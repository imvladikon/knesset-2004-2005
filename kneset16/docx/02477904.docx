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8238A" w14:textId="77777777" w:rsidR="00000000" w:rsidRDefault="004C51F7">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E284D0F" w14:textId="77777777" w:rsidR="00000000" w:rsidRDefault="004C51F7">
      <w:pPr>
        <w:pStyle w:val="TOC1"/>
        <w:tabs>
          <w:tab w:val="right" w:leader="dot" w:pos="8296"/>
        </w:tabs>
        <w:rPr>
          <w:rFonts w:ascii="Times New Roman" w:hAnsi="Times New Roman" w:cs="Times New Roman"/>
          <w:sz w:val="24"/>
          <w:szCs w:val="24"/>
        </w:rPr>
      </w:pPr>
      <w:r>
        <w:rPr>
          <w:rtl/>
        </w:rPr>
        <w:t>מסמכים</w:t>
      </w:r>
      <w:r>
        <w:t xml:space="preserve"> </w:t>
      </w:r>
      <w:r>
        <w:rPr>
          <w:rtl/>
        </w:rPr>
        <w:t>שהונחו על שולחן הכנסת</w:t>
      </w:r>
      <w:r>
        <w:tab/>
      </w:r>
      <w:r>
        <w:fldChar w:fldCharType="begin"/>
      </w:r>
      <w:r>
        <w:instrText xml:space="preserve"> PAGEREF _Toc63488397 \h </w:instrText>
      </w:r>
      <w:r>
        <w:fldChar w:fldCharType="separate"/>
      </w:r>
      <w:r>
        <w:t>5</w:t>
      </w:r>
      <w:r>
        <w:fldChar w:fldCharType="end"/>
      </w:r>
    </w:p>
    <w:p w14:paraId="4B210FD1" w14:textId="77777777" w:rsidR="00000000" w:rsidRDefault="004C51F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w:t>
      </w:r>
      <w:r>
        <w:t xml:space="preserve"> </w:t>
      </w:r>
      <w:r>
        <w:rPr>
          <w:rtl/>
        </w:rPr>
        <w:t>האן:</w:t>
      </w:r>
      <w:r>
        <w:tab/>
      </w:r>
      <w:r>
        <w:fldChar w:fldCharType="begin"/>
      </w:r>
      <w:r>
        <w:instrText xml:space="preserve"> PAGEREF _Toc63488398 \h </w:instrText>
      </w:r>
      <w:r>
        <w:fldChar w:fldCharType="separate"/>
      </w:r>
      <w:r>
        <w:t>5</w:t>
      </w:r>
      <w:r>
        <w:fldChar w:fldCharType="end"/>
      </w:r>
    </w:p>
    <w:p w14:paraId="4E6896D2" w14:textId="77777777" w:rsidR="00000000" w:rsidRDefault="004C51F7">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_Toc63488399 \h </w:instrText>
      </w:r>
      <w:r>
        <w:fldChar w:fldCharType="separate"/>
      </w:r>
      <w:r>
        <w:t>6</w:t>
      </w:r>
      <w:r>
        <w:fldChar w:fldCharType="end"/>
      </w:r>
    </w:p>
    <w:p w14:paraId="1D6EE496" w14:textId="77777777" w:rsidR="00000000" w:rsidRDefault="004C51F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w:instrText>
      </w:r>
      <w:r>
        <w:instrText xml:space="preserve">63488400 \h </w:instrText>
      </w:r>
      <w:r>
        <w:fldChar w:fldCharType="separate"/>
      </w:r>
      <w:r>
        <w:t>6</w:t>
      </w:r>
      <w:r>
        <w:fldChar w:fldCharType="end"/>
      </w:r>
    </w:p>
    <w:p w14:paraId="4244105B" w14:textId="77777777" w:rsidR="00000000" w:rsidRDefault="004C51F7">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_Toc63488401 \h </w:instrText>
      </w:r>
      <w:r>
        <w:fldChar w:fldCharType="separate"/>
      </w:r>
      <w:r>
        <w:t>7</w:t>
      </w:r>
      <w:r>
        <w:fldChar w:fldCharType="end"/>
      </w:r>
    </w:p>
    <w:p w14:paraId="48343FEF" w14:textId="77777777" w:rsidR="00000000" w:rsidRDefault="004C51F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_Toc63488402 \h </w:instrText>
      </w:r>
      <w:r>
        <w:fldChar w:fldCharType="separate"/>
      </w:r>
      <w:r>
        <w:t>7</w:t>
      </w:r>
      <w:r>
        <w:fldChar w:fldCharType="end"/>
      </w:r>
    </w:p>
    <w:p w14:paraId="17859B9A" w14:textId="77777777" w:rsidR="00000000" w:rsidRDefault="004C51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_Toc63488403 \h </w:instrText>
      </w:r>
      <w:r>
        <w:fldChar w:fldCharType="separate"/>
      </w:r>
      <w:r>
        <w:t>8</w:t>
      </w:r>
      <w:r>
        <w:fldChar w:fldCharType="end"/>
      </w:r>
    </w:p>
    <w:p w14:paraId="7BAF2C5F" w14:textId="77777777" w:rsidR="00000000" w:rsidRDefault="004C51F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_Toc63488404 \h</w:instrText>
      </w:r>
      <w:r>
        <w:instrText xml:space="preserve"> </w:instrText>
      </w:r>
      <w:r>
        <w:fldChar w:fldCharType="separate"/>
      </w:r>
      <w:r>
        <w:t>8</w:t>
      </w:r>
      <w:r>
        <w:fldChar w:fldCharType="end"/>
      </w:r>
    </w:p>
    <w:p w14:paraId="0A463904" w14:textId="77777777" w:rsidR="00000000" w:rsidRDefault="004C51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_Toc63488405 \h </w:instrText>
      </w:r>
      <w:r>
        <w:fldChar w:fldCharType="separate"/>
      </w:r>
      <w:r>
        <w:t>9</w:t>
      </w:r>
      <w:r>
        <w:fldChar w:fldCharType="end"/>
      </w:r>
    </w:p>
    <w:p w14:paraId="430615B6" w14:textId="77777777" w:rsidR="00000000" w:rsidRDefault="004C51F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_Toc63488406 \h </w:instrText>
      </w:r>
      <w:r>
        <w:fldChar w:fldCharType="separate"/>
      </w:r>
      <w:r>
        <w:t>9</w:t>
      </w:r>
      <w:r>
        <w:fldChar w:fldCharType="end"/>
      </w:r>
    </w:p>
    <w:p w14:paraId="5B7BB6FD" w14:textId="77777777" w:rsidR="00000000" w:rsidRDefault="004C51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_Toc63488407 \h </w:instrText>
      </w:r>
      <w:r>
        <w:fldChar w:fldCharType="separate"/>
      </w:r>
      <w:r>
        <w:t>9</w:t>
      </w:r>
      <w:r>
        <w:fldChar w:fldCharType="end"/>
      </w:r>
    </w:p>
    <w:p w14:paraId="3427F9E1" w14:textId="77777777" w:rsidR="00000000" w:rsidRDefault="004C51F7">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_Toc63488408 \h </w:instrText>
      </w:r>
      <w:r>
        <w:fldChar w:fldCharType="separate"/>
      </w:r>
      <w:r>
        <w:t>10</w:t>
      </w:r>
      <w:r>
        <w:fldChar w:fldCharType="end"/>
      </w:r>
    </w:p>
    <w:p w14:paraId="7CA9EAC7" w14:textId="77777777" w:rsidR="00000000" w:rsidRDefault="004C51F7">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_Toc63488409</w:instrText>
      </w:r>
      <w:r>
        <w:instrText xml:space="preserve"> \h </w:instrText>
      </w:r>
      <w:r>
        <w:fldChar w:fldCharType="separate"/>
      </w:r>
      <w:r>
        <w:t>11</w:t>
      </w:r>
      <w:r>
        <w:fldChar w:fldCharType="end"/>
      </w:r>
    </w:p>
    <w:p w14:paraId="1DA0BD6B" w14:textId="77777777" w:rsidR="00000000" w:rsidRDefault="004C51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_Toc63488410 \h </w:instrText>
      </w:r>
      <w:r>
        <w:fldChar w:fldCharType="separate"/>
      </w:r>
      <w:r>
        <w:t>11</w:t>
      </w:r>
      <w:r>
        <w:fldChar w:fldCharType="end"/>
      </w:r>
    </w:p>
    <w:p w14:paraId="3A8F85B7" w14:textId="77777777" w:rsidR="00000000" w:rsidRDefault="004C51F7">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_Toc63488411 \h </w:instrText>
      </w:r>
      <w:r>
        <w:fldChar w:fldCharType="separate"/>
      </w:r>
      <w:r>
        <w:t>12</w:t>
      </w:r>
      <w:r>
        <w:fldChar w:fldCharType="end"/>
      </w:r>
    </w:p>
    <w:p w14:paraId="2F09A123" w14:textId="77777777" w:rsidR="00000000" w:rsidRDefault="004C51F7">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_Toc63488412 \h </w:instrText>
      </w:r>
      <w:r>
        <w:fldChar w:fldCharType="separate"/>
      </w:r>
      <w:r>
        <w:t>12</w:t>
      </w:r>
      <w:r>
        <w:fldChar w:fldCharType="end"/>
      </w:r>
    </w:p>
    <w:p w14:paraId="1F778586" w14:textId="77777777" w:rsidR="00000000" w:rsidRDefault="004C51F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_Toc63488413 \h </w:instrText>
      </w:r>
      <w:r>
        <w:fldChar w:fldCharType="separate"/>
      </w:r>
      <w:r>
        <w:t>13</w:t>
      </w:r>
      <w:r>
        <w:fldChar w:fldCharType="end"/>
      </w:r>
    </w:p>
    <w:p w14:paraId="474A15EF" w14:textId="77777777" w:rsidR="00000000" w:rsidRDefault="004C51F7">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w:t>
      </w:r>
      <w:r>
        <w:rPr>
          <w:rtl/>
        </w:rPr>
        <w:t>אי (העבודה-מימד):</w:t>
      </w:r>
      <w:r>
        <w:tab/>
      </w:r>
      <w:r>
        <w:fldChar w:fldCharType="begin"/>
      </w:r>
      <w:r>
        <w:instrText xml:space="preserve"> PAGEREF _Toc63488414 \h </w:instrText>
      </w:r>
      <w:r>
        <w:fldChar w:fldCharType="separate"/>
      </w:r>
      <w:r>
        <w:t>14</w:t>
      </w:r>
      <w:r>
        <w:fldChar w:fldCharType="end"/>
      </w:r>
    </w:p>
    <w:p w14:paraId="00384AC5" w14:textId="77777777" w:rsidR="00000000" w:rsidRDefault="004C51F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_Toc63488415 \h </w:instrText>
      </w:r>
      <w:r>
        <w:fldChar w:fldCharType="separate"/>
      </w:r>
      <w:r>
        <w:t>15</w:t>
      </w:r>
      <w:r>
        <w:fldChar w:fldCharType="end"/>
      </w:r>
    </w:p>
    <w:p w14:paraId="0A990BFC" w14:textId="77777777" w:rsidR="00000000" w:rsidRDefault="004C51F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_Toc63488416 \h </w:instrText>
      </w:r>
      <w:r>
        <w:fldChar w:fldCharType="separate"/>
      </w:r>
      <w:r>
        <w:t>15</w:t>
      </w:r>
      <w:r>
        <w:fldChar w:fldCharType="end"/>
      </w:r>
    </w:p>
    <w:p w14:paraId="2C6D80AA" w14:textId="77777777" w:rsidR="00000000" w:rsidRDefault="004C51F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_Toc63488417 \h </w:instrText>
      </w:r>
      <w:r>
        <w:fldChar w:fldCharType="separate"/>
      </w:r>
      <w:r>
        <w:t>15</w:t>
      </w:r>
      <w:r>
        <w:fldChar w:fldCharType="end"/>
      </w:r>
    </w:p>
    <w:p w14:paraId="7FEDD1DC" w14:textId="77777777" w:rsidR="00000000" w:rsidRDefault="004C51F7">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_Toc63488418</w:instrText>
      </w:r>
      <w:r>
        <w:instrText xml:space="preserve"> \h </w:instrText>
      </w:r>
      <w:r>
        <w:fldChar w:fldCharType="separate"/>
      </w:r>
      <w:r>
        <w:t>16</w:t>
      </w:r>
      <w:r>
        <w:fldChar w:fldCharType="end"/>
      </w:r>
    </w:p>
    <w:p w14:paraId="6198ED41" w14:textId="77777777" w:rsidR="00000000" w:rsidRDefault="004C51F7">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_Toc63488419 \h </w:instrText>
      </w:r>
      <w:r>
        <w:fldChar w:fldCharType="separate"/>
      </w:r>
      <w:r>
        <w:t>17</w:t>
      </w:r>
      <w:r>
        <w:fldChar w:fldCharType="end"/>
      </w:r>
    </w:p>
    <w:p w14:paraId="42D2B04D" w14:textId="77777777" w:rsidR="00000000" w:rsidRDefault="004C51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_Toc63488420 \h </w:instrText>
      </w:r>
      <w:r>
        <w:fldChar w:fldCharType="separate"/>
      </w:r>
      <w:r>
        <w:t>17</w:t>
      </w:r>
      <w:r>
        <w:fldChar w:fldCharType="end"/>
      </w:r>
    </w:p>
    <w:p w14:paraId="27C26413" w14:textId="77777777" w:rsidR="00000000" w:rsidRDefault="004C51F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_Toc63488421 \h </w:instrText>
      </w:r>
      <w:r>
        <w:fldChar w:fldCharType="separate"/>
      </w:r>
      <w:r>
        <w:t>18</w:t>
      </w:r>
      <w:r>
        <w:fldChar w:fldCharType="end"/>
      </w:r>
    </w:p>
    <w:p w14:paraId="6785E82B" w14:textId="77777777" w:rsidR="00000000" w:rsidRDefault="004C51F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_Toc63488422 \h </w:instrText>
      </w:r>
      <w:r>
        <w:fldChar w:fldCharType="separate"/>
      </w:r>
      <w:r>
        <w:t>18</w:t>
      </w:r>
      <w:r>
        <w:fldChar w:fldCharType="end"/>
      </w:r>
    </w:p>
    <w:p w14:paraId="1728AD77" w14:textId="77777777" w:rsidR="00000000" w:rsidRDefault="004C51F7">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rPr>
          <w:rtl/>
        </w:rPr>
        <w:t>:</w:t>
      </w:r>
      <w:r>
        <w:tab/>
      </w:r>
      <w:r>
        <w:fldChar w:fldCharType="begin"/>
      </w:r>
      <w:r>
        <w:instrText xml:space="preserve"> PAGEREF _Toc63488423 \h </w:instrText>
      </w:r>
      <w:r>
        <w:fldChar w:fldCharType="separate"/>
      </w:r>
      <w:r>
        <w:t>19</w:t>
      </w:r>
      <w:r>
        <w:fldChar w:fldCharType="end"/>
      </w:r>
    </w:p>
    <w:p w14:paraId="0E935AAB" w14:textId="77777777" w:rsidR="00000000" w:rsidRDefault="004C51F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_Toc63488424 \h </w:instrText>
      </w:r>
      <w:r>
        <w:fldChar w:fldCharType="separate"/>
      </w:r>
      <w:r>
        <w:t>19</w:t>
      </w:r>
      <w:r>
        <w:fldChar w:fldCharType="end"/>
      </w:r>
    </w:p>
    <w:p w14:paraId="4609FA95" w14:textId="77777777" w:rsidR="00000000" w:rsidRDefault="004C51F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_Toc63488425 \h </w:instrText>
      </w:r>
      <w:r>
        <w:fldChar w:fldCharType="separate"/>
      </w:r>
      <w:r>
        <w:t>20</w:t>
      </w:r>
      <w:r>
        <w:fldChar w:fldCharType="end"/>
      </w:r>
    </w:p>
    <w:p w14:paraId="07DF0345" w14:textId="77777777" w:rsidR="00000000" w:rsidRDefault="004C51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_Toc63488426 \h </w:instrText>
      </w:r>
      <w:r>
        <w:fldChar w:fldCharType="separate"/>
      </w:r>
      <w:r>
        <w:t>21</w:t>
      </w:r>
      <w:r>
        <w:fldChar w:fldCharType="end"/>
      </w:r>
    </w:p>
    <w:p w14:paraId="118D1914" w14:textId="77777777" w:rsidR="00000000" w:rsidRDefault="004C51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w:instrText>
      </w:r>
      <w:r>
        <w:instrText xml:space="preserve">Toc63488427 \h </w:instrText>
      </w:r>
      <w:r>
        <w:fldChar w:fldCharType="separate"/>
      </w:r>
      <w:r>
        <w:t>22</w:t>
      </w:r>
      <w:r>
        <w:fldChar w:fldCharType="end"/>
      </w:r>
    </w:p>
    <w:p w14:paraId="6D07D1C8" w14:textId="77777777" w:rsidR="00000000" w:rsidRDefault="004C51F7">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בתי</w:t>
      </w:r>
      <w:r>
        <w:t>-</w:t>
      </w:r>
      <w:r>
        <w:rPr>
          <w:rtl/>
        </w:rPr>
        <w:t>הסוהר (מס' 26), התשס"ד-2003</w:t>
      </w:r>
      <w:r>
        <w:tab/>
      </w:r>
      <w:r>
        <w:fldChar w:fldCharType="begin"/>
      </w:r>
      <w:r>
        <w:instrText xml:space="preserve"> PAGEREF _Toc63488428 \h </w:instrText>
      </w:r>
      <w:r>
        <w:fldChar w:fldCharType="separate"/>
      </w:r>
      <w:r>
        <w:t>26</w:t>
      </w:r>
      <w:r>
        <w:fldChar w:fldCharType="end"/>
      </w:r>
    </w:p>
    <w:p w14:paraId="6007C45D" w14:textId="77777777" w:rsidR="00000000" w:rsidRDefault="004C51F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_Toc63488429 \h </w:instrText>
      </w:r>
      <w:r>
        <w:fldChar w:fldCharType="separate"/>
      </w:r>
      <w:r>
        <w:t>26</w:t>
      </w:r>
      <w:r>
        <w:fldChar w:fldCharType="end"/>
      </w:r>
    </w:p>
    <w:p w14:paraId="25051468" w14:textId="77777777" w:rsidR="00000000" w:rsidRDefault="004C51F7">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_Toc63488430 \h </w:instrText>
      </w:r>
      <w:r>
        <w:fldChar w:fldCharType="separate"/>
      </w:r>
      <w:r>
        <w:t>27</w:t>
      </w:r>
      <w:r>
        <w:fldChar w:fldCharType="end"/>
      </w:r>
    </w:p>
    <w:p w14:paraId="4EEC8D7B" w14:textId="77777777" w:rsidR="00000000" w:rsidRDefault="004C51F7">
      <w:pPr>
        <w:pStyle w:val="TOC1"/>
        <w:tabs>
          <w:tab w:val="right" w:leader="dot" w:pos="8296"/>
        </w:tabs>
        <w:rPr>
          <w:rFonts w:ascii="Times New Roman" w:hAnsi="Times New Roman" w:cs="Times New Roman"/>
          <w:sz w:val="24"/>
          <w:szCs w:val="24"/>
        </w:rPr>
      </w:pPr>
      <w:r>
        <w:rPr>
          <w:rtl/>
        </w:rPr>
        <w:t>מסמכים</w:t>
      </w:r>
      <w:r>
        <w:t xml:space="preserve"> </w:t>
      </w:r>
      <w:r>
        <w:rPr>
          <w:rtl/>
        </w:rPr>
        <w:t>שהונחו על שולחן הכנסת</w:t>
      </w:r>
      <w:r>
        <w:tab/>
      </w:r>
      <w:r>
        <w:fldChar w:fldCharType="begin"/>
      </w:r>
      <w:r>
        <w:instrText xml:space="preserve"> PAGEREF _Toc63488431 \h </w:instrText>
      </w:r>
      <w:r>
        <w:fldChar w:fldCharType="separate"/>
      </w:r>
      <w:r>
        <w:t>28</w:t>
      </w:r>
      <w:r>
        <w:fldChar w:fldCharType="end"/>
      </w:r>
    </w:p>
    <w:p w14:paraId="63FC8E42" w14:textId="77777777" w:rsidR="00000000" w:rsidRDefault="004C51F7">
      <w:pPr>
        <w:pStyle w:val="TOC2"/>
        <w:tabs>
          <w:tab w:val="right" w:leader="dot" w:pos="8296"/>
        </w:tabs>
        <w:ind w:right="0"/>
        <w:rPr>
          <w:rFonts w:ascii="Times New Roman" w:hAnsi="Times New Roman" w:cs="Times New Roman"/>
          <w:sz w:val="24"/>
          <w:szCs w:val="24"/>
        </w:rPr>
      </w:pPr>
      <w:r>
        <w:rPr>
          <w:rtl/>
        </w:rPr>
        <w:lastRenderedPageBreak/>
        <w:t>מזכיר</w:t>
      </w:r>
      <w:r>
        <w:t xml:space="preserve"> </w:t>
      </w:r>
      <w:r>
        <w:rPr>
          <w:rtl/>
        </w:rPr>
        <w:t>הכנסת אריה האן:</w:t>
      </w:r>
      <w:r>
        <w:tab/>
      </w:r>
      <w:r>
        <w:fldChar w:fldCharType="begin"/>
      </w:r>
      <w:r>
        <w:instrText xml:space="preserve"> PAGEREF _Toc63488432 \h </w:instrText>
      </w:r>
      <w:r>
        <w:fldChar w:fldCharType="separate"/>
      </w:r>
      <w:r>
        <w:t>28</w:t>
      </w:r>
      <w:r>
        <w:fldChar w:fldCharType="end"/>
      </w:r>
    </w:p>
    <w:p w14:paraId="6AEA6D5D" w14:textId="77777777" w:rsidR="00000000" w:rsidRDefault="004C51F7">
      <w:pPr>
        <w:pStyle w:val="TOC1"/>
        <w:tabs>
          <w:tab w:val="right" w:leader="dot" w:pos="8296"/>
        </w:tabs>
        <w:rPr>
          <w:rFonts w:ascii="Times New Roman" w:hAnsi="Times New Roman" w:cs="Times New Roman"/>
          <w:sz w:val="24"/>
          <w:szCs w:val="24"/>
        </w:rPr>
      </w:pPr>
      <w:r>
        <w:rPr>
          <w:rtl/>
        </w:rPr>
        <w:t>איבוד הרוב היהודי בין הירדן לים</w:t>
      </w:r>
      <w:r>
        <w:tab/>
      </w:r>
      <w:r>
        <w:fldChar w:fldCharType="begin"/>
      </w:r>
      <w:r>
        <w:instrText xml:space="preserve"> PAGEREF _Toc63488433 \h </w:instrText>
      </w:r>
      <w:r>
        <w:fldChar w:fldCharType="separate"/>
      </w:r>
      <w:r>
        <w:t>28</w:t>
      </w:r>
      <w:r>
        <w:fldChar w:fldCharType="end"/>
      </w:r>
    </w:p>
    <w:p w14:paraId="3E727E7F" w14:textId="77777777" w:rsidR="00000000" w:rsidRDefault="004C51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_Toc63488434 \h </w:instrText>
      </w:r>
      <w:r>
        <w:fldChar w:fldCharType="separate"/>
      </w:r>
      <w:r>
        <w:t>28</w:t>
      </w:r>
      <w:r>
        <w:fldChar w:fldCharType="end"/>
      </w:r>
    </w:p>
    <w:p w14:paraId="496BB5C3" w14:textId="77777777" w:rsidR="00000000" w:rsidRDefault="004C51F7">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w:t>
      </w:r>
      <w:r>
        <w:rPr>
          <w:rtl/>
        </w:rPr>
        <w:t>מימד):</w:t>
      </w:r>
      <w:r>
        <w:tab/>
      </w:r>
      <w:r>
        <w:fldChar w:fldCharType="begin"/>
      </w:r>
      <w:r>
        <w:instrText xml:space="preserve"> PAGEREF _Toc63488435 \h </w:instrText>
      </w:r>
      <w:r>
        <w:fldChar w:fldCharType="separate"/>
      </w:r>
      <w:r>
        <w:t>32</w:t>
      </w:r>
      <w:r>
        <w:fldChar w:fldCharType="end"/>
      </w:r>
    </w:p>
    <w:p w14:paraId="4428DBB2" w14:textId="77777777" w:rsidR="00000000" w:rsidRDefault="004C51F7">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_Toc63488436 \h </w:instrText>
      </w:r>
      <w:r>
        <w:fldChar w:fldCharType="separate"/>
      </w:r>
      <w:r>
        <w:t>37</w:t>
      </w:r>
      <w:r>
        <w:fldChar w:fldCharType="end"/>
      </w:r>
    </w:p>
    <w:p w14:paraId="6E811E0B" w14:textId="77777777" w:rsidR="00000000" w:rsidRDefault="004C51F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_Toc63488437 \h </w:instrText>
      </w:r>
      <w:r>
        <w:fldChar w:fldCharType="separate"/>
      </w:r>
      <w:r>
        <w:t>37</w:t>
      </w:r>
      <w:r>
        <w:fldChar w:fldCharType="end"/>
      </w:r>
    </w:p>
    <w:p w14:paraId="6A6A78CA" w14:textId="77777777" w:rsidR="00000000" w:rsidRDefault="004C51F7">
      <w:pPr>
        <w:pStyle w:val="TOC1"/>
        <w:tabs>
          <w:tab w:val="right" w:leader="dot" w:pos="8296"/>
        </w:tabs>
        <w:rPr>
          <w:rFonts w:ascii="Times New Roman" w:hAnsi="Times New Roman" w:cs="Times New Roman"/>
          <w:sz w:val="24"/>
          <w:szCs w:val="24"/>
        </w:rPr>
      </w:pPr>
      <w:r>
        <w:rPr>
          <w:rtl/>
        </w:rPr>
        <w:t>איבוד הרוב היהודי בין הירדן לים</w:t>
      </w:r>
      <w:r>
        <w:tab/>
      </w:r>
      <w:r>
        <w:fldChar w:fldCharType="begin"/>
      </w:r>
      <w:r>
        <w:instrText xml:space="preserve"> PAGEREF _Toc63488438 \h </w:instrText>
      </w:r>
      <w:r>
        <w:fldChar w:fldCharType="separate"/>
      </w:r>
      <w:r>
        <w:t>37</w:t>
      </w:r>
      <w:r>
        <w:fldChar w:fldCharType="end"/>
      </w:r>
    </w:p>
    <w:p w14:paraId="11A8D3B3" w14:textId="77777777" w:rsidR="00000000" w:rsidRDefault="004C51F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w:instrText>
      </w:r>
      <w:r>
        <w:instrText xml:space="preserve">c63488439 \h </w:instrText>
      </w:r>
      <w:r>
        <w:fldChar w:fldCharType="separate"/>
      </w:r>
      <w:r>
        <w:t>38</w:t>
      </w:r>
      <w:r>
        <w:fldChar w:fldCharType="end"/>
      </w:r>
    </w:p>
    <w:p w14:paraId="14CE263D" w14:textId="77777777" w:rsidR="00000000" w:rsidRDefault="004C51F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_Toc63488440 \h </w:instrText>
      </w:r>
      <w:r>
        <w:fldChar w:fldCharType="separate"/>
      </w:r>
      <w:r>
        <w:t>40</w:t>
      </w:r>
      <w:r>
        <w:fldChar w:fldCharType="end"/>
      </w:r>
    </w:p>
    <w:p w14:paraId="439DAC14" w14:textId="77777777" w:rsidR="00000000" w:rsidRDefault="004C51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_Toc63488441 \h </w:instrText>
      </w:r>
      <w:r>
        <w:fldChar w:fldCharType="separate"/>
      </w:r>
      <w:r>
        <w:t>47</w:t>
      </w:r>
      <w:r>
        <w:fldChar w:fldCharType="end"/>
      </w:r>
    </w:p>
    <w:p w14:paraId="12DF64C5" w14:textId="77777777" w:rsidR="00000000" w:rsidRDefault="004C51F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_Toc63488442 \h </w:instrText>
      </w:r>
      <w:r>
        <w:fldChar w:fldCharType="separate"/>
      </w:r>
      <w:r>
        <w:t>49</w:t>
      </w:r>
      <w:r>
        <w:fldChar w:fldCharType="end"/>
      </w:r>
    </w:p>
    <w:p w14:paraId="1F298374" w14:textId="77777777" w:rsidR="00000000" w:rsidRDefault="004C51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w:instrText>
      </w:r>
      <w:r>
        <w:instrText xml:space="preserve">EF _Toc63488443 \h </w:instrText>
      </w:r>
      <w:r>
        <w:fldChar w:fldCharType="separate"/>
      </w:r>
      <w:r>
        <w:t>51</w:t>
      </w:r>
      <w:r>
        <w:fldChar w:fldCharType="end"/>
      </w:r>
    </w:p>
    <w:p w14:paraId="16A4C139" w14:textId="77777777" w:rsidR="00000000" w:rsidRDefault="004C51F7">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_Toc63488444 \h </w:instrText>
      </w:r>
      <w:r>
        <w:fldChar w:fldCharType="separate"/>
      </w:r>
      <w:r>
        <w:t>54</w:t>
      </w:r>
      <w:r>
        <w:fldChar w:fldCharType="end"/>
      </w:r>
    </w:p>
    <w:p w14:paraId="49957781" w14:textId="77777777" w:rsidR="00000000" w:rsidRDefault="004C51F7">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_Toc63488445 \h </w:instrText>
      </w:r>
      <w:r>
        <w:fldChar w:fldCharType="separate"/>
      </w:r>
      <w:r>
        <w:t>57</w:t>
      </w:r>
      <w:r>
        <w:fldChar w:fldCharType="end"/>
      </w:r>
    </w:p>
    <w:p w14:paraId="06167ADD" w14:textId="77777777" w:rsidR="00000000" w:rsidRDefault="004C51F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_Toc63488446 \h </w:instrText>
      </w:r>
      <w:r>
        <w:fldChar w:fldCharType="separate"/>
      </w:r>
      <w:r>
        <w:t>59</w:t>
      </w:r>
      <w:r>
        <w:fldChar w:fldCharType="end"/>
      </w:r>
    </w:p>
    <w:p w14:paraId="27743273" w14:textId="77777777" w:rsidR="00000000" w:rsidRDefault="004C51F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_Toc63488447 \h </w:instrText>
      </w:r>
      <w:r>
        <w:fldChar w:fldCharType="separate"/>
      </w:r>
      <w:r>
        <w:t>61</w:t>
      </w:r>
      <w:r>
        <w:fldChar w:fldCharType="end"/>
      </w:r>
    </w:p>
    <w:p w14:paraId="2FC0282A" w14:textId="77777777" w:rsidR="00000000" w:rsidRDefault="004C51F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_Toc63488448 \h </w:instrText>
      </w:r>
      <w:r>
        <w:fldChar w:fldCharType="separate"/>
      </w:r>
      <w:r>
        <w:t>62</w:t>
      </w:r>
      <w:r>
        <w:fldChar w:fldCharType="end"/>
      </w:r>
    </w:p>
    <w:p w14:paraId="79D1AA8C" w14:textId="77777777" w:rsidR="00000000" w:rsidRDefault="004C51F7">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_Toc63488449 \h </w:instrText>
      </w:r>
      <w:r>
        <w:fldChar w:fldCharType="separate"/>
      </w:r>
      <w:r>
        <w:t>64</w:t>
      </w:r>
      <w:r>
        <w:fldChar w:fldCharType="end"/>
      </w:r>
    </w:p>
    <w:p w14:paraId="7B88AE26" w14:textId="77777777" w:rsidR="00000000" w:rsidRDefault="004C51F7">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_Toc63488450 \h </w:instrText>
      </w:r>
      <w:r>
        <w:fldChar w:fldCharType="separate"/>
      </w:r>
      <w:r>
        <w:t>65</w:t>
      </w:r>
      <w:r>
        <w:fldChar w:fldCharType="end"/>
      </w:r>
    </w:p>
    <w:p w14:paraId="458DDA38" w14:textId="77777777" w:rsidR="00000000" w:rsidRDefault="004C51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_Toc63488451 \h </w:instrText>
      </w:r>
      <w:r>
        <w:fldChar w:fldCharType="separate"/>
      </w:r>
      <w:r>
        <w:t>66</w:t>
      </w:r>
      <w:r>
        <w:fldChar w:fldCharType="end"/>
      </w:r>
    </w:p>
    <w:p w14:paraId="6DF97E44" w14:textId="77777777" w:rsidR="00000000" w:rsidRDefault="004C51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_Toc63488452 \h </w:instrText>
      </w:r>
      <w:r>
        <w:fldChar w:fldCharType="separate"/>
      </w:r>
      <w:r>
        <w:t>67</w:t>
      </w:r>
      <w:r>
        <w:fldChar w:fldCharType="end"/>
      </w:r>
    </w:p>
    <w:p w14:paraId="176DF470" w14:textId="77777777" w:rsidR="00000000" w:rsidRDefault="004C51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_Toc63488453 \h </w:instrText>
      </w:r>
      <w:r>
        <w:fldChar w:fldCharType="separate"/>
      </w:r>
      <w:r>
        <w:t>71</w:t>
      </w:r>
      <w:r>
        <w:fldChar w:fldCharType="end"/>
      </w:r>
    </w:p>
    <w:p w14:paraId="7047185E" w14:textId="77777777" w:rsidR="00000000" w:rsidRDefault="004C51F7">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_Toc63488454 \h </w:instrText>
      </w:r>
      <w:r>
        <w:fldChar w:fldCharType="separate"/>
      </w:r>
      <w:r>
        <w:t>72</w:t>
      </w:r>
      <w:r>
        <w:fldChar w:fldCharType="end"/>
      </w:r>
    </w:p>
    <w:p w14:paraId="727ECA60" w14:textId="77777777" w:rsidR="00000000" w:rsidRDefault="004C51F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_Toc63488455 \h </w:instrText>
      </w:r>
      <w:r>
        <w:fldChar w:fldCharType="separate"/>
      </w:r>
      <w:r>
        <w:t>73</w:t>
      </w:r>
      <w:r>
        <w:fldChar w:fldCharType="end"/>
      </w:r>
    </w:p>
    <w:p w14:paraId="0526CB60" w14:textId="77777777" w:rsidR="00000000" w:rsidRDefault="004C51F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_Toc63488456 \h </w:instrText>
      </w:r>
      <w:r>
        <w:fldChar w:fldCharType="separate"/>
      </w:r>
      <w:r>
        <w:t>74</w:t>
      </w:r>
      <w:r>
        <w:fldChar w:fldCharType="end"/>
      </w:r>
    </w:p>
    <w:p w14:paraId="3C54D726" w14:textId="77777777" w:rsidR="00000000" w:rsidRDefault="004C51F7">
      <w:pPr>
        <w:pStyle w:val="TOC2"/>
        <w:tabs>
          <w:tab w:val="right" w:leader="dot" w:pos="8296"/>
        </w:tabs>
        <w:ind w:right="0"/>
        <w:rPr>
          <w:rFonts w:ascii="Times New Roman" w:hAnsi="Times New Roman" w:cs="Times New Roman"/>
          <w:sz w:val="24"/>
          <w:szCs w:val="24"/>
        </w:rPr>
      </w:pPr>
      <w:r>
        <w:rPr>
          <w:rtl/>
        </w:rPr>
        <w:t>ג</w:t>
      </w:r>
      <w:r>
        <w:t>'</w:t>
      </w:r>
      <w:r>
        <w:rPr>
          <w:rtl/>
        </w:rPr>
        <w:t>מאל זחאלקה (בל"</w:t>
      </w:r>
      <w:r>
        <w:rPr>
          <w:rtl/>
        </w:rPr>
        <w:t>ד):</w:t>
      </w:r>
      <w:r>
        <w:tab/>
      </w:r>
      <w:r>
        <w:fldChar w:fldCharType="begin"/>
      </w:r>
      <w:r>
        <w:instrText xml:space="preserve"> PAGEREF _Toc63488457 \h </w:instrText>
      </w:r>
      <w:r>
        <w:fldChar w:fldCharType="separate"/>
      </w:r>
      <w:r>
        <w:t>76</w:t>
      </w:r>
      <w:r>
        <w:fldChar w:fldCharType="end"/>
      </w:r>
    </w:p>
    <w:p w14:paraId="1DCEAC44" w14:textId="77777777" w:rsidR="00000000" w:rsidRDefault="004C51F7">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_Toc63488458 \h </w:instrText>
      </w:r>
      <w:r>
        <w:fldChar w:fldCharType="separate"/>
      </w:r>
      <w:r>
        <w:t>77</w:t>
      </w:r>
      <w:r>
        <w:fldChar w:fldCharType="end"/>
      </w:r>
    </w:p>
    <w:p w14:paraId="1CB36FEB" w14:textId="77777777" w:rsidR="00000000" w:rsidRDefault="004C51F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_Toc63488459 \h </w:instrText>
      </w:r>
      <w:r>
        <w:fldChar w:fldCharType="separate"/>
      </w:r>
      <w:r>
        <w:t>79</w:t>
      </w:r>
      <w:r>
        <w:fldChar w:fldCharType="end"/>
      </w:r>
    </w:p>
    <w:p w14:paraId="2AD93B3A" w14:textId="77777777" w:rsidR="00000000" w:rsidRDefault="004C51F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_Toc63488460 \h </w:instrText>
      </w:r>
      <w:r>
        <w:fldChar w:fldCharType="separate"/>
      </w:r>
      <w:r>
        <w:t>80</w:t>
      </w:r>
      <w:r>
        <w:fldChar w:fldCharType="end"/>
      </w:r>
    </w:p>
    <w:p w14:paraId="6AC1E407" w14:textId="77777777" w:rsidR="00000000" w:rsidRDefault="004C51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_Toc63488461 \h </w:instrText>
      </w:r>
      <w:r>
        <w:fldChar w:fldCharType="separate"/>
      </w:r>
      <w:r>
        <w:t>81</w:t>
      </w:r>
      <w:r>
        <w:fldChar w:fldCharType="end"/>
      </w:r>
    </w:p>
    <w:p w14:paraId="2B55D715" w14:textId="77777777" w:rsidR="00000000" w:rsidRDefault="004C51F7">
      <w:pPr>
        <w:pStyle w:val="TOC2"/>
        <w:tabs>
          <w:tab w:val="right" w:leader="dot" w:pos="8296"/>
        </w:tabs>
        <w:ind w:right="0"/>
        <w:rPr>
          <w:rFonts w:ascii="Times New Roman" w:hAnsi="Times New Roman" w:cs="Times New Roman"/>
          <w:sz w:val="24"/>
          <w:szCs w:val="24"/>
        </w:rPr>
      </w:pPr>
      <w:r>
        <w:rPr>
          <w:rtl/>
        </w:rPr>
        <w:t>יורי</w:t>
      </w:r>
      <w:r>
        <w:t xml:space="preserve"> </w:t>
      </w:r>
      <w:r>
        <w:rPr>
          <w:rtl/>
        </w:rPr>
        <w:t>ש</w:t>
      </w:r>
      <w:r>
        <w:rPr>
          <w:rtl/>
        </w:rPr>
        <w:t>טרן (האיחוד הלאומי - ישראל ביתנו):</w:t>
      </w:r>
      <w:r>
        <w:tab/>
      </w:r>
      <w:r>
        <w:fldChar w:fldCharType="begin"/>
      </w:r>
      <w:r>
        <w:instrText xml:space="preserve"> PAGEREF _Toc63488462 \h </w:instrText>
      </w:r>
      <w:r>
        <w:fldChar w:fldCharType="separate"/>
      </w:r>
      <w:r>
        <w:t>82</w:t>
      </w:r>
      <w:r>
        <w:fldChar w:fldCharType="end"/>
      </w:r>
    </w:p>
    <w:p w14:paraId="172901BF" w14:textId="77777777" w:rsidR="00000000" w:rsidRDefault="004C51F7">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_Toc63488463 \h </w:instrText>
      </w:r>
      <w:r>
        <w:fldChar w:fldCharType="separate"/>
      </w:r>
      <w:r>
        <w:t>84</w:t>
      </w:r>
      <w:r>
        <w:fldChar w:fldCharType="end"/>
      </w:r>
    </w:p>
    <w:p w14:paraId="1B34A9F2" w14:textId="77777777" w:rsidR="00000000" w:rsidRDefault="004C51F7">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_Toc63488464 \h </w:instrText>
      </w:r>
      <w:r>
        <w:fldChar w:fldCharType="separate"/>
      </w:r>
      <w:r>
        <w:t>85</w:t>
      </w:r>
      <w:r>
        <w:fldChar w:fldCharType="end"/>
      </w:r>
    </w:p>
    <w:p w14:paraId="4E686D2C" w14:textId="77777777" w:rsidR="00000000" w:rsidRDefault="004C51F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_Toc63488465 \h </w:instrText>
      </w:r>
      <w:r>
        <w:fldChar w:fldCharType="separate"/>
      </w:r>
      <w:r>
        <w:t>86</w:t>
      </w:r>
      <w:r>
        <w:fldChar w:fldCharType="end"/>
      </w:r>
    </w:p>
    <w:p w14:paraId="17311D09" w14:textId="77777777" w:rsidR="00000000" w:rsidRDefault="004C51F7">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w:instrText>
      </w:r>
      <w:r>
        <w:instrText xml:space="preserve">_Toc63488466 \h </w:instrText>
      </w:r>
      <w:r>
        <w:fldChar w:fldCharType="separate"/>
      </w:r>
      <w:r>
        <w:t>87</w:t>
      </w:r>
      <w:r>
        <w:fldChar w:fldCharType="end"/>
      </w:r>
    </w:p>
    <w:p w14:paraId="523392E6" w14:textId="77777777" w:rsidR="00000000" w:rsidRDefault="004C51F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_Toc63488467 \h </w:instrText>
      </w:r>
      <w:r>
        <w:fldChar w:fldCharType="separate"/>
      </w:r>
      <w:r>
        <w:t>88</w:t>
      </w:r>
      <w:r>
        <w:fldChar w:fldCharType="end"/>
      </w:r>
    </w:p>
    <w:p w14:paraId="1F9756FA" w14:textId="77777777" w:rsidR="00000000" w:rsidRDefault="004C51F7">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_Toc63488468 \h </w:instrText>
      </w:r>
      <w:r>
        <w:fldChar w:fldCharType="separate"/>
      </w:r>
      <w:r>
        <w:t>90</w:t>
      </w:r>
      <w:r>
        <w:fldChar w:fldCharType="end"/>
      </w:r>
    </w:p>
    <w:p w14:paraId="0BF06AFF" w14:textId="77777777" w:rsidR="00000000" w:rsidRDefault="004C51F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_Toc63488469 \h </w:instrText>
      </w:r>
      <w:r>
        <w:fldChar w:fldCharType="separate"/>
      </w:r>
      <w:r>
        <w:t>91</w:t>
      </w:r>
      <w:r>
        <w:fldChar w:fldCharType="end"/>
      </w:r>
    </w:p>
    <w:p w14:paraId="214578A1" w14:textId="77777777" w:rsidR="00000000" w:rsidRDefault="004C51F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_Toc63488470 \h </w:instrText>
      </w:r>
      <w:r>
        <w:fldChar w:fldCharType="separate"/>
      </w:r>
      <w:r>
        <w:t>93</w:t>
      </w:r>
      <w:r>
        <w:fldChar w:fldCharType="end"/>
      </w:r>
    </w:p>
    <w:p w14:paraId="0131709D" w14:textId="77777777" w:rsidR="00000000" w:rsidRDefault="004C51F7">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w:instrText>
      </w:r>
      <w:r>
        <w:instrText xml:space="preserve"> _Toc63488471 \h </w:instrText>
      </w:r>
      <w:r>
        <w:fldChar w:fldCharType="separate"/>
      </w:r>
      <w:r>
        <w:t>94</w:t>
      </w:r>
      <w:r>
        <w:fldChar w:fldCharType="end"/>
      </w:r>
    </w:p>
    <w:p w14:paraId="60B9EC62" w14:textId="77777777" w:rsidR="00000000" w:rsidRDefault="004C51F7">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_Toc63488472 \h </w:instrText>
      </w:r>
      <w:r>
        <w:fldChar w:fldCharType="separate"/>
      </w:r>
      <w:r>
        <w:t>95</w:t>
      </w:r>
      <w:r>
        <w:fldChar w:fldCharType="end"/>
      </w:r>
    </w:p>
    <w:p w14:paraId="57AE5207" w14:textId="77777777" w:rsidR="00000000" w:rsidRDefault="004C51F7">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_Toc63488473 \h </w:instrText>
      </w:r>
      <w:r>
        <w:fldChar w:fldCharType="separate"/>
      </w:r>
      <w:r>
        <w:t>97</w:t>
      </w:r>
      <w:r>
        <w:fldChar w:fldCharType="end"/>
      </w:r>
    </w:p>
    <w:p w14:paraId="558DC775" w14:textId="77777777" w:rsidR="00000000" w:rsidRDefault="004C51F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_Toc63488474 \h </w:instrText>
      </w:r>
      <w:r>
        <w:fldChar w:fldCharType="separate"/>
      </w:r>
      <w:r>
        <w:t>102</w:t>
      </w:r>
      <w:r>
        <w:fldChar w:fldCharType="end"/>
      </w:r>
    </w:p>
    <w:p w14:paraId="3B29C971" w14:textId="77777777" w:rsidR="00000000" w:rsidRDefault="004C51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_Toc63488475 \h </w:instrText>
      </w:r>
      <w:r>
        <w:fldChar w:fldCharType="separate"/>
      </w:r>
      <w:r>
        <w:t>103</w:t>
      </w:r>
      <w:r>
        <w:fldChar w:fldCharType="end"/>
      </w:r>
    </w:p>
    <w:p w14:paraId="4D21CA25" w14:textId="77777777" w:rsidR="00000000" w:rsidRDefault="004C51F7">
      <w:pPr>
        <w:pStyle w:val="TOC2"/>
        <w:tabs>
          <w:tab w:val="right" w:leader="dot" w:pos="8296"/>
        </w:tabs>
        <w:ind w:right="0"/>
        <w:rPr>
          <w:rFonts w:ascii="Times New Roman" w:hAnsi="Times New Roman" w:cs="Times New Roman"/>
          <w:sz w:val="24"/>
          <w:szCs w:val="24"/>
        </w:rPr>
      </w:pPr>
      <w:r>
        <w:rPr>
          <w:rtl/>
        </w:rPr>
        <w:t>נסים</w:t>
      </w:r>
      <w:r>
        <w:t xml:space="preserve"> </w:t>
      </w:r>
      <w:r>
        <w:rPr>
          <w:rtl/>
        </w:rPr>
        <w:t xml:space="preserve">זאב </w:t>
      </w:r>
      <w:r>
        <w:rPr>
          <w:rtl/>
        </w:rPr>
        <w:t>(ש"ס):</w:t>
      </w:r>
      <w:r>
        <w:tab/>
      </w:r>
      <w:r>
        <w:fldChar w:fldCharType="begin"/>
      </w:r>
      <w:r>
        <w:instrText xml:space="preserve"> PAGEREF _Toc63488476 \h </w:instrText>
      </w:r>
      <w:r>
        <w:fldChar w:fldCharType="separate"/>
      </w:r>
      <w:r>
        <w:t>104</w:t>
      </w:r>
      <w:r>
        <w:fldChar w:fldCharType="end"/>
      </w:r>
    </w:p>
    <w:p w14:paraId="2454BBF8" w14:textId="77777777" w:rsidR="00000000" w:rsidRDefault="004C51F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_Toc63488477 \h </w:instrText>
      </w:r>
      <w:r>
        <w:fldChar w:fldCharType="separate"/>
      </w:r>
      <w:r>
        <w:t>104</w:t>
      </w:r>
      <w:r>
        <w:fldChar w:fldCharType="end"/>
      </w:r>
    </w:p>
    <w:p w14:paraId="61BBDA5B" w14:textId="77777777" w:rsidR="00000000" w:rsidRDefault="004C51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_Toc63488478 \h </w:instrText>
      </w:r>
      <w:r>
        <w:fldChar w:fldCharType="separate"/>
      </w:r>
      <w:r>
        <w:t>105</w:t>
      </w:r>
      <w:r>
        <w:fldChar w:fldCharType="end"/>
      </w:r>
    </w:p>
    <w:p w14:paraId="7EB4B6E9" w14:textId="77777777" w:rsidR="00000000" w:rsidRDefault="004C51F7">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_Toc63488479 \h </w:instrText>
      </w:r>
      <w:r>
        <w:fldChar w:fldCharType="separate"/>
      </w:r>
      <w:r>
        <w:t>108</w:t>
      </w:r>
      <w:r>
        <w:fldChar w:fldCharType="end"/>
      </w:r>
    </w:p>
    <w:p w14:paraId="75DA1163" w14:textId="77777777" w:rsidR="00000000" w:rsidRDefault="004C51F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w:instrText>
      </w:r>
      <w:r>
        <w:instrText xml:space="preserve">_Toc63488480 \h </w:instrText>
      </w:r>
      <w:r>
        <w:fldChar w:fldCharType="separate"/>
      </w:r>
      <w:r>
        <w:t>108</w:t>
      </w:r>
      <w:r>
        <w:fldChar w:fldCharType="end"/>
      </w:r>
    </w:p>
    <w:p w14:paraId="49D9EFD6" w14:textId="77777777" w:rsidR="00000000" w:rsidRDefault="004C51F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_Toc63488481 \h </w:instrText>
      </w:r>
      <w:r>
        <w:fldChar w:fldCharType="separate"/>
      </w:r>
      <w:r>
        <w:t>108</w:t>
      </w:r>
      <w:r>
        <w:fldChar w:fldCharType="end"/>
      </w:r>
    </w:p>
    <w:p w14:paraId="48D2BBBC" w14:textId="77777777" w:rsidR="00000000" w:rsidRDefault="004C51F7">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_Toc63488482 \h </w:instrText>
      </w:r>
      <w:r>
        <w:fldChar w:fldCharType="separate"/>
      </w:r>
      <w:r>
        <w:t>109</w:t>
      </w:r>
      <w:r>
        <w:fldChar w:fldCharType="end"/>
      </w:r>
    </w:p>
    <w:p w14:paraId="5778F0B7" w14:textId="77777777" w:rsidR="00000000" w:rsidRDefault="004C51F7">
      <w:pPr>
        <w:pStyle w:val="TOC1"/>
        <w:tabs>
          <w:tab w:val="right" w:leader="dot" w:pos="8296"/>
        </w:tabs>
        <w:rPr>
          <w:rFonts w:ascii="Times New Roman" w:hAnsi="Times New Roman" w:cs="Times New Roman"/>
          <w:sz w:val="24"/>
          <w:szCs w:val="24"/>
        </w:rPr>
      </w:pPr>
      <w:r>
        <w:rPr>
          <w:rtl/>
        </w:rPr>
        <w:t>ירי חיילי צה"ל לעבר מפגינים בגדר באזור מסחה</w:t>
      </w:r>
      <w:r>
        <w:tab/>
      </w:r>
      <w:r>
        <w:fldChar w:fldCharType="begin"/>
      </w:r>
      <w:r>
        <w:instrText xml:space="preserve"> PAGEREF _Toc63488483 \h </w:instrText>
      </w:r>
      <w:r>
        <w:fldChar w:fldCharType="separate"/>
      </w:r>
      <w:r>
        <w:t>109</w:t>
      </w:r>
      <w:r>
        <w:fldChar w:fldCharType="end"/>
      </w:r>
    </w:p>
    <w:p w14:paraId="55B77904" w14:textId="77777777" w:rsidR="00000000" w:rsidRDefault="004C51F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w:instrText>
      </w:r>
      <w:r>
        <w:instrText xml:space="preserve">c63488484 \h </w:instrText>
      </w:r>
      <w:r>
        <w:fldChar w:fldCharType="separate"/>
      </w:r>
      <w:r>
        <w:t>109</w:t>
      </w:r>
      <w:r>
        <w:fldChar w:fldCharType="end"/>
      </w:r>
    </w:p>
    <w:p w14:paraId="7AAA74CD" w14:textId="77777777" w:rsidR="00000000" w:rsidRDefault="004C51F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_Toc63488485 \h </w:instrText>
      </w:r>
      <w:r>
        <w:fldChar w:fldCharType="separate"/>
      </w:r>
      <w:r>
        <w:t>113</w:t>
      </w:r>
      <w:r>
        <w:fldChar w:fldCharType="end"/>
      </w:r>
    </w:p>
    <w:p w14:paraId="784FE151" w14:textId="77777777" w:rsidR="00000000" w:rsidRDefault="004C51F7">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_Toc63488486 \h </w:instrText>
      </w:r>
      <w:r>
        <w:fldChar w:fldCharType="separate"/>
      </w:r>
      <w:r>
        <w:t>115</w:t>
      </w:r>
      <w:r>
        <w:fldChar w:fldCharType="end"/>
      </w:r>
    </w:p>
    <w:p w14:paraId="2B83E294" w14:textId="77777777" w:rsidR="00000000" w:rsidRDefault="004C51F7">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_Toc63488487 \h </w:instrText>
      </w:r>
      <w:r>
        <w:fldChar w:fldCharType="separate"/>
      </w:r>
      <w:r>
        <w:t>121</w:t>
      </w:r>
      <w:r>
        <w:fldChar w:fldCharType="end"/>
      </w:r>
    </w:p>
    <w:p w14:paraId="7D980EDF" w14:textId="77777777" w:rsidR="00000000" w:rsidRDefault="004C51F7">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_Toc63488488 \h </w:instrText>
      </w:r>
      <w:r>
        <w:fldChar w:fldCharType="separate"/>
      </w:r>
      <w:r>
        <w:t>133</w:t>
      </w:r>
      <w:r>
        <w:fldChar w:fldCharType="end"/>
      </w:r>
    </w:p>
    <w:p w14:paraId="4D7F6950" w14:textId="77777777" w:rsidR="00000000" w:rsidRDefault="004C51F7">
      <w:pPr>
        <w:pStyle w:val="TOC2"/>
        <w:tabs>
          <w:tab w:val="right" w:leader="dot" w:pos="8296"/>
        </w:tabs>
        <w:ind w:right="0"/>
        <w:rPr>
          <w:rFonts w:ascii="Times New Roman" w:hAnsi="Times New Roman" w:cs="Times New Roman"/>
          <w:sz w:val="24"/>
          <w:szCs w:val="24"/>
        </w:rPr>
      </w:pPr>
      <w:r>
        <w:rPr>
          <w:rtl/>
        </w:rPr>
        <w:t>סגן שר הביט</w:t>
      </w:r>
      <w:r>
        <w:rPr>
          <w:rtl/>
        </w:rPr>
        <w:t>חון זאב בוים:</w:t>
      </w:r>
      <w:r>
        <w:tab/>
      </w:r>
      <w:r>
        <w:fldChar w:fldCharType="begin"/>
      </w:r>
      <w:r>
        <w:instrText xml:space="preserve"> PAGEREF _Toc63488489 \h </w:instrText>
      </w:r>
      <w:r>
        <w:fldChar w:fldCharType="separate"/>
      </w:r>
      <w:r>
        <w:t>134</w:t>
      </w:r>
      <w:r>
        <w:fldChar w:fldCharType="end"/>
      </w:r>
    </w:p>
    <w:p w14:paraId="2BF7F5E9" w14:textId="77777777" w:rsidR="00000000" w:rsidRDefault="004C51F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_Toc63488490 \h </w:instrText>
      </w:r>
      <w:r>
        <w:fldChar w:fldCharType="separate"/>
      </w:r>
      <w:r>
        <w:t>153</w:t>
      </w:r>
      <w:r>
        <w:fldChar w:fldCharType="end"/>
      </w:r>
    </w:p>
    <w:p w14:paraId="62A1A8EF" w14:textId="77777777" w:rsidR="00000000" w:rsidRDefault="004C51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_Toc63488491 \h </w:instrText>
      </w:r>
      <w:r>
        <w:fldChar w:fldCharType="separate"/>
      </w:r>
      <w:r>
        <w:t>161</w:t>
      </w:r>
      <w:r>
        <w:fldChar w:fldCharType="end"/>
      </w:r>
    </w:p>
    <w:p w14:paraId="6EDAC8FD" w14:textId="77777777" w:rsidR="00000000" w:rsidRDefault="004C51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_Toc63488492 \h </w:instrText>
      </w:r>
      <w:r>
        <w:fldChar w:fldCharType="separate"/>
      </w:r>
      <w:r>
        <w:t>162</w:t>
      </w:r>
      <w:r>
        <w:fldChar w:fldCharType="end"/>
      </w:r>
    </w:p>
    <w:p w14:paraId="5A5D8EE4" w14:textId="77777777" w:rsidR="00000000" w:rsidRDefault="004C51F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_Toc63488493 \h </w:instrText>
      </w:r>
      <w:r>
        <w:fldChar w:fldCharType="separate"/>
      </w:r>
      <w:r>
        <w:t>1</w:t>
      </w:r>
      <w:r>
        <w:t>65</w:t>
      </w:r>
      <w:r>
        <w:fldChar w:fldCharType="end"/>
      </w:r>
    </w:p>
    <w:p w14:paraId="523F99C4" w14:textId="77777777" w:rsidR="00000000" w:rsidRDefault="004C51F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_Toc63488494 \h </w:instrText>
      </w:r>
      <w:r>
        <w:fldChar w:fldCharType="separate"/>
      </w:r>
      <w:r>
        <w:t>168</w:t>
      </w:r>
      <w:r>
        <w:fldChar w:fldCharType="end"/>
      </w:r>
    </w:p>
    <w:p w14:paraId="6CFAE558" w14:textId="77777777" w:rsidR="00000000" w:rsidRDefault="004C51F7">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_Toc63488495 \h </w:instrText>
      </w:r>
      <w:r>
        <w:fldChar w:fldCharType="separate"/>
      </w:r>
      <w:r>
        <w:t>169</w:t>
      </w:r>
      <w:r>
        <w:fldChar w:fldCharType="end"/>
      </w:r>
    </w:p>
    <w:p w14:paraId="703D4572" w14:textId="77777777" w:rsidR="00000000" w:rsidRDefault="004C51F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_Toc63488496 \h </w:instrText>
      </w:r>
      <w:r>
        <w:fldChar w:fldCharType="separate"/>
      </w:r>
      <w:r>
        <w:t>172</w:t>
      </w:r>
      <w:r>
        <w:fldChar w:fldCharType="end"/>
      </w:r>
    </w:p>
    <w:p w14:paraId="799E1694" w14:textId="77777777" w:rsidR="00000000" w:rsidRDefault="004C51F7">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_Toc63488497 \h </w:instrText>
      </w:r>
      <w:r>
        <w:fldChar w:fldCharType="separate"/>
      </w:r>
      <w:r>
        <w:t>174</w:t>
      </w:r>
      <w:r>
        <w:fldChar w:fldCharType="end"/>
      </w:r>
    </w:p>
    <w:p w14:paraId="40D528D2" w14:textId="77777777" w:rsidR="00000000" w:rsidRDefault="004C51F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_Toc63488498 \h </w:instrText>
      </w:r>
      <w:r>
        <w:fldChar w:fldCharType="separate"/>
      </w:r>
      <w:r>
        <w:t>178</w:t>
      </w:r>
      <w:r>
        <w:fldChar w:fldCharType="end"/>
      </w:r>
    </w:p>
    <w:p w14:paraId="4C8BE046" w14:textId="77777777" w:rsidR="00000000" w:rsidRDefault="004C51F7">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_Toc63488499 \h </w:instrText>
      </w:r>
      <w:r>
        <w:fldChar w:fldCharType="separate"/>
      </w:r>
      <w:r>
        <w:t>180</w:t>
      </w:r>
      <w:r>
        <w:fldChar w:fldCharType="end"/>
      </w:r>
    </w:p>
    <w:p w14:paraId="2D27AB0F" w14:textId="77777777" w:rsidR="00000000" w:rsidRDefault="004C51F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_Toc63488500 \h </w:instrText>
      </w:r>
      <w:r>
        <w:fldChar w:fldCharType="separate"/>
      </w:r>
      <w:r>
        <w:t>181</w:t>
      </w:r>
      <w:r>
        <w:fldChar w:fldCharType="end"/>
      </w:r>
    </w:p>
    <w:p w14:paraId="65DA18D1" w14:textId="77777777" w:rsidR="00000000" w:rsidRDefault="004C51F7">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_Toc63488501 \h </w:instrText>
      </w:r>
      <w:r>
        <w:fldChar w:fldCharType="separate"/>
      </w:r>
      <w:r>
        <w:t>182</w:t>
      </w:r>
      <w:r>
        <w:fldChar w:fldCharType="end"/>
      </w:r>
    </w:p>
    <w:p w14:paraId="7AF6F6DE" w14:textId="77777777" w:rsidR="00000000" w:rsidRDefault="004C51F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w:instrText>
      </w:r>
      <w:r>
        <w:instrText xml:space="preserve">PAGEREF _Toc63488502 \h </w:instrText>
      </w:r>
      <w:r>
        <w:fldChar w:fldCharType="separate"/>
      </w:r>
      <w:r>
        <w:t>185</w:t>
      </w:r>
      <w:r>
        <w:fldChar w:fldCharType="end"/>
      </w:r>
    </w:p>
    <w:p w14:paraId="6F69A6E5" w14:textId="77777777" w:rsidR="00000000" w:rsidRDefault="004C51F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_Toc63488503 \h </w:instrText>
      </w:r>
      <w:r>
        <w:fldChar w:fldCharType="separate"/>
      </w:r>
      <w:r>
        <w:t>187</w:t>
      </w:r>
      <w:r>
        <w:fldChar w:fldCharType="end"/>
      </w:r>
    </w:p>
    <w:p w14:paraId="43348FF5" w14:textId="77777777" w:rsidR="00000000" w:rsidRDefault="004C51F7">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_Toc63488504 \h </w:instrText>
      </w:r>
      <w:r>
        <w:fldChar w:fldCharType="separate"/>
      </w:r>
      <w:r>
        <w:t>192</w:t>
      </w:r>
      <w:r>
        <w:fldChar w:fldCharType="end"/>
      </w:r>
    </w:p>
    <w:p w14:paraId="52839214" w14:textId="77777777" w:rsidR="00000000" w:rsidRDefault="004C51F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_Toc63488505 \h </w:instrText>
      </w:r>
      <w:r>
        <w:fldChar w:fldCharType="separate"/>
      </w:r>
      <w:r>
        <w:t>194</w:t>
      </w:r>
      <w:r>
        <w:fldChar w:fldCharType="end"/>
      </w:r>
    </w:p>
    <w:p w14:paraId="1C87EE92" w14:textId="77777777" w:rsidR="00000000" w:rsidRDefault="004C51F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_Toc63488506 \h </w:instrText>
      </w:r>
      <w:r>
        <w:fldChar w:fldCharType="separate"/>
      </w:r>
      <w:r>
        <w:t>196</w:t>
      </w:r>
      <w:r>
        <w:fldChar w:fldCharType="end"/>
      </w:r>
    </w:p>
    <w:p w14:paraId="25D820B2" w14:textId="77777777" w:rsidR="00000000" w:rsidRDefault="004C51F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_Toc63488507 \h </w:instrText>
      </w:r>
      <w:r>
        <w:fldChar w:fldCharType="separate"/>
      </w:r>
      <w:r>
        <w:t>198</w:t>
      </w:r>
      <w:r>
        <w:fldChar w:fldCharType="end"/>
      </w:r>
    </w:p>
    <w:p w14:paraId="6F6B1558" w14:textId="77777777" w:rsidR="00000000" w:rsidRDefault="004C51F7">
      <w:pPr>
        <w:pStyle w:val="TOC1"/>
        <w:tabs>
          <w:tab w:val="right" w:leader="dot" w:pos="8296"/>
        </w:tabs>
        <w:rPr>
          <w:rFonts w:ascii="Times New Roman" w:hAnsi="Times New Roman" w:cs="Times New Roman"/>
          <w:sz w:val="24"/>
          <w:szCs w:val="24"/>
        </w:rPr>
      </w:pPr>
      <w:r>
        <w:rPr>
          <w:rtl/>
        </w:rPr>
        <w:t>הודעה אישית של חבר הכנסת אבשלום וילן</w:t>
      </w:r>
      <w:r>
        <w:tab/>
      </w:r>
      <w:r>
        <w:fldChar w:fldCharType="begin"/>
      </w:r>
      <w:r>
        <w:instrText xml:space="preserve"> PAGEREF _Toc63488508 \h </w:instrText>
      </w:r>
      <w:r>
        <w:fldChar w:fldCharType="separate"/>
      </w:r>
      <w:r>
        <w:t>199</w:t>
      </w:r>
      <w:r>
        <w:fldChar w:fldCharType="end"/>
      </w:r>
    </w:p>
    <w:p w14:paraId="7A1EB226" w14:textId="77777777" w:rsidR="00000000" w:rsidRDefault="004C51F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_Toc63488509 \h </w:instrText>
      </w:r>
      <w:r>
        <w:fldChar w:fldCharType="separate"/>
      </w:r>
      <w:r>
        <w:t>199</w:t>
      </w:r>
      <w:r>
        <w:fldChar w:fldCharType="end"/>
      </w:r>
    </w:p>
    <w:p w14:paraId="06A54C47" w14:textId="77777777" w:rsidR="00000000" w:rsidRDefault="004C51F7">
      <w:pPr>
        <w:pStyle w:val="a0"/>
        <w:jc w:val="center"/>
        <w:rPr>
          <w:rtl/>
        </w:rPr>
      </w:pPr>
      <w:r>
        <w:rPr>
          <w:bCs/>
          <w:szCs w:val="36"/>
          <w:u w:val="single"/>
          <w:rtl/>
        </w:rPr>
        <w:fldChar w:fldCharType="end"/>
      </w:r>
    </w:p>
    <w:p w14:paraId="0E6BE5A3" w14:textId="77777777" w:rsidR="00000000" w:rsidRDefault="004C51F7">
      <w:pPr>
        <w:pStyle w:val="a0"/>
        <w:rPr>
          <w:rtl/>
        </w:rPr>
      </w:pPr>
      <w:r>
        <w:rPr>
          <w:rtl/>
        </w:rPr>
        <w:br w:type="page"/>
      </w:r>
    </w:p>
    <w:p w14:paraId="5C554746" w14:textId="77777777" w:rsidR="00000000" w:rsidRDefault="004C51F7">
      <w:pPr>
        <w:pStyle w:val="a5"/>
        <w:bidi/>
        <w:rPr>
          <w:rFonts w:hint="cs"/>
          <w:rtl/>
        </w:rPr>
      </w:pPr>
    </w:p>
    <w:p w14:paraId="4E9C36F3" w14:textId="77777777" w:rsidR="00000000" w:rsidRDefault="004C51F7">
      <w:pPr>
        <w:pStyle w:val="a0"/>
        <w:rPr>
          <w:rFonts w:hint="cs"/>
          <w:rtl/>
        </w:rPr>
      </w:pPr>
      <w:r>
        <w:rPr>
          <w:rFonts w:hint="cs"/>
          <w:rtl/>
        </w:rPr>
        <w:t>חוברת י"א</w:t>
      </w:r>
    </w:p>
    <w:p w14:paraId="59F4DF0B" w14:textId="77777777" w:rsidR="00000000" w:rsidRDefault="004C51F7">
      <w:pPr>
        <w:pStyle w:val="a0"/>
        <w:rPr>
          <w:rFonts w:hint="cs"/>
          <w:rtl/>
        </w:rPr>
      </w:pPr>
      <w:r>
        <w:rPr>
          <w:rFonts w:hint="cs"/>
          <w:rtl/>
        </w:rPr>
        <w:t>ישיבה פ"ט</w:t>
      </w:r>
    </w:p>
    <w:p w14:paraId="221D8FE0" w14:textId="77777777" w:rsidR="00000000" w:rsidRDefault="004C51F7">
      <w:pPr>
        <w:pStyle w:val="a5"/>
        <w:bidi/>
        <w:rPr>
          <w:rtl/>
        </w:rPr>
      </w:pPr>
    </w:p>
    <w:p w14:paraId="632546E9" w14:textId="77777777" w:rsidR="00000000" w:rsidRDefault="004C51F7">
      <w:pPr>
        <w:pStyle w:val="a5"/>
        <w:bidi/>
        <w:rPr>
          <w:rFonts w:hint="cs"/>
          <w:rtl/>
        </w:rPr>
      </w:pPr>
    </w:p>
    <w:p w14:paraId="281E3DE0" w14:textId="77777777" w:rsidR="00000000" w:rsidRDefault="004C51F7">
      <w:pPr>
        <w:pStyle w:val="a5"/>
        <w:bidi/>
        <w:rPr>
          <w:rFonts w:hint="cs"/>
          <w:rtl/>
        </w:rPr>
      </w:pPr>
    </w:p>
    <w:p w14:paraId="2B387D10" w14:textId="77777777" w:rsidR="00000000" w:rsidRDefault="004C51F7">
      <w:pPr>
        <w:pStyle w:val="a5"/>
        <w:bidi/>
        <w:rPr>
          <w:rFonts w:hint="cs"/>
          <w:rtl/>
        </w:rPr>
      </w:pPr>
    </w:p>
    <w:p w14:paraId="31229B9D" w14:textId="77777777" w:rsidR="00000000" w:rsidRDefault="004C51F7">
      <w:pPr>
        <w:pStyle w:val="a5"/>
        <w:bidi/>
        <w:rPr>
          <w:rFonts w:hint="cs"/>
          <w:rtl/>
        </w:rPr>
      </w:pPr>
    </w:p>
    <w:p w14:paraId="17B8B6D8" w14:textId="77777777" w:rsidR="00000000" w:rsidRDefault="004C51F7">
      <w:pPr>
        <w:pStyle w:val="a5"/>
        <w:bidi/>
        <w:rPr>
          <w:rFonts w:hint="cs"/>
          <w:rtl/>
        </w:rPr>
      </w:pPr>
    </w:p>
    <w:p w14:paraId="244B4A06" w14:textId="77777777" w:rsidR="00000000" w:rsidRDefault="004C51F7">
      <w:pPr>
        <w:pStyle w:val="a5"/>
        <w:bidi/>
        <w:rPr>
          <w:rFonts w:hint="cs"/>
          <w:rtl/>
        </w:rPr>
      </w:pPr>
    </w:p>
    <w:p w14:paraId="77637B94" w14:textId="77777777" w:rsidR="00000000" w:rsidRDefault="004C51F7">
      <w:pPr>
        <w:pStyle w:val="a0"/>
        <w:rPr>
          <w:rFonts w:hint="cs"/>
          <w:rtl/>
        </w:rPr>
      </w:pPr>
    </w:p>
    <w:p w14:paraId="3E88CDD5" w14:textId="77777777" w:rsidR="00000000" w:rsidRDefault="004C51F7">
      <w:pPr>
        <w:pStyle w:val="a0"/>
        <w:rPr>
          <w:rFonts w:hint="cs"/>
          <w:rtl/>
        </w:rPr>
      </w:pPr>
    </w:p>
    <w:p w14:paraId="214D41F7" w14:textId="77777777" w:rsidR="00000000" w:rsidRDefault="004C51F7">
      <w:pPr>
        <w:pStyle w:val="a0"/>
        <w:rPr>
          <w:rFonts w:hint="cs"/>
          <w:rtl/>
        </w:rPr>
      </w:pPr>
    </w:p>
    <w:p w14:paraId="2BE8758D" w14:textId="77777777" w:rsidR="00000000" w:rsidRDefault="004C51F7">
      <w:pPr>
        <w:pStyle w:val="a0"/>
        <w:rPr>
          <w:rFonts w:hint="cs"/>
          <w:rtl/>
        </w:rPr>
      </w:pPr>
    </w:p>
    <w:p w14:paraId="0FF26D61" w14:textId="77777777" w:rsidR="00000000" w:rsidRDefault="004C51F7">
      <w:pPr>
        <w:pStyle w:val="a0"/>
        <w:rPr>
          <w:rFonts w:hint="cs"/>
          <w:rtl/>
        </w:rPr>
      </w:pPr>
    </w:p>
    <w:p w14:paraId="625ADCD5" w14:textId="77777777" w:rsidR="00000000" w:rsidRDefault="004C51F7">
      <w:pPr>
        <w:pStyle w:val="a5"/>
        <w:bidi/>
        <w:rPr>
          <w:rFonts w:hint="cs"/>
          <w:rtl/>
        </w:rPr>
      </w:pPr>
      <w:r>
        <w:rPr>
          <w:rtl/>
        </w:rPr>
        <w:t>הישיבה ה</w:t>
      </w:r>
      <w:r>
        <w:rPr>
          <w:rFonts w:hint="cs"/>
          <w:rtl/>
        </w:rPr>
        <w:t>שמונים-ותשע</w:t>
      </w:r>
      <w:r>
        <w:rPr>
          <w:rtl/>
        </w:rPr>
        <w:t xml:space="preserve"> של הכנסת ה</w:t>
      </w:r>
      <w:r>
        <w:rPr>
          <w:rFonts w:hint="cs"/>
          <w:rtl/>
        </w:rPr>
        <w:t>שש-עשרה</w:t>
      </w:r>
    </w:p>
    <w:p w14:paraId="52D6B2DE" w14:textId="77777777" w:rsidR="00000000" w:rsidRDefault="004C51F7">
      <w:pPr>
        <w:pStyle w:val="a6"/>
        <w:bidi/>
        <w:rPr>
          <w:rtl/>
        </w:rPr>
      </w:pPr>
      <w:r>
        <w:rPr>
          <w:rtl/>
        </w:rPr>
        <w:t>יום שלישי,</w:t>
      </w:r>
      <w:r>
        <w:rPr>
          <w:rFonts w:hint="cs"/>
          <w:rtl/>
        </w:rPr>
        <w:t xml:space="preserve"> </w:t>
      </w:r>
      <w:r>
        <w:rPr>
          <w:rtl/>
        </w:rPr>
        <w:t xml:space="preserve">ה' בטבת </w:t>
      </w:r>
      <w:r>
        <w:rPr>
          <w:rFonts w:hint="cs"/>
          <w:rtl/>
        </w:rPr>
        <w:t>ה</w:t>
      </w:r>
      <w:r>
        <w:rPr>
          <w:rtl/>
        </w:rPr>
        <w:t>תשס"ד</w:t>
      </w:r>
      <w:r>
        <w:rPr>
          <w:rtl/>
        </w:rPr>
        <w:t xml:space="preserve"> (30 בדצמבר 2003)</w:t>
      </w:r>
    </w:p>
    <w:p w14:paraId="1198C02C" w14:textId="77777777" w:rsidR="00000000" w:rsidRDefault="004C51F7">
      <w:pPr>
        <w:pStyle w:val="a7"/>
        <w:bidi/>
        <w:rPr>
          <w:rFonts w:hint="cs"/>
          <w:rtl/>
        </w:rPr>
      </w:pPr>
      <w:r>
        <w:rPr>
          <w:rtl/>
        </w:rPr>
        <w:t>ירושלים, הכנסת, שעה 16:0</w:t>
      </w:r>
      <w:r>
        <w:rPr>
          <w:rFonts w:hint="cs"/>
          <w:rtl/>
        </w:rPr>
        <w:t>3</w:t>
      </w:r>
    </w:p>
    <w:p w14:paraId="2C112370" w14:textId="77777777" w:rsidR="00000000" w:rsidRDefault="004C51F7">
      <w:pPr>
        <w:pStyle w:val="a0"/>
        <w:ind w:firstLine="0"/>
        <w:rPr>
          <w:rtl/>
        </w:rPr>
      </w:pPr>
    </w:p>
    <w:p w14:paraId="28895628" w14:textId="77777777" w:rsidR="00000000" w:rsidRDefault="004C51F7">
      <w:pPr>
        <w:pStyle w:val="a2"/>
        <w:rPr>
          <w:rtl/>
        </w:rPr>
      </w:pPr>
    </w:p>
    <w:p w14:paraId="37BB0789" w14:textId="77777777" w:rsidR="00000000" w:rsidRDefault="004C51F7">
      <w:pPr>
        <w:pStyle w:val="a2"/>
      </w:pPr>
      <w:bookmarkStart w:id="0" w:name="_Toc63488397"/>
      <w:r>
        <w:rPr>
          <w:rFonts w:hint="eastAsia"/>
          <w:rtl/>
        </w:rPr>
        <w:t>מסמכים</w:t>
      </w:r>
      <w:r>
        <w:rPr>
          <w:rtl/>
        </w:rPr>
        <w:t xml:space="preserve"> שהונחו על שולחן </w:t>
      </w:r>
      <w:r>
        <w:rPr>
          <w:rFonts w:hint="eastAsia"/>
          <w:rtl/>
        </w:rPr>
        <w:t>הכנסת</w:t>
      </w:r>
      <w:bookmarkEnd w:id="0"/>
    </w:p>
    <w:p w14:paraId="1D1CE5CB" w14:textId="77777777" w:rsidR="00000000" w:rsidRDefault="004C51F7">
      <w:pPr>
        <w:pStyle w:val="af1"/>
        <w:rPr>
          <w:rFonts w:hint="cs"/>
          <w:rtl/>
        </w:rPr>
      </w:pPr>
    </w:p>
    <w:p w14:paraId="78A85A1C" w14:textId="77777777" w:rsidR="00000000" w:rsidRDefault="004C51F7">
      <w:pPr>
        <w:pStyle w:val="af1"/>
        <w:rPr>
          <w:rFonts w:hint="cs"/>
          <w:rtl/>
        </w:rPr>
      </w:pPr>
    </w:p>
    <w:p w14:paraId="6D95DB4E" w14:textId="77777777" w:rsidR="00000000" w:rsidRDefault="004C51F7">
      <w:pPr>
        <w:pStyle w:val="af1"/>
        <w:rPr>
          <w:rtl/>
        </w:rPr>
      </w:pPr>
      <w:r>
        <w:rPr>
          <w:rtl/>
        </w:rPr>
        <w:t>היו"ר ראובן ריבלין:</w:t>
      </w:r>
    </w:p>
    <w:p w14:paraId="290B3859" w14:textId="77777777" w:rsidR="00000000" w:rsidRDefault="004C51F7">
      <w:pPr>
        <w:pStyle w:val="a0"/>
        <w:rPr>
          <w:rtl/>
        </w:rPr>
      </w:pPr>
    </w:p>
    <w:p w14:paraId="2E7D6F4C" w14:textId="77777777" w:rsidR="00000000" w:rsidRDefault="004C51F7">
      <w:pPr>
        <w:pStyle w:val="a0"/>
        <w:rPr>
          <w:rFonts w:hint="cs"/>
          <w:rtl/>
        </w:rPr>
      </w:pPr>
      <w:r>
        <w:rPr>
          <w:rFonts w:hint="cs"/>
          <w:rtl/>
        </w:rPr>
        <w:t xml:space="preserve">אדוני השר, רבותי חברי הכנסת הנכבדים, היום ה' בטבת התשס"ד, 30 בחודש דצמבר 2003 למניינם. אני מתכבד לפתוח את ישיבת הכנסת. </w:t>
      </w:r>
    </w:p>
    <w:p w14:paraId="1D237C98" w14:textId="77777777" w:rsidR="00000000" w:rsidRDefault="004C51F7">
      <w:pPr>
        <w:pStyle w:val="a0"/>
        <w:rPr>
          <w:rFonts w:hint="cs"/>
          <w:rtl/>
        </w:rPr>
      </w:pPr>
    </w:p>
    <w:p w14:paraId="756F9FB8" w14:textId="77777777" w:rsidR="00000000" w:rsidRDefault="004C51F7">
      <w:pPr>
        <w:pStyle w:val="a0"/>
        <w:rPr>
          <w:rFonts w:hint="cs"/>
          <w:rtl/>
        </w:rPr>
      </w:pPr>
      <w:r>
        <w:rPr>
          <w:rFonts w:hint="cs"/>
          <w:rtl/>
        </w:rPr>
        <w:t xml:space="preserve">הודעה למזכיר הכנסת. </w:t>
      </w:r>
    </w:p>
    <w:p w14:paraId="564F4124" w14:textId="77777777" w:rsidR="00000000" w:rsidRDefault="004C51F7">
      <w:pPr>
        <w:pStyle w:val="a0"/>
        <w:ind w:firstLine="0"/>
        <w:rPr>
          <w:rFonts w:hint="cs"/>
          <w:rtl/>
        </w:rPr>
      </w:pPr>
    </w:p>
    <w:p w14:paraId="3982E01D" w14:textId="77777777" w:rsidR="00000000" w:rsidRDefault="004C51F7">
      <w:pPr>
        <w:pStyle w:val="a"/>
        <w:rPr>
          <w:rtl/>
        </w:rPr>
      </w:pPr>
      <w:bookmarkStart w:id="1" w:name="FS000000661T30_12_2003_16_21_09"/>
      <w:bookmarkStart w:id="2" w:name="_Toc63488398"/>
      <w:bookmarkEnd w:id="1"/>
      <w:r>
        <w:rPr>
          <w:rFonts w:hint="eastAsia"/>
          <w:rtl/>
        </w:rPr>
        <w:t>מזכיר</w:t>
      </w:r>
      <w:r>
        <w:rPr>
          <w:rtl/>
        </w:rPr>
        <w:t xml:space="preserve"> הכנסת ארי</w:t>
      </w:r>
      <w:r>
        <w:rPr>
          <w:rtl/>
        </w:rPr>
        <w:t>ה האן:</w:t>
      </w:r>
      <w:bookmarkEnd w:id="2"/>
    </w:p>
    <w:p w14:paraId="6CDC90CC" w14:textId="77777777" w:rsidR="00000000" w:rsidRDefault="004C51F7">
      <w:pPr>
        <w:pStyle w:val="a0"/>
        <w:rPr>
          <w:rFonts w:hint="cs"/>
          <w:rtl/>
        </w:rPr>
      </w:pPr>
    </w:p>
    <w:p w14:paraId="64ABE143" w14:textId="77777777" w:rsidR="00000000" w:rsidRDefault="004C51F7">
      <w:pPr>
        <w:pStyle w:val="a0"/>
        <w:rPr>
          <w:rFonts w:hint="cs"/>
          <w:rtl/>
        </w:rPr>
      </w:pPr>
      <w:r>
        <w:rPr>
          <w:rFonts w:hint="cs"/>
          <w:rtl/>
        </w:rPr>
        <w:t xml:space="preserve">ברשות יושב-ראש הכנסת, הנני מתכבד להודיע, כי הונחו היום על שולחן הכנסת: </w:t>
      </w:r>
    </w:p>
    <w:p w14:paraId="30EDAA9F" w14:textId="77777777" w:rsidR="00000000" w:rsidRDefault="004C51F7">
      <w:pPr>
        <w:pStyle w:val="a0"/>
        <w:rPr>
          <w:rFonts w:hint="cs"/>
          <w:rtl/>
        </w:rPr>
      </w:pPr>
    </w:p>
    <w:p w14:paraId="28B76317" w14:textId="77777777" w:rsidR="00000000" w:rsidRDefault="004C51F7">
      <w:pPr>
        <w:pStyle w:val="a0"/>
        <w:rPr>
          <w:rFonts w:hint="cs"/>
          <w:rtl/>
        </w:rPr>
      </w:pPr>
      <w:r>
        <w:rPr>
          <w:rFonts w:hint="cs"/>
          <w:rtl/>
        </w:rPr>
        <w:t>לוח תיקונים לפקודת בתי-הסוהר (תיקון מס' 26), התשס"ד-2003.</w:t>
      </w:r>
    </w:p>
    <w:p w14:paraId="1E612E38" w14:textId="77777777" w:rsidR="00000000" w:rsidRDefault="004C51F7">
      <w:pPr>
        <w:pStyle w:val="a0"/>
        <w:rPr>
          <w:rFonts w:hint="cs"/>
          <w:rtl/>
        </w:rPr>
      </w:pPr>
    </w:p>
    <w:p w14:paraId="1136CB0D" w14:textId="77777777" w:rsidR="00000000" w:rsidRDefault="004C51F7">
      <w:pPr>
        <w:pStyle w:val="a0"/>
        <w:rPr>
          <w:rFonts w:hint="cs"/>
          <w:rtl/>
        </w:rPr>
      </w:pPr>
      <w:r>
        <w:rPr>
          <w:rFonts w:hint="cs"/>
          <w:rtl/>
        </w:rPr>
        <w:t>שלוש החלטות בדבר חלוקת הצעת חוק המדיניות הכלכלית לשנת הכספים 2004 (תיקוני חקיקה), התשס"ד-2003, שעניינן: ביטול חוקי ה</w:t>
      </w:r>
      <w:r>
        <w:rPr>
          <w:rFonts w:hint="cs"/>
          <w:rtl/>
        </w:rPr>
        <w:t xml:space="preserve">רשויות לפיתוח הנגב והגליל; תיקון פקודת המכרות; וביטול רשות הדואר והעברת פעילותה לחברה ממשלתית. </w:t>
      </w:r>
    </w:p>
    <w:p w14:paraId="7E1867BE" w14:textId="77777777" w:rsidR="00000000" w:rsidRDefault="004C51F7">
      <w:pPr>
        <w:pStyle w:val="a0"/>
        <w:rPr>
          <w:rFonts w:hint="cs"/>
          <w:rtl/>
        </w:rPr>
      </w:pPr>
    </w:p>
    <w:p w14:paraId="0950E2CE" w14:textId="77777777" w:rsidR="00000000" w:rsidRDefault="004C51F7">
      <w:pPr>
        <w:pStyle w:val="a0"/>
        <w:rPr>
          <w:rFonts w:hint="cs"/>
          <w:rtl/>
        </w:rPr>
      </w:pPr>
      <w:r>
        <w:rPr>
          <w:rFonts w:hint="cs"/>
          <w:rtl/>
        </w:rPr>
        <w:t>מסקנות ועדת הפנים ואיכות הסביבה בנושא: ביטול איחוד הרשויות הדרוזיות בגליל.</w:t>
      </w:r>
    </w:p>
    <w:p w14:paraId="7F19B932" w14:textId="77777777" w:rsidR="00000000" w:rsidRDefault="004C51F7">
      <w:pPr>
        <w:pStyle w:val="a0"/>
        <w:rPr>
          <w:rFonts w:hint="cs"/>
          <w:rtl/>
        </w:rPr>
      </w:pPr>
    </w:p>
    <w:p w14:paraId="18E2B47E" w14:textId="77777777" w:rsidR="00000000" w:rsidRDefault="004C51F7">
      <w:pPr>
        <w:pStyle w:val="a0"/>
        <w:rPr>
          <w:rFonts w:hint="cs"/>
          <w:rtl/>
        </w:rPr>
      </w:pPr>
      <w:r>
        <w:rPr>
          <w:rFonts w:hint="cs"/>
          <w:rtl/>
        </w:rPr>
        <w:t>לקריאה שנייה ולקריאה שלישית: הצעת חוק רשות השידור (תיקון מס' 15), התשס"ד-2003, של ח</w:t>
      </w:r>
      <w:r>
        <w:rPr>
          <w:rFonts w:hint="cs"/>
          <w:rtl/>
        </w:rPr>
        <w:t xml:space="preserve">ברי הכנסת דניאל בנלולו, דליה איציק, גלעד ארדן, אבשלום וילן ויאיר פרץ, שהחזירה ועדת החוקה, חוק ומשפט. תודה רבה. </w:t>
      </w:r>
    </w:p>
    <w:p w14:paraId="4C330D08" w14:textId="77777777" w:rsidR="00000000" w:rsidRDefault="004C51F7">
      <w:pPr>
        <w:pStyle w:val="a2"/>
        <w:rPr>
          <w:rFonts w:hint="cs"/>
          <w:rtl/>
        </w:rPr>
      </w:pPr>
    </w:p>
    <w:p w14:paraId="5D87BBC7" w14:textId="77777777" w:rsidR="00000000" w:rsidRDefault="004C51F7">
      <w:pPr>
        <w:pStyle w:val="a0"/>
        <w:rPr>
          <w:rFonts w:hint="cs"/>
          <w:rtl/>
        </w:rPr>
      </w:pPr>
    </w:p>
    <w:p w14:paraId="3B3BB342" w14:textId="77777777" w:rsidR="00000000" w:rsidRDefault="004C51F7">
      <w:pPr>
        <w:pStyle w:val="a2"/>
        <w:rPr>
          <w:rtl/>
        </w:rPr>
      </w:pPr>
      <w:bookmarkStart w:id="3" w:name="CS20035FI0020035T30_12_2003_17_04_05"/>
      <w:bookmarkStart w:id="4" w:name="_Toc63488399"/>
      <w:bookmarkEnd w:id="3"/>
      <w:r>
        <w:rPr>
          <w:rtl/>
        </w:rPr>
        <w:t>נאומים בני דקה</w:t>
      </w:r>
      <w:bookmarkEnd w:id="4"/>
    </w:p>
    <w:p w14:paraId="7C58CF61" w14:textId="77777777" w:rsidR="00000000" w:rsidRDefault="004C51F7">
      <w:pPr>
        <w:pStyle w:val="-0"/>
        <w:rPr>
          <w:rFonts w:hint="cs"/>
          <w:rtl/>
        </w:rPr>
      </w:pPr>
    </w:p>
    <w:p w14:paraId="7618A55C" w14:textId="77777777" w:rsidR="00000000" w:rsidRDefault="004C51F7">
      <w:pPr>
        <w:pStyle w:val="af1"/>
        <w:rPr>
          <w:rtl/>
        </w:rPr>
      </w:pPr>
      <w:r>
        <w:rPr>
          <w:rtl/>
        </w:rPr>
        <w:t>היו"ר ראובן ריבלין:</w:t>
      </w:r>
    </w:p>
    <w:p w14:paraId="2A8CB4A2" w14:textId="77777777" w:rsidR="00000000" w:rsidRDefault="004C51F7">
      <w:pPr>
        <w:pStyle w:val="a0"/>
        <w:rPr>
          <w:rtl/>
        </w:rPr>
      </w:pPr>
    </w:p>
    <w:p w14:paraId="72FA6837" w14:textId="77777777" w:rsidR="00000000" w:rsidRDefault="004C51F7">
      <w:pPr>
        <w:pStyle w:val="a0"/>
        <w:rPr>
          <w:rFonts w:hint="cs"/>
          <w:rtl/>
        </w:rPr>
      </w:pPr>
      <w:r>
        <w:rPr>
          <w:rFonts w:hint="cs"/>
          <w:rtl/>
        </w:rPr>
        <w:t>נא להצביע, רבותי. חבר הכנסת מאיר פרוש, ראשון הדוברים, בבקשה. חבר הכנסת פרוש ראשון, ואחריו - חבר הכנסת יול</w:t>
      </w:r>
      <w:r>
        <w:rPr>
          <w:rFonts w:hint="cs"/>
          <w:rtl/>
        </w:rPr>
        <w:t xml:space="preserve">י אדלשטיין. </w:t>
      </w:r>
    </w:p>
    <w:p w14:paraId="0B7CFD1F" w14:textId="77777777" w:rsidR="00000000" w:rsidRDefault="004C51F7">
      <w:pPr>
        <w:pStyle w:val="a0"/>
        <w:ind w:firstLine="0"/>
        <w:rPr>
          <w:rFonts w:hint="cs"/>
          <w:rtl/>
        </w:rPr>
      </w:pPr>
    </w:p>
    <w:p w14:paraId="55073A8B" w14:textId="77777777" w:rsidR="00000000" w:rsidRDefault="004C51F7">
      <w:pPr>
        <w:pStyle w:val="a"/>
        <w:rPr>
          <w:rtl/>
        </w:rPr>
      </w:pPr>
      <w:bookmarkStart w:id="5" w:name="FS000000563T30_12_2003_16_28_55"/>
      <w:bookmarkStart w:id="6" w:name="_Toc63488400"/>
      <w:bookmarkEnd w:id="5"/>
      <w:r>
        <w:rPr>
          <w:rFonts w:hint="eastAsia"/>
          <w:rtl/>
        </w:rPr>
        <w:t>מאיר</w:t>
      </w:r>
      <w:r>
        <w:rPr>
          <w:rtl/>
        </w:rPr>
        <w:t xml:space="preserve"> פרוש (יהדות התורה):</w:t>
      </w:r>
      <w:bookmarkEnd w:id="6"/>
    </w:p>
    <w:p w14:paraId="115DCDC0" w14:textId="77777777" w:rsidR="00000000" w:rsidRDefault="004C51F7">
      <w:pPr>
        <w:pStyle w:val="a0"/>
        <w:rPr>
          <w:rFonts w:hint="cs"/>
          <w:rtl/>
        </w:rPr>
      </w:pPr>
    </w:p>
    <w:p w14:paraId="56AAFDC3" w14:textId="77777777" w:rsidR="00000000" w:rsidRDefault="004C51F7">
      <w:pPr>
        <w:pStyle w:val="a0"/>
        <w:rPr>
          <w:rFonts w:hint="cs"/>
          <w:rtl/>
        </w:rPr>
      </w:pPr>
      <w:r>
        <w:rPr>
          <w:rFonts w:hint="cs"/>
          <w:rtl/>
        </w:rPr>
        <w:t xml:space="preserve">אדוני היושב-ראש, אומנם הכנסת תקיים על דיון על הנושא, אבל אני מפחד שזה יהיה בשעה מאוחרת. ודאי שאין כל הצדקה להשתמש בכדורים, לא כדורי גומי ולא כדורים חיים, כדי לפגוע בבני-אדם. לא משנה איזה אדם הוא </w:t>
      </w:r>
      <w:r>
        <w:rPr>
          <w:rtl/>
        </w:rPr>
        <w:t>–</w:t>
      </w:r>
      <w:r>
        <w:rPr>
          <w:rFonts w:hint="cs"/>
          <w:rtl/>
        </w:rPr>
        <w:t xml:space="preserve"> יהודי, ערבי </w:t>
      </w:r>
      <w:r>
        <w:rPr>
          <w:rtl/>
        </w:rPr>
        <w:t>–</w:t>
      </w:r>
      <w:r>
        <w:rPr>
          <w:rFonts w:hint="cs"/>
          <w:rtl/>
        </w:rPr>
        <w:t xml:space="preserve"> זה לא</w:t>
      </w:r>
      <w:r>
        <w:rPr>
          <w:rFonts w:hint="cs"/>
          <w:rtl/>
        </w:rPr>
        <w:t xml:space="preserve"> משנה. אבל מה שמקומם אותי זה שיהודים הולכים ומתחברים עם הגרועים שבבני-האדם, שמנסים לפגוע בנו כיהודים כאן. </w:t>
      </w:r>
    </w:p>
    <w:p w14:paraId="78D618D3" w14:textId="77777777" w:rsidR="00000000" w:rsidRDefault="004C51F7">
      <w:pPr>
        <w:pStyle w:val="a0"/>
        <w:ind w:firstLine="0"/>
        <w:rPr>
          <w:rFonts w:hint="cs"/>
          <w:rtl/>
        </w:rPr>
      </w:pPr>
    </w:p>
    <w:p w14:paraId="48834193" w14:textId="77777777" w:rsidR="00000000" w:rsidRDefault="004C51F7">
      <w:pPr>
        <w:pStyle w:val="af0"/>
        <w:rPr>
          <w:rtl/>
        </w:rPr>
      </w:pPr>
      <w:r>
        <w:rPr>
          <w:rFonts w:hint="eastAsia"/>
          <w:rtl/>
        </w:rPr>
        <w:t>ג</w:t>
      </w:r>
      <w:r>
        <w:rPr>
          <w:rtl/>
        </w:rPr>
        <w:t>'מאל זחאלקה (בל"ד):</w:t>
      </w:r>
    </w:p>
    <w:p w14:paraId="6E778608" w14:textId="77777777" w:rsidR="00000000" w:rsidRDefault="004C51F7">
      <w:pPr>
        <w:pStyle w:val="a0"/>
        <w:rPr>
          <w:rFonts w:hint="cs"/>
          <w:rtl/>
        </w:rPr>
      </w:pPr>
    </w:p>
    <w:p w14:paraId="7A5DD4BE" w14:textId="77777777" w:rsidR="00000000" w:rsidRDefault="004C51F7">
      <w:pPr>
        <w:pStyle w:val="a0"/>
        <w:rPr>
          <w:rFonts w:hint="cs"/>
          <w:rtl/>
        </w:rPr>
      </w:pPr>
      <w:r>
        <w:rPr>
          <w:rFonts w:hint="cs"/>
          <w:rtl/>
        </w:rPr>
        <w:t xml:space="preserve">מי הם הגרועים שבבני-האדם? </w:t>
      </w:r>
    </w:p>
    <w:p w14:paraId="7CB77654" w14:textId="77777777" w:rsidR="00000000" w:rsidRDefault="004C51F7">
      <w:pPr>
        <w:pStyle w:val="a0"/>
        <w:ind w:firstLine="0"/>
        <w:rPr>
          <w:rFonts w:hint="cs"/>
          <w:rtl/>
        </w:rPr>
      </w:pPr>
    </w:p>
    <w:p w14:paraId="254377B8" w14:textId="77777777" w:rsidR="00000000" w:rsidRDefault="004C51F7">
      <w:pPr>
        <w:pStyle w:val="af1"/>
        <w:rPr>
          <w:rtl/>
        </w:rPr>
      </w:pPr>
      <w:r>
        <w:rPr>
          <w:rtl/>
        </w:rPr>
        <w:t>היו"ר ראובן ריבלין:</w:t>
      </w:r>
    </w:p>
    <w:p w14:paraId="2854836B" w14:textId="77777777" w:rsidR="00000000" w:rsidRDefault="004C51F7">
      <w:pPr>
        <w:pStyle w:val="a0"/>
        <w:rPr>
          <w:rtl/>
        </w:rPr>
      </w:pPr>
    </w:p>
    <w:p w14:paraId="4D4274D7" w14:textId="77777777" w:rsidR="00000000" w:rsidRDefault="004C51F7">
      <w:pPr>
        <w:pStyle w:val="a0"/>
        <w:rPr>
          <w:rFonts w:hint="cs"/>
          <w:rtl/>
        </w:rPr>
      </w:pPr>
      <w:r>
        <w:rPr>
          <w:rFonts w:hint="cs"/>
          <w:rtl/>
        </w:rPr>
        <w:t xml:space="preserve">לא להפריע. חבר הכנסת זחאלקה, לא להפריע בנאומים בני דקה. </w:t>
      </w:r>
    </w:p>
    <w:p w14:paraId="09893533" w14:textId="77777777" w:rsidR="00000000" w:rsidRDefault="004C51F7">
      <w:pPr>
        <w:pStyle w:val="a0"/>
        <w:ind w:firstLine="0"/>
        <w:rPr>
          <w:rFonts w:hint="cs"/>
          <w:rtl/>
        </w:rPr>
      </w:pPr>
    </w:p>
    <w:p w14:paraId="6FCA97E0" w14:textId="77777777" w:rsidR="00000000" w:rsidRDefault="004C51F7">
      <w:pPr>
        <w:pStyle w:val="af0"/>
        <w:rPr>
          <w:rtl/>
        </w:rPr>
      </w:pPr>
      <w:bookmarkStart w:id="7" w:name="FS000000563T30_12_2003_16_30_09C"/>
      <w:bookmarkEnd w:id="7"/>
      <w:r>
        <w:rPr>
          <w:rFonts w:hint="eastAsia"/>
          <w:rtl/>
        </w:rPr>
        <w:t>ג</w:t>
      </w:r>
      <w:r>
        <w:rPr>
          <w:rtl/>
        </w:rPr>
        <w:t>'מאל זחאלקה (בל"ד)</w:t>
      </w:r>
      <w:r>
        <w:rPr>
          <w:rtl/>
        </w:rPr>
        <w:t>:</w:t>
      </w:r>
    </w:p>
    <w:p w14:paraId="4A316EFA" w14:textId="77777777" w:rsidR="00000000" w:rsidRDefault="004C51F7">
      <w:pPr>
        <w:pStyle w:val="a0"/>
        <w:rPr>
          <w:rFonts w:hint="cs"/>
          <w:rtl/>
        </w:rPr>
      </w:pPr>
    </w:p>
    <w:p w14:paraId="657B375F" w14:textId="77777777" w:rsidR="00000000" w:rsidRDefault="004C51F7">
      <w:pPr>
        <w:pStyle w:val="a0"/>
        <w:rPr>
          <w:rFonts w:hint="cs"/>
          <w:rtl/>
        </w:rPr>
      </w:pPr>
      <w:r>
        <w:rPr>
          <w:rFonts w:hint="cs"/>
          <w:rtl/>
        </w:rPr>
        <w:t>מי הם הגרועים שבבני-האדם?</w:t>
      </w:r>
    </w:p>
    <w:p w14:paraId="43082D73" w14:textId="77777777" w:rsidR="00000000" w:rsidRDefault="004C51F7">
      <w:pPr>
        <w:pStyle w:val="a0"/>
        <w:ind w:firstLine="0"/>
        <w:rPr>
          <w:rFonts w:hint="cs"/>
          <w:rtl/>
        </w:rPr>
      </w:pPr>
    </w:p>
    <w:p w14:paraId="2BC46ADF" w14:textId="77777777" w:rsidR="00000000" w:rsidRDefault="004C51F7">
      <w:pPr>
        <w:pStyle w:val="af1"/>
        <w:rPr>
          <w:rtl/>
        </w:rPr>
      </w:pPr>
      <w:r>
        <w:rPr>
          <w:rtl/>
        </w:rPr>
        <w:t>היו"ר ראובן ריבלין:</w:t>
      </w:r>
    </w:p>
    <w:p w14:paraId="2944BB8A" w14:textId="77777777" w:rsidR="00000000" w:rsidRDefault="004C51F7">
      <w:pPr>
        <w:pStyle w:val="a0"/>
        <w:rPr>
          <w:rtl/>
        </w:rPr>
      </w:pPr>
    </w:p>
    <w:p w14:paraId="4CDB5E65" w14:textId="77777777" w:rsidR="00000000" w:rsidRDefault="004C51F7">
      <w:pPr>
        <w:pStyle w:val="a0"/>
        <w:rPr>
          <w:rFonts w:hint="cs"/>
          <w:rtl/>
        </w:rPr>
      </w:pPr>
      <w:r>
        <w:rPr>
          <w:rFonts w:hint="cs"/>
          <w:rtl/>
        </w:rPr>
        <w:t>לא להפריע בנאומים בני דקה. אדוני ישתוק - - -</w:t>
      </w:r>
    </w:p>
    <w:p w14:paraId="16C12A8D" w14:textId="77777777" w:rsidR="00000000" w:rsidRDefault="004C51F7">
      <w:pPr>
        <w:pStyle w:val="a0"/>
        <w:ind w:firstLine="0"/>
        <w:rPr>
          <w:rFonts w:hint="cs"/>
          <w:rtl/>
        </w:rPr>
      </w:pPr>
    </w:p>
    <w:p w14:paraId="0B8A1F3E" w14:textId="77777777" w:rsidR="00000000" w:rsidRDefault="004C51F7">
      <w:pPr>
        <w:pStyle w:val="-"/>
        <w:rPr>
          <w:rtl/>
        </w:rPr>
      </w:pPr>
      <w:bookmarkStart w:id="8" w:name="FS000000563T30_12_2003_16_30_41C"/>
      <w:bookmarkEnd w:id="8"/>
      <w:r>
        <w:rPr>
          <w:rtl/>
        </w:rPr>
        <w:t>מאיר פרוש (יהדות התורה):</w:t>
      </w:r>
    </w:p>
    <w:p w14:paraId="4CDD53F5" w14:textId="77777777" w:rsidR="00000000" w:rsidRDefault="004C51F7">
      <w:pPr>
        <w:pStyle w:val="a0"/>
        <w:rPr>
          <w:rtl/>
        </w:rPr>
      </w:pPr>
    </w:p>
    <w:p w14:paraId="61EAADF3" w14:textId="77777777" w:rsidR="00000000" w:rsidRDefault="004C51F7">
      <w:pPr>
        <w:pStyle w:val="a0"/>
        <w:rPr>
          <w:rFonts w:hint="cs"/>
          <w:rtl/>
        </w:rPr>
      </w:pPr>
      <w:r>
        <w:rPr>
          <w:rFonts w:hint="cs"/>
          <w:rtl/>
        </w:rPr>
        <w:t xml:space="preserve">גרועים מבחינתי הם מחבלים. גרועים מבחינתי הם אלה שעדיין לא השכילו לומר: זנחנו את דרך הטרור. זה נקרא גרועים אצלי. אם מישהו רוצה להפגין </w:t>
      </w:r>
      <w:r>
        <w:rPr>
          <w:rFonts w:hint="cs"/>
          <w:rtl/>
        </w:rPr>
        <w:t xml:space="preserve">נגד גדר ההפרדה, הוא יכול לעשות את זה בתל-אביב, הוא יכול לעשות את זה בכל מקום אחר. ללכת לערבים ומשם להפגין נגד היהודים </w:t>
      </w:r>
      <w:r>
        <w:rPr>
          <w:rtl/>
        </w:rPr>
        <w:t>–</w:t>
      </w:r>
      <w:r>
        <w:rPr>
          <w:rFonts w:hint="cs"/>
          <w:rtl/>
        </w:rPr>
        <w:t xml:space="preserve"> זה להתחבר אל הגרועים, שרוצים לקעקע, לזרוק אותנו מפה. </w:t>
      </w:r>
    </w:p>
    <w:p w14:paraId="03203C37" w14:textId="77777777" w:rsidR="00000000" w:rsidRDefault="004C51F7">
      <w:pPr>
        <w:pStyle w:val="a0"/>
        <w:rPr>
          <w:rFonts w:hint="cs"/>
          <w:rtl/>
        </w:rPr>
      </w:pPr>
    </w:p>
    <w:p w14:paraId="06B2C3E7" w14:textId="77777777" w:rsidR="00000000" w:rsidRDefault="004C51F7">
      <w:pPr>
        <w:pStyle w:val="a0"/>
        <w:rPr>
          <w:rFonts w:hint="cs"/>
          <w:rtl/>
        </w:rPr>
      </w:pPr>
      <w:r>
        <w:rPr>
          <w:rFonts w:hint="cs"/>
          <w:rtl/>
        </w:rPr>
        <w:t xml:space="preserve">לכן, אף שאני מסתייג, וודאי שלא צריך לירות </w:t>
      </w:r>
      <w:r>
        <w:rPr>
          <w:rtl/>
        </w:rPr>
        <w:t>–</w:t>
      </w:r>
      <w:r>
        <w:rPr>
          <w:rFonts w:hint="cs"/>
          <w:rtl/>
        </w:rPr>
        <w:t xml:space="preserve"> אם החיילים הבינו שהם צריכים לעשות את </w:t>
      </w:r>
      <w:r>
        <w:rPr>
          <w:rFonts w:hint="cs"/>
          <w:rtl/>
        </w:rPr>
        <w:t xml:space="preserve">זה מכיוון שהם היו בסכנה, אני לא מתערב </w:t>
      </w:r>
      <w:r>
        <w:rPr>
          <w:rtl/>
        </w:rPr>
        <w:t>–</w:t>
      </w:r>
      <w:r>
        <w:rPr>
          <w:rFonts w:hint="cs"/>
          <w:rtl/>
        </w:rPr>
        <w:t xml:space="preserve">  אבל מכאן ועד להתחבר אל הגרועים שבינינו?</w:t>
      </w:r>
    </w:p>
    <w:p w14:paraId="1312380F" w14:textId="77777777" w:rsidR="00000000" w:rsidRDefault="004C51F7">
      <w:pPr>
        <w:pStyle w:val="a0"/>
        <w:ind w:firstLine="0"/>
        <w:rPr>
          <w:rFonts w:hint="cs"/>
          <w:rtl/>
        </w:rPr>
      </w:pPr>
    </w:p>
    <w:p w14:paraId="3CFD5854" w14:textId="77777777" w:rsidR="00000000" w:rsidRDefault="004C51F7">
      <w:pPr>
        <w:pStyle w:val="af1"/>
        <w:rPr>
          <w:rtl/>
        </w:rPr>
      </w:pPr>
      <w:r>
        <w:rPr>
          <w:rtl/>
        </w:rPr>
        <w:t>היו"ר ראובן ריבלין:</w:t>
      </w:r>
    </w:p>
    <w:p w14:paraId="5E3264A5" w14:textId="77777777" w:rsidR="00000000" w:rsidRDefault="004C51F7">
      <w:pPr>
        <w:pStyle w:val="a0"/>
        <w:rPr>
          <w:rtl/>
        </w:rPr>
      </w:pPr>
    </w:p>
    <w:p w14:paraId="4E4BF318" w14:textId="77777777" w:rsidR="00000000" w:rsidRDefault="004C51F7">
      <w:pPr>
        <w:pStyle w:val="a0"/>
        <w:rPr>
          <w:rFonts w:hint="cs"/>
          <w:rtl/>
        </w:rPr>
      </w:pPr>
      <w:r>
        <w:rPr>
          <w:rFonts w:hint="cs"/>
          <w:rtl/>
        </w:rPr>
        <w:t xml:space="preserve">תודה רבה, חבר הכנסת פרוש. חבר הכנסת אדלשטיין, ואחריו - חבר הכנסת ברכה. </w:t>
      </w:r>
    </w:p>
    <w:p w14:paraId="52B9C1CD" w14:textId="77777777" w:rsidR="00000000" w:rsidRDefault="004C51F7">
      <w:pPr>
        <w:pStyle w:val="a0"/>
        <w:ind w:firstLine="0"/>
        <w:rPr>
          <w:rFonts w:hint="cs"/>
          <w:rtl/>
        </w:rPr>
      </w:pPr>
    </w:p>
    <w:p w14:paraId="3B4CA665" w14:textId="77777777" w:rsidR="00000000" w:rsidRDefault="004C51F7">
      <w:pPr>
        <w:pStyle w:val="a"/>
        <w:rPr>
          <w:rtl/>
        </w:rPr>
      </w:pPr>
      <w:bookmarkStart w:id="9" w:name="FS000000532T30_12_2003_16_32_38"/>
      <w:bookmarkStart w:id="10" w:name="_Toc63488401"/>
      <w:bookmarkEnd w:id="9"/>
      <w:r>
        <w:rPr>
          <w:rFonts w:hint="eastAsia"/>
          <w:rtl/>
        </w:rPr>
        <w:t>יולי</w:t>
      </w:r>
      <w:r>
        <w:rPr>
          <w:rtl/>
        </w:rPr>
        <w:t>-יואל אדלשטיין (הליכוד):</w:t>
      </w:r>
      <w:bookmarkEnd w:id="10"/>
    </w:p>
    <w:p w14:paraId="06985121" w14:textId="77777777" w:rsidR="00000000" w:rsidRDefault="004C51F7">
      <w:pPr>
        <w:pStyle w:val="a0"/>
        <w:rPr>
          <w:rFonts w:hint="cs"/>
          <w:rtl/>
        </w:rPr>
      </w:pPr>
    </w:p>
    <w:p w14:paraId="1C6D09B3" w14:textId="77777777" w:rsidR="00000000" w:rsidRDefault="004C51F7">
      <w:pPr>
        <w:pStyle w:val="a0"/>
        <w:rPr>
          <w:rFonts w:hint="cs"/>
          <w:rtl/>
        </w:rPr>
      </w:pPr>
      <w:r>
        <w:rPr>
          <w:rFonts w:hint="cs"/>
          <w:rtl/>
        </w:rPr>
        <w:t>אדוני היושב-ראש, חברי חברי הכנסת, כמנהגי אני מזכיר</w:t>
      </w:r>
      <w:r>
        <w:rPr>
          <w:rFonts w:hint="cs"/>
          <w:rtl/>
        </w:rPr>
        <w:t xml:space="preserve"> את גורלו המר של אזרח ישראלי, יונתן פולארד, הנמצא בכלאו בארצות-הברית כבר 18 שנה. אני מזכיר לעצמי ולכולנו, שלמרות המאמצים שלנו, המוגבלים משהו </w:t>
      </w:r>
      <w:r>
        <w:rPr>
          <w:rtl/>
        </w:rPr>
        <w:t>–</w:t>
      </w:r>
      <w:r>
        <w:rPr>
          <w:rFonts w:hint="cs"/>
          <w:rtl/>
        </w:rPr>
        <w:t xml:space="preserve"> פולארד עדיין בכלאו. אני קורא לכולנו להמשיך ולעשות כל מאמץ על מנת שיהיה במהרה בימינו במדינת ישראל. תודה רבה. </w:t>
      </w:r>
    </w:p>
    <w:p w14:paraId="1E19E009" w14:textId="77777777" w:rsidR="00000000" w:rsidRDefault="004C51F7">
      <w:pPr>
        <w:pStyle w:val="a0"/>
        <w:rPr>
          <w:rFonts w:hint="cs"/>
          <w:rtl/>
        </w:rPr>
      </w:pPr>
    </w:p>
    <w:p w14:paraId="61B48219" w14:textId="77777777" w:rsidR="00000000" w:rsidRDefault="004C51F7">
      <w:pPr>
        <w:pStyle w:val="af1"/>
        <w:rPr>
          <w:rtl/>
        </w:rPr>
      </w:pPr>
      <w:r>
        <w:rPr>
          <w:rtl/>
        </w:rPr>
        <w:t>היו</w:t>
      </w:r>
      <w:r>
        <w:rPr>
          <w:rtl/>
        </w:rPr>
        <w:t>"ר ראובן ריבלין:</w:t>
      </w:r>
    </w:p>
    <w:p w14:paraId="64EFE833" w14:textId="77777777" w:rsidR="00000000" w:rsidRDefault="004C51F7">
      <w:pPr>
        <w:pStyle w:val="a0"/>
        <w:rPr>
          <w:rtl/>
        </w:rPr>
      </w:pPr>
    </w:p>
    <w:p w14:paraId="62ABD4AD" w14:textId="77777777" w:rsidR="00000000" w:rsidRDefault="004C51F7">
      <w:pPr>
        <w:pStyle w:val="a0"/>
        <w:rPr>
          <w:rFonts w:hint="cs"/>
          <w:rtl/>
        </w:rPr>
      </w:pPr>
      <w:r>
        <w:rPr>
          <w:rFonts w:hint="cs"/>
          <w:rtl/>
        </w:rPr>
        <w:t xml:space="preserve">השעון לא עובד. כעת חבר הכנסת מוחמד ברכה, ואחריו - חבר הכנסת בורג. </w:t>
      </w:r>
    </w:p>
    <w:p w14:paraId="750ADD1E" w14:textId="77777777" w:rsidR="00000000" w:rsidRDefault="004C51F7">
      <w:pPr>
        <w:pStyle w:val="a0"/>
        <w:ind w:firstLine="0"/>
        <w:rPr>
          <w:rFonts w:hint="cs"/>
          <w:rtl/>
        </w:rPr>
      </w:pPr>
    </w:p>
    <w:p w14:paraId="3CD1B3CC" w14:textId="77777777" w:rsidR="00000000" w:rsidRDefault="004C51F7">
      <w:pPr>
        <w:pStyle w:val="a"/>
        <w:rPr>
          <w:rtl/>
        </w:rPr>
      </w:pPr>
      <w:bookmarkStart w:id="11" w:name="FS000000540T30_12_2003_16_34_21"/>
      <w:bookmarkStart w:id="12" w:name="_Toc63488402"/>
      <w:bookmarkEnd w:id="11"/>
      <w:r>
        <w:rPr>
          <w:rFonts w:hint="eastAsia"/>
          <w:rtl/>
        </w:rPr>
        <w:t>מוחמד</w:t>
      </w:r>
      <w:r>
        <w:rPr>
          <w:rtl/>
        </w:rPr>
        <w:t xml:space="preserve"> ברכה (חד"ש-תע"ל):</w:t>
      </w:r>
      <w:bookmarkEnd w:id="12"/>
    </w:p>
    <w:p w14:paraId="53EB622A" w14:textId="77777777" w:rsidR="00000000" w:rsidRDefault="004C51F7">
      <w:pPr>
        <w:pStyle w:val="a0"/>
        <w:rPr>
          <w:rFonts w:hint="cs"/>
          <w:rtl/>
        </w:rPr>
      </w:pPr>
    </w:p>
    <w:p w14:paraId="0821C2EC" w14:textId="77777777" w:rsidR="00000000" w:rsidRDefault="004C51F7">
      <w:pPr>
        <w:pStyle w:val="a0"/>
        <w:rPr>
          <w:rFonts w:hint="cs"/>
          <w:rtl/>
        </w:rPr>
      </w:pPr>
      <w:r>
        <w:rPr>
          <w:rFonts w:hint="cs"/>
          <w:rtl/>
        </w:rPr>
        <w:t>אדוני היושב-ראש, רבותי חברי הכנסת, אנחנו עוד נידרש לדבריו של חבר הכנסת פרוש בנושא מה שקרה במסחה והיריות על שוחרי השלום. אבל אתמול נפל עוד דבר במד</w:t>
      </w:r>
      <w:r>
        <w:rPr>
          <w:rFonts w:hint="cs"/>
          <w:rtl/>
        </w:rPr>
        <w:t>ינה, וכנראה מרוב שמתרגלים לזה מפתחים קהות חושים. אתמול נהרסו כשבעה בתים בנגב, ומסגד. אני חושב שזה חלק מהניסיון להתנכל שוב ושוב לאזרחים הערבים בנגב, לנשל אותם מאדמתם, לנשל אותם מבתיהם. זה דבר שלא ייתכן - שבתים ואנשים ויישובים שקיימים מלפני קום המדינה חייבים</w:t>
      </w:r>
      <w:r>
        <w:rPr>
          <w:rFonts w:hint="cs"/>
          <w:rtl/>
        </w:rPr>
        <w:t xml:space="preserve"> את אישורה ואת הכרתה של המדינה. זה פשוט דבר בלתי נסבל ובלתי מתקבל על הדעת, מה גם שהמגמה היא לא יישוב ולא אזרוח ולא חוק </w:t>
      </w:r>
      <w:r>
        <w:rPr>
          <w:rtl/>
        </w:rPr>
        <w:t>–</w:t>
      </w:r>
      <w:r>
        <w:rPr>
          <w:rFonts w:hint="cs"/>
          <w:rtl/>
        </w:rPr>
        <w:t xml:space="preserve"> אלא נישול של האזרחים הערבים בנגב. </w:t>
      </w:r>
    </w:p>
    <w:p w14:paraId="123F8D29" w14:textId="77777777" w:rsidR="00000000" w:rsidRDefault="004C51F7">
      <w:pPr>
        <w:pStyle w:val="a0"/>
        <w:rPr>
          <w:rFonts w:hint="cs"/>
          <w:rtl/>
        </w:rPr>
      </w:pPr>
    </w:p>
    <w:p w14:paraId="2B1724EE" w14:textId="77777777" w:rsidR="00000000" w:rsidRDefault="004C51F7">
      <w:pPr>
        <w:pStyle w:val="a0"/>
        <w:rPr>
          <w:rFonts w:hint="cs"/>
          <w:rtl/>
        </w:rPr>
      </w:pPr>
      <w:r>
        <w:rPr>
          <w:rFonts w:hint="cs"/>
          <w:rtl/>
        </w:rPr>
        <w:t>אני חושב שכנראה אבדו הסיכויים לשכנע מישהו בממשלה הזאת ללכת בדרך הישר. נראה שהם דוחפים את האוכלוסייה</w:t>
      </w:r>
      <w:r>
        <w:rPr>
          <w:rFonts w:hint="cs"/>
          <w:rtl/>
        </w:rPr>
        <w:t xml:space="preserve"> הערבית למקום קשה מאוד-מאוד של עימות בלתי נמנע עם ההתנכלויות החוזרות האלה. </w:t>
      </w:r>
    </w:p>
    <w:p w14:paraId="31F0796E" w14:textId="77777777" w:rsidR="00000000" w:rsidRDefault="004C51F7">
      <w:pPr>
        <w:pStyle w:val="a0"/>
        <w:rPr>
          <w:rFonts w:hint="cs"/>
          <w:rtl/>
        </w:rPr>
      </w:pPr>
    </w:p>
    <w:p w14:paraId="716F48ED" w14:textId="77777777" w:rsidR="00000000" w:rsidRDefault="004C51F7">
      <w:pPr>
        <w:pStyle w:val="af1"/>
        <w:rPr>
          <w:rtl/>
        </w:rPr>
      </w:pPr>
      <w:r>
        <w:rPr>
          <w:rtl/>
        </w:rPr>
        <w:t>היו"ר ראובן ריבלין:</w:t>
      </w:r>
    </w:p>
    <w:p w14:paraId="554D8F60" w14:textId="77777777" w:rsidR="00000000" w:rsidRDefault="004C51F7">
      <w:pPr>
        <w:pStyle w:val="a0"/>
        <w:rPr>
          <w:rtl/>
        </w:rPr>
      </w:pPr>
    </w:p>
    <w:p w14:paraId="1B8249A4" w14:textId="77777777" w:rsidR="00000000" w:rsidRDefault="004C51F7">
      <w:pPr>
        <w:pStyle w:val="a0"/>
        <w:rPr>
          <w:rFonts w:hint="cs"/>
          <w:rtl/>
        </w:rPr>
      </w:pPr>
      <w:r>
        <w:rPr>
          <w:rFonts w:hint="cs"/>
          <w:rtl/>
        </w:rPr>
        <w:t xml:space="preserve">תודה רבה, זה היה על השנייה. חבר הכנסת אברהם בורג. אחריו - חבר הכנסת אליעזר כהן. </w:t>
      </w:r>
    </w:p>
    <w:p w14:paraId="704FE467" w14:textId="77777777" w:rsidR="00000000" w:rsidRDefault="004C51F7">
      <w:pPr>
        <w:pStyle w:val="a0"/>
        <w:ind w:firstLine="0"/>
        <w:rPr>
          <w:rFonts w:hint="cs"/>
          <w:rtl/>
        </w:rPr>
      </w:pPr>
    </w:p>
    <w:p w14:paraId="43FA3CBA" w14:textId="77777777" w:rsidR="00000000" w:rsidRDefault="004C51F7">
      <w:pPr>
        <w:pStyle w:val="a"/>
        <w:rPr>
          <w:rtl/>
        </w:rPr>
      </w:pPr>
      <w:bookmarkStart w:id="13" w:name="FS000000434T30_12_2003_16_37_10"/>
      <w:bookmarkStart w:id="14" w:name="_Toc63488403"/>
      <w:bookmarkEnd w:id="13"/>
      <w:r>
        <w:rPr>
          <w:rFonts w:hint="eastAsia"/>
          <w:rtl/>
        </w:rPr>
        <w:t>אברהם</w:t>
      </w:r>
      <w:r>
        <w:rPr>
          <w:rtl/>
        </w:rPr>
        <w:t xml:space="preserve"> בורג (העבודה-מימד):</w:t>
      </w:r>
      <w:bookmarkEnd w:id="14"/>
    </w:p>
    <w:p w14:paraId="71F88867" w14:textId="77777777" w:rsidR="00000000" w:rsidRDefault="004C51F7">
      <w:pPr>
        <w:pStyle w:val="a0"/>
        <w:rPr>
          <w:rFonts w:hint="cs"/>
          <w:rtl/>
        </w:rPr>
      </w:pPr>
    </w:p>
    <w:p w14:paraId="6695D9A4" w14:textId="77777777" w:rsidR="00000000" w:rsidRDefault="004C51F7">
      <w:pPr>
        <w:pStyle w:val="a0"/>
        <w:rPr>
          <w:rFonts w:hint="cs"/>
          <w:rtl/>
        </w:rPr>
      </w:pPr>
      <w:r>
        <w:rPr>
          <w:rFonts w:hint="cs"/>
          <w:rtl/>
        </w:rPr>
        <w:t xml:space="preserve">אדוני היושב-ראש, כנסת נכבדה, ישראל רגשה ורעשה על </w:t>
      </w:r>
      <w:r>
        <w:rPr>
          <w:rFonts w:hint="cs"/>
          <w:rtl/>
        </w:rPr>
        <w:t xml:space="preserve">הירי באותו אזרח שבא ונענע את הגדר. דומני שאף הכנסת נדרשת השבוע לנושא. אז הוויכוח הידוע </w:t>
      </w:r>
      <w:r>
        <w:rPr>
          <w:rtl/>
        </w:rPr>
        <w:t>–</w:t>
      </w:r>
      <w:r>
        <w:rPr>
          <w:rFonts w:hint="cs"/>
          <w:rtl/>
        </w:rPr>
        <w:t xml:space="preserve"> כן הוראות פתיחה באש, לא הוראות פתיחה באש </w:t>
      </w:r>
      <w:r>
        <w:rPr>
          <w:rtl/>
        </w:rPr>
        <w:t>–</w:t>
      </w:r>
      <w:r>
        <w:rPr>
          <w:rFonts w:hint="cs"/>
          <w:rtl/>
        </w:rPr>
        <w:t xml:space="preserve"> הוא יתקיים כאן, הוא כבר כמעט מוצה עד תומו, אפילו הממדים של ימין ושמאל נדונו עד דק. </w:t>
      </w:r>
    </w:p>
    <w:p w14:paraId="1DCB5D18" w14:textId="77777777" w:rsidR="00000000" w:rsidRDefault="004C51F7">
      <w:pPr>
        <w:pStyle w:val="a0"/>
        <w:ind w:firstLine="0"/>
        <w:rPr>
          <w:rFonts w:hint="cs"/>
          <w:rtl/>
        </w:rPr>
      </w:pPr>
    </w:p>
    <w:p w14:paraId="1DBF2681" w14:textId="77777777" w:rsidR="00000000" w:rsidRDefault="004C51F7">
      <w:pPr>
        <w:pStyle w:val="a0"/>
        <w:rPr>
          <w:rFonts w:hint="cs"/>
          <w:rtl/>
        </w:rPr>
      </w:pPr>
      <w:r>
        <w:rPr>
          <w:rFonts w:hint="cs"/>
          <w:rtl/>
        </w:rPr>
        <w:t>אני חושב שצריך לשים לב, אדוני היושב-ראש</w:t>
      </w:r>
      <w:r>
        <w:rPr>
          <w:rFonts w:hint="cs"/>
          <w:rtl/>
        </w:rPr>
        <w:t>, לדבר אחד נוסף: דומני שמה שקרה סביב הגדר בשנה האחרונה הוא ביטוי שיגדל וילך ויתעצם של מחאה אזרחית. בסופו של דבר היא תהיה לא אלימה, בסופו של דבר היא תהיה משותפת לשני הצדדים - הישראלי והפלסטיני - שיבואו ויעמדו ליד הגדר במחאות גדולות ומצטברות של אלפי אנשים שש</w:t>
      </w:r>
      <w:r>
        <w:rPr>
          <w:rFonts w:hint="cs"/>
          <w:rtl/>
        </w:rPr>
        <w:t xml:space="preserve">ום הוראות פתיחה באש לא יצליחו לעצור אותם,  והם בסופו של דבר, ולא האלימות, יכריחו את הממשלות של שני הצדדים לשבת לשולחן, לפרק את הגדר ולעשות שלום. תודה. </w:t>
      </w:r>
    </w:p>
    <w:p w14:paraId="4934F2F6" w14:textId="77777777" w:rsidR="00000000" w:rsidRDefault="004C51F7">
      <w:pPr>
        <w:pStyle w:val="a0"/>
        <w:rPr>
          <w:rFonts w:hint="cs"/>
          <w:rtl/>
        </w:rPr>
      </w:pPr>
    </w:p>
    <w:p w14:paraId="0F59A7E1" w14:textId="77777777" w:rsidR="00000000" w:rsidRDefault="004C51F7">
      <w:pPr>
        <w:pStyle w:val="af1"/>
        <w:rPr>
          <w:rtl/>
        </w:rPr>
      </w:pPr>
      <w:r>
        <w:rPr>
          <w:rtl/>
        </w:rPr>
        <w:t>היו"ר ראובן ריבלין:</w:t>
      </w:r>
    </w:p>
    <w:p w14:paraId="7D8A146A" w14:textId="77777777" w:rsidR="00000000" w:rsidRDefault="004C51F7">
      <w:pPr>
        <w:pStyle w:val="a0"/>
        <w:rPr>
          <w:rtl/>
        </w:rPr>
      </w:pPr>
    </w:p>
    <w:p w14:paraId="353E10C2" w14:textId="77777777" w:rsidR="00000000" w:rsidRDefault="004C51F7">
      <w:pPr>
        <w:pStyle w:val="a0"/>
        <w:rPr>
          <w:rFonts w:hint="cs"/>
          <w:rtl/>
        </w:rPr>
      </w:pPr>
      <w:r>
        <w:rPr>
          <w:rFonts w:hint="cs"/>
          <w:rtl/>
        </w:rPr>
        <w:t>תודה רבה לחבר הכנסת אברהם בורג. חבר הכנסת אליעזר כהן, ואחריו - חבר הכנסת מרגי.</w:t>
      </w:r>
    </w:p>
    <w:p w14:paraId="2915ABD5" w14:textId="77777777" w:rsidR="00000000" w:rsidRDefault="004C51F7">
      <w:pPr>
        <w:pStyle w:val="a0"/>
        <w:rPr>
          <w:rFonts w:hint="cs"/>
          <w:rtl/>
        </w:rPr>
      </w:pPr>
    </w:p>
    <w:p w14:paraId="3F6DDD8D" w14:textId="77777777" w:rsidR="00000000" w:rsidRDefault="004C51F7">
      <w:pPr>
        <w:pStyle w:val="a"/>
        <w:rPr>
          <w:rtl/>
        </w:rPr>
      </w:pPr>
      <w:bookmarkStart w:id="15" w:name="FS000000421T30_12_2003_16_39_42"/>
      <w:bookmarkStart w:id="16" w:name="_Toc63488404"/>
      <w:bookmarkEnd w:id="15"/>
      <w:r>
        <w:rPr>
          <w:rFonts w:hint="eastAsia"/>
          <w:rtl/>
        </w:rPr>
        <w:t>אל</w:t>
      </w:r>
      <w:r>
        <w:rPr>
          <w:rFonts w:hint="eastAsia"/>
          <w:rtl/>
        </w:rPr>
        <w:t>יעזר</w:t>
      </w:r>
      <w:r>
        <w:rPr>
          <w:rtl/>
        </w:rPr>
        <w:t xml:space="preserve"> כהן (האיחוד הלאומי - ישראל ביתנו):</w:t>
      </w:r>
      <w:bookmarkEnd w:id="16"/>
    </w:p>
    <w:p w14:paraId="74D93586" w14:textId="77777777" w:rsidR="00000000" w:rsidRDefault="004C51F7">
      <w:pPr>
        <w:pStyle w:val="a0"/>
        <w:rPr>
          <w:rFonts w:hint="cs"/>
          <w:rtl/>
        </w:rPr>
      </w:pPr>
    </w:p>
    <w:p w14:paraId="4BE74493" w14:textId="77777777" w:rsidR="00000000" w:rsidRDefault="004C51F7">
      <w:pPr>
        <w:pStyle w:val="a0"/>
        <w:rPr>
          <w:rFonts w:hint="cs"/>
          <w:rtl/>
        </w:rPr>
      </w:pPr>
      <w:r>
        <w:rPr>
          <w:rFonts w:hint="cs"/>
          <w:rtl/>
        </w:rPr>
        <w:t>חברי חברי הכנסת, שוחרי השלום המהוללים שירדו מז'נבה לגדרות ולשערים מסביב למדינה עושים מעשה שלא יתואר. הם באים ומסבכים את המצב המסובך ממילא של כוחות הביטחון הישראליים. עומד חייל, ומה שהוא לא יעשה, הוא לא בסדר. הוא עשה</w:t>
      </w:r>
      <w:r>
        <w:rPr>
          <w:rFonts w:hint="cs"/>
          <w:rtl/>
        </w:rPr>
        <w:t xml:space="preserve"> את מה שהוא עשה, הוא לא בסדר. שיגעו אותו, הטעו אותו, הוא עשה מה שעשה, אבל הוא לא בסדר. תארו לכם שהוא לא היה עושה שום דבר, אלא עומד ונותן להם לפרוץ את הגדר ואנשים היו פורצים ועושים את מה שהם עושים. אז בוודאי ובוודאי היתה קמה ועדת חקירה. את המצב הבלתי-אפשרי </w:t>
      </w:r>
      <w:r>
        <w:rPr>
          <w:rFonts w:hint="cs"/>
          <w:rtl/>
        </w:rPr>
        <w:t xml:space="preserve">הזה שמוטל על כתפי החיילים שלנו צריך להפסיק. </w:t>
      </w:r>
    </w:p>
    <w:p w14:paraId="023E8EA7" w14:textId="77777777" w:rsidR="00000000" w:rsidRDefault="004C51F7">
      <w:pPr>
        <w:pStyle w:val="a0"/>
        <w:rPr>
          <w:rFonts w:hint="cs"/>
          <w:rtl/>
        </w:rPr>
      </w:pPr>
    </w:p>
    <w:p w14:paraId="34F34894" w14:textId="77777777" w:rsidR="00000000" w:rsidRDefault="004C51F7">
      <w:pPr>
        <w:pStyle w:val="af1"/>
        <w:rPr>
          <w:rtl/>
        </w:rPr>
      </w:pPr>
      <w:r>
        <w:rPr>
          <w:rtl/>
        </w:rPr>
        <w:t>היו"ר ראובן ריבלין:</w:t>
      </w:r>
    </w:p>
    <w:p w14:paraId="74341A2D" w14:textId="77777777" w:rsidR="00000000" w:rsidRDefault="004C51F7">
      <w:pPr>
        <w:pStyle w:val="a0"/>
        <w:rPr>
          <w:rtl/>
        </w:rPr>
      </w:pPr>
    </w:p>
    <w:p w14:paraId="0DDD1AF9" w14:textId="77777777" w:rsidR="00000000" w:rsidRDefault="004C51F7">
      <w:pPr>
        <w:pStyle w:val="a0"/>
        <w:rPr>
          <w:rFonts w:hint="cs"/>
          <w:rtl/>
        </w:rPr>
      </w:pPr>
      <w:r>
        <w:rPr>
          <w:rFonts w:hint="cs"/>
          <w:rtl/>
        </w:rPr>
        <w:t xml:space="preserve">תודה רבה. חבר הכנסת יעקב מרגי, ואחריו - חבר הכנסת זחאלקה. </w:t>
      </w:r>
    </w:p>
    <w:p w14:paraId="76608836" w14:textId="77777777" w:rsidR="00000000" w:rsidRDefault="004C51F7">
      <w:pPr>
        <w:pStyle w:val="a0"/>
        <w:rPr>
          <w:rFonts w:hint="cs"/>
          <w:rtl/>
        </w:rPr>
      </w:pPr>
    </w:p>
    <w:p w14:paraId="705683F0" w14:textId="77777777" w:rsidR="00000000" w:rsidRDefault="004C51F7">
      <w:pPr>
        <w:pStyle w:val="a"/>
        <w:rPr>
          <w:rtl/>
        </w:rPr>
      </w:pPr>
      <w:bookmarkStart w:id="17" w:name="FS000001056T30_12_2003_16_10_37"/>
      <w:bookmarkStart w:id="18" w:name="_Toc63488405"/>
      <w:bookmarkEnd w:id="17"/>
      <w:r>
        <w:rPr>
          <w:rFonts w:hint="eastAsia"/>
          <w:rtl/>
        </w:rPr>
        <w:t>יעקב</w:t>
      </w:r>
      <w:r>
        <w:rPr>
          <w:rtl/>
        </w:rPr>
        <w:t xml:space="preserve"> מרגי (ש"ס):</w:t>
      </w:r>
      <w:bookmarkEnd w:id="18"/>
    </w:p>
    <w:p w14:paraId="421085FF" w14:textId="77777777" w:rsidR="00000000" w:rsidRDefault="004C51F7">
      <w:pPr>
        <w:pStyle w:val="a0"/>
        <w:rPr>
          <w:rFonts w:hint="cs"/>
          <w:rtl/>
        </w:rPr>
      </w:pPr>
    </w:p>
    <w:p w14:paraId="0EF17290" w14:textId="77777777" w:rsidR="00000000" w:rsidRDefault="004C51F7">
      <w:pPr>
        <w:pStyle w:val="a0"/>
        <w:rPr>
          <w:rFonts w:hint="cs"/>
          <w:rtl/>
        </w:rPr>
      </w:pPr>
      <w:r>
        <w:rPr>
          <w:rFonts w:hint="cs"/>
          <w:rtl/>
        </w:rPr>
        <w:t>אדוני היושב-ראש, חברי חברי הכנסת, אני לתומי חשבתי שסחטנות ראויה לגנאי, ולימדו אותי תמיד ש"ייחודיים" היא מלה גסה</w:t>
      </w:r>
      <w:r>
        <w:rPr>
          <w:rFonts w:hint="cs"/>
          <w:rtl/>
        </w:rPr>
        <w:t>. אבל, שומו שמים, האוצר התאצ'ריסטי מנהל קמעונאות בימים האחרונים עם מפלגת שינוי, יפי הנפש. תנועה שהבטיחה לעם שינוי ושיפור איכות השלטון, מנהלת עם האוצר מאבק על ייחודים בפעם השנייה בתוך שנה, על סחטנות בפעם השנייה בתוך שנה, ולא שמענו את  מקהלות הצבועים ויפי הנ</w:t>
      </w:r>
      <w:r>
        <w:rPr>
          <w:rFonts w:hint="cs"/>
          <w:rtl/>
        </w:rPr>
        <w:t>פש במדינה. כנראה מותר לסחוט, מותר לחלק ייחודיים, השאלה היא מי מקבל ולמי מחלקים. מדינת אפרטהייד, הוא זה שאמרנו.</w:t>
      </w:r>
    </w:p>
    <w:p w14:paraId="5FC4B981" w14:textId="77777777" w:rsidR="00000000" w:rsidRDefault="004C51F7">
      <w:pPr>
        <w:pStyle w:val="a0"/>
        <w:rPr>
          <w:rtl/>
        </w:rPr>
      </w:pPr>
    </w:p>
    <w:p w14:paraId="190D76BD" w14:textId="77777777" w:rsidR="00000000" w:rsidRDefault="004C51F7">
      <w:pPr>
        <w:pStyle w:val="af1"/>
        <w:rPr>
          <w:rtl/>
        </w:rPr>
      </w:pPr>
      <w:r>
        <w:rPr>
          <w:rtl/>
        </w:rPr>
        <w:t>היו"ר ראובן ריבלין:</w:t>
      </w:r>
    </w:p>
    <w:p w14:paraId="3490E137" w14:textId="77777777" w:rsidR="00000000" w:rsidRDefault="004C51F7">
      <w:pPr>
        <w:pStyle w:val="a0"/>
        <w:rPr>
          <w:rtl/>
        </w:rPr>
      </w:pPr>
    </w:p>
    <w:p w14:paraId="351CC96E" w14:textId="77777777" w:rsidR="00000000" w:rsidRDefault="004C51F7">
      <w:pPr>
        <w:pStyle w:val="a0"/>
        <w:rPr>
          <w:rFonts w:hint="cs"/>
          <w:rtl/>
        </w:rPr>
      </w:pPr>
      <w:r>
        <w:rPr>
          <w:rFonts w:hint="cs"/>
          <w:rtl/>
        </w:rPr>
        <w:t>תודה רבה לחבר הכנסת  מרגי. חבר הכנסת ג'מאל זחאלקה, ואחריו - חבר הכנסת שלגי.</w:t>
      </w:r>
    </w:p>
    <w:p w14:paraId="2C68619F" w14:textId="77777777" w:rsidR="00000000" w:rsidRDefault="004C51F7">
      <w:pPr>
        <w:pStyle w:val="a0"/>
        <w:rPr>
          <w:rFonts w:hint="cs"/>
          <w:rtl/>
        </w:rPr>
      </w:pPr>
    </w:p>
    <w:p w14:paraId="3B75D060" w14:textId="77777777" w:rsidR="00000000" w:rsidRDefault="004C51F7">
      <w:pPr>
        <w:pStyle w:val="a"/>
        <w:rPr>
          <w:rtl/>
        </w:rPr>
      </w:pPr>
      <w:bookmarkStart w:id="19" w:name="FS000001061T30_12_2003_16_11_25"/>
      <w:bookmarkStart w:id="20" w:name="_Toc63488406"/>
      <w:bookmarkEnd w:id="19"/>
      <w:r>
        <w:rPr>
          <w:rFonts w:hint="eastAsia"/>
          <w:rtl/>
        </w:rPr>
        <w:t>ג</w:t>
      </w:r>
      <w:r>
        <w:rPr>
          <w:rtl/>
        </w:rPr>
        <w:t>'מאל זחאלקה (בל"ד):</w:t>
      </w:r>
      <w:bookmarkEnd w:id="20"/>
    </w:p>
    <w:p w14:paraId="31C7D4E2" w14:textId="77777777" w:rsidR="00000000" w:rsidRDefault="004C51F7">
      <w:pPr>
        <w:pStyle w:val="a0"/>
        <w:rPr>
          <w:rFonts w:hint="cs"/>
          <w:rtl/>
        </w:rPr>
      </w:pPr>
    </w:p>
    <w:p w14:paraId="5A3EAC0E" w14:textId="77777777" w:rsidR="00000000" w:rsidRDefault="004C51F7">
      <w:pPr>
        <w:pStyle w:val="a0"/>
        <w:rPr>
          <w:rFonts w:hint="cs"/>
          <w:rtl/>
        </w:rPr>
      </w:pPr>
      <w:r>
        <w:rPr>
          <w:rFonts w:hint="cs"/>
          <w:rtl/>
        </w:rPr>
        <w:t>אדוני היושב-ראש, חברי חב</w:t>
      </w:r>
      <w:r>
        <w:rPr>
          <w:rFonts w:hint="cs"/>
          <w:rtl/>
        </w:rPr>
        <w:t>רי הכנסת, אתמול נהרסו שישה בתים ומסגד אחד בנגב. הזדעקנו חבר הכנסת בשארה ואנוכי לשם, ונתגלה לעינינו מראה מזעזע של מסגר הרוס, צריח נפול על הקרקע ושישה בתים הרוסים. אדוני היושב-ראש,  זו כנראה מתנת ראש הממשלה לאזרחים הערבים לאחר הפגישה שלו עם ראשי המועצות בנצר</w:t>
      </w:r>
      <w:r>
        <w:rPr>
          <w:rFonts w:hint="cs"/>
          <w:rtl/>
        </w:rPr>
        <w:t xml:space="preserve">ת. </w:t>
      </w:r>
    </w:p>
    <w:p w14:paraId="315B79A4" w14:textId="77777777" w:rsidR="00000000" w:rsidRDefault="004C51F7">
      <w:pPr>
        <w:pStyle w:val="a0"/>
        <w:rPr>
          <w:rFonts w:hint="cs"/>
          <w:rtl/>
        </w:rPr>
      </w:pPr>
    </w:p>
    <w:p w14:paraId="1D565947" w14:textId="77777777" w:rsidR="00000000" w:rsidRDefault="004C51F7">
      <w:pPr>
        <w:pStyle w:val="a0"/>
        <w:rPr>
          <w:rFonts w:hint="cs"/>
          <w:rtl/>
        </w:rPr>
      </w:pPr>
      <w:r>
        <w:rPr>
          <w:rFonts w:hint="cs"/>
          <w:rtl/>
        </w:rPr>
        <w:t>אנחנו מציעים הידברות, מציעים פתרונות, ומקבלים ממשלה שדוחפת אותנו לעימות. יש להפסיק את הרס הבתים ולפתוח בהידברות עם נציגי הציבור בנגב, על בסיס חוק-יסוד: כבוד האדם וחירותו. לשם מה מחוקקים חוקים אם לא מכבדים אותם?  אחד הדברים החשובים בחוק הזה הוא זכות הק</w:t>
      </w:r>
      <w:r>
        <w:rPr>
          <w:rFonts w:hint="cs"/>
          <w:rtl/>
        </w:rPr>
        <w:t xml:space="preserve">ניין. על בסיס זכות הקניין של האזרחים הערבים בנגב על בתיהם ואדמותיהם, יש למצוא פתרונות. תודה. </w:t>
      </w:r>
    </w:p>
    <w:p w14:paraId="14ABC453" w14:textId="77777777" w:rsidR="00000000" w:rsidRDefault="004C51F7">
      <w:pPr>
        <w:pStyle w:val="a0"/>
        <w:rPr>
          <w:rFonts w:hint="cs"/>
          <w:rtl/>
        </w:rPr>
      </w:pPr>
    </w:p>
    <w:p w14:paraId="1C975B3A" w14:textId="77777777" w:rsidR="00000000" w:rsidRDefault="004C51F7">
      <w:pPr>
        <w:pStyle w:val="af1"/>
        <w:rPr>
          <w:rtl/>
        </w:rPr>
      </w:pPr>
      <w:r>
        <w:rPr>
          <w:rtl/>
        </w:rPr>
        <w:t>היו"ר ראובן ריבלין:</w:t>
      </w:r>
    </w:p>
    <w:p w14:paraId="759386F3" w14:textId="77777777" w:rsidR="00000000" w:rsidRDefault="004C51F7">
      <w:pPr>
        <w:pStyle w:val="a0"/>
        <w:rPr>
          <w:rtl/>
        </w:rPr>
      </w:pPr>
    </w:p>
    <w:p w14:paraId="37AD1209" w14:textId="77777777" w:rsidR="00000000" w:rsidRDefault="004C51F7">
      <w:pPr>
        <w:pStyle w:val="a0"/>
        <w:rPr>
          <w:rFonts w:hint="cs"/>
          <w:rtl/>
        </w:rPr>
      </w:pPr>
      <w:r>
        <w:rPr>
          <w:rFonts w:hint="cs"/>
          <w:rtl/>
        </w:rPr>
        <w:t xml:space="preserve">תודה לחבר הכנסת זחאלקה. חבר הכנסת אילן שלגי, ואחריו - חבר הכנסת יעקב אדרי, סגן השר הנכבד. </w:t>
      </w:r>
    </w:p>
    <w:p w14:paraId="0599C38E" w14:textId="77777777" w:rsidR="00000000" w:rsidRDefault="004C51F7">
      <w:pPr>
        <w:pStyle w:val="a0"/>
        <w:rPr>
          <w:rFonts w:hint="cs"/>
          <w:rtl/>
        </w:rPr>
      </w:pPr>
    </w:p>
    <w:p w14:paraId="76EFE1B8" w14:textId="77777777" w:rsidR="00000000" w:rsidRDefault="004C51F7">
      <w:pPr>
        <w:pStyle w:val="a"/>
        <w:rPr>
          <w:rtl/>
        </w:rPr>
      </w:pPr>
      <w:bookmarkStart w:id="21" w:name="FS000001046T30_12_2003_16_12_31"/>
      <w:bookmarkStart w:id="22" w:name="_Toc63488407"/>
      <w:bookmarkEnd w:id="21"/>
      <w:r>
        <w:rPr>
          <w:rFonts w:hint="eastAsia"/>
          <w:rtl/>
        </w:rPr>
        <w:t>אילן</w:t>
      </w:r>
      <w:r>
        <w:rPr>
          <w:rtl/>
        </w:rPr>
        <w:t xml:space="preserve"> שלגי (שינוי):</w:t>
      </w:r>
      <w:bookmarkEnd w:id="22"/>
    </w:p>
    <w:p w14:paraId="6BB34674" w14:textId="77777777" w:rsidR="00000000" w:rsidRDefault="004C51F7">
      <w:pPr>
        <w:pStyle w:val="a0"/>
        <w:rPr>
          <w:rFonts w:hint="cs"/>
          <w:rtl/>
        </w:rPr>
      </w:pPr>
    </w:p>
    <w:p w14:paraId="57A2BEA9" w14:textId="77777777" w:rsidR="00000000" w:rsidRDefault="004C51F7">
      <w:pPr>
        <w:pStyle w:val="a0"/>
        <w:rPr>
          <w:rFonts w:hint="cs"/>
          <w:rtl/>
        </w:rPr>
      </w:pPr>
      <w:r>
        <w:rPr>
          <w:rFonts w:hint="cs"/>
          <w:rtl/>
        </w:rPr>
        <w:t>אדוני היושב-ראש, חברות וחברי</w:t>
      </w:r>
      <w:r>
        <w:rPr>
          <w:rFonts w:hint="cs"/>
          <w:rtl/>
        </w:rPr>
        <w:t xml:space="preserve"> הכנסת, שמחתי לשמוע היום כי הממשלה אישרה לצה"ל לבצע שינויים בתוואי הגדר. הצגת הדברים היתה בתקשורת מעט "פרבדאית" לטעמי - מערכת הביטחון תבנה את הגדר, הממשלה אישרה מעכשיו שהגורם המשפיע יהיה הגורם הצבאי. אין  מדובר פה בביטול החלטות, אלא בשינוי פורמלי בהחלטות מ</w:t>
      </w:r>
      <w:r>
        <w:rPr>
          <w:rFonts w:hint="cs"/>
          <w:rtl/>
        </w:rPr>
        <w:t xml:space="preserve">משלה, והדרג המדיני מקבל את מגמת הצבא. שני השינויים הם בתוואי שבין בקה-אל-ע'רביה ובקה-אל-שרקיה - הייתי שם לאחרונה -  וכן באזור קלקיליה. </w:t>
      </w:r>
    </w:p>
    <w:p w14:paraId="1979303D" w14:textId="77777777" w:rsidR="00000000" w:rsidRDefault="004C51F7">
      <w:pPr>
        <w:pStyle w:val="a0"/>
        <w:rPr>
          <w:rFonts w:hint="cs"/>
          <w:rtl/>
        </w:rPr>
      </w:pPr>
    </w:p>
    <w:p w14:paraId="593C5BA4" w14:textId="77777777" w:rsidR="00000000" w:rsidRDefault="004C51F7">
      <w:pPr>
        <w:pStyle w:val="a0"/>
        <w:rPr>
          <w:rFonts w:hint="cs"/>
          <w:rtl/>
        </w:rPr>
      </w:pPr>
      <w:r>
        <w:rPr>
          <w:rFonts w:hint="cs"/>
          <w:rtl/>
        </w:rPr>
        <w:t xml:space="preserve">הקפת הכפרים הפלסטיניים במקומות האלה בשתי גדרות  ויצירת מובלעות היתה מטופשת לחלוטין מלכתחילה, וישראל לא יכלה לעמוד בפני </w:t>
      </w:r>
      <w:r>
        <w:rPr>
          <w:rFonts w:hint="cs"/>
          <w:rtl/>
        </w:rPr>
        <w:t xml:space="preserve">שאלות ביקורתיות שהופנו אליה בעניין זה על-ידי האירופים וגם האמריקנים. השטות הזאת, שתתוקן כעת, עלתה לנו בהרבה נקודות שליליות בדעת הקהל העולמית וגם בהרבה כסף. תודה רבה. </w:t>
      </w:r>
    </w:p>
    <w:p w14:paraId="7B94875A" w14:textId="77777777" w:rsidR="00000000" w:rsidRDefault="004C51F7">
      <w:pPr>
        <w:pStyle w:val="a0"/>
        <w:rPr>
          <w:rFonts w:hint="cs"/>
          <w:rtl/>
        </w:rPr>
      </w:pPr>
    </w:p>
    <w:p w14:paraId="0C1993AA" w14:textId="77777777" w:rsidR="00000000" w:rsidRDefault="004C51F7">
      <w:pPr>
        <w:pStyle w:val="af1"/>
        <w:rPr>
          <w:rtl/>
        </w:rPr>
      </w:pPr>
      <w:r>
        <w:rPr>
          <w:rtl/>
        </w:rPr>
        <w:t>היו"ר ראובן ריבלין:</w:t>
      </w:r>
    </w:p>
    <w:p w14:paraId="4C429FEC" w14:textId="77777777" w:rsidR="00000000" w:rsidRDefault="004C51F7">
      <w:pPr>
        <w:pStyle w:val="a0"/>
        <w:rPr>
          <w:rtl/>
        </w:rPr>
      </w:pPr>
    </w:p>
    <w:p w14:paraId="32FDFF4C" w14:textId="77777777" w:rsidR="00000000" w:rsidRDefault="004C51F7">
      <w:pPr>
        <w:pStyle w:val="a0"/>
        <w:rPr>
          <w:rFonts w:hint="cs"/>
          <w:rtl/>
        </w:rPr>
      </w:pPr>
      <w:r>
        <w:rPr>
          <w:rFonts w:hint="cs"/>
          <w:rtl/>
        </w:rPr>
        <w:t xml:space="preserve">תודה רבה. חבר הכנסת יעקב אדרי, ואחריו - חבר הכנסת יצחק הרצוג. </w:t>
      </w:r>
    </w:p>
    <w:p w14:paraId="5537C2ED" w14:textId="77777777" w:rsidR="00000000" w:rsidRDefault="004C51F7">
      <w:pPr>
        <w:pStyle w:val="a0"/>
        <w:rPr>
          <w:rFonts w:hint="cs"/>
          <w:rtl/>
        </w:rPr>
      </w:pPr>
    </w:p>
    <w:p w14:paraId="573DE067" w14:textId="77777777" w:rsidR="00000000" w:rsidRDefault="004C51F7">
      <w:pPr>
        <w:pStyle w:val="a"/>
        <w:rPr>
          <w:rtl/>
        </w:rPr>
      </w:pPr>
      <w:bookmarkStart w:id="23" w:name="FS000001031T30_12_2003_16_13_36"/>
      <w:bookmarkStart w:id="24" w:name="_Toc63488408"/>
      <w:bookmarkEnd w:id="23"/>
      <w:r>
        <w:rPr>
          <w:rFonts w:hint="eastAsia"/>
          <w:rtl/>
        </w:rPr>
        <w:t>יעק</w:t>
      </w:r>
      <w:r>
        <w:rPr>
          <w:rFonts w:hint="eastAsia"/>
          <w:rtl/>
        </w:rPr>
        <w:t>ב</w:t>
      </w:r>
      <w:r>
        <w:rPr>
          <w:rtl/>
        </w:rPr>
        <w:t xml:space="preserve"> אדרי (הליכוד):</w:t>
      </w:r>
      <w:bookmarkEnd w:id="24"/>
    </w:p>
    <w:p w14:paraId="7BD6B53E" w14:textId="77777777" w:rsidR="00000000" w:rsidRDefault="004C51F7">
      <w:pPr>
        <w:pStyle w:val="a0"/>
        <w:rPr>
          <w:rFonts w:hint="cs"/>
          <w:rtl/>
        </w:rPr>
      </w:pPr>
    </w:p>
    <w:p w14:paraId="76F405F4" w14:textId="77777777" w:rsidR="00000000" w:rsidRDefault="004C51F7">
      <w:pPr>
        <w:pStyle w:val="a0"/>
        <w:rPr>
          <w:rFonts w:hint="cs"/>
          <w:rtl/>
        </w:rPr>
      </w:pPr>
      <w:r>
        <w:rPr>
          <w:rFonts w:hint="cs"/>
          <w:rtl/>
        </w:rPr>
        <w:t>אדוני היושב-ראש,  חברי חברי הכנסת, שוב אנו קוראים על ממדי התפשטות תופעת הסמים בבתי-הספר התיכוניים ובמוסדות החינוך, כאשר מאות תלמידים משתמשים בסמים בשטח בית-הספר. ללא ספק,  רבים מבין המשתמשים בסמים מתחילים בסמים קלים ומסיימים בסמים קשים. א</w:t>
      </w:r>
      <w:r>
        <w:rPr>
          <w:rFonts w:hint="cs"/>
          <w:rtl/>
        </w:rPr>
        <w:t xml:space="preserve">ין סמים קלים. נקודה. מי שמתחיל בסמים קלים סופו שישתמש בסמים קשים. יש להילחם בסוחרי הסמים בכל הכלים ולהחמיר בענישה לכל סוחרי הסמים, בפרט אלה שמוכרים סמים בשטח בית-הספר. המשטרה מצדה עושה ותעשה כל מאמץ כדי לגדוע תופעה חמורה זו משטחי בתי-הספר - - </w:t>
      </w:r>
    </w:p>
    <w:p w14:paraId="0A955A5B" w14:textId="77777777" w:rsidR="00000000" w:rsidRDefault="004C51F7">
      <w:pPr>
        <w:pStyle w:val="a0"/>
        <w:rPr>
          <w:rFonts w:hint="cs"/>
          <w:rtl/>
        </w:rPr>
      </w:pPr>
    </w:p>
    <w:p w14:paraId="1EB7FA27" w14:textId="77777777" w:rsidR="00000000" w:rsidRDefault="004C51F7">
      <w:pPr>
        <w:pStyle w:val="af0"/>
        <w:rPr>
          <w:rtl/>
        </w:rPr>
      </w:pPr>
      <w:r>
        <w:rPr>
          <w:rFonts w:hint="eastAsia"/>
          <w:rtl/>
        </w:rPr>
        <w:t>ג</w:t>
      </w:r>
      <w:r>
        <w:rPr>
          <w:rtl/>
        </w:rPr>
        <w:t>'מאל זחאלק</w:t>
      </w:r>
      <w:r>
        <w:rPr>
          <w:rtl/>
        </w:rPr>
        <w:t>ה (בל"ד):</w:t>
      </w:r>
    </w:p>
    <w:p w14:paraId="13045A46" w14:textId="77777777" w:rsidR="00000000" w:rsidRDefault="004C51F7">
      <w:pPr>
        <w:pStyle w:val="a0"/>
        <w:rPr>
          <w:rFonts w:hint="cs"/>
          <w:rtl/>
        </w:rPr>
      </w:pPr>
    </w:p>
    <w:p w14:paraId="2907FA6F" w14:textId="77777777" w:rsidR="00000000" w:rsidRDefault="004C51F7">
      <w:pPr>
        <w:pStyle w:val="a0"/>
        <w:rPr>
          <w:rFonts w:hint="cs"/>
          <w:rtl/>
        </w:rPr>
      </w:pPr>
      <w:r>
        <w:rPr>
          <w:rFonts w:hint="cs"/>
          <w:rtl/>
        </w:rPr>
        <w:t xml:space="preserve">בשביל זה הוא סגן של השר - - - </w:t>
      </w:r>
    </w:p>
    <w:p w14:paraId="321F4759" w14:textId="77777777" w:rsidR="00000000" w:rsidRDefault="004C51F7">
      <w:pPr>
        <w:pStyle w:val="a0"/>
        <w:rPr>
          <w:rFonts w:hint="cs"/>
          <w:rtl/>
        </w:rPr>
      </w:pPr>
    </w:p>
    <w:p w14:paraId="7500DEB2" w14:textId="77777777" w:rsidR="00000000" w:rsidRDefault="004C51F7">
      <w:pPr>
        <w:pStyle w:val="af1"/>
        <w:rPr>
          <w:rtl/>
        </w:rPr>
      </w:pPr>
      <w:r>
        <w:rPr>
          <w:rtl/>
        </w:rPr>
        <w:t>היו"ר ראובן ריבלין:</w:t>
      </w:r>
    </w:p>
    <w:p w14:paraId="3D6C49CD" w14:textId="77777777" w:rsidR="00000000" w:rsidRDefault="004C51F7">
      <w:pPr>
        <w:pStyle w:val="a0"/>
        <w:rPr>
          <w:rtl/>
        </w:rPr>
      </w:pPr>
    </w:p>
    <w:p w14:paraId="7E58101D" w14:textId="77777777" w:rsidR="00000000" w:rsidRDefault="004C51F7">
      <w:pPr>
        <w:pStyle w:val="a0"/>
        <w:rPr>
          <w:rFonts w:hint="cs"/>
          <w:rtl/>
        </w:rPr>
      </w:pPr>
      <w:r>
        <w:rPr>
          <w:rFonts w:hint="cs"/>
          <w:rtl/>
        </w:rPr>
        <w:t xml:space="preserve">חבר הכנסת זחאלקה, אל תפריע לכל אחד. </w:t>
      </w:r>
    </w:p>
    <w:p w14:paraId="136F3627" w14:textId="77777777" w:rsidR="00000000" w:rsidRDefault="004C51F7">
      <w:pPr>
        <w:pStyle w:val="a0"/>
        <w:rPr>
          <w:rFonts w:hint="cs"/>
          <w:rtl/>
        </w:rPr>
      </w:pPr>
    </w:p>
    <w:p w14:paraId="2C7D3556" w14:textId="77777777" w:rsidR="00000000" w:rsidRDefault="004C51F7">
      <w:pPr>
        <w:pStyle w:val="-"/>
        <w:rPr>
          <w:rtl/>
        </w:rPr>
      </w:pPr>
      <w:bookmarkStart w:id="25" w:name="FS000001031T30_12_2003_16_14_28C"/>
      <w:bookmarkEnd w:id="25"/>
      <w:r>
        <w:rPr>
          <w:rtl/>
        </w:rPr>
        <w:t>יעקב אדרי (הליכוד):</w:t>
      </w:r>
    </w:p>
    <w:p w14:paraId="5A73DC70" w14:textId="77777777" w:rsidR="00000000" w:rsidRDefault="004C51F7">
      <w:pPr>
        <w:pStyle w:val="a0"/>
        <w:rPr>
          <w:rtl/>
        </w:rPr>
      </w:pPr>
    </w:p>
    <w:p w14:paraId="29DC975F" w14:textId="77777777" w:rsidR="00000000" w:rsidRDefault="004C51F7">
      <w:pPr>
        <w:pStyle w:val="a0"/>
        <w:rPr>
          <w:rFonts w:hint="cs"/>
          <w:rtl/>
        </w:rPr>
      </w:pPr>
      <w:r>
        <w:rPr>
          <w:rFonts w:hint="cs"/>
          <w:rtl/>
        </w:rPr>
        <w:t xml:space="preserve">אני לא הפרעתי לך, אף ששמעתי דברים לא לעניין מפיך. </w:t>
      </w:r>
    </w:p>
    <w:p w14:paraId="0EA7D375" w14:textId="77777777" w:rsidR="00000000" w:rsidRDefault="004C51F7">
      <w:pPr>
        <w:pStyle w:val="a0"/>
        <w:rPr>
          <w:rFonts w:hint="cs"/>
          <w:rtl/>
        </w:rPr>
      </w:pPr>
    </w:p>
    <w:p w14:paraId="5767EEF8" w14:textId="77777777" w:rsidR="00000000" w:rsidRDefault="004C51F7">
      <w:pPr>
        <w:pStyle w:val="a0"/>
        <w:rPr>
          <w:rFonts w:hint="cs"/>
          <w:rtl/>
        </w:rPr>
      </w:pPr>
      <w:r>
        <w:rPr>
          <w:rFonts w:hint="cs"/>
          <w:rtl/>
        </w:rPr>
        <w:t>- - אולם רק בסיוע של בתי-הספר, ההורים והחמרת הענישה בבתי-המשפט יהיה  אפשר למגר את</w:t>
      </w:r>
      <w:r>
        <w:rPr>
          <w:rFonts w:hint="cs"/>
          <w:rtl/>
        </w:rPr>
        <w:t xml:space="preserve"> תופעת הסחר בסמים בבית-הספר.</w:t>
      </w:r>
    </w:p>
    <w:p w14:paraId="4947742A" w14:textId="77777777" w:rsidR="00000000" w:rsidRDefault="004C51F7">
      <w:pPr>
        <w:pStyle w:val="a0"/>
        <w:rPr>
          <w:rFonts w:hint="cs"/>
          <w:rtl/>
        </w:rPr>
      </w:pPr>
    </w:p>
    <w:p w14:paraId="55404174" w14:textId="77777777" w:rsidR="00000000" w:rsidRDefault="004C51F7">
      <w:pPr>
        <w:pStyle w:val="af1"/>
        <w:rPr>
          <w:rtl/>
        </w:rPr>
      </w:pPr>
      <w:r>
        <w:rPr>
          <w:rtl/>
        </w:rPr>
        <w:t>היו"ר ראובן ריבלין:</w:t>
      </w:r>
    </w:p>
    <w:p w14:paraId="1D1BE2F3" w14:textId="77777777" w:rsidR="00000000" w:rsidRDefault="004C51F7">
      <w:pPr>
        <w:pStyle w:val="a0"/>
        <w:rPr>
          <w:rtl/>
        </w:rPr>
      </w:pPr>
    </w:p>
    <w:p w14:paraId="51DE35A8" w14:textId="77777777" w:rsidR="00000000" w:rsidRDefault="004C51F7">
      <w:pPr>
        <w:pStyle w:val="a0"/>
        <w:rPr>
          <w:rFonts w:hint="cs"/>
          <w:rtl/>
        </w:rPr>
      </w:pPr>
      <w:r>
        <w:rPr>
          <w:rFonts w:hint="cs"/>
          <w:rtl/>
        </w:rPr>
        <w:t xml:space="preserve">תודה רבה. חבר הכנסת יצחק הרצוג, ואחריו - חבר הכנסת עבד-אלמאלכ דהאמשה. </w:t>
      </w:r>
    </w:p>
    <w:p w14:paraId="54BD3C68" w14:textId="77777777" w:rsidR="00000000" w:rsidRDefault="004C51F7">
      <w:pPr>
        <w:pStyle w:val="a0"/>
        <w:rPr>
          <w:rFonts w:hint="cs"/>
          <w:rtl/>
        </w:rPr>
      </w:pPr>
    </w:p>
    <w:p w14:paraId="7AC33B78" w14:textId="77777777" w:rsidR="00000000" w:rsidRDefault="004C51F7">
      <w:pPr>
        <w:pStyle w:val="af0"/>
        <w:rPr>
          <w:rtl/>
        </w:rPr>
      </w:pPr>
      <w:r>
        <w:rPr>
          <w:rFonts w:hint="eastAsia"/>
          <w:rtl/>
        </w:rPr>
        <w:t>ג</w:t>
      </w:r>
      <w:r>
        <w:rPr>
          <w:rtl/>
        </w:rPr>
        <w:t>'מאל זחאלקה (בל"ד):</w:t>
      </w:r>
    </w:p>
    <w:p w14:paraId="2ECD54B2" w14:textId="77777777" w:rsidR="00000000" w:rsidRDefault="004C51F7">
      <w:pPr>
        <w:pStyle w:val="a0"/>
        <w:rPr>
          <w:rFonts w:hint="cs"/>
          <w:rtl/>
        </w:rPr>
      </w:pPr>
    </w:p>
    <w:p w14:paraId="1636EBEF" w14:textId="77777777" w:rsidR="00000000" w:rsidRDefault="004C51F7">
      <w:pPr>
        <w:pStyle w:val="a0"/>
        <w:rPr>
          <w:rFonts w:hint="cs"/>
          <w:rtl/>
        </w:rPr>
      </w:pPr>
      <w:r>
        <w:rPr>
          <w:rFonts w:hint="cs"/>
          <w:rtl/>
        </w:rPr>
        <w:t xml:space="preserve">- - - נגד הקיצוץ זה. </w:t>
      </w:r>
    </w:p>
    <w:p w14:paraId="5405FD4D" w14:textId="77777777" w:rsidR="00000000" w:rsidRDefault="004C51F7">
      <w:pPr>
        <w:pStyle w:val="a0"/>
        <w:rPr>
          <w:rFonts w:hint="cs"/>
          <w:rtl/>
        </w:rPr>
      </w:pPr>
    </w:p>
    <w:p w14:paraId="04D345C6" w14:textId="77777777" w:rsidR="00000000" w:rsidRDefault="004C51F7">
      <w:pPr>
        <w:pStyle w:val="af1"/>
        <w:rPr>
          <w:rtl/>
        </w:rPr>
      </w:pPr>
      <w:r>
        <w:rPr>
          <w:rtl/>
        </w:rPr>
        <w:t>היו"ר ראובן ריבלין:</w:t>
      </w:r>
    </w:p>
    <w:p w14:paraId="38286564" w14:textId="77777777" w:rsidR="00000000" w:rsidRDefault="004C51F7">
      <w:pPr>
        <w:pStyle w:val="a0"/>
        <w:rPr>
          <w:rtl/>
        </w:rPr>
      </w:pPr>
    </w:p>
    <w:p w14:paraId="00C68A78" w14:textId="77777777" w:rsidR="00000000" w:rsidRDefault="004C51F7">
      <w:pPr>
        <w:pStyle w:val="a0"/>
        <w:rPr>
          <w:rFonts w:hint="cs"/>
          <w:rtl/>
        </w:rPr>
      </w:pPr>
      <w:r>
        <w:rPr>
          <w:rFonts w:hint="cs"/>
          <w:rtl/>
        </w:rPr>
        <w:t>חבר הכנסת זחאלקה, אולי אדוני לא מבין מה שאני אומר. אולי אני אבקש  מ</w:t>
      </w:r>
      <w:r>
        <w:rPr>
          <w:rFonts w:hint="cs"/>
          <w:rtl/>
        </w:rPr>
        <w:t>מישהו אחר שיחליף אותי, ואולי הוא יסביר לך. בנאומים בני דקה לא מפריעים.</w:t>
      </w:r>
    </w:p>
    <w:p w14:paraId="5BBAC89A" w14:textId="77777777" w:rsidR="00000000" w:rsidRDefault="004C51F7">
      <w:pPr>
        <w:pStyle w:val="a0"/>
        <w:rPr>
          <w:rFonts w:hint="cs"/>
          <w:rtl/>
        </w:rPr>
      </w:pPr>
    </w:p>
    <w:p w14:paraId="27AE9FD4" w14:textId="77777777" w:rsidR="00000000" w:rsidRDefault="004C51F7">
      <w:pPr>
        <w:pStyle w:val="a"/>
        <w:rPr>
          <w:rtl/>
        </w:rPr>
      </w:pPr>
      <w:bookmarkStart w:id="26" w:name="FS000001044T30_12_2003_16_14_50"/>
      <w:bookmarkStart w:id="27" w:name="_Toc63488409"/>
      <w:bookmarkEnd w:id="26"/>
      <w:r>
        <w:rPr>
          <w:rFonts w:hint="eastAsia"/>
          <w:rtl/>
        </w:rPr>
        <w:t>יצחק</w:t>
      </w:r>
      <w:r>
        <w:rPr>
          <w:rtl/>
        </w:rPr>
        <w:t xml:space="preserve"> הרצוג (העבודה-מימד):</w:t>
      </w:r>
      <w:bookmarkEnd w:id="27"/>
    </w:p>
    <w:p w14:paraId="71364BD3" w14:textId="77777777" w:rsidR="00000000" w:rsidRDefault="004C51F7">
      <w:pPr>
        <w:pStyle w:val="a0"/>
        <w:rPr>
          <w:rFonts w:hint="cs"/>
          <w:rtl/>
        </w:rPr>
      </w:pPr>
    </w:p>
    <w:p w14:paraId="4B07C640" w14:textId="77777777" w:rsidR="00000000" w:rsidRDefault="004C51F7">
      <w:pPr>
        <w:pStyle w:val="a0"/>
        <w:rPr>
          <w:rFonts w:hint="cs"/>
          <w:rtl/>
        </w:rPr>
      </w:pPr>
      <w:r>
        <w:rPr>
          <w:rFonts w:hint="cs"/>
          <w:rtl/>
        </w:rPr>
        <w:t>אדוני היושב-ראש, אני אתחיל במלת פרידה לאברהם הסדרן, שפורש אחרי 38 שנים. אני חושב שראוי לברך אותו בשם כולנו בדרך צלחה.</w:t>
      </w:r>
    </w:p>
    <w:p w14:paraId="044D74F9" w14:textId="77777777" w:rsidR="00000000" w:rsidRDefault="004C51F7">
      <w:pPr>
        <w:pStyle w:val="a0"/>
        <w:rPr>
          <w:rFonts w:hint="cs"/>
          <w:rtl/>
        </w:rPr>
      </w:pPr>
    </w:p>
    <w:p w14:paraId="2A8D2144" w14:textId="77777777" w:rsidR="00000000" w:rsidRDefault="004C51F7">
      <w:pPr>
        <w:pStyle w:val="a0"/>
        <w:rPr>
          <w:rFonts w:hint="cs"/>
          <w:rtl/>
        </w:rPr>
      </w:pPr>
      <w:r>
        <w:rPr>
          <w:rFonts w:hint="cs"/>
          <w:rtl/>
        </w:rPr>
        <w:t>בשעות האלה יושבת הנהלת הקואליציה, יושב</w:t>
      </w:r>
      <w:r>
        <w:rPr>
          <w:rFonts w:hint="cs"/>
          <w:rtl/>
        </w:rPr>
        <w:t xml:space="preserve"> שר האוצר  עם נציגי הסיעות שבקואליציה, ששולחים ידם לקופה הציבורית ולכיסו של האזרח, מחלקים את השלל בניגוד לסדר העדיפויות האמיתי של החברה הישראלית, בניגוד להבטחת ראש הממשלה שרון שלא להשקיע בהתנחלויות, בניגוד להבטחה שלו לאמריקנים שלא לבזבז כספי ציבור. בשעה הז</w:t>
      </w:r>
      <w:r>
        <w:rPr>
          <w:rFonts w:hint="cs"/>
          <w:rtl/>
        </w:rPr>
        <w:t xml:space="preserve">את הולכים והכול נחתך, כדי להביא את זה מחר להצבעה. אני אומר לאדוני, כמי שניצח בשבוע שעבר בעתירה בבג"ץ עבור ילדי ישראל מהחינוך המיוחד, שלזה הכנסת היתה צריכה לתת עדיפות, ולא להרשות לסיעות הקואליציה לבזבז את כספו של הציבור. תודה. </w:t>
      </w:r>
    </w:p>
    <w:p w14:paraId="0341F903" w14:textId="77777777" w:rsidR="00000000" w:rsidRDefault="004C51F7">
      <w:pPr>
        <w:pStyle w:val="a0"/>
        <w:rPr>
          <w:rFonts w:hint="cs"/>
          <w:rtl/>
        </w:rPr>
      </w:pPr>
    </w:p>
    <w:p w14:paraId="14FA8A43" w14:textId="77777777" w:rsidR="00000000" w:rsidRDefault="004C51F7">
      <w:pPr>
        <w:pStyle w:val="af0"/>
        <w:rPr>
          <w:rtl/>
        </w:rPr>
      </w:pPr>
      <w:r>
        <w:rPr>
          <w:rFonts w:hint="eastAsia"/>
          <w:rtl/>
        </w:rPr>
        <w:t>מאיר</w:t>
      </w:r>
      <w:r>
        <w:rPr>
          <w:rtl/>
        </w:rPr>
        <w:t xml:space="preserve"> פרוש (יהדות התורה):</w:t>
      </w:r>
    </w:p>
    <w:p w14:paraId="6A96D939" w14:textId="77777777" w:rsidR="00000000" w:rsidRDefault="004C51F7">
      <w:pPr>
        <w:pStyle w:val="a0"/>
        <w:rPr>
          <w:rFonts w:hint="cs"/>
          <w:rtl/>
        </w:rPr>
      </w:pPr>
    </w:p>
    <w:p w14:paraId="381848FB" w14:textId="77777777" w:rsidR="00000000" w:rsidRDefault="004C51F7">
      <w:pPr>
        <w:pStyle w:val="a0"/>
        <w:rPr>
          <w:rFonts w:hint="cs"/>
          <w:rtl/>
        </w:rPr>
      </w:pPr>
      <w:r>
        <w:rPr>
          <w:rFonts w:hint="cs"/>
          <w:rtl/>
        </w:rPr>
        <w:t>מי</w:t>
      </w:r>
      <w:r>
        <w:rPr>
          <w:rFonts w:hint="cs"/>
          <w:rtl/>
        </w:rPr>
        <w:t>? שינוי?</w:t>
      </w:r>
    </w:p>
    <w:p w14:paraId="16B4A6E5" w14:textId="77777777" w:rsidR="00000000" w:rsidRDefault="004C51F7">
      <w:pPr>
        <w:pStyle w:val="a0"/>
        <w:rPr>
          <w:rFonts w:hint="cs"/>
          <w:rtl/>
        </w:rPr>
      </w:pPr>
    </w:p>
    <w:p w14:paraId="2B734D46" w14:textId="77777777" w:rsidR="00000000" w:rsidRDefault="004C51F7">
      <w:pPr>
        <w:pStyle w:val="af1"/>
        <w:rPr>
          <w:rtl/>
        </w:rPr>
      </w:pPr>
      <w:r>
        <w:rPr>
          <w:rtl/>
        </w:rPr>
        <w:t>היו"ר ראובן ריבלין:</w:t>
      </w:r>
    </w:p>
    <w:p w14:paraId="0168451C" w14:textId="77777777" w:rsidR="00000000" w:rsidRDefault="004C51F7">
      <w:pPr>
        <w:pStyle w:val="a0"/>
        <w:rPr>
          <w:rtl/>
        </w:rPr>
      </w:pPr>
    </w:p>
    <w:p w14:paraId="182FEC03" w14:textId="77777777" w:rsidR="00000000" w:rsidRDefault="004C51F7">
      <w:pPr>
        <w:pStyle w:val="a0"/>
        <w:rPr>
          <w:rFonts w:hint="cs"/>
          <w:rtl/>
        </w:rPr>
      </w:pPr>
      <w:r>
        <w:rPr>
          <w:rFonts w:hint="cs"/>
          <w:rtl/>
        </w:rPr>
        <w:t xml:space="preserve">תודה רבה. חבר הכנסת דהאמשה, ואחריו - חבר הכנסת אלדד. </w:t>
      </w:r>
    </w:p>
    <w:p w14:paraId="017DE259" w14:textId="77777777" w:rsidR="00000000" w:rsidRDefault="004C51F7">
      <w:pPr>
        <w:pStyle w:val="a0"/>
        <w:rPr>
          <w:rFonts w:hint="cs"/>
          <w:rtl/>
        </w:rPr>
      </w:pPr>
    </w:p>
    <w:p w14:paraId="5561123C" w14:textId="77777777" w:rsidR="00000000" w:rsidRDefault="004C51F7">
      <w:pPr>
        <w:pStyle w:val="a"/>
        <w:rPr>
          <w:rtl/>
        </w:rPr>
      </w:pPr>
      <w:bookmarkStart w:id="28" w:name="FS000000550T30_12_2003_16_16_10"/>
      <w:bookmarkStart w:id="29" w:name="_Toc63488410"/>
      <w:bookmarkEnd w:id="28"/>
      <w:r>
        <w:rPr>
          <w:rFonts w:hint="eastAsia"/>
          <w:rtl/>
        </w:rPr>
        <w:t>עבד</w:t>
      </w:r>
      <w:r>
        <w:rPr>
          <w:rtl/>
        </w:rPr>
        <w:t>-אלמאלכ דהאמשה (רע"ם):</w:t>
      </w:r>
      <w:bookmarkEnd w:id="29"/>
    </w:p>
    <w:p w14:paraId="08057C34" w14:textId="77777777" w:rsidR="00000000" w:rsidRDefault="004C51F7">
      <w:pPr>
        <w:pStyle w:val="a0"/>
        <w:rPr>
          <w:rFonts w:hint="cs"/>
          <w:rtl/>
        </w:rPr>
      </w:pPr>
    </w:p>
    <w:p w14:paraId="557A898B" w14:textId="77777777" w:rsidR="00000000" w:rsidRDefault="004C51F7">
      <w:pPr>
        <w:pStyle w:val="a0"/>
        <w:rPr>
          <w:rFonts w:hint="cs"/>
          <w:rtl/>
        </w:rPr>
      </w:pPr>
      <w:r>
        <w:rPr>
          <w:rFonts w:hint="cs"/>
          <w:rtl/>
        </w:rPr>
        <w:t>כבוד היושב-ראש, חברי חברי הכנסת, אני מצטרף לברכות לאברהם הסדרן שפורש, שיהיה לו רק זמן טוב ופורה.</w:t>
      </w:r>
    </w:p>
    <w:p w14:paraId="58FB6B3E" w14:textId="77777777" w:rsidR="00000000" w:rsidRDefault="004C51F7">
      <w:pPr>
        <w:pStyle w:val="a0"/>
        <w:rPr>
          <w:rFonts w:hint="cs"/>
          <w:rtl/>
        </w:rPr>
      </w:pPr>
    </w:p>
    <w:p w14:paraId="404E09E2" w14:textId="77777777" w:rsidR="00000000" w:rsidRDefault="004C51F7">
      <w:pPr>
        <w:pStyle w:val="a0"/>
        <w:rPr>
          <w:rtl/>
        </w:rPr>
      </w:pPr>
      <w:r>
        <w:rPr>
          <w:rFonts w:hint="cs"/>
          <w:rtl/>
        </w:rPr>
        <w:t xml:space="preserve">אני רוצה לדבר על הפשע הפושה בנו. הפשע משתולל </w:t>
      </w:r>
      <w:r>
        <w:rPr>
          <w:rFonts w:hint="cs"/>
          <w:rtl/>
        </w:rPr>
        <w:t>וכולנו יודעים שהוא מגיע עכשיו לשיאים חדשים. אבל, למרבה הפלא, כאשר הפשע הוא בציבור הערבי, או במיוחד באזור הערבי, כאילו לא קורה כלום. כ-24 רציחות  היו בטייבה, באותה עיר, בין שתי משפחות, והמשטרה כאילו איננה קיימת ולא פתחה תיקים ולא פענחה את הפשעים. פשעים כאלה</w:t>
      </w:r>
      <w:r>
        <w:rPr>
          <w:rFonts w:hint="cs"/>
          <w:rtl/>
        </w:rPr>
        <w:t xml:space="preserve"> קורים בלוד, ברמלה וביפו, וגם שם המספרים מגיעים לעשרות. גם בעכו הפשע משתולל, והיו שם רציחות. </w:t>
      </w:r>
    </w:p>
    <w:p w14:paraId="0CDDED36" w14:textId="77777777" w:rsidR="00000000" w:rsidRDefault="004C51F7">
      <w:pPr>
        <w:pStyle w:val="a0"/>
        <w:rPr>
          <w:rtl/>
        </w:rPr>
      </w:pPr>
    </w:p>
    <w:p w14:paraId="38E1D662" w14:textId="77777777" w:rsidR="00000000" w:rsidRDefault="004C51F7">
      <w:pPr>
        <w:pStyle w:val="a0"/>
        <w:rPr>
          <w:rFonts w:hint="cs"/>
          <w:rtl/>
        </w:rPr>
      </w:pPr>
      <w:r>
        <w:rPr>
          <w:rFonts w:hint="cs"/>
          <w:rtl/>
        </w:rPr>
        <w:t xml:space="preserve">דנו בכך בוועדת הפנים וגם במליאה לפני כשנתיים-שלוש שנים, וברוך השם, שרשרת הרציחות נפסקה. מה שמטריד אותי עכשיו הוא, שאתמול טמנו בעכו את הצעיר מוזהר ג'ומעה. יש חשש </w:t>
      </w:r>
      <w:r>
        <w:rPr>
          <w:rFonts w:hint="cs"/>
          <w:rtl/>
        </w:rPr>
        <w:t xml:space="preserve">כבד - וזה מה שאומרים תושבי עכו - שהשרשרת עומדת להתחדש. אני קורא למשטרת ישראל לנקוט את כל האמצעים ולהקדים רפואה למכה ולא לאפשר שוב פתיחת שרשרת רציחות בעכו כפי שהיה קודם. תודה רבה. </w:t>
      </w:r>
    </w:p>
    <w:p w14:paraId="4AEA360F" w14:textId="77777777" w:rsidR="00000000" w:rsidRDefault="004C51F7">
      <w:pPr>
        <w:pStyle w:val="a0"/>
        <w:rPr>
          <w:rFonts w:hint="cs"/>
          <w:rtl/>
        </w:rPr>
      </w:pPr>
    </w:p>
    <w:p w14:paraId="1628A9BB" w14:textId="77777777" w:rsidR="00000000" w:rsidRDefault="004C51F7">
      <w:pPr>
        <w:pStyle w:val="af1"/>
        <w:rPr>
          <w:rtl/>
        </w:rPr>
      </w:pPr>
      <w:r>
        <w:rPr>
          <w:rtl/>
        </w:rPr>
        <w:t>היו"ר ראובן ריבלין:</w:t>
      </w:r>
    </w:p>
    <w:p w14:paraId="31041AF7" w14:textId="77777777" w:rsidR="00000000" w:rsidRDefault="004C51F7">
      <w:pPr>
        <w:pStyle w:val="a0"/>
        <w:rPr>
          <w:rtl/>
        </w:rPr>
      </w:pPr>
    </w:p>
    <w:p w14:paraId="058B39C5" w14:textId="77777777" w:rsidR="00000000" w:rsidRDefault="004C51F7">
      <w:pPr>
        <w:pStyle w:val="a0"/>
        <w:rPr>
          <w:rFonts w:hint="cs"/>
          <w:rtl/>
        </w:rPr>
      </w:pPr>
      <w:r>
        <w:rPr>
          <w:rFonts w:hint="cs"/>
          <w:rtl/>
        </w:rPr>
        <w:t>תודה רבה. חבר הכנסת אריה אלדד, בבקשה. אחריו - חברת הכנ</w:t>
      </w:r>
      <w:r>
        <w:rPr>
          <w:rFonts w:hint="cs"/>
          <w:rtl/>
        </w:rPr>
        <w:t>סת פינקלשטיין.</w:t>
      </w:r>
    </w:p>
    <w:p w14:paraId="4933EB58" w14:textId="77777777" w:rsidR="00000000" w:rsidRDefault="004C51F7">
      <w:pPr>
        <w:pStyle w:val="a0"/>
        <w:ind w:firstLine="0"/>
        <w:rPr>
          <w:rFonts w:hint="cs"/>
          <w:rtl/>
        </w:rPr>
      </w:pPr>
    </w:p>
    <w:p w14:paraId="67D87252" w14:textId="77777777" w:rsidR="00000000" w:rsidRDefault="004C51F7">
      <w:pPr>
        <w:pStyle w:val="a"/>
        <w:rPr>
          <w:rtl/>
        </w:rPr>
      </w:pPr>
      <w:bookmarkStart w:id="30" w:name="FS000001055T30_12_2003_16_17_40"/>
      <w:bookmarkStart w:id="31" w:name="_Toc63488411"/>
      <w:bookmarkEnd w:id="30"/>
      <w:r>
        <w:rPr>
          <w:rFonts w:hint="eastAsia"/>
          <w:rtl/>
        </w:rPr>
        <w:t>אריה</w:t>
      </w:r>
      <w:r>
        <w:rPr>
          <w:rFonts w:hint="cs"/>
          <w:rtl/>
        </w:rPr>
        <w:t xml:space="preserve"> א</w:t>
      </w:r>
      <w:r>
        <w:rPr>
          <w:rtl/>
        </w:rPr>
        <w:t>לדד (האיחוד הלאומי - ישראל ביתנו):</w:t>
      </w:r>
      <w:bookmarkEnd w:id="31"/>
    </w:p>
    <w:p w14:paraId="75A6AE72" w14:textId="77777777" w:rsidR="00000000" w:rsidRDefault="004C51F7">
      <w:pPr>
        <w:pStyle w:val="a0"/>
        <w:rPr>
          <w:rFonts w:hint="cs"/>
          <w:rtl/>
        </w:rPr>
      </w:pPr>
    </w:p>
    <w:p w14:paraId="167F3285" w14:textId="77777777" w:rsidR="00000000" w:rsidRDefault="004C51F7">
      <w:pPr>
        <w:pStyle w:val="a0"/>
        <w:rPr>
          <w:rFonts w:hint="cs"/>
          <w:rtl/>
        </w:rPr>
      </w:pPr>
      <w:r>
        <w:rPr>
          <w:rFonts w:hint="cs"/>
          <w:rtl/>
        </w:rPr>
        <w:t>אדוני היושב-ראש, ההחלטה שקיבלו ראש הממשלה ושר הביטחון והכתיבו אותה לאלוף פיקוד המרכז, כדי שיחתום על צו לפינוי מאחזים, היא בלתי חוקית בעליל. אם הבנייה היא בלתי חוקית, עליהם לנקוט הליך חוקי להריסת מבנ</w:t>
      </w:r>
      <w:r>
        <w:rPr>
          <w:rFonts w:hint="cs"/>
          <w:rtl/>
        </w:rPr>
        <w:t>ים, ושיתחילו באלפי המבנים הבלתי-חוקיים שבונים הערבים בכל רחבי הארץ וביתר שאת ביש"ע. ואם הבנייה חוקית ואי-אפשר להפעיל את ההליך הזה, מותר להפעיל הליך מדיני, אבל כמו שצריך, לא בגנבה - שיביאו  לדיון בממשלה, לדיון בכנסת. הצו שהוצא מוגדר ליהודים בלבד, והוא גזעני</w:t>
      </w:r>
      <w:r>
        <w:rPr>
          <w:rFonts w:hint="cs"/>
          <w:rtl/>
        </w:rPr>
        <w:t xml:space="preserve"> בניסוחו וברוחו, לוקה בחוסר סבירות קיצוני וסותר את כל אמות המידה שנקבעו בחוק-יסוד: כבוד האדם וחירותו. </w:t>
      </w:r>
    </w:p>
    <w:p w14:paraId="28C1C965" w14:textId="77777777" w:rsidR="00000000" w:rsidRDefault="004C51F7">
      <w:pPr>
        <w:pStyle w:val="a0"/>
        <w:rPr>
          <w:rFonts w:hint="cs"/>
          <w:rtl/>
        </w:rPr>
      </w:pPr>
    </w:p>
    <w:p w14:paraId="2D58008F" w14:textId="77777777" w:rsidR="00000000" w:rsidRDefault="004C51F7">
      <w:pPr>
        <w:pStyle w:val="a0"/>
        <w:rPr>
          <w:rFonts w:hint="cs"/>
          <w:rtl/>
        </w:rPr>
      </w:pPr>
      <w:r>
        <w:rPr>
          <w:rFonts w:hint="cs"/>
          <w:rtl/>
        </w:rPr>
        <w:t xml:space="preserve">אני  מציע למקבלי ההחלטות שלא להפעיל את ההליך הזה, ובוודאי לא להמר על כך שפינוי מאחזים מאוישים איננו עילה לפרישה מהממשלה. </w:t>
      </w:r>
    </w:p>
    <w:p w14:paraId="241A31C3" w14:textId="77777777" w:rsidR="00000000" w:rsidRDefault="004C51F7">
      <w:pPr>
        <w:pStyle w:val="a0"/>
        <w:rPr>
          <w:rFonts w:hint="cs"/>
          <w:rtl/>
        </w:rPr>
      </w:pPr>
    </w:p>
    <w:p w14:paraId="1BF3C814" w14:textId="77777777" w:rsidR="00000000" w:rsidRDefault="004C51F7">
      <w:pPr>
        <w:pStyle w:val="af1"/>
        <w:rPr>
          <w:rtl/>
        </w:rPr>
      </w:pPr>
      <w:r>
        <w:rPr>
          <w:rtl/>
        </w:rPr>
        <w:t>היו"ר ראובן ריבלין:</w:t>
      </w:r>
    </w:p>
    <w:p w14:paraId="724F709E" w14:textId="77777777" w:rsidR="00000000" w:rsidRDefault="004C51F7">
      <w:pPr>
        <w:pStyle w:val="a0"/>
        <w:rPr>
          <w:rtl/>
        </w:rPr>
      </w:pPr>
    </w:p>
    <w:p w14:paraId="6CA056EE" w14:textId="77777777" w:rsidR="00000000" w:rsidRDefault="004C51F7">
      <w:pPr>
        <w:pStyle w:val="a0"/>
        <w:rPr>
          <w:rFonts w:hint="cs"/>
          <w:rtl/>
        </w:rPr>
      </w:pPr>
      <w:r>
        <w:rPr>
          <w:rFonts w:hint="cs"/>
          <w:rtl/>
        </w:rPr>
        <w:t>תודה רבה</w:t>
      </w:r>
      <w:r>
        <w:rPr>
          <w:rFonts w:hint="cs"/>
          <w:rtl/>
        </w:rPr>
        <w:t xml:space="preserve">. חברת הכנסת גילה פינקלשטיין, ואחריה - חברת הכנסת אתי לבני.  </w:t>
      </w:r>
    </w:p>
    <w:p w14:paraId="5E33DA47" w14:textId="77777777" w:rsidR="00000000" w:rsidRDefault="004C51F7">
      <w:pPr>
        <w:pStyle w:val="a0"/>
        <w:ind w:firstLine="0"/>
        <w:rPr>
          <w:rFonts w:hint="cs"/>
          <w:rtl/>
        </w:rPr>
      </w:pPr>
    </w:p>
    <w:p w14:paraId="0649AC57" w14:textId="77777777" w:rsidR="00000000" w:rsidRDefault="004C51F7">
      <w:pPr>
        <w:pStyle w:val="a"/>
        <w:rPr>
          <w:rtl/>
        </w:rPr>
      </w:pPr>
      <w:bookmarkStart w:id="32" w:name="FS000001059T30_12_2003_16_20_02"/>
      <w:bookmarkStart w:id="33" w:name="_Toc63488412"/>
      <w:bookmarkEnd w:id="32"/>
      <w:r>
        <w:rPr>
          <w:rtl/>
        </w:rPr>
        <w:t>גילה פינקלשטיין (מפד"ל):</w:t>
      </w:r>
      <w:bookmarkEnd w:id="33"/>
    </w:p>
    <w:p w14:paraId="53653136" w14:textId="77777777" w:rsidR="00000000" w:rsidRDefault="004C51F7">
      <w:pPr>
        <w:pStyle w:val="a0"/>
        <w:rPr>
          <w:rtl/>
        </w:rPr>
      </w:pPr>
    </w:p>
    <w:p w14:paraId="6C1DD9E1" w14:textId="77777777" w:rsidR="00000000" w:rsidRDefault="004C51F7">
      <w:pPr>
        <w:pStyle w:val="a0"/>
        <w:rPr>
          <w:rFonts w:hint="cs"/>
          <w:rtl/>
        </w:rPr>
      </w:pPr>
      <w:r>
        <w:rPr>
          <w:rFonts w:hint="cs"/>
          <w:rtl/>
        </w:rPr>
        <w:t xml:space="preserve">אדוני היושב-ראש, כנסת נכבדה, אני רוצה לשבח את צוותי בתי-הספר שקיימו לימודים כסדרם היום. תקופה קשה למדינה </w:t>
      </w:r>
      <w:r>
        <w:rPr>
          <w:rtl/>
        </w:rPr>
        <w:t>–</w:t>
      </w:r>
      <w:r>
        <w:rPr>
          <w:rFonts w:hint="cs"/>
          <w:rtl/>
        </w:rPr>
        <w:t xml:space="preserve"> רק ביום חמישי שמענו על פיגוע נוראי, שני צעירים נהרגו במקום, </w:t>
      </w:r>
      <w:r>
        <w:rPr>
          <w:rFonts w:hint="cs"/>
          <w:rtl/>
        </w:rPr>
        <w:t xml:space="preserve">ילדים של חברים שאני מכירה. לחשוב שאלפי ילדים משוטטים ברחובות - אסור שזה יקרה. </w:t>
      </w:r>
    </w:p>
    <w:p w14:paraId="503C70D8" w14:textId="77777777" w:rsidR="00000000" w:rsidRDefault="004C51F7">
      <w:pPr>
        <w:pStyle w:val="a0"/>
        <w:rPr>
          <w:rFonts w:hint="cs"/>
          <w:rtl/>
        </w:rPr>
      </w:pPr>
    </w:p>
    <w:p w14:paraId="39C1DBB8" w14:textId="77777777" w:rsidR="00000000" w:rsidRDefault="004C51F7">
      <w:pPr>
        <w:pStyle w:val="a0"/>
        <w:rPr>
          <w:rFonts w:hint="cs"/>
          <w:rtl/>
        </w:rPr>
      </w:pPr>
      <w:r>
        <w:rPr>
          <w:rFonts w:hint="cs"/>
          <w:rtl/>
        </w:rPr>
        <w:t>הילדים, ההון האנושי של המדינה - אסור לנו לנהל מלחמה על חשבונם. הם לא קשורים לפוליטיקה, לא לאופוזיציה ולא לקואליציה. האם אתם ראיתם פעם בית-ספר שמתנהל ללא שרתים, ללא אנשי ביטחון,</w:t>
      </w:r>
      <w:r>
        <w:rPr>
          <w:rFonts w:hint="cs"/>
          <w:rtl/>
        </w:rPr>
        <w:t xml:space="preserve"> ללא מזכירות? מהומה, בלגן, סכנת נפשות. היכן האחריות שלנו כמנווטי המערכת? </w:t>
      </w:r>
    </w:p>
    <w:p w14:paraId="5D170619" w14:textId="77777777" w:rsidR="00000000" w:rsidRDefault="004C51F7">
      <w:pPr>
        <w:pStyle w:val="a0"/>
        <w:rPr>
          <w:rFonts w:hint="cs"/>
          <w:rtl/>
        </w:rPr>
      </w:pPr>
    </w:p>
    <w:p w14:paraId="5751C845" w14:textId="77777777" w:rsidR="00000000" w:rsidRDefault="004C51F7">
      <w:pPr>
        <w:pStyle w:val="a0"/>
        <w:rPr>
          <w:rFonts w:hint="cs"/>
          <w:rtl/>
        </w:rPr>
      </w:pPr>
      <w:r>
        <w:rPr>
          <w:rFonts w:hint="cs"/>
          <w:rtl/>
        </w:rPr>
        <w:t xml:space="preserve">שביתה של ילדים, אלפי ילדים מושבתים מלימודים, מסתובבים ברחובות. היכן אנחנו? חייבים לעצור עוד היום את השביתה ולהחזיר את הלימודים בבתי-הספר לסדרם. </w:t>
      </w:r>
    </w:p>
    <w:p w14:paraId="777CDB13" w14:textId="77777777" w:rsidR="00000000" w:rsidRDefault="004C51F7">
      <w:pPr>
        <w:pStyle w:val="a0"/>
        <w:rPr>
          <w:rFonts w:hint="cs"/>
          <w:rtl/>
        </w:rPr>
      </w:pPr>
    </w:p>
    <w:p w14:paraId="0BED6A35" w14:textId="77777777" w:rsidR="00000000" w:rsidRDefault="004C51F7">
      <w:pPr>
        <w:pStyle w:val="af1"/>
        <w:rPr>
          <w:rtl/>
        </w:rPr>
      </w:pPr>
      <w:r>
        <w:rPr>
          <w:rtl/>
        </w:rPr>
        <w:t>היו"ר ראובן ריבלין:</w:t>
      </w:r>
    </w:p>
    <w:p w14:paraId="2E1021F0" w14:textId="77777777" w:rsidR="00000000" w:rsidRDefault="004C51F7">
      <w:pPr>
        <w:pStyle w:val="a0"/>
        <w:rPr>
          <w:rtl/>
        </w:rPr>
      </w:pPr>
    </w:p>
    <w:p w14:paraId="3BF2ADE2" w14:textId="77777777" w:rsidR="00000000" w:rsidRDefault="004C51F7">
      <w:pPr>
        <w:pStyle w:val="a0"/>
        <w:rPr>
          <w:rFonts w:hint="cs"/>
          <w:rtl/>
        </w:rPr>
      </w:pPr>
      <w:r>
        <w:rPr>
          <w:rFonts w:hint="cs"/>
          <w:rtl/>
        </w:rPr>
        <w:t>תודה. חברת הכנ</w:t>
      </w:r>
      <w:r>
        <w:rPr>
          <w:rFonts w:hint="cs"/>
          <w:rtl/>
        </w:rPr>
        <w:t xml:space="preserve">סת אתי לבני, ואחריה - חבר הכנסת מתן וילנאי. </w:t>
      </w:r>
    </w:p>
    <w:p w14:paraId="68058BB2" w14:textId="77777777" w:rsidR="00000000" w:rsidRDefault="004C51F7">
      <w:pPr>
        <w:pStyle w:val="a0"/>
        <w:rPr>
          <w:rFonts w:hint="cs"/>
          <w:rtl/>
        </w:rPr>
      </w:pPr>
    </w:p>
    <w:p w14:paraId="37CD0847" w14:textId="77777777" w:rsidR="00000000" w:rsidRDefault="004C51F7">
      <w:pPr>
        <w:pStyle w:val="a"/>
        <w:rPr>
          <w:rtl/>
        </w:rPr>
      </w:pPr>
      <w:bookmarkStart w:id="34" w:name="FS000001051T30_12_2003_16_20_08"/>
      <w:bookmarkStart w:id="35" w:name="_Toc63488413"/>
      <w:bookmarkEnd w:id="34"/>
      <w:r>
        <w:rPr>
          <w:rFonts w:hint="eastAsia"/>
          <w:rtl/>
        </w:rPr>
        <w:t>אתי</w:t>
      </w:r>
      <w:r>
        <w:rPr>
          <w:rtl/>
        </w:rPr>
        <w:t xml:space="preserve"> לבני (שינוי):</w:t>
      </w:r>
      <w:bookmarkEnd w:id="35"/>
    </w:p>
    <w:p w14:paraId="4FC352C0" w14:textId="77777777" w:rsidR="00000000" w:rsidRDefault="004C51F7">
      <w:pPr>
        <w:pStyle w:val="a0"/>
        <w:rPr>
          <w:rFonts w:hint="cs"/>
          <w:rtl/>
        </w:rPr>
      </w:pPr>
    </w:p>
    <w:p w14:paraId="134A6A1E" w14:textId="77777777" w:rsidR="00000000" w:rsidRDefault="004C51F7">
      <w:pPr>
        <w:pStyle w:val="a0"/>
        <w:rPr>
          <w:rFonts w:hint="cs"/>
          <w:rtl/>
        </w:rPr>
      </w:pPr>
      <w:r>
        <w:rPr>
          <w:rFonts w:hint="cs"/>
          <w:rtl/>
        </w:rPr>
        <w:t>אדוני היושב-ראש, חברותי וחברי חברי הכנסת, את נושא הגדר לקחו לי, את הכספים הייחודיים ש"ס כבר לקחה לי, אז אני אדבר על תוכנית ה-</w:t>
      </w:r>
      <w:r>
        <w:rPr>
          <w:rFonts w:hint="cs"/>
        </w:rPr>
        <w:t>IQ</w:t>
      </w:r>
      <w:r>
        <w:rPr>
          <w:rFonts w:hint="cs"/>
          <w:rtl/>
        </w:rPr>
        <w:t>, שבה שישה חברי כנסת מכובדים, וביניהם אני, השתתפו לפני יומיים. א</w:t>
      </w:r>
      <w:r>
        <w:rPr>
          <w:rFonts w:hint="cs"/>
          <w:rtl/>
        </w:rPr>
        <w:t xml:space="preserve">ני רוצה להצהיר בפני כולי עלמא, שאנחנו לא העתקנו, פשוט לא העתקנו. </w:t>
      </w:r>
    </w:p>
    <w:p w14:paraId="28D5B6A0" w14:textId="77777777" w:rsidR="00000000" w:rsidRDefault="004C51F7">
      <w:pPr>
        <w:pStyle w:val="a0"/>
        <w:rPr>
          <w:rFonts w:hint="cs"/>
          <w:rtl/>
        </w:rPr>
      </w:pPr>
    </w:p>
    <w:p w14:paraId="29CBD4AB" w14:textId="77777777" w:rsidR="00000000" w:rsidRDefault="004C51F7">
      <w:pPr>
        <w:pStyle w:val="af0"/>
        <w:rPr>
          <w:rtl/>
        </w:rPr>
      </w:pPr>
      <w:r>
        <w:rPr>
          <w:rFonts w:hint="eastAsia"/>
          <w:rtl/>
        </w:rPr>
        <w:t>אברהם</w:t>
      </w:r>
      <w:r>
        <w:rPr>
          <w:rtl/>
        </w:rPr>
        <w:t xml:space="preserve"> בורג (העבודה-מימד):</w:t>
      </w:r>
    </w:p>
    <w:p w14:paraId="0BAA74F9" w14:textId="77777777" w:rsidR="00000000" w:rsidRDefault="004C51F7">
      <w:pPr>
        <w:pStyle w:val="a0"/>
        <w:rPr>
          <w:rFonts w:hint="cs"/>
          <w:rtl/>
        </w:rPr>
      </w:pPr>
    </w:p>
    <w:p w14:paraId="2556278F" w14:textId="77777777" w:rsidR="00000000" w:rsidRDefault="004C51F7">
      <w:pPr>
        <w:pStyle w:val="a0"/>
        <w:ind w:left="719" w:firstLine="0"/>
        <w:rPr>
          <w:rFonts w:hint="cs"/>
          <w:rtl/>
        </w:rPr>
      </w:pPr>
      <w:r>
        <w:rPr>
          <w:rFonts w:hint="cs"/>
          <w:rtl/>
        </w:rPr>
        <w:t>- - -</w:t>
      </w:r>
    </w:p>
    <w:p w14:paraId="75386E24" w14:textId="77777777" w:rsidR="00000000" w:rsidRDefault="004C51F7">
      <w:pPr>
        <w:pStyle w:val="a0"/>
        <w:rPr>
          <w:rFonts w:hint="cs"/>
          <w:rtl/>
        </w:rPr>
      </w:pPr>
    </w:p>
    <w:p w14:paraId="10E64913" w14:textId="77777777" w:rsidR="00000000" w:rsidRDefault="004C51F7">
      <w:pPr>
        <w:pStyle w:val="-"/>
        <w:rPr>
          <w:rtl/>
        </w:rPr>
      </w:pPr>
      <w:bookmarkStart w:id="36" w:name="FS000001051T30_12_2003_16_20_25C"/>
      <w:bookmarkEnd w:id="36"/>
      <w:r>
        <w:rPr>
          <w:rtl/>
        </w:rPr>
        <w:t>אתי לבני (שינוי):</w:t>
      </w:r>
    </w:p>
    <w:p w14:paraId="6D8E2A40" w14:textId="77777777" w:rsidR="00000000" w:rsidRDefault="004C51F7">
      <w:pPr>
        <w:pStyle w:val="a0"/>
        <w:rPr>
          <w:rtl/>
        </w:rPr>
      </w:pPr>
    </w:p>
    <w:p w14:paraId="01F7DCFA" w14:textId="77777777" w:rsidR="00000000" w:rsidRDefault="004C51F7">
      <w:pPr>
        <w:pStyle w:val="a0"/>
        <w:rPr>
          <w:rFonts w:hint="cs"/>
          <w:rtl/>
        </w:rPr>
      </w:pPr>
      <w:r>
        <w:rPr>
          <w:rFonts w:hint="cs"/>
          <w:rtl/>
        </w:rPr>
        <w:t>פנו ל-120 חברי כנסת. רק שישה הסכימו להשתתף, וביניהם אני. אני לא יודעת מה היו השיקולים של האחרים, אבל אני בהחלט - - -</w:t>
      </w:r>
    </w:p>
    <w:p w14:paraId="1CE522E3" w14:textId="77777777" w:rsidR="00000000" w:rsidRDefault="004C51F7">
      <w:pPr>
        <w:pStyle w:val="a0"/>
        <w:rPr>
          <w:rFonts w:hint="cs"/>
          <w:rtl/>
        </w:rPr>
      </w:pPr>
    </w:p>
    <w:p w14:paraId="1D781D8F" w14:textId="77777777" w:rsidR="00000000" w:rsidRDefault="004C51F7">
      <w:pPr>
        <w:pStyle w:val="af0"/>
        <w:rPr>
          <w:rtl/>
        </w:rPr>
      </w:pPr>
      <w:r>
        <w:rPr>
          <w:rFonts w:hint="eastAsia"/>
          <w:rtl/>
        </w:rPr>
        <w:t>קריאות</w:t>
      </w:r>
      <w:r>
        <w:rPr>
          <w:rtl/>
        </w:rPr>
        <w:t>:</w:t>
      </w:r>
    </w:p>
    <w:p w14:paraId="2412BF2F" w14:textId="77777777" w:rsidR="00000000" w:rsidRDefault="004C51F7">
      <w:pPr>
        <w:pStyle w:val="a0"/>
        <w:rPr>
          <w:rFonts w:hint="cs"/>
          <w:rtl/>
        </w:rPr>
      </w:pPr>
    </w:p>
    <w:p w14:paraId="7E3D2571" w14:textId="77777777" w:rsidR="00000000" w:rsidRDefault="004C51F7">
      <w:pPr>
        <w:pStyle w:val="a0"/>
        <w:rPr>
          <w:rFonts w:hint="cs"/>
          <w:rtl/>
        </w:rPr>
      </w:pPr>
      <w:r>
        <w:rPr>
          <w:rFonts w:hint="cs"/>
          <w:rtl/>
        </w:rPr>
        <w:t>- - -</w:t>
      </w:r>
    </w:p>
    <w:p w14:paraId="0AD2692C" w14:textId="77777777" w:rsidR="00000000" w:rsidRDefault="004C51F7">
      <w:pPr>
        <w:pStyle w:val="a0"/>
        <w:rPr>
          <w:rFonts w:hint="cs"/>
          <w:rtl/>
        </w:rPr>
      </w:pPr>
    </w:p>
    <w:p w14:paraId="4519800C" w14:textId="77777777" w:rsidR="00000000" w:rsidRDefault="004C51F7">
      <w:pPr>
        <w:pStyle w:val="-"/>
        <w:rPr>
          <w:rtl/>
        </w:rPr>
      </w:pPr>
      <w:bookmarkStart w:id="37" w:name="FS000001051T30_12_2003_16_51_05"/>
      <w:bookmarkEnd w:id="37"/>
      <w:r>
        <w:rPr>
          <w:rFonts w:hint="eastAsia"/>
          <w:rtl/>
        </w:rPr>
        <w:t>את</w:t>
      </w:r>
      <w:r>
        <w:rPr>
          <w:rFonts w:hint="eastAsia"/>
          <w:rtl/>
        </w:rPr>
        <w:t>י</w:t>
      </w:r>
      <w:r>
        <w:rPr>
          <w:rtl/>
        </w:rPr>
        <w:t xml:space="preserve"> לבני (שינוי):</w:t>
      </w:r>
    </w:p>
    <w:p w14:paraId="7E5215A3" w14:textId="77777777" w:rsidR="00000000" w:rsidRDefault="004C51F7">
      <w:pPr>
        <w:pStyle w:val="a0"/>
        <w:rPr>
          <w:rFonts w:hint="cs"/>
          <w:rtl/>
        </w:rPr>
      </w:pPr>
    </w:p>
    <w:p w14:paraId="2E1500C8" w14:textId="77777777" w:rsidR="00000000" w:rsidRDefault="004C51F7">
      <w:pPr>
        <w:pStyle w:val="a0"/>
        <w:rPr>
          <w:rFonts w:hint="cs"/>
          <w:rtl/>
        </w:rPr>
      </w:pPr>
      <w:r>
        <w:rPr>
          <w:rFonts w:hint="cs"/>
          <w:rtl/>
        </w:rPr>
        <w:t>ככה אמרו לנו בתוכנית. פנו ל-120 חברי הכנסת להשתתף - כך אמרו לנו, אני לא אחראית  לזה - ורק שישה הסכימו. מובן שכל השישה הרגישו טוב עם ה-</w:t>
      </w:r>
      <w:r>
        <w:rPr>
          <w:rFonts w:hint="cs"/>
        </w:rPr>
        <w:t>IQ</w:t>
      </w:r>
      <w:r>
        <w:rPr>
          <w:rFonts w:hint="cs"/>
          <w:rtl/>
        </w:rPr>
        <w:t xml:space="preserve"> שלהם. אני הרגשתי ממש מצוין עם ה-</w:t>
      </w:r>
      <w:r>
        <w:t>IQ</w:t>
      </w:r>
      <w:r>
        <w:rPr>
          <w:rFonts w:hint="cs"/>
          <w:rtl/>
        </w:rPr>
        <w:t xml:space="preserve"> שלי, ואכן הוא הוכיח את עצמו. </w:t>
      </w:r>
    </w:p>
    <w:p w14:paraId="76CBC827" w14:textId="77777777" w:rsidR="00000000" w:rsidRDefault="004C51F7">
      <w:pPr>
        <w:pStyle w:val="a0"/>
        <w:rPr>
          <w:rtl/>
        </w:rPr>
      </w:pPr>
    </w:p>
    <w:p w14:paraId="02CA75A9" w14:textId="77777777" w:rsidR="00000000" w:rsidRDefault="004C51F7">
      <w:pPr>
        <w:pStyle w:val="a0"/>
        <w:rPr>
          <w:rFonts w:hint="cs"/>
          <w:rtl/>
        </w:rPr>
      </w:pPr>
      <w:r>
        <w:rPr>
          <w:rFonts w:hint="cs"/>
          <w:rtl/>
        </w:rPr>
        <w:t>אבל העיתונות, כמובן, חיפשה אותנו בכל</w:t>
      </w:r>
      <w:r>
        <w:rPr>
          <w:rFonts w:hint="cs"/>
          <w:rtl/>
        </w:rPr>
        <w:t xml:space="preserve"> דרך אפשרית. אפשר להגיד כל מיני דברים על הכנסת ולהשמיץ אותה, ואנחנו נקיים דיון על העניין הזה </w:t>
      </w:r>
      <w:r>
        <w:rPr>
          <w:rtl/>
        </w:rPr>
        <w:t>–</w:t>
      </w:r>
      <w:r>
        <w:rPr>
          <w:rFonts w:hint="cs"/>
          <w:rtl/>
        </w:rPr>
        <w:t xml:space="preserve"> לא במקרה הזה. תודה. </w:t>
      </w:r>
    </w:p>
    <w:p w14:paraId="2C1080AE" w14:textId="77777777" w:rsidR="00000000" w:rsidRDefault="004C51F7">
      <w:pPr>
        <w:pStyle w:val="a0"/>
        <w:rPr>
          <w:rFonts w:hint="cs"/>
          <w:rtl/>
        </w:rPr>
      </w:pPr>
    </w:p>
    <w:p w14:paraId="1025541B" w14:textId="77777777" w:rsidR="00000000" w:rsidRDefault="004C51F7">
      <w:pPr>
        <w:pStyle w:val="af1"/>
        <w:rPr>
          <w:rtl/>
        </w:rPr>
      </w:pPr>
      <w:r>
        <w:rPr>
          <w:rFonts w:hint="eastAsia"/>
          <w:rtl/>
        </w:rPr>
        <w:t>היו</w:t>
      </w:r>
      <w:r>
        <w:rPr>
          <w:rtl/>
        </w:rPr>
        <w:t>"ר ראובן ריבלין:</w:t>
      </w:r>
    </w:p>
    <w:p w14:paraId="03183F78" w14:textId="77777777" w:rsidR="00000000" w:rsidRDefault="004C51F7">
      <w:pPr>
        <w:pStyle w:val="a0"/>
        <w:rPr>
          <w:rFonts w:hint="cs"/>
          <w:rtl/>
        </w:rPr>
      </w:pPr>
    </w:p>
    <w:p w14:paraId="54477FC9" w14:textId="77777777" w:rsidR="00000000" w:rsidRDefault="004C51F7">
      <w:pPr>
        <w:pStyle w:val="a0"/>
        <w:rPr>
          <w:rFonts w:hint="cs"/>
          <w:rtl/>
        </w:rPr>
      </w:pPr>
      <w:r>
        <w:rPr>
          <w:rFonts w:hint="cs"/>
          <w:rtl/>
        </w:rPr>
        <w:t>אני לא יכולתי לקבוע את ה-</w:t>
      </w:r>
      <w:r>
        <w:rPr>
          <w:rFonts w:hint="cs"/>
        </w:rPr>
        <w:t>IQ</w:t>
      </w:r>
      <w:r>
        <w:rPr>
          <w:rFonts w:hint="cs"/>
          <w:rtl/>
        </w:rPr>
        <w:t xml:space="preserve"> שלי, כי לא הבנתי את השאלות, את מבינה? </w:t>
      </w:r>
    </w:p>
    <w:p w14:paraId="55FE2DC5" w14:textId="77777777" w:rsidR="00000000" w:rsidRDefault="004C51F7">
      <w:pPr>
        <w:pStyle w:val="a0"/>
        <w:rPr>
          <w:rFonts w:hint="cs"/>
          <w:rtl/>
        </w:rPr>
      </w:pPr>
    </w:p>
    <w:p w14:paraId="132EB0B1" w14:textId="77777777" w:rsidR="00000000" w:rsidRDefault="004C51F7">
      <w:pPr>
        <w:pStyle w:val="a0"/>
        <w:rPr>
          <w:rFonts w:hint="cs"/>
          <w:rtl/>
        </w:rPr>
      </w:pPr>
      <w:r>
        <w:rPr>
          <w:rFonts w:hint="cs"/>
          <w:rtl/>
        </w:rPr>
        <w:t xml:space="preserve">חבר הכנסת מתן וילנאי, ואחריו - חבר הכנסת יתום. </w:t>
      </w:r>
    </w:p>
    <w:p w14:paraId="013D2CC7" w14:textId="77777777" w:rsidR="00000000" w:rsidRDefault="004C51F7">
      <w:pPr>
        <w:pStyle w:val="a0"/>
        <w:rPr>
          <w:rFonts w:hint="cs"/>
          <w:rtl/>
        </w:rPr>
      </w:pPr>
    </w:p>
    <w:p w14:paraId="22EB83CB" w14:textId="77777777" w:rsidR="00000000" w:rsidRDefault="004C51F7">
      <w:pPr>
        <w:pStyle w:val="af0"/>
        <w:rPr>
          <w:rtl/>
        </w:rPr>
      </w:pPr>
      <w:r>
        <w:rPr>
          <w:rFonts w:hint="eastAsia"/>
          <w:rtl/>
        </w:rPr>
        <w:t>ט</w:t>
      </w:r>
      <w:r>
        <w:rPr>
          <w:rFonts w:hint="eastAsia"/>
          <w:rtl/>
        </w:rPr>
        <w:t>לב</w:t>
      </w:r>
      <w:r>
        <w:rPr>
          <w:rtl/>
        </w:rPr>
        <w:t xml:space="preserve"> אלסאנע (רע"ם):</w:t>
      </w:r>
    </w:p>
    <w:p w14:paraId="402BD0BF" w14:textId="77777777" w:rsidR="00000000" w:rsidRDefault="004C51F7">
      <w:pPr>
        <w:pStyle w:val="a0"/>
        <w:rPr>
          <w:rFonts w:hint="cs"/>
          <w:rtl/>
        </w:rPr>
      </w:pPr>
    </w:p>
    <w:p w14:paraId="6BF41819" w14:textId="77777777" w:rsidR="00000000" w:rsidRDefault="004C51F7">
      <w:pPr>
        <w:pStyle w:val="a0"/>
        <w:rPr>
          <w:rFonts w:hint="cs"/>
          <w:rtl/>
        </w:rPr>
      </w:pPr>
      <w:r>
        <w:rPr>
          <w:rFonts w:hint="cs"/>
          <w:rtl/>
        </w:rPr>
        <w:t>- - -</w:t>
      </w:r>
    </w:p>
    <w:p w14:paraId="0E4D5E09" w14:textId="77777777" w:rsidR="00000000" w:rsidRDefault="004C51F7">
      <w:pPr>
        <w:pStyle w:val="a0"/>
        <w:rPr>
          <w:rFonts w:hint="cs"/>
          <w:rtl/>
        </w:rPr>
      </w:pPr>
    </w:p>
    <w:p w14:paraId="491D48EC" w14:textId="77777777" w:rsidR="00000000" w:rsidRDefault="004C51F7">
      <w:pPr>
        <w:pStyle w:val="af1"/>
        <w:rPr>
          <w:rtl/>
        </w:rPr>
      </w:pPr>
      <w:r>
        <w:rPr>
          <w:rtl/>
        </w:rPr>
        <w:t>היו"ר ראובן ריבלין:</w:t>
      </w:r>
    </w:p>
    <w:p w14:paraId="038374C8" w14:textId="77777777" w:rsidR="00000000" w:rsidRDefault="004C51F7">
      <w:pPr>
        <w:pStyle w:val="a0"/>
        <w:rPr>
          <w:rtl/>
        </w:rPr>
      </w:pPr>
    </w:p>
    <w:p w14:paraId="6523D779" w14:textId="77777777" w:rsidR="00000000" w:rsidRDefault="004C51F7">
      <w:pPr>
        <w:pStyle w:val="a0"/>
        <w:rPr>
          <w:rFonts w:hint="cs"/>
          <w:rtl/>
        </w:rPr>
      </w:pPr>
      <w:r>
        <w:rPr>
          <w:rFonts w:hint="cs"/>
          <w:rtl/>
        </w:rPr>
        <w:t>לא, תמיד אחרי העבודה יבוא הליכוד, או אחרי הליכוד תבוא העבודה, ואחרי זה אנחנו עוברים. חבר הכנסת טלב אלסאנע, 50% מסיעתך כבר דיברו, ובליכוד עדיין לא דיברו אפילו 2%.</w:t>
      </w:r>
    </w:p>
    <w:p w14:paraId="2B0E2D5A" w14:textId="77777777" w:rsidR="00000000" w:rsidRDefault="004C51F7">
      <w:pPr>
        <w:pStyle w:val="a0"/>
        <w:rPr>
          <w:rFonts w:hint="cs"/>
          <w:rtl/>
        </w:rPr>
      </w:pPr>
    </w:p>
    <w:p w14:paraId="59EE9ADA" w14:textId="77777777" w:rsidR="00000000" w:rsidRDefault="004C51F7">
      <w:pPr>
        <w:pStyle w:val="af0"/>
        <w:rPr>
          <w:rtl/>
        </w:rPr>
      </w:pPr>
      <w:r>
        <w:rPr>
          <w:rFonts w:hint="eastAsia"/>
          <w:rtl/>
        </w:rPr>
        <w:t>טלב</w:t>
      </w:r>
      <w:r>
        <w:rPr>
          <w:rtl/>
        </w:rPr>
        <w:t xml:space="preserve"> אלסאנע (רע"ם):</w:t>
      </w:r>
    </w:p>
    <w:p w14:paraId="31B79023" w14:textId="77777777" w:rsidR="00000000" w:rsidRDefault="004C51F7">
      <w:pPr>
        <w:pStyle w:val="a0"/>
        <w:rPr>
          <w:rFonts w:hint="cs"/>
          <w:rtl/>
        </w:rPr>
      </w:pPr>
    </w:p>
    <w:p w14:paraId="6A215A9D" w14:textId="77777777" w:rsidR="00000000" w:rsidRDefault="004C51F7">
      <w:pPr>
        <w:pStyle w:val="a0"/>
        <w:rPr>
          <w:rFonts w:hint="cs"/>
          <w:rtl/>
        </w:rPr>
      </w:pPr>
      <w:r>
        <w:rPr>
          <w:rFonts w:hint="cs"/>
          <w:rtl/>
        </w:rPr>
        <w:t>אני מעריך את ההעדפה המתקנת</w:t>
      </w:r>
      <w:r>
        <w:rPr>
          <w:rFonts w:hint="cs"/>
          <w:rtl/>
        </w:rPr>
        <w:t>.</w:t>
      </w:r>
    </w:p>
    <w:p w14:paraId="1C9E3951" w14:textId="77777777" w:rsidR="00000000" w:rsidRDefault="004C51F7">
      <w:pPr>
        <w:pStyle w:val="a0"/>
        <w:rPr>
          <w:rFonts w:hint="cs"/>
          <w:rtl/>
        </w:rPr>
      </w:pPr>
    </w:p>
    <w:p w14:paraId="7D098AB3" w14:textId="77777777" w:rsidR="00000000" w:rsidRDefault="004C51F7">
      <w:pPr>
        <w:pStyle w:val="a"/>
        <w:rPr>
          <w:rtl/>
        </w:rPr>
      </w:pPr>
      <w:bookmarkStart w:id="38" w:name="FS000001067T30_12_2003_16_21_58"/>
      <w:bookmarkStart w:id="39" w:name="_Toc63488414"/>
      <w:bookmarkEnd w:id="38"/>
      <w:r>
        <w:rPr>
          <w:rFonts w:hint="eastAsia"/>
          <w:rtl/>
        </w:rPr>
        <w:t>מתן</w:t>
      </w:r>
      <w:r>
        <w:rPr>
          <w:rtl/>
        </w:rPr>
        <w:t xml:space="preserve"> וילנאי (העבודה-מימד):</w:t>
      </w:r>
      <w:bookmarkEnd w:id="39"/>
    </w:p>
    <w:p w14:paraId="721AF0A8" w14:textId="77777777" w:rsidR="00000000" w:rsidRDefault="004C51F7">
      <w:pPr>
        <w:pStyle w:val="a0"/>
        <w:rPr>
          <w:rFonts w:hint="cs"/>
          <w:rtl/>
        </w:rPr>
      </w:pPr>
    </w:p>
    <w:p w14:paraId="0E8F5226" w14:textId="77777777" w:rsidR="00000000" w:rsidRDefault="004C51F7">
      <w:pPr>
        <w:pStyle w:val="a0"/>
        <w:rPr>
          <w:rFonts w:hint="cs"/>
          <w:rtl/>
        </w:rPr>
      </w:pPr>
      <w:r>
        <w:rPr>
          <w:rFonts w:hint="cs"/>
          <w:rtl/>
        </w:rPr>
        <w:t xml:space="preserve">כבוד היושב-ראש, חברי חברי הכנסת, אני מדבר כרגע כחבר ועדת האתיקה של הכנסת. אנחנו עסקנו בנושא של ההצבעות הכפולות. זה עבר לטיפול של גורמים שונים, והיום בוועדת האתיקה העליתי את השאלה כיצד ועדת האתיקה יכולה למתוח ביקורת על התנהלות </w:t>
      </w:r>
      <w:r>
        <w:rPr>
          <w:rFonts w:hint="cs"/>
          <w:rtl/>
        </w:rPr>
        <w:t xml:space="preserve">של ועדות כנסת אשר פוגעות בדמותה של הכנסת. אני מתכוון להחלטה שלא להסיר חסינות של שני חברי כנסת, שאחד מהם הודה והשני ביקש להסיר את חסינותו. </w:t>
      </w:r>
    </w:p>
    <w:p w14:paraId="2B4F2BAF" w14:textId="77777777" w:rsidR="00000000" w:rsidRDefault="004C51F7">
      <w:pPr>
        <w:pStyle w:val="a0"/>
        <w:rPr>
          <w:rFonts w:hint="cs"/>
          <w:rtl/>
        </w:rPr>
      </w:pPr>
    </w:p>
    <w:p w14:paraId="174BB50A" w14:textId="77777777" w:rsidR="00000000" w:rsidRDefault="004C51F7">
      <w:pPr>
        <w:pStyle w:val="a0"/>
        <w:rPr>
          <w:rFonts w:hint="cs"/>
          <w:rtl/>
        </w:rPr>
      </w:pPr>
      <w:r>
        <w:rPr>
          <w:rFonts w:hint="cs"/>
          <w:rtl/>
        </w:rPr>
        <w:t xml:space="preserve">זה נראה לי לא סביר. לא מצאנו את הדרך המשפטית לעסוק בעניין הזה, אבל צריך להגיע לכך שהכנסת לא תעסוק רק בחוק היבש, אלא </w:t>
      </w:r>
      <w:r>
        <w:rPr>
          <w:rFonts w:hint="cs"/>
          <w:rtl/>
        </w:rPr>
        <w:t xml:space="preserve">גם בנורמות שבאות לידי ביטוי באתיקה, והדבר הזה יגרום לנו להיראות הרבה יותר טוב בעיני הציבור שלנו. תודה רבה. </w:t>
      </w:r>
    </w:p>
    <w:p w14:paraId="4E6CF9A7" w14:textId="77777777" w:rsidR="00000000" w:rsidRDefault="004C51F7">
      <w:pPr>
        <w:pStyle w:val="a0"/>
        <w:rPr>
          <w:rFonts w:hint="cs"/>
          <w:rtl/>
        </w:rPr>
      </w:pPr>
    </w:p>
    <w:p w14:paraId="45B25E46" w14:textId="77777777" w:rsidR="00000000" w:rsidRDefault="004C51F7">
      <w:pPr>
        <w:pStyle w:val="af1"/>
        <w:rPr>
          <w:rtl/>
        </w:rPr>
      </w:pPr>
      <w:r>
        <w:rPr>
          <w:rtl/>
        </w:rPr>
        <w:t>היו"ר ראובן ריבלין:</w:t>
      </w:r>
    </w:p>
    <w:p w14:paraId="66D77EC4" w14:textId="77777777" w:rsidR="00000000" w:rsidRDefault="004C51F7">
      <w:pPr>
        <w:pStyle w:val="a0"/>
        <w:rPr>
          <w:rtl/>
        </w:rPr>
      </w:pPr>
    </w:p>
    <w:p w14:paraId="74270F26" w14:textId="77777777" w:rsidR="00000000" w:rsidRDefault="004C51F7">
      <w:pPr>
        <w:pStyle w:val="a0"/>
        <w:rPr>
          <w:rFonts w:hint="cs"/>
          <w:rtl/>
        </w:rPr>
      </w:pPr>
      <w:r>
        <w:rPr>
          <w:rFonts w:hint="cs"/>
          <w:rtl/>
        </w:rPr>
        <w:t xml:space="preserve">תודה לחבר הכנסת מתן וילנאי. חבר הכנסת אהוד יתום, ואחריו - חבר הכנסת אייכלר. </w:t>
      </w:r>
    </w:p>
    <w:p w14:paraId="197D1EDE" w14:textId="77777777" w:rsidR="00000000" w:rsidRDefault="004C51F7">
      <w:pPr>
        <w:pStyle w:val="a0"/>
        <w:rPr>
          <w:rFonts w:hint="cs"/>
          <w:rtl/>
        </w:rPr>
      </w:pPr>
    </w:p>
    <w:p w14:paraId="7015DA13" w14:textId="77777777" w:rsidR="00000000" w:rsidRDefault="004C51F7">
      <w:pPr>
        <w:pStyle w:val="a"/>
        <w:rPr>
          <w:rtl/>
        </w:rPr>
      </w:pPr>
      <w:bookmarkStart w:id="40" w:name="FS000001032T30_12_2003_16_23_06"/>
      <w:bookmarkStart w:id="41" w:name="_Toc63488415"/>
      <w:bookmarkEnd w:id="40"/>
      <w:r>
        <w:rPr>
          <w:rFonts w:hint="eastAsia"/>
          <w:rtl/>
        </w:rPr>
        <w:t>אהוד</w:t>
      </w:r>
      <w:r>
        <w:rPr>
          <w:rtl/>
        </w:rPr>
        <w:t xml:space="preserve"> יתום (הליכוד):</w:t>
      </w:r>
      <w:bookmarkEnd w:id="41"/>
    </w:p>
    <w:p w14:paraId="115C0A49" w14:textId="77777777" w:rsidR="00000000" w:rsidRDefault="004C51F7">
      <w:pPr>
        <w:pStyle w:val="a0"/>
        <w:rPr>
          <w:rFonts w:hint="cs"/>
          <w:rtl/>
        </w:rPr>
      </w:pPr>
    </w:p>
    <w:p w14:paraId="13033DE8" w14:textId="77777777" w:rsidR="00000000" w:rsidRDefault="004C51F7">
      <w:pPr>
        <w:pStyle w:val="a0"/>
        <w:rPr>
          <w:rFonts w:hint="cs"/>
          <w:rtl/>
        </w:rPr>
      </w:pPr>
      <w:r>
        <w:rPr>
          <w:rFonts w:hint="cs"/>
          <w:rtl/>
        </w:rPr>
        <w:t xml:space="preserve">אדוני היושב-ראש, חברי חברי </w:t>
      </w:r>
      <w:r>
        <w:rPr>
          <w:rFonts w:hint="cs"/>
          <w:rtl/>
        </w:rPr>
        <w:t xml:space="preserve">הכנסת, בוז'י הרצוג, תודה לך שסללת בפנינו את הדרך לברך את אברהם, האיש היקר והנחמד הזה, נעים ההליכות. תהיה דרכך העתידית מוצלחת כשם שהיתה דרכך בעבר. </w:t>
      </w:r>
    </w:p>
    <w:p w14:paraId="7E6AA746" w14:textId="77777777" w:rsidR="00000000" w:rsidRDefault="004C51F7">
      <w:pPr>
        <w:pStyle w:val="a0"/>
        <w:rPr>
          <w:rFonts w:hint="cs"/>
          <w:rtl/>
        </w:rPr>
      </w:pPr>
    </w:p>
    <w:p w14:paraId="5CA018E5" w14:textId="77777777" w:rsidR="00000000" w:rsidRDefault="004C51F7">
      <w:pPr>
        <w:pStyle w:val="a0"/>
        <w:rPr>
          <w:rFonts w:hint="cs"/>
          <w:rtl/>
        </w:rPr>
      </w:pPr>
      <w:r>
        <w:rPr>
          <w:rFonts w:hint="cs"/>
          <w:rtl/>
        </w:rPr>
        <w:t>לעצם העניין, התקרית הקשה והמיותרת במסחה, שאת שני מרכיביה יש לגנות, גם את הפורעים ומחבלי הגדר וגם את האצבע הק</w:t>
      </w:r>
      <w:r>
        <w:rPr>
          <w:rFonts w:hint="cs"/>
          <w:rtl/>
        </w:rPr>
        <w:t>לה על ההדק, הסיחה מדעתנו את העיקר, את אירוע החבלה הנורא והאיום, את הרצח הנפשע שאירע בשבוע שעבר בצומת פתח-תקווה. מתי יבינו הפלסטינים שרק בהסכם יהיה ניתן להגיע לסיכומים שיענו על צורכיהם של שני העמים?</w:t>
      </w:r>
    </w:p>
    <w:p w14:paraId="04E7FBC3" w14:textId="77777777" w:rsidR="00000000" w:rsidRDefault="004C51F7">
      <w:pPr>
        <w:pStyle w:val="a0"/>
        <w:rPr>
          <w:rFonts w:hint="cs"/>
          <w:rtl/>
        </w:rPr>
      </w:pPr>
    </w:p>
    <w:p w14:paraId="52B210E6" w14:textId="77777777" w:rsidR="00000000" w:rsidRDefault="004C51F7">
      <w:pPr>
        <w:pStyle w:val="af1"/>
        <w:rPr>
          <w:rtl/>
        </w:rPr>
      </w:pPr>
      <w:r>
        <w:rPr>
          <w:rtl/>
        </w:rPr>
        <w:t>היו"ר ראובן ריבלין:</w:t>
      </w:r>
    </w:p>
    <w:p w14:paraId="143F3614" w14:textId="77777777" w:rsidR="00000000" w:rsidRDefault="004C51F7">
      <w:pPr>
        <w:pStyle w:val="a0"/>
        <w:rPr>
          <w:rtl/>
        </w:rPr>
      </w:pPr>
    </w:p>
    <w:p w14:paraId="580A4DAB" w14:textId="77777777" w:rsidR="00000000" w:rsidRDefault="004C51F7">
      <w:pPr>
        <w:pStyle w:val="a0"/>
        <w:rPr>
          <w:rFonts w:hint="cs"/>
          <w:rtl/>
        </w:rPr>
      </w:pPr>
      <w:r>
        <w:rPr>
          <w:rFonts w:hint="cs"/>
          <w:rtl/>
        </w:rPr>
        <w:t>תודה לחבר הכנסת יתום. חבר הכנסת ישרא</w:t>
      </w:r>
      <w:r>
        <w:rPr>
          <w:rFonts w:hint="cs"/>
          <w:rtl/>
        </w:rPr>
        <w:t xml:space="preserve">ל אייכלר, ואחריו - חבר הכנסת ליבוביץ. </w:t>
      </w:r>
    </w:p>
    <w:p w14:paraId="1E528000" w14:textId="77777777" w:rsidR="00000000" w:rsidRDefault="004C51F7">
      <w:pPr>
        <w:pStyle w:val="a0"/>
        <w:rPr>
          <w:rFonts w:hint="cs"/>
          <w:rtl/>
        </w:rPr>
      </w:pPr>
    </w:p>
    <w:p w14:paraId="5E054289" w14:textId="77777777" w:rsidR="00000000" w:rsidRDefault="004C51F7">
      <w:pPr>
        <w:pStyle w:val="a"/>
        <w:rPr>
          <w:rtl/>
        </w:rPr>
      </w:pPr>
      <w:bookmarkStart w:id="42" w:name="FS000001057T30_12_2003_16_24_06"/>
      <w:bookmarkStart w:id="43" w:name="_Toc63488416"/>
      <w:bookmarkEnd w:id="42"/>
      <w:r>
        <w:rPr>
          <w:rFonts w:hint="eastAsia"/>
          <w:rtl/>
        </w:rPr>
        <w:t>ישראל</w:t>
      </w:r>
      <w:r>
        <w:rPr>
          <w:rtl/>
        </w:rPr>
        <w:t xml:space="preserve"> אייכלר (יהדות התורה):</w:t>
      </w:r>
      <w:bookmarkEnd w:id="43"/>
    </w:p>
    <w:p w14:paraId="0AD66700" w14:textId="77777777" w:rsidR="00000000" w:rsidRDefault="004C51F7">
      <w:pPr>
        <w:pStyle w:val="a0"/>
        <w:rPr>
          <w:rFonts w:hint="cs"/>
          <w:rtl/>
        </w:rPr>
      </w:pPr>
    </w:p>
    <w:p w14:paraId="5E3A2DAF" w14:textId="77777777" w:rsidR="00000000" w:rsidRDefault="004C51F7">
      <w:pPr>
        <w:pStyle w:val="a0"/>
        <w:rPr>
          <w:rFonts w:hint="cs"/>
          <w:rtl/>
        </w:rPr>
      </w:pPr>
      <w:r>
        <w:rPr>
          <w:rFonts w:hint="cs"/>
          <w:rtl/>
        </w:rPr>
        <w:t>אדוני היושב-ראש, קודם כול, במקום שאין סכנה לחיילים, ירי נגד בני-אדם הוא בלתי נסלח. אבל מסופקני, אם הנפגע לא היה בן קיבוץ, אלא מתנחל או חרדי, האם גם היתה קמה צעקה כזאת? ההיפך, אנחנו שומעים</w:t>
      </w:r>
      <w:r>
        <w:rPr>
          <w:rFonts w:hint="cs"/>
          <w:rtl/>
        </w:rPr>
        <w:t xml:space="preserve"> תמיד דרישות ליד קשה ולאלימות. אבל אני חושב שכולנו נסכים, שירי במקום שאין סכנה הוא בלתי נסלח. </w:t>
      </w:r>
    </w:p>
    <w:p w14:paraId="78F785BC" w14:textId="77777777" w:rsidR="00000000" w:rsidRDefault="004C51F7">
      <w:pPr>
        <w:pStyle w:val="a0"/>
        <w:rPr>
          <w:rFonts w:hint="cs"/>
          <w:rtl/>
        </w:rPr>
      </w:pPr>
    </w:p>
    <w:p w14:paraId="4AD28478" w14:textId="77777777" w:rsidR="00000000" w:rsidRDefault="004C51F7">
      <w:pPr>
        <w:pStyle w:val="a0"/>
        <w:rPr>
          <w:rFonts w:hint="cs"/>
          <w:rtl/>
        </w:rPr>
      </w:pPr>
      <w:r>
        <w:rPr>
          <w:rFonts w:hint="cs"/>
          <w:rtl/>
        </w:rPr>
        <w:t>עכשיו יושבות הממשלה והקואליציה בחלוקת ייחודיים במאות מיליוני שקלים, ואיש אינו פוצה פה ומצפצף. הציבור צריך לדעת, שכל זמן שהם ימשיכו לשלם מסים ולהיות אזרחים כנועי</w:t>
      </w:r>
      <w:r>
        <w:rPr>
          <w:rFonts w:hint="cs"/>
          <w:rtl/>
        </w:rPr>
        <w:t>ם, הממשלה לא תתחשב בהם. לא יבנו מיטות בתי-חולים. כבר 30 שנה שבאזור ירושלים לא נוספה מיטה אחת בבתי-חולים. אנשים לא מקבלים את הזכויות המינימליות המגיעות להם. שלושה חודשים אזרח לא יכול לקבל לא דרכון, לא רשיון ולא שום שירות ממשלתי, וכל זה כיוון שהציבור לא מתקו</w:t>
      </w:r>
      <w:r>
        <w:rPr>
          <w:rFonts w:hint="cs"/>
          <w:rtl/>
        </w:rPr>
        <w:t xml:space="preserve">מם. אם הציבור לא יתקומם, הממשלה תעשה מה שהיא רוצה, וזה מה שהיא עושה. תודה. </w:t>
      </w:r>
    </w:p>
    <w:p w14:paraId="0930BD26" w14:textId="77777777" w:rsidR="00000000" w:rsidRDefault="004C51F7">
      <w:pPr>
        <w:pStyle w:val="a0"/>
        <w:rPr>
          <w:rFonts w:hint="cs"/>
          <w:rtl/>
        </w:rPr>
      </w:pPr>
    </w:p>
    <w:p w14:paraId="2DD50E35" w14:textId="77777777" w:rsidR="00000000" w:rsidRDefault="004C51F7">
      <w:pPr>
        <w:pStyle w:val="af1"/>
        <w:rPr>
          <w:rtl/>
        </w:rPr>
      </w:pPr>
      <w:r>
        <w:rPr>
          <w:rtl/>
        </w:rPr>
        <w:t>היו"ר ראובן ריבלין:</w:t>
      </w:r>
    </w:p>
    <w:p w14:paraId="618ED1F5" w14:textId="77777777" w:rsidR="00000000" w:rsidRDefault="004C51F7">
      <w:pPr>
        <w:pStyle w:val="a0"/>
        <w:rPr>
          <w:rtl/>
        </w:rPr>
      </w:pPr>
    </w:p>
    <w:p w14:paraId="3F198184" w14:textId="77777777" w:rsidR="00000000" w:rsidRDefault="004C51F7">
      <w:pPr>
        <w:pStyle w:val="a0"/>
        <w:rPr>
          <w:rFonts w:hint="cs"/>
          <w:rtl/>
        </w:rPr>
      </w:pPr>
      <w:r>
        <w:rPr>
          <w:rFonts w:hint="cs"/>
          <w:rtl/>
        </w:rPr>
        <w:t xml:space="preserve">תודה רבה לחבר הכנסת אייכלר. חבר הכנסת אילן ליבוביץ, ואחריו - חבר הכנסת טאהא. </w:t>
      </w:r>
    </w:p>
    <w:p w14:paraId="508A72CE" w14:textId="77777777" w:rsidR="00000000" w:rsidRDefault="004C51F7">
      <w:pPr>
        <w:pStyle w:val="a0"/>
        <w:rPr>
          <w:rFonts w:hint="cs"/>
          <w:rtl/>
        </w:rPr>
      </w:pPr>
    </w:p>
    <w:p w14:paraId="6A63181C" w14:textId="77777777" w:rsidR="00000000" w:rsidRDefault="004C51F7">
      <w:pPr>
        <w:pStyle w:val="a"/>
        <w:rPr>
          <w:rtl/>
        </w:rPr>
      </w:pPr>
      <w:bookmarkStart w:id="44" w:name="FS000001052T30_12_2003_16_25_28"/>
      <w:bookmarkStart w:id="45" w:name="_Toc63488417"/>
      <w:bookmarkEnd w:id="44"/>
      <w:r>
        <w:rPr>
          <w:rFonts w:hint="eastAsia"/>
          <w:rtl/>
        </w:rPr>
        <w:t>אילן</w:t>
      </w:r>
      <w:r>
        <w:rPr>
          <w:rtl/>
        </w:rPr>
        <w:t xml:space="preserve"> ליבוביץ (שינוי):</w:t>
      </w:r>
      <w:bookmarkEnd w:id="45"/>
    </w:p>
    <w:p w14:paraId="76A0CAC0" w14:textId="77777777" w:rsidR="00000000" w:rsidRDefault="004C51F7">
      <w:pPr>
        <w:pStyle w:val="a0"/>
        <w:rPr>
          <w:rFonts w:hint="cs"/>
          <w:rtl/>
        </w:rPr>
      </w:pPr>
    </w:p>
    <w:p w14:paraId="118F2D20" w14:textId="77777777" w:rsidR="00000000" w:rsidRDefault="004C51F7">
      <w:pPr>
        <w:pStyle w:val="a0"/>
        <w:rPr>
          <w:rFonts w:hint="cs"/>
          <w:rtl/>
        </w:rPr>
      </w:pPr>
      <w:r>
        <w:rPr>
          <w:rFonts w:hint="cs"/>
          <w:rtl/>
        </w:rPr>
        <w:t>אדוני היושב-ראש, חברות וחברי הכנסת, אתמול קיבלנו אישור ר</w:t>
      </w:r>
      <w:r>
        <w:rPr>
          <w:rFonts w:hint="cs"/>
          <w:rtl/>
        </w:rPr>
        <w:t xml:space="preserve">שמי לכך שאזרחי ישראל חיים למעשה בזבל. מדוח של עמותת "אדם, טבע ודין" עולה, כי המים שאנחנו שותים מזוהמים, האוויר שאנו נושמים מטונף, הסביבה שבה אנו חיים מלאה פסולת, חופי הים הולכים ונעלמים, ושטחים ירוקים כמעט שלא קיימים. </w:t>
      </w:r>
    </w:p>
    <w:p w14:paraId="3CC2E464" w14:textId="77777777" w:rsidR="00000000" w:rsidRDefault="004C51F7">
      <w:pPr>
        <w:pStyle w:val="a0"/>
        <w:rPr>
          <w:rFonts w:hint="cs"/>
          <w:rtl/>
        </w:rPr>
      </w:pPr>
    </w:p>
    <w:p w14:paraId="1BC099E9" w14:textId="77777777" w:rsidR="00000000" w:rsidRDefault="004C51F7">
      <w:pPr>
        <w:pStyle w:val="a0"/>
        <w:ind w:firstLine="720"/>
        <w:rPr>
          <w:rFonts w:hint="cs"/>
          <w:rtl/>
        </w:rPr>
      </w:pPr>
      <w:r>
        <w:rPr>
          <w:rFonts w:hint="cs"/>
          <w:rtl/>
        </w:rPr>
        <w:t xml:space="preserve">וזה בכלל לא מפתיע, אדוני היושב-ראש, </w:t>
      </w:r>
      <w:r>
        <w:rPr>
          <w:rFonts w:hint="cs"/>
          <w:rtl/>
        </w:rPr>
        <w:t>שמדינה שמקצצת במחי יד 85% מתקציב הפעולות של המשרד לאיכות הסביבה, סובלת ממי תהום מזוהמים, ממי באר המכילים חומרים מסרטנים, מתחנות דלק מזהמות, מזיהום אוויר המהווה סכנה בריאותית, ולא רק במפרץ חיפה, מהעדר שטחים ירוקים ומיזמים העובדים על הציבור בהציעם שכונות ירו</w:t>
      </w:r>
      <w:r>
        <w:rPr>
          <w:rFonts w:hint="cs"/>
          <w:rtl/>
        </w:rPr>
        <w:t xml:space="preserve">קות ללא פיסת דשא, מחופים ההופכים לשטחי נדל"ן פרטיים שאין לציבור הרחב גישה אליהם, ומפסולת בהיקף של יותר מ-5 מיליוני טונות בשנה. </w:t>
      </w:r>
    </w:p>
    <w:p w14:paraId="46DD415B" w14:textId="77777777" w:rsidR="00000000" w:rsidRDefault="004C51F7">
      <w:pPr>
        <w:pStyle w:val="a0"/>
        <w:ind w:firstLine="720"/>
        <w:rPr>
          <w:rFonts w:hint="cs"/>
          <w:rtl/>
        </w:rPr>
      </w:pPr>
    </w:p>
    <w:p w14:paraId="3121255D" w14:textId="77777777" w:rsidR="00000000" w:rsidRDefault="004C51F7">
      <w:pPr>
        <w:pStyle w:val="a0"/>
        <w:ind w:firstLine="720"/>
        <w:rPr>
          <w:rFonts w:hint="cs"/>
          <w:rtl/>
        </w:rPr>
      </w:pPr>
      <w:r>
        <w:rPr>
          <w:rFonts w:hint="cs"/>
          <w:rtl/>
        </w:rPr>
        <w:t>הבעיה היא לא רק בתקצוב המשרד לאיכות הסביבה, אלא גם בהעדר ענישה ראויה וסנקציות לפושעי הסביבה המזהמים. אלה יוצאים ללא פגע וללא כת</w:t>
      </w:r>
      <w:r>
        <w:rPr>
          <w:rFonts w:hint="cs"/>
          <w:rtl/>
        </w:rPr>
        <w:t xml:space="preserve">בי אישום, גם כשמדובר במחדלים העולים מיליונים למדינה, מסכנים את פרנסתן של אלפי משפחות ופוגעים בזכויות התושבים לסביבה בריאה. </w:t>
      </w:r>
    </w:p>
    <w:p w14:paraId="5FA32A70" w14:textId="77777777" w:rsidR="00000000" w:rsidRDefault="004C51F7">
      <w:pPr>
        <w:pStyle w:val="a0"/>
        <w:ind w:firstLine="720"/>
        <w:rPr>
          <w:rFonts w:hint="cs"/>
          <w:rtl/>
        </w:rPr>
      </w:pPr>
    </w:p>
    <w:p w14:paraId="119FF9BC" w14:textId="77777777" w:rsidR="00000000" w:rsidRDefault="004C51F7">
      <w:pPr>
        <w:pStyle w:val="a0"/>
        <w:ind w:firstLine="720"/>
        <w:rPr>
          <w:rtl/>
        </w:rPr>
      </w:pPr>
      <w:r>
        <w:rPr>
          <w:rFonts w:hint="cs"/>
          <w:rtl/>
        </w:rPr>
        <w:t xml:space="preserve">מהרבה בחינות, מדינת ישראל היא מדינה מערבית לכל דבר. בנושא איכות הסביבה אנו דומים יותר למדינות עולם שלישית נחשלות. תודה, אדוני. </w:t>
      </w:r>
    </w:p>
    <w:p w14:paraId="413C5C1E" w14:textId="77777777" w:rsidR="00000000" w:rsidRDefault="004C51F7">
      <w:pPr>
        <w:pStyle w:val="a0"/>
        <w:rPr>
          <w:rFonts w:hint="cs"/>
          <w:rtl/>
        </w:rPr>
      </w:pPr>
    </w:p>
    <w:p w14:paraId="43A6B4ED" w14:textId="77777777" w:rsidR="00000000" w:rsidRDefault="004C51F7">
      <w:pPr>
        <w:pStyle w:val="af1"/>
        <w:rPr>
          <w:rtl/>
        </w:rPr>
      </w:pPr>
      <w:r>
        <w:rPr>
          <w:rtl/>
        </w:rPr>
        <w:t>הי</w:t>
      </w:r>
      <w:r>
        <w:rPr>
          <w:rtl/>
        </w:rPr>
        <w:t>ו"ר ראובן ריבלין:</w:t>
      </w:r>
    </w:p>
    <w:p w14:paraId="6D77D39E" w14:textId="77777777" w:rsidR="00000000" w:rsidRDefault="004C51F7">
      <w:pPr>
        <w:pStyle w:val="a0"/>
        <w:rPr>
          <w:rtl/>
        </w:rPr>
      </w:pPr>
    </w:p>
    <w:p w14:paraId="28FE4757" w14:textId="77777777" w:rsidR="00000000" w:rsidRDefault="004C51F7">
      <w:pPr>
        <w:pStyle w:val="a0"/>
        <w:rPr>
          <w:rFonts w:hint="cs"/>
          <w:rtl/>
        </w:rPr>
      </w:pPr>
      <w:r>
        <w:rPr>
          <w:rFonts w:hint="cs"/>
          <w:rtl/>
        </w:rPr>
        <w:t xml:space="preserve">תודה רבה לחבר הכנסת ליבוביץ. חבר הכנסת ואסל טאהא, ואחריו - חברת הכנסת נוקד. </w:t>
      </w:r>
    </w:p>
    <w:p w14:paraId="3E03A0A8" w14:textId="77777777" w:rsidR="00000000" w:rsidRDefault="004C51F7">
      <w:pPr>
        <w:pStyle w:val="a0"/>
        <w:rPr>
          <w:rFonts w:hint="cs"/>
          <w:rtl/>
        </w:rPr>
      </w:pPr>
    </w:p>
    <w:p w14:paraId="2C3734E2" w14:textId="77777777" w:rsidR="00000000" w:rsidRDefault="004C51F7">
      <w:pPr>
        <w:pStyle w:val="a"/>
        <w:rPr>
          <w:rtl/>
        </w:rPr>
      </w:pPr>
      <w:bookmarkStart w:id="46" w:name="FS000001062T30_12_2003_16_26_52"/>
      <w:bookmarkStart w:id="47" w:name="_Toc63488418"/>
      <w:bookmarkEnd w:id="46"/>
      <w:r>
        <w:rPr>
          <w:rFonts w:hint="eastAsia"/>
          <w:rtl/>
        </w:rPr>
        <w:t>ואסל</w:t>
      </w:r>
      <w:r>
        <w:rPr>
          <w:rtl/>
        </w:rPr>
        <w:t xml:space="preserve"> טאהא (בל"ד):</w:t>
      </w:r>
      <w:bookmarkEnd w:id="47"/>
    </w:p>
    <w:p w14:paraId="5CF49280" w14:textId="77777777" w:rsidR="00000000" w:rsidRDefault="004C51F7">
      <w:pPr>
        <w:pStyle w:val="a0"/>
        <w:rPr>
          <w:rFonts w:hint="cs"/>
          <w:rtl/>
        </w:rPr>
      </w:pPr>
    </w:p>
    <w:p w14:paraId="2DA50E85" w14:textId="77777777" w:rsidR="00000000" w:rsidRDefault="004C51F7">
      <w:pPr>
        <w:pStyle w:val="a0"/>
        <w:rPr>
          <w:rFonts w:hint="cs"/>
          <w:rtl/>
        </w:rPr>
      </w:pPr>
      <w:r>
        <w:rPr>
          <w:rFonts w:hint="cs"/>
          <w:rtl/>
        </w:rPr>
        <w:t>אדוני היושב-ראש, חברי הכנסת, אחרי הקיצוץ הנורא של 500 מיליון שקל, היתה פגיעה בתקציב הרשויות, פגיעה קשה. צעקות וזעקות התחילו להגיע מהשטח. תלו</w:t>
      </w:r>
      <w:r>
        <w:rPr>
          <w:rFonts w:hint="cs"/>
          <w:rtl/>
        </w:rPr>
        <w:t xml:space="preserve">נות מוועדי הורים </w:t>
      </w:r>
      <w:r>
        <w:rPr>
          <w:rtl/>
        </w:rPr>
        <w:t>–</w:t>
      </w:r>
      <w:r>
        <w:rPr>
          <w:rFonts w:hint="cs"/>
          <w:rtl/>
        </w:rPr>
        <w:t xml:space="preserve"> ועד ההורים של כפר משהד פנה אלי ואל עוד חברי כנסת בטענה שהמועצה לא יכולה להסיע את תלמידי החינוך המיוחד לבתי-ספר ביישובים סמוכים. </w:t>
      </w:r>
    </w:p>
    <w:p w14:paraId="302ACBE0" w14:textId="77777777" w:rsidR="00000000" w:rsidRDefault="004C51F7">
      <w:pPr>
        <w:pStyle w:val="a0"/>
        <w:rPr>
          <w:rFonts w:hint="cs"/>
          <w:rtl/>
        </w:rPr>
      </w:pPr>
    </w:p>
    <w:p w14:paraId="74DC15C1" w14:textId="77777777" w:rsidR="00000000" w:rsidRDefault="004C51F7">
      <w:pPr>
        <w:pStyle w:val="a0"/>
        <w:rPr>
          <w:rFonts w:hint="cs"/>
          <w:rtl/>
        </w:rPr>
      </w:pPr>
      <w:r>
        <w:rPr>
          <w:rFonts w:hint="cs"/>
          <w:rtl/>
        </w:rPr>
        <w:t>המצב קשה בשטח. המשא-ומתן בין שר האוצר לבין הרשויות היה בלי תוצאות. אנחנו מקווים שגם המשא-ומתן בין סיעות הקו</w:t>
      </w:r>
      <w:r>
        <w:rPr>
          <w:rFonts w:hint="cs"/>
          <w:rtl/>
        </w:rPr>
        <w:t xml:space="preserve">אליציה שמושיטות יד לכסף, לבקשות סקטוריאליות, לא יניב פרי, על מנת ששר האוצר ינהג באחריות מלאה ושלמה ויחזיר את הכסף שקיצץ למערכת החינוך שהושבתה הבוקר, כדי שיהיה חינוך תקין ומסודר. </w:t>
      </w:r>
    </w:p>
    <w:p w14:paraId="3A3B94F5" w14:textId="77777777" w:rsidR="00000000" w:rsidRDefault="004C51F7">
      <w:pPr>
        <w:pStyle w:val="a0"/>
        <w:rPr>
          <w:rFonts w:hint="cs"/>
          <w:rtl/>
        </w:rPr>
      </w:pPr>
    </w:p>
    <w:p w14:paraId="1ACE60FC" w14:textId="77777777" w:rsidR="00000000" w:rsidRDefault="004C51F7">
      <w:pPr>
        <w:pStyle w:val="af1"/>
        <w:rPr>
          <w:rtl/>
        </w:rPr>
      </w:pPr>
      <w:r>
        <w:rPr>
          <w:rtl/>
        </w:rPr>
        <w:t>היו"ר ראובן ריבלין:</w:t>
      </w:r>
    </w:p>
    <w:p w14:paraId="7A6B5F30" w14:textId="77777777" w:rsidR="00000000" w:rsidRDefault="004C51F7">
      <w:pPr>
        <w:pStyle w:val="a0"/>
        <w:rPr>
          <w:rtl/>
        </w:rPr>
      </w:pPr>
    </w:p>
    <w:p w14:paraId="042FA4C2" w14:textId="77777777" w:rsidR="00000000" w:rsidRDefault="004C51F7">
      <w:pPr>
        <w:pStyle w:val="a0"/>
        <w:rPr>
          <w:rFonts w:hint="cs"/>
          <w:rtl/>
        </w:rPr>
      </w:pPr>
      <w:r>
        <w:rPr>
          <w:rFonts w:hint="cs"/>
          <w:rtl/>
        </w:rPr>
        <w:t>תודה רבה. חברת הכנסת אורית נוקד, ואחריה - חבר הכנסת רבי</w:t>
      </w:r>
      <w:r>
        <w:rPr>
          <w:rFonts w:hint="cs"/>
          <w:rtl/>
        </w:rPr>
        <w:t xml:space="preserve">ץ.  </w:t>
      </w:r>
    </w:p>
    <w:p w14:paraId="32D064BE" w14:textId="77777777" w:rsidR="00000000" w:rsidRDefault="004C51F7">
      <w:pPr>
        <w:pStyle w:val="a0"/>
        <w:rPr>
          <w:rFonts w:hint="cs"/>
          <w:rtl/>
        </w:rPr>
      </w:pPr>
    </w:p>
    <w:p w14:paraId="7FB5A4B0" w14:textId="77777777" w:rsidR="00000000" w:rsidRDefault="004C51F7">
      <w:pPr>
        <w:pStyle w:val="a"/>
        <w:rPr>
          <w:rtl/>
        </w:rPr>
      </w:pPr>
      <w:bookmarkStart w:id="48" w:name="FS000000865T30_12_2003_16_27_53"/>
      <w:bookmarkStart w:id="49" w:name="_Toc63488419"/>
      <w:bookmarkEnd w:id="48"/>
      <w:r>
        <w:rPr>
          <w:rFonts w:hint="eastAsia"/>
          <w:rtl/>
        </w:rPr>
        <w:t>אורית</w:t>
      </w:r>
      <w:r>
        <w:rPr>
          <w:rtl/>
        </w:rPr>
        <w:t xml:space="preserve"> נוקד (העבודה-מימד):</w:t>
      </w:r>
      <w:bookmarkEnd w:id="49"/>
    </w:p>
    <w:p w14:paraId="767BE1B4" w14:textId="77777777" w:rsidR="00000000" w:rsidRDefault="004C51F7">
      <w:pPr>
        <w:pStyle w:val="a0"/>
        <w:rPr>
          <w:rFonts w:hint="cs"/>
          <w:rtl/>
        </w:rPr>
      </w:pPr>
    </w:p>
    <w:p w14:paraId="098EBAA5" w14:textId="77777777" w:rsidR="00000000" w:rsidRDefault="004C51F7">
      <w:pPr>
        <w:pStyle w:val="a0"/>
        <w:rPr>
          <w:rFonts w:hint="cs"/>
          <w:rtl/>
        </w:rPr>
      </w:pPr>
      <w:r>
        <w:rPr>
          <w:rFonts w:hint="cs"/>
          <w:rtl/>
        </w:rPr>
        <w:t xml:space="preserve">אדוני היושב-ראש, חברי חברי הכנסת, גם אני מצטרפת לברכות לאברהם דוד. האמת היא שאם זה היה אפשרי מבחינת התקנון, הייתי נותנת לו את הדקה שלי על מנת שיגיד משהו, בכל זאת אחרי 38 שנים. המון-המון הצלחה ובריאות. </w:t>
      </w:r>
    </w:p>
    <w:p w14:paraId="439AEFFB" w14:textId="77777777" w:rsidR="00000000" w:rsidRDefault="004C51F7">
      <w:pPr>
        <w:pStyle w:val="a0"/>
        <w:rPr>
          <w:rFonts w:hint="cs"/>
          <w:rtl/>
        </w:rPr>
      </w:pPr>
    </w:p>
    <w:p w14:paraId="29F55830" w14:textId="77777777" w:rsidR="00000000" w:rsidRDefault="004C51F7">
      <w:pPr>
        <w:pStyle w:val="a0"/>
        <w:rPr>
          <w:rFonts w:hint="cs"/>
          <w:rtl/>
        </w:rPr>
      </w:pPr>
      <w:r>
        <w:rPr>
          <w:rFonts w:hint="cs"/>
          <w:rtl/>
        </w:rPr>
        <w:t>אני רוצה להתייחס לנו</w:t>
      </w:r>
      <w:r>
        <w:rPr>
          <w:rFonts w:hint="cs"/>
          <w:rtl/>
        </w:rPr>
        <w:t xml:space="preserve">שא שקשור לעסקים הקטנים. אנחנו קוראים ש-50,000-60,000 עסקים קטנים נסגרו בשל המצב הכלכלי. אנחנו יודעים שבתוכנית הכלכלית הזאת נשארת הוראת השעה להעלאת המע"מ לשיעור של 18%, שהיתה אמורה להיות רק לשנה. </w:t>
      </w:r>
    </w:p>
    <w:p w14:paraId="4444E169" w14:textId="77777777" w:rsidR="00000000" w:rsidRDefault="004C51F7">
      <w:pPr>
        <w:pStyle w:val="a0"/>
        <w:rPr>
          <w:rFonts w:hint="cs"/>
          <w:rtl/>
        </w:rPr>
      </w:pPr>
    </w:p>
    <w:p w14:paraId="218846EC" w14:textId="77777777" w:rsidR="00000000" w:rsidRDefault="004C51F7">
      <w:pPr>
        <w:pStyle w:val="a0"/>
        <w:rPr>
          <w:rFonts w:hint="cs"/>
          <w:rtl/>
        </w:rPr>
      </w:pPr>
      <w:r>
        <w:rPr>
          <w:rFonts w:hint="cs"/>
          <w:rtl/>
        </w:rPr>
        <w:t>אני חשבתי שנוכח המצוקה של העסקים הקטנים, שלא מקבלים את התמו</w:t>
      </w:r>
      <w:r>
        <w:rPr>
          <w:rFonts w:hint="cs"/>
          <w:rtl/>
        </w:rPr>
        <w:t>רה בזמן ונדרשים להוציא חשבונית ולשלם תשלומי מע"מ, הדבר הנכון הוא או לדחות להם את תשלומי המע"מ או לקבוע שהם ישולמו בכפוף לתמורה שהם מקבלים, על מנת שהם יוכלו באמת לשאת בעול. לדאבוני, האוצר מתנגד בכל תוקף לדרישה הזאת, דבר שלא מתיישב לא עם המדיניות הכלכלית שלו</w:t>
      </w:r>
      <w:r>
        <w:rPr>
          <w:rFonts w:hint="cs"/>
          <w:rtl/>
        </w:rPr>
        <w:t xml:space="preserve">, שכאמור אמורה לחזק עסקים קטנים, ולא עם המגמה להורדת מסים. </w:t>
      </w:r>
    </w:p>
    <w:p w14:paraId="0415940B" w14:textId="77777777" w:rsidR="00000000" w:rsidRDefault="004C51F7">
      <w:pPr>
        <w:pStyle w:val="a0"/>
        <w:rPr>
          <w:rFonts w:hint="cs"/>
          <w:rtl/>
        </w:rPr>
      </w:pPr>
    </w:p>
    <w:p w14:paraId="4ADD2856" w14:textId="77777777" w:rsidR="00000000" w:rsidRDefault="004C51F7">
      <w:pPr>
        <w:pStyle w:val="af1"/>
        <w:rPr>
          <w:rtl/>
        </w:rPr>
      </w:pPr>
      <w:r>
        <w:rPr>
          <w:rtl/>
        </w:rPr>
        <w:t>היו"ר ראובן ריבלין:</w:t>
      </w:r>
    </w:p>
    <w:p w14:paraId="216149E1" w14:textId="77777777" w:rsidR="00000000" w:rsidRDefault="004C51F7">
      <w:pPr>
        <w:pStyle w:val="a0"/>
        <w:rPr>
          <w:rtl/>
        </w:rPr>
      </w:pPr>
    </w:p>
    <w:p w14:paraId="2C5C0007" w14:textId="77777777" w:rsidR="00000000" w:rsidRDefault="004C51F7">
      <w:pPr>
        <w:pStyle w:val="a0"/>
        <w:rPr>
          <w:rFonts w:hint="cs"/>
          <w:rtl/>
        </w:rPr>
      </w:pPr>
      <w:r>
        <w:rPr>
          <w:rFonts w:hint="cs"/>
          <w:rtl/>
        </w:rPr>
        <w:t xml:space="preserve">תודה רבה. חבר הכנסת אברהם רביץ, ואחריו </w:t>
      </w:r>
      <w:r>
        <w:rPr>
          <w:rtl/>
        </w:rPr>
        <w:t>–</w:t>
      </w:r>
      <w:r>
        <w:rPr>
          <w:rFonts w:hint="cs"/>
          <w:rtl/>
        </w:rPr>
        <w:t xml:space="preserve"> חבר הכנסת איוב קרא. </w:t>
      </w:r>
    </w:p>
    <w:p w14:paraId="6079C45D" w14:textId="77777777" w:rsidR="00000000" w:rsidRDefault="004C51F7">
      <w:pPr>
        <w:pStyle w:val="a0"/>
        <w:rPr>
          <w:rFonts w:hint="cs"/>
          <w:rtl/>
        </w:rPr>
      </w:pPr>
    </w:p>
    <w:p w14:paraId="3A6F09FD" w14:textId="77777777" w:rsidR="00000000" w:rsidRDefault="004C51F7">
      <w:pPr>
        <w:pStyle w:val="a"/>
        <w:rPr>
          <w:rtl/>
        </w:rPr>
      </w:pPr>
      <w:bookmarkStart w:id="50" w:name="FS000000531T30_12_2003_17_00_34"/>
      <w:bookmarkStart w:id="51" w:name="_Toc63488420"/>
      <w:bookmarkEnd w:id="50"/>
      <w:r>
        <w:rPr>
          <w:rFonts w:hint="eastAsia"/>
          <w:rtl/>
        </w:rPr>
        <w:t>אברהם</w:t>
      </w:r>
      <w:r>
        <w:rPr>
          <w:rtl/>
        </w:rPr>
        <w:t xml:space="preserve"> רביץ (יהדות התורה):</w:t>
      </w:r>
      <w:bookmarkEnd w:id="51"/>
    </w:p>
    <w:p w14:paraId="50DEFF75" w14:textId="77777777" w:rsidR="00000000" w:rsidRDefault="004C51F7">
      <w:pPr>
        <w:pStyle w:val="a0"/>
        <w:rPr>
          <w:rFonts w:hint="cs"/>
          <w:rtl/>
        </w:rPr>
      </w:pPr>
    </w:p>
    <w:p w14:paraId="15FB0F76" w14:textId="77777777" w:rsidR="00000000" w:rsidRDefault="004C51F7">
      <w:pPr>
        <w:pStyle w:val="a0"/>
        <w:rPr>
          <w:rFonts w:hint="cs"/>
          <w:rtl/>
        </w:rPr>
      </w:pPr>
      <w:r>
        <w:rPr>
          <w:rFonts w:hint="cs"/>
          <w:rtl/>
        </w:rPr>
        <w:t>אדוני היושב-ראש, ראשית אני רוצה להצטרף לברכות לאברהם. בכל זאת, עובד הכנסת, לאחר 38 ש</w:t>
      </w:r>
      <w:r>
        <w:rPr>
          <w:rFonts w:hint="cs"/>
          <w:rtl/>
        </w:rPr>
        <w:t xml:space="preserve">נים, שידע לעבוד בעדינות וגם בתקיפות כשהיה צריך, אבל גם את זה הוא עשה בעדינות. אני מאחל לו הצלחה בדרכו החדשה, שזו תהיה פתיחה חדשה. </w:t>
      </w:r>
    </w:p>
    <w:p w14:paraId="5B8CE12E" w14:textId="77777777" w:rsidR="00000000" w:rsidRDefault="004C51F7">
      <w:pPr>
        <w:pStyle w:val="a0"/>
        <w:rPr>
          <w:rFonts w:hint="cs"/>
          <w:rtl/>
        </w:rPr>
      </w:pPr>
    </w:p>
    <w:p w14:paraId="46A78E35" w14:textId="77777777" w:rsidR="00000000" w:rsidRDefault="004C51F7">
      <w:pPr>
        <w:pStyle w:val="a0"/>
        <w:rPr>
          <w:rFonts w:hint="cs"/>
          <w:rtl/>
        </w:rPr>
      </w:pPr>
      <w:r>
        <w:rPr>
          <w:rFonts w:hint="cs"/>
          <w:rtl/>
        </w:rPr>
        <w:t>הגיע אלי ידיד משותף משכבר הימים, ואני פונה לתשומת לבו של חבר הכנסת אלדד. היה היה מוזיאון של המחתרות במגרש-הרוסים בירושלים, ו</w:t>
      </w:r>
      <w:r>
        <w:rPr>
          <w:rFonts w:hint="cs"/>
          <w:rtl/>
        </w:rPr>
        <w:t>היו באים תלמידים לראות את העבר, ללמוד. ראו את חדר הגרדום, ראו את חדר הנידונים למוות, של מאיר פיינשטיין וברזני, והתרשמו מהדברים שהיו פעם. והנה מה קרה היום? הדברים שהיו פעם כמעט שחוסלו כליל. חדר הגרדום חשוך לחלוטין. יש שם כביכול מגמה, יד מסוימת שרוצה לחסל את</w:t>
      </w:r>
      <w:r>
        <w:rPr>
          <w:rFonts w:hint="cs"/>
          <w:rtl/>
        </w:rPr>
        <w:t xml:space="preserve"> העבר, וזה בממשלת ליכוד. </w:t>
      </w:r>
    </w:p>
    <w:p w14:paraId="250761B2" w14:textId="77777777" w:rsidR="00000000" w:rsidRDefault="004C51F7">
      <w:pPr>
        <w:pStyle w:val="a0"/>
        <w:rPr>
          <w:rFonts w:hint="cs"/>
          <w:rtl/>
        </w:rPr>
      </w:pPr>
    </w:p>
    <w:p w14:paraId="273BA65C" w14:textId="77777777" w:rsidR="00000000" w:rsidRDefault="004C51F7">
      <w:pPr>
        <w:pStyle w:val="a0"/>
        <w:rPr>
          <w:rFonts w:hint="cs"/>
          <w:rtl/>
        </w:rPr>
      </w:pPr>
      <w:r>
        <w:rPr>
          <w:rFonts w:hint="cs"/>
          <w:rtl/>
        </w:rPr>
        <w:t xml:space="preserve">מה עשו שם במקום? מוזיאון לאמנות מודרנית. אני לא נגד אמנות מודרנית. מי שאוהב את זה אוהב את זה. אבל להחליף את זה בזה, ולשים שם את תמונתו של "אותו האיש", בגדול, במקום ההנצחה של הלוחמים שהיו שם, וחלק מהם נתלו על קידוש השם </w:t>
      </w:r>
      <w:r>
        <w:rPr>
          <w:rtl/>
        </w:rPr>
        <w:t>–</w:t>
      </w:r>
      <w:r>
        <w:rPr>
          <w:rFonts w:hint="cs"/>
          <w:rtl/>
        </w:rPr>
        <w:t xml:space="preserve"> אני חושב </w:t>
      </w:r>
      <w:r>
        <w:rPr>
          <w:rFonts w:hint="cs"/>
          <w:rtl/>
        </w:rPr>
        <w:t xml:space="preserve">שהכנסת צריכה לתת את דעתה על כך. אני בטוח שאתה רגיש לזה. ודאי שגם אלדד ואחרים, שבכל זאת זוכרים את הימים ההם. </w:t>
      </w:r>
    </w:p>
    <w:p w14:paraId="3669CFD8" w14:textId="77777777" w:rsidR="00000000" w:rsidRDefault="004C51F7">
      <w:pPr>
        <w:pStyle w:val="a0"/>
        <w:rPr>
          <w:rFonts w:hint="cs"/>
          <w:rtl/>
        </w:rPr>
      </w:pPr>
    </w:p>
    <w:p w14:paraId="145762B2" w14:textId="77777777" w:rsidR="00000000" w:rsidRDefault="004C51F7">
      <w:pPr>
        <w:pStyle w:val="af1"/>
        <w:rPr>
          <w:rtl/>
        </w:rPr>
      </w:pPr>
      <w:r>
        <w:rPr>
          <w:rtl/>
        </w:rPr>
        <w:t>היו"ר ראובן ריבלין:</w:t>
      </w:r>
    </w:p>
    <w:p w14:paraId="7771F63E" w14:textId="77777777" w:rsidR="00000000" w:rsidRDefault="004C51F7">
      <w:pPr>
        <w:pStyle w:val="a0"/>
        <w:rPr>
          <w:rtl/>
        </w:rPr>
      </w:pPr>
    </w:p>
    <w:p w14:paraId="6A008F79" w14:textId="77777777" w:rsidR="00000000" w:rsidRDefault="004C51F7">
      <w:pPr>
        <w:pStyle w:val="a0"/>
        <w:rPr>
          <w:rFonts w:hint="cs"/>
          <w:rtl/>
        </w:rPr>
      </w:pPr>
      <w:r>
        <w:rPr>
          <w:rFonts w:hint="cs"/>
          <w:rtl/>
        </w:rPr>
        <w:t>התערוכה כשלעצמה היתה מרשימה מאוד, אבל אין ספק שהערתך היא הערה חשובה ביותר וצריך לשקול את הדברים. נדמה לי שמוזיאון האצ"ל אחראי</w:t>
      </w:r>
      <w:r>
        <w:rPr>
          <w:rFonts w:hint="cs"/>
          <w:rtl/>
        </w:rPr>
        <w:t xml:space="preserve"> לזה לא פחות מאשר ממשלת ישראל ועיריית ירושלים. </w:t>
      </w:r>
    </w:p>
    <w:p w14:paraId="328D04FA" w14:textId="77777777" w:rsidR="00000000" w:rsidRDefault="004C51F7">
      <w:pPr>
        <w:pStyle w:val="a0"/>
        <w:rPr>
          <w:rFonts w:hint="cs"/>
          <w:rtl/>
        </w:rPr>
      </w:pPr>
    </w:p>
    <w:p w14:paraId="6704B380" w14:textId="77777777" w:rsidR="00000000" w:rsidRDefault="004C51F7">
      <w:pPr>
        <w:pStyle w:val="-"/>
        <w:rPr>
          <w:rtl/>
        </w:rPr>
      </w:pPr>
      <w:bookmarkStart w:id="52" w:name="FS000000531T30_12_2003_17_05_47C"/>
      <w:bookmarkEnd w:id="52"/>
      <w:r>
        <w:rPr>
          <w:rtl/>
        </w:rPr>
        <w:t>אברהם רביץ (יהדות התורה):</w:t>
      </w:r>
    </w:p>
    <w:p w14:paraId="3A6716AF" w14:textId="77777777" w:rsidR="00000000" w:rsidRDefault="004C51F7">
      <w:pPr>
        <w:pStyle w:val="a0"/>
        <w:rPr>
          <w:rtl/>
        </w:rPr>
      </w:pPr>
    </w:p>
    <w:p w14:paraId="1FDE019B" w14:textId="77777777" w:rsidR="00000000" w:rsidRDefault="004C51F7">
      <w:pPr>
        <w:pStyle w:val="a0"/>
        <w:rPr>
          <w:rFonts w:hint="cs"/>
          <w:rtl/>
        </w:rPr>
      </w:pPr>
      <w:r>
        <w:rPr>
          <w:rFonts w:hint="cs"/>
          <w:rtl/>
        </w:rPr>
        <w:t xml:space="preserve">יש לך קשרים אתם. </w:t>
      </w:r>
    </w:p>
    <w:p w14:paraId="22F05C78" w14:textId="77777777" w:rsidR="00000000" w:rsidRDefault="004C51F7">
      <w:pPr>
        <w:pStyle w:val="af1"/>
        <w:rPr>
          <w:rFonts w:hint="cs"/>
          <w:rtl/>
        </w:rPr>
      </w:pPr>
    </w:p>
    <w:p w14:paraId="7A18342B" w14:textId="77777777" w:rsidR="00000000" w:rsidRDefault="004C51F7">
      <w:pPr>
        <w:pStyle w:val="af1"/>
        <w:rPr>
          <w:rtl/>
        </w:rPr>
      </w:pPr>
      <w:r>
        <w:rPr>
          <w:rtl/>
        </w:rPr>
        <w:t>היו"ר ראובן ריבלין:</w:t>
      </w:r>
    </w:p>
    <w:p w14:paraId="0D9647E4" w14:textId="77777777" w:rsidR="00000000" w:rsidRDefault="004C51F7">
      <w:pPr>
        <w:pStyle w:val="a0"/>
        <w:rPr>
          <w:rtl/>
        </w:rPr>
      </w:pPr>
    </w:p>
    <w:p w14:paraId="5950A974" w14:textId="77777777" w:rsidR="00000000" w:rsidRDefault="004C51F7">
      <w:pPr>
        <w:pStyle w:val="a0"/>
        <w:rPr>
          <w:rFonts w:hint="cs"/>
          <w:rtl/>
        </w:rPr>
      </w:pPr>
      <w:r>
        <w:rPr>
          <w:rFonts w:hint="cs"/>
          <w:rtl/>
        </w:rPr>
        <w:t xml:space="preserve">ועוד איך. אני קיבלתי את ההערה, אם כי התערוכה היתה מעניינת מאוד. נדמה לי שהיא חד-פעמית. </w:t>
      </w:r>
    </w:p>
    <w:p w14:paraId="0681A6C1" w14:textId="77777777" w:rsidR="00000000" w:rsidRDefault="004C51F7">
      <w:pPr>
        <w:pStyle w:val="a0"/>
        <w:rPr>
          <w:rFonts w:hint="cs"/>
          <w:rtl/>
        </w:rPr>
      </w:pPr>
    </w:p>
    <w:p w14:paraId="36E6E4E6" w14:textId="77777777" w:rsidR="00000000" w:rsidRDefault="004C51F7">
      <w:pPr>
        <w:pStyle w:val="a0"/>
        <w:rPr>
          <w:rFonts w:hint="cs"/>
          <w:rtl/>
        </w:rPr>
      </w:pPr>
      <w:r>
        <w:rPr>
          <w:rFonts w:hint="cs"/>
          <w:rtl/>
        </w:rPr>
        <w:t xml:space="preserve">חבר הכנסת איוב קרא, ואחריו </w:t>
      </w:r>
      <w:r>
        <w:rPr>
          <w:rtl/>
        </w:rPr>
        <w:t>–</w:t>
      </w:r>
      <w:r>
        <w:rPr>
          <w:rFonts w:hint="cs"/>
          <w:rtl/>
        </w:rPr>
        <w:t xml:space="preserve"> חבר הכנסת משה גפני. </w:t>
      </w:r>
    </w:p>
    <w:p w14:paraId="52E81A87" w14:textId="77777777" w:rsidR="00000000" w:rsidRDefault="004C51F7">
      <w:pPr>
        <w:pStyle w:val="a0"/>
        <w:rPr>
          <w:rFonts w:hint="cs"/>
          <w:rtl/>
        </w:rPr>
      </w:pPr>
    </w:p>
    <w:p w14:paraId="2D4E981E" w14:textId="77777777" w:rsidR="00000000" w:rsidRDefault="004C51F7">
      <w:pPr>
        <w:pStyle w:val="a"/>
        <w:rPr>
          <w:rtl/>
        </w:rPr>
      </w:pPr>
      <w:bookmarkStart w:id="53" w:name="FS000000475T30_12_2003_17_07_37"/>
      <w:bookmarkStart w:id="54" w:name="_Toc63488421"/>
      <w:bookmarkEnd w:id="53"/>
      <w:r>
        <w:rPr>
          <w:rFonts w:hint="eastAsia"/>
          <w:rtl/>
        </w:rPr>
        <w:t>איוב</w:t>
      </w:r>
      <w:r>
        <w:rPr>
          <w:rtl/>
        </w:rPr>
        <w:t xml:space="preserve"> קרא (הליכוד):</w:t>
      </w:r>
      <w:bookmarkEnd w:id="54"/>
    </w:p>
    <w:p w14:paraId="3B2E8007" w14:textId="77777777" w:rsidR="00000000" w:rsidRDefault="004C51F7">
      <w:pPr>
        <w:pStyle w:val="a0"/>
        <w:rPr>
          <w:rFonts w:hint="cs"/>
          <w:rtl/>
        </w:rPr>
      </w:pPr>
    </w:p>
    <w:p w14:paraId="01F2712D" w14:textId="77777777" w:rsidR="00000000" w:rsidRDefault="004C51F7">
      <w:pPr>
        <w:pStyle w:val="a0"/>
        <w:rPr>
          <w:rFonts w:hint="cs"/>
          <w:rtl/>
        </w:rPr>
      </w:pPr>
      <w:r>
        <w:rPr>
          <w:rFonts w:hint="cs"/>
          <w:rtl/>
        </w:rPr>
        <w:t>אדוני היושב-ראש, כנסת נכבדה, לפני כמה חודשים נפגשו ראשי הרשויות עוספיא ודליית-אל-כרמל, שהיום הפכו לעיר ואם בישראל, עם שר הפנים בסוגיית התכנון והבנייה המקומית, וסוכם עם שר הפנים להפסיק את צווי ההריסה ולסייע בתכנון, כדי שתאושר תוכנית מיתא</w:t>
      </w:r>
      <w:r>
        <w:rPr>
          <w:rFonts w:hint="cs"/>
          <w:rtl/>
        </w:rPr>
        <w:t xml:space="preserve">ר ליישוב. לצערי הרב, אף שיש ראש עיר חדש, שעוד לומד כיצד לתפקד, חודש-חודשיים בתפקיד, אנחנו רואים מטרה מצד הממונה על המחוז וצוות משרד הפנים, שמנסים להביא לביצוע צו הריסה לכמה בתים של חיילים משוחררים. </w:t>
      </w:r>
    </w:p>
    <w:p w14:paraId="4CEC7CA6" w14:textId="77777777" w:rsidR="00000000" w:rsidRDefault="004C51F7">
      <w:pPr>
        <w:pStyle w:val="a0"/>
        <w:rPr>
          <w:rFonts w:hint="cs"/>
          <w:rtl/>
        </w:rPr>
      </w:pPr>
    </w:p>
    <w:p w14:paraId="2776DA14" w14:textId="77777777" w:rsidR="00000000" w:rsidRDefault="004C51F7">
      <w:pPr>
        <w:pStyle w:val="a0"/>
        <w:rPr>
          <w:rFonts w:hint="cs"/>
          <w:rtl/>
        </w:rPr>
      </w:pPr>
      <w:r>
        <w:rPr>
          <w:rFonts w:hint="cs"/>
          <w:rtl/>
        </w:rPr>
        <w:t>אני קורא לשר הפנים לכבד את ההסכם שהיה בינינו, לא לפגוע ב</w:t>
      </w:r>
      <w:r>
        <w:rPr>
          <w:rFonts w:hint="cs"/>
          <w:rtl/>
        </w:rPr>
        <w:t xml:space="preserve">ראש עיר חדש, לתת לתושבים להתארגן ולסייע בהפקדת תוכנית מיתאר נכונה, שתענה על הדרישות של התושבים. </w:t>
      </w:r>
    </w:p>
    <w:p w14:paraId="1598FFB8" w14:textId="77777777" w:rsidR="00000000" w:rsidRDefault="004C51F7">
      <w:pPr>
        <w:pStyle w:val="a0"/>
        <w:rPr>
          <w:rFonts w:hint="cs"/>
          <w:rtl/>
        </w:rPr>
      </w:pPr>
    </w:p>
    <w:p w14:paraId="2996F024" w14:textId="77777777" w:rsidR="00000000" w:rsidRDefault="004C51F7">
      <w:pPr>
        <w:pStyle w:val="af1"/>
        <w:rPr>
          <w:rtl/>
        </w:rPr>
      </w:pPr>
      <w:r>
        <w:rPr>
          <w:rtl/>
        </w:rPr>
        <w:t>היו"ר ראובן ריבלין:</w:t>
      </w:r>
    </w:p>
    <w:p w14:paraId="1E8754B2" w14:textId="77777777" w:rsidR="00000000" w:rsidRDefault="004C51F7">
      <w:pPr>
        <w:pStyle w:val="a0"/>
        <w:rPr>
          <w:rtl/>
        </w:rPr>
      </w:pPr>
    </w:p>
    <w:p w14:paraId="48C8EC4F" w14:textId="77777777" w:rsidR="00000000" w:rsidRDefault="004C51F7">
      <w:pPr>
        <w:pStyle w:val="a0"/>
        <w:rPr>
          <w:rFonts w:hint="cs"/>
          <w:rtl/>
        </w:rPr>
      </w:pPr>
      <w:r>
        <w:rPr>
          <w:rFonts w:hint="cs"/>
          <w:rtl/>
        </w:rPr>
        <w:t xml:space="preserve">תודה לחבר הכנסת איוב קרא. חבר הכנסת משה גפני, ואחריו </w:t>
      </w:r>
      <w:r>
        <w:rPr>
          <w:rtl/>
        </w:rPr>
        <w:t>–</w:t>
      </w:r>
      <w:r>
        <w:rPr>
          <w:rFonts w:hint="cs"/>
          <w:rtl/>
        </w:rPr>
        <w:t xml:space="preserve"> חברי הכנסת מצנע, טלב אלסאנע, שוחט ואורי אריאל. בבקשה. </w:t>
      </w:r>
    </w:p>
    <w:p w14:paraId="5F1E5CA7" w14:textId="77777777" w:rsidR="00000000" w:rsidRDefault="004C51F7">
      <w:pPr>
        <w:pStyle w:val="a0"/>
        <w:rPr>
          <w:rFonts w:hint="cs"/>
          <w:rtl/>
        </w:rPr>
      </w:pPr>
    </w:p>
    <w:p w14:paraId="2AD55739" w14:textId="77777777" w:rsidR="00000000" w:rsidRDefault="004C51F7">
      <w:pPr>
        <w:pStyle w:val="a"/>
        <w:rPr>
          <w:rtl/>
        </w:rPr>
      </w:pPr>
      <w:bookmarkStart w:id="55" w:name="FS000000526T30_12_2003_17_11_31"/>
      <w:bookmarkStart w:id="56" w:name="_Toc63488422"/>
      <w:bookmarkEnd w:id="55"/>
      <w:r>
        <w:rPr>
          <w:rFonts w:hint="eastAsia"/>
          <w:rtl/>
        </w:rPr>
        <w:t>משה</w:t>
      </w:r>
      <w:r>
        <w:rPr>
          <w:rtl/>
        </w:rPr>
        <w:t xml:space="preserve"> גפני (יהדות התורה):</w:t>
      </w:r>
      <w:bookmarkEnd w:id="56"/>
    </w:p>
    <w:p w14:paraId="557FF667" w14:textId="77777777" w:rsidR="00000000" w:rsidRDefault="004C51F7">
      <w:pPr>
        <w:pStyle w:val="a0"/>
        <w:rPr>
          <w:rFonts w:hint="cs"/>
          <w:rtl/>
        </w:rPr>
      </w:pPr>
    </w:p>
    <w:p w14:paraId="291CBF50" w14:textId="77777777" w:rsidR="00000000" w:rsidRDefault="004C51F7">
      <w:pPr>
        <w:pStyle w:val="a0"/>
        <w:rPr>
          <w:rFonts w:hint="cs"/>
          <w:rtl/>
        </w:rPr>
      </w:pPr>
      <w:r>
        <w:rPr>
          <w:rFonts w:hint="cs"/>
          <w:rtl/>
        </w:rPr>
        <w:t>א</w:t>
      </w:r>
      <w:r>
        <w:rPr>
          <w:rFonts w:hint="cs"/>
          <w:rtl/>
        </w:rPr>
        <w:t xml:space="preserve">דוני היושב-ראש, אני מצטרף כמובן לברכות לאברהם, שתהיה לו הצלחה בהמשך דרכו. </w:t>
      </w:r>
    </w:p>
    <w:p w14:paraId="4EE41722" w14:textId="77777777" w:rsidR="00000000" w:rsidRDefault="004C51F7">
      <w:pPr>
        <w:pStyle w:val="a0"/>
        <w:rPr>
          <w:rFonts w:hint="cs"/>
          <w:rtl/>
        </w:rPr>
      </w:pPr>
    </w:p>
    <w:p w14:paraId="1F586099" w14:textId="77777777" w:rsidR="00000000" w:rsidRDefault="004C51F7">
      <w:pPr>
        <w:pStyle w:val="a0"/>
        <w:rPr>
          <w:rFonts w:hint="cs"/>
          <w:rtl/>
        </w:rPr>
      </w:pPr>
      <w:r>
        <w:rPr>
          <w:rFonts w:hint="cs"/>
          <w:rtl/>
        </w:rPr>
        <w:t>אדוני היושב-ראש, הבטיחו לנו ממשלה חדשה, ממשלה בלי החרדים, ממשלה עם שינוי, ישנו את סדרי השלטון, הכול יהיה מסודר. אנחנו מתקרבים ל-31 בדצמבר, זה מחר. אין חוק תקציב, אין חוק הסדרים, וע</w:t>
      </w:r>
      <w:r>
        <w:rPr>
          <w:rFonts w:hint="cs"/>
          <w:rtl/>
        </w:rPr>
        <w:t xml:space="preserve">דת הכספים לא אישרה. אני לא זוכר הרבה פעמים שזה קרה, זה קרה רק כשהממשלה נפלה, ואומרים שהשווקים הפיננסיים והמצב של כלכלת ישראל </w:t>
      </w:r>
      <w:r>
        <w:rPr>
          <w:rtl/>
        </w:rPr>
        <w:t>–</w:t>
      </w:r>
      <w:r>
        <w:rPr>
          <w:rFonts w:hint="cs"/>
          <w:rtl/>
        </w:rPr>
        <w:t xml:space="preserve"> אם לא יהיה תקציב ב-31 בדצמבר, תהיה פגיעה קשה מאוד בכלכלה הרעועה שלנו. ושינוי יושבת, היא באה במקום החרדים, היא הבטיחה שלטון נקי. א</w:t>
      </w:r>
      <w:r>
        <w:rPr>
          <w:rFonts w:hint="cs"/>
          <w:rtl/>
        </w:rPr>
        <w:t xml:space="preserve">יזה שלטון נקי? שלטון מושחת, שלטון מסואב, גונב כספים ייחודיים, הורס את הכלכלה. במקום החרדים הביאו מושחתים. תודה. </w:t>
      </w:r>
    </w:p>
    <w:p w14:paraId="1C7EA0FB" w14:textId="77777777" w:rsidR="00000000" w:rsidRDefault="004C51F7">
      <w:pPr>
        <w:pStyle w:val="af1"/>
        <w:rPr>
          <w:rFonts w:hint="cs"/>
          <w:rtl/>
        </w:rPr>
      </w:pPr>
    </w:p>
    <w:p w14:paraId="40F27707" w14:textId="77777777" w:rsidR="00000000" w:rsidRDefault="004C51F7">
      <w:pPr>
        <w:pStyle w:val="af1"/>
        <w:rPr>
          <w:rtl/>
        </w:rPr>
      </w:pPr>
      <w:r>
        <w:rPr>
          <w:rtl/>
        </w:rPr>
        <w:t>היו"ר ראובן ריבלין:</w:t>
      </w:r>
    </w:p>
    <w:p w14:paraId="30CD2A13" w14:textId="77777777" w:rsidR="00000000" w:rsidRDefault="004C51F7">
      <w:pPr>
        <w:pStyle w:val="a0"/>
        <w:rPr>
          <w:rtl/>
        </w:rPr>
      </w:pPr>
    </w:p>
    <w:p w14:paraId="49D3EF45" w14:textId="77777777" w:rsidR="00000000" w:rsidRDefault="004C51F7">
      <w:pPr>
        <w:pStyle w:val="a0"/>
        <w:rPr>
          <w:rFonts w:hint="cs"/>
          <w:rtl/>
        </w:rPr>
      </w:pPr>
      <w:r>
        <w:rPr>
          <w:rFonts w:hint="cs"/>
          <w:rtl/>
        </w:rPr>
        <w:t xml:space="preserve">תודה רבה לחבר הכנסת גפני. חבר הכנסת עמרם מצנע, ואחריו </w:t>
      </w:r>
      <w:r>
        <w:rPr>
          <w:rtl/>
        </w:rPr>
        <w:t>–</w:t>
      </w:r>
      <w:r>
        <w:rPr>
          <w:rFonts w:hint="cs"/>
          <w:rtl/>
        </w:rPr>
        <w:t xml:space="preserve"> חבר הכנסת טלב אלסאנע. </w:t>
      </w:r>
    </w:p>
    <w:p w14:paraId="628F1822" w14:textId="77777777" w:rsidR="00000000" w:rsidRDefault="004C51F7">
      <w:pPr>
        <w:pStyle w:val="a0"/>
        <w:rPr>
          <w:rFonts w:hint="cs"/>
          <w:rtl/>
        </w:rPr>
      </w:pPr>
    </w:p>
    <w:p w14:paraId="269DCA09" w14:textId="77777777" w:rsidR="00000000" w:rsidRDefault="004C51F7">
      <w:pPr>
        <w:pStyle w:val="a"/>
        <w:rPr>
          <w:rtl/>
        </w:rPr>
      </w:pPr>
      <w:bookmarkStart w:id="57" w:name="FS000001042T30_12_2003_17_21_51"/>
      <w:bookmarkStart w:id="58" w:name="_Toc63488423"/>
      <w:bookmarkEnd w:id="57"/>
      <w:r>
        <w:rPr>
          <w:rFonts w:hint="eastAsia"/>
          <w:rtl/>
        </w:rPr>
        <w:t>עמרם</w:t>
      </w:r>
      <w:r>
        <w:rPr>
          <w:rtl/>
        </w:rPr>
        <w:t xml:space="preserve"> מצנע (העבודה-מימד):</w:t>
      </w:r>
      <w:bookmarkEnd w:id="58"/>
    </w:p>
    <w:p w14:paraId="0E5C9483" w14:textId="77777777" w:rsidR="00000000" w:rsidRDefault="004C51F7">
      <w:pPr>
        <w:pStyle w:val="a0"/>
        <w:rPr>
          <w:rFonts w:hint="cs"/>
          <w:rtl/>
        </w:rPr>
      </w:pPr>
    </w:p>
    <w:p w14:paraId="10BA25E2" w14:textId="77777777" w:rsidR="00000000" w:rsidRDefault="004C51F7">
      <w:pPr>
        <w:pStyle w:val="a0"/>
        <w:rPr>
          <w:rFonts w:hint="cs"/>
          <w:rtl/>
        </w:rPr>
      </w:pPr>
      <w:r>
        <w:rPr>
          <w:rFonts w:hint="cs"/>
          <w:rtl/>
        </w:rPr>
        <w:t>מכובדי יושב-ראש</w:t>
      </w:r>
      <w:r>
        <w:rPr>
          <w:rFonts w:hint="cs"/>
          <w:rtl/>
        </w:rPr>
        <w:t xml:space="preserve"> הכנסת, חברי הכנסת, הרבה פעמים אנחנו מעלים באולם המליאה ומבקרים את האמירות הכפולות של ממשלת ישראל, אומרים כך ועושים בדיוק הפוך. אבל אני חושב שלקיצוניות כזאת עוד לא הגענו. </w:t>
      </w:r>
    </w:p>
    <w:p w14:paraId="504BFCBB" w14:textId="77777777" w:rsidR="00000000" w:rsidRDefault="004C51F7">
      <w:pPr>
        <w:pStyle w:val="a0"/>
        <w:rPr>
          <w:rFonts w:hint="cs"/>
          <w:rtl/>
        </w:rPr>
      </w:pPr>
    </w:p>
    <w:p w14:paraId="0E2B8387" w14:textId="77777777" w:rsidR="00000000" w:rsidRDefault="004C51F7">
      <w:pPr>
        <w:pStyle w:val="a0"/>
        <w:rPr>
          <w:rFonts w:hint="cs"/>
          <w:rtl/>
        </w:rPr>
      </w:pPr>
      <w:r>
        <w:rPr>
          <w:rFonts w:hint="cs"/>
          <w:rtl/>
        </w:rPr>
        <w:t>לפני כמה שבועות דיבר ראש הממשלה על כך שהמאבק בשימוש בסמים הוא מאבק אסטרטגי של מדינת</w:t>
      </w:r>
      <w:r>
        <w:rPr>
          <w:rFonts w:hint="cs"/>
          <w:rtl/>
        </w:rPr>
        <w:t xml:space="preserve"> ישראל, איום אסטרטגי על מדינת ישראל. אבל ראה זה פלא, במקביל, פקידי האוצר, שרי הממשלה, מקצצים 25% מהתקציב שנועד לטפל בנפגעי הסמים. לא צריך להוסיף על מה שאמר ראש הממשלה, כי הוא צודק מאוד. 2 מיליארדי שקלים מממנים את הפשע במדינת ישראל, פותחים נתיבים לאמצעי חבל</w:t>
      </w:r>
      <w:r>
        <w:rPr>
          <w:rFonts w:hint="cs"/>
          <w:rtl/>
        </w:rPr>
        <w:t xml:space="preserve">ה, ואפשר להאריך ולהוסיף. </w:t>
      </w:r>
    </w:p>
    <w:p w14:paraId="3661939B" w14:textId="77777777" w:rsidR="00000000" w:rsidRDefault="004C51F7">
      <w:pPr>
        <w:pStyle w:val="a0"/>
        <w:rPr>
          <w:rFonts w:hint="cs"/>
          <w:rtl/>
        </w:rPr>
      </w:pPr>
    </w:p>
    <w:p w14:paraId="586878AC" w14:textId="77777777" w:rsidR="00000000" w:rsidRDefault="004C51F7">
      <w:pPr>
        <w:pStyle w:val="a0"/>
        <w:rPr>
          <w:rFonts w:hint="cs"/>
          <w:rtl/>
        </w:rPr>
      </w:pPr>
      <w:r>
        <w:rPr>
          <w:rFonts w:hint="cs"/>
          <w:rtl/>
        </w:rPr>
        <w:t xml:space="preserve">אני קורא מכאן, עוד לפני אישור התקציב, למנוע את המציאות הזאת ואת הסתירה הזאת שקיימת בין דבריו של ראש הממשלה מצד אחד ומעשיו מהצד השני. </w:t>
      </w:r>
    </w:p>
    <w:p w14:paraId="3AEA56BF" w14:textId="77777777" w:rsidR="00000000" w:rsidRDefault="004C51F7">
      <w:pPr>
        <w:pStyle w:val="a0"/>
        <w:rPr>
          <w:rFonts w:hint="cs"/>
          <w:rtl/>
        </w:rPr>
      </w:pPr>
    </w:p>
    <w:p w14:paraId="4B0EA551" w14:textId="77777777" w:rsidR="00000000" w:rsidRDefault="004C51F7">
      <w:pPr>
        <w:pStyle w:val="af1"/>
        <w:rPr>
          <w:rtl/>
        </w:rPr>
      </w:pPr>
      <w:r>
        <w:rPr>
          <w:rtl/>
        </w:rPr>
        <w:t>היו"ר ראובן ריבלין:</w:t>
      </w:r>
    </w:p>
    <w:p w14:paraId="0BE8FCA8" w14:textId="77777777" w:rsidR="00000000" w:rsidRDefault="004C51F7">
      <w:pPr>
        <w:pStyle w:val="a0"/>
        <w:rPr>
          <w:rtl/>
        </w:rPr>
      </w:pPr>
    </w:p>
    <w:p w14:paraId="04315F8C" w14:textId="77777777" w:rsidR="00000000" w:rsidRDefault="004C51F7">
      <w:pPr>
        <w:pStyle w:val="a0"/>
        <w:rPr>
          <w:rFonts w:hint="cs"/>
          <w:rtl/>
        </w:rPr>
      </w:pPr>
      <w:r>
        <w:rPr>
          <w:rFonts w:hint="cs"/>
          <w:rtl/>
        </w:rPr>
        <w:t xml:space="preserve">תודה לחבר הכנסת מצנע. חבר הכנסת טלב אלסאנע, ואחריו </w:t>
      </w:r>
      <w:r>
        <w:rPr>
          <w:rtl/>
        </w:rPr>
        <w:t>–</w:t>
      </w:r>
      <w:r>
        <w:rPr>
          <w:rFonts w:hint="cs"/>
          <w:rtl/>
        </w:rPr>
        <w:t xml:space="preserve"> חבר הכנסת אורי אריאל</w:t>
      </w:r>
      <w:r>
        <w:rPr>
          <w:rFonts w:hint="cs"/>
          <w:rtl/>
        </w:rPr>
        <w:t xml:space="preserve">. </w:t>
      </w:r>
    </w:p>
    <w:p w14:paraId="752B3F45" w14:textId="77777777" w:rsidR="00000000" w:rsidRDefault="004C51F7">
      <w:pPr>
        <w:pStyle w:val="a0"/>
        <w:rPr>
          <w:rFonts w:hint="cs"/>
          <w:rtl/>
        </w:rPr>
      </w:pPr>
    </w:p>
    <w:p w14:paraId="172729DD" w14:textId="77777777" w:rsidR="00000000" w:rsidRDefault="004C51F7">
      <w:pPr>
        <w:pStyle w:val="a"/>
        <w:rPr>
          <w:rtl/>
        </w:rPr>
      </w:pPr>
      <w:bookmarkStart w:id="59" w:name="FS000000549T30_12_2003_17_25_40"/>
      <w:bookmarkStart w:id="60" w:name="_Toc63488424"/>
      <w:bookmarkEnd w:id="59"/>
      <w:r>
        <w:rPr>
          <w:rFonts w:hint="eastAsia"/>
          <w:rtl/>
        </w:rPr>
        <w:t>טלב</w:t>
      </w:r>
      <w:r>
        <w:rPr>
          <w:rtl/>
        </w:rPr>
        <w:t xml:space="preserve"> אלסאנע (רע"ם):</w:t>
      </w:r>
      <w:bookmarkEnd w:id="60"/>
    </w:p>
    <w:p w14:paraId="547DB70F" w14:textId="77777777" w:rsidR="00000000" w:rsidRDefault="004C51F7">
      <w:pPr>
        <w:pStyle w:val="a0"/>
        <w:rPr>
          <w:rFonts w:hint="cs"/>
          <w:rtl/>
        </w:rPr>
      </w:pPr>
    </w:p>
    <w:p w14:paraId="75E4A7FE" w14:textId="77777777" w:rsidR="00000000" w:rsidRDefault="004C51F7">
      <w:pPr>
        <w:pStyle w:val="a0"/>
        <w:rPr>
          <w:rFonts w:hint="cs"/>
          <w:rtl/>
        </w:rPr>
      </w:pPr>
      <w:r>
        <w:rPr>
          <w:rFonts w:hint="cs"/>
          <w:rtl/>
        </w:rPr>
        <w:t>אדוני היושב-ראש, חברי הכנסת, עם כינון הממשלה הנוכחית, ראש הממשלה, בהצגת קווי היסוד של הממשלה, הודיע מעל הדוכן שהוא הולך לפתוח פרק חדש עם האוכלוסייה הערבית. הוא גם הודיע, שהוועדה היחידה שהוא יעמוד בראשה היא הוועדה שנוגעת לאוכלוסייה ה</w:t>
      </w:r>
      <w:r>
        <w:rPr>
          <w:rFonts w:hint="cs"/>
          <w:rtl/>
        </w:rPr>
        <w:t xml:space="preserve">ערבית. אבל לא פרק חדש ולא מדיניות חדשה. יש דבר אחד, והוא המשך הגישה הפסולה של התעלמות מהצרכים של הציבור הערבי, והפתרון על-ידי הריסת יישובים במקום להכיר בהם. </w:t>
      </w:r>
    </w:p>
    <w:p w14:paraId="600DAA8A" w14:textId="77777777" w:rsidR="00000000" w:rsidRDefault="004C51F7">
      <w:pPr>
        <w:pStyle w:val="a0"/>
        <w:rPr>
          <w:rFonts w:hint="cs"/>
          <w:rtl/>
        </w:rPr>
      </w:pPr>
    </w:p>
    <w:p w14:paraId="0754664C" w14:textId="77777777" w:rsidR="00000000" w:rsidRDefault="004C51F7">
      <w:pPr>
        <w:pStyle w:val="a0"/>
        <w:rPr>
          <w:rFonts w:hint="cs"/>
          <w:rtl/>
        </w:rPr>
      </w:pPr>
      <w:r>
        <w:rPr>
          <w:rFonts w:hint="cs"/>
          <w:rtl/>
        </w:rPr>
        <w:t>כשאנחנו, בעוד יום אחד, מקבלים שנה חדשה, כמתנת פרידה מהשנה הקודמת שולח ראש הממשלה הריסת שישה בתים,</w:t>
      </w:r>
      <w:r>
        <w:rPr>
          <w:rFonts w:hint="cs"/>
          <w:rtl/>
        </w:rPr>
        <w:t xml:space="preserve"> הותרת שש משפחות ללא קורת-גג. הם לא נותרו ללא קורת-גג בגלל רעידת אדמה, כפי שהיה באירן, אלא בגלל מדיניות מפלה ופסולה. כי אי-אפשר לומר ש-70,000 אנשים בנגב </w:t>
      </w:r>
      <w:r>
        <w:rPr>
          <w:rtl/>
        </w:rPr>
        <w:t>–</w:t>
      </w:r>
      <w:r>
        <w:rPr>
          <w:rFonts w:hint="cs"/>
          <w:rtl/>
        </w:rPr>
        <w:t xml:space="preserve"> כולם עברייני בנייה. הממשלה במדיניותה יצרה את העבריינות, ולכן היא עבריינית. </w:t>
      </w:r>
    </w:p>
    <w:p w14:paraId="4BE5363E" w14:textId="77777777" w:rsidR="00000000" w:rsidRDefault="004C51F7">
      <w:pPr>
        <w:pStyle w:val="af1"/>
        <w:rPr>
          <w:rFonts w:hint="cs"/>
          <w:rtl/>
        </w:rPr>
      </w:pPr>
    </w:p>
    <w:p w14:paraId="335ED10D" w14:textId="77777777" w:rsidR="00000000" w:rsidRDefault="004C51F7">
      <w:pPr>
        <w:pStyle w:val="af1"/>
        <w:rPr>
          <w:rtl/>
        </w:rPr>
      </w:pPr>
      <w:r>
        <w:rPr>
          <w:rtl/>
        </w:rPr>
        <w:t>היו"ר ראובן ריבלין:</w:t>
      </w:r>
    </w:p>
    <w:p w14:paraId="5786A21C" w14:textId="77777777" w:rsidR="00000000" w:rsidRDefault="004C51F7">
      <w:pPr>
        <w:pStyle w:val="a0"/>
        <w:rPr>
          <w:rtl/>
        </w:rPr>
      </w:pPr>
    </w:p>
    <w:p w14:paraId="6305E376" w14:textId="77777777" w:rsidR="00000000" w:rsidRDefault="004C51F7">
      <w:pPr>
        <w:pStyle w:val="a0"/>
        <w:rPr>
          <w:rFonts w:hint="cs"/>
          <w:rtl/>
        </w:rPr>
      </w:pPr>
      <w:r>
        <w:rPr>
          <w:rFonts w:hint="cs"/>
          <w:rtl/>
        </w:rPr>
        <w:t>תוד</w:t>
      </w:r>
      <w:r>
        <w:rPr>
          <w:rFonts w:hint="cs"/>
          <w:rtl/>
        </w:rPr>
        <w:t xml:space="preserve">ה רבה. בבקשה, חבר הכנסת אורי אריאל. יסיים חבר הכנסת בייגה שוחט, ולאחר מכן ישיב השר גדעון עזרא. בבקשה, אדוני. </w:t>
      </w:r>
    </w:p>
    <w:p w14:paraId="73F41728" w14:textId="77777777" w:rsidR="00000000" w:rsidRDefault="004C51F7">
      <w:pPr>
        <w:pStyle w:val="a0"/>
        <w:rPr>
          <w:rFonts w:hint="cs"/>
          <w:rtl/>
        </w:rPr>
      </w:pPr>
    </w:p>
    <w:p w14:paraId="76294BF2" w14:textId="77777777" w:rsidR="00000000" w:rsidRDefault="004C51F7">
      <w:pPr>
        <w:pStyle w:val="a"/>
        <w:rPr>
          <w:rtl/>
        </w:rPr>
      </w:pPr>
      <w:bookmarkStart w:id="61" w:name="FS000000713T30_12_2003_17_30_07"/>
      <w:bookmarkStart w:id="62" w:name="_Toc63488425"/>
      <w:bookmarkEnd w:id="61"/>
      <w:r>
        <w:rPr>
          <w:rFonts w:hint="eastAsia"/>
          <w:rtl/>
        </w:rPr>
        <w:t>אורי</w:t>
      </w:r>
      <w:r>
        <w:rPr>
          <w:rtl/>
        </w:rPr>
        <w:t xml:space="preserve"> יהודה אריאל (האיחוד הלאומי - ישראל ביתנו):</w:t>
      </w:r>
      <w:bookmarkEnd w:id="62"/>
    </w:p>
    <w:p w14:paraId="29536AD7" w14:textId="77777777" w:rsidR="00000000" w:rsidRDefault="004C51F7">
      <w:pPr>
        <w:pStyle w:val="a0"/>
        <w:rPr>
          <w:rFonts w:hint="cs"/>
          <w:rtl/>
        </w:rPr>
      </w:pPr>
    </w:p>
    <w:p w14:paraId="0036918D" w14:textId="77777777" w:rsidR="00000000" w:rsidRDefault="004C51F7">
      <w:pPr>
        <w:pStyle w:val="a0"/>
        <w:rPr>
          <w:rFonts w:hint="cs"/>
          <w:rtl/>
        </w:rPr>
      </w:pPr>
      <w:r>
        <w:rPr>
          <w:rFonts w:hint="cs"/>
          <w:rtl/>
        </w:rPr>
        <w:t>אדוני היושב-ראש, בקשתי שטוחה לפניך ולפני הנשיאות, שבעוד 13 יום, ביום ב', 12 בינואר, המליאה תסתיי</w:t>
      </w:r>
      <w:r>
        <w:rPr>
          <w:rFonts w:hint="cs"/>
          <w:rtl/>
        </w:rPr>
        <w:t xml:space="preserve">ם מוקדם, כי יש עצרת גדולה בכיכר מלכי-ישראל תחת הכותרת "ישראל לא תתקפל". אני מעריך שרבים ירצו להשתתף בעצרת, ואני מבקש שלא תהיינה הצבעות באותו יום. </w:t>
      </w:r>
    </w:p>
    <w:p w14:paraId="487A80B9" w14:textId="77777777" w:rsidR="00000000" w:rsidRDefault="004C51F7">
      <w:pPr>
        <w:pStyle w:val="a0"/>
        <w:rPr>
          <w:rFonts w:hint="cs"/>
          <w:rtl/>
        </w:rPr>
      </w:pPr>
    </w:p>
    <w:p w14:paraId="1EA92362" w14:textId="77777777" w:rsidR="00000000" w:rsidRDefault="004C51F7">
      <w:pPr>
        <w:pStyle w:val="af1"/>
        <w:rPr>
          <w:rtl/>
        </w:rPr>
      </w:pPr>
      <w:r>
        <w:rPr>
          <w:rtl/>
        </w:rPr>
        <w:t>היו"ר ראובן ריבלין:</w:t>
      </w:r>
    </w:p>
    <w:p w14:paraId="59BF3739" w14:textId="77777777" w:rsidR="00000000" w:rsidRDefault="004C51F7">
      <w:pPr>
        <w:pStyle w:val="a0"/>
        <w:rPr>
          <w:rtl/>
        </w:rPr>
      </w:pPr>
    </w:p>
    <w:p w14:paraId="17B670A2" w14:textId="77777777" w:rsidR="00000000" w:rsidRDefault="004C51F7">
      <w:pPr>
        <w:pStyle w:val="a0"/>
        <w:rPr>
          <w:rFonts w:hint="cs"/>
          <w:rtl/>
        </w:rPr>
      </w:pPr>
      <w:r>
        <w:rPr>
          <w:rFonts w:hint="cs"/>
          <w:rtl/>
        </w:rPr>
        <w:t xml:space="preserve">אני לא אנעל את הישיבה, אבל אבקש שיחליפו אותי. </w:t>
      </w:r>
    </w:p>
    <w:p w14:paraId="4D0BB20B" w14:textId="77777777" w:rsidR="00000000" w:rsidRDefault="004C51F7">
      <w:pPr>
        <w:pStyle w:val="a0"/>
        <w:rPr>
          <w:rFonts w:hint="cs"/>
          <w:rtl/>
        </w:rPr>
      </w:pPr>
    </w:p>
    <w:p w14:paraId="54BA3CDE" w14:textId="77777777" w:rsidR="00000000" w:rsidRDefault="004C51F7">
      <w:pPr>
        <w:pStyle w:val="-"/>
        <w:rPr>
          <w:rtl/>
        </w:rPr>
      </w:pPr>
      <w:bookmarkStart w:id="63" w:name="FS000000713T30_12_2003_17_31_45C"/>
      <w:bookmarkEnd w:id="63"/>
      <w:r>
        <w:rPr>
          <w:rtl/>
        </w:rPr>
        <w:t>אורי יהודה אריאל (האיחוד הלאומי - ישראל</w:t>
      </w:r>
      <w:r>
        <w:rPr>
          <w:rtl/>
        </w:rPr>
        <w:t xml:space="preserve"> ביתנו):</w:t>
      </w:r>
    </w:p>
    <w:p w14:paraId="07BDE792" w14:textId="77777777" w:rsidR="00000000" w:rsidRDefault="004C51F7">
      <w:pPr>
        <w:pStyle w:val="a0"/>
        <w:rPr>
          <w:rtl/>
        </w:rPr>
      </w:pPr>
    </w:p>
    <w:p w14:paraId="1B697421" w14:textId="77777777" w:rsidR="00000000" w:rsidRDefault="004C51F7">
      <w:pPr>
        <w:pStyle w:val="a0"/>
        <w:rPr>
          <w:rFonts w:hint="cs"/>
          <w:rtl/>
        </w:rPr>
      </w:pPr>
      <w:r>
        <w:rPr>
          <w:rFonts w:hint="cs"/>
          <w:rtl/>
        </w:rPr>
        <w:t xml:space="preserve">אני מבין. אני שמח על תשובתך, אבל גם בעניין ההצבעות אבקש את התייחסות הנשיאות. </w:t>
      </w:r>
    </w:p>
    <w:p w14:paraId="3798D049" w14:textId="77777777" w:rsidR="00000000" w:rsidRDefault="004C51F7">
      <w:pPr>
        <w:pStyle w:val="a0"/>
        <w:rPr>
          <w:rFonts w:hint="cs"/>
          <w:rtl/>
        </w:rPr>
      </w:pPr>
    </w:p>
    <w:p w14:paraId="7C7B4021" w14:textId="77777777" w:rsidR="00000000" w:rsidRDefault="004C51F7">
      <w:pPr>
        <w:pStyle w:val="a0"/>
        <w:rPr>
          <w:rFonts w:hint="cs"/>
          <w:rtl/>
        </w:rPr>
      </w:pPr>
      <w:r>
        <w:rPr>
          <w:rFonts w:hint="cs"/>
          <w:rtl/>
        </w:rPr>
        <w:t>דבר שני, לגבי החלטת ראש הממשלה לעשות צו מדיני עוקף חוק בנייה בלתי חוקית. זאת המצאה חדשה, אין לה ידיים, אין לה רגליים. ראש הממשלה התייעץ עם איש חכם מאוד, עם עצמו, והגיע</w:t>
      </w:r>
      <w:r>
        <w:rPr>
          <w:rFonts w:hint="cs"/>
          <w:rtl/>
        </w:rPr>
        <w:t xml:space="preserve"> למסקנה שהוא לא יעבוד לפי החוק. למה לעבוד לפי החוק? יש חוק של בנייה בלתי חוקית, הוא יעקוף אותו. כביש עוקף חוק בנייה בלתי חוקית </w:t>
      </w:r>
      <w:r>
        <w:rPr>
          <w:rtl/>
        </w:rPr>
        <w:t>–</w:t>
      </w:r>
      <w:r>
        <w:rPr>
          <w:rFonts w:hint="cs"/>
          <w:rtl/>
        </w:rPr>
        <w:t xml:space="preserve"> לא יהיה במקומותינו כדבר הזה. בעזרת השם כולנו נקפיד על החוק, לרבות ראש הממשלה. תודה. </w:t>
      </w:r>
    </w:p>
    <w:p w14:paraId="1F583A5C" w14:textId="77777777" w:rsidR="00000000" w:rsidRDefault="004C51F7">
      <w:pPr>
        <w:pStyle w:val="a0"/>
        <w:rPr>
          <w:rFonts w:hint="cs"/>
          <w:rtl/>
        </w:rPr>
      </w:pPr>
    </w:p>
    <w:p w14:paraId="16C3A561" w14:textId="77777777" w:rsidR="00000000" w:rsidRDefault="004C51F7">
      <w:pPr>
        <w:pStyle w:val="af1"/>
        <w:rPr>
          <w:rtl/>
        </w:rPr>
      </w:pPr>
      <w:r>
        <w:rPr>
          <w:rtl/>
        </w:rPr>
        <w:t>היו"ר ראובן ריבלין:</w:t>
      </w:r>
    </w:p>
    <w:p w14:paraId="6AAC386D" w14:textId="77777777" w:rsidR="00000000" w:rsidRDefault="004C51F7">
      <w:pPr>
        <w:pStyle w:val="a0"/>
        <w:rPr>
          <w:rtl/>
        </w:rPr>
      </w:pPr>
    </w:p>
    <w:p w14:paraId="6BFDA4A8" w14:textId="77777777" w:rsidR="00000000" w:rsidRDefault="004C51F7">
      <w:pPr>
        <w:pStyle w:val="a0"/>
        <w:rPr>
          <w:rFonts w:hint="cs"/>
          <w:rtl/>
        </w:rPr>
      </w:pPr>
      <w:r>
        <w:rPr>
          <w:rFonts w:hint="cs"/>
          <w:rtl/>
        </w:rPr>
        <w:t xml:space="preserve">תודה רבה. חבר הכנסת </w:t>
      </w:r>
      <w:r>
        <w:rPr>
          <w:rFonts w:hint="cs"/>
          <w:rtl/>
        </w:rPr>
        <w:t xml:space="preserve">בייגה שוחט, אחרון הדוברים. לפני שיעלה השר, אני רוצה לומר כמה מלים, והשר גם ישיב לי. </w:t>
      </w:r>
    </w:p>
    <w:p w14:paraId="7CA2B2EB" w14:textId="77777777" w:rsidR="00000000" w:rsidRDefault="004C51F7">
      <w:pPr>
        <w:pStyle w:val="a0"/>
        <w:rPr>
          <w:rFonts w:hint="cs"/>
          <w:rtl/>
        </w:rPr>
      </w:pPr>
    </w:p>
    <w:p w14:paraId="08B6E52C" w14:textId="77777777" w:rsidR="00000000" w:rsidRDefault="004C51F7">
      <w:pPr>
        <w:pStyle w:val="a"/>
        <w:rPr>
          <w:rtl/>
        </w:rPr>
      </w:pPr>
      <w:bookmarkStart w:id="64" w:name="FS000000459T30_12_2003_17_34_17"/>
      <w:bookmarkStart w:id="65" w:name="_Toc63488426"/>
      <w:bookmarkEnd w:id="64"/>
      <w:r>
        <w:rPr>
          <w:rFonts w:hint="eastAsia"/>
          <w:rtl/>
        </w:rPr>
        <w:t>אברהם</w:t>
      </w:r>
      <w:r>
        <w:rPr>
          <w:rtl/>
        </w:rPr>
        <w:t xml:space="preserve"> בייגה שוחט (העבודה-מימד):</w:t>
      </w:r>
      <w:bookmarkEnd w:id="65"/>
    </w:p>
    <w:p w14:paraId="6B828FF0" w14:textId="77777777" w:rsidR="00000000" w:rsidRDefault="004C51F7">
      <w:pPr>
        <w:pStyle w:val="a0"/>
        <w:rPr>
          <w:rFonts w:hint="cs"/>
          <w:rtl/>
        </w:rPr>
      </w:pPr>
    </w:p>
    <w:p w14:paraId="0AD8EAEB" w14:textId="77777777" w:rsidR="00000000" w:rsidRDefault="004C51F7">
      <w:pPr>
        <w:pStyle w:val="a0"/>
        <w:rPr>
          <w:rFonts w:hint="cs"/>
          <w:rtl/>
        </w:rPr>
      </w:pPr>
      <w:r>
        <w:rPr>
          <w:rFonts w:hint="cs"/>
          <w:rtl/>
        </w:rPr>
        <w:t>אדוני היושב-ראש, רבותי חברי הכנסת, אומנם אנחנו לא בפסח, אבל אני אגיד כמה מלים בבחינת "מה נשתנה". הרבה פעמים שואלים בתקשורת: מה נשתנה התקצ</w:t>
      </w:r>
      <w:r>
        <w:rPr>
          <w:rFonts w:hint="cs"/>
          <w:rtl/>
        </w:rPr>
        <w:t>יב הזה מתקציבים אחרים? ובכן, זה התקציב הראשון אולי בכל הדמוקרטיות בעולם, לפחות אצלנו בוודאי, שכל השרים שבאו לדון בתקציב אמרו שהתקציב הזה הוא אסון למדינת ישראל. זה התקציב שקיצץ בכל הדברים העיקריים, והביא שכבות ענקיות אל מתחת לפני המים, כפי שאנחנו נוהגים להג</w:t>
      </w:r>
      <w:r>
        <w:rPr>
          <w:rFonts w:hint="cs"/>
          <w:rtl/>
        </w:rPr>
        <w:t xml:space="preserve">יד. </w:t>
      </w:r>
    </w:p>
    <w:p w14:paraId="3EB8EF3F" w14:textId="77777777" w:rsidR="00000000" w:rsidRDefault="004C51F7">
      <w:pPr>
        <w:pStyle w:val="a0"/>
        <w:rPr>
          <w:rFonts w:hint="cs"/>
          <w:rtl/>
        </w:rPr>
      </w:pPr>
    </w:p>
    <w:p w14:paraId="57BF0E5D" w14:textId="77777777" w:rsidR="00000000" w:rsidRDefault="004C51F7">
      <w:pPr>
        <w:pStyle w:val="a0"/>
        <w:rPr>
          <w:rFonts w:hint="cs"/>
          <w:rtl/>
        </w:rPr>
      </w:pPr>
      <w:r>
        <w:rPr>
          <w:rFonts w:hint="cs"/>
          <w:rtl/>
        </w:rPr>
        <w:t>זו הפעם הראשונה ששלושת מרכיבי השלטון המקומי התלכדו ביחד לשביתה חסרת תקדים וקשה, מפני שמי שקיבל את ההחלטות על התקציב פשוט אין לו מושג מה שהוא קיבל. ראש הממשלה - ואסיים ואומר: שר האוצר - אמר שהוא רוצה ממשלה קטנה ככל האפשר. אבל הוא מעולם לא אמר שהוא רוצ</w:t>
      </w:r>
      <w:r>
        <w:rPr>
          <w:rFonts w:hint="cs"/>
          <w:rtl/>
        </w:rPr>
        <w:t>ה ממשלה קטנה וגם טיפשה. תודה רבה.</w:t>
      </w:r>
    </w:p>
    <w:p w14:paraId="5796F4C1" w14:textId="77777777" w:rsidR="00000000" w:rsidRDefault="004C51F7">
      <w:pPr>
        <w:pStyle w:val="a0"/>
        <w:rPr>
          <w:rFonts w:hint="cs"/>
          <w:rtl/>
        </w:rPr>
      </w:pPr>
    </w:p>
    <w:p w14:paraId="55386A53" w14:textId="77777777" w:rsidR="00000000" w:rsidRDefault="004C51F7">
      <w:pPr>
        <w:pStyle w:val="af1"/>
        <w:rPr>
          <w:rtl/>
        </w:rPr>
      </w:pPr>
      <w:bookmarkStart w:id="66" w:name="FS000000476T30_12_2003_17_24_43"/>
      <w:bookmarkEnd w:id="66"/>
      <w:r>
        <w:rPr>
          <w:rtl/>
        </w:rPr>
        <w:t>היו"ר ראובן ריבלין:</w:t>
      </w:r>
    </w:p>
    <w:p w14:paraId="7053E6AA" w14:textId="77777777" w:rsidR="00000000" w:rsidRDefault="004C51F7">
      <w:pPr>
        <w:pStyle w:val="a0"/>
        <w:rPr>
          <w:rtl/>
        </w:rPr>
      </w:pPr>
    </w:p>
    <w:p w14:paraId="5DC4F2E7" w14:textId="77777777" w:rsidR="00000000" w:rsidRDefault="004C51F7">
      <w:pPr>
        <w:pStyle w:val="a0"/>
        <w:rPr>
          <w:rFonts w:hint="cs"/>
          <w:rtl/>
        </w:rPr>
      </w:pPr>
      <w:r>
        <w:rPr>
          <w:rFonts w:hint="cs"/>
          <w:rtl/>
        </w:rPr>
        <w:t xml:space="preserve">תודה רבה. בדיוק על השנייה. </w:t>
      </w:r>
    </w:p>
    <w:p w14:paraId="67A77E87" w14:textId="77777777" w:rsidR="00000000" w:rsidRDefault="004C51F7">
      <w:pPr>
        <w:pStyle w:val="a0"/>
        <w:rPr>
          <w:rFonts w:hint="cs"/>
          <w:rtl/>
        </w:rPr>
      </w:pPr>
    </w:p>
    <w:p w14:paraId="1FADEF7D" w14:textId="77777777" w:rsidR="00000000" w:rsidRDefault="004C51F7">
      <w:pPr>
        <w:pStyle w:val="a0"/>
        <w:rPr>
          <w:rFonts w:hint="cs"/>
          <w:rtl/>
        </w:rPr>
      </w:pPr>
      <w:r>
        <w:rPr>
          <w:rFonts w:hint="cs"/>
          <w:rtl/>
        </w:rPr>
        <w:t>רבותי חברי הכנסת, בשנת 1988 - חבר הכנסת בורג, אתה ואני נכנסנו לכנסת, שהיתה הכנסת השתים-עשרה. נתקבלנו כאן, כמובן, על-ידי חברים ועל-ידי יריבים בברכות, בחשדנות, בקריצות ובראי</w:t>
      </w:r>
      <w:r>
        <w:rPr>
          <w:rFonts w:hint="cs"/>
          <w:rtl/>
        </w:rPr>
        <w:t xml:space="preserve">יה כזאת או אחרת על מנת לשמור את צעדינו. אבל שנינו מצאנו פה אדם שהיה לנו למורה דרך ומדריך, והוא אדם שהגיע לכאן 22 שנה לפנינו. נדמה לי שרק שמעון פרס היה כאן לפני שהוא הגיע. </w:t>
      </w:r>
    </w:p>
    <w:p w14:paraId="6EC95E35" w14:textId="77777777" w:rsidR="00000000" w:rsidRDefault="004C51F7">
      <w:pPr>
        <w:pStyle w:val="a0"/>
        <w:rPr>
          <w:rFonts w:hint="cs"/>
          <w:rtl/>
        </w:rPr>
      </w:pPr>
    </w:p>
    <w:p w14:paraId="3E300240" w14:textId="77777777" w:rsidR="00000000" w:rsidRDefault="004C51F7">
      <w:pPr>
        <w:pStyle w:val="af0"/>
        <w:rPr>
          <w:rtl/>
        </w:rPr>
      </w:pPr>
      <w:r>
        <w:rPr>
          <w:rFonts w:hint="eastAsia"/>
          <w:rtl/>
        </w:rPr>
        <w:t>אברהם</w:t>
      </w:r>
      <w:r>
        <w:rPr>
          <w:rtl/>
        </w:rPr>
        <w:t xml:space="preserve"> בורג (העבודה-מימד):</w:t>
      </w:r>
    </w:p>
    <w:p w14:paraId="52D339C6" w14:textId="77777777" w:rsidR="00000000" w:rsidRDefault="004C51F7">
      <w:pPr>
        <w:pStyle w:val="a0"/>
        <w:rPr>
          <w:rFonts w:hint="cs"/>
          <w:rtl/>
        </w:rPr>
      </w:pPr>
    </w:p>
    <w:p w14:paraId="0C5C49AF" w14:textId="77777777" w:rsidR="00000000" w:rsidRDefault="004C51F7">
      <w:pPr>
        <w:pStyle w:val="a0"/>
        <w:rPr>
          <w:rFonts w:hint="cs"/>
          <w:rtl/>
        </w:rPr>
      </w:pPr>
      <w:r>
        <w:rPr>
          <w:rFonts w:hint="cs"/>
          <w:rtl/>
        </w:rPr>
        <w:t xml:space="preserve">אבל שמעון פרס לא נתן לנו סוכריות. </w:t>
      </w:r>
    </w:p>
    <w:p w14:paraId="4B836F81" w14:textId="77777777" w:rsidR="00000000" w:rsidRDefault="004C51F7">
      <w:pPr>
        <w:pStyle w:val="a0"/>
        <w:rPr>
          <w:rFonts w:hint="cs"/>
          <w:rtl/>
        </w:rPr>
      </w:pPr>
    </w:p>
    <w:p w14:paraId="0C5972CC" w14:textId="77777777" w:rsidR="00000000" w:rsidRDefault="004C51F7">
      <w:pPr>
        <w:pStyle w:val="af1"/>
        <w:rPr>
          <w:rtl/>
        </w:rPr>
      </w:pPr>
      <w:bookmarkStart w:id="67" w:name="FS000000476T30_12_2003_17_24_11"/>
      <w:bookmarkStart w:id="68" w:name="FS000000476T30_12_2003_17_24_24C"/>
      <w:bookmarkEnd w:id="68"/>
      <w:r>
        <w:rPr>
          <w:rtl/>
        </w:rPr>
        <w:t>היו"ר ראובן ריבלין:</w:t>
      </w:r>
    </w:p>
    <w:p w14:paraId="5E95A1CC" w14:textId="77777777" w:rsidR="00000000" w:rsidRDefault="004C51F7">
      <w:pPr>
        <w:pStyle w:val="a0"/>
        <w:rPr>
          <w:rtl/>
        </w:rPr>
      </w:pPr>
    </w:p>
    <w:bookmarkEnd w:id="67"/>
    <w:p w14:paraId="2D6CF6F6" w14:textId="77777777" w:rsidR="00000000" w:rsidRDefault="004C51F7">
      <w:pPr>
        <w:pStyle w:val="a0"/>
        <w:rPr>
          <w:rFonts w:hint="cs"/>
          <w:rtl/>
        </w:rPr>
      </w:pPr>
      <w:r>
        <w:rPr>
          <w:rFonts w:hint="cs"/>
          <w:rtl/>
        </w:rPr>
        <w:t xml:space="preserve">נכון. הוא נתן לנו סוכריות כל ימי שהותנו פה. והוא הסדרן המסור, איש הכנסת, אברהם דוד, אשר מחר עוזב אותנו לגמלאות, ואנחנו מבקשים לברך אותו מכל לב. אין חבר כנסת שהיה כאן בכנסות משנת 1966 שלא פגש את אברהם דוד ולא ידע עד כמה הוא לעזר לעבודת הכנסת ולכל חבר כנסת </w:t>
      </w:r>
      <w:r>
        <w:rPr>
          <w:rFonts w:hint="cs"/>
          <w:rtl/>
        </w:rPr>
        <w:t>בנפרד. אני מבקש בהזדמנות זו, בשמכם כולכם, לברך את רעייתו גאולה, שהיא תצטרך עכשיו לקבל את כל האהבה והאהדה והמסירות והעזרה שאברהם היה נותן לכולנו - גם ששת ילדיו,  שלושה בנים ושלוש בנות, אשר הם כפרחים לשולחנם של רעייתו ושלו, וגם שני נכדים לו,  נכד ונכדה - כפי</w:t>
      </w:r>
      <w:r>
        <w:rPr>
          <w:rFonts w:hint="cs"/>
          <w:rtl/>
        </w:rPr>
        <w:t xml:space="preserve"> שהוא תמיד ידע לעשות; שלושה נכדים - ברוך השם, כן ירבו. </w:t>
      </w:r>
    </w:p>
    <w:p w14:paraId="484B0BC4" w14:textId="77777777" w:rsidR="00000000" w:rsidRDefault="004C51F7">
      <w:pPr>
        <w:pStyle w:val="a0"/>
        <w:rPr>
          <w:rFonts w:hint="cs"/>
          <w:rtl/>
        </w:rPr>
      </w:pPr>
    </w:p>
    <w:p w14:paraId="020F343A" w14:textId="77777777" w:rsidR="00000000" w:rsidRDefault="004C51F7">
      <w:pPr>
        <w:pStyle w:val="a0"/>
        <w:rPr>
          <w:rFonts w:hint="cs"/>
          <w:rtl/>
        </w:rPr>
      </w:pPr>
      <w:r>
        <w:rPr>
          <w:rFonts w:hint="cs"/>
          <w:rtl/>
        </w:rPr>
        <w:t>אני יודע שרבים מחברי הכנסת יצטערו. אומרים: לכל אחד אפשר למצוא מחליף. אבל אני מוכרח לומר לכם, שאדם שהיה בתפקיד כל כך מכריע בנבחרת הכדורגל, שהביאה כל כך הרבה כבוד לכנסת - והרבה פעמים אנשים בעולם כולו ו</w:t>
      </w:r>
      <w:r>
        <w:rPr>
          <w:rFonts w:hint="cs"/>
          <w:rtl/>
        </w:rPr>
        <w:t xml:space="preserve">בארץ היו חושבים שאברהם הוא חבר כנסת לכל דבר, שכן לא היינו מעזים לעלות, חברי הכנסת, למגרש המשחקים בלי שאברהם יהיה החלוץ המרכזי שלנו, וכאשר לא ידענו לבלום, הוא הפך להיות בלם. </w:t>
      </w:r>
    </w:p>
    <w:p w14:paraId="1C533644" w14:textId="77777777" w:rsidR="00000000" w:rsidRDefault="004C51F7">
      <w:pPr>
        <w:pStyle w:val="a0"/>
        <w:rPr>
          <w:rFonts w:hint="cs"/>
          <w:rtl/>
        </w:rPr>
      </w:pPr>
    </w:p>
    <w:p w14:paraId="3F559417" w14:textId="77777777" w:rsidR="00000000" w:rsidRDefault="004C51F7">
      <w:pPr>
        <w:pStyle w:val="a0"/>
        <w:rPr>
          <w:rFonts w:hint="cs"/>
          <w:rtl/>
        </w:rPr>
      </w:pPr>
      <w:r>
        <w:rPr>
          <w:rFonts w:hint="cs"/>
          <w:rtl/>
        </w:rPr>
        <w:t>אברהם, היית כאן בלם, היית כאן חלוץ, היית כאן יסוד, היית כאן מוסד והיית כאן למוסד,</w:t>
      </w:r>
      <w:r>
        <w:rPr>
          <w:rFonts w:hint="cs"/>
          <w:rtl/>
        </w:rPr>
        <w:t xml:space="preserve"> ואנחנו כולנו מכל הלב מאחלים לך הצלחה, ומאחלים לך שבהמשך הדרך - שהרי אתה רק מתחיל עכשיו דרך חדשה, שכולה תהיה רצופה בהצלחות נוספות - אנחנו מאחלים לך מכל הלב דרך צלחה, ורק שיהיה אושר במשפחתך ובדרכך. תודה רבה. אני מציע למחוא כפיים </w:t>
      </w:r>
    </w:p>
    <w:p w14:paraId="511F087A" w14:textId="77777777" w:rsidR="00000000" w:rsidRDefault="004C51F7">
      <w:pPr>
        <w:pStyle w:val="a0"/>
        <w:rPr>
          <w:rFonts w:hint="cs"/>
          <w:rtl/>
        </w:rPr>
      </w:pPr>
    </w:p>
    <w:p w14:paraId="2E950D28" w14:textId="77777777" w:rsidR="00000000" w:rsidRDefault="004C51F7">
      <w:pPr>
        <w:pStyle w:val="a0"/>
        <w:rPr>
          <w:rFonts w:hint="cs"/>
          <w:rtl/>
        </w:rPr>
      </w:pPr>
      <w:r>
        <w:rPr>
          <w:rFonts w:hint="cs"/>
          <w:rtl/>
        </w:rPr>
        <w:t xml:space="preserve">כבוד השר גדעון עזרא. לאחר </w:t>
      </w:r>
      <w:r>
        <w:rPr>
          <w:rFonts w:hint="cs"/>
          <w:rtl/>
        </w:rPr>
        <w:t>מכן אנחנו עוברים לסדר-היום. בבקשה.</w:t>
      </w:r>
    </w:p>
    <w:p w14:paraId="27269365" w14:textId="77777777" w:rsidR="00000000" w:rsidRDefault="004C51F7">
      <w:pPr>
        <w:pStyle w:val="a0"/>
        <w:rPr>
          <w:rFonts w:hint="cs"/>
          <w:rtl/>
        </w:rPr>
      </w:pPr>
    </w:p>
    <w:p w14:paraId="0DF157B2" w14:textId="77777777" w:rsidR="00000000" w:rsidRDefault="004C51F7">
      <w:pPr>
        <w:pStyle w:val="a"/>
        <w:rPr>
          <w:rtl/>
        </w:rPr>
      </w:pPr>
      <w:bookmarkStart w:id="69" w:name="FS000001027T30_12_2003_17_23_39"/>
      <w:bookmarkStart w:id="70" w:name="FS000000474T30_12_2003_17_23_49"/>
      <w:bookmarkStart w:id="71" w:name="_Toc63488427"/>
      <w:bookmarkEnd w:id="69"/>
      <w:bookmarkEnd w:id="70"/>
      <w:r>
        <w:rPr>
          <w:rFonts w:hint="eastAsia"/>
          <w:rtl/>
        </w:rPr>
        <w:t>השר</w:t>
      </w:r>
      <w:r>
        <w:rPr>
          <w:rtl/>
        </w:rPr>
        <w:t xml:space="preserve"> גדעון עזרא:</w:t>
      </w:r>
      <w:bookmarkEnd w:id="71"/>
    </w:p>
    <w:p w14:paraId="7EBDFE82" w14:textId="77777777" w:rsidR="00000000" w:rsidRDefault="004C51F7">
      <w:pPr>
        <w:pStyle w:val="a0"/>
        <w:rPr>
          <w:rFonts w:hint="cs"/>
          <w:rtl/>
        </w:rPr>
      </w:pPr>
    </w:p>
    <w:p w14:paraId="59D9BFEE" w14:textId="77777777" w:rsidR="00000000" w:rsidRDefault="004C51F7">
      <w:pPr>
        <w:pStyle w:val="a0"/>
        <w:rPr>
          <w:rFonts w:hint="cs"/>
          <w:rtl/>
        </w:rPr>
      </w:pPr>
      <w:r>
        <w:rPr>
          <w:rFonts w:hint="cs"/>
          <w:rtl/>
        </w:rPr>
        <w:t>אדוני היושב-ראש, חברי חברי הכנסת, ברכות לאברהם דוד ולאשתו גאולה. לפני שהייתי חבר כנסת תמהתי מי אלה הסדרנים שמוציאים חברי כנסת מהאולם. ראיתי לנגד עיני בריונים כאלה ואחרים. ראיתי שהתהליך הוא קצת שונה. על כ</w:t>
      </w:r>
      <w:r>
        <w:rPr>
          <w:rFonts w:hint="cs"/>
          <w:rtl/>
        </w:rPr>
        <w:t xml:space="preserve">ל פנים, אברהם, ברכות בדרכך החדשה. </w:t>
      </w:r>
    </w:p>
    <w:p w14:paraId="11A4ED4C" w14:textId="77777777" w:rsidR="00000000" w:rsidRDefault="004C51F7">
      <w:pPr>
        <w:pStyle w:val="a0"/>
        <w:rPr>
          <w:rFonts w:hint="cs"/>
          <w:rtl/>
        </w:rPr>
      </w:pPr>
    </w:p>
    <w:p w14:paraId="7F303C4B" w14:textId="77777777" w:rsidR="00000000" w:rsidRDefault="004C51F7">
      <w:pPr>
        <w:pStyle w:val="a0"/>
        <w:rPr>
          <w:rFonts w:hint="cs"/>
          <w:rtl/>
        </w:rPr>
      </w:pPr>
      <w:r>
        <w:rPr>
          <w:rFonts w:hint="cs"/>
          <w:rtl/>
        </w:rPr>
        <w:t>אני מבקש להתייחס לכמה נקודות. קודם כול, אני רוצה מכאן לברך את ראשי הרשויות שמצאו לנכון לפתוח היום את בתי-הספר ביישוביהם. אני מאוד מקווה שלפני שיגיעו לסיכומים ולפתרון, כל הרשויות תפתחנה מחר את שערי בתי-הספר. זה פשוט לא יכ</w:t>
      </w:r>
      <w:r>
        <w:rPr>
          <w:rFonts w:hint="cs"/>
          <w:rtl/>
        </w:rPr>
        <w:t xml:space="preserve">ול להיות במצב הקיים במערכת החינוך שלנו, שנרשה לעצמנו את הלוקסוס הזה. אני מאוד מקווה שתימצא הדרך לפתיחת בתי-הספר כבר מחר, ואני קורא לראשי הרשויות לפתוח את בתי-הספר. </w:t>
      </w:r>
    </w:p>
    <w:p w14:paraId="78861895" w14:textId="77777777" w:rsidR="00000000" w:rsidRDefault="004C51F7">
      <w:pPr>
        <w:pStyle w:val="a0"/>
        <w:rPr>
          <w:rFonts w:hint="cs"/>
          <w:rtl/>
        </w:rPr>
      </w:pPr>
    </w:p>
    <w:p w14:paraId="4B69F866" w14:textId="77777777" w:rsidR="00000000" w:rsidRDefault="004C51F7">
      <w:pPr>
        <w:pStyle w:val="a0"/>
        <w:rPr>
          <w:rFonts w:hint="cs"/>
          <w:rtl/>
        </w:rPr>
      </w:pPr>
      <w:r>
        <w:rPr>
          <w:rFonts w:hint="cs"/>
          <w:rtl/>
        </w:rPr>
        <w:t>הנקודה השנייה - חבר הכנסת מצנע דיבר על נושא הסחר בסמים, ואני בהחלט מצטרף לצורך להילחם בסמי</w:t>
      </w:r>
      <w:r>
        <w:rPr>
          <w:rFonts w:hint="cs"/>
          <w:rtl/>
        </w:rPr>
        <w:t xml:space="preserve">ם. אני רוצה להזכיר לחברי הבית, שהממשלה החליטה שבתוך חודש </w:t>
      </w:r>
      <w:r>
        <w:rPr>
          <w:rtl/>
        </w:rPr>
        <w:t>–</w:t>
      </w:r>
      <w:r>
        <w:rPr>
          <w:rFonts w:hint="cs"/>
          <w:rtl/>
        </w:rPr>
        <w:t xml:space="preserve"> מלפני עשרה ימים </w:t>
      </w:r>
      <w:r>
        <w:rPr>
          <w:rtl/>
        </w:rPr>
        <w:t>–</w:t>
      </w:r>
      <w:r>
        <w:rPr>
          <w:rFonts w:hint="cs"/>
          <w:rtl/>
        </w:rPr>
        <w:t xml:space="preserve"> יגיש המשרד לביטחון הפנים מערכה כוללת כנגד הפשיעה, לרבות הסמים. אני גם רוצה לומר, שאני נמנה עם מי שתומכים בחקיקה הולמת, שנוכל לפיה לשלוח סוחרי סמים למעצר מינהלי. יש הרבה מאוד אנשים</w:t>
      </w:r>
      <w:r>
        <w:rPr>
          <w:rFonts w:hint="cs"/>
          <w:rtl/>
        </w:rPr>
        <w:t xml:space="preserve"> שיש הוכחות לגביהם, לא תופסים אותם "על חם", אבל יודעים שכל יום, כל יום, הם מכניסים אנשים חדשים למערכת הסמים.</w:t>
      </w:r>
    </w:p>
    <w:p w14:paraId="3B6B4D07" w14:textId="77777777" w:rsidR="00000000" w:rsidRDefault="004C51F7">
      <w:pPr>
        <w:pStyle w:val="a0"/>
        <w:rPr>
          <w:rFonts w:hint="cs"/>
          <w:rtl/>
        </w:rPr>
      </w:pPr>
    </w:p>
    <w:p w14:paraId="1E76D592" w14:textId="77777777" w:rsidR="00000000" w:rsidRDefault="004C51F7">
      <w:pPr>
        <w:pStyle w:val="a0"/>
        <w:rPr>
          <w:rFonts w:hint="cs"/>
          <w:rtl/>
        </w:rPr>
      </w:pPr>
      <w:r>
        <w:rPr>
          <w:rFonts w:hint="cs"/>
          <w:rtl/>
        </w:rPr>
        <w:t>אשר לבנייה הבלתי-חוקית, העליתם את הנושא מי יודע כמה פעמים. ולצערי, יש "מוד" פעולה, שבו קודם כול בונים את המסגד, אחר כך בונים את החנויות ואחר כך בו</w:t>
      </w:r>
      <w:r>
        <w:rPr>
          <w:rFonts w:hint="cs"/>
          <w:rtl/>
        </w:rPr>
        <w:t>נים את הבתים, ואחר כך, כאשר הורסים את המבנים הללו, אתם באים ישר ומתלוננים כאן על הדבר הזה. ואני מצפה - - -</w:t>
      </w:r>
    </w:p>
    <w:p w14:paraId="4FEBF537" w14:textId="77777777" w:rsidR="00000000" w:rsidRDefault="004C51F7">
      <w:pPr>
        <w:pStyle w:val="af0"/>
        <w:rPr>
          <w:rFonts w:hint="cs"/>
          <w:rtl/>
        </w:rPr>
      </w:pPr>
    </w:p>
    <w:p w14:paraId="2A2B1B25" w14:textId="77777777" w:rsidR="00000000" w:rsidRDefault="004C51F7">
      <w:pPr>
        <w:pStyle w:val="af0"/>
        <w:rPr>
          <w:rFonts w:hint="cs"/>
          <w:rtl/>
        </w:rPr>
      </w:pPr>
    </w:p>
    <w:p w14:paraId="52BD1DF3" w14:textId="77777777" w:rsidR="00000000" w:rsidRDefault="004C51F7">
      <w:pPr>
        <w:pStyle w:val="af0"/>
        <w:rPr>
          <w:rtl/>
        </w:rPr>
      </w:pPr>
      <w:r>
        <w:rPr>
          <w:rFonts w:hint="eastAsia"/>
          <w:rtl/>
        </w:rPr>
        <w:t>עבד</w:t>
      </w:r>
      <w:r>
        <w:rPr>
          <w:rtl/>
        </w:rPr>
        <w:t>-אלמאלכ דהאמשה (רע"ם):</w:t>
      </w:r>
    </w:p>
    <w:p w14:paraId="3C32E65E" w14:textId="77777777" w:rsidR="00000000" w:rsidRDefault="004C51F7">
      <w:pPr>
        <w:pStyle w:val="a0"/>
        <w:rPr>
          <w:rFonts w:hint="cs"/>
          <w:rtl/>
        </w:rPr>
      </w:pPr>
    </w:p>
    <w:p w14:paraId="07BC7DFE" w14:textId="77777777" w:rsidR="00000000" w:rsidRDefault="004C51F7">
      <w:pPr>
        <w:pStyle w:val="a0"/>
        <w:rPr>
          <w:rFonts w:hint="cs"/>
          <w:rtl/>
        </w:rPr>
      </w:pPr>
      <w:r>
        <w:rPr>
          <w:rFonts w:hint="cs"/>
          <w:rtl/>
        </w:rPr>
        <w:t>אתה רוצה גם בתים וגם מסגדים וגם חנויות? מה הבעיה?</w:t>
      </w:r>
    </w:p>
    <w:p w14:paraId="653A2494" w14:textId="77777777" w:rsidR="00000000" w:rsidRDefault="004C51F7">
      <w:pPr>
        <w:pStyle w:val="a0"/>
        <w:rPr>
          <w:rFonts w:hint="cs"/>
          <w:rtl/>
        </w:rPr>
      </w:pPr>
    </w:p>
    <w:p w14:paraId="029A4186" w14:textId="77777777" w:rsidR="00000000" w:rsidRDefault="004C51F7">
      <w:pPr>
        <w:pStyle w:val="-"/>
        <w:rPr>
          <w:rtl/>
        </w:rPr>
      </w:pPr>
      <w:bookmarkStart w:id="72" w:name="FS000000476T30_12_2003_17_31_07C"/>
      <w:bookmarkStart w:id="73" w:name="FS000000474T30_12_2003_17_31_20"/>
      <w:bookmarkStart w:id="74" w:name="FS000000474T30_12_2003_17_31_26C"/>
      <w:bookmarkEnd w:id="73"/>
      <w:bookmarkEnd w:id="74"/>
      <w:r>
        <w:rPr>
          <w:rtl/>
        </w:rPr>
        <w:t>השר גדעון עזרא:</w:t>
      </w:r>
    </w:p>
    <w:p w14:paraId="72D0598A" w14:textId="77777777" w:rsidR="00000000" w:rsidRDefault="004C51F7">
      <w:pPr>
        <w:pStyle w:val="a0"/>
        <w:rPr>
          <w:rtl/>
        </w:rPr>
      </w:pPr>
    </w:p>
    <w:p w14:paraId="3E07F540" w14:textId="77777777" w:rsidR="00000000" w:rsidRDefault="004C51F7">
      <w:pPr>
        <w:pStyle w:val="a0"/>
        <w:rPr>
          <w:rFonts w:hint="cs"/>
          <w:rtl/>
        </w:rPr>
      </w:pPr>
      <w:r>
        <w:rPr>
          <w:rFonts w:hint="cs"/>
          <w:rtl/>
        </w:rPr>
        <w:t xml:space="preserve">מה הבעיה? זוהי בנייה בלתי חוקית. </w:t>
      </w:r>
    </w:p>
    <w:p w14:paraId="52587B3B" w14:textId="77777777" w:rsidR="00000000" w:rsidRDefault="004C51F7">
      <w:pPr>
        <w:pStyle w:val="a0"/>
        <w:rPr>
          <w:rFonts w:hint="cs"/>
          <w:rtl/>
        </w:rPr>
      </w:pPr>
    </w:p>
    <w:p w14:paraId="277C5E40" w14:textId="77777777" w:rsidR="00000000" w:rsidRDefault="004C51F7">
      <w:pPr>
        <w:pStyle w:val="af0"/>
        <w:rPr>
          <w:rtl/>
        </w:rPr>
      </w:pPr>
      <w:r>
        <w:rPr>
          <w:rFonts w:hint="eastAsia"/>
          <w:rtl/>
        </w:rPr>
        <w:t>עבד</w:t>
      </w:r>
      <w:r>
        <w:rPr>
          <w:rtl/>
        </w:rPr>
        <w:t>-אלמאלכ דהאמשה</w:t>
      </w:r>
      <w:r>
        <w:rPr>
          <w:rtl/>
        </w:rPr>
        <w:t xml:space="preserve"> (רע"ם):</w:t>
      </w:r>
    </w:p>
    <w:p w14:paraId="69389297" w14:textId="77777777" w:rsidR="00000000" w:rsidRDefault="004C51F7">
      <w:pPr>
        <w:pStyle w:val="a0"/>
        <w:rPr>
          <w:rFonts w:hint="cs"/>
          <w:rtl/>
        </w:rPr>
      </w:pPr>
    </w:p>
    <w:p w14:paraId="3A5CA6CA" w14:textId="77777777" w:rsidR="00000000" w:rsidRDefault="004C51F7">
      <w:pPr>
        <w:pStyle w:val="a0"/>
        <w:rPr>
          <w:rFonts w:hint="cs"/>
          <w:rtl/>
        </w:rPr>
      </w:pPr>
      <w:r>
        <w:rPr>
          <w:rFonts w:hint="cs"/>
          <w:rtl/>
        </w:rPr>
        <w:t>- - - לפני 50 שנה - - -</w:t>
      </w:r>
    </w:p>
    <w:p w14:paraId="0F77577F" w14:textId="77777777" w:rsidR="00000000" w:rsidRDefault="004C51F7">
      <w:pPr>
        <w:pStyle w:val="a0"/>
        <w:rPr>
          <w:rFonts w:hint="cs"/>
          <w:rtl/>
        </w:rPr>
      </w:pPr>
    </w:p>
    <w:p w14:paraId="70645AE1" w14:textId="77777777" w:rsidR="00000000" w:rsidRDefault="004C51F7">
      <w:pPr>
        <w:pStyle w:val="af0"/>
        <w:rPr>
          <w:rtl/>
        </w:rPr>
      </w:pPr>
      <w:r>
        <w:rPr>
          <w:rFonts w:hint="eastAsia"/>
          <w:rtl/>
        </w:rPr>
        <w:t>טלב</w:t>
      </w:r>
      <w:r>
        <w:rPr>
          <w:rtl/>
        </w:rPr>
        <w:t xml:space="preserve"> אלסאנע (רע"ם):</w:t>
      </w:r>
    </w:p>
    <w:p w14:paraId="54FF6F56" w14:textId="77777777" w:rsidR="00000000" w:rsidRDefault="004C51F7">
      <w:pPr>
        <w:pStyle w:val="a0"/>
        <w:rPr>
          <w:rFonts w:hint="cs"/>
          <w:rtl/>
        </w:rPr>
      </w:pPr>
    </w:p>
    <w:p w14:paraId="665F0AFC" w14:textId="77777777" w:rsidR="00000000" w:rsidRDefault="004C51F7">
      <w:pPr>
        <w:pStyle w:val="a0"/>
        <w:rPr>
          <w:rFonts w:hint="cs"/>
          <w:rtl/>
        </w:rPr>
      </w:pPr>
      <w:r>
        <w:rPr>
          <w:rFonts w:hint="cs"/>
          <w:rtl/>
        </w:rPr>
        <w:t>- - -</w:t>
      </w:r>
    </w:p>
    <w:p w14:paraId="67355018" w14:textId="77777777" w:rsidR="00000000" w:rsidRDefault="004C51F7">
      <w:pPr>
        <w:pStyle w:val="a0"/>
        <w:rPr>
          <w:rFonts w:hint="cs"/>
          <w:rtl/>
        </w:rPr>
      </w:pPr>
    </w:p>
    <w:p w14:paraId="034E8DCD" w14:textId="77777777" w:rsidR="00000000" w:rsidRDefault="004C51F7">
      <w:pPr>
        <w:pStyle w:val="-"/>
        <w:rPr>
          <w:rtl/>
        </w:rPr>
      </w:pPr>
      <w:bookmarkStart w:id="75" w:name="FS000000474T30_12_2003_17_32_21C"/>
      <w:bookmarkEnd w:id="75"/>
      <w:r>
        <w:rPr>
          <w:rtl/>
        </w:rPr>
        <w:t>השר גדעון עזרא:</w:t>
      </w:r>
    </w:p>
    <w:p w14:paraId="77A2A638" w14:textId="77777777" w:rsidR="00000000" w:rsidRDefault="004C51F7">
      <w:pPr>
        <w:pStyle w:val="a0"/>
        <w:rPr>
          <w:rtl/>
        </w:rPr>
      </w:pPr>
    </w:p>
    <w:bookmarkEnd w:id="72"/>
    <w:p w14:paraId="35CFADC1" w14:textId="77777777" w:rsidR="00000000" w:rsidRDefault="004C51F7">
      <w:pPr>
        <w:pStyle w:val="a0"/>
        <w:rPr>
          <w:rFonts w:hint="cs"/>
          <w:rtl/>
        </w:rPr>
      </w:pPr>
      <w:r>
        <w:rPr>
          <w:rFonts w:hint="cs"/>
          <w:rtl/>
        </w:rPr>
        <w:t xml:space="preserve">אני לא הפרעתי לך, אל תפריע לי. </w:t>
      </w:r>
    </w:p>
    <w:p w14:paraId="7B4995CF" w14:textId="77777777" w:rsidR="00000000" w:rsidRDefault="004C51F7">
      <w:pPr>
        <w:pStyle w:val="a0"/>
        <w:rPr>
          <w:rFonts w:hint="cs"/>
          <w:rtl/>
        </w:rPr>
      </w:pPr>
    </w:p>
    <w:p w14:paraId="51051817" w14:textId="77777777" w:rsidR="00000000" w:rsidRDefault="004C51F7">
      <w:pPr>
        <w:pStyle w:val="a0"/>
        <w:rPr>
          <w:rFonts w:hint="cs"/>
          <w:rtl/>
        </w:rPr>
      </w:pPr>
      <w:r>
        <w:rPr>
          <w:rFonts w:hint="cs"/>
          <w:rtl/>
        </w:rPr>
        <w:t xml:space="preserve">אתם הולכים ובונים בתים באופן בלתי חוקי באזורים שבהם לא היה בנוי שום דבר, והתופעה הולכת ומתרחבת.  </w:t>
      </w:r>
    </w:p>
    <w:p w14:paraId="4B7A07CA" w14:textId="77777777" w:rsidR="00000000" w:rsidRDefault="004C51F7">
      <w:pPr>
        <w:pStyle w:val="a0"/>
        <w:rPr>
          <w:rFonts w:hint="cs"/>
          <w:rtl/>
        </w:rPr>
      </w:pPr>
    </w:p>
    <w:p w14:paraId="2389BDA1" w14:textId="77777777" w:rsidR="00000000" w:rsidRDefault="004C51F7">
      <w:pPr>
        <w:pStyle w:val="af0"/>
        <w:rPr>
          <w:rtl/>
        </w:rPr>
      </w:pPr>
      <w:r>
        <w:rPr>
          <w:rFonts w:hint="eastAsia"/>
          <w:rtl/>
        </w:rPr>
        <w:t>טלב</w:t>
      </w:r>
      <w:r>
        <w:rPr>
          <w:rtl/>
        </w:rPr>
        <w:t xml:space="preserve"> אלסאנע (רע"ם):</w:t>
      </w:r>
    </w:p>
    <w:p w14:paraId="763C9CE1" w14:textId="77777777" w:rsidR="00000000" w:rsidRDefault="004C51F7">
      <w:pPr>
        <w:pStyle w:val="a0"/>
        <w:rPr>
          <w:rFonts w:hint="cs"/>
          <w:rtl/>
        </w:rPr>
      </w:pPr>
    </w:p>
    <w:p w14:paraId="0E5B6A50" w14:textId="77777777" w:rsidR="00000000" w:rsidRDefault="004C51F7">
      <w:pPr>
        <w:pStyle w:val="a0"/>
        <w:ind w:firstLine="720"/>
        <w:rPr>
          <w:rFonts w:hint="cs"/>
          <w:rtl/>
        </w:rPr>
      </w:pPr>
      <w:r>
        <w:rPr>
          <w:rFonts w:hint="cs"/>
          <w:rtl/>
        </w:rPr>
        <w:t>מי אחראי לבנייה הזאת? למה</w:t>
      </w:r>
      <w:r>
        <w:rPr>
          <w:rFonts w:hint="cs"/>
          <w:rtl/>
        </w:rPr>
        <w:t xml:space="preserve"> אתם לא מאפשרים בנייה בחוק? למה אתם לא מאפשרים בנייה בחוק? תענה לי רק על השאלה הזאת. </w:t>
      </w:r>
    </w:p>
    <w:p w14:paraId="640A3B3A" w14:textId="77777777" w:rsidR="00000000" w:rsidRDefault="004C51F7">
      <w:pPr>
        <w:pStyle w:val="a0"/>
        <w:ind w:firstLine="720"/>
        <w:rPr>
          <w:rFonts w:hint="cs"/>
          <w:rtl/>
        </w:rPr>
      </w:pPr>
    </w:p>
    <w:p w14:paraId="778F1ACD" w14:textId="77777777" w:rsidR="00000000" w:rsidRDefault="004C51F7">
      <w:pPr>
        <w:pStyle w:val="-"/>
        <w:rPr>
          <w:rtl/>
        </w:rPr>
      </w:pPr>
      <w:bookmarkStart w:id="76" w:name="FS000000474T30_12_2003_17_37_47C"/>
      <w:bookmarkEnd w:id="76"/>
      <w:r>
        <w:rPr>
          <w:rtl/>
        </w:rPr>
        <w:t>השר גדעון עזרא:</w:t>
      </w:r>
    </w:p>
    <w:p w14:paraId="4804188B" w14:textId="77777777" w:rsidR="00000000" w:rsidRDefault="004C51F7">
      <w:pPr>
        <w:pStyle w:val="a0"/>
        <w:rPr>
          <w:rtl/>
        </w:rPr>
      </w:pPr>
    </w:p>
    <w:p w14:paraId="602E5FE4" w14:textId="77777777" w:rsidR="00000000" w:rsidRDefault="004C51F7">
      <w:pPr>
        <w:pStyle w:val="a0"/>
        <w:ind w:firstLine="720"/>
        <w:rPr>
          <w:rFonts w:hint="cs"/>
          <w:rtl/>
        </w:rPr>
      </w:pPr>
      <w:r>
        <w:rPr>
          <w:rFonts w:hint="cs"/>
          <w:rtl/>
        </w:rPr>
        <w:t xml:space="preserve">בונים עכשיו שישה יישובים, שישה יישובים, על מנת לקלוט את האנשים שבפזורה, ועם עזרה שלכם נוכל להגיע לדבר הזה. </w:t>
      </w:r>
    </w:p>
    <w:p w14:paraId="6E218E09" w14:textId="77777777" w:rsidR="00000000" w:rsidRDefault="004C51F7">
      <w:pPr>
        <w:pStyle w:val="a0"/>
        <w:ind w:firstLine="720"/>
        <w:rPr>
          <w:rFonts w:hint="cs"/>
          <w:rtl/>
        </w:rPr>
      </w:pPr>
    </w:p>
    <w:p w14:paraId="1852D1CE" w14:textId="77777777" w:rsidR="00000000" w:rsidRDefault="004C51F7">
      <w:pPr>
        <w:pStyle w:val="a0"/>
        <w:ind w:firstLine="720"/>
        <w:rPr>
          <w:rFonts w:hint="cs"/>
          <w:rtl/>
        </w:rPr>
      </w:pPr>
      <w:r>
        <w:rPr>
          <w:rFonts w:hint="cs"/>
          <w:rtl/>
        </w:rPr>
        <w:t>הנושא הרביעי הוא הנושא של התקציב. כמה מלים:</w:t>
      </w:r>
      <w:r>
        <w:rPr>
          <w:rFonts w:hint="cs"/>
          <w:rtl/>
        </w:rPr>
        <w:t xml:space="preserve"> אני יודע את הקשיים שיש בתקציב, אני רק לא חושב שהתקציב הזה מיועד לצרכים של חוגים כאלה ואחרים. הדאגה לבריאות, הדאגה לחינוך, הדאגה ליישובים שנמצאים מעבר ל"קו הירוק" ואינם מיועדים בשום שלב להתפנות - אני אינני מבין על מה הצעקה. אני יודע שהמצב לא טוב. </w:t>
      </w:r>
    </w:p>
    <w:p w14:paraId="3C4779EB" w14:textId="77777777" w:rsidR="00000000" w:rsidRDefault="004C51F7">
      <w:pPr>
        <w:pStyle w:val="a0"/>
        <w:ind w:firstLine="720"/>
        <w:rPr>
          <w:rFonts w:hint="cs"/>
          <w:rtl/>
        </w:rPr>
      </w:pPr>
    </w:p>
    <w:p w14:paraId="1D1CFB0C" w14:textId="77777777" w:rsidR="00000000" w:rsidRDefault="004C51F7">
      <w:pPr>
        <w:pStyle w:val="a0"/>
        <w:ind w:firstLine="720"/>
        <w:rPr>
          <w:rFonts w:hint="cs"/>
          <w:rtl/>
        </w:rPr>
      </w:pPr>
      <w:r>
        <w:rPr>
          <w:rFonts w:hint="cs"/>
          <w:rtl/>
        </w:rPr>
        <w:t>אשר ליל</w:t>
      </w:r>
      <w:r>
        <w:rPr>
          <w:rFonts w:hint="cs"/>
          <w:rtl/>
        </w:rPr>
        <w:t>דים, אני מסכים שאנחנו צריכים לטפל בנושא של הילדים. לפי ידיעתי הממשלה החליטה בישיבתה האחרונה על תוכנית מיוחדת לטיפול בילדים, ולעניות דעתי טוב נעשה אם תהיה תוכנית הזנה לבתי-הספר ונהיה בטוחים שכל ילד בישראל מקבל ארוחת צהריים חמה.</w:t>
      </w:r>
    </w:p>
    <w:p w14:paraId="7BD7CA8E" w14:textId="77777777" w:rsidR="00000000" w:rsidRDefault="004C51F7">
      <w:pPr>
        <w:pStyle w:val="a0"/>
        <w:ind w:firstLine="720"/>
        <w:rPr>
          <w:rFonts w:hint="cs"/>
          <w:rtl/>
        </w:rPr>
      </w:pPr>
    </w:p>
    <w:p w14:paraId="2082A991" w14:textId="77777777" w:rsidR="00000000" w:rsidRDefault="004C51F7">
      <w:pPr>
        <w:pStyle w:val="a0"/>
        <w:ind w:firstLine="720"/>
        <w:rPr>
          <w:rFonts w:hint="cs"/>
          <w:rtl/>
        </w:rPr>
      </w:pPr>
      <w:r>
        <w:rPr>
          <w:rFonts w:hint="cs"/>
          <w:rtl/>
        </w:rPr>
        <w:t>לגבי הפשע במגזר הערבי: אני ש</w:t>
      </w:r>
      <w:r>
        <w:rPr>
          <w:rFonts w:hint="cs"/>
          <w:rtl/>
        </w:rPr>
        <w:t xml:space="preserve">מעתי השבוע שעצרו אנשים בקרב קראג'ה וחרירי. שמעתי על מעצר של סוחרי סמים במקומות כאלו ואחרים. המשטרה תפעל בכל מקום שיהיה לה מידע מבוסס שעל-פיו אפשר יהיה להעמיד לדין. חשוב מאוד פה הנושא של המידע בזמן אמיתי, ואני מאוד מקווה - - - </w:t>
      </w:r>
    </w:p>
    <w:p w14:paraId="4FAFDC71" w14:textId="77777777" w:rsidR="00000000" w:rsidRDefault="004C51F7">
      <w:pPr>
        <w:pStyle w:val="a0"/>
        <w:ind w:firstLine="720"/>
        <w:rPr>
          <w:rFonts w:hint="cs"/>
          <w:rtl/>
        </w:rPr>
      </w:pPr>
    </w:p>
    <w:p w14:paraId="28A8C0CE" w14:textId="77777777" w:rsidR="00000000" w:rsidRDefault="004C51F7">
      <w:pPr>
        <w:pStyle w:val="af0"/>
        <w:rPr>
          <w:rtl/>
        </w:rPr>
      </w:pPr>
      <w:r>
        <w:rPr>
          <w:rFonts w:hint="eastAsia"/>
          <w:rtl/>
        </w:rPr>
        <w:t>עבד</w:t>
      </w:r>
      <w:r>
        <w:rPr>
          <w:rtl/>
        </w:rPr>
        <w:t>-אלמאלכ דהאמשה (רע"ם):</w:t>
      </w:r>
    </w:p>
    <w:p w14:paraId="6CF96BEF" w14:textId="77777777" w:rsidR="00000000" w:rsidRDefault="004C51F7">
      <w:pPr>
        <w:pStyle w:val="a0"/>
        <w:rPr>
          <w:rFonts w:hint="cs"/>
          <w:rtl/>
        </w:rPr>
      </w:pPr>
    </w:p>
    <w:p w14:paraId="37AEAC81" w14:textId="77777777" w:rsidR="00000000" w:rsidRDefault="004C51F7">
      <w:pPr>
        <w:pStyle w:val="a0"/>
        <w:rPr>
          <w:rFonts w:hint="cs"/>
          <w:rtl/>
        </w:rPr>
      </w:pPr>
      <w:r>
        <w:rPr>
          <w:rFonts w:hint="cs"/>
          <w:rtl/>
        </w:rPr>
        <w:t>-</w:t>
      </w:r>
      <w:r>
        <w:rPr>
          <w:rFonts w:hint="cs"/>
          <w:rtl/>
        </w:rPr>
        <w:t xml:space="preserve"> - -</w:t>
      </w:r>
    </w:p>
    <w:p w14:paraId="431CB44B" w14:textId="77777777" w:rsidR="00000000" w:rsidRDefault="004C51F7">
      <w:pPr>
        <w:pStyle w:val="a0"/>
        <w:rPr>
          <w:rFonts w:hint="cs"/>
          <w:rtl/>
        </w:rPr>
      </w:pPr>
    </w:p>
    <w:p w14:paraId="3F3D7C82" w14:textId="77777777" w:rsidR="00000000" w:rsidRDefault="004C51F7">
      <w:pPr>
        <w:pStyle w:val="-"/>
        <w:rPr>
          <w:rtl/>
        </w:rPr>
      </w:pPr>
      <w:bookmarkStart w:id="77" w:name="FS000000474T30_12_2003_17_41_59C"/>
      <w:bookmarkEnd w:id="77"/>
      <w:r>
        <w:rPr>
          <w:rFonts w:hint="eastAsia"/>
          <w:rtl/>
        </w:rPr>
        <w:t>השר</w:t>
      </w:r>
      <w:r>
        <w:rPr>
          <w:rtl/>
        </w:rPr>
        <w:t xml:space="preserve"> גדעון עזרא:</w:t>
      </w:r>
    </w:p>
    <w:p w14:paraId="34DE6A35" w14:textId="77777777" w:rsidR="00000000" w:rsidRDefault="004C51F7">
      <w:pPr>
        <w:pStyle w:val="a0"/>
        <w:rPr>
          <w:rFonts w:hint="cs"/>
          <w:rtl/>
        </w:rPr>
      </w:pPr>
    </w:p>
    <w:p w14:paraId="539D4B12" w14:textId="77777777" w:rsidR="00000000" w:rsidRDefault="004C51F7">
      <w:pPr>
        <w:pStyle w:val="a0"/>
        <w:rPr>
          <w:rFonts w:hint="cs"/>
          <w:rtl/>
        </w:rPr>
      </w:pPr>
      <w:r>
        <w:rPr>
          <w:rFonts w:hint="cs"/>
          <w:rtl/>
        </w:rPr>
        <w:t xml:space="preserve">עזוב, כל הזמן אתה עונה לי. אל תענה לי כל הזמן. </w:t>
      </w:r>
    </w:p>
    <w:p w14:paraId="5455C6E2" w14:textId="77777777" w:rsidR="00000000" w:rsidRDefault="004C51F7">
      <w:pPr>
        <w:pStyle w:val="a0"/>
        <w:rPr>
          <w:rFonts w:hint="cs"/>
          <w:rtl/>
        </w:rPr>
      </w:pPr>
    </w:p>
    <w:p w14:paraId="79BBA1AB" w14:textId="77777777" w:rsidR="00000000" w:rsidRDefault="004C51F7">
      <w:pPr>
        <w:pStyle w:val="af1"/>
        <w:rPr>
          <w:rtl/>
        </w:rPr>
      </w:pPr>
      <w:r>
        <w:rPr>
          <w:rFonts w:hint="eastAsia"/>
          <w:rtl/>
        </w:rPr>
        <w:t>היו</w:t>
      </w:r>
      <w:r>
        <w:rPr>
          <w:rtl/>
        </w:rPr>
        <w:t>"ר ראובן ריבלין:</w:t>
      </w:r>
    </w:p>
    <w:p w14:paraId="2E360798" w14:textId="77777777" w:rsidR="00000000" w:rsidRDefault="004C51F7">
      <w:pPr>
        <w:pStyle w:val="a0"/>
        <w:rPr>
          <w:rFonts w:hint="cs"/>
          <w:rtl/>
        </w:rPr>
      </w:pPr>
    </w:p>
    <w:p w14:paraId="69CE3067" w14:textId="77777777" w:rsidR="00000000" w:rsidRDefault="004C51F7">
      <w:pPr>
        <w:pStyle w:val="a0"/>
        <w:rPr>
          <w:rFonts w:hint="cs"/>
          <w:rtl/>
        </w:rPr>
      </w:pPr>
      <w:r>
        <w:rPr>
          <w:rFonts w:hint="cs"/>
          <w:rtl/>
        </w:rPr>
        <w:t>חברי הכנסת.</w:t>
      </w:r>
    </w:p>
    <w:p w14:paraId="2623C59F" w14:textId="77777777" w:rsidR="00000000" w:rsidRDefault="004C51F7">
      <w:pPr>
        <w:pStyle w:val="a0"/>
        <w:rPr>
          <w:rFonts w:hint="cs"/>
          <w:rtl/>
        </w:rPr>
      </w:pPr>
    </w:p>
    <w:p w14:paraId="4561354F" w14:textId="77777777" w:rsidR="00000000" w:rsidRDefault="004C51F7">
      <w:pPr>
        <w:pStyle w:val="af0"/>
        <w:rPr>
          <w:rtl/>
        </w:rPr>
      </w:pPr>
      <w:r>
        <w:rPr>
          <w:rFonts w:hint="eastAsia"/>
          <w:rtl/>
        </w:rPr>
        <w:t>עבד</w:t>
      </w:r>
      <w:r>
        <w:rPr>
          <w:rtl/>
        </w:rPr>
        <w:t>-אלמאלכ דהאמשה (רע"ם):</w:t>
      </w:r>
    </w:p>
    <w:p w14:paraId="3D46FBA7" w14:textId="77777777" w:rsidR="00000000" w:rsidRDefault="004C51F7">
      <w:pPr>
        <w:pStyle w:val="a0"/>
        <w:rPr>
          <w:rFonts w:hint="cs"/>
          <w:rtl/>
        </w:rPr>
      </w:pPr>
    </w:p>
    <w:p w14:paraId="67311B58" w14:textId="77777777" w:rsidR="00000000" w:rsidRDefault="004C51F7">
      <w:pPr>
        <w:pStyle w:val="a0"/>
        <w:ind w:firstLine="0"/>
        <w:rPr>
          <w:rFonts w:hint="cs"/>
          <w:rtl/>
        </w:rPr>
      </w:pPr>
      <w:r>
        <w:rPr>
          <w:rFonts w:hint="cs"/>
          <w:rtl/>
        </w:rPr>
        <w:tab/>
        <w:t>לא, אני רק אומר שיש חשש שתהיה עוד פעם שרשרת של רציחות. פשוט צריך לנקוט צעדים.</w:t>
      </w:r>
    </w:p>
    <w:p w14:paraId="61F2EB77" w14:textId="77777777" w:rsidR="00000000" w:rsidRDefault="004C51F7">
      <w:pPr>
        <w:pStyle w:val="a0"/>
        <w:ind w:firstLine="0"/>
        <w:rPr>
          <w:rFonts w:hint="cs"/>
          <w:rtl/>
        </w:rPr>
      </w:pPr>
    </w:p>
    <w:p w14:paraId="3F400EAB" w14:textId="77777777" w:rsidR="00000000" w:rsidRDefault="004C51F7">
      <w:pPr>
        <w:pStyle w:val="-"/>
        <w:rPr>
          <w:rtl/>
        </w:rPr>
      </w:pPr>
      <w:bookmarkStart w:id="78" w:name="FS000000474T30_12_2003_17_42_47C"/>
      <w:bookmarkEnd w:id="78"/>
      <w:r>
        <w:rPr>
          <w:rtl/>
        </w:rPr>
        <w:t>השר גדעון עזרא:</w:t>
      </w:r>
    </w:p>
    <w:p w14:paraId="177F992E" w14:textId="77777777" w:rsidR="00000000" w:rsidRDefault="004C51F7">
      <w:pPr>
        <w:pStyle w:val="a0"/>
        <w:rPr>
          <w:rtl/>
        </w:rPr>
      </w:pPr>
    </w:p>
    <w:p w14:paraId="15243223" w14:textId="77777777" w:rsidR="00000000" w:rsidRDefault="004C51F7">
      <w:pPr>
        <w:pStyle w:val="a0"/>
        <w:rPr>
          <w:rFonts w:hint="cs"/>
          <w:rtl/>
        </w:rPr>
      </w:pPr>
      <w:r>
        <w:rPr>
          <w:rFonts w:hint="cs"/>
          <w:rtl/>
        </w:rPr>
        <w:t xml:space="preserve">אני אומר לך שאין ידיעה על </w:t>
      </w:r>
      <w:r>
        <w:rPr>
          <w:rFonts w:hint="cs"/>
          <w:rtl/>
        </w:rPr>
        <w:t xml:space="preserve">פשע חמור שאיננה מטופלת על-ידי המשטרה, ואני אומר רק ששיתוף הפעולה בין האוכלוסייה למשטרה יכול רק להועיל בעניין הזה. </w:t>
      </w:r>
    </w:p>
    <w:p w14:paraId="28A41393" w14:textId="77777777" w:rsidR="00000000" w:rsidRDefault="004C51F7">
      <w:pPr>
        <w:pStyle w:val="a0"/>
        <w:rPr>
          <w:rFonts w:hint="cs"/>
          <w:rtl/>
        </w:rPr>
      </w:pPr>
    </w:p>
    <w:p w14:paraId="398FC459" w14:textId="77777777" w:rsidR="00000000" w:rsidRDefault="004C51F7">
      <w:pPr>
        <w:pStyle w:val="a0"/>
        <w:rPr>
          <w:rFonts w:hint="cs"/>
          <w:rtl/>
        </w:rPr>
      </w:pPr>
      <w:r>
        <w:rPr>
          <w:rFonts w:hint="cs"/>
          <w:rtl/>
        </w:rPr>
        <w:t>לגבי הירי על גיל נעמתי במחסום מסחה - הוועדות חוקרות ומטפלות בעניין. אני יכול רק להגיד כמה דברים שאני יודע בביטחון שלא נעשו. העובדה הראשונה ה</w:t>
      </w:r>
      <w:r>
        <w:rPr>
          <w:rFonts w:hint="cs"/>
          <w:rtl/>
        </w:rPr>
        <w:t xml:space="preserve">יא שגיל נעמתי וחבריו לא מצאו לנכון לבקש אישור לעריכת הפגנה. אם היו מבקשים אישור לעריכת הפגנה, אני חושב שההפגנה היתה מאושרת בצורה כזאת או אחרת, וללא ספק שלטונות צה"ל היו יודעים שמדובר שם בישראלים. הדבר השני, למי שלא יודע - - </w:t>
      </w:r>
    </w:p>
    <w:p w14:paraId="5B6C4AEB" w14:textId="77777777" w:rsidR="00000000" w:rsidRDefault="004C51F7">
      <w:pPr>
        <w:pStyle w:val="a0"/>
        <w:rPr>
          <w:rFonts w:hint="cs"/>
          <w:rtl/>
        </w:rPr>
      </w:pPr>
    </w:p>
    <w:p w14:paraId="6483093D" w14:textId="77777777" w:rsidR="00000000" w:rsidRDefault="004C51F7">
      <w:pPr>
        <w:pStyle w:val="af0"/>
        <w:rPr>
          <w:rtl/>
        </w:rPr>
      </w:pPr>
      <w:r>
        <w:rPr>
          <w:rFonts w:hint="eastAsia"/>
          <w:rtl/>
        </w:rPr>
        <w:t>טלב</w:t>
      </w:r>
      <w:r>
        <w:rPr>
          <w:rtl/>
        </w:rPr>
        <w:t xml:space="preserve"> אלסאנע (רע"ם):</w:t>
      </w:r>
    </w:p>
    <w:p w14:paraId="12064A45" w14:textId="77777777" w:rsidR="00000000" w:rsidRDefault="004C51F7">
      <w:pPr>
        <w:pStyle w:val="a0"/>
        <w:rPr>
          <w:rFonts w:hint="cs"/>
          <w:rtl/>
        </w:rPr>
      </w:pPr>
    </w:p>
    <w:p w14:paraId="165BFC21" w14:textId="77777777" w:rsidR="00000000" w:rsidRDefault="004C51F7">
      <w:pPr>
        <w:pStyle w:val="a0"/>
        <w:rPr>
          <w:rFonts w:hint="cs"/>
          <w:rtl/>
        </w:rPr>
      </w:pPr>
      <w:r>
        <w:rPr>
          <w:rFonts w:hint="cs"/>
          <w:rtl/>
        </w:rPr>
        <w:t>- - -</w:t>
      </w:r>
    </w:p>
    <w:p w14:paraId="61E44744" w14:textId="77777777" w:rsidR="00000000" w:rsidRDefault="004C51F7">
      <w:pPr>
        <w:pStyle w:val="a0"/>
        <w:rPr>
          <w:rFonts w:hint="cs"/>
          <w:rtl/>
        </w:rPr>
      </w:pPr>
    </w:p>
    <w:p w14:paraId="0D8EEE46" w14:textId="77777777" w:rsidR="00000000" w:rsidRDefault="004C51F7">
      <w:pPr>
        <w:pStyle w:val="-"/>
        <w:rPr>
          <w:rtl/>
        </w:rPr>
      </w:pPr>
      <w:bookmarkStart w:id="79" w:name="FS000000474T30_12_2003_17_45_43C"/>
      <w:bookmarkEnd w:id="79"/>
      <w:r>
        <w:rPr>
          <w:rtl/>
        </w:rPr>
        <w:t>השר</w:t>
      </w:r>
      <w:r>
        <w:rPr>
          <w:rtl/>
        </w:rPr>
        <w:t xml:space="preserve"> גדעון עזרא:</w:t>
      </w:r>
    </w:p>
    <w:p w14:paraId="3F579C7E" w14:textId="77777777" w:rsidR="00000000" w:rsidRDefault="004C51F7">
      <w:pPr>
        <w:pStyle w:val="a0"/>
        <w:rPr>
          <w:rtl/>
        </w:rPr>
      </w:pPr>
    </w:p>
    <w:p w14:paraId="1F1B55EF" w14:textId="77777777" w:rsidR="00000000" w:rsidRDefault="004C51F7">
      <w:pPr>
        <w:pStyle w:val="a0"/>
        <w:ind w:firstLine="720"/>
        <w:rPr>
          <w:rFonts w:hint="cs"/>
          <w:rtl/>
        </w:rPr>
      </w:pPr>
      <w:r>
        <w:rPr>
          <w:rFonts w:hint="cs"/>
          <w:rtl/>
        </w:rPr>
        <w:t>- - כשהם הגיעו לגדר, בדרכם לגדר, הם כבר עברו גדר אחת. הם עברו דרך גדר טשטוש אחת. וצה"ל, שנערך מולם - תדעו: לפי דעתי, הוראות הפתיחה באש לא כוונו לישראלים שירצו לפרוץ את הגדר, אלא כוונו לגורמים שליליים. ואם מישהו היה שובר את הגדר והיה רץ לעבר ה</w:t>
      </w:r>
      <w:r>
        <w:rPr>
          <w:rFonts w:hint="cs"/>
          <w:rtl/>
        </w:rPr>
        <w:t xml:space="preserve">חיילים, אני חושב שהחיילים היו פשוט הורגים אותו, מחשש שעל האיש הזה יש חגורת נפץ. על כל פנים, הנושא הזה נבדק כרגע וייבדק עד תום - - - </w:t>
      </w:r>
    </w:p>
    <w:p w14:paraId="76BC623A" w14:textId="77777777" w:rsidR="00000000" w:rsidRDefault="004C51F7">
      <w:pPr>
        <w:pStyle w:val="a0"/>
        <w:ind w:firstLine="720"/>
        <w:rPr>
          <w:rFonts w:hint="cs"/>
          <w:rtl/>
        </w:rPr>
      </w:pPr>
    </w:p>
    <w:p w14:paraId="341131F3" w14:textId="77777777" w:rsidR="00000000" w:rsidRDefault="004C51F7">
      <w:pPr>
        <w:pStyle w:val="af0"/>
        <w:rPr>
          <w:rtl/>
        </w:rPr>
      </w:pPr>
      <w:r>
        <w:rPr>
          <w:rFonts w:hint="eastAsia"/>
          <w:rtl/>
        </w:rPr>
        <w:t>אבשלום</w:t>
      </w:r>
      <w:r>
        <w:rPr>
          <w:rtl/>
        </w:rPr>
        <w:t xml:space="preserve"> וילן (מרצ):</w:t>
      </w:r>
    </w:p>
    <w:p w14:paraId="12B5F9E4" w14:textId="77777777" w:rsidR="00000000" w:rsidRDefault="004C51F7">
      <w:pPr>
        <w:pStyle w:val="a0"/>
        <w:rPr>
          <w:rFonts w:hint="cs"/>
          <w:rtl/>
        </w:rPr>
      </w:pPr>
    </w:p>
    <w:p w14:paraId="6A4065A9" w14:textId="77777777" w:rsidR="00000000" w:rsidRDefault="004C51F7">
      <w:pPr>
        <w:pStyle w:val="a0"/>
        <w:ind w:firstLine="720"/>
        <w:rPr>
          <w:rFonts w:hint="cs"/>
          <w:rtl/>
        </w:rPr>
      </w:pPr>
      <w:r>
        <w:rPr>
          <w:rFonts w:hint="cs"/>
          <w:rtl/>
        </w:rPr>
        <w:t>אתה יודע שהיו שם בנות? על מה אתה מדבר? - - -</w:t>
      </w:r>
    </w:p>
    <w:p w14:paraId="4388E953" w14:textId="77777777" w:rsidR="00000000" w:rsidRDefault="004C51F7">
      <w:pPr>
        <w:pStyle w:val="a0"/>
        <w:ind w:firstLine="720"/>
        <w:rPr>
          <w:rFonts w:hint="cs"/>
          <w:rtl/>
        </w:rPr>
      </w:pPr>
    </w:p>
    <w:p w14:paraId="766BE253" w14:textId="77777777" w:rsidR="00000000" w:rsidRDefault="004C51F7">
      <w:pPr>
        <w:pStyle w:val="-"/>
        <w:rPr>
          <w:rtl/>
        </w:rPr>
      </w:pPr>
      <w:bookmarkStart w:id="80" w:name="FS000000474T30_12_2003_17_48_07C"/>
      <w:r>
        <w:rPr>
          <w:rFonts w:hint="eastAsia"/>
          <w:rtl/>
        </w:rPr>
        <w:t>השר</w:t>
      </w:r>
      <w:r>
        <w:rPr>
          <w:rtl/>
        </w:rPr>
        <w:t xml:space="preserve"> גדעון עזרא:</w:t>
      </w:r>
    </w:p>
    <w:p w14:paraId="23D68DCE" w14:textId="77777777" w:rsidR="00000000" w:rsidRDefault="004C51F7">
      <w:pPr>
        <w:pStyle w:val="a0"/>
        <w:rPr>
          <w:rFonts w:hint="cs"/>
          <w:rtl/>
        </w:rPr>
      </w:pPr>
    </w:p>
    <w:p w14:paraId="790AD0DA" w14:textId="77777777" w:rsidR="00000000" w:rsidRDefault="004C51F7">
      <w:pPr>
        <w:pStyle w:val="a0"/>
        <w:rPr>
          <w:rFonts w:hint="cs"/>
          <w:rtl/>
        </w:rPr>
      </w:pPr>
      <w:r>
        <w:rPr>
          <w:rFonts w:hint="cs"/>
          <w:rtl/>
        </w:rPr>
        <w:t xml:space="preserve">אני אספר לך על מקום - - - </w:t>
      </w:r>
    </w:p>
    <w:p w14:paraId="2EFB442A" w14:textId="77777777" w:rsidR="00000000" w:rsidRDefault="004C51F7">
      <w:pPr>
        <w:pStyle w:val="a0"/>
        <w:rPr>
          <w:rFonts w:hint="cs"/>
          <w:rtl/>
        </w:rPr>
      </w:pPr>
    </w:p>
    <w:bookmarkEnd w:id="80"/>
    <w:p w14:paraId="7872DA98" w14:textId="77777777" w:rsidR="00000000" w:rsidRDefault="004C51F7">
      <w:pPr>
        <w:pStyle w:val="af0"/>
        <w:rPr>
          <w:rtl/>
        </w:rPr>
      </w:pPr>
      <w:r>
        <w:rPr>
          <w:rFonts w:hint="eastAsia"/>
          <w:rtl/>
        </w:rPr>
        <w:t>מתן</w:t>
      </w:r>
      <w:r>
        <w:rPr>
          <w:rtl/>
        </w:rPr>
        <w:t xml:space="preserve"> וילנאי </w:t>
      </w:r>
      <w:r>
        <w:rPr>
          <w:rtl/>
        </w:rPr>
        <w:t>(העבודה-מימד):</w:t>
      </w:r>
    </w:p>
    <w:p w14:paraId="6938E32A" w14:textId="77777777" w:rsidR="00000000" w:rsidRDefault="004C51F7">
      <w:pPr>
        <w:pStyle w:val="a0"/>
        <w:rPr>
          <w:rFonts w:hint="cs"/>
          <w:rtl/>
        </w:rPr>
      </w:pPr>
    </w:p>
    <w:p w14:paraId="466FBC77" w14:textId="77777777" w:rsidR="00000000" w:rsidRDefault="004C51F7">
      <w:pPr>
        <w:pStyle w:val="a0"/>
        <w:ind w:firstLine="720"/>
        <w:rPr>
          <w:rFonts w:hint="cs"/>
          <w:rtl/>
        </w:rPr>
      </w:pPr>
      <w:r>
        <w:rPr>
          <w:rFonts w:hint="cs"/>
          <w:rtl/>
        </w:rPr>
        <w:t xml:space="preserve">איזה סיפורים. </w:t>
      </w:r>
    </w:p>
    <w:p w14:paraId="479E04E3" w14:textId="77777777" w:rsidR="00000000" w:rsidRDefault="004C51F7">
      <w:pPr>
        <w:pStyle w:val="a0"/>
        <w:ind w:firstLine="720"/>
        <w:rPr>
          <w:rFonts w:hint="cs"/>
          <w:rtl/>
        </w:rPr>
      </w:pPr>
    </w:p>
    <w:p w14:paraId="142E4246" w14:textId="77777777" w:rsidR="00000000" w:rsidRDefault="004C51F7">
      <w:pPr>
        <w:pStyle w:val="-"/>
        <w:rPr>
          <w:rtl/>
        </w:rPr>
      </w:pPr>
      <w:bookmarkStart w:id="81" w:name="FS000000474T30_12_2003_17_48_32C"/>
      <w:bookmarkEnd w:id="81"/>
      <w:r>
        <w:rPr>
          <w:rtl/>
        </w:rPr>
        <w:t>השר גדעון עזרא:</w:t>
      </w:r>
    </w:p>
    <w:p w14:paraId="4DB127AF" w14:textId="77777777" w:rsidR="00000000" w:rsidRDefault="004C51F7">
      <w:pPr>
        <w:pStyle w:val="a0"/>
        <w:rPr>
          <w:rtl/>
        </w:rPr>
      </w:pPr>
    </w:p>
    <w:p w14:paraId="204C3D84" w14:textId="77777777" w:rsidR="00000000" w:rsidRDefault="004C51F7">
      <w:pPr>
        <w:pStyle w:val="a0"/>
        <w:ind w:firstLine="720"/>
        <w:rPr>
          <w:rFonts w:hint="cs"/>
          <w:rtl/>
        </w:rPr>
      </w:pPr>
      <w:r>
        <w:rPr>
          <w:rFonts w:hint="cs"/>
          <w:rtl/>
        </w:rPr>
        <w:t xml:space="preserve">סלח לי, אתה יודע ואני יודע על מקום שבו נפתחה הגדר לכמה שעות על מנת שטרקטור יוכל לעבוד במקום, והוא נוצל על-ידי מכונית תופת כדי להיכנס לתוך תחומי מדינת ישראל. אני מבטיח לך, ואתם יודעים </w:t>
      </w:r>
      <w:r>
        <w:rPr>
          <w:rtl/>
        </w:rPr>
        <w:t>–</w:t>
      </w:r>
      <w:r>
        <w:rPr>
          <w:rFonts w:hint="cs"/>
          <w:rtl/>
        </w:rPr>
        <w:t xml:space="preserve"> ואל תחשבו שחיילי צה"ל </w:t>
      </w:r>
      <w:r>
        <w:rPr>
          <w:rFonts w:hint="cs"/>
          <w:rtl/>
        </w:rPr>
        <w:t xml:space="preserve">הם טיפשים - הם לא היו יורים באנשים שכל מטרתם היא מחאה. </w:t>
      </w:r>
    </w:p>
    <w:p w14:paraId="27E0BBBC" w14:textId="77777777" w:rsidR="00000000" w:rsidRDefault="004C51F7">
      <w:pPr>
        <w:pStyle w:val="a0"/>
        <w:ind w:firstLine="0"/>
        <w:rPr>
          <w:rFonts w:hint="cs"/>
          <w:rtl/>
        </w:rPr>
      </w:pPr>
    </w:p>
    <w:p w14:paraId="738ED969" w14:textId="77777777" w:rsidR="00000000" w:rsidRDefault="004C51F7">
      <w:pPr>
        <w:pStyle w:val="af1"/>
        <w:rPr>
          <w:rtl/>
        </w:rPr>
      </w:pPr>
      <w:r>
        <w:rPr>
          <w:rtl/>
        </w:rPr>
        <w:t>היו"ר ראובן ריבלין:</w:t>
      </w:r>
    </w:p>
    <w:p w14:paraId="4A37813D" w14:textId="77777777" w:rsidR="00000000" w:rsidRDefault="004C51F7">
      <w:pPr>
        <w:pStyle w:val="a0"/>
        <w:rPr>
          <w:rtl/>
        </w:rPr>
      </w:pPr>
    </w:p>
    <w:p w14:paraId="4E65D0CF" w14:textId="77777777" w:rsidR="00000000" w:rsidRDefault="004C51F7">
      <w:pPr>
        <w:pStyle w:val="a0"/>
        <w:rPr>
          <w:rFonts w:hint="cs"/>
          <w:rtl/>
        </w:rPr>
      </w:pPr>
      <w:r>
        <w:rPr>
          <w:rFonts w:hint="cs"/>
          <w:rtl/>
        </w:rPr>
        <w:t xml:space="preserve">עוד מעט יש לנו הצעה לסדר-היום, אדוני. רבותי, יש לנו הצעה לסדר-היום עוד מעט. אדוני ישיב בפירוט בעניין זה. </w:t>
      </w:r>
    </w:p>
    <w:p w14:paraId="33087243" w14:textId="77777777" w:rsidR="00000000" w:rsidRDefault="004C51F7">
      <w:pPr>
        <w:pStyle w:val="a0"/>
        <w:ind w:firstLine="0"/>
        <w:rPr>
          <w:rFonts w:hint="cs"/>
          <w:rtl/>
        </w:rPr>
      </w:pPr>
    </w:p>
    <w:p w14:paraId="66143EBE" w14:textId="77777777" w:rsidR="00000000" w:rsidRDefault="004C51F7">
      <w:pPr>
        <w:pStyle w:val="-"/>
        <w:rPr>
          <w:rtl/>
        </w:rPr>
      </w:pPr>
      <w:bookmarkStart w:id="82" w:name="FS000000474T30_12_2003_17_08_42"/>
      <w:bookmarkStart w:id="83" w:name="FS000000474T30_12_2003_17_08_46C"/>
      <w:bookmarkEnd w:id="82"/>
      <w:bookmarkEnd w:id="83"/>
      <w:r>
        <w:rPr>
          <w:rtl/>
        </w:rPr>
        <w:t>השר גדעון עזרא:</w:t>
      </w:r>
    </w:p>
    <w:p w14:paraId="31B7E706" w14:textId="77777777" w:rsidR="00000000" w:rsidRDefault="004C51F7">
      <w:pPr>
        <w:pStyle w:val="a0"/>
        <w:rPr>
          <w:rtl/>
        </w:rPr>
      </w:pPr>
    </w:p>
    <w:p w14:paraId="7726AF83" w14:textId="77777777" w:rsidR="00000000" w:rsidRDefault="004C51F7">
      <w:pPr>
        <w:pStyle w:val="a0"/>
        <w:rPr>
          <w:rFonts w:hint="cs"/>
          <w:rtl/>
        </w:rPr>
      </w:pPr>
      <w:r>
        <w:rPr>
          <w:rFonts w:hint="cs"/>
          <w:rtl/>
        </w:rPr>
        <w:t>לגבי התקציב, בשבוע הבא אנחנו חייבים להעביר את הצעת התק</w:t>
      </w:r>
      <w:r>
        <w:rPr>
          <w:rFonts w:hint="cs"/>
          <w:rtl/>
        </w:rPr>
        <w:t xml:space="preserve">ציב. אני מאוד מקווה שההצבעה תהיה עניינית ושלא נחזור על המחזות של השנה שעברה. אדוני, תודה רבה. </w:t>
      </w:r>
    </w:p>
    <w:p w14:paraId="222828BB" w14:textId="77777777" w:rsidR="00000000" w:rsidRDefault="004C51F7">
      <w:pPr>
        <w:pStyle w:val="a0"/>
        <w:ind w:firstLine="0"/>
        <w:rPr>
          <w:rFonts w:hint="cs"/>
          <w:rtl/>
        </w:rPr>
      </w:pPr>
    </w:p>
    <w:p w14:paraId="79AF5663" w14:textId="77777777" w:rsidR="00000000" w:rsidRDefault="004C51F7">
      <w:pPr>
        <w:pStyle w:val="af1"/>
        <w:rPr>
          <w:rtl/>
        </w:rPr>
      </w:pPr>
      <w:r>
        <w:rPr>
          <w:rtl/>
        </w:rPr>
        <w:t>היו"ר ראובן ריבלין:</w:t>
      </w:r>
    </w:p>
    <w:p w14:paraId="5692069B" w14:textId="77777777" w:rsidR="00000000" w:rsidRDefault="004C51F7">
      <w:pPr>
        <w:pStyle w:val="a0"/>
        <w:rPr>
          <w:rtl/>
        </w:rPr>
      </w:pPr>
    </w:p>
    <w:p w14:paraId="3B143EDA" w14:textId="77777777" w:rsidR="00000000" w:rsidRDefault="004C51F7">
      <w:pPr>
        <w:pStyle w:val="a0"/>
        <w:rPr>
          <w:rFonts w:hint="cs"/>
          <w:rtl/>
        </w:rPr>
      </w:pPr>
      <w:r>
        <w:rPr>
          <w:rFonts w:hint="cs"/>
          <w:rtl/>
        </w:rPr>
        <w:t xml:space="preserve">אני מאוד מודה לשר גדעון עזרא. רבותי, אנחנו ממשיכים בסדר-היום. </w:t>
      </w:r>
    </w:p>
    <w:p w14:paraId="12BC032C" w14:textId="77777777" w:rsidR="00000000" w:rsidRDefault="004C51F7">
      <w:pPr>
        <w:pStyle w:val="a0"/>
        <w:rPr>
          <w:rFonts w:hint="cs"/>
          <w:rtl/>
        </w:rPr>
      </w:pPr>
    </w:p>
    <w:p w14:paraId="51D25785" w14:textId="77777777" w:rsidR="00000000" w:rsidRDefault="004C51F7">
      <w:pPr>
        <w:pStyle w:val="a2"/>
        <w:rPr>
          <w:rFonts w:hint="cs"/>
          <w:rtl/>
        </w:rPr>
      </w:pPr>
    </w:p>
    <w:p w14:paraId="0D746D6D" w14:textId="77777777" w:rsidR="00000000" w:rsidRDefault="004C51F7">
      <w:pPr>
        <w:pStyle w:val="a0"/>
        <w:rPr>
          <w:rFonts w:hint="cs"/>
          <w:rtl/>
        </w:rPr>
      </w:pPr>
    </w:p>
    <w:p w14:paraId="4696957C" w14:textId="77777777" w:rsidR="00000000" w:rsidRDefault="004C51F7">
      <w:pPr>
        <w:pStyle w:val="a2"/>
        <w:rPr>
          <w:rFonts w:hint="cs"/>
          <w:rtl/>
        </w:rPr>
      </w:pPr>
      <w:bookmarkStart w:id="84" w:name="CS20086FI0020086T30_12_2003_17_09_25"/>
      <w:bookmarkStart w:id="85" w:name="_Toc63488428"/>
      <w:bookmarkEnd w:id="84"/>
      <w:r>
        <w:rPr>
          <w:rtl/>
        </w:rPr>
        <w:t>הצ</w:t>
      </w:r>
      <w:r>
        <w:rPr>
          <w:rFonts w:hint="cs"/>
          <w:rtl/>
        </w:rPr>
        <w:t>עת חוק</w:t>
      </w:r>
      <w:r>
        <w:rPr>
          <w:rtl/>
        </w:rPr>
        <w:t xml:space="preserve"> לתיקון פקודת בתי</w:t>
      </w:r>
      <w:r>
        <w:rPr>
          <w:rFonts w:hint="cs"/>
          <w:rtl/>
        </w:rPr>
        <w:t>-</w:t>
      </w:r>
      <w:r>
        <w:rPr>
          <w:rtl/>
        </w:rPr>
        <w:t>הסוהר (מס' 26), התשס"ד-2003</w:t>
      </w:r>
      <w:bookmarkEnd w:id="85"/>
      <w:r>
        <w:rPr>
          <w:rtl/>
        </w:rPr>
        <w:t xml:space="preserve"> </w:t>
      </w:r>
    </w:p>
    <w:p w14:paraId="19F19A4E" w14:textId="77777777" w:rsidR="00000000" w:rsidRDefault="004C51F7">
      <w:pPr>
        <w:pStyle w:val="a0"/>
        <w:rPr>
          <w:rFonts w:hint="cs"/>
          <w:rtl/>
        </w:rPr>
      </w:pPr>
      <w:r>
        <w:rPr>
          <w:rtl/>
        </w:rPr>
        <w:t>[מס'</w:t>
      </w:r>
      <w:r>
        <w:rPr>
          <w:rFonts w:hint="cs"/>
          <w:rtl/>
        </w:rPr>
        <w:t xml:space="preserve"> מ/70</w:t>
      </w:r>
      <w:r>
        <w:rPr>
          <w:rtl/>
        </w:rPr>
        <w:t>; "דברי ה</w:t>
      </w:r>
      <w:r>
        <w:rPr>
          <w:rtl/>
        </w:rPr>
        <w:t xml:space="preserve">כנסת", חוב' </w:t>
      </w:r>
      <w:r>
        <w:rPr>
          <w:rFonts w:hint="cs"/>
          <w:rtl/>
        </w:rPr>
        <w:t>ט'</w:t>
      </w:r>
      <w:r>
        <w:rPr>
          <w:rtl/>
        </w:rPr>
        <w:t xml:space="preserve">, עמ' </w:t>
      </w:r>
      <w:r>
        <w:rPr>
          <w:rFonts w:hint="cs"/>
          <w:rtl/>
        </w:rPr>
        <w:t>7070</w:t>
      </w:r>
      <w:r>
        <w:rPr>
          <w:rtl/>
        </w:rPr>
        <w:t>;  נספחות.]</w:t>
      </w:r>
    </w:p>
    <w:p w14:paraId="64B95729" w14:textId="77777777" w:rsidR="00000000" w:rsidRDefault="004C51F7">
      <w:pPr>
        <w:pStyle w:val="-0"/>
        <w:rPr>
          <w:rtl/>
        </w:rPr>
      </w:pPr>
      <w:r>
        <w:rPr>
          <w:rtl/>
        </w:rPr>
        <w:t>(קריאה שנ</w:t>
      </w:r>
      <w:r>
        <w:rPr>
          <w:rFonts w:hint="cs"/>
          <w:rtl/>
        </w:rPr>
        <w:t>י</w:t>
      </w:r>
      <w:r>
        <w:rPr>
          <w:rtl/>
        </w:rPr>
        <w:t>יה וקריאה שלישית)</w:t>
      </w:r>
    </w:p>
    <w:p w14:paraId="35519BE8" w14:textId="77777777" w:rsidR="00000000" w:rsidRDefault="004C51F7">
      <w:pPr>
        <w:pStyle w:val="-0"/>
        <w:rPr>
          <w:rFonts w:hint="cs"/>
          <w:rtl/>
        </w:rPr>
      </w:pPr>
    </w:p>
    <w:p w14:paraId="16D6EF39" w14:textId="77777777" w:rsidR="00000000" w:rsidRDefault="004C51F7">
      <w:pPr>
        <w:pStyle w:val="af1"/>
        <w:rPr>
          <w:rtl/>
        </w:rPr>
      </w:pPr>
      <w:r>
        <w:rPr>
          <w:rtl/>
        </w:rPr>
        <w:t>היו"ר ראובן ריבלין:</w:t>
      </w:r>
    </w:p>
    <w:p w14:paraId="4EA40C50" w14:textId="77777777" w:rsidR="00000000" w:rsidRDefault="004C51F7">
      <w:pPr>
        <w:pStyle w:val="a0"/>
        <w:rPr>
          <w:rtl/>
        </w:rPr>
      </w:pPr>
    </w:p>
    <w:p w14:paraId="06793228" w14:textId="77777777" w:rsidR="00000000" w:rsidRDefault="004C51F7">
      <w:pPr>
        <w:pStyle w:val="a0"/>
        <w:rPr>
          <w:rFonts w:hint="cs"/>
          <w:rtl/>
        </w:rPr>
      </w:pPr>
      <w:r>
        <w:rPr>
          <w:rFonts w:hint="cs"/>
          <w:rtl/>
        </w:rPr>
        <w:t>יושב-ראש ועדת הפנים ואיכות הסביבה יביא לקריאה שנייה ושלישית את הצעת החוק לתיקון פקודת בתי-הסוהר (מס' 26). אין הסתייגויות. זה כולל לוח תיקונים. מדובר בתיקון פקודת בתי-הסוה</w:t>
      </w:r>
      <w:r>
        <w:rPr>
          <w:rFonts w:hint="cs"/>
          <w:rtl/>
        </w:rPr>
        <w:t xml:space="preserve">ר (מס' 26), התשס"ד-2003. בבקשה, אדוני. </w:t>
      </w:r>
    </w:p>
    <w:p w14:paraId="7285DAE1" w14:textId="77777777" w:rsidR="00000000" w:rsidRDefault="004C51F7">
      <w:pPr>
        <w:pStyle w:val="a0"/>
        <w:ind w:firstLine="0"/>
        <w:rPr>
          <w:rFonts w:hint="cs"/>
          <w:rtl/>
        </w:rPr>
      </w:pPr>
    </w:p>
    <w:p w14:paraId="142AEC57" w14:textId="77777777" w:rsidR="00000000" w:rsidRDefault="004C51F7">
      <w:pPr>
        <w:pStyle w:val="a"/>
        <w:rPr>
          <w:rtl/>
        </w:rPr>
      </w:pPr>
      <w:bookmarkStart w:id="86" w:name="FS000000532T30_12_2003_17_10_24"/>
      <w:bookmarkStart w:id="87" w:name="FS000000430T30_12_2003_17_24_16"/>
      <w:bookmarkStart w:id="88" w:name="FS000000430T30_12_2003_17_24_26"/>
      <w:bookmarkStart w:id="89" w:name="_Toc63488429"/>
      <w:bookmarkEnd w:id="86"/>
      <w:bookmarkEnd w:id="87"/>
      <w:bookmarkEnd w:id="88"/>
      <w:r>
        <w:rPr>
          <w:rFonts w:hint="eastAsia"/>
          <w:rtl/>
        </w:rPr>
        <w:t>יורי</w:t>
      </w:r>
      <w:r>
        <w:rPr>
          <w:rtl/>
        </w:rPr>
        <w:t xml:space="preserve"> שטרן (יו"ר ועדת הפנים ואיכות הסביבה):</w:t>
      </w:r>
      <w:bookmarkEnd w:id="89"/>
    </w:p>
    <w:p w14:paraId="4DB99029" w14:textId="77777777" w:rsidR="00000000" w:rsidRDefault="004C51F7">
      <w:pPr>
        <w:pStyle w:val="a0"/>
        <w:rPr>
          <w:rFonts w:hint="cs"/>
          <w:rtl/>
        </w:rPr>
      </w:pPr>
    </w:p>
    <w:p w14:paraId="62DC4477" w14:textId="77777777" w:rsidR="00000000" w:rsidRDefault="004C51F7">
      <w:pPr>
        <w:pStyle w:val="a0"/>
        <w:rPr>
          <w:rFonts w:hint="cs"/>
          <w:rtl/>
        </w:rPr>
      </w:pPr>
      <w:r>
        <w:rPr>
          <w:rFonts w:hint="cs"/>
          <w:rtl/>
        </w:rPr>
        <w:t>כבוד היושב-ראש, כבוד השר, חברי הכנסת, אני מתכבד להביא בפני הכנסת לקריאה שנייה ושלישית את הצעת החוק לתיקון פקודת בתי-הסוהר (מס' 26), התשס"ד-2003. הצעת חוק זו עניינה הארכת ת</w:t>
      </w:r>
      <w:r>
        <w:rPr>
          <w:rFonts w:hint="cs"/>
          <w:rtl/>
        </w:rPr>
        <w:t xml:space="preserve">וקפו של פרק ג1 לפקודת בתי-הסוהר [נוסח חדש], התשל"ב-1971, המסדיר את סמכויותיהם של הסוהרים והמאבטחים במקום משמורת מיוחד. </w:t>
      </w:r>
    </w:p>
    <w:p w14:paraId="373B85B0" w14:textId="77777777" w:rsidR="00000000" w:rsidRDefault="004C51F7">
      <w:pPr>
        <w:pStyle w:val="a0"/>
        <w:rPr>
          <w:rFonts w:hint="cs"/>
          <w:rtl/>
        </w:rPr>
      </w:pPr>
    </w:p>
    <w:p w14:paraId="01847F77" w14:textId="77777777" w:rsidR="00000000" w:rsidRDefault="004C51F7">
      <w:pPr>
        <w:pStyle w:val="a0"/>
        <w:rPr>
          <w:rFonts w:hint="cs"/>
          <w:rtl/>
        </w:rPr>
      </w:pPr>
      <w:r>
        <w:rPr>
          <w:rFonts w:hint="cs"/>
          <w:rtl/>
        </w:rPr>
        <w:t>על-פי הוראות החוק הקיים ניתנה אפשרות לנציב שירות בתי-הסוהר להסתייע, לצורך ניהול והפעלה של מקום משמורת מיוחד, בשירותים של אנשים שאינם סו</w:t>
      </w:r>
      <w:r>
        <w:rPr>
          <w:rFonts w:hint="cs"/>
          <w:rtl/>
        </w:rPr>
        <w:t>הרים ואינם עובדי ציבור, לצורך מילוי תפקידי אבטחה ותפקידים אחרים שאינם דורשים הפעלת סמכויות סוהר. בתקנה הקיימת הוסדרו סמכויותיהם של המאבטחים במקום משמורת מיוחד המנוהל על-ידי שירות בתי-הסוהר וכן מעמדם של הסוהרים המוצבים במקום כאמור שאינו בית-סוהר. תוקפן של ה</w:t>
      </w:r>
      <w:r>
        <w:rPr>
          <w:rFonts w:hint="cs"/>
          <w:rtl/>
        </w:rPr>
        <w:t xml:space="preserve">הוראות האלה נקבע עד 31 בדצמבר 2003, מתוך ההנחה שתוקם רשות הגירה, אשר במסגרתה יוסדרו עניינים אלה. אולם מאחר שרשות ההגירה טרם הוקמה, מוצע להאריך סמכויות אלה בשנה אחת. </w:t>
      </w:r>
    </w:p>
    <w:p w14:paraId="531AB97E" w14:textId="77777777" w:rsidR="00000000" w:rsidRDefault="004C51F7">
      <w:pPr>
        <w:pStyle w:val="a0"/>
        <w:rPr>
          <w:rFonts w:hint="cs"/>
          <w:rtl/>
        </w:rPr>
      </w:pPr>
    </w:p>
    <w:p w14:paraId="434AF8A2" w14:textId="77777777" w:rsidR="00000000" w:rsidRDefault="004C51F7">
      <w:pPr>
        <w:pStyle w:val="a0"/>
        <w:rPr>
          <w:rFonts w:hint="cs"/>
          <w:rtl/>
        </w:rPr>
      </w:pPr>
      <w:r>
        <w:rPr>
          <w:rFonts w:hint="cs"/>
          <w:rtl/>
        </w:rPr>
        <w:t>מדובר כעת במקומות משמורת לצורך מאסרם וגירושם של העובדים הזרים הלא-חוקיים. מאחר שטרם הוקמה</w:t>
      </w:r>
      <w:r>
        <w:rPr>
          <w:rFonts w:hint="cs"/>
          <w:rtl/>
        </w:rPr>
        <w:t xml:space="preserve"> רשות ההגירה, המקומות האלה באחריות של שירות בתי-הסוהר. לכן, כמו שאמרתי, אנחנו נדרשים להאריך את תוקף ההוראה הקיימת בשנה אחת. </w:t>
      </w:r>
    </w:p>
    <w:p w14:paraId="2E312656" w14:textId="77777777" w:rsidR="00000000" w:rsidRDefault="004C51F7">
      <w:pPr>
        <w:pStyle w:val="a0"/>
        <w:rPr>
          <w:rFonts w:hint="cs"/>
          <w:rtl/>
        </w:rPr>
      </w:pPr>
    </w:p>
    <w:p w14:paraId="2E986FA9" w14:textId="77777777" w:rsidR="00000000" w:rsidRDefault="004C51F7">
      <w:pPr>
        <w:pStyle w:val="af1"/>
        <w:rPr>
          <w:rtl/>
        </w:rPr>
      </w:pPr>
      <w:r>
        <w:rPr>
          <w:rtl/>
        </w:rPr>
        <w:t>היו"ר ראובן ריבלין:</w:t>
      </w:r>
    </w:p>
    <w:p w14:paraId="290065A3" w14:textId="77777777" w:rsidR="00000000" w:rsidRDefault="004C51F7">
      <w:pPr>
        <w:pStyle w:val="a0"/>
        <w:rPr>
          <w:rtl/>
        </w:rPr>
      </w:pPr>
    </w:p>
    <w:p w14:paraId="0F47DD62" w14:textId="77777777" w:rsidR="00000000" w:rsidRDefault="004C51F7">
      <w:pPr>
        <w:pStyle w:val="a0"/>
        <w:rPr>
          <w:rFonts w:hint="cs"/>
          <w:rtl/>
        </w:rPr>
      </w:pPr>
      <w:r>
        <w:rPr>
          <w:rFonts w:hint="cs"/>
          <w:rtl/>
        </w:rPr>
        <w:t xml:space="preserve">תודה. אדוני מבקש להצביע, כמובן. </w:t>
      </w:r>
    </w:p>
    <w:p w14:paraId="5304B0CC" w14:textId="77777777" w:rsidR="00000000" w:rsidRDefault="004C51F7">
      <w:pPr>
        <w:pStyle w:val="a0"/>
        <w:rPr>
          <w:rFonts w:hint="cs"/>
          <w:rtl/>
        </w:rPr>
      </w:pPr>
    </w:p>
    <w:p w14:paraId="75FF64C9" w14:textId="77777777" w:rsidR="00000000" w:rsidRDefault="004C51F7">
      <w:pPr>
        <w:pStyle w:val="a0"/>
        <w:rPr>
          <w:rFonts w:hint="cs"/>
          <w:rtl/>
        </w:rPr>
      </w:pPr>
      <w:r>
        <w:rPr>
          <w:rFonts w:hint="cs"/>
          <w:rtl/>
        </w:rPr>
        <w:t>אנחנו ניגשים להצבעה בקריאה שנייה. אין הסתייגויות. אנחנו מצביעים בקריאה שניי</w:t>
      </w:r>
      <w:r>
        <w:rPr>
          <w:rFonts w:hint="cs"/>
          <w:rtl/>
        </w:rPr>
        <w:t xml:space="preserve">ה על החוק לתיקון פקודת בתי-הסוהר (מס' 26), התשס"ד-2003, על לוח התיקונים, עם לוח התיקונים. רבותי, נא לשבת. חבר הכנסת מח'ול. רבותי חברי הכנסת, נא להצביע. מי בעד? מי נגד? מי נמנע? הצבעה בקריאה שנייה. </w:t>
      </w:r>
    </w:p>
    <w:p w14:paraId="61CA7BB0" w14:textId="77777777" w:rsidR="00000000" w:rsidRDefault="004C51F7">
      <w:pPr>
        <w:pStyle w:val="a0"/>
        <w:ind w:firstLine="0"/>
        <w:rPr>
          <w:rtl/>
        </w:rPr>
      </w:pPr>
    </w:p>
    <w:p w14:paraId="2FF7F4C4" w14:textId="77777777" w:rsidR="00000000" w:rsidRDefault="004C51F7">
      <w:pPr>
        <w:pStyle w:val="ab"/>
        <w:bidi/>
        <w:rPr>
          <w:rFonts w:hint="cs"/>
          <w:rtl/>
        </w:rPr>
      </w:pPr>
      <w:r>
        <w:rPr>
          <w:rFonts w:hint="cs"/>
          <w:rtl/>
        </w:rPr>
        <w:t>הצבעה מס' 3</w:t>
      </w:r>
    </w:p>
    <w:p w14:paraId="5675D746" w14:textId="77777777" w:rsidR="00000000" w:rsidRDefault="004C51F7">
      <w:pPr>
        <w:pStyle w:val="a0"/>
        <w:rPr>
          <w:rFonts w:hint="cs"/>
          <w:rtl/>
        </w:rPr>
      </w:pPr>
    </w:p>
    <w:p w14:paraId="01D06AA1" w14:textId="77777777" w:rsidR="00000000" w:rsidRDefault="004C51F7">
      <w:pPr>
        <w:pStyle w:val="ac"/>
        <w:bidi/>
        <w:rPr>
          <w:rFonts w:hint="cs"/>
          <w:rtl/>
        </w:rPr>
      </w:pPr>
      <w:r>
        <w:rPr>
          <w:rFonts w:hint="cs"/>
          <w:rtl/>
        </w:rPr>
        <w:t xml:space="preserve">בעד סעיף 1 </w:t>
      </w:r>
      <w:r>
        <w:rPr>
          <w:rtl/>
        </w:rPr>
        <w:t>–</w:t>
      </w:r>
      <w:r>
        <w:rPr>
          <w:rFonts w:hint="cs"/>
          <w:rtl/>
        </w:rPr>
        <w:t xml:space="preserve"> 18</w:t>
      </w:r>
    </w:p>
    <w:p w14:paraId="33975FEE" w14:textId="77777777" w:rsidR="00000000" w:rsidRDefault="004C51F7">
      <w:pPr>
        <w:pStyle w:val="ac"/>
        <w:bidi/>
        <w:rPr>
          <w:rFonts w:hint="cs"/>
          <w:rtl/>
        </w:rPr>
      </w:pPr>
      <w:r>
        <w:rPr>
          <w:rFonts w:hint="cs"/>
          <w:rtl/>
        </w:rPr>
        <w:t xml:space="preserve">נגד </w:t>
      </w:r>
      <w:r>
        <w:rPr>
          <w:rtl/>
        </w:rPr>
        <w:t>–</w:t>
      </w:r>
      <w:r>
        <w:rPr>
          <w:rFonts w:hint="cs"/>
          <w:rtl/>
        </w:rPr>
        <w:t xml:space="preserve"> אין </w:t>
      </w:r>
    </w:p>
    <w:p w14:paraId="51480534" w14:textId="77777777" w:rsidR="00000000" w:rsidRDefault="004C51F7">
      <w:pPr>
        <w:pStyle w:val="ac"/>
        <w:bidi/>
        <w:rPr>
          <w:rFonts w:hint="cs"/>
          <w:rtl/>
        </w:rPr>
      </w:pPr>
      <w:r>
        <w:rPr>
          <w:rFonts w:hint="cs"/>
          <w:rtl/>
        </w:rPr>
        <w:t>נמנעים - 3</w:t>
      </w:r>
    </w:p>
    <w:p w14:paraId="52FC8145" w14:textId="77777777" w:rsidR="00000000" w:rsidRDefault="004C51F7">
      <w:pPr>
        <w:pStyle w:val="ad"/>
        <w:bidi/>
        <w:rPr>
          <w:rFonts w:hint="cs"/>
          <w:rtl/>
        </w:rPr>
      </w:pPr>
      <w:r>
        <w:rPr>
          <w:rFonts w:hint="cs"/>
          <w:rtl/>
        </w:rPr>
        <w:t>סעיף 1</w:t>
      </w:r>
      <w:r>
        <w:rPr>
          <w:rFonts w:hint="cs"/>
          <w:rtl/>
        </w:rPr>
        <w:t xml:space="preserve"> נתקבל.</w:t>
      </w:r>
    </w:p>
    <w:p w14:paraId="3BF804B1" w14:textId="77777777" w:rsidR="00000000" w:rsidRDefault="004C51F7">
      <w:pPr>
        <w:pStyle w:val="a0"/>
        <w:ind w:firstLine="0"/>
        <w:rPr>
          <w:rFonts w:hint="cs"/>
          <w:rtl/>
        </w:rPr>
      </w:pPr>
    </w:p>
    <w:p w14:paraId="34D8BEDC" w14:textId="77777777" w:rsidR="00000000" w:rsidRDefault="004C51F7">
      <w:pPr>
        <w:pStyle w:val="af1"/>
        <w:rPr>
          <w:rtl/>
        </w:rPr>
      </w:pPr>
      <w:r>
        <w:rPr>
          <w:rtl/>
        </w:rPr>
        <w:t>היו"ר ראובן ריבלין:</w:t>
      </w:r>
    </w:p>
    <w:p w14:paraId="7A1EDF7A" w14:textId="77777777" w:rsidR="00000000" w:rsidRDefault="004C51F7">
      <w:pPr>
        <w:pStyle w:val="a0"/>
        <w:rPr>
          <w:rtl/>
        </w:rPr>
      </w:pPr>
    </w:p>
    <w:p w14:paraId="0D703832" w14:textId="77777777" w:rsidR="00000000" w:rsidRDefault="004C51F7">
      <w:pPr>
        <w:pStyle w:val="a0"/>
        <w:rPr>
          <w:rFonts w:hint="cs"/>
          <w:rtl/>
        </w:rPr>
      </w:pPr>
      <w:r>
        <w:rPr>
          <w:rFonts w:hint="cs"/>
          <w:rtl/>
        </w:rPr>
        <w:t xml:space="preserve">18 בעד, אין מתנגדים, שלושה נמנעים. אני קובע שההצעה עברה בקריאה שנייה. </w:t>
      </w:r>
    </w:p>
    <w:p w14:paraId="252886CB" w14:textId="77777777" w:rsidR="00000000" w:rsidRDefault="004C51F7">
      <w:pPr>
        <w:pStyle w:val="a0"/>
        <w:rPr>
          <w:rFonts w:hint="cs"/>
          <w:rtl/>
        </w:rPr>
      </w:pPr>
    </w:p>
    <w:p w14:paraId="1EC7EF2B" w14:textId="77777777" w:rsidR="00000000" w:rsidRDefault="004C51F7">
      <w:pPr>
        <w:pStyle w:val="a0"/>
        <w:rPr>
          <w:rFonts w:hint="cs"/>
          <w:rtl/>
        </w:rPr>
      </w:pPr>
      <w:r>
        <w:rPr>
          <w:rFonts w:hint="cs"/>
          <w:rtl/>
        </w:rPr>
        <w:t xml:space="preserve">רבותי חברי הכנסת, נעבור להצבעה בקריאה שלישית. נא להצביע. </w:t>
      </w:r>
    </w:p>
    <w:p w14:paraId="772EFACB" w14:textId="77777777" w:rsidR="00000000" w:rsidRDefault="004C51F7">
      <w:pPr>
        <w:pStyle w:val="a0"/>
        <w:rPr>
          <w:rFonts w:hint="cs"/>
          <w:rtl/>
        </w:rPr>
      </w:pPr>
    </w:p>
    <w:p w14:paraId="60582419" w14:textId="77777777" w:rsidR="00000000" w:rsidRDefault="004C51F7">
      <w:pPr>
        <w:pStyle w:val="ab"/>
        <w:bidi/>
        <w:rPr>
          <w:rFonts w:hint="cs"/>
          <w:rtl/>
        </w:rPr>
      </w:pPr>
      <w:r>
        <w:rPr>
          <w:rFonts w:hint="cs"/>
          <w:rtl/>
        </w:rPr>
        <w:t>הצבעה מס' 4</w:t>
      </w:r>
    </w:p>
    <w:p w14:paraId="306DB1B8" w14:textId="77777777" w:rsidR="00000000" w:rsidRDefault="004C51F7">
      <w:pPr>
        <w:pStyle w:val="a0"/>
        <w:rPr>
          <w:rFonts w:hint="cs"/>
          <w:rtl/>
        </w:rPr>
      </w:pPr>
    </w:p>
    <w:p w14:paraId="7B47A320" w14:textId="77777777" w:rsidR="00000000" w:rsidRDefault="004C51F7">
      <w:pPr>
        <w:pStyle w:val="ac"/>
        <w:bidi/>
        <w:rPr>
          <w:rFonts w:hint="cs"/>
          <w:rtl/>
        </w:rPr>
      </w:pPr>
      <w:r>
        <w:rPr>
          <w:rFonts w:hint="cs"/>
          <w:rtl/>
        </w:rPr>
        <w:t xml:space="preserve">בעד החוק </w:t>
      </w:r>
      <w:r>
        <w:rPr>
          <w:rtl/>
        </w:rPr>
        <w:t>–</w:t>
      </w:r>
      <w:r>
        <w:rPr>
          <w:rFonts w:hint="cs"/>
          <w:rtl/>
        </w:rPr>
        <w:t xml:space="preserve"> 19</w:t>
      </w:r>
    </w:p>
    <w:p w14:paraId="064A072D" w14:textId="77777777" w:rsidR="00000000" w:rsidRDefault="004C51F7">
      <w:pPr>
        <w:pStyle w:val="ac"/>
        <w:bidi/>
        <w:rPr>
          <w:rFonts w:hint="cs"/>
          <w:rtl/>
        </w:rPr>
      </w:pPr>
      <w:r>
        <w:rPr>
          <w:rFonts w:hint="cs"/>
          <w:rtl/>
        </w:rPr>
        <w:t xml:space="preserve">נגד </w:t>
      </w:r>
      <w:r>
        <w:rPr>
          <w:rtl/>
        </w:rPr>
        <w:t>–</w:t>
      </w:r>
      <w:r>
        <w:rPr>
          <w:rFonts w:hint="cs"/>
          <w:rtl/>
        </w:rPr>
        <w:t xml:space="preserve"> אין</w:t>
      </w:r>
    </w:p>
    <w:p w14:paraId="61020943" w14:textId="77777777" w:rsidR="00000000" w:rsidRDefault="004C51F7">
      <w:pPr>
        <w:pStyle w:val="ac"/>
        <w:bidi/>
        <w:rPr>
          <w:rFonts w:hint="cs"/>
          <w:rtl/>
        </w:rPr>
      </w:pPr>
      <w:r>
        <w:rPr>
          <w:rFonts w:hint="cs"/>
          <w:rtl/>
        </w:rPr>
        <w:t xml:space="preserve">נמנעים </w:t>
      </w:r>
      <w:r>
        <w:rPr>
          <w:rtl/>
        </w:rPr>
        <w:t>–</w:t>
      </w:r>
      <w:r>
        <w:rPr>
          <w:rFonts w:hint="cs"/>
          <w:rtl/>
        </w:rPr>
        <w:t xml:space="preserve"> 3</w:t>
      </w:r>
    </w:p>
    <w:p w14:paraId="262A26DC" w14:textId="77777777" w:rsidR="00000000" w:rsidRDefault="004C51F7">
      <w:pPr>
        <w:pStyle w:val="ad"/>
        <w:bidi/>
        <w:rPr>
          <w:rFonts w:hint="cs"/>
          <w:rtl/>
        </w:rPr>
      </w:pPr>
      <w:r>
        <w:rPr>
          <w:rFonts w:hint="cs"/>
          <w:rtl/>
        </w:rPr>
        <w:t>חוק לתיקון פקודת בתי-הסוהר (מס' 26), התשס"ד-200</w:t>
      </w:r>
      <w:r>
        <w:rPr>
          <w:rFonts w:hint="cs"/>
          <w:rtl/>
        </w:rPr>
        <w:t>3, נתקבל.</w:t>
      </w:r>
    </w:p>
    <w:p w14:paraId="3A217F64" w14:textId="77777777" w:rsidR="00000000" w:rsidRDefault="004C51F7">
      <w:pPr>
        <w:pStyle w:val="a0"/>
        <w:ind w:firstLine="0"/>
        <w:rPr>
          <w:rFonts w:hint="cs"/>
          <w:rtl/>
        </w:rPr>
      </w:pPr>
    </w:p>
    <w:p w14:paraId="32210562" w14:textId="77777777" w:rsidR="00000000" w:rsidRDefault="004C51F7">
      <w:pPr>
        <w:pStyle w:val="af1"/>
        <w:rPr>
          <w:rtl/>
        </w:rPr>
      </w:pPr>
      <w:r>
        <w:rPr>
          <w:rtl/>
        </w:rPr>
        <w:t>היו"ר ראובן ריבלין:</w:t>
      </w:r>
    </w:p>
    <w:p w14:paraId="37D84337" w14:textId="77777777" w:rsidR="00000000" w:rsidRDefault="004C51F7">
      <w:pPr>
        <w:pStyle w:val="a0"/>
        <w:rPr>
          <w:rtl/>
        </w:rPr>
      </w:pPr>
    </w:p>
    <w:p w14:paraId="7E975ACF" w14:textId="77777777" w:rsidR="00000000" w:rsidRDefault="004C51F7">
      <w:pPr>
        <w:pStyle w:val="a0"/>
        <w:rPr>
          <w:rFonts w:hint="cs"/>
          <w:rtl/>
        </w:rPr>
      </w:pPr>
      <w:r>
        <w:rPr>
          <w:rFonts w:hint="cs"/>
          <w:rtl/>
        </w:rPr>
        <w:t xml:space="preserve">19 בעד, אין מתנגדים, שלושה נמנעים. אני קובע שהצעת החוק לתיקון פקודת בתי-הסוהר (מס' 26), התשס"ד-2003, עברה. </w:t>
      </w:r>
    </w:p>
    <w:p w14:paraId="0F83C27F" w14:textId="77777777" w:rsidR="00000000" w:rsidRDefault="004C51F7">
      <w:pPr>
        <w:pStyle w:val="a0"/>
        <w:rPr>
          <w:rFonts w:hint="cs"/>
          <w:rtl/>
        </w:rPr>
      </w:pPr>
    </w:p>
    <w:p w14:paraId="4CC92906" w14:textId="77777777" w:rsidR="00000000" w:rsidRDefault="004C51F7">
      <w:pPr>
        <w:pStyle w:val="a0"/>
        <w:rPr>
          <w:rFonts w:hint="cs"/>
          <w:rtl/>
        </w:rPr>
      </w:pPr>
      <w:r>
        <w:rPr>
          <w:rFonts w:hint="cs"/>
          <w:rtl/>
        </w:rPr>
        <w:t>אדוני יושב-ראש הוועדה, ברכותיך.</w:t>
      </w:r>
    </w:p>
    <w:p w14:paraId="5C37AF6F" w14:textId="77777777" w:rsidR="00000000" w:rsidRDefault="004C51F7">
      <w:pPr>
        <w:pStyle w:val="a0"/>
        <w:ind w:firstLine="0"/>
        <w:rPr>
          <w:rFonts w:hint="cs"/>
          <w:rtl/>
        </w:rPr>
      </w:pPr>
    </w:p>
    <w:p w14:paraId="5F521083" w14:textId="77777777" w:rsidR="00000000" w:rsidRDefault="004C51F7">
      <w:pPr>
        <w:pStyle w:val="a"/>
        <w:rPr>
          <w:rtl/>
        </w:rPr>
      </w:pPr>
      <w:bookmarkStart w:id="90" w:name="FS000000430T30_12_2003_17_24_40C"/>
      <w:bookmarkStart w:id="91" w:name="_Toc63488430"/>
      <w:bookmarkEnd w:id="90"/>
      <w:r>
        <w:rPr>
          <w:rtl/>
        </w:rPr>
        <w:t>יורי שטרן (יו"ר ועדת הפנים ואיכות הסביבה):</w:t>
      </w:r>
      <w:bookmarkEnd w:id="91"/>
    </w:p>
    <w:p w14:paraId="6A504D99" w14:textId="77777777" w:rsidR="00000000" w:rsidRDefault="004C51F7">
      <w:pPr>
        <w:pStyle w:val="a0"/>
        <w:rPr>
          <w:rtl/>
        </w:rPr>
      </w:pPr>
    </w:p>
    <w:p w14:paraId="25BDE8E2" w14:textId="77777777" w:rsidR="00000000" w:rsidRDefault="004C51F7">
      <w:pPr>
        <w:pStyle w:val="a0"/>
        <w:rPr>
          <w:rFonts w:hint="cs"/>
          <w:rtl/>
        </w:rPr>
      </w:pPr>
      <w:bookmarkStart w:id="92" w:name="FS000000532T30_12_2003_17_23_00C"/>
      <w:bookmarkEnd w:id="92"/>
      <w:r>
        <w:rPr>
          <w:rFonts w:hint="cs"/>
          <w:rtl/>
        </w:rPr>
        <w:t>כן. אנחנו, כחברי כנסת, מכירים את המצבי</w:t>
      </w:r>
      <w:r>
        <w:rPr>
          <w:rFonts w:hint="cs"/>
          <w:rtl/>
        </w:rPr>
        <w:t xml:space="preserve">ם האלה בוועדות השונות, במיוחד בוועדות שיש להן נגיעה לתקנות ולחוקים </w:t>
      </w:r>
      <w:r>
        <w:rPr>
          <w:rtl/>
        </w:rPr>
        <w:t>–</w:t>
      </w:r>
      <w:r>
        <w:rPr>
          <w:rFonts w:hint="cs"/>
          <w:rtl/>
        </w:rPr>
        <w:t xml:space="preserve"> ובעצם כל הוועדות הסטטוטוריות </w:t>
      </w:r>
      <w:r>
        <w:rPr>
          <w:rtl/>
        </w:rPr>
        <w:t>–</w:t>
      </w:r>
      <w:r>
        <w:rPr>
          <w:rFonts w:hint="cs"/>
          <w:rtl/>
        </w:rPr>
        <w:t xml:space="preserve"> מכירים את המצבים האלה, שכל הדברים נופלים יחד באותה תקופה, והוועדה וחברי הכנסת נדרשים להעביר די מהר כל מיני תיקונים ותקנות, ולפעמים יש לחץ של הרשויות הרלוונט</w:t>
      </w:r>
      <w:r>
        <w:rPr>
          <w:rFonts w:hint="cs"/>
          <w:rtl/>
        </w:rPr>
        <w:t xml:space="preserve">יות. לכן, כשבאה תקנה כמו זו שאישרנו עכשיו, המון תלוי בצוות של הוועדה. אני רוצה לנצל את הבמה הזאת כדי להודות למירי פרנקל, היועצת המשפטית של ועדת הפנים ואיכות הסביבה; ליפה שפירא, מנהלת הוועדה; לדניאלה ולשוש, המזכירות </w:t>
      </w:r>
      <w:r>
        <w:rPr>
          <w:rtl/>
        </w:rPr>
        <w:t>–</w:t>
      </w:r>
      <w:r>
        <w:rPr>
          <w:rFonts w:hint="cs"/>
          <w:rtl/>
        </w:rPr>
        <w:t xml:space="preserve"> על המאמץ שהן תמיד עומדות בו בהצלחה במקר</w:t>
      </w:r>
      <w:r>
        <w:rPr>
          <w:rFonts w:hint="cs"/>
          <w:rtl/>
        </w:rPr>
        <w:t xml:space="preserve">ים כאלה. </w:t>
      </w:r>
    </w:p>
    <w:p w14:paraId="019BFB13" w14:textId="77777777" w:rsidR="00000000" w:rsidRDefault="004C51F7">
      <w:pPr>
        <w:pStyle w:val="a0"/>
        <w:ind w:firstLine="0"/>
        <w:rPr>
          <w:rFonts w:hint="cs"/>
          <w:rtl/>
        </w:rPr>
      </w:pPr>
    </w:p>
    <w:p w14:paraId="57FBBAA1" w14:textId="77777777" w:rsidR="00000000" w:rsidRDefault="004C51F7">
      <w:pPr>
        <w:pStyle w:val="af1"/>
        <w:rPr>
          <w:rtl/>
        </w:rPr>
      </w:pPr>
      <w:r>
        <w:rPr>
          <w:rtl/>
        </w:rPr>
        <w:t>היו"ר ראובן ריבלין:</w:t>
      </w:r>
    </w:p>
    <w:p w14:paraId="6F338B34" w14:textId="77777777" w:rsidR="00000000" w:rsidRDefault="004C51F7">
      <w:pPr>
        <w:pStyle w:val="a0"/>
        <w:rPr>
          <w:rtl/>
        </w:rPr>
      </w:pPr>
    </w:p>
    <w:p w14:paraId="27703198" w14:textId="77777777" w:rsidR="00000000" w:rsidRDefault="004C51F7">
      <w:pPr>
        <w:pStyle w:val="a0"/>
        <w:rPr>
          <w:rFonts w:hint="cs"/>
          <w:rtl/>
        </w:rPr>
      </w:pPr>
      <w:r>
        <w:rPr>
          <w:rFonts w:hint="cs"/>
          <w:rtl/>
        </w:rPr>
        <w:t>תודה ליושב-ראש הוועדה. רבותי, אנחנו ממשיכים בסדר-היום.</w:t>
      </w:r>
    </w:p>
    <w:p w14:paraId="162B56AF" w14:textId="77777777" w:rsidR="00000000" w:rsidRDefault="004C51F7">
      <w:pPr>
        <w:pStyle w:val="a0"/>
        <w:rPr>
          <w:rFonts w:hint="cs"/>
          <w:rtl/>
        </w:rPr>
      </w:pPr>
    </w:p>
    <w:p w14:paraId="17A92F79" w14:textId="77777777" w:rsidR="00000000" w:rsidRDefault="004C51F7">
      <w:pPr>
        <w:pStyle w:val="a0"/>
        <w:rPr>
          <w:rFonts w:hint="cs"/>
          <w:rtl/>
        </w:rPr>
      </w:pPr>
      <w:r>
        <w:rPr>
          <w:rFonts w:hint="cs"/>
          <w:rtl/>
        </w:rPr>
        <w:t xml:space="preserve"> </w:t>
      </w:r>
    </w:p>
    <w:p w14:paraId="508EFBC3" w14:textId="77777777" w:rsidR="00000000" w:rsidRDefault="004C51F7">
      <w:pPr>
        <w:pStyle w:val="a2"/>
        <w:rPr>
          <w:rFonts w:hint="cs"/>
          <w:rtl/>
        </w:rPr>
      </w:pPr>
      <w:bookmarkStart w:id="93" w:name="CS20036FI0020036T30_12_2003_17_27_56"/>
      <w:bookmarkStart w:id="94" w:name="_Toc63488431"/>
      <w:bookmarkEnd w:id="93"/>
      <w:r>
        <w:rPr>
          <w:rFonts w:hint="eastAsia"/>
          <w:rtl/>
        </w:rPr>
        <w:t>מסמכים</w:t>
      </w:r>
      <w:r>
        <w:rPr>
          <w:rtl/>
        </w:rPr>
        <w:t xml:space="preserve"> שהונחו על שולחן </w:t>
      </w:r>
      <w:r>
        <w:rPr>
          <w:rFonts w:hint="eastAsia"/>
          <w:rtl/>
        </w:rPr>
        <w:t>הכנסת</w:t>
      </w:r>
      <w:bookmarkEnd w:id="94"/>
    </w:p>
    <w:p w14:paraId="185D5AA2" w14:textId="77777777" w:rsidR="00000000" w:rsidRDefault="004C51F7">
      <w:pPr>
        <w:pStyle w:val="a0"/>
        <w:rPr>
          <w:rFonts w:hint="cs"/>
          <w:rtl/>
        </w:rPr>
      </w:pPr>
    </w:p>
    <w:p w14:paraId="506AB6D1" w14:textId="77777777" w:rsidR="00000000" w:rsidRDefault="004C51F7">
      <w:pPr>
        <w:pStyle w:val="af1"/>
        <w:rPr>
          <w:rtl/>
        </w:rPr>
      </w:pPr>
      <w:r>
        <w:rPr>
          <w:rtl/>
        </w:rPr>
        <w:t>היו"ר ראובן ריבלין:</w:t>
      </w:r>
    </w:p>
    <w:p w14:paraId="28F45215" w14:textId="77777777" w:rsidR="00000000" w:rsidRDefault="004C51F7">
      <w:pPr>
        <w:pStyle w:val="a0"/>
        <w:rPr>
          <w:rFonts w:hint="cs"/>
          <w:rtl/>
        </w:rPr>
      </w:pPr>
    </w:p>
    <w:p w14:paraId="3FFDC785" w14:textId="77777777" w:rsidR="00000000" w:rsidRDefault="004C51F7">
      <w:pPr>
        <w:pStyle w:val="a0"/>
        <w:rPr>
          <w:rFonts w:hint="cs"/>
        </w:rPr>
      </w:pPr>
      <w:r>
        <w:rPr>
          <w:rFonts w:hint="cs"/>
          <w:rtl/>
        </w:rPr>
        <w:t xml:space="preserve">הכרזה למזכיר הכנסת, בבקשה. </w:t>
      </w:r>
    </w:p>
    <w:p w14:paraId="05DC15A2" w14:textId="77777777" w:rsidR="00000000" w:rsidRDefault="004C51F7">
      <w:pPr>
        <w:pStyle w:val="a0"/>
        <w:ind w:firstLine="0"/>
        <w:rPr>
          <w:rFonts w:hint="cs"/>
          <w:rtl/>
        </w:rPr>
      </w:pPr>
    </w:p>
    <w:p w14:paraId="673692EF" w14:textId="77777777" w:rsidR="00000000" w:rsidRDefault="004C51F7">
      <w:pPr>
        <w:pStyle w:val="a"/>
        <w:rPr>
          <w:rtl/>
        </w:rPr>
      </w:pPr>
      <w:bookmarkStart w:id="95" w:name="FS000000661T30_12_2003_17_30_17"/>
      <w:bookmarkStart w:id="96" w:name="_Toc63488432"/>
      <w:bookmarkEnd w:id="95"/>
      <w:r>
        <w:rPr>
          <w:rFonts w:hint="eastAsia"/>
          <w:rtl/>
        </w:rPr>
        <w:t>מזכיר</w:t>
      </w:r>
      <w:r>
        <w:rPr>
          <w:rtl/>
        </w:rPr>
        <w:t xml:space="preserve"> הכנסת אריה האן:</w:t>
      </w:r>
      <w:bookmarkEnd w:id="96"/>
    </w:p>
    <w:p w14:paraId="33AFC5AC" w14:textId="77777777" w:rsidR="00000000" w:rsidRDefault="004C51F7">
      <w:pPr>
        <w:pStyle w:val="a0"/>
        <w:rPr>
          <w:rFonts w:hint="cs"/>
          <w:rtl/>
        </w:rPr>
      </w:pPr>
    </w:p>
    <w:p w14:paraId="793F3212" w14:textId="77777777" w:rsidR="00000000" w:rsidRDefault="004C51F7">
      <w:pPr>
        <w:pStyle w:val="a0"/>
        <w:rPr>
          <w:rFonts w:hint="cs"/>
          <w:rtl/>
        </w:rPr>
      </w:pPr>
      <w:r>
        <w:rPr>
          <w:rFonts w:hint="cs"/>
          <w:rtl/>
        </w:rPr>
        <w:t>ברשות יושב-ראש הכנסת, אני מתכבד להודיע, כי הונחה על שולחן הכנסת</w:t>
      </w:r>
      <w:r>
        <w:rPr>
          <w:rFonts w:hint="cs"/>
          <w:rtl/>
        </w:rPr>
        <w:t xml:space="preserve">, לקריאה ראשונה, מטעם הממשלה, הצעת חוק הגנת הצרכן (תיקון מס' 13), התשס"ד-2003. תודה רבה. </w:t>
      </w:r>
    </w:p>
    <w:p w14:paraId="0870CD89" w14:textId="77777777" w:rsidR="00000000" w:rsidRDefault="004C51F7">
      <w:pPr>
        <w:pStyle w:val="a0"/>
        <w:ind w:firstLine="0"/>
        <w:rPr>
          <w:rtl/>
        </w:rPr>
      </w:pPr>
    </w:p>
    <w:p w14:paraId="6A89B0F2" w14:textId="77777777" w:rsidR="00000000" w:rsidRDefault="004C51F7">
      <w:pPr>
        <w:pStyle w:val="a0"/>
        <w:ind w:firstLine="0"/>
        <w:rPr>
          <w:rFonts w:hint="cs"/>
          <w:rtl/>
        </w:rPr>
      </w:pPr>
    </w:p>
    <w:p w14:paraId="3F562C40" w14:textId="77777777" w:rsidR="00000000" w:rsidRDefault="004C51F7">
      <w:pPr>
        <w:pStyle w:val="a2"/>
        <w:rPr>
          <w:rFonts w:hint="cs"/>
          <w:rtl/>
        </w:rPr>
      </w:pPr>
      <w:bookmarkStart w:id="97" w:name="_Toc63488433"/>
      <w:r>
        <w:rPr>
          <w:rtl/>
        </w:rPr>
        <w:t>איבוד הרוב היהודי בין הירדן לים</w:t>
      </w:r>
      <w:bookmarkEnd w:id="97"/>
      <w:r>
        <w:rPr>
          <w:rtl/>
        </w:rPr>
        <w:t xml:space="preserve"> </w:t>
      </w:r>
    </w:p>
    <w:p w14:paraId="67EC6226" w14:textId="77777777" w:rsidR="00000000" w:rsidRDefault="004C51F7">
      <w:pPr>
        <w:pStyle w:val="a0"/>
        <w:rPr>
          <w:rFonts w:hint="cs"/>
          <w:rtl/>
        </w:rPr>
      </w:pPr>
      <w:r>
        <w:rPr>
          <w:rtl/>
        </w:rPr>
        <w:t xml:space="preserve">["דברי הכנסת", חוב' </w:t>
      </w:r>
      <w:r>
        <w:rPr>
          <w:rFonts w:hint="cs"/>
          <w:rtl/>
        </w:rPr>
        <w:t>ז'</w:t>
      </w:r>
      <w:r>
        <w:rPr>
          <w:rtl/>
        </w:rPr>
        <w:t xml:space="preserve">, עמ' </w:t>
      </w:r>
      <w:r>
        <w:rPr>
          <w:rFonts w:hint="cs"/>
          <w:rtl/>
        </w:rPr>
        <w:t>6649.</w:t>
      </w:r>
      <w:r>
        <w:rPr>
          <w:rtl/>
        </w:rPr>
        <w:t>]</w:t>
      </w:r>
    </w:p>
    <w:p w14:paraId="727E2FE8" w14:textId="77777777" w:rsidR="00000000" w:rsidRDefault="004C51F7">
      <w:pPr>
        <w:pStyle w:val="-0"/>
        <w:rPr>
          <w:rFonts w:hint="cs"/>
          <w:rtl/>
        </w:rPr>
      </w:pPr>
    </w:p>
    <w:p w14:paraId="6E00CAE5" w14:textId="77777777" w:rsidR="00000000" w:rsidRDefault="004C51F7">
      <w:pPr>
        <w:pStyle w:val="af1"/>
        <w:rPr>
          <w:rtl/>
        </w:rPr>
      </w:pPr>
      <w:r>
        <w:rPr>
          <w:rtl/>
        </w:rPr>
        <w:t>היו"ר ראובן ריבלין:</w:t>
      </w:r>
    </w:p>
    <w:p w14:paraId="2F749786" w14:textId="77777777" w:rsidR="00000000" w:rsidRDefault="004C51F7">
      <w:pPr>
        <w:pStyle w:val="a0"/>
        <w:rPr>
          <w:rtl/>
        </w:rPr>
      </w:pPr>
    </w:p>
    <w:p w14:paraId="26E5AB8D" w14:textId="77777777" w:rsidR="00000000" w:rsidRDefault="004C51F7">
      <w:pPr>
        <w:pStyle w:val="a0"/>
        <w:ind w:firstLine="720"/>
        <w:rPr>
          <w:rFonts w:hint="cs"/>
          <w:rtl/>
        </w:rPr>
      </w:pPr>
      <w:r>
        <w:rPr>
          <w:rFonts w:hint="cs"/>
          <w:rtl/>
        </w:rPr>
        <w:t xml:space="preserve">על סדר-היום דיון בנושא: איבוד הרוב היהודי בין הירדן לים </w:t>
      </w:r>
      <w:r>
        <w:rPr>
          <w:rtl/>
        </w:rPr>
        <w:t>–</w:t>
      </w:r>
      <w:r>
        <w:rPr>
          <w:rFonts w:hint="cs"/>
          <w:rtl/>
        </w:rPr>
        <w:t xml:space="preserve">  דיון בעקבות הצע</w:t>
      </w:r>
      <w:r>
        <w:rPr>
          <w:rFonts w:hint="cs"/>
          <w:rtl/>
        </w:rPr>
        <w:t xml:space="preserve">ה לסדר-היום של חבר הכנסת אברהם בורג מיום 3 בחודש דצמבר 2003. יפתח את הדיון חבר הכנסת אברהם בורג, ועומדות לרשותו עשר דקות. בבקשה, אדוני. </w:t>
      </w:r>
    </w:p>
    <w:p w14:paraId="53F2F8B8" w14:textId="77777777" w:rsidR="00000000" w:rsidRDefault="004C51F7">
      <w:pPr>
        <w:pStyle w:val="a0"/>
        <w:ind w:firstLine="0"/>
        <w:rPr>
          <w:rFonts w:hint="cs"/>
          <w:rtl/>
        </w:rPr>
      </w:pPr>
    </w:p>
    <w:p w14:paraId="2B3C8309" w14:textId="77777777" w:rsidR="00000000" w:rsidRDefault="004C51F7">
      <w:pPr>
        <w:pStyle w:val="a"/>
        <w:rPr>
          <w:rtl/>
        </w:rPr>
      </w:pPr>
      <w:bookmarkStart w:id="98" w:name="FS000000434T30_12_2003_17_30_47"/>
      <w:bookmarkStart w:id="99" w:name="_Toc63488434"/>
      <w:bookmarkEnd w:id="98"/>
      <w:r>
        <w:rPr>
          <w:rFonts w:hint="eastAsia"/>
          <w:rtl/>
        </w:rPr>
        <w:t>אברהם</w:t>
      </w:r>
      <w:r>
        <w:rPr>
          <w:rtl/>
        </w:rPr>
        <w:t xml:space="preserve"> בורג (העבודה-מימד):</w:t>
      </w:r>
      <w:bookmarkEnd w:id="99"/>
    </w:p>
    <w:p w14:paraId="4B7BC217" w14:textId="77777777" w:rsidR="00000000" w:rsidRDefault="004C51F7">
      <w:pPr>
        <w:pStyle w:val="a0"/>
        <w:rPr>
          <w:rFonts w:hint="cs"/>
          <w:rtl/>
        </w:rPr>
      </w:pPr>
    </w:p>
    <w:p w14:paraId="65D1D3AE" w14:textId="77777777" w:rsidR="00000000" w:rsidRDefault="004C51F7">
      <w:pPr>
        <w:pStyle w:val="a0"/>
        <w:rPr>
          <w:rFonts w:hint="cs"/>
          <w:rtl/>
        </w:rPr>
      </w:pPr>
      <w:r>
        <w:rPr>
          <w:rFonts w:hint="cs"/>
          <w:rtl/>
        </w:rPr>
        <w:t>אדוני היושב-ראש, כנסת נכבדה, ראשית אני מבקש להודות ליושב-ראש על שקבע את נושא הדיון על ההצעה</w:t>
      </w:r>
      <w:r>
        <w:rPr>
          <w:rFonts w:hint="cs"/>
          <w:rtl/>
        </w:rPr>
        <w:t xml:space="preserve"> לסדר-היום. אני מבקש, לפחות בדברי הפתיחה שלי, גם להציג את הרוח שבה הייתי רוצה שהדיון יתקיים. מכיוון שבעיני הנושא הזה הוא אולי הנושא האסטרטגי המהותי ביותר, החשוב ביותר, הגדול ביותר, שעומד בפני מדינת ישראל בשנה הזאת ובשנים האלה </w:t>
      </w:r>
      <w:r>
        <w:rPr>
          <w:rtl/>
        </w:rPr>
        <w:t>–</w:t>
      </w:r>
      <w:r>
        <w:rPr>
          <w:rFonts w:hint="cs"/>
          <w:rtl/>
        </w:rPr>
        <w:t xml:space="preserve"> פחות מעניינים אותי ההתכתשות,</w:t>
      </w:r>
      <w:r>
        <w:rPr>
          <w:rFonts w:hint="cs"/>
          <w:rtl/>
        </w:rPr>
        <w:t xml:space="preserve"> המריבה, הניסיון המיידי להרוויח נקודות. מאוד מעניין אותי גם לשמוע את דעתם של האנשים וגם ליזום דיון ברמה הלאומית, שאולי בסופו של דבר גם יוליך ליצירתה של אסטרטגיה לאומית. </w:t>
      </w:r>
    </w:p>
    <w:p w14:paraId="3DB2A68F" w14:textId="77777777" w:rsidR="00000000" w:rsidRDefault="004C51F7">
      <w:pPr>
        <w:pStyle w:val="a0"/>
        <w:rPr>
          <w:rFonts w:hint="cs"/>
          <w:rtl/>
        </w:rPr>
      </w:pPr>
    </w:p>
    <w:p w14:paraId="09AC8874" w14:textId="77777777" w:rsidR="00000000" w:rsidRDefault="004C51F7">
      <w:pPr>
        <w:pStyle w:val="a0"/>
        <w:rPr>
          <w:rFonts w:hint="cs"/>
          <w:rtl/>
        </w:rPr>
      </w:pPr>
      <w:r>
        <w:rPr>
          <w:rFonts w:hint="cs"/>
          <w:rtl/>
        </w:rPr>
        <w:t xml:space="preserve">דומני שהשופט אהרן ברק, נשיא בית-המשפט העליון, הוא שאמר בזמנו ששתי סוגיות הן הקשות לו </w:t>
      </w:r>
      <w:r>
        <w:rPr>
          <w:rFonts w:hint="cs"/>
          <w:rtl/>
        </w:rPr>
        <w:t xml:space="preserve">ביותר מכל הסוגיות החוקתיות שניצבות על שולחנו. אחת מהן היא מארג או מערך היחסים בין ה"יהודית" ל"דמוקרטית" של מדינת ישראל. זו איננה סוגיה פשוטה, זה נאמר אצלנו כתיבת לשון שגורה על לשוננו, אבל בפנים מובנות בעיות עצומות </w:t>
      </w:r>
      <w:r>
        <w:rPr>
          <w:rtl/>
        </w:rPr>
        <w:t>–</w:t>
      </w:r>
      <w:r>
        <w:rPr>
          <w:rFonts w:hint="cs"/>
          <w:rtl/>
        </w:rPr>
        <w:t xml:space="preserve"> גם מבחינת ההגדרה, גם מבחינת המהות, גם מב</w:t>
      </w:r>
      <w:r>
        <w:rPr>
          <w:rFonts w:hint="cs"/>
          <w:rtl/>
        </w:rPr>
        <w:t xml:space="preserve">חינת ההכלה: האם ה"יהודית" מכילה את ה"דמוקרטית", האם ה"דמוקרטית" מכילה את ה"יהודית"; מה התמהיל שבין שתיהן, כמה "יהודית" וכמה "דמוקרטית", כמה "דמוקרטית" וכמה "יהודית". </w:t>
      </w:r>
    </w:p>
    <w:p w14:paraId="3AFB8F13" w14:textId="77777777" w:rsidR="00000000" w:rsidRDefault="004C51F7">
      <w:pPr>
        <w:pStyle w:val="a0"/>
        <w:rPr>
          <w:rFonts w:hint="cs"/>
          <w:rtl/>
        </w:rPr>
      </w:pPr>
    </w:p>
    <w:p w14:paraId="5FACA9F0" w14:textId="77777777" w:rsidR="00000000" w:rsidRDefault="004C51F7">
      <w:pPr>
        <w:pStyle w:val="a0"/>
        <w:rPr>
          <w:rFonts w:hint="cs"/>
          <w:rtl/>
        </w:rPr>
      </w:pPr>
      <w:r>
        <w:rPr>
          <w:rFonts w:hint="cs"/>
          <w:rtl/>
        </w:rPr>
        <w:t xml:space="preserve">דומני שבצד השני של משוואת הבעיה, חבר הכנסת עזמי בשארה </w:t>
      </w:r>
      <w:r>
        <w:rPr>
          <w:rtl/>
        </w:rPr>
        <w:t>–</w:t>
      </w:r>
      <w:r>
        <w:rPr>
          <w:rFonts w:hint="cs"/>
          <w:rtl/>
        </w:rPr>
        <w:t xml:space="preserve"> באחד הנאומים שבהם אתה הקשבת לו כ</w:t>
      </w:r>
      <w:r>
        <w:rPr>
          <w:rFonts w:hint="cs"/>
          <w:rtl/>
        </w:rPr>
        <w:t xml:space="preserve">יושב-ראש האופוזיציה במליאה ואמרת לי: אנחנו חייבים להקשיב </w:t>
      </w:r>
      <w:r>
        <w:rPr>
          <w:rtl/>
        </w:rPr>
        <w:t>–</w:t>
      </w:r>
      <w:r>
        <w:rPr>
          <w:rFonts w:hint="cs"/>
          <w:rtl/>
        </w:rPr>
        <w:t xml:space="preserve">  הוא הגדיר פעם את ישראל כדמוקרטיה אתנית. הדיון היה שקט דווקא, אבל נוקב, ונגע בחומרים האלה ממש. </w:t>
      </w:r>
    </w:p>
    <w:p w14:paraId="7E003473" w14:textId="77777777" w:rsidR="00000000" w:rsidRDefault="004C51F7">
      <w:pPr>
        <w:pStyle w:val="a0"/>
        <w:rPr>
          <w:rFonts w:hint="cs"/>
          <w:rtl/>
        </w:rPr>
      </w:pPr>
    </w:p>
    <w:p w14:paraId="68E91EEE" w14:textId="77777777" w:rsidR="00000000" w:rsidRDefault="004C51F7">
      <w:pPr>
        <w:pStyle w:val="a0"/>
        <w:rPr>
          <w:rFonts w:hint="cs"/>
          <w:rtl/>
        </w:rPr>
      </w:pPr>
      <w:r>
        <w:rPr>
          <w:rFonts w:hint="cs"/>
          <w:rtl/>
        </w:rPr>
        <w:t>לכן, כאשר אנחנו מתחילים בכלל את הדיון בנושא הזה, אני מבקש להתחיל במלה אחת, שהיא מלה של התנצלות. יכול</w:t>
      </w:r>
      <w:r>
        <w:rPr>
          <w:rFonts w:hint="cs"/>
          <w:rtl/>
        </w:rPr>
        <w:t xml:space="preserve"> להיות שבעולם מושלם, תיאורטי, הייתי אומר: אני רוצה שמדינת ישראל תהיה אך מדינה דמוקרטית, פתוחה לחלוטין בכל מקום ובכל אתר. ויכול להיות שמישהו אחר היה אומר: אני רוצה שמדינת ישראל תהיה אך מדינה יהודית, וזוהי הגדרתה המרכזית, אף על חשבון הדמוקרטיה. הדיון במהות י</w:t>
      </w:r>
      <w:r>
        <w:rPr>
          <w:rFonts w:hint="cs"/>
          <w:rtl/>
        </w:rPr>
        <w:t xml:space="preserve">הודיותה של מדינת ישראל, ללא ספק יש בו פגיעה במיעוט הערבי שאיננו יהודי </w:t>
      </w:r>
      <w:r>
        <w:rPr>
          <w:rtl/>
        </w:rPr>
        <w:t>–</w:t>
      </w:r>
      <w:r>
        <w:rPr>
          <w:rFonts w:hint="cs"/>
          <w:rtl/>
        </w:rPr>
        <w:t xml:space="preserve"> במיעוט הלא-יהודי, שהוא לא רק ערבי; במיעוט ובמיעוטים הלא-יהודיים של מדינת ישראל. </w:t>
      </w:r>
    </w:p>
    <w:p w14:paraId="525473BD" w14:textId="77777777" w:rsidR="00000000" w:rsidRDefault="004C51F7">
      <w:pPr>
        <w:pStyle w:val="a0"/>
        <w:rPr>
          <w:rFonts w:hint="cs"/>
          <w:rtl/>
        </w:rPr>
      </w:pPr>
    </w:p>
    <w:p w14:paraId="0CE90D5A" w14:textId="77777777" w:rsidR="00000000" w:rsidRDefault="004C51F7">
      <w:pPr>
        <w:pStyle w:val="a0"/>
        <w:rPr>
          <w:rFonts w:hint="cs"/>
          <w:rtl/>
        </w:rPr>
      </w:pPr>
      <w:r>
        <w:rPr>
          <w:rFonts w:hint="cs"/>
          <w:rtl/>
        </w:rPr>
        <w:t xml:space="preserve">אבל דומני </w:t>
      </w:r>
      <w:r>
        <w:rPr>
          <w:rtl/>
        </w:rPr>
        <w:t>–</w:t>
      </w:r>
      <w:r>
        <w:rPr>
          <w:rFonts w:hint="cs"/>
          <w:rtl/>
        </w:rPr>
        <w:t xml:space="preserve"> וכאן אני פונה לחברי שאינם בני העם היהודי או בני הדת היהודית בבית הזה וברחוב הישראלי </w:t>
      </w:r>
      <w:r>
        <w:rPr>
          <w:rtl/>
        </w:rPr>
        <w:t>–</w:t>
      </w:r>
      <w:r>
        <w:rPr>
          <w:rFonts w:hint="cs"/>
          <w:rtl/>
        </w:rPr>
        <w:t xml:space="preserve"> שכל </w:t>
      </w:r>
      <w:r>
        <w:rPr>
          <w:rFonts w:hint="cs"/>
          <w:rtl/>
        </w:rPr>
        <w:t xml:space="preserve">אלה כמוני, שמאמינים שפתרון של שלום יבוא בהפרדה בין מדינת ישראל לבין מדינת פלסטין, שזה יהיה חלק מהפתרון, צריכים להבין את הלך הנפש שמוליד את הצורך באותה התקשות של השופט ברק בין "יהודית" לבין "דמוקרטית". </w:t>
      </w:r>
    </w:p>
    <w:p w14:paraId="63B1FA8D" w14:textId="77777777" w:rsidR="00000000" w:rsidRDefault="004C51F7">
      <w:pPr>
        <w:pStyle w:val="a0"/>
        <w:rPr>
          <w:rFonts w:hint="cs"/>
          <w:rtl/>
        </w:rPr>
      </w:pPr>
    </w:p>
    <w:p w14:paraId="3DE5F0A7" w14:textId="77777777" w:rsidR="00000000" w:rsidRDefault="004C51F7">
      <w:pPr>
        <w:pStyle w:val="a0"/>
        <w:rPr>
          <w:rFonts w:hint="cs"/>
          <w:rtl/>
        </w:rPr>
      </w:pPr>
      <w:r>
        <w:rPr>
          <w:rFonts w:hint="cs"/>
          <w:rtl/>
        </w:rPr>
        <w:t>הנצרות היא דת אחת של עמים רבים במקומות רבים. האסלאם ה</w:t>
      </w:r>
      <w:r>
        <w:rPr>
          <w:rFonts w:hint="cs"/>
          <w:rtl/>
        </w:rPr>
        <w:t xml:space="preserve">וא דת אחת של אנשים רבים ושל עמים רבים במדינות רבות. נכון שיש חלום של מדינה אסלאמית אחת גדולה </w:t>
      </w:r>
      <w:r>
        <w:rPr>
          <w:rtl/>
        </w:rPr>
        <w:t>–</w:t>
      </w:r>
      <w:r>
        <w:rPr>
          <w:rFonts w:hint="cs"/>
          <w:rtl/>
        </w:rPr>
        <w:t xml:space="preserve"> הח'ליפות, דומני, כך קוראים לזה בשפה הפנימית; אבל בתוצר המדיני, שאותו אנחנו רואים, אנחנו רואים מדינות רבות. היהדות היא דת אחת של הרבה יחידים, אבל כעם, המקום היחיד</w:t>
      </w:r>
      <w:r>
        <w:rPr>
          <w:rFonts w:hint="cs"/>
          <w:rtl/>
        </w:rPr>
        <w:t xml:space="preserve"> שבו היהודיות יכולה למצוא את ביטויה המדיני הוא ארץ-ישראל ומדינת ישראל. </w:t>
      </w:r>
    </w:p>
    <w:p w14:paraId="394E130E" w14:textId="77777777" w:rsidR="00000000" w:rsidRDefault="004C51F7">
      <w:pPr>
        <w:pStyle w:val="a0"/>
        <w:rPr>
          <w:rFonts w:hint="cs"/>
          <w:rtl/>
        </w:rPr>
      </w:pPr>
    </w:p>
    <w:p w14:paraId="033DD881" w14:textId="77777777" w:rsidR="00000000" w:rsidRDefault="004C51F7">
      <w:pPr>
        <w:pStyle w:val="a0"/>
        <w:ind w:firstLine="720"/>
        <w:rPr>
          <w:rFonts w:hint="cs"/>
          <w:rtl/>
        </w:rPr>
      </w:pPr>
      <w:r>
        <w:rPr>
          <w:rFonts w:hint="cs"/>
          <w:rtl/>
        </w:rPr>
        <w:t xml:space="preserve">אין יכולת פנימית, אין מנגנונים, לא תיאולוגיים ולא מדינתיים - אין תרגום טוב בעברית </w:t>
      </w:r>
      <w:r>
        <w:rPr>
          <w:rtl/>
        </w:rPr>
        <w:br/>
      </w:r>
      <w:r>
        <w:rPr>
          <w:rFonts w:hint="cs"/>
          <w:rtl/>
        </w:rPr>
        <w:t>ל-</w:t>
      </w:r>
      <w:r>
        <w:t>statehood</w:t>
      </w:r>
      <w:r>
        <w:rPr>
          <w:rFonts w:hint="cs"/>
          <w:rtl/>
        </w:rPr>
        <w:t>, ל-</w:t>
      </w:r>
      <w:r>
        <w:t>nationhood</w:t>
      </w:r>
      <w:r>
        <w:rPr>
          <w:rFonts w:hint="cs"/>
          <w:rtl/>
        </w:rPr>
        <w:t xml:space="preserve"> ול-</w:t>
      </w:r>
      <w:r>
        <w:t>peoplehood</w:t>
      </w:r>
      <w:r>
        <w:rPr>
          <w:rFonts w:hint="cs"/>
          <w:rtl/>
        </w:rPr>
        <w:t xml:space="preserve"> אבל נקרא לזה מדינתיים - אין כלים מדינתיים ליצירת מדינה יהודי</w:t>
      </w:r>
      <w:r>
        <w:rPr>
          <w:rFonts w:hint="cs"/>
          <w:rtl/>
        </w:rPr>
        <w:t>ת במקום אחר, אלא כאן. לכן, מדינת ישראל היא המדינה היחידה שהעם היהודי יכול להכיר בה כמדינתו. אם היא היתה קמה בכל מקום אחר, היא היתה בטלה מתוקף הסתירה הפנימית שלה, מה שאין כן לגבי מדינה שיכולה להגדיר את עצמה נוצרית במקום א' או מוסלמית במקום ב'. ומכאן בעצם נו</w:t>
      </w:r>
      <w:r>
        <w:rPr>
          <w:rFonts w:hint="cs"/>
          <w:rtl/>
        </w:rPr>
        <w:t xml:space="preserve">בע החלק הפנימי של הגדרת ה"יהודית" במשוואה היהודית ודמוקרטית. </w:t>
      </w:r>
    </w:p>
    <w:p w14:paraId="76A78D39" w14:textId="77777777" w:rsidR="00000000" w:rsidRDefault="004C51F7">
      <w:pPr>
        <w:pStyle w:val="a0"/>
        <w:ind w:firstLine="720"/>
        <w:rPr>
          <w:rFonts w:hint="cs"/>
          <w:rtl/>
        </w:rPr>
      </w:pPr>
    </w:p>
    <w:p w14:paraId="14E1C50A" w14:textId="77777777" w:rsidR="00000000" w:rsidRDefault="004C51F7">
      <w:pPr>
        <w:pStyle w:val="a0"/>
        <w:ind w:firstLine="720"/>
        <w:rPr>
          <w:rFonts w:hint="cs"/>
          <w:rtl/>
        </w:rPr>
      </w:pPr>
      <w:r>
        <w:rPr>
          <w:rFonts w:hint="cs"/>
          <w:rtl/>
        </w:rPr>
        <w:t>בצד השני, המחויבות המדינית שלנו - לא רק מתוקף משפט העמים ולא רק מכוח מגילת העצמאות, אלא גם מכוח האמונה הפנימית - היא לשיטה הדמוקרטית. ראשית, משום שאומה כל כך שסועה, שבאה מכל כך הרבה מקומות רחוק</w:t>
      </w:r>
      <w:r>
        <w:rPr>
          <w:rFonts w:hint="cs"/>
          <w:rtl/>
        </w:rPr>
        <w:t xml:space="preserve">ים, כל כך מנוגדים, כל כך סותרים, כל כך בלתי הרמוניים אחד עם השני, הכלי היחיד שמאפשר לכל כך הרבה פלגים להסכים ביניהם כשאפשר להסכים, ולא להסכים כשלא מסכימים, הוא הכלי הדמוקרטי. </w:t>
      </w:r>
    </w:p>
    <w:p w14:paraId="3450C875" w14:textId="77777777" w:rsidR="00000000" w:rsidRDefault="004C51F7">
      <w:pPr>
        <w:pStyle w:val="a0"/>
        <w:ind w:firstLine="720"/>
        <w:rPr>
          <w:rFonts w:hint="cs"/>
          <w:rtl/>
        </w:rPr>
      </w:pPr>
    </w:p>
    <w:p w14:paraId="1A26F058" w14:textId="77777777" w:rsidR="00000000" w:rsidRDefault="004C51F7">
      <w:pPr>
        <w:pStyle w:val="a0"/>
        <w:ind w:firstLine="720"/>
        <w:rPr>
          <w:rFonts w:hint="cs"/>
          <w:rtl/>
        </w:rPr>
      </w:pPr>
      <w:r>
        <w:rPr>
          <w:rFonts w:hint="cs"/>
          <w:rtl/>
        </w:rPr>
        <w:t xml:space="preserve">אני אגיד, יתר על כן, הכלי הדמוקרטי הוא בעיני הביטוי העילאי של המחויבות היהודית </w:t>
      </w:r>
      <w:r>
        <w:rPr>
          <w:rFonts w:hint="cs"/>
          <w:rtl/>
        </w:rPr>
        <w:t>ההיסטורית ושל מחויבותו ההיסטורית של היהודי - איך אני אנהג במיעוטי כדרך שהבטחתי לנהוג כאשר נהגו בי שלא כראוי כאשר הייתי מיעוט. אין דרך אחרת להבטיח את שוויונו של המיעוט, כשם שרציתי שלי יהיה שוויון, אלא באמצעותה של השיטה הדמוקרטית. לכן, היהודי שבי הוא מאוד דמ</w:t>
      </w:r>
      <w:r>
        <w:rPr>
          <w:rFonts w:hint="cs"/>
          <w:rtl/>
        </w:rPr>
        <w:t xml:space="preserve">וקרטי והדמוקרטי שבי הוא מאוד-מאוד יהודי, ולפעמים הם גם עומדים בסתירה פנימית ביניהם. </w:t>
      </w:r>
    </w:p>
    <w:p w14:paraId="62DF3084" w14:textId="77777777" w:rsidR="00000000" w:rsidRDefault="004C51F7">
      <w:pPr>
        <w:pStyle w:val="a0"/>
        <w:rPr>
          <w:rFonts w:hint="cs"/>
          <w:rtl/>
        </w:rPr>
      </w:pPr>
    </w:p>
    <w:p w14:paraId="27551BE9" w14:textId="77777777" w:rsidR="00000000" w:rsidRDefault="004C51F7">
      <w:pPr>
        <w:pStyle w:val="a0"/>
        <w:rPr>
          <w:rFonts w:hint="cs"/>
          <w:rtl/>
        </w:rPr>
      </w:pPr>
      <w:r>
        <w:rPr>
          <w:rFonts w:hint="cs"/>
          <w:rtl/>
        </w:rPr>
        <w:t>כל ישראלי, או כל ישראלי יהודי, לו הדבר היה ניתן בפתרון בית-ספר, על לוח המשחקים, בלי מגבלות, בלי גובלי צידוד, אני מניח שהיה רוצה שלוש שלמויות, שתהיינה השלמויות שמאפיינות א</w:t>
      </w:r>
      <w:r>
        <w:rPr>
          <w:rFonts w:hint="cs"/>
          <w:rtl/>
        </w:rPr>
        <w:t>ת הגדרתו הלאומית, האומתית והמדינית. אני רוצה את ארץ-ישראל השלמה, כי בין הירדן לבין הים זה ערש תרבותי. דוד המלך נולד בבית-לחם והומלך בחברון למלכותו הראשונה, והיה למלך בירושלים. שכם היא חלק מתרבותי ומההיסטוריה שלי. כך יריחו, כך עמק-הירדן, כך אני מרגיש אל המק</w:t>
      </w:r>
      <w:r>
        <w:rPr>
          <w:rFonts w:hint="cs"/>
          <w:rtl/>
        </w:rPr>
        <w:t xml:space="preserve">ומות האלה. כל ישראלי גם היה רוצה דמוקרטיה מלאה, ללא פשרות. כל ישראלי, מתוקף הדברים שאמרתי אותם קודם, גם רוצה לשמור על הרוב היהודי במדינת ישראל, במדינתו היחידה. </w:t>
      </w:r>
    </w:p>
    <w:p w14:paraId="071C78F6" w14:textId="77777777" w:rsidR="00000000" w:rsidRDefault="004C51F7">
      <w:pPr>
        <w:pStyle w:val="a0"/>
        <w:rPr>
          <w:rFonts w:hint="cs"/>
          <w:rtl/>
        </w:rPr>
      </w:pPr>
    </w:p>
    <w:p w14:paraId="6A593B7F" w14:textId="77777777" w:rsidR="00000000" w:rsidRDefault="004C51F7">
      <w:pPr>
        <w:pStyle w:val="a0"/>
        <w:rPr>
          <w:rFonts w:hint="cs"/>
          <w:rtl/>
        </w:rPr>
      </w:pPr>
      <w:r>
        <w:rPr>
          <w:rFonts w:hint="cs"/>
          <w:rtl/>
        </w:rPr>
        <w:t>אי-אפשר במצב הקיומי הקיים היום לשמור את שלוש השלמויות האלה בלי פשרה פנימית ביניהן. אם אתה רוצה</w:t>
      </w:r>
      <w:r>
        <w:rPr>
          <w:rFonts w:hint="cs"/>
          <w:rtl/>
        </w:rPr>
        <w:t xml:space="preserve"> לשמור את ערש תרבותנו, את ארץ-ישראל השלמה שבין הירדן ובין הים, ואתה יודע שביום אחד בשנה הבאה, או ביום אחד בעוד שנתיים, או ביום אחד בעוד חמש שנים ייוולד הפלסטיני הראשון שבעבורו הארץ שבין הירדן לבין הים היא ערש תרבותו הפלסטינית ואתה תאבד את הרוב היהודי שבין </w:t>
      </w:r>
      <w:r>
        <w:rPr>
          <w:rFonts w:hint="cs"/>
          <w:rtl/>
        </w:rPr>
        <w:t>הירדן לבין הים, ואתה עדיין מקדש את הארץ השלמה שלך, אתה צריך או לוותר על הדמוקרטיה ולהפעיל שיטת משטר שאיננה דמוקרטית, שהיא מפלה, היא גזעית ביסודה, כי היא תהיה שוויונית ליהודים ולא שוויונית למי שאינם יהודים, או לוותר על הרוב היהודי וממילא על המהות של מדינת י</w:t>
      </w:r>
      <w:r>
        <w:rPr>
          <w:rFonts w:hint="cs"/>
          <w:rtl/>
        </w:rPr>
        <w:t>שראל, מדינת היהודים היחידה. אם אתה רוצה לשמר את הדמוקרטיה, אתה חייב לוותר או על ארץ-ישראל השלמה או על הרוב היהודי. אם אתה רוצה לשמר את הרוב היהודי, אתה חייב לוותר או על הדמוקרטיה או על ארץ-ישראל השלמה.</w:t>
      </w:r>
    </w:p>
    <w:p w14:paraId="7C4C77EF" w14:textId="77777777" w:rsidR="00000000" w:rsidRDefault="004C51F7">
      <w:pPr>
        <w:pStyle w:val="a0"/>
        <w:rPr>
          <w:rFonts w:hint="cs"/>
          <w:rtl/>
        </w:rPr>
      </w:pPr>
    </w:p>
    <w:p w14:paraId="1CA2153F" w14:textId="77777777" w:rsidR="00000000" w:rsidRDefault="004C51F7">
      <w:pPr>
        <w:pStyle w:val="a0"/>
        <w:rPr>
          <w:rFonts w:hint="cs"/>
          <w:rtl/>
        </w:rPr>
      </w:pPr>
      <w:r>
        <w:rPr>
          <w:rFonts w:hint="cs"/>
          <w:rtl/>
        </w:rPr>
        <w:t>השאלה הזאת איננה שאלה של ימין או שמאל. היא שאלה שכל א</w:t>
      </w:r>
      <w:r>
        <w:rPr>
          <w:rFonts w:hint="cs"/>
          <w:rtl/>
        </w:rPr>
        <w:t>חד בתוך השיח הישראלי צריך לשאול את עצמו ולתת עליה תשובה. תשובתי הפוליטית, המדינית, מובעת פה, בכנסת, לא אחת. אני חושב, שבסולם העדיפויות בין ערש תרבותי וארץ מולדתי, דמוקרטיה ורוב יהודי, אני רוצה לשמר את הדמוקרטיה ואת הרוב היהודי, ואני מוכן בכאב להתפשר על ארץ</w:t>
      </w:r>
      <w:r>
        <w:rPr>
          <w:rFonts w:hint="cs"/>
          <w:rtl/>
        </w:rPr>
        <w:t xml:space="preserve"> מולדתי. אני מחפש את השותפים בצד השני, שותפים לפשרה, עם חלומם שלהם על פלסטין השלמה, כדי לקיים את חלק מפלסטין ששם יהיה הבית הלאומי של העם הפלסטיני. אחרים בבית יש להם פתרונות אחרים, שאני מכבד אותם לחלוטין, אבל אני לא יודע עד כמה הם פרקטיים, ואני לא קיבלתי את</w:t>
      </w:r>
      <w:r>
        <w:rPr>
          <w:rFonts w:hint="cs"/>
          <w:rtl/>
        </w:rPr>
        <w:t xml:space="preserve"> התשובה, מה מרכיב הוויתור בחלומות האחרים. </w:t>
      </w:r>
    </w:p>
    <w:p w14:paraId="1115CA76" w14:textId="77777777" w:rsidR="00000000" w:rsidRDefault="004C51F7">
      <w:pPr>
        <w:pStyle w:val="a0"/>
        <w:rPr>
          <w:rFonts w:hint="cs"/>
          <w:rtl/>
        </w:rPr>
      </w:pPr>
    </w:p>
    <w:p w14:paraId="0C04C9AB" w14:textId="77777777" w:rsidR="00000000" w:rsidRDefault="004C51F7">
      <w:pPr>
        <w:pStyle w:val="a0"/>
        <w:rPr>
          <w:rFonts w:hint="cs"/>
          <w:rtl/>
        </w:rPr>
      </w:pPr>
      <w:r>
        <w:rPr>
          <w:rFonts w:hint="cs"/>
          <w:rtl/>
        </w:rPr>
        <w:t>אם אתה אומר לי: אני רוצה את ארץ-ישראל השלמה על יישוביה וגבוליה ומאחזיה, בלי הוויכוח היומיומי האקטואלי, שמסעיר אותנו חדשות לבקרים - אם זה מה שאתה רוצה, תגיד לי איך אתה משמר את הרוב היהודי ואת השיטה הדמוקרטית, או ע</w:t>
      </w:r>
      <w:r>
        <w:rPr>
          <w:rFonts w:hint="cs"/>
          <w:rtl/>
        </w:rPr>
        <w:t xml:space="preserve">ל מה אתה מוותר. </w:t>
      </w:r>
    </w:p>
    <w:p w14:paraId="2EB94C76" w14:textId="77777777" w:rsidR="00000000" w:rsidRDefault="004C51F7">
      <w:pPr>
        <w:pStyle w:val="a0"/>
        <w:rPr>
          <w:rFonts w:hint="cs"/>
          <w:rtl/>
        </w:rPr>
      </w:pPr>
    </w:p>
    <w:p w14:paraId="15B70C35" w14:textId="77777777" w:rsidR="00000000" w:rsidRDefault="004C51F7">
      <w:pPr>
        <w:pStyle w:val="a0"/>
        <w:rPr>
          <w:rFonts w:hint="cs"/>
          <w:rtl/>
        </w:rPr>
      </w:pPr>
      <w:r>
        <w:rPr>
          <w:rFonts w:hint="cs"/>
          <w:rtl/>
        </w:rPr>
        <w:t>אז יגידו לי: עלייה. יגידו לי עלייה פעם ראשונה, יגידו לי עלייה פעם שנייה, יגידו לי עלייה פעם שלישית, עד שיבוא העולה שיטה את הכף - - -</w:t>
      </w:r>
    </w:p>
    <w:p w14:paraId="2A5C0FB8" w14:textId="77777777" w:rsidR="00000000" w:rsidRDefault="004C51F7">
      <w:pPr>
        <w:pStyle w:val="a0"/>
        <w:ind w:firstLine="0"/>
        <w:rPr>
          <w:rFonts w:hint="cs"/>
          <w:rtl/>
        </w:rPr>
      </w:pPr>
    </w:p>
    <w:p w14:paraId="28D3BDBE" w14:textId="77777777" w:rsidR="00000000" w:rsidRDefault="004C51F7">
      <w:pPr>
        <w:pStyle w:val="af0"/>
        <w:rPr>
          <w:rtl/>
        </w:rPr>
      </w:pPr>
      <w:r>
        <w:rPr>
          <w:rFonts w:hint="eastAsia"/>
          <w:rtl/>
        </w:rPr>
        <w:t>יעקב</w:t>
      </w:r>
      <w:r>
        <w:rPr>
          <w:rtl/>
        </w:rPr>
        <w:t xml:space="preserve"> מרגי (ש"ס):</w:t>
      </w:r>
    </w:p>
    <w:p w14:paraId="5E22E8D4" w14:textId="77777777" w:rsidR="00000000" w:rsidRDefault="004C51F7">
      <w:pPr>
        <w:pStyle w:val="a0"/>
        <w:rPr>
          <w:rFonts w:hint="cs"/>
          <w:rtl/>
        </w:rPr>
      </w:pPr>
    </w:p>
    <w:p w14:paraId="7C4AFFCD" w14:textId="77777777" w:rsidR="00000000" w:rsidRDefault="004C51F7">
      <w:pPr>
        <w:pStyle w:val="a0"/>
        <w:rPr>
          <w:rFonts w:hint="cs"/>
          <w:rtl/>
        </w:rPr>
      </w:pPr>
      <w:r>
        <w:rPr>
          <w:rFonts w:hint="cs"/>
          <w:rtl/>
        </w:rPr>
        <w:t>ילודה.</w:t>
      </w:r>
    </w:p>
    <w:p w14:paraId="6444662A" w14:textId="77777777" w:rsidR="00000000" w:rsidRDefault="004C51F7">
      <w:pPr>
        <w:pStyle w:val="a0"/>
        <w:ind w:firstLine="0"/>
        <w:rPr>
          <w:rFonts w:hint="cs"/>
          <w:rtl/>
        </w:rPr>
      </w:pPr>
    </w:p>
    <w:p w14:paraId="2F103B7D" w14:textId="77777777" w:rsidR="00000000" w:rsidRDefault="004C51F7">
      <w:pPr>
        <w:pStyle w:val="-"/>
        <w:rPr>
          <w:rtl/>
        </w:rPr>
      </w:pPr>
      <w:bookmarkStart w:id="100" w:name="FS000000434T30_12_2003_18_02_14"/>
      <w:bookmarkStart w:id="101" w:name="FS000000434T30_12_2003_18_02_21C"/>
      <w:bookmarkEnd w:id="100"/>
      <w:bookmarkEnd w:id="101"/>
      <w:r>
        <w:rPr>
          <w:rtl/>
        </w:rPr>
        <w:t>אברהם בורג (העבודה-מימד):</w:t>
      </w:r>
    </w:p>
    <w:p w14:paraId="1CC70946" w14:textId="77777777" w:rsidR="00000000" w:rsidRDefault="004C51F7">
      <w:pPr>
        <w:pStyle w:val="a0"/>
        <w:rPr>
          <w:rtl/>
        </w:rPr>
      </w:pPr>
    </w:p>
    <w:p w14:paraId="1ABB7442" w14:textId="77777777" w:rsidR="00000000" w:rsidRDefault="004C51F7">
      <w:pPr>
        <w:pStyle w:val="a0"/>
        <w:rPr>
          <w:rFonts w:hint="cs"/>
          <w:rtl/>
        </w:rPr>
      </w:pPr>
      <w:r>
        <w:rPr>
          <w:rFonts w:hint="cs"/>
          <w:rtl/>
        </w:rPr>
        <w:t>אני מייד מגיע לזה, חבר הכנסת מרגי. - - - עד שיגיע ה</w:t>
      </w:r>
      <w:r>
        <w:rPr>
          <w:rFonts w:hint="cs"/>
          <w:rtl/>
        </w:rPr>
        <w:t>עולה שיטה את הכף, כבר ההכרעה תיפול. אומרים לי: ילודה. אני מצדי ומטעם עצמי תרמתי לוויכוח שישה ילדים. כלומר, שאר הזמן לא הספקתי, הייתי פה בכנסת. אבל דומני, שגם מי שבודק את הנתונים - - -</w:t>
      </w:r>
    </w:p>
    <w:p w14:paraId="2467D9CD" w14:textId="77777777" w:rsidR="00000000" w:rsidRDefault="004C51F7">
      <w:pPr>
        <w:pStyle w:val="a0"/>
        <w:ind w:firstLine="0"/>
        <w:rPr>
          <w:rFonts w:hint="cs"/>
          <w:rtl/>
        </w:rPr>
      </w:pPr>
    </w:p>
    <w:p w14:paraId="3F1B4E70" w14:textId="77777777" w:rsidR="00000000" w:rsidRDefault="004C51F7">
      <w:pPr>
        <w:pStyle w:val="af0"/>
        <w:rPr>
          <w:rtl/>
        </w:rPr>
      </w:pPr>
      <w:r>
        <w:rPr>
          <w:rFonts w:hint="eastAsia"/>
          <w:rtl/>
        </w:rPr>
        <w:t>גדעון</w:t>
      </w:r>
      <w:r>
        <w:rPr>
          <w:rtl/>
        </w:rPr>
        <w:t xml:space="preserve"> סער (הליכוד):</w:t>
      </w:r>
    </w:p>
    <w:p w14:paraId="159CE4AC" w14:textId="77777777" w:rsidR="00000000" w:rsidRDefault="004C51F7">
      <w:pPr>
        <w:pStyle w:val="a0"/>
        <w:rPr>
          <w:rFonts w:hint="cs"/>
          <w:rtl/>
        </w:rPr>
      </w:pPr>
    </w:p>
    <w:p w14:paraId="3EFD66FD" w14:textId="77777777" w:rsidR="00000000" w:rsidRDefault="004C51F7">
      <w:pPr>
        <w:pStyle w:val="a0"/>
        <w:rPr>
          <w:rFonts w:hint="cs"/>
          <w:rtl/>
        </w:rPr>
      </w:pPr>
      <w:r>
        <w:rPr>
          <w:rFonts w:hint="cs"/>
          <w:rtl/>
        </w:rPr>
        <w:t>אל תציג את זה כמשוואה כזאת קוטבית.</w:t>
      </w:r>
    </w:p>
    <w:p w14:paraId="1A64BCD9" w14:textId="77777777" w:rsidR="00000000" w:rsidRDefault="004C51F7">
      <w:pPr>
        <w:pStyle w:val="a0"/>
        <w:ind w:firstLine="0"/>
        <w:rPr>
          <w:rFonts w:hint="cs"/>
          <w:rtl/>
        </w:rPr>
      </w:pPr>
    </w:p>
    <w:p w14:paraId="25AD8881" w14:textId="77777777" w:rsidR="00000000" w:rsidRDefault="004C51F7">
      <w:pPr>
        <w:pStyle w:val="-"/>
        <w:rPr>
          <w:rtl/>
        </w:rPr>
      </w:pPr>
      <w:bookmarkStart w:id="102" w:name="FS000000434T30_12_2003_18_03_52C"/>
      <w:bookmarkEnd w:id="102"/>
      <w:r>
        <w:rPr>
          <w:rtl/>
        </w:rPr>
        <w:t>אברהם בורג (הע</w:t>
      </w:r>
      <w:r>
        <w:rPr>
          <w:rtl/>
        </w:rPr>
        <w:t>בודה-מימד):</w:t>
      </w:r>
    </w:p>
    <w:p w14:paraId="0D5A9522" w14:textId="77777777" w:rsidR="00000000" w:rsidRDefault="004C51F7">
      <w:pPr>
        <w:pStyle w:val="a0"/>
        <w:rPr>
          <w:rtl/>
        </w:rPr>
      </w:pPr>
    </w:p>
    <w:p w14:paraId="6717EBC7" w14:textId="77777777" w:rsidR="00000000" w:rsidRDefault="004C51F7">
      <w:pPr>
        <w:pStyle w:val="a0"/>
        <w:rPr>
          <w:rFonts w:hint="cs"/>
          <w:rtl/>
        </w:rPr>
      </w:pPr>
      <w:r>
        <w:rPr>
          <w:rFonts w:hint="cs"/>
          <w:rtl/>
        </w:rPr>
        <w:t xml:space="preserve">אני אומר את האמת, חבר הכנסת סער. - - - את הנתונים הדמוגרפיים האנרגטיים ביותר, גם שם לא ימצא כנראה תשובה. </w:t>
      </w:r>
    </w:p>
    <w:p w14:paraId="1BBD1480" w14:textId="77777777" w:rsidR="00000000" w:rsidRDefault="004C51F7">
      <w:pPr>
        <w:pStyle w:val="a0"/>
        <w:rPr>
          <w:rFonts w:hint="cs"/>
          <w:rtl/>
        </w:rPr>
      </w:pPr>
    </w:p>
    <w:p w14:paraId="3FC838DC" w14:textId="77777777" w:rsidR="00000000" w:rsidRDefault="004C51F7">
      <w:pPr>
        <w:pStyle w:val="a0"/>
        <w:rPr>
          <w:rFonts w:hint="cs"/>
          <w:rtl/>
        </w:rPr>
      </w:pPr>
      <w:r>
        <w:rPr>
          <w:rFonts w:hint="cs"/>
          <w:rtl/>
        </w:rPr>
        <w:t>ולכן, רבותי, הצעתי לכנסת לקיים דיון בנושא. בקשתי היא לא להכריע עכשיו שיש פתרון א' או פתרון ב'. פניתי ליושב-ראש הקואליציה והצעתי הצעה שאי</w:t>
      </w:r>
      <w:r>
        <w:rPr>
          <w:rFonts w:hint="cs"/>
          <w:rtl/>
        </w:rPr>
        <w:t>ננה הכרעה פה במליאה: אני בעד פתרון כזה או אחר. אני הייתי רוצה שהדיון יתפתח במוסדות הממלכה של מדינת ישראל. מעולם, בכל תולדותיה של מדינת ישראל - ויתקן אותי חבר הכנסת פרס, שהיה גם ראש ממשלה לא אחת - לא התקיים דיון אסטרטגי בסוגיה הזאת. היו דיונים בתוצרים, כן ש</w:t>
      </w:r>
      <w:r>
        <w:rPr>
          <w:rFonts w:hint="cs"/>
          <w:rtl/>
        </w:rPr>
        <w:t>לום, לא שלום, כן התנחלויות, לא התנחלויות. אבל לא היה דיון בסוגיה עצמה - -</w:t>
      </w:r>
    </w:p>
    <w:p w14:paraId="7F3A18E6" w14:textId="77777777" w:rsidR="00000000" w:rsidRDefault="004C51F7">
      <w:pPr>
        <w:pStyle w:val="a0"/>
        <w:ind w:firstLine="0"/>
        <w:rPr>
          <w:rFonts w:hint="cs"/>
          <w:rtl/>
        </w:rPr>
      </w:pPr>
    </w:p>
    <w:p w14:paraId="72DA2C9B" w14:textId="77777777" w:rsidR="00000000" w:rsidRDefault="004C51F7">
      <w:pPr>
        <w:pStyle w:val="af1"/>
        <w:rPr>
          <w:rtl/>
        </w:rPr>
      </w:pPr>
      <w:r>
        <w:rPr>
          <w:rFonts w:hint="eastAsia"/>
          <w:rtl/>
        </w:rPr>
        <w:t>היו</w:t>
      </w:r>
      <w:r>
        <w:rPr>
          <w:rtl/>
        </w:rPr>
        <w:t>"ר ראובן ריבלין:</w:t>
      </w:r>
    </w:p>
    <w:p w14:paraId="36EE3CA8" w14:textId="77777777" w:rsidR="00000000" w:rsidRDefault="004C51F7">
      <w:pPr>
        <w:pStyle w:val="a0"/>
        <w:rPr>
          <w:rFonts w:hint="cs"/>
          <w:rtl/>
        </w:rPr>
      </w:pPr>
    </w:p>
    <w:p w14:paraId="6C99C6BB" w14:textId="77777777" w:rsidR="00000000" w:rsidRDefault="004C51F7">
      <w:pPr>
        <w:pStyle w:val="a0"/>
        <w:rPr>
          <w:rFonts w:hint="cs"/>
          <w:rtl/>
        </w:rPr>
      </w:pPr>
      <w:r>
        <w:rPr>
          <w:rFonts w:hint="cs"/>
          <w:rtl/>
        </w:rPr>
        <w:t>אף פעם לא היה דיון עקרוני, תמיד היה דיון נלווה.</w:t>
      </w:r>
    </w:p>
    <w:p w14:paraId="6269DBA2" w14:textId="77777777" w:rsidR="00000000" w:rsidRDefault="004C51F7">
      <w:pPr>
        <w:pStyle w:val="a0"/>
        <w:ind w:firstLine="0"/>
        <w:rPr>
          <w:rFonts w:hint="cs"/>
          <w:rtl/>
        </w:rPr>
      </w:pPr>
    </w:p>
    <w:p w14:paraId="121BBEAE" w14:textId="77777777" w:rsidR="00000000" w:rsidRDefault="004C51F7">
      <w:pPr>
        <w:pStyle w:val="-"/>
        <w:rPr>
          <w:rtl/>
        </w:rPr>
      </w:pPr>
      <w:bookmarkStart w:id="103" w:name="FS000000434T30_12_2003_18_06_44C"/>
      <w:bookmarkEnd w:id="103"/>
      <w:r>
        <w:rPr>
          <w:rFonts w:hint="eastAsia"/>
          <w:rtl/>
        </w:rPr>
        <w:t>אברהם</w:t>
      </w:r>
      <w:r>
        <w:rPr>
          <w:rtl/>
        </w:rPr>
        <w:t xml:space="preserve"> בורג (העבודה-מימד):</w:t>
      </w:r>
    </w:p>
    <w:p w14:paraId="4D6ED11B" w14:textId="77777777" w:rsidR="00000000" w:rsidRDefault="004C51F7">
      <w:pPr>
        <w:pStyle w:val="a0"/>
        <w:rPr>
          <w:rFonts w:hint="cs"/>
          <w:rtl/>
        </w:rPr>
      </w:pPr>
    </w:p>
    <w:p w14:paraId="2F58E5FB" w14:textId="77777777" w:rsidR="00000000" w:rsidRDefault="004C51F7">
      <w:pPr>
        <w:pStyle w:val="a0"/>
        <w:rPr>
          <w:rFonts w:hint="cs"/>
          <w:rtl/>
        </w:rPr>
      </w:pPr>
      <w:r>
        <w:rPr>
          <w:rFonts w:hint="cs"/>
          <w:rtl/>
        </w:rPr>
        <w:t xml:space="preserve">- - השאלה עצמה לא הונחה על השולחן, אף שככל שאתה מקשיב יותר לראש הממשלה, לשר אולמרט, </w:t>
      </w:r>
      <w:r>
        <w:rPr>
          <w:rFonts w:hint="cs"/>
          <w:rtl/>
        </w:rPr>
        <w:t xml:space="preserve">לאחרים, עם פתרונות אחרים, ברי לך ששם, סביב הקרחון הזה מסתובבת הסוגיה הישראלית. </w:t>
      </w:r>
    </w:p>
    <w:p w14:paraId="007B9A9D" w14:textId="77777777" w:rsidR="00000000" w:rsidRDefault="004C51F7">
      <w:pPr>
        <w:pStyle w:val="a0"/>
        <w:rPr>
          <w:rFonts w:hint="cs"/>
          <w:rtl/>
        </w:rPr>
      </w:pPr>
    </w:p>
    <w:p w14:paraId="20E73701" w14:textId="77777777" w:rsidR="00000000" w:rsidRDefault="004C51F7">
      <w:pPr>
        <w:pStyle w:val="a0"/>
        <w:rPr>
          <w:rFonts w:hint="cs"/>
          <w:rtl/>
        </w:rPr>
      </w:pPr>
      <w:r>
        <w:rPr>
          <w:rFonts w:hint="cs"/>
          <w:rtl/>
        </w:rPr>
        <w:t>בקשתי היא שהכנסת תתאחד, תפנה לממשלה, תקרא לה לקיים דיון בנושא הזה, ואת המסקנות של הדיון, ההמלצות שלו והתוצאות שלו תביא הממשלה לכנסת בראשית כנס הקיץ של הכנסת הנוכחית. במשך שלוש</w:t>
      </w:r>
      <w:r>
        <w:rPr>
          <w:rFonts w:hint="cs"/>
          <w:rtl/>
        </w:rPr>
        <w:t>ה-ארבעה חודשים תמצא הממשלה לפחות פעם אחת לדון בנושא הזה, תשים את המלצותיה, ועל ההמלצות, על תוכנית האב, על תוכנית העל, על האסטרטגיה הלאומית תוכל הכנסת לדבר, להתווכח ולהכריע כך או כך. תודה רבה.</w:t>
      </w:r>
    </w:p>
    <w:p w14:paraId="6135DD28" w14:textId="77777777" w:rsidR="00000000" w:rsidRDefault="004C51F7">
      <w:pPr>
        <w:pStyle w:val="a0"/>
        <w:ind w:firstLine="0"/>
        <w:rPr>
          <w:rFonts w:hint="cs"/>
          <w:rtl/>
        </w:rPr>
      </w:pPr>
    </w:p>
    <w:p w14:paraId="6A722AEC" w14:textId="77777777" w:rsidR="00000000" w:rsidRDefault="004C51F7">
      <w:pPr>
        <w:pStyle w:val="af1"/>
        <w:rPr>
          <w:rtl/>
        </w:rPr>
      </w:pPr>
      <w:r>
        <w:rPr>
          <w:rFonts w:hint="eastAsia"/>
          <w:rtl/>
        </w:rPr>
        <w:t>היו</w:t>
      </w:r>
      <w:r>
        <w:rPr>
          <w:rtl/>
        </w:rPr>
        <w:t>"ר ראובן ריבלין:</w:t>
      </w:r>
    </w:p>
    <w:p w14:paraId="38E58ABC" w14:textId="77777777" w:rsidR="00000000" w:rsidRDefault="004C51F7">
      <w:pPr>
        <w:pStyle w:val="a0"/>
        <w:rPr>
          <w:rFonts w:hint="cs"/>
          <w:rtl/>
        </w:rPr>
      </w:pPr>
    </w:p>
    <w:p w14:paraId="59081075" w14:textId="77777777" w:rsidR="00000000" w:rsidRDefault="004C51F7">
      <w:pPr>
        <w:pStyle w:val="a0"/>
        <w:rPr>
          <w:rFonts w:hint="cs"/>
          <w:rtl/>
        </w:rPr>
      </w:pPr>
      <w:r>
        <w:rPr>
          <w:rFonts w:hint="cs"/>
          <w:rtl/>
        </w:rPr>
        <w:t>אני מאוד מודה לחבר הכנסת בורג, ראשון הדובר</w:t>
      </w:r>
      <w:r>
        <w:rPr>
          <w:rFonts w:hint="cs"/>
          <w:rtl/>
        </w:rPr>
        <w:t xml:space="preserve">ים, אשר התחיל את הדיון על-פי ההצעה שהתקבלה כהצעה על סדר-היום. אני מזמין את יושב-ראש האופוזיציה, חבר הכנסת שמעון פרס. בעוד חבר הכנסת בורג היה מוגבל לעשר דקות, חבר הכנסת פרס, כמו שר, כמו יושב-ראש האופוזיציה, אינו מוגבל בזמן. אנחנו יודעים שהוא יכול להרצות על </w:t>
      </w:r>
      <w:r>
        <w:rPr>
          <w:rFonts w:hint="cs"/>
          <w:rtl/>
        </w:rPr>
        <w:t>עניין זה שעות רבות, אנחנו מבקשים שזה יהיה במסגרת הסביר.</w:t>
      </w:r>
    </w:p>
    <w:p w14:paraId="256C4141" w14:textId="77777777" w:rsidR="00000000" w:rsidRDefault="004C51F7">
      <w:pPr>
        <w:pStyle w:val="a0"/>
        <w:ind w:firstLine="0"/>
        <w:rPr>
          <w:rFonts w:hint="cs"/>
          <w:rtl/>
        </w:rPr>
      </w:pPr>
    </w:p>
    <w:p w14:paraId="451031E8" w14:textId="77777777" w:rsidR="00000000" w:rsidRDefault="004C51F7">
      <w:pPr>
        <w:pStyle w:val="a"/>
        <w:rPr>
          <w:rtl/>
        </w:rPr>
      </w:pPr>
      <w:bookmarkStart w:id="104" w:name="FS000000456T30_12_2003_18_10_26"/>
      <w:bookmarkStart w:id="105" w:name="_Toc63488435"/>
      <w:bookmarkEnd w:id="104"/>
      <w:r>
        <w:rPr>
          <w:rFonts w:hint="eastAsia"/>
          <w:rtl/>
        </w:rPr>
        <w:t>שמעון</w:t>
      </w:r>
      <w:r>
        <w:rPr>
          <w:rtl/>
        </w:rPr>
        <w:t xml:space="preserve"> פרס (העבודה-מימד):</w:t>
      </w:r>
      <w:bookmarkEnd w:id="105"/>
    </w:p>
    <w:p w14:paraId="19575C36" w14:textId="77777777" w:rsidR="00000000" w:rsidRDefault="004C51F7">
      <w:pPr>
        <w:pStyle w:val="a0"/>
        <w:rPr>
          <w:rFonts w:hint="cs"/>
          <w:rtl/>
        </w:rPr>
      </w:pPr>
    </w:p>
    <w:p w14:paraId="47794FAB" w14:textId="77777777" w:rsidR="00000000" w:rsidRDefault="004C51F7">
      <w:pPr>
        <w:pStyle w:val="a0"/>
        <w:rPr>
          <w:rFonts w:hint="cs"/>
          <w:rtl/>
        </w:rPr>
      </w:pPr>
      <w:r>
        <w:rPr>
          <w:rFonts w:hint="cs"/>
          <w:rtl/>
        </w:rPr>
        <w:t xml:space="preserve">תודה. </w:t>
      </w:r>
    </w:p>
    <w:p w14:paraId="13F23AFA" w14:textId="77777777" w:rsidR="00000000" w:rsidRDefault="004C51F7">
      <w:pPr>
        <w:pStyle w:val="a0"/>
        <w:rPr>
          <w:rFonts w:hint="cs"/>
          <w:rtl/>
        </w:rPr>
      </w:pPr>
    </w:p>
    <w:p w14:paraId="4ECD32DB" w14:textId="77777777" w:rsidR="00000000" w:rsidRDefault="004C51F7">
      <w:pPr>
        <w:pStyle w:val="a0"/>
        <w:rPr>
          <w:rFonts w:hint="cs"/>
          <w:rtl/>
        </w:rPr>
      </w:pPr>
      <w:r>
        <w:rPr>
          <w:rFonts w:hint="cs"/>
          <w:rtl/>
        </w:rPr>
        <w:t>אדוני היושב-ראש, חברי הכנסת, שני דברים ישנו את פני המאה ה-21 - המדע והדמוגרפיה, גם אצלנו וגם בעולם. זה לא שהמדע הוא התוצאה של הדמוגרפיה, ההיפך הוא הנכון. בסוף המאה ה</w:t>
      </w:r>
      <w:r>
        <w:rPr>
          <w:rFonts w:hint="cs"/>
          <w:rtl/>
        </w:rPr>
        <w:t>-20 נכנס מדע ששינה את פני כל הקיום, את כל העדיפויות האנושיות, והדבר הזה נותן את אותותיו בדמוגרפיה העולמית, גם בדמוגרפיה האזורית שלנו. ברגע שהתברר שרוב הקיום האנושי איננו מותנה בגודל השטח, איננו מותנה בכמות העבודה ובמספר העובדים, התגלתה תמונה מאוד מעניינת ו</w:t>
      </w:r>
      <w:r>
        <w:rPr>
          <w:rFonts w:hint="cs"/>
          <w:rtl/>
        </w:rPr>
        <w:t>מאוד מהפכנית. מפני שהיום הכול תלוי במדע, והמדע לא יודע גבולות והמדע לא מכיר צבעים או עמים או דתות. המדע פועל כמו רוח, לפעמים כמו אוויר.</w:t>
      </w:r>
    </w:p>
    <w:p w14:paraId="3124D194" w14:textId="77777777" w:rsidR="00000000" w:rsidRDefault="004C51F7">
      <w:pPr>
        <w:pStyle w:val="a0"/>
        <w:ind w:firstLine="0"/>
        <w:rPr>
          <w:rFonts w:hint="cs"/>
          <w:rtl/>
        </w:rPr>
      </w:pPr>
    </w:p>
    <w:p w14:paraId="6C88E252" w14:textId="77777777" w:rsidR="00000000" w:rsidRDefault="004C51F7">
      <w:pPr>
        <w:pStyle w:val="a0"/>
        <w:rPr>
          <w:rFonts w:hint="cs"/>
          <w:rtl/>
        </w:rPr>
      </w:pPr>
      <w:bookmarkStart w:id="106" w:name="FS000000456T30_12_2003_17_35_46"/>
      <w:bookmarkEnd w:id="106"/>
      <w:r>
        <w:rPr>
          <w:rFonts w:hint="cs"/>
          <w:rtl/>
        </w:rPr>
        <w:t>התבררו הדברים הבאים: החקלאות איבדה כמעט את חשיבותה, אם אני מדבר על אדמה. במאה הקודמת, החקלאות היתה 50% מכלל המשק העולמי</w:t>
      </w:r>
      <w:r>
        <w:rPr>
          <w:rFonts w:hint="cs"/>
          <w:rtl/>
        </w:rPr>
        <w:t>. היום היא 1%-2%, זהו. התברר שכמעט שאין צורך בעבודה. ארצות-הברית של אמריקה הגיעה למסקנה, ש-10% מכלל תושביה יכולים לספק לה את כל הצרכים בכל המובנים, ובעצם נותרו 90% ממה שפעם היה כוח עבודה, פנויים לדברים אחרים. התגלה גם שאין צורך בצבאות, מפני שאם לא לוחמים ע</w:t>
      </w:r>
      <w:r>
        <w:rPr>
          <w:rFonts w:hint="cs"/>
          <w:rtl/>
        </w:rPr>
        <w:t xml:space="preserve">ל אדמה, אז אין טעם בצבאות. ארגון גדול כמו נאט"ו, למשל, הארגון הצבאי הגדול בימינו, מחפש אויב ולא מוצא. </w:t>
      </w:r>
    </w:p>
    <w:p w14:paraId="5A5F4F89" w14:textId="77777777" w:rsidR="00000000" w:rsidRDefault="004C51F7">
      <w:pPr>
        <w:pStyle w:val="a0"/>
        <w:rPr>
          <w:rFonts w:hint="cs"/>
          <w:rtl/>
        </w:rPr>
      </w:pPr>
      <w:r>
        <w:rPr>
          <w:rFonts w:hint="cs"/>
          <w:rtl/>
        </w:rPr>
        <w:t xml:space="preserve">  </w:t>
      </w:r>
    </w:p>
    <w:p w14:paraId="157B1C67" w14:textId="77777777" w:rsidR="00000000" w:rsidRDefault="004C51F7">
      <w:pPr>
        <w:pStyle w:val="a0"/>
        <w:rPr>
          <w:rFonts w:hint="cs"/>
          <w:rtl/>
        </w:rPr>
      </w:pPr>
      <w:r>
        <w:rPr>
          <w:rFonts w:hint="cs"/>
          <w:rtl/>
        </w:rPr>
        <w:t xml:space="preserve">יש דברים אחרים. יש סכנות אחרות. יש טרור ויש סמים, יש זיהום אוויר ויש חולי, יש איידס ויש עוני </w:t>
      </w:r>
      <w:r>
        <w:rPr>
          <w:rtl/>
        </w:rPr>
        <w:t>–</w:t>
      </w:r>
      <w:r>
        <w:rPr>
          <w:rFonts w:hint="cs"/>
          <w:rtl/>
        </w:rPr>
        <w:t xml:space="preserve"> דברים בעלי אופי אחר. דבר זה התחיל לתת את אותותיו גם במש</w:t>
      </w:r>
      <w:r>
        <w:rPr>
          <w:rFonts w:hint="cs"/>
          <w:rtl/>
        </w:rPr>
        <w:t>פחה. בכל המקומות האלה, כשהמדע בא, ארצות נהיו עשירות, והמשפחות נהיו קטנות. אנחנו עדים לכך שבארצות מתפתחות ועשירות, הריבוי הטבעי כמעט שאינו מכסה את המוות. יש ירידה כזאת בארצות אירופה, למשל, שהגיעו למאזן שלילי  של תושבים. אנשים, היות שיש להם זמן, ויש עושר, הת</w:t>
      </w:r>
      <w:r>
        <w:rPr>
          <w:rFonts w:hint="cs"/>
          <w:rtl/>
        </w:rPr>
        <w:t xml:space="preserve">חילו לארגן מחדש את חייהם. </w:t>
      </w:r>
    </w:p>
    <w:p w14:paraId="2EFD68E5" w14:textId="77777777" w:rsidR="00000000" w:rsidRDefault="004C51F7">
      <w:pPr>
        <w:pStyle w:val="a0"/>
        <w:rPr>
          <w:rFonts w:hint="cs"/>
          <w:rtl/>
        </w:rPr>
      </w:pPr>
    </w:p>
    <w:p w14:paraId="4AADEBFD" w14:textId="77777777" w:rsidR="00000000" w:rsidRDefault="004C51F7">
      <w:pPr>
        <w:pStyle w:val="a0"/>
        <w:rPr>
          <w:rFonts w:hint="cs"/>
          <w:rtl/>
        </w:rPr>
      </w:pPr>
      <w:r>
        <w:rPr>
          <w:rFonts w:hint="cs"/>
          <w:rtl/>
        </w:rPr>
        <w:t xml:space="preserve">אולי המהפכה החשובה ביותר שהיתה במאה ה-20 היא מתן שוויון זכויות לנשים. זה הדבר החשוב ביותר שקרה, והוא מהפכני באמת, מפני שעד עכשיו </w:t>
      </w:r>
      <w:r>
        <w:rPr>
          <w:rtl/>
        </w:rPr>
        <w:t>–</w:t>
      </w:r>
      <w:r>
        <w:rPr>
          <w:rFonts w:hint="cs"/>
          <w:rtl/>
        </w:rPr>
        <w:t xml:space="preserve"> צריך להודות על האמת - הנשים היו אזרחיות ממדרגה שנייה. הן היו כפופות לבית וכפופות לבעל. במאה ה-20 </w:t>
      </w:r>
      <w:r>
        <w:rPr>
          <w:rFonts w:hint="cs"/>
          <w:rtl/>
        </w:rPr>
        <w:t xml:space="preserve">הן באו לידי שחרור, והדבר מתבטא בהרבה מאוד דברים. אחד מהם הוא שהאשה יוצאת לעבודה, וכאשר זוג יוצא לעבודה, מצב המשפחה משתפר לאין ערוך. האשה גם רוצה לחיות את חייה, לא רק כאם ורעיה. היא רוצה לעבוד, היא רוצה לנוע, היא רוצה לטפל בעצמה, בגופה, בכשרונותיה, והטיפול </w:t>
      </w:r>
      <w:r>
        <w:rPr>
          <w:rFonts w:hint="cs"/>
          <w:rtl/>
        </w:rPr>
        <w:t xml:space="preserve">של הגברים והנשים מחזק את הגוף, משפר את המזון. </w:t>
      </w:r>
    </w:p>
    <w:p w14:paraId="0D4317BD" w14:textId="77777777" w:rsidR="00000000" w:rsidRDefault="004C51F7">
      <w:pPr>
        <w:pStyle w:val="a0"/>
        <w:rPr>
          <w:rFonts w:hint="cs"/>
          <w:rtl/>
        </w:rPr>
      </w:pPr>
    </w:p>
    <w:p w14:paraId="61F2646E" w14:textId="77777777" w:rsidR="00000000" w:rsidRDefault="004C51F7">
      <w:pPr>
        <w:pStyle w:val="a0"/>
        <w:rPr>
          <w:rFonts w:hint="cs"/>
          <w:rtl/>
        </w:rPr>
      </w:pPr>
      <w:r>
        <w:rPr>
          <w:rFonts w:hint="cs"/>
          <w:rtl/>
        </w:rPr>
        <w:t xml:space="preserve">אנחנו רואים היום, למשל,  מבנה כלכלי לגמרי חדש, ש-15% מהפעילות במשק זה בידור. 12% מהמשק זה תיירות. אני חושב שלמעלה מ-30% מהמשק זה לימודים וחינוך ואימון ומחקר </w:t>
      </w:r>
      <w:r>
        <w:rPr>
          <w:rtl/>
        </w:rPr>
        <w:t>–</w:t>
      </w:r>
      <w:r>
        <w:rPr>
          <w:rFonts w:hint="cs"/>
          <w:rtl/>
        </w:rPr>
        <w:t xml:space="preserve"> עולם לגמרי חדש ושונה. </w:t>
      </w:r>
    </w:p>
    <w:p w14:paraId="2B03C7B3" w14:textId="77777777" w:rsidR="00000000" w:rsidRDefault="004C51F7">
      <w:pPr>
        <w:pStyle w:val="a0"/>
        <w:rPr>
          <w:rFonts w:hint="cs"/>
          <w:rtl/>
        </w:rPr>
      </w:pPr>
    </w:p>
    <w:p w14:paraId="4B10DB8B" w14:textId="77777777" w:rsidR="00000000" w:rsidRDefault="004C51F7">
      <w:pPr>
        <w:pStyle w:val="a0"/>
        <w:rPr>
          <w:rFonts w:hint="cs"/>
          <w:rtl/>
        </w:rPr>
      </w:pPr>
      <w:r>
        <w:rPr>
          <w:rFonts w:hint="cs"/>
          <w:rtl/>
        </w:rPr>
        <w:t>כתוצאה מזה נהייתה תמונה כ</w:t>
      </w:r>
      <w:r>
        <w:rPr>
          <w:rFonts w:hint="cs"/>
          <w:rtl/>
        </w:rPr>
        <w:t xml:space="preserve">זאת: הארצות העשירות, אין להן עובדים; גם אין להן הרבה עבודה, אבל אין להן עובדים. ויש ארצות עניות, שיש בהן הרבה ילדים. הפילוסופיה בארצות העשירות היא: פחות ילדים, אבל להשקיע בכל ילד יותר. תוחלת החיים עלתה, הבריאות עלתה, ההשכלה עלתה. בארצות עניות, העוני מתבטא </w:t>
      </w:r>
      <w:r>
        <w:rPr>
          <w:rFonts w:hint="cs"/>
          <w:rtl/>
        </w:rPr>
        <w:t>גם בגודל המשפחה. על אותה הכנסה, של איש אחד, יש מספר גדול מאוד של אנשים .</w:t>
      </w:r>
    </w:p>
    <w:p w14:paraId="60C34234" w14:textId="77777777" w:rsidR="00000000" w:rsidRDefault="004C51F7">
      <w:pPr>
        <w:pStyle w:val="a0"/>
        <w:rPr>
          <w:rFonts w:hint="cs"/>
          <w:rtl/>
        </w:rPr>
      </w:pPr>
    </w:p>
    <w:p w14:paraId="3DCFB582" w14:textId="77777777" w:rsidR="00000000" w:rsidRDefault="004C51F7">
      <w:pPr>
        <w:pStyle w:val="a0"/>
        <w:rPr>
          <w:rFonts w:hint="cs"/>
          <w:rtl/>
        </w:rPr>
      </w:pPr>
      <w:r>
        <w:rPr>
          <w:rFonts w:hint="cs"/>
          <w:rtl/>
        </w:rPr>
        <w:t>כדי לתת דוגמה אחת, שהיא מכרעת לפי דעתי, במאה ה-21, במשך 20 השנים הבאות ייתוספו לתושבי תבל 2 מיליארדי אנשים. יש היום 6 מיליארדים, ובעוד 20 שנה יהיו 8 מיליארדים. 50 מיליון מהם יבואו לא</w:t>
      </w:r>
      <w:r>
        <w:rPr>
          <w:rFonts w:hint="cs"/>
          <w:rtl/>
        </w:rPr>
        <w:t>רצות עשירות, מיליארד ו-900,000 - לארצות עניות. מה התוצאה? שלארצות העשירות לא יהיה נוער  לקיים את הדור היותר-מבוגר ואת הפנסיונרים,  והארצות העניות -  אין להן מזון  לתת לילדים. התוצאה היא נדידת עמים, והיא כבר התחילה</w:t>
      </w:r>
    </w:p>
    <w:p w14:paraId="6473164A" w14:textId="77777777" w:rsidR="00000000" w:rsidRDefault="004C51F7">
      <w:pPr>
        <w:pStyle w:val="a0"/>
        <w:rPr>
          <w:rFonts w:hint="cs"/>
          <w:rtl/>
        </w:rPr>
      </w:pPr>
    </w:p>
    <w:p w14:paraId="2E2AFB76" w14:textId="77777777" w:rsidR="00000000" w:rsidRDefault="004C51F7">
      <w:pPr>
        <w:pStyle w:val="a0"/>
        <w:rPr>
          <w:rFonts w:hint="cs"/>
          <w:rtl/>
        </w:rPr>
      </w:pPr>
      <w:r>
        <w:rPr>
          <w:rFonts w:hint="cs"/>
          <w:rtl/>
        </w:rPr>
        <w:t>היום יש באירופה 20 מיליון מוסלמים. אני מע</w:t>
      </w:r>
      <w:r>
        <w:rPr>
          <w:rFonts w:hint="cs"/>
          <w:rtl/>
        </w:rPr>
        <w:t xml:space="preserve">ריך, מתוך מה שקראתי, שבתוך 20-25 שנים, שליש מאירופה יהיו ערבים ומוסלמים. צריך להבין שזו מהפכה לא רק דמוגרפית, זו מהפכה פוליטית. הזכרתי בדברי את זה, ואמרו שאני מעליב מישהו. זה לא נכון. אמריקה דנה על זה בגלוי. ארצות-הברית הולכת ומשחימה. </w:t>
      </w:r>
      <w:r>
        <w:t>The Browning of the U</w:t>
      </w:r>
      <w:r>
        <w:t>nited States</w:t>
      </w:r>
      <w:r>
        <w:rPr>
          <w:rFonts w:hint="cs"/>
          <w:rtl/>
        </w:rPr>
        <w:t xml:space="preserve"> - יצא עכשיו ספר די חשוב בעניין הזה, מפני שהדמוגרפיה הספרדית הולכת ותופסת. הספרדים נהיים כמעט המיעוט הגדול ביותר בארצות-הברית. בקליפורניה הם רוב. אז אמריקה, שפעם היתה וואספית, לבנה ונוצרית, היא אמריקה שונה. גם רוסיה תשתנה. </w:t>
      </w:r>
    </w:p>
    <w:p w14:paraId="41FDAAE5" w14:textId="77777777" w:rsidR="00000000" w:rsidRDefault="004C51F7">
      <w:pPr>
        <w:pStyle w:val="a0"/>
        <w:rPr>
          <w:rFonts w:hint="cs"/>
          <w:rtl/>
        </w:rPr>
      </w:pPr>
    </w:p>
    <w:p w14:paraId="3B91E28B" w14:textId="77777777" w:rsidR="00000000" w:rsidRDefault="004C51F7">
      <w:pPr>
        <w:pStyle w:val="a0"/>
        <w:rPr>
          <w:rFonts w:hint="cs"/>
          <w:rtl/>
        </w:rPr>
      </w:pPr>
      <w:r>
        <w:rPr>
          <w:rFonts w:hint="cs"/>
          <w:rtl/>
        </w:rPr>
        <w:t>לא זו בלבד -  התושב</w:t>
      </w:r>
      <w:r>
        <w:rPr>
          <w:rFonts w:hint="cs"/>
          <w:rtl/>
        </w:rPr>
        <w:t xml:space="preserve">ים עוברים לאירופה ולאמריקה, ואמריקה ואירופה עוברות כאן כדי להילחם בתוצאות הדמוגרפיות של עוני, שמביא גם לידי טרור. אנחנו רואים את ארצות-הברית בעירק. אנחנו, בתוך חמש שנים, נראה את האיחוד האירופי גם במזרח התיכון. אם טורקיה תתקבל כחברה לאיחוד האירופי </w:t>
      </w:r>
      <w:r>
        <w:rPr>
          <w:rtl/>
        </w:rPr>
        <w:t>–</w:t>
      </w:r>
      <w:r>
        <w:rPr>
          <w:rFonts w:hint="cs"/>
          <w:rtl/>
        </w:rPr>
        <w:t xml:space="preserve"> והיא תת</w:t>
      </w:r>
      <w:r>
        <w:rPr>
          <w:rFonts w:hint="cs"/>
          <w:rtl/>
        </w:rPr>
        <w:t xml:space="preserve">קבל - אז האיחוד האירופי יהיה שכן של עירק ושל סוריה. אנחנו רואים את האיחוד האירופי בקפריסין, וזה נתן כבר תוצאות, מפני שחלה תזוזה, חל שינוי במיעוט הטורקי בקפריסין </w:t>
      </w:r>
      <w:r>
        <w:rPr>
          <w:rtl/>
        </w:rPr>
        <w:t>–</w:t>
      </w:r>
      <w:r>
        <w:rPr>
          <w:rFonts w:hint="cs"/>
          <w:rtl/>
        </w:rPr>
        <w:t xml:space="preserve"> הם מוכנים לאחד מחדש את האי, ואלה הן מהפכות ממדרגה ראשונה. </w:t>
      </w:r>
    </w:p>
    <w:p w14:paraId="66ACAFAF" w14:textId="77777777" w:rsidR="00000000" w:rsidRDefault="004C51F7">
      <w:pPr>
        <w:pStyle w:val="a0"/>
        <w:rPr>
          <w:rFonts w:hint="cs"/>
          <w:rtl/>
        </w:rPr>
      </w:pPr>
    </w:p>
    <w:p w14:paraId="09DCA777" w14:textId="77777777" w:rsidR="00000000" w:rsidRDefault="004C51F7">
      <w:pPr>
        <w:pStyle w:val="a0"/>
        <w:rPr>
          <w:rFonts w:hint="cs"/>
          <w:rtl/>
        </w:rPr>
      </w:pPr>
      <w:r>
        <w:rPr>
          <w:rFonts w:hint="cs"/>
          <w:rtl/>
        </w:rPr>
        <w:t>לכן, עם מוכרח להסתגל לקיום החדש ש</w:t>
      </w:r>
      <w:r>
        <w:rPr>
          <w:rFonts w:hint="cs"/>
          <w:rtl/>
        </w:rPr>
        <w:t>לו שבא מהמדע, מהטכנולוגיה, ואני כבר דיברתי פעם בכנסת על המדע החדש שקיים. הוא גם מוכרח לשים לב לדמוגרפיה. אני מסכים עם דבריו של אברום בעניין המצוקה שאנחנו נתונים בה. לעם היהודי זה המקום היחיד שבו יש לו מדינה. אין לנו אלטרנטיבה. אנחנו במצוקה, מפני שבין הים ל</w:t>
      </w:r>
      <w:r>
        <w:rPr>
          <w:rFonts w:hint="cs"/>
          <w:rtl/>
        </w:rPr>
        <w:t xml:space="preserve">ירדן יש היום 5.4 מיליוני יהודים ו-4.9 מיליוני לא-יהודים. ההבדל הוא רק חצי מיליון. מ-100 ילדים שנולדים היום בין הים לירדן, 60 הם לא-יהודים, 40 הם יהודים. זאת אומרת, המושג "מדינה יהודית" איננו מושג דתי. הוא מושג דמוגרפי, או דמוקרטי.  </w:t>
      </w:r>
    </w:p>
    <w:p w14:paraId="7111405E" w14:textId="77777777" w:rsidR="00000000" w:rsidRDefault="004C51F7">
      <w:pPr>
        <w:pStyle w:val="a0"/>
        <w:rPr>
          <w:rFonts w:hint="cs"/>
          <w:rtl/>
        </w:rPr>
      </w:pPr>
    </w:p>
    <w:p w14:paraId="3DDF4292" w14:textId="77777777" w:rsidR="00000000" w:rsidRDefault="004C51F7">
      <w:pPr>
        <w:pStyle w:val="a0"/>
        <w:rPr>
          <w:rFonts w:hint="cs"/>
          <w:rtl/>
        </w:rPr>
      </w:pPr>
      <w:r>
        <w:rPr>
          <w:rFonts w:hint="cs"/>
          <w:rtl/>
        </w:rPr>
        <w:t xml:space="preserve">ואני רוצה להגיד לאותם </w:t>
      </w:r>
      <w:r>
        <w:rPr>
          <w:rFonts w:hint="cs"/>
          <w:rtl/>
        </w:rPr>
        <w:t>חברים שחושבים: הבה ונתחכמה - הם ממיטים אסון על העם היהודי. אין כאן התחכמות. מה, אנחנו באמת חושבים שנוכל לשלוט ברוב לא-יהודי בכל מיני פטנטים, בגדרות, באמירות, בחלוקות? ואירופה עם שליש ערבי, ואמריקה עם מיעט ספרדי, יסלחו לנו?  זה משחק עם העבר. לפעמים יש לי רו</w:t>
      </w:r>
      <w:r>
        <w:rPr>
          <w:rFonts w:hint="cs"/>
          <w:rtl/>
        </w:rPr>
        <w:t xml:space="preserve">שם שרוב הפוליטיקאים בישראל עדיין חיים במאה ה-20, בתפיסה הצבאית, בתפיסה המדינית, בתפיסה הדמוגרפית. </w:t>
      </w:r>
    </w:p>
    <w:p w14:paraId="3909AE96" w14:textId="77777777" w:rsidR="00000000" w:rsidRDefault="004C51F7">
      <w:pPr>
        <w:pStyle w:val="a0"/>
        <w:rPr>
          <w:rFonts w:hint="cs"/>
          <w:rtl/>
        </w:rPr>
      </w:pPr>
    </w:p>
    <w:p w14:paraId="437B7846" w14:textId="77777777" w:rsidR="00000000" w:rsidRDefault="004C51F7">
      <w:pPr>
        <w:pStyle w:val="a0"/>
        <w:rPr>
          <w:rFonts w:hint="cs"/>
          <w:rtl/>
        </w:rPr>
      </w:pPr>
      <w:r>
        <w:rPr>
          <w:rFonts w:hint="cs"/>
          <w:rtl/>
        </w:rPr>
        <w:t xml:space="preserve">אדוני היושב-ראש, עליתי כאן לדבר לא רק כדי לתאר תמונה שנראית לי קשה מאוד, אלא גם להצביע על השעון. אין לנו זמן. אין לנו זמן לכל הקונצים שמציעים </w:t>
      </w:r>
      <w:r>
        <w:rPr>
          <w:rtl/>
        </w:rPr>
        <w:t>–</w:t>
      </w:r>
      <w:r>
        <w:rPr>
          <w:rFonts w:hint="cs"/>
          <w:rtl/>
        </w:rPr>
        <w:t xml:space="preserve"> לעשות מכלאה </w:t>
      </w:r>
      <w:r>
        <w:rPr>
          <w:rFonts w:hint="cs"/>
          <w:rtl/>
        </w:rPr>
        <w:t xml:space="preserve">כזאת ולעשות מובלעת כזאת, לחלק את הערבים ככה </w:t>
      </w:r>
      <w:r>
        <w:rPr>
          <w:rtl/>
        </w:rPr>
        <w:t>–</w:t>
      </w:r>
      <w:r>
        <w:rPr>
          <w:rFonts w:hint="cs"/>
          <w:rtl/>
        </w:rPr>
        <w:t xml:space="preserve"> זו שטות. זה לא יחזיק מעמד. אנחנו הסכמנו למפת הדרכים, זה שתי מדינות, פחות או יותר לפי 1967, פלוס מינוס. אפשר לעשות שינויים לצורכי התנחלויות. וכמו שהיום הרבה אנשים יודעים בלב שנעשו שגיאות פטאליות על-ידי חברים טוב</w:t>
      </w:r>
      <w:r>
        <w:rPr>
          <w:rFonts w:hint="cs"/>
          <w:rtl/>
        </w:rPr>
        <w:t>ים, אומנם בצד הימני יותר; זה שלא נתנו לנו לבצע את האופציה הירדנית, ב-1987, כשיכולנו להגיע להסכם מכובד עם חוסיין ולא להסתבך עם כל החלוקה הזאת בין ירדנים לבין פלסטינים - זו שגיאה בלתי נסלחת. מפת ההתנחלויות שעשו זו שגיאה בלתי נסלחת.  אלה שעשו לא יודעים איך לת</w:t>
      </w:r>
      <w:r>
        <w:rPr>
          <w:rFonts w:hint="cs"/>
          <w:rtl/>
        </w:rPr>
        <w:t xml:space="preserve">קן אותה, ועכשיו עושים "הבה נתחכמה" מחדש. לא יועיל שום דבר. זה לקח לחלק מהחברים 25 שנה להכיר בזה. עכשיו </w:t>
      </w:r>
      <w:r>
        <w:rPr>
          <w:rtl/>
        </w:rPr>
        <w:t>–</w:t>
      </w:r>
      <w:r>
        <w:rPr>
          <w:rFonts w:hint="cs"/>
          <w:rtl/>
        </w:rPr>
        <w:t xml:space="preserve"> מה? נחכה עוד 25 שנים? </w:t>
      </w:r>
    </w:p>
    <w:p w14:paraId="72C1EFB7" w14:textId="77777777" w:rsidR="00000000" w:rsidRDefault="004C51F7">
      <w:pPr>
        <w:pStyle w:val="a0"/>
        <w:rPr>
          <w:rFonts w:hint="cs"/>
          <w:rtl/>
        </w:rPr>
      </w:pPr>
    </w:p>
    <w:p w14:paraId="15163AF7" w14:textId="77777777" w:rsidR="00000000" w:rsidRDefault="004C51F7">
      <w:pPr>
        <w:pStyle w:val="a0"/>
        <w:rPr>
          <w:rFonts w:hint="cs"/>
          <w:rtl/>
        </w:rPr>
      </w:pPr>
      <w:r>
        <w:rPr>
          <w:rFonts w:hint="cs"/>
          <w:rtl/>
        </w:rPr>
        <w:t xml:space="preserve">אני שמעתי את החברים שמדברים על רצועת-עזה. אני שומע, נדמה לי, שגם ראש הממשלה אמר: לא נישאר שם לנצח. אם לא נישאר לנצח, למה לדחות </w:t>
      </w:r>
      <w:r>
        <w:rPr>
          <w:rFonts w:hint="cs"/>
          <w:rtl/>
        </w:rPr>
        <w:t>את זה? בשביל מה? חבל על המתנחלים, אין להם שם עתיד. לא רק מפני שמדינאי כזה או אחר אמר את זה, אלא מפני שהם היום 6,000 או 7,000 יהודים בקרב 1,200,000 פלסטינים החיים חיים קשים מאוד, חיי סבל, חיי עוני, בצפיפות, במרירות. אנחנו סוגרים אותם מדרום, סוגרים אותם מצפו</w:t>
      </w:r>
      <w:r>
        <w:rPr>
          <w:rFonts w:hint="cs"/>
          <w:rtl/>
        </w:rPr>
        <w:t xml:space="preserve">ן, סוגרים אותם ממערב, לא מרשים להם להפליג למזרח. למה אנחנו מחכים? איפה האחריות של חברי הכנסת? </w:t>
      </w:r>
    </w:p>
    <w:p w14:paraId="10E0D666" w14:textId="77777777" w:rsidR="00000000" w:rsidRDefault="004C51F7">
      <w:pPr>
        <w:pStyle w:val="a0"/>
        <w:rPr>
          <w:rFonts w:hint="cs"/>
          <w:rtl/>
        </w:rPr>
      </w:pPr>
    </w:p>
    <w:p w14:paraId="1C8DB12B"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02D2753F" w14:textId="77777777" w:rsidR="00000000" w:rsidRDefault="004C51F7">
      <w:pPr>
        <w:pStyle w:val="a0"/>
        <w:rPr>
          <w:rFonts w:hint="cs"/>
          <w:rtl/>
        </w:rPr>
      </w:pPr>
    </w:p>
    <w:p w14:paraId="5EE8B552" w14:textId="77777777" w:rsidR="00000000" w:rsidRDefault="004C51F7">
      <w:pPr>
        <w:pStyle w:val="a0"/>
        <w:rPr>
          <w:rFonts w:hint="cs"/>
          <w:rtl/>
        </w:rPr>
      </w:pPr>
      <w:r>
        <w:rPr>
          <w:rFonts w:hint="cs"/>
          <w:rtl/>
        </w:rPr>
        <w:t xml:space="preserve">אנחנו לא סוגרים אותם ממערב. </w:t>
      </w:r>
    </w:p>
    <w:p w14:paraId="2080F6EA" w14:textId="77777777" w:rsidR="00000000" w:rsidRDefault="004C51F7">
      <w:pPr>
        <w:pStyle w:val="a0"/>
        <w:rPr>
          <w:rFonts w:hint="cs"/>
          <w:rtl/>
        </w:rPr>
      </w:pPr>
    </w:p>
    <w:p w14:paraId="0E8D3D9C" w14:textId="77777777" w:rsidR="00000000" w:rsidRDefault="004C51F7">
      <w:pPr>
        <w:pStyle w:val="-"/>
        <w:rPr>
          <w:rtl/>
        </w:rPr>
      </w:pPr>
      <w:bookmarkStart w:id="107" w:name="FS000000456T30_12_2003_18_11_26C"/>
      <w:bookmarkEnd w:id="107"/>
      <w:r>
        <w:rPr>
          <w:rFonts w:hint="eastAsia"/>
          <w:rtl/>
        </w:rPr>
        <w:t>שמעון</w:t>
      </w:r>
      <w:r>
        <w:rPr>
          <w:rtl/>
        </w:rPr>
        <w:t xml:space="preserve"> פרס (העבודה-מימד):</w:t>
      </w:r>
    </w:p>
    <w:p w14:paraId="5B8151E7" w14:textId="77777777" w:rsidR="00000000" w:rsidRDefault="004C51F7">
      <w:pPr>
        <w:pStyle w:val="a0"/>
        <w:rPr>
          <w:rFonts w:hint="cs"/>
          <w:rtl/>
        </w:rPr>
      </w:pPr>
    </w:p>
    <w:p w14:paraId="0B2FE8A8" w14:textId="77777777" w:rsidR="00000000" w:rsidRDefault="004C51F7">
      <w:pPr>
        <w:pStyle w:val="a0"/>
        <w:rPr>
          <w:rFonts w:hint="cs"/>
          <w:rtl/>
        </w:rPr>
      </w:pPr>
      <w:r>
        <w:rPr>
          <w:rFonts w:hint="cs"/>
          <w:rtl/>
        </w:rPr>
        <w:t xml:space="preserve">באמת, ובכן </w:t>
      </w:r>
      <w:r>
        <w:rPr>
          <w:rtl/>
        </w:rPr>
        <w:t>–</w:t>
      </w:r>
      <w:r>
        <w:rPr>
          <w:rFonts w:hint="cs"/>
          <w:rtl/>
        </w:rPr>
        <w:t xml:space="preserve"> יש לי חדשות: אנחנו לא נותנים להם להפליג בי</w:t>
      </w:r>
      <w:r>
        <w:rPr>
          <w:rFonts w:hint="cs"/>
          <w:rtl/>
        </w:rPr>
        <w:t xml:space="preserve">ם. </w:t>
      </w:r>
    </w:p>
    <w:p w14:paraId="47FD316C" w14:textId="77777777" w:rsidR="00000000" w:rsidRDefault="004C51F7">
      <w:pPr>
        <w:pStyle w:val="a0"/>
        <w:rPr>
          <w:rFonts w:hint="cs"/>
          <w:rtl/>
        </w:rPr>
      </w:pPr>
    </w:p>
    <w:p w14:paraId="575DE582" w14:textId="77777777" w:rsidR="00000000" w:rsidRDefault="004C51F7">
      <w:pPr>
        <w:pStyle w:val="af0"/>
        <w:rPr>
          <w:rtl/>
        </w:rPr>
      </w:pPr>
      <w:r>
        <w:rPr>
          <w:rtl/>
        </w:rPr>
        <w:t>אורי יהודה אריאל (האיחוד הלאומי - ישראל ביתנו):</w:t>
      </w:r>
    </w:p>
    <w:p w14:paraId="483A8DEF" w14:textId="77777777" w:rsidR="00000000" w:rsidRDefault="004C51F7">
      <w:pPr>
        <w:pStyle w:val="a0"/>
        <w:rPr>
          <w:rtl/>
        </w:rPr>
      </w:pPr>
    </w:p>
    <w:p w14:paraId="0963DE46" w14:textId="77777777" w:rsidR="00000000" w:rsidRDefault="004C51F7">
      <w:pPr>
        <w:pStyle w:val="a0"/>
        <w:rPr>
          <w:rFonts w:hint="cs"/>
          <w:rtl/>
        </w:rPr>
      </w:pPr>
      <w:r>
        <w:rPr>
          <w:rFonts w:hint="cs"/>
          <w:rtl/>
        </w:rPr>
        <w:t>מי לא נותן?</w:t>
      </w:r>
    </w:p>
    <w:p w14:paraId="5752CBBD" w14:textId="77777777" w:rsidR="00000000" w:rsidRDefault="004C51F7">
      <w:pPr>
        <w:pStyle w:val="a0"/>
        <w:rPr>
          <w:rFonts w:hint="cs"/>
          <w:rtl/>
        </w:rPr>
      </w:pPr>
    </w:p>
    <w:p w14:paraId="1E5F073A" w14:textId="77777777" w:rsidR="00000000" w:rsidRDefault="004C51F7">
      <w:pPr>
        <w:pStyle w:val="-"/>
        <w:rPr>
          <w:rtl/>
        </w:rPr>
      </w:pPr>
      <w:bookmarkStart w:id="108" w:name="FS000000456T30_12_2003_17_46_49"/>
      <w:bookmarkStart w:id="109" w:name="FS000000456T30_12_2003_17_46_50C"/>
      <w:bookmarkEnd w:id="108"/>
      <w:bookmarkEnd w:id="109"/>
      <w:r>
        <w:rPr>
          <w:rtl/>
        </w:rPr>
        <w:t>שמעון פרס (העבודה-מימד):</w:t>
      </w:r>
    </w:p>
    <w:p w14:paraId="3EA4EF52" w14:textId="77777777" w:rsidR="00000000" w:rsidRDefault="004C51F7">
      <w:pPr>
        <w:pStyle w:val="a0"/>
        <w:rPr>
          <w:rtl/>
        </w:rPr>
      </w:pPr>
    </w:p>
    <w:p w14:paraId="587DFFEB" w14:textId="77777777" w:rsidR="00000000" w:rsidRDefault="004C51F7">
      <w:pPr>
        <w:pStyle w:val="a0"/>
        <w:rPr>
          <w:rFonts w:hint="cs"/>
          <w:rtl/>
        </w:rPr>
      </w:pPr>
      <w:r>
        <w:rPr>
          <w:rFonts w:hint="cs"/>
          <w:rtl/>
        </w:rPr>
        <w:t>אל תלמד אותי כל דבר. תאמין לי שלמדתי את זה די טוב, לא פחות ממך. ביקשנו שייתנו להם לצאת לדוג. ביקשנו 10 מייל, ונתנו להם 6 מייל. הדגים לא שיתפו פעולה וברחו ב-10 מייל</w:t>
      </w:r>
      <w:r>
        <w:rPr>
          <w:rFonts w:hint="cs"/>
          <w:rtl/>
        </w:rPr>
        <w:t>ים, ואחר כך 8 מייל ואחר כך 10 מייל ואחר כך 8 מייל - כל הזמן בתחרות עם הדגים. אנחנו לא מצליחים. צריך להיות בני-אדם ולהבין שגם אחרים בני-אדם, ולא לספר סיפורים ואגדות. צריך לקבל החלטות אמיתיות אמיצות בעוד מועד.</w:t>
      </w:r>
    </w:p>
    <w:p w14:paraId="74CFC01F" w14:textId="77777777" w:rsidR="00000000" w:rsidRDefault="004C51F7">
      <w:pPr>
        <w:pStyle w:val="a0"/>
        <w:rPr>
          <w:rFonts w:hint="cs"/>
          <w:rtl/>
        </w:rPr>
      </w:pPr>
    </w:p>
    <w:p w14:paraId="610A58B9"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64FAADF6" w14:textId="77777777" w:rsidR="00000000" w:rsidRDefault="004C51F7">
      <w:pPr>
        <w:pStyle w:val="a0"/>
        <w:rPr>
          <w:rFonts w:hint="cs"/>
          <w:rtl/>
        </w:rPr>
      </w:pPr>
    </w:p>
    <w:p w14:paraId="7FF0A0C3" w14:textId="77777777" w:rsidR="00000000" w:rsidRDefault="004C51F7">
      <w:pPr>
        <w:pStyle w:val="a0"/>
        <w:rPr>
          <w:rFonts w:hint="cs"/>
          <w:rtl/>
        </w:rPr>
      </w:pPr>
      <w:r>
        <w:rPr>
          <w:rFonts w:hint="cs"/>
          <w:rtl/>
        </w:rPr>
        <w:t>כמו הסכם אוסלו.</w:t>
      </w:r>
    </w:p>
    <w:p w14:paraId="4D545658" w14:textId="77777777" w:rsidR="00000000" w:rsidRDefault="004C51F7">
      <w:pPr>
        <w:pStyle w:val="a0"/>
        <w:rPr>
          <w:rFonts w:hint="cs"/>
          <w:rtl/>
        </w:rPr>
      </w:pPr>
    </w:p>
    <w:p w14:paraId="37815166" w14:textId="77777777" w:rsidR="00000000" w:rsidRDefault="004C51F7">
      <w:pPr>
        <w:pStyle w:val="-"/>
        <w:rPr>
          <w:rtl/>
        </w:rPr>
      </w:pPr>
      <w:bookmarkStart w:id="110" w:name="FS000000456T30_12_2003_17_47_46C"/>
      <w:bookmarkEnd w:id="110"/>
      <w:r>
        <w:rPr>
          <w:rtl/>
        </w:rPr>
        <w:t>שמעון פרס (העבודה-מימד):</w:t>
      </w:r>
    </w:p>
    <w:p w14:paraId="771C9150" w14:textId="77777777" w:rsidR="00000000" w:rsidRDefault="004C51F7">
      <w:pPr>
        <w:pStyle w:val="a0"/>
        <w:rPr>
          <w:rtl/>
        </w:rPr>
      </w:pPr>
    </w:p>
    <w:p w14:paraId="1DFFB369" w14:textId="77777777" w:rsidR="00000000" w:rsidRDefault="004C51F7">
      <w:pPr>
        <w:pStyle w:val="a0"/>
        <w:rPr>
          <w:rFonts w:hint="cs"/>
          <w:rtl/>
        </w:rPr>
      </w:pPr>
      <w:r>
        <w:rPr>
          <w:rFonts w:hint="cs"/>
          <w:rtl/>
        </w:rPr>
        <w:t>אל תפריע לי.</w:t>
      </w:r>
    </w:p>
    <w:p w14:paraId="759274AB" w14:textId="77777777" w:rsidR="00000000" w:rsidRDefault="004C51F7">
      <w:pPr>
        <w:pStyle w:val="a0"/>
        <w:rPr>
          <w:rFonts w:hint="cs"/>
          <w:rtl/>
        </w:rPr>
      </w:pPr>
    </w:p>
    <w:p w14:paraId="0E92C6CD" w14:textId="77777777" w:rsidR="00000000" w:rsidRDefault="004C51F7">
      <w:pPr>
        <w:pStyle w:val="a0"/>
        <w:rPr>
          <w:rFonts w:hint="cs"/>
          <w:rtl/>
        </w:rPr>
      </w:pPr>
      <w:r>
        <w:rPr>
          <w:rFonts w:hint="cs"/>
          <w:rtl/>
        </w:rPr>
        <w:t>אנחנו לא יודעים מה לעשות עם ההתנחלויות. גם אתה לא יודע מה לעשות עם ההתנחלויות. אתה עושה קריאות ביניים. אין לך שום פתרון - לא דמוגרפי, לא פוליטי - ורק כל היום צעקות וקריאות ביניים. אתה לא יודע מה לע</w:t>
      </w:r>
      <w:r>
        <w:rPr>
          <w:rFonts w:hint="cs"/>
          <w:rtl/>
        </w:rPr>
        <w:t>שות עם ההתנחלויות, ואנחנו לא יודעים מה לעשות עם ההתנחלויות.</w:t>
      </w:r>
    </w:p>
    <w:p w14:paraId="2FE1518F" w14:textId="77777777" w:rsidR="00000000" w:rsidRDefault="004C51F7">
      <w:pPr>
        <w:pStyle w:val="a0"/>
        <w:rPr>
          <w:rFonts w:hint="cs"/>
          <w:rtl/>
        </w:rPr>
      </w:pPr>
    </w:p>
    <w:p w14:paraId="72029F6E"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69AB3FE9" w14:textId="77777777" w:rsidR="00000000" w:rsidRDefault="004C51F7">
      <w:pPr>
        <w:pStyle w:val="a0"/>
        <w:rPr>
          <w:rFonts w:hint="cs"/>
          <w:rtl/>
        </w:rPr>
      </w:pPr>
    </w:p>
    <w:p w14:paraId="69BFBEB6" w14:textId="77777777" w:rsidR="00000000" w:rsidRDefault="004C51F7">
      <w:pPr>
        <w:pStyle w:val="a0"/>
        <w:rPr>
          <w:rFonts w:hint="cs"/>
          <w:rtl/>
        </w:rPr>
      </w:pPr>
      <w:r>
        <w:rPr>
          <w:rFonts w:hint="cs"/>
          <w:rtl/>
        </w:rPr>
        <w:t>יש בהסכם אוסלו.</w:t>
      </w:r>
    </w:p>
    <w:p w14:paraId="7C0429A0" w14:textId="77777777" w:rsidR="00000000" w:rsidRDefault="004C51F7">
      <w:pPr>
        <w:pStyle w:val="a0"/>
        <w:rPr>
          <w:rFonts w:hint="cs"/>
          <w:rtl/>
        </w:rPr>
      </w:pPr>
    </w:p>
    <w:p w14:paraId="46BDD357" w14:textId="77777777" w:rsidR="00000000" w:rsidRDefault="004C51F7">
      <w:pPr>
        <w:pStyle w:val="-"/>
        <w:rPr>
          <w:rtl/>
        </w:rPr>
      </w:pPr>
      <w:bookmarkStart w:id="111" w:name="FS000000456T30_12_2003_17_50_42C"/>
      <w:bookmarkEnd w:id="111"/>
      <w:r>
        <w:rPr>
          <w:rtl/>
        </w:rPr>
        <w:t>שמעון פרס (העבודה-מימד):</w:t>
      </w:r>
    </w:p>
    <w:p w14:paraId="7B617FF4" w14:textId="77777777" w:rsidR="00000000" w:rsidRDefault="004C51F7">
      <w:pPr>
        <w:pStyle w:val="a0"/>
        <w:rPr>
          <w:rtl/>
        </w:rPr>
      </w:pPr>
    </w:p>
    <w:p w14:paraId="66769B31" w14:textId="77777777" w:rsidR="00000000" w:rsidRDefault="004C51F7">
      <w:pPr>
        <w:pStyle w:val="a0"/>
        <w:rPr>
          <w:rFonts w:hint="cs"/>
          <w:rtl/>
        </w:rPr>
      </w:pPr>
      <w:r>
        <w:rPr>
          <w:rFonts w:hint="cs"/>
          <w:rtl/>
        </w:rPr>
        <w:t>הרי אתם הולכים לאוסלו. באתם להסכם אוסלו מאוחר.</w:t>
      </w:r>
    </w:p>
    <w:p w14:paraId="6F2C81D6" w14:textId="77777777" w:rsidR="00000000" w:rsidRDefault="004C51F7">
      <w:pPr>
        <w:pStyle w:val="a0"/>
        <w:rPr>
          <w:rFonts w:hint="cs"/>
          <w:rtl/>
        </w:rPr>
      </w:pPr>
    </w:p>
    <w:p w14:paraId="197DE32F" w14:textId="77777777" w:rsidR="00000000" w:rsidRDefault="004C51F7">
      <w:pPr>
        <w:pStyle w:val="af0"/>
        <w:rPr>
          <w:rtl/>
        </w:rPr>
      </w:pPr>
      <w:r>
        <w:rPr>
          <w:rFonts w:hint="eastAsia"/>
          <w:rtl/>
        </w:rPr>
        <w:t>יצחק</w:t>
      </w:r>
      <w:r>
        <w:rPr>
          <w:rtl/>
        </w:rPr>
        <w:t xml:space="preserve"> הרצוג (העבודה-מימד):</w:t>
      </w:r>
    </w:p>
    <w:p w14:paraId="0D81400B" w14:textId="77777777" w:rsidR="00000000" w:rsidRDefault="004C51F7">
      <w:pPr>
        <w:pStyle w:val="a0"/>
        <w:rPr>
          <w:rFonts w:hint="cs"/>
          <w:rtl/>
        </w:rPr>
      </w:pPr>
    </w:p>
    <w:p w14:paraId="3282A1CA" w14:textId="77777777" w:rsidR="00000000" w:rsidRDefault="004C51F7">
      <w:pPr>
        <w:pStyle w:val="a0"/>
        <w:rPr>
          <w:rFonts w:hint="cs"/>
          <w:rtl/>
        </w:rPr>
      </w:pPr>
      <w:r>
        <w:rPr>
          <w:rFonts w:hint="cs"/>
          <w:rtl/>
        </w:rPr>
        <w:t>היושב-ראש, מותר לו להפריע?</w:t>
      </w:r>
    </w:p>
    <w:p w14:paraId="58859A46" w14:textId="77777777" w:rsidR="00000000" w:rsidRDefault="004C51F7">
      <w:pPr>
        <w:pStyle w:val="a0"/>
        <w:rPr>
          <w:rtl/>
        </w:rPr>
      </w:pPr>
    </w:p>
    <w:p w14:paraId="187C4BBE" w14:textId="77777777" w:rsidR="00000000" w:rsidRDefault="004C51F7">
      <w:pPr>
        <w:pStyle w:val="-"/>
        <w:rPr>
          <w:rtl/>
        </w:rPr>
      </w:pPr>
      <w:bookmarkStart w:id="112" w:name="FS000000456T30_12_2003_17_50_43C"/>
      <w:bookmarkEnd w:id="112"/>
      <w:r>
        <w:rPr>
          <w:rtl/>
        </w:rPr>
        <w:t>שמעון פרס (העבודה-מימד):</w:t>
      </w:r>
    </w:p>
    <w:p w14:paraId="73728978" w14:textId="77777777" w:rsidR="00000000" w:rsidRDefault="004C51F7">
      <w:pPr>
        <w:pStyle w:val="a0"/>
        <w:rPr>
          <w:rtl/>
        </w:rPr>
      </w:pPr>
    </w:p>
    <w:p w14:paraId="0C10AB72" w14:textId="77777777" w:rsidR="00000000" w:rsidRDefault="004C51F7">
      <w:pPr>
        <w:pStyle w:val="a0"/>
        <w:rPr>
          <w:rFonts w:hint="cs"/>
          <w:rtl/>
        </w:rPr>
      </w:pPr>
      <w:r>
        <w:rPr>
          <w:rFonts w:hint="cs"/>
          <w:rtl/>
        </w:rPr>
        <w:t xml:space="preserve">קודם כול, אמר כאן אולמרט, ממלא-מקום ראש הממשלה, והזכיר לביבי נתניהו, שב-1996 קיבלתם את אוסלו. </w:t>
      </w:r>
    </w:p>
    <w:p w14:paraId="768DE8C9" w14:textId="77777777" w:rsidR="00000000" w:rsidRDefault="004C51F7">
      <w:pPr>
        <w:pStyle w:val="a0"/>
        <w:rPr>
          <w:rFonts w:hint="cs"/>
          <w:rtl/>
        </w:rPr>
      </w:pPr>
    </w:p>
    <w:p w14:paraId="3D2865F3" w14:textId="77777777" w:rsidR="00000000" w:rsidRDefault="004C51F7">
      <w:pPr>
        <w:pStyle w:val="af0"/>
        <w:rPr>
          <w:rtl/>
        </w:rPr>
      </w:pPr>
      <w:r>
        <w:rPr>
          <w:rFonts w:hint="eastAsia"/>
          <w:rtl/>
        </w:rPr>
        <w:t>קריאה</w:t>
      </w:r>
      <w:r>
        <w:rPr>
          <w:rtl/>
        </w:rPr>
        <w:t>:</w:t>
      </w:r>
    </w:p>
    <w:p w14:paraId="51DBE9BA" w14:textId="77777777" w:rsidR="00000000" w:rsidRDefault="004C51F7">
      <w:pPr>
        <w:pStyle w:val="a0"/>
        <w:rPr>
          <w:rFonts w:hint="cs"/>
          <w:rtl/>
        </w:rPr>
      </w:pPr>
    </w:p>
    <w:p w14:paraId="7CA26539" w14:textId="77777777" w:rsidR="00000000" w:rsidRDefault="004C51F7">
      <w:pPr>
        <w:pStyle w:val="a0"/>
        <w:rPr>
          <w:rFonts w:hint="cs"/>
          <w:rtl/>
        </w:rPr>
      </w:pPr>
      <w:r>
        <w:rPr>
          <w:rFonts w:hint="cs"/>
          <w:rtl/>
        </w:rPr>
        <w:t>לא - - -</w:t>
      </w:r>
    </w:p>
    <w:p w14:paraId="7D12480B" w14:textId="77777777" w:rsidR="00000000" w:rsidRDefault="004C51F7">
      <w:pPr>
        <w:pStyle w:val="a0"/>
        <w:rPr>
          <w:rFonts w:hint="cs"/>
          <w:rtl/>
        </w:rPr>
      </w:pPr>
    </w:p>
    <w:p w14:paraId="4162D671" w14:textId="77777777" w:rsidR="00000000" w:rsidRDefault="004C51F7">
      <w:pPr>
        <w:pStyle w:val="-"/>
        <w:rPr>
          <w:rtl/>
        </w:rPr>
      </w:pPr>
      <w:bookmarkStart w:id="113" w:name="FS000000456T30_12_2003_17_51_40C"/>
      <w:bookmarkEnd w:id="113"/>
      <w:r>
        <w:rPr>
          <w:rtl/>
        </w:rPr>
        <w:t>שמעון פרס (העבודה-מימד):</w:t>
      </w:r>
    </w:p>
    <w:p w14:paraId="07C97E0D" w14:textId="77777777" w:rsidR="00000000" w:rsidRDefault="004C51F7">
      <w:pPr>
        <w:pStyle w:val="a0"/>
        <w:rPr>
          <w:rtl/>
        </w:rPr>
      </w:pPr>
    </w:p>
    <w:p w14:paraId="57F579C2" w14:textId="77777777" w:rsidR="00000000" w:rsidRDefault="004C51F7">
      <w:pPr>
        <w:pStyle w:val="a0"/>
        <w:rPr>
          <w:rFonts w:hint="cs"/>
          <w:rtl/>
        </w:rPr>
      </w:pPr>
      <w:r>
        <w:rPr>
          <w:rFonts w:hint="cs"/>
          <w:rtl/>
        </w:rPr>
        <w:t xml:space="preserve">אל תגיד לי. קיבלתם את אוסלו. קיבלתם את הסכם חברון. לא הגשמתם את זה, מפני שכל הזמן יש "הבה </w:t>
      </w:r>
      <w:r>
        <w:rPr>
          <w:rFonts w:hint="cs"/>
          <w:rtl/>
        </w:rPr>
        <w:t>נתחכמה". מרוב הבה נתחכמה, נשארנו הטיפשים הכי גדולים באזור.</w:t>
      </w:r>
    </w:p>
    <w:p w14:paraId="7F4CFACA" w14:textId="77777777" w:rsidR="00000000" w:rsidRDefault="004C51F7">
      <w:pPr>
        <w:pStyle w:val="a0"/>
        <w:rPr>
          <w:rFonts w:hint="cs"/>
          <w:rtl/>
        </w:rPr>
      </w:pPr>
    </w:p>
    <w:p w14:paraId="473E0620" w14:textId="77777777" w:rsidR="00000000" w:rsidRDefault="004C51F7">
      <w:pPr>
        <w:pStyle w:val="a0"/>
        <w:rPr>
          <w:rFonts w:hint="cs"/>
          <w:rtl/>
        </w:rPr>
      </w:pPr>
      <w:r>
        <w:rPr>
          <w:rFonts w:hint="cs"/>
          <w:rtl/>
        </w:rPr>
        <w:t>על כן, אני רוצה לברך את חבר הכנסת אברהם בורג שהעלה את הנושא הבוער ביותר שיש לנו, הקובע ביותר שיש בעולמנו בתקופה שבה אנחנו חיים. אנחנו צריכים להתייחס לבעיות כפי שהן. תודה.</w:t>
      </w:r>
    </w:p>
    <w:p w14:paraId="317DE573" w14:textId="77777777" w:rsidR="00000000" w:rsidRDefault="004C51F7">
      <w:pPr>
        <w:pStyle w:val="a0"/>
        <w:rPr>
          <w:rFonts w:hint="cs"/>
          <w:rtl/>
        </w:rPr>
      </w:pPr>
    </w:p>
    <w:p w14:paraId="45D82EDD" w14:textId="77777777" w:rsidR="00000000" w:rsidRDefault="004C51F7">
      <w:pPr>
        <w:pStyle w:val="af1"/>
        <w:rPr>
          <w:rtl/>
        </w:rPr>
      </w:pPr>
      <w:r>
        <w:rPr>
          <w:rtl/>
        </w:rPr>
        <w:t>היו"ר ראובן ריבלין:</w:t>
      </w:r>
    </w:p>
    <w:p w14:paraId="118AB612" w14:textId="77777777" w:rsidR="00000000" w:rsidRDefault="004C51F7">
      <w:pPr>
        <w:pStyle w:val="a0"/>
        <w:rPr>
          <w:rtl/>
        </w:rPr>
      </w:pPr>
    </w:p>
    <w:p w14:paraId="11778597" w14:textId="77777777" w:rsidR="00000000" w:rsidRDefault="004C51F7">
      <w:pPr>
        <w:pStyle w:val="a0"/>
        <w:rPr>
          <w:rFonts w:hint="cs"/>
          <w:rtl/>
        </w:rPr>
      </w:pPr>
      <w:r>
        <w:rPr>
          <w:rFonts w:hint="cs"/>
          <w:rtl/>
        </w:rPr>
        <w:t>תוד</w:t>
      </w:r>
      <w:r>
        <w:rPr>
          <w:rFonts w:hint="cs"/>
          <w:rtl/>
        </w:rPr>
        <w:t>ה רבה.</w:t>
      </w:r>
    </w:p>
    <w:p w14:paraId="314CBC69" w14:textId="77777777" w:rsidR="00000000" w:rsidRDefault="004C51F7">
      <w:pPr>
        <w:pStyle w:val="a0"/>
        <w:rPr>
          <w:rFonts w:hint="cs"/>
          <w:rtl/>
        </w:rPr>
      </w:pPr>
    </w:p>
    <w:p w14:paraId="67E4D7B7" w14:textId="77777777" w:rsidR="00000000" w:rsidRDefault="004C51F7">
      <w:pPr>
        <w:pStyle w:val="a0"/>
        <w:rPr>
          <w:rFonts w:hint="cs"/>
          <w:rtl/>
        </w:rPr>
      </w:pPr>
      <w:r>
        <w:rPr>
          <w:rFonts w:hint="cs"/>
          <w:rtl/>
        </w:rPr>
        <w:t>חבר הכנסת יצחק הרצוג, חבר הכנסת אורי אריאל קרא קריאת ביניים ולא הפריע לראש האופוזיציה, ראש הממשלה לשעבר. הוא שאל שאלה לגיטימית. היתה תוכנית, והוא אמר: הסכם אוסלו. זה גם לא הפריע לראש האופוזיציה לענות לו באמת בכל כשרונותיו ויכולתו להשיב.</w:t>
      </w:r>
    </w:p>
    <w:p w14:paraId="513483F0" w14:textId="77777777" w:rsidR="00000000" w:rsidRDefault="004C51F7">
      <w:pPr>
        <w:pStyle w:val="a2"/>
        <w:rPr>
          <w:rFonts w:hint="cs"/>
          <w:rtl/>
        </w:rPr>
      </w:pPr>
    </w:p>
    <w:p w14:paraId="66B65CB6" w14:textId="77777777" w:rsidR="00000000" w:rsidRDefault="004C51F7">
      <w:pPr>
        <w:pStyle w:val="a0"/>
        <w:rPr>
          <w:rFonts w:hint="cs"/>
          <w:rtl/>
        </w:rPr>
      </w:pPr>
    </w:p>
    <w:p w14:paraId="7D0F99BD" w14:textId="77777777" w:rsidR="00000000" w:rsidRDefault="004C51F7">
      <w:pPr>
        <w:pStyle w:val="a2"/>
        <w:rPr>
          <w:rFonts w:hint="cs"/>
          <w:rtl/>
        </w:rPr>
      </w:pPr>
      <w:bookmarkStart w:id="114" w:name="_Toc63488436"/>
      <w:r>
        <w:rPr>
          <w:rFonts w:hint="cs"/>
          <w:rtl/>
        </w:rPr>
        <w:t>הודעת יוש</w:t>
      </w:r>
      <w:r>
        <w:rPr>
          <w:rFonts w:hint="cs"/>
          <w:rtl/>
        </w:rPr>
        <w:t>ב-ראש ועדת הכנסת</w:t>
      </w:r>
      <w:bookmarkEnd w:id="114"/>
    </w:p>
    <w:p w14:paraId="5A89EFE1" w14:textId="77777777" w:rsidR="00000000" w:rsidRDefault="004C51F7">
      <w:pPr>
        <w:pStyle w:val="a0"/>
        <w:rPr>
          <w:rFonts w:hint="cs"/>
          <w:rtl/>
        </w:rPr>
      </w:pPr>
    </w:p>
    <w:p w14:paraId="78C46D44" w14:textId="77777777" w:rsidR="00000000" w:rsidRDefault="004C51F7">
      <w:pPr>
        <w:pStyle w:val="af1"/>
        <w:rPr>
          <w:rtl/>
        </w:rPr>
      </w:pPr>
      <w:r>
        <w:rPr>
          <w:rtl/>
        </w:rPr>
        <w:t>היו"ר ראובן ריבלין:</w:t>
      </w:r>
    </w:p>
    <w:p w14:paraId="22A0C470" w14:textId="77777777" w:rsidR="00000000" w:rsidRDefault="004C51F7">
      <w:pPr>
        <w:pStyle w:val="a0"/>
        <w:rPr>
          <w:rtl/>
        </w:rPr>
      </w:pPr>
    </w:p>
    <w:p w14:paraId="0C9CC48C" w14:textId="77777777" w:rsidR="00000000" w:rsidRDefault="004C51F7">
      <w:pPr>
        <w:pStyle w:val="a0"/>
        <w:rPr>
          <w:rFonts w:hint="cs"/>
          <w:rtl/>
        </w:rPr>
      </w:pPr>
      <w:r>
        <w:rPr>
          <w:rFonts w:hint="cs"/>
          <w:rtl/>
        </w:rPr>
        <w:t>לכבוד יושב-ראש ועדת הכנסת יש הודעה, הודעת הוועדה, כדי לא לעכב את העבודה השוטפת של הכנסת. אדוני, האם צריך הצבעה על ההודעה? לא צריך הצבעה.</w:t>
      </w:r>
    </w:p>
    <w:p w14:paraId="752CE9C0" w14:textId="77777777" w:rsidR="00000000" w:rsidRDefault="004C51F7">
      <w:pPr>
        <w:pStyle w:val="a2"/>
        <w:rPr>
          <w:rFonts w:hint="cs"/>
          <w:rtl/>
        </w:rPr>
      </w:pPr>
    </w:p>
    <w:p w14:paraId="5710621C" w14:textId="77777777" w:rsidR="00000000" w:rsidRDefault="004C51F7">
      <w:pPr>
        <w:pStyle w:val="a"/>
        <w:rPr>
          <w:rtl/>
        </w:rPr>
      </w:pPr>
      <w:bookmarkStart w:id="115" w:name="FS000001038T30_12_2003_18_03_40"/>
      <w:bookmarkStart w:id="116" w:name="_Toc63488437"/>
      <w:bookmarkEnd w:id="115"/>
      <w:r>
        <w:rPr>
          <w:rFonts w:hint="eastAsia"/>
          <w:rtl/>
        </w:rPr>
        <w:t>רוני</w:t>
      </w:r>
      <w:r>
        <w:rPr>
          <w:rtl/>
        </w:rPr>
        <w:t xml:space="preserve"> בר-און (יו"ר ועדת הכנסת):</w:t>
      </w:r>
      <w:bookmarkEnd w:id="116"/>
    </w:p>
    <w:p w14:paraId="2A90B3A6" w14:textId="77777777" w:rsidR="00000000" w:rsidRDefault="004C51F7">
      <w:pPr>
        <w:pStyle w:val="a0"/>
        <w:rPr>
          <w:rFonts w:hint="cs"/>
          <w:rtl/>
        </w:rPr>
      </w:pPr>
    </w:p>
    <w:p w14:paraId="0C48BB3A" w14:textId="77777777" w:rsidR="00000000" w:rsidRDefault="004C51F7">
      <w:pPr>
        <w:pStyle w:val="a0"/>
        <w:rPr>
          <w:rFonts w:hint="cs"/>
          <w:rtl/>
        </w:rPr>
      </w:pPr>
      <w:bookmarkStart w:id="117" w:name="FS000001038T30_12_2003_18_03_33"/>
      <w:bookmarkEnd w:id="117"/>
      <w:r>
        <w:rPr>
          <w:rFonts w:hint="cs"/>
          <w:rtl/>
        </w:rPr>
        <w:t>אדוני היושב-ראש, חברי הכנסת, ועדת הכנסת קבעה בי</w:t>
      </w:r>
      <w:r>
        <w:rPr>
          <w:rFonts w:hint="cs"/>
          <w:rtl/>
        </w:rPr>
        <w:t>שיבתה היום את הוועדות הבאות לדיון בהצעות חוק כדלקמן:</w:t>
      </w:r>
    </w:p>
    <w:p w14:paraId="5D436454" w14:textId="77777777" w:rsidR="00000000" w:rsidRDefault="004C51F7">
      <w:pPr>
        <w:pStyle w:val="a0"/>
        <w:rPr>
          <w:rFonts w:hint="cs"/>
          <w:rtl/>
        </w:rPr>
      </w:pPr>
    </w:p>
    <w:p w14:paraId="7D6CD68F" w14:textId="77777777" w:rsidR="00000000" w:rsidRDefault="004C51F7">
      <w:pPr>
        <w:pStyle w:val="a0"/>
        <w:rPr>
          <w:rFonts w:hint="cs"/>
          <w:rtl/>
        </w:rPr>
      </w:pPr>
      <w:r>
        <w:rPr>
          <w:rFonts w:hint="cs"/>
          <w:rtl/>
        </w:rPr>
        <w:t>ועדת החוקה, חוק ומשפט תדון בהצעת חוק הדיינים (תיקון מס' 19), התשס"ד-2003, ובהצעת חוק הרבנות הראשית לישראל (תיקון), התשס"ד-2003.</w:t>
      </w:r>
    </w:p>
    <w:p w14:paraId="5370294E" w14:textId="77777777" w:rsidR="00000000" w:rsidRDefault="004C51F7">
      <w:pPr>
        <w:pStyle w:val="a0"/>
        <w:rPr>
          <w:rFonts w:hint="cs"/>
          <w:rtl/>
        </w:rPr>
      </w:pPr>
    </w:p>
    <w:p w14:paraId="10ED6AD5" w14:textId="77777777" w:rsidR="00000000" w:rsidRDefault="004C51F7">
      <w:pPr>
        <w:pStyle w:val="a0"/>
        <w:rPr>
          <w:rFonts w:hint="cs"/>
          <w:rtl/>
        </w:rPr>
      </w:pPr>
      <w:r>
        <w:rPr>
          <w:rFonts w:hint="cs"/>
          <w:rtl/>
        </w:rPr>
        <w:t xml:space="preserve">ועדת העבודה, הרווחה והבריאות תדון בהצעת חוק הגבלת השימוש של קטינים בסמים </w:t>
      </w:r>
      <w:r>
        <w:rPr>
          <w:rFonts w:hint="cs"/>
          <w:rtl/>
        </w:rPr>
        <w:t>מסוכנים, סמי מרץ ותרופות הרגעה, התשס"ג-2003, של חבר הכנסת אלי בן-מנחם וקבוצת חברי הכנסת - פ/1338.</w:t>
      </w:r>
    </w:p>
    <w:p w14:paraId="7F282A84" w14:textId="77777777" w:rsidR="00000000" w:rsidRDefault="004C51F7">
      <w:pPr>
        <w:pStyle w:val="a0"/>
        <w:rPr>
          <w:rFonts w:hint="cs"/>
          <w:rtl/>
        </w:rPr>
      </w:pPr>
    </w:p>
    <w:p w14:paraId="42F4128C" w14:textId="77777777" w:rsidR="00000000" w:rsidRDefault="004C51F7">
      <w:pPr>
        <w:pStyle w:val="a0"/>
        <w:rPr>
          <w:rFonts w:hint="cs"/>
          <w:rtl/>
        </w:rPr>
      </w:pPr>
      <w:r>
        <w:rPr>
          <w:rFonts w:hint="cs"/>
          <w:rtl/>
        </w:rPr>
        <w:t>ועדת הכלכלה תדון בהצעת חוק לתיקון פקודת זכות יוצרים (סגירת חצרים ושלילת רשיון), התשס"ד-2003, של חברת הכנסת גילה גמליאל - פ/1624. תודה רבה.</w:t>
      </w:r>
    </w:p>
    <w:p w14:paraId="287863CC" w14:textId="77777777" w:rsidR="00000000" w:rsidRDefault="004C51F7">
      <w:pPr>
        <w:pStyle w:val="a0"/>
        <w:rPr>
          <w:rFonts w:hint="cs"/>
          <w:rtl/>
        </w:rPr>
      </w:pPr>
    </w:p>
    <w:p w14:paraId="2D9941E8" w14:textId="77777777" w:rsidR="00000000" w:rsidRDefault="004C51F7">
      <w:pPr>
        <w:pStyle w:val="af1"/>
        <w:rPr>
          <w:rtl/>
        </w:rPr>
      </w:pPr>
      <w:r>
        <w:rPr>
          <w:rtl/>
        </w:rPr>
        <w:t>היו"ר ראובן ריבלי</w:t>
      </w:r>
      <w:r>
        <w:rPr>
          <w:rtl/>
        </w:rPr>
        <w:t>ן:</w:t>
      </w:r>
    </w:p>
    <w:p w14:paraId="6B822EFB" w14:textId="77777777" w:rsidR="00000000" w:rsidRDefault="004C51F7">
      <w:pPr>
        <w:pStyle w:val="a0"/>
        <w:rPr>
          <w:rtl/>
        </w:rPr>
      </w:pPr>
    </w:p>
    <w:p w14:paraId="7C513AE2" w14:textId="77777777" w:rsidR="00000000" w:rsidRDefault="004C51F7">
      <w:pPr>
        <w:pStyle w:val="a0"/>
        <w:rPr>
          <w:rFonts w:hint="cs"/>
          <w:rtl/>
        </w:rPr>
      </w:pPr>
      <w:r>
        <w:rPr>
          <w:rFonts w:hint="cs"/>
          <w:rtl/>
        </w:rPr>
        <w:t>אני מודה מאוד ליושב-ראש ועדת הכנסת.</w:t>
      </w:r>
    </w:p>
    <w:p w14:paraId="534CD8ED" w14:textId="77777777" w:rsidR="00000000" w:rsidRDefault="004C51F7">
      <w:pPr>
        <w:pStyle w:val="a2"/>
        <w:rPr>
          <w:rFonts w:hint="cs"/>
          <w:rtl/>
        </w:rPr>
      </w:pPr>
      <w:bookmarkStart w:id="118" w:name="CS20037FI0020037T30_12_2003_18_00_38"/>
      <w:bookmarkEnd w:id="118"/>
    </w:p>
    <w:p w14:paraId="462ADA6F" w14:textId="77777777" w:rsidR="00000000" w:rsidRDefault="004C51F7">
      <w:pPr>
        <w:pStyle w:val="a0"/>
        <w:rPr>
          <w:rFonts w:hint="cs"/>
          <w:rtl/>
        </w:rPr>
      </w:pPr>
    </w:p>
    <w:p w14:paraId="750AA219" w14:textId="77777777" w:rsidR="00000000" w:rsidRDefault="004C51F7">
      <w:pPr>
        <w:pStyle w:val="a2"/>
        <w:rPr>
          <w:rtl/>
        </w:rPr>
      </w:pPr>
      <w:bookmarkStart w:id="119" w:name="_Toc63488438"/>
      <w:r>
        <w:rPr>
          <w:rFonts w:hint="cs"/>
          <w:rtl/>
        </w:rPr>
        <w:t>איבוד הרוב היהודי בין הירדן לים</w:t>
      </w:r>
      <w:bookmarkEnd w:id="119"/>
    </w:p>
    <w:p w14:paraId="33F987C1" w14:textId="77777777" w:rsidR="00000000" w:rsidRDefault="004C51F7">
      <w:pPr>
        <w:pStyle w:val="-0"/>
        <w:rPr>
          <w:rFonts w:hint="cs"/>
          <w:rtl/>
        </w:rPr>
      </w:pPr>
    </w:p>
    <w:p w14:paraId="06D9B588" w14:textId="77777777" w:rsidR="00000000" w:rsidRDefault="004C51F7">
      <w:pPr>
        <w:pStyle w:val="af1"/>
        <w:rPr>
          <w:rtl/>
        </w:rPr>
      </w:pPr>
      <w:r>
        <w:rPr>
          <w:rtl/>
        </w:rPr>
        <w:t>היו"ר ראובן ריבלין:</w:t>
      </w:r>
    </w:p>
    <w:p w14:paraId="6915E1A5" w14:textId="77777777" w:rsidR="00000000" w:rsidRDefault="004C51F7">
      <w:pPr>
        <w:pStyle w:val="a0"/>
        <w:rPr>
          <w:rtl/>
        </w:rPr>
      </w:pPr>
    </w:p>
    <w:p w14:paraId="077E5C79" w14:textId="77777777" w:rsidR="00000000" w:rsidRDefault="004C51F7">
      <w:pPr>
        <w:pStyle w:val="a0"/>
        <w:rPr>
          <w:rFonts w:hint="cs"/>
          <w:rtl/>
        </w:rPr>
      </w:pPr>
      <w:r>
        <w:rPr>
          <w:rFonts w:hint="cs"/>
          <w:rtl/>
        </w:rPr>
        <w:t>אנחנו עוברים לדיון עצמו. עד כאן היו המציג וראש האופוזיציה, שלא היו מוגבלים בזמן. חבר הכנסת איוב קרא, אתה הראשון שתצטרך להסתפק בשלוש דקות. אחריו - חבר הכנסת אורי</w:t>
      </w:r>
      <w:r>
        <w:rPr>
          <w:rFonts w:hint="cs"/>
          <w:rtl/>
        </w:rPr>
        <w:t xml:space="preserve"> יהודה אריאל. רבותי, רשימת הדוברים בנושא זה תיסגר בעוד חצי דקה. על המסך לפניכם נמצאת רשימת הדוברים, כך שאין בעיה.</w:t>
      </w:r>
    </w:p>
    <w:p w14:paraId="15AE4628" w14:textId="77777777" w:rsidR="00000000" w:rsidRDefault="004C51F7">
      <w:pPr>
        <w:pStyle w:val="a0"/>
        <w:rPr>
          <w:rFonts w:hint="cs"/>
          <w:rtl/>
        </w:rPr>
      </w:pPr>
    </w:p>
    <w:p w14:paraId="59C628D9" w14:textId="77777777" w:rsidR="00000000" w:rsidRDefault="004C51F7">
      <w:pPr>
        <w:pStyle w:val="a"/>
        <w:rPr>
          <w:rtl/>
        </w:rPr>
      </w:pPr>
      <w:bookmarkStart w:id="120" w:name="FS000000475T30_12_2003_18_07_36"/>
      <w:bookmarkStart w:id="121" w:name="_Toc63488439"/>
      <w:bookmarkEnd w:id="120"/>
      <w:r>
        <w:rPr>
          <w:rFonts w:hint="eastAsia"/>
          <w:rtl/>
        </w:rPr>
        <w:t>איוב</w:t>
      </w:r>
      <w:r>
        <w:rPr>
          <w:rtl/>
        </w:rPr>
        <w:t xml:space="preserve"> קרא (הליכוד):</w:t>
      </w:r>
      <w:bookmarkEnd w:id="121"/>
    </w:p>
    <w:p w14:paraId="2219EF24" w14:textId="77777777" w:rsidR="00000000" w:rsidRDefault="004C51F7">
      <w:pPr>
        <w:pStyle w:val="a0"/>
        <w:rPr>
          <w:rFonts w:hint="cs"/>
          <w:rtl/>
        </w:rPr>
      </w:pPr>
    </w:p>
    <w:p w14:paraId="57F7F78B" w14:textId="77777777" w:rsidR="00000000" w:rsidRDefault="004C51F7">
      <w:pPr>
        <w:pStyle w:val="a0"/>
        <w:rPr>
          <w:rFonts w:hint="cs"/>
          <w:rtl/>
        </w:rPr>
      </w:pPr>
      <w:r>
        <w:rPr>
          <w:rFonts w:hint="cs"/>
          <w:rtl/>
        </w:rPr>
        <w:t>אדוני היושב-ראש, כנסת נכבדה, ראש האופוזיציה, ידידי חבר הכנסת שמעון פרס, שאני מאוד מעריך את הפופולריות שלו כאשר הוא מסתובב</w:t>
      </w:r>
      <w:r>
        <w:rPr>
          <w:rFonts w:hint="cs"/>
          <w:rtl/>
        </w:rPr>
        <w:t xml:space="preserve"> במדינות המפרץ ובמדינות ערב - אדוני חבר הכנסת שמעון פרס, אני חייב להעמיד דברים על דיוקם. הליכוד  מעולם לא קיבל את הסכמי אוסלו. שמענו אותך, ואני חייב לומר את מה שאני לפחות יודע מהיכרותי את ראש הממשלה לשעבר ושר האוצר הנוכחי.</w:t>
      </w:r>
    </w:p>
    <w:p w14:paraId="5EE06390" w14:textId="77777777" w:rsidR="00000000" w:rsidRDefault="004C51F7">
      <w:pPr>
        <w:pStyle w:val="a0"/>
        <w:rPr>
          <w:rFonts w:hint="cs"/>
          <w:rtl/>
        </w:rPr>
      </w:pPr>
    </w:p>
    <w:p w14:paraId="615883DF" w14:textId="77777777" w:rsidR="00000000" w:rsidRDefault="004C51F7">
      <w:pPr>
        <w:pStyle w:val="af0"/>
        <w:rPr>
          <w:rtl/>
        </w:rPr>
      </w:pPr>
      <w:r>
        <w:rPr>
          <w:rFonts w:hint="eastAsia"/>
          <w:rtl/>
        </w:rPr>
        <w:t>שמעון</w:t>
      </w:r>
      <w:r>
        <w:rPr>
          <w:rtl/>
        </w:rPr>
        <w:t xml:space="preserve"> פרס (העבודה-מימד):</w:t>
      </w:r>
    </w:p>
    <w:p w14:paraId="1BC7E5D2" w14:textId="77777777" w:rsidR="00000000" w:rsidRDefault="004C51F7">
      <w:pPr>
        <w:pStyle w:val="a0"/>
        <w:rPr>
          <w:rFonts w:hint="cs"/>
          <w:rtl/>
        </w:rPr>
      </w:pPr>
    </w:p>
    <w:p w14:paraId="5EC85AAA" w14:textId="77777777" w:rsidR="00000000" w:rsidRDefault="004C51F7">
      <w:pPr>
        <w:pStyle w:val="a0"/>
        <w:rPr>
          <w:rFonts w:hint="cs"/>
          <w:rtl/>
        </w:rPr>
      </w:pPr>
      <w:r>
        <w:rPr>
          <w:rFonts w:hint="cs"/>
          <w:rtl/>
        </w:rPr>
        <w:t>אתה מו</w:t>
      </w:r>
      <w:r>
        <w:rPr>
          <w:rFonts w:hint="cs"/>
          <w:rtl/>
        </w:rPr>
        <w:t>כרח לדייק פה. ב-1996 ביבי נתניהו הודיע שמקבלים את הסכמי אוסלו. הוא נסע - - -</w:t>
      </w:r>
    </w:p>
    <w:p w14:paraId="474B207F" w14:textId="77777777" w:rsidR="00000000" w:rsidRDefault="004C51F7">
      <w:pPr>
        <w:pStyle w:val="a0"/>
        <w:rPr>
          <w:rFonts w:hint="cs"/>
          <w:rtl/>
        </w:rPr>
      </w:pPr>
    </w:p>
    <w:p w14:paraId="282A81D4" w14:textId="77777777" w:rsidR="00000000" w:rsidRDefault="004C51F7">
      <w:pPr>
        <w:pStyle w:val="af1"/>
        <w:rPr>
          <w:rtl/>
        </w:rPr>
      </w:pPr>
      <w:r>
        <w:rPr>
          <w:rtl/>
        </w:rPr>
        <w:t>היו"ר ראובן ריבלין:</w:t>
      </w:r>
    </w:p>
    <w:p w14:paraId="01C365C1" w14:textId="77777777" w:rsidR="00000000" w:rsidRDefault="004C51F7">
      <w:pPr>
        <w:pStyle w:val="a0"/>
        <w:rPr>
          <w:rtl/>
        </w:rPr>
      </w:pPr>
    </w:p>
    <w:p w14:paraId="40235862" w14:textId="77777777" w:rsidR="00000000" w:rsidRDefault="004C51F7">
      <w:pPr>
        <w:pStyle w:val="a0"/>
        <w:rPr>
          <w:rFonts w:hint="cs"/>
          <w:rtl/>
        </w:rPr>
      </w:pPr>
      <w:r>
        <w:rPr>
          <w:rFonts w:hint="cs"/>
          <w:rtl/>
        </w:rPr>
        <w:t>חבר הכנסת איוב קרא, אני עוצר את השעון, כי אינני רוצה שזה יהיה על חשבונך.</w:t>
      </w:r>
    </w:p>
    <w:p w14:paraId="27027515" w14:textId="77777777" w:rsidR="00000000" w:rsidRDefault="004C51F7">
      <w:pPr>
        <w:pStyle w:val="a0"/>
        <w:rPr>
          <w:rFonts w:hint="cs"/>
          <w:rtl/>
        </w:rPr>
      </w:pPr>
    </w:p>
    <w:p w14:paraId="24526A11" w14:textId="77777777" w:rsidR="00000000" w:rsidRDefault="004C51F7">
      <w:pPr>
        <w:pStyle w:val="a0"/>
        <w:rPr>
          <w:rFonts w:hint="cs"/>
          <w:rtl/>
        </w:rPr>
      </w:pPr>
      <w:r>
        <w:rPr>
          <w:rFonts w:hint="cs"/>
          <w:rtl/>
        </w:rPr>
        <w:t>אם אדוני ראה את הסכם "וואי פלנטיישן", אז אני מציע שבוועידת הליכוד אנו נדון בזה.</w:t>
      </w:r>
    </w:p>
    <w:p w14:paraId="08BBD3F0" w14:textId="77777777" w:rsidR="00000000" w:rsidRDefault="004C51F7">
      <w:pPr>
        <w:pStyle w:val="a0"/>
        <w:rPr>
          <w:rFonts w:hint="cs"/>
          <w:rtl/>
        </w:rPr>
      </w:pPr>
    </w:p>
    <w:p w14:paraId="28BE55C9" w14:textId="77777777" w:rsidR="00000000" w:rsidRDefault="004C51F7">
      <w:pPr>
        <w:pStyle w:val="-"/>
        <w:rPr>
          <w:rtl/>
        </w:rPr>
      </w:pPr>
      <w:bookmarkStart w:id="122" w:name="FS000000475T30_12_2003_18_07_57C"/>
      <w:bookmarkEnd w:id="122"/>
      <w:r>
        <w:rPr>
          <w:rtl/>
        </w:rPr>
        <w:t>אי</w:t>
      </w:r>
      <w:r>
        <w:rPr>
          <w:rtl/>
        </w:rPr>
        <w:t>וב קרא (הליכוד):</w:t>
      </w:r>
    </w:p>
    <w:p w14:paraId="28EDD152" w14:textId="77777777" w:rsidR="00000000" w:rsidRDefault="004C51F7">
      <w:pPr>
        <w:pStyle w:val="a0"/>
        <w:rPr>
          <w:rtl/>
        </w:rPr>
      </w:pPr>
    </w:p>
    <w:p w14:paraId="4683ED56" w14:textId="77777777" w:rsidR="00000000" w:rsidRDefault="004C51F7">
      <w:pPr>
        <w:pStyle w:val="a0"/>
        <w:rPr>
          <w:rFonts w:hint="cs"/>
          <w:rtl/>
        </w:rPr>
      </w:pPr>
      <w:r>
        <w:rPr>
          <w:rFonts w:hint="cs"/>
          <w:rtl/>
        </w:rPr>
        <w:t>לא נותנים לדבר, ואז אוכל להעמיד דברים על דיוקם.</w:t>
      </w:r>
    </w:p>
    <w:p w14:paraId="4E34DF12" w14:textId="77777777" w:rsidR="00000000" w:rsidRDefault="004C51F7">
      <w:pPr>
        <w:pStyle w:val="a0"/>
        <w:rPr>
          <w:rFonts w:hint="cs"/>
          <w:rtl/>
        </w:rPr>
      </w:pPr>
    </w:p>
    <w:p w14:paraId="5D5EA5C8" w14:textId="77777777" w:rsidR="00000000" w:rsidRDefault="004C51F7">
      <w:pPr>
        <w:pStyle w:val="a0"/>
        <w:rPr>
          <w:rFonts w:hint="cs"/>
          <w:rtl/>
        </w:rPr>
      </w:pPr>
      <w:r>
        <w:rPr>
          <w:rFonts w:hint="cs"/>
          <w:rtl/>
        </w:rPr>
        <w:t>אדוני היושב-ראש, לאחר שנחתם הסכם אוסלו ומאחר שנבחרה ממשלה חדשה, היה מן הראוי שממשלה תכבד הסכמים של ממשלה קודמת, ובזה שם את הדגש ראש הממשלה לשעבר.</w:t>
      </w:r>
    </w:p>
    <w:p w14:paraId="130AC73F" w14:textId="77777777" w:rsidR="00000000" w:rsidRDefault="004C51F7">
      <w:pPr>
        <w:pStyle w:val="af1"/>
        <w:rPr>
          <w:rtl/>
        </w:rPr>
      </w:pPr>
    </w:p>
    <w:p w14:paraId="1F8A6A58" w14:textId="77777777" w:rsidR="00000000" w:rsidRDefault="004C51F7">
      <w:pPr>
        <w:pStyle w:val="af1"/>
        <w:rPr>
          <w:rtl/>
        </w:rPr>
      </w:pPr>
      <w:r>
        <w:rPr>
          <w:rtl/>
        </w:rPr>
        <w:t>היו"ר ראובן ריבלין:</w:t>
      </w:r>
    </w:p>
    <w:p w14:paraId="1C1E7D20" w14:textId="77777777" w:rsidR="00000000" w:rsidRDefault="004C51F7">
      <w:pPr>
        <w:pStyle w:val="a0"/>
        <w:rPr>
          <w:rtl/>
        </w:rPr>
      </w:pPr>
    </w:p>
    <w:p w14:paraId="58B2EF38" w14:textId="77777777" w:rsidR="00000000" w:rsidRDefault="004C51F7">
      <w:pPr>
        <w:pStyle w:val="a0"/>
        <w:rPr>
          <w:rFonts w:hint="cs"/>
          <w:rtl/>
        </w:rPr>
      </w:pPr>
      <w:r>
        <w:rPr>
          <w:rFonts w:hint="cs"/>
          <w:rtl/>
        </w:rPr>
        <w:t>נכון.</w:t>
      </w:r>
    </w:p>
    <w:p w14:paraId="639012D4" w14:textId="77777777" w:rsidR="00000000" w:rsidRDefault="004C51F7">
      <w:pPr>
        <w:pStyle w:val="a0"/>
        <w:rPr>
          <w:rFonts w:hint="cs"/>
          <w:rtl/>
        </w:rPr>
      </w:pPr>
    </w:p>
    <w:p w14:paraId="292F46E7" w14:textId="77777777" w:rsidR="00000000" w:rsidRDefault="004C51F7">
      <w:pPr>
        <w:pStyle w:val="-"/>
        <w:rPr>
          <w:rtl/>
        </w:rPr>
      </w:pPr>
      <w:bookmarkStart w:id="123" w:name="FS000000475T30_12_2003_18_11_06C"/>
      <w:bookmarkEnd w:id="123"/>
      <w:r>
        <w:rPr>
          <w:rtl/>
        </w:rPr>
        <w:t>איוב קרא (הליכ</w:t>
      </w:r>
      <w:r>
        <w:rPr>
          <w:rtl/>
        </w:rPr>
        <w:t>וד):</w:t>
      </w:r>
    </w:p>
    <w:p w14:paraId="15BFD760" w14:textId="77777777" w:rsidR="00000000" w:rsidRDefault="004C51F7">
      <w:pPr>
        <w:pStyle w:val="a0"/>
        <w:rPr>
          <w:rtl/>
        </w:rPr>
      </w:pPr>
    </w:p>
    <w:p w14:paraId="7BB62DFA" w14:textId="77777777" w:rsidR="00000000" w:rsidRDefault="004C51F7">
      <w:pPr>
        <w:pStyle w:val="a0"/>
        <w:rPr>
          <w:rFonts w:hint="cs"/>
          <w:rtl/>
        </w:rPr>
      </w:pPr>
      <w:r>
        <w:rPr>
          <w:rFonts w:hint="cs"/>
          <w:rtl/>
        </w:rPr>
        <w:t xml:space="preserve">אם היתה לפניו האלטרנטיבה לבחור בין הסכמי אוסלו לבין אי-עשיית הסכם כזה או אחר, הוא בטח היה מחליט </w:t>
      </w:r>
      <w:r>
        <w:rPr>
          <w:rtl/>
        </w:rPr>
        <w:t>–</w:t>
      </w:r>
      <w:r>
        <w:rPr>
          <w:rFonts w:hint="cs"/>
          <w:rtl/>
        </w:rPr>
        <w:t xml:space="preserve"> אולי - בתקופה ההיא ובטח היום, שלא לקיים את הסכמי אוסלו. לדעתי, היה אפשר להשאיר את כל האנשים שהגיעו מתוניס, לנהל משא-ומתן עם הפלסטינים שנמצאים, והיו, ולד</w:t>
      </w:r>
      <w:r>
        <w:rPr>
          <w:rFonts w:hint="cs"/>
          <w:rtl/>
        </w:rPr>
        <w:t>עתי אפשר היה להגיע למצב יותר טוב מזה שאנחנו נמצאים בו היום. יכול להיות שזה מביך ולא נוח, אבל אין לי ספק שזה לא הוסיף להסכם. אולי היית מצליח בהסכם אם לא היית מביא את האנשים הללו משם לפה. אולי היום אנחנו חכמים יותר.</w:t>
      </w:r>
    </w:p>
    <w:p w14:paraId="170EC131" w14:textId="77777777" w:rsidR="00000000" w:rsidRDefault="004C51F7">
      <w:pPr>
        <w:pStyle w:val="a0"/>
        <w:rPr>
          <w:rFonts w:hint="cs"/>
          <w:rtl/>
        </w:rPr>
      </w:pPr>
    </w:p>
    <w:p w14:paraId="2C162189" w14:textId="77777777" w:rsidR="00000000" w:rsidRDefault="004C51F7">
      <w:pPr>
        <w:pStyle w:val="af0"/>
        <w:rPr>
          <w:rtl/>
        </w:rPr>
      </w:pPr>
      <w:r>
        <w:rPr>
          <w:rFonts w:hint="eastAsia"/>
          <w:rtl/>
        </w:rPr>
        <w:t>שמעון</w:t>
      </w:r>
      <w:r>
        <w:rPr>
          <w:rtl/>
        </w:rPr>
        <w:t xml:space="preserve"> פרס (העבודה-מימד):</w:t>
      </w:r>
    </w:p>
    <w:p w14:paraId="6811491A" w14:textId="77777777" w:rsidR="00000000" w:rsidRDefault="004C51F7">
      <w:pPr>
        <w:pStyle w:val="a0"/>
        <w:rPr>
          <w:rFonts w:hint="cs"/>
          <w:rtl/>
        </w:rPr>
      </w:pPr>
    </w:p>
    <w:p w14:paraId="7A2E5D75" w14:textId="77777777" w:rsidR="00000000" w:rsidRDefault="004C51F7">
      <w:pPr>
        <w:pStyle w:val="a0"/>
        <w:rPr>
          <w:rFonts w:hint="cs"/>
          <w:rtl/>
        </w:rPr>
      </w:pPr>
      <w:r>
        <w:rPr>
          <w:rFonts w:hint="cs"/>
          <w:rtl/>
        </w:rPr>
        <w:t>מה ההבדל?</w:t>
      </w:r>
    </w:p>
    <w:p w14:paraId="5FC44ABC" w14:textId="77777777" w:rsidR="00000000" w:rsidRDefault="004C51F7">
      <w:pPr>
        <w:pStyle w:val="a0"/>
        <w:rPr>
          <w:rFonts w:hint="cs"/>
          <w:rtl/>
        </w:rPr>
      </w:pPr>
    </w:p>
    <w:p w14:paraId="08740A9B" w14:textId="77777777" w:rsidR="00000000" w:rsidRDefault="004C51F7">
      <w:pPr>
        <w:pStyle w:val="-"/>
        <w:rPr>
          <w:rtl/>
        </w:rPr>
      </w:pPr>
      <w:bookmarkStart w:id="124" w:name="FS000000475T30_12_2003_18_11_07C"/>
      <w:bookmarkEnd w:id="124"/>
      <w:r>
        <w:rPr>
          <w:rtl/>
        </w:rPr>
        <w:t>איוב</w:t>
      </w:r>
      <w:r>
        <w:rPr>
          <w:rtl/>
        </w:rPr>
        <w:t xml:space="preserve"> קרא (הליכוד):</w:t>
      </w:r>
    </w:p>
    <w:p w14:paraId="66C79CE5" w14:textId="77777777" w:rsidR="00000000" w:rsidRDefault="004C51F7">
      <w:pPr>
        <w:pStyle w:val="a0"/>
        <w:rPr>
          <w:rtl/>
        </w:rPr>
      </w:pPr>
    </w:p>
    <w:p w14:paraId="12DAED10" w14:textId="77777777" w:rsidR="00000000" w:rsidRDefault="004C51F7">
      <w:pPr>
        <w:pStyle w:val="a0"/>
        <w:rPr>
          <w:rFonts w:hint="cs"/>
          <w:rtl/>
        </w:rPr>
      </w:pPr>
      <w:r>
        <w:rPr>
          <w:rFonts w:hint="cs"/>
          <w:rtl/>
        </w:rPr>
        <w:t>ההבדל הוא בזה שההנהגה הפלסטינית שהבאת מתוניס, יש לה שיקולים מעבר משיקול של לחיות בשלום, באווירה ובמצב חברתי יותר טוב.</w:t>
      </w:r>
    </w:p>
    <w:p w14:paraId="73C5398E" w14:textId="77777777" w:rsidR="00000000" w:rsidRDefault="004C51F7">
      <w:pPr>
        <w:pStyle w:val="a0"/>
        <w:rPr>
          <w:rFonts w:hint="cs"/>
          <w:rtl/>
        </w:rPr>
      </w:pPr>
    </w:p>
    <w:p w14:paraId="703DE602" w14:textId="77777777" w:rsidR="00000000" w:rsidRDefault="004C51F7">
      <w:pPr>
        <w:pStyle w:val="a0"/>
        <w:rPr>
          <w:rFonts w:hint="cs"/>
          <w:rtl/>
        </w:rPr>
      </w:pPr>
      <w:r>
        <w:rPr>
          <w:rFonts w:hint="cs"/>
          <w:rtl/>
        </w:rPr>
        <w:t>אני חייב לומר זאת למען ראש הממשלה לשעבר, שהוא קיבל את ההסכם בראייה שהוא ראש ממשלה והוא חייב לכבד הסכם בין-לאומי.</w:t>
      </w:r>
    </w:p>
    <w:p w14:paraId="11ADCA73" w14:textId="77777777" w:rsidR="00000000" w:rsidRDefault="004C51F7">
      <w:pPr>
        <w:pStyle w:val="a0"/>
        <w:rPr>
          <w:rFonts w:hint="cs"/>
          <w:rtl/>
        </w:rPr>
      </w:pPr>
    </w:p>
    <w:p w14:paraId="533C4AA9" w14:textId="77777777" w:rsidR="00000000" w:rsidRDefault="004C51F7">
      <w:pPr>
        <w:pStyle w:val="a0"/>
        <w:rPr>
          <w:rFonts w:hint="cs"/>
          <w:rtl/>
        </w:rPr>
      </w:pPr>
      <w:r>
        <w:rPr>
          <w:rFonts w:hint="cs"/>
          <w:rtl/>
        </w:rPr>
        <w:t>לגבי הה</w:t>
      </w:r>
      <w:r>
        <w:rPr>
          <w:rFonts w:hint="cs"/>
          <w:rtl/>
        </w:rPr>
        <w:t xml:space="preserve">תנחלויות, אדוני שמעון פרס, הרי היית שר הביטחון, שר החוץ ואחד מקברניטי המדינה עד היום, והיתה לך זכות גדולה להקים הרבה התיישבות ביהודה ושומרון כשר הביטחון. אי-אפשר רק לזרוק רפש על הליכוד ולומר כאילו: מדיניות ההתנחלות. מדיניות ההתנחלות החלה במפא"י ההיסטורית, </w:t>
      </w:r>
      <w:r>
        <w:rPr>
          <w:rFonts w:hint="cs"/>
          <w:rtl/>
        </w:rPr>
        <w:t>במפלגת העבודה בהמשך, והליכוד המשיך מדיניות שהיתה קיימת כאשר הייתם בשלטון לפני 1977. לכן, הראייה צריכה להיות נכונה. צריך לשים את הכול על השולחן. אני זוכר את אריק שרון אומר לך, באחת הישיבות, שהוא מעריך מאוד את מה שתרמת, יותר מאשר אולי כל אדם אחר, למען ההתייש</w:t>
      </w:r>
      <w:r>
        <w:rPr>
          <w:rFonts w:hint="cs"/>
          <w:rtl/>
        </w:rPr>
        <w:t>בות בכלל ועם ישראל. נכון, ואין לי ספק, שפעלת למען השלום, ואתה עדיין פועל, וזה דבר נכון, אבל בל נשכח שהראשון שחתם על הסכם שלום היה ממשלת הליכוד בראשות מנחם בגין, זיכרונו לברכה.</w:t>
      </w:r>
    </w:p>
    <w:p w14:paraId="4B0907AA" w14:textId="77777777" w:rsidR="00000000" w:rsidRDefault="004C51F7">
      <w:pPr>
        <w:pStyle w:val="a0"/>
        <w:rPr>
          <w:rFonts w:hint="cs"/>
          <w:rtl/>
        </w:rPr>
      </w:pPr>
    </w:p>
    <w:p w14:paraId="3477EF88" w14:textId="77777777" w:rsidR="00000000" w:rsidRDefault="004C51F7">
      <w:pPr>
        <w:pStyle w:val="af0"/>
        <w:rPr>
          <w:rtl/>
        </w:rPr>
      </w:pPr>
      <w:r>
        <w:rPr>
          <w:rFonts w:hint="eastAsia"/>
          <w:rtl/>
        </w:rPr>
        <w:t>שמעון</w:t>
      </w:r>
      <w:r>
        <w:rPr>
          <w:rtl/>
        </w:rPr>
        <w:t xml:space="preserve"> פרס (העבודה-מימד):</w:t>
      </w:r>
    </w:p>
    <w:p w14:paraId="782D0806" w14:textId="77777777" w:rsidR="00000000" w:rsidRDefault="004C51F7">
      <w:pPr>
        <w:pStyle w:val="a0"/>
        <w:rPr>
          <w:rFonts w:hint="cs"/>
          <w:rtl/>
        </w:rPr>
      </w:pPr>
    </w:p>
    <w:p w14:paraId="7299C34A" w14:textId="77777777" w:rsidR="00000000" w:rsidRDefault="004C51F7">
      <w:pPr>
        <w:pStyle w:val="a0"/>
        <w:rPr>
          <w:rtl/>
        </w:rPr>
      </w:pPr>
      <w:r>
        <w:rPr>
          <w:rFonts w:hint="cs"/>
          <w:rtl/>
        </w:rPr>
        <w:t>לא נכון גם כאן.</w:t>
      </w:r>
      <w:bookmarkStart w:id="125" w:name="FS000000475T30_12_2003_18_18_27C"/>
      <w:bookmarkEnd w:id="125"/>
    </w:p>
    <w:p w14:paraId="0FE5EA7E" w14:textId="77777777" w:rsidR="00000000" w:rsidRDefault="004C51F7">
      <w:pPr>
        <w:pStyle w:val="-"/>
        <w:rPr>
          <w:rtl/>
        </w:rPr>
      </w:pPr>
    </w:p>
    <w:p w14:paraId="026199F3" w14:textId="77777777" w:rsidR="00000000" w:rsidRDefault="004C51F7">
      <w:pPr>
        <w:pStyle w:val="-"/>
        <w:rPr>
          <w:rtl/>
        </w:rPr>
      </w:pPr>
      <w:bookmarkStart w:id="126" w:name="FS000000475T30_12_2003_18_18_39C"/>
      <w:bookmarkEnd w:id="126"/>
      <w:r>
        <w:rPr>
          <w:rtl/>
        </w:rPr>
        <w:t>איוב קרא (הליכוד):</w:t>
      </w:r>
    </w:p>
    <w:p w14:paraId="755BBF43" w14:textId="77777777" w:rsidR="00000000" w:rsidRDefault="004C51F7">
      <w:pPr>
        <w:pStyle w:val="a0"/>
        <w:rPr>
          <w:rFonts w:hint="cs"/>
          <w:rtl/>
        </w:rPr>
      </w:pPr>
    </w:p>
    <w:p w14:paraId="5BC57230" w14:textId="77777777" w:rsidR="00000000" w:rsidRDefault="004C51F7">
      <w:pPr>
        <w:pStyle w:val="a0"/>
        <w:rPr>
          <w:rFonts w:hint="cs"/>
          <w:rtl/>
        </w:rPr>
      </w:pPr>
      <w:r>
        <w:rPr>
          <w:rFonts w:hint="cs"/>
          <w:rtl/>
        </w:rPr>
        <w:t>לא נכון? באמת. מ</w:t>
      </w:r>
      <w:r>
        <w:rPr>
          <w:rFonts w:hint="cs"/>
          <w:rtl/>
        </w:rPr>
        <w:t>י שהיה בקמפ-דייוויד - - -</w:t>
      </w:r>
    </w:p>
    <w:p w14:paraId="40BA8E27" w14:textId="77777777" w:rsidR="00000000" w:rsidRDefault="004C51F7">
      <w:pPr>
        <w:pStyle w:val="a0"/>
        <w:rPr>
          <w:rFonts w:hint="cs"/>
          <w:rtl/>
        </w:rPr>
      </w:pPr>
    </w:p>
    <w:p w14:paraId="4FEC4B87" w14:textId="77777777" w:rsidR="00000000" w:rsidRDefault="004C51F7">
      <w:pPr>
        <w:pStyle w:val="af0"/>
        <w:rPr>
          <w:rtl/>
        </w:rPr>
      </w:pPr>
      <w:r>
        <w:rPr>
          <w:rFonts w:hint="eastAsia"/>
          <w:rtl/>
        </w:rPr>
        <w:t>שמעון</w:t>
      </w:r>
      <w:r>
        <w:rPr>
          <w:rtl/>
        </w:rPr>
        <w:t xml:space="preserve"> פרס (העבודה-מימד):</w:t>
      </w:r>
    </w:p>
    <w:p w14:paraId="371A6052" w14:textId="77777777" w:rsidR="00000000" w:rsidRDefault="004C51F7">
      <w:pPr>
        <w:pStyle w:val="a0"/>
        <w:rPr>
          <w:rFonts w:hint="cs"/>
          <w:rtl/>
        </w:rPr>
      </w:pPr>
    </w:p>
    <w:p w14:paraId="09EE014F" w14:textId="77777777" w:rsidR="00000000" w:rsidRDefault="004C51F7">
      <w:pPr>
        <w:pStyle w:val="a0"/>
        <w:rPr>
          <w:rFonts w:hint="cs"/>
          <w:rtl/>
        </w:rPr>
      </w:pPr>
      <w:r>
        <w:rPr>
          <w:rFonts w:hint="cs"/>
          <w:rtl/>
        </w:rPr>
        <w:t>תדייק. לפני קמפ-דייוויד היו שני הסכמים עם מצרים: הסכם ביניים והסכם ההפרדה.</w:t>
      </w:r>
    </w:p>
    <w:p w14:paraId="0AB4ED2C" w14:textId="77777777" w:rsidR="00000000" w:rsidRDefault="004C51F7">
      <w:pPr>
        <w:pStyle w:val="a0"/>
        <w:rPr>
          <w:rFonts w:hint="cs"/>
          <w:rtl/>
        </w:rPr>
      </w:pPr>
    </w:p>
    <w:p w14:paraId="59FB70AC" w14:textId="77777777" w:rsidR="00000000" w:rsidRDefault="004C51F7">
      <w:pPr>
        <w:pStyle w:val="af1"/>
        <w:rPr>
          <w:rtl/>
        </w:rPr>
      </w:pPr>
      <w:r>
        <w:rPr>
          <w:rtl/>
        </w:rPr>
        <w:t>היו"ר ראובן ריבלין:</w:t>
      </w:r>
    </w:p>
    <w:p w14:paraId="1E1E5F76" w14:textId="77777777" w:rsidR="00000000" w:rsidRDefault="004C51F7">
      <w:pPr>
        <w:pStyle w:val="a0"/>
        <w:rPr>
          <w:rtl/>
        </w:rPr>
      </w:pPr>
    </w:p>
    <w:p w14:paraId="0E40F7B4" w14:textId="77777777" w:rsidR="00000000" w:rsidRDefault="004C51F7">
      <w:pPr>
        <w:pStyle w:val="a0"/>
        <w:rPr>
          <w:rFonts w:hint="cs"/>
          <w:rtl/>
        </w:rPr>
      </w:pPr>
      <w:r>
        <w:rPr>
          <w:rFonts w:hint="cs"/>
          <w:rtl/>
        </w:rPr>
        <w:t>זה הסכם הפרדה, אבל זה לא היה הסכם שלום. זה הקילומטר ה-101.</w:t>
      </w:r>
    </w:p>
    <w:p w14:paraId="6D6B72F4" w14:textId="77777777" w:rsidR="00000000" w:rsidRDefault="004C51F7">
      <w:pPr>
        <w:pStyle w:val="a0"/>
        <w:rPr>
          <w:rFonts w:hint="cs"/>
          <w:rtl/>
        </w:rPr>
      </w:pPr>
    </w:p>
    <w:p w14:paraId="4E25EE2E" w14:textId="77777777" w:rsidR="00000000" w:rsidRDefault="004C51F7">
      <w:pPr>
        <w:pStyle w:val="-"/>
        <w:rPr>
          <w:rtl/>
        </w:rPr>
      </w:pPr>
      <w:bookmarkStart w:id="127" w:name="FS000000475T30_12_2003_18_19_59C"/>
      <w:bookmarkEnd w:id="127"/>
      <w:r>
        <w:rPr>
          <w:rtl/>
        </w:rPr>
        <w:t>איוב קרא (הליכוד):</w:t>
      </w:r>
    </w:p>
    <w:p w14:paraId="202F3826" w14:textId="77777777" w:rsidR="00000000" w:rsidRDefault="004C51F7">
      <w:pPr>
        <w:pStyle w:val="a0"/>
        <w:rPr>
          <w:rtl/>
        </w:rPr>
      </w:pPr>
    </w:p>
    <w:p w14:paraId="4E89D0B0" w14:textId="77777777" w:rsidR="00000000" w:rsidRDefault="004C51F7">
      <w:pPr>
        <w:pStyle w:val="a0"/>
        <w:rPr>
          <w:rFonts w:hint="cs"/>
          <w:rtl/>
        </w:rPr>
      </w:pPr>
      <w:r>
        <w:rPr>
          <w:rFonts w:hint="cs"/>
          <w:rtl/>
        </w:rPr>
        <w:t>זה לא היה הסכם. זה הסכם הפ</w:t>
      </w:r>
      <w:r>
        <w:rPr>
          <w:rFonts w:hint="cs"/>
          <w:rtl/>
        </w:rPr>
        <w:t>רדה. בעל השיק הוא זה שחותם עליו.</w:t>
      </w:r>
    </w:p>
    <w:p w14:paraId="1817C356" w14:textId="77777777" w:rsidR="00000000" w:rsidRDefault="004C51F7">
      <w:pPr>
        <w:pStyle w:val="a0"/>
        <w:rPr>
          <w:rFonts w:hint="cs"/>
          <w:rtl/>
        </w:rPr>
      </w:pPr>
    </w:p>
    <w:p w14:paraId="62AD7416" w14:textId="77777777" w:rsidR="00000000" w:rsidRDefault="004C51F7">
      <w:pPr>
        <w:pStyle w:val="af1"/>
        <w:rPr>
          <w:rtl/>
        </w:rPr>
      </w:pPr>
      <w:r>
        <w:rPr>
          <w:rtl/>
        </w:rPr>
        <w:t>היו"ר ראובן ריבלין:</w:t>
      </w:r>
    </w:p>
    <w:p w14:paraId="334B5286" w14:textId="77777777" w:rsidR="00000000" w:rsidRDefault="004C51F7">
      <w:pPr>
        <w:pStyle w:val="a0"/>
        <w:rPr>
          <w:rtl/>
        </w:rPr>
      </w:pPr>
    </w:p>
    <w:p w14:paraId="6BA9B30C" w14:textId="77777777" w:rsidR="00000000" w:rsidRDefault="004C51F7">
      <w:pPr>
        <w:pStyle w:val="a0"/>
        <w:rPr>
          <w:rFonts w:hint="cs"/>
          <w:rtl/>
        </w:rPr>
      </w:pPr>
      <w:r>
        <w:rPr>
          <w:rFonts w:hint="cs"/>
          <w:rtl/>
        </w:rPr>
        <w:t>היו גם הסכמי 1949, שביתת הנשק ברודוס.</w:t>
      </w:r>
    </w:p>
    <w:p w14:paraId="6846C16D" w14:textId="77777777" w:rsidR="00000000" w:rsidRDefault="004C51F7">
      <w:pPr>
        <w:pStyle w:val="a0"/>
        <w:rPr>
          <w:rFonts w:hint="cs"/>
          <w:rtl/>
        </w:rPr>
      </w:pPr>
    </w:p>
    <w:p w14:paraId="7D776C5A" w14:textId="77777777" w:rsidR="00000000" w:rsidRDefault="004C51F7">
      <w:pPr>
        <w:pStyle w:val="-"/>
        <w:rPr>
          <w:rtl/>
        </w:rPr>
      </w:pPr>
      <w:bookmarkStart w:id="128" w:name="FS000000475T30_12_2003_18_20_37C"/>
      <w:bookmarkEnd w:id="128"/>
      <w:r>
        <w:rPr>
          <w:rtl/>
        </w:rPr>
        <w:t>איוב קרא (הליכוד):</w:t>
      </w:r>
    </w:p>
    <w:p w14:paraId="6984BF44" w14:textId="77777777" w:rsidR="00000000" w:rsidRDefault="004C51F7">
      <w:pPr>
        <w:pStyle w:val="a0"/>
        <w:rPr>
          <w:rtl/>
        </w:rPr>
      </w:pPr>
    </w:p>
    <w:p w14:paraId="24AA763C" w14:textId="77777777" w:rsidR="00000000" w:rsidRDefault="004C51F7">
      <w:pPr>
        <w:pStyle w:val="a0"/>
        <w:rPr>
          <w:rFonts w:hint="cs"/>
          <w:rtl/>
        </w:rPr>
      </w:pPr>
      <w:r>
        <w:rPr>
          <w:rFonts w:hint="cs"/>
          <w:rtl/>
        </w:rPr>
        <w:t>כן, אבל לא הסכמי שלום. לכן, עם כל הרפש שזרקת על הליכוד ועל ממשלות הליכוד, אני חושב, ובגאווה, שאנחנו לפחות הבאנו שלום. מפלגת העבודה עשתה הרבה מ</w:t>
      </w:r>
      <w:r>
        <w:rPr>
          <w:rFonts w:hint="cs"/>
          <w:rtl/>
        </w:rPr>
        <w:t>לחמות, ואנחנו אלה שבעצם הבאנו את הבשורה הטובה.</w:t>
      </w:r>
    </w:p>
    <w:p w14:paraId="3A86B02B" w14:textId="77777777" w:rsidR="00000000" w:rsidRDefault="004C51F7">
      <w:pPr>
        <w:pStyle w:val="a0"/>
        <w:rPr>
          <w:rFonts w:hint="cs"/>
          <w:rtl/>
        </w:rPr>
      </w:pPr>
    </w:p>
    <w:p w14:paraId="5C212953" w14:textId="77777777" w:rsidR="00000000" w:rsidRDefault="004C51F7">
      <w:pPr>
        <w:pStyle w:val="af0"/>
        <w:rPr>
          <w:rtl/>
        </w:rPr>
      </w:pPr>
      <w:r>
        <w:rPr>
          <w:rFonts w:hint="eastAsia"/>
          <w:rtl/>
        </w:rPr>
        <w:t>קולט</w:t>
      </w:r>
      <w:r>
        <w:rPr>
          <w:rtl/>
        </w:rPr>
        <w:t xml:space="preserve"> אביטל (העבודה-מימד):</w:t>
      </w:r>
    </w:p>
    <w:p w14:paraId="7F3B4ED5" w14:textId="77777777" w:rsidR="00000000" w:rsidRDefault="004C51F7">
      <w:pPr>
        <w:pStyle w:val="a0"/>
        <w:rPr>
          <w:rFonts w:hint="cs"/>
          <w:rtl/>
        </w:rPr>
      </w:pPr>
    </w:p>
    <w:p w14:paraId="214C40FC" w14:textId="77777777" w:rsidR="00000000" w:rsidRDefault="004C51F7">
      <w:pPr>
        <w:pStyle w:val="a0"/>
        <w:rPr>
          <w:rFonts w:hint="cs"/>
          <w:rtl/>
        </w:rPr>
      </w:pPr>
      <w:r>
        <w:rPr>
          <w:rFonts w:hint="cs"/>
          <w:rtl/>
        </w:rPr>
        <w:t>- - -</w:t>
      </w:r>
    </w:p>
    <w:p w14:paraId="0565C3EA" w14:textId="77777777" w:rsidR="00000000" w:rsidRDefault="004C51F7">
      <w:pPr>
        <w:pStyle w:val="a0"/>
        <w:rPr>
          <w:rFonts w:hint="cs"/>
          <w:rtl/>
        </w:rPr>
      </w:pPr>
    </w:p>
    <w:p w14:paraId="2C199C9C" w14:textId="77777777" w:rsidR="00000000" w:rsidRDefault="004C51F7">
      <w:pPr>
        <w:pStyle w:val="-"/>
        <w:rPr>
          <w:rtl/>
        </w:rPr>
      </w:pPr>
      <w:bookmarkStart w:id="129" w:name="FS000000475T30_12_2003_18_23_50C"/>
      <w:bookmarkEnd w:id="129"/>
      <w:r>
        <w:rPr>
          <w:rtl/>
        </w:rPr>
        <w:t>איוב קרא (הליכוד):</w:t>
      </w:r>
    </w:p>
    <w:p w14:paraId="6D99D3C7" w14:textId="77777777" w:rsidR="00000000" w:rsidRDefault="004C51F7">
      <w:pPr>
        <w:pStyle w:val="a0"/>
        <w:rPr>
          <w:rtl/>
        </w:rPr>
      </w:pPr>
    </w:p>
    <w:p w14:paraId="415E6198" w14:textId="77777777" w:rsidR="00000000" w:rsidRDefault="004C51F7">
      <w:pPr>
        <w:pStyle w:val="a0"/>
        <w:rPr>
          <w:rFonts w:hint="cs"/>
          <w:rtl/>
        </w:rPr>
      </w:pPr>
      <w:r>
        <w:rPr>
          <w:rFonts w:hint="cs"/>
          <w:rtl/>
        </w:rPr>
        <w:t>בהחלט.</w:t>
      </w:r>
    </w:p>
    <w:p w14:paraId="5CD2D810" w14:textId="77777777" w:rsidR="00000000" w:rsidRDefault="004C51F7">
      <w:pPr>
        <w:pStyle w:val="a0"/>
        <w:rPr>
          <w:rFonts w:hint="cs"/>
          <w:rtl/>
        </w:rPr>
      </w:pPr>
    </w:p>
    <w:p w14:paraId="1FB7C178" w14:textId="77777777" w:rsidR="00000000" w:rsidRDefault="004C51F7">
      <w:pPr>
        <w:pStyle w:val="af1"/>
        <w:rPr>
          <w:rtl/>
        </w:rPr>
      </w:pPr>
      <w:r>
        <w:rPr>
          <w:rtl/>
        </w:rPr>
        <w:t>היו"ר ראובן ריבלין:</w:t>
      </w:r>
    </w:p>
    <w:p w14:paraId="6785E265" w14:textId="77777777" w:rsidR="00000000" w:rsidRDefault="004C51F7">
      <w:pPr>
        <w:pStyle w:val="a0"/>
        <w:rPr>
          <w:rtl/>
        </w:rPr>
      </w:pPr>
    </w:p>
    <w:p w14:paraId="164B39AD" w14:textId="77777777" w:rsidR="00000000" w:rsidRDefault="004C51F7">
      <w:pPr>
        <w:pStyle w:val="a0"/>
        <w:rPr>
          <w:rFonts w:hint="cs"/>
          <w:rtl/>
        </w:rPr>
      </w:pPr>
      <w:r>
        <w:rPr>
          <w:rFonts w:hint="cs"/>
          <w:rtl/>
        </w:rPr>
        <w:t>תודה רבה לחבר הכנסת איוב קרא.</w:t>
      </w:r>
    </w:p>
    <w:p w14:paraId="5EF0546C" w14:textId="77777777" w:rsidR="00000000" w:rsidRDefault="004C51F7">
      <w:pPr>
        <w:pStyle w:val="a0"/>
        <w:rPr>
          <w:rtl/>
        </w:rPr>
      </w:pPr>
    </w:p>
    <w:p w14:paraId="44E3A460" w14:textId="77777777" w:rsidR="00000000" w:rsidRDefault="004C51F7">
      <w:pPr>
        <w:pStyle w:val="a0"/>
        <w:rPr>
          <w:rtl/>
        </w:rPr>
      </w:pPr>
      <w:r>
        <w:rPr>
          <w:rFonts w:hint="cs"/>
          <w:rtl/>
        </w:rPr>
        <w:t>אזכיר לחברים שאיבוד הרוב היהודי בין הירדן לים הוא הנושא שעל סדר-היום. מובן שכל אחד רשאי לדבר מ</w:t>
      </w:r>
      <w:r>
        <w:rPr>
          <w:rFonts w:hint="cs"/>
          <w:rtl/>
        </w:rPr>
        <w:t>על הבמה כאוות נפשו במסגרת הזמן הנתונה לו. חבר הכנסת אורי אריאל, בבקשה. אחריו - חבר הכנסת אברהם רביץ.</w:t>
      </w:r>
    </w:p>
    <w:p w14:paraId="6C25DB5A" w14:textId="77777777" w:rsidR="00000000" w:rsidRDefault="004C51F7">
      <w:pPr>
        <w:pStyle w:val="a0"/>
        <w:rPr>
          <w:rFonts w:hint="cs"/>
          <w:rtl/>
        </w:rPr>
      </w:pPr>
    </w:p>
    <w:p w14:paraId="035CFBCB" w14:textId="77777777" w:rsidR="00000000" w:rsidRDefault="004C51F7">
      <w:pPr>
        <w:pStyle w:val="a"/>
        <w:rPr>
          <w:rtl/>
        </w:rPr>
      </w:pPr>
      <w:bookmarkStart w:id="130" w:name="FS000000475T30_12_2003_18_23_28"/>
      <w:bookmarkStart w:id="131" w:name="FS000000475T30_12_2003_18_23_29C"/>
      <w:bookmarkStart w:id="132" w:name="FS000000475T30_12_2003_18_18_45C"/>
      <w:bookmarkStart w:id="133" w:name="FS000000713T30_12_2003_18_23_14"/>
      <w:bookmarkStart w:id="134" w:name="FS000000713T30_12_2003_18_24_19"/>
      <w:bookmarkStart w:id="135" w:name="_Toc63488440"/>
      <w:bookmarkEnd w:id="130"/>
      <w:bookmarkEnd w:id="131"/>
      <w:bookmarkEnd w:id="132"/>
      <w:bookmarkEnd w:id="133"/>
      <w:bookmarkEnd w:id="134"/>
      <w:r>
        <w:rPr>
          <w:rtl/>
        </w:rPr>
        <w:t>אורי יהודה אריאל (האיחוד הלאומי - ישראל ביתנו):</w:t>
      </w:r>
      <w:bookmarkEnd w:id="135"/>
    </w:p>
    <w:p w14:paraId="21344409" w14:textId="77777777" w:rsidR="00000000" w:rsidRDefault="004C51F7">
      <w:pPr>
        <w:pStyle w:val="a0"/>
        <w:rPr>
          <w:rtl/>
        </w:rPr>
      </w:pPr>
    </w:p>
    <w:p w14:paraId="6D22C3F7" w14:textId="77777777" w:rsidR="00000000" w:rsidRDefault="004C51F7">
      <w:pPr>
        <w:pStyle w:val="a0"/>
        <w:rPr>
          <w:rFonts w:hint="cs"/>
          <w:rtl/>
        </w:rPr>
      </w:pPr>
      <w:r>
        <w:rPr>
          <w:rFonts w:hint="cs"/>
          <w:rtl/>
        </w:rPr>
        <w:t>אדוני היושב-ראש, חברי חברי הכנסת, יש דבר אחד שכולם מאוחדים בו פה, אין מחלוקות - זו תרומתו של יושב-ראש האו</w:t>
      </w:r>
      <w:r>
        <w:rPr>
          <w:rFonts w:hint="cs"/>
          <w:rtl/>
        </w:rPr>
        <w:t xml:space="preserve">פוזיציה, מר שמעון פרס, להתיישבות היהודית בכל חלקי ארץ-ישראל. לא ירשה לי הזמן, אדוני היושב-ראש, אלא אם תעשה עמי חסד עוד דקה, והייתי מונה את כל היישובים מהראשון ועד האחרון, חבר הכנסת הרצוג, ששמעון פרס, ולא אתה, הקים: כפר-דרום, נצרים - - </w:t>
      </w:r>
    </w:p>
    <w:p w14:paraId="69C4CB7F" w14:textId="77777777" w:rsidR="00000000" w:rsidRDefault="004C51F7">
      <w:pPr>
        <w:pStyle w:val="a0"/>
        <w:rPr>
          <w:rFonts w:hint="cs"/>
          <w:rtl/>
        </w:rPr>
      </w:pPr>
    </w:p>
    <w:p w14:paraId="3DBFAF36" w14:textId="77777777" w:rsidR="00000000" w:rsidRDefault="004C51F7">
      <w:pPr>
        <w:pStyle w:val="af0"/>
        <w:rPr>
          <w:rtl/>
        </w:rPr>
      </w:pPr>
      <w:r>
        <w:rPr>
          <w:rFonts w:hint="eastAsia"/>
          <w:rtl/>
        </w:rPr>
        <w:t>יצחק</w:t>
      </w:r>
      <w:r>
        <w:rPr>
          <w:rtl/>
        </w:rPr>
        <w:t xml:space="preserve"> הרצוג (העבודה-</w:t>
      </w:r>
      <w:r>
        <w:rPr>
          <w:rtl/>
        </w:rPr>
        <w:t>מימד):</w:t>
      </w:r>
    </w:p>
    <w:p w14:paraId="7DB18FEB" w14:textId="77777777" w:rsidR="00000000" w:rsidRDefault="004C51F7">
      <w:pPr>
        <w:pStyle w:val="a0"/>
        <w:rPr>
          <w:rFonts w:hint="cs"/>
          <w:rtl/>
        </w:rPr>
      </w:pPr>
    </w:p>
    <w:p w14:paraId="1FEB1A64" w14:textId="77777777" w:rsidR="00000000" w:rsidRDefault="004C51F7">
      <w:pPr>
        <w:pStyle w:val="a0"/>
        <w:rPr>
          <w:rFonts w:hint="cs"/>
          <w:rtl/>
        </w:rPr>
      </w:pPr>
      <w:r>
        <w:rPr>
          <w:rFonts w:hint="cs"/>
          <w:rtl/>
        </w:rPr>
        <w:t>גושי התיישבות.</w:t>
      </w:r>
    </w:p>
    <w:p w14:paraId="19603716" w14:textId="77777777" w:rsidR="00000000" w:rsidRDefault="004C51F7">
      <w:pPr>
        <w:pStyle w:val="a0"/>
        <w:rPr>
          <w:rFonts w:hint="cs"/>
          <w:rtl/>
        </w:rPr>
      </w:pPr>
    </w:p>
    <w:p w14:paraId="1B2E08C8" w14:textId="77777777" w:rsidR="00000000" w:rsidRDefault="004C51F7">
      <w:pPr>
        <w:pStyle w:val="-"/>
        <w:rPr>
          <w:rtl/>
        </w:rPr>
      </w:pPr>
      <w:bookmarkStart w:id="136" w:name="FS000000713T30_12_2003_18_28_19C"/>
      <w:bookmarkEnd w:id="136"/>
      <w:r>
        <w:rPr>
          <w:rtl/>
        </w:rPr>
        <w:t>אורי יהודה אריאל (האיחוד הלאומי - ישראל ביתנו):</w:t>
      </w:r>
    </w:p>
    <w:p w14:paraId="5013A690" w14:textId="77777777" w:rsidR="00000000" w:rsidRDefault="004C51F7">
      <w:pPr>
        <w:pStyle w:val="a0"/>
        <w:rPr>
          <w:rtl/>
        </w:rPr>
      </w:pPr>
    </w:p>
    <w:p w14:paraId="1CE9CE36" w14:textId="77777777" w:rsidR="00000000" w:rsidRDefault="004C51F7">
      <w:pPr>
        <w:pStyle w:val="a0"/>
        <w:rPr>
          <w:rFonts w:hint="cs"/>
          <w:rtl/>
        </w:rPr>
      </w:pPr>
      <w:bookmarkStart w:id="137" w:name="FS000000713T30_12_2003_18_28_17"/>
      <w:bookmarkEnd w:id="137"/>
      <w:r>
        <w:rPr>
          <w:rFonts w:hint="cs"/>
          <w:rtl/>
        </w:rPr>
        <w:t>אדוני רוצה להפריע כשנותנים קרדיט ליושב-ראש האופוזיציה?</w:t>
      </w:r>
    </w:p>
    <w:p w14:paraId="5098B6AC" w14:textId="77777777" w:rsidR="00000000" w:rsidRDefault="004C51F7">
      <w:pPr>
        <w:pStyle w:val="a0"/>
        <w:rPr>
          <w:rFonts w:hint="cs"/>
          <w:rtl/>
        </w:rPr>
      </w:pPr>
    </w:p>
    <w:p w14:paraId="0DA4C226" w14:textId="77777777" w:rsidR="00000000" w:rsidRDefault="004C51F7">
      <w:pPr>
        <w:pStyle w:val="af0"/>
        <w:rPr>
          <w:rtl/>
        </w:rPr>
      </w:pPr>
      <w:r>
        <w:rPr>
          <w:rFonts w:hint="eastAsia"/>
          <w:rtl/>
        </w:rPr>
        <w:t>דני</w:t>
      </w:r>
      <w:r>
        <w:rPr>
          <w:rtl/>
        </w:rPr>
        <w:t xml:space="preserve"> יתום (העבודה-מימד):</w:t>
      </w:r>
    </w:p>
    <w:p w14:paraId="04B8E13C" w14:textId="77777777" w:rsidR="00000000" w:rsidRDefault="004C51F7">
      <w:pPr>
        <w:pStyle w:val="a0"/>
        <w:rPr>
          <w:rFonts w:hint="cs"/>
          <w:rtl/>
        </w:rPr>
      </w:pPr>
    </w:p>
    <w:p w14:paraId="43A55B77" w14:textId="77777777" w:rsidR="00000000" w:rsidRDefault="004C51F7">
      <w:pPr>
        <w:pStyle w:val="a0"/>
        <w:rPr>
          <w:rFonts w:hint="cs"/>
          <w:rtl/>
        </w:rPr>
      </w:pPr>
      <w:r>
        <w:rPr>
          <w:rFonts w:hint="cs"/>
          <w:rtl/>
        </w:rPr>
        <w:t>תרומה שהיתה תרומה אז.</w:t>
      </w:r>
    </w:p>
    <w:p w14:paraId="39B2C590" w14:textId="77777777" w:rsidR="00000000" w:rsidRDefault="004C51F7">
      <w:pPr>
        <w:pStyle w:val="a0"/>
        <w:rPr>
          <w:rFonts w:hint="cs"/>
          <w:rtl/>
        </w:rPr>
      </w:pPr>
    </w:p>
    <w:p w14:paraId="1A51FD48" w14:textId="77777777" w:rsidR="00000000" w:rsidRDefault="004C51F7">
      <w:pPr>
        <w:pStyle w:val="-"/>
        <w:rPr>
          <w:rtl/>
        </w:rPr>
      </w:pPr>
      <w:bookmarkStart w:id="138" w:name="FS000000713T30_12_2003_18_28_56C"/>
      <w:bookmarkEnd w:id="138"/>
      <w:r>
        <w:rPr>
          <w:rtl/>
        </w:rPr>
        <w:t>אורי יהודה אריאל (האיחוד הלאומי - ישראל ביתנו):</w:t>
      </w:r>
    </w:p>
    <w:p w14:paraId="566E7012" w14:textId="77777777" w:rsidR="00000000" w:rsidRDefault="004C51F7">
      <w:pPr>
        <w:pStyle w:val="a0"/>
        <w:rPr>
          <w:rtl/>
        </w:rPr>
      </w:pPr>
    </w:p>
    <w:p w14:paraId="65CE563A" w14:textId="77777777" w:rsidR="00000000" w:rsidRDefault="004C51F7">
      <w:pPr>
        <w:pStyle w:val="a0"/>
        <w:rPr>
          <w:rFonts w:hint="cs"/>
          <w:rtl/>
        </w:rPr>
      </w:pPr>
      <w:r>
        <w:rPr>
          <w:rFonts w:hint="cs"/>
          <w:rtl/>
        </w:rPr>
        <w:t>- - קדומים, עופרה, בקעת-הירדן.</w:t>
      </w:r>
      <w:r>
        <w:rPr>
          <w:rFonts w:hint="cs"/>
          <w:rtl/>
        </w:rPr>
        <w:t xml:space="preserve"> אדוני, האמן לי, מלוא חופניים התיישבות. אתם רוצים לא להתחשב גם בעובדות?</w:t>
      </w:r>
    </w:p>
    <w:p w14:paraId="37CEDA4B" w14:textId="77777777" w:rsidR="00000000" w:rsidRDefault="004C51F7">
      <w:pPr>
        <w:pStyle w:val="a0"/>
        <w:rPr>
          <w:rFonts w:hint="cs"/>
          <w:rtl/>
        </w:rPr>
      </w:pPr>
    </w:p>
    <w:p w14:paraId="15994651" w14:textId="77777777" w:rsidR="00000000" w:rsidRDefault="004C51F7">
      <w:pPr>
        <w:pStyle w:val="a0"/>
        <w:rPr>
          <w:rFonts w:hint="cs"/>
          <w:rtl/>
        </w:rPr>
      </w:pPr>
      <w:r>
        <w:rPr>
          <w:rFonts w:hint="cs"/>
          <w:rtl/>
        </w:rPr>
        <w:t>עכשיו אומר שמעון פרס: טוב, אז טעינו.</w:t>
      </w:r>
    </w:p>
    <w:p w14:paraId="342B4773" w14:textId="77777777" w:rsidR="00000000" w:rsidRDefault="004C51F7">
      <w:pPr>
        <w:pStyle w:val="a0"/>
        <w:rPr>
          <w:rFonts w:hint="cs"/>
          <w:rtl/>
        </w:rPr>
      </w:pPr>
    </w:p>
    <w:p w14:paraId="7B60DF30" w14:textId="77777777" w:rsidR="00000000" w:rsidRDefault="004C51F7">
      <w:pPr>
        <w:pStyle w:val="af0"/>
        <w:rPr>
          <w:rtl/>
        </w:rPr>
      </w:pPr>
      <w:r>
        <w:rPr>
          <w:rFonts w:hint="eastAsia"/>
          <w:rtl/>
        </w:rPr>
        <w:t>עבד</w:t>
      </w:r>
      <w:r>
        <w:rPr>
          <w:rtl/>
        </w:rPr>
        <w:t>-אלמאלכ דהאמשה (רע"ם):</w:t>
      </w:r>
    </w:p>
    <w:p w14:paraId="4E5F4187" w14:textId="77777777" w:rsidR="00000000" w:rsidRDefault="004C51F7">
      <w:pPr>
        <w:pStyle w:val="a0"/>
        <w:rPr>
          <w:rFonts w:hint="cs"/>
          <w:rtl/>
        </w:rPr>
      </w:pPr>
    </w:p>
    <w:p w14:paraId="3761B315" w14:textId="77777777" w:rsidR="00000000" w:rsidRDefault="004C51F7">
      <w:pPr>
        <w:pStyle w:val="a0"/>
        <w:rPr>
          <w:rFonts w:hint="cs"/>
          <w:rtl/>
        </w:rPr>
      </w:pPr>
      <w:r>
        <w:rPr>
          <w:rFonts w:hint="cs"/>
          <w:rtl/>
        </w:rPr>
        <w:t>אני רוצה לומר משפט אחד.</w:t>
      </w:r>
    </w:p>
    <w:p w14:paraId="3A1FFAB4" w14:textId="77777777" w:rsidR="00000000" w:rsidRDefault="004C51F7">
      <w:pPr>
        <w:pStyle w:val="a0"/>
        <w:rPr>
          <w:rFonts w:hint="cs"/>
          <w:rtl/>
        </w:rPr>
      </w:pPr>
    </w:p>
    <w:p w14:paraId="77E1AF91" w14:textId="77777777" w:rsidR="00000000" w:rsidRDefault="004C51F7">
      <w:pPr>
        <w:pStyle w:val="-"/>
        <w:rPr>
          <w:rtl/>
        </w:rPr>
      </w:pPr>
      <w:bookmarkStart w:id="139" w:name="FS000000713T30_12_2003_18_25_04C"/>
      <w:bookmarkEnd w:id="139"/>
      <w:r>
        <w:rPr>
          <w:rtl/>
        </w:rPr>
        <w:t>אורי יהודה אריאל (האיחוד הלאומי - ישראל ביתנו):</w:t>
      </w:r>
    </w:p>
    <w:p w14:paraId="28194843" w14:textId="77777777" w:rsidR="00000000" w:rsidRDefault="004C51F7">
      <w:pPr>
        <w:pStyle w:val="a0"/>
        <w:rPr>
          <w:rFonts w:hint="cs"/>
          <w:rtl/>
        </w:rPr>
      </w:pPr>
    </w:p>
    <w:p w14:paraId="6CF5EC1B" w14:textId="77777777" w:rsidR="00000000" w:rsidRDefault="004C51F7">
      <w:pPr>
        <w:pStyle w:val="a0"/>
        <w:rPr>
          <w:rFonts w:hint="cs"/>
          <w:rtl/>
        </w:rPr>
      </w:pPr>
      <w:r>
        <w:rPr>
          <w:rFonts w:hint="cs"/>
          <w:rtl/>
        </w:rPr>
        <w:t>לא. אדוני, סלח לי.</w:t>
      </w:r>
    </w:p>
    <w:p w14:paraId="316FC9BC" w14:textId="77777777" w:rsidR="00000000" w:rsidRDefault="004C51F7">
      <w:pPr>
        <w:pStyle w:val="a0"/>
        <w:rPr>
          <w:rFonts w:hint="cs"/>
          <w:rtl/>
        </w:rPr>
      </w:pPr>
    </w:p>
    <w:p w14:paraId="289B09F0" w14:textId="77777777" w:rsidR="00000000" w:rsidRDefault="004C51F7">
      <w:pPr>
        <w:pStyle w:val="af1"/>
        <w:rPr>
          <w:rtl/>
        </w:rPr>
      </w:pPr>
      <w:r>
        <w:rPr>
          <w:rtl/>
        </w:rPr>
        <w:t>היו"ר ראובן ריבלין:</w:t>
      </w:r>
    </w:p>
    <w:p w14:paraId="5ED91174" w14:textId="77777777" w:rsidR="00000000" w:rsidRDefault="004C51F7">
      <w:pPr>
        <w:pStyle w:val="a0"/>
        <w:rPr>
          <w:rtl/>
        </w:rPr>
      </w:pPr>
    </w:p>
    <w:p w14:paraId="487F841A" w14:textId="77777777" w:rsidR="00000000" w:rsidRDefault="004C51F7">
      <w:pPr>
        <w:pStyle w:val="a0"/>
        <w:rPr>
          <w:rFonts w:hint="cs"/>
          <w:rtl/>
        </w:rPr>
      </w:pPr>
      <w:r>
        <w:rPr>
          <w:rFonts w:hint="cs"/>
          <w:rtl/>
        </w:rPr>
        <w:t>לא.</w:t>
      </w:r>
      <w:r>
        <w:rPr>
          <w:rFonts w:hint="cs"/>
          <w:rtl/>
        </w:rPr>
        <w:t xml:space="preserve"> חבר הכנסת דהאמשה - - -</w:t>
      </w:r>
    </w:p>
    <w:p w14:paraId="5EFBC80A" w14:textId="77777777" w:rsidR="00000000" w:rsidRDefault="004C51F7">
      <w:pPr>
        <w:pStyle w:val="a0"/>
        <w:rPr>
          <w:rFonts w:hint="cs"/>
          <w:rtl/>
        </w:rPr>
      </w:pPr>
    </w:p>
    <w:p w14:paraId="7C36055D" w14:textId="77777777" w:rsidR="00000000" w:rsidRDefault="004C51F7">
      <w:pPr>
        <w:pStyle w:val="-"/>
        <w:rPr>
          <w:rtl/>
        </w:rPr>
      </w:pPr>
      <w:bookmarkStart w:id="140" w:name="FS000000713T30_12_2003_18_30_46C"/>
      <w:bookmarkEnd w:id="140"/>
      <w:r>
        <w:rPr>
          <w:rtl/>
        </w:rPr>
        <w:t>אורי יהודה אריאל (האיחוד הלאומי - ישראל ביתנו):</w:t>
      </w:r>
    </w:p>
    <w:p w14:paraId="3F78C9E8" w14:textId="77777777" w:rsidR="00000000" w:rsidRDefault="004C51F7">
      <w:pPr>
        <w:pStyle w:val="a0"/>
        <w:rPr>
          <w:rtl/>
        </w:rPr>
      </w:pPr>
    </w:p>
    <w:p w14:paraId="17E68C58" w14:textId="77777777" w:rsidR="00000000" w:rsidRDefault="004C51F7">
      <w:pPr>
        <w:pStyle w:val="a0"/>
        <w:rPr>
          <w:rFonts w:hint="cs"/>
          <w:rtl/>
        </w:rPr>
      </w:pPr>
      <w:r>
        <w:rPr>
          <w:rFonts w:hint="cs"/>
          <w:rtl/>
        </w:rPr>
        <w:t>אדוני, אין לי זמן. אני צריך למנות את כל הישגי שמעון פרס, ואתה מפריע. זה לא בסדר.</w:t>
      </w:r>
    </w:p>
    <w:p w14:paraId="02A2D541" w14:textId="77777777" w:rsidR="00000000" w:rsidRDefault="004C51F7">
      <w:pPr>
        <w:pStyle w:val="a0"/>
        <w:rPr>
          <w:rFonts w:hint="cs"/>
          <w:rtl/>
        </w:rPr>
      </w:pPr>
    </w:p>
    <w:p w14:paraId="3BDBC474" w14:textId="77777777" w:rsidR="00000000" w:rsidRDefault="004C51F7">
      <w:pPr>
        <w:pStyle w:val="af1"/>
        <w:rPr>
          <w:rtl/>
        </w:rPr>
      </w:pPr>
      <w:r>
        <w:rPr>
          <w:rtl/>
        </w:rPr>
        <w:t>היו"ר ראובן ריבלין:</w:t>
      </w:r>
    </w:p>
    <w:p w14:paraId="790C6590" w14:textId="77777777" w:rsidR="00000000" w:rsidRDefault="004C51F7">
      <w:pPr>
        <w:pStyle w:val="a0"/>
        <w:rPr>
          <w:rtl/>
        </w:rPr>
      </w:pPr>
    </w:p>
    <w:p w14:paraId="6BA14AD5" w14:textId="77777777" w:rsidR="00000000" w:rsidRDefault="004C51F7">
      <w:pPr>
        <w:pStyle w:val="a0"/>
        <w:rPr>
          <w:rFonts w:hint="cs"/>
          <w:rtl/>
        </w:rPr>
      </w:pPr>
      <w:r>
        <w:rPr>
          <w:rFonts w:hint="cs"/>
          <w:rtl/>
        </w:rPr>
        <w:t>יש לך שלוש דקות.</w:t>
      </w:r>
    </w:p>
    <w:p w14:paraId="25C0C198" w14:textId="77777777" w:rsidR="00000000" w:rsidRDefault="004C51F7">
      <w:pPr>
        <w:pStyle w:val="a0"/>
        <w:rPr>
          <w:rFonts w:hint="cs"/>
          <w:rtl/>
        </w:rPr>
      </w:pPr>
    </w:p>
    <w:p w14:paraId="6ECFB391" w14:textId="77777777" w:rsidR="00000000" w:rsidRDefault="004C51F7">
      <w:pPr>
        <w:pStyle w:val="af0"/>
        <w:rPr>
          <w:rtl/>
        </w:rPr>
      </w:pPr>
      <w:r>
        <w:rPr>
          <w:rtl/>
        </w:rPr>
        <w:t>עבד-אלמאלכ דהאמשה (רע"ם):</w:t>
      </w:r>
    </w:p>
    <w:p w14:paraId="3128A93A" w14:textId="77777777" w:rsidR="00000000" w:rsidRDefault="004C51F7">
      <w:pPr>
        <w:pStyle w:val="a0"/>
        <w:rPr>
          <w:rFonts w:hint="cs"/>
          <w:rtl/>
        </w:rPr>
      </w:pPr>
    </w:p>
    <w:p w14:paraId="7FF0F11B" w14:textId="77777777" w:rsidR="00000000" w:rsidRDefault="004C51F7">
      <w:pPr>
        <w:pStyle w:val="a0"/>
        <w:rPr>
          <w:rFonts w:hint="cs"/>
          <w:rtl/>
        </w:rPr>
      </w:pPr>
      <w:r>
        <w:rPr>
          <w:rFonts w:hint="cs"/>
          <w:rtl/>
        </w:rPr>
        <w:t>לתת לך עצה.</w:t>
      </w:r>
    </w:p>
    <w:p w14:paraId="595E8D3F" w14:textId="77777777" w:rsidR="00000000" w:rsidRDefault="004C51F7">
      <w:pPr>
        <w:pStyle w:val="a0"/>
        <w:rPr>
          <w:rFonts w:hint="cs"/>
          <w:rtl/>
        </w:rPr>
      </w:pPr>
    </w:p>
    <w:p w14:paraId="1B5D8E38" w14:textId="77777777" w:rsidR="00000000" w:rsidRDefault="004C51F7">
      <w:pPr>
        <w:pStyle w:val="-"/>
        <w:rPr>
          <w:rtl/>
        </w:rPr>
      </w:pPr>
      <w:bookmarkStart w:id="141" w:name="FS000000713T30_12_2003_18_25_09C"/>
      <w:bookmarkEnd w:id="141"/>
      <w:r>
        <w:rPr>
          <w:rtl/>
        </w:rPr>
        <w:t>אורי יהודה אריאל (האי</w:t>
      </w:r>
      <w:r>
        <w:rPr>
          <w:rtl/>
        </w:rPr>
        <w:t>חוד הלאומי - ישראל ביתנו):</w:t>
      </w:r>
    </w:p>
    <w:p w14:paraId="6F25B622" w14:textId="77777777" w:rsidR="00000000" w:rsidRDefault="004C51F7">
      <w:pPr>
        <w:pStyle w:val="a0"/>
        <w:rPr>
          <w:rtl/>
        </w:rPr>
      </w:pPr>
    </w:p>
    <w:p w14:paraId="14C9349C" w14:textId="77777777" w:rsidR="00000000" w:rsidRDefault="004C51F7">
      <w:pPr>
        <w:pStyle w:val="a0"/>
        <w:rPr>
          <w:rFonts w:hint="cs"/>
          <w:rtl/>
        </w:rPr>
      </w:pPr>
      <w:r>
        <w:rPr>
          <w:rFonts w:hint="cs"/>
          <w:rtl/>
        </w:rPr>
        <w:t>חבר הכנסת הרצוג, אתם לא יכולים לקחת ממנו את הזכויות שלו. מישהו מוכרח להגן עליו בבית הזה מפניכם. מה אתם תוקפים אותו כל הזמן, יורדים לחייו? תנו לו.</w:t>
      </w:r>
    </w:p>
    <w:p w14:paraId="05F3FAB3" w14:textId="77777777" w:rsidR="00000000" w:rsidRDefault="004C51F7">
      <w:pPr>
        <w:pStyle w:val="a0"/>
        <w:rPr>
          <w:rFonts w:hint="cs"/>
          <w:rtl/>
        </w:rPr>
      </w:pPr>
    </w:p>
    <w:p w14:paraId="7BE55713" w14:textId="77777777" w:rsidR="00000000" w:rsidRDefault="004C51F7">
      <w:pPr>
        <w:pStyle w:val="af0"/>
        <w:rPr>
          <w:rtl/>
        </w:rPr>
      </w:pPr>
      <w:r>
        <w:rPr>
          <w:rFonts w:hint="eastAsia"/>
          <w:rtl/>
        </w:rPr>
        <w:t>יצחק</w:t>
      </w:r>
      <w:r>
        <w:rPr>
          <w:rtl/>
        </w:rPr>
        <w:t xml:space="preserve"> הרצוג (העבודה-מימד):</w:t>
      </w:r>
    </w:p>
    <w:p w14:paraId="284A80FE" w14:textId="77777777" w:rsidR="00000000" w:rsidRDefault="004C51F7">
      <w:pPr>
        <w:pStyle w:val="a0"/>
        <w:rPr>
          <w:rFonts w:hint="cs"/>
          <w:rtl/>
        </w:rPr>
      </w:pPr>
    </w:p>
    <w:p w14:paraId="4D436B50" w14:textId="77777777" w:rsidR="00000000" w:rsidRDefault="004C51F7">
      <w:pPr>
        <w:pStyle w:val="a0"/>
        <w:rPr>
          <w:rFonts w:hint="cs"/>
          <w:rtl/>
        </w:rPr>
      </w:pPr>
      <w:r>
        <w:rPr>
          <w:rFonts w:hint="cs"/>
          <w:rtl/>
        </w:rPr>
        <w:t>מאה אחוז.</w:t>
      </w:r>
    </w:p>
    <w:p w14:paraId="2E78AA24" w14:textId="77777777" w:rsidR="00000000" w:rsidRDefault="004C51F7">
      <w:pPr>
        <w:pStyle w:val="a0"/>
        <w:rPr>
          <w:rFonts w:hint="cs"/>
          <w:rtl/>
        </w:rPr>
      </w:pPr>
    </w:p>
    <w:p w14:paraId="6623E4E4" w14:textId="77777777" w:rsidR="00000000" w:rsidRDefault="004C51F7">
      <w:pPr>
        <w:pStyle w:val="-"/>
        <w:rPr>
          <w:rtl/>
        </w:rPr>
      </w:pPr>
      <w:bookmarkStart w:id="142" w:name="FS000000713T30_12_2003_18_25_11C"/>
      <w:bookmarkEnd w:id="142"/>
      <w:r>
        <w:rPr>
          <w:rtl/>
        </w:rPr>
        <w:t>אורי יהודה אריאל (האיחוד הלאומי - ישראל בית</w:t>
      </w:r>
      <w:r>
        <w:rPr>
          <w:rtl/>
        </w:rPr>
        <w:t>נו):</w:t>
      </w:r>
    </w:p>
    <w:p w14:paraId="0A10F96A" w14:textId="77777777" w:rsidR="00000000" w:rsidRDefault="004C51F7">
      <w:pPr>
        <w:pStyle w:val="a0"/>
        <w:rPr>
          <w:rFonts w:hint="cs"/>
          <w:rtl/>
        </w:rPr>
      </w:pPr>
    </w:p>
    <w:p w14:paraId="483D1147" w14:textId="77777777" w:rsidR="00000000" w:rsidRDefault="004C51F7">
      <w:pPr>
        <w:pStyle w:val="a0"/>
        <w:rPr>
          <w:rFonts w:hint="cs"/>
          <w:rtl/>
        </w:rPr>
      </w:pPr>
      <w:r>
        <w:rPr>
          <w:rFonts w:hint="cs"/>
          <w:rtl/>
        </w:rPr>
        <w:t>הבן-אדם הוכיח. הוא היה ראש ממשלה, ועשה דברים יוצאים מן הכלל.</w:t>
      </w:r>
    </w:p>
    <w:p w14:paraId="69CCAC5A" w14:textId="77777777" w:rsidR="00000000" w:rsidRDefault="004C51F7">
      <w:pPr>
        <w:pStyle w:val="a0"/>
        <w:rPr>
          <w:rFonts w:hint="cs"/>
          <w:rtl/>
        </w:rPr>
      </w:pPr>
    </w:p>
    <w:p w14:paraId="6BFCF78C" w14:textId="77777777" w:rsidR="00000000" w:rsidRDefault="004C51F7">
      <w:pPr>
        <w:pStyle w:val="a0"/>
        <w:rPr>
          <w:rFonts w:hint="cs"/>
          <w:rtl/>
        </w:rPr>
      </w:pPr>
      <w:r>
        <w:rPr>
          <w:rFonts w:hint="cs"/>
          <w:rtl/>
        </w:rPr>
        <w:t>ראיתי ששר החוץ מציע לקחת מערפאת את פרס נובל לשלום. אני תמה: רק הוא קיבל? אחרים לא קיבלו שם? הרי איזו תוכנית יוצאת מן הכלל היא הסכם אוסלו.</w:t>
      </w:r>
    </w:p>
    <w:p w14:paraId="62B1A38D" w14:textId="77777777" w:rsidR="00000000" w:rsidRDefault="004C51F7">
      <w:pPr>
        <w:pStyle w:val="a0"/>
        <w:rPr>
          <w:rFonts w:hint="cs"/>
          <w:rtl/>
        </w:rPr>
      </w:pPr>
    </w:p>
    <w:p w14:paraId="53DC556D" w14:textId="77777777" w:rsidR="00000000" w:rsidRDefault="004C51F7">
      <w:pPr>
        <w:pStyle w:val="af0"/>
        <w:rPr>
          <w:rtl/>
        </w:rPr>
      </w:pPr>
      <w:r>
        <w:rPr>
          <w:rFonts w:hint="eastAsia"/>
          <w:rtl/>
        </w:rPr>
        <w:t>דני</w:t>
      </w:r>
      <w:r>
        <w:rPr>
          <w:rtl/>
        </w:rPr>
        <w:t xml:space="preserve"> יתום (העבודה-מימד):</w:t>
      </w:r>
    </w:p>
    <w:p w14:paraId="46C62471" w14:textId="77777777" w:rsidR="00000000" w:rsidRDefault="004C51F7">
      <w:pPr>
        <w:pStyle w:val="a0"/>
        <w:rPr>
          <w:rFonts w:hint="cs"/>
          <w:rtl/>
        </w:rPr>
      </w:pPr>
    </w:p>
    <w:p w14:paraId="3A70E7D4" w14:textId="77777777" w:rsidR="00000000" w:rsidRDefault="004C51F7">
      <w:pPr>
        <w:pStyle w:val="a0"/>
        <w:rPr>
          <w:rFonts w:hint="cs"/>
          <w:rtl/>
        </w:rPr>
      </w:pPr>
      <w:r>
        <w:rPr>
          <w:rFonts w:hint="cs"/>
          <w:rtl/>
        </w:rPr>
        <w:t xml:space="preserve">אני לא זוכר שראש הממשלה </w:t>
      </w:r>
      <w:r>
        <w:rPr>
          <w:rFonts w:hint="cs"/>
          <w:rtl/>
        </w:rPr>
        <w:t>שרון קיבל פרס נובל לשלום.</w:t>
      </w:r>
    </w:p>
    <w:p w14:paraId="187A959F" w14:textId="77777777" w:rsidR="00000000" w:rsidRDefault="004C51F7">
      <w:pPr>
        <w:pStyle w:val="a0"/>
        <w:rPr>
          <w:rtl/>
        </w:rPr>
      </w:pPr>
    </w:p>
    <w:p w14:paraId="31CAB3ED" w14:textId="77777777" w:rsidR="00000000" w:rsidRDefault="004C51F7">
      <w:pPr>
        <w:pStyle w:val="-"/>
        <w:rPr>
          <w:rtl/>
        </w:rPr>
      </w:pPr>
      <w:bookmarkStart w:id="143" w:name="FS000000713T30_12_2003_18_33_56C"/>
      <w:bookmarkEnd w:id="143"/>
      <w:r>
        <w:rPr>
          <w:rtl/>
        </w:rPr>
        <w:t>אורי יהודה אריאל (האיחוד הלאומי - ישראל ביתנו):</w:t>
      </w:r>
    </w:p>
    <w:p w14:paraId="486569A8" w14:textId="77777777" w:rsidR="00000000" w:rsidRDefault="004C51F7">
      <w:pPr>
        <w:pStyle w:val="a0"/>
        <w:rPr>
          <w:rtl/>
        </w:rPr>
      </w:pPr>
    </w:p>
    <w:p w14:paraId="759334B5" w14:textId="77777777" w:rsidR="00000000" w:rsidRDefault="004C51F7">
      <w:pPr>
        <w:pStyle w:val="a0"/>
        <w:rPr>
          <w:rFonts w:hint="cs"/>
          <w:rtl/>
        </w:rPr>
      </w:pPr>
      <w:r>
        <w:rPr>
          <w:rFonts w:hint="cs"/>
          <w:rtl/>
        </w:rPr>
        <w:t>אני אומר שאני תומך בהסכמי אוסלו. מה אתם נרפים?</w:t>
      </w:r>
    </w:p>
    <w:p w14:paraId="2B5A0C6D" w14:textId="77777777" w:rsidR="00000000" w:rsidRDefault="004C51F7">
      <w:pPr>
        <w:pStyle w:val="a0"/>
        <w:rPr>
          <w:rFonts w:hint="cs"/>
          <w:rtl/>
        </w:rPr>
      </w:pPr>
    </w:p>
    <w:p w14:paraId="389B7110" w14:textId="77777777" w:rsidR="00000000" w:rsidRDefault="004C51F7">
      <w:pPr>
        <w:pStyle w:val="af0"/>
        <w:rPr>
          <w:rtl/>
        </w:rPr>
      </w:pPr>
      <w:r>
        <w:rPr>
          <w:rFonts w:hint="eastAsia"/>
          <w:rtl/>
        </w:rPr>
        <w:t>יצחק</w:t>
      </w:r>
      <w:r>
        <w:rPr>
          <w:rtl/>
        </w:rPr>
        <w:t xml:space="preserve"> הרצוג (העבודה-מימד):</w:t>
      </w:r>
    </w:p>
    <w:p w14:paraId="3E4D46E2" w14:textId="77777777" w:rsidR="00000000" w:rsidRDefault="004C51F7">
      <w:pPr>
        <w:pStyle w:val="a0"/>
        <w:rPr>
          <w:rFonts w:hint="cs"/>
          <w:rtl/>
        </w:rPr>
      </w:pPr>
    </w:p>
    <w:p w14:paraId="35A51E4D" w14:textId="77777777" w:rsidR="00000000" w:rsidRDefault="004C51F7">
      <w:pPr>
        <w:pStyle w:val="a0"/>
        <w:rPr>
          <w:rFonts w:hint="cs"/>
          <w:rtl/>
        </w:rPr>
      </w:pPr>
      <w:r>
        <w:rPr>
          <w:rFonts w:hint="cs"/>
          <w:rtl/>
        </w:rPr>
        <w:t>אתה שם את הראש - - -</w:t>
      </w:r>
    </w:p>
    <w:p w14:paraId="1A882D6B" w14:textId="77777777" w:rsidR="00000000" w:rsidRDefault="004C51F7">
      <w:pPr>
        <w:pStyle w:val="a0"/>
        <w:rPr>
          <w:rFonts w:hint="cs"/>
          <w:rtl/>
        </w:rPr>
      </w:pPr>
    </w:p>
    <w:p w14:paraId="7543133F" w14:textId="77777777" w:rsidR="00000000" w:rsidRDefault="004C51F7">
      <w:pPr>
        <w:pStyle w:val="-"/>
        <w:rPr>
          <w:rtl/>
        </w:rPr>
      </w:pPr>
      <w:bookmarkStart w:id="144" w:name="FS000000713T30_12_2003_18_34_22C"/>
      <w:bookmarkEnd w:id="144"/>
      <w:r>
        <w:rPr>
          <w:rtl/>
        </w:rPr>
        <w:t>אורי יהודה אריאל (האיחוד הלאומי - ישראל ביתנו):</w:t>
      </w:r>
    </w:p>
    <w:p w14:paraId="29464CA0" w14:textId="77777777" w:rsidR="00000000" w:rsidRDefault="004C51F7">
      <w:pPr>
        <w:pStyle w:val="a0"/>
        <w:rPr>
          <w:rtl/>
        </w:rPr>
      </w:pPr>
    </w:p>
    <w:p w14:paraId="08F66FF8" w14:textId="77777777" w:rsidR="00000000" w:rsidRDefault="004C51F7">
      <w:pPr>
        <w:pStyle w:val="a0"/>
        <w:rPr>
          <w:rFonts w:hint="cs"/>
          <w:rtl/>
        </w:rPr>
      </w:pPr>
      <w:r>
        <w:rPr>
          <w:rFonts w:hint="cs"/>
          <w:rtl/>
        </w:rPr>
        <w:t>מה אתם נרפים? למה אתם רצים לז'נבה?</w:t>
      </w:r>
      <w:r>
        <w:rPr>
          <w:rFonts w:hint="cs"/>
          <w:rtl/>
        </w:rPr>
        <w:t xml:space="preserve"> הרי אוסלו יפה ממנה. מה קורה לכם? מתעתעים בכולם.</w:t>
      </w:r>
    </w:p>
    <w:p w14:paraId="71322866" w14:textId="77777777" w:rsidR="00000000" w:rsidRDefault="004C51F7">
      <w:pPr>
        <w:pStyle w:val="a0"/>
        <w:rPr>
          <w:rFonts w:hint="cs"/>
          <w:rtl/>
        </w:rPr>
      </w:pPr>
    </w:p>
    <w:p w14:paraId="2C44D0CF" w14:textId="77777777" w:rsidR="00000000" w:rsidRDefault="004C51F7">
      <w:pPr>
        <w:pStyle w:val="af0"/>
        <w:rPr>
          <w:rtl/>
        </w:rPr>
      </w:pPr>
      <w:r>
        <w:rPr>
          <w:rFonts w:hint="eastAsia"/>
          <w:rtl/>
        </w:rPr>
        <w:t>קריאה</w:t>
      </w:r>
      <w:r>
        <w:rPr>
          <w:rtl/>
        </w:rPr>
        <w:t>:</w:t>
      </w:r>
    </w:p>
    <w:p w14:paraId="670B637F" w14:textId="77777777" w:rsidR="00000000" w:rsidRDefault="004C51F7">
      <w:pPr>
        <w:pStyle w:val="a0"/>
        <w:rPr>
          <w:rFonts w:hint="cs"/>
          <w:rtl/>
        </w:rPr>
      </w:pPr>
    </w:p>
    <w:p w14:paraId="3AF4F839" w14:textId="77777777" w:rsidR="00000000" w:rsidRDefault="004C51F7">
      <w:pPr>
        <w:pStyle w:val="a0"/>
        <w:rPr>
          <w:rFonts w:hint="cs"/>
          <w:rtl/>
        </w:rPr>
      </w:pPr>
      <w:r>
        <w:rPr>
          <w:rFonts w:hint="cs"/>
          <w:rtl/>
        </w:rPr>
        <w:t>אריאל יפה עוד יותר.</w:t>
      </w:r>
    </w:p>
    <w:p w14:paraId="62E36A90" w14:textId="77777777" w:rsidR="00000000" w:rsidRDefault="004C51F7">
      <w:pPr>
        <w:pStyle w:val="a0"/>
        <w:rPr>
          <w:rFonts w:hint="cs"/>
          <w:rtl/>
        </w:rPr>
      </w:pPr>
    </w:p>
    <w:p w14:paraId="497BF792" w14:textId="77777777" w:rsidR="00000000" w:rsidRDefault="004C51F7">
      <w:pPr>
        <w:pStyle w:val="-"/>
        <w:rPr>
          <w:rtl/>
        </w:rPr>
      </w:pPr>
      <w:bookmarkStart w:id="145" w:name="FS000000713T30_12_2003_18_32_47C"/>
      <w:bookmarkEnd w:id="145"/>
      <w:r>
        <w:rPr>
          <w:rtl/>
        </w:rPr>
        <w:t>אורי יהודה אריאל (האיחוד הלאומי - ישראל ביתנו):</w:t>
      </w:r>
    </w:p>
    <w:p w14:paraId="33D56D0A" w14:textId="77777777" w:rsidR="00000000" w:rsidRDefault="004C51F7">
      <w:pPr>
        <w:pStyle w:val="a0"/>
        <w:rPr>
          <w:rtl/>
        </w:rPr>
      </w:pPr>
    </w:p>
    <w:p w14:paraId="1DC4D9AC" w14:textId="77777777" w:rsidR="00000000" w:rsidRDefault="004C51F7">
      <w:pPr>
        <w:pStyle w:val="a0"/>
        <w:rPr>
          <w:rFonts w:hint="cs"/>
          <w:rtl/>
        </w:rPr>
      </w:pPr>
      <w:r>
        <w:rPr>
          <w:rFonts w:hint="cs"/>
          <w:rtl/>
        </w:rPr>
        <w:t>יוסי שריד הוא איש עקבי. יש לי ויכוח גדול אתו. זה כמו שפעם לימד אותי היועץ המשפטי לממשלה עד אתמול, אליקים רובינשטיין, הוא אמר לי:</w:t>
      </w:r>
      <w:r>
        <w:rPr>
          <w:rFonts w:hint="cs"/>
          <w:rtl/>
        </w:rPr>
        <w:t xml:space="preserve"> חבר'ה, דברו אתנו דוגרי. זה מה שאתם עושים. אתם מדברים דוגרי.</w:t>
      </w:r>
    </w:p>
    <w:p w14:paraId="23DF6870" w14:textId="77777777" w:rsidR="00000000" w:rsidRDefault="004C51F7">
      <w:pPr>
        <w:pStyle w:val="a0"/>
        <w:rPr>
          <w:rFonts w:hint="cs"/>
          <w:rtl/>
        </w:rPr>
      </w:pPr>
    </w:p>
    <w:p w14:paraId="4CB65911" w14:textId="77777777" w:rsidR="00000000" w:rsidRDefault="004C51F7">
      <w:pPr>
        <w:pStyle w:val="af0"/>
        <w:rPr>
          <w:rtl/>
        </w:rPr>
      </w:pPr>
      <w:r>
        <w:rPr>
          <w:rFonts w:hint="eastAsia"/>
          <w:rtl/>
        </w:rPr>
        <w:t>מתן</w:t>
      </w:r>
      <w:r>
        <w:rPr>
          <w:rtl/>
        </w:rPr>
        <w:t xml:space="preserve"> וילנאי (העבודה-מימד):</w:t>
      </w:r>
    </w:p>
    <w:p w14:paraId="0A83CCDA" w14:textId="77777777" w:rsidR="00000000" w:rsidRDefault="004C51F7">
      <w:pPr>
        <w:pStyle w:val="a0"/>
        <w:rPr>
          <w:rFonts w:hint="cs"/>
          <w:rtl/>
        </w:rPr>
      </w:pPr>
    </w:p>
    <w:p w14:paraId="7D567B58" w14:textId="77777777" w:rsidR="00000000" w:rsidRDefault="004C51F7">
      <w:pPr>
        <w:pStyle w:val="a0"/>
        <w:rPr>
          <w:rFonts w:hint="cs"/>
          <w:rtl/>
        </w:rPr>
      </w:pPr>
      <w:r>
        <w:rPr>
          <w:rFonts w:hint="cs"/>
          <w:rtl/>
        </w:rPr>
        <w:t>ראש הממשלה - - -</w:t>
      </w:r>
    </w:p>
    <w:p w14:paraId="79C6C8FD" w14:textId="77777777" w:rsidR="00000000" w:rsidRDefault="004C51F7">
      <w:pPr>
        <w:pStyle w:val="a0"/>
        <w:rPr>
          <w:rFonts w:hint="cs"/>
          <w:rtl/>
        </w:rPr>
      </w:pPr>
    </w:p>
    <w:p w14:paraId="5A199303" w14:textId="77777777" w:rsidR="00000000" w:rsidRDefault="004C51F7">
      <w:pPr>
        <w:pStyle w:val="-"/>
        <w:rPr>
          <w:rtl/>
        </w:rPr>
      </w:pPr>
      <w:bookmarkStart w:id="146" w:name="FS000000713T30_12_2003_18_36_12C"/>
      <w:bookmarkEnd w:id="146"/>
      <w:r>
        <w:rPr>
          <w:rtl/>
        </w:rPr>
        <w:t>אורי יהודה אריאל (האיחוד הלאומי - ישראל ביתנו):</w:t>
      </w:r>
    </w:p>
    <w:p w14:paraId="2229B2BB" w14:textId="77777777" w:rsidR="00000000" w:rsidRDefault="004C51F7">
      <w:pPr>
        <w:pStyle w:val="a0"/>
        <w:rPr>
          <w:rtl/>
        </w:rPr>
      </w:pPr>
    </w:p>
    <w:p w14:paraId="34BA8534" w14:textId="77777777" w:rsidR="00000000" w:rsidRDefault="004C51F7">
      <w:pPr>
        <w:pStyle w:val="a0"/>
        <w:rPr>
          <w:rFonts w:hint="cs"/>
          <w:rtl/>
        </w:rPr>
      </w:pPr>
      <w:r>
        <w:rPr>
          <w:rFonts w:hint="cs"/>
          <w:rtl/>
        </w:rPr>
        <w:t>זה על חשבון הזמן שלי?</w:t>
      </w:r>
    </w:p>
    <w:p w14:paraId="7294EA7D" w14:textId="77777777" w:rsidR="00000000" w:rsidRDefault="004C51F7">
      <w:pPr>
        <w:pStyle w:val="a0"/>
        <w:rPr>
          <w:rFonts w:hint="cs"/>
          <w:rtl/>
        </w:rPr>
      </w:pPr>
    </w:p>
    <w:p w14:paraId="55F4AC01" w14:textId="77777777" w:rsidR="00000000" w:rsidRDefault="004C51F7">
      <w:pPr>
        <w:pStyle w:val="af1"/>
        <w:rPr>
          <w:rtl/>
        </w:rPr>
      </w:pPr>
      <w:r>
        <w:rPr>
          <w:rtl/>
        </w:rPr>
        <w:t>היו"ר ראובן ריבלין:</w:t>
      </w:r>
    </w:p>
    <w:p w14:paraId="2677801A" w14:textId="77777777" w:rsidR="00000000" w:rsidRDefault="004C51F7">
      <w:pPr>
        <w:pStyle w:val="a0"/>
        <w:rPr>
          <w:rtl/>
        </w:rPr>
      </w:pPr>
    </w:p>
    <w:p w14:paraId="517A21D6" w14:textId="77777777" w:rsidR="00000000" w:rsidRDefault="004C51F7">
      <w:pPr>
        <w:pStyle w:val="a0"/>
        <w:rPr>
          <w:rFonts w:hint="cs"/>
          <w:rtl/>
        </w:rPr>
      </w:pPr>
      <w:r>
        <w:rPr>
          <w:rFonts w:hint="cs"/>
          <w:rtl/>
        </w:rPr>
        <w:t>לא, עכשיו אני עוצר.</w:t>
      </w:r>
    </w:p>
    <w:p w14:paraId="5570F804" w14:textId="77777777" w:rsidR="00000000" w:rsidRDefault="004C51F7">
      <w:pPr>
        <w:pStyle w:val="a0"/>
        <w:rPr>
          <w:rFonts w:hint="cs"/>
          <w:rtl/>
        </w:rPr>
      </w:pPr>
    </w:p>
    <w:p w14:paraId="69E79328" w14:textId="77777777" w:rsidR="00000000" w:rsidRDefault="004C51F7">
      <w:pPr>
        <w:pStyle w:val="af0"/>
        <w:rPr>
          <w:rtl/>
        </w:rPr>
      </w:pPr>
      <w:r>
        <w:rPr>
          <w:rFonts w:hint="eastAsia"/>
          <w:rtl/>
        </w:rPr>
        <w:t>דני</w:t>
      </w:r>
      <w:r>
        <w:rPr>
          <w:rtl/>
        </w:rPr>
        <w:t xml:space="preserve"> יתום (העבודה-מימד):</w:t>
      </w:r>
    </w:p>
    <w:p w14:paraId="74056056" w14:textId="77777777" w:rsidR="00000000" w:rsidRDefault="004C51F7">
      <w:pPr>
        <w:pStyle w:val="a0"/>
        <w:rPr>
          <w:rFonts w:hint="cs"/>
          <w:rtl/>
        </w:rPr>
      </w:pPr>
    </w:p>
    <w:p w14:paraId="0D4DB849" w14:textId="77777777" w:rsidR="00000000" w:rsidRDefault="004C51F7">
      <w:pPr>
        <w:pStyle w:val="a0"/>
        <w:rPr>
          <w:rFonts w:hint="cs"/>
          <w:rtl/>
        </w:rPr>
      </w:pPr>
      <w:r>
        <w:rPr>
          <w:rFonts w:hint="cs"/>
          <w:rtl/>
        </w:rPr>
        <w:t>אורי אריאל</w:t>
      </w:r>
      <w:r>
        <w:rPr>
          <w:rFonts w:hint="cs"/>
          <w:rtl/>
        </w:rPr>
        <w:t>, דבר לעניין.</w:t>
      </w:r>
    </w:p>
    <w:p w14:paraId="79A37181" w14:textId="77777777" w:rsidR="00000000" w:rsidRDefault="004C51F7">
      <w:pPr>
        <w:pStyle w:val="a0"/>
        <w:rPr>
          <w:rFonts w:hint="cs"/>
          <w:rtl/>
        </w:rPr>
      </w:pPr>
    </w:p>
    <w:p w14:paraId="0E46496B" w14:textId="77777777" w:rsidR="00000000" w:rsidRDefault="004C51F7">
      <w:pPr>
        <w:pStyle w:val="af1"/>
        <w:rPr>
          <w:rtl/>
        </w:rPr>
      </w:pPr>
      <w:r>
        <w:rPr>
          <w:rtl/>
        </w:rPr>
        <w:t>היו"ר ראובן ריבלין:</w:t>
      </w:r>
    </w:p>
    <w:p w14:paraId="397B428C" w14:textId="77777777" w:rsidR="00000000" w:rsidRDefault="004C51F7">
      <w:pPr>
        <w:pStyle w:val="a0"/>
        <w:rPr>
          <w:rFonts w:hint="cs"/>
          <w:rtl/>
        </w:rPr>
      </w:pPr>
    </w:p>
    <w:p w14:paraId="48B4C2EF" w14:textId="77777777" w:rsidR="00000000" w:rsidRDefault="004C51F7">
      <w:pPr>
        <w:pStyle w:val="a0"/>
        <w:rPr>
          <w:rFonts w:hint="cs"/>
          <w:rtl/>
        </w:rPr>
      </w:pPr>
      <w:r>
        <w:rPr>
          <w:rFonts w:hint="cs"/>
          <w:rtl/>
        </w:rPr>
        <w:t>נא לדבר אחד-אחד, חבר הכנסת יתום וחבר הכנסת מתן וילנאי.</w:t>
      </w:r>
    </w:p>
    <w:p w14:paraId="59A72F01" w14:textId="77777777" w:rsidR="00000000" w:rsidRDefault="004C51F7">
      <w:pPr>
        <w:pStyle w:val="af0"/>
        <w:rPr>
          <w:rFonts w:hint="cs"/>
          <w:rtl/>
        </w:rPr>
      </w:pPr>
    </w:p>
    <w:p w14:paraId="7DC30D94" w14:textId="77777777" w:rsidR="00000000" w:rsidRDefault="004C51F7">
      <w:pPr>
        <w:pStyle w:val="af0"/>
        <w:rPr>
          <w:rtl/>
        </w:rPr>
      </w:pPr>
      <w:r>
        <w:rPr>
          <w:rFonts w:hint="eastAsia"/>
          <w:rtl/>
        </w:rPr>
        <w:t>מתן</w:t>
      </w:r>
      <w:r>
        <w:rPr>
          <w:rtl/>
        </w:rPr>
        <w:t xml:space="preserve"> וילנאי (העבודה-מימד):</w:t>
      </w:r>
    </w:p>
    <w:p w14:paraId="3EECED43" w14:textId="77777777" w:rsidR="00000000" w:rsidRDefault="004C51F7">
      <w:pPr>
        <w:pStyle w:val="a0"/>
        <w:rPr>
          <w:rFonts w:hint="cs"/>
          <w:rtl/>
        </w:rPr>
      </w:pPr>
    </w:p>
    <w:p w14:paraId="2256FEFB" w14:textId="77777777" w:rsidR="00000000" w:rsidRDefault="004C51F7">
      <w:pPr>
        <w:pStyle w:val="a0"/>
        <w:rPr>
          <w:rFonts w:hint="cs"/>
          <w:rtl/>
        </w:rPr>
      </w:pPr>
      <w:r>
        <w:rPr>
          <w:rFonts w:hint="cs"/>
          <w:rtl/>
        </w:rPr>
        <w:t>מה אתה פונה אלינו?</w:t>
      </w:r>
    </w:p>
    <w:p w14:paraId="7E809C47" w14:textId="77777777" w:rsidR="00000000" w:rsidRDefault="004C51F7">
      <w:pPr>
        <w:pStyle w:val="a0"/>
        <w:rPr>
          <w:rFonts w:hint="cs"/>
          <w:rtl/>
        </w:rPr>
      </w:pPr>
    </w:p>
    <w:p w14:paraId="26F8395E" w14:textId="77777777" w:rsidR="00000000" w:rsidRDefault="004C51F7">
      <w:pPr>
        <w:pStyle w:val="-"/>
        <w:rPr>
          <w:rtl/>
        </w:rPr>
      </w:pPr>
      <w:bookmarkStart w:id="147" w:name="FS000000713T30_12_2003_18_37_24C"/>
      <w:bookmarkEnd w:id="147"/>
      <w:r>
        <w:rPr>
          <w:rtl/>
        </w:rPr>
        <w:t>אורי יהודה אריאל (האיחוד הלאומי - ישראל ביתנו):</w:t>
      </w:r>
    </w:p>
    <w:p w14:paraId="1BBDA271" w14:textId="77777777" w:rsidR="00000000" w:rsidRDefault="004C51F7">
      <w:pPr>
        <w:pStyle w:val="a0"/>
        <w:rPr>
          <w:rtl/>
        </w:rPr>
      </w:pPr>
    </w:p>
    <w:p w14:paraId="550D93FA" w14:textId="77777777" w:rsidR="00000000" w:rsidRDefault="004C51F7">
      <w:pPr>
        <w:pStyle w:val="a0"/>
        <w:rPr>
          <w:rFonts w:hint="cs"/>
          <w:rtl/>
        </w:rPr>
      </w:pPr>
      <w:r>
        <w:rPr>
          <w:rFonts w:hint="cs"/>
          <w:rtl/>
        </w:rPr>
        <w:t>אני לא אפנה אליכם. אפנה באמת לאלה שמדברים דוגרי.</w:t>
      </w:r>
    </w:p>
    <w:p w14:paraId="04F2D03D" w14:textId="77777777" w:rsidR="00000000" w:rsidRDefault="004C51F7">
      <w:pPr>
        <w:pStyle w:val="a0"/>
        <w:rPr>
          <w:rFonts w:hint="cs"/>
          <w:rtl/>
        </w:rPr>
      </w:pPr>
    </w:p>
    <w:p w14:paraId="722B75A5" w14:textId="77777777" w:rsidR="00000000" w:rsidRDefault="004C51F7">
      <w:pPr>
        <w:pStyle w:val="af1"/>
        <w:rPr>
          <w:rtl/>
        </w:rPr>
      </w:pPr>
      <w:r>
        <w:rPr>
          <w:rtl/>
        </w:rPr>
        <w:t>היו"ר ראובן ריבלין</w:t>
      </w:r>
      <w:r>
        <w:rPr>
          <w:rtl/>
        </w:rPr>
        <w:t>:</w:t>
      </w:r>
    </w:p>
    <w:p w14:paraId="084D31B5" w14:textId="77777777" w:rsidR="00000000" w:rsidRDefault="004C51F7">
      <w:pPr>
        <w:pStyle w:val="a0"/>
        <w:rPr>
          <w:rtl/>
        </w:rPr>
      </w:pPr>
    </w:p>
    <w:p w14:paraId="14789C7C" w14:textId="77777777" w:rsidR="00000000" w:rsidRDefault="004C51F7">
      <w:pPr>
        <w:pStyle w:val="a0"/>
        <w:rPr>
          <w:rFonts w:hint="cs"/>
          <w:rtl/>
        </w:rPr>
      </w:pPr>
      <w:r>
        <w:rPr>
          <w:rFonts w:hint="cs"/>
          <w:rtl/>
        </w:rPr>
        <w:t>חבר הכנסת שריד, את כל החומר חבר הכנסת אריאל קיבל מהמאמרים שלך, שאתה ציינת בזמנו את כל זה.</w:t>
      </w:r>
    </w:p>
    <w:p w14:paraId="72180F92" w14:textId="77777777" w:rsidR="00000000" w:rsidRDefault="004C51F7">
      <w:pPr>
        <w:pStyle w:val="a0"/>
        <w:rPr>
          <w:rFonts w:hint="cs"/>
          <w:rtl/>
        </w:rPr>
      </w:pPr>
    </w:p>
    <w:p w14:paraId="201A3BAB" w14:textId="77777777" w:rsidR="00000000" w:rsidRDefault="004C51F7">
      <w:pPr>
        <w:pStyle w:val="af0"/>
        <w:rPr>
          <w:rtl/>
        </w:rPr>
      </w:pPr>
      <w:r>
        <w:rPr>
          <w:rFonts w:hint="eastAsia"/>
          <w:rtl/>
        </w:rPr>
        <w:t>יוסי</w:t>
      </w:r>
      <w:r>
        <w:rPr>
          <w:rtl/>
        </w:rPr>
        <w:t xml:space="preserve"> שריד (מרצ):</w:t>
      </w:r>
    </w:p>
    <w:p w14:paraId="296FCAB1" w14:textId="77777777" w:rsidR="00000000" w:rsidRDefault="004C51F7">
      <w:pPr>
        <w:pStyle w:val="a0"/>
        <w:rPr>
          <w:rFonts w:hint="cs"/>
          <w:rtl/>
        </w:rPr>
      </w:pPr>
    </w:p>
    <w:p w14:paraId="40BFAB49" w14:textId="77777777" w:rsidR="00000000" w:rsidRDefault="004C51F7">
      <w:pPr>
        <w:pStyle w:val="a0"/>
        <w:rPr>
          <w:rFonts w:hint="cs"/>
          <w:rtl/>
        </w:rPr>
      </w:pPr>
      <w:r>
        <w:rPr>
          <w:rFonts w:hint="cs"/>
          <w:rtl/>
        </w:rPr>
        <w:t>אני מבקש לתת לחבר הכנסת אורי אריאל עוד רבע שעה כדי שימנה את כל היישובים שפרס בנה.</w:t>
      </w:r>
    </w:p>
    <w:p w14:paraId="141AF833" w14:textId="77777777" w:rsidR="00000000" w:rsidRDefault="004C51F7">
      <w:pPr>
        <w:pStyle w:val="a0"/>
        <w:rPr>
          <w:rFonts w:hint="cs"/>
          <w:rtl/>
        </w:rPr>
      </w:pPr>
    </w:p>
    <w:p w14:paraId="69B0667C" w14:textId="77777777" w:rsidR="00000000" w:rsidRDefault="004C51F7">
      <w:pPr>
        <w:pStyle w:val="af1"/>
        <w:rPr>
          <w:rtl/>
        </w:rPr>
      </w:pPr>
      <w:r>
        <w:rPr>
          <w:rtl/>
        </w:rPr>
        <w:t>היו"ר ראובן ריבלין:</w:t>
      </w:r>
    </w:p>
    <w:p w14:paraId="2F589876" w14:textId="77777777" w:rsidR="00000000" w:rsidRDefault="004C51F7">
      <w:pPr>
        <w:pStyle w:val="a0"/>
        <w:rPr>
          <w:rtl/>
        </w:rPr>
      </w:pPr>
    </w:p>
    <w:p w14:paraId="74DDB28B" w14:textId="77777777" w:rsidR="00000000" w:rsidRDefault="004C51F7">
      <w:pPr>
        <w:pStyle w:val="a0"/>
        <w:rPr>
          <w:rFonts w:hint="cs"/>
          <w:rtl/>
        </w:rPr>
      </w:pPr>
      <w:r>
        <w:rPr>
          <w:rFonts w:hint="cs"/>
          <w:rtl/>
        </w:rPr>
        <w:t>הוא ביקש לתת לך עוד רבע שעה. אני מצטער מ</w:t>
      </w:r>
      <w:r>
        <w:rPr>
          <w:rFonts w:hint="cs"/>
          <w:rtl/>
        </w:rPr>
        <w:t>אוד, אך לא אוכל להיעתר לבקשתך. אדוני חבר הכנסת אורי אריאל, בבקשה.</w:t>
      </w:r>
    </w:p>
    <w:p w14:paraId="781769DE" w14:textId="77777777" w:rsidR="00000000" w:rsidRDefault="004C51F7">
      <w:pPr>
        <w:pStyle w:val="a0"/>
        <w:rPr>
          <w:rFonts w:hint="cs"/>
          <w:rtl/>
        </w:rPr>
      </w:pPr>
    </w:p>
    <w:p w14:paraId="35454EBA" w14:textId="77777777" w:rsidR="00000000" w:rsidRDefault="004C51F7">
      <w:pPr>
        <w:pStyle w:val="-"/>
        <w:rPr>
          <w:rtl/>
        </w:rPr>
      </w:pPr>
      <w:bookmarkStart w:id="148" w:name="FS000000713T30_12_2003_18_38_46C"/>
      <w:bookmarkEnd w:id="148"/>
      <w:r>
        <w:rPr>
          <w:rtl/>
        </w:rPr>
        <w:t>אורי יהודה אריאל (האיחוד הלאומי - ישראל ביתנו):</w:t>
      </w:r>
    </w:p>
    <w:p w14:paraId="3EEA10C2" w14:textId="77777777" w:rsidR="00000000" w:rsidRDefault="004C51F7">
      <w:pPr>
        <w:pStyle w:val="a0"/>
        <w:rPr>
          <w:rtl/>
        </w:rPr>
      </w:pPr>
    </w:p>
    <w:p w14:paraId="3491BE7D" w14:textId="77777777" w:rsidR="00000000" w:rsidRDefault="004C51F7">
      <w:pPr>
        <w:pStyle w:val="a0"/>
        <w:rPr>
          <w:rFonts w:hint="cs"/>
          <w:rtl/>
        </w:rPr>
      </w:pPr>
      <w:r>
        <w:rPr>
          <w:rFonts w:hint="cs"/>
          <w:rtl/>
        </w:rPr>
        <w:t>חבר הכנסת שריד, אני אומר לך: עוד פעם מקפחים את המתנחלים.</w:t>
      </w:r>
    </w:p>
    <w:p w14:paraId="56459D59" w14:textId="77777777" w:rsidR="00000000" w:rsidRDefault="004C51F7">
      <w:pPr>
        <w:pStyle w:val="a0"/>
        <w:rPr>
          <w:rFonts w:hint="cs"/>
          <w:rtl/>
        </w:rPr>
      </w:pPr>
    </w:p>
    <w:p w14:paraId="47B2344D" w14:textId="77777777" w:rsidR="00000000" w:rsidRDefault="004C51F7">
      <w:pPr>
        <w:pStyle w:val="af1"/>
        <w:rPr>
          <w:rtl/>
        </w:rPr>
      </w:pPr>
      <w:r>
        <w:rPr>
          <w:rtl/>
        </w:rPr>
        <w:t>היו"ר ראובן ריבלין:</w:t>
      </w:r>
    </w:p>
    <w:p w14:paraId="1A8D4711" w14:textId="77777777" w:rsidR="00000000" w:rsidRDefault="004C51F7">
      <w:pPr>
        <w:pStyle w:val="a0"/>
        <w:rPr>
          <w:rtl/>
        </w:rPr>
      </w:pPr>
    </w:p>
    <w:p w14:paraId="38EC0987" w14:textId="77777777" w:rsidR="00000000" w:rsidRDefault="004C51F7">
      <w:pPr>
        <w:pStyle w:val="a0"/>
        <w:rPr>
          <w:rFonts w:hint="cs"/>
          <w:rtl/>
        </w:rPr>
      </w:pPr>
      <w:r>
        <w:rPr>
          <w:rFonts w:hint="cs"/>
          <w:rtl/>
        </w:rPr>
        <w:t>לא, אני מקפח את חבר הכנסת שריד. את המתנחלים אני לא מקפח.</w:t>
      </w:r>
    </w:p>
    <w:p w14:paraId="52365C47" w14:textId="77777777" w:rsidR="00000000" w:rsidRDefault="004C51F7">
      <w:pPr>
        <w:pStyle w:val="a0"/>
        <w:rPr>
          <w:rFonts w:hint="cs"/>
          <w:rtl/>
        </w:rPr>
      </w:pPr>
    </w:p>
    <w:p w14:paraId="0A7F00A3" w14:textId="77777777" w:rsidR="00000000" w:rsidRDefault="004C51F7">
      <w:pPr>
        <w:pStyle w:val="-"/>
        <w:rPr>
          <w:rtl/>
        </w:rPr>
      </w:pPr>
      <w:bookmarkStart w:id="149" w:name="FS000000713T30_12_2003_18_39_18C"/>
      <w:bookmarkEnd w:id="149"/>
      <w:r>
        <w:rPr>
          <w:rtl/>
        </w:rPr>
        <w:t>אור</w:t>
      </w:r>
      <w:r>
        <w:rPr>
          <w:rtl/>
        </w:rPr>
        <w:t>י יהודה אריאל (האיחוד הלאומי - ישראל ביתנו):</w:t>
      </w:r>
    </w:p>
    <w:p w14:paraId="454835D2" w14:textId="77777777" w:rsidR="00000000" w:rsidRDefault="004C51F7">
      <w:pPr>
        <w:pStyle w:val="a0"/>
        <w:rPr>
          <w:rtl/>
        </w:rPr>
      </w:pPr>
    </w:p>
    <w:p w14:paraId="7E459380" w14:textId="77777777" w:rsidR="00000000" w:rsidRDefault="004C51F7">
      <w:pPr>
        <w:pStyle w:val="a0"/>
        <w:rPr>
          <w:rFonts w:hint="cs"/>
          <w:rtl/>
        </w:rPr>
      </w:pPr>
      <w:r>
        <w:rPr>
          <w:rFonts w:hint="cs"/>
          <w:rtl/>
        </w:rPr>
        <w:t>עכשיו אני רוצה לדבר לעצם דבריו של חבר הכנסת אברהם בורג, להלן אברום, ברשותך.  זאת שאלה רצינית ואחראית מאוד, ועל זה אין מחלוקת. אני רוצה לומר לך וגם לאחרים: מי שבא רק עם הסבר אחד איך הוא יפתור את הבעיות, ולא משנה</w:t>
      </w:r>
      <w:r>
        <w:rPr>
          <w:rFonts w:hint="cs"/>
          <w:rtl/>
        </w:rPr>
        <w:t xml:space="preserve"> איזה, אני חושב שהוא לא עושה עבודה מלאה. אני חושב שאתה יכול לנהוג אחרת. לאמור: יש לך שיטתך והיא ידועה, אמרת אותה ולא אחזור. אבל, אתה לא מדבר, נניח, על עידוד הילודה. אתה יכול להגיד שזו תוספת מזערית ושאין לנו זמן. אתה לא מדבר על עידוד הגירה של הערבים. זה עיד</w:t>
      </w:r>
      <w:r>
        <w:rPr>
          <w:rFonts w:hint="cs"/>
          <w:rtl/>
        </w:rPr>
        <w:t>וד הגירה ולא טרנספר בכוח ולא כלום. חלקם מהגרים, וזה קורה. אתה יכול לעודד את זה. אתה לא מסכים לזה - לעודד הגירה.</w:t>
      </w:r>
    </w:p>
    <w:p w14:paraId="4E388A03" w14:textId="77777777" w:rsidR="00000000" w:rsidRDefault="004C51F7">
      <w:pPr>
        <w:pStyle w:val="a0"/>
        <w:rPr>
          <w:rFonts w:hint="cs"/>
          <w:rtl/>
        </w:rPr>
      </w:pPr>
    </w:p>
    <w:p w14:paraId="6A13804F" w14:textId="77777777" w:rsidR="00000000" w:rsidRDefault="004C51F7">
      <w:pPr>
        <w:pStyle w:val="af0"/>
        <w:rPr>
          <w:rtl/>
        </w:rPr>
      </w:pPr>
      <w:r>
        <w:rPr>
          <w:rFonts w:hint="eastAsia"/>
          <w:rtl/>
        </w:rPr>
        <w:t>יוסי</w:t>
      </w:r>
      <w:r>
        <w:rPr>
          <w:rtl/>
        </w:rPr>
        <w:t xml:space="preserve"> שריד (מרצ):</w:t>
      </w:r>
    </w:p>
    <w:p w14:paraId="092E5422" w14:textId="77777777" w:rsidR="00000000" w:rsidRDefault="004C51F7">
      <w:pPr>
        <w:pStyle w:val="a0"/>
        <w:rPr>
          <w:rFonts w:hint="cs"/>
          <w:rtl/>
        </w:rPr>
      </w:pPr>
    </w:p>
    <w:p w14:paraId="515E5260" w14:textId="77777777" w:rsidR="00000000" w:rsidRDefault="004C51F7">
      <w:pPr>
        <w:pStyle w:val="a0"/>
        <w:rPr>
          <w:rFonts w:hint="cs"/>
          <w:rtl/>
        </w:rPr>
      </w:pPr>
      <w:r>
        <w:rPr>
          <w:rFonts w:hint="cs"/>
          <w:rtl/>
        </w:rPr>
        <w:t>עם אפל.</w:t>
      </w:r>
    </w:p>
    <w:p w14:paraId="2A8B054B" w14:textId="77777777" w:rsidR="00000000" w:rsidRDefault="004C51F7">
      <w:pPr>
        <w:pStyle w:val="a0"/>
        <w:rPr>
          <w:rFonts w:hint="cs"/>
          <w:rtl/>
        </w:rPr>
      </w:pPr>
    </w:p>
    <w:p w14:paraId="3256CE9C" w14:textId="77777777" w:rsidR="00000000" w:rsidRDefault="004C51F7">
      <w:pPr>
        <w:pStyle w:val="-"/>
        <w:rPr>
          <w:rtl/>
        </w:rPr>
      </w:pPr>
      <w:bookmarkStart w:id="150" w:name="FS000000713T30_12_2003_18_41_23C"/>
      <w:bookmarkEnd w:id="150"/>
      <w:r>
        <w:rPr>
          <w:rtl/>
        </w:rPr>
        <w:t>אורי יהודה אריאל (האיחוד הלאומי - ישראל ביתנו):</w:t>
      </w:r>
    </w:p>
    <w:p w14:paraId="474111A2" w14:textId="77777777" w:rsidR="00000000" w:rsidRDefault="004C51F7">
      <w:pPr>
        <w:pStyle w:val="a0"/>
        <w:rPr>
          <w:rtl/>
        </w:rPr>
      </w:pPr>
    </w:p>
    <w:p w14:paraId="264E6153" w14:textId="77777777" w:rsidR="00000000" w:rsidRDefault="004C51F7">
      <w:pPr>
        <w:pStyle w:val="a0"/>
        <w:rPr>
          <w:rFonts w:hint="cs"/>
          <w:rtl/>
        </w:rPr>
      </w:pPr>
      <w:r>
        <w:rPr>
          <w:rFonts w:hint="cs"/>
          <w:rtl/>
        </w:rPr>
        <w:t>עם אפל, אתך, כולם. כן. יש מדינה.</w:t>
      </w:r>
    </w:p>
    <w:p w14:paraId="27F86F17" w14:textId="77777777" w:rsidR="00000000" w:rsidRDefault="004C51F7">
      <w:pPr>
        <w:pStyle w:val="a0"/>
        <w:rPr>
          <w:rFonts w:hint="cs"/>
          <w:rtl/>
        </w:rPr>
      </w:pPr>
    </w:p>
    <w:p w14:paraId="00CA9934" w14:textId="77777777" w:rsidR="00000000" w:rsidRDefault="004C51F7">
      <w:pPr>
        <w:pStyle w:val="af0"/>
        <w:rPr>
          <w:rtl/>
        </w:rPr>
      </w:pPr>
      <w:r>
        <w:rPr>
          <w:rFonts w:hint="eastAsia"/>
          <w:rtl/>
        </w:rPr>
        <w:t>דני</w:t>
      </w:r>
      <w:r>
        <w:rPr>
          <w:rtl/>
        </w:rPr>
        <w:t xml:space="preserve"> יתום (העבודה-מימד):</w:t>
      </w:r>
    </w:p>
    <w:p w14:paraId="77641D2E" w14:textId="77777777" w:rsidR="00000000" w:rsidRDefault="004C51F7">
      <w:pPr>
        <w:pStyle w:val="a0"/>
        <w:rPr>
          <w:rFonts w:hint="cs"/>
          <w:rtl/>
        </w:rPr>
      </w:pPr>
    </w:p>
    <w:p w14:paraId="56C05DE1" w14:textId="77777777" w:rsidR="00000000" w:rsidRDefault="004C51F7">
      <w:pPr>
        <w:pStyle w:val="a0"/>
        <w:rPr>
          <w:rFonts w:hint="cs"/>
          <w:rtl/>
        </w:rPr>
      </w:pPr>
      <w:r>
        <w:rPr>
          <w:rFonts w:hint="cs"/>
          <w:rtl/>
        </w:rPr>
        <w:t>המדינה ש</w:t>
      </w:r>
      <w:r>
        <w:rPr>
          <w:rFonts w:hint="cs"/>
          <w:rtl/>
        </w:rPr>
        <w:t>לנו מעודדת הגירה - - - ארצות-הברית.</w:t>
      </w:r>
    </w:p>
    <w:p w14:paraId="2CDE62F9" w14:textId="77777777" w:rsidR="00000000" w:rsidRDefault="004C51F7">
      <w:pPr>
        <w:pStyle w:val="a0"/>
        <w:rPr>
          <w:rFonts w:hint="cs"/>
          <w:rtl/>
        </w:rPr>
      </w:pPr>
    </w:p>
    <w:p w14:paraId="6A87A2F3" w14:textId="77777777" w:rsidR="00000000" w:rsidRDefault="004C51F7">
      <w:pPr>
        <w:pStyle w:val="-"/>
        <w:rPr>
          <w:rtl/>
        </w:rPr>
      </w:pPr>
      <w:bookmarkStart w:id="151" w:name="FS000000713T30_12_2003_18_42_07C"/>
      <w:bookmarkEnd w:id="151"/>
      <w:r>
        <w:rPr>
          <w:rtl/>
        </w:rPr>
        <w:t>אורי יהודה אריאל (האיחוד הלאומי - ישראל ביתנו):</w:t>
      </w:r>
    </w:p>
    <w:p w14:paraId="708342D4" w14:textId="77777777" w:rsidR="00000000" w:rsidRDefault="004C51F7">
      <w:pPr>
        <w:pStyle w:val="a0"/>
        <w:rPr>
          <w:rtl/>
        </w:rPr>
      </w:pPr>
    </w:p>
    <w:p w14:paraId="76A7B733" w14:textId="77777777" w:rsidR="00000000" w:rsidRDefault="004C51F7">
      <w:pPr>
        <w:pStyle w:val="a0"/>
        <w:rPr>
          <w:rFonts w:hint="cs"/>
          <w:rtl/>
        </w:rPr>
      </w:pPr>
      <w:r>
        <w:rPr>
          <w:rFonts w:hint="cs"/>
          <w:rtl/>
        </w:rPr>
        <w:t>מי שלא מביא הצעה יותר רחבה מאשר דבר אחד - אני קורא לזה "לברוח". מישהו אחר יקרא לזה "להינתק". אחר יקרא לזה "לעזוב". אני לא רוצה להתעסק כרגע במלים. אני חושב שהוא עושה - ואג</w:t>
      </w:r>
      <w:r>
        <w:rPr>
          <w:rFonts w:hint="cs"/>
          <w:rtl/>
        </w:rPr>
        <w:t>יד זאת בזהירות - עבודה לא מלאה, ואני לא רוצה להגיד "רמייה".</w:t>
      </w:r>
    </w:p>
    <w:p w14:paraId="1B2C06DB" w14:textId="77777777" w:rsidR="00000000" w:rsidRDefault="004C51F7">
      <w:pPr>
        <w:pStyle w:val="a0"/>
        <w:rPr>
          <w:rFonts w:hint="cs"/>
          <w:rtl/>
        </w:rPr>
      </w:pPr>
    </w:p>
    <w:p w14:paraId="030FC59F" w14:textId="77777777" w:rsidR="00000000" w:rsidRDefault="004C51F7">
      <w:pPr>
        <w:pStyle w:val="a0"/>
        <w:rPr>
          <w:rFonts w:hint="cs"/>
          <w:rtl/>
        </w:rPr>
      </w:pPr>
      <w:r>
        <w:rPr>
          <w:rFonts w:hint="cs"/>
          <w:rtl/>
        </w:rPr>
        <w:t xml:space="preserve">ב-1988 הציגה מפלגת העבודה, בראשות פרס, את האיום הדמוגרפי כמספר אחת בנושא הבחירות שלה, ואכן היה איום. אי-אפשר להגיד שאין בעיה עם זה. כשאמרנו שיבואו עולים, שאלו מאיפה, ואמרנו: מברית-המועצות. אדוני </w:t>
      </w:r>
      <w:r>
        <w:rPr>
          <w:rFonts w:hint="cs"/>
          <w:rtl/>
        </w:rPr>
        <w:t>היושב-ראש, אמר שמעון פרס: יבואו עולים מברית-המועצות כשלי יצמחו שערות על היד. בדקתי היום ולא צמחו לו שערות על היד, אבל כן הגיעו מיליון עולים. אולי חלקם לא יהודים ויש בעיות וזה מסובך.</w:t>
      </w:r>
    </w:p>
    <w:p w14:paraId="0F1D11DF" w14:textId="77777777" w:rsidR="00000000" w:rsidRDefault="004C51F7">
      <w:pPr>
        <w:pStyle w:val="a0"/>
        <w:rPr>
          <w:rFonts w:hint="cs"/>
          <w:rtl/>
        </w:rPr>
      </w:pPr>
    </w:p>
    <w:p w14:paraId="694358D3" w14:textId="77777777" w:rsidR="00000000" w:rsidRDefault="004C51F7">
      <w:pPr>
        <w:pStyle w:val="af1"/>
        <w:rPr>
          <w:rtl/>
        </w:rPr>
      </w:pPr>
      <w:r>
        <w:rPr>
          <w:rtl/>
        </w:rPr>
        <w:t>היו"ר ראובן ריבלין:</w:t>
      </w:r>
    </w:p>
    <w:p w14:paraId="57B38C10" w14:textId="77777777" w:rsidR="00000000" w:rsidRDefault="004C51F7">
      <w:pPr>
        <w:pStyle w:val="a0"/>
        <w:rPr>
          <w:rtl/>
        </w:rPr>
      </w:pPr>
    </w:p>
    <w:p w14:paraId="1E1133DB" w14:textId="77777777" w:rsidR="00000000" w:rsidRDefault="004C51F7">
      <w:pPr>
        <w:pStyle w:val="a0"/>
        <w:rPr>
          <w:rFonts w:hint="cs"/>
          <w:rtl/>
        </w:rPr>
      </w:pPr>
      <w:r>
        <w:rPr>
          <w:rFonts w:hint="cs"/>
          <w:rtl/>
        </w:rPr>
        <w:t>חבר הכנסת אריאל, באותה עת הייתי חבר מועצת העיר ירושל</w:t>
      </w:r>
      <w:r>
        <w:rPr>
          <w:rFonts w:hint="cs"/>
          <w:rtl/>
        </w:rPr>
        <w:t>ים. טדי קולק שאל אותי: אין יהודים. אמרתי לו שיעלו מברית-המועצות מיליון יהודים, והוא אמר לי: אם יעלו חצי מיליון יהודים מברית-המועצות, אני בעד שתי גדות לירדן. זו עדות, וטדי קולק, יאריך ימים ושיהיה בריא, לא מכחיש זאת.</w:t>
      </w:r>
    </w:p>
    <w:p w14:paraId="14FF1D92" w14:textId="77777777" w:rsidR="00000000" w:rsidRDefault="004C51F7">
      <w:pPr>
        <w:pStyle w:val="a0"/>
        <w:rPr>
          <w:rFonts w:hint="cs"/>
          <w:rtl/>
        </w:rPr>
      </w:pPr>
    </w:p>
    <w:p w14:paraId="1A1E28AF" w14:textId="77777777" w:rsidR="00000000" w:rsidRDefault="004C51F7">
      <w:pPr>
        <w:pStyle w:val="af0"/>
        <w:rPr>
          <w:rtl/>
        </w:rPr>
      </w:pPr>
      <w:r>
        <w:rPr>
          <w:rFonts w:hint="eastAsia"/>
          <w:rtl/>
        </w:rPr>
        <w:t>דני</w:t>
      </w:r>
      <w:r>
        <w:rPr>
          <w:rtl/>
        </w:rPr>
        <w:t xml:space="preserve"> יתום (העבודה-מימד):</w:t>
      </w:r>
    </w:p>
    <w:p w14:paraId="120B6F5C" w14:textId="77777777" w:rsidR="00000000" w:rsidRDefault="004C51F7">
      <w:pPr>
        <w:pStyle w:val="a0"/>
        <w:rPr>
          <w:rFonts w:hint="cs"/>
          <w:rtl/>
        </w:rPr>
      </w:pPr>
    </w:p>
    <w:p w14:paraId="5BBBCF39" w14:textId="77777777" w:rsidR="00000000" w:rsidRDefault="004C51F7">
      <w:pPr>
        <w:pStyle w:val="a0"/>
        <w:rPr>
          <w:rFonts w:hint="cs"/>
          <w:rtl/>
        </w:rPr>
      </w:pPr>
      <w:r>
        <w:rPr>
          <w:rFonts w:hint="cs"/>
          <w:rtl/>
        </w:rPr>
        <w:t>אפשר לשאול אותו</w:t>
      </w:r>
      <w:r>
        <w:rPr>
          <w:rFonts w:hint="cs"/>
          <w:rtl/>
        </w:rPr>
        <w:t xml:space="preserve"> אם הוא עדיין בעד האמירה הזאת.</w:t>
      </w:r>
    </w:p>
    <w:p w14:paraId="4F099D64" w14:textId="77777777" w:rsidR="00000000" w:rsidRDefault="004C51F7">
      <w:pPr>
        <w:pStyle w:val="a0"/>
        <w:rPr>
          <w:rFonts w:hint="cs"/>
          <w:rtl/>
        </w:rPr>
      </w:pPr>
    </w:p>
    <w:p w14:paraId="3EE7DD72" w14:textId="77777777" w:rsidR="00000000" w:rsidRDefault="004C51F7">
      <w:pPr>
        <w:pStyle w:val="af1"/>
        <w:rPr>
          <w:rtl/>
        </w:rPr>
      </w:pPr>
      <w:r>
        <w:rPr>
          <w:rtl/>
        </w:rPr>
        <w:t>היו"ר ראובן ריבלין:</w:t>
      </w:r>
    </w:p>
    <w:p w14:paraId="60272944" w14:textId="77777777" w:rsidR="00000000" w:rsidRDefault="004C51F7">
      <w:pPr>
        <w:pStyle w:val="a0"/>
        <w:rPr>
          <w:rtl/>
        </w:rPr>
      </w:pPr>
    </w:p>
    <w:p w14:paraId="59670126" w14:textId="77777777" w:rsidR="00000000" w:rsidRDefault="004C51F7">
      <w:pPr>
        <w:pStyle w:val="a0"/>
        <w:rPr>
          <w:rFonts w:hint="cs"/>
          <w:rtl/>
        </w:rPr>
      </w:pPr>
      <w:r>
        <w:rPr>
          <w:rFonts w:hint="cs"/>
          <w:rtl/>
        </w:rPr>
        <w:t>עכשיו הוא כבר לא תומך בזה כמובן. כל אמונה וכל חלום שהתגשם יצרו חלום יותר גדול.</w:t>
      </w:r>
    </w:p>
    <w:p w14:paraId="5FA3FAC6" w14:textId="77777777" w:rsidR="00000000" w:rsidRDefault="004C51F7">
      <w:pPr>
        <w:pStyle w:val="a0"/>
        <w:rPr>
          <w:rFonts w:hint="cs"/>
          <w:rtl/>
        </w:rPr>
      </w:pPr>
    </w:p>
    <w:p w14:paraId="30D87451" w14:textId="77777777" w:rsidR="00000000" w:rsidRDefault="004C51F7">
      <w:pPr>
        <w:pStyle w:val="af0"/>
        <w:rPr>
          <w:rtl/>
        </w:rPr>
      </w:pPr>
      <w:r>
        <w:rPr>
          <w:rFonts w:hint="eastAsia"/>
          <w:rtl/>
        </w:rPr>
        <w:t>אבשלום</w:t>
      </w:r>
      <w:r>
        <w:rPr>
          <w:rtl/>
        </w:rPr>
        <w:t xml:space="preserve"> וילן (מרצ):</w:t>
      </w:r>
    </w:p>
    <w:p w14:paraId="7AF320F6" w14:textId="77777777" w:rsidR="00000000" w:rsidRDefault="004C51F7">
      <w:pPr>
        <w:pStyle w:val="a0"/>
        <w:rPr>
          <w:rFonts w:hint="cs"/>
          <w:rtl/>
        </w:rPr>
      </w:pPr>
    </w:p>
    <w:p w14:paraId="5C447FE4" w14:textId="77777777" w:rsidR="00000000" w:rsidRDefault="004C51F7">
      <w:pPr>
        <w:pStyle w:val="a0"/>
        <w:rPr>
          <w:rFonts w:hint="cs"/>
          <w:rtl/>
        </w:rPr>
      </w:pPr>
      <w:r>
        <w:rPr>
          <w:rFonts w:hint="cs"/>
          <w:rtl/>
        </w:rPr>
        <w:t>מה יהיה?</w:t>
      </w:r>
    </w:p>
    <w:p w14:paraId="4AEB37DA" w14:textId="77777777" w:rsidR="00000000" w:rsidRDefault="004C51F7">
      <w:pPr>
        <w:pStyle w:val="a0"/>
        <w:rPr>
          <w:rFonts w:hint="cs"/>
          <w:rtl/>
        </w:rPr>
      </w:pPr>
    </w:p>
    <w:p w14:paraId="3CCA80DC" w14:textId="77777777" w:rsidR="00000000" w:rsidRDefault="004C51F7">
      <w:pPr>
        <w:pStyle w:val="af0"/>
        <w:rPr>
          <w:rtl/>
        </w:rPr>
      </w:pPr>
      <w:r>
        <w:rPr>
          <w:rFonts w:hint="eastAsia"/>
          <w:rtl/>
        </w:rPr>
        <w:t>יגאל</w:t>
      </w:r>
      <w:r>
        <w:rPr>
          <w:rtl/>
        </w:rPr>
        <w:t xml:space="preserve"> יאסינוב (שינוי):</w:t>
      </w:r>
    </w:p>
    <w:p w14:paraId="3FBE4985" w14:textId="77777777" w:rsidR="00000000" w:rsidRDefault="004C51F7">
      <w:pPr>
        <w:pStyle w:val="a0"/>
        <w:rPr>
          <w:rFonts w:hint="cs"/>
          <w:rtl/>
        </w:rPr>
      </w:pPr>
    </w:p>
    <w:p w14:paraId="021745BE" w14:textId="77777777" w:rsidR="00000000" w:rsidRDefault="004C51F7">
      <w:pPr>
        <w:pStyle w:val="a0"/>
        <w:rPr>
          <w:rFonts w:hint="cs"/>
          <w:rtl/>
        </w:rPr>
      </w:pPr>
      <w:r>
        <w:rPr>
          <w:rFonts w:hint="cs"/>
          <w:rtl/>
        </w:rPr>
        <w:t>יש עוד מיליון בדרך.</w:t>
      </w:r>
    </w:p>
    <w:p w14:paraId="51DB3601" w14:textId="77777777" w:rsidR="00000000" w:rsidRDefault="004C51F7">
      <w:pPr>
        <w:pStyle w:val="a0"/>
        <w:rPr>
          <w:rFonts w:hint="cs"/>
          <w:rtl/>
        </w:rPr>
      </w:pPr>
    </w:p>
    <w:p w14:paraId="61B3B61B" w14:textId="77777777" w:rsidR="00000000" w:rsidRDefault="004C51F7">
      <w:pPr>
        <w:pStyle w:val="-"/>
        <w:rPr>
          <w:rtl/>
        </w:rPr>
      </w:pPr>
      <w:bookmarkStart w:id="152" w:name="FS000000713T30_12_2003_18_44_34C"/>
      <w:bookmarkEnd w:id="152"/>
      <w:r>
        <w:rPr>
          <w:rtl/>
        </w:rPr>
        <w:t>אורי יהודה אריאל (האיחוד הלאומי - ישראל ביתנו):</w:t>
      </w:r>
    </w:p>
    <w:p w14:paraId="465E104F" w14:textId="77777777" w:rsidR="00000000" w:rsidRDefault="004C51F7">
      <w:pPr>
        <w:pStyle w:val="a0"/>
        <w:rPr>
          <w:rtl/>
        </w:rPr>
      </w:pPr>
    </w:p>
    <w:p w14:paraId="21A4931F" w14:textId="77777777" w:rsidR="00000000" w:rsidRDefault="004C51F7">
      <w:pPr>
        <w:pStyle w:val="a0"/>
        <w:rPr>
          <w:rFonts w:hint="cs"/>
          <w:rtl/>
        </w:rPr>
      </w:pPr>
      <w:r>
        <w:rPr>
          <w:rFonts w:hint="cs"/>
          <w:rtl/>
        </w:rPr>
        <w:t xml:space="preserve">יצחק רבין, זיכרונו לברכה, אמר בפגישה דומה שדנה על הנושא הדמוגרפי: אם אתם צודקים - ו"אתם" בזמנו זה "גוש אמונים" - אם אכן תבוא כמות כזאת של עולים, אני, יצחק רבין, מבקש להיות </w:t>
      </w:r>
      <w:r>
        <w:t>number one</w:t>
      </w:r>
      <w:r>
        <w:rPr>
          <w:rFonts w:hint="cs"/>
          <w:rtl/>
        </w:rPr>
        <w:t xml:space="preserve"> ב"גוש אמונים".</w:t>
      </w:r>
    </w:p>
    <w:p w14:paraId="41ACDFBB" w14:textId="77777777" w:rsidR="00000000" w:rsidRDefault="004C51F7">
      <w:pPr>
        <w:pStyle w:val="a0"/>
        <w:rPr>
          <w:rtl/>
        </w:rPr>
      </w:pPr>
    </w:p>
    <w:p w14:paraId="200FF01D" w14:textId="77777777" w:rsidR="00000000" w:rsidRDefault="004C51F7">
      <w:pPr>
        <w:pStyle w:val="af0"/>
        <w:rPr>
          <w:rtl/>
        </w:rPr>
      </w:pPr>
      <w:r>
        <w:rPr>
          <w:rFonts w:hint="eastAsia"/>
          <w:rtl/>
        </w:rPr>
        <w:t>יצחק</w:t>
      </w:r>
      <w:r>
        <w:rPr>
          <w:rtl/>
        </w:rPr>
        <w:t xml:space="preserve"> הרצוג (העבודה-מימד):</w:t>
      </w:r>
    </w:p>
    <w:p w14:paraId="1E7B4095" w14:textId="77777777" w:rsidR="00000000" w:rsidRDefault="004C51F7">
      <w:pPr>
        <w:pStyle w:val="a0"/>
        <w:rPr>
          <w:rFonts w:hint="cs"/>
          <w:rtl/>
        </w:rPr>
      </w:pPr>
    </w:p>
    <w:p w14:paraId="796968DF" w14:textId="77777777" w:rsidR="00000000" w:rsidRDefault="004C51F7">
      <w:pPr>
        <w:pStyle w:val="a0"/>
        <w:rPr>
          <w:rFonts w:hint="cs"/>
          <w:rtl/>
        </w:rPr>
      </w:pPr>
      <w:r>
        <w:rPr>
          <w:rFonts w:hint="cs"/>
          <w:rtl/>
        </w:rPr>
        <w:t>- - -</w:t>
      </w:r>
    </w:p>
    <w:p w14:paraId="5BE91D8F" w14:textId="77777777" w:rsidR="00000000" w:rsidRDefault="004C51F7">
      <w:pPr>
        <w:pStyle w:val="a0"/>
        <w:rPr>
          <w:rFonts w:hint="cs"/>
          <w:rtl/>
        </w:rPr>
      </w:pPr>
    </w:p>
    <w:p w14:paraId="191FDC2E" w14:textId="77777777" w:rsidR="00000000" w:rsidRDefault="004C51F7">
      <w:pPr>
        <w:pStyle w:val="-"/>
        <w:rPr>
          <w:rtl/>
        </w:rPr>
      </w:pPr>
      <w:bookmarkStart w:id="153" w:name="FS000000713T30_12_2003_18_46_55C"/>
      <w:bookmarkEnd w:id="153"/>
      <w:r>
        <w:rPr>
          <w:rtl/>
        </w:rPr>
        <w:t>אורי יהודה אריאל (האיחו</w:t>
      </w:r>
      <w:r>
        <w:rPr>
          <w:rtl/>
        </w:rPr>
        <w:t>ד הלאומי - ישראל ביתנו):</w:t>
      </w:r>
    </w:p>
    <w:p w14:paraId="764E9365" w14:textId="77777777" w:rsidR="00000000" w:rsidRDefault="004C51F7">
      <w:pPr>
        <w:pStyle w:val="a0"/>
        <w:rPr>
          <w:rtl/>
        </w:rPr>
      </w:pPr>
    </w:p>
    <w:p w14:paraId="3F797CDB" w14:textId="77777777" w:rsidR="00000000" w:rsidRDefault="004C51F7">
      <w:pPr>
        <w:pStyle w:val="a0"/>
        <w:rPr>
          <w:rFonts w:hint="cs"/>
          <w:rtl/>
        </w:rPr>
      </w:pPr>
      <w:r>
        <w:rPr>
          <w:rFonts w:hint="cs"/>
          <w:rtl/>
        </w:rPr>
        <w:t>חבר הכנסת הרצוג, אני יודע שהעובדות קשות.</w:t>
      </w:r>
    </w:p>
    <w:p w14:paraId="32B7BE71" w14:textId="77777777" w:rsidR="00000000" w:rsidRDefault="004C51F7">
      <w:pPr>
        <w:pStyle w:val="a0"/>
        <w:rPr>
          <w:rFonts w:hint="cs"/>
          <w:rtl/>
        </w:rPr>
      </w:pPr>
    </w:p>
    <w:p w14:paraId="4E11C992" w14:textId="77777777" w:rsidR="00000000" w:rsidRDefault="004C51F7">
      <w:pPr>
        <w:pStyle w:val="af1"/>
        <w:rPr>
          <w:rtl/>
        </w:rPr>
      </w:pPr>
      <w:r>
        <w:rPr>
          <w:rtl/>
        </w:rPr>
        <w:t>היו"ר ראובן ריבלין:</w:t>
      </w:r>
    </w:p>
    <w:p w14:paraId="1B6EBBAF" w14:textId="77777777" w:rsidR="00000000" w:rsidRDefault="004C51F7">
      <w:pPr>
        <w:pStyle w:val="a0"/>
        <w:rPr>
          <w:rtl/>
        </w:rPr>
      </w:pPr>
    </w:p>
    <w:p w14:paraId="0222F3A8" w14:textId="77777777" w:rsidR="00000000" w:rsidRDefault="004C51F7">
      <w:pPr>
        <w:pStyle w:val="a0"/>
        <w:rPr>
          <w:rFonts w:hint="cs"/>
          <w:rtl/>
        </w:rPr>
      </w:pPr>
      <w:r>
        <w:rPr>
          <w:rFonts w:hint="cs"/>
          <w:rtl/>
        </w:rPr>
        <w:t>נא לסיים.</w:t>
      </w:r>
    </w:p>
    <w:p w14:paraId="11EA27A9" w14:textId="77777777" w:rsidR="00000000" w:rsidRDefault="004C51F7">
      <w:pPr>
        <w:pStyle w:val="a0"/>
        <w:rPr>
          <w:rFonts w:hint="cs"/>
          <w:rtl/>
        </w:rPr>
      </w:pPr>
    </w:p>
    <w:p w14:paraId="5F0037A4" w14:textId="77777777" w:rsidR="00000000" w:rsidRDefault="004C51F7">
      <w:pPr>
        <w:pStyle w:val="-"/>
        <w:rPr>
          <w:rtl/>
        </w:rPr>
      </w:pPr>
      <w:bookmarkStart w:id="154" w:name="FS000000713T30_12_2003_18_48_24C"/>
      <w:bookmarkEnd w:id="154"/>
      <w:r>
        <w:rPr>
          <w:rtl/>
        </w:rPr>
        <w:t>אורי יהודה אריאל (האיחוד הלאומי - ישראל ביתנו):</w:t>
      </w:r>
    </w:p>
    <w:p w14:paraId="266376BB" w14:textId="77777777" w:rsidR="00000000" w:rsidRDefault="004C51F7">
      <w:pPr>
        <w:pStyle w:val="a0"/>
        <w:rPr>
          <w:rtl/>
        </w:rPr>
      </w:pPr>
    </w:p>
    <w:p w14:paraId="50CEA9D7" w14:textId="77777777" w:rsidR="00000000" w:rsidRDefault="004C51F7">
      <w:pPr>
        <w:pStyle w:val="a0"/>
        <w:rPr>
          <w:rFonts w:hint="cs"/>
          <w:rtl/>
        </w:rPr>
      </w:pPr>
      <w:r>
        <w:rPr>
          <w:rFonts w:hint="cs"/>
          <w:rtl/>
        </w:rPr>
        <w:t xml:space="preserve">הגיעו מיליון עולים, אבל הוא לא היה </w:t>
      </w:r>
      <w:r>
        <w:t>number one</w:t>
      </w:r>
      <w:r>
        <w:rPr>
          <w:rFonts w:hint="cs"/>
          <w:rtl/>
        </w:rPr>
        <w:t>.</w:t>
      </w:r>
    </w:p>
    <w:p w14:paraId="23568901" w14:textId="77777777" w:rsidR="00000000" w:rsidRDefault="004C51F7">
      <w:pPr>
        <w:pStyle w:val="a0"/>
        <w:rPr>
          <w:rtl/>
        </w:rPr>
      </w:pPr>
    </w:p>
    <w:p w14:paraId="49D2B46B" w14:textId="77777777" w:rsidR="00000000" w:rsidRDefault="004C51F7">
      <w:pPr>
        <w:pStyle w:val="a0"/>
        <w:rPr>
          <w:rtl/>
        </w:rPr>
      </w:pPr>
      <w:r>
        <w:rPr>
          <w:rFonts w:hint="cs"/>
          <w:rtl/>
        </w:rPr>
        <w:t>אני מסיים וקורא לידידי להיות יותר רחבים. אני מוכן להיות שות</w:t>
      </w:r>
      <w:r>
        <w:rPr>
          <w:rFonts w:hint="cs"/>
          <w:rtl/>
        </w:rPr>
        <w:t>ף - - -</w:t>
      </w:r>
    </w:p>
    <w:p w14:paraId="33604A88" w14:textId="77777777" w:rsidR="00000000" w:rsidRDefault="004C51F7">
      <w:pPr>
        <w:pStyle w:val="a0"/>
        <w:rPr>
          <w:rtl/>
        </w:rPr>
      </w:pPr>
    </w:p>
    <w:p w14:paraId="10181F32" w14:textId="77777777" w:rsidR="00000000" w:rsidRDefault="004C51F7">
      <w:pPr>
        <w:pStyle w:val="af0"/>
        <w:rPr>
          <w:rtl/>
        </w:rPr>
      </w:pPr>
      <w:r>
        <w:rPr>
          <w:rFonts w:hint="eastAsia"/>
          <w:rtl/>
        </w:rPr>
        <w:t>מיכאל</w:t>
      </w:r>
      <w:r>
        <w:rPr>
          <w:rtl/>
        </w:rPr>
        <w:t xml:space="preserve"> מלכיאור (העבודה-מימד):</w:t>
      </w:r>
    </w:p>
    <w:p w14:paraId="08718833" w14:textId="77777777" w:rsidR="00000000" w:rsidRDefault="004C51F7">
      <w:pPr>
        <w:pStyle w:val="a0"/>
        <w:rPr>
          <w:rFonts w:hint="cs"/>
          <w:rtl/>
        </w:rPr>
      </w:pPr>
    </w:p>
    <w:p w14:paraId="0682C780" w14:textId="77777777" w:rsidR="00000000" w:rsidRDefault="004C51F7">
      <w:pPr>
        <w:pStyle w:val="a0"/>
        <w:rPr>
          <w:rFonts w:hint="cs"/>
          <w:rtl/>
        </w:rPr>
      </w:pPr>
      <w:r>
        <w:rPr>
          <w:rFonts w:hint="cs"/>
          <w:rtl/>
        </w:rPr>
        <w:t>אתה לא מתייחס לבעיה.</w:t>
      </w:r>
    </w:p>
    <w:p w14:paraId="622C2B1A" w14:textId="77777777" w:rsidR="00000000" w:rsidRDefault="004C51F7">
      <w:pPr>
        <w:pStyle w:val="a0"/>
        <w:rPr>
          <w:rFonts w:hint="cs"/>
          <w:rtl/>
        </w:rPr>
      </w:pPr>
    </w:p>
    <w:p w14:paraId="537E67B9" w14:textId="77777777" w:rsidR="00000000" w:rsidRDefault="004C51F7">
      <w:pPr>
        <w:pStyle w:val="af1"/>
        <w:rPr>
          <w:rtl/>
        </w:rPr>
      </w:pPr>
      <w:r>
        <w:rPr>
          <w:rtl/>
        </w:rPr>
        <w:t>היו"ר ראובן ריבלין:</w:t>
      </w:r>
    </w:p>
    <w:p w14:paraId="335E17E6" w14:textId="77777777" w:rsidR="00000000" w:rsidRDefault="004C51F7">
      <w:pPr>
        <w:pStyle w:val="a0"/>
        <w:rPr>
          <w:rtl/>
        </w:rPr>
      </w:pPr>
    </w:p>
    <w:p w14:paraId="3BC7976A" w14:textId="77777777" w:rsidR="00000000" w:rsidRDefault="004C51F7">
      <w:pPr>
        <w:pStyle w:val="a0"/>
        <w:rPr>
          <w:rFonts w:hint="cs"/>
          <w:rtl/>
        </w:rPr>
      </w:pPr>
      <w:r>
        <w:rPr>
          <w:rFonts w:hint="cs"/>
          <w:rtl/>
        </w:rPr>
        <w:t>עכשיו כל קריאות הביניים הן על חשבון כולנו, כי הוא כבר סיים את דבריו.</w:t>
      </w:r>
    </w:p>
    <w:p w14:paraId="73089492" w14:textId="77777777" w:rsidR="00000000" w:rsidRDefault="004C51F7">
      <w:pPr>
        <w:pStyle w:val="a0"/>
        <w:rPr>
          <w:rFonts w:hint="cs"/>
          <w:rtl/>
        </w:rPr>
      </w:pPr>
    </w:p>
    <w:p w14:paraId="2B38A7CA" w14:textId="77777777" w:rsidR="00000000" w:rsidRDefault="004C51F7">
      <w:pPr>
        <w:pStyle w:val="-"/>
        <w:rPr>
          <w:rtl/>
        </w:rPr>
      </w:pPr>
      <w:bookmarkStart w:id="155" w:name="FS000000713T30_12_2003_18_49_11C"/>
      <w:bookmarkEnd w:id="155"/>
      <w:r>
        <w:rPr>
          <w:rtl/>
        </w:rPr>
        <w:t>אורי יהודה אריאל (האיחוד הלאומי - ישראל ביתנו):</w:t>
      </w:r>
    </w:p>
    <w:p w14:paraId="3789C8E0" w14:textId="77777777" w:rsidR="00000000" w:rsidRDefault="004C51F7">
      <w:pPr>
        <w:pStyle w:val="a0"/>
        <w:rPr>
          <w:rtl/>
        </w:rPr>
      </w:pPr>
    </w:p>
    <w:p w14:paraId="3BEC00B5" w14:textId="77777777" w:rsidR="00000000" w:rsidRDefault="004C51F7">
      <w:pPr>
        <w:pStyle w:val="a0"/>
        <w:rPr>
          <w:rFonts w:hint="cs"/>
          <w:rtl/>
        </w:rPr>
      </w:pPr>
      <w:r>
        <w:rPr>
          <w:rFonts w:hint="cs"/>
          <w:rtl/>
        </w:rPr>
        <w:t>אני מוכן ורוצה להיות שותף בכל דיון, ובלבד שהדיון יהיה ר</w:t>
      </w:r>
      <w:r>
        <w:rPr>
          <w:rFonts w:hint="cs"/>
          <w:rtl/>
        </w:rPr>
        <w:t>חב ופתוח ולא ייעשה על הצד הפוליטי. אם רוצים לעשות פוליטיקה, בהחלט המגרש פה וזה הבית. אבל זה לא יהיה דיון רציני, וחבל, כי הבעיה אכן רצינית. יש לה פתרונות. תודה.</w:t>
      </w:r>
    </w:p>
    <w:p w14:paraId="67E3F698" w14:textId="77777777" w:rsidR="00000000" w:rsidRDefault="004C51F7">
      <w:pPr>
        <w:pStyle w:val="a0"/>
        <w:rPr>
          <w:rFonts w:hint="cs"/>
          <w:rtl/>
        </w:rPr>
      </w:pPr>
    </w:p>
    <w:p w14:paraId="2F781311" w14:textId="77777777" w:rsidR="00000000" w:rsidRDefault="004C51F7">
      <w:pPr>
        <w:pStyle w:val="af1"/>
        <w:rPr>
          <w:rtl/>
        </w:rPr>
      </w:pPr>
      <w:r>
        <w:rPr>
          <w:rtl/>
        </w:rPr>
        <w:t>היו"ר ראובן ריבלין:</w:t>
      </w:r>
    </w:p>
    <w:p w14:paraId="2C803198" w14:textId="77777777" w:rsidR="00000000" w:rsidRDefault="004C51F7">
      <w:pPr>
        <w:pStyle w:val="a0"/>
        <w:rPr>
          <w:rtl/>
        </w:rPr>
      </w:pPr>
    </w:p>
    <w:p w14:paraId="4CFB5375" w14:textId="77777777" w:rsidR="00000000" w:rsidRDefault="004C51F7">
      <w:pPr>
        <w:pStyle w:val="a0"/>
        <w:rPr>
          <w:rFonts w:hint="cs"/>
          <w:rtl/>
        </w:rPr>
      </w:pPr>
      <w:r>
        <w:rPr>
          <w:rFonts w:hint="cs"/>
          <w:rtl/>
        </w:rPr>
        <w:t>תודה רבה. אני בטוח שבסיבוב השני חבר הכנסת אריאל גם יביא לנו את הפתרונות.</w:t>
      </w:r>
    </w:p>
    <w:p w14:paraId="60BD9508" w14:textId="77777777" w:rsidR="00000000" w:rsidRDefault="004C51F7">
      <w:pPr>
        <w:pStyle w:val="a0"/>
        <w:rPr>
          <w:rFonts w:hint="cs"/>
          <w:rtl/>
        </w:rPr>
      </w:pPr>
    </w:p>
    <w:p w14:paraId="640B3277" w14:textId="77777777" w:rsidR="00000000" w:rsidRDefault="004C51F7">
      <w:pPr>
        <w:pStyle w:val="a0"/>
        <w:rPr>
          <w:rFonts w:hint="cs"/>
          <w:rtl/>
        </w:rPr>
      </w:pPr>
      <w:r>
        <w:rPr>
          <w:rFonts w:hint="cs"/>
          <w:rtl/>
        </w:rPr>
        <w:t>הרב חבר הכנסת אברהם רביץ, בבקשה. אחריו - חברת הכנסת גילה אלמגור, ואם לא תהיה נוכחת - - -</w:t>
      </w:r>
    </w:p>
    <w:p w14:paraId="1C9BE1EA" w14:textId="77777777" w:rsidR="00000000" w:rsidRDefault="004C51F7">
      <w:pPr>
        <w:pStyle w:val="a0"/>
        <w:rPr>
          <w:rFonts w:hint="cs"/>
          <w:rtl/>
        </w:rPr>
      </w:pPr>
    </w:p>
    <w:p w14:paraId="233689F4" w14:textId="77777777" w:rsidR="00000000" w:rsidRDefault="004C51F7">
      <w:pPr>
        <w:pStyle w:val="af0"/>
        <w:rPr>
          <w:rtl/>
        </w:rPr>
      </w:pPr>
      <w:r>
        <w:rPr>
          <w:rFonts w:hint="eastAsia"/>
          <w:rtl/>
        </w:rPr>
        <w:t>קריאה</w:t>
      </w:r>
      <w:r>
        <w:rPr>
          <w:rtl/>
        </w:rPr>
        <w:t>:</w:t>
      </w:r>
    </w:p>
    <w:p w14:paraId="7E57151A" w14:textId="77777777" w:rsidR="00000000" w:rsidRDefault="004C51F7">
      <w:pPr>
        <w:pStyle w:val="a0"/>
        <w:rPr>
          <w:rFonts w:hint="cs"/>
          <w:rtl/>
        </w:rPr>
      </w:pPr>
    </w:p>
    <w:p w14:paraId="6DD180E0" w14:textId="77777777" w:rsidR="00000000" w:rsidRDefault="004C51F7">
      <w:pPr>
        <w:pStyle w:val="a0"/>
        <w:rPr>
          <w:rFonts w:hint="cs"/>
          <w:rtl/>
        </w:rPr>
      </w:pPr>
      <w:r>
        <w:rPr>
          <w:rFonts w:hint="cs"/>
          <w:rtl/>
        </w:rPr>
        <w:t>גילה גמליאל.</w:t>
      </w:r>
    </w:p>
    <w:p w14:paraId="194A0A16" w14:textId="77777777" w:rsidR="00000000" w:rsidRDefault="004C51F7">
      <w:pPr>
        <w:pStyle w:val="a0"/>
        <w:rPr>
          <w:rFonts w:hint="cs"/>
          <w:rtl/>
        </w:rPr>
      </w:pPr>
    </w:p>
    <w:p w14:paraId="4871B972" w14:textId="77777777" w:rsidR="00000000" w:rsidRDefault="004C51F7">
      <w:pPr>
        <w:pStyle w:val="af1"/>
        <w:rPr>
          <w:rtl/>
        </w:rPr>
      </w:pPr>
      <w:r>
        <w:rPr>
          <w:rtl/>
        </w:rPr>
        <w:t>היו"ר ראובן ריבלין:</w:t>
      </w:r>
    </w:p>
    <w:p w14:paraId="4DE420E1" w14:textId="77777777" w:rsidR="00000000" w:rsidRDefault="004C51F7">
      <w:pPr>
        <w:pStyle w:val="a0"/>
        <w:rPr>
          <w:rtl/>
        </w:rPr>
      </w:pPr>
    </w:p>
    <w:p w14:paraId="43CE491B" w14:textId="77777777" w:rsidR="00000000" w:rsidRDefault="004C51F7">
      <w:pPr>
        <w:pStyle w:val="a0"/>
        <w:rPr>
          <w:rFonts w:hint="cs"/>
          <w:rtl/>
        </w:rPr>
      </w:pPr>
      <w:r>
        <w:rPr>
          <w:rFonts w:hint="cs"/>
          <w:rtl/>
        </w:rPr>
        <w:t>סליחה, גילה גמליאל.</w:t>
      </w:r>
    </w:p>
    <w:p w14:paraId="5BD763D4" w14:textId="77777777" w:rsidR="00000000" w:rsidRDefault="004C51F7">
      <w:pPr>
        <w:pStyle w:val="a0"/>
        <w:rPr>
          <w:rFonts w:hint="cs"/>
          <w:rtl/>
        </w:rPr>
      </w:pPr>
    </w:p>
    <w:p w14:paraId="711D9FBE" w14:textId="77777777" w:rsidR="00000000" w:rsidRDefault="004C51F7">
      <w:pPr>
        <w:pStyle w:val="af0"/>
        <w:rPr>
          <w:rtl/>
        </w:rPr>
      </w:pPr>
      <w:r>
        <w:rPr>
          <w:rFonts w:hint="eastAsia"/>
          <w:rtl/>
        </w:rPr>
        <w:t>קריאה</w:t>
      </w:r>
      <w:r>
        <w:rPr>
          <w:rtl/>
        </w:rPr>
        <w:t>:</w:t>
      </w:r>
    </w:p>
    <w:p w14:paraId="1886332A" w14:textId="77777777" w:rsidR="00000000" w:rsidRDefault="004C51F7">
      <w:pPr>
        <w:pStyle w:val="a0"/>
        <w:rPr>
          <w:rFonts w:hint="cs"/>
          <w:rtl/>
        </w:rPr>
      </w:pPr>
    </w:p>
    <w:p w14:paraId="6F657E8A" w14:textId="77777777" w:rsidR="00000000" w:rsidRDefault="004C51F7">
      <w:pPr>
        <w:pStyle w:val="a0"/>
        <w:rPr>
          <w:rFonts w:hint="cs"/>
          <w:rtl/>
        </w:rPr>
      </w:pPr>
      <w:r>
        <w:rPr>
          <w:rFonts w:hint="cs"/>
          <w:rtl/>
        </w:rPr>
        <w:t>העלבת אותה.</w:t>
      </w:r>
    </w:p>
    <w:p w14:paraId="23B45B63" w14:textId="77777777" w:rsidR="00000000" w:rsidRDefault="004C51F7">
      <w:pPr>
        <w:pStyle w:val="a0"/>
        <w:rPr>
          <w:rFonts w:hint="cs"/>
          <w:rtl/>
        </w:rPr>
      </w:pPr>
    </w:p>
    <w:p w14:paraId="5922A421" w14:textId="77777777" w:rsidR="00000000" w:rsidRDefault="004C51F7">
      <w:pPr>
        <w:pStyle w:val="af1"/>
        <w:rPr>
          <w:rtl/>
        </w:rPr>
      </w:pPr>
      <w:r>
        <w:rPr>
          <w:rtl/>
        </w:rPr>
        <w:t>היו"ר ראובן ריבלין:</w:t>
      </w:r>
    </w:p>
    <w:p w14:paraId="20FF648D" w14:textId="77777777" w:rsidR="00000000" w:rsidRDefault="004C51F7">
      <w:pPr>
        <w:pStyle w:val="a0"/>
        <w:rPr>
          <w:rtl/>
        </w:rPr>
      </w:pPr>
    </w:p>
    <w:p w14:paraId="00C1318B" w14:textId="77777777" w:rsidR="00000000" w:rsidRDefault="004C51F7">
      <w:pPr>
        <w:pStyle w:val="a0"/>
        <w:rPr>
          <w:rFonts w:hint="cs"/>
          <w:rtl/>
        </w:rPr>
      </w:pPr>
      <w:r>
        <w:rPr>
          <w:rFonts w:hint="cs"/>
          <w:rtl/>
        </w:rPr>
        <w:t>אני מתנצל, אבל זו טעות. יקרה לי גילה אלמגור. גילה גמליאל היא</w:t>
      </w:r>
      <w:r>
        <w:rPr>
          <w:rFonts w:hint="cs"/>
          <w:rtl/>
        </w:rPr>
        <w:t xml:space="preserve"> כמו הבת שלי. אני ודאי לא העלבתי את חברת הכנסת גילה גמליאל כשקראתי לה גילה אלמגור.</w:t>
      </w:r>
    </w:p>
    <w:p w14:paraId="0E965D71" w14:textId="77777777" w:rsidR="00000000" w:rsidRDefault="004C51F7">
      <w:pPr>
        <w:pStyle w:val="a0"/>
        <w:rPr>
          <w:rtl/>
        </w:rPr>
      </w:pPr>
    </w:p>
    <w:p w14:paraId="398B7784" w14:textId="77777777" w:rsidR="00000000" w:rsidRDefault="004C51F7">
      <w:pPr>
        <w:pStyle w:val="a"/>
        <w:rPr>
          <w:rtl/>
        </w:rPr>
      </w:pPr>
      <w:bookmarkStart w:id="156" w:name="FS000000531T30_12_2003_18_50_10"/>
      <w:bookmarkStart w:id="157" w:name="_Toc63488441"/>
      <w:bookmarkEnd w:id="156"/>
      <w:r>
        <w:rPr>
          <w:rFonts w:hint="eastAsia"/>
          <w:rtl/>
        </w:rPr>
        <w:t>אברהם</w:t>
      </w:r>
      <w:r>
        <w:rPr>
          <w:rtl/>
        </w:rPr>
        <w:t xml:space="preserve"> רביץ (יהדות התורה):</w:t>
      </w:r>
      <w:bookmarkEnd w:id="157"/>
    </w:p>
    <w:p w14:paraId="3674E286" w14:textId="77777777" w:rsidR="00000000" w:rsidRDefault="004C51F7">
      <w:pPr>
        <w:pStyle w:val="a0"/>
        <w:rPr>
          <w:rFonts w:hint="cs"/>
          <w:rtl/>
        </w:rPr>
      </w:pPr>
    </w:p>
    <w:p w14:paraId="3D230F7D" w14:textId="77777777" w:rsidR="00000000" w:rsidRDefault="004C51F7">
      <w:pPr>
        <w:pStyle w:val="a0"/>
        <w:rPr>
          <w:rFonts w:hint="cs"/>
          <w:rtl/>
        </w:rPr>
      </w:pPr>
      <w:r>
        <w:rPr>
          <w:rFonts w:hint="cs"/>
          <w:rtl/>
        </w:rPr>
        <w:t>חבר הכנסת אורי אריאל - - - את האוזניים של חבר הכנסת יוסי שריד.</w:t>
      </w:r>
    </w:p>
    <w:p w14:paraId="0515FBF7" w14:textId="77777777" w:rsidR="00000000" w:rsidRDefault="004C51F7">
      <w:pPr>
        <w:pStyle w:val="a0"/>
        <w:rPr>
          <w:rFonts w:hint="cs"/>
          <w:rtl/>
        </w:rPr>
      </w:pPr>
    </w:p>
    <w:p w14:paraId="376FE622" w14:textId="77777777" w:rsidR="00000000" w:rsidRDefault="004C51F7">
      <w:pPr>
        <w:pStyle w:val="af1"/>
        <w:rPr>
          <w:rtl/>
        </w:rPr>
      </w:pPr>
      <w:r>
        <w:rPr>
          <w:rtl/>
        </w:rPr>
        <w:t>היו"ר ראובן ריבלין:</w:t>
      </w:r>
    </w:p>
    <w:p w14:paraId="5ADC710E" w14:textId="77777777" w:rsidR="00000000" w:rsidRDefault="004C51F7">
      <w:pPr>
        <w:pStyle w:val="a0"/>
        <w:rPr>
          <w:rtl/>
        </w:rPr>
      </w:pPr>
    </w:p>
    <w:p w14:paraId="55EA0398" w14:textId="77777777" w:rsidR="00000000" w:rsidRDefault="004C51F7">
      <w:pPr>
        <w:pStyle w:val="a0"/>
        <w:rPr>
          <w:rFonts w:hint="cs"/>
          <w:rtl/>
        </w:rPr>
      </w:pPr>
      <w:r>
        <w:rPr>
          <w:rFonts w:hint="cs"/>
          <w:rtl/>
        </w:rPr>
        <w:t>חבר הכנסת אריאל. חבר הכנסת שריד, נא לתת תשומת לב לכל אחד ואח</w:t>
      </w:r>
      <w:r>
        <w:rPr>
          <w:rFonts w:hint="cs"/>
          <w:rtl/>
        </w:rPr>
        <w:t>ד מהדוברים.</w:t>
      </w:r>
    </w:p>
    <w:p w14:paraId="0D98D270" w14:textId="77777777" w:rsidR="00000000" w:rsidRDefault="004C51F7">
      <w:pPr>
        <w:pStyle w:val="a0"/>
        <w:rPr>
          <w:rFonts w:hint="cs"/>
          <w:rtl/>
        </w:rPr>
      </w:pPr>
    </w:p>
    <w:p w14:paraId="3ACDBB99" w14:textId="77777777" w:rsidR="00000000" w:rsidRDefault="004C51F7">
      <w:pPr>
        <w:pStyle w:val="-"/>
        <w:rPr>
          <w:rtl/>
        </w:rPr>
      </w:pPr>
      <w:bookmarkStart w:id="158" w:name="FS000000531T30_12_2003_18_52_52C"/>
      <w:bookmarkEnd w:id="158"/>
      <w:r>
        <w:rPr>
          <w:rtl/>
        </w:rPr>
        <w:t>אברהם רביץ (יהדות התורה):</w:t>
      </w:r>
    </w:p>
    <w:p w14:paraId="01A2BD2B" w14:textId="77777777" w:rsidR="00000000" w:rsidRDefault="004C51F7">
      <w:pPr>
        <w:pStyle w:val="a0"/>
        <w:rPr>
          <w:rtl/>
        </w:rPr>
      </w:pPr>
    </w:p>
    <w:p w14:paraId="5B3FD344" w14:textId="77777777" w:rsidR="00000000" w:rsidRDefault="004C51F7">
      <w:pPr>
        <w:pStyle w:val="a0"/>
        <w:rPr>
          <w:rFonts w:hint="cs"/>
          <w:rtl/>
        </w:rPr>
      </w:pPr>
      <w:r>
        <w:rPr>
          <w:rFonts w:hint="cs"/>
          <w:rtl/>
        </w:rPr>
        <w:t xml:space="preserve">אדוני היושב-ראש, חברי הכנסת, חבר הכנסת בורג ציטט, בתחילת דבריו, וכך הוא התחיל את המסע שלו אל הארץ הנודעת, בחלום הביעותים של נשיא בית-המשפט העליון אהרן ברק, כאשר הוא נזכר באותם הרגעים בדילמה הקשה ביותר שיש לפניו לגבי </w:t>
      </w:r>
      <w:r>
        <w:rPr>
          <w:rFonts w:hint="cs"/>
          <w:rtl/>
        </w:rPr>
        <w:t>ההגדרות של מדינת ישראל כמדינה יהודית ודמוקרטית. אני לא חושב שאהרן ברק, נשיא בית-המשפט העליון, מתלבט כל כך בהקשר של השאלה הכבדה והקשה הזאת, בבעיה המדינית-הפוליטית שיש לפנינו, ביחס שלנו למיעוטים, לערבים הגרים בתוכנו והסובבים אותנו.</w:t>
      </w:r>
    </w:p>
    <w:p w14:paraId="3A98BDD5" w14:textId="77777777" w:rsidR="00000000" w:rsidRDefault="004C51F7">
      <w:pPr>
        <w:pStyle w:val="a0"/>
        <w:rPr>
          <w:rFonts w:hint="cs"/>
          <w:rtl/>
        </w:rPr>
      </w:pPr>
    </w:p>
    <w:p w14:paraId="10B7696D" w14:textId="77777777" w:rsidR="00000000" w:rsidRDefault="004C51F7">
      <w:pPr>
        <w:pStyle w:val="af1"/>
        <w:rPr>
          <w:rtl/>
        </w:rPr>
      </w:pPr>
      <w:r>
        <w:rPr>
          <w:rtl/>
        </w:rPr>
        <w:t>היו"ר ראובן ריבלין:</w:t>
      </w:r>
    </w:p>
    <w:p w14:paraId="6754344A" w14:textId="77777777" w:rsidR="00000000" w:rsidRDefault="004C51F7">
      <w:pPr>
        <w:pStyle w:val="a0"/>
        <w:rPr>
          <w:rtl/>
        </w:rPr>
      </w:pPr>
    </w:p>
    <w:p w14:paraId="2466F5D8" w14:textId="77777777" w:rsidR="00000000" w:rsidRDefault="004C51F7">
      <w:pPr>
        <w:pStyle w:val="a0"/>
        <w:rPr>
          <w:rFonts w:hint="cs"/>
          <w:rtl/>
        </w:rPr>
      </w:pPr>
      <w:r>
        <w:rPr>
          <w:rFonts w:hint="cs"/>
          <w:rtl/>
        </w:rPr>
        <w:t xml:space="preserve">לא. </w:t>
      </w:r>
      <w:r>
        <w:rPr>
          <w:rFonts w:hint="cs"/>
          <w:rtl/>
        </w:rPr>
        <w:t>הוא דיבר, גם בישיבה שהיינו  בה יחד, על אופיה היהודי, שהוא רואה בו חשיבות ראשונה במעלה גם כאשר מדובר בדמוקרטיה כדבר מרכזי במדינת ישראל.</w:t>
      </w:r>
    </w:p>
    <w:p w14:paraId="1CF215B8" w14:textId="77777777" w:rsidR="00000000" w:rsidRDefault="004C51F7">
      <w:pPr>
        <w:pStyle w:val="a0"/>
        <w:rPr>
          <w:rFonts w:hint="cs"/>
          <w:rtl/>
        </w:rPr>
      </w:pPr>
    </w:p>
    <w:p w14:paraId="0E37FACE" w14:textId="77777777" w:rsidR="00000000" w:rsidRDefault="004C51F7">
      <w:pPr>
        <w:pStyle w:val="-"/>
        <w:rPr>
          <w:rtl/>
        </w:rPr>
      </w:pPr>
      <w:bookmarkStart w:id="159" w:name="FS000000531T30_12_2003_18_54_07C"/>
      <w:bookmarkEnd w:id="159"/>
      <w:r>
        <w:rPr>
          <w:rtl/>
        </w:rPr>
        <w:t>אברהם רביץ (יהדות התורה):</w:t>
      </w:r>
    </w:p>
    <w:p w14:paraId="149D64D7" w14:textId="77777777" w:rsidR="00000000" w:rsidRDefault="004C51F7">
      <w:pPr>
        <w:pStyle w:val="a0"/>
        <w:rPr>
          <w:rtl/>
        </w:rPr>
      </w:pPr>
    </w:p>
    <w:p w14:paraId="753241D3" w14:textId="77777777" w:rsidR="00000000" w:rsidRDefault="004C51F7">
      <w:pPr>
        <w:pStyle w:val="a0"/>
        <w:rPr>
          <w:rFonts w:hint="cs"/>
          <w:rtl/>
        </w:rPr>
      </w:pPr>
      <w:r>
        <w:rPr>
          <w:rFonts w:hint="cs"/>
          <w:rtl/>
        </w:rPr>
        <w:t>אני חושב שמשתי סיבות הוא לא כל כך חרד לכך. איך מסתדר מיעוט עם רוב ורוב עם מיעוט? יש כמה מודלי</w:t>
      </w:r>
      <w:r>
        <w:rPr>
          <w:rFonts w:hint="cs"/>
          <w:rtl/>
        </w:rPr>
        <w:t>ם מאוד מוצלחים בארצות המערב, כשיש קבוצת הרוב וקבוצת המיעוט ומצאו כיצד חיים אלו עם אלו, כאשר כל אחד שומר על זהותו ופינתו - לא על שלטונו, אבל חיים יחד.</w:t>
      </w:r>
    </w:p>
    <w:p w14:paraId="241444EC" w14:textId="77777777" w:rsidR="00000000" w:rsidRDefault="004C51F7">
      <w:pPr>
        <w:pStyle w:val="a0"/>
        <w:rPr>
          <w:rFonts w:hint="cs"/>
          <w:rtl/>
        </w:rPr>
      </w:pPr>
    </w:p>
    <w:p w14:paraId="38A4E295" w14:textId="77777777" w:rsidR="00000000" w:rsidRDefault="004C51F7">
      <w:pPr>
        <w:pStyle w:val="a0"/>
        <w:rPr>
          <w:rFonts w:hint="cs"/>
          <w:rtl/>
        </w:rPr>
      </w:pPr>
      <w:r>
        <w:rPr>
          <w:rFonts w:hint="cs"/>
          <w:rtl/>
        </w:rPr>
        <w:t>סיבה נוספת שאני חושב שבעטיה אהרן ברק לא מתלבט בשאלה הזאת בהקשר של העניין המדיני, היא מכיוון שדמוקרטיה ויה</w:t>
      </w:r>
      <w:r>
        <w:rPr>
          <w:rFonts w:hint="cs"/>
          <w:rtl/>
        </w:rPr>
        <w:t xml:space="preserve">דות, לעניות דעתי - ואני חושב שגם אהרן ברק, מתוך שיחות והרצאות ששמעתי מפיו, לא חושב שזה דווקא מהווה סתירה. גם אני לא חושב שזה מהווה סתירה. </w:t>
      </w:r>
    </w:p>
    <w:p w14:paraId="28954798" w14:textId="77777777" w:rsidR="00000000" w:rsidRDefault="004C51F7">
      <w:pPr>
        <w:pStyle w:val="a0"/>
        <w:rPr>
          <w:rFonts w:hint="cs"/>
          <w:rtl/>
        </w:rPr>
      </w:pPr>
    </w:p>
    <w:p w14:paraId="01E8676B" w14:textId="77777777" w:rsidR="00000000" w:rsidRDefault="004C51F7">
      <w:pPr>
        <w:pStyle w:val="a0"/>
        <w:rPr>
          <w:rFonts w:hint="cs"/>
          <w:rtl/>
        </w:rPr>
      </w:pPr>
      <w:r>
        <w:rPr>
          <w:rFonts w:hint="cs"/>
          <w:rtl/>
        </w:rPr>
        <w:t>אני זוכר שכאשר התחלנו לדון, בראשית הדרך, לפני שנים מספר, על אותן הצעות חוק-יסוד שכן התקבלו, והתחלנו להתעסק עם ההגדרה</w:t>
      </w:r>
      <w:r>
        <w:rPr>
          <w:rFonts w:hint="cs"/>
          <w:rtl/>
        </w:rPr>
        <w:t xml:space="preserve"> של מדינת ישראל, מובן שעמדנו אז בדילמה של מדינה יהודית ודמוקרטית. בסוף התקבל הנוסח של "מדינה יהודית ודמוקרטית", אבל אגיד לכם מה שאני הצעתי באמצע הדרך שיהיה כתוב. הצעתי שיהיה כתוב שמדינת ישראל היא מדינה יהודית אשר משטרה דמוקרטי. זה היה פותר את כל הדילמות. י</w:t>
      </w:r>
      <w:r>
        <w:rPr>
          <w:rFonts w:hint="cs"/>
          <w:rtl/>
        </w:rPr>
        <w:t>ש הגדרה רוחנית או אידיאולוגית שהיא מדינה יהודית, ושם כמובן יהיו ויכוחים: מה זו מדינה יהודית? איך אתה נותן ביטוי לעניין הזה? אלה ויכוחים שעדיין לא התחילו. אבל לגבי המשטר - משטר דמוקרטי. את זה אנחנו יודעים, ויש מודלים למשטרים דמוקרטיים.</w:t>
      </w:r>
    </w:p>
    <w:p w14:paraId="4BD41524" w14:textId="77777777" w:rsidR="00000000" w:rsidRDefault="004C51F7">
      <w:pPr>
        <w:pStyle w:val="a0"/>
        <w:rPr>
          <w:rFonts w:hint="cs"/>
          <w:rtl/>
        </w:rPr>
      </w:pPr>
    </w:p>
    <w:p w14:paraId="223BD26F" w14:textId="77777777" w:rsidR="00000000" w:rsidRDefault="004C51F7">
      <w:pPr>
        <w:pStyle w:val="a0"/>
        <w:rPr>
          <w:rFonts w:hint="cs"/>
          <w:rtl/>
        </w:rPr>
      </w:pPr>
      <w:r>
        <w:rPr>
          <w:rFonts w:hint="cs"/>
          <w:rtl/>
        </w:rPr>
        <w:t>למה היו צריכים לכרוך</w:t>
      </w:r>
      <w:r>
        <w:rPr>
          <w:rFonts w:hint="cs"/>
          <w:rtl/>
        </w:rPr>
        <w:t xml:space="preserve"> את זה ולתת לשניהם אותה דרגה של ערכיות? זה מה שעושה לנו היום את הבעיה, כשאנחנו נכנסים לדילמה שבגללה אהרן ברק, הנשיא, לא מסוגל לישון בשקט.</w:t>
      </w:r>
    </w:p>
    <w:p w14:paraId="6C04BA52" w14:textId="77777777" w:rsidR="00000000" w:rsidRDefault="004C51F7">
      <w:pPr>
        <w:pStyle w:val="a0"/>
        <w:rPr>
          <w:rFonts w:hint="cs"/>
          <w:rtl/>
        </w:rPr>
      </w:pPr>
    </w:p>
    <w:p w14:paraId="0C6CDF5E" w14:textId="77777777" w:rsidR="00000000" w:rsidRDefault="004C51F7">
      <w:pPr>
        <w:pStyle w:val="af0"/>
        <w:rPr>
          <w:rtl/>
        </w:rPr>
      </w:pPr>
      <w:r>
        <w:rPr>
          <w:rtl/>
        </w:rPr>
        <w:t>יצחק כהן (ש"ס):</w:t>
      </w:r>
    </w:p>
    <w:p w14:paraId="47C1CB20" w14:textId="77777777" w:rsidR="00000000" w:rsidRDefault="004C51F7">
      <w:pPr>
        <w:pStyle w:val="a0"/>
        <w:rPr>
          <w:rtl/>
        </w:rPr>
      </w:pPr>
    </w:p>
    <w:p w14:paraId="709A6A61" w14:textId="77777777" w:rsidR="00000000" w:rsidRDefault="004C51F7">
      <w:pPr>
        <w:pStyle w:val="a0"/>
        <w:rPr>
          <w:rFonts w:hint="cs"/>
          <w:rtl/>
        </w:rPr>
      </w:pPr>
      <w:r>
        <w:rPr>
          <w:rFonts w:hint="cs"/>
          <w:rtl/>
        </w:rPr>
        <w:t>יש פתרון לפי תפיסותיו של הציבור הנאור בישראל.</w:t>
      </w:r>
    </w:p>
    <w:p w14:paraId="6EF010AF" w14:textId="77777777" w:rsidR="00000000" w:rsidRDefault="004C51F7">
      <w:pPr>
        <w:pStyle w:val="a0"/>
        <w:rPr>
          <w:rFonts w:hint="cs"/>
          <w:rtl/>
        </w:rPr>
      </w:pPr>
    </w:p>
    <w:p w14:paraId="0ABCF6C0" w14:textId="77777777" w:rsidR="00000000" w:rsidRDefault="004C51F7">
      <w:pPr>
        <w:pStyle w:val="-"/>
        <w:rPr>
          <w:rtl/>
        </w:rPr>
      </w:pPr>
      <w:bookmarkStart w:id="160" w:name="FS000000531T30_12_2003_18_10_34"/>
      <w:bookmarkStart w:id="161" w:name="FS000000531T30_12_2003_18_10_45C"/>
      <w:bookmarkEnd w:id="160"/>
      <w:bookmarkEnd w:id="161"/>
      <w:r>
        <w:rPr>
          <w:rtl/>
        </w:rPr>
        <w:t>אברהם רביץ (יהדות התורה):</w:t>
      </w:r>
    </w:p>
    <w:p w14:paraId="0E52C9E4" w14:textId="77777777" w:rsidR="00000000" w:rsidRDefault="004C51F7">
      <w:pPr>
        <w:pStyle w:val="a0"/>
        <w:rPr>
          <w:rtl/>
        </w:rPr>
      </w:pPr>
    </w:p>
    <w:p w14:paraId="1917F4C4" w14:textId="77777777" w:rsidR="00000000" w:rsidRDefault="004C51F7">
      <w:pPr>
        <w:pStyle w:val="a0"/>
        <w:rPr>
          <w:rFonts w:hint="cs"/>
          <w:rtl/>
        </w:rPr>
      </w:pPr>
      <w:r>
        <w:rPr>
          <w:rFonts w:hint="cs"/>
          <w:rtl/>
        </w:rPr>
        <w:t>אני לא רוצה להיכנס היום לו</w:t>
      </w:r>
      <w:r>
        <w:rPr>
          <w:rFonts w:hint="cs"/>
          <w:rtl/>
        </w:rPr>
        <w:t xml:space="preserve">ויכוחים. אולי ניכנס פעם לזה, בוודאי. אבל הלוואי שנצא מזה. </w:t>
      </w:r>
    </w:p>
    <w:p w14:paraId="4715BAE0" w14:textId="77777777" w:rsidR="00000000" w:rsidRDefault="004C51F7">
      <w:pPr>
        <w:pStyle w:val="a0"/>
        <w:rPr>
          <w:rFonts w:hint="cs"/>
          <w:rtl/>
        </w:rPr>
      </w:pPr>
    </w:p>
    <w:p w14:paraId="27AEFBA4" w14:textId="77777777" w:rsidR="00000000" w:rsidRDefault="004C51F7">
      <w:pPr>
        <w:pStyle w:val="a0"/>
        <w:rPr>
          <w:rFonts w:hint="cs"/>
          <w:rtl/>
        </w:rPr>
      </w:pPr>
      <w:r>
        <w:rPr>
          <w:rFonts w:hint="cs"/>
          <w:rtl/>
        </w:rPr>
        <w:t>אני אגיד לכם מה קורה לנו. אנחנו נמצאים היום בתוך הסוגיה הזאת, חבר הכנסת בורג, אנוכי ועוד כמה חברי כנסת שיושבים כאן באולם. אנחנו יודעים. אנחנו פועלים לראות מה עושים עם חוקה בהקשר של מינהל מקרקעי יש</w:t>
      </w:r>
      <w:r>
        <w:rPr>
          <w:rFonts w:hint="cs"/>
          <w:rtl/>
        </w:rPr>
        <w:t>ראל, ואפילו בקשר לצבא. אלה הדברים הקלים. אנחנו דוחים את העיקר לסוף מכיוון שהוא הקשה ביותר, ואני לא יודע אם אנחנו נוהגים בחוכמה בעניין הזה, מכיוון שבהחלט יכול להיות שאנחנו נבזבז שנה שלמה, ואם יש לכולנו רצון שהחוקה תהיה מתוך הסכמה רחבה, אם אנחנו לא ניתן את ה</w:t>
      </w:r>
      <w:r>
        <w:rPr>
          <w:rFonts w:hint="cs"/>
          <w:rtl/>
        </w:rPr>
        <w:t xml:space="preserve">דעת על כך מייד בהתחלה, בשלב ההגדרות, בסופו של דבר ייתכן שלא נוכל להתקדם בכלל. אני לא יודע מה יהיה כאן, זה כבר עניין של פוליטיקה, אבל הסכמה רחבה עלולה לא להיות. </w:t>
      </w:r>
    </w:p>
    <w:p w14:paraId="7EF89B5D" w14:textId="77777777" w:rsidR="00000000" w:rsidRDefault="004C51F7">
      <w:pPr>
        <w:pStyle w:val="a0"/>
        <w:rPr>
          <w:rFonts w:hint="cs"/>
          <w:rtl/>
        </w:rPr>
      </w:pPr>
    </w:p>
    <w:p w14:paraId="226D485B" w14:textId="77777777" w:rsidR="00000000" w:rsidRDefault="004C51F7">
      <w:pPr>
        <w:pStyle w:val="a0"/>
        <w:rPr>
          <w:rFonts w:hint="cs"/>
          <w:rtl/>
        </w:rPr>
      </w:pPr>
      <w:r>
        <w:rPr>
          <w:rFonts w:hint="cs"/>
          <w:rtl/>
        </w:rPr>
        <w:t>אני אומר, אדוני היושב-ראש, עוד לא התחלנו בכלל. חבר הכנסת בורג, אתה דיברת על פורומים שדנו בדמוק</w:t>
      </w:r>
      <w:r>
        <w:rPr>
          <w:rFonts w:hint="cs"/>
          <w:rtl/>
        </w:rPr>
        <w:t xml:space="preserve">רטיה. עוד לא היה אפילו פורום רציני אחד מאז קום המדינה שהתמודד עם ההגדרה המקובלת המקסימלית, לא המוחלטת, אבל לפחות המקובלת המקסימלית של המדינה כמדינה יהודית. לא התחלנו לדבר על מה זה מדינה יהודית בכלל. זה מין אבסטרקט כזה, משהו אוניברסלי, איזה משהו, אבל זה לא </w:t>
      </w:r>
      <w:r>
        <w:rPr>
          <w:rFonts w:hint="cs"/>
          <w:rtl/>
        </w:rPr>
        <w:t xml:space="preserve">משהו. לגבי אחדים זה: "כי הם חיינו", ולגבי אחרים זה: הבה ונשכח מכל העניין הזה. </w:t>
      </w:r>
    </w:p>
    <w:p w14:paraId="557D916A" w14:textId="77777777" w:rsidR="00000000" w:rsidRDefault="004C51F7">
      <w:pPr>
        <w:pStyle w:val="a0"/>
        <w:rPr>
          <w:rFonts w:hint="cs"/>
          <w:rtl/>
        </w:rPr>
      </w:pPr>
    </w:p>
    <w:p w14:paraId="4D407EDA" w14:textId="77777777" w:rsidR="00000000" w:rsidRDefault="004C51F7">
      <w:pPr>
        <w:pStyle w:val="af1"/>
        <w:rPr>
          <w:rtl/>
        </w:rPr>
      </w:pPr>
      <w:r>
        <w:rPr>
          <w:rtl/>
        </w:rPr>
        <w:t>היו"ר ראובן ריבלין:</w:t>
      </w:r>
    </w:p>
    <w:p w14:paraId="3E4F47E3" w14:textId="77777777" w:rsidR="00000000" w:rsidRDefault="004C51F7">
      <w:pPr>
        <w:pStyle w:val="a0"/>
        <w:rPr>
          <w:rtl/>
        </w:rPr>
      </w:pPr>
    </w:p>
    <w:p w14:paraId="0285AF61" w14:textId="77777777" w:rsidR="00000000" w:rsidRDefault="004C51F7">
      <w:pPr>
        <w:pStyle w:val="a0"/>
        <w:rPr>
          <w:rFonts w:hint="cs"/>
          <w:rtl/>
        </w:rPr>
      </w:pPr>
      <w:r>
        <w:rPr>
          <w:rFonts w:hint="cs"/>
          <w:rtl/>
        </w:rPr>
        <w:t>ואידך זיל גמור.</w:t>
      </w:r>
    </w:p>
    <w:p w14:paraId="5DA5BC88" w14:textId="77777777" w:rsidR="00000000" w:rsidRDefault="004C51F7">
      <w:pPr>
        <w:pStyle w:val="a0"/>
        <w:rPr>
          <w:rFonts w:hint="cs"/>
          <w:rtl/>
        </w:rPr>
      </w:pPr>
    </w:p>
    <w:p w14:paraId="3A3E9243" w14:textId="77777777" w:rsidR="00000000" w:rsidRDefault="004C51F7">
      <w:pPr>
        <w:pStyle w:val="-"/>
        <w:rPr>
          <w:rtl/>
        </w:rPr>
      </w:pPr>
      <w:bookmarkStart w:id="162" w:name="FS000000531T30_12_2003_18_17_45C"/>
      <w:bookmarkEnd w:id="162"/>
      <w:r>
        <w:rPr>
          <w:rtl/>
        </w:rPr>
        <w:t>אברהם רביץ (יהדות התורה):</w:t>
      </w:r>
    </w:p>
    <w:p w14:paraId="0D7DF18E" w14:textId="77777777" w:rsidR="00000000" w:rsidRDefault="004C51F7">
      <w:pPr>
        <w:pStyle w:val="a0"/>
        <w:rPr>
          <w:rtl/>
        </w:rPr>
      </w:pPr>
    </w:p>
    <w:p w14:paraId="33A88690" w14:textId="77777777" w:rsidR="00000000" w:rsidRDefault="004C51F7">
      <w:pPr>
        <w:pStyle w:val="a0"/>
        <w:rPr>
          <w:rFonts w:hint="cs"/>
          <w:rtl/>
        </w:rPr>
      </w:pPr>
      <w:r>
        <w:rPr>
          <w:rFonts w:hint="cs"/>
          <w:rtl/>
        </w:rPr>
        <w:t>יש כיוון מאוד ברור, שאני חושב שכולנו נוכל לחיות ביחד עם שתי ההגדרות, אם אכן נהיה פתוחים זה לזה ונרצה לחיות זה ע</w:t>
      </w:r>
      <w:r>
        <w:rPr>
          <w:rFonts w:hint="cs"/>
          <w:rtl/>
        </w:rPr>
        <w:t>ם זה, ולא רק זה בצד זה. תודה, אדוני.</w:t>
      </w:r>
    </w:p>
    <w:p w14:paraId="633F2212" w14:textId="77777777" w:rsidR="00000000" w:rsidRDefault="004C51F7">
      <w:pPr>
        <w:pStyle w:val="a0"/>
        <w:rPr>
          <w:rFonts w:hint="cs"/>
          <w:rtl/>
        </w:rPr>
      </w:pPr>
    </w:p>
    <w:p w14:paraId="080AEBA0" w14:textId="77777777" w:rsidR="00000000" w:rsidRDefault="004C51F7">
      <w:pPr>
        <w:pStyle w:val="af1"/>
        <w:rPr>
          <w:rtl/>
        </w:rPr>
      </w:pPr>
      <w:r>
        <w:rPr>
          <w:rtl/>
        </w:rPr>
        <w:t>היו"ר ראובן ריבלין:</w:t>
      </w:r>
    </w:p>
    <w:p w14:paraId="25FE1FDC" w14:textId="77777777" w:rsidR="00000000" w:rsidRDefault="004C51F7">
      <w:pPr>
        <w:pStyle w:val="a0"/>
        <w:rPr>
          <w:rtl/>
        </w:rPr>
      </w:pPr>
    </w:p>
    <w:p w14:paraId="21190062" w14:textId="77777777" w:rsidR="00000000" w:rsidRDefault="004C51F7">
      <w:pPr>
        <w:pStyle w:val="a0"/>
        <w:rPr>
          <w:rFonts w:hint="cs"/>
          <w:rtl/>
        </w:rPr>
      </w:pPr>
      <w:r>
        <w:rPr>
          <w:rFonts w:hint="cs"/>
          <w:rtl/>
        </w:rPr>
        <w:t xml:space="preserve">אני מאוד מודה לחבר הכנסת אברהם רביץ. חברת הכנסת גילה גמליאל. אחריה </w:t>
      </w:r>
      <w:r>
        <w:rPr>
          <w:rtl/>
        </w:rPr>
        <w:t>–</w:t>
      </w:r>
      <w:r>
        <w:rPr>
          <w:rFonts w:hint="cs"/>
          <w:rtl/>
        </w:rPr>
        <w:t xml:space="preserve"> חבר הכנסת ישראל אייכלר, אשר התחלף עם חבר הכנסת מלכיאור. חברת הכנסת גילה גמליאל אינה נוכחת. חבר הכנסת ישראל אייכלר, בבקשה.</w:t>
      </w:r>
    </w:p>
    <w:p w14:paraId="573071B0" w14:textId="77777777" w:rsidR="00000000" w:rsidRDefault="004C51F7">
      <w:pPr>
        <w:pStyle w:val="a0"/>
        <w:rPr>
          <w:rFonts w:hint="cs"/>
          <w:rtl/>
        </w:rPr>
      </w:pPr>
    </w:p>
    <w:p w14:paraId="78864EB7" w14:textId="77777777" w:rsidR="00000000" w:rsidRDefault="004C51F7">
      <w:pPr>
        <w:pStyle w:val="a"/>
        <w:rPr>
          <w:rtl/>
        </w:rPr>
      </w:pPr>
      <w:bookmarkStart w:id="163" w:name="FS000001057T30_12_2003_18_20_14"/>
      <w:bookmarkStart w:id="164" w:name="_Toc63488442"/>
      <w:bookmarkEnd w:id="163"/>
      <w:r>
        <w:rPr>
          <w:rFonts w:hint="eastAsia"/>
          <w:rtl/>
        </w:rPr>
        <w:t>ישראל</w:t>
      </w:r>
      <w:r>
        <w:rPr>
          <w:rtl/>
        </w:rPr>
        <w:t xml:space="preserve"> אייכלר (יהדות התורה):</w:t>
      </w:r>
      <w:bookmarkEnd w:id="164"/>
    </w:p>
    <w:p w14:paraId="5386C441" w14:textId="77777777" w:rsidR="00000000" w:rsidRDefault="004C51F7">
      <w:pPr>
        <w:pStyle w:val="a0"/>
        <w:rPr>
          <w:rFonts w:hint="cs"/>
          <w:rtl/>
        </w:rPr>
      </w:pPr>
    </w:p>
    <w:p w14:paraId="7423E287" w14:textId="77777777" w:rsidR="00000000" w:rsidRDefault="004C51F7">
      <w:pPr>
        <w:pStyle w:val="a0"/>
        <w:rPr>
          <w:rFonts w:hint="cs"/>
          <w:rtl/>
        </w:rPr>
      </w:pPr>
      <w:r>
        <w:rPr>
          <w:rFonts w:hint="cs"/>
          <w:rtl/>
        </w:rPr>
        <w:t>אדוני היושב-ראש, תודה לחבר הכנסת הרב מלכיאור על ההחלפה. אני מודה לך מאוד.</w:t>
      </w:r>
    </w:p>
    <w:p w14:paraId="1FB64AFB" w14:textId="77777777" w:rsidR="00000000" w:rsidRDefault="004C51F7">
      <w:pPr>
        <w:pStyle w:val="a0"/>
        <w:rPr>
          <w:rFonts w:hint="cs"/>
          <w:rtl/>
        </w:rPr>
      </w:pPr>
    </w:p>
    <w:p w14:paraId="2F67556D" w14:textId="77777777" w:rsidR="00000000" w:rsidRDefault="004C51F7">
      <w:pPr>
        <w:pStyle w:val="a0"/>
        <w:rPr>
          <w:rFonts w:hint="cs"/>
          <w:rtl/>
        </w:rPr>
      </w:pPr>
      <w:r>
        <w:rPr>
          <w:rFonts w:hint="cs"/>
          <w:rtl/>
        </w:rPr>
        <w:t xml:space="preserve">עכשיו לנושא. הקהילה היהודית בארץ-ישראל מצויה בסכנה. יש סכנה ביטחונית, יש סכנה כלכלית, ויש סכנות רבות שאנחנו מנסים להתמודד אתן, ובעזרת השם נצליח להתמודד אתן. </w:t>
      </w:r>
      <w:r>
        <w:rPr>
          <w:rFonts w:hint="cs"/>
          <w:rtl/>
        </w:rPr>
        <w:t xml:space="preserve">אבל יש סכנה דמוגרפית וסכנה של זהות, שהיא סכנה שאין לה שום פתרון אחר מלבד יצירת הזהות, מלבד יצירת העם היהודי, יצירת הפתרון הדמוגרפי. לכן, כל ילד יהודי שנולד בארץ-ישראל מחזק את הזהות היהודית ואת הדמוגרפיה של העם היהודי בארץ הקודש.  </w:t>
      </w:r>
    </w:p>
    <w:p w14:paraId="2A451310" w14:textId="77777777" w:rsidR="00000000" w:rsidRDefault="004C51F7">
      <w:pPr>
        <w:pStyle w:val="a0"/>
        <w:rPr>
          <w:rFonts w:hint="cs"/>
          <w:rtl/>
        </w:rPr>
      </w:pPr>
    </w:p>
    <w:p w14:paraId="36F905D5" w14:textId="77777777" w:rsidR="00000000" w:rsidRDefault="004C51F7">
      <w:pPr>
        <w:pStyle w:val="a0"/>
        <w:rPr>
          <w:rFonts w:hint="cs"/>
          <w:rtl/>
        </w:rPr>
      </w:pPr>
      <w:r>
        <w:rPr>
          <w:rFonts w:hint="cs"/>
          <w:rtl/>
        </w:rPr>
        <w:t>עמד כאן קודם יושב-ראש הא</w:t>
      </w:r>
      <w:r>
        <w:rPr>
          <w:rFonts w:hint="cs"/>
          <w:rtl/>
        </w:rPr>
        <w:t>ופוזיציה, מר פרס, ודיבר על הבעיה הפלסטינית, ואמר שאין לנו הרבה זמן. כאילו כל הבעיה היא הפלסטינים. אני רוצה לומר לכם, שהפלסטינים הם לא בעיה. אם הם ואנחנו נרצה לחיות כשכנים בשלום, אז הארץ מספיק גדולה לכולם. הבעיה איננה הפלסטינים בלבד. הבעיה היא שהפלסטינים עד</w:t>
      </w:r>
      <w:r>
        <w:rPr>
          <w:rFonts w:hint="cs"/>
          <w:rtl/>
        </w:rPr>
        <w:t xml:space="preserve">יין לא מוכנים לשלום. אבל נניח שהם כן יהיו מוכנים לשלום והם כן יהיו מוכנים לחיות אתנו ביחד, האם אז אנחנו נוכל להתקיים כעם יהודי בארץ-ישראל, או שאז אנחנו נתבולל בקרב כל אומות העולם, כפי שאנחנו הולכים בצעדים מרחיקי-לכת? </w:t>
      </w:r>
    </w:p>
    <w:p w14:paraId="0A619EFD" w14:textId="77777777" w:rsidR="00000000" w:rsidRDefault="004C51F7">
      <w:pPr>
        <w:pStyle w:val="a0"/>
        <w:rPr>
          <w:rFonts w:hint="cs"/>
          <w:rtl/>
        </w:rPr>
      </w:pPr>
    </w:p>
    <w:p w14:paraId="5E1D04E2" w14:textId="77777777" w:rsidR="00000000" w:rsidRDefault="004C51F7">
      <w:pPr>
        <w:pStyle w:val="a0"/>
        <w:rPr>
          <w:rFonts w:hint="cs"/>
          <w:rtl/>
        </w:rPr>
      </w:pPr>
      <w:r>
        <w:rPr>
          <w:rFonts w:hint="cs"/>
          <w:rtl/>
        </w:rPr>
        <w:t>השבוע חגגו בבית-ספר תיכון ישראלי את ל</w:t>
      </w:r>
      <w:r>
        <w:rPr>
          <w:rFonts w:hint="cs"/>
          <w:rtl/>
        </w:rPr>
        <w:t>יל הכריסמס, וכולם מתנפלים על הנערים והנערות האלה ואני לא יודע מה רוצים מהם. המסר העובר אליהם הוא, שאין הבדל בין עם ישראל לכל העמים, אין הבדל בין בני-האדם, וכל מה שטוב באמריקה טוב לנו הן בעניין החברתי והן בעניין הזהות הדמוקרטית. מה רוצים מהם? שיחגגו את הכרי</w:t>
      </w:r>
      <w:r>
        <w:rPr>
          <w:rFonts w:hint="cs"/>
          <w:rtl/>
        </w:rPr>
        <w:t>סמס, למה לא? מה ההבדל בין הכריסמס לבין חנוכה, להבדיל אלף אלפי הבדלות? מאיפה שהם ידעו את ההבדל בין שני הדברים האלה?</w:t>
      </w:r>
    </w:p>
    <w:p w14:paraId="1A513C0E" w14:textId="77777777" w:rsidR="00000000" w:rsidRDefault="004C51F7">
      <w:pPr>
        <w:pStyle w:val="a0"/>
        <w:rPr>
          <w:rFonts w:hint="cs"/>
          <w:rtl/>
        </w:rPr>
      </w:pPr>
    </w:p>
    <w:p w14:paraId="3979926B" w14:textId="77777777" w:rsidR="00000000" w:rsidRDefault="004C51F7">
      <w:pPr>
        <w:pStyle w:val="a0"/>
        <w:rPr>
          <w:rFonts w:hint="cs"/>
          <w:rtl/>
        </w:rPr>
      </w:pPr>
      <w:r>
        <w:rPr>
          <w:rFonts w:hint="cs"/>
          <w:rtl/>
        </w:rPr>
        <w:t xml:space="preserve">אני רוצה להתייחס לדברים של אברום בורג, שאמר פה דבר מאוד נכון, שאם המדינה לא היתה קמה בארץ-ישראל אלא במקום אחר, היתה סתירה פנימית בעצם מהותה </w:t>
      </w:r>
      <w:r>
        <w:rPr>
          <w:rFonts w:hint="cs"/>
          <w:rtl/>
        </w:rPr>
        <w:t>של המדינה. אני טוען שאם המדינה איננה מאמינה בתורת השם, הסתירה הפנימית בהגדרתה כמדינה יהודית גדולה יותר מאשר אילו המדינה היתה קמה באוגנדה. כי מדינה יהודית באוגנדה או באירופה, ששומרת את תורת השם, יותר יהודית ממדינה שאינה מכירה וכופרת בקיומו של בורא עולם בארץ</w:t>
      </w:r>
      <w:r>
        <w:rPr>
          <w:rFonts w:hint="cs"/>
          <w:rtl/>
        </w:rPr>
        <w:t xml:space="preserve"> הקודש. זו סתירה כל כך מהותית, שאין לה שום אפשרות להתקיים.</w:t>
      </w:r>
    </w:p>
    <w:p w14:paraId="07F2E898" w14:textId="77777777" w:rsidR="00000000" w:rsidRDefault="004C51F7">
      <w:pPr>
        <w:pStyle w:val="a0"/>
        <w:rPr>
          <w:rFonts w:hint="cs"/>
          <w:rtl/>
        </w:rPr>
      </w:pPr>
    </w:p>
    <w:p w14:paraId="0CD1BAE8" w14:textId="77777777" w:rsidR="00000000" w:rsidRDefault="004C51F7">
      <w:pPr>
        <w:pStyle w:val="af0"/>
        <w:rPr>
          <w:rtl/>
        </w:rPr>
      </w:pPr>
      <w:r>
        <w:rPr>
          <w:rFonts w:hint="eastAsia"/>
          <w:rtl/>
        </w:rPr>
        <w:t>אברהם</w:t>
      </w:r>
      <w:r>
        <w:rPr>
          <w:rtl/>
        </w:rPr>
        <w:t xml:space="preserve"> בורג (העבודה-מימד):</w:t>
      </w:r>
    </w:p>
    <w:p w14:paraId="64FC05C9" w14:textId="77777777" w:rsidR="00000000" w:rsidRDefault="004C51F7">
      <w:pPr>
        <w:pStyle w:val="a0"/>
        <w:rPr>
          <w:rFonts w:hint="cs"/>
          <w:rtl/>
        </w:rPr>
      </w:pPr>
    </w:p>
    <w:p w14:paraId="3376D001" w14:textId="77777777" w:rsidR="00000000" w:rsidRDefault="004C51F7">
      <w:pPr>
        <w:pStyle w:val="a0"/>
        <w:rPr>
          <w:rFonts w:hint="cs"/>
          <w:rtl/>
        </w:rPr>
      </w:pPr>
      <w:r>
        <w:rPr>
          <w:rFonts w:hint="cs"/>
          <w:rtl/>
        </w:rPr>
        <w:t>- - -</w:t>
      </w:r>
    </w:p>
    <w:p w14:paraId="701683FD" w14:textId="77777777" w:rsidR="00000000" w:rsidRDefault="004C51F7">
      <w:pPr>
        <w:pStyle w:val="a0"/>
        <w:rPr>
          <w:rFonts w:hint="cs"/>
          <w:rtl/>
        </w:rPr>
      </w:pPr>
    </w:p>
    <w:p w14:paraId="2AD261A5" w14:textId="77777777" w:rsidR="00000000" w:rsidRDefault="004C51F7">
      <w:pPr>
        <w:pStyle w:val="-"/>
        <w:rPr>
          <w:rtl/>
        </w:rPr>
      </w:pPr>
      <w:bookmarkStart w:id="165" w:name="FS000001057T30_12_2003_18_29_01C"/>
      <w:bookmarkEnd w:id="165"/>
      <w:r>
        <w:rPr>
          <w:rFonts w:hint="eastAsia"/>
          <w:rtl/>
        </w:rPr>
        <w:t>ישראל</w:t>
      </w:r>
      <w:r>
        <w:rPr>
          <w:rtl/>
        </w:rPr>
        <w:t xml:space="preserve"> אייכלר (יהדות התורה):</w:t>
      </w:r>
    </w:p>
    <w:p w14:paraId="63F8BD99" w14:textId="77777777" w:rsidR="00000000" w:rsidRDefault="004C51F7">
      <w:pPr>
        <w:pStyle w:val="a0"/>
        <w:rPr>
          <w:rFonts w:hint="cs"/>
          <w:rtl/>
        </w:rPr>
      </w:pPr>
    </w:p>
    <w:p w14:paraId="588E7B6F" w14:textId="77777777" w:rsidR="00000000" w:rsidRDefault="004C51F7">
      <w:pPr>
        <w:pStyle w:val="a0"/>
        <w:rPr>
          <w:rFonts w:hint="cs"/>
          <w:rtl/>
        </w:rPr>
      </w:pPr>
      <w:r>
        <w:rPr>
          <w:rFonts w:hint="cs"/>
          <w:rtl/>
        </w:rPr>
        <w:t>זה נכון, אבל ההגדרה של מדינת ישראל כמדינת ישראל, לא כמדינת אמריקה, כמדינה יהודית, היא סתירה פנימית מהותית בהיותה מדינה חילונית, שאינה</w:t>
      </w:r>
      <w:r>
        <w:rPr>
          <w:rFonts w:hint="cs"/>
          <w:rtl/>
        </w:rPr>
        <w:t xml:space="preserve"> מכירה בכך שיש בכלל בורא לעולם, או שיש תורה מסיני. </w:t>
      </w:r>
    </w:p>
    <w:p w14:paraId="6D223DE5" w14:textId="77777777" w:rsidR="00000000" w:rsidRDefault="004C51F7">
      <w:pPr>
        <w:pStyle w:val="a0"/>
        <w:rPr>
          <w:rFonts w:hint="cs"/>
          <w:rtl/>
        </w:rPr>
      </w:pPr>
    </w:p>
    <w:p w14:paraId="55AD5B99" w14:textId="77777777" w:rsidR="00000000" w:rsidRDefault="004C51F7">
      <w:pPr>
        <w:pStyle w:val="af0"/>
        <w:rPr>
          <w:rtl/>
        </w:rPr>
      </w:pPr>
      <w:r>
        <w:rPr>
          <w:rFonts w:hint="eastAsia"/>
          <w:rtl/>
        </w:rPr>
        <w:t>מיכאל</w:t>
      </w:r>
      <w:r>
        <w:rPr>
          <w:rtl/>
        </w:rPr>
        <w:t xml:space="preserve"> מלכיאור (העבודה-מימד):</w:t>
      </w:r>
    </w:p>
    <w:p w14:paraId="769FDB83" w14:textId="77777777" w:rsidR="00000000" w:rsidRDefault="004C51F7">
      <w:pPr>
        <w:pStyle w:val="a0"/>
        <w:rPr>
          <w:rFonts w:hint="cs"/>
          <w:rtl/>
        </w:rPr>
      </w:pPr>
    </w:p>
    <w:p w14:paraId="6DB5361C" w14:textId="77777777" w:rsidR="00000000" w:rsidRDefault="004C51F7">
      <w:pPr>
        <w:pStyle w:val="a0"/>
        <w:rPr>
          <w:rFonts w:hint="cs"/>
          <w:rtl/>
        </w:rPr>
      </w:pPr>
      <w:r>
        <w:rPr>
          <w:rFonts w:hint="cs"/>
          <w:rtl/>
        </w:rPr>
        <w:t>כאילו שאין לו אלוה, מי שגר בחוץ-לארץ.</w:t>
      </w:r>
    </w:p>
    <w:p w14:paraId="5BE9C462" w14:textId="77777777" w:rsidR="00000000" w:rsidRDefault="004C51F7">
      <w:pPr>
        <w:pStyle w:val="a0"/>
        <w:rPr>
          <w:rFonts w:hint="cs"/>
          <w:rtl/>
        </w:rPr>
      </w:pPr>
    </w:p>
    <w:p w14:paraId="321FD951" w14:textId="77777777" w:rsidR="00000000" w:rsidRDefault="004C51F7">
      <w:pPr>
        <w:pStyle w:val="-"/>
        <w:rPr>
          <w:rtl/>
        </w:rPr>
      </w:pPr>
      <w:bookmarkStart w:id="166" w:name="FS000001057T30_12_2003_18_30_14C"/>
      <w:bookmarkEnd w:id="166"/>
      <w:r>
        <w:rPr>
          <w:rFonts w:hint="eastAsia"/>
          <w:rtl/>
        </w:rPr>
        <w:t>ישראל</w:t>
      </w:r>
      <w:r>
        <w:rPr>
          <w:rtl/>
        </w:rPr>
        <w:t xml:space="preserve"> אייכלר (יהדות התורה):</w:t>
      </w:r>
    </w:p>
    <w:p w14:paraId="0AE0B99E" w14:textId="77777777" w:rsidR="00000000" w:rsidRDefault="004C51F7">
      <w:pPr>
        <w:pStyle w:val="a0"/>
        <w:rPr>
          <w:rFonts w:hint="cs"/>
          <w:rtl/>
        </w:rPr>
      </w:pPr>
    </w:p>
    <w:p w14:paraId="6A3D96EC" w14:textId="77777777" w:rsidR="00000000" w:rsidRDefault="004C51F7">
      <w:pPr>
        <w:pStyle w:val="a0"/>
        <w:rPr>
          <w:rFonts w:hint="cs"/>
          <w:rtl/>
        </w:rPr>
      </w:pPr>
      <w:r>
        <w:rPr>
          <w:rFonts w:hint="cs"/>
          <w:rtl/>
        </w:rPr>
        <w:t>יש סכנות כמו טרור וסמים, הזכירו פה. כל ילד שמתחנך נגד שפיכות דמים, נגד טרור, בעד שלום ונגד סמים ובעד יחסי</w:t>
      </w:r>
      <w:r>
        <w:rPr>
          <w:rFonts w:hint="cs"/>
          <w:rtl/>
        </w:rPr>
        <w:t xml:space="preserve">ם טובים עם השכנים, הוא הצלה ליישוב היהודי. </w:t>
      </w:r>
    </w:p>
    <w:p w14:paraId="57D3C23C" w14:textId="77777777" w:rsidR="00000000" w:rsidRDefault="004C51F7">
      <w:pPr>
        <w:pStyle w:val="a0"/>
        <w:rPr>
          <w:rFonts w:hint="cs"/>
          <w:rtl/>
        </w:rPr>
      </w:pPr>
    </w:p>
    <w:p w14:paraId="71CF6437" w14:textId="77777777" w:rsidR="00000000" w:rsidRDefault="004C51F7">
      <w:pPr>
        <w:pStyle w:val="a0"/>
        <w:rPr>
          <w:rFonts w:hint="cs"/>
          <w:rtl/>
        </w:rPr>
      </w:pPr>
      <w:r>
        <w:rPr>
          <w:rFonts w:hint="cs"/>
          <w:rtl/>
        </w:rPr>
        <w:t xml:space="preserve">אני רוצה לצטט, אני לא יודע אם יש לי רשות, אבל היתה לי שיחה עם מר שמעון פרס כשהוא היה שר החוץ, והוא אמר אז שהפיכת העולם לכפר גלובלי היא סכנה יותר גדולה לזהות של הדור הבא מאשר הטילים הסוריים ברמת-הגולן. </w:t>
      </w:r>
    </w:p>
    <w:p w14:paraId="3C448BD0" w14:textId="77777777" w:rsidR="00000000" w:rsidRDefault="004C51F7">
      <w:pPr>
        <w:pStyle w:val="a0"/>
        <w:rPr>
          <w:rFonts w:hint="cs"/>
          <w:rtl/>
        </w:rPr>
      </w:pPr>
    </w:p>
    <w:p w14:paraId="2CB491E4" w14:textId="77777777" w:rsidR="00000000" w:rsidRDefault="004C51F7">
      <w:pPr>
        <w:pStyle w:val="af0"/>
        <w:rPr>
          <w:rtl/>
        </w:rPr>
      </w:pPr>
      <w:r>
        <w:rPr>
          <w:rFonts w:hint="eastAsia"/>
          <w:rtl/>
        </w:rPr>
        <w:t>קולט</w:t>
      </w:r>
      <w:r>
        <w:rPr>
          <w:rtl/>
        </w:rPr>
        <w:t xml:space="preserve"> אבי</w:t>
      </w:r>
      <w:r>
        <w:rPr>
          <w:rtl/>
        </w:rPr>
        <w:t>טל (העבודה-מימד):</w:t>
      </w:r>
    </w:p>
    <w:p w14:paraId="264D9DD0" w14:textId="77777777" w:rsidR="00000000" w:rsidRDefault="004C51F7">
      <w:pPr>
        <w:pStyle w:val="a0"/>
        <w:rPr>
          <w:rFonts w:hint="cs"/>
          <w:rtl/>
        </w:rPr>
      </w:pPr>
    </w:p>
    <w:p w14:paraId="0AAC0111" w14:textId="77777777" w:rsidR="00000000" w:rsidRDefault="004C51F7">
      <w:pPr>
        <w:pStyle w:val="a0"/>
        <w:rPr>
          <w:rFonts w:hint="cs"/>
          <w:rtl/>
        </w:rPr>
      </w:pPr>
      <w:r>
        <w:rPr>
          <w:rFonts w:hint="cs"/>
          <w:rtl/>
        </w:rPr>
        <w:t>הוא צודק.</w:t>
      </w:r>
    </w:p>
    <w:p w14:paraId="03B1AE1D" w14:textId="77777777" w:rsidR="00000000" w:rsidRDefault="004C51F7">
      <w:pPr>
        <w:pStyle w:val="a0"/>
        <w:rPr>
          <w:rFonts w:hint="cs"/>
          <w:rtl/>
        </w:rPr>
      </w:pPr>
    </w:p>
    <w:p w14:paraId="52714635" w14:textId="77777777" w:rsidR="00000000" w:rsidRDefault="004C51F7">
      <w:pPr>
        <w:pStyle w:val="-"/>
        <w:rPr>
          <w:rtl/>
        </w:rPr>
      </w:pPr>
      <w:bookmarkStart w:id="167" w:name="FS000001057T30_12_2003_18_32_24C"/>
      <w:bookmarkEnd w:id="167"/>
      <w:r>
        <w:rPr>
          <w:rFonts w:hint="eastAsia"/>
          <w:rtl/>
        </w:rPr>
        <w:t>ישראל</w:t>
      </w:r>
      <w:r>
        <w:rPr>
          <w:rtl/>
        </w:rPr>
        <w:t xml:space="preserve"> אייכלר (יהדות התורה):</w:t>
      </w:r>
    </w:p>
    <w:p w14:paraId="5E9F3785" w14:textId="77777777" w:rsidR="00000000" w:rsidRDefault="004C51F7">
      <w:pPr>
        <w:pStyle w:val="a0"/>
        <w:rPr>
          <w:rFonts w:hint="cs"/>
          <w:rtl/>
        </w:rPr>
      </w:pPr>
    </w:p>
    <w:p w14:paraId="1D21C21C" w14:textId="77777777" w:rsidR="00000000" w:rsidRDefault="004C51F7">
      <w:pPr>
        <w:pStyle w:val="a0"/>
        <w:rPr>
          <w:rFonts w:hint="cs"/>
          <w:rtl/>
        </w:rPr>
      </w:pPr>
      <w:r>
        <w:rPr>
          <w:rFonts w:hint="cs"/>
          <w:rtl/>
        </w:rPr>
        <w:t xml:space="preserve">ודאי שהוא צודק, אבל צריך ליישם את זה. כמה משקיעים נגד הטילים הסוריים ברמת-הגולן וכמה מחשבה משקיעים כדי להבטיח שהדור הבא ירצה להיות יהודי וירגיש ויחוש את הזהות היהודית? זאת השאלה. על זה הוויכוח, על </w:t>
      </w:r>
      <w:r>
        <w:rPr>
          <w:rFonts w:hint="cs"/>
          <w:rtl/>
        </w:rPr>
        <w:t>כך אנחנו נאבקים כאן, וכך תהיה גם התשובה על השאלה הדמוגרפית של העם היהודי. תודה רבה.</w:t>
      </w:r>
    </w:p>
    <w:p w14:paraId="33206904" w14:textId="77777777" w:rsidR="00000000" w:rsidRDefault="004C51F7">
      <w:pPr>
        <w:pStyle w:val="a0"/>
        <w:rPr>
          <w:rFonts w:hint="cs"/>
          <w:rtl/>
        </w:rPr>
      </w:pPr>
    </w:p>
    <w:p w14:paraId="7D6984CF" w14:textId="77777777" w:rsidR="00000000" w:rsidRDefault="004C51F7">
      <w:pPr>
        <w:pStyle w:val="af1"/>
        <w:rPr>
          <w:rtl/>
        </w:rPr>
      </w:pPr>
      <w:r>
        <w:rPr>
          <w:rFonts w:hint="eastAsia"/>
          <w:rtl/>
        </w:rPr>
        <w:t>היו</w:t>
      </w:r>
      <w:r>
        <w:rPr>
          <w:rtl/>
        </w:rPr>
        <w:t>"ר ראובן ריבלין:</w:t>
      </w:r>
    </w:p>
    <w:p w14:paraId="5418E88B" w14:textId="77777777" w:rsidR="00000000" w:rsidRDefault="004C51F7">
      <w:pPr>
        <w:pStyle w:val="a0"/>
        <w:rPr>
          <w:rFonts w:hint="cs"/>
          <w:rtl/>
        </w:rPr>
      </w:pPr>
    </w:p>
    <w:p w14:paraId="5A9DF356" w14:textId="77777777" w:rsidR="00000000" w:rsidRDefault="004C51F7">
      <w:pPr>
        <w:pStyle w:val="a0"/>
        <w:rPr>
          <w:rFonts w:hint="cs"/>
          <w:rtl/>
        </w:rPr>
      </w:pPr>
      <w:r>
        <w:rPr>
          <w:rFonts w:hint="cs"/>
          <w:rtl/>
        </w:rPr>
        <w:t xml:space="preserve">תודה רבה. אני מאוד מודה לחבר הכנסת אייכלר על דבריו. חבר הכנסת חיים רמון </w:t>
      </w:r>
      <w:r>
        <w:rPr>
          <w:rtl/>
        </w:rPr>
        <w:t>–</w:t>
      </w:r>
      <w:r>
        <w:rPr>
          <w:rFonts w:hint="cs"/>
          <w:rtl/>
        </w:rPr>
        <w:t xml:space="preserve"> אינו נוכח. חבר הכנסת אברהם בייגה שוחט, בבקשה. אחריו </w:t>
      </w:r>
      <w:r>
        <w:rPr>
          <w:rtl/>
        </w:rPr>
        <w:t>–</w:t>
      </w:r>
      <w:r>
        <w:rPr>
          <w:rFonts w:hint="cs"/>
          <w:rtl/>
        </w:rPr>
        <w:t xml:space="preserve"> חבר הכנסת אופיר פינס. </w:t>
      </w:r>
      <w:r>
        <w:rPr>
          <w:rFonts w:hint="cs"/>
          <w:rtl/>
        </w:rPr>
        <w:t xml:space="preserve">אם הוא לא יהיה נוכח </w:t>
      </w:r>
      <w:r>
        <w:rPr>
          <w:rtl/>
        </w:rPr>
        <w:t>–</w:t>
      </w:r>
      <w:r>
        <w:rPr>
          <w:rFonts w:hint="cs"/>
          <w:rtl/>
        </w:rPr>
        <w:t xml:space="preserve"> חבר הכנסת דני יתום.</w:t>
      </w:r>
    </w:p>
    <w:p w14:paraId="788D1815" w14:textId="77777777" w:rsidR="00000000" w:rsidRDefault="004C51F7">
      <w:pPr>
        <w:pStyle w:val="a0"/>
        <w:rPr>
          <w:rFonts w:hint="cs"/>
          <w:rtl/>
        </w:rPr>
      </w:pPr>
    </w:p>
    <w:p w14:paraId="57E1E8C5" w14:textId="77777777" w:rsidR="00000000" w:rsidRDefault="004C51F7">
      <w:pPr>
        <w:pStyle w:val="af0"/>
        <w:rPr>
          <w:rtl/>
        </w:rPr>
      </w:pPr>
      <w:bookmarkStart w:id="168" w:name="FS000000459T30_12_2003_18_34_58"/>
      <w:bookmarkEnd w:id="168"/>
      <w:r>
        <w:rPr>
          <w:rFonts w:hint="eastAsia"/>
          <w:rtl/>
        </w:rPr>
        <w:t>יוסי</w:t>
      </w:r>
      <w:r>
        <w:rPr>
          <w:rtl/>
        </w:rPr>
        <w:t xml:space="preserve"> שריד (מרצ):</w:t>
      </w:r>
    </w:p>
    <w:p w14:paraId="10ABB33F" w14:textId="77777777" w:rsidR="00000000" w:rsidRDefault="004C51F7">
      <w:pPr>
        <w:pStyle w:val="a0"/>
        <w:rPr>
          <w:rFonts w:hint="cs"/>
          <w:rtl/>
        </w:rPr>
      </w:pPr>
    </w:p>
    <w:p w14:paraId="26083E06" w14:textId="77777777" w:rsidR="00000000" w:rsidRDefault="004C51F7">
      <w:pPr>
        <w:pStyle w:val="a0"/>
        <w:rPr>
          <w:rFonts w:hint="cs"/>
          <w:rtl/>
        </w:rPr>
      </w:pPr>
      <w:r>
        <w:rPr>
          <w:rFonts w:hint="cs"/>
          <w:rtl/>
        </w:rPr>
        <w:t>אל תפחית בשיעור קומתך.</w:t>
      </w:r>
    </w:p>
    <w:p w14:paraId="25402042" w14:textId="77777777" w:rsidR="00000000" w:rsidRDefault="004C51F7">
      <w:pPr>
        <w:pStyle w:val="a0"/>
        <w:rPr>
          <w:rFonts w:hint="cs"/>
          <w:rtl/>
        </w:rPr>
      </w:pPr>
    </w:p>
    <w:p w14:paraId="282240AC" w14:textId="77777777" w:rsidR="00000000" w:rsidRDefault="004C51F7">
      <w:pPr>
        <w:pStyle w:val="a"/>
        <w:rPr>
          <w:rtl/>
        </w:rPr>
      </w:pPr>
      <w:bookmarkStart w:id="169" w:name="_Toc63488443"/>
      <w:r>
        <w:rPr>
          <w:rFonts w:hint="eastAsia"/>
          <w:rtl/>
        </w:rPr>
        <w:t>אברהם</w:t>
      </w:r>
      <w:r>
        <w:rPr>
          <w:rtl/>
        </w:rPr>
        <w:t xml:space="preserve"> בייגה שוחט (העבודה-מימד):</w:t>
      </w:r>
      <w:bookmarkEnd w:id="169"/>
    </w:p>
    <w:p w14:paraId="4517BEE8" w14:textId="77777777" w:rsidR="00000000" w:rsidRDefault="004C51F7">
      <w:pPr>
        <w:pStyle w:val="a0"/>
        <w:rPr>
          <w:rFonts w:hint="cs"/>
          <w:rtl/>
        </w:rPr>
      </w:pPr>
    </w:p>
    <w:p w14:paraId="3B039B81" w14:textId="77777777" w:rsidR="00000000" w:rsidRDefault="004C51F7">
      <w:pPr>
        <w:pStyle w:val="a0"/>
        <w:rPr>
          <w:rFonts w:hint="cs"/>
          <w:rtl/>
        </w:rPr>
      </w:pPr>
      <w:r>
        <w:rPr>
          <w:rFonts w:hint="cs"/>
          <w:rtl/>
        </w:rPr>
        <w:t>אני רוצה שיראו גם את העניבה שלי.</w:t>
      </w:r>
    </w:p>
    <w:p w14:paraId="147179CF" w14:textId="77777777" w:rsidR="00000000" w:rsidRDefault="004C51F7">
      <w:pPr>
        <w:pStyle w:val="a0"/>
        <w:rPr>
          <w:rFonts w:hint="cs"/>
          <w:rtl/>
        </w:rPr>
      </w:pPr>
    </w:p>
    <w:p w14:paraId="605ABAC9" w14:textId="77777777" w:rsidR="00000000" w:rsidRDefault="004C51F7">
      <w:pPr>
        <w:pStyle w:val="af1"/>
        <w:rPr>
          <w:rtl/>
        </w:rPr>
      </w:pPr>
      <w:r>
        <w:rPr>
          <w:rFonts w:hint="eastAsia"/>
          <w:rtl/>
        </w:rPr>
        <w:t>היו</w:t>
      </w:r>
      <w:r>
        <w:rPr>
          <w:rtl/>
        </w:rPr>
        <w:t>"ר ראובן ריבלין:</w:t>
      </w:r>
    </w:p>
    <w:p w14:paraId="13BCA0E4" w14:textId="77777777" w:rsidR="00000000" w:rsidRDefault="004C51F7">
      <w:pPr>
        <w:pStyle w:val="a0"/>
        <w:rPr>
          <w:rFonts w:hint="cs"/>
          <w:rtl/>
        </w:rPr>
      </w:pPr>
    </w:p>
    <w:p w14:paraId="46750592" w14:textId="77777777" w:rsidR="00000000" w:rsidRDefault="004C51F7">
      <w:pPr>
        <w:pStyle w:val="a0"/>
        <w:rPr>
          <w:rFonts w:hint="cs"/>
          <w:rtl/>
        </w:rPr>
      </w:pPr>
      <w:r>
        <w:rPr>
          <w:rFonts w:hint="cs"/>
          <w:rtl/>
        </w:rPr>
        <w:t>הוא לא רוצה להפחית בשיעור קומתו, הוא רוצה להגדיל בשיעור קומתו.</w:t>
      </w:r>
    </w:p>
    <w:p w14:paraId="12639B77" w14:textId="77777777" w:rsidR="00000000" w:rsidRDefault="004C51F7">
      <w:pPr>
        <w:pStyle w:val="a0"/>
        <w:rPr>
          <w:rFonts w:hint="cs"/>
          <w:rtl/>
        </w:rPr>
      </w:pPr>
    </w:p>
    <w:p w14:paraId="124FED83" w14:textId="77777777" w:rsidR="00000000" w:rsidRDefault="004C51F7">
      <w:pPr>
        <w:pStyle w:val="-"/>
        <w:rPr>
          <w:rtl/>
        </w:rPr>
      </w:pPr>
      <w:bookmarkStart w:id="170" w:name="FS000000459T30_12_2003_18_36_03C"/>
      <w:bookmarkEnd w:id="170"/>
      <w:r>
        <w:rPr>
          <w:rFonts w:hint="eastAsia"/>
          <w:rtl/>
        </w:rPr>
        <w:t>אברהם</w:t>
      </w:r>
      <w:r>
        <w:rPr>
          <w:rtl/>
        </w:rPr>
        <w:t xml:space="preserve"> בייגה שוחט (ה</w:t>
      </w:r>
      <w:r>
        <w:rPr>
          <w:rtl/>
        </w:rPr>
        <w:t>עבודה-מימד):</w:t>
      </w:r>
    </w:p>
    <w:p w14:paraId="1F5786CB" w14:textId="77777777" w:rsidR="00000000" w:rsidRDefault="004C51F7">
      <w:pPr>
        <w:pStyle w:val="a0"/>
        <w:rPr>
          <w:rFonts w:hint="cs"/>
          <w:rtl/>
        </w:rPr>
      </w:pPr>
    </w:p>
    <w:p w14:paraId="7BDAE92B" w14:textId="77777777" w:rsidR="00000000" w:rsidRDefault="004C51F7">
      <w:pPr>
        <w:pStyle w:val="a0"/>
        <w:rPr>
          <w:rFonts w:hint="cs"/>
          <w:rtl/>
        </w:rPr>
      </w:pPr>
      <w:r>
        <w:rPr>
          <w:rFonts w:hint="cs"/>
          <w:rtl/>
        </w:rPr>
        <w:t xml:space="preserve">אדוני היושב-ראש, בהתייחס לפתיחה של שמעון פרס ושל אברום בורג, אני נוטה לחשוב שהדיון הזה, בבסיסו יהיו דבריו של בורג ולא דבריו של שמעון פרס, שעסקו אכן בהרבה מאוד דברים חשובים שנוגעים לעולם הגלובלי. </w:t>
      </w:r>
    </w:p>
    <w:p w14:paraId="18300525" w14:textId="77777777" w:rsidR="00000000" w:rsidRDefault="004C51F7">
      <w:pPr>
        <w:pStyle w:val="a0"/>
        <w:rPr>
          <w:rFonts w:hint="cs"/>
          <w:rtl/>
        </w:rPr>
      </w:pPr>
    </w:p>
    <w:p w14:paraId="05420CED" w14:textId="77777777" w:rsidR="00000000" w:rsidRDefault="004C51F7">
      <w:pPr>
        <w:pStyle w:val="a0"/>
        <w:rPr>
          <w:rFonts w:hint="cs"/>
          <w:rtl/>
        </w:rPr>
      </w:pPr>
      <w:r>
        <w:rPr>
          <w:rFonts w:hint="cs"/>
          <w:rtl/>
        </w:rPr>
        <w:t xml:space="preserve">התפלאתי מאוד לשמוע את חבר הכנסת אייכלר, שאמר </w:t>
      </w:r>
      <w:r>
        <w:rPr>
          <w:rFonts w:hint="cs"/>
          <w:rtl/>
        </w:rPr>
        <w:t xml:space="preserve">ששמעון פרס אמר שהגלובליזציה היא בעיה יותר קשה מהטילים הסוריים. אני מכיר את שמעון פרס מרחף מוועידה גלובלית אחת לשנייה ונושא שם נאומים מרכזיים ואוהב את זה ומתקבל שם בכבוד, בצדק.   </w:t>
      </w:r>
    </w:p>
    <w:p w14:paraId="51F68137" w14:textId="77777777" w:rsidR="00000000" w:rsidRDefault="004C51F7">
      <w:pPr>
        <w:pStyle w:val="a0"/>
        <w:rPr>
          <w:rFonts w:hint="cs"/>
          <w:rtl/>
        </w:rPr>
      </w:pPr>
    </w:p>
    <w:p w14:paraId="78C7FFC2" w14:textId="77777777" w:rsidR="00000000" w:rsidRDefault="004C51F7">
      <w:pPr>
        <w:pStyle w:val="af0"/>
        <w:rPr>
          <w:rtl/>
        </w:rPr>
      </w:pPr>
      <w:r>
        <w:rPr>
          <w:rtl/>
        </w:rPr>
        <w:t>קריאה:</w:t>
      </w:r>
    </w:p>
    <w:p w14:paraId="2BAB9B15" w14:textId="77777777" w:rsidR="00000000" w:rsidRDefault="004C51F7">
      <w:pPr>
        <w:pStyle w:val="a0"/>
        <w:rPr>
          <w:rtl/>
        </w:rPr>
      </w:pPr>
    </w:p>
    <w:p w14:paraId="716933CA" w14:textId="77777777" w:rsidR="00000000" w:rsidRDefault="004C51F7">
      <w:pPr>
        <w:pStyle w:val="a0"/>
        <w:ind w:firstLine="720"/>
        <w:rPr>
          <w:rFonts w:hint="cs"/>
          <w:rtl/>
        </w:rPr>
      </w:pPr>
      <w:r>
        <w:rPr>
          <w:rFonts w:hint="cs"/>
          <w:rtl/>
        </w:rPr>
        <w:t>הכוונה לדור הבא - - -</w:t>
      </w:r>
    </w:p>
    <w:p w14:paraId="6BF4D14E" w14:textId="77777777" w:rsidR="00000000" w:rsidRDefault="004C51F7">
      <w:pPr>
        <w:pStyle w:val="a0"/>
        <w:ind w:firstLine="720"/>
        <w:rPr>
          <w:rFonts w:hint="cs"/>
          <w:rtl/>
        </w:rPr>
      </w:pPr>
    </w:p>
    <w:p w14:paraId="2A0E802B" w14:textId="77777777" w:rsidR="00000000" w:rsidRDefault="004C51F7">
      <w:pPr>
        <w:pStyle w:val="-"/>
        <w:rPr>
          <w:rtl/>
        </w:rPr>
      </w:pPr>
      <w:bookmarkStart w:id="171" w:name="FS000000459T30_12_2003_18_41_08C"/>
      <w:bookmarkEnd w:id="171"/>
      <w:r>
        <w:rPr>
          <w:rtl/>
        </w:rPr>
        <w:t>אברהם בייגה שוחט (העבודה-מימד):</w:t>
      </w:r>
    </w:p>
    <w:p w14:paraId="0957BB94" w14:textId="77777777" w:rsidR="00000000" w:rsidRDefault="004C51F7">
      <w:pPr>
        <w:pStyle w:val="a0"/>
        <w:rPr>
          <w:rtl/>
        </w:rPr>
      </w:pPr>
    </w:p>
    <w:p w14:paraId="05C3DAF6" w14:textId="77777777" w:rsidR="00000000" w:rsidRDefault="004C51F7">
      <w:pPr>
        <w:pStyle w:val="a0"/>
        <w:rPr>
          <w:rFonts w:hint="cs"/>
          <w:rtl/>
        </w:rPr>
      </w:pPr>
      <w:r>
        <w:rPr>
          <w:rFonts w:hint="cs"/>
          <w:rtl/>
        </w:rPr>
        <w:t xml:space="preserve">לכן, אני לא </w:t>
      </w:r>
      <w:r>
        <w:rPr>
          <w:rFonts w:hint="cs"/>
          <w:rtl/>
        </w:rPr>
        <w:t>יודע למי התכוונת. משהו לא מתחבר לי.</w:t>
      </w:r>
    </w:p>
    <w:p w14:paraId="45B3B9B4" w14:textId="77777777" w:rsidR="00000000" w:rsidRDefault="004C51F7">
      <w:pPr>
        <w:pStyle w:val="a0"/>
        <w:rPr>
          <w:rFonts w:hint="cs"/>
          <w:rtl/>
        </w:rPr>
      </w:pPr>
    </w:p>
    <w:p w14:paraId="1AE7F9EC" w14:textId="77777777" w:rsidR="00000000" w:rsidRDefault="004C51F7">
      <w:pPr>
        <w:pStyle w:val="af0"/>
        <w:rPr>
          <w:rtl/>
        </w:rPr>
      </w:pPr>
      <w:r>
        <w:rPr>
          <w:rFonts w:hint="eastAsia"/>
          <w:rtl/>
        </w:rPr>
        <w:t>יוסי</w:t>
      </w:r>
      <w:r>
        <w:rPr>
          <w:rtl/>
        </w:rPr>
        <w:t xml:space="preserve"> שריד (מרצ):</w:t>
      </w:r>
    </w:p>
    <w:p w14:paraId="506B89CE" w14:textId="77777777" w:rsidR="00000000" w:rsidRDefault="004C51F7">
      <w:pPr>
        <w:pStyle w:val="a0"/>
        <w:rPr>
          <w:rFonts w:hint="cs"/>
          <w:rtl/>
        </w:rPr>
      </w:pPr>
    </w:p>
    <w:p w14:paraId="48929115" w14:textId="77777777" w:rsidR="00000000" w:rsidRDefault="004C51F7">
      <w:pPr>
        <w:pStyle w:val="a0"/>
        <w:rPr>
          <w:rFonts w:hint="cs"/>
          <w:rtl/>
        </w:rPr>
      </w:pPr>
      <w:r>
        <w:rPr>
          <w:rFonts w:hint="cs"/>
          <w:rtl/>
        </w:rPr>
        <w:t>למה?</w:t>
      </w:r>
    </w:p>
    <w:p w14:paraId="39D4A606" w14:textId="77777777" w:rsidR="00000000" w:rsidRDefault="004C51F7">
      <w:pPr>
        <w:pStyle w:val="a0"/>
        <w:rPr>
          <w:rFonts w:hint="cs"/>
          <w:rtl/>
        </w:rPr>
      </w:pPr>
    </w:p>
    <w:p w14:paraId="2DF21464" w14:textId="77777777" w:rsidR="00000000" w:rsidRDefault="004C51F7">
      <w:pPr>
        <w:pStyle w:val="-"/>
        <w:rPr>
          <w:rtl/>
        </w:rPr>
      </w:pPr>
      <w:bookmarkStart w:id="172" w:name="FS000000459T30_12_2003_18_41_45C"/>
      <w:bookmarkEnd w:id="172"/>
      <w:r>
        <w:rPr>
          <w:rtl/>
        </w:rPr>
        <w:t>אברהם בייגה שוחט (העבודה-מימד):</w:t>
      </w:r>
    </w:p>
    <w:p w14:paraId="3B04FC7F" w14:textId="77777777" w:rsidR="00000000" w:rsidRDefault="004C51F7">
      <w:pPr>
        <w:pStyle w:val="a0"/>
        <w:rPr>
          <w:rtl/>
        </w:rPr>
      </w:pPr>
    </w:p>
    <w:p w14:paraId="49576881" w14:textId="77777777" w:rsidR="00000000" w:rsidRDefault="004C51F7">
      <w:pPr>
        <w:pStyle w:val="a0"/>
        <w:rPr>
          <w:rFonts w:hint="cs"/>
          <w:rtl/>
        </w:rPr>
      </w:pPr>
      <w:r>
        <w:rPr>
          <w:rFonts w:hint="cs"/>
          <w:rtl/>
        </w:rPr>
        <w:t>אני לא חושב שפרס חושב כך, כי פרס הוא איש העולם הגלובלי באמת, והוא באמת מבין את התהליכים הגלובליים. אני חושב שבדיון הזה הבעיה הגלובלית לא כל כך מתאימה לנו, שכן הקו</w:t>
      </w:r>
      <w:r>
        <w:rPr>
          <w:rFonts w:hint="cs"/>
          <w:rtl/>
        </w:rPr>
        <w:t>נפליקטים הדמוגרפיים שמתקיימים במקומות כאלה ואחרים, לעולם לא יושבים על בסיס כל כך מעורער של תביעות של שני עמים, של קונפליקט כזה שהוא גם דתי, גם טריטוריאלי, ומחייב פתרון הרבה יותר עמוק מאשר דבר שנגזר מאיזו מערכת עולמית.</w:t>
      </w:r>
    </w:p>
    <w:p w14:paraId="39510AEF" w14:textId="77777777" w:rsidR="00000000" w:rsidRDefault="004C51F7">
      <w:pPr>
        <w:pStyle w:val="a0"/>
        <w:ind w:firstLine="0"/>
        <w:rPr>
          <w:rFonts w:hint="cs"/>
          <w:rtl/>
        </w:rPr>
      </w:pPr>
    </w:p>
    <w:p w14:paraId="751D4624" w14:textId="77777777" w:rsidR="00000000" w:rsidRDefault="004C51F7">
      <w:pPr>
        <w:pStyle w:val="a0"/>
        <w:rPr>
          <w:rFonts w:hint="cs"/>
          <w:rtl/>
        </w:rPr>
      </w:pPr>
      <w:r>
        <w:rPr>
          <w:rFonts w:hint="cs"/>
          <w:rtl/>
        </w:rPr>
        <w:t>הדיון הוא דיון פרקטי. לצערי הרב הוא ל</w:t>
      </w:r>
      <w:r>
        <w:rPr>
          <w:rFonts w:hint="cs"/>
          <w:rtl/>
        </w:rPr>
        <w:t>א דיון תיאורטי. יכול לעמוד אורי אריאל ולהגיד, אולי באמונה שלמה, וזו כמובן זכותו, שאנחנו יכולים לתקוף את הבעיה דרך הגברת הילודה - כפי שהוא רואה בחזונו - ועידוד היציאה מהארץ של האוכלוסייה הפלסטינית, ומשטחי עזה ויהודה ושומרון. בינתיים הייתי  מציע לך להסתכל על</w:t>
      </w:r>
      <w:r>
        <w:rPr>
          <w:rFonts w:hint="cs"/>
          <w:rtl/>
        </w:rPr>
        <w:t xml:space="preserve"> המספרים של הלשכה המרכזית לסטטיסטיקה, כדי שתבין מאיפה זורמים האנשים ולאן. </w:t>
      </w:r>
    </w:p>
    <w:p w14:paraId="7F18D2AD" w14:textId="77777777" w:rsidR="00000000" w:rsidRDefault="004C51F7">
      <w:pPr>
        <w:pStyle w:val="a0"/>
        <w:rPr>
          <w:rFonts w:hint="cs"/>
          <w:rtl/>
        </w:rPr>
      </w:pPr>
    </w:p>
    <w:p w14:paraId="765743EF" w14:textId="77777777" w:rsidR="00000000" w:rsidRDefault="004C51F7">
      <w:pPr>
        <w:pStyle w:val="a0"/>
        <w:rPr>
          <w:rFonts w:hint="cs"/>
          <w:rtl/>
        </w:rPr>
      </w:pPr>
      <w:r>
        <w:rPr>
          <w:rFonts w:hint="cs"/>
          <w:rtl/>
        </w:rPr>
        <w:t xml:space="preserve">לצערי הרב, אני חושב שהביטוי הדמוגרפי הוא הביטוי של הקונפליקט ושל הבעיה, שאברהם בורג הצליח לתאר אותה מאוד נכון, אבל נספח לעניין הדמוגרפי הוא גם עניין מוסרי ממדרגה ראשונה. זה לא מצב </w:t>
      </w:r>
      <w:r>
        <w:rPr>
          <w:rFonts w:hint="cs"/>
          <w:rtl/>
        </w:rPr>
        <w:t>שיש פה קבוצה של מהגרים שיש להם 20% או 30% ונתמודד עם דמוגרפיה של קבוצת מיעוט. יש כאן בעיה הרבה יותר עמוקה, ולכן אני חושב, שכאשר שוקלים את העניין, הבעיה הדמוגרפית נותנת את המעטפת הגדולה של העניין, אבל המרכיב המוסרי והענייני מחייב אותנו להביא בחשבון שזאת סיט</w:t>
      </w:r>
      <w:r>
        <w:rPr>
          <w:rFonts w:hint="cs"/>
          <w:rtl/>
        </w:rPr>
        <w:t>ואציה שבה שעון החול - עם כל הצער שבדבר, לגבי אותם אנשים שזה צער בשבילם, בעיני זה לא צער - מחייב אכן מהלכים ויציאה החוצה, גם בגלל הפתרון הגדול של הבעיה הדמוגרפית, שלפי הערכתי אין לה פתרון מהמקסמים שאתה מדבר עליהם, כי גם אם נצליח להחזיק בכוח וגם אם יבואו עוד</w:t>
      </w:r>
      <w:r>
        <w:rPr>
          <w:rFonts w:hint="cs"/>
          <w:rtl/>
        </w:rPr>
        <w:t xml:space="preserve"> 200,000 או 300,000 או 400,000, עדיין הבעיה נשארת בעינה. </w:t>
      </w:r>
    </w:p>
    <w:p w14:paraId="0CD6293B" w14:textId="77777777" w:rsidR="00000000" w:rsidRDefault="004C51F7">
      <w:pPr>
        <w:pStyle w:val="a0"/>
        <w:rPr>
          <w:rFonts w:hint="cs"/>
          <w:rtl/>
        </w:rPr>
      </w:pPr>
    </w:p>
    <w:p w14:paraId="0EF86439" w14:textId="77777777" w:rsidR="00000000" w:rsidRDefault="004C51F7">
      <w:pPr>
        <w:pStyle w:val="a0"/>
        <w:rPr>
          <w:rFonts w:hint="cs"/>
          <w:rtl/>
        </w:rPr>
      </w:pPr>
      <w:r>
        <w:rPr>
          <w:rFonts w:hint="cs"/>
          <w:rtl/>
        </w:rPr>
        <w:t xml:space="preserve">חבר הכנסת אריאל, אני רוצה לומר לך עוד מלה. קודם כול, אני מאוד מכבד את פרס על כך שאף שהוא היה מעורב בשלבים מסוימים בהקמת התנחלויות יחד עם ממשלות העבודה - הוא לא היה לבד, היתה מערכת שלמה שעשתה צעדים </w:t>
      </w:r>
      <w:r>
        <w:rPr>
          <w:rFonts w:hint="cs"/>
          <w:rtl/>
        </w:rPr>
        <w:t xml:space="preserve">ראשונים בהתנחלות ובהתיישבות בארץ-ישראל </w:t>
      </w:r>
      <w:r>
        <w:rPr>
          <w:rtl/>
        </w:rPr>
        <w:t>–</w:t>
      </w:r>
      <w:r>
        <w:rPr>
          <w:rFonts w:hint="cs"/>
          <w:rtl/>
        </w:rPr>
        <w:t xml:space="preserve"> הוא הגיע למסקנה שהמהלך הזה צריך להיפסק בבוא היום. אני אזכיר לך, כדי לא להשאיר את פרס מבודד - - -</w:t>
      </w:r>
    </w:p>
    <w:p w14:paraId="6A29A37D" w14:textId="77777777" w:rsidR="00000000" w:rsidRDefault="004C51F7">
      <w:pPr>
        <w:pStyle w:val="a0"/>
        <w:rPr>
          <w:rFonts w:hint="cs"/>
          <w:rtl/>
        </w:rPr>
      </w:pPr>
    </w:p>
    <w:p w14:paraId="5A71E8DF"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5EFF9385" w14:textId="77777777" w:rsidR="00000000" w:rsidRDefault="004C51F7">
      <w:pPr>
        <w:pStyle w:val="a0"/>
        <w:rPr>
          <w:rFonts w:hint="cs"/>
          <w:rtl/>
        </w:rPr>
      </w:pPr>
    </w:p>
    <w:p w14:paraId="0DCB2D5C" w14:textId="77777777" w:rsidR="00000000" w:rsidRDefault="004C51F7">
      <w:pPr>
        <w:pStyle w:val="a0"/>
        <w:rPr>
          <w:rFonts w:hint="cs"/>
          <w:rtl/>
        </w:rPr>
      </w:pPr>
      <w:r>
        <w:rPr>
          <w:rFonts w:hint="cs"/>
          <w:rtl/>
        </w:rPr>
        <w:t xml:space="preserve">- - - </w:t>
      </w:r>
    </w:p>
    <w:p w14:paraId="4697E64F" w14:textId="77777777" w:rsidR="00000000" w:rsidRDefault="004C51F7">
      <w:pPr>
        <w:pStyle w:val="a0"/>
        <w:rPr>
          <w:rFonts w:hint="cs"/>
          <w:rtl/>
        </w:rPr>
      </w:pPr>
    </w:p>
    <w:p w14:paraId="4C6B2DE7" w14:textId="77777777" w:rsidR="00000000" w:rsidRDefault="004C51F7">
      <w:pPr>
        <w:pStyle w:val="-"/>
        <w:rPr>
          <w:rtl/>
        </w:rPr>
      </w:pPr>
      <w:bookmarkStart w:id="173" w:name="FS000000459T30_12_2003_17_51_52C"/>
      <w:bookmarkEnd w:id="173"/>
      <w:r>
        <w:rPr>
          <w:rtl/>
        </w:rPr>
        <w:t>אברהם בייגה שוחט (העבודה-מימד):</w:t>
      </w:r>
    </w:p>
    <w:p w14:paraId="46CCE284" w14:textId="77777777" w:rsidR="00000000" w:rsidRDefault="004C51F7">
      <w:pPr>
        <w:pStyle w:val="a0"/>
        <w:rPr>
          <w:rtl/>
        </w:rPr>
      </w:pPr>
    </w:p>
    <w:p w14:paraId="3D1AB580" w14:textId="77777777" w:rsidR="00000000" w:rsidRDefault="004C51F7">
      <w:pPr>
        <w:pStyle w:val="a0"/>
        <w:rPr>
          <w:rtl/>
        </w:rPr>
      </w:pPr>
      <w:r>
        <w:rPr>
          <w:rFonts w:hint="cs"/>
          <w:rtl/>
        </w:rPr>
        <w:t>אני  אזכיר לך לסיום שני ראש</w:t>
      </w:r>
      <w:r>
        <w:rPr>
          <w:rFonts w:hint="cs"/>
          <w:rtl/>
        </w:rPr>
        <w:t>י ממשלה של הליכוד, אחד זה מנחם בגין, זיכרונו לברכה, שאמר מה שאמר על נאות-סיני, ולא חלפו ארבעה-חמישה חודשים מבחירתו וכל דיבוריו בעניין הזה הפכו לדבר מופרך לחלוטין. השני הוא ראש ממשלתנו, שלא לדבר על ממלא-מקומו, בדברים שהוא אמר שהם ניגוד טוטלי לכל מה שהוא עשה</w:t>
      </w:r>
      <w:r>
        <w:rPr>
          <w:rFonts w:hint="cs"/>
          <w:rtl/>
        </w:rPr>
        <w:t xml:space="preserve"> במשך 20 וכמה שנים, גם במונחים, גם בהגדרות, גם בדברים שהוא הולך לעשות - הלוואי שהוא יעשה, אני עוד לא בטוח - אבל גם במינוחים המילוליים שיש להם משמעות. לכן, התקיפה של פרס בעניין הזה היא ממש לא במקומה, כי פרס ברגע מסוים קיבל את ההחלטה שכדי להגיע לשלום אנחנו צ</w:t>
      </w:r>
      <w:r>
        <w:rPr>
          <w:rFonts w:hint="cs"/>
          <w:rtl/>
        </w:rPr>
        <w:t>ריכים ללכת לוויתורים מרחיקי-לכת.</w:t>
      </w:r>
    </w:p>
    <w:p w14:paraId="44B1B748" w14:textId="77777777" w:rsidR="00000000" w:rsidRDefault="004C51F7">
      <w:pPr>
        <w:pStyle w:val="a0"/>
        <w:rPr>
          <w:rtl/>
        </w:rPr>
      </w:pPr>
    </w:p>
    <w:p w14:paraId="70D11F71" w14:textId="77777777" w:rsidR="00000000" w:rsidRDefault="004C51F7">
      <w:pPr>
        <w:pStyle w:val="af0"/>
        <w:rPr>
          <w:rtl/>
        </w:rPr>
      </w:pPr>
      <w:r>
        <w:rPr>
          <w:rFonts w:hint="cs"/>
          <w:rtl/>
        </w:rPr>
        <w:t xml:space="preserve"> </w:t>
      </w:r>
      <w:r>
        <w:rPr>
          <w:rFonts w:hint="eastAsia"/>
          <w:rtl/>
        </w:rPr>
        <w:t>אורי</w:t>
      </w:r>
      <w:r>
        <w:rPr>
          <w:rtl/>
        </w:rPr>
        <w:t xml:space="preserve"> יהודה אריאל (האיחוד הלאומי - ישראל ביתנו):</w:t>
      </w:r>
    </w:p>
    <w:p w14:paraId="21B02D89" w14:textId="77777777" w:rsidR="00000000" w:rsidRDefault="004C51F7">
      <w:pPr>
        <w:pStyle w:val="a0"/>
        <w:rPr>
          <w:rFonts w:hint="cs"/>
          <w:rtl/>
        </w:rPr>
      </w:pPr>
    </w:p>
    <w:p w14:paraId="7ECFA16E" w14:textId="77777777" w:rsidR="00000000" w:rsidRDefault="004C51F7">
      <w:pPr>
        <w:pStyle w:val="a0"/>
        <w:rPr>
          <w:rFonts w:hint="cs"/>
          <w:rtl/>
        </w:rPr>
      </w:pPr>
      <w:r>
        <w:rPr>
          <w:rFonts w:hint="cs"/>
          <w:rtl/>
        </w:rPr>
        <w:t>אפשר לבקש ממר פרס, שכבודו במקומו, לא לפגוע במתנחלים בוקר וערב. בסדר, שינה את דעתו, מותר -</w:t>
      </w:r>
      <w:r>
        <w:rPr>
          <w:rtl/>
        </w:rPr>
        <w:softHyphen/>
        <w:t xml:space="preserve"> - -</w:t>
      </w:r>
      <w:r>
        <w:rPr>
          <w:rFonts w:hint="cs"/>
          <w:rtl/>
        </w:rPr>
        <w:t xml:space="preserve"> אבל לא צריך להשתלח בהם בגלל הטעות שהוא עשה.</w:t>
      </w:r>
    </w:p>
    <w:p w14:paraId="7E70EFCB" w14:textId="77777777" w:rsidR="00000000" w:rsidRDefault="004C51F7">
      <w:pPr>
        <w:pStyle w:val="a0"/>
        <w:rPr>
          <w:rFonts w:hint="cs"/>
          <w:rtl/>
        </w:rPr>
      </w:pPr>
    </w:p>
    <w:p w14:paraId="4DAC423F" w14:textId="77777777" w:rsidR="00000000" w:rsidRDefault="004C51F7">
      <w:pPr>
        <w:pStyle w:val="af1"/>
        <w:rPr>
          <w:rtl/>
        </w:rPr>
      </w:pPr>
      <w:r>
        <w:rPr>
          <w:rtl/>
        </w:rPr>
        <w:t>היו"ר ראובן ריבלין:</w:t>
      </w:r>
    </w:p>
    <w:p w14:paraId="64763C55" w14:textId="77777777" w:rsidR="00000000" w:rsidRDefault="004C51F7">
      <w:pPr>
        <w:pStyle w:val="a0"/>
        <w:rPr>
          <w:rtl/>
        </w:rPr>
      </w:pPr>
    </w:p>
    <w:p w14:paraId="26F573BA" w14:textId="77777777" w:rsidR="00000000" w:rsidRDefault="004C51F7">
      <w:pPr>
        <w:pStyle w:val="a0"/>
        <w:rPr>
          <w:rFonts w:hint="cs"/>
          <w:rtl/>
        </w:rPr>
      </w:pPr>
      <w:r>
        <w:rPr>
          <w:rFonts w:hint="cs"/>
          <w:rtl/>
        </w:rPr>
        <w:t xml:space="preserve">על-פי דעתו </w:t>
      </w:r>
      <w:r>
        <w:rPr>
          <w:rFonts w:hint="cs"/>
          <w:rtl/>
        </w:rPr>
        <w:t xml:space="preserve">לא יכולים המתנחלים ללכת "ראיח וג'אי". היחיד שאמר כל הזמן לפרס ולרבין ולכולם אסור, אסור, היה חבר הכנסת יוסי שריד, וחבר הכנסת אורון. </w:t>
      </w:r>
    </w:p>
    <w:p w14:paraId="31658129" w14:textId="77777777" w:rsidR="00000000" w:rsidRDefault="004C51F7">
      <w:pPr>
        <w:pStyle w:val="a0"/>
        <w:rPr>
          <w:rFonts w:hint="cs"/>
          <w:rtl/>
        </w:rPr>
      </w:pPr>
    </w:p>
    <w:p w14:paraId="1E18CC87" w14:textId="77777777" w:rsidR="00000000" w:rsidRDefault="004C51F7">
      <w:pPr>
        <w:pStyle w:val="af0"/>
        <w:rPr>
          <w:rtl/>
        </w:rPr>
      </w:pPr>
      <w:r>
        <w:rPr>
          <w:rFonts w:hint="eastAsia"/>
          <w:rtl/>
        </w:rPr>
        <w:t>יוסי</w:t>
      </w:r>
      <w:r>
        <w:rPr>
          <w:rtl/>
        </w:rPr>
        <w:t xml:space="preserve"> שריד (מרצ):</w:t>
      </w:r>
    </w:p>
    <w:p w14:paraId="386B0739" w14:textId="77777777" w:rsidR="00000000" w:rsidRDefault="004C51F7">
      <w:pPr>
        <w:pStyle w:val="a0"/>
        <w:rPr>
          <w:rFonts w:hint="cs"/>
          <w:rtl/>
        </w:rPr>
      </w:pPr>
    </w:p>
    <w:p w14:paraId="7D00E7AD" w14:textId="77777777" w:rsidR="00000000" w:rsidRDefault="004C51F7">
      <w:pPr>
        <w:pStyle w:val="a0"/>
        <w:rPr>
          <w:rFonts w:hint="cs"/>
          <w:rtl/>
        </w:rPr>
      </w:pPr>
      <w:r>
        <w:rPr>
          <w:rFonts w:hint="cs"/>
          <w:rtl/>
        </w:rPr>
        <w:t>בזה הוא צדק - - -</w:t>
      </w:r>
    </w:p>
    <w:p w14:paraId="26C4CD1D" w14:textId="77777777" w:rsidR="00000000" w:rsidRDefault="004C51F7">
      <w:pPr>
        <w:pStyle w:val="a0"/>
        <w:rPr>
          <w:rFonts w:hint="cs"/>
          <w:rtl/>
        </w:rPr>
      </w:pPr>
    </w:p>
    <w:p w14:paraId="66FD8F59" w14:textId="77777777" w:rsidR="00000000" w:rsidRDefault="004C51F7">
      <w:pPr>
        <w:pStyle w:val="-"/>
        <w:rPr>
          <w:rtl/>
        </w:rPr>
      </w:pPr>
      <w:bookmarkStart w:id="174" w:name="FS000000459T30_12_2003_17_53_27C"/>
      <w:bookmarkEnd w:id="174"/>
      <w:r>
        <w:rPr>
          <w:rtl/>
        </w:rPr>
        <w:t>אברהם בייגה שוחט (העבודה-מימד):</w:t>
      </w:r>
    </w:p>
    <w:p w14:paraId="287143EB" w14:textId="77777777" w:rsidR="00000000" w:rsidRDefault="004C51F7">
      <w:pPr>
        <w:pStyle w:val="a0"/>
        <w:rPr>
          <w:rtl/>
        </w:rPr>
      </w:pPr>
    </w:p>
    <w:p w14:paraId="1C474825" w14:textId="77777777" w:rsidR="00000000" w:rsidRDefault="004C51F7">
      <w:pPr>
        <w:pStyle w:val="a0"/>
        <w:rPr>
          <w:rFonts w:hint="cs"/>
          <w:rtl/>
        </w:rPr>
      </w:pPr>
      <w:r>
        <w:rPr>
          <w:rFonts w:hint="cs"/>
          <w:rtl/>
        </w:rPr>
        <w:t>הרי אין העניין נעשה מהרצון לגעור במישהו, להתקיף מישהו</w:t>
      </w:r>
      <w:r>
        <w:rPr>
          <w:rFonts w:hint="cs"/>
          <w:rtl/>
        </w:rPr>
        <w:t xml:space="preserve"> או למתוח ביקורת, אלא מתוך דאגה למה יקרה אם הדברים האלה לא ישתנו. זה המניע בדיבורים. </w:t>
      </w:r>
    </w:p>
    <w:p w14:paraId="75A768A3" w14:textId="77777777" w:rsidR="00000000" w:rsidRDefault="004C51F7">
      <w:pPr>
        <w:pStyle w:val="a0"/>
        <w:rPr>
          <w:rFonts w:hint="cs"/>
          <w:rtl/>
        </w:rPr>
      </w:pPr>
    </w:p>
    <w:p w14:paraId="32663412" w14:textId="77777777" w:rsidR="00000000" w:rsidRDefault="004C51F7">
      <w:pPr>
        <w:pStyle w:val="af1"/>
        <w:rPr>
          <w:rtl/>
        </w:rPr>
      </w:pPr>
      <w:r>
        <w:rPr>
          <w:rtl/>
        </w:rPr>
        <w:t>היו"ר ראובן ריבלין:</w:t>
      </w:r>
    </w:p>
    <w:p w14:paraId="15E85DF3" w14:textId="77777777" w:rsidR="00000000" w:rsidRDefault="004C51F7">
      <w:pPr>
        <w:pStyle w:val="a0"/>
        <w:rPr>
          <w:rtl/>
        </w:rPr>
      </w:pPr>
    </w:p>
    <w:p w14:paraId="0E68EABA" w14:textId="77777777" w:rsidR="00000000" w:rsidRDefault="004C51F7">
      <w:pPr>
        <w:pStyle w:val="a0"/>
        <w:rPr>
          <w:rFonts w:hint="cs"/>
          <w:rtl/>
        </w:rPr>
      </w:pPr>
      <w:r>
        <w:rPr>
          <w:rFonts w:hint="cs"/>
          <w:rtl/>
        </w:rPr>
        <w:t>אין לחבר הכנסת בייגה שוחט, אף שהוא ראוי לכך, ייפוי כוח מאנשי מפלגת העבודה לדורותיהם, ולכן הוא לא ישיב. תודה רבה, אדוני.</w:t>
      </w:r>
    </w:p>
    <w:p w14:paraId="6A01A4EE" w14:textId="77777777" w:rsidR="00000000" w:rsidRDefault="004C51F7">
      <w:pPr>
        <w:pStyle w:val="a0"/>
        <w:rPr>
          <w:rFonts w:hint="cs"/>
          <w:rtl/>
        </w:rPr>
      </w:pPr>
    </w:p>
    <w:p w14:paraId="5C21239D" w14:textId="77777777" w:rsidR="00000000" w:rsidRDefault="004C51F7">
      <w:pPr>
        <w:pStyle w:val="a0"/>
        <w:rPr>
          <w:rFonts w:hint="cs"/>
          <w:rtl/>
        </w:rPr>
      </w:pPr>
      <w:r>
        <w:rPr>
          <w:rFonts w:hint="cs"/>
          <w:rtl/>
        </w:rPr>
        <w:t>חבר הכנסת אופיר פינס - אינו</w:t>
      </w:r>
      <w:r>
        <w:rPr>
          <w:rFonts w:hint="cs"/>
          <w:rtl/>
        </w:rPr>
        <w:t xml:space="preserve"> נוכח. חבר הכנסת דני יתום, בבקשה. אחריו - חבר הכנסת יצחק הרצוג, ואחריו - חברת הכנסת גילה פינקלשטיין. תורו של חבר הכנסת מוחמד ברכה מתקרב. </w:t>
      </w:r>
    </w:p>
    <w:p w14:paraId="7E60201D" w14:textId="77777777" w:rsidR="00000000" w:rsidRDefault="004C51F7">
      <w:pPr>
        <w:pStyle w:val="a0"/>
        <w:rPr>
          <w:rFonts w:hint="cs"/>
          <w:rtl/>
        </w:rPr>
      </w:pPr>
    </w:p>
    <w:p w14:paraId="48BCEFD2" w14:textId="77777777" w:rsidR="00000000" w:rsidRDefault="004C51F7">
      <w:pPr>
        <w:pStyle w:val="a"/>
        <w:rPr>
          <w:rtl/>
        </w:rPr>
      </w:pPr>
      <w:bookmarkStart w:id="175" w:name="FS000001045T30_12_2003_17_53_52"/>
      <w:bookmarkStart w:id="176" w:name="_Toc63488444"/>
      <w:bookmarkEnd w:id="175"/>
      <w:r>
        <w:rPr>
          <w:rFonts w:hint="eastAsia"/>
          <w:rtl/>
        </w:rPr>
        <w:t>דני</w:t>
      </w:r>
      <w:r>
        <w:rPr>
          <w:rtl/>
        </w:rPr>
        <w:t xml:space="preserve"> יתום (העבודה-מימד):</w:t>
      </w:r>
      <w:bookmarkEnd w:id="176"/>
    </w:p>
    <w:p w14:paraId="13492BBA" w14:textId="77777777" w:rsidR="00000000" w:rsidRDefault="004C51F7">
      <w:pPr>
        <w:pStyle w:val="a0"/>
        <w:rPr>
          <w:rFonts w:hint="cs"/>
          <w:rtl/>
        </w:rPr>
      </w:pPr>
    </w:p>
    <w:p w14:paraId="791F2947" w14:textId="77777777" w:rsidR="00000000" w:rsidRDefault="004C51F7">
      <w:pPr>
        <w:pStyle w:val="a0"/>
        <w:rPr>
          <w:rFonts w:hint="cs"/>
          <w:rtl/>
        </w:rPr>
      </w:pPr>
      <w:r>
        <w:rPr>
          <w:rFonts w:hint="cs"/>
          <w:rtl/>
        </w:rPr>
        <w:t>אדוני יושב-ראש הכנסת, חברי חברי הכנסת, אנחנו עוסקים כאן בנושא שהוא מאוד-מאוד חשוב, קריטי ממש</w:t>
      </w:r>
      <w:r>
        <w:rPr>
          <w:rFonts w:hint="cs"/>
          <w:rtl/>
        </w:rPr>
        <w:t xml:space="preserve"> להמשך היותנו מדינה יהודית ודמוקרטית. כאשר כנסת ישראל עוסקת בדיון כזה, חבר הכנסת שריד, ראוי שחבריה ייתנו דעתם גם על הבעיה, אבל גם על יכולת הטיפול בבעיה באופן אמיתי ובאופן מעשי, ולא על-ידי יצירה של רשימות וירטואליות של דרכים על מנת ליישב את הסתירה בין העובד</w:t>
      </w:r>
      <w:r>
        <w:rPr>
          <w:rFonts w:hint="cs"/>
          <w:rtl/>
        </w:rPr>
        <w:t xml:space="preserve">ה שהמדינה צריכה להמשיך ולהתקיים כמדינה יהודית ודמוקרטית לבין העובדה שהמשמעות של מדינה יהודית ודמוקרטית היא קודם כול ולפני כל דבר אחר רוב יהודי מסיבי במדינה. </w:t>
      </w:r>
    </w:p>
    <w:p w14:paraId="3B7F772A" w14:textId="77777777" w:rsidR="00000000" w:rsidRDefault="004C51F7">
      <w:pPr>
        <w:pStyle w:val="a0"/>
        <w:rPr>
          <w:rtl/>
        </w:rPr>
      </w:pPr>
    </w:p>
    <w:p w14:paraId="240B4F2A" w14:textId="77777777" w:rsidR="00000000" w:rsidRDefault="004C51F7">
      <w:pPr>
        <w:pStyle w:val="a0"/>
        <w:rPr>
          <w:rFonts w:hint="cs"/>
          <w:rtl/>
        </w:rPr>
      </w:pPr>
      <w:r>
        <w:rPr>
          <w:rFonts w:hint="cs"/>
          <w:rtl/>
        </w:rPr>
        <w:t>לית מאן דפליג, שללא רוב יהודי מסיבי במדינה, מדינת ישראל תאבד את זהותה. בין שאני מקבל במלואם את דב</w:t>
      </w:r>
      <w:r>
        <w:rPr>
          <w:rFonts w:hint="cs"/>
          <w:rtl/>
        </w:rPr>
        <w:t>רי הרבנים שדיברו כאן לפני ובין שאני מקבל רק את חלקם, ברור לגמרי, ועל כך אין עוררין, שבהעדר רוב יהודי מסיבי במדינת ישראל, במדינה שהריבונות שלה - בגיאוגרפיה שהריבונות שלה משתרעת עליה, הרי שהחלום הציוני של בית לאומי לעם היהודי יחדל מלהתקיים. כשאני מדבר על רוב</w:t>
      </w:r>
      <w:r>
        <w:rPr>
          <w:rFonts w:hint="cs"/>
          <w:rtl/>
        </w:rPr>
        <w:t xml:space="preserve"> יהודי מסיבי אני מדבר על רוב שבקרבו חי מיעוט לא-יהודי, מיעוט גדול, לא מיעוט קטן, שראוי לשוויון מלא גם בטור הזכויות וגם בטור החובות, אבל זה לא המקום לפרט את הדבר הזה.</w:t>
      </w:r>
    </w:p>
    <w:p w14:paraId="60E8CDFB" w14:textId="77777777" w:rsidR="00000000" w:rsidRDefault="004C51F7">
      <w:pPr>
        <w:pStyle w:val="a0"/>
        <w:rPr>
          <w:rFonts w:hint="cs"/>
          <w:rtl/>
        </w:rPr>
      </w:pPr>
    </w:p>
    <w:p w14:paraId="5E32FA36" w14:textId="77777777" w:rsidR="00000000" w:rsidRDefault="004C51F7">
      <w:pPr>
        <w:pStyle w:val="a0"/>
        <w:rPr>
          <w:rFonts w:hint="cs"/>
          <w:rtl/>
        </w:rPr>
      </w:pPr>
      <w:r>
        <w:rPr>
          <w:rFonts w:hint="cs"/>
          <w:rtl/>
        </w:rPr>
        <w:t>יש אפשרות לקיים, ידידי חברי הכנסת אריאל ופרופסור אלדד, מדינה יהודית, שהשלטון בה יהיה שלטו</w:t>
      </w:r>
      <w:r>
        <w:rPr>
          <w:rFonts w:hint="cs"/>
          <w:rtl/>
        </w:rPr>
        <w:t xml:space="preserve">ן יהודי, גם כאשר הרוב איננו יהודי. אבל אז נצטרך לקיים מדיניות אפרטהייד, ואני לא אהיה מוכן, ואני מניח שגם אתם - אני מקווה שלא תהיו מוכנים - לחיות במדינה שהמדיניות שלה היא מדיניות של אפרטהייד, והלכה למעשה יש אזרחים מסוג אחד ויש אזרחים נחותים מסוג אחר.  </w:t>
      </w:r>
    </w:p>
    <w:p w14:paraId="64B5D643" w14:textId="77777777" w:rsidR="00000000" w:rsidRDefault="004C51F7">
      <w:pPr>
        <w:pStyle w:val="a0"/>
        <w:rPr>
          <w:rFonts w:hint="cs"/>
          <w:rtl/>
        </w:rPr>
      </w:pPr>
    </w:p>
    <w:p w14:paraId="2EE9B0B7" w14:textId="77777777" w:rsidR="00000000" w:rsidRDefault="004C51F7">
      <w:pPr>
        <w:pStyle w:val="a0"/>
        <w:rPr>
          <w:rFonts w:hint="cs"/>
          <w:rtl/>
        </w:rPr>
      </w:pPr>
      <w:r>
        <w:rPr>
          <w:rFonts w:hint="cs"/>
          <w:rtl/>
        </w:rPr>
        <w:t>אני</w:t>
      </w:r>
      <w:r>
        <w:rPr>
          <w:rFonts w:hint="cs"/>
          <w:rtl/>
        </w:rPr>
        <w:t xml:space="preserve"> אשמח מאוד, חבר הכנסת אריאל, אם נעמוד בשדה התעופה ונחגוג את עלייתו של העולה המיליון מפרגוואי, מאורוגוואי או מארצות-הברית. זה לא יקרה כנראה בשנים הקרובות.</w:t>
      </w:r>
    </w:p>
    <w:p w14:paraId="562D374B" w14:textId="77777777" w:rsidR="00000000" w:rsidRDefault="004C51F7">
      <w:pPr>
        <w:pStyle w:val="a0"/>
        <w:rPr>
          <w:rFonts w:hint="cs"/>
          <w:rtl/>
        </w:rPr>
      </w:pPr>
    </w:p>
    <w:p w14:paraId="1FAF17C8" w14:textId="77777777" w:rsidR="00000000" w:rsidRDefault="004C51F7">
      <w:pPr>
        <w:pStyle w:val="a0"/>
        <w:rPr>
          <w:rFonts w:hint="cs"/>
          <w:rtl/>
        </w:rPr>
      </w:pPr>
      <w:r>
        <w:rPr>
          <w:rFonts w:hint="cs"/>
          <w:rtl/>
        </w:rPr>
        <w:t xml:space="preserve">הנגב והגליל, ידידי, זועקים להתיישבות נוספת. אין סיבה שבעולם שנעדיף את שטחי יהודה, שומרון ועזה על פני </w:t>
      </w:r>
      <w:r>
        <w:rPr>
          <w:rFonts w:hint="cs"/>
          <w:rtl/>
        </w:rPr>
        <w:t xml:space="preserve">הגליל והנגב. </w:t>
      </w:r>
    </w:p>
    <w:p w14:paraId="1B301DD6" w14:textId="77777777" w:rsidR="00000000" w:rsidRDefault="004C51F7">
      <w:pPr>
        <w:pStyle w:val="a0"/>
        <w:rPr>
          <w:rFonts w:hint="cs"/>
          <w:rtl/>
        </w:rPr>
      </w:pPr>
    </w:p>
    <w:p w14:paraId="1FF56DD7" w14:textId="77777777" w:rsidR="00000000" w:rsidRDefault="004C51F7">
      <w:pPr>
        <w:pStyle w:val="a0"/>
        <w:rPr>
          <w:rFonts w:hint="cs"/>
          <w:rtl/>
        </w:rPr>
      </w:pPr>
      <w:r>
        <w:rPr>
          <w:rFonts w:hint="cs"/>
          <w:rtl/>
        </w:rPr>
        <w:t>אני לא חושב שצריך להשתלח במתנחלים, הם חלק מעם ישראל, וכל עוד המתנחלים יושבים במקומות שבהם הם יושבים, המדינה, הממשלה, חייבת לדאוג לביטחונם, לרווחתם, לכלכלתם, לא על חשבון אזרחים ישראלים במקומות אחרים במדינת ישראל, אבל באותו אופן ובאותה מידה. ל</w:t>
      </w:r>
      <w:r>
        <w:rPr>
          <w:rFonts w:hint="cs"/>
          <w:rtl/>
        </w:rPr>
        <w:t xml:space="preserve">כן, אם לא נפעל על מנת להיפרד - - - </w:t>
      </w:r>
    </w:p>
    <w:p w14:paraId="25839571" w14:textId="77777777" w:rsidR="00000000" w:rsidRDefault="004C51F7">
      <w:pPr>
        <w:pStyle w:val="a0"/>
        <w:rPr>
          <w:rFonts w:hint="cs"/>
          <w:rtl/>
        </w:rPr>
      </w:pPr>
    </w:p>
    <w:p w14:paraId="4408DCB4" w14:textId="77777777" w:rsidR="00000000" w:rsidRDefault="004C51F7">
      <w:pPr>
        <w:pStyle w:val="af1"/>
        <w:rPr>
          <w:rtl/>
        </w:rPr>
      </w:pPr>
      <w:r>
        <w:rPr>
          <w:rtl/>
        </w:rPr>
        <w:t>היו"ר ראובן ריבלין:</w:t>
      </w:r>
    </w:p>
    <w:p w14:paraId="2307B843" w14:textId="77777777" w:rsidR="00000000" w:rsidRDefault="004C51F7">
      <w:pPr>
        <w:pStyle w:val="a0"/>
        <w:rPr>
          <w:rtl/>
        </w:rPr>
      </w:pPr>
    </w:p>
    <w:p w14:paraId="7A34B821" w14:textId="77777777" w:rsidR="00000000" w:rsidRDefault="004C51F7">
      <w:pPr>
        <w:pStyle w:val="a0"/>
        <w:rPr>
          <w:rFonts w:hint="cs"/>
          <w:rtl/>
        </w:rPr>
      </w:pPr>
      <w:r>
        <w:rPr>
          <w:rFonts w:hint="cs"/>
          <w:rtl/>
        </w:rPr>
        <w:t xml:space="preserve">חבר הכנסת יתום, נדמה לי שחלק גדול מההתיישבות היהודית בגליל היה על חשבון הפקעת קרקעות של אזרחים במדינת ישראל. </w:t>
      </w:r>
    </w:p>
    <w:p w14:paraId="5388C95E" w14:textId="77777777" w:rsidR="00000000" w:rsidRDefault="004C51F7">
      <w:pPr>
        <w:pStyle w:val="a0"/>
        <w:rPr>
          <w:rFonts w:hint="cs"/>
          <w:rtl/>
        </w:rPr>
      </w:pPr>
    </w:p>
    <w:p w14:paraId="41A1ECE5" w14:textId="77777777" w:rsidR="00000000" w:rsidRDefault="004C51F7">
      <w:pPr>
        <w:pStyle w:val="-"/>
        <w:rPr>
          <w:rtl/>
        </w:rPr>
      </w:pPr>
      <w:bookmarkStart w:id="177" w:name="FS000001045T30_12_2003_17_58_19C"/>
      <w:bookmarkEnd w:id="177"/>
      <w:r>
        <w:rPr>
          <w:rtl/>
        </w:rPr>
        <w:t>דני יתום (העבודה-מימד):</w:t>
      </w:r>
    </w:p>
    <w:p w14:paraId="7C09ED8C" w14:textId="77777777" w:rsidR="00000000" w:rsidRDefault="004C51F7">
      <w:pPr>
        <w:pStyle w:val="a0"/>
        <w:rPr>
          <w:rtl/>
        </w:rPr>
      </w:pPr>
    </w:p>
    <w:p w14:paraId="23EB0454" w14:textId="77777777" w:rsidR="00000000" w:rsidRDefault="004C51F7">
      <w:pPr>
        <w:pStyle w:val="a0"/>
        <w:rPr>
          <w:rFonts w:hint="cs"/>
          <w:rtl/>
        </w:rPr>
      </w:pPr>
      <w:r>
        <w:rPr>
          <w:rFonts w:hint="cs"/>
          <w:rtl/>
        </w:rPr>
        <w:t>אני חושב שיש היום מספיק אדמות מדינה על מנת ליישב ישראלים גם בג</w:t>
      </w:r>
      <w:r>
        <w:rPr>
          <w:rFonts w:hint="cs"/>
          <w:rtl/>
        </w:rPr>
        <w:t xml:space="preserve">ליל. </w:t>
      </w:r>
    </w:p>
    <w:p w14:paraId="0A11D6B9" w14:textId="77777777" w:rsidR="00000000" w:rsidRDefault="004C51F7">
      <w:pPr>
        <w:pStyle w:val="a0"/>
        <w:rPr>
          <w:rFonts w:hint="cs"/>
          <w:rtl/>
        </w:rPr>
      </w:pPr>
    </w:p>
    <w:p w14:paraId="69672044" w14:textId="77777777" w:rsidR="00000000" w:rsidRDefault="004C51F7">
      <w:pPr>
        <w:pStyle w:val="af1"/>
        <w:rPr>
          <w:rtl/>
        </w:rPr>
      </w:pPr>
      <w:r>
        <w:rPr>
          <w:rtl/>
        </w:rPr>
        <w:t>היו"ר ראובן ריבלין:</w:t>
      </w:r>
    </w:p>
    <w:p w14:paraId="344DBF39" w14:textId="77777777" w:rsidR="00000000" w:rsidRDefault="004C51F7">
      <w:pPr>
        <w:pStyle w:val="a0"/>
        <w:rPr>
          <w:rtl/>
        </w:rPr>
      </w:pPr>
    </w:p>
    <w:p w14:paraId="25ADC47A" w14:textId="77777777" w:rsidR="00000000" w:rsidRDefault="004C51F7">
      <w:pPr>
        <w:pStyle w:val="a0"/>
        <w:rPr>
          <w:rFonts w:hint="cs"/>
          <w:rtl/>
        </w:rPr>
      </w:pPr>
      <w:r>
        <w:rPr>
          <w:rFonts w:hint="cs"/>
          <w:rtl/>
        </w:rPr>
        <w:t xml:space="preserve">יש פה דילמה. </w:t>
      </w:r>
    </w:p>
    <w:p w14:paraId="16573CD6" w14:textId="77777777" w:rsidR="00000000" w:rsidRDefault="004C51F7">
      <w:pPr>
        <w:pStyle w:val="a0"/>
        <w:rPr>
          <w:rFonts w:hint="cs"/>
          <w:rtl/>
        </w:rPr>
      </w:pPr>
    </w:p>
    <w:p w14:paraId="2BC5A048" w14:textId="77777777" w:rsidR="00000000" w:rsidRDefault="004C51F7">
      <w:pPr>
        <w:pStyle w:val="-"/>
        <w:rPr>
          <w:rtl/>
        </w:rPr>
      </w:pPr>
      <w:bookmarkStart w:id="178" w:name="FS000000421T30_12_2003_18_32_03C"/>
      <w:bookmarkStart w:id="179" w:name="FS000001045T30_12_2003_18_32_11"/>
      <w:bookmarkStart w:id="180" w:name="FS000001045T30_12_2003_18_32_14C"/>
      <w:bookmarkEnd w:id="178"/>
      <w:bookmarkEnd w:id="179"/>
      <w:bookmarkEnd w:id="180"/>
      <w:r>
        <w:rPr>
          <w:rtl/>
        </w:rPr>
        <w:t>דני יתום (העבודה-מימד):</w:t>
      </w:r>
    </w:p>
    <w:p w14:paraId="57A2A905" w14:textId="77777777" w:rsidR="00000000" w:rsidRDefault="004C51F7">
      <w:pPr>
        <w:pStyle w:val="a0"/>
        <w:rPr>
          <w:rtl/>
        </w:rPr>
      </w:pPr>
    </w:p>
    <w:p w14:paraId="163B0DDE" w14:textId="77777777" w:rsidR="00000000" w:rsidRDefault="004C51F7">
      <w:pPr>
        <w:pStyle w:val="a0"/>
        <w:rPr>
          <w:rFonts w:hint="cs"/>
          <w:rtl/>
        </w:rPr>
      </w:pPr>
      <w:r>
        <w:rPr>
          <w:rFonts w:hint="cs"/>
          <w:rtl/>
        </w:rPr>
        <w:t>אני לא חושב שיש כאן דילמה. הדילמה הזאת יכולה להיות דילמה כאשר אנחנו נדבר על כל מקרה פרטני לגופו. אבל כאשר אנחנו מדברים על המרחבים של הנגב והמרחבים של הגליל, יש מספיק מקום לערבים בעלי זכויו</w:t>
      </w:r>
      <w:r>
        <w:rPr>
          <w:rFonts w:hint="cs"/>
          <w:rtl/>
        </w:rPr>
        <w:t xml:space="preserve">ת על הקרקע ולעוד יהודים. יש מספיק מקום. כאילו שבשטחי יהודה ושומרון לא הוחרמו אדמות מתושבים פלסטינים. הרי גם שם הוחרמו אדמות. </w:t>
      </w:r>
    </w:p>
    <w:p w14:paraId="728FCA72" w14:textId="77777777" w:rsidR="00000000" w:rsidRDefault="004C51F7">
      <w:pPr>
        <w:pStyle w:val="a0"/>
        <w:rPr>
          <w:rFonts w:hint="cs"/>
          <w:rtl/>
        </w:rPr>
      </w:pPr>
    </w:p>
    <w:p w14:paraId="11567E96" w14:textId="77777777" w:rsidR="00000000" w:rsidRDefault="004C51F7">
      <w:pPr>
        <w:pStyle w:val="af1"/>
        <w:rPr>
          <w:rtl/>
        </w:rPr>
      </w:pPr>
      <w:r>
        <w:rPr>
          <w:rtl/>
        </w:rPr>
        <w:t>היו"ר ראובן ריבלין:</w:t>
      </w:r>
    </w:p>
    <w:p w14:paraId="3E430E0B" w14:textId="77777777" w:rsidR="00000000" w:rsidRDefault="004C51F7">
      <w:pPr>
        <w:pStyle w:val="a0"/>
        <w:rPr>
          <w:rtl/>
        </w:rPr>
      </w:pPr>
    </w:p>
    <w:p w14:paraId="2D7E95C3" w14:textId="77777777" w:rsidR="00000000" w:rsidRDefault="004C51F7">
      <w:pPr>
        <w:pStyle w:val="a0"/>
        <w:rPr>
          <w:rFonts w:hint="cs"/>
          <w:rtl/>
        </w:rPr>
      </w:pPr>
      <w:r>
        <w:rPr>
          <w:rFonts w:hint="cs"/>
          <w:rtl/>
        </w:rPr>
        <w:t xml:space="preserve">יש פה קונפליקט בין יהודית ודמוקרטית. </w:t>
      </w:r>
    </w:p>
    <w:p w14:paraId="6C44248A" w14:textId="77777777" w:rsidR="00000000" w:rsidRDefault="004C51F7">
      <w:pPr>
        <w:pStyle w:val="a0"/>
        <w:rPr>
          <w:rFonts w:hint="cs"/>
          <w:rtl/>
        </w:rPr>
      </w:pPr>
    </w:p>
    <w:p w14:paraId="0D3AC603" w14:textId="77777777" w:rsidR="00000000" w:rsidRDefault="004C51F7">
      <w:pPr>
        <w:pStyle w:val="-"/>
        <w:rPr>
          <w:rtl/>
        </w:rPr>
      </w:pPr>
      <w:bookmarkStart w:id="181" w:name="FS000001045T30_12_2003_17_58_49C"/>
      <w:bookmarkEnd w:id="181"/>
      <w:r>
        <w:rPr>
          <w:rtl/>
        </w:rPr>
        <w:t>דני יתום (העבודה-מימד):</w:t>
      </w:r>
    </w:p>
    <w:p w14:paraId="22CB0894" w14:textId="77777777" w:rsidR="00000000" w:rsidRDefault="004C51F7">
      <w:pPr>
        <w:pStyle w:val="a0"/>
        <w:rPr>
          <w:rtl/>
        </w:rPr>
      </w:pPr>
    </w:p>
    <w:p w14:paraId="6214E50A" w14:textId="77777777" w:rsidR="00000000" w:rsidRDefault="004C51F7">
      <w:pPr>
        <w:pStyle w:val="a0"/>
        <w:rPr>
          <w:rFonts w:hint="cs"/>
          <w:rtl/>
        </w:rPr>
      </w:pPr>
      <w:r>
        <w:rPr>
          <w:rFonts w:hint="cs"/>
          <w:rtl/>
        </w:rPr>
        <w:t>יש פה קונפליקט, כשאני לפחות יודע להגדיר מנקו</w:t>
      </w:r>
      <w:r>
        <w:rPr>
          <w:rFonts w:hint="cs"/>
          <w:rtl/>
        </w:rPr>
        <w:t xml:space="preserve">דת המבט שלי מה הוא סדר העדיפויות לפתרונו של הקונפליקט. </w:t>
      </w:r>
      <w:bookmarkStart w:id="182" w:name="FS000001045T30_12_2003_18_00_10"/>
      <w:bookmarkEnd w:id="182"/>
      <w:r>
        <w:rPr>
          <w:rFonts w:hint="cs"/>
          <w:rtl/>
        </w:rPr>
        <w:t xml:space="preserve">לא נוכל לחבק עולם ומלואו. לא נוכל להיות בכל מקום. לא נוכל לשבת בכל מקום, גם אם יש לנו חלומות, ובהחלט יכול להיות שחלק מחלומותינו הם לא חלומות שווא. </w:t>
      </w:r>
    </w:p>
    <w:p w14:paraId="56A39137" w14:textId="77777777" w:rsidR="00000000" w:rsidRDefault="004C51F7">
      <w:pPr>
        <w:pStyle w:val="a0"/>
        <w:rPr>
          <w:rFonts w:hint="cs"/>
          <w:rtl/>
        </w:rPr>
      </w:pPr>
    </w:p>
    <w:p w14:paraId="5C06C9FD" w14:textId="77777777" w:rsidR="00000000" w:rsidRDefault="004C51F7">
      <w:pPr>
        <w:pStyle w:val="af1"/>
        <w:rPr>
          <w:rtl/>
        </w:rPr>
      </w:pPr>
      <w:r>
        <w:rPr>
          <w:rtl/>
        </w:rPr>
        <w:t>היו"ר ראובן ריבלין:</w:t>
      </w:r>
    </w:p>
    <w:p w14:paraId="0B7FD50A" w14:textId="77777777" w:rsidR="00000000" w:rsidRDefault="004C51F7">
      <w:pPr>
        <w:pStyle w:val="a0"/>
        <w:rPr>
          <w:rtl/>
        </w:rPr>
      </w:pPr>
    </w:p>
    <w:p w14:paraId="421CAA36" w14:textId="77777777" w:rsidR="00000000" w:rsidRDefault="004C51F7">
      <w:pPr>
        <w:pStyle w:val="a0"/>
        <w:rPr>
          <w:rFonts w:hint="cs"/>
          <w:rtl/>
        </w:rPr>
      </w:pPr>
      <w:r>
        <w:rPr>
          <w:rFonts w:hint="cs"/>
          <w:rtl/>
        </w:rPr>
        <w:t xml:space="preserve">אבל חלק מחלומותיך הם סיוטיו של </w:t>
      </w:r>
      <w:r>
        <w:rPr>
          <w:rFonts w:hint="cs"/>
          <w:rtl/>
        </w:rPr>
        <w:t xml:space="preserve">מי שהוא אזרח אחר. </w:t>
      </w:r>
    </w:p>
    <w:p w14:paraId="60BAC1B1" w14:textId="77777777" w:rsidR="00000000" w:rsidRDefault="004C51F7">
      <w:pPr>
        <w:pStyle w:val="a0"/>
        <w:rPr>
          <w:rFonts w:hint="cs"/>
          <w:rtl/>
        </w:rPr>
      </w:pPr>
    </w:p>
    <w:p w14:paraId="77A5889A" w14:textId="77777777" w:rsidR="00000000" w:rsidRDefault="004C51F7">
      <w:pPr>
        <w:pStyle w:val="-"/>
        <w:rPr>
          <w:rtl/>
        </w:rPr>
      </w:pPr>
      <w:bookmarkStart w:id="183" w:name="FS000001045T30_12_2003_18_16_25"/>
      <w:bookmarkEnd w:id="183"/>
      <w:r>
        <w:rPr>
          <w:rFonts w:hint="eastAsia"/>
          <w:rtl/>
        </w:rPr>
        <w:t>דני</w:t>
      </w:r>
      <w:r>
        <w:rPr>
          <w:rtl/>
        </w:rPr>
        <w:t xml:space="preserve"> יתום (העבודה-מימד):</w:t>
      </w:r>
    </w:p>
    <w:p w14:paraId="24766BF7" w14:textId="77777777" w:rsidR="00000000" w:rsidRDefault="004C51F7">
      <w:pPr>
        <w:pStyle w:val="a0"/>
        <w:rPr>
          <w:rFonts w:hint="cs"/>
          <w:rtl/>
        </w:rPr>
      </w:pPr>
    </w:p>
    <w:p w14:paraId="6E18AB7C" w14:textId="77777777" w:rsidR="00000000" w:rsidRDefault="004C51F7">
      <w:pPr>
        <w:pStyle w:val="a0"/>
        <w:rPr>
          <w:rFonts w:hint="cs"/>
          <w:rtl/>
        </w:rPr>
      </w:pPr>
      <w:r>
        <w:rPr>
          <w:rFonts w:hint="cs"/>
          <w:rtl/>
        </w:rPr>
        <w:t xml:space="preserve">חלילה וחס, בשום פנים ואופן לא. </w:t>
      </w:r>
    </w:p>
    <w:p w14:paraId="43779C33" w14:textId="77777777" w:rsidR="00000000" w:rsidRDefault="004C51F7">
      <w:pPr>
        <w:pStyle w:val="a0"/>
        <w:rPr>
          <w:rFonts w:hint="cs"/>
          <w:rtl/>
        </w:rPr>
      </w:pPr>
    </w:p>
    <w:p w14:paraId="5EB01695" w14:textId="77777777" w:rsidR="00000000" w:rsidRDefault="004C51F7">
      <w:pPr>
        <w:pStyle w:val="af1"/>
        <w:rPr>
          <w:rtl/>
        </w:rPr>
      </w:pPr>
      <w:r>
        <w:rPr>
          <w:rtl/>
        </w:rPr>
        <w:t>היו"ר ראובן ריבלין:</w:t>
      </w:r>
    </w:p>
    <w:p w14:paraId="245F4BF7" w14:textId="77777777" w:rsidR="00000000" w:rsidRDefault="004C51F7">
      <w:pPr>
        <w:pStyle w:val="a0"/>
        <w:rPr>
          <w:rtl/>
        </w:rPr>
      </w:pPr>
    </w:p>
    <w:p w14:paraId="76F2038A" w14:textId="77777777" w:rsidR="00000000" w:rsidRDefault="004C51F7">
      <w:pPr>
        <w:pStyle w:val="a0"/>
        <w:rPr>
          <w:rFonts w:hint="cs"/>
          <w:rtl/>
        </w:rPr>
      </w:pPr>
      <w:r>
        <w:rPr>
          <w:rFonts w:hint="cs"/>
          <w:rtl/>
        </w:rPr>
        <w:t xml:space="preserve">למה? אתה, שחלומך התגשם כשאתה יושב על הקרקע שלו. </w:t>
      </w:r>
    </w:p>
    <w:p w14:paraId="3D7EC9E8" w14:textId="77777777" w:rsidR="00000000" w:rsidRDefault="004C51F7">
      <w:pPr>
        <w:pStyle w:val="a0"/>
        <w:rPr>
          <w:rFonts w:hint="cs"/>
          <w:rtl/>
        </w:rPr>
      </w:pPr>
    </w:p>
    <w:p w14:paraId="44149E06" w14:textId="77777777" w:rsidR="00000000" w:rsidRDefault="004C51F7">
      <w:pPr>
        <w:pStyle w:val="-"/>
        <w:rPr>
          <w:rtl/>
        </w:rPr>
      </w:pPr>
      <w:bookmarkStart w:id="184" w:name="FS000001045T30_12_2003_18_16_52C"/>
      <w:bookmarkEnd w:id="184"/>
      <w:r>
        <w:rPr>
          <w:rtl/>
        </w:rPr>
        <w:t>דני יתום (העבודה-מימד):</w:t>
      </w:r>
    </w:p>
    <w:p w14:paraId="65FF36BA" w14:textId="77777777" w:rsidR="00000000" w:rsidRDefault="004C51F7">
      <w:pPr>
        <w:pStyle w:val="a0"/>
        <w:rPr>
          <w:rtl/>
        </w:rPr>
      </w:pPr>
    </w:p>
    <w:p w14:paraId="0AE362A7" w14:textId="77777777" w:rsidR="00000000" w:rsidRDefault="004C51F7">
      <w:pPr>
        <w:pStyle w:val="a0"/>
        <w:rPr>
          <w:rFonts w:hint="cs"/>
          <w:rtl/>
        </w:rPr>
      </w:pPr>
      <w:r>
        <w:rPr>
          <w:rFonts w:hint="cs"/>
          <w:rtl/>
        </w:rPr>
        <w:t xml:space="preserve">אני לא חושב שאני צריך לשבת על קרקע של מישהו אחר. </w:t>
      </w:r>
    </w:p>
    <w:p w14:paraId="504C556B" w14:textId="77777777" w:rsidR="00000000" w:rsidRDefault="004C51F7">
      <w:pPr>
        <w:pStyle w:val="a0"/>
        <w:rPr>
          <w:rFonts w:hint="cs"/>
          <w:rtl/>
        </w:rPr>
      </w:pPr>
    </w:p>
    <w:p w14:paraId="1B75BEEB" w14:textId="77777777" w:rsidR="00000000" w:rsidRDefault="004C51F7">
      <w:pPr>
        <w:pStyle w:val="af1"/>
        <w:rPr>
          <w:rtl/>
        </w:rPr>
      </w:pPr>
      <w:r>
        <w:rPr>
          <w:rtl/>
        </w:rPr>
        <w:t>היו"ר ראובן ריבלין:</w:t>
      </w:r>
    </w:p>
    <w:p w14:paraId="0F29F712" w14:textId="77777777" w:rsidR="00000000" w:rsidRDefault="004C51F7">
      <w:pPr>
        <w:pStyle w:val="a0"/>
        <w:rPr>
          <w:rtl/>
        </w:rPr>
      </w:pPr>
    </w:p>
    <w:p w14:paraId="57F81BC5" w14:textId="77777777" w:rsidR="00000000" w:rsidRDefault="004C51F7">
      <w:pPr>
        <w:pStyle w:val="a0"/>
        <w:rPr>
          <w:rFonts w:hint="cs"/>
          <w:rtl/>
        </w:rPr>
      </w:pPr>
      <w:r>
        <w:rPr>
          <w:rFonts w:hint="cs"/>
          <w:rtl/>
        </w:rPr>
        <w:t xml:space="preserve">אבל ישבת, </w:t>
      </w:r>
      <w:r>
        <w:rPr>
          <w:rFonts w:hint="cs"/>
          <w:rtl/>
        </w:rPr>
        <w:t>גן-שמואל זה על קרקע של - - -</w:t>
      </w:r>
    </w:p>
    <w:p w14:paraId="644E312D" w14:textId="77777777" w:rsidR="00000000" w:rsidRDefault="004C51F7">
      <w:pPr>
        <w:pStyle w:val="a0"/>
        <w:rPr>
          <w:rFonts w:hint="cs"/>
          <w:rtl/>
        </w:rPr>
      </w:pPr>
    </w:p>
    <w:p w14:paraId="26C178AB" w14:textId="77777777" w:rsidR="00000000" w:rsidRDefault="004C51F7">
      <w:pPr>
        <w:pStyle w:val="af0"/>
        <w:rPr>
          <w:rtl/>
        </w:rPr>
      </w:pPr>
      <w:r>
        <w:rPr>
          <w:rFonts w:hint="eastAsia"/>
          <w:rtl/>
        </w:rPr>
        <w:t>יצחק</w:t>
      </w:r>
      <w:r>
        <w:rPr>
          <w:rtl/>
        </w:rPr>
        <w:t xml:space="preserve"> הרצוג (העבודה-מימד):</w:t>
      </w:r>
    </w:p>
    <w:p w14:paraId="673F127C" w14:textId="77777777" w:rsidR="00000000" w:rsidRDefault="004C51F7">
      <w:pPr>
        <w:pStyle w:val="a0"/>
        <w:rPr>
          <w:rFonts w:hint="cs"/>
          <w:rtl/>
        </w:rPr>
      </w:pPr>
    </w:p>
    <w:p w14:paraId="79B4FB21" w14:textId="77777777" w:rsidR="00000000" w:rsidRDefault="004C51F7">
      <w:pPr>
        <w:pStyle w:val="a0"/>
        <w:rPr>
          <w:rFonts w:hint="cs"/>
          <w:rtl/>
        </w:rPr>
      </w:pPr>
      <w:r>
        <w:rPr>
          <w:rFonts w:hint="cs"/>
          <w:rtl/>
        </w:rPr>
        <w:t xml:space="preserve">היושב-ראש, זה ממש לא אותו דבר. </w:t>
      </w:r>
    </w:p>
    <w:p w14:paraId="2F132A42" w14:textId="77777777" w:rsidR="00000000" w:rsidRDefault="004C51F7">
      <w:pPr>
        <w:pStyle w:val="a0"/>
        <w:rPr>
          <w:rFonts w:hint="cs"/>
          <w:rtl/>
        </w:rPr>
      </w:pPr>
    </w:p>
    <w:p w14:paraId="0D48F6D4" w14:textId="77777777" w:rsidR="00000000" w:rsidRDefault="004C51F7">
      <w:pPr>
        <w:pStyle w:val="af1"/>
        <w:rPr>
          <w:rtl/>
        </w:rPr>
      </w:pPr>
      <w:r>
        <w:rPr>
          <w:rtl/>
        </w:rPr>
        <w:t>היו"ר ראובן ריבלין:</w:t>
      </w:r>
    </w:p>
    <w:p w14:paraId="4331D61E" w14:textId="77777777" w:rsidR="00000000" w:rsidRDefault="004C51F7">
      <w:pPr>
        <w:pStyle w:val="a0"/>
        <w:rPr>
          <w:rtl/>
        </w:rPr>
      </w:pPr>
    </w:p>
    <w:p w14:paraId="69F01217" w14:textId="77777777" w:rsidR="00000000" w:rsidRDefault="004C51F7">
      <w:pPr>
        <w:pStyle w:val="a0"/>
        <w:rPr>
          <w:rFonts w:hint="cs"/>
          <w:rtl/>
        </w:rPr>
      </w:pPr>
      <w:r>
        <w:rPr>
          <w:rFonts w:hint="cs"/>
          <w:rtl/>
        </w:rPr>
        <w:t xml:space="preserve">לא אותו דבר? טוב, אם זה לא אותו דבר, אני מאושר. מעניין אם חבר הכנסת מח'ול חושב שזה לא אותו דבר. </w:t>
      </w:r>
    </w:p>
    <w:p w14:paraId="39F2EA5A" w14:textId="77777777" w:rsidR="00000000" w:rsidRDefault="004C51F7">
      <w:pPr>
        <w:pStyle w:val="a0"/>
        <w:rPr>
          <w:rFonts w:hint="cs"/>
          <w:rtl/>
        </w:rPr>
      </w:pPr>
    </w:p>
    <w:p w14:paraId="37154B0C" w14:textId="77777777" w:rsidR="00000000" w:rsidRDefault="004C51F7">
      <w:pPr>
        <w:pStyle w:val="af0"/>
        <w:rPr>
          <w:rtl/>
        </w:rPr>
      </w:pPr>
      <w:r>
        <w:rPr>
          <w:rFonts w:hint="eastAsia"/>
          <w:rtl/>
        </w:rPr>
        <w:t>קריאה</w:t>
      </w:r>
      <w:r>
        <w:rPr>
          <w:rtl/>
        </w:rPr>
        <w:t>:</w:t>
      </w:r>
    </w:p>
    <w:p w14:paraId="46ECE8B8" w14:textId="77777777" w:rsidR="00000000" w:rsidRDefault="004C51F7">
      <w:pPr>
        <w:pStyle w:val="a0"/>
        <w:rPr>
          <w:rFonts w:hint="cs"/>
          <w:rtl/>
        </w:rPr>
      </w:pPr>
    </w:p>
    <w:p w14:paraId="09A8C120" w14:textId="77777777" w:rsidR="00000000" w:rsidRDefault="004C51F7">
      <w:pPr>
        <w:pStyle w:val="a0"/>
        <w:rPr>
          <w:rFonts w:hint="cs"/>
          <w:rtl/>
        </w:rPr>
      </w:pPr>
      <w:r>
        <w:rPr>
          <w:rFonts w:hint="cs"/>
          <w:rtl/>
        </w:rPr>
        <w:t>- - -</w:t>
      </w:r>
    </w:p>
    <w:p w14:paraId="2A0599C8" w14:textId="77777777" w:rsidR="00000000" w:rsidRDefault="004C51F7">
      <w:pPr>
        <w:pStyle w:val="a0"/>
        <w:rPr>
          <w:rFonts w:hint="cs"/>
          <w:rtl/>
        </w:rPr>
      </w:pPr>
    </w:p>
    <w:p w14:paraId="33E94721" w14:textId="77777777" w:rsidR="00000000" w:rsidRDefault="004C51F7">
      <w:pPr>
        <w:pStyle w:val="af1"/>
        <w:rPr>
          <w:rtl/>
        </w:rPr>
      </w:pPr>
      <w:r>
        <w:rPr>
          <w:rtl/>
        </w:rPr>
        <w:t>היו"ר ראובן ריבלין:</w:t>
      </w:r>
    </w:p>
    <w:p w14:paraId="175A7CAE" w14:textId="77777777" w:rsidR="00000000" w:rsidRDefault="004C51F7">
      <w:pPr>
        <w:pStyle w:val="a0"/>
        <w:rPr>
          <w:rtl/>
        </w:rPr>
      </w:pPr>
    </w:p>
    <w:p w14:paraId="056DE1D3" w14:textId="77777777" w:rsidR="00000000" w:rsidRDefault="004C51F7">
      <w:pPr>
        <w:pStyle w:val="a0"/>
        <w:rPr>
          <w:rFonts w:hint="cs"/>
          <w:rtl/>
        </w:rPr>
      </w:pPr>
      <w:r>
        <w:rPr>
          <w:rFonts w:hint="cs"/>
          <w:rtl/>
        </w:rPr>
        <w:t>אני לא חושב</w:t>
      </w:r>
      <w:r>
        <w:rPr>
          <w:rFonts w:hint="cs"/>
          <w:rtl/>
        </w:rPr>
        <w:t xml:space="preserve">, אני רק מעיר. </w:t>
      </w:r>
    </w:p>
    <w:p w14:paraId="637D217C" w14:textId="77777777" w:rsidR="00000000" w:rsidRDefault="004C51F7">
      <w:pPr>
        <w:pStyle w:val="a0"/>
        <w:rPr>
          <w:rFonts w:hint="cs"/>
          <w:rtl/>
        </w:rPr>
      </w:pPr>
    </w:p>
    <w:p w14:paraId="527A76F9" w14:textId="77777777" w:rsidR="00000000" w:rsidRDefault="004C51F7">
      <w:pPr>
        <w:pStyle w:val="-"/>
        <w:rPr>
          <w:rtl/>
        </w:rPr>
      </w:pPr>
      <w:bookmarkStart w:id="185" w:name="FS000001045T30_12_2003_18_00_24C"/>
      <w:bookmarkEnd w:id="185"/>
      <w:r>
        <w:rPr>
          <w:rtl/>
        </w:rPr>
        <w:t>דני יתום (העבודה-מימד):</w:t>
      </w:r>
    </w:p>
    <w:p w14:paraId="3F3321FF" w14:textId="77777777" w:rsidR="00000000" w:rsidRDefault="004C51F7">
      <w:pPr>
        <w:pStyle w:val="a0"/>
        <w:rPr>
          <w:rtl/>
        </w:rPr>
      </w:pPr>
    </w:p>
    <w:p w14:paraId="27AC10ED" w14:textId="77777777" w:rsidR="00000000" w:rsidRDefault="004C51F7">
      <w:pPr>
        <w:pStyle w:val="a0"/>
        <w:rPr>
          <w:rFonts w:hint="cs"/>
          <w:rtl/>
        </w:rPr>
      </w:pPr>
      <w:r>
        <w:rPr>
          <w:rFonts w:hint="cs"/>
          <w:rtl/>
        </w:rPr>
        <w:t xml:space="preserve">אדוני היושב-ראש, אני רוצה לומר עוד דבר. מאחר שאנחנו עוסקים כאן בהמשך קיומה של מדינת ישראל, לא הייתי הופך את הערתו החשובה של יושב-ראש הכנסת לעניין המרכזי בדיון. העניין המרכזי בדיון הוא חשוב יותר מנקודות חשובות מסוג </w:t>
      </w:r>
      <w:r>
        <w:rPr>
          <w:rFonts w:hint="cs"/>
          <w:rtl/>
        </w:rPr>
        <w:t xml:space="preserve">זה שאתה העלית. אנחנו עוסקים כאן בעצם היות מדינת ישראל מדינה שתמשיך להתקיים כמדינה יהודית ודמוקרטית. </w:t>
      </w:r>
    </w:p>
    <w:p w14:paraId="0F120D0C" w14:textId="77777777" w:rsidR="00000000" w:rsidRDefault="004C51F7">
      <w:pPr>
        <w:pStyle w:val="a0"/>
        <w:rPr>
          <w:rFonts w:hint="cs"/>
          <w:rtl/>
        </w:rPr>
      </w:pPr>
    </w:p>
    <w:p w14:paraId="428B3AA2" w14:textId="77777777" w:rsidR="00000000" w:rsidRDefault="004C51F7">
      <w:pPr>
        <w:pStyle w:val="a0"/>
        <w:rPr>
          <w:rFonts w:hint="cs"/>
          <w:rtl/>
        </w:rPr>
      </w:pPr>
      <w:r>
        <w:rPr>
          <w:rFonts w:hint="cs"/>
          <w:rtl/>
        </w:rPr>
        <w:t>הסטטיסטיקה מדברת בעד עצמה, בין שאנחנו קשובים לסטטיסטיקה ובין שאיננו קשובים לה, ועל כן אני מבקש לסיים ולומר, שמי שלא רוצה שלום, מי שלא מעוניין בשלום, ימשיך</w:t>
      </w:r>
      <w:r>
        <w:rPr>
          <w:rFonts w:hint="cs"/>
          <w:rtl/>
        </w:rPr>
        <w:t xml:space="preserve"> לדבר על ארץ-ישראל השלמה, גם אם המשמעות תהיה, אדוני יושב-ראש הכנסת, שהמחיר הנורא שנשלם זה מחיר אובדן הדמוקרטיה. </w:t>
      </w:r>
    </w:p>
    <w:p w14:paraId="7255384F" w14:textId="77777777" w:rsidR="00000000" w:rsidRDefault="004C51F7">
      <w:pPr>
        <w:pStyle w:val="a0"/>
        <w:rPr>
          <w:rFonts w:hint="cs"/>
          <w:rtl/>
        </w:rPr>
      </w:pPr>
    </w:p>
    <w:p w14:paraId="4A5E1846" w14:textId="77777777" w:rsidR="00000000" w:rsidRDefault="004C51F7">
      <w:pPr>
        <w:pStyle w:val="af1"/>
        <w:rPr>
          <w:rtl/>
        </w:rPr>
      </w:pPr>
      <w:r>
        <w:rPr>
          <w:rtl/>
        </w:rPr>
        <w:t>היו"ר ראובן ריבלין:</w:t>
      </w:r>
    </w:p>
    <w:p w14:paraId="16D60CB9" w14:textId="77777777" w:rsidR="00000000" w:rsidRDefault="004C51F7">
      <w:pPr>
        <w:pStyle w:val="a0"/>
        <w:rPr>
          <w:rtl/>
        </w:rPr>
      </w:pPr>
    </w:p>
    <w:p w14:paraId="2CB2E023" w14:textId="77777777" w:rsidR="00000000" w:rsidRDefault="004C51F7">
      <w:pPr>
        <w:pStyle w:val="a0"/>
        <w:rPr>
          <w:rFonts w:hint="cs"/>
          <w:rtl/>
        </w:rPr>
      </w:pPr>
      <w:r>
        <w:rPr>
          <w:rFonts w:hint="cs"/>
          <w:rtl/>
        </w:rPr>
        <w:t xml:space="preserve">תודה לחבר הכנסת יתום. חבר הכנסת יצחק הרצוג, אחריו - חברת הכנסת גילה גמליאל, ואחריה - חבר הכנסת מוחמד ברכה. </w:t>
      </w:r>
    </w:p>
    <w:p w14:paraId="654D6AC4" w14:textId="77777777" w:rsidR="00000000" w:rsidRDefault="004C51F7">
      <w:pPr>
        <w:pStyle w:val="af0"/>
        <w:rPr>
          <w:rFonts w:hint="cs"/>
          <w:rtl/>
        </w:rPr>
      </w:pPr>
    </w:p>
    <w:p w14:paraId="6605C90D" w14:textId="77777777" w:rsidR="00000000" w:rsidRDefault="004C51F7">
      <w:pPr>
        <w:pStyle w:val="af0"/>
        <w:rPr>
          <w:rtl/>
        </w:rPr>
      </w:pPr>
      <w:r>
        <w:rPr>
          <w:rFonts w:hint="eastAsia"/>
          <w:rtl/>
        </w:rPr>
        <w:t>גילה</w:t>
      </w:r>
      <w:r>
        <w:rPr>
          <w:rtl/>
        </w:rPr>
        <w:t xml:space="preserve"> פינקלשט</w:t>
      </w:r>
      <w:r>
        <w:rPr>
          <w:rtl/>
        </w:rPr>
        <w:t>יין (מפד"ל):</w:t>
      </w:r>
    </w:p>
    <w:p w14:paraId="06FEEE7D" w14:textId="77777777" w:rsidR="00000000" w:rsidRDefault="004C51F7">
      <w:pPr>
        <w:pStyle w:val="a0"/>
        <w:rPr>
          <w:rFonts w:hint="cs"/>
          <w:rtl/>
        </w:rPr>
      </w:pPr>
    </w:p>
    <w:p w14:paraId="7D0FE110" w14:textId="77777777" w:rsidR="00000000" w:rsidRDefault="004C51F7">
      <w:pPr>
        <w:pStyle w:val="a0"/>
        <w:rPr>
          <w:rFonts w:hint="cs"/>
          <w:rtl/>
        </w:rPr>
      </w:pPr>
      <w:r>
        <w:rPr>
          <w:rFonts w:hint="cs"/>
          <w:rtl/>
        </w:rPr>
        <w:t xml:space="preserve">הפעם זה גילה פינקלשטיין. </w:t>
      </w:r>
    </w:p>
    <w:p w14:paraId="653A10BB" w14:textId="77777777" w:rsidR="00000000" w:rsidRDefault="004C51F7">
      <w:pPr>
        <w:pStyle w:val="a0"/>
        <w:rPr>
          <w:rFonts w:hint="cs"/>
          <w:rtl/>
        </w:rPr>
      </w:pPr>
    </w:p>
    <w:p w14:paraId="7FA0C1C0" w14:textId="77777777" w:rsidR="00000000" w:rsidRDefault="004C51F7">
      <w:pPr>
        <w:pStyle w:val="a"/>
        <w:rPr>
          <w:rtl/>
        </w:rPr>
      </w:pPr>
      <w:bookmarkStart w:id="186" w:name="FS000001044T30_12_2003_18_01_15"/>
      <w:bookmarkStart w:id="187" w:name="_Toc63488445"/>
      <w:bookmarkEnd w:id="186"/>
      <w:r>
        <w:rPr>
          <w:rFonts w:hint="eastAsia"/>
          <w:rtl/>
        </w:rPr>
        <w:t>יצחק</w:t>
      </w:r>
      <w:r>
        <w:rPr>
          <w:rtl/>
        </w:rPr>
        <w:t xml:space="preserve"> הרצוג (העבודה-מימד):</w:t>
      </w:r>
      <w:bookmarkEnd w:id="187"/>
    </w:p>
    <w:p w14:paraId="5535F190" w14:textId="77777777" w:rsidR="00000000" w:rsidRDefault="004C51F7">
      <w:pPr>
        <w:pStyle w:val="a0"/>
        <w:rPr>
          <w:rFonts w:hint="cs"/>
          <w:rtl/>
        </w:rPr>
      </w:pPr>
    </w:p>
    <w:p w14:paraId="1181033F" w14:textId="77777777" w:rsidR="00000000" w:rsidRDefault="004C51F7">
      <w:pPr>
        <w:pStyle w:val="a0"/>
        <w:rPr>
          <w:rFonts w:hint="cs"/>
          <w:rtl/>
        </w:rPr>
      </w:pPr>
      <w:r>
        <w:rPr>
          <w:rFonts w:hint="cs"/>
          <w:rtl/>
        </w:rPr>
        <w:t xml:space="preserve">היום יש לך בעיות עם השם גילה. </w:t>
      </w:r>
    </w:p>
    <w:p w14:paraId="1D664AE0" w14:textId="77777777" w:rsidR="00000000" w:rsidRDefault="004C51F7">
      <w:pPr>
        <w:pStyle w:val="a0"/>
        <w:rPr>
          <w:rFonts w:hint="cs"/>
          <w:rtl/>
        </w:rPr>
      </w:pPr>
    </w:p>
    <w:p w14:paraId="785335AF" w14:textId="77777777" w:rsidR="00000000" w:rsidRDefault="004C51F7">
      <w:pPr>
        <w:pStyle w:val="af1"/>
        <w:rPr>
          <w:rtl/>
        </w:rPr>
      </w:pPr>
      <w:r>
        <w:rPr>
          <w:rtl/>
        </w:rPr>
        <w:t>היו"ר ראובן ריבלין:</w:t>
      </w:r>
    </w:p>
    <w:p w14:paraId="2B3F7143" w14:textId="77777777" w:rsidR="00000000" w:rsidRDefault="004C51F7">
      <w:pPr>
        <w:pStyle w:val="a0"/>
        <w:rPr>
          <w:rtl/>
        </w:rPr>
      </w:pPr>
    </w:p>
    <w:p w14:paraId="3BE8E664" w14:textId="77777777" w:rsidR="00000000" w:rsidRDefault="004C51F7">
      <w:pPr>
        <w:pStyle w:val="a0"/>
        <w:rPr>
          <w:rFonts w:hint="cs"/>
          <w:rtl/>
        </w:rPr>
      </w:pPr>
      <w:r>
        <w:rPr>
          <w:rFonts w:hint="cs"/>
          <w:rtl/>
        </w:rPr>
        <w:t xml:space="preserve">כולן גילות ודיצות ורינות. </w:t>
      </w:r>
    </w:p>
    <w:p w14:paraId="70DB5601" w14:textId="77777777" w:rsidR="00000000" w:rsidRDefault="004C51F7">
      <w:pPr>
        <w:pStyle w:val="a0"/>
        <w:rPr>
          <w:rFonts w:hint="cs"/>
          <w:rtl/>
        </w:rPr>
      </w:pPr>
    </w:p>
    <w:p w14:paraId="297F4FBD" w14:textId="77777777" w:rsidR="00000000" w:rsidRDefault="004C51F7">
      <w:pPr>
        <w:pStyle w:val="-"/>
        <w:rPr>
          <w:rtl/>
        </w:rPr>
      </w:pPr>
      <w:bookmarkStart w:id="188" w:name="FS000001044T30_12_2003_18_20_50"/>
      <w:bookmarkEnd w:id="188"/>
      <w:r>
        <w:rPr>
          <w:rFonts w:hint="eastAsia"/>
          <w:rtl/>
        </w:rPr>
        <w:t>יצחק</w:t>
      </w:r>
      <w:r>
        <w:rPr>
          <w:rtl/>
        </w:rPr>
        <w:t xml:space="preserve"> הרצוג (העבודה-מימד):</w:t>
      </w:r>
    </w:p>
    <w:p w14:paraId="1422C461" w14:textId="77777777" w:rsidR="00000000" w:rsidRDefault="004C51F7">
      <w:pPr>
        <w:pStyle w:val="a0"/>
        <w:rPr>
          <w:rFonts w:hint="cs"/>
          <w:rtl/>
        </w:rPr>
      </w:pPr>
    </w:p>
    <w:p w14:paraId="14D471FE" w14:textId="77777777" w:rsidR="00000000" w:rsidRDefault="004C51F7">
      <w:pPr>
        <w:pStyle w:val="a0"/>
        <w:rPr>
          <w:rFonts w:hint="cs"/>
          <w:rtl/>
        </w:rPr>
      </w:pPr>
      <w:r>
        <w:rPr>
          <w:rFonts w:hint="cs"/>
          <w:rtl/>
        </w:rPr>
        <w:t>אדוני היושב-ראש, חברות וחברי הכנסת, צר לי שנציגי ההתיישבות ביש"ע לא נמצאים אתנו,</w:t>
      </w:r>
      <w:r>
        <w:rPr>
          <w:rFonts w:hint="cs"/>
          <w:rtl/>
        </w:rPr>
        <w:t xml:space="preserve"> שני חברי הכנסת שמייצגים אותם באופן ברור במליאה. הייתי אומר להם כדבר הזה: אני  מרגיש זהות מאוד עמוקה עם מתיישבי יש"ע, וכשאני מסייר ביש"ע ופוגש מתיישבים יהודים ביש"ע, אני מרגיש אח שלהם. אני רואה את ארץ אבותינו, ואני מרגיש מאוד קרוב אליה, וכשאני מסייר בישיבה</w:t>
      </w:r>
      <w:r>
        <w:rPr>
          <w:rFonts w:hint="cs"/>
          <w:rtl/>
        </w:rPr>
        <w:t xml:space="preserve"> בעלי - הלב יוצא ליישובים האלה. </w:t>
      </w:r>
    </w:p>
    <w:p w14:paraId="3525CBF4" w14:textId="77777777" w:rsidR="00000000" w:rsidRDefault="004C51F7">
      <w:pPr>
        <w:pStyle w:val="a0"/>
        <w:rPr>
          <w:rFonts w:hint="cs"/>
          <w:rtl/>
        </w:rPr>
      </w:pPr>
    </w:p>
    <w:p w14:paraId="060E2FB4" w14:textId="77777777" w:rsidR="00000000" w:rsidRDefault="004C51F7">
      <w:pPr>
        <w:pStyle w:val="af0"/>
        <w:rPr>
          <w:rtl/>
        </w:rPr>
      </w:pPr>
      <w:r>
        <w:rPr>
          <w:rFonts w:hint="eastAsia"/>
          <w:rtl/>
        </w:rPr>
        <w:t>יוסי</w:t>
      </w:r>
      <w:r>
        <w:rPr>
          <w:rtl/>
        </w:rPr>
        <w:t xml:space="preserve"> שריד (מרצ):</w:t>
      </w:r>
    </w:p>
    <w:p w14:paraId="6948BA9F" w14:textId="77777777" w:rsidR="00000000" w:rsidRDefault="004C51F7">
      <w:pPr>
        <w:pStyle w:val="a0"/>
        <w:rPr>
          <w:rFonts w:hint="cs"/>
          <w:rtl/>
        </w:rPr>
      </w:pPr>
    </w:p>
    <w:p w14:paraId="262C4260" w14:textId="77777777" w:rsidR="00000000" w:rsidRDefault="004C51F7">
      <w:pPr>
        <w:pStyle w:val="a0"/>
        <w:ind w:left="719" w:firstLine="0"/>
        <w:rPr>
          <w:rFonts w:hint="cs"/>
          <w:rtl/>
        </w:rPr>
      </w:pPr>
      <w:r>
        <w:rPr>
          <w:rFonts w:hint="cs"/>
          <w:rtl/>
        </w:rPr>
        <w:t>- - -</w:t>
      </w:r>
    </w:p>
    <w:p w14:paraId="0AFB23D6" w14:textId="77777777" w:rsidR="00000000" w:rsidRDefault="004C51F7">
      <w:pPr>
        <w:pStyle w:val="a0"/>
        <w:rPr>
          <w:rFonts w:hint="cs"/>
          <w:rtl/>
        </w:rPr>
      </w:pPr>
    </w:p>
    <w:p w14:paraId="5F9A7CBE" w14:textId="77777777" w:rsidR="00000000" w:rsidRDefault="004C51F7">
      <w:pPr>
        <w:pStyle w:val="-"/>
        <w:rPr>
          <w:rtl/>
        </w:rPr>
      </w:pPr>
      <w:bookmarkStart w:id="189" w:name="FS000001044T30_12_2003_18_02_00C"/>
      <w:bookmarkEnd w:id="189"/>
      <w:r>
        <w:rPr>
          <w:rtl/>
        </w:rPr>
        <w:t>יצחק הרצוג (העבודה-מימד):</w:t>
      </w:r>
    </w:p>
    <w:p w14:paraId="44B0611C" w14:textId="77777777" w:rsidR="00000000" w:rsidRDefault="004C51F7">
      <w:pPr>
        <w:pStyle w:val="a0"/>
        <w:rPr>
          <w:rtl/>
        </w:rPr>
      </w:pPr>
    </w:p>
    <w:p w14:paraId="3D8A5214" w14:textId="77777777" w:rsidR="00000000" w:rsidRDefault="004C51F7">
      <w:pPr>
        <w:pStyle w:val="a0"/>
        <w:rPr>
          <w:rFonts w:hint="cs"/>
          <w:rtl/>
        </w:rPr>
      </w:pPr>
      <w:r>
        <w:rPr>
          <w:rFonts w:hint="cs"/>
          <w:rtl/>
        </w:rPr>
        <w:t xml:space="preserve">יוצא, יוסי, יותר ממך, אבל יוצא. אני מציע לך פעם לבוא לעלי ולראות כמה המקום יפה, כמה הוא מדהים, ועד כמה חבל הארץ הזה, אתה מרגיש שהוא חבל הארץ של עמנו.  </w:t>
      </w:r>
    </w:p>
    <w:p w14:paraId="7E7B9A1C" w14:textId="77777777" w:rsidR="00000000" w:rsidRDefault="004C51F7">
      <w:pPr>
        <w:pStyle w:val="a0"/>
        <w:rPr>
          <w:rFonts w:hint="cs"/>
          <w:rtl/>
        </w:rPr>
      </w:pPr>
    </w:p>
    <w:p w14:paraId="66D423FF" w14:textId="77777777" w:rsidR="00000000" w:rsidRDefault="004C51F7">
      <w:pPr>
        <w:pStyle w:val="af0"/>
        <w:rPr>
          <w:rtl/>
        </w:rPr>
      </w:pPr>
      <w:r>
        <w:rPr>
          <w:rFonts w:hint="eastAsia"/>
          <w:rtl/>
        </w:rPr>
        <w:t>מוחמד</w:t>
      </w:r>
      <w:r>
        <w:rPr>
          <w:rtl/>
        </w:rPr>
        <w:t xml:space="preserve"> ברכה (חד"ש-</w:t>
      </w:r>
      <w:r>
        <w:rPr>
          <w:rtl/>
        </w:rPr>
        <w:t>תע"ל):</w:t>
      </w:r>
    </w:p>
    <w:p w14:paraId="7375E957" w14:textId="77777777" w:rsidR="00000000" w:rsidRDefault="004C51F7">
      <w:pPr>
        <w:pStyle w:val="a0"/>
        <w:rPr>
          <w:rFonts w:hint="cs"/>
          <w:rtl/>
        </w:rPr>
      </w:pPr>
    </w:p>
    <w:p w14:paraId="0D85AA8A" w14:textId="77777777" w:rsidR="00000000" w:rsidRDefault="004C51F7">
      <w:pPr>
        <w:pStyle w:val="a0"/>
        <w:rPr>
          <w:rFonts w:hint="cs"/>
          <w:rtl/>
        </w:rPr>
      </w:pPr>
      <w:r>
        <w:rPr>
          <w:rFonts w:hint="cs"/>
          <w:rtl/>
        </w:rPr>
        <w:t xml:space="preserve">עזוב, גם בשווייץ יש מקומות יפים. </w:t>
      </w:r>
    </w:p>
    <w:p w14:paraId="5BEC3464" w14:textId="77777777" w:rsidR="00000000" w:rsidRDefault="004C51F7">
      <w:pPr>
        <w:pStyle w:val="a0"/>
        <w:rPr>
          <w:rFonts w:hint="cs"/>
          <w:rtl/>
        </w:rPr>
      </w:pPr>
    </w:p>
    <w:p w14:paraId="0FA2CC61" w14:textId="77777777" w:rsidR="00000000" w:rsidRDefault="004C51F7">
      <w:pPr>
        <w:pStyle w:val="-"/>
        <w:rPr>
          <w:rtl/>
        </w:rPr>
      </w:pPr>
      <w:bookmarkStart w:id="190" w:name="FS000001044T30_12_2003_18_02_16C"/>
      <w:bookmarkEnd w:id="190"/>
      <w:r>
        <w:rPr>
          <w:rtl/>
        </w:rPr>
        <w:t>יצחק הרצוג (העבודה-מימד):</w:t>
      </w:r>
    </w:p>
    <w:p w14:paraId="738755DD" w14:textId="77777777" w:rsidR="00000000" w:rsidRDefault="004C51F7">
      <w:pPr>
        <w:pStyle w:val="a0"/>
        <w:rPr>
          <w:rtl/>
        </w:rPr>
      </w:pPr>
    </w:p>
    <w:p w14:paraId="29F5FB12" w14:textId="77777777" w:rsidR="00000000" w:rsidRDefault="004C51F7">
      <w:pPr>
        <w:pStyle w:val="a0"/>
        <w:rPr>
          <w:rFonts w:hint="cs"/>
          <w:rtl/>
        </w:rPr>
      </w:pPr>
      <w:r>
        <w:rPr>
          <w:rFonts w:hint="cs"/>
          <w:rtl/>
        </w:rPr>
        <w:t>סליחה, אדוני חבר הכנסת ברכה, יש לי זיקה עמוקה לאזורים האלה. בגוש-עציון יש מקום שקשור למשפחה שלי ושאני מחובר אליו בכל נימי נפשי. אבל כל מי שקורא - ואני מודה מאוד לחבר הכנסת בורג שיזם את ה</w:t>
      </w:r>
      <w:r>
        <w:rPr>
          <w:rFonts w:hint="cs"/>
          <w:rtl/>
        </w:rPr>
        <w:t xml:space="preserve">דיון הזה - את ההיסטוריה האמריקנית, רואה 80 שנה של ייסורים שאבות הדמוקרטיה האמריקנית צפו, והם היו במיעוט. הם אמרו שנושא העבדות יגיע יום אחד להתפוצצות בתוך החברה. </w:t>
      </w:r>
    </w:p>
    <w:p w14:paraId="5CAD97B6" w14:textId="77777777" w:rsidR="00000000" w:rsidRDefault="004C51F7">
      <w:pPr>
        <w:pStyle w:val="a0"/>
        <w:rPr>
          <w:rFonts w:hint="cs"/>
          <w:rtl/>
        </w:rPr>
      </w:pPr>
    </w:p>
    <w:p w14:paraId="0AA20779" w14:textId="77777777" w:rsidR="00000000" w:rsidRDefault="004C51F7">
      <w:pPr>
        <w:pStyle w:val="a0"/>
        <w:rPr>
          <w:rFonts w:hint="cs"/>
          <w:rtl/>
        </w:rPr>
      </w:pPr>
      <w:r>
        <w:rPr>
          <w:rFonts w:hint="cs"/>
          <w:rtl/>
        </w:rPr>
        <w:t>ואנחנו נמצאים באותו מסלול. אנחנו נמצאים במסלול, שברור לנו שההכרעה ההיסטורית הגורלית היא לפתחנ</w:t>
      </w:r>
      <w:r>
        <w:rPr>
          <w:rFonts w:hint="cs"/>
          <w:rtl/>
        </w:rPr>
        <w:t>ו, וההכרעה הזאת היא קשה מנשוא, אבל היא קיימת. היא קשה, כי קשה להיפרד מחבלי ארץ, אבל היא קריטית לקיומנו כמדינה לדורות הבאים שלנו, קריטית להבטחת הרוב היהודי ואופיה של המדינה, ולכן רגע האמת מגיע. הוא מגיע, ואני מקווה שהוא לא יהיה רגע של  שפיכות דמים, ולא של ע</w:t>
      </w:r>
      <w:r>
        <w:rPr>
          <w:rFonts w:hint="cs"/>
          <w:rtl/>
        </w:rPr>
        <w:t xml:space="preserve">ימות אלים בחברה הישראלית. אני מקווה שגם אחינו המתנחלים יבינו, שהם במעשיהם גורמים לכך שאנחנו משלמים מחיר נורא. זאת האמת. </w:t>
      </w:r>
    </w:p>
    <w:p w14:paraId="05056515" w14:textId="77777777" w:rsidR="00000000" w:rsidRDefault="004C51F7">
      <w:pPr>
        <w:pStyle w:val="a0"/>
        <w:rPr>
          <w:rtl/>
        </w:rPr>
      </w:pPr>
    </w:p>
    <w:p w14:paraId="3B038BFA" w14:textId="77777777" w:rsidR="00000000" w:rsidRDefault="004C51F7">
      <w:pPr>
        <w:pStyle w:val="a0"/>
        <w:rPr>
          <w:rFonts w:hint="cs"/>
          <w:rtl/>
        </w:rPr>
      </w:pPr>
      <w:r>
        <w:rPr>
          <w:rFonts w:hint="cs"/>
          <w:rtl/>
        </w:rPr>
        <w:t>הצעת קלינטון היא ההצעה שנראית לי ההצעה הסבירה ביותר. היא מכניסה כ-80% מהמתיישבים בגושי ההתיישבות, מוכרים בהכרה בין-לאומית. מעשה ההתייש</w:t>
      </w:r>
      <w:r>
        <w:rPr>
          <w:rFonts w:hint="cs"/>
          <w:rtl/>
        </w:rPr>
        <w:t xml:space="preserve">בות יוכל להגיד: הנה ניצחוננו, קבענו את הגבול המזרחי של מדינת ישראל. אבל, בסוף 100 יישובים יצטרכו להתפנות, ולא תהיה ברירה. </w:t>
      </w:r>
    </w:p>
    <w:p w14:paraId="121DDC40" w14:textId="77777777" w:rsidR="00000000" w:rsidRDefault="004C51F7">
      <w:pPr>
        <w:pStyle w:val="a0"/>
        <w:rPr>
          <w:rFonts w:hint="cs"/>
          <w:rtl/>
        </w:rPr>
      </w:pPr>
    </w:p>
    <w:p w14:paraId="1E974258" w14:textId="77777777" w:rsidR="00000000" w:rsidRDefault="004C51F7">
      <w:pPr>
        <w:pStyle w:val="a0"/>
        <w:rPr>
          <w:rFonts w:hint="cs"/>
          <w:rtl/>
        </w:rPr>
      </w:pPr>
      <w:r>
        <w:rPr>
          <w:rFonts w:hint="cs"/>
          <w:rtl/>
        </w:rPr>
        <w:t xml:space="preserve">נאומו של בן-גוריון, שהקריא אותו ממלא-מקום ראש הממשלה על קברו של בן-גוריון, שלא ניתן לכבוש את ארץ-ישראל המערבית, מכיוון שלא יהיה רוב </w:t>
      </w:r>
      <w:r>
        <w:rPr>
          <w:rFonts w:hint="cs"/>
          <w:rtl/>
        </w:rPr>
        <w:t>יהודי, הוא נושא מאוד מהותי, ואין שום סתירה בין זה לבין תפיסת עולמי בדבר שוויון מלא של ערביי ישראל ואזרחיה הלא-יהודים. להיפך, אני חושב שברגע שנעשה את זה ונחיה פחות או יותר בגבולות של 1967, עם גושי התיישבות מוכרים בהסכם בין-לאומי, לצדה של מדינת פלסטין, אנחנו</w:t>
      </w:r>
      <w:r>
        <w:rPr>
          <w:rFonts w:hint="cs"/>
          <w:rtl/>
        </w:rPr>
        <w:t xml:space="preserve"> נבטיח את קיומנו לדורות הבאים. זאת האמת. </w:t>
      </w:r>
    </w:p>
    <w:p w14:paraId="2BD8DB33" w14:textId="77777777" w:rsidR="00000000" w:rsidRDefault="004C51F7">
      <w:pPr>
        <w:pStyle w:val="a0"/>
        <w:rPr>
          <w:rFonts w:hint="cs"/>
          <w:rtl/>
        </w:rPr>
      </w:pPr>
    </w:p>
    <w:p w14:paraId="395DF3F7" w14:textId="77777777" w:rsidR="00000000" w:rsidRDefault="004C51F7">
      <w:pPr>
        <w:pStyle w:val="a0"/>
        <w:rPr>
          <w:rFonts w:hint="cs"/>
          <w:rtl/>
        </w:rPr>
      </w:pPr>
      <w:r>
        <w:rPr>
          <w:rFonts w:hint="cs"/>
          <w:rtl/>
        </w:rPr>
        <w:t>האיום הזה מתגלגל לפתחנו בצורה מבהילה ממש, וכל אזרח ואזרחית צריכים להבין את זה, וזאת האמת. כמה שזה כואב, אין מה לעשות, אריה אלדד, אין. כמה שכואב לי לעזוב חבלי ארץ, לא תהיה ברירה. יגיע הרגע שגם אתם תצטרכו להבין את ז</w:t>
      </w:r>
      <w:r>
        <w:rPr>
          <w:rFonts w:hint="cs"/>
          <w:rtl/>
        </w:rPr>
        <w:t xml:space="preserve">ה, ויש מקרים ומעשים שאתם עושים, שעליהם אנחנו משלמים מחיר, אתם ואחיכם משלמים מחיר על מעשים שלדידי הם חסרי אחריות בעליל. תודה רבה. </w:t>
      </w:r>
    </w:p>
    <w:p w14:paraId="64652CA9" w14:textId="77777777" w:rsidR="00000000" w:rsidRDefault="004C51F7">
      <w:pPr>
        <w:pStyle w:val="a0"/>
        <w:rPr>
          <w:rFonts w:hint="cs"/>
          <w:rtl/>
        </w:rPr>
      </w:pPr>
    </w:p>
    <w:p w14:paraId="186F38BF" w14:textId="77777777" w:rsidR="00000000" w:rsidRDefault="004C51F7">
      <w:pPr>
        <w:pStyle w:val="af1"/>
        <w:rPr>
          <w:rtl/>
        </w:rPr>
      </w:pPr>
      <w:r>
        <w:rPr>
          <w:rtl/>
        </w:rPr>
        <w:t>היו"ר ראובן ריבלין:</w:t>
      </w:r>
    </w:p>
    <w:p w14:paraId="7DE0B9B2" w14:textId="77777777" w:rsidR="00000000" w:rsidRDefault="004C51F7">
      <w:pPr>
        <w:pStyle w:val="a0"/>
        <w:rPr>
          <w:rtl/>
        </w:rPr>
      </w:pPr>
    </w:p>
    <w:p w14:paraId="3140D85A" w14:textId="77777777" w:rsidR="00000000" w:rsidRDefault="004C51F7">
      <w:pPr>
        <w:pStyle w:val="a0"/>
        <w:rPr>
          <w:rFonts w:hint="cs"/>
          <w:rtl/>
        </w:rPr>
      </w:pPr>
      <w:r>
        <w:rPr>
          <w:rFonts w:hint="cs"/>
          <w:rtl/>
        </w:rPr>
        <w:t xml:space="preserve">אני מאוד מודה לחבר הכנסת יצחק הרצוג. חברת הכנסת גילה פינקלשטיין, בבקשה, ואחריה - חבר הכנסת מוחמד  ברכה. </w:t>
      </w:r>
    </w:p>
    <w:p w14:paraId="1FB8C3BF" w14:textId="77777777" w:rsidR="00000000" w:rsidRDefault="004C51F7">
      <w:pPr>
        <w:pStyle w:val="a0"/>
        <w:rPr>
          <w:rFonts w:hint="cs"/>
          <w:rtl/>
        </w:rPr>
      </w:pPr>
    </w:p>
    <w:p w14:paraId="0E3A4211" w14:textId="77777777" w:rsidR="00000000" w:rsidRDefault="004C51F7">
      <w:pPr>
        <w:pStyle w:val="af0"/>
        <w:rPr>
          <w:rtl/>
        </w:rPr>
      </w:pPr>
      <w:r>
        <w:rPr>
          <w:rFonts w:hint="eastAsia"/>
          <w:rtl/>
        </w:rPr>
        <w:t>יוסי</w:t>
      </w:r>
      <w:r>
        <w:rPr>
          <w:rtl/>
        </w:rPr>
        <w:t xml:space="preserve"> שריד (מרצ):</w:t>
      </w:r>
    </w:p>
    <w:p w14:paraId="6C054B2F" w14:textId="77777777" w:rsidR="00000000" w:rsidRDefault="004C51F7">
      <w:pPr>
        <w:pStyle w:val="a0"/>
        <w:rPr>
          <w:rFonts w:hint="cs"/>
          <w:rtl/>
        </w:rPr>
      </w:pPr>
    </w:p>
    <w:p w14:paraId="22222F14" w14:textId="77777777" w:rsidR="00000000" w:rsidRDefault="004C51F7">
      <w:pPr>
        <w:pStyle w:val="a0"/>
        <w:rPr>
          <w:rFonts w:hint="cs"/>
          <w:rtl/>
        </w:rPr>
      </w:pPr>
      <w:r>
        <w:rPr>
          <w:rFonts w:hint="cs"/>
          <w:rtl/>
        </w:rPr>
        <w:t>- - -</w:t>
      </w:r>
    </w:p>
    <w:p w14:paraId="1474E66A" w14:textId="77777777" w:rsidR="00000000" w:rsidRDefault="004C51F7">
      <w:pPr>
        <w:pStyle w:val="a0"/>
        <w:rPr>
          <w:rFonts w:hint="cs"/>
          <w:rtl/>
        </w:rPr>
      </w:pPr>
    </w:p>
    <w:p w14:paraId="63B8234F" w14:textId="77777777" w:rsidR="00000000" w:rsidRDefault="004C51F7">
      <w:pPr>
        <w:pStyle w:val="af1"/>
        <w:rPr>
          <w:rtl/>
        </w:rPr>
      </w:pPr>
      <w:r>
        <w:rPr>
          <w:rtl/>
        </w:rPr>
        <w:t>היו"ר ראובן ריבלין:</w:t>
      </w:r>
    </w:p>
    <w:p w14:paraId="2A2F6D62" w14:textId="77777777" w:rsidR="00000000" w:rsidRDefault="004C51F7">
      <w:pPr>
        <w:pStyle w:val="a0"/>
        <w:rPr>
          <w:rtl/>
        </w:rPr>
      </w:pPr>
    </w:p>
    <w:p w14:paraId="788420B7" w14:textId="77777777" w:rsidR="00000000" w:rsidRDefault="004C51F7">
      <w:pPr>
        <w:pStyle w:val="a0"/>
        <w:rPr>
          <w:rFonts w:hint="cs"/>
          <w:rtl/>
        </w:rPr>
      </w:pPr>
      <w:r>
        <w:rPr>
          <w:rFonts w:hint="cs"/>
          <w:rtl/>
        </w:rPr>
        <w:t xml:space="preserve">חבר הכנסת שריד, גם גרבוז אמר בזמנו על המקומות היפים: הייתי אתמול בביקור בפטרה, מקום יוצא מן הכלל יפה, בשום אופן לא מחזירים.  </w:t>
      </w:r>
    </w:p>
    <w:p w14:paraId="7FE7FDB2" w14:textId="77777777" w:rsidR="00000000" w:rsidRDefault="004C51F7">
      <w:pPr>
        <w:pStyle w:val="a0"/>
        <w:rPr>
          <w:rFonts w:hint="cs"/>
          <w:rtl/>
        </w:rPr>
      </w:pPr>
    </w:p>
    <w:p w14:paraId="01FC8131" w14:textId="77777777" w:rsidR="00000000" w:rsidRDefault="004C51F7">
      <w:pPr>
        <w:pStyle w:val="a"/>
        <w:rPr>
          <w:rtl/>
        </w:rPr>
      </w:pPr>
      <w:bookmarkStart w:id="191" w:name="FS000001059T30_12_2003_18_05_16"/>
      <w:bookmarkStart w:id="192" w:name="_Toc63488446"/>
      <w:bookmarkEnd w:id="191"/>
      <w:r>
        <w:rPr>
          <w:rFonts w:hint="eastAsia"/>
          <w:rtl/>
        </w:rPr>
        <w:t>גילה</w:t>
      </w:r>
      <w:r>
        <w:rPr>
          <w:rtl/>
        </w:rPr>
        <w:t xml:space="preserve"> פינקלשטיין (מפד"ל):</w:t>
      </w:r>
      <w:bookmarkEnd w:id="192"/>
    </w:p>
    <w:p w14:paraId="4EF4DB17" w14:textId="77777777" w:rsidR="00000000" w:rsidRDefault="004C51F7">
      <w:pPr>
        <w:pStyle w:val="a0"/>
        <w:rPr>
          <w:rFonts w:hint="cs"/>
          <w:rtl/>
        </w:rPr>
      </w:pPr>
    </w:p>
    <w:p w14:paraId="2285D43B" w14:textId="77777777" w:rsidR="00000000" w:rsidRDefault="004C51F7">
      <w:pPr>
        <w:pStyle w:val="a0"/>
        <w:rPr>
          <w:rFonts w:hint="cs"/>
          <w:rtl/>
        </w:rPr>
      </w:pPr>
      <w:r>
        <w:rPr>
          <w:rFonts w:hint="cs"/>
          <w:rtl/>
        </w:rPr>
        <w:t>אדוני היושב-ראש, כנסת נכבדה, השאלה הדמוגרפית בארץ היא ש</w:t>
      </w:r>
      <w:r>
        <w:rPr>
          <w:rFonts w:hint="cs"/>
          <w:rtl/>
        </w:rPr>
        <w:t xml:space="preserve">אלה כבדת משקל. אומנם לעתים יש המשתמשים בה בהקשר הפוליטי והמדיני כקרדום לחפור בו, כדי להוכיח לכולנו שישראל בגבולות 1967 זה הפתרון היחיד לאיום הזה, ואני נזהרת שלא להצטרף למקהלת המקוננים, המהלכים עלינו אימים בדברם על אובדנה הקרוב, חלילה, של המדינה היהודית. </w:t>
      </w:r>
    </w:p>
    <w:p w14:paraId="032BA1DF" w14:textId="77777777" w:rsidR="00000000" w:rsidRDefault="004C51F7">
      <w:pPr>
        <w:pStyle w:val="a0"/>
        <w:rPr>
          <w:rFonts w:hint="cs"/>
          <w:rtl/>
        </w:rPr>
      </w:pPr>
    </w:p>
    <w:p w14:paraId="3BED9199" w14:textId="77777777" w:rsidR="00000000" w:rsidRDefault="004C51F7">
      <w:pPr>
        <w:pStyle w:val="af0"/>
        <w:rPr>
          <w:rtl/>
        </w:rPr>
      </w:pPr>
      <w:r>
        <w:rPr>
          <w:rFonts w:hint="eastAsia"/>
          <w:rtl/>
        </w:rPr>
        <w:t>מוחמד</w:t>
      </w:r>
      <w:r>
        <w:rPr>
          <w:rtl/>
        </w:rPr>
        <w:t xml:space="preserve"> ברכה (חד"ש-תע"ל):</w:t>
      </w:r>
    </w:p>
    <w:p w14:paraId="23F76D28" w14:textId="77777777" w:rsidR="00000000" w:rsidRDefault="004C51F7">
      <w:pPr>
        <w:pStyle w:val="a0"/>
        <w:rPr>
          <w:rFonts w:hint="cs"/>
          <w:rtl/>
        </w:rPr>
      </w:pPr>
    </w:p>
    <w:p w14:paraId="66236874" w14:textId="77777777" w:rsidR="00000000" w:rsidRDefault="004C51F7">
      <w:pPr>
        <w:pStyle w:val="a0"/>
        <w:rPr>
          <w:rFonts w:hint="cs"/>
          <w:rtl/>
        </w:rPr>
      </w:pPr>
      <w:r>
        <w:rPr>
          <w:rFonts w:hint="cs"/>
          <w:rtl/>
        </w:rPr>
        <w:t>איזה איום?</w:t>
      </w:r>
    </w:p>
    <w:p w14:paraId="776B0A92" w14:textId="77777777" w:rsidR="00000000" w:rsidRDefault="004C51F7">
      <w:pPr>
        <w:pStyle w:val="a0"/>
        <w:rPr>
          <w:rFonts w:hint="cs"/>
          <w:rtl/>
        </w:rPr>
      </w:pPr>
    </w:p>
    <w:p w14:paraId="60817A79" w14:textId="77777777" w:rsidR="00000000" w:rsidRDefault="004C51F7">
      <w:pPr>
        <w:pStyle w:val="-"/>
        <w:rPr>
          <w:rtl/>
        </w:rPr>
      </w:pPr>
      <w:bookmarkStart w:id="193" w:name="FS000001059T30_12_2003_18_06_16C"/>
      <w:bookmarkEnd w:id="193"/>
      <w:r>
        <w:rPr>
          <w:rtl/>
        </w:rPr>
        <w:t>גילה פינקלשטיין (מפד"ל):</w:t>
      </w:r>
    </w:p>
    <w:p w14:paraId="62446279" w14:textId="77777777" w:rsidR="00000000" w:rsidRDefault="004C51F7">
      <w:pPr>
        <w:pStyle w:val="a0"/>
        <w:rPr>
          <w:rtl/>
        </w:rPr>
      </w:pPr>
    </w:p>
    <w:p w14:paraId="7482B916" w14:textId="77777777" w:rsidR="00000000" w:rsidRDefault="004C51F7">
      <w:pPr>
        <w:pStyle w:val="a0"/>
        <w:rPr>
          <w:rFonts w:hint="cs"/>
          <w:rtl/>
        </w:rPr>
      </w:pPr>
      <w:r>
        <w:rPr>
          <w:rFonts w:hint="cs"/>
          <w:rtl/>
        </w:rPr>
        <w:t>ובכל זאת, אנחנו לא פטורים מלעסוק בשאלה האמיתית של הרוב היהודי בין הירדן לים. העם היהודי, שעבר אלפיים שנות פזורה, ובחלק מהמקומות גם התנכלויות וסבל בל יתואר, חזר למולדתו ההיסטורית ומימש את חזון ה</w:t>
      </w:r>
      <w:r>
        <w:rPr>
          <w:rFonts w:hint="cs"/>
          <w:rtl/>
        </w:rPr>
        <w:t xml:space="preserve">נביאים, כפי שראה למשל יחזקאל בחזונו על תחיית העצמות היבשות, ובד בבד את חזון הציונות המודרנית יותר של שיבת ציון. </w:t>
      </w:r>
    </w:p>
    <w:p w14:paraId="560367DE" w14:textId="77777777" w:rsidR="00000000" w:rsidRDefault="004C51F7">
      <w:pPr>
        <w:pStyle w:val="a0"/>
        <w:rPr>
          <w:rFonts w:hint="cs"/>
          <w:rtl/>
        </w:rPr>
      </w:pPr>
    </w:p>
    <w:p w14:paraId="5BB4989F" w14:textId="77777777" w:rsidR="00000000" w:rsidRDefault="004C51F7">
      <w:pPr>
        <w:pStyle w:val="a0"/>
        <w:rPr>
          <w:rFonts w:hint="cs"/>
          <w:rtl/>
        </w:rPr>
      </w:pPr>
      <w:r>
        <w:rPr>
          <w:rFonts w:hint="cs"/>
          <w:rtl/>
        </w:rPr>
        <w:t>מגילת העצמאות נותנת מקום של כבוד במדינת ישראל גם לאזרחים שאינם יהודים, וכך ראוי. אולם כל בר דעת מבין, כי התקווה הגדולה היתה להקים כאן מדינה בע</w:t>
      </w:r>
      <w:r>
        <w:rPr>
          <w:rFonts w:hint="cs"/>
          <w:rtl/>
        </w:rPr>
        <w:t xml:space="preserve">לת מאפיינים יהודיים, ולא כאן המקום להיכנס לשאלת דמותה של הפרהסיה הציבורית, שגם בה יש הרבה מה לשפר. מכל מקום, מדינה בעלת רוב יהודי מובהק היא חלק אינטגרלי מן השאיפה הזאת. </w:t>
      </w:r>
    </w:p>
    <w:p w14:paraId="3A4FF7F5" w14:textId="77777777" w:rsidR="00000000" w:rsidRDefault="004C51F7">
      <w:pPr>
        <w:pStyle w:val="a0"/>
        <w:rPr>
          <w:rFonts w:hint="cs"/>
          <w:rtl/>
        </w:rPr>
      </w:pPr>
    </w:p>
    <w:p w14:paraId="28E856EF" w14:textId="77777777" w:rsidR="00000000" w:rsidRDefault="004C51F7">
      <w:pPr>
        <w:pStyle w:val="a0"/>
        <w:rPr>
          <w:rFonts w:hint="cs"/>
          <w:rtl/>
        </w:rPr>
      </w:pPr>
      <w:r>
        <w:rPr>
          <w:rFonts w:hint="cs"/>
          <w:rtl/>
        </w:rPr>
        <w:t>הגיעה השעה להפסיק להתייחס לכל אמירה מסוג זה כאל עמדה גזענית כביכול, משום ששליפת נשק ה</w:t>
      </w:r>
      <w:r>
        <w:rPr>
          <w:rFonts w:hint="cs"/>
          <w:rtl/>
        </w:rPr>
        <w:t>גזענות איננה במקומה. לנו, דור שני ושלישי לשואה, לא צריך להסביר גזענות מהי. דווקא מתוך כל מה שעברנו, אנחנו ראויים למדינה שהטון המרכזי בה יהיה היהודי, ולטעמי, לא הגענו לכאן כדי להיות מדינה ככל המדינות, עם כל הכבוד, ועם זכויות האזרח הניתנות גם למי שאינו יהודי</w:t>
      </w:r>
      <w:r>
        <w:rPr>
          <w:rFonts w:hint="cs"/>
          <w:rtl/>
        </w:rPr>
        <w:t xml:space="preserve">. </w:t>
      </w:r>
    </w:p>
    <w:p w14:paraId="745BDBFF" w14:textId="77777777" w:rsidR="00000000" w:rsidRDefault="004C51F7">
      <w:pPr>
        <w:pStyle w:val="a0"/>
        <w:rPr>
          <w:rFonts w:hint="cs"/>
          <w:rtl/>
        </w:rPr>
      </w:pPr>
    </w:p>
    <w:p w14:paraId="0313C94A" w14:textId="77777777" w:rsidR="00000000" w:rsidRDefault="004C51F7">
      <w:pPr>
        <w:pStyle w:val="a0"/>
        <w:rPr>
          <w:rFonts w:hint="cs"/>
          <w:rtl/>
        </w:rPr>
      </w:pPr>
      <w:r>
        <w:rPr>
          <w:rFonts w:hint="cs"/>
          <w:rtl/>
        </w:rPr>
        <w:t xml:space="preserve">בהערת אגב יש לציין, כי נוכח נתונים על האוכלוסייה והריבוי הטבעי בתוך גבולות "הקו הירוק", ברור שגם חזרה לגבולות 1967 לא תפתור לטווח הארוך ואפילו הבינוני את הבעיה הדמוגרפית. </w:t>
      </w:r>
    </w:p>
    <w:p w14:paraId="291DD4E8" w14:textId="77777777" w:rsidR="00000000" w:rsidRDefault="004C51F7">
      <w:pPr>
        <w:pStyle w:val="a0"/>
        <w:rPr>
          <w:rFonts w:hint="cs"/>
          <w:rtl/>
        </w:rPr>
      </w:pPr>
    </w:p>
    <w:p w14:paraId="787D8486" w14:textId="77777777" w:rsidR="00000000" w:rsidRDefault="004C51F7">
      <w:pPr>
        <w:pStyle w:val="a0"/>
        <w:rPr>
          <w:rFonts w:hint="cs"/>
          <w:rtl/>
        </w:rPr>
      </w:pPr>
      <w:r>
        <w:rPr>
          <w:rFonts w:hint="cs"/>
          <w:rtl/>
        </w:rPr>
        <w:t>אלא שהישועה לא תבוא מתוך הטלת אימה ופתרונות קסם, כמו טרנספר, או לחלופין היפרדות</w:t>
      </w:r>
      <w:r>
        <w:rPr>
          <w:rFonts w:hint="cs"/>
          <w:rtl/>
        </w:rPr>
        <w:t xml:space="preserve"> גורפת, בריחה מבוהלת מכל שטחי יהודה, שומרון וחבל-עזה. </w:t>
      </w:r>
    </w:p>
    <w:p w14:paraId="0251FB06" w14:textId="77777777" w:rsidR="00000000" w:rsidRDefault="004C51F7">
      <w:pPr>
        <w:pStyle w:val="a0"/>
        <w:rPr>
          <w:rFonts w:hint="cs"/>
          <w:rtl/>
        </w:rPr>
      </w:pPr>
    </w:p>
    <w:p w14:paraId="1E17CFDA" w14:textId="77777777" w:rsidR="00000000" w:rsidRDefault="004C51F7">
      <w:pPr>
        <w:pStyle w:val="a0"/>
        <w:rPr>
          <w:rFonts w:hint="cs"/>
          <w:rtl/>
        </w:rPr>
      </w:pPr>
      <w:r>
        <w:rPr>
          <w:rFonts w:hint="cs"/>
          <w:rtl/>
        </w:rPr>
        <w:t>על-פי נתונים שמסר ד"ר אשר כהן מאוניברסיטת בר-אילן, שעוסק בנושא, היום רשומים 270,000 עולים לא-יהודים. בכינוס העולמי של המנהיגות האורתודוקסית שמתקיים בימים אלה בירושלים אמר ד"ר כהן, כי מספר היהודים החיי</w:t>
      </w:r>
      <w:r>
        <w:rPr>
          <w:rFonts w:hint="cs"/>
          <w:rtl/>
        </w:rPr>
        <w:t>ם בארץ הוא כ-80% מהאוכלוסייה, אולם האחוז הזה כולל את אותם לא-יהודים על-פי ההלכה. המצב הוא שרובם המכריע אינם מעוניינים להתגייר, אם משום שהרוב הגדול בארץ הוא חילוני ואם משום שהתהליך איננו מקל עליהם את הגישה לגיור. כמו כן מתחולל בארץ מה שהוא מגדיר גיור סוציאל</w:t>
      </w:r>
      <w:r>
        <w:rPr>
          <w:rFonts w:hint="cs"/>
          <w:rtl/>
        </w:rPr>
        <w:t xml:space="preserve">י, שמתרחש בעיקר בשל נישואי תערובת, ששיעורם עלה עלייה חדה מכמעט אפס אחוזים ל-10%-15%. </w:t>
      </w:r>
    </w:p>
    <w:p w14:paraId="128D9A4B" w14:textId="77777777" w:rsidR="00000000" w:rsidRDefault="004C51F7">
      <w:pPr>
        <w:pStyle w:val="a0"/>
        <w:rPr>
          <w:rFonts w:hint="cs"/>
          <w:rtl/>
        </w:rPr>
      </w:pPr>
    </w:p>
    <w:p w14:paraId="5D64ED49" w14:textId="77777777" w:rsidR="00000000" w:rsidRDefault="004C51F7">
      <w:pPr>
        <w:pStyle w:val="a0"/>
        <w:rPr>
          <w:rFonts w:hint="cs"/>
          <w:rtl/>
        </w:rPr>
      </w:pPr>
      <w:r>
        <w:rPr>
          <w:rFonts w:hint="cs"/>
          <w:rtl/>
        </w:rPr>
        <w:t>אני יודעת שיש התעוררות בקרב המעורבים בנושא, הן מצד ראש הממשלה, שהקים מערך גיור, והן מצד הסוכנות היהודית והנהלת בתי-הדין הרבניים. אכן, הגיור הוא אתגר לאומי, ויש לקוות שאו</w:t>
      </w:r>
      <w:r>
        <w:rPr>
          <w:rFonts w:hint="cs"/>
          <w:rtl/>
        </w:rPr>
        <w:t xml:space="preserve">לי ישפר במידת-מה את המאזן הדמוגרפי. </w:t>
      </w:r>
    </w:p>
    <w:p w14:paraId="03EFF2A6" w14:textId="77777777" w:rsidR="00000000" w:rsidRDefault="004C51F7">
      <w:pPr>
        <w:pStyle w:val="a0"/>
        <w:rPr>
          <w:rFonts w:hint="cs"/>
          <w:rtl/>
        </w:rPr>
      </w:pPr>
    </w:p>
    <w:p w14:paraId="273C77B7" w14:textId="77777777" w:rsidR="00000000" w:rsidRDefault="004C51F7">
      <w:pPr>
        <w:pStyle w:val="a0"/>
        <w:rPr>
          <w:rFonts w:hint="cs"/>
          <w:rtl/>
        </w:rPr>
      </w:pPr>
      <w:r>
        <w:rPr>
          <w:rFonts w:hint="cs"/>
          <w:rtl/>
        </w:rPr>
        <w:t xml:space="preserve">לסיום, אני שבה ומציינת כי השאלה הדמוגרפית מדירה שינה מעינינו - גם מעיני - ואני תקווה שלצד המאמצים האחרים תוגבר גם העלייה לארץ, במיוחד ממדינות צפון-אמריקה, וכי גם בעוד 20 או 30 שנה, בניגוד לכל התחזיות, נוכל לעמוד בגאון </w:t>
      </w:r>
      <w:r>
        <w:rPr>
          <w:rFonts w:hint="cs"/>
          <w:rtl/>
        </w:rPr>
        <w:t xml:space="preserve">ולהיווכח כי מדינת ישראל היתה ונשארה מדינה יהודית, שהיא אבן שואבת לכל יהודי העולם, ואפילו אור לגויים. </w:t>
      </w:r>
    </w:p>
    <w:p w14:paraId="55C95DCD" w14:textId="77777777" w:rsidR="00000000" w:rsidRDefault="004C51F7">
      <w:pPr>
        <w:pStyle w:val="a0"/>
        <w:rPr>
          <w:rFonts w:hint="cs"/>
          <w:rtl/>
        </w:rPr>
      </w:pPr>
    </w:p>
    <w:p w14:paraId="292075C3" w14:textId="77777777" w:rsidR="00000000" w:rsidRDefault="004C51F7">
      <w:pPr>
        <w:pStyle w:val="af1"/>
        <w:rPr>
          <w:rtl/>
        </w:rPr>
      </w:pPr>
      <w:r>
        <w:rPr>
          <w:rtl/>
        </w:rPr>
        <w:t>היו"ר ראובן ריבלין:</w:t>
      </w:r>
    </w:p>
    <w:p w14:paraId="5D529015" w14:textId="77777777" w:rsidR="00000000" w:rsidRDefault="004C51F7">
      <w:pPr>
        <w:pStyle w:val="a0"/>
        <w:rPr>
          <w:rtl/>
        </w:rPr>
      </w:pPr>
    </w:p>
    <w:p w14:paraId="436E5217" w14:textId="77777777" w:rsidR="00000000" w:rsidRDefault="004C51F7">
      <w:pPr>
        <w:pStyle w:val="a0"/>
        <w:rPr>
          <w:rFonts w:hint="cs"/>
          <w:rtl/>
        </w:rPr>
      </w:pPr>
      <w:r>
        <w:rPr>
          <w:rFonts w:hint="cs"/>
          <w:rtl/>
        </w:rPr>
        <w:t xml:space="preserve">תודה לחברת הכנסת גילה פינקלשטיין. חבר הכנסת מוחמד ברכה, ואחריו </w:t>
      </w:r>
      <w:r>
        <w:rPr>
          <w:rtl/>
        </w:rPr>
        <w:t>–</w:t>
      </w:r>
      <w:r>
        <w:rPr>
          <w:rFonts w:hint="cs"/>
          <w:rtl/>
        </w:rPr>
        <w:t xml:space="preserve"> חבר הכנסת עסאם מח'ול. חבר הכנסת ברכה גם יחליף אותי מייד לאחר שיסיים</w:t>
      </w:r>
      <w:r>
        <w:rPr>
          <w:rFonts w:hint="cs"/>
          <w:rtl/>
        </w:rPr>
        <w:t xml:space="preserve"> את דבריו, וכשאני אקרא למח'ול. </w:t>
      </w:r>
    </w:p>
    <w:p w14:paraId="7A501BBC" w14:textId="77777777" w:rsidR="00000000" w:rsidRDefault="004C51F7">
      <w:pPr>
        <w:pStyle w:val="a0"/>
        <w:rPr>
          <w:rFonts w:hint="cs"/>
          <w:rtl/>
        </w:rPr>
      </w:pPr>
    </w:p>
    <w:p w14:paraId="6E450443" w14:textId="77777777" w:rsidR="00000000" w:rsidRDefault="004C51F7">
      <w:pPr>
        <w:pStyle w:val="a"/>
        <w:rPr>
          <w:rtl/>
        </w:rPr>
      </w:pPr>
      <w:bookmarkStart w:id="194" w:name="FS000000540T30_12_2003_18_33_01"/>
      <w:bookmarkStart w:id="195" w:name="_Toc63488447"/>
      <w:bookmarkEnd w:id="194"/>
      <w:r>
        <w:rPr>
          <w:rFonts w:hint="eastAsia"/>
          <w:rtl/>
        </w:rPr>
        <w:t>מוחמד</w:t>
      </w:r>
      <w:r>
        <w:rPr>
          <w:rtl/>
        </w:rPr>
        <w:t xml:space="preserve"> ברכה (חד"ש-תע"ל):</w:t>
      </w:r>
      <w:bookmarkEnd w:id="195"/>
    </w:p>
    <w:p w14:paraId="68C1800A" w14:textId="77777777" w:rsidR="00000000" w:rsidRDefault="004C51F7">
      <w:pPr>
        <w:pStyle w:val="a0"/>
        <w:rPr>
          <w:rFonts w:hint="cs"/>
          <w:rtl/>
        </w:rPr>
      </w:pPr>
    </w:p>
    <w:p w14:paraId="6259E9A8" w14:textId="77777777" w:rsidR="00000000" w:rsidRDefault="004C51F7">
      <w:pPr>
        <w:pStyle w:val="a0"/>
        <w:rPr>
          <w:rFonts w:hint="cs"/>
          <w:rtl/>
        </w:rPr>
      </w:pPr>
      <w:r>
        <w:rPr>
          <w:rFonts w:hint="cs"/>
          <w:rtl/>
        </w:rPr>
        <w:t>אדוני היושב-ראש, רבותי חברי הכנסת, אני בעצם מופתע במידה מסוימת ממידת הנימוס שאופפת את הדיון הזה. כולם מדברים על הרוב היהודי ועל היהודים, וכמה הם מיעוט, אבל הם לא מתייחסים לשאלה - רוב מול מה. ואני מב</w:t>
      </w:r>
      <w:r>
        <w:rPr>
          <w:rFonts w:hint="cs"/>
          <w:rtl/>
        </w:rPr>
        <w:t xml:space="preserve">ין שזה מטעמי נימוס, שפשוט סר מתודעתו של שר האוצר בהרצלייה, אבל כנראה לא סר מתודעתם של חברי הכנסת כאן, בדיון הזה.  </w:t>
      </w:r>
    </w:p>
    <w:p w14:paraId="2E65ACB2" w14:textId="77777777" w:rsidR="00000000" w:rsidRDefault="004C51F7">
      <w:pPr>
        <w:pStyle w:val="a0"/>
        <w:rPr>
          <w:rFonts w:hint="cs"/>
          <w:rtl/>
        </w:rPr>
      </w:pPr>
    </w:p>
    <w:p w14:paraId="0D9EFA44" w14:textId="77777777" w:rsidR="00000000" w:rsidRDefault="004C51F7">
      <w:pPr>
        <w:pStyle w:val="af1"/>
        <w:rPr>
          <w:rtl/>
        </w:rPr>
      </w:pPr>
      <w:r>
        <w:rPr>
          <w:rtl/>
        </w:rPr>
        <w:t>היו"ר ראובן ריבלין:</w:t>
      </w:r>
    </w:p>
    <w:p w14:paraId="26F3AEC3" w14:textId="77777777" w:rsidR="00000000" w:rsidRDefault="004C51F7">
      <w:pPr>
        <w:pStyle w:val="a0"/>
        <w:rPr>
          <w:rtl/>
        </w:rPr>
      </w:pPr>
    </w:p>
    <w:p w14:paraId="6D84412F" w14:textId="77777777" w:rsidR="00000000" w:rsidRDefault="004C51F7">
      <w:pPr>
        <w:pStyle w:val="a0"/>
        <w:rPr>
          <w:rFonts w:hint="cs"/>
          <w:rtl/>
        </w:rPr>
      </w:pPr>
      <w:r>
        <w:rPr>
          <w:rFonts w:hint="cs"/>
          <w:rtl/>
        </w:rPr>
        <w:t xml:space="preserve">למה? אברום בורג אמר את זה בצורה מפורשת. הוא אמר את זה - לאו דווקא מוסלמי. הוא אמר ערבי. </w:t>
      </w:r>
    </w:p>
    <w:p w14:paraId="05C599D2" w14:textId="77777777" w:rsidR="00000000" w:rsidRDefault="004C51F7">
      <w:pPr>
        <w:pStyle w:val="a0"/>
        <w:rPr>
          <w:rFonts w:hint="cs"/>
          <w:rtl/>
        </w:rPr>
      </w:pPr>
    </w:p>
    <w:p w14:paraId="08AAB694" w14:textId="77777777" w:rsidR="00000000" w:rsidRDefault="004C51F7">
      <w:pPr>
        <w:pStyle w:val="-"/>
        <w:rPr>
          <w:rtl/>
        </w:rPr>
      </w:pPr>
      <w:bookmarkStart w:id="196" w:name="FS000000540T30_12_2003_18_43_56C"/>
      <w:bookmarkEnd w:id="196"/>
      <w:r>
        <w:rPr>
          <w:rtl/>
        </w:rPr>
        <w:t>מוחמד ברכה (חד"ש-תע"ל):</w:t>
      </w:r>
    </w:p>
    <w:p w14:paraId="182B0277" w14:textId="77777777" w:rsidR="00000000" w:rsidRDefault="004C51F7">
      <w:pPr>
        <w:pStyle w:val="a0"/>
        <w:rPr>
          <w:rtl/>
        </w:rPr>
      </w:pPr>
    </w:p>
    <w:p w14:paraId="450A59A2" w14:textId="77777777" w:rsidR="00000000" w:rsidRDefault="004C51F7">
      <w:pPr>
        <w:pStyle w:val="a0"/>
        <w:rPr>
          <w:rFonts w:hint="cs"/>
          <w:rtl/>
        </w:rPr>
      </w:pPr>
      <w:r>
        <w:rPr>
          <w:rFonts w:hint="cs"/>
          <w:rtl/>
        </w:rPr>
        <w:t xml:space="preserve">כן. </w:t>
      </w:r>
      <w:r>
        <w:rPr>
          <w:rFonts w:hint="cs"/>
          <w:rtl/>
        </w:rPr>
        <w:t>עצם העובדה שדווקא נבחר לנושא הזה הביטוי "איבוד הרוב היהודי בין הירדן לבין הים" - לאבד משהו. לאבד משהו יקר, כאילו משאת הנפש שלנו, שלכם, של אני לא יודע מי, היא שיהיה רוב יהודי בין הירדן לבין הים, וכאילו אנחנו מתחילים מנקודת דיון של ארץ-ישראל השלמה ואחר כך חו</w:t>
      </w:r>
      <w:r>
        <w:rPr>
          <w:rFonts w:hint="cs"/>
          <w:rtl/>
        </w:rPr>
        <w:t xml:space="preserve">שבים מה יהיה שם. ואם יש שם כל מיני יצורים מזיקים, אז אפשר לחשוב אחרת ולנהל את הדברים בצורה אחרת. הדברים האלה פשוט נגועים במידה שנעה בין פטרוניות לבין גזענות. </w:t>
      </w:r>
    </w:p>
    <w:p w14:paraId="391D83DA" w14:textId="77777777" w:rsidR="00000000" w:rsidRDefault="004C51F7">
      <w:pPr>
        <w:pStyle w:val="a0"/>
        <w:rPr>
          <w:rFonts w:hint="cs"/>
          <w:rtl/>
        </w:rPr>
      </w:pPr>
    </w:p>
    <w:p w14:paraId="3C582088" w14:textId="77777777" w:rsidR="00000000" w:rsidRDefault="004C51F7">
      <w:pPr>
        <w:pStyle w:val="a0"/>
        <w:rPr>
          <w:rFonts w:hint="cs"/>
          <w:rtl/>
        </w:rPr>
      </w:pPr>
      <w:r>
        <w:rPr>
          <w:rFonts w:hint="cs"/>
          <w:rtl/>
        </w:rPr>
        <w:t>אני לא מאשים אדם מסוים בדבר כזה, אבל הדיון שמתנהל בצורה כזאת, קודם כול קובע את הכותרת: מי הנבחר,</w:t>
      </w:r>
      <w:r>
        <w:rPr>
          <w:rFonts w:hint="cs"/>
          <w:rtl/>
        </w:rPr>
        <w:t xml:space="preserve"> מי העליון, מי הנשגב, ומי צריך להשתלב או להסתדר עם המציאות הזאת. חברת הכנסת פינקלשטיין אמרה אפילו - הרחיקה לכת, אבל הרי זה משפט סגור. מה היא אומרת? לא הגענו לכאן כדי שנהיה מדינה ככל המדינות. מה זאת אומרת לא הגענו לכאן? ומה עם האנשים שיושבים כאן? מה זאת אומ</w:t>
      </w:r>
      <w:r>
        <w:rPr>
          <w:rFonts w:hint="cs"/>
          <w:rtl/>
        </w:rPr>
        <w:t xml:space="preserve">רת? מה האנשים שהיו כאן? הגיעו אליהם, אז עכשיו תופרים את הארץ על-פי המידות של אלה שהגיעו? ומה עם האנשים שיושבים כאן, שהיו כאן? </w:t>
      </w:r>
    </w:p>
    <w:p w14:paraId="1BE4CF2F" w14:textId="77777777" w:rsidR="00000000" w:rsidRDefault="004C51F7">
      <w:pPr>
        <w:pStyle w:val="a0"/>
        <w:rPr>
          <w:rFonts w:hint="cs"/>
          <w:rtl/>
        </w:rPr>
      </w:pPr>
    </w:p>
    <w:p w14:paraId="33ED0662" w14:textId="77777777" w:rsidR="00000000" w:rsidRDefault="004C51F7">
      <w:pPr>
        <w:pStyle w:val="a0"/>
        <w:rPr>
          <w:rFonts w:hint="cs"/>
          <w:rtl/>
        </w:rPr>
      </w:pPr>
      <w:r>
        <w:rPr>
          <w:rFonts w:hint="cs"/>
          <w:rtl/>
        </w:rPr>
        <w:t>אבל, רבותי, בואו לא ניתמם: העניין הוא לא רק עניין של דמוגרפיה. העניין הוא לא רק של האדם, אלא גם של האדם ושל האדמה. האזרחים הערבי</w:t>
      </w:r>
      <w:r>
        <w:rPr>
          <w:rFonts w:hint="cs"/>
          <w:rtl/>
        </w:rPr>
        <w:t xml:space="preserve">ם בנגב הם חלק מהמציאות האזרחית של מדינת ישראל. לא רוצים להכיר בהם איפה שהם, איך שהם - מגמות על פני מגמות, תוכניות על פני תוכניות, איך לכווץ אותם, איך להפקיע אותם מאדמתם וממקומם, מההיסטוריה שלהם ומהיישובים שלהם. 50 ומשהו שנים חצי מהערבים בנגב חיים ביישובים </w:t>
      </w:r>
      <w:r>
        <w:rPr>
          <w:rFonts w:hint="cs"/>
          <w:rtl/>
        </w:rPr>
        <w:t xml:space="preserve">בלתי מוכרים. </w:t>
      </w:r>
    </w:p>
    <w:p w14:paraId="271A9BF2" w14:textId="77777777" w:rsidR="00000000" w:rsidRDefault="004C51F7">
      <w:pPr>
        <w:pStyle w:val="a0"/>
        <w:rPr>
          <w:rFonts w:hint="cs"/>
          <w:rtl/>
        </w:rPr>
      </w:pPr>
    </w:p>
    <w:p w14:paraId="42DD4B2F" w14:textId="77777777" w:rsidR="00000000" w:rsidRDefault="004C51F7">
      <w:pPr>
        <w:pStyle w:val="a0"/>
        <w:rPr>
          <w:rFonts w:hint="cs"/>
          <w:rtl/>
        </w:rPr>
      </w:pPr>
      <w:r>
        <w:rPr>
          <w:rFonts w:hint="cs"/>
          <w:rtl/>
        </w:rPr>
        <w:t>למה נלך למשהו עדכני? נלך למשהו שהוא גם בהיסטוריה. יש פליטים שהם אזרחי מדינת ישראל. אני אחד מהם. אם אני אהיה בשפרעם או אני אהיה בספורי - שזה היום ציפורי - זה לא יזעזע את המאזן הדמוגרפי במדינת ישראל. אני נשאר אזרח המדינה. אבל המדינה, אפילו מחו</w:t>
      </w:r>
      <w:r>
        <w:rPr>
          <w:rFonts w:hint="cs"/>
          <w:rtl/>
        </w:rPr>
        <w:t xml:space="preserve">וה של רצון טוב לא מוכנה לעשות על מנת לתקן עוולות היסטוריות. לכן זה לא רק סיפור של רוב דמוגרפי או של רוב עם אופי לאומי אחר, זה גם האדם וגם האדמה. זה הנישול שטבוע בעצם ההתייחסות לאחר - האחר הלא-יהודי. </w:t>
      </w:r>
    </w:p>
    <w:p w14:paraId="3E9A33B9" w14:textId="77777777" w:rsidR="00000000" w:rsidRDefault="004C51F7">
      <w:pPr>
        <w:pStyle w:val="a0"/>
        <w:rPr>
          <w:rFonts w:hint="cs"/>
          <w:rtl/>
        </w:rPr>
      </w:pPr>
    </w:p>
    <w:p w14:paraId="3CBF1E64" w14:textId="77777777" w:rsidR="00000000" w:rsidRDefault="004C51F7">
      <w:pPr>
        <w:pStyle w:val="a0"/>
        <w:rPr>
          <w:rFonts w:hint="cs"/>
          <w:rtl/>
        </w:rPr>
      </w:pPr>
      <w:r>
        <w:rPr>
          <w:rFonts w:hint="cs"/>
          <w:rtl/>
        </w:rPr>
        <w:t>ואני אומר לכם, רבותי, אדוני היושב-ראש וחברי הכנסת: הגיע</w:t>
      </w:r>
      <w:r>
        <w:rPr>
          <w:rFonts w:hint="cs"/>
          <w:rtl/>
        </w:rPr>
        <w:t xml:space="preserve"> הזמן - אני מבין. יש פה שני עמים בארץ הזאת, פלסטין, ארץ-ישראל, איך שתקראו לזה. ושני העמים זכאים על-פי כל אמת מידה אנושית, היסטורית, פוליטית, חברתית, לקיים את ישותם העצמאית, הלאומית, כל אחד במדינתו. זו הפשרה ההיסטורית שנכפתה על שני העמים. היא יכולה להיות מנ</w:t>
      </w:r>
      <w:r>
        <w:rPr>
          <w:rFonts w:hint="cs"/>
          <w:rtl/>
        </w:rPr>
        <w:t>וף למשהו אדיר, ולאו דווקא נושא להתדיינות: איך אני נפטר מהאחר כדי לשמור על הפנים  שלי, של הרוב היהודי. צריך, והגיע הזמן, לאזרח את ההתייחסות של ישראל לאזרחיה, לאחר שחי במרחב הזה בין הים לירדן. מה הים והירדן? מה זה הים והירדן? תגיד לי ארץ-ישראל ואני אגיד לך פ</w:t>
      </w:r>
      <w:r>
        <w:rPr>
          <w:rFonts w:hint="cs"/>
          <w:rtl/>
        </w:rPr>
        <w:t xml:space="preserve">לסטין? ונתחיל את הדיון עד לאין סוף? </w:t>
      </w:r>
    </w:p>
    <w:p w14:paraId="0AFDC889" w14:textId="77777777" w:rsidR="00000000" w:rsidRDefault="004C51F7">
      <w:pPr>
        <w:pStyle w:val="a0"/>
        <w:rPr>
          <w:rFonts w:hint="cs"/>
          <w:rtl/>
        </w:rPr>
      </w:pPr>
    </w:p>
    <w:p w14:paraId="4502D9F4" w14:textId="77777777" w:rsidR="00000000" w:rsidRDefault="004C51F7">
      <w:pPr>
        <w:pStyle w:val="a0"/>
        <w:rPr>
          <w:rFonts w:hint="cs"/>
          <w:rtl/>
        </w:rPr>
      </w:pPr>
      <w:r>
        <w:rPr>
          <w:rFonts w:hint="cs"/>
          <w:rtl/>
        </w:rPr>
        <w:t>יש מציאות שצריך להביא אותה בחשבון, של שתי מדינות לשני עמים. כמה שזה שחוק, כמה שזה לעוס וכמה שזה נכון. ומדינת ישראל תוכל לשכון לבטח - במושגים הציוניים הקלאסיים - כמדינה שמייצגת את זכות ההגדרה של העם היהודי בישראל. ומדינ</w:t>
      </w:r>
      <w:r>
        <w:rPr>
          <w:rFonts w:hint="cs"/>
          <w:rtl/>
        </w:rPr>
        <w:t xml:space="preserve">ת פלסטין, עם העם הפלסטיני, תשכון לבטח כמדינה שכנה, המשתפת פעולה בכל מיני תחומים. אבל להתייחס לילדים שלי כאל בעיה? להתייחס לנכדים שיהיו לי ביום מן הימים - אני מקווה </w:t>
      </w:r>
      <w:r>
        <w:rPr>
          <w:rtl/>
        </w:rPr>
        <w:t>–</w:t>
      </w:r>
      <w:r>
        <w:rPr>
          <w:rFonts w:hint="cs"/>
          <w:rtl/>
        </w:rPr>
        <w:t xml:space="preserve"> כאל בעיה? ואתם מבקשים שאנחנו נהיה חלק מן הדיון המלומד הזה? יש גבול להפקרות המושגית, המנטלי</w:t>
      </w:r>
      <w:r>
        <w:rPr>
          <w:rFonts w:hint="cs"/>
          <w:rtl/>
        </w:rPr>
        <w:t>ת, הפוליטית, הלא-אנושית הזאת.</w:t>
      </w:r>
    </w:p>
    <w:p w14:paraId="19704999" w14:textId="77777777" w:rsidR="00000000" w:rsidRDefault="004C51F7">
      <w:pPr>
        <w:pStyle w:val="a0"/>
        <w:rPr>
          <w:rFonts w:hint="cs"/>
          <w:rtl/>
        </w:rPr>
      </w:pPr>
    </w:p>
    <w:p w14:paraId="03C431E7" w14:textId="77777777" w:rsidR="00000000" w:rsidRDefault="004C51F7">
      <w:pPr>
        <w:pStyle w:val="a0"/>
        <w:rPr>
          <w:rFonts w:hint="cs"/>
          <w:rtl/>
        </w:rPr>
      </w:pPr>
      <w:r>
        <w:rPr>
          <w:rFonts w:hint="cs"/>
          <w:rtl/>
        </w:rPr>
        <w:t>אני שמתי לב, אדוני היושב-ראש, לחברי, אנשי ז'נבה - ואני נסעתי אתם, אגב - שאומרים: על מנת לשכנע את העם בישראל עד כמה נחוץ הנושא של ז'נבה, צריך לנופף בדחליל הדמוגרפי. פשוט, אין גבול לציניות. אין גבול לציניות. ואני חושב שהגיע הזמ</w:t>
      </w:r>
      <w:r>
        <w:rPr>
          <w:rFonts w:hint="cs"/>
          <w:rtl/>
        </w:rPr>
        <w:t>ן שמדינת ישראל תתפוס את עצמה בידיים. בסופו של דבר האי לא יכול להילחם באוקיינוס כל החיים. לא רק מהשיקולים שאמר אותם חבר הכנסת פרס, והם חשובים ברמה של התפיסה הגלובלית של ההתפתחות האנושית. אבל אנחנו גם חייבים להסתכל על הכפר שלנו ואיך להיות בני-אדם בו. תודה רב</w:t>
      </w:r>
      <w:r>
        <w:rPr>
          <w:rFonts w:hint="cs"/>
          <w:rtl/>
        </w:rPr>
        <w:t>ה, אדוני.</w:t>
      </w:r>
    </w:p>
    <w:p w14:paraId="18BB0AB1" w14:textId="77777777" w:rsidR="00000000" w:rsidRDefault="004C51F7">
      <w:pPr>
        <w:pStyle w:val="a0"/>
        <w:rPr>
          <w:rFonts w:hint="cs"/>
          <w:rtl/>
        </w:rPr>
      </w:pPr>
    </w:p>
    <w:p w14:paraId="5A95DC60" w14:textId="77777777" w:rsidR="00000000" w:rsidRDefault="004C51F7">
      <w:pPr>
        <w:pStyle w:val="af1"/>
        <w:rPr>
          <w:rtl/>
        </w:rPr>
      </w:pPr>
      <w:r>
        <w:rPr>
          <w:rFonts w:hint="eastAsia"/>
          <w:rtl/>
        </w:rPr>
        <w:t>היו</w:t>
      </w:r>
      <w:r>
        <w:rPr>
          <w:rtl/>
        </w:rPr>
        <w:t>"ר ראובן ריבלין:</w:t>
      </w:r>
    </w:p>
    <w:p w14:paraId="423431EE" w14:textId="77777777" w:rsidR="00000000" w:rsidRDefault="004C51F7">
      <w:pPr>
        <w:pStyle w:val="a0"/>
        <w:rPr>
          <w:rFonts w:hint="cs"/>
          <w:rtl/>
        </w:rPr>
      </w:pPr>
    </w:p>
    <w:p w14:paraId="676C563E" w14:textId="77777777" w:rsidR="00000000" w:rsidRDefault="004C51F7">
      <w:pPr>
        <w:pStyle w:val="a0"/>
        <w:rPr>
          <w:rFonts w:hint="cs"/>
          <w:rtl/>
        </w:rPr>
      </w:pPr>
      <w:r>
        <w:rPr>
          <w:rFonts w:hint="cs"/>
          <w:rtl/>
        </w:rPr>
        <w:t xml:space="preserve">תודה רבה. אני הייתי נותן לך את שלוש הדקות שלי, כי אתה מסביר את זה יותר טוב ממני. </w:t>
      </w:r>
    </w:p>
    <w:p w14:paraId="4235801C" w14:textId="77777777" w:rsidR="00000000" w:rsidRDefault="004C51F7">
      <w:pPr>
        <w:pStyle w:val="a0"/>
        <w:rPr>
          <w:rFonts w:hint="cs"/>
          <w:rtl/>
        </w:rPr>
      </w:pPr>
    </w:p>
    <w:p w14:paraId="1980881E" w14:textId="77777777" w:rsidR="00000000" w:rsidRDefault="004C51F7">
      <w:pPr>
        <w:pStyle w:val="a0"/>
        <w:rPr>
          <w:rFonts w:hint="cs"/>
          <w:rtl/>
        </w:rPr>
      </w:pPr>
      <w:r>
        <w:rPr>
          <w:rFonts w:hint="cs"/>
          <w:rtl/>
        </w:rPr>
        <w:t xml:space="preserve">חבר הכנסת עסאם מח'ול - בבקשה, אדוני. חבר הכנסת ברכה, אם יואיל אדוני, אחרי שיירגע מנאומו, לבוא ולהחליף אותי. בבקשה, אדוני. </w:t>
      </w:r>
    </w:p>
    <w:p w14:paraId="72F2A77C" w14:textId="77777777" w:rsidR="00000000" w:rsidRDefault="004C51F7">
      <w:pPr>
        <w:pStyle w:val="a0"/>
        <w:rPr>
          <w:rFonts w:hint="cs"/>
          <w:rtl/>
        </w:rPr>
      </w:pPr>
    </w:p>
    <w:p w14:paraId="62102FEA" w14:textId="77777777" w:rsidR="00000000" w:rsidRDefault="004C51F7">
      <w:pPr>
        <w:pStyle w:val="a"/>
        <w:rPr>
          <w:rtl/>
        </w:rPr>
      </w:pPr>
      <w:bookmarkStart w:id="197" w:name="FS000000542T30_12_2003_19_08_15"/>
      <w:bookmarkStart w:id="198" w:name="_Toc63488448"/>
      <w:bookmarkEnd w:id="197"/>
      <w:r>
        <w:rPr>
          <w:rFonts w:hint="eastAsia"/>
          <w:rtl/>
        </w:rPr>
        <w:t>עסאם</w:t>
      </w:r>
      <w:r>
        <w:rPr>
          <w:rtl/>
        </w:rPr>
        <w:t xml:space="preserve"> מח'ול (חד"ש-</w:t>
      </w:r>
      <w:r>
        <w:rPr>
          <w:rtl/>
        </w:rPr>
        <w:t>תע"ל):</w:t>
      </w:r>
      <w:bookmarkEnd w:id="198"/>
    </w:p>
    <w:p w14:paraId="220B0531" w14:textId="77777777" w:rsidR="00000000" w:rsidRDefault="004C51F7">
      <w:pPr>
        <w:pStyle w:val="a0"/>
        <w:rPr>
          <w:rFonts w:hint="cs"/>
          <w:rtl/>
        </w:rPr>
      </w:pPr>
    </w:p>
    <w:p w14:paraId="1BD2F2D5" w14:textId="77777777" w:rsidR="00000000" w:rsidRDefault="004C51F7">
      <w:pPr>
        <w:pStyle w:val="a0"/>
        <w:rPr>
          <w:rFonts w:hint="cs"/>
          <w:rtl/>
        </w:rPr>
      </w:pPr>
      <w:r>
        <w:rPr>
          <w:rFonts w:hint="cs"/>
          <w:rtl/>
        </w:rPr>
        <w:t xml:space="preserve">אדוני היושב-ראש, חברי הכנסת, אני האזנתי מהפינה הקטנה שלי לשיח ולהצגת הדברים של חבר הכנסת בורג - אני נהנה לשמוע אותו וגם להתווכח, גם עם הטיעונים, אפילו התיאולוגיים שהוא הביא - והרגשתי שאני מציץ לשיח של השבט. ויכולתי להמשיך לשבת ולהסתכל מהצד ולחייך. </w:t>
      </w:r>
      <w:r>
        <w:rPr>
          <w:rFonts w:hint="cs"/>
          <w:rtl/>
        </w:rPr>
        <w:t xml:space="preserve">לחייך מכיוון שבסופו של דבר יכולתי להגיד: מילא, אם משתמשים בדחליל הזה, הדמוגרפי, כדי לקדם רעיון, מטרה, שגם אני הייתי רוצה להגיע אליה: היפרדות, התנתקות </w:t>
      </w:r>
      <w:r>
        <w:rPr>
          <w:rtl/>
        </w:rPr>
        <w:t>–</w:t>
      </w:r>
      <w:r>
        <w:rPr>
          <w:rFonts w:hint="cs"/>
          <w:rtl/>
        </w:rPr>
        <w:t xml:space="preserve"> לפי המודל החדש. </w:t>
      </w:r>
    </w:p>
    <w:p w14:paraId="06BA9A8B" w14:textId="77777777" w:rsidR="00000000" w:rsidRDefault="004C51F7">
      <w:pPr>
        <w:pStyle w:val="a0"/>
        <w:rPr>
          <w:rFonts w:hint="cs"/>
          <w:rtl/>
        </w:rPr>
      </w:pPr>
    </w:p>
    <w:p w14:paraId="3FC76CB6" w14:textId="77777777" w:rsidR="00000000" w:rsidRDefault="004C51F7">
      <w:pPr>
        <w:pStyle w:val="a0"/>
        <w:rPr>
          <w:rFonts w:hint="cs"/>
          <w:rtl/>
        </w:rPr>
      </w:pPr>
      <w:r>
        <w:rPr>
          <w:rFonts w:hint="cs"/>
          <w:rtl/>
        </w:rPr>
        <w:t>אבל אני מציע לכולנו שנגדיר, נסכים ונשכיל לדעת, שהזכויות של העם הפלסטיני, זכות ההגדרה ה</w:t>
      </w:r>
      <w:r>
        <w:rPr>
          <w:rFonts w:hint="cs"/>
          <w:rtl/>
        </w:rPr>
        <w:t xml:space="preserve">עצמית של העם הפלסטיני - כפרטנר שלנו בארץ הזאת, שלכם בארץ הזאת - הזכות הזאת היא סיבה מספקת כדי לסיים את הכיבוש וכדי לחזור לגבולות 1967 וכדי לקיים את מדינת ישראל בגבולות הבין-לאומיים המוכרים. לא צריך לחפש אליבי ולא צריך לחפש תירוצים. </w:t>
      </w:r>
    </w:p>
    <w:p w14:paraId="60A24E05" w14:textId="77777777" w:rsidR="00000000" w:rsidRDefault="004C51F7">
      <w:pPr>
        <w:pStyle w:val="a0"/>
        <w:rPr>
          <w:rFonts w:hint="cs"/>
          <w:rtl/>
        </w:rPr>
      </w:pPr>
    </w:p>
    <w:p w14:paraId="4D97EFBB" w14:textId="77777777" w:rsidR="00000000" w:rsidRDefault="004C51F7">
      <w:pPr>
        <w:pStyle w:val="a0"/>
        <w:rPr>
          <w:rFonts w:hint="cs"/>
          <w:rtl/>
        </w:rPr>
      </w:pPr>
      <w:r>
        <w:rPr>
          <w:rFonts w:hint="cs"/>
          <w:rtl/>
        </w:rPr>
        <w:t>אתה יודע, חבר הכנסת בו</w:t>
      </w:r>
      <w:r>
        <w:rPr>
          <w:rFonts w:hint="cs"/>
          <w:rtl/>
        </w:rPr>
        <w:t>רג, יכול להיות שערש התרבות היהודי הוא בארץ-ישראל, בשכם, בחברון ובירושלים, אבל נדמה לי שהוא לא על רצועת החוף. אולי אתה רוצה לעשות החלפות? זאת אומרת: אם אנחנו נדרשים לשאלה ההיסטורית הזאת, אז אין לזה סוף. אנחנו לא נוכל לטפל בבעיה הפוליטית-המדינית הקיימת היום.</w:t>
      </w:r>
      <w:r>
        <w:rPr>
          <w:rFonts w:hint="cs"/>
          <w:rtl/>
        </w:rPr>
        <w:t xml:space="preserve"> ואני מציע שאנחנו נטפל בבעיה המדינית בכלים המדיניים שעומדים לרשותנו היום - ולא לפי ההיסטוריה של כל עם ולא לפי התרבות של כל אחד משני העמים. כי אחרת אנחנו ניתקע בתוך בוץ עמוק.</w:t>
      </w:r>
    </w:p>
    <w:p w14:paraId="58D4B193" w14:textId="77777777" w:rsidR="00000000" w:rsidRDefault="004C51F7">
      <w:pPr>
        <w:pStyle w:val="a0"/>
        <w:rPr>
          <w:rFonts w:hint="cs"/>
          <w:rtl/>
        </w:rPr>
      </w:pPr>
    </w:p>
    <w:p w14:paraId="72AD29AB" w14:textId="77777777" w:rsidR="00000000" w:rsidRDefault="004C51F7">
      <w:pPr>
        <w:pStyle w:val="a0"/>
        <w:rPr>
          <w:rFonts w:hint="cs"/>
          <w:rtl/>
        </w:rPr>
      </w:pPr>
      <w:r>
        <w:rPr>
          <w:rFonts w:hint="cs"/>
          <w:rtl/>
        </w:rPr>
        <w:t xml:space="preserve">אני חושב שדווקא אני, כבן למיעוט לאומי גדול שחי במדינה מתוחה ביותר בשאלה הלאומית, </w:t>
      </w:r>
      <w:r>
        <w:rPr>
          <w:rFonts w:hint="cs"/>
          <w:rtl/>
        </w:rPr>
        <w:t xml:space="preserve">אני אומר שהמאבק שלי, בכל מקרה, המאבק על מדינה דמוקרטית, על העמקת הדמוקרטיה על חשבון היהדות של המדינה הזאת </w:t>
      </w:r>
      <w:r>
        <w:rPr>
          <w:rtl/>
        </w:rPr>
        <w:t>–</w:t>
      </w:r>
      <w:r>
        <w:rPr>
          <w:rFonts w:hint="cs"/>
          <w:rtl/>
        </w:rPr>
        <w:t xml:space="preserve"> זה משתלם לי היום, זה משתלם לך מחר. זאת אומרת, אם אנחנו נצליח להפוך את השאלה של הדמוקרטיה לשאלה המרכזית, אם אנחנו נהפוך את השאלה של הכבוד ההדדי של שנ</w:t>
      </w:r>
      <w:r>
        <w:rPr>
          <w:rFonts w:hint="cs"/>
          <w:rtl/>
        </w:rPr>
        <w:t xml:space="preserve">י העמים, עם אחד שמכבד את העם השני ואת הזכויות שלו ומכיר בזכויות שלו, לדבר בסיסי בשיח הקיים במזרח התיכון, לא רק בישראל, אני חושב שאנחנו עושים טוב. </w:t>
      </w:r>
    </w:p>
    <w:p w14:paraId="78247A15" w14:textId="77777777" w:rsidR="00000000" w:rsidRDefault="004C51F7">
      <w:pPr>
        <w:pStyle w:val="a0"/>
        <w:rPr>
          <w:rFonts w:hint="cs"/>
          <w:rtl/>
        </w:rPr>
      </w:pPr>
    </w:p>
    <w:p w14:paraId="2A6C664D" w14:textId="77777777" w:rsidR="00000000" w:rsidRDefault="004C51F7">
      <w:pPr>
        <w:pStyle w:val="a0"/>
        <w:rPr>
          <w:rFonts w:hint="cs"/>
          <w:rtl/>
        </w:rPr>
      </w:pPr>
      <w:r>
        <w:rPr>
          <w:rFonts w:hint="cs"/>
          <w:rtl/>
        </w:rPr>
        <w:t>כי מה שקורה כאן, העם הפלסטיני, ואני, כבן לעם הפלסטיני, שהוא מיעוט לאומי במדינת ישראל, נדרשים לכך שאנו נדאג ל</w:t>
      </w:r>
      <w:r>
        <w:rPr>
          <w:rFonts w:hint="cs"/>
          <w:rtl/>
        </w:rPr>
        <w:t xml:space="preserve">רוב היהודי במדינת ישראל </w:t>
      </w:r>
      <w:r>
        <w:rPr>
          <w:rtl/>
        </w:rPr>
        <w:t>–</w:t>
      </w:r>
      <w:r>
        <w:rPr>
          <w:rFonts w:hint="cs"/>
          <w:rtl/>
        </w:rPr>
        <w:t xml:space="preserve"> או שתובעים ממני את זה, או שכופים עלי, או מנסים לכפות עלי את זה. או שמאיימים. אחדים. ודאי שאני לא מדבר על חבר הכנסת בורג, אך יש כאלה שחושבים שצריך להגיע לזה על-ידי זה שכופים עלי את זה. </w:t>
      </w:r>
    </w:p>
    <w:p w14:paraId="1B9D5664" w14:textId="77777777" w:rsidR="00000000" w:rsidRDefault="004C51F7">
      <w:pPr>
        <w:pStyle w:val="a0"/>
        <w:rPr>
          <w:rFonts w:hint="cs"/>
          <w:rtl/>
        </w:rPr>
      </w:pPr>
    </w:p>
    <w:p w14:paraId="7E07F990" w14:textId="77777777" w:rsidR="00000000" w:rsidRDefault="004C51F7">
      <w:pPr>
        <w:pStyle w:val="a0"/>
        <w:rPr>
          <w:rFonts w:hint="cs"/>
          <w:rtl/>
        </w:rPr>
      </w:pPr>
      <w:r>
        <w:rPr>
          <w:rFonts w:hint="cs"/>
          <w:rtl/>
        </w:rPr>
        <w:t>אני חושב שהאינטרס של שני העמים הוא להגדיר מה</w:t>
      </w:r>
      <w:r>
        <w:rPr>
          <w:rFonts w:hint="cs"/>
          <w:rtl/>
        </w:rPr>
        <w:t xml:space="preserve"> הם הערכים האוניברסליים הנכונים היום לפתרון השאלה המדינית, ולאמץ אותם, כי רק הם יכולים להיות חומת המגן האמיתית של האינטרסים ושל הזכויות של שני העמים בארץ הזאת. </w:t>
      </w:r>
    </w:p>
    <w:p w14:paraId="12FE1535" w14:textId="77777777" w:rsidR="00000000" w:rsidRDefault="004C51F7">
      <w:pPr>
        <w:pStyle w:val="a0"/>
        <w:ind w:firstLine="0"/>
        <w:rPr>
          <w:rFonts w:hint="cs"/>
          <w:rtl/>
        </w:rPr>
      </w:pPr>
    </w:p>
    <w:p w14:paraId="38804A87" w14:textId="77777777" w:rsidR="00000000" w:rsidRDefault="004C51F7">
      <w:pPr>
        <w:pStyle w:val="af1"/>
        <w:rPr>
          <w:rtl/>
        </w:rPr>
      </w:pPr>
      <w:r>
        <w:rPr>
          <w:rtl/>
        </w:rPr>
        <w:t>היו"ר</w:t>
      </w:r>
      <w:r>
        <w:rPr>
          <w:rFonts w:hint="cs"/>
          <w:rtl/>
        </w:rPr>
        <w:t xml:space="preserve"> מוחמד ברכה</w:t>
      </w:r>
      <w:r>
        <w:rPr>
          <w:rtl/>
        </w:rPr>
        <w:t>:</w:t>
      </w:r>
    </w:p>
    <w:p w14:paraId="2CB7E055" w14:textId="77777777" w:rsidR="00000000" w:rsidRDefault="004C51F7">
      <w:pPr>
        <w:pStyle w:val="a0"/>
        <w:rPr>
          <w:rtl/>
        </w:rPr>
      </w:pPr>
    </w:p>
    <w:p w14:paraId="2525D4B4" w14:textId="77777777" w:rsidR="00000000" w:rsidRDefault="004C51F7">
      <w:pPr>
        <w:pStyle w:val="a0"/>
        <w:rPr>
          <w:rFonts w:hint="cs"/>
          <w:rtl/>
        </w:rPr>
      </w:pPr>
      <w:r>
        <w:rPr>
          <w:rFonts w:hint="cs"/>
          <w:rtl/>
        </w:rPr>
        <w:t xml:space="preserve">חבר הכנסת אריה אלדד, בבקשה. אחריו </w:t>
      </w:r>
      <w:r>
        <w:rPr>
          <w:rtl/>
        </w:rPr>
        <w:t>–</w:t>
      </w:r>
      <w:r>
        <w:rPr>
          <w:rFonts w:hint="cs"/>
          <w:rtl/>
        </w:rPr>
        <w:t xml:space="preserve"> חבר הכנסת אילן שלגי. </w:t>
      </w:r>
    </w:p>
    <w:p w14:paraId="375DBD3B" w14:textId="77777777" w:rsidR="00000000" w:rsidRDefault="004C51F7">
      <w:pPr>
        <w:pStyle w:val="a0"/>
        <w:rPr>
          <w:rFonts w:hint="cs"/>
          <w:rtl/>
        </w:rPr>
      </w:pPr>
    </w:p>
    <w:p w14:paraId="223150FC" w14:textId="77777777" w:rsidR="00000000" w:rsidRDefault="004C51F7">
      <w:pPr>
        <w:pStyle w:val="a"/>
        <w:rPr>
          <w:rtl/>
        </w:rPr>
      </w:pPr>
      <w:bookmarkStart w:id="199" w:name="FS000001055T30_12_2003_18_44_19"/>
      <w:bookmarkStart w:id="200" w:name="_Toc63488449"/>
      <w:bookmarkEnd w:id="199"/>
      <w:r>
        <w:rPr>
          <w:rFonts w:hint="eastAsia"/>
          <w:rtl/>
        </w:rPr>
        <w:t>אריה</w:t>
      </w:r>
      <w:r>
        <w:rPr>
          <w:rtl/>
        </w:rPr>
        <w:t xml:space="preserve"> אלדד (האיחו</w:t>
      </w:r>
      <w:r>
        <w:rPr>
          <w:rtl/>
        </w:rPr>
        <w:t>ד הלאומי - ישראל ביתנו):</w:t>
      </w:r>
      <w:bookmarkEnd w:id="200"/>
    </w:p>
    <w:p w14:paraId="58FC9123" w14:textId="77777777" w:rsidR="00000000" w:rsidRDefault="004C51F7">
      <w:pPr>
        <w:pStyle w:val="a0"/>
        <w:rPr>
          <w:rFonts w:hint="cs"/>
          <w:rtl/>
        </w:rPr>
      </w:pPr>
    </w:p>
    <w:p w14:paraId="6C58D164" w14:textId="77777777" w:rsidR="00000000" w:rsidRDefault="004C51F7">
      <w:pPr>
        <w:pStyle w:val="a0"/>
        <w:rPr>
          <w:rFonts w:hint="cs"/>
          <w:rtl/>
        </w:rPr>
      </w:pPr>
      <w:r>
        <w:rPr>
          <w:rFonts w:hint="cs"/>
          <w:rtl/>
        </w:rPr>
        <w:t xml:space="preserve">אדוני היושב-ראש, אדוני השר, חברי חברי הכנסת, הדיון הזה מתקיים ומושך תשומת לב כי רבים בקרבנו גילו לפתע שיש המון ערבים בארץ-ישראל, והערבים נלחמים בנו מלחמת השמד, כדי לשלוט בארץ ולהוריש אותנו. </w:t>
      </w:r>
    </w:p>
    <w:p w14:paraId="2665D5D4" w14:textId="77777777" w:rsidR="00000000" w:rsidRDefault="004C51F7">
      <w:pPr>
        <w:pStyle w:val="a0"/>
        <w:rPr>
          <w:rFonts w:hint="cs"/>
          <w:rtl/>
        </w:rPr>
      </w:pPr>
    </w:p>
    <w:p w14:paraId="2BC8DA18" w14:textId="77777777" w:rsidR="00000000" w:rsidRDefault="004C51F7">
      <w:pPr>
        <w:pStyle w:val="a0"/>
        <w:rPr>
          <w:rFonts w:hint="cs"/>
          <w:rtl/>
        </w:rPr>
      </w:pPr>
      <w:r>
        <w:rPr>
          <w:rFonts w:hint="cs"/>
          <w:rtl/>
        </w:rPr>
        <w:t>אני מברך את חבר הכנסת ברכה, עכשיו  יוש</w:t>
      </w:r>
      <w:r>
        <w:rPr>
          <w:rFonts w:hint="cs"/>
          <w:rtl/>
        </w:rPr>
        <w:t xml:space="preserve">ב-ראש הישיבה הזאת, שהזכיר לאבירי הדמוקרטיה שבקרבנו מה באמת דורשים הערבים. אני רק מתפלא שהוא לא התאפק וקלקל להם קצת את ההצגה, וגם על חבר הכנסת מח'ול, שהזכיר מה מקומן היחסי של שכם ושפלת החוף בהיסטוריה היהודית, וגם זה ראוי לאזכור ול"מי שבירך" אמיתי. </w:t>
      </w:r>
    </w:p>
    <w:p w14:paraId="53638769" w14:textId="77777777" w:rsidR="00000000" w:rsidRDefault="004C51F7">
      <w:pPr>
        <w:pStyle w:val="a0"/>
        <w:rPr>
          <w:rFonts w:hint="cs"/>
          <w:rtl/>
        </w:rPr>
      </w:pPr>
    </w:p>
    <w:p w14:paraId="2C4EA5EE" w14:textId="77777777" w:rsidR="00000000" w:rsidRDefault="004C51F7">
      <w:pPr>
        <w:pStyle w:val="a0"/>
        <w:rPr>
          <w:rFonts w:hint="cs"/>
          <w:rtl/>
        </w:rPr>
      </w:pPr>
      <w:r>
        <w:rPr>
          <w:rFonts w:hint="cs"/>
          <w:rtl/>
        </w:rPr>
        <w:t>הדיון ה</w:t>
      </w:r>
      <w:r>
        <w:rPr>
          <w:rFonts w:hint="cs"/>
          <w:rtl/>
        </w:rPr>
        <w:t xml:space="preserve">זה הוא גם פרי הסחף והתמעטות הרצון והאמונה הציונית וחולשת הדעת והאמונה כי ארץ-ישראל שייכת לעם ישראל, ולא לשום עם אחר זולתו. הדיון הזה הוא גם פרי ההכרה, כי כיוון שיש הרבה ערבים ביהודה ובשומרון ובחבל-עזה, ואיננו רוצים שהם יהפכו לאזרחי מדינת ישראל, עלינו לנתק </w:t>
      </w:r>
      <w:r>
        <w:rPr>
          <w:rFonts w:hint="cs"/>
          <w:rtl/>
        </w:rPr>
        <w:t xml:space="preserve">את מדינת ישראל מיש"ע ולהקים לערבים מדינה פלסטינית. </w:t>
      </w:r>
    </w:p>
    <w:p w14:paraId="60406CAE" w14:textId="77777777" w:rsidR="00000000" w:rsidRDefault="004C51F7">
      <w:pPr>
        <w:pStyle w:val="a0"/>
        <w:rPr>
          <w:rFonts w:hint="cs"/>
          <w:rtl/>
        </w:rPr>
      </w:pPr>
    </w:p>
    <w:p w14:paraId="22964B85" w14:textId="77777777" w:rsidR="00000000" w:rsidRDefault="004C51F7">
      <w:pPr>
        <w:pStyle w:val="a0"/>
        <w:rPr>
          <w:rFonts w:hint="cs"/>
          <w:rtl/>
        </w:rPr>
      </w:pPr>
      <w:r>
        <w:rPr>
          <w:rFonts w:hint="cs"/>
          <w:rtl/>
        </w:rPr>
        <w:t>מי שעושה זאת מטעמים דמוגרפיים מתעלם מהאפשרות שלמחרת הקמתה של המדינה הזאת, יגורשו אליה מיליוני פליטים מלבנון, מסוריה ומירדן, כיוון שהמדינות האלה יאמרו: יש לכם מדינה, לכו הביתה. ומי שרצה להימנע מערעור המאז</w:t>
      </w:r>
      <w:r>
        <w:rPr>
          <w:rFonts w:hint="cs"/>
          <w:rtl/>
        </w:rPr>
        <w:t xml:space="preserve">ן הדמוגרפי על-ידי 3 מיליוני ערבים ממערב לירדן,  יקבל מייד סיר לחץ של 5 מיליונים, שיהיה לו רק שסתום אחד לשחרור הלחץ הזה להגשמת המאוויים הלאומיים שלהם - כיבושה של ארץ-ישראל. בטרור, בהתגנבות יחידים, בנישואין חד-סטריים,  או בסערת הקרב. </w:t>
      </w:r>
    </w:p>
    <w:p w14:paraId="7ADBEDE7" w14:textId="77777777" w:rsidR="00000000" w:rsidRDefault="004C51F7">
      <w:pPr>
        <w:pStyle w:val="a0"/>
        <w:rPr>
          <w:rFonts w:hint="cs"/>
          <w:rtl/>
        </w:rPr>
      </w:pPr>
    </w:p>
    <w:p w14:paraId="6242A6C9" w14:textId="77777777" w:rsidR="00000000" w:rsidRDefault="004C51F7">
      <w:pPr>
        <w:pStyle w:val="a0"/>
        <w:rPr>
          <w:rFonts w:hint="cs"/>
          <w:rtl/>
        </w:rPr>
      </w:pPr>
      <w:r>
        <w:rPr>
          <w:rFonts w:hint="cs"/>
          <w:rtl/>
        </w:rPr>
        <w:t>מי שמציע לפתור את הבעי</w:t>
      </w:r>
      <w:r>
        <w:rPr>
          <w:rFonts w:hint="cs"/>
          <w:rtl/>
        </w:rPr>
        <w:t>ה הדמוגרפית על-ידי ויתור על שטח בארץ-ישראל ומסירתו להקמת מדינה זרה, יצטרך להסביר גם מה יעשה בעוד 20 או 30 שנה, כשיתרבו גם ערביי הגליל, המשולש והנגב באופן שידאיג את חבר הכנסת בורג עד כדי כך שיחשוש לדמותה היהודית של המדינה. מה נעשה אז? נתבצר בין שתי גדות היר</w:t>
      </w:r>
      <w:r>
        <w:rPr>
          <w:rFonts w:hint="cs"/>
          <w:rtl/>
        </w:rPr>
        <w:t xml:space="preserve">קון והקישון? </w:t>
      </w:r>
    </w:p>
    <w:p w14:paraId="32054E34" w14:textId="77777777" w:rsidR="00000000" w:rsidRDefault="004C51F7">
      <w:pPr>
        <w:pStyle w:val="a0"/>
        <w:rPr>
          <w:rFonts w:hint="cs"/>
          <w:rtl/>
        </w:rPr>
      </w:pPr>
    </w:p>
    <w:p w14:paraId="1095EAEC" w14:textId="77777777" w:rsidR="00000000" w:rsidRDefault="004C51F7">
      <w:pPr>
        <w:pStyle w:val="a0"/>
        <w:rPr>
          <w:rFonts w:hint="cs"/>
          <w:rtl/>
        </w:rPr>
      </w:pPr>
      <w:r>
        <w:rPr>
          <w:rFonts w:hint="cs"/>
          <w:rtl/>
        </w:rPr>
        <w:t xml:space="preserve">ההנחה כי דמותה של המדינה כמדינה יהודית לא נובעת מזכותו של העם היהודי על ארץ-ישראל, אף לא מכוח מגילת העצמאות, אפילו לא מכוח החלטת החלוקה של האו"ם, אלא מצבע תעודת הזהות של תושבי הארץ, הנחה זו עלולה לגרור את המדינה להתאבדות, התאבדות מדינית </w:t>
      </w:r>
      <w:r>
        <w:rPr>
          <w:rtl/>
        </w:rPr>
        <w:t>–</w:t>
      </w:r>
      <w:r>
        <w:rPr>
          <w:rFonts w:hint="cs"/>
          <w:rtl/>
        </w:rPr>
        <w:t xml:space="preserve"> אם</w:t>
      </w:r>
      <w:r>
        <w:rPr>
          <w:rFonts w:hint="cs"/>
          <w:rtl/>
        </w:rPr>
        <w:t xml:space="preserve"> תקום מדינה פלסטינית,  או התאבדות לאומית -  אם נקבע שהמדינה הזאת היא קודם כול דמוקרטית, אולטרה-ליברלית, ורק אחר כך יהודית, בניגוד למגילת העצמאות. ומי שטוען שאני חייב לוותר על הדמוקרטיה כדי לשמור על ארץ-ישראל ועל הרוב היהודי, אומר: דמוקרטיה זה רק מה שאני קו</w:t>
      </w:r>
      <w:r>
        <w:rPr>
          <w:rFonts w:hint="cs"/>
          <w:rtl/>
        </w:rPr>
        <w:t>בע שהיא דמוקרטיה, ולא שום צורה אחרת שלה.</w:t>
      </w:r>
    </w:p>
    <w:p w14:paraId="626224E4" w14:textId="77777777" w:rsidR="00000000" w:rsidRDefault="004C51F7">
      <w:pPr>
        <w:pStyle w:val="a0"/>
        <w:rPr>
          <w:rFonts w:hint="cs"/>
          <w:rtl/>
        </w:rPr>
      </w:pPr>
      <w:r>
        <w:rPr>
          <w:rFonts w:hint="cs"/>
          <w:rtl/>
        </w:rPr>
        <w:t xml:space="preserve"> </w:t>
      </w:r>
    </w:p>
    <w:p w14:paraId="6A2E31C4" w14:textId="77777777" w:rsidR="00000000" w:rsidRDefault="004C51F7">
      <w:pPr>
        <w:pStyle w:val="a0"/>
        <w:rPr>
          <w:rFonts w:hint="cs"/>
          <w:rtl/>
        </w:rPr>
      </w:pPr>
      <w:r>
        <w:rPr>
          <w:rFonts w:hint="cs"/>
          <w:rtl/>
        </w:rPr>
        <w:t xml:space="preserve">עלינו להכיר בעובדה, כי רק הוצאתם של הפליטים הערבים, הנתונים במחנות זה 55 שנה, ויישובם מחדש בירדן, שהיא פלסטין על-פי הרכבה הדמוגרפי ועל-פי תעודת הלידה שלה ב"ספר הלבן" של צ'רצ'יל - טרנספר בהסכמה בין-לאומית רחבה הוא </w:t>
      </w:r>
      <w:r>
        <w:rPr>
          <w:rFonts w:hint="cs"/>
          <w:rtl/>
        </w:rPr>
        <w:t>התנאי לביצוע התוכנית. כל שאר הרעיונות - - -</w:t>
      </w:r>
    </w:p>
    <w:p w14:paraId="09381E79" w14:textId="77777777" w:rsidR="00000000" w:rsidRDefault="004C51F7">
      <w:pPr>
        <w:pStyle w:val="a0"/>
        <w:rPr>
          <w:rFonts w:hint="cs"/>
          <w:rtl/>
        </w:rPr>
      </w:pPr>
    </w:p>
    <w:p w14:paraId="48F5BB82" w14:textId="77777777" w:rsidR="00000000" w:rsidRDefault="004C51F7">
      <w:pPr>
        <w:pStyle w:val="af1"/>
        <w:rPr>
          <w:rtl/>
        </w:rPr>
      </w:pPr>
      <w:r>
        <w:rPr>
          <w:rtl/>
        </w:rPr>
        <w:t>היו"ר</w:t>
      </w:r>
      <w:r>
        <w:rPr>
          <w:rFonts w:hint="cs"/>
          <w:rtl/>
        </w:rPr>
        <w:t xml:space="preserve"> מוחמד ברכה</w:t>
      </w:r>
      <w:r>
        <w:rPr>
          <w:rtl/>
        </w:rPr>
        <w:t>:</w:t>
      </w:r>
    </w:p>
    <w:p w14:paraId="162742DF" w14:textId="77777777" w:rsidR="00000000" w:rsidRDefault="004C51F7">
      <w:pPr>
        <w:pStyle w:val="a0"/>
        <w:rPr>
          <w:rtl/>
        </w:rPr>
      </w:pPr>
    </w:p>
    <w:p w14:paraId="7B3D13EA" w14:textId="77777777" w:rsidR="00000000" w:rsidRDefault="004C51F7">
      <w:pPr>
        <w:pStyle w:val="a0"/>
        <w:rPr>
          <w:rFonts w:hint="cs"/>
          <w:rtl/>
        </w:rPr>
      </w:pPr>
      <w:r>
        <w:rPr>
          <w:rFonts w:hint="cs"/>
          <w:rtl/>
        </w:rPr>
        <w:t xml:space="preserve">לא מפני  שאתה אומר מה שאתה אומר </w:t>
      </w:r>
      <w:r>
        <w:rPr>
          <w:rtl/>
        </w:rPr>
        <w:t>–</w:t>
      </w:r>
      <w:r>
        <w:rPr>
          <w:rFonts w:hint="cs"/>
          <w:rtl/>
        </w:rPr>
        <w:t xml:space="preserve"> הזמן הסתיים. </w:t>
      </w:r>
    </w:p>
    <w:p w14:paraId="7131ECF8" w14:textId="77777777" w:rsidR="00000000" w:rsidRDefault="004C51F7">
      <w:pPr>
        <w:pStyle w:val="a0"/>
        <w:rPr>
          <w:rFonts w:hint="cs"/>
          <w:rtl/>
        </w:rPr>
      </w:pPr>
    </w:p>
    <w:p w14:paraId="235CD4C4" w14:textId="77777777" w:rsidR="00000000" w:rsidRDefault="004C51F7">
      <w:pPr>
        <w:pStyle w:val="-"/>
        <w:rPr>
          <w:rtl/>
        </w:rPr>
      </w:pPr>
      <w:bookmarkStart w:id="201" w:name="FS000001055T30_12_2003_18_59_07C"/>
      <w:bookmarkEnd w:id="201"/>
      <w:r>
        <w:rPr>
          <w:rtl/>
        </w:rPr>
        <w:t>אריה אלדד (האיחוד הלאומי - ישראל ביתנו):</w:t>
      </w:r>
    </w:p>
    <w:p w14:paraId="3B5B219E" w14:textId="77777777" w:rsidR="00000000" w:rsidRDefault="004C51F7">
      <w:pPr>
        <w:pStyle w:val="a0"/>
        <w:rPr>
          <w:rtl/>
        </w:rPr>
      </w:pPr>
    </w:p>
    <w:p w14:paraId="32259001" w14:textId="77777777" w:rsidR="00000000" w:rsidRDefault="004C51F7">
      <w:pPr>
        <w:pStyle w:val="a0"/>
        <w:rPr>
          <w:rFonts w:hint="cs"/>
          <w:rtl/>
        </w:rPr>
      </w:pPr>
      <w:r>
        <w:rPr>
          <w:rFonts w:hint="cs"/>
          <w:rtl/>
        </w:rPr>
        <w:t>משפט לסיום. כל שאר הרעיונות הם בבחינת כריתת איברים והשלכתם לרגלי חיה טורפת כדי שתתעכב מעט, כדי להשהות</w:t>
      </w:r>
      <w:r>
        <w:rPr>
          <w:rFonts w:hint="cs"/>
          <w:rtl/>
        </w:rPr>
        <w:t xml:space="preserve">, כדי לדחות את הקץ. תודה רבה. </w:t>
      </w:r>
    </w:p>
    <w:p w14:paraId="66123587" w14:textId="77777777" w:rsidR="00000000" w:rsidRDefault="004C51F7">
      <w:pPr>
        <w:pStyle w:val="a0"/>
        <w:rPr>
          <w:rFonts w:hint="cs"/>
          <w:rtl/>
        </w:rPr>
      </w:pPr>
    </w:p>
    <w:p w14:paraId="639C5A9A" w14:textId="77777777" w:rsidR="00000000" w:rsidRDefault="004C51F7">
      <w:pPr>
        <w:pStyle w:val="af1"/>
        <w:rPr>
          <w:rtl/>
        </w:rPr>
      </w:pPr>
      <w:r>
        <w:rPr>
          <w:rFonts w:hint="eastAsia"/>
          <w:rtl/>
        </w:rPr>
        <w:t>היו</w:t>
      </w:r>
      <w:r>
        <w:rPr>
          <w:rtl/>
        </w:rPr>
        <w:t>"ר</w:t>
      </w:r>
      <w:r>
        <w:rPr>
          <w:rFonts w:hint="cs"/>
          <w:rtl/>
        </w:rPr>
        <w:t xml:space="preserve"> מוחמד ברכה</w:t>
      </w:r>
      <w:r>
        <w:rPr>
          <w:rtl/>
        </w:rPr>
        <w:t>:</w:t>
      </w:r>
    </w:p>
    <w:p w14:paraId="004CA8A1" w14:textId="77777777" w:rsidR="00000000" w:rsidRDefault="004C51F7">
      <w:pPr>
        <w:pStyle w:val="a0"/>
        <w:rPr>
          <w:rFonts w:hint="cs"/>
          <w:rtl/>
        </w:rPr>
      </w:pPr>
    </w:p>
    <w:p w14:paraId="17EDE46F" w14:textId="77777777" w:rsidR="00000000" w:rsidRDefault="004C51F7">
      <w:pPr>
        <w:pStyle w:val="a0"/>
        <w:rPr>
          <w:rFonts w:hint="cs"/>
          <w:rtl/>
        </w:rPr>
      </w:pPr>
      <w:r>
        <w:rPr>
          <w:rFonts w:hint="cs"/>
          <w:rtl/>
        </w:rPr>
        <w:t xml:space="preserve">תודה. חברת הכנסת מל פולישוק-בלוך, בבקשה. אחריה </w:t>
      </w:r>
      <w:r>
        <w:rPr>
          <w:rtl/>
        </w:rPr>
        <w:t>–</w:t>
      </w:r>
      <w:r>
        <w:rPr>
          <w:rFonts w:hint="cs"/>
          <w:rtl/>
        </w:rPr>
        <w:t xml:space="preserve"> חבר הכנסת יצחק וקנין, ואם הוא לא יהיה - חבר הכנסת עבד-אלמאלכ דהאמשה. </w:t>
      </w:r>
    </w:p>
    <w:p w14:paraId="1C6135CB" w14:textId="77777777" w:rsidR="00000000" w:rsidRDefault="004C51F7">
      <w:pPr>
        <w:pStyle w:val="a0"/>
        <w:rPr>
          <w:rFonts w:hint="cs"/>
          <w:rtl/>
        </w:rPr>
      </w:pPr>
    </w:p>
    <w:p w14:paraId="585968D2" w14:textId="77777777" w:rsidR="00000000" w:rsidRDefault="004C51F7">
      <w:pPr>
        <w:pStyle w:val="a"/>
        <w:rPr>
          <w:rtl/>
        </w:rPr>
      </w:pPr>
      <w:bookmarkStart w:id="202" w:name="FS000001047T30_12_2003_19_00_33"/>
      <w:bookmarkStart w:id="203" w:name="_Toc63488450"/>
      <w:bookmarkEnd w:id="202"/>
      <w:r>
        <w:rPr>
          <w:rFonts w:hint="eastAsia"/>
          <w:rtl/>
        </w:rPr>
        <w:t>מל</w:t>
      </w:r>
      <w:r>
        <w:rPr>
          <w:rtl/>
        </w:rPr>
        <w:t xml:space="preserve"> פולישוק-בלוך (שינוי):</w:t>
      </w:r>
      <w:bookmarkEnd w:id="203"/>
    </w:p>
    <w:p w14:paraId="7917158E" w14:textId="77777777" w:rsidR="00000000" w:rsidRDefault="004C51F7">
      <w:pPr>
        <w:pStyle w:val="a0"/>
        <w:rPr>
          <w:rFonts w:hint="cs"/>
          <w:rtl/>
        </w:rPr>
      </w:pPr>
    </w:p>
    <w:p w14:paraId="05A2DD8E" w14:textId="77777777" w:rsidR="00000000" w:rsidRDefault="004C51F7">
      <w:pPr>
        <w:pStyle w:val="a0"/>
        <w:rPr>
          <w:rFonts w:hint="cs"/>
          <w:rtl/>
        </w:rPr>
      </w:pPr>
      <w:r>
        <w:rPr>
          <w:rFonts w:hint="cs"/>
          <w:rtl/>
        </w:rPr>
        <w:t xml:space="preserve">אדוני היושב-ראש, אם יותר לי </w:t>
      </w:r>
      <w:r>
        <w:rPr>
          <w:rtl/>
        </w:rPr>
        <w:t>–</w:t>
      </w:r>
      <w:r>
        <w:rPr>
          <w:rFonts w:hint="cs"/>
          <w:rtl/>
        </w:rPr>
        <w:t xml:space="preserve"> חבר הכנסת ברכה, באופן אישי, א</w:t>
      </w:r>
      <w:r>
        <w:rPr>
          <w:rFonts w:hint="cs"/>
          <w:rtl/>
        </w:rPr>
        <w:t xml:space="preserve">ני רוצה להתייחס לנאום שלך. אני יכולה להבין את סערת הרוחות שלך. אם אני הייתי במיעוט הייתי מרגישה אותו דבר. אבל אני רוצה לומר לך את נקודת ההשקפה שלי, ולמה אני חושבת שאנחנו צריכים מדינה עם רוב יהודי. </w:t>
      </w:r>
    </w:p>
    <w:p w14:paraId="541A3287" w14:textId="77777777" w:rsidR="00000000" w:rsidRDefault="004C51F7">
      <w:pPr>
        <w:pStyle w:val="a0"/>
        <w:rPr>
          <w:rFonts w:hint="cs"/>
          <w:rtl/>
        </w:rPr>
      </w:pPr>
    </w:p>
    <w:p w14:paraId="0C1149C0" w14:textId="77777777" w:rsidR="00000000" w:rsidRDefault="004C51F7">
      <w:pPr>
        <w:pStyle w:val="a0"/>
        <w:rPr>
          <w:rFonts w:hint="cs"/>
          <w:rtl/>
        </w:rPr>
      </w:pPr>
      <w:r>
        <w:rPr>
          <w:rFonts w:hint="cs"/>
          <w:rtl/>
        </w:rPr>
        <w:t>יש כאלה שמתייחסים אל השואה שהעם היהודי עבר כלסיפור היסטור</w:t>
      </w:r>
      <w:r>
        <w:rPr>
          <w:rFonts w:hint="cs"/>
          <w:rtl/>
        </w:rPr>
        <w:t>יה. בשבילי, לצערי, השואה זה לא סיפור היסטורי. סבא וסבתא שלי, דודים ודודות, בני דודים, משפחה שלמה, הרבה הרבה אנשים, נרצחו שם. ההורים שלי הגיעו  צעירים, וזה מה שהציל אותם. הם נרצחו אך ורק כיוון שהם היו יהודים. ההורים שלי הגיעו הנה כי הם הבינו שרק במדינה ציונ</w:t>
      </w:r>
      <w:r>
        <w:rPr>
          <w:rFonts w:hint="cs"/>
          <w:rtl/>
        </w:rPr>
        <w:t>ית, מדינה לעם היהודי, יש להם סיכוי לשרוד, והיא תהיה ציונית ודמוקרטית אך ורק אם היא תהיה יהודית, עם רוב יהודי. לכן חובתי היום, כחברת הכנסת, לעשות הכול כדי שמדינת ישראל תהיה בעלת רוב יהודי מוצק. כפי שאמרתי, רק ככזאת היא תוכל גם להיות דמוקרטית, ואז למיעוטים ש</w:t>
      </w:r>
      <w:r>
        <w:rPr>
          <w:rFonts w:hint="cs"/>
          <w:rtl/>
        </w:rPr>
        <w:t xml:space="preserve">בה יהיה מקום, כשווי זכויות. </w:t>
      </w:r>
    </w:p>
    <w:p w14:paraId="0E470306" w14:textId="77777777" w:rsidR="00000000" w:rsidRDefault="004C51F7">
      <w:pPr>
        <w:pStyle w:val="a0"/>
        <w:rPr>
          <w:rFonts w:hint="cs"/>
          <w:rtl/>
        </w:rPr>
      </w:pPr>
    </w:p>
    <w:p w14:paraId="554BC077" w14:textId="77777777" w:rsidR="00000000" w:rsidRDefault="004C51F7">
      <w:pPr>
        <w:pStyle w:val="a0"/>
        <w:rPr>
          <w:rFonts w:hint="cs"/>
          <w:rtl/>
        </w:rPr>
      </w:pPr>
      <w:r>
        <w:rPr>
          <w:rFonts w:hint="cs"/>
          <w:rtl/>
        </w:rPr>
        <w:t>כיוון שזו חובתי, כינסתי השבוע כנס בנושא של ההיפרדות - התנתקות קוראים לזה היום - שאני מאוד מאמינה בה. לא כיוון  שאני לא מאמינה בהסכם שלום, שצריך להיות, ודאי וודאי, ואני אשתדל לעשות הכול, ככל שאני יכולה, כדי שיהיה הסכם שלום, ולק</w:t>
      </w:r>
      <w:r>
        <w:rPr>
          <w:rFonts w:hint="cs"/>
          <w:rtl/>
        </w:rPr>
        <w:t>דם את הנושא הזה, אבל כרגע אין עם מי לדבר, ואתם יודעים את זה טוב מאוד, ולכן אנחנו צריכים לעשות מעשה ולהיפרד, משום שהבעיה הדמוגרפית הינה איום קיומי עלינו - לא כמו הטרור, דרך אגב. ואם אני אצטט את ארנון סופר, שהיה בכנס שקיימתי ביום ראשון, פרופסור ארנון סופר, ה</w:t>
      </w:r>
      <w:r>
        <w:rPr>
          <w:rFonts w:hint="cs"/>
          <w:rtl/>
        </w:rPr>
        <w:t xml:space="preserve">וא טוען שאוכלוסיית הערבים מכפילה את עצמה בתוך 18 שנה.   </w:t>
      </w:r>
    </w:p>
    <w:p w14:paraId="5623736A" w14:textId="77777777" w:rsidR="00000000" w:rsidRDefault="004C51F7">
      <w:pPr>
        <w:pStyle w:val="a0"/>
        <w:rPr>
          <w:rFonts w:hint="cs"/>
          <w:rtl/>
        </w:rPr>
      </w:pPr>
    </w:p>
    <w:p w14:paraId="290F8FB6" w14:textId="77777777" w:rsidR="00000000" w:rsidRDefault="004C51F7">
      <w:pPr>
        <w:pStyle w:val="af0"/>
        <w:rPr>
          <w:rtl/>
        </w:rPr>
      </w:pPr>
      <w:r>
        <w:rPr>
          <w:rFonts w:hint="eastAsia"/>
          <w:rtl/>
        </w:rPr>
        <w:t>עסאם</w:t>
      </w:r>
      <w:r>
        <w:rPr>
          <w:rtl/>
        </w:rPr>
        <w:t xml:space="preserve"> מח'ול (חד"ש-תע"ל):</w:t>
      </w:r>
    </w:p>
    <w:p w14:paraId="550909AA" w14:textId="77777777" w:rsidR="00000000" w:rsidRDefault="004C51F7">
      <w:pPr>
        <w:pStyle w:val="a0"/>
        <w:rPr>
          <w:rFonts w:hint="cs"/>
          <w:rtl/>
        </w:rPr>
      </w:pPr>
    </w:p>
    <w:p w14:paraId="56C4A2B6" w14:textId="77777777" w:rsidR="00000000" w:rsidRDefault="004C51F7">
      <w:pPr>
        <w:pStyle w:val="a0"/>
        <w:rPr>
          <w:rFonts w:hint="cs"/>
          <w:rtl/>
        </w:rPr>
      </w:pPr>
      <w:r>
        <w:rPr>
          <w:rFonts w:hint="cs"/>
          <w:rtl/>
        </w:rPr>
        <w:t xml:space="preserve">הוא סופר ערבים. </w:t>
      </w:r>
    </w:p>
    <w:p w14:paraId="50A305CB" w14:textId="77777777" w:rsidR="00000000" w:rsidRDefault="004C51F7">
      <w:pPr>
        <w:pStyle w:val="a0"/>
        <w:rPr>
          <w:rFonts w:hint="cs"/>
          <w:rtl/>
        </w:rPr>
      </w:pPr>
    </w:p>
    <w:p w14:paraId="1922293F" w14:textId="77777777" w:rsidR="00000000" w:rsidRDefault="004C51F7">
      <w:pPr>
        <w:pStyle w:val="-"/>
        <w:rPr>
          <w:rtl/>
        </w:rPr>
      </w:pPr>
      <w:bookmarkStart w:id="204" w:name="FS000001047T30_12_2003_19_14_37C"/>
      <w:bookmarkEnd w:id="204"/>
      <w:r>
        <w:rPr>
          <w:rtl/>
        </w:rPr>
        <w:t>מל פולישוק-בלוך (שינוי):</w:t>
      </w:r>
    </w:p>
    <w:p w14:paraId="4E9509F6" w14:textId="77777777" w:rsidR="00000000" w:rsidRDefault="004C51F7">
      <w:pPr>
        <w:pStyle w:val="a0"/>
        <w:rPr>
          <w:rtl/>
        </w:rPr>
      </w:pPr>
    </w:p>
    <w:p w14:paraId="46AC056C" w14:textId="77777777" w:rsidR="00000000" w:rsidRDefault="004C51F7">
      <w:pPr>
        <w:pStyle w:val="a0"/>
        <w:rPr>
          <w:rFonts w:hint="cs"/>
          <w:rtl/>
        </w:rPr>
      </w:pPr>
      <w:r>
        <w:rPr>
          <w:rFonts w:hint="cs"/>
          <w:rtl/>
        </w:rPr>
        <w:t xml:space="preserve">נכון, כן. ידוע. זאת אומרת, שעוד 6 מיליונים ייתוספו אלינו ב-18 השנים הקרובות. אגב, 6 מיליונים שכמעט כולם יהיו עניים מאוד </w:t>
      </w:r>
      <w:r>
        <w:rPr>
          <w:rtl/>
        </w:rPr>
        <w:t>–</w:t>
      </w:r>
      <w:r>
        <w:rPr>
          <w:rFonts w:hint="cs"/>
          <w:rtl/>
        </w:rPr>
        <w:t xml:space="preserve"> זו אוכל</w:t>
      </w:r>
      <w:r>
        <w:rPr>
          <w:rFonts w:hint="cs"/>
          <w:rtl/>
        </w:rPr>
        <w:t xml:space="preserve">וסייה ענייה. עוזי דיין, שגם הוא היה בכנס שארגנתי, אמר שגדר הפרדה זו הגנה עצמית, זה צורך ביטחוני. אם אני לוקחת את דעת המומחים ואת המקום, כפי שאמרתי, המקום שממנו אני באה, והיסודות שלי בשואה, אני אומרת: אין לנו ברירה אלא לבנות גדר, ומהר, גדר גדולה וחזקה, כזו </w:t>
      </w:r>
      <w:r>
        <w:rPr>
          <w:rFonts w:hint="cs"/>
          <w:rtl/>
        </w:rPr>
        <w:t xml:space="preserve">שגם הזעזועים לא יפילו אותה, ואין לנו ברירה אלא להתכנס למדינה יהודית דמוקרטית, כי זה בנפשנו. בכל מקרה, אין לנו זכות להפקיר את האינטרסים של אזרחי מדינת ישראל. לא לנו, פה בכנסת, ולא לראש הממשלה. </w:t>
      </w:r>
    </w:p>
    <w:p w14:paraId="5058DF05" w14:textId="77777777" w:rsidR="00000000" w:rsidRDefault="004C51F7">
      <w:pPr>
        <w:pStyle w:val="a0"/>
        <w:rPr>
          <w:rFonts w:hint="cs"/>
          <w:rtl/>
        </w:rPr>
      </w:pPr>
    </w:p>
    <w:p w14:paraId="7C709409" w14:textId="77777777" w:rsidR="00000000" w:rsidRDefault="004C51F7">
      <w:pPr>
        <w:pStyle w:val="a0"/>
        <w:rPr>
          <w:rFonts w:hint="cs"/>
          <w:rtl/>
        </w:rPr>
      </w:pPr>
      <w:r>
        <w:rPr>
          <w:rFonts w:hint="cs"/>
          <w:rtl/>
        </w:rPr>
        <w:t>ואני קוראת שוב ושוב לראש הממשלה: אנחנו צריכים מעשים, ולא רק די</w:t>
      </w:r>
      <w:r>
        <w:rPr>
          <w:rFonts w:hint="cs"/>
          <w:rtl/>
        </w:rPr>
        <w:t xml:space="preserve">בורים. קצה נפשנו בדיבורים בלבד. מנהיגות נמדדת בחזון שמיישמים אותו. תודה. </w:t>
      </w:r>
    </w:p>
    <w:p w14:paraId="05EC1994" w14:textId="77777777" w:rsidR="00000000" w:rsidRDefault="004C51F7">
      <w:pPr>
        <w:pStyle w:val="a0"/>
        <w:rPr>
          <w:rFonts w:hint="cs"/>
          <w:rtl/>
        </w:rPr>
      </w:pPr>
    </w:p>
    <w:p w14:paraId="4D9E036E" w14:textId="77777777" w:rsidR="00000000" w:rsidRDefault="004C51F7">
      <w:pPr>
        <w:pStyle w:val="af1"/>
        <w:rPr>
          <w:rtl/>
        </w:rPr>
      </w:pPr>
      <w:r>
        <w:rPr>
          <w:rtl/>
        </w:rPr>
        <w:t xml:space="preserve">היו"ר </w:t>
      </w:r>
      <w:r>
        <w:rPr>
          <w:rFonts w:hint="cs"/>
          <w:rtl/>
        </w:rPr>
        <w:t>מוחמד ברכה</w:t>
      </w:r>
      <w:r>
        <w:rPr>
          <w:rtl/>
        </w:rPr>
        <w:t>:</w:t>
      </w:r>
    </w:p>
    <w:p w14:paraId="41F6636F" w14:textId="77777777" w:rsidR="00000000" w:rsidRDefault="004C51F7">
      <w:pPr>
        <w:pStyle w:val="a0"/>
        <w:rPr>
          <w:rFonts w:hint="cs"/>
          <w:rtl/>
        </w:rPr>
      </w:pPr>
    </w:p>
    <w:p w14:paraId="24517650" w14:textId="77777777" w:rsidR="00000000" w:rsidRDefault="004C51F7">
      <w:pPr>
        <w:pStyle w:val="a0"/>
        <w:rPr>
          <w:rFonts w:hint="cs"/>
          <w:rtl/>
        </w:rPr>
      </w:pPr>
      <w:r>
        <w:rPr>
          <w:rFonts w:hint="cs"/>
          <w:rtl/>
        </w:rPr>
        <w:t>תודה לחברת הכנסת פולישוק. רשות הדיבור לחבר הכנסת יצחק וקנין - הוא לא נמצא. חבר הכנסת עבד-אלמאלכ דהאמשה, בבקשה. אחריו - חבר הכנסת זחאלקה, ואם הוא לא יהיה - חבר הכנ</w:t>
      </w:r>
      <w:r>
        <w:rPr>
          <w:rFonts w:hint="cs"/>
          <w:rtl/>
        </w:rPr>
        <w:t>סת שלגי.</w:t>
      </w:r>
    </w:p>
    <w:p w14:paraId="64349E7F" w14:textId="77777777" w:rsidR="00000000" w:rsidRDefault="004C51F7">
      <w:pPr>
        <w:pStyle w:val="a0"/>
        <w:ind w:firstLine="0"/>
        <w:rPr>
          <w:rFonts w:hint="cs"/>
          <w:rtl/>
        </w:rPr>
      </w:pPr>
    </w:p>
    <w:p w14:paraId="51B15A42" w14:textId="77777777" w:rsidR="00000000" w:rsidRDefault="004C51F7">
      <w:pPr>
        <w:pStyle w:val="a"/>
        <w:rPr>
          <w:rtl/>
        </w:rPr>
      </w:pPr>
      <w:bookmarkStart w:id="205" w:name="FS000000431T30_12_2003_18_51_19"/>
      <w:bookmarkStart w:id="206" w:name="FS000000550T30_12_2003_18_51_29"/>
      <w:bookmarkStart w:id="207" w:name="_Toc63488451"/>
      <w:bookmarkEnd w:id="205"/>
      <w:bookmarkEnd w:id="206"/>
      <w:r>
        <w:rPr>
          <w:rFonts w:hint="eastAsia"/>
          <w:rtl/>
        </w:rPr>
        <w:t>עבד</w:t>
      </w:r>
      <w:r>
        <w:rPr>
          <w:rtl/>
        </w:rPr>
        <w:t>-אלמאלכ דהאמשה (רע"ם):</w:t>
      </w:r>
      <w:bookmarkEnd w:id="207"/>
    </w:p>
    <w:p w14:paraId="1BE073F0" w14:textId="77777777" w:rsidR="00000000" w:rsidRDefault="004C51F7">
      <w:pPr>
        <w:pStyle w:val="a0"/>
        <w:rPr>
          <w:rFonts w:hint="cs"/>
          <w:rtl/>
        </w:rPr>
      </w:pPr>
    </w:p>
    <w:p w14:paraId="0CCC8F7D" w14:textId="77777777" w:rsidR="00000000" w:rsidRDefault="004C51F7">
      <w:pPr>
        <w:pStyle w:val="a0"/>
        <w:rPr>
          <w:rFonts w:hint="cs"/>
          <w:rtl/>
        </w:rPr>
      </w:pPr>
      <w:r>
        <w:rPr>
          <w:rFonts w:hint="cs"/>
          <w:rtl/>
        </w:rPr>
        <w:t>כבוד היושב-ראש, כנסת נכבדה, מי שמאזין לדיון הזה, כאילו חושבים שאנחנו נולדנו רק אתמול-שלשום. הרי 55 שנים המדינה קיימת, וזו מדינה כפי שהיא מגדירה את עצמה וכפי שהיא רצתה להיות והיתה. אני לא בטוח שהיא היתה גם מדינה דמוקרטית</w:t>
      </w:r>
      <w:r>
        <w:rPr>
          <w:rFonts w:hint="cs"/>
          <w:rtl/>
        </w:rPr>
        <w:t xml:space="preserve"> במלוא מובן המלה. מה כל המחלוקת עכשיו? יש פלסטינים? נכון. כל הזמן היו הפלסטינים. מה שהתחדש היום, שהפתרון המדיני הוא אכן בהישג יד. הפתרון עם הפלסטינים הוא בהישג יד, ואלה שלא רוצים את הפתרון, בורחים לצדדים האחרים.</w:t>
      </w:r>
    </w:p>
    <w:p w14:paraId="1EA964F6" w14:textId="77777777" w:rsidR="00000000" w:rsidRDefault="004C51F7">
      <w:pPr>
        <w:pStyle w:val="a0"/>
        <w:rPr>
          <w:rFonts w:hint="cs"/>
          <w:rtl/>
        </w:rPr>
      </w:pPr>
    </w:p>
    <w:p w14:paraId="6392EDD5" w14:textId="77777777" w:rsidR="00000000" w:rsidRDefault="004C51F7">
      <w:pPr>
        <w:pStyle w:val="a0"/>
        <w:rPr>
          <w:rFonts w:hint="cs"/>
          <w:rtl/>
        </w:rPr>
      </w:pPr>
      <w:r>
        <w:rPr>
          <w:rFonts w:hint="cs"/>
          <w:rtl/>
        </w:rPr>
        <w:t xml:space="preserve">אני שואל את חברת הכנסת פולישוק, שקבעה במחי </w:t>
      </w:r>
      <w:r>
        <w:rPr>
          <w:rFonts w:hint="cs"/>
          <w:rtl/>
        </w:rPr>
        <w:t>יד, במלה אחת: אין צד אחר, אין פרטנר. שכנענו את עצמנו באמירה הזאת, כאילו שאין פרטנר בצד הפלסטיני. למה אין פרטנר? כאשר הלכו אנשים ודיברו עם הצד הפלסטיני לא באופן פורמלי, לא באופן רשמי, מצאו גם בצד הפלסטיני, באופוזיציה הפלסטינית מי שתמך. אני שואל, איפה הפרטנר</w:t>
      </w:r>
      <w:r>
        <w:rPr>
          <w:rFonts w:hint="cs"/>
          <w:rtl/>
        </w:rPr>
        <w:t xml:space="preserve"> שלנו פה? האם מר שרון הוא פרטנר? האם מי שהכריז מהיום הראשון, אפילו כשישבו ב"וואי פלנטיישן" והוא היה שר החוץ אז בממשלת נתניהו - הוא ישב עם ערפאת סביב אותו שולחן ולא לחץ את ידו. הידיים של מר שרון הרבה יותר נקיות מדם ומכל דבר מאשר הידיים של ערפאת. כך ההיסטורי</w:t>
      </w:r>
      <w:r>
        <w:rPr>
          <w:rFonts w:hint="cs"/>
          <w:rtl/>
        </w:rPr>
        <w:t xml:space="preserve">ה מוכיחה, כך אנחנו אומרים לעצמנו ומשכנעים את עצמנו. </w:t>
      </w:r>
    </w:p>
    <w:p w14:paraId="16BAF4A0" w14:textId="77777777" w:rsidR="00000000" w:rsidRDefault="004C51F7">
      <w:pPr>
        <w:pStyle w:val="a0"/>
        <w:rPr>
          <w:rFonts w:hint="cs"/>
          <w:rtl/>
        </w:rPr>
      </w:pPr>
    </w:p>
    <w:p w14:paraId="1D475559" w14:textId="77777777" w:rsidR="00000000" w:rsidRDefault="004C51F7">
      <w:pPr>
        <w:pStyle w:val="a0"/>
        <w:rPr>
          <w:rFonts w:hint="cs"/>
          <w:rtl/>
        </w:rPr>
      </w:pPr>
      <w:r>
        <w:rPr>
          <w:rFonts w:hint="cs"/>
          <w:rtl/>
        </w:rPr>
        <w:t>הפתרון קיים והפתרון נמצא. המדינה אינה בסכנה, לא עכשיו ולא באינתיפאדה, ואין סכנה דמוגרפית. גם לא סכנה דמוגרפית של הפלסטינים בתוך ישראל או ערבים בתוך ישראל, כפי שמר נתניהו רצה להגיד לנו.</w:t>
      </w:r>
    </w:p>
    <w:p w14:paraId="54A20C26" w14:textId="77777777" w:rsidR="00000000" w:rsidRDefault="004C51F7">
      <w:pPr>
        <w:pStyle w:val="a0"/>
        <w:rPr>
          <w:rFonts w:hint="cs"/>
          <w:rtl/>
        </w:rPr>
      </w:pPr>
    </w:p>
    <w:p w14:paraId="67B8FF52" w14:textId="77777777" w:rsidR="00000000" w:rsidRDefault="004C51F7">
      <w:pPr>
        <w:pStyle w:val="a0"/>
        <w:rPr>
          <w:rFonts w:hint="cs"/>
          <w:rtl/>
        </w:rPr>
      </w:pPr>
      <w:r>
        <w:rPr>
          <w:rFonts w:hint="cs"/>
          <w:rtl/>
        </w:rPr>
        <w:t>אני אומר לכם דבר</w:t>
      </w:r>
      <w:r>
        <w:rPr>
          <w:rFonts w:hint="cs"/>
          <w:rtl/>
        </w:rPr>
        <w:t xml:space="preserve"> אחד, הסכנה היא סכנת הדמוקרטיה ולא סכנת התושבים. מה שמאיים על המדינה זה המשטר שגולש ומידרדר במדרון של דיקטטורה במדינה הזאת. מבחינה דמוגרפית הערבים נמצאים וקיימים במדינה או לצד המדינה או במדינה שלהם. אף פעם הם לא היו איום והם לא יהיו איום. מדינת ישראל, יש ל</w:t>
      </w:r>
      <w:r>
        <w:rPr>
          <w:rFonts w:hint="cs"/>
          <w:rtl/>
        </w:rPr>
        <w:t>ה כל המרכיבים וכל המומנטים וכל האפשרויות להמשיך לחיות לזמן רב. אבל מרכיב אחד חסר לה, והוא העיקר - מרכיב השלום. השאלה אם להמשיך לחיות על החרב ועל אפם וחמתם של האחרים, תוך כיבוש והכנעה של העם הפלסטיני ואולי גם עמים אחרים, או שאולי סוף-סוף הגיע הזמן להרגיש מס</w:t>
      </w:r>
      <w:r>
        <w:rPr>
          <w:rFonts w:hint="cs"/>
          <w:rtl/>
        </w:rPr>
        <w:t xml:space="preserve">פיק מבוגרים, בשלים לחיים משותפים, בשלים לשלום, בשלים לחיים באזור הזה. </w:t>
      </w:r>
    </w:p>
    <w:p w14:paraId="3F27CDBF" w14:textId="77777777" w:rsidR="00000000" w:rsidRDefault="004C51F7">
      <w:pPr>
        <w:pStyle w:val="a0"/>
        <w:rPr>
          <w:rFonts w:hint="cs"/>
          <w:rtl/>
        </w:rPr>
      </w:pPr>
    </w:p>
    <w:p w14:paraId="750CF3DF" w14:textId="77777777" w:rsidR="00000000" w:rsidRDefault="004C51F7">
      <w:pPr>
        <w:pStyle w:val="a0"/>
        <w:rPr>
          <w:rFonts w:hint="cs"/>
          <w:rtl/>
        </w:rPr>
      </w:pPr>
      <w:r>
        <w:rPr>
          <w:rFonts w:hint="cs"/>
          <w:rtl/>
        </w:rPr>
        <w:t>זה לא רק הפלסטינים. הרי כל המדיניות של מדינת ישראל, מאז הקמתה אפשר להגיד, כל הזמן, היא תמיד עם הכוחות העולמיים החזקים, שמדכאים את העמים האחרים, אם זה האימפריות הקולוניאליסטיות בעבר ואם</w:t>
      </w:r>
      <w:r>
        <w:rPr>
          <w:rFonts w:hint="cs"/>
          <w:rtl/>
        </w:rPr>
        <w:t xml:space="preserve"> זה ארצות-הברית היום. אף פעם לא חשבו לחיות בשלום עם התושבים פה, עם האזור הזה, עם המזרח התיכון הזה. אף אחד לא רוצה את זה. אנחנו שומעים שאין פרטנר, שאין עם פלסטיני... קודם אמרו שאין עם פלסטיני בכלל. עכשיו, יש אומנם עם פלסטיני, אבל הוא לא פרטנר לשלום.</w:t>
      </w:r>
    </w:p>
    <w:p w14:paraId="0CF4A9E7" w14:textId="77777777" w:rsidR="00000000" w:rsidRDefault="004C51F7">
      <w:pPr>
        <w:pStyle w:val="a0"/>
        <w:rPr>
          <w:rFonts w:hint="cs"/>
          <w:rtl/>
        </w:rPr>
      </w:pPr>
    </w:p>
    <w:p w14:paraId="2126A802" w14:textId="77777777" w:rsidR="00000000" w:rsidRDefault="004C51F7">
      <w:pPr>
        <w:pStyle w:val="a0"/>
        <w:rPr>
          <w:rFonts w:hint="cs"/>
          <w:rtl/>
        </w:rPr>
      </w:pPr>
      <w:r>
        <w:rPr>
          <w:rFonts w:hint="cs"/>
          <w:rtl/>
        </w:rPr>
        <w:t xml:space="preserve">אדוני </w:t>
      </w:r>
      <w:r>
        <w:rPr>
          <w:rFonts w:hint="cs"/>
          <w:rtl/>
        </w:rPr>
        <w:t>היושב-ראש, אני אומר שאין שום סכנה דמוגרפית ואין שום סכנה קיומית. הסכנה היחידה היא, שבתוך המדינה, הממשלה שכנעה חוגים רחבים שאין פתרון ואין שלום ואין אפשרות, וזה הסיכון וזו הסכנה. ברגע שגם פה ירצו באמת להגיע לשלום, ההסדר אפשרי, ההסדר קיים, ההסדר כמעט ברור לכ</w:t>
      </w:r>
      <w:r>
        <w:rPr>
          <w:rFonts w:hint="cs"/>
          <w:rtl/>
        </w:rPr>
        <w:t>ולנו. צריך לעשות את זה בלב שלם ובנפש חפצה. תודה רבה.</w:t>
      </w:r>
    </w:p>
    <w:p w14:paraId="63082B31" w14:textId="77777777" w:rsidR="00000000" w:rsidRDefault="004C51F7">
      <w:pPr>
        <w:pStyle w:val="a0"/>
        <w:ind w:firstLine="0"/>
        <w:rPr>
          <w:rFonts w:hint="cs"/>
          <w:rtl/>
        </w:rPr>
      </w:pPr>
    </w:p>
    <w:p w14:paraId="4B6DE82B" w14:textId="77777777" w:rsidR="00000000" w:rsidRDefault="004C51F7">
      <w:pPr>
        <w:pStyle w:val="af1"/>
        <w:rPr>
          <w:rtl/>
        </w:rPr>
      </w:pPr>
      <w:r>
        <w:rPr>
          <w:rFonts w:hint="eastAsia"/>
          <w:rtl/>
        </w:rPr>
        <w:t>היו</w:t>
      </w:r>
      <w:r>
        <w:rPr>
          <w:rtl/>
        </w:rPr>
        <w:t xml:space="preserve">"ר </w:t>
      </w:r>
      <w:r>
        <w:rPr>
          <w:rFonts w:hint="cs"/>
          <w:rtl/>
        </w:rPr>
        <w:t>מוחמד ברכה</w:t>
      </w:r>
      <w:r>
        <w:rPr>
          <w:rtl/>
        </w:rPr>
        <w:t>:</w:t>
      </w:r>
    </w:p>
    <w:p w14:paraId="52708CA4" w14:textId="77777777" w:rsidR="00000000" w:rsidRDefault="004C51F7">
      <w:pPr>
        <w:pStyle w:val="a0"/>
        <w:rPr>
          <w:rFonts w:hint="cs"/>
          <w:rtl/>
        </w:rPr>
      </w:pPr>
    </w:p>
    <w:p w14:paraId="42D0534F" w14:textId="77777777" w:rsidR="00000000" w:rsidRDefault="004C51F7">
      <w:pPr>
        <w:pStyle w:val="a0"/>
        <w:rPr>
          <w:rFonts w:hint="cs"/>
          <w:rtl/>
        </w:rPr>
      </w:pPr>
      <w:r>
        <w:rPr>
          <w:rFonts w:hint="cs"/>
          <w:rtl/>
        </w:rPr>
        <w:t xml:space="preserve">  תודה. השר גדעון עזרא מבקש להתערב בדיון בשלב הזה. אחריו - חבר הכנסת אילן שלגי.</w:t>
      </w:r>
    </w:p>
    <w:p w14:paraId="4D18CE79" w14:textId="77777777" w:rsidR="00000000" w:rsidRDefault="004C51F7">
      <w:pPr>
        <w:pStyle w:val="a0"/>
        <w:ind w:firstLine="0"/>
        <w:rPr>
          <w:rFonts w:hint="cs"/>
          <w:rtl/>
        </w:rPr>
      </w:pPr>
    </w:p>
    <w:p w14:paraId="4BB5CA74" w14:textId="77777777" w:rsidR="00000000" w:rsidRDefault="004C51F7">
      <w:pPr>
        <w:pStyle w:val="a"/>
        <w:rPr>
          <w:rtl/>
        </w:rPr>
      </w:pPr>
      <w:bookmarkStart w:id="208" w:name="FS000000474T30_12_2003_19_03_17"/>
      <w:bookmarkStart w:id="209" w:name="_Toc63488452"/>
      <w:bookmarkEnd w:id="208"/>
      <w:r>
        <w:rPr>
          <w:rFonts w:hint="eastAsia"/>
          <w:rtl/>
        </w:rPr>
        <w:t>השר</w:t>
      </w:r>
      <w:r>
        <w:rPr>
          <w:rtl/>
        </w:rPr>
        <w:t xml:space="preserve"> גדעון עזרא:</w:t>
      </w:r>
      <w:bookmarkEnd w:id="209"/>
    </w:p>
    <w:p w14:paraId="18249D75" w14:textId="77777777" w:rsidR="00000000" w:rsidRDefault="004C51F7">
      <w:pPr>
        <w:pStyle w:val="a0"/>
        <w:rPr>
          <w:rFonts w:hint="cs"/>
          <w:rtl/>
        </w:rPr>
      </w:pPr>
    </w:p>
    <w:p w14:paraId="4FB958C3" w14:textId="77777777" w:rsidR="00000000" w:rsidRDefault="004C51F7">
      <w:pPr>
        <w:pStyle w:val="a0"/>
        <w:rPr>
          <w:rFonts w:hint="cs"/>
          <w:rtl/>
        </w:rPr>
      </w:pPr>
      <w:r>
        <w:rPr>
          <w:rFonts w:hint="cs"/>
          <w:rtl/>
        </w:rPr>
        <w:t>אדוני היושב-ראש, חברי חברי הכנסת, אני רוצה לברך את חבר הכנסת אברום בורג על כך שיזם את</w:t>
      </w:r>
      <w:r>
        <w:rPr>
          <w:rFonts w:hint="cs"/>
          <w:rtl/>
        </w:rPr>
        <w:t xml:space="preserve"> הדיון. אני לא זוכר דיונים מהסוג הזה בכנסת כבר הרבה זמן. אני מוכרח להגיד, שיש נושא לדיון שיעלה מחר, תשובת הממשלה על נושא זילות הכנסת לאחר הכנס בהרצלייה. לפי דעתי, הדיון הזה הוא בהחלט דיון חשוב מאוד. </w:t>
      </w:r>
    </w:p>
    <w:p w14:paraId="148F00B7" w14:textId="77777777" w:rsidR="00000000" w:rsidRDefault="004C51F7">
      <w:pPr>
        <w:pStyle w:val="a0"/>
        <w:rPr>
          <w:rFonts w:hint="cs"/>
          <w:rtl/>
        </w:rPr>
      </w:pPr>
    </w:p>
    <w:p w14:paraId="4D1B3815" w14:textId="77777777" w:rsidR="00000000" w:rsidRDefault="004C51F7">
      <w:pPr>
        <w:pStyle w:val="a0"/>
        <w:rPr>
          <w:rFonts w:hint="cs"/>
          <w:rtl/>
        </w:rPr>
      </w:pPr>
      <w:r>
        <w:rPr>
          <w:rFonts w:hint="cs"/>
          <w:rtl/>
        </w:rPr>
        <w:t>אני גם רוצה לומר שאני מסכים עם הרבה נקודות שהעלית, אברו</w:t>
      </w:r>
      <w:r>
        <w:rPr>
          <w:rFonts w:hint="cs"/>
          <w:rtl/>
        </w:rPr>
        <w:t xml:space="preserve">ם, לא לגבי המסקנות, אבל לגבי הנקודות שהעלית. אתה אמרת בדברים שלך, שהיהדות יש רק מקום אחד שהיא יכולה להיות בו, כאן בארץ-ישראל, לעומת הדתות האחרות, הנוצרים, שנמצאים בהרבה ארצות, כנ"ל לגבי המוסלמים, ולנו יש הארץ הזאת. אם נזכור את ההיסטוריה - מלי פולישוק-בלוך </w:t>
      </w:r>
      <w:r>
        <w:rPr>
          <w:rFonts w:hint="cs"/>
          <w:rtl/>
        </w:rPr>
        <w:t xml:space="preserve">הזכירה את הנושא של השואה, ואני רוצה להזכיר את מלחמת הקוממיות שלנו, כאשר אנחנו היינו חצי מיליון אל מול כמות אדירה של ערבים ורצינו להגיע למדינה יהודית בגבולות שהוצעו והערבים לא הסכימו לכך, ומאז ראינו עוד כמה ניסיונות של ארצות ערב להשתלט על מדינת ישראל. בגלל </w:t>
      </w:r>
      <w:r>
        <w:rPr>
          <w:rFonts w:hint="cs"/>
          <w:rtl/>
        </w:rPr>
        <w:t>כוחנו הם לא הצליחו בכך. אני לא שוכנעתי שהם לא ינסו לעשות זאת בעתיד.</w:t>
      </w:r>
    </w:p>
    <w:p w14:paraId="28436209" w14:textId="77777777" w:rsidR="00000000" w:rsidRDefault="004C51F7">
      <w:pPr>
        <w:pStyle w:val="a0"/>
        <w:rPr>
          <w:rFonts w:hint="cs"/>
          <w:rtl/>
        </w:rPr>
      </w:pPr>
    </w:p>
    <w:p w14:paraId="3C14B608" w14:textId="77777777" w:rsidR="00000000" w:rsidRDefault="004C51F7">
      <w:pPr>
        <w:pStyle w:val="a0"/>
        <w:rPr>
          <w:rFonts w:hint="cs"/>
          <w:rtl/>
        </w:rPr>
      </w:pPr>
      <w:r>
        <w:rPr>
          <w:rFonts w:hint="cs"/>
          <w:rtl/>
        </w:rPr>
        <w:t>אני מוכרח לומר, שמעבר לדברים, לעלייה הגדולה מחבר המדינות שהוזכרה פה, מעבר לצורך בילודה, מעבר לצורך לשמור על העם היהודי על-ידי מניעת התבוללות בחוץ, התבוללות בארצות נכר, מעבר לנושא הגיור שג</w:t>
      </w:r>
      <w:r>
        <w:rPr>
          <w:rFonts w:hint="cs"/>
          <w:rtl/>
        </w:rPr>
        <w:t>ם הוא הוזכר, יש לנו גם תפקיד חשוב במניעת הירידה ממדינת ישראל. אני חושב שכאן אנחנו רואים את ערביי ישראל ואת הערבים בכלל, והרצון שלהם לחזור לאדמתם, שהוא גדול וחזק פי כמה מרצונם של יהודי העולם לבוא לארץ-ישראל. אבל הדברים האלה ללא כל ספק ישתנו, ואנחנו צריכים ל</w:t>
      </w:r>
      <w:r>
        <w:rPr>
          <w:rFonts w:hint="cs"/>
          <w:rtl/>
        </w:rPr>
        <w:t>דאוג לכך שיהיה להם מקום במדינה הזאת.</w:t>
      </w:r>
    </w:p>
    <w:p w14:paraId="019824AE" w14:textId="77777777" w:rsidR="00000000" w:rsidRDefault="004C51F7">
      <w:pPr>
        <w:pStyle w:val="a0"/>
        <w:rPr>
          <w:rFonts w:hint="cs"/>
          <w:rtl/>
        </w:rPr>
      </w:pPr>
    </w:p>
    <w:p w14:paraId="44C3DD89" w14:textId="77777777" w:rsidR="00000000" w:rsidRDefault="004C51F7">
      <w:pPr>
        <w:pStyle w:val="a0"/>
        <w:rPr>
          <w:rFonts w:hint="cs"/>
          <w:rtl/>
        </w:rPr>
      </w:pPr>
      <w:r>
        <w:rPr>
          <w:rFonts w:hint="cs"/>
          <w:rtl/>
        </w:rPr>
        <w:t>אני מבקש לומר, שנניח לרגע, חבר הכנסת בורג, שאנחנו מקבלים את תוכניתך, זו אחת הסיבות שיזמת את הדיון, ואנחנו נפרדים מיהודה ושומרון וחבל-עזה ואנחנו מתכנסים פה, בתוך גבולות מה שהיה "הקו הירוק". אני רוצה להגיד לך, שבאותו יום</w:t>
      </w:r>
      <w:r>
        <w:rPr>
          <w:rFonts w:hint="cs"/>
          <w:rtl/>
        </w:rPr>
        <w:t xml:space="preserve"> שבו נעשה את הדבר הזה, אני מבטיח לך שמאות אלפי פלסטינים - אני לא רוצה להגיד מעבר לזה - יבואו ליהודה ושומרון וחבל-עזה וירצו להיות יותר קרוב לכפרים שמהם הם הגיעו, והלחץ על ישראל יגבר. האוכלוסייה הזאת, ידידי, זאת אוכלוסייה שלא חייתה בצל הדמוקרטיה בזמן שערביי </w:t>
      </w:r>
      <w:r>
        <w:rPr>
          <w:rFonts w:hint="cs"/>
          <w:rtl/>
        </w:rPr>
        <w:t>ישראל חיים בצל הדמוקרטיה במשך 55 שנים, וכל הסיפור הזה ייפתח מחדש, עם לחצים חדשים. כל הניסיון לשבור את הגדר, שהיה במסחה ביום שישי, הוא כאין וכאפס לעומת הלחץ שיהיה אז. מי יעצור אותם ואיך נעצור אותם? האם הגדר תעצור אותם? איך נעצור אותם? לכן, השיטפון הזה שיהיה</w:t>
      </w:r>
      <w:r>
        <w:rPr>
          <w:rFonts w:hint="cs"/>
          <w:rtl/>
        </w:rPr>
        <w:t xml:space="preserve"> פה, אנחנו צריכים לדאוג שהוא לא יהיה.</w:t>
      </w:r>
    </w:p>
    <w:p w14:paraId="29169EB3" w14:textId="77777777" w:rsidR="00000000" w:rsidRDefault="004C51F7">
      <w:pPr>
        <w:pStyle w:val="a0"/>
        <w:rPr>
          <w:rFonts w:hint="cs"/>
          <w:rtl/>
        </w:rPr>
      </w:pPr>
    </w:p>
    <w:p w14:paraId="63D2F45E" w14:textId="77777777" w:rsidR="00000000" w:rsidRDefault="004C51F7">
      <w:pPr>
        <w:pStyle w:val="a0"/>
        <w:rPr>
          <w:rFonts w:hint="cs"/>
          <w:rtl/>
        </w:rPr>
      </w:pPr>
      <w:r>
        <w:rPr>
          <w:rFonts w:hint="cs"/>
          <w:rtl/>
        </w:rPr>
        <w:t>מעבר לכך, ארצות ערב לא מוכנות לקלוט את הפלסטינים לתוכן. ראש הממשלה אמר בנאום שלו בהרצלייה: אנחנו נדאג לפתוח את המעברים לירדן ולמצרים, על מנת שהפלסטינים יוכלו לצאת לעבוד שם. אבל אתה יודע ואני יודע, שאף אחד לא ייתן לפלס</w:t>
      </w:r>
      <w:r>
        <w:rPr>
          <w:rFonts w:hint="cs"/>
          <w:rtl/>
        </w:rPr>
        <w:t xml:space="preserve">טינים לעבוד שם. התקוות של חברי מהאיחוד הלאומי, כשזה יקרה - יהיו שם אנשים שידאגו שזה לא יקרה. הם יישארו כאן. </w:t>
      </w:r>
    </w:p>
    <w:p w14:paraId="2EF5B4F5" w14:textId="77777777" w:rsidR="00000000" w:rsidRDefault="004C51F7">
      <w:pPr>
        <w:pStyle w:val="a0"/>
        <w:rPr>
          <w:rFonts w:hint="cs"/>
          <w:rtl/>
        </w:rPr>
      </w:pPr>
    </w:p>
    <w:p w14:paraId="232BE9AE" w14:textId="77777777" w:rsidR="00000000" w:rsidRDefault="004C51F7">
      <w:pPr>
        <w:pStyle w:val="a0"/>
        <w:rPr>
          <w:rFonts w:hint="cs"/>
          <w:rtl/>
        </w:rPr>
      </w:pPr>
      <w:r>
        <w:rPr>
          <w:rFonts w:hint="cs"/>
          <w:rtl/>
        </w:rPr>
        <w:t xml:space="preserve">מצד אחר, אני מוכרח להגיד לך, שגם את היהודים לא רוצים בשום מקום. אם הייתי רואה שיש מישהו שרוצה לקלוט את היהודים, כמו שאנחנו מוכנים לקלוט את הערבים </w:t>
      </w:r>
      <w:r>
        <w:rPr>
          <w:rFonts w:hint="cs"/>
          <w:rtl/>
        </w:rPr>
        <w:t>- אני לא רואה שיש איזו ארץ ערבית שרוצה לקלוט את היהודים לתוכה.</w:t>
      </w:r>
    </w:p>
    <w:p w14:paraId="66B08768" w14:textId="77777777" w:rsidR="00000000" w:rsidRDefault="004C51F7">
      <w:pPr>
        <w:pStyle w:val="a0"/>
        <w:ind w:firstLine="0"/>
        <w:rPr>
          <w:rFonts w:hint="cs"/>
          <w:rtl/>
        </w:rPr>
      </w:pPr>
    </w:p>
    <w:p w14:paraId="1D47A0C3" w14:textId="77777777" w:rsidR="00000000" w:rsidRDefault="004C51F7">
      <w:pPr>
        <w:pStyle w:val="af0"/>
        <w:rPr>
          <w:rtl/>
        </w:rPr>
      </w:pPr>
      <w:r>
        <w:rPr>
          <w:rFonts w:hint="eastAsia"/>
          <w:rtl/>
        </w:rPr>
        <w:t>טלב</w:t>
      </w:r>
      <w:r>
        <w:rPr>
          <w:rtl/>
        </w:rPr>
        <w:t xml:space="preserve"> אלסאנע (רע"ם):</w:t>
      </w:r>
    </w:p>
    <w:p w14:paraId="5FEF159B" w14:textId="77777777" w:rsidR="00000000" w:rsidRDefault="004C51F7">
      <w:pPr>
        <w:pStyle w:val="a0"/>
        <w:rPr>
          <w:rFonts w:hint="cs"/>
          <w:rtl/>
        </w:rPr>
      </w:pPr>
    </w:p>
    <w:p w14:paraId="721CC10F" w14:textId="77777777" w:rsidR="00000000" w:rsidRDefault="004C51F7">
      <w:pPr>
        <w:pStyle w:val="a0"/>
        <w:rPr>
          <w:rFonts w:hint="cs"/>
          <w:rtl/>
        </w:rPr>
      </w:pPr>
      <w:r>
        <w:rPr>
          <w:rFonts w:hint="cs"/>
          <w:rtl/>
        </w:rPr>
        <w:t>איפה אתה רוצה שהיהודים ייקלטו?</w:t>
      </w:r>
    </w:p>
    <w:p w14:paraId="54274FEA" w14:textId="77777777" w:rsidR="00000000" w:rsidRDefault="004C51F7">
      <w:pPr>
        <w:pStyle w:val="a0"/>
        <w:ind w:firstLine="0"/>
        <w:rPr>
          <w:rFonts w:hint="cs"/>
          <w:rtl/>
        </w:rPr>
      </w:pPr>
    </w:p>
    <w:p w14:paraId="03319A67" w14:textId="77777777" w:rsidR="00000000" w:rsidRDefault="004C51F7">
      <w:pPr>
        <w:pStyle w:val="-"/>
        <w:rPr>
          <w:rtl/>
        </w:rPr>
      </w:pPr>
      <w:bookmarkStart w:id="210" w:name="FS000000474T30_12_2003_19_07_12"/>
      <w:bookmarkStart w:id="211" w:name="FS000000474T30_12_2003_19_07_16C"/>
      <w:bookmarkEnd w:id="210"/>
      <w:bookmarkEnd w:id="211"/>
      <w:r>
        <w:rPr>
          <w:rtl/>
        </w:rPr>
        <w:t>השר גדעון עזרא:</w:t>
      </w:r>
    </w:p>
    <w:p w14:paraId="20FD2575" w14:textId="77777777" w:rsidR="00000000" w:rsidRDefault="004C51F7">
      <w:pPr>
        <w:pStyle w:val="a0"/>
        <w:rPr>
          <w:rtl/>
        </w:rPr>
      </w:pPr>
    </w:p>
    <w:p w14:paraId="2A92AA49" w14:textId="77777777" w:rsidR="00000000" w:rsidRDefault="004C51F7">
      <w:pPr>
        <w:pStyle w:val="a0"/>
        <w:rPr>
          <w:rFonts w:hint="cs"/>
          <w:rtl/>
        </w:rPr>
      </w:pPr>
      <w:r>
        <w:rPr>
          <w:rFonts w:hint="cs"/>
          <w:rtl/>
        </w:rPr>
        <w:t>אני מוכרח להגיד, שהערובה היחידה, לדעתי, למניעת מה שכתוב בכותרת הדיון - איבוד הרוב היהודי בין הירדן לים - היא ההישארות שלנו,</w:t>
      </w:r>
      <w:r>
        <w:rPr>
          <w:rFonts w:hint="cs"/>
          <w:rtl/>
        </w:rPr>
        <w:t xml:space="preserve"> למשל, בבקעת-הירדן; לשלוט על מעברי הכניסה למדינת ישראל, להישאר במקומות האחרים, כדי שתהיה לנו בקרה על מה שקורה כאן.</w:t>
      </w:r>
    </w:p>
    <w:p w14:paraId="579B8683" w14:textId="77777777" w:rsidR="00000000" w:rsidRDefault="004C51F7">
      <w:pPr>
        <w:pStyle w:val="a0"/>
        <w:rPr>
          <w:rFonts w:hint="cs"/>
          <w:rtl/>
        </w:rPr>
      </w:pPr>
    </w:p>
    <w:p w14:paraId="0484412F" w14:textId="77777777" w:rsidR="00000000" w:rsidRDefault="004C51F7">
      <w:pPr>
        <w:pStyle w:val="a0"/>
        <w:rPr>
          <w:rFonts w:hint="cs"/>
          <w:rtl/>
        </w:rPr>
      </w:pPr>
      <w:r>
        <w:rPr>
          <w:rFonts w:hint="cs"/>
          <w:rtl/>
        </w:rPr>
        <w:t>חברים שלנו כאן מדברים על מדינה דמוקרטית בראש ובראשונה, והם מוכנים להוסיף גם יהודית. מדינה דמוקרטית, רבותי, ואני  מסכים להגדרה שהרב רביץ דיבר</w:t>
      </w:r>
      <w:r>
        <w:rPr>
          <w:rFonts w:hint="cs"/>
          <w:rtl/>
        </w:rPr>
        <w:t xml:space="preserve"> עליה כאן, מדינה יהודית שמשטרה דמוקרטי, שאם לא כן, אם זאת תהיה מדינה דמוקרטית, מצד אחד אני נותן ליהודים לעלות על-פי חוק השבות, האם אני יכול שלא לתת איחוד משפחות לערבים, באותה מידה? הרי כולנו מתנגדים לזכות השיבה. זאת אומרת, בכל מצב ובכל דרך, שוויון כאן לא י</w:t>
      </w:r>
      <w:r>
        <w:rPr>
          <w:rFonts w:hint="cs"/>
          <w:rtl/>
        </w:rPr>
        <w:t xml:space="preserve">כול להיות אם אנחנו חפצי חיים. </w:t>
      </w:r>
    </w:p>
    <w:p w14:paraId="60C569A3" w14:textId="77777777" w:rsidR="00000000" w:rsidRDefault="004C51F7">
      <w:pPr>
        <w:pStyle w:val="a0"/>
        <w:rPr>
          <w:rFonts w:hint="cs"/>
          <w:rtl/>
        </w:rPr>
      </w:pPr>
    </w:p>
    <w:p w14:paraId="10726996" w14:textId="77777777" w:rsidR="00000000" w:rsidRDefault="004C51F7">
      <w:pPr>
        <w:pStyle w:val="a0"/>
        <w:rPr>
          <w:rFonts w:hint="cs"/>
          <w:rtl/>
        </w:rPr>
      </w:pPr>
      <w:r>
        <w:rPr>
          <w:rFonts w:hint="cs"/>
          <w:rtl/>
        </w:rPr>
        <w:t xml:space="preserve">אני מבקש שניקח את הדברים האלה - - - </w:t>
      </w:r>
    </w:p>
    <w:p w14:paraId="10494B07" w14:textId="77777777" w:rsidR="00000000" w:rsidRDefault="004C51F7">
      <w:pPr>
        <w:pStyle w:val="a0"/>
        <w:ind w:firstLine="0"/>
        <w:rPr>
          <w:rFonts w:hint="cs"/>
          <w:rtl/>
        </w:rPr>
      </w:pPr>
    </w:p>
    <w:p w14:paraId="66D01379" w14:textId="77777777" w:rsidR="00000000" w:rsidRDefault="004C51F7">
      <w:pPr>
        <w:pStyle w:val="af0"/>
        <w:rPr>
          <w:rtl/>
        </w:rPr>
      </w:pPr>
      <w:r>
        <w:rPr>
          <w:rFonts w:hint="eastAsia"/>
          <w:rtl/>
        </w:rPr>
        <w:t>עסאם</w:t>
      </w:r>
      <w:r>
        <w:rPr>
          <w:rtl/>
        </w:rPr>
        <w:t xml:space="preserve"> מח'ול (חד"ש-תע"ל):</w:t>
      </w:r>
    </w:p>
    <w:p w14:paraId="5787F12E" w14:textId="77777777" w:rsidR="00000000" w:rsidRDefault="004C51F7">
      <w:pPr>
        <w:pStyle w:val="a0"/>
        <w:rPr>
          <w:rFonts w:hint="cs"/>
          <w:rtl/>
        </w:rPr>
      </w:pPr>
    </w:p>
    <w:p w14:paraId="153C64F4" w14:textId="77777777" w:rsidR="00000000" w:rsidRDefault="004C51F7">
      <w:pPr>
        <w:pStyle w:val="a0"/>
        <w:rPr>
          <w:rFonts w:hint="cs"/>
          <w:rtl/>
        </w:rPr>
      </w:pPr>
      <w:r>
        <w:rPr>
          <w:rFonts w:hint="cs"/>
          <w:rtl/>
        </w:rPr>
        <w:t>זו עמדת הממשלה?</w:t>
      </w:r>
    </w:p>
    <w:p w14:paraId="48F9A60E" w14:textId="77777777" w:rsidR="00000000" w:rsidRDefault="004C51F7">
      <w:pPr>
        <w:pStyle w:val="a0"/>
        <w:ind w:firstLine="0"/>
        <w:rPr>
          <w:rFonts w:hint="cs"/>
          <w:rtl/>
        </w:rPr>
      </w:pPr>
    </w:p>
    <w:p w14:paraId="2C643084" w14:textId="77777777" w:rsidR="00000000" w:rsidRDefault="004C51F7">
      <w:pPr>
        <w:pStyle w:val="-"/>
        <w:rPr>
          <w:rtl/>
        </w:rPr>
      </w:pPr>
      <w:bookmarkStart w:id="212" w:name="FS000000474T30_12_2003_19_10_56C"/>
      <w:bookmarkEnd w:id="212"/>
      <w:r>
        <w:rPr>
          <w:rtl/>
        </w:rPr>
        <w:t>השר גדעון עזרא:</w:t>
      </w:r>
    </w:p>
    <w:p w14:paraId="1AA61218" w14:textId="77777777" w:rsidR="00000000" w:rsidRDefault="004C51F7">
      <w:pPr>
        <w:pStyle w:val="a0"/>
        <w:rPr>
          <w:rtl/>
        </w:rPr>
      </w:pPr>
    </w:p>
    <w:p w14:paraId="7010E9E6" w14:textId="77777777" w:rsidR="00000000" w:rsidRDefault="004C51F7">
      <w:pPr>
        <w:pStyle w:val="a0"/>
        <w:rPr>
          <w:rFonts w:hint="cs"/>
          <w:rtl/>
        </w:rPr>
      </w:pPr>
      <w:r>
        <w:rPr>
          <w:rFonts w:hint="cs"/>
          <w:rtl/>
        </w:rPr>
        <w:t>שניתן לערבים איחוד משפחות? שניתן איחוד משפחות חופשי? אני יכול להגיד לך שכן.</w:t>
      </w:r>
    </w:p>
    <w:p w14:paraId="53EA0BD3" w14:textId="77777777" w:rsidR="00000000" w:rsidRDefault="004C51F7">
      <w:pPr>
        <w:pStyle w:val="a0"/>
        <w:ind w:firstLine="0"/>
        <w:rPr>
          <w:rFonts w:hint="cs"/>
          <w:rtl/>
        </w:rPr>
      </w:pPr>
    </w:p>
    <w:p w14:paraId="54D46D73" w14:textId="77777777" w:rsidR="00000000" w:rsidRDefault="004C51F7">
      <w:pPr>
        <w:pStyle w:val="af1"/>
        <w:rPr>
          <w:rFonts w:hint="cs"/>
          <w:rtl/>
        </w:rPr>
      </w:pPr>
      <w:r>
        <w:rPr>
          <w:rtl/>
        </w:rPr>
        <w:t>היו"ר</w:t>
      </w:r>
      <w:r>
        <w:rPr>
          <w:rFonts w:hint="cs"/>
          <w:rtl/>
        </w:rPr>
        <w:t xml:space="preserve"> מוחמד ברכה:</w:t>
      </w:r>
    </w:p>
    <w:p w14:paraId="7477BFC6" w14:textId="77777777" w:rsidR="00000000" w:rsidRDefault="004C51F7">
      <w:pPr>
        <w:pStyle w:val="a0"/>
        <w:rPr>
          <w:rFonts w:hint="cs"/>
          <w:rtl/>
        </w:rPr>
      </w:pPr>
    </w:p>
    <w:p w14:paraId="3104F775" w14:textId="77777777" w:rsidR="00000000" w:rsidRDefault="004C51F7">
      <w:pPr>
        <w:pStyle w:val="a0"/>
        <w:rPr>
          <w:rFonts w:hint="cs"/>
          <w:rtl/>
        </w:rPr>
      </w:pPr>
      <w:r>
        <w:rPr>
          <w:rFonts w:hint="cs"/>
          <w:rtl/>
        </w:rPr>
        <w:t>השר עזרא הוא השר המקשר, וחזקה ע</w:t>
      </w:r>
      <w:r>
        <w:rPr>
          <w:rFonts w:hint="cs"/>
          <w:rtl/>
        </w:rPr>
        <w:t>ליו שהוא מדבר בשם הממשלה.</w:t>
      </w:r>
    </w:p>
    <w:p w14:paraId="269605F8" w14:textId="77777777" w:rsidR="00000000" w:rsidRDefault="004C51F7">
      <w:pPr>
        <w:pStyle w:val="a0"/>
        <w:ind w:firstLine="0"/>
        <w:rPr>
          <w:rtl/>
        </w:rPr>
      </w:pPr>
    </w:p>
    <w:p w14:paraId="646FB2FD" w14:textId="77777777" w:rsidR="00000000" w:rsidRDefault="004C51F7">
      <w:pPr>
        <w:pStyle w:val="-"/>
        <w:rPr>
          <w:rtl/>
        </w:rPr>
      </w:pPr>
      <w:bookmarkStart w:id="213" w:name="FS000000474T30_12_2003_19_12_06C"/>
      <w:bookmarkEnd w:id="213"/>
      <w:r>
        <w:rPr>
          <w:rtl/>
        </w:rPr>
        <w:t>השר גדעון עזרא:</w:t>
      </w:r>
    </w:p>
    <w:p w14:paraId="2C328115" w14:textId="77777777" w:rsidR="00000000" w:rsidRDefault="004C51F7">
      <w:pPr>
        <w:pStyle w:val="a0"/>
        <w:rPr>
          <w:rtl/>
        </w:rPr>
      </w:pPr>
    </w:p>
    <w:p w14:paraId="288ECF0F" w14:textId="77777777" w:rsidR="00000000" w:rsidRDefault="004C51F7">
      <w:pPr>
        <w:pStyle w:val="a0"/>
        <w:rPr>
          <w:rFonts w:hint="cs"/>
          <w:rtl/>
        </w:rPr>
      </w:pPr>
      <w:r>
        <w:rPr>
          <w:rFonts w:hint="cs"/>
          <w:rtl/>
        </w:rPr>
        <w:t>אני לא יכול לדבר בשם הממשלה, ואם אתה שואל אותי אם אתה חושב שממשלת ישראל צריכה לקיים דיון בנושא, כפי שהציע חבר הכנסת בורג - לכאורה כדאי לקיים דיון, אבל אני רואה את המסקנות של הדיון מראש. הדיון הזה בכנסת יותר חשוב,</w:t>
      </w:r>
      <w:r>
        <w:rPr>
          <w:rFonts w:hint="cs"/>
          <w:rtl/>
        </w:rPr>
        <w:t xml:space="preserve"> משום שמדברים אנשים מזוויות שונות </w:t>
      </w:r>
      <w:r>
        <w:rPr>
          <w:rtl/>
        </w:rPr>
        <w:t>–</w:t>
      </w:r>
      <w:r>
        <w:rPr>
          <w:rFonts w:hint="cs"/>
          <w:rtl/>
        </w:rPr>
        <w:t xml:space="preserve"> יותר מאשר בממשלה. לכן, לפי דעתי הדיון הזה הוא דיון שמעלה בעיות חשובות.</w:t>
      </w:r>
    </w:p>
    <w:p w14:paraId="09AA306B" w14:textId="77777777" w:rsidR="00000000" w:rsidRDefault="004C51F7">
      <w:pPr>
        <w:pStyle w:val="a0"/>
        <w:rPr>
          <w:rFonts w:hint="cs"/>
          <w:rtl/>
        </w:rPr>
      </w:pPr>
    </w:p>
    <w:p w14:paraId="611034AA" w14:textId="77777777" w:rsidR="00000000" w:rsidRDefault="004C51F7">
      <w:pPr>
        <w:pStyle w:val="a0"/>
        <w:rPr>
          <w:rFonts w:hint="cs"/>
          <w:rtl/>
        </w:rPr>
      </w:pPr>
      <w:r>
        <w:rPr>
          <w:rFonts w:hint="cs"/>
          <w:rtl/>
        </w:rPr>
        <w:t xml:space="preserve">אני רוצה להגיד עוד כמה דברים פרקטיים. מדינת ישראל רוצה לקלוט עלייה. איפה נקלוט את העלייה הזאת? יכול מישהו להגיד: נקלוט אותה במצפה-רמון, בערבה וכו'. </w:t>
      </w:r>
      <w:r>
        <w:rPr>
          <w:rFonts w:hint="cs"/>
          <w:rtl/>
        </w:rPr>
        <w:t>מרכז הארץ,</w:t>
      </w:r>
      <w:r>
        <w:rPr>
          <w:rFonts w:hint="cs"/>
        </w:rPr>
        <w:t xml:space="preserve"> </w:t>
      </w:r>
      <w:r>
        <w:rPr>
          <w:rFonts w:hint="cs"/>
          <w:rtl/>
        </w:rPr>
        <w:t xml:space="preserve">רבותי, הוא האזור החשוב ביותר למדינת ישראל. אם אתה רוצה לקלוט עלייה, הרזרבה שיש לנו היום היא בדיוק בתוואים של אזור אריאל, אזור גוש-עציון ואזור ירושלים, יותר מכל אזור אחר. בואו נהיה פרקטיים בנושא הזה. </w:t>
      </w:r>
    </w:p>
    <w:p w14:paraId="45C135A6" w14:textId="77777777" w:rsidR="00000000" w:rsidRDefault="004C51F7">
      <w:pPr>
        <w:pStyle w:val="a0"/>
        <w:rPr>
          <w:rFonts w:hint="cs"/>
          <w:rtl/>
        </w:rPr>
      </w:pPr>
    </w:p>
    <w:p w14:paraId="2033FD9E" w14:textId="77777777" w:rsidR="00000000" w:rsidRDefault="004C51F7">
      <w:pPr>
        <w:pStyle w:val="a0"/>
        <w:rPr>
          <w:rFonts w:hint="cs"/>
          <w:rtl/>
        </w:rPr>
      </w:pPr>
      <w:r>
        <w:rPr>
          <w:rFonts w:hint="cs"/>
          <w:rtl/>
        </w:rPr>
        <w:t>אני חושב שאנחנו צריכים להבהיר לעצמנו ולבנינו</w:t>
      </w:r>
      <w:r>
        <w:rPr>
          <w:rFonts w:hint="cs"/>
          <w:rtl/>
        </w:rPr>
        <w:t xml:space="preserve"> ולעשות זאת בבתי-הספר שלנו, ולהגדיר בדיוק מה מדינת ישראל רוצה להשיג פה, כמובן בלי לפגוע בזכויות של ערביי ישראל שנמצאים אצלנו, וכמובן בלי שהם יפגעו בזכויות שלנו. זה לא הולך רק לכיוון אחד. כאשר מדברים על הגברת הילודה, מצד אחד, והעוני, מצד שני, אנחנו שומעים מ</w:t>
      </w:r>
      <w:r>
        <w:rPr>
          <w:rFonts w:hint="cs"/>
          <w:rtl/>
        </w:rPr>
        <w:t xml:space="preserve">בוקר עד ערב את המצוקות הגדולות מאוד שקיימות במגזר הערבי, אבל תשאלו את עצמכם מה הסיבה. אחת המצוקות היא הילודה הגבוהה. לא יעזור שום דבר. מי שמביא הרבה ילדים לעולם, ומי שמביא אשה שנייה ואשה שלישית ואשה רביעית - - - </w:t>
      </w:r>
    </w:p>
    <w:p w14:paraId="059567D9" w14:textId="77777777" w:rsidR="00000000" w:rsidRDefault="004C51F7">
      <w:pPr>
        <w:pStyle w:val="a0"/>
        <w:ind w:firstLine="0"/>
        <w:rPr>
          <w:rFonts w:hint="cs"/>
          <w:rtl/>
        </w:rPr>
      </w:pPr>
    </w:p>
    <w:p w14:paraId="4FBDB451" w14:textId="77777777" w:rsidR="00000000" w:rsidRDefault="004C51F7">
      <w:pPr>
        <w:pStyle w:val="af0"/>
        <w:rPr>
          <w:rtl/>
        </w:rPr>
      </w:pPr>
      <w:r>
        <w:rPr>
          <w:rFonts w:hint="eastAsia"/>
          <w:rtl/>
        </w:rPr>
        <w:t>עבד</w:t>
      </w:r>
      <w:r>
        <w:rPr>
          <w:rtl/>
        </w:rPr>
        <w:t>-אלמאלכ דהאמשה (רע"ם):</w:t>
      </w:r>
    </w:p>
    <w:p w14:paraId="3BBB6204" w14:textId="77777777" w:rsidR="00000000" w:rsidRDefault="004C51F7">
      <w:pPr>
        <w:pStyle w:val="a0"/>
        <w:rPr>
          <w:rFonts w:hint="cs"/>
          <w:rtl/>
        </w:rPr>
      </w:pPr>
    </w:p>
    <w:p w14:paraId="1EABFE16" w14:textId="77777777" w:rsidR="00000000" w:rsidRDefault="004C51F7">
      <w:pPr>
        <w:pStyle w:val="a0"/>
        <w:rPr>
          <w:rFonts w:hint="cs"/>
          <w:rtl/>
        </w:rPr>
      </w:pPr>
      <w:r>
        <w:rPr>
          <w:rFonts w:hint="cs"/>
          <w:rtl/>
        </w:rPr>
        <w:t xml:space="preserve">- - - </w:t>
      </w:r>
    </w:p>
    <w:p w14:paraId="473F422C" w14:textId="77777777" w:rsidR="00000000" w:rsidRDefault="004C51F7">
      <w:pPr>
        <w:pStyle w:val="a0"/>
        <w:ind w:firstLine="0"/>
        <w:rPr>
          <w:rFonts w:hint="cs"/>
          <w:rtl/>
        </w:rPr>
      </w:pPr>
    </w:p>
    <w:p w14:paraId="60DA63F4" w14:textId="77777777" w:rsidR="00000000" w:rsidRDefault="004C51F7">
      <w:pPr>
        <w:pStyle w:val="-"/>
        <w:rPr>
          <w:rtl/>
        </w:rPr>
      </w:pPr>
      <w:bookmarkStart w:id="214" w:name="FS000000474T30_12_2003_19_16_08C"/>
      <w:bookmarkEnd w:id="214"/>
      <w:r>
        <w:rPr>
          <w:rtl/>
        </w:rPr>
        <w:t>השר גדע</w:t>
      </w:r>
      <w:r>
        <w:rPr>
          <w:rtl/>
        </w:rPr>
        <w:t>ון עזרא:</w:t>
      </w:r>
    </w:p>
    <w:p w14:paraId="35397CE8" w14:textId="77777777" w:rsidR="00000000" w:rsidRDefault="004C51F7">
      <w:pPr>
        <w:pStyle w:val="a0"/>
        <w:rPr>
          <w:rtl/>
        </w:rPr>
      </w:pPr>
    </w:p>
    <w:p w14:paraId="79798E05" w14:textId="77777777" w:rsidR="00000000" w:rsidRDefault="004C51F7">
      <w:pPr>
        <w:pStyle w:val="a0"/>
        <w:rPr>
          <w:rFonts w:hint="cs"/>
          <w:rtl/>
        </w:rPr>
      </w:pPr>
      <w:r>
        <w:rPr>
          <w:rFonts w:hint="cs"/>
          <w:rtl/>
        </w:rPr>
        <w:t xml:space="preserve">אדוני, מי שעושה את הדברים הללו, שלא יתפלא אחר כך אם יש לו קושי לקיים את ילדיו. </w:t>
      </w:r>
    </w:p>
    <w:p w14:paraId="474A496E" w14:textId="77777777" w:rsidR="00000000" w:rsidRDefault="004C51F7">
      <w:pPr>
        <w:pStyle w:val="a0"/>
        <w:ind w:firstLine="0"/>
        <w:rPr>
          <w:rFonts w:hint="cs"/>
          <w:rtl/>
        </w:rPr>
      </w:pPr>
    </w:p>
    <w:p w14:paraId="07EFE54B" w14:textId="77777777" w:rsidR="00000000" w:rsidRDefault="004C51F7">
      <w:pPr>
        <w:pStyle w:val="af0"/>
        <w:rPr>
          <w:rtl/>
        </w:rPr>
      </w:pPr>
      <w:r>
        <w:rPr>
          <w:rFonts w:hint="eastAsia"/>
          <w:rtl/>
        </w:rPr>
        <w:t>עבד</w:t>
      </w:r>
      <w:r>
        <w:rPr>
          <w:rtl/>
        </w:rPr>
        <w:t>-אלמאלכ דהאמשה (רע"ם):</w:t>
      </w:r>
    </w:p>
    <w:p w14:paraId="193C2A0B" w14:textId="77777777" w:rsidR="00000000" w:rsidRDefault="004C51F7">
      <w:pPr>
        <w:pStyle w:val="a0"/>
        <w:rPr>
          <w:rFonts w:hint="cs"/>
          <w:rtl/>
        </w:rPr>
      </w:pPr>
    </w:p>
    <w:p w14:paraId="34259986" w14:textId="77777777" w:rsidR="00000000" w:rsidRDefault="004C51F7">
      <w:pPr>
        <w:pStyle w:val="a0"/>
        <w:rPr>
          <w:rFonts w:hint="cs"/>
          <w:rtl/>
        </w:rPr>
      </w:pPr>
      <w:r>
        <w:rPr>
          <w:rFonts w:hint="cs"/>
          <w:rtl/>
        </w:rPr>
        <w:t xml:space="preserve">- - - </w:t>
      </w:r>
    </w:p>
    <w:p w14:paraId="217F85FE" w14:textId="77777777" w:rsidR="00000000" w:rsidRDefault="004C51F7">
      <w:pPr>
        <w:pStyle w:val="a0"/>
        <w:ind w:firstLine="0"/>
        <w:rPr>
          <w:rFonts w:hint="cs"/>
          <w:rtl/>
        </w:rPr>
      </w:pPr>
    </w:p>
    <w:p w14:paraId="344432B9" w14:textId="77777777" w:rsidR="00000000" w:rsidRDefault="004C51F7">
      <w:pPr>
        <w:pStyle w:val="-"/>
        <w:rPr>
          <w:rtl/>
        </w:rPr>
      </w:pPr>
      <w:bookmarkStart w:id="215" w:name="FS000000474T30_12_2003_19_16_32C"/>
      <w:bookmarkEnd w:id="215"/>
      <w:r>
        <w:rPr>
          <w:rtl/>
        </w:rPr>
        <w:t>השר גדעון עזרא:</w:t>
      </w:r>
    </w:p>
    <w:p w14:paraId="375AA7B1" w14:textId="77777777" w:rsidR="00000000" w:rsidRDefault="004C51F7">
      <w:pPr>
        <w:pStyle w:val="a0"/>
        <w:rPr>
          <w:rtl/>
        </w:rPr>
      </w:pPr>
    </w:p>
    <w:p w14:paraId="2BE00BE4" w14:textId="77777777" w:rsidR="00000000" w:rsidRDefault="004C51F7">
      <w:pPr>
        <w:pStyle w:val="a0"/>
        <w:rPr>
          <w:rFonts w:hint="cs"/>
          <w:rtl/>
        </w:rPr>
      </w:pPr>
      <w:r>
        <w:rPr>
          <w:rFonts w:hint="cs"/>
          <w:rtl/>
        </w:rPr>
        <w:t>אני חושב שהדיון הזה בהחלט חשוב. עם זאת, אני אומר שמדינת ישראל רוצה להגיע להסדר, ובמפת הדרכים ישראל הבהירה למה היא</w:t>
      </w:r>
      <w:r>
        <w:rPr>
          <w:rFonts w:hint="cs"/>
          <w:rtl/>
        </w:rPr>
        <w:t xml:space="preserve"> רוצה להגיע. אני רק אומר בצורה חד-משמעית, ישראל לא תוכל לאפשר, לדעתי, מעבר חופשי לאנשים מארצות ערב לתוך יהודה ושומרון בלי כל בקרה. מי שחושב שדבר כזה יכול לקרות, טועה טעות גדולה. כי מעבר לעובדה שיבואו מאות אלפי פליטים, ייכנסו גם אמצעי לחימה שהיום נכנסים במנ</w:t>
      </w:r>
      <w:r>
        <w:rPr>
          <w:rFonts w:hint="cs"/>
          <w:rtl/>
        </w:rPr>
        <w:t xml:space="preserve">הרות של רפיח בלבד. אני חושב שהדיון הזה חשוב. תודה. </w:t>
      </w:r>
    </w:p>
    <w:p w14:paraId="4D34F475" w14:textId="77777777" w:rsidR="00000000" w:rsidRDefault="004C51F7">
      <w:pPr>
        <w:pStyle w:val="a0"/>
        <w:ind w:firstLine="0"/>
        <w:rPr>
          <w:rFonts w:hint="cs"/>
          <w:rtl/>
        </w:rPr>
      </w:pPr>
    </w:p>
    <w:p w14:paraId="0393030D" w14:textId="77777777" w:rsidR="00000000" w:rsidRDefault="004C51F7">
      <w:pPr>
        <w:pStyle w:val="af1"/>
        <w:rPr>
          <w:rFonts w:hint="cs"/>
          <w:rtl/>
        </w:rPr>
      </w:pPr>
      <w:r>
        <w:rPr>
          <w:rtl/>
        </w:rPr>
        <w:t>היו"ר</w:t>
      </w:r>
      <w:r>
        <w:rPr>
          <w:rFonts w:hint="cs"/>
          <w:rtl/>
        </w:rPr>
        <w:t xml:space="preserve"> מוחמד ברכה:</w:t>
      </w:r>
    </w:p>
    <w:p w14:paraId="39E8B555" w14:textId="77777777" w:rsidR="00000000" w:rsidRDefault="004C51F7">
      <w:pPr>
        <w:pStyle w:val="a0"/>
        <w:ind w:firstLine="0"/>
        <w:rPr>
          <w:rFonts w:hint="cs"/>
          <w:rtl/>
        </w:rPr>
      </w:pPr>
    </w:p>
    <w:p w14:paraId="2F814CC8" w14:textId="77777777" w:rsidR="00000000" w:rsidRDefault="004C51F7">
      <w:pPr>
        <w:pStyle w:val="a0"/>
        <w:ind w:firstLine="0"/>
        <w:rPr>
          <w:rFonts w:hint="cs"/>
          <w:rtl/>
        </w:rPr>
      </w:pPr>
      <w:r>
        <w:rPr>
          <w:rFonts w:hint="cs"/>
          <w:rtl/>
        </w:rPr>
        <w:tab/>
        <w:t xml:space="preserve">תודה לשר עזרא. חבר הכנסת אילן שלגי, בבקשה. אמרנו שחבר הכנסת זחאלקה לא נמצא. חבר הכנסת עזמי בשארה - לא נמצא. אחריו </w:t>
      </w:r>
      <w:r>
        <w:rPr>
          <w:rtl/>
        </w:rPr>
        <w:t>–</w:t>
      </w:r>
      <w:r>
        <w:rPr>
          <w:rFonts w:hint="cs"/>
          <w:rtl/>
        </w:rPr>
        <w:t xml:space="preserve"> חבר הכנסת ואסל טאהא.</w:t>
      </w:r>
    </w:p>
    <w:p w14:paraId="0E6B5267" w14:textId="77777777" w:rsidR="00000000" w:rsidRDefault="004C51F7">
      <w:pPr>
        <w:pStyle w:val="a0"/>
        <w:ind w:firstLine="0"/>
        <w:rPr>
          <w:rFonts w:hint="cs"/>
          <w:rtl/>
        </w:rPr>
      </w:pPr>
    </w:p>
    <w:p w14:paraId="4644E04E" w14:textId="77777777" w:rsidR="00000000" w:rsidRDefault="004C51F7">
      <w:pPr>
        <w:pStyle w:val="a"/>
        <w:rPr>
          <w:rtl/>
        </w:rPr>
      </w:pPr>
      <w:bookmarkStart w:id="216" w:name="FS000001046T30_12_2003_19_18_28"/>
      <w:bookmarkStart w:id="217" w:name="_Toc63488453"/>
      <w:bookmarkEnd w:id="216"/>
      <w:r>
        <w:rPr>
          <w:rFonts w:hint="eastAsia"/>
          <w:rtl/>
        </w:rPr>
        <w:t>אילן</w:t>
      </w:r>
      <w:r>
        <w:rPr>
          <w:rtl/>
        </w:rPr>
        <w:t xml:space="preserve"> שלגי (שינוי):</w:t>
      </w:r>
      <w:bookmarkEnd w:id="217"/>
    </w:p>
    <w:p w14:paraId="5B5DF497" w14:textId="77777777" w:rsidR="00000000" w:rsidRDefault="004C51F7">
      <w:pPr>
        <w:pStyle w:val="a0"/>
        <w:rPr>
          <w:rFonts w:hint="cs"/>
          <w:rtl/>
        </w:rPr>
      </w:pPr>
    </w:p>
    <w:p w14:paraId="3E7D200B" w14:textId="77777777" w:rsidR="00000000" w:rsidRDefault="004C51F7">
      <w:pPr>
        <w:pStyle w:val="a0"/>
        <w:rPr>
          <w:rFonts w:hint="cs"/>
          <w:rtl/>
        </w:rPr>
      </w:pPr>
      <w:r>
        <w:rPr>
          <w:rFonts w:hint="cs"/>
          <w:rtl/>
        </w:rPr>
        <w:t>אדוני היושב-ראש, חברות וח</w:t>
      </w:r>
      <w:r>
        <w:rPr>
          <w:rFonts w:hint="cs"/>
          <w:rtl/>
        </w:rPr>
        <w:t xml:space="preserve">ברי הכנסת, יש לנו בעולם רק מדינה יהודית אחת שבה יש רוב יהודי. יש עשרות מדינות מוסלמיות, ואני בשום אופן אינני רוצה לשלח מכאן את מי שאיננו יהודי. עם זאת, אנחנו צריכים לדעת לכנס את עצמנו אל גבולות שבהם יהיה לנו ויישאר רוב יהודי, ושתהיה זו מדינה דמוקרטית, שבה </w:t>
      </w:r>
      <w:r>
        <w:rPr>
          <w:rFonts w:hint="cs"/>
          <w:rtl/>
        </w:rPr>
        <w:t xml:space="preserve">גם נוכל לקיים את מה שהתחייבנו לו בהכרזת העצמאות </w:t>
      </w:r>
      <w:r>
        <w:rPr>
          <w:rtl/>
        </w:rPr>
        <w:t>–</w:t>
      </w:r>
      <w:r>
        <w:rPr>
          <w:rFonts w:hint="cs"/>
          <w:rtl/>
        </w:rPr>
        <w:t xml:space="preserve"> שוויון זכויות ללא הבדל גזע, מין ודת.</w:t>
      </w:r>
    </w:p>
    <w:p w14:paraId="61432202" w14:textId="77777777" w:rsidR="00000000" w:rsidRDefault="004C51F7">
      <w:pPr>
        <w:pStyle w:val="a0"/>
        <w:rPr>
          <w:rFonts w:hint="cs"/>
          <w:rtl/>
        </w:rPr>
      </w:pPr>
    </w:p>
    <w:p w14:paraId="677C82A9" w14:textId="77777777" w:rsidR="00000000" w:rsidRDefault="004C51F7">
      <w:pPr>
        <w:pStyle w:val="a0"/>
        <w:rPr>
          <w:rFonts w:hint="cs"/>
          <w:rtl/>
        </w:rPr>
      </w:pPr>
      <w:r>
        <w:rPr>
          <w:rFonts w:hint="cs"/>
          <w:rtl/>
        </w:rPr>
        <w:t>מספר היהודים בארץ-ישראל המערבית ב-2002 עמד על 5,025,000, שהם 49% מהאוכלוסייה. כבר פחות ממחצית. חרף העלייה, הריבוי הטבעי פועל לרעת היהודים, ובשנת 2020, על-פי התחזיות, הם</w:t>
      </w:r>
      <w:r>
        <w:rPr>
          <w:rFonts w:hint="cs"/>
          <w:rtl/>
        </w:rPr>
        <w:t xml:space="preserve"> יהיו 6,300,000, שיהוו אז 39.8%, כלומר פחות מ-40%. אגב, בתוך מדינת ישראל היהודים כיום מהווים 72.4%, וב-2020 יהיו 65%, לרבות ערביי מזרח-ירושלים. אני רוצה לספר לכם, שמועצת שינוי קיבלה כבר לפני שנתיים החלטה, כי בקביעת גבולות ישראל צריכים לחול שיקולי ביטחון וד</w:t>
      </w:r>
      <w:r>
        <w:rPr>
          <w:rFonts w:hint="cs"/>
          <w:rtl/>
        </w:rPr>
        <w:t xml:space="preserve">מוגרפיה, לרבות בירושלים. </w:t>
      </w:r>
    </w:p>
    <w:p w14:paraId="2EAD88BA" w14:textId="77777777" w:rsidR="00000000" w:rsidRDefault="004C51F7">
      <w:pPr>
        <w:pStyle w:val="a0"/>
        <w:ind w:firstLine="0"/>
        <w:rPr>
          <w:rFonts w:hint="cs"/>
          <w:rtl/>
        </w:rPr>
      </w:pPr>
    </w:p>
    <w:p w14:paraId="526320A9" w14:textId="77777777" w:rsidR="00000000" w:rsidRDefault="004C51F7">
      <w:pPr>
        <w:pStyle w:val="a0"/>
        <w:ind w:firstLine="0"/>
        <w:rPr>
          <w:rFonts w:hint="cs"/>
          <w:rtl/>
        </w:rPr>
      </w:pPr>
      <w:r>
        <w:rPr>
          <w:rFonts w:hint="cs"/>
          <w:rtl/>
        </w:rPr>
        <w:tab/>
        <w:t xml:space="preserve">שיעור הריבוי הטבעי של האוכלוסייה היהודית בישראל עומד על 1% בשנה, ויחד עם העלייה הוא מתקרב ל-2%. לעומת זאת, במגזר הפלסטיני </w:t>
      </w:r>
      <w:r>
        <w:rPr>
          <w:rtl/>
        </w:rPr>
        <w:t>–</w:t>
      </w:r>
      <w:r>
        <w:rPr>
          <w:rFonts w:hint="cs"/>
          <w:rtl/>
        </w:rPr>
        <w:t xml:space="preserve"> 3.5%-4%, בקרב ערביי ישראל </w:t>
      </w:r>
      <w:r>
        <w:rPr>
          <w:rtl/>
        </w:rPr>
        <w:t>–</w:t>
      </w:r>
      <w:r>
        <w:rPr>
          <w:rFonts w:hint="cs"/>
          <w:rtl/>
        </w:rPr>
        <w:t xml:space="preserve"> 3.5%, בקרב הבדואים -  4.5%-5%. במצרים, אגב, 2%. </w:t>
      </w:r>
    </w:p>
    <w:p w14:paraId="3FE8CC1C" w14:textId="77777777" w:rsidR="00000000" w:rsidRDefault="004C51F7">
      <w:pPr>
        <w:pStyle w:val="a0"/>
        <w:ind w:firstLine="0"/>
        <w:rPr>
          <w:rFonts w:hint="cs"/>
          <w:rtl/>
        </w:rPr>
      </w:pPr>
    </w:p>
    <w:p w14:paraId="60EB2A68" w14:textId="77777777" w:rsidR="00000000" w:rsidRDefault="004C51F7">
      <w:pPr>
        <w:pStyle w:val="a0"/>
        <w:ind w:firstLine="0"/>
        <w:rPr>
          <w:rFonts w:hint="cs"/>
          <w:rtl/>
        </w:rPr>
      </w:pPr>
      <w:r>
        <w:rPr>
          <w:rFonts w:hint="cs"/>
          <w:rtl/>
        </w:rPr>
        <w:tab/>
        <w:t>עלינו לשאוף לכך שגבולותינ</w:t>
      </w:r>
      <w:r>
        <w:rPr>
          <w:rFonts w:hint="cs"/>
          <w:rtl/>
        </w:rPr>
        <w:t xml:space="preserve">ו ייקבעו על בסיס קווי 1967, תוך חילופי שטחים, כאשר, כאמור, נוסף על השיקול הביטחוני עלינו  לראות לנגד עינינו את השיקול הדמוגרפי. </w:t>
      </w:r>
    </w:p>
    <w:p w14:paraId="38C6C8A0" w14:textId="77777777" w:rsidR="00000000" w:rsidRDefault="004C51F7">
      <w:pPr>
        <w:pStyle w:val="a0"/>
        <w:ind w:firstLine="0"/>
        <w:rPr>
          <w:rFonts w:hint="cs"/>
          <w:rtl/>
        </w:rPr>
      </w:pPr>
    </w:p>
    <w:p w14:paraId="3D0B6ABB" w14:textId="77777777" w:rsidR="00000000" w:rsidRDefault="004C51F7">
      <w:pPr>
        <w:pStyle w:val="a0"/>
        <w:ind w:firstLine="0"/>
        <w:rPr>
          <w:rFonts w:hint="cs"/>
          <w:rtl/>
        </w:rPr>
      </w:pPr>
      <w:r>
        <w:rPr>
          <w:rFonts w:hint="cs"/>
          <w:rtl/>
        </w:rPr>
        <w:tab/>
        <w:t>יש לברך על הודעתו של ראש הממשלה, שאם הפלסטינים לא יתקדמו במימוש מפת הדרכים תיזום ישראל מהלך חד-צדדי של התנתקות, כדי להפחית ככ</w:t>
      </w:r>
      <w:r>
        <w:rPr>
          <w:rFonts w:hint="cs"/>
          <w:rtl/>
        </w:rPr>
        <w:t xml:space="preserve">ל הניתן את הטרור ולהעניק לאזרחי ישראל את מירב הביטחון. </w:t>
      </w:r>
    </w:p>
    <w:p w14:paraId="7A0A6225" w14:textId="77777777" w:rsidR="00000000" w:rsidRDefault="004C51F7">
      <w:pPr>
        <w:pStyle w:val="a0"/>
        <w:ind w:firstLine="0"/>
        <w:rPr>
          <w:rFonts w:hint="cs"/>
          <w:rtl/>
        </w:rPr>
      </w:pPr>
    </w:p>
    <w:p w14:paraId="7B6419F4" w14:textId="77777777" w:rsidR="00000000" w:rsidRDefault="004C51F7">
      <w:pPr>
        <w:pStyle w:val="a0"/>
        <w:ind w:firstLine="0"/>
        <w:rPr>
          <w:rFonts w:hint="cs"/>
          <w:rtl/>
        </w:rPr>
      </w:pPr>
      <w:r>
        <w:rPr>
          <w:rFonts w:hint="cs"/>
          <w:rtl/>
        </w:rPr>
        <w:tab/>
        <w:t>אני קורא לממשלת ישראל שלא לדחות את תהליך ההפרדה וההתנתקות. עלינו לעשות זאת לא למען הפלסטינים אלא למען עצמנו, לטובתה ולעתידה של ישראל כמדינה יהודית ודמוקרטית. אם יעמוד ראש הממשלה בדברים שאמר בכנס הרצ</w:t>
      </w:r>
      <w:r>
        <w:rPr>
          <w:rFonts w:hint="cs"/>
          <w:rtl/>
        </w:rPr>
        <w:t xml:space="preserve">לייה, הוא יזכה לתמיכה ולתודה מהרוב הגדול בעם. </w:t>
      </w:r>
    </w:p>
    <w:p w14:paraId="4A4490DD" w14:textId="77777777" w:rsidR="00000000" w:rsidRDefault="004C51F7">
      <w:pPr>
        <w:pStyle w:val="a0"/>
        <w:ind w:firstLine="0"/>
        <w:rPr>
          <w:rFonts w:hint="cs"/>
          <w:rtl/>
        </w:rPr>
      </w:pPr>
    </w:p>
    <w:p w14:paraId="4376456D" w14:textId="77777777" w:rsidR="00000000" w:rsidRDefault="004C51F7">
      <w:pPr>
        <w:pStyle w:val="a0"/>
        <w:ind w:firstLine="0"/>
        <w:rPr>
          <w:rFonts w:hint="cs"/>
          <w:rtl/>
        </w:rPr>
      </w:pPr>
      <w:r>
        <w:rPr>
          <w:rFonts w:hint="cs"/>
          <w:rtl/>
        </w:rPr>
        <w:tab/>
        <w:t xml:space="preserve">אדוני ראש הממשלה, יכולת ההחלטה והביצוע היא בידיך, ואולי רק בידיך. אני מזכיר לך את השלט </w:t>
      </w:r>
      <w:r>
        <w:t>the buck stops here</w:t>
      </w:r>
      <w:r>
        <w:rPr>
          <w:rFonts w:hint="cs"/>
          <w:rtl/>
        </w:rPr>
        <w:t>, שהיה מונח על שולחנו של הנשיא טרומן. המשמעות שייחס לו טרומן, ובעקבותיו אחרים: האחריות נעצרת כאן. אין</w:t>
      </w:r>
      <w:r>
        <w:rPr>
          <w:rFonts w:hint="cs"/>
          <w:rtl/>
        </w:rPr>
        <w:t xml:space="preserve"> יותר למי לגלגל אותה למעלה. אתה האחראי לקבל החלטות ולבצען. תודה רבה. </w:t>
      </w:r>
    </w:p>
    <w:p w14:paraId="2B5249F4" w14:textId="77777777" w:rsidR="00000000" w:rsidRDefault="004C51F7">
      <w:pPr>
        <w:pStyle w:val="a0"/>
        <w:ind w:firstLine="0"/>
        <w:rPr>
          <w:rFonts w:hint="cs"/>
          <w:rtl/>
        </w:rPr>
      </w:pPr>
    </w:p>
    <w:p w14:paraId="0EEBE9F0" w14:textId="77777777" w:rsidR="00000000" w:rsidRDefault="004C51F7">
      <w:pPr>
        <w:pStyle w:val="af1"/>
        <w:rPr>
          <w:rFonts w:hint="cs"/>
          <w:rtl/>
        </w:rPr>
      </w:pPr>
      <w:r>
        <w:rPr>
          <w:rtl/>
        </w:rPr>
        <w:t>היו"ר</w:t>
      </w:r>
      <w:r>
        <w:rPr>
          <w:rFonts w:hint="cs"/>
          <w:rtl/>
        </w:rPr>
        <w:t xml:space="preserve"> מוחמד ברכה:</w:t>
      </w:r>
    </w:p>
    <w:p w14:paraId="0B7A5CEE" w14:textId="77777777" w:rsidR="00000000" w:rsidRDefault="004C51F7">
      <w:pPr>
        <w:pStyle w:val="a0"/>
        <w:ind w:firstLine="0"/>
        <w:rPr>
          <w:rFonts w:hint="cs"/>
          <w:rtl/>
        </w:rPr>
      </w:pPr>
    </w:p>
    <w:p w14:paraId="704BC789" w14:textId="77777777" w:rsidR="00000000" w:rsidRDefault="004C51F7">
      <w:pPr>
        <w:pStyle w:val="a0"/>
        <w:ind w:firstLine="0"/>
        <w:rPr>
          <w:rFonts w:hint="cs"/>
          <w:rtl/>
        </w:rPr>
      </w:pPr>
      <w:r>
        <w:rPr>
          <w:rFonts w:hint="cs"/>
          <w:rtl/>
        </w:rPr>
        <w:tab/>
        <w:t xml:space="preserve">תודה. חבר הכנסת ואסל טאהא. אחריו </w:t>
      </w:r>
      <w:r>
        <w:rPr>
          <w:rtl/>
        </w:rPr>
        <w:t>–</w:t>
      </w:r>
      <w:r>
        <w:rPr>
          <w:rFonts w:hint="cs"/>
          <w:rtl/>
        </w:rPr>
        <w:t xml:space="preserve"> חבר הכנסת גדעון סער. חבר הכנסת זחאלקה הגיע, והוא ידבר. </w:t>
      </w:r>
    </w:p>
    <w:p w14:paraId="2632D200" w14:textId="77777777" w:rsidR="00000000" w:rsidRDefault="004C51F7">
      <w:pPr>
        <w:pStyle w:val="a0"/>
        <w:ind w:firstLine="0"/>
        <w:rPr>
          <w:rFonts w:hint="cs"/>
          <w:rtl/>
        </w:rPr>
      </w:pPr>
    </w:p>
    <w:p w14:paraId="06AF0DF7" w14:textId="77777777" w:rsidR="00000000" w:rsidRDefault="004C51F7">
      <w:pPr>
        <w:pStyle w:val="a"/>
        <w:rPr>
          <w:rtl/>
        </w:rPr>
      </w:pPr>
      <w:bookmarkStart w:id="218" w:name="FS000001062T30_12_2003_19_27_51"/>
      <w:bookmarkStart w:id="219" w:name="_Toc63488454"/>
      <w:bookmarkEnd w:id="218"/>
      <w:r>
        <w:rPr>
          <w:rFonts w:hint="eastAsia"/>
          <w:rtl/>
        </w:rPr>
        <w:t>ואסל</w:t>
      </w:r>
      <w:r>
        <w:rPr>
          <w:rtl/>
        </w:rPr>
        <w:t xml:space="preserve"> טאהא (בל"ד):</w:t>
      </w:r>
      <w:bookmarkEnd w:id="219"/>
    </w:p>
    <w:p w14:paraId="04B7668B" w14:textId="77777777" w:rsidR="00000000" w:rsidRDefault="004C51F7">
      <w:pPr>
        <w:pStyle w:val="a0"/>
        <w:rPr>
          <w:rFonts w:hint="cs"/>
          <w:rtl/>
        </w:rPr>
      </w:pPr>
    </w:p>
    <w:p w14:paraId="0AE5A39D" w14:textId="77777777" w:rsidR="00000000" w:rsidRDefault="004C51F7">
      <w:pPr>
        <w:pStyle w:val="a0"/>
        <w:rPr>
          <w:rFonts w:hint="cs"/>
          <w:rtl/>
        </w:rPr>
      </w:pPr>
      <w:r>
        <w:rPr>
          <w:rFonts w:hint="cs"/>
          <w:rtl/>
        </w:rPr>
        <w:t>אדוני היושב-ראש, חברי הכנסת, בנאומים ששמעתי התייחסו הח</w:t>
      </w:r>
      <w:r>
        <w:rPr>
          <w:rFonts w:hint="cs"/>
          <w:rtl/>
        </w:rPr>
        <w:t xml:space="preserve">ברים לפן היהודי </w:t>
      </w:r>
      <w:r>
        <w:rPr>
          <w:rtl/>
        </w:rPr>
        <w:t>–</w:t>
      </w:r>
      <w:r>
        <w:rPr>
          <w:rFonts w:hint="cs"/>
          <w:rtl/>
        </w:rPr>
        <w:t xml:space="preserve"> כן רוב יהודי, לא רוב יהודי. אפשר להבין זאת, אבל אינני יכול להצדיק זאת, מפני שהמאבק הקיים הוא בין שני עמים: עם תחת כיבוש שנלחם ונאבק כדי להקים את מדינתו, ועם אחר שכן הקים את מדינתו, מדינה חזקה, וכובש את אדמתו של העם האחר. לכן הדיון הזה צרי</w:t>
      </w:r>
      <w:r>
        <w:rPr>
          <w:rFonts w:hint="cs"/>
          <w:rtl/>
        </w:rPr>
        <w:t xml:space="preserve">ך להתרכז, לפי דעתי, בסיום הכיבוש - כיצד מסיימים את הכיבוש, כיצד גומרים את הכיבוש, כיצד עוזרים לזולת, לעם האחר, להקים את מדינתו, כדי שבאמת שני העמים יחיו זה בצד זה בשלום, בשלווה, בשקט ובביטחון. </w:t>
      </w:r>
    </w:p>
    <w:p w14:paraId="26C26B98" w14:textId="77777777" w:rsidR="00000000" w:rsidRDefault="004C51F7">
      <w:pPr>
        <w:pStyle w:val="a0"/>
        <w:rPr>
          <w:rFonts w:hint="cs"/>
          <w:rtl/>
        </w:rPr>
      </w:pPr>
    </w:p>
    <w:p w14:paraId="0BA66A7B" w14:textId="77777777" w:rsidR="00000000" w:rsidRDefault="004C51F7">
      <w:pPr>
        <w:pStyle w:val="a0"/>
        <w:rPr>
          <w:rFonts w:hint="cs"/>
          <w:rtl/>
        </w:rPr>
      </w:pPr>
      <w:r>
        <w:rPr>
          <w:rFonts w:hint="cs"/>
          <w:rtl/>
        </w:rPr>
        <w:t>הקונספציה האמיתית לשלום היא להכיר בכך שיש עם שנאבק, מקריב, שר</w:t>
      </w:r>
      <w:r>
        <w:rPr>
          <w:rFonts w:hint="cs"/>
          <w:rtl/>
        </w:rPr>
        <w:t>וצה באמת להקים את מדינתו. זאת הקונספציה הנכונה שהשמאל ושוחרי השלום צריכים לנפנף בה, ולא רק לנפנף בעניין של רוב יהודי כדי לשמור על המדינה. שמירה על המדינה צריכה להיות מושתתת על סיום הכיבוש, על מתן חירות לעם האחר. החומה האמיתית היא לא הגדר. החומה האמיתית היא</w:t>
      </w:r>
      <w:r>
        <w:rPr>
          <w:rFonts w:hint="cs"/>
          <w:rtl/>
        </w:rPr>
        <w:t xml:space="preserve"> נסיגה, שלום ושתי מדינות זו לצד זו. </w:t>
      </w:r>
    </w:p>
    <w:p w14:paraId="0A4FB65F" w14:textId="77777777" w:rsidR="00000000" w:rsidRDefault="004C51F7">
      <w:pPr>
        <w:pStyle w:val="a0"/>
        <w:rPr>
          <w:rFonts w:hint="cs"/>
          <w:rtl/>
        </w:rPr>
      </w:pPr>
    </w:p>
    <w:p w14:paraId="2F140B24" w14:textId="77777777" w:rsidR="00000000" w:rsidRDefault="004C51F7">
      <w:pPr>
        <w:pStyle w:val="a0"/>
        <w:rPr>
          <w:rFonts w:hint="cs"/>
          <w:rtl/>
        </w:rPr>
      </w:pPr>
      <w:r>
        <w:rPr>
          <w:rFonts w:hint="cs"/>
          <w:rtl/>
        </w:rPr>
        <w:t>אדוני היושב-ראש, הנפנוף בעניין הזה של הרוב היהודי מצדיק את נאומו של נתניהו בהרצלייה. זה מפחיד אותנו, אזרחי מדינת ישראל.</w:t>
      </w:r>
    </w:p>
    <w:p w14:paraId="2EFC397F" w14:textId="77777777" w:rsidR="00000000" w:rsidRDefault="004C51F7">
      <w:pPr>
        <w:pStyle w:val="a0"/>
        <w:ind w:firstLine="0"/>
        <w:rPr>
          <w:rFonts w:hint="cs"/>
          <w:rtl/>
        </w:rPr>
      </w:pPr>
    </w:p>
    <w:p w14:paraId="1D3699AD" w14:textId="77777777" w:rsidR="00000000" w:rsidRDefault="004C51F7">
      <w:pPr>
        <w:pStyle w:val="af1"/>
        <w:rPr>
          <w:rFonts w:hint="cs"/>
          <w:rtl/>
        </w:rPr>
      </w:pPr>
      <w:r>
        <w:rPr>
          <w:rtl/>
        </w:rPr>
        <w:t>היו"ר</w:t>
      </w:r>
      <w:r>
        <w:rPr>
          <w:rFonts w:hint="cs"/>
          <w:rtl/>
        </w:rPr>
        <w:t xml:space="preserve"> מוחמד ברכה:</w:t>
      </w:r>
    </w:p>
    <w:p w14:paraId="52B241D6" w14:textId="77777777" w:rsidR="00000000" w:rsidRDefault="004C51F7">
      <w:pPr>
        <w:pStyle w:val="af1"/>
        <w:rPr>
          <w:rFonts w:hint="cs"/>
          <w:rtl/>
        </w:rPr>
      </w:pPr>
    </w:p>
    <w:p w14:paraId="1B948D3B" w14:textId="77777777" w:rsidR="00000000" w:rsidRDefault="004C51F7">
      <w:pPr>
        <w:pStyle w:val="a0"/>
        <w:rPr>
          <w:rFonts w:hint="cs"/>
          <w:rtl/>
        </w:rPr>
      </w:pPr>
      <w:r>
        <w:rPr>
          <w:rFonts w:hint="cs"/>
          <w:rtl/>
        </w:rPr>
        <w:t>אתה לא מתכוון שזה מצדיק, אלא נותן הצדקה.</w:t>
      </w:r>
    </w:p>
    <w:p w14:paraId="2CFAC5C9" w14:textId="77777777" w:rsidR="00000000" w:rsidRDefault="004C51F7">
      <w:pPr>
        <w:pStyle w:val="a0"/>
        <w:ind w:firstLine="0"/>
        <w:rPr>
          <w:rFonts w:hint="cs"/>
          <w:rtl/>
        </w:rPr>
      </w:pPr>
    </w:p>
    <w:p w14:paraId="2B827016" w14:textId="77777777" w:rsidR="00000000" w:rsidRDefault="004C51F7">
      <w:pPr>
        <w:pStyle w:val="-"/>
        <w:rPr>
          <w:rtl/>
        </w:rPr>
      </w:pPr>
      <w:bookmarkStart w:id="220" w:name="FS000001062T30_12_2003_19_32_19C"/>
      <w:bookmarkEnd w:id="220"/>
      <w:r>
        <w:rPr>
          <w:rtl/>
        </w:rPr>
        <w:t>ואסל טאהא (בל"ד):</w:t>
      </w:r>
    </w:p>
    <w:p w14:paraId="4612BB15" w14:textId="77777777" w:rsidR="00000000" w:rsidRDefault="004C51F7">
      <w:pPr>
        <w:pStyle w:val="a0"/>
        <w:rPr>
          <w:rtl/>
        </w:rPr>
      </w:pPr>
    </w:p>
    <w:p w14:paraId="579FEC38" w14:textId="77777777" w:rsidR="00000000" w:rsidRDefault="004C51F7">
      <w:pPr>
        <w:pStyle w:val="a0"/>
        <w:rPr>
          <w:rFonts w:hint="cs"/>
          <w:rtl/>
        </w:rPr>
      </w:pPr>
      <w:r>
        <w:rPr>
          <w:rFonts w:hint="cs"/>
          <w:rtl/>
        </w:rPr>
        <w:t xml:space="preserve">כן. נותן הצדקות. </w:t>
      </w:r>
      <w:r>
        <w:rPr>
          <w:rFonts w:hint="cs"/>
          <w:rtl/>
        </w:rPr>
        <w:t xml:space="preserve">נותן לו גושפנקה, מצדיק אותו. נאומו של נתניהו בכנס הרצלייה מעמיד אותנו בעמדה לא נוחה. אנחנו נחשוש, והתחלנו לחשוש באמת כששר בכיר, ראש ממשלה לשעבר, מועמד להיות ראש ממשלה בעתיד, זו הגרסה שלו והאמונה שלו. מה עוד כשאנחנו שומעים מהרמטכ"ל יעלון, שהוא מבדיל בין דם </w:t>
      </w:r>
      <w:r>
        <w:rPr>
          <w:rFonts w:hint="cs"/>
          <w:rtl/>
        </w:rPr>
        <w:t xml:space="preserve">לדם ואומר שהחיילים לא ידעו שעומד בפניהם ישראלי. על פלסטינים </w:t>
      </w:r>
      <w:r>
        <w:rPr>
          <w:rtl/>
        </w:rPr>
        <w:t>–</w:t>
      </w:r>
      <w:r>
        <w:rPr>
          <w:rFonts w:hint="cs"/>
          <w:rtl/>
        </w:rPr>
        <w:t xml:space="preserve"> כן לפתוח באש, על ערבים </w:t>
      </w:r>
      <w:r>
        <w:rPr>
          <w:rtl/>
        </w:rPr>
        <w:t>–</w:t>
      </w:r>
      <w:r>
        <w:rPr>
          <w:rFonts w:hint="cs"/>
          <w:rtl/>
        </w:rPr>
        <w:t xml:space="preserve"> כן לפתוח באש. אלה עמדות שגורמות לנו לחשוש ולחשוב כיצד אפשר לחיות בעתיד.</w:t>
      </w:r>
    </w:p>
    <w:p w14:paraId="2D360726" w14:textId="77777777" w:rsidR="00000000" w:rsidRDefault="004C51F7">
      <w:pPr>
        <w:pStyle w:val="a0"/>
        <w:rPr>
          <w:rFonts w:hint="cs"/>
          <w:rtl/>
        </w:rPr>
      </w:pPr>
    </w:p>
    <w:p w14:paraId="0CBCF860" w14:textId="77777777" w:rsidR="00000000" w:rsidRDefault="004C51F7">
      <w:pPr>
        <w:pStyle w:val="a0"/>
        <w:rPr>
          <w:rFonts w:hint="cs"/>
          <w:rtl/>
        </w:rPr>
      </w:pPr>
      <w:r>
        <w:rPr>
          <w:rFonts w:hint="cs"/>
          <w:rtl/>
        </w:rPr>
        <w:t>לבסוף, אדוני היושב-ראש, תוכנית ההתנתקות מהפלסטינים היא תוכנית שעניינה לכלוא עם שלם בתוך גדר. זאת</w:t>
      </w:r>
      <w:r>
        <w:rPr>
          <w:rFonts w:hint="cs"/>
          <w:rtl/>
        </w:rPr>
        <w:t xml:space="preserve"> גדר הסלמה, לא גדר ביטחון. זאת גדר הסלמה. האפרטהייד בעזה הוא ברור. מה יצר האפרטהייד בעזה? הוא יצר אנשים שחשים שהם מתים לאט-לאט, הוא מייצר מתאבדים כדי להיחלץ, ואנשים  מתחילים לחפור מנהרות כדי להתחבר לעולם החיצוני. זה יקרה גם בגדה. לכן ההתנתקות היא שלום אמית</w:t>
      </w:r>
      <w:r>
        <w:rPr>
          <w:rFonts w:hint="cs"/>
          <w:rtl/>
        </w:rPr>
        <w:t xml:space="preserve">י; סיום הכיבוש ומתן חירות לעם תחת כיבוש. </w:t>
      </w:r>
    </w:p>
    <w:p w14:paraId="48913DDC" w14:textId="77777777" w:rsidR="00000000" w:rsidRDefault="004C51F7">
      <w:pPr>
        <w:pStyle w:val="a0"/>
        <w:ind w:firstLine="0"/>
        <w:rPr>
          <w:rFonts w:hint="cs"/>
          <w:rtl/>
        </w:rPr>
      </w:pPr>
    </w:p>
    <w:p w14:paraId="06FF099A" w14:textId="77777777" w:rsidR="00000000" w:rsidRDefault="004C51F7">
      <w:pPr>
        <w:pStyle w:val="af1"/>
        <w:rPr>
          <w:rFonts w:hint="cs"/>
          <w:rtl/>
        </w:rPr>
      </w:pPr>
      <w:r>
        <w:rPr>
          <w:rtl/>
        </w:rPr>
        <w:t>היו"ר</w:t>
      </w:r>
      <w:r>
        <w:rPr>
          <w:rFonts w:hint="cs"/>
          <w:rtl/>
        </w:rPr>
        <w:t xml:space="preserve"> מוחמד ברכה:</w:t>
      </w:r>
    </w:p>
    <w:p w14:paraId="012002E9" w14:textId="77777777" w:rsidR="00000000" w:rsidRDefault="004C51F7">
      <w:pPr>
        <w:pStyle w:val="a0"/>
        <w:ind w:firstLine="0"/>
        <w:rPr>
          <w:rFonts w:hint="cs"/>
          <w:rtl/>
        </w:rPr>
      </w:pPr>
    </w:p>
    <w:p w14:paraId="441C4D55" w14:textId="77777777" w:rsidR="00000000" w:rsidRDefault="004C51F7">
      <w:pPr>
        <w:pStyle w:val="a0"/>
        <w:ind w:firstLine="0"/>
        <w:rPr>
          <w:rFonts w:hint="cs"/>
          <w:rtl/>
        </w:rPr>
      </w:pPr>
      <w:r>
        <w:rPr>
          <w:rFonts w:hint="cs"/>
          <w:rtl/>
        </w:rPr>
        <w:tab/>
        <w:t xml:space="preserve">תודה. חבר הכנסת גדעון סער, בבקשה. אחריו </w:t>
      </w:r>
      <w:r>
        <w:rPr>
          <w:rtl/>
        </w:rPr>
        <w:t>–</w:t>
      </w:r>
      <w:r>
        <w:rPr>
          <w:rFonts w:hint="cs"/>
          <w:rtl/>
        </w:rPr>
        <w:t xml:space="preserve"> חבר הכנסת ג'מאל זחאלקה. </w:t>
      </w:r>
    </w:p>
    <w:p w14:paraId="0CCF8190" w14:textId="77777777" w:rsidR="00000000" w:rsidRDefault="004C51F7">
      <w:pPr>
        <w:pStyle w:val="a0"/>
        <w:ind w:firstLine="0"/>
        <w:rPr>
          <w:rFonts w:hint="cs"/>
          <w:rtl/>
        </w:rPr>
      </w:pPr>
    </w:p>
    <w:p w14:paraId="0FAA1B6D" w14:textId="77777777" w:rsidR="00000000" w:rsidRDefault="004C51F7">
      <w:pPr>
        <w:pStyle w:val="af0"/>
        <w:rPr>
          <w:rtl/>
        </w:rPr>
      </w:pPr>
      <w:r>
        <w:rPr>
          <w:rFonts w:hint="eastAsia"/>
          <w:rtl/>
        </w:rPr>
        <w:t>טלב</w:t>
      </w:r>
      <w:r>
        <w:rPr>
          <w:rtl/>
        </w:rPr>
        <w:t xml:space="preserve"> אלסאנע (רע"ם):</w:t>
      </w:r>
    </w:p>
    <w:p w14:paraId="0BEADB39" w14:textId="77777777" w:rsidR="00000000" w:rsidRDefault="004C51F7">
      <w:pPr>
        <w:pStyle w:val="a0"/>
        <w:rPr>
          <w:rFonts w:hint="cs"/>
          <w:rtl/>
        </w:rPr>
      </w:pPr>
    </w:p>
    <w:p w14:paraId="4BE8DD24" w14:textId="77777777" w:rsidR="00000000" w:rsidRDefault="004C51F7">
      <w:pPr>
        <w:pStyle w:val="a0"/>
        <w:rPr>
          <w:rFonts w:hint="cs"/>
          <w:rtl/>
        </w:rPr>
      </w:pPr>
      <w:r>
        <w:rPr>
          <w:rFonts w:hint="cs"/>
          <w:rtl/>
        </w:rPr>
        <w:t>חבר הכנסת סער  שינה את דעתו לאחר שנסע לסין וחזר...</w:t>
      </w:r>
    </w:p>
    <w:p w14:paraId="3F789A33" w14:textId="77777777" w:rsidR="00000000" w:rsidRDefault="004C51F7">
      <w:pPr>
        <w:pStyle w:val="a0"/>
        <w:ind w:firstLine="0"/>
        <w:rPr>
          <w:rFonts w:hint="cs"/>
          <w:rtl/>
        </w:rPr>
      </w:pPr>
    </w:p>
    <w:p w14:paraId="10C0747E" w14:textId="77777777" w:rsidR="00000000" w:rsidRDefault="004C51F7">
      <w:pPr>
        <w:pStyle w:val="af1"/>
        <w:rPr>
          <w:rFonts w:hint="cs"/>
          <w:rtl/>
        </w:rPr>
      </w:pPr>
      <w:r>
        <w:rPr>
          <w:rtl/>
        </w:rPr>
        <w:t>היו"ר</w:t>
      </w:r>
      <w:r>
        <w:rPr>
          <w:rFonts w:hint="cs"/>
          <w:rtl/>
        </w:rPr>
        <w:t xml:space="preserve"> מוחמד ברכה:</w:t>
      </w:r>
    </w:p>
    <w:p w14:paraId="4241B0B5" w14:textId="77777777" w:rsidR="00000000" w:rsidRDefault="004C51F7">
      <w:pPr>
        <w:pStyle w:val="af1"/>
        <w:rPr>
          <w:rFonts w:hint="cs"/>
          <w:rtl/>
        </w:rPr>
      </w:pPr>
    </w:p>
    <w:p w14:paraId="6D24ECAA" w14:textId="77777777" w:rsidR="00000000" w:rsidRDefault="004C51F7">
      <w:pPr>
        <w:pStyle w:val="a0"/>
        <w:rPr>
          <w:rFonts w:hint="cs"/>
          <w:rtl/>
        </w:rPr>
      </w:pPr>
      <w:r>
        <w:rPr>
          <w:rFonts w:hint="cs"/>
          <w:rtl/>
        </w:rPr>
        <w:t xml:space="preserve">חברי הכנסת, מה קרה? חבר הכנסת סער </w:t>
      </w:r>
      <w:r>
        <w:rPr>
          <w:rFonts w:hint="cs"/>
          <w:rtl/>
        </w:rPr>
        <w:t>עוד לא התחיל לדבר. בבקשה, אדוני.</w:t>
      </w:r>
    </w:p>
    <w:p w14:paraId="3C981897" w14:textId="77777777" w:rsidR="00000000" w:rsidRDefault="004C51F7">
      <w:pPr>
        <w:pStyle w:val="a0"/>
        <w:ind w:firstLine="0"/>
        <w:rPr>
          <w:rFonts w:hint="cs"/>
          <w:rtl/>
        </w:rPr>
      </w:pPr>
    </w:p>
    <w:p w14:paraId="31F422D0" w14:textId="77777777" w:rsidR="00000000" w:rsidRDefault="004C51F7">
      <w:pPr>
        <w:pStyle w:val="a"/>
        <w:rPr>
          <w:rtl/>
        </w:rPr>
      </w:pPr>
      <w:bookmarkStart w:id="221" w:name="FS000001027T30_12_2003_19_37_19"/>
      <w:bookmarkStart w:id="222" w:name="_Toc63488455"/>
      <w:bookmarkEnd w:id="221"/>
      <w:r>
        <w:rPr>
          <w:rFonts w:hint="eastAsia"/>
          <w:rtl/>
        </w:rPr>
        <w:t>גדעון</w:t>
      </w:r>
      <w:r>
        <w:rPr>
          <w:rtl/>
        </w:rPr>
        <w:t xml:space="preserve"> סער (הליכוד):</w:t>
      </w:r>
      <w:bookmarkEnd w:id="222"/>
    </w:p>
    <w:p w14:paraId="7DE843C0" w14:textId="77777777" w:rsidR="00000000" w:rsidRDefault="004C51F7">
      <w:pPr>
        <w:pStyle w:val="a0"/>
        <w:rPr>
          <w:rFonts w:hint="cs"/>
          <w:rtl/>
        </w:rPr>
      </w:pPr>
    </w:p>
    <w:p w14:paraId="527C13CF" w14:textId="77777777" w:rsidR="00000000" w:rsidRDefault="004C51F7">
      <w:pPr>
        <w:pStyle w:val="a0"/>
        <w:rPr>
          <w:rFonts w:hint="cs"/>
          <w:rtl/>
        </w:rPr>
      </w:pPr>
      <w:r>
        <w:rPr>
          <w:rFonts w:hint="cs"/>
          <w:rtl/>
        </w:rPr>
        <w:t xml:space="preserve">אדוני היושב-ראש, כנסת נכבדה, הטיעון הדמוגרפי הפך בידי השמאל לחזות הכול, לאחר שכל הטיעונים האחרים שבהם השתמש במהלך הוויכוח ההיסטורי קרסו בזה אחר זה. </w:t>
      </w:r>
    </w:p>
    <w:p w14:paraId="7D10DE29" w14:textId="77777777" w:rsidR="00000000" w:rsidRDefault="004C51F7">
      <w:pPr>
        <w:pStyle w:val="a0"/>
        <w:rPr>
          <w:rFonts w:hint="cs"/>
          <w:rtl/>
        </w:rPr>
      </w:pPr>
    </w:p>
    <w:p w14:paraId="0B27D5AA" w14:textId="77777777" w:rsidR="00000000" w:rsidRDefault="004C51F7">
      <w:pPr>
        <w:pStyle w:val="a0"/>
        <w:rPr>
          <w:rFonts w:hint="cs"/>
          <w:rtl/>
        </w:rPr>
      </w:pPr>
      <w:r>
        <w:rPr>
          <w:rFonts w:hint="cs"/>
          <w:rtl/>
        </w:rPr>
        <w:t>אני רוצה להתייחס ברצינות לנושא שמעלה חבר הכנסת בורג</w:t>
      </w:r>
      <w:r>
        <w:rPr>
          <w:rFonts w:hint="cs"/>
          <w:rtl/>
        </w:rPr>
        <w:t xml:space="preserve">, אבל באותה מידה גם בואו  נעמיד את האמיתות כפי שהן. כשאומרים אובדן הרוב היהודי בין הים לירדן, ונגיד שהגענו מחר להסדר מדיני, איזה הסדר שאתם מציעים </w:t>
      </w:r>
      <w:r>
        <w:rPr>
          <w:rtl/>
        </w:rPr>
        <w:t>–</w:t>
      </w:r>
      <w:r>
        <w:rPr>
          <w:rFonts w:hint="cs"/>
          <w:rtl/>
        </w:rPr>
        <w:t xml:space="preserve"> לפי הסדר ז'נבה, נניח, כי היית שותף לו, אז נוח לי להשתמש בו - שם אפשרתם למספר בלתי ידוע של פליטים פלסטינים לח</w:t>
      </w:r>
      <w:r>
        <w:rPr>
          <w:rFonts w:hint="cs"/>
          <w:rtl/>
        </w:rPr>
        <w:t>דור לתוככי ישראל גם אחרי הסדר, גם אחרי שנסוגותם מכל השטח, לשיטתכם. בוודאי אפשרתם זכות שיבה לתחומי המדינה הפלסטינית. כמעט הייתי אומר שתי מדינות לעם אחד, במקום שתי מדינות לשני עמים. אבל נגיד שזה קורה מחר. בין הים לירדן מצבנו משתפר? בין הים לירדן יהיו יותר ער</w:t>
      </w:r>
      <w:r>
        <w:rPr>
          <w:rFonts w:hint="cs"/>
          <w:rtl/>
        </w:rPr>
        <w:t>בים. המצב הדמוגרפי יורע. זה שאתה תשים קו במקום כזה או אחר, זה בוודאי חשוב, אני לא מקל ראש בזה, אבל כאשר מדובר על אובדן הרוב היהודי בין הים לירדן, אין ספק שאם תוכניותיכם המדיניות יתגשמו, בין הים לירדן יאבד הרוב היהודי ומצבנו הדמוגרפי יורע.</w:t>
      </w:r>
    </w:p>
    <w:p w14:paraId="123C9D86" w14:textId="77777777" w:rsidR="00000000" w:rsidRDefault="004C51F7">
      <w:pPr>
        <w:pStyle w:val="a0"/>
        <w:rPr>
          <w:rFonts w:hint="cs"/>
          <w:rtl/>
        </w:rPr>
      </w:pPr>
    </w:p>
    <w:p w14:paraId="3A73CB16" w14:textId="77777777" w:rsidR="00000000" w:rsidRDefault="004C51F7">
      <w:pPr>
        <w:pStyle w:val="a0"/>
        <w:rPr>
          <w:rFonts w:hint="cs"/>
          <w:rtl/>
        </w:rPr>
      </w:pPr>
      <w:r>
        <w:rPr>
          <w:rFonts w:hint="cs"/>
          <w:rtl/>
        </w:rPr>
        <w:t>אני רוצה לציין נ</w:t>
      </w:r>
      <w:r>
        <w:rPr>
          <w:rFonts w:hint="cs"/>
          <w:rtl/>
        </w:rPr>
        <w:t xml:space="preserve">קודה נוספת. אני תומך בכך שבכל הסדר מדיני בעתיד אחד השיקולים המרכזיים יהיה שיקול דמוגרפי. המשמעות היא, למשל, שאם אתם הלכתם לשיטה של חילופי שטחים, אני מציע שלא למסור את שטחי הקיבוצים בנגב, את השטחים החקלאיים הריקים של הקיבוצים בנגב. אם אתם אומרים על בסיס של </w:t>
      </w:r>
      <w:r>
        <w:rPr>
          <w:rFonts w:hint="cs"/>
          <w:rtl/>
        </w:rPr>
        <w:t xml:space="preserve">הפרדה דמוגרפית, אני מציע: אום-אל-פחם אוולאן, דבר ראשון. אתם רוצים בשיטה הדמוגרפית? זה הגיוני, כדי לא להמשיך ולהנציח בעיה. כי אתם אלה שהיום, אחרי שכל השקפת עולמכם קרסה, משתמשים רק בטיעון הדמוגרפי. </w:t>
      </w:r>
    </w:p>
    <w:p w14:paraId="0742E7AF" w14:textId="77777777" w:rsidR="00000000" w:rsidRDefault="004C51F7">
      <w:pPr>
        <w:pStyle w:val="a0"/>
        <w:rPr>
          <w:rFonts w:hint="cs"/>
          <w:rtl/>
        </w:rPr>
      </w:pPr>
    </w:p>
    <w:p w14:paraId="2CBECC23" w14:textId="77777777" w:rsidR="00000000" w:rsidRDefault="004C51F7">
      <w:pPr>
        <w:pStyle w:val="a0"/>
        <w:rPr>
          <w:rFonts w:hint="cs"/>
          <w:rtl/>
        </w:rPr>
      </w:pPr>
      <w:r>
        <w:rPr>
          <w:rFonts w:hint="cs"/>
          <w:rtl/>
        </w:rPr>
        <w:t>כששאלתי את זה אמרו לי: תראה, אלה אזרחי ישראל. אני לא מציע,</w:t>
      </w:r>
      <w:r>
        <w:rPr>
          <w:rFonts w:hint="cs"/>
          <w:rtl/>
        </w:rPr>
        <w:t xml:space="preserve"> כמובן, לפגוע באזרחות של אף אחד, אני משוכנע שמעצם החלטה מדינית כזאת בוודאי יהיו אזרחים שידבקו באדמתם ויהיה שינוי במצב הדמוגרפי </w:t>
      </w:r>
      <w:r>
        <w:rPr>
          <w:rtl/>
        </w:rPr>
        <w:t>–</w:t>
      </w:r>
      <w:r>
        <w:rPr>
          <w:rFonts w:hint="cs"/>
          <w:rtl/>
        </w:rPr>
        <w:t xml:space="preserve"> אבל אתם אומרים לי: אזרחי ישראל. ובאריאל לא יושבים אזרחי ישראל? ובקדומים לא יושבים אזרחי ישראל? לכן, אני חושב שצריך לקחת את זה כ</w:t>
      </w:r>
      <w:r>
        <w:rPr>
          <w:rFonts w:hint="cs"/>
          <w:rtl/>
        </w:rPr>
        <w:t>שיקול.</w:t>
      </w:r>
    </w:p>
    <w:p w14:paraId="2EAA30F5" w14:textId="77777777" w:rsidR="00000000" w:rsidRDefault="004C51F7">
      <w:pPr>
        <w:pStyle w:val="a0"/>
        <w:rPr>
          <w:rFonts w:hint="cs"/>
          <w:rtl/>
        </w:rPr>
      </w:pPr>
    </w:p>
    <w:p w14:paraId="52250377" w14:textId="77777777" w:rsidR="00000000" w:rsidRDefault="004C51F7">
      <w:pPr>
        <w:pStyle w:val="a0"/>
        <w:rPr>
          <w:rFonts w:hint="cs"/>
          <w:rtl/>
        </w:rPr>
      </w:pPr>
      <w:r>
        <w:rPr>
          <w:rFonts w:hint="cs"/>
          <w:rtl/>
        </w:rPr>
        <w:t xml:space="preserve">אני מבקש להסב את תשומת הלב לעובדה חשובה נוספת. </w:t>
      </w:r>
    </w:p>
    <w:p w14:paraId="7102CB9D" w14:textId="77777777" w:rsidR="00000000" w:rsidRDefault="004C51F7">
      <w:pPr>
        <w:pStyle w:val="a0"/>
        <w:ind w:firstLine="0"/>
        <w:rPr>
          <w:rFonts w:hint="cs"/>
          <w:rtl/>
        </w:rPr>
      </w:pPr>
    </w:p>
    <w:p w14:paraId="134A28A5" w14:textId="77777777" w:rsidR="00000000" w:rsidRDefault="004C51F7">
      <w:pPr>
        <w:pStyle w:val="af1"/>
        <w:rPr>
          <w:rFonts w:hint="cs"/>
          <w:rtl/>
        </w:rPr>
      </w:pPr>
      <w:r>
        <w:rPr>
          <w:rtl/>
        </w:rPr>
        <w:t>היו"ר</w:t>
      </w:r>
      <w:r>
        <w:rPr>
          <w:rFonts w:hint="cs"/>
          <w:rtl/>
        </w:rPr>
        <w:t xml:space="preserve"> מוחמד ברכה:</w:t>
      </w:r>
    </w:p>
    <w:p w14:paraId="1F05F6EB" w14:textId="77777777" w:rsidR="00000000" w:rsidRDefault="004C51F7">
      <w:pPr>
        <w:pStyle w:val="af1"/>
        <w:rPr>
          <w:rFonts w:hint="cs"/>
          <w:rtl/>
        </w:rPr>
      </w:pPr>
    </w:p>
    <w:p w14:paraId="42DE58F5" w14:textId="77777777" w:rsidR="00000000" w:rsidRDefault="004C51F7">
      <w:pPr>
        <w:pStyle w:val="a0"/>
        <w:rPr>
          <w:rFonts w:hint="cs"/>
          <w:rtl/>
        </w:rPr>
      </w:pPr>
      <w:r>
        <w:rPr>
          <w:rFonts w:hint="cs"/>
          <w:rtl/>
        </w:rPr>
        <w:t>בקיצור.</w:t>
      </w:r>
    </w:p>
    <w:p w14:paraId="670782B2" w14:textId="77777777" w:rsidR="00000000" w:rsidRDefault="004C51F7">
      <w:pPr>
        <w:pStyle w:val="a0"/>
        <w:ind w:firstLine="0"/>
        <w:rPr>
          <w:rFonts w:hint="cs"/>
          <w:rtl/>
        </w:rPr>
      </w:pPr>
    </w:p>
    <w:p w14:paraId="262DE2BF" w14:textId="77777777" w:rsidR="00000000" w:rsidRDefault="004C51F7">
      <w:pPr>
        <w:pStyle w:val="-"/>
        <w:rPr>
          <w:rtl/>
        </w:rPr>
      </w:pPr>
      <w:bookmarkStart w:id="223" w:name="FS000001027T30_12_2003_19_44_09C"/>
      <w:bookmarkEnd w:id="223"/>
      <w:r>
        <w:rPr>
          <w:rtl/>
        </w:rPr>
        <w:t>גדעון סער (הליכוד):</w:t>
      </w:r>
    </w:p>
    <w:p w14:paraId="49608B6F" w14:textId="77777777" w:rsidR="00000000" w:rsidRDefault="004C51F7">
      <w:pPr>
        <w:pStyle w:val="a0"/>
        <w:rPr>
          <w:rtl/>
        </w:rPr>
      </w:pPr>
    </w:p>
    <w:p w14:paraId="17D1F732" w14:textId="77777777" w:rsidR="00000000" w:rsidRDefault="004C51F7">
      <w:pPr>
        <w:pStyle w:val="a0"/>
        <w:rPr>
          <w:rFonts w:hint="cs"/>
          <w:rtl/>
        </w:rPr>
      </w:pPr>
      <w:r>
        <w:rPr>
          <w:rFonts w:hint="cs"/>
          <w:rtl/>
        </w:rPr>
        <w:t>כן, אדוני היושב-ראש. במשך כל תולדות הציונות, בוודאי לפני הקמת המדינה, וגם במצב שנוצר בעקבות מלחמת ששת הימים, לא היה מצב דמוגרפי יותר טוב מאשר היום. נה</w:t>
      </w:r>
      <w:r>
        <w:rPr>
          <w:rFonts w:hint="cs"/>
          <w:rtl/>
        </w:rPr>
        <w:t>פוך הוא. היינו, דרך אגב, מיעוט בין הים לירדן גם ב-1948. לכן אני אומר, הנתונים הדמוגרפיים חשובים, אי-אפשר להקל ראש בהם, הם חייבים להיות פרמטר בהסדר מדיני עתידי, אבל בואו לא נתחום את עצמנו למסגרת זמנים, ניכנס להיסטריה, נברח מכל השטח רק כי יש בעיה דמוגרפית. ג</w:t>
      </w:r>
      <w:r>
        <w:rPr>
          <w:rFonts w:hint="cs"/>
          <w:rtl/>
        </w:rPr>
        <w:t>ם לא נפתור את הבעיה הדמוגרפית, גם ניצור בעיות חדשות. במקום להתמודד עם כאב הראש, נכרות לעצמנו את הראש. תודה רבה, אדוני.</w:t>
      </w:r>
    </w:p>
    <w:p w14:paraId="6D04F2C8" w14:textId="77777777" w:rsidR="00000000" w:rsidRDefault="004C51F7">
      <w:pPr>
        <w:pStyle w:val="a0"/>
        <w:ind w:firstLine="0"/>
        <w:rPr>
          <w:rFonts w:hint="cs"/>
          <w:rtl/>
        </w:rPr>
      </w:pPr>
    </w:p>
    <w:p w14:paraId="71E2D6A4" w14:textId="77777777" w:rsidR="00000000" w:rsidRDefault="004C51F7">
      <w:pPr>
        <w:pStyle w:val="af1"/>
        <w:rPr>
          <w:rFonts w:hint="cs"/>
          <w:rtl/>
        </w:rPr>
      </w:pPr>
      <w:r>
        <w:rPr>
          <w:rtl/>
        </w:rPr>
        <w:t>היו"ר</w:t>
      </w:r>
      <w:r>
        <w:rPr>
          <w:rFonts w:hint="cs"/>
          <w:rtl/>
        </w:rPr>
        <w:t xml:space="preserve"> מוחמד ברכה:</w:t>
      </w:r>
    </w:p>
    <w:p w14:paraId="265158AD" w14:textId="77777777" w:rsidR="00000000" w:rsidRDefault="004C51F7">
      <w:pPr>
        <w:pStyle w:val="a0"/>
        <w:ind w:firstLine="0"/>
        <w:rPr>
          <w:rFonts w:hint="cs"/>
          <w:rtl/>
        </w:rPr>
      </w:pPr>
    </w:p>
    <w:p w14:paraId="19C3AB82" w14:textId="77777777" w:rsidR="00000000" w:rsidRDefault="004C51F7">
      <w:pPr>
        <w:pStyle w:val="a0"/>
        <w:ind w:firstLine="0"/>
        <w:rPr>
          <w:rFonts w:hint="cs"/>
          <w:rtl/>
        </w:rPr>
      </w:pPr>
      <w:r>
        <w:rPr>
          <w:rFonts w:hint="cs"/>
          <w:rtl/>
        </w:rPr>
        <w:tab/>
        <w:t xml:space="preserve">תודה. רשות הדיבור לחבר הכנסת רוני בר-און, אחריו </w:t>
      </w:r>
      <w:r>
        <w:rPr>
          <w:rtl/>
        </w:rPr>
        <w:t>–</w:t>
      </w:r>
      <w:r>
        <w:rPr>
          <w:rFonts w:hint="cs"/>
          <w:rtl/>
        </w:rPr>
        <w:t xml:space="preserve"> לחבר הכנסת יחיאל חזן, ואחריו </w:t>
      </w:r>
      <w:r>
        <w:rPr>
          <w:rtl/>
        </w:rPr>
        <w:t>–</w:t>
      </w:r>
      <w:r>
        <w:rPr>
          <w:rFonts w:hint="cs"/>
          <w:rtl/>
        </w:rPr>
        <w:t xml:space="preserve"> לחבר הכנסת מלכיאור. </w:t>
      </w:r>
    </w:p>
    <w:p w14:paraId="029758B9" w14:textId="77777777" w:rsidR="00000000" w:rsidRDefault="004C51F7">
      <w:pPr>
        <w:pStyle w:val="a0"/>
        <w:ind w:firstLine="0"/>
        <w:rPr>
          <w:rFonts w:hint="cs"/>
          <w:rtl/>
        </w:rPr>
      </w:pPr>
    </w:p>
    <w:p w14:paraId="0333510E" w14:textId="77777777" w:rsidR="00000000" w:rsidRDefault="004C51F7">
      <w:pPr>
        <w:pStyle w:val="af0"/>
        <w:rPr>
          <w:rtl/>
        </w:rPr>
      </w:pPr>
      <w:r>
        <w:rPr>
          <w:rFonts w:hint="eastAsia"/>
          <w:rtl/>
        </w:rPr>
        <w:t>חיים</w:t>
      </w:r>
      <w:r>
        <w:rPr>
          <w:rtl/>
        </w:rPr>
        <w:t xml:space="preserve"> אורון (מ</w:t>
      </w:r>
      <w:r>
        <w:rPr>
          <w:rtl/>
        </w:rPr>
        <w:t>רצ):</w:t>
      </w:r>
    </w:p>
    <w:p w14:paraId="62B94121" w14:textId="77777777" w:rsidR="00000000" w:rsidRDefault="004C51F7">
      <w:pPr>
        <w:pStyle w:val="a0"/>
        <w:rPr>
          <w:rFonts w:hint="cs"/>
          <w:rtl/>
        </w:rPr>
      </w:pPr>
    </w:p>
    <w:p w14:paraId="780484EB" w14:textId="77777777" w:rsidR="00000000" w:rsidRDefault="004C51F7">
      <w:pPr>
        <w:pStyle w:val="a0"/>
        <w:rPr>
          <w:rFonts w:hint="cs"/>
          <w:rtl/>
        </w:rPr>
      </w:pPr>
      <w:r>
        <w:rPr>
          <w:rFonts w:hint="cs"/>
          <w:rtl/>
        </w:rPr>
        <w:t>למה דיבר חבר הכנסת סער? אין עם מי להתחלף.</w:t>
      </w:r>
    </w:p>
    <w:p w14:paraId="606C202F" w14:textId="77777777" w:rsidR="00000000" w:rsidRDefault="004C51F7">
      <w:pPr>
        <w:pStyle w:val="a0"/>
        <w:ind w:firstLine="0"/>
        <w:rPr>
          <w:rFonts w:hint="cs"/>
          <w:rtl/>
        </w:rPr>
      </w:pPr>
    </w:p>
    <w:p w14:paraId="2F1B8BCF" w14:textId="77777777" w:rsidR="00000000" w:rsidRDefault="004C51F7">
      <w:pPr>
        <w:pStyle w:val="a"/>
        <w:rPr>
          <w:rtl/>
        </w:rPr>
      </w:pPr>
      <w:bookmarkStart w:id="224" w:name="FS000001038T30_12_2003_19_46_51"/>
      <w:bookmarkStart w:id="225" w:name="_Toc63488456"/>
      <w:bookmarkEnd w:id="224"/>
      <w:r>
        <w:rPr>
          <w:rFonts w:hint="eastAsia"/>
          <w:rtl/>
        </w:rPr>
        <w:t>רוני</w:t>
      </w:r>
      <w:r>
        <w:rPr>
          <w:rtl/>
        </w:rPr>
        <w:t xml:space="preserve"> בר-און (הליכוד):</w:t>
      </w:r>
      <w:bookmarkEnd w:id="225"/>
    </w:p>
    <w:p w14:paraId="4ECF4AC8" w14:textId="77777777" w:rsidR="00000000" w:rsidRDefault="004C51F7">
      <w:pPr>
        <w:pStyle w:val="a0"/>
        <w:rPr>
          <w:rFonts w:hint="cs"/>
          <w:rtl/>
        </w:rPr>
      </w:pPr>
    </w:p>
    <w:p w14:paraId="0174B88C" w14:textId="77777777" w:rsidR="00000000" w:rsidRDefault="004C51F7">
      <w:pPr>
        <w:pStyle w:val="a0"/>
        <w:rPr>
          <w:rFonts w:hint="cs"/>
          <w:rtl/>
        </w:rPr>
      </w:pPr>
      <w:r>
        <w:rPr>
          <w:rFonts w:hint="cs"/>
          <w:rtl/>
        </w:rPr>
        <w:t>התחלתם גם לבדוק את הרשימות? הפסקתם למדוד את הזמן והתחלתם לבדוק את הרשימות?</w:t>
      </w:r>
    </w:p>
    <w:p w14:paraId="75D876D2" w14:textId="77777777" w:rsidR="00000000" w:rsidRDefault="004C51F7">
      <w:pPr>
        <w:pStyle w:val="a0"/>
        <w:ind w:firstLine="0"/>
        <w:rPr>
          <w:rFonts w:hint="cs"/>
          <w:rtl/>
        </w:rPr>
      </w:pPr>
    </w:p>
    <w:p w14:paraId="0C535DB0" w14:textId="77777777" w:rsidR="00000000" w:rsidRDefault="004C51F7">
      <w:pPr>
        <w:pStyle w:val="af0"/>
        <w:rPr>
          <w:rtl/>
        </w:rPr>
      </w:pPr>
      <w:r>
        <w:rPr>
          <w:rFonts w:hint="eastAsia"/>
          <w:rtl/>
        </w:rPr>
        <w:t>חיים</w:t>
      </w:r>
      <w:r>
        <w:rPr>
          <w:rtl/>
        </w:rPr>
        <w:t xml:space="preserve"> אורון (מרצ):</w:t>
      </w:r>
    </w:p>
    <w:p w14:paraId="753DF0A4" w14:textId="77777777" w:rsidR="00000000" w:rsidRDefault="004C51F7">
      <w:pPr>
        <w:pStyle w:val="a0"/>
        <w:rPr>
          <w:rFonts w:hint="cs"/>
          <w:rtl/>
        </w:rPr>
      </w:pPr>
    </w:p>
    <w:p w14:paraId="6445BD43" w14:textId="77777777" w:rsidR="00000000" w:rsidRDefault="004C51F7">
      <w:pPr>
        <w:pStyle w:val="a0"/>
        <w:rPr>
          <w:rFonts w:hint="cs"/>
          <w:rtl/>
        </w:rPr>
      </w:pPr>
      <w:r>
        <w:rPr>
          <w:rFonts w:hint="cs"/>
          <w:rtl/>
        </w:rPr>
        <w:t>יש סדרים. מותר להעיר ליושב-ראש.</w:t>
      </w:r>
    </w:p>
    <w:p w14:paraId="627A8C94" w14:textId="77777777" w:rsidR="00000000" w:rsidRDefault="004C51F7">
      <w:pPr>
        <w:pStyle w:val="a0"/>
        <w:ind w:firstLine="0"/>
        <w:rPr>
          <w:rFonts w:hint="cs"/>
          <w:rtl/>
        </w:rPr>
      </w:pPr>
    </w:p>
    <w:p w14:paraId="126FF06C" w14:textId="77777777" w:rsidR="00000000" w:rsidRDefault="004C51F7">
      <w:pPr>
        <w:pStyle w:val="af1"/>
        <w:rPr>
          <w:rFonts w:hint="cs"/>
          <w:rtl/>
        </w:rPr>
      </w:pPr>
      <w:r>
        <w:rPr>
          <w:rtl/>
        </w:rPr>
        <w:t>היו"ר</w:t>
      </w:r>
      <w:r>
        <w:rPr>
          <w:rFonts w:hint="cs"/>
          <w:rtl/>
        </w:rPr>
        <w:t xml:space="preserve"> מוחמד ברכה:</w:t>
      </w:r>
    </w:p>
    <w:p w14:paraId="6B670CDD" w14:textId="77777777" w:rsidR="00000000" w:rsidRDefault="004C51F7">
      <w:pPr>
        <w:pStyle w:val="a0"/>
        <w:ind w:firstLine="0"/>
        <w:rPr>
          <w:rFonts w:hint="cs"/>
          <w:rtl/>
        </w:rPr>
      </w:pPr>
    </w:p>
    <w:p w14:paraId="6B656BE0" w14:textId="77777777" w:rsidR="00000000" w:rsidRDefault="004C51F7">
      <w:pPr>
        <w:pStyle w:val="a0"/>
        <w:ind w:firstLine="0"/>
        <w:rPr>
          <w:rFonts w:hint="cs"/>
          <w:rtl/>
        </w:rPr>
      </w:pPr>
      <w:r>
        <w:rPr>
          <w:rFonts w:hint="cs"/>
          <w:rtl/>
        </w:rPr>
        <w:tab/>
        <w:t>בבקשה, אדוני.</w:t>
      </w:r>
    </w:p>
    <w:p w14:paraId="2CE8584D" w14:textId="77777777" w:rsidR="00000000" w:rsidRDefault="004C51F7">
      <w:pPr>
        <w:pStyle w:val="a0"/>
        <w:ind w:firstLine="0"/>
        <w:rPr>
          <w:rFonts w:hint="cs"/>
          <w:rtl/>
        </w:rPr>
      </w:pPr>
    </w:p>
    <w:p w14:paraId="68905969" w14:textId="77777777" w:rsidR="00000000" w:rsidRDefault="004C51F7">
      <w:pPr>
        <w:pStyle w:val="-"/>
        <w:rPr>
          <w:rtl/>
        </w:rPr>
      </w:pPr>
      <w:bookmarkStart w:id="226" w:name="FS000001038T30_12_2003_19_47_33C"/>
      <w:bookmarkEnd w:id="226"/>
      <w:r>
        <w:rPr>
          <w:rtl/>
        </w:rPr>
        <w:t>רוני בר-און (הליכוד):</w:t>
      </w:r>
    </w:p>
    <w:p w14:paraId="04C31060" w14:textId="77777777" w:rsidR="00000000" w:rsidRDefault="004C51F7">
      <w:pPr>
        <w:pStyle w:val="a0"/>
        <w:rPr>
          <w:rtl/>
        </w:rPr>
      </w:pPr>
    </w:p>
    <w:p w14:paraId="4A57F6AF" w14:textId="77777777" w:rsidR="00000000" w:rsidRDefault="004C51F7">
      <w:pPr>
        <w:pStyle w:val="a0"/>
        <w:rPr>
          <w:rFonts w:hint="cs"/>
          <w:rtl/>
        </w:rPr>
      </w:pPr>
      <w:r>
        <w:rPr>
          <w:rFonts w:hint="cs"/>
          <w:rtl/>
        </w:rPr>
        <w:t xml:space="preserve">אדוני היושב-ראש, רבותי חברי הכנסת - - - </w:t>
      </w:r>
    </w:p>
    <w:p w14:paraId="2B9F802D" w14:textId="77777777" w:rsidR="00000000" w:rsidRDefault="004C51F7">
      <w:pPr>
        <w:pStyle w:val="a0"/>
        <w:ind w:firstLine="0"/>
        <w:rPr>
          <w:rFonts w:hint="cs"/>
          <w:rtl/>
        </w:rPr>
      </w:pPr>
    </w:p>
    <w:p w14:paraId="210507B4" w14:textId="77777777" w:rsidR="00000000" w:rsidRDefault="004C51F7">
      <w:pPr>
        <w:pStyle w:val="af1"/>
        <w:rPr>
          <w:rFonts w:hint="cs"/>
          <w:rtl/>
        </w:rPr>
      </w:pPr>
      <w:r>
        <w:rPr>
          <w:rtl/>
        </w:rPr>
        <w:t>היו"ר</w:t>
      </w:r>
      <w:r>
        <w:rPr>
          <w:rFonts w:hint="cs"/>
          <w:rtl/>
        </w:rPr>
        <w:t xml:space="preserve"> מוחמד ברכה:</w:t>
      </w:r>
    </w:p>
    <w:p w14:paraId="5905578F" w14:textId="77777777" w:rsidR="00000000" w:rsidRDefault="004C51F7">
      <w:pPr>
        <w:pStyle w:val="af1"/>
        <w:rPr>
          <w:rFonts w:hint="cs"/>
          <w:rtl/>
        </w:rPr>
      </w:pPr>
    </w:p>
    <w:p w14:paraId="3CFCFA9E" w14:textId="77777777" w:rsidR="00000000" w:rsidRDefault="004C51F7">
      <w:pPr>
        <w:pStyle w:val="a0"/>
        <w:rPr>
          <w:rFonts w:hint="cs"/>
          <w:rtl/>
        </w:rPr>
      </w:pPr>
      <w:r>
        <w:rPr>
          <w:rFonts w:hint="cs"/>
          <w:rtl/>
        </w:rPr>
        <w:t xml:space="preserve">שכחתי, קראתי קודם לזחאלקה. אני מתנצל. הוא היה צריך לדבר לפניך. </w:t>
      </w:r>
    </w:p>
    <w:p w14:paraId="502747EE" w14:textId="77777777" w:rsidR="00000000" w:rsidRDefault="004C51F7">
      <w:pPr>
        <w:pStyle w:val="a0"/>
        <w:ind w:firstLine="0"/>
        <w:rPr>
          <w:rFonts w:hint="cs"/>
          <w:rtl/>
        </w:rPr>
      </w:pPr>
    </w:p>
    <w:p w14:paraId="0DFF48B6" w14:textId="77777777" w:rsidR="00000000" w:rsidRDefault="004C51F7">
      <w:pPr>
        <w:pStyle w:val="af0"/>
        <w:rPr>
          <w:rtl/>
        </w:rPr>
      </w:pPr>
      <w:r>
        <w:rPr>
          <w:rFonts w:hint="eastAsia"/>
          <w:rtl/>
        </w:rPr>
        <w:t>ג</w:t>
      </w:r>
      <w:r>
        <w:rPr>
          <w:rtl/>
        </w:rPr>
        <w:t>'מאל זחאלקה (בל"ד):</w:t>
      </w:r>
    </w:p>
    <w:p w14:paraId="15951A07" w14:textId="77777777" w:rsidR="00000000" w:rsidRDefault="004C51F7">
      <w:pPr>
        <w:pStyle w:val="a0"/>
        <w:rPr>
          <w:rFonts w:hint="cs"/>
          <w:rtl/>
        </w:rPr>
      </w:pPr>
    </w:p>
    <w:p w14:paraId="141442F5" w14:textId="77777777" w:rsidR="00000000" w:rsidRDefault="004C51F7">
      <w:pPr>
        <w:pStyle w:val="a0"/>
        <w:rPr>
          <w:rFonts w:hint="cs"/>
          <w:rtl/>
        </w:rPr>
      </w:pPr>
      <w:r>
        <w:rPr>
          <w:rFonts w:hint="cs"/>
          <w:rtl/>
        </w:rPr>
        <w:t>אני אדבר אחר כך.</w:t>
      </w:r>
    </w:p>
    <w:p w14:paraId="68595E42" w14:textId="77777777" w:rsidR="00000000" w:rsidRDefault="004C51F7">
      <w:pPr>
        <w:pStyle w:val="a0"/>
        <w:ind w:firstLine="0"/>
        <w:rPr>
          <w:rFonts w:hint="cs"/>
          <w:rtl/>
        </w:rPr>
      </w:pPr>
    </w:p>
    <w:p w14:paraId="4781FF17" w14:textId="77777777" w:rsidR="00000000" w:rsidRDefault="004C51F7">
      <w:pPr>
        <w:pStyle w:val="-"/>
        <w:rPr>
          <w:rtl/>
        </w:rPr>
      </w:pPr>
      <w:bookmarkStart w:id="227" w:name="FS000001038T30_12_2003_19_48_06C"/>
      <w:bookmarkEnd w:id="227"/>
      <w:r>
        <w:rPr>
          <w:rtl/>
        </w:rPr>
        <w:t>רוני בר-און (הליכוד):</w:t>
      </w:r>
    </w:p>
    <w:p w14:paraId="6123EB85" w14:textId="77777777" w:rsidR="00000000" w:rsidRDefault="004C51F7">
      <w:pPr>
        <w:pStyle w:val="a0"/>
        <w:rPr>
          <w:rtl/>
        </w:rPr>
      </w:pPr>
    </w:p>
    <w:p w14:paraId="3A0F492C" w14:textId="77777777" w:rsidR="00000000" w:rsidRDefault="004C51F7">
      <w:pPr>
        <w:pStyle w:val="a0"/>
        <w:rPr>
          <w:rFonts w:hint="cs"/>
          <w:rtl/>
        </w:rPr>
      </w:pPr>
      <w:r>
        <w:rPr>
          <w:rFonts w:hint="cs"/>
          <w:rtl/>
        </w:rPr>
        <w:t>אדוני היושב-ראש, רבותי חברי הכנסת, אני חושב שהנושא שהעלה חבר הכנס</w:t>
      </w:r>
      <w:r>
        <w:rPr>
          <w:rFonts w:hint="cs"/>
          <w:rtl/>
        </w:rPr>
        <w:t>ת בורג כאן לדיון הוא נושא חשוב וראוי. אני מצטער לקבוע מהמעט ששמעתי כאן ומהמעט ששמעתי בחדרי, ששוב לוקחים את הנושא הראוי והנכבד למחוזות שרק פוגעים ברצינות הדיון, במהות הדיון ובאיכות הדיון.</w:t>
      </w:r>
    </w:p>
    <w:p w14:paraId="7777007C" w14:textId="77777777" w:rsidR="00000000" w:rsidRDefault="004C51F7">
      <w:pPr>
        <w:pStyle w:val="a0"/>
        <w:rPr>
          <w:rFonts w:hint="cs"/>
          <w:rtl/>
        </w:rPr>
      </w:pPr>
    </w:p>
    <w:p w14:paraId="2B5A9DA5" w14:textId="77777777" w:rsidR="00000000" w:rsidRDefault="004C51F7">
      <w:pPr>
        <w:pStyle w:val="a0"/>
      </w:pPr>
      <w:r>
        <w:rPr>
          <w:rFonts w:hint="cs"/>
          <w:rtl/>
        </w:rPr>
        <w:t>המשחק או השימוש ב"איום הדמוגרפי" הוא כמו השימוש הלא-רציני בסטטיסטיקה</w:t>
      </w:r>
      <w:r>
        <w:rPr>
          <w:rFonts w:hint="cs"/>
          <w:rtl/>
        </w:rPr>
        <w:t>, שכל אחד יכול לחשב אותה כאוות נפשו. אני חושב שכולנו מכירים את הדוגמה של אותו אחד שטבע בנהר שהעומק הממוצע של המים בו הוא 40 סנטימטר. כשהוכרזה מדינת ישראל על-ידי דוד בן-גוריון, בשנת 1948, חבר הכנסת בורג, היא היתה במצב דמוגרפי</w:t>
      </w:r>
      <w:r>
        <w:rPr>
          <w:rtl/>
        </w:rPr>
        <w:t xml:space="preserve"> </w:t>
      </w:r>
      <w:r>
        <w:rPr>
          <w:rFonts w:hint="cs"/>
          <w:rtl/>
        </w:rPr>
        <w:t>הרבה יותר חמור, עם פרוגנוזה הרב</w:t>
      </w:r>
      <w:r>
        <w:rPr>
          <w:rFonts w:hint="cs"/>
          <w:rtl/>
        </w:rPr>
        <w:t>ה יותר חמורה ממה שקורה היום. חרף כך הוכרזה המדינה. הסיפור שהבעיה הדמוגרפית אז לא היתה ברמת הרצינות הראויה, ברמת ההפחדה הראויה בגלל תוכנית ההפרדה או תוכנית החלוקה שעליה דיברו אז ושהיא לכאורה דיללה את האיום הדמוגרפי, ורק בעקבות המלחמה - מלחמה שהוכרזה עלינו ע</w:t>
      </w:r>
      <w:r>
        <w:rPr>
          <w:rFonts w:hint="cs"/>
          <w:rtl/>
        </w:rPr>
        <w:t>ל-ידי מדינות ערב - נשארנו במצב של מדינה עם גבולות רחבים ובעיה דמוגרפית שכוללת את ערביי ארץ-ישראל, לפי דעתי במבחן או בראי ההיסטוריה זו טענה דמגוגית.</w:t>
      </w:r>
    </w:p>
    <w:p w14:paraId="4E5E7B83" w14:textId="77777777" w:rsidR="00000000" w:rsidRDefault="004C51F7">
      <w:pPr>
        <w:pStyle w:val="a0"/>
        <w:ind w:firstLine="0"/>
      </w:pPr>
    </w:p>
    <w:p w14:paraId="19B52FC0" w14:textId="77777777" w:rsidR="00000000" w:rsidRDefault="004C51F7">
      <w:pPr>
        <w:pStyle w:val="a0"/>
        <w:ind w:firstLine="0"/>
        <w:rPr>
          <w:rFonts w:hint="cs"/>
          <w:rtl/>
        </w:rPr>
      </w:pPr>
      <w:r>
        <w:tab/>
      </w:r>
      <w:r>
        <w:rPr>
          <w:rFonts w:hint="cs"/>
          <w:rtl/>
        </w:rPr>
        <w:t xml:space="preserve">יש בעיות שיכבידו עלינו, ואותן צריך לפתור. החיים לצד מדינות ערב, לצד הפלסטינים, צריכים לבוא על פתרונם בדרך </w:t>
      </w:r>
      <w:r>
        <w:rPr>
          <w:rFonts w:hint="cs"/>
          <w:rtl/>
        </w:rPr>
        <w:t>של השגת הסדר שלום, ולא צריך להיתלות באילן הדמגוגיה של הדמוגרפיה כדי להלך עלינו אימים, שרק מבחינת הדמוגרפיה אי-אפשר לחיות פה בשלום. אם לא נחיה בשלום, אם לא נגיע להסכמי שלום, אם לא נגיע לפתרון של שלום אמיתי, גם אם נפריד, אנחנו לא נחיה פה - לא הפלסטינים ולא ה</w:t>
      </w:r>
      <w:r>
        <w:rPr>
          <w:rFonts w:hint="cs"/>
          <w:rtl/>
        </w:rPr>
        <w:t xml:space="preserve">ישראלים יחיו פה בשלום. לכן הפתרון הוא לא הדמוגרפיה, הפתרון הוא השלום. לכן הבעיה היא לא הדמוגרפיה, אלא השלום. תודה רבה, אדוני היושב-ראש. </w:t>
      </w:r>
    </w:p>
    <w:p w14:paraId="56F5A673" w14:textId="77777777" w:rsidR="00000000" w:rsidRDefault="004C51F7">
      <w:pPr>
        <w:pStyle w:val="a0"/>
        <w:ind w:firstLine="0"/>
        <w:rPr>
          <w:rFonts w:hint="cs"/>
          <w:rtl/>
        </w:rPr>
      </w:pPr>
    </w:p>
    <w:p w14:paraId="28FF717B" w14:textId="77777777" w:rsidR="00000000" w:rsidRDefault="004C51F7">
      <w:pPr>
        <w:pStyle w:val="af1"/>
        <w:rPr>
          <w:rtl/>
        </w:rPr>
      </w:pPr>
      <w:r>
        <w:rPr>
          <w:rtl/>
        </w:rPr>
        <w:t>היו"ר</w:t>
      </w:r>
      <w:r>
        <w:rPr>
          <w:rFonts w:hint="cs"/>
          <w:rtl/>
        </w:rPr>
        <w:t xml:space="preserve"> מוחמד ברכה</w:t>
      </w:r>
      <w:r>
        <w:rPr>
          <w:rtl/>
        </w:rPr>
        <w:t>:</w:t>
      </w:r>
    </w:p>
    <w:p w14:paraId="6AB13E25" w14:textId="77777777" w:rsidR="00000000" w:rsidRDefault="004C51F7">
      <w:pPr>
        <w:pStyle w:val="a0"/>
        <w:rPr>
          <w:rtl/>
        </w:rPr>
      </w:pPr>
    </w:p>
    <w:p w14:paraId="2CA9EFB4" w14:textId="77777777" w:rsidR="00000000" w:rsidRDefault="004C51F7">
      <w:pPr>
        <w:pStyle w:val="a0"/>
        <w:rPr>
          <w:rFonts w:hint="cs"/>
          <w:rtl/>
        </w:rPr>
      </w:pPr>
      <w:r>
        <w:rPr>
          <w:rFonts w:hint="cs"/>
          <w:rtl/>
        </w:rPr>
        <w:t xml:space="preserve">תודה. אפילו אני הייתי מסכים לדברים האלה. חבר הכנסת ג'מאל זחאלקה. אחריו </w:t>
      </w:r>
      <w:r>
        <w:rPr>
          <w:rtl/>
        </w:rPr>
        <w:t>–</w:t>
      </w:r>
      <w:r>
        <w:rPr>
          <w:rFonts w:hint="cs"/>
          <w:rtl/>
        </w:rPr>
        <w:t xml:space="preserve"> חבר הכנסת יחיאל חזן.</w:t>
      </w:r>
    </w:p>
    <w:p w14:paraId="0E5D9334" w14:textId="77777777" w:rsidR="00000000" w:rsidRDefault="004C51F7">
      <w:pPr>
        <w:pStyle w:val="a0"/>
        <w:rPr>
          <w:rFonts w:hint="cs"/>
          <w:rtl/>
        </w:rPr>
      </w:pPr>
    </w:p>
    <w:p w14:paraId="36E4D7F5" w14:textId="77777777" w:rsidR="00000000" w:rsidRDefault="004C51F7">
      <w:pPr>
        <w:pStyle w:val="a"/>
        <w:rPr>
          <w:rtl/>
        </w:rPr>
      </w:pPr>
      <w:bookmarkStart w:id="228" w:name="FS000001061T30_12_2003_19_40_54"/>
      <w:bookmarkStart w:id="229" w:name="_Toc63488457"/>
      <w:bookmarkEnd w:id="228"/>
      <w:r>
        <w:rPr>
          <w:rFonts w:hint="eastAsia"/>
          <w:rtl/>
        </w:rPr>
        <w:t>ג</w:t>
      </w:r>
      <w:r>
        <w:rPr>
          <w:rtl/>
        </w:rPr>
        <w:t>'מא</w:t>
      </w:r>
      <w:r>
        <w:rPr>
          <w:rtl/>
        </w:rPr>
        <w:t>ל זחאלקה (בל"ד):</w:t>
      </w:r>
      <w:bookmarkEnd w:id="229"/>
    </w:p>
    <w:p w14:paraId="043D8FF9" w14:textId="77777777" w:rsidR="00000000" w:rsidRDefault="004C51F7">
      <w:pPr>
        <w:pStyle w:val="a0"/>
        <w:rPr>
          <w:rFonts w:hint="cs"/>
          <w:rtl/>
        </w:rPr>
      </w:pPr>
    </w:p>
    <w:p w14:paraId="48C8FF40" w14:textId="77777777" w:rsidR="00000000" w:rsidRDefault="004C51F7">
      <w:pPr>
        <w:pStyle w:val="a0"/>
        <w:rPr>
          <w:rFonts w:hint="cs"/>
          <w:rtl/>
        </w:rPr>
      </w:pPr>
      <w:r>
        <w:rPr>
          <w:rFonts w:hint="cs"/>
          <w:rtl/>
        </w:rPr>
        <w:t xml:space="preserve">כבוד היושב-ראש, עמיתי חברי הכנסת, מאחורי כל שנאה קיים פחד, אמר שייקספיר. אנחנו נמצאים במצב שבו הדאגה הדמוגרפית הפכה לפוביה. החשש שהיה בעבר נהפך לחרדה. השיקולים הפכו לסיוטים. הטיעון הדמוגרפי השתלט על השיח הפוליטי, ואני רוצה להתחיל את דברי </w:t>
      </w:r>
      <w:r>
        <w:rPr>
          <w:rFonts w:hint="cs"/>
          <w:rtl/>
        </w:rPr>
        <w:t xml:space="preserve">בפסילתו של טיעון זה מכול וכול. </w:t>
      </w:r>
    </w:p>
    <w:p w14:paraId="61F51224" w14:textId="77777777" w:rsidR="00000000" w:rsidRDefault="004C51F7">
      <w:pPr>
        <w:pStyle w:val="a0"/>
        <w:rPr>
          <w:rFonts w:hint="cs"/>
          <w:rtl/>
        </w:rPr>
      </w:pPr>
    </w:p>
    <w:p w14:paraId="11C5CB65" w14:textId="77777777" w:rsidR="00000000" w:rsidRDefault="004C51F7">
      <w:pPr>
        <w:pStyle w:val="a0"/>
        <w:rPr>
          <w:rFonts w:hint="cs"/>
          <w:rtl/>
        </w:rPr>
      </w:pPr>
      <w:r>
        <w:rPr>
          <w:rFonts w:hint="cs"/>
          <w:rtl/>
        </w:rPr>
        <w:t>אני רוצה להגיד שזהו טיעון מסוכן, מסוכן מאין כמוהו. כשאנשים בשמאל הציוני הישראלי באים וטוענים כטענה מרכזית את הטיעון הדמוגרפי, צצים אנשים ומציעים הצעות לפתרון. הם אומרים לך: אם הבעיה היא בעיה דמוגרפית, מי אמר שצריך לסגת לגבו</w:t>
      </w:r>
      <w:r>
        <w:rPr>
          <w:rFonts w:hint="cs"/>
          <w:rtl/>
        </w:rPr>
        <w:t xml:space="preserve">לות 1967? אפשר להשליט משטר אפרטהייד, למשל. אפשר לעשות טרנספר. אפשר לעשות דילול אוכלוסין. הצעות מטורפות, שונות ומשונות, יכולות לפתור את הבעיה הדמוגרפית, אם זו הבעיה. לכן, זהו טיעון פסול מעיקרו, כי הבעיה היא לא בעיה דמוגרפית אלא בעיה פוליטית. </w:t>
      </w:r>
    </w:p>
    <w:p w14:paraId="6C188CC6" w14:textId="77777777" w:rsidR="00000000" w:rsidRDefault="004C51F7">
      <w:pPr>
        <w:pStyle w:val="a0"/>
        <w:rPr>
          <w:rtl/>
        </w:rPr>
      </w:pPr>
    </w:p>
    <w:p w14:paraId="04DD72C8" w14:textId="77777777" w:rsidR="00000000" w:rsidRDefault="004C51F7">
      <w:pPr>
        <w:pStyle w:val="a0"/>
        <w:rPr>
          <w:rFonts w:hint="cs"/>
          <w:rtl/>
        </w:rPr>
      </w:pPr>
      <w:r>
        <w:rPr>
          <w:rFonts w:hint="cs"/>
          <w:rtl/>
        </w:rPr>
        <w:t xml:space="preserve">המציאות בארץ </w:t>
      </w:r>
      <w:r>
        <w:rPr>
          <w:rFonts w:hint="cs"/>
          <w:rtl/>
        </w:rPr>
        <w:t>היא מציאות דו-לאומית. עם מציאות כזאת אפשר להגיע להסדר שיסדיר את היחסים בין שני הלאומים על בסיס של ערכים. ואני פונה לחברי בשמאל, שמדי פעם משתמשים בטיעון הדמוגרפי, לא להשתמש בו, אלא להשתית את דבריהם על ערכים, כי אם הם מדגישים את הטיעון הדמוגרפי הם עוזרים לימ</w:t>
      </w:r>
      <w:r>
        <w:rPr>
          <w:rFonts w:hint="cs"/>
          <w:rtl/>
        </w:rPr>
        <w:t xml:space="preserve">ין. צריך להדגיש את הערכים - ערכים של שוויון, ערכים של צדק, ערכים של חירות, ערכים של שותפות. </w:t>
      </w:r>
    </w:p>
    <w:p w14:paraId="3E891708" w14:textId="77777777" w:rsidR="00000000" w:rsidRDefault="004C51F7">
      <w:pPr>
        <w:pStyle w:val="a0"/>
        <w:rPr>
          <w:rFonts w:hint="cs"/>
          <w:rtl/>
        </w:rPr>
      </w:pPr>
    </w:p>
    <w:p w14:paraId="2C456679" w14:textId="77777777" w:rsidR="00000000" w:rsidRDefault="004C51F7">
      <w:pPr>
        <w:pStyle w:val="a0"/>
        <w:ind w:firstLine="720"/>
        <w:rPr>
          <w:rFonts w:hint="cs"/>
          <w:rtl/>
        </w:rPr>
      </w:pPr>
      <w:r>
        <w:rPr>
          <w:rFonts w:hint="cs"/>
          <w:rtl/>
        </w:rPr>
        <w:t>יש אפשרות להגיע לפתרון - על-ידי שתי מדינות או מדינה אחת דו-לאומית. המציאות היום מדברת על כך ששתי מדינות זה פתרון ראוי, ואני תומך בו. אני חושב שהוא יתקן חלק מהעוול</w:t>
      </w:r>
      <w:r>
        <w:rPr>
          <w:rFonts w:hint="cs"/>
          <w:rtl/>
        </w:rPr>
        <w:t>ות של העם הפלסטיני ויאפשר השלמה היסטורית ולא רק שלום והסדר.</w:t>
      </w:r>
    </w:p>
    <w:p w14:paraId="7D78FE41" w14:textId="77777777" w:rsidR="00000000" w:rsidRDefault="004C51F7">
      <w:pPr>
        <w:pStyle w:val="a0"/>
        <w:ind w:firstLine="720"/>
        <w:rPr>
          <w:rFonts w:hint="cs"/>
          <w:rtl/>
        </w:rPr>
      </w:pPr>
    </w:p>
    <w:p w14:paraId="25BEFCB3" w14:textId="77777777" w:rsidR="00000000" w:rsidRDefault="004C51F7">
      <w:pPr>
        <w:pStyle w:val="a0"/>
        <w:ind w:firstLine="720"/>
        <w:rPr>
          <w:rFonts w:hint="cs"/>
          <w:rtl/>
        </w:rPr>
      </w:pPr>
      <w:r>
        <w:rPr>
          <w:rFonts w:hint="cs"/>
          <w:rtl/>
        </w:rPr>
        <w:t>הערה אחרונה. יש בארץ משולש כזה, ועולים אחד אחרי השני מהימין. הם רוצים כיבוש, הם רוצים מדינה יהודית, הם רוצים מדינה דמוקרטית. זה משולש בלתי אפשרי. כדי שזה יהיה אפשרי צריך להוריד אחד מהשלושה. אם את</w:t>
      </w:r>
      <w:r>
        <w:rPr>
          <w:rFonts w:hint="cs"/>
          <w:rtl/>
        </w:rPr>
        <w:t>ה מוריד את הכיבוש, יכול להיות שתהיה פה מדינה יהודית דמוקרטית שהיא מתוחה בפני עצמה - יש מתח גדול בין יהדות ודמוקרטיה. אני לא רוצה להיכנס לעניין הזה, אבל גם כיבוש, גם יהודית, גם דמוקרטית, זה בלתי אפשרי. אם אתה מוריד את היהודית, יכולה להיות מדינה דמוקרטית דו-</w:t>
      </w:r>
      <w:r>
        <w:rPr>
          <w:rFonts w:hint="cs"/>
          <w:rtl/>
        </w:rPr>
        <w:t>לאומית ולא חד-לאומית. אם אתה מוריד את הדמוקרטיה, אפשר שיהיה משטר אפרטהייד של המיעוט היהודי או של היהודים כלפי שאר האוכלוסייה, וזו המציאות היום. אנחנו מדברים הרבה ואנחנו חיים במציאות של אפרטהייד שיש להתנגד לה, להיאבק נגדה על בסיס של ערכים ולא על בסיס של טיע</w:t>
      </w:r>
      <w:r>
        <w:rPr>
          <w:rFonts w:hint="cs"/>
          <w:rtl/>
        </w:rPr>
        <w:t xml:space="preserve">ונים דמוגרפיים.  </w:t>
      </w:r>
    </w:p>
    <w:p w14:paraId="2AF126E3" w14:textId="77777777" w:rsidR="00000000" w:rsidRDefault="004C51F7">
      <w:pPr>
        <w:pStyle w:val="a0"/>
        <w:ind w:firstLine="720"/>
        <w:rPr>
          <w:rFonts w:hint="cs"/>
          <w:rtl/>
        </w:rPr>
      </w:pPr>
    </w:p>
    <w:p w14:paraId="006D8D5D" w14:textId="77777777" w:rsidR="00000000" w:rsidRDefault="004C51F7">
      <w:pPr>
        <w:pStyle w:val="af1"/>
        <w:rPr>
          <w:rFonts w:hint="cs"/>
          <w:rtl/>
        </w:rPr>
      </w:pPr>
      <w:r>
        <w:rPr>
          <w:rFonts w:hint="eastAsia"/>
          <w:rtl/>
        </w:rPr>
        <w:t>היו</w:t>
      </w:r>
      <w:r>
        <w:rPr>
          <w:rtl/>
        </w:rPr>
        <w:t>"ר</w:t>
      </w:r>
      <w:r>
        <w:rPr>
          <w:rFonts w:hint="cs"/>
          <w:rtl/>
        </w:rPr>
        <w:t xml:space="preserve"> מוחמד ברכה</w:t>
      </w:r>
      <w:r>
        <w:rPr>
          <w:rtl/>
        </w:rPr>
        <w:t>:</w:t>
      </w:r>
    </w:p>
    <w:p w14:paraId="05D4D36C" w14:textId="77777777" w:rsidR="00000000" w:rsidRDefault="004C51F7">
      <w:pPr>
        <w:pStyle w:val="a0"/>
        <w:rPr>
          <w:rFonts w:hint="cs"/>
          <w:rtl/>
        </w:rPr>
      </w:pPr>
    </w:p>
    <w:p w14:paraId="50BF9746" w14:textId="77777777" w:rsidR="00000000" w:rsidRDefault="004C51F7">
      <w:pPr>
        <w:pStyle w:val="a0"/>
        <w:rPr>
          <w:rFonts w:hint="cs"/>
          <w:rtl/>
        </w:rPr>
      </w:pPr>
      <w:r>
        <w:rPr>
          <w:rFonts w:hint="cs"/>
          <w:rtl/>
        </w:rPr>
        <w:t xml:space="preserve">תודה. רשות הדיבור לחבר הכנסת יחיאל חזן, ואחריו </w:t>
      </w:r>
      <w:r>
        <w:rPr>
          <w:rtl/>
        </w:rPr>
        <w:t>–</w:t>
      </w:r>
      <w:r>
        <w:rPr>
          <w:rFonts w:hint="cs"/>
          <w:rtl/>
        </w:rPr>
        <w:t xml:space="preserve"> לחבר הכנסת מיכאל מלכיאור.</w:t>
      </w:r>
    </w:p>
    <w:p w14:paraId="611B30E0" w14:textId="77777777" w:rsidR="00000000" w:rsidRDefault="004C51F7">
      <w:pPr>
        <w:pStyle w:val="a0"/>
        <w:rPr>
          <w:rFonts w:hint="cs"/>
          <w:rtl/>
        </w:rPr>
      </w:pPr>
    </w:p>
    <w:p w14:paraId="6B2EF729" w14:textId="77777777" w:rsidR="00000000" w:rsidRDefault="004C51F7">
      <w:pPr>
        <w:pStyle w:val="a"/>
        <w:rPr>
          <w:rtl/>
        </w:rPr>
      </w:pPr>
      <w:bookmarkStart w:id="230" w:name="FS000001040T30_12_2003_19_53_55"/>
      <w:bookmarkStart w:id="231" w:name="_Toc63488458"/>
      <w:bookmarkEnd w:id="230"/>
      <w:r>
        <w:rPr>
          <w:rFonts w:hint="eastAsia"/>
          <w:rtl/>
        </w:rPr>
        <w:t>יחיאל</w:t>
      </w:r>
      <w:r>
        <w:rPr>
          <w:rtl/>
        </w:rPr>
        <w:t xml:space="preserve"> חזן (הליכוד):</w:t>
      </w:r>
      <w:bookmarkEnd w:id="231"/>
    </w:p>
    <w:p w14:paraId="03CCCE6B" w14:textId="77777777" w:rsidR="00000000" w:rsidRDefault="004C51F7">
      <w:pPr>
        <w:pStyle w:val="a0"/>
        <w:rPr>
          <w:rFonts w:hint="cs"/>
          <w:rtl/>
        </w:rPr>
      </w:pPr>
    </w:p>
    <w:p w14:paraId="63178F59" w14:textId="77777777" w:rsidR="00000000" w:rsidRDefault="004C51F7">
      <w:pPr>
        <w:pStyle w:val="a0"/>
        <w:rPr>
          <w:rFonts w:hint="cs"/>
          <w:rtl/>
        </w:rPr>
      </w:pPr>
      <w:r>
        <w:rPr>
          <w:rFonts w:hint="cs"/>
          <w:rtl/>
        </w:rPr>
        <w:t xml:space="preserve">אדוני היושב-ראש, כנסת נכבדה, איבוד הרוב היהודי בין הירדן לים </w:t>
      </w:r>
      <w:r>
        <w:rPr>
          <w:rtl/>
        </w:rPr>
        <w:t>–</w:t>
      </w:r>
      <w:r>
        <w:rPr>
          <w:rFonts w:hint="cs"/>
          <w:rtl/>
        </w:rPr>
        <w:t xml:space="preserve"> זהו הדיון. סוגיית הרוב היהודי אכן מהווה בעיה העלולה לאיים </w:t>
      </w:r>
      <w:r>
        <w:rPr>
          <w:rFonts w:hint="cs"/>
          <w:rtl/>
        </w:rPr>
        <w:t>בעתיד על דמותה של מדינת ישראל כמדינה יהודית בשל קצב הילודה במגזר המוסלמי.</w:t>
      </w:r>
    </w:p>
    <w:p w14:paraId="19E3372E" w14:textId="77777777" w:rsidR="00000000" w:rsidRDefault="004C51F7">
      <w:pPr>
        <w:pStyle w:val="a0"/>
        <w:rPr>
          <w:rFonts w:hint="cs"/>
          <w:rtl/>
        </w:rPr>
      </w:pPr>
    </w:p>
    <w:p w14:paraId="3CC89E20" w14:textId="77777777" w:rsidR="00000000" w:rsidRDefault="004C51F7">
      <w:pPr>
        <w:pStyle w:val="a0"/>
        <w:rPr>
          <w:rFonts w:hint="cs"/>
          <w:rtl/>
        </w:rPr>
      </w:pPr>
      <w:r>
        <w:rPr>
          <w:rFonts w:hint="cs"/>
          <w:rtl/>
        </w:rPr>
        <w:t>אני חושב שאנחנו, היהודים, צריכים להתקנא וללמוד מאותה אם מוסלמית. לצערי הרב, רק לפני כחודש שמענו את שר הפנים שאומר, שצריך לפעול כדי שהמשפחות ברוכות ילדים לא יהיו נטל על המדינה.</w:t>
      </w:r>
    </w:p>
    <w:p w14:paraId="7767173A" w14:textId="77777777" w:rsidR="00000000" w:rsidRDefault="004C51F7">
      <w:pPr>
        <w:pStyle w:val="a0"/>
        <w:rPr>
          <w:rFonts w:hint="cs"/>
          <w:rtl/>
        </w:rPr>
      </w:pPr>
    </w:p>
    <w:p w14:paraId="48F2F199" w14:textId="77777777" w:rsidR="00000000" w:rsidRDefault="004C51F7">
      <w:pPr>
        <w:pStyle w:val="af0"/>
        <w:rPr>
          <w:rtl/>
        </w:rPr>
      </w:pPr>
      <w:r>
        <w:rPr>
          <w:rFonts w:hint="eastAsia"/>
          <w:rtl/>
        </w:rPr>
        <w:t>אברה</w:t>
      </w:r>
      <w:r>
        <w:rPr>
          <w:rFonts w:hint="eastAsia"/>
          <w:rtl/>
        </w:rPr>
        <w:t>ם</w:t>
      </w:r>
      <w:r>
        <w:rPr>
          <w:rtl/>
        </w:rPr>
        <w:t xml:space="preserve"> בורג (העבודה-מימד):</w:t>
      </w:r>
    </w:p>
    <w:p w14:paraId="2B2B5938" w14:textId="77777777" w:rsidR="00000000" w:rsidRDefault="004C51F7">
      <w:pPr>
        <w:pStyle w:val="a0"/>
        <w:rPr>
          <w:rFonts w:hint="cs"/>
          <w:rtl/>
        </w:rPr>
      </w:pPr>
    </w:p>
    <w:p w14:paraId="390A7CA1" w14:textId="77777777" w:rsidR="00000000" w:rsidRDefault="004C51F7">
      <w:pPr>
        <w:pStyle w:val="a0"/>
        <w:rPr>
          <w:rFonts w:hint="cs"/>
          <w:rtl/>
        </w:rPr>
      </w:pPr>
      <w:r>
        <w:rPr>
          <w:rFonts w:hint="cs"/>
          <w:rtl/>
        </w:rPr>
        <w:t>שר האוצר.</w:t>
      </w:r>
    </w:p>
    <w:p w14:paraId="625C0AAC" w14:textId="77777777" w:rsidR="00000000" w:rsidRDefault="004C51F7">
      <w:pPr>
        <w:pStyle w:val="a0"/>
        <w:rPr>
          <w:rFonts w:hint="cs"/>
          <w:rtl/>
        </w:rPr>
      </w:pPr>
    </w:p>
    <w:p w14:paraId="00124EB1" w14:textId="77777777" w:rsidR="00000000" w:rsidRDefault="004C51F7">
      <w:pPr>
        <w:pStyle w:val="-"/>
        <w:rPr>
          <w:rtl/>
        </w:rPr>
      </w:pPr>
      <w:bookmarkStart w:id="232" w:name="FS000001040T30_12_2003_19_55_55C"/>
      <w:bookmarkEnd w:id="232"/>
      <w:r>
        <w:rPr>
          <w:rFonts w:hint="eastAsia"/>
          <w:rtl/>
        </w:rPr>
        <w:t>יחיאל</w:t>
      </w:r>
      <w:r>
        <w:rPr>
          <w:rtl/>
        </w:rPr>
        <w:t xml:space="preserve"> חזן (הליכוד):</w:t>
      </w:r>
    </w:p>
    <w:p w14:paraId="5961867C" w14:textId="77777777" w:rsidR="00000000" w:rsidRDefault="004C51F7">
      <w:pPr>
        <w:pStyle w:val="a0"/>
        <w:rPr>
          <w:rFonts w:hint="cs"/>
          <w:rtl/>
        </w:rPr>
      </w:pPr>
    </w:p>
    <w:p w14:paraId="0D712702" w14:textId="77777777" w:rsidR="00000000" w:rsidRDefault="004C51F7">
      <w:pPr>
        <w:pStyle w:val="a0"/>
        <w:rPr>
          <w:rFonts w:hint="cs"/>
          <w:rtl/>
        </w:rPr>
      </w:pPr>
      <w:r>
        <w:rPr>
          <w:rFonts w:hint="cs"/>
          <w:rtl/>
        </w:rPr>
        <w:t>גם שר האוצר. הסיבות לכך הן רבות, ובהתאם צריך שיהיה גם פתרון בהגברת הילודה ובמתן אפשרות למשפחות לפרנס את עצמן ואת ילדיהן בכבוד ולא להיאבק בכך שכאשר משפחה רוצה להביא ילד לעולם, היא צריכה לחשוב כיצד היא י</w:t>
      </w:r>
      <w:r>
        <w:rPr>
          <w:rFonts w:hint="cs"/>
          <w:rtl/>
        </w:rPr>
        <w:t xml:space="preserve">כולה להתמודד עם אותו ילד גם מבחינה כלכלית וגם מבחינת החינוך שהוא צריך לקבל, כי כולנו יודעים שאין חינוך חינם במדינת ישראל. במקביל, החדרת המודרניזציה למגזר הערבי בצורה כזאת שתביא למספר יילודים התואם מגזרים מודרניים. </w:t>
      </w:r>
    </w:p>
    <w:p w14:paraId="48F21E50" w14:textId="77777777" w:rsidR="00000000" w:rsidRDefault="004C51F7">
      <w:pPr>
        <w:pStyle w:val="a0"/>
        <w:rPr>
          <w:rFonts w:hint="cs"/>
          <w:rtl/>
        </w:rPr>
      </w:pPr>
    </w:p>
    <w:p w14:paraId="0B81D1CF" w14:textId="77777777" w:rsidR="00000000" w:rsidRDefault="004C51F7">
      <w:pPr>
        <w:pStyle w:val="a0"/>
        <w:ind w:firstLine="0"/>
        <w:rPr>
          <w:rFonts w:hint="cs"/>
          <w:rtl/>
        </w:rPr>
      </w:pPr>
      <w:r>
        <w:rPr>
          <w:rFonts w:hint="cs"/>
          <w:rtl/>
        </w:rPr>
        <w:tab/>
        <w:t>אני יודע שאולי חברי, חברי הכנסת הערבים,</w:t>
      </w:r>
      <w:r>
        <w:rPr>
          <w:rFonts w:hint="cs"/>
          <w:rtl/>
        </w:rPr>
        <w:t xml:space="preserve"> קצת יכעסו על מה שאני אומר. אני רואה שאתה כבר צוחק. אבל כולנו יודעים שכאשר יש חינוך נכון - - -</w:t>
      </w:r>
    </w:p>
    <w:p w14:paraId="0E5AB783" w14:textId="77777777" w:rsidR="00000000" w:rsidRDefault="004C51F7">
      <w:pPr>
        <w:pStyle w:val="a0"/>
        <w:ind w:firstLine="0"/>
        <w:rPr>
          <w:rFonts w:hint="cs"/>
          <w:rtl/>
        </w:rPr>
      </w:pPr>
    </w:p>
    <w:p w14:paraId="493ED0BD" w14:textId="77777777" w:rsidR="00000000" w:rsidRDefault="004C51F7">
      <w:pPr>
        <w:pStyle w:val="af0"/>
        <w:rPr>
          <w:rtl/>
        </w:rPr>
      </w:pPr>
      <w:r>
        <w:rPr>
          <w:rFonts w:hint="eastAsia"/>
          <w:rtl/>
        </w:rPr>
        <w:t>ג</w:t>
      </w:r>
      <w:r>
        <w:rPr>
          <w:rtl/>
        </w:rPr>
        <w:t>'מאל זחאלקה (בל"ד):</w:t>
      </w:r>
    </w:p>
    <w:p w14:paraId="09DACCB0" w14:textId="77777777" w:rsidR="00000000" w:rsidRDefault="004C51F7">
      <w:pPr>
        <w:pStyle w:val="a0"/>
        <w:rPr>
          <w:rFonts w:hint="cs"/>
          <w:rtl/>
        </w:rPr>
      </w:pPr>
    </w:p>
    <w:p w14:paraId="29EB303D" w14:textId="77777777" w:rsidR="00000000" w:rsidRDefault="004C51F7">
      <w:pPr>
        <w:pStyle w:val="a0"/>
        <w:rPr>
          <w:rFonts w:hint="cs"/>
          <w:rtl/>
        </w:rPr>
      </w:pPr>
      <w:r>
        <w:rPr>
          <w:rFonts w:hint="cs"/>
          <w:rtl/>
        </w:rPr>
        <w:t xml:space="preserve">אנחנו לא צוחקים, אנחנו בזים לדברים האלה. </w:t>
      </w:r>
    </w:p>
    <w:p w14:paraId="3EA665C2" w14:textId="77777777" w:rsidR="00000000" w:rsidRDefault="004C51F7">
      <w:pPr>
        <w:pStyle w:val="a0"/>
        <w:rPr>
          <w:rFonts w:hint="cs"/>
          <w:rtl/>
        </w:rPr>
      </w:pPr>
    </w:p>
    <w:p w14:paraId="109A95E7" w14:textId="77777777" w:rsidR="00000000" w:rsidRDefault="004C51F7">
      <w:pPr>
        <w:pStyle w:val="-"/>
        <w:rPr>
          <w:rtl/>
        </w:rPr>
      </w:pPr>
      <w:bookmarkStart w:id="233" w:name="FS000001040T30_12_2003_19_58_58C"/>
      <w:bookmarkEnd w:id="233"/>
      <w:r>
        <w:rPr>
          <w:rtl/>
        </w:rPr>
        <w:t>יחיאל חזן (הליכוד):</w:t>
      </w:r>
    </w:p>
    <w:p w14:paraId="15756AE7" w14:textId="77777777" w:rsidR="00000000" w:rsidRDefault="004C51F7">
      <w:pPr>
        <w:pStyle w:val="a0"/>
        <w:rPr>
          <w:rtl/>
        </w:rPr>
      </w:pPr>
    </w:p>
    <w:p w14:paraId="5492EB4B" w14:textId="77777777" w:rsidR="00000000" w:rsidRDefault="004C51F7">
      <w:pPr>
        <w:pStyle w:val="a0"/>
        <w:rPr>
          <w:rFonts w:hint="cs"/>
          <w:rtl/>
        </w:rPr>
      </w:pPr>
      <w:r>
        <w:rPr>
          <w:rFonts w:hint="cs"/>
          <w:rtl/>
        </w:rPr>
        <w:t>כאשר יש חינוך נכון, אנחנו כבר רואים במגזר הערבי הישראלי את הסימנים - משפחו</w:t>
      </w:r>
      <w:r>
        <w:rPr>
          <w:rFonts w:hint="cs"/>
          <w:rtl/>
        </w:rPr>
        <w:t>ת ערביות כבר לא מביאות כל כך הרבה ילדים.</w:t>
      </w:r>
    </w:p>
    <w:p w14:paraId="2359921C" w14:textId="77777777" w:rsidR="00000000" w:rsidRDefault="004C51F7">
      <w:pPr>
        <w:pStyle w:val="a0"/>
        <w:rPr>
          <w:rFonts w:hint="cs"/>
          <w:rtl/>
        </w:rPr>
      </w:pPr>
    </w:p>
    <w:p w14:paraId="3E470B4C" w14:textId="77777777" w:rsidR="00000000" w:rsidRDefault="004C51F7">
      <w:pPr>
        <w:pStyle w:val="af0"/>
        <w:rPr>
          <w:rtl/>
        </w:rPr>
      </w:pPr>
      <w:r>
        <w:rPr>
          <w:rFonts w:hint="eastAsia"/>
          <w:rtl/>
        </w:rPr>
        <w:t>ג</w:t>
      </w:r>
      <w:r>
        <w:rPr>
          <w:rtl/>
        </w:rPr>
        <w:t>'מאל זחאלקה (בל"ד):</w:t>
      </w:r>
    </w:p>
    <w:p w14:paraId="46893541" w14:textId="77777777" w:rsidR="00000000" w:rsidRDefault="004C51F7">
      <w:pPr>
        <w:pStyle w:val="a0"/>
        <w:rPr>
          <w:rFonts w:hint="cs"/>
          <w:rtl/>
        </w:rPr>
      </w:pPr>
    </w:p>
    <w:p w14:paraId="18CCE5DE" w14:textId="77777777" w:rsidR="00000000" w:rsidRDefault="004C51F7">
      <w:pPr>
        <w:pStyle w:val="a0"/>
        <w:rPr>
          <w:rFonts w:hint="cs"/>
          <w:rtl/>
        </w:rPr>
      </w:pPr>
      <w:r>
        <w:rPr>
          <w:rFonts w:hint="cs"/>
          <w:rtl/>
        </w:rPr>
        <w:t>אנחנו מלאי בוז לדברים שלך.</w:t>
      </w:r>
    </w:p>
    <w:p w14:paraId="079B34AB" w14:textId="77777777" w:rsidR="00000000" w:rsidRDefault="004C51F7">
      <w:pPr>
        <w:pStyle w:val="a0"/>
        <w:rPr>
          <w:rFonts w:hint="cs"/>
          <w:rtl/>
        </w:rPr>
      </w:pPr>
    </w:p>
    <w:p w14:paraId="68402E61" w14:textId="77777777" w:rsidR="00000000" w:rsidRDefault="004C51F7">
      <w:pPr>
        <w:pStyle w:val="af0"/>
        <w:rPr>
          <w:rtl/>
        </w:rPr>
      </w:pPr>
      <w:r>
        <w:rPr>
          <w:rFonts w:hint="eastAsia"/>
          <w:rtl/>
        </w:rPr>
        <w:t>רוחמה</w:t>
      </w:r>
      <w:r>
        <w:rPr>
          <w:rtl/>
        </w:rPr>
        <w:t xml:space="preserve"> אברהם (הליכוד):</w:t>
      </w:r>
    </w:p>
    <w:p w14:paraId="01402A2A" w14:textId="77777777" w:rsidR="00000000" w:rsidRDefault="004C51F7">
      <w:pPr>
        <w:pStyle w:val="a0"/>
        <w:rPr>
          <w:rFonts w:hint="cs"/>
          <w:rtl/>
        </w:rPr>
      </w:pPr>
    </w:p>
    <w:p w14:paraId="159E4874" w14:textId="77777777" w:rsidR="00000000" w:rsidRDefault="004C51F7">
      <w:pPr>
        <w:pStyle w:val="a0"/>
        <w:rPr>
          <w:rFonts w:hint="cs"/>
          <w:rtl/>
        </w:rPr>
      </w:pPr>
      <w:r>
        <w:rPr>
          <w:rFonts w:hint="cs"/>
          <w:rtl/>
        </w:rPr>
        <w:t xml:space="preserve">אוזני נחרדו לשמוע את מה שאמרת, ושמעתי את דבריך בשקט רב. </w:t>
      </w:r>
    </w:p>
    <w:p w14:paraId="744E50A5" w14:textId="77777777" w:rsidR="00000000" w:rsidRDefault="004C51F7">
      <w:pPr>
        <w:pStyle w:val="a0"/>
        <w:rPr>
          <w:rFonts w:hint="cs"/>
          <w:rtl/>
        </w:rPr>
      </w:pPr>
    </w:p>
    <w:p w14:paraId="7B78D2B8" w14:textId="77777777" w:rsidR="00000000" w:rsidRDefault="004C51F7">
      <w:pPr>
        <w:pStyle w:val="af0"/>
        <w:rPr>
          <w:rtl/>
        </w:rPr>
      </w:pPr>
      <w:r>
        <w:rPr>
          <w:rFonts w:hint="eastAsia"/>
          <w:rtl/>
        </w:rPr>
        <w:t>ג</w:t>
      </w:r>
      <w:r>
        <w:rPr>
          <w:rtl/>
        </w:rPr>
        <w:t>'מאל זחאלקה (בל"ד):</w:t>
      </w:r>
    </w:p>
    <w:p w14:paraId="6538E057" w14:textId="77777777" w:rsidR="00000000" w:rsidRDefault="004C51F7">
      <w:pPr>
        <w:pStyle w:val="a0"/>
        <w:rPr>
          <w:rFonts w:hint="cs"/>
          <w:rtl/>
        </w:rPr>
      </w:pPr>
    </w:p>
    <w:p w14:paraId="5203616A" w14:textId="77777777" w:rsidR="00000000" w:rsidRDefault="004C51F7">
      <w:pPr>
        <w:pStyle w:val="a0"/>
        <w:rPr>
          <w:rFonts w:hint="cs"/>
          <w:rtl/>
        </w:rPr>
      </w:pPr>
      <w:r>
        <w:rPr>
          <w:rFonts w:hint="cs"/>
          <w:rtl/>
        </w:rPr>
        <w:t xml:space="preserve">כשאת שומעת צדק, שוויון, חירות, את נחרדת. את נחרדת כשאת שומעת </w:t>
      </w:r>
      <w:r>
        <w:rPr>
          <w:rFonts w:hint="cs"/>
          <w:rtl/>
        </w:rPr>
        <w:t xml:space="preserve">את הדברים האלה. </w:t>
      </w:r>
    </w:p>
    <w:p w14:paraId="66BD0A5B" w14:textId="77777777" w:rsidR="00000000" w:rsidRDefault="004C51F7">
      <w:pPr>
        <w:pStyle w:val="a0"/>
        <w:rPr>
          <w:rFonts w:hint="cs"/>
          <w:rtl/>
        </w:rPr>
      </w:pPr>
    </w:p>
    <w:p w14:paraId="7D431FA5" w14:textId="77777777" w:rsidR="00000000" w:rsidRDefault="004C51F7">
      <w:pPr>
        <w:pStyle w:val="-"/>
        <w:rPr>
          <w:rtl/>
        </w:rPr>
      </w:pPr>
      <w:bookmarkStart w:id="234" w:name="FS000001040T30_12_2003_20_01_25C"/>
      <w:bookmarkEnd w:id="234"/>
      <w:r>
        <w:rPr>
          <w:rFonts w:hint="eastAsia"/>
          <w:rtl/>
        </w:rPr>
        <w:t>יחיאל</w:t>
      </w:r>
      <w:r>
        <w:rPr>
          <w:rtl/>
        </w:rPr>
        <w:t xml:space="preserve"> חזן (הליכוד):</w:t>
      </w:r>
    </w:p>
    <w:p w14:paraId="1321EDF0" w14:textId="77777777" w:rsidR="00000000" w:rsidRDefault="004C51F7">
      <w:pPr>
        <w:pStyle w:val="a0"/>
        <w:rPr>
          <w:rFonts w:hint="cs"/>
          <w:rtl/>
        </w:rPr>
      </w:pPr>
    </w:p>
    <w:p w14:paraId="17B1C05F" w14:textId="77777777" w:rsidR="00000000" w:rsidRDefault="004C51F7">
      <w:pPr>
        <w:pStyle w:val="a0"/>
        <w:rPr>
          <w:rFonts w:hint="cs"/>
          <w:rtl/>
        </w:rPr>
      </w:pPr>
      <w:r>
        <w:rPr>
          <w:rFonts w:hint="cs"/>
          <w:rtl/>
        </w:rPr>
        <w:t xml:space="preserve">אני מאוד-מאוד מצטער על כך ששמעון פרס התחיל את קמפיין ההפחדה כשאמר שהדמוגרפיה תחסל את מדינת ישראל. שומו שמים, כאילו שכל הזמן היו היהודים פה רוב. </w:t>
      </w:r>
    </w:p>
    <w:p w14:paraId="192DA81F" w14:textId="77777777" w:rsidR="00000000" w:rsidRDefault="004C51F7">
      <w:pPr>
        <w:pStyle w:val="a0"/>
        <w:rPr>
          <w:rFonts w:hint="cs"/>
          <w:rtl/>
        </w:rPr>
      </w:pPr>
    </w:p>
    <w:p w14:paraId="07977C2A" w14:textId="77777777" w:rsidR="00000000" w:rsidRDefault="004C51F7">
      <w:pPr>
        <w:pStyle w:val="af0"/>
        <w:rPr>
          <w:rtl/>
        </w:rPr>
      </w:pPr>
      <w:r>
        <w:rPr>
          <w:rFonts w:hint="eastAsia"/>
          <w:rtl/>
        </w:rPr>
        <w:t>קולט</w:t>
      </w:r>
      <w:r>
        <w:rPr>
          <w:rtl/>
        </w:rPr>
        <w:t xml:space="preserve"> אביטל (העבודה-מימד):</w:t>
      </w:r>
    </w:p>
    <w:p w14:paraId="598314FF" w14:textId="77777777" w:rsidR="00000000" w:rsidRDefault="004C51F7">
      <w:pPr>
        <w:pStyle w:val="a0"/>
        <w:rPr>
          <w:rFonts w:hint="cs"/>
          <w:rtl/>
        </w:rPr>
      </w:pPr>
    </w:p>
    <w:p w14:paraId="14C96E41" w14:textId="77777777" w:rsidR="00000000" w:rsidRDefault="004C51F7">
      <w:pPr>
        <w:pStyle w:val="a0"/>
        <w:rPr>
          <w:rFonts w:hint="cs"/>
          <w:rtl/>
        </w:rPr>
      </w:pPr>
      <w:r>
        <w:rPr>
          <w:rFonts w:hint="cs"/>
          <w:rtl/>
        </w:rPr>
        <w:t>למה אתה לא אומר את זה לשר שלך?</w:t>
      </w:r>
    </w:p>
    <w:p w14:paraId="0E977182" w14:textId="77777777" w:rsidR="00000000" w:rsidRDefault="004C51F7">
      <w:pPr>
        <w:pStyle w:val="a0"/>
        <w:ind w:firstLine="0"/>
        <w:rPr>
          <w:rFonts w:hint="cs"/>
          <w:rtl/>
        </w:rPr>
      </w:pPr>
    </w:p>
    <w:p w14:paraId="62EA3D0D" w14:textId="77777777" w:rsidR="00000000" w:rsidRDefault="004C51F7">
      <w:pPr>
        <w:pStyle w:val="-"/>
        <w:rPr>
          <w:rtl/>
        </w:rPr>
      </w:pPr>
      <w:bookmarkStart w:id="235" w:name="FS000001040T30_12_2003_19_31_16C"/>
      <w:bookmarkEnd w:id="235"/>
      <w:r>
        <w:rPr>
          <w:rFonts w:hint="eastAsia"/>
          <w:rtl/>
        </w:rPr>
        <w:t>יחיאל</w:t>
      </w:r>
      <w:r>
        <w:rPr>
          <w:rtl/>
        </w:rPr>
        <w:t xml:space="preserve"> חזן (ה</w:t>
      </w:r>
      <w:r>
        <w:rPr>
          <w:rtl/>
        </w:rPr>
        <w:t>ליכוד):</w:t>
      </w:r>
    </w:p>
    <w:p w14:paraId="4F34F7BC" w14:textId="77777777" w:rsidR="00000000" w:rsidRDefault="004C51F7">
      <w:pPr>
        <w:pStyle w:val="a0"/>
        <w:rPr>
          <w:rFonts w:hint="cs"/>
          <w:rtl/>
        </w:rPr>
      </w:pPr>
    </w:p>
    <w:p w14:paraId="3E10C33C" w14:textId="77777777" w:rsidR="00000000" w:rsidRDefault="004C51F7">
      <w:pPr>
        <w:pStyle w:val="a0"/>
        <w:rPr>
          <w:rFonts w:hint="cs"/>
          <w:rtl/>
        </w:rPr>
      </w:pPr>
      <w:r>
        <w:rPr>
          <w:rFonts w:hint="cs"/>
          <w:rtl/>
        </w:rPr>
        <w:t xml:space="preserve">שר התמ"ס, או.קיי. אבל מי שהוביל את הקמפיין הזה הוא שמעון פרס. הוא מפחיד אותנו כל הזמן מהריבוי של המוסלמים. כאילו שאותה אוכלוסייה ערבית לא היתה פה מסביב. יש 22 מדינות ערביות מוסלמיות, ואנחנו במיעוט. </w:t>
      </w:r>
    </w:p>
    <w:p w14:paraId="241EA9C5" w14:textId="77777777" w:rsidR="00000000" w:rsidRDefault="004C51F7">
      <w:pPr>
        <w:pStyle w:val="a0"/>
        <w:rPr>
          <w:rFonts w:hint="cs"/>
          <w:rtl/>
        </w:rPr>
      </w:pPr>
    </w:p>
    <w:p w14:paraId="47639D4B" w14:textId="77777777" w:rsidR="00000000" w:rsidRDefault="004C51F7">
      <w:pPr>
        <w:pStyle w:val="a0"/>
        <w:rPr>
          <w:rFonts w:hint="cs"/>
          <w:rtl/>
        </w:rPr>
      </w:pPr>
      <w:r>
        <w:rPr>
          <w:rFonts w:hint="cs"/>
          <w:rtl/>
        </w:rPr>
        <w:t xml:space="preserve">מדינת ישראל היא מדינה שתישאר פה לעד, ולא יעזור </w:t>
      </w:r>
      <w:r>
        <w:rPr>
          <w:rFonts w:hint="cs"/>
          <w:rtl/>
        </w:rPr>
        <w:t>שום דבר לאף אחד. לא על-ידי ריבוי של פלסטינים ולא על-ידי כך שאין מספיק ילודה יהודית. הפתרון אסור שיבוא מתוך תבוסתנות של ויתור על שטחי התיישבות, שכן מדובר במשהו שיהיה מדרון חלקלק, שבסופו נברח מכל מקום שבו הרוב היהודי מצוי בבעיה. הפתרון אינו בבריחתנו, אלא במצ</w:t>
      </w:r>
      <w:r>
        <w:rPr>
          <w:rFonts w:hint="cs"/>
          <w:rtl/>
        </w:rPr>
        <w:t xml:space="preserve">יאת דרכים יצירתיות לשמירת המאזן שישמור על דמותה היהודית של המדינה. תודה. </w:t>
      </w:r>
    </w:p>
    <w:p w14:paraId="53961EF6" w14:textId="77777777" w:rsidR="00000000" w:rsidRDefault="004C51F7">
      <w:pPr>
        <w:pStyle w:val="a0"/>
        <w:rPr>
          <w:rFonts w:hint="cs"/>
          <w:rtl/>
        </w:rPr>
      </w:pPr>
    </w:p>
    <w:p w14:paraId="412E9F9B" w14:textId="77777777" w:rsidR="00000000" w:rsidRDefault="004C51F7">
      <w:pPr>
        <w:pStyle w:val="af1"/>
        <w:rPr>
          <w:rFonts w:hint="cs"/>
          <w:rtl/>
        </w:rPr>
      </w:pPr>
      <w:r>
        <w:rPr>
          <w:rFonts w:hint="cs"/>
          <w:rtl/>
        </w:rPr>
        <w:t>היו"ר מוחמד ברכה:</w:t>
      </w:r>
    </w:p>
    <w:p w14:paraId="34ADC7CA" w14:textId="77777777" w:rsidR="00000000" w:rsidRDefault="004C51F7">
      <w:pPr>
        <w:pStyle w:val="a0"/>
        <w:ind w:firstLine="0"/>
        <w:rPr>
          <w:rFonts w:hint="cs"/>
          <w:rtl/>
        </w:rPr>
      </w:pPr>
    </w:p>
    <w:p w14:paraId="09D658FE" w14:textId="77777777" w:rsidR="00000000" w:rsidRDefault="004C51F7">
      <w:pPr>
        <w:pStyle w:val="a0"/>
        <w:ind w:firstLine="0"/>
        <w:rPr>
          <w:rFonts w:hint="cs"/>
          <w:rtl/>
        </w:rPr>
      </w:pPr>
      <w:r>
        <w:rPr>
          <w:rFonts w:hint="cs"/>
          <w:rtl/>
        </w:rPr>
        <w:tab/>
        <w:t xml:space="preserve">תודה. חבר הכנסת הרב מיכאל מלכיאור, בבקשה. אחריו </w:t>
      </w:r>
      <w:r>
        <w:rPr>
          <w:rtl/>
        </w:rPr>
        <w:t>–</w:t>
      </w:r>
      <w:r>
        <w:rPr>
          <w:rFonts w:hint="cs"/>
          <w:rtl/>
        </w:rPr>
        <w:t xml:space="preserve"> חבר הכנסת אהוד יתום. </w:t>
      </w:r>
    </w:p>
    <w:p w14:paraId="7F20BC1F" w14:textId="77777777" w:rsidR="00000000" w:rsidRDefault="004C51F7">
      <w:pPr>
        <w:pStyle w:val="a0"/>
        <w:ind w:firstLine="0"/>
        <w:rPr>
          <w:rFonts w:hint="cs"/>
          <w:rtl/>
        </w:rPr>
      </w:pPr>
    </w:p>
    <w:p w14:paraId="25DDE5C7" w14:textId="77777777" w:rsidR="00000000" w:rsidRDefault="004C51F7">
      <w:pPr>
        <w:pStyle w:val="a"/>
        <w:rPr>
          <w:rtl/>
        </w:rPr>
      </w:pPr>
      <w:bookmarkStart w:id="236" w:name="FS000000449T30_12_2003_19_35_56"/>
      <w:bookmarkStart w:id="237" w:name="_Toc63488459"/>
      <w:bookmarkEnd w:id="236"/>
      <w:r>
        <w:rPr>
          <w:rFonts w:hint="eastAsia"/>
          <w:rtl/>
        </w:rPr>
        <w:t>מיכאל</w:t>
      </w:r>
      <w:r>
        <w:rPr>
          <w:rtl/>
        </w:rPr>
        <w:t xml:space="preserve"> מלכיאור (העבודה-מימד):</w:t>
      </w:r>
      <w:bookmarkEnd w:id="237"/>
    </w:p>
    <w:p w14:paraId="4CC4C827" w14:textId="77777777" w:rsidR="00000000" w:rsidRDefault="004C51F7">
      <w:pPr>
        <w:pStyle w:val="a0"/>
        <w:rPr>
          <w:rFonts w:hint="cs"/>
          <w:rtl/>
        </w:rPr>
      </w:pPr>
    </w:p>
    <w:p w14:paraId="343F573C" w14:textId="77777777" w:rsidR="00000000" w:rsidRDefault="004C51F7">
      <w:pPr>
        <w:pStyle w:val="a0"/>
        <w:rPr>
          <w:rFonts w:hint="cs"/>
          <w:rtl/>
        </w:rPr>
      </w:pPr>
      <w:r>
        <w:rPr>
          <w:rFonts w:hint="cs"/>
          <w:rtl/>
        </w:rPr>
        <w:t>כבוד היושב-ראש, עמיתי חברי הכנסת, אכן דיון רציני מאוד וחשו</w:t>
      </w:r>
      <w:r>
        <w:rPr>
          <w:rFonts w:hint="cs"/>
          <w:rtl/>
        </w:rPr>
        <w:t xml:space="preserve">ב מאוד, ואני שמח שהנושא עולה. אני רוצה לחלוק אתכם את ההתלבטויות שלי גם בנושא הזה. </w:t>
      </w:r>
    </w:p>
    <w:p w14:paraId="7D02752E" w14:textId="77777777" w:rsidR="00000000" w:rsidRDefault="004C51F7">
      <w:pPr>
        <w:pStyle w:val="a0"/>
        <w:rPr>
          <w:rFonts w:hint="cs"/>
          <w:rtl/>
        </w:rPr>
      </w:pPr>
    </w:p>
    <w:p w14:paraId="6256647D" w14:textId="77777777" w:rsidR="00000000" w:rsidRDefault="004C51F7">
      <w:pPr>
        <w:pStyle w:val="a0"/>
        <w:rPr>
          <w:rFonts w:hint="cs"/>
          <w:rtl/>
        </w:rPr>
      </w:pPr>
      <w:r>
        <w:rPr>
          <w:rFonts w:hint="cs"/>
          <w:rtl/>
        </w:rPr>
        <w:t>בהחלט לגיטימי שתהיה מדינה אחת בעולם שהיא מדינת העם היהודי, ובתוך המדינה הזאת יהיה רוב גדול ומוצק של יהודים. אם יש סיבה לחלק את השטח בין הים לירדן לשתי מדינות, זה צריך להיות</w:t>
      </w:r>
      <w:r>
        <w:rPr>
          <w:rFonts w:hint="cs"/>
          <w:rtl/>
        </w:rPr>
        <w:t xml:space="preserve"> כדי שמדינה אחת תהיה מדינת העם הפלסטיני ומדינה אחרת תהיה מדינת העם היהודי. לכן לגיטימיים מבחינה זאת גם הדאגה והדברים הנלווים לדאגה לזה שיהיה רוב מוצק יהודי. </w:t>
      </w:r>
    </w:p>
    <w:p w14:paraId="2759F624" w14:textId="77777777" w:rsidR="00000000" w:rsidRDefault="004C51F7">
      <w:pPr>
        <w:pStyle w:val="a0"/>
        <w:rPr>
          <w:rFonts w:hint="cs"/>
          <w:rtl/>
        </w:rPr>
      </w:pPr>
    </w:p>
    <w:p w14:paraId="414477AE" w14:textId="77777777" w:rsidR="00000000" w:rsidRDefault="004C51F7">
      <w:pPr>
        <w:pStyle w:val="a0"/>
        <w:rPr>
          <w:rFonts w:hint="cs"/>
          <w:rtl/>
        </w:rPr>
      </w:pPr>
      <w:r>
        <w:rPr>
          <w:rFonts w:hint="cs"/>
          <w:rtl/>
        </w:rPr>
        <w:t>עם זאת, אני מוכרח להגיד, שעצם הדיון בנושא הדמוגרפי יש בו פסול מבחינה מוסרית ומבחינה יהודית, ומבחי</w:t>
      </w:r>
      <w:r>
        <w:rPr>
          <w:rFonts w:hint="cs"/>
          <w:rtl/>
        </w:rPr>
        <w:t xml:space="preserve">נתי זה היינו הך. זה פסול. אנחנו לא יכולים להגיב בחומרה כזאת נגד הנאום של שר האוצר </w:t>
      </w:r>
      <w:r>
        <w:rPr>
          <w:rtl/>
        </w:rPr>
        <w:t>–</w:t>
      </w:r>
      <w:r>
        <w:rPr>
          <w:rFonts w:hint="cs"/>
          <w:rtl/>
        </w:rPr>
        <w:t xml:space="preserve"> ובצדק להגיב </w:t>
      </w:r>
      <w:r>
        <w:rPr>
          <w:rtl/>
        </w:rPr>
        <w:t>–</w:t>
      </w:r>
      <w:r>
        <w:rPr>
          <w:rFonts w:hint="cs"/>
          <w:rtl/>
        </w:rPr>
        <w:t xml:space="preserve"> על האיום הדמוגרפי בתוך מדינת ישראל, ובעצמנו להשתמש בטיעון כשאנחנו מדברים על האיום בין הים לירדן. יש בזה מן הפסול. אי-אפשר להסתכל על בני-אדם שותפים ועל אזרחים </w:t>
      </w:r>
      <w:r>
        <w:rPr>
          <w:rFonts w:hint="cs"/>
          <w:rtl/>
        </w:rPr>
        <w:t>שותפים כעל איומים דמוגרפיים. אז אנחנו באמת מגיעים לדברים בעייתיים מאוד ולכל מיני הצעות בעייתיות שיעלו גם בעקבות הדיון הזה, לרבות דברים כמו טרנספר מרצון או מכוח, או כל מיני דרכים אחרות להיפטר מחלק מהאוכלוסייה של מדינת ישראל. כל מיני תקנות וחוקים עולים פה לע</w:t>
      </w:r>
      <w:r>
        <w:rPr>
          <w:rFonts w:hint="cs"/>
          <w:rtl/>
        </w:rPr>
        <w:t xml:space="preserve">תים, וזה דבר מאוד מסוכן. </w:t>
      </w:r>
    </w:p>
    <w:p w14:paraId="7AB01551" w14:textId="77777777" w:rsidR="00000000" w:rsidRDefault="004C51F7">
      <w:pPr>
        <w:pStyle w:val="a0"/>
        <w:rPr>
          <w:rFonts w:hint="cs"/>
          <w:rtl/>
        </w:rPr>
      </w:pPr>
    </w:p>
    <w:p w14:paraId="502EACBA" w14:textId="77777777" w:rsidR="00000000" w:rsidRDefault="004C51F7">
      <w:pPr>
        <w:pStyle w:val="a0"/>
        <w:rPr>
          <w:rFonts w:hint="cs"/>
          <w:rtl/>
        </w:rPr>
      </w:pPr>
      <w:r>
        <w:rPr>
          <w:rFonts w:hint="cs"/>
          <w:rtl/>
        </w:rPr>
        <w:t xml:space="preserve">אנחנו מדברים פה על חלוקת הטריטוריה של ארץ-ישראל </w:t>
      </w:r>
      <w:r>
        <w:rPr>
          <w:rtl/>
        </w:rPr>
        <w:t>–</w:t>
      </w:r>
      <w:r>
        <w:rPr>
          <w:rFonts w:hint="cs"/>
          <w:rtl/>
        </w:rPr>
        <w:t xml:space="preserve"> ואני מאמין שכל ארץ-ישראל שייכת לעם היהודי, אבל יש גם עם אחר שמאמין שהארץ שייכת לו, ולכן חייבים להגיע לחלוקה של הטריטוריה </w:t>
      </w:r>
      <w:r>
        <w:rPr>
          <w:rtl/>
        </w:rPr>
        <w:t>–</w:t>
      </w:r>
      <w:r>
        <w:rPr>
          <w:rFonts w:hint="cs"/>
          <w:rtl/>
        </w:rPr>
        <w:t xml:space="preserve"> אבל לא מההיבט הדמוגרפי, אלא מכוח זה שאי-אפשר להשתלט על ע</w:t>
      </w:r>
      <w:r>
        <w:rPr>
          <w:rFonts w:hint="cs"/>
          <w:rtl/>
        </w:rPr>
        <w:t xml:space="preserve">ם אחר. זה לא מוסרי, זה לא יהודי, זה בלתי אפשרי, זה לא נכון, זה לא נותן לנו שום עתיד פה, כי אנחנו צריכים להסתדר פה. </w:t>
      </w:r>
    </w:p>
    <w:p w14:paraId="29A52F6B" w14:textId="77777777" w:rsidR="00000000" w:rsidRDefault="004C51F7">
      <w:pPr>
        <w:pStyle w:val="a0"/>
        <w:rPr>
          <w:rFonts w:hint="cs"/>
          <w:rtl/>
        </w:rPr>
      </w:pPr>
    </w:p>
    <w:p w14:paraId="4118D92A" w14:textId="77777777" w:rsidR="00000000" w:rsidRDefault="004C51F7">
      <w:pPr>
        <w:pStyle w:val="a0"/>
        <w:rPr>
          <w:rFonts w:hint="cs"/>
          <w:rtl/>
        </w:rPr>
      </w:pPr>
      <w:r>
        <w:rPr>
          <w:rFonts w:hint="cs"/>
          <w:rtl/>
        </w:rPr>
        <w:t>אני רוצה להגיע לדבר העיקרי. הסכסוך שלנו הוא לא סכסוך דמוגרפי, הוא גם לא סכסוך טריטוריאלי. הסכסוך שלנו היום הוא סכסוך אתני-תרבותי-דתי, וניתן</w:t>
      </w:r>
      <w:r>
        <w:rPr>
          <w:rFonts w:hint="cs"/>
          <w:rtl/>
        </w:rPr>
        <w:t xml:space="preserve"> לפתור אותו רק על-ידי שותפות תרבותית-דתית, שמאפשרת להקים שתי מדינות לשני העמים מתוך צדק ושוויון. אני חושב שיש פה הרבה מאוד מן החיבורים של העמדות השונות. זה לא ימין וזה לא שמאל, אלא זה דבר ערכי עמוק יותר של היותנו פה והאפשרות שלנו ליצור פה מציאות אחרת, משות</w:t>
      </w:r>
      <w:r>
        <w:rPr>
          <w:rFonts w:hint="cs"/>
          <w:rtl/>
        </w:rPr>
        <w:t xml:space="preserve">פת. </w:t>
      </w:r>
    </w:p>
    <w:p w14:paraId="714FEA0F" w14:textId="77777777" w:rsidR="00000000" w:rsidRDefault="004C51F7">
      <w:pPr>
        <w:pStyle w:val="a0"/>
        <w:rPr>
          <w:rFonts w:hint="cs"/>
          <w:rtl/>
        </w:rPr>
      </w:pPr>
    </w:p>
    <w:p w14:paraId="21D33E6F" w14:textId="77777777" w:rsidR="00000000" w:rsidRDefault="004C51F7">
      <w:pPr>
        <w:pStyle w:val="a0"/>
        <w:rPr>
          <w:rFonts w:hint="cs"/>
          <w:rtl/>
        </w:rPr>
      </w:pPr>
      <w:r>
        <w:rPr>
          <w:rFonts w:hint="cs"/>
          <w:rtl/>
        </w:rPr>
        <w:t>אני מקווה שהמציאות הזאת תיצור גם שתי מדינות במסגרת הזאת, ובמדינה אחת יהיה רוב גדול פלסטיני, ובמדינה אחרת יהיה רוב גדול יהודי. אני חושב שזה צריך להיות אינטרס של שני העמים, ליצור את זה בצורה של שותפות ולא בצורה של עימות, ולכן צריך מאוד להיזהר. זה לא פס</w:t>
      </w:r>
      <w:r>
        <w:rPr>
          <w:rFonts w:hint="cs"/>
          <w:rtl/>
        </w:rPr>
        <w:t xml:space="preserve">ול לגמרי להשתמש בטיעון, אבל להפוך בני-אדם לפצצות דמוגרפיות, זה לא שותפות. אי-אפשר לבנות פה עתיד על הדבר הזה. </w:t>
      </w:r>
    </w:p>
    <w:p w14:paraId="400EDAE7" w14:textId="77777777" w:rsidR="00000000" w:rsidRDefault="004C51F7">
      <w:pPr>
        <w:pStyle w:val="a0"/>
        <w:rPr>
          <w:rFonts w:hint="cs"/>
          <w:rtl/>
        </w:rPr>
      </w:pPr>
    </w:p>
    <w:p w14:paraId="14F09AB3" w14:textId="77777777" w:rsidR="00000000" w:rsidRDefault="004C51F7">
      <w:pPr>
        <w:pStyle w:val="a0"/>
        <w:rPr>
          <w:rFonts w:hint="cs"/>
          <w:rtl/>
        </w:rPr>
      </w:pPr>
      <w:r>
        <w:rPr>
          <w:rFonts w:hint="cs"/>
          <w:rtl/>
        </w:rPr>
        <w:t>אני אומר את זה גם לידידי אברום בורג, שהעלה, בצדק, את הנושא. אני יודע שגם הוא דואג אותן דאגות. אי-אפשר לבוא לשותפות אמיתית, גם לא בתוך מדינת ישראל</w:t>
      </w:r>
      <w:r>
        <w:rPr>
          <w:rFonts w:hint="cs"/>
          <w:rtl/>
        </w:rPr>
        <w:t xml:space="preserve">, מול אזרחי מדינת ישראל הערבים הפלסטינים, ולהגיד להם שזה בסיס השותפות שאנחנו רוצים לבנות אתם. צריכים לחשוב על זה טוב, ואני שמח שהדבר עלה, ושאנחנו נוכל לחשוב ביחד על פתרונות. תודה. </w:t>
      </w:r>
    </w:p>
    <w:p w14:paraId="6D6B8324" w14:textId="77777777" w:rsidR="00000000" w:rsidRDefault="004C51F7">
      <w:pPr>
        <w:pStyle w:val="a0"/>
        <w:rPr>
          <w:rFonts w:hint="cs"/>
          <w:rtl/>
        </w:rPr>
      </w:pPr>
    </w:p>
    <w:p w14:paraId="5092EC2C" w14:textId="77777777" w:rsidR="00000000" w:rsidRDefault="004C51F7">
      <w:pPr>
        <w:pStyle w:val="af1"/>
        <w:rPr>
          <w:rFonts w:hint="cs"/>
          <w:rtl/>
        </w:rPr>
      </w:pPr>
      <w:r>
        <w:rPr>
          <w:rFonts w:hint="cs"/>
          <w:rtl/>
        </w:rPr>
        <w:t>היו"ר מוחמד ברכה:</w:t>
      </w:r>
    </w:p>
    <w:p w14:paraId="2F7B23A2" w14:textId="77777777" w:rsidR="00000000" w:rsidRDefault="004C51F7">
      <w:pPr>
        <w:pStyle w:val="a0"/>
        <w:ind w:firstLine="0"/>
        <w:rPr>
          <w:rFonts w:hint="cs"/>
          <w:rtl/>
        </w:rPr>
      </w:pPr>
    </w:p>
    <w:p w14:paraId="2212DAEA" w14:textId="77777777" w:rsidR="00000000" w:rsidRDefault="004C51F7">
      <w:pPr>
        <w:pStyle w:val="a0"/>
        <w:rPr>
          <w:rFonts w:hint="cs"/>
          <w:rtl/>
        </w:rPr>
      </w:pPr>
      <w:r>
        <w:rPr>
          <w:rFonts w:hint="cs"/>
          <w:rtl/>
        </w:rPr>
        <w:t xml:space="preserve">תודה. חבר הכנסת אהוד יתום, בבקשה. אחריו </w:t>
      </w:r>
      <w:r>
        <w:rPr>
          <w:rtl/>
        </w:rPr>
        <w:t>–</w:t>
      </w:r>
      <w:r>
        <w:rPr>
          <w:rFonts w:hint="cs"/>
          <w:rtl/>
        </w:rPr>
        <w:t xml:space="preserve"> חבר הכנסת יעק</w:t>
      </w:r>
      <w:r>
        <w:rPr>
          <w:rFonts w:hint="cs"/>
          <w:rtl/>
        </w:rPr>
        <w:t xml:space="preserve">ב מרגי. </w:t>
      </w:r>
    </w:p>
    <w:p w14:paraId="48650D69" w14:textId="77777777" w:rsidR="00000000" w:rsidRDefault="004C51F7">
      <w:pPr>
        <w:pStyle w:val="a0"/>
        <w:rPr>
          <w:rFonts w:hint="cs"/>
          <w:rtl/>
        </w:rPr>
      </w:pPr>
    </w:p>
    <w:p w14:paraId="67C05D25" w14:textId="77777777" w:rsidR="00000000" w:rsidRDefault="004C51F7">
      <w:pPr>
        <w:pStyle w:val="a"/>
        <w:rPr>
          <w:rtl/>
        </w:rPr>
      </w:pPr>
      <w:bookmarkStart w:id="238" w:name="FS000001032T30_12_2003_19_54_05"/>
      <w:bookmarkStart w:id="239" w:name="_Toc63488460"/>
      <w:bookmarkEnd w:id="238"/>
      <w:r>
        <w:rPr>
          <w:rFonts w:hint="eastAsia"/>
          <w:rtl/>
        </w:rPr>
        <w:t>אהוד</w:t>
      </w:r>
      <w:r>
        <w:rPr>
          <w:rtl/>
        </w:rPr>
        <w:t xml:space="preserve"> יתום (הליכוד):</w:t>
      </w:r>
      <w:bookmarkEnd w:id="239"/>
    </w:p>
    <w:p w14:paraId="59C232C6" w14:textId="77777777" w:rsidR="00000000" w:rsidRDefault="004C51F7">
      <w:pPr>
        <w:pStyle w:val="a0"/>
        <w:rPr>
          <w:rFonts w:hint="cs"/>
          <w:rtl/>
        </w:rPr>
      </w:pPr>
    </w:p>
    <w:p w14:paraId="0A22CA12" w14:textId="77777777" w:rsidR="00000000" w:rsidRDefault="004C51F7">
      <w:pPr>
        <w:pStyle w:val="a0"/>
        <w:rPr>
          <w:rFonts w:hint="cs"/>
          <w:rtl/>
        </w:rPr>
      </w:pPr>
      <w:r>
        <w:rPr>
          <w:rFonts w:hint="cs"/>
          <w:rtl/>
        </w:rPr>
        <w:t>אדוני היושב-ראש, כבוד השר גדעון עזרא, כבוד השר בני אלון, חברי חברי הכנסת, מעניין אם הדיון הדמוגרפי החשוב הזה, חבר הכנסת בורג, היה נערך אילולא התרחשה בשלוש השנים האחרונות מלחמת טרור עקובה מדם נגדנו. מעניין אם היינו מנהלים דיון</w:t>
      </w:r>
      <w:r>
        <w:rPr>
          <w:rFonts w:hint="cs"/>
          <w:rtl/>
        </w:rPr>
        <w:t xml:space="preserve"> שכזה אם לא היינו נאלצים להרחיב את גבולות המדינה במלחמת ששת הימים. אולי היה צריך אז, אחרי מלחמת ששת הימים, בראי חזון ארוך טווח, או להחזיר את השטחים או למצוא מוצא אחר לרוב יהודי עתידי בארץ, אבל אז, בזמן מלחמה. יכול להיות שגם אם היינו עושים את זה, הרי שבאחד </w:t>
      </w:r>
      <w:r>
        <w:rPr>
          <w:rFonts w:hint="cs"/>
          <w:rtl/>
        </w:rPr>
        <w:t xml:space="preserve">הסיבובים הבאים עלינו לכלותנו </w:t>
      </w:r>
      <w:r>
        <w:rPr>
          <w:rtl/>
        </w:rPr>
        <w:t>–</w:t>
      </w:r>
      <w:r>
        <w:rPr>
          <w:rFonts w:hint="cs"/>
          <w:rtl/>
        </w:rPr>
        <w:t xml:space="preserve"> שהרי כבר בתום מלחמת השחרור קבעו אויבינו שיהיו סיבובים רבים במאבק הזה, עד שהם יוכלו לנו </w:t>
      </w:r>
      <w:r>
        <w:rPr>
          <w:rtl/>
        </w:rPr>
        <w:t>–</w:t>
      </w:r>
      <w:r>
        <w:rPr>
          <w:rFonts w:hint="cs"/>
          <w:rtl/>
        </w:rPr>
        <w:t xml:space="preserve"> היינו צריכים לשוב ולהיאלץ לכבוש חבלי ארץ. </w:t>
      </w:r>
    </w:p>
    <w:p w14:paraId="73AEDCD8" w14:textId="77777777" w:rsidR="00000000" w:rsidRDefault="004C51F7">
      <w:pPr>
        <w:pStyle w:val="a0"/>
        <w:rPr>
          <w:rFonts w:hint="cs"/>
          <w:rtl/>
        </w:rPr>
      </w:pPr>
    </w:p>
    <w:p w14:paraId="165B2F2D" w14:textId="77777777" w:rsidR="00000000" w:rsidRDefault="004C51F7">
      <w:pPr>
        <w:pStyle w:val="a0"/>
        <w:rPr>
          <w:rFonts w:hint="cs"/>
          <w:rtl/>
        </w:rPr>
      </w:pPr>
      <w:r>
        <w:rPr>
          <w:rFonts w:hint="cs"/>
          <w:rtl/>
        </w:rPr>
        <w:t>היום, לצערי, הסדקים הנפערים בחברה הישראלית, בגין הטרור הפושט בנו חדשות לבקרים, יוצרים מצב שב</w:t>
      </w:r>
      <w:r>
        <w:rPr>
          <w:rFonts w:hint="cs"/>
          <w:rtl/>
        </w:rPr>
        <w:t xml:space="preserve">ו מבעד לסדקים הללו חודרים כל מיני אנשים שאומרים: הבעיה שלנו היא דמוגרפיה, אין לנו שום בעיה אחרת, ופתרון הבעיה הדמוגרפית הוא בצעדים חד-צדדיים או בצעדים מעצבים או בנסיגה חד-צדדית או בקווי ביטחון. ואלה אנשים מהשמאל ומהימין, אין להאשים סיעה כזאת או סיעה אחרת. </w:t>
      </w:r>
      <w:r>
        <w:rPr>
          <w:rFonts w:hint="cs"/>
          <w:rtl/>
        </w:rPr>
        <w:t xml:space="preserve">היום זה בפירוש תופס ורווח בקרב חלקים מכל הקבוצות הללו, שאומרים שהבעיה שלנו היא דמוגרפית, ואם נפתור את הבעיה הזמנית הדמוגרפית הזאת, הרי נפתור לעם היהודי את בעיית המדינה היהודית והדמוקרטית, שאנחנו כל כך חפצים שתהיה וכך יימשך המצב. </w:t>
      </w:r>
    </w:p>
    <w:p w14:paraId="432D899E" w14:textId="77777777" w:rsidR="00000000" w:rsidRDefault="004C51F7">
      <w:pPr>
        <w:pStyle w:val="a0"/>
        <w:rPr>
          <w:rFonts w:hint="cs"/>
          <w:rtl/>
        </w:rPr>
      </w:pPr>
    </w:p>
    <w:p w14:paraId="45055C0C" w14:textId="77777777" w:rsidR="00000000" w:rsidRDefault="004C51F7">
      <w:pPr>
        <w:pStyle w:val="a0"/>
        <w:rPr>
          <w:rFonts w:hint="cs"/>
          <w:rtl/>
        </w:rPr>
      </w:pPr>
      <w:r>
        <w:rPr>
          <w:rFonts w:hint="cs"/>
          <w:rtl/>
        </w:rPr>
        <w:t xml:space="preserve">אני חושב שכמו שלא עוקרים </w:t>
      </w:r>
      <w:r>
        <w:rPr>
          <w:rFonts w:hint="cs"/>
          <w:rtl/>
        </w:rPr>
        <w:t xml:space="preserve">יישובים תחת אש, לא צריכים בשום פנים ואופן לקבל החלטות הרות גורל בכיסוי כזה או בכסות אחרת כאשר המאבק עדיין ניצב מולנו. רק פתרון בהסכם של שני עמים מיושבים בדעתם ייתן את המצב העתידי הכל-כך נחוץ לכולנו </w:t>
      </w:r>
      <w:r>
        <w:rPr>
          <w:rtl/>
        </w:rPr>
        <w:t>–</w:t>
      </w:r>
      <w:r>
        <w:rPr>
          <w:rFonts w:hint="cs"/>
          <w:rtl/>
        </w:rPr>
        <w:t xml:space="preserve"> שלום עם כבוד הדדי לשני העמים. תודה. </w:t>
      </w:r>
    </w:p>
    <w:p w14:paraId="79A9168B" w14:textId="77777777" w:rsidR="00000000" w:rsidRDefault="004C51F7">
      <w:pPr>
        <w:pStyle w:val="a0"/>
        <w:rPr>
          <w:rFonts w:hint="cs"/>
          <w:rtl/>
        </w:rPr>
      </w:pPr>
    </w:p>
    <w:p w14:paraId="66D2B8B2" w14:textId="77777777" w:rsidR="00000000" w:rsidRDefault="004C51F7">
      <w:pPr>
        <w:pStyle w:val="af1"/>
        <w:rPr>
          <w:rFonts w:hint="cs"/>
          <w:rtl/>
        </w:rPr>
      </w:pPr>
      <w:r>
        <w:rPr>
          <w:rFonts w:hint="cs"/>
          <w:rtl/>
        </w:rPr>
        <w:t>היו"ר מוחמד ברכה:</w:t>
      </w:r>
    </w:p>
    <w:p w14:paraId="3D047B93" w14:textId="77777777" w:rsidR="00000000" w:rsidRDefault="004C51F7">
      <w:pPr>
        <w:pStyle w:val="a0"/>
        <w:ind w:firstLine="0"/>
        <w:rPr>
          <w:rFonts w:hint="cs"/>
          <w:rtl/>
        </w:rPr>
      </w:pPr>
    </w:p>
    <w:p w14:paraId="70059A5B" w14:textId="77777777" w:rsidR="00000000" w:rsidRDefault="004C51F7">
      <w:pPr>
        <w:pStyle w:val="a0"/>
        <w:rPr>
          <w:rFonts w:hint="cs"/>
          <w:rtl/>
        </w:rPr>
      </w:pPr>
      <w:r>
        <w:rPr>
          <w:rFonts w:hint="cs"/>
          <w:rtl/>
        </w:rPr>
        <w:t xml:space="preserve">תודה, חבר הכנסת יתום. חבר הכנסת יעקב מרגי, בבקשה. אחריו </w:t>
      </w:r>
      <w:r>
        <w:rPr>
          <w:rtl/>
        </w:rPr>
        <w:t>–</w:t>
      </w:r>
      <w:r>
        <w:rPr>
          <w:rFonts w:hint="cs"/>
          <w:rtl/>
        </w:rPr>
        <w:t xml:space="preserve"> חבר הכנסת יורי שטרן. </w:t>
      </w:r>
    </w:p>
    <w:p w14:paraId="21FF7ABD" w14:textId="77777777" w:rsidR="00000000" w:rsidRDefault="004C51F7">
      <w:pPr>
        <w:pStyle w:val="a0"/>
        <w:rPr>
          <w:rFonts w:hint="cs"/>
          <w:rtl/>
        </w:rPr>
      </w:pPr>
    </w:p>
    <w:p w14:paraId="61146ADE" w14:textId="77777777" w:rsidR="00000000" w:rsidRDefault="004C51F7">
      <w:pPr>
        <w:pStyle w:val="a"/>
        <w:rPr>
          <w:rtl/>
        </w:rPr>
      </w:pPr>
      <w:bookmarkStart w:id="240" w:name="FS000001056T30_12_2003_20_02_18"/>
      <w:bookmarkStart w:id="241" w:name="_Toc63488461"/>
      <w:bookmarkEnd w:id="240"/>
      <w:r>
        <w:rPr>
          <w:rFonts w:hint="eastAsia"/>
          <w:rtl/>
        </w:rPr>
        <w:t>יעקב</w:t>
      </w:r>
      <w:r>
        <w:rPr>
          <w:rtl/>
        </w:rPr>
        <w:t xml:space="preserve"> מרגי (ש"ס):</w:t>
      </w:r>
      <w:bookmarkEnd w:id="241"/>
    </w:p>
    <w:p w14:paraId="6754A80E" w14:textId="77777777" w:rsidR="00000000" w:rsidRDefault="004C51F7">
      <w:pPr>
        <w:pStyle w:val="a0"/>
        <w:rPr>
          <w:rFonts w:hint="cs"/>
          <w:rtl/>
        </w:rPr>
      </w:pPr>
    </w:p>
    <w:p w14:paraId="35C00005" w14:textId="77777777" w:rsidR="00000000" w:rsidRDefault="004C51F7">
      <w:pPr>
        <w:pStyle w:val="a0"/>
        <w:rPr>
          <w:rFonts w:hint="cs"/>
          <w:rtl/>
        </w:rPr>
      </w:pPr>
      <w:r>
        <w:rPr>
          <w:rFonts w:hint="cs"/>
          <w:rtl/>
        </w:rPr>
        <w:t>אדוני היושב-ראש, חברי חברי הכנסת, נכון, לרוב היהודי במדינה אורבת סכנה מיידית, בטווח של 20 השנים הקרובות. הרוב היהודי מאבד מיתרונו מכמה סיבות. חברי חבר הכנסת</w:t>
      </w:r>
      <w:r>
        <w:rPr>
          <w:rFonts w:hint="cs"/>
          <w:rtl/>
        </w:rPr>
        <w:t xml:space="preserve"> אברום בורג ורוב החברים שדיברו כאן דיברו על הפן המדיני, אבל אני רוצה להביא עוד כמה סיבות ולומר למה הרוב היהודי בסכנה. בנושא המדיני גם אני טוען שהממשלה חייבת להשקיע מאמצים להביא לפתרון מדיני, כל אחד בדרכו שלו. אף צד עדיין לא הוכיח שאכן הנוסחה שלו הצליחה או </w:t>
      </w:r>
      <w:r>
        <w:rPr>
          <w:rFonts w:hint="cs"/>
          <w:rtl/>
        </w:rPr>
        <w:t xml:space="preserve">שתצליח, אבל כולנו מייחלים ליום שיהיה פתרון מדיני. לצערי הרב, הרוב היהודי במדינה מאבד מכוחו ומעוצמתו בצעדים ההרסניים המונעים על-ידי ממשלת ישראל, ולאט לאט מאבד המושג "ממשלת ישראל" את משמעותו. </w:t>
      </w:r>
    </w:p>
    <w:p w14:paraId="21CD9EFA" w14:textId="77777777" w:rsidR="00000000" w:rsidRDefault="004C51F7">
      <w:pPr>
        <w:pStyle w:val="a0"/>
        <w:rPr>
          <w:rFonts w:hint="cs"/>
          <w:rtl/>
        </w:rPr>
      </w:pPr>
    </w:p>
    <w:p w14:paraId="6858AA85" w14:textId="77777777" w:rsidR="00000000" w:rsidRDefault="004C51F7">
      <w:pPr>
        <w:pStyle w:val="a0"/>
        <w:rPr>
          <w:rFonts w:hint="cs"/>
          <w:rtl/>
        </w:rPr>
      </w:pPr>
      <w:r>
        <w:rPr>
          <w:rFonts w:hint="cs"/>
          <w:rtl/>
        </w:rPr>
        <w:t>אני זועק על כך שהמדינה, לא רק שהיא לא מעודדת ילודה אלא היא אף מו</w:t>
      </w:r>
      <w:r>
        <w:rPr>
          <w:rFonts w:hint="cs"/>
          <w:rtl/>
        </w:rPr>
        <w:t xml:space="preserve">נעת ילודה. בכך, למי שמעז לחשוב מחשבה יהודית, מחשבה טהורה, מחשבה ציונית להביא ילדים לעולם </w:t>
      </w:r>
      <w:r>
        <w:rPr>
          <w:rtl/>
        </w:rPr>
        <w:t>–</w:t>
      </w:r>
      <w:r>
        <w:rPr>
          <w:rFonts w:hint="cs"/>
          <w:rtl/>
        </w:rPr>
        <w:t xml:space="preserve"> הממשלה, המדינה, מציגה אותו כנטל. ברצוני לומר לחברים: במקום להשקיע מיליונים ומיליארדים מכספי העם היהודי בחיפוש בנרות אחר יהודים ב-30%, ויהודים לשעבר, ואולי יהודים, וכ</w:t>
      </w:r>
      <w:r>
        <w:rPr>
          <w:rFonts w:hint="cs"/>
          <w:rtl/>
        </w:rPr>
        <w:t xml:space="preserve">אלה שחיו לצד יהודים </w:t>
      </w:r>
      <w:r>
        <w:rPr>
          <w:rtl/>
        </w:rPr>
        <w:t>–</w:t>
      </w:r>
      <w:r>
        <w:rPr>
          <w:rFonts w:hint="cs"/>
          <w:rtl/>
        </w:rPr>
        <w:t xml:space="preserve"> זול יותר להשקיע בעידוד הילודה, בילדי ישראל. תלמדו מהגרועים שבאויבינו, מה"חמאס", שהפך את הרחם הפלסטיני לכלי מלחמה. אנחנו הפכנו את הרחם היהודי הקדוש לבושת, לבושה, למעמסה, לנטל. </w:t>
      </w:r>
    </w:p>
    <w:p w14:paraId="2C929805" w14:textId="77777777" w:rsidR="00000000" w:rsidRDefault="004C51F7">
      <w:pPr>
        <w:pStyle w:val="a0"/>
        <w:rPr>
          <w:rFonts w:hint="cs"/>
          <w:rtl/>
        </w:rPr>
      </w:pPr>
    </w:p>
    <w:p w14:paraId="0EDEBA48" w14:textId="77777777" w:rsidR="00000000" w:rsidRDefault="004C51F7">
      <w:pPr>
        <w:pStyle w:val="a0"/>
        <w:rPr>
          <w:rFonts w:hint="cs"/>
          <w:rtl/>
        </w:rPr>
      </w:pPr>
      <w:r>
        <w:rPr>
          <w:rFonts w:hint="cs"/>
          <w:rtl/>
        </w:rPr>
        <w:t xml:space="preserve">המדינה צריכה להפסיק לייבא לכאן את מי שאינו יהודי. המדינה </w:t>
      </w:r>
      <w:r>
        <w:rPr>
          <w:rFonts w:hint="cs"/>
          <w:rtl/>
        </w:rPr>
        <w:t xml:space="preserve">צריכה להפסיק לתת אזרחות לכל מי שחיפש מקלט כלכלי או מקלט תרבותי במדינה. </w:t>
      </w:r>
    </w:p>
    <w:p w14:paraId="119D140E" w14:textId="77777777" w:rsidR="00000000" w:rsidRDefault="004C51F7">
      <w:pPr>
        <w:pStyle w:val="a0"/>
        <w:rPr>
          <w:rFonts w:hint="cs"/>
          <w:rtl/>
        </w:rPr>
      </w:pPr>
    </w:p>
    <w:p w14:paraId="521723E4" w14:textId="77777777" w:rsidR="00000000" w:rsidRDefault="004C51F7">
      <w:pPr>
        <w:pStyle w:val="a0"/>
        <w:rPr>
          <w:rFonts w:hint="cs"/>
          <w:rtl/>
        </w:rPr>
      </w:pPr>
      <w:r>
        <w:rPr>
          <w:rFonts w:hint="cs"/>
          <w:rtl/>
        </w:rPr>
        <w:t>אדוני היושב-ראש, חברי חברי הכנסת, ברצוני לנצל את יתרת זמני כדי לדבר על המצוקות הרבות במדינה בעקבות המדיניות הכלכלית של האוצר. בשנים האחרונות בוצע קיצוץ כואב בקצבאות הילדים. משפחות שבת</w:t>
      </w:r>
      <w:r>
        <w:rPr>
          <w:rFonts w:hint="cs"/>
          <w:rtl/>
        </w:rPr>
        <w:t xml:space="preserve">חילת השנה הסתייעו בקצבה זו לכלכלת המשפחה בסכומים של 3,000-4,000 ש"ח, ירדו ל-1,000-1,500 ש"ח. היום, כשמשאירים את המע"מ בשיעור של 18%; היום, כשמעלים את המע"מ למלכ"רים; היום, כשמיטיבים עם המעסיקים בהקטנת ההפרשה לביטוח לאומי, שתגרע מתקציב המדינה כמיליארד ש"ח, </w:t>
      </w:r>
      <w:r>
        <w:rPr>
          <w:rFonts w:hint="cs"/>
          <w:rtl/>
        </w:rPr>
        <w:t xml:space="preserve">ויש מי שאומר 1.5 מיליארד; היום, כשנגיד בנק ישראל טוען שאנו במצב שניתן לחשוב על הקלה ועל הטבות למשפחות החלשות </w:t>
      </w:r>
      <w:r>
        <w:rPr>
          <w:rtl/>
        </w:rPr>
        <w:t>–</w:t>
      </w:r>
      <w:r>
        <w:rPr>
          <w:rFonts w:hint="cs"/>
          <w:rtl/>
        </w:rPr>
        <w:t xml:space="preserve"> כדאי שהאוצר יחזור בו מחלק מהקיצוץ על מנת להיטיב עם המשפחות שמקיימות את העם היהודי ושומרות על הרוב היהודי. תודה. </w:t>
      </w:r>
    </w:p>
    <w:p w14:paraId="5CC8D49E" w14:textId="77777777" w:rsidR="00000000" w:rsidRDefault="004C51F7">
      <w:pPr>
        <w:pStyle w:val="a0"/>
        <w:ind w:firstLine="0"/>
        <w:rPr>
          <w:rFonts w:hint="cs"/>
          <w:rtl/>
        </w:rPr>
      </w:pPr>
    </w:p>
    <w:p w14:paraId="1F9195BB" w14:textId="77777777" w:rsidR="00000000" w:rsidRDefault="004C51F7">
      <w:pPr>
        <w:pStyle w:val="af1"/>
        <w:rPr>
          <w:rtl/>
        </w:rPr>
      </w:pPr>
      <w:r>
        <w:rPr>
          <w:rtl/>
        </w:rPr>
        <w:t xml:space="preserve">היו"ר </w:t>
      </w:r>
      <w:r>
        <w:rPr>
          <w:rFonts w:hint="cs"/>
          <w:rtl/>
        </w:rPr>
        <w:t>מוחמד ברכה:</w:t>
      </w:r>
    </w:p>
    <w:p w14:paraId="2F29E2BA" w14:textId="77777777" w:rsidR="00000000" w:rsidRDefault="004C51F7">
      <w:pPr>
        <w:pStyle w:val="a0"/>
        <w:rPr>
          <w:rFonts w:hint="cs"/>
          <w:rtl/>
        </w:rPr>
      </w:pPr>
    </w:p>
    <w:p w14:paraId="74EBD175" w14:textId="77777777" w:rsidR="00000000" w:rsidRDefault="004C51F7">
      <w:pPr>
        <w:pStyle w:val="a0"/>
        <w:rPr>
          <w:rFonts w:hint="cs"/>
          <w:rtl/>
        </w:rPr>
      </w:pPr>
      <w:r>
        <w:rPr>
          <w:rFonts w:hint="cs"/>
          <w:rtl/>
        </w:rPr>
        <w:t>תודה לחבר הכ</w:t>
      </w:r>
      <w:r>
        <w:rPr>
          <w:rFonts w:hint="cs"/>
          <w:rtl/>
        </w:rPr>
        <w:t xml:space="preserve">נסת מרגי. חבר הכנסת יורי שטרן, אחריו - חבר הכנסת מנחם פרוש, ואם הוא לא יהיה </w:t>
      </w:r>
      <w:r>
        <w:rPr>
          <w:rtl/>
        </w:rPr>
        <w:t>–</w:t>
      </w:r>
      <w:r>
        <w:rPr>
          <w:rFonts w:hint="cs"/>
          <w:rtl/>
        </w:rPr>
        <w:t xml:space="preserve"> חבר הכנסת טלב אלסאנע.</w:t>
      </w:r>
    </w:p>
    <w:p w14:paraId="15CF782F" w14:textId="77777777" w:rsidR="00000000" w:rsidRDefault="004C51F7">
      <w:pPr>
        <w:pStyle w:val="a0"/>
        <w:ind w:firstLine="0"/>
        <w:rPr>
          <w:rFonts w:hint="cs"/>
          <w:rtl/>
        </w:rPr>
      </w:pPr>
    </w:p>
    <w:p w14:paraId="53424E28" w14:textId="77777777" w:rsidR="00000000" w:rsidRDefault="004C51F7">
      <w:pPr>
        <w:pStyle w:val="a"/>
        <w:rPr>
          <w:rtl/>
        </w:rPr>
      </w:pPr>
      <w:bookmarkStart w:id="242" w:name="FS000000430T30_12_2003_19_46_57"/>
      <w:bookmarkStart w:id="243" w:name="_Toc63488462"/>
      <w:bookmarkEnd w:id="242"/>
      <w:r>
        <w:rPr>
          <w:rFonts w:hint="eastAsia"/>
          <w:rtl/>
        </w:rPr>
        <w:t>יורי</w:t>
      </w:r>
      <w:r>
        <w:rPr>
          <w:rtl/>
        </w:rPr>
        <w:t xml:space="preserve"> שטרן (האיחוד הלאומי - ישראל ביתנו):</w:t>
      </w:r>
      <w:bookmarkEnd w:id="243"/>
    </w:p>
    <w:p w14:paraId="31BD3F61" w14:textId="77777777" w:rsidR="00000000" w:rsidRDefault="004C51F7">
      <w:pPr>
        <w:pStyle w:val="a0"/>
        <w:rPr>
          <w:rFonts w:hint="cs"/>
          <w:rtl/>
        </w:rPr>
      </w:pPr>
    </w:p>
    <w:p w14:paraId="443546D4" w14:textId="77777777" w:rsidR="00000000" w:rsidRDefault="004C51F7">
      <w:pPr>
        <w:pStyle w:val="a0"/>
        <w:rPr>
          <w:rFonts w:hint="cs"/>
          <w:rtl/>
        </w:rPr>
      </w:pPr>
      <w:r>
        <w:rPr>
          <w:rFonts w:hint="cs"/>
          <w:rtl/>
        </w:rPr>
        <w:t>כבוד היושב-ראש, כבוד השר, חברי הכנסת, שמעתי מכמה מהדוברים שבאמת לא נעים לנהל דיון על הדמוגרפיה, על הדמוגרפיה האתנ</w:t>
      </w:r>
      <w:r>
        <w:rPr>
          <w:rFonts w:hint="cs"/>
          <w:rtl/>
        </w:rPr>
        <w:t xml:space="preserve">ית. אני מרגיש שנכון לטעון שזה לא נעים, כי בסך הכול היינו רוצים להיות עם כל השכנים והמיעוטים במדינה ביחסי שכנות טובה ובאהבה. אני חושב שהערבים הישראלים, כשהם שומעים אותנו היהודים מדברים על הבטחת הרוב היהודי, הם לא מרגישים נוח עם זה. </w:t>
      </w:r>
    </w:p>
    <w:p w14:paraId="4AEAFDA5" w14:textId="77777777" w:rsidR="00000000" w:rsidRDefault="004C51F7">
      <w:pPr>
        <w:pStyle w:val="a0"/>
        <w:rPr>
          <w:rFonts w:hint="cs"/>
          <w:rtl/>
        </w:rPr>
      </w:pPr>
    </w:p>
    <w:p w14:paraId="3411797C" w14:textId="77777777" w:rsidR="00000000" w:rsidRDefault="004C51F7">
      <w:pPr>
        <w:pStyle w:val="a0"/>
        <w:rPr>
          <w:rFonts w:hint="cs"/>
          <w:rtl/>
        </w:rPr>
      </w:pPr>
      <w:r>
        <w:rPr>
          <w:rFonts w:hint="cs"/>
          <w:rtl/>
        </w:rPr>
        <w:t xml:space="preserve">אבל, זאת המציאות </w:t>
      </w:r>
      <w:r>
        <w:rPr>
          <w:rtl/>
        </w:rPr>
        <w:t>–</w:t>
      </w:r>
      <w:r>
        <w:rPr>
          <w:rFonts w:hint="cs"/>
          <w:rtl/>
        </w:rPr>
        <w:t xml:space="preserve"> אפרו</w:t>
      </w:r>
      <w:r>
        <w:rPr>
          <w:rFonts w:hint="cs"/>
          <w:rtl/>
        </w:rPr>
        <w:t>פו, לא רק במדינת ישראל; הדיון הזה מתנהל במדינות רבות. אנחנו המדינה היחידה שמייצגת את הציוויליזציה היהודית. כמו שבפסיפס העולמי, אם תיעלם צרפת או צ'כיה או כל מדינה אחרת שיש לה פרצוף משלה, יש לה תרבות משלה, יש לה היסטוריה ומסורת, זאת תהיה אבדה כבדה לאנושות כו</w:t>
      </w:r>
      <w:r>
        <w:rPr>
          <w:rFonts w:hint="cs"/>
          <w:rtl/>
        </w:rPr>
        <w:t xml:space="preserve">לה, כך אסור שתיעלם המדינה היהודית. זאת האחריות שלנו, גם כלפי הדורות הקודמים וגם כלפי אלה שבאים בתור. אנחנו קיבלנו את המדינה הזאת מאלה שלחמו והקימו אותה, ואנחנו חייבים להוריש אותה לדורות הבאים. </w:t>
      </w:r>
    </w:p>
    <w:p w14:paraId="1D6E5C05" w14:textId="77777777" w:rsidR="00000000" w:rsidRDefault="004C51F7">
      <w:pPr>
        <w:pStyle w:val="a0"/>
        <w:rPr>
          <w:rFonts w:hint="cs"/>
          <w:rtl/>
        </w:rPr>
      </w:pPr>
    </w:p>
    <w:p w14:paraId="2DCCFAB8" w14:textId="77777777" w:rsidR="00000000" w:rsidRDefault="004C51F7">
      <w:pPr>
        <w:pStyle w:val="a0"/>
        <w:rPr>
          <w:rFonts w:hint="cs"/>
          <w:rtl/>
        </w:rPr>
      </w:pPr>
      <w:r>
        <w:rPr>
          <w:rFonts w:hint="cs"/>
          <w:rtl/>
        </w:rPr>
        <w:t>מה צריכים לעשות בתחום הדמוגרפי? פתאום מי שמעלה את השאלה הדמוג</w:t>
      </w:r>
      <w:r>
        <w:rPr>
          <w:rFonts w:hint="cs"/>
          <w:rtl/>
        </w:rPr>
        <w:t xml:space="preserve">רפית הוא דווקא השמאל. הימין מלכתחילה חשב על שוויון מלא גם לערביי יהודה ושומרון. ממי באה הצעקה? מהשמאל. ומה השמאל מציע? הוא אומר: בואו ניפרד, נעשה קו, ניתן להם מדינה ויהיה לנו טוב. ואני אומר: זאת אשליה, או הטעיה </w:t>
      </w:r>
      <w:r>
        <w:rPr>
          <w:rtl/>
        </w:rPr>
        <w:t>–</w:t>
      </w:r>
      <w:r>
        <w:rPr>
          <w:rFonts w:hint="cs"/>
          <w:rtl/>
        </w:rPr>
        <w:t xml:space="preserve"> תלוי מי אומר את זה. יש כאלה שמבינים טוב שזא</w:t>
      </w:r>
      <w:r>
        <w:rPr>
          <w:rFonts w:hint="cs"/>
          <w:rtl/>
        </w:rPr>
        <w:t>ת הטעיה. בכל מקרה אין בזה שמץ של אמת.</w:t>
      </w:r>
    </w:p>
    <w:p w14:paraId="2BBB2296" w14:textId="77777777" w:rsidR="00000000" w:rsidRDefault="004C51F7">
      <w:pPr>
        <w:pStyle w:val="a0"/>
        <w:rPr>
          <w:rFonts w:hint="cs"/>
          <w:rtl/>
        </w:rPr>
      </w:pPr>
    </w:p>
    <w:p w14:paraId="452AA1BE" w14:textId="77777777" w:rsidR="00000000" w:rsidRDefault="004C51F7">
      <w:pPr>
        <w:pStyle w:val="a0"/>
        <w:rPr>
          <w:rFonts w:hint="cs"/>
          <w:rtl/>
        </w:rPr>
      </w:pPr>
      <w:r>
        <w:rPr>
          <w:rFonts w:hint="cs"/>
          <w:rtl/>
        </w:rPr>
        <w:t xml:space="preserve"> איך אתה פותר בעיה על-ידי הקמת מדינה בלב הארץ, שמטבע הדברים תהפוך מייד למין ישות ציונית-פלסטינית, והפליטים הפלסטינים </w:t>
      </w:r>
      <w:r>
        <w:rPr>
          <w:rtl/>
        </w:rPr>
        <w:t>–</w:t>
      </w:r>
      <w:r>
        <w:rPr>
          <w:rFonts w:hint="cs"/>
          <w:rtl/>
        </w:rPr>
        <w:t xml:space="preserve"> שלא נקלטו במדינות ערב בגלל רצונם של השלטונות של המדינות האלה, שנשארו פליטים שלושה דורות </w:t>
      </w:r>
      <w:r>
        <w:rPr>
          <w:rtl/>
        </w:rPr>
        <w:t>–</w:t>
      </w:r>
      <w:r>
        <w:rPr>
          <w:rFonts w:hint="cs"/>
          <w:rtl/>
        </w:rPr>
        <w:t xml:space="preserve"> ייזרקו ל</w:t>
      </w:r>
      <w:r>
        <w:rPr>
          <w:rFonts w:hint="cs"/>
          <w:rtl/>
        </w:rPr>
        <w:t xml:space="preserve">מדינה הפלסטינית. המאזן הדמוגרפי בשטח הקטן הזה יופרע עוד יותר. במקום 3 פסיק משהו מיליוני איש, ערבים, שחיים בשטחי יהודה, שומרון וחבל-עזה, יהיו 5 ו-6 מיליונים. </w:t>
      </w:r>
    </w:p>
    <w:p w14:paraId="0F8BDA48" w14:textId="77777777" w:rsidR="00000000" w:rsidRDefault="004C51F7">
      <w:pPr>
        <w:pStyle w:val="a0"/>
        <w:ind w:firstLine="0"/>
        <w:rPr>
          <w:rFonts w:hint="cs"/>
          <w:rtl/>
        </w:rPr>
      </w:pPr>
    </w:p>
    <w:p w14:paraId="0341B0FC" w14:textId="77777777" w:rsidR="00000000" w:rsidRDefault="004C51F7">
      <w:pPr>
        <w:pStyle w:val="af0"/>
        <w:rPr>
          <w:rtl/>
        </w:rPr>
      </w:pPr>
      <w:r>
        <w:rPr>
          <w:rFonts w:hint="eastAsia"/>
          <w:rtl/>
        </w:rPr>
        <w:t>ואסל</w:t>
      </w:r>
      <w:r>
        <w:rPr>
          <w:rtl/>
        </w:rPr>
        <w:t xml:space="preserve"> טאהא (בל"ד):</w:t>
      </w:r>
    </w:p>
    <w:p w14:paraId="0A2F6933" w14:textId="77777777" w:rsidR="00000000" w:rsidRDefault="004C51F7">
      <w:pPr>
        <w:pStyle w:val="a0"/>
        <w:rPr>
          <w:rFonts w:hint="cs"/>
          <w:rtl/>
        </w:rPr>
      </w:pPr>
    </w:p>
    <w:p w14:paraId="57E37F1A" w14:textId="77777777" w:rsidR="00000000" w:rsidRDefault="004C51F7">
      <w:pPr>
        <w:pStyle w:val="a0"/>
        <w:rPr>
          <w:rFonts w:hint="cs"/>
          <w:rtl/>
        </w:rPr>
      </w:pPr>
      <w:r>
        <w:rPr>
          <w:rFonts w:hint="cs"/>
          <w:rtl/>
        </w:rPr>
        <w:t>מה עשתה מדינת ישראל לפליטים שנשארו בתוכה?</w:t>
      </w:r>
    </w:p>
    <w:p w14:paraId="4D8FF468" w14:textId="77777777" w:rsidR="00000000" w:rsidRDefault="004C51F7">
      <w:pPr>
        <w:pStyle w:val="a0"/>
        <w:ind w:firstLine="0"/>
        <w:rPr>
          <w:rFonts w:hint="cs"/>
          <w:rtl/>
        </w:rPr>
      </w:pPr>
    </w:p>
    <w:p w14:paraId="26A020E2" w14:textId="77777777" w:rsidR="00000000" w:rsidRDefault="004C51F7">
      <w:pPr>
        <w:pStyle w:val="-"/>
        <w:rPr>
          <w:rtl/>
        </w:rPr>
      </w:pPr>
      <w:bookmarkStart w:id="244" w:name="FS000000430T30_12_2003_19_52_16C"/>
      <w:bookmarkEnd w:id="244"/>
      <w:r>
        <w:rPr>
          <w:rtl/>
        </w:rPr>
        <w:t>יורי שטרן (האיחוד הלאומי - ישראל בי</w:t>
      </w:r>
      <w:r>
        <w:rPr>
          <w:rtl/>
        </w:rPr>
        <w:t>תנו):</w:t>
      </w:r>
    </w:p>
    <w:p w14:paraId="681A558A" w14:textId="77777777" w:rsidR="00000000" w:rsidRDefault="004C51F7">
      <w:pPr>
        <w:pStyle w:val="a0"/>
        <w:rPr>
          <w:rtl/>
        </w:rPr>
      </w:pPr>
    </w:p>
    <w:p w14:paraId="55508E5C" w14:textId="77777777" w:rsidR="00000000" w:rsidRDefault="004C51F7">
      <w:pPr>
        <w:pStyle w:val="a0"/>
        <w:rPr>
          <w:rFonts w:hint="cs"/>
          <w:rtl/>
        </w:rPr>
      </w:pPr>
      <w:r>
        <w:rPr>
          <w:rFonts w:hint="cs"/>
          <w:rtl/>
        </w:rPr>
        <w:t xml:space="preserve">הראשונה שתגרש את הפליטים הפלסטינים תהיה לבנון. אחר כך תבוא סוריה, אחר כך אולי גם ירדן. ייווצר כאן לחץ דמוגרפי, כלכלי ופוליטי בלתי נסבל. המאזן הדמוגרפי ישתנה לרעתנו בצורה מהותית. </w:t>
      </w:r>
    </w:p>
    <w:p w14:paraId="0E724999" w14:textId="77777777" w:rsidR="00000000" w:rsidRDefault="004C51F7">
      <w:pPr>
        <w:pStyle w:val="a0"/>
        <w:ind w:firstLine="0"/>
        <w:rPr>
          <w:rFonts w:hint="cs"/>
          <w:rtl/>
        </w:rPr>
      </w:pPr>
    </w:p>
    <w:p w14:paraId="517E34D1" w14:textId="77777777" w:rsidR="00000000" w:rsidRDefault="004C51F7">
      <w:pPr>
        <w:pStyle w:val="af0"/>
        <w:rPr>
          <w:rtl/>
        </w:rPr>
      </w:pPr>
      <w:r>
        <w:rPr>
          <w:rFonts w:hint="eastAsia"/>
          <w:rtl/>
        </w:rPr>
        <w:t>ואסל</w:t>
      </w:r>
      <w:r>
        <w:rPr>
          <w:rtl/>
        </w:rPr>
        <w:t xml:space="preserve"> טאהא (בל"ד):</w:t>
      </w:r>
    </w:p>
    <w:p w14:paraId="71BD25A4" w14:textId="77777777" w:rsidR="00000000" w:rsidRDefault="004C51F7">
      <w:pPr>
        <w:pStyle w:val="a0"/>
        <w:rPr>
          <w:rFonts w:hint="cs"/>
          <w:rtl/>
        </w:rPr>
      </w:pPr>
    </w:p>
    <w:p w14:paraId="0059FE1E" w14:textId="77777777" w:rsidR="00000000" w:rsidRDefault="004C51F7">
      <w:pPr>
        <w:pStyle w:val="a0"/>
        <w:rPr>
          <w:rFonts w:hint="cs"/>
          <w:rtl/>
        </w:rPr>
      </w:pPr>
      <w:r>
        <w:rPr>
          <w:rFonts w:hint="cs"/>
          <w:rtl/>
        </w:rPr>
        <w:t>מה עשיתם אתם?</w:t>
      </w:r>
    </w:p>
    <w:p w14:paraId="177669FE" w14:textId="77777777" w:rsidR="00000000" w:rsidRDefault="004C51F7">
      <w:pPr>
        <w:pStyle w:val="a0"/>
        <w:ind w:firstLine="0"/>
        <w:rPr>
          <w:rFonts w:hint="cs"/>
          <w:rtl/>
        </w:rPr>
      </w:pPr>
    </w:p>
    <w:p w14:paraId="34CCE561" w14:textId="77777777" w:rsidR="00000000" w:rsidRDefault="004C51F7">
      <w:pPr>
        <w:pStyle w:val="-"/>
        <w:rPr>
          <w:rtl/>
        </w:rPr>
      </w:pPr>
      <w:bookmarkStart w:id="245" w:name="FS000000430T30_12_2003_19_53_01C"/>
      <w:bookmarkEnd w:id="245"/>
      <w:r>
        <w:rPr>
          <w:rtl/>
        </w:rPr>
        <w:t>יורי שטרן (האיחוד הלאומי - ישראל בי</w:t>
      </w:r>
      <w:r>
        <w:rPr>
          <w:rtl/>
        </w:rPr>
        <w:t>תנו):</w:t>
      </w:r>
    </w:p>
    <w:p w14:paraId="3388939C" w14:textId="77777777" w:rsidR="00000000" w:rsidRDefault="004C51F7">
      <w:pPr>
        <w:pStyle w:val="a0"/>
        <w:rPr>
          <w:rtl/>
        </w:rPr>
      </w:pPr>
    </w:p>
    <w:p w14:paraId="19939DC4" w14:textId="77777777" w:rsidR="00000000" w:rsidRDefault="004C51F7">
      <w:pPr>
        <w:pStyle w:val="a0"/>
        <w:rPr>
          <w:rFonts w:hint="cs"/>
          <w:rtl/>
        </w:rPr>
      </w:pPr>
      <w:r>
        <w:rPr>
          <w:rFonts w:hint="cs"/>
          <w:rtl/>
        </w:rPr>
        <w:t xml:space="preserve">הבעיה הפלסטינית לא תיפתר בצורה כזאת, אבל הבעיה היהודית תהפוך חמורה הרבה יותר. האנשים האלה, או שיחיו בכלוב, או </w:t>
      </w:r>
      <w:r>
        <w:rPr>
          <w:rtl/>
        </w:rPr>
        <w:t>–</w:t>
      </w:r>
      <w:r>
        <w:rPr>
          <w:rFonts w:hint="cs"/>
          <w:rtl/>
        </w:rPr>
        <w:t xml:space="preserve"> אם לתקופת-מה יהיה גבול פתוח כלשהו </w:t>
      </w:r>
      <w:r>
        <w:rPr>
          <w:rtl/>
        </w:rPr>
        <w:t>–</w:t>
      </w:r>
      <w:r>
        <w:rPr>
          <w:rFonts w:hint="cs"/>
          <w:rtl/>
        </w:rPr>
        <w:t xml:space="preserve"> יתיישבו אצלנו בכפרים, בגליל או בנגב, כמו שמאז הסכם אוסלו התיישבו 120,000 פלסטינים במסגרת איחוד המשפחו</w:t>
      </w:r>
      <w:r>
        <w:rPr>
          <w:rFonts w:hint="cs"/>
          <w:rtl/>
        </w:rPr>
        <w:t xml:space="preserve">ת או בהתיישבות לא חוקית, וזה לא כולל ירדנים שהסתננו לשטחי מדינת ישראל. </w:t>
      </w:r>
    </w:p>
    <w:p w14:paraId="4F1836BA" w14:textId="77777777" w:rsidR="00000000" w:rsidRDefault="004C51F7">
      <w:pPr>
        <w:pStyle w:val="a0"/>
        <w:ind w:firstLine="0"/>
        <w:rPr>
          <w:rFonts w:hint="cs"/>
          <w:rtl/>
        </w:rPr>
      </w:pPr>
    </w:p>
    <w:p w14:paraId="6EF86532" w14:textId="77777777" w:rsidR="00000000" w:rsidRDefault="004C51F7">
      <w:pPr>
        <w:pStyle w:val="af1"/>
        <w:rPr>
          <w:rtl/>
        </w:rPr>
      </w:pPr>
      <w:r>
        <w:rPr>
          <w:rtl/>
        </w:rPr>
        <w:t xml:space="preserve">היו"ר </w:t>
      </w:r>
      <w:r>
        <w:rPr>
          <w:rFonts w:hint="cs"/>
          <w:rtl/>
        </w:rPr>
        <w:t>מוחמד ברכה:</w:t>
      </w:r>
    </w:p>
    <w:p w14:paraId="4A4F1105" w14:textId="77777777" w:rsidR="00000000" w:rsidRDefault="004C51F7">
      <w:pPr>
        <w:pStyle w:val="a0"/>
        <w:rPr>
          <w:rFonts w:hint="cs"/>
          <w:rtl/>
        </w:rPr>
      </w:pPr>
    </w:p>
    <w:p w14:paraId="564CCF59" w14:textId="77777777" w:rsidR="00000000" w:rsidRDefault="004C51F7">
      <w:pPr>
        <w:pStyle w:val="a0"/>
        <w:rPr>
          <w:rFonts w:hint="cs"/>
          <w:rtl/>
        </w:rPr>
      </w:pPr>
      <w:r>
        <w:rPr>
          <w:rFonts w:hint="cs"/>
          <w:rtl/>
        </w:rPr>
        <w:t xml:space="preserve">תודה. </w:t>
      </w:r>
    </w:p>
    <w:p w14:paraId="5BBB5DB3" w14:textId="77777777" w:rsidR="00000000" w:rsidRDefault="004C51F7">
      <w:pPr>
        <w:pStyle w:val="a0"/>
        <w:ind w:firstLine="0"/>
        <w:rPr>
          <w:rFonts w:hint="cs"/>
          <w:rtl/>
        </w:rPr>
      </w:pPr>
    </w:p>
    <w:p w14:paraId="3E068A19" w14:textId="77777777" w:rsidR="00000000" w:rsidRDefault="004C51F7">
      <w:pPr>
        <w:pStyle w:val="-"/>
        <w:rPr>
          <w:rtl/>
        </w:rPr>
      </w:pPr>
      <w:bookmarkStart w:id="246" w:name="FS000000430T30_12_2003_19_54_22C"/>
      <w:bookmarkEnd w:id="246"/>
      <w:r>
        <w:rPr>
          <w:rFonts w:hint="eastAsia"/>
          <w:rtl/>
        </w:rPr>
        <w:t>יורי</w:t>
      </w:r>
      <w:r>
        <w:rPr>
          <w:rtl/>
        </w:rPr>
        <w:t xml:space="preserve"> שטרן (האיחוד הלאומי - ישראל ביתנו):</w:t>
      </w:r>
    </w:p>
    <w:p w14:paraId="1BECB468" w14:textId="77777777" w:rsidR="00000000" w:rsidRDefault="004C51F7">
      <w:pPr>
        <w:pStyle w:val="a0"/>
        <w:rPr>
          <w:rFonts w:hint="cs"/>
          <w:rtl/>
        </w:rPr>
      </w:pPr>
    </w:p>
    <w:p w14:paraId="62D1ACA8" w14:textId="77777777" w:rsidR="00000000" w:rsidRDefault="004C51F7">
      <w:pPr>
        <w:pStyle w:val="a0"/>
        <w:rPr>
          <w:rFonts w:hint="cs"/>
          <w:rtl/>
        </w:rPr>
      </w:pPr>
      <w:r>
        <w:rPr>
          <w:rFonts w:hint="cs"/>
          <w:rtl/>
        </w:rPr>
        <w:t>הפתרון הזה הוא פתרון לא טוב לפלסטינים, הוא בוודאי הרסני למדינת ישראל. לעם הפלסטיני יש מדינה שבה הוא הרוב, ומספר הפ</w:t>
      </w:r>
      <w:r>
        <w:rPr>
          <w:rFonts w:hint="cs"/>
          <w:rtl/>
        </w:rPr>
        <w:t>לסטינים שגרים במדינה הזאת גדול מכולם, הוא גדול מכל פלסטיני יש"ע. המדינה הזאת נקראת ירדן. השלטון שלה יציב וידידותי. זאת מדינה שנותנת פתרון לאומי לערביי ארץ-ישראל. מי שרוצה לעבור לשם, אדרבה: העולם צריך לדאוג ליישוב הפליטים במקומות השונים שבהם אפשר להבטיח להם</w:t>
      </w:r>
      <w:r>
        <w:rPr>
          <w:rFonts w:hint="cs"/>
          <w:rtl/>
        </w:rPr>
        <w:t xml:space="preserve"> תנאים אנושיים. </w:t>
      </w:r>
    </w:p>
    <w:p w14:paraId="20D98FAF" w14:textId="77777777" w:rsidR="00000000" w:rsidRDefault="004C51F7">
      <w:pPr>
        <w:pStyle w:val="a0"/>
        <w:rPr>
          <w:rFonts w:hint="cs"/>
          <w:rtl/>
        </w:rPr>
      </w:pPr>
    </w:p>
    <w:p w14:paraId="556A0091" w14:textId="77777777" w:rsidR="00000000" w:rsidRDefault="004C51F7">
      <w:pPr>
        <w:pStyle w:val="a0"/>
        <w:rPr>
          <w:rFonts w:hint="cs"/>
          <w:rtl/>
        </w:rPr>
      </w:pPr>
      <w:r>
        <w:rPr>
          <w:rFonts w:hint="cs"/>
          <w:rtl/>
        </w:rPr>
        <w:t xml:space="preserve">שום פתרון של הקמת מדינה קיקיונית, שתהפוך במהרה לאיום על השכנים שלה, קודם כול על ירדן ואחר כך עלינו, ולא תפתור את המצוקה הדמוגרפית של העם היהודי ולא תפתור את הבעיה הפוליטית והכלכלית של העם הפלסטיני </w:t>
      </w:r>
      <w:r>
        <w:rPr>
          <w:rtl/>
        </w:rPr>
        <w:t>–</w:t>
      </w:r>
      <w:r>
        <w:rPr>
          <w:rFonts w:hint="cs"/>
          <w:rtl/>
        </w:rPr>
        <w:t xml:space="preserve"> הפתרון הזה הוא פתרון כוזב, ואסור לנו לל</w:t>
      </w:r>
      <w:r>
        <w:rPr>
          <w:rFonts w:hint="cs"/>
          <w:rtl/>
        </w:rPr>
        <w:t xml:space="preserve">כת עליו. </w:t>
      </w:r>
    </w:p>
    <w:p w14:paraId="5EA4AC44" w14:textId="77777777" w:rsidR="00000000" w:rsidRDefault="004C51F7">
      <w:pPr>
        <w:pStyle w:val="a0"/>
        <w:ind w:firstLine="0"/>
        <w:rPr>
          <w:rFonts w:hint="cs"/>
          <w:rtl/>
        </w:rPr>
      </w:pPr>
    </w:p>
    <w:p w14:paraId="6E7194A0" w14:textId="77777777" w:rsidR="00000000" w:rsidRDefault="004C51F7">
      <w:pPr>
        <w:pStyle w:val="af1"/>
        <w:rPr>
          <w:rtl/>
        </w:rPr>
      </w:pPr>
      <w:r>
        <w:rPr>
          <w:rtl/>
        </w:rPr>
        <w:t xml:space="preserve">היו"ר </w:t>
      </w:r>
      <w:r>
        <w:rPr>
          <w:rFonts w:hint="cs"/>
          <w:rtl/>
        </w:rPr>
        <w:t>מוחמד ברכה:</w:t>
      </w:r>
    </w:p>
    <w:p w14:paraId="165FBBDC" w14:textId="77777777" w:rsidR="00000000" w:rsidRDefault="004C51F7">
      <w:pPr>
        <w:pStyle w:val="a0"/>
        <w:rPr>
          <w:rtl/>
        </w:rPr>
      </w:pPr>
    </w:p>
    <w:p w14:paraId="71B6929A" w14:textId="77777777" w:rsidR="00000000" w:rsidRDefault="004C51F7">
      <w:pPr>
        <w:pStyle w:val="a0"/>
        <w:rPr>
          <w:rFonts w:hint="cs"/>
          <w:rtl/>
        </w:rPr>
      </w:pPr>
      <w:r>
        <w:rPr>
          <w:rFonts w:hint="cs"/>
          <w:rtl/>
        </w:rPr>
        <w:t xml:space="preserve">תודה. חבר הכנסת פרוש לא כאן. חבר הכנסת טלב אלסאנע. אחריו - חבר הכנסת דוד אזולאי. אם הוא לא יהיה - חבר הכנסת יולי אדלשטיין. </w:t>
      </w:r>
    </w:p>
    <w:p w14:paraId="04231A2E" w14:textId="77777777" w:rsidR="00000000" w:rsidRDefault="004C51F7">
      <w:pPr>
        <w:pStyle w:val="a0"/>
        <w:ind w:firstLine="0"/>
        <w:rPr>
          <w:rFonts w:hint="cs"/>
          <w:rtl/>
        </w:rPr>
      </w:pPr>
    </w:p>
    <w:p w14:paraId="51B0107B" w14:textId="77777777" w:rsidR="00000000" w:rsidRDefault="004C51F7">
      <w:pPr>
        <w:pStyle w:val="a"/>
        <w:rPr>
          <w:rtl/>
        </w:rPr>
      </w:pPr>
      <w:bookmarkStart w:id="247" w:name="FS000000549T30_12_2003_19_58_53"/>
      <w:bookmarkStart w:id="248" w:name="_Toc63488463"/>
      <w:bookmarkEnd w:id="247"/>
      <w:r>
        <w:rPr>
          <w:rtl/>
        </w:rPr>
        <w:t>טלב אלסאנע (רע"ם):</w:t>
      </w:r>
      <w:bookmarkEnd w:id="248"/>
    </w:p>
    <w:p w14:paraId="6A751A3E" w14:textId="77777777" w:rsidR="00000000" w:rsidRDefault="004C51F7">
      <w:pPr>
        <w:pStyle w:val="a0"/>
        <w:rPr>
          <w:rtl/>
        </w:rPr>
      </w:pPr>
    </w:p>
    <w:p w14:paraId="297CBB61" w14:textId="77777777" w:rsidR="00000000" w:rsidRDefault="004C51F7">
      <w:pPr>
        <w:pStyle w:val="a0"/>
        <w:rPr>
          <w:rFonts w:hint="cs"/>
          <w:rtl/>
        </w:rPr>
      </w:pPr>
      <w:r>
        <w:rPr>
          <w:rFonts w:hint="cs"/>
          <w:rtl/>
        </w:rPr>
        <w:t>אדוני היושב-ראש, חברי הכנסת, אם היה מתקיים דיון במדינה כלשהי בעולם בשאלה איך אפשר</w:t>
      </w:r>
      <w:r>
        <w:rPr>
          <w:rFonts w:hint="cs"/>
          <w:rtl/>
        </w:rPr>
        <w:t xml:space="preserve"> להנציח את השליטה של רוב ששייך לגזע מסוים, אין לי ספק שכולנו היינו מגדירים את הגישה הזאת, את הדיון הזה, דיון גזעני. </w:t>
      </w:r>
    </w:p>
    <w:p w14:paraId="312D3F92" w14:textId="77777777" w:rsidR="00000000" w:rsidRDefault="004C51F7">
      <w:pPr>
        <w:pStyle w:val="a0"/>
        <w:rPr>
          <w:rFonts w:hint="cs"/>
          <w:rtl/>
        </w:rPr>
      </w:pPr>
    </w:p>
    <w:p w14:paraId="2FEC9AE2" w14:textId="77777777" w:rsidR="00000000" w:rsidRDefault="004C51F7">
      <w:pPr>
        <w:pStyle w:val="a0"/>
        <w:rPr>
          <w:rFonts w:hint="cs"/>
          <w:rtl/>
        </w:rPr>
      </w:pPr>
      <w:r>
        <w:rPr>
          <w:rFonts w:hint="cs"/>
          <w:rtl/>
        </w:rPr>
        <w:t xml:space="preserve">לצערי הרב, במקום לבוא ולהגיד שהכיבוש הוא דבר פסול,  מוסרית, ערכית, ושמדינת ישראל גרמה מספיק סבל לפלסטינים </w:t>
      </w:r>
      <w:r>
        <w:rPr>
          <w:rtl/>
        </w:rPr>
        <w:t>–</w:t>
      </w:r>
      <w:r>
        <w:rPr>
          <w:rFonts w:hint="cs"/>
          <w:rtl/>
        </w:rPr>
        <w:t xml:space="preserve"> נישלנו אותם מספיק, דיכאנו אותם</w:t>
      </w:r>
      <w:r>
        <w:rPr>
          <w:rFonts w:hint="cs"/>
          <w:rtl/>
        </w:rPr>
        <w:t xml:space="preserve"> מספיק, הגיע הזמן לעשות אתם שלום, הגיע הזמן לחיות ולתת להם לחיות </w:t>
      </w:r>
      <w:r>
        <w:rPr>
          <w:rtl/>
        </w:rPr>
        <w:t>–</w:t>
      </w:r>
      <w:r>
        <w:rPr>
          <w:rFonts w:hint="cs"/>
          <w:rtl/>
        </w:rPr>
        <w:t xml:space="preserve"> ממשיכים להתפתל. כמו שמתפתלים עם הגדר, מתפתלים עם התירוצים והנימוקים. </w:t>
      </w:r>
    </w:p>
    <w:p w14:paraId="22FE9796" w14:textId="77777777" w:rsidR="00000000" w:rsidRDefault="004C51F7">
      <w:pPr>
        <w:pStyle w:val="a0"/>
        <w:rPr>
          <w:rFonts w:hint="cs"/>
          <w:rtl/>
        </w:rPr>
      </w:pPr>
    </w:p>
    <w:p w14:paraId="1C0A13E9" w14:textId="77777777" w:rsidR="00000000" w:rsidRDefault="004C51F7">
      <w:pPr>
        <w:pStyle w:val="a0"/>
        <w:rPr>
          <w:rFonts w:hint="cs"/>
          <w:rtl/>
        </w:rPr>
      </w:pPr>
      <w:r>
        <w:rPr>
          <w:rFonts w:hint="cs"/>
          <w:rtl/>
        </w:rPr>
        <w:t>זו איננה סוגיה של דמוגרפיה, זו סוגיה של גיאוגרפיה. זו סוגיה של שתי מדינות, שני עמים, זו סוגיה של כיבוש. צריך לפתור אות</w:t>
      </w:r>
      <w:r>
        <w:rPr>
          <w:rFonts w:hint="cs"/>
          <w:rtl/>
        </w:rPr>
        <w:t xml:space="preserve">ו. אם אנחנו נכנסים לוויכוח הזה, כאילו לתת לגיטימציה לתהליך מדיני משיקולים דמוגרפיים </w:t>
      </w:r>
      <w:r>
        <w:rPr>
          <w:rtl/>
        </w:rPr>
        <w:t>–</w:t>
      </w:r>
      <w:r>
        <w:rPr>
          <w:rFonts w:hint="cs"/>
          <w:rtl/>
        </w:rPr>
        <w:t xml:space="preserve"> יש בזה סכנה אמיתית. לדעתי, משחקים לידי הטרנספריסטים ולידי מולדת.</w:t>
      </w:r>
    </w:p>
    <w:p w14:paraId="49AA90E2" w14:textId="77777777" w:rsidR="00000000" w:rsidRDefault="004C51F7">
      <w:pPr>
        <w:pStyle w:val="a0"/>
        <w:rPr>
          <w:rFonts w:hint="cs"/>
          <w:rtl/>
        </w:rPr>
      </w:pPr>
    </w:p>
    <w:p w14:paraId="2F8513A1" w14:textId="77777777" w:rsidR="00000000" w:rsidRDefault="004C51F7">
      <w:pPr>
        <w:pStyle w:val="a0"/>
        <w:rPr>
          <w:rFonts w:hint="cs"/>
          <w:rtl/>
        </w:rPr>
      </w:pPr>
      <w:r>
        <w:rPr>
          <w:rFonts w:hint="cs"/>
          <w:rtl/>
        </w:rPr>
        <w:t xml:space="preserve">הדבר השני, אני באמת שואל את עצמי. חבר הכנסת בורג, כאדם דתי, שומר מסורת </w:t>
      </w:r>
      <w:r>
        <w:rPr>
          <w:rtl/>
        </w:rPr>
        <w:t>–</w:t>
      </w:r>
      <w:r>
        <w:rPr>
          <w:rFonts w:hint="cs"/>
          <w:rtl/>
        </w:rPr>
        <w:t xml:space="preserve"> היהדות שגשגה והתפתחה גם ללא מדי</w:t>
      </w:r>
      <w:r>
        <w:rPr>
          <w:rFonts w:hint="cs"/>
          <w:rtl/>
        </w:rPr>
        <w:t>נה; גם ללא מדינה. לדעתי, מה שהולך להיות כאן הוא צורך בהכרעה. הרי כל הזמן מדברים על היהדות כדת ועל היהודים. מדברים על ארץ-ישראל ועל מדינת ישראל. יש צורך להחליט. מי שרוצה את ארץ-ישראל, יאבד את מדינת ישראל. מי שרוצה את מדינת ישראל, חייב לוותר על חלק מארץ-ישרא</w:t>
      </w:r>
      <w:r>
        <w:rPr>
          <w:rFonts w:hint="cs"/>
          <w:rtl/>
        </w:rPr>
        <w:t>ל, גם במושגים הדתיים. העם היהודי שרצה להקים מדינה רצה להקים אותה כמו שהיא היום: מדינת כיבוש, מדינה קולוניאליסטית, מדינה שהולכת לקראת אפרטהייד? זה בדיוק מה שרוצים? לא שמים לב שבדרך מפסידים ומאבדים הרבה דברים שאותם מקריבים על המזבח של הכיבוש והדיכוי של עם אח</w:t>
      </w:r>
      <w:r>
        <w:rPr>
          <w:rFonts w:hint="cs"/>
          <w:rtl/>
        </w:rPr>
        <w:t xml:space="preserve">ר? </w:t>
      </w:r>
    </w:p>
    <w:p w14:paraId="1F4EE60D" w14:textId="77777777" w:rsidR="00000000" w:rsidRDefault="004C51F7">
      <w:pPr>
        <w:pStyle w:val="a0"/>
        <w:rPr>
          <w:rFonts w:hint="cs"/>
          <w:rtl/>
        </w:rPr>
      </w:pPr>
    </w:p>
    <w:p w14:paraId="30DC3D0B" w14:textId="77777777" w:rsidR="00000000" w:rsidRDefault="004C51F7">
      <w:pPr>
        <w:pStyle w:val="a0"/>
        <w:rPr>
          <w:rFonts w:hint="cs"/>
          <w:rtl/>
        </w:rPr>
      </w:pPr>
      <w:r>
        <w:rPr>
          <w:rFonts w:hint="cs"/>
          <w:rtl/>
        </w:rPr>
        <w:t>הרי מדינת ישראל נכשלה לא רק בהתמודדות עם העם הפלסטיני, היא נכשלה גם בהתמודדות עם המיעוט שחי בתוכה. היא לא מצליחה להשכין שלום עם אזרחיה הערבים. היא דיברה במגילת העצמאות על גישה שוויונית: לשלב אותם, להשתית שוויון, שיהיו שותפים בבניית המדינה. האם זה המצב</w:t>
      </w:r>
      <w:r>
        <w:rPr>
          <w:rFonts w:hint="cs"/>
          <w:rtl/>
        </w:rPr>
        <w:t>? זה המבחן האמיתי. א. להתחיל לעשות שלום עם אזרחי המדינה. להוכיח שאפשר להתקיים יחד, שאפשר לאמץ גישה שוויונית.</w:t>
      </w:r>
    </w:p>
    <w:p w14:paraId="0C1E8AF1" w14:textId="77777777" w:rsidR="00000000" w:rsidRDefault="004C51F7">
      <w:pPr>
        <w:pStyle w:val="a0"/>
        <w:rPr>
          <w:rFonts w:hint="cs"/>
          <w:rtl/>
        </w:rPr>
      </w:pPr>
    </w:p>
    <w:p w14:paraId="0AC4FF05" w14:textId="77777777" w:rsidR="00000000" w:rsidRDefault="004C51F7">
      <w:pPr>
        <w:pStyle w:val="a0"/>
        <w:rPr>
          <w:rFonts w:hint="cs"/>
          <w:rtl/>
        </w:rPr>
      </w:pPr>
      <w:r>
        <w:rPr>
          <w:rFonts w:hint="cs"/>
          <w:rtl/>
        </w:rPr>
        <w:t>אין ספק שאם המדיניות הזאת תמשיך -  שכן המזרח התיכון לא ישתנה, יש בו רוב ערבי, מי שצריך להסתגל ולהשתלב במזרח התיכון זו מדינת ישראל. כמו שאנחנו, כמי</w:t>
      </w:r>
      <w:r>
        <w:rPr>
          <w:rFonts w:hint="cs"/>
          <w:rtl/>
        </w:rPr>
        <w:t>עוט, חייבים להשתלב בתוך המדינה, המדינה בתור מיעוט במזרח התיכון חייבת להשתלב במזרח התיכון. זו ההזדמנות הטובה ביותר, כשכל מדינות ערב, בוועידת הליגה הערבית בלבנון, בביירות, הודיעו שכל מדינות ערב  מוכנות לאמץ  יחסים נורמליים עם מדינת ישראל על בסיס של שלום מלא.</w:t>
      </w:r>
      <w:r>
        <w:rPr>
          <w:rFonts w:hint="cs"/>
          <w:rtl/>
        </w:rPr>
        <w:t xml:space="preserve"> מי שרוצה לתפוס עוד גבעה בגדה צריך לדעת שהוא מאבד לטווח הארוך את היכולת או הסיכוי הזה להקים מדינה נורמלית עם יחסים נורמליים במזרח התיכון. </w:t>
      </w:r>
    </w:p>
    <w:p w14:paraId="42781086" w14:textId="77777777" w:rsidR="00000000" w:rsidRDefault="004C51F7">
      <w:pPr>
        <w:pStyle w:val="a"/>
        <w:rPr>
          <w:rFonts w:hint="cs"/>
          <w:rtl/>
        </w:rPr>
      </w:pPr>
    </w:p>
    <w:p w14:paraId="131EB6E1" w14:textId="77777777" w:rsidR="00000000" w:rsidRDefault="004C51F7">
      <w:pPr>
        <w:pStyle w:val="af1"/>
        <w:rPr>
          <w:rFonts w:hint="cs"/>
          <w:rtl/>
        </w:rPr>
      </w:pPr>
      <w:r>
        <w:rPr>
          <w:rtl/>
        </w:rPr>
        <w:t xml:space="preserve">היו"ר </w:t>
      </w:r>
      <w:r>
        <w:rPr>
          <w:rFonts w:hint="cs"/>
          <w:rtl/>
        </w:rPr>
        <w:t>מוחמד ברכה:</w:t>
      </w:r>
    </w:p>
    <w:p w14:paraId="1C5A932F" w14:textId="77777777" w:rsidR="00000000" w:rsidRDefault="004C51F7">
      <w:pPr>
        <w:pStyle w:val="a0"/>
        <w:rPr>
          <w:rFonts w:hint="cs"/>
          <w:rtl/>
        </w:rPr>
      </w:pPr>
    </w:p>
    <w:p w14:paraId="59CD2373" w14:textId="77777777" w:rsidR="00000000" w:rsidRDefault="004C51F7">
      <w:pPr>
        <w:pStyle w:val="a0"/>
        <w:rPr>
          <w:rFonts w:hint="cs"/>
          <w:rtl/>
        </w:rPr>
      </w:pPr>
      <w:r>
        <w:rPr>
          <w:rFonts w:hint="cs"/>
          <w:rtl/>
        </w:rPr>
        <w:t xml:space="preserve">תודה. חבר הכנסת אזולאי - אינו נוכח. חבר הכנסת יולי אדלשטיין, בבקשה. אחריו - חבר הכנסת רשף חן. </w:t>
      </w:r>
    </w:p>
    <w:p w14:paraId="2DD5E784" w14:textId="77777777" w:rsidR="00000000" w:rsidRDefault="004C51F7">
      <w:pPr>
        <w:pStyle w:val="a0"/>
        <w:rPr>
          <w:rFonts w:hint="cs"/>
          <w:rtl/>
        </w:rPr>
      </w:pPr>
    </w:p>
    <w:p w14:paraId="021F8CA5" w14:textId="77777777" w:rsidR="00000000" w:rsidRDefault="004C51F7">
      <w:pPr>
        <w:pStyle w:val="a"/>
        <w:rPr>
          <w:rtl/>
        </w:rPr>
      </w:pPr>
      <w:bookmarkStart w:id="249" w:name="_Toc63488464"/>
      <w:r>
        <w:rPr>
          <w:rFonts w:hint="eastAsia"/>
          <w:rtl/>
        </w:rPr>
        <w:t>י</w:t>
      </w:r>
      <w:r>
        <w:rPr>
          <w:rFonts w:hint="eastAsia"/>
          <w:rtl/>
        </w:rPr>
        <w:t>ולי</w:t>
      </w:r>
      <w:r>
        <w:rPr>
          <w:rtl/>
        </w:rPr>
        <w:t>-יואל אדלשטיין (הליכוד):</w:t>
      </w:r>
      <w:bookmarkEnd w:id="249"/>
    </w:p>
    <w:p w14:paraId="0F6359AE" w14:textId="77777777" w:rsidR="00000000" w:rsidRDefault="004C51F7">
      <w:pPr>
        <w:pStyle w:val="a0"/>
        <w:rPr>
          <w:rFonts w:hint="cs"/>
          <w:rtl/>
        </w:rPr>
      </w:pPr>
    </w:p>
    <w:p w14:paraId="7174237B" w14:textId="77777777" w:rsidR="00000000" w:rsidRDefault="004C51F7">
      <w:pPr>
        <w:pStyle w:val="a0"/>
        <w:rPr>
          <w:rFonts w:hint="cs"/>
          <w:rtl/>
        </w:rPr>
      </w:pPr>
      <w:r>
        <w:rPr>
          <w:rFonts w:hint="cs"/>
          <w:rtl/>
        </w:rPr>
        <w:t>אדוני היושב-ראש, חברי חברי הכנסת, אדוני השר, אני חייב לומר שהיה לי הכבוד והעונג לשבת כאן במקומך, אדוני היושב-ראש, כשחבר הכנסת בורג העלה את הצעתו. אני דווקא חייב לומר, כמי ששמע אותו מא' עד ת', שאני לא מסכים עם הדברים שנאמרו כאן,</w:t>
      </w:r>
      <w:r>
        <w:rPr>
          <w:rFonts w:hint="cs"/>
          <w:rtl/>
        </w:rPr>
        <w:t xml:space="preserve"> שזה כביכול פוגע לנהל בכלל דיון על הנושא הדמוגרפי, לפחות בצורה כפי שהוצגו הדברים. לא שמעתי נימוק שיש בו פגיעה וגם לא ראיתי, אדוני היושב-ראש, שמביאים את הדמוגרפיה כמין תירוץ כזה לקדם איזה רעיון. היה ניסיון כן להתמודד עם הסוגיה.</w:t>
      </w:r>
    </w:p>
    <w:p w14:paraId="0F820A2A" w14:textId="77777777" w:rsidR="00000000" w:rsidRDefault="004C51F7">
      <w:pPr>
        <w:pStyle w:val="a0"/>
        <w:rPr>
          <w:rFonts w:hint="cs"/>
          <w:rtl/>
        </w:rPr>
      </w:pPr>
    </w:p>
    <w:p w14:paraId="0ACCB711" w14:textId="77777777" w:rsidR="00000000" w:rsidRDefault="004C51F7">
      <w:pPr>
        <w:pStyle w:val="a0"/>
        <w:rPr>
          <w:rFonts w:hint="cs"/>
          <w:rtl/>
        </w:rPr>
      </w:pPr>
      <w:r>
        <w:rPr>
          <w:rFonts w:hint="cs"/>
          <w:rtl/>
        </w:rPr>
        <w:t xml:space="preserve"> לעומת זאת  אני חייב לומר, ש</w:t>
      </w:r>
      <w:r>
        <w:rPr>
          <w:rFonts w:hint="cs"/>
          <w:rtl/>
        </w:rPr>
        <w:t>ב-1988, כעולה חדש, כאשר  בפעם הראשונה נחשפתי למה שנקרא תעמולת בחירות, בפעם הראשונה בחיי - אני זוכר את זה מ-1988, ולא הייתי פעיל בשום מפלגה פוליטית,  איזה רושם שלילי עשה עלי תשדיר של מפלגת העבודה דאז, עם התינוקות בבית-יולדות  - תינוקות ותינוקות ותינוקות, וה</w:t>
      </w:r>
      <w:r>
        <w:rPr>
          <w:rFonts w:hint="cs"/>
          <w:rtl/>
        </w:rPr>
        <w:t xml:space="preserve">מסר שיצא היה שהנה כל אלה ערבים שנולדים. זה תשדיר של מפלגת העבודה מ-1988.  אז כן אפשר להפוך דמוגרפיה למשהו מאוד-מאוד פוגע. דיבר לפני חבר הכנסת אלסאנע ואמר - מה היינו אומרים אם היה מתקיים במדינה אחרת תשדיר בחירות כזה. אני חושב שהייתי יודע מה הייתי אומר. </w:t>
      </w:r>
    </w:p>
    <w:p w14:paraId="6A97B76D" w14:textId="77777777" w:rsidR="00000000" w:rsidRDefault="004C51F7">
      <w:pPr>
        <w:pStyle w:val="a0"/>
        <w:rPr>
          <w:rFonts w:hint="cs"/>
          <w:rtl/>
        </w:rPr>
      </w:pPr>
    </w:p>
    <w:p w14:paraId="5964CFE6" w14:textId="77777777" w:rsidR="00000000" w:rsidRDefault="004C51F7">
      <w:pPr>
        <w:pStyle w:val="a0"/>
        <w:rPr>
          <w:rFonts w:hint="cs"/>
          <w:rtl/>
        </w:rPr>
      </w:pPr>
      <w:r>
        <w:rPr>
          <w:rFonts w:hint="cs"/>
          <w:rtl/>
        </w:rPr>
        <w:t>לע</w:t>
      </w:r>
      <w:r>
        <w:rPr>
          <w:rFonts w:hint="cs"/>
          <w:rtl/>
        </w:rPr>
        <w:t>ומת זאת, אני חושב שמ-1988 המציאות השתנתה פלאים. קרוב משפחה שלי, שהיה ותיק מאוד בארץ ב-1988, ניסה לשכנע אותי שגם הוא אולי היה בעד יהודה ושומרון אילו היו לנו פה עוד מיליון יהודים. בינתיים הגיעו מיליון יהודים, ואני חייב לגלות לכם סוד, שהוא לא הפך להיות בעד יה</w:t>
      </w:r>
      <w:r>
        <w:rPr>
          <w:rFonts w:hint="cs"/>
          <w:rtl/>
        </w:rPr>
        <w:t>ודה ושומרון. כלומר, יש לא מעט אנשים שדמוגרפיה בשבילם זה תירוץ לקדם רעיון זה או אחר.</w:t>
      </w:r>
    </w:p>
    <w:p w14:paraId="0B889BB3" w14:textId="77777777" w:rsidR="00000000" w:rsidRDefault="004C51F7">
      <w:pPr>
        <w:pStyle w:val="a0"/>
        <w:rPr>
          <w:rFonts w:hint="cs"/>
          <w:rtl/>
        </w:rPr>
      </w:pPr>
    </w:p>
    <w:p w14:paraId="12C9E025" w14:textId="77777777" w:rsidR="00000000" w:rsidRDefault="004C51F7">
      <w:pPr>
        <w:pStyle w:val="a0"/>
        <w:rPr>
          <w:rFonts w:hint="cs"/>
          <w:rtl/>
        </w:rPr>
      </w:pPr>
      <w:r>
        <w:rPr>
          <w:rFonts w:hint="cs"/>
          <w:rtl/>
        </w:rPr>
        <w:t xml:space="preserve"> לכן הייתי מציע, שאם אנחנו רוצים לדבר באמת על הנושא, לא מדובר בשאלה כמה ערבים וכמה יהודים חיים פה. הנושא הוא הנחות היסוד לדיון הזה. הנחת היסוד שלי היא, שכל ניסיון לטרנספר </w:t>
      </w:r>
      <w:r>
        <w:rPr>
          <w:rFonts w:hint="cs"/>
          <w:rtl/>
        </w:rPr>
        <w:t xml:space="preserve">לכיוונים שונים, שזה כולל הפרדה, וגדר, ונסיגה חד-צדדית, ופינוי יישובים, כל הניסיונות האלה לעבוד עם מספרים במאה ה-21, אלה ניסיונות שנדונו לכישלון מלכתחילה. במאה ה-21 בשום מקום בעולם לא עובדים עם מספרים ומפה. </w:t>
      </w:r>
    </w:p>
    <w:p w14:paraId="65A8B52B" w14:textId="77777777" w:rsidR="00000000" w:rsidRDefault="004C51F7">
      <w:pPr>
        <w:pStyle w:val="a0"/>
        <w:rPr>
          <w:rFonts w:hint="cs"/>
          <w:rtl/>
        </w:rPr>
      </w:pPr>
    </w:p>
    <w:p w14:paraId="143B28A3" w14:textId="77777777" w:rsidR="00000000" w:rsidRDefault="004C51F7">
      <w:pPr>
        <w:pStyle w:val="af0"/>
        <w:rPr>
          <w:rtl/>
        </w:rPr>
      </w:pPr>
      <w:r>
        <w:rPr>
          <w:rFonts w:hint="eastAsia"/>
          <w:rtl/>
        </w:rPr>
        <w:t>אברהם</w:t>
      </w:r>
      <w:r>
        <w:rPr>
          <w:rtl/>
        </w:rPr>
        <w:t xml:space="preserve"> בורג (העבודה-מימד):</w:t>
      </w:r>
    </w:p>
    <w:p w14:paraId="3C92ABEA" w14:textId="77777777" w:rsidR="00000000" w:rsidRDefault="004C51F7">
      <w:pPr>
        <w:pStyle w:val="a0"/>
        <w:ind w:firstLine="0"/>
        <w:rPr>
          <w:rFonts w:hint="cs"/>
          <w:rtl/>
        </w:rPr>
      </w:pPr>
    </w:p>
    <w:p w14:paraId="61D9FA69" w14:textId="77777777" w:rsidR="00000000" w:rsidRDefault="004C51F7">
      <w:pPr>
        <w:pStyle w:val="a0"/>
        <w:rPr>
          <w:rFonts w:hint="cs"/>
          <w:rtl/>
        </w:rPr>
      </w:pPr>
      <w:r>
        <w:rPr>
          <w:rFonts w:hint="cs"/>
          <w:rtl/>
        </w:rPr>
        <w:t>121 זה סעיף הפיצול.</w:t>
      </w:r>
    </w:p>
    <w:p w14:paraId="02687626" w14:textId="77777777" w:rsidR="00000000" w:rsidRDefault="004C51F7">
      <w:pPr>
        <w:pStyle w:val="a0"/>
        <w:rPr>
          <w:rFonts w:hint="cs"/>
          <w:rtl/>
        </w:rPr>
      </w:pPr>
    </w:p>
    <w:p w14:paraId="7C8947C6" w14:textId="77777777" w:rsidR="00000000" w:rsidRDefault="004C51F7">
      <w:pPr>
        <w:pStyle w:val="-"/>
        <w:rPr>
          <w:rtl/>
        </w:rPr>
      </w:pPr>
      <w:bookmarkStart w:id="250" w:name="FS000000532T30_12_2003_19_32_55C"/>
      <w:bookmarkEnd w:id="250"/>
      <w:r>
        <w:rPr>
          <w:rtl/>
        </w:rPr>
        <w:t>יולי-יואל אדלשטיין (הליכוד):</w:t>
      </w:r>
    </w:p>
    <w:p w14:paraId="39936B12" w14:textId="77777777" w:rsidR="00000000" w:rsidRDefault="004C51F7">
      <w:pPr>
        <w:pStyle w:val="a0"/>
        <w:rPr>
          <w:rtl/>
        </w:rPr>
      </w:pPr>
    </w:p>
    <w:p w14:paraId="677F70EC" w14:textId="77777777" w:rsidR="00000000" w:rsidRDefault="004C51F7">
      <w:pPr>
        <w:pStyle w:val="a0"/>
        <w:rPr>
          <w:rFonts w:hint="cs"/>
          <w:rtl/>
        </w:rPr>
      </w:pPr>
      <w:r>
        <w:rPr>
          <w:rFonts w:hint="cs"/>
          <w:rtl/>
        </w:rPr>
        <w:t>במאה ה-21 למניינם.</w:t>
      </w:r>
    </w:p>
    <w:p w14:paraId="1F1BF058" w14:textId="77777777" w:rsidR="00000000" w:rsidRDefault="004C51F7">
      <w:pPr>
        <w:pStyle w:val="a0"/>
        <w:rPr>
          <w:rFonts w:hint="cs"/>
          <w:rtl/>
        </w:rPr>
      </w:pPr>
    </w:p>
    <w:p w14:paraId="0DE014F2" w14:textId="77777777" w:rsidR="00000000" w:rsidRDefault="004C51F7">
      <w:pPr>
        <w:pStyle w:val="a0"/>
        <w:rPr>
          <w:rFonts w:hint="cs"/>
          <w:rtl/>
        </w:rPr>
      </w:pPr>
      <w:r>
        <w:rPr>
          <w:rFonts w:hint="cs"/>
          <w:rtl/>
        </w:rPr>
        <w:t xml:space="preserve">לכן, הפתרון, אדוני היושב-ראש, ואני לא מתעייף לדבר על זה, הוא ביצירת אווירה לפתרונות יצירתיים. מהי הנחת היסוד, מה התנאי הדרוש לזה? דרוש פרטנר דמוקרטי,  שאתו אפשר להגיע לפתרונות של דו-קיום אמיתי. דרך אגב, גם </w:t>
      </w:r>
      <w:r>
        <w:rPr>
          <w:rFonts w:hint="cs"/>
          <w:rtl/>
        </w:rPr>
        <w:t xml:space="preserve">סוגיית ערביי ישראל נכללת בעניין הזה, כי כל מי שמשלה את עצמו וחושב שאנחנו, במצב מלחמה עם השכנים, נוכל יחד עם זה להתייחס למיעוט הערבי בתוך המדינה כאילו הוא מיעוט של פולנים בצרפת, בוודאי הוא משלה את עצמו. </w:t>
      </w:r>
    </w:p>
    <w:p w14:paraId="68904B7F" w14:textId="77777777" w:rsidR="00000000" w:rsidRDefault="004C51F7">
      <w:pPr>
        <w:pStyle w:val="a0"/>
        <w:rPr>
          <w:rFonts w:hint="cs"/>
          <w:rtl/>
        </w:rPr>
      </w:pPr>
    </w:p>
    <w:p w14:paraId="02AD4133" w14:textId="77777777" w:rsidR="00000000" w:rsidRDefault="004C51F7">
      <w:pPr>
        <w:pStyle w:val="a0"/>
        <w:rPr>
          <w:rFonts w:hint="cs"/>
          <w:rtl/>
        </w:rPr>
      </w:pPr>
      <w:r>
        <w:rPr>
          <w:rFonts w:hint="cs"/>
          <w:rtl/>
        </w:rPr>
        <w:t>לכן, אדוני היושב-ראש, לסיום, אני חושב שייווצרו תנאים</w:t>
      </w:r>
      <w:r>
        <w:rPr>
          <w:rFonts w:hint="cs"/>
          <w:rtl/>
        </w:rPr>
        <w:t xml:space="preserve"> בבוא הזמן לעסוק עיסוק אמיתי בבעיה - לא בבעיה הדמוגרפית, אלא בבעיה המשותפת שלנו, איך אנחנו חיים ביחד במזרח התיכון, ואז למספרים יהיה פחות כוח, ולעומת זאת - למציאות יותר. </w:t>
      </w:r>
    </w:p>
    <w:p w14:paraId="4BAAF0E2" w14:textId="77777777" w:rsidR="00000000" w:rsidRDefault="004C51F7">
      <w:pPr>
        <w:pStyle w:val="a0"/>
        <w:rPr>
          <w:rFonts w:hint="cs"/>
          <w:rtl/>
        </w:rPr>
      </w:pPr>
    </w:p>
    <w:p w14:paraId="77E7E026" w14:textId="77777777" w:rsidR="00000000" w:rsidRDefault="004C51F7">
      <w:pPr>
        <w:pStyle w:val="af1"/>
        <w:rPr>
          <w:rFonts w:hint="cs"/>
          <w:rtl/>
        </w:rPr>
      </w:pPr>
      <w:r>
        <w:rPr>
          <w:rtl/>
        </w:rPr>
        <w:t xml:space="preserve">היו"ר </w:t>
      </w:r>
      <w:r>
        <w:rPr>
          <w:rFonts w:hint="cs"/>
          <w:rtl/>
        </w:rPr>
        <w:t>מוחמד ברכה</w:t>
      </w:r>
      <w:r>
        <w:rPr>
          <w:rtl/>
        </w:rPr>
        <w:t>:</w:t>
      </w:r>
    </w:p>
    <w:p w14:paraId="158EFEAE" w14:textId="77777777" w:rsidR="00000000" w:rsidRDefault="004C51F7">
      <w:pPr>
        <w:pStyle w:val="a0"/>
        <w:rPr>
          <w:rFonts w:hint="cs"/>
          <w:rtl/>
        </w:rPr>
      </w:pPr>
    </w:p>
    <w:p w14:paraId="29CD09D7" w14:textId="77777777" w:rsidR="00000000" w:rsidRDefault="004C51F7">
      <w:pPr>
        <w:pStyle w:val="a0"/>
        <w:rPr>
          <w:rFonts w:hint="cs"/>
          <w:rtl/>
        </w:rPr>
      </w:pPr>
      <w:r>
        <w:rPr>
          <w:rFonts w:hint="cs"/>
          <w:rtl/>
        </w:rPr>
        <w:t>תודה לחבר הכנסת יולי אדלשטיין. חבר הכנסת רשף חן, בבקשה. אחריו - חב</w:t>
      </w:r>
      <w:r>
        <w:rPr>
          <w:rFonts w:hint="cs"/>
          <w:rtl/>
        </w:rPr>
        <w:t xml:space="preserve">ר הכנסת אבשלום וילן. </w:t>
      </w:r>
    </w:p>
    <w:p w14:paraId="39FF5286" w14:textId="77777777" w:rsidR="00000000" w:rsidRDefault="004C51F7">
      <w:pPr>
        <w:pStyle w:val="a0"/>
        <w:ind w:firstLine="0"/>
        <w:rPr>
          <w:rFonts w:hint="cs"/>
          <w:rtl/>
        </w:rPr>
      </w:pPr>
    </w:p>
    <w:p w14:paraId="130DBB38" w14:textId="77777777" w:rsidR="00000000" w:rsidRDefault="004C51F7">
      <w:pPr>
        <w:pStyle w:val="a"/>
        <w:rPr>
          <w:rtl/>
        </w:rPr>
      </w:pPr>
      <w:bookmarkStart w:id="251" w:name="FS000001048T30_12_2003_19_34_01"/>
      <w:bookmarkStart w:id="252" w:name="_Toc63488465"/>
      <w:bookmarkEnd w:id="251"/>
      <w:r>
        <w:rPr>
          <w:rFonts w:hint="eastAsia"/>
          <w:rtl/>
        </w:rPr>
        <w:t>רשף</w:t>
      </w:r>
      <w:r>
        <w:rPr>
          <w:rtl/>
        </w:rPr>
        <w:t xml:space="preserve"> חן (שינוי):</w:t>
      </w:r>
      <w:bookmarkEnd w:id="252"/>
    </w:p>
    <w:p w14:paraId="10D41356" w14:textId="77777777" w:rsidR="00000000" w:rsidRDefault="004C51F7">
      <w:pPr>
        <w:pStyle w:val="a0"/>
        <w:rPr>
          <w:rFonts w:hint="cs"/>
          <w:rtl/>
        </w:rPr>
      </w:pPr>
    </w:p>
    <w:p w14:paraId="32F6825D" w14:textId="77777777" w:rsidR="00000000" w:rsidRDefault="004C51F7">
      <w:pPr>
        <w:pStyle w:val="a0"/>
        <w:rPr>
          <w:rFonts w:hint="cs"/>
          <w:rtl/>
        </w:rPr>
      </w:pPr>
      <w:r>
        <w:rPr>
          <w:rFonts w:hint="cs"/>
          <w:rtl/>
        </w:rPr>
        <w:t>אדוני היושב-ראש, חברי חברי הכנסת, כפי שנאמר פה, הדיון על דמוגרפיה בכלל ובישראל בפרט הוא אכן דיון לא פשוט, אבל  האמת איננה פשוטה. חלק מתהליך ההתבגרות האישי והחברתי הוא הכרה בכך שהחיים אינם פשוטים. העולם אינו צבוע בשחו</w:t>
      </w:r>
      <w:r>
        <w:rPr>
          <w:rFonts w:hint="cs"/>
          <w:rtl/>
        </w:rPr>
        <w:t>ר ולבן, אין אמת אידיאולוגית מוחלטת, ואמיתות נכונות, באמת,   מתנגשות זו בזו. אני מקווה שרובנו, כחלק מתהליך ההתבגרות האישי שלנו, הבנו את העניין הזה. חלק מהאנשים, גם בבית הזה, כנראה עדיין לא הבינו את העניין הזה. אדם וחברה בוגרים מכירים בצורך למצוא את האיזון ה</w:t>
      </w:r>
      <w:r>
        <w:rPr>
          <w:rFonts w:hint="cs"/>
          <w:rtl/>
        </w:rPr>
        <w:t>נכון בין האמיתות. אנשים שנשארו אי שם בילדות, חושבים שהידבקות לאמת אחת, מוחלטת, בכל מחיר, היא הדרך הנכונה. הם טועים.</w:t>
      </w:r>
    </w:p>
    <w:p w14:paraId="35F40580" w14:textId="77777777" w:rsidR="00000000" w:rsidRDefault="004C51F7">
      <w:pPr>
        <w:pStyle w:val="a0"/>
        <w:rPr>
          <w:rtl/>
        </w:rPr>
      </w:pPr>
    </w:p>
    <w:p w14:paraId="6D83BF90" w14:textId="77777777" w:rsidR="00000000" w:rsidRDefault="004C51F7">
      <w:pPr>
        <w:pStyle w:val="a0"/>
        <w:rPr>
          <w:rFonts w:hint="cs"/>
          <w:rtl/>
        </w:rPr>
      </w:pPr>
      <w:r>
        <w:rPr>
          <w:rFonts w:hint="cs"/>
          <w:rtl/>
        </w:rPr>
        <w:t xml:space="preserve"> ישראל היא מדינה יהודית, ישראל היא מדינה ציונית. הסוגיה הדמוגרפית מצויה בתחום השיח הציוני  ויורדת לשורש מהות הציונות ומהות המדינה כמדינה צי</w:t>
      </w:r>
      <w:r>
        <w:rPr>
          <w:rFonts w:hint="cs"/>
          <w:rtl/>
        </w:rPr>
        <w:t>ונית. ציונות בעיני כוללת שלושה עיקרים: בראש ובראשונה מדובר בבית לאומי לעם היהודי. עיקר שני הוא ארץ-ישראל. מאז ויכוח אוגנדה המפורסם, הנושא הזה הוכרע, ואני מקווה שכל הציונים בבית הזה, אני בעצם בטוח שכולנו כאן שותפים לכך שהבית הלאומי שלנו חייב להיות ויכול להי</w:t>
      </w:r>
      <w:r>
        <w:rPr>
          <w:rFonts w:hint="cs"/>
          <w:rtl/>
        </w:rPr>
        <w:t>ות אך ורק בארץ-ישראל. העיקר השלישי הוא שהמדינה הזאת תהיה מדינה דמוקרטית. כל אחד משלושת העיקרים האלה מושך לכיוון אחר. מימוש מוחלט, העדפה מוחלטת של אחד משלושת העיקרים האלה היא בהכרח שלילה של שני העיקרים האחרים. הם לא יכולים להתקיים באופן מוחלט, אף אחד מהם, ב</w:t>
      </w:r>
      <w:r>
        <w:rPr>
          <w:rFonts w:hint="cs"/>
          <w:rtl/>
        </w:rPr>
        <w:t xml:space="preserve">יחד עם שני האחרים. </w:t>
      </w:r>
    </w:p>
    <w:p w14:paraId="7258DCC3" w14:textId="77777777" w:rsidR="00000000" w:rsidRDefault="004C51F7">
      <w:pPr>
        <w:pStyle w:val="a0"/>
        <w:rPr>
          <w:rFonts w:hint="cs"/>
          <w:rtl/>
        </w:rPr>
      </w:pPr>
    </w:p>
    <w:p w14:paraId="561A22F1" w14:textId="77777777" w:rsidR="00000000" w:rsidRDefault="004C51F7">
      <w:pPr>
        <w:pStyle w:val="a0"/>
        <w:rPr>
          <w:rFonts w:hint="cs"/>
          <w:rtl/>
        </w:rPr>
      </w:pPr>
      <w:r>
        <w:rPr>
          <w:rFonts w:hint="cs"/>
          <w:rtl/>
        </w:rPr>
        <w:t>השאלה האמיתית שאנחנו חייבים להכריע בה היא מה האיזון הנכון בין העיקרים האלה, כי מי שטוען שאפשר לקיים אחד מהם באופן מוחלט, שהמדינה הזאת יכולה להיות דמוקרטית, מדינת כל אזרחיה כפי שכתוב באיזה ספר לימוד, אז הוא או תמים או מיתמם. מי שחושב שא</w:t>
      </w:r>
      <w:r>
        <w:rPr>
          <w:rFonts w:hint="cs"/>
          <w:rtl/>
        </w:rPr>
        <w:t xml:space="preserve">פשר לקיים פה במדינה הזאת מדינה שתהיה יהודית ודמוקרטית, אבל תשתרע על כל ארץ-ישראל השלמה - הוא או תמים או מיתמם. מי שחושב  שאפשר לקיים פה מדינה שתהיה באופן מוחלט בית לאומי לעם היהודי, קרי כוללת אך ורק אזרחים יהודים - הוא או תמים או מיתמם, או חמור מכך - רשע. </w:t>
      </w:r>
      <w:r>
        <w:rPr>
          <w:rFonts w:hint="cs"/>
          <w:rtl/>
        </w:rPr>
        <w:t xml:space="preserve">האמת היא שכל אחד משלושת הדברים האלה חייב לשלם מחיר לטובת שני האחרים. </w:t>
      </w:r>
    </w:p>
    <w:p w14:paraId="43BB6C5D" w14:textId="77777777" w:rsidR="00000000" w:rsidRDefault="004C51F7">
      <w:pPr>
        <w:pStyle w:val="a0"/>
        <w:rPr>
          <w:rFonts w:hint="cs"/>
          <w:rtl/>
        </w:rPr>
      </w:pPr>
    </w:p>
    <w:p w14:paraId="08390C72" w14:textId="77777777" w:rsidR="00000000" w:rsidRDefault="004C51F7">
      <w:pPr>
        <w:pStyle w:val="a0"/>
        <w:rPr>
          <w:rFonts w:hint="cs"/>
          <w:rtl/>
        </w:rPr>
      </w:pPr>
      <w:r>
        <w:rPr>
          <w:rFonts w:hint="cs"/>
          <w:rtl/>
        </w:rPr>
        <w:t>ארץ-ישראל לא תהיה שלמה, כדי להבטיח את זה שהמדינה היהודית תהיה אכן מדינה יהודית ודמוקרטית. הבית הלאומי שלנו יכלול מיעוטים, ואנחנו נחיה אתם בכבוד ונכבד אותם, כי אנחנו רוצים לקיים כאן מדינ</w:t>
      </w:r>
      <w:r>
        <w:rPr>
          <w:rFonts w:hint="cs"/>
          <w:rtl/>
        </w:rPr>
        <w:t>ה יהודית ודמוקרטית. לעניין הזה יש משמעויות ערכיות. הדמוקרטיה לא תהיה מוחלטת, זו לא תהיה מדינת כל אזרחיה. הדמוקרטיה הישראלית מכירה בלאומיות, היא תכיר בלאומיות, היא תכיר בלאומיות היהודית והיא חייבת לכן להכיר גם בלאומיות הפלסטינית. זה חלק מהעסקה, זה חלק מהמחי</w:t>
      </w:r>
      <w:r>
        <w:rPr>
          <w:rFonts w:hint="cs"/>
          <w:rtl/>
        </w:rPr>
        <w:t xml:space="preserve">ר. </w:t>
      </w:r>
    </w:p>
    <w:p w14:paraId="0F9F3108" w14:textId="77777777" w:rsidR="00000000" w:rsidRDefault="004C51F7">
      <w:pPr>
        <w:pStyle w:val="a0"/>
        <w:rPr>
          <w:rFonts w:hint="cs"/>
          <w:rtl/>
        </w:rPr>
      </w:pPr>
    </w:p>
    <w:p w14:paraId="6928BB8C" w14:textId="77777777" w:rsidR="00000000" w:rsidRDefault="004C51F7">
      <w:pPr>
        <w:pStyle w:val="a0"/>
        <w:rPr>
          <w:rFonts w:hint="cs"/>
          <w:rtl/>
        </w:rPr>
      </w:pPr>
      <w:r>
        <w:rPr>
          <w:rFonts w:hint="cs"/>
          <w:rtl/>
        </w:rPr>
        <w:t>רוב יהודי בבית הלאומי היהודי הוא תנאי בל יעבור לקיום הציונות. כולנו חייבים להבין את זה, גם ידידי מהצד הימני של הבית, גם החברים הערבים בבית הזה  חייבים להבין שזו מהות המדינה הזאת, ואנחנו חייבים להיות מוכנים לשלם את המחירים שאין ברירה אלא לשלם אותם, כדי</w:t>
      </w:r>
      <w:r>
        <w:rPr>
          <w:rFonts w:hint="cs"/>
          <w:rtl/>
        </w:rPr>
        <w:t xml:space="preserve"> להגיע לתוצאה הזאת. תודה רבה. </w:t>
      </w:r>
    </w:p>
    <w:p w14:paraId="5AAFDA2D" w14:textId="77777777" w:rsidR="00000000" w:rsidRDefault="004C51F7">
      <w:pPr>
        <w:pStyle w:val="a0"/>
        <w:rPr>
          <w:rFonts w:hint="cs"/>
          <w:rtl/>
        </w:rPr>
      </w:pPr>
    </w:p>
    <w:p w14:paraId="2751D4E7" w14:textId="77777777" w:rsidR="00000000" w:rsidRDefault="004C51F7">
      <w:pPr>
        <w:pStyle w:val="af1"/>
        <w:rPr>
          <w:rtl/>
        </w:rPr>
      </w:pPr>
      <w:r>
        <w:rPr>
          <w:rtl/>
        </w:rPr>
        <w:t>היו"ר</w:t>
      </w:r>
      <w:r>
        <w:rPr>
          <w:rFonts w:hint="cs"/>
          <w:rtl/>
        </w:rPr>
        <w:t xml:space="preserve"> מוחמד ברכה:</w:t>
      </w:r>
      <w:r>
        <w:rPr>
          <w:rtl/>
        </w:rPr>
        <w:t xml:space="preserve"> </w:t>
      </w:r>
    </w:p>
    <w:p w14:paraId="0961729F" w14:textId="77777777" w:rsidR="00000000" w:rsidRDefault="004C51F7">
      <w:pPr>
        <w:pStyle w:val="a0"/>
        <w:rPr>
          <w:rFonts w:hint="cs"/>
          <w:rtl/>
        </w:rPr>
      </w:pPr>
    </w:p>
    <w:p w14:paraId="7A76E2EC" w14:textId="77777777" w:rsidR="00000000" w:rsidRDefault="004C51F7">
      <w:pPr>
        <w:pStyle w:val="a0"/>
        <w:rPr>
          <w:rFonts w:hint="cs"/>
          <w:rtl/>
        </w:rPr>
      </w:pPr>
      <w:r>
        <w:rPr>
          <w:rFonts w:hint="cs"/>
          <w:rtl/>
        </w:rPr>
        <w:t xml:space="preserve">תודה. חבר הכנסת אבשלום וילן, בבקשה. אחריו - חבר הכנסת נסים זאב. אם הוא לא יהיה - חבר הכנסת יגאל יאסינוב. אחריו </w:t>
      </w:r>
      <w:r>
        <w:rPr>
          <w:rtl/>
        </w:rPr>
        <w:t>–</w:t>
      </w:r>
      <w:r>
        <w:rPr>
          <w:rFonts w:hint="cs"/>
          <w:rtl/>
        </w:rPr>
        <w:t xml:space="preserve"> חברי הכנסת אורון, יצחק כהן, מצנע וגמליאל. </w:t>
      </w:r>
    </w:p>
    <w:p w14:paraId="3DEC7B89" w14:textId="77777777" w:rsidR="00000000" w:rsidRDefault="004C51F7">
      <w:pPr>
        <w:pStyle w:val="a0"/>
        <w:ind w:firstLine="0"/>
        <w:rPr>
          <w:rFonts w:hint="cs"/>
          <w:rtl/>
        </w:rPr>
      </w:pPr>
    </w:p>
    <w:p w14:paraId="344BFDBA" w14:textId="77777777" w:rsidR="00000000" w:rsidRDefault="004C51F7">
      <w:pPr>
        <w:pStyle w:val="a"/>
        <w:rPr>
          <w:rtl/>
        </w:rPr>
      </w:pPr>
      <w:bookmarkStart w:id="253" w:name="FS000000505T30_12_2003_19_39_30"/>
      <w:bookmarkStart w:id="254" w:name="_Toc63488466"/>
      <w:bookmarkEnd w:id="253"/>
      <w:r>
        <w:rPr>
          <w:rtl/>
        </w:rPr>
        <w:t>אבשלום וילן (מרצ):</w:t>
      </w:r>
      <w:bookmarkEnd w:id="254"/>
    </w:p>
    <w:p w14:paraId="6251A2EF" w14:textId="77777777" w:rsidR="00000000" w:rsidRDefault="004C51F7">
      <w:pPr>
        <w:pStyle w:val="a0"/>
        <w:rPr>
          <w:rtl/>
        </w:rPr>
      </w:pPr>
    </w:p>
    <w:p w14:paraId="70E486E9" w14:textId="77777777" w:rsidR="00000000" w:rsidRDefault="004C51F7">
      <w:pPr>
        <w:pStyle w:val="a0"/>
        <w:rPr>
          <w:rFonts w:hint="cs"/>
          <w:rtl/>
        </w:rPr>
      </w:pPr>
      <w:r>
        <w:rPr>
          <w:rFonts w:hint="cs"/>
          <w:rtl/>
        </w:rPr>
        <w:t>אדוני היושב-ראש, רבותי חברי</w:t>
      </w:r>
      <w:r>
        <w:rPr>
          <w:rFonts w:hint="cs"/>
          <w:rtl/>
        </w:rPr>
        <w:t xml:space="preserve"> הכנסת, הנושא הזה הוא מורכב, מסובך וקשה, אבל הוא בעצם לב לבו של הקונפליקט. אדם צריך להחליט, אם הוא רוצה פתרון, ששתי מדינות, שני עמים יוכלו לחיות בשלום זה לצדו של זה ולפתור בצורה כזאת את בעיית הקונפליקט הלאומי, או שהוא מכריז על אחת משתיים: או שהוא ובניו ובנ</w:t>
      </w:r>
      <w:r>
        <w:rPr>
          <w:rFonts w:hint="cs"/>
          <w:rtl/>
        </w:rPr>
        <w:t xml:space="preserve">י בניו יחיו פה לנצח על החרב במלחמת עד עולם, או שהוא הולך למודל שבתוך 20 שנה הקהילה הבין-לאומית </w:t>
      </w:r>
      <w:r>
        <w:rPr>
          <w:rtl/>
        </w:rPr>
        <w:t>–</w:t>
      </w:r>
      <w:r>
        <w:rPr>
          <w:rFonts w:hint="cs"/>
          <w:rtl/>
        </w:rPr>
        <w:t xml:space="preserve"> ומי שיגיד שאין דבר כזה, שיבדוק מאיפה אנחנו מייבאים ולמי אנחנו מייצאים </w:t>
      </w:r>
      <w:r>
        <w:rPr>
          <w:rtl/>
        </w:rPr>
        <w:t>–</w:t>
      </w:r>
      <w:r>
        <w:rPr>
          <w:rFonts w:hint="cs"/>
          <w:rtl/>
        </w:rPr>
        <w:t xml:space="preserve"> תוקיע אותנו, כדרום-אפריקה בשעתה, וסופנו שנהיה מצורעי העולם, מצורעי הכפר כולו, עד שנגורש</w:t>
      </w:r>
      <w:r>
        <w:rPr>
          <w:rFonts w:hint="cs"/>
          <w:rtl/>
        </w:rPr>
        <w:t xml:space="preserve"> ממנו בבושת פנים. מי שאומר: אין בעיה, יש לנו זמן, נחכה במדינה אחת, כבר הדגישו קודמי - לא  תהיה יהודית, לא תהיה דמוקרטית, לא תהיה שוות זכויות, ולבסוף נגורש מהכפר הגלובלי. </w:t>
      </w:r>
    </w:p>
    <w:p w14:paraId="0A187B8E" w14:textId="77777777" w:rsidR="00000000" w:rsidRDefault="004C51F7">
      <w:pPr>
        <w:pStyle w:val="a0"/>
        <w:rPr>
          <w:rFonts w:hint="cs"/>
          <w:rtl/>
        </w:rPr>
      </w:pPr>
    </w:p>
    <w:p w14:paraId="6848A111" w14:textId="77777777" w:rsidR="00000000" w:rsidRDefault="004C51F7">
      <w:pPr>
        <w:pStyle w:val="a0"/>
        <w:rPr>
          <w:rFonts w:hint="cs"/>
          <w:rtl/>
        </w:rPr>
      </w:pPr>
      <w:r>
        <w:rPr>
          <w:rFonts w:hint="cs"/>
          <w:rtl/>
        </w:rPr>
        <w:t>לכן, מי שרוצה לחיות, חייב לבחור באלטרנטיבה הכמעט יחידה, והיא בעצם פתרון שתי המדינות.</w:t>
      </w:r>
      <w:r>
        <w:rPr>
          <w:rFonts w:hint="cs"/>
          <w:rtl/>
        </w:rPr>
        <w:t xml:space="preserve"> אני יודע שהנושא טעון, רגיש וקשה. העם היהודי, שלא היה לו פתרון אחר לקיום לאומי משלו זולת מדינת ישראל, בעצם הגעתו לכאן נפגש בעם שישב על אדמתו, וצדק נפגש בצדק, או אם תרצו, עוול נפגש בעוול. זאת המציאות, צריך להכיר אותה.</w:t>
      </w:r>
    </w:p>
    <w:p w14:paraId="45580901" w14:textId="77777777" w:rsidR="00000000" w:rsidRDefault="004C51F7">
      <w:pPr>
        <w:pStyle w:val="a0"/>
        <w:rPr>
          <w:rFonts w:hint="cs"/>
          <w:rtl/>
        </w:rPr>
      </w:pPr>
    </w:p>
    <w:p w14:paraId="5D5E408E" w14:textId="77777777" w:rsidR="00000000" w:rsidRDefault="004C51F7">
      <w:pPr>
        <w:pStyle w:val="a0"/>
        <w:rPr>
          <w:rFonts w:hint="cs"/>
          <w:rtl/>
        </w:rPr>
      </w:pPr>
      <w:r>
        <w:rPr>
          <w:rFonts w:hint="cs"/>
          <w:rtl/>
        </w:rPr>
        <w:t>אני יודע שמאוד קשה בבית הזה לפעמים לשמ</w:t>
      </w:r>
      <w:r>
        <w:rPr>
          <w:rFonts w:hint="cs"/>
          <w:rtl/>
        </w:rPr>
        <w:t xml:space="preserve">וע, אבל מי שיסתכל על המפות ב-100 השנים האחרונות, מהצהרת בלפור ועד היום, יראה בסופו של דבר שדווקא הפלסטינים שישבו פה הלכו והתכווצו, ודווקא אנחנו, שהקמנו את הבית הלאומי ליהודים, הלכנו וגדלנו עד כמעט 78% מהשטח שבין הירדן לים. עכשיו צריך לקבל החלטה אמיצה, האם </w:t>
      </w:r>
      <w:r>
        <w:rPr>
          <w:rFonts w:hint="cs"/>
          <w:rtl/>
        </w:rPr>
        <w:t xml:space="preserve">אנחנו רוצים לחיות במציאות דו-לאומית, שהיא חייבת להיות דמוקרטית על כל ההשלכות שלה, או שאנחנו מוכנים להיפרד לשלום על כל המשמעויות. </w:t>
      </w:r>
    </w:p>
    <w:p w14:paraId="03DF7596" w14:textId="77777777" w:rsidR="00000000" w:rsidRDefault="004C51F7">
      <w:pPr>
        <w:pStyle w:val="a0"/>
        <w:rPr>
          <w:rFonts w:hint="cs"/>
          <w:rtl/>
        </w:rPr>
      </w:pPr>
    </w:p>
    <w:p w14:paraId="2EAEA17B" w14:textId="77777777" w:rsidR="00000000" w:rsidRDefault="004C51F7">
      <w:pPr>
        <w:pStyle w:val="a0"/>
        <w:rPr>
          <w:rFonts w:hint="cs"/>
          <w:rtl/>
        </w:rPr>
      </w:pPr>
      <w:r>
        <w:rPr>
          <w:rFonts w:hint="cs"/>
          <w:rtl/>
        </w:rPr>
        <w:t xml:space="preserve">אז הפחידו אותנו פה הדוברים מהימין ושאלו מה יהיה לאחר הפתרון הפוליטי, מה יהיה עם ערביי ישראל, ועוד שלפו שפנים מהכובע </w:t>
      </w:r>
      <w:r>
        <w:rPr>
          <w:rtl/>
        </w:rPr>
        <w:t>–</w:t>
      </w:r>
      <w:r>
        <w:rPr>
          <w:rFonts w:hint="cs"/>
          <w:rtl/>
        </w:rPr>
        <w:t xml:space="preserve"> כמה אלה</w:t>
      </w:r>
      <w:r>
        <w:rPr>
          <w:rFonts w:hint="cs"/>
          <w:rtl/>
        </w:rPr>
        <w:t xml:space="preserve"> מתרבים ומה עם עידוד הילודה וכמה כולנו מתרבים. תגידו, אנחנו מדברים פה על חברה חופשית ומסודרת של בני-אדם, שמסוגלת להעניק חינוך לכול ותרבות לכול ואושר שלם לחיי אדם, או שאנחנו מדברים פה על מבחנות ויצירת בני-אדם במאבקים פונדמנטליסטיים דמוגרפיים, כדי שכל אחד יב</w:t>
      </w:r>
      <w:r>
        <w:rPr>
          <w:rFonts w:hint="cs"/>
          <w:rtl/>
        </w:rPr>
        <w:t>יא מה שיותר ילדים, כדי להכות אחד את השני? באיזה עולם אנחנו חיים? באיזו חברה אנחנו חיים?</w:t>
      </w:r>
    </w:p>
    <w:p w14:paraId="7C75C90A" w14:textId="77777777" w:rsidR="00000000" w:rsidRDefault="004C51F7">
      <w:pPr>
        <w:pStyle w:val="a0"/>
        <w:rPr>
          <w:rFonts w:hint="cs"/>
          <w:rtl/>
        </w:rPr>
      </w:pPr>
    </w:p>
    <w:p w14:paraId="4DAE9146" w14:textId="77777777" w:rsidR="00000000" w:rsidRDefault="004C51F7">
      <w:pPr>
        <w:pStyle w:val="a0"/>
        <w:rPr>
          <w:rFonts w:hint="cs"/>
          <w:rtl/>
        </w:rPr>
      </w:pPr>
      <w:r>
        <w:rPr>
          <w:rFonts w:hint="cs"/>
          <w:rtl/>
        </w:rPr>
        <w:t>לכן, אדוני היושב-ראש, אני מציע שנרד מכל הכיוון הזה. טוב עשה אברום בורג שהעלה את זה לדיון, בכוונה שממשלת ישראל תקיים דיון אסטרטגי לאן פנינו ומה לעשות. הנושא הדמוגרפי וה</w:t>
      </w:r>
      <w:r>
        <w:rPr>
          <w:rFonts w:hint="cs"/>
          <w:rtl/>
        </w:rPr>
        <w:t xml:space="preserve">נושא הפוליטי כל כך קשורים זה בזה, שרק פתרון פוליטי יביא מזור לכולנו. תודה, אדוני היושב-ראש. </w:t>
      </w:r>
    </w:p>
    <w:p w14:paraId="3D080205" w14:textId="77777777" w:rsidR="00000000" w:rsidRDefault="004C51F7">
      <w:pPr>
        <w:pStyle w:val="af1"/>
        <w:rPr>
          <w:rFonts w:hint="cs"/>
          <w:rtl/>
        </w:rPr>
      </w:pPr>
    </w:p>
    <w:p w14:paraId="7742609D" w14:textId="77777777" w:rsidR="00000000" w:rsidRDefault="004C51F7">
      <w:pPr>
        <w:pStyle w:val="af1"/>
        <w:rPr>
          <w:rtl/>
        </w:rPr>
      </w:pPr>
      <w:r>
        <w:rPr>
          <w:rtl/>
        </w:rPr>
        <w:t>היו"ר</w:t>
      </w:r>
      <w:r>
        <w:rPr>
          <w:rFonts w:hint="cs"/>
          <w:rtl/>
        </w:rPr>
        <w:t xml:space="preserve"> מוחמד ברכה</w:t>
      </w:r>
      <w:r>
        <w:rPr>
          <w:rtl/>
        </w:rPr>
        <w:t>:</w:t>
      </w:r>
    </w:p>
    <w:p w14:paraId="48816F54" w14:textId="77777777" w:rsidR="00000000" w:rsidRDefault="004C51F7">
      <w:pPr>
        <w:pStyle w:val="a0"/>
        <w:rPr>
          <w:rtl/>
        </w:rPr>
      </w:pPr>
    </w:p>
    <w:p w14:paraId="2898D2F1" w14:textId="77777777" w:rsidR="00000000" w:rsidRDefault="004C51F7">
      <w:pPr>
        <w:pStyle w:val="a0"/>
        <w:rPr>
          <w:rFonts w:hint="cs"/>
          <w:rtl/>
        </w:rPr>
      </w:pPr>
      <w:r>
        <w:rPr>
          <w:rFonts w:hint="cs"/>
          <w:rtl/>
        </w:rPr>
        <w:t xml:space="preserve">תודה. חבר הכנסת נסים זאב, ואחריו </w:t>
      </w:r>
      <w:r>
        <w:rPr>
          <w:rtl/>
        </w:rPr>
        <w:t>–</w:t>
      </w:r>
      <w:r>
        <w:rPr>
          <w:rFonts w:hint="cs"/>
          <w:rtl/>
        </w:rPr>
        <w:t xml:space="preserve"> חבר הכנסת יגאל יאסינוב. </w:t>
      </w:r>
    </w:p>
    <w:p w14:paraId="09E130D6" w14:textId="77777777" w:rsidR="00000000" w:rsidRDefault="004C51F7">
      <w:pPr>
        <w:pStyle w:val="a0"/>
        <w:rPr>
          <w:rFonts w:hint="cs"/>
          <w:rtl/>
        </w:rPr>
      </w:pPr>
    </w:p>
    <w:p w14:paraId="1F1B2795" w14:textId="77777777" w:rsidR="00000000" w:rsidRDefault="004C51F7">
      <w:pPr>
        <w:pStyle w:val="a"/>
        <w:rPr>
          <w:rtl/>
        </w:rPr>
      </w:pPr>
      <w:bookmarkStart w:id="255" w:name="FS000000490T30_12_2003_19_42_52"/>
      <w:bookmarkStart w:id="256" w:name="_Toc63488467"/>
      <w:bookmarkEnd w:id="255"/>
      <w:r>
        <w:rPr>
          <w:rFonts w:hint="eastAsia"/>
          <w:rtl/>
        </w:rPr>
        <w:t>נסים</w:t>
      </w:r>
      <w:r>
        <w:rPr>
          <w:rtl/>
        </w:rPr>
        <w:t xml:space="preserve"> זאב (ש"ס):</w:t>
      </w:r>
      <w:bookmarkEnd w:id="256"/>
    </w:p>
    <w:p w14:paraId="6FCA4E8D" w14:textId="77777777" w:rsidR="00000000" w:rsidRDefault="004C51F7">
      <w:pPr>
        <w:pStyle w:val="a0"/>
        <w:rPr>
          <w:rFonts w:hint="cs"/>
          <w:rtl/>
        </w:rPr>
      </w:pPr>
    </w:p>
    <w:p w14:paraId="3F3465BE" w14:textId="77777777" w:rsidR="00000000" w:rsidRDefault="004C51F7">
      <w:pPr>
        <w:pStyle w:val="a0"/>
        <w:rPr>
          <w:rFonts w:hint="cs"/>
          <w:rtl/>
        </w:rPr>
      </w:pPr>
      <w:r>
        <w:rPr>
          <w:rFonts w:hint="cs"/>
          <w:rtl/>
        </w:rPr>
        <w:t xml:space="preserve">אדוני היושב-ראש, כנסת נכבדה, הבעיה האמיתית של עם ישראל היא הזהות </w:t>
      </w:r>
      <w:r>
        <w:rPr>
          <w:rFonts w:hint="cs"/>
          <w:rtl/>
        </w:rPr>
        <w:t>היהודית ולא הרוב היהודי. חבר הכנסת בורג, התייחס אליה לראשונה משה רבנו, ואמר לנו את ההבטחה שהבטיח לנו בורא עולם: "לא מרבכם מכל העמים חשק ה' בכם ויבחר בכם, כי אתם המעט מכל העמים. כי מאהבת ה' אתכם ומשמרו את השבועה אשר נשבע לאבתיכם הוציא ה' אתכם ביד חזקה ויפדך</w:t>
      </w:r>
      <w:r>
        <w:rPr>
          <w:rFonts w:hint="cs"/>
          <w:rtl/>
        </w:rPr>
        <w:t xml:space="preserve"> מבית עבדים מיד פרעה מלך מצרים". </w:t>
      </w:r>
    </w:p>
    <w:p w14:paraId="583000DD" w14:textId="77777777" w:rsidR="00000000" w:rsidRDefault="004C51F7">
      <w:pPr>
        <w:pStyle w:val="a0"/>
        <w:rPr>
          <w:rFonts w:hint="cs"/>
          <w:rtl/>
        </w:rPr>
      </w:pPr>
    </w:p>
    <w:p w14:paraId="449E0C21" w14:textId="77777777" w:rsidR="00000000" w:rsidRDefault="004C51F7">
      <w:pPr>
        <w:pStyle w:val="a0"/>
        <w:rPr>
          <w:rFonts w:hint="cs"/>
          <w:rtl/>
        </w:rPr>
      </w:pPr>
      <w:r>
        <w:rPr>
          <w:rFonts w:hint="cs"/>
          <w:rtl/>
        </w:rPr>
        <w:t>לאחרונה קמו כמה נביאי בעל, נביאי שקר, אנשים שחוזים שחורות ואומרים שבעוד 20 שנה אנחנו עומדים לאבד את הרוב היהודי, ובעצם עומדים לאבד את מדינת ישראל ואת העם היהודי. יש הבדל, חבר הכנסת בורג, בין רוב יהודי לעם היהודי. העם היהו</w:t>
      </w:r>
      <w:r>
        <w:rPr>
          <w:rFonts w:hint="cs"/>
          <w:rtl/>
        </w:rPr>
        <w:t xml:space="preserve">די הוא עם חי וקיים לנצח. וכאילו הכול תלוי בהחזרת שטחי ארץ-ישראל. </w:t>
      </w:r>
    </w:p>
    <w:p w14:paraId="7E4432C3" w14:textId="77777777" w:rsidR="00000000" w:rsidRDefault="004C51F7">
      <w:pPr>
        <w:pStyle w:val="a0"/>
        <w:rPr>
          <w:rFonts w:hint="cs"/>
          <w:rtl/>
        </w:rPr>
      </w:pPr>
    </w:p>
    <w:p w14:paraId="195C6ECF" w14:textId="77777777" w:rsidR="00000000" w:rsidRDefault="004C51F7">
      <w:pPr>
        <w:pStyle w:val="af0"/>
        <w:rPr>
          <w:rtl/>
        </w:rPr>
      </w:pPr>
      <w:r>
        <w:rPr>
          <w:rFonts w:hint="eastAsia"/>
          <w:rtl/>
        </w:rPr>
        <w:t>אבשלום</w:t>
      </w:r>
      <w:r>
        <w:rPr>
          <w:rtl/>
        </w:rPr>
        <w:t xml:space="preserve"> וילן (מרצ):</w:t>
      </w:r>
    </w:p>
    <w:p w14:paraId="0A13BA5E" w14:textId="77777777" w:rsidR="00000000" w:rsidRDefault="004C51F7">
      <w:pPr>
        <w:pStyle w:val="a0"/>
        <w:rPr>
          <w:rFonts w:hint="cs"/>
          <w:rtl/>
        </w:rPr>
      </w:pPr>
    </w:p>
    <w:p w14:paraId="31E16059" w14:textId="77777777" w:rsidR="00000000" w:rsidRDefault="004C51F7">
      <w:pPr>
        <w:pStyle w:val="a0"/>
        <w:rPr>
          <w:rFonts w:hint="cs"/>
          <w:rtl/>
        </w:rPr>
      </w:pPr>
      <w:r>
        <w:rPr>
          <w:rFonts w:hint="cs"/>
          <w:rtl/>
        </w:rPr>
        <w:t xml:space="preserve">לכן אין לך בעיה להמר על כל הקופה. אתה יכול להיות יהודי בכל העולם, אתה יכול להמר על הכול. </w:t>
      </w:r>
    </w:p>
    <w:p w14:paraId="2E39F2A7" w14:textId="77777777" w:rsidR="00000000" w:rsidRDefault="004C51F7">
      <w:pPr>
        <w:pStyle w:val="a0"/>
        <w:rPr>
          <w:rFonts w:hint="cs"/>
          <w:rtl/>
        </w:rPr>
      </w:pPr>
    </w:p>
    <w:p w14:paraId="001EAC9D" w14:textId="77777777" w:rsidR="00000000" w:rsidRDefault="004C51F7">
      <w:pPr>
        <w:pStyle w:val="-"/>
        <w:rPr>
          <w:rtl/>
        </w:rPr>
      </w:pPr>
      <w:bookmarkStart w:id="257" w:name="FS000000490T30_12_2003_19_45_03C"/>
      <w:bookmarkEnd w:id="257"/>
      <w:r>
        <w:rPr>
          <w:rtl/>
        </w:rPr>
        <w:t>נסים זאב (ש"ס):</w:t>
      </w:r>
    </w:p>
    <w:p w14:paraId="33D0C280" w14:textId="77777777" w:rsidR="00000000" w:rsidRDefault="004C51F7">
      <w:pPr>
        <w:pStyle w:val="a0"/>
        <w:rPr>
          <w:rtl/>
        </w:rPr>
      </w:pPr>
    </w:p>
    <w:p w14:paraId="6AC27C92" w14:textId="77777777" w:rsidR="00000000" w:rsidRDefault="004C51F7">
      <w:pPr>
        <w:pStyle w:val="a0"/>
        <w:rPr>
          <w:rFonts w:hint="cs"/>
          <w:rtl/>
        </w:rPr>
      </w:pPr>
      <w:r>
        <w:rPr>
          <w:rFonts w:hint="cs"/>
          <w:rtl/>
        </w:rPr>
        <w:t>אני לא מהמר על שום דבר. אבותי ואבות אבותי הגיעו לכאן לא בזכות</w:t>
      </w:r>
      <w:r>
        <w:rPr>
          <w:rFonts w:hint="cs"/>
          <w:rtl/>
        </w:rPr>
        <w:t xml:space="preserve"> הציונות שלך. הציונות השורשית האמיתית היא תורת ישראל, זוהי הציונות. אבותי הגיעו לכאן, לארץ-ישראל, ונלחמו על ארץ-ישראל בדיוק כמו אלה שנלחמו למען הקמת המדינה הזאת, ואבי היה מלוחמי האצ"ל, אבל לא מפני שאמרו לו: תשמע, אתה עולה לארץ-ישראל כיוון שאתה ציוני, אלא מ</w:t>
      </w:r>
      <w:r>
        <w:rPr>
          <w:rFonts w:hint="cs"/>
          <w:rtl/>
        </w:rPr>
        <w:t xml:space="preserve">פני שאבי האמין בתורת ישראל. הציונות נבעה מאמונה, מערכים שורשיים יסודיים של עם ישראל. </w:t>
      </w:r>
    </w:p>
    <w:p w14:paraId="4231CD9F" w14:textId="77777777" w:rsidR="00000000" w:rsidRDefault="004C51F7">
      <w:pPr>
        <w:pStyle w:val="a0"/>
        <w:rPr>
          <w:rFonts w:hint="cs"/>
          <w:rtl/>
        </w:rPr>
      </w:pPr>
    </w:p>
    <w:p w14:paraId="0BAA2BC6" w14:textId="77777777" w:rsidR="00000000" w:rsidRDefault="004C51F7">
      <w:pPr>
        <w:pStyle w:val="a0"/>
        <w:rPr>
          <w:rFonts w:hint="cs"/>
          <w:rtl/>
        </w:rPr>
      </w:pPr>
      <w:r>
        <w:rPr>
          <w:rFonts w:hint="cs"/>
          <w:rtl/>
        </w:rPr>
        <w:t>עכשיו מה שקורה כאן, אדוני היושב-ראש, יש כאן איזה ניסיון להכניס פחד, אימה, מורא שכאילו עומדים לאבד את הרוב היהודי, והכול תלוי ועומד בהחזרת שטחי ארץ-ישראל שבהם נמצאים הפלס</w:t>
      </w:r>
      <w:r>
        <w:rPr>
          <w:rFonts w:hint="cs"/>
          <w:rtl/>
        </w:rPr>
        <w:t xml:space="preserve">טינים. אני רוצה לדעת, רוצים להיפטר מהשטחים, למי אתם רוצים למסור אותם, לאיזה רוצח? לערפאת וחבר רוצחיו? </w:t>
      </w:r>
    </w:p>
    <w:p w14:paraId="1A5E0AB2" w14:textId="77777777" w:rsidR="00000000" w:rsidRDefault="004C51F7">
      <w:pPr>
        <w:pStyle w:val="a0"/>
        <w:rPr>
          <w:rtl/>
        </w:rPr>
      </w:pPr>
    </w:p>
    <w:p w14:paraId="24CD183F" w14:textId="77777777" w:rsidR="00000000" w:rsidRDefault="004C51F7">
      <w:pPr>
        <w:pStyle w:val="a0"/>
        <w:rPr>
          <w:rFonts w:hint="cs"/>
          <w:rtl/>
        </w:rPr>
      </w:pPr>
      <w:r>
        <w:rPr>
          <w:rFonts w:hint="cs"/>
          <w:rtl/>
        </w:rPr>
        <w:t>הניסיון להשתמש בשד הדמוגרפי הזה, שמאיים על עצם קיומנו ושהערבים יהיו רוב בין הים לירדן, ורק אם נמסור את יש"ע נישאר עם רוב יהודי ונשמור על אופיה היהודי של</w:t>
      </w:r>
      <w:r>
        <w:rPr>
          <w:rFonts w:hint="cs"/>
          <w:rtl/>
        </w:rPr>
        <w:t xml:space="preserve"> מדינת ישראל, זהו ניסיון של אנשים חסרי אמונה, שמנסים בכל דרך לזרוע פחד. יש מי שמציע נסיגה חד-צדדית, יש מי שמציע הצעות אחרות. צריך לזכור שזכותנו הבלעדית להקים ישות לאומית ריבונית אינה תלויה כלל במספרים או בהיותנו רוב בארץ הזאת. </w:t>
      </w:r>
    </w:p>
    <w:p w14:paraId="6B27EA99" w14:textId="77777777" w:rsidR="00000000" w:rsidRDefault="004C51F7">
      <w:pPr>
        <w:pStyle w:val="a0"/>
        <w:rPr>
          <w:rFonts w:hint="cs"/>
          <w:rtl/>
        </w:rPr>
      </w:pPr>
    </w:p>
    <w:p w14:paraId="755FD4E2" w14:textId="77777777" w:rsidR="00000000" w:rsidRDefault="004C51F7">
      <w:pPr>
        <w:pStyle w:val="af1"/>
        <w:rPr>
          <w:rtl/>
        </w:rPr>
      </w:pPr>
      <w:r>
        <w:rPr>
          <w:rtl/>
        </w:rPr>
        <w:t>היו"ר</w:t>
      </w:r>
      <w:r>
        <w:rPr>
          <w:rFonts w:hint="cs"/>
          <w:rtl/>
        </w:rPr>
        <w:t xml:space="preserve"> מוחמד ברכה</w:t>
      </w:r>
      <w:r>
        <w:rPr>
          <w:rtl/>
        </w:rPr>
        <w:t>:</w:t>
      </w:r>
    </w:p>
    <w:p w14:paraId="7876D21E" w14:textId="77777777" w:rsidR="00000000" w:rsidRDefault="004C51F7">
      <w:pPr>
        <w:pStyle w:val="a0"/>
        <w:rPr>
          <w:rtl/>
        </w:rPr>
      </w:pPr>
    </w:p>
    <w:p w14:paraId="0167B805" w14:textId="77777777" w:rsidR="00000000" w:rsidRDefault="004C51F7">
      <w:pPr>
        <w:pStyle w:val="a0"/>
        <w:rPr>
          <w:rFonts w:hint="cs"/>
          <w:rtl/>
        </w:rPr>
      </w:pPr>
      <w:r>
        <w:rPr>
          <w:rFonts w:hint="cs"/>
          <w:rtl/>
        </w:rPr>
        <w:t>תודה, זה</w:t>
      </w:r>
      <w:r>
        <w:rPr>
          <w:rFonts w:hint="cs"/>
          <w:rtl/>
        </w:rPr>
        <w:t xml:space="preserve"> משפט טוב לסיום. </w:t>
      </w:r>
    </w:p>
    <w:p w14:paraId="030B59AF" w14:textId="77777777" w:rsidR="00000000" w:rsidRDefault="004C51F7">
      <w:pPr>
        <w:pStyle w:val="a0"/>
        <w:rPr>
          <w:rFonts w:hint="cs"/>
          <w:rtl/>
        </w:rPr>
      </w:pPr>
    </w:p>
    <w:p w14:paraId="657C3516" w14:textId="77777777" w:rsidR="00000000" w:rsidRDefault="004C51F7">
      <w:pPr>
        <w:pStyle w:val="-"/>
        <w:rPr>
          <w:rtl/>
        </w:rPr>
      </w:pPr>
      <w:bookmarkStart w:id="258" w:name="FS000000490T30_12_2003_20_17_36"/>
      <w:bookmarkEnd w:id="258"/>
      <w:r>
        <w:rPr>
          <w:rFonts w:hint="eastAsia"/>
          <w:rtl/>
        </w:rPr>
        <w:t>נסים</w:t>
      </w:r>
      <w:r>
        <w:rPr>
          <w:rtl/>
        </w:rPr>
        <w:t xml:space="preserve"> זאב (ש"ס):</w:t>
      </w:r>
    </w:p>
    <w:p w14:paraId="690D8044" w14:textId="77777777" w:rsidR="00000000" w:rsidRDefault="004C51F7">
      <w:pPr>
        <w:pStyle w:val="a0"/>
        <w:rPr>
          <w:rFonts w:hint="cs"/>
          <w:rtl/>
        </w:rPr>
      </w:pPr>
    </w:p>
    <w:p w14:paraId="45FE982E" w14:textId="77777777" w:rsidR="00000000" w:rsidRDefault="004C51F7">
      <w:pPr>
        <w:pStyle w:val="a0"/>
        <w:rPr>
          <w:rFonts w:hint="cs"/>
          <w:rtl/>
        </w:rPr>
      </w:pPr>
      <w:r>
        <w:rPr>
          <w:rFonts w:hint="cs"/>
          <w:rtl/>
        </w:rPr>
        <w:t xml:space="preserve">אני בטוח שגם המשפטים הבאים יהיו טובים. </w:t>
      </w:r>
    </w:p>
    <w:p w14:paraId="5320F0A1" w14:textId="77777777" w:rsidR="00000000" w:rsidRDefault="004C51F7">
      <w:pPr>
        <w:pStyle w:val="af0"/>
        <w:rPr>
          <w:rFonts w:hint="cs"/>
          <w:rtl/>
        </w:rPr>
      </w:pPr>
    </w:p>
    <w:p w14:paraId="31BC3B1D" w14:textId="77777777" w:rsidR="00000000" w:rsidRDefault="004C51F7">
      <w:pPr>
        <w:pStyle w:val="af0"/>
        <w:rPr>
          <w:rtl/>
        </w:rPr>
      </w:pPr>
      <w:r>
        <w:rPr>
          <w:rFonts w:hint="eastAsia"/>
          <w:rtl/>
        </w:rPr>
        <w:t>חיים</w:t>
      </w:r>
      <w:r>
        <w:rPr>
          <w:rtl/>
        </w:rPr>
        <w:t xml:space="preserve"> אורון (מרצ):</w:t>
      </w:r>
    </w:p>
    <w:p w14:paraId="1D348D39" w14:textId="77777777" w:rsidR="00000000" w:rsidRDefault="004C51F7">
      <w:pPr>
        <w:pStyle w:val="a0"/>
        <w:rPr>
          <w:rFonts w:hint="cs"/>
          <w:rtl/>
        </w:rPr>
      </w:pPr>
    </w:p>
    <w:p w14:paraId="041A7457" w14:textId="77777777" w:rsidR="00000000" w:rsidRDefault="004C51F7">
      <w:pPr>
        <w:pStyle w:val="a0"/>
        <w:rPr>
          <w:rFonts w:hint="cs"/>
          <w:rtl/>
        </w:rPr>
      </w:pPr>
      <w:r>
        <w:rPr>
          <w:rFonts w:hint="cs"/>
          <w:rtl/>
        </w:rPr>
        <w:t xml:space="preserve">אז תגיד אותם למטה. </w:t>
      </w:r>
    </w:p>
    <w:p w14:paraId="05EDDCAA" w14:textId="77777777" w:rsidR="00000000" w:rsidRDefault="004C51F7">
      <w:pPr>
        <w:pStyle w:val="af1"/>
        <w:rPr>
          <w:rFonts w:hint="cs"/>
          <w:rtl/>
        </w:rPr>
      </w:pPr>
    </w:p>
    <w:p w14:paraId="11371BEF" w14:textId="77777777" w:rsidR="00000000" w:rsidRDefault="004C51F7">
      <w:pPr>
        <w:pStyle w:val="af1"/>
        <w:rPr>
          <w:rFonts w:hint="cs"/>
          <w:rtl/>
        </w:rPr>
      </w:pPr>
      <w:r>
        <w:rPr>
          <w:rtl/>
        </w:rPr>
        <w:t>היו"ר</w:t>
      </w:r>
      <w:r>
        <w:rPr>
          <w:rFonts w:hint="cs"/>
          <w:rtl/>
        </w:rPr>
        <w:t xml:space="preserve"> מוחמד ברכה</w:t>
      </w:r>
      <w:r>
        <w:rPr>
          <w:rtl/>
        </w:rPr>
        <w:t>:</w:t>
      </w:r>
    </w:p>
    <w:p w14:paraId="0A375FD1" w14:textId="77777777" w:rsidR="00000000" w:rsidRDefault="004C51F7">
      <w:pPr>
        <w:pStyle w:val="a0"/>
        <w:rPr>
          <w:rFonts w:hint="cs"/>
          <w:rtl/>
        </w:rPr>
      </w:pPr>
    </w:p>
    <w:p w14:paraId="09638D0D" w14:textId="77777777" w:rsidR="00000000" w:rsidRDefault="004C51F7">
      <w:pPr>
        <w:pStyle w:val="a0"/>
        <w:rPr>
          <w:rFonts w:hint="cs"/>
          <w:rtl/>
        </w:rPr>
      </w:pPr>
      <w:r>
        <w:rPr>
          <w:rFonts w:hint="cs"/>
          <w:rtl/>
        </w:rPr>
        <w:t xml:space="preserve">אני לא בטוח. </w:t>
      </w:r>
    </w:p>
    <w:p w14:paraId="4B26E112" w14:textId="77777777" w:rsidR="00000000" w:rsidRDefault="004C51F7">
      <w:pPr>
        <w:pStyle w:val="a0"/>
        <w:rPr>
          <w:rtl/>
        </w:rPr>
      </w:pPr>
    </w:p>
    <w:p w14:paraId="2D9555F8" w14:textId="77777777" w:rsidR="00000000" w:rsidRDefault="004C51F7">
      <w:pPr>
        <w:pStyle w:val="-"/>
        <w:rPr>
          <w:rtl/>
        </w:rPr>
      </w:pPr>
      <w:bookmarkStart w:id="259" w:name="FS000000490T30_12_2003_20_18_08C"/>
      <w:bookmarkEnd w:id="259"/>
      <w:r>
        <w:rPr>
          <w:rtl/>
        </w:rPr>
        <w:t>נסים זאב (ש"ס):</w:t>
      </w:r>
    </w:p>
    <w:p w14:paraId="550FCA2F" w14:textId="77777777" w:rsidR="00000000" w:rsidRDefault="004C51F7">
      <w:pPr>
        <w:pStyle w:val="a0"/>
        <w:rPr>
          <w:rtl/>
        </w:rPr>
      </w:pPr>
    </w:p>
    <w:p w14:paraId="59CC44AA" w14:textId="77777777" w:rsidR="00000000" w:rsidRDefault="004C51F7">
      <w:pPr>
        <w:pStyle w:val="a0"/>
        <w:ind w:firstLine="0"/>
        <w:rPr>
          <w:rFonts w:hint="cs"/>
          <w:rtl/>
        </w:rPr>
      </w:pPr>
      <w:r>
        <w:rPr>
          <w:rFonts w:hint="cs"/>
          <w:rtl/>
        </w:rPr>
        <w:tab/>
        <w:t xml:space="preserve">גם כשהיינו בה מיעוט קטן ומבוטל, בשנת </w:t>
      </w:r>
      <w:bookmarkStart w:id="260" w:name="FS000000490T30_12_2003_19_47_02C"/>
      <w:bookmarkEnd w:id="260"/>
      <w:r>
        <w:rPr>
          <w:rFonts w:hint="cs"/>
          <w:rtl/>
        </w:rPr>
        <w:t xml:space="preserve">1919 היינו מיעוט, כמה היינו? עשרות אלפים </w:t>
      </w:r>
      <w:r>
        <w:rPr>
          <w:rtl/>
        </w:rPr>
        <w:br/>
      </w:r>
      <w:r>
        <w:rPr>
          <w:rFonts w:hint="cs"/>
          <w:rtl/>
        </w:rPr>
        <w:t xml:space="preserve">ב-1919. </w:t>
      </w:r>
    </w:p>
    <w:p w14:paraId="0C731490" w14:textId="77777777" w:rsidR="00000000" w:rsidRDefault="004C51F7">
      <w:pPr>
        <w:pStyle w:val="a0"/>
        <w:rPr>
          <w:rFonts w:hint="cs"/>
          <w:rtl/>
        </w:rPr>
      </w:pPr>
    </w:p>
    <w:p w14:paraId="35E893E2" w14:textId="77777777" w:rsidR="00000000" w:rsidRDefault="004C51F7">
      <w:pPr>
        <w:pStyle w:val="af1"/>
        <w:rPr>
          <w:rtl/>
        </w:rPr>
      </w:pPr>
      <w:r>
        <w:rPr>
          <w:rtl/>
        </w:rPr>
        <w:t>היו"ר</w:t>
      </w:r>
      <w:r>
        <w:rPr>
          <w:rFonts w:hint="cs"/>
          <w:rtl/>
        </w:rPr>
        <w:t xml:space="preserve"> מוחמד ברכה</w:t>
      </w:r>
      <w:r>
        <w:rPr>
          <w:rtl/>
        </w:rPr>
        <w:t>:</w:t>
      </w:r>
    </w:p>
    <w:p w14:paraId="367E0817" w14:textId="77777777" w:rsidR="00000000" w:rsidRDefault="004C51F7">
      <w:pPr>
        <w:pStyle w:val="a0"/>
        <w:rPr>
          <w:rtl/>
        </w:rPr>
      </w:pPr>
    </w:p>
    <w:p w14:paraId="1C091CAB" w14:textId="77777777" w:rsidR="00000000" w:rsidRDefault="004C51F7">
      <w:pPr>
        <w:pStyle w:val="a0"/>
        <w:rPr>
          <w:rFonts w:hint="cs"/>
          <w:rtl/>
        </w:rPr>
      </w:pPr>
      <w:r>
        <w:rPr>
          <w:rFonts w:hint="cs"/>
          <w:rtl/>
        </w:rPr>
        <w:t xml:space="preserve">אתה כבר אחרי הזמן, אז תיצמד לנייר. </w:t>
      </w:r>
    </w:p>
    <w:p w14:paraId="249D9C72" w14:textId="77777777" w:rsidR="00000000" w:rsidRDefault="004C51F7">
      <w:pPr>
        <w:pStyle w:val="a0"/>
        <w:rPr>
          <w:rFonts w:hint="cs"/>
          <w:rtl/>
        </w:rPr>
      </w:pPr>
    </w:p>
    <w:p w14:paraId="4D879077" w14:textId="77777777" w:rsidR="00000000" w:rsidRDefault="004C51F7">
      <w:pPr>
        <w:pStyle w:val="-"/>
        <w:rPr>
          <w:rtl/>
        </w:rPr>
      </w:pPr>
      <w:bookmarkStart w:id="261" w:name="FS000000490T30_12_2003_19_47_32C"/>
      <w:bookmarkEnd w:id="261"/>
      <w:r>
        <w:rPr>
          <w:rtl/>
        </w:rPr>
        <w:t>נסים זאב (ש"ס):</w:t>
      </w:r>
    </w:p>
    <w:p w14:paraId="64BDF0E8" w14:textId="77777777" w:rsidR="00000000" w:rsidRDefault="004C51F7">
      <w:pPr>
        <w:pStyle w:val="a0"/>
        <w:rPr>
          <w:rFonts w:hint="cs"/>
          <w:rtl/>
        </w:rPr>
      </w:pPr>
    </w:p>
    <w:p w14:paraId="65CFDFA7" w14:textId="77777777" w:rsidR="00000000" w:rsidRDefault="004C51F7">
      <w:pPr>
        <w:pStyle w:val="a0"/>
        <w:rPr>
          <w:rFonts w:hint="cs"/>
          <w:rtl/>
        </w:rPr>
      </w:pPr>
      <w:r>
        <w:rPr>
          <w:rFonts w:hint="cs"/>
          <w:rtl/>
        </w:rPr>
        <w:t xml:space="preserve">כמשפט סיום אני רוצה לומר, שעתידנו תלוי באמונתנו, ואמונתנו וחיזוקנו בארץ-ישראל הם בלימוד התורה ובקיום המצוות. </w:t>
      </w:r>
    </w:p>
    <w:p w14:paraId="72C3EEAB" w14:textId="77777777" w:rsidR="00000000" w:rsidRDefault="004C51F7">
      <w:pPr>
        <w:pStyle w:val="a0"/>
        <w:rPr>
          <w:rFonts w:hint="cs"/>
          <w:rtl/>
        </w:rPr>
      </w:pPr>
    </w:p>
    <w:p w14:paraId="61A810A1" w14:textId="77777777" w:rsidR="00000000" w:rsidRDefault="004C51F7">
      <w:pPr>
        <w:pStyle w:val="af1"/>
        <w:rPr>
          <w:rtl/>
        </w:rPr>
      </w:pPr>
      <w:r>
        <w:rPr>
          <w:rtl/>
        </w:rPr>
        <w:t>היו"ר</w:t>
      </w:r>
      <w:r>
        <w:rPr>
          <w:rFonts w:hint="cs"/>
          <w:rtl/>
        </w:rPr>
        <w:t xml:space="preserve"> מוחמד ברכה</w:t>
      </w:r>
      <w:r>
        <w:rPr>
          <w:rtl/>
        </w:rPr>
        <w:t>:</w:t>
      </w:r>
    </w:p>
    <w:p w14:paraId="0792C9BB" w14:textId="77777777" w:rsidR="00000000" w:rsidRDefault="004C51F7">
      <w:pPr>
        <w:pStyle w:val="a0"/>
        <w:rPr>
          <w:rtl/>
        </w:rPr>
      </w:pPr>
    </w:p>
    <w:p w14:paraId="2551CB39" w14:textId="77777777" w:rsidR="00000000" w:rsidRDefault="004C51F7">
      <w:pPr>
        <w:pStyle w:val="a0"/>
        <w:rPr>
          <w:rFonts w:hint="cs"/>
          <w:rtl/>
        </w:rPr>
      </w:pPr>
      <w:r>
        <w:rPr>
          <w:rFonts w:hint="cs"/>
          <w:rtl/>
        </w:rPr>
        <w:t xml:space="preserve">תודה. חבר הכנסת יגאל יאסינוב, בבקשה. אחריו </w:t>
      </w:r>
      <w:r>
        <w:rPr>
          <w:rtl/>
        </w:rPr>
        <w:t>–</w:t>
      </w:r>
      <w:r>
        <w:rPr>
          <w:rFonts w:hint="cs"/>
          <w:rtl/>
        </w:rPr>
        <w:t xml:space="preserve"> חבר הכ</w:t>
      </w:r>
      <w:r>
        <w:rPr>
          <w:rFonts w:hint="cs"/>
          <w:rtl/>
        </w:rPr>
        <w:t xml:space="preserve">נסת חיים אורון. </w:t>
      </w:r>
    </w:p>
    <w:p w14:paraId="4DEE1DB3" w14:textId="77777777" w:rsidR="00000000" w:rsidRDefault="004C51F7">
      <w:pPr>
        <w:pStyle w:val="a0"/>
        <w:rPr>
          <w:rFonts w:hint="cs"/>
          <w:rtl/>
        </w:rPr>
      </w:pPr>
    </w:p>
    <w:p w14:paraId="42F64D9E" w14:textId="77777777" w:rsidR="00000000" w:rsidRDefault="004C51F7">
      <w:pPr>
        <w:pStyle w:val="a"/>
        <w:rPr>
          <w:rtl/>
        </w:rPr>
      </w:pPr>
      <w:bookmarkStart w:id="262" w:name="FS000001054T30_12_2003_19_48_03"/>
      <w:bookmarkStart w:id="263" w:name="_Toc63488468"/>
      <w:bookmarkEnd w:id="262"/>
      <w:r>
        <w:rPr>
          <w:rtl/>
        </w:rPr>
        <w:t>יגאל יאסינוב (שינוי):</w:t>
      </w:r>
      <w:bookmarkEnd w:id="263"/>
    </w:p>
    <w:p w14:paraId="7E0C8E52" w14:textId="77777777" w:rsidR="00000000" w:rsidRDefault="004C51F7">
      <w:pPr>
        <w:pStyle w:val="a0"/>
        <w:rPr>
          <w:rtl/>
        </w:rPr>
      </w:pPr>
    </w:p>
    <w:p w14:paraId="42BCDD85" w14:textId="77777777" w:rsidR="00000000" w:rsidRDefault="004C51F7">
      <w:pPr>
        <w:pStyle w:val="a0"/>
        <w:rPr>
          <w:rFonts w:hint="cs"/>
          <w:rtl/>
        </w:rPr>
      </w:pPr>
      <w:r>
        <w:rPr>
          <w:rFonts w:hint="cs"/>
          <w:rtl/>
        </w:rPr>
        <w:t xml:space="preserve">אדוני היושב בראש, חברי חברי הכנסת, אני שמח שאנחנו מדברים היום על הנושא הזה. </w:t>
      </w:r>
    </w:p>
    <w:p w14:paraId="628B095C" w14:textId="77777777" w:rsidR="00000000" w:rsidRDefault="004C51F7">
      <w:pPr>
        <w:pStyle w:val="a0"/>
        <w:rPr>
          <w:rFonts w:hint="cs"/>
          <w:rtl/>
        </w:rPr>
      </w:pPr>
    </w:p>
    <w:p w14:paraId="0AF30AA8" w14:textId="77777777" w:rsidR="00000000" w:rsidRDefault="004C51F7">
      <w:pPr>
        <w:pStyle w:val="af1"/>
        <w:rPr>
          <w:rtl/>
        </w:rPr>
      </w:pPr>
      <w:r>
        <w:rPr>
          <w:rtl/>
        </w:rPr>
        <w:t>היו"ר</w:t>
      </w:r>
      <w:r>
        <w:rPr>
          <w:rFonts w:hint="cs"/>
          <w:rtl/>
        </w:rPr>
        <w:t xml:space="preserve"> מוחמד ברכה</w:t>
      </w:r>
      <w:r>
        <w:rPr>
          <w:rtl/>
        </w:rPr>
        <w:t>:</w:t>
      </w:r>
    </w:p>
    <w:p w14:paraId="28EC88A7" w14:textId="77777777" w:rsidR="00000000" w:rsidRDefault="004C51F7">
      <w:pPr>
        <w:pStyle w:val="a0"/>
        <w:rPr>
          <w:rtl/>
        </w:rPr>
      </w:pPr>
    </w:p>
    <w:p w14:paraId="15433C4C" w14:textId="77777777" w:rsidR="00000000" w:rsidRDefault="004C51F7">
      <w:pPr>
        <w:pStyle w:val="a0"/>
        <w:rPr>
          <w:rFonts w:hint="cs"/>
          <w:rtl/>
        </w:rPr>
      </w:pPr>
      <w:r>
        <w:rPr>
          <w:rFonts w:hint="cs"/>
          <w:rtl/>
        </w:rPr>
        <w:t xml:space="preserve">כמה אנשים שימחת היום, אברום. </w:t>
      </w:r>
    </w:p>
    <w:p w14:paraId="4F6CE9FA" w14:textId="77777777" w:rsidR="00000000" w:rsidRDefault="004C51F7">
      <w:pPr>
        <w:pStyle w:val="a0"/>
        <w:rPr>
          <w:rFonts w:hint="cs"/>
          <w:rtl/>
        </w:rPr>
      </w:pPr>
    </w:p>
    <w:p w14:paraId="205908C5" w14:textId="77777777" w:rsidR="00000000" w:rsidRDefault="004C51F7">
      <w:pPr>
        <w:pStyle w:val="-"/>
        <w:rPr>
          <w:rtl/>
        </w:rPr>
      </w:pPr>
      <w:bookmarkStart w:id="264" w:name="FS000001054T30_12_2003_20_20_59"/>
      <w:bookmarkEnd w:id="264"/>
      <w:r>
        <w:rPr>
          <w:rFonts w:hint="eastAsia"/>
          <w:rtl/>
        </w:rPr>
        <w:t>יגאל</w:t>
      </w:r>
      <w:r>
        <w:rPr>
          <w:rtl/>
        </w:rPr>
        <w:t xml:space="preserve"> יאסינוב (שינוי):</w:t>
      </w:r>
    </w:p>
    <w:p w14:paraId="12B22517" w14:textId="77777777" w:rsidR="00000000" w:rsidRDefault="004C51F7">
      <w:pPr>
        <w:pStyle w:val="a0"/>
        <w:rPr>
          <w:rFonts w:hint="cs"/>
          <w:rtl/>
        </w:rPr>
      </w:pPr>
    </w:p>
    <w:p w14:paraId="5745ADAF" w14:textId="77777777" w:rsidR="00000000" w:rsidRDefault="004C51F7">
      <w:pPr>
        <w:pStyle w:val="a0"/>
        <w:rPr>
          <w:rFonts w:hint="cs"/>
          <w:rtl/>
        </w:rPr>
      </w:pPr>
      <w:r>
        <w:rPr>
          <w:rFonts w:hint="cs"/>
          <w:rtl/>
        </w:rPr>
        <w:t xml:space="preserve">באמת שמחתי, ותודה רבה לך. </w:t>
      </w:r>
    </w:p>
    <w:p w14:paraId="2724F39C" w14:textId="77777777" w:rsidR="00000000" w:rsidRDefault="004C51F7">
      <w:pPr>
        <w:pStyle w:val="a0"/>
        <w:rPr>
          <w:rFonts w:hint="cs"/>
          <w:rtl/>
        </w:rPr>
      </w:pPr>
    </w:p>
    <w:p w14:paraId="4FA263C4" w14:textId="77777777" w:rsidR="00000000" w:rsidRDefault="004C51F7">
      <w:pPr>
        <w:pStyle w:val="a0"/>
        <w:rPr>
          <w:rFonts w:hint="cs"/>
          <w:rtl/>
        </w:rPr>
      </w:pPr>
      <w:r>
        <w:rPr>
          <w:rFonts w:hint="cs"/>
          <w:rtl/>
        </w:rPr>
        <w:t>אני גם שמחתי שרוב הדוברים דיברו על ה</w:t>
      </w:r>
      <w:r>
        <w:rPr>
          <w:rFonts w:hint="cs"/>
          <w:rtl/>
        </w:rPr>
        <w:t>עלייה. חלק אמרו שצריך להפסיק, חלק דיברו על שערות על הידיים, מיליון פחות, מיליון יותר. אנחנו צריכים עוד מיליון, כי מה שיש לא מספיק לנו. כמו שפעם אחת העלייה עזרה למדינת ישראל לצאת מהבעיה הדמוגרפית, גם המשך העלייה, עוד מיליון עולים - זה הדבר שיכול לעזור. כמוב</w:t>
      </w:r>
      <w:r>
        <w:rPr>
          <w:rFonts w:hint="cs"/>
          <w:rtl/>
        </w:rPr>
        <w:t xml:space="preserve">ן הפרדה, כמובן שלום, כמובן אנחנו פה והם שם </w:t>
      </w:r>
      <w:r>
        <w:rPr>
          <w:rtl/>
        </w:rPr>
        <w:t>–</w:t>
      </w:r>
      <w:r>
        <w:rPr>
          <w:rFonts w:hint="cs"/>
          <w:rtl/>
        </w:rPr>
        <w:t xml:space="preserve"> כמובן כל זה, אבל העלייה היא הדבר החשוב ביותר.</w:t>
      </w:r>
    </w:p>
    <w:p w14:paraId="23DA239B" w14:textId="77777777" w:rsidR="00000000" w:rsidRDefault="004C51F7">
      <w:pPr>
        <w:pStyle w:val="a0"/>
        <w:rPr>
          <w:rFonts w:hint="cs"/>
          <w:rtl/>
        </w:rPr>
      </w:pPr>
    </w:p>
    <w:p w14:paraId="0294BD24" w14:textId="77777777" w:rsidR="00000000" w:rsidRDefault="004C51F7">
      <w:pPr>
        <w:pStyle w:val="a0"/>
        <w:rPr>
          <w:rFonts w:hint="cs"/>
          <w:rtl/>
        </w:rPr>
      </w:pPr>
      <w:r>
        <w:rPr>
          <w:rFonts w:hint="cs"/>
          <w:rtl/>
        </w:rPr>
        <w:t>אבל, מה שאני לא מבין הוא, איך מפלגת העבודה יכולה לצאת היום נגד עלייה. בשם מפלגת העבודה, יושבת-ראש ועדת העלייה והקליטה רודפת עלייה. רק אתמול היא הביאה לדיון: איך להט</w:t>
      </w:r>
      <w:r>
        <w:rPr>
          <w:rFonts w:hint="cs"/>
          <w:rtl/>
        </w:rPr>
        <w:t>יל על העולים מרוסיה לפני העלייה בדיקות אם הם נרקומנים או אלכוהוליסטים, ואם כן - לא לתת להם לעלות. רק לפני שבועיים היא הביאה לדיון דבר אחר: לבדוק אותנו אם אנחנו נשאי איידס. אינני מבין. אם זו עמדה של מפלגת העבודה, תבואו ותגידו: נא להפסיק את העלייה היהודית לא</w:t>
      </w:r>
      <w:r>
        <w:rPr>
          <w:rFonts w:hint="cs"/>
          <w:rtl/>
        </w:rPr>
        <w:t xml:space="preserve">רץ-ישראל, ובואו וניתן את זכות השיבה לערבים. אם זה הפתרון, אני רוצה להבין איך אתם ממשיכים להיות מפלגה ציונית. </w:t>
      </w:r>
    </w:p>
    <w:p w14:paraId="1F28BAAA" w14:textId="77777777" w:rsidR="00000000" w:rsidRDefault="004C51F7">
      <w:pPr>
        <w:pStyle w:val="a0"/>
        <w:rPr>
          <w:rFonts w:hint="cs"/>
          <w:rtl/>
        </w:rPr>
      </w:pPr>
    </w:p>
    <w:p w14:paraId="788DC228" w14:textId="77777777" w:rsidR="00000000" w:rsidRDefault="004C51F7">
      <w:pPr>
        <w:pStyle w:val="a0"/>
        <w:rPr>
          <w:rFonts w:hint="cs"/>
          <w:rtl/>
        </w:rPr>
      </w:pPr>
      <w:r>
        <w:rPr>
          <w:rFonts w:hint="cs"/>
          <w:rtl/>
        </w:rPr>
        <w:t>היום, בצבא ובמג"ב, כ-30% מהחיילים הקרביים הם עולים, וזה טוב. כלומר, הם טובים כדי להגן על מדינת ישראל, הם טובים כדי להיות מטרה לפגיעת טרוריסטים, א</w:t>
      </w:r>
      <w:r>
        <w:rPr>
          <w:rFonts w:hint="cs"/>
          <w:rtl/>
        </w:rPr>
        <w:t>בל הם לא טובים להיות אזרחים.</w:t>
      </w:r>
    </w:p>
    <w:p w14:paraId="715E646D" w14:textId="77777777" w:rsidR="00000000" w:rsidRDefault="004C51F7">
      <w:pPr>
        <w:pStyle w:val="a0"/>
        <w:rPr>
          <w:rFonts w:hint="cs"/>
          <w:rtl/>
        </w:rPr>
      </w:pPr>
    </w:p>
    <w:p w14:paraId="4D3F9904" w14:textId="77777777" w:rsidR="00000000" w:rsidRDefault="004C51F7">
      <w:pPr>
        <w:pStyle w:val="a0"/>
        <w:rPr>
          <w:rFonts w:hint="cs"/>
          <w:rtl/>
        </w:rPr>
      </w:pPr>
      <w:r>
        <w:rPr>
          <w:rFonts w:hint="cs"/>
          <w:rtl/>
        </w:rPr>
        <w:t>אני רוצה להבין איך זה קרה במדינת ישראל שחרדים רודפים את העולים כי הם לא מספיק דתיים ולא מספיק יהודים לפי אורח החשיבה שלהם. השמאל - אין לי שום דבר נגד שמאל, אני רק רוצה להבין איך קרה שאתם לא מפסיקים את הרדיפה של גברת קולט אביטל</w:t>
      </w:r>
      <w:r>
        <w:rPr>
          <w:rFonts w:hint="cs"/>
          <w:rtl/>
        </w:rPr>
        <w:t>. תגידו משהו או תחליפו אותה. מפלגת העבודה, אני פונה אליכם. יושב-ראש הסוכנות לשעבר, אני אומר גם לך: היום חברה מהסיעה שלך פשוט הורסת עלייה.</w:t>
      </w:r>
    </w:p>
    <w:p w14:paraId="1BDE0C31" w14:textId="77777777" w:rsidR="00000000" w:rsidRDefault="004C51F7">
      <w:pPr>
        <w:pStyle w:val="a0"/>
        <w:rPr>
          <w:rFonts w:hint="cs"/>
          <w:rtl/>
        </w:rPr>
      </w:pPr>
    </w:p>
    <w:p w14:paraId="30867032" w14:textId="77777777" w:rsidR="00000000" w:rsidRDefault="004C51F7">
      <w:pPr>
        <w:pStyle w:val="a0"/>
        <w:rPr>
          <w:rFonts w:hint="cs"/>
          <w:rtl/>
        </w:rPr>
      </w:pPr>
      <w:r>
        <w:rPr>
          <w:rFonts w:hint="cs"/>
          <w:rtl/>
        </w:rPr>
        <w:t>לידיעתכם, במוסקבה המפלגה הנאצית כבר מביאה נושא לדיון בדומא. בדומא יש להם מפלגה ניאו-נאצית שנקראת "מולדת", ואת מה שאמר</w:t>
      </w:r>
      <w:r>
        <w:rPr>
          <w:rFonts w:hint="cs"/>
          <w:rtl/>
        </w:rPr>
        <w:t>ה גברת קולט אביטל הם מביאים לדיון כדי להגיד איך רודפים רוסים בישראל. תודה רבה.</w:t>
      </w:r>
    </w:p>
    <w:p w14:paraId="308AF114" w14:textId="77777777" w:rsidR="00000000" w:rsidRDefault="004C51F7">
      <w:pPr>
        <w:pStyle w:val="a0"/>
        <w:rPr>
          <w:rFonts w:hint="cs"/>
          <w:rtl/>
        </w:rPr>
      </w:pPr>
    </w:p>
    <w:p w14:paraId="5D4F479B" w14:textId="77777777" w:rsidR="00000000" w:rsidRDefault="004C51F7">
      <w:pPr>
        <w:pStyle w:val="af1"/>
        <w:rPr>
          <w:rFonts w:hint="cs"/>
          <w:rtl/>
        </w:rPr>
      </w:pPr>
      <w:r>
        <w:rPr>
          <w:rFonts w:hint="cs"/>
          <w:rtl/>
        </w:rPr>
        <w:t>היו"ר מוחמד ברכה:</w:t>
      </w:r>
    </w:p>
    <w:p w14:paraId="457B001E" w14:textId="77777777" w:rsidR="00000000" w:rsidRDefault="004C51F7">
      <w:pPr>
        <w:pStyle w:val="a0"/>
        <w:rPr>
          <w:rFonts w:hint="cs"/>
          <w:rtl/>
        </w:rPr>
      </w:pPr>
    </w:p>
    <w:p w14:paraId="1AC04D93" w14:textId="77777777" w:rsidR="00000000" w:rsidRDefault="004C51F7">
      <w:pPr>
        <w:pStyle w:val="a0"/>
        <w:rPr>
          <w:rFonts w:hint="cs"/>
          <w:rtl/>
        </w:rPr>
      </w:pPr>
      <w:r>
        <w:rPr>
          <w:rFonts w:hint="cs"/>
          <w:rtl/>
        </w:rPr>
        <w:t>תודה. חבר הכנסת חיים אורון, בבקשה. אחריו - חבר הכנסת יצחק כהן, ואם הוא לא יהיה - חבר הכנסת עמרם מצנע. אחריו - אחרונת הדוברים, חברת הכנסת גילה גמליאל.</w:t>
      </w:r>
    </w:p>
    <w:p w14:paraId="5E6CCF9A" w14:textId="77777777" w:rsidR="00000000" w:rsidRDefault="004C51F7">
      <w:pPr>
        <w:bidi/>
        <w:rPr>
          <w:rFonts w:ascii="Arial" w:hAnsi="Arial" w:cs="Arial" w:hint="cs"/>
          <w:sz w:val="22"/>
          <w:szCs w:val="22"/>
          <w:rtl/>
        </w:rPr>
      </w:pPr>
    </w:p>
    <w:p w14:paraId="0F652090" w14:textId="77777777" w:rsidR="00000000" w:rsidRDefault="004C51F7">
      <w:pPr>
        <w:pStyle w:val="a"/>
        <w:rPr>
          <w:rtl/>
        </w:rPr>
      </w:pPr>
      <w:bookmarkStart w:id="265" w:name="FS000001065T30_12_2003_20_16_17"/>
      <w:bookmarkStart w:id="266" w:name="_Toc63488469"/>
      <w:bookmarkEnd w:id="265"/>
      <w:r>
        <w:rPr>
          <w:rFonts w:hint="eastAsia"/>
          <w:rtl/>
        </w:rPr>
        <w:t>חיים</w:t>
      </w:r>
      <w:r>
        <w:rPr>
          <w:rtl/>
        </w:rPr>
        <w:t xml:space="preserve"> א</w:t>
      </w:r>
      <w:r>
        <w:rPr>
          <w:rtl/>
        </w:rPr>
        <w:t>ורון (מרצ):</w:t>
      </w:r>
      <w:bookmarkEnd w:id="266"/>
    </w:p>
    <w:p w14:paraId="359EF115" w14:textId="77777777" w:rsidR="00000000" w:rsidRDefault="004C51F7">
      <w:pPr>
        <w:pStyle w:val="a0"/>
        <w:rPr>
          <w:rFonts w:hint="cs"/>
          <w:rtl/>
        </w:rPr>
      </w:pPr>
    </w:p>
    <w:p w14:paraId="2D937205" w14:textId="77777777" w:rsidR="00000000" w:rsidRDefault="004C51F7">
      <w:pPr>
        <w:pStyle w:val="a0"/>
        <w:rPr>
          <w:rFonts w:hint="cs"/>
          <w:rtl/>
        </w:rPr>
      </w:pPr>
      <w:r>
        <w:rPr>
          <w:rFonts w:hint="cs"/>
          <w:rtl/>
        </w:rPr>
        <w:t>אדוני היושב-ראש, חברי הכנסת, בראשית דברי אני דווקא רוצה לפנות אליך, אדוני היושב-ראש. אינני צריך את הנימוק הדמוגרפי כדי להיאבק למען סיום הכיבוש זה 35 שנה. גם אם יהיו במדינת ישראל לא 5 מיליוני יהודים אלא 9 מיליוני יהודים, אני בעד סיום הכיבוש.</w:t>
      </w:r>
    </w:p>
    <w:p w14:paraId="0C89F6EC" w14:textId="77777777" w:rsidR="00000000" w:rsidRDefault="004C51F7">
      <w:pPr>
        <w:pStyle w:val="a0"/>
        <w:rPr>
          <w:rFonts w:hint="cs"/>
          <w:rtl/>
        </w:rPr>
      </w:pPr>
    </w:p>
    <w:p w14:paraId="23D26BB1" w14:textId="77777777" w:rsidR="00000000" w:rsidRDefault="004C51F7">
      <w:pPr>
        <w:pStyle w:val="a0"/>
        <w:rPr>
          <w:rtl/>
        </w:rPr>
      </w:pPr>
      <w:r>
        <w:rPr>
          <w:rFonts w:hint="cs"/>
          <w:rtl/>
        </w:rPr>
        <w:t>א</w:t>
      </w:r>
      <w:r>
        <w:rPr>
          <w:rFonts w:hint="cs"/>
          <w:rtl/>
        </w:rPr>
        <w:t xml:space="preserve">ני מודה שלפעמים הערבוב שנעשה בין הנושא הדמוגרפי לבין הנימוקים לכך שאנחנו צריכים להפסיק לשלוט על עם אחר מפריע לי. אבל שאלת דמותה היהודית של מדינת ישראל, ומדינת ישראל כמדינה יהודית עם רוב יהודי, היא שאלה שבשום פנים ואופן אינני מסכים שתהפוך להיות שאלה ימנית. </w:t>
      </w:r>
      <w:r>
        <w:rPr>
          <w:rFonts w:hint="cs"/>
          <w:rtl/>
        </w:rPr>
        <w:t>היא שאלה שלי בהיבטים שונים מאלה של אנשי ימין, אבל היא שאלה שלי על כל עולם המושגים והערכים שלי, ואני חייב להתמודד אתה ולתת עליה תשובה.</w:t>
      </w:r>
    </w:p>
    <w:p w14:paraId="5A7A225E" w14:textId="77777777" w:rsidR="00000000" w:rsidRDefault="004C51F7">
      <w:pPr>
        <w:pStyle w:val="a0"/>
        <w:rPr>
          <w:rtl/>
        </w:rPr>
      </w:pPr>
    </w:p>
    <w:p w14:paraId="1A854B6A" w14:textId="77777777" w:rsidR="00000000" w:rsidRDefault="004C51F7">
      <w:pPr>
        <w:pStyle w:val="a0"/>
        <w:rPr>
          <w:rFonts w:hint="cs"/>
          <w:rtl/>
        </w:rPr>
      </w:pPr>
      <w:r>
        <w:rPr>
          <w:rFonts w:hint="cs"/>
          <w:rtl/>
        </w:rPr>
        <w:t>כאשר אני רואה במדינת ישראל מדינה יהודית ודמוקרטית ומדינת כל אזרחיה, ואינני מוכן להוריד שום מרכיב מהמבנה המשולש הזה - לא א</w:t>
      </w:r>
      <w:r>
        <w:rPr>
          <w:rFonts w:hint="cs"/>
          <w:rtl/>
        </w:rPr>
        <w:t>ת המרכיב היהודי, לא את המרכיב הדמוקרטי ולא את המרכיב של "כל אזרחיה", אף שאני יודע שבאמירת "כל אזרחיה" יש אולי אפילו קצת טאוטולוגיה, משום שיש לכאורה חזרה על התוכן של שתי המלים הראשונות; לכאורה, "יהודית ודמוקרטית" היה צריך להיות מספק, כי היא גם יהודית וגם דמ</w:t>
      </w:r>
      <w:r>
        <w:rPr>
          <w:rFonts w:hint="cs"/>
          <w:rtl/>
        </w:rPr>
        <w:t>וקרטית. אבל אני מוכן להוסיף בהגדרה, ובמסמכים שלנו, של מרצ, מופיעה ההגדרה הזאת על התוספת שלה, אף שחברים תקפו זאת ואמרו: אין בכך תוספת לתכנים עצמם, כי התוכן עצמו - המלים "יהודית ודמוקרטית" - מכיל כבר לכאורה גם את "כל אזרחיה". אני רואה עניין לחזק את הממד הזה.</w:t>
      </w:r>
      <w:r>
        <w:rPr>
          <w:rFonts w:hint="cs"/>
          <w:rtl/>
        </w:rPr>
        <w:t xml:space="preserve"> אני חושב שהדו-שיח הזה, ואני לא יודע איך אומרים "דו-שיח" ברבים - - -</w:t>
      </w:r>
    </w:p>
    <w:p w14:paraId="06AADE21" w14:textId="77777777" w:rsidR="00000000" w:rsidRDefault="004C51F7">
      <w:pPr>
        <w:bidi/>
        <w:rPr>
          <w:rFonts w:hint="cs"/>
          <w:rtl/>
        </w:rPr>
      </w:pPr>
    </w:p>
    <w:p w14:paraId="64184970" w14:textId="77777777" w:rsidR="00000000" w:rsidRDefault="004C51F7">
      <w:pPr>
        <w:pStyle w:val="af0"/>
        <w:rPr>
          <w:rtl/>
        </w:rPr>
      </w:pPr>
      <w:r>
        <w:rPr>
          <w:rFonts w:hint="eastAsia"/>
          <w:rtl/>
        </w:rPr>
        <w:t>יולי</w:t>
      </w:r>
      <w:r>
        <w:rPr>
          <w:rtl/>
        </w:rPr>
        <w:t xml:space="preserve"> תמיר (העבודה-מימד):</w:t>
      </w:r>
    </w:p>
    <w:p w14:paraId="12C64966" w14:textId="77777777" w:rsidR="00000000" w:rsidRDefault="004C51F7">
      <w:pPr>
        <w:pStyle w:val="a0"/>
        <w:rPr>
          <w:rFonts w:hint="cs"/>
          <w:rtl/>
        </w:rPr>
      </w:pPr>
    </w:p>
    <w:p w14:paraId="5BFA7D42" w14:textId="77777777" w:rsidR="00000000" w:rsidRDefault="004C51F7">
      <w:pPr>
        <w:pStyle w:val="a0"/>
        <w:rPr>
          <w:rFonts w:hint="cs"/>
          <w:rtl/>
        </w:rPr>
      </w:pPr>
      <w:r>
        <w:rPr>
          <w:rFonts w:hint="cs"/>
          <w:rtl/>
        </w:rPr>
        <w:t>"דו-שיח" זה גם יחיד וגם רבים. זו אחת המלים הבודדות שהן כאלה.</w:t>
      </w:r>
    </w:p>
    <w:p w14:paraId="33A43773" w14:textId="77777777" w:rsidR="00000000" w:rsidRDefault="004C51F7">
      <w:pPr>
        <w:pStyle w:val="a0"/>
        <w:rPr>
          <w:rFonts w:hint="cs"/>
          <w:rtl/>
        </w:rPr>
      </w:pPr>
    </w:p>
    <w:p w14:paraId="3DF014E3" w14:textId="77777777" w:rsidR="00000000" w:rsidRDefault="004C51F7">
      <w:pPr>
        <w:pStyle w:val="-"/>
        <w:rPr>
          <w:rtl/>
        </w:rPr>
      </w:pPr>
      <w:bookmarkStart w:id="267" w:name="FS000001065T30_12_2003_20_23_50C"/>
      <w:bookmarkEnd w:id="267"/>
      <w:r>
        <w:rPr>
          <w:rtl/>
        </w:rPr>
        <w:t>חיים אורון (מרצ):</w:t>
      </w:r>
    </w:p>
    <w:p w14:paraId="3E5E27B3" w14:textId="77777777" w:rsidR="00000000" w:rsidRDefault="004C51F7">
      <w:pPr>
        <w:pStyle w:val="a0"/>
        <w:rPr>
          <w:rFonts w:hint="cs"/>
          <w:rtl/>
        </w:rPr>
      </w:pPr>
    </w:p>
    <w:p w14:paraId="3D25D2B2" w14:textId="77777777" w:rsidR="00000000" w:rsidRDefault="004C51F7">
      <w:pPr>
        <w:pStyle w:val="a0"/>
        <w:rPr>
          <w:rFonts w:hint="cs"/>
          <w:rtl/>
        </w:rPr>
      </w:pPr>
      <w:r>
        <w:rPr>
          <w:rFonts w:hint="cs"/>
          <w:rtl/>
        </w:rPr>
        <w:t>יהיה יותר ברור למה אני מתכוון אם אומר: דיאלוגים. הדיאלוג הזה, או הדיאלוגים האלה</w:t>
      </w:r>
      <w:r>
        <w:rPr>
          <w:rFonts w:hint="cs"/>
          <w:rtl/>
        </w:rPr>
        <w:t xml:space="preserve">, שהם רבי-פנים ורב-לאומיים - לא יכול להיות דיאלוג רק בתוך הציבור היהודי, אף שזה דיאלוג שעיקרו בתוך הציבור היהודי. הציבור הפלסטיני, ובעיקר הציבור הפלסטיני תושבי מדינת ישראל, שותף לדיאלוג הזה. בעיני, היכולת להגיע לנוסחה המשותפת הזאת חשובה מאוד. </w:t>
      </w:r>
    </w:p>
    <w:p w14:paraId="6F10DA3E" w14:textId="77777777" w:rsidR="00000000" w:rsidRDefault="004C51F7">
      <w:pPr>
        <w:pStyle w:val="a0"/>
        <w:rPr>
          <w:rFonts w:hint="cs"/>
          <w:rtl/>
        </w:rPr>
      </w:pPr>
    </w:p>
    <w:p w14:paraId="749165B8" w14:textId="77777777" w:rsidR="00000000" w:rsidRDefault="004C51F7">
      <w:pPr>
        <w:pStyle w:val="a0"/>
        <w:rPr>
          <w:rFonts w:hint="cs"/>
          <w:rtl/>
        </w:rPr>
      </w:pPr>
      <w:r>
        <w:rPr>
          <w:rFonts w:hint="cs"/>
          <w:rtl/>
        </w:rPr>
        <w:t>אני יודע שי</w:t>
      </w:r>
      <w:r>
        <w:rPr>
          <w:rFonts w:hint="cs"/>
          <w:rtl/>
        </w:rPr>
        <w:t>ש מי שרוצה לפתור את הקושי הזה באמירה "מדינת כל אזרחיה", ואז הוא מוציא מתוך הנוסחה את המדינה היהודית, ואז אני לא שם. יש מישהו מהקצה השני שרוצה להוציא מתוך הנוסחה הזאת את "דמותה הדמוקרטית של המדינה", ואני לא נמצא גם שם. לכן, המתח הזה בין מרכיבי המשפט הוא אימ</w:t>
      </w:r>
      <w:r>
        <w:rPr>
          <w:rFonts w:hint="cs"/>
          <w:rtl/>
        </w:rPr>
        <w:t>ננטי. למעשה, הוא גם לא ניתן לפתרון הרמוני מלא. תמיד תמשיך להתקיים מידה מסוימת של מתח בין המרכיבים הללו. המבחן הגדול, שאנחנו עוד עומדים לפניו, הוא מה הן הדרכים שכל אחד מאתנו מתגבר בהן על המתח הזה בלי יכולת לבטל אותו לחלוטין.</w:t>
      </w:r>
    </w:p>
    <w:p w14:paraId="08F844F3" w14:textId="77777777" w:rsidR="00000000" w:rsidRDefault="004C51F7">
      <w:pPr>
        <w:pStyle w:val="a0"/>
        <w:rPr>
          <w:rFonts w:hint="cs"/>
          <w:rtl/>
        </w:rPr>
      </w:pPr>
    </w:p>
    <w:p w14:paraId="3779D08E" w14:textId="77777777" w:rsidR="00000000" w:rsidRDefault="004C51F7">
      <w:pPr>
        <w:pStyle w:val="af1"/>
        <w:rPr>
          <w:rFonts w:hint="cs"/>
          <w:rtl/>
        </w:rPr>
      </w:pPr>
      <w:r>
        <w:rPr>
          <w:rFonts w:hint="cs"/>
          <w:rtl/>
        </w:rPr>
        <w:t>היו"ר מוחמד ברכה:</w:t>
      </w:r>
    </w:p>
    <w:p w14:paraId="5742ACDA" w14:textId="77777777" w:rsidR="00000000" w:rsidRDefault="004C51F7">
      <w:pPr>
        <w:pStyle w:val="a0"/>
        <w:rPr>
          <w:rFonts w:hint="cs"/>
          <w:rtl/>
        </w:rPr>
      </w:pPr>
    </w:p>
    <w:p w14:paraId="33EE1C29" w14:textId="77777777" w:rsidR="00000000" w:rsidRDefault="004C51F7">
      <w:pPr>
        <w:pStyle w:val="a0"/>
        <w:rPr>
          <w:rFonts w:hint="cs"/>
          <w:rtl/>
        </w:rPr>
      </w:pPr>
      <w:r>
        <w:rPr>
          <w:rFonts w:hint="cs"/>
          <w:rtl/>
        </w:rPr>
        <w:t>חבר הכנסת או</w:t>
      </w:r>
      <w:r>
        <w:rPr>
          <w:rFonts w:hint="cs"/>
          <w:rtl/>
        </w:rPr>
        <w:t xml:space="preserve">רון, תודה. </w:t>
      </w:r>
      <w:r>
        <w:rPr>
          <w:rFonts w:hint="cs"/>
          <w:rtl/>
        </w:rPr>
        <w:tab/>
        <w:t>חבר הכנסת יצחק כהן, בבקשה. אחריו - חבר הכנסת עמרם מצנע. אחריו - אחרונת הדוברים, חברת הכנסת גילה גמליאל. השר בני אלון יחתום את רשימת הדוברים, אלא אם הוא רוצה אחרת.</w:t>
      </w:r>
    </w:p>
    <w:p w14:paraId="50BB1920" w14:textId="77777777" w:rsidR="00000000" w:rsidRDefault="004C51F7">
      <w:pPr>
        <w:pStyle w:val="a0"/>
        <w:rPr>
          <w:rFonts w:hint="cs"/>
          <w:rtl/>
        </w:rPr>
      </w:pPr>
    </w:p>
    <w:p w14:paraId="34BFBE5C" w14:textId="77777777" w:rsidR="00000000" w:rsidRDefault="004C51F7">
      <w:pPr>
        <w:pStyle w:val="af0"/>
        <w:rPr>
          <w:rtl/>
        </w:rPr>
      </w:pPr>
      <w:r>
        <w:rPr>
          <w:rFonts w:hint="eastAsia"/>
          <w:rtl/>
        </w:rPr>
        <w:t>שר</w:t>
      </w:r>
      <w:r>
        <w:rPr>
          <w:rtl/>
        </w:rPr>
        <w:t xml:space="preserve"> התיירות בנימין אלון:</w:t>
      </w:r>
    </w:p>
    <w:p w14:paraId="3AF6B22E" w14:textId="77777777" w:rsidR="00000000" w:rsidRDefault="004C51F7">
      <w:pPr>
        <w:pStyle w:val="a0"/>
        <w:rPr>
          <w:rFonts w:hint="cs"/>
          <w:rtl/>
        </w:rPr>
      </w:pPr>
    </w:p>
    <w:p w14:paraId="251E51A0" w14:textId="77777777" w:rsidR="00000000" w:rsidRDefault="004C51F7">
      <w:pPr>
        <w:pStyle w:val="a0"/>
        <w:rPr>
          <w:rFonts w:hint="cs"/>
          <w:rtl/>
        </w:rPr>
      </w:pPr>
      <w:r>
        <w:rPr>
          <w:rFonts w:hint="cs"/>
          <w:rtl/>
        </w:rPr>
        <w:t xml:space="preserve">- - - להשתלב גם לחתום - - - </w:t>
      </w:r>
    </w:p>
    <w:p w14:paraId="172E2279" w14:textId="77777777" w:rsidR="00000000" w:rsidRDefault="004C51F7">
      <w:pPr>
        <w:pStyle w:val="a0"/>
        <w:rPr>
          <w:rFonts w:hint="cs"/>
          <w:rtl/>
        </w:rPr>
      </w:pPr>
    </w:p>
    <w:p w14:paraId="5FED2A09" w14:textId="77777777" w:rsidR="00000000" w:rsidRDefault="004C51F7">
      <w:pPr>
        <w:pStyle w:val="a"/>
        <w:rPr>
          <w:rtl/>
        </w:rPr>
      </w:pPr>
      <w:bookmarkStart w:id="268" w:name="FS000000580T30_12_2003_20_28_50"/>
      <w:bookmarkStart w:id="269" w:name="_Toc63488470"/>
      <w:bookmarkEnd w:id="268"/>
      <w:r>
        <w:rPr>
          <w:rFonts w:hint="eastAsia"/>
          <w:rtl/>
        </w:rPr>
        <w:t>יצחק</w:t>
      </w:r>
      <w:r>
        <w:rPr>
          <w:rtl/>
        </w:rPr>
        <w:t xml:space="preserve"> כהן (ש"ס):</w:t>
      </w:r>
      <w:bookmarkEnd w:id="269"/>
    </w:p>
    <w:p w14:paraId="2872904F" w14:textId="77777777" w:rsidR="00000000" w:rsidRDefault="004C51F7">
      <w:pPr>
        <w:pStyle w:val="a0"/>
        <w:rPr>
          <w:rFonts w:hint="cs"/>
          <w:rtl/>
        </w:rPr>
      </w:pPr>
    </w:p>
    <w:p w14:paraId="4E16F5E6" w14:textId="77777777" w:rsidR="00000000" w:rsidRDefault="004C51F7">
      <w:pPr>
        <w:pStyle w:val="a0"/>
        <w:rPr>
          <w:rFonts w:hint="cs"/>
          <w:rtl/>
        </w:rPr>
      </w:pPr>
      <w:r>
        <w:rPr>
          <w:rFonts w:hint="cs"/>
          <w:rtl/>
        </w:rPr>
        <w:t>אדוני הי</w:t>
      </w:r>
      <w:r>
        <w:rPr>
          <w:rFonts w:hint="cs"/>
          <w:rtl/>
        </w:rPr>
        <w:t>ושב-ראש, כבוד השר, חברי חברי הכנסת, אמרתו של רבי סעדיה גאון: אומתנו אינה אומה אלא בתורותיה - התנ"ך, התורה שבכתב, התורה שבעל-פה. מתוך כך, ורק מתוך כך, אנו טוענים על זכותנו בחבל ארץ זה, על-פיו ארץ-ישראל לעם ישראל בכוח הזכות ולא בזכות הכוח. בימי המאבק על הקמת</w:t>
      </w:r>
      <w:r>
        <w:rPr>
          <w:rFonts w:hint="cs"/>
          <w:rtl/>
        </w:rPr>
        <w:t xml:space="preserve"> המדינה לא היה שליח אחד שנשלח על-ידי היישוב לפרוס את זכותנו זו לפני אומות העולם, שהביאה לידי כך שהאומות המאוחדות יפנימו מה שידעו ממילא </w:t>
      </w:r>
      <w:r>
        <w:rPr>
          <w:rtl/>
        </w:rPr>
        <w:t>–</w:t>
      </w:r>
      <w:r>
        <w:rPr>
          <w:rFonts w:hint="cs"/>
          <w:rtl/>
        </w:rPr>
        <w:t xml:space="preserve"> שארץ-ישראל לעם ישראל על-פי תורת ישראל בלבד - שזהו המסמך האנושי האותנטי והנצחי שתורגם לכל השפות שבעולם. אין אומה אחת על </w:t>
      </w:r>
      <w:r>
        <w:rPr>
          <w:rFonts w:hint="cs"/>
          <w:rtl/>
        </w:rPr>
        <w:t>כל פני תבל שאיננה מכירה את המסמך הזה, את התנ"ך, המסמך האותנטי הנצחי הזה שממנו אנו שואבים את זכותנו ההיסטורית והנצחית על חבל ארץ זה, ארץ-ישראל שחזרנו אליה במהלך השנים, ובמיוחד לאחר השואה, בהקמתה של מדינת ישראל, לאחר שגורשנו ממנה לפני 1,936 שנה, בחורבן בית ש</w:t>
      </w:r>
      <w:r>
        <w:rPr>
          <w:rFonts w:hint="cs"/>
          <w:rtl/>
        </w:rPr>
        <w:t xml:space="preserve">ני. כך שאין חולק מבין העמים, שארץ-ישראל ניתנה לעם ישראל אך ורק בהתבסס על תורת ישראל. </w:t>
      </w:r>
    </w:p>
    <w:p w14:paraId="61E4522B" w14:textId="77777777" w:rsidR="00000000" w:rsidRDefault="004C51F7">
      <w:pPr>
        <w:pStyle w:val="a0"/>
        <w:rPr>
          <w:rFonts w:hint="cs"/>
          <w:rtl/>
        </w:rPr>
      </w:pPr>
    </w:p>
    <w:p w14:paraId="0F311EC1" w14:textId="77777777" w:rsidR="00000000" w:rsidRDefault="004C51F7">
      <w:pPr>
        <w:pStyle w:val="a0"/>
        <w:rPr>
          <w:rFonts w:hint="cs"/>
          <w:rtl/>
        </w:rPr>
      </w:pPr>
      <w:r>
        <w:rPr>
          <w:rFonts w:hint="cs"/>
          <w:rtl/>
        </w:rPr>
        <w:t>על כן, אני חושב כמו רבים, שהאיום האסטרטגי על קיומה של מדינת ישראל הוא לא האיום הדמוגרפי, אלא האיום האמיתי הוא אובדן הזהות של מדינת ישראל כמדינה יהודית. חלילה, מאובדן זהו</w:t>
      </w:r>
      <w:r>
        <w:rPr>
          <w:rFonts w:hint="cs"/>
          <w:rtl/>
        </w:rPr>
        <w:t>ת אנו עלולים לגלוש גם לאובדן הזכות. יוצא אפוא, שאם כופרים ברגל גסה ורודפים במדינת ישראל כמדינת היהודים את תורת ישראל ואת שומרי אמוני ישראל, עלולים, חלילה, לאבד את זכותנו על חבל ארץ זה מול הטיעון הפלסטיני, לא רק על שכם וחברון, אלא גם על חיפה, יפו, אשקלון, ר</w:t>
      </w:r>
      <w:r>
        <w:rPr>
          <w:rFonts w:hint="cs"/>
          <w:rtl/>
        </w:rPr>
        <w:t>מלה וכמעט כל ההתיישבות העובדת שנבנתה על חורבות של כפרים.</w:t>
      </w:r>
    </w:p>
    <w:p w14:paraId="6A759180" w14:textId="77777777" w:rsidR="00000000" w:rsidRDefault="004C51F7">
      <w:pPr>
        <w:pStyle w:val="a0"/>
        <w:rPr>
          <w:rFonts w:hint="cs"/>
          <w:rtl/>
        </w:rPr>
      </w:pPr>
    </w:p>
    <w:p w14:paraId="3B5BCEF7" w14:textId="77777777" w:rsidR="00000000" w:rsidRDefault="004C51F7">
      <w:pPr>
        <w:pStyle w:val="a0"/>
        <w:rPr>
          <w:rFonts w:hint="cs"/>
          <w:rtl/>
        </w:rPr>
      </w:pPr>
      <w:r>
        <w:rPr>
          <w:rFonts w:hint="cs"/>
          <w:rtl/>
        </w:rPr>
        <w:t>באיזה זכות, אנשי שינוי, אתם מדברים על בעיה דמוגרפית? באיזה זכות טומי לפיד, ראש תנועת שינוי, מדבר על בעיה דמוגרפית, כשהוא מדבר על מדינת כל אזרחיה, כשהוא מוחק כל זכר לזהות היהודית של המדינה היהודית, ו</w:t>
      </w:r>
      <w:r>
        <w:rPr>
          <w:rFonts w:hint="cs"/>
          <w:rtl/>
        </w:rPr>
        <w:t>למעשה מסכן, בעצם כך, את קיומה  - - -</w:t>
      </w:r>
    </w:p>
    <w:p w14:paraId="4C1FB00C" w14:textId="77777777" w:rsidR="00000000" w:rsidRDefault="004C51F7">
      <w:pPr>
        <w:pStyle w:val="a0"/>
        <w:rPr>
          <w:rFonts w:hint="cs"/>
          <w:rtl/>
        </w:rPr>
      </w:pPr>
    </w:p>
    <w:p w14:paraId="76B19FC9" w14:textId="77777777" w:rsidR="00000000" w:rsidRDefault="004C51F7">
      <w:pPr>
        <w:pStyle w:val="af0"/>
        <w:rPr>
          <w:rtl/>
        </w:rPr>
      </w:pPr>
      <w:r>
        <w:rPr>
          <w:rFonts w:hint="eastAsia"/>
          <w:rtl/>
        </w:rPr>
        <w:t>רשף</w:t>
      </w:r>
      <w:r>
        <w:rPr>
          <w:rtl/>
        </w:rPr>
        <w:t xml:space="preserve"> חן (שינוי):</w:t>
      </w:r>
    </w:p>
    <w:p w14:paraId="174BE3A6" w14:textId="77777777" w:rsidR="00000000" w:rsidRDefault="004C51F7">
      <w:pPr>
        <w:pStyle w:val="a0"/>
        <w:rPr>
          <w:rFonts w:hint="cs"/>
          <w:rtl/>
        </w:rPr>
      </w:pPr>
    </w:p>
    <w:p w14:paraId="55691412" w14:textId="77777777" w:rsidR="00000000" w:rsidRDefault="004C51F7">
      <w:pPr>
        <w:pStyle w:val="a0"/>
        <w:rPr>
          <w:rFonts w:hint="cs"/>
          <w:rtl/>
        </w:rPr>
      </w:pPr>
      <w:r>
        <w:rPr>
          <w:rFonts w:hint="cs"/>
          <w:rtl/>
        </w:rPr>
        <w:t>- - - להתווכח עם עצמך - - -</w:t>
      </w:r>
    </w:p>
    <w:p w14:paraId="3B33DC4B" w14:textId="77777777" w:rsidR="00000000" w:rsidRDefault="004C51F7">
      <w:pPr>
        <w:pStyle w:val="a0"/>
        <w:ind w:firstLine="0"/>
        <w:rPr>
          <w:rFonts w:hint="cs"/>
          <w:rtl/>
        </w:rPr>
      </w:pPr>
    </w:p>
    <w:p w14:paraId="4F96F659" w14:textId="77777777" w:rsidR="00000000" w:rsidRDefault="004C51F7">
      <w:pPr>
        <w:pStyle w:val="-"/>
        <w:rPr>
          <w:rtl/>
        </w:rPr>
      </w:pPr>
      <w:bookmarkStart w:id="270" w:name="FS000000580T30_12_2003_20_21_09C"/>
      <w:bookmarkEnd w:id="270"/>
      <w:r>
        <w:rPr>
          <w:rtl/>
        </w:rPr>
        <w:t>יצחק כהן (ש"ס):</w:t>
      </w:r>
    </w:p>
    <w:p w14:paraId="6D758AA6" w14:textId="77777777" w:rsidR="00000000" w:rsidRDefault="004C51F7">
      <w:pPr>
        <w:pStyle w:val="a0"/>
        <w:rPr>
          <w:rtl/>
        </w:rPr>
      </w:pPr>
    </w:p>
    <w:p w14:paraId="5154E5BC" w14:textId="77777777" w:rsidR="00000000" w:rsidRDefault="004C51F7">
      <w:pPr>
        <w:pStyle w:val="a0"/>
        <w:rPr>
          <w:rFonts w:hint="cs"/>
          <w:rtl/>
        </w:rPr>
      </w:pPr>
      <w:r>
        <w:rPr>
          <w:rFonts w:hint="cs"/>
          <w:rtl/>
        </w:rPr>
        <w:t xml:space="preserve">תקשיב לי, למה שאני אומר. אני הולך להגיד דברים יותר קשים, אולי תגיב אחרי זה. </w:t>
      </w:r>
    </w:p>
    <w:p w14:paraId="40FE38A2" w14:textId="77777777" w:rsidR="00000000" w:rsidRDefault="004C51F7">
      <w:pPr>
        <w:pStyle w:val="a0"/>
        <w:rPr>
          <w:rFonts w:hint="cs"/>
          <w:rtl/>
        </w:rPr>
      </w:pPr>
    </w:p>
    <w:p w14:paraId="73CF88CC" w14:textId="77777777" w:rsidR="00000000" w:rsidRDefault="004C51F7">
      <w:pPr>
        <w:pStyle w:val="a0"/>
        <w:rPr>
          <w:rFonts w:hint="cs"/>
          <w:rtl/>
        </w:rPr>
      </w:pPr>
      <w:r>
        <w:rPr>
          <w:rFonts w:hint="cs"/>
          <w:rtl/>
        </w:rPr>
        <w:t>- - - באיזה זכות, כשהוא מוחק כל זכר לזהות היהודית של המדינה היהודית, הוא למעש</w:t>
      </w:r>
      <w:r>
        <w:rPr>
          <w:rFonts w:hint="cs"/>
          <w:rtl/>
        </w:rPr>
        <w:t xml:space="preserve">ה מסכן בעצם כך את קיומה של מדינת ישראל. </w:t>
      </w:r>
    </w:p>
    <w:p w14:paraId="7BBFF42A" w14:textId="77777777" w:rsidR="00000000" w:rsidRDefault="004C51F7">
      <w:pPr>
        <w:pStyle w:val="a0"/>
        <w:rPr>
          <w:rFonts w:hint="cs"/>
          <w:rtl/>
        </w:rPr>
      </w:pPr>
    </w:p>
    <w:p w14:paraId="0E06EB6B" w14:textId="77777777" w:rsidR="00000000" w:rsidRDefault="004C51F7">
      <w:pPr>
        <w:pStyle w:val="af0"/>
        <w:rPr>
          <w:rtl/>
        </w:rPr>
      </w:pPr>
      <w:r>
        <w:rPr>
          <w:rFonts w:hint="eastAsia"/>
          <w:rtl/>
        </w:rPr>
        <w:t>רשף</w:t>
      </w:r>
      <w:r>
        <w:rPr>
          <w:rtl/>
        </w:rPr>
        <w:t xml:space="preserve"> חן (שינוי):</w:t>
      </w:r>
    </w:p>
    <w:p w14:paraId="3A821A99" w14:textId="77777777" w:rsidR="00000000" w:rsidRDefault="004C51F7">
      <w:pPr>
        <w:pStyle w:val="a0"/>
        <w:rPr>
          <w:rFonts w:hint="cs"/>
          <w:rtl/>
        </w:rPr>
      </w:pPr>
    </w:p>
    <w:p w14:paraId="2C43384C" w14:textId="77777777" w:rsidR="00000000" w:rsidRDefault="004C51F7">
      <w:pPr>
        <w:pStyle w:val="a0"/>
        <w:rPr>
          <w:rFonts w:hint="cs"/>
          <w:rtl/>
        </w:rPr>
      </w:pPr>
      <w:r>
        <w:rPr>
          <w:rFonts w:hint="cs"/>
          <w:rtl/>
        </w:rPr>
        <w:t xml:space="preserve">למה אנחנו - - -? </w:t>
      </w:r>
    </w:p>
    <w:p w14:paraId="29D397D9" w14:textId="77777777" w:rsidR="00000000" w:rsidRDefault="004C51F7">
      <w:pPr>
        <w:pStyle w:val="a0"/>
        <w:rPr>
          <w:rFonts w:hint="cs"/>
          <w:rtl/>
        </w:rPr>
      </w:pPr>
    </w:p>
    <w:p w14:paraId="35752A50" w14:textId="77777777" w:rsidR="00000000" w:rsidRDefault="004C51F7">
      <w:pPr>
        <w:pStyle w:val="-"/>
        <w:rPr>
          <w:rtl/>
        </w:rPr>
      </w:pPr>
      <w:bookmarkStart w:id="271" w:name="FS000000580T30_12_2003_20_23_36C"/>
      <w:bookmarkEnd w:id="271"/>
      <w:r>
        <w:rPr>
          <w:rtl/>
        </w:rPr>
        <w:t>יצחק כהן (ש"ס):</w:t>
      </w:r>
    </w:p>
    <w:p w14:paraId="6AE507AA" w14:textId="77777777" w:rsidR="00000000" w:rsidRDefault="004C51F7">
      <w:pPr>
        <w:pStyle w:val="a0"/>
        <w:rPr>
          <w:rtl/>
        </w:rPr>
      </w:pPr>
    </w:p>
    <w:p w14:paraId="6F640555" w14:textId="77777777" w:rsidR="00000000" w:rsidRDefault="004C51F7">
      <w:pPr>
        <w:pStyle w:val="a0"/>
        <w:rPr>
          <w:rFonts w:hint="cs"/>
          <w:rtl/>
        </w:rPr>
      </w:pPr>
      <w:r>
        <w:rPr>
          <w:rFonts w:hint="cs"/>
          <w:rtl/>
        </w:rPr>
        <w:t xml:space="preserve">דבר בזמן שלך, אל תפריע לי. בסדר? </w:t>
      </w:r>
    </w:p>
    <w:p w14:paraId="6B2D8264" w14:textId="77777777" w:rsidR="00000000" w:rsidRDefault="004C51F7">
      <w:pPr>
        <w:pStyle w:val="a0"/>
        <w:rPr>
          <w:rFonts w:hint="cs"/>
          <w:rtl/>
        </w:rPr>
      </w:pPr>
    </w:p>
    <w:p w14:paraId="4BF0218D" w14:textId="77777777" w:rsidR="00000000" w:rsidRDefault="004C51F7">
      <w:pPr>
        <w:pStyle w:val="a0"/>
        <w:rPr>
          <w:rFonts w:hint="cs"/>
          <w:rtl/>
        </w:rPr>
      </w:pPr>
      <w:r>
        <w:rPr>
          <w:rFonts w:hint="cs"/>
          <w:rtl/>
        </w:rPr>
        <w:t xml:space="preserve">בנימין זאב הרצל, שיש לנו כלפיו הרבה ביקורת ואנחנו חולקים על דעותיו והשקפותיו מכול וכול, אבל יש לומר </w:t>
      </w:r>
      <w:r>
        <w:rPr>
          <w:rtl/>
        </w:rPr>
        <w:t>–</w:t>
      </w:r>
      <w:r>
        <w:rPr>
          <w:rFonts w:hint="cs"/>
          <w:rtl/>
        </w:rPr>
        <w:t xml:space="preserve"> הוא הבין את הסתירה בין א</w:t>
      </w:r>
      <w:r>
        <w:rPr>
          <w:rFonts w:hint="cs"/>
          <w:rtl/>
        </w:rPr>
        <w:t>רץ-ישראל כבית לאומי לעם היהודי למדינת כל אזרחיה החילונית. לפיכך הוא הסכים לבנות את המדינה היהודית המתבוללת, החילונית, נטולת כל זהות יהודית, במדגסקר; מפני שבמדגסקר הוא יכול להקים מדינה יהודית מתבוללת, חסרת כל זהות יהודית, חסרת כל קשר לתורת ישראל ולחזון הנבי</w:t>
      </w:r>
      <w:r>
        <w:rPr>
          <w:rFonts w:hint="cs"/>
          <w:rtl/>
        </w:rPr>
        <w:t xml:space="preserve">אים. מה שהרצל הבין, טומי לפיד בחוסר יושרו ובקוצר ידיעתו לא מבין, או שהוא לא רוצה להבין </w:t>
      </w:r>
      <w:r>
        <w:rPr>
          <w:rtl/>
        </w:rPr>
        <w:t>–</w:t>
      </w:r>
      <w:r>
        <w:rPr>
          <w:rFonts w:hint="cs"/>
          <w:rtl/>
        </w:rPr>
        <w:t xml:space="preserve"> שהוא מסכן את מדינת ישראל יותר מכל בעיה דמוגרפית אחרת ומכל בעיה ביטחונית אחרת. טומי לפיד במשנתו הוא למעשה איום קיומי על מדינת ישראל. </w:t>
      </w:r>
    </w:p>
    <w:p w14:paraId="5643F55D" w14:textId="77777777" w:rsidR="00000000" w:rsidRDefault="004C51F7">
      <w:pPr>
        <w:pStyle w:val="a0"/>
        <w:rPr>
          <w:rFonts w:hint="cs"/>
          <w:rtl/>
        </w:rPr>
      </w:pPr>
    </w:p>
    <w:p w14:paraId="0828D425" w14:textId="77777777" w:rsidR="00000000" w:rsidRDefault="004C51F7">
      <w:pPr>
        <w:pStyle w:val="a0"/>
        <w:rPr>
          <w:rFonts w:hint="cs"/>
          <w:rtl/>
        </w:rPr>
      </w:pPr>
      <w:r>
        <w:rPr>
          <w:rFonts w:hint="cs"/>
          <w:rtl/>
        </w:rPr>
        <w:t>לסיכום, רבותי - נצח ישראל לא ישקר</w:t>
      </w:r>
      <w:r>
        <w:rPr>
          <w:rFonts w:hint="cs"/>
          <w:rtl/>
        </w:rPr>
        <w:t xml:space="preserve">. </w:t>
      </w:r>
    </w:p>
    <w:p w14:paraId="215F3D60" w14:textId="77777777" w:rsidR="00000000" w:rsidRDefault="004C51F7">
      <w:pPr>
        <w:pStyle w:val="a0"/>
        <w:rPr>
          <w:rFonts w:hint="cs"/>
          <w:rtl/>
        </w:rPr>
      </w:pPr>
    </w:p>
    <w:p w14:paraId="5DC24C9D" w14:textId="77777777" w:rsidR="00000000" w:rsidRDefault="004C51F7">
      <w:pPr>
        <w:pStyle w:val="af1"/>
        <w:rPr>
          <w:rtl/>
        </w:rPr>
      </w:pPr>
      <w:r>
        <w:rPr>
          <w:rtl/>
        </w:rPr>
        <w:t>היו"ר</w:t>
      </w:r>
      <w:r>
        <w:rPr>
          <w:rFonts w:hint="cs"/>
          <w:rtl/>
        </w:rPr>
        <w:t xml:space="preserve"> מוחמד ברכה</w:t>
      </w:r>
      <w:r>
        <w:rPr>
          <w:rtl/>
        </w:rPr>
        <w:t>:</w:t>
      </w:r>
    </w:p>
    <w:p w14:paraId="0201FA7B" w14:textId="77777777" w:rsidR="00000000" w:rsidRDefault="004C51F7">
      <w:pPr>
        <w:pStyle w:val="a0"/>
        <w:rPr>
          <w:rtl/>
        </w:rPr>
      </w:pPr>
    </w:p>
    <w:p w14:paraId="20F2F330" w14:textId="77777777" w:rsidR="00000000" w:rsidRDefault="004C51F7">
      <w:pPr>
        <w:pStyle w:val="a0"/>
        <w:rPr>
          <w:rFonts w:hint="cs"/>
          <w:rtl/>
        </w:rPr>
      </w:pPr>
      <w:r>
        <w:rPr>
          <w:rFonts w:hint="cs"/>
          <w:rtl/>
        </w:rPr>
        <w:t xml:space="preserve">תודה. חבר הכנסת עמרם מצנע, בבקשה. אחריו </w:t>
      </w:r>
      <w:r>
        <w:rPr>
          <w:rtl/>
        </w:rPr>
        <w:t>–</w:t>
      </w:r>
      <w:r>
        <w:rPr>
          <w:rFonts w:hint="cs"/>
          <w:rtl/>
        </w:rPr>
        <w:t xml:space="preserve"> חברת הכנסת גילה גמליאל. </w:t>
      </w:r>
    </w:p>
    <w:p w14:paraId="23683C41" w14:textId="77777777" w:rsidR="00000000" w:rsidRDefault="004C51F7">
      <w:pPr>
        <w:pStyle w:val="a0"/>
        <w:rPr>
          <w:rFonts w:hint="cs"/>
          <w:rtl/>
        </w:rPr>
      </w:pPr>
    </w:p>
    <w:p w14:paraId="70DC3C7D" w14:textId="77777777" w:rsidR="00000000" w:rsidRDefault="004C51F7">
      <w:pPr>
        <w:pStyle w:val="a"/>
        <w:rPr>
          <w:rtl/>
        </w:rPr>
      </w:pPr>
      <w:bookmarkStart w:id="272" w:name="FS000001042T30_12_2003_20_29_33"/>
      <w:bookmarkStart w:id="273" w:name="_Toc63488471"/>
      <w:bookmarkEnd w:id="272"/>
      <w:r>
        <w:rPr>
          <w:rFonts w:hint="eastAsia"/>
          <w:rtl/>
        </w:rPr>
        <w:t>עמרם</w:t>
      </w:r>
      <w:r>
        <w:rPr>
          <w:rtl/>
        </w:rPr>
        <w:t xml:space="preserve"> מצנע (העבודה-מימד):</w:t>
      </w:r>
      <w:bookmarkEnd w:id="273"/>
    </w:p>
    <w:p w14:paraId="4C096E10" w14:textId="77777777" w:rsidR="00000000" w:rsidRDefault="004C51F7">
      <w:pPr>
        <w:pStyle w:val="a0"/>
        <w:rPr>
          <w:rFonts w:hint="cs"/>
          <w:rtl/>
        </w:rPr>
      </w:pPr>
    </w:p>
    <w:p w14:paraId="20D02FF6" w14:textId="77777777" w:rsidR="00000000" w:rsidRDefault="004C51F7">
      <w:pPr>
        <w:pStyle w:val="a0"/>
        <w:rPr>
          <w:rFonts w:hint="cs"/>
          <w:rtl/>
        </w:rPr>
      </w:pPr>
      <w:r>
        <w:rPr>
          <w:rFonts w:hint="cs"/>
          <w:rtl/>
        </w:rPr>
        <w:t>אדוני היושב-ראש, חברי חברי הכנסת, עמד כאן על הבמה חבר הכנסת סער והתגולל, כהרגלו, על מפלגת העבודה, בדברו על כך שאחרי שהשקפת עולמנו קרסה נשאר</w:t>
      </w:r>
      <w:r>
        <w:rPr>
          <w:rFonts w:hint="cs"/>
          <w:rtl/>
        </w:rPr>
        <w:t xml:space="preserve"> רק הטיעון הדמוגרפי. מעניין היה לדון   בשאלה השקפת עולמם של מי קרסה: של מי שהתנגדו למדינה פלסטינית והיום מדברים בריש גלי על   מדינה פלסטינית? של מי שהתנגדו התנגדות נחרצת לפינוי יישובים והיום מדברים על פינוי יישובים?  של מי שלא העזו להעלות על דל שפתיהם את ה</w:t>
      </w:r>
      <w:r>
        <w:rPr>
          <w:rFonts w:hint="cs"/>
          <w:rtl/>
        </w:rPr>
        <w:t xml:space="preserve">מלה כיבוש - אפילו חברי מפלגת העבודה לדורותיהם מהססים לפני שהם משתמשים במלה כיבוש </w:t>
      </w:r>
      <w:r>
        <w:rPr>
          <w:rtl/>
        </w:rPr>
        <w:t>–</w:t>
      </w:r>
      <w:r>
        <w:rPr>
          <w:rFonts w:hint="cs"/>
          <w:rtl/>
        </w:rPr>
        <w:t xml:space="preserve"> ואמרו שהכיבוש הוא בלתי אפשרי? על כן, אפשר להתווכח השקפת עולמם של מי קרסה. </w:t>
      </w:r>
    </w:p>
    <w:p w14:paraId="6DCCA32B" w14:textId="77777777" w:rsidR="00000000" w:rsidRDefault="004C51F7">
      <w:pPr>
        <w:pStyle w:val="a0"/>
        <w:rPr>
          <w:rFonts w:hint="cs"/>
          <w:rtl/>
        </w:rPr>
      </w:pPr>
    </w:p>
    <w:p w14:paraId="5E9C884E" w14:textId="77777777" w:rsidR="00000000" w:rsidRDefault="004C51F7">
      <w:pPr>
        <w:pStyle w:val="a0"/>
        <w:rPr>
          <w:rFonts w:hint="cs"/>
          <w:rtl/>
        </w:rPr>
      </w:pPr>
      <w:r>
        <w:rPr>
          <w:rFonts w:hint="cs"/>
          <w:rtl/>
        </w:rPr>
        <w:t>אבל אני רוצה בכל זאת להסכים עם חבר הכנסת סער על כך שהנושא הדמוגרפי איננו הנושא המרכזי, וגם לא הסו</w:t>
      </w:r>
      <w:r>
        <w:rPr>
          <w:rFonts w:hint="cs"/>
          <w:rtl/>
        </w:rPr>
        <w:t xml:space="preserve">גיה החשובה. הסוגיה האמיתית שעומדת כאן לדיון היא השאלה על מהותה, על אופיה ועל עתידה של מדינת ישראל. הלוא גם אם היו כאן עוד מיליון יהודים </w:t>
      </w:r>
      <w:r>
        <w:rPr>
          <w:rtl/>
        </w:rPr>
        <w:t>–</w:t>
      </w:r>
      <w:r>
        <w:rPr>
          <w:rFonts w:hint="cs"/>
          <w:rtl/>
        </w:rPr>
        <w:t xml:space="preserve"> והלוואי שיהיו </w:t>
      </w:r>
      <w:r>
        <w:rPr>
          <w:rtl/>
        </w:rPr>
        <w:t>–</w:t>
      </w:r>
      <w:r>
        <w:rPr>
          <w:rFonts w:hint="cs"/>
          <w:rtl/>
        </w:rPr>
        <w:t xml:space="preserve"> אז מה? היינו יכולים לכפות אזרחות על העם הפלסטיני ולהיות כאן מדינה איכותית, מדינה המבוססת על ערכים ועל </w:t>
      </w:r>
      <w:r>
        <w:rPr>
          <w:rFonts w:hint="cs"/>
          <w:rtl/>
        </w:rPr>
        <w:t>מוסר יהודי? הרי לא במקרה אף אחד ממנהיגי העם הזה, העם היהודי לדורותיו, לא החיל את החוק על שטחי יהודה, שומרון ועזה. לא במקרה הבעיה הזאת נשארה פתוחה, משום שהפתרון היחיד, האלטרנטיבה היחידה היא פתרון בהסכמה שיביא הסכם צודק לשני הצדדים, ובכך יאפשר לשני העמים לממ</w:t>
      </w:r>
      <w:r>
        <w:rPr>
          <w:rFonts w:hint="cs"/>
          <w:rtl/>
        </w:rPr>
        <w:t xml:space="preserve">ש את עצמם ולהבטיח את קיומם. הסכם כזה יאפשר את עתידה וביטחונה ובעיקר את אופיה של מדינת ישראל. הוויכוח והעימות הוא על הנושאים הערכיים, המוסריים, על צדק, שעליו קמה, בעצם, בסופו של דבר, מדינת ישראל. </w:t>
      </w:r>
    </w:p>
    <w:p w14:paraId="3625F087" w14:textId="77777777" w:rsidR="00000000" w:rsidRDefault="004C51F7">
      <w:pPr>
        <w:pStyle w:val="a0"/>
        <w:rPr>
          <w:rFonts w:hint="cs"/>
          <w:rtl/>
        </w:rPr>
      </w:pPr>
    </w:p>
    <w:p w14:paraId="68893CDD" w14:textId="77777777" w:rsidR="00000000" w:rsidRDefault="004C51F7">
      <w:pPr>
        <w:pStyle w:val="a0"/>
        <w:rPr>
          <w:rFonts w:hint="cs"/>
          <w:rtl/>
        </w:rPr>
      </w:pPr>
      <w:r>
        <w:rPr>
          <w:rFonts w:hint="cs"/>
          <w:rtl/>
        </w:rPr>
        <w:t>כבר אמר ראש הממשלה בנאום המפורסם בכנס הרצלייה, שניאלץ לפנות</w:t>
      </w:r>
      <w:r>
        <w:rPr>
          <w:rFonts w:hint="cs"/>
          <w:rtl/>
        </w:rPr>
        <w:t xml:space="preserve"> יישובים - אני לא יודע אם כולכם שמתם לב לזה </w:t>
      </w:r>
      <w:r>
        <w:rPr>
          <w:rtl/>
        </w:rPr>
        <w:t>–</w:t>
      </w:r>
      <w:r>
        <w:rPr>
          <w:rFonts w:hint="cs"/>
          <w:rtl/>
        </w:rPr>
        <w:t xml:space="preserve"> למען ביטחונה של מדינת ישראל. כלומר, הודה ראש הממשלה, שחלק לא מבוטל מהיישובים ביהודה, שומרון ועזה הם מכשול לביטחון של מדינת ישראל ותושביה. ועל כן, זה הדיון האמיתי, ועל כך צריך לערוך  את הדיון הזה. הנושא הדמוגרפי</w:t>
      </w:r>
      <w:r>
        <w:rPr>
          <w:rFonts w:hint="cs"/>
          <w:rtl/>
        </w:rPr>
        <w:t xml:space="preserve"> - ואני מסכים עם כל מי שחש אי-נוחות מסוימת בעיסוק בנושא הדמוגרפי - הוא באמת לא הסוגיה המרכזית. אני חושב שהסוגיה המרכזית היא מהותה של מדינת ישראל: איזה בסיס, אילו ערכים ואיזה עתיד אנחנו רוצים לתת כאן לילדינו. </w:t>
      </w:r>
    </w:p>
    <w:p w14:paraId="73F0D19C" w14:textId="77777777" w:rsidR="00000000" w:rsidRDefault="004C51F7">
      <w:pPr>
        <w:pStyle w:val="a0"/>
        <w:rPr>
          <w:rFonts w:hint="cs"/>
          <w:rtl/>
        </w:rPr>
      </w:pPr>
    </w:p>
    <w:p w14:paraId="78A63A04" w14:textId="77777777" w:rsidR="00000000" w:rsidRDefault="004C51F7">
      <w:pPr>
        <w:pStyle w:val="a0"/>
        <w:rPr>
          <w:rFonts w:hint="cs"/>
          <w:rtl/>
        </w:rPr>
      </w:pPr>
      <w:r>
        <w:rPr>
          <w:rFonts w:hint="cs"/>
          <w:rtl/>
        </w:rPr>
        <w:t>ועל כן, הפתרון היחיד הוא פתרון בהסכמה, וכדי לה</w:t>
      </w:r>
      <w:r>
        <w:rPr>
          <w:rFonts w:hint="cs"/>
          <w:rtl/>
        </w:rPr>
        <w:t xml:space="preserve">גיע לפתרון בהסכמה - אפשר לעשות את זה רק על-ידי חלוקה אמיתית של ארץ-ישראל המערבית לשתי מדינות לשני עמים. </w:t>
      </w:r>
    </w:p>
    <w:p w14:paraId="1C0C9E78" w14:textId="77777777" w:rsidR="00000000" w:rsidRDefault="004C51F7">
      <w:pPr>
        <w:pStyle w:val="a0"/>
        <w:rPr>
          <w:rFonts w:hint="cs"/>
          <w:rtl/>
        </w:rPr>
      </w:pPr>
    </w:p>
    <w:p w14:paraId="2B28348A" w14:textId="77777777" w:rsidR="00000000" w:rsidRDefault="004C51F7">
      <w:pPr>
        <w:pStyle w:val="af1"/>
        <w:rPr>
          <w:rtl/>
        </w:rPr>
      </w:pPr>
      <w:r>
        <w:rPr>
          <w:rtl/>
        </w:rPr>
        <w:t>היו"ר יולי-יואל אדלשטיין:</w:t>
      </w:r>
    </w:p>
    <w:p w14:paraId="40746EE5" w14:textId="77777777" w:rsidR="00000000" w:rsidRDefault="004C51F7">
      <w:pPr>
        <w:pStyle w:val="a0"/>
        <w:rPr>
          <w:rtl/>
        </w:rPr>
      </w:pPr>
    </w:p>
    <w:p w14:paraId="4DCF1C16" w14:textId="77777777" w:rsidR="00000000" w:rsidRDefault="004C51F7">
      <w:pPr>
        <w:pStyle w:val="a0"/>
        <w:rPr>
          <w:rFonts w:hint="cs"/>
          <w:rtl/>
        </w:rPr>
      </w:pPr>
      <w:r>
        <w:rPr>
          <w:rFonts w:hint="cs"/>
          <w:rtl/>
        </w:rPr>
        <w:t xml:space="preserve">תודה. תודה לחבר הכנסת עמרם מצנע. אחרונת הדוברים </w:t>
      </w:r>
      <w:r>
        <w:rPr>
          <w:rtl/>
        </w:rPr>
        <w:t>–</w:t>
      </w:r>
      <w:r>
        <w:rPr>
          <w:rFonts w:hint="cs"/>
          <w:rtl/>
        </w:rPr>
        <w:t xml:space="preserve"> חברת הכנסת גילה גמליאל, ולאחר מכן - השר בנימין אלון. שלוש דקות לרשותך. </w:t>
      </w:r>
    </w:p>
    <w:p w14:paraId="1D754A1E" w14:textId="77777777" w:rsidR="00000000" w:rsidRDefault="004C51F7">
      <w:pPr>
        <w:pStyle w:val="a0"/>
        <w:rPr>
          <w:rFonts w:hint="cs"/>
          <w:rtl/>
        </w:rPr>
      </w:pPr>
    </w:p>
    <w:p w14:paraId="37A9175F" w14:textId="77777777" w:rsidR="00000000" w:rsidRDefault="004C51F7">
      <w:pPr>
        <w:pStyle w:val="a"/>
        <w:rPr>
          <w:rtl/>
        </w:rPr>
      </w:pPr>
      <w:bookmarkStart w:id="274" w:name="FS000001025T30_12_2003_20_40_17"/>
      <w:bookmarkStart w:id="275" w:name="_Toc63488472"/>
      <w:bookmarkEnd w:id="274"/>
      <w:r>
        <w:rPr>
          <w:rFonts w:hint="eastAsia"/>
          <w:rtl/>
        </w:rPr>
        <w:t>גילה</w:t>
      </w:r>
      <w:r>
        <w:rPr>
          <w:rtl/>
        </w:rPr>
        <w:t xml:space="preserve"> גמליאל (הליכוד):</w:t>
      </w:r>
      <w:bookmarkEnd w:id="275"/>
    </w:p>
    <w:p w14:paraId="6CF2735F" w14:textId="77777777" w:rsidR="00000000" w:rsidRDefault="004C51F7">
      <w:pPr>
        <w:pStyle w:val="a0"/>
        <w:rPr>
          <w:rFonts w:hint="cs"/>
          <w:rtl/>
        </w:rPr>
      </w:pPr>
    </w:p>
    <w:p w14:paraId="2C40F7E0" w14:textId="77777777" w:rsidR="00000000" w:rsidRDefault="004C51F7">
      <w:pPr>
        <w:pStyle w:val="a0"/>
        <w:rPr>
          <w:rFonts w:hint="cs"/>
          <w:rtl/>
        </w:rPr>
      </w:pPr>
      <w:r>
        <w:rPr>
          <w:rFonts w:hint="cs"/>
          <w:rtl/>
        </w:rPr>
        <w:t xml:space="preserve">אדוני היושב-ראש, חברי וחברותי חברי הכנסת, הנושא היום הוא איבוד הרוב היהודי בין הירדן לים, כפי שנדון עד כה. הניסיון של השמאל להשיב אל חיקו את הציבור כנראה מוביל למצבים שבאמצעות השוט הדמוגרפי הפלסטיני </w:t>
      </w:r>
      <w:r>
        <w:rPr>
          <w:rtl/>
        </w:rPr>
        <w:t>–</w:t>
      </w:r>
      <w:r>
        <w:rPr>
          <w:rFonts w:hint="cs"/>
          <w:rtl/>
        </w:rPr>
        <w:t xml:space="preserve"> זה מביא אותי למסקנה אחת פשוטה, ש</w:t>
      </w:r>
      <w:r>
        <w:rPr>
          <w:rFonts w:hint="cs"/>
          <w:rtl/>
        </w:rPr>
        <w:t>בעצם ההידרדרות בבית הזה מאוד-מאוד מדאיגה. אם בודקים את הסוגיה הזאת בפרספקטיבה היסטורית, אנחנו מגיעים למסקנה אחת. כשבאה ממשלת ישראל, מטעם הליכוד, מטעם הימין, ומקבלת עמדה מסוימת -  צריך לצאת איזה שפן חדש וחדיש מצד שמאל, על מנת לנסות ולהפחיד שוב את כל התושבים</w:t>
      </w:r>
      <w:r>
        <w:rPr>
          <w:rFonts w:hint="cs"/>
          <w:rtl/>
        </w:rPr>
        <w:t xml:space="preserve"> ולפגוע באינטליגנציה שלהם סביב ההיבטים האלה. לטעמי, זה מבטא תפיסת עולם נעדרת חזון ומנותקת לחלוטין מקרקע המציאות. </w:t>
      </w:r>
    </w:p>
    <w:p w14:paraId="537229A9" w14:textId="77777777" w:rsidR="00000000" w:rsidRDefault="004C51F7">
      <w:pPr>
        <w:pStyle w:val="a0"/>
        <w:rPr>
          <w:rFonts w:hint="cs"/>
          <w:rtl/>
        </w:rPr>
      </w:pPr>
    </w:p>
    <w:p w14:paraId="5DB517B4" w14:textId="77777777" w:rsidR="00000000" w:rsidRDefault="004C51F7">
      <w:pPr>
        <w:pStyle w:val="af0"/>
        <w:rPr>
          <w:rtl/>
        </w:rPr>
      </w:pPr>
      <w:r>
        <w:rPr>
          <w:rFonts w:hint="eastAsia"/>
          <w:rtl/>
        </w:rPr>
        <w:t>יולי</w:t>
      </w:r>
      <w:r>
        <w:rPr>
          <w:rtl/>
        </w:rPr>
        <w:t xml:space="preserve"> תמיר (העבודה-מימד):</w:t>
      </w:r>
    </w:p>
    <w:p w14:paraId="075B3008" w14:textId="77777777" w:rsidR="00000000" w:rsidRDefault="004C51F7">
      <w:pPr>
        <w:pStyle w:val="a0"/>
        <w:rPr>
          <w:rFonts w:hint="cs"/>
          <w:rtl/>
        </w:rPr>
      </w:pPr>
    </w:p>
    <w:p w14:paraId="504E5C00" w14:textId="77777777" w:rsidR="00000000" w:rsidRDefault="004C51F7">
      <w:pPr>
        <w:pStyle w:val="a0"/>
        <w:rPr>
          <w:rFonts w:hint="cs"/>
          <w:rtl/>
        </w:rPr>
      </w:pPr>
      <w:r>
        <w:rPr>
          <w:rFonts w:hint="cs"/>
          <w:rtl/>
        </w:rPr>
        <w:t>מי שהתחיל את הדיון הזה - - -</w:t>
      </w:r>
    </w:p>
    <w:p w14:paraId="692C5592" w14:textId="77777777" w:rsidR="00000000" w:rsidRDefault="004C51F7">
      <w:pPr>
        <w:pStyle w:val="a0"/>
        <w:rPr>
          <w:rFonts w:hint="cs"/>
          <w:rtl/>
        </w:rPr>
      </w:pPr>
    </w:p>
    <w:p w14:paraId="64DBBF9E" w14:textId="77777777" w:rsidR="00000000" w:rsidRDefault="004C51F7">
      <w:pPr>
        <w:pStyle w:val="-"/>
        <w:rPr>
          <w:rtl/>
        </w:rPr>
      </w:pPr>
      <w:bookmarkStart w:id="276" w:name="FS000001025T30_12_2003_20_44_42C"/>
      <w:bookmarkEnd w:id="276"/>
      <w:r>
        <w:rPr>
          <w:rtl/>
        </w:rPr>
        <w:t>גילה גמליאל (הליכוד):</w:t>
      </w:r>
    </w:p>
    <w:p w14:paraId="5D52FAB8" w14:textId="77777777" w:rsidR="00000000" w:rsidRDefault="004C51F7">
      <w:pPr>
        <w:pStyle w:val="a0"/>
        <w:rPr>
          <w:rtl/>
        </w:rPr>
      </w:pPr>
    </w:p>
    <w:p w14:paraId="53695B61" w14:textId="77777777" w:rsidR="00000000" w:rsidRDefault="004C51F7">
      <w:pPr>
        <w:pStyle w:val="a0"/>
        <w:rPr>
          <w:rFonts w:hint="cs"/>
          <w:rtl/>
        </w:rPr>
      </w:pPr>
      <w:r>
        <w:rPr>
          <w:rFonts w:hint="cs"/>
          <w:rtl/>
        </w:rPr>
        <w:t>מי שהגדיל לעשות בתחום זה הוא חברי חבר הכנסת בורג, בסדרת מאמרים</w:t>
      </w:r>
      <w:r>
        <w:rPr>
          <w:rFonts w:hint="cs"/>
          <w:rtl/>
        </w:rPr>
        <w:t xml:space="preserve"> שהוא פרסם בעיתונות האירופית בשנה האחרונה, שהפך את נושא המאזן הדמוגרפי - - </w:t>
      </w:r>
    </w:p>
    <w:p w14:paraId="0BE37FB8" w14:textId="77777777" w:rsidR="00000000" w:rsidRDefault="004C51F7">
      <w:pPr>
        <w:pStyle w:val="a0"/>
        <w:rPr>
          <w:rFonts w:hint="cs"/>
          <w:rtl/>
        </w:rPr>
      </w:pPr>
    </w:p>
    <w:p w14:paraId="31A76367" w14:textId="77777777" w:rsidR="00000000" w:rsidRDefault="004C51F7">
      <w:pPr>
        <w:pStyle w:val="af0"/>
        <w:rPr>
          <w:rtl/>
        </w:rPr>
      </w:pPr>
      <w:r>
        <w:rPr>
          <w:rFonts w:hint="eastAsia"/>
          <w:rtl/>
        </w:rPr>
        <w:t>אברהם</w:t>
      </w:r>
      <w:r>
        <w:rPr>
          <w:rtl/>
        </w:rPr>
        <w:t xml:space="preserve"> בורג (העבודה-מימד):</w:t>
      </w:r>
    </w:p>
    <w:p w14:paraId="7D9D2AAD" w14:textId="77777777" w:rsidR="00000000" w:rsidRDefault="004C51F7">
      <w:pPr>
        <w:pStyle w:val="a0"/>
        <w:rPr>
          <w:rFonts w:hint="cs"/>
          <w:rtl/>
        </w:rPr>
      </w:pPr>
    </w:p>
    <w:p w14:paraId="117B1AE6" w14:textId="77777777" w:rsidR="00000000" w:rsidRDefault="004C51F7">
      <w:pPr>
        <w:pStyle w:val="a0"/>
        <w:rPr>
          <w:rFonts w:hint="cs"/>
          <w:rtl/>
        </w:rPr>
      </w:pPr>
      <w:r>
        <w:rPr>
          <w:rFonts w:hint="cs"/>
          <w:rtl/>
        </w:rPr>
        <w:t>- - -</w:t>
      </w:r>
    </w:p>
    <w:p w14:paraId="3AC39A55" w14:textId="77777777" w:rsidR="00000000" w:rsidRDefault="004C51F7">
      <w:pPr>
        <w:pStyle w:val="a0"/>
        <w:rPr>
          <w:rFonts w:hint="cs"/>
          <w:rtl/>
        </w:rPr>
      </w:pPr>
    </w:p>
    <w:p w14:paraId="7D04923B" w14:textId="77777777" w:rsidR="00000000" w:rsidRDefault="004C51F7">
      <w:pPr>
        <w:pStyle w:val="-"/>
        <w:rPr>
          <w:rtl/>
        </w:rPr>
      </w:pPr>
      <w:bookmarkStart w:id="277" w:name="FS000001025T30_12_2003_20_45_32C"/>
      <w:bookmarkEnd w:id="277"/>
      <w:r>
        <w:rPr>
          <w:rtl/>
        </w:rPr>
        <w:t>גילה גמליאל (הליכוד):</w:t>
      </w:r>
    </w:p>
    <w:p w14:paraId="336ADC18" w14:textId="77777777" w:rsidR="00000000" w:rsidRDefault="004C51F7">
      <w:pPr>
        <w:pStyle w:val="a0"/>
        <w:rPr>
          <w:rtl/>
        </w:rPr>
      </w:pPr>
    </w:p>
    <w:p w14:paraId="258A4589" w14:textId="77777777" w:rsidR="00000000" w:rsidRDefault="004C51F7">
      <w:pPr>
        <w:pStyle w:val="a0"/>
        <w:rPr>
          <w:rFonts w:hint="cs"/>
          <w:rtl/>
        </w:rPr>
      </w:pPr>
      <w:r>
        <w:rPr>
          <w:rFonts w:hint="cs"/>
          <w:rtl/>
        </w:rPr>
        <w:t>- - בין הירדן לים - הפכת את הנושא הדמוגרפי, את המאזן הדמוגרפי בין הירדן לים למושכל יסוד בתזה מבעיתה שפיתחת באשר לקץ הציונו</w:t>
      </w:r>
      <w:r>
        <w:rPr>
          <w:rFonts w:hint="cs"/>
          <w:rtl/>
        </w:rPr>
        <w:t>ת. אין ספק שמשפטים שנכתבו על-ידי חבר הכנסת בורג במאמרים,  ואני מצטטת: "הציונות מתה, ותוקפנינו יושבים על כורסות הממשלה בירושלים", או: "סופה של ההרפתקה הציונית קרוב", ומשפטים כאלה, הסבו עונג רב, אין ספק, לכל שונאי ישראל.</w:t>
      </w:r>
    </w:p>
    <w:p w14:paraId="449A50D1" w14:textId="77777777" w:rsidR="00000000" w:rsidRDefault="004C51F7">
      <w:pPr>
        <w:pStyle w:val="a0"/>
        <w:rPr>
          <w:rFonts w:hint="cs"/>
          <w:rtl/>
        </w:rPr>
      </w:pPr>
    </w:p>
    <w:p w14:paraId="6F1B36AB" w14:textId="77777777" w:rsidR="00000000" w:rsidRDefault="004C51F7">
      <w:pPr>
        <w:pStyle w:val="a0"/>
        <w:rPr>
          <w:rFonts w:hint="cs"/>
          <w:rtl/>
        </w:rPr>
      </w:pPr>
      <w:r>
        <w:rPr>
          <w:rFonts w:hint="cs"/>
          <w:rtl/>
        </w:rPr>
        <w:t xml:space="preserve"> אני רוצה רק לחדד את הנקודה ולהבהיר:</w:t>
      </w:r>
      <w:r>
        <w:rPr>
          <w:rFonts w:hint="cs"/>
          <w:rtl/>
        </w:rPr>
        <w:t xml:space="preserve"> הציונות לא קמה מתוך שיקול דמוגרפי, אלא מתוך אמונה מלאה ומוחלטת בזכותנו הקדושה וההיסטורית על ארץ-ישראל כביתו הלאומי של העם היהודי; אחרת היינו מסכימים לכל האלטרנטיבות שניסו לייצר אז, כמו אוגנדה. </w:t>
      </w:r>
    </w:p>
    <w:p w14:paraId="020D28AC" w14:textId="77777777" w:rsidR="00000000" w:rsidRDefault="004C51F7">
      <w:pPr>
        <w:pStyle w:val="a0"/>
        <w:rPr>
          <w:rFonts w:hint="cs"/>
          <w:rtl/>
        </w:rPr>
      </w:pPr>
    </w:p>
    <w:p w14:paraId="4DDE0D59" w14:textId="77777777" w:rsidR="00000000" w:rsidRDefault="004C51F7">
      <w:pPr>
        <w:pStyle w:val="a0"/>
        <w:rPr>
          <w:rFonts w:hint="cs"/>
          <w:rtl/>
        </w:rPr>
      </w:pPr>
      <w:r>
        <w:rPr>
          <w:rFonts w:hint="cs"/>
          <w:rtl/>
        </w:rPr>
        <w:t>מאז ראשית המפעל הציוני, לפני למעלה מ-100 שנה, כשהמאזן הדמוגר</w:t>
      </w:r>
      <w:r>
        <w:rPr>
          <w:rFonts w:hint="cs"/>
          <w:rtl/>
        </w:rPr>
        <w:t xml:space="preserve">פי נטה באופן מוחלט לצד הערבי, ועד היום עברנו כברת דרך ארוכה. מאזן ההישגים היהודיים בין הירדן לים מדבר בעד עצמו. הפרחנו שממות, ייבשנו ביצות, יישבנו ערים נשמות, והחזרנו, לאחר אלפיים שנות גלות, את עטרתנו הלאומית ליושנה. </w:t>
      </w:r>
    </w:p>
    <w:p w14:paraId="5AB2F862" w14:textId="77777777" w:rsidR="00000000" w:rsidRDefault="004C51F7">
      <w:pPr>
        <w:pStyle w:val="a0"/>
        <w:rPr>
          <w:rFonts w:hint="cs"/>
          <w:rtl/>
        </w:rPr>
      </w:pPr>
    </w:p>
    <w:p w14:paraId="1EEFAB69" w14:textId="77777777" w:rsidR="00000000" w:rsidRDefault="004C51F7">
      <w:pPr>
        <w:pStyle w:val="a0"/>
        <w:rPr>
          <w:rFonts w:hint="cs"/>
          <w:rtl/>
        </w:rPr>
      </w:pPr>
      <w:r>
        <w:rPr>
          <w:rFonts w:hint="cs"/>
          <w:rtl/>
        </w:rPr>
        <w:t>אין ספק שסוגיית הרוב היהודי בין הירדן</w:t>
      </w:r>
      <w:r>
        <w:rPr>
          <w:rFonts w:hint="cs"/>
          <w:rtl/>
        </w:rPr>
        <w:t xml:space="preserve"> לים מציבה אתגר חשוב ביותר להמשך המפעל הציוני בארץ-ישראל. הפתרון איננו טמון בנסיגות טריטוריאליות, אלא באומץ ותבונה מדיניים שיבססו וינחילו את ברכת המפעל הציוני בארץ-ישראל, בין הירדן לים, לדורות הבאים. </w:t>
      </w:r>
    </w:p>
    <w:p w14:paraId="6B8F8C85" w14:textId="77777777" w:rsidR="00000000" w:rsidRDefault="004C51F7">
      <w:pPr>
        <w:pStyle w:val="a0"/>
        <w:rPr>
          <w:rFonts w:hint="cs"/>
          <w:rtl/>
        </w:rPr>
      </w:pPr>
    </w:p>
    <w:p w14:paraId="7D0EBF0D" w14:textId="77777777" w:rsidR="00000000" w:rsidRDefault="004C51F7">
      <w:pPr>
        <w:pStyle w:val="a0"/>
        <w:rPr>
          <w:rFonts w:hint="cs"/>
          <w:rtl/>
        </w:rPr>
      </w:pPr>
      <w:r>
        <w:rPr>
          <w:rFonts w:hint="cs"/>
          <w:rtl/>
        </w:rPr>
        <w:t xml:space="preserve">אני רוצה לומר פה לכל החברים: אין ספק שהימין, לאורך כל </w:t>
      </w:r>
      <w:r>
        <w:rPr>
          <w:rFonts w:hint="cs"/>
          <w:rtl/>
        </w:rPr>
        <w:t>ממשלותיו, רצה, פעל והציג את האלטרנטיבה היחידה לשוויון מלא בין אזרחי מדינת  ישראל, ועם זאת, בל יטעו אנשי השמאל כל פעם מחדש בין המונחים של זכויות אזרח וזכויות אדם, וכל פעם מחדש להטעות את הציבור, כי לטעמי אנחנו צריכים לבחון את הדברים בצורה אמיתית וכנה. כמו שי</w:t>
      </w:r>
      <w:r>
        <w:rPr>
          <w:rFonts w:hint="cs"/>
          <w:rtl/>
        </w:rPr>
        <w:t xml:space="preserve">ש לנו כאן עשרה חברי כנסת מהמגזר הלא-יהודי, וניתן, בבית הזה, לבוא ולהציג בדיוק את האלטרנטיבה. לטעמי זה הפתרון היחיד, ולא כל אותן קלישאות שאנחנו שומעים חדשות לבקרים. תודה רבה. </w:t>
      </w:r>
    </w:p>
    <w:p w14:paraId="39C455ED" w14:textId="77777777" w:rsidR="00000000" w:rsidRDefault="004C51F7">
      <w:pPr>
        <w:pStyle w:val="a0"/>
        <w:rPr>
          <w:rFonts w:hint="cs"/>
          <w:rtl/>
        </w:rPr>
      </w:pPr>
    </w:p>
    <w:p w14:paraId="3C2136D8" w14:textId="77777777" w:rsidR="00000000" w:rsidRDefault="004C51F7">
      <w:pPr>
        <w:pStyle w:val="af1"/>
        <w:rPr>
          <w:rtl/>
        </w:rPr>
      </w:pPr>
      <w:r>
        <w:rPr>
          <w:rtl/>
        </w:rPr>
        <w:t>היו"ר יולי-יואל אדלשטיין:</w:t>
      </w:r>
    </w:p>
    <w:p w14:paraId="6141DCD3" w14:textId="77777777" w:rsidR="00000000" w:rsidRDefault="004C51F7">
      <w:pPr>
        <w:pStyle w:val="a0"/>
        <w:rPr>
          <w:rtl/>
        </w:rPr>
      </w:pPr>
    </w:p>
    <w:p w14:paraId="36C17B1F" w14:textId="77777777" w:rsidR="00000000" w:rsidRDefault="004C51F7">
      <w:pPr>
        <w:pStyle w:val="a0"/>
        <w:rPr>
          <w:rFonts w:hint="cs"/>
          <w:rtl/>
        </w:rPr>
      </w:pPr>
      <w:r>
        <w:rPr>
          <w:rFonts w:hint="cs"/>
          <w:rtl/>
        </w:rPr>
        <w:t xml:space="preserve">תודה לחברת הכנסת גמליאל. כאמור </w:t>
      </w:r>
      <w:r>
        <w:rPr>
          <w:rtl/>
        </w:rPr>
        <w:t>–</w:t>
      </w:r>
      <w:r>
        <w:rPr>
          <w:rFonts w:hint="cs"/>
          <w:rtl/>
        </w:rPr>
        <w:t xml:space="preserve"> השר בנימין אלון, שר </w:t>
      </w:r>
      <w:r>
        <w:rPr>
          <w:rFonts w:hint="cs"/>
          <w:rtl/>
        </w:rPr>
        <w:t xml:space="preserve">התיירות, בבקשה. </w:t>
      </w:r>
    </w:p>
    <w:p w14:paraId="379D2064" w14:textId="77777777" w:rsidR="00000000" w:rsidRDefault="004C51F7">
      <w:pPr>
        <w:pStyle w:val="a0"/>
        <w:rPr>
          <w:rFonts w:hint="cs"/>
          <w:rtl/>
        </w:rPr>
      </w:pPr>
    </w:p>
    <w:p w14:paraId="21F064C9" w14:textId="77777777" w:rsidR="00000000" w:rsidRDefault="004C51F7">
      <w:pPr>
        <w:pStyle w:val="a"/>
        <w:rPr>
          <w:rtl/>
        </w:rPr>
      </w:pPr>
      <w:bookmarkStart w:id="278" w:name="FS000000405T30_12_2003_20_32_53"/>
      <w:bookmarkStart w:id="279" w:name="_Toc63488473"/>
      <w:bookmarkEnd w:id="278"/>
      <w:r>
        <w:rPr>
          <w:rFonts w:hint="eastAsia"/>
          <w:rtl/>
        </w:rPr>
        <w:t>שר</w:t>
      </w:r>
      <w:r>
        <w:rPr>
          <w:rtl/>
        </w:rPr>
        <w:t xml:space="preserve"> התיירות בנימין אלון:</w:t>
      </w:r>
      <w:bookmarkEnd w:id="279"/>
    </w:p>
    <w:p w14:paraId="1E573F4D" w14:textId="77777777" w:rsidR="00000000" w:rsidRDefault="004C51F7">
      <w:pPr>
        <w:pStyle w:val="a0"/>
        <w:rPr>
          <w:rFonts w:hint="cs"/>
          <w:rtl/>
        </w:rPr>
      </w:pPr>
    </w:p>
    <w:p w14:paraId="14241D01" w14:textId="77777777" w:rsidR="00000000" w:rsidRDefault="004C51F7">
      <w:pPr>
        <w:pStyle w:val="a0"/>
        <w:rPr>
          <w:rFonts w:hint="cs"/>
          <w:rtl/>
        </w:rPr>
      </w:pPr>
      <w:r>
        <w:rPr>
          <w:rFonts w:hint="cs"/>
          <w:rtl/>
        </w:rPr>
        <w:t>אדוני היושב-ראש, כנסת נכבדה, הדיון החשוב הזה, אני חושב שהוא לוקה, בעקבות הכותרת, בכשל ענייני מבחינתי. "איבוד הרוב היהודי בין הירדן לים", זה כבר נתון פתיחה שלא יכול להוביל לחשיבה פתוחה ולחשיבה מקיפה. אנחנו חייבים ל</w:t>
      </w:r>
      <w:r>
        <w:rPr>
          <w:rFonts w:hint="cs"/>
          <w:rtl/>
        </w:rPr>
        <w:t xml:space="preserve">התייחס לאזור קודם, ואז לראות את עצמנו בתוך האזור. אנחנו יותר מדי משקיעים אנרגיות בוויכוחים בתוכנו, כשהן בעצם מין מעגל סגור כזה, ללא קשר למרחב האזורי. </w:t>
      </w:r>
    </w:p>
    <w:p w14:paraId="48797366" w14:textId="77777777" w:rsidR="00000000" w:rsidRDefault="004C51F7">
      <w:pPr>
        <w:pStyle w:val="a0"/>
        <w:rPr>
          <w:rFonts w:hint="cs"/>
          <w:rtl/>
        </w:rPr>
      </w:pPr>
    </w:p>
    <w:p w14:paraId="764CE731" w14:textId="77777777" w:rsidR="00000000" w:rsidRDefault="004C51F7">
      <w:pPr>
        <w:pStyle w:val="a0"/>
        <w:rPr>
          <w:rFonts w:hint="cs"/>
          <w:rtl/>
        </w:rPr>
      </w:pPr>
      <w:r>
        <w:rPr>
          <w:rFonts w:hint="cs"/>
          <w:rtl/>
        </w:rPr>
        <w:t>אז קצת נתונים דמוגרפיים על המרחב כולו: ארץ-ישראל, לרבות יהודה, שומרון ועזה, זה שטח של 28,000 קילומטרים ר</w:t>
      </w:r>
      <w:r>
        <w:rPr>
          <w:rFonts w:hint="cs"/>
          <w:rtl/>
        </w:rPr>
        <w:t xml:space="preserve">בועים, כש-21 מדינות ערב סביבנו, לרבות אירן המוסלמית - 16 מיליון קילומטרים רבועים. כלומר, מקיפות את מדינת ישראל מדינות ערביות מוסלמיות ביחס של 571 - פי 571 שטח. השטחים שסובבים את מדינת ישראל - כשאני אומר את מדינת ישראל, אני כולל את יהודה, שומרון ועזה. </w:t>
      </w:r>
    </w:p>
    <w:p w14:paraId="7F4E4C84" w14:textId="77777777" w:rsidR="00000000" w:rsidRDefault="004C51F7">
      <w:pPr>
        <w:pStyle w:val="a0"/>
        <w:rPr>
          <w:rFonts w:hint="cs"/>
          <w:rtl/>
        </w:rPr>
      </w:pPr>
    </w:p>
    <w:p w14:paraId="79DA5EC2" w14:textId="77777777" w:rsidR="00000000" w:rsidRDefault="004C51F7">
      <w:pPr>
        <w:pStyle w:val="a0"/>
        <w:rPr>
          <w:rFonts w:hint="cs"/>
          <w:rtl/>
        </w:rPr>
      </w:pPr>
      <w:r>
        <w:rPr>
          <w:rFonts w:hint="cs"/>
          <w:rtl/>
        </w:rPr>
        <w:t>נזכ</w:t>
      </w:r>
      <w:r>
        <w:rPr>
          <w:rFonts w:hint="cs"/>
          <w:rtl/>
        </w:rPr>
        <w:t>יר עוד נתון דמוגרפי, גיאוגרפי, היסטורי: ארץ-ישראל המנדטורית, שנקראה פלשתינה - אמי נולדה בפלשתינה, אמי היתה פלסטינית עד שקמה מדינת ישראל. ה"ג'רוזלם פוסט" הידוע, קראו לו קודם "פלסטיין פוסט". פלסטיני זה לא מלה נרדפת לערבי. כל מי שחי כאן ונולד כאן, כמו אמי וכמ</w:t>
      </w:r>
      <w:r>
        <w:rPr>
          <w:rFonts w:hint="cs"/>
          <w:rtl/>
        </w:rPr>
        <w:t xml:space="preserve">ו אמה ותשעה דורות מצדה, לפני קום מדינת ישראל נקרא פלסטיני. פלשתינה, ארץ-ישראל, שבימי המנדט היתה בשתי גדות לירדן. </w:t>
      </w:r>
    </w:p>
    <w:p w14:paraId="49722D97" w14:textId="77777777" w:rsidR="00000000" w:rsidRDefault="004C51F7">
      <w:pPr>
        <w:pStyle w:val="a0"/>
        <w:rPr>
          <w:rFonts w:hint="cs"/>
          <w:rtl/>
        </w:rPr>
      </w:pPr>
    </w:p>
    <w:p w14:paraId="3C4BD019" w14:textId="77777777" w:rsidR="00000000" w:rsidRDefault="004C51F7">
      <w:pPr>
        <w:pStyle w:val="a0"/>
        <w:rPr>
          <w:rFonts w:hint="cs"/>
          <w:rtl/>
        </w:rPr>
      </w:pPr>
      <w:r>
        <w:rPr>
          <w:rFonts w:hint="cs"/>
          <w:rtl/>
        </w:rPr>
        <w:t>את הבית הלאומי לעם היהודי הובטח להקים בפלשתינה, שהיא ארץ-ישראל בשתי גדות הירדן. כמה שנים אחרי הצהרת בלפור של 1917 וכמה שנים אחרי ועידת סן-רמו</w:t>
      </w:r>
      <w:r>
        <w:rPr>
          <w:rFonts w:hint="cs"/>
          <w:rtl/>
        </w:rPr>
        <w:t>, שבה חבר העמים אישר את המנדט הזה של הבריטים, נחתכה ארץ-ישראל. 76% מארץ-ישראל נמסרו חד-צדדית לעבדאללה, האבא של הסבא של עבדאללה הנוכחי. ארץ-ישראל המערבית היא 24% משטחה של ארץ-ישראל המנדטורית, ואינני מדבר על ארץ-ישראל התנ"כית.</w:t>
      </w:r>
    </w:p>
    <w:p w14:paraId="437B2B8B" w14:textId="77777777" w:rsidR="00000000" w:rsidRDefault="004C51F7">
      <w:pPr>
        <w:pStyle w:val="a0"/>
        <w:ind w:firstLine="0"/>
        <w:rPr>
          <w:rFonts w:hint="cs"/>
          <w:rtl/>
        </w:rPr>
      </w:pPr>
    </w:p>
    <w:p w14:paraId="674252E1" w14:textId="77777777" w:rsidR="00000000" w:rsidRDefault="004C51F7">
      <w:pPr>
        <w:pStyle w:val="af0"/>
        <w:rPr>
          <w:rtl/>
        </w:rPr>
      </w:pPr>
      <w:r>
        <w:rPr>
          <w:rFonts w:hint="eastAsia"/>
          <w:rtl/>
        </w:rPr>
        <w:t>עבד</w:t>
      </w:r>
      <w:r>
        <w:rPr>
          <w:rtl/>
        </w:rPr>
        <w:t>-אלמאלכ דהאמשה (רע"ם):</w:t>
      </w:r>
    </w:p>
    <w:p w14:paraId="76726457" w14:textId="77777777" w:rsidR="00000000" w:rsidRDefault="004C51F7">
      <w:pPr>
        <w:pStyle w:val="a0"/>
        <w:rPr>
          <w:rFonts w:hint="cs"/>
          <w:rtl/>
        </w:rPr>
      </w:pPr>
    </w:p>
    <w:p w14:paraId="1D805F4F" w14:textId="77777777" w:rsidR="00000000" w:rsidRDefault="004C51F7">
      <w:pPr>
        <w:pStyle w:val="a0"/>
        <w:rPr>
          <w:rFonts w:hint="cs"/>
          <w:rtl/>
        </w:rPr>
      </w:pPr>
      <w:r>
        <w:rPr>
          <w:rFonts w:hint="cs"/>
          <w:rtl/>
        </w:rPr>
        <w:t>- -</w:t>
      </w:r>
      <w:r>
        <w:rPr>
          <w:rFonts w:hint="cs"/>
          <w:rtl/>
        </w:rPr>
        <w:t xml:space="preserve"> -</w:t>
      </w:r>
    </w:p>
    <w:p w14:paraId="60D51D5C" w14:textId="77777777" w:rsidR="00000000" w:rsidRDefault="004C51F7">
      <w:pPr>
        <w:pStyle w:val="a0"/>
        <w:ind w:firstLine="0"/>
        <w:rPr>
          <w:rFonts w:hint="cs"/>
          <w:rtl/>
        </w:rPr>
      </w:pPr>
    </w:p>
    <w:p w14:paraId="6AD42D15" w14:textId="77777777" w:rsidR="00000000" w:rsidRDefault="004C51F7">
      <w:pPr>
        <w:pStyle w:val="-"/>
        <w:rPr>
          <w:rtl/>
        </w:rPr>
      </w:pPr>
      <w:bookmarkStart w:id="280" w:name="FS000000405T30_12_2003_20_43_59C"/>
      <w:bookmarkEnd w:id="280"/>
      <w:r>
        <w:rPr>
          <w:rtl/>
        </w:rPr>
        <w:t>שר התיירות בנימין אלון:</w:t>
      </w:r>
    </w:p>
    <w:p w14:paraId="68D27696" w14:textId="77777777" w:rsidR="00000000" w:rsidRDefault="004C51F7">
      <w:pPr>
        <w:pStyle w:val="a0"/>
        <w:rPr>
          <w:rtl/>
        </w:rPr>
      </w:pPr>
    </w:p>
    <w:p w14:paraId="6D1C5159" w14:textId="77777777" w:rsidR="00000000" w:rsidRDefault="004C51F7">
      <w:pPr>
        <w:pStyle w:val="a0"/>
        <w:rPr>
          <w:rFonts w:hint="cs"/>
          <w:rtl/>
        </w:rPr>
      </w:pPr>
      <w:r>
        <w:rPr>
          <w:rFonts w:hint="cs"/>
          <w:rtl/>
        </w:rPr>
        <w:t>כדאי שפעם תקשיב לי, כי אתם נוהגים לומר פה דברים בלי לבדוק.</w:t>
      </w:r>
    </w:p>
    <w:p w14:paraId="7269C302" w14:textId="77777777" w:rsidR="00000000" w:rsidRDefault="004C51F7">
      <w:pPr>
        <w:pStyle w:val="a0"/>
        <w:ind w:firstLine="0"/>
        <w:rPr>
          <w:rFonts w:hint="cs"/>
          <w:rtl/>
        </w:rPr>
      </w:pPr>
    </w:p>
    <w:p w14:paraId="5E6B1158" w14:textId="77777777" w:rsidR="00000000" w:rsidRDefault="004C51F7">
      <w:pPr>
        <w:pStyle w:val="af1"/>
        <w:rPr>
          <w:rtl/>
        </w:rPr>
      </w:pPr>
      <w:r>
        <w:rPr>
          <w:rtl/>
        </w:rPr>
        <w:t>היו"ר יולי-יואל אדלשטיין:</w:t>
      </w:r>
    </w:p>
    <w:p w14:paraId="4C855348" w14:textId="77777777" w:rsidR="00000000" w:rsidRDefault="004C51F7">
      <w:pPr>
        <w:pStyle w:val="a0"/>
        <w:rPr>
          <w:rtl/>
        </w:rPr>
      </w:pPr>
    </w:p>
    <w:p w14:paraId="31D8C3BA" w14:textId="77777777" w:rsidR="00000000" w:rsidRDefault="004C51F7">
      <w:pPr>
        <w:pStyle w:val="a0"/>
        <w:rPr>
          <w:rFonts w:hint="cs"/>
          <w:rtl/>
        </w:rPr>
      </w:pPr>
      <w:r>
        <w:rPr>
          <w:rFonts w:hint="cs"/>
          <w:rtl/>
        </w:rPr>
        <w:t>חבר הכנסת דהאמשה, השר רוצה לסיים את דבריו, אבקש לא להפריע.</w:t>
      </w:r>
    </w:p>
    <w:p w14:paraId="63D996DA" w14:textId="77777777" w:rsidR="00000000" w:rsidRDefault="004C51F7">
      <w:pPr>
        <w:pStyle w:val="a0"/>
        <w:rPr>
          <w:rFonts w:hint="cs"/>
          <w:rtl/>
        </w:rPr>
      </w:pPr>
    </w:p>
    <w:p w14:paraId="2D7D12B2" w14:textId="77777777" w:rsidR="00000000" w:rsidRDefault="004C51F7">
      <w:pPr>
        <w:pStyle w:val="af0"/>
        <w:rPr>
          <w:rtl/>
        </w:rPr>
      </w:pPr>
      <w:bookmarkStart w:id="281" w:name="FS000000405T30_12_2003_20_44_23C"/>
      <w:bookmarkEnd w:id="281"/>
      <w:r>
        <w:rPr>
          <w:rFonts w:hint="eastAsia"/>
          <w:rtl/>
        </w:rPr>
        <w:t>אברהם</w:t>
      </w:r>
      <w:r>
        <w:rPr>
          <w:rtl/>
        </w:rPr>
        <w:t xml:space="preserve"> בורג (העבודה-מימד):</w:t>
      </w:r>
    </w:p>
    <w:p w14:paraId="324306EA" w14:textId="77777777" w:rsidR="00000000" w:rsidRDefault="004C51F7">
      <w:pPr>
        <w:pStyle w:val="a0"/>
        <w:rPr>
          <w:rFonts w:hint="cs"/>
          <w:rtl/>
        </w:rPr>
      </w:pPr>
    </w:p>
    <w:p w14:paraId="506D0717" w14:textId="77777777" w:rsidR="00000000" w:rsidRDefault="004C51F7">
      <w:pPr>
        <w:pStyle w:val="a0"/>
        <w:rPr>
          <w:rFonts w:hint="cs"/>
          <w:rtl/>
        </w:rPr>
      </w:pPr>
      <w:r>
        <w:rPr>
          <w:rFonts w:hint="cs"/>
          <w:rtl/>
        </w:rPr>
        <w:t>השר לא רוצה.</w:t>
      </w:r>
    </w:p>
    <w:p w14:paraId="01B5CD29" w14:textId="77777777" w:rsidR="00000000" w:rsidRDefault="004C51F7">
      <w:pPr>
        <w:pStyle w:val="a0"/>
        <w:ind w:firstLine="0"/>
        <w:rPr>
          <w:rFonts w:hint="cs"/>
          <w:rtl/>
        </w:rPr>
      </w:pPr>
    </w:p>
    <w:p w14:paraId="368C3C2B" w14:textId="77777777" w:rsidR="00000000" w:rsidRDefault="004C51F7">
      <w:pPr>
        <w:pStyle w:val="af1"/>
        <w:rPr>
          <w:rtl/>
        </w:rPr>
      </w:pPr>
      <w:r>
        <w:rPr>
          <w:rtl/>
        </w:rPr>
        <w:t>היו"ר יולי-יואל אדלשטיין:</w:t>
      </w:r>
    </w:p>
    <w:p w14:paraId="3CECFFC9" w14:textId="77777777" w:rsidR="00000000" w:rsidRDefault="004C51F7">
      <w:pPr>
        <w:pStyle w:val="a0"/>
        <w:rPr>
          <w:rtl/>
        </w:rPr>
      </w:pPr>
    </w:p>
    <w:p w14:paraId="6B1D9B68" w14:textId="77777777" w:rsidR="00000000" w:rsidRDefault="004C51F7">
      <w:pPr>
        <w:pStyle w:val="a0"/>
        <w:rPr>
          <w:rFonts w:hint="cs"/>
          <w:rtl/>
        </w:rPr>
      </w:pPr>
      <w:r>
        <w:rPr>
          <w:rFonts w:hint="cs"/>
          <w:rtl/>
        </w:rPr>
        <w:t>השר רוצה לסי</w:t>
      </w:r>
      <w:r>
        <w:rPr>
          <w:rFonts w:hint="cs"/>
          <w:rtl/>
        </w:rPr>
        <w:t>ים את דבריו, אני קורא את מחשבותיו.</w:t>
      </w:r>
    </w:p>
    <w:p w14:paraId="69DFD95E" w14:textId="77777777" w:rsidR="00000000" w:rsidRDefault="004C51F7">
      <w:pPr>
        <w:pStyle w:val="a0"/>
        <w:ind w:firstLine="0"/>
        <w:rPr>
          <w:rFonts w:hint="cs"/>
          <w:rtl/>
        </w:rPr>
      </w:pPr>
    </w:p>
    <w:p w14:paraId="4BA2DD44" w14:textId="77777777" w:rsidR="00000000" w:rsidRDefault="004C51F7">
      <w:pPr>
        <w:pStyle w:val="-"/>
        <w:rPr>
          <w:rtl/>
        </w:rPr>
      </w:pPr>
      <w:bookmarkStart w:id="282" w:name="FS000000405T30_12_2003_20_45_01C"/>
      <w:bookmarkEnd w:id="282"/>
      <w:r>
        <w:rPr>
          <w:rtl/>
        </w:rPr>
        <w:t>שר התיירות בנימין אלון:</w:t>
      </w:r>
    </w:p>
    <w:p w14:paraId="420F45AE" w14:textId="77777777" w:rsidR="00000000" w:rsidRDefault="004C51F7">
      <w:pPr>
        <w:pStyle w:val="a0"/>
        <w:rPr>
          <w:rtl/>
        </w:rPr>
      </w:pPr>
    </w:p>
    <w:p w14:paraId="5EF10517" w14:textId="77777777" w:rsidR="00000000" w:rsidRDefault="004C51F7">
      <w:pPr>
        <w:pStyle w:val="a0"/>
        <w:rPr>
          <w:rFonts w:hint="cs"/>
          <w:rtl/>
        </w:rPr>
      </w:pPr>
      <w:r>
        <w:rPr>
          <w:rFonts w:hint="cs"/>
          <w:rtl/>
        </w:rPr>
        <w:t>בירדן של היום, הממלכה ההאשמית שבארץ-ישראל המזרחית, יותר מ-70% מהאוכלוסייה מזהים עצמם כפלסטינים. זה נתון דמוגרפי. אם אתם אומרים: נדון רק בבעיה הדמוגרפית בין הירדן לים, אתם אינכם רואים את המרחב. גם</w:t>
      </w:r>
      <w:r>
        <w:rPr>
          <w:rFonts w:hint="cs"/>
          <w:rtl/>
        </w:rPr>
        <w:t xml:space="preserve"> אשתו של עבדאללה, המלך הנוכחי, פלסטינית. מבחינתי, גם 30% שקוראים לעצמם "איסט בנקרס", גם הם פלסטינים.</w:t>
      </w:r>
    </w:p>
    <w:p w14:paraId="5F5D3E3C" w14:textId="77777777" w:rsidR="00000000" w:rsidRDefault="004C51F7">
      <w:pPr>
        <w:pStyle w:val="a0"/>
        <w:ind w:firstLine="0"/>
        <w:rPr>
          <w:rFonts w:hint="cs"/>
          <w:rtl/>
        </w:rPr>
      </w:pPr>
    </w:p>
    <w:p w14:paraId="17297FCE" w14:textId="77777777" w:rsidR="00000000" w:rsidRDefault="004C51F7">
      <w:pPr>
        <w:pStyle w:val="af0"/>
        <w:rPr>
          <w:rtl/>
        </w:rPr>
      </w:pPr>
      <w:r>
        <w:rPr>
          <w:rFonts w:hint="eastAsia"/>
          <w:rtl/>
        </w:rPr>
        <w:t>עבד</w:t>
      </w:r>
      <w:r>
        <w:rPr>
          <w:rtl/>
        </w:rPr>
        <w:t>-אלמאלכ דהאמשה (רע"ם):</w:t>
      </w:r>
    </w:p>
    <w:p w14:paraId="2E18CCEA" w14:textId="77777777" w:rsidR="00000000" w:rsidRDefault="004C51F7">
      <w:pPr>
        <w:pStyle w:val="a0"/>
        <w:rPr>
          <w:rFonts w:hint="cs"/>
          <w:rtl/>
        </w:rPr>
      </w:pPr>
    </w:p>
    <w:p w14:paraId="087A0700" w14:textId="77777777" w:rsidR="00000000" w:rsidRDefault="004C51F7">
      <w:pPr>
        <w:pStyle w:val="a0"/>
        <w:rPr>
          <w:rFonts w:hint="cs"/>
          <w:rtl/>
        </w:rPr>
      </w:pPr>
      <w:r>
        <w:rPr>
          <w:rFonts w:hint="cs"/>
          <w:rtl/>
        </w:rPr>
        <w:t>- - -</w:t>
      </w:r>
    </w:p>
    <w:p w14:paraId="4C6B443F" w14:textId="77777777" w:rsidR="00000000" w:rsidRDefault="004C51F7">
      <w:pPr>
        <w:pStyle w:val="a0"/>
        <w:ind w:firstLine="0"/>
        <w:rPr>
          <w:rFonts w:hint="cs"/>
          <w:rtl/>
        </w:rPr>
      </w:pPr>
    </w:p>
    <w:p w14:paraId="4A25F609" w14:textId="77777777" w:rsidR="00000000" w:rsidRDefault="004C51F7">
      <w:pPr>
        <w:pStyle w:val="-"/>
        <w:rPr>
          <w:rtl/>
        </w:rPr>
      </w:pPr>
      <w:bookmarkStart w:id="283" w:name="FS000000405T30_12_2003_20_46_13C"/>
      <w:bookmarkEnd w:id="283"/>
      <w:r>
        <w:rPr>
          <w:rtl/>
        </w:rPr>
        <w:t>שר התיירות בנימין אלון:</w:t>
      </w:r>
    </w:p>
    <w:p w14:paraId="2D5C863F" w14:textId="77777777" w:rsidR="00000000" w:rsidRDefault="004C51F7">
      <w:pPr>
        <w:pStyle w:val="a0"/>
        <w:rPr>
          <w:rtl/>
        </w:rPr>
      </w:pPr>
    </w:p>
    <w:p w14:paraId="5196E398" w14:textId="77777777" w:rsidR="00000000" w:rsidRDefault="004C51F7">
      <w:pPr>
        <w:pStyle w:val="a0"/>
        <w:rPr>
          <w:rFonts w:hint="cs"/>
          <w:rtl/>
        </w:rPr>
      </w:pPr>
      <w:r>
        <w:rPr>
          <w:rFonts w:hint="cs"/>
          <w:rtl/>
        </w:rPr>
        <w:t xml:space="preserve">פלסטין היא ארץ-ישראל, היתה גיאוגרפית, נשארה גיאוגרפית, בשתי גדות הירדן. </w:t>
      </w:r>
    </w:p>
    <w:p w14:paraId="24A62DB7" w14:textId="77777777" w:rsidR="00000000" w:rsidRDefault="004C51F7">
      <w:pPr>
        <w:pStyle w:val="a0"/>
        <w:rPr>
          <w:rFonts w:hint="cs"/>
          <w:rtl/>
        </w:rPr>
      </w:pPr>
    </w:p>
    <w:p w14:paraId="163483C0" w14:textId="77777777" w:rsidR="00000000" w:rsidRDefault="004C51F7">
      <w:pPr>
        <w:pStyle w:val="a0"/>
        <w:rPr>
          <w:rFonts w:hint="cs"/>
          <w:rtl/>
        </w:rPr>
      </w:pPr>
      <w:r>
        <w:rPr>
          <w:rFonts w:hint="cs"/>
          <w:rtl/>
        </w:rPr>
        <w:t>אם אנחנו באים לדבר על</w:t>
      </w:r>
      <w:r>
        <w:rPr>
          <w:rFonts w:hint="cs"/>
          <w:rtl/>
        </w:rPr>
        <w:t xml:space="preserve"> פתרון של אמת, אנחנו איננו יכולים להתנתק, קודם כול, מן הצידוק התנ"כי שנותן לנו את זכות הקיום כאן. שמעתי שהיום חבר הכנסת עסאם מח'ול הציב אתגר מאוד מעניין לחברי מן השמאל, כך אמרו לי. הוא אמר: מילא, אני מבין שיש לכם זכות בשילה, בבית-אל, בשכם, אבל מה אתם עושים</w:t>
      </w:r>
      <w:r>
        <w:rPr>
          <w:rFonts w:hint="cs"/>
          <w:rtl/>
        </w:rPr>
        <w:t xml:space="preserve"> בשפלה? זה אתגר שאתם צריכים להשיב עליו. אם יש ביניכם אנשים שאינם מבינים שהיותנו, חלילה וחס, זרים בארץ-ישראל, בלבה התנ"כי, מכהה את זכותנו ההיסטורית, ודאי וודאי באזורים שלצערי, ברוב השנים, היו דווקא בתפיסה יוונית ופלישתית, ואחר כך ערבית. </w:t>
      </w:r>
    </w:p>
    <w:p w14:paraId="77AF0E0D" w14:textId="77777777" w:rsidR="00000000" w:rsidRDefault="004C51F7">
      <w:pPr>
        <w:pStyle w:val="a0"/>
        <w:rPr>
          <w:rFonts w:hint="cs"/>
          <w:rtl/>
        </w:rPr>
      </w:pPr>
    </w:p>
    <w:p w14:paraId="11BAF67F" w14:textId="77777777" w:rsidR="00000000" w:rsidRDefault="004C51F7">
      <w:pPr>
        <w:pStyle w:val="a0"/>
        <w:rPr>
          <w:rFonts w:hint="cs"/>
          <w:rtl/>
        </w:rPr>
      </w:pPr>
      <w:r>
        <w:rPr>
          <w:rFonts w:hint="cs"/>
          <w:rtl/>
        </w:rPr>
        <w:t>לכן, רבותי, אני רו</w:t>
      </w:r>
      <w:r>
        <w:rPr>
          <w:rFonts w:hint="cs"/>
          <w:rtl/>
        </w:rPr>
        <w:t xml:space="preserve">צה לומר, שכשאנחנו דנים בסוגיה הזאת של המרחב הדמוגרפי, אנחנו חייבים לראות את ההקשר הכולל, ההקשר ההיסטורי, הגיאוגרפי, הדמוגרפי, וגם ביחס לעניין הפוליטי. רק פתרון אזורי, ולא לתת לי את השטח שבין הירדן לים ולהגיד לי: בוא תמצא קווים וצייר לי דרך להיפרד. זה יהיה </w:t>
      </w:r>
      <w:r>
        <w:rPr>
          <w:rFonts w:hint="cs"/>
          <w:rtl/>
        </w:rPr>
        <w:t>אריאל שרון, זה היה יצחק רבין המנוח, זה יהיה שמעון פרס. כל מי שיקבל על עצמו את המטלה הזאת, לחלק את ישראל בין הירדן לים, יגיע לפתרון קטסטרופלי.</w:t>
      </w:r>
    </w:p>
    <w:p w14:paraId="4C8F1DA8" w14:textId="77777777" w:rsidR="00000000" w:rsidRDefault="004C51F7">
      <w:pPr>
        <w:pStyle w:val="a0"/>
        <w:rPr>
          <w:rFonts w:hint="cs"/>
          <w:rtl/>
        </w:rPr>
      </w:pPr>
    </w:p>
    <w:p w14:paraId="2971A6BA" w14:textId="77777777" w:rsidR="00000000" w:rsidRDefault="004C51F7">
      <w:pPr>
        <w:pStyle w:val="a0"/>
        <w:rPr>
          <w:rFonts w:hint="cs"/>
          <w:rtl/>
        </w:rPr>
      </w:pPr>
      <w:r>
        <w:rPr>
          <w:rFonts w:hint="cs"/>
          <w:rtl/>
        </w:rPr>
        <w:t>הדרך היחידה היא לראות את המרחב, להבין שאם רוצים באמת שתי מדינות לשני עמים, זה חייב להיות בשתי גדות הירדן, וזה חיי</w:t>
      </w:r>
      <w:r>
        <w:rPr>
          <w:rFonts w:hint="cs"/>
          <w:rtl/>
        </w:rPr>
        <w:t>ב להיות בצורה כזאת, שאם אנחנו נרצה שחבר הכנסת דהאמשה יישאר בביתו - - -</w:t>
      </w:r>
    </w:p>
    <w:p w14:paraId="0815E83E" w14:textId="77777777" w:rsidR="00000000" w:rsidRDefault="004C51F7">
      <w:pPr>
        <w:pStyle w:val="a0"/>
        <w:ind w:firstLine="0"/>
        <w:rPr>
          <w:rFonts w:hint="cs"/>
          <w:rtl/>
        </w:rPr>
      </w:pPr>
    </w:p>
    <w:p w14:paraId="4B7B4E9E" w14:textId="77777777" w:rsidR="00000000" w:rsidRDefault="004C51F7">
      <w:pPr>
        <w:pStyle w:val="af0"/>
        <w:rPr>
          <w:rtl/>
        </w:rPr>
      </w:pPr>
      <w:r>
        <w:rPr>
          <w:rFonts w:hint="eastAsia"/>
          <w:rtl/>
        </w:rPr>
        <w:t>עבד</w:t>
      </w:r>
      <w:r>
        <w:rPr>
          <w:rtl/>
        </w:rPr>
        <w:t>-אלמאלכ דהאמשה (רע"ם):</w:t>
      </w:r>
    </w:p>
    <w:p w14:paraId="5483D0CC" w14:textId="77777777" w:rsidR="00000000" w:rsidRDefault="004C51F7">
      <w:pPr>
        <w:pStyle w:val="a0"/>
        <w:rPr>
          <w:rFonts w:hint="cs"/>
          <w:rtl/>
        </w:rPr>
      </w:pPr>
    </w:p>
    <w:p w14:paraId="5FEE144C" w14:textId="77777777" w:rsidR="00000000" w:rsidRDefault="004C51F7">
      <w:pPr>
        <w:pStyle w:val="a0"/>
        <w:rPr>
          <w:rFonts w:hint="cs"/>
          <w:rtl/>
        </w:rPr>
      </w:pPr>
      <w:r>
        <w:rPr>
          <w:rFonts w:hint="cs"/>
          <w:rtl/>
        </w:rPr>
        <w:t>- - -</w:t>
      </w:r>
    </w:p>
    <w:p w14:paraId="4B8DA0EB" w14:textId="77777777" w:rsidR="00000000" w:rsidRDefault="004C51F7">
      <w:pPr>
        <w:pStyle w:val="a0"/>
        <w:rPr>
          <w:rFonts w:hint="cs"/>
          <w:rtl/>
        </w:rPr>
      </w:pPr>
    </w:p>
    <w:p w14:paraId="13633423" w14:textId="77777777" w:rsidR="00000000" w:rsidRDefault="004C51F7">
      <w:pPr>
        <w:pStyle w:val="af1"/>
        <w:rPr>
          <w:rtl/>
        </w:rPr>
      </w:pPr>
      <w:r>
        <w:rPr>
          <w:rtl/>
        </w:rPr>
        <w:t>היו"ר יולי-יואל אדלשטיין:</w:t>
      </w:r>
    </w:p>
    <w:p w14:paraId="5FD3D13E" w14:textId="77777777" w:rsidR="00000000" w:rsidRDefault="004C51F7">
      <w:pPr>
        <w:pStyle w:val="a0"/>
        <w:rPr>
          <w:rtl/>
        </w:rPr>
      </w:pPr>
    </w:p>
    <w:p w14:paraId="5C0F3002" w14:textId="77777777" w:rsidR="00000000" w:rsidRDefault="004C51F7">
      <w:pPr>
        <w:pStyle w:val="a0"/>
        <w:rPr>
          <w:rFonts w:hint="cs"/>
          <w:rtl/>
        </w:rPr>
      </w:pPr>
      <w:r>
        <w:rPr>
          <w:rFonts w:hint="cs"/>
          <w:rtl/>
        </w:rPr>
        <w:t>חבר הכנסת דהאמשה, חבר הכנסת טאהא, השר מתכוון לסיים, אל תפריעו לו.</w:t>
      </w:r>
    </w:p>
    <w:p w14:paraId="4DB19990" w14:textId="77777777" w:rsidR="00000000" w:rsidRDefault="004C51F7">
      <w:pPr>
        <w:pStyle w:val="a0"/>
        <w:ind w:firstLine="0"/>
        <w:rPr>
          <w:rFonts w:hint="cs"/>
          <w:rtl/>
        </w:rPr>
      </w:pPr>
    </w:p>
    <w:p w14:paraId="315D052D" w14:textId="77777777" w:rsidR="00000000" w:rsidRDefault="004C51F7">
      <w:pPr>
        <w:pStyle w:val="-"/>
        <w:rPr>
          <w:rtl/>
        </w:rPr>
      </w:pPr>
      <w:bookmarkStart w:id="284" w:name="FS000000405T30_12_2003_20_51_49C"/>
      <w:bookmarkEnd w:id="284"/>
      <w:r>
        <w:rPr>
          <w:rtl/>
        </w:rPr>
        <w:t>שר התיירות בנימין אלון:</w:t>
      </w:r>
    </w:p>
    <w:p w14:paraId="589C5D59" w14:textId="77777777" w:rsidR="00000000" w:rsidRDefault="004C51F7">
      <w:pPr>
        <w:pStyle w:val="a0"/>
        <w:rPr>
          <w:rtl/>
        </w:rPr>
      </w:pPr>
    </w:p>
    <w:p w14:paraId="01B5FC8C" w14:textId="77777777" w:rsidR="00000000" w:rsidRDefault="004C51F7">
      <w:pPr>
        <w:pStyle w:val="a0"/>
        <w:rPr>
          <w:rFonts w:hint="cs"/>
          <w:rtl/>
        </w:rPr>
      </w:pPr>
      <w:r>
        <w:rPr>
          <w:rFonts w:hint="cs"/>
          <w:rtl/>
        </w:rPr>
        <w:t>חבר הכנסת דהאמשה, על כורחך נכבש</w:t>
      </w:r>
      <w:r>
        <w:rPr>
          <w:rFonts w:hint="cs"/>
          <w:rtl/>
        </w:rPr>
        <w:t>ת בשנת 1948. נהגו לקרוא לך ערביי פנים, ואתה בין 1948 ל-1967 לא אהבת ולא התגאית בעובדה שאתה אזרח ישראלי. למה להתכחש? חבר הכנסת דהאמשה, הרי לחמת על זה וגם שילמת על זה. לא התגאית בעובדה שאתה אזרח ישראלי. אני מבין אותך, כבשו אתכם על כורחכם. אבל, האם אני קורא ל</w:t>
      </w:r>
      <w:r>
        <w:rPr>
          <w:rFonts w:hint="cs"/>
          <w:rtl/>
        </w:rPr>
        <w:t xml:space="preserve">ציפורי ההיסטורית שטח כבוש, כי אתה כבוש? האם אני קורא לעכו שטח כבוש, כי אתה כבוש? לא. אתם, באמת על כורחכם קיבלתם את שיבת ציון, שחזרה לביתה שלה. </w:t>
      </w:r>
    </w:p>
    <w:p w14:paraId="3DA638D6" w14:textId="77777777" w:rsidR="00000000" w:rsidRDefault="004C51F7">
      <w:pPr>
        <w:pStyle w:val="a0"/>
        <w:rPr>
          <w:rFonts w:hint="cs"/>
          <w:rtl/>
        </w:rPr>
      </w:pPr>
    </w:p>
    <w:p w14:paraId="2CDF4981" w14:textId="77777777" w:rsidR="00000000" w:rsidRDefault="004C51F7">
      <w:pPr>
        <w:pStyle w:val="a0"/>
        <w:rPr>
          <w:rFonts w:hint="cs"/>
          <w:rtl/>
        </w:rPr>
      </w:pPr>
      <w:r>
        <w:rPr>
          <w:rFonts w:hint="cs"/>
          <w:rtl/>
        </w:rPr>
        <w:t xml:space="preserve">אבל, כשם שאתם על כורחכם קיבלתם את זה, כך קיבלו את זה על כורחם אחיכם ביהודה ובשומרון. אפשר להגיע לפתרון של שלום </w:t>
      </w:r>
      <w:r>
        <w:rPr>
          <w:rFonts w:hint="cs"/>
          <w:rtl/>
        </w:rPr>
        <w:t>בלי טרנספר פיזי על כורחך. אפשר, אם אתה רואה את עצמך כפלסטיני פטריוט גאה, ואני מכבד אותך על זה, ואצלך פלסטיני הכוונה היא ערבי פלסטיני גאה - - -</w:t>
      </w:r>
    </w:p>
    <w:p w14:paraId="0D13A997" w14:textId="77777777" w:rsidR="00000000" w:rsidRDefault="004C51F7">
      <w:pPr>
        <w:pStyle w:val="a0"/>
        <w:ind w:firstLine="0"/>
        <w:rPr>
          <w:rFonts w:hint="cs"/>
          <w:rtl/>
        </w:rPr>
      </w:pPr>
    </w:p>
    <w:p w14:paraId="465DC385" w14:textId="77777777" w:rsidR="00000000" w:rsidRDefault="004C51F7">
      <w:pPr>
        <w:pStyle w:val="af0"/>
        <w:rPr>
          <w:rtl/>
        </w:rPr>
      </w:pPr>
      <w:r>
        <w:rPr>
          <w:rFonts w:hint="eastAsia"/>
          <w:rtl/>
        </w:rPr>
        <w:t>עבד</w:t>
      </w:r>
      <w:r>
        <w:rPr>
          <w:rtl/>
        </w:rPr>
        <w:t>-אלמאלכ דהאמשה (רע"ם):</w:t>
      </w:r>
    </w:p>
    <w:p w14:paraId="1622B1F7" w14:textId="77777777" w:rsidR="00000000" w:rsidRDefault="004C51F7">
      <w:pPr>
        <w:pStyle w:val="a0"/>
        <w:rPr>
          <w:rFonts w:hint="cs"/>
          <w:rtl/>
        </w:rPr>
      </w:pPr>
    </w:p>
    <w:p w14:paraId="4C1212BE" w14:textId="77777777" w:rsidR="00000000" w:rsidRDefault="004C51F7">
      <w:pPr>
        <w:pStyle w:val="a0"/>
        <w:rPr>
          <w:rFonts w:hint="cs"/>
          <w:rtl/>
        </w:rPr>
      </w:pPr>
      <w:r>
        <w:rPr>
          <w:rFonts w:hint="cs"/>
          <w:rtl/>
        </w:rPr>
        <w:t>גם זה וגם זה. בו-זמנית. למה אתה מפצל את זה?</w:t>
      </w:r>
    </w:p>
    <w:p w14:paraId="6C65DDD6" w14:textId="77777777" w:rsidR="00000000" w:rsidRDefault="004C51F7">
      <w:pPr>
        <w:pStyle w:val="a0"/>
        <w:ind w:firstLine="0"/>
        <w:rPr>
          <w:rFonts w:hint="cs"/>
          <w:rtl/>
        </w:rPr>
      </w:pPr>
    </w:p>
    <w:p w14:paraId="1AFC3A47" w14:textId="77777777" w:rsidR="00000000" w:rsidRDefault="004C51F7">
      <w:pPr>
        <w:pStyle w:val="-"/>
        <w:rPr>
          <w:rtl/>
        </w:rPr>
      </w:pPr>
      <w:bookmarkStart w:id="285" w:name="FS000000405T30_12_2003_20_55_24C"/>
      <w:bookmarkEnd w:id="285"/>
      <w:r>
        <w:rPr>
          <w:rtl/>
        </w:rPr>
        <w:t>שר התיירות בנימין אלון:</w:t>
      </w:r>
    </w:p>
    <w:p w14:paraId="5954800C" w14:textId="77777777" w:rsidR="00000000" w:rsidRDefault="004C51F7">
      <w:pPr>
        <w:pStyle w:val="a0"/>
        <w:rPr>
          <w:rtl/>
        </w:rPr>
      </w:pPr>
    </w:p>
    <w:p w14:paraId="19C1266D" w14:textId="77777777" w:rsidR="00000000" w:rsidRDefault="004C51F7">
      <w:pPr>
        <w:pStyle w:val="a0"/>
        <w:rPr>
          <w:rFonts w:hint="cs"/>
          <w:rtl/>
        </w:rPr>
      </w:pPr>
      <w:r>
        <w:rPr>
          <w:rFonts w:hint="cs"/>
          <w:rtl/>
        </w:rPr>
        <w:t>- - - אין גם זה</w:t>
      </w:r>
      <w:r>
        <w:rPr>
          <w:rFonts w:hint="cs"/>
          <w:rtl/>
        </w:rPr>
        <w:t xml:space="preserve"> וגם זה. בלי משחקים. </w:t>
      </w:r>
    </w:p>
    <w:p w14:paraId="21EBE3D0" w14:textId="77777777" w:rsidR="00000000" w:rsidRDefault="004C51F7">
      <w:pPr>
        <w:pStyle w:val="a0"/>
        <w:ind w:firstLine="0"/>
        <w:rPr>
          <w:rFonts w:hint="cs"/>
          <w:rtl/>
        </w:rPr>
      </w:pPr>
    </w:p>
    <w:p w14:paraId="718F6F96" w14:textId="77777777" w:rsidR="00000000" w:rsidRDefault="004C51F7">
      <w:pPr>
        <w:pStyle w:val="af1"/>
        <w:rPr>
          <w:rtl/>
        </w:rPr>
      </w:pPr>
      <w:r>
        <w:rPr>
          <w:rtl/>
        </w:rPr>
        <w:t>היו"ר יולי-יואל אדלשטיין:</w:t>
      </w:r>
    </w:p>
    <w:p w14:paraId="26B8C335" w14:textId="77777777" w:rsidR="00000000" w:rsidRDefault="004C51F7">
      <w:pPr>
        <w:pStyle w:val="a0"/>
        <w:rPr>
          <w:rtl/>
        </w:rPr>
      </w:pPr>
    </w:p>
    <w:p w14:paraId="19258985" w14:textId="77777777" w:rsidR="00000000" w:rsidRDefault="004C51F7">
      <w:pPr>
        <w:pStyle w:val="a0"/>
        <w:rPr>
          <w:rFonts w:hint="cs"/>
          <w:rtl/>
        </w:rPr>
      </w:pPr>
      <w:r>
        <w:rPr>
          <w:rFonts w:hint="cs"/>
          <w:rtl/>
        </w:rPr>
        <w:t>אדוני השר, אתה שקול כנגד חמישה חברי כנסת.</w:t>
      </w:r>
    </w:p>
    <w:p w14:paraId="50196ECF" w14:textId="77777777" w:rsidR="00000000" w:rsidRDefault="004C51F7">
      <w:pPr>
        <w:pStyle w:val="a0"/>
        <w:ind w:firstLine="0"/>
        <w:rPr>
          <w:rFonts w:hint="cs"/>
          <w:rtl/>
        </w:rPr>
      </w:pPr>
    </w:p>
    <w:p w14:paraId="7ABCDD94" w14:textId="77777777" w:rsidR="00000000" w:rsidRDefault="004C51F7">
      <w:pPr>
        <w:pStyle w:val="-"/>
        <w:rPr>
          <w:rtl/>
        </w:rPr>
      </w:pPr>
      <w:bookmarkStart w:id="286" w:name="FS000000405T30_12_2003_20_55_44C"/>
      <w:bookmarkEnd w:id="286"/>
      <w:r>
        <w:rPr>
          <w:rtl/>
        </w:rPr>
        <w:t>שר התיירות בנימין אלון:</w:t>
      </w:r>
    </w:p>
    <w:p w14:paraId="3A8D6390" w14:textId="77777777" w:rsidR="00000000" w:rsidRDefault="004C51F7">
      <w:pPr>
        <w:pStyle w:val="a0"/>
        <w:rPr>
          <w:rtl/>
        </w:rPr>
      </w:pPr>
    </w:p>
    <w:p w14:paraId="5D315B42" w14:textId="77777777" w:rsidR="00000000" w:rsidRDefault="004C51F7">
      <w:pPr>
        <w:pStyle w:val="a0"/>
        <w:rPr>
          <w:rFonts w:hint="cs"/>
          <w:rtl/>
        </w:rPr>
      </w:pPr>
      <w:r>
        <w:rPr>
          <w:rFonts w:hint="cs"/>
          <w:rtl/>
        </w:rPr>
        <w:t>עוד שנייה. חבר הכנסת דהאמשה, תן לי לסיים. אם אתה, כחבר כנסת, תאמר: אני מרגיש פטריוט פלסטיני, ירדן היא מדינת הלאום הפלסטינית, אתה תוכל לגור</w:t>
      </w:r>
      <w:r>
        <w:rPr>
          <w:rFonts w:hint="cs"/>
          <w:rtl/>
        </w:rPr>
        <w:t xml:space="preserve"> בביתך, בעכו או היכן שאתה גר, ותהיה חבר בפרלמנט בעמאן. </w:t>
      </w:r>
    </w:p>
    <w:p w14:paraId="4986EBE9" w14:textId="77777777" w:rsidR="00000000" w:rsidRDefault="004C51F7">
      <w:pPr>
        <w:pStyle w:val="a0"/>
        <w:ind w:firstLine="0"/>
        <w:rPr>
          <w:rFonts w:hint="cs"/>
          <w:rtl/>
        </w:rPr>
      </w:pPr>
    </w:p>
    <w:p w14:paraId="581529ED" w14:textId="77777777" w:rsidR="00000000" w:rsidRDefault="004C51F7">
      <w:pPr>
        <w:pStyle w:val="af0"/>
        <w:rPr>
          <w:rtl/>
        </w:rPr>
      </w:pPr>
      <w:r>
        <w:rPr>
          <w:rFonts w:hint="eastAsia"/>
          <w:rtl/>
        </w:rPr>
        <w:t>עבד</w:t>
      </w:r>
      <w:r>
        <w:rPr>
          <w:rtl/>
        </w:rPr>
        <w:t>-אלמאלכ דהאמשה (רע"ם):</w:t>
      </w:r>
    </w:p>
    <w:p w14:paraId="3EF65299" w14:textId="77777777" w:rsidR="00000000" w:rsidRDefault="004C51F7">
      <w:pPr>
        <w:pStyle w:val="a0"/>
        <w:rPr>
          <w:rFonts w:hint="cs"/>
          <w:rtl/>
        </w:rPr>
      </w:pPr>
    </w:p>
    <w:p w14:paraId="0ACB87D5" w14:textId="77777777" w:rsidR="00000000" w:rsidRDefault="004C51F7">
      <w:pPr>
        <w:pStyle w:val="a0"/>
        <w:rPr>
          <w:rFonts w:hint="cs"/>
          <w:rtl/>
        </w:rPr>
      </w:pPr>
      <w:r>
        <w:rPr>
          <w:rFonts w:hint="cs"/>
          <w:rtl/>
        </w:rPr>
        <w:t>לא, זה לא נכון. גם היסטורית זה לא נכון.</w:t>
      </w:r>
    </w:p>
    <w:p w14:paraId="3D26BE76" w14:textId="77777777" w:rsidR="00000000" w:rsidRDefault="004C51F7">
      <w:pPr>
        <w:pStyle w:val="a0"/>
        <w:ind w:firstLine="0"/>
        <w:rPr>
          <w:rFonts w:hint="cs"/>
          <w:rtl/>
        </w:rPr>
      </w:pPr>
    </w:p>
    <w:p w14:paraId="126584AB" w14:textId="77777777" w:rsidR="00000000" w:rsidRDefault="004C51F7">
      <w:pPr>
        <w:pStyle w:val="-"/>
        <w:rPr>
          <w:rtl/>
        </w:rPr>
      </w:pPr>
      <w:bookmarkStart w:id="287" w:name="FS000000405T30_12_2003_20_56_49C"/>
      <w:bookmarkEnd w:id="287"/>
      <w:r>
        <w:rPr>
          <w:rtl/>
        </w:rPr>
        <w:t>שר התיירות בנימין אלון:</w:t>
      </w:r>
    </w:p>
    <w:p w14:paraId="5B9F58C1" w14:textId="77777777" w:rsidR="00000000" w:rsidRDefault="004C51F7">
      <w:pPr>
        <w:pStyle w:val="a0"/>
        <w:rPr>
          <w:rtl/>
        </w:rPr>
      </w:pPr>
    </w:p>
    <w:p w14:paraId="0B1CCCA4" w14:textId="77777777" w:rsidR="00000000" w:rsidRDefault="004C51F7">
      <w:pPr>
        <w:pStyle w:val="a0"/>
        <w:rPr>
          <w:rFonts w:hint="cs"/>
          <w:rtl/>
        </w:rPr>
      </w:pPr>
      <w:r>
        <w:rPr>
          <w:rFonts w:hint="cs"/>
          <w:rtl/>
        </w:rPr>
        <w:t>לא? אתה תהיה חבר בפרלמנט בעמאן, אני אהיה חבר בפרלמנט בירושלים, נקים שתי מדינות לשני עמים, לא נריב אחד עם ה</w:t>
      </w:r>
      <w:r>
        <w:rPr>
          <w:rFonts w:hint="cs"/>
          <w:rtl/>
        </w:rPr>
        <w:t>שני, נכבד אחד את השני, אתה תהיה גשר לשלום, אני אהיה גשר לשלום - - -</w:t>
      </w:r>
    </w:p>
    <w:p w14:paraId="6AE371F6" w14:textId="77777777" w:rsidR="00000000" w:rsidRDefault="004C51F7">
      <w:pPr>
        <w:pStyle w:val="a0"/>
        <w:ind w:firstLine="0"/>
        <w:rPr>
          <w:rFonts w:hint="cs"/>
          <w:rtl/>
        </w:rPr>
      </w:pPr>
    </w:p>
    <w:p w14:paraId="3297E806" w14:textId="77777777" w:rsidR="00000000" w:rsidRDefault="004C51F7">
      <w:pPr>
        <w:pStyle w:val="af0"/>
        <w:rPr>
          <w:rtl/>
        </w:rPr>
      </w:pPr>
      <w:r>
        <w:rPr>
          <w:rFonts w:hint="eastAsia"/>
          <w:rtl/>
        </w:rPr>
        <w:t>עבד</w:t>
      </w:r>
      <w:r>
        <w:rPr>
          <w:rtl/>
        </w:rPr>
        <w:t>-אלמאלכ דהאמשה (רע"ם):</w:t>
      </w:r>
    </w:p>
    <w:p w14:paraId="08ACF930" w14:textId="77777777" w:rsidR="00000000" w:rsidRDefault="004C51F7">
      <w:pPr>
        <w:pStyle w:val="a0"/>
        <w:rPr>
          <w:rFonts w:hint="cs"/>
          <w:rtl/>
        </w:rPr>
      </w:pPr>
    </w:p>
    <w:p w14:paraId="6EE05318" w14:textId="77777777" w:rsidR="00000000" w:rsidRDefault="004C51F7">
      <w:pPr>
        <w:pStyle w:val="a0"/>
        <w:rPr>
          <w:rFonts w:hint="cs"/>
          <w:rtl/>
        </w:rPr>
      </w:pPr>
      <w:r>
        <w:rPr>
          <w:rFonts w:hint="cs"/>
          <w:rtl/>
        </w:rPr>
        <w:t>פה, רק פה.</w:t>
      </w:r>
    </w:p>
    <w:p w14:paraId="2EE0A373" w14:textId="77777777" w:rsidR="00000000" w:rsidRDefault="004C51F7">
      <w:pPr>
        <w:pStyle w:val="a0"/>
        <w:ind w:firstLine="0"/>
        <w:rPr>
          <w:rFonts w:hint="cs"/>
          <w:rtl/>
        </w:rPr>
      </w:pPr>
    </w:p>
    <w:p w14:paraId="7AEB439F" w14:textId="77777777" w:rsidR="00000000" w:rsidRDefault="004C51F7">
      <w:pPr>
        <w:pStyle w:val="af0"/>
        <w:rPr>
          <w:rtl/>
        </w:rPr>
      </w:pPr>
      <w:bookmarkStart w:id="288" w:name="FS000000405T30_12_2003_20_57_38C"/>
      <w:bookmarkEnd w:id="288"/>
      <w:r>
        <w:rPr>
          <w:rFonts w:hint="eastAsia"/>
          <w:rtl/>
        </w:rPr>
        <w:t>קולט</w:t>
      </w:r>
      <w:r>
        <w:rPr>
          <w:rtl/>
        </w:rPr>
        <w:t xml:space="preserve"> אביטל (העבודה-מימד):</w:t>
      </w:r>
    </w:p>
    <w:p w14:paraId="2E8E2A97" w14:textId="77777777" w:rsidR="00000000" w:rsidRDefault="004C51F7">
      <w:pPr>
        <w:pStyle w:val="a0"/>
        <w:rPr>
          <w:rFonts w:hint="cs"/>
          <w:rtl/>
        </w:rPr>
      </w:pPr>
    </w:p>
    <w:p w14:paraId="1F04B833" w14:textId="77777777" w:rsidR="00000000" w:rsidRDefault="004C51F7">
      <w:pPr>
        <w:pStyle w:val="a0"/>
        <w:rPr>
          <w:rFonts w:hint="cs"/>
          <w:rtl/>
        </w:rPr>
      </w:pPr>
      <w:r>
        <w:rPr>
          <w:rFonts w:hint="cs"/>
          <w:rtl/>
        </w:rPr>
        <w:t>ואם הירדנים לא רוצים?</w:t>
      </w:r>
    </w:p>
    <w:p w14:paraId="131B5219" w14:textId="77777777" w:rsidR="00000000" w:rsidRDefault="004C51F7">
      <w:pPr>
        <w:pStyle w:val="a0"/>
        <w:rPr>
          <w:rFonts w:hint="cs"/>
          <w:rtl/>
        </w:rPr>
      </w:pPr>
    </w:p>
    <w:p w14:paraId="1A294D32" w14:textId="77777777" w:rsidR="00000000" w:rsidRDefault="004C51F7">
      <w:pPr>
        <w:pStyle w:val="-"/>
        <w:rPr>
          <w:rtl/>
        </w:rPr>
      </w:pPr>
      <w:r>
        <w:rPr>
          <w:rtl/>
        </w:rPr>
        <w:t>שר התיירות בנימין אלון:</w:t>
      </w:r>
    </w:p>
    <w:p w14:paraId="3D832EE9" w14:textId="77777777" w:rsidR="00000000" w:rsidRDefault="004C51F7">
      <w:pPr>
        <w:pStyle w:val="a0"/>
        <w:ind w:firstLine="0"/>
        <w:rPr>
          <w:rFonts w:hint="cs"/>
          <w:rtl/>
        </w:rPr>
      </w:pPr>
    </w:p>
    <w:p w14:paraId="6CAB7FE0" w14:textId="77777777" w:rsidR="00000000" w:rsidRDefault="004C51F7">
      <w:pPr>
        <w:pStyle w:val="a0"/>
        <w:ind w:firstLine="720"/>
        <w:rPr>
          <w:rFonts w:hint="cs"/>
          <w:rtl/>
        </w:rPr>
      </w:pPr>
      <w:r>
        <w:rPr>
          <w:rFonts w:hint="cs"/>
          <w:rtl/>
        </w:rPr>
        <w:t xml:space="preserve">אבל אינכם יכולים לומר שאתם נגד צבא-הגנה לישראל, נגד מדינת ישראל - - </w:t>
      </w:r>
    </w:p>
    <w:p w14:paraId="0A55AF69" w14:textId="77777777" w:rsidR="00000000" w:rsidRDefault="004C51F7">
      <w:pPr>
        <w:pStyle w:val="a0"/>
        <w:ind w:firstLine="0"/>
        <w:rPr>
          <w:rFonts w:hint="cs"/>
          <w:rtl/>
        </w:rPr>
      </w:pPr>
    </w:p>
    <w:p w14:paraId="14370C84" w14:textId="77777777" w:rsidR="00000000" w:rsidRDefault="004C51F7">
      <w:pPr>
        <w:pStyle w:val="af0"/>
        <w:rPr>
          <w:rtl/>
        </w:rPr>
      </w:pPr>
      <w:r>
        <w:rPr>
          <w:rFonts w:hint="eastAsia"/>
          <w:rtl/>
        </w:rPr>
        <w:t>עבד</w:t>
      </w:r>
      <w:r>
        <w:rPr>
          <w:rtl/>
        </w:rPr>
        <w:t>-אלמאלכ דהאמשה (רע"ם):</w:t>
      </w:r>
    </w:p>
    <w:p w14:paraId="1EE7CE5D" w14:textId="77777777" w:rsidR="00000000" w:rsidRDefault="004C51F7">
      <w:pPr>
        <w:pStyle w:val="a0"/>
        <w:rPr>
          <w:rFonts w:hint="cs"/>
          <w:rtl/>
        </w:rPr>
      </w:pPr>
    </w:p>
    <w:p w14:paraId="3DE49848" w14:textId="77777777" w:rsidR="00000000" w:rsidRDefault="004C51F7">
      <w:pPr>
        <w:pStyle w:val="a0"/>
        <w:rPr>
          <w:rFonts w:hint="cs"/>
          <w:rtl/>
        </w:rPr>
      </w:pPr>
      <w:r>
        <w:rPr>
          <w:rFonts w:hint="cs"/>
          <w:rtl/>
        </w:rPr>
        <w:t>אנחנו נגד כיבוש, נגד שפיכות דמים.</w:t>
      </w:r>
    </w:p>
    <w:p w14:paraId="05B2DB7A" w14:textId="77777777" w:rsidR="00000000" w:rsidRDefault="004C51F7">
      <w:pPr>
        <w:pStyle w:val="a0"/>
        <w:ind w:firstLine="0"/>
        <w:rPr>
          <w:rFonts w:hint="cs"/>
          <w:rtl/>
        </w:rPr>
      </w:pPr>
    </w:p>
    <w:p w14:paraId="399A7837" w14:textId="77777777" w:rsidR="00000000" w:rsidRDefault="004C51F7">
      <w:pPr>
        <w:pStyle w:val="-"/>
        <w:rPr>
          <w:rtl/>
        </w:rPr>
      </w:pPr>
      <w:bookmarkStart w:id="289" w:name="FS000000405T30_12_2003_20_40_17"/>
      <w:bookmarkStart w:id="290" w:name="FS000000405T30_12_2003_20_40_22C"/>
      <w:bookmarkEnd w:id="289"/>
      <w:bookmarkEnd w:id="290"/>
      <w:r>
        <w:rPr>
          <w:rtl/>
        </w:rPr>
        <w:t>שר התיירות בנימין אלון:</w:t>
      </w:r>
    </w:p>
    <w:p w14:paraId="7602A5DA" w14:textId="77777777" w:rsidR="00000000" w:rsidRDefault="004C51F7">
      <w:pPr>
        <w:pStyle w:val="a0"/>
        <w:rPr>
          <w:rtl/>
        </w:rPr>
      </w:pPr>
    </w:p>
    <w:p w14:paraId="5EA18E29" w14:textId="77777777" w:rsidR="00000000" w:rsidRDefault="004C51F7">
      <w:pPr>
        <w:pStyle w:val="a0"/>
        <w:rPr>
          <w:rFonts w:hint="cs"/>
          <w:rtl/>
        </w:rPr>
      </w:pPr>
      <w:r>
        <w:rPr>
          <w:rFonts w:hint="cs"/>
          <w:rtl/>
        </w:rPr>
        <w:t xml:space="preserve">- - נגד שיבת ישראל לארצם, נגד חוק השבות - - </w:t>
      </w:r>
    </w:p>
    <w:p w14:paraId="76D79F5F" w14:textId="77777777" w:rsidR="00000000" w:rsidRDefault="004C51F7">
      <w:pPr>
        <w:pStyle w:val="a0"/>
        <w:ind w:firstLine="0"/>
        <w:rPr>
          <w:rFonts w:hint="cs"/>
          <w:rtl/>
        </w:rPr>
      </w:pPr>
    </w:p>
    <w:p w14:paraId="4909EF9B" w14:textId="77777777" w:rsidR="00000000" w:rsidRDefault="004C51F7">
      <w:pPr>
        <w:pStyle w:val="af0"/>
        <w:rPr>
          <w:rtl/>
        </w:rPr>
      </w:pPr>
      <w:r>
        <w:rPr>
          <w:rFonts w:hint="eastAsia"/>
          <w:rtl/>
        </w:rPr>
        <w:t>עבד</w:t>
      </w:r>
      <w:r>
        <w:rPr>
          <w:rtl/>
        </w:rPr>
        <w:t>-אלמאלכ דהאמשה (רע"ם):</w:t>
      </w:r>
    </w:p>
    <w:p w14:paraId="1D39DCF6" w14:textId="77777777" w:rsidR="00000000" w:rsidRDefault="004C51F7">
      <w:pPr>
        <w:pStyle w:val="a0"/>
        <w:rPr>
          <w:rFonts w:hint="cs"/>
          <w:rtl/>
        </w:rPr>
      </w:pPr>
    </w:p>
    <w:p w14:paraId="4FDE8010" w14:textId="77777777" w:rsidR="00000000" w:rsidRDefault="004C51F7">
      <w:pPr>
        <w:pStyle w:val="a0"/>
        <w:rPr>
          <w:rFonts w:hint="cs"/>
          <w:rtl/>
        </w:rPr>
      </w:pPr>
      <w:r>
        <w:rPr>
          <w:rFonts w:hint="cs"/>
          <w:rtl/>
        </w:rPr>
        <w:t>אנחנו נגד טרנספר.</w:t>
      </w:r>
    </w:p>
    <w:p w14:paraId="25E3D695" w14:textId="77777777" w:rsidR="00000000" w:rsidRDefault="004C51F7">
      <w:pPr>
        <w:pStyle w:val="a0"/>
        <w:ind w:firstLine="0"/>
        <w:rPr>
          <w:rFonts w:hint="cs"/>
          <w:rtl/>
        </w:rPr>
      </w:pPr>
    </w:p>
    <w:p w14:paraId="30ABD3C4" w14:textId="77777777" w:rsidR="00000000" w:rsidRDefault="004C51F7">
      <w:pPr>
        <w:pStyle w:val="-"/>
        <w:rPr>
          <w:rtl/>
        </w:rPr>
      </w:pPr>
      <w:bookmarkStart w:id="291" w:name="FS000000405T30_12_2003_20_40_55C"/>
      <w:bookmarkEnd w:id="291"/>
      <w:r>
        <w:rPr>
          <w:rtl/>
        </w:rPr>
        <w:t>שר התיירות בנימין אלון:</w:t>
      </w:r>
    </w:p>
    <w:p w14:paraId="4AE7E48A" w14:textId="77777777" w:rsidR="00000000" w:rsidRDefault="004C51F7">
      <w:pPr>
        <w:pStyle w:val="a0"/>
        <w:rPr>
          <w:rtl/>
        </w:rPr>
      </w:pPr>
    </w:p>
    <w:p w14:paraId="3D374FE9" w14:textId="77777777" w:rsidR="00000000" w:rsidRDefault="004C51F7">
      <w:pPr>
        <w:pStyle w:val="a0"/>
        <w:rPr>
          <w:rFonts w:hint="cs"/>
          <w:rtl/>
        </w:rPr>
      </w:pPr>
      <w:r>
        <w:rPr>
          <w:rFonts w:hint="cs"/>
          <w:rtl/>
        </w:rPr>
        <w:t xml:space="preserve">- - נגד קרן-הקיימת לישראל, נגד הסוכנות היהודית, ולדרוש </w:t>
      </w:r>
      <w:r>
        <w:rPr>
          <w:rFonts w:hint="cs"/>
          <w:rtl/>
        </w:rPr>
        <w:t>גם בו-זמנית - - -</w:t>
      </w:r>
    </w:p>
    <w:p w14:paraId="0E0165F4" w14:textId="77777777" w:rsidR="00000000" w:rsidRDefault="004C51F7">
      <w:pPr>
        <w:pStyle w:val="a0"/>
        <w:ind w:firstLine="0"/>
        <w:rPr>
          <w:rFonts w:hint="cs"/>
          <w:rtl/>
        </w:rPr>
      </w:pPr>
    </w:p>
    <w:p w14:paraId="66B0FFFB" w14:textId="77777777" w:rsidR="00000000" w:rsidRDefault="004C51F7">
      <w:pPr>
        <w:pStyle w:val="af0"/>
        <w:rPr>
          <w:rtl/>
        </w:rPr>
      </w:pPr>
      <w:r>
        <w:rPr>
          <w:rFonts w:hint="eastAsia"/>
          <w:rtl/>
        </w:rPr>
        <w:t>קריאות</w:t>
      </w:r>
      <w:r>
        <w:rPr>
          <w:rtl/>
        </w:rPr>
        <w:t>:</w:t>
      </w:r>
    </w:p>
    <w:p w14:paraId="2F591ED2" w14:textId="77777777" w:rsidR="00000000" w:rsidRDefault="004C51F7">
      <w:pPr>
        <w:pStyle w:val="a0"/>
        <w:rPr>
          <w:rFonts w:hint="cs"/>
          <w:rtl/>
        </w:rPr>
      </w:pPr>
    </w:p>
    <w:p w14:paraId="09002194" w14:textId="77777777" w:rsidR="00000000" w:rsidRDefault="004C51F7">
      <w:pPr>
        <w:pStyle w:val="a0"/>
        <w:rPr>
          <w:rFonts w:hint="cs"/>
          <w:rtl/>
        </w:rPr>
      </w:pPr>
      <w:r>
        <w:rPr>
          <w:rFonts w:hint="cs"/>
          <w:rtl/>
        </w:rPr>
        <w:t xml:space="preserve">- - - </w:t>
      </w:r>
    </w:p>
    <w:p w14:paraId="6514E296" w14:textId="77777777" w:rsidR="00000000" w:rsidRDefault="004C51F7">
      <w:pPr>
        <w:pStyle w:val="a0"/>
        <w:ind w:firstLine="0"/>
        <w:rPr>
          <w:rFonts w:hint="cs"/>
          <w:rtl/>
        </w:rPr>
      </w:pPr>
    </w:p>
    <w:p w14:paraId="6D457AB1" w14:textId="77777777" w:rsidR="00000000" w:rsidRDefault="004C51F7">
      <w:pPr>
        <w:pStyle w:val="-"/>
        <w:rPr>
          <w:rtl/>
        </w:rPr>
      </w:pPr>
      <w:bookmarkStart w:id="292" w:name="FS000000405T30_12_2003_20_41_26C"/>
      <w:bookmarkEnd w:id="292"/>
      <w:r>
        <w:rPr>
          <w:rtl/>
        </w:rPr>
        <w:t>שר התיירות בנימין אלון:</w:t>
      </w:r>
    </w:p>
    <w:p w14:paraId="1D80CF37" w14:textId="77777777" w:rsidR="00000000" w:rsidRDefault="004C51F7">
      <w:pPr>
        <w:pStyle w:val="a0"/>
        <w:rPr>
          <w:rtl/>
        </w:rPr>
      </w:pPr>
    </w:p>
    <w:p w14:paraId="719A2EA5" w14:textId="77777777" w:rsidR="00000000" w:rsidRDefault="004C51F7">
      <w:pPr>
        <w:pStyle w:val="a0"/>
        <w:rPr>
          <w:rFonts w:hint="cs"/>
          <w:rtl/>
        </w:rPr>
      </w:pPr>
      <w:r>
        <w:rPr>
          <w:rFonts w:hint="cs"/>
          <w:rtl/>
        </w:rPr>
        <w:t xml:space="preserve">אני מסיים, אדוני היושב-ראש. אפשר בלי טרנספר בכפייה, רק לטרנספר את הזכויות. שני פרלמנטים </w:t>
      </w:r>
      <w:r>
        <w:rPr>
          <w:rtl/>
        </w:rPr>
        <w:t>–</w:t>
      </w:r>
      <w:r>
        <w:rPr>
          <w:rFonts w:hint="cs"/>
          <w:rtl/>
        </w:rPr>
        <w:t xml:space="preserve"> בעמאן, בירת המדינה הפלסטינית תחת הממלכה ההאשמית, ובישראל, בירושלים, בירת המדינה היהודית. אנחנו נוכל יחד. </w:t>
      </w:r>
      <w:r>
        <w:rPr>
          <w:rFonts w:hint="cs"/>
          <w:rtl/>
        </w:rPr>
        <w:t xml:space="preserve">תרצה להיות, חבר הכנסת דהאמשה, כמו הדרוזים, לשרת בצבא - - </w:t>
      </w:r>
    </w:p>
    <w:p w14:paraId="42FC5C96" w14:textId="77777777" w:rsidR="00000000" w:rsidRDefault="004C51F7">
      <w:pPr>
        <w:pStyle w:val="a0"/>
        <w:ind w:firstLine="0"/>
        <w:rPr>
          <w:rFonts w:hint="cs"/>
          <w:rtl/>
        </w:rPr>
      </w:pPr>
    </w:p>
    <w:p w14:paraId="6678CF04" w14:textId="77777777" w:rsidR="00000000" w:rsidRDefault="004C51F7">
      <w:pPr>
        <w:pStyle w:val="af0"/>
        <w:rPr>
          <w:rtl/>
        </w:rPr>
      </w:pPr>
      <w:r>
        <w:rPr>
          <w:rFonts w:hint="eastAsia"/>
          <w:rtl/>
        </w:rPr>
        <w:t>עבד</w:t>
      </w:r>
      <w:r>
        <w:rPr>
          <w:rtl/>
        </w:rPr>
        <w:t>-אלמאלכ דהאמשה (רע"ם):</w:t>
      </w:r>
    </w:p>
    <w:p w14:paraId="43AAB534" w14:textId="77777777" w:rsidR="00000000" w:rsidRDefault="004C51F7">
      <w:pPr>
        <w:pStyle w:val="a0"/>
        <w:rPr>
          <w:rFonts w:hint="cs"/>
          <w:rtl/>
        </w:rPr>
      </w:pPr>
    </w:p>
    <w:p w14:paraId="06F66330" w14:textId="77777777" w:rsidR="00000000" w:rsidRDefault="004C51F7">
      <w:pPr>
        <w:pStyle w:val="a0"/>
        <w:rPr>
          <w:rFonts w:hint="cs"/>
          <w:rtl/>
        </w:rPr>
      </w:pPr>
      <w:r>
        <w:rPr>
          <w:rFonts w:hint="cs"/>
          <w:rtl/>
        </w:rPr>
        <w:t>מה אתה מדבר על הדרוזים?</w:t>
      </w:r>
    </w:p>
    <w:p w14:paraId="3547CD01" w14:textId="77777777" w:rsidR="00000000" w:rsidRDefault="004C51F7">
      <w:pPr>
        <w:pStyle w:val="a0"/>
        <w:ind w:firstLine="0"/>
        <w:rPr>
          <w:rFonts w:hint="cs"/>
          <w:rtl/>
        </w:rPr>
      </w:pPr>
    </w:p>
    <w:p w14:paraId="1E906B6B" w14:textId="77777777" w:rsidR="00000000" w:rsidRDefault="004C51F7">
      <w:pPr>
        <w:pStyle w:val="-"/>
        <w:rPr>
          <w:rtl/>
        </w:rPr>
      </w:pPr>
      <w:bookmarkStart w:id="293" w:name="FS000000405T30_12_2003_20_42_32C"/>
      <w:bookmarkEnd w:id="293"/>
      <w:r>
        <w:rPr>
          <w:rtl/>
        </w:rPr>
        <w:t>שר התיירות בנימין אלון:</w:t>
      </w:r>
    </w:p>
    <w:p w14:paraId="2575A95C" w14:textId="77777777" w:rsidR="00000000" w:rsidRDefault="004C51F7">
      <w:pPr>
        <w:pStyle w:val="a0"/>
        <w:rPr>
          <w:rtl/>
        </w:rPr>
      </w:pPr>
    </w:p>
    <w:p w14:paraId="2DEEFED2" w14:textId="77777777" w:rsidR="00000000" w:rsidRDefault="004C51F7">
      <w:pPr>
        <w:pStyle w:val="a0"/>
        <w:rPr>
          <w:rFonts w:hint="cs"/>
          <w:rtl/>
        </w:rPr>
      </w:pPr>
      <w:r>
        <w:rPr>
          <w:rFonts w:hint="cs"/>
          <w:rtl/>
        </w:rPr>
        <w:t xml:space="preserve">- -  נאמן עד הסוף למדינה, תישאר חבר כנסת פה - - - </w:t>
      </w:r>
    </w:p>
    <w:p w14:paraId="44B2944F" w14:textId="77777777" w:rsidR="00000000" w:rsidRDefault="004C51F7">
      <w:pPr>
        <w:pStyle w:val="a0"/>
        <w:ind w:firstLine="0"/>
        <w:rPr>
          <w:rFonts w:hint="cs"/>
          <w:rtl/>
        </w:rPr>
      </w:pPr>
    </w:p>
    <w:p w14:paraId="11F06242" w14:textId="77777777" w:rsidR="00000000" w:rsidRDefault="004C51F7">
      <w:pPr>
        <w:pStyle w:val="af1"/>
        <w:rPr>
          <w:rtl/>
        </w:rPr>
      </w:pPr>
      <w:r>
        <w:rPr>
          <w:rtl/>
        </w:rPr>
        <w:t>היו"ר יולי-יואל אדלשטיין:</w:t>
      </w:r>
    </w:p>
    <w:p w14:paraId="4DF6435C" w14:textId="77777777" w:rsidR="00000000" w:rsidRDefault="004C51F7">
      <w:pPr>
        <w:pStyle w:val="a0"/>
        <w:rPr>
          <w:rtl/>
        </w:rPr>
      </w:pPr>
    </w:p>
    <w:p w14:paraId="7B8301E6" w14:textId="77777777" w:rsidR="00000000" w:rsidRDefault="004C51F7">
      <w:pPr>
        <w:pStyle w:val="a0"/>
        <w:rPr>
          <w:rFonts w:hint="cs"/>
          <w:rtl/>
        </w:rPr>
      </w:pPr>
      <w:r>
        <w:rPr>
          <w:rFonts w:hint="cs"/>
          <w:rtl/>
        </w:rPr>
        <w:t>אני מבקש, שכנעת את חבר הכנסת דהאמשה.</w:t>
      </w:r>
    </w:p>
    <w:p w14:paraId="6BECE0D1" w14:textId="77777777" w:rsidR="00000000" w:rsidRDefault="004C51F7">
      <w:pPr>
        <w:pStyle w:val="a0"/>
        <w:ind w:firstLine="0"/>
        <w:rPr>
          <w:rFonts w:hint="cs"/>
          <w:rtl/>
        </w:rPr>
      </w:pPr>
    </w:p>
    <w:p w14:paraId="7979B353" w14:textId="77777777" w:rsidR="00000000" w:rsidRDefault="004C51F7">
      <w:pPr>
        <w:pStyle w:val="-"/>
        <w:rPr>
          <w:rtl/>
        </w:rPr>
      </w:pPr>
      <w:bookmarkStart w:id="294" w:name="FS000000405T30_12_2003_20_43_10C"/>
      <w:bookmarkEnd w:id="294"/>
      <w:r>
        <w:rPr>
          <w:rtl/>
        </w:rPr>
        <w:t xml:space="preserve">שר </w:t>
      </w:r>
      <w:r>
        <w:rPr>
          <w:rtl/>
        </w:rPr>
        <w:t>התיירות בנימין אלון:</w:t>
      </w:r>
    </w:p>
    <w:p w14:paraId="4CE16BAA" w14:textId="77777777" w:rsidR="00000000" w:rsidRDefault="004C51F7">
      <w:pPr>
        <w:pStyle w:val="a0"/>
        <w:rPr>
          <w:rtl/>
        </w:rPr>
      </w:pPr>
    </w:p>
    <w:p w14:paraId="7EEC43FA" w14:textId="77777777" w:rsidR="00000000" w:rsidRDefault="004C51F7">
      <w:pPr>
        <w:pStyle w:val="a0"/>
        <w:rPr>
          <w:rFonts w:hint="cs"/>
          <w:rtl/>
        </w:rPr>
      </w:pPr>
      <w:r>
        <w:rPr>
          <w:rFonts w:hint="cs"/>
          <w:rtl/>
        </w:rPr>
        <w:t>אני חושב שאם חבר הכנסת דהאמשה יחשוב על דברי עד הסוף, הוא ישתכנע.</w:t>
      </w:r>
    </w:p>
    <w:p w14:paraId="48F8CB40" w14:textId="77777777" w:rsidR="00000000" w:rsidRDefault="004C51F7">
      <w:pPr>
        <w:pStyle w:val="a0"/>
        <w:ind w:firstLine="0"/>
        <w:rPr>
          <w:rFonts w:hint="cs"/>
          <w:rtl/>
        </w:rPr>
      </w:pPr>
    </w:p>
    <w:p w14:paraId="0B9A32CA" w14:textId="77777777" w:rsidR="00000000" w:rsidRDefault="004C51F7">
      <w:pPr>
        <w:pStyle w:val="af1"/>
        <w:rPr>
          <w:rtl/>
        </w:rPr>
      </w:pPr>
      <w:r>
        <w:rPr>
          <w:rtl/>
        </w:rPr>
        <w:t>היו"ר יולי-יואל אדלשטיין:</w:t>
      </w:r>
    </w:p>
    <w:p w14:paraId="359B2F5F" w14:textId="77777777" w:rsidR="00000000" w:rsidRDefault="004C51F7">
      <w:pPr>
        <w:pStyle w:val="a0"/>
        <w:rPr>
          <w:rtl/>
        </w:rPr>
      </w:pPr>
    </w:p>
    <w:p w14:paraId="1D752E00" w14:textId="77777777" w:rsidR="00000000" w:rsidRDefault="004C51F7">
      <w:pPr>
        <w:pStyle w:val="a0"/>
        <w:rPr>
          <w:rFonts w:hint="cs"/>
          <w:rtl/>
        </w:rPr>
      </w:pPr>
      <w:r>
        <w:rPr>
          <w:rFonts w:hint="cs"/>
          <w:rtl/>
        </w:rPr>
        <w:t>תן לו זמן לחשוב ולהשתכנע.</w:t>
      </w:r>
    </w:p>
    <w:p w14:paraId="33726B5A" w14:textId="77777777" w:rsidR="00000000" w:rsidRDefault="004C51F7">
      <w:pPr>
        <w:pStyle w:val="a0"/>
        <w:ind w:firstLine="0"/>
        <w:rPr>
          <w:rFonts w:hint="cs"/>
          <w:rtl/>
        </w:rPr>
      </w:pPr>
    </w:p>
    <w:p w14:paraId="478D1BC2" w14:textId="77777777" w:rsidR="00000000" w:rsidRDefault="004C51F7">
      <w:pPr>
        <w:pStyle w:val="-"/>
        <w:rPr>
          <w:rtl/>
        </w:rPr>
      </w:pPr>
      <w:bookmarkStart w:id="295" w:name="FS000000405T30_12_2003_20_43_47C"/>
      <w:bookmarkEnd w:id="295"/>
      <w:r>
        <w:rPr>
          <w:rtl/>
        </w:rPr>
        <w:t>שר התיירות בנימין אלון:</w:t>
      </w:r>
    </w:p>
    <w:p w14:paraId="0B6EC6EF" w14:textId="77777777" w:rsidR="00000000" w:rsidRDefault="004C51F7">
      <w:pPr>
        <w:pStyle w:val="a0"/>
        <w:rPr>
          <w:rtl/>
        </w:rPr>
      </w:pPr>
    </w:p>
    <w:p w14:paraId="33D2700E" w14:textId="77777777" w:rsidR="00000000" w:rsidRDefault="004C51F7">
      <w:pPr>
        <w:pStyle w:val="a0"/>
        <w:rPr>
          <w:rFonts w:hint="cs"/>
          <w:rtl/>
        </w:rPr>
      </w:pPr>
      <w:r>
        <w:rPr>
          <w:rFonts w:hint="cs"/>
          <w:rtl/>
        </w:rPr>
        <w:t>אני מודה לך, אדוני היושב-ראש, ואני מאחל לכולכם, מכובדי חברי הכנסת הפלסטינים, שתחשבו על הנ</w:t>
      </w:r>
      <w:r>
        <w:rPr>
          <w:rFonts w:hint="cs"/>
          <w:rtl/>
        </w:rPr>
        <w:t xml:space="preserve">ושא. </w:t>
      </w:r>
    </w:p>
    <w:p w14:paraId="2B218987" w14:textId="77777777" w:rsidR="00000000" w:rsidRDefault="004C51F7">
      <w:pPr>
        <w:pStyle w:val="a0"/>
        <w:ind w:firstLine="0"/>
        <w:rPr>
          <w:rFonts w:hint="cs"/>
          <w:rtl/>
        </w:rPr>
      </w:pPr>
    </w:p>
    <w:p w14:paraId="40A5BB9C" w14:textId="77777777" w:rsidR="00000000" w:rsidRDefault="004C51F7">
      <w:pPr>
        <w:pStyle w:val="af1"/>
        <w:rPr>
          <w:rtl/>
        </w:rPr>
      </w:pPr>
      <w:r>
        <w:rPr>
          <w:rtl/>
        </w:rPr>
        <w:t>היו"ר יולי-יואל אדלשטיין:</w:t>
      </w:r>
    </w:p>
    <w:p w14:paraId="311B3906" w14:textId="77777777" w:rsidR="00000000" w:rsidRDefault="004C51F7">
      <w:pPr>
        <w:pStyle w:val="a0"/>
        <w:rPr>
          <w:rtl/>
        </w:rPr>
      </w:pPr>
    </w:p>
    <w:p w14:paraId="7C675D7D" w14:textId="77777777" w:rsidR="00000000" w:rsidRDefault="004C51F7">
      <w:pPr>
        <w:pStyle w:val="a0"/>
        <w:rPr>
          <w:rFonts w:hint="cs"/>
          <w:rtl/>
        </w:rPr>
      </w:pPr>
      <w:r>
        <w:rPr>
          <w:rFonts w:hint="cs"/>
          <w:rtl/>
        </w:rPr>
        <w:t>תודה לשר בנימין אלון. חברים, כנהוג בדיון אישי, הגענו לשלב של הודעות סיכום. הראשונה היא הודעת סיכום מטעם סיעות הליכוד, שינוי, האיחוד הלאומי ומפד"ל. חברת הכנסת רוחמה אברהם, בבקשה.</w:t>
      </w:r>
    </w:p>
    <w:p w14:paraId="247A7B19" w14:textId="77777777" w:rsidR="00000000" w:rsidRDefault="004C51F7">
      <w:pPr>
        <w:pStyle w:val="a0"/>
        <w:ind w:firstLine="0"/>
        <w:rPr>
          <w:rFonts w:hint="cs"/>
          <w:rtl/>
        </w:rPr>
      </w:pPr>
    </w:p>
    <w:p w14:paraId="09D13D23" w14:textId="77777777" w:rsidR="00000000" w:rsidRDefault="004C51F7">
      <w:pPr>
        <w:pStyle w:val="a"/>
        <w:rPr>
          <w:rtl/>
        </w:rPr>
      </w:pPr>
      <w:bookmarkStart w:id="296" w:name="FS000001026T30_12_2003_20_44_50"/>
      <w:bookmarkStart w:id="297" w:name="_Toc63488474"/>
      <w:bookmarkEnd w:id="296"/>
      <w:r>
        <w:rPr>
          <w:rFonts w:hint="eastAsia"/>
          <w:rtl/>
        </w:rPr>
        <w:t>רוחמה</w:t>
      </w:r>
      <w:r>
        <w:rPr>
          <w:rtl/>
        </w:rPr>
        <w:t xml:space="preserve"> אברהם (הליכוד):</w:t>
      </w:r>
      <w:bookmarkEnd w:id="297"/>
    </w:p>
    <w:p w14:paraId="3B230D08" w14:textId="77777777" w:rsidR="00000000" w:rsidRDefault="004C51F7">
      <w:pPr>
        <w:pStyle w:val="a0"/>
        <w:rPr>
          <w:rFonts w:hint="cs"/>
          <w:rtl/>
        </w:rPr>
      </w:pPr>
    </w:p>
    <w:p w14:paraId="4AB7B0EA" w14:textId="77777777" w:rsidR="00000000" w:rsidRDefault="004C51F7">
      <w:pPr>
        <w:pStyle w:val="a0"/>
        <w:rPr>
          <w:rFonts w:hint="cs"/>
          <w:rtl/>
        </w:rPr>
      </w:pPr>
      <w:r>
        <w:rPr>
          <w:rFonts w:hint="cs"/>
          <w:rtl/>
        </w:rPr>
        <w:t>אדוני היושב-ראש, רבו</w:t>
      </w:r>
      <w:r>
        <w:rPr>
          <w:rFonts w:hint="cs"/>
          <w:rtl/>
        </w:rPr>
        <w:t xml:space="preserve">תי חברי הכנסת, זו הצעת סיכום של סיעות הליכוד, שינוי, האיחוד הלאומי ומפד"ל: </w:t>
      </w:r>
    </w:p>
    <w:p w14:paraId="040AE604" w14:textId="77777777" w:rsidR="00000000" w:rsidRDefault="004C51F7">
      <w:pPr>
        <w:pStyle w:val="a0"/>
        <w:rPr>
          <w:rFonts w:hint="cs"/>
          <w:rtl/>
        </w:rPr>
      </w:pPr>
    </w:p>
    <w:p w14:paraId="3126D53C" w14:textId="77777777" w:rsidR="00000000" w:rsidRDefault="004C51F7">
      <w:pPr>
        <w:pStyle w:val="a0"/>
        <w:rPr>
          <w:rFonts w:hint="cs"/>
          <w:rtl/>
        </w:rPr>
      </w:pPr>
      <w:r>
        <w:rPr>
          <w:rFonts w:hint="cs"/>
          <w:rtl/>
        </w:rPr>
        <w:t xml:space="preserve">הכנסת רואה את מדינת ישראל כמדינתו הבלעדית של העם היהודי. </w:t>
      </w:r>
    </w:p>
    <w:p w14:paraId="39CF37F6" w14:textId="77777777" w:rsidR="00000000" w:rsidRDefault="004C51F7">
      <w:pPr>
        <w:pStyle w:val="a0"/>
        <w:rPr>
          <w:rFonts w:hint="cs"/>
          <w:rtl/>
        </w:rPr>
      </w:pPr>
    </w:p>
    <w:p w14:paraId="5DA2B80D" w14:textId="77777777" w:rsidR="00000000" w:rsidRDefault="004C51F7">
      <w:pPr>
        <w:pStyle w:val="a0"/>
        <w:rPr>
          <w:rFonts w:hint="cs"/>
          <w:rtl/>
        </w:rPr>
      </w:pPr>
      <w:r>
        <w:rPr>
          <w:rFonts w:hint="cs"/>
          <w:rtl/>
        </w:rPr>
        <w:t xml:space="preserve">הכנסת קוראת לממשלת ישראל  - - - </w:t>
      </w:r>
    </w:p>
    <w:p w14:paraId="467BA2D7" w14:textId="77777777" w:rsidR="00000000" w:rsidRDefault="004C51F7">
      <w:pPr>
        <w:pStyle w:val="a0"/>
        <w:ind w:firstLine="0"/>
        <w:rPr>
          <w:rFonts w:hint="cs"/>
          <w:rtl/>
        </w:rPr>
      </w:pPr>
    </w:p>
    <w:p w14:paraId="1022DCF6" w14:textId="77777777" w:rsidR="00000000" w:rsidRDefault="004C51F7">
      <w:pPr>
        <w:pStyle w:val="af0"/>
        <w:rPr>
          <w:rtl/>
        </w:rPr>
      </w:pPr>
      <w:r>
        <w:rPr>
          <w:rFonts w:hint="eastAsia"/>
          <w:rtl/>
        </w:rPr>
        <w:t>יולי</w:t>
      </w:r>
      <w:r>
        <w:rPr>
          <w:rtl/>
        </w:rPr>
        <w:t xml:space="preserve"> תמיר (העבודה-מימד):</w:t>
      </w:r>
    </w:p>
    <w:p w14:paraId="24838E74" w14:textId="77777777" w:rsidR="00000000" w:rsidRDefault="004C51F7">
      <w:pPr>
        <w:pStyle w:val="a0"/>
        <w:rPr>
          <w:rFonts w:hint="cs"/>
          <w:rtl/>
        </w:rPr>
      </w:pPr>
    </w:p>
    <w:p w14:paraId="65FCBDBF" w14:textId="77777777" w:rsidR="00000000" w:rsidRDefault="004C51F7">
      <w:pPr>
        <w:pStyle w:val="a0"/>
        <w:rPr>
          <w:rFonts w:hint="cs"/>
          <w:rtl/>
        </w:rPr>
      </w:pPr>
      <w:r>
        <w:rPr>
          <w:rFonts w:hint="cs"/>
          <w:rtl/>
        </w:rPr>
        <w:t>שינוי חתמו על זה?</w:t>
      </w:r>
    </w:p>
    <w:p w14:paraId="2C083EC6" w14:textId="77777777" w:rsidR="00000000" w:rsidRDefault="004C51F7">
      <w:pPr>
        <w:pStyle w:val="a0"/>
        <w:ind w:firstLine="0"/>
        <w:rPr>
          <w:rFonts w:hint="cs"/>
          <w:rtl/>
        </w:rPr>
      </w:pPr>
    </w:p>
    <w:p w14:paraId="535D0B78" w14:textId="77777777" w:rsidR="00000000" w:rsidRDefault="004C51F7">
      <w:pPr>
        <w:pStyle w:val="-"/>
        <w:rPr>
          <w:rtl/>
        </w:rPr>
      </w:pPr>
      <w:bookmarkStart w:id="298" w:name="FS000001026T30_12_2003_20_45_36C"/>
      <w:bookmarkEnd w:id="298"/>
      <w:r>
        <w:rPr>
          <w:rtl/>
        </w:rPr>
        <w:t>רוחמה אברהם (הליכוד):</w:t>
      </w:r>
    </w:p>
    <w:p w14:paraId="338DD6C2" w14:textId="77777777" w:rsidR="00000000" w:rsidRDefault="004C51F7">
      <w:pPr>
        <w:pStyle w:val="a0"/>
        <w:rPr>
          <w:rtl/>
        </w:rPr>
      </w:pPr>
    </w:p>
    <w:p w14:paraId="637493FC" w14:textId="77777777" w:rsidR="00000000" w:rsidRDefault="004C51F7">
      <w:pPr>
        <w:pStyle w:val="a0"/>
        <w:rPr>
          <w:rFonts w:hint="cs"/>
          <w:rtl/>
        </w:rPr>
      </w:pPr>
      <w:r>
        <w:rPr>
          <w:rFonts w:hint="cs"/>
          <w:rtl/>
        </w:rPr>
        <w:t>כן.</w:t>
      </w:r>
    </w:p>
    <w:p w14:paraId="0A5E1DA4" w14:textId="77777777" w:rsidR="00000000" w:rsidRDefault="004C51F7">
      <w:pPr>
        <w:pStyle w:val="a0"/>
        <w:ind w:firstLine="0"/>
        <w:rPr>
          <w:rFonts w:hint="cs"/>
          <w:rtl/>
        </w:rPr>
      </w:pPr>
    </w:p>
    <w:p w14:paraId="57A3D00E" w14:textId="77777777" w:rsidR="00000000" w:rsidRDefault="004C51F7">
      <w:pPr>
        <w:pStyle w:val="af0"/>
        <w:rPr>
          <w:rtl/>
        </w:rPr>
      </w:pPr>
      <w:r>
        <w:rPr>
          <w:rFonts w:hint="eastAsia"/>
          <w:rtl/>
        </w:rPr>
        <w:t>יולי</w:t>
      </w:r>
      <w:r>
        <w:rPr>
          <w:rtl/>
        </w:rPr>
        <w:t xml:space="preserve"> תמיר (הע</w:t>
      </w:r>
      <w:r>
        <w:rPr>
          <w:rtl/>
        </w:rPr>
        <w:t>בודה-מימד):</w:t>
      </w:r>
    </w:p>
    <w:p w14:paraId="42717AC2" w14:textId="77777777" w:rsidR="00000000" w:rsidRDefault="004C51F7">
      <w:pPr>
        <w:pStyle w:val="a0"/>
        <w:rPr>
          <w:rFonts w:hint="cs"/>
          <w:rtl/>
        </w:rPr>
      </w:pPr>
    </w:p>
    <w:p w14:paraId="167F3DDE" w14:textId="77777777" w:rsidR="00000000" w:rsidRDefault="004C51F7">
      <w:pPr>
        <w:pStyle w:val="a0"/>
        <w:rPr>
          <w:rFonts w:hint="cs"/>
          <w:rtl/>
        </w:rPr>
      </w:pPr>
      <w:r>
        <w:rPr>
          <w:rFonts w:hint="cs"/>
          <w:rtl/>
        </w:rPr>
        <w:t>השר פורז חתם על זה?</w:t>
      </w:r>
    </w:p>
    <w:p w14:paraId="2A753BE0" w14:textId="77777777" w:rsidR="00000000" w:rsidRDefault="004C51F7">
      <w:pPr>
        <w:pStyle w:val="a0"/>
        <w:ind w:firstLine="0"/>
        <w:rPr>
          <w:rtl/>
        </w:rPr>
      </w:pPr>
    </w:p>
    <w:p w14:paraId="6E86CC20" w14:textId="77777777" w:rsidR="00000000" w:rsidRDefault="004C51F7">
      <w:pPr>
        <w:pStyle w:val="-"/>
        <w:rPr>
          <w:rtl/>
        </w:rPr>
      </w:pPr>
      <w:bookmarkStart w:id="299" w:name="FS000001026T30_12_2003_20_45_47C"/>
      <w:bookmarkEnd w:id="299"/>
      <w:r>
        <w:rPr>
          <w:rtl/>
        </w:rPr>
        <w:t>רוחמה אברהם (הליכוד):</w:t>
      </w:r>
    </w:p>
    <w:p w14:paraId="4451D9F7" w14:textId="77777777" w:rsidR="00000000" w:rsidRDefault="004C51F7">
      <w:pPr>
        <w:pStyle w:val="a0"/>
        <w:rPr>
          <w:rtl/>
        </w:rPr>
      </w:pPr>
    </w:p>
    <w:p w14:paraId="1323B9C4" w14:textId="77777777" w:rsidR="00000000" w:rsidRDefault="004C51F7">
      <w:pPr>
        <w:pStyle w:val="a0"/>
        <w:rPr>
          <w:rFonts w:hint="cs"/>
          <w:rtl/>
        </w:rPr>
      </w:pPr>
      <w:r>
        <w:rPr>
          <w:rFonts w:hint="cs"/>
          <w:rtl/>
        </w:rPr>
        <w:t xml:space="preserve">הכנסת קוראת לממשלת ישראל לעודד ילודה, לעודד עלייה ולהילחם בתופעת הירידה.  תודה רבה. </w:t>
      </w:r>
    </w:p>
    <w:p w14:paraId="5C9A504B" w14:textId="77777777" w:rsidR="00000000" w:rsidRDefault="004C51F7">
      <w:pPr>
        <w:pStyle w:val="a0"/>
        <w:ind w:firstLine="0"/>
        <w:rPr>
          <w:rFonts w:hint="cs"/>
          <w:rtl/>
        </w:rPr>
      </w:pPr>
    </w:p>
    <w:p w14:paraId="27074103" w14:textId="77777777" w:rsidR="00000000" w:rsidRDefault="004C51F7">
      <w:pPr>
        <w:pStyle w:val="af0"/>
        <w:rPr>
          <w:rtl/>
        </w:rPr>
      </w:pPr>
      <w:r>
        <w:rPr>
          <w:rFonts w:hint="eastAsia"/>
          <w:rtl/>
        </w:rPr>
        <w:t>יולי</w:t>
      </w:r>
      <w:r>
        <w:rPr>
          <w:rtl/>
        </w:rPr>
        <w:t xml:space="preserve"> תמיר (העבודה-מימד):</w:t>
      </w:r>
    </w:p>
    <w:p w14:paraId="5C55DBEA" w14:textId="77777777" w:rsidR="00000000" w:rsidRDefault="004C51F7">
      <w:pPr>
        <w:pStyle w:val="a0"/>
        <w:rPr>
          <w:rFonts w:hint="cs"/>
          <w:rtl/>
        </w:rPr>
      </w:pPr>
    </w:p>
    <w:p w14:paraId="64E29951" w14:textId="77777777" w:rsidR="00000000" w:rsidRDefault="004C51F7">
      <w:pPr>
        <w:pStyle w:val="a0"/>
        <w:rPr>
          <w:rFonts w:hint="cs"/>
          <w:rtl/>
        </w:rPr>
      </w:pPr>
      <w:r>
        <w:rPr>
          <w:rFonts w:hint="cs"/>
          <w:rtl/>
        </w:rPr>
        <w:t xml:space="preserve">מדינתו הבלעדית של העם היהודי? </w:t>
      </w:r>
    </w:p>
    <w:p w14:paraId="6420952F" w14:textId="77777777" w:rsidR="00000000" w:rsidRDefault="004C51F7">
      <w:pPr>
        <w:pStyle w:val="a0"/>
        <w:ind w:firstLine="0"/>
        <w:rPr>
          <w:rFonts w:hint="cs"/>
          <w:rtl/>
        </w:rPr>
      </w:pPr>
    </w:p>
    <w:p w14:paraId="51082755" w14:textId="77777777" w:rsidR="00000000" w:rsidRDefault="004C51F7">
      <w:pPr>
        <w:pStyle w:val="af0"/>
        <w:rPr>
          <w:rtl/>
        </w:rPr>
      </w:pPr>
      <w:r>
        <w:rPr>
          <w:rFonts w:hint="eastAsia"/>
          <w:rtl/>
        </w:rPr>
        <w:t>קולט</w:t>
      </w:r>
      <w:r>
        <w:rPr>
          <w:rtl/>
        </w:rPr>
        <w:t xml:space="preserve"> אביטל (העבודה-מימד):</w:t>
      </w:r>
    </w:p>
    <w:p w14:paraId="40D9BA00" w14:textId="77777777" w:rsidR="00000000" w:rsidRDefault="004C51F7">
      <w:pPr>
        <w:pStyle w:val="a0"/>
        <w:rPr>
          <w:rFonts w:hint="cs"/>
          <w:rtl/>
        </w:rPr>
      </w:pPr>
    </w:p>
    <w:p w14:paraId="7BC16ED5" w14:textId="77777777" w:rsidR="00000000" w:rsidRDefault="004C51F7">
      <w:pPr>
        <w:pStyle w:val="a0"/>
        <w:rPr>
          <w:rFonts w:hint="cs"/>
          <w:rtl/>
        </w:rPr>
      </w:pPr>
      <w:r>
        <w:rPr>
          <w:rFonts w:hint="cs"/>
          <w:rtl/>
        </w:rPr>
        <w:t xml:space="preserve">מה כל כך נורא בזה? </w:t>
      </w:r>
    </w:p>
    <w:p w14:paraId="46C5E39B" w14:textId="77777777" w:rsidR="00000000" w:rsidRDefault="004C51F7">
      <w:pPr>
        <w:pStyle w:val="a0"/>
        <w:ind w:firstLine="0"/>
        <w:rPr>
          <w:rFonts w:hint="cs"/>
          <w:rtl/>
        </w:rPr>
      </w:pPr>
    </w:p>
    <w:p w14:paraId="30B97F76" w14:textId="77777777" w:rsidR="00000000" w:rsidRDefault="004C51F7">
      <w:pPr>
        <w:pStyle w:val="af1"/>
        <w:rPr>
          <w:rtl/>
        </w:rPr>
      </w:pPr>
      <w:r>
        <w:rPr>
          <w:rtl/>
        </w:rPr>
        <w:t>היו"ר י</w:t>
      </w:r>
      <w:r>
        <w:rPr>
          <w:rtl/>
        </w:rPr>
        <w:t>ולי-יואל אדלשטיין:</w:t>
      </w:r>
    </w:p>
    <w:p w14:paraId="575B96A6" w14:textId="77777777" w:rsidR="00000000" w:rsidRDefault="004C51F7">
      <w:pPr>
        <w:pStyle w:val="a0"/>
        <w:rPr>
          <w:rtl/>
        </w:rPr>
      </w:pPr>
    </w:p>
    <w:p w14:paraId="6FAF54C4" w14:textId="77777777" w:rsidR="00000000" w:rsidRDefault="004C51F7">
      <w:pPr>
        <w:pStyle w:val="a0"/>
        <w:rPr>
          <w:rFonts w:hint="cs"/>
          <w:rtl/>
        </w:rPr>
      </w:pPr>
      <w:r>
        <w:rPr>
          <w:rFonts w:hint="cs"/>
          <w:rtl/>
        </w:rPr>
        <w:t xml:space="preserve">פספסתי את מקור ההתרגשות, אבל אני מבקש להפסיק את ההתרגשות. חבר הכנסת אברהם בורג, הודעת סיכום מטעם סיעת העבודה. </w:t>
      </w:r>
    </w:p>
    <w:p w14:paraId="3453C3B6" w14:textId="77777777" w:rsidR="00000000" w:rsidRDefault="004C51F7">
      <w:pPr>
        <w:pStyle w:val="a0"/>
        <w:rPr>
          <w:rFonts w:hint="cs"/>
          <w:rtl/>
        </w:rPr>
      </w:pPr>
    </w:p>
    <w:p w14:paraId="0C87F529" w14:textId="77777777" w:rsidR="00000000" w:rsidRDefault="004C51F7">
      <w:pPr>
        <w:pStyle w:val="af0"/>
        <w:rPr>
          <w:rtl/>
        </w:rPr>
      </w:pPr>
      <w:r>
        <w:rPr>
          <w:rFonts w:hint="eastAsia"/>
          <w:rtl/>
        </w:rPr>
        <w:t>קולט</w:t>
      </w:r>
      <w:r>
        <w:rPr>
          <w:rtl/>
        </w:rPr>
        <w:t xml:space="preserve"> אביטל (העבודה-מימד):</w:t>
      </w:r>
    </w:p>
    <w:p w14:paraId="56D4E9C7" w14:textId="77777777" w:rsidR="00000000" w:rsidRDefault="004C51F7">
      <w:pPr>
        <w:pStyle w:val="a0"/>
        <w:rPr>
          <w:rFonts w:hint="cs"/>
          <w:rtl/>
        </w:rPr>
      </w:pPr>
    </w:p>
    <w:p w14:paraId="411966DD" w14:textId="77777777" w:rsidR="00000000" w:rsidRDefault="004C51F7">
      <w:pPr>
        <w:pStyle w:val="a0"/>
        <w:rPr>
          <w:rFonts w:hint="cs"/>
          <w:rtl/>
        </w:rPr>
      </w:pPr>
      <w:r>
        <w:rPr>
          <w:rFonts w:hint="cs"/>
          <w:rtl/>
        </w:rPr>
        <w:t>- - - היא קוראת לעודד עלייה, רק שלא יקצצו את התקציבים.</w:t>
      </w:r>
    </w:p>
    <w:p w14:paraId="068BF186" w14:textId="77777777" w:rsidR="00000000" w:rsidRDefault="004C51F7">
      <w:pPr>
        <w:pStyle w:val="a0"/>
        <w:ind w:firstLine="0"/>
        <w:rPr>
          <w:rFonts w:hint="cs"/>
          <w:rtl/>
        </w:rPr>
      </w:pPr>
    </w:p>
    <w:p w14:paraId="41BD4EDD" w14:textId="77777777" w:rsidR="00000000" w:rsidRDefault="004C51F7">
      <w:pPr>
        <w:pStyle w:val="af1"/>
        <w:rPr>
          <w:rtl/>
        </w:rPr>
      </w:pPr>
      <w:r>
        <w:rPr>
          <w:rtl/>
        </w:rPr>
        <w:t>היו"ר יולי-יואל אדלשטיין:</w:t>
      </w:r>
    </w:p>
    <w:p w14:paraId="16873C12" w14:textId="77777777" w:rsidR="00000000" w:rsidRDefault="004C51F7">
      <w:pPr>
        <w:pStyle w:val="a0"/>
        <w:rPr>
          <w:rtl/>
        </w:rPr>
      </w:pPr>
    </w:p>
    <w:p w14:paraId="5D183277" w14:textId="77777777" w:rsidR="00000000" w:rsidRDefault="004C51F7">
      <w:pPr>
        <w:pStyle w:val="a0"/>
        <w:rPr>
          <w:rFonts w:hint="cs"/>
          <w:rtl/>
        </w:rPr>
      </w:pPr>
      <w:r>
        <w:rPr>
          <w:rFonts w:hint="cs"/>
          <w:rtl/>
        </w:rPr>
        <w:t>חברי הכנסת, אי</w:t>
      </w:r>
      <w:r>
        <w:rPr>
          <w:rFonts w:hint="cs"/>
          <w:rtl/>
        </w:rPr>
        <w:t xml:space="preserve">ך תוכלו להצביע אם לא תשמעו את הודעות הסיכום? בבקשה, חבר הכנסת בורג. חבר הכנסת ברכה. חבר הכנסת אריאל. </w:t>
      </w:r>
    </w:p>
    <w:p w14:paraId="0454D45A" w14:textId="77777777" w:rsidR="00000000" w:rsidRDefault="004C51F7">
      <w:pPr>
        <w:pStyle w:val="a0"/>
        <w:ind w:firstLine="0"/>
        <w:rPr>
          <w:rFonts w:hint="cs"/>
          <w:rtl/>
        </w:rPr>
      </w:pPr>
    </w:p>
    <w:p w14:paraId="4563415C" w14:textId="77777777" w:rsidR="00000000" w:rsidRDefault="004C51F7">
      <w:pPr>
        <w:pStyle w:val="a"/>
        <w:rPr>
          <w:rtl/>
        </w:rPr>
      </w:pPr>
      <w:bookmarkStart w:id="300" w:name="FS000000434T30_12_2003_20_48_44"/>
      <w:bookmarkStart w:id="301" w:name="_Toc63488475"/>
      <w:bookmarkEnd w:id="300"/>
      <w:r>
        <w:rPr>
          <w:rFonts w:hint="eastAsia"/>
          <w:rtl/>
        </w:rPr>
        <w:t>אברהם</w:t>
      </w:r>
      <w:r>
        <w:rPr>
          <w:rtl/>
        </w:rPr>
        <w:t xml:space="preserve"> בורג (העבודה-מימד):</w:t>
      </w:r>
      <w:bookmarkEnd w:id="301"/>
    </w:p>
    <w:p w14:paraId="0BCF36E6" w14:textId="77777777" w:rsidR="00000000" w:rsidRDefault="004C51F7">
      <w:pPr>
        <w:pStyle w:val="a0"/>
        <w:rPr>
          <w:rFonts w:hint="cs"/>
          <w:rtl/>
        </w:rPr>
      </w:pPr>
    </w:p>
    <w:p w14:paraId="2779CC2E" w14:textId="77777777" w:rsidR="00000000" w:rsidRDefault="004C51F7">
      <w:pPr>
        <w:pStyle w:val="a0"/>
        <w:rPr>
          <w:rFonts w:hint="cs"/>
          <w:rtl/>
        </w:rPr>
      </w:pPr>
      <w:r>
        <w:rPr>
          <w:rFonts w:hint="cs"/>
          <w:rtl/>
        </w:rPr>
        <w:t>הכנסת קובעת, כי הרוב היהודי חיוני לשמירת צביונה של מדינת ישראל כמדינה יהודית ודמוקרטית. על כן הכנסת קוראת לממשלה לקיים דיון במ</w:t>
      </w:r>
      <w:r>
        <w:rPr>
          <w:rFonts w:hint="cs"/>
          <w:rtl/>
        </w:rPr>
        <w:t>דיניות הנדרשת להתמודד עם הסוגיה, ולהציג את המסקנות והתוכניות לפני הכנסת עם תחילת כנס הקיץ של הכנסת השש-עשרה.</w:t>
      </w:r>
    </w:p>
    <w:p w14:paraId="069AC426" w14:textId="77777777" w:rsidR="00000000" w:rsidRDefault="004C51F7">
      <w:pPr>
        <w:pStyle w:val="a0"/>
        <w:rPr>
          <w:rFonts w:hint="cs"/>
          <w:rtl/>
        </w:rPr>
      </w:pPr>
    </w:p>
    <w:p w14:paraId="7A63AB8F" w14:textId="77777777" w:rsidR="00000000" w:rsidRDefault="004C51F7">
      <w:pPr>
        <w:pStyle w:val="a0"/>
        <w:rPr>
          <w:rFonts w:hint="cs"/>
          <w:rtl/>
        </w:rPr>
      </w:pPr>
      <w:r>
        <w:rPr>
          <w:rFonts w:hint="cs"/>
          <w:rtl/>
        </w:rPr>
        <w:t>קראתי הודעת סיכום שנכתבה בכתב ידו של יושב-ראש סיעת הליכוד גדעון סער, כפי שהסכים אתי עם תחילת הדיון. הוא הלך מן הבית, החלטתו השתבשה והליכוד הביא הצ</w:t>
      </w:r>
      <w:r>
        <w:rPr>
          <w:rFonts w:hint="cs"/>
          <w:rtl/>
        </w:rPr>
        <w:t xml:space="preserve">עה אחרת. לצערי, זה לא נראה לי נוהג פרלמנטרי תקין. תודה רבה. </w:t>
      </w:r>
    </w:p>
    <w:p w14:paraId="5CB99145" w14:textId="77777777" w:rsidR="00000000" w:rsidRDefault="004C51F7">
      <w:pPr>
        <w:pStyle w:val="a0"/>
        <w:ind w:firstLine="0"/>
        <w:rPr>
          <w:rFonts w:hint="cs"/>
          <w:rtl/>
        </w:rPr>
      </w:pPr>
    </w:p>
    <w:p w14:paraId="5606FBE0" w14:textId="77777777" w:rsidR="00000000" w:rsidRDefault="004C51F7">
      <w:pPr>
        <w:pStyle w:val="af1"/>
        <w:rPr>
          <w:rtl/>
        </w:rPr>
      </w:pPr>
      <w:r>
        <w:rPr>
          <w:rtl/>
        </w:rPr>
        <w:t>היו"ר יולי-יואל אדלשטיין:</w:t>
      </w:r>
    </w:p>
    <w:p w14:paraId="64F9AB39" w14:textId="77777777" w:rsidR="00000000" w:rsidRDefault="004C51F7">
      <w:pPr>
        <w:pStyle w:val="a0"/>
        <w:rPr>
          <w:rtl/>
        </w:rPr>
      </w:pPr>
    </w:p>
    <w:p w14:paraId="592A844B" w14:textId="77777777" w:rsidR="00000000" w:rsidRDefault="004C51F7">
      <w:pPr>
        <w:pStyle w:val="a0"/>
        <w:rPr>
          <w:rFonts w:hint="cs"/>
          <w:rtl/>
        </w:rPr>
      </w:pPr>
      <w:r>
        <w:rPr>
          <w:rFonts w:hint="cs"/>
          <w:rtl/>
        </w:rPr>
        <w:t xml:space="preserve">תודה לחבר הכנסת בורג. חבר הכנסת נסים זאב יודיע את הודעת הסיכום מטעם סיעת ש"ס. </w:t>
      </w:r>
    </w:p>
    <w:p w14:paraId="4F22223D" w14:textId="77777777" w:rsidR="00000000" w:rsidRDefault="004C51F7">
      <w:pPr>
        <w:pStyle w:val="a0"/>
        <w:rPr>
          <w:rFonts w:hint="cs"/>
          <w:rtl/>
        </w:rPr>
      </w:pPr>
    </w:p>
    <w:p w14:paraId="6B8854B3" w14:textId="77777777" w:rsidR="00000000" w:rsidRDefault="004C51F7">
      <w:pPr>
        <w:pStyle w:val="a0"/>
        <w:rPr>
          <w:rFonts w:hint="cs"/>
          <w:rtl/>
        </w:rPr>
      </w:pPr>
      <w:r>
        <w:rPr>
          <w:rFonts w:hint="cs"/>
          <w:rtl/>
        </w:rPr>
        <w:t xml:space="preserve">חבר הכנסת בורג, הפתגם אומר: החתול יצא החוצה, העכברים רוקדים. </w:t>
      </w:r>
    </w:p>
    <w:p w14:paraId="68264F5C" w14:textId="77777777" w:rsidR="00000000" w:rsidRDefault="004C51F7">
      <w:pPr>
        <w:pStyle w:val="a0"/>
        <w:ind w:firstLine="0"/>
        <w:rPr>
          <w:rFonts w:hint="cs"/>
          <w:rtl/>
        </w:rPr>
      </w:pPr>
    </w:p>
    <w:p w14:paraId="20BF71D6" w14:textId="77777777" w:rsidR="00000000" w:rsidRDefault="004C51F7">
      <w:pPr>
        <w:pStyle w:val="a"/>
        <w:rPr>
          <w:rtl/>
        </w:rPr>
      </w:pPr>
      <w:bookmarkStart w:id="302" w:name="FS000000490T30_12_2003_20_50_44"/>
      <w:bookmarkStart w:id="303" w:name="_Toc63488476"/>
      <w:bookmarkEnd w:id="302"/>
      <w:r>
        <w:rPr>
          <w:rFonts w:hint="eastAsia"/>
          <w:rtl/>
        </w:rPr>
        <w:t>נסים</w:t>
      </w:r>
      <w:r>
        <w:rPr>
          <w:rtl/>
        </w:rPr>
        <w:t xml:space="preserve"> זאב (ש"ס):</w:t>
      </w:r>
      <w:bookmarkEnd w:id="303"/>
    </w:p>
    <w:p w14:paraId="6B7EEA6B" w14:textId="77777777" w:rsidR="00000000" w:rsidRDefault="004C51F7">
      <w:pPr>
        <w:pStyle w:val="a0"/>
        <w:rPr>
          <w:rFonts w:hint="cs"/>
          <w:rtl/>
        </w:rPr>
      </w:pPr>
    </w:p>
    <w:p w14:paraId="7EF3F63D" w14:textId="77777777" w:rsidR="00000000" w:rsidRDefault="004C51F7">
      <w:pPr>
        <w:pStyle w:val="a0"/>
        <w:rPr>
          <w:rFonts w:hint="cs"/>
          <w:rtl/>
        </w:rPr>
      </w:pPr>
      <w:r>
        <w:rPr>
          <w:rFonts w:hint="cs"/>
          <w:rtl/>
        </w:rPr>
        <w:t>אדוני ה</w:t>
      </w:r>
      <w:r>
        <w:rPr>
          <w:rFonts w:hint="cs"/>
          <w:rtl/>
        </w:rPr>
        <w:t>יושב-ראש, בשני הסעיפים ההודעה כמעט זהה להודעת סיעת הליכוד.</w:t>
      </w:r>
    </w:p>
    <w:p w14:paraId="703A8D99" w14:textId="77777777" w:rsidR="00000000" w:rsidRDefault="004C51F7">
      <w:pPr>
        <w:pStyle w:val="a0"/>
        <w:ind w:firstLine="0"/>
        <w:rPr>
          <w:rFonts w:hint="cs"/>
          <w:rtl/>
        </w:rPr>
      </w:pPr>
    </w:p>
    <w:p w14:paraId="11572823" w14:textId="77777777" w:rsidR="00000000" w:rsidRDefault="004C51F7">
      <w:pPr>
        <w:pStyle w:val="af1"/>
        <w:rPr>
          <w:rtl/>
        </w:rPr>
      </w:pPr>
      <w:r>
        <w:rPr>
          <w:rtl/>
        </w:rPr>
        <w:t>היו"ר יולי-יואל אדלשטיין:</w:t>
      </w:r>
    </w:p>
    <w:p w14:paraId="57AB7C70" w14:textId="77777777" w:rsidR="00000000" w:rsidRDefault="004C51F7">
      <w:pPr>
        <w:pStyle w:val="a0"/>
        <w:rPr>
          <w:rtl/>
        </w:rPr>
      </w:pPr>
    </w:p>
    <w:p w14:paraId="68D1B797" w14:textId="77777777" w:rsidR="00000000" w:rsidRDefault="004C51F7">
      <w:pPr>
        <w:pStyle w:val="a0"/>
        <w:rPr>
          <w:rFonts w:hint="cs"/>
          <w:rtl/>
        </w:rPr>
      </w:pPr>
      <w:r>
        <w:rPr>
          <w:rFonts w:hint="cs"/>
          <w:rtl/>
        </w:rPr>
        <w:t>לא, אני מבקש להיצמד ללשון ההודעה.</w:t>
      </w:r>
    </w:p>
    <w:p w14:paraId="507D1311" w14:textId="77777777" w:rsidR="00000000" w:rsidRDefault="004C51F7">
      <w:pPr>
        <w:pStyle w:val="a0"/>
        <w:ind w:firstLine="0"/>
        <w:rPr>
          <w:rFonts w:hint="cs"/>
          <w:rtl/>
        </w:rPr>
      </w:pPr>
    </w:p>
    <w:p w14:paraId="69514CA3" w14:textId="77777777" w:rsidR="00000000" w:rsidRDefault="004C51F7">
      <w:pPr>
        <w:pStyle w:val="-"/>
        <w:rPr>
          <w:rtl/>
        </w:rPr>
      </w:pPr>
      <w:bookmarkStart w:id="304" w:name="FS000000490T30_12_2003_20_51_30C"/>
      <w:bookmarkEnd w:id="304"/>
      <w:r>
        <w:rPr>
          <w:rtl/>
        </w:rPr>
        <w:t>נסים זאב (ש"ס):</w:t>
      </w:r>
    </w:p>
    <w:p w14:paraId="6EF604C5" w14:textId="77777777" w:rsidR="00000000" w:rsidRDefault="004C51F7">
      <w:pPr>
        <w:pStyle w:val="a0"/>
        <w:rPr>
          <w:rtl/>
        </w:rPr>
      </w:pPr>
    </w:p>
    <w:p w14:paraId="6F21E78F" w14:textId="77777777" w:rsidR="00000000" w:rsidRDefault="004C51F7">
      <w:pPr>
        <w:pStyle w:val="a0"/>
        <w:numPr>
          <w:ilvl w:val="0"/>
          <w:numId w:val="4"/>
        </w:numPr>
        <w:ind w:right="0"/>
        <w:rPr>
          <w:rFonts w:hint="cs"/>
          <w:rtl/>
        </w:rPr>
      </w:pPr>
      <w:r>
        <w:rPr>
          <w:rFonts w:hint="cs"/>
          <w:rtl/>
        </w:rPr>
        <w:t xml:space="preserve">הכנסת רואה את מדינת ישראל כמדינתו הבלעדית של העם היהודי. </w:t>
      </w:r>
    </w:p>
    <w:p w14:paraId="02BD4BAB" w14:textId="77777777" w:rsidR="00000000" w:rsidRDefault="004C51F7">
      <w:pPr>
        <w:pStyle w:val="a0"/>
        <w:ind w:left="719" w:firstLine="0"/>
        <w:rPr>
          <w:rFonts w:hint="cs"/>
          <w:rtl/>
        </w:rPr>
      </w:pPr>
    </w:p>
    <w:p w14:paraId="330C9632" w14:textId="77777777" w:rsidR="00000000" w:rsidRDefault="004C51F7">
      <w:pPr>
        <w:pStyle w:val="a0"/>
        <w:numPr>
          <w:ilvl w:val="0"/>
          <w:numId w:val="4"/>
        </w:numPr>
        <w:ind w:right="0"/>
        <w:rPr>
          <w:rFonts w:hint="cs"/>
          <w:rtl/>
        </w:rPr>
      </w:pPr>
      <w:r>
        <w:rPr>
          <w:rFonts w:hint="cs"/>
          <w:rtl/>
        </w:rPr>
        <w:t>הכנסת קוראת לממשלת ישראל לעודד את הילודה ואת העלייה היהודי</w:t>
      </w:r>
      <w:r>
        <w:rPr>
          <w:rFonts w:hint="cs"/>
          <w:rtl/>
        </w:rPr>
        <w:t>ת למדינת ישראל.</w:t>
      </w:r>
    </w:p>
    <w:p w14:paraId="04EAC30D" w14:textId="77777777" w:rsidR="00000000" w:rsidRDefault="004C51F7">
      <w:pPr>
        <w:pStyle w:val="a0"/>
        <w:ind w:firstLine="0"/>
        <w:rPr>
          <w:rFonts w:hint="cs"/>
          <w:rtl/>
        </w:rPr>
      </w:pPr>
    </w:p>
    <w:p w14:paraId="3D498DC2" w14:textId="77777777" w:rsidR="00000000" w:rsidRDefault="004C51F7">
      <w:pPr>
        <w:pStyle w:val="a0"/>
        <w:rPr>
          <w:rFonts w:hint="cs"/>
          <w:rtl/>
        </w:rPr>
      </w:pPr>
      <w:r>
        <w:rPr>
          <w:rFonts w:hint="cs"/>
          <w:rtl/>
        </w:rPr>
        <w:t>3. הכנסת קוראת לממשלת ישראל לעשות הכול כדי לשמור על הזהות היהודית של מדינת ישראל, תוך הקניית ערכים יהודיים על-פי תורת ישראל.</w:t>
      </w:r>
    </w:p>
    <w:p w14:paraId="49D0229E" w14:textId="77777777" w:rsidR="00000000" w:rsidRDefault="004C51F7">
      <w:pPr>
        <w:pStyle w:val="a0"/>
        <w:ind w:firstLine="0"/>
        <w:rPr>
          <w:rFonts w:hint="cs"/>
          <w:rtl/>
        </w:rPr>
      </w:pPr>
    </w:p>
    <w:p w14:paraId="50CCEAC1" w14:textId="77777777" w:rsidR="00000000" w:rsidRDefault="004C51F7">
      <w:pPr>
        <w:pStyle w:val="af1"/>
        <w:rPr>
          <w:rtl/>
        </w:rPr>
      </w:pPr>
      <w:r>
        <w:rPr>
          <w:rtl/>
        </w:rPr>
        <w:t>היו"ר יולי-יואל אדלשטיין:</w:t>
      </w:r>
    </w:p>
    <w:p w14:paraId="6056C268" w14:textId="77777777" w:rsidR="00000000" w:rsidRDefault="004C51F7">
      <w:pPr>
        <w:pStyle w:val="a0"/>
        <w:rPr>
          <w:rtl/>
        </w:rPr>
      </w:pPr>
    </w:p>
    <w:p w14:paraId="7B6CF6E1" w14:textId="77777777" w:rsidR="00000000" w:rsidRDefault="004C51F7">
      <w:pPr>
        <w:pStyle w:val="a0"/>
        <w:rPr>
          <w:rFonts w:hint="cs"/>
          <w:rtl/>
        </w:rPr>
      </w:pPr>
      <w:r>
        <w:rPr>
          <w:rFonts w:hint="cs"/>
          <w:rtl/>
        </w:rPr>
        <w:t>תודה לחבר הכנסת נסים זאב. חבר הכנסת עסאם מח'ול - הודעת סיכום מטעם חד"ש-תע"ל.</w:t>
      </w:r>
    </w:p>
    <w:p w14:paraId="1E48138C" w14:textId="77777777" w:rsidR="00000000" w:rsidRDefault="004C51F7">
      <w:pPr>
        <w:pStyle w:val="a0"/>
        <w:rPr>
          <w:rFonts w:hint="cs"/>
          <w:rtl/>
        </w:rPr>
      </w:pPr>
    </w:p>
    <w:p w14:paraId="4E22946F" w14:textId="77777777" w:rsidR="00000000" w:rsidRDefault="004C51F7">
      <w:pPr>
        <w:pStyle w:val="a"/>
        <w:rPr>
          <w:rtl/>
        </w:rPr>
      </w:pPr>
      <w:bookmarkStart w:id="305" w:name="FS000000542T30_12_2003_20_52_47"/>
      <w:bookmarkStart w:id="306" w:name="_Toc63488477"/>
      <w:bookmarkEnd w:id="305"/>
      <w:r>
        <w:rPr>
          <w:rFonts w:hint="eastAsia"/>
          <w:rtl/>
        </w:rPr>
        <w:t>עסאם</w:t>
      </w:r>
      <w:r>
        <w:rPr>
          <w:rtl/>
        </w:rPr>
        <w:t xml:space="preserve"> מח'</w:t>
      </w:r>
      <w:r>
        <w:rPr>
          <w:rtl/>
        </w:rPr>
        <w:t>ול (חד"ש-תע"ל):</w:t>
      </w:r>
      <w:bookmarkEnd w:id="306"/>
    </w:p>
    <w:p w14:paraId="1FA55778" w14:textId="77777777" w:rsidR="00000000" w:rsidRDefault="004C51F7">
      <w:pPr>
        <w:pStyle w:val="a0"/>
        <w:rPr>
          <w:rFonts w:hint="cs"/>
          <w:rtl/>
        </w:rPr>
      </w:pPr>
    </w:p>
    <w:p w14:paraId="251954B6" w14:textId="77777777" w:rsidR="00000000" w:rsidRDefault="004C51F7">
      <w:pPr>
        <w:pStyle w:val="a0"/>
        <w:rPr>
          <w:rFonts w:hint="cs"/>
          <w:rtl/>
        </w:rPr>
      </w:pPr>
      <w:r>
        <w:rPr>
          <w:rFonts w:hint="cs"/>
          <w:rtl/>
        </w:rPr>
        <w:t>אדוני היושב-ראש, הודעת סיכום מטעם סיעת חד"ש-תע"ל לסיכום הדיון על איבוד הרוב היהודי בין הירדן לים:</w:t>
      </w:r>
    </w:p>
    <w:p w14:paraId="57D393D8" w14:textId="77777777" w:rsidR="00000000" w:rsidRDefault="004C51F7">
      <w:pPr>
        <w:pStyle w:val="a0"/>
        <w:rPr>
          <w:rFonts w:hint="cs"/>
          <w:rtl/>
        </w:rPr>
      </w:pPr>
    </w:p>
    <w:p w14:paraId="6ADBBB7B" w14:textId="77777777" w:rsidR="00000000" w:rsidRDefault="004C51F7">
      <w:pPr>
        <w:pStyle w:val="a0"/>
        <w:rPr>
          <w:rFonts w:hint="cs"/>
          <w:rtl/>
        </w:rPr>
      </w:pPr>
      <w:r>
        <w:rPr>
          <w:rFonts w:hint="cs"/>
          <w:rtl/>
        </w:rPr>
        <w:t xml:space="preserve">1. הכנסת דוחה את המגמות המסתתרות מאחורי הנפנוף בטיעון הדמוגרפי כדי לערער על זכויותיהם של האזרחים הערבים במדינה.  </w:t>
      </w:r>
    </w:p>
    <w:p w14:paraId="0AB43AC0" w14:textId="77777777" w:rsidR="00000000" w:rsidRDefault="004C51F7">
      <w:pPr>
        <w:pStyle w:val="a0"/>
        <w:rPr>
          <w:rFonts w:hint="cs"/>
          <w:rtl/>
        </w:rPr>
      </w:pPr>
      <w:r>
        <w:rPr>
          <w:rFonts w:hint="cs"/>
          <w:rtl/>
        </w:rPr>
        <w:t xml:space="preserve"> </w:t>
      </w:r>
    </w:p>
    <w:p w14:paraId="3F3E7BF1" w14:textId="77777777" w:rsidR="00000000" w:rsidRDefault="004C51F7">
      <w:pPr>
        <w:pStyle w:val="a0"/>
        <w:rPr>
          <w:rFonts w:hint="cs"/>
          <w:rtl/>
        </w:rPr>
      </w:pPr>
      <w:r>
        <w:rPr>
          <w:rFonts w:hint="cs"/>
          <w:rtl/>
        </w:rPr>
        <w:t xml:space="preserve">2. הכנסת רואה בחומרה את </w:t>
      </w:r>
      <w:r>
        <w:rPr>
          <w:rFonts w:hint="cs"/>
          <w:rtl/>
        </w:rPr>
        <w:t>דבריו של השר נתניהו על האזרחים הערבים כבעיה דמוגרפית.</w:t>
      </w:r>
    </w:p>
    <w:p w14:paraId="5B259C20" w14:textId="77777777" w:rsidR="00000000" w:rsidRDefault="004C51F7">
      <w:pPr>
        <w:pStyle w:val="a0"/>
        <w:rPr>
          <w:rFonts w:hint="cs"/>
          <w:rtl/>
        </w:rPr>
      </w:pPr>
      <w:r>
        <w:rPr>
          <w:rFonts w:hint="cs"/>
          <w:rtl/>
        </w:rPr>
        <w:t xml:space="preserve"> </w:t>
      </w:r>
    </w:p>
    <w:p w14:paraId="4CE34DB8" w14:textId="77777777" w:rsidR="00000000" w:rsidRDefault="004C51F7">
      <w:pPr>
        <w:pStyle w:val="a0"/>
        <w:rPr>
          <w:rFonts w:hint="cs"/>
          <w:rtl/>
        </w:rPr>
      </w:pPr>
      <w:r>
        <w:rPr>
          <w:rFonts w:hint="cs"/>
          <w:rtl/>
        </w:rPr>
        <w:t>3. הכנסת קוראת לממשלה לסיים את הכיבוש ולקדם את תהליך השלום עם ההנהגה הפלסטינית על בסיס הקמת מדינה פלסטינית עצמאית בשטחים שנכבשו ב-1967, מדינה שתבטיח את זכות ההגדרה העצמית של העם הפלסטיני לצד מדינת ישר</w:t>
      </w:r>
      <w:r>
        <w:rPr>
          <w:rFonts w:hint="cs"/>
          <w:rtl/>
        </w:rPr>
        <w:t xml:space="preserve">אל, אשר מבטאת את זכות ההגדרה של העם היהודי בישראל, ולפתור את בעיית הפליטים על בסיס החלטות האו"ם. </w:t>
      </w:r>
    </w:p>
    <w:p w14:paraId="47295A5E" w14:textId="77777777" w:rsidR="00000000" w:rsidRDefault="004C51F7">
      <w:pPr>
        <w:pStyle w:val="a0"/>
        <w:ind w:firstLine="0"/>
        <w:rPr>
          <w:rFonts w:hint="cs"/>
          <w:rtl/>
        </w:rPr>
      </w:pPr>
    </w:p>
    <w:p w14:paraId="187CAFC7" w14:textId="77777777" w:rsidR="00000000" w:rsidRDefault="004C51F7">
      <w:pPr>
        <w:pStyle w:val="af1"/>
        <w:rPr>
          <w:rtl/>
        </w:rPr>
      </w:pPr>
      <w:r>
        <w:rPr>
          <w:rtl/>
        </w:rPr>
        <w:t>היו"ר יולי-יואל אדלשטיין:</w:t>
      </w:r>
    </w:p>
    <w:p w14:paraId="027020CA" w14:textId="77777777" w:rsidR="00000000" w:rsidRDefault="004C51F7">
      <w:pPr>
        <w:pStyle w:val="a0"/>
        <w:rPr>
          <w:rtl/>
        </w:rPr>
      </w:pPr>
    </w:p>
    <w:p w14:paraId="22A6A167" w14:textId="77777777" w:rsidR="00000000" w:rsidRDefault="004C51F7">
      <w:pPr>
        <w:pStyle w:val="a0"/>
        <w:rPr>
          <w:rFonts w:hint="cs"/>
          <w:rtl/>
        </w:rPr>
      </w:pPr>
      <w:r>
        <w:rPr>
          <w:rFonts w:hint="cs"/>
          <w:rtl/>
        </w:rPr>
        <w:t xml:space="preserve">תודה לחבר הכנסת עסאם מח'ול. הודעת סיכום של רע"ם ובל"ד - חבר הכנסת דהאמשה, בבקשה. </w:t>
      </w:r>
    </w:p>
    <w:p w14:paraId="6D8AB2DA" w14:textId="77777777" w:rsidR="00000000" w:rsidRDefault="004C51F7">
      <w:pPr>
        <w:pStyle w:val="a0"/>
        <w:ind w:firstLine="0"/>
        <w:rPr>
          <w:rFonts w:hint="cs"/>
          <w:rtl/>
        </w:rPr>
      </w:pPr>
    </w:p>
    <w:p w14:paraId="7CFC3C25" w14:textId="77777777" w:rsidR="00000000" w:rsidRDefault="004C51F7">
      <w:pPr>
        <w:pStyle w:val="af0"/>
        <w:rPr>
          <w:rtl/>
        </w:rPr>
      </w:pPr>
      <w:r>
        <w:rPr>
          <w:rFonts w:hint="eastAsia"/>
          <w:rtl/>
        </w:rPr>
        <w:t>היו</w:t>
      </w:r>
      <w:r>
        <w:rPr>
          <w:rtl/>
        </w:rPr>
        <w:t>"ר ראובן ריבלין:</w:t>
      </w:r>
    </w:p>
    <w:p w14:paraId="739C4775" w14:textId="77777777" w:rsidR="00000000" w:rsidRDefault="004C51F7">
      <w:pPr>
        <w:pStyle w:val="a0"/>
        <w:rPr>
          <w:rFonts w:hint="cs"/>
          <w:rtl/>
        </w:rPr>
      </w:pPr>
    </w:p>
    <w:p w14:paraId="4D6E429F" w14:textId="77777777" w:rsidR="00000000" w:rsidRDefault="004C51F7">
      <w:pPr>
        <w:pStyle w:val="a0"/>
        <w:rPr>
          <w:rFonts w:hint="cs"/>
          <w:rtl/>
        </w:rPr>
      </w:pPr>
      <w:r>
        <w:rPr>
          <w:rFonts w:hint="cs"/>
          <w:rtl/>
        </w:rPr>
        <w:t>אדוני היושב-ראש, סיעת הליכ</w:t>
      </w:r>
      <w:r>
        <w:rPr>
          <w:rFonts w:hint="cs"/>
          <w:rtl/>
        </w:rPr>
        <w:t>וד מבקשת להוציא מהודעת הסיכום את המלה "הבלעדית".</w:t>
      </w:r>
    </w:p>
    <w:p w14:paraId="19FEB5FD" w14:textId="77777777" w:rsidR="00000000" w:rsidRDefault="004C51F7">
      <w:pPr>
        <w:pStyle w:val="a0"/>
        <w:ind w:firstLine="0"/>
        <w:rPr>
          <w:rFonts w:hint="cs"/>
          <w:rtl/>
        </w:rPr>
      </w:pPr>
    </w:p>
    <w:p w14:paraId="5B9877C9" w14:textId="77777777" w:rsidR="00000000" w:rsidRDefault="004C51F7">
      <w:pPr>
        <w:pStyle w:val="af1"/>
        <w:rPr>
          <w:rtl/>
        </w:rPr>
      </w:pPr>
      <w:r>
        <w:rPr>
          <w:rtl/>
        </w:rPr>
        <w:t>היו"ר יולי-יואל אדלשטיין:</w:t>
      </w:r>
    </w:p>
    <w:p w14:paraId="033841CD" w14:textId="77777777" w:rsidR="00000000" w:rsidRDefault="004C51F7">
      <w:pPr>
        <w:pStyle w:val="a0"/>
        <w:rPr>
          <w:rtl/>
        </w:rPr>
      </w:pPr>
    </w:p>
    <w:p w14:paraId="2040F88B" w14:textId="77777777" w:rsidR="00000000" w:rsidRDefault="004C51F7">
      <w:pPr>
        <w:pStyle w:val="a0"/>
        <w:rPr>
          <w:rFonts w:hint="cs"/>
          <w:rtl/>
        </w:rPr>
      </w:pPr>
      <w:r>
        <w:rPr>
          <w:rFonts w:hint="cs"/>
          <w:rtl/>
        </w:rPr>
        <w:t xml:space="preserve">כן, אדוני יושב-ראש הכנסת. אני אודיע זאת לפרוטוקול. בבקשה, חבר הכנסת דהאמשה. </w:t>
      </w:r>
    </w:p>
    <w:p w14:paraId="778BA045" w14:textId="77777777" w:rsidR="00000000" w:rsidRDefault="004C51F7">
      <w:pPr>
        <w:pStyle w:val="a0"/>
        <w:ind w:firstLine="0"/>
        <w:rPr>
          <w:rFonts w:hint="cs"/>
          <w:rtl/>
        </w:rPr>
      </w:pPr>
    </w:p>
    <w:p w14:paraId="42907B9D" w14:textId="77777777" w:rsidR="00000000" w:rsidRDefault="004C51F7">
      <w:pPr>
        <w:pStyle w:val="a"/>
        <w:rPr>
          <w:rtl/>
        </w:rPr>
      </w:pPr>
      <w:bookmarkStart w:id="307" w:name="FS000000550T30_12_2003_20_58_10"/>
      <w:bookmarkStart w:id="308" w:name="_Toc63488478"/>
      <w:bookmarkEnd w:id="307"/>
      <w:r>
        <w:rPr>
          <w:rFonts w:hint="eastAsia"/>
          <w:rtl/>
        </w:rPr>
        <w:t>עבד</w:t>
      </w:r>
      <w:r>
        <w:rPr>
          <w:rtl/>
        </w:rPr>
        <w:t>-אלמאלכ דהאמשה (רע"ם):</w:t>
      </w:r>
      <w:bookmarkEnd w:id="308"/>
    </w:p>
    <w:p w14:paraId="3BE31C50" w14:textId="77777777" w:rsidR="00000000" w:rsidRDefault="004C51F7">
      <w:pPr>
        <w:pStyle w:val="a0"/>
        <w:rPr>
          <w:rFonts w:hint="cs"/>
          <w:rtl/>
        </w:rPr>
      </w:pPr>
    </w:p>
    <w:p w14:paraId="12C20095" w14:textId="77777777" w:rsidR="00000000" w:rsidRDefault="004C51F7">
      <w:pPr>
        <w:pStyle w:val="a0"/>
        <w:rPr>
          <w:rFonts w:hint="cs"/>
          <w:rtl/>
        </w:rPr>
      </w:pPr>
      <w:r>
        <w:rPr>
          <w:rFonts w:hint="cs"/>
          <w:rtl/>
        </w:rPr>
        <w:t xml:space="preserve">כבוד היושב-ראש, כנסת נכבדה, הצעה לסיכום הדיון בנושא איבוד הרוב היהודי בין </w:t>
      </w:r>
      <w:r>
        <w:rPr>
          <w:rFonts w:hint="cs"/>
          <w:rtl/>
        </w:rPr>
        <w:t>הירדן לים, מטעם סיעות רע"ם ובל"ד:</w:t>
      </w:r>
    </w:p>
    <w:p w14:paraId="379D0D9A" w14:textId="77777777" w:rsidR="00000000" w:rsidRDefault="004C51F7">
      <w:pPr>
        <w:pStyle w:val="a0"/>
        <w:rPr>
          <w:rFonts w:hint="cs"/>
          <w:rtl/>
        </w:rPr>
      </w:pPr>
      <w:r>
        <w:rPr>
          <w:rFonts w:hint="cs"/>
          <w:rtl/>
        </w:rPr>
        <w:t xml:space="preserve"> </w:t>
      </w:r>
    </w:p>
    <w:p w14:paraId="1F1F8CA3" w14:textId="77777777" w:rsidR="00000000" w:rsidRDefault="004C51F7">
      <w:pPr>
        <w:pStyle w:val="a0"/>
        <w:rPr>
          <w:rFonts w:hint="cs"/>
          <w:rtl/>
        </w:rPr>
      </w:pPr>
      <w:r>
        <w:rPr>
          <w:rFonts w:hint="cs"/>
          <w:rtl/>
        </w:rPr>
        <w:t xml:space="preserve">1. הכנסת קוראת לממשלה להפסיק את מדיניות החיסולים והניסיון לכפות על הפלסטינים כניעה ועובדות מוגמרות. </w:t>
      </w:r>
    </w:p>
    <w:p w14:paraId="18630BD4" w14:textId="77777777" w:rsidR="00000000" w:rsidRDefault="004C51F7">
      <w:pPr>
        <w:pStyle w:val="a0"/>
        <w:rPr>
          <w:rFonts w:hint="cs"/>
          <w:rtl/>
        </w:rPr>
      </w:pPr>
    </w:p>
    <w:p w14:paraId="2AC989DA" w14:textId="77777777" w:rsidR="00000000" w:rsidRDefault="004C51F7">
      <w:pPr>
        <w:pStyle w:val="a0"/>
        <w:rPr>
          <w:rFonts w:hint="cs"/>
          <w:rtl/>
        </w:rPr>
      </w:pPr>
      <w:r>
        <w:rPr>
          <w:rFonts w:hint="cs"/>
          <w:rtl/>
        </w:rPr>
        <w:t>2. הכנסת קוראת לממשלה לקיים משא-ומתן עם הרשות הפלסטינית והנציגים הלגיטימיים והנבחרים של העם הפלסטיני. יש אפשרות יותר מ</w:t>
      </w:r>
      <w:r>
        <w:rPr>
          <w:rFonts w:hint="cs"/>
          <w:rtl/>
        </w:rPr>
        <w:t xml:space="preserve">סבירה להגיע להסכם שלום כאשר גבול 1967 הוא הגבול המוסכם בין שתי המדינות. </w:t>
      </w:r>
    </w:p>
    <w:p w14:paraId="10BA2EC3" w14:textId="77777777" w:rsidR="00000000" w:rsidRDefault="004C51F7">
      <w:pPr>
        <w:pStyle w:val="a0"/>
        <w:rPr>
          <w:rFonts w:hint="cs"/>
          <w:rtl/>
        </w:rPr>
      </w:pPr>
    </w:p>
    <w:p w14:paraId="51A0BC04" w14:textId="77777777" w:rsidR="00000000" w:rsidRDefault="004C51F7">
      <w:pPr>
        <w:pStyle w:val="a0"/>
        <w:rPr>
          <w:rFonts w:hint="cs"/>
          <w:rtl/>
        </w:rPr>
      </w:pPr>
      <w:r>
        <w:rPr>
          <w:rFonts w:hint="cs"/>
          <w:rtl/>
        </w:rPr>
        <w:t xml:space="preserve"> 3. הכנסת קוראת לראש הממשלה לממש סוף-סוף את הבטחתו להוביל לשלום ולביטחון, והוכח לאחר יותר משלוש שנות שלטונו של מר שרון, שהדבר ניתן להיעשות רק על-ידי הסכם שלום ולא בשום דרך אחרת. תודה</w:t>
      </w:r>
      <w:r>
        <w:rPr>
          <w:rFonts w:hint="cs"/>
          <w:rtl/>
        </w:rPr>
        <w:t xml:space="preserve"> רבה. </w:t>
      </w:r>
    </w:p>
    <w:p w14:paraId="1E59C2BE" w14:textId="77777777" w:rsidR="00000000" w:rsidRDefault="004C51F7">
      <w:pPr>
        <w:pStyle w:val="a0"/>
        <w:ind w:firstLine="0"/>
        <w:rPr>
          <w:rFonts w:hint="cs"/>
          <w:rtl/>
        </w:rPr>
      </w:pPr>
    </w:p>
    <w:p w14:paraId="7490ABF7" w14:textId="77777777" w:rsidR="00000000" w:rsidRDefault="004C51F7">
      <w:pPr>
        <w:pStyle w:val="af1"/>
        <w:rPr>
          <w:rtl/>
        </w:rPr>
      </w:pPr>
      <w:r>
        <w:rPr>
          <w:rtl/>
        </w:rPr>
        <w:t>היו"ר יולי-יואל אדלשטיין:</w:t>
      </w:r>
    </w:p>
    <w:p w14:paraId="6D2224BB" w14:textId="77777777" w:rsidR="00000000" w:rsidRDefault="004C51F7">
      <w:pPr>
        <w:pStyle w:val="a0"/>
        <w:rPr>
          <w:rtl/>
        </w:rPr>
      </w:pPr>
    </w:p>
    <w:p w14:paraId="51E7F977" w14:textId="77777777" w:rsidR="00000000" w:rsidRDefault="004C51F7">
      <w:pPr>
        <w:pStyle w:val="a0"/>
        <w:rPr>
          <w:rFonts w:hint="cs"/>
          <w:rtl/>
        </w:rPr>
      </w:pPr>
      <w:r>
        <w:rPr>
          <w:rFonts w:hint="cs"/>
          <w:rtl/>
        </w:rPr>
        <w:t xml:space="preserve">תודה לחבר הכנסת דהאמשה. </w:t>
      </w:r>
    </w:p>
    <w:p w14:paraId="4B5A3AD9" w14:textId="77777777" w:rsidR="00000000" w:rsidRDefault="004C51F7">
      <w:pPr>
        <w:pStyle w:val="a0"/>
        <w:rPr>
          <w:rFonts w:hint="cs"/>
          <w:rtl/>
        </w:rPr>
      </w:pPr>
    </w:p>
    <w:p w14:paraId="5F9070E5" w14:textId="77777777" w:rsidR="00000000" w:rsidRDefault="004C51F7">
      <w:pPr>
        <w:pStyle w:val="a0"/>
        <w:rPr>
          <w:rFonts w:hint="cs"/>
          <w:rtl/>
        </w:rPr>
      </w:pPr>
      <w:r>
        <w:rPr>
          <w:rFonts w:hint="cs"/>
          <w:rtl/>
        </w:rPr>
        <w:t>לפני ההצבעה אני מודיע לפרוטוקול, כי בהודעת הליכוד, שינוי, האיחוד הלאומי ומפד"ל, וכן בהודעת סיעת ש"ס, במקום המלים "המדינה הבלעדית של העם היהודי" יבוא  "מדינתו של העם היהודי".</w:t>
      </w:r>
    </w:p>
    <w:p w14:paraId="4347E7C5" w14:textId="77777777" w:rsidR="00000000" w:rsidRDefault="004C51F7">
      <w:pPr>
        <w:pStyle w:val="a0"/>
        <w:ind w:firstLine="0"/>
        <w:rPr>
          <w:rFonts w:hint="cs"/>
          <w:rtl/>
        </w:rPr>
      </w:pPr>
    </w:p>
    <w:p w14:paraId="38933D98" w14:textId="77777777" w:rsidR="00000000" w:rsidRDefault="004C51F7">
      <w:pPr>
        <w:pStyle w:val="af0"/>
        <w:rPr>
          <w:rtl/>
        </w:rPr>
      </w:pPr>
      <w:r>
        <w:rPr>
          <w:rFonts w:hint="eastAsia"/>
          <w:rtl/>
        </w:rPr>
        <w:t>היו</w:t>
      </w:r>
      <w:r>
        <w:rPr>
          <w:rtl/>
        </w:rPr>
        <w:t>"ר ראובן ריבלין:</w:t>
      </w:r>
    </w:p>
    <w:p w14:paraId="03AEBF92" w14:textId="77777777" w:rsidR="00000000" w:rsidRDefault="004C51F7">
      <w:pPr>
        <w:pStyle w:val="a0"/>
        <w:rPr>
          <w:rFonts w:hint="cs"/>
          <w:rtl/>
        </w:rPr>
      </w:pPr>
    </w:p>
    <w:p w14:paraId="61F8053A" w14:textId="77777777" w:rsidR="00000000" w:rsidRDefault="004C51F7">
      <w:pPr>
        <w:pStyle w:val="a0"/>
        <w:rPr>
          <w:rFonts w:hint="cs"/>
          <w:rtl/>
        </w:rPr>
      </w:pPr>
      <w:r>
        <w:rPr>
          <w:rFonts w:hint="cs"/>
          <w:rtl/>
        </w:rPr>
        <w:t xml:space="preserve">מדינת ישראל היא מדינתו של העם היהודי. </w:t>
      </w:r>
    </w:p>
    <w:p w14:paraId="02ED5CF6" w14:textId="77777777" w:rsidR="00000000" w:rsidRDefault="004C51F7">
      <w:pPr>
        <w:pStyle w:val="a0"/>
        <w:ind w:firstLine="0"/>
        <w:rPr>
          <w:rFonts w:hint="cs"/>
          <w:rtl/>
        </w:rPr>
      </w:pPr>
    </w:p>
    <w:p w14:paraId="67140981" w14:textId="77777777" w:rsidR="00000000" w:rsidRDefault="004C51F7">
      <w:pPr>
        <w:pStyle w:val="af1"/>
        <w:rPr>
          <w:rtl/>
        </w:rPr>
      </w:pPr>
      <w:r>
        <w:rPr>
          <w:rtl/>
        </w:rPr>
        <w:t>היו"ר יולי-יואל אדלשטיין:</w:t>
      </w:r>
    </w:p>
    <w:p w14:paraId="06BD864A" w14:textId="77777777" w:rsidR="00000000" w:rsidRDefault="004C51F7">
      <w:pPr>
        <w:pStyle w:val="a0"/>
        <w:rPr>
          <w:rtl/>
        </w:rPr>
      </w:pPr>
    </w:p>
    <w:p w14:paraId="2FD588FE" w14:textId="77777777" w:rsidR="00000000" w:rsidRDefault="004C51F7">
      <w:pPr>
        <w:pStyle w:val="a0"/>
        <w:rPr>
          <w:rFonts w:hint="cs"/>
          <w:rtl/>
        </w:rPr>
      </w:pPr>
      <w:r>
        <w:rPr>
          <w:rFonts w:hint="cs"/>
          <w:rtl/>
        </w:rPr>
        <w:t>ישראל היא מדינתו של העם היהודי. בהודעת הליכוד ייאמר: "הכנסת רואה את מדינת ישראל כמדינתו של העם היהודי".</w:t>
      </w:r>
    </w:p>
    <w:p w14:paraId="2DF55663" w14:textId="77777777" w:rsidR="00000000" w:rsidRDefault="004C51F7">
      <w:pPr>
        <w:pStyle w:val="a0"/>
        <w:rPr>
          <w:rFonts w:hint="cs"/>
          <w:rtl/>
        </w:rPr>
      </w:pPr>
    </w:p>
    <w:p w14:paraId="37FFCCD6" w14:textId="77777777" w:rsidR="00000000" w:rsidRDefault="004C51F7">
      <w:pPr>
        <w:pStyle w:val="a0"/>
        <w:rPr>
          <w:rFonts w:hint="cs"/>
          <w:rtl/>
        </w:rPr>
      </w:pPr>
      <w:r>
        <w:rPr>
          <w:rFonts w:hint="cs"/>
          <w:rtl/>
        </w:rPr>
        <w:t>אם כן, נצביע, כנהוג, בסדר הפוך. תחילה אנחנו מצביעים על הודעת סיעות רע"ם ובל"ד.</w:t>
      </w:r>
    </w:p>
    <w:p w14:paraId="6B620269" w14:textId="77777777" w:rsidR="00000000" w:rsidRDefault="004C51F7">
      <w:pPr>
        <w:pStyle w:val="a0"/>
        <w:rPr>
          <w:rFonts w:hint="cs"/>
          <w:rtl/>
        </w:rPr>
      </w:pPr>
    </w:p>
    <w:p w14:paraId="2A0359BA" w14:textId="77777777" w:rsidR="00000000" w:rsidRDefault="004C51F7">
      <w:pPr>
        <w:pStyle w:val="ab"/>
        <w:bidi/>
        <w:rPr>
          <w:rFonts w:hint="cs"/>
          <w:rtl/>
        </w:rPr>
      </w:pPr>
      <w:r>
        <w:rPr>
          <w:rFonts w:hint="cs"/>
          <w:rtl/>
        </w:rPr>
        <w:t>הצב</w:t>
      </w:r>
      <w:r>
        <w:rPr>
          <w:rFonts w:hint="cs"/>
          <w:rtl/>
        </w:rPr>
        <w:t>עה מס' 6</w:t>
      </w:r>
    </w:p>
    <w:p w14:paraId="5D95F77B" w14:textId="77777777" w:rsidR="00000000" w:rsidRDefault="004C51F7">
      <w:pPr>
        <w:pStyle w:val="a0"/>
        <w:jc w:val="center"/>
        <w:rPr>
          <w:rFonts w:hint="cs"/>
          <w:rtl/>
        </w:rPr>
      </w:pPr>
    </w:p>
    <w:p w14:paraId="5D440B63" w14:textId="77777777" w:rsidR="00000000" w:rsidRDefault="004C51F7">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4</w:t>
      </w:r>
    </w:p>
    <w:p w14:paraId="1675CFC6" w14:textId="77777777" w:rsidR="00000000" w:rsidRDefault="004C51F7">
      <w:pPr>
        <w:pStyle w:val="ac"/>
        <w:bidi/>
        <w:rPr>
          <w:rFonts w:hint="cs"/>
          <w:rtl/>
        </w:rPr>
      </w:pPr>
      <w:r>
        <w:rPr>
          <w:rFonts w:hint="cs"/>
          <w:rtl/>
        </w:rPr>
        <w:t xml:space="preserve">נגד </w:t>
      </w:r>
      <w:r>
        <w:rPr>
          <w:rtl/>
        </w:rPr>
        <w:t>–</w:t>
      </w:r>
      <w:r>
        <w:rPr>
          <w:rFonts w:hint="cs"/>
          <w:rtl/>
        </w:rPr>
        <w:t xml:space="preserve"> 16</w:t>
      </w:r>
    </w:p>
    <w:p w14:paraId="40B0AD9B" w14:textId="77777777" w:rsidR="00000000" w:rsidRDefault="004C51F7">
      <w:pPr>
        <w:pStyle w:val="ac"/>
        <w:bidi/>
        <w:rPr>
          <w:rFonts w:hint="cs"/>
          <w:rtl/>
        </w:rPr>
      </w:pPr>
      <w:r>
        <w:rPr>
          <w:rFonts w:hint="cs"/>
          <w:rtl/>
        </w:rPr>
        <w:t xml:space="preserve">נמנעים </w:t>
      </w:r>
      <w:r>
        <w:rPr>
          <w:rtl/>
        </w:rPr>
        <w:t>–</w:t>
      </w:r>
      <w:r>
        <w:rPr>
          <w:rFonts w:hint="cs"/>
          <w:rtl/>
        </w:rPr>
        <w:t xml:space="preserve"> 7</w:t>
      </w:r>
    </w:p>
    <w:p w14:paraId="5500E282" w14:textId="77777777" w:rsidR="00000000" w:rsidRDefault="004C51F7">
      <w:pPr>
        <w:pStyle w:val="ad"/>
        <w:bidi/>
        <w:rPr>
          <w:rFonts w:hint="cs"/>
          <w:rtl/>
        </w:rPr>
      </w:pPr>
      <w:r>
        <w:rPr>
          <w:rFonts w:hint="cs"/>
          <w:rtl/>
        </w:rPr>
        <w:t>הצעת הסיכום שהביא חבר הכנסת עבד-אלמאלכ דהאמשה לא נתקבלה.</w:t>
      </w:r>
    </w:p>
    <w:p w14:paraId="1DFE6ED8" w14:textId="77777777" w:rsidR="00000000" w:rsidRDefault="004C51F7">
      <w:pPr>
        <w:pStyle w:val="a0"/>
        <w:rPr>
          <w:rFonts w:hint="cs"/>
          <w:rtl/>
        </w:rPr>
      </w:pPr>
    </w:p>
    <w:p w14:paraId="44EF113C" w14:textId="77777777" w:rsidR="00000000" w:rsidRDefault="004C51F7">
      <w:pPr>
        <w:pStyle w:val="af1"/>
        <w:rPr>
          <w:rtl/>
        </w:rPr>
      </w:pPr>
      <w:r>
        <w:rPr>
          <w:rtl/>
        </w:rPr>
        <w:t>היו"ר יולי-יואל אדלשטיין:</w:t>
      </w:r>
    </w:p>
    <w:p w14:paraId="2275108D" w14:textId="77777777" w:rsidR="00000000" w:rsidRDefault="004C51F7">
      <w:pPr>
        <w:pStyle w:val="a0"/>
        <w:rPr>
          <w:rtl/>
        </w:rPr>
      </w:pPr>
    </w:p>
    <w:p w14:paraId="0008BE54" w14:textId="77777777" w:rsidR="00000000" w:rsidRDefault="004C51F7">
      <w:pPr>
        <w:pStyle w:val="a0"/>
        <w:rPr>
          <w:rFonts w:hint="cs"/>
          <w:rtl/>
        </w:rPr>
      </w:pPr>
      <w:r>
        <w:rPr>
          <w:rFonts w:hint="cs"/>
          <w:rtl/>
        </w:rPr>
        <w:t xml:space="preserve">בעד </w:t>
      </w:r>
      <w:r>
        <w:rPr>
          <w:rtl/>
        </w:rPr>
        <w:t>–</w:t>
      </w:r>
      <w:r>
        <w:rPr>
          <w:rFonts w:hint="cs"/>
          <w:rtl/>
        </w:rPr>
        <w:t xml:space="preserve"> 4, נגד </w:t>
      </w:r>
      <w:r>
        <w:rPr>
          <w:rtl/>
        </w:rPr>
        <w:t>–</w:t>
      </w:r>
      <w:r>
        <w:rPr>
          <w:rFonts w:hint="cs"/>
          <w:rtl/>
        </w:rPr>
        <w:t xml:space="preserve"> 17, בצירוף קולו של יושב-ראש הכנסת, נמנעו שבעה. הודעת הסיכום לא נתקבלה. </w:t>
      </w:r>
    </w:p>
    <w:p w14:paraId="6A7A4C78" w14:textId="77777777" w:rsidR="00000000" w:rsidRDefault="004C51F7">
      <w:pPr>
        <w:pStyle w:val="a0"/>
        <w:rPr>
          <w:rFonts w:hint="cs"/>
          <w:rtl/>
        </w:rPr>
      </w:pPr>
    </w:p>
    <w:p w14:paraId="70D47B06" w14:textId="77777777" w:rsidR="00000000" w:rsidRDefault="004C51F7">
      <w:pPr>
        <w:pStyle w:val="a0"/>
        <w:rPr>
          <w:rFonts w:hint="cs"/>
          <w:rtl/>
        </w:rPr>
      </w:pPr>
      <w:r>
        <w:rPr>
          <w:rFonts w:hint="cs"/>
          <w:rtl/>
        </w:rPr>
        <w:t xml:space="preserve">אנחנו עוברים להצבעה על הודעת הסיכום של חד"ש-תע"ל. </w:t>
      </w:r>
    </w:p>
    <w:p w14:paraId="22807E15" w14:textId="77777777" w:rsidR="00000000" w:rsidRDefault="004C51F7">
      <w:pPr>
        <w:pStyle w:val="a0"/>
        <w:rPr>
          <w:rFonts w:hint="cs"/>
          <w:rtl/>
        </w:rPr>
      </w:pPr>
    </w:p>
    <w:p w14:paraId="3671AA7F" w14:textId="77777777" w:rsidR="00000000" w:rsidRDefault="004C51F7">
      <w:pPr>
        <w:pStyle w:val="ab"/>
        <w:bidi/>
        <w:rPr>
          <w:rFonts w:hint="cs"/>
          <w:rtl/>
        </w:rPr>
      </w:pPr>
      <w:r>
        <w:rPr>
          <w:rFonts w:hint="cs"/>
          <w:rtl/>
        </w:rPr>
        <w:t>הצבעה מס' 7</w:t>
      </w:r>
    </w:p>
    <w:p w14:paraId="41A68CD3" w14:textId="77777777" w:rsidR="00000000" w:rsidRDefault="004C51F7">
      <w:pPr>
        <w:pStyle w:val="a0"/>
        <w:jc w:val="center"/>
        <w:rPr>
          <w:rFonts w:hint="cs"/>
          <w:rtl/>
        </w:rPr>
      </w:pPr>
    </w:p>
    <w:p w14:paraId="2D754775" w14:textId="77777777" w:rsidR="00000000" w:rsidRDefault="004C51F7">
      <w:pPr>
        <w:pStyle w:val="ac"/>
        <w:bidi/>
        <w:rPr>
          <w:rFonts w:hint="cs"/>
          <w:rtl/>
        </w:rPr>
      </w:pPr>
      <w:r>
        <w:rPr>
          <w:rFonts w:hint="cs"/>
          <w:rtl/>
        </w:rPr>
        <w:t xml:space="preserve">בעד הצעת הסיכום שהביא חבר הכנסת עסאם מח'ול </w:t>
      </w:r>
      <w:r>
        <w:rPr>
          <w:rtl/>
        </w:rPr>
        <w:t>–</w:t>
      </w:r>
      <w:r>
        <w:rPr>
          <w:rFonts w:hint="cs"/>
          <w:rtl/>
        </w:rPr>
        <w:t xml:space="preserve"> 4</w:t>
      </w:r>
    </w:p>
    <w:p w14:paraId="07430DF4" w14:textId="77777777" w:rsidR="00000000" w:rsidRDefault="004C51F7">
      <w:pPr>
        <w:pStyle w:val="ac"/>
        <w:bidi/>
        <w:rPr>
          <w:rFonts w:hint="cs"/>
          <w:rtl/>
        </w:rPr>
      </w:pPr>
      <w:r>
        <w:rPr>
          <w:rFonts w:hint="cs"/>
          <w:rtl/>
        </w:rPr>
        <w:t xml:space="preserve">נגד </w:t>
      </w:r>
      <w:r>
        <w:rPr>
          <w:rtl/>
        </w:rPr>
        <w:t>–</w:t>
      </w:r>
      <w:r>
        <w:rPr>
          <w:rFonts w:hint="cs"/>
          <w:rtl/>
        </w:rPr>
        <w:t xml:space="preserve"> 17</w:t>
      </w:r>
    </w:p>
    <w:p w14:paraId="327AF0D4" w14:textId="77777777" w:rsidR="00000000" w:rsidRDefault="004C51F7">
      <w:pPr>
        <w:pStyle w:val="ac"/>
        <w:bidi/>
        <w:rPr>
          <w:rFonts w:hint="cs"/>
          <w:rtl/>
        </w:rPr>
      </w:pPr>
      <w:r>
        <w:rPr>
          <w:rFonts w:hint="cs"/>
          <w:rtl/>
        </w:rPr>
        <w:t xml:space="preserve">נמנעים </w:t>
      </w:r>
      <w:r>
        <w:rPr>
          <w:rtl/>
        </w:rPr>
        <w:t>–</w:t>
      </w:r>
      <w:r>
        <w:rPr>
          <w:rFonts w:hint="cs"/>
          <w:rtl/>
        </w:rPr>
        <w:t xml:space="preserve"> 9</w:t>
      </w:r>
    </w:p>
    <w:p w14:paraId="3175CEC8" w14:textId="77777777" w:rsidR="00000000" w:rsidRDefault="004C51F7">
      <w:pPr>
        <w:pStyle w:val="ad"/>
        <w:bidi/>
        <w:rPr>
          <w:rFonts w:hint="cs"/>
          <w:rtl/>
        </w:rPr>
      </w:pPr>
      <w:r>
        <w:rPr>
          <w:rFonts w:hint="cs"/>
          <w:rtl/>
        </w:rPr>
        <w:t>הצעת הסיכום שהביא חבר הכנסת עסאם מח'ול לא נתקבלה.</w:t>
      </w:r>
    </w:p>
    <w:p w14:paraId="0F8A995D" w14:textId="77777777" w:rsidR="00000000" w:rsidRDefault="004C51F7">
      <w:pPr>
        <w:pStyle w:val="a0"/>
        <w:ind w:firstLine="0"/>
        <w:rPr>
          <w:rFonts w:hint="cs"/>
          <w:rtl/>
        </w:rPr>
      </w:pPr>
    </w:p>
    <w:p w14:paraId="532A3BEE" w14:textId="77777777" w:rsidR="00000000" w:rsidRDefault="004C51F7">
      <w:pPr>
        <w:pStyle w:val="af1"/>
        <w:rPr>
          <w:rtl/>
        </w:rPr>
      </w:pPr>
      <w:r>
        <w:rPr>
          <w:rtl/>
        </w:rPr>
        <w:t>היו"ר יולי-יואל אדלשטיין:</w:t>
      </w:r>
    </w:p>
    <w:p w14:paraId="164A0DAD" w14:textId="77777777" w:rsidR="00000000" w:rsidRDefault="004C51F7">
      <w:pPr>
        <w:pStyle w:val="a0"/>
        <w:rPr>
          <w:rtl/>
        </w:rPr>
      </w:pPr>
    </w:p>
    <w:p w14:paraId="31FB751F" w14:textId="77777777" w:rsidR="00000000" w:rsidRDefault="004C51F7">
      <w:pPr>
        <w:pStyle w:val="a0"/>
        <w:rPr>
          <w:rFonts w:hint="cs"/>
          <w:rtl/>
        </w:rPr>
      </w:pPr>
      <w:r>
        <w:rPr>
          <w:rFonts w:hint="cs"/>
          <w:rtl/>
        </w:rPr>
        <w:t xml:space="preserve">בעד </w:t>
      </w:r>
      <w:r>
        <w:rPr>
          <w:rtl/>
        </w:rPr>
        <w:t>–</w:t>
      </w:r>
      <w:r>
        <w:rPr>
          <w:rFonts w:hint="cs"/>
          <w:rtl/>
        </w:rPr>
        <w:t xml:space="preserve"> 4, נגד - 18, לרבות יושב-ראש הכנסת, נמנע</w:t>
      </w:r>
      <w:r>
        <w:rPr>
          <w:rFonts w:hint="cs"/>
          <w:rtl/>
        </w:rPr>
        <w:t xml:space="preserve">ו תשעה. הודעת הסיכום של חד"ש-תע"ל לא נתקבלה. </w:t>
      </w:r>
    </w:p>
    <w:p w14:paraId="16C906D9" w14:textId="77777777" w:rsidR="00000000" w:rsidRDefault="004C51F7">
      <w:pPr>
        <w:pStyle w:val="a0"/>
        <w:rPr>
          <w:rFonts w:hint="cs"/>
          <w:rtl/>
        </w:rPr>
      </w:pPr>
    </w:p>
    <w:p w14:paraId="39186B7B" w14:textId="77777777" w:rsidR="00000000" w:rsidRDefault="004C51F7">
      <w:pPr>
        <w:pStyle w:val="a0"/>
        <w:rPr>
          <w:rFonts w:hint="cs"/>
          <w:rtl/>
        </w:rPr>
      </w:pPr>
      <w:r>
        <w:rPr>
          <w:rFonts w:hint="cs"/>
          <w:rtl/>
        </w:rPr>
        <w:t>אנו עוברים להצבעה על הודעת הסיכום של סיעת ש"ס.</w:t>
      </w:r>
    </w:p>
    <w:p w14:paraId="78E00D72" w14:textId="77777777" w:rsidR="00000000" w:rsidRDefault="004C51F7">
      <w:pPr>
        <w:pStyle w:val="a0"/>
        <w:rPr>
          <w:rFonts w:hint="cs"/>
          <w:rtl/>
        </w:rPr>
      </w:pPr>
    </w:p>
    <w:p w14:paraId="4670BE5B" w14:textId="77777777" w:rsidR="00000000" w:rsidRDefault="004C51F7">
      <w:pPr>
        <w:pStyle w:val="ab"/>
        <w:bidi/>
        <w:rPr>
          <w:rFonts w:hint="cs"/>
          <w:rtl/>
        </w:rPr>
      </w:pPr>
      <w:r>
        <w:rPr>
          <w:rFonts w:hint="cs"/>
          <w:rtl/>
        </w:rPr>
        <w:t>הצבעה מס' 8</w:t>
      </w:r>
    </w:p>
    <w:p w14:paraId="6E439148" w14:textId="77777777" w:rsidR="00000000" w:rsidRDefault="004C51F7">
      <w:pPr>
        <w:pStyle w:val="a0"/>
        <w:jc w:val="center"/>
        <w:rPr>
          <w:rFonts w:hint="cs"/>
          <w:rtl/>
        </w:rPr>
      </w:pPr>
    </w:p>
    <w:p w14:paraId="31296A66" w14:textId="77777777" w:rsidR="00000000" w:rsidRDefault="004C51F7">
      <w:pPr>
        <w:pStyle w:val="ac"/>
        <w:bidi/>
        <w:rPr>
          <w:rFonts w:hint="cs"/>
          <w:rtl/>
        </w:rPr>
      </w:pPr>
      <w:r>
        <w:rPr>
          <w:rFonts w:hint="cs"/>
          <w:rtl/>
        </w:rPr>
        <w:t xml:space="preserve">בעד הצעת הסיכום שהביא חבר הכנסת נסים זאב </w:t>
      </w:r>
      <w:r>
        <w:rPr>
          <w:rtl/>
        </w:rPr>
        <w:t>–</w:t>
      </w:r>
      <w:r>
        <w:rPr>
          <w:rFonts w:hint="cs"/>
          <w:rtl/>
        </w:rPr>
        <w:t xml:space="preserve"> 14</w:t>
      </w:r>
    </w:p>
    <w:p w14:paraId="1CE38C9F" w14:textId="77777777" w:rsidR="00000000" w:rsidRDefault="004C51F7">
      <w:pPr>
        <w:pStyle w:val="ac"/>
        <w:bidi/>
        <w:rPr>
          <w:rFonts w:hint="cs"/>
          <w:rtl/>
        </w:rPr>
      </w:pPr>
      <w:r>
        <w:rPr>
          <w:rFonts w:hint="cs"/>
          <w:rtl/>
        </w:rPr>
        <w:t xml:space="preserve">נגד </w:t>
      </w:r>
      <w:r>
        <w:rPr>
          <w:rtl/>
        </w:rPr>
        <w:t>–</w:t>
      </w:r>
      <w:r>
        <w:rPr>
          <w:rFonts w:hint="cs"/>
          <w:rtl/>
        </w:rPr>
        <w:t xml:space="preserve"> 12</w:t>
      </w:r>
    </w:p>
    <w:p w14:paraId="609660C3" w14:textId="77777777" w:rsidR="00000000" w:rsidRDefault="004C51F7">
      <w:pPr>
        <w:pStyle w:val="ac"/>
        <w:bidi/>
        <w:rPr>
          <w:rFonts w:hint="cs"/>
          <w:rtl/>
        </w:rPr>
      </w:pPr>
      <w:r>
        <w:rPr>
          <w:rFonts w:hint="cs"/>
          <w:rtl/>
        </w:rPr>
        <w:t xml:space="preserve">נמנעים </w:t>
      </w:r>
      <w:r>
        <w:rPr>
          <w:rtl/>
        </w:rPr>
        <w:t>–</w:t>
      </w:r>
      <w:r>
        <w:rPr>
          <w:rFonts w:hint="cs"/>
          <w:rtl/>
        </w:rPr>
        <w:t xml:space="preserve"> 2</w:t>
      </w:r>
    </w:p>
    <w:p w14:paraId="040B111B" w14:textId="77777777" w:rsidR="00000000" w:rsidRDefault="004C51F7">
      <w:pPr>
        <w:pStyle w:val="ad"/>
        <w:bidi/>
        <w:rPr>
          <w:rFonts w:hint="cs"/>
          <w:rtl/>
        </w:rPr>
      </w:pPr>
      <w:r>
        <w:rPr>
          <w:rFonts w:hint="cs"/>
          <w:rtl/>
        </w:rPr>
        <w:t>הצעת הסיכום שהביא חבר הכנסת נסים זאב נתקבלה.</w:t>
      </w:r>
    </w:p>
    <w:p w14:paraId="379BDA61" w14:textId="77777777" w:rsidR="00000000" w:rsidRDefault="004C51F7">
      <w:pPr>
        <w:pStyle w:val="a0"/>
        <w:ind w:firstLine="0"/>
        <w:rPr>
          <w:rFonts w:hint="cs"/>
          <w:rtl/>
        </w:rPr>
      </w:pPr>
    </w:p>
    <w:p w14:paraId="71157D19" w14:textId="77777777" w:rsidR="00000000" w:rsidRDefault="004C51F7">
      <w:pPr>
        <w:pStyle w:val="af0"/>
        <w:rPr>
          <w:rtl/>
        </w:rPr>
      </w:pPr>
      <w:r>
        <w:rPr>
          <w:rFonts w:hint="eastAsia"/>
          <w:rtl/>
        </w:rPr>
        <w:t>רוני</w:t>
      </w:r>
      <w:r>
        <w:rPr>
          <w:rtl/>
        </w:rPr>
        <w:t xml:space="preserve"> בר-און (הליכוד):</w:t>
      </w:r>
    </w:p>
    <w:p w14:paraId="606D1B52" w14:textId="77777777" w:rsidR="00000000" w:rsidRDefault="004C51F7">
      <w:pPr>
        <w:pStyle w:val="a0"/>
        <w:rPr>
          <w:rFonts w:hint="cs"/>
          <w:rtl/>
        </w:rPr>
      </w:pPr>
    </w:p>
    <w:p w14:paraId="54BE00B7" w14:textId="77777777" w:rsidR="00000000" w:rsidRDefault="004C51F7">
      <w:pPr>
        <w:pStyle w:val="a0"/>
        <w:rPr>
          <w:rFonts w:hint="cs"/>
          <w:rtl/>
        </w:rPr>
      </w:pPr>
      <w:r>
        <w:rPr>
          <w:rFonts w:hint="cs"/>
          <w:rtl/>
        </w:rPr>
        <w:t>ההצבעה שלי לא</w:t>
      </w:r>
      <w:r>
        <w:rPr>
          <w:rFonts w:hint="cs"/>
          <w:rtl/>
        </w:rPr>
        <w:t xml:space="preserve"> נקלטה. הצבעתי בעד. </w:t>
      </w:r>
    </w:p>
    <w:p w14:paraId="182E43DA" w14:textId="77777777" w:rsidR="00000000" w:rsidRDefault="004C51F7">
      <w:pPr>
        <w:pStyle w:val="af1"/>
        <w:rPr>
          <w:rFonts w:hint="cs"/>
          <w:rtl/>
        </w:rPr>
      </w:pPr>
    </w:p>
    <w:p w14:paraId="41EDADBB" w14:textId="77777777" w:rsidR="00000000" w:rsidRDefault="004C51F7">
      <w:pPr>
        <w:pStyle w:val="af1"/>
        <w:rPr>
          <w:rtl/>
        </w:rPr>
      </w:pPr>
      <w:r>
        <w:rPr>
          <w:rtl/>
        </w:rPr>
        <w:t>היו"ר יולי-יואל אדלשטיין:</w:t>
      </w:r>
    </w:p>
    <w:p w14:paraId="562EA6DD" w14:textId="77777777" w:rsidR="00000000" w:rsidRDefault="004C51F7">
      <w:pPr>
        <w:pStyle w:val="a0"/>
        <w:rPr>
          <w:rtl/>
        </w:rPr>
      </w:pPr>
    </w:p>
    <w:p w14:paraId="56C45482" w14:textId="77777777" w:rsidR="00000000" w:rsidRDefault="004C51F7">
      <w:pPr>
        <w:pStyle w:val="a0"/>
        <w:rPr>
          <w:rFonts w:hint="cs"/>
          <w:rtl/>
        </w:rPr>
      </w:pPr>
      <w:r>
        <w:rPr>
          <w:rFonts w:hint="cs"/>
          <w:rtl/>
        </w:rPr>
        <w:t xml:space="preserve">בעד </w:t>
      </w:r>
      <w:r>
        <w:rPr>
          <w:rtl/>
        </w:rPr>
        <w:t>–</w:t>
      </w:r>
      <w:r>
        <w:rPr>
          <w:rFonts w:hint="cs"/>
          <w:rtl/>
        </w:rPr>
        <w:t xml:space="preserve"> 15, נגד </w:t>
      </w:r>
      <w:r>
        <w:rPr>
          <w:rtl/>
        </w:rPr>
        <w:t>–</w:t>
      </w:r>
      <w:r>
        <w:rPr>
          <w:rFonts w:hint="cs"/>
          <w:rtl/>
        </w:rPr>
        <w:t xml:space="preserve"> 12, נמנעו שניים. הודעת הסיכום של סיעת ש"ס נתקבלה. </w:t>
      </w:r>
    </w:p>
    <w:p w14:paraId="44EAF277" w14:textId="77777777" w:rsidR="00000000" w:rsidRDefault="004C51F7">
      <w:pPr>
        <w:pStyle w:val="a0"/>
        <w:rPr>
          <w:rFonts w:hint="cs"/>
          <w:rtl/>
        </w:rPr>
      </w:pPr>
    </w:p>
    <w:p w14:paraId="0464A703" w14:textId="77777777" w:rsidR="00000000" w:rsidRDefault="004C51F7">
      <w:pPr>
        <w:pStyle w:val="a0"/>
        <w:rPr>
          <w:rFonts w:hint="cs"/>
          <w:rtl/>
        </w:rPr>
      </w:pPr>
      <w:r>
        <w:rPr>
          <w:rFonts w:hint="cs"/>
          <w:rtl/>
        </w:rPr>
        <w:t>אנו עוברים להצבעה על הודעת הסיכום של סיעת העבודה.</w:t>
      </w:r>
    </w:p>
    <w:p w14:paraId="2467C129" w14:textId="77777777" w:rsidR="00000000" w:rsidRDefault="004C51F7">
      <w:pPr>
        <w:pStyle w:val="a0"/>
        <w:rPr>
          <w:rFonts w:hint="cs"/>
          <w:rtl/>
        </w:rPr>
      </w:pPr>
    </w:p>
    <w:p w14:paraId="3B69F5AC" w14:textId="77777777" w:rsidR="00000000" w:rsidRDefault="004C51F7">
      <w:pPr>
        <w:pStyle w:val="ab"/>
        <w:bidi/>
        <w:rPr>
          <w:rFonts w:hint="cs"/>
          <w:rtl/>
        </w:rPr>
      </w:pPr>
      <w:r>
        <w:rPr>
          <w:rFonts w:hint="cs"/>
          <w:rtl/>
        </w:rPr>
        <w:t>הצבעה מס' 9</w:t>
      </w:r>
    </w:p>
    <w:p w14:paraId="6B028EAA" w14:textId="77777777" w:rsidR="00000000" w:rsidRDefault="004C51F7">
      <w:pPr>
        <w:pStyle w:val="a0"/>
        <w:jc w:val="center"/>
        <w:rPr>
          <w:rFonts w:hint="cs"/>
          <w:rtl/>
        </w:rPr>
      </w:pPr>
    </w:p>
    <w:p w14:paraId="5C27FF06" w14:textId="77777777" w:rsidR="00000000" w:rsidRDefault="004C51F7">
      <w:pPr>
        <w:pStyle w:val="ac"/>
        <w:bidi/>
        <w:rPr>
          <w:rFonts w:hint="cs"/>
          <w:rtl/>
        </w:rPr>
      </w:pPr>
      <w:r>
        <w:rPr>
          <w:rFonts w:hint="cs"/>
          <w:rtl/>
        </w:rPr>
        <w:t xml:space="preserve">בעד הצעת הסיכום שהביא חבר הכנסת אברהם בורג </w:t>
      </w:r>
      <w:r>
        <w:rPr>
          <w:rtl/>
        </w:rPr>
        <w:t>–</w:t>
      </w:r>
      <w:r>
        <w:rPr>
          <w:rFonts w:hint="cs"/>
          <w:rtl/>
        </w:rPr>
        <w:t xml:space="preserve"> 12</w:t>
      </w:r>
    </w:p>
    <w:p w14:paraId="056F7F58" w14:textId="77777777" w:rsidR="00000000" w:rsidRDefault="004C51F7">
      <w:pPr>
        <w:pStyle w:val="ac"/>
        <w:bidi/>
        <w:rPr>
          <w:rFonts w:hint="cs"/>
          <w:rtl/>
        </w:rPr>
      </w:pPr>
      <w:r>
        <w:rPr>
          <w:rFonts w:hint="cs"/>
          <w:rtl/>
        </w:rPr>
        <w:t xml:space="preserve">נגד </w:t>
      </w:r>
      <w:r>
        <w:rPr>
          <w:rtl/>
        </w:rPr>
        <w:t>–</w:t>
      </w:r>
      <w:r>
        <w:rPr>
          <w:rFonts w:hint="cs"/>
          <w:rtl/>
        </w:rPr>
        <w:t xml:space="preserve"> 10</w:t>
      </w:r>
    </w:p>
    <w:p w14:paraId="2175179B" w14:textId="77777777" w:rsidR="00000000" w:rsidRDefault="004C51F7">
      <w:pPr>
        <w:pStyle w:val="ac"/>
        <w:bidi/>
        <w:rPr>
          <w:rFonts w:hint="cs"/>
          <w:rtl/>
        </w:rPr>
      </w:pPr>
      <w:r>
        <w:rPr>
          <w:rFonts w:hint="cs"/>
          <w:rtl/>
        </w:rPr>
        <w:t xml:space="preserve">נמנעים </w:t>
      </w:r>
      <w:r>
        <w:rPr>
          <w:rtl/>
        </w:rPr>
        <w:t>–</w:t>
      </w:r>
      <w:r>
        <w:rPr>
          <w:rFonts w:hint="cs"/>
          <w:rtl/>
        </w:rPr>
        <w:t xml:space="preserve"> 7</w:t>
      </w:r>
    </w:p>
    <w:p w14:paraId="24175779" w14:textId="77777777" w:rsidR="00000000" w:rsidRDefault="004C51F7">
      <w:pPr>
        <w:pStyle w:val="ad"/>
        <w:bidi/>
        <w:rPr>
          <w:rFonts w:hint="cs"/>
          <w:rtl/>
        </w:rPr>
      </w:pPr>
      <w:r>
        <w:rPr>
          <w:rFonts w:hint="cs"/>
          <w:rtl/>
        </w:rPr>
        <w:t>הצעת הס</w:t>
      </w:r>
      <w:r>
        <w:rPr>
          <w:rFonts w:hint="cs"/>
          <w:rtl/>
        </w:rPr>
        <w:t xml:space="preserve">יכום שהביא חבר הכנסת אברהם בורג נתקבלה. </w:t>
      </w:r>
    </w:p>
    <w:p w14:paraId="2E837F58" w14:textId="77777777" w:rsidR="00000000" w:rsidRDefault="004C51F7">
      <w:pPr>
        <w:pStyle w:val="a0"/>
        <w:jc w:val="center"/>
        <w:rPr>
          <w:rFonts w:hint="cs"/>
          <w:rtl/>
        </w:rPr>
      </w:pPr>
    </w:p>
    <w:p w14:paraId="05B92A44" w14:textId="77777777" w:rsidR="00000000" w:rsidRDefault="004C51F7">
      <w:pPr>
        <w:pStyle w:val="af1"/>
        <w:rPr>
          <w:rtl/>
        </w:rPr>
      </w:pPr>
      <w:r>
        <w:rPr>
          <w:rtl/>
        </w:rPr>
        <w:t>היו"ר יולי-יואל אדלשטיין:</w:t>
      </w:r>
    </w:p>
    <w:p w14:paraId="2B971745" w14:textId="77777777" w:rsidR="00000000" w:rsidRDefault="004C51F7">
      <w:pPr>
        <w:pStyle w:val="a0"/>
        <w:rPr>
          <w:rtl/>
        </w:rPr>
      </w:pPr>
    </w:p>
    <w:p w14:paraId="5E647E1E" w14:textId="77777777" w:rsidR="00000000" w:rsidRDefault="004C51F7">
      <w:pPr>
        <w:pStyle w:val="a0"/>
        <w:rPr>
          <w:rFonts w:hint="cs"/>
          <w:rtl/>
        </w:rPr>
      </w:pPr>
      <w:r>
        <w:rPr>
          <w:rFonts w:hint="cs"/>
          <w:rtl/>
        </w:rPr>
        <w:t xml:space="preserve">בעד </w:t>
      </w:r>
      <w:r>
        <w:rPr>
          <w:rtl/>
        </w:rPr>
        <w:t>–</w:t>
      </w:r>
      <w:r>
        <w:rPr>
          <w:rFonts w:hint="cs"/>
          <w:rtl/>
        </w:rPr>
        <w:t xml:space="preserve"> 12, נגד </w:t>
      </w:r>
      <w:r>
        <w:rPr>
          <w:rtl/>
        </w:rPr>
        <w:t>–</w:t>
      </w:r>
      <w:r>
        <w:rPr>
          <w:rFonts w:hint="cs"/>
          <w:rtl/>
        </w:rPr>
        <w:t xml:space="preserve"> 10, נמנעים </w:t>
      </w:r>
      <w:r>
        <w:rPr>
          <w:rtl/>
        </w:rPr>
        <w:t>–</w:t>
      </w:r>
      <w:r>
        <w:rPr>
          <w:rFonts w:hint="cs"/>
          <w:rtl/>
        </w:rPr>
        <w:t xml:space="preserve"> 7. גם הודעת הסיכום של סיעת העבודה נתקבלה. </w:t>
      </w:r>
    </w:p>
    <w:p w14:paraId="50472CC0" w14:textId="77777777" w:rsidR="00000000" w:rsidRDefault="004C51F7">
      <w:pPr>
        <w:pStyle w:val="a0"/>
        <w:ind w:firstLine="0"/>
        <w:rPr>
          <w:rFonts w:hint="cs"/>
          <w:rtl/>
        </w:rPr>
      </w:pPr>
    </w:p>
    <w:p w14:paraId="558C9226" w14:textId="77777777" w:rsidR="00000000" w:rsidRDefault="004C51F7">
      <w:pPr>
        <w:pStyle w:val="a0"/>
        <w:rPr>
          <w:rFonts w:hint="cs"/>
          <w:rtl/>
        </w:rPr>
      </w:pPr>
      <w:r>
        <w:rPr>
          <w:rFonts w:hint="cs"/>
          <w:rtl/>
        </w:rPr>
        <w:t>אנחנו עוברים להצבעה האחרונה על הודעת הסיכום של הסיעות ליכוד, שינוי, האיחוד הלאומי ומפד"ל. מי בעד? מי נגד? נא להצבי</w:t>
      </w:r>
      <w:r>
        <w:rPr>
          <w:rFonts w:hint="cs"/>
          <w:rtl/>
        </w:rPr>
        <w:t>ע.</w:t>
      </w:r>
    </w:p>
    <w:p w14:paraId="0CCF91D3" w14:textId="77777777" w:rsidR="00000000" w:rsidRDefault="004C51F7">
      <w:pPr>
        <w:pStyle w:val="a0"/>
        <w:rPr>
          <w:rFonts w:hint="cs"/>
          <w:rtl/>
        </w:rPr>
      </w:pPr>
    </w:p>
    <w:p w14:paraId="121A1336" w14:textId="77777777" w:rsidR="00000000" w:rsidRDefault="004C51F7">
      <w:pPr>
        <w:pStyle w:val="ab"/>
        <w:bidi/>
        <w:rPr>
          <w:rFonts w:hint="cs"/>
          <w:rtl/>
        </w:rPr>
      </w:pPr>
      <w:r>
        <w:rPr>
          <w:rFonts w:hint="cs"/>
          <w:rtl/>
        </w:rPr>
        <w:t>הצבעה מס' 10</w:t>
      </w:r>
    </w:p>
    <w:p w14:paraId="0D5FC401" w14:textId="77777777" w:rsidR="00000000" w:rsidRDefault="004C51F7">
      <w:pPr>
        <w:pStyle w:val="a0"/>
        <w:rPr>
          <w:rFonts w:hint="cs"/>
          <w:rtl/>
        </w:rPr>
      </w:pPr>
    </w:p>
    <w:p w14:paraId="2DEF157C" w14:textId="77777777" w:rsidR="00000000" w:rsidRDefault="004C51F7">
      <w:pPr>
        <w:pStyle w:val="ac"/>
        <w:bidi/>
        <w:rPr>
          <w:rFonts w:hint="cs"/>
          <w:rtl/>
        </w:rPr>
      </w:pPr>
      <w:r>
        <w:rPr>
          <w:rFonts w:hint="cs"/>
          <w:rtl/>
        </w:rPr>
        <w:t xml:space="preserve">בעד הצעת הסיכום שהביאה חברת הכנסת רוחמה אברהם </w:t>
      </w:r>
      <w:r>
        <w:rPr>
          <w:rtl/>
        </w:rPr>
        <w:t>–</w:t>
      </w:r>
      <w:r>
        <w:rPr>
          <w:rFonts w:hint="cs"/>
          <w:rtl/>
        </w:rPr>
        <w:t xml:space="preserve"> 19</w:t>
      </w:r>
    </w:p>
    <w:p w14:paraId="4817F596" w14:textId="77777777" w:rsidR="00000000" w:rsidRDefault="004C51F7">
      <w:pPr>
        <w:pStyle w:val="ac"/>
        <w:bidi/>
        <w:rPr>
          <w:rFonts w:hint="cs"/>
          <w:rtl/>
        </w:rPr>
      </w:pPr>
      <w:r>
        <w:rPr>
          <w:rFonts w:hint="cs"/>
          <w:rtl/>
        </w:rPr>
        <w:t xml:space="preserve">נגד </w:t>
      </w:r>
      <w:r>
        <w:rPr>
          <w:rtl/>
        </w:rPr>
        <w:t>–</w:t>
      </w:r>
      <w:r>
        <w:rPr>
          <w:rFonts w:hint="cs"/>
          <w:rtl/>
        </w:rPr>
        <w:t xml:space="preserve"> 10</w:t>
      </w:r>
    </w:p>
    <w:p w14:paraId="5A355687" w14:textId="77777777" w:rsidR="00000000" w:rsidRDefault="004C51F7">
      <w:pPr>
        <w:pStyle w:val="ac"/>
        <w:bidi/>
        <w:rPr>
          <w:rFonts w:hint="cs"/>
          <w:rtl/>
        </w:rPr>
      </w:pPr>
      <w:r>
        <w:rPr>
          <w:rFonts w:hint="cs"/>
          <w:rtl/>
        </w:rPr>
        <w:t xml:space="preserve">נמנעים </w:t>
      </w:r>
      <w:r>
        <w:rPr>
          <w:rtl/>
        </w:rPr>
        <w:t>–</w:t>
      </w:r>
      <w:r>
        <w:rPr>
          <w:rFonts w:hint="cs"/>
          <w:rtl/>
        </w:rPr>
        <w:t xml:space="preserve"> 1</w:t>
      </w:r>
    </w:p>
    <w:p w14:paraId="4B456D7B" w14:textId="77777777" w:rsidR="00000000" w:rsidRDefault="004C51F7">
      <w:pPr>
        <w:pStyle w:val="ad"/>
        <w:bidi/>
        <w:rPr>
          <w:rFonts w:hint="cs"/>
          <w:rtl/>
        </w:rPr>
      </w:pPr>
      <w:r>
        <w:rPr>
          <w:rFonts w:hint="cs"/>
          <w:rtl/>
        </w:rPr>
        <w:t>הצעת הסיכום שהביאה חברת הכנסת רוחמה אברהם נתקבלה.</w:t>
      </w:r>
    </w:p>
    <w:p w14:paraId="4185EBDD" w14:textId="77777777" w:rsidR="00000000" w:rsidRDefault="004C51F7">
      <w:pPr>
        <w:pStyle w:val="ad"/>
        <w:bidi/>
        <w:rPr>
          <w:rFonts w:hint="cs"/>
          <w:rtl/>
        </w:rPr>
      </w:pPr>
    </w:p>
    <w:p w14:paraId="49B65181" w14:textId="77777777" w:rsidR="00000000" w:rsidRDefault="004C51F7">
      <w:pPr>
        <w:pStyle w:val="af1"/>
        <w:rPr>
          <w:rtl/>
        </w:rPr>
      </w:pPr>
      <w:r>
        <w:rPr>
          <w:rtl/>
        </w:rPr>
        <w:t>היו"ר יולי-יואל אדלשטיין:</w:t>
      </w:r>
    </w:p>
    <w:p w14:paraId="7261A1FE" w14:textId="77777777" w:rsidR="00000000" w:rsidRDefault="004C51F7">
      <w:pPr>
        <w:pStyle w:val="a0"/>
        <w:rPr>
          <w:rtl/>
        </w:rPr>
      </w:pPr>
    </w:p>
    <w:p w14:paraId="26908F33" w14:textId="77777777" w:rsidR="00000000" w:rsidRDefault="004C51F7">
      <w:pPr>
        <w:pStyle w:val="a0"/>
        <w:rPr>
          <w:rFonts w:hint="cs"/>
          <w:rtl/>
        </w:rPr>
      </w:pPr>
      <w:r>
        <w:rPr>
          <w:rFonts w:hint="cs"/>
          <w:rtl/>
        </w:rPr>
        <w:t>20 בעד, לרבות יושב-ראש הכנסת, עשרה מתנגדים, נמנע אחד. הודעת הסיכום של הליכוד, שינוי, האיח</w:t>
      </w:r>
      <w:r>
        <w:rPr>
          <w:rFonts w:hint="cs"/>
          <w:rtl/>
        </w:rPr>
        <w:t xml:space="preserve">וד הלאומי ומפד"ל התקבלה. הדיון בנושא: איבוד הרוב היהודי בין הים לירדן -  תם. </w:t>
      </w:r>
    </w:p>
    <w:p w14:paraId="12D2702C" w14:textId="77777777" w:rsidR="00000000" w:rsidRDefault="004C51F7">
      <w:pPr>
        <w:pStyle w:val="a2"/>
        <w:rPr>
          <w:rFonts w:hint="cs"/>
          <w:rtl/>
        </w:rPr>
      </w:pPr>
    </w:p>
    <w:p w14:paraId="2E25F6E4" w14:textId="77777777" w:rsidR="00000000" w:rsidRDefault="004C51F7">
      <w:pPr>
        <w:pStyle w:val="a0"/>
        <w:rPr>
          <w:rFonts w:hint="cs"/>
          <w:rtl/>
        </w:rPr>
      </w:pPr>
    </w:p>
    <w:p w14:paraId="017D576F" w14:textId="77777777" w:rsidR="00000000" w:rsidRDefault="004C51F7">
      <w:pPr>
        <w:pStyle w:val="a2"/>
        <w:rPr>
          <w:rFonts w:hint="cs"/>
          <w:rtl/>
        </w:rPr>
      </w:pPr>
      <w:bookmarkStart w:id="309" w:name="_Toc63488479"/>
      <w:r>
        <w:rPr>
          <w:rFonts w:hint="cs"/>
          <w:rtl/>
        </w:rPr>
        <w:t>הודעת יושב-ראש ועדת הכנסת</w:t>
      </w:r>
      <w:bookmarkEnd w:id="309"/>
      <w:r>
        <w:rPr>
          <w:rFonts w:hint="cs"/>
          <w:rtl/>
        </w:rPr>
        <w:t xml:space="preserve"> </w:t>
      </w:r>
    </w:p>
    <w:p w14:paraId="408FDF31" w14:textId="77777777" w:rsidR="00000000" w:rsidRDefault="004C51F7">
      <w:pPr>
        <w:pStyle w:val="a0"/>
        <w:rPr>
          <w:rFonts w:hint="cs"/>
          <w:rtl/>
        </w:rPr>
      </w:pPr>
    </w:p>
    <w:p w14:paraId="6A723889" w14:textId="77777777" w:rsidR="00000000" w:rsidRDefault="004C51F7">
      <w:pPr>
        <w:pStyle w:val="af1"/>
        <w:rPr>
          <w:rtl/>
        </w:rPr>
      </w:pPr>
      <w:r>
        <w:rPr>
          <w:rtl/>
        </w:rPr>
        <w:t>היו"ר יולי-יואל אדלשטיין:</w:t>
      </w:r>
    </w:p>
    <w:p w14:paraId="3AEFCDFD" w14:textId="77777777" w:rsidR="00000000" w:rsidRDefault="004C51F7">
      <w:pPr>
        <w:pStyle w:val="a0"/>
        <w:rPr>
          <w:rtl/>
        </w:rPr>
      </w:pPr>
    </w:p>
    <w:p w14:paraId="1CBE442B" w14:textId="77777777" w:rsidR="00000000" w:rsidRDefault="004C51F7">
      <w:pPr>
        <w:pStyle w:val="a0"/>
        <w:rPr>
          <w:rFonts w:hint="cs"/>
          <w:rtl/>
        </w:rPr>
      </w:pPr>
      <w:r>
        <w:rPr>
          <w:rFonts w:hint="cs"/>
          <w:rtl/>
        </w:rPr>
        <w:t>אנחנו עוברים להודעה של יושב-ראש ועדת הכנסת, חבר הכנסת רוני בר-און. בבקשה.</w:t>
      </w:r>
    </w:p>
    <w:p w14:paraId="4A49F69E" w14:textId="77777777" w:rsidR="00000000" w:rsidRDefault="004C51F7">
      <w:pPr>
        <w:pStyle w:val="a0"/>
        <w:rPr>
          <w:rFonts w:hint="cs"/>
          <w:rtl/>
        </w:rPr>
      </w:pPr>
    </w:p>
    <w:p w14:paraId="1286F2CD" w14:textId="77777777" w:rsidR="00000000" w:rsidRDefault="004C51F7">
      <w:pPr>
        <w:pStyle w:val="a"/>
        <w:rPr>
          <w:rtl/>
        </w:rPr>
      </w:pPr>
      <w:bookmarkStart w:id="310" w:name="FS000001038T30_12_2003_20_56_02"/>
      <w:bookmarkStart w:id="311" w:name="_Toc63488480"/>
      <w:bookmarkEnd w:id="310"/>
      <w:r>
        <w:rPr>
          <w:rFonts w:hint="eastAsia"/>
          <w:rtl/>
        </w:rPr>
        <w:t>רוני</w:t>
      </w:r>
      <w:r>
        <w:rPr>
          <w:rtl/>
        </w:rPr>
        <w:t xml:space="preserve"> בר-און (יו"ר ועדת הכנסת):</w:t>
      </w:r>
      <w:bookmarkEnd w:id="311"/>
    </w:p>
    <w:p w14:paraId="5E1D6F6C" w14:textId="77777777" w:rsidR="00000000" w:rsidRDefault="004C51F7">
      <w:pPr>
        <w:pStyle w:val="a0"/>
        <w:rPr>
          <w:rtl/>
        </w:rPr>
      </w:pPr>
    </w:p>
    <w:p w14:paraId="2A4870FB" w14:textId="77777777" w:rsidR="00000000" w:rsidRDefault="004C51F7">
      <w:pPr>
        <w:pStyle w:val="a0"/>
        <w:rPr>
          <w:rFonts w:hint="cs"/>
          <w:rtl/>
        </w:rPr>
      </w:pPr>
      <w:r>
        <w:rPr>
          <w:rFonts w:hint="cs"/>
          <w:rtl/>
        </w:rPr>
        <w:t>אדוני היושב-רא</w:t>
      </w:r>
      <w:r>
        <w:rPr>
          <w:rFonts w:hint="cs"/>
          <w:rtl/>
        </w:rPr>
        <w:t xml:space="preserve">ש, רבותי השרים, חברי חברי הכנסת, ועדת הכנסת קבעה בישיבתה היום, כי ועדת החוקה, חוק ומשפט תדון בהצעות החוק הבאות, לשם הכנתן לקריאה ראשונה: 1. הצעת חוק הבחירות לכנסת (תיקון </w:t>
      </w:r>
      <w:r>
        <w:rPr>
          <w:rtl/>
        </w:rPr>
        <w:t>–</w:t>
      </w:r>
      <w:r>
        <w:rPr>
          <w:rFonts w:hint="cs"/>
          <w:rtl/>
        </w:rPr>
        <w:t xml:space="preserve"> העלאת אחוז החסימה), התשס"ג-2003, של חבר הכנסת אבשלום וילן; 2. הצעת חוק הבחירות לכנסת</w:t>
      </w:r>
      <w:r>
        <w:rPr>
          <w:rFonts w:hint="cs"/>
          <w:rtl/>
        </w:rPr>
        <w:t xml:space="preserve"> (תיקון </w:t>
      </w:r>
      <w:r>
        <w:rPr>
          <w:rtl/>
        </w:rPr>
        <w:t>–</w:t>
      </w:r>
      <w:r>
        <w:rPr>
          <w:rFonts w:hint="cs"/>
          <w:rtl/>
        </w:rPr>
        <w:t xml:space="preserve"> אחוז החסימה), התשס"ג-2003, של חבר הכנסת אופיר פינס-פז; 3. הצעת חוק הבחירות לכנסת (תיקון </w:t>
      </w:r>
      <w:r>
        <w:rPr>
          <w:rtl/>
        </w:rPr>
        <w:t>–</w:t>
      </w:r>
      <w:r>
        <w:rPr>
          <w:rFonts w:hint="cs"/>
          <w:rtl/>
        </w:rPr>
        <w:t xml:space="preserve"> העלאת אחוז החסימה), התשס"ג-2003, של חבר הכנסת איוב קרא; 4. הצעת חוק הבחירות לכנסת (תיקון </w:t>
      </w:r>
      <w:r>
        <w:rPr>
          <w:rtl/>
        </w:rPr>
        <w:t>–</w:t>
      </w:r>
      <w:r>
        <w:rPr>
          <w:rFonts w:hint="cs"/>
          <w:rtl/>
        </w:rPr>
        <w:t xml:space="preserve"> הגדלת אחוז החסימה), התשס"ג-2003, של חברת הכנסת גילה פינקלשטיין; 5</w:t>
      </w:r>
      <w:r>
        <w:rPr>
          <w:rFonts w:hint="cs"/>
          <w:rtl/>
        </w:rPr>
        <w:t xml:space="preserve">. הצעת חוק הבחירות לכנסת (תיקון </w:t>
      </w:r>
      <w:r>
        <w:rPr>
          <w:rtl/>
        </w:rPr>
        <w:t>–</w:t>
      </w:r>
      <w:r>
        <w:rPr>
          <w:rFonts w:hint="cs"/>
          <w:rtl/>
        </w:rPr>
        <w:t xml:space="preserve"> אחוז החסימה), התשס"ג-2003, של חבר הכנסת גדעון סער וקבוצת חברי הכנסת; 6. הצעת חוק הבחירות לכנסת (תיקון </w:t>
      </w:r>
      <w:r>
        <w:rPr>
          <w:rtl/>
        </w:rPr>
        <w:t>–</w:t>
      </w:r>
      <w:r>
        <w:rPr>
          <w:rFonts w:hint="cs"/>
          <w:rtl/>
        </w:rPr>
        <w:t xml:space="preserve"> העלאת אחוז החסימה), התשס"ג-2003, של חבר הכנסת אליעזר כהן. תודה, אדוני היושב-ראש.</w:t>
      </w:r>
    </w:p>
    <w:p w14:paraId="3823127E" w14:textId="77777777" w:rsidR="00000000" w:rsidRDefault="004C51F7">
      <w:pPr>
        <w:pStyle w:val="a0"/>
        <w:rPr>
          <w:rFonts w:hint="cs"/>
          <w:rtl/>
        </w:rPr>
      </w:pPr>
    </w:p>
    <w:p w14:paraId="3489464A" w14:textId="77777777" w:rsidR="00000000" w:rsidRDefault="004C51F7">
      <w:pPr>
        <w:pStyle w:val="af1"/>
        <w:rPr>
          <w:rtl/>
        </w:rPr>
      </w:pPr>
      <w:r>
        <w:rPr>
          <w:rFonts w:hint="eastAsia"/>
          <w:rtl/>
        </w:rPr>
        <w:t>היו</w:t>
      </w:r>
      <w:r>
        <w:rPr>
          <w:rtl/>
        </w:rPr>
        <w:t>"ר יולי-יואל אדלשטיין:</w:t>
      </w:r>
    </w:p>
    <w:p w14:paraId="115A488C" w14:textId="77777777" w:rsidR="00000000" w:rsidRDefault="004C51F7">
      <w:pPr>
        <w:pStyle w:val="a0"/>
        <w:rPr>
          <w:rFonts w:hint="cs"/>
          <w:rtl/>
        </w:rPr>
      </w:pPr>
    </w:p>
    <w:p w14:paraId="4F9DD729" w14:textId="77777777" w:rsidR="00000000" w:rsidRDefault="004C51F7">
      <w:pPr>
        <w:pStyle w:val="a0"/>
        <w:rPr>
          <w:rFonts w:hint="cs"/>
          <w:rtl/>
        </w:rPr>
      </w:pPr>
      <w:r>
        <w:rPr>
          <w:rFonts w:hint="cs"/>
          <w:rtl/>
        </w:rPr>
        <w:t xml:space="preserve">אני מודה </w:t>
      </w:r>
      <w:r>
        <w:rPr>
          <w:rFonts w:hint="cs"/>
          <w:rtl/>
        </w:rPr>
        <w:t>ליושב-ראש ועדת הכנסת, חבר הכנסת רוני בר-און.</w:t>
      </w:r>
    </w:p>
    <w:p w14:paraId="7554117D" w14:textId="77777777" w:rsidR="00000000" w:rsidRDefault="004C51F7">
      <w:pPr>
        <w:pStyle w:val="a0"/>
        <w:rPr>
          <w:rFonts w:hint="cs"/>
          <w:rtl/>
        </w:rPr>
      </w:pPr>
    </w:p>
    <w:p w14:paraId="352FE132" w14:textId="77777777" w:rsidR="00000000" w:rsidRDefault="004C51F7">
      <w:pPr>
        <w:pStyle w:val="a2"/>
        <w:rPr>
          <w:rFonts w:hint="cs"/>
          <w:rtl/>
        </w:rPr>
      </w:pPr>
    </w:p>
    <w:p w14:paraId="08DF0D84" w14:textId="77777777" w:rsidR="00000000" w:rsidRDefault="004C51F7">
      <w:pPr>
        <w:pStyle w:val="a0"/>
        <w:rPr>
          <w:rFonts w:hint="cs"/>
          <w:rtl/>
        </w:rPr>
      </w:pPr>
    </w:p>
    <w:p w14:paraId="701625F7" w14:textId="77777777" w:rsidR="00000000" w:rsidRDefault="004C51F7">
      <w:pPr>
        <w:pStyle w:val="a2"/>
        <w:rPr>
          <w:rFonts w:hint="cs"/>
          <w:rtl/>
        </w:rPr>
      </w:pPr>
      <w:bookmarkStart w:id="312" w:name="_Toc63488481"/>
      <w:r>
        <w:rPr>
          <w:rFonts w:hint="cs"/>
          <w:rtl/>
        </w:rPr>
        <w:t>מסמכים שהונחו על שולחן הכנסת</w:t>
      </w:r>
      <w:bookmarkEnd w:id="312"/>
      <w:r>
        <w:rPr>
          <w:rFonts w:hint="cs"/>
          <w:rtl/>
        </w:rPr>
        <w:t xml:space="preserve">  </w:t>
      </w:r>
    </w:p>
    <w:p w14:paraId="1CBB6A98" w14:textId="77777777" w:rsidR="00000000" w:rsidRDefault="004C51F7">
      <w:pPr>
        <w:pStyle w:val="a0"/>
        <w:rPr>
          <w:rFonts w:hint="cs"/>
          <w:rtl/>
        </w:rPr>
      </w:pPr>
    </w:p>
    <w:p w14:paraId="5CF5186B" w14:textId="77777777" w:rsidR="00000000" w:rsidRDefault="004C51F7">
      <w:pPr>
        <w:pStyle w:val="af1"/>
        <w:rPr>
          <w:rtl/>
        </w:rPr>
      </w:pPr>
      <w:r>
        <w:rPr>
          <w:rtl/>
        </w:rPr>
        <w:t>היו"ר יולי-יואל אדלשטיין:</w:t>
      </w:r>
    </w:p>
    <w:p w14:paraId="41B69A7C" w14:textId="77777777" w:rsidR="00000000" w:rsidRDefault="004C51F7">
      <w:pPr>
        <w:pStyle w:val="a0"/>
        <w:rPr>
          <w:rtl/>
        </w:rPr>
      </w:pPr>
    </w:p>
    <w:p w14:paraId="15516A2E" w14:textId="77777777" w:rsidR="00000000" w:rsidRDefault="004C51F7">
      <w:pPr>
        <w:pStyle w:val="a0"/>
        <w:rPr>
          <w:rFonts w:hint="cs"/>
          <w:rtl/>
        </w:rPr>
      </w:pPr>
      <w:r>
        <w:rPr>
          <w:rFonts w:hint="cs"/>
          <w:rtl/>
        </w:rPr>
        <w:t>הכרזה לסגנית המזכיר.</w:t>
      </w:r>
    </w:p>
    <w:p w14:paraId="6F632619" w14:textId="77777777" w:rsidR="00000000" w:rsidRDefault="004C51F7">
      <w:pPr>
        <w:pStyle w:val="a0"/>
        <w:rPr>
          <w:rFonts w:hint="cs"/>
          <w:rtl/>
        </w:rPr>
      </w:pPr>
    </w:p>
    <w:p w14:paraId="49B9808C" w14:textId="77777777" w:rsidR="00000000" w:rsidRDefault="004C51F7">
      <w:pPr>
        <w:pStyle w:val="a"/>
        <w:rPr>
          <w:rtl/>
        </w:rPr>
      </w:pPr>
      <w:bookmarkStart w:id="313" w:name="FS000000136T30_12_2003_21_01_24"/>
      <w:bookmarkStart w:id="314" w:name="_Toc63488482"/>
      <w:bookmarkEnd w:id="313"/>
      <w:r>
        <w:rPr>
          <w:rFonts w:hint="eastAsia"/>
          <w:rtl/>
        </w:rPr>
        <w:t>סגנית</w:t>
      </w:r>
      <w:r>
        <w:rPr>
          <w:rtl/>
        </w:rPr>
        <w:t xml:space="preserve"> מזכיר הכנסת רות קפלן:</w:t>
      </w:r>
      <w:bookmarkEnd w:id="314"/>
    </w:p>
    <w:p w14:paraId="6C855140" w14:textId="77777777" w:rsidR="00000000" w:rsidRDefault="004C51F7">
      <w:pPr>
        <w:pStyle w:val="a0"/>
        <w:rPr>
          <w:rFonts w:hint="cs"/>
          <w:rtl/>
        </w:rPr>
      </w:pPr>
    </w:p>
    <w:p w14:paraId="518AEEA6" w14:textId="77777777" w:rsidR="00000000" w:rsidRDefault="004C51F7">
      <w:pPr>
        <w:pStyle w:val="a0"/>
        <w:rPr>
          <w:rFonts w:hint="cs"/>
          <w:rtl/>
        </w:rPr>
      </w:pPr>
      <w:r>
        <w:rPr>
          <w:rFonts w:hint="cs"/>
          <w:rtl/>
        </w:rPr>
        <w:t xml:space="preserve">תודה רבה. </w:t>
      </w:r>
    </w:p>
    <w:p w14:paraId="59F22D72" w14:textId="77777777" w:rsidR="00000000" w:rsidRDefault="004C51F7">
      <w:pPr>
        <w:pStyle w:val="a0"/>
        <w:rPr>
          <w:rFonts w:hint="cs"/>
          <w:rtl/>
        </w:rPr>
      </w:pPr>
    </w:p>
    <w:p w14:paraId="3AC651C5" w14:textId="77777777" w:rsidR="00000000" w:rsidRDefault="004C51F7">
      <w:pPr>
        <w:pStyle w:val="a0"/>
        <w:rPr>
          <w:rFonts w:hint="cs"/>
          <w:rtl/>
        </w:rPr>
      </w:pPr>
      <w:r>
        <w:rPr>
          <w:rFonts w:hint="cs"/>
          <w:rtl/>
        </w:rPr>
        <w:t xml:space="preserve">ברשות יושב-ראש הישיבה, הנני מתכבדת להודיע, כי הונחה על שולחן חברי הכנסת, לקריאה שנייה </w:t>
      </w:r>
      <w:r>
        <w:rPr>
          <w:rFonts w:hint="cs"/>
          <w:rtl/>
        </w:rPr>
        <w:t>ולקריאה שלישית, הצעת חוק לעידוד השקעות הון (תיקון מס' 58), התשס"ד-2003, שהועברה מוועדת הכספים. תודה רבה.</w:t>
      </w:r>
    </w:p>
    <w:p w14:paraId="653BC6DC" w14:textId="77777777" w:rsidR="00000000" w:rsidRDefault="004C51F7">
      <w:pPr>
        <w:pStyle w:val="a0"/>
        <w:rPr>
          <w:rFonts w:hint="cs"/>
          <w:rtl/>
        </w:rPr>
      </w:pPr>
    </w:p>
    <w:p w14:paraId="4148CD06" w14:textId="77777777" w:rsidR="00000000" w:rsidRDefault="004C51F7">
      <w:pPr>
        <w:pStyle w:val="af1"/>
        <w:rPr>
          <w:rtl/>
        </w:rPr>
      </w:pPr>
      <w:r>
        <w:rPr>
          <w:rFonts w:hint="eastAsia"/>
          <w:rtl/>
        </w:rPr>
        <w:t>היו</w:t>
      </w:r>
      <w:r>
        <w:rPr>
          <w:rtl/>
        </w:rPr>
        <w:t>"ר יולי-יואל אדלשטיין:</w:t>
      </w:r>
    </w:p>
    <w:p w14:paraId="20EE36A0" w14:textId="77777777" w:rsidR="00000000" w:rsidRDefault="004C51F7">
      <w:pPr>
        <w:pStyle w:val="a0"/>
        <w:rPr>
          <w:rFonts w:hint="cs"/>
          <w:rtl/>
        </w:rPr>
      </w:pPr>
    </w:p>
    <w:p w14:paraId="6DB24AA0" w14:textId="77777777" w:rsidR="00000000" w:rsidRDefault="004C51F7">
      <w:pPr>
        <w:pStyle w:val="a0"/>
        <w:rPr>
          <w:rFonts w:hint="cs"/>
          <w:rtl/>
        </w:rPr>
      </w:pPr>
      <w:r>
        <w:rPr>
          <w:rFonts w:hint="cs"/>
          <w:rtl/>
        </w:rPr>
        <w:t xml:space="preserve">תודה לסגנית מזכיר הכנסת. </w:t>
      </w:r>
    </w:p>
    <w:p w14:paraId="6BE5C64C" w14:textId="77777777" w:rsidR="00000000" w:rsidRDefault="004C51F7">
      <w:pPr>
        <w:pStyle w:val="a2"/>
        <w:rPr>
          <w:rFonts w:hint="cs"/>
          <w:rtl/>
        </w:rPr>
      </w:pPr>
    </w:p>
    <w:p w14:paraId="68F53A48" w14:textId="77777777" w:rsidR="00000000" w:rsidRDefault="004C51F7">
      <w:pPr>
        <w:pStyle w:val="a0"/>
        <w:rPr>
          <w:rFonts w:hint="cs"/>
          <w:rtl/>
        </w:rPr>
      </w:pPr>
    </w:p>
    <w:p w14:paraId="22C9D2EB" w14:textId="77777777" w:rsidR="00000000" w:rsidRDefault="004C51F7">
      <w:pPr>
        <w:pStyle w:val="a2"/>
        <w:rPr>
          <w:rFonts w:hint="cs"/>
          <w:rtl/>
        </w:rPr>
      </w:pPr>
      <w:bookmarkStart w:id="315" w:name="CS20037FI0020037T30_12_2003_21_03_33"/>
      <w:bookmarkStart w:id="316" w:name="_Toc63488483"/>
      <w:bookmarkEnd w:id="315"/>
      <w:r>
        <w:rPr>
          <w:rtl/>
        </w:rPr>
        <w:t>ירי חיילי צה"ל לעבר מפגינים בגדר באזור מסחה</w:t>
      </w:r>
      <w:bookmarkEnd w:id="316"/>
    </w:p>
    <w:p w14:paraId="33AD5764" w14:textId="77777777" w:rsidR="00000000" w:rsidRDefault="004C51F7">
      <w:pPr>
        <w:pStyle w:val="a0"/>
        <w:rPr>
          <w:rFonts w:hint="cs"/>
          <w:rtl/>
        </w:rPr>
      </w:pPr>
      <w:r>
        <w:rPr>
          <w:rtl/>
        </w:rPr>
        <w:t>[</w:t>
      </w:r>
      <w:r>
        <w:rPr>
          <w:rFonts w:hint="cs"/>
          <w:rtl/>
        </w:rPr>
        <w:t xml:space="preserve">לפי סעיף 86(א) לתקנון הכנסת. </w:t>
      </w:r>
      <w:r>
        <w:rPr>
          <w:rtl/>
        </w:rPr>
        <w:t>]</w:t>
      </w:r>
    </w:p>
    <w:p w14:paraId="1BFE5EE3" w14:textId="77777777" w:rsidR="00000000" w:rsidRDefault="004C51F7">
      <w:pPr>
        <w:pStyle w:val="a0"/>
        <w:rPr>
          <w:rFonts w:hint="cs"/>
          <w:rtl/>
        </w:rPr>
      </w:pPr>
    </w:p>
    <w:p w14:paraId="088AEFDA" w14:textId="77777777" w:rsidR="00000000" w:rsidRDefault="004C51F7">
      <w:pPr>
        <w:pStyle w:val="af1"/>
        <w:rPr>
          <w:rtl/>
        </w:rPr>
      </w:pPr>
      <w:r>
        <w:rPr>
          <w:rtl/>
        </w:rPr>
        <w:t>היו"ר יולי-יואל אד</w:t>
      </w:r>
      <w:r>
        <w:rPr>
          <w:rtl/>
        </w:rPr>
        <w:t>לשטיין:</w:t>
      </w:r>
    </w:p>
    <w:p w14:paraId="55203950" w14:textId="77777777" w:rsidR="00000000" w:rsidRDefault="004C51F7">
      <w:pPr>
        <w:pStyle w:val="a0"/>
        <w:rPr>
          <w:rtl/>
        </w:rPr>
      </w:pPr>
    </w:p>
    <w:p w14:paraId="504397F7" w14:textId="77777777" w:rsidR="00000000" w:rsidRDefault="004C51F7">
      <w:pPr>
        <w:pStyle w:val="a0"/>
        <w:rPr>
          <w:rFonts w:hint="cs"/>
          <w:rtl/>
        </w:rPr>
      </w:pPr>
      <w:r>
        <w:rPr>
          <w:rFonts w:hint="cs"/>
          <w:rtl/>
        </w:rPr>
        <w:t xml:space="preserve">חברי הבית, אנחנו נעבור לדיון הבא: ירי חיילי צה"ל לעבר מפגינים בגדר באזור מסחה </w:t>
      </w:r>
      <w:r>
        <w:rPr>
          <w:rtl/>
        </w:rPr>
        <w:t>–</w:t>
      </w:r>
      <w:r>
        <w:rPr>
          <w:rFonts w:hint="cs"/>
          <w:rtl/>
        </w:rPr>
        <w:t xml:space="preserve"> דיון בהתאם לסעיף 86(א) לתקנון הכנסת. יפתח את הדיון חבר הכנסת שאול יהלום. רשימת הדוברים מאוד ארוכה. אני מבקש מכל הדוברים להקפיד על הזמן. אחרי חבר הכנסת שאול יהלום, המצי</w:t>
      </w:r>
      <w:r>
        <w:rPr>
          <w:rFonts w:hint="cs"/>
          <w:rtl/>
        </w:rPr>
        <w:t>עים שהיתה להם הצעה דחופה בנושא הזה הם חברי הכנסת מוחמד ברכה, רוני בריזון, קולט אביטל וכן הלאה.</w:t>
      </w:r>
    </w:p>
    <w:p w14:paraId="4C29B9C5" w14:textId="77777777" w:rsidR="00000000" w:rsidRDefault="004C51F7">
      <w:pPr>
        <w:pStyle w:val="a0"/>
        <w:rPr>
          <w:rFonts w:hint="cs"/>
          <w:rtl/>
        </w:rPr>
      </w:pPr>
    </w:p>
    <w:p w14:paraId="77C888A3" w14:textId="77777777" w:rsidR="00000000" w:rsidRDefault="004C51F7">
      <w:pPr>
        <w:pStyle w:val="a"/>
        <w:rPr>
          <w:rtl/>
        </w:rPr>
      </w:pPr>
      <w:bookmarkStart w:id="317" w:name="FS000000524T30_12_2003_21_07_26"/>
      <w:bookmarkStart w:id="318" w:name="_Toc63488484"/>
      <w:bookmarkEnd w:id="317"/>
      <w:r>
        <w:rPr>
          <w:rFonts w:hint="eastAsia"/>
          <w:rtl/>
        </w:rPr>
        <w:t>שאול</w:t>
      </w:r>
      <w:r>
        <w:rPr>
          <w:rtl/>
        </w:rPr>
        <w:t xml:space="preserve"> יהלום (מפד"ל):</w:t>
      </w:r>
      <w:bookmarkEnd w:id="318"/>
    </w:p>
    <w:p w14:paraId="632EDFC1" w14:textId="77777777" w:rsidR="00000000" w:rsidRDefault="004C51F7">
      <w:pPr>
        <w:pStyle w:val="a0"/>
        <w:rPr>
          <w:rFonts w:hint="cs"/>
          <w:rtl/>
        </w:rPr>
      </w:pPr>
    </w:p>
    <w:p w14:paraId="184AE9C6" w14:textId="77777777" w:rsidR="00000000" w:rsidRDefault="004C51F7">
      <w:pPr>
        <w:pStyle w:val="a0"/>
        <w:rPr>
          <w:rFonts w:hint="cs"/>
          <w:rtl/>
        </w:rPr>
      </w:pPr>
      <w:r>
        <w:rPr>
          <w:rFonts w:hint="cs"/>
          <w:rtl/>
        </w:rPr>
        <w:t xml:space="preserve">אדוני היושב-ראש, חברי הכנסת, ביום שישי האחרון נרצחו ארבעה צעירים בפיגוע התאבדות בצומת-גהה </w:t>
      </w:r>
      <w:r>
        <w:rPr>
          <w:rtl/>
        </w:rPr>
        <w:t>–</w:t>
      </w:r>
      <w:r>
        <w:rPr>
          <w:rFonts w:hint="cs"/>
          <w:rtl/>
        </w:rPr>
        <w:t xml:space="preserve"> אדוה פישר, סמ"ר נעם ליבוביץ, רב"ט אנג'לינה שחיר</w:t>
      </w:r>
      <w:r>
        <w:rPr>
          <w:rFonts w:hint="cs"/>
          <w:rtl/>
        </w:rPr>
        <w:t>וב, רב"ט רותם וינברגר. השם ייקום דמם.</w:t>
      </w:r>
    </w:p>
    <w:p w14:paraId="0CF711AC" w14:textId="77777777" w:rsidR="00000000" w:rsidRDefault="004C51F7">
      <w:pPr>
        <w:pStyle w:val="a0"/>
        <w:rPr>
          <w:rFonts w:hint="cs"/>
          <w:rtl/>
        </w:rPr>
      </w:pPr>
    </w:p>
    <w:p w14:paraId="7D6DA48F" w14:textId="77777777" w:rsidR="00000000" w:rsidRDefault="004C51F7">
      <w:pPr>
        <w:pStyle w:val="a0"/>
        <w:rPr>
          <w:rFonts w:hint="cs"/>
          <w:rtl/>
        </w:rPr>
      </w:pPr>
      <w:r>
        <w:rPr>
          <w:rFonts w:hint="cs"/>
          <w:rtl/>
        </w:rPr>
        <w:t xml:space="preserve">בשעות הצהריים הובא למנוחות נעם ליבוביץ, חייל בן 23, תושב אלקנה, בבית-העלמין באלקנה. בית-העלמין גובל ונושק כמעט לגדר ההפרדה. עוד לא הספיקו אחרוני האלפים שליוו את נעם ליבוביץ להתפזר, וחבורה המתקראת "אנרכיסטים נגד הגדר" </w:t>
      </w:r>
      <w:r>
        <w:rPr>
          <w:rFonts w:hint="cs"/>
          <w:rtl/>
        </w:rPr>
        <w:t xml:space="preserve">פתחה בפרובוקציה שהסתיימה בפציעתו של גיל נעמתי, ממובילי הפרובוקציה, על-ידי ירי של חייל צה"ל לרגלו. </w:t>
      </w:r>
    </w:p>
    <w:p w14:paraId="724F012D" w14:textId="77777777" w:rsidR="00000000" w:rsidRDefault="004C51F7">
      <w:pPr>
        <w:pStyle w:val="a0"/>
        <w:rPr>
          <w:rFonts w:hint="cs"/>
          <w:rtl/>
        </w:rPr>
      </w:pPr>
    </w:p>
    <w:p w14:paraId="5BED05AB" w14:textId="77777777" w:rsidR="00000000" w:rsidRDefault="004C51F7">
      <w:pPr>
        <w:pStyle w:val="a0"/>
        <w:rPr>
          <w:rFonts w:hint="cs"/>
          <w:rtl/>
        </w:rPr>
      </w:pPr>
      <w:r>
        <w:rPr>
          <w:rFonts w:hint="cs"/>
          <w:rtl/>
        </w:rPr>
        <w:t xml:space="preserve">חבורה של אנרכיסטים נכנסת לצד הפלסטיני של הגדר, האסור בשהייה על-פי החוק, מתערבבת עם פלסטינים, יוצרת אווירה שכולנו פלסטינים, אם על-ידי לבוש כאפייה ואם על-ידי </w:t>
      </w:r>
      <w:r>
        <w:rPr>
          <w:rFonts w:hint="cs"/>
          <w:rtl/>
        </w:rPr>
        <w:t>מסכת פנים, ומתחילה לעקור ולהרוס את הגדר, מי בעזרת מספריים ומי בכוח של עשרות ידיים.</w:t>
      </w:r>
    </w:p>
    <w:p w14:paraId="2EFF67BC" w14:textId="77777777" w:rsidR="00000000" w:rsidRDefault="004C51F7">
      <w:pPr>
        <w:pStyle w:val="a0"/>
        <w:rPr>
          <w:rFonts w:hint="cs"/>
          <w:rtl/>
        </w:rPr>
      </w:pPr>
    </w:p>
    <w:p w14:paraId="173B5F61" w14:textId="77777777" w:rsidR="00000000" w:rsidRDefault="004C51F7">
      <w:pPr>
        <w:pStyle w:val="a0"/>
        <w:rPr>
          <w:rFonts w:hint="cs"/>
          <w:rtl/>
        </w:rPr>
      </w:pPr>
      <w:r>
        <w:rPr>
          <w:rFonts w:hint="cs"/>
          <w:rtl/>
        </w:rPr>
        <w:t xml:space="preserve">היום בעיתון "ידיעות אחרונות" מתפרסמות עדויות החיילים. "שעה אחרי האירוע" - אומרים החיילים </w:t>
      </w:r>
      <w:r>
        <w:rPr>
          <w:rtl/>
        </w:rPr>
        <w:t>–</w:t>
      </w:r>
      <w:r>
        <w:rPr>
          <w:rFonts w:hint="cs"/>
          <w:rtl/>
        </w:rPr>
        <w:t xml:space="preserve"> "לא ידענו שמדובר בישראלים. היה ברור שמדובר בהמון פלסטיני, שביניהם מסתתרים חמושים.</w:t>
      </w:r>
      <w:r>
        <w:rPr>
          <w:rFonts w:hint="cs"/>
          <w:rtl/>
        </w:rPr>
        <w:t xml:space="preserve"> עד כדי כך שנתנו הוראות להסתתר מאחורי הדלתות של הרכב מתוך חשש לירי. היו קרוב ל-70-80 איש שהגיעו מהשטח הפלסטיני, חלקם רעולי פנים. המשמעות מבחינתנו היא שמחבלים חדרו לישראל".</w:t>
      </w:r>
    </w:p>
    <w:p w14:paraId="5BC6DC09" w14:textId="77777777" w:rsidR="00000000" w:rsidRDefault="004C51F7">
      <w:pPr>
        <w:pStyle w:val="a0"/>
        <w:rPr>
          <w:rFonts w:hint="cs"/>
          <w:rtl/>
        </w:rPr>
      </w:pPr>
    </w:p>
    <w:p w14:paraId="76F43044" w14:textId="77777777" w:rsidR="00000000" w:rsidRDefault="004C51F7">
      <w:pPr>
        <w:pStyle w:val="a0"/>
        <w:rPr>
          <w:rFonts w:hint="cs"/>
          <w:rtl/>
        </w:rPr>
      </w:pPr>
      <w:r>
        <w:rPr>
          <w:rFonts w:hint="cs"/>
          <w:rtl/>
        </w:rPr>
        <w:t xml:space="preserve">מפקד הפלוגה ש' העיד אף הוא כי היה ברור לחיילים שמדובר במפגינים פלסטינים: "הם הגיעו </w:t>
      </w:r>
      <w:r>
        <w:rPr>
          <w:rFonts w:hint="cs"/>
          <w:rtl/>
        </w:rPr>
        <w:t>מהצד הפלסטיני, התחילו לנענע את הגדר וכמה רעולי פנים חתכו אותה. א' שאל מה לעשות והודעתי לו לבצע נוהל מעצר חשוד. א' ירה באוויר, חזר אלי בקשר ואמר שהם מנסים לפרוץ את הגדר. הודעתי לו להמשיך בנוהל. א' מודיע לנ' לירות, והוא יורה כפי שהוא התבקש. רק כעבור יותר מ-4</w:t>
      </w:r>
      <w:r>
        <w:rPr>
          <w:rFonts w:hint="cs"/>
          <w:rtl/>
        </w:rPr>
        <w:t xml:space="preserve">5 דקות ידענו שמדובר בבחור ישראלי שנפגע. הישראלי טופל בצד הפלסטיני על-ידי רופא פלסטיני והיה ברור לנו שמדובר בפלסטיני". </w:t>
      </w:r>
    </w:p>
    <w:p w14:paraId="10EC893B" w14:textId="77777777" w:rsidR="00000000" w:rsidRDefault="004C51F7">
      <w:pPr>
        <w:pStyle w:val="a0"/>
        <w:rPr>
          <w:rFonts w:hint="cs"/>
          <w:rtl/>
        </w:rPr>
      </w:pPr>
    </w:p>
    <w:p w14:paraId="5D595EE5" w14:textId="77777777" w:rsidR="00000000" w:rsidRDefault="004C51F7">
      <w:pPr>
        <w:pStyle w:val="a0"/>
        <w:rPr>
          <w:rFonts w:hint="cs"/>
          <w:rtl/>
        </w:rPr>
      </w:pPr>
      <w:r>
        <w:rPr>
          <w:rFonts w:hint="cs"/>
          <w:rtl/>
        </w:rPr>
        <w:t>המח"ט ת' אמר אף הוא כי החיילים הבינו "שיש פה הפגנה אלימה של רעולי פנים פלסטינים שמתכוונים לחתוך את הגדר ולחדור. החיילים מבינים שהמשימה ש</w:t>
      </w:r>
      <w:r>
        <w:rPr>
          <w:rFonts w:hint="cs"/>
          <w:rtl/>
        </w:rPr>
        <w:t xml:space="preserve">להם למנוע את החדירה, ושהדבר האחרון שנשאר להם לעשות הוא לעשות מה שעשו. לא עלה לרגע בדעתם שמדובר בישראלים".    </w:t>
      </w:r>
    </w:p>
    <w:p w14:paraId="489A5573" w14:textId="77777777" w:rsidR="00000000" w:rsidRDefault="004C51F7">
      <w:pPr>
        <w:pStyle w:val="a0"/>
        <w:rPr>
          <w:rFonts w:hint="cs"/>
          <w:rtl/>
        </w:rPr>
      </w:pPr>
    </w:p>
    <w:p w14:paraId="63CD09F2" w14:textId="77777777" w:rsidR="00000000" w:rsidRDefault="004C51F7">
      <w:pPr>
        <w:pStyle w:val="a0"/>
        <w:rPr>
          <w:rFonts w:hint="cs"/>
          <w:rtl/>
        </w:rPr>
      </w:pPr>
      <w:r>
        <w:rPr>
          <w:rFonts w:hint="cs"/>
          <w:rtl/>
        </w:rPr>
        <w:t xml:space="preserve">אדוני היושב-ראש, אני מאשים את האנרכיסטים שידעו מראש שחיילי צה"ל יחשבו אותם לפלסטינים הורסי הגדר. האנרכיסטים ידעו מראש את נוהל הוראות הפתיחה באש. </w:t>
      </w:r>
      <w:r>
        <w:rPr>
          <w:rFonts w:hint="cs"/>
          <w:rtl/>
        </w:rPr>
        <w:t>הם ידעו שאם יזעזעו את הגדר וינסו לפרוץ אותה מהצד הפלסטיני הם ייחשבו לעוינים. הם ידעו ותכננו מראש את הסיטואציה, והקריבו למען מטרתם בתכנון מראש את גיל נעמתי. לכן הם לא ביקשו רשות להפגנה ולא הודיעו לצה"ל מה שהודיעו לעיתונאים ולצלמים. הם תכננו בקור רוח אכזרי א</w:t>
      </w:r>
      <w:r>
        <w:rPr>
          <w:rFonts w:hint="cs"/>
          <w:rtl/>
        </w:rPr>
        <w:t>ת הפער: העיתונאים יקבלו הנחיות והודעות שמדובר בהפגנה של ישראלים, וחיילי צה"ל, שלא יקבלו שום מידע, יחשבו שמדובר בפריצה פלסטינית של הגדר.</w:t>
      </w:r>
    </w:p>
    <w:p w14:paraId="4C037BB4" w14:textId="77777777" w:rsidR="00000000" w:rsidRDefault="004C51F7">
      <w:pPr>
        <w:pStyle w:val="a0"/>
        <w:rPr>
          <w:rFonts w:hint="cs"/>
          <w:rtl/>
        </w:rPr>
      </w:pPr>
    </w:p>
    <w:p w14:paraId="3CAD8CB8" w14:textId="77777777" w:rsidR="00000000" w:rsidRDefault="004C51F7">
      <w:pPr>
        <w:pStyle w:val="af1"/>
        <w:rPr>
          <w:rtl/>
        </w:rPr>
      </w:pPr>
      <w:r>
        <w:rPr>
          <w:rtl/>
        </w:rPr>
        <w:t>היו"ר יולי-יואל אדלשטיין:</w:t>
      </w:r>
    </w:p>
    <w:p w14:paraId="68FC50FF" w14:textId="77777777" w:rsidR="00000000" w:rsidRDefault="004C51F7">
      <w:pPr>
        <w:pStyle w:val="a0"/>
        <w:rPr>
          <w:rtl/>
        </w:rPr>
      </w:pPr>
    </w:p>
    <w:p w14:paraId="32BC44E4" w14:textId="77777777" w:rsidR="00000000" w:rsidRDefault="004C51F7">
      <w:pPr>
        <w:pStyle w:val="a0"/>
        <w:rPr>
          <w:rFonts w:hint="cs"/>
          <w:rtl/>
        </w:rPr>
      </w:pPr>
      <w:r>
        <w:rPr>
          <w:rFonts w:hint="cs"/>
          <w:rtl/>
        </w:rPr>
        <w:t>אבקש לסיים.</w:t>
      </w:r>
    </w:p>
    <w:p w14:paraId="7BABBB23" w14:textId="77777777" w:rsidR="00000000" w:rsidRDefault="004C51F7">
      <w:pPr>
        <w:pStyle w:val="a0"/>
        <w:rPr>
          <w:rFonts w:hint="cs"/>
          <w:rtl/>
        </w:rPr>
      </w:pPr>
    </w:p>
    <w:p w14:paraId="06372587" w14:textId="77777777" w:rsidR="00000000" w:rsidRDefault="004C51F7">
      <w:pPr>
        <w:pStyle w:val="-"/>
        <w:rPr>
          <w:rtl/>
        </w:rPr>
      </w:pPr>
      <w:bookmarkStart w:id="319" w:name="FS000000524T30_12_2003_21_23_08C"/>
      <w:bookmarkEnd w:id="319"/>
      <w:r>
        <w:rPr>
          <w:rtl/>
        </w:rPr>
        <w:t>שאול יהלום (מפד"ל):</w:t>
      </w:r>
    </w:p>
    <w:p w14:paraId="0CA7709B" w14:textId="77777777" w:rsidR="00000000" w:rsidRDefault="004C51F7">
      <w:pPr>
        <w:pStyle w:val="a0"/>
        <w:rPr>
          <w:rtl/>
        </w:rPr>
      </w:pPr>
    </w:p>
    <w:p w14:paraId="0E97A581" w14:textId="77777777" w:rsidR="00000000" w:rsidRDefault="004C51F7">
      <w:pPr>
        <w:pStyle w:val="a0"/>
        <w:rPr>
          <w:rFonts w:hint="cs"/>
          <w:rtl/>
        </w:rPr>
      </w:pPr>
      <w:r>
        <w:rPr>
          <w:rFonts w:hint="cs"/>
          <w:rtl/>
        </w:rPr>
        <w:t>אל נהיה אנחנו תמימים. אל ניפול במלכודת האכזרית והמתוחכמת ש</w:t>
      </w:r>
      <w:r>
        <w:rPr>
          <w:rFonts w:hint="cs"/>
          <w:rtl/>
        </w:rPr>
        <w:t xml:space="preserve">ל האנרכיסטים. מי שעולה על הגדר מהצד הפלסטיני יודע שהוא מסתכן בירי של חיילי צה"ל. מי שמגיע רעול פנים עד כי חיילים סבירים חוששים להתקרב אליו שמא הוא נושא על גופו חגורת נפץ, ומי שגוזר את הגדר במספריים ומטלטלה עד היסוד, צריך להבין שהוא מסכן את עצמו. </w:t>
      </w:r>
    </w:p>
    <w:p w14:paraId="6AB50C5E" w14:textId="77777777" w:rsidR="00000000" w:rsidRDefault="004C51F7">
      <w:pPr>
        <w:pStyle w:val="a0"/>
        <w:rPr>
          <w:rFonts w:hint="cs"/>
          <w:rtl/>
        </w:rPr>
      </w:pPr>
    </w:p>
    <w:p w14:paraId="3EA86F6E" w14:textId="77777777" w:rsidR="00000000" w:rsidRDefault="004C51F7">
      <w:pPr>
        <w:pStyle w:val="af1"/>
        <w:rPr>
          <w:rtl/>
        </w:rPr>
      </w:pPr>
      <w:r>
        <w:rPr>
          <w:rFonts w:hint="eastAsia"/>
          <w:rtl/>
        </w:rPr>
        <w:t>היו</w:t>
      </w:r>
      <w:r>
        <w:rPr>
          <w:rtl/>
        </w:rPr>
        <w:t>"ר יו</w:t>
      </w:r>
      <w:r>
        <w:rPr>
          <w:rtl/>
        </w:rPr>
        <w:t>לי-יואל אדלשטיין:</w:t>
      </w:r>
    </w:p>
    <w:p w14:paraId="5EC79D69" w14:textId="77777777" w:rsidR="00000000" w:rsidRDefault="004C51F7">
      <w:pPr>
        <w:pStyle w:val="a0"/>
        <w:rPr>
          <w:rFonts w:hint="cs"/>
          <w:rtl/>
        </w:rPr>
      </w:pPr>
    </w:p>
    <w:p w14:paraId="2AEEA5CE" w14:textId="77777777" w:rsidR="00000000" w:rsidRDefault="004C51F7">
      <w:pPr>
        <w:pStyle w:val="a0"/>
        <w:rPr>
          <w:rFonts w:hint="cs"/>
          <w:rtl/>
        </w:rPr>
      </w:pPr>
      <w:r>
        <w:rPr>
          <w:rFonts w:hint="cs"/>
          <w:rtl/>
        </w:rPr>
        <w:t>תודה.</w:t>
      </w:r>
    </w:p>
    <w:p w14:paraId="205B8F74" w14:textId="77777777" w:rsidR="00000000" w:rsidRDefault="004C51F7">
      <w:pPr>
        <w:pStyle w:val="a0"/>
        <w:rPr>
          <w:rFonts w:hint="cs"/>
          <w:rtl/>
        </w:rPr>
      </w:pPr>
    </w:p>
    <w:p w14:paraId="739B10C8" w14:textId="77777777" w:rsidR="00000000" w:rsidRDefault="004C51F7">
      <w:pPr>
        <w:pStyle w:val="-"/>
        <w:rPr>
          <w:rtl/>
        </w:rPr>
      </w:pPr>
      <w:bookmarkStart w:id="320" w:name="FS000000524T30_12_2003_21_24_46C"/>
      <w:bookmarkEnd w:id="320"/>
      <w:r>
        <w:rPr>
          <w:rFonts w:hint="eastAsia"/>
          <w:rtl/>
        </w:rPr>
        <w:t>שאול</w:t>
      </w:r>
      <w:r>
        <w:rPr>
          <w:rtl/>
        </w:rPr>
        <w:t xml:space="preserve"> יהלום (מפד"ל):</w:t>
      </w:r>
    </w:p>
    <w:p w14:paraId="1EDFB8FA" w14:textId="77777777" w:rsidR="00000000" w:rsidRDefault="004C51F7">
      <w:pPr>
        <w:pStyle w:val="a0"/>
        <w:rPr>
          <w:rFonts w:hint="cs"/>
          <w:rtl/>
        </w:rPr>
      </w:pPr>
    </w:p>
    <w:p w14:paraId="07C80D17" w14:textId="77777777" w:rsidR="00000000" w:rsidRDefault="004C51F7">
      <w:pPr>
        <w:pStyle w:val="a0"/>
        <w:rPr>
          <w:rFonts w:hint="cs"/>
          <w:rtl/>
        </w:rPr>
      </w:pPr>
      <w:r>
        <w:rPr>
          <w:rFonts w:hint="cs"/>
          <w:rtl/>
        </w:rPr>
        <w:t xml:space="preserve">חיילי צה"ל מילאו את חובתם. עם כל הצער ואיחולי ההחלמה לפצוע, ראויים חיילי צה"ל לחיזוק ולהוקרה. </w:t>
      </w:r>
    </w:p>
    <w:p w14:paraId="20AADCA9" w14:textId="77777777" w:rsidR="00000000" w:rsidRDefault="004C51F7">
      <w:pPr>
        <w:pStyle w:val="a0"/>
        <w:rPr>
          <w:rFonts w:hint="cs"/>
          <w:rtl/>
        </w:rPr>
      </w:pPr>
    </w:p>
    <w:p w14:paraId="55E006CD" w14:textId="77777777" w:rsidR="00000000" w:rsidRDefault="004C51F7">
      <w:pPr>
        <w:pStyle w:val="a0"/>
        <w:rPr>
          <w:rFonts w:hint="cs"/>
          <w:rtl/>
        </w:rPr>
      </w:pPr>
      <w:r>
        <w:rPr>
          <w:rFonts w:hint="cs"/>
          <w:rtl/>
        </w:rPr>
        <w:t>אני קורא מכאן לכל פלגי וגוני הקשת הפוליטית: אל תכניסו את צה"ל, שמבצע הנחיות ופקודות הראויות לכל סיטואציה - וזו סי</w:t>
      </w:r>
      <w:r>
        <w:rPr>
          <w:rFonts w:hint="cs"/>
          <w:rtl/>
        </w:rPr>
        <w:t xml:space="preserve">טואציה שהיתה ראויה, על-פי נוהלי פתיחה באש - אל תכניסו אותו להשקפתכם הפוליטית. </w:t>
      </w:r>
    </w:p>
    <w:p w14:paraId="0E71C449" w14:textId="77777777" w:rsidR="00000000" w:rsidRDefault="004C51F7">
      <w:pPr>
        <w:pStyle w:val="a0"/>
        <w:rPr>
          <w:rFonts w:hint="cs"/>
          <w:rtl/>
        </w:rPr>
      </w:pPr>
    </w:p>
    <w:p w14:paraId="3D83E7E1" w14:textId="77777777" w:rsidR="00000000" w:rsidRDefault="004C51F7">
      <w:pPr>
        <w:pStyle w:val="af0"/>
        <w:rPr>
          <w:rtl/>
        </w:rPr>
      </w:pPr>
      <w:r>
        <w:rPr>
          <w:rFonts w:hint="eastAsia"/>
          <w:rtl/>
        </w:rPr>
        <w:t>עבד</w:t>
      </w:r>
      <w:r>
        <w:rPr>
          <w:rtl/>
        </w:rPr>
        <w:t>-אלמאלכ דהאמשה (רע"ם):</w:t>
      </w:r>
    </w:p>
    <w:p w14:paraId="086387E5" w14:textId="77777777" w:rsidR="00000000" w:rsidRDefault="004C51F7">
      <w:pPr>
        <w:pStyle w:val="a0"/>
        <w:rPr>
          <w:rFonts w:hint="cs"/>
          <w:rtl/>
        </w:rPr>
      </w:pPr>
    </w:p>
    <w:p w14:paraId="6D6117E8" w14:textId="77777777" w:rsidR="00000000" w:rsidRDefault="004C51F7">
      <w:pPr>
        <w:pStyle w:val="a0"/>
        <w:rPr>
          <w:rFonts w:hint="cs"/>
          <w:rtl/>
        </w:rPr>
      </w:pPr>
      <w:r>
        <w:rPr>
          <w:rFonts w:hint="cs"/>
          <w:rtl/>
        </w:rPr>
        <w:t xml:space="preserve">תיכף תגיד: נוהל מעצר חשוד. </w:t>
      </w:r>
    </w:p>
    <w:p w14:paraId="40DF1691" w14:textId="77777777" w:rsidR="00000000" w:rsidRDefault="004C51F7">
      <w:pPr>
        <w:pStyle w:val="af0"/>
        <w:rPr>
          <w:rFonts w:hint="cs"/>
          <w:rtl/>
        </w:rPr>
      </w:pPr>
    </w:p>
    <w:p w14:paraId="4971991C" w14:textId="77777777" w:rsidR="00000000" w:rsidRDefault="004C51F7">
      <w:pPr>
        <w:pStyle w:val="af0"/>
        <w:rPr>
          <w:rtl/>
        </w:rPr>
      </w:pPr>
      <w:r>
        <w:rPr>
          <w:rFonts w:hint="eastAsia"/>
          <w:rtl/>
        </w:rPr>
        <w:t>יולי</w:t>
      </w:r>
      <w:r>
        <w:rPr>
          <w:rtl/>
        </w:rPr>
        <w:t xml:space="preserve"> תמיר (העבודה-מימד):</w:t>
      </w:r>
    </w:p>
    <w:p w14:paraId="260B983F" w14:textId="77777777" w:rsidR="00000000" w:rsidRDefault="004C51F7">
      <w:pPr>
        <w:pStyle w:val="a0"/>
        <w:rPr>
          <w:rFonts w:hint="cs"/>
          <w:rtl/>
        </w:rPr>
      </w:pPr>
    </w:p>
    <w:p w14:paraId="25DC70E5" w14:textId="77777777" w:rsidR="00000000" w:rsidRDefault="004C51F7">
      <w:pPr>
        <w:pStyle w:val="a0"/>
        <w:rPr>
          <w:rFonts w:hint="cs"/>
          <w:rtl/>
        </w:rPr>
      </w:pPr>
      <w:r>
        <w:rPr>
          <w:rFonts w:hint="cs"/>
          <w:rtl/>
        </w:rPr>
        <w:t xml:space="preserve">אתה אומר את זה גם לרבנים שהוציאו עכשיו פסק הלכה?   </w:t>
      </w:r>
    </w:p>
    <w:p w14:paraId="14E3CA06" w14:textId="77777777" w:rsidR="00000000" w:rsidRDefault="004C51F7">
      <w:pPr>
        <w:pStyle w:val="af1"/>
        <w:rPr>
          <w:rFonts w:hint="cs"/>
          <w:rtl/>
        </w:rPr>
      </w:pPr>
    </w:p>
    <w:p w14:paraId="01CA10F0" w14:textId="77777777" w:rsidR="00000000" w:rsidRDefault="004C51F7">
      <w:pPr>
        <w:pStyle w:val="af1"/>
        <w:rPr>
          <w:rtl/>
        </w:rPr>
      </w:pPr>
      <w:r>
        <w:rPr>
          <w:rtl/>
        </w:rPr>
        <w:t>היו"ר יולי-יואל אדלשטיין:</w:t>
      </w:r>
    </w:p>
    <w:p w14:paraId="3FF888FA" w14:textId="77777777" w:rsidR="00000000" w:rsidRDefault="004C51F7">
      <w:pPr>
        <w:pStyle w:val="a0"/>
        <w:rPr>
          <w:rtl/>
        </w:rPr>
      </w:pPr>
    </w:p>
    <w:p w14:paraId="3CABA4BB" w14:textId="77777777" w:rsidR="00000000" w:rsidRDefault="004C51F7">
      <w:pPr>
        <w:pStyle w:val="a0"/>
        <w:rPr>
          <w:rFonts w:hint="cs"/>
          <w:rtl/>
        </w:rPr>
      </w:pPr>
      <w:r>
        <w:rPr>
          <w:rFonts w:hint="cs"/>
          <w:rtl/>
        </w:rPr>
        <w:t>חבר הכנסת יהלו</w:t>
      </w:r>
      <w:r>
        <w:rPr>
          <w:rFonts w:hint="cs"/>
          <w:rtl/>
        </w:rPr>
        <w:t>ם מזמן סיים את זמנו וגם את זה של דוברים אחרים.</w:t>
      </w:r>
    </w:p>
    <w:p w14:paraId="1FDB7679" w14:textId="77777777" w:rsidR="00000000" w:rsidRDefault="004C51F7">
      <w:pPr>
        <w:pStyle w:val="a0"/>
        <w:rPr>
          <w:rFonts w:hint="cs"/>
          <w:rtl/>
        </w:rPr>
      </w:pPr>
    </w:p>
    <w:p w14:paraId="415CBFF2" w14:textId="77777777" w:rsidR="00000000" w:rsidRDefault="004C51F7">
      <w:pPr>
        <w:pStyle w:val="-"/>
        <w:rPr>
          <w:rtl/>
        </w:rPr>
      </w:pPr>
      <w:bookmarkStart w:id="321" w:name="FS000000524T30_12_2003_21_27_32C"/>
      <w:bookmarkEnd w:id="321"/>
      <w:r>
        <w:rPr>
          <w:rtl/>
        </w:rPr>
        <w:t>שאול יהלום (מפד"ל):</w:t>
      </w:r>
    </w:p>
    <w:p w14:paraId="1E3C8567" w14:textId="77777777" w:rsidR="00000000" w:rsidRDefault="004C51F7">
      <w:pPr>
        <w:pStyle w:val="a0"/>
        <w:rPr>
          <w:rtl/>
        </w:rPr>
      </w:pPr>
    </w:p>
    <w:p w14:paraId="12D675C5" w14:textId="77777777" w:rsidR="00000000" w:rsidRDefault="004C51F7">
      <w:pPr>
        <w:pStyle w:val="a0"/>
        <w:rPr>
          <w:rFonts w:hint="cs"/>
          <w:rtl/>
        </w:rPr>
      </w:pPr>
      <w:r>
        <w:rPr>
          <w:rFonts w:hint="cs"/>
          <w:rtl/>
        </w:rPr>
        <w:t>אדוני היושב-ראש, אני לא סיימתי את זמני. כמה זמן יש לי?</w:t>
      </w:r>
    </w:p>
    <w:p w14:paraId="4870C6A1" w14:textId="77777777" w:rsidR="00000000" w:rsidRDefault="004C51F7">
      <w:pPr>
        <w:pStyle w:val="a0"/>
        <w:rPr>
          <w:rFonts w:hint="cs"/>
          <w:rtl/>
        </w:rPr>
      </w:pPr>
    </w:p>
    <w:p w14:paraId="2980F3F1" w14:textId="77777777" w:rsidR="00000000" w:rsidRDefault="004C51F7">
      <w:pPr>
        <w:pStyle w:val="af1"/>
        <w:rPr>
          <w:rtl/>
        </w:rPr>
      </w:pPr>
      <w:r>
        <w:rPr>
          <w:rtl/>
        </w:rPr>
        <w:t>היו"ר יולי-יואל אדלשטיין:</w:t>
      </w:r>
    </w:p>
    <w:p w14:paraId="531B3C24" w14:textId="77777777" w:rsidR="00000000" w:rsidRDefault="004C51F7">
      <w:pPr>
        <w:pStyle w:val="a0"/>
        <w:rPr>
          <w:rtl/>
        </w:rPr>
      </w:pPr>
    </w:p>
    <w:p w14:paraId="56DF17E1" w14:textId="77777777" w:rsidR="00000000" w:rsidRDefault="004C51F7">
      <w:pPr>
        <w:pStyle w:val="a0"/>
        <w:rPr>
          <w:rFonts w:hint="cs"/>
          <w:rtl/>
        </w:rPr>
      </w:pPr>
      <w:r>
        <w:rPr>
          <w:rFonts w:hint="cs"/>
          <w:rtl/>
        </w:rPr>
        <w:t>שלוש דקות.</w:t>
      </w:r>
    </w:p>
    <w:p w14:paraId="47A3F4AB" w14:textId="77777777" w:rsidR="00000000" w:rsidRDefault="004C51F7">
      <w:pPr>
        <w:pStyle w:val="a0"/>
        <w:rPr>
          <w:rFonts w:hint="cs"/>
          <w:rtl/>
        </w:rPr>
      </w:pPr>
    </w:p>
    <w:p w14:paraId="77EE2D78" w14:textId="77777777" w:rsidR="00000000" w:rsidRDefault="004C51F7">
      <w:pPr>
        <w:pStyle w:val="-"/>
        <w:rPr>
          <w:rtl/>
        </w:rPr>
      </w:pPr>
      <w:bookmarkStart w:id="322" w:name="FS000000524T30_12_2003_21_27_59C"/>
      <w:bookmarkEnd w:id="322"/>
      <w:r>
        <w:rPr>
          <w:rtl/>
        </w:rPr>
        <w:t>שאול יהלום (מפד"ל):</w:t>
      </w:r>
    </w:p>
    <w:p w14:paraId="07533D46" w14:textId="77777777" w:rsidR="00000000" w:rsidRDefault="004C51F7">
      <w:pPr>
        <w:pStyle w:val="a0"/>
        <w:rPr>
          <w:rtl/>
        </w:rPr>
      </w:pPr>
    </w:p>
    <w:p w14:paraId="1F625077" w14:textId="77777777" w:rsidR="00000000" w:rsidRDefault="004C51F7">
      <w:pPr>
        <w:pStyle w:val="a0"/>
        <w:rPr>
          <w:rFonts w:hint="cs"/>
          <w:rtl/>
        </w:rPr>
      </w:pPr>
      <w:r>
        <w:rPr>
          <w:rFonts w:hint="cs"/>
          <w:rtl/>
        </w:rPr>
        <w:t>הדיון הוא על-פי סעיף 86(א). סעיף 86(א) מפנה לסעיף 52(3)(ג). אם אדוני יע</w:t>
      </w:r>
      <w:r>
        <w:rPr>
          <w:rFonts w:hint="cs"/>
          <w:rtl/>
        </w:rPr>
        <w:t>יין בסעיף 52(3)(ג) ושלוש כוכביות, זמן הפתיחה והסיכום הוא 20 דקות. אז חצי מזה מגיע לי, כעשר דקות, ואני ודאי לא אנצל אותן.</w:t>
      </w:r>
    </w:p>
    <w:p w14:paraId="19B5BB40" w14:textId="77777777" w:rsidR="00000000" w:rsidRDefault="004C51F7">
      <w:pPr>
        <w:pStyle w:val="a0"/>
        <w:ind w:firstLine="0"/>
        <w:rPr>
          <w:rFonts w:hint="cs"/>
          <w:rtl/>
        </w:rPr>
      </w:pPr>
    </w:p>
    <w:p w14:paraId="6BDD4DCE" w14:textId="77777777" w:rsidR="00000000" w:rsidRDefault="004C51F7">
      <w:pPr>
        <w:pStyle w:val="af1"/>
        <w:rPr>
          <w:rtl/>
        </w:rPr>
      </w:pPr>
      <w:r>
        <w:rPr>
          <w:rtl/>
        </w:rPr>
        <w:t>היו"ר יולי-יואל אדלשטיין:</w:t>
      </w:r>
    </w:p>
    <w:p w14:paraId="23FEC396" w14:textId="77777777" w:rsidR="00000000" w:rsidRDefault="004C51F7">
      <w:pPr>
        <w:pStyle w:val="a0"/>
        <w:rPr>
          <w:rtl/>
        </w:rPr>
      </w:pPr>
    </w:p>
    <w:p w14:paraId="7FA20CC2" w14:textId="77777777" w:rsidR="00000000" w:rsidRDefault="004C51F7">
      <w:pPr>
        <w:pStyle w:val="a0"/>
        <w:rPr>
          <w:rFonts w:hint="cs"/>
          <w:rtl/>
        </w:rPr>
      </w:pPr>
      <w:r>
        <w:rPr>
          <w:rFonts w:hint="cs"/>
          <w:rtl/>
        </w:rPr>
        <w:t xml:space="preserve">אני חושש שאדוני מתבלבל עם הדיון הקודם, שבו ליוזם נותנים את הזמן הזה. </w:t>
      </w:r>
    </w:p>
    <w:p w14:paraId="06D06252" w14:textId="77777777" w:rsidR="00000000" w:rsidRDefault="004C51F7">
      <w:pPr>
        <w:pStyle w:val="a0"/>
        <w:rPr>
          <w:rFonts w:hint="cs"/>
          <w:rtl/>
        </w:rPr>
      </w:pPr>
    </w:p>
    <w:p w14:paraId="03589060" w14:textId="77777777" w:rsidR="00000000" w:rsidRDefault="004C51F7">
      <w:pPr>
        <w:pStyle w:val="af0"/>
        <w:rPr>
          <w:rtl/>
        </w:rPr>
      </w:pPr>
      <w:r>
        <w:rPr>
          <w:rFonts w:hint="eastAsia"/>
          <w:rtl/>
        </w:rPr>
        <w:t>אברהם</w:t>
      </w:r>
      <w:r>
        <w:rPr>
          <w:rtl/>
        </w:rPr>
        <w:t xml:space="preserve"> בורג (העבודה-מימד):</w:t>
      </w:r>
    </w:p>
    <w:p w14:paraId="77A76945" w14:textId="77777777" w:rsidR="00000000" w:rsidRDefault="004C51F7">
      <w:pPr>
        <w:pStyle w:val="a0"/>
        <w:rPr>
          <w:rFonts w:hint="cs"/>
          <w:rtl/>
        </w:rPr>
      </w:pPr>
    </w:p>
    <w:p w14:paraId="6C7E7752" w14:textId="77777777" w:rsidR="00000000" w:rsidRDefault="004C51F7">
      <w:pPr>
        <w:pStyle w:val="a0"/>
        <w:rPr>
          <w:rFonts w:hint="cs"/>
          <w:rtl/>
        </w:rPr>
      </w:pPr>
      <w:r>
        <w:rPr>
          <w:rFonts w:hint="cs"/>
          <w:rtl/>
        </w:rPr>
        <w:t>אליבא דשי</w:t>
      </w:r>
      <w:r>
        <w:rPr>
          <w:rFonts w:hint="cs"/>
          <w:rtl/>
        </w:rPr>
        <w:t xml:space="preserve">טתך, לפי סעיף 86 כל ההצעות הן 20 דקות. 20 לחלק ל-8 - מגיע לך משהו כמו 2.25 דקות. תחזיר לנו חמש דקות ותרד. </w:t>
      </w:r>
    </w:p>
    <w:p w14:paraId="4AB47D59" w14:textId="77777777" w:rsidR="00000000" w:rsidRDefault="004C51F7">
      <w:pPr>
        <w:pStyle w:val="a0"/>
        <w:rPr>
          <w:rFonts w:hint="cs"/>
          <w:rtl/>
        </w:rPr>
      </w:pPr>
    </w:p>
    <w:p w14:paraId="0939A337" w14:textId="77777777" w:rsidR="00000000" w:rsidRDefault="004C51F7">
      <w:pPr>
        <w:pStyle w:val="af1"/>
        <w:rPr>
          <w:rtl/>
        </w:rPr>
      </w:pPr>
      <w:r>
        <w:rPr>
          <w:rtl/>
        </w:rPr>
        <w:t>היו"ר יולי-יואל אדלשטיין:</w:t>
      </w:r>
    </w:p>
    <w:p w14:paraId="03372D55" w14:textId="77777777" w:rsidR="00000000" w:rsidRDefault="004C51F7">
      <w:pPr>
        <w:pStyle w:val="a0"/>
        <w:rPr>
          <w:rtl/>
        </w:rPr>
      </w:pPr>
    </w:p>
    <w:p w14:paraId="76D2B9C4" w14:textId="77777777" w:rsidR="00000000" w:rsidRDefault="004C51F7">
      <w:pPr>
        <w:pStyle w:val="a0"/>
        <w:rPr>
          <w:rFonts w:hint="cs"/>
          <w:rtl/>
        </w:rPr>
      </w:pPr>
      <w:r>
        <w:rPr>
          <w:rFonts w:hint="cs"/>
          <w:rtl/>
        </w:rPr>
        <w:t xml:space="preserve">אני חושב שאדוני טועה והסעיף לא מדבר על נאום פתיחה של עשר דקות. </w:t>
      </w:r>
    </w:p>
    <w:p w14:paraId="0D2D94A3" w14:textId="77777777" w:rsidR="00000000" w:rsidRDefault="004C51F7">
      <w:pPr>
        <w:pStyle w:val="a0"/>
        <w:rPr>
          <w:rFonts w:hint="cs"/>
          <w:rtl/>
        </w:rPr>
      </w:pPr>
    </w:p>
    <w:p w14:paraId="28ABE225" w14:textId="77777777" w:rsidR="00000000" w:rsidRDefault="004C51F7">
      <w:pPr>
        <w:pStyle w:val="-"/>
        <w:rPr>
          <w:rtl/>
        </w:rPr>
      </w:pPr>
      <w:bookmarkStart w:id="323" w:name="FS000000524T30_12_2003_21_33_09C"/>
      <w:bookmarkEnd w:id="323"/>
      <w:r>
        <w:rPr>
          <w:rtl/>
        </w:rPr>
        <w:t>שאול יהלום (מפד"ל):</w:t>
      </w:r>
    </w:p>
    <w:p w14:paraId="650F705E" w14:textId="77777777" w:rsidR="00000000" w:rsidRDefault="004C51F7">
      <w:pPr>
        <w:pStyle w:val="a0"/>
        <w:rPr>
          <w:rtl/>
        </w:rPr>
      </w:pPr>
    </w:p>
    <w:p w14:paraId="1C56B891" w14:textId="77777777" w:rsidR="00000000" w:rsidRDefault="004C51F7">
      <w:pPr>
        <w:pStyle w:val="a0"/>
        <w:rPr>
          <w:rFonts w:hint="cs"/>
          <w:rtl/>
        </w:rPr>
      </w:pPr>
      <w:r>
        <w:rPr>
          <w:rFonts w:hint="cs"/>
          <w:rtl/>
        </w:rPr>
        <w:t>יואיל אדוני לעיין בסעיף.</w:t>
      </w:r>
    </w:p>
    <w:p w14:paraId="45F3542A" w14:textId="77777777" w:rsidR="00000000" w:rsidRDefault="004C51F7">
      <w:pPr>
        <w:pStyle w:val="a0"/>
        <w:rPr>
          <w:rFonts w:hint="cs"/>
          <w:rtl/>
        </w:rPr>
      </w:pPr>
    </w:p>
    <w:p w14:paraId="22F09FA8" w14:textId="77777777" w:rsidR="00000000" w:rsidRDefault="004C51F7">
      <w:pPr>
        <w:pStyle w:val="af1"/>
        <w:rPr>
          <w:rtl/>
        </w:rPr>
      </w:pPr>
      <w:r>
        <w:rPr>
          <w:rtl/>
        </w:rPr>
        <w:t>היו"ר יול</w:t>
      </w:r>
      <w:r>
        <w:rPr>
          <w:rtl/>
        </w:rPr>
        <w:t>י-יואל אדלשטיין:</w:t>
      </w:r>
    </w:p>
    <w:p w14:paraId="0429C60E" w14:textId="77777777" w:rsidR="00000000" w:rsidRDefault="004C51F7">
      <w:pPr>
        <w:pStyle w:val="a0"/>
        <w:rPr>
          <w:rtl/>
        </w:rPr>
      </w:pPr>
    </w:p>
    <w:p w14:paraId="519FA847" w14:textId="77777777" w:rsidR="00000000" w:rsidRDefault="004C51F7">
      <w:pPr>
        <w:pStyle w:val="a0"/>
        <w:rPr>
          <w:rFonts w:hint="cs"/>
          <w:rtl/>
        </w:rPr>
      </w:pPr>
      <w:r>
        <w:rPr>
          <w:rFonts w:hint="cs"/>
          <w:rtl/>
        </w:rPr>
        <w:t>אין שום בעיה. אני אעשה זאת אחרי שתסיים את דבריך.</w:t>
      </w:r>
    </w:p>
    <w:p w14:paraId="75079789" w14:textId="77777777" w:rsidR="00000000" w:rsidRDefault="004C51F7">
      <w:pPr>
        <w:pStyle w:val="a0"/>
        <w:rPr>
          <w:rFonts w:hint="cs"/>
          <w:rtl/>
        </w:rPr>
      </w:pPr>
    </w:p>
    <w:p w14:paraId="3F4D6A9D" w14:textId="77777777" w:rsidR="00000000" w:rsidRDefault="004C51F7">
      <w:pPr>
        <w:pStyle w:val="-"/>
        <w:rPr>
          <w:rtl/>
        </w:rPr>
      </w:pPr>
      <w:bookmarkStart w:id="324" w:name="FS000000524T30_12_2003_21_33_48C"/>
      <w:bookmarkEnd w:id="324"/>
      <w:r>
        <w:rPr>
          <w:rtl/>
        </w:rPr>
        <w:t>שאול יהלום (מפד"ל):</w:t>
      </w:r>
    </w:p>
    <w:p w14:paraId="17FFEF04" w14:textId="77777777" w:rsidR="00000000" w:rsidRDefault="004C51F7">
      <w:pPr>
        <w:pStyle w:val="a0"/>
        <w:rPr>
          <w:rtl/>
        </w:rPr>
      </w:pPr>
    </w:p>
    <w:p w14:paraId="50812818" w14:textId="77777777" w:rsidR="00000000" w:rsidRDefault="004C51F7">
      <w:pPr>
        <w:pStyle w:val="a0"/>
        <w:rPr>
          <w:rFonts w:hint="cs"/>
          <w:rtl/>
        </w:rPr>
      </w:pPr>
      <w:r>
        <w:rPr>
          <w:rFonts w:hint="cs"/>
          <w:rtl/>
        </w:rPr>
        <w:t xml:space="preserve">חבל על הזמן. אם רק אדוני ייתן לי לסיים, אני כבר מסיים. </w:t>
      </w:r>
    </w:p>
    <w:p w14:paraId="05EC110A" w14:textId="77777777" w:rsidR="00000000" w:rsidRDefault="004C51F7">
      <w:pPr>
        <w:pStyle w:val="a0"/>
        <w:rPr>
          <w:rFonts w:hint="cs"/>
          <w:rtl/>
        </w:rPr>
      </w:pPr>
    </w:p>
    <w:p w14:paraId="4C566AD3" w14:textId="77777777" w:rsidR="00000000" w:rsidRDefault="004C51F7">
      <w:pPr>
        <w:pStyle w:val="af0"/>
        <w:rPr>
          <w:rtl/>
        </w:rPr>
      </w:pPr>
      <w:r>
        <w:rPr>
          <w:rFonts w:hint="eastAsia"/>
          <w:rtl/>
        </w:rPr>
        <w:t>עבד</w:t>
      </w:r>
      <w:r>
        <w:rPr>
          <w:rtl/>
        </w:rPr>
        <w:t>-אלמאלכ דהאמשה (רע"ם):</w:t>
      </w:r>
    </w:p>
    <w:p w14:paraId="2A4CF15A" w14:textId="77777777" w:rsidR="00000000" w:rsidRDefault="004C51F7">
      <w:pPr>
        <w:pStyle w:val="a0"/>
        <w:rPr>
          <w:rFonts w:hint="cs"/>
          <w:rtl/>
        </w:rPr>
      </w:pPr>
    </w:p>
    <w:p w14:paraId="64D3D539" w14:textId="77777777" w:rsidR="00000000" w:rsidRDefault="004C51F7">
      <w:pPr>
        <w:pStyle w:val="a0"/>
        <w:rPr>
          <w:rFonts w:hint="cs"/>
          <w:rtl/>
        </w:rPr>
      </w:pPr>
      <w:r>
        <w:rPr>
          <w:rFonts w:hint="cs"/>
          <w:rtl/>
        </w:rPr>
        <w:t xml:space="preserve">נוהל מעצר חשוד עשית, פתיחה באש עשית, מה נשאר?  </w:t>
      </w:r>
    </w:p>
    <w:p w14:paraId="2DA7C925" w14:textId="77777777" w:rsidR="00000000" w:rsidRDefault="004C51F7">
      <w:pPr>
        <w:pStyle w:val="a0"/>
        <w:ind w:firstLine="0"/>
        <w:rPr>
          <w:rFonts w:hint="cs"/>
          <w:rtl/>
        </w:rPr>
      </w:pPr>
    </w:p>
    <w:p w14:paraId="18DC5754" w14:textId="77777777" w:rsidR="00000000" w:rsidRDefault="004C51F7">
      <w:pPr>
        <w:pStyle w:val="-"/>
        <w:rPr>
          <w:rtl/>
        </w:rPr>
      </w:pPr>
      <w:bookmarkStart w:id="325" w:name="FS000000524T30_12_2003_20_58_01C"/>
      <w:bookmarkEnd w:id="325"/>
      <w:r>
        <w:rPr>
          <w:rFonts w:hint="eastAsia"/>
          <w:rtl/>
        </w:rPr>
        <w:t>שאול</w:t>
      </w:r>
      <w:r>
        <w:rPr>
          <w:rtl/>
        </w:rPr>
        <w:t xml:space="preserve"> יהלום (מפד"ל):</w:t>
      </w:r>
    </w:p>
    <w:p w14:paraId="580EDE8C" w14:textId="77777777" w:rsidR="00000000" w:rsidRDefault="004C51F7">
      <w:pPr>
        <w:pStyle w:val="a0"/>
        <w:rPr>
          <w:rFonts w:hint="cs"/>
          <w:rtl/>
        </w:rPr>
      </w:pPr>
    </w:p>
    <w:p w14:paraId="4D7C8111" w14:textId="77777777" w:rsidR="00000000" w:rsidRDefault="004C51F7">
      <w:pPr>
        <w:pStyle w:val="a0"/>
        <w:rPr>
          <w:rFonts w:hint="cs"/>
          <w:rtl/>
        </w:rPr>
      </w:pPr>
      <w:r>
        <w:rPr>
          <w:rFonts w:hint="cs"/>
          <w:rtl/>
        </w:rPr>
        <w:t>לשאלתה של חבר</w:t>
      </w:r>
      <w:r>
        <w:rPr>
          <w:rFonts w:hint="cs"/>
          <w:rtl/>
        </w:rPr>
        <w:t xml:space="preserve">ת הכנסת יולי תמיר אני משיב: אינני יודע מה שייך פה רבנים. </w:t>
      </w:r>
    </w:p>
    <w:p w14:paraId="3C704BB5" w14:textId="77777777" w:rsidR="00000000" w:rsidRDefault="004C51F7">
      <w:pPr>
        <w:pStyle w:val="a0"/>
        <w:rPr>
          <w:rFonts w:hint="cs"/>
          <w:rtl/>
        </w:rPr>
      </w:pPr>
    </w:p>
    <w:p w14:paraId="3B153320" w14:textId="77777777" w:rsidR="00000000" w:rsidRDefault="004C51F7">
      <w:pPr>
        <w:pStyle w:val="af0"/>
        <w:rPr>
          <w:rtl/>
        </w:rPr>
      </w:pPr>
      <w:r>
        <w:rPr>
          <w:rFonts w:hint="eastAsia"/>
          <w:rtl/>
        </w:rPr>
        <w:t>יולי</w:t>
      </w:r>
      <w:r>
        <w:rPr>
          <w:rtl/>
        </w:rPr>
        <w:t xml:space="preserve"> תמיר (העבודה-מימד):</w:t>
      </w:r>
    </w:p>
    <w:p w14:paraId="37571A55" w14:textId="77777777" w:rsidR="00000000" w:rsidRDefault="004C51F7">
      <w:pPr>
        <w:pStyle w:val="a0"/>
        <w:rPr>
          <w:rFonts w:hint="cs"/>
          <w:rtl/>
        </w:rPr>
      </w:pPr>
    </w:p>
    <w:p w14:paraId="239A0234" w14:textId="77777777" w:rsidR="00000000" w:rsidRDefault="004C51F7">
      <w:pPr>
        <w:pStyle w:val="a0"/>
        <w:rPr>
          <w:rFonts w:hint="cs"/>
          <w:rtl/>
        </w:rPr>
      </w:pPr>
      <w:r>
        <w:rPr>
          <w:rFonts w:hint="cs"/>
          <w:rtl/>
        </w:rPr>
        <w:t>הרבנים מכניסים את צה"ל לוויכוח. האם אתה מוכן שהרבנים יוציאו את צה"ל מהוויכוח?</w:t>
      </w:r>
    </w:p>
    <w:p w14:paraId="665337C4" w14:textId="77777777" w:rsidR="00000000" w:rsidRDefault="004C51F7">
      <w:pPr>
        <w:pStyle w:val="a0"/>
        <w:rPr>
          <w:rFonts w:hint="cs"/>
          <w:rtl/>
        </w:rPr>
      </w:pPr>
    </w:p>
    <w:p w14:paraId="218F40DB" w14:textId="77777777" w:rsidR="00000000" w:rsidRDefault="004C51F7">
      <w:pPr>
        <w:pStyle w:val="-"/>
        <w:rPr>
          <w:rtl/>
        </w:rPr>
      </w:pPr>
      <w:bookmarkStart w:id="326" w:name="FS000000524T30_12_2003_20_59_08C"/>
      <w:bookmarkEnd w:id="326"/>
      <w:r>
        <w:rPr>
          <w:rtl/>
        </w:rPr>
        <w:t>שאול יהלום (מפד"ל):</w:t>
      </w:r>
    </w:p>
    <w:p w14:paraId="0FB7E58E" w14:textId="77777777" w:rsidR="00000000" w:rsidRDefault="004C51F7">
      <w:pPr>
        <w:pStyle w:val="a0"/>
        <w:rPr>
          <w:rFonts w:hint="cs"/>
          <w:rtl/>
        </w:rPr>
      </w:pPr>
    </w:p>
    <w:p w14:paraId="1CEE43D1" w14:textId="77777777" w:rsidR="00000000" w:rsidRDefault="004C51F7">
      <w:pPr>
        <w:pStyle w:val="a0"/>
        <w:rPr>
          <w:rFonts w:hint="cs"/>
          <w:rtl/>
        </w:rPr>
      </w:pPr>
      <w:r>
        <w:rPr>
          <w:rFonts w:hint="cs"/>
          <w:rtl/>
        </w:rPr>
        <w:t>כן. אני הראשון שפועל נגד סירוב פקודה על-ידי כל גורם שהוא, גם אם זה בא מ</w:t>
      </w:r>
      <w:r>
        <w:rPr>
          <w:rFonts w:hint="cs"/>
          <w:rtl/>
        </w:rPr>
        <w:t xml:space="preserve">צד הרבנים. דעותי בתנועתי ידועות, שאני אחד הלוחמים. </w:t>
      </w:r>
    </w:p>
    <w:p w14:paraId="7BAC6A7C" w14:textId="77777777" w:rsidR="00000000" w:rsidRDefault="004C51F7">
      <w:pPr>
        <w:pStyle w:val="a0"/>
        <w:rPr>
          <w:rFonts w:hint="cs"/>
          <w:rtl/>
        </w:rPr>
      </w:pPr>
    </w:p>
    <w:p w14:paraId="207E14C7" w14:textId="77777777" w:rsidR="00000000" w:rsidRDefault="004C51F7">
      <w:pPr>
        <w:pStyle w:val="af0"/>
        <w:rPr>
          <w:rtl/>
        </w:rPr>
      </w:pPr>
      <w:r>
        <w:rPr>
          <w:rFonts w:hint="eastAsia"/>
          <w:rtl/>
        </w:rPr>
        <w:t>קולט</w:t>
      </w:r>
      <w:r>
        <w:rPr>
          <w:rtl/>
        </w:rPr>
        <w:t xml:space="preserve"> אביטל (העבודה-מימד):</w:t>
      </w:r>
    </w:p>
    <w:p w14:paraId="1FEFE857" w14:textId="77777777" w:rsidR="00000000" w:rsidRDefault="004C51F7">
      <w:pPr>
        <w:pStyle w:val="a0"/>
        <w:rPr>
          <w:rFonts w:hint="cs"/>
          <w:rtl/>
        </w:rPr>
      </w:pPr>
    </w:p>
    <w:p w14:paraId="51B12779" w14:textId="77777777" w:rsidR="00000000" w:rsidRDefault="004C51F7">
      <w:pPr>
        <w:pStyle w:val="a0"/>
        <w:rPr>
          <w:rFonts w:hint="cs"/>
          <w:rtl/>
        </w:rPr>
      </w:pPr>
      <w:r>
        <w:rPr>
          <w:rFonts w:hint="cs"/>
          <w:rtl/>
        </w:rPr>
        <w:t>גם "נערי הגבעות"?</w:t>
      </w:r>
    </w:p>
    <w:p w14:paraId="14442CF1" w14:textId="77777777" w:rsidR="00000000" w:rsidRDefault="004C51F7">
      <w:pPr>
        <w:pStyle w:val="a0"/>
        <w:rPr>
          <w:rFonts w:hint="cs"/>
          <w:rtl/>
        </w:rPr>
      </w:pPr>
    </w:p>
    <w:p w14:paraId="167CE72E" w14:textId="77777777" w:rsidR="00000000" w:rsidRDefault="004C51F7">
      <w:pPr>
        <w:pStyle w:val="-"/>
        <w:rPr>
          <w:rtl/>
        </w:rPr>
      </w:pPr>
      <w:bookmarkStart w:id="327" w:name="FS000000524T30_12_2003_21_01_35C"/>
      <w:bookmarkEnd w:id="327"/>
      <w:r>
        <w:rPr>
          <w:rtl/>
        </w:rPr>
        <w:t>שאול יהלום (מפד"ל):</w:t>
      </w:r>
    </w:p>
    <w:p w14:paraId="50BD8A14" w14:textId="77777777" w:rsidR="00000000" w:rsidRDefault="004C51F7">
      <w:pPr>
        <w:pStyle w:val="a0"/>
        <w:rPr>
          <w:rtl/>
        </w:rPr>
      </w:pPr>
    </w:p>
    <w:p w14:paraId="12670E37" w14:textId="77777777" w:rsidR="00000000" w:rsidRDefault="004C51F7">
      <w:pPr>
        <w:pStyle w:val="a0"/>
        <w:rPr>
          <w:rFonts w:hint="cs"/>
          <w:rtl/>
        </w:rPr>
      </w:pPr>
      <w:r>
        <w:rPr>
          <w:rFonts w:hint="cs"/>
          <w:rtl/>
        </w:rPr>
        <w:t>אבל אם אזרח יתחפש לעוין, לטרוריסט או לפלסטיני שבא להרוס גדר, שזאת פעולה עוינת, הוא צריך להביא בחשבון שכך הוא ייחשב על-ידי חיילי צה"ל.</w:t>
      </w:r>
    </w:p>
    <w:p w14:paraId="16990B81" w14:textId="77777777" w:rsidR="00000000" w:rsidRDefault="004C51F7">
      <w:pPr>
        <w:pStyle w:val="a0"/>
        <w:rPr>
          <w:rFonts w:hint="cs"/>
          <w:rtl/>
        </w:rPr>
      </w:pPr>
    </w:p>
    <w:p w14:paraId="085B1E32" w14:textId="77777777" w:rsidR="00000000" w:rsidRDefault="004C51F7">
      <w:pPr>
        <w:pStyle w:val="af0"/>
        <w:rPr>
          <w:rtl/>
        </w:rPr>
      </w:pPr>
      <w:r>
        <w:rPr>
          <w:rFonts w:hint="eastAsia"/>
          <w:rtl/>
        </w:rPr>
        <w:t>ק</w:t>
      </w:r>
      <w:r>
        <w:rPr>
          <w:rFonts w:hint="eastAsia"/>
          <w:rtl/>
        </w:rPr>
        <w:t>ולט</w:t>
      </w:r>
      <w:r>
        <w:rPr>
          <w:rtl/>
        </w:rPr>
        <w:t xml:space="preserve"> אביטל (העבודה-מימד):</w:t>
      </w:r>
    </w:p>
    <w:p w14:paraId="2AA21ED6" w14:textId="77777777" w:rsidR="00000000" w:rsidRDefault="004C51F7">
      <w:pPr>
        <w:pStyle w:val="a0"/>
        <w:rPr>
          <w:rFonts w:hint="cs"/>
          <w:rtl/>
        </w:rPr>
      </w:pPr>
    </w:p>
    <w:p w14:paraId="2885B3D6" w14:textId="77777777" w:rsidR="00000000" w:rsidRDefault="004C51F7">
      <w:pPr>
        <w:pStyle w:val="a0"/>
        <w:rPr>
          <w:rFonts w:hint="cs"/>
          <w:rtl/>
        </w:rPr>
      </w:pPr>
      <w:r>
        <w:rPr>
          <w:rFonts w:hint="cs"/>
          <w:rtl/>
        </w:rPr>
        <w:t xml:space="preserve">אבל איש לא התחפש שם. </w:t>
      </w:r>
    </w:p>
    <w:p w14:paraId="2C50E625" w14:textId="77777777" w:rsidR="00000000" w:rsidRDefault="004C51F7">
      <w:pPr>
        <w:pStyle w:val="a0"/>
        <w:rPr>
          <w:rFonts w:hint="cs"/>
          <w:rtl/>
        </w:rPr>
      </w:pPr>
    </w:p>
    <w:p w14:paraId="3699E545" w14:textId="77777777" w:rsidR="00000000" w:rsidRDefault="004C51F7">
      <w:pPr>
        <w:pStyle w:val="-"/>
        <w:rPr>
          <w:rtl/>
        </w:rPr>
      </w:pPr>
      <w:bookmarkStart w:id="328" w:name="FS000000524T30_12_2003_21_01_41C"/>
      <w:bookmarkEnd w:id="328"/>
      <w:r>
        <w:rPr>
          <w:rtl/>
        </w:rPr>
        <w:t>שאול יהלום (מפד"ל):</w:t>
      </w:r>
    </w:p>
    <w:p w14:paraId="48FD5B03" w14:textId="77777777" w:rsidR="00000000" w:rsidRDefault="004C51F7">
      <w:pPr>
        <w:pStyle w:val="a0"/>
        <w:rPr>
          <w:rtl/>
        </w:rPr>
      </w:pPr>
    </w:p>
    <w:p w14:paraId="3A995EDA" w14:textId="77777777" w:rsidR="00000000" w:rsidRDefault="004C51F7">
      <w:pPr>
        <w:pStyle w:val="a0"/>
        <w:rPr>
          <w:rFonts w:hint="cs"/>
          <w:rtl/>
        </w:rPr>
      </w:pPr>
      <w:r>
        <w:rPr>
          <w:rFonts w:hint="cs"/>
          <w:rtl/>
        </w:rPr>
        <w:t>הם לא הודיעו לצבא ולא ביקשו רשות להפגין, כפי שהם יודעים, ואז הצבא היה יודע וגם היה שולח משטרה או צבא. אלא זה נעשה מצד הצבא בהפתעה, וזה מה שהיה. לכן, מול הפרובוקציה הזאת אנחנו צריכים לעמו</w:t>
      </w:r>
      <w:r>
        <w:rPr>
          <w:rFonts w:hint="cs"/>
          <w:rtl/>
        </w:rPr>
        <w:t xml:space="preserve">ד כולנו מאוחדים, ולא לאפשר שמישהו שעוין את הגדר או מתנגד לגדר בהזדמנות חגיגית זאת יעלה טרמפ על האירוע הזה. תודה רבה, אדוני היושב-ראש. </w:t>
      </w:r>
    </w:p>
    <w:p w14:paraId="28D8A617" w14:textId="77777777" w:rsidR="00000000" w:rsidRDefault="004C51F7">
      <w:pPr>
        <w:pStyle w:val="a0"/>
        <w:rPr>
          <w:rFonts w:hint="cs"/>
          <w:rtl/>
        </w:rPr>
      </w:pPr>
    </w:p>
    <w:p w14:paraId="1A68927B" w14:textId="77777777" w:rsidR="00000000" w:rsidRDefault="004C51F7">
      <w:pPr>
        <w:pStyle w:val="af1"/>
        <w:rPr>
          <w:rtl/>
        </w:rPr>
      </w:pPr>
      <w:r>
        <w:rPr>
          <w:rtl/>
        </w:rPr>
        <w:t>היו"ר יולי-יואל אדלשטיין:</w:t>
      </w:r>
    </w:p>
    <w:p w14:paraId="38C82F28" w14:textId="77777777" w:rsidR="00000000" w:rsidRDefault="004C51F7">
      <w:pPr>
        <w:pStyle w:val="a0"/>
        <w:rPr>
          <w:rtl/>
        </w:rPr>
      </w:pPr>
    </w:p>
    <w:p w14:paraId="72C5ED64" w14:textId="77777777" w:rsidR="00000000" w:rsidRDefault="004C51F7">
      <w:pPr>
        <w:pStyle w:val="a0"/>
        <w:rPr>
          <w:rFonts w:hint="cs"/>
          <w:rtl/>
        </w:rPr>
      </w:pPr>
      <w:r>
        <w:rPr>
          <w:rFonts w:hint="cs"/>
          <w:rtl/>
        </w:rPr>
        <w:t>תודה לחבר הכנסת שאול יהלום. לא ידוע לי על הסכמה של כל המציעים שאתה תפתח את הדיון בשמם, לכן אנ</w:t>
      </w:r>
      <w:r>
        <w:rPr>
          <w:rFonts w:hint="cs"/>
          <w:rtl/>
        </w:rPr>
        <w:t xml:space="preserve">י לא חושב שאתה צודק מבחינת מסגרת הזמנים. יש לך הצעה דחופה כמו לשאר חברי הכנסת. אבל עבר זמנו, בטל קורבנו. </w:t>
      </w:r>
    </w:p>
    <w:p w14:paraId="2E3109B1" w14:textId="77777777" w:rsidR="00000000" w:rsidRDefault="004C51F7">
      <w:pPr>
        <w:pStyle w:val="a0"/>
        <w:rPr>
          <w:rFonts w:hint="cs"/>
          <w:rtl/>
        </w:rPr>
      </w:pPr>
    </w:p>
    <w:p w14:paraId="2A4DA897" w14:textId="77777777" w:rsidR="00000000" w:rsidRDefault="004C51F7">
      <w:pPr>
        <w:pStyle w:val="a"/>
        <w:rPr>
          <w:rtl/>
        </w:rPr>
      </w:pPr>
      <w:bookmarkStart w:id="329" w:name="FS000000540T30_12_2003_21_05_01"/>
      <w:bookmarkStart w:id="330" w:name="_Toc63488485"/>
      <w:bookmarkEnd w:id="329"/>
      <w:r>
        <w:rPr>
          <w:rFonts w:hint="eastAsia"/>
          <w:rtl/>
        </w:rPr>
        <w:t>מוחמד</w:t>
      </w:r>
      <w:r>
        <w:rPr>
          <w:rtl/>
        </w:rPr>
        <w:t xml:space="preserve"> ברכה (חד"ש-תע"ל):</w:t>
      </w:r>
      <w:bookmarkEnd w:id="330"/>
    </w:p>
    <w:p w14:paraId="004961CE" w14:textId="77777777" w:rsidR="00000000" w:rsidRDefault="004C51F7">
      <w:pPr>
        <w:pStyle w:val="a0"/>
        <w:rPr>
          <w:rFonts w:hint="cs"/>
          <w:rtl/>
        </w:rPr>
      </w:pPr>
    </w:p>
    <w:p w14:paraId="1A39D11D" w14:textId="77777777" w:rsidR="00000000" w:rsidRDefault="004C51F7">
      <w:pPr>
        <w:pStyle w:val="a0"/>
        <w:rPr>
          <w:rFonts w:hint="cs"/>
          <w:rtl/>
        </w:rPr>
      </w:pPr>
      <w:r>
        <w:rPr>
          <w:rFonts w:hint="cs"/>
          <w:rtl/>
        </w:rPr>
        <w:t xml:space="preserve">גם לא יכולה להיות הסכמה כזאת. </w:t>
      </w:r>
    </w:p>
    <w:p w14:paraId="3717FEA2" w14:textId="77777777" w:rsidR="00000000" w:rsidRDefault="004C51F7">
      <w:pPr>
        <w:pStyle w:val="a0"/>
        <w:rPr>
          <w:rFonts w:hint="cs"/>
          <w:rtl/>
        </w:rPr>
      </w:pPr>
    </w:p>
    <w:p w14:paraId="2E905E6E" w14:textId="77777777" w:rsidR="00000000" w:rsidRDefault="004C51F7">
      <w:pPr>
        <w:pStyle w:val="af1"/>
        <w:rPr>
          <w:rtl/>
        </w:rPr>
      </w:pPr>
      <w:r>
        <w:rPr>
          <w:rtl/>
        </w:rPr>
        <w:t>היו"ר יולי-יואל אדלשטיין:</w:t>
      </w:r>
    </w:p>
    <w:p w14:paraId="73837C3F" w14:textId="77777777" w:rsidR="00000000" w:rsidRDefault="004C51F7">
      <w:pPr>
        <w:pStyle w:val="a0"/>
        <w:rPr>
          <w:rtl/>
        </w:rPr>
      </w:pPr>
    </w:p>
    <w:p w14:paraId="1642785F" w14:textId="77777777" w:rsidR="00000000" w:rsidRDefault="004C51F7">
      <w:pPr>
        <w:pStyle w:val="a0"/>
        <w:rPr>
          <w:rFonts w:hint="cs"/>
          <w:rtl/>
        </w:rPr>
      </w:pPr>
      <w:r>
        <w:rPr>
          <w:rFonts w:hint="cs"/>
          <w:rtl/>
        </w:rPr>
        <w:t xml:space="preserve">גם מוחמד ברכה, אחד המציעים, וגם סגן יושב-ראש הכנסת, מודיעים שאין </w:t>
      </w:r>
      <w:r>
        <w:rPr>
          <w:rFonts w:hint="cs"/>
          <w:rtl/>
        </w:rPr>
        <w:t xml:space="preserve">הסכמה כזאת. </w:t>
      </w:r>
    </w:p>
    <w:p w14:paraId="0F10952E" w14:textId="77777777" w:rsidR="00000000" w:rsidRDefault="004C51F7">
      <w:pPr>
        <w:pStyle w:val="a0"/>
        <w:rPr>
          <w:rFonts w:hint="cs"/>
          <w:rtl/>
        </w:rPr>
      </w:pPr>
    </w:p>
    <w:p w14:paraId="0A37AFD3" w14:textId="77777777" w:rsidR="00000000" w:rsidRDefault="004C51F7">
      <w:pPr>
        <w:pStyle w:val="af0"/>
        <w:rPr>
          <w:rtl/>
        </w:rPr>
      </w:pPr>
      <w:r>
        <w:rPr>
          <w:rFonts w:hint="eastAsia"/>
          <w:rtl/>
        </w:rPr>
        <w:t>שאול</w:t>
      </w:r>
      <w:r>
        <w:rPr>
          <w:rtl/>
        </w:rPr>
        <w:t xml:space="preserve"> יהלום (מפד"ל):</w:t>
      </w:r>
    </w:p>
    <w:p w14:paraId="1560E847" w14:textId="77777777" w:rsidR="00000000" w:rsidRDefault="004C51F7">
      <w:pPr>
        <w:pStyle w:val="a0"/>
        <w:rPr>
          <w:rFonts w:hint="cs"/>
          <w:rtl/>
        </w:rPr>
      </w:pPr>
    </w:p>
    <w:p w14:paraId="41BBAF3B" w14:textId="77777777" w:rsidR="00000000" w:rsidRDefault="004C51F7">
      <w:pPr>
        <w:pStyle w:val="a0"/>
        <w:rPr>
          <w:rFonts w:hint="cs"/>
          <w:rtl/>
        </w:rPr>
      </w:pPr>
      <w:r>
        <w:rPr>
          <w:rFonts w:hint="cs"/>
          <w:rtl/>
        </w:rPr>
        <w:t xml:space="preserve">אני מוכן לתת לו 20 דקות. </w:t>
      </w:r>
    </w:p>
    <w:p w14:paraId="583E3031" w14:textId="77777777" w:rsidR="00000000" w:rsidRDefault="004C51F7">
      <w:pPr>
        <w:pStyle w:val="a0"/>
        <w:rPr>
          <w:rFonts w:hint="cs"/>
          <w:rtl/>
        </w:rPr>
      </w:pPr>
    </w:p>
    <w:p w14:paraId="64CBA5C2" w14:textId="77777777" w:rsidR="00000000" w:rsidRDefault="004C51F7">
      <w:pPr>
        <w:pStyle w:val="af1"/>
        <w:rPr>
          <w:rtl/>
        </w:rPr>
      </w:pPr>
      <w:r>
        <w:rPr>
          <w:rtl/>
        </w:rPr>
        <w:t>היו"ר יולי-יואל אדלשטיין:</w:t>
      </w:r>
    </w:p>
    <w:p w14:paraId="73A2FB22" w14:textId="77777777" w:rsidR="00000000" w:rsidRDefault="004C51F7">
      <w:pPr>
        <w:pStyle w:val="a0"/>
        <w:rPr>
          <w:rtl/>
        </w:rPr>
      </w:pPr>
    </w:p>
    <w:p w14:paraId="4E894AA0" w14:textId="77777777" w:rsidR="00000000" w:rsidRDefault="004C51F7">
      <w:pPr>
        <w:pStyle w:val="a0"/>
        <w:rPr>
          <w:rFonts w:hint="cs"/>
          <w:rtl/>
        </w:rPr>
      </w:pPr>
      <w:r>
        <w:rPr>
          <w:rFonts w:hint="cs"/>
          <w:rtl/>
        </w:rPr>
        <w:t xml:space="preserve">אני לא. שלוש דקות, בבקשה. </w:t>
      </w:r>
    </w:p>
    <w:p w14:paraId="0400BEF6" w14:textId="77777777" w:rsidR="00000000" w:rsidRDefault="004C51F7">
      <w:pPr>
        <w:pStyle w:val="a0"/>
        <w:rPr>
          <w:rFonts w:hint="cs"/>
          <w:rtl/>
        </w:rPr>
      </w:pPr>
    </w:p>
    <w:p w14:paraId="2BAA86E3" w14:textId="77777777" w:rsidR="00000000" w:rsidRDefault="004C51F7">
      <w:pPr>
        <w:pStyle w:val="-"/>
        <w:rPr>
          <w:rtl/>
        </w:rPr>
      </w:pPr>
      <w:bookmarkStart w:id="331" w:name="FS000000540T30_12_2003_21_06_01C"/>
      <w:bookmarkEnd w:id="331"/>
      <w:r>
        <w:rPr>
          <w:rtl/>
        </w:rPr>
        <w:t>מוחמד ברכה (חד"ש-תע"ל):</w:t>
      </w:r>
    </w:p>
    <w:p w14:paraId="480569B0" w14:textId="77777777" w:rsidR="00000000" w:rsidRDefault="004C51F7">
      <w:pPr>
        <w:pStyle w:val="a0"/>
        <w:rPr>
          <w:rtl/>
        </w:rPr>
      </w:pPr>
    </w:p>
    <w:p w14:paraId="12B459C2" w14:textId="77777777" w:rsidR="00000000" w:rsidRDefault="004C51F7">
      <w:pPr>
        <w:pStyle w:val="a0"/>
        <w:rPr>
          <w:rFonts w:hint="cs"/>
          <w:rtl/>
        </w:rPr>
      </w:pPr>
      <w:r>
        <w:rPr>
          <w:rFonts w:hint="eastAsia"/>
          <w:rtl/>
        </w:rPr>
        <w:t>אדוני</w:t>
      </w:r>
      <w:r>
        <w:rPr>
          <w:rtl/>
        </w:rPr>
        <w:t xml:space="preserve"> </w:t>
      </w:r>
      <w:r>
        <w:rPr>
          <w:rFonts w:hint="eastAsia"/>
          <w:rtl/>
        </w:rPr>
        <w:t>היו</w:t>
      </w:r>
      <w:r>
        <w:rPr>
          <w:rFonts w:hint="cs"/>
          <w:rtl/>
        </w:rPr>
        <w:t>שב-ראש</w:t>
      </w:r>
      <w:r>
        <w:rPr>
          <w:rtl/>
        </w:rPr>
        <w:t xml:space="preserve">, </w:t>
      </w:r>
      <w:r>
        <w:rPr>
          <w:rFonts w:hint="cs"/>
          <w:rtl/>
        </w:rPr>
        <w:t>רבותי חברי ה</w:t>
      </w:r>
      <w:r>
        <w:rPr>
          <w:rtl/>
        </w:rPr>
        <w:t>כנסת,</w:t>
      </w:r>
      <w:r>
        <w:rPr>
          <w:rFonts w:hint="cs"/>
          <w:rtl/>
        </w:rPr>
        <w:t xml:space="preserve"> שלשום מילאתי את החובה האזרחית שהרגשתי, והלכתי לבקר את גיל נעמתי. אני לא יכול לו</w:t>
      </w:r>
      <w:r>
        <w:rPr>
          <w:rFonts w:hint="cs"/>
          <w:rtl/>
        </w:rPr>
        <w:t>מר שדעותי זהות לדעות שלו, אני לא אנרכיסט, בכל אופן; אני גם לא רואה שהדעות שלי קרובות מאוד לדעות המשפחה שלו. אבל אין ספק שהאירוע הזה חמור מאוד. מצאתי משפחה תומכת, וחשבתי שיש מקום גם לתמוך בבחור שנפצע על מעשה אצילי שהוא רצה לעשות, והוא לקדם את השלום, וגם לתמ</w:t>
      </w:r>
      <w:r>
        <w:rPr>
          <w:rFonts w:hint="cs"/>
          <w:rtl/>
        </w:rPr>
        <w:t xml:space="preserve">וך במשפחה שלו, שעמדה לצדו אחרי שהוא נפצע על לא עוול בכפו. </w:t>
      </w:r>
    </w:p>
    <w:p w14:paraId="2BE432A2" w14:textId="77777777" w:rsidR="00000000" w:rsidRDefault="004C51F7">
      <w:pPr>
        <w:pStyle w:val="a0"/>
        <w:rPr>
          <w:rFonts w:hint="cs"/>
          <w:rtl/>
        </w:rPr>
      </w:pPr>
    </w:p>
    <w:p w14:paraId="6C772B71" w14:textId="77777777" w:rsidR="00000000" w:rsidRDefault="004C51F7">
      <w:pPr>
        <w:pStyle w:val="a0"/>
        <w:rPr>
          <w:rFonts w:cs="David"/>
          <w:rtl/>
        </w:rPr>
      </w:pPr>
      <w:r>
        <w:rPr>
          <w:rFonts w:hint="eastAsia"/>
          <w:rtl/>
        </w:rPr>
        <w:t>הירי</w:t>
      </w:r>
      <w:r>
        <w:rPr>
          <w:rtl/>
        </w:rPr>
        <w:t xml:space="preserve"> לעבר מפגינים סמוך לגדר ההפרדה </w:t>
      </w:r>
      <w:r>
        <w:rPr>
          <w:rFonts w:hint="eastAsia"/>
          <w:rtl/>
        </w:rPr>
        <w:t>חשף</w:t>
      </w:r>
      <w:r>
        <w:rPr>
          <w:rtl/>
        </w:rPr>
        <w:t xml:space="preserve"> באופן מביך תופעות קשות ומכוערות</w:t>
      </w:r>
      <w:r>
        <w:rPr>
          <w:rFonts w:hint="cs"/>
          <w:rtl/>
        </w:rPr>
        <w:t>,</w:t>
      </w:r>
      <w:r>
        <w:rPr>
          <w:rtl/>
        </w:rPr>
        <w:t xml:space="preserve"> שאין בהן א</w:t>
      </w:r>
      <w:r>
        <w:rPr>
          <w:rFonts w:hint="cs"/>
          <w:rtl/>
        </w:rPr>
        <w:t>ו</w:t>
      </w:r>
      <w:r>
        <w:rPr>
          <w:rtl/>
        </w:rPr>
        <w:t>מנם משום חידוש,</w:t>
      </w:r>
      <w:r>
        <w:rPr>
          <w:rFonts w:hint="cs"/>
          <w:rtl/>
        </w:rPr>
        <w:t xml:space="preserve"> </w:t>
      </w:r>
      <w:r>
        <w:rPr>
          <w:rtl/>
        </w:rPr>
        <w:t xml:space="preserve">אולם התהודה </w:t>
      </w:r>
      <w:r>
        <w:rPr>
          <w:rFonts w:hint="eastAsia"/>
          <w:rtl/>
        </w:rPr>
        <w:t>והמהומה</w:t>
      </w:r>
      <w:r>
        <w:rPr>
          <w:rtl/>
        </w:rPr>
        <w:t xml:space="preserve"> שקמ</w:t>
      </w:r>
      <w:r>
        <w:rPr>
          <w:rFonts w:hint="cs"/>
          <w:rtl/>
        </w:rPr>
        <w:t>ו</w:t>
      </w:r>
      <w:r>
        <w:rPr>
          <w:rtl/>
        </w:rPr>
        <w:t xml:space="preserve"> היו שונות ומפתיעות בהיקפן, וזאת בשל זהות הקורבן</w:t>
      </w:r>
      <w:r>
        <w:rPr>
          <w:rFonts w:hint="cs"/>
          <w:rtl/>
        </w:rPr>
        <w:t>,</w:t>
      </w:r>
      <w:r>
        <w:rPr>
          <w:rtl/>
        </w:rPr>
        <w:t xml:space="preserve"> כמובן. </w:t>
      </w:r>
    </w:p>
    <w:p w14:paraId="32CA8FE7" w14:textId="77777777" w:rsidR="00000000" w:rsidRDefault="004C51F7">
      <w:pPr>
        <w:pStyle w:val="a0"/>
        <w:rPr>
          <w:rFonts w:cs="David"/>
          <w:rtl/>
        </w:rPr>
      </w:pPr>
    </w:p>
    <w:p w14:paraId="1FFF6284" w14:textId="77777777" w:rsidR="00000000" w:rsidRDefault="004C51F7">
      <w:pPr>
        <w:pStyle w:val="a0"/>
        <w:rPr>
          <w:rFonts w:cs="David"/>
          <w:rtl/>
        </w:rPr>
      </w:pPr>
      <w:r>
        <w:rPr>
          <w:rFonts w:hint="eastAsia"/>
          <w:rtl/>
        </w:rPr>
        <w:t>אם</w:t>
      </w:r>
      <w:r>
        <w:rPr>
          <w:rtl/>
        </w:rPr>
        <w:t xml:space="preserve"> תרצו, כל תח</w:t>
      </w:r>
      <w:r>
        <w:rPr>
          <w:rtl/>
        </w:rPr>
        <w:t xml:space="preserve">לואי הכיבוש והשלכותיו </w:t>
      </w:r>
      <w:r>
        <w:rPr>
          <w:rFonts w:hint="eastAsia"/>
          <w:rtl/>
        </w:rPr>
        <w:t>בתקרית</w:t>
      </w:r>
      <w:r>
        <w:rPr>
          <w:rtl/>
        </w:rPr>
        <w:t xml:space="preserve"> אחת: הירי הנמהר והמופקר</w:t>
      </w:r>
      <w:r>
        <w:rPr>
          <w:rFonts w:hint="cs"/>
          <w:rtl/>
        </w:rPr>
        <w:t>,</w:t>
      </w:r>
      <w:r>
        <w:rPr>
          <w:rtl/>
        </w:rPr>
        <w:t xml:space="preserve"> </w:t>
      </w:r>
      <w:r>
        <w:rPr>
          <w:rFonts w:hint="cs"/>
          <w:rtl/>
        </w:rPr>
        <w:t>ה</w:t>
      </w:r>
      <w:r>
        <w:rPr>
          <w:rtl/>
        </w:rPr>
        <w:t xml:space="preserve">זילות </w:t>
      </w:r>
      <w:r>
        <w:rPr>
          <w:rFonts w:hint="cs"/>
          <w:rtl/>
        </w:rPr>
        <w:t xml:space="preserve">של </w:t>
      </w:r>
      <w:r>
        <w:rPr>
          <w:rtl/>
        </w:rPr>
        <w:t>חיי אדם</w:t>
      </w:r>
      <w:r>
        <w:rPr>
          <w:rFonts w:hint="cs"/>
          <w:rtl/>
        </w:rPr>
        <w:t>,</w:t>
      </w:r>
      <w:r>
        <w:rPr>
          <w:rtl/>
        </w:rPr>
        <w:t xml:space="preserve"> ה</w:t>
      </w:r>
      <w:r>
        <w:rPr>
          <w:rFonts w:hint="cs"/>
          <w:rtl/>
        </w:rPr>
        <w:t>ה</w:t>
      </w:r>
      <w:r>
        <w:rPr>
          <w:rtl/>
        </w:rPr>
        <w:t>בחנה בין דם לדם</w:t>
      </w:r>
      <w:r>
        <w:rPr>
          <w:rFonts w:hint="cs"/>
          <w:rtl/>
        </w:rPr>
        <w:t>,</w:t>
      </w:r>
      <w:r>
        <w:rPr>
          <w:rtl/>
        </w:rPr>
        <w:t xml:space="preserve"> וכמובן </w:t>
      </w:r>
      <w:r>
        <w:rPr>
          <w:rFonts w:hint="eastAsia"/>
          <w:rtl/>
        </w:rPr>
        <w:t>הגזענות</w:t>
      </w:r>
      <w:r>
        <w:rPr>
          <w:rtl/>
        </w:rPr>
        <w:t xml:space="preserve"> העמוקה שנחשפה באירוע</w:t>
      </w:r>
      <w:r>
        <w:rPr>
          <w:rFonts w:hint="cs"/>
          <w:rtl/>
        </w:rPr>
        <w:t>.</w:t>
      </w:r>
      <w:r>
        <w:rPr>
          <w:rtl/>
        </w:rPr>
        <w:t xml:space="preserve"> החיילים הרי אמרו בלי לחשוב פעמיים</w:t>
      </w:r>
      <w:r>
        <w:rPr>
          <w:rFonts w:hint="cs"/>
          <w:rtl/>
        </w:rPr>
        <w:t>,</w:t>
      </w:r>
      <w:r>
        <w:rPr>
          <w:rtl/>
        </w:rPr>
        <w:t xml:space="preserve"> שהם היו בטוחים </w:t>
      </w:r>
      <w:r>
        <w:rPr>
          <w:rFonts w:hint="eastAsia"/>
          <w:rtl/>
        </w:rPr>
        <w:t>שהמפגינים</w:t>
      </w:r>
      <w:r>
        <w:rPr>
          <w:rtl/>
        </w:rPr>
        <w:t xml:space="preserve"> הם פלסטינים</w:t>
      </w:r>
      <w:r>
        <w:rPr>
          <w:rFonts w:hint="cs"/>
          <w:rtl/>
        </w:rPr>
        <w:t>,</w:t>
      </w:r>
      <w:r>
        <w:rPr>
          <w:rtl/>
        </w:rPr>
        <w:t xml:space="preserve"> ולכן ירו. לו היו יודעים שמדובר ביהודים, לא היו יורים. </w:t>
      </w:r>
      <w:r>
        <w:rPr>
          <w:rFonts w:hint="eastAsia"/>
          <w:rtl/>
        </w:rPr>
        <w:t>גם</w:t>
      </w:r>
      <w:r>
        <w:rPr>
          <w:rtl/>
        </w:rPr>
        <w:t xml:space="preserve"> זאת אמרו מפורשות, מעל גלי האתר ומול המצלמות. </w:t>
      </w:r>
      <w:r>
        <w:rPr>
          <w:rFonts w:hint="eastAsia"/>
          <w:rtl/>
        </w:rPr>
        <w:t>ללמדנו</w:t>
      </w:r>
      <w:r>
        <w:rPr>
          <w:rtl/>
        </w:rPr>
        <w:t xml:space="preserve"> שרצח סיטוני של פלסטינים חפים </w:t>
      </w:r>
      <w:r>
        <w:rPr>
          <w:rFonts w:hint="eastAsia"/>
          <w:rtl/>
        </w:rPr>
        <w:t>מפשע</w:t>
      </w:r>
      <w:r>
        <w:rPr>
          <w:rtl/>
        </w:rPr>
        <w:t xml:space="preserve"> מתבצע יום</w:t>
      </w:r>
      <w:r>
        <w:rPr>
          <w:rFonts w:hint="cs"/>
          <w:rtl/>
        </w:rPr>
        <w:t>-</w:t>
      </w:r>
      <w:r>
        <w:rPr>
          <w:rtl/>
        </w:rPr>
        <w:t>יום ושעה</w:t>
      </w:r>
      <w:r>
        <w:rPr>
          <w:rFonts w:hint="cs"/>
          <w:rtl/>
        </w:rPr>
        <w:t>-</w:t>
      </w:r>
      <w:r>
        <w:rPr>
          <w:rtl/>
        </w:rPr>
        <w:t>שעה כדבר שבשגרה.</w:t>
      </w:r>
      <w:r>
        <w:rPr>
          <w:rFonts w:hint="cs"/>
          <w:rtl/>
        </w:rPr>
        <w:t xml:space="preserve"> </w:t>
      </w:r>
      <w:r>
        <w:rPr>
          <w:rFonts w:hint="eastAsia"/>
          <w:rtl/>
        </w:rPr>
        <w:t>היד</w:t>
      </w:r>
      <w:r>
        <w:rPr>
          <w:rtl/>
        </w:rPr>
        <w:t xml:space="preserve"> על ההדק קלה, קלה מאוד, החיים </w:t>
      </w:r>
      <w:r>
        <w:rPr>
          <w:rFonts w:hint="eastAsia"/>
          <w:rtl/>
        </w:rPr>
        <w:t>הפכו</w:t>
      </w:r>
      <w:r>
        <w:rPr>
          <w:rtl/>
        </w:rPr>
        <w:t xml:space="preserve"> זולים</w:t>
      </w:r>
      <w:r>
        <w:rPr>
          <w:rFonts w:hint="cs"/>
          <w:rtl/>
        </w:rPr>
        <w:t>,</w:t>
      </w:r>
      <w:r>
        <w:rPr>
          <w:rtl/>
        </w:rPr>
        <w:t xml:space="preserve"> והקטל הברוטלי והמיותר של חיים היה לשגרת חיים.</w:t>
      </w:r>
    </w:p>
    <w:p w14:paraId="23733460" w14:textId="77777777" w:rsidR="00000000" w:rsidRDefault="004C51F7">
      <w:pPr>
        <w:pStyle w:val="a0"/>
        <w:rPr>
          <w:rFonts w:cs="David"/>
          <w:rtl/>
        </w:rPr>
      </w:pPr>
    </w:p>
    <w:p w14:paraId="15AD1939" w14:textId="77777777" w:rsidR="00000000" w:rsidRDefault="004C51F7">
      <w:pPr>
        <w:pStyle w:val="a0"/>
        <w:rPr>
          <w:rFonts w:hint="cs"/>
          <w:rtl/>
        </w:rPr>
      </w:pPr>
      <w:r>
        <w:rPr>
          <w:rFonts w:hint="eastAsia"/>
          <w:rtl/>
        </w:rPr>
        <w:t>לא</w:t>
      </w:r>
      <w:r>
        <w:rPr>
          <w:rtl/>
        </w:rPr>
        <w:t xml:space="preserve"> פחות חמור</w:t>
      </w:r>
      <w:r>
        <w:rPr>
          <w:rFonts w:hint="cs"/>
          <w:rtl/>
        </w:rPr>
        <w:t>ות</w:t>
      </w:r>
      <w:r>
        <w:rPr>
          <w:rtl/>
        </w:rPr>
        <w:t xml:space="preserve"> ומדכא</w:t>
      </w:r>
      <w:r>
        <w:rPr>
          <w:rFonts w:hint="cs"/>
          <w:rtl/>
        </w:rPr>
        <w:t>ו</w:t>
      </w:r>
      <w:r>
        <w:rPr>
          <w:rtl/>
        </w:rPr>
        <w:t xml:space="preserve">ת היו חלק </w:t>
      </w:r>
      <w:r>
        <w:rPr>
          <w:rFonts w:hint="eastAsia"/>
          <w:rtl/>
        </w:rPr>
        <w:t>מהתגובות</w:t>
      </w:r>
      <w:r>
        <w:rPr>
          <w:rtl/>
        </w:rPr>
        <w:t xml:space="preserve"> הציבוריות</w:t>
      </w:r>
      <w:r>
        <w:rPr>
          <w:rFonts w:hint="cs"/>
          <w:rtl/>
        </w:rPr>
        <w:t>.</w:t>
      </w:r>
      <w:r>
        <w:rPr>
          <w:rtl/>
        </w:rPr>
        <w:t xml:space="preserve"> שר בממשלת ישראל, </w:t>
      </w:r>
      <w:r>
        <w:rPr>
          <w:rFonts w:hint="cs"/>
          <w:rtl/>
        </w:rPr>
        <w:t>ה</w:t>
      </w:r>
      <w:r>
        <w:rPr>
          <w:rtl/>
        </w:rPr>
        <w:t xml:space="preserve">שר לביטחון פנים לשעבר, השר עוזי לנדאו, </w:t>
      </w:r>
      <w:r>
        <w:rPr>
          <w:rFonts w:hint="eastAsia"/>
          <w:rtl/>
        </w:rPr>
        <w:t>כמעט</w:t>
      </w:r>
      <w:r>
        <w:rPr>
          <w:rtl/>
        </w:rPr>
        <w:t xml:space="preserve"> ויצא במחולות לנוכח התקרית. הוא מיהר להגן בלהט על הירי עוד לפני שידע פרטים</w:t>
      </w:r>
      <w:r>
        <w:rPr>
          <w:rFonts w:hint="cs"/>
          <w:rtl/>
        </w:rPr>
        <w:t xml:space="preserve"> כלשהם</w:t>
      </w:r>
      <w:r>
        <w:rPr>
          <w:rtl/>
        </w:rPr>
        <w:t xml:space="preserve">. וגרוע מזה, הוא כינה את המפגינים </w:t>
      </w:r>
      <w:r>
        <w:rPr>
          <w:rFonts w:hint="cs"/>
          <w:rtl/>
        </w:rPr>
        <w:t>"</w:t>
      </w:r>
      <w:r>
        <w:rPr>
          <w:rtl/>
        </w:rPr>
        <w:t xml:space="preserve">משתפי פעולה עם האויב שאין מנוס </w:t>
      </w:r>
      <w:r>
        <w:rPr>
          <w:rFonts w:hint="eastAsia"/>
          <w:rtl/>
        </w:rPr>
        <w:t>מלירות</w:t>
      </w:r>
      <w:r>
        <w:rPr>
          <w:rtl/>
        </w:rPr>
        <w:t xml:space="preserve"> בהם</w:t>
      </w:r>
      <w:r>
        <w:rPr>
          <w:rFonts w:hint="cs"/>
          <w:rtl/>
        </w:rPr>
        <w:t>"</w:t>
      </w:r>
      <w:r>
        <w:rPr>
          <w:rtl/>
        </w:rPr>
        <w:t>. רבותי, זה פ</w:t>
      </w:r>
      <w:r>
        <w:rPr>
          <w:rFonts w:hint="cs"/>
          <w:rtl/>
        </w:rPr>
        <w:t>א</w:t>
      </w:r>
      <w:r>
        <w:rPr>
          <w:rtl/>
        </w:rPr>
        <w:t>שיזם</w:t>
      </w:r>
      <w:r>
        <w:rPr>
          <w:rFonts w:hint="cs"/>
          <w:rtl/>
        </w:rPr>
        <w:t>,</w:t>
      </w:r>
      <w:r>
        <w:rPr>
          <w:rtl/>
        </w:rPr>
        <w:t xml:space="preserve"> ועוזי </w:t>
      </w:r>
      <w:r>
        <w:rPr>
          <w:rtl/>
        </w:rPr>
        <w:t>לנדאו הוא פ</w:t>
      </w:r>
      <w:r>
        <w:rPr>
          <w:rFonts w:hint="cs"/>
          <w:rtl/>
        </w:rPr>
        <w:t>א</w:t>
      </w:r>
      <w:r>
        <w:rPr>
          <w:rtl/>
        </w:rPr>
        <w:t>שיסט מובהק.</w:t>
      </w:r>
    </w:p>
    <w:p w14:paraId="2CAD6B16" w14:textId="77777777" w:rsidR="00000000" w:rsidRDefault="004C51F7">
      <w:pPr>
        <w:pStyle w:val="a0"/>
        <w:rPr>
          <w:rFonts w:hint="cs"/>
          <w:rtl/>
        </w:rPr>
      </w:pPr>
    </w:p>
    <w:p w14:paraId="13F1FA7E" w14:textId="77777777" w:rsidR="00000000" w:rsidRDefault="004C51F7">
      <w:pPr>
        <w:pStyle w:val="af1"/>
        <w:rPr>
          <w:rtl/>
        </w:rPr>
      </w:pPr>
      <w:r>
        <w:rPr>
          <w:rtl/>
        </w:rPr>
        <w:t>היו"ר יולי-יואל אדלשטיין:</w:t>
      </w:r>
    </w:p>
    <w:p w14:paraId="452382E6" w14:textId="77777777" w:rsidR="00000000" w:rsidRDefault="004C51F7">
      <w:pPr>
        <w:pStyle w:val="a0"/>
        <w:rPr>
          <w:rtl/>
        </w:rPr>
      </w:pPr>
    </w:p>
    <w:p w14:paraId="7E618432" w14:textId="77777777" w:rsidR="00000000" w:rsidRDefault="004C51F7">
      <w:pPr>
        <w:pStyle w:val="a0"/>
        <w:rPr>
          <w:rFonts w:hint="cs"/>
          <w:rtl/>
        </w:rPr>
      </w:pPr>
      <w:r>
        <w:rPr>
          <w:rFonts w:hint="cs"/>
          <w:rtl/>
        </w:rPr>
        <w:t xml:space="preserve">לא, חבר הכנסת ברכה, אני חושב שלא רצית להשתמש בביטוי הזה. </w:t>
      </w:r>
    </w:p>
    <w:p w14:paraId="7E197FC6" w14:textId="77777777" w:rsidR="00000000" w:rsidRDefault="004C51F7">
      <w:pPr>
        <w:pStyle w:val="a0"/>
        <w:rPr>
          <w:rFonts w:hint="cs"/>
          <w:rtl/>
        </w:rPr>
      </w:pPr>
    </w:p>
    <w:p w14:paraId="3347DAD2" w14:textId="77777777" w:rsidR="00000000" w:rsidRDefault="004C51F7">
      <w:pPr>
        <w:pStyle w:val="-"/>
        <w:rPr>
          <w:rtl/>
        </w:rPr>
      </w:pPr>
      <w:bookmarkStart w:id="332" w:name="FS000000540T30_12_2003_21_18_47"/>
      <w:bookmarkStart w:id="333" w:name="FS000000540T30_12_2003_21_18_52C"/>
      <w:bookmarkEnd w:id="332"/>
      <w:bookmarkEnd w:id="333"/>
      <w:r>
        <w:rPr>
          <w:rtl/>
        </w:rPr>
        <w:t>מוחמד ברכה (חד"ש-תע"ל):</w:t>
      </w:r>
    </w:p>
    <w:p w14:paraId="66A288EC" w14:textId="77777777" w:rsidR="00000000" w:rsidRDefault="004C51F7">
      <w:pPr>
        <w:pStyle w:val="a0"/>
        <w:rPr>
          <w:rtl/>
        </w:rPr>
      </w:pPr>
    </w:p>
    <w:p w14:paraId="046BAF63" w14:textId="77777777" w:rsidR="00000000" w:rsidRDefault="004C51F7">
      <w:pPr>
        <w:pStyle w:val="a0"/>
        <w:rPr>
          <w:rFonts w:hint="cs"/>
          <w:rtl/>
        </w:rPr>
      </w:pPr>
      <w:r>
        <w:rPr>
          <w:rFonts w:hint="cs"/>
          <w:rtl/>
        </w:rPr>
        <w:t xml:space="preserve">רציתי. אפילו כתבתי את זה. </w:t>
      </w:r>
    </w:p>
    <w:p w14:paraId="323420CA" w14:textId="77777777" w:rsidR="00000000" w:rsidRDefault="004C51F7">
      <w:pPr>
        <w:pStyle w:val="a0"/>
        <w:rPr>
          <w:rFonts w:hint="cs"/>
          <w:rtl/>
        </w:rPr>
      </w:pPr>
    </w:p>
    <w:p w14:paraId="14DAA53A" w14:textId="77777777" w:rsidR="00000000" w:rsidRDefault="004C51F7">
      <w:pPr>
        <w:pStyle w:val="af1"/>
        <w:rPr>
          <w:rtl/>
        </w:rPr>
      </w:pPr>
      <w:r>
        <w:rPr>
          <w:rtl/>
        </w:rPr>
        <w:t>היו"ר יולי-יואל אדלשטיין:</w:t>
      </w:r>
    </w:p>
    <w:p w14:paraId="23014C42" w14:textId="77777777" w:rsidR="00000000" w:rsidRDefault="004C51F7">
      <w:pPr>
        <w:pStyle w:val="a0"/>
        <w:rPr>
          <w:rtl/>
        </w:rPr>
      </w:pPr>
    </w:p>
    <w:p w14:paraId="03D73D92" w14:textId="77777777" w:rsidR="00000000" w:rsidRDefault="004C51F7">
      <w:pPr>
        <w:pStyle w:val="a0"/>
        <w:rPr>
          <w:rFonts w:hint="cs"/>
          <w:rtl/>
        </w:rPr>
      </w:pPr>
      <w:r>
        <w:rPr>
          <w:rFonts w:hint="cs"/>
          <w:rtl/>
        </w:rPr>
        <w:t>אני חושב שלא רצית, מעל במת הכנסת, להשתמש בביטוי שחבר הכנסת הוא פא</w:t>
      </w:r>
      <w:r>
        <w:rPr>
          <w:rFonts w:hint="cs"/>
          <w:rtl/>
        </w:rPr>
        <w:t xml:space="preserve">שיסט. </w:t>
      </w:r>
    </w:p>
    <w:p w14:paraId="7361C95A" w14:textId="77777777" w:rsidR="00000000" w:rsidRDefault="004C51F7">
      <w:pPr>
        <w:pStyle w:val="a0"/>
        <w:rPr>
          <w:rFonts w:hint="cs"/>
          <w:rtl/>
        </w:rPr>
      </w:pPr>
    </w:p>
    <w:p w14:paraId="09766E32" w14:textId="77777777" w:rsidR="00000000" w:rsidRDefault="004C51F7">
      <w:pPr>
        <w:pStyle w:val="-"/>
        <w:rPr>
          <w:rtl/>
        </w:rPr>
      </w:pPr>
      <w:bookmarkStart w:id="334" w:name="FS000000540T30_12_2003_21_19_37C"/>
      <w:bookmarkEnd w:id="334"/>
      <w:r>
        <w:rPr>
          <w:rtl/>
        </w:rPr>
        <w:t>מוחמד ברכה (חד"ש-תע"ל):</w:t>
      </w:r>
    </w:p>
    <w:p w14:paraId="1F6E283E" w14:textId="77777777" w:rsidR="00000000" w:rsidRDefault="004C51F7">
      <w:pPr>
        <w:pStyle w:val="a0"/>
        <w:rPr>
          <w:rtl/>
        </w:rPr>
      </w:pPr>
    </w:p>
    <w:p w14:paraId="600A8F37" w14:textId="77777777" w:rsidR="00000000" w:rsidRDefault="004C51F7">
      <w:pPr>
        <w:pStyle w:val="a0"/>
        <w:rPr>
          <w:rFonts w:hint="cs"/>
          <w:rtl/>
        </w:rPr>
      </w:pPr>
      <w:r>
        <w:rPr>
          <w:rFonts w:hint="cs"/>
          <w:rtl/>
        </w:rPr>
        <w:t xml:space="preserve">האמת היא, שהוא לא הותיר לי שום ברירה. הלוואי שהוא היה מתקן את ההצהרות שלו, וברצון הייתי שוקל לשנות את המלה הזאת. </w:t>
      </w:r>
    </w:p>
    <w:p w14:paraId="10250FC5" w14:textId="77777777" w:rsidR="00000000" w:rsidRDefault="004C51F7">
      <w:pPr>
        <w:pStyle w:val="a0"/>
        <w:rPr>
          <w:rFonts w:hint="cs"/>
          <w:rtl/>
        </w:rPr>
      </w:pPr>
    </w:p>
    <w:p w14:paraId="78DAA36C" w14:textId="77777777" w:rsidR="00000000" w:rsidRDefault="004C51F7">
      <w:pPr>
        <w:pStyle w:val="af1"/>
        <w:rPr>
          <w:rtl/>
        </w:rPr>
      </w:pPr>
      <w:r>
        <w:rPr>
          <w:rtl/>
        </w:rPr>
        <w:t>היו"ר יולי-יואל אדלשטיין:</w:t>
      </w:r>
    </w:p>
    <w:p w14:paraId="76BC628A" w14:textId="77777777" w:rsidR="00000000" w:rsidRDefault="004C51F7">
      <w:pPr>
        <w:pStyle w:val="a0"/>
        <w:rPr>
          <w:rtl/>
        </w:rPr>
      </w:pPr>
    </w:p>
    <w:p w14:paraId="341D2F29" w14:textId="77777777" w:rsidR="00000000" w:rsidRDefault="004C51F7">
      <w:pPr>
        <w:pStyle w:val="a0"/>
        <w:rPr>
          <w:rFonts w:hint="cs"/>
          <w:rtl/>
        </w:rPr>
      </w:pPr>
      <w:r>
        <w:rPr>
          <w:rFonts w:hint="cs"/>
          <w:rtl/>
        </w:rPr>
        <w:t xml:space="preserve">אני מציע שאתה גם תתקן. </w:t>
      </w:r>
    </w:p>
    <w:p w14:paraId="5EA70871" w14:textId="77777777" w:rsidR="00000000" w:rsidRDefault="004C51F7">
      <w:pPr>
        <w:pStyle w:val="a0"/>
        <w:rPr>
          <w:rFonts w:hint="cs"/>
          <w:rtl/>
        </w:rPr>
      </w:pPr>
    </w:p>
    <w:p w14:paraId="48FBBB01" w14:textId="77777777" w:rsidR="00000000" w:rsidRDefault="004C51F7">
      <w:pPr>
        <w:pStyle w:val="-"/>
        <w:rPr>
          <w:rtl/>
        </w:rPr>
      </w:pPr>
      <w:bookmarkStart w:id="335" w:name="FS000000540T30_12_2003_21_21_02C"/>
      <w:bookmarkEnd w:id="335"/>
      <w:r>
        <w:rPr>
          <w:rtl/>
        </w:rPr>
        <w:t>מוחמד ברכה (חד"ש-תע"ל):</w:t>
      </w:r>
    </w:p>
    <w:p w14:paraId="7C41FB0A" w14:textId="77777777" w:rsidR="00000000" w:rsidRDefault="004C51F7">
      <w:pPr>
        <w:pStyle w:val="a0"/>
        <w:rPr>
          <w:rtl/>
        </w:rPr>
      </w:pPr>
    </w:p>
    <w:p w14:paraId="0A489B22" w14:textId="77777777" w:rsidR="00000000" w:rsidRDefault="004C51F7">
      <w:pPr>
        <w:pStyle w:val="a0"/>
        <w:rPr>
          <w:rFonts w:cs="David"/>
          <w:rtl/>
        </w:rPr>
      </w:pPr>
      <w:r>
        <w:rPr>
          <w:rFonts w:hint="eastAsia"/>
          <w:rtl/>
        </w:rPr>
        <w:t>אדם</w:t>
      </w:r>
      <w:r>
        <w:rPr>
          <w:rtl/>
        </w:rPr>
        <w:t xml:space="preserve"> שלא מבין ולא מקבל שמחאה אזר</w:t>
      </w:r>
      <w:r>
        <w:rPr>
          <w:rtl/>
        </w:rPr>
        <w:t xml:space="preserve">חית </w:t>
      </w:r>
      <w:r>
        <w:rPr>
          <w:rFonts w:hint="eastAsia"/>
          <w:rtl/>
        </w:rPr>
        <w:t>והפגנות</w:t>
      </w:r>
      <w:r>
        <w:rPr>
          <w:rtl/>
        </w:rPr>
        <w:t xml:space="preserve"> ה</w:t>
      </w:r>
      <w:r>
        <w:rPr>
          <w:rFonts w:hint="cs"/>
          <w:rtl/>
        </w:rPr>
        <w:t>ן</w:t>
      </w:r>
      <w:r>
        <w:rPr>
          <w:rtl/>
        </w:rPr>
        <w:t xml:space="preserve"> חלק בלתי נפרד מהחיים הדמוקרטיים, ומצדד בהרג מפגינים שלא איימו על איש </w:t>
      </w:r>
      <w:r>
        <w:rPr>
          <w:rFonts w:hint="eastAsia"/>
          <w:rtl/>
        </w:rPr>
        <w:t>ולא</w:t>
      </w:r>
      <w:r>
        <w:rPr>
          <w:rtl/>
        </w:rPr>
        <w:t xml:space="preserve"> סיכנו דבר, ודאי שלא חיים</w:t>
      </w:r>
      <w:r>
        <w:rPr>
          <w:rFonts w:hint="cs"/>
          <w:rtl/>
        </w:rPr>
        <w:t xml:space="preserve">, </w:t>
      </w:r>
      <w:r>
        <w:rPr>
          <w:rtl/>
        </w:rPr>
        <w:t>אדם כזה</w:t>
      </w:r>
      <w:r>
        <w:rPr>
          <w:rFonts w:hint="cs"/>
          <w:rtl/>
        </w:rPr>
        <w:t xml:space="preserve"> </w:t>
      </w:r>
      <w:r>
        <w:rPr>
          <w:rtl/>
        </w:rPr>
        <w:t>–</w:t>
      </w:r>
      <w:r>
        <w:rPr>
          <w:rFonts w:hint="cs"/>
          <w:rtl/>
        </w:rPr>
        <w:t xml:space="preserve"> מה אני אעשה, אין לו שם אחר </w:t>
      </w:r>
      <w:r>
        <w:rPr>
          <w:rtl/>
        </w:rPr>
        <w:t>–</w:t>
      </w:r>
      <w:r>
        <w:rPr>
          <w:rFonts w:hint="cs"/>
          <w:rtl/>
        </w:rPr>
        <w:t xml:space="preserve"> </w:t>
      </w:r>
      <w:r>
        <w:rPr>
          <w:rtl/>
        </w:rPr>
        <w:t xml:space="preserve">הוא אדם שמטיף </w:t>
      </w:r>
      <w:r>
        <w:rPr>
          <w:rFonts w:hint="eastAsia"/>
          <w:rtl/>
        </w:rPr>
        <w:t>להרג</w:t>
      </w:r>
      <w:r>
        <w:rPr>
          <w:rtl/>
        </w:rPr>
        <w:t xml:space="preserve"> חפים מפשע</w:t>
      </w:r>
      <w:r>
        <w:rPr>
          <w:rFonts w:hint="cs"/>
          <w:rtl/>
        </w:rPr>
        <w:t>,</w:t>
      </w:r>
      <w:r>
        <w:rPr>
          <w:rtl/>
        </w:rPr>
        <w:t xml:space="preserve"> לציד של מתנגדים פוליטיים. זאת מורשת פינושה</w:t>
      </w:r>
      <w:r>
        <w:rPr>
          <w:rFonts w:hint="cs"/>
          <w:rtl/>
        </w:rPr>
        <w:t>,</w:t>
      </w:r>
      <w:r>
        <w:rPr>
          <w:rtl/>
        </w:rPr>
        <w:t xml:space="preserve"> והשר לנדאו </w:t>
      </w:r>
      <w:r>
        <w:rPr>
          <w:rFonts w:hint="cs"/>
          <w:rtl/>
        </w:rPr>
        <w:t xml:space="preserve">כנראה </w:t>
      </w:r>
      <w:r>
        <w:rPr>
          <w:rtl/>
        </w:rPr>
        <w:t xml:space="preserve">אמון על </w:t>
      </w:r>
      <w:r>
        <w:rPr>
          <w:rFonts w:hint="eastAsia"/>
          <w:rtl/>
        </w:rPr>
        <w:t>מורש</w:t>
      </w:r>
      <w:r>
        <w:rPr>
          <w:rFonts w:hint="eastAsia"/>
          <w:rtl/>
        </w:rPr>
        <w:t>ת</w:t>
      </w:r>
      <w:r>
        <w:rPr>
          <w:rtl/>
        </w:rPr>
        <w:t xml:space="preserve"> פינושה.</w:t>
      </w:r>
    </w:p>
    <w:p w14:paraId="1E741B6E" w14:textId="77777777" w:rsidR="00000000" w:rsidRDefault="004C51F7">
      <w:pPr>
        <w:pStyle w:val="a0"/>
        <w:rPr>
          <w:rFonts w:cs="David"/>
          <w:rtl/>
        </w:rPr>
      </w:pPr>
    </w:p>
    <w:p w14:paraId="674D07A7" w14:textId="77777777" w:rsidR="00000000" w:rsidRDefault="004C51F7">
      <w:pPr>
        <w:pStyle w:val="a0"/>
        <w:rPr>
          <w:rFonts w:hint="cs"/>
          <w:rtl/>
        </w:rPr>
      </w:pPr>
      <w:r>
        <w:rPr>
          <w:rFonts w:hint="eastAsia"/>
          <w:rtl/>
        </w:rPr>
        <w:t>לא</w:t>
      </w:r>
      <w:r>
        <w:rPr>
          <w:rtl/>
        </w:rPr>
        <w:t xml:space="preserve"> פחות משישראל כבשה את השטחים, </w:t>
      </w:r>
      <w:r>
        <w:rPr>
          <w:rFonts w:hint="eastAsia"/>
          <w:rtl/>
        </w:rPr>
        <w:t>השטחים</w:t>
      </w:r>
      <w:r>
        <w:rPr>
          <w:rtl/>
        </w:rPr>
        <w:t xml:space="preserve"> כבשו אותה. אם ישראל לא תמהר לחסל את הכיבוש, הכיבוש יחסל אותה. הוא הפך את </w:t>
      </w:r>
      <w:r>
        <w:rPr>
          <w:rFonts w:hint="eastAsia"/>
          <w:rtl/>
        </w:rPr>
        <w:t>החברה</w:t>
      </w:r>
      <w:r>
        <w:rPr>
          <w:rtl/>
        </w:rPr>
        <w:t xml:space="preserve"> הז</w:t>
      </w:r>
      <w:r>
        <w:rPr>
          <w:rFonts w:hint="cs"/>
          <w:rtl/>
        </w:rPr>
        <w:t>את</w:t>
      </w:r>
      <w:r>
        <w:rPr>
          <w:rtl/>
        </w:rPr>
        <w:t xml:space="preserve"> לאלימה ולגזענית, והוא עומד בבסיס ההתפוררות וההתפרקות הכללית של כל </w:t>
      </w:r>
      <w:r>
        <w:rPr>
          <w:rFonts w:hint="eastAsia"/>
          <w:rtl/>
        </w:rPr>
        <w:t>מערכות</w:t>
      </w:r>
      <w:r>
        <w:rPr>
          <w:rtl/>
        </w:rPr>
        <w:t xml:space="preserve"> החיים. תודה רבה</w:t>
      </w:r>
      <w:r>
        <w:rPr>
          <w:rFonts w:hint="cs"/>
          <w:rtl/>
        </w:rPr>
        <w:t xml:space="preserve">, אדוני. </w:t>
      </w:r>
    </w:p>
    <w:p w14:paraId="112B7075" w14:textId="77777777" w:rsidR="00000000" w:rsidRDefault="004C51F7">
      <w:pPr>
        <w:pStyle w:val="a0"/>
        <w:rPr>
          <w:rFonts w:hint="cs"/>
          <w:rtl/>
        </w:rPr>
      </w:pPr>
    </w:p>
    <w:p w14:paraId="4A85E35D" w14:textId="77777777" w:rsidR="00000000" w:rsidRDefault="004C51F7">
      <w:pPr>
        <w:pStyle w:val="af1"/>
        <w:rPr>
          <w:rtl/>
        </w:rPr>
      </w:pPr>
      <w:r>
        <w:rPr>
          <w:rtl/>
        </w:rPr>
        <w:t>היו"ר יולי-יואל אדלשטיי</w:t>
      </w:r>
      <w:r>
        <w:rPr>
          <w:rtl/>
        </w:rPr>
        <w:t>ן:</w:t>
      </w:r>
    </w:p>
    <w:p w14:paraId="0D703CBB" w14:textId="77777777" w:rsidR="00000000" w:rsidRDefault="004C51F7">
      <w:pPr>
        <w:pStyle w:val="a0"/>
        <w:rPr>
          <w:rtl/>
        </w:rPr>
      </w:pPr>
    </w:p>
    <w:p w14:paraId="25D69286" w14:textId="77777777" w:rsidR="00000000" w:rsidRDefault="004C51F7">
      <w:pPr>
        <w:pStyle w:val="a0"/>
        <w:rPr>
          <w:rFonts w:hint="cs"/>
          <w:rtl/>
        </w:rPr>
      </w:pPr>
      <w:r>
        <w:rPr>
          <w:rFonts w:hint="cs"/>
          <w:rtl/>
        </w:rPr>
        <w:t xml:space="preserve">תודה לחבר הכנסת מוחמד ברכה. כמי שמנהל את הישיבה הזאת אני רואה מחובתי בוודאי להודיע לחבר הכנסת השר לנדאו על דבריך, ואם הוא יבחר להתלונן לוועדת האתיקה של הכנסת, זכותו בוודאי עומדת לו. </w:t>
      </w:r>
    </w:p>
    <w:p w14:paraId="33BFE82F" w14:textId="77777777" w:rsidR="00000000" w:rsidRDefault="004C51F7">
      <w:pPr>
        <w:pStyle w:val="a0"/>
        <w:rPr>
          <w:rFonts w:hint="cs"/>
          <w:rtl/>
        </w:rPr>
      </w:pPr>
    </w:p>
    <w:p w14:paraId="643B342E" w14:textId="77777777" w:rsidR="00000000" w:rsidRDefault="004C51F7">
      <w:pPr>
        <w:pStyle w:val="a0"/>
        <w:rPr>
          <w:rFonts w:hint="cs"/>
          <w:rtl/>
        </w:rPr>
      </w:pPr>
      <w:r>
        <w:rPr>
          <w:rFonts w:hint="cs"/>
          <w:rtl/>
        </w:rPr>
        <w:t xml:space="preserve">חבר הכנסת רוני בריזון - לא נמצא כאן. חברת הכנסת קולט אביטל - בבקשה, </w:t>
      </w:r>
      <w:r>
        <w:rPr>
          <w:rFonts w:hint="cs"/>
          <w:rtl/>
        </w:rPr>
        <w:t xml:space="preserve">גברתי. לאחר מכן </w:t>
      </w:r>
      <w:r>
        <w:rPr>
          <w:rtl/>
        </w:rPr>
        <w:t>–</w:t>
      </w:r>
      <w:r>
        <w:rPr>
          <w:rFonts w:hint="cs"/>
          <w:rtl/>
        </w:rPr>
        <w:t xml:space="preserve"> חבר הכנסת ואסל טאהא. </w:t>
      </w:r>
    </w:p>
    <w:p w14:paraId="4E4DB222" w14:textId="77777777" w:rsidR="00000000" w:rsidRDefault="004C51F7">
      <w:pPr>
        <w:pStyle w:val="a0"/>
        <w:rPr>
          <w:rFonts w:hint="cs"/>
          <w:rtl/>
        </w:rPr>
      </w:pPr>
    </w:p>
    <w:p w14:paraId="15B7B1FF" w14:textId="77777777" w:rsidR="00000000" w:rsidRDefault="004C51F7">
      <w:pPr>
        <w:pStyle w:val="a"/>
        <w:rPr>
          <w:rtl/>
        </w:rPr>
      </w:pPr>
      <w:bookmarkStart w:id="336" w:name="FS000000431T30_12_2003_21_24_25"/>
      <w:bookmarkStart w:id="337" w:name="_Toc63488486"/>
      <w:bookmarkEnd w:id="336"/>
      <w:r>
        <w:rPr>
          <w:rFonts w:hint="eastAsia"/>
          <w:rtl/>
        </w:rPr>
        <w:t>קולט</w:t>
      </w:r>
      <w:r>
        <w:rPr>
          <w:rtl/>
        </w:rPr>
        <w:t xml:space="preserve"> אביטל (העבודה-מימד):</w:t>
      </w:r>
      <w:bookmarkEnd w:id="337"/>
    </w:p>
    <w:p w14:paraId="43344FD7" w14:textId="77777777" w:rsidR="00000000" w:rsidRDefault="004C51F7">
      <w:pPr>
        <w:pStyle w:val="a0"/>
        <w:rPr>
          <w:rFonts w:hint="cs"/>
          <w:rtl/>
        </w:rPr>
      </w:pPr>
    </w:p>
    <w:p w14:paraId="48E7BA87" w14:textId="77777777" w:rsidR="00000000" w:rsidRDefault="004C51F7">
      <w:pPr>
        <w:pStyle w:val="a0"/>
        <w:rPr>
          <w:rFonts w:hint="cs"/>
          <w:rtl/>
        </w:rPr>
      </w:pPr>
      <w:r>
        <w:rPr>
          <w:rFonts w:hint="cs"/>
          <w:rtl/>
        </w:rPr>
        <w:t xml:space="preserve">לפני שאני אתחיל, אדוני היושב-ראש, אני מבינה שגם לגבי אתה חושב שאני צריכה לפנות לוועדת האתיקה, לאור הדברים שאמר כאן לפני כמה דקות חבר הכנסת יאסינוב. </w:t>
      </w:r>
    </w:p>
    <w:p w14:paraId="7CEBBB8F" w14:textId="77777777" w:rsidR="00000000" w:rsidRDefault="004C51F7">
      <w:pPr>
        <w:pStyle w:val="a0"/>
        <w:rPr>
          <w:rFonts w:hint="cs"/>
          <w:rtl/>
        </w:rPr>
      </w:pPr>
    </w:p>
    <w:p w14:paraId="7A875A14" w14:textId="77777777" w:rsidR="00000000" w:rsidRDefault="004C51F7">
      <w:pPr>
        <w:pStyle w:val="af1"/>
        <w:rPr>
          <w:rtl/>
        </w:rPr>
      </w:pPr>
      <w:r>
        <w:rPr>
          <w:rtl/>
        </w:rPr>
        <w:t>היו"ר יולי-יואל אדלשטיין:</w:t>
      </w:r>
    </w:p>
    <w:p w14:paraId="3597984B" w14:textId="77777777" w:rsidR="00000000" w:rsidRDefault="004C51F7">
      <w:pPr>
        <w:pStyle w:val="a0"/>
        <w:rPr>
          <w:rtl/>
        </w:rPr>
      </w:pPr>
    </w:p>
    <w:p w14:paraId="13BA45CC" w14:textId="77777777" w:rsidR="00000000" w:rsidRDefault="004C51F7">
      <w:pPr>
        <w:pStyle w:val="a0"/>
        <w:rPr>
          <w:rFonts w:hint="cs"/>
          <w:rtl/>
        </w:rPr>
      </w:pPr>
      <w:r>
        <w:rPr>
          <w:rFonts w:hint="cs"/>
          <w:rtl/>
        </w:rPr>
        <w:t>ייתכן מאוד,</w:t>
      </w:r>
      <w:r>
        <w:rPr>
          <w:rFonts w:hint="cs"/>
          <w:rtl/>
        </w:rPr>
        <w:t xml:space="preserve"> במיוחד, אם זכור לי נכון, שבכנסת הקודמת אפילו כיהנת כיושבת-ראש הוועדה, את מכירה את כל הכללים. </w:t>
      </w:r>
    </w:p>
    <w:p w14:paraId="6C1460B3" w14:textId="77777777" w:rsidR="00000000" w:rsidRDefault="004C51F7">
      <w:pPr>
        <w:pStyle w:val="a0"/>
        <w:rPr>
          <w:rFonts w:hint="cs"/>
          <w:rtl/>
        </w:rPr>
      </w:pPr>
    </w:p>
    <w:p w14:paraId="64CE98B4" w14:textId="77777777" w:rsidR="00000000" w:rsidRDefault="004C51F7">
      <w:pPr>
        <w:pStyle w:val="af0"/>
        <w:rPr>
          <w:rtl/>
        </w:rPr>
      </w:pPr>
      <w:r>
        <w:rPr>
          <w:rFonts w:hint="eastAsia"/>
          <w:rtl/>
        </w:rPr>
        <w:t>מוחמד</w:t>
      </w:r>
      <w:r>
        <w:rPr>
          <w:rtl/>
        </w:rPr>
        <w:t xml:space="preserve"> ברכה (חד"ש-תע"ל):</w:t>
      </w:r>
    </w:p>
    <w:p w14:paraId="64C51DF6" w14:textId="77777777" w:rsidR="00000000" w:rsidRDefault="004C51F7">
      <w:pPr>
        <w:pStyle w:val="a0"/>
        <w:rPr>
          <w:rFonts w:hint="cs"/>
          <w:rtl/>
        </w:rPr>
      </w:pPr>
    </w:p>
    <w:p w14:paraId="791B47C5" w14:textId="77777777" w:rsidR="00000000" w:rsidRDefault="004C51F7">
      <w:pPr>
        <w:pStyle w:val="a0"/>
        <w:rPr>
          <w:rFonts w:hint="cs"/>
          <w:rtl/>
        </w:rPr>
      </w:pPr>
      <w:r>
        <w:rPr>
          <w:rFonts w:hint="cs"/>
          <w:rtl/>
        </w:rPr>
        <w:t xml:space="preserve">אני לא בטוח שזה יפריע לו. </w:t>
      </w:r>
    </w:p>
    <w:p w14:paraId="269D55DE" w14:textId="77777777" w:rsidR="00000000" w:rsidRDefault="004C51F7">
      <w:pPr>
        <w:pStyle w:val="a0"/>
        <w:rPr>
          <w:rFonts w:hint="cs"/>
          <w:rtl/>
        </w:rPr>
      </w:pPr>
    </w:p>
    <w:p w14:paraId="7CF3DE84" w14:textId="77777777" w:rsidR="00000000" w:rsidRDefault="004C51F7">
      <w:pPr>
        <w:pStyle w:val="af1"/>
        <w:rPr>
          <w:rtl/>
        </w:rPr>
      </w:pPr>
      <w:r>
        <w:rPr>
          <w:rtl/>
        </w:rPr>
        <w:t>היו"ר יולי-יואל אדלשטיין:</w:t>
      </w:r>
    </w:p>
    <w:p w14:paraId="32AC68FD" w14:textId="77777777" w:rsidR="00000000" w:rsidRDefault="004C51F7">
      <w:pPr>
        <w:pStyle w:val="a0"/>
        <w:rPr>
          <w:rtl/>
        </w:rPr>
      </w:pPr>
    </w:p>
    <w:p w14:paraId="1B446F47" w14:textId="77777777" w:rsidR="00000000" w:rsidRDefault="004C51F7">
      <w:pPr>
        <w:pStyle w:val="a0"/>
        <w:rPr>
          <w:rFonts w:hint="cs"/>
          <w:rtl/>
        </w:rPr>
      </w:pPr>
      <w:r>
        <w:rPr>
          <w:rFonts w:hint="cs"/>
          <w:rtl/>
        </w:rPr>
        <w:t xml:space="preserve">הוא יבחר. אני חייב לומר לך כיושב-ראש הישיבה, שלי זה מאוד הפריע, בלי לקבוע עמדה. </w:t>
      </w:r>
    </w:p>
    <w:p w14:paraId="2B6DC791" w14:textId="77777777" w:rsidR="00000000" w:rsidRDefault="004C51F7">
      <w:pPr>
        <w:pStyle w:val="a0"/>
        <w:rPr>
          <w:rFonts w:hint="cs"/>
          <w:rtl/>
        </w:rPr>
      </w:pPr>
    </w:p>
    <w:p w14:paraId="2D8DD82C" w14:textId="77777777" w:rsidR="00000000" w:rsidRDefault="004C51F7">
      <w:pPr>
        <w:pStyle w:val="af0"/>
        <w:rPr>
          <w:rtl/>
        </w:rPr>
      </w:pPr>
      <w:r>
        <w:rPr>
          <w:rFonts w:hint="eastAsia"/>
          <w:rtl/>
        </w:rPr>
        <w:t>מוחמד</w:t>
      </w:r>
      <w:r>
        <w:rPr>
          <w:rtl/>
        </w:rPr>
        <w:t xml:space="preserve"> ברכה (חד"ש-תע"ל):</w:t>
      </w:r>
    </w:p>
    <w:p w14:paraId="35AAE94D" w14:textId="77777777" w:rsidR="00000000" w:rsidRDefault="004C51F7">
      <w:pPr>
        <w:pStyle w:val="a0"/>
        <w:rPr>
          <w:rFonts w:hint="cs"/>
          <w:rtl/>
        </w:rPr>
      </w:pPr>
    </w:p>
    <w:p w14:paraId="78C4F63A" w14:textId="77777777" w:rsidR="00000000" w:rsidRDefault="004C51F7">
      <w:pPr>
        <w:pStyle w:val="a0"/>
        <w:rPr>
          <w:rFonts w:hint="cs"/>
          <w:rtl/>
        </w:rPr>
      </w:pPr>
      <w:r>
        <w:rPr>
          <w:rFonts w:hint="cs"/>
          <w:rtl/>
        </w:rPr>
        <w:t xml:space="preserve">הלוואי שהוא היה מותיר לי ברירה אחרת כלשהי. </w:t>
      </w:r>
    </w:p>
    <w:p w14:paraId="3727054F" w14:textId="77777777" w:rsidR="00000000" w:rsidRDefault="004C51F7">
      <w:pPr>
        <w:pStyle w:val="a0"/>
        <w:rPr>
          <w:rFonts w:hint="cs"/>
          <w:rtl/>
        </w:rPr>
      </w:pPr>
    </w:p>
    <w:p w14:paraId="6F037373" w14:textId="77777777" w:rsidR="00000000" w:rsidRDefault="004C51F7">
      <w:pPr>
        <w:pStyle w:val="af1"/>
        <w:rPr>
          <w:rtl/>
        </w:rPr>
      </w:pPr>
      <w:r>
        <w:rPr>
          <w:rtl/>
        </w:rPr>
        <w:t>היו"ר יולי-יואל אדלשטיין:</w:t>
      </w:r>
    </w:p>
    <w:p w14:paraId="7270F51D" w14:textId="77777777" w:rsidR="00000000" w:rsidRDefault="004C51F7">
      <w:pPr>
        <w:pStyle w:val="a0"/>
        <w:rPr>
          <w:rtl/>
        </w:rPr>
      </w:pPr>
    </w:p>
    <w:p w14:paraId="727860EE" w14:textId="77777777" w:rsidR="00000000" w:rsidRDefault="004C51F7">
      <w:pPr>
        <w:pStyle w:val="a0"/>
        <w:rPr>
          <w:rFonts w:hint="cs"/>
          <w:rtl/>
        </w:rPr>
      </w:pPr>
      <w:r>
        <w:rPr>
          <w:rFonts w:hint="cs"/>
          <w:rtl/>
        </w:rPr>
        <w:t xml:space="preserve">לי הביטוי הזה מאוד הפריע, כשם שאני מניח שהוא הפריע לעוד אנשים רבים. חברת הכנסת אביטל, בבקשה. </w:t>
      </w:r>
    </w:p>
    <w:p w14:paraId="0F2B6CFF" w14:textId="77777777" w:rsidR="00000000" w:rsidRDefault="004C51F7">
      <w:pPr>
        <w:pStyle w:val="a0"/>
        <w:rPr>
          <w:rFonts w:hint="cs"/>
          <w:rtl/>
        </w:rPr>
      </w:pPr>
    </w:p>
    <w:p w14:paraId="100120B9" w14:textId="77777777" w:rsidR="00000000" w:rsidRDefault="004C51F7">
      <w:pPr>
        <w:pStyle w:val="-"/>
        <w:rPr>
          <w:rtl/>
        </w:rPr>
      </w:pPr>
      <w:bookmarkStart w:id="338" w:name="FS000000431T30_12_2003_21_27_47C"/>
      <w:bookmarkEnd w:id="338"/>
      <w:r>
        <w:rPr>
          <w:rtl/>
        </w:rPr>
        <w:t>קולט אביטל (העבודה-מימד):</w:t>
      </w:r>
    </w:p>
    <w:p w14:paraId="16510185" w14:textId="77777777" w:rsidR="00000000" w:rsidRDefault="004C51F7">
      <w:pPr>
        <w:pStyle w:val="a0"/>
        <w:rPr>
          <w:rtl/>
        </w:rPr>
      </w:pPr>
    </w:p>
    <w:p w14:paraId="3CB41A84" w14:textId="77777777" w:rsidR="00000000" w:rsidRDefault="004C51F7">
      <w:pPr>
        <w:pStyle w:val="a0"/>
        <w:rPr>
          <w:rFonts w:hint="cs"/>
          <w:rtl/>
        </w:rPr>
      </w:pPr>
      <w:r>
        <w:rPr>
          <w:rFonts w:hint="cs"/>
          <w:rtl/>
        </w:rPr>
        <w:t>אדוני היושב-ראש, חברי חברי הכנסת, ת</w:t>
      </w:r>
      <w:r>
        <w:rPr>
          <w:rFonts w:hint="cs"/>
          <w:rtl/>
        </w:rPr>
        <w:t>קרית הירי שבה התעמתו חיילי צה"ל עם פעילי שלום ליד גדר הביטחון צריכה להדליק נורה אדומה אצל כולנו. בימים אלה מקיים צה"ל חקירה, ואני רוצה לקוות שהמסקנות תהיינה אמיתיות, ללא טיוח וללא משוא פנים. אך אם לשפוט לפי העדויות שמגיעות אלינו, לרבות כאן בכנסת היום, יש מ</w:t>
      </w:r>
      <w:r>
        <w:rPr>
          <w:rFonts w:hint="cs"/>
          <w:rtl/>
        </w:rPr>
        <w:t xml:space="preserve">קום לדאגה. </w:t>
      </w:r>
    </w:p>
    <w:p w14:paraId="646A1391" w14:textId="77777777" w:rsidR="00000000" w:rsidRDefault="004C51F7">
      <w:pPr>
        <w:pStyle w:val="a0"/>
        <w:rPr>
          <w:rFonts w:hint="cs"/>
          <w:rtl/>
        </w:rPr>
      </w:pPr>
    </w:p>
    <w:p w14:paraId="547D84CE" w14:textId="77777777" w:rsidR="00000000" w:rsidRDefault="004C51F7">
      <w:pPr>
        <w:pStyle w:val="a0"/>
        <w:rPr>
          <w:rFonts w:hint="cs"/>
          <w:rtl/>
        </w:rPr>
      </w:pPr>
      <w:r>
        <w:rPr>
          <w:rFonts w:hint="cs"/>
          <w:rtl/>
        </w:rPr>
        <w:t>אני באה היום להתריע בכל כובד הראש הראוי על כמה תופעות חמורות. תופעת הקלות הבלתי- נסבלת של היד על ההדק, תופעה של גרסאות ועדויות של חיילי צה"ל, שעל פניהן הן רחוקות מלשקף את המציאות, ותופעת התנהגותם הבלתי-אנושית של החיילים לאחר התקרית, כאשר סירבו</w:t>
      </w:r>
      <w:r>
        <w:rPr>
          <w:rFonts w:hint="cs"/>
          <w:rtl/>
        </w:rPr>
        <w:t xml:space="preserve"> להזמין אמבולנס לפינוי הפצועים - תופעות אלה מאיימות על המרקם החברתי והאנושי שניסינו לבנות במדינה הזאת. </w:t>
      </w:r>
    </w:p>
    <w:p w14:paraId="6E5CB896" w14:textId="77777777" w:rsidR="00000000" w:rsidRDefault="004C51F7">
      <w:pPr>
        <w:pStyle w:val="a0"/>
        <w:rPr>
          <w:rFonts w:hint="cs"/>
          <w:rtl/>
        </w:rPr>
      </w:pPr>
    </w:p>
    <w:p w14:paraId="762245F4" w14:textId="77777777" w:rsidR="00000000" w:rsidRDefault="004C51F7">
      <w:pPr>
        <w:pStyle w:val="a0"/>
        <w:rPr>
          <w:rFonts w:hint="cs"/>
          <w:rtl/>
        </w:rPr>
      </w:pPr>
      <w:r>
        <w:rPr>
          <w:rFonts w:hint="cs"/>
          <w:rtl/>
        </w:rPr>
        <w:t>כולנו ערים לתנאי הלחץ והסיכון שחיילינו נתונים בהם בימים אלה. הם מתמודדים יום-יום עם טרור אכזרי, התמודדות המציבה אותם לעתים בסכנה קיומית. אני מבקשת להדג</w:t>
      </w:r>
      <w:r>
        <w:rPr>
          <w:rFonts w:hint="cs"/>
          <w:rtl/>
        </w:rPr>
        <w:t xml:space="preserve">יש, כי מלוא הבנתי נתונה להם. הם מחויבים לא אחת לפעול בתנאים בלתי אפשריים, אך לשם כך קיימות הוראות - - - </w:t>
      </w:r>
    </w:p>
    <w:p w14:paraId="1BE29E66" w14:textId="77777777" w:rsidR="00000000" w:rsidRDefault="004C51F7">
      <w:pPr>
        <w:pStyle w:val="a0"/>
        <w:rPr>
          <w:rFonts w:hint="cs"/>
          <w:rtl/>
        </w:rPr>
      </w:pPr>
    </w:p>
    <w:p w14:paraId="5FE3732A" w14:textId="77777777" w:rsidR="00000000" w:rsidRDefault="004C51F7">
      <w:pPr>
        <w:pStyle w:val="af0"/>
        <w:rPr>
          <w:rtl/>
        </w:rPr>
      </w:pPr>
      <w:r>
        <w:rPr>
          <w:rFonts w:hint="eastAsia"/>
          <w:rtl/>
        </w:rPr>
        <w:t>סגן</w:t>
      </w:r>
      <w:r>
        <w:rPr>
          <w:rtl/>
        </w:rPr>
        <w:t xml:space="preserve"> שר הביטחון זאב בוים:</w:t>
      </w:r>
    </w:p>
    <w:p w14:paraId="33C5F05E" w14:textId="77777777" w:rsidR="00000000" w:rsidRDefault="004C51F7">
      <w:pPr>
        <w:pStyle w:val="a0"/>
        <w:rPr>
          <w:rFonts w:hint="cs"/>
          <w:rtl/>
        </w:rPr>
      </w:pPr>
    </w:p>
    <w:p w14:paraId="4BA32562" w14:textId="77777777" w:rsidR="00000000" w:rsidRDefault="004C51F7">
      <w:pPr>
        <w:pStyle w:val="a0"/>
        <w:rPr>
          <w:rFonts w:hint="cs"/>
          <w:rtl/>
        </w:rPr>
      </w:pPr>
      <w:r>
        <w:rPr>
          <w:rFonts w:hint="cs"/>
          <w:rtl/>
        </w:rPr>
        <w:t>איזו הבנה זאת?</w:t>
      </w:r>
    </w:p>
    <w:p w14:paraId="4CDDF545" w14:textId="77777777" w:rsidR="00000000" w:rsidRDefault="004C51F7">
      <w:pPr>
        <w:pStyle w:val="a0"/>
        <w:rPr>
          <w:rFonts w:hint="cs"/>
          <w:rtl/>
        </w:rPr>
      </w:pPr>
    </w:p>
    <w:p w14:paraId="7A173BA5" w14:textId="77777777" w:rsidR="00000000" w:rsidRDefault="004C51F7">
      <w:pPr>
        <w:pStyle w:val="-"/>
        <w:rPr>
          <w:rtl/>
        </w:rPr>
      </w:pPr>
      <w:bookmarkStart w:id="339" w:name="FS000000431T30_12_2003_21_32_31C"/>
      <w:bookmarkEnd w:id="339"/>
      <w:r>
        <w:rPr>
          <w:rtl/>
        </w:rPr>
        <w:t>קולט אביטל (העבודה-מימד):</w:t>
      </w:r>
    </w:p>
    <w:p w14:paraId="68581223" w14:textId="77777777" w:rsidR="00000000" w:rsidRDefault="004C51F7">
      <w:pPr>
        <w:pStyle w:val="a0"/>
        <w:rPr>
          <w:rtl/>
        </w:rPr>
      </w:pPr>
    </w:p>
    <w:p w14:paraId="15BCC9D2" w14:textId="77777777" w:rsidR="00000000" w:rsidRDefault="004C51F7">
      <w:pPr>
        <w:pStyle w:val="a0"/>
        <w:rPr>
          <w:rFonts w:hint="cs"/>
          <w:rtl/>
        </w:rPr>
      </w:pPr>
      <w:r>
        <w:rPr>
          <w:rFonts w:hint="cs"/>
          <w:rtl/>
        </w:rPr>
        <w:t xml:space="preserve">אני מבקשת ממך לא לצעוק. יש לך הזדמנות להשיב. </w:t>
      </w:r>
    </w:p>
    <w:p w14:paraId="06972F7F" w14:textId="77777777" w:rsidR="00000000" w:rsidRDefault="004C51F7">
      <w:pPr>
        <w:pStyle w:val="a0"/>
        <w:rPr>
          <w:rFonts w:hint="cs"/>
          <w:rtl/>
        </w:rPr>
      </w:pPr>
    </w:p>
    <w:p w14:paraId="7105C312" w14:textId="77777777" w:rsidR="00000000" w:rsidRDefault="004C51F7">
      <w:pPr>
        <w:pStyle w:val="a0"/>
        <w:rPr>
          <w:rFonts w:hint="cs"/>
          <w:rtl/>
        </w:rPr>
      </w:pPr>
      <w:r>
        <w:rPr>
          <w:rFonts w:hint="cs"/>
          <w:rtl/>
        </w:rPr>
        <w:t>- - - אך לשם כך קיימות הוראות ברור</w:t>
      </w:r>
      <w:r>
        <w:rPr>
          <w:rFonts w:hint="cs"/>
          <w:rtl/>
        </w:rPr>
        <w:t xml:space="preserve">ות ומדויקות בכל הקשור לפתיחה באש. לפי עדותו של הרמטכ"ל היום בוועדת החוץ והביטחון, החיילים שתושאלו עד כה הסבירו כי ראו רעולי פנים ולכן חשבו כי מדובר בפלסטינים. לעומת דברים אלה קיימת עדות מצולמת, שבה נראים המפגינים ללא כיסוי פנים. כמו כן, המפגינים השמיעו את </w:t>
      </w:r>
      <w:r>
        <w:rPr>
          <w:rFonts w:hint="cs"/>
          <w:rtl/>
        </w:rPr>
        <w:t xml:space="preserve">דבריהם בעברית. איך עלינו להתייחס לאמינותו של הרמטכ"ל, לאמינותו של צה"ל? </w:t>
      </w:r>
    </w:p>
    <w:p w14:paraId="051982A1" w14:textId="77777777" w:rsidR="00000000" w:rsidRDefault="004C51F7">
      <w:pPr>
        <w:pStyle w:val="a0"/>
        <w:rPr>
          <w:rFonts w:hint="cs"/>
          <w:rtl/>
        </w:rPr>
      </w:pPr>
    </w:p>
    <w:p w14:paraId="3EB4FBFB" w14:textId="77777777" w:rsidR="00000000" w:rsidRDefault="004C51F7">
      <w:pPr>
        <w:pStyle w:val="a0"/>
        <w:rPr>
          <w:rFonts w:hint="cs"/>
          <w:rtl/>
        </w:rPr>
      </w:pPr>
      <w:r>
        <w:rPr>
          <w:rFonts w:hint="cs"/>
          <w:rtl/>
        </w:rPr>
        <w:t xml:space="preserve">אך בואו נניח לרגע שהיו אלה פלסטינים שהפגינו, היה ברור לגמרי כי המפגינים אינם חמושים. </w:t>
      </w:r>
    </w:p>
    <w:p w14:paraId="4033AD71" w14:textId="77777777" w:rsidR="00000000" w:rsidRDefault="004C51F7">
      <w:pPr>
        <w:pStyle w:val="a0"/>
        <w:rPr>
          <w:rFonts w:hint="cs"/>
          <w:rtl/>
        </w:rPr>
      </w:pPr>
    </w:p>
    <w:p w14:paraId="1991990D" w14:textId="77777777" w:rsidR="00000000" w:rsidRDefault="004C51F7">
      <w:pPr>
        <w:pStyle w:val="af0"/>
        <w:rPr>
          <w:rtl/>
        </w:rPr>
      </w:pPr>
      <w:r>
        <w:rPr>
          <w:rFonts w:hint="eastAsia"/>
          <w:rtl/>
        </w:rPr>
        <w:t>סגן</w:t>
      </w:r>
      <w:r>
        <w:rPr>
          <w:rtl/>
        </w:rPr>
        <w:t xml:space="preserve"> שר הביטחון זאב בוים:</w:t>
      </w:r>
    </w:p>
    <w:p w14:paraId="01A948C4" w14:textId="77777777" w:rsidR="00000000" w:rsidRDefault="004C51F7">
      <w:pPr>
        <w:pStyle w:val="a0"/>
        <w:rPr>
          <w:rFonts w:hint="cs"/>
          <w:rtl/>
        </w:rPr>
      </w:pPr>
    </w:p>
    <w:p w14:paraId="56592DCA" w14:textId="77777777" w:rsidR="00000000" w:rsidRDefault="004C51F7">
      <w:pPr>
        <w:pStyle w:val="a0"/>
        <w:rPr>
          <w:rFonts w:hint="cs"/>
          <w:rtl/>
        </w:rPr>
      </w:pPr>
      <w:r>
        <w:rPr>
          <w:rFonts w:hint="cs"/>
          <w:rtl/>
        </w:rPr>
        <w:t>למי היה ברור? את היית שם, שברור לך?</w:t>
      </w:r>
    </w:p>
    <w:p w14:paraId="363E8D21" w14:textId="77777777" w:rsidR="00000000" w:rsidRDefault="004C51F7">
      <w:pPr>
        <w:pStyle w:val="a0"/>
        <w:rPr>
          <w:rFonts w:hint="cs"/>
          <w:rtl/>
        </w:rPr>
      </w:pPr>
    </w:p>
    <w:p w14:paraId="18B8FBC4" w14:textId="77777777" w:rsidR="00000000" w:rsidRDefault="004C51F7">
      <w:pPr>
        <w:pStyle w:val="af1"/>
        <w:rPr>
          <w:rtl/>
        </w:rPr>
      </w:pPr>
      <w:r>
        <w:rPr>
          <w:rtl/>
        </w:rPr>
        <w:t>היו"ר יולי-יואל אדלשטיין:</w:t>
      </w:r>
    </w:p>
    <w:p w14:paraId="0B9F3A57" w14:textId="77777777" w:rsidR="00000000" w:rsidRDefault="004C51F7">
      <w:pPr>
        <w:pStyle w:val="a0"/>
        <w:rPr>
          <w:rtl/>
        </w:rPr>
      </w:pPr>
    </w:p>
    <w:p w14:paraId="768DCE8E" w14:textId="77777777" w:rsidR="00000000" w:rsidRDefault="004C51F7">
      <w:pPr>
        <w:pStyle w:val="a0"/>
        <w:rPr>
          <w:rFonts w:hint="cs"/>
          <w:rtl/>
        </w:rPr>
      </w:pPr>
      <w:r>
        <w:rPr>
          <w:rFonts w:hint="cs"/>
          <w:rtl/>
        </w:rPr>
        <w:t>סגן ש</w:t>
      </w:r>
      <w:r>
        <w:rPr>
          <w:rFonts w:hint="cs"/>
          <w:rtl/>
        </w:rPr>
        <w:t xml:space="preserve">ר הביטחון, אתה תוכל לומר את הדברים מעל במת הכנסת. </w:t>
      </w:r>
    </w:p>
    <w:p w14:paraId="393A0B35" w14:textId="77777777" w:rsidR="00000000" w:rsidRDefault="004C51F7">
      <w:pPr>
        <w:pStyle w:val="a0"/>
        <w:rPr>
          <w:rFonts w:hint="cs"/>
          <w:rtl/>
        </w:rPr>
      </w:pPr>
    </w:p>
    <w:p w14:paraId="02CCC035" w14:textId="77777777" w:rsidR="00000000" w:rsidRDefault="004C51F7">
      <w:pPr>
        <w:pStyle w:val="af0"/>
        <w:rPr>
          <w:rtl/>
        </w:rPr>
      </w:pPr>
      <w:r>
        <w:rPr>
          <w:rFonts w:hint="eastAsia"/>
          <w:rtl/>
        </w:rPr>
        <w:t>סגן</w:t>
      </w:r>
      <w:r>
        <w:rPr>
          <w:rtl/>
        </w:rPr>
        <w:t xml:space="preserve"> שר הביטחון זאב בוים:</w:t>
      </w:r>
    </w:p>
    <w:p w14:paraId="03F65D77" w14:textId="77777777" w:rsidR="00000000" w:rsidRDefault="004C51F7">
      <w:pPr>
        <w:pStyle w:val="a0"/>
        <w:rPr>
          <w:rFonts w:hint="cs"/>
          <w:rtl/>
        </w:rPr>
      </w:pPr>
    </w:p>
    <w:p w14:paraId="1D6C5828" w14:textId="77777777" w:rsidR="00000000" w:rsidRDefault="004C51F7">
      <w:pPr>
        <w:pStyle w:val="a0"/>
        <w:rPr>
          <w:rFonts w:hint="cs"/>
          <w:rtl/>
        </w:rPr>
      </w:pPr>
      <w:r>
        <w:rPr>
          <w:rFonts w:hint="cs"/>
          <w:rtl/>
        </w:rPr>
        <w:t xml:space="preserve">את אפילו לא מוכנה לחקירה, את כבר חורצת? את היית שם? למה את מוציאה את דיבתם של חיילי צה"ל רעה? </w:t>
      </w:r>
    </w:p>
    <w:p w14:paraId="607EAA4C" w14:textId="77777777" w:rsidR="00000000" w:rsidRDefault="004C51F7">
      <w:pPr>
        <w:pStyle w:val="a0"/>
        <w:rPr>
          <w:rFonts w:hint="cs"/>
          <w:rtl/>
        </w:rPr>
      </w:pPr>
    </w:p>
    <w:p w14:paraId="765803E7" w14:textId="77777777" w:rsidR="00000000" w:rsidRDefault="004C51F7">
      <w:pPr>
        <w:pStyle w:val="af1"/>
        <w:rPr>
          <w:rtl/>
        </w:rPr>
      </w:pPr>
      <w:r>
        <w:rPr>
          <w:rtl/>
        </w:rPr>
        <w:t>היו"ר יולי-יואל אדלשטיין:</w:t>
      </w:r>
    </w:p>
    <w:p w14:paraId="299AB8CB" w14:textId="77777777" w:rsidR="00000000" w:rsidRDefault="004C51F7">
      <w:pPr>
        <w:pStyle w:val="a0"/>
        <w:rPr>
          <w:rtl/>
        </w:rPr>
      </w:pPr>
    </w:p>
    <w:p w14:paraId="2FB01199" w14:textId="77777777" w:rsidR="00000000" w:rsidRDefault="004C51F7">
      <w:pPr>
        <w:pStyle w:val="a0"/>
        <w:rPr>
          <w:rFonts w:hint="cs"/>
          <w:rtl/>
        </w:rPr>
      </w:pPr>
      <w:r>
        <w:rPr>
          <w:rFonts w:hint="cs"/>
          <w:rtl/>
        </w:rPr>
        <w:t xml:space="preserve">סגן שר הביטחון, לא בקריאות ביניים. </w:t>
      </w:r>
    </w:p>
    <w:p w14:paraId="109FE9DC" w14:textId="77777777" w:rsidR="00000000" w:rsidRDefault="004C51F7">
      <w:pPr>
        <w:pStyle w:val="a0"/>
        <w:rPr>
          <w:rFonts w:hint="cs"/>
          <w:rtl/>
        </w:rPr>
      </w:pPr>
    </w:p>
    <w:p w14:paraId="61DB5724" w14:textId="77777777" w:rsidR="00000000" w:rsidRDefault="004C51F7">
      <w:pPr>
        <w:pStyle w:val="af0"/>
        <w:rPr>
          <w:rtl/>
        </w:rPr>
      </w:pPr>
      <w:r>
        <w:rPr>
          <w:rFonts w:hint="eastAsia"/>
          <w:rtl/>
        </w:rPr>
        <w:t>סגן</w:t>
      </w:r>
      <w:r>
        <w:rPr>
          <w:rtl/>
        </w:rPr>
        <w:t xml:space="preserve"> שר הביטחון זאב</w:t>
      </w:r>
      <w:r>
        <w:rPr>
          <w:rtl/>
        </w:rPr>
        <w:t xml:space="preserve"> בוים:</w:t>
      </w:r>
    </w:p>
    <w:p w14:paraId="36AADF17" w14:textId="77777777" w:rsidR="00000000" w:rsidRDefault="004C51F7">
      <w:pPr>
        <w:pStyle w:val="a0"/>
        <w:rPr>
          <w:rFonts w:hint="cs"/>
          <w:rtl/>
        </w:rPr>
      </w:pPr>
    </w:p>
    <w:p w14:paraId="543D351E" w14:textId="77777777" w:rsidR="00000000" w:rsidRDefault="004C51F7">
      <w:pPr>
        <w:pStyle w:val="a0"/>
        <w:rPr>
          <w:rFonts w:hint="cs"/>
          <w:rtl/>
        </w:rPr>
      </w:pPr>
      <w:r>
        <w:rPr>
          <w:rFonts w:hint="cs"/>
          <w:rtl/>
        </w:rPr>
        <w:t xml:space="preserve">אני אגיד, שיישארו לשמוע. </w:t>
      </w:r>
    </w:p>
    <w:p w14:paraId="4B2BAFD7" w14:textId="77777777" w:rsidR="00000000" w:rsidRDefault="004C51F7">
      <w:pPr>
        <w:pStyle w:val="a0"/>
        <w:rPr>
          <w:rFonts w:hint="cs"/>
          <w:rtl/>
        </w:rPr>
      </w:pPr>
    </w:p>
    <w:p w14:paraId="6605B32E" w14:textId="77777777" w:rsidR="00000000" w:rsidRDefault="004C51F7">
      <w:pPr>
        <w:pStyle w:val="-"/>
        <w:rPr>
          <w:rtl/>
        </w:rPr>
      </w:pPr>
      <w:bookmarkStart w:id="340" w:name="FS000000431T30_12_2003_21_36_58C"/>
      <w:bookmarkEnd w:id="340"/>
      <w:r>
        <w:rPr>
          <w:rtl/>
        </w:rPr>
        <w:t>קולט אביטל (העבודה-מימד):</w:t>
      </w:r>
    </w:p>
    <w:p w14:paraId="03B7D105" w14:textId="77777777" w:rsidR="00000000" w:rsidRDefault="004C51F7">
      <w:pPr>
        <w:pStyle w:val="a0"/>
        <w:rPr>
          <w:rtl/>
        </w:rPr>
      </w:pPr>
    </w:p>
    <w:p w14:paraId="3DDA501C" w14:textId="77777777" w:rsidR="00000000" w:rsidRDefault="004C51F7">
      <w:pPr>
        <w:pStyle w:val="a0"/>
        <w:rPr>
          <w:rFonts w:hint="cs"/>
          <w:rtl/>
        </w:rPr>
      </w:pPr>
      <w:r>
        <w:rPr>
          <w:rFonts w:hint="cs"/>
          <w:rtl/>
        </w:rPr>
        <w:t xml:space="preserve">אני לא הייתי שם, וגם אתה לא היית שם, אבל יש עדות מצולמת. </w:t>
      </w:r>
    </w:p>
    <w:p w14:paraId="7B400AD9" w14:textId="77777777" w:rsidR="00000000" w:rsidRDefault="004C51F7">
      <w:pPr>
        <w:pStyle w:val="a0"/>
        <w:rPr>
          <w:rFonts w:hint="cs"/>
          <w:rtl/>
        </w:rPr>
      </w:pPr>
    </w:p>
    <w:p w14:paraId="62ED2E60" w14:textId="77777777" w:rsidR="00000000" w:rsidRDefault="004C51F7">
      <w:pPr>
        <w:pStyle w:val="a0"/>
        <w:rPr>
          <w:rFonts w:hint="cs"/>
          <w:rtl/>
        </w:rPr>
      </w:pPr>
      <w:r>
        <w:rPr>
          <w:rFonts w:hint="cs"/>
          <w:rtl/>
        </w:rPr>
        <w:t xml:space="preserve">האם על ציבור ערבי בלתי חמוש מותר לירות באש חיה? האם מסקנות ועדת-אור היו לשווא? </w:t>
      </w:r>
    </w:p>
    <w:p w14:paraId="40190958" w14:textId="77777777" w:rsidR="00000000" w:rsidRDefault="004C51F7">
      <w:pPr>
        <w:pStyle w:val="a0"/>
        <w:rPr>
          <w:rFonts w:hint="cs"/>
          <w:rtl/>
        </w:rPr>
      </w:pPr>
    </w:p>
    <w:p w14:paraId="1B884119" w14:textId="77777777" w:rsidR="00000000" w:rsidRDefault="004C51F7">
      <w:pPr>
        <w:pStyle w:val="af0"/>
        <w:rPr>
          <w:rtl/>
        </w:rPr>
      </w:pPr>
      <w:r>
        <w:rPr>
          <w:rFonts w:hint="eastAsia"/>
          <w:rtl/>
        </w:rPr>
        <w:t>יחיאל</w:t>
      </w:r>
      <w:r>
        <w:rPr>
          <w:rtl/>
        </w:rPr>
        <w:t xml:space="preserve"> חזן (הליכוד):</w:t>
      </w:r>
    </w:p>
    <w:p w14:paraId="55362489" w14:textId="77777777" w:rsidR="00000000" w:rsidRDefault="004C51F7">
      <w:pPr>
        <w:pStyle w:val="a0"/>
        <w:rPr>
          <w:rFonts w:hint="cs"/>
          <w:rtl/>
        </w:rPr>
      </w:pPr>
    </w:p>
    <w:p w14:paraId="19248E6A" w14:textId="77777777" w:rsidR="00000000" w:rsidRDefault="004C51F7">
      <w:pPr>
        <w:pStyle w:val="a0"/>
        <w:rPr>
          <w:rFonts w:hint="cs"/>
          <w:rtl/>
        </w:rPr>
      </w:pPr>
      <w:r>
        <w:rPr>
          <w:rFonts w:hint="cs"/>
          <w:rtl/>
        </w:rPr>
        <w:t>את הוועדה הזאת היה צריך לקבור מהת</w:t>
      </w:r>
      <w:r>
        <w:rPr>
          <w:rFonts w:hint="cs"/>
          <w:rtl/>
        </w:rPr>
        <w:t xml:space="preserve">חלה. </w:t>
      </w:r>
    </w:p>
    <w:p w14:paraId="2A78288A" w14:textId="77777777" w:rsidR="00000000" w:rsidRDefault="004C51F7">
      <w:pPr>
        <w:pStyle w:val="a0"/>
        <w:rPr>
          <w:rFonts w:hint="cs"/>
          <w:rtl/>
        </w:rPr>
      </w:pPr>
    </w:p>
    <w:p w14:paraId="5EB7FA2B" w14:textId="77777777" w:rsidR="00000000" w:rsidRDefault="004C51F7">
      <w:pPr>
        <w:pStyle w:val="-"/>
        <w:rPr>
          <w:rtl/>
        </w:rPr>
      </w:pPr>
      <w:bookmarkStart w:id="341" w:name="FS000000431T30_12_2003_21_38_26C"/>
      <w:bookmarkEnd w:id="341"/>
      <w:r>
        <w:rPr>
          <w:rtl/>
        </w:rPr>
        <w:t>קולט אביטל (העבודה-מימד):</w:t>
      </w:r>
    </w:p>
    <w:p w14:paraId="53051AC3" w14:textId="77777777" w:rsidR="00000000" w:rsidRDefault="004C51F7">
      <w:pPr>
        <w:pStyle w:val="a0"/>
        <w:rPr>
          <w:rtl/>
        </w:rPr>
      </w:pPr>
    </w:p>
    <w:p w14:paraId="05E08E33" w14:textId="77777777" w:rsidR="00000000" w:rsidRDefault="004C51F7">
      <w:pPr>
        <w:pStyle w:val="a0"/>
        <w:rPr>
          <w:rFonts w:hint="cs"/>
          <w:rtl/>
        </w:rPr>
      </w:pPr>
      <w:r>
        <w:rPr>
          <w:rFonts w:hint="cs"/>
          <w:rtl/>
        </w:rPr>
        <w:t xml:space="preserve">אשר למעשיהם, והדבר נאמר גם לאלה שמסתייגים מהם </w:t>
      </w:r>
      <w:r>
        <w:rPr>
          <w:rtl/>
        </w:rPr>
        <w:t>–</w:t>
      </w:r>
      <w:r>
        <w:rPr>
          <w:rFonts w:hint="cs"/>
          <w:rtl/>
        </w:rPr>
        <w:t xml:space="preserve"> האם נענוע השער בגדר - - - </w:t>
      </w:r>
    </w:p>
    <w:p w14:paraId="12BBE876" w14:textId="77777777" w:rsidR="00000000" w:rsidRDefault="004C51F7">
      <w:pPr>
        <w:pStyle w:val="a0"/>
        <w:rPr>
          <w:rFonts w:hint="cs"/>
          <w:rtl/>
        </w:rPr>
      </w:pPr>
    </w:p>
    <w:p w14:paraId="4DD1B79B" w14:textId="77777777" w:rsidR="00000000" w:rsidRDefault="004C51F7">
      <w:pPr>
        <w:pStyle w:val="a0"/>
        <w:rPr>
          <w:rFonts w:hint="cs"/>
          <w:rtl/>
        </w:rPr>
      </w:pPr>
      <w:r>
        <w:rPr>
          <w:rFonts w:hint="cs"/>
          <w:rtl/>
        </w:rPr>
        <w:t xml:space="preserve">שמעתי אותך, תמשיך לצעוק. אדוני היושב-ראש, תשליט קצת סדר כאן. </w:t>
      </w:r>
    </w:p>
    <w:p w14:paraId="017D8CC1" w14:textId="77777777" w:rsidR="00000000" w:rsidRDefault="004C51F7">
      <w:pPr>
        <w:pStyle w:val="a0"/>
        <w:ind w:firstLine="0"/>
        <w:rPr>
          <w:rtl/>
        </w:rPr>
      </w:pPr>
    </w:p>
    <w:p w14:paraId="488D7A9D" w14:textId="77777777" w:rsidR="00000000" w:rsidRDefault="004C51F7">
      <w:pPr>
        <w:pStyle w:val="af1"/>
        <w:rPr>
          <w:rtl/>
        </w:rPr>
      </w:pPr>
      <w:r>
        <w:rPr>
          <w:rtl/>
        </w:rPr>
        <w:t>היו"ר יולי-יואל אדלשטיין:</w:t>
      </w:r>
    </w:p>
    <w:p w14:paraId="76A5C335" w14:textId="77777777" w:rsidR="00000000" w:rsidRDefault="004C51F7">
      <w:pPr>
        <w:pStyle w:val="a0"/>
        <w:rPr>
          <w:rtl/>
        </w:rPr>
      </w:pPr>
    </w:p>
    <w:p w14:paraId="503EBC51" w14:textId="77777777" w:rsidR="00000000" w:rsidRDefault="004C51F7">
      <w:pPr>
        <w:pStyle w:val="a0"/>
        <w:rPr>
          <w:rFonts w:hint="cs"/>
          <w:rtl/>
        </w:rPr>
      </w:pPr>
      <w:r>
        <w:rPr>
          <w:rFonts w:hint="cs"/>
          <w:rtl/>
        </w:rPr>
        <w:t xml:space="preserve">אני קודם כול מוסיף לך זמן. אבל לפני זה, באמת - - - </w:t>
      </w:r>
    </w:p>
    <w:p w14:paraId="11CB5734" w14:textId="77777777" w:rsidR="00000000" w:rsidRDefault="004C51F7">
      <w:pPr>
        <w:pStyle w:val="a0"/>
        <w:ind w:firstLine="0"/>
        <w:rPr>
          <w:rFonts w:hint="cs"/>
          <w:rtl/>
        </w:rPr>
      </w:pPr>
    </w:p>
    <w:p w14:paraId="40DD2F52" w14:textId="77777777" w:rsidR="00000000" w:rsidRDefault="004C51F7">
      <w:pPr>
        <w:pStyle w:val="af0"/>
        <w:rPr>
          <w:rtl/>
        </w:rPr>
      </w:pPr>
      <w:r>
        <w:rPr>
          <w:rFonts w:hint="eastAsia"/>
          <w:rtl/>
        </w:rPr>
        <w:t>יחי</w:t>
      </w:r>
      <w:r>
        <w:rPr>
          <w:rFonts w:hint="eastAsia"/>
          <w:rtl/>
        </w:rPr>
        <w:t>אל</w:t>
      </w:r>
      <w:r>
        <w:rPr>
          <w:rtl/>
        </w:rPr>
        <w:t xml:space="preserve"> חזן (הליכוד):</w:t>
      </w:r>
    </w:p>
    <w:p w14:paraId="006D36EF" w14:textId="77777777" w:rsidR="00000000" w:rsidRDefault="004C51F7">
      <w:pPr>
        <w:pStyle w:val="a0"/>
        <w:rPr>
          <w:rFonts w:hint="cs"/>
          <w:rtl/>
        </w:rPr>
      </w:pPr>
    </w:p>
    <w:p w14:paraId="78E10FA4" w14:textId="77777777" w:rsidR="00000000" w:rsidRDefault="004C51F7">
      <w:pPr>
        <w:pStyle w:val="a0"/>
        <w:rPr>
          <w:rFonts w:hint="cs"/>
          <w:rtl/>
        </w:rPr>
      </w:pPr>
      <w:r>
        <w:rPr>
          <w:rFonts w:hint="cs"/>
          <w:rtl/>
        </w:rPr>
        <w:t>- - -</w:t>
      </w:r>
    </w:p>
    <w:p w14:paraId="6D21F5D8" w14:textId="77777777" w:rsidR="00000000" w:rsidRDefault="004C51F7">
      <w:pPr>
        <w:pStyle w:val="a0"/>
        <w:ind w:firstLine="0"/>
        <w:rPr>
          <w:rFonts w:hint="cs"/>
          <w:rtl/>
        </w:rPr>
      </w:pPr>
    </w:p>
    <w:p w14:paraId="4AE1612B" w14:textId="77777777" w:rsidR="00000000" w:rsidRDefault="004C51F7">
      <w:pPr>
        <w:pStyle w:val="af1"/>
        <w:rPr>
          <w:rtl/>
        </w:rPr>
      </w:pPr>
      <w:r>
        <w:rPr>
          <w:rtl/>
        </w:rPr>
        <w:t>היו"ר יולי-יואל אדלשטיין:</w:t>
      </w:r>
    </w:p>
    <w:p w14:paraId="435998A5" w14:textId="77777777" w:rsidR="00000000" w:rsidRDefault="004C51F7">
      <w:pPr>
        <w:pStyle w:val="a0"/>
        <w:rPr>
          <w:rtl/>
        </w:rPr>
      </w:pPr>
    </w:p>
    <w:p w14:paraId="5F41CC9A" w14:textId="77777777" w:rsidR="00000000" w:rsidRDefault="004C51F7">
      <w:pPr>
        <w:pStyle w:val="a0"/>
        <w:rPr>
          <w:rFonts w:hint="cs"/>
          <w:rtl/>
        </w:rPr>
      </w:pPr>
      <w:r>
        <w:rPr>
          <w:rFonts w:hint="cs"/>
          <w:rtl/>
        </w:rPr>
        <w:t xml:space="preserve">חבר הכנסת יחיאל חזן. </w:t>
      </w:r>
    </w:p>
    <w:p w14:paraId="7A5327E7" w14:textId="77777777" w:rsidR="00000000" w:rsidRDefault="004C51F7">
      <w:pPr>
        <w:pStyle w:val="a0"/>
        <w:ind w:firstLine="0"/>
        <w:rPr>
          <w:rFonts w:hint="cs"/>
          <w:rtl/>
        </w:rPr>
      </w:pPr>
    </w:p>
    <w:p w14:paraId="632EC1B3" w14:textId="77777777" w:rsidR="00000000" w:rsidRDefault="004C51F7">
      <w:pPr>
        <w:pStyle w:val="af0"/>
        <w:rPr>
          <w:rtl/>
        </w:rPr>
      </w:pPr>
      <w:r>
        <w:rPr>
          <w:rFonts w:hint="eastAsia"/>
          <w:rtl/>
        </w:rPr>
        <w:t>יחיאל</w:t>
      </w:r>
      <w:r>
        <w:rPr>
          <w:rtl/>
        </w:rPr>
        <w:t xml:space="preserve"> חזן (הליכוד):</w:t>
      </w:r>
    </w:p>
    <w:p w14:paraId="13C9E8BD" w14:textId="77777777" w:rsidR="00000000" w:rsidRDefault="004C51F7">
      <w:pPr>
        <w:pStyle w:val="a0"/>
        <w:rPr>
          <w:rFonts w:hint="cs"/>
          <w:rtl/>
        </w:rPr>
      </w:pPr>
    </w:p>
    <w:p w14:paraId="43F2660A" w14:textId="77777777" w:rsidR="00000000" w:rsidRDefault="004C51F7">
      <w:pPr>
        <w:pStyle w:val="a0"/>
        <w:rPr>
          <w:rFonts w:hint="cs"/>
          <w:rtl/>
        </w:rPr>
      </w:pPr>
      <w:r>
        <w:rPr>
          <w:rFonts w:hint="cs"/>
          <w:rtl/>
        </w:rPr>
        <w:t xml:space="preserve">יש משהו - - - </w:t>
      </w:r>
    </w:p>
    <w:p w14:paraId="45415D22" w14:textId="77777777" w:rsidR="00000000" w:rsidRDefault="004C51F7">
      <w:pPr>
        <w:pStyle w:val="a0"/>
        <w:ind w:firstLine="0"/>
        <w:rPr>
          <w:rFonts w:hint="cs"/>
          <w:rtl/>
        </w:rPr>
      </w:pPr>
    </w:p>
    <w:p w14:paraId="779EB079" w14:textId="77777777" w:rsidR="00000000" w:rsidRDefault="004C51F7">
      <w:pPr>
        <w:pStyle w:val="af0"/>
        <w:rPr>
          <w:rtl/>
        </w:rPr>
      </w:pPr>
      <w:r>
        <w:rPr>
          <w:rFonts w:hint="eastAsia"/>
          <w:rtl/>
        </w:rPr>
        <w:t>עבד</w:t>
      </w:r>
      <w:r>
        <w:rPr>
          <w:rtl/>
        </w:rPr>
        <w:t>-אלמאלכ דהאמשה (רע"ם):</w:t>
      </w:r>
    </w:p>
    <w:p w14:paraId="1DE50AF8" w14:textId="77777777" w:rsidR="00000000" w:rsidRDefault="004C51F7">
      <w:pPr>
        <w:pStyle w:val="a0"/>
        <w:rPr>
          <w:rFonts w:hint="cs"/>
          <w:rtl/>
        </w:rPr>
      </w:pPr>
    </w:p>
    <w:p w14:paraId="76E28D0E" w14:textId="77777777" w:rsidR="00000000" w:rsidRDefault="004C51F7">
      <w:pPr>
        <w:pStyle w:val="a0"/>
        <w:rPr>
          <w:rFonts w:hint="cs"/>
          <w:rtl/>
        </w:rPr>
      </w:pPr>
      <w:r>
        <w:rPr>
          <w:rFonts w:hint="cs"/>
          <w:rtl/>
        </w:rPr>
        <w:t xml:space="preserve">- - - </w:t>
      </w:r>
    </w:p>
    <w:p w14:paraId="6C4A3E6E" w14:textId="77777777" w:rsidR="00000000" w:rsidRDefault="004C51F7">
      <w:pPr>
        <w:pStyle w:val="a0"/>
        <w:ind w:firstLine="0"/>
        <w:rPr>
          <w:rFonts w:hint="cs"/>
          <w:rtl/>
        </w:rPr>
      </w:pPr>
    </w:p>
    <w:p w14:paraId="7749F4F9" w14:textId="77777777" w:rsidR="00000000" w:rsidRDefault="004C51F7">
      <w:pPr>
        <w:pStyle w:val="af1"/>
        <w:rPr>
          <w:rtl/>
        </w:rPr>
      </w:pPr>
      <w:r>
        <w:rPr>
          <w:rtl/>
        </w:rPr>
        <w:t>היו"ר יולי-יואל אדלשטיין:</w:t>
      </w:r>
    </w:p>
    <w:p w14:paraId="6B47EDC3" w14:textId="77777777" w:rsidR="00000000" w:rsidRDefault="004C51F7">
      <w:pPr>
        <w:pStyle w:val="a0"/>
        <w:rPr>
          <w:rtl/>
        </w:rPr>
      </w:pPr>
    </w:p>
    <w:p w14:paraId="4179550A" w14:textId="77777777" w:rsidR="00000000" w:rsidRDefault="004C51F7">
      <w:pPr>
        <w:pStyle w:val="a0"/>
        <w:rPr>
          <w:rFonts w:hint="cs"/>
          <w:rtl/>
        </w:rPr>
      </w:pPr>
      <w:r>
        <w:rPr>
          <w:rFonts w:hint="cs"/>
          <w:rtl/>
        </w:rPr>
        <w:t xml:space="preserve">חבר הכנסת חזן. חבר הכנסת דהאמשה. </w:t>
      </w:r>
    </w:p>
    <w:p w14:paraId="66C03C91" w14:textId="77777777" w:rsidR="00000000" w:rsidRDefault="004C51F7">
      <w:pPr>
        <w:pStyle w:val="a0"/>
        <w:rPr>
          <w:rFonts w:hint="cs"/>
          <w:rtl/>
        </w:rPr>
      </w:pPr>
    </w:p>
    <w:p w14:paraId="77E08201" w14:textId="77777777" w:rsidR="00000000" w:rsidRDefault="004C51F7">
      <w:pPr>
        <w:pStyle w:val="-"/>
        <w:rPr>
          <w:rtl/>
        </w:rPr>
      </w:pPr>
      <w:bookmarkStart w:id="342" w:name="FS000000431T30_12_2003_21_06_26"/>
      <w:bookmarkStart w:id="343" w:name="FS000000431T30_12_2003_21_06_29C"/>
      <w:bookmarkEnd w:id="342"/>
      <w:bookmarkEnd w:id="343"/>
      <w:r>
        <w:rPr>
          <w:rtl/>
        </w:rPr>
        <w:t>קולט אביטל (העבודה-מימד):</w:t>
      </w:r>
    </w:p>
    <w:p w14:paraId="7AE85FD0" w14:textId="77777777" w:rsidR="00000000" w:rsidRDefault="004C51F7">
      <w:pPr>
        <w:pStyle w:val="a0"/>
        <w:rPr>
          <w:rtl/>
        </w:rPr>
      </w:pPr>
    </w:p>
    <w:p w14:paraId="3FB0ADB7" w14:textId="77777777" w:rsidR="00000000" w:rsidRDefault="004C51F7">
      <w:pPr>
        <w:pStyle w:val="a0"/>
        <w:rPr>
          <w:rFonts w:hint="cs"/>
          <w:rtl/>
        </w:rPr>
      </w:pPr>
      <w:r>
        <w:rPr>
          <w:rFonts w:hint="cs"/>
          <w:rtl/>
        </w:rPr>
        <w:t>מר חזן, חוץ מלצעוק א</w:t>
      </w:r>
      <w:r>
        <w:rPr>
          <w:rFonts w:hint="cs"/>
          <w:rtl/>
        </w:rPr>
        <w:t>תה יודע לעשות משהו בכנסת?</w:t>
      </w:r>
    </w:p>
    <w:p w14:paraId="780528C2" w14:textId="77777777" w:rsidR="00000000" w:rsidRDefault="004C51F7">
      <w:pPr>
        <w:pStyle w:val="a0"/>
        <w:ind w:firstLine="0"/>
        <w:rPr>
          <w:rFonts w:hint="cs"/>
          <w:rtl/>
        </w:rPr>
      </w:pPr>
    </w:p>
    <w:p w14:paraId="78F98E2A" w14:textId="77777777" w:rsidR="00000000" w:rsidRDefault="004C51F7">
      <w:pPr>
        <w:pStyle w:val="af0"/>
        <w:rPr>
          <w:rtl/>
        </w:rPr>
      </w:pPr>
      <w:r>
        <w:rPr>
          <w:rFonts w:hint="eastAsia"/>
          <w:rtl/>
        </w:rPr>
        <w:t>יולי</w:t>
      </w:r>
      <w:r>
        <w:rPr>
          <w:rtl/>
        </w:rPr>
        <w:t xml:space="preserve"> תמיר (העבודה-מימד):</w:t>
      </w:r>
    </w:p>
    <w:p w14:paraId="18CFCC7C" w14:textId="77777777" w:rsidR="00000000" w:rsidRDefault="004C51F7">
      <w:pPr>
        <w:pStyle w:val="a0"/>
        <w:rPr>
          <w:rFonts w:hint="cs"/>
          <w:rtl/>
        </w:rPr>
      </w:pPr>
    </w:p>
    <w:p w14:paraId="76E461D2" w14:textId="77777777" w:rsidR="00000000" w:rsidRDefault="004C51F7">
      <w:pPr>
        <w:pStyle w:val="a0"/>
        <w:rPr>
          <w:rFonts w:hint="cs"/>
          <w:rtl/>
        </w:rPr>
      </w:pPr>
      <w:r>
        <w:rPr>
          <w:rFonts w:hint="cs"/>
          <w:rtl/>
        </w:rPr>
        <w:t xml:space="preserve">כן, הוא יודע להצביע פעמיים. </w:t>
      </w:r>
    </w:p>
    <w:p w14:paraId="3289BF02" w14:textId="77777777" w:rsidR="00000000" w:rsidRDefault="004C51F7">
      <w:pPr>
        <w:pStyle w:val="a0"/>
        <w:ind w:firstLine="0"/>
        <w:rPr>
          <w:rFonts w:hint="cs"/>
          <w:rtl/>
        </w:rPr>
      </w:pPr>
    </w:p>
    <w:p w14:paraId="6971842B" w14:textId="77777777" w:rsidR="00000000" w:rsidRDefault="004C51F7">
      <w:pPr>
        <w:pStyle w:val="af1"/>
        <w:rPr>
          <w:rtl/>
        </w:rPr>
      </w:pPr>
      <w:r>
        <w:rPr>
          <w:rtl/>
        </w:rPr>
        <w:t>היו"ר יולי-יואל אדלשטיין:</w:t>
      </w:r>
    </w:p>
    <w:p w14:paraId="42E85AA9" w14:textId="77777777" w:rsidR="00000000" w:rsidRDefault="004C51F7">
      <w:pPr>
        <w:pStyle w:val="a0"/>
        <w:rPr>
          <w:rtl/>
        </w:rPr>
      </w:pPr>
    </w:p>
    <w:p w14:paraId="66EAD497" w14:textId="77777777" w:rsidR="00000000" w:rsidRDefault="004C51F7">
      <w:pPr>
        <w:pStyle w:val="a0"/>
        <w:rPr>
          <w:rFonts w:hint="cs"/>
          <w:rtl/>
        </w:rPr>
      </w:pPr>
      <w:r>
        <w:rPr>
          <w:rFonts w:hint="cs"/>
          <w:rtl/>
        </w:rPr>
        <w:t xml:space="preserve">חברת הכנסת תמיר. </w:t>
      </w:r>
    </w:p>
    <w:p w14:paraId="59EAA4D5" w14:textId="77777777" w:rsidR="00000000" w:rsidRDefault="004C51F7">
      <w:pPr>
        <w:pStyle w:val="a0"/>
        <w:ind w:firstLine="0"/>
        <w:rPr>
          <w:rFonts w:hint="cs"/>
          <w:rtl/>
        </w:rPr>
      </w:pPr>
    </w:p>
    <w:p w14:paraId="19C26283" w14:textId="77777777" w:rsidR="00000000" w:rsidRDefault="004C51F7">
      <w:pPr>
        <w:pStyle w:val="-"/>
        <w:rPr>
          <w:rtl/>
        </w:rPr>
      </w:pPr>
      <w:bookmarkStart w:id="344" w:name="FS000000431T30_12_2003_21_07_19C"/>
      <w:bookmarkEnd w:id="344"/>
      <w:r>
        <w:rPr>
          <w:rtl/>
        </w:rPr>
        <w:t>קולט אביטל (העבודה-מימד):</w:t>
      </w:r>
    </w:p>
    <w:p w14:paraId="5149FAFA" w14:textId="77777777" w:rsidR="00000000" w:rsidRDefault="004C51F7">
      <w:pPr>
        <w:pStyle w:val="a0"/>
        <w:rPr>
          <w:rtl/>
        </w:rPr>
      </w:pPr>
    </w:p>
    <w:p w14:paraId="1E2E3C4A" w14:textId="77777777" w:rsidR="00000000" w:rsidRDefault="004C51F7">
      <w:pPr>
        <w:pStyle w:val="a0"/>
        <w:rPr>
          <w:rFonts w:hint="cs"/>
          <w:rtl/>
        </w:rPr>
      </w:pPr>
      <w:r>
        <w:rPr>
          <w:rFonts w:hint="cs"/>
          <w:rtl/>
        </w:rPr>
        <w:t xml:space="preserve">זהו, בדיוק. להצביע פעמיים שמענו. </w:t>
      </w:r>
    </w:p>
    <w:p w14:paraId="6ECB92D6" w14:textId="77777777" w:rsidR="00000000" w:rsidRDefault="004C51F7">
      <w:pPr>
        <w:pStyle w:val="a0"/>
        <w:ind w:firstLine="0"/>
        <w:rPr>
          <w:rFonts w:hint="cs"/>
          <w:rtl/>
        </w:rPr>
      </w:pPr>
    </w:p>
    <w:p w14:paraId="12CCFF2D" w14:textId="77777777" w:rsidR="00000000" w:rsidRDefault="004C51F7">
      <w:pPr>
        <w:pStyle w:val="af1"/>
        <w:rPr>
          <w:rtl/>
        </w:rPr>
      </w:pPr>
      <w:r>
        <w:rPr>
          <w:rtl/>
        </w:rPr>
        <w:t>היו"ר יולי-יואל אדלשטיין:</w:t>
      </w:r>
    </w:p>
    <w:p w14:paraId="5D661652" w14:textId="77777777" w:rsidR="00000000" w:rsidRDefault="004C51F7">
      <w:pPr>
        <w:pStyle w:val="a0"/>
        <w:rPr>
          <w:rtl/>
        </w:rPr>
      </w:pPr>
    </w:p>
    <w:p w14:paraId="307331BD" w14:textId="77777777" w:rsidR="00000000" w:rsidRDefault="004C51F7">
      <w:pPr>
        <w:pStyle w:val="a0"/>
        <w:rPr>
          <w:rFonts w:hint="cs"/>
          <w:rtl/>
        </w:rPr>
      </w:pPr>
      <w:r>
        <w:rPr>
          <w:rFonts w:hint="cs"/>
          <w:rtl/>
        </w:rPr>
        <w:t>חברת הכנסת תמיר, חבר הכנסת דהאמשה, שאנ</w:t>
      </w:r>
      <w:r>
        <w:rPr>
          <w:rFonts w:hint="cs"/>
          <w:rtl/>
        </w:rPr>
        <w:t>חנו נתחיל לקרוא לסדר? להוציא מן האולם? כך אנחנו רוצים לנהל את הדיון הזה? אני לא בעד. אתם תחליטו. אבל אין לי בעיה. אם זאת הצורה, אני אתחיל לקרוא לסדר. עוד דקה אני מוסיף.</w:t>
      </w:r>
    </w:p>
    <w:p w14:paraId="4E47F35B" w14:textId="77777777" w:rsidR="00000000" w:rsidRDefault="004C51F7">
      <w:pPr>
        <w:pStyle w:val="a0"/>
        <w:ind w:firstLine="0"/>
        <w:rPr>
          <w:rFonts w:hint="cs"/>
          <w:rtl/>
        </w:rPr>
      </w:pPr>
    </w:p>
    <w:p w14:paraId="394FBFC7" w14:textId="77777777" w:rsidR="00000000" w:rsidRDefault="004C51F7">
      <w:pPr>
        <w:pStyle w:val="-"/>
        <w:rPr>
          <w:rtl/>
        </w:rPr>
      </w:pPr>
      <w:bookmarkStart w:id="345" w:name="FS000000431T30_12_2003_21_08_23C"/>
      <w:bookmarkEnd w:id="345"/>
      <w:r>
        <w:rPr>
          <w:rtl/>
        </w:rPr>
        <w:t>קולט אביטל (העבודה-מימד):</w:t>
      </w:r>
    </w:p>
    <w:p w14:paraId="437D0757" w14:textId="77777777" w:rsidR="00000000" w:rsidRDefault="004C51F7">
      <w:pPr>
        <w:pStyle w:val="a0"/>
        <w:rPr>
          <w:rtl/>
        </w:rPr>
      </w:pPr>
    </w:p>
    <w:p w14:paraId="2E8F6A7A" w14:textId="77777777" w:rsidR="00000000" w:rsidRDefault="004C51F7">
      <w:pPr>
        <w:pStyle w:val="a0"/>
        <w:rPr>
          <w:rFonts w:hint="cs"/>
          <w:rtl/>
        </w:rPr>
      </w:pPr>
      <w:r>
        <w:rPr>
          <w:rFonts w:hint="cs"/>
          <w:rtl/>
        </w:rPr>
        <w:t>האם נענוע השער בגדר סיכן את חיי החיילים? האם לא יודעים המפק</w:t>
      </w:r>
      <w:r>
        <w:rPr>
          <w:rFonts w:hint="cs"/>
          <w:rtl/>
        </w:rPr>
        <w:t xml:space="preserve">דים שקיימים גם אמצעים אחרים, פחות הרסניים, פחות מסוכנים? </w:t>
      </w:r>
    </w:p>
    <w:p w14:paraId="4EF483F1" w14:textId="77777777" w:rsidR="00000000" w:rsidRDefault="004C51F7">
      <w:pPr>
        <w:pStyle w:val="a0"/>
        <w:rPr>
          <w:rFonts w:hint="cs"/>
          <w:rtl/>
        </w:rPr>
      </w:pPr>
    </w:p>
    <w:p w14:paraId="1576822E" w14:textId="77777777" w:rsidR="00000000" w:rsidRDefault="004C51F7">
      <w:pPr>
        <w:pStyle w:val="a0"/>
        <w:rPr>
          <w:rFonts w:hint="cs"/>
          <w:rtl/>
        </w:rPr>
      </w:pPr>
      <w:r>
        <w:rPr>
          <w:rFonts w:hint="cs"/>
          <w:rtl/>
        </w:rPr>
        <w:t xml:space="preserve">אך תמוהה וחמורה לא פחות התנהגותם של החיילים שעה שמנעו העברת הפצועים באמבולנס לטיפול רפואי בישראל, מה שאילץ את המפגינים לעבור לכפר פלסטיני סמוך וגרם להחמרת מצבו של גיל נעמתי. הדבר פשוט נבצר מבינתי. </w:t>
      </w:r>
    </w:p>
    <w:p w14:paraId="7E6CD914" w14:textId="77777777" w:rsidR="00000000" w:rsidRDefault="004C51F7">
      <w:pPr>
        <w:pStyle w:val="a0"/>
        <w:rPr>
          <w:rFonts w:hint="cs"/>
          <w:rtl/>
        </w:rPr>
      </w:pPr>
    </w:p>
    <w:p w14:paraId="30D0C136" w14:textId="77777777" w:rsidR="00000000" w:rsidRDefault="004C51F7">
      <w:pPr>
        <w:pStyle w:val="a0"/>
        <w:rPr>
          <w:rFonts w:hint="cs"/>
          <w:rtl/>
        </w:rPr>
      </w:pPr>
      <w:r>
        <w:rPr>
          <w:rFonts w:hint="cs"/>
          <w:rtl/>
        </w:rPr>
        <w:t xml:space="preserve">חברי חברי הכנסת, בזמן פינויים אלימים של מאחזים בלתי חוקיים, שבהם חיילי צה"ל התעמתו באופן פיזי ומילולי ישיר עם המתנחלים, לא הגענו למצבים אלה, ומעולם לא כוון נשק אל עבר מתנחל. האם יש כאן אמות מידה שונות, הוראות שונות לפתיחה באש? </w:t>
      </w:r>
    </w:p>
    <w:p w14:paraId="539112A7" w14:textId="77777777" w:rsidR="00000000" w:rsidRDefault="004C51F7">
      <w:pPr>
        <w:pStyle w:val="a0"/>
        <w:rPr>
          <w:rFonts w:hint="cs"/>
          <w:rtl/>
        </w:rPr>
      </w:pPr>
    </w:p>
    <w:p w14:paraId="7F8568EE" w14:textId="77777777" w:rsidR="00000000" w:rsidRDefault="004C51F7">
      <w:pPr>
        <w:pStyle w:val="a0"/>
        <w:rPr>
          <w:rFonts w:hint="cs"/>
          <w:rtl/>
        </w:rPr>
      </w:pPr>
      <w:r>
        <w:rPr>
          <w:rFonts w:hint="cs"/>
          <w:rtl/>
        </w:rPr>
        <w:t>אני קוראת אפוא לשר הביטחו</w:t>
      </w:r>
      <w:r>
        <w:rPr>
          <w:rFonts w:hint="cs"/>
          <w:rtl/>
        </w:rPr>
        <w:t xml:space="preserve">ן ולממשלה למנות ועדת חקירה חיצונית אשר תבדוק באורח אובייקטיבי את נסיבות המקרה, את ההוראות והנהלים לפתיחה באש, ובעיקר את אמות המידה הנהוגות בצה"ל כלפי אוכלוסיות שונות במדינה זו, מדינה שעל הדמוקרטיה ועל המוסריות שלה נמשיך להיאבק. </w:t>
      </w:r>
    </w:p>
    <w:p w14:paraId="3C17719D" w14:textId="77777777" w:rsidR="00000000" w:rsidRDefault="004C51F7">
      <w:pPr>
        <w:pStyle w:val="a0"/>
        <w:rPr>
          <w:rFonts w:hint="cs"/>
          <w:rtl/>
        </w:rPr>
      </w:pPr>
    </w:p>
    <w:p w14:paraId="6A6E7750" w14:textId="77777777" w:rsidR="00000000" w:rsidRDefault="004C51F7">
      <w:pPr>
        <w:pStyle w:val="a0"/>
        <w:rPr>
          <w:rFonts w:hint="cs"/>
          <w:rtl/>
        </w:rPr>
      </w:pPr>
      <w:r>
        <w:rPr>
          <w:rFonts w:hint="cs"/>
          <w:rtl/>
        </w:rPr>
        <w:t>ובינתיים אני קוראת לדרג הב</w:t>
      </w:r>
      <w:r>
        <w:rPr>
          <w:rFonts w:hint="cs"/>
          <w:rtl/>
        </w:rPr>
        <w:t xml:space="preserve">כיר בצה"ל להוציא הוראות מיידיות האוסרות על חיילי צה"ל לירות באזרחים המבקשים להביע מורת רוח ומחאה על מדיניות הממשלה, ולהעמיד לדין את מי ששותף למתן פקודה לא חוקית בעליל לפגוע במפגינים. תודה רבה. </w:t>
      </w:r>
    </w:p>
    <w:p w14:paraId="2AE42BC1" w14:textId="77777777" w:rsidR="00000000" w:rsidRDefault="004C51F7">
      <w:pPr>
        <w:pStyle w:val="a0"/>
        <w:ind w:firstLine="0"/>
        <w:rPr>
          <w:rFonts w:hint="cs"/>
          <w:rtl/>
        </w:rPr>
      </w:pPr>
    </w:p>
    <w:p w14:paraId="0E6F4FFA" w14:textId="77777777" w:rsidR="00000000" w:rsidRDefault="004C51F7">
      <w:pPr>
        <w:pStyle w:val="af1"/>
        <w:rPr>
          <w:rtl/>
        </w:rPr>
      </w:pPr>
      <w:r>
        <w:rPr>
          <w:rtl/>
        </w:rPr>
        <w:t>היו"ר יולי-יואל אדלשטיין:</w:t>
      </w:r>
    </w:p>
    <w:p w14:paraId="5F5BDA86" w14:textId="77777777" w:rsidR="00000000" w:rsidRDefault="004C51F7">
      <w:pPr>
        <w:pStyle w:val="a0"/>
        <w:rPr>
          <w:rtl/>
        </w:rPr>
      </w:pPr>
    </w:p>
    <w:p w14:paraId="61DB2311" w14:textId="77777777" w:rsidR="00000000" w:rsidRDefault="004C51F7">
      <w:pPr>
        <w:pStyle w:val="a0"/>
        <w:rPr>
          <w:rFonts w:hint="cs"/>
          <w:rtl/>
        </w:rPr>
      </w:pPr>
      <w:r>
        <w:rPr>
          <w:rFonts w:hint="cs"/>
          <w:rtl/>
        </w:rPr>
        <w:t xml:space="preserve">תודה לחברת הכנסת אביטל. </w:t>
      </w:r>
    </w:p>
    <w:p w14:paraId="2EDD1B98" w14:textId="77777777" w:rsidR="00000000" w:rsidRDefault="004C51F7">
      <w:pPr>
        <w:pStyle w:val="a0"/>
        <w:rPr>
          <w:rFonts w:hint="cs"/>
          <w:rtl/>
        </w:rPr>
      </w:pPr>
    </w:p>
    <w:p w14:paraId="73785694" w14:textId="77777777" w:rsidR="00000000" w:rsidRDefault="004C51F7">
      <w:pPr>
        <w:pStyle w:val="af0"/>
        <w:rPr>
          <w:rtl/>
        </w:rPr>
      </w:pPr>
      <w:r>
        <w:rPr>
          <w:rFonts w:hint="eastAsia"/>
          <w:rtl/>
        </w:rPr>
        <w:t>יחיאל</w:t>
      </w:r>
      <w:r>
        <w:rPr>
          <w:rtl/>
        </w:rPr>
        <w:t xml:space="preserve"> חז</w:t>
      </w:r>
      <w:r>
        <w:rPr>
          <w:rtl/>
        </w:rPr>
        <w:t>ן (הליכוד):</w:t>
      </w:r>
    </w:p>
    <w:p w14:paraId="6A9E6D17" w14:textId="77777777" w:rsidR="00000000" w:rsidRDefault="004C51F7">
      <w:pPr>
        <w:pStyle w:val="a0"/>
        <w:rPr>
          <w:rFonts w:hint="cs"/>
          <w:rtl/>
        </w:rPr>
      </w:pPr>
    </w:p>
    <w:p w14:paraId="5ACBF8F9" w14:textId="77777777" w:rsidR="00000000" w:rsidRDefault="004C51F7">
      <w:pPr>
        <w:pStyle w:val="a0"/>
        <w:rPr>
          <w:rFonts w:hint="cs"/>
          <w:rtl/>
        </w:rPr>
      </w:pPr>
      <w:r>
        <w:rPr>
          <w:rFonts w:hint="cs"/>
          <w:rtl/>
        </w:rPr>
        <w:t>מה לא חוקית?</w:t>
      </w:r>
    </w:p>
    <w:p w14:paraId="5E1B5EB1" w14:textId="77777777" w:rsidR="00000000" w:rsidRDefault="004C51F7">
      <w:pPr>
        <w:pStyle w:val="a0"/>
        <w:rPr>
          <w:rFonts w:hint="cs"/>
          <w:rtl/>
        </w:rPr>
      </w:pPr>
    </w:p>
    <w:p w14:paraId="5B0C9E44" w14:textId="77777777" w:rsidR="00000000" w:rsidRDefault="004C51F7">
      <w:pPr>
        <w:pStyle w:val="af0"/>
        <w:rPr>
          <w:rtl/>
        </w:rPr>
      </w:pPr>
      <w:bookmarkStart w:id="346" w:name="FS000000464T31_12_2003_14_00_11"/>
      <w:r>
        <w:rPr>
          <w:rFonts w:hint="eastAsia"/>
          <w:rtl/>
        </w:rPr>
        <w:t>סגן</w:t>
      </w:r>
      <w:r>
        <w:rPr>
          <w:rtl/>
        </w:rPr>
        <w:t xml:space="preserve"> שר הביטחון זאב בוים:</w:t>
      </w:r>
    </w:p>
    <w:p w14:paraId="0E207B1C" w14:textId="77777777" w:rsidR="00000000" w:rsidRDefault="004C51F7">
      <w:pPr>
        <w:pStyle w:val="a0"/>
        <w:rPr>
          <w:rtl/>
        </w:rPr>
      </w:pPr>
    </w:p>
    <w:bookmarkEnd w:id="346"/>
    <w:p w14:paraId="0F1FA3F0" w14:textId="77777777" w:rsidR="00000000" w:rsidRDefault="004C51F7">
      <w:pPr>
        <w:pStyle w:val="a0"/>
        <w:rPr>
          <w:rFonts w:hint="cs"/>
          <w:rtl/>
        </w:rPr>
      </w:pPr>
      <w:r>
        <w:rPr>
          <w:rFonts w:hint="cs"/>
          <w:rtl/>
        </w:rPr>
        <w:t>חרפה.</w:t>
      </w:r>
    </w:p>
    <w:p w14:paraId="4BE0DB98" w14:textId="77777777" w:rsidR="00000000" w:rsidRDefault="004C51F7">
      <w:pPr>
        <w:pStyle w:val="a0"/>
        <w:ind w:firstLine="0"/>
        <w:rPr>
          <w:rFonts w:hint="cs"/>
          <w:rtl/>
        </w:rPr>
      </w:pPr>
    </w:p>
    <w:p w14:paraId="0C5532E9" w14:textId="77777777" w:rsidR="00000000" w:rsidRDefault="004C51F7">
      <w:pPr>
        <w:pStyle w:val="af1"/>
        <w:rPr>
          <w:rtl/>
        </w:rPr>
      </w:pPr>
      <w:r>
        <w:rPr>
          <w:rtl/>
        </w:rPr>
        <w:t>היו"ר יולי-יואל אדלשטיין:</w:t>
      </w:r>
    </w:p>
    <w:p w14:paraId="3B8EBC35" w14:textId="77777777" w:rsidR="00000000" w:rsidRDefault="004C51F7">
      <w:pPr>
        <w:pStyle w:val="a0"/>
        <w:rPr>
          <w:rtl/>
        </w:rPr>
      </w:pPr>
    </w:p>
    <w:p w14:paraId="6DD7137E" w14:textId="77777777" w:rsidR="00000000" w:rsidRDefault="004C51F7">
      <w:pPr>
        <w:pStyle w:val="a0"/>
        <w:rPr>
          <w:rFonts w:hint="cs"/>
          <w:rtl/>
        </w:rPr>
      </w:pPr>
      <w:r>
        <w:rPr>
          <w:rFonts w:hint="cs"/>
          <w:rtl/>
        </w:rPr>
        <w:t xml:space="preserve">חבר הכנסת ואסל טאהא. אחריו - חבר הכנסת חיים כץ. </w:t>
      </w:r>
    </w:p>
    <w:p w14:paraId="6F13CB98" w14:textId="77777777" w:rsidR="00000000" w:rsidRDefault="004C51F7">
      <w:pPr>
        <w:pStyle w:val="a0"/>
        <w:ind w:firstLine="0"/>
        <w:rPr>
          <w:rFonts w:hint="cs"/>
          <w:rtl/>
        </w:rPr>
      </w:pPr>
    </w:p>
    <w:p w14:paraId="65768C1D" w14:textId="77777777" w:rsidR="00000000" w:rsidRDefault="004C51F7">
      <w:pPr>
        <w:pStyle w:val="af0"/>
        <w:rPr>
          <w:rtl/>
        </w:rPr>
      </w:pPr>
      <w:r>
        <w:rPr>
          <w:rFonts w:hint="eastAsia"/>
          <w:rtl/>
        </w:rPr>
        <w:t>יחיאל</w:t>
      </w:r>
      <w:r>
        <w:rPr>
          <w:rtl/>
        </w:rPr>
        <w:t xml:space="preserve"> חזן (הליכוד):</w:t>
      </w:r>
    </w:p>
    <w:p w14:paraId="0FEA2528" w14:textId="77777777" w:rsidR="00000000" w:rsidRDefault="004C51F7">
      <w:pPr>
        <w:pStyle w:val="a0"/>
        <w:rPr>
          <w:rFonts w:hint="cs"/>
          <w:rtl/>
        </w:rPr>
      </w:pPr>
    </w:p>
    <w:p w14:paraId="24A0233C" w14:textId="77777777" w:rsidR="00000000" w:rsidRDefault="004C51F7">
      <w:pPr>
        <w:pStyle w:val="a0"/>
        <w:rPr>
          <w:rFonts w:hint="cs"/>
          <w:rtl/>
        </w:rPr>
      </w:pPr>
      <w:r>
        <w:rPr>
          <w:rFonts w:hint="cs"/>
          <w:rtl/>
        </w:rPr>
        <w:t>מה אתם רוצים מחיילי צה"ל?</w:t>
      </w:r>
    </w:p>
    <w:p w14:paraId="2E747503" w14:textId="77777777" w:rsidR="00000000" w:rsidRDefault="004C51F7">
      <w:pPr>
        <w:pStyle w:val="a0"/>
        <w:ind w:firstLine="0"/>
        <w:rPr>
          <w:rFonts w:hint="cs"/>
          <w:rtl/>
        </w:rPr>
      </w:pPr>
    </w:p>
    <w:p w14:paraId="44B9C11E" w14:textId="77777777" w:rsidR="00000000" w:rsidRDefault="004C51F7">
      <w:pPr>
        <w:pStyle w:val="af0"/>
        <w:rPr>
          <w:rtl/>
        </w:rPr>
      </w:pPr>
      <w:r>
        <w:rPr>
          <w:rFonts w:hint="eastAsia"/>
          <w:rtl/>
        </w:rPr>
        <w:t>עבד</w:t>
      </w:r>
      <w:r>
        <w:rPr>
          <w:rtl/>
        </w:rPr>
        <w:t>-אלמאלכ דהאמשה (רע"ם):</w:t>
      </w:r>
    </w:p>
    <w:p w14:paraId="25326B40" w14:textId="77777777" w:rsidR="00000000" w:rsidRDefault="004C51F7">
      <w:pPr>
        <w:pStyle w:val="a0"/>
        <w:rPr>
          <w:rFonts w:hint="cs"/>
          <w:rtl/>
        </w:rPr>
      </w:pPr>
    </w:p>
    <w:p w14:paraId="1A493771" w14:textId="77777777" w:rsidR="00000000" w:rsidRDefault="004C51F7">
      <w:pPr>
        <w:pStyle w:val="a0"/>
        <w:rPr>
          <w:rFonts w:hint="cs"/>
          <w:rtl/>
        </w:rPr>
      </w:pPr>
      <w:r>
        <w:rPr>
          <w:rFonts w:hint="cs"/>
          <w:rtl/>
        </w:rPr>
        <w:t xml:space="preserve">לירות במפגינים זה חוקי. </w:t>
      </w:r>
    </w:p>
    <w:p w14:paraId="05E09E94" w14:textId="77777777" w:rsidR="00000000" w:rsidRDefault="004C51F7">
      <w:pPr>
        <w:pStyle w:val="a0"/>
        <w:ind w:firstLine="0"/>
        <w:rPr>
          <w:rFonts w:cs="David" w:hint="cs"/>
          <w:rtl/>
        </w:rPr>
      </w:pPr>
    </w:p>
    <w:p w14:paraId="153053E8" w14:textId="77777777" w:rsidR="00000000" w:rsidRDefault="004C51F7">
      <w:pPr>
        <w:pStyle w:val="-"/>
        <w:rPr>
          <w:rtl/>
        </w:rPr>
      </w:pPr>
      <w:bookmarkStart w:id="347" w:name="FS000000431T30_12_2003_21_12_32C"/>
      <w:bookmarkEnd w:id="347"/>
      <w:r>
        <w:rPr>
          <w:rtl/>
        </w:rPr>
        <w:t>קולט אביטל (העבודה</w:t>
      </w:r>
      <w:r>
        <w:rPr>
          <w:rtl/>
        </w:rPr>
        <w:t>-מימד):</w:t>
      </w:r>
    </w:p>
    <w:p w14:paraId="7A0FB156" w14:textId="77777777" w:rsidR="00000000" w:rsidRDefault="004C51F7">
      <w:pPr>
        <w:pStyle w:val="a0"/>
        <w:rPr>
          <w:rtl/>
        </w:rPr>
      </w:pPr>
    </w:p>
    <w:p w14:paraId="47132A13" w14:textId="77777777" w:rsidR="00000000" w:rsidRDefault="004C51F7">
      <w:pPr>
        <w:pStyle w:val="a0"/>
        <w:rPr>
          <w:rFonts w:hint="cs"/>
          <w:rtl/>
        </w:rPr>
      </w:pPr>
      <w:r>
        <w:rPr>
          <w:rFonts w:hint="cs"/>
          <w:rtl/>
        </w:rPr>
        <w:t xml:space="preserve">חבר הכנסת, אתה ודאי לא יודע מה חוקי, אם לשפוט לפי התנהגותך. אנחנו יודעים מה לא חוקי. </w:t>
      </w:r>
    </w:p>
    <w:p w14:paraId="4542023A" w14:textId="77777777" w:rsidR="00000000" w:rsidRDefault="004C51F7">
      <w:pPr>
        <w:pStyle w:val="a0"/>
        <w:ind w:firstLine="0"/>
        <w:rPr>
          <w:rFonts w:hint="cs"/>
          <w:rtl/>
        </w:rPr>
      </w:pPr>
    </w:p>
    <w:p w14:paraId="105C576B" w14:textId="77777777" w:rsidR="00000000" w:rsidRDefault="004C51F7">
      <w:pPr>
        <w:pStyle w:val="af1"/>
        <w:rPr>
          <w:rtl/>
        </w:rPr>
      </w:pPr>
      <w:r>
        <w:rPr>
          <w:rtl/>
        </w:rPr>
        <w:t>היו"ר יולי-יואל אדלשטיין:</w:t>
      </w:r>
    </w:p>
    <w:p w14:paraId="41927060" w14:textId="77777777" w:rsidR="00000000" w:rsidRDefault="004C51F7">
      <w:pPr>
        <w:pStyle w:val="a0"/>
        <w:rPr>
          <w:rtl/>
        </w:rPr>
      </w:pPr>
    </w:p>
    <w:p w14:paraId="29EDD7D0" w14:textId="77777777" w:rsidR="00000000" w:rsidRDefault="004C51F7">
      <w:pPr>
        <w:pStyle w:val="a0"/>
        <w:rPr>
          <w:rFonts w:hint="cs"/>
          <w:rtl/>
        </w:rPr>
      </w:pPr>
      <w:r>
        <w:rPr>
          <w:rFonts w:hint="cs"/>
          <w:rtl/>
        </w:rPr>
        <w:t xml:space="preserve">לא, לא, חברת הכנסת אביטל, את סיימת. תודה. אני דווקא שמחתי שיוציאו את הקריאות בזמן הזה. </w:t>
      </w:r>
    </w:p>
    <w:p w14:paraId="247CFE3C" w14:textId="77777777" w:rsidR="00000000" w:rsidRDefault="004C51F7">
      <w:pPr>
        <w:pStyle w:val="a0"/>
        <w:ind w:firstLine="0"/>
        <w:rPr>
          <w:rFonts w:hint="cs"/>
          <w:rtl/>
        </w:rPr>
      </w:pPr>
    </w:p>
    <w:p w14:paraId="6A321C0F" w14:textId="77777777" w:rsidR="00000000" w:rsidRDefault="004C51F7">
      <w:pPr>
        <w:pStyle w:val="af0"/>
        <w:rPr>
          <w:rtl/>
        </w:rPr>
      </w:pPr>
      <w:r>
        <w:rPr>
          <w:rFonts w:hint="eastAsia"/>
          <w:rtl/>
        </w:rPr>
        <w:t>עבד</w:t>
      </w:r>
      <w:r>
        <w:rPr>
          <w:rtl/>
        </w:rPr>
        <w:t>-אלמאלכ דהאמשה (רע"ם):</w:t>
      </w:r>
    </w:p>
    <w:p w14:paraId="1F6B6A9B" w14:textId="77777777" w:rsidR="00000000" w:rsidRDefault="004C51F7">
      <w:pPr>
        <w:pStyle w:val="a0"/>
        <w:rPr>
          <w:rFonts w:hint="cs"/>
          <w:rtl/>
        </w:rPr>
      </w:pPr>
    </w:p>
    <w:p w14:paraId="76E57926" w14:textId="77777777" w:rsidR="00000000" w:rsidRDefault="004C51F7">
      <w:pPr>
        <w:pStyle w:val="a0"/>
        <w:rPr>
          <w:rFonts w:hint="cs"/>
          <w:rtl/>
        </w:rPr>
      </w:pPr>
      <w:r>
        <w:rPr>
          <w:rFonts w:hint="cs"/>
          <w:rtl/>
        </w:rPr>
        <w:t>אם הם ערבים, זה ח</w:t>
      </w:r>
      <w:r>
        <w:rPr>
          <w:rFonts w:hint="cs"/>
          <w:rtl/>
        </w:rPr>
        <w:t xml:space="preserve">וקי. </w:t>
      </w:r>
    </w:p>
    <w:p w14:paraId="5C659386" w14:textId="77777777" w:rsidR="00000000" w:rsidRDefault="004C51F7">
      <w:pPr>
        <w:pStyle w:val="a0"/>
        <w:ind w:firstLine="0"/>
        <w:rPr>
          <w:rFonts w:hint="cs"/>
          <w:rtl/>
        </w:rPr>
      </w:pPr>
    </w:p>
    <w:p w14:paraId="3FD96B19" w14:textId="77777777" w:rsidR="00000000" w:rsidRDefault="004C51F7">
      <w:pPr>
        <w:pStyle w:val="af0"/>
        <w:rPr>
          <w:rtl/>
        </w:rPr>
      </w:pPr>
      <w:r>
        <w:rPr>
          <w:rFonts w:hint="eastAsia"/>
          <w:rtl/>
        </w:rPr>
        <w:t>סגן</w:t>
      </w:r>
      <w:r>
        <w:rPr>
          <w:rtl/>
        </w:rPr>
        <w:t xml:space="preserve"> שר הביטחון זאב בוים:</w:t>
      </w:r>
    </w:p>
    <w:p w14:paraId="12EE7BBF" w14:textId="77777777" w:rsidR="00000000" w:rsidRDefault="004C51F7">
      <w:pPr>
        <w:pStyle w:val="a0"/>
        <w:rPr>
          <w:rFonts w:hint="cs"/>
          <w:rtl/>
        </w:rPr>
      </w:pPr>
    </w:p>
    <w:p w14:paraId="620E03CF" w14:textId="77777777" w:rsidR="00000000" w:rsidRDefault="004C51F7">
      <w:pPr>
        <w:pStyle w:val="a0"/>
        <w:rPr>
          <w:rFonts w:hint="cs"/>
          <w:rtl/>
        </w:rPr>
      </w:pPr>
      <w:r>
        <w:rPr>
          <w:rFonts w:hint="cs"/>
          <w:rtl/>
        </w:rPr>
        <w:t xml:space="preserve">אל תתערב, היהודים נלחמים אחד בשני. </w:t>
      </w:r>
    </w:p>
    <w:p w14:paraId="4EB50998" w14:textId="77777777" w:rsidR="00000000" w:rsidRDefault="004C51F7">
      <w:pPr>
        <w:pStyle w:val="a0"/>
        <w:ind w:firstLine="0"/>
        <w:rPr>
          <w:rFonts w:hint="cs"/>
          <w:rtl/>
        </w:rPr>
      </w:pPr>
    </w:p>
    <w:p w14:paraId="123DED8E" w14:textId="77777777" w:rsidR="00000000" w:rsidRDefault="004C51F7">
      <w:pPr>
        <w:pStyle w:val="af0"/>
        <w:rPr>
          <w:rtl/>
        </w:rPr>
      </w:pPr>
      <w:r>
        <w:rPr>
          <w:rFonts w:hint="eastAsia"/>
          <w:rtl/>
        </w:rPr>
        <w:t>עבד</w:t>
      </w:r>
      <w:r>
        <w:rPr>
          <w:rtl/>
        </w:rPr>
        <w:t>-אלמאלכ דהאמשה (רע"ם):</w:t>
      </w:r>
    </w:p>
    <w:p w14:paraId="6CCF1230" w14:textId="77777777" w:rsidR="00000000" w:rsidRDefault="004C51F7">
      <w:pPr>
        <w:pStyle w:val="a0"/>
        <w:rPr>
          <w:rFonts w:hint="cs"/>
          <w:rtl/>
        </w:rPr>
      </w:pPr>
    </w:p>
    <w:p w14:paraId="5EF99EB7" w14:textId="77777777" w:rsidR="00000000" w:rsidRDefault="004C51F7">
      <w:pPr>
        <w:pStyle w:val="a0"/>
        <w:rPr>
          <w:rFonts w:hint="cs"/>
          <w:rtl/>
        </w:rPr>
      </w:pPr>
      <w:r>
        <w:rPr>
          <w:rFonts w:hint="cs"/>
          <w:rtl/>
        </w:rPr>
        <w:t>לא, לא, לא.</w:t>
      </w:r>
    </w:p>
    <w:p w14:paraId="294AC63F" w14:textId="77777777" w:rsidR="00000000" w:rsidRDefault="004C51F7">
      <w:pPr>
        <w:pStyle w:val="a0"/>
        <w:ind w:firstLine="0"/>
        <w:rPr>
          <w:rFonts w:hint="cs"/>
          <w:rtl/>
        </w:rPr>
      </w:pPr>
    </w:p>
    <w:p w14:paraId="34A42AB7" w14:textId="77777777" w:rsidR="00000000" w:rsidRDefault="004C51F7">
      <w:pPr>
        <w:pStyle w:val="af0"/>
        <w:rPr>
          <w:rtl/>
        </w:rPr>
      </w:pPr>
      <w:r>
        <w:rPr>
          <w:rFonts w:hint="eastAsia"/>
          <w:rtl/>
        </w:rPr>
        <w:t>יחיאל</w:t>
      </w:r>
      <w:r>
        <w:rPr>
          <w:rtl/>
        </w:rPr>
        <w:t xml:space="preserve"> חזן (הליכוד):</w:t>
      </w:r>
    </w:p>
    <w:p w14:paraId="1907816E" w14:textId="77777777" w:rsidR="00000000" w:rsidRDefault="004C51F7">
      <w:pPr>
        <w:pStyle w:val="a0"/>
        <w:rPr>
          <w:rFonts w:hint="cs"/>
          <w:rtl/>
        </w:rPr>
      </w:pPr>
    </w:p>
    <w:p w14:paraId="4FFD0F5C" w14:textId="77777777" w:rsidR="00000000" w:rsidRDefault="004C51F7">
      <w:pPr>
        <w:pStyle w:val="a0"/>
        <w:rPr>
          <w:rFonts w:hint="cs"/>
          <w:rtl/>
        </w:rPr>
      </w:pPr>
      <w:r>
        <w:rPr>
          <w:rFonts w:hint="cs"/>
          <w:rtl/>
        </w:rPr>
        <w:t>עם המשת"פים האלה - - -  מצוין.</w:t>
      </w:r>
    </w:p>
    <w:p w14:paraId="3A431151" w14:textId="77777777" w:rsidR="00000000" w:rsidRDefault="004C51F7">
      <w:pPr>
        <w:pStyle w:val="a0"/>
        <w:ind w:firstLine="0"/>
        <w:rPr>
          <w:rFonts w:hint="cs"/>
          <w:rtl/>
        </w:rPr>
      </w:pPr>
    </w:p>
    <w:p w14:paraId="39FC228C" w14:textId="77777777" w:rsidR="00000000" w:rsidRDefault="004C51F7">
      <w:pPr>
        <w:pStyle w:val="a"/>
        <w:rPr>
          <w:rtl/>
        </w:rPr>
      </w:pPr>
      <w:bookmarkStart w:id="348" w:name="FS000001062T30_12_2003_21_14_37"/>
      <w:bookmarkStart w:id="349" w:name="_Toc63488487"/>
      <w:bookmarkEnd w:id="348"/>
      <w:r>
        <w:rPr>
          <w:rFonts w:hint="eastAsia"/>
          <w:rtl/>
        </w:rPr>
        <w:t>ואסל</w:t>
      </w:r>
      <w:r>
        <w:rPr>
          <w:rtl/>
        </w:rPr>
        <w:t xml:space="preserve"> טאהא (בל"ד):</w:t>
      </w:r>
      <w:bookmarkEnd w:id="349"/>
    </w:p>
    <w:p w14:paraId="18C631B3" w14:textId="77777777" w:rsidR="00000000" w:rsidRDefault="004C51F7">
      <w:pPr>
        <w:pStyle w:val="a0"/>
        <w:rPr>
          <w:rFonts w:hint="cs"/>
          <w:rtl/>
        </w:rPr>
      </w:pPr>
    </w:p>
    <w:p w14:paraId="066D5588" w14:textId="77777777" w:rsidR="00000000" w:rsidRDefault="004C51F7">
      <w:pPr>
        <w:pStyle w:val="a0"/>
        <w:rPr>
          <w:rFonts w:hint="cs"/>
          <w:rtl/>
        </w:rPr>
      </w:pPr>
      <w:r>
        <w:rPr>
          <w:rFonts w:hint="cs"/>
          <w:rtl/>
        </w:rPr>
        <w:t>אדוני היושב-ראש - - -</w:t>
      </w:r>
    </w:p>
    <w:p w14:paraId="2B76EA0B" w14:textId="77777777" w:rsidR="00000000" w:rsidRDefault="004C51F7">
      <w:pPr>
        <w:pStyle w:val="a0"/>
        <w:ind w:firstLine="0"/>
        <w:rPr>
          <w:rFonts w:hint="cs"/>
          <w:rtl/>
        </w:rPr>
      </w:pPr>
    </w:p>
    <w:p w14:paraId="0BFD8536" w14:textId="77777777" w:rsidR="00000000" w:rsidRDefault="004C51F7">
      <w:pPr>
        <w:pStyle w:val="af1"/>
        <w:rPr>
          <w:rtl/>
        </w:rPr>
      </w:pPr>
      <w:r>
        <w:rPr>
          <w:rtl/>
        </w:rPr>
        <w:t>היו"ר יולי-יואל אדלשטיין:</w:t>
      </w:r>
    </w:p>
    <w:p w14:paraId="17EC1A99" w14:textId="77777777" w:rsidR="00000000" w:rsidRDefault="004C51F7">
      <w:pPr>
        <w:pStyle w:val="a0"/>
        <w:rPr>
          <w:rtl/>
        </w:rPr>
      </w:pPr>
    </w:p>
    <w:p w14:paraId="57C518FA" w14:textId="77777777" w:rsidR="00000000" w:rsidRDefault="004C51F7">
      <w:pPr>
        <w:pStyle w:val="a0"/>
        <w:rPr>
          <w:rFonts w:hint="cs"/>
          <w:rtl/>
        </w:rPr>
      </w:pPr>
      <w:r>
        <w:rPr>
          <w:rFonts w:hint="cs"/>
          <w:rtl/>
        </w:rPr>
        <w:t>לא, לא, אני עוד לא הפעלת</w:t>
      </w:r>
      <w:r>
        <w:rPr>
          <w:rFonts w:hint="cs"/>
          <w:rtl/>
        </w:rPr>
        <w:t xml:space="preserve">י את השעון אפילו. אני חושב שהאנשים מאוד נהנים מהדיאלוג. חבר הכנסת דהאמשה, סיימתם? חברת הכנסת אביטל. </w:t>
      </w:r>
    </w:p>
    <w:p w14:paraId="3F5C0DE8" w14:textId="77777777" w:rsidR="00000000" w:rsidRDefault="004C51F7">
      <w:pPr>
        <w:pStyle w:val="a0"/>
        <w:ind w:firstLine="0"/>
        <w:rPr>
          <w:rFonts w:hint="cs"/>
          <w:rtl/>
        </w:rPr>
      </w:pPr>
    </w:p>
    <w:p w14:paraId="498E4403" w14:textId="77777777" w:rsidR="00000000" w:rsidRDefault="004C51F7">
      <w:pPr>
        <w:pStyle w:val="af0"/>
        <w:rPr>
          <w:rtl/>
        </w:rPr>
      </w:pPr>
      <w:r>
        <w:rPr>
          <w:rFonts w:hint="eastAsia"/>
          <w:rtl/>
        </w:rPr>
        <w:t>אבשלום</w:t>
      </w:r>
      <w:r>
        <w:rPr>
          <w:rtl/>
        </w:rPr>
        <w:t xml:space="preserve"> וילן (מרצ):</w:t>
      </w:r>
    </w:p>
    <w:p w14:paraId="71D412E9" w14:textId="77777777" w:rsidR="00000000" w:rsidRDefault="004C51F7">
      <w:pPr>
        <w:pStyle w:val="a0"/>
        <w:rPr>
          <w:rFonts w:hint="cs"/>
          <w:rtl/>
        </w:rPr>
      </w:pPr>
    </w:p>
    <w:p w14:paraId="6FE65D18" w14:textId="77777777" w:rsidR="00000000" w:rsidRDefault="004C51F7">
      <w:pPr>
        <w:pStyle w:val="a0"/>
        <w:rPr>
          <w:rFonts w:hint="cs"/>
          <w:rtl/>
        </w:rPr>
      </w:pPr>
      <w:r>
        <w:rPr>
          <w:rFonts w:hint="cs"/>
          <w:rtl/>
        </w:rPr>
        <w:t xml:space="preserve">מי פה משת"פ? תטיף לנו בדיבורים? </w:t>
      </w:r>
    </w:p>
    <w:p w14:paraId="738E43A6" w14:textId="77777777" w:rsidR="00000000" w:rsidRDefault="004C51F7">
      <w:pPr>
        <w:pStyle w:val="a0"/>
        <w:rPr>
          <w:rFonts w:hint="cs"/>
          <w:rtl/>
        </w:rPr>
      </w:pPr>
    </w:p>
    <w:p w14:paraId="33C620BB" w14:textId="77777777" w:rsidR="00000000" w:rsidRDefault="004C51F7">
      <w:pPr>
        <w:pStyle w:val="af0"/>
        <w:rPr>
          <w:rtl/>
        </w:rPr>
      </w:pPr>
      <w:r>
        <w:rPr>
          <w:rFonts w:hint="eastAsia"/>
          <w:rtl/>
        </w:rPr>
        <w:t>קולט</w:t>
      </w:r>
      <w:r>
        <w:rPr>
          <w:rtl/>
        </w:rPr>
        <w:t xml:space="preserve"> אביטל (העבודה-מימד):</w:t>
      </w:r>
    </w:p>
    <w:p w14:paraId="52E26F4A" w14:textId="77777777" w:rsidR="00000000" w:rsidRDefault="004C51F7">
      <w:pPr>
        <w:pStyle w:val="a0"/>
        <w:rPr>
          <w:rFonts w:hint="cs"/>
          <w:rtl/>
        </w:rPr>
      </w:pPr>
    </w:p>
    <w:p w14:paraId="53D43D0D" w14:textId="77777777" w:rsidR="00000000" w:rsidRDefault="004C51F7">
      <w:pPr>
        <w:pStyle w:val="a0"/>
        <w:rPr>
          <w:rFonts w:hint="cs"/>
          <w:rtl/>
        </w:rPr>
      </w:pPr>
      <w:r>
        <w:rPr>
          <w:rFonts w:hint="cs"/>
          <w:rtl/>
        </w:rPr>
        <w:t xml:space="preserve">חזור בך מייד. </w:t>
      </w:r>
    </w:p>
    <w:p w14:paraId="10370D64" w14:textId="77777777" w:rsidR="00000000" w:rsidRDefault="004C51F7">
      <w:pPr>
        <w:pStyle w:val="a0"/>
        <w:ind w:firstLine="0"/>
        <w:rPr>
          <w:rFonts w:hint="cs"/>
          <w:rtl/>
        </w:rPr>
      </w:pPr>
    </w:p>
    <w:p w14:paraId="2B097DDC" w14:textId="77777777" w:rsidR="00000000" w:rsidRDefault="004C51F7">
      <w:pPr>
        <w:pStyle w:val="af1"/>
        <w:rPr>
          <w:rtl/>
        </w:rPr>
      </w:pPr>
      <w:r>
        <w:rPr>
          <w:rtl/>
        </w:rPr>
        <w:t>היו"ר יולי-יואל אדלשטיין:</w:t>
      </w:r>
    </w:p>
    <w:p w14:paraId="262E342B" w14:textId="77777777" w:rsidR="00000000" w:rsidRDefault="004C51F7">
      <w:pPr>
        <w:pStyle w:val="a0"/>
        <w:rPr>
          <w:rtl/>
        </w:rPr>
      </w:pPr>
    </w:p>
    <w:p w14:paraId="559427E4" w14:textId="77777777" w:rsidR="00000000" w:rsidRDefault="004C51F7">
      <w:pPr>
        <w:pStyle w:val="a0"/>
        <w:rPr>
          <w:rFonts w:hint="cs"/>
          <w:rtl/>
        </w:rPr>
      </w:pPr>
      <w:r>
        <w:rPr>
          <w:rFonts w:hint="cs"/>
          <w:rtl/>
        </w:rPr>
        <w:t xml:space="preserve">אני מבקש לשבת. אני מבקש לשבת. </w:t>
      </w:r>
    </w:p>
    <w:p w14:paraId="2FCB409A" w14:textId="77777777" w:rsidR="00000000" w:rsidRDefault="004C51F7">
      <w:pPr>
        <w:pStyle w:val="a0"/>
        <w:ind w:firstLine="0"/>
        <w:rPr>
          <w:rFonts w:hint="cs"/>
          <w:rtl/>
        </w:rPr>
      </w:pPr>
    </w:p>
    <w:p w14:paraId="237A2791" w14:textId="77777777" w:rsidR="00000000" w:rsidRDefault="004C51F7">
      <w:pPr>
        <w:pStyle w:val="af0"/>
        <w:rPr>
          <w:rtl/>
        </w:rPr>
      </w:pPr>
      <w:r>
        <w:rPr>
          <w:rFonts w:hint="eastAsia"/>
          <w:rtl/>
        </w:rPr>
        <w:t>אבשלום</w:t>
      </w:r>
      <w:r>
        <w:rPr>
          <w:rtl/>
        </w:rPr>
        <w:t xml:space="preserve"> וילן (מרצ):</w:t>
      </w:r>
    </w:p>
    <w:p w14:paraId="204CB46D" w14:textId="77777777" w:rsidR="00000000" w:rsidRDefault="004C51F7">
      <w:pPr>
        <w:pStyle w:val="a0"/>
        <w:rPr>
          <w:rFonts w:hint="cs"/>
          <w:rtl/>
        </w:rPr>
      </w:pPr>
    </w:p>
    <w:p w14:paraId="39B28FC4" w14:textId="77777777" w:rsidR="00000000" w:rsidRDefault="004C51F7">
      <w:pPr>
        <w:pStyle w:val="a0"/>
        <w:rPr>
          <w:rFonts w:hint="cs"/>
          <w:rtl/>
        </w:rPr>
      </w:pPr>
      <w:r>
        <w:rPr>
          <w:rFonts w:hint="cs"/>
          <w:rtl/>
        </w:rPr>
        <w:t>משת"פ? אני מבקש ממך לקרוא אותו לסדר ולהוציא את המלה מהפרוטוקול.</w:t>
      </w:r>
    </w:p>
    <w:p w14:paraId="124227B3" w14:textId="77777777" w:rsidR="00000000" w:rsidRDefault="004C51F7">
      <w:pPr>
        <w:pStyle w:val="a0"/>
        <w:ind w:firstLine="0"/>
        <w:rPr>
          <w:rFonts w:hint="cs"/>
          <w:rtl/>
        </w:rPr>
      </w:pPr>
    </w:p>
    <w:p w14:paraId="0EF9BB2C" w14:textId="77777777" w:rsidR="00000000" w:rsidRDefault="004C51F7">
      <w:pPr>
        <w:pStyle w:val="af1"/>
        <w:rPr>
          <w:rtl/>
        </w:rPr>
      </w:pPr>
      <w:r>
        <w:rPr>
          <w:rtl/>
        </w:rPr>
        <w:t>היו"ר יולי-יואל אדלשטיין:</w:t>
      </w:r>
    </w:p>
    <w:p w14:paraId="1D8E42DB" w14:textId="77777777" w:rsidR="00000000" w:rsidRDefault="004C51F7">
      <w:pPr>
        <w:pStyle w:val="a0"/>
        <w:rPr>
          <w:rtl/>
        </w:rPr>
      </w:pPr>
    </w:p>
    <w:p w14:paraId="75A7840D" w14:textId="77777777" w:rsidR="00000000" w:rsidRDefault="004C51F7">
      <w:pPr>
        <w:pStyle w:val="a0"/>
        <w:rPr>
          <w:rFonts w:hint="cs"/>
          <w:rtl/>
        </w:rPr>
      </w:pPr>
      <w:r>
        <w:rPr>
          <w:rFonts w:hint="cs"/>
          <w:rtl/>
        </w:rPr>
        <w:t xml:space="preserve">חבר הכנסת חזן ישב, חבר הכנסת וילן ישב. חבר הכנסת וילן ישב. </w:t>
      </w:r>
    </w:p>
    <w:p w14:paraId="3681E547" w14:textId="77777777" w:rsidR="00000000" w:rsidRDefault="004C51F7">
      <w:pPr>
        <w:pStyle w:val="a0"/>
        <w:ind w:firstLine="0"/>
        <w:rPr>
          <w:rFonts w:hint="cs"/>
          <w:rtl/>
        </w:rPr>
      </w:pPr>
    </w:p>
    <w:p w14:paraId="3045A6B1" w14:textId="77777777" w:rsidR="00000000" w:rsidRDefault="004C51F7">
      <w:pPr>
        <w:pStyle w:val="af0"/>
        <w:rPr>
          <w:rFonts w:hint="cs"/>
          <w:rtl/>
        </w:rPr>
      </w:pPr>
      <w:r>
        <w:rPr>
          <w:rFonts w:hint="cs"/>
          <w:rtl/>
        </w:rPr>
        <w:t>קריאה:</w:t>
      </w:r>
    </w:p>
    <w:p w14:paraId="7B189C3B" w14:textId="77777777" w:rsidR="00000000" w:rsidRDefault="004C51F7">
      <w:pPr>
        <w:pStyle w:val="a0"/>
        <w:ind w:firstLine="0"/>
        <w:rPr>
          <w:rFonts w:hint="cs"/>
          <w:rtl/>
        </w:rPr>
      </w:pPr>
    </w:p>
    <w:p w14:paraId="7A2E6BA8" w14:textId="77777777" w:rsidR="00000000" w:rsidRDefault="004C51F7">
      <w:pPr>
        <w:pStyle w:val="a0"/>
        <w:ind w:firstLine="720"/>
        <w:rPr>
          <w:rFonts w:hint="cs"/>
          <w:rtl/>
        </w:rPr>
      </w:pPr>
      <w:r>
        <w:rPr>
          <w:rFonts w:hint="cs"/>
          <w:rtl/>
        </w:rPr>
        <w:t>תתבייש לך.</w:t>
      </w:r>
    </w:p>
    <w:p w14:paraId="61E4FF58" w14:textId="77777777" w:rsidR="00000000" w:rsidRDefault="004C51F7">
      <w:pPr>
        <w:pStyle w:val="a0"/>
        <w:ind w:firstLine="0"/>
        <w:rPr>
          <w:rFonts w:hint="cs"/>
          <w:rtl/>
        </w:rPr>
      </w:pPr>
    </w:p>
    <w:p w14:paraId="2924C1CA" w14:textId="77777777" w:rsidR="00000000" w:rsidRDefault="004C51F7">
      <w:pPr>
        <w:pStyle w:val="af1"/>
        <w:rPr>
          <w:rtl/>
        </w:rPr>
      </w:pPr>
      <w:r>
        <w:rPr>
          <w:rtl/>
        </w:rPr>
        <w:t>היו"ר יולי-יואל אדלשטיין:</w:t>
      </w:r>
    </w:p>
    <w:p w14:paraId="022B2EAA" w14:textId="77777777" w:rsidR="00000000" w:rsidRDefault="004C51F7">
      <w:pPr>
        <w:pStyle w:val="a0"/>
        <w:rPr>
          <w:rtl/>
        </w:rPr>
      </w:pPr>
    </w:p>
    <w:p w14:paraId="4DA9DFC9" w14:textId="77777777" w:rsidR="00000000" w:rsidRDefault="004C51F7">
      <w:pPr>
        <w:pStyle w:val="a0"/>
        <w:rPr>
          <w:rFonts w:hint="cs"/>
          <w:rtl/>
        </w:rPr>
      </w:pPr>
      <w:r>
        <w:rPr>
          <w:rFonts w:hint="cs"/>
          <w:rtl/>
        </w:rPr>
        <w:t>אני לא שמעתי, מרוב צעקות, את המלה.</w:t>
      </w:r>
      <w:r>
        <w:rPr>
          <w:rFonts w:hint="cs"/>
          <w:rtl/>
        </w:rPr>
        <w:t xml:space="preserve"> אם תכתוב לי מה - - -</w:t>
      </w:r>
    </w:p>
    <w:p w14:paraId="08FB0C6C" w14:textId="77777777" w:rsidR="00000000" w:rsidRDefault="004C51F7">
      <w:pPr>
        <w:pStyle w:val="a0"/>
        <w:ind w:firstLine="0"/>
        <w:rPr>
          <w:rFonts w:hint="cs"/>
          <w:rtl/>
        </w:rPr>
      </w:pPr>
    </w:p>
    <w:p w14:paraId="22185305" w14:textId="77777777" w:rsidR="00000000" w:rsidRDefault="004C51F7">
      <w:pPr>
        <w:pStyle w:val="af0"/>
        <w:rPr>
          <w:rtl/>
        </w:rPr>
      </w:pPr>
      <w:r>
        <w:rPr>
          <w:rFonts w:hint="eastAsia"/>
          <w:rtl/>
        </w:rPr>
        <w:t>סגן</w:t>
      </w:r>
      <w:r>
        <w:rPr>
          <w:rtl/>
        </w:rPr>
        <w:t xml:space="preserve"> שר הביטחון זאב בוים:</w:t>
      </w:r>
    </w:p>
    <w:p w14:paraId="1A359ABF" w14:textId="77777777" w:rsidR="00000000" w:rsidRDefault="004C51F7">
      <w:pPr>
        <w:pStyle w:val="a0"/>
        <w:rPr>
          <w:rFonts w:hint="cs"/>
          <w:rtl/>
        </w:rPr>
      </w:pPr>
    </w:p>
    <w:p w14:paraId="157E4025" w14:textId="77777777" w:rsidR="00000000" w:rsidRDefault="004C51F7">
      <w:pPr>
        <w:pStyle w:val="a0"/>
        <w:ind w:firstLine="720"/>
        <w:rPr>
          <w:rFonts w:hint="cs"/>
          <w:rtl/>
        </w:rPr>
      </w:pPr>
      <w:r>
        <w:rPr>
          <w:rFonts w:hint="cs"/>
          <w:rtl/>
        </w:rPr>
        <w:t>תירגע.</w:t>
      </w:r>
    </w:p>
    <w:p w14:paraId="276F8C1B" w14:textId="77777777" w:rsidR="00000000" w:rsidRDefault="004C51F7">
      <w:pPr>
        <w:pStyle w:val="a0"/>
        <w:ind w:firstLine="0"/>
        <w:rPr>
          <w:rFonts w:hint="cs"/>
          <w:rtl/>
        </w:rPr>
      </w:pPr>
    </w:p>
    <w:p w14:paraId="7D5EB847" w14:textId="77777777" w:rsidR="00000000" w:rsidRDefault="004C51F7">
      <w:pPr>
        <w:pStyle w:val="af0"/>
        <w:rPr>
          <w:rtl/>
        </w:rPr>
      </w:pPr>
      <w:r>
        <w:rPr>
          <w:rFonts w:hint="eastAsia"/>
          <w:rtl/>
        </w:rPr>
        <w:t>יחיאל</w:t>
      </w:r>
      <w:r>
        <w:rPr>
          <w:rtl/>
        </w:rPr>
        <w:t xml:space="preserve"> חזן (הליכוד):</w:t>
      </w:r>
    </w:p>
    <w:p w14:paraId="35D07F25" w14:textId="77777777" w:rsidR="00000000" w:rsidRDefault="004C51F7">
      <w:pPr>
        <w:pStyle w:val="a0"/>
        <w:rPr>
          <w:rFonts w:hint="cs"/>
          <w:rtl/>
        </w:rPr>
      </w:pPr>
    </w:p>
    <w:p w14:paraId="1AAA71F4" w14:textId="77777777" w:rsidR="00000000" w:rsidRDefault="004C51F7">
      <w:pPr>
        <w:pStyle w:val="a0"/>
        <w:ind w:firstLine="720"/>
        <w:rPr>
          <w:rFonts w:hint="cs"/>
          <w:rtl/>
        </w:rPr>
      </w:pPr>
      <w:r>
        <w:rPr>
          <w:rFonts w:hint="cs"/>
          <w:rtl/>
        </w:rPr>
        <w:t>פאשיסטים, על מי אתה מגן?</w:t>
      </w:r>
    </w:p>
    <w:p w14:paraId="17E26A5F" w14:textId="77777777" w:rsidR="00000000" w:rsidRDefault="004C51F7">
      <w:pPr>
        <w:pStyle w:val="a0"/>
        <w:ind w:firstLine="0"/>
        <w:rPr>
          <w:rFonts w:hint="cs"/>
          <w:rtl/>
        </w:rPr>
      </w:pPr>
    </w:p>
    <w:p w14:paraId="641771FC" w14:textId="77777777" w:rsidR="00000000" w:rsidRDefault="004C51F7">
      <w:pPr>
        <w:pStyle w:val="af0"/>
        <w:rPr>
          <w:rtl/>
        </w:rPr>
      </w:pPr>
      <w:r>
        <w:rPr>
          <w:rFonts w:hint="eastAsia"/>
          <w:rtl/>
        </w:rPr>
        <w:t>אבשלום</w:t>
      </w:r>
      <w:r>
        <w:rPr>
          <w:rtl/>
        </w:rPr>
        <w:t xml:space="preserve"> וילן (מרצ):</w:t>
      </w:r>
    </w:p>
    <w:p w14:paraId="727CC894" w14:textId="77777777" w:rsidR="00000000" w:rsidRDefault="004C51F7">
      <w:pPr>
        <w:pStyle w:val="a0"/>
        <w:rPr>
          <w:rFonts w:hint="cs"/>
          <w:rtl/>
        </w:rPr>
      </w:pPr>
    </w:p>
    <w:p w14:paraId="3827D585" w14:textId="77777777" w:rsidR="00000000" w:rsidRDefault="004C51F7">
      <w:pPr>
        <w:pStyle w:val="a0"/>
        <w:ind w:firstLine="0"/>
        <w:rPr>
          <w:rFonts w:hint="cs"/>
          <w:rtl/>
        </w:rPr>
      </w:pPr>
      <w:r>
        <w:rPr>
          <w:rFonts w:hint="cs"/>
          <w:rtl/>
        </w:rPr>
        <w:tab/>
        <w:t xml:space="preserve">- - - משת"פ. אדוני היושב-ראש - - - את קולט. אני מבקש ממך לקרוא אותו לסדר. </w:t>
      </w:r>
    </w:p>
    <w:p w14:paraId="6B371D9D" w14:textId="77777777" w:rsidR="00000000" w:rsidRDefault="004C51F7">
      <w:pPr>
        <w:pStyle w:val="a0"/>
        <w:ind w:firstLine="0"/>
        <w:rPr>
          <w:rFonts w:hint="cs"/>
          <w:rtl/>
        </w:rPr>
      </w:pPr>
    </w:p>
    <w:p w14:paraId="3C78091F" w14:textId="77777777" w:rsidR="00000000" w:rsidRDefault="004C51F7">
      <w:pPr>
        <w:pStyle w:val="af1"/>
        <w:rPr>
          <w:rtl/>
        </w:rPr>
      </w:pPr>
      <w:r>
        <w:rPr>
          <w:rtl/>
        </w:rPr>
        <w:t>היו"ר יולי-יואל אדלשטיין:</w:t>
      </w:r>
    </w:p>
    <w:p w14:paraId="6402B21E" w14:textId="77777777" w:rsidR="00000000" w:rsidRDefault="004C51F7">
      <w:pPr>
        <w:pStyle w:val="a0"/>
        <w:rPr>
          <w:rtl/>
        </w:rPr>
      </w:pPr>
    </w:p>
    <w:p w14:paraId="56780A28" w14:textId="77777777" w:rsidR="00000000" w:rsidRDefault="004C51F7">
      <w:pPr>
        <w:pStyle w:val="a0"/>
        <w:rPr>
          <w:rFonts w:hint="cs"/>
          <w:rtl/>
        </w:rPr>
      </w:pPr>
      <w:r>
        <w:rPr>
          <w:rFonts w:hint="cs"/>
          <w:rtl/>
        </w:rPr>
        <w:t>אני חושב שחבר הכנסת חזן רוצה</w:t>
      </w:r>
      <w:r>
        <w:rPr>
          <w:rFonts w:hint="cs"/>
          <w:rtl/>
        </w:rPr>
        <w:t xml:space="preserve"> לחזור בו מהביטוי הזה. זה ביטוי לא ראוי לעמיתה בכנסת. חבר הכנסת חזן. </w:t>
      </w:r>
    </w:p>
    <w:p w14:paraId="562A7187" w14:textId="77777777" w:rsidR="00000000" w:rsidRDefault="004C51F7">
      <w:pPr>
        <w:pStyle w:val="a0"/>
        <w:ind w:firstLine="0"/>
        <w:rPr>
          <w:rFonts w:hint="cs"/>
          <w:rtl/>
        </w:rPr>
      </w:pPr>
    </w:p>
    <w:p w14:paraId="35522F72" w14:textId="77777777" w:rsidR="00000000" w:rsidRDefault="004C51F7">
      <w:pPr>
        <w:pStyle w:val="af0"/>
        <w:rPr>
          <w:rtl/>
        </w:rPr>
      </w:pPr>
      <w:r>
        <w:rPr>
          <w:rFonts w:hint="eastAsia"/>
          <w:rtl/>
        </w:rPr>
        <w:t>יחיאל</w:t>
      </w:r>
      <w:r>
        <w:rPr>
          <w:rtl/>
        </w:rPr>
        <w:t xml:space="preserve"> חזן (הליכוד):</w:t>
      </w:r>
    </w:p>
    <w:p w14:paraId="2CF2F55E" w14:textId="77777777" w:rsidR="00000000" w:rsidRDefault="004C51F7">
      <w:pPr>
        <w:pStyle w:val="a0"/>
        <w:rPr>
          <w:rFonts w:hint="cs"/>
          <w:rtl/>
        </w:rPr>
      </w:pPr>
    </w:p>
    <w:p w14:paraId="7FBBDF87" w14:textId="77777777" w:rsidR="00000000" w:rsidRDefault="004C51F7">
      <w:pPr>
        <w:pStyle w:val="a0"/>
        <w:rPr>
          <w:rFonts w:hint="cs"/>
          <w:rtl/>
        </w:rPr>
      </w:pPr>
      <w:r>
        <w:rPr>
          <w:rFonts w:hint="cs"/>
          <w:rtl/>
        </w:rPr>
        <w:t xml:space="preserve">בסדר, אני חוזר בי. </w:t>
      </w:r>
    </w:p>
    <w:p w14:paraId="657B29B7" w14:textId="77777777" w:rsidR="00000000" w:rsidRDefault="004C51F7">
      <w:pPr>
        <w:pStyle w:val="a0"/>
        <w:ind w:firstLine="0"/>
        <w:rPr>
          <w:rFonts w:hint="cs"/>
          <w:rtl/>
        </w:rPr>
      </w:pPr>
    </w:p>
    <w:p w14:paraId="40FC2C12" w14:textId="77777777" w:rsidR="00000000" w:rsidRDefault="004C51F7">
      <w:pPr>
        <w:pStyle w:val="af1"/>
        <w:rPr>
          <w:rtl/>
        </w:rPr>
      </w:pPr>
      <w:r>
        <w:rPr>
          <w:rtl/>
        </w:rPr>
        <w:t>היו"ר יולי-יואל אדלשטיין:</w:t>
      </w:r>
    </w:p>
    <w:p w14:paraId="2533792B" w14:textId="77777777" w:rsidR="00000000" w:rsidRDefault="004C51F7">
      <w:pPr>
        <w:pStyle w:val="a0"/>
        <w:rPr>
          <w:rtl/>
        </w:rPr>
      </w:pPr>
    </w:p>
    <w:p w14:paraId="42BC3D2A" w14:textId="77777777" w:rsidR="00000000" w:rsidRDefault="004C51F7">
      <w:pPr>
        <w:pStyle w:val="a0"/>
        <w:rPr>
          <w:rFonts w:hint="cs"/>
          <w:rtl/>
        </w:rPr>
      </w:pPr>
      <w:r>
        <w:rPr>
          <w:rFonts w:hint="cs"/>
          <w:rtl/>
        </w:rPr>
        <w:t>חבר הכנסת חזן חזר בו, ואני מבקש: הדיון טעון, רשימת הדוברים ארוכה. יש לי חשש סביר שיהיו גם דוברים מן השמאל וגם דוברים</w:t>
      </w:r>
      <w:r>
        <w:rPr>
          <w:rFonts w:hint="cs"/>
          <w:rtl/>
        </w:rPr>
        <w:t xml:space="preserve"> מן הימין. אני מבקש לא להתפרץ בכל פעם. חבר הכנסת ואסל טאהא, שלוש דקות לרשותך. </w:t>
      </w:r>
    </w:p>
    <w:p w14:paraId="4A83463B" w14:textId="77777777" w:rsidR="00000000" w:rsidRDefault="004C51F7">
      <w:pPr>
        <w:pStyle w:val="a0"/>
        <w:ind w:firstLine="0"/>
        <w:rPr>
          <w:rFonts w:hint="cs"/>
          <w:rtl/>
        </w:rPr>
      </w:pPr>
    </w:p>
    <w:p w14:paraId="292A1456" w14:textId="77777777" w:rsidR="00000000" w:rsidRDefault="004C51F7">
      <w:pPr>
        <w:pStyle w:val="-"/>
        <w:rPr>
          <w:rtl/>
        </w:rPr>
      </w:pPr>
      <w:bookmarkStart w:id="350" w:name="FS000001062T30_12_2003_21_21_24C"/>
      <w:bookmarkEnd w:id="350"/>
      <w:r>
        <w:rPr>
          <w:rtl/>
        </w:rPr>
        <w:t>ואסל טאהא (בל"ד):</w:t>
      </w:r>
    </w:p>
    <w:p w14:paraId="4E5AE4FC" w14:textId="77777777" w:rsidR="00000000" w:rsidRDefault="004C51F7">
      <w:pPr>
        <w:pStyle w:val="a0"/>
        <w:rPr>
          <w:rtl/>
        </w:rPr>
      </w:pPr>
    </w:p>
    <w:p w14:paraId="100F64CD" w14:textId="77777777" w:rsidR="00000000" w:rsidRDefault="004C51F7">
      <w:pPr>
        <w:pStyle w:val="a0"/>
        <w:rPr>
          <w:rFonts w:hint="cs"/>
          <w:rtl/>
        </w:rPr>
      </w:pPr>
      <w:r>
        <w:rPr>
          <w:rFonts w:hint="cs"/>
          <w:rtl/>
        </w:rPr>
        <w:t>אדוני היושב-ראש, חברי הכנסת, פציעתו של גיל נעמתי ופתיחה באש נגד שוחרי השלום שהפגינו נגד הגדר היא פציעה או פתיחה באש נגד שוחרי השלום בעולם.</w:t>
      </w:r>
    </w:p>
    <w:p w14:paraId="399ACA5D" w14:textId="77777777" w:rsidR="00000000" w:rsidRDefault="004C51F7">
      <w:pPr>
        <w:pStyle w:val="a0"/>
        <w:ind w:firstLine="0"/>
        <w:rPr>
          <w:rFonts w:hint="cs"/>
          <w:rtl/>
        </w:rPr>
      </w:pPr>
    </w:p>
    <w:p w14:paraId="02522CFA" w14:textId="77777777" w:rsidR="00000000" w:rsidRDefault="004C51F7">
      <w:pPr>
        <w:pStyle w:val="af0"/>
        <w:rPr>
          <w:rtl/>
        </w:rPr>
      </w:pPr>
      <w:r>
        <w:rPr>
          <w:rFonts w:hint="eastAsia"/>
          <w:rtl/>
        </w:rPr>
        <w:t>שאול</w:t>
      </w:r>
      <w:r>
        <w:rPr>
          <w:rtl/>
        </w:rPr>
        <w:t xml:space="preserve"> יהלום (מפד"ל</w:t>
      </w:r>
      <w:r>
        <w:rPr>
          <w:rtl/>
        </w:rPr>
        <w:t>):</w:t>
      </w:r>
    </w:p>
    <w:p w14:paraId="25942879" w14:textId="77777777" w:rsidR="00000000" w:rsidRDefault="004C51F7">
      <w:pPr>
        <w:pStyle w:val="a0"/>
        <w:rPr>
          <w:rFonts w:hint="cs"/>
          <w:rtl/>
        </w:rPr>
      </w:pPr>
    </w:p>
    <w:p w14:paraId="3FE15F89" w14:textId="77777777" w:rsidR="00000000" w:rsidRDefault="004C51F7">
      <w:pPr>
        <w:pStyle w:val="a0"/>
        <w:ind w:firstLine="720"/>
        <w:rPr>
          <w:rFonts w:hint="cs"/>
          <w:rtl/>
        </w:rPr>
      </w:pPr>
      <w:r>
        <w:rPr>
          <w:rFonts w:hint="cs"/>
          <w:rtl/>
        </w:rPr>
        <w:t>נגד האנרכיסטים.</w:t>
      </w:r>
    </w:p>
    <w:p w14:paraId="441AD061" w14:textId="77777777" w:rsidR="00000000" w:rsidRDefault="004C51F7">
      <w:pPr>
        <w:pStyle w:val="a0"/>
        <w:ind w:firstLine="0"/>
        <w:rPr>
          <w:rFonts w:hint="cs"/>
          <w:rtl/>
        </w:rPr>
      </w:pPr>
    </w:p>
    <w:p w14:paraId="53B8E943" w14:textId="77777777" w:rsidR="00000000" w:rsidRDefault="004C51F7">
      <w:pPr>
        <w:pStyle w:val="af0"/>
        <w:rPr>
          <w:rtl/>
        </w:rPr>
      </w:pPr>
      <w:r>
        <w:rPr>
          <w:rFonts w:hint="eastAsia"/>
          <w:rtl/>
        </w:rPr>
        <w:t>רוחמה</w:t>
      </w:r>
      <w:r>
        <w:rPr>
          <w:rtl/>
        </w:rPr>
        <w:t xml:space="preserve"> אברהם (הליכוד):</w:t>
      </w:r>
    </w:p>
    <w:p w14:paraId="77D988E0" w14:textId="77777777" w:rsidR="00000000" w:rsidRDefault="004C51F7">
      <w:pPr>
        <w:pStyle w:val="a0"/>
        <w:rPr>
          <w:rFonts w:hint="cs"/>
          <w:rtl/>
        </w:rPr>
      </w:pPr>
    </w:p>
    <w:p w14:paraId="6F64FBE6" w14:textId="77777777" w:rsidR="00000000" w:rsidRDefault="004C51F7">
      <w:pPr>
        <w:pStyle w:val="a0"/>
        <w:ind w:firstLine="720"/>
        <w:rPr>
          <w:rFonts w:hint="cs"/>
          <w:rtl/>
        </w:rPr>
      </w:pPr>
      <w:r>
        <w:rPr>
          <w:rFonts w:hint="cs"/>
          <w:rtl/>
        </w:rPr>
        <w:t>אנרכיסטים.</w:t>
      </w:r>
    </w:p>
    <w:p w14:paraId="10209095" w14:textId="77777777" w:rsidR="00000000" w:rsidRDefault="004C51F7">
      <w:pPr>
        <w:pStyle w:val="a0"/>
        <w:ind w:firstLine="0"/>
        <w:rPr>
          <w:rFonts w:hint="cs"/>
          <w:rtl/>
        </w:rPr>
      </w:pPr>
    </w:p>
    <w:p w14:paraId="4C575881" w14:textId="77777777" w:rsidR="00000000" w:rsidRDefault="004C51F7">
      <w:pPr>
        <w:pStyle w:val="-"/>
        <w:rPr>
          <w:rtl/>
        </w:rPr>
      </w:pPr>
      <w:bookmarkStart w:id="351" w:name="FS000001062T30_12_2003_21_22_23C"/>
      <w:bookmarkEnd w:id="351"/>
      <w:r>
        <w:rPr>
          <w:rtl/>
        </w:rPr>
        <w:t>ואסל טאהא (בל"ד):</w:t>
      </w:r>
    </w:p>
    <w:p w14:paraId="4DEB256E" w14:textId="77777777" w:rsidR="00000000" w:rsidRDefault="004C51F7">
      <w:pPr>
        <w:pStyle w:val="a0"/>
        <w:rPr>
          <w:rtl/>
        </w:rPr>
      </w:pPr>
    </w:p>
    <w:p w14:paraId="5107BB43" w14:textId="77777777" w:rsidR="00000000" w:rsidRDefault="004C51F7">
      <w:pPr>
        <w:pStyle w:val="a0"/>
        <w:rPr>
          <w:rFonts w:hint="cs"/>
          <w:rtl/>
        </w:rPr>
      </w:pPr>
      <w:r>
        <w:rPr>
          <w:rFonts w:hint="cs"/>
          <w:rtl/>
        </w:rPr>
        <w:t xml:space="preserve">אמירתו של הרמטכ"ל שכוחות הביטחון לא ידעו שעומדים בפניהם ישראלים </w:t>
      </w:r>
      <w:r>
        <w:rPr>
          <w:rtl/>
        </w:rPr>
        <w:t>–</w:t>
      </w:r>
      <w:r>
        <w:rPr>
          <w:rFonts w:hint="cs"/>
          <w:rtl/>
        </w:rPr>
        <w:t xml:space="preserve"> אצלנו בערבית אומרים: אלעוד'ר אקבח מן אד'-ד'נב -  זאת אומרת, הפרשנות, הסיבה,  גרועה מחטא. </w:t>
      </w:r>
    </w:p>
    <w:p w14:paraId="30A7CC10" w14:textId="77777777" w:rsidR="00000000" w:rsidRDefault="004C51F7">
      <w:pPr>
        <w:pStyle w:val="a0"/>
        <w:ind w:firstLine="0"/>
        <w:rPr>
          <w:rFonts w:hint="cs"/>
          <w:rtl/>
        </w:rPr>
      </w:pPr>
    </w:p>
    <w:p w14:paraId="304C49AC" w14:textId="77777777" w:rsidR="00000000" w:rsidRDefault="004C51F7">
      <w:pPr>
        <w:pStyle w:val="af0"/>
        <w:rPr>
          <w:rtl/>
        </w:rPr>
      </w:pPr>
      <w:r>
        <w:rPr>
          <w:rFonts w:hint="eastAsia"/>
          <w:rtl/>
        </w:rPr>
        <w:t>יחיאל</w:t>
      </w:r>
      <w:r>
        <w:rPr>
          <w:rtl/>
        </w:rPr>
        <w:t xml:space="preserve"> חזן (הליכוד):</w:t>
      </w:r>
    </w:p>
    <w:p w14:paraId="79B30660" w14:textId="77777777" w:rsidR="00000000" w:rsidRDefault="004C51F7">
      <w:pPr>
        <w:pStyle w:val="a0"/>
        <w:rPr>
          <w:rFonts w:hint="cs"/>
          <w:rtl/>
        </w:rPr>
      </w:pPr>
    </w:p>
    <w:p w14:paraId="6408883C" w14:textId="77777777" w:rsidR="00000000" w:rsidRDefault="004C51F7">
      <w:pPr>
        <w:pStyle w:val="a0"/>
        <w:rPr>
          <w:rFonts w:hint="cs"/>
          <w:rtl/>
        </w:rPr>
      </w:pPr>
      <w:r>
        <w:rPr>
          <w:rFonts w:hint="cs"/>
          <w:rtl/>
        </w:rPr>
        <w:t>- -</w:t>
      </w:r>
      <w:r>
        <w:rPr>
          <w:rFonts w:hint="cs"/>
          <w:rtl/>
        </w:rPr>
        <w:t xml:space="preserve"> - </w:t>
      </w:r>
    </w:p>
    <w:p w14:paraId="365F4D46" w14:textId="77777777" w:rsidR="00000000" w:rsidRDefault="004C51F7">
      <w:pPr>
        <w:pStyle w:val="a0"/>
        <w:ind w:firstLine="0"/>
        <w:rPr>
          <w:rFonts w:hint="cs"/>
          <w:rtl/>
        </w:rPr>
      </w:pPr>
    </w:p>
    <w:p w14:paraId="01244A5B" w14:textId="77777777" w:rsidR="00000000" w:rsidRDefault="004C51F7">
      <w:pPr>
        <w:pStyle w:val="af1"/>
        <w:rPr>
          <w:rtl/>
        </w:rPr>
      </w:pPr>
      <w:r>
        <w:rPr>
          <w:rtl/>
        </w:rPr>
        <w:t>היו"ר יולי-יואל אדלשטיין:</w:t>
      </w:r>
    </w:p>
    <w:p w14:paraId="684522F4" w14:textId="77777777" w:rsidR="00000000" w:rsidRDefault="004C51F7">
      <w:pPr>
        <w:pStyle w:val="a0"/>
        <w:rPr>
          <w:rtl/>
        </w:rPr>
      </w:pPr>
    </w:p>
    <w:p w14:paraId="3F5AD6B0" w14:textId="77777777" w:rsidR="00000000" w:rsidRDefault="004C51F7">
      <w:pPr>
        <w:pStyle w:val="a0"/>
        <w:rPr>
          <w:rFonts w:hint="cs"/>
          <w:rtl/>
        </w:rPr>
      </w:pPr>
      <w:r>
        <w:rPr>
          <w:rFonts w:hint="cs"/>
          <w:rtl/>
        </w:rPr>
        <w:t xml:space="preserve">חבר הכנסת חזן, תודה. </w:t>
      </w:r>
    </w:p>
    <w:p w14:paraId="1AEB0065" w14:textId="77777777" w:rsidR="00000000" w:rsidRDefault="004C51F7">
      <w:pPr>
        <w:pStyle w:val="a0"/>
        <w:ind w:firstLine="0"/>
        <w:rPr>
          <w:rFonts w:hint="cs"/>
          <w:rtl/>
        </w:rPr>
      </w:pPr>
    </w:p>
    <w:p w14:paraId="447AF018" w14:textId="77777777" w:rsidR="00000000" w:rsidRDefault="004C51F7">
      <w:pPr>
        <w:pStyle w:val="-"/>
        <w:rPr>
          <w:rtl/>
        </w:rPr>
      </w:pPr>
      <w:bookmarkStart w:id="352" w:name="FS000001062T30_12_2003_21_25_06C"/>
      <w:bookmarkEnd w:id="352"/>
      <w:r>
        <w:rPr>
          <w:rtl/>
        </w:rPr>
        <w:t>ואסל טאהא (בל"ד):</w:t>
      </w:r>
    </w:p>
    <w:p w14:paraId="3B59948C" w14:textId="77777777" w:rsidR="00000000" w:rsidRDefault="004C51F7">
      <w:pPr>
        <w:pStyle w:val="a0"/>
        <w:rPr>
          <w:rtl/>
        </w:rPr>
      </w:pPr>
    </w:p>
    <w:p w14:paraId="76A491CD" w14:textId="77777777" w:rsidR="00000000" w:rsidRDefault="004C51F7">
      <w:pPr>
        <w:pStyle w:val="a0"/>
        <w:rPr>
          <w:rFonts w:hint="cs"/>
          <w:rtl/>
        </w:rPr>
      </w:pPr>
      <w:r>
        <w:rPr>
          <w:rFonts w:hint="cs"/>
          <w:rtl/>
        </w:rPr>
        <w:t xml:space="preserve">הוא מצביע על מהותו, על מהות הפקודות שיש לו. מבדילים בין דם לדם. </w:t>
      </w:r>
    </w:p>
    <w:p w14:paraId="227A6899" w14:textId="77777777" w:rsidR="00000000" w:rsidRDefault="004C51F7">
      <w:pPr>
        <w:pStyle w:val="a0"/>
        <w:ind w:firstLine="0"/>
        <w:rPr>
          <w:rFonts w:hint="cs"/>
          <w:rtl/>
        </w:rPr>
      </w:pPr>
    </w:p>
    <w:p w14:paraId="4D0B8AA0" w14:textId="77777777" w:rsidR="00000000" w:rsidRDefault="004C51F7">
      <w:pPr>
        <w:pStyle w:val="af0"/>
        <w:rPr>
          <w:rtl/>
        </w:rPr>
      </w:pPr>
      <w:r>
        <w:rPr>
          <w:rFonts w:hint="eastAsia"/>
          <w:rtl/>
        </w:rPr>
        <w:t>שאול</w:t>
      </w:r>
      <w:r>
        <w:rPr>
          <w:rtl/>
        </w:rPr>
        <w:t xml:space="preserve"> יהלום (מפד"ל):</w:t>
      </w:r>
    </w:p>
    <w:p w14:paraId="4ED1FC2F" w14:textId="77777777" w:rsidR="00000000" w:rsidRDefault="004C51F7">
      <w:pPr>
        <w:pStyle w:val="a0"/>
        <w:rPr>
          <w:rFonts w:hint="cs"/>
          <w:rtl/>
        </w:rPr>
      </w:pPr>
    </w:p>
    <w:p w14:paraId="68C46BAB" w14:textId="77777777" w:rsidR="00000000" w:rsidRDefault="004C51F7">
      <w:pPr>
        <w:pStyle w:val="a0"/>
        <w:ind w:firstLine="720"/>
        <w:rPr>
          <w:rFonts w:hint="cs"/>
          <w:rtl/>
        </w:rPr>
      </w:pPr>
      <w:r>
        <w:rPr>
          <w:rFonts w:hint="cs"/>
          <w:rtl/>
        </w:rPr>
        <w:t xml:space="preserve">אנחנו - - - </w:t>
      </w:r>
    </w:p>
    <w:p w14:paraId="52635BBB" w14:textId="77777777" w:rsidR="00000000" w:rsidRDefault="004C51F7">
      <w:pPr>
        <w:pStyle w:val="a0"/>
        <w:ind w:firstLine="0"/>
        <w:rPr>
          <w:rFonts w:hint="cs"/>
          <w:rtl/>
        </w:rPr>
      </w:pPr>
    </w:p>
    <w:p w14:paraId="48C30241" w14:textId="77777777" w:rsidR="00000000" w:rsidRDefault="004C51F7">
      <w:pPr>
        <w:pStyle w:val="-"/>
        <w:rPr>
          <w:rtl/>
        </w:rPr>
      </w:pPr>
      <w:bookmarkStart w:id="353" w:name="FS000001062T30_12_2003_21_25_29C"/>
      <w:bookmarkEnd w:id="353"/>
      <w:r>
        <w:rPr>
          <w:rtl/>
        </w:rPr>
        <w:t>ואסל טאהא (בל"ד):</w:t>
      </w:r>
    </w:p>
    <w:p w14:paraId="7C3A51F9" w14:textId="77777777" w:rsidR="00000000" w:rsidRDefault="004C51F7">
      <w:pPr>
        <w:pStyle w:val="a0"/>
        <w:rPr>
          <w:rtl/>
        </w:rPr>
      </w:pPr>
    </w:p>
    <w:p w14:paraId="6467BFE8" w14:textId="77777777" w:rsidR="00000000" w:rsidRDefault="004C51F7">
      <w:pPr>
        <w:pStyle w:val="a0"/>
        <w:rPr>
          <w:rFonts w:hint="cs"/>
          <w:rtl/>
        </w:rPr>
      </w:pPr>
      <w:r>
        <w:rPr>
          <w:rFonts w:hint="cs"/>
          <w:rtl/>
        </w:rPr>
        <w:t>זאת אומרת, עם פלסטינים כן לפתוח באש, כן לירות, כן לרצוח, כן לה</w:t>
      </w:r>
      <w:r>
        <w:rPr>
          <w:rFonts w:hint="cs"/>
          <w:rtl/>
        </w:rPr>
        <w:t xml:space="preserve">רוג. </w:t>
      </w:r>
    </w:p>
    <w:p w14:paraId="7B3A0A42" w14:textId="77777777" w:rsidR="00000000" w:rsidRDefault="004C51F7">
      <w:pPr>
        <w:pStyle w:val="a0"/>
        <w:ind w:firstLine="0"/>
        <w:rPr>
          <w:rFonts w:hint="cs"/>
          <w:rtl/>
        </w:rPr>
      </w:pPr>
    </w:p>
    <w:p w14:paraId="7CA88427" w14:textId="77777777" w:rsidR="00000000" w:rsidRDefault="004C51F7">
      <w:pPr>
        <w:pStyle w:val="af0"/>
        <w:rPr>
          <w:rtl/>
        </w:rPr>
      </w:pPr>
      <w:r>
        <w:rPr>
          <w:rFonts w:hint="eastAsia"/>
          <w:rtl/>
        </w:rPr>
        <w:t>שאול</w:t>
      </w:r>
      <w:r>
        <w:rPr>
          <w:rtl/>
        </w:rPr>
        <w:t xml:space="preserve"> יהלום (מפד"ל):</w:t>
      </w:r>
    </w:p>
    <w:p w14:paraId="67E2C7DF" w14:textId="77777777" w:rsidR="00000000" w:rsidRDefault="004C51F7">
      <w:pPr>
        <w:pStyle w:val="a0"/>
        <w:ind w:firstLine="0"/>
        <w:rPr>
          <w:rFonts w:hint="cs"/>
          <w:rtl/>
        </w:rPr>
      </w:pPr>
      <w:r>
        <w:rPr>
          <w:rFonts w:hint="cs"/>
          <w:rtl/>
        </w:rPr>
        <w:tab/>
      </w:r>
    </w:p>
    <w:p w14:paraId="021AB206" w14:textId="77777777" w:rsidR="00000000" w:rsidRDefault="004C51F7">
      <w:pPr>
        <w:pStyle w:val="a0"/>
        <w:ind w:firstLine="720"/>
        <w:rPr>
          <w:rFonts w:hint="cs"/>
          <w:rtl/>
        </w:rPr>
      </w:pPr>
      <w:r>
        <w:rPr>
          <w:rFonts w:hint="cs"/>
          <w:rtl/>
        </w:rPr>
        <w:t xml:space="preserve">אז נהרוס את הגדר עם הפלסטינים, הם לא באו לדבר שלום. </w:t>
      </w:r>
    </w:p>
    <w:p w14:paraId="552C34E5" w14:textId="77777777" w:rsidR="00000000" w:rsidRDefault="004C51F7">
      <w:pPr>
        <w:pStyle w:val="a0"/>
        <w:ind w:firstLine="0"/>
        <w:rPr>
          <w:rFonts w:hint="cs"/>
          <w:rtl/>
        </w:rPr>
      </w:pPr>
    </w:p>
    <w:p w14:paraId="1BF60F2F" w14:textId="77777777" w:rsidR="00000000" w:rsidRDefault="004C51F7">
      <w:pPr>
        <w:pStyle w:val="af1"/>
        <w:rPr>
          <w:rtl/>
        </w:rPr>
      </w:pPr>
      <w:r>
        <w:rPr>
          <w:rtl/>
        </w:rPr>
        <w:t>היו"ר יולי-יואל אדלשטיין:</w:t>
      </w:r>
    </w:p>
    <w:p w14:paraId="49B14E52" w14:textId="77777777" w:rsidR="00000000" w:rsidRDefault="004C51F7">
      <w:pPr>
        <w:pStyle w:val="a0"/>
        <w:rPr>
          <w:rtl/>
        </w:rPr>
      </w:pPr>
    </w:p>
    <w:p w14:paraId="32168E3C" w14:textId="77777777" w:rsidR="00000000" w:rsidRDefault="004C51F7">
      <w:pPr>
        <w:pStyle w:val="a0"/>
        <w:rPr>
          <w:rFonts w:hint="cs"/>
          <w:rtl/>
        </w:rPr>
      </w:pPr>
      <w:r>
        <w:rPr>
          <w:rFonts w:hint="cs"/>
          <w:rtl/>
        </w:rPr>
        <w:t xml:space="preserve">שאול יהלום, חבר הכנסת יהלום, תודה. </w:t>
      </w:r>
    </w:p>
    <w:p w14:paraId="265B6399" w14:textId="77777777" w:rsidR="00000000" w:rsidRDefault="004C51F7">
      <w:pPr>
        <w:pStyle w:val="a0"/>
        <w:ind w:firstLine="0"/>
        <w:rPr>
          <w:rFonts w:hint="cs"/>
          <w:rtl/>
        </w:rPr>
      </w:pPr>
    </w:p>
    <w:p w14:paraId="1B08A938" w14:textId="77777777" w:rsidR="00000000" w:rsidRDefault="004C51F7">
      <w:pPr>
        <w:pStyle w:val="-"/>
        <w:rPr>
          <w:rtl/>
        </w:rPr>
      </w:pPr>
      <w:bookmarkStart w:id="354" w:name="FS000001062T30_12_2003_21_26_12C"/>
      <w:bookmarkEnd w:id="354"/>
      <w:r>
        <w:rPr>
          <w:rtl/>
        </w:rPr>
        <w:t>ואסל טאהא (בל"ד):</w:t>
      </w:r>
    </w:p>
    <w:p w14:paraId="36508B82" w14:textId="77777777" w:rsidR="00000000" w:rsidRDefault="004C51F7">
      <w:pPr>
        <w:pStyle w:val="a0"/>
        <w:rPr>
          <w:rtl/>
        </w:rPr>
      </w:pPr>
    </w:p>
    <w:p w14:paraId="4B04BC9D" w14:textId="77777777" w:rsidR="00000000" w:rsidRDefault="004C51F7">
      <w:pPr>
        <w:pStyle w:val="a0"/>
        <w:rPr>
          <w:rFonts w:hint="cs"/>
          <w:rtl/>
        </w:rPr>
      </w:pPr>
      <w:r>
        <w:rPr>
          <w:rFonts w:hint="cs"/>
          <w:rtl/>
        </w:rPr>
        <w:t xml:space="preserve">הגדר צריכה להיהרס, הגדר הזאת היא גדר מול השלום. </w:t>
      </w:r>
    </w:p>
    <w:p w14:paraId="0FC4AA54" w14:textId="77777777" w:rsidR="00000000" w:rsidRDefault="004C51F7">
      <w:pPr>
        <w:pStyle w:val="a0"/>
        <w:ind w:firstLine="0"/>
        <w:rPr>
          <w:rFonts w:hint="cs"/>
          <w:rtl/>
        </w:rPr>
      </w:pPr>
    </w:p>
    <w:p w14:paraId="06C72373" w14:textId="77777777" w:rsidR="00000000" w:rsidRDefault="004C51F7">
      <w:pPr>
        <w:pStyle w:val="af0"/>
        <w:rPr>
          <w:rtl/>
        </w:rPr>
      </w:pPr>
      <w:r>
        <w:rPr>
          <w:rFonts w:hint="eastAsia"/>
          <w:rtl/>
        </w:rPr>
        <w:t>יחיאל</w:t>
      </w:r>
      <w:r>
        <w:rPr>
          <w:rtl/>
        </w:rPr>
        <w:t xml:space="preserve"> חזן (הליכוד):</w:t>
      </w:r>
    </w:p>
    <w:p w14:paraId="20A79878" w14:textId="77777777" w:rsidR="00000000" w:rsidRDefault="004C51F7">
      <w:pPr>
        <w:pStyle w:val="a0"/>
        <w:rPr>
          <w:rFonts w:hint="cs"/>
          <w:rtl/>
        </w:rPr>
      </w:pPr>
    </w:p>
    <w:p w14:paraId="5890F514" w14:textId="77777777" w:rsidR="00000000" w:rsidRDefault="004C51F7">
      <w:pPr>
        <w:pStyle w:val="a0"/>
        <w:ind w:firstLine="720"/>
        <w:rPr>
          <w:rFonts w:hint="cs"/>
          <w:rtl/>
        </w:rPr>
      </w:pPr>
      <w:r>
        <w:rPr>
          <w:rFonts w:hint="cs"/>
          <w:rtl/>
        </w:rPr>
        <w:t>איזה שלום?</w:t>
      </w:r>
    </w:p>
    <w:p w14:paraId="4C16F707" w14:textId="77777777" w:rsidR="00000000" w:rsidRDefault="004C51F7">
      <w:pPr>
        <w:pStyle w:val="a0"/>
        <w:ind w:firstLine="0"/>
        <w:rPr>
          <w:rFonts w:hint="cs"/>
          <w:rtl/>
        </w:rPr>
      </w:pPr>
    </w:p>
    <w:p w14:paraId="280F9D90" w14:textId="77777777" w:rsidR="00000000" w:rsidRDefault="004C51F7">
      <w:pPr>
        <w:pStyle w:val="af0"/>
        <w:rPr>
          <w:rtl/>
        </w:rPr>
      </w:pPr>
      <w:r>
        <w:rPr>
          <w:rFonts w:hint="eastAsia"/>
          <w:rtl/>
        </w:rPr>
        <w:t>רוחמה</w:t>
      </w:r>
      <w:r>
        <w:rPr>
          <w:rtl/>
        </w:rPr>
        <w:t xml:space="preserve"> א</w:t>
      </w:r>
      <w:r>
        <w:rPr>
          <w:rtl/>
        </w:rPr>
        <w:t>ברהם (הליכוד):</w:t>
      </w:r>
    </w:p>
    <w:p w14:paraId="7A1C64DE" w14:textId="77777777" w:rsidR="00000000" w:rsidRDefault="004C51F7">
      <w:pPr>
        <w:pStyle w:val="a0"/>
        <w:rPr>
          <w:rFonts w:hint="cs"/>
          <w:rtl/>
        </w:rPr>
      </w:pPr>
    </w:p>
    <w:p w14:paraId="2E568466" w14:textId="77777777" w:rsidR="00000000" w:rsidRDefault="004C51F7">
      <w:pPr>
        <w:pStyle w:val="a0"/>
        <w:ind w:firstLine="720"/>
        <w:rPr>
          <w:rFonts w:hint="cs"/>
          <w:rtl/>
        </w:rPr>
      </w:pPr>
      <w:r>
        <w:rPr>
          <w:rFonts w:hint="cs"/>
          <w:rtl/>
        </w:rPr>
        <w:t>איזה שלום?</w:t>
      </w:r>
    </w:p>
    <w:p w14:paraId="4821F853" w14:textId="77777777" w:rsidR="00000000" w:rsidRDefault="004C51F7">
      <w:pPr>
        <w:pStyle w:val="a0"/>
        <w:ind w:firstLine="0"/>
        <w:rPr>
          <w:rFonts w:hint="cs"/>
          <w:rtl/>
        </w:rPr>
      </w:pPr>
    </w:p>
    <w:p w14:paraId="5A4055A0" w14:textId="77777777" w:rsidR="00000000" w:rsidRDefault="004C51F7">
      <w:pPr>
        <w:pStyle w:val="-"/>
        <w:rPr>
          <w:rtl/>
        </w:rPr>
      </w:pPr>
      <w:bookmarkStart w:id="355" w:name="FS000001062T30_12_2003_21_26_42C"/>
      <w:bookmarkEnd w:id="355"/>
      <w:r>
        <w:rPr>
          <w:rtl/>
        </w:rPr>
        <w:t>ואסל טאהא (בל"ד):</w:t>
      </w:r>
    </w:p>
    <w:p w14:paraId="7121D448" w14:textId="77777777" w:rsidR="00000000" w:rsidRDefault="004C51F7">
      <w:pPr>
        <w:pStyle w:val="a0"/>
        <w:rPr>
          <w:rtl/>
        </w:rPr>
      </w:pPr>
    </w:p>
    <w:p w14:paraId="39D9C358" w14:textId="77777777" w:rsidR="00000000" w:rsidRDefault="004C51F7">
      <w:pPr>
        <w:pStyle w:val="a0"/>
        <w:rPr>
          <w:rFonts w:hint="cs"/>
          <w:rtl/>
        </w:rPr>
      </w:pPr>
      <w:r>
        <w:rPr>
          <w:rFonts w:hint="cs"/>
          <w:rtl/>
        </w:rPr>
        <w:t xml:space="preserve">מי שתומך בגדר לא רוצה שלום. </w:t>
      </w:r>
    </w:p>
    <w:p w14:paraId="7227E41A" w14:textId="77777777" w:rsidR="00000000" w:rsidRDefault="004C51F7">
      <w:pPr>
        <w:pStyle w:val="a0"/>
        <w:ind w:firstLine="0"/>
        <w:rPr>
          <w:rFonts w:hint="cs"/>
          <w:rtl/>
        </w:rPr>
      </w:pPr>
    </w:p>
    <w:p w14:paraId="7F66B12D" w14:textId="77777777" w:rsidR="00000000" w:rsidRDefault="004C51F7">
      <w:pPr>
        <w:pStyle w:val="af0"/>
        <w:rPr>
          <w:rtl/>
        </w:rPr>
      </w:pPr>
      <w:r>
        <w:rPr>
          <w:rFonts w:hint="eastAsia"/>
          <w:rtl/>
        </w:rPr>
        <w:t>שאול</w:t>
      </w:r>
      <w:r>
        <w:rPr>
          <w:rtl/>
        </w:rPr>
        <w:t xml:space="preserve"> יהלום (מפד"ל):</w:t>
      </w:r>
    </w:p>
    <w:p w14:paraId="21A815BE" w14:textId="77777777" w:rsidR="00000000" w:rsidRDefault="004C51F7">
      <w:pPr>
        <w:pStyle w:val="a0"/>
        <w:rPr>
          <w:rFonts w:hint="cs"/>
          <w:rtl/>
        </w:rPr>
      </w:pPr>
    </w:p>
    <w:p w14:paraId="4856E062" w14:textId="77777777" w:rsidR="00000000" w:rsidRDefault="004C51F7">
      <w:pPr>
        <w:pStyle w:val="a0"/>
        <w:ind w:firstLine="720"/>
        <w:rPr>
          <w:rFonts w:hint="cs"/>
          <w:rtl/>
        </w:rPr>
      </w:pPr>
      <w:r>
        <w:rPr>
          <w:rFonts w:hint="cs"/>
          <w:rtl/>
        </w:rPr>
        <w:t>איזה שלום?</w:t>
      </w:r>
    </w:p>
    <w:p w14:paraId="47EAD895" w14:textId="77777777" w:rsidR="00000000" w:rsidRDefault="004C51F7">
      <w:pPr>
        <w:pStyle w:val="a0"/>
        <w:ind w:firstLine="0"/>
        <w:rPr>
          <w:rFonts w:hint="cs"/>
          <w:rtl/>
        </w:rPr>
      </w:pPr>
    </w:p>
    <w:p w14:paraId="1783A2D3" w14:textId="77777777" w:rsidR="00000000" w:rsidRDefault="004C51F7">
      <w:pPr>
        <w:pStyle w:val="af0"/>
        <w:rPr>
          <w:rtl/>
        </w:rPr>
      </w:pPr>
      <w:r>
        <w:rPr>
          <w:rFonts w:hint="eastAsia"/>
          <w:rtl/>
        </w:rPr>
        <w:t>רוחמה</w:t>
      </w:r>
      <w:r>
        <w:rPr>
          <w:rtl/>
        </w:rPr>
        <w:t xml:space="preserve"> אברהם (הליכוד):</w:t>
      </w:r>
    </w:p>
    <w:p w14:paraId="300A3233" w14:textId="77777777" w:rsidR="00000000" w:rsidRDefault="004C51F7">
      <w:pPr>
        <w:pStyle w:val="a0"/>
        <w:rPr>
          <w:rFonts w:hint="cs"/>
          <w:rtl/>
        </w:rPr>
      </w:pPr>
    </w:p>
    <w:p w14:paraId="12349530" w14:textId="77777777" w:rsidR="00000000" w:rsidRDefault="004C51F7">
      <w:pPr>
        <w:pStyle w:val="a0"/>
        <w:rPr>
          <w:rFonts w:hint="cs"/>
          <w:rtl/>
        </w:rPr>
      </w:pPr>
      <w:r>
        <w:rPr>
          <w:rFonts w:hint="cs"/>
          <w:rtl/>
        </w:rPr>
        <w:t>איזה שלום?</w:t>
      </w:r>
    </w:p>
    <w:p w14:paraId="064C10EE" w14:textId="77777777" w:rsidR="00000000" w:rsidRDefault="004C51F7">
      <w:pPr>
        <w:pStyle w:val="a0"/>
        <w:ind w:firstLine="0"/>
        <w:rPr>
          <w:rFonts w:hint="cs"/>
          <w:rtl/>
        </w:rPr>
      </w:pPr>
    </w:p>
    <w:p w14:paraId="2F3240AC" w14:textId="77777777" w:rsidR="00000000" w:rsidRDefault="004C51F7">
      <w:pPr>
        <w:pStyle w:val="-"/>
        <w:rPr>
          <w:rtl/>
        </w:rPr>
      </w:pPr>
      <w:bookmarkStart w:id="356" w:name="FS000001062T30_12_2003_21_27_07C"/>
      <w:bookmarkEnd w:id="356"/>
      <w:r>
        <w:rPr>
          <w:rtl/>
        </w:rPr>
        <w:t>ואסל טאהא (בל"ד):</w:t>
      </w:r>
    </w:p>
    <w:p w14:paraId="35E7C187" w14:textId="77777777" w:rsidR="00000000" w:rsidRDefault="004C51F7">
      <w:pPr>
        <w:pStyle w:val="a0"/>
        <w:rPr>
          <w:rtl/>
        </w:rPr>
      </w:pPr>
    </w:p>
    <w:p w14:paraId="16F836FB" w14:textId="77777777" w:rsidR="00000000" w:rsidRDefault="004C51F7">
      <w:pPr>
        <w:pStyle w:val="a0"/>
        <w:rPr>
          <w:rFonts w:hint="cs"/>
          <w:rtl/>
        </w:rPr>
      </w:pPr>
      <w:r>
        <w:rPr>
          <w:rFonts w:hint="cs"/>
          <w:rtl/>
        </w:rPr>
        <w:t xml:space="preserve">מי שתומך בגדר מרחיק את השלום. </w:t>
      </w:r>
    </w:p>
    <w:p w14:paraId="4B61F3FB" w14:textId="77777777" w:rsidR="00000000" w:rsidRDefault="004C51F7">
      <w:pPr>
        <w:pStyle w:val="a0"/>
        <w:ind w:firstLine="0"/>
        <w:rPr>
          <w:rFonts w:hint="cs"/>
          <w:rtl/>
        </w:rPr>
      </w:pPr>
    </w:p>
    <w:p w14:paraId="07D9B1E3" w14:textId="77777777" w:rsidR="00000000" w:rsidRDefault="004C51F7">
      <w:pPr>
        <w:pStyle w:val="af0"/>
        <w:rPr>
          <w:rtl/>
        </w:rPr>
      </w:pPr>
      <w:r>
        <w:rPr>
          <w:rFonts w:hint="eastAsia"/>
          <w:rtl/>
        </w:rPr>
        <w:t>יחיאל</w:t>
      </w:r>
      <w:r>
        <w:rPr>
          <w:rtl/>
        </w:rPr>
        <w:t xml:space="preserve"> חזן (הליכוד):</w:t>
      </w:r>
    </w:p>
    <w:p w14:paraId="458A12CD" w14:textId="77777777" w:rsidR="00000000" w:rsidRDefault="004C51F7">
      <w:pPr>
        <w:pStyle w:val="a0"/>
        <w:rPr>
          <w:rFonts w:hint="cs"/>
          <w:rtl/>
        </w:rPr>
      </w:pPr>
    </w:p>
    <w:p w14:paraId="5D002B4C" w14:textId="77777777" w:rsidR="00000000" w:rsidRDefault="004C51F7">
      <w:pPr>
        <w:pStyle w:val="a0"/>
        <w:ind w:firstLine="0"/>
        <w:rPr>
          <w:rFonts w:hint="cs"/>
          <w:rtl/>
        </w:rPr>
      </w:pPr>
      <w:r>
        <w:rPr>
          <w:rFonts w:hint="cs"/>
          <w:rtl/>
        </w:rPr>
        <w:tab/>
        <w:t>על איזה שלום אתה מדבר?</w:t>
      </w:r>
    </w:p>
    <w:p w14:paraId="6A89E0DE" w14:textId="77777777" w:rsidR="00000000" w:rsidRDefault="004C51F7">
      <w:pPr>
        <w:pStyle w:val="a0"/>
        <w:ind w:firstLine="0"/>
        <w:rPr>
          <w:rFonts w:hint="cs"/>
          <w:rtl/>
        </w:rPr>
      </w:pPr>
    </w:p>
    <w:p w14:paraId="468491D2" w14:textId="77777777" w:rsidR="00000000" w:rsidRDefault="004C51F7">
      <w:pPr>
        <w:pStyle w:val="-"/>
        <w:rPr>
          <w:rtl/>
        </w:rPr>
      </w:pPr>
      <w:bookmarkStart w:id="357" w:name="FS000001062T30_12_2003_21_27_44C"/>
      <w:bookmarkEnd w:id="357"/>
      <w:r>
        <w:rPr>
          <w:rtl/>
        </w:rPr>
        <w:t>ואסל טאהא (בל"</w:t>
      </w:r>
      <w:r>
        <w:rPr>
          <w:rtl/>
        </w:rPr>
        <w:t>ד):</w:t>
      </w:r>
    </w:p>
    <w:p w14:paraId="66DAF1B7" w14:textId="77777777" w:rsidR="00000000" w:rsidRDefault="004C51F7">
      <w:pPr>
        <w:pStyle w:val="a0"/>
        <w:rPr>
          <w:rtl/>
        </w:rPr>
      </w:pPr>
    </w:p>
    <w:p w14:paraId="7877DDCE" w14:textId="77777777" w:rsidR="00000000" w:rsidRDefault="004C51F7">
      <w:pPr>
        <w:pStyle w:val="a0"/>
        <w:rPr>
          <w:rFonts w:hint="cs"/>
          <w:rtl/>
        </w:rPr>
      </w:pPr>
      <w:r>
        <w:rPr>
          <w:rFonts w:hint="cs"/>
          <w:rtl/>
        </w:rPr>
        <w:t xml:space="preserve">מכניס את העם שלו למרחץ דמים. </w:t>
      </w:r>
    </w:p>
    <w:p w14:paraId="2985305B" w14:textId="77777777" w:rsidR="00000000" w:rsidRDefault="004C51F7">
      <w:pPr>
        <w:pStyle w:val="a0"/>
        <w:ind w:firstLine="0"/>
        <w:rPr>
          <w:rFonts w:hint="cs"/>
          <w:rtl/>
        </w:rPr>
      </w:pPr>
    </w:p>
    <w:p w14:paraId="759CEB19" w14:textId="77777777" w:rsidR="00000000" w:rsidRDefault="004C51F7">
      <w:pPr>
        <w:pStyle w:val="af0"/>
        <w:rPr>
          <w:rtl/>
        </w:rPr>
      </w:pPr>
      <w:r>
        <w:rPr>
          <w:rFonts w:hint="eastAsia"/>
          <w:rtl/>
        </w:rPr>
        <w:t>נסים</w:t>
      </w:r>
      <w:r>
        <w:rPr>
          <w:rtl/>
        </w:rPr>
        <w:t xml:space="preserve"> זאב (ש"ס):</w:t>
      </w:r>
    </w:p>
    <w:p w14:paraId="1FF40855" w14:textId="77777777" w:rsidR="00000000" w:rsidRDefault="004C51F7">
      <w:pPr>
        <w:pStyle w:val="a0"/>
        <w:rPr>
          <w:rFonts w:hint="cs"/>
          <w:rtl/>
        </w:rPr>
      </w:pPr>
    </w:p>
    <w:p w14:paraId="6FF06E3B" w14:textId="77777777" w:rsidR="00000000" w:rsidRDefault="004C51F7">
      <w:pPr>
        <w:pStyle w:val="a0"/>
        <w:ind w:firstLine="720"/>
        <w:rPr>
          <w:rFonts w:hint="cs"/>
          <w:rtl/>
        </w:rPr>
      </w:pPr>
      <w:r>
        <w:rPr>
          <w:rFonts w:hint="cs"/>
          <w:rtl/>
        </w:rPr>
        <w:t>תפסיקו.</w:t>
      </w:r>
    </w:p>
    <w:p w14:paraId="75C1C6F7" w14:textId="77777777" w:rsidR="00000000" w:rsidRDefault="004C51F7">
      <w:pPr>
        <w:pStyle w:val="a0"/>
        <w:ind w:firstLine="0"/>
        <w:rPr>
          <w:rFonts w:hint="cs"/>
          <w:rtl/>
        </w:rPr>
      </w:pPr>
    </w:p>
    <w:p w14:paraId="25FAE38C" w14:textId="77777777" w:rsidR="00000000" w:rsidRDefault="004C51F7">
      <w:pPr>
        <w:pStyle w:val="-"/>
        <w:rPr>
          <w:rtl/>
        </w:rPr>
      </w:pPr>
      <w:bookmarkStart w:id="358" w:name="FS000001062T30_12_2003_21_28_07C"/>
      <w:bookmarkEnd w:id="358"/>
      <w:r>
        <w:rPr>
          <w:rtl/>
        </w:rPr>
        <w:t>ואסל טאהא (בל"ד):</w:t>
      </w:r>
    </w:p>
    <w:p w14:paraId="24F84867" w14:textId="77777777" w:rsidR="00000000" w:rsidRDefault="004C51F7">
      <w:pPr>
        <w:pStyle w:val="a0"/>
        <w:rPr>
          <w:rtl/>
        </w:rPr>
      </w:pPr>
    </w:p>
    <w:p w14:paraId="63FE6963" w14:textId="77777777" w:rsidR="00000000" w:rsidRDefault="004C51F7">
      <w:pPr>
        <w:pStyle w:val="a0"/>
        <w:rPr>
          <w:rFonts w:hint="cs"/>
          <w:rtl/>
        </w:rPr>
      </w:pPr>
      <w:r>
        <w:rPr>
          <w:rFonts w:hint="cs"/>
          <w:rtl/>
        </w:rPr>
        <w:t xml:space="preserve">אתם, שיצרתם את ההתאבדות. תופעת ההתאבדות </w:t>
      </w:r>
      <w:r>
        <w:rPr>
          <w:rtl/>
        </w:rPr>
        <w:t>–</w:t>
      </w:r>
      <w:r>
        <w:rPr>
          <w:rFonts w:hint="cs"/>
          <w:rtl/>
        </w:rPr>
        <w:t xml:space="preserve"> אתם יצרתם אותה. </w:t>
      </w:r>
    </w:p>
    <w:p w14:paraId="321DF03B" w14:textId="77777777" w:rsidR="00000000" w:rsidRDefault="004C51F7">
      <w:pPr>
        <w:pStyle w:val="a0"/>
        <w:ind w:firstLine="0"/>
        <w:rPr>
          <w:rFonts w:hint="cs"/>
          <w:rtl/>
        </w:rPr>
      </w:pPr>
    </w:p>
    <w:p w14:paraId="4195C52D" w14:textId="77777777" w:rsidR="00000000" w:rsidRDefault="004C51F7">
      <w:pPr>
        <w:pStyle w:val="af0"/>
        <w:rPr>
          <w:rtl/>
        </w:rPr>
      </w:pPr>
      <w:r>
        <w:rPr>
          <w:rFonts w:hint="eastAsia"/>
          <w:rtl/>
        </w:rPr>
        <w:t>שאול</w:t>
      </w:r>
      <w:r>
        <w:rPr>
          <w:rtl/>
        </w:rPr>
        <w:t xml:space="preserve"> יהלום (מפד"ל):</w:t>
      </w:r>
    </w:p>
    <w:p w14:paraId="29BA1C9A" w14:textId="77777777" w:rsidR="00000000" w:rsidRDefault="004C51F7">
      <w:pPr>
        <w:pStyle w:val="a0"/>
        <w:rPr>
          <w:rFonts w:hint="cs"/>
          <w:rtl/>
        </w:rPr>
      </w:pPr>
    </w:p>
    <w:p w14:paraId="63E7FDD6" w14:textId="77777777" w:rsidR="00000000" w:rsidRDefault="004C51F7">
      <w:pPr>
        <w:pStyle w:val="a0"/>
        <w:rPr>
          <w:rFonts w:hint="cs"/>
          <w:rtl/>
        </w:rPr>
      </w:pPr>
      <w:r>
        <w:rPr>
          <w:rFonts w:hint="cs"/>
          <w:rtl/>
        </w:rPr>
        <w:t xml:space="preserve">- - - </w:t>
      </w:r>
    </w:p>
    <w:p w14:paraId="5601D5EE" w14:textId="77777777" w:rsidR="00000000" w:rsidRDefault="004C51F7">
      <w:pPr>
        <w:pStyle w:val="a0"/>
        <w:ind w:firstLine="0"/>
        <w:rPr>
          <w:rFonts w:hint="cs"/>
          <w:rtl/>
        </w:rPr>
      </w:pPr>
    </w:p>
    <w:p w14:paraId="1F78E77A" w14:textId="77777777" w:rsidR="00000000" w:rsidRDefault="004C51F7">
      <w:pPr>
        <w:pStyle w:val="-"/>
        <w:rPr>
          <w:rtl/>
        </w:rPr>
      </w:pPr>
      <w:bookmarkStart w:id="359" w:name="FS000001062T30_12_2003_21_29_08C"/>
      <w:bookmarkEnd w:id="359"/>
      <w:r>
        <w:rPr>
          <w:rtl/>
        </w:rPr>
        <w:t>ואסל טאהא (בל"ד):</w:t>
      </w:r>
    </w:p>
    <w:p w14:paraId="7C54E8E4" w14:textId="77777777" w:rsidR="00000000" w:rsidRDefault="004C51F7">
      <w:pPr>
        <w:pStyle w:val="a0"/>
        <w:rPr>
          <w:rtl/>
        </w:rPr>
      </w:pPr>
    </w:p>
    <w:p w14:paraId="60776E29" w14:textId="77777777" w:rsidR="00000000" w:rsidRDefault="004C51F7">
      <w:pPr>
        <w:pStyle w:val="a0"/>
        <w:rPr>
          <w:rFonts w:hint="cs"/>
          <w:rtl/>
        </w:rPr>
      </w:pPr>
      <w:r>
        <w:rPr>
          <w:rFonts w:hint="cs"/>
          <w:rtl/>
        </w:rPr>
        <w:t>הכיבוש יצר אותה. הגדר תייצר עוד ועוד שיטות. והכול ישלמו מחיר. שני ה</w:t>
      </w:r>
      <w:r>
        <w:rPr>
          <w:rFonts w:hint="cs"/>
          <w:rtl/>
        </w:rPr>
        <w:t xml:space="preserve">עמים ישלמו מחיר. </w:t>
      </w:r>
    </w:p>
    <w:p w14:paraId="60C9F422" w14:textId="77777777" w:rsidR="00000000" w:rsidRDefault="004C51F7">
      <w:pPr>
        <w:pStyle w:val="af0"/>
        <w:rPr>
          <w:rFonts w:hint="cs"/>
          <w:rtl/>
        </w:rPr>
      </w:pPr>
    </w:p>
    <w:p w14:paraId="3EA7A301" w14:textId="77777777" w:rsidR="00000000" w:rsidRDefault="004C51F7">
      <w:pPr>
        <w:pStyle w:val="af0"/>
        <w:rPr>
          <w:rtl/>
        </w:rPr>
      </w:pPr>
      <w:r>
        <w:rPr>
          <w:rFonts w:hint="eastAsia"/>
          <w:rtl/>
        </w:rPr>
        <w:t>רוחמה</w:t>
      </w:r>
      <w:r>
        <w:rPr>
          <w:rtl/>
        </w:rPr>
        <w:t xml:space="preserve"> אברהם (הליכוד):</w:t>
      </w:r>
    </w:p>
    <w:p w14:paraId="4025315C" w14:textId="77777777" w:rsidR="00000000" w:rsidRDefault="004C51F7">
      <w:pPr>
        <w:pStyle w:val="a0"/>
        <w:rPr>
          <w:rFonts w:hint="cs"/>
          <w:rtl/>
        </w:rPr>
      </w:pPr>
    </w:p>
    <w:p w14:paraId="6DE361A6" w14:textId="77777777" w:rsidR="00000000" w:rsidRDefault="004C51F7">
      <w:pPr>
        <w:pStyle w:val="a0"/>
        <w:ind w:firstLine="720"/>
        <w:rPr>
          <w:rFonts w:hint="cs"/>
          <w:rtl/>
        </w:rPr>
      </w:pPr>
      <w:r>
        <w:rPr>
          <w:rFonts w:hint="cs"/>
          <w:rtl/>
        </w:rPr>
        <w:t>אין לך עוד סיבות לטרוריסטים שאתם שולחים. אין להם עוד סיבות.</w:t>
      </w:r>
    </w:p>
    <w:p w14:paraId="4726053B" w14:textId="77777777" w:rsidR="00000000" w:rsidRDefault="004C51F7">
      <w:pPr>
        <w:pStyle w:val="a0"/>
        <w:ind w:firstLine="0"/>
        <w:rPr>
          <w:rFonts w:hint="cs"/>
          <w:rtl/>
        </w:rPr>
      </w:pPr>
    </w:p>
    <w:p w14:paraId="18A37FE1" w14:textId="77777777" w:rsidR="00000000" w:rsidRDefault="004C51F7">
      <w:pPr>
        <w:pStyle w:val="af1"/>
        <w:rPr>
          <w:rtl/>
        </w:rPr>
      </w:pPr>
      <w:r>
        <w:rPr>
          <w:rtl/>
        </w:rPr>
        <w:t>היו"ר יולי-יואל אדלשטיין:</w:t>
      </w:r>
    </w:p>
    <w:p w14:paraId="536D8D3D" w14:textId="77777777" w:rsidR="00000000" w:rsidRDefault="004C51F7">
      <w:pPr>
        <w:pStyle w:val="a0"/>
        <w:rPr>
          <w:rtl/>
        </w:rPr>
      </w:pPr>
    </w:p>
    <w:p w14:paraId="2CD04756" w14:textId="77777777" w:rsidR="00000000" w:rsidRDefault="004C51F7">
      <w:pPr>
        <w:pStyle w:val="a0"/>
        <w:rPr>
          <w:rFonts w:hint="cs"/>
          <w:rtl/>
        </w:rPr>
      </w:pPr>
      <w:r>
        <w:rPr>
          <w:rFonts w:hint="cs"/>
          <w:rtl/>
        </w:rPr>
        <w:t xml:space="preserve">אלא אם אדוני נהנה, אני עוצר את השעון. </w:t>
      </w:r>
    </w:p>
    <w:p w14:paraId="4D4D707A" w14:textId="77777777" w:rsidR="00000000" w:rsidRDefault="004C51F7">
      <w:pPr>
        <w:pStyle w:val="a0"/>
        <w:ind w:firstLine="0"/>
        <w:rPr>
          <w:rFonts w:hint="cs"/>
          <w:rtl/>
        </w:rPr>
      </w:pPr>
    </w:p>
    <w:p w14:paraId="2EE0E80A" w14:textId="77777777" w:rsidR="00000000" w:rsidRDefault="004C51F7">
      <w:pPr>
        <w:pStyle w:val="-"/>
        <w:rPr>
          <w:rtl/>
        </w:rPr>
      </w:pPr>
      <w:bookmarkStart w:id="360" w:name="FS000001062T30_12_2003_21_30_16C"/>
      <w:bookmarkEnd w:id="360"/>
      <w:r>
        <w:rPr>
          <w:rtl/>
        </w:rPr>
        <w:t>ואסל טאהא (בל"ד):</w:t>
      </w:r>
    </w:p>
    <w:p w14:paraId="05329ACF" w14:textId="77777777" w:rsidR="00000000" w:rsidRDefault="004C51F7">
      <w:pPr>
        <w:pStyle w:val="a0"/>
        <w:rPr>
          <w:rtl/>
        </w:rPr>
      </w:pPr>
    </w:p>
    <w:p w14:paraId="01699C25" w14:textId="77777777" w:rsidR="00000000" w:rsidRDefault="004C51F7">
      <w:pPr>
        <w:pStyle w:val="a0"/>
        <w:rPr>
          <w:rFonts w:hint="cs"/>
          <w:rtl/>
        </w:rPr>
      </w:pPr>
      <w:r>
        <w:rPr>
          <w:rFonts w:hint="cs"/>
          <w:rtl/>
        </w:rPr>
        <w:t>עכשיו, אדוני היושב-ראש, עכשיו, אדוני היושב-ראש - - -</w:t>
      </w:r>
    </w:p>
    <w:p w14:paraId="4B97D99C" w14:textId="77777777" w:rsidR="00000000" w:rsidRDefault="004C51F7">
      <w:pPr>
        <w:pStyle w:val="a0"/>
        <w:ind w:firstLine="0"/>
        <w:rPr>
          <w:rFonts w:hint="cs"/>
          <w:rtl/>
        </w:rPr>
      </w:pPr>
    </w:p>
    <w:p w14:paraId="1B8408EC" w14:textId="77777777" w:rsidR="00000000" w:rsidRDefault="004C51F7">
      <w:pPr>
        <w:pStyle w:val="af1"/>
        <w:rPr>
          <w:rtl/>
        </w:rPr>
      </w:pPr>
      <w:r>
        <w:rPr>
          <w:rtl/>
        </w:rPr>
        <w:t>היו"ר יולי-יו</w:t>
      </w:r>
      <w:r>
        <w:rPr>
          <w:rtl/>
        </w:rPr>
        <w:t>אל אדלשטיין:</w:t>
      </w:r>
    </w:p>
    <w:p w14:paraId="3356FD1C" w14:textId="77777777" w:rsidR="00000000" w:rsidRDefault="004C51F7">
      <w:pPr>
        <w:pStyle w:val="a0"/>
        <w:rPr>
          <w:rtl/>
        </w:rPr>
      </w:pPr>
    </w:p>
    <w:p w14:paraId="2B38D791" w14:textId="77777777" w:rsidR="00000000" w:rsidRDefault="004C51F7">
      <w:pPr>
        <w:pStyle w:val="a0"/>
        <w:rPr>
          <w:rFonts w:hint="cs"/>
          <w:rtl/>
        </w:rPr>
      </w:pPr>
      <w:r>
        <w:rPr>
          <w:rFonts w:hint="cs"/>
          <w:rtl/>
        </w:rPr>
        <w:t xml:space="preserve">חברי הכנסת, תודה. תודה, חברת הכנסת אברהם. </w:t>
      </w:r>
    </w:p>
    <w:p w14:paraId="3EB29896" w14:textId="77777777" w:rsidR="00000000" w:rsidRDefault="004C51F7">
      <w:pPr>
        <w:pStyle w:val="a0"/>
        <w:ind w:firstLine="0"/>
        <w:rPr>
          <w:rFonts w:hint="cs"/>
          <w:rtl/>
        </w:rPr>
      </w:pPr>
    </w:p>
    <w:p w14:paraId="64949432" w14:textId="77777777" w:rsidR="00000000" w:rsidRDefault="004C51F7">
      <w:pPr>
        <w:pStyle w:val="-"/>
        <w:rPr>
          <w:rtl/>
        </w:rPr>
      </w:pPr>
      <w:bookmarkStart w:id="361" w:name="FS000001062T30_12_2003_21_30_45C"/>
      <w:bookmarkEnd w:id="361"/>
      <w:r>
        <w:rPr>
          <w:rtl/>
        </w:rPr>
        <w:t>ואסל טאהא (בל"ד):</w:t>
      </w:r>
    </w:p>
    <w:p w14:paraId="33063CF9" w14:textId="77777777" w:rsidR="00000000" w:rsidRDefault="004C51F7">
      <w:pPr>
        <w:pStyle w:val="a0"/>
        <w:rPr>
          <w:rFonts w:hint="cs"/>
          <w:rtl/>
        </w:rPr>
      </w:pPr>
    </w:p>
    <w:p w14:paraId="115DEB23" w14:textId="77777777" w:rsidR="00000000" w:rsidRDefault="004C51F7">
      <w:pPr>
        <w:pStyle w:val="a0"/>
        <w:rPr>
          <w:rFonts w:hint="cs"/>
          <w:rtl/>
        </w:rPr>
      </w:pPr>
      <w:r>
        <w:rPr>
          <w:rFonts w:hint="cs"/>
          <w:rtl/>
        </w:rPr>
        <w:t>הרמטכ"ל הצביע באמת באמירתו, וידענו עכשיו למה לא נחקרו 1,000 אירועים של רצח וירי של פלסטינים. למה לא נחקרו. אפילו 50 המקרים שנחקרו - לא היו תוצאות. הטנקיסט שירה בילדים בג'נין מטייל</w:t>
      </w:r>
      <w:r>
        <w:rPr>
          <w:rFonts w:hint="cs"/>
          <w:rtl/>
        </w:rPr>
        <w:t xml:space="preserve"> היום בחוץ-לארץ, לא טרחו למנוע ממנו לצאת לחוץ-לארץ. ועוד אנשים כאלה, רבים מהם, נמצאים, מטיילים.</w:t>
      </w:r>
    </w:p>
    <w:p w14:paraId="5B12468D" w14:textId="77777777" w:rsidR="00000000" w:rsidRDefault="004C51F7">
      <w:pPr>
        <w:pStyle w:val="a0"/>
        <w:ind w:firstLine="0"/>
        <w:rPr>
          <w:rFonts w:hint="cs"/>
          <w:rtl/>
        </w:rPr>
      </w:pPr>
    </w:p>
    <w:p w14:paraId="672968D6" w14:textId="77777777" w:rsidR="00000000" w:rsidRDefault="004C51F7">
      <w:pPr>
        <w:pStyle w:val="af0"/>
        <w:rPr>
          <w:rtl/>
        </w:rPr>
      </w:pPr>
      <w:r>
        <w:rPr>
          <w:rFonts w:hint="eastAsia"/>
          <w:rtl/>
        </w:rPr>
        <w:t>שאול</w:t>
      </w:r>
      <w:r>
        <w:rPr>
          <w:rtl/>
        </w:rPr>
        <w:t xml:space="preserve"> יהלום (מפד"ל):</w:t>
      </w:r>
    </w:p>
    <w:p w14:paraId="3AA7BCDF" w14:textId="77777777" w:rsidR="00000000" w:rsidRDefault="004C51F7">
      <w:pPr>
        <w:pStyle w:val="a0"/>
        <w:rPr>
          <w:rFonts w:hint="cs"/>
          <w:rtl/>
        </w:rPr>
      </w:pPr>
    </w:p>
    <w:p w14:paraId="50059CC4" w14:textId="77777777" w:rsidR="00000000" w:rsidRDefault="004C51F7">
      <w:pPr>
        <w:pStyle w:val="a0"/>
        <w:ind w:firstLine="720"/>
        <w:rPr>
          <w:rFonts w:hint="cs"/>
          <w:rtl/>
        </w:rPr>
      </w:pPr>
      <w:r>
        <w:rPr>
          <w:rFonts w:hint="cs"/>
          <w:rtl/>
        </w:rPr>
        <w:t>תמשיך בעלילת הדם.</w:t>
      </w:r>
    </w:p>
    <w:p w14:paraId="025BD84F" w14:textId="77777777" w:rsidR="00000000" w:rsidRDefault="004C51F7">
      <w:pPr>
        <w:pStyle w:val="a0"/>
        <w:ind w:firstLine="0"/>
        <w:rPr>
          <w:rFonts w:hint="cs"/>
          <w:rtl/>
        </w:rPr>
      </w:pPr>
    </w:p>
    <w:p w14:paraId="1885FEA8" w14:textId="77777777" w:rsidR="00000000" w:rsidRDefault="004C51F7">
      <w:pPr>
        <w:pStyle w:val="-"/>
        <w:rPr>
          <w:rtl/>
        </w:rPr>
      </w:pPr>
      <w:bookmarkStart w:id="362" w:name="FS000001062T30_12_2003_21_31_52C"/>
      <w:bookmarkEnd w:id="362"/>
      <w:r>
        <w:rPr>
          <w:rtl/>
        </w:rPr>
        <w:t>ואסל טאהא (בל"ד):</w:t>
      </w:r>
    </w:p>
    <w:p w14:paraId="67873019" w14:textId="77777777" w:rsidR="00000000" w:rsidRDefault="004C51F7">
      <w:pPr>
        <w:pStyle w:val="a0"/>
        <w:rPr>
          <w:rtl/>
        </w:rPr>
      </w:pPr>
    </w:p>
    <w:p w14:paraId="484D2159" w14:textId="77777777" w:rsidR="00000000" w:rsidRDefault="004C51F7">
      <w:pPr>
        <w:pStyle w:val="a0"/>
        <w:rPr>
          <w:rFonts w:hint="cs"/>
          <w:rtl/>
        </w:rPr>
      </w:pPr>
      <w:r>
        <w:rPr>
          <w:rFonts w:hint="cs"/>
          <w:rtl/>
        </w:rPr>
        <w:t xml:space="preserve">- - - שרצחו ילדים, שרצחו חפים מפשע בגדה ובעזה. </w:t>
      </w:r>
    </w:p>
    <w:p w14:paraId="52052D3F" w14:textId="77777777" w:rsidR="00000000" w:rsidRDefault="004C51F7">
      <w:pPr>
        <w:pStyle w:val="a0"/>
        <w:ind w:firstLine="0"/>
        <w:rPr>
          <w:rFonts w:hint="cs"/>
          <w:rtl/>
        </w:rPr>
      </w:pPr>
    </w:p>
    <w:p w14:paraId="2BA5A287" w14:textId="77777777" w:rsidR="00000000" w:rsidRDefault="004C51F7">
      <w:pPr>
        <w:pStyle w:val="af0"/>
        <w:rPr>
          <w:rtl/>
        </w:rPr>
      </w:pPr>
      <w:r>
        <w:rPr>
          <w:rFonts w:hint="eastAsia"/>
          <w:rtl/>
        </w:rPr>
        <w:t>יחיאל</w:t>
      </w:r>
      <w:r>
        <w:rPr>
          <w:rtl/>
        </w:rPr>
        <w:t xml:space="preserve"> חזן (הליכוד):</w:t>
      </w:r>
    </w:p>
    <w:p w14:paraId="0C58EA51" w14:textId="77777777" w:rsidR="00000000" w:rsidRDefault="004C51F7">
      <w:pPr>
        <w:pStyle w:val="a0"/>
        <w:rPr>
          <w:rFonts w:hint="cs"/>
          <w:rtl/>
        </w:rPr>
      </w:pPr>
    </w:p>
    <w:p w14:paraId="4A21CDA9" w14:textId="77777777" w:rsidR="00000000" w:rsidRDefault="004C51F7">
      <w:pPr>
        <w:pStyle w:val="a0"/>
        <w:ind w:firstLine="720"/>
        <w:rPr>
          <w:rFonts w:hint="cs"/>
          <w:rtl/>
        </w:rPr>
      </w:pPr>
      <w:r>
        <w:rPr>
          <w:rFonts w:hint="cs"/>
          <w:rtl/>
        </w:rPr>
        <w:t>ממש חפים מפשע.</w:t>
      </w:r>
    </w:p>
    <w:p w14:paraId="0DDBBAFE" w14:textId="77777777" w:rsidR="00000000" w:rsidRDefault="004C51F7">
      <w:pPr>
        <w:pStyle w:val="a0"/>
        <w:ind w:firstLine="0"/>
        <w:rPr>
          <w:rFonts w:hint="cs"/>
          <w:rtl/>
        </w:rPr>
      </w:pPr>
    </w:p>
    <w:p w14:paraId="41A159A5" w14:textId="77777777" w:rsidR="00000000" w:rsidRDefault="004C51F7">
      <w:pPr>
        <w:pStyle w:val="af0"/>
        <w:rPr>
          <w:rtl/>
        </w:rPr>
      </w:pPr>
      <w:r>
        <w:rPr>
          <w:rFonts w:hint="eastAsia"/>
          <w:rtl/>
        </w:rPr>
        <w:t>שאול</w:t>
      </w:r>
      <w:r>
        <w:rPr>
          <w:rtl/>
        </w:rPr>
        <w:t xml:space="preserve"> יהלום (מפ</w:t>
      </w:r>
      <w:r>
        <w:rPr>
          <w:rtl/>
        </w:rPr>
        <w:t>ד"ל):</w:t>
      </w:r>
    </w:p>
    <w:p w14:paraId="65F8F1B2" w14:textId="77777777" w:rsidR="00000000" w:rsidRDefault="004C51F7">
      <w:pPr>
        <w:pStyle w:val="a0"/>
        <w:rPr>
          <w:rFonts w:hint="cs"/>
          <w:rtl/>
        </w:rPr>
      </w:pPr>
    </w:p>
    <w:p w14:paraId="1A5D22F1" w14:textId="77777777" w:rsidR="00000000" w:rsidRDefault="004C51F7">
      <w:pPr>
        <w:pStyle w:val="a0"/>
        <w:ind w:firstLine="720"/>
        <w:rPr>
          <w:rFonts w:hint="cs"/>
          <w:rtl/>
        </w:rPr>
      </w:pPr>
      <w:r>
        <w:rPr>
          <w:rFonts w:hint="cs"/>
          <w:rtl/>
        </w:rPr>
        <w:t xml:space="preserve">תמשיך בעלילת הדם. </w:t>
      </w:r>
    </w:p>
    <w:p w14:paraId="021232E6" w14:textId="77777777" w:rsidR="00000000" w:rsidRDefault="004C51F7">
      <w:pPr>
        <w:pStyle w:val="a0"/>
        <w:ind w:firstLine="0"/>
        <w:rPr>
          <w:rFonts w:hint="cs"/>
          <w:rtl/>
        </w:rPr>
      </w:pPr>
    </w:p>
    <w:p w14:paraId="0F374FA4" w14:textId="77777777" w:rsidR="00000000" w:rsidRDefault="004C51F7">
      <w:pPr>
        <w:pStyle w:val="-"/>
        <w:rPr>
          <w:rtl/>
        </w:rPr>
      </w:pPr>
      <w:bookmarkStart w:id="363" w:name="FS000001062T30_12_2003_21_32_24C"/>
      <w:bookmarkEnd w:id="363"/>
      <w:r>
        <w:rPr>
          <w:rtl/>
        </w:rPr>
        <w:t>ואסל טאהא (בל"ד):</w:t>
      </w:r>
    </w:p>
    <w:p w14:paraId="57F6EEE4" w14:textId="77777777" w:rsidR="00000000" w:rsidRDefault="004C51F7">
      <w:pPr>
        <w:pStyle w:val="a0"/>
        <w:rPr>
          <w:rtl/>
        </w:rPr>
      </w:pPr>
    </w:p>
    <w:p w14:paraId="37378708" w14:textId="77777777" w:rsidR="00000000" w:rsidRDefault="004C51F7">
      <w:pPr>
        <w:pStyle w:val="a0"/>
        <w:rPr>
          <w:rFonts w:hint="cs"/>
          <w:rtl/>
        </w:rPr>
      </w:pPr>
      <w:r>
        <w:rPr>
          <w:rFonts w:hint="cs"/>
          <w:rtl/>
        </w:rPr>
        <w:t xml:space="preserve">אדוני היושב-ראש, הגדר הזאת </w:t>
      </w:r>
      <w:r>
        <w:rPr>
          <w:rtl/>
        </w:rPr>
        <w:t>–</w:t>
      </w:r>
      <w:r>
        <w:rPr>
          <w:rFonts w:hint="cs"/>
          <w:rtl/>
        </w:rPr>
        <w:t xml:space="preserve"> יש גדר אחרת בעולם: החומה הסינית המפורסמת לא נתנה מגן לבית המלוכה בסין בזמנו. המונגולים חצו אותה ושרפו את העיר האסורה, עיר המלוכה. גם קו-מז'ינו לא נתן מגן לצרפת נגד הגרמנים.</w:t>
      </w:r>
    </w:p>
    <w:p w14:paraId="68440E74" w14:textId="77777777" w:rsidR="00000000" w:rsidRDefault="004C51F7">
      <w:pPr>
        <w:pStyle w:val="a0"/>
        <w:ind w:firstLine="0"/>
        <w:rPr>
          <w:rFonts w:hint="cs"/>
          <w:rtl/>
        </w:rPr>
      </w:pPr>
    </w:p>
    <w:p w14:paraId="15EB5C19" w14:textId="77777777" w:rsidR="00000000" w:rsidRDefault="004C51F7">
      <w:pPr>
        <w:pStyle w:val="af0"/>
        <w:rPr>
          <w:rtl/>
        </w:rPr>
      </w:pPr>
      <w:r>
        <w:rPr>
          <w:rFonts w:hint="eastAsia"/>
          <w:rtl/>
        </w:rPr>
        <w:t>רוחמה</w:t>
      </w:r>
      <w:r>
        <w:rPr>
          <w:rtl/>
        </w:rPr>
        <w:t xml:space="preserve"> א</w:t>
      </w:r>
      <w:r>
        <w:rPr>
          <w:rtl/>
        </w:rPr>
        <w:t>ברהם (הליכוד):</w:t>
      </w:r>
    </w:p>
    <w:p w14:paraId="0138EA67" w14:textId="77777777" w:rsidR="00000000" w:rsidRDefault="004C51F7">
      <w:pPr>
        <w:pStyle w:val="a0"/>
        <w:rPr>
          <w:rFonts w:hint="cs"/>
          <w:rtl/>
        </w:rPr>
      </w:pPr>
    </w:p>
    <w:p w14:paraId="7F85112F" w14:textId="77777777" w:rsidR="00000000" w:rsidRDefault="004C51F7">
      <w:pPr>
        <w:pStyle w:val="a0"/>
        <w:ind w:firstLine="720"/>
        <w:rPr>
          <w:rFonts w:hint="cs"/>
          <w:rtl/>
        </w:rPr>
      </w:pPr>
      <w:r>
        <w:rPr>
          <w:rFonts w:hint="cs"/>
          <w:rtl/>
        </w:rPr>
        <w:t xml:space="preserve">זאת קריאה להסתה, מה שאתה עושה עכשיו. </w:t>
      </w:r>
    </w:p>
    <w:p w14:paraId="2EF138E1" w14:textId="77777777" w:rsidR="00000000" w:rsidRDefault="004C51F7">
      <w:pPr>
        <w:pStyle w:val="a0"/>
        <w:ind w:firstLine="0"/>
        <w:rPr>
          <w:rFonts w:hint="cs"/>
          <w:rtl/>
        </w:rPr>
      </w:pPr>
    </w:p>
    <w:p w14:paraId="771FD80B" w14:textId="77777777" w:rsidR="00000000" w:rsidRDefault="004C51F7">
      <w:pPr>
        <w:pStyle w:val="-"/>
        <w:rPr>
          <w:rtl/>
        </w:rPr>
      </w:pPr>
      <w:bookmarkStart w:id="364" w:name="FS000001062T30_12_2003_21_33_25C"/>
      <w:bookmarkEnd w:id="364"/>
      <w:r>
        <w:rPr>
          <w:rtl/>
        </w:rPr>
        <w:t>ואסל טאהא (בל"ד):</w:t>
      </w:r>
    </w:p>
    <w:p w14:paraId="1BB002B4" w14:textId="77777777" w:rsidR="00000000" w:rsidRDefault="004C51F7">
      <w:pPr>
        <w:pStyle w:val="a0"/>
        <w:rPr>
          <w:rtl/>
        </w:rPr>
      </w:pPr>
    </w:p>
    <w:p w14:paraId="4A646BA9" w14:textId="77777777" w:rsidR="00000000" w:rsidRDefault="004C51F7">
      <w:pPr>
        <w:pStyle w:val="a0"/>
        <w:rPr>
          <w:rFonts w:hint="cs"/>
          <w:rtl/>
        </w:rPr>
      </w:pPr>
      <w:r>
        <w:rPr>
          <w:rFonts w:hint="cs"/>
          <w:rtl/>
        </w:rPr>
        <w:t xml:space="preserve">ויש לנו הרבה חומות בעולם שלא נתנו לא ביטחון ולא שלום. </w:t>
      </w:r>
    </w:p>
    <w:p w14:paraId="09831C0C" w14:textId="77777777" w:rsidR="00000000" w:rsidRDefault="004C51F7">
      <w:pPr>
        <w:pStyle w:val="a0"/>
        <w:ind w:firstLine="0"/>
        <w:rPr>
          <w:rFonts w:hint="cs"/>
          <w:rtl/>
        </w:rPr>
      </w:pPr>
    </w:p>
    <w:p w14:paraId="05D7B02F" w14:textId="77777777" w:rsidR="00000000" w:rsidRDefault="004C51F7">
      <w:pPr>
        <w:pStyle w:val="af0"/>
        <w:rPr>
          <w:rtl/>
        </w:rPr>
      </w:pPr>
      <w:r>
        <w:rPr>
          <w:rFonts w:hint="eastAsia"/>
          <w:rtl/>
        </w:rPr>
        <w:t>שאול</w:t>
      </w:r>
      <w:r>
        <w:rPr>
          <w:rtl/>
        </w:rPr>
        <w:t xml:space="preserve"> יהלום (מפד"ל):</w:t>
      </w:r>
    </w:p>
    <w:p w14:paraId="3E8EBAEA" w14:textId="77777777" w:rsidR="00000000" w:rsidRDefault="004C51F7">
      <w:pPr>
        <w:pStyle w:val="a0"/>
        <w:rPr>
          <w:rFonts w:hint="cs"/>
          <w:rtl/>
        </w:rPr>
      </w:pPr>
    </w:p>
    <w:p w14:paraId="04A5738F" w14:textId="77777777" w:rsidR="00000000" w:rsidRDefault="004C51F7">
      <w:pPr>
        <w:pStyle w:val="a0"/>
        <w:ind w:firstLine="0"/>
        <w:rPr>
          <w:rFonts w:hint="cs"/>
          <w:rtl/>
        </w:rPr>
      </w:pPr>
      <w:r>
        <w:rPr>
          <w:rFonts w:hint="cs"/>
          <w:rtl/>
        </w:rPr>
        <w:tab/>
        <w:t xml:space="preserve"> נהרוס אותה בכוח, נכון? בכוח. </w:t>
      </w:r>
    </w:p>
    <w:p w14:paraId="5A4EF28A" w14:textId="77777777" w:rsidR="00000000" w:rsidRDefault="004C51F7">
      <w:pPr>
        <w:pStyle w:val="a0"/>
        <w:ind w:firstLine="0"/>
        <w:rPr>
          <w:rFonts w:hint="cs"/>
          <w:rtl/>
        </w:rPr>
      </w:pPr>
    </w:p>
    <w:p w14:paraId="21BB7DD0" w14:textId="77777777" w:rsidR="00000000" w:rsidRDefault="004C51F7">
      <w:pPr>
        <w:pStyle w:val="af0"/>
        <w:rPr>
          <w:rtl/>
        </w:rPr>
      </w:pPr>
      <w:r>
        <w:rPr>
          <w:rtl/>
        </w:rPr>
        <w:t>רוחמה אברהם (הליכוד):</w:t>
      </w:r>
    </w:p>
    <w:p w14:paraId="30D65AB2" w14:textId="77777777" w:rsidR="00000000" w:rsidRDefault="004C51F7">
      <w:pPr>
        <w:pStyle w:val="a0"/>
        <w:rPr>
          <w:rtl/>
        </w:rPr>
      </w:pPr>
    </w:p>
    <w:p w14:paraId="2A62391B" w14:textId="77777777" w:rsidR="00000000" w:rsidRDefault="004C51F7">
      <w:pPr>
        <w:pStyle w:val="a0"/>
        <w:rPr>
          <w:rFonts w:hint="cs"/>
          <w:rtl/>
        </w:rPr>
      </w:pPr>
      <w:r>
        <w:rPr>
          <w:rFonts w:hint="cs"/>
          <w:rtl/>
        </w:rPr>
        <w:t xml:space="preserve">זאת קריאה להסתה. </w:t>
      </w:r>
    </w:p>
    <w:p w14:paraId="15357D81" w14:textId="77777777" w:rsidR="00000000" w:rsidRDefault="004C51F7">
      <w:pPr>
        <w:pStyle w:val="a0"/>
        <w:ind w:firstLine="0"/>
        <w:rPr>
          <w:rFonts w:hint="cs"/>
          <w:rtl/>
        </w:rPr>
      </w:pPr>
    </w:p>
    <w:p w14:paraId="401C7649" w14:textId="77777777" w:rsidR="00000000" w:rsidRDefault="004C51F7">
      <w:pPr>
        <w:pStyle w:val="-"/>
        <w:rPr>
          <w:rtl/>
        </w:rPr>
      </w:pPr>
      <w:bookmarkStart w:id="365" w:name="FS000001062T30_12_2003_21_34_04C"/>
      <w:bookmarkEnd w:id="365"/>
      <w:r>
        <w:rPr>
          <w:rtl/>
        </w:rPr>
        <w:t>ואסל טאהא (בל"ד):</w:t>
      </w:r>
    </w:p>
    <w:p w14:paraId="1EF29FBF" w14:textId="77777777" w:rsidR="00000000" w:rsidRDefault="004C51F7">
      <w:pPr>
        <w:pStyle w:val="a0"/>
        <w:rPr>
          <w:rtl/>
        </w:rPr>
      </w:pPr>
    </w:p>
    <w:p w14:paraId="5CE711F7" w14:textId="77777777" w:rsidR="00000000" w:rsidRDefault="004C51F7">
      <w:pPr>
        <w:pStyle w:val="a0"/>
        <w:rPr>
          <w:rFonts w:hint="cs"/>
          <w:rtl/>
        </w:rPr>
      </w:pPr>
      <w:r>
        <w:rPr>
          <w:rFonts w:hint="cs"/>
          <w:rtl/>
        </w:rPr>
        <w:t>בסופו של דב</w:t>
      </w:r>
      <w:r>
        <w:rPr>
          <w:rFonts w:hint="cs"/>
          <w:rtl/>
        </w:rPr>
        <w:t xml:space="preserve">ר תיהרס בכוח. </w:t>
      </w:r>
    </w:p>
    <w:p w14:paraId="27A917AF" w14:textId="77777777" w:rsidR="00000000" w:rsidRDefault="004C51F7">
      <w:pPr>
        <w:pStyle w:val="a0"/>
        <w:ind w:firstLine="0"/>
        <w:rPr>
          <w:rFonts w:hint="cs"/>
          <w:rtl/>
        </w:rPr>
      </w:pPr>
    </w:p>
    <w:p w14:paraId="1CFE5E15" w14:textId="77777777" w:rsidR="00000000" w:rsidRDefault="004C51F7">
      <w:pPr>
        <w:pStyle w:val="af0"/>
        <w:rPr>
          <w:rtl/>
        </w:rPr>
      </w:pPr>
      <w:r>
        <w:rPr>
          <w:rFonts w:hint="eastAsia"/>
          <w:rtl/>
        </w:rPr>
        <w:t>רוחמה</w:t>
      </w:r>
      <w:r>
        <w:rPr>
          <w:rtl/>
        </w:rPr>
        <w:t xml:space="preserve"> אברהם (הליכוד):</w:t>
      </w:r>
    </w:p>
    <w:p w14:paraId="656C065F" w14:textId="77777777" w:rsidR="00000000" w:rsidRDefault="004C51F7">
      <w:pPr>
        <w:pStyle w:val="a0"/>
        <w:rPr>
          <w:rFonts w:hint="cs"/>
          <w:rtl/>
        </w:rPr>
      </w:pPr>
    </w:p>
    <w:p w14:paraId="7C3D53EF" w14:textId="77777777" w:rsidR="00000000" w:rsidRDefault="004C51F7">
      <w:pPr>
        <w:pStyle w:val="a0"/>
        <w:rPr>
          <w:rFonts w:hint="cs"/>
          <w:rtl/>
        </w:rPr>
      </w:pPr>
      <w:r>
        <w:rPr>
          <w:rFonts w:hint="cs"/>
          <w:rtl/>
        </w:rPr>
        <w:t>אתה קורא להסתה.</w:t>
      </w:r>
    </w:p>
    <w:p w14:paraId="57C9E777" w14:textId="77777777" w:rsidR="00000000" w:rsidRDefault="004C51F7">
      <w:pPr>
        <w:pStyle w:val="a0"/>
        <w:ind w:firstLine="0"/>
        <w:rPr>
          <w:rFonts w:hint="cs"/>
          <w:rtl/>
        </w:rPr>
      </w:pPr>
    </w:p>
    <w:p w14:paraId="77C1B2F1" w14:textId="77777777" w:rsidR="00000000" w:rsidRDefault="004C51F7">
      <w:pPr>
        <w:pStyle w:val="-"/>
        <w:rPr>
          <w:rtl/>
        </w:rPr>
      </w:pPr>
      <w:bookmarkStart w:id="366" w:name="FS000001062T30_12_2003_21_34_22C"/>
      <w:bookmarkEnd w:id="366"/>
      <w:r>
        <w:rPr>
          <w:rtl/>
        </w:rPr>
        <w:t>ואסל טאהא (בל"ד):</w:t>
      </w:r>
    </w:p>
    <w:p w14:paraId="5CFACB46" w14:textId="77777777" w:rsidR="00000000" w:rsidRDefault="004C51F7">
      <w:pPr>
        <w:pStyle w:val="a0"/>
        <w:rPr>
          <w:rtl/>
        </w:rPr>
      </w:pPr>
    </w:p>
    <w:p w14:paraId="1C5522DC" w14:textId="77777777" w:rsidR="00000000" w:rsidRDefault="004C51F7">
      <w:pPr>
        <w:pStyle w:val="a0"/>
        <w:rPr>
          <w:rFonts w:hint="cs"/>
          <w:rtl/>
        </w:rPr>
      </w:pPr>
      <w:r>
        <w:rPr>
          <w:rFonts w:hint="cs"/>
          <w:rtl/>
        </w:rPr>
        <w:t xml:space="preserve">בסופו של דבר אתם תהרסו אותה. אתם תיאלצו להרוס אותה. </w:t>
      </w:r>
    </w:p>
    <w:p w14:paraId="09271104" w14:textId="77777777" w:rsidR="00000000" w:rsidRDefault="004C51F7">
      <w:pPr>
        <w:pStyle w:val="a0"/>
        <w:ind w:firstLine="0"/>
        <w:rPr>
          <w:rFonts w:hint="cs"/>
          <w:rtl/>
        </w:rPr>
      </w:pPr>
    </w:p>
    <w:p w14:paraId="3AC477AF" w14:textId="77777777" w:rsidR="00000000" w:rsidRDefault="004C51F7">
      <w:pPr>
        <w:pStyle w:val="af0"/>
        <w:rPr>
          <w:rtl/>
        </w:rPr>
      </w:pPr>
      <w:r>
        <w:rPr>
          <w:rFonts w:hint="eastAsia"/>
          <w:rtl/>
        </w:rPr>
        <w:t>יחיאל</w:t>
      </w:r>
      <w:r>
        <w:rPr>
          <w:rtl/>
        </w:rPr>
        <w:t xml:space="preserve"> חזן (הליכוד):</w:t>
      </w:r>
    </w:p>
    <w:p w14:paraId="1E303504" w14:textId="77777777" w:rsidR="00000000" w:rsidRDefault="004C51F7">
      <w:pPr>
        <w:pStyle w:val="a0"/>
        <w:rPr>
          <w:rFonts w:hint="cs"/>
          <w:rtl/>
        </w:rPr>
      </w:pPr>
    </w:p>
    <w:p w14:paraId="3A6E9606" w14:textId="77777777" w:rsidR="00000000" w:rsidRDefault="004C51F7">
      <w:pPr>
        <w:pStyle w:val="a0"/>
        <w:rPr>
          <w:rFonts w:hint="cs"/>
          <w:rtl/>
        </w:rPr>
      </w:pPr>
      <w:r>
        <w:rPr>
          <w:rFonts w:hint="cs"/>
          <w:rtl/>
        </w:rPr>
        <w:t xml:space="preserve">הגדר היא החלטה חוקית של ממשלת ישראל. </w:t>
      </w:r>
    </w:p>
    <w:p w14:paraId="3F7E272A" w14:textId="77777777" w:rsidR="00000000" w:rsidRDefault="004C51F7">
      <w:pPr>
        <w:pStyle w:val="a0"/>
        <w:ind w:firstLine="0"/>
        <w:rPr>
          <w:rFonts w:hint="cs"/>
          <w:rtl/>
        </w:rPr>
      </w:pPr>
    </w:p>
    <w:p w14:paraId="65B15EEE" w14:textId="77777777" w:rsidR="00000000" w:rsidRDefault="004C51F7">
      <w:pPr>
        <w:pStyle w:val="-"/>
        <w:rPr>
          <w:rtl/>
        </w:rPr>
      </w:pPr>
      <w:bookmarkStart w:id="367" w:name="FS000001062T30_12_2003_21_34_53C"/>
      <w:bookmarkEnd w:id="367"/>
      <w:r>
        <w:rPr>
          <w:rtl/>
        </w:rPr>
        <w:t>ואסל טאהא (בל"ד):</w:t>
      </w:r>
    </w:p>
    <w:p w14:paraId="6093C725" w14:textId="77777777" w:rsidR="00000000" w:rsidRDefault="004C51F7">
      <w:pPr>
        <w:pStyle w:val="a0"/>
        <w:rPr>
          <w:rtl/>
        </w:rPr>
      </w:pPr>
    </w:p>
    <w:p w14:paraId="204BCBDB" w14:textId="77777777" w:rsidR="00000000" w:rsidRDefault="004C51F7">
      <w:pPr>
        <w:pStyle w:val="a0"/>
        <w:rPr>
          <w:rFonts w:hint="cs"/>
          <w:rtl/>
        </w:rPr>
      </w:pPr>
      <w:r>
        <w:rPr>
          <w:rFonts w:hint="cs"/>
          <w:rtl/>
        </w:rPr>
        <w:t>הכיבוש לא חוקי. שהות הצבא שם לא חוקית.</w:t>
      </w:r>
    </w:p>
    <w:p w14:paraId="16D85C3D" w14:textId="77777777" w:rsidR="00000000" w:rsidRDefault="004C51F7">
      <w:pPr>
        <w:pStyle w:val="a0"/>
        <w:ind w:firstLine="0"/>
        <w:rPr>
          <w:rFonts w:hint="cs"/>
          <w:rtl/>
        </w:rPr>
      </w:pPr>
    </w:p>
    <w:p w14:paraId="0557552C" w14:textId="77777777" w:rsidR="00000000" w:rsidRDefault="004C51F7">
      <w:pPr>
        <w:pStyle w:val="af0"/>
        <w:rPr>
          <w:rtl/>
        </w:rPr>
      </w:pPr>
      <w:r>
        <w:rPr>
          <w:rFonts w:hint="eastAsia"/>
          <w:rtl/>
        </w:rPr>
        <w:t>שאול</w:t>
      </w:r>
      <w:r>
        <w:rPr>
          <w:rtl/>
        </w:rPr>
        <w:t xml:space="preserve"> יהל</w:t>
      </w:r>
      <w:r>
        <w:rPr>
          <w:rtl/>
        </w:rPr>
        <w:t>ום (מפד"ל):</w:t>
      </w:r>
    </w:p>
    <w:p w14:paraId="026B37A1" w14:textId="77777777" w:rsidR="00000000" w:rsidRDefault="004C51F7">
      <w:pPr>
        <w:pStyle w:val="a0"/>
        <w:rPr>
          <w:rFonts w:hint="cs"/>
          <w:rtl/>
        </w:rPr>
      </w:pPr>
    </w:p>
    <w:p w14:paraId="6641C944" w14:textId="77777777" w:rsidR="00000000" w:rsidRDefault="004C51F7">
      <w:pPr>
        <w:pStyle w:val="a0"/>
        <w:ind w:firstLine="720"/>
        <w:rPr>
          <w:rFonts w:hint="cs"/>
          <w:rtl/>
        </w:rPr>
      </w:pPr>
      <w:r>
        <w:rPr>
          <w:rFonts w:hint="cs"/>
          <w:rtl/>
        </w:rPr>
        <w:t>איזה כיבוש?</w:t>
      </w:r>
    </w:p>
    <w:p w14:paraId="04D3353D" w14:textId="77777777" w:rsidR="00000000" w:rsidRDefault="004C51F7">
      <w:pPr>
        <w:pStyle w:val="a0"/>
        <w:ind w:firstLine="0"/>
        <w:rPr>
          <w:rFonts w:hint="cs"/>
          <w:rtl/>
        </w:rPr>
      </w:pPr>
    </w:p>
    <w:p w14:paraId="35AE0F1F" w14:textId="77777777" w:rsidR="00000000" w:rsidRDefault="004C51F7">
      <w:pPr>
        <w:pStyle w:val="af0"/>
        <w:rPr>
          <w:rtl/>
        </w:rPr>
      </w:pPr>
      <w:r>
        <w:rPr>
          <w:rFonts w:hint="eastAsia"/>
          <w:rtl/>
        </w:rPr>
        <w:t>יחיאל</w:t>
      </w:r>
      <w:r>
        <w:rPr>
          <w:rtl/>
        </w:rPr>
        <w:t xml:space="preserve"> חזן (הליכוד):</w:t>
      </w:r>
    </w:p>
    <w:p w14:paraId="7186E74F" w14:textId="77777777" w:rsidR="00000000" w:rsidRDefault="004C51F7">
      <w:pPr>
        <w:pStyle w:val="a0"/>
        <w:rPr>
          <w:rFonts w:hint="cs"/>
          <w:rtl/>
        </w:rPr>
      </w:pPr>
    </w:p>
    <w:p w14:paraId="5F64B3BD" w14:textId="77777777" w:rsidR="00000000" w:rsidRDefault="004C51F7">
      <w:pPr>
        <w:pStyle w:val="a0"/>
        <w:rPr>
          <w:rFonts w:hint="cs"/>
          <w:rtl/>
        </w:rPr>
      </w:pPr>
      <w:r>
        <w:rPr>
          <w:rFonts w:hint="cs"/>
          <w:rtl/>
        </w:rPr>
        <w:t>איזה כיבוש?</w:t>
      </w:r>
    </w:p>
    <w:p w14:paraId="3550452F" w14:textId="77777777" w:rsidR="00000000" w:rsidRDefault="004C51F7">
      <w:pPr>
        <w:pStyle w:val="a0"/>
        <w:ind w:firstLine="0"/>
        <w:rPr>
          <w:rFonts w:hint="cs"/>
          <w:rtl/>
        </w:rPr>
      </w:pPr>
    </w:p>
    <w:p w14:paraId="637AE8A6" w14:textId="77777777" w:rsidR="00000000" w:rsidRDefault="004C51F7">
      <w:pPr>
        <w:pStyle w:val="-"/>
        <w:rPr>
          <w:rtl/>
        </w:rPr>
      </w:pPr>
      <w:bookmarkStart w:id="368" w:name="FS000001062T30_12_2003_21_35_14C"/>
      <w:bookmarkEnd w:id="368"/>
      <w:r>
        <w:rPr>
          <w:rtl/>
        </w:rPr>
        <w:t>ואסל טאהא (בל"ד):</w:t>
      </w:r>
    </w:p>
    <w:p w14:paraId="7D3C1A91" w14:textId="77777777" w:rsidR="00000000" w:rsidRDefault="004C51F7">
      <w:pPr>
        <w:pStyle w:val="a0"/>
        <w:rPr>
          <w:rtl/>
        </w:rPr>
      </w:pPr>
    </w:p>
    <w:p w14:paraId="05D42CF5" w14:textId="77777777" w:rsidR="00000000" w:rsidRDefault="004C51F7">
      <w:pPr>
        <w:pStyle w:val="a0"/>
        <w:ind w:firstLine="0"/>
        <w:rPr>
          <w:rFonts w:hint="cs"/>
          <w:rtl/>
        </w:rPr>
      </w:pPr>
      <w:r>
        <w:rPr>
          <w:rFonts w:hint="cs"/>
          <w:rtl/>
        </w:rPr>
        <w:tab/>
        <w:t xml:space="preserve">הכיבוש הישראלי בשטחים הפלסטיניים הכבושים, שהעולם כולו אומר שאלו שטחים כבושים. </w:t>
      </w:r>
    </w:p>
    <w:p w14:paraId="37CD6548" w14:textId="77777777" w:rsidR="00000000" w:rsidRDefault="004C51F7">
      <w:pPr>
        <w:pStyle w:val="a0"/>
        <w:ind w:firstLine="0"/>
        <w:rPr>
          <w:rFonts w:hint="cs"/>
          <w:rtl/>
        </w:rPr>
      </w:pPr>
    </w:p>
    <w:p w14:paraId="5DB3506C" w14:textId="77777777" w:rsidR="00000000" w:rsidRDefault="004C51F7">
      <w:pPr>
        <w:pStyle w:val="af0"/>
        <w:rPr>
          <w:rtl/>
        </w:rPr>
      </w:pPr>
      <w:r>
        <w:rPr>
          <w:rFonts w:hint="eastAsia"/>
          <w:rtl/>
        </w:rPr>
        <w:t>שאול</w:t>
      </w:r>
      <w:r>
        <w:rPr>
          <w:rtl/>
        </w:rPr>
        <w:t xml:space="preserve"> יהלום (מפד"ל):</w:t>
      </w:r>
    </w:p>
    <w:p w14:paraId="43213433" w14:textId="77777777" w:rsidR="00000000" w:rsidRDefault="004C51F7">
      <w:pPr>
        <w:pStyle w:val="a0"/>
        <w:rPr>
          <w:rFonts w:hint="cs"/>
          <w:rtl/>
        </w:rPr>
      </w:pPr>
    </w:p>
    <w:p w14:paraId="6BDC50C2" w14:textId="77777777" w:rsidR="00000000" w:rsidRDefault="004C51F7">
      <w:pPr>
        <w:pStyle w:val="a0"/>
        <w:ind w:firstLine="720"/>
        <w:rPr>
          <w:rFonts w:hint="cs"/>
          <w:rtl/>
        </w:rPr>
      </w:pPr>
      <w:r>
        <w:rPr>
          <w:rFonts w:hint="cs"/>
          <w:rtl/>
        </w:rPr>
        <w:t>למה אתה קורא לשחרור "כיבוש"?</w:t>
      </w:r>
    </w:p>
    <w:p w14:paraId="7E130035" w14:textId="77777777" w:rsidR="00000000" w:rsidRDefault="004C51F7">
      <w:pPr>
        <w:pStyle w:val="a0"/>
        <w:ind w:firstLine="0"/>
        <w:rPr>
          <w:rFonts w:hint="cs"/>
          <w:rtl/>
        </w:rPr>
      </w:pPr>
    </w:p>
    <w:p w14:paraId="39FBFA73" w14:textId="77777777" w:rsidR="00000000" w:rsidRDefault="004C51F7">
      <w:pPr>
        <w:pStyle w:val="af1"/>
        <w:rPr>
          <w:rtl/>
        </w:rPr>
      </w:pPr>
      <w:r>
        <w:rPr>
          <w:rtl/>
        </w:rPr>
        <w:t>היו"ר יולי-יואל אדלשטיין:</w:t>
      </w:r>
    </w:p>
    <w:p w14:paraId="12C3D7BC" w14:textId="77777777" w:rsidR="00000000" w:rsidRDefault="004C51F7">
      <w:pPr>
        <w:pStyle w:val="a0"/>
        <w:rPr>
          <w:rtl/>
        </w:rPr>
      </w:pPr>
    </w:p>
    <w:p w14:paraId="7E38057C" w14:textId="77777777" w:rsidR="00000000" w:rsidRDefault="004C51F7">
      <w:pPr>
        <w:pStyle w:val="a0"/>
        <w:rPr>
          <w:rFonts w:hint="cs"/>
          <w:rtl/>
        </w:rPr>
      </w:pPr>
      <w:r>
        <w:rPr>
          <w:rFonts w:hint="cs"/>
          <w:rtl/>
        </w:rPr>
        <w:t xml:space="preserve">תודה. </w:t>
      </w:r>
    </w:p>
    <w:p w14:paraId="46375D1C" w14:textId="77777777" w:rsidR="00000000" w:rsidRDefault="004C51F7">
      <w:pPr>
        <w:pStyle w:val="a0"/>
        <w:ind w:firstLine="0"/>
        <w:rPr>
          <w:rFonts w:hint="cs"/>
          <w:rtl/>
        </w:rPr>
      </w:pPr>
    </w:p>
    <w:p w14:paraId="54FBC6C6" w14:textId="77777777" w:rsidR="00000000" w:rsidRDefault="004C51F7">
      <w:pPr>
        <w:pStyle w:val="af0"/>
        <w:rPr>
          <w:rtl/>
        </w:rPr>
      </w:pPr>
      <w:r>
        <w:rPr>
          <w:rFonts w:hint="eastAsia"/>
          <w:rtl/>
        </w:rPr>
        <w:t>אורי</w:t>
      </w:r>
      <w:r>
        <w:rPr>
          <w:rtl/>
        </w:rPr>
        <w:t xml:space="preserve"> יהודה</w:t>
      </w:r>
      <w:r>
        <w:rPr>
          <w:rtl/>
        </w:rPr>
        <w:t xml:space="preserve"> אריאל (האיחוד הלאומי - ישראל ביתנו):</w:t>
      </w:r>
    </w:p>
    <w:p w14:paraId="5A057E55" w14:textId="77777777" w:rsidR="00000000" w:rsidRDefault="004C51F7">
      <w:pPr>
        <w:pStyle w:val="a0"/>
        <w:rPr>
          <w:rFonts w:hint="cs"/>
          <w:rtl/>
        </w:rPr>
      </w:pPr>
    </w:p>
    <w:p w14:paraId="1FCC6C01" w14:textId="77777777" w:rsidR="00000000" w:rsidRDefault="004C51F7">
      <w:pPr>
        <w:pStyle w:val="a0"/>
        <w:ind w:firstLine="720"/>
        <w:rPr>
          <w:rFonts w:hint="cs"/>
          <w:rtl/>
        </w:rPr>
      </w:pPr>
      <w:r>
        <w:rPr>
          <w:rFonts w:hint="cs"/>
          <w:rtl/>
        </w:rPr>
        <w:t>- - - באום-אל-פחם?</w:t>
      </w:r>
    </w:p>
    <w:p w14:paraId="00583623" w14:textId="77777777" w:rsidR="00000000" w:rsidRDefault="004C51F7">
      <w:pPr>
        <w:pStyle w:val="a0"/>
        <w:ind w:firstLine="0"/>
        <w:rPr>
          <w:rFonts w:hint="cs"/>
          <w:rtl/>
        </w:rPr>
      </w:pPr>
    </w:p>
    <w:p w14:paraId="53219309" w14:textId="77777777" w:rsidR="00000000" w:rsidRDefault="004C51F7">
      <w:pPr>
        <w:pStyle w:val="-"/>
        <w:rPr>
          <w:rtl/>
        </w:rPr>
      </w:pPr>
      <w:bookmarkStart w:id="369" w:name="FS000001062T30_12_2003_21_48_46C"/>
      <w:bookmarkEnd w:id="369"/>
      <w:r>
        <w:rPr>
          <w:rtl/>
        </w:rPr>
        <w:t>ואסל טאהא (בל"ד):</w:t>
      </w:r>
    </w:p>
    <w:p w14:paraId="4A12B48F" w14:textId="77777777" w:rsidR="00000000" w:rsidRDefault="004C51F7">
      <w:pPr>
        <w:pStyle w:val="a0"/>
        <w:rPr>
          <w:rtl/>
        </w:rPr>
      </w:pPr>
    </w:p>
    <w:p w14:paraId="4AA5B694" w14:textId="77777777" w:rsidR="00000000" w:rsidRDefault="004C51F7">
      <w:pPr>
        <w:pStyle w:val="a0"/>
        <w:rPr>
          <w:rFonts w:hint="cs"/>
          <w:rtl/>
        </w:rPr>
      </w:pPr>
      <w:r>
        <w:rPr>
          <w:rFonts w:hint="cs"/>
          <w:rtl/>
        </w:rPr>
        <w:t>הגדר הזאת, אדוני היושב-ראש, תרחיק את השלום, תמשיך להכניס את שני העמים למרחץ דמים, תרחיב ותייצר עוד ועוד הרג ורצח. ואנחנו נשלם, שני העמים שלנו ישלמו את המחיר הכבד הזה. למה? מפני ש</w:t>
      </w:r>
      <w:r>
        <w:rPr>
          <w:rFonts w:hint="cs"/>
          <w:rtl/>
        </w:rPr>
        <w:t xml:space="preserve">קבוצה שלטת בממשלה הזאת, קבוצה שלטת - ואני מקווה שלזמן קצר - רוצה לכפות את מרותה על שני העמים. </w:t>
      </w:r>
    </w:p>
    <w:p w14:paraId="525A236E" w14:textId="77777777" w:rsidR="00000000" w:rsidRDefault="004C51F7">
      <w:pPr>
        <w:pStyle w:val="a0"/>
        <w:ind w:firstLine="0"/>
        <w:rPr>
          <w:rFonts w:hint="cs"/>
          <w:rtl/>
        </w:rPr>
      </w:pPr>
    </w:p>
    <w:p w14:paraId="670E20BB" w14:textId="77777777" w:rsidR="00000000" w:rsidRDefault="004C51F7">
      <w:pPr>
        <w:pStyle w:val="af0"/>
        <w:rPr>
          <w:rtl/>
        </w:rPr>
      </w:pPr>
      <w:r>
        <w:rPr>
          <w:rFonts w:hint="eastAsia"/>
          <w:rtl/>
        </w:rPr>
        <w:t>שאול</w:t>
      </w:r>
      <w:r>
        <w:rPr>
          <w:rtl/>
        </w:rPr>
        <w:t xml:space="preserve"> יהלום (מפד"ל):</w:t>
      </w:r>
    </w:p>
    <w:p w14:paraId="240A83BF" w14:textId="77777777" w:rsidR="00000000" w:rsidRDefault="004C51F7">
      <w:pPr>
        <w:pStyle w:val="a0"/>
        <w:rPr>
          <w:rFonts w:hint="cs"/>
          <w:rtl/>
        </w:rPr>
      </w:pPr>
    </w:p>
    <w:p w14:paraId="426CF9BF" w14:textId="77777777" w:rsidR="00000000" w:rsidRDefault="004C51F7">
      <w:pPr>
        <w:pStyle w:val="a0"/>
        <w:ind w:firstLine="720"/>
        <w:rPr>
          <w:rFonts w:hint="cs"/>
          <w:rtl/>
        </w:rPr>
      </w:pPr>
      <w:r>
        <w:rPr>
          <w:rFonts w:hint="cs"/>
          <w:rtl/>
        </w:rPr>
        <w:t>היא נבחרה בבחירות. - - -  אתם הפסדתם.</w:t>
      </w:r>
    </w:p>
    <w:p w14:paraId="69B5F98A" w14:textId="77777777" w:rsidR="00000000" w:rsidRDefault="004C51F7">
      <w:pPr>
        <w:pStyle w:val="a0"/>
        <w:ind w:firstLine="0"/>
        <w:rPr>
          <w:rFonts w:hint="cs"/>
          <w:rtl/>
        </w:rPr>
      </w:pPr>
    </w:p>
    <w:p w14:paraId="05330538" w14:textId="77777777" w:rsidR="00000000" w:rsidRDefault="004C51F7">
      <w:pPr>
        <w:pStyle w:val="af1"/>
        <w:rPr>
          <w:rtl/>
        </w:rPr>
      </w:pPr>
      <w:r>
        <w:rPr>
          <w:rtl/>
        </w:rPr>
        <w:t>היו"ר יולי-יואל אדלשטיין:</w:t>
      </w:r>
    </w:p>
    <w:p w14:paraId="115BDFE8" w14:textId="77777777" w:rsidR="00000000" w:rsidRDefault="004C51F7">
      <w:pPr>
        <w:pStyle w:val="a0"/>
        <w:rPr>
          <w:rtl/>
        </w:rPr>
      </w:pPr>
    </w:p>
    <w:p w14:paraId="0CA9815B" w14:textId="77777777" w:rsidR="00000000" w:rsidRDefault="004C51F7">
      <w:pPr>
        <w:pStyle w:val="a0"/>
        <w:rPr>
          <w:rFonts w:hint="cs"/>
          <w:rtl/>
        </w:rPr>
      </w:pPr>
      <w:r>
        <w:rPr>
          <w:rFonts w:hint="cs"/>
          <w:rtl/>
        </w:rPr>
        <w:t xml:space="preserve">תודה לחבר הכנסת יהלום, אבל גם תודה לחבר הכנסת טאהא. הוא סיים את זמנו. </w:t>
      </w:r>
    </w:p>
    <w:p w14:paraId="5DD42AC4" w14:textId="77777777" w:rsidR="00000000" w:rsidRDefault="004C51F7">
      <w:pPr>
        <w:pStyle w:val="a0"/>
        <w:ind w:firstLine="0"/>
        <w:rPr>
          <w:rFonts w:hint="cs"/>
          <w:rtl/>
        </w:rPr>
      </w:pPr>
    </w:p>
    <w:p w14:paraId="2F798F93" w14:textId="77777777" w:rsidR="00000000" w:rsidRDefault="004C51F7">
      <w:pPr>
        <w:pStyle w:val="-"/>
        <w:rPr>
          <w:rtl/>
        </w:rPr>
      </w:pPr>
      <w:bookmarkStart w:id="370" w:name="FS000001062T30_12_2003_21_50_07C"/>
      <w:bookmarkEnd w:id="370"/>
      <w:r>
        <w:rPr>
          <w:rtl/>
        </w:rPr>
        <w:t>ו</w:t>
      </w:r>
      <w:r>
        <w:rPr>
          <w:rtl/>
        </w:rPr>
        <w:t>אסל טאהא (בל"ד):</w:t>
      </w:r>
    </w:p>
    <w:p w14:paraId="6585C33B" w14:textId="77777777" w:rsidR="00000000" w:rsidRDefault="004C51F7">
      <w:pPr>
        <w:pStyle w:val="a0"/>
        <w:rPr>
          <w:rtl/>
        </w:rPr>
      </w:pPr>
    </w:p>
    <w:p w14:paraId="579F9D8D" w14:textId="77777777" w:rsidR="00000000" w:rsidRDefault="004C51F7">
      <w:pPr>
        <w:pStyle w:val="a0"/>
        <w:ind w:firstLine="720"/>
        <w:rPr>
          <w:rFonts w:hint="cs"/>
          <w:rtl/>
        </w:rPr>
      </w:pPr>
      <w:r>
        <w:rPr>
          <w:rFonts w:hint="cs"/>
          <w:rtl/>
        </w:rPr>
        <w:t xml:space="preserve">הגדר הזאת, אדוני היושב-ראש, תוביל למשבר כלכלי-חברתי-פוליטי. כלכלי </w:t>
      </w:r>
      <w:r>
        <w:rPr>
          <w:rtl/>
        </w:rPr>
        <w:t>–</w:t>
      </w:r>
      <w:r>
        <w:rPr>
          <w:rFonts w:hint="cs"/>
          <w:rtl/>
        </w:rPr>
        <w:t xml:space="preserve"> תסתכלו באיזה משבר כלכלי אנחנו חיים. </w:t>
      </w:r>
    </w:p>
    <w:p w14:paraId="216C1260" w14:textId="77777777" w:rsidR="00000000" w:rsidRDefault="004C51F7">
      <w:pPr>
        <w:pStyle w:val="a0"/>
        <w:ind w:firstLine="0"/>
        <w:rPr>
          <w:rFonts w:hint="cs"/>
          <w:rtl/>
        </w:rPr>
      </w:pPr>
      <w:r>
        <w:rPr>
          <w:rFonts w:hint="cs"/>
          <w:rtl/>
        </w:rPr>
        <w:tab/>
      </w:r>
    </w:p>
    <w:p w14:paraId="4A09B2C8" w14:textId="77777777" w:rsidR="00000000" w:rsidRDefault="004C51F7">
      <w:pPr>
        <w:pStyle w:val="af1"/>
        <w:rPr>
          <w:rtl/>
        </w:rPr>
      </w:pPr>
      <w:r>
        <w:rPr>
          <w:rtl/>
        </w:rPr>
        <w:t>היו"ר יולי-יואל אדלשטיין:</w:t>
      </w:r>
    </w:p>
    <w:p w14:paraId="711C8E8D" w14:textId="77777777" w:rsidR="00000000" w:rsidRDefault="004C51F7">
      <w:pPr>
        <w:pStyle w:val="a0"/>
        <w:rPr>
          <w:rtl/>
        </w:rPr>
      </w:pPr>
    </w:p>
    <w:p w14:paraId="6F95A6A3" w14:textId="77777777" w:rsidR="00000000" w:rsidRDefault="004C51F7">
      <w:pPr>
        <w:pStyle w:val="a0"/>
        <w:rPr>
          <w:rFonts w:hint="cs"/>
          <w:rtl/>
        </w:rPr>
      </w:pPr>
      <w:r>
        <w:rPr>
          <w:rFonts w:hint="cs"/>
          <w:rtl/>
        </w:rPr>
        <w:t xml:space="preserve">לא, חבר הכנסת טאהא, עליך לסיים. </w:t>
      </w:r>
    </w:p>
    <w:p w14:paraId="5B26BF50" w14:textId="77777777" w:rsidR="00000000" w:rsidRDefault="004C51F7">
      <w:pPr>
        <w:pStyle w:val="a0"/>
        <w:ind w:firstLine="0"/>
        <w:rPr>
          <w:rFonts w:hint="cs"/>
          <w:rtl/>
        </w:rPr>
      </w:pPr>
    </w:p>
    <w:p w14:paraId="788642E4" w14:textId="77777777" w:rsidR="00000000" w:rsidRDefault="004C51F7">
      <w:pPr>
        <w:pStyle w:val="-"/>
        <w:rPr>
          <w:rtl/>
        </w:rPr>
      </w:pPr>
      <w:bookmarkStart w:id="371" w:name="FS000001062T30_12_2003_21_50_36C"/>
      <w:bookmarkEnd w:id="371"/>
      <w:r>
        <w:rPr>
          <w:rtl/>
        </w:rPr>
        <w:t>ואסל טאהא (בל"ד):</w:t>
      </w:r>
    </w:p>
    <w:p w14:paraId="51C11512" w14:textId="77777777" w:rsidR="00000000" w:rsidRDefault="004C51F7">
      <w:pPr>
        <w:pStyle w:val="a0"/>
        <w:rPr>
          <w:rtl/>
        </w:rPr>
      </w:pPr>
    </w:p>
    <w:p w14:paraId="77523145" w14:textId="77777777" w:rsidR="00000000" w:rsidRDefault="004C51F7">
      <w:pPr>
        <w:pStyle w:val="a0"/>
        <w:ind w:firstLine="0"/>
        <w:rPr>
          <w:rFonts w:hint="cs"/>
          <w:rtl/>
        </w:rPr>
      </w:pPr>
      <w:r>
        <w:rPr>
          <w:rFonts w:hint="cs"/>
          <w:rtl/>
        </w:rPr>
        <w:tab/>
        <w:t xml:space="preserve">תראו לי סקטור אחד שמרוצה מהמצב הכלכלי. </w:t>
      </w:r>
    </w:p>
    <w:p w14:paraId="27392D30" w14:textId="77777777" w:rsidR="00000000" w:rsidRDefault="004C51F7">
      <w:pPr>
        <w:pStyle w:val="a0"/>
        <w:ind w:firstLine="0"/>
        <w:rPr>
          <w:rFonts w:hint="cs"/>
          <w:rtl/>
        </w:rPr>
      </w:pPr>
    </w:p>
    <w:p w14:paraId="57874D7F" w14:textId="77777777" w:rsidR="00000000" w:rsidRDefault="004C51F7">
      <w:pPr>
        <w:pStyle w:val="af0"/>
        <w:rPr>
          <w:rtl/>
        </w:rPr>
      </w:pPr>
      <w:r>
        <w:rPr>
          <w:rFonts w:hint="eastAsia"/>
          <w:rtl/>
        </w:rPr>
        <w:t>שאול</w:t>
      </w:r>
      <w:r>
        <w:rPr>
          <w:rtl/>
        </w:rPr>
        <w:t xml:space="preserve"> יהלו</w:t>
      </w:r>
      <w:r>
        <w:rPr>
          <w:rtl/>
        </w:rPr>
        <w:t>ם (מפד"ל):</w:t>
      </w:r>
    </w:p>
    <w:p w14:paraId="7CB4F0C7" w14:textId="77777777" w:rsidR="00000000" w:rsidRDefault="004C51F7">
      <w:pPr>
        <w:pStyle w:val="a0"/>
        <w:ind w:firstLine="0"/>
        <w:rPr>
          <w:rFonts w:hint="cs"/>
          <w:rtl/>
        </w:rPr>
      </w:pPr>
      <w:r>
        <w:rPr>
          <w:rFonts w:hint="cs"/>
          <w:rtl/>
        </w:rPr>
        <w:tab/>
      </w:r>
    </w:p>
    <w:p w14:paraId="4485F4DC" w14:textId="77777777" w:rsidR="00000000" w:rsidRDefault="004C51F7">
      <w:pPr>
        <w:pStyle w:val="a0"/>
        <w:ind w:firstLine="720"/>
        <w:rPr>
          <w:rFonts w:hint="cs"/>
          <w:rtl/>
        </w:rPr>
      </w:pPr>
      <w:r>
        <w:rPr>
          <w:rFonts w:hint="cs"/>
          <w:rtl/>
        </w:rPr>
        <w:t xml:space="preserve">זה בגלל הפצצות, בגלל הפצצות. לא בגלל הגדר. </w:t>
      </w:r>
    </w:p>
    <w:p w14:paraId="620F6B6B" w14:textId="77777777" w:rsidR="00000000" w:rsidRDefault="004C51F7">
      <w:pPr>
        <w:pStyle w:val="a0"/>
        <w:ind w:firstLine="0"/>
        <w:rPr>
          <w:rFonts w:hint="cs"/>
          <w:rtl/>
        </w:rPr>
      </w:pPr>
    </w:p>
    <w:p w14:paraId="0498DD5D" w14:textId="77777777" w:rsidR="00000000" w:rsidRDefault="004C51F7">
      <w:pPr>
        <w:pStyle w:val="-"/>
        <w:rPr>
          <w:rtl/>
        </w:rPr>
      </w:pPr>
      <w:bookmarkStart w:id="372" w:name="FS000001062T30_12_2003_21_51_09C"/>
      <w:bookmarkEnd w:id="372"/>
      <w:r>
        <w:rPr>
          <w:rtl/>
        </w:rPr>
        <w:t>ואסל טאהא (בל"ד):</w:t>
      </w:r>
    </w:p>
    <w:p w14:paraId="7770E511" w14:textId="77777777" w:rsidR="00000000" w:rsidRDefault="004C51F7">
      <w:pPr>
        <w:pStyle w:val="a0"/>
        <w:rPr>
          <w:rtl/>
        </w:rPr>
      </w:pPr>
    </w:p>
    <w:p w14:paraId="4110A46D" w14:textId="77777777" w:rsidR="00000000" w:rsidRDefault="004C51F7">
      <w:pPr>
        <w:pStyle w:val="a0"/>
        <w:rPr>
          <w:rFonts w:hint="cs"/>
          <w:rtl/>
        </w:rPr>
      </w:pPr>
      <w:r>
        <w:rPr>
          <w:rFonts w:hint="cs"/>
          <w:rtl/>
        </w:rPr>
        <w:t xml:space="preserve">תראו לי סקטור אחד שלא חי במשבר חברתי במדינה הזאת. </w:t>
      </w:r>
    </w:p>
    <w:p w14:paraId="3680CF20" w14:textId="77777777" w:rsidR="00000000" w:rsidRDefault="004C51F7">
      <w:pPr>
        <w:pStyle w:val="a0"/>
        <w:ind w:firstLine="0"/>
        <w:rPr>
          <w:rFonts w:hint="cs"/>
          <w:rtl/>
        </w:rPr>
      </w:pPr>
    </w:p>
    <w:p w14:paraId="0696DD30" w14:textId="77777777" w:rsidR="00000000" w:rsidRDefault="004C51F7">
      <w:pPr>
        <w:pStyle w:val="af0"/>
        <w:rPr>
          <w:rtl/>
        </w:rPr>
      </w:pPr>
      <w:r>
        <w:rPr>
          <w:rFonts w:hint="eastAsia"/>
          <w:rtl/>
        </w:rPr>
        <w:t>שאול</w:t>
      </w:r>
      <w:r>
        <w:rPr>
          <w:rtl/>
        </w:rPr>
        <w:t xml:space="preserve"> יהלום (מפד"ל):</w:t>
      </w:r>
    </w:p>
    <w:p w14:paraId="64B036C1" w14:textId="77777777" w:rsidR="00000000" w:rsidRDefault="004C51F7">
      <w:pPr>
        <w:pStyle w:val="a0"/>
        <w:rPr>
          <w:rFonts w:hint="cs"/>
          <w:rtl/>
        </w:rPr>
      </w:pPr>
    </w:p>
    <w:p w14:paraId="57316C6B" w14:textId="77777777" w:rsidR="00000000" w:rsidRDefault="004C51F7">
      <w:pPr>
        <w:pStyle w:val="a0"/>
        <w:ind w:firstLine="720"/>
        <w:rPr>
          <w:rFonts w:hint="cs"/>
          <w:rtl/>
        </w:rPr>
      </w:pPr>
      <w:r>
        <w:rPr>
          <w:rFonts w:hint="cs"/>
          <w:rtl/>
        </w:rPr>
        <w:t xml:space="preserve">בגלל הרוצחים, לא בגלל הגדר. אתה לא הפרעת לי? מה אתה רוצה? </w:t>
      </w:r>
    </w:p>
    <w:p w14:paraId="1E192AB3" w14:textId="77777777" w:rsidR="00000000" w:rsidRDefault="004C51F7">
      <w:pPr>
        <w:pStyle w:val="a0"/>
        <w:rPr>
          <w:rFonts w:hint="cs"/>
          <w:rtl/>
        </w:rPr>
      </w:pPr>
    </w:p>
    <w:p w14:paraId="4687E919" w14:textId="77777777" w:rsidR="00000000" w:rsidRDefault="004C51F7">
      <w:pPr>
        <w:pStyle w:val="af1"/>
        <w:rPr>
          <w:rtl/>
        </w:rPr>
      </w:pPr>
      <w:r>
        <w:rPr>
          <w:rtl/>
        </w:rPr>
        <w:t>היו"ר יולי-יואל אדלשטיין:</w:t>
      </w:r>
    </w:p>
    <w:p w14:paraId="67063647" w14:textId="77777777" w:rsidR="00000000" w:rsidRDefault="004C51F7">
      <w:pPr>
        <w:pStyle w:val="a0"/>
        <w:rPr>
          <w:rtl/>
        </w:rPr>
      </w:pPr>
    </w:p>
    <w:p w14:paraId="745D2598" w14:textId="77777777" w:rsidR="00000000" w:rsidRDefault="004C51F7">
      <w:pPr>
        <w:pStyle w:val="a0"/>
        <w:rPr>
          <w:rFonts w:hint="cs"/>
          <w:rtl/>
        </w:rPr>
      </w:pPr>
      <w:r>
        <w:rPr>
          <w:rFonts w:hint="cs"/>
          <w:rtl/>
        </w:rPr>
        <w:t>חבר הכנסת טאהא, עלי</w:t>
      </w:r>
      <w:r>
        <w:rPr>
          <w:rFonts w:hint="cs"/>
          <w:rtl/>
        </w:rPr>
        <w:t xml:space="preserve">ך לסיים. </w:t>
      </w:r>
    </w:p>
    <w:p w14:paraId="34783653" w14:textId="77777777" w:rsidR="00000000" w:rsidRDefault="004C51F7">
      <w:pPr>
        <w:pStyle w:val="a0"/>
        <w:ind w:firstLine="0"/>
        <w:rPr>
          <w:rFonts w:hint="cs"/>
          <w:rtl/>
        </w:rPr>
      </w:pPr>
    </w:p>
    <w:p w14:paraId="02C8DC9B" w14:textId="77777777" w:rsidR="00000000" w:rsidRDefault="004C51F7">
      <w:pPr>
        <w:pStyle w:val="af0"/>
        <w:rPr>
          <w:rtl/>
        </w:rPr>
      </w:pPr>
      <w:r>
        <w:rPr>
          <w:rFonts w:hint="eastAsia"/>
          <w:rtl/>
        </w:rPr>
        <w:t>שאול</w:t>
      </w:r>
      <w:r>
        <w:rPr>
          <w:rtl/>
        </w:rPr>
        <w:t xml:space="preserve"> יהלום (מפד"ל):</w:t>
      </w:r>
    </w:p>
    <w:p w14:paraId="6EC3E09A" w14:textId="77777777" w:rsidR="00000000" w:rsidRDefault="004C51F7">
      <w:pPr>
        <w:pStyle w:val="a0"/>
        <w:rPr>
          <w:rFonts w:hint="cs"/>
          <w:rtl/>
        </w:rPr>
      </w:pPr>
    </w:p>
    <w:p w14:paraId="6B8C59EC" w14:textId="77777777" w:rsidR="00000000" w:rsidRDefault="004C51F7">
      <w:pPr>
        <w:pStyle w:val="a0"/>
        <w:ind w:firstLine="720"/>
        <w:rPr>
          <w:rFonts w:hint="cs"/>
          <w:rtl/>
        </w:rPr>
      </w:pPr>
      <w:r>
        <w:rPr>
          <w:rFonts w:hint="cs"/>
          <w:rtl/>
        </w:rPr>
        <w:t xml:space="preserve">מידה כנגד מידה, עין תחת עין. </w:t>
      </w:r>
    </w:p>
    <w:p w14:paraId="0262ABBF" w14:textId="77777777" w:rsidR="00000000" w:rsidRDefault="004C51F7">
      <w:pPr>
        <w:pStyle w:val="a0"/>
        <w:rPr>
          <w:rFonts w:hint="cs"/>
          <w:rtl/>
        </w:rPr>
      </w:pPr>
    </w:p>
    <w:p w14:paraId="1E637F5A" w14:textId="77777777" w:rsidR="00000000" w:rsidRDefault="004C51F7">
      <w:pPr>
        <w:pStyle w:val="-"/>
        <w:rPr>
          <w:rtl/>
        </w:rPr>
      </w:pPr>
      <w:bookmarkStart w:id="373" w:name="FS000001062T30_12_2003_21_51_27C"/>
      <w:bookmarkEnd w:id="373"/>
      <w:r>
        <w:rPr>
          <w:rtl/>
        </w:rPr>
        <w:t>ואסל טאהא (בל"ד):</w:t>
      </w:r>
    </w:p>
    <w:p w14:paraId="6A1965AE" w14:textId="77777777" w:rsidR="00000000" w:rsidRDefault="004C51F7">
      <w:pPr>
        <w:pStyle w:val="a0"/>
        <w:rPr>
          <w:rtl/>
        </w:rPr>
      </w:pPr>
    </w:p>
    <w:p w14:paraId="6B5EA7B7" w14:textId="77777777" w:rsidR="00000000" w:rsidRDefault="004C51F7">
      <w:pPr>
        <w:pStyle w:val="a0"/>
        <w:rPr>
          <w:rFonts w:hint="cs"/>
          <w:rtl/>
        </w:rPr>
      </w:pPr>
      <w:r>
        <w:rPr>
          <w:rFonts w:hint="cs"/>
          <w:rtl/>
        </w:rPr>
        <w:t>תופעות הסרבנים.</w:t>
      </w:r>
    </w:p>
    <w:p w14:paraId="2954F9B7" w14:textId="77777777" w:rsidR="00000000" w:rsidRDefault="004C51F7">
      <w:pPr>
        <w:pStyle w:val="a0"/>
        <w:ind w:firstLine="0"/>
        <w:rPr>
          <w:rFonts w:hint="cs"/>
          <w:rtl/>
        </w:rPr>
      </w:pPr>
    </w:p>
    <w:p w14:paraId="3BFC9A0D" w14:textId="77777777" w:rsidR="00000000" w:rsidRDefault="004C51F7">
      <w:pPr>
        <w:pStyle w:val="af1"/>
        <w:rPr>
          <w:rtl/>
        </w:rPr>
      </w:pPr>
      <w:r>
        <w:rPr>
          <w:rtl/>
        </w:rPr>
        <w:t>היו"ר יולי-יואל אדלשטיין:</w:t>
      </w:r>
    </w:p>
    <w:p w14:paraId="64AEC3E1" w14:textId="77777777" w:rsidR="00000000" w:rsidRDefault="004C51F7">
      <w:pPr>
        <w:pStyle w:val="a0"/>
        <w:rPr>
          <w:rtl/>
        </w:rPr>
      </w:pPr>
    </w:p>
    <w:p w14:paraId="1F9D82CE" w14:textId="77777777" w:rsidR="00000000" w:rsidRDefault="004C51F7">
      <w:pPr>
        <w:pStyle w:val="a0"/>
        <w:rPr>
          <w:rFonts w:hint="cs"/>
          <w:rtl/>
        </w:rPr>
      </w:pPr>
      <w:r>
        <w:rPr>
          <w:rFonts w:hint="cs"/>
          <w:rtl/>
        </w:rPr>
        <w:t>חבר הכנסת יהלום, אתה מפריע כרגע לי, לא לחבר הכנסת טאהא. חבר הכנסת יהלום.</w:t>
      </w:r>
    </w:p>
    <w:p w14:paraId="78AFDA2C" w14:textId="77777777" w:rsidR="00000000" w:rsidRDefault="004C51F7">
      <w:pPr>
        <w:pStyle w:val="a0"/>
        <w:ind w:firstLine="0"/>
        <w:rPr>
          <w:rFonts w:hint="cs"/>
          <w:rtl/>
        </w:rPr>
      </w:pPr>
    </w:p>
    <w:p w14:paraId="0D51B2D0" w14:textId="77777777" w:rsidR="00000000" w:rsidRDefault="004C51F7">
      <w:pPr>
        <w:pStyle w:val="-"/>
        <w:rPr>
          <w:rtl/>
        </w:rPr>
      </w:pPr>
      <w:bookmarkStart w:id="374" w:name="FS000001062T30_12_2003_21_52_12C"/>
      <w:bookmarkEnd w:id="374"/>
      <w:r>
        <w:rPr>
          <w:rtl/>
        </w:rPr>
        <w:t>ואסל טאהא (בל"ד):</w:t>
      </w:r>
    </w:p>
    <w:p w14:paraId="12458D89" w14:textId="77777777" w:rsidR="00000000" w:rsidRDefault="004C51F7">
      <w:pPr>
        <w:pStyle w:val="a0"/>
        <w:rPr>
          <w:rtl/>
        </w:rPr>
      </w:pPr>
    </w:p>
    <w:p w14:paraId="11538E8C" w14:textId="77777777" w:rsidR="00000000" w:rsidRDefault="004C51F7">
      <w:pPr>
        <w:pStyle w:val="a0"/>
        <w:ind w:firstLine="720"/>
        <w:rPr>
          <w:rFonts w:hint="cs"/>
          <w:rtl/>
        </w:rPr>
      </w:pPr>
      <w:r>
        <w:rPr>
          <w:rFonts w:hint="cs"/>
          <w:rtl/>
        </w:rPr>
        <w:t xml:space="preserve">וגיל נעמתי </w:t>
      </w:r>
      <w:r>
        <w:rPr>
          <w:rtl/>
        </w:rPr>
        <w:t>–</w:t>
      </w:r>
      <w:r>
        <w:rPr>
          <w:rFonts w:hint="cs"/>
          <w:rtl/>
        </w:rPr>
        <w:t xml:space="preserve"> אדוני, תן לי להמשיך. אני</w:t>
      </w:r>
      <w:r>
        <w:rPr>
          <w:rFonts w:hint="cs"/>
          <w:rtl/>
        </w:rPr>
        <w:t xml:space="preserve"> מסיים.</w:t>
      </w:r>
    </w:p>
    <w:p w14:paraId="4D90592A" w14:textId="77777777" w:rsidR="00000000" w:rsidRDefault="004C51F7">
      <w:pPr>
        <w:pStyle w:val="a0"/>
        <w:ind w:firstLine="0"/>
        <w:rPr>
          <w:rFonts w:hint="cs"/>
          <w:rtl/>
        </w:rPr>
      </w:pPr>
    </w:p>
    <w:p w14:paraId="35B984F6" w14:textId="77777777" w:rsidR="00000000" w:rsidRDefault="004C51F7">
      <w:pPr>
        <w:pStyle w:val="af1"/>
        <w:rPr>
          <w:rtl/>
        </w:rPr>
      </w:pPr>
      <w:r>
        <w:rPr>
          <w:rtl/>
        </w:rPr>
        <w:t>היו"ר יולי-יואל אדלשטיין:</w:t>
      </w:r>
    </w:p>
    <w:p w14:paraId="292EB001" w14:textId="77777777" w:rsidR="00000000" w:rsidRDefault="004C51F7">
      <w:pPr>
        <w:pStyle w:val="a0"/>
        <w:rPr>
          <w:rtl/>
        </w:rPr>
      </w:pPr>
    </w:p>
    <w:p w14:paraId="7F22D9A5" w14:textId="77777777" w:rsidR="00000000" w:rsidRDefault="004C51F7">
      <w:pPr>
        <w:pStyle w:val="a0"/>
        <w:rPr>
          <w:rFonts w:hint="cs"/>
          <w:rtl/>
        </w:rPr>
      </w:pPr>
      <w:r>
        <w:rPr>
          <w:rFonts w:hint="cs"/>
          <w:rtl/>
        </w:rPr>
        <w:t xml:space="preserve">זה כבר לא חשוב, כי אתה מזמן סיימת את מכסת הזמן שלך. </w:t>
      </w:r>
    </w:p>
    <w:p w14:paraId="7704937D" w14:textId="77777777" w:rsidR="00000000" w:rsidRDefault="004C51F7">
      <w:pPr>
        <w:pStyle w:val="a0"/>
        <w:ind w:firstLine="0"/>
        <w:rPr>
          <w:rFonts w:hint="cs"/>
          <w:rtl/>
        </w:rPr>
      </w:pPr>
    </w:p>
    <w:p w14:paraId="059B08B1" w14:textId="77777777" w:rsidR="00000000" w:rsidRDefault="004C51F7">
      <w:pPr>
        <w:pStyle w:val="af0"/>
        <w:rPr>
          <w:rtl/>
        </w:rPr>
      </w:pPr>
      <w:r>
        <w:rPr>
          <w:rFonts w:hint="eastAsia"/>
          <w:rtl/>
        </w:rPr>
        <w:t>שאול</w:t>
      </w:r>
      <w:r>
        <w:rPr>
          <w:rtl/>
        </w:rPr>
        <w:t xml:space="preserve"> יהלום (מפד"ל):</w:t>
      </w:r>
    </w:p>
    <w:p w14:paraId="27A91F88" w14:textId="77777777" w:rsidR="00000000" w:rsidRDefault="004C51F7">
      <w:pPr>
        <w:pStyle w:val="a0"/>
        <w:rPr>
          <w:rFonts w:hint="cs"/>
          <w:rtl/>
        </w:rPr>
      </w:pPr>
    </w:p>
    <w:p w14:paraId="1E2B64D9" w14:textId="77777777" w:rsidR="00000000" w:rsidRDefault="004C51F7">
      <w:pPr>
        <w:pStyle w:val="a0"/>
        <w:rPr>
          <w:rFonts w:hint="cs"/>
          <w:rtl/>
        </w:rPr>
      </w:pPr>
      <w:r>
        <w:rPr>
          <w:rFonts w:hint="cs"/>
          <w:rtl/>
        </w:rPr>
        <w:t>- - -</w:t>
      </w:r>
    </w:p>
    <w:p w14:paraId="01C89467" w14:textId="77777777" w:rsidR="00000000" w:rsidRDefault="004C51F7">
      <w:pPr>
        <w:pStyle w:val="a0"/>
        <w:ind w:firstLine="0"/>
        <w:rPr>
          <w:rFonts w:hint="cs"/>
          <w:rtl/>
        </w:rPr>
      </w:pPr>
    </w:p>
    <w:p w14:paraId="06F1F668" w14:textId="77777777" w:rsidR="00000000" w:rsidRDefault="004C51F7">
      <w:pPr>
        <w:pStyle w:val="af1"/>
        <w:rPr>
          <w:rtl/>
        </w:rPr>
      </w:pPr>
      <w:r>
        <w:rPr>
          <w:rtl/>
        </w:rPr>
        <w:t>היו"ר יולי-יואל אדלשטיין:</w:t>
      </w:r>
    </w:p>
    <w:p w14:paraId="0B86B619" w14:textId="77777777" w:rsidR="00000000" w:rsidRDefault="004C51F7">
      <w:pPr>
        <w:pStyle w:val="a0"/>
        <w:rPr>
          <w:rtl/>
        </w:rPr>
      </w:pPr>
    </w:p>
    <w:p w14:paraId="4A049E09" w14:textId="77777777" w:rsidR="00000000" w:rsidRDefault="004C51F7">
      <w:pPr>
        <w:pStyle w:val="a0"/>
        <w:rPr>
          <w:rFonts w:hint="cs"/>
          <w:rtl/>
        </w:rPr>
      </w:pPr>
      <w:r>
        <w:rPr>
          <w:rFonts w:hint="cs"/>
          <w:rtl/>
        </w:rPr>
        <w:t xml:space="preserve">חבר הכנסת יהלום, אתה יוזם הדיון. אני מבקש ממך לשמוע. </w:t>
      </w:r>
    </w:p>
    <w:p w14:paraId="2E2F9C5C" w14:textId="77777777" w:rsidR="00000000" w:rsidRDefault="004C51F7">
      <w:pPr>
        <w:pStyle w:val="a0"/>
        <w:ind w:firstLine="0"/>
        <w:rPr>
          <w:rFonts w:hint="cs"/>
          <w:rtl/>
        </w:rPr>
      </w:pPr>
    </w:p>
    <w:p w14:paraId="738E473E" w14:textId="77777777" w:rsidR="00000000" w:rsidRDefault="004C51F7">
      <w:pPr>
        <w:pStyle w:val="af0"/>
        <w:rPr>
          <w:rtl/>
        </w:rPr>
      </w:pPr>
      <w:r>
        <w:rPr>
          <w:rFonts w:hint="eastAsia"/>
          <w:rtl/>
        </w:rPr>
        <w:t>עבד</w:t>
      </w:r>
      <w:r>
        <w:rPr>
          <w:rtl/>
        </w:rPr>
        <w:t>-אלמאלכ דהאמשה (רע"ם):</w:t>
      </w:r>
    </w:p>
    <w:p w14:paraId="344FFCDA" w14:textId="77777777" w:rsidR="00000000" w:rsidRDefault="004C51F7">
      <w:pPr>
        <w:pStyle w:val="a0"/>
        <w:rPr>
          <w:rFonts w:hint="cs"/>
          <w:rtl/>
        </w:rPr>
      </w:pPr>
    </w:p>
    <w:p w14:paraId="7BA3FD40" w14:textId="77777777" w:rsidR="00000000" w:rsidRDefault="004C51F7">
      <w:pPr>
        <w:pStyle w:val="a0"/>
        <w:rPr>
          <w:rFonts w:hint="cs"/>
          <w:rtl/>
        </w:rPr>
      </w:pPr>
      <w:r>
        <w:rPr>
          <w:rFonts w:hint="cs"/>
          <w:rtl/>
        </w:rPr>
        <w:t>שפיכות דמים, גם לא ועדת חקירה</w:t>
      </w:r>
      <w:r>
        <w:rPr>
          <w:rFonts w:hint="cs"/>
          <w:rtl/>
        </w:rPr>
        <w:t xml:space="preserve"> - - - </w:t>
      </w:r>
    </w:p>
    <w:p w14:paraId="5D377A15" w14:textId="77777777" w:rsidR="00000000" w:rsidRDefault="004C51F7">
      <w:pPr>
        <w:pStyle w:val="a0"/>
        <w:ind w:firstLine="0"/>
        <w:rPr>
          <w:rFonts w:hint="cs"/>
          <w:rtl/>
        </w:rPr>
      </w:pPr>
    </w:p>
    <w:p w14:paraId="34535EF5" w14:textId="77777777" w:rsidR="00000000" w:rsidRDefault="004C51F7">
      <w:pPr>
        <w:pStyle w:val="-"/>
        <w:rPr>
          <w:rtl/>
        </w:rPr>
      </w:pPr>
      <w:bookmarkStart w:id="375" w:name="FS000001062T30_12_2003_21_56_34C"/>
      <w:bookmarkEnd w:id="375"/>
      <w:r>
        <w:rPr>
          <w:rtl/>
        </w:rPr>
        <w:t>ואסל טאהא (בל"ד):</w:t>
      </w:r>
    </w:p>
    <w:p w14:paraId="7D6EA2FC" w14:textId="77777777" w:rsidR="00000000" w:rsidRDefault="004C51F7">
      <w:pPr>
        <w:pStyle w:val="a0"/>
        <w:rPr>
          <w:rtl/>
        </w:rPr>
      </w:pPr>
    </w:p>
    <w:p w14:paraId="186F906A" w14:textId="77777777" w:rsidR="00000000" w:rsidRDefault="004C51F7">
      <w:pPr>
        <w:pStyle w:val="a0"/>
        <w:rPr>
          <w:rFonts w:hint="cs"/>
          <w:rtl/>
        </w:rPr>
      </w:pPr>
      <w:r>
        <w:rPr>
          <w:rFonts w:hint="cs"/>
          <w:rtl/>
        </w:rPr>
        <w:t>הגדר הזאת תכניס את המדינה למשבר כלכלי-חברתי-פוליטי, שאנחנו חיים בו. האלימות מתפשטת במדינה.</w:t>
      </w:r>
    </w:p>
    <w:p w14:paraId="0B03F785" w14:textId="77777777" w:rsidR="00000000" w:rsidRDefault="004C51F7">
      <w:pPr>
        <w:pStyle w:val="a0"/>
        <w:ind w:firstLine="0"/>
        <w:rPr>
          <w:rFonts w:hint="cs"/>
          <w:rtl/>
        </w:rPr>
      </w:pPr>
    </w:p>
    <w:p w14:paraId="323B67F5" w14:textId="77777777" w:rsidR="00000000" w:rsidRDefault="004C51F7">
      <w:pPr>
        <w:pStyle w:val="af1"/>
        <w:rPr>
          <w:rtl/>
        </w:rPr>
      </w:pPr>
      <w:r>
        <w:rPr>
          <w:rFonts w:hint="eastAsia"/>
          <w:rtl/>
        </w:rPr>
        <w:t>היו</w:t>
      </w:r>
      <w:r>
        <w:rPr>
          <w:rtl/>
        </w:rPr>
        <w:t>"ר יולי-יואל אדלשטיין:</w:t>
      </w:r>
    </w:p>
    <w:p w14:paraId="2C0FF626" w14:textId="77777777" w:rsidR="00000000" w:rsidRDefault="004C51F7">
      <w:pPr>
        <w:pStyle w:val="a0"/>
        <w:rPr>
          <w:rFonts w:hint="cs"/>
          <w:rtl/>
        </w:rPr>
      </w:pPr>
    </w:p>
    <w:p w14:paraId="7B62E8F7" w14:textId="77777777" w:rsidR="00000000" w:rsidRDefault="004C51F7">
      <w:pPr>
        <w:pStyle w:val="a0"/>
        <w:rPr>
          <w:rFonts w:hint="cs"/>
          <w:rtl/>
        </w:rPr>
      </w:pPr>
      <w:r>
        <w:rPr>
          <w:rFonts w:hint="cs"/>
          <w:rtl/>
        </w:rPr>
        <w:t xml:space="preserve">תודה רבה. </w:t>
      </w:r>
    </w:p>
    <w:p w14:paraId="1C9051C8" w14:textId="77777777" w:rsidR="00000000" w:rsidRDefault="004C51F7">
      <w:pPr>
        <w:pStyle w:val="a0"/>
        <w:ind w:firstLine="0"/>
        <w:rPr>
          <w:rFonts w:hint="cs"/>
          <w:rtl/>
        </w:rPr>
      </w:pPr>
    </w:p>
    <w:p w14:paraId="679E177B" w14:textId="77777777" w:rsidR="00000000" w:rsidRDefault="004C51F7">
      <w:pPr>
        <w:pStyle w:val="-"/>
        <w:rPr>
          <w:rtl/>
        </w:rPr>
      </w:pPr>
      <w:bookmarkStart w:id="376" w:name="FS000001062T30_12_2003_21_57_20C"/>
      <w:bookmarkEnd w:id="376"/>
      <w:r>
        <w:rPr>
          <w:rFonts w:hint="eastAsia"/>
          <w:rtl/>
        </w:rPr>
        <w:t>ואסל</w:t>
      </w:r>
      <w:r>
        <w:rPr>
          <w:rtl/>
        </w:rPr>
        <w:t xml:space="preserve"> טאהא (בל"ד):</w:t>
      </w:r>
    </w:p>
    <w:p w14:paraId="36F7C1DF" w14:textId="77777777" w:rsidR="00000000" w:rsidRDefault="004C51F7">
      <w:pPr>
        <w:pStyle w:val="a0"/>
        <w:rPr>
          <w:rFonts w:hint="cs"/>
          <w:rtl/>
        </w:rPr>
      </w:pPr>
    </w:p>
    <w:p w14:paraId="59D548F9" w14:textId="77777777" w:rsidR="00000000" w:rsidRDefault="004C51F7">
      <w:pPr>
        <w:pStyle w:val="a0"/>
        <w:rPr>
          <w:rFonts w:hint="cs"/>
          <w:rtl/>
        </w:rPr>
      </w:pPr>
      <w:r>
        <w:rPr>
          <w:rFonts w:hint="cs"/>
          <w:rtl/>
        </w:rPr>
        <w:t xml:space="preserve">כשהילדים שלנו ושלך רואים על המסך את ההרג, את הזוועות, זה נכנס לפתח ביתך. </w:t>
      </w:r>
    </w:p>
    <w:p w14:paraId="665D64CD" w14:textId="77777777" w:rsidR="00000000" w:rsidRDefault="004C51F7">
      <w:pPr>
        <w:pStyle w:val="a0"/>
        <w:ind w:firstLine="0"/>
        <w:rPr>
          <w:rFonts w:hint="cs"/>
          <w:rtl/>
        </w:rPr>
      </w:pPr>
    </w:p>
    <w:p w14:paraId="27F0FF57" w14:textId="77777777" w:rsidR="00000000" w:rsidRDefault="004C51F7">
      <w:pPr>
        <w:pStyle w:val="af0"/>
        <w:rPr>
          <w:rtl/>
        </w:rPr>
      </w:pPr>
      <w:r>
        <w:rPr>
          <w:rFonts w:hint="eastAsia"/>
          <w:rtl/>
        </w:rPr>
        <w:t>שאו</w:t>
      </w:r>
      <w:r>
        <w:rPr>
          <w:rFonts w:hint="eastAsia"/>
          <w:rtl/>
        </w:rPr>
        <w:t>ל</w:t>
      </w:r>
      <w:r>
        <w:rPr>
          <w:rtl/>
        </w:rPr>
        <w:t xml:space="preserve"> יהלום (מפד"ל):</w:t>
      </w:r>
    </w:p>
    <w:p w14:paraId="6380718A" w14:textId="77777777" w:rsidR="00000000" w:rsidRDefault="004C51F7">
      <w:pPr>
        <w:pStyle w:val="a0"/>
        <w:rPr>
          <w:rFonts w:hint="cs"/>
          <w:rtl/>
        </w:rPr>
      </w:pPr>
    </w:p>
    <w:p w14:paraId="5190992B" w14:textId="77777777" w:rsidR="00000000" w:rsidRDefault="004C51F7">
      <w:pPr>
        <w:pStyle w:val="a0"/>
        <w:ind w:firstLine="720"/>
        <w:rPr>
          <w:rFonts w:hint="cs"/>
          <w:rtl/>
        </w:rPr>
      </w:pPr>
      <w:r>
        <w:rPr>
          <w:rFonts w:hint="cs"/>
          <w:rtl/>
        </w:rPr>
        <w:t>נו? מי בעד פצצות? מי הרג ארבעה אזרחים? מי בא עם פצצות לצומת-גהה? יהודי או ערבי?</w:t>
      </w:r>
    </w:p>
    <w:p w14:paraId="3350DEE3" w14:textId="77777777" w:rsidR="00000000" w:rsidRDefault="004C51F7">
      <w:pPr>
        <w:pStyle w:val="a0"/>
        <w:ind w:firstLine="0"/>
        <w:rPr>
          <w:rFonts w:hint="cs"/>
          <w:rtl/>
        </w:rPr>
      </w:pPr>
    </w:p>
    <w:p w14:paraId="40838341" w14:textId="77777777" w:rsidR="00000000" w:rsidRDefault="004C51F7">
      <w:pPr>
        <w:pStyle w:val="-"/>
        <w:rPr>
          <w:rtl/>
        </w:rPr>
      </w:pPr>
      <w:bookmarkStart w:id="377" w:name="FS000001062T30_12_2003_21_57_59C"/>
      <w:bookmarkEnd w:id="377"/>
      <w:r>
        <w:rPr>
          <w:rtl/>
        </w:rPr>
        <w:t>ואסל טאהא (בל"ד):</w:t>
      </w:r>
    </w:p>
    <w:p w14:paraId="104F37D2" w14:textId="77777777" w:rsidR="00000000" w:rsidRDefault="004C51F7">
      <w:pPr>
        <w:pStyle w:val="a0"/>
        <w:rPr>
          <w:rtl/>
        </w:rPr>
      </w:pPr>
    </w:p>
    <w:p w14:paraId="4A1D39A5" w14:textId="77777777" w:rsidR="00000000" w:rsidRDefault="004C51F7">
      <w:pPr>
        <w:pStyle w:val="a0"/>
        <w:rPr>
          <w:rFonts w:hint="cs"/>
          <w:rtl/>
        </w:rPr>
      </w:pPr>
      <w:r>
        <w:rPr>
          <w:rFonts w:hint="cs"/>
          <w:rtl/>
        </w:rPr>
        <w:t xml:space="preserve">זה משבר חמור, שיפקוד אותנו עוד שנים. </w:t>
      </w:r>
    </w:p>
    <w:p w14:paraId="5E395E49" w14:textId="77777777" w:rsidR="00000000" w:rsidRDefault="004C51F7">
      <w:pPr>
        <w:pStyle w:val="a0"/>
        <w:ind w:firstLine="0"/>
        <w:rPr>
          <w:rFonts w:hint="cs"/>
          <w:rtl/>
        </w:rPr>
      </w:pPr>
    </w:p>
    <w:p w14:paraId="59E2ED36" w14:textId="77777777" w:rsidR="00000000" w:rsidRDefault="004C51F7">
      <w:pPr>
        <w:pStyle w:val="af1"/>
        <w:rPr>
          <w:rtl/>
        </w:rPr>
      </w:pPr>
      <w:r>
        <w:rPr>
          <w:rtl/>
        </w:rPr>
        <w:t>היו"ר יולי-יואל אדלשטיין:</w:t>
      </w:r>
    </w:p>
    <w:p w14:paraId="71B31086" w14:textId="77777777" w:rsidR="00000000" w:rsidRDefault="004C51F7">
      <w:pPr>
        <w:pStyle w:val="a0"/>
        <w:rPr>
          <w:rtl/>
        </w:rPr>
      </w:pPr>
    </w:p>
    <w:p w14:paraId="7D8DD1B2" w14:textId="77777777" w:rsidR="00000000" w:rsidRDefault="004C51F7">
      <w:pPr>
        <w:pStyle w:val="a0"/>
        <w:rPr>
          <w:rFonts w:hint="cs"/>
          <w:rtl/>
        </w:rPr>
      </w:pPr>
      <w:r>
        <w:rPr>
          <w:rFonts w:hint="cs"/>
          <w:rtl/>
        </w:rPr>
        <w:t xml:space="preserve">חבר הכנסת טאהא, תודה רבה. זמנך תם. חבר הכנסת יהלום. </w:t>
      </w:r>
    </w:p>
    <w:p w14:paraId="44B2A4F5" w14:textId="77777777" w:rsidR="00000000" w:rsidRDefault="004C51F7">
      <w:pPr>
        <w:pStyle w:val="a0"/>
        <w:rPr>
          <w:rFonts w:hint="cs"/>
          <w:rtl/>
        </w:rPr>
      </w:pPr>
    </w:p>
    <w:p w14:paraId="146F1842" w14:textId="77777777" w:rsidR="00000000" w:rsidRDefault="004C51F7">
      <w:pPr>
        <w:pStyle w:val="af0"/>
        <w:rPr>
          <w:rtl/>
        </w:rPr>
      </w:pPr>
      <w:r>
        <w:rPr>
          <w:rtl/>
        </w:rPr>
        <w:t xml:space="preserve">עבד-אלמאלכ דהאמשה </w:t>
      </w:r>
      <w:r>
        <w:rPr>
          <w:rtl/>
        </w:rPr>
        <w:t>(רע"ם):</w:t>
      </w:r>
    </w:p>
    <w:p w14:paraId="050259DF" w14:textId="77777777" w:rsidR="00000000" w:rsidRDefault="004C51F7">
      <w:pPr>
        <w:pStyle w:val="a0"/>
        <w:rPr>
          <w:rtl/>
        </w:rPr>
      </w:pPr>
    </w:p>
    <w:p w14:paraId="463E74D6" w14:textId="77777777" w:rsidR="00000000" w:rsidRDefault="004C51F7">
      <w:pPr>
        <w:pStyle w:val="a0"/>
        <w:rPr>
          <w:rFonts w:hint="cs"/>
          <w:rtl/>
        </w:rPr>
      </w:pPr>
      <w:r>
        <w:rPr>
          <w:rFonts w:hint="cs"/>
          <w:rtl/>
        </w:rPr>
        <w:t xml:space="preserve">- - - </w:t>
      </w:r>
    </w:p>
    <w:p w14:paraId="651511C1" w14:textId="77777777" w:rsidR="00000000" w:rsidRDefault="004C51F7">
      <w:pPr>
        <w:pStyle w:val="a0"/>
        <w:ind w:firstLine="0"/>
        <w:rPr>
          <w:rFonts w:hint="cs"/>
          <w:rtl/>
        </w:rPr>
      </w:pPr>
    </w:p>
    <w:p w14:paraId="7456F50C" w14:textId="77777777" w:rsidR="00000000" w:rsidRDefault="004C51F7">
      <w:pPr>
        <w:pStyle w:val="af0"/>
        <w:rPr>
          <w:rtl/>
        </w:rPr>
      </w:pPr>
      <w:r>
        <w:rPr>
          <w:rFonts w:hint="eastAsia"/>
          <w:rtl/>
        </w:rPr>
        <w:t>שאול</w:t>
      </w:r>
      <w:r>
        <w:rPr>
          <w:rtl/>
        </w:rPr>
        <w:t xml:space="preserve"> יהלום (מפד"ל):</w:t>
      </w:r>
    </w:p>
    <w:p w14:paraId="4703C8B1" w14:textId="77777777" w:rsidR="00000000" w:rsidRDefault="004C51F7">
      <w:pPr>
        <w:pStyle w:val="a0"/>
        <w:rPr>
          <w:rFonts w:hint="cs"/>
          <w:rtl/>
        </w:rPr>
      </w:pPr>
    </w:p>
    <w:p w14:paraId="7737078A" w14:textId="77777777" w:rsidR="00000000" w:rsidRDefault="004C51F7">
      <w:pPr>
        <w:pStyle w:val="a0"/>
        <w:ind w:firstLine="720"/>
        <w:rPr>
          <w:rFonts w:hint="cs"/>
          <w:rtl/>
        </w:rPr>
      </w:pPr>
      <w:r>
        <w:rPr>
          <w:rFonts w:hint="cs"/>
          <w:rtl/>
        </w:rPr>
        <w:t xml:space="preserve">למה לא גינית? למה לא גינית? תתבייש לך. </w:t>
      </w:r>
    </w:p>
    <w:p w14:paraId="15291FCA" w14:textId="77777777" w:rsidR="00000000" w:rsidRDefault="004C51F7">
      <w:pPr>
        <w:pStyle w:val="a0"/>
        <w:ind w:firstLine="0"/>
        <w:rPr>
          <w:rFonts w:hint="cs"/>
          <w:rtl/>
        </w:rPr>
      </w:pPr>
    </w:p>
    <w:p w14:paraId="65B53629" w14:textId="77777777" w:rsidR="00000000" w:rsidRDefault="004C51F7">
      <w:pPr>
        <w:pStyle w:val="-"/>
        <w:rPr>
          <w:rtl/>
        </w:rPr>
      </w:pPr>
      <w:bookmarkStart w:id="378" w:name="FS000001062T30_12_2003_21_58_56C"/>
      <w:bookmarkEnd w:id="378"/>
      <w:r>
        <w:rPr>
          <w:rtl/>
        </w:rPr>
        <w:t>ואסל טאהא (בל"ד):</w:t>
      </w:r>
    </w:p>
    <w:p w14:paraId="73EBC26B" w14:textId="77777777" w:rsidR="00000000" w:rsidRDefault="004C51F7">
      <w:pPr>
        <w:pStyle w:val="a0"/>
        <w:rPr>
          <w:rtl/>
        </w:rPr>
      </w:pPr>
    </w:p>
    <w:p w14:paraId="368E88EB" w14:textId="77777777" w:rsidR="00000000" w:rsidRDefault="004C51F7">
      <w:pPr>
        <w:pStyle w:val="a0"/>
        <w:ind w:firstLine="720"/>
        <w:rPr>
          <w:rFonts w:hint="cs"/>
          <w:rtl/>
        </w:rPr>
      </w:pPr>
      <w:r>
        <w:rPr>
          <w:rFonts w:hint="cs"/>
          <w:rtl/>
        </w:rPr>
        <w:t>אדוני היושב-ראש, הפגנתם של שוחרי השלום נגד הגדר היא הניצוץ, היא האור במנהרת הכיבוש שכל אחד מאתנו מתלבט בה וברצוננו להיפטר ממנה בשלום צודק. הגדר הזאת חייבת להי</w:t>
      </w:r>
      <w:r>
        <w:rPr>
          <w:rFonts w:hint="cs"/>
          <w:rtl/>
        </w:rPr>
        <w:t>הרס.</w:t>
      </w:r>
    </w:p>
    <w:p w14:paraId="15277791" w14:textId="77777777" w:rsidR="00000000" w:rsidRDefault="004C51F7">
      <w:pPr>
        <w:pStyle w:val="a0"/>
        <w:ind w:firstLine="0"/>
        <w:rPr>
          <w:rFonts w:hint="cs"/>
          <w:rtl/>
        </w:rPr>
      </w:pPr>
    </w:p>
    <w:p w14:paraId="2622A123" w14:textId="77777777" w:rsidR="00000000" w:rsidRDefault="004C51F7">
      <w:pPr>
        <w:pStyle w:val="af1"/>
        <w:rPr>
          <w:rtl/>
        </w:rPr>
      </w:pPr>
      <w:r>
        <w:rPr>
          <w:rtl/>
        </w:rPr>
        <w:t>היו"ר יולי-יואל אדלשטיין:</w:t>
      </w:r>
    </w:p>
    <w:p w14:paraId="198C7CAE" w14:textId="77777777" w:rsidR="00000000" w:rsidRDefault="004C51F7">
      <w:pPr>
        <w:pStyle w:val="a0"/>
        <w:rPr>
          <w:rtl/>
        </w:rPr>
      </w:pPr>
    </w:p>
    <w:p w14:paraId="3D97E532" w14:textId="77777777" w:rsidR="00000000" w:rsidRDefault="004C51F7">
      <w:pPr>
        <w:pStyle w:val="a0"/>
        <w:rPr>
          <w:rFonts w:hint="cs"/>
          <w:rtl/>
        </w:rPr>
      </w:pPr>
      <w:r>
        <w:rPr>
          <w:rFonts w:hint="cs"/>
          <w:rtl/>
        </w:rPr>
        <w:t xml:space="preserve">תודה לחבר הכנסת טאהא. חבר הכנסת חיים כץ לא נמצא כאן. לכן, חבר הכנסת זאב בוים,  סגן שר הביטחון. </w:t>
      </w:r>
    </w:p>
    <w:p w14:paraId="07407BAB" w14:textId="77777777" w:rsidR="00000000" w:rsidRDefault="004C51F7">
      <w:pPr>
        <w:pStyle w:val="a0"/>
        <w:ind w:firstLine="0"/>
        <w:rPr>
          <w:rFonts w:hint="cs"/>
          <w:rtl/>
        </w:rPr>
      </w:pPr>
    </w:p>
    <w:p w14:paraId="4FD5140E" w14:textId="77777777" w:rsidR="00000000" w:rsidRDefault="004C51F7">
      <w:pPr>
        <w:pStyle w:val="af0"/>
        <w:rPr>
          <w:rtl/>
        </w:rPr>
      </w:pPr>
      <w:r>
        <w:rPr>
          <w:rFonts w:hint="eastAsia"/>
          <w:rtl/>
        </w:rPr>
        <w:t>יולי</w:t>
      </w:r>
      <w:r>
        <w:rPr>
          <w:rtl/>
        </w:rPr>
        <w:t xml:space="preserve"> תמיר (העבודה-מימד):</w:t>
      </w:r>
    </w:p>
    <w:p w14:paraId="3C6F3B1F" w14:textId="77777777" w:rsidR="00000000" w:rsidRDefault="004C51F7">
      <w:pPr>
        <w:pStyle w:val="a0"/>
        <w:rPr>
          <w:rFonts w:hint="cs"/>
          <w:rtl/>
        </w:rPr>
      </w:pPr>
    </w:p>
    <w:p w14:paraId="123BEC88" w14:textId="77777777" w:rsidR="00000000" w:rsidRDefault="004C51F7">
      <w:pPr>
        <w:pStyle w:val="a0"/>
        <w:rPr>
          <w:rFonts w:hint="cs"/>
          <w:rtl/>
        </w:rPr>
      </w:pPr>
      <w:r>
        <w:rPr>
          <w:rFonts w:hint="cs"/>
          <w:rtl/>
        </w:rPr>
        <w:t>למה?</w:t>
      </w:r>
    </w:p>
    <w:p w14:paraId="1FEDCFD6" w14:textId="77777777" w:rsidR="00000000" w:rsidRDefault="004C51F7">
      <w:pPr>
        <w:pStyle w:val="a0"/>
        <w:ind w:firstLine="0"/>
        <w:rPr>
          <w:rFonts w:hint="cs"/>
          <w:rtl/>
        </w:rPr>
      </w:pPr>
    </w:p>
    <w:p w14:paraId="014B0197" w14:textId="77777777" w:rsidR="00000000" w:rsidRDefault="004C51F7">
      <w:pPr>
        <w:pStyle w:val="af0"/>
        <w:rPr>
          <w:rtl/>
        </w:rPr>
      </w:pPr>
      <w:r>
        <w:rPr>
          <w:rFonts w:hint="eastAsia"/>
          <w:rtl/>
        </w:rPr>
        <w:t>אבשלום</w:t>
      </w:r>
      <w:r>
        <w:rPr>
          <w:rtl/>
        </w:rPr>
        <w:t xml:space="preserve"> וילן (מרצ):</w:t>
      </w:r>
    </w:p>
    <w:p w14:paraId="35889DDA" w14:textId="77777777" w:rsidR="00000000" w:rsidRDefault="004C51F7">
      <w:pPr>
        <w:pStyle w:val="a0"/>
        <w:rPr>
          <w:rFonts w:hint="cs"/>
          <w:rtl/>
        </w:rPr>
      </w:pPr>
    </w:p>
    <w:p w14:paraId="551C7D2D" w14:textId="77777777" w:rsidR="00000000" w:rsidRDefault="004C51F7">
      <w:pPr>
        <w:pStyle w:val="a0"/>
        <w:rPr>
          <w:rFonts w:hint="cs"/>
          <w:rtl/>
        </w:rPr>
      </w:pPr>
      <w:r>
        <w:rPr>
          <w:rFonts w:hint="cs"/>
          <w:rtl/>
        </w:rPr>
        <w:t>רגע, מה פתאום? עוד לא גמרנו.</w:t>
      </w:r>
    </w:p>
    <w:p w14:paraId="40FB0981" w14:textId="77777777" w:rsidR="00000000" w:rsidRDefault="004C51F7">
      <w:pPr>
        <w:pStyle w:val="a0"/>
        <w:ind w:firstLine="0"/>
        <w:rPr>
          <w:rFonts w:hint="cs"/>
          <w:rtl/>
        </w:rPr>
      </w:pPr>
    </w:p>
    <w:p w14:paraId="79A871C0" w14:textId="77777777" w:rsidR="00000000" w:rsidRDefault="004C51F7">
      <w:pPr>
        <w:pStyle w:val="af0"/>
        <w:rPr>
          <w:rtl/>
        </w:rPr>
      </w:pPr>
      <w:r>
        <w:rPr>
          <w:rFonts w:hint="eastAsia"/>
          <w:rtl/>
        </w:rPr>
        <w:t>יולי</w:t>
      </w:r>
      <w:r>
        <w:rPr>
          <w:rtl/>
        </w:rPr>
        <w:t xml:space="preserve"> תמיר (העבודה-מימד):</w:t>
      </w:r>
    </w:p>
    <w:p w14:paraId="4E20D56D" w14:textId="77777777" w:rsidR="00000000" w:rsidRDefault="004C51F7">
      <w:pPr>
        <w:pStyle w:val="a0"/>
        <w:rPr>
          <w:rFonts w:hint="cs"/>
          <w:rtl/>
        </w:rPr>
      </w:pPr>
    </w:p>
    <w:p w14:paraId="5CA8880B" w14:textId="77777777" w:rsidR="00000000" w:rsidRDefault="004C51F7">
      <w:pPr>
        <w:pStyle w:val="a0"/>
        <w:rPr>
          <w:rFonts w:hint="cs"/>
          <w:rtl/>
        </w:rPr>
      </w:pPr>
      <w:r>
        <w:rPr>
          <w:rFonts w:hint="cs"/>
          <w:rtl/>
        </w:rPr>
        <w:t>מה פתאום?</w:t>
      </w:r>
    </w:p>
    <w:p w14:paraId="4877F8D8" w14:textId="77777777" w:rsidR="00000000" w:rsidRDefault="004C51F7">
      <w:pPr>
        <w:pStyle w:val="a0"/>
        <w:ind w:firstLine="0"/>
        <w:rPr>
          <w:rFonts w:hint="cs"/>
          <w:rtl/>
        </w:rPr>
      </w:pPr>
    </w:p>
    <w:p w14:paraId="3D92510F" w14:textId="77777777" w:rsidR="00000000" w:rsidRDefault="004C51F7">
      <w:pPr>
        <w:pStyle w:val="af1"/>
        <w:rPr>
          <w:rtl/>
        </w:rPr>
      </w:pPr>
      <w:r>
        <w:rPr>
          <w:rtl/>
        </w:rPr>
        <w:t>היו"ר י</w:t>
      </w:r>
      <w:r>
        <w:rPr>
          <w:rtl/>
        </w:rPr>
        <w:t>ולי-יואל אדלשטיין:</w:t>
      </w:r>
    </w:p>
    <w:p w14:paraId="313C7714" w14:textId="77777777" w:rsidR="00000000" w:rsidRDefault="004C51F7">
      <w:pPr>
        <w:pStyle w:val="a0"/>
        <w:rPr>
          <w:rtl/>
        </w:rPr>
      </w:pPr>
    </w:p>
    <w:p w14:paraId="77B110CE" w14:textId="77777777" w:rsidR="00000000" w:rsidRDefault="004C51F7">
      <w:pPr>
        <w:pStyle w:val="a0"/>
        <w:rPr>
          <w:rFonts w:hint="cs"/>
          <w:rtl/>
        </w:rPr>
      </w:pPr>
      <w:r>
        <w:rPr>
          <w:rFonts w:hint="cs"/>
          <w:rtl/>
        </w:rPr>
        <w:t xml:space="preserve">זכותו, זכותו. </w:t>
      </w:r>
    </w:p>
    <w:p w14:paraId="5EDEA72B" w14:textId="77777777" w:rsidR="00000000" w:rsidRDefault="004C51F7">
      <w:pPr>
        <w:pStyle w:val="a0"/>
        <w:ind w:firstLine="0"/>
        <w:rPr>
          <w:rFonts w:hint="cs"/>
          <w:rtl/>
        </w:rPr>
      </w:pPr>
    </w:p>
    <w:p w14:paraId="1EC01209" w14:textId="77777777" w:rsidR="00000000" w:rsidRDefault="004C51F7">
      <w:pPr>
        <w:pStyle w:val="af0"/>
        <w:rPr>
          <w:rtl/>
        </w:rPr>
      </w:pPr>
      <w:r>
        <w:rPr>
          <w:rFonts w:hint="eastAsia"/>
          <w:rtl/>
        </w:rPr>
        <w:t>אבשלום</w:t>
      </w:r>
      <w:r>
        <w:rPr>
          <w:rtl/>
        </w:rPr>
        <w:t xml:space="preserve"> וילן (מרצ):</w:t>
      </w:r>
    </w:p>
    <w:p w14:paraId="4980AEF2" w14:textId="77777777" w:rsidR="00000000" w:rsidRDefault="004C51F7">
      <w:pPr>
        <w:pStyle w:val="a0"/>
        <w:rPr>
          <w:rFonts w:hint="cs"/>
          <w:rtl/>
        </w:rPr>
      </w:pPr>
    </w:p>
    <w:p w14:paraId="68C46549" w14:textId="77777777" w:rsidR="00000000" w:rsidRDefault="004C51F7">
      <w:pPr>
        <w:pStyle w:val="a0"/>
        <w:ind w:firstLine="720"/>
        <w:rPr>
          <w:rFonts w:hint="cs"/>
          <w:rtl/>
        </w:rPr>
      </w:pPr>
      <w:r>
        <w:rPr>
          <w:rFonts w:hint="cs"/>
          <w:rtl/>
        </w:rPr>
        <w:t>היו הצעות דחופות לסדר-היום.</w:t>
      </w:r>
    </w:p>
    <w:p w14:paraId="516E8686" w14:textId="77777777" w:rsidR="00000000" w:rsidRDefault="004C51F7">
      <w:pPr>
        <w:pStyle w:val="a0"/>
        <w:ind w:firstLine="0"/>
        <w:rPr>
          <w:rFonts w:hint="cs"/>
          <w:rtl/>
        </w:rPr>
      </w:pPr>
    </w:p>
    <w:p w14:paraId="182B96D4" w14:textId="77777777" w:rsidR="00000000" w:rsidRDefault="004C51F7">
      <w:pPr>
        <w:pStyle w:val="af1"/>
        <w:rPr>
          <w:rtl/>
        </w:rPr>
      </w:pPr>
      <w:r>
        <w:rPr>
          <w:rtl/>
        </w:rPr>
        <w:t>היו"ר יולי-יואל אדלשטיין:</w:t>
      </w:r>
    </w:p>
    <w:p w14:paraId="5B45F5D1" w14:textId="77777777" w:rsidR="00000000" w:rsidRDefault="004C51F7">
      <w:pPr>
        <w:pStyle w:val="a0"/>
        <w:rPr>
          <w:rtl/>
        </w:rPr>
      </w:pPr>
    </w:p>
    <w:p w14:paraId="25F4329C" w14:textId="77777777" w:rsidR="00000000" w:rsidRDefault="004C51F7">
      <w:pPr>
        <w:pStyle w:val="a0"/>
        <w:rPr>
          <w:rFonts w:hint="cs"/>
          <w:rtl/>
        </w:rPr>
      </w:pPr>
      <w:r>
        <w:rPr>
          <w:rFonts w:hint="cs"/>
          <w:rtl/>
        </w:rPr>
        <w:t xml:space="preserve">לא, לא. </w:t>
      </w:r>
    </w:p>
    <w:p w14:paraId="244662CA" w14:textId="77777777" w:rsidR="00000000" w:rsidRDefault="004C51F7">
      <w:pPr>
        <w:pStyle w:val="a0"/>
        <w:ind w:firstLine="0"/>
        <w:rPr>
          <w:rFonts w:hint="cs"/>
          <w:rtl/>
        </w:rPr>
      </w:pPr>
    </w:p>
    <w:p w14:paraId="3B48AA3D" w14:textId="77777777" w:rsidR="00000000" w:rsidRDefault="004C51F7">
      <w:pPr>
        <w:pStyle w:val="af0"/>
        <w:rPr>
          <w:rtl/>
        </w:rPr>
      </w:pPr>
      <w:r>
        <w:rPr>
          <w:rFonts w:hint="eastAsia"/>
          <w:rtl/>
        </w:rPr>
        <w:t>עבד</w:t>
      </w:r>
      <w:r>
        <w:rPr>
          <w:rtl/>
        </w:rPr>
        <w:t>-אלמאלכ דהאמשה (רע"ם):</w:t>
      </w:r>
    </w:p>
    <w:p w14:paraId="6DB7AB3E" w14:textId="77777777" w:rsidR="00000000" w:rsidRDefault="004C51F7">
      <w:pPr>
        <w:pStyle w:val="a0"/>
        <w:rPr>
          <w:rFonts w:hint="cs"/>
          <w:rtl/>
        </w:rPr>
      </w:pPr>
    </w:p>
    <w:p w14:paraId="3A31557F" w14:textId="77777777" w:rsidR="00000000" w:rsidRDefault="004C51F7">
      <w:pPr>
        <w:pStyle w:val="a0"/>
        <w:rPr>
          <w:rFonts w:hint="cs"/>
          <w:rtl/>
        </w:rPr>
      </w:pPr>
      <w:r>
        <w:rPr>
          <w:rFonts w:hint="cs"/>
          <w:rtl/>
        </w:rPr>
        <w:t xml:space="preserve">הוא לא שר. </w:t>
      </w:r>
    </w:p>
    <w:p w14:paraId="11A9B93D" w14:textId="77777777" w:rsidR="00000000" w:rsidRDefault="004C51F7">
      <w:pPr>
        <w:pStyle w:val="a0"/>
        <w:ind w:firstLine="0"/>
        <w:rPr>
          <w:rFonts w:hint="cs"/>
          <w:rtl/>
        </w:rPr>
      </w:pPr>
    </w:p>
    <w:p w14:paraId="3734134E" w14:textId="77777777" w:rsidR="00000000" w:rsidRDefault="004C51F7">
      <w:pPr>
        <w:pStyle w:val="af0"/>
        <w:rPr>
          <w:rtl/>
        </w:rPr>
      </w:pPr>
      <w:r>
        <w:rPr>
          <w:rFonts w:hint="eastAsia"/>
          <w:rtl/>
        </w:rPr>
        <w:t>אבשלום</w:t>
      </w:r>
      <w:r>
        <w:rPr>
          <w:rtl/>
        </w:rPr>
        <w:t xml:space="preserve"> וילן (מרצ):</w:t>
      </w:r>
    </w:p>
    <w:p w14:paraId="63D56F60" w14:textId="77777777" w:rsidR="00000000" w:rsidRDefault="004C51F7">
      <w:pPr>
        <w:pStyle w:val="a0"/>
        <w:rPr>
          <w:rFonts w:hint="cs"/>
          <w:rtl/>
        </w:rPr>
      </w:pPr>
    </w:p>
    <w:p w14:paraId="0E1EA020" w14:textId="77777777" w:rsidR="00000000" w:rsidRDefault="004C51F7">
      <w:pPr>
        <w:pStyle w:val="a0"/>
        <w:ind w:firstLine="720"/>
        <w:rPr>
          <w:rFonts w:hint="cs"/>
          <w:rtl/>
        </w:rPr>
      </w:pPr>
      <w:r>
        <w:rPr>
          <w:rFonts w:hint="cs"/>
          <w:rtl/>
        </w:rPr>
        <w:t xml:space="preserve">אדוני היושב-ראש, היו הצעות דחופות לסדר-היום, לא גמרנו להציע. </w:t>
      </w:r>
    </w:p>
    <w:p w14:paraId="47F1B4D4" w14:textId="77777777" w:rsidR="00000000" w:rsidRDefault="004C51F7">
      <w:pPr>
        <w:pStyle w:val="a0"/>
        <w:ind w:firstLine="0"/>
        <w:rPr>
          <w:rFonts w:hint="cs"/>
          <w:rtl/>
        </w:rPr>
      </w:pPr>
    </w:p>
    <w:p w14:paraId="1EB3149D" w14:textId="77777777" w:rsidR="00000000" w:rsidRDefault="004C51F7">
      <w:pPr>
        <w:pStyle w:val="af1"/>
        <w:rPr>
          <w:rtl/>
        </w:rPr>
      </w:pPr>
      <w:r>
        <w:rPr>
          <w:rtl/>
        </w:rPr>
        <w:t>היו"ר יולי-</w:t>
      </w:r>
      <w:r>
        <w:rPr>
          <w:rtl/>
        </w:rPr>
        <w:t>יואל אדלשטיין:</w:t>
      </w:r>
    </w:p>
    <w:p w14:paraId="572A9E94" w14:textId="77777777" w:rsidR="00000000" w:rsidRDefault="004C51F7">
      <w:pPr>
        <w:pStyle w:val="a0"/>
        <w:rPr>
          <w:rtl/>
        </w:rPr>
      </w:pPr>
    </w:p>
    <w:p w14:paraId="191281EA" w14:textId="77777777" w:rsidR="00000000" w:rsidRDefault="004C51F7">
      <w:pPr>
        <w:pStyle w:val="a0"/>
        <w:rPr>
          <w:rFonts w:hint="cs"/>
          <w:rtl/>
        </w:rPr>
      </w:pPr>
      <w:r>
        <w:rPr>
          <w:rFonts w:hint="cs"/>
          <w:rtl/>
        </w:rPr>
        <w:t xml:space="preserve">חברי הכנסת, רק שנייה. חברי הבית, אני מבקש קודם כול להירגע. זאב בוים, סגן שר הביטחון, משיב בשם הממשלה. כך קיבלנו הודעה. </w:t>
      </w:r>
    </w:p>
    <w:p w14:paraId="760EA1EE" w14:textId="77777777" w:rsidR="00000000" w:rsidRDefault="004C51F7">
      <w:pPr>
        <w:pStyle w:val="a0"/>
        <w:ind w:firstLine="0"/>
        <w:rPr>
          <w:rFonts w:hint="cs"/>
          <w:rtl/>
        </w:rPr>
      </w:pPr>
    </w:p>
    <w:p w14:paraId="2A6722F2" w14:textId="77777777" w:rsidR="00000000" w:rsidRDefault="004C51F7">
      <w:pPr>
        <w:pStyle w:val="af0"/>
        <w:rPr>
          <w:rtl/>
        </w:rPr>
      </w:pPr>
      <w:r>
        <w:rPr>
          <w:rFonts w:hint="eastAsia"/>
          <w:rtl/>
        </w:rPr>
        <w:t>יולי</w:t>
      </w:r>
      <w:r>
        <w:rPr>
          <w:rtl/>
        </w:rPr>
        <w:t xml:space="preserve"> תמיר (העבודה-מימד):</w:t>
      </w:r>
    </w:p>
    <w:p w14:paraId="51B45E94" w14:textId="77777777" w:rsidR="00000000" w:rsidRDefault="004C51F7">
      <w:pPr>
        <w:pStyle w:val="a0"/>
        <w:rPr>
          <w:rFonts w:hint="cs"/>
          <w:rtl/>
        </w:rPr>
      </w:pPr>
    </w:p>
    <w:p w14:paraId="0F9D243E" w14:textId="77777777" w:rsidR="00000000" w:rsidRDefault="004C51F7">
      <w:pPr>
        <w:pStyle w:val="a0"/>
        <w:rPr>
          <w:rFonts w:hint="cs"/>
          <w:rtl/>
        </w:rPr>
      </w:pPr>
      <w:r>
        <w:rPr>
          <w:rFonts w:hint="cs"/>
          <w:rtl/>
        </w:rPr>
        <w:t xml:space="preserve">לא גמרנו את הדיון. </w:t>
      </w:r>
    </w:p>
    <w:p w14:paraId="1A841526" w14:textId="77777777" w:rsidR="00000000" w:rsidRDefault="004C51F7">
      <w:pPr>
        <w:pStyle w:val="a0"/>
        <w:ind w:firstLine="0"/>
        <w:rPr>
          <w:rFonts w:hint="cs"/>
          <w:rtl/>
        </w:rPr>
      </w:pPr>
    </w:p>
    <w:p w14:paraId="582C163D" w14:textId="77777777" w:rsidR="00000000" w:rsidRDefault="004C51F7">
      <w:pPr>
        <w:pStyle w:val="af1"/>
        <w:rPr>
          <w:rtl/>
        </w:rPr>
      </w:pPr>
      <w:r>
        <w:rPr>
          <w:rtl/>
        </w:rPr>
        <w:t>היו"ר יולי-יואל אדלשטיין:</w:t>
      </w:r>
    </w:p>
    <w:p w14:paraId="2E5E0E48" w14:textId="77777777" w:rsidR="00000000" w:rsidRDefault="004C51F7">
      <w:pPr>
        <w:pStyle w:val="a0"/>
        <w:rPr>
          <w:rtl/>
        </w:rPr>
      </w:pPr>
    </w:p>
    <w:p w14:paraId="6956BE1D" w14:textId="77777777" w:rsidR="00000000" w:rsidRDefault="004C51F7">
      <w:pPr>
        <w:pStyle w:val="a0"/>
        <w:ind w:firstLine="720"/>
        <w:rPr>
          <w:rFonts w:hint="cs"/>
          <w:rtl/>
        </w:rPr>
      </w:pPr>
      <w:r>
        <w:rPr>
          <w:rFonts w:hint="cs"/>
          <w:rtl/>
        </w:rPr>
        <w:t>ברשימה שאני קיבלתי כיושב-ראש הישיבה מופיע חבר</w:t>
      </w:r>
      <w:r>
        <w:rPr>
          <w:rFonts w:hint="cs"/>
          <w:rtl/>
        </w:rPr>
        <w:t xml:space="preserve"> הכנסת זאב בוים, סגן שר הביטחון, לאחר חיים כץ. זאת הרשימה שאני עובד לפיה. </w:t>
      </w:r>
    </w:p>
    <w:p w14:paraId="3FC85632" w14:textId="77777777" w:rsidR="00000000" w:rsidRDefault="004C51F7">
      <w:pPr>
        <w:pStyle w:val="a0"/>
        <w:ind w:firstLine="0"/>
        <w:rPr>
          <w:rFonts w:hint="cs"/>
          <w:rtl/>
        </w:rPr>
      </w:pPr>
    </w:p>
    <w:p w14:paraId="039F9914" w14:textId="77777777" w:rsidR="00000000" w:rsidRDefault="004C51F7">
      <w:pPr>
        <w:pStyle w:val="af0"/>
        <w:rPr>
          <w:rtl/>
        </w:rPr>
      </w:pPr>
      <w:r>
        <w:rPr>
          <w:rFonts w:hint="eastAsia"/>
          <w:rtl/>
        </w:rPr>
        <w:t>יולי</w:t>
      </w:r>
      <w:r>
        <w:rPr>
          <w:rtl/>
        </w:rPr>
        <w:t xml:space="preserve"> תמיר (העבודה-מימד):</w:t>
      </w:r>
    </w:p>
    <w:p w14:paraId="1CC050BC" w14:textId="77777777" w:rsidR="00000000" w:rsidRDefault="004C51F7">
      <w:pPr>
        <w:pStyle w:val="a0"/>
        <w:rPr>
          <w:rFonts w:hint="cs"/>
          <w:rtl/>
        </w:rPr>
      </w:pPr>
    </w:p>
    <w:p w14:paraId="18E6062E" w14:textId="77777777" w:rsidR="00000000" w:rsidRDefault="004C51F7">
      <w:pPr>
        <w:pStyle w:val="a0"/>
        <w:ind w:firstLine="720"/>
        <w:rPr>
          <w:rFonts w:hint="cs"/>
          <w:rtl/>
        </w:rPr>
      </w:pPr>
      <w:r>
        <w:rPr>
          <w:rFonts w:hint="cs"/>
          <w:rtl/>
        </w:rPr>
        <w:t>תסתכל על מה.</w:t>
      </w:r>
    </w:p>
    <w:p w14:paraId="4B87C9EF" w14:textId="77777777" w:rsidR="00000000" w:rsidRDefault="004C51F7">
      <w:pPr>
        <w:pStyle w:val="a0"/>
        <w:ind w:firstLine="0"/>
        <w:rPr>
          <w:rFonts w:hint="cs"/>
          <w:rtl/>
        </w:rPr>
      </w:pPr>
    </w:p>
    <w:p w14:paraId="335AAAA5" w14:textId="77777777" w:rsidR="00000000" w:rsidRDefault="004C51F7">
      <w:pPr>
        <w:pStyle w:val="af0"/>
        <w:rPr>
          <w:rtl/>
        </w:rPr>
      </w:pPr>
      <w:r>
        <w:rPr>
          <w:rFonts w:hint="eastAsia"/>
          <w:rtl/>
        </w:rPr>
        <w:t>אבשלום</w:t>
      </w:r>
      <w:r>
        <w:rPr>
          <w:rtl/>
        </w:rPr>
        <w:t xml:space="preserve"> וילן (מרצ):</w:t>
      </w:r>
    </w:p>
    <w:p w14:paraId="38514718" w14:textId="77777777" w:rsidR="00000000" w:rsidRDefault="004C51F7">
      <w:pPr>
        <w:pStyle w:val="a0"/>
        <w:rPr>
          <w:rFonts w:hint="cs"/>
          <w:rtl/>
        </w:rPr>
      </w:pPr>
    </w:p>
    <w:p w14:paraId="212144AE" w14:textId="77777777" w:rsidR="00000000" w:rsidRDefault="004C51F7">
      <w:pPr>
        <w:pStyle w:val="a0"/>
        <w:ind w:firstLine="720"/>
        <w:rPr>
          <w:rFonts w:hint="cs"/>
          <w:rtl/>
        </w:rPr>
      </w:pPr>
      <w:r>
        <w:rPr>
          <w:rFonts w:hint="cs"/>
          <w:rtl/>
        </w:rPr>
        <w:t>סליחה, אני בתור. לא. אני הגשתי הצעה דחופה לסדר-היום, הוא לא יכול להשיב לפני שדיברתי.</w:t>
      </w:r>
    </w:p>
    <w:p w14:paraId="14547C57" w14:textId="77777777" w:rsidR="00000000" w:rsidRDefault="004C51F7">
      <w:pPr>
        <w:pStyle w:val="a0"/>
        <w:ind w:firstLine="0"/>
        <w:rPr>
          <w:rFonts w:hint="cs"/>
          <w:rtl/>
        </w:rPr>
      </w:pPr>
    </w:p>
    <w:p w14:paraId="0832C0C5" w14:textId="77777777" w:rsidR="00000000" w:rsidRDefault="004C51F7">
      <w:pPr>
        <w:pStyle w:val="af1"/>
        <w:rPr>
          <w:rtl/>
        </w:rPr>
      </w:pPr>
      <w:r>
        <w:rPr>
          <w:rtl/>
        </w:rPr>
        <w:t>היו"ר יולי-יואל אדלשטיין:</w:t>
      </w:r>
    </w:p>
    <w:p w14:paraId="1E19EAA9" w14:textId="77777777" w:rsidR="00000000" w:rsidRDefault="004C51F7">
      <w:pPr>
        <w:pStyle w:val="a0"/>
        <w:rPr>
          <w:rtl/>
        </w:rPr>
      </w:pPr>
    </w:p>
    <w:p w14:paraId="634C057F" w14:textId="77777777" w:rsidR="00000000" w:rsidRDefault="004C51F7">
      <w:pPr>
        <w:pStyle w:val="a0"/>
        <w:rPr>
          <w:rFonts w:hint="cs"/>
          <w:rtl/>
        </w:rPr>
      </w:pPr>
      <w:r>
        <w:rPr>
          <w:rFonts w:hint="cs"/>
          <w:rtl/>
        </w:rPr>
        <w:t>זכותו ל</w:t>
      </w:r>
      <w:r>
        <w:rPr>
          <w:rFonts w:hint="cs"/>
          <w:rtl/>
        </w:rPr>
        <w:t xml:space="preserve">התערב בכל שלב של הדיון. </w:t>
      </w:r>
    </w:p>
    <w:p w14:paraId="767BCA80" w14:textId="77777777" w:rsidR="00000000" w:rsidRDefault="004C51F7">
      <w:pPr>
        <w:pStyle w:val="a0"/>
        <w:ind w:firstLine="0"/>
        <w:rPr>
          <w:rFonts w:hint="cs"/>
          <w:rtl/>
        </w:rPr>
      </w:pPr>
    </w:p>
    <w:p w14:paraId="061489E3" w14:textId="77777777" w:rsidR="00000000" w:rsidRDefault="004C51F7">
      <w:pPr>
        <w:pStyle w:val="af0"/>
        <w:rPr>
          <w:rtl/>
        </w:rPr>
      </w:pPr>
      <w:r>
        <w:rPr>
          <w:rFonts w:hint="eastAsia"/>
          <w:rtl/>
        </w:rPr>
        <w:t>אבשלום</w:t>
      </w:r>
      <w:r>
        <w:rPr>
          <w:rtl/>
        </w:rPr>
        <w:t xml:space="preserve"> וילן (מרצ):</w:t>
      </w:r>
    </w:p>
    <w:p w14:paraId="5CFA86D4" w14:textId="77777777" w:rsidR="00000000" w:rsidRDefault="004C51F7">
      <w:pPr>
        <w:pStyle w:val="a0"/>
        <w:rPr>
          <w:rFonts w:hint="cs"/>
          <w:rtl/>
        </w:rPr>
      </w:pPr>
    </w:p>
    <w:p w14:paraId="12136A28" w14:textId="77777777" w:rsidR="00000000" w:rsidRDefault="004C51F7">
      <w:pPr>
        <w:pStyle w:val="a0"/>
        <w:ind w:firstLine="720"/>
        <w:rPr>
          <w:rFonts w:hint="cs"/>
          <w:rtl/>
        </w:rPr>
      </w:pPr>
      <w:r>
        <w:rPr>
          <w:rFonts w:hint="cs"/>
          <w:rtl/>
        </w:rPr>
        <w:t xml:space="preserve">לא, זאת הצעה דחופה לסדר-היום. </w:t>
      </w:r>
    </w:p>
    <w:p w14:paraId="0DDC2CAB" w14:textId="77777777" w:rsidR="00000000" w:rsidRDefault="004C51F7">
      <w:pPr>
        <w:pStyle w:val="a0"/>
        <w:ind w:firstLine="0"/>
        <w:rPr>
          <w:rFonts w:hint="cs"/>
          <w:rtl/>
        </w:rPr>
      </w:pPr>
    </w:p>
    <w:p w14:paraId="52AA4F12" w14:textId="77777777" w:rsidR="00000000" w:rsidRDefault="004C51F7">
      <w:pPr>
        <w:pStyle w:val="af0"/>
        <w:rPr>
          <w:rFonts w:hint="cs"/>
          <w:rtl/>
        </w:rPr>
      </w:pPr>
      <w:r>
        <w:rPr>
          <w:rFonts w:hint="eastAsia"/>
          <w:rtl/>
        </w:rPr>
        <w:t>עבד</w:t>
      </w:r>
      <w:r>
        <w:rPr>
          <w:rtl/>
        </w:rPr>
        <w:t>-אלמאלכ דהאמשה (רע"ם):</w:t>
      </w:r>
    </w:p>
    <w:p w14:paraId="6AA85328" w14:textId="77777777" w:rsidR="00000000" w:rsidRDefault="004C51F7">
      <w:pPr>
        <w:pStyle w:val="af0"/>
        <w:rPr>
          <w:rFonts w:hint="cs"/>
          <w:rtl/>
        </w:rPr>
      </w:pPr>
    </w:p>
    <w:p w14:paraId="568B1BC4" w14:textId="77777777" w:rsidR="00000000" w:rsidRDefault="004C51F7">
      <w:pPr>
        <w:pStyle w:val="af0"/>
        <w:rPr>
          <w:rFonts w:hint="cs"/>
          <w:rtl/>
        </w:rPr>
      </w:pPr>
    </w:p>
    <w:p w14:paraId="31B5202C" w14:textId="77777777" w:rsidR="00000000" w:rsidRDefault="004C51F7">
      <w:pPr>
        <w:pStyle w:val="a0"/>
        <w:rPr>
          <w:rFonts w:hint="cs"/>
          <w:rtl/>
        </w:rPr>
      </w:pPr>
      <w:r>
        <w:rPr>
          <w:rFonts w:hint="cs"/>
          <w:rtl/>
        </w:rPr>
        <w:t xml:space="preserve">זאת הצעה, הוא לא יכול להתערב. </w:t>
      </w:r>
    </w:p>
    <w:p w14:paraId="0C9FF607" w14:textId="77777777" w:rsidR="00000000" w:rsidRDefault="004C51F7">
      <w:pPr>
        <w:pStyle w:val="a0"/>
        <w:ind w:firstLine="0"/>
        <w:rPr>
          <w:rFonts w:cs="David" w:hint="cs"/>
          <w:rtl/>
        </w:rPr>
      </w:pPr>
    </w:p>
    <w:p w14:paraId="6FAE2D4D" w14:textId="77777777" w:rsidR="00000000" w:rsidRDefault="004C51F7">
      <w:pPr>
        <w:pStyle w:val="af0"/>
        <w:rPr>
          <w:rtl/>
        </w:rPr>
      </w:pPr>
      <w:r>
        <w:rPr>
          <w:rFonts w:hint="eastAsia"/>
          <w:rtl/>
        </w:rPr>
        <w:t>אבשלום</w:t>
      </w:r>
      <w:r>
        <w:rPr>
          <w:rtl/>
        </w:rPr>
        <w:t xml:space="preserve"> וילן (מרצ):</w:t>
      </w:r>
    </w:p>
    <w:p w14:paraId="080CDD1C" w14:textId="77777777" w:rsidR="00000000" w:rsidRDefault="004C51F7">
      <w:pPr>
        <w:pStyle w:val="a0"/>
        <w:rPr>
          <w:rFonts w:hint="cs"/>
          <w:rtl/>
        </w:rPr>
      </w:pPr>
    </w:p>
    <w:p w14:paraId="708B31A4" w14:textId="77777777" w:rsidR="00000000" w:rsidRDefault="004C51F7">
      <w:pPr>
        <w:pStyle w:val="a0"/>
        <w:rPr>
          <w:rFonts w:hint="cs"/>
          <w:rtl/>
        </w:rPr>
      </w:pPr>
      <w:r>
        <w:rPr>
          <w:rFonts w:hint="cs"/>
          <w:rtl/>
        </w:rPr>
        <w:t>זאת הצעה דחופה, זה לא יכול להיות.</w:t>
      </w:r>
    </w:p>
    <w:p w14:paraId="26FC62CE" w14:textId="77777777" w:rsidR="00000000" w:rsidRDefault="004C51F7">
      <w:pPr>
        <w:pStyle w:val="a0"/>
        <w:ind w:firstLine="0"/>
        <w:rPr>
          <w:rFonts w:hint="cs"/>
          <w:rtl/>
        </w:rPr>
      </w:pPr>
    </w:p>
    <w:p w14:paraId="3B6746FD" w14:textId="77777777" w:rsidR="00000000" w:rsidRDefault="004C51F7">
      <w:pPr>
        <w:pStyle w:val="af0"/>
        <w:rPr>
          <w:rtl/>
        </w:rPr>
      </w:pPr>
      <w:r>
        <w:rPr>
          <w:rFonts w:hint="eastAsia"/>
          <w:rtl/>
        </w:rPr>
        <w:t>קולט</w:t>
      </w:r>
      <w:r>
        <w:rPr>
          <w:rtl/>
        </w:rPr>
        <w:t xml:space="preserve"> אביטל (העבודה-מימד):</w:t>
      </w:r>
    </w:p>
    <w:p w14:paraId="041B1CB3" w14:textId="77777777" w:rsidR="00000000" w:rsidRDefault="004C51F7">
      <w:pPr>
        <w:pStyle w:val="a0"/>
        <w:rPr>
          <w:rFonts w:hint="cs"/>
          <w:rtl/>
        </w:rPr>
      </w:pPr>
    </w:p>
    <w:p w14:paraId="1F28A8C4" w14:textId="77777777" w:rsidR="00000000" w:rsidRDefault="004C51F7">
      <w:pPr>
        <w:pStyle w:val="a0"/>
        <w:rPr>
          <w:rFonts w:hint="cs"/>
          <w:rtl/>
        </w:rPr>
      </w:pPr>
      <w:r>
        <w:rPr>
          <w:rFonts w:hint="cs"/>
          <w:rtl/>
        </w:rPr>
        <w:t>זה לא נכון.</w:t>
      </w:r>
    </w:p>
    <w:p w14:paraId="75DF2158" w14:textId="77777777" w:rsidR="00000000" w:rsidRDefault="004C51F7">
      <w:pPr>
        <w:pStyle w:val="a0"/>
        <w:ind w:firstLine="0"/>
        <w:rPr>
          <w:rFonts w:hint="cs"/>
          <w:rtl/>
        </w:rPr>
      </w:pPr>
    </w:p>
    <w:p w14:paraId="0C0F2B60" w14:textId="77777777" w:rsidR="00000000" w:rsidRDefault="004C51F7">
      <w:pPr>
        <w:pStyle w:val="af0"/>
        <w:rPr>
          <w:rFonts w:hint="cs"/>
          <w:rtl/>
        </w:rPr>
      </w:pPr>
      <w:r>
        <w:rPr>
          <w:rFonts w:hint="eastAsia"/>
          <w:rtl/>
        </w:rPr>
        <w:t>עבד</w:t>
      </w:r>
      <w:r>
        <w:rPr>
          <w:rtl/>
        </w:rPr>
        <w:t>-אלמאלכ דהאמשה (רע"ם</w:t>
      </w:r>
      <w:r>
        <w:rPr>
          <w:rtl/>
        </w:rPr>
        <w:t>):</w:t>
      </w:r>
    </w:p>
    <w:p w14:paraId="3CFFC5D6" w14:textId="77777777" w:rsidR="00000000" w:rsidRDefault="004C51F7">
      <w:pPr>
        <w:pStyle w:val="af0"/>
        <w:rPr>
          <w:rFonts w:hint="cs"/>
          <w:rtl/>
        </w:rPr>
      </w:pPr>
    </w:p>
    <w:p w14:paraId="3B5572EB" w14:textId="77777777" w:rsidR="00000000" w:rsidRDefault="004C51F7">
      <w:pPr>
        <w:pStyle w:val="a0"/>
        <w:rPr>
          <w:rFonts w:hint="cs"/>
          <w:rtl/>
        </w:rPr>
      </w:pPr>
    </w:p>
    <w:p w14:paraId="5826627C" w14:textId="77777777" w:rsidR="00000000" w:rsidRDefault="004C51F7">
      <w:pPr>
        <w:pStyle w:val="a0"/>
        <w:rPr>
          <w:rFonts w:hint="cs"/>
          <w:rtl/>
        </w:rPr>
      </w:pPr>
      <w:r>
        <w:rPr>
          <w:rFonts w:hint="cs"/>
          <w:rtl/>
        </w:rPr>
        <w:t xml:space="preserve">הוא גם לא רשום בסדר-היום. </w:t>
      </w:r>
    </w:p>
    <w:p w14:paraId="539D02F7" w14:textId="77777777" w:rsidR="00000000" w:rsidRDefault="004C51F7">
      <w:pPr>
        <w:pStyle w:val="a0"/>
        <w:ind w:firstLine="0"/>
        <w:rPr>
          <w:rFonts w:hint="cs"/>
          <w:rtl/>
        </w:rPr>
      </w:pPr>
    </w:p>
    <w:p w14:paraId="4987A85A" w14:textId="77777777" w:rsidR="00000000" w:rsidRDefault="004C51F7">
      <w:pPr>
        <w:pStyle w:val="af1"/>
        <w:rPr>
          <w:rtl/>
        </w:rPr>
      </w:pPr>
      <w:r>
        <w:rPr>
          <w:rtl/>
        </w:rPr>
        <w:t>היו"ר יולי-יואל אדלשטיין:</w:t>
      </w:r>
    </w:p>
    <w:p w14:paraId="745270BD" w14:textId="77777777" w:rsidR="00000000" w:rsidRDefault="004C51F7">
      <w:pPr>
        <w:pStyle w:val="a0"/>
        <w:rPr>
          <w:rtl/>
        </w:rPr>
      </w:pPr>
    </w:p>
    <w:p w14:paraId="19BC0005" w14:textId="77777777" w:rsidR="00000000" w:rsidRDefault="004C51F7">
      <w:pPr>
        <w:pStyle w:val="a0"/>
        <w:rPr>
          <w:rFonts w:hint="cs"/>
          <w:rtl/>
        </w:rPr>
      </w:pPr>
      <w:r>
        <w:rPr>
          <w:rFonts w:hint="cs"/>
          <w:rtl/>
        </w:rPr>
        <w:t xml:space="preserve">זה  דיון לפי סעיף 86(א), ונציג הממשלה יכול להתערב בכל שלב של הדיון. </w:t>
      </w:r>
    </w:p>
    <w:p w14:paraId="5C596EF2" w14:textId="77777777" w:rsidR="00000000" w:rsidRDefault="004C51F7">
      <w:pPr>
        <w:pStyle w:val="a0"/>
        <w:rPr>
          <w:rFonts w:hint="cs"/>
          <w:rtl/>
        </w:rPr>
      </w:pPr>
    </w:p>
    <w:p w14:paraId="6E021D6B" w14:textId="77777777" w:rsidR="00000000" w:rsidRDefault="004C51F7">
      <w:pPr>
        <w:pStyle w:val="af0"/>
        <w:rPr>
          <w:rtl/>
        </w:rPr>
      </w:pPr>
      <w:r>
        <w:rPr>
          <w:rFonts w:hint="eastAsia"/>
          <w:rtl/>
        </w:rPr>
        <w:t>אבשלום</w:t>
      </w:r>
      <w:r>
        <w:rPr>
          <w:rtl/>
        </w:rPr>
        <w:t xml:space="preserve"> וילן (מרצ):</w:t>
      </w:r>
    </w:p>
    <w:p w14:paraId="622F741A" w14:textId="77777777" w:rsidR="00000000" w:rsidRDefault="004C51F7">
      <w:pPr>
        <w:pStyle w:val="a0"/>
        <w:rPr>
          <w:rFonts w:hint="cs"/>
          <w:rtl/>
        </w:rPr>
      </w:pPr>
    </w:p>
    <w:p w14:paraId="5185E861" w14:textId="77777777" w:rsidR="00000000" w:rsidRDefault="004C51F7">
      <w:pPr>
        <w:pStyle w:val="a0"/>
        <w:rPr>
          <w:rFonts w:hint="cs"/>
          <w:rtl/>
        </w:rPr>
      </w:pPr>
      <w:r>
        <w:rPr>
          <w:rFonts w:hint="cs"/>
          <w:rtl/>
        </w:rPr>
        <w:t xml:space="preserve">בעקבות הצעה דחופה לסדר-היום הוא חייב לתת קודם כול לדוברים. </w:t>
      </w:r>
    </w:p>
    <w:p w14:paraId="1930B066" w14:textId="77777777" w:rsidR="00000000" w:rsidRDefault="004C51F7">
      <w:pPr>
        <w:pStyle w:val="a0"/>
        <w:rPr>
          <w:rFonts w:hint="cs"/>
          <w:rtl/>
        </w:rPr>
      </w:pPr>
    </w:p>
    <w:p w14:paraId="7BEC06C1" w14:textId="77777777" w:rsidR="00000000" w:rsidRDefault="004C51F7">
      <w:pPr>
        <w:pStyle w:val="a"/>
        <w:rPr>
          <w:rtl/>
        </w:rPr>
      </w:pPr>
      <w:bookmarkStart w:id="379" w:name="FS000000464T30_12_2003_21_25_31"/>
      <w:bookmarkStart w:id="380" w:name="_Toc63488488"/>
      <w:bookmarkEnd w:id="379"/>
      <w:r>
        <w:rPr>
          <w:rFonts w:hint="eastAsia"/>
          <w:rtl/>
        </w:rPr>
        <w:t>סגן שר הביטחון זאב בוים:</w:t>
      </w:r>
      <w:bookmarkEnd w:id="380"/>
    </w:p>
    <w:p w14:paraId="28CC01D1" w14:textId="77777777" w:rsidR="00000000" w:rsidRDefault="004C51F7">
      <w:pPr>
        <w:pStyle w:val="a0"/>
        <w:rPr>
          <w:rFonts w:hint="cs"/>
          <w:rtl/>
        </w:rPr>
      </w:pPr>
    </w:p>
    <w:p w14:paraId="356E7163" w14:textId="77777777" w:rsidR="00000000" w:rsidRDefault="004C51F7">
      <w:pPr>
        <w:pStyle w:val="a0"/>
        <w:rPr>
          <w:rFonts w:hint="cs"/>
          <w:rtl/>
        </w:rPr>
      </w:pPr>
      <w:r>
        <w:rPr>
          <w:rFonts w:hint="cs"/>
          <w:rtl/>
        </w:rPr>
        <w:t>מי אמר שבדיון לפי ז</w:t>
      </w:r>
      <w:r>
        <w:rPr>
          <w:rFonts w:hint="cs"/>
          <w:rtl/>
        </w:rPr>
        <w:t>ה אני לא יכול לענות?</w:t>
      </w:r>
    </w:p>
    <w:p w14:paraId="6900C139" w14:textId="77777777" w:rsidR="00000000" w:rsidRDefault="004C51F7">
      <w:pPr>
        <w:pStyle w:val="a0"/>
        <w:rPr>
          <w:rFonts w:hint="cs"/>
          <w:rtl/>
        </w:rPr>
      </w:pPr>
    </w:p>
    <w:p w14:paraId="5D0194E0" w14:textId="77777777" w:rsidR="00000000" w:rsidRDefault="004C51F7">
      <w:pPr>
        <w:pStyle w:val="af1"/>
        <w:rPr>
          <w:rtl/>
        </w:rPr>
      </w:pPr>
      <w:r>
        <w:rPr>
          <w:rtl/>
        </w:rPr>
        <w:t>היו"ר יולי-יואל אדלשטיין:</w:t>
      </w:r>
    </w:p>
    <w:p w14:paraId="20B9482B" w14:textId="77777777" w:rsidR="00000000" w:rsidRDefault="004C51F7">
      <w:pPr>
        <w:pStyle w:val="a0"/>
        <w:rPr>
          <w:rtl/>
        </w:rPr>
      </w:pPr>
    </w:p>
    <w:p w14:paraId="7F125795" w14:textId="77777777" w:rsidR="00000000" w:rsidRDefault="004C51F7">
      <w:pPr>
        <w:pStyle w:val="a0"/>
        <w:rPr>
          <w:rFonts w:hint="cs"/>
          <w:rtl/>
        </w:rPr>
      </w:pPr>
      <w:r>
        <w:rPr>
          <w:rFonts w:hint="cs"/>
          <w:rtl/>
        </w:rPr>
        <w:t xml:space="preserve">זאת לא הצעה דחופה לסדר-היום. הזכות שעומדת למציעים היא להיות ראשונים ברשימת הדוברים. </w:t>
      </w:r>
    </w:p>
    <w:p w14:paraId="7DB6F7A5" w14:textId="77777777" w:rsidR="00000000" w:rsidRDefault="004C51F7">
      <w:pPr>
        <w:pStyle w:val="a0"/>
        <w:rPr>
          <w:rFonts w:hint="cs"/>
          <w:rtl/>
        </w:rPr>
      </w:pPr>
    </w:p>
    <w:p w14:paraId="6F477358" w14:textId="77777777" w:rsidR="00000000" w:rsidRDefault="004C51F7">
      <w:pPr>
        <w:pStyle w:val="af0"/>
        <w:rPr>
          <w:rtl/>
        </w:rPr>
      </w:pPr>
      <w:r>
        <w:rPr>
          <w:rFonts w:hint="eastAsia"/>
          <w:rtl/>
        </w:rPr>
        <w:t>אבשלום</w:t>
      </w:r>
      <w:r>
        <w:rPr>
          <w:rtl/>
        </w:rPr>
        <w:t xml:space="preserve"> וילן (מרצ):</w:t>
      </w:r>
    </w:p>
    <w:p w14:paraId="2320E14B" w14:textId="77777777" w:rsidR="00000000" w:rsidRDefault="004C51F7">
      <w:pPr>
        <w:pStyle w:val="a0"/>
        <w:rPr>
          <w:rFonts w:hint="cs"/>
          <w:rtl/>
        </w:rPr>
      </w:pPr>
    </w:p>
    <w:p w14:paraId="3F6FCA7F" w14:textId="77777777" w:rsidR="00000000" w:rsidRDefault="004C51F7">
      <w:pPr>
        <w:pStyle w:val="a0"/>
        <w:rPr>
          <w:rFonts w:hint="cs"/>
          <w:rtl/>
        </w:rPr>
      </w:pPr>
      <w:r>
        <w:rPr>
          <w:rFonts w:hint="cs"/>
          <w:rtl/>
        </w:rPr>
        <w:t>אנחנו פנינו בנוהל המקובל בהצעה דחופה לסדר-היום. נשיאות הכנסת, כך מסר לי היושב-ראש, החליטה להפוך את הה</w:t>
      </w:r>
      <w:r>
        <w:rPr>
          <w:rFonts w:hint="cs"/>
          <w:rtl/>
        </w:rPr>
        <w:t xml:space="preserve">צעה הדחופה לסדר לדיון לפי סעיף 86(א). לכן מן ההגינות האלמנטרית, אדוני היושב-ראש, שתיתן למציעים לומר את דברם, ואחרי כן יענה סגן שר הביטחון. זה אלף-בית של היגיון. </w:t>
      </w:r>
    </w:p>
    <w:p w14:paraId="3EB83238" w14:textId="77777777" w:rsidR="00000000" w:rsidRDefault="004C51F7">
      <w:pPr>
        <w:pStyle w:val="a0"/>
        <w:rPr>
          <w:rFonts w:hint="cs"/>
          <w:rtl/>
        </w:rPr>
      </w:pPr>
    </w:p>
    <w:p w14:paraId="3B6B5E25" w14:textId="77777777" w:rsidR="00000000" w:rsidRDefault="004C51F7">
      <w:pPr>
        <w:pStyle w:val="af1"/>
        <w:rPr>
          <w:rtl/>
        </w:rPr>
      </w:pPr>
      <w:r>
        <w:rPr>
          <w:rtl/>
        </w:rPr>
        <w:t>היו"ר יולי-יואל אדלשטיין:</w:t>
      </w:r>
    </w:p>
    <w:p w14:paraId="21077614" w14:textId="77777777" w:rsidR="00000000" w:rsidRDefault="004C51F7">
      <w:pPr>
        <w:pStyle w:val="a0"/>
        <w:rPr>
          <w:rtl/>
        </w:rPr>
      </w:pPr>
    </w:p>
    <w:p w14:paraId="36499F6E" w14:textId="77777777" w:rsidR="00000000" w:rsidRDefault="004C51F7">
      <w:pPr>
        <w:pStyle w:val="a0"/>
        <w:rPr>
          <w:rFonts w:hint="cs"/>
          <w:rtl/>
        </w:rPr>
      </w:pPr>
      <w:r>
        <w:rPr>
          <w:rFonts w:hint="cs"/>
          <w:rtl/>
        </w:rPr>
        <w:t>חבר הכנסת וילן, אני אחראי לקיום התקנון בניהול הישיבה ולא למה שמשתמ</w:t>
      </w:r>
      <w:r>
        <w:rPr>
          <w:rFonts w:hint="cs"/>
          <w:rtl/>
        </w:rPr>
        <w:t xml:space="preserve">ע או לא. </w:t>
      </w:r>
    </w:p>
    <w:p w14:paraId="41760159" w14:textId="77777777" w:rsidR="00000000" w:rsidRDefault="004C51F7">
      <w:pPr>
        <w:pStyle w:val="a0"/>
        <w:rPr>
          <w:rFonts w:hint="cs"/>
          <w:rtl/>
        </w:rPr>
      </w:pPr>
    </w:p>
    <w:p w14:paraId="671E8A9F" w14:textId="77777777" w:rsidR="00000000" w:rsidRDefault="004C51F7">
      <w:pPr>
        <w:pStyle w:val="af0"/>
        <w:rPr>
          <w:rtl/>
        </w:rPr>
      </w:pPr>
      <w:r>
        <w:rPr>
          <w:rFonts w:hint="eastAsia"/>
          <w:rtl/>
        </w:rPr>
        <w:t>אבשלום</w:t>
      </w:r>
      <w:r>
        <w:rPr>
          <w:rtl/>
        </w:rPr>
        <w:t xml:space="preserve"> וילן (מרצ):</w:t>
      </w:r>
    </w:p>
    <w:p w14:paraId="19B8E70E" w14:textId="77777777" w:rsidR="00000000" w:rsidRDefault="004C51F7">
      <w:pPr>
        <w:pStyle w:val="a0"/>
        <w:rPr>
          <w:rFonts w:hint="cs"/>
          <w:rtl/>
        </w:rPr>
      </w:pPr>
    </w:p>
    <w:p w14:paraId="6584D023" w14:textId="77777777" w:rsidR="00000000" w:rsidRDefault="004C51F7">
      <w:pPr>
        <w:pStyle w:val="a0"/>
        <w:rPr>
          <w:rFonts w:hint="cs"/>
          <w:rtl/>
        </w:rPr>
      </w:pPr>
      <w:r>
        <w:rPr>
          <w:rFonts w:hint="cs"/>
          <w:rtl/>
        </w:rPr>
        <w:t xml:space="preserve">זה לא אומר שאיבדת את ההיגיון, אדוני היושב-ראש. </w:t>
      </w:r>
    </w:p>
    <w:p w14:paraId="3331B691" w14:textId="77777777" w:rsidR="00000000" w:rsidRDefault="004C51F7">
      <w:pPr>
        <w:pStyle w:val="a0"/>
        <w:rPr>
          <w:rFonts w:hint="cs"/>
          <w:rtl/>
        </w:rPr>
      </w:pPr>
    </w:p>
    <w:p w14:paraId="1535A914" w14:textId="77777777" w:rsidR="00000000" w:rsidRDefault="004C51F7">
      <w:pPr>
        <w:pStyle w:val="af1"/>
        <w:rPr>
          <w:rtl/>
        </w:rPr>
      </w:pPr>
      <w:r>
        <w:rPr>
          <w:rtl/>
        </w:rPr>
        <w:t>היו"ר יולי-יואל אדלשטיין:</w:t>
      </w:r>
    </w:p>
    <w:p w14:paraId="46A413EC" w14:textId="77777777" w:rsidR="00000000" w:rsidRDefault="004C51F7">
      <w:pPr>
        <w:pStyle w:val="a0"/>
        <w:rPr>
          <w:rtl/>
        </w:rPr>
      </w:pPr>
    </w:p>
    <w:p w14:paraId="1F9D0C4B" w14:textId="77777777" w:rsidR="00000000" w:rsidRDefault="004C51F7">
      <w:pPr>
        <w:pStyle w:val="a0"/>
        <w:rPr>
          <w:rFonts w:hint="cs"/>
          <w:rtl/>
        </w:rPr>
      </w:pPr>
      <w:r>
        <w:rPr>
          <w:rFonts w:hint="cs"/>
          <w:rtl/>
        </w:rPr>
        <w:t>אני חוזר ואומר, שההיגיון שבוחר סגן שר הביטחון לפעול לפיו, זה היגיון ששמור לו כנציג הממשלה.</w:t>
      </w:r>
    </w:p>
    <w:p w14:paraId="66ED5EA1" w14:textId="77777777" w:rsidR="00000000" w:rsidRDefault="004C51F7">
      <w:pPr>
        <w:pStyle w:val="a0"/>
        <w:rPr>
          <w:rFonts w:hint="cs"/>
          <w:rtl/>
        </w:rPr>
      </w:pPr>
    </w:p>
    <w:p w14:paraId="3B5427F8" w14:textId="77777777" w:rsidR="00000000" w:rsidRDefault="004C51F7">
      <w:pPr>
        <w:pStyle w:val="af0"/>
        <w:rPr>
          <w:rtl/>
        </w:rPr>
      </w:pPr>
      <w:r>
        <w:rPr>
          <w:rFonts w:hint="eastAsia"/>
          <w:rtl/>
        </w:rPr>
        <w:t>אבשלום</w:t>
      </w:r>
      <w:r>
        <w:rPr>
          <w:rtl/>
        </w:rPr>
        <w:t xml:space="preserve"> וילן (מרצ):</w:t>
      </w:r>
    </w:p>
    <w:p w14:paraId="268E3B00" w14:textId="77777777" w:rsidR="00000000" w:rsidRDefault="004C51F7">
      <w:pPr>
        <w:pStyle w:val="a0"/>
        <w:rPr>
          <w:rFonts w:hint="cs"/>
          <w:rtl/>
        </w:rPr>
      </w:pPr>
    </w:p>
    <w:p w14:paraId="397A23AD" w14:textId="77777777" w:rsidR="00000000" w:rsidRDefault="004C51F7">
      <w:pPr>
        <w:pStyle w:val="a0"/>
        <w:rPr>
          <w:rFonts w:hint="cs"/>
          <w:rtl/>
        </w:rPr>
      </w:pPr>
      <w:r>
        <w:rPr>
          <w:rFonts w:hint="cs"/>
          <w:rtl/>
        </w:rPr>
        <w:t xml:space="preserve">אני חושב שזה לא תקין ואתה צריך לעמוד </w:t>
      </w:r>
      <w:r>
        <w:rPr>
          <w:rFonts w:hint="cs"/>
          <w:rtl/>
        </w:rPr>
        <w:t xml:space="preserve">על כך. </w:t>
      </w:r>
    </w:p>
    <w:p w14:paraId="1DB771ED" w14:textId="77777777" w:rsidR="00000000" w:rsidRDefault="004C51F7">
      <w:pPr>
        <w:pStyle w:val="a0"/>
        <w:rPr>
          <w:rFonts w:hint="cs"/>
          <w:rtl/>
        </w:rPr>
      </w:pPr>
    </w:p>
    <w:p w14:paraId="219A4EEA" w14:textId="77777777" w:rsidR="00000000" w:rsidRDefault="004C51F7">
      <w:pPr>
        <w:pStyle w:val="af1"/>
        <w:rPr>
          <w:rtl/>
        </w:rPr>
      </w:pPr>
      <w:r>
        <w:rPr>
          <w:rtl/>
        </w:rPr>
        <w:t>היו"ר יולי-יואל אדלשטיין:</w:t>
      </w:r>
    </w:p>
    <w:p w14:paraId="37D23B3A" w14:textId="77777777" w:rsidR="00000000" w:rsidRDefault="004C51F7">
      <w:pPr>
        <w:pStyle w:val="a0"/>
        <w:rPr>
          <w:rtl/>
        </w:rPr>
      </w:pPr>
    </w:p>
    <w:p w14:paraId="17370035" w14:textId="77777777" w:rsidR="00000000" w:rsidRDefault="004C51F7">
      <w:pPr>
        <w:pStyle w:val="a0"/>
        <w:rPr>
          <w:rFonts w:hint="cs"/>
          <w:rtl/>
        </w:rPr>
      </w:pPr>
      <w:r>
        <w:rPr>
          <w:rFonts w:hint="cs"/>
          <w:rtl/>
        </w:rPr>
        <w:t xml:space="preserve">יכול להיות שהוא רוצה בזמן אמת להשיב על הדברים של חברי הכנסת. </w:t>
      </w:r>
    </w:p>
    <w:p w14:paraId="340FA674" w14:textId="77777777" w:rsidR="00000000" w:rsidRDefault="004C51F7">
      <w:pPr>
        <w:pStyle w:val="a0"/>
        <w:rPr>
          <w:rFonts w:hint="cs"/>
          <w:rtl/>
        </w:rPr>
      </w:pPr>
    </w:p>
    <w:p w14:paraId="577188A1" w14:textId="77777777" w:rsidR="00000000" w:rsidRDefault="004C51F7">
      <w:pPr>
        <w:pStyle w:val="af0"/>
        <w:rPr>
          <w:rtl/>
        </w:rPr>
      </w:pPr>
      <w:r>
        <w:rPr>
          <w:rFonts w:hint="eastAsia"/>
          <w:rtl/>
        </w:rPr>
        <w:t>אבשלום</w:t>
      </w:r>
      <w:r>
        <w:rPr>
          <w:rtl/>
        </w:rPr>
        <w:t xml:space="preserve"> וילן (מרצ):</w:t>
      </w:r>
    </w:p>
    <w:p w14:paraId="3993762F" w14:textId="77777777" w:rsidR="00000000" w:rsidRDefault="004C51F7">
      <w:pPr>
        <w:pStyle w:val="a0"/>
        <w:rPr>
          <w:rFonts w:hint="cs"/>
          <w:rtl/>
        </w:rPr>
      </w:pPr>
    </w:p>
    <w:p w14:paraId="6929BFEA" w14:textId="77777777" w:rsidR="00000000" w:rsidRDefault="004C51F7">
      <w:pPr>
        <w:pStyle w:val="a0"/>
        <w:rPr>
          <w:rFonts w:hint="cs"/>
          <w:rtl/>
        </w:rPr>
      </w:pPr>
      <w:r>
        <w:rPr>
          <w:rFonts w:hint="cs"/>
          <w:rtl/>
        </w:rPr>
        <w:t xml:space="preserve">אולי זה  נכון תקנונית, זה בלתי הגיוני בעליל. </w:t>
      </w:r>
    </w:p>
    <w:p w14:paraId="01B461DB" w14:textId="77777777" w:rsidR="00000000" w:rsidRDefault="004C51F7">
      <w:pPr>
        <w:pStyle w:val="a0"/>
        <w:rPr>
          <w:rFonts w:hint="cs"/>
          <w:rtl/>
        </w:rPr>
      </w:pPr>
    </w:p>
    <w:p w14:paraId="001ACCFA" w14:textId="77777777" w:rsidR="00000000" w:rsidRDefault="004C51F7">
      <w:pPr>
        <w:pStyle w:val="af1"/>
        <w:rPr>
          <w:rtl/>
        </w:rPr>
      </w:pPr>
      <w:r>
        <w:rPr>
          <w:rtl/>
        </w:rPr>
        <w:t>היו"ר יולי-יואל אדלשטיין:</w:t>
      </w:r>
    </w:p>
    <w:p w14:paraId="1F365211" w14:textId="77777777" w:rsidR="00000000" w:rsidRDefault="004C51F7">
      <w:pPr>
        <w:pStyle w:val="a0"/>
        <w:rPr>
          <w:rtl/>
        </w:rPr>
      </w:pPr>
    </w:p>
    <w:p w14:paraId="01F705FB" w14:textId="77777777" w:rsidR="00000000" w:rsidRDefault="004C51F7">
      <w:pPr>
        <w:pStyle w:val="a0"/>
        <w:rPr>
          <w:rFonts w:hint="cs"/>
          <w:rtl/>
        </w:rPr>
      </w:pPr>
      <w:r>
        <w:rPr>
          <w:rFonts w:hint="cs"/>
          <w:rtl/>
        </w:rPr>
        <w:t xml:space="preserve">תודה רבה. סגן שר הביטחון, בבקשה. </w:t>
      </w:r>
    </w:p>
    <w:p w14:paraId="7CAD0D0D" w14:textId="77777777" w:rsidR="00000000" w:rsidRDefault="004C51F7">
      <w:pPr>
        <w:pStyle w:val="a"/>
        <w:rPr>
          <w:rFonts w:hint="cs"/>
          <w:rtl/>
        </w:rPr>
      </w:pPr>
    </w:p>
    <w:p w14:paraId="15DAA5A3" w14:textId="77777777" w:rsidR="00000000" w:rsidRDefault="004C51F7">
      <w:pPr>
        <w:pStyle w:val="a"/>
        <w:rPr>
          <w:rtl/>
        </w:rPr>
      </w:pPr>
      <w:bookmarkStart w:id="381" w:name="_Toc63488489"/>
      <w:r>
        <w:rPr>
          <w:rtl/>
        </w:rPr>
        <w:t>סגן שר הביטחון זאב בוים:</w:t>
      </w:r>
      <w:bookmarkEnd w:id="381"/>
    </w:p>
    <w:p w14:paraId="001116A4" w14:textId="77777777" w:rsidR="00000000" w:rsidRDefault="004C51F7">
      <w:pPr>
        <w:pStyle w:val="a0"/>
        <w:rPr>
          <w:rtl/>
        </w:rPr>
      </w:pPr>
    </w:p>
    <w:p w14:paraId="2A9E3C70" w14:textId="77777777" w:rsidR="00000000" w:rsidRDefault="004C51F7">
      <w:pPr>
        <w:pStyle w:val="a0"/>
        <w:rPr>
          <w:rFonts w:hint="cs"/>
          <w:rtl/>
        </w:rPr>
      </w:pPr>
      <w:r>
        <w:rPr>
          <w:rFonts w:hint="cs"/>
          <w:rtl/>
        </w:rPr>
        <w:t>תו</w:t>
      </w:r>
      <w:r>
        <w:rPr>
          <w:rFonts w:hint="cs"/>
          <w:rtl/>
        </w:rPr>
        <w:t xml:space="preserve">דה, אדוני היושב-ראש. </w:t>
      </w:r>
    </w:p>
    <w:p w14:paraId="13816AA2" w14:textId="77777777" w:rsidR="00000000" w:rsidRDefault="004C51F7">
      <w:pPr>
        <w:pStyle w:val="a0"/>
        <w:rPr>
          <w:rFonts w:hint="cs"/>
          <w:rtl/>
        </w:rPr>
      </w:pPr>
    </w:p>
    <w:p w14:paraId="66E49713" w14:textId="77777777" w:rsidR="00000000" w:rsidRDefault="004C51F7">
      <w:pPr>
        <w:pStyle w:val="af0"/>
        <w:rPr>
          <w:rtl/>
        </w:rPr>
      </w:pPr>
      <w:r>
        <w:rPr>
          <w:rFonts w:hint="eastAsia"/>
          <w:rtl/>
        </w:rPr>
        <w:t>עבד</w:t>
      </w:r>
      <w:r>
        <w:rPr>
          <w:rtl/>
        </w:rPr>
        <w:t>-אלמאלכ דהאמשה (רע"ם):</w:t>
      </w:r>
    </w:p>
    <w:p w14:paraId="6A84A604" w14:textId="77777777" w:rsidR="00000000" w:rsidRDefault="004C51F7">
      <w:pPr>
        <w:pStyle w:val="a0"/>
        <w:rPr>
          <w:rFonts w:hint="cs"/>
          <w:rtl/>
        </w:rPr>
      </w:pPr>
    </w:p>
    <w:p w14:paraId="7DE1D9CA" w14:textId="77777777" w:rsidR="00000000" w:rsidRDefault="004C51F7">
      <w:pPr>
        <w:pStyle w:val="a0"/>
        <w:rPr>
          <w:rFonts w:hint="cs"/>
          <w:rtl/>
        </w:rPr>
      </w:pPr>
      <w:r>
        <w:rPr>
          <w:rFonts w:hint="cs"/>
          <w:rtl/>
        </w:rPr>
        <w:t xml:space="preserve">שלא תגיד שהוא יעלה עוד פעם אחר כך לדבר. </w:t>
      </w:r>
    </w:p>
    <w:p w14:paraId="5C6D21A1" w14:textId="77777777" w:rsidR="00000000" w:rsidRDefault="004C51F7">
      <w:pPr>
        <w:pStyle w:val="a0"/>
        <w:rPr>
          <w:rFonts w:hint="cs"/>
          <w:rtl/>
        </w:rPr>
      </w:pPr>
    </w:p>
    <w:p w14:paraId="61AFF215" w14:textId="77777777" w:rsidR="00000000" w:rsidRDefault="004C51F7">
      <w:pPr>
        <w:pStyle w:val="-"/>
        <w:rPr>
          <w:rtl/>
        </w:rPr>
      </w:pPr>
      <w:bookmarkStart w:id="382" w:name="FS000000464T30_12_2003_21_30_35C"/>
      <w:bookmarkEnd w:id="382"/>
      <w:r>
        <w:rPr>
          <w:rtl/>
        </w:rPr>
        <w:t>סגן שר הביטחון זאב בוים:</w:t>
      </w:r>
    </w:p>
    <w:p w14:paraId="35E6EC3E" w14:textId="77777777" w:rsidR="00000000" w:rsidRDefault="004C51F7">
      <w:pPr>
        <w:pStyle w:val="a0"/>
        <w:rPr>
          <w:rtl/>
        </w:rPr>
      </w:pPr>
    </w:p>
    <w:p w14:paraId="7701CD7A" w14:textId="77777777" w:rsidR="00000000" w:rsidRDefault="004C51F7">
      <w:pPr>
        <w:pStyle w:val="a0"/>
        <w:rPr>
          <w:rFonts w:hint="cs"/>
          <w:rtl/>
        </w:rPr>
      </w:pPr>
      <w:r>
        <w:rPr>
          <w:rFonts w:hint="cs"/>
          <w:rtl/>
        </w:rPr>
        <w:t xml:space="preserve">אל תיבהל, דהאמשה. </w:t>
      </w:r>
    </w:p>
    <w:p w14:paraId="1B34C20D" w14:textId="77777777" w:rsidR="00000000" w:rsidRDefault="004C51F7">
      <w:pPr>
        <w:pStyle w:val="a0"/>
        <w:rPr>
          <w:rFonts w:hint="cs"/>
          <w:rtl/>
        </w:rPr>
      </w:pPr>
    </w:p>
    <w:p w14:paraId="52052298" w14:textId="77777777" w:rsidR="00000000" w:rsidRDefault="004C51F7">
      <w:pPr>
        <w:pStyle w:val="af1"/>
        <w:rPr>
          <w:rtl/>
        </w:rPr>
      </w:pPr>
      <w:r>
        <w:rPr>
          <w:rtl/>
        </w:rPr>
        <w:t>היו"ר יולי-יואל אדלשטיין:</w:t>
      </w:r>
    </w:p>
    <w:p w14:paraId="2A0D1210" w14:textId="77777777" w:rsidR="00000000" w:rsidRDefault="004C51F7">
      <w:pPr>
        <w:pStyle w:val="a0"/>
        <w:rPr>
          <w:rtl/>
        </w:rPr>
      </w:pPr>
    </w:p>
    <w:p w14:paraId="527AB86B" w14:textId="77777777" w:rsidR="00000000" w:rsidRDefault="004C51F7">
      <w:pPr>
        <w:pStyle w:val="a0"/>
        <w:rPr>
          <w:rFonts w:hint="cs"/>
          <w:rtl/>
        </w:rPr>
      </w:pPr>
      <w:r>
        <w:rPr>
          <w:rFonts w:hint="cs"/>
          <w:rtl/>
        </w:rPr>
        <w:t>חבר הכנסת דהאמשה, אתה מכיר את התקנון. חבר הכנסת מכיר את התקנון. מה אתם רוצים, שאני אמנע מסג</w:t>
      </w:r>
      <w:r>
        <w:rPr>
          <w:rFonts w:hint="cs"/>
          <w:rtl/>
        </w:rPr>
        <w:t>ן שר הביטחון לדבר בדיון? מה אתם רוצים?</w:t>
      </w:r>
    </w:p>
    <w:p w14:paraId="4901BB16" w14:textId="77777777" w:rsidR="00000000" w:rsidRDefault="004C51F7">
      <w:pPr>
        <w:pStyle w:val="a0"/>
        <w:rPr>
          <w:rFonts w:hint="cs"/>
          <w:rtl/>
        </w:rPr>
      </w:pPr>
    </w:p>
    <w:p w14:paraId="62730924" w14:textId="77777777" w:rsidR="00000000" w:rsidRDefault="004C51F7">
      <w:pPr>
        <w:pStyle w:val="-"/>
        <w:rPr>
          <w:rtl/>
        </w:rPr>
      </w:pPr>
      <w:bookmarkStart w:id="383" w:name="FS000000464T30_12_2003_21_31_28C"/>
      <w:bookmarkEnd w:id="383"/>
      <w:r>
        <w:rPr>
          <w:rtl/>
        </w:rPr>
        <w:t>סגן שר הביטחון זאב בוים:</w:t>
      </w:r>
    </w:p>
    <w:p w14:paraId="72329539" w14:textId="77777777" w:rsidR="00000000" w:rsidRDefault="004C51F7">
      <w:pPr>
        <w:pStyle w:val="a0"/>
        <w:rPr>
          <w:rtl/>
        </w:rPr>
      </w:pPr>
    </w:p>
    <w:p w14:paraId="1993A22C" w14:textId="77777777" w:rsidR="00000000" w:rsidRDefault="004C51F7">
      <w:pPr>
        <w:pStyle w:val="a0"/>
        <w:rPr>
          <w:rFonts w:hint="cs"/>
          <w:rtl/>
        </w:rPr>
      </w:pPr>
      <w:r>
        <w:rPr>
          <w:rFonts w:hint="cs"/>
          <w:rtl/>
        </w:rPr>
        <w:t xml:space="preserve">יש לי שיקול משלי להיכנס עכשיו. לפי התקנון אני יכול להיכנס עכשיו לדבר. </w:t>
      </w:r>
    </w:p>
    <w:p w14:paraId="4FC12C34" w14:textId="77777777" w:rsidR="00000000" w:rsidRDefault="004C51F7">
      <w:pPr>
        <w:pStyle w:val="a0"/>
        <w:rPr>
          <w:rFonts w:hint="cs"/>
          <w:rtl/>
        </w:rPr>
      </w:pPr>
    </w:p>
    <w:p w14:paraId="40C9A5E6" w14:textId="77777777" w:rsidR="00000000" w:rsidRDefault="004C51F7">
      <w:pPr>
        <w:pStyle w:val="af1"/>
        <w:rPr>
          <w:rtl/>
        </w:rPr>
      </w:pPr>
      <w:r>
        <w:rPr>
          <w:rtl/>
        </w:rPr>
        <w:t>היו"ר יולי-יואל אדלשטיין:</w:t>
      </w:r>
    </w:p>
    <w:p w14:paraId="12EE4EAF" w14:textId="77777777" w:rsidR="00000000" w:rsidRDefault="004C51F7">
      <w:pPr>
        <w:pStyle w:val="a0"/>
        <w:rPr>
          <w:rtl/>
        </w:rPr>
      </w:pPr>
    </w:p>
    <w:p w14:paraId="5B4D5927" w14:textId="77777777" w:rsidR="00000000" w:rsidRDefault="004C51F7">
      <w:pPr>
        <w:pStyle w:val="a0"/>
        <w:rPr>
          <w:rFonts w:hint="cs"/>
          <w:rtl/>
        </w:rPr>
      </w:pPr>
      <w:r>
        <w:rPr>
          <w:rFonts w:hint="cs"/>
          <w:rtl/>
        </w:rPr>
        <w:t xml:space="preserve">שיקולים שלו כנציג הממשלה מסורים לו ולא לי. תודה. </w:t>
      </w:r>
    </w:p>
    <w:p w14:paraId="4162153E" w14:textId="77777777" w:rsidR="00000000" w:rsidRDefault="004C51F7">
      <w:pPr>
        <w:pStyle w:val="a0"/>
        <w:rPr>
          <w:rtl/>
        </w:rPr>
      </w:pPr>
    </w:p>
    <w:p w14:paraId="6AD5D0D3" w14:textId="77777777" w:rsidR="00000000" w:rsidRDefault="004C51F7">
      <w:pPr>
        <w:pStyle w:val="af0"/>
        <w:rPr>
          <w:rtl/>
        </w:rPr>
      </w:pPr>
      <w:r>
        <w:rPr>
          <w:rFonts w:hint="eastAsia"/>
          <w:rtl/>
        </w:rPr>
        <w:t>יולי</w:t>
      </w:r>
      <w:r>
        <w:rPr>
          <w:rtl/>
        </w:rPr>
        <w:t xml:space="preserve"> תמיר (העבודה-מימד):</w:t>
      </w:r>
    </w:p>
    <w:p w14:paraId="27B91EAC" w14:textId="77777777" w:rsidR="00000000" w:rsidRDefault="004C51F7">
      <w:pPr>
        <w:pStyle w:val="a0"/>
        <w:rPr>
          <w:rFonts w:hint="cs"/>
          <w:rtl/>
        </w:rPr>
      </w:pPr>
    </w:p>
    <w:p w14:paraId="03DA753E" w14:textId="77777777" w:rsidR="00000000" w:rsidRDefault="004C51F7">
      <w:pPr>
        <w:pStyle w:val="a0"/>
        <w:rPr>
          <w:rFonts w:hint="cs"/>
          <w:rtl/>
        </w:rPr>
      </w:pPr>
      <w:r>
        <w:rPr>
          <w:rFonts w:hint="cs"/>
          <w:rtl/>
        </w:rPr>
        <w:t>אבל זה לא נכון</w:t>
      </w:r>
      <w:r>
        <w:rPr>
          <w:rFonts w:hint="cs"/>
          <w:rtl/>
        </w:rPr>
        <w:t xml:space="preserve">. ב-86(א) - - - </w:t>
      </w:r>
    </w:p>
    <w:p w14:paraId="6ED08D4F" w14:textId="77777777" w:rsidR="00000000" w:rsidRDefault="004C51F7">
      <w:pPr>
        <w:pStyle w:val="a0"/>
        <w:rPr>
          <w:rFonts w:hint="cs"/>
          <w:rtl/>
        </w:rPr>
      </w:pPr>
    </w:p>
    <w:p w14:paraId="51C9FBF8" w14:textId="77777777" w:rsidR="00000000" w:rsidRDefault="004C51F7">
      <w:pPr>
        <w:pStyle w:val="-"/>
        <w:rPr>
          <w:rtl/>
        </w:rPr>
      </w:pPr>
      <w:bookmarkStart w:id="384" w:name="FS000000464T30_12_2003_21_32_23C"/>
      <w:bookmarkEnd w:id="384"/>
      <w:r>
        <w:rPr>
          <w:rtl/>
        </w:rPr>
        <w:t>סגן שר הביטחון זאב בוים:</w:t>
      </w:r>
    </w:p>
    <w:p w14:paraId="4CD44511" w14:textId="77777777" w:rsidR="00000000" w:rsidRDefault="004C51F7">
      <w:pPr>
        <w:pStyle w:val="a0"/>
        <w:rPr>
          <w:rtl/>
        </w:rPr>
      </w:pPr>
    </w:p>
    <w:p w14:paraId="066A6D34" w14:textId="77777777" w:rsidR="00000000" w:rsidRDefault="004C51F7">
      <w:pPr>
        <w:pStyle w:val="a0"/>
        <w:rPr>
          <w:rFonts w:hint="cs"/>
          <w:rtl/>
        </w:rPr>
      </w:pPr>
      <w:r>
        <w:rPr>
          <w:rFonts w:hint="cs"/>
          <w:rtl/>
        </w:rPr>
        <w:t xml:space="preserve">כשווילן דיבר על עניין של הגינות, בסדר, אז כל אחד והגינותו. תגידי לי שאני לא הגון, בסדר? </w:t>
      </w:r>
    </w:p>
    <w:p w14:paraId="3BEC1711" w14:textId="77777777" w:rsidR="00000000" w:rsidRDefault="004C51F7">
      <w:pPr>
        <w:pStyle w:val="a0"/>
        <w:rPr>
          <w:rFonts w:hint="cs"/>
          <w:rtl/>
        </w:rPr>
      </w:pPr>
    </w:p>
    <w:p w14:paraId="6B3DC356" w14:textId="77777777" w:rsidR="00000000" w:rsidRDefault="004C51F7">
      <w:pPr>
        <w:pStyle w:val="af1"/>
        <w:rPr>
          <w:rtl/>
        </w:rPr>
      </w:pPr>
      <w:r>
        <w:rPr>
          <w:rtl/>
        </w:rPr>
        <w:t>היו"ר יולי-יואל אדלשטיין:</w:t>
      </w:r>
    </w:p>
    <w:p w14:paraId="3B7BA41E" w14:textId="77777777" w:rsidR="00000000" w:rsidRDefault="004C51F7">
      <w:pPr>
        <w:pStyle w:val="a0"/>
        <w:rPr>
          <w:rtl/>
        </w:rPr>
      </w:pPr>
    </w:p>
    <w:p w14:paraId="1153DFB4" w14:textId="77777777" w:rsidR="00000000" w:rsidRDefault="004C51F7">
      <w:pPr>
        <w:pStyle w:val="a0"/>
        <w:rPr>
          <w:rFonts w:hint="cs"/>
          <w:rtl/>
        </w:rPr>
      </w:pPr>
      <w:r>
        <w:rPr>
          <w:rFonts w:hint="cs"/>
          <w:rtl/>
        </w:rPr>
        <w:t xml:space="preserve">סגן שר הביטחון, אני מבקש. את הנושא הפרוצדורלי מיצינו. רצית להתערב בדיון, בבקשה. </w:t>
      </w:r>
    </w:p>
    <w:p w14:paraId="59B9B6D5" w14:textId="77777777" w:rsidR="00000000" w:rsidRDefault="004C51F7">
      <w:pPr>
        <w:pStyle w:val="a0"/>
        <w:rPr>
          <w:rFonts w:hint="cs"/>
          <w:rtl/>
        </w:rPr>
      </w:pPr>
    </w:p>
    <w:p w14:paraId="44A7FD4B" w14:textId="77777777" w:rsidR="00000000" w:rsidRDefault="004C51F7">
      <w:pPr>
        <w:pStyle w:val="-"/>
        <w:rPr>
          <w:rtl/>
        </w:rPr>
      </w:pPr>
      <w:bookmarkStart w:id="385" w:name="FS000000464T30_12_2003_21_33_37C"/>
      <w:bookmarkEnd w:id="385"/>
      <w:r>
        <w:rPr>
          <w:rtl/>
        </w:rPr>
        <w:t>סגן שר הביטחו</w:t>
      </w:r>
      <w:r>
        <w:rPr>
          <w:rtl/>
        </w:rPr>
        <w:t>ן זאב בוים:</w:t>
      </w:r>
    </w:p>
    <w:p w14:paraId="7BAD0002" w14:textId="77777777" w:rsidR="00000000" w:rsidRDefault="004C51F7">
      <w:pPr>
        <w:pStyle w:val="a0"/>
        <w:rPr>
          <w:rtl/>
        </w:rPr>
      </w:pPr>
    </w:p>
    <w:p w14:paraId="36E63DCB" w14:textId="77777777" w:rsidR="00000000" w:rsidRDefault="004C51F7">
      <w:pPr>
        <w:pStyle w:val="a0"/>
        <w:rPr>
          <w:rFonts w:hint="cs"/>
          <w:rtl/>
        </w:rPr>
      </w:pPr>
      <w:r>
        <w:rPr>
          <w:rFonts w:hint="cs"/>
          <w:rtl/>
        </w:rPr>
        <w:t xml:space="preserve">אני לא יודע מה מפריע לכם לשמוע את דברי. </w:t>
      </w:r>
    </w:p>
    <w:p w14:paraId="39DD7255" w14:textId="77777777" w:rsidR="00000000" w:rsidRDefault="004C51F7">
      <w:pPr>
        <w:pStyle w:val="a0"/>
        <w:rPr>
          <w:rFonts w:hint="cs"/>
          <w:rtl/>
        </w:rPr>
      </w:pPr>
    </w:p>
    <w:p w14:paraId="7F77FBB2" w14:textId="77777777" w:rsidR="00000000" w:rsidRDefault="004C51F7">
      <w:pPr>
        <w:pStyle w:val="a0"/>
        <w:rPr>
          <w:rFonts w:hint="cs"/>
          <w:rtl/>
        </w:rPr>
      </w:pPr>
      <w:r>
        <w:rPr>
          <w:rFonts w:hint="cs"/>
          <w:rtl/>
        </w:rPr>
        <w:t xml:space="preserve">חבר הכנסת וילן,  אני שמעתי את התרעומת שלך בעניין הקריאה על משת"פ, ושמחתי שחברי חזר בו. חבר הכנסת וילן, אני מדבר אתך או אליך. </w:t>
      </w:r>
    </w:p>
    <w:p w14:paraId="38FFCD2E" w14:textId="77777777" w:rsidR="00000000" w:rsidRDefault="004C51F7">
      <w:pPr>
        <w:pStyle w:val="a0"/>
        <w:rPr>
          <w:rFonts w:hint="cs"/>
          <w:rtl/>
        </w:rPr>
      </w:pPr>
    </w:p>
    <w:p w14:paraId="486F3EBE" w14:textId="77777777" w:rsidR="00000000" w:rsidRDefault="004C51F7">
      <w:pPr>
        <w:pStyle w:val="af0"/>
        <w:rPr>
          <w:rtl/>
        </w:rPr>
      </w:pPr>
      <w:r>
        <w:rPr>
          <w:rFonts w:hint="eastAsia"/>
          <w:rtl/>
        </w:rPr>
        <w:t>יולי</w:t>
      </w:r>
      <w:r>
        <w:rPr>
          <w:rtl/>
        </w:rPr>
        <w:t xml:space="preserve"> תמיר (העבודה-מימד):</w:t>
      </w:r>
    </w:p>
    <w:p w14:paraId="6EC6E17A" w14:textId="77777777" w:rsidR="00000000" w:rsidRDefault="004C51F7">
      <w:pPr>
        <w:pStyle w:val="a0"/>
        <w:rPr>
          <w:rFonts w:hint="cs"/>
          <w:rtl/>
        </w:rPr>
      </w:pPr>
    </w:p>
    <w:p w14:paraId="5EC4F915" w14:textId="77777777" w:rsidR="00000000" w:rsidRDefault="004C51F7">
      <w:pPr>
        <w:pStyle w:val="a0"/>
        <w:rPr>
          <w:rFonts w:hint="cs"/>
          <w:rtl/>
        </w:rPr>
      </w:pPr>
      <w:r>
        <w:rPr>
          <w:rFonts w:hint="cs"/>
          <w:rtl/>
        </w:rPr>
        <w:t xml:space="preserve">כשתגמור לדבר נקשיב לך - - - </w:t>
      </w:r>
    </w:p>
    <w:p w14:paraId="45948CE5" w14:textId="77777777" w:rsidR="00000000" w:rsidRDefault="004C51F7">
      <w:pPr>
        <w:pStyle w:val="a0"/>
        <w:rPr>
          <w:rFonts w:hint="cs"/>
          <w:rtl/>
        </w:rPr>
      </w:pPr>
    </w:p>
    <w:p w14:paraId="6EEE071A" w14:textId="77777777" w:rsidR="00000000" w:rsidRDefault="004C51F7">
      <w:pPr>
        <w:pStyle w:val="-"/>
        <w:rPr>
          <w:rtl/>
        </w:rPr>
      </w:pPr>
      <w:bookmarkStart w:id="386" w:name="FS000000464T30_12_2003_21_02_30C"/>
      <w:bookmarkEnd w:id="386"/>
      <w:r>
        <w:rPr>
          <w:rtl/>
        </w:rPr>
        <w:t>סגן שר הביטחון זאב</w:t>
      </w:r>
      <w:r>
        <w:rPr>
          <w:rtl/>
        </w:rPr>
        <w:t xml:space="preserve"> בוים:</w:t>
      </w:r>
    </w:p>
    <w:p w14:paraId="3C936F73" w14:textId="77777777" w:rsidR="00000000" w:rsidRDefault="004C51F7">
      <w:pPr>
        <w:pStyle w:val="a0"/>
        <w:rPr>
          <w:rtl/>
        </w:rPr>
      </w:pPr>
    </w:p>
    <w:p w14:paraId="7F27641E" w14:textId="77777777" w:rsidR="00000000" w:rsidRDefault="004C51F7">
      <w:pPr>
        <w:pStyle w:val="a0"/>
        <w:rPr>
          <w:rFonts w:hint="cs"/>
          <w:rtl/>
        </w:rPr>
      </w:pPr>
      <w:r>
        <w:rPr>
          <w:rFonts w:hint="cs"/>
          <w:rtl/>
        </w:rPr>
        <w:t xml:space="preserve">חבר הכנסת וילן - - - </w:t>
      </w:r>
    </w:p>
    <w:p w14:paraId="2538CED5" w14:textId="77777777" w:rsidR="00000000" w:rsidRDefault="004C51F7">
      <w:pPr>
        <w:pStyle w:val="a0"/>
        <w:rPr>
          <w:rFonts w:hint="cs"/>
          <w:rtl/>
        </w:rPr>
      </w:pPr>
    </w:p>
    <w:p w14:paraId="0F6385A4" w14:textId="77777777" w:rsidR="00000000" w:rsidRDefault="004C51F7">
      <w:pPr>
        <w:pStyle w:val="af0"/>
        <w:rPr>
          <w:rtl/>
        </w:rPr>
      </w:pPr>
      <w:r>
        <w:rPr>
          <w:rFonts w:hint="eastAsia"/>
          <w:rtl/>
        </w:rPr>
        <w:t>קולט</w:t>
      </w:r>
      <w:r>
        <w:rPr>
          <w:rtl/>
        </w:rPr>
        <w:t xml:space="preserve"> אביטל (העבודה-מימד):</w:t>
      </w:r>
    </w:p>
    <w:p w14:paraId="780AAA42" w14:textId="77777777" w:rsidR="00000000" w:rsidRDefault="004C51F7">
      <w:pPr>
        <w:pStyle w:val="a0"/>
        <w:rPr>
          <w:rFonts w:hint="cs"/>
          <w:rtl/>
        </w:rPr>
      </w:pPr>
    </w:p>
    <w:p w14:paraId="4C32A355" w14:textId="77777777" w:rsidR="00000000" w:rsidRDefault="004C51F7">
      <w:pPr>
        <w:pStyle w:val="a0"/>
        <w:rPr>
          <w:rFonts w:hint="cs"/>
          <w:rtl/>
        </w:rPr>
      </w:pPr>
      <w:r>
        <w:rPr>
          <w:rFonts w:hint="cs"/>
          <w:rtl/>
        </w:rPr>
        <w:t>פתאום אתה רגוע, מה קרה לך?</w:t>
      </w:r>
    </w:p>
    <w:p w14:paraId="4DB0C95F" w14:textId="77777777" w:rsidR="00000000" w:rsidRDefault="004C51F7">
      <w:pPr>
        <w:pStyle w:val="a0"/>
        <w:rPr>
          <w:rFonts w:hint="cs"/>
          <w:rtl/>
        </w:rPr>
      </w:pPr>
    </w:p>
    <w:p w14:paraId="122A2505" w14:textId="77777777" w:rsidR="00000000" w:rsidRDefault="004C51F7">
      <w:pPr>
        <w:pStyle w:val="-"/>
        <w:rPr>
          <w:rtl/>
        </w:rPr>
      </w:pPr>
      <w:bookmarkStart w:id="387" w:name="FS000000464T30_12_2003_21_35_07C"/>
      <w:bookmarkEnd w:id="387"/>
      <w:r>
        <w:rPr>
          <w:rtl/>
        </w:rPr>
        <w:t>סגן שר הביטחון זאב בוים:</w:t>
      </w:r>
    </w:p>
    <w:p w14:paraId="75DAECAE" w14:textId="77777777" w:rsidR="00000000" w:rsidRDefault="004C51F7">
      <w:pPr>
        <w:pStyle w:val="a0"/>
        <w:ind w:firstLine="0"/>
        <w:rPr>
          <w:rFonts w:hint="cs"/>
          <w:rtl/>
        </w:rPr>
      </w:pPr>
    </w:p>
    <w:p w14:paraId="6AB6D46E" w14:textId="77777777" w:rsidR="00000000" w:rsidRDefault="004C51F7">
      <w:pPr>
        <w:pStyle w:val="a0"/>
        <w:rPr>
          <w:rFonts w:hint="cs"/>
          <w:rtl/>
        </w:rPr>
      </w:pPr>
      <w:r>
        <w:rPr>
          <w:rFonts w:hint="cs"/>
          <w:rtl/>
        </w:rPr>
        <w:t xml:space="preserve">אני שמעתי את התרעומת שלך, המוצדקת, לגבי עניין הקריאה של חבר הכנסת חזן על משת"פ, ושמחתי שחבר הכנסת חזן קיבל את דעתך וחזר בו. אבל לא ראיתי תרעומת </w:t>
      </w:r>
      <w:r>
        <w:rPr>
          <w:rFonts w:hint="cs"/>
          <w:rtl/>
        </w:rPr>
        <w:t>כזאת, למשל כשחבר הכנסת ברכה קרא אל השר עוזי לנדאו שהוא פאשיסט. אני לא יודע - - -</w:t>
      </w:r>
    </w:p>
    <w:p w14:paraId="03007EAB" w14:textId="77777777" w:rsidR="00000000" w:rsidRDefault="004C51F7">
      <w:pPr>
        <w:pStyle w:val="a0"/>
        <w:rPr>
          <w:rFonts w:hint="cs"/>
          <w:rtl/>
        </w:rPr>
      </w:pPr>
    </w:p>
    <w:p w14:paraId="45081F84" w14:textId="77777777" w:rsidR="00000000" w:rsidRDefault="004C51F7">
      <w:pPr>
        <w:pStyle w:val="af0"/>
        <w:rPr>
          <w:rtl/>
        </w:rPr>
      </w:pPr>
      <w:r>
        <w:rPr>
          <w:rFonts w:hint="eastAsia"/>
          <w:rtl/>
        </w:rPr>
        <w:t>קולט</w:t>
      </w:r>
      <w:r>
        <w:rPr>
          <w:rtl/>
        </w:rPr>
        <w:t xml:space="preserve"> אביטל (העבודה-מימד):</w:t>
      </w:r>
    </w:p>
    <w:p w14:paraId="63ADEA0A" w14:textId="77777777" w:rsidR="00000000" w:rsidRDefault="004C51F7">
      <w:pPr>
        <w:pStyle w:val="a0"/>
        <w:rPr>
          <w:rFonts w:hint="cs"/>
          <w:rtl/>
        </w:rPr>
      </w:pPr>
    </w:p>
    <w:p w14:paraId="21F85F5F" w14:textId="77777777" w:rsidR="00000000" w:rsidRDefault="004C51F7">
      <w:pPr>
        <w:pStyle w:val="a0"/>
        <w:rPr>
          <w:rFonts w:hint="cs"/>
          <w:rtl/>
        </w:rPr>
      </w:pPr>
      <w:r>
        <w:rPr>
          <w:rFonts w:hint="cs"/>
          <w:rtl/>
        </w:rPr>
        <w:t xml:space="preserve">יש הבדל - - - </w:t>
      </w:r>
    </w:p>
    <w:p w14:paraId="506F7BE7" w14:textId="77777777" w:rsidR="00000000" w:rsidRDefault="004C51F7">
      <w:pPr>
        <w:pStyle w:val="a0"/>
        <w:rPr>
          <w:rFonts w:hint="cs"/>
          <w:rtl/>
        </w:rPr>
      </w:pPr>
    </w:p>
    <w:p w14:paraId="5FF13631" w14:textId="77777777" w:rsidR="00000000" w:rsidRDefault="004C51F7">
      <w:pPr>
        <w:pStyle w:val="-"/>
        <w:rPr>
          <w:rtl/>
        </w:rPr>
      </w:pPr>
      <w:bookmarkStart w:id="388" w:name="FS000000464T30_12_2003_21_36_48C"/>
      <w:bookmarkEnd w:id="388"/>
      <w:r>
        <w:rPr>
          <w:rtl/>
        </w:rPr>
        <w:t>סגן שר הביטחון זאב בוים:</w:t>
      </w:r>
    </w:p>
    <w:p w14:paraId="43B8D782" w14:textId="77777777" w:rsidR="00000000" w:rsidRDefault="004C51F7">
      <w:pPr>
        <w:pStyle w:val="a0"/>
        <w:rPr>
          <w:rtl/>
        </w:rPr>
      </w:pPr>
    </w:p>
    <w:p w14:paraId="25306AAC" w14:textId="77777777" w:rsidR="00000000" w:rsidRDefault="004C51F7">
      <w:pPr>
        <w:pStyle w:val="a0"/>
        <w:rPr>
          <w:rFonts w:hint="cs"/>
          <w:rtl/>
        </w:rPr>
      </w:pPr>
      <w:r>
        <w:rPr>
          <w:rFonts w:hint="cs"/>
          <w:rtl/>
        </w:rPr>
        <w:t xml:space="preserve">אני לא יודע בעולם המושגים מה חמור ממה - אם משת"פ חמור מפאשיסט או להיפך. </w:t>
      </w:r>
    </w:p>
    <w:p w14:paraId="4D791729" w14:textId="77777777" w:rsidR="00000000" w:rsidRDefault="004C51F7">
      <w:pPr>
        <w:pStyle w:val="a0"/>
        <w:rPr>
          <w:rFonts w:hint="cs"/>
          <w:rtl/>
        </w:rPr>
      </w:pPr>
    </w:p>
    <w:p w14:paraId="397A4F18" w14:textId="77777777" w:rsidR="00000000" w:rsidRDefault="004C51F7">
      <w:pPr>
        <w:pStyle w:val="af0"/>
        <w:rPr>
          <w:rtl/>
        </w:rPr>
      </w:pPr>
      <w:r>
        <w:rPr>
          <w:rFonts w:hint="eastAsia"/>
          <w:rtl/>
        </w:rPr>
        <w:t>אברהם</w:t>
      </w:r>
      <w:r>
        <w:rPr>
          <w:rtl/>
        </w:rPr>
        <w:t xml:space="preserve"> בורג (העבודה-מימד):</w:t>
      </w:r>
    </w:p>
    <w:p w14:paraId="24392556" w14:textId="77777777" w:rsidR="00000000" w:rsidRDefault="004C51F7">
      <w:pPr>
        <w:pStyle w:val="a0"/>
        <w:rPr>
          <w:rFonts w:hint="cs"/>
          <w:rtl/>
        </w:rPr>
      </w:pPr>
    </w:p>
    <w:p w14:paraId="3F5A1102" w14:textId="77777777" w:rsidR="00000000" w:rsidRDefault="004C51F7">
      <w:pPr>
        <w:pStyle w:val="a0"/>
        <w:rPr>
          <w:rFonts w:hint="cs"/>
          <w:rtl/>
        </w:rPr>
      </w:pPr>
      <w:r>
        <w:rPr>
          <w:rFonts w:hint="cs"/>
          <w:rtl/>
        </w:rPr>
        <w:t>הכול</w:t>
      </w:r>
      <w:r>
        <w:rPr>
          <w:rFonts w:hint="cs"/>
          <w:rtl/>
        </w:rPr>
        <w:t xml:space="preserve"> לפי האמת. </w:t>
      </w:r>
    </w:p>
    <w:p w14:paraId="7D4B5F7A" w14:textId="77777777" w:rsidR="00000000" w:rsidRDefault="004C51F7">
      <w:pPr>
        <w:pStyle w:val="a0"/>
        <w:rPr>
          <w:rFonts w:hint="cs"/>
          <w:rtl/>
        </w:rPr>
      </w:pPr>
    </w:p>
    <w:p w14:paraId="4F9ABEC9" w14:textId="77777777" w:rsidR="00000000" w:rsidRDefault="004C51F7">
      <w:pPr>
        <w:pStyle w:val="-"/>
        <w:rPr>
          <w:rtl/>
        </w:rPr>
      </w:pPr>
      <w:bookmarkStart w:id="389" w:name="FS000000464T30_12_2003_21_37_51C"/>
      <w:bookmarkEnd w:id="389"/>
      <w:r>
        <w:rPr>
          <w:rtl/>
        </w:rPr>
        <w:t>סגן שר הביטחון זאב בוים:</w:t>
      </w:r>
    </w:p>
    <w:p w14:paraId="7E95FB69" w14:textId="77777777" w:rsidR="00000000" w:rsidRDefault="004C51F7">
      <w:pPr>
        <w:pStyle w:val="a0"/>
        <w:rPr>
          <w:rtl/>
        </w:rPr>
      </w:pPr>
    </w:p>
    <w:p w14:paraId="5ADAD58B" w14:textId="77777777" w:rsidR="00000000" w:rsidRDefault="004C51F7">
      <w:pPr>
        <w:pStyle w:val="a0"/>
        <w:rPr>
          <w:rFonts w:hint="cs"/>
          <w:rtl/>
        </w:rPr>
      </w:pPr>
      <w:r>
        <w:rPr>
          <w:rFonts w:hint="cs"/>
          <w:rtl/>
        </w:rPr>
        <w:t xml:space="preserve">הייתי מצפה, שבאותה מידה פחות או יותר של תרעומת, היית מעיר גם לברכה על הקריאה שלו כלפי השר לנדאו. </w:t>
      </w:r>
    </w:p>
    <w:p w14:paraId="183F0CA4" w14:textId="77777777" w:rsidR="00000000" w:rsidRDefault="004C51F7">
      <w:pPr>
        <w:pStyle w:val="a0"/>
        <w:rPr>
          <w:rFonts w:hint="cs"/>
          <w:rtl/>
        </w:rPr>
      </w:pPr>
    </w:p>
    <w:p w14:paraId="45D4AC92" w14:textId="77777777" w:rsidR="00000000" w:rsidRDefault="004C51F7">
      <w:pPr>
        <w:pStyle w:val="af0"/>
        <w:rPr>
          <w:rtl/>
        </w:rPr>
      </w:pPr>
      <w:r>
        <w:rPr>
          <w:rFonts w:hint="eastAsia"/>
          <w:rtl/>
        </w:rPr>
        <w:t>אבשלום</w:t>
      </w:r>
      <w:r>
        <w:rPr>
          <w:rtl/>
        </w:rPr>
        <w:t xml:space="preserve"> וילן (מרצ):</w:t>
      </w:r>
    </w:p>
    <w:p w14:paraId="0AED3156" w14:textId="77777777" w:rsidR="00000000" w:rsidRDefault="004C51F7">
      <w:pPr>
        <w:pStyle w:val="a0"/>
        <w:rPr>
          <w:rFonts w:hint="cs"/>
          <w:rtl/>
        </w:rPr>
      </w:pPr>
    </w:p>
    <w:p w14:paraId="488A70FB" w14:textId="77777777" w:rsidR="00000000" w:rsidRDefault="004C51F7">
      <w:pPr>
        <w:pStyle w:val="a0"/>
        <w:rPr>
          <w:rFonts w:hint="cs"/>
          <w:rtl/>
        </w:rPr>
      </w:pPr>
      <w:r>
        <w:rPr>
          <w:rFonts w:hint="cs"/>
          <w:rtl/>
        </w:rPr>
        <w:t xml:space="preserve">כי היושב-ראש הקדים אותי ועצר את זה מייד. </w:t>
      </w:r>
    </w:p>
    <w:p w14:paraId="021D24A1" w14:textId="77777777" w:rsidR="00000000" w:rsidRDefault="004C51F7">
      <w:pPr>
        <w:pStyle w:val="a0"/>
        <w:rPr>
          <w:rFonts w:hint="cs"/>
          <w:rtl/>
        </w:rPr>
      </w:pPr>
    </w:p>
    <w:p w14:paraId="3312E6FE" w14:textId="77777777" w:rsidR="00000000" w:rsidRDefault="004C51F7">
      <w:pPr>
        <w:pStyle w:val="-"/>
        <w:rPr>
          <w:rtl/>
        </w:rPr>
      </w:pPr>
      <w:bookmarkStart w:id="390" w:name="FS000000464T30_12_2003_21_38_49C"/>
      <w:bookmarkEnd w:id="390"/>
      <w:r>
        <w:rPr>
          <w:rtl/>
        </w:rPr>
        <w:t>סגן שר הביטחון זאב בוים:</w:t>
      </w:r>
    </w:p>
    <w:p w14:paraId="77346215" w14:textId="77777777" w:rsidR="00000000" w:rsidRDefault="004C51F7">
      <w:pPr>
        <w:pStyle w:val="a0"/>
        <w:rPr>
          <w:rtl/>
        </w:rPr>
      </w:pPr>
    </w:p>
    <w:p w14:paraId="2FA3BF3C" w14:textId="77777777" w:rsidR="00000000" w:rsidRDefault="004C51F7">
      <w:pPr>
        <w:pStyle w:val="a0"/>
        <w:rPr>
          <w:rFonts w:hint="cs"/>
          <w:rtl/>
        </w:rPr>
      </w:pPr>
      <w:r>
        <w:rPr>
          <w:rFonts w:hint="cs"/>
          <w:rtl/>
        </w:rPr>
        <w:t>חברי הכנסת, ההפגנה הזאת לא הי</w:t>
      </w:r>
      <w:r>
        <w:rPr>
          <w:rFonts w:hint="cs"/>
          <w:rtl/>
        </w:rPr>
        <w:t>תה הפגנה תמימה, היא לא היתה הפגנה לפי איזה כללים שנהוגים במסגרת הכלים הדמוקרטיים שדמוקרטיה מעמידה. בדמוקרטיה ההפגנה היא כלי, היא אפילו ערך, להביע עמדה, ואם העמדה מתנגדת למשהו או תומכת במשהו, זה אחד המכשירים המובהקים שבאמצעותם במשטר דמוקרטי אפשר להביע עמדה.</w:t>
      </w:r>
      <w:r>
        <w:rPr>
          <w:rFonts w:hint="cs"/>
          <w:rtl/>
        </w:rPr>
        <w:t xml:space="preserve"> אבל זה לא בדיוק המקרה הזה - כשעושים הפגנה במשטר דמוקרטי, צריך לקבל אישור להפגנה כזאת. היו שם אזרחי מדינת ישראל שהשתתפו בהפגנה. אפשר לבוא ולומר שהפלסטינים - - - </w:t>
      </w:r>
    </w:p>
    <w:p w14:paraId="37EC2129" w14:textId="77777777" w:rsidR="00000000" w:rsidRDefault="004C51F7">
      <w:pPr>
        <w:pStyle w:val="a0"/>
        <w:rPr>
          <w:rFonts w:hint="cs"/>
          <w:rtl/>
        </w:rPr>
      </w:pPr>
    </w:p>
    <w:p w14:paraId="78C0FCDB" w14:textId="77777777" w:rsidR="00000000" w:rsidRDefault="004C51F7">
      <w:pPr>
        <w:pStyle w:val="af0"/>
        <w:rPr>
          <w:rtl/>
        </w:rPr>
      </w:pPr>
      <w:r>
        <w:rPr>
          <w:rtl/>
        </w:rPr>
        <w:t>אבשלום וילן (מרצ):</w:t>
      </w:r>
    </w:p>
    <w:p w14:paraId="1EB14B08" w14:textId="77777777" w:rsidR="00000000" w:rsidRDefault="004C51F7">
      <w:pPr>
        <w:pStyle w:val="a0"/>
        <w:rPr>
          <w:rtl/>
        </w:rPr>
      </w:pPr>
    </w:p>
    <w:p w14:paraId="129833EC" w14:textId="77777777" w:rsidR="00000000" w:rsidRDefault="004C51F7">
      <w:pPr>
        <w:pStyle w:val="a0"/>
        <w:rPr>
          <w:rFonts w:hint="cs"/>
          <w:rtl/>
        </w:rPr>
      </w:pPr>
      <w:r>
        <w:rPr>
          <w:rFonts w:hint="cs"/>
          <w:rtl/>
        </w:rPr>
        <w:t xml:space="preserve">- - - </w:t>
      </w:r>
    </w:p>
    <w:p w14:paraId="740C992E" w14:textId="77777777" w:rsidR="00000000" w:rsidRDefault="004C51F7">
      <w:pPr>
        <w:pStyle w:val="a0"/>
        <w:rPr>
          <w:rtl/>
        </w:rPr>
      </w:pPr>
    </w:p>
    <w:p w14:paraId="225D7F9C" w14:textId="77777777" w:rsidR="00000000" w:rsidRDefault="004C51F7">
      <w:pPr>
        <w:pStyle w:val="-"/>
        <w:rPr>
          <w:rtl/>
        </w:rPr>
      </w:pPr>
      <w:bookmarkStart w:id="391" w:name="FS000000464T30_12_2003_21_42_12C"/>
      <w:bookmarkEnd w:id="391"/>
      <w:r>
        <w:rPr>
          <w:rtl/>
        </w:rPr>
        <w:t>סגן שר הביטחון זאב בוים:</w:t>
      </w:r>
    </w:p>
    <w:p w14:paraId="77F54DEC" w14:textId="77777777" w:rsidR="00000000" w:rsidRDefault="004C51F7">
      <w:pPr>
        <w:pStyle w:val="a0"/>
        <w:rPr>
          <w:rtl/>
        </w:rPr>
      </w:pPr>
    </w:p>
    <w:p w14:paraId="18BB572A" w14:textId="77777777" w:rsidR="00000000" w:rsidRDefault="004C51F7">
      <w:pPr>
        <w:pStyle w:val="a0"/>
        <w:rPr>
          <w:rFonts w:hint="cs"/>
          <w:rtl/>
        </w:rPr>
      </w:pPr>
      <w:r>
        <w:rPr>
          <w:rFonts w:hint="cs"/>
          <w:rtl/>
        </w:rPr>
        <w:t>חבר הכנסת וילן, אפשר לומר שהפלסטינים הם</w:t>
      </w:r>
      <w:r>
        <w:rPr>
          <w:rFonts w:hint="cs"/>
          <w:rtl/>
        </w:rPr>
        <w:t xml:space="preserve"> אולי לא אזרחי המדינה, אז הם יכולים להפגין שלא על-פי הכללים במשטר הדמוקרטי. </w:t>
      </w:r>
    </w:p>
    <w:p w14:paraId="660BA69F" w14:textId="77777777" w:rsidR="00000000" w:rsidRDefault="004C51F7">
      <w:pPr>
        <w:pStyle w:val="a0"/>
        <w:rPr>
          <w:rFonts w:hint="cs"/>
          <w:rtl/>
        </w:rPr>
      </w:pPr>
    </w:p>
    <w:p w14:paraId="6803FCB9" w14:textId="77777777" w:rsidR="00000000" w:rsidRDefault="004C51F7">
      <w:pPr>
        <w:pStyle w:val="af0"/>
        <w:rPr>
          <w:rtl/>
        </w:rPr>
      </w:pPr>
      <w:r>
        <w:rPr>
          <w:rFonts w:hint="eastAsia"/>
          <w:rtl/>
        </w:rPr>
        <w:t>קריאות</w:t>
      </w:r>
      <w:r>
        <w:rPr>
          <w:rtl/>
        </w:rPr>
        <w:t>:</w:t>
      </w:r>
    </w:p>
    <w:p w14:paraId="7C0332AD" w14:textId="77777777" w:rsidR="00000000" w:rsidRDefault="004C51F7">
      <w:pPr>
        <w:pStyle w:val="a0"/>
        <w:rPr>
          <w:rFonts w:hint="cs"/>
          <w:rtl/>
        </w:rPr>
      </w:pPr>
    </w:p>
    <w:p w14:paraId="21BBFF26" w14:textId="77777777" w:rsidR="00000000" w:rsidRDefault="004C51F7">
      <w:pPr>
        <w:pStyle w:val="a0"/>
        <w:rPr>
          <w:rFonts w:hint="cs"/>
          <w:rtl/>
        </w:rPr>
      </w:pPr>
      <w:r>
        <w:rPr>
          <w:rFonts w:hint="cs"/>
          <w:rtl/>
        </w:rPr>
        <w:t xml:space="preserve">- - - </w:t>
      </w:r>
    </w:p>
    <w:p w14:paraId="443828A6" w14:textId="77777777" w:rsidR="00000000" w:rsidRDefault="004C51F7">
      <w:pPr>
        <w:pStyle w:val="a0"/>
        <w:rPr>
          <w:rFonts w:hint="cs"/>
          <w:rtl/>
        </w:rPr>
      </w:pPr>
    </w:p>
    <w:p w14:paraId="397C4BF6" w14:textId="77777777" w:rsidR="00000000" w:rsidRDefault="004C51F7">
      <w:pPr>
        <w:pStyle w:val="-"/>
        <w:rPr>
          <w:rtl/>
        </w:rPr>
      </w:pPr>
      <w:bookmarkStart w:id="392" w:name="FS000000464T30_12_2003_21_43_01C"/>
      <w:bookmarkEnd w:id="392"/>
      <w:r>
        <w:rPr>
          <w:rtl/>
        </w:rPr>
        <w:t>סגן שר הביטחון זאב בוים:</w:t>
      </w:r>
    </w:p>
    <w:p w14:paraId="707AE62B" w14:textId="77777777" w:rsidR="00000000" w:rsidRDefault="004C51F7">
      <w:pPr>
        <w:pStyle w:val="a0"/>
        <w:rPr>
          <w:rtl/>
        </w:rPr>
      </w:pPr>
    </w:p>
    <w:p w14:paraId="35DCFC9A" w14:textId="77777777" w:rsidR="00000000" w:rsidRDefault="004C51F7">
      <w:pPr>
        <w:pStyle w:val="a0"/>
        <w:rPr>
          <w:rFonts w:hint="cs"/>
          <w:rtl/>
        </w:rPr>
      </w:pPr>
      <w:r>
        <w:rPr>
          <w:rFonts w:hint="cs"/>
          <w:rtl/>
        </w:rPr>
        <w:t>אבל כאשר, חברת הכנסת אביטל,  אזרחי מדינת ישראל  מבקשים לערוך הפגנה, יש כללים שלפיהם עושים הפגנה. הם לא הודיעו, הם לא ביקשו - -</w:t>
      </w:r>
    </w:p>
    <w:p w14:paraId="79D378E2" w14:textId="77777777" w:rsidR="00000000" w:rsidRDefault="004C51F7">
      <w:pPr>
        <w:pStyle w:val="af0"/>
        <w:rPr>
          <w:rFonts w:hint="cs"/>
          <w:rtl/>
        </w:rPr>
      </w:pPr>
    </w:p>
    <w:p w14:paraId="40D1673E" w14:textId="77777777" w:rsidR="00000000" w:rsidRDefault="004C51F7">
      <w:pPr>
        <w:pStyle w:val="af0"/>
        <w:rPr>
          <w:rtl/>
        </w:rPr>
      </w:pPr>
      <w:r>
        <w:rPr>
          <w:rFonts w:hint="eastAsia"/>
          <w:rtl/>
        </w:rPr>
        <w:t>קולט</w:t>
      </w:r>
      <w:r>
        <w:rPr>
          <w:rtl/>
        </w:rPr>
        <w:t xml:space="preserve"> אב</w:t>
      </w:r>
      <w:r>
        <w:rPr>
          <w:rtl/>
        </w:rPr>
        <w:t>יטל (העבודה-מימד):</w:t>
      </w:r>
    </w:p>
    <w:p w14:paraId="3C729A27" w14:textId="77777777" w:rsidR="00000000" w:rsidRDefault="004C51F7">
      <w:pPr>
        <w:pStyle w:val="a0"/>
        <w:rPr>
          <w:rFonts w:hint="cs"/>
          <w:rtl/>
        </w:rPr>
      </w:pPr>
    </w:p>
    <w:p w14:paraId="1390A1D6" w14:textId="77777777" w:rsidR="00000000" w:rsidRDefault="004C51F7">
      <w:pPr>
        <w:pStyle w:val="a0"/>
        <w:rPr>
          <w:rFonts w:hint="cs"/>
          <w:rtl/>
        </w:rPr>
      </w:pPr>
      <w:r>
        <w:rPr>
          <w:rFonts w:hint="cs"/>
          <w:rtl/>
        </w:rPr>
        <w:t>מערכת הביטחון קיבלה הודעה על ההפגנה.</w:t>
      </w:r>
    </w:p>
    <w:p w14:paraId="2E9D5626" w14:textId="77777777" w:rsidR="00000000" w:rsidRDefault="004C51F7">
      <w:pPr>
        <w:pStyle w:val="a0"/>
        <w:rPr>
          <w:rFonts w:hint="cs"/>
          <w:rtl/>
        </w:rPr>
      </w:pPr>
    </w:p>
    <w:p w14:paraId="64FECD9D" w14:textId="77777777" w:rsidR="00000000" w:rsidRDefault="004C51F7">
      <w:pPr>
        <w:pStyle w:val="-"/>
        <w:rPr>
          <w:rtl/>
        </w:rPr>
      </w:pPr>
      <w:bookmarkStart w:id="393" w:name="FS000000464T30_12_2003_21_44_08C"/>
      <w:bookmarkEnd w:id="393"/>
      <w:r>
        <w:rPr>
          <w:rtl/>
        </w:rPr>
        <w:t>סגן שר הביטחון זאב בוים:</w:t>
      </w:r>
    </w:p>
    <w:p w14:paraId="1E22E9C3" w14:textId="77777777" w:rsidR="00000000" w:rsidRDefault="004C51F7">
      <w:pPr>
        <w:pStyle w:val="a0"/>
        <w:rPr>
          <w:rtl/>
        </w:rPr>
      </w:pPr>
    </w:p>
    <w:p w14:paraId="3C6E9CA1" w14:textId="77777777" w:rsidR="00000000" w:rsidRDefault="004C51F7">
      <w:pPr>
        <w:pStyle w:val="a0"/>
        <w:rPr>
          <w:rFonts w:hint="cs"/>
          <w:rtl/>
        </w:rPr>
      </w:pPr>
      <w:r>
        <w:rPr>
          <w:rFonts w:hint="cs"/>
          <w:rtl/>
        </w:rPr>
        <w:t xml:space="preserve">- - הם זימנו תקשורת. </w:t>
      </w:r>
    </w:p>
    <w:p w14:paraId="7A7BAE91" w14:textId="77777777" w:rsidR="00000000" w:rsidRDefault="004C51F7">
      <w:pPr>
        <w:pStyle w:val="a0"/>
        <w:rPr>
          <w:rFonts w:hint="cs"/>
          <w:rtl/>
        </w:rPr>
      </w:pPr>
    </w:p>
    <w:p w14:paraId="75E4E7F5" w14:textId="77777777" w:rsidR="00000000" w:rsidRDefault="004C51F7">
      <w:pPr>
        <w:pStyle w:val="af0"/>
        <w:rPr>
          <w:rtl/>
        </w:rPr>
      </w:pPr>
      <w:r>
        <w:rPr>
          <w:rFonts w:hint="eastAsia"/>
          <w:rtl/>
        </w:rPr>
        <w:t>אבשלום</w:t>
      </w:r>
      <w:r>
        <w:rPr>
          <w:rtl/>
        </w:rPr>
        <w:t xml:space="preserve"> וילן (מרצ):</w:t>
      </w:r>
    </w:p>
    <w:p w14:paraId="69A3A8CC" w14:textId="77777777" w:rsidR="00000000" w:rsidRDefault="004C51F7">
      <w:pPr>
        <w:pStyle w:val="a0"/>
        <w:rPr>
          <w:rFonts w:hint="cs"/>
          <w:rtl/>
        </w:rPr>
      </w:pPr>
    </w:p>
    <w:p w14:paraId="468F919F" w14:textId="77777777" w:rsidR="00000000" w:rsidRDefault="004C51F7">
      <w:pPr>
        <w:pStyle w:val="a0"/>
        <w:rPr>
          <w:rFonts w:hint="cs"/>
          <w:rtl/>
        </w:rPr>
      </w:pPr>
      <w:r>
        <w:rPr>
          <w:rFonts w:hint="cs"/>
          <w:rtl/>
        </w:rPr>
        <w:t xml:space="preserve">מערכת הביטחון הודתה היום בטלוויזיה, שהם קיבלו ידיעה 24 שעות לפני ההפגנה - - - </w:t>
      </w:r>
    </w:p>
    <w:p w14:paraId="0CD24FBD" w14:textId="77777777" w:rsidR="00000000" w:rsidRDefault="004C51F7">
      <w:pPr>
        <w:pStyle w:val="a0"/>
        <w:rPr>
          <w:rFonts w:hint="cs"/>
          <w:rtl/>
        </w:rPr>
      </w:pPr>
    </w:p>
    <w:p w14:paraId="7B49CA5E" w14:textId="77777777" w:rsidR="00000000" w:rsidRDefault="004C51F7">
      <w:pPr>
        <w:pStyle w:val="-"/>
        <w:rPr>
          <w:rtl/>
        </w:rPr>
      </w:pPr>
      <w:bookmarkStart w:id="394" w:name="FS000000464T30_12_2003_21_44_51C"/>
      <w:bookmarkEnd w:id="394"/>
      <w:r>
        <w:rPr>
          <w:rtl/>
        </w:rPr>
        <w:t>סגן שר הביטחון זאב בוים:</w:t>
      </w:r>
    </w:p>
    <w:p w14:paraId="58E567A4" w14:textId="77777777" w:rsidR="00000000" w:rsidRDefault="004C51F7">
      <w:pPr>
        <w:pStyle w:val="a0"/>
        <w:rPr>
          <w:rtl/>
        </w:rPr>
      </w:pPr>
    </w:p>
    <w:p w14:paraId="73C5E334" w14:textId="77777777" w:rsidR="00000000" w:rsidRDefault="004C51F7">
      <w:pPr>
        <w:pStyle w:val="a0"/>
        <w:rPr>
          <w:rFonts w:hint="cs"/>
          <w:rtl/>
        </w:rPr>
      </w:pPr>
      <w:r>
        <w:rPr>
          <w:rFonts w:hint="cs"/>
          <w:rtl/>
        </w:rPr>
        <w:t>מי קיבל? מי?</w:t>
      </w:r>
    </w:p>
    <w:p w14:paraId="09AA3FEC" w14:textId="77777777" w:rsidR="00000000" w:rsidRDefault="004C51F7">
      <w:pPr>
        <w:pStyle w:val="a0"/>
        <w:rPr>
          <w:rFonts w:hint="cs"/>
          <w:rtl/>
        </w:rPr>
      </w:pPr>
    </w:p>
    <w:p w14:paraId="6363084A" w14:textId="77777777" w:rsidR="00000000" w:rsidRDefault="004C51F7">
      <w:pPr>
        <w:pStyle w:val="af0"/>
        <w:rPr>
          <w:rtl/>
        </w:rPr>
      </w:pPr>
      <w:r>
        <w:rPr>
          <w:rFonts w:hint="eastAsia"/>
          <w:rtl/>
        </w:rPr>
        <w:t>אבשלום</w:t>
      </w:r>
      <w:r>
        <w:rPr>
          <w:rtl/>
        </w:rPr>
        <w:t xml:space="preserve"> וי</w:t>
      </w:r>
      <w:r>
        <w:rPr>
          <w:rtl/>
        </w:rPr>
        <w:t>לן (מרצ):</w:t>
      </w:r>
    </w:p>
    <w:p w14:paraId="6941EAA1" w14:textId="77777777" w:rsidR="00000000" w:rsidRDefault="004C51F7">
      <w:pPr>
        <w:pStyle w:val="a0"/>
        <w:rPr>
          <w:rFonts w:hint="cs"/>
          <w:rtl/>
        </w:rPr>
      </w:pPr>
    </w:p>
    <w:p w14:paraId="20D303F9" w14:textId="77777777" w:rsidR="00000000" w:rsidRDefault="004C51F7">
      <w:pPr>
        <w:pStyle w:val="a0"/>
        <w:rPr>
          <w:rFonts w:hint="cs"/>
          <w:rtl/>
        </w:rPr>
      </w:pPr>
      <w:r>
        <w:rPr>
          <w:rFonts w:hint="cs"/>
          <w:rtl/>
        </w:rPr>
        <w:t>מערכת הביטחון.</w:t>
      </w:r>
    </w:p>
    <w:p w14:paraId="5A4C26FF" w14:textId="77777777" w:rsidR="00000000" w:rsidRDefault="004C51F7">
      <w:pPr>
        <w:pStyle w:val="a0"/>
        <w:rPr>
          <w:rFonts w:hint="cs"/>
          <w:rtl/>
        </w:rPr>
      </w:pPr>
    </w:p>
    <w:p w14:paraId="3680DFAD" w14:textId="77777777" w:rsidR="00000000" w:rsidRDefault="004C51F7">
      <w:pPr>
        <w:pStyle w:val="-"/>
        <w:rPr>
          <w:rtl/>
        </w:rPr>
      </w:pPr>
      <w:bookmarkStart w:id="395" w:name="FS000000464T30_12_2003_21_45_06C"/>
      <w:bookmarkEnd w:id="395"/>
      <w:r>
        <w:rPr>
          <w:rtl/>
        </w:rPr>
        <w:t>סגן שר הביטחון זאב בוים:</w:t>
      </w:r>
    </w:p>
    <w:p w14:paraId="0911BDED" w14:textId="77777777" w:rsidR="00000000" w:rsidRDefault="004C51F7">
      <w:pPr>
        <w:pStyle w:val="a0"/>
        <w:rPr>
          <w:rtl/>
        </w:rPr>
      </w:pPr>
    </w:p>
    <w:p w14:paraId="08AFEAEB" w14:textId="77777777" w:rsidR="00000000" w:rsidRDefault="004C51F7">
      <w:pPr>
        <w:pStyle w:val="a0"/>
        <w:rPr>
          <w:rFonts w:hint="cs"/>
          <w:rtl/>
        </w:rPr>
      </w:pPr>
      <w:r>
        <w:rPr>
          <w:rFonts w:hint="cs"/>
          <w:rtl/>
        </w:rPr>
        <w:t xml:space="preserve">לא קיבלו, לא ביקשו. הזמינו עיתונאים כדי לצלם את ההפגנה הבלתי-חוקית הזאת. זה העניין. נתחיל מזה. </w:t>
      </w:r>
    </w:p>
    <w:p w14:paraId="5FD3E73A" w14:textId="77777777" w:rsidR="00000000" w:rsidRDefault="004C51F7">
      <w:pPr>
        <w:pStyle w:val="a0"/>
        <w:rPr>
          <w:rFonts w:hint="cs"/>
          <w:rtl/>
        </w:rPr>
      </w:pPr>
    </w:p>
    <w:p w14:paraId="5F5A7C34" w14:textId="77777777" w:rsidR="00000000" w:rsidRDefault="004C51F7">
      <w:pPr>
        <w:pStyle w:val="af0"/>
        <w:rPr>
          <w:rtl/>
        </w:rPr>
      </w:pPr>
      <w:r>
        <w:rPr>
          <w:rFonts w:hint="eastAsia"/>
          <w:rtl/>
        </w:rPr>
        <w:t>יולי</w:t>
      </w:r>
      <w:r>
        <w:rPr>
          <w:rtl/>
        </w:rPr>
        <w:t xml:space="preserve"> תמיר (העבודה-מימד):</w:t>
      </w:r>
    </w:p>
    <w:p w14:paraId="2D5BB274" w14:textId="77777777" w:rsidR="00000000" w:rsidRDefault="004C51F7">
      <w:pPr>
        <w:pStyle w:val="a0"/>
        <w:rPr>
          <w:rFonts w:hint="cs"/>
          <w:rtl/>
        </w:rPr>
      </w:pPr>
    </w:p>
    <w:p w14:paraId="31D9E4A2" w14:textId="77777777" w:rsidR="00000000" w:rsidRDefault="004C51F7">
      <w:pPr>
        <w:pStyle w:val="a0"/>
        <w:rPr>
          <w:rFonts w:hint="cs"/>
          <w:rtl/>
        </w:rPr>
      </w:pPr>
      <w:r>
        <w:rPr>
          <w:rFonts w:hint="cs"/>
          <w:rtl/>
        </w:rPr>
        <w:t>למה אתה לא אומר את האמת?</w:t>
      </w:r>
    </w:p>
    <w:p w14:paraId="0F24E230" w14:textId="77777777" w:rsidR="00000000" w:rsidRDefault="004C51F7">
      <w:pPr>
        <w:pStyle w:val="a0"/>
        <w:rPr>
          <w:rFonts w:hint="cs"/>
          <w:rtl/>
        </w:rPr>
      </w:pPr>
    </w:p>
    <w:p w14:paraId="1505FBEB" w14:textId="77777777" w:rsidR="00000000" w:rsidRDefault="004C51F7">
      <w:pPr>
        <w:pStyle w:val="af0"/>
        <w:rPr>
          <w:rtl/>
        </w:rPr>
      </w:pPr>
      <w:r>
        <w:rPr>
          <w:rFonts w:hint="eastAsia"/>
          <w:rtl/>
        </w:rPr>
        <w:t>אבשלום</w:t>
      </w:r>
      <w:r>
        <w:rPr>
          <w:rtl/>
        </w:rPr>
        <w:t xml:space="preserve"> וילן (מרצ):</w:t>
      </w:r>
    </w:p>
    <w:p w14:paraId="219E2DDB" w14:textId="77777777" w:rsidR="00000000" w:rsidRDefault="004C51F7">
      <w:pPr>
        <w:pStyle w:val="a0"/>
        <w:rPr>
          <w:rFonts w:hint="cs"/>
          <w:rtl/>
        </w:rPr>
      </w:pPr>
    </w:p>
    <w:p w14:paraId="4C51E8F9" w14:textId="77777777" w:rsidR="00000000" w:rsidRDefault="004C51F7">
      <w:pPr>
        <w:pStyle w:val="a0"/>
        <w:rPr>
          <w:rFonts w:hint="cs"/>
          <w:rtl/>
        </w:rPr>
      </w:pPr>
      <w:r>
        <w:rPr>
          <w:rFonts w:hint="cs"/>
          <w:rtl/>
        </w:rPr>
        <w:t>יום קודם הודיעו להם על ההפגנה, לצה</w:t>
      </w:r>
      <w:r>
        <w:rPr>
          <w:rFonts w:hint="cs"/>
          <w:rtl/>
        </w:rPr>
        <w:t>"ל - - -</w:t>
      </w:r>
    </w:p>
    <w:p w14:paraId="7D637E0E" w14:textId="77777777" w:rsidR="00000000" w:rsidRDefault="004C51F7">
      <w:pPr>
        <w:pStyle w:val="a0"/>
        <w:rPr>
          <w:rFonts w:hint="cs"/>
          <w:rtl/>
        </w:rPr>
      </w:pPr>
    </w:p>
    <w:p w14:paraId="6CE7EAFA" w14:textId="77777777" w:rsidR="00000000" w:rsidRDefault="004C51F7">
      <w:pPr>
        <w:pStyle w:val="-"/>
        <w:rPr>
          <w:rtl/>
        </w:rPr>
      </w:pPr>
      <w:bookmarkStart w:id="396" w:name="FS000000464T30_12_2003_21_46_23C"/>
      <w:bookmarkEnd w:id="396"/>
      <w:r>
        <w:rPr>
          <w:rtl/>
        </w:rPr>
        <w:t>סגן שר הביטחון זאב בוים:</w:t>
      </w:r>
    </w:p>
    <w:p w14:paraId="182E5775" w14:textId="77777777" w:rsidR="00000000" w:rsidRDefault="004C51F7">
      <w:pPr>
        <w:pStyle w:val="a0"/>
        <w:rPr>
          <w:rtl/>
        </w:rPr>
      </w:pPr>
    </w:p>
    <w:p w14:paraId="44DDE6DD" w14:textId="77777777" w:rsidR="00000000" w:rsidRDefault="004C51F7">
      <w:pPr>
        <w:pStyle w:val="a0"/>
        <w:rPr>
          <w:rFonts w:hint="cs"/>
          <w:rtl/>
        </w:rPr>
      </w:pPr>
      <w:r>
        <w:rPr>
          <w:rFonts w:hint="cs"/>
          <w:rtl/>
        </w:rPr>
        <w:t xml:space="preserve">מה זה הודיעו?  ביקשו אישור להפגנה? לא. </w:t>
      </w:r>
    </w:p>
    <w:p w14:paraId="0FEE9171" w14:textId="77777777" w:rsidR="00000000" w:rsidRDefault="004C51F7">
      <w:pPr>
        <w:pStyle w:val="a0"/>
        <w:rPr>
          <w:rFonts w:hint="cs"/>
          <w:rtl/>
        </w:rPr>
      </w:pPr>
    </w:p>
    <w:p w14:paraId="4E4E57C5" w14:textId="77777777" w:rsidR="00000000" w:rsidRDefault="004C51F7">
      <w:pPr>
        <w:pStyle w:val="af0"/>
        <w:rPr>
          <w:rtl/>
        </w:rPr>
      </w:pPr>
      <w:r>
        <w:rPr>
          <w:rFonts w:hint="eastAsia"/>
          <w:rtl/>
        </w:rPr>
        <w:t>יולי</w:t>
      </w:r>
      <w:r>
        <w:rPr>
          <w:rtl/>
        </w:rPr>
        <w:t xml:space="preserve"> תמיר (העבודה-מימד):</w:t>
      </w:r>
    </w:p>
    <w:p w14:paraId="2E89F17E" w14:textId="77777777" w:rsidR="00000000" w:rsidRDefault="004C51F7">
      <w:pPr>
        <w:pStyle w:val="a0"/>
        <w:rPr>
          <w:rFonts w:hint="cs"/>
          <w:rtl/>
        </w:rPr>
      </w:pPr>
    </w:p>
    <w:p w14:paraId="7D0228D7" w14:textId="77777777" w:rsidR="00000000" w:rsidRDefault="004C51F7">
      <w:pPr>
        <w:pStyle w:val="a0"/>
        <w:rPr>
          <w:rFonts w:hint="cs"/>
          <w:rtl/>
        </w:rPr>
      </w:pPr>
      <w:r>
        <w:rPr>
          <w:rFonts w:hint="cs"/>
          <w:rtl/>
        </w:rPr>
        <w:t xml:space="preserve">הם לא חייבים. </w:t>
      </w:r>
    </w:p>
    <w:p w14:paraId="56E5B78A" w14:textId="77777777" w:rsidR="00000000" w:rsidRDefault="004C51F7">
      <w:pPr>
        <w:pStyle w:val="a0"/>
        <w:rPr>
          <w:rFonts w:hint="cs"/>
          <w:rtl/>
        </w:rPr>
      </w:pPr>
    </w:p>
    <w:p w14:paraId="45BF17A7" w14:textId="77777777" w:rsidR="00000000" w:rsidRDefault="004C51F7">
      <w:pPr>
        <w:pStyle w:val="-"/>
        <w:rPr>
          <w:rtl/>
        </w:rPr>
      </w:pPr>
      <w:bookmarkStart w:id="397" w:name="FS000000464T30_12_2003_21_47_06C"/>
      <w:bookmarkEnd w:id="397"/>
      <w:r>
        <w:rPr>
          <w:rtl/>
        </w:rPr>
        <w:t>סגן שר הביטחון זאב בוים:</w:t>
      </w:r>
    </w:p>
    <w:p w14:paraId="4EFB386F" w14:textId="77777777" w:rsidR="00000000" w:rsidRDefault="004C51F7">
      <w:pPr>
        <w:pStyle w:val="a0"/>
        <w:rPr>
          <w:rtl/>
        </w:rPr>
      </w:pPr>
    </w:p>
    <w:p w14:paraId="16B0E134" w14:textId="77777777" w:rsidR="00000000" w:rsidRDefault="004C51F7">
      <w:pPr>
        <w:pStyle w:val="a0"/>
        <w:rPr>
          <w:rFonts w:hint="cs"/>
          <w:rtl/>
        </w:rPr>
      </w:pPr>
      <w:r>
        <w:rPr>
          <w:rFonts w:hint="cs"/>
          <w:rtl/>
        </w:rPr>
        <w:t>הפלסטינים לא חייבים, הישראלים חייבים. לא ביקשו אישור להפגנה, לא קיבלו אישור להפגנה. הזמינו תקשורת כדי לצלם את ה</w:t>
      </w:r>
      <w:r>
        <w:rPr>
          <w:rFonts w:hint="cs"/>
          <w:rtl/>
        </w:rPr>
        <w:t xml:space="preserve">הפגנה הזאת ולשלוח את התמונות כעדות לדיון בבית-המשפט בהאג. זה העניין. </w:t>
      </w:r>
    </w:p>
    <w:p w14:paraId="1ABC4A6E" w14:textId="77777777" w:rsidR="00000000" w:rsidRDefault="004C51F7">
      <w:pPr>
        <w:pStyle w:val="a0"/>
        <w:rPr>
          <w:rFonts w:hint="cs"/>
          <w:rtl/>
        </w:rPr>
      </w:pPr>
    </w:p>
    <w:p w14:paraId="44801CD3" w14:textId="77777777" w:rsidR="00000000" w:rsidRDefault="004C51F7">
      <w:pPr>
        <w:pStyle w:val="af0"/>
        <w:rPr>
          <w:rtl/>
        </w:rPr>
      </w:pPr>
      <w:r>
        <w:rPr>
          <w:rFonts w:hint="eastAsia"/>
          <w:rtl/>
        </w:rPr>
        <w:t>קריאות</w:t>
      </w:r>
      <w:r>
        <w:rPr>
          <w:rtl/>
        </w:rPr>
        <w:t>:</w:t>
      </w:r>
    </w:p>
    <w:p w14:paraId="01DEB3B5" w14:textId="77777777" w:rsidR="00000000" w:rsidRDefault="004C51F7">
      <w:pPr>
        <w:pStyle w:val="a0"/>
        <w:rPr>
          <w:rFonts w:hint="cs"/>
          <w:rtl/>
        </w:rPr>
      </w:pPr>
    </w:p>
    <w:p w14:paraId="57A0CD31" w14:textId="77777777" w:rsidR="00000000" w:rsidRDefault="004C51F7">
      <w:pPr>
        <w:pStyle w:val="a0"/>
        <w:rPr>
          <w:rFonts w:hint="cs"/>
          <w:rtl/>
        </w:rPr>
      </w:pPr>
      <w:r>
        <w:rPr>
          <w:rFonts w:hint="cs"/>
          <w:rtl/>
        </w:rPr>
        <w:t xml:space="preserve">- - - </w:t>
      </w:r>
    </w:p>
    <w:p w14:paraId="4EECB19C" w14:textId="77777777" w:rsidR="00000000" w:rsidRDefault="004C51F7">
      <w:pPr>
        <w:pStyle w:val="a0"/>
        <w:rPr>
          <w:rFonts w:hint="cs"/>
          <w:rtl/>
        </w:rPr>
      </w:pPr>
    </w:p>
    <w:p w14:paraId="69669239" w14:textId="77777777" w:rsidR="00000000" w:rsidRDefault="004C51F7">
      <w:pPr>
        <w:pStyle w:val="-"/>
        <w:rPr>
          <w:rtl/>
        </w:rPr>
      </w:pPr>
      <w:bookmarkStart w:id="398" w:name="FS000000464T30_12_2003_21_48_02C"/>
      <w:bookmarkEnd w:id="398"/>
      <w:r>
        <w:rPr>
          <w:rtl/>
        </w:rPr>
        <w:t>סגן שר הביטחון זאב בוים:</w:t>
      </w:r>
    </w:p>
    <w:p w14:paraId="1F048BC5" w14:textId="77777777" w:rsidR="00000000" w:rsidRDefault="004C51F7">
      <w:pPr>
        <w:pStyle w:val="a0"/>
        <w:rPr>
          <w:rtl/>
        </w:rPr>
      </w:pPr>
    </w:p>
    <w:p w14:paraId="0C72D019" w14:textId="77777777" w:rsidR="00000000" w:rsidRDefault="004C51F7">
      <w:pPr>
        <w:pStyle w:val="a0"/>
        <w:rPr>
          <w:rFonts w:hint="cs"/>
          <w:rtl/>
        </w:rPr>
      </w:pPr>
      <w:r>
        <w:rPr>
          <w:rFonts w:hint="cs"/>
          <w:rtl/>
        </w:rPr>
        <w:t xml:space="preserve">ההפגנה הזאת - - - </w:t>
      </w:r>
    </w:p>
    <w:p w14:paraId="2BA60628" w14:textId="77777777" w:rsidR="00000000" w:rsidRDefault="004C51F7">
      <w:pPr>
        <w:pStyle w:val="a0"/>
        <w:rPr>
          <w:rFonts w:hint="cs"/>
          <w:rtl/>
        </w:rPr>
      </w:pPr>
    </w:p>
    <w:p w14:paraId="1B46F36A" w14:textId="77777777" w:rsidR="00000000" w:rsidRDefault="004C51F7">
      <w:pPr>
        <w:pStyle w:val="af0"/>
        <w:rPr>
          <w:rtl/>
        </w:rPr>
      </w:pPr>
      <w:r>
        <w:rPr>
          <w:rFonts w:hint="eastAsia"/>
          <w:rtl/>
        </w:rPr>
        <w:t>שאול</w:t>
      </w:r>
      <w:r>
        <w:rPr>
          <w:rtl/>
        </w:rPr>
        <w:t xml:space="preserve"> יהלום (מפד"ל):</w:t>
      </w:r>
    </w:p>
    <w:p w14:paraId="0BF4FCE8" w14:textId="77777777" w:rsidR="00000000" w:rsidRDefault="004C51F7">
      <w:pPr>
        <w:pStyle w:val="a0"/>
        <w:rPr>
          <w:rFonts w:hint="cs"/>
          <w:rtl/>
        </w:rPr>
      </w:pPr>
    </w:p>
    <w:p w14:paraId="50970A20" w14:textId="77777777" w:rsidR="00000000" w:rsidRDefault="004C51F7">
      <w:pPr>
        <w:pStyle w:val="a0"/>
        <w:rPr>
          <w:rFonts w:hint="cs"/>
          <w:rtl/>
        </w:rPr>
      </w:pPr>
      <w:r>
        <w:rPr>
          <w:rFonts w:hint="cs"/>
          <w:rtl/>
        </w:rPr>
        <w:t>זאת לא הפגנה, זאת פרובוקציה.</w:t>
      </w:r>
    </w:p>
    <w:p w14:paraId="4D6C5028" w14:textId="77777777" w:rsidR="00000000" w:rsidRDefault="004C51F7">
      <w:pPr>
        <w:pStyle w:val="a0"/>
        <w:rPr>
          <w:rFonts w:hint="cs"/>
          <w:rtl/>
        </w:rPr>
      </w:pPr>
    </w:p>
    <w:p w14:paraId="4F4BE2E6" w14:textId="77777777" w:rsidR="00000000" w:rsidRDefault="004C51F7">
      <w:pPr>
        <w:pStyle w:val="-"/>
        <w:rPr>
          <w:rtl/>
        </w:rPr>
      </w:pPr>
      <w:bookmarkStart w:id="399" w:name="FS000000464T30_12_2003_21_48_21C"/>
      <w:bookmarkEnd w:id="399"/>
      <w:r>
        <w:rPr>
          <w:rtl/>
        </w:rPr>
        <w:t>סגן שר הביטחון זאב בוים:</w:t>
      </w:r>
    </w:p>
    <w:p w14:paraId="2D4C7FA0" w14:textId="77777777" w:rsidR="00000000" w:rsidRDefault="004C51F7">
      <w:pPr>
        <w:pStyle w:val="a0"/>
        <w:rPr>
          <w:rtl/>
        </w:rPr>
      </w:pPr>
    </w:p>
    <w:p w14:paraId="6AC8F071" w14:textId="77777777" w:rsidR="00000000" w:rsidRDefault="004C51F7">
      <w:pPr>
        <w:pStyle w:val="a0"/>
        <w:rPr>
          <w:rFonts w:hint="cs"/>
          <w:rtl/>
        </w:rPr>
      </w:pPr>
      <w:r>
        <w:rPr>
          <w:rFonts w:hint="cs"/>
          <w:rtl/>
        </w:rPr>
        <w:t>ההפגנה הזאת היא לא הפגנה. ההפגנה הזאת היא על-</w:t>
      </w:r>
      <w:r>
        <w:rPr>
          <w:rFonts w:hint="cs"/>
          <w:rtl/>
        </w:rPr>
        <w:t xml:space="preserve">ידי גוף שקורא לעצמו "אנרכיסטים נגד הגדר". אנרכיה. ומה שהיה שם, חברי הכנסת, זה אנרכיה - - - </w:t>
      </w:r>
    </w:p>
    <w:p w14:paraId="39BD1EA8" w14:textId="77777777" w:rsidR="00000000" w:rsidRDefault="004C51F7">
      <w:pPr>
        <w:pStyle w:val="a0"/>
        <w:rPr>
          <w:rFonts w:hint="cs"/>
          <w:rtl/>
        </w:rPr>
      </w:pPr>
    </w:p>
    <w:p w14:paraId="274DD366" w14:textId="77777777" w:rsidR="00000000" w:rsidRDefault="004C51F7">
      <w:pPr>
        <w:pStyle w:val="af0"/>
        <w:rPr>
          <w:rtl/>
        </w:rPr>
      </w:pPr>
      <w:r>
        <w:rPr>
          <w:rFonts w:hint="eastAsia"/>
          <w:rtl/>
        </w:rPr>
        <w:t>ג</w:t>
      </w:r>
      <w:r>
        <w:rPr>
          <w:rtl/>
        </w:rPr>
        <w:t>'מאל זחאלקה (בל"ד):</w:t>
      </w:r>
    </w:p>
    <w:p w14:paraId="6FB3A4A7" w14:textId="77777777" w:rsidR="00000000" w:rsidRDefault="004C51F7">
      <w:pPr>
        <w:pStyle w:val="a0"/>
        <w:rPr>
          <w:rFonts w:hint="cs"/>
          <w:rtl/>
        </w:rPr>
      </w:pPr>
    </w:p>
    <w:p w14:paraId="59C08823" w14:textId="77777777" w:rsidR="00000000" w:rsidRDefault="004C51F7">
      <w:pPr>
        <w:pStyle w:val="a0"/>
        <w:rPr>
          <w:rFonts w:hint="cs"/>
          <w:rtl/>
        </w:rPr>
      </w:pPr>
      <w:r>
        <w:rPr>
          <w:rFonts w:hint="cs"/>
          <w:rtl/>
        </w:rPr>
        <w:t>אז אתה יורה בכל מי שקורא לעצמו אנרכיסט?</w:t>
      </w:r>
    </w:p>
    <w:p w14:paraId="4A338F17" w14:textId="77777777" w:rsidR="00000000" w:rsidRDefault="004C51F7">
      <w:pPr>
        <w:pStyle w:val="a0"/>
        <w:rPr>
          <w:rFonts w:hint="cs"/>
          <w:rtl/>
        </w:rPr>
      </w:pPr>
    </w:p>
    <w:p w14:paraId="3705402B" w14:textId="77777777" w:rsidR="00000000" w:rsidRDefault="004C51F7">
      <w:pPr>
        <w:pStyle w:val="af0"/>
        <w:rPr>
          <w:rtl/>
        </w:rPr>
      </w:pPr>
      <w:r>
        <w:rPr>
          <w:rFonts w:hint="eastAsia"/>
          <w:rtl/>
        </w:rPr>
        <w:t>איתן</w:t>
      </w:r>
      <w:r>
        <w:rPr>
          <w:rtl/>
        </w:rPr>
        <w:t xml:space="preserve"> כבל (העבודה-מימד):</w:t>
      </w:r>
    </w:p>
    <w:p w14:paraId="5F7B9127" w14:textId="77777777" w:rsidR="00000000" w:rsidRDefault="004C51F7">
      <w:pPr>
        <w:pStyle w:val="a0"/>
        <w:rPr>
          <w:rFonts w:hint="cs"/>
          <w:rtl/>
        </w:rPr>
      </w:pPr>
    </w:p>
    <w:p w14:paraId="227C75B6" w14:textId="77777777" w:rsidR="00000000" w:rsidRDefault="004C51F7">
      <w:pPr>
        <w:pStyle w:val="a0"/>
        <w:rPr>
          <w:rFonts w:hint="cs"/>
          <w:rtl/>
        </w:rPr>
      </w:pPr>
      <w:r>
        <w:rPr>
          <w:rFonts w:hint="cs"/>
          <w:rtl/>
        </w:rPr>
        <w:t>מה זה משנה?</w:t>
      </w:r>
    </w:p>
    <w:p w14:paraId="1BBC9A37" w14:textId="77777777" w:rsidR="00000000" w:rsidRDefault="004C51F7">
      <w:pPr>
        <w:pStyle w:val="a0"/>
        <w:rPr>
          <w:rFonts w:hint="cs"/>
          <w:rtl/>
        </w:rPr>
      </w:pPr>
    </w:p>
    <w:p w14:paraId="2D74F451" w14:textId="77777777" w:rsidR="00000000" w:rsidRDefault="004C51F7">
      <w:pPr>
        <w:pStyle w:val="-"/>
        <w:rPr>
          <w:rtl/>
        </w:rPr>
      </w:pPr>
      <w:bookmarkStart w:id="400" w:name="FS000000464T30_12_2003_21_49_58C"/>
      <w:bookmarkEnd w:id="400"/>
      <w:r>
        <w:rPr>
          <w:rtl/>
        </w:rPr>
        <w:t>סגן שר הביטחון זאב בוים:</w:t>
      </w:r>
    </w:p>
    <w:p w14:paraId="7ACD9413" w14:textId="77777777" w:rsidR="00000000" w:rsidRDefault="004C51F7">
      <w:pPr>
        <w:pStyle w:val="a0"/>
        <w:rPr>
          <w:rtl/>
        </w:rPr>
      </w:pPr>
    </w:p>
    <w:p w14:paraId="3BB69623" w14:textId="77777777" w:rsidR="00000000" w:rsidRDefault="004C51F7">
      <w:pPr>
        <w:pStyle w:val="a0"/>
        <w:rPr>
          <w:rFonts w:hint="cs"/>
          <w:rtl/>
        </w:rPr>
      </w:pPr>
      <w:r>
        <w:rPr>
          <w:rFonts w:hint="cs"/>
          <w:rtl/>
        </w:rPr>
        <w:t>זה משנה, איתן כבל, זה משנה. זו אנרכי</w:t>
      </w:r>
      <w:r>
        <w:rPr>
          <w:rFonts w:hint="cs"/>
          <w:rtl/>
        </w:rPr>
        <w:t xml:space="preserve">ה. אז כשמדובר בהפקרות, בפרובוקציה ובאנרכיה, זה דבר אחד. </w:t>
      </w:r>
    </w:p>
    <w:p w14:paraId="66AA92A8" w14:textId="77777777" w:rsidR="00000000" w:rsidRDefault="004C51F7">
      <w:pPr>
        <w:pStyle w:val="a0"/>
        <w:rPr>
          <w:rFonts w:hint="cs"/>
          <w:rtl/>
        </w:rPr>
      </w:pPr>
    </w:p>
    <w:p w14:paraId="38C91DFC" w14:textId="77777777" w:rsidR="00000000" w:rsidRDefault="004C51F7">
      <w:pPr>
        <w:pStyle w:val="af0"/>
        <w:rPr>
          <w:rtl/>
        </w:rPr>
      </w:pPr>
      <w:r>
        <w:rPr>
          <w:rFonts w:hint="eastAsia"/>
          <w:rtl/>
        </w:rPr>
        <w:t>איתן</w:t>
      </w:r>
      <w:r>
        <w:rPr>
          <w:rtl/>
        </w:rPr>
        <w:t xml:space="preserve"> כבל (העבודה-מימד):</w:t>
      </w:r>
    </w:p>
    <w:p w14:paraId="1690160E" w14:textId="77777777" w:rsidR="00000000" w:rsidRDefault="004C51F7">
      <w:pPr>
        <w:pStyle w:val="a0"/>
        <w:rPr>
          <w:rFonts w:hint="cs"/>
          <w:rtl/>
        </w:rPr>
      </w:pPr>
    </w:p>
    <w:p w14:paraId="30AAD1D5" w14:textId="77777777" w:rsidR="00000000" w:rsidRDefault="004C51F7">
      <w:pPr>
        <w:pStyle w:val="a0"/>
        <w:rPr>
          <w:rFonts w:hint="cs"/>
          <w:rtl/>
        </w:rPr>
      </w:pPr>
      <w:r>
        <w:rPr>
          <w:rFonts w:hint="cs"/>
          <w:rtl/>
        </w:rPr>
        <w:t>אז לכן זה יורים? אם אתה לא תסכים אתו, בשביל זה יורים?</w:t>
      </w:r>
    </w:p>
    <w:p w14:paraId="24409B71" w14:textId="77777777" w:rsidR="00000000" w:rsidRDefault="004C51F7">
      <w:pPr>
        <w:pStyle w:val="a0"/>
        <w:rPr>
          <w:rFonts w:hint="cs"/>
          <w:rtl/>
        </w:rPr>
      </w:pPr>
    </w:p>
    <w:p w14:paraId="5D980754" w14:textId="77777777" w:rsidR="00000000" w:rsidRDefault="004C51F7">
      <w:pPr>
        <w:pStyle w:val="-"/>
        <w:rPr>
          <w:rtl/>
        </w:rPr>
      </w:pPr>
      <w:bookmarkStart w:id="401" w:name="FS000000464T30_12_2003_21_51_03C"/>
      <w:bookmarkEnd w:id="401"/>
      <w:r>
        <w:rPr>
          <w:rtl/>
        </w:rPr>
        <w:t>סגן שר הביטחון זאב בוים:</w:t>
      </w:r>
    </w:p>
    <w:p w14:paraId="2C5E1415" w14:textId="77777777" w:rsidR="00000000" w:rsidRDefault="004C51F7">
      <w:pPr>
        <w:pStyle w:val="a0"/>
        <w:rPr>
          <w:rtl/>
        </w:rPr>
      </w:pPr>
    </w:p>
    <w:p w14:paraId="3035390E" w14:textId="77777777" w:rsidR="00000000" w:rsidRDefault="004C51F7">
      <w:pPr>
        <w:pStyle w:val="a0"/>
        <w:rPr>
          <w:rFonts w:hint="cs"/>
          <w:rtl/>
        </w:rPr>
      </w:pPr>
      <w:r>
        <w:rPr>
          <w:rFonts w:hint="cs"/>
          <w:rtl/>
        </w:rPr>
        <w:t xml:space="preserve">מה אתה צועק, כבל, לא הבנתי. </w:t>
      </w:r>
    </w:p>
    <w:p w14:paraId="04DA963F" w14:textId="77777777" w:rsidR="00000000" w:rsidRDefault="004C51F7">
      <w:pPr>
        <w:pStyle w:val="a0"/>
        <w:rPr>
          <w:rFonts w:hint="cs"/>
          <w:rtl/>
        </w:rPr>
      </w:pPr>
    </w:p>
    <w:p w14:paraId="50C29F4A" w14:textId="77777777" w:rsidR="00000000" w:rsidRDefault="004C51F7">
      <w:pPr>
        <w:pStyle w:val="af0"/>
        <w:rPr>
          <w:rtl/>
        </w:rPr>
      </w:pPr>
      <w:r>
        <w:rPr>
          <w:rFonts w:hint="eastAsia"/>
          <w:rtl/>
        </w:rPr>
        <w:t>קריאות</w:t>
      </w:r>
      <w:r>
        <w:rPr>
          <w:rtl/>
        </w:rPr>
        <w:t>:</w:t>
      </w:r>
    </w:p>
    <w:p w14:paraId="5565C0C2" w14:textId="77777777" w:rsidR="00000000" w:rsidRDefault="004C51F7">
      <w:pPr>
        <w:pStyle w:val="a0"/>
        <w:rPr>
          <w:rFonts w:hint="cs"/>
          <w:rtl/>
        </w:rPr>
      </w:pPr>
    </w:p>
    <w:p w14:paraId="3BA0BB60" w14:textId="77777777" w:rsidR="00000000" w:rsidRDefault="004C51F7">
      <w:pPr>
        <w:pStyle w:val="a0"/>
        <w:rPr>
          <w:rFonts w:hint="cs"/>
          <w:rtl/>
        </w:rPr>
      </w:pPr>
      <w:r>
        <w:rPr>
          <w:rFonts w:hint="cs"/>
          <w:rtl/>
        </w:rPr>
        <w:t xml:space="preserve">- - - </w:t>
      </w:r>
    </w:p>
    <w:p w14:paraId="2041371B" w14:textId="77777777" w:rsidR="00000000" w:rsidRDefault="004C51F7">
      <w:pPr>
        <w:pStyle w:val="a0"/>
        <w:rPr>
          <w:rFonts w:hint="cs"/>
          <w:rtl/>
        </w:rPr>
      </w:pPr>
    </w:p>
    <w:p w14:paraId="00EBC980" w14:textId="77777777" w:rsidR="00000000" w:rsidRDefault="004C51F7">
      <w:pPr>
        <w:pStyle w:val="af1"/>
        <w:rPr>
          <w:rtl/>
        </w:rPr>
      </w:pPr>
      <w:r>
        <w:rPr>
          <w:rtl/>
        </w:rPr>
        <w:t>היו"ר יולי-יואל אדלשטיין:</w:t>
      </w:r>
    </w:p>
    <w:p w14:paraId="709DD9F0" w14:textId="77777777" w:rsidR="00000000" w:rsidRDefault="004C51F7">
      <w:pPr>
        <w:pStyle w:val="a0"/>
        <w:rPr>
          <w:rtl/>
        </w:rPr>
      </w:pPr>
    </w:p>
    <w:p w14:paraId="72BEACFE" w14:textId="77777777" w:rsidR="00000000" w:rsidRDefault="004C51F7">
      <w:pPr>
        <w:pStyle w:val="a0"/>
        <w:rPr>
          <w:rFonts w:hint="cs"/>
          <w:rtl/>
        </w:rPr>
      </w:pPr>
      <w:r>
        <w:rPr>
          <w:rFonts w:hint="cs"/>
          <w:rtl/>
        </w:rPr>
        <w:t>אדוני, סגן השר - -</w:t>
      </w:r>
      <w:r>
        <w:rPr>
          <w:rFonts w:hint="cs"/>
          <w:rtl/>
        </w:rPr>
        <w:t xml:space="preserve"> - </w:t>
      </w:r>
    </w:p>
    <w:p w14:paraId="17FF8BBB" w14:textId="77777777" w:rsidR="00000000" w:rsidRDefault="004C51F7">
      <w:pPr>
        <w:pStyle w:val="a0"/>
        <w:rPr>
          <w:rFonts w:hint="cs"/>
          <w:rtl/>
        </w:rPr>
      </w:pPr>
    </w:p>
    <w:p w14:paraId="41A0375C" w14:textId="77777777" w:rsidR="00000000" w:rsidRDefault="004C51F7">
      <w:pPr>
        <w:pStyle w:val="af0"/>
        <w:rPr>
          <w:rtl/>
        </w:rPr>
      </w:pPr>
      <w:r>
        <w:rPr>
          <w:rFonts w:hint="eastAsia"/>
          <w:rtl/>
        </w:rPr>
        <w:t>איתן</w:t>
      </w:r>
      <w:r>
        <w:rPr>
          <w:rtl/>
        </w:rPr>
        <w:t xml:space="preserve"> כבל (העבודה-מימד):</w:t>
      </w:r>
    </w:p>
    <w:p w14:paraId="3A78A7A1" w14:textId="77777777" w:rsidR="00000000" w:rsidRDefault="004C51F7">
      <w:pPr>
        <w:pStyle w:val="a0"/>
        <w:rPr>
          <w:rFonts w:hint="cs"/>
          <w:rtl/>
        </w:rPr>
      </w:pPr>
    </w:p>
    <w:p w14:paraId="41C391D9" w14:textId="77777777" w:rsidR="00000000" w:rsidRDefault="004C51F7">
      <w:pPr>
        <w:pStyle w:val="a0"/>
        <w:rPr>
          <w:rFonts w:hint="cs"/>
          <w:rtl/>
        </w:rPr>
      </w:pPr>
      <w:r>
        <w:rPr>
          <w:rFonts w:hint="cs"/>
          <w:rtl/>
        </w:rPr>
        <w:t>בהנחה שכל מה שאתה אומר נכון, אז מה, בשביל זה יורים?</w:t>
      </w:r>
    </w:p>
    <w:p w14:paraId="06BEFAD1" w14:textId="77777777" w:rsidR="00000000" w:rsidRDefault="004C51F7">
      <w:pPr>
        <w:pStyle w:val="a0"/>
        <w:rPr>
          <w:rFonts w:hint="cs"/>
          <w:rtl/>
        </w:rPr>
      </w:pPr>
    </w:p>
    <w:p w14:paraId="67A8D441" w14:textId="77777777" w:rsidR="00000000" w:rsidRDefault="004C51F7">
      <w:pPr>
        <w:pStyle w:val="-"/>
        <w:rPr>
          <w:rtl/>
        </w:rPr>
      </w:pPr>
      <w:bookmarkStart w:id="402" w:name="FS000000464T30_12_2003_21_51_50C"/>
      <w:bookmarkEnd w:id="402"/>
      <w:r>
        <w:rPr>
          <w:rtl/>
        </w:rPr>
        <w:t>סגן שר הביטחון זאב בוים:</w:t>
      </w:r>
    </w:p>
    <w:p w14:paraId="52E3A185" w14:textId="77777777" w:rsidR="00000000" w:rsidRDefault="004C51F7">
      <w:pPr>
        <w:pStyle w:val="a0"/>
        <w:rPr>
          <w:rtl/>
        </w:rPr>
      </w:pPr>
    </w:p>
    <w:p w14:paraId="01B85857" w14:textId="77777777" w:rsidR="00000000" w:rsidRDefault="004C51F7">
      <w:pPr>
        <w:pStyle w:val="a0"/>
        <w:rPr>
          <w:rFonts w:hint="cs"/>
          <w:rtl/>
        </w:rPr>
      </w:pPr>
      <w:r>
        <w:rPr>
          <w:rFonts w:hint="cs"/>
          <w:rtl/>
        </w:rPr>
        <w:t xml:space="preserve">חכה, עוד לא הגעתי לירי. חכה. אני אגיע אחד-אחד. אחד-אחד אני אגיע. </w:t>
      </w:r>
    </w:p>
    <w:p w14:paraId="1821C019" w14:textId="77777777" w:rsidR="00000000" w:rsidRDefault="004C51F7">
      <w:pPr>
        <w:pStyle w:val="a0"/>
        <w:rPr>
          <w:rtl/>
        </w:rPr>
      </w:pPr>
    </w:p>
    <w:p w14:paraId="61D3454A" w14:textId="77777777" w:rsidR="00000000" w:rsidRDefault="004C51F7">
      <w:pPr>
        <w:pStyle w:val="af0"/>
        <w:rPr>
          <w:rtl/>
        </w:rPr>
      </w:pPr>
      <w:r>
        <w:rPr>
          <w:rFonts w:hint="eastAsia"/>
          <w:rtl/>
        </w:rPr>
        <w:t>קריאות</w:t>
      </w:r>
      <w:r>
        <w:rPr>
          <w:rtl/>
        </w:rPr>
        <w:t>:</w:t>
      </w:r>
    </w:p>
    <w:p w14:paraId="0116204C" w14:textId="77777777" w:rsidR="00000000" w:rsidRDefault="004C51F7">
      <w:pPr>
        <w:pStyle w:val="a0"/>
        <w:rPr>
          <w:rFonts w:hint="cs"/>
          <w:rtl/>
        </w:rPr>
      </w:pPr>
    </w:p>
    <w:p w14:paraId="48E1B31D" w14:textId="77777777" w:rsidR="00000000" w:rsidRDefault="004C51F7">
      <w:pPr>
        <w:pStyle w:val="a0"/>
        <w:rPr>
          <w:rFonts w:hint="cs"/>
          <w:rtl/>
        </w:rPr>
      </w:pPr>
      <w:r>
        <w:rPr>
          <w:rFonts w:hint="cs"/>
          <w:rtl/>
        </w:rPr>
        <w:t xml:space="preserve">- - - </w:t>
      </w:r>
    </w:p>
    <w:p w14:paraId="15A13F86" w14:textId="77777777" w:rsidR="00000000" w:rsidRDefault="004C51F7">
      <w:pPr>
        <w:pStyle w:val="a0"/>
        <w:rPr>
          <w:rFonts w:hint="cs"/>
          <w:rtl/>
        </w:rPr>
      </w:pPr>
    </w:p>
    <w:p w14:paraId="660EAA67" w14:textId="77777777" w:rsidR="00000000" w:rsidRDefault="004C51F7">
      <w:pPr>
        <w:pStyle w:val="af1"/>
        <w:rPr>
          <w:rtl/>
        </w:rPr>
      </w:pPr>
      <w:r>
        <w:rPr>
          <w:rtl/>
        </w:rPr>
        <w:t>היו"ר יולי-יואל אדלשטיין:</w:t>
      </w:r>
    </w:p>
    <w:p w14:paraId="5BAC307F" w14:textId="77777777" w:rsidR="00000000" w:rsidRDefault="004C51F7">
      <w:pPr>
        <w:pStyle w:val="a0"/>
        <w:rPr>
          <w:rtl/>
        </w:rPr>
      </w:pPr>
    </w:p>
    <w:p w14:paraId="77CD545F" w14:textId="77777777" w:rsidR="00000000" w:rsidRDefault="004C51F7">
      <w:pPr>
        <w:pStyle w:val="a0"/>
        <w:rPr>
          <w:rFonts w:hint="cs"/>
          <w:rtl/>
        </w:rPr>
      </w:pPr>
      <w:r>
        <w:rPr>
          <w:rFonts w:hint="cs"/>
          <w:rtl/>
        </w:rPr>
        <w:t>אדוני סגן השר, אני מבקש ממך להפסיק ל</w:t>
      </w:r>
      <w:r>
        <w:rPr>
          <w:rFonts w:hint="cs"/>
          <w:rtl/>
        </w:rPr>
        <w:t>שנייה. אולי אתה נהנה מצורת הדיון הזאת, אני לא. הודעתי בתחילת הדיון, שהדיון הוא טעון, ואני מבקש להפסיק את הצורה הזאת של הדיון. אם מישהו ירצה לשאול, ירים את היד ויפנה אלי ולא אל סגן השר. מי שיצעק עכשיו קריאות ביניים, אני אתחיל לקרוא אותו לסדר. אני לא מוכן שא</w:t>
      </w:r>
      <w:r>
        <w:rPr>
          <w:rFonts w:hint="cs"/>
          <w:rtl/>
        </w:rPr>
        <w:t xml:space="preserve">נחנו נהיה בדובר הרביעי מתוך 50 הדוברים, וכל דובר לוקח עשר דקות. </w:t>
      </w:r>
    </w:p>
    <w:p w14:paraId="1B2AB15B" w14:textId="77777777" w:rsidR="00000000" w:rsidRDefault="004C51F7">
      <w:pPr>
        <w:pStyle w:val="a0"/>
        <w:rPr>
          <w:rFonts w:hint="cs"/>
          <w:rtl/>
        </w:rPr>
      </w:pPr>
    </w:p>
    <w:p w14:paraId="4FE2B8D0" w14:textId="77777777" w:rsidR="00000000" w:rsidRDefault="004C51F7">
      <w:pPr>
        <w:pStyle w:val="af0"/>
        <w:rPr>
          <w:rtl/>
        </w:rPr>
      </w:pPr>
      <w:r>
        <w:rPr>
          <w:rFonts w:hint="eastAsia"/>
          <w:rtl/>
        </w:rPr>
        <w:t>עסאם</w:t>
      </w:r>
      <w:r>
        <w:rPr>
          <w:rtl/>
        </w:rPr>
        <w:t xml:space="preserve"> מח'ול (חד"ש-תע"ל):</w:t>
      </w:r>
    </w:p>
    <w:p w14:paraId="47D8EBB6" w14:textId="77777777" w:rsidR="00000000" w:rsidRDefault="004C51F7">
      <w:pPr>
        <w:pStyle w:val="a0"/>
        <w:rPr>
          <w:rFonts w:hint="cs"/>
          <w:rtl/>
        </w:rPr>
      </w:pPr>
    </w:p>
    <w:p w14:paraId="67D79163" w14:textId="77777777" w:rsidR="00000000" w:rsidRDefault="004C51F7">
      <w:pPr>
        <w:pStyle w:val="a0"/>
        <w:rPr>
          <w:rFonts w:hint="cs"/>
          <w:rtl/>
        </w:rPr>
      </w:pPr>
      <w:r>
        <w:rPr>
          <w:rFonts w:hint="cs"/>
          <w:rtl/>
        </w:rPr>
        <w:t xml:space="preserve">למה לקרוא אותו לסדר? לירות. </w:t>
      </w:r>
    </w:p>
    <w:p w14:paraId="53F16EDC" w14:textId="77777777" w:rsidR="00000000" w:rsidRDefault="004C51F7">
      <w:pPr>
        <w:pStyle w:val="a0"/>
        <w:rPr>
          <w:rFonts w:hint="cs"/>
          <w:rtl/>
        </w:rPr>
      </w:pPr>
    </w:p>
    <w:p w14:paraId="7036DD56" w14:textId="77777777" w:rsidR="00000000" w:rsidRDefault="004C51F7">
      <w:pPr>
        <w:pStyle w:val="af1"/>
        <w:rPr>
          <w:rtl/>
        </w:rPr>
      </w:pPr>
      <w:r>
        <w:rPr>
          <w:rtl/>
        </w:rPr>
        <w:t>היו"ר יולי-יואל אדלשטיין:</w:t>
      </w:r>
    </w:p>
    <w:p w14:paraId="03D63045" w14:textId="77777777" w:rsidR="00000000" w:rsidRDefault="004C51F7">
      <w:pPr>
        <w:pStyle w:val="a0"/>
        <w:rPr>
          <w:rtl/>
        </w:rPr>
      </w:pPr>
    </w:p>
    <w:p w14:paraId="4B067CA4" w14:textId="77777777" w:rsidR="00000000" w:rsidRDefault="004C51F7">
      <w:pPr>
        <w:pStyle w:val="a0"/>
        <w:rPr>
          <w:rFonts w:hint="cs"/>
          <w:rtl/>
        </w:rPr>
      </w:pPr>
      <w:r>
        <w:rPr>
          <w:rFonts w:hint="cs"/>
          <w:rtl/>
        </w:rPr>
        <w:t>חבר הכנסת עסאם מח'ול, שנתחיל בך? אני מאוד מבקש, אני חושב שההערה שלך - בלשון המעטה - לא ראויה. שמירה על תקנון</w:t>
      </w:r>
      <w:r>
        <w:rPr>
          <w:rFonts w:hint="cs"/>
          <w:rtl/>
        </w:rPr>
        <w:t xml:space="preserve"> הכנסת ועל אווירה של דיון הגון במליאה לא שווה לירי. </w:t>
      </w:r>
    </w:p>
    <w:p w14:paraId="52E8748C" w14:textId="77777777" w:rsidR="00000000" w:rsidRDefault="004C51F7">
      <w:pPr>
        <w:pStyle w:val="a0"/>
        <w:rPr>
          <w:rFonts w:hint="cs"/>
          <w:rtl/>
        </w:rPr>
      </w:pPr>
    </w:p>
    <w:p w14:paraId="3ACBF7F3" w14:textId="77777777" w:rsidR="00000000" w:rsidRDefault="004C51F7">
      <w:pPr>
        <w:pStyle w:val="af0"/>
        <w:rPr>
          <w:rtl/>
        </w:rPr>
      </w:pPr>
      <w:r>
        <w:rPr>
          <w:rFonts w:hint="eastAsia"/>
          <w:rtl/>
        </w:rPr>
        <w:t>עסאם</w:t>
      </w:r>
      <w:r>
        <w:rPr>
          <w:rtl/>
        </w:rPr>
        <w:t xml:space="preserve"> מח'ול (חד"ש-תע"ל):</w:t>
      </w:r>
    </w:p>
    <w:p w14:paraId="3DF3FDFE" w14:textId="77777777" w:rsidR="00000000" w:rsidRDefault="004C51F7">
      <w:pPr>
        <w:pStyle w:val="a0"/>
        <w:rPr>
          <w:rFonts w:hint="cs"/>
          <w:rtl/>
        </w:rPr>
      </w:pPr>
    </w:p>
    <w:p w14:paraId="5463D582" w14:textId="77777777" w:rsidR="00000000" w:rsidRDefault="004C51F7">
      <w:pPr>
        <w:pStyle w:val="a0"/>
        <w:rPr>
          <w:rFonts w:hint="cs"/>
          <w:rtl/>
        </w:rPr>
      </w:pPr>
      <w:r>
        <w:rPr>
          <w:rFonts w:hint="cs"/>
          <w:rtl/>
        </w:rPr>
        <w:t>- - -</w:t>
      </w:r>
    </w:p>
    <w:p w14:paraId="1502CD12" w14:textId="77777777" w:rsidR="00000000" w:rsidRDefault="004C51F7">
      <w:pPr>
        <w:pStyle w:val="a0"/>
        <w:rPr>
          <w:rFonts w:hint="cs"/>
          <w:rtl/>
        </w:rPr>
      </w:pPr>
    </w:p>
    <w:p w14:paraId="2781F425" w14:textId="77777777" w:rsidR="00000000" w:rsidRDefault="004C51F7">
      <w:pPr>
        <w:pStyle w:val="af0"/>
        <w:rPr>
          <w:rtl/>
        </w:rPr>
      </w:pPr>
      <w:r>
        <w:rPr>
          <w:rFonts w:hint="eastAsia"/>
          <w:rtl/>
        </w:rPr>
        <w:t>ואסל</w:t>
      </w:r>
      <w:r>
        <w:rPr>
          <w:rtl/>
        </w:rPr>
        <w:t xml:space="preserve"> טאהא (בל"ד):</w:t>
      </w:r>
    </w:p>
    <w:p w14:paraId="3F8009A8" w14:textId="77777777" w:rsidR="00000000" w:rsidRDefault="004C51F7">
      <w:pPr>
        <w:pStyle w:val="a0"/>
        <w:rPr>
          <w:rFonts w:hint="cs"/>
          <w:rtl/>
        </w:rPr>
      </w:pPr>
    </w:p>
    <w:p w14:paraId="2DFF402F" w14:textId="77777777" w:rsidR="00000000" w:rsidRDefault="004C51F7">
      <w:pPr>
        <w:pStyle w:val="a0"/>
        <w:rPr>
          <w:rFonts w:hint="cs"/>
          <w:rtl/>
        </w:rPr>
      </w:pPr>
      <w:r>
        <w:rPr>
          <w:rFonts w:hint="cs"/>
          <w:rtl/>
        </w:rPr>
        <w:t xml:space="preserve">גם יורים  במי שמדבר בלי רשות - - - </w:t>
      </w:r>
    </w:p>
    <w:p w14:paraId="344E0FDC" w14:textId="77777777" w:rsidR="00000000" w:rsidRDefault="004C51F7">
      <w:pPr>
        <w:pStyle w:val="a0"/>
        <w:rPr>
          <w:rFonts w:hint="cs"/>
          <w:rtl/>
        </w:rPr>
      </w:pPr>
    </w:p>
    <w:p w14:paraId="31C33B05" w14:textId="77777777" w:rsidR="00000000" w:rsidRDefault="004C51F7">
      <w:pPr>
        <w:pStyle w:val="af1"/>
        <w:rPr>
          <w:rtl/>
        </w:rPr>
      </w:pPr>
      <w:r>
        <w:rPr>
          <w:rtl/>
        </w:rPr>
        <w:t>היו"ר יולי-יואל אדלשטיין:</w:t>
      </w:r>
    </w:p>
    <w:p w14:paraId="29BC0F53" w14:textId="77777777" w:rsidR="00000000" w:rsidRDefault="004C51F7">
      <w:pPr>
        <w:pStyle w:val="a0"/>
        <w:rPr>
          <w:rtl/>
        </w:rPr>
      </w:pPr>
    </w:p>
    <w:p w14:paraId="2EA4BB32" w14:textId="77777777" w:rsidR="00000000" w:rsidRDefault="004C51F7">
      <w:pPr>
        <w:pStyle w:val="a0"/>
        <w:rPr>
          <w:rFonts w:hint="cs"/>
          <w:rtl/>
        </w:rPr>
      </w:pPr>
      <w:r>
        <w:rPr>
          <w:rFonts w:hint="cs"/>
          <w:rtl/>
        </w:rPr>
        <w:t>זהו, כולנו מיצינו? למישהו יש עוד בדיחות  על הנושא הזה? תוציאו עכשיו, כי אחר כך יהיה באמ</w:t>
      </w:r>
      <w:r>
        <w:rPr>
          <w:rFonts w:hint="cs"/>
          <w:rtl/>
        </w:rPr>
        <w:t xml:space="preserve">ת לא נעים עם קריאות לסדר. </w:t>
      </w:r>
    </w:p>
    <w:p w14:paraId="00AE310E" w14:textId="77777777" w:rsidR="00000000" w:rsidRDefault="004C51F7">
      <w:pPr>
        <w:pStyle w:val="a0"/>
        <w:rPr>
          <w:rFonts w:hint="cs"/>
          <w:rtl/>
        </w:rPr>
      </w:pPr>
    </w:p>
    <w:p w14:paraId="359C88EE" w14:textId="77777777" w:rsidR="00000000" w:rsidRDefault="004C51F7">
      <w:pPr>
        <w:pStyle w:val="af0"/>
        <w:rPr>
          <w:rtl/>
        </w:rPr>
      </w:pPr>
      <w:r>
        <w:rPr>
          <w:rFonts w:hint="eastAsia"/>
          <w:rtl/>
        </w:rPr>
        <w:t>שאול</w:t>
      </w:r>
      <w:r>
        <w:rPr>
          <w:rtl/>
        </w:rPr>
        <w:t xml:space="preserve"> יהלום (מפד"ל):</w:t>
      </w:r>
    </w:p>
    <w:p w14:paraId="513DD7B2" w14:textId="77777777" w:rsidR="00000000" w:rsidRDefault="004C51F7">
      <w:pPr>
        <w:pStyle w:val="a0"/>
        <w:rPr>
          <w:rFonts w:hint="cs"/>
          <w:rtl/>
        </w:rPr>
      </w:pPr>
    </w:p>
    <w:p w14:paraId="4C88A6AC" w14:textId="77777777" w:rsidR="00000000" w:rsidRDefault="004C51F7">
      <w:pPr>
        <w:pStyle w:val="a0"/>
        <w:rPr>
          <w:rFonts w:hint="cs"/>
          <w:rtl/>
        </w:rPr>
      </w:pPr>
      <w:r>
        <w:rPr>
          <w:rFonts w:hint="cs"/>
          <w:rtl/>
        </w:rPr>
        <w:t>אלה לא בדיחות.</w:t>
      </w:r>
    </w:p>
    <w:p w14:paraId="316EFA9D" w14:textId="77777777" w:rsidR="00000000" w:rsidRDefault="004C51F7">
      <w:pPr>
        <w:pStyle w:val="a0"/>
        <w:rPr>
          <w:rFonts w:hint="cs"/>
          <w:rtl/>
        </w:rPr>
      </w:pPr>
    </w:p>
    <w:p w14:paraId="0991229E" w14:textId="77777777" w:rsidR="00000000" w:rsidRDefault="004C51F7">
      <w:pPr>
        <w:pStyle w:val="af1"/>
        <w:rPr>
          <w:rtl/>
        </w:rPr>
      </w:pPr>
      <w:r>
        <w:rPr>
          <w:rtl/>
        </w:rPr>
        <w:t>היו"ר יולי-יואל אדלשטיין:</w:t>
      </w:r>
    </w:p>
    <w:p w14:paraId="1FE9C91D" w14:textId="77777777" w:rsidR="00000000" w:rsidRDefault="004C51F7">
      <w:pPr>
        <w:pStyle w:val="a0"/>
        <w:rPr>
          <w:rtl/>
        </w:rPr>
      </w:pPr>
    </w:p>
    <w:p w14:paraId="66D51C79" w14:textId="77777777" w:rsidR="00000000" w:rsidRDefault="004C51F7">
      <w:pPr>
        <w:pStyle w:val="a0"/>
        <w:rPr>
          <w:rFonts w:hint="cs"/>
          <w:rtl/>
        </w:rPr>
      </w:pPr>
      <w:r>
        <w:rPr>
          <w:rFonts w:hint="cs"/>
          <w:rtl/>
        </w:rPr>
        <w:t xml:space="preserve">סיימנו? בוא נתחיל בצורה מסודרת. תודה. סגן השר, בבקשה. </w:t>
      </w:r>
    </w:p>
    <w:p w14:paraId="18B23DFA" w14:textId="77777777" w:rsidR="00000000" w:rsidRDefault="004C51F7">
      <w:pPr>
        <w:pStyle w:val="a0"/>
        <w:rPr>
          <w:rFonts w:hint="cs"/>
          <w:rtl/>
        </w:rPr>
      </w:pPr>
    </w:p>
    <w:p w14:paraId="09006881" w14:textId="77777777" w:rsidR="00000000" w:rsidRDefault="004C51F7">
      <w:pPr>
        <w:pStyle w:val="-"/>
        <w:rPr>
          <w:rtl/>
        </w:rPr>
      </w:pPr>
      <w:bookmarkStart w:id="403" w:name="FS000000464T30_12_2003_21_57_10C"/>
      <w:bookmarkEnd w:id="403"/>
      <w:r>
        <w:rPr>
          <w:rtl/>
        </w:rPr>
        <w:t>סגן שר הביטחון זאב בוים:</w:t>
      </w:r>
    </w:p>
    <w:p w14:paraId="6FB5D7AE" w14:textId="77777777" w:rsidR="00000000" w:rsidRDefault="004C51F7">
      <w:pPr>
        <w:pStyle w:val="a0"/>
        <w:rPr>
          <w:rtl/>
        </w:rPr>
      </w:pPr>
    </w:p>
    <w:p w14:paraId="2E201E9B" w14:textId="77777777" w:rsidR="00000000" w:rsidRDefault="004C51F7">
      <w:pPr>
        <w:pStyle w:val="a0"/>
        <w:rPr>
          <w:rFonts w:hint="cs"/>
          <w:rtl/>
        </w:rPr>
      </w:pPr>
      <w:r>
        <w:rPr>
          <w:rFonts w:hint="cs"/>
          <w:rtl/>
        </w:rPr>
        <w:t>חברת הכנסת קולט אביטל אומרת, שהיא מקווה שהחקירה בצה"ל לא תהיה טיוח. בסדר. היא מקוו</w:t>
      </w:r>
      <w:r>
        <w:rPr>
          <w:rFonts w:hint="cs"/>
          <w:rtl/>
        </w:rPr>
        <w:t>ה, ובעצם מהתקווה הזאת עולה סימן שאלה לגבי עניין החקירה. כלומר, צה"ל, לפי שיטתה, גם יכול לטייח את זה. לכן גם הקריאה הזאת להוציא את החקירה מצה"ל - - -</w:t>
      </w:r>
    </w:p>
    <w:p w14:paraId="2142E578" w14:textId="77777777" w:rsidR="00000000" w:rsidRDefault="004C51F7">
      <w:pPr>
        <w:pStyle w:val="a0"/>
        <w:rPr>
          <w:rFonts w:hint="cs"/>
          <w:rtl/>
        </w:rPr>
      </w:pPr>
    </w:p>
    <w:p w14:paraId="1E69F92C" w14:textId="77777777" w:rsidR="00000000" w:rsidRDefault="004C51F7">
      <w:pPr>
        <w:pStyle w:val="af0"/>
        <w:rPr>
          <w:rtl/>
        </w:rPr>
      </w:pPr>
      <w:r>
        <w:rPr>
          <w:rFonts w:hint="eastAsia"/>
          <w:rtl/>
        </w:rPr>
        <w:t>יולי</w:t>
      </w:r>
      <w:r>
        <w:rPr>
          <w:rtl/>
        </w:rPr>
        <w:t xml:space="preserve"> תמיר (העבודה-מימד):</w:t>
      </w:r>
    </w:p>
    <w:p w14:paraId="6288D8E3" w14:textId="77777777" w:rsidR="00000000" w:rsidRDefault="004C51F7">
      <w:pPr>
        <w:pStyle w:val="a0"/>
        <w:rPr>
          <w:rFonts w:hint="cs"/>
          <w:rtl/>
        </w:rPr>
      </w:pPr>
    </w:p>
    <w:p w14:paraId="36F55661" w14:textId="77777777" w:rsidR="00000000" w:rsidRDefault="004C51F7">
      <w:pPr>
        <w:pStyle w:val="a0"/>
        <w:rPr>
          <w:rFonts w:hint="cs"/>
          <w:rtl/>
        </w:rPr>
      </w:pPr>
      <w:r>
        <w:rPr>
          <w:rFonts w:hint="cs"/>
          <w:rtl/>
        </w:rPr>
        <w:t xml:space="preserve">- - - </w:t>
      </w:r>
    </w:p>
    <w:p w14:paraId="7CFF9FE0" w14:textId="77777777" w:rsidR="00000000" w:rsidRDefault="004C51F7">
      <w:pPr>
        <w:pStyle w:val="a0"/>
        <w:rPr>
          <w:rFonts w:hint="cs"/>
          <w:rtl/>
        </w:rPr>
      </w:pPr>
    </w:p>
    <w:p w14:paraId="75A55001" w14:textId="77777777" w:rsidR="00000000" w:rsidRDefault="004C51F7">
      <w:pPr>
        <w:pStyle w:val="-"/>
        <w:rPr>
          <w:rtl/>
        </w:rPr>
      </w:pPr>
      <w:bookmarkStart w:id="404" w:name="FS000000464T30_12_2003_21_58_43C"/>
      <w:bookmarkEnd w:id="404"/>
      <w:r>
        <w:rPr>
          <w:rtl/>
        </w:rPr>
        <w:t>סגן שר הביטחון זאב בוים:</w:t>
      </w:r>
    </w:p>
    <w:p w14:paraId="61FB2B79" w14:textId="77777777" w:rsidR="00000000" w:rsidRDefault="004C51F7">
      <w:pPr>
        <w:pStyle w:val="a0"/>
        <w:rPr>
          <w:rtl/>
        </w:rPr>
      </w:pPr>
    </w:p>
    <w:p w14:paraId="7BBFBD8F" w14:textId="77777777" w:rsidR="00000000" w:rsidRDefault="004C51F7">
      <w:pPr>
        <w:pStyle w:val="a0"/>
        <w:rPr>
          <w:rFonts w:hint="cs"/>
          <w:rtl/>
        </w:rPr>
      </w:pPr>
      <w:r>
        <w:rPr>
          <w:rFonts w:hint="cs"/>
          <w:rtl/>
        </w:rPr>
        <w:t>בסדר. אני רוצה להגיד לכם, אנשי השמאל, שעדיין ח</w:t>
      </w:r>
      <w:r>
        <w:rPr>
          <w:rFonts w:hint="cs"/>
          <w:rtl/>
        </w:rPr>
        <w:t xml:space="preserve">ושבים את עצמם ואולי נחשבים בציבור כאנשים ציונים, אני שומע אתכם פה, לא רק במקרה הזה, ואני מפקפק בכלל בכל העניין הציוני הזה. גם הערך הזה של הצבא - - - </w:t>
      </w:r>
    </w:p>
    <w:p w14:paraId="05D819C7" w14:textId="77777777" w:rsidR="00000000" w:rsidRDefault="004C51F7">
      <w:pPr>
        <w:pStyle w:val="a0"/>
        <w:rPr>
          <w:rFonts w:hint="cs"/>
          <w:rtl/>
        </w:rPr>
      </w:pPr>
    </w:p>
    <w:p w14:paraId="4E61A076" w14:textId="77777777" w:rsidR="00000000" w:rsidRDefault="004C51F7">
      <w:pPr>
        <w:pStyle w:val="af0"/>
        <w:rPr>
          <w:rtl/>
        </w:rPr>
      </w:pPr>
      <w:r>
        <w:rPr>
          <w:rFonts w:hint="eastAsia"/>
          <w:rtl/>
        </w:rPr>
        <w:t>קריאות</w:t>
      </w:r>
      <w:r>
        <w:rPr>
          <w:rtl/>
        </w:rPr>
        <w:t>:</w:t>
      </w:r>
    </w:p>
    <w:p w14:paraId="1255BF6A" w14:textId="77777777" w:rsidR="00000000" w:rsidRDefault="004C51F7">
      <w:pPr>
        <w:pStyle w:val="a0"/>
        <w:rPr>
          <w:rFonts w:hint="cs"/>
          <w:rtl/>
        </w:rPr>
      </w:pPr>
    </w:p>
    <w:p w14:paraId="7E9CF23D" w14:textId="77777777" w:rsidR="00000000" w:rsidRDefault="004C51F7">
      <w:pPr>
        <w:pStyle w:val="a0"/>
        <w:rPr>
          <w:rFonts w:hint="cs"/>
          <w:rtl/>
        </w:rPr>
      </w:pPr>
      <w:r>
        <w:rPr>
          <w:rFonts w:hint="cs"/>
          <w:rtl/>
        </w:rPr>
        <w:t xml:space="preserve">- - - </w:t>
      </w:r>
    </w:p>
    <w:p w14:paraId="6605F8DB" w14:textId="77777777" w:rsidR="00000000" w:rsidRDefault="004C51F7">
      <w:pPr>
        <w:pStyle w:val="a0"/>
        <w:rPr>
          <w:rFonts w:hint="cs"/>
          <w:rtl/>
        </w:rPr>
      </w:pPr>
    </w:p>
    <w:p w14:paraId="0E28DC94" w14:textId="77777777" w:rsidR="00000000" w:rsidRDefault="004C51F7">
      <w:pPr>
        <w:pStyle w:val="af0"/>
        <w:rPr>
          <w:rtl/>
        </w:rPr>
      </w:pPr>
      <w:r>
        <w:rPr>
          <w:rFonts w:hint="eastAsia"/>
          <w:rtl/>
        </w:rPr>
        <w:t>אבשלום</w:t>
      </w:r>
      <w:r>
        <w:rPr>
          <w:rtl/>
        </w:rPr>
        <w:t xml:space="preserve"> וילן (מרצ):</w:t>
      </w:r>
    </w:p>
    <w:p w14:paraId="50A2C646" w14:textId="77777777" w:rsidR="00000000" w:rsidRDefault="004C51F7">
      <w:pPr>
        <w:pStyle w:val="a0"/>
        <w:rPr>
          <w:rFonts w:hint="cs"/>
          <w:rtl/>
        </w:rPr>
      </w:pPr>
    </w:p>
    <w:p w14:paraId="0F9D413A" w14:textId="77777777" w:rsidR="00000000" w:rsidRDefault="004C51F7">
      <w:pPr>
        <w:pStyle w:val="a0"/>
        <w:rPr>
          <w:rFonts w:hint="cs"/>
          <w:rtl/>
        </w:rPr>
      </w:pPr>
      <w:r>
        <w:rPr>
          <w:rFonts w:hint="cs"/>
          <w:rtl/>
        </w:rPr>
        <w:t>סלח לי, אתה יותר ציוני ממני? מה החוצפה הזאת? מי שם אותך?</w:t>
      </w:r>
    </w:p>
    <w:p w14:paraId="1EDC00B9" w14:textId="77777777" w:rsidR="00000000" w:rsidRDefault="004C51F7">
      <w:pPr>
        <w:pStyle w:val="a0"/>
        <w:rPr>
          <w:rFonts w:hint="cs"/>
          <w:rtl/>
        </w:rPr>
      </w:pPr>
    </w:p>
    <w:p w14:paraId="79148AF3" w14:textId="77777777" w:rsidR="00000000" w:rsidRDefault="004C51F7">
      <w:pPr>
        <w:pStyle w:val="-"/>
        <w:rPr>
          <w:rtl/>
        </w:rPr>
      </w:pPr>
      <w:bookmarkStart w:id="405" w:name="FS000000464T30_12_2003_22_00_33C"/>
      <w:bookmarkEnd w:id="405"/>
      <w:r>
        <w:rPr>
          <w:rtl/>
        </w:rPr>
        <w:t>סגן שר הבי</w:t>
      </w:r>
      <w:r>
        <w:rPr>
          <w:rtl/>
        </w:rPr>
        <w:t>טחון זאב בוים:</w:t>
      </w:r>
    </w:p>
    <w:p w14:paraId="24239300" w14:textId="77777777" w:rsidR="00000000" w:rsidRDefault="004C51F7">
      <w:pPr>
        <w:pStyle w:val="a0"/>
        <w:rPr>
          <w:rtl/>
        </w:rPr>
      </w:pPr>
    </w:p>
    <w:p w14:paraId="03CB3142" w14:textId="77777777" w:rsidR="00000000" w:rsidRDefault="004C51F7">
      <w:pPr>
        <w:pStyle w:val="a0"/>
        <w:rPr>
          <w:rFonts w:hint="cs"/>
          <w:rtl/>
        </w:rPr>
      </w:pPr>
      <w:r>
        <w:rPr>
          <w:rFonts w:hint="cs"/>
          <w:rtl/>
        </w:rPr>
        <w:t>אתם הורסים את הצבא. אתם, בסימני השאלה האלה, הורסים את הצבא. שמים סימני שאלה שצה"ל מטייח, שצה"ל עלול לטייח. איזה מין אמירה זאת?</w:t>
      </w:r>
    </w:p>
    <w:p w14:paraId="252D64AE" w14:textId="77777777" w:rsidR="00000000" w:rsidRDefault="004C51F7">
      <w:pPr>
        <w:pStyle w:val="a0"/>
        <w:rPr>
          <w:rFonts w:hint="cs"/>
          <w:rtl/>
        </w:rPr>
      </w:pPr>
    </w:p>
    <w:p w14:paraId="597C276C" w14:textId="77777777" w:rsidR="00000000" w:rsidRDefault="004C51F7">
      <w:pPr>
        <w:pStyle w:val="af0"/>
        <w:rPr>
          <w:rtl/>
        </w:rPr>
      </w:pPr>
      <w:r>
        <w:rPr>
          <w:rFonts w:hint="eastAsia"/>
          <w:rtl/>
        </w:rPr>
        <w:t>קולט</w:t>
      </w:r>
      <w:r>
        <w:rPr>
          <w:rtl/>
        </w:rPr>
        <w:t xml:space="preserve"> אביטל (העבודה-מימד):</w:t>
      </w:r>
    </w:p>
    <w:p w14:paraId="0B014DA1" w14:textId="77777777" w:rsidR="00000000" w:rsidRDefault="004C51F7">
      <w:pPr>
        <w:pStyle w:val="a0"/>
        <w:rPr>
          <w:rFonts w:hint="cs"/>
          <w:rtl/>
        </w:rPr>
      </w:pPr>
    </w:p>
    <w:p w14:paraId="4C0BC279" w14:textId="77777777" w:rsidR="00000000" w:rsidRDefault="004C51F7">
      <w:pPr>
        <w:pStyle w:val="a0"/>
        <w:rPr>
          <w:rFonts w:hint="cs"/>
          <w:rtl/>
        </w:rPr>
      </w:pPr>
      <w:r>
        <w:rPr>
          <w:rFonts w:hint="cs"/>
          <w:rtl/>
        </w:rPr>
        <w:t>מה זה קשור?</w:t>
      </w:r>
    </w:p>
    <w:p w14:paraId="7A308381" w14:textId="77777777" w:rsidR="00000000" w:rsidRDefault="004C51F7">
      <w:pPr>
        <w:pStyle w:val="a0"/>
        <w:rPr>
          <w:rFonts w:hint="cs"/>
          <w:rtl/>
        </w:rPr>
      </w:pPr>
    </w:p>
    <w:p w14:paraId="3231ED1E" w14:textId="77777777" w:rsidR="00000000" w:rsidRDefault="004C51F7">
      <w:pPr>
        <w:pStyle w:val="-"/>
        <w:rPr>
          <w:rtl/>
        </w:rPr>
      </w:pPr>
      <w:bookmarkStart w:id="406" w:name="FS000000464T30_12_2003_22_01_25C"/>
      <w:bookmarkEnd w:id="406"/>
      <w:r>
        <w:rPr>
          <w:rtl/>
        </w:rPr>
        <w:t>סגן שר הביטחון זאב בוים:</w:t>
      </w:r>
    </w:p>
    <w:p w14:paraId="4062581D" w14:textId="77777777" w:rsidR="00000000" w:rsidRDefault="004C51F7">
      <w:pPr>
        <w:pStyle w:val="a0"/>
        <w:rPr>
          <w:rtl/>
        </w:rPr>
      </w:pPr>
    </w:p>
    <w:p w14:paraId="17DB1D90" w14:textId="77777777" w:rsidR="00000000" w:rsidRDefault="004C51F7">
      <w:pPr>
        <w:pStyle w:val="a0"/>
        <w:rPr>
          <w:rFonts w:hint="cs"/>
          <w:rtl/>
        </w:rPr>
      </w:pPr>
      <w:r>
        <w:rPr>
          <w:rFonts w:hint="cs"/>
          <w:rtl/>
        </w:rPr>
        <w:t>אני מוכן לשמוע את זה ממקומות אחרים ומספסלים אח</w:t>
      </w:r>
      <w:r>
        <w:rPr>
          <w:rFonts w:hint="cs"/>
          <w:rtl/>
        </w:rPr>
        <w:t xml:space="preserve">רים, אבל לשמוע את זה מאנשי מפלגת העבודה? גם אם זה בצורה צינית כזאת, חברת הכנסת תמיר, על העניין הזה - - - </w:t>
      </w:r>
    </w:p>
    <w:p w14:paraId="4C09ECA9" w14:textId="77777777" w:rsidR="00000000" w:rsidRDefault="004C51F7">
      <w:pPr>
        <w:pStyle w:val="a0"/>
        <w:rPr>
          <w:rFonts w:hint="cs"/>
          <w:rtl/>
        </w:rPr>
      </w:pPr>
    </w:p>
    <w:p w14:paraId="33C8F6F2" w14:textId="77777777" w:rsidR="00000000" w:rsidRDefault="004C51F7">
      <w:pPr>
        <w:pStyle w:val="af0"/>
        <w:rPr>
          <w:rtl/>
        </w:rPr>
      </w:pPr>
      <w:r>
        <w:rPr>
          <w:rFonts w:hint="eastAsia"/>
          <w:rtl/>
        </w:rPr>
        <w:t>יולי</w:t>
      </w:r>
      <w:r>
        <w:rPr>
          <w:rtl/>
        </w:rPr>
        <w:t xml:space="preserve"> תמיר (העבודה-מימד):</w:t>
      </w:r>
    </w:p>
    <w:p w14:paraId="3FB67CCD" w14:textId="77777777" w:rsidR="00000000" w:rsidRDefault="004C51F7">
      <w:pPr>
        <w:pStyle w:val="a0"/>
        <w:rPr>
          <w:rFonts w:hint="cs"/>
          <w:rtl/>
        </w:rPr>
      </w:pPr>
    </w:p>
    <w:p w14:paraId="56DEAAF9" w14:textId="77777777" w:rsidR="00000000" w:rsidRDefault="004C51F7">
      <w:pPr>
        <w:pStyle w:val="a0"/>
        <w:rPr>
          <w:rFonts w:hint="cs"/>
          <w:rtl/>
        </w:rPr>
      </w:pPr>
      <w:r>
        <w:rPr>
          <w:rFonts w:hint="cs"/>
          <w:rtl/>
        </w:rPr>
        <w:t>זה לא ציניות, זו ריאליות.</w:t>
      </w:r>
    </w:p>
    <w:p w14:paraId="3751FEE1" w14:textId="77777777" w:rsidR="00000000" w:rsidRDefault="004C51F7">
      <w:pPr>
        <w:pStyle w:val="a0"/>
        <w:rPr>
          <w:rFonts w:hint="cs"/>
          <w:rtl/>
        </w:rPr>
      </w:pPr>
    </w:p>
    <w:p w14:paraId="5FABD135" w14:textId="77777777" w:rsidR="00000000" w:rsidRDefault="004C51F7">
      <w:pPr>
        <w:pStyle w:val="-"/>
        <w:rPr>
          <w:rtl/>
        </w:rPr>
      </w:pPr>
      <w:bookmarkStart w:id="407" w:name="FS000000464T30_12_2003_22_04_07C"/>
      <w:bookmarkEnd w:id="407"/>
      <w:r>
        <w:rPr>
          <w:rtl/>
        </w:rPr>
        <w:t>סגן שר הביטחון זאב בוים:</w:t>
      </w:r>
    </w:p>
    <w:p w14:paraId="5D85C56E" w14:textId="77777777" w:rsidR="00000000" w:rsidRDefault="004C51F7">
      <w:pPr>
        <w:pStyle w:val="a0"/>
        <w:ind w:firstLine="0"/>
        <w:rPr>
          <w:rFonts w:hint="cs"/>
          <w:rtl/>
        </w:rPr>
      </w:pPr>
    </w:p>
    <w:p w14:paraId="6FF3EB5E" w14:textId="77777777" w:rsidR="00000000" w:rsidRDefault="004C51F7">
      <w:pPr>
        <w:pStyle w:val="a0"/>
        <w:rPr>
          <w:rFonts w:hint="cs"/>
          <w:rtl/>
        </w:rPr>
      </w:pPr>
      <w:r>
        <w:rPr>
          <w:rFonts w:hint="cs"/>
          <w:rtl/>
        </w:rPr>
        <w:t>תסלחי לי מאוד, זו גישה לא נכונה. אנחנו יכולים להתווכח פוליטית, אבל אתם</w:t>
      </w:r>
      <w:r>
        <w:rPr>
          <w:rFonts w:hint="cs"/>
          <w:rtl/>
        </w:rPr>
        <w:t xml:space="preserve"> משרבבים את הצבא בכוח. בכוח אתם משרבבים את הצבא לוויכוחים פוליטיים, ועל-ידי כך אתם גורמים סדקים ובקיעים. </w:t>
      </w:r>
    </w:p>
    <w:p w14:paraId="7B997041" w14:textId="77777777" w:rsidR="00000000" w:rsidRDefault="004C51F7">
      <w:pPr>
        <w:pStyle w:val="a0"/>
        <w:ind w:firstLine="0"/>
        <w:rPr>
          <w:rFonts w:hint="cs"/>
          <w:rtl/>
        </w:rPr>
      </w:pPr>
    </w:p>
    <w:p w14:paraId="4874583C" w14:textId="77777777" w:rsidR="00000000" w:rsidRDefault="004C51F7">
      <w:pPr>
        <w:pStyle w:val="af0"/>
        <w:rPr>
          <w:rtl/>
        </w:rPr>
      </w:pPr>
      <w:r>
        <w:rPr>
          <w:rtl/>
        </w:rPr>
        <w:t>יולי תמיר (העבודה-מימד):</w:t>
      </w:r>
    </w:p>
    <w:p w14:paraId="3269E1EB" w14:textId="77777777" w:rsidR="00000000" w:rsidRDefault="004C51F7">
      <w:pPr>
        <w:pStyle w:val="a0"/>
        <w:rPr>
          <w:rtl/>
        </w:rPr>
      </w:pPr>
    </w:p>
    <w:p w14:paraId="230CD255" w14:textId="77777777" w:rsidR="00000000" w:rsidRDefault="004C51F7">
      <w:pPr>
        <w:pStyle w:val="a0"/>
        <w:rPr>
          <w:rFonts w:hint="cs"/>
          <w:rtl/>
        </w:rPr>
      </w:pPr>
      <w:r>
        <w:rPr>
          <w:rFonts w:hint="cs"/>
          <w:rtl/>
        </w:rPr>
        <w:t>זה אנחנו או ראש הממשלה?</w:t>
      </w:r>
    </w:p>
    <w:p w14:paraId="3DEDD82D" w14:textId="77777777" w:rsidR="00000000" w:rsidRDefault="004C51F7">
      <w:pPr>
        <w:pStyle w:val="a0"/>
        <w:rPr>
          <w:rFonts w:hint="cs"/>
          <w:rtl/>
        </w:rPr>
      </w:pPr>
    </w:p>
    <w:p w14:paraId="688B1342" w14:textId="77777777" w:rsidR="00000000" w:rsidRDefault="004C51F7">
      <w:pPr>
        <w:pStyle w:val="-"/>
        <w:rPr>
          <w:rtl/>
        </w:rPr>
      </w:pPr>
      <w:bookmarkStart w:id="408" w:name="FS000000464T30_12_2003_21_44_53"/>
      <w:bookmarkEnd w:id="408"/>
      <w:r>
        <w:rPr>
          <w:rFonts w:hint="eastAsia"/>
          <w:rtl/>
        </w:rPr>
        <w:t>סגן שר הביטחון זאב בוים:</w:t>
      </w:r>
    </w:p>
    <w:p w14:paraId="3A6EADCF" w14:textId="77777777" w:rsidR="00000000" w:rsidRDefault="004C51F7">
      <w:pPr>
        <w:pStyle w:val="a0"/>
        <w:rPr>
          <w:rFonts w:hint="cs"/>
          <w:rtl/>
        </w:rPr>
      </w:pPr>
    </w:p>
    <w:p w14:paraId="430EA814" w14:textId="77777777" w:rsidR="00000000" w:rsidRDefault="004C51F7">
      <w:pPr>
        <w:pStyle w:val="a0"/>
        <w:rPr>
          <w:rFonts w:hint="cs"/>
          <w:rtl/>
        </w:rPr>
      </w:pPr>
      <w:r>
        <w:rPr>
          <w:rFonts w:hint="cs"/>
          <w:rtl/>
        </w:rPr>
        <w:t>אני מציע לך לקרוא מה שהאמא של החייל מגולני היום אומרת, איך אנחנו מתייחסי</w:t>
      </w:r>
      <w:r>
        <w:rPr>
          <w:rFonts w:hint="cs"/>
          <w:rtl/>
        </w:rPr>
        <w:t xml:space="preserve">ם לחיילים. </w:t>
      </w:r>
    </w:p>
    <w:p w14:paraId="2452E4DA" w14:textId="77777777" w:rsidR="00000000" w:rsidRDefault="004C51F7">
      <w:pPr>
        <w:pStyle w:val="af0"/>
        <w:rPr>
          <w:rFonts w:hint="cs"/>
          <w:rtl/>
        </w:rPr>
      </w:pPr>
    </w:p>
    <w:p w14:paraId="1B225404" w14:textId="77777777" w:rsidR="00000000" w:rsidRDefault="004C51F7">
      <w:pPr>
        <w:pStyle w:val="af0"/>
        <w:rPr>
          <w:rtl/>
        </w:rPr>
      </w:pPr>
      <w:r>
        <w:rPr>
          <w:rFonts w:hint="eastAsia"/>
          <w:rtl/>
        </w:rPr>
        <w:t>אבשלום</w:t>
      </w:r>
      <w:r>
        <w:rPr>
          <w:rtl/>
        </w:rPr>
        <w:t xml:space="preserve"> וילן (מרצ):</w:t>
      </w:r>
    </w:p>
    <w:p w14:paraId="0EFDE89C" w14:textId="77777777" w:rsidR="00000000" w:rsidRDefault="004C51F7">
      <w:pPr>
        <w:pStyle w:val="a0"/>
        <w:rPr>
          <w:rFonts w:hint="cs"/>
          <w:rtl/>
        </w:rPr>
      </w:pPr>
    </w:p>
    <w:p w14:paraId="3DD16344" w14:textId="77777777" w:rsidR="00000000" w:rsidRDefault="004C51F7">
      <w:pPr>
        <w:pStyle w:val="a0"/>
        <w:rPr>
          <w:rFonts w:hint="cs"/>
          <w:rtl/>
        </w:rPr>
      </w:pPr>
      <w:r>
        <w:rPr>
          <w:rFonts w:hint="cs"/>
          <w:rtl/>
        </w:rPr>
        <w:t xml:space="preserve">אני מציע לך לבדוק את העובדות. </w:t>
      </w:r>
    </w:p>
    <w:p w14:paraId="24DA0331" w14:textId="77777777" w:rsidR="00000000" w:rsidRDefault="004C51F7">
      <w:pPr>
        <w:pStyle w:val="a0"/>
        <w:rPr>
          <w:rFonts w:hint="cs"/>
          <w:rtl/>
        </w:rPr>
      </w:pPr>
    </w:p>
    <w:p w14:paraId="5AB94052" w14:textId="77777777" w:rsidR="00000000" w:rsidRDefault="004C51F7">
      <w:pPr>
        <w:pStyle w:val="af1"/>
        <w:rPr>
          <w:rtl/>
        </w:rPr>
      </w:pPr>
      <w:r>
        <w:rPr>
          <w:rtl/>
        </w:rPr>
        <w:t>היו"ר יולי-יואל אדלשטיין:</w:t>
      </w:r>
    </w:p>
    <w:p w14:paraId="0FE57B9C" w14:textId="77777777" w:rsidR="00000000" w:rsidRDefault="004C51F7">
      <w:pPr>
        <w:pStyle w:val="a0"/>
        <w:rPr>
          <w:rtl/>
        </w:rPr>
      </w:pPr>
    </w:p>
    <w:p w14:paraId="71C3BFC6" w14:textId="77777777" w:rsidR="00000000" w:rsidRDefault="004C51F7">
      <w:pPr>
        <w:pStyle w:val="a0"/>
        <w:rPr>
          <w:rFonts w:hint="cs"/>
          <w:rtl/>
        </w:rPr>
      </w:pPr>
      <w:r>
        <w:rPr>
          <w:rFonts w:hint="cs"/>
          <w:rtl/>
        </w:rPr>
        <w:t xml:space="preserve">חבר הכנסת וילן, אתה מדבר כאן בעוד דקה. </w:t>
      </w:r>
    </w:p>
    <w:p w14:paraId="7DA1004B" w14:textId="77777777" w:rsidR="00000000" w:rsidRDefault="004C51F7">
      <w:pPr>
        <w:pStyle w:val="a0"/>
        <w:rPr>
          <w:rFonts w:hint="cs"/>
          <w:rtl/>
        </w:rPr>
      </w:pPr>
    </w:p>
    <w:p w14:paraId="249536B5" w14:textId="77777777" w:rsidR="00000000" w:rsidRDefault="004C51F7">
      <w:pPr>
        <w:pStyle w:val="-"/>
        <w:rPr>
          <w:rtl/>
        </w:rPr>
      </w:pPr>
      <w:bookmarkStart w:id="409" w:name="FS000000464T30_12_2003_21_45_44C"/>
      <w:bookmarkEnd w:id="409"/>
      <w:r>
        <w:rPr>
          <w:rtl/>
        </w:rPr>
        <w:t>סגן שר הביטחון זאב בוים:</w:t>
      </w:r>
    </w:p>
    <w:p w14:paraId="0B60822B" w14:textId="77777777" w:rsidR="00000000" w:rsidRDefault="004C51F7">
      <w:pPr>
        <w:pStyle w:val="a0"/>
        <w:rPr>
          <w:rtl/>
        </w:rPr>
      </w:pPr>
    </w:p>
    <w:p w14:paraId="106E58E2" w14:textId="77777777" w:rsidR="00000000" w:rsidRDefault="004C51F7">
      <w:pPr>
        <w:pStyle w:val="a0"/>
        <w:rPr>
          <w:rFonts w:hint="cs"/>
          <w:rtl/>
        </w:rPr>
      </w:pPr>
      <w:r>
        <w:rPr>
          <w:rFonts w:hint="cs"/>
          <w:rtl/>
        </w:rPr>
        <w:t>אני חוזר לעובדות. ההפגנה הזאת לא היתה הפגנה פסטורלית, והיא לא נועדה להיות הפגנה לשם הפגנה. היא הי</w:t>
      </w:r>
      <w:r>
        <w:rPr>
          <w:rFonts w:hint="cs"/>
          <w:rtl/>
        </w:rPr>
        <w:t xml:space="preserve">תה פרובוקציה. </w:t>
      </w:r>
    </w:p>
    <w:p w14:paraId="74547E7C" w14:textId="77777777" w:rsidR="00000000" w:rsidRDefault="004C51F7">
      <w:pPr>
        <w:pStyle w:val="a0"/>
        <w:rPr>
          <w:rFonts w:hint="cs"/>
          <w:rtl/>
        </w:rPr>
      </w:pPr>
    </w:p>
    <w:p w14:paraId="68855793" w14:textId="77777777" w:rsidR="00000000" w:rsidRDefault="004C51F7">
      <w:pPr>
        <w:pStyle w:val="af0"/>
        <w:rPr>
          <w:rtl/>
        </w:rPr>
      </w:pPr>
      <w:r>
        <w:rPr>
          <w:rFonts w:hint="eastAsia"/>
          <w:rtl/>
        </w:rPr>
        <w:t>טלב</w:t>
      </w:r>
      <w:r>
        <w:rPr>
          <w:rtl/>
        </w:rPr>
        <w:t xml:space="preserve"> אלסאנע (רע"ם):</w:t>
      </w:r>
    </w:p>
    <w:p w14:paraId="5E7D9E68" w14:textId="77777777" w:rsidR="00000000" w:rsidRDefault="004C51F7">
      <w:pPr>
        <w:pStyle w:val="a0"/>
        <w:rPr>
          <w:rFonts w:hint="cs"/>
          <w:rtl/>
        </w:rPr>
      </w:pPr>
    </w:p>
    <w:p w14:paraId="1432ED3A" w14:textId="77777777" w:rsidR="00000000" w:rsidRDefault="004C51F7">
      <w:pPr>
        <w:pStyle w:val="a0"/>
        <w:rPr>
          <w:rFonts w:hint="cs"/>
          <w:rtl/>
        </w:rPr>
      </w:pPr>
      <w:r>
        <w:rPr>
          <w:rFonts w:hint="cs"/>
          <w:rtl/>
        </w:rPr>
        <w:t>יש הפגנה לשם הפגנה?</w:t>
      </w:r>
    </w:p>
    <w:p w14:paraId="00C37DB3" w14:textId="77777777" w:rsidR="00000000" w:rsidRDefault="004C51F7">
      <w:pPr>
        <w:pStyle w:val="a0"/>
        <w:rPr>
          <w:rFonts w:hint="cs"/>
          <w:rtl/>
        </w:rPr>
      </w:pPr>
    </w:p>
    <w:p w14:paraId="66B9F545" w14:textId="77777777" w:rsidR="00000000" w:rsidRDefault="004C51F7">
      <w:pPr>
        <w:pStyle w:val="-"/>
        <w:rPr>
          <w:rtl/>
        </w:rPr>
      </w:pPr>
      <w:bookmarkStart w:id="410" w:name="FS000000464T30_12_2003_21_46_20C"/>
      <w:bookmarkEnd w:id="410"/>
      <w:r>
        <w:rPr>
          <w:rtl/>
        </w:rPr>
        <w:t>סגן שר הביטחון זאב בוים:</w:t>
      </w:r>
    </w:p>
    <w:p w14:paraId="07034F95" w14:textId="77777777" w:rsidR="00000000" w:rsidRDefault="004C51F7">
      <w:pPr>
        <w:pStyle w:val="a0"/>
        <w:rPr>
          <w:rtl/>
        </w:rPr>
      </w:pPr>
    </w:p>
    <w:p w14:paraId="2510BB35" w14:textId="77777777" w:rsidR="00000000" w:rsidRDefault="004C51F7">
      <w:pPr>
        <w:pStyle w:val="a0"/>
        <w:rPr>
          <w:rFonts w:hint="cs"/>
          <w:rtl/>
        </w:rPr>
      </w:pPr>
      <w:r>
        <w:rPr>
          <w:rFonts w:hint="cs"/>
          <w:rtl/>
        </w:rPr>
        <w:t xml:space="preserve">חברת הכנסת קולט אביטל, האנשים שם באו במטרה להרוס את הגדר. הם עשו פעולות של הרס ופגיעה בגדר. </w:t>
      </w:r>
    </w:p>
    <w:p w14:paraId="0DEA9CF3" w14:textId="77777777" w:rsidR="00000000" w:rsidRDefault="004C51F7">
      <w:pPr>
        <w:pStyle w:val="a0"/>
        <w:rPr>
          <w:rFonts w:hint="cs"/>
          <w:rtl/>
        </w:rPr>
      </w:pPr>
    </w:p>
    <w:p w14:paraId="7C93CEB2" w14:textId="77777777" w:rsidR="00000000" w:rsidRDefault="004C51F7">
      <w:pPr>
        <w:pStyle w:val="af0"/>
        <w:rPr>
          <w:rtl/>
        </w:rPr>
      </w:pPr>
      <w:r>
        <w:rPr>
          <w:rFonts w:hint="eastAsia"/>
          <w:rtl/>
        </w:rPr>
        <w:t>עבד</w:t>
      </w:r>
      <w:r>
        <w:rPr>
          <w:rtl/>
        </w:rPr>
        <w:t>-אלמאלכ דהאמשה (רע"ם):</w:t>
      </w:r>
    </w:p>
    <w:p w14:paraId="4D6D7A40" w14:textId="77777777" w:rsidR="00000000" w:rsidRDefault="004C51F7">
      <w:pPr>
        <w:pStyle w:val="a0"/>
        <w:rPr>
          <w:rFonts w:hint="cs"/>
          <w:rtl/>
        </w:rPr>
      </w:pPr>
    </w:p>
    <w:p w14:paraId="7BF7BF30" w14:textId="77777777" w:rsidR="00000000" w:rsidRDefault="004C51F7">
      <w:pPr>
        <w:pStyle w:val="a0"/>
        <w:rPr>
          <w:rFonts w:hint="cs"/>
          <w:rtl/>
        </w:rPr>
      </w:pPr>
      <w:r>
        <w:rPr>
          <w:rFonts w:hint="cs"/>
          <w:rtl/>
        </w:rPr>
        <w:t>- - -</w:t>
      </w:r>
    </w:p>
    <w:p w14:paraId="6A6EA1C0" w14:textId="77777777" w:rsidR="00000000" w:rsidRDefault="004C51F7">
      <w:pPr>
        <w:pStyle w:val="a0"/>
        <w:rPr>
          <w:rFonts w:hint="cs"/>
          <w:rtl/>
        </w:rPr>
      </w:pPr>
    </w:p>
    <w:p w14:paraId="314032C5" w14:textId="77777777" w:rsidR="00000000" w:rsidRDefault="004C51F7">
      <w:pPr>
        <w:pStyle w:val="af0"/>
        <w:rPr>
          <w:rtl/>
        </w:rPr>
      </w:pPr>
      <w:r>
        <w:rPr>
          <w:rFonts w:hint="eastAsia"/>
          <w:rtl/>
        </w:rPr>
        <w:t>קולט</w:t>
      </w:r>
      <w:r>
        <w:rPr>
          <w:rtl/>
        </w:rPr>
        <w:t xml:space="preserve"> אביטל (העבודה-מימד):</w:t>
      </w:r>
    </w:p>
    <w:p w14:paraId="06E87840" w14:textId="77777777" w:rsidR="00000000" w:rsidRDefault="004C51F7">
      <w:pPr>
        <w:pStyle w:val="a0"/>
        <w:rPr>
          <w:rFonts w:hint="cs"/>
          <w:rtl/>
        </w:rPr>
      </w:pPr>
    </w:p>
    <w:p w14:paraId="1F59EA12" w14:textId="77777777" w:rsidR="00000000" w:rsidRDefault="004C51F7">
      <w:pPr>
        <w:pStyle w:val="a0"/>
        <w:rPr>
          <w:rFonts w:hint="cs"/>
          <w:rtl/>
        </w:rPr>
      </w:pPr>
      <w:r>
        <w:rPr>
          <w:rFonts w:hint="cs"/>
          <w:rtl/>
        </w:rPr>
        <w:t>אין גז מדמיע?</w:t>
      </w:r>
    </w:p>
    <w:p w14:paraId="57757E91" w14:textId="77777777" w:rsidR="00000000" w:rsidRDefault="004C51F7">
      <w:pPr>
        <w:pStyle w:val="a0"/>
        <w:rPr>
          <w:rtl/>
        </w:rPr>
      </w:pPr>
    </w:p>
    <w:p w14:paraId="51856C32" w14:textId="77777777" w:rsidR="00000000" w:rsidRDefault="004C51F7">
      <w:pPr>
        <w:pStyle w:val="-"/>
        <w:rPr>
          <w:rtl/>
        </w:rPr>
      </w:pPr>
      <w:bookmarkStart w:id="411" w:name="FS000000464T30_12_2003_21_47_02C"/>
      <w:bookmarkEnd w:id="411"/>
      <w:r>
        <w:rPr>
          <w:rtl/>
        </w:rPr>
        <w:t>סגן</w:t>
      </w:r>
      <w:r>
        <w:rPr>
          <w:rtl/>
        </w:rPr>
        <w:t xml:space="preserve"> שר הביטחון זאב בוים:</w:t>
      </w:r>
    </w:p>
    <w:p w14:paraId="0694AD1C" w14:textId="77777777" w:rsidR="00000000" w:rsidRDefault="004C51F7">
      <w:pPr>
        <w:pStyle w:val="a0"/>
        <w:rPr>
          <w:rtl/>
        </w:rPr>
      </w:pPr>
    </w:p>
    <w:p w14:paraId="10C1B0B7" w14:textId="77777777" w:rsidR="00000000" w:rsidRDefault="004C51F7">
      <w:pPr>
        <w:pStyle w:val="a0"/>
        <w:rPr>
          <w:rFonts w:hint="cs"/>
          <w:rtl/>
        </w:rPr>
      </w:pPr>
      <w:r>
        <w:rPr>
          <w:rFonts w:hint="cs"/>
          <w:rtl/>
        </w:rPr>
        <w:t>אבל הגדר הזאת נועדה לעצור מחבלים, לעצור קרימינלים ולעצור ניסיון להיכנס כשוהים בלתי חוקיים. אלה שלוש האוכלוסיות שלהן נועדה הגדר. לכן היא הוכרזה כמתקן צבאי, היא הוכרזה כשטח במרחק מסוים, שטח שהוא שטח צבאי סגור, ויש שם הוראות ברורות לא ל</w:t>
      </w:r>
      <w:r>
        <w:rPr>
          <w:rFonts w:hint="cs"/>
          <w:rtl/>
        </w:rPr>
        <w:t xml:space="preserve">התקרב לגדר. השטח שם מגודר בטווח המתקן הצבאי. </w:t>
      </w:r>
    </w:p>
    <w:p w14:paraId="71A51007" w14:textId="77777777" w:rsidR="00000000" w:rsidRDefault="004C51F7">
      <w:pPr>
        <w:pStyle w:val="a0"/>
        <w:rPr>
          <w:rFonts w:hint="cs"/>
          <w:rtl/>
        </w:rPr>
      </w:pPr>
    </w:p>
    <w:p w14:paraId="6464DB8B" w14:textId="77777777" w:rsidR="00000000" w:rsidRDefault="004C51F7">
      <w:pPr>
        <w:pStyle w:val="af0"/>
        <w:rPr>
          <w:rtl/>
        </w:rPr>
      </w:pPr>
      <w:r>
        <w:rPr>
          <w:rtl/>
        </w:rPr>
        <w:t>עבד-אלמאלכ דהאמשה (רע"ם):</w:t>
      </w:r>
    </w:p>
    <w:p w14:paraId="0C475F35" w14:textId="77777777" w:rsidR="00000000" w:rsidRDefault="004C51F7">
      <w:pPr>
        <w:pStyle w:val="a0"/>
        <w:rPr>
          <w:rtl/>
        </w:rPr>
      </w:pPr>
    </w:p>
    <w:p w14:paraId="291C2376" w14:textId="77777777" w:rsidR="00000000" w:rsidRDefault="004C51F7">
      <w:pPr>
        <w:pStyle w:val="a0"/>
        <w:rPr>
          <w:rFonts w:hint="cs"/>
          <w:rtl/>
        </w:rPr>
      </w:pPr>
      <w:r>
        <w:rPr>
          <w:rFonts w:hint="cs"/>
          <w:rtl/>
        </w:rPr>
        <w:t xml:space="preserve">היא קדושה. </w:t>
      </w:r>
    </w:p>
    <w:p w14:paraId="378929FA" w14:textId="77777777" w:rsidR="00000000" w:rsidRDefault="004C51F7">
      <w:pPr>
        <w:pStyle w:val="a0"/>
        <w:rPr>
          <w:rFonts w:hint="cs"/>
          <w:rtl/>
        </w:rPr>
      </w:pPr>
    </w:p>
    <w:p w14:paraId="241C39EF" w14:textId="77777777" w:rsidR="00000000" w:rsidRDefault="004C51F7">
      <w:pPr>
        <w:pStyle w:val="af0"/>
        <w:rPr>
          <w:rtl/>
        </w:rPr>
      </w:pPr>
      <w:r>
        <w:rPr>
          <w:rFonts w:hint="eastAsia"/>
          <w:rtl/>
        </w:rPr>
        <w:t>איתן</w:t>
      </w:r>
      <w:r>
        <w:rPr>
          <w:rtl/>
        </w:rPr>
        <w:t xml:space="preserve"> כבל (העבודה-מימד):</w:t>
      </w:r>
    </w:p>
    <w:p w14:paraId="69E73EB1" w14:textId="77777777" w:rsidR="00000000" w:rsidRDefault="004C51F7">
      <w:pPr>
        <w:pStyle w:val="a0"/>
        <w:rPr>
          <w:rFonts w:hint="cs"/>
          <w:rtl/>
        </w:rPr>
      </w:pPr>
    </w:p>
    <w:p w14:paraId="675D0755" w14:textId="77777777" w:rsidR="00000000" w:rsidRDefault="004C51F7">
      <w:pPr>
        <w:pStyle w:val="a0"/>
        <w:rPr>
          <w:rFonts w:hint="cs"/>
          <w:rtl/>
        </w:rPr>
      </w:pPr>
      <w:r>
        <w:rPr>
          <w:rFonts w:hint="cs"/>
          <w:rtl/>
        </w:rPr>
        <w:t xml:space="preserve">זו גדר שהתנגדתם לה במשך שנים. תשמעו באיזו אהבה אתם פתאום מדברים עליה. </w:t>
      </w:r>
    </w:p>
    <w:p w14:paraId="76EF2B75" w14:textId="77777777" w:rsidR="00000000" w:rsidRDefault="004C51F7">
      <w:pPr>
        <w:pStyle w:val="a0"/>
        <w:rPr>
          <w:rFonts w:hint="cs"/>
          <w:rtl/>
        </w:rPr>
      </w:pPr>
    </w:p>
    <w:p w14:paraId="506310B4" w14:textId="77777777" w:rsidR="00000000" w:rsidRDefault="004C51F7">
      <w:pPr>
        <w:pStyle w:val="af0"/>
        <w:rPr>
          <w:rtl/>
        </w:rPr>
      </w:pPr>
      <w:r>
        <w:rPr>
          <w:rFonts w:hint="eastAsia"/>
          <w:rtl/>
        </w:rPr>
        <w:t>אבשלום</w:t>
      </w:r>
      <w:r>
        <w:rPr>
          <w:rtl/>
        </w:rPr>
        <w:t xml:space="preserve"> וילן (מרצ):</w:t>
      </w:r>
    </w:p>
    <w:p w14:paraId="0384A422" w14:textId="77777777" w:rsidR="00000000" w:rsidRDefault="004C51F7">
      <w:pPr>
        <w:pStyle w:val="a0"/>
        <w:rPr>
          <w:rFonts w:hint="cs"/>
          <w:rtl/>
        </w:rPr>
      </w:pPr>
    </w:p>
    <w:p w14:paraId="12995E8E" w14:textId="77777777" w:rsidR="00000000" w:rsidRDefault="004C51F7">
      <w:pPr>
        <w:pStyle w:val="a0"/>
        <w:rPr>
          <w:rFonts w:hint="cs"/>
          <w:rtl/>
        </w:rPr>
      </w:pPr>
      <w:r>
        <w:rPr>
          <w:rFonts w:hint="cs"/>
          <w:rtl/>
        </w:rPr>
        <w:t xml:space="preserve">פתאום אתה תומך בגדר. </w:t>
      </w:r>
    </w:p>
    <w:p w14:paraId="20CD3BE3" w14:textId="77777777" w:rsidR="00000000" w:rsidRDefault="004C51F7">
      <w:pPr>
        <w:pStyle w:val="a0"/>
        <w:rPr>
          <w:rFonts w:hint="cs"/>
          <w:rtl/>
        </w:rPr>
      </w:pPr>
    </w:p>
    <w:p w14:paraId="7C7F462F" w14:textId="77777777" w:rsidR="00000000" w:rsidRDefault="004C51F7">
      <w:pPr>
        <w:pStyle w:val="af0"/>
        <w:rPr>
          <w:rtl/>
        </w:rPr>
      </w:pPr>
      <w:r>
        <w:rPr>
          <w:rFonts w:hint="eastAsia"/>
          <w:rtl/>
        </w:rPr>
        <w:t>עסאם</w:t>
      </w:r>
      <w:r>
        <w:rPr>
          <w:rtl/>
        </w:rPr>
        <w:t xml:space="preserve"> מח'ול (חד"ש-תע"ל):</w:t>
      </w:r>
    </w:p>
    <w:p w14:paraId="39B4674B" w14:textId="77777777" w:rsidR="00000000" w:rsidRDefault="004C51F7">
      <w:pPr>
        <w:pStyle w:val="a0"/>
        <w:rPr>
          <w:rFonts w:hint="cs"/>
          <w:rtl/>
        </w:rPr>
      </w:pPr>
    </w:p>
    <w:p w14:paraId="58EB8994" w14:textId="77777777" w:rsidR="00000000" w:rsidRDefault="004C51F7">
      <w:pPr>
        <w:pStyle w:val="a0"/>
        <w:ind w:left="719" w:firstLine="0"/>
        <w:rPr>
          <w:rFonts w:hint="cs"/>
          <w:rtl/>
        </w:rPr>
      </w:pPr>
      <w:r>
        <w:rPr>
          <w:rFonts w:hint="cs"/>
          <w:rtl/>
        </w:rPr>
        <w:t xml:space="preserve">- - </w:t>
      </w:r>
      <w:r>
        <w:rPr>
          <w:rFonts w:hint="cs"/>
          <w:rtl/>
        </w:rPr>
        <w:t>-</w:t>
      </w:r>
    </w:p>
    <w:p w14:paraId="5F09CABB" w14:textId="77777777" w:rsidR="00000000" w:rsidRDefault="004C51F7">
      <w:pPr>
        <w:pStyle w:val="a0"/>
        <w:rPr>
          <w:rFonts w:hint="cs"/>
          <w:rtl/>
        </w:rPr>
      </w:pPr>
    </w:p>
    <w:p w14:paraId="15B34B37" w14:textId="77777777" w:rsidR="00000000" w:rsidRDefault="004C51F7">
      <w:pPr>
        <w:pStyle w:val="af0"/>
        <w:rPr>
          <w:rtl/>
        </w:rPr>
      </w:pPr>
      <w:bookmarkStart w:id="412" w:name="FS000000464T30_12_2003_21_10_38"/>
      <w:bookmarkEnd w:id="412"/>
      <w:r>
        <w:rPr>
          <w:rFonts w:hint="eastAsia"/>
          <w:rtl/>
        </w:rPr>
        <w:t>קולט</w:t>
      </w:r>
      <w:r>
        <w:rPr>
          <w:rtl/>
        </w:rPr>
        <w:t xml:space="preserve"> אביטל (העבודה-מימד):</w:t>
      </w:r>
    </w:p>
    <w:p w14:paraId="1A594A4F" w14:textId="77777777" w:rsidR="00000000" w:rsidRDefault="004C51F7">
      <w:pPr>
        <w:pStyle w:val="a0"/>
        <w:rPr>
          <w:rFonts w:hint="cs"/>
          <w:rtl/>
        </w:rPr>
      </w:pPr>
    </w:p>
    <w:p w14:paraId="6E847D8E" w14:textId="77777777" w:rsidR="00000000" w:rsidRDefault="004C51F7">
      <w:pPr>
        <w:pStyle w:val="a0"/>
        <w:rPr>
          <w:rFonts w:hint="cs"/>
          <w:rtl/>
        </w:rPr>
      </w:pPr>
      <w:r>
        <w:rPr>
          <w:rFonts w:hint="cs"/>
          <w:rtl/>
        </w:rPr>
        <w:t>למה לא השתמשו בגז מדמיע?</w:t>
      </w:r>
    </w:p>
    <w:p w14:paraId="6BD1AE03" w14:textId="77777777" w:rsidR="00000000" w:rsidRDefault="004C51F7">
      <w:pPr>
        <w:pStyle w:val="a0"/>
        <w:rPr>
          <w:rFonts w:hint="cs"/>
          <w:rtl/>
        </w:rPr>
      </w:pPr>
    </w:p>
    <w:p w14:paraId="660DABFD" w14:textId="77777777" w:rsidR="00000000" w:rsidRDefault="004C51F7">
      <w:pPr>
        <w:pStyle w:val="af1"/>
        <w:rPr>
          <w:rtl/>
        </w:rPr>
      </w:pPr>
      <w:r>
        <w:rPr>
          <w:rtl/>
        </w:rPr>
        <w:t>היו"ר יולי-יואל אדלשטיין:</w:t>
      </w:r>
    </w:p>
    <w:p w14:paraId="358BEF57" w14:textId="77777777" w:rsidR="00000000" w:rsidRDefault="004C51F7">
      <w:pPr>
        <w:pStyle w:val="a0"/>
        <w:rPr>
          <w:rtl/>
        </w:rPr>
      </w:pPr>
    </w:p>
    <w:p w14:paraId="54699BB2" w14:textId="77777777" w:rsidR="00000000" w:rsidRDefault="004C51F7">
      <w:pPr>
        <w:pStyle w:val="a0"/>
        <w:rPr>
          <w:rFonts w:hint="cs"/>
          <w:rtl/>
        </w:rPr>
      </w:pPr>
      <w:r>
        <w:rPr>
          <w:rFonts w:hint="cs"/>
          <w:rtl/>
        </w:rPr>
        <w:t xml:space="preserve">חברת הכנסת אביטל, שאלת את כל השאלות מן הבמה, לכן סגן השר עלה להשיב. </w:t>
      </w:r>
    </w:p>
    <w:p w14:paraId="7286D341" w14:textId="77777777" w:rsidR="00000000" w:rsidRDefault="004C51F7">
      <w:pPr>
        <w:pStyle w:val="a0"/>
        <w:rPr>
          <w:rFonts w:hint="cs"/>
          <w:rtl/>
        </w:rPr>
      </w:pPr>
    </w:p>
    <w:p w14:paraId="39634B6A" w14:textId="77777777" w:rsidR="00000000" w:rsidRDefault="004C51F7">
      <w:pPr>
        <w:pStyle w:val="-"/>
        <w:rPr>
          <w:rtl/>
        </w:rPr>
      </w:pPr>
      <w:bookmarkStart w:id="413" w:name="FS000000464T30_12_2003_21_51_04C"/>
      <w:bookmarkEnd w:id="413"/>
      <w:r>
        <w:rPr>
          <w:rtl/>
        </w:rPr>
        <w:t>סגן שר הביטחון זאב בוים:</w:t>
      </w:r>
    </w:p>
    <w:p w14:paraId="31510371" w14:textId="77777777" w:rsidR="00000000" w:rsidRDefault="004C51F7">
      <w:pPr>
        <w:pStyle w:val="a0"/>
        <w:rPr>
          <w:rtl/>
        </w:rPr>
      </w:pPr>
    </w:p>
    <w:p w14:paraId="0BFDC90A" w14:textId="77777777" w:rsidR="00000000" w:rsidRDefault="004C51F7">
      <w:pPr>
        <w:pStyle w:val="a0"/>
        <w:rPr>
          <w:rFonts w:hint="cs"/>
          <w:rtl/>
        </w:rPr>
      </w:pPr>
      <w:r>
        <w:rPr>
          <w:rFonts w:hint="cs"/>
          <w:rtl/>
        </w:rPr>
        <w:t>תקשיבי קודם כול לעובדות. הם נכנסו בלי רשות, הם נכנסו לשטח צבאי, שהוא בהגדרה ש</w:t>
      </w:r>
      <w:r>
        <w:rPr>
          <w:rFonts w:hint="cs"/>
          <w:rtl/>
        </w:rPr>
        <w:t xml:space="preserve">טח צבאי. </w:t>
      </w:r>
    </w:p>
    <w:p w14:paraId="221646F2" w14:textId="77777777" w:rsidR="00000000" w:rsidRDefault="004C51F7">
      <w:pPr>
        <w:pStyle w:val="a0"/>
        <w:rPr>
          <w:rFonts w:hint="cs"/>
          <w:rtl/>
        </w:rPr>
      </w:pPr>
    </w:p>
    <w:p w14:paraId="4BAC823D" w14:textId="77777777" w:rsidR="00000000" w:rsidRDefault="004C51F7">
      <w:pPr>
        <w:pStyle w:val="af0"/>
        <w:rPr>
          <w:rtl/>
        </w:rPr>
      </w:pPr>
      <w:r>
        <w:rPr>
          <w:rFonts w:hint="eastAsia"/>
          <w:rtl/>
        </w:rPr>
        <w:t>עסאם</w:t>
      </w:r>
      <w:r>
        <w:rPr>
          <w:rtl/>
        </w:rPr>
        <w:t xml:space="preserve"> מח'ול (חד"ש-תע"ל):</w:t>
      </w:r>
    </w:p>
    <w:p w14:paraId="340D2D36" w14:textId="77777777" w:rsidR="00000000" w:rsidRDefault="004C51F7">
      <w:pPr>
        <w:pStyle w:val="a0"/>
        <w:rPr>
          <w:rFonts w:hint="cs"/>
          <w:rtl/>
        </w:rPr>
      </w:pPr>
    </w:p>
    <w:p w14:paraId="788C3C4B" w14:textId="77777777" w:rsidR="00000000" w:rsidRDefault="004C51F7">
      <w:pPr>
        <w:pStyle w:val="a0"/>
        <w:rPr>
          <w:rFonts w:hint="cs"/>
          <w:rtl/>
        </w:rPr>
      </w:pPr>
      <w:r>
        <w:rPr>
          <w:rFonts w:hint="cs"/>
          <w:rtl/>
        </w:rPr>
        <w:t xml:space="preserve">אז מה? למה ירית בהם? </w:t>
      </w:r>
    </w:p>
    <w:p w14:paraId="36F1F49F" w14:textId="77777777" w:rsidR="00000000" w:rsidRDefault="004C51F7">
      <w:pPr>
        <w:pStyle w:val="a0"/>
        <w:rPr>
          <w:rFonts w:hint="cs"/>
          <w:rtl/>
        </w:rPr>
      </w:pPr>
    </w:p>
    <w:p w14:paraId="7B423679" w14:textId="77777777" w:rsidR="00000000" w:rsidRDefault="004C51F7">
      <w:pPr>
        <w:pStyle w:val="-"/>
        <w:rPr>
          <w:rtl/>
        </w:rPr>
      </w:pPr>
      <w:bookmarkStart w:id="414" w:name="FS000000464T30_12_2003_21_51_36C"/>
      <w:bookmarkEnd w:id="414"/>
      <w:r>
        <w:rPr>
          <w:rtl/>
        </w:rPr>
        <w:t>סגן שר הביטחון זאב בוים:</w:t>
      </w:r>
    </w:p>
    <w:p w14:paraId="3630C16F" w14:textId="77777777" w:rsidR="00000000" w:rsidRDefault="004C51F7">
      <w:pPr>
        <w:pStyle w:val="a0"/>
        <w:rPr>
          <w:rtl/>
        </w:rPr>
      </w:pPr>
    </w:p>
    <w:p w14:paraId="0779945F" w14:textId="77777777" w:rsidR="00000000" w:rsidRDefault="004C51F7">
      <w:pPr>
        <w:pStyle w:val="a0"/>
        <w:rPr>
          <w:rFonts w:hint="cs"/>
          <w:rtl/>
        </w:rPr>
      </w:pPr>
      <w:r>
        <w:rPr>
          <w:rFonts w:hint="cs"/>
          <w:rtl/>
        </w:rPr>
        <w:t xml:space="preserve">והם הלכו לחבל במתקן צבאי. </w:t>
      </w:r>
    </w:p>
    <w:p w14:paraId="5E3DBA34" w14:textId="77777777" w:rsidR="00000000" w:rsidRDefault="004C51F7">
      <w:pPr>
        <w:pStyle w:val="af0"/>
        <w:rPr>
          <w:rFonts w:hint="cs"/>
          <w:rtl/>
        </w:rPr>
      </w:pPr>
    </w:p>
    <w:p w14:paraId="011D57DA" w14:textId="77777777" w:rsidR="00000000" w:rsidRDefault="004C51F7">
      <w:pPr>
        <w:pStyle w:val="af0"/>
        <w:rPr>
          <w:rtl/>
        </w:rPr>
      </w:pPr>
      <w:r>
        <w:rPr>
          <w:rFonts w:hint="eastAsia"/>
          <w:rtl/>
        </w:rPr>
        <w:t>טלב</w:t>
      </w:r>
      <w:r>
        <w:rPr>
          <w:rtl/>
        </w:rPr>
        <w:t xml:space="preserve"> אלסאנע (רע"ם):</w:t>
      </w:r>
    </w:p>
    <w:p w14:paraId="5DBFFC71" w14:textId="77777777" w:rsidR="00000000" w:rsidRDefault="004C51F7">
      <w:pPr>
        <w:pStyle w:val="a0"/>
        <w:rPr>
          <w:rFonts w:hint="cs"/>
          <w:rtl/>
        </w:rPr>
      </w:pPr>
    </w:p>
    <w:p w14:paraId="29446860" w14:textId="77777777" w:rsidR="00000000" w:rsidRDefault="004C51F7">
      <w:pPr>
        <w:pStyle w:val="a0"/>
        <w:rPr>
          <w:rFonts w:hint="cs"/>
          <w:rtl/>
        </w:rPr>
      </w:pPr>
      <w:r>
        <w:rPr>
          <w:rFonts w:hint="cs"/>
          <w:rtl/>
        </w:rPr>
        <w:t xml:space="preserve">כל הגדה זה שטח צבאי. </w:t>
      </w:r>
    </w:p>
    <w:p w14:paraId="4064EA57" w14:textId="77777777" w:rsidR="00000000" w:rsidRDefault="004C51F7">
      <w:pPr>
        <w:pStyle w:val="a0"/>
        <w:rPr>
          <w:rFonts w:hint="cs"/>
          <w:rtl/>
        </w:rPr>
      </w:pPr>
    </w:p>
    <w:p w14:paraId="7A7EDFAC" w14:textId="77777777" w:rsidR="00000000" w:rsidRDefault="004C51F7">
      <w:pPr>
        <w:pStyle w:val="-"/>
        <w:rPr>
          <w:rtl/>
        </w:rPr>
      </w:pPr>
      <w:bookmarkStart w:id="415" w:name="FS000000464T30_12_2003_21_11_14C"/>
      <w:bookmarkEnd w:id="415"/>
      <w:r>
        <w:rPr>
          <w:rtl/>
        </w:rPr>
        <w:t>סגן שר הביטחון זאב בוים:</w:t>
      </w:r>
    </w:p>
    <w:p w14:paraId="7057C20B" w14:textId="77777777" w:rsidR="00000000" w:rsidRDefault="004C51F7">
      <w:pPr>
        <w:pStyle w:val="a0"/>
        <w:rPr>
          <w:rtl/>
        </w:rPr>
      </w:pPr>
    </w:p>
    <w:p w14:paraId="71BC03DF" w14:textId="77777777" w:rsidR="00000000" w:rsidRDefault="004C51F7">
      <w:pPr>
        <w:pStyle w:val="a0"/>
        <w:rPr>
          <w:rFonts w:hint="cs"/>
          <w:rtl/>
        </w:rPr>
      </w:pPr>
      <w:r>
        <w:rPr>
          <w:rFonts w:hint="cs"/>
          <w:rtl/>
        </w:rPr>
        <w:t>לגבי הוראות פתיחה באש, בהתחלה קראו להם וירו באוויר בשביל להזהיר, וקראו להם</w:t>
      </w:r>
      <w:r>
        <w:rPr>
          <w:rFonts w:hint="cs"/>
          <w:rtl/>
        </w:rPr>
        <w:t xml:space="preserve"> להסתלק משם. המשיכו שם לפגוע בגדר. הם נענעו אותה וניסו לשבור את השער, חתכו עם קאטרים חלקים מהגדר. </w:t>
      </w:r>
    </w:p>
    <w:p w14:paraId="54ED8729" w14:textId="77777777" w:rsidR="00000000" w:rsidRDefault="004C51F7">
      <w:pPr>
        <w:pStyle w:val="a0"/>
        <w:rPr>
          <w:rFonts w:hint="cs"/>
          <w:rtl/>
        </w:rPr>
      </w:pPr>
    </w:p>
    <w:p w14:paraId="37670131" w14:textId="77777777" w:rsidR="00000000" w:rsidRDefault="004C51F7">
      <w:pPr>
        <w:pStyle w:val="af0"/>
        <w:rPr>
          <w:rtl/>
        </w:rPr>
      </w:pPr>
      <w:r>
        <w:rPr>
          <w:rFonts w:hint="eastAsia"/>
          <w:rtl/>
        </w:rPr>
        <w:t>אבשלום</w:t>
      </w:r>
      <w:r>
        <w:rPr>
          <w:rtl/>
        </w:rPr>
        <w:t xml:space="preserve"> וילן (מרצ):</w:t>
      </w:r>
    </w:p>
    <w:p w14:paraId="05A591B7" w14:textId="77777777" w:rsidR="00000000" w:rsidRDefault="004C51F7">
      <w:pPr>
        <w:pStyle w:val="a0"/>
        <w:rPr>
          <w:rFonts w:hint="cs"/>
          <w:rtl/>
        </w:rPr>
      </w:pPr>
    </w:p>
    <w:p w14:paraId="3BD3D5F3" w14:textId="77777777" w:rsidR="00000000" w:rsidRDefault="004C51F7">
      <w:pPr>
        <w:pStyle w:val="a0"/>
        <w:rPr>
          <w:rFonts w:hint="cs"/>
          <w:rtl/>
        </w:rPr>
      </w:pPr>
      <w:r>
        <w:rPr>
          <w:rFonts w:hint="cs"/>
          <w:rtl/>
        </w:rPr>
        <w:t>לא, תדייק בעובדות, קאטר זה - - -</w:t>
      </w:r>
    </w:p>
    <w:p w14:paraId="48C39528" w14:textId="77777777" w:rsidR="00000000" w:rsidRDefault="004C51F7">
      <w:pPr>
        <w:pStyle w:val="a0"/>
        <w:rPr>
          <w:rFonts w:hint="cs"/>
          <w:rtl/>
        </w:rPr>
      </w:pPr>
    </w:p>
    <w:p w14:paraId="123DFD1F" w14:textId="77777777" w:rsidR="00000000" w:rsidRDefault="004C51F7">
      <w:pPr>
        <w:pStyle w:val="-"/>
        <w:rPr>
          <w:rtl/>
        </w:rPr>
      </w:pPr>
      <w:bookmarkStart w:id="416" w:name="FS000000464T30_12_2003_21_53_20C"/>
      <w:bookmarkEnd w:id="416"/>
      <w:r>
        <w:rPr>
          <w:rtl/>
        </w:rPr>
        <w:t>סגן שר הביטחון זאב בוים:</w:t>
      </w:r>
    </w:p>
    <w:p w14:paraId="6F243CB7" w14:textId="77777777" w:rsidR="00000000" w:rsidRDefault="004C51F7">
      <w:pPr>
        <w:pStyle w:val="a0"/>
        <w:rPr>
          <w:rtl/>
        </w:rPr>
      </w:pPr>
    </w:p>
    <w:p w14:paraId="5C3A29FF" w14:textId="77777777" w:rsidR="00000000" w:rsidRDefault="004C51F7">
      <w:pPr>
        <w:pStyle w:val="a0"/>
        <w:rPr>
          <w:rFonts w:hint="cs"/>
          <w:rtl/>
        </w:rPr>
      </w:pPr>
      <w:r>
        <w:rPr>
          <w:rFonts w:hint="cs"/>
          <w:rtl/>
        </w:rPr>
        <w:t>חבר הכנסת וילן, לעניין הזה אתה מבין טוב שדין קאטר כדין זה, דין פרוטה כדין מא</w:t>
      </w:r>
      <w:r>
        <w:rPr>
          <w:rFonts w:hint="cs"/>
          <w:rtl/>
        </w:rPr>
        <w:t xml:space="preserve">ה. </w:t>
      </w:r>
    </w:p>
    <w:p w14:paraId="3E69FCAB" w14:textId="77777777" w:rsidR="00000000" w:rsidRDefault="004C51F7">
      <w:pPr>
        <w:pStyle w:val="af0"/>
        <w:rPr>
          <w:rFonts w:hint="cs"/>
          <w:rtl/>
        </w:rPr>
      </w:pPr>
    </w:p>
    <w:p w14:paraId="030F0E95" w14:textId="77777777" w:rsidR="00000000" w:rsidRDefault="004C51F7">
      <w:pPr>
        <w:pStyle w:val="af0"/>
        <w:rPr>
          <w:rtl/>
        </w:rPr>
      </w:pPr>
      <w:r>
        <w:rPr>
          <w:rFonts w:hint="eastAsia"/>
          <w:rtl/>
        </w:rPr>
        <w:t>קולט</w:t>
      </w:r>
      <w:r>
        <w:rPr>
          <w:rtl/>
        </w:rPr>
        <w:t xml:space="preserve"> אביטל (העבודה-מימד):</w:t>
      </w:r>
    </w:p>
    <w:p w14:paraId="73AF112A" w14:textId="77777777" w:rsidR="00000000" w:rsidRDefault="004C51F7">
      <w:pPr>
        <w:pStyle w:val="a0"/>
        <w:rPr>
          <w:rFonts w:hint="cs"/>
          <w:rtl/>
        </w:rPr>
      </w:pPr>
    </w:p>
    <w:p w14:paraId="1E326A74" w14:textId="77777777" w:rsidR="00000000" w:rsidRDefault="004C51F7">
      <w:pPr>
        <w:pStyle w:val="a0"/>
        <w:rPr>
          <w:rFonts w:hint="cs"/>
          <w:rtl/>
        </w:rPr>
      </w:pPr>
      <w:r>
        <w:rPr>
          <w:rFonts w:hint="cs"/>
          <w:rtl/>
        </w:rPr>
        <w:t xml:space="preserve">זה עדיין לא מצדיק ירי. </w:t>
      </w:r>
    </w:p>
    <w:p w14:paraId="0F2AA7CE" w14:textId="77777777" w:rsidR="00000000" w:rsidRDefault="004C51F7">
      <w:pPr>
        <w:pStyle w:val="a0"/>
        <w:rPr>
          <w:rFonts w:hint="cs"/>
          <w:rtl/>
        </w:rPr>
      </w:pPr>
    </w:p>
    <w:p w14:paraId="72743E22" w14:textId="77777777" w:rsidR="00000000" w:rsidRDefault="004C51F7">
      <w:pPr>
        <w:pStyle w:val="-"/>
        <w:rPr>
          <w:rtl/>
        </w:rPr>
      </w:pPr>
      <w:bookmarkStart w:id="417" w:name="FS000000464T30_12_2003_21_11_56C"/>
      <w:bookmarkEnd w:id="417"/>
      <w:r>
        <w:rPr>
          <w:rtl/>
        </w:rPr>
        <w:t>סגן שר הביטחון זאב בוים:</w:t>
      </w:r>
    </w:p>
    <w:p w14:paraId="7080964F" w14:textId="77777777" w:rsidR="00000000" w:rsidRDefault="004C51F7">
      <w:pPr>
        <w:pStyle w:val="a0"/>
        <w:rPr>
          <w:rtl/>
        </w:rPr>
      </w:pPr>
    </w:p>
    <w:p w14:paraId="10134D90" w14:textId="77777777" w:rsidR="00000000" w:rsidRDefault="004C51F7">
      <w:pPr>
        <w:pStyle w:val="a0"/>
        <w:rPr>
          <w:rFonts w:hint="cs"/>
          <w:rtl/>
        </w:rPr>
      </w:pPr>
      <w:r>
        <w:rPr>
          <w:rFonts w:hint="cs"/>
          <w:rtl/>
        </w:rPr>
        <w:t>הפגנה נגד הגדר או נגד כל דבר אחר לא עושים בשטח צבאי סגור, לא באים בשביל להרוס את המתקן הזה. אנחנו בנינו את הגדר, אתם הייתם אלה שלחצתם על בניית הגדר. יש ביניכם כאלה שמבקשים ל</w:t>
      </w:r>
      <w:r>
        <w:rPr>
          <w:rFonts w:hint="cs"/>
          <w:rtl/>
        </w:rPr>
        <w:t xml:space="preserve">עצמם את הזכות להיות האבות המייסדים של הגדר, ואתם באים עכשיו ומגינים בדברים שלכם על אנשים שבאו להרוס את הגדר. </w:t>
      </w:r>
    </w:p>
    <w:p w14:paraId="4F934057" w14:textId="77777777" w:rsidR="00000000" w:rsidRDefault="004C51F7">
      <w:pPr>
        <w:pStyle w:val="a0"/>
        <w:rPr>
          <w:rFonts w:hint="cs"/>
          <w:rtl/>
        </w:rPr>
      </w:pPr>
    </w:p>
    <w:p w14:paraId="5F1817D4" w14:textId="77777777" w:rsidR="00000000" w:rsidRDefault="004C51F7">
      <w:pPr>
        <w:pStyle w:val="af0"/>
        <w:rPr>
          <w:rtl/>
        </w:rPr>
      </w:pPr>
      <w:r>
        <w:rPr>
          <w:rFonts w:hint="eastAsia"/>
          <w:rtl/>
        </w:rPr>
        <w:t>אבשלום</w:t>
      </w:r>
      <w:r>
        <w:rPr>
          <w:rtl/>
        </w:rPr>
        <w:t xml:space="preserve"> וילן (מרצ):</w:t>
      </w:r>
    </w:p>
    <w:p w14:paraId="3A571222" w14:textId="77777777" w:rsidR="00000000" w:rsidRDefault="004C51F7">
      <w:pPr>
        <w:pStyle w:val="a0"/>
        <w:rPr>
          <w:rFonts w:hint="cs"/>
          <w:rtl/>
        </w:rPr>
      </w:pPr>
    </w:p>
    <w:p w14:paraId="395F6E54" w14:textId="77777777" w:rsidR="00000000" w:rsidRDefault="004C51F7">
      <w:pPr>
        <w:pStyle w:val="a0"/>
        <w:rPr>
          <w:rFonts w:hint="cs"/>
          <w:rtl/>
        </w:rPr>
      </w:pPr>
      <w:r>
        <w:rPr>
          <w:rFonts w:hint="cs"/>
          <w:rtl/>
        </w:rPr>
        <w:t>השער המפורסם פתוח? - - -</w:t>
      </w:r>
    </w:p>
    <w:p w14:paraId="1D186D66" w14:textId="77777777" w:rsidR="00000000" w:rsidRDefault="004C51F7">
      <w:pPr>
        <w:pStyle w:val="a0"/>
        <w:rPr>
          <w:rFonts w:hint="cs"/>
          <w:rtl/>
        </w:rPr>
      </w:pPr>
    </w:p>
    <w:p w14:paraId="4D29B693" w14:textId="77777777" w:rsidR="00000000" w:rsidRDefault="004C51F7">
      <w:pPr>
        <w:pStyle w:val="-"/>
        <w:rPr>
          <w:rtl/>
        </w:rPr>
      </w:pPr>
      <w:bookmarkStart w:id="418" w:name="FS000000464T30_12_2003_21_12_46C"/>
      <w:bookmarkEnd w:id="418"/>
      <w:r>
        <w:rPr>
          <w:rtl/>
        </w:rPr>
        <w:t>סגן שר הביטחון זאב בוים:</w:t>
      </w:r>
    </w:p>
    <w:p w14:paraId="544DFB0B" w14:textId="77777777" w:rsidR="00000000" w:rsidRDefault="004C51F7">
      <w:pPr>
        <w:pStyle w:val="a0"/>
        <w:rPr>
          <w:rtl/>
        </w:rPr>
      </w:pPr>
    </w:p>
    <w:p w14:paraId="4EA4C670" w14:textId="77777777" w:rsidR="00000000" w:rsidRDefault="004C51F7">
      <w:pPr>
        <w:pStyle w:val="a0"/>
        <w:rPr>
          <w:rFonts w:hint="cs"/>
          <w:rtl/>
        </w:rPr>
      </w:pPr>
      <w:r>
        <w:rPr>
          <w:rFonts w:hint="cs"/>
          <w:rtl/>
        </w:rPr>
        <w:t>חבר הכנסת וילן, אל תתחכם, אל תיתמם, היתה מטרה ברורה, כמו שאני אמרתי, להפג</w:t>
      </w:r>
      <w:r>
        <w:rPr>
          <w:rFonts w:hint="cs"/>
          <w:rtl/>
        </w:rPr>
        <w:t xml:space="preserve">נה הזאת, שהיתה אלימה ופרובוקטיבית והיו לה מטרות מאוד ברורות. לידיעתך, האנשים, גם ישראלים, שם חבשו כאפיות, תלכי להסתכל עוד פעם על התמונות. </w:t>
      </w:r>
    </w:p>
    <w:p w14:paraId="225D90AE" w14:textId="77777777" w:rsidR="00000000" w:rsidRDefault="004C51F7">
      <w:pPr>
        <w:pStyle w:val="a0"/>
        <w:rPr>
          <w:rFonts w:hint="cs"/>
          <w:rtl/>
        </w:rPr>
      </w:pPr>
    </w:p>
    <w:p w14:paraId="7A841C74" w14:textId="77777777" w:rsidR="00000000" w:rsidRDefault="004C51F7">
      <w:pPr>
        <w:pStyle w:val="af0"/>
        <w:rPr>
          <w:rtl/>
        </w:rPr>
      </w:pPr>
      <w:r>
        <w:rPr>
          <w:rFonts w:hint="eastAsia"/>
          <w:rtl/>
        </w:rPr>
        <w:t>ג</w:t>
      </w:r>
      <w:r>
        <w:rPr>
          <w:rtl/>
        </w:rPr>
        <w:t>'מאל זחאלקה (בל"ד):</w:t>
      </w:r>
    </w:p>
    <w:p w14:paraId="394485A7" w14:textId="77777777" w:rsidR="00000000" w:rsidRDefault="004C51F7">
      <w:pPr>
        <w:pStyle w:val="a0"/>
        <w:rPr>
          <w:rFonts w:hint="cs"/>
          <w:rtl/>
        </w:rPr>
      </w:pPr>
    </w:p>
    <w:p w14:paraId="14C826B8" w14:textId="77777777" w:rsidR="00000000" w:rsidRDefault="004C51F7">
      <w:pPr>
        <w:pStyle w:val="a0"/>
        <w:rPr>
          <w:rFonts w:hint="cs"/>
          <w:rtl/>
        </w:rPr>
      </w:pPr>
      <w:r>
        <w:rPr>
          <w:rFonts w:hint="cs"/>
          <w:rtl/>
        </w:rPr>
        <w:t>אז מה רע בזה?</w:t>
      </w:r>
    </w:p>
    <w:p w14:paraId="5D822C85" w14:textId="77777777" w:rsidR="00000000" w:rsidRDefault="004C51F7">
      <w:pPr>
        <w:pStyle w:val="a0"/>
        <w:rPr>
          <w:rFonts w:hint="cs"/>
          <w:rtl/>
        </w:rPr>
      </w:pPr>
    </w:p>
    <w:p w14:paraId="65F2D5B0" w14:textId="77777777" w:rsidR="00000000" w:rsidRDefault="004C51F7">
      <w:pPr>
        <w:pStyle w:val="-"/>
        <w:rPr>
          <w:rtl/>
        </w:rPr>
      </w:pPr>
      <w:bookmarkStart w:id="419" w:name="FS000000464T30_12_2003_21_13_07C"/>
      <w:bookmarkEnd w:id="419"/>
      <w:r>
        <w:rPr>
          <w:rtl/>
        </w:rPr>
        <w:t>סגן שר הביטחון זאב בוים:</w:t>
      </w:r>
    </w:p>
    <w:p w14:paraId="2FFCA5F1" w14:textId="77777777" w:rsidR="00000000" w:rsidRDefault="004C51F7">
      <w:pPr>
        <w:pStyle w:val="a0"/>
        <w:rPr>
          <w:rtl/>
        </w:rPr>
      </w:pPr>
    </w:p>
    <w:p w14:paraId="0A76E2B3" w14:textId="77777777" w:rsidR="00000000" w:rsidRDefault="004C51F7">
      <w:pPr>
        <w:pStyle w:val="a0"/>
        <w:rPr>
          <w:rFonts w:hint="cs"/>
          <w:rtl/>
        </w:rPr>
      </w:pPr>
      <w:r>
        <w:rPr>
          <w:rFonts w:hint="cs"/>
          <w:rtl/>
        </w:rPr>
        <w:t>אני לא אומר שזה רע, חוץ מדבר אחד, שלא תבוא ותגיד שהחי</w:t>
      </w:r>
      <w:r>
        <w:rPr>
          <w:rFonts w:hint="cs"/>
          <w:rtl/>
        </w:rPr>
        <w:t>ילים ידעו כשהם ראו את זה שמדובר בישראלים. לגבי העובדה שצעקו שם בעברית, אני מודיע לך שאנשי הכפרים שם לפני האינתיפאדה בכל יום באו במגע עם ישראלים וסחרו והיו בתוכם. הם יודעים עברית יותר טוב מהרבה ישראלים שאני מכיר. אז צעקו שם בעברית. היה חשש גדול לחייהם של הח</w:t>
      </w:r>
      <w:r>
        <w:rPr>
          <w:rFonts w:hint="cs"/>
          <w:rtl/>
        </w:rPr>
        <w:t xml:space="preserve">יילים שמסיירים על הגדר.  </w:t>
      </w:r>
    </w:p>
    <w:p w14:paraId="0DE39FD5" w14:textId="77777777" w:rsidR="00000000" w:rsidRDefault="004C51F7">
      <w:pPr>
        <w:pStyle w:val="a0"/>
        <w:rPr>
          <w:rFonts w:hint="cs"/>
          <w:rtl/>
        </w:rPr>
      </w:pPr>
    </w:p>
    <w:p w14:paraId="707767B2" w14:textId="77777777" w:rsidR="00000000" w:rsidRDefault="004C51F7">
      <w:pPr>
        <w:pStyle w:val="af0"/>
        <w:rPr>
          <w:rtl/>
        </w:rPr>
      </w:pPr>
      <w:r>
        <w:rPr>
          <w:rFonts w:hint="eastAsia"/>
          <w:rtl/>
        </w:rPr>
        <w:t>טלב</w:t>
      </w:r>
      <w:r>
        <w:rPr>
          <w:rtl/>
        </w:rPr>
        <w:t xml:space="preserve"> אלסאנע (רע"ם):</w:t>
      </w:r>
    </w:p>
    <w:p w14:paraId="2FD21625" w14:textId="77777777" w:rsidR="00000000" w:rsidRDefault="004C51F7">
      <w:pPr>
        <w:pStyle w:val="a0"/>
        <w:rPr>
          <w:rFonts w:hint="cs"/>
          <w:rtl/>
        </w:rPr>
      </w:pPr>
    </w:p>
    <w:p w14:paraId="29A8544C" w14:textId="77777777" w:rsidR="00000000" w:rsidRDefault="004C51F7">
      <w:pPr>
        <w:pStyle w:val="a0"/>
        <w:rPr>
          <w:rFonts w:hint="cs"/>
          <w:rtl/>
        </w:rPr>
      </w:pPr>
      <w:r>
        <w:rPr>
          <w:rFonts w:hint="cs"/>
          <w:rtl/>
        </w:rPr>
        <w:t xml:space="preserve">זאת פורענות וגזענות. </w:t>
      </w:r>
    </w:p>
    <w:p w14:paraId="39B6ACB2" w14:textId="77777777" w:rsidR="00000000" w:rsidRDefault="004C51F7">
      <w:pPr>
        <w:pStyle w:val="a0"/>
        <w:rPr>
          <w:rFonts w:hint="cs"/>
          <w:rtl/>
        </w:rPr>
      </w:pPr>
    </w:p>
    <w:p w14:paraId="300BEE46" w14:textId="77777777" w:rsidR="00000000" w:rsidRDefault="004C51F7">
      <w:pPr>
        <w:pStyle w:val="af0"/>
        <w:rPr>
          <w:rtl/>
        </w:rPr>
      </w:pPr>
      <w:bookmarkStart w:id="420" w:name="FS000000464T30_12_2003_21_13_28C"/>
      <w:bookmarkEnd w:id="420"/>
      <w:r>
        <w:rPr>
          <w:rFonts w:hint="eastAsia"/>
          <w:rtl/>
        </w:rPr>
        <w:t>עסאם</w:t>
      </w:r>
      <w:r>
        <w:rPr>
          <w:rtl/>
        </w:rPr>
        <w:t xml:space="preserve"> מח'ול (חד"ש-תע"ל):</w:t>
      </w:r>
    </w:p>
    <w:p w14:paraId="54C0C374" w14:textId="77777777" w:rsidR="00000000" w:rsidRDefault="004C51F7">
      <w:pPr>
        <w:pStyle w:val="a0"/>
        <w:rPr>
          <w:rFonts w:hint="cs"/>
          <w:rtl/>
        </w:rPr>
      </w:pPr>
    </w:p>
    <w:p w14:paraId="021712AF" w14:textId="77777777" w:rsidR="00000000" w:rsidRDefault="004C51F7">
      <w:pPr>
        <w:pStyle w:val="a0"/>
        <w:rPr>
          <w:rFonts w:hint="cs"/>
          <w:rtl/>
        </w:rPr>
      </w:pPr>
      <w:r>
        <w:rPr>
          <w:rFonts w:hint="cs"/>
          <w:rtl/>
        </w:rPr>
        <w:t>חבשו כאפייה, איך הם מזלזלים בביטחון המדינה...</w:t>
      </w:r>
    </w:p>
    <w:p w14:paraId="4A34795F" w14:textId="77777777" w:rsidR="00000000" w:rsidRDefault="004C51F7">
      <w:pPr>
        <w:pStyle w:val="a0"/>
        <w:rPr>
          <w:rFonts w:hint="cs"/>
          <w:rtl/>
        </w:rPr>
      </w:pPr>
    </w:p>
    <w:p w14:paraId="5A211B63" w14:textId="77777777" w:rsidR="00000000" w:rsidRDefault="004C51F7">
      <w:pPr>
        <w:pStyle w:val="af0"/>
        <w:rPr>
          <w:rtl/>
        </w:rPr>
      </w:pPr>
      <w:r>
        <w:rPr>
          <w:rFonts w:hint="eastAsia"/>
          <w:rtl/>
        </w:rPr>
        <w:t>שאול</w:t>
      </w:r>
      <w:r>
        <w:rPr>
          <w:rtl/>
        </w:rPr>
        <w:t xml:space="preserve"> יהלום (מפד"ל):</w:t>
      </w:r>
    </w:p>
    <w:p w14:paraId="432488B2" w14:textId="77777777" w:rsidR="00000000" w:rsidRDefault="004C51F7">
      <w:pPr>
        <w:pStyle w:val="a0"/>
        <w:rPr>
          <w:rFonts w:hint="cs"/>
          <w:rtl/>
        </w:rPr>
      </w:pPr>
    </w:p>
    <w:p w14:paraId="6B9CE56F" w14:textId="77777777" w:rsidR="00000000" w:rsidRDefault="004C51F7">
      <w:pPr>
        <w:pStyle w:val="a0"/>
        <w:rPr>
          <w:rFonts w:hint="cs"/>
          <w:rtl/>
        </w:rPr>
      </w:pPr>
      <w:r>
        <w:rPr>
          <w:rFonts w:hint="cs"/>
          <w:rtl/>
        </w:rPr>
        <w:t>מה זאת התמימות הזאת?</w:t>
      </w:r>
    </w:p>
    <w:p w14:paraId="7D1ACC2E" w14:textId="77777777" w:rsidR="00000000" w:rsidRDefault="004C51F7">
      <w:pPr>
        <w:pStyle w:val="a0"/>
        <w:rPr>
          <w:rFonts w:hint="cs"/>
          <w:rtl/>
        </w:rPr>
      </w:pPr>
    </w:p>
    <w:p w14:paraId="08180078" w14:textId="77777777" w:rsidR="00000000" w:rsidRDefault="004C51F7">
      <w:pPr>
        <w:pStyle w:val="af0"/>
        <w:rPr>
          <w:rtl/>
        </w:rPr>
      </w:pPr>
      <w:r>
        <w:rPr>
          <w:rFonts w:hint="eastAsia"/>
          <w:rtl/>
        </w:rPr>
        <w:t>ג</w:t>
      </w:r>
      <w:r>
        <w:rPr>
          <w:rtl/>
        </w:rPr>
        <w:t>'מאל זחאלקה (בל"ד):</w:t>
      </w:r>
    </w:p>
    <w:p w14:paraId="1BD6A388" w14:textId="77777777" w:rsidR="00000000" w:rsidRDefault="004C51F7">
      <w:pPr>
        <w:pStyle w:val="a0"/>
        <w:rPr>
          <w:rFonts w:hint="cs"/>
          <w:rtl/>
        </w:rPr>
      </w:pPr>
    </w:p>
    <w:p w14:paraId="144C6B21" w14:textId="77777777" w:rsidR="00000000" w:rsidRDefault="004C51F7">
      <w:pPr>
        <w:pStyle w:val="a0"/>
        <w:rPr>
          <w:rFonts w:hint="cs"/>
          <w:rtl/>
        </w:rPr>
      </w:pPr>
      <w:r>
        <w:rPr>
          <w:rFonts w:hint="cs"/>
          <w:rtl/>
        </w:rPr>
        <w:t xml:space="preserve">זאת הוראה לרצח. </w:t>
      </w:r>
    </w:p>
    <w:p w14:paraId="52B698D8" w14:textId="77777777" w:rsidR="00000000" w:rsidRDefault="004C51F7">
      <w:pPr>
        <w:pStyle w:val="a0"/>
        <w:rPr>
          <w:rFonts w:hint="cs"/>
          <w:rtl/>
        </w:rPr>
      </w:pPr>
    </w:p>
    <w:p w14:paraId="421277BA" w14:textId="77777777" w:rsidR="00000000" w:rsidRDefault="004C51F7">
      <w:pPr>
        <w:pStyle w:val="-"/>
        <w:rPr>
          <w:rtl/>
        </w:rPr>
      </w:pPr>
      <w:bookmarkStart w:id="421" w:name="FS000000464T30_12_2003_21_14_15C"/>
      <w:bookmarkEnd w:id="421"/>
      <w:r>
        <w:rPr>
          <w:rtl/>
        </w:rPr>
        <w:t>סגן שר הביטחון זאב בוים:</w:t>
      </w:r>
    </w:p>
    <w:p w14:paraId="5987EB91" w14:textId="77777777" w:rsidR="00000000" w:rsidRDefault="004C51F7">
      <w:pPr>
        <w:pStyle w:val="a0"/>
        <w:rPr>
          <w:rtl/>
        </w:rPr>
      </w:pPr>
    </w:p>
    <w:p w14:paraId="4E650114" w14:textId="77777777" w:rsidR="00000000" w:rsidRDefault="004C51F7">
      <w:pPr>
        <w:pStyle w:val="a0"/>
        <w:rPr>
          <w:rFonts w:hint="cs"/>
          <w:rtl/>
        </w:rPr>
      </w:pPr>
      <w:r>
        <w:rPr>
          <w:rFonts w:hint="cs"/>
          <w:rtl/>
        </w:rPr>
        <w:t>אני ר</w:t>
      </w:r>
      <w:r>
        <w:rPr>
          <w:rFonts w:hint="cs"/>
          <w:rtl/>
        </w:rPr>
        <w:t>וצה להמשיך. גיל נעמתי שנפגע - - -</w:t>
      </w:r>
    </w:p>
    <w:p w14:paraId="13E72938" w14:textId="77777777" w:rsidR="00000000" w:rsidRDefault="004C51F7">
      <w:pPr>
        <w:pStyle w:val="a0"/>
        <w:rPr>
          <w:rFonts w:hint="cs"/>
          <w:rtl/>
        </w:rPr>
      </w:pPr>
    </w:p>
    <w:p w14:paraId="262511BA" w14:textId="77777777" w:rsidR="00000000" w:rsidRDefault="004C51F7">
      <w:pPr>
        <w:pStyle w:val="af0"/>
        <w:rPr>
          <w:rtl/>
        </w:rPr>
      </w:pPr>
      <w:r>
        <w:rPr>
          <w:rFonts w:hint="eastAsia"/>
          <w:rtl/>
        </w:rPr>
        <w:t>ג</w:t>
      </w:r>
      <w:r>
        <w:rPr>
          <w:rtl/>
        </w:rPr>
        <w:t>'מאל זחאלקה (בל"ד):</w:t>
      </w:r>
    </w:p>
    <w:p w14:paraId="7725D1E0" w14:textId="77777777" w:rsidR="00000000" w:rsidRDefault="004C51F7">
      <w:pPr>
        <w:pStyle w:val="a0"/>
        <w:rPr>
          <w:rFonts w:hint="cs"/>
          <w:rtl/>
        </w:rPr>
      </w:pPr>
    </w:p>
    <w:p w14:paraId="00F17F41" w14:textId="77777777" w:rsidR="00000000" w:rsidRDefault="004C51F7">
      <w:pPr>
        <w:pStyle w:val="a0"/>
        <w:rPr>
          <w:rFonts w:hint="cs"/>
          <w:rtl/>
        </w:rPr>
      </w:pPr>
      <w:r>
        <w:rPr>
          <w:rFonts w:hint="cs"/>
          <w:rtl/>
        </w:rPr>
        <w:t>- - -</w:t>
      </w:r>
    </w:p>
    <w:p w14:paraId="4BABA446" w14:textId="77777777" w:rsidR="00000000" w:rsidRDefault="004C51F7">
      <w:pPr>
        <w:pStyle w:val="a0"/>
        <w:rPr>
          <w:rFonts w:hint="cs"/>
          <w:rtl/>
        </w:rPr>
      </w:pPr>
    </w:p>
    <w:p w14:paraId="12C9EC19" w14:textId="77777777" w:rsidR="00000000" w:rsidRDefault="004C51F7">
      <w:pPr>
        <w:pStyle w:val="af0"/>
        <w:rPr>
          <w:rtl/>
        </w:rPr>
      </w:pPr>
      <w:r>
        <w:rPr>
          <w:rFonts w:hint="eastAsia"/>
          <w:rtl/>
        </w:rPr>
        <w:t>שאול</w:t>
      </w:r>
      <w:r>
        <w:rPr>
          <w:rtl/>
        </w:rPr>
        <w:t xml:space="preserve"> יהלום (מפד"ל):</w:t>
      </w:r>
    </w:p>
    <w:p w14:paraId="677331C7" w14:textId="77777777" w:rsidR="00000000" w:rsidRDefault="004C51F7">
      <w:pPr>
        <w:pStyle w:val="a0"/>
        <w:rPr>
          <w:rFonts w:hint="cs"/>
          <w:rtl/>
        </w:rPr>
      </w:pPr>
    </w:p>
    <w:p w14:paraId="4949900F" w14:textId="77777777" w:rsidR="00000000" w:rsidRDefault="004C51F7">
      <w:pPr>
        <w:pStyle w:val="a0"/>
        <w:rPr>
          <w:rFonts w:hint="cs"/>
          <w:rtl/>
        </w:rPr>
      </w:pPr>
      <w:r>
        <w:rPr>
          <w:rFonts w:hint="cs"/>
          <w:rtl/>
        </w:rPr>
        <w:t>- - -</w:t>
      </w:r>
    </w:p>
    <w:p w14:paraId="26287774" w14:textId="77777777" w:rsidR="00000000" w:rsidRDefault="004C51F7">
      <w:pPr>
        <w:pStyle w:val="a0"/>
        <w:rPr>
          <w:rFonts w:hint="cs"/>
          <w:rtl/>
        </w:rPr>
      </w:pPr>
    </w:p>
    <w:p w14:paraId="797B551C" w14:textId="77777777" w:rsidR="00000000" w:rsidRDefault="004C51F7">
      <w:pPr>
        <w:pStyle w:val="-"/>
        <w:rPr>
          <w:rtl/>
        </w:rPr>
      </w:pPr>
      <w:bookmarkStart w:id="422" w:name="FS000000464T30_12_2003_22_01_49C"/>
      <w:bookmarkEnd w:id="422"/>
      <w:r>
        <w:rPr>
          <w:rtl/>
        </w:rPr>
        <w:t>סגן שר הביטחון זאב בוים:</w:t>
      </w:r>
    </w:p>
    <w:p w14:paraId="0B7D0750" w14:textId="77777777" w:rsidR="00000000" w:rsidRDefault="004C51F7">
      <w:pPr>
        <w:pStyle w:val="a0"/>
        <w:rPr>
          <w:rtl/>
        </w:rPr>
      </w:pPr>
    </w:p>
    <w:p w14:paraId="568E5084" w14:textId="77777777" w:rsidR="00000000" w:rsidRDefault="004C51F7">
      <w:pPr>
        <w:pStyle w:val="a0"/>
        <w:rPr>
          <w:rFonts w:hint="cs"/>
          <w:rtl/>
        </w:rPr>
      </w:pPr>
      <w:r>
        <w:rPr>
          <w:rFonts w:hint="cs"/>
          <w:rtl/>
        </w:rPr>
        <w:t>לא, חבר הכנסת זחאלקה, ההבדל הוא שבאים רעולי פנים, אתה מבין? כבר היו לנו ניסיונות עם מחבלים רעולי פנים, שבמקומות מעבר פתוחים, השתמשו במקומו</w:t>
      </w:r>
      <w:r>
        <w:rPr>
          <w:rFonts w:hint="cs"/>
          <w:rtl/>
        </w:rPr>
        <w:t xml:space="preserve">ת האלה כדי להתפוצץ, כדי להעביר בדברים הכי תמימים, באמבולנסים, מחבלים ואמצעי לחימה. אתכם זה לא מעניין. את זה האנשים פה צריכים לדעת. </w:t>
      </w:r>
    </w:p>
    <w:p w14:paraId="2CB3CA98" w14:textId="77777777" w:rsidR="00000000" w:rsidRDefault="004C51F7">
      <w:pPr>
        <w:pStyle w:val="a0"/>
        <w:rPr>
          <w:rFonts w:hint="cs"/>
          <w:rtl/>
        </w:rPr>
      </w:pPr>
    </w:p>
    <w:p w14:paraId="086FFF9D" w14:textId="77777777" w:rsidR="00000000" w:rsidRDefault="004C51F7">
      <w:pPr>
        <w:pStyle w:val="af0"/>
        <w:rPr>
          <w:rtl/>
        </w:rPr>
      </w:pPr>
      <w:r>
        <w:rPr>
          <w:rFonts w:hint="eastAsia"/>
          <w:rtl/>
        </w:rPr>
        <w:t>עסאם</w:t>
      </w:r>
      <w:r>
        <w:rPr>
          <w:rtl/>
        </w:rPr>
        <w:t xml:space="preserve"> מח'ול (חד"ש-תע"ל):</w:t>
      </w:r>
    </w:p>
    <w:p w14:paraId="4BADEE12" w14:textId="77777777" w:rsidR="00000000" w:rsidRDefault="004C51F7">
      <w:pPr>
        <w:pStyle w:val="a0"/>
        <w:rPr>
          <w:rFonts w:hint="cs"/>
          <w:rtl/>
        </w:rPr>
      </w:pPr>
    </w:p>
    <w:p w14:paraId="6A92FFAE" w14:textId="77777777" w:rsidR="00000000" w:rsidRDefault="004C51F7">
      <w:pPr>
        <w:pStyle w:val="a0"/>
        <w:rPr>
          <w:rFonts w:hint="cs"/>
          <w:rtl/>
        </w:rPr>
      </w:pPr>
      <w:r>
        <w:rPr>
          <w:rFonts w:hint="cs"/>
          <w:rtl/>
        </w:rPr>
        <w:t>שקרים - - -</w:t>
      </w:r>
    </w:p>
    <w:p w14:paraId="24679991" w14:textId="77777777" w:rsidR="00000000" w:rsidRDefault="004C51F7">
      <w:pPr>
        <w:pStyle w:val="a0"/>
        <w:rPr>
          <w:rFonts w:hint="cs"/>
          <w:rtl/>
        </w:rPr>
      </w:pPr>
    </w:p>
    <w:p w14:paraId="357B23F9" w14:textId="77777777" w:rsidR="00000000" w:rsidRDefault="004C51F7">
      <w:pPr>
        <w:pStyle w:val="af0"/>
        <w:rPr>
          <w:rtl/>
        </w:rPr>
      </w:pPr>
      <w:r>
        <w:rPr>
          <w:rFonts w:hint="eastAsia"/>
          <w:rtl/>
        </w:rPr>
        <w:t>אבשלום</w:t>
      </w:r>
      <w:r>
        <w:rPr>
          <w:rtl/>
        </w:rPr>
        <w:t xml:space="preserve"> וילן (מרצ):</w:t>
      </w:r>
    </w:p>
    <w:p w14:paraId="501FC832" w14:textId="77777777" w:rsidR="00000000" w:rsidRDefault="004C51F7">
      <w:pPr>
        <w:pStyle w:val="a0"/>
        <w:rPr>
          <w:rFonts w:hint="cs"/>
          <w:rtl/>
        </w:rPr>
      </w:pPr>
    </w:p>
    <w:p w14:paraId="6E4FFD9A" w14:textId="77777777" w:rsidR="00000000" w:rsidRDefault="004C51F7">
      <w:pPr>
        <w:pStyle w:val="a0"/>
        <w:rPr>
          <w:rFonts w:hint="cs"/>
          <w:rtl/>
        </w:rPr>
      </w:pPr>
      <w:r>
        <w:rPr>
          <w:rFonts w:hint="cs"/>
          <w:rtl/>
        </w:rPr>
        <w:t xml:space="preserve">הם לא היו רעולי פנים. </w:t>
      </w:r>
    </w:p>
    <w:p w14:paraId="0DC0FC2D" w14:textId="77777777" w:rsidR="00000000" w:rsidRDefault="004C51F7">
      <w:pPr>
        <w:pStyle w:val="a0"/>
        <w:rPr>
          <w:rFonts w:hint="cs"/>
          <w:rtl/>
        </w:rPr>
      </w:pPr>
    </w:p>
    <w:p w14:paraId="3F970E4F" w14:textId="77777777" w:rsidR="00000000" w:rsidRDefault="004C51F7">
      <w:pPr>
        <w:pStyle w:val="af0"/>
        <w:rPr>
          <w:rtl/>
        </w:rPr>
      </w:pPr>
      <w:r>
        <w:rPr>
          <w:rFonts w:hint="eastAsia"/>
          <w:rtl/>
        </w:rPr>
        <w:t>שאול</w:t>
      </w:r>
      <w:r>
        <w:rPr>
          <w:rtl/>
        </w:rPr>
        <w:t xml:space="preserve"> יהלום (מפד"ל):</w:t>
      </w:r>
    </w:p>
    <w:p w14:paraId="210CBCE0" w14:textId="77777777" w:rsidR="00000000" w:rsidRDefault="004C51F7">
      <w:pPr>
        <w:pStyle w:val="a0"/>
        <w:rPr>
          <w:rFonts w:hint="cs"/>
          <w:rtl/>
        </w:rPr>
      </w:pPr>
    </w:p>
    <w:p w14:paraId="00B69E7E" w14:textId="77777777" w:rsidR="00000000" w:rsidRDefault="004C51F7">
      <w:pPr>
        <w:pStyle w:val="a0"/>
        <w:rPr>
          <w:rFonts w:hint="cs"/>
          <w:rtl/>
        </w:rPr>
      </w:pPr>
      <w:r>
        <w:rPr>
          <w:rFonts w:hint="cs"/>
          <w:rtl/>
        </w:rPr>
        <w:t xml:space="preserve">הם היו רעולי פנים. </w:t>
      </w:r>
    </w:p>
    <w:p w14:paraId="78EAF554" w14:textId="77777777" w:rsidR="00000000" w:rsidRDefault="004C51F7">
      <w:pPr>
        <w:pStyle w:val="a0"/>
        <w:rPr>
          <w:rFonts w:hint="cs"/>
          <w:rtl/>
        </w:rPr>
      </w:pPr>
    </w:p>
    <w:p w14:paraId="68D28223" w14:textId="77777777" w:rsidR="00000000" w:rsidRDefault="004C51F7">
      <w:pPr>
        <w:pStyle w:val="-"/>
        <w:rPr>
          <w:rtl/>
        </w:rPr>
      </w:pPr>
      <w:bookmarkStart w:id="423" w:name="FS000000464T30_12_2003_21_14_58C"/>
      <w:bookmarkEnd w:id="423"/>
      <w:r>
        <w:rPr>
          <w:rtl/>
        </w:rPr>
        <w:t>סגן שר הביטחון זאב בוים:</w:t>
      </w:r>
    </w:p>
    <w:p w14:paraId="6ED7705F" w14:textId="77777777" w:rsidR="00000000" w:rsidRDefault="004C51F7">
      <w:pPr>
        <w:pStyle w:val="a0"/>
        <w:rPr>
          <w:rtl/>
        </w:rPr>
      </w:pPr>
    </w:p>
    <w:p w14:paraId="59FEEFC9" w14:textId="77777777" w:rsidR="00000000" w:rsidRDefault="004C51F7">
      <w:pPr>
        <w:pStyle w:val="a0"/>
        <w:rPr>
          <w:rFonts w:hint="cs"/>
          <w:rtl/>
        </w:rPr>
      </w:pPr>
      <w:r>
        <w:rPr>
          <w:rFonts w:hint="cs"/>
          <w:rtl/>
        </w:rPr>
        <w:t>חבר הכנסת אבו וילן, רעולי פנים מכוסים חלק בבגד, חלק בכאפיות מסביב לצוואר. אני רק רוצה לומר לך, שחיילים שנמצאים שם ונקלעים להפגנה שהם לא יודעים שהיא קיימת, על רקע ההסתערות על הגדר והאלימות והניסיון לחבל, הם יכולים לחשוב שיש פה סכנ</w:t>
      </w:r>
      <w:r>
        <w:rPr>
          <w:rFonts w:hint="cs"/>
          <w:rtl/>
        </w:rPr>
        <w:t xml:space="preserve">ה גדולה. </w:t>
      </w:r>
    </w:p>
    <w:p w14:paraId="2441D4DA" w14:textId="77777777" w:rsidR="00000000" w:rsidRDefault="004C51F7">
      <w:pPr>
        <w:pStyle w:val="a0"/>
        <w:rPr>
          <w:rFonts w:hint="cs"/>
          <w:rtl/>
        </w:rPr>
      </w:pPr>
    </w:p>
    <w:p w14:paraId="0C8F7914" w14:textId="77777777" w:rsidR="00000000" w:rsidRDefault="004C51F7">
      <w:pPr>
        <w:pStyle w:val="af0"/>
        <w:rPr>
          <w:rtl/>
        </w:rPr>
      </w:pPr>
      <w:r>
        <w:rPr>
          <w:rFonts w:hint="eastAsia"/>
          <w:rtl/>
        </w:rPr>
        <w:t>שאול</w:t>
      </w:r>
      <w:r>
        <w:rPr>
          <w:rtl/>
        </w:rPr>
        <w:t xml:space="preserve"> יהלום (מפד"ל):</w:t>
      </w:r>
    </w:p>
    <w:p w14:paraId="7724AB7C" w14:textId="77777777" w:rsidR="00000000" w:rsidRDefault="004C51F7">
      <w:pPr>
        <w:pStyle w:val="a0"/>
        <w:rPr>
          <w:rFonts w:hint="cs"/>
          <w:rtl/>
        </w:rPr>
      </w:pPr>
    </w:p>
    <w:p w14:paraId="54D3AF3A" w14:textId="77777777" w:rsidR="00000000" w:rsidRDefault="004C51F7">
      <w:pPr>
        <w:pStyle w:val="a0"/>
        <w:rPr>
          <w:rFonts w:hint="cs"/>
          <w:rtl/>
        </w:rPr>
      </w:pPr>
      <w:r>
        <w:rPr>
          <w:rFonts w:hint="cs"/>
          <w:rtl/>
        </w:rPr>
        <w:t xml:space="preserve">חייבים לחשוב, לא יכולים לחשוב. </w:t>
      </w:r>
    </w:p>
    <w:p w14:paraId="57F63596" w14:textId="77777777" w:rsidR="00000000" w:rsidRDefault="004C51F7">
      <w:pPr>
        <w:pStyle w:val="a0"/>
        <w:rPr>
          <w:rFonts w:hint="cs"/>
          <w:rtl/>
        </w:rPr>
      </w:pPr>
    </w:p>
    <w:p w14:paraId="1B729C74" w14:textId="77777777" w:rsidR="00000000" w:rsidRDefault="004C51F7">
      <w:pPr>
        <w:pStyle w:val="-"/>
        <w:rPr>
          <w:rtl/>
        </w:rPr>
      </w:pPr>
      <w:bookmarkStart w:id="424" w:name="FS000000464T30_12_2003_22_03_41C"/>
      <w:bookmarkEnd w:id="424"/>
      <w:r>
        <w:rPr>
          <w:rtl/>
        </w:rPr>
        <w:t>סגן שר הביטחון זאב בוים:</w:t>
      </w:r>
    </w:p>
    <w:p w14:paraId="16E8C345" w14:textId="77777777" w:rsidR="00000000" w:rsidRDefault="004C51F7">
      <w:pPr>
        <w:pStyle w:val="a0"/>
        <w:rPr>
          <w:rtl/>
        </w:rPr>
      </w:pPr>
    </w:p>
    <w:p w14:paraId="7A97D939" w14:textId="77777777" w:rsidR="00000000" w:rsidRDefault="004C51F7">
      <w:pPr>
        <w:pStyle w:val="a0"/>
        <w:rPr>
          <w:rFonts w:hint="cs"/>
          <w:rtl/>
        </w:rPr>
      </w:pPr>
      <w:r>
        <w:rPr>
          <w:rFonts w:hint="cs"/>
          <w:rtl/>
        </w:rPr>
        <w:t xml:space="preserve">לא, את זה אני אומר לחברת הכנסת אביטל, שמפקפקת בעניין הזה. לא היית שם, אף פעם לא הרגשת את זה, ואת באה בטענות לחיילים. </w:t>
      </w:r>
    </w:p>
    <w:p w14:paraId="2E755186" w14:textId="77777777" w:rsidR="00000000" w:rsidRDefault="004C51F7">
      <w:pPr>
        <w:pStyle w:val="af0"/>
        <w:rPr>
          <w:rFonts w:hint="cs"/>
          <w:rtl/>
        </w:rPr>
      </w:pPr>
    </w:p>
    <w:p w14:paraId="65C55838" w14:textId="77777777" w:rsidR="00000000" w:rsidRDefault="004C51F7">
      <w:pPr>
        <w:pStyle w:val="af0"/>
        <w:rPr>
          <w:rtl/>
        </w:rPr>
      </w:pPr>
      <w:r>
        <w:rPr>
          <w:rFonts w:hint="eastAsia"/>
          <w:rtl/>
        </w:rPr>
        <w:t>אבשלום</w:t>
      </w:r>
      <w:r>
        <w:rPr>
          <w:rtl/>
        </w:rPr>
        <w:t xml:space="preserve"> וילן (מרצ):</w:t>
      </w:r>
    </w:p>
    <w:p w14:paraId="5ED654AD" w14:textId="77777777" w:rsidR="00000000" w:rsidRDefault="004C51F7">
      <w:pPr>
        <w:pStyle w:val="a0"/>
        <w:rPr>
          <w:rFonts w:hint="cs"/>
          <w:rtl/>
        </w:rPr>
      </w:pPr>
    </w:p>
    <w:p w14:paraId="5F7B661C" w14:textId="77777777" w:rsidR="00000000" w:rsidRDefault="004C51F7">
      <w:pPr>
        <w:pStyle w:val="a0"/>
        <w:rPr>
          <w:rFonts w:hint="cs"/>
          <w:rtl/>
        </w:rPr>
      </w:pPr>
      <w:r>
        <w:rPr>
          <w:rFonts w:hint="cs"/>
          <w:rtl/>
        </w:rPr>
        <w:t>לפי חקירת מצ"ח, 45 דקות קו</w:t>
      </w:r>
      <w:r>
        <w:rPr>
          <w:rFonts w:hint="cs"/>
          <w:rtl/>
        </w:rPr>
        <w:t>דם - - -</w:t>
      </w:r>
    </w:p>
    <w:p w14:paraId="1C092447" w14:textId="77777777" w:rsidR="00000000" w:rsidRDefault="004C51F7">
      <w:pPr>
        <w:pStyle w:val="a0"/>
        <w:rPr>
          <w:rFonts w:hint="cs"/>
          <w:rtl/>
        </w:rPr>
      </w:pPr>
    </w:p>
    <w:p w14:paraId="25C1850C" w14:textId="77777777" w:rsidR="00000000" w:rsidRDefault="004C51F7">
      <w:pPr>
        <w:pStyle w:val="-"/>
        <w:rPr>
          <w:rtl/>
        </w:rPr>
      </w:pPr>
      <w:bookmarkStart w:id="425" w:name="FS000000464T30_12_2003_22_04_27C"/>
      <w:bookmarkEnd w:id="425"/>
      <w:r>
        <w:rPr>
          <w:rtl/>
        </w:rPr>
        <w:t>סגן שר הביטחון זאב בוים:</w:t>
      </w:r>
    </w:p>
    <w:p w14:paraId="0C19DB41" w14:textId="77777777" w:rsidR="00000000" w:rsidRDefault="004C51F7">
      <w:pPr>
        <w:pStyle w:val="a0"/>
        <w:rPr>
          <w:rtl/>
        </w:rPr>
      </w:pPr>
    </w:p>
    <w:p w14:paraId="56FD0170" w14:textId="77777777" w:rsidR="00000000" w:rsidRDefault="004C51F7">
      <w:pPr>
        <w:pStyle w:val="a0"/>
        <w:rPr>
          <w:rFonts w:hint="cs"/>
          <w:rtl/>
        </w:rPr>
      </w:pPr>
      <w:r>
        <w:rPr>
          <w:rFonts w:hint="cs"/>
          <w:rtl/>
        </w:rPr>
        <w:t xml:space="preserve">חקירה זה אחד הדברים. לפני החקירה אתם כבר חקרתם, אתם כבר שפטתם, ואתם מוציאים כבר את גזר-הדין, זה עניין. אבל מה אני אומר? חכו לחקירה. </w:t>
      </w:r>
    </w:p>
    <w:p w14:paraId="432D01B3" w14:textId="77777777" w:rsidR="00000000" w:rsidRDefault="004C51F7">
      <w:pPr>
        <w:pStyle w:val="a0"/>
        <w:rPr>
          <w:rFonts w:hint="cs"/>
          <w:rtl/>
        </w:rPr>
      </w:pPr>
    </w:p>
    <w:p w14:paraId="30A70BF7" w14:textId="77777777" w:rsidR="00000000" w:rsidRDefault="004C51F7">
      <w:pPr>
        <w:pStyle w:val="af0"/>
        <w:rPr>
          <w:rtl/>
        </w:rPr>
      </w:pPr>
      <w:r>
        <w:rPr>
          <w:rFonts w:hint="eastAsia"/>
          <w:rtl/>
        </w:rPr>
        <w:t>קריאה</w:t>
      </w:r>
      <w:r>
        <w:rPr>
          <w:rtl/>
        </w:rPr>
        <w:t>:</w:t>
      </w:r>
    </w:p>
    <w:p w14:paraId="1382D7B4" w14:textId="77777777" w:rsidR="00000000" w:rsidRDefault="004C51F7">
      <w:pPr>
        <w:pStyle w:val="a0"/>
        <w:rPr>
          <w:rFonts w:hint="cs"/>
          <w:rtl/>
        </w:rPr>
      </w:pPr>
    </w:p>
    <w:p w14:paraId="1D99C71F" w14:textId="77777777" w:rsidR="00000000" w:rsidRDefault="004C51F7">
      <w:pPr>
        <w:pStyle w:val="a0"/>
        <w:rPr>
          <w:rFonts w:hint="cs"/>
          <w:rtl/>
        </w:rPr>
      </w:pPr>
      <w:r>
        <w:rPr>
          <w:rFonts w:hint="cs"/>
          <w:rtl/>
        </w:rPr>
        <w:t xml:space="preserve">זה המקורות שלך הודיעו. </w:t>
      </w:r>
    </w:p>
    <w:p w14:paraId="2F78A29D" w14:textId="77777777" w:rsidR="00000000" w:rsidRDefault="004C51F7">
      <w:pPr>
        <w:pStyle w:val="a0"/>
        <w:rPr>
          <w:rFonts w:hint="cs"/>
          <w:rtl/>
        </w:rPr>
      </w:pPr>
    </w:p>
    <w:p w14:paraId="42033D46" w14:textId="77777777" w:rsidR="00000000" w:rsidRDefault="004C51F7">
      <w:pPr>
        <w:pStyle w:val="-"/>
        <w:rPr>
          <w:rtl/>
        </w:rPr>
      </w:pPr>
      <w:bookmarkStart w:id="426" w:name="FS000000464T30_12_2003_21_15_57C"/>
      <w:bookmarkEnd w:id="426"/>
      <w:r>
        <w:rPr>
          <w:rtl/>
        </w:rPr>
        <w:t>סגן שר הביטחון זאב בוים:</w:t>
      </w:r>
    </w:p>
    <w:p w14:paraId="115270E9" w14:textId="77777777" w:rsidR="00000000" w:rsidRDefault="004C51F7">
      <w:pPr>
        <w:pStyle w:val="a0"/>
        <w:rPr>
          <w:rtl/>
        </w:rPr>
      </w:pPr>
    </w:p>
    <w:p w14:paraId="22C26341" w14:textId="77777777" w:rsidR="00000000" w:rsidRDefault="004C51F7">
      <w:pPr>
        <w:pStyle w:val="a0"/>
        <w:rPr>
          <w:rFonts w:hint="cs"/>
          <w:rtl/>
        </w:rPr>
      </w:pPr>
      <w:r>
        <w:rPr>
          <w:rFonts w:hint="cs"/>
          <w:rtl/>
        </w:rPr>
        <w:t>על המקום מפקד פיקוד מרכז מי</w:t>
      </w:r>
      <w:r>
        <w:rPr>
          <w:rFonts w:hint="cs"/>
          <w:rtl/>
        </w:rPr>
        <w:t xml:space="preserve">נה בודק. חברת הכנסת אביטל, אז פעם אחת את מטילה ספק במהימנות החקירה, את לא מוכנה לחכות לה, ואת אומרת שצריך להקים ועדת חקירה חיצונית, אבל את פסק-הדין את כבר נותנת. </w:t>
      </w:r>
    </w:p>
    <w:p w14:paraId="16666877" w14:textId="77777777" w:rsidR="00000000" w:rsidRDefault="004C51F7">
      <w:pPr>
        <w:pStyle w:val="a0"/>
        <w:rPr>
          <w:rFonts w:hint="cs"/>
          <w:rtl/>
        </w:rPr>
      </w:pPr>
    </w:p>
    <w:p w14:paraId="71C26B61" w14:textId="77777777" w:rsidR="00000000" w:rsidRDefault="004C51F7">
      <w:pPr>
        <w:pStyle w:val="af0"/>
        <w:rPr>
          <w:rtl/>
        </w:rPr>
      </w:pPr>
      <w:r>
        <w:rPr>
          <w:rFonts w:hint="eastAsia"/>
          <w:rtl/>
        </w:rPr>
        <w:t>אבשלום</w:t>
      </w:r>
      <w:r>
        <w:rPr>
          <w:rtl/>
        </w:rPr>
        <w:t xml:space="preserve"> וילן (מרצ):</w:t>
      </w:r>
    </w:p>
    <w:p w14:paraId="4A9E5363" w14:textId="77777777" w:rsidR="00000000" w:rsidRDefault="004C51F7">
      <w:pPr>
        <w:pStyle w:val="a0"/>
        <w:rPr>
          <w:rFonts w:hint="cs"/>
          <w:rtl/>
        </w:rPr>
      </w:pPr>
    </w:p>
    <w:p w14:paraId="36F1CD37" w14:textId="77777777" w:rsidR="00000000" w:rsidRDefault="004C51F7">
      <w:pPr>
        <w:pStyle w:val="a0"/>
        <w:rPr>
          <w:rFonts w:hint="cs"/>
          <w:rtl/>
        </w:rPr>
      </w:pPr>
      <w:r>
        <w:rPr>
          <w:rFonts w:hint="cs"/>
          <w:rtl/>
        </w:rPr>
        <w:t>מה אתה עושה?</w:t>
      </w:r>
    </w:p>
    <w:p w14:paraId="755A7F0F" w14:textId="77777777" w:rsidR="00000000" w:rsidRDefault="004C51F7">
      <w:pPr>
        <w:pStyle w:val="a0"/>
        <w:rPr>
          <w:rFonts w:hint="cs"/>
          <w:rtl/>
        </w:rPr>
      </w:pPr>
    </w:p>
    <w:p w14:paraId="2BC9589D" w14:textId="77777777" w:rsidR="00000000" w:rsidRDefault="004C51F7">
      <w:pPr>
        <w:pStyle w:val="-"/>
        <w:rPr>
          <w:rtl/>
        </w:rPr>
      </w:pPr>
      <w:bookmarkStart w:id="427" w:name="FS000000464T30_12_2003_22_06_15C"/>
      <w:bookmarkEnd w:id="427"/>
      <w:r>
        <w:rPr>
          <w:rtl/>
        </w:rPr>
        <w:t>סגן שר הביטחון זאב בוים:</w:t>
      </w:r>
    </w:p>
    <w:p w14:paraId="665943BE" w14:textId="77777777" w:rsidR="00000000" w:rsidRDefault="004C51F7">
      <w:pPr>
        <w:pStyle w:val="a0"/>
        <w:rPr>
          <w:rtl/>
        </w:rPr>
      </w:pPr>
    </w:p>
    <w:p w14:paraId="0988BF85" w14:textId="77777777" w:rsidR="00000000" w:rsidRDefault="004C51F7">
      <w:pPr>
        <w:pStyle w:val="a0"/>
        <w:rPr>
          <w:rFonts w:hint="cs"/>
          <w:rtl/>
        </w:rPr>
      </w:pPr>
      <w:r>
        <w:rPr>
          <w:rFonts w:hint="cs"/>
          <w:rtl/>
        </w:rPr>
        <w:t>אני רוצה להגיד לך עוד משהו, חברת</w:t>
      </w:r>
      <w:r>
        <w:rPr>
          <w:rFonts w:hint="cs"/>
          <w:rtl/>
        </w:rPr>
        <w:t xml:space="preserve"> הכנסת קולט אביטל - - -  </w:t>
      </w:r>
    </w:p>
    <w:p w14:paraId="5E280F95" w14:textId="77777777" w:rsidR="00000000" w:rsidRDefault="004C51F7">
      <w:pPr>
        <w:pStyle w:val="a0"/>
        <w:rPr>
          <w:rFonts w:hint="cs"/>
          <w:rtl/>
        </w:rPr>
      </w:pPr>
    </w:p>
    <w:p w14:paraId="41EA9ECC" w14:textId="77777777" w:rsidR="00000000" w:rsidRDefault="004C51F7">
      <w:pPr>
        <w:pStyle w:val="af0"/>
        <w:rPr>
          <w:rtl/>
        </w:rPr>
      </w:pPr>
      <w:r>
        <w:rPr>
          <w:rFonts w:hint="eastAsia"/>
          <w:rtl/>
        </w:rPr>
        <w:t>קולט</w:t>
      </w:r>
      <w:r>
        <w:rPr>
          <w:rtl/>
        </w:rPr>
        <w:t xml:space="preserve"> אביטל (העבודה-מימד):</w:t>
      </w:r>
    </w:p>
    <w:p w14:paraId="60DABF84" w14:textId="77777777" w:rsidR="00000000" w:rsidRDefault="004C51F7">
      <w:pPr>
        <w:pStyle w:val="a0"/>
        <w:rPr>
          <w:rFonts w:hint="cs"/>
          <w:rtl/>
        </w:rPr>
      </w:pPr>
    </w:p>
    <w:p w14:paraId="42F208C3" w14:textId="77777777" w:rsidR="00000000" w:rsidRDefault="004C51F7">
      <w:pPr>
        <w:pStyle w:val="a0"/>
        <w:rPr>
          <w:rFonts w:hint="cs"/>
          <w:rtl/>
        </w:rPr>
      </w:pPr>
      <w:r>
        <w:rPr>
          <w:rFonts w:hint="cs"/>
          <w:rtl/>
        </w:rPr>
        <w:t xml:space="preserve">לא ענית לי למה לירות ולא להשתמש בגז מדמיע. </w:t>
      </w:r>
    </w:p>
    <w:p w14:paraId="5A470A90" w14:textId="77777777" w:rsidR="00000000" w:rsidRDefault="004C51F7">
      <w:pPr>
        <w:pStyle w:val="a0"/>
        <w:rPr>
          <w:rtl/>
        </w:rPr>
      </w:pPr>
    </w:p>
    <w:p w14:paraId="726D1B77" w14:textId="77777777" w:rsidR="00000000" w:rsidRDefault="004C51F7">
      <w:pPr>
        <w:pStyle w:val="-"/>
        <w:rPr>
          <w:rtl/>
        </w:rPr>
      </w:pPr>
      <w:bookmarkStart w:id="428" w:name="FS000000464T30_12_2003_21_16_38C"/>
      <w:bookmarkEnd w:id="428"/>
      <w:r>
        <w:rPr>
          <w:rtl/>
        </w:rPr>
        <w:t>סגן שר הביטחון זאב בוים:</w:t>
      </w:r>
    </w:p>
    <w:p w14:paraId="5EC3864F" w14:textId="77777777" w:rsidR="00000000" w:rsidRDefault="004C51F7">
      <w:pPr>
        <w:pStyle w:val="a0"/>
        <w:rPr>
          <w:rtl/>
        </w:rPr>
      </w:pPr>
    </w:p>
    <w:p w14:paraId="0E047C10" w14:textId="77777777" w:rsidR="00000000" w:rsidRDefault="004C51F7">
      <w:pPr>
        <w:pStyle w:val="a0"/>
        <w:rPr>
          <w:rFonts w:hint="cs"/>
          <w:rtl/>
        </w:rPr>
      </w:pPr>
      <w:r>
        <w:rPr>
          <w:rFonts w:hint="cs"/>
          <w:rtl/>
        </w:rPr>
        <w:t>הבחור שנפגע, גיל נעמתי, גר בקיבוץ רעים. קיבוץ רעים בנגב המערבי, החלקות שלו גובלות - - -</w:t>
      </w:r>
    </w:p>
    <w:p w14:paraId="5D1832D9" w14:textId="77777777" w:rsidR="00000000" w:rsidRDefault="004C51F7">
      <w:pPr>
        <w:pStyle w:val="a0"/>
        <w:rPr>
          <w:rFonts w:hint="cs"/>
          <w:rtl/>
        </w:rPr>
      </w:pPr>
    </w:p>
    <w:p w14:paraId="0463A227" w14:textId="77777777" w:rsidR="00000000" w:rsidRDefault="004C51F7">
      <w:pPr>
        <w:pStyle w:val="af0"/>
        <w:rPr>
          <w:rtl/>
        </w:rPr>
      </w:pPr>
      <w:r>
        <w:rPr>
          <w:rFonts w:hint="eastAsia"/>
          <w:rtl/>
        </w:rPr>
        <w:t>אבשלום</w:t>
      </w:r>
      <w:r>
        <w:rPr>
          <w:rtl/>
        </w:rPr>
        <w:t xml:space="preserve"> וילן (מרצ):</w:t>
      </w:r>
    </w:p>
    <w:p w14:paraId="7D50542F" w14:textId="77777777" w:rsidR="00000000" w:rsidRDefault="004C51F7">
      <w:pPr>
        <w:pStyle w:val="a0"/>
        <w:rPr>
          <w:rFonts w:hint="cs"/>
          <w:rtl/>
        </w:rPr>
      </w:pPr>
    </w:p>
    <w:p w14:paraId="0DBA7AC0" w14:textId="77777777" w:rsidR="00000000" w:rsidRDefault="004C51F7">
      <w:pPr>
        <w:pStyle w:val="a0"/>
        <w:rPr>
          <w:rFonts w:hint="cs"/>
          <w:rtl/>
        </w:rPr>
      </w:pPr>
      <w:r>
        <w:rPr>
          <w:rFonts w:hint="cs"/>
          <w:rtl/>
        </w:rPr>
        <w:t>מה זה שייך לעניין? אול</w:t>
      </w:r>
      <w:r>
        <w:rPr>
          <w:rFonts w:hint="cs"/>
          <w:rtl/>
        </w:rPr>
        <w:t>י זה שייך לעניין שהוא שירת שלוש שנים שירות קרבי ולפני חודש השתחרר?</w:t>
      </w:r>
    </w:p>
    <w:p w14:paraId="4603CBFA" w14:textId="77777777" w:rsidR="00000000" w:rsidRDefault="004C51F7">
      <w:pPr>
        <w:pStyle w:val="a0"/>
        <w:rPr>
          <w:rFonts w:hint="cs"/>
          <w:rtl/>
        </w:rPr>
      </w:pPr>
    </w:p>
    <w:p w14:paraId="1AB50074" w14:textId="77777777" w:rsidR="00000000" w:rsidRDefault="004C51F7">
      <w:pPr>
        <w:pStyle w:val="-"/>
        <w:rPr>
          <w:rtl/>
        </w:rPr>
      </w:pPr>
      <w:bookmarkStart w:id="429" w:name="FS000000464T30_12_2003_22_07_09C"/>
      <w:bookmarkEnd w:id="429"/>
      <w:r>
        <w:rPr>
          <w:rtl/>
        </w:rPr>
        <w:t>סגן שר הביטחון זאב בוים:</w:t>
      </w:r>
    </w:p>
    <w:p w14:paraId="2CDF1252" w14:textId="77777777" w:rsidR="00000000" w:rsidRDefault="004C51F7">
      <w:pPr>
        <w:pStyle w:val="a0"/>
        <w:rPr>
          <w:rtl/>
        </w:rPr>
      </w:pPr>
    </w:p>
    <w:p w14:paraId="04CEA5C4" w14:textId="77777777" w:rsidR="00000000" w:rsidRDefault="004C51F7">
      <w:pPr>
        <w:pStyle w:val="a0"/>
        <w:rPr>
          <w:rFonts w:hint="cs"/>
          <w:rtl/>
        </w:rPr>
      </w:pPr>
      <w:r>
        <w:rPr>
          <w:rFonts w:hint="cs"/>
          <w:rtl/>
        </w:rPr>
        <w:t xml:space="preserve">תסלח לי, מה זה שייך לעניין? תן לי להחליט אם זה שייך לעניין או לא. אתה לא מוכרח להסכים. </w:t>
      </w:r>
    </w:p>
    <w:p w14:paraId="06B9F8BE" w14:textId="77777777" w:rsidR="00000000" w:rsidRDefault="004C51F7">
      <w:pPr>
        <w:pStyle w:val="a0"/>
        <w:rPr>
          <w:rFonts w:hint="cs"/>
          <w:rtl/>
        </w:rPr>
      </w:pPr>
    </w:p>
    <w:p w14:paraId="27884EC4" w14:textId="77777777" w:rsidR="00000000" w:rsidRDefault="004C51F7">
      <w:pPr>
        <w:pStyle w:val="af0"/>
        <w:rPr>
          <w:rtl/>
        </w:rPr>
      </w:pPr>
      <w:r>
        <w:rPr>
          <w:rFonts w:hint="eastAsia"/>
          <w:rtl/>
        </w:rPr>
        <w:t>קולט</w:t>
      </w:r>
      <w:r>
        <w:rPr>
          <w:rtl/>
        </w:rPr>
        <w:t xml:space="preserve"> אביטל (העבודה-מימד):</w:t>
      </w:r>
    </w:p>
    <w:p w14:paraId="33428275" w14:textId="77777777" w:rsidR="00000000" w:rsidRDefault="004C51F7">
      <w:pPr>
        <w:pStyle w:val="a0"/>
        <w:rPr>
          <w:rFonts w:hint="cs"/>
          <w:rtl/>
        </w:rPr>
      </w:pPr>
    </w:p>
    <w:p w14:paraId="19938066" w14:textId="77777777" w:rsidR="00000000" w:rsidRDefault="004C51F7">
      <w:pPr>
        <w:pStyle w:val="a0"/>
        <w:rPr>
          <w:rFonts w:hint="cs"/>
          <w:rtl/>
        </w:rPr>
      </w:pPr>
      <w:r>
        <w:rPr>
          <w:rFonts w:hint="cs"/>
          <w:rtl/>
        </w:rPr>
        <w:t xml:space="preserve">אתה מטיל דופי באיש. </w:t>
      </w:r>
    </w:p>
    <w:p w14:paraId="4AB17DE1" w14:textId="77777777" w:rsidR="00000000" w:rsidRDefault="004C51F7">
      <w:pPr>
        <w:pStyle w:val="a0"/>
        <w:rPr>
          <w:rFonts w:hint="cs"/>
          <w:rtl/>
        </w:rPr>
      </w:pPr>
    </w:p>
    <w:p w14:paraId="1636FCC1" w14:textId="77777777" w:rsidR="00000000" w:rsidRDefault="004C51F7">
      <w:pPr>
        <w:pStyle w:val="-"/>
        <w:rPr>
          <w:rtl/>
        </w:rPr>
      </w:pPr>
      <w:bookmarkStart w:id="430" w:name="FS000000464T30_12_2003_21_17_12C"/>
      <w:bookmarkEnd w:id="430"/>
      <w:r>
        <w:rPr>
          <w:rtl/>
        </w:rPr>
        <w:t>סגן שר הביטחון זאב בוים:</w:t>
      </w:r>
    </w:p>
    <w:p w14:paraId="568B2DB0" w14:textId="77777777" w:rsidR="00000000" w:rsidRDefault="004C51F7">
      <w:pPr>
        <w:pStyle w:val="a0"/>
        <w:rPr>
          <w:rtl/>
        </w:rPr>
      </w:pPr>
    </w:p>
    <w:p w14:paraId="34648DE8" w14:textId="77777777" w:rsidR="00000000" w:rsidRDefault="004C51F7">
      <w:pPr>
        <w:pStyle w:val="a0"/>
        <w:rPr>
          <w:rFonts w:hint="cs"/>
          <w:rtl/>
        </w:rPr>
      </w:pPr>
      <w:r>
        <w:rPr>
          <w:rFonts w:hint="cs"/>
          <w:rtl/>
        </w:rPr>
        <w:t xml:space="preserve">גיל נעמתי בא מקיבוץ רעים, והוא גר שם. על הגבול של חלקות קיבוץ רעים מונחת הגדר, גדר של רצועת-עזה - -  </w:t>
      </w:r>
    </w:p>
    <w:p w14:paraId="10A4D660" w14:textId="77777777" w:rsidR="00000000" w:rsidRDefault="004C51F7">
      <w:pPr>
        <w:pStyle w:val="a0"/>
        <w:rPr>
          <w:rFonts w:hint="cs"/>
          <w:rtl/>
        </w:rPr>
      </w:pPr>
    </w:p>
    <w:p w14:paraId="1EC0D33B" w14:textId="77777777" w:rsidR="00000000" w:rsidRDefault="004C51F7">
      <w:pPr>
        <w:pStyle w:val="af0"/>
        <w:rPr>
          <w:rtl/>
        </w:rPr>
      </w:pPr>
      <w:r>
        <w:rPr>
          <w:rFonts w:hint="eastAsia"/>
          <w:rtl/>
        </w:rPr>
        <w:t>אבשלום</w:t>
      </w:r>
      <w:r>
        <w:rPr>
          <w:rtl/>
        </w:rPr>
        <w:t xml:space="preserve"> וילן (מרצ):</w:t>
      </w:r>
    </w:p>
    <w:p w14:paraId="6674344E" w14:textId="77777777" w:rsidR="00000000" w:rsidRDefault="004C51F7">
      <w:pPr>
        <w:pStyle w:val="a0"/>
        <w:rPr>
          <w:rFonts w:hint="cs"/>
          <w:rtl/>
        </w:rPr>
      </w:pPr>
    </w:p>
    <w:p w14:paraId="1307852E" w14:textId="77777777" w:rsidR="00000000" w:rsidRDefault="004C51F7">
      <w:pPr>
        <w:pStyle w:val="a0"/>
        <w:rPr>
          <w:rFonts w:hint="cs"/>
          <w:rtl/>
        </w:rPr>
      </w:pPr>
      <w:r>
        <w:rPr>
          <w:rFonts w:hint="cs"/>
          <w:rtl/>
        </w:rPr>
        <w:t xml:space="preserve">טוב מאוד, חשוב מאוד. </w:t>
      </w:r>
    </w:p>
    <w:p w14:paraId="228CFE52" w14:textId="77777777" w:rsidR="00000000" w:rsidRDefault="004C51F7">
      <w:pPr>
        <w:pStyle w:val="a0"/>
        <w:rPr>
          <w:rFonts w:hint="cs"/>
          <w:rtl/>
        </w:rPr>
      </w:pPr>
    </w:p>
    <w:p w14:paraId="160543A4" w14:textId="77777777" w:rsidR="00000000" w:rsidRDefault="004C51F7">
      <w:pPr>
        <w:pStyle w:val="-"/>
        <w:rPr>
          <w:rtl/>
        </w:rPr>
      </w:pPr>
      <w:bookmarkStart w:id="431" w:name="FS000000464T30_12_2003_21_17_29C"/>
      <w:bookmarkEnd w:id="431"/>
      <w:r>
        <w:rPr>
          <w:rtl/>
        </w:rPr>
        <w:t>סגן שר הביטחון זאב בוים:</w:t>
      </w:r>
    </w:p>
    <w:p w14:paraId="6300B8BA" w14:textId="77777777" w:rsidR="00000000" w:rsidRDefault="004C51F7">
      <w:pPr>
        <w:pStyle w:val="a0"/>
        <w:rPr>
          <w:rFonts w:hint="cs"/>
          <w:rtl/>
        </w:rPr>
      </w:pPr>
    </w:p>
    <w:p w14:paraId="2DBBA2B8" w14:textId="77777777" w:rsidR="00000000" w:rsidRDefault="004C51F7">
      <w:pPr>
        <w:pStyle w:val="a0"/>
        <w:rPr>
          <w:rFonts w:hint="cs"/>
          <w:rtl/>
        </w:rPr>
      </w:pPr>
      <w:r>
        <w:rPr>
          <w:rFonts w:hint="cs"/>
          <w:rtl/>
        </w:rPr>
        <w:t>- - שנבנתה כדי למנוע חדירה של מחבלים, מסתננים וכיוצא באלה - -</w:t>
      </w:r>
    </w:p>
    <w:p w14:paraId="125E3CF2" w14:textId="77777777" w:rsidR="00000000" w:rsidRDefault="004C51F7">
      <w:pPr>
        <w:pStyle w:val="a0"/>
        <w:rPr>
          <w:rFonts w:hint="cs"/>
          <w:rtl/>
        </w:rPr>
      </w:pPr>
    </w:p>
    <w:p w14:paraId="4454CA0F" w14:textId="77777777" w:rsidR="00000000" w:rsidRDefault="004C51F7">
      <w:pPr>
        <w:pStyle w:val="af0"/>
        <w:rPr>
          <w:rtl/>
        </w:rPr>
      </w:pPr>
      <w:r>
        <w:rPr>
          <w:rtl/>
        </w:rPr>
        <w:t>טלב אלסאנע (רע"ם):</w:t>
      </w:r>
    </w:p>
    <w:p w14:paraId="03D8797E" w14:textId="77777777" w:rsidR="00000000" w:rsidRDefault="004C51F7">
      <w:pPr>
        <w:pStyle w:val="a0"/>
        <w:rPr>
          <w:rFonts w:hint="cs"/>
          <w:rtl/>
        </w:rPr>
      </w:pPr>
    </w:p>
    <w:p w14:paraId="22B99AA9" w14:textId="77777777" w:rsidR="00000000" w:rsidRDefault="004C51F7">
      <w:pPr>
        <w:pStyle w:val="a0"/>
        <w:rPr>
          <w:rFonts w:hint="cs"/>
          <w:rtl/>
        </w:rPr>
      </w:pPr>
      <w:r>
        <w:rPr>
          <w:rFonts w:hint="cs"/>
          <w:rtl/>
        </w:rPr>
        <w:t>- - -</w:t>
      </w:r>
    </w:p>
    <w:p w14:paraId="456F0E99" w14:textId="77777777" w:rsidR="00000000" w:rsidRDefault="004C51F7">
      <w:pPr>
        <w:pStyle w:val="a0"/>
        <w:rPr>
          <w:rFonts w:hint="cs"/>
          <w:rtl/>
        </w:rPr>
      </w:pPr>
    </w:p>
    <w:p w14:paraId="508FEF2E" w14:textId="77777777" w:rsidR="00000000" w:rsidRDefault="004C51F7">
      <w:pPr>
        <w:pStyle w:val="af0"/>
        <w:rPr>
          <w:rtl/>
        </w:rPr>
      </w:pPr>
      <w:r>
        <w:rPr>
          <w:rtl/>
        </w:rPr>
        <w:t>אבשלום וילן (מרצ):</w:t>
      </w:r>
    </w:p>
    <w:p w14:paraId="3CD78B42" w14:textId="77777777" w:rsidR="00000000" w:rsidRDefault="004C51F7">
      <w:pPr>
        <w:pStyle w:val="a0"/>
        <w:rPr>
          <w:rtl/>
        </w:rPr>
      </w:pPr>
    </w:p>
    <w:p w14:paraId="34062AC2" w14:textId="77777777" w:rsidR="00000000" w:rsidRDefault="004C51F7">
      <w:pPr>
        <w:pStyle w:val="a0"/>
        <w:rPr>
          <w:rFonts w:hint="cs"/>
          <w:rtl/>
        </w:rPr>
      </w:pPr>
      <w:r>
        <w:rPr>
          <w:rFonts w:hint="cs"/>
          <w:rtl/>
        </w:rPr>
        <w:t>כל הכבוד - - -</w:t>
      </w:r>
    </w:p>
    <w:p w14:paraId="6BA32EC3" w14:textId="77777777" w:rsidR="00000000" w:rsidRDefault="004C51F7">
      <w:pPr>
        <w:pStyle w:val="a0"/>
        <w:rPr>
          <w:rFonts w:hint="cs"/>
          <w:rtl/>
        </w:rPr>
      </w:pPr>
    </w:p>
    <w:p w14:paraId="6E45EA52" w14:textId="77777777" w:rsidR="00000000" w:rsidRDefault="004C51F7">
      <w:pPr>
        <w:pStyle w:val="-"/>
        <w:rPr>
          <w:rtl/>
        </w:rPr>
      </w:pPr>
      <w:bookmarkStart w:id="432" w:name="FS000000464T30_12_2003_21_17_40C"/>
      <w:bookmarkEnd w:id="432"/>
      <w:r>
        <w:rPr>
          <w:rtl/>
        </w:rPr>
        <w:t>סגן שר הביטחון זאב בוים:</w:t>
      </w:r>
    </w:p>
    <w:p w14:paraId="0B3B32D2" w14:textId="77777777" w:rsidR="00000000" w:rsidRDefault="004C51F7">
      <w:pPr>
        <w:pStyle w:val="a0"/>
        <w:rPr>
          <w:rtl/>
        </w:rPr>
      </w:pPr>
    </w:p>
    <w:p w14:paraId="79194C78" w14:textId="77777777" w:rsidR="00000000" w:rsidRDefault="004C51F7">
      <w:pPr>
        <w:pStyle w:val="a0"/>
        <w:rPr>
          <w:rFonts w:hint="cs"/>
          <w:rtl/>
        </w:rPr>
      </w:pPr>
      <w:r>
        <w:rPr>
          <w:rFonts w:hint="cs"/>
          <w:rtl/>
        </w:rPr>
        <w:t>- - כדי להגן על יישובי הנגב המערבי, כדי להגן על אזרחי מדינת ישראל באשר הם. יש שם הוראות פתיחה באש, וכל מי שמתקרב שם לגדר, הוראות הפתיחה באש הן, שכל מי שמתקרב לגדר, עושים נוהל עצירת חשוד,</w:t>
      </w:r>
      <w:r>
        <w:rPr>
          <w:rFonts w:hint="cs"/>
          <w:rtl/>
        </w:rPr>
        <w:t xml:space="preserve"> יורים באוויר, יורים אחרי זה, כשלא נענים - לירי ברגליים כדי לפגוע. </w:t>
      </w:r>
    </w:p>
    <w:p w14:paraId="5A97A1E9" w14:textId="77777777" w:rsidR="00000000" w:rsidRDefault="004C51F7">
      <w:pPr>
        <w:pStyle w:val="af0"/>
        <w:rPr>
          <w:rFonts w:hint="cs"/>
          <w:rtl/>
        </w:rPr>
      </w:pPr>
    </w:p>
    <w:p w14:paraId="062B4D7A" w14:textId="77777777" w:rsidR="00000000" w:rsidRDefault="004C51F7">
      <w:pPr>
        <w:pStyle w:val="af0"/>
        <w:rPr>
          <w:rtl/>
        </w:rPr>
      </w:pPr>
      <w:r>
        <w:rPr>
          <w:rFonts w:hint="eastAsia"/>
          <w:rtl/>
        </w:rPr>
        <w:t>טלב</w:t>
      </w:r>
      <w:r>
        <w:rPr>
          <w:rtl/>
        </w:rPr>
        <w:t xml:space="preserve"> אלסאנע (רע"ם):</w:t>
      </w:r>
    </w:p>
    <w:p w14:paraId="4647EF07" w14:textId="77777777" w:rsidR="00000000" w:rsidRDefault="004C51F7">
      <w:pPr>
        <w:pStyle w:val="a0"/>
        <w:rPr>
          <w:rFonts w:hint="cs"/>
          <w:rtl/>
        </w:rPr>
      </w:pPr>
    </w:p>
    <w:p w14:paraId="50A9B1BD" w14:textId="77777777" w:rsidR="00000000" w:rsidRDefault="004C51F7">
      <w:pPr>
        <w:pStyle w:val="a0"/>
        <w:rPr>
          <w:rFonts w:hint="cs"/>
          <w:rtl/>
        </w:rPr>
      </w:pPr>
      <w:r>
        <w:rPr>
          <w:rFonts w:hint="cs"/>
          <w:rtl/>
        </w:rPr>
        <w:t xml:space="preserve">אלה הוראות בלתי חוקיות, שהגיע הזמן לבטל אותן. </w:t>
      </w:r>
    </w:p>
    <w:p w14:paraId="19148378" w14:textId="77777777" w:rsidR="00000000" w:rsidRDefault="004C51F7">
      <w:pPr>
        <w:pStyle w:val="a0"/>
        <w:rPr>
          <w:rFonts w:hint="cs"/>
          <w:rtl/>
        </w:rPr>
      </w:pPr>
    </w:p>
    <w:p w14:paraId="430443F9" w14:textId="77777777" w:rsidR="00000000" w:rsidRDefault="004C51F7">
      <w:pPr>
        <w:pStyle w:val="af0"/>
        <w:rPr>
          <w:rtl/>
        </w:rPr>
      </w:pPr>
      <w:r>
        <w:rPr>
          <w:rFonts w:hint="eastAsia"/>
          <w:rtl/>
        </w:rPr>
        <w:t>שאול</w:t>
      </w:r>
      <w:r>
        <w:rPr>
          <w:rtl/>
        </w:rPr>
        <w:t xml:space="preserve"> יהלום (מפד"ל):</w:t>
      </w:r>
    </w:p>
    <w:p w14:paraId="15B075D6" w14:textId="77777777" w:rsidR="00000000" w:rsidRDefault="004C51F7">
      <w:pPr>
        <w:pStyle w:val="a0"/>
        <w:rPr>
          <w:rFonts w:hint="cs"/>
          <w:rtl/>
        </w:rPr>
      </w:pPr>
    </w:p>
    <w:p w14:paraId="2DA54612" w14:textId="77777777" w:rsidR="00000000" w:rsidRDefault="004C51F7">
      <w:pPr>
        <w:pStyle w:val="a0"/>
        <w:rPr>
          <w:rFonts w:hint="cs"/>
          <w:rtl/>
        </w:rPr>
      </w:pPr>
      <w:r>
        <w:rPr>
          <w:rFonts w:hint="cs"/>
          <w:rtl/>
        </w:rPr>
        <w:t xml:space="preserve">בטח, שנמות כולנו. להרוג את כולנו. רוצים להשתלט על הבית שלנו. </w:t>
      </w:r>
    </w:p>
    <w:p w14:paraId="387DE446" w14:textId="77777777" w:rsidR="00000000" w:rsidRDefault="004C51F7">
      <w:pPr>
        <w:pStyle w:val="a0"/>
        <w:rPr>
          <w:rFonts w:hint="cs"/>
          <w:rtl/>
        </w:rPr>
      </w:pPr>
    </w:p>
    <w:p w14:paraId="50AB3310" w14:textId="77777777" w:rsidR="00000000" w:rsidRDefault="004C51F7">
      <w:pPr>
        <w:pStyle w:val="af0"/>
        <w:rPr>
          <w:rtl/>
        </w:rPr>
      </w:pPr>
      <w:bookmarkStart w:id="433" w:name="FS000000464T30_12_2003_22_08_59C"/>
      <w:bookmarkEnd w:id="433"/>
      <w:r>
        <w:rPr>
          <w:rFonts w:hint="eastAsia"/>
          <w:rtl/>
        </w:rPr>
        <w:t>טלב</w:t>
      </w:r>
      <w:r>
        <w:rPr>
          <w:rtl/>
        </w:rPr>
        <w:t xml:space="preserve"> אלסאנע (רע"ם):</w:t>
      </w:r>
    </w:p>
    <w:p w14:paraId="52D2BA4A" w14:textId="77777777" w:rsidR="00000000" w:rsidRDefault="004C51F7">
      <w:pPr>
        <w:pStyle w:val="a0"/>
        <w:rPr>
          <w:rFonts w:hint="cs"/>
          <w:rtl/>
        </w:rPr>
      </w:pPr>
    </w:p>
    <w:p w14:paraId="79417BAD" w14:textId="77777777" w:rsidR="00000000" w:rsidRDefault="004C51F7">
      <w:pPr>
        <w:pStyle w:val="a0"/>
        <w:rPr>
          <w:rFonts w:hint="cs"/>
          <w:rtl/>
        </w:rPr>
      </w:pPr>
      <w:r>
        <w:rPr>
          <w:rFonts w:hint="cs"/>
          <w:rtl/>
        </w:rPr>
        <w:t>מה זה להשתלט על</w:t>
      </w:r>
      <w:r>
        <w:rPr>
          <w:rFonts w:hint="cs"/>
          <w:rtl/>
        </w:rPr>
        <w:t xml:space="preserve"> הבית?</w:t>
      </w:r>
    </w:p>
    <w:p w14:paraId="60329109" w14:textId="77777777" w:rsidR="00000000" w:rsidRDefault="004C51F7">
      <w:pPr>
        <w:pStyle w:val="-"/>
        <w:rPr>
          <w:rFonts w:hint="cs"/>
          <w:rtl/>
        </w:rPr>
      </w:pPr>
    </w:p>
    <w:p w14:paraId="0EF2E369" w14:textId="77777777" w:rsidR="00000000" w:rsidRDefault="004C51F7">
      <w:pPr>
        <w:pStyle w:val="-"/>
        <w:rPr>
          <w:rtl/>
        </w:rPr>
      </w:pPr>
      <w:bookmarkStart w:id="434" w:name="FS000000464T30_12_2003_21_18_31C"/>
      <w:bookmarkEnd w:id="434"/>
      <w:r>
        <w:rPr>
          <w:rtl/>
        </w:rPr>
        <w:t>סגן שר הביטחון זאב בוים:</w:t>
      </w:r>
    </w:p>
    <w:p w14:paraId="170ADE28" w14:textId="77777777" w:rsidR="00000000" w:rsidRDefault="004C51F7">
      <w:pPr>
        <w:pStyle w:val="a0"/>
        <w:rPr>
          <w:rtl/>
        </w:rPr>
      </w:pPr>
    </w:p>
    <w:p w14:paraId="16F9620D" w14:textId="77777777" w:rsidR="00000000" w:rsidRDefault="004C51F7">
      <w:pPr>
        <w:pStyle w:val="a0"/>
        <w:rPr>
          <w:rFonts w:hint="cs"/>
          <w:rtl/>
        </w:rPr>
      </w:pPr>
      <w:r>
        <w:rPr>
          <w:rFonts w:hint="cs"/>
          <w:rtl/>
        </w:rPr>
        <w:t>כתוצאה מהנוהל הזה - הנוהל הזה גרם לכך שעל הגדר ובסביבתה בעזה נהרגו, מה לעשות, פלסטינים. חלקם מחבלים, חלקם קרימינלים, וגם חלקם אזרחים שכל מבוקשם היה להיכנס דרך הגדר כדי לחפש עבודה, מכיוון שלא היו להם אישורים.</w:t>
      </w:r>
    </w:p>
    <w:p w14:paraId="78334511" w14:textId="77777777" w:rsidR="00000000" w:rsidRDefault="004C51F7">
      <w:pPr>
        <w:pStyle w:val="a0"/>
        <w:rPr>
          <w:rFonts w:hint="cs"/>
          <w:rtl/>
        </w:rPr>
      </w:pPr>
    </w:p>
    <w:p w14:paraId="61ED8DCB" w14:textId="77777777" w:rsidR="00000000" w:rsidRDefault="004C51F7">
      <w:pPr>
        <w:pStyle w:val="af0"/>
        <w:rPr>
          <w:rtl/>
        </w:rPr>
      </w:pPr>
      <w:r>
        <w:rPr>
          <w:rFonts w:hint="eastAsia"/>
          <w:rtl/>
        </w:rPr>
        <w:t>אבשלום</w:t>
      </w:r>
      <w:r>
        <w:rPr>
          <w:rtl/>
        </w:rPr>
        <w:t xml:space="preserve"> וילן (</w:t>
      </w:r>
      <w:r>
        <w:rPr>
          <w:rtl/>
        </w:rPr>
        <w:t>מרצ):</w:t>
      </w:r>
    </w:p>
    <w:p w14:paraId="71657EE2" w14:textId="77777777" w:rsidR="00000000" w:rsidRDefault="004C51F7">
      <w:pPr>
        <w:pStyle w:val="a0"/>
        <w:rPr>
          <w:rFonts w:hint="cs"/>
          <w:rtl/>
        </w:rPr>
      </w:pPr>
    </w:p>
    <w:p w14:paraId="5DC191A5" w14:textId="77777777" w:rsidR="00000000" w:rsidRDefault="004C51F7">
      <w:pPr>
        <w:pStyle w:val="a0"/>
        <w:rPr>
          <w:rFonts w:hint="cs"/>
          <w:rtl/>
        </w:rPr>
      </w:pPr>
      <w:r>
        <w:rPr>
          <w:rFonts w:hint="cs"/>
          <w:rtl/>
        </w:rPr>
        <w:t>היתה שם הפגנה? אתה מבין למה זה לא רלוונטי?</w:t>
      </w:r>
    </w:p>
    <w:p w14:paraId="65FD565C" w14:textId="77777777" w:rsidR="00000000" w:rsidRDefault="004C51F7">
      <w:pPr>
        <w:pStyle w:val="a0"/>
        <w:rPr>
          <w:rFonts w:hint="cs"/>
          <w:rtl/>
        </w:rPr>
      </w:pPr>
    </w:p>
    <w:p w14:paraId="42E6E515" w14:textId="77777777" w:rsidR="00000000" w:rsidRDefault="004C51F7">
      <w:pPr>
        <w:pStyle w:val="af0"/>
        <w:rPr>
          <w:rtl/>
        </w:rPr>
      </w:pPr>
      <w:r>
        <w:rPr>
          <w:rFonts w:hint="eastAsia"/>
          <w:rtl/>
        </w:rPr>
        <w:t>שאול</w:t>
      </w:r>
      <w:r>
        <w:rPr>
          <w:rtl/>
        </w:rPr>
        <w:t xml:space="preserve"> יהלום (מפד"ל):</w:t>
      </w:r>
    </w:p>
    <w:p w14:paraId="2EEF326B" w14:textId="77777777" w:rsidR="00000000" w:rsidRDefault="004C51F7">
      <w:pPr>
        <w:pStyle w:val="a0"/>
        <w:rPr>
          <w:rFonts w:hint="cs"/>
          <w:rtl/>
        </w:rPr>
      </w:pPr>
    </w:p>
    <w:p w14:paraId="296DF9E8" w14:textId="77777777" w:rsidR="00000000" w:rsidRDefault="004C51F7">
      <w:pPr>
        <w:pStyle w:val="a0"/>
        <w:rPr>
          <w:rFonts w:hint="cs"/>
          <w:rtl/>
        </w:rPr>
      </w:pPr>
      <w:r>
        <w:rPr>
          <w:rFonts w:hint="cs"/>
          <w:rtl/>
        </w:rPr>
        <w:t>איזו הפגנה?</w:t>
      </w:r>
    </w:p>
    <w:p w14:paraId="7B18F43F" w14:textId="77777777" w:rsidR="00000000" w:rsidRDefault="004C51F7">
      <w:pPr>
        <w:pStyle w:val="a0"/>
        <w:rPr>
          <w:rFonts w:hint="cs"/>
          <w:rtl/>
        </w:rPr>
      </w:pPr>
    </w:p>
    <w:p w14:paraId="075F1338" w14:textId="77777777" w:rsidR="00000000" w:rsidRDefault="004C51F7">
      <w:pPr>
        <w:pStyle w:val="-"/>
        <w:rPr>
          <w:rtl/>
        </w:rPr>
      </w:pPr>
      <w:bookmarkStart w:id="435" w:name="FS000000464T30_12_2003_22_10_35C"/>
      <w:bookmarkEnd w:id="435"/>
      <w:r>
        <w:rPr>
          <w:rtl/>
        </w:rPr>
        <w:t>סגן שר הביטחון זאב בוים:</w:t>
      </w:r>
    </w:p>
    <w:p w14:paraId="65710869" w14:textId="77777777" w:rsidR="00000000" w:rsidRDefault="004C51F7">
      <w:pPr>
        <w:pStyle w:val="a0"/>
        <w:rPr>
          <w:rtl/>
        </w:rPr>
      </w:pPr>
    </w:p>
    <w:p w14:paraId="3C5C7F68" w14:textId="77777777" w:rsidR="00000000" w:rsidRDefault="004C51F7">
      <w:pPr>
        <w:pStyle w:val="a0"/>
        <w:rPr>
          <w:rFonts w:hint="cs"/>
          <w:rtl/>
        </w:rPr>
      </w:pPr>
      <w:r>
        <w:rPr>
          <w:rFonts w:hint="cs"/>
          <w:rtl/>
        </w:rPr>
        <w:t xml:space="preserve">גיל נעמתי שם </w:t>
      </w:r>
      <w:r>
        <w:rPr>
          <w:rtl/>
        </w:rPr>
        <w:t>–</w:t>
      </w:r>
      <w:r>
        <w:rPr>
          <w:rFonts w:hint="cs"/>
          <w:rtl/>
        </w:rPr>
        <w:t xml:space="preserve"> באמת לא היתה הפגנה. הוא לא ארגן הפגנה על הגדר, הוא לא הלך לגדר לזעוק על הגדר הזאת, הוא לא נענע אותה, הוא לא חתך אותה. הוא היה מאוד</w:t>
      </w:r>
      <w:r>
        <w:rPr>
          <w:rFonts w:hint="cs"/>
          <w:rtl/>
        </w:rPr>
        <w:t xml:space="preserve"> מרוצה, כפי שאנחנו מרוצים, מקיומה של הגדר, שמבטיחה את ביטחון אזרחי המדינה בכלל, את יישובי הנגב ואת קיבוץ רעים בפרט. </w:t>
      </w:r>
    </w:p>
    <w:p w14:paraId="43909BC3" w14:textId="77777777" w:rsidR="00000000" w:rsidRDefault="004C51F7">
      <w:pPr>
        <w:pStyle w:val="a0"/>
        <w:rPr>
          <w:rFonts w:hint="cs"/>
          <w:rtl/>
        </w:rPr>
      </w:pPr>
    </w:p>
    <w:p w14:paraId="1DB45FA9" w14:textId="77777777" w:rsidR="00000000" w:rsidRDefault="004C51F7">
      <w:pPr>
        <w:pStyle w:val="af0"/>
        <w:rPr>
          <w:rtl/>
        </w:rPr>
      </w:pPr>
      <w:r>
        <w:rPr>
          <w:rFonts w:hint="eastAsia"/>
          <w:rtl/>
        </w:rPr>
        <w:t>יולי</w:t>
      </w:r>
      <w:r>
        <w:rPr>
          <w:rtl/>
        </w:rPr>
        <w:t xml:space="preserve"> תמיר (העבודה-מימד):</w:t>
      </w:r>
    </w:p>
    <w:p w14:paraId="2BC68560" w14:textId="77777777" w:rsidR="00000000" w:rsidRDefault="004C51F7">
      <w:pPr>
        <w:pStyle w:val="a0"/>
        <w:rPr>
          <w:rFonts w:hint="cs"/>
          <w:rtl/>
        </w:rPr>
      </w:pPr>
    </w:p>
    <w:p w14:paraId="79F78971" w14:textId="77777777" w:rsidR="00000000" w:rsidRDefault="004C51F7">
      <w:pPr>
        <w:pStyle w:val="a0"/>
        <w:rPr>
          <w:rFonts w:hint="cs"/>
          <w:rtl/>
        </w:rPr>
      </w:pPr>
      <w:r>
        <w:rPr>
          <w:rFonts w:hint="cs"/>
          <w:rtl/>
        </w:rPr>
        <w:t>נפגעי גדר "הקו הירוק" - - - שם הגדר על "הקו הירוק", זה ההבדל.</w:t>
      </w:r>
    </w:p>
    <w:p w14:paraId="28609E87" w14:textId="77777777" w:rsidR="00000000" w:rsidRDefault="004C51F7">
      <w:pPr>
        <w:pStyle w:val="a0"/>
        <w:rPr>
          <w:rFonts w:hint="cs"/>
          <w:rtl/>
        </w:rPr>
      </w:pPr>
      <w:r>
        <w:rPr>
          <w:rFonts w:hint="cs"/>
          <w:rtl/>
        </w:rPr>
        <w:t xml:space="preserve"> </w:t>
      </w:r>
    </w:p>
    <w:p w14:paraId="1DAE58DE" w14:textId="77777777" w:rsidR="00000000" w:rsidRDefault="004C51F7">
      <w:pPr>
        <w:pStyle w:val="-"/>
        <w:rPr>
          <w:rFonts w:hint="cs"/>
          <w:rtl/>
        </w:rPr>
      </w:pPr>
      <w:bookmarkStart w:id="436" w:name="FS000000464T30_12_2003_21_19_14C"/>
      <w:bookmarkEnd w:id="436"/>
      <w:r>
        <w:rPr>
          <w:rtl/>
        </w:rPr>
        <w:t>סגן שר הביטחון זאב בוים:</w:t>
      </w:r>
    </w:p>
    <w:p w14:paraId="4493FC7D" w14:textId="77777777" w:rsidR="00000000" w:rsidRDefault="004C51F7">
      <w:pPr>
        <w:pStyle w:val="-"/>
        <w:rPr>
          <w:rFonts w:hint="cs"/>
          <w:rtl/>
        </w:rPr>
      </w:pPr>
    </w:p>
    <w:p w14:paraId="7C4A17F4" w14:textId="77777777" w:rsidR="00000000" w:rsidRDefault="004C51F7">
      <w:pPr>
        <w:pStyle w:val="-"/>
        <w:rPr>
          <w:rFonts w:hint="cs"/>
          <w:rtl/>
        </w:rPr>
      </w:pPr>
    </w:p>
    <w:p w14:paraId="4185F5F5" w14:textId="77777777" w:rsidR="00000000" w:rsidRDefault="004C51F7">
      <w:pPr>
        <w:pStyle w:val="a0"/>
        <w:rPr>
          <w:rFonts w:hint="cs"/>
          <w:rtl/>
        </w:rPr>
      </w:pPr>
      <w:r>
        <w:rPr>
          <w:rFonts w:hint="cs"/>
          <w:rtl/>
        </w:rPr>
        <w:t xml:space="preserve">לזה, הגדר - אותה גדר </w:t>
      </w:r>
      <w:r>
        <w:rPr>
          <w:rFonts w:hint="cs"/>
          <w:rtl/>
        </w:rPr>
        <w:t xml:space="preserve">בדיוק, אותם מתקנים, אותם נוהלי פתיחה באש - הגדר מצוינת. </w:t>
      </w:r>
    </w:p>
    <w:p w14:paraId="4B399DD5" w14:textId="77777777" w:rsidR="00000000" w:rsidRDefault="004C51F7">
      <w:pPr>
        <w:pStyle w:val="a0"/>
        <w:rPr>
          <w:rFonts w:hint="cs"/>
          <w:rtl/>
        </w:rPr>
      </w:pPr>
    </w:p>
    <w:p w14:paraId="7C68C872" w14:textId="77777777" w:rsidR="00000000" w:rsidRDefault="004C51F7">
      <w:pPr>
        <w:pStyle w:val="af0"/>
        <w:rPr>
          <w:rtl/>
        </w:rPr>
      </w:pPr>
      <w:r>
        <w:rPr>
          <w:rFonts w:hint="eastAsia"/>
          <w:rtl/>
        </w:rPr>
        <w:t>עבד</w:t>
      </w:r>
      <w:r>
        <w:rPr>
          <w:rtl/>
        </w:rPr>
        <w:t>-אלמאלכ דהאמשה (רע"ם):</w:t>
      </w:r>
    </w:p>
    <w:p w14:paraId="5ADEB5F9" w14:textId="77777777" w:rsidR="00000000" w:rsidRDefault="004C51F7">
      <w:pPr>
        <w:pStyle w:val="a0"/>
        <w:rPr>
          <w:rFonts w:hint="cs"/>
          <w:rtl/>
        </w:rPr>
      </w:pPr>
    </w:p>
    <w:p w14:paraId="2CF7F557" w14:textId="77777777" w:rsidR="00000000" w:rsidRDefault="004C51F7">
      <w:pPr>
        <w:pStyle w:val="a0"/>
        <w:rPr>
          <w:rFonts w:hint="cs"/>
          <w:rtl/>
        </w:rPr>
      </w:pPr>
      <w:r>
        <w:rPr>
          <w:rFonts w:hint="cs"/>
          <w:rtl/>
        </w:rPr>
        <w:t>- - - הם רוצים - - - את "הקו הירוק".</w:t>
      </w:r>
    </w:p>
    <w:p w14:paraId="3F8BC2F4" w14:textId="77777777" w:rsidR="00000000" w:rsidRDefault="004C51F7">
      <w:pPr>
        <w:pStyle w:val="a0"/>
        <w:rPr>
          <w:rFonts w:hint="cs"/>
          <w:rtl/>
        </w:rPr>
      </w:pPr>
    </w:p>
    <w:p w14:paraId="6FC2D4E4" w14:textId="77777777" w:rsidR="00000000" w:rsidRDefault="004C51F7">
      <w:pPr>
        <w:pStyle w:val="af0"/>
        <w:rPr>
          <w:rtl/>
        </w:rPr>
      </w:pPr>
      <w:r>
        <w:rPr>
          <w:rFonts w:hint="eastAsia"/>
          <w:rtl/>
        </w:rPr>
        <w:t>עסאם</w:t>
      </w:r>
      <w:r>
        <w:rPr>
          <w:rtl/>
        </w:rPr>
        <w:t xml:space="preserve"> מח'ול (חד"ש-תע"ל):</w:t>
      </w:r>
    </w:p>
    <w:p w14:paraId="206E2F42" w14:textId="77777777" w:rsidR="00000000" w:rsidRDefault="004C51F7">
      <w:pPr>
        <w:pStyle w:val="a0"/>
        <w:rPr>
          <w:rFonts w:hint="cs"/>
          <w:rtl/>
        </w:rPr>
      </w:pPr>
    </w:p>
    <w:p w14:paraId="3E17B757" w14:textId="77777777" w:rsidR="00000000" w:rsidRDefault="004C51F7">
      <w:pPr>
        <w:pStyle w:val="a0"/>
        <w:rPr>
          <w:rFonts w:hint="cs"/>
          <w:rtl/>
        </w:rPr>
      </w:pPr>
      <w:r>
        <w:rPr>
          <w:rFonts w:hint="cs"/>
          <w:rtl/>
        </w:rPr>
        <w:t>- - -</w:t>
      </w:r>
    </w:p>
    <w:p w14:paraId="2EE15F92" w14:textId="77777777" w:rsidR="00000000" w:rsidRDefault="004C51F7">
      <w:pPr>
        <w:pStyle w:val="a0"/>
        <w:rPr>
          <w:rFonts w:hint="cs"/>
          <w:rtl/>
        </w:rPr>
      </w:pPr>
    </w:p>
    <w:p w14:paraId="171C2B26" w14:textId="77777777" w:rsidR="00000000" w:rsidRDefault="004C51F7">
      <w:pPr>
        <w:pStyle w:val="-"/>
        <w:rPr>
          <w:rFonts w:hint="cs"/>
          <w:rtl/>
        </w:rPr>
      </w:pPr>
      <w:bookmarkStart w:id="437" w:name="FS000000464T30_12_2003_21_40_18C"/>
      <w:bookmarkEnd w:id="437"/>
      <w:r>
        <w:rPr>
          <w:rFonts w:hint="cs"/>
          <w:rtl/>
        </w:rPr>
        <w:t>סגן שר הביטחון זאב בוים:</w:t>
      </w:r>
    </w:p>
    <w:p w14:paraId="2EB012BE" w14:textId="77777777" w:rsidR="00000000" w:rsidRDefault="004C51F7">
      <w:pPr>
        <w:pStyle w:val="a0"/>
        <w:rPr>
          <w:rtl/>
        </w:rPr>
      </w:pPr>
    </w:p>
    <w:p w14:paraId="33CBD6DF" w14:textId="77777777" w:rsidR="00000000" w:rsidRDefault="004C51F7">
      <w:pPr>
        <w:pStyle w:val="a0"/>
        <w:rPr>
          <w:rFonts w:hint="cs"/>
          <w:rtl/>
        </w:rPr>
      </w:pPr>
      <w:r>
        <w:rPr>
          <w:rFonts w:hint="cs"/>
          <w:rtl/>
        </w:rPr>
        <w:t>אבל אותה גדר שנבנית כדי לעצור את הטרוריסטים מלהיכנס לכפר-סבא, ששם התפוצצו מ</w:t>
      </w:r>
      <w:r>
        <w:rPr>
          <w:rFonts w:hint="cs"/>
          <w:rtl/>
        </w:rPr>
        <w:t xml:space="preserve">חבלים ושם נרצחו יהודים, אותה גדר שנועדה להגן על ראש-העין, נתניה וחדרה, הגדר הזאת, עליה צריך להפגין, לשבור אותה, לחתוך אותה. </w:t>
      </w:r>
    </w:p>
    <w:p w14:paraId="2DFEE64E" w14:textId="77777777" w:rsidR="00000000" w:rsidRDefault="004C51F7">
      <w:pPr>
        <w:pStyle w:val="a0"/>
        <w:rPr>
          <w:rFonts w:hint="cs"/>
          <w:rtl/>
        </w:rPr>
      </w:pPr>
    </w:p>
    <w:p w14:paraId="26D60824" w14:textId="77777777" w:rsidR="00000000" w:rsidRDefault="004C51F7">
      <w:pPr>
        <w:pStyle w:val="af0"/>
        <w:rPr>
          <w:rtl/>
        </w:rPr>
      </w:pPr>
      <w:r>
        <w:rPr>
          <w:rFonts w:hint="eastAsia"/>
          <w:rtl/>
        </w:rPr>
        <w:t>עבד</w:t>
      </w:r>
      <w:r>
        <w:rPr>
          <w:rtl/>
        </w:rPr>
        <w:t>-אלמאלכ דהאמשה (רע"ם):</w:t>
      </w:r>
    </w:p>
    <w:p w14:paraId="7C0323B1" w14:textId="77777777" w:rsidR="00000000" w:rsidRDefault="004C51F7">
      <w:pPr>
        <w:pStyle w:val="a0"/>
        <w:rPr>
          <w:rFonts w:hint="cs"/>
          <w:rtl/>
        </w:rPr>
      </w:pPr>
    </w:p>
    <w:p w14:paraId="1F7D3C9B" w14:textId="77777777" w:rsidR="00000000" w:rsidRDefault="004C51F7">
      <w:pPr>
        <w:pStyle w:val="a0"/>
        <w:rPr>
          <w:rFonts w:hint="cs"/>
          <w:rtl/>
        </w:rPr>
      </w:pPr>
      <w:r>
        <w:rPr>
          <w:rFonts w:hint="cs"/>
          <w:rtl/>
        </w:rPr>
        <w:t>- - -</w:t>
      </w:r>
    </w:p>
    <w:p w14:paraId="228AD12A" w14:textId="77777777" w:rsidR="00000000" w:rsidRDefault="004C51F7">
      <w:pPr>
        <w:pStyle w:val="a0"/>
        <w:rPr>
          <w:rFonts w:hint="cs"/>
          <w:rtl/>
        </w:rPr>
      </w:pPr>
    </w:p>
    <w:p w14:paraId="4286FD58" w14:textId="77777777" w:rsidR="00000000" w:rsidRDefault="004C51F7">
      <w:pPr>
        <w:pStyle w:val="af0"/>
        <w:rPr>
          <w:rtl/>
        </w:rPr>
      </w:pPr>
      <w:r>
        <w:rPr>
          <w:rFonts w:hint="eastAsia"/>
          <w:rtl/>
        </w:rPr>
        <w:t>קולט</w:t>
      </w:r>
      <w:r>
        <w:rPr>
          <w:rtl/>
        </w:rPr>
        <w:t xml:space="preserve"> אביטל (העבודה-מימד):</w:t>
      </w:r>
    </w:p>
    <w:p w14:paraId="4FB1DE94" w14:textId="77777777" w:rsidR="00000000" w:rsidRDefault="004C51F7">
      <w:pPr>
        <w:pStyle w:val="a0"/>
        <w:rPr>
          <w:rFonts w:hint="cs"/>
          <w:rtl/>
        </w:rPr>
      </w:pPr>
    </w:p>
    <w:p w14:paraId="75B4A3C9" w14:textId="77777777" w:rsidR="00000000" w:rsidRDefault="004C51F7">
      <w:pPr>
        <w:pStyle w:val="a0"/>
        <w:rPr>
          <w:rFonts w:hint="cs"/>
          <w:rtl/>
        </w:rPr>
      </w:pPr>
      <w:r>
        <w:rPr>
          <w:rFonts w:hint="cs"/>
          <w:rtl/>
        </w:rPr>
        <w:t>- - -</w:t>
      </w:r>
    </w:p>
    <w:p w14:paraId="2DFC55EC" w14:textId="77777777" w:rsidR="00000000" w:rsidRDefault="004C51F7">
      <w:pPr>
        <w:pStyle w:val="a0"/>
        <w:rPr>
          <w:rFonts w:hint="cs"/>
          <w:rtl/>
        </w:rPr>
      </w:pPr>
    </w:p>
    <w:p w14:paraId="44791AF9" w14:textId="77777777" w:rsidR="00000000" w:rsidRDefault="004C51F7">
      <w:pPr>
        <w:pStyle w:val="-"/>
        <w:rPr>
          <w:rFonts w:hint="cs"/>
          <w:rtl/>
        </w:rPr>
      </w:pPr>
      <w:bookmarkStart w:id="438" w:name="FS000000464T30_12_2003_21_41_15C"/>
      <w:bookmarkEnd w:id="438"/>
      <w:r>
        <w:rPr>
          <w:rFonts w:hint="cs"/>
          <w:rtl/>
        </w:rPr>
        <w:t>סגן שר הביטחון זאב בוים:</w:t>
      </w:r>
    </w:p>
    <w:p w14:paraId="750C8CEF" w14:textId="77777777" w:rsidR="00000000" w:rsidRDefault="004C51F7">
      <w:pPr>
        <w:pStyle w:val="a0"/>
        <w:rPr>
          <w:rtl/>
        </w:rPr>
      </w:pPr>
    </w:p>
    <w:p w14:paraId="7D879BCA" w14:textId="77777777" w:rsidR="00000000" w:rsidRDefault="004C51F7">
      <w:pPr>
        <w:pStyle w:val="a0"/>
        <w:rPr>
          <w:rFonts w:hint="cs"/>
          <w:rtl/>
        </w:rPr>
      </w:pPr>
      <w:r>
        <w:rPr>
          <w:rFonts w:hint="cs"/>
          <w:rtl/>
        </w:rPr>
        <w:t>אותו גיל נעמתי, פעם אחת סומך על הגדר</w:t>
      </w:r>
      <w:r>
        <w:rPr>
          <w:rFonts w:hint="cs"/>
          <w:rtl/>
        </w:rPr>
        <w:t xml:space="preserve"> הזאת, מצדיק אותה, מקבל אותה, מברך עליה, ופעם אחת על אותה גדר, במקום אחר, מול אזרחי מדינת ישראל אחרים - היא לא לגיטימית. אותה צריך להרוס. </w:t>
      </w:r>
    </w:p>
    <w:p w14:paraId="56709509" w14:textId="77777777" w:rsidR="00000000" w:rsidRDefault="004C51F7">
      <w:pPr>
        <w:pStyle w:val="a0"/>
        <w:ind w:firstLine="0"/>
        <w:rPr>
          <w:rFonts w:hint="cs"/>
          <w:rtl/>
        </w:rPr>
      </w:pPr>
    </w:p>
    <w:p w14:paraId="38124F77" w14:textId="77777777" w:rsidR="00000000" w:rsidRDefault="004C51F7">
      <w:pPr>
        <w:pStyle w:val="af0"/>
        <w:rPr>
          <w:rtl/>
        </w:rPr>
      </w:pPr>
      <w:r>
        <w:rPr>
          <w:rFonts w:hint="eastAsia"/>
          <w:rtl/>
        </w:rPr>
        <w:t>קולט</w:t>
      </w:r>
      <w:r>
        <w:rPr>
          <w:rtl/>
        </w:rPr>
        <w:t xml:space="preserve"> אביטל (העבודה-מימד):</w:t>
      </w:r>
    </w:p>
    <w:p w14:paraId="317F4FDD" w14:textId="77777777" w:rsidR="00000000" w:rsidRDefault="004C51F7">
      <w:pPr>
        <w:pStyle w:val="a0"/>
        <w:rPr>
          <w:rFonts w:hint="cs"/>
          <w:rtl/>
        </w:rPr>
      </w:pPr>
    </w:p>
    <w:p w14:paraId="7C279DA2" w14:textId="77777777" w:rsidR="00000000" w:rsidRDefault="004C51F7">
      <w:pPr>
        <w:pStyle w:val="a0"/>
        <w:rPr>
          <w:rFonts w:hint="cs"/>
          <w:rtl/>
        </w:rPr>
      </w:pPr>
      <w:r>
        <w:rPr>
          <w:rFonts w:hint="cs"/>
          <w:rtl/>
        </w:rPr>
        <w:t>- - -</w:t>
      </w:r>
    </w:p>
    <w:p w14:paraId="16D75394" w14:textId="77777777" w:rsidR="00000000" w:rsidRDefault="004C51F7">
      <w:pPr>
        <w:pStyle w:val="a0"/>
        <w:rPr>
          <w:rFonts w:hint="cs"/>
          <w:rtl/>
        </w:rPr>
      </w:pPr>
    </w:p>
    <w:p w14:paraId="5DAE14D4" w14:textId="77777777" w:rsidR="00000000" w:rsidRDefault="004C51F7">
      <w:pPr>
        <w:pStyle w:val="-"/>
        <w:rPr>
          <w:rFonts w:hint="cs"/>
          <w:rtl/>
        </w:rPr>
      </w:pPr>
      <w:bookmarkStart w:id="439" w:name="FS000000464T30_12_2003_21_42_51C"/>
      <w:bookmarkEnd w:id="439"/>
      <w:r>
        <w:rPr>
          <w:rFonts w:hint="cs"/>
          <w:rtl/>
        </w:rPr>
        <w:t>סגן שר הביטחון זאב בוים:</w:t>
      </w:r>
    </w:p>
    <w:p w14:paraId="7A61EE77" w14:textId="77777777" w:rsidR="00000000" w:rsidRDefault="004C51F7">
      <w:pPr>
        <w:pStyle w:val="a0"/>
        <w:rPr>
          <w:rtl/>
        </w:rPr>
      </w:pPr>
    </w:p>
    <w:p w14:paraId="1A064930" w14:textId="77777777" w:rsidR="00000000" w:rsidRDefault="004C51F7">
      <w:pPr>
        <w:pStyle w:val="a0"/>
        <w:rPr>
          <w:rFonts w:hint="cs"/>
          <w:rtl/>
        </w:rPr>
      </w:pPr>
      <w:r>
        <w:rPr>
          <w:rFonts w:hint="cs"/>
          <w:rtl/>
        </w:rPr>
        <w:t xml:space="preserve">תגידי לי עכשיו את: איך את יכולה להצדיק הפגנה כזאת? איך? </w:t>
      </w:r>
      <w:r>
        <w:rPr>
          <w:rFonts w:hint="cs"/>
          <w:rtl/>
        </w:rPr>
        <w:t xml:space="preserve">אני יכול להצדיק את הפלסטינים. הפלסטינים יכולים לטעון נגד הגדר הזאת. אבל איזו זכות יש לגיל נעמתי להפגין נגד הגדר הזאת? מאיפה? מקיבוץ רעים. </w:t>
      </w:r>
    </w:p>
    <w:p w14:paraId="7E3276F3" w14:textId="77777777" w:rsidR="00000000" w:rsidRDefault="004C51F7">
      <w:pPr>
        <w:pStyle w:val="a0"/>
        <w:rPr>
          <w:rFonts w:hint="cs"/>
          <w:rtl/>
        </w:rPr>
      </w:pPr>
    </w:p>
    <w:p w14:paraId="710A312D" w14:textId="77777777" w:rsidR="00000000" w:rsidRDefault="004C51F7">
      <w:pPr>
        <w:pStyle w:val="af0"/>
        <w:rPr>
          <w:rtl/>
        </w:rPr>
      </w:pPr>
      <w:r>
        <w:rPr>
          <w:rFonts w:hint="eastAsia"/>
          <w:rtl/>
        </w:rPr>
        <w:t>ג</w:t>
      </w:r>
      <w:r>
        <w:rPr>
          <w:rtl/>
        </w:rPr>
        <w:t>'מאל זחאלקה (בל"ד):</w:t>
      </w:r>
    </w:p>
    <w:p w14:paraId="2F0D7094" w14:textId="77777777" w:rsidR="00000000" w:rsidRDefault="004C51F7">
      <w:pPr>
        <w:pStyle w:val="a0"/>
        <w:rPr>
          <w:rFonts w:hint="cs"/>
          <w:rtl/>
        </w:rPr>
      </w:pPr>
    </w:p>
    <w:p w14:paraId="31A4A087" w14:textId="77777777" w:rsidR="00000000" w:rsidRDefault="004C51F7">
      <w:pPr>
        <w:pStyle w:val="a0"/>
        <w:rPr>
          <w:rFonts w:hint="cs"/>
          <w:rtl/>
        </w:rPr>
      </w:pPr>
      <w:r>
        <w:rPr>
          <w:rFonts w:hint="cs"/>
          <w:rtl/>
        </w:rPr>
        <w:t>אז בגלל זה יורים בו?</w:t>
      </w:r>
    </w:p>
    <w:p w14:paraId="13AF2ED1" w14:textId="77777777" w:rsidR="00000000" w:rsidRDefault="004C51F7">
      <w:pPr>
        <w:pStyle w:val="a0"/>
        <w:rPr>
          <w:rFonts w:hint="cs"/>
          <w:rtl/>
        </w:rPr>
      </w:pPr>
    </w:p>
    <w:p w14:paraId="42A3BE40" w14:textId="77777777" w:rsidR="00000000" w:rsidRDefault="004C51F7">
      <w:pPr>
        <w:pStyle w:val="af0"/>
        <w:rPr>
          <w:rtl/>
        </w:rPr>
      </w:pPr>
      <w:r>
        <w:rPr>
          <w:rFonts w:hint="eastAsia"/>
          <w:rtl/>
        </w:rPr>
        <w:t>קריאות</w:t>
      </w:r>
      <w:r>
        <w:rPr>
          <w:rtl/>
        </w:rPr>
        <w:t>:</w:t>
      </w:r>
    </w:p>
    <w:p w14:paraId="1EC66B2E" w14:textId="77777777" w:rsidR="00000000" w:rsidRDefault="004C51F7">
      <w:pPr>
        <w:pStyle w:val="a0"/>
        <w:rPr>
          <w:rFonts w:hint="cs"/>
          <w:rtl/>
        </w:rPr>
      </w:pPr>
    </w:p>
    <w:p w14:paraId="3D0A7397" w14:textId="77777777" w:rsidR="00000000" w:rsidRDefault="004C51F7">
      <w:pPr>
        <w:pStyle w:val="a0"/>
        <w:rPr>
          <w:rFonts w:hint="cs"/>
          <w:rtl/>
        </w:rPr>
      </w:pPr>
      <w:r>
        <w:rPr>
          <w:rFonts w:hint="cs"/>
          <w:rtl/>
        </w:rPr>
        <w:t>- - -</w:t>
      </w:r>
    </w:p>
    <w:p w14:paraId="55014451" w14:textId="77777777" w:rsidR="00000000" w:rsidRDefault="004C51F7">
      <w:pPr>
        <w:pStyle w:val="a0"/>
        <w:rPr>
          <w:rFonts w:hint="cs"/>
          <w:rtl/>
        </w:rPr>
      </w:pPr>
    </w:p>
    <w:p w14:paraId="2CA6B6D0" w14:textId="77777777" w:rsidR="00000000" w:rsidRDefault="004C51F7">
      <w:pPr>
        <w:pStyle w:val="af0"/>
        <w:rPr>
          <w:rtl/>
        </w:rPr>
      </w:pPr>
      <w:r>
        <w:rPr>
          <w:rFonts w:hint="eastAsia"/>
          <w:rtl/>
        </w:rPr>
        <w:t>אבשלום</w:t>
      </w:r>
      <w:r>
        <w:rPr>
          <w:rtl/>
        </w:rPr>
        <w:t xml:space="preserve"> וילן (מרצ):</w:t>
      </w:r>
    </w:p>
    <w:p w14:paraId="12C005CF" w14:textId="77777777" w:rsidR="00000000" w:rsidRDefault="004C51F7">
      <w:pPr>
        <w:pStyle w:val="a0"/>
        <w:rPr>
          <w:rFonts w:hint="cs"/>
          <w:rtl/>
        </w:rPr>
      </w:pPr>
    </w:p>
    <w:p w14:paraId="6BAB8B2C" w14:textId="77777777" w:rsidR="00000000" w:rsidRDefault="004C51F7">
      <w:pPr>
        <w:pStyle w:val="a0"/>
        <w:rPr>
          <w:rFonts w:hint="cs"/>
          <w:rtl/>
        </w:rPr>
      </w:pPr>
      <w:r>
        <w:rPr>
          <w:rFonts w:hint="cs"/>
          <w:rtl/>
        </w:rPr>
        <w:t>על הפגנה לא מוצדקת מותר לירות?</w:t>
      </w:r>
    </w:p>
    <w:p w14:paraId="2F0700EF" w14:textId="77777777" w:rsidR="00000000" w:rsidRDefault="004C51F7">
      <w:pPr>
        <w:pStyle w:val="a0"/>
        <w:rPr>
          <w:rFonts w:hint="cs"/>
          <w:rtl/>
        </w:rPr>
      </w:pPr>
    </w:p>
    <w:p w14:paraId="3ABBA4AB" w14:textId="77777777" w:rsidR="00000000" w:rsidRDefault="004C51F7">
      <w:pPr>
        <w:pStyle w:val="af0"/>
        <w:rPr>
          <w:rtl/>
        </w:rPr>
      </w:pPr>
      <w:bookmarkStart w:id="440" w:name="FS000000464T30_12_2003_21_44_24C"/>
      <w:bookmarkEnd w:id="440"/>
      <w:r>
        <w:rPr>
          <w:rFonts w:hint="eastAsia"/>
          <w:rtl/>
        </w:rPr>
        <w:t>שאול</w:t>
      </w:r>
      <w:r>
        <w:rPr>
          <w:rtl/>
        </w:rPr>
        <w:t xml:space="preserve"> יהלום (מפד"ל):</w:t>
      </w:r>
    </w:p>
    <w:p w14:paraId="4BA917C6" w14:textId="77777777" w:rsidR="00000000" w:rsidRDefault="004C51F7">
      <w:pPr>
        <w:pStyle w:val="a0"/>
        <w:rPr>
          <w:rFonts w:hint="cs"/>
          <w:rtl/>
        </w:rPr>
      </w:pPr>
    </w:p>
    <w:p w14:paraId="3101F719" w14:textId="77777777" w:rsidR="00000000" w:rsidRDefault="004C51F7">
      <w:pPr>
        <w:pStyle w:val="a0"/>
        <w:rPr>
          <w:rFonts w:hint="cs"/>
          <w:rtl/>
        </w:rPr>
      </w:pPr>
      <w:r>
        <w:rPr>
          <w:rFonts w:hint="cs"/>
          <w:rtl/>
        </w:rPr>
        <w:t xml:space="preserve">זאת לא הפגנה. </w:t>
      </w:r>
    </w:p>
    <w:p w14:paraId="337150B3" w14:textId="77777777" w:rsidR="00000000" w:rsidRDefault="004C51F7">
      <w:pPr>
        <w:pStyle w:val="a0"/>
        <w:rPr>
          <w:rFonts w:hint="cs"/>
          <w:rtl/>
        </w:rPr>
      </w:pPr>
    </w:p>
    <w:p w14:paraId="1D31BBF8" w14:textId="77777777" w:rsidR="00000000" w:rsidRDefault="004C51F7">
      <w:pPr>
        <w:pStyle w:val="-"/>
        <w:rPr>
          <w:rFonts w:hint="cs"/>
          <w:rtl/>
        </w:rPr>
      </w:pPr>
      <w:r>
        <w:rPr>
          <w:rFonts w:hint="cs"/>
          <w:rtl/>
        </w:rPr>
        <w:t>סגן שר הביטחון זאב בוים:</w:t>
      </w:r>
    </w:p>
    <w:p w14:paraId="1804E3E0" w14:textId="77777777" w:rsidR="00000000" w:rsidRDefault="004C51F7">
      <w:pPr>
        <w:pStyle w:val="a0"/>
        <w:rPr>
          <w:rtl/>
        </w:rPr>
      </w:pPr>
    </w:p>
    <w:p w14:paraId="0EA6C67E" w14:textId="77777777" w:rsidR="00000000" w:rsidRDefault="004C51F7">
      <w:pPr>
        <w:pStyle w:val="a0"/>
        <w:rPr>
          <w:rFonts w:hint="cs"/>
          <w:rtl/>
        </w:rPr>
      </w:pPr>
      <w:r>
        <w:rPr>
          <w:rFonts w:hint="cs"/>
          <w:rtl/>
        </w:rPr>
        <w:t xml:space="preserve">זו לא הפגנה. לא, לא. הפגנה - אסור לירות. זו לא היתה הפגנה רגילה. זו לא היתה הפגנה. זה היה משהו אחר. </w:t>
      </w:r>
    </w:p>
    <w:p w14:paraId="2F199981" w14:textId="77777777" w:rsidR="00000000" w:rsidRDefault="004C51F7">
      <w:pPr>
        <w:pStyle w:val="a0"/>
        <w:rPr>
          <w:rFonts w:hint="cs"/>
          <w:rtl/>
        </w:rPr>
      </w:pPr>
    </w:p>
    <w:p w14:paraId="0422B984" w14:textId="77777777" w:rsidR="00000000" w:rsidRDefault="004C51F7">
      <w:pPr>
        <w:pStyle w:val="af0"/>
        <w:rPr>
          <w:rtl/>
        </w:rPr>
      </w:pPr>
      <w:r>
        <w:rPr>
          <w:rFonts w:hint="eastAsia"/>
          <w:rtl/>
        </w:rPr>
        <w:t>קריאות</w:t>
      </w:r>
      <w:r>
        <w:rPr>
          <w:rtl/>
        </w:rPr>
        <w:t>:</w:t>
      </w:r>
    </w:p>
    <w:p w14:paraId="4333B3A7" w14:textId="77777777" w:rsidR="00000000" w:rsidRDefault="004C51F7">
      <w:pPr>
        <w:pStyle w:val="a0"/>
        <w:rPr>
          <w:rFonts w:hint="cs"/>
          <w:rtl/>
        </w:rPr>
      </w:pPr>
    </w:p>
    <w:p w14:paraId="317FD813" w14:textId="77777777" w:rsidR="00000000" w:rsidRDefault="004C51F7">
      <w:pPr>
        <w:pStyle w:val="a0"/>
        <w:rPr>
          <w:rFonts w:hint="cs"/>
          <w:rtl/>
        </w:rPr>
      </w:pPr>
      <w:r>
        <w:rPr>
          <w:rFonts w:hint="cs"/>
          <w:rtl/>
        </w:rPr>
        <w:t xml:space="preserve">- - - </w:t>
      </w:r>
    </w:p>
    <w:p w14:paraId="1091128B" w14:textId="77777777" w:rsidR="00000000" w:rsidRDefault="004C51F7">
      <w:pPr>
        <w:pStyle w:val="a0"/>
        <w:rPr>
          <w:rFonts w:hint="cs"/>
          <w:rtl/>
        </w:rPr>
      </w:pPr>
    </w:p>
    <w:p w14:paraId="28811678" w14:textId="77777777" w:rsidR="00000000" w:rsidRDefault="004C51F7">
      <w:pPr>
        <w:pStyle w:val="af0"/>
        <w:rPr>
          <w:rtl/>
        </w:rPr>
      </w:pPr>
      <w:r>
        <w:rPr>
          <w:rFonts w:hint="eastAsia"/>
          <w:rtl/>
        </w:rPr>
        <w:t>טלב</w:t>
      </w:r>
      <w:r>
        <w:rPr>
          <w:rtl/>
        </w:rPr>
        <w:t xml:space="preserve"> אלסאנע (רע"ם):</w:t>
      </w:r>
    </w:p>
    <w:p w14:paraId="7B47C75E" w14:textId="77777777" w:rsidR="00000000" w:rsidRDefault="004C51F7">
      <w:pPr>
        <w:pStyle w:val="a0"/>
        <w:rPr>
          <w:rFonts w:hint="cs"/>
          <w:rtl/>
        </w:rPr>
      </w:pPr>
    </w:p>
    <w:p w14:paraId="0BB84FD2" w14:textId="77777777" w:rsidR="00000000" w:rsidRDefault="004C51F7">
      <w:pPr>
        <w:pStyle w:val="a0"/>
        <w:rPr>
          <w:rFonts w:hint="cs"/>
          <w:rtl/>
        </w:rPr>
      </w:pPr>
      <w:r>
        <w:rPr>
          <w:rFonts w:hint="cs"/>
          <w:rtl/>
        </w:rPr>
        <w:t xml:space="preserve">זו ממש פשיטת רגל. </w:t>
      </w:r>
    </w:p>
    <w:p w14:paraId="38DAE9B5" w14:textId="77777777" w:rsidR="00000000" w:rsidRDefault="004C51F7">
      <w:pPr>
        <w:pStyle w:val="a0"/>
        <w:rPr>
          <w:rFonts w:hint="cs"/>
          <w:rtl/>
        </w:rPr>
      </w:pPr>
    </w:p>
    <w:p w14:paraId="414483FE" w14:textId="77777777" w:rsidR="00000000" w:rsidRDefault="004C51F7">
      <w:pPr>
        <w:pStyle w:val="-"/>
        <w:rPr>
          <w:rFonts w:hint="cs"/>
          <w:rtl/>
        </w:rPr>
      </w:pPr>
      <w:bookmarkStart w:id="441" w:name="FS000000464T30_12_2003_21_45_15C"/>
      <w:bookmarkEnd w:id="441"/>
      <w:r>
        <w:rPr>
          <w:rFonts w:hint="cs"/>
          <w:rtl/>
        </w:rPr>
        <w:t>סגן שר הביטחון זאב בוים:</w:t>
      </w:r>
    </w:p>
    <w:p w14:paraId="7C888CCC" w14:textId="77777777" w:rsidR="00000000" w:rsidRDefault="004C51F7">
      <w:pPr>
        <w:pStyle w:val="a0"/>
        <w:rPr>
          <w:rtl/>
        </w:rPr>
      </w:pPr>
    </w:p>
    <w:p w14:paraId="1D8E7309" w14:textId="77777777" w:rsidR="00000000" w:rsidRDefault="004C51F7">
      <w:pPr>
        <w:pStyle w:val="a0"/>
        <w:rPr>
          <w:rFonts w:hint="cs"/>
          <w:rtl/>
        </w:rPr>
      </w:pPr>
      <w:r>
        <w:rPr>
          <w:rFonts w:hint="cs"/>
          <w:rtl/>
        </w:rPr>
        <w:t>לכן, חברי הכ</w:t>
      </w:r>
      <w:r>
        <w:rPr>
          <w:rFonts w:hint="cs"/>
          <w:rtl/>
        </w:rPr>
        <w:t>נסת, אני חושב שמה שאמר הרמטכ"ל צריך - וייבדק ויישקל - לבחון במסגרת הוראות פתיחה באש, באזור המתקן הצבאי הזה; עד עכשיו אמרתי לך ואמרתי לחבר הכנסת: הוראות פתיחה באש נועדו ונקבעו בהתאם למטרה שלשמה הוקמה הגדר הזאת.</w:t>
      </w:r>
    </w:p>
    <w:p w14:paraId="7CDFDCBC" w14:textId="77777777" w:rsidR="00000000" w:rsidRDefault="004C51F7">
      <w:pPr>
        <w:pStyle w:val="a0"/>
        <w:rPr>
          <w:rFonts w:hint="cs"/>
          <w:rtl/>
        </w:rPr>
      </w:pPr>
    </w:p>
    <w:p w14:paraId="3324088A" w14:textId="77777777" w:rsidR="00000000" w:rsidRDefault="004C51F7">
      <w:pPr>
        <w:pStyle w:val="af0"/>
        <w:rPr>
          <w:rtl/>
        </w:rPr>
      </w:pPr>
      <w:r>
        <w:rPr>
          <w:rFonts w:hint="eastAsia"/>
          <w:rtl/>
        </w:rPr>
        <w:t>ג</w:t>
      </w:r>
      <w:r>
        <w:rPr>
          <w:rtl/>
        </w:rPr>
        <w:t>'מאל זחאלקה (בל"ד):</w:t>
      </w:r>
    </w:p>
    <w:p w14:paraId="086873DF" w14:textId="77777777" w:rsidR="00000000" w:rsidRDefault="004C51F7">
      <w:pPr>
        <w:pStyle w:val="a0"/>
        <w:rPr>
          <w:rFonts w:hint="cs"/>
          <w:rtl/>
        </w:rPr>
      </w:pPr>
    </w:p>
    <w:p w14:paraId="2A31EE68" w14:textId="77777777" w:rsidR="00000000" w:rsidRDefault="004C51F7">
      <w:pPr>
        <w:pStyle w:val="a0"/>
        <w:rPr>
          <w:rFonts w:hint="cs"/>
          <w:rtl/>
        </w:rPr>
      </w:pPr>
      <w:r>
        <w:rPr>
          <w:rFonts w:hint="cs"/>
          <w:rtl/>
        </w:rPr>
        <w:t>הנאום שלך הוא רשיון לרצ</w:t>
      </w:r>
      <w:r>
        <w:rPr>
          <w:rFonts w:hint="cs"/>
          <w:rtl/>
        </w:rPr>
        <w:t>ח. הנאום שלך הוא רשיון לרצח. זה רשיון לרצח, מה שאתה אומר.</w:t>
      </w:r>
    </w:p>
    <w:p w14:paraId="5893CEB1" w14:textId="77777777" w:rsidR="00000000" w:rsidRDefault="004C51F7">
      <w:pPr>
        <w:pStyle w:val="a0"/>
        <w:rPr>
          <w:rFonts w:hint="cs"/>
          <w:rtl/>
        </w:rPr>
      </w:pPr>
    </w:p>
    <w:p w14:paraId="396D3E02" w14:textId="77777777" w:rsidR="00000000" w:rsidRDefault="004C51F7">
      <w:pPr>
        <w:pStyle w:val="-"/>
        <w:rPr>
          <w:rFonts w:hint="cs"/>
          <w:rtl/>
        </w:rPr>
      </w:pPr>
      <w:bookmarkStart w:id="442" w:name="FS000000464T30_12_2003_21_51_23C"/>
      <w:bookmarkEnd w:id="442"/>
      <w:r>
        <w:rPr>
          <w:rFonts w:hint="cs"/>
          <w:rtl/>
        </w:rPr>
        <w:t>סגן שר הביטחון זאב בוים:</w:t>
      </w:r>
    </w:p>
    <w:p w14:paraId="2EF0A72C" w14:textId="77777777" w:rsidR="00000000" w:rsidRDefault="004C51F7">
      <w:pPr>
        <w:pStyle w:val="a0"/>
        <w:rPr>
          <w:rtl/>
        </w:rPr>
      </w:pPr>
    </w:p>
    <w:p w14:paraId="614A11A8" w14:textId="77777777" w:rsidR="00000000" w:rsidRDefault="004C51F7">
      <w:pPr>
        <w:pStyle w:val="a0"/>
        <w:rPr>
          <w:rFonts w:hint="cs"/>
          <w:rtl/>
        </w:rPr>
      </w:pPr>
      <w:r>
        <w:rPr>
          <w:rFonts w:hint="cs"/>
          <w:rtl/>
        </w:rPr>
        <w:t xml:space="preserve">אז אולי צריך - וזה ייבדק - אולי צריך קטגוריה נוספת - - - </w:t>
      </w:r>
    </w:p>
    <w:p w14:paraId="71944F97" w14:textId="77777777" w:rsidR="00000000" w:rsidRDefault="004C51F7">
      <w:pPr>
        <w:pStyle w:val="a0"/>
        <w:rPr>
          <w:rFonts w:hint="cs"/>
          <w:rtl/>
        </w:rPr>
      </w:pPr>
    </w:p>
    <w:p w14:paraId="61BE53D5" w14:textId="77777777" w:rsidR="00000000" w:rsidRDefault="004C51F7">
      <w:pPr>
        <w:pStyle w:val="af1"/>
        <w:rPr>
          <w:rtl/>
        </w:rPr>
      </w:pPr>
      <w:r>
        <w:rPr>
          <w:rtl/>
        </w:rPr>
        <w:t>היו"ר יולי-יואל אדלשטיין:</w:t>
      </w:r>
    </w:p>
    <w:p w14:paraId="5DA2F582" w14:textId="77777777" w:rsidR="00000000" w:rsidRDefault="004C51F7">
      <w:pPr>
        <w:pStyle w:val="a0"/>
        <w:rPr>
          <w:rtl/>
        </w:rPr>
      </w:pPr>
    </w:p>
    <w:p w14:paraId="4FB161FB" w14:textId="77777777" w:rsidR="00000000" w:rsidRDefault="004C51F7">
      <w:pPr>
        <w:pStyle w:val="a0"/>
        <w:rPr>
          <w:rFonts w:hint="cs"/>
          <w:rtl/>
        </w:rPr>
      </w:pPr>
      <w:r>
        <w:rPr>
          <w:rFonts w:hint="cs"/>
          <w:rtl/>
        </w:rPr>
        <w:t xml:space="preserve">חבר הכנסת זחאלקה. חבר הכנסת זחאלקה, אני שומע אותו בדיוק כמוך.   </w:t>
      </w:r>
    </w:p>
    <w:p w14:paraId="6308A748" w14:textId="77777777" w:rsidR="00000000" w:rsidRDefault="004C51F7">
      <w:pPr>
        <w:pStyle w:val="a0"/>
        <w:rPr>
          <w:rFonts w:hint="cs"/>
          <w:rtl/>
        </w:rPr>
      </w:pPr>
    </w:p>
    <w:p w14:paraId="5E0671D6" w14:textId="77777777" w:rsidR="00000000" w:rsidRDefault="004C51F7">
      <w:pPr>
        <w:pStyle w:val="-"/>
        <w:rPr>
          <w:rFonts w:hint="cs"/>
          <w:rtl/>
        </w:rPr>
      </w:pPr>
      <w:bookmarkStart w:id="443" w:name="FS000000464T30_12_2003_21_51_10C"/>
      <w:bookmarkEnd w:id="443"/>
      <w:r>
        <w:rPr>
          <w:rFonts w:hint="cs"/>
          <w:rtl/>
        </w:rPr>
        <w:t xml:space="preserve">סגן שר הביטחון זאב </w:t>
      </w:r>
      <w:r>
        <w:rPr>
          <w:rFonts w:hint="cs"/>
          <w:rtl/>
        </w:rPr>
        <w:t>בוים:</w:t>
      </w:r>
    </w:p>
    <w:p w14:paraId="384A022C" w14:textId="77777777" w:rsidR="00000000" w:rsidRDefault="004C51F7">
      <w:pPr>
        <w:pStyle w:val="a0"/>
        <w:rPr>
          <w:rtl/>
        </w:rPr>
      </w:pPr>
    </w:p>
    <w:p w14:paraId="0A422D40" w14:textId="77777777" w:rsidR="00000000" w:rsidRDefault="004C51F7">
      <w:pPr>
        <w:pStyle w:val="a0"/>
        <w:rPr>
          <w:rFonts w:hint="cs"/>
          <w:rtl/>
        </w:rPr>
      </w:pPr>
      <w:r>
        <w:rPr>
          <w:rFonts w:hint="cs"/>
          <w:rtl/>
        </w:rPr>
        <w:t>מה עושים בסוג כזה של פרובוקציה. אז זה ייבדק. אבל אני אומר עוד הפעם: אני חושב, לפי העובדות שאני יודע עכשיו, ואני אומר עוד הפעם: בכפוף לבדיקה שמתקיימת עכשיו ומוקדם להגיד את תוצאותיה - - -</w:t>
      </w:r>
    </w:p>
    <w:p w14:paraId="27CEACDE" w14:textId="77777777" w:rsidR="00000000" w:rsidRDefault="004C51F7">
      <w:pPr>
        <w:pStyle w:val="a0"/>
        <w:rPr>
          <w:rFonts w:hint="cs"/>
          <w:rtl/>
        </w:rPr>
      </w:pPr>
    </w:p>
    <w:p w14:paraId="3ECA9877" w14:textId="77777777" w:rsidR="00000000" w:rsidRDefault="004C51F7">
      <w:pPr>
        <w:pStyle w:val="af0"/>
        <w:rPr>
          <w:rtl/>
        </w:rPr>
      </w:pPr>
      <w:r>
        <w:rPr>
          <w:rFonts w:hint="eastAsia"/>
          <w:rtl/>
        </w:rPr>
        <w:t>קריאות</w:t>
      </w:r>
      <w:r>
        <w:rPr>
          <w:rtl/>
        </w:rPr>
        <w:t>:</w:t>
      </w:r>
    </w:p>
    <w:p w14:paraId="7D47E292" w14:textId="77777777" w:rsidR="00000000" w:rsidRDefault="004C51F7">
      <w:pPr>
        <w:pStyle w:val="a0"/>
        <w:rPr>
          <w:rFonts w:hint="cs"/>
          <w:rtl/>
        </w:rPr>
      </w:pPr>
    </w:p>
    <w:p w14:paraId="49CBF6F8" w14:textId="77777777" w:rsidR="00000000" w:rsidRDefault="004C51F7">
      <w:pPr>
        <w:pStyle w:val="a0"/>
        <w:rPr>
          <w:rFonts w:hint="cs"/>
          <w:rtl/>
        </w:rPr>
      </w:pPr>
      <w:r>
        <w:rPr>
          <w:rFonts w:hint="cs"/>
          <w:rtl/>
        </w:rPr>
        <w:t>- - -</w:t>
      </w:r>
    </w:p>
    <w:p w14:paraId="30CE72B8" w14:textId="77777777" w:rsidR="00000000" w:rsidRDefault="004C51F7">
      <w:pPr>
        <w:pStyle w:val="a0"/>
        <w:rPr>
          <w:rFonts w:hint="cs"/>
          <w:rtl/>
        </w:rPr>
      </w:pPr>
    </w:p>
    <w:p w14:paraId="7B13C286" w14:textId="77777777" w:rsidR="00000000" w:rsidRDefault="004C51F7">
      <w:pPr>
        <w:pStyle w:val="-"/>
        <w:rPr>
          <w:rFonts w:hint="cs"/>
          <w:rtl/>
        </w:rPr>
      </w:pPr>
      <w:bookmarkStart w:id="444" w:name="FS000000464T30_12_2003_21_53_07C"/>
      <w:bookmarkEnd w:id="444"/>
      <w:r>
        <w:rPr>
          <w:rFonts w:hint="cs"/>
          <w:rtl/>
        </w:rPr>
        <w:t>סגן שר הביטחון זאב בוים:</w:t>
      </w:r>
    </w:p>
    <w:p w14:paraId="401A8C09" w14:textId="77777777" w:rsidR="00000000" w:rsidRDefault="004C51F7">
      <w:pPr>
        <w:pStyle w:val="a0"/>
        <w:rPr>
          <w:rtl/>
        </w:rPr>
      </w:pPr>
    </w:p>
    <w:p w14:paraId="557B0AC3" w14:textId="77777777" w:rsidR="00000000" w:rsidRDefault="004C51F7">
      <w:pPr>
        <w:pStyle w:val="a0"/>
        <w:rPr>
          <w:rFonts w:hint="cs"/>
          <w:rtl/>
        </w:rPr>
      </w:pPr>
      <w:r>
        <w:rPr>
          <w:rFonts w:hint="cs"/>
          <w:rtl/>
        </w:rPr>
        <w:t>- - - אני בשלב זה לא</w:t>
      </w:r>
      <w:r>
        <w:rPr>
          <w:rFonts w:hint="cs"/>
          <w:rtl/>
        </w:rPr>
        <w:t xml:space="preserve"> רואה פסול בפעילות החיילים. אני לא רואה. </w:t>
      </w:r>
    </w:p>
    <w:p w14:paraId="6C58BE58" w14:textId="77777777" w:rsidR="00000000" w:rsidRDefault="004C51F7">
      <w:pPr>
        <w:pStyle w:val="a0"/>
        <w:rPr>
          <w:rFonts w:hint="cs"/>
          <w:rtl/>
        </w:rPr>
      </w:pPr>
    </w:p>
    <w:p w14:paraId="238B1834" w14:textId="77777777" w:rsidR="00000000" w:rsidRDefault="004C51F7">
      <w:pPr>
        <w:pStyle w:val="af0"/>
        <w:rPr>
          <w:rtl/>
        </w:rPr>
      </w:pPr>
      <w:r>
        <w:rPr>
          <w:rFonts w:hint="eastAsia"/>
          <w:rtl/>
        </w:rPr>
        <w:t>טלב</w:t>
      </w:r>
      <w:r>
        <w:rPr>
          <w:rtl/>
        </w:rPr>
        <w:t xml:space="preserve"> אלסאנע (רע"ם):</w:t>
      </w:r>
    </w:p>
    <w:p w14:paraId="2A2C3B77" w14:textId="77777777" w:rsidR="00000000" w:rsidRDefault="004C51F7">
      <w:pPr>
        <w:pStyle w:val="a0"/>
        <w:rPr>
          <w:rFonts w:hint="cs"/>
          <w:rtl/>
        </w:rPr>
      </w:pPr>
    </w:p>
    <w:p w14:paraId="7DF1FD06" w14:textId="77777777" w:rsidR="00000000" w:rsidRDefault="004C51F7">
      <w:pPr>
        <w:pStyle w:val="a0"/>
        <w:rPr>
          <w:rFonts w:hint="cs"/>
          <w:rtl/>
        </w:rPr>
      </w:pPr>
      <w:r>
        <w:rPr>
          <w:rFonts w:hint="cs"/>
          <w:rtl/>
        </w:rPr>
        <w:t>למה צריך חקירה אחרי הדברים שלך?</w:t>
      </w:r>
    </w:p>
    <w:p w14:paraId="4784C33E" w14:textId="77777777" w:rsidR="00000000" w:rsidRDefault="004C51F7">
      <w:pPr>
        <w:pStyle w:val="a0"/>
        <w:rPr>
          <w:rFonts w:hint="cs"/>
          <w:rtl/>
        </w:rPr>
      </w:pPr>
    </w:p>
    <w:p w14:paraId="4B43094C" w14:textId="77777777" w:rsidR="00000000" w:rsidRDefault="004C51F7">
      <w:pPr>
        <w:pStyle w:val="-"/>
        <w:rPr>
          <w:rFonts w:hint="cs"/>
          <w:rtl/>
        </w:rPr>
      </w:pPr>
      <w:bookmarkStart w:id="445" w:name="FS000000464T30_12_2003_21_54_07C"/>
      <w:bookmarkEnd w:id="445"/>
      <w:r>
        <w:rPr>
          <w:rFonts w:hint="cs"/>
          <w:rtl/>
        </w:rPr>
        <w:t>סגן שר הביטחון זאב בוים:</w:t>
      </w:r>
    </w:p>
    <w:p w14:paraId="65C89867" w14:textId="77777777" w:rsidR="00000000" w:rsidRDefault="004C51F7">
      <w:pPr>
        <w:pStyle w:val="a0"/>
        <w:rPr>
          <w:rtl/>
        </w:rPr>
      </w:pPr>
    </w:p>
    <w:p w14:paraId="5B8B818E" w14:textId="77777777" w:rsidR="00000000" w:rsidRDefault="004C51F7">
      <w:pPr>
        <w:pStyle w:val="a0"/>
        <w:rPr>
          <w:rFonts w:hint="cs"/>
          <w:rtl/>
        </w:rPr>
      </w:pPr>
      <w:r>
        <w:rPr>
          <w:rFonts w:hint="cs"/>
          <w:rtl/>
        </w:rPr>
        <w:t>אני רוצה לסיום לאחל החלמה לפצועים ולפצוע גיל נעמתי.</w:t>
      </w:r>
    </w:p>
    <w:p w14:paraId="11F61222" w14:textId="77777777" w:rsidR="00000000" w:rsidRDefault="004C51F7">
      <w:pPr>
        <w:pStyle w:val="a0"/>
        <w:rPr>
          <w:rFonts w:hint="cs"/>
          <w:rtl/>
        </w:rPr>
      </w:pPr>
    </w:p>
    <w:p w14:paraId="28226B42" w14:textId="77777777" w:rsidR="00000000" w:rsidRDefault="004C51F7">
      <w:pPr>
        <w:pStyle w:val="af0"/>
        <w:rPr>
          <w:rtl/>
        </w:rPr>
      </w:pPr>
      <w:r>
        <w:rPr>
          <w:rFonts w:hint="eastAsia"/>
          <w:rtl/>
        </w:rPr>
        <w:t>קריאות</w:t>
      </w:r>
      <w:r>
        <w:rPr>
          <w:rtl/>
        </w:rPr>
        <w:t>:</w:t>
      </w:r>
    </w:p>
    <w:p w14:paraId="4B7992B3" w14:textId="77777777" w:rsidR="00000000" w:rsidRDefault="004C51F7">
      <w:pPr>
        <w:pStyle w:val="a0"/>
        <w:rPr>
          <w:rFonts w:hint="cs"/>
          <w:rtl/>
        </w:rPr>
      </w:pPr>
    </w:p>
    <w:p w14:paraId="11FDC10F" w14:textId="77777777" w:rsidR="00000000" w:rsidRDefault="004C51F7">
      <w:pPr>
        <w:pStyle w:val="a0"/>
        <w:rPr>
          <w:rFonts w:hint="cs"/>
          <w:rtl/>
        </w:rPr>
      </w:pPr>
      <w:r>
        <w:rPr>
          <w:rFonts w:hint="cs"/>
          <w:rtl/>
        </w:rPr>
        <w:t>- - -</w:t>
      </w:r>
    </w:p>
    <w:p w14:paraId="4EE422BB" w14:textId="77777777" w:rsidR="00000000" w:rsidRDefault="004C51F7">
      <w:pPr>
        <w:pStyle w:val="a0"/>
        <w:rPr>
          <w:rFonts w:hint="cs"/>
          <w:rtl/>
        </w:rPr>
      </w:pPr>
    </w:p>
    <w:p w14:paraId="21154850" w14:textId="77777777" w:rsidR="00000000" w:rsidRDefault="004C51F7">
      <w:pPr>
        <w:pStyle w:val="af0"/>
        <w:rPr>
          <w:rtl/>
        </w:rPr>
      </w:pPr>
      <w:r>
        <w:rPr>
          <w:rFonts w:hint="eastAsia"/>
          <w:rtl/>
        </w:rPr>
        <w:t>טלב</w:t>
      </w:r>
      <w:r>
        <w:rPr>
          <w:rtl/>
        </w:rPr>
        <w:t xml:space="preserve"> אלסאנע (רע"ם):</w:t>
      </w:r>
    </w:p>
    <w:p w14:paraId="4883D983" w14:textId="77777777" w:rsidR="00000000" w:rsidRDefault="004C51F7">
      <w:pPr>
        <w:pStyle w:val="a0"/>
        <w:rPr>
          <w:rFonts w:hint="cs"/>
          <w:rtl/>
        </w:rPr>
      </w:pPr>
    </w:p>
    <w:p w14:paraId="053C5621" w14:textId="77777777" w:rsidR="00000000" w:rsidRDefault="004C51F7">
      <w:pPr>
        <w:pStyle w:val="a0"/>
        <w:rPr>
          <w:rFonts w:hint="cs"/>
          <w:rtl/>
        </w:rPr>
      </w:pPr>
      <w:r>
        <w:rPr>
          <w:rFonts w:hint="cs"/>
          <w:rtl/>
        </w:rPr>
        <w:t xml:space="preserve">אתה מכשיר את המעשה. </w:t>
      </w:r>
    </w:p>
    <w:p w14:paraId="76C0D3CD" w14:textId="77777777" w:rsidR="00000000" w:rsidRDefault="004C51F7">
      <w:pPr>
        <w:pStyle w:val="a0"/>
        <w:rPr>
          <w:rtl/>
        </w:rPr>
      </w:pPr>
    </w:p>
    <w:p w14:paraId="5E8A58EE" w14:textId="77777777" w:rsidR="00000000" w:rsidRDefault="004C51F7">
      <w:pPr>
        <w:pStyle w:val="-"/>
        <w:rPr>
          <w:rFonts w:hint="cs"/>
          <w:rtl/>
        </w:rPr>
      </w:pPr>
      <w:bookmarkStart w:id="446" w:name="FS000000464T30_12_2003_21_55_16C"/>
      <w:bookmarkEnd w:id="446"/>
      <w:r>
        <w:rPr>
          <w:rFonts w:hint="cs"/>
          <w:rtl/>
        </w:rPr>
        <w:t>סגן שר הביטחון זאב בוים</w:t>
      </w:r>
      <w:r>
        <w:rPr>
          <w:rFonts w:hint="cs"/>
          <w:rtl/>
        </w:rPr>
        <w:t>:</w:t>
      </w:r>
    </w:p>
    <w:p w14:paraId="7C828D3B" w14:textId="77777777" w:rsidR="00000000" w:rsidRDefault="004C51F7">
      <w:pPr>
        <w:pStyle w:val="a0"/>
        <w:rPr>
          <w:rtl/>
        </w:rPr>
      </w:pPr>
    </w:p>
    <w:p w14:paraId="37710A6B" w14:textId="77777777" w:rsidR="00000000" w:rsidRDefault="004C51F7">
      <w:pPr>
        <w:pStyle w:val="a0"/>
        <w:rPr>
          <w:rFonts w:hint="cs"/>
          <w:rtl/>
        </w:rPr>
      </w:pPr>
      <w:r>
        <w:rPr>
          <w:rFonts w:hint="cs"/>
          <w:rtl/>
        </w:rPr>
        <w:t xml:space="preserve">אבל אני גם חושב, חברת הכנסת קולט אביטל, שאחרי שיחלים - בעזרת השם מהר והחלמה מהירה - יצטרכו להעמיד אותו ואזרחים ישראלים אחרים שהשתתפו בפרובוקציה הזאת לדין. תודה רבה. </w:t>
      </w:r>
    </w:p>
    <w:p w14:paraId="06A979A0" w14:textId="77777777" w:rsidR="00000000" w:rsidRDefault="004C51F7">
      <w:pPr>
        <w:pStyle w:val="a0"/>
        <w:rPr>
          <w:rFonts w:hint="cs"/>
          <w:rtl/>
        </w:rPr>
      </w:pPr>
    </w:p>
    <w:p w14:paraId="2EAB9EEE" w14:textId="77777777" w:rsidR="00000000" w:rsidRDefault="004C51F7">
      <w:pPr>
        <w:pStyle w:val="af1"/>
        <w:rPr>
          <w:rtl/>
        </w:rPr>
      </w:pPr>
      <w:r>
        <w:rPr>
          <w:rtl/>
        </w:rPr>
        <w:t>היו"ר יולי-יואל אדלשטיין:</w:t>
      </w:r>
    </w:p>
    <w:p w14:paraId="08FCE5F5" w14:textId="77777777" w:rsidR="00000000" w:rsidRDefault="004C51F7">
      <w:pPr>
        <w:pStyle w:val="a0"/>
        <w:rPr>
          <w:rtl/>
        </w:rPr>
      </w:pPr>
    </w:p>
    <w:p w14:paraId="690EA525" w14:textId="77777777" w:rsidR="00000000" w:rsidRDefault="004C51F7">
      <w:pPr>
        <w:pStyle w:val="a0"/>
        <w:rPr>
          <w:rFonts w:hint="cs"/>
          <w:rtl/>
        </w:rPr>
      </w:pPr>
      <w:r>
        <w:rPr>
          <w:rFonts w:hint="cs"/>
          <w:rtl/>
        </w:rPr>
        <w:t xml:space="preserve">תודה לסגן שר הביטחון. חבר הכנסת אבשלום וילן, בבקשה. ואחריו </w:t>
      </w:r>
      <w:r>
        <w:rPr>
          <w:rFonts w:hint="cs"/>
          <w:rtl/>
        </w:rPr>
        <w:t>- חבר הכנסת יעקב מרגי.</w:t>
      </w:r>
    </w:p>
    <w:p w14:paraId="71E25EAB" w14:textId="77777777" w:rsidR="00000000" w:rsidRDefault="004C51F7">
      <w:pPr>
        <w:pStyle w:val="a0"/>
        <w:rPr>
          <w:rFonts w:hint="cs"/>
          <w:rtl/>
        </w:rPr>
      </w:pPr>
    </w:p>
    <w:p w14:paraId="1456CB59" w14:textId="77777777" w:rsidR="00000000" w:rsidRDefault="004C51F7">
      <w:pPr>
        <w:pStyle w:val="af0"/>
        <w:rPr>
          <w:rtl/>
        </w:rPr>
      </w:pPr>
      <w:r>
        <w:rPr>
          <w:rFonts w:hint="eastAsia"/>
          <w:rtl/>
        </w:rPr>
        <w:t>קריאות</w:t>
      </w:r>
      <w:r>
        <w:rPr>
          <w:rtl/>
        </w:rPr>
        <w:t>:</w:t>
      </w:r>
    </w:p>
    <w:p w14:paraId="60C3C74F" w14:textId="77777777" w:rsidR="00000000" w:rsidRDefault="004C51F7">
      <w:pPr>
        <w:pStyle w:val="a0"/>
        <w:rPr>
          <w:rFonts w:hint="cs"/>
          <w:rtl/>
        </w:rPr>
      </w:pPr>
    </w:p>
    <w:p w14:paraId="51C20175" w14:textId="77777777" w:rsidR="00000000" w:rsidRDefault="004C51F7">
      <w:pPr>
        <w:pStyle w:val="a0"/>
        <w:rPr>
          <w:rFonts w:hint="cs"/>
          <w:rtl/>
        </w:rPr>
      </w:pPr>
      <w:r>
        <w:rPr>
          <w:rFonts w:hint="cs"/>
          <w:rtl/>
        </w:rPr>
        <w:t>- - -</w:t>
      </w:r>
    </w:p>
    <w:p w14:paraId="1ABEC497" w14:textId="77777777" w:rsidR="00000000" w:rsidRDefault="004C51F7">
      <w:pPr>
        <w:pStyle w:val="a0"/>
        <w:rPr>
          <w:rFonts w:hint="cs"/>
          <w:rtl/>
        </w:rPr>
      </w:pPr>
    </w:p>
    <w:p w14:paraId="23889B97" w14:textId="77777777" w:rsidR="00000000" w:rsidRDefault="004C51F7">
      <w:pPr>
        <w:pStyle w:val="af0"/>
        <w:rPr>
          <w:rtl/>
        </w:rPr>
      </w:pPr>
      <w:r>
        <w:rPr>
          <w:rFonts w:hint="eastAsia"/>
          <w:rtl/>
        </w:rPr>
        <w:t>עבד</w:t>
      </w:r>
      <w:r>
        <w:rPr>
          <w:rtl/>
        </w:rPr>
        <w:t>-אלמאלכ דהאמשה (רע"ם):</w:t>
      </w:r>
    </w:p>
    <w:p w14:paraId="4AC5B550" w14:textId="77777777" w:rsidR="00000000" w:rsidRDefault="004C51F7">
      <w:pPr>
        <w:pStyle w:val="a0"/>
        <w:rPr>
          <w:rFonts w:hint="cs"/>
          <w:rtl/>
        </w:rPr>
      </w:pPr>
    </w:p>
    <w:p w14:paraId="1DC9A684" w14:textId="77777777" w:rsidR="00000000" w:rsidRDefault="004C51F7">
      <w:pPr>
        <w:pStyle w:val="a0"/>
        <w:rPr>
          <w:rFonts w:hint="cs"/>
          <w:rtl/>
        </w:rPr>
      </w:pPr>
      <w:r>
        <w:rPr>
          <w:rFonts w:hint="cs"/>
          <w:rtl/>
        </w:rPr>
        <w:t xml:space="preserve">סגן שר הביטחון, תעשה את הגדר על "הקו הירוק" - פתרת את כל הבעיה. </w:t>
      </w:r>
    </w:p>
    <w:p w14:paraId="5C05D15F" w14:textId="77777777" w:rsidR="00000000" w:rsidRDefault="004C51F7">
      <w:pPr>
        <w:pStyle w:val="a0"/>
        <w:rPr>
          <w:rFonts w:hint="cs"/>
          <w:rtl/>
        </w:rPr>
      </w:pPr>
    </w:p>
    <w:p w14:paraId="663E04EC" w14:textId="77777777" w:rsidR="00000000" w:rsidRDefault="004C51F7">
      <w:pPr>
        <w:pStyle w:val="af0"/>
        <w:rPr>
          <w:rtl/>
        </w:rPr>
      </w:pPr>
      <w:r>
        <w:rPr>
          <w:rFonts w:hint="eastAsia"/>
          <w:rtl/>
        </w:rPr>
        <w:t>ג</w:t>
      </w:r>
      <w:r>
        <w:rPr>
          <w:rtl/>
        </w:rPr>
        <w:t>'מאל זחאלקה (בל"ד):</w:t>
      </w:r>
    </w:p>
    <w:p w14:paraId="744FC2A6" w14:textId="77777777" w:rsidR="00000000" w:rsidRDefault="004C51F7">
      <w:pPr>
        <w:pStyle w:val="a0"/>
        <w:rPr>
          <w:rFonts w:hint="cs"/>
          <w:rtl/>
        </w:rPr>
      </w:pPr>
    </w:p>
    <w:p w14:paraId="32EB503E" w14:textId="77777777" w:rsidR="00000000" w:rsidRDefault="004C51F7">
      <w:pPr>
        <w:pStyle w:val="a0"/>
        <w:rPr>
          <w:rFonts w:hint="cs"/>
          <w:rtl/>
        </w:rPr>
      </w:pPr>
      <w:r>
        <w:rPr>
          <w:rFonts w:hint="cs"/>
          <w:rtl/>
        </w:rPr>
        <w:t>- - -</w:t>
      </w:r>
    </w:p>
    <w:p w14:paraId="087230C5" w14:textId="77777777" w:rsidR="00000000" w:rsidRDefault="004C51F7">
      <w:pPr>
        <w:pStyle w:val="a0"/>
        <w:rPr>
          <w:rFonts w:hint="cs"/>
          <w:rtl/>
        </w:rPr>
      </w:pPr>
    </w:p>
    <w:p w14:paraId="1FC5ABAB" w14:textId="77777777" w:rsidR="00000000" w:rsidRDefault="004C51F7">
      <w:pPr>
        <w:pStyle w:val="af1"/>
        <w:rPr>
          <w:rtl/>
        </w:rPr>
      </w:pPr>
      <w:r>
        <w:rPr>
          <w:rFonts w:hint="eastAsia"/>
          <w:rtl/>
        </w:rPr>
        <w:t>היו</w:t>
      </w:r>
      <w:r>
        <w:rPr>
          <w:rtl/>
        </w:rPr>
        <w:t>"ר יולי-יואל אדלשטיין:</w:t>
      </w:r>
    </w:p>
    <w:p w14:paraId="7D577823" w14:textId="77777777" w:rsidR="00000000" w:rsidRDefault="004C51F7">
      <w:pPr>
        <w:pStyle w:val="a0"/>
        <w:rPr>
          <w:rFonts w:hint="cs"/>
          <w:rtl/>
        </w:rPr>
      </w:pPr>
    </w:p>
    <w:p w14:paraId="1FA8DFB0" w14:textId="77777777" w:rsidR="00000000" w:rsidRDefault="004C51F7">
      <w:pPr>
        <w:pStyle w:val="a0"/>
        <w:rPr>
          <w:rFonts w:hint="cs"/>
          <w:rtl/>
        </w:rPr>
      </w:pPr>
      <w:r>
        <w:rPr>
          <w:rFonts w:hint="cs"/>
          <w:rtl/>
        </w:rPr>
        <w:t xml:space="preserve">בבקשה. </w:t>
      </w:r>
    </w:p>
    <w:p w14:paraId="2C9A17EA" w14:textId="77777777" w:rsidR="00000000" w:rsidRDefault="004C51F7">
      <w:pPr>
        <w:pStyle w:val="a0"/>
        <w:rPr>
          <w:rFonts w:hint="cs"/>
          <w:rtl/>
        </w:rPr>
      </w:pPr>
    </w:p>
    <w:p w14:paraId="2E942F98" w14:textId="77777777" w:rsidR="00000000" w:rsidRDefault="004C51F7">
      <w:pPr>
        <w:pStyle w:val="a"/>
        <w:rPr>
          <w:rtl/>
        </w:rPr>
      </w:pPr>
      <w:bookmarkStart w:id="447" w:name="FS000000505T30_12_2003_21_58_20"/>
      <w:bookmarkStart w:id="448" w:name="_Toc63488490"/>
      <w:bookmarkEnd w:id="447"/>
      <w:r>
        <w:rPr>
          <w:rFonts w:hint="eastAsia"/>
          <w:rtl/>
        </w:rPr>
        <w:t>אבשלום</w:t>
      </w:r>
      <w:r>
        <w:rPr>
          <w:rtl/>
        </w:rPr>
        <w:t xml:space="preserve"> וילן (מרצ):</w:t>
      </w:r>
      <w:bookmarkEnd w:id="448"/>
    </w:p>
    <w:p w14:paraId="05F2ADEB" w14:textId="77777777" w:rsidR="00000000" w:rsidRDefault="004C51F7">
      <w:pPr>
        <w:pStyle w:val="a0"/>
        <w:rPr>
          <w:rFonts w:hint="cs"/>
          <w:rtl/>
        </w:rPr>
      </w:pPr>
    </w:p>
    <w:p w14:paraId="4A06BFBA" w14:textId="77777777" w:rsidR="00000000" w:rsidRDefault="004C51F7">
      <w:pPr>
        <w:pStyle w:val="a0"/>
        <w:rPr>
          <w:rFonts w:hint="cs"/>
          <w:rtl/>
        </w:rPr>
      </w:pPr>
      <w:r>
        <w:rPr>
          <w:rFonts w:hint="cs"/>
          <w:rtl/>
        </w:rPr>
        <w:t>אדוני היושב-ראש, רבותי חברי הכנסת, קוד</w:t>
      </w:r>
      <w:r>
        <w:rPr>
          <w:rFonts w:hint="cs"/>
          <w:rtl/>
        </w:rPr>
        <w:t xml:space="preserve">ם כול, למען גילוי נאות: אני מכיר את גיל נעמתי מילדות, ואני מאוד לא אובייקטיבי בנושא הזה. אני מודה: אני קצת רגשי. אתך הסליחה. </w:t>
      </w:r>
    </w:p>
    <w:p w14:paraId="7FF6149D" w14:textId="77777777" w:rsidR="00000000" w:rsidRDefault="004C51F7">
      <w:pPr>
        <w:pStyle w:val="a0"/>
        <w:rPr>
          <w:rFonts w:hint="cs"/>
          <w:rtl/>
        </w:rPr>
      </w:pPr>
    </w:p>
    <w:p w14:paraId="1E81C745" w14:textId="77777777" w:rsidR="00000000" w:rsidRDefault="004C51F7">
      <w:pPr>
        <w:pStyle w:val="a0"/>
        <w:rPr>
          <w:rFonts w:hint="cs"/>
          <w:rtl/>
        </w:rPr>
      </w:pPr>
      <w:r>
        <w:rPr>
          <w:rFonts w:hint="cs"/>
          <w:rtl/>
        </w:rPr>
        <w:t>אני חושב, אדוני סגן שר הביטחון, שאתה לחלוטין לא תופס מה היה פה. זו הפעם הראשונה בהיסטוריה של מדינת ישראל - סגן שר הביטחון, אני מב</w:t>
      </w:r>
      <w:r>
        <w:rPr>
          <w:rFonts w:hint="cs"/>
          <w:rtl/>
        </w:rPr>
        <w:t xml:space="preserve">קש ממך. חבר הכנסת שאול יהלום, אתה לחלוטין לא יודע את העובדות, כדאי שתקשיב. תוסיף לי זמן, בבקשה. </w:t>
      </w:r>
    </w:p>
    <w:p w14:paraId="73C65BD5" w14:textId="77777777" w:rsidR="00000000" w:rsidRDefault="004C51F7">
      <w:pPr>
        <w:pStyle w:val="a0"/>
        <w:rPr>
          <w:rFonts w:hint="cs"/>
          <w:rtl/>
        </w:rPr>
      </w:pPr>
    </w:p>
    <w:p w14:paraId="1BBDFC4F" w14:textId="77777777" w:rsidR="00000000" w:rsidRDefault="004C51F7">
      <w:pPr>
        <w:pStyle w:val="af1"/>
        <w:rPr>
          <w:rtl/>
        </w:rPr>
      </w:pPr>
      <w:r>
        <w:rPr>
          <w:rtl/>
        </w:rPr>
        <w:t>היו"ר יולי-יואל אדלשטיין:</w:t>
      </w:r>
    </w:p>
    <w:p w14:paraId="628514F9" w14:textId="77777777" w:rsidR="00000000" w:rsidRDefault="004C51F7">
      <w:pPr>
        <w:pStyle w:val="a0"/>
        <w:rPr>
          <w:rtl/>
        </w:rPr>
      </w:pPr>
    </w:p>
    <w:p w14:paraId="26829017" w14:textId="77777777" w:rsidR="00000000" w:rsidRDefault="004C51F7">
      <w:pPr>
        <w:pStyle w:val="a0"/>
        <w:rPr>
          <w:rFonts w:hint="cs"/>
          <w:rtl/>
        </w:rPr>
      </w:pPr>
      <w:r>
        <w:rPr>
          <w:rFonts w:hint="cs"/>
          <w:rtl/>
        </w:rPr>
        <w:t>למה שאני אוסיף לך זמן? הם מפריעים לך?</w:t>
      </w:r>
    </w:p>
    <w:p w14:paraId="79DE90F4" w14:textId="77777777" w:rsidR="00000000" w:rsidRDefault="004C51F7">
      <w:pPr>
        <w:pStyle w:val="a0"/>
        <w:rPr>
          <w:rFonts w:hint="cs"/>
          <w:rtl/>
        </w:rPr>
      </w:pPr>
    </w:p>
    <w:p w14:paraId="6A6BCF3C" w14:textId="77777777" w:rsidR="00000000" w:rsidRDefault="004C51F7">
      <w:pPr>
        <w:pStyle w:val="-"/>
        <w:rPr>
          <w:rtl/>
        </w:rPr>
      </w:pPr>
      <w:bookmarkStart w:id="449" w:name="FS000000505T30_12_2003_22_04_15C"/>
      <w:bookmarkEnd w:id="449"/>
      <w:r>
        <w:rPr>
          <w:rtl/>
        </w:rPr>
        <w:t>אבשלום וילן (מרצ):</w:t>
      </w:r>
    </w:p>
    <w:p w14:paraId="44FA0E88" w14:textId="77777777" w:rsidR="00000000" w:rsidRDefault="004C51F7">
      <w:pPr>
        <w:pStyle w:val="a0"/>
        <w:rPr>
          <w:rtl/>
        </w:rPr>
      </w:pPr>
    </w:p>
    <w:p w14:paraId="480C5A29" w14:textId="77777777" w:rsidR="00000000" w:rsidRDefault="004C51F7">
      <w:pPr>
        <w:pStyle w:val="a0"/>
        <w:rPr>
          <w:rFonts w:hint="cs"/>
          <w:rtl/>
        </w:rPr>
      </w:pPr>
      <w:r>
        <w:rPr>
          <w:rFonts w:hint="cs"/>
          <w:rtl/>
        </w:rPr>
        <w:t>אני מדבר אליהם, הם לא מקשיבים.</w:t>
      </w:r>
    </w:p>
    <w:p w14:paraId="1CEBC02C" w14:textId="77777777" w:rsidR="00000000" w:rsidRDefault="004C51F7">
      <w:pPr>
        <w:pStyle w:val="a0"/>
        <w:rPr>
          <w:rFonts w:hint="cs"/>
          <w:rtl/>
        </w:rPr>
      </w:pPr>
    </w:p>
    <w:p w14:paraId="1B381355" w14:textId="77777777" w:rsidR="00000000" w:rsidRDefault="004C51F7">
      <w:pPr>
        <w:pStyle w:val="af1"/>
        <w:rPr>
          <w:rtl/>
        </w:rPr>
      </w:pPr>
      <w:r>
        <w:rPr>
          <w:rtl/>
        </w:rPr>
        <w:t>היו"ר יולי-יואל אדלשטיין:</w:t>
      </w:r>
    </w:p>
    <w:p w14:paraId="514A51F6" w14:textId="77777777" w:rsidR="00000000" w:rsidRDefault="004C51F7">
      <w:pPr>
        <w:pStyle w:val="a0"/>
        <w:rPr>
          <w:rtl/>
        </w:rPr>
      </w:pPr>
    </w:p>
    <w:p w14:paraId="2B37190B" w14:textId="77777777" w:rsidR="00000000" w:rsidRDefault="004C51F7">
      <w:pPr>
        <w:pStyle w:val="a0"/>
        <w:rPr>
          <w:rFonts w:hint="cs"/>
          <w:rtl/>
        </w:rPr>
      </w:pPr>
      <w:r>
        <w:rPr>
          <w:rFonts w:hint="cs"/>
          <w:rtl/>
        </w:rPr>
        <w:t>אין חובה. אין</w:t>
      </w:r>
      <w:r>
        <w:rPr>
          <w:rFonts w:hint="cs"/>
          <w:rtl/>
        </w:rPr>
        <w:t xml:space="preserve"> חובה להקשיב. אתה הפרעת במהלך כל הנאום שלו בקריאות ביניים - - </w:t>
      </w:r>
    </w:p>
    <w:p w14:paraId="7BC88A31" w14:textId="77777777" w:rsidR="00000000" w:rsidRDefault="004C51F7">
      <w:pPr>
        <w:pStyle w:val="a0"/>
        <w:rPr>
          <w:rFonts w:hint="cs"/>
          <w:rtl/>
        </w:rPr>
      </w:pPr>
    </w:p>
    <w:p w14:paraId="576A79C7" w14:textId="77777777" w:rsidR="00000000" w:rsidRDefault="004C51F7">
      <w:pPr>
        <w:pStyle w:val="-"/>
        <w:rPr>
          <w:rtl/>
        </w:rPr>
      </w:pPr>
      <w:bookmarkStart w:id="450" w:name="FS000000505T30_12_2003_22_04_43C"/>
      <w:bookmarkEnd w:id="450"/>
      <w:r>
        <w:rPr>
          <w:rtl/>
        </w:rPr>
        <w:t>אבשלום וילן (מרצ):</w:t>
      </w:r>
    </w:p>
    <w:p w14:paraId="2ACEAA6D" w14:textId="77777777" w:rsidR="00000000" w:rsidRDefault="004C51F7">
      <w:pPr>
        <w:pStyle w:val="a0"/>
        <w:rPr>
          <w:rtl/>
        </w:rPr>
      </w:pPr>
    </w:p>
    <w:p w14:paraId="556CD6FC" w14:textId="77777777" w:rsidR="00000000" w:rsidRDefault="004C51F7">
      <w:pPr>
        <w:pStyle w:val="a0"/>
        <w:rPr>
          <w:rFonts w:hint="cs"/>
          <w:rtl/>
        </w:rPr>
      </w:pPr>
      <w:r>
        <w:rPr>
          <w:rFonts w:hint="cs"/>
          <w:rtl/>
        </w:rPr>
        <w:t>הוא לא מוגבל בזמן. הוא יכול לענות לי, הוא לא מוגבל בזמן. הוא סגן שר.</w:t>
      </w:r>
    </w:p>
    <w:p w14:paraId="4B807503" w14:textId="77777777" w:rsidR="00000000" w:rsidRDefault="004C51F7">
      <w:pPr>
        <w:pStyle w:val="a0"/>
        <w:rPr>
          <w:rFonts w:hint="cs"/>
          <w:rtl/>
        </w:rPr>
      </w:pPr>
    </w:p>
    <w:p w14:paraId="1A15CA69" w14:textId="77777777" w:rsidR="00000000" w:rsidRDefault="004C51F7">
      <w:pPr>
        <w:pStyle w:val="af1"/>
        <w:rPr>
          <w:rtl/>
        </w:rPr>
      </w:pPr>
      <w:r>
        <w:rPr>
          <w:rtl/>
        </w:rPr>
        <w:t>היו"ר יולי-יואל אדלשטיין:</w:t>
      </w:r>
    </w:p>
    <w:p w14:paraId="5102DB36" w14:textId="77777777" w:rsidR="00000000" w:rsidRDefault="004C51F7">
      <w:pPr>
        <w:pStyle w:val="a0"/>
        <w:rPr>
          <w:rtl/>
        </w:rPr>
      </w:pPr>
    </w:p>
    <w:p w14:paraId="75A081E0" w14:textId="77777777" w:rsidR="00000000" w:rsidRDefault="004C51F7">
      <w:pPr>
        <w:pStyle w:val="a0"/>
        <w:rPr>
          <w:rFonts w:hint="cs"/>
          <w:rtl/>
        </w:rPr>
      </w:pPr>
      <w:r>
        <w:rPr>
          <w:rFonts w:hint="cs"/>
          <w:rtl/>
        </w:rPr>
        <w:t xml:space="preserve">- - ועכשיו אתה רוצה שאני אחייב אותו להקשיב לך? בבקשה. </w:t>
      </w:r>
    </w:p>
    <w:p w14:paraId="29A377B8" w14:textId="77777777" w:rsidR="00000000" w:rsidRDefault="004C51F7">
      <w:pPr>
        <w:pStyle w:val="a0"/>
        <w:rPr>
          <w:rFonts w:hint="cs"/>
          <w:rtl/>
        </w:rPr>
      </w:pPr>
    </w:p>
    <w:p w14:paraId="7F34A5BB" w14:textId="77777777" w:rsidR="00000000" w:rsidRDefault="004C51F7">
      <w:pPr>
        <w:pStyle w:val="-"/>
        <w:rPr>
          <w:rtl/>
        </w:rPr>
      </w:pPr>
      <w:bookmarkStart w:id="451" w:name="FS000000505T30_12_2003_22_05_57C"/>
      <w:bookmarkEnd w:id="451"/>
      <w:r>
        <w:rPr>
          <w:rtl/>
        </w:rPr>
        <w:t>אבשלום וילן (מרצ):</w:t>
      </w:r>
    </w:p>
    <w:p w14:paraId="21C6F99C" w14:textId="77777777" w:rsidR="00000000" w:rsidRDefault="004C51F7">
      <w:pPr>
        <w:pStyle w:val="a0"/>
        <w:rPr>
          <w:rtl/>
        </w:rPr>
      </w:pPr>
    </w:p>
    <w:p w14:paraId="6962A71E" w14:textId="77777777" w:rsidR="00000000" w:rsidRDefault="004C51F7">
      <w:pPr>
        <w:pStyle w:val="a0"/>
        <w:rPr>
          <w:rFonts w:hint="cs"/>
          <w:rtl/>
        </w:rPr>
      </w:pPr>
      <w:r>
        <w:rPr>
          <w:rFonts w:hint="cs"/>
          <w:rtl/>
        </w:rPr>
        <w:t>אדוני סגן שר הביטחון, אדוני יושב-ראש ועדת העבודה והרווחה, תראו, זו הפעם הראשונה בתולדות מדינת ישראל, שבהפגנה פוליטית ניתנת פקודת אש מדויקת לרגליים.</w:t>
      </w:r>
    </w:p>
    <w:p w14:paraId="08B214C0" w14:textId="77777777" w:rsidR="00000000" w:rsidRDefault="004C51F7">
      <w:pPr>
        <w:pStyle w:val="a0"/>
        <w:rPr>
          <w:rFonts w:hint="cs"/>
          <w:rtl/>
        </w:rPr>
      </w:pPr>
    </w:p>
    <w:p w14:paraId="32D2BDFA" w14:textId="77777777" w:rsidR="00000000" w:rsidRDefault="004C51F7">
      <w:pPr>
        <w:pStyle w:val="af0"/>
        <w:rPr>
          <w:rtl/>
        </w:rPr>
      </w:pPr>
      <w:r>
        <w:rPr>
          <w:rFonts w:hint="eastAsia"/>
          <w:rtl/>
        </w:rPr>
        <w:t>שאול</w:t>
      </w:r>
      <w:r>
        <w:rPr>
          <w:rtl/>
        </w:rPr>
        <w:t xml:space="preserve"> יהלום (מפד"ל):</w:t>
      </w:r>
    </w:p>
    <w:p w14:paraId="59CEEA73" w14:textId="77777777" w:rsidR="00000000" w:rsidRDefault="004C51F7">
      <w:pPr>
        <w:pStyle w:val="a0"/>
        <w:rPr>
          <w:rFonts w:hint="cs"/>
          <w:rtl/>
        </w:rPr>
      </w:pPr>
    </w:p>
    <w:p w14:paraId="72051451" w14:textId="77777777" w:rsidR="00000000" w:rsidRDefault="004C51F7">
      <w:pPr>
        <w:pStyle w:val="a0"/>
        <w:rPr>
          <w:rFonts w:hint="cs"/>
          <w:rtl/>
        </w:rPr>
      </w:pPr>
      <w:r>
        <w:rPr>
          <w:rFonts w:hint="cs"/>
          <w:rtl/>
        </w:rPr>
        <w:t>זאת לא הפגנה פוליטית. איך אתה מעז להשוות? אנשים עמדו שם - - -</w:t>
      </w:r>
    </w:p>
    <w:p w14:paraId="47E95FC3" w14:textId="77777777" w:rsidR="00000000" w:rsidRDefault="004C51F7">
      <w:pPr>
        <w:pStyle w:val="a0"/>
        <w:rPr>
          <w:rFonts w:hint="cs"/>
          <w:rtl/>
        </w:rPr>
      </w:pPr>
    </w:p>
    <w:p w14:paraId="5F0B8AE3" w14:textId="77777777" w:rsidR="00000000" w:rsidRDefault="004C51F7">
      <w:pPr>
        <w:pStyle w:val="af1"/>
        <w:rPr>
          <w:rtl/>
        </w:rPr>
      </w:pPr>
      <w:r>
        <w:rPr>
          <w:rtl/>
        </w:rPr>
        <w:t>היו"ר יולי-יואל אדלשטי</w:t>
      </w:r>
      <w:r>
        <w:rPr>
          <w:rtl/>
        </w:rPr>
        <w:t>ין:</w:t>
      </w:r>
    </w:p>
    <w:p w14:paraId="58DC1881" w14:textId="77777777" w:rsidR="00000000" w:rsidRDefault="004C51F7">
      <w:pPr>
        <w:pStyle w:val="a0"/>
        <w:rPr>
          <w:rtl/>
        </w:rPr>
      </w:pPr>
    </w:p>
    <w:p w14:paraId="0EA4F83D" w14:textId="77777777" w:rsidR="00000000" w:rsidRDefault="004C51F7">
      <w:pPr>
        <w:pStyle w:val="a0"/>
        <w:rPr>
          <w:rFonts w:hint="cs"/>
          <w:rtl/>
        </w:rPr>
      </w:pPr>
      <w:r>
        <w:rPr>
          <w:rFonts w:hint="cs"/>
          <w:rtl/>
        </w:rPr>
        <w:t>חבר הכנסת יהלום, אתה יודע מה? אני אתחיל ממך, שלא יגידו שאני מדכא מישהו.</w:t>
      </w:r>
    </w:p>
    <w:p w14:paraId="69D3FACC" w14:textId="77777777" w:rsidR="00000000" w:rsidRDefault="004C51F7">
      <w:pPr>
        <w:pStyle w:val="a0"/>
        <w:rPr>
          <w:rFonts w:hint="cs"/>
          <w:rtl/>
        </w:rPr>
      </w:pPr>
    </w:p>
    <w:p w14:paraId="04495E9F" w14:textId="77777777" w:rsidR="00000000" w:rsidRDefault="004C51F7">
      <w:pPr>
        <w:pStyle w:val="-"/>
        <w:rPr>
          <w:rtl/>
        </w:rPr>
      </w:pPr>
      <w:bookmarkStart w:id="452" w:name="FS000000505T30_12_2003_22_09_02C"/>
      <w:bookmarkEnd w:id="452"/>
      <w:r>
        <w:rPr>
          <w:rtl/>
        </w:rPr>
        <w:t>אבשלום וילן (מרצ):</w:t>
      </w:r>
    </w:p>
    <w:p w14:paraId="0DBFAC91" w14:textId="77777777" w:rsidR="00000000" w:rsidRDefault="004C51F7">
      <w:pPr>
        <w:pStyle w:val="a0"/>
        <w:rPr>
          <w:rtl/>
        </w:rPr>
      </w:pPr>
    </w:p>
    <w:p w14:paraId="0D4BF000" w14:textId="77777777" w:rsidR="00000000" w:rsidRDefault="004C51F7">
      <w:pPr>
        <w:pStyle w:val="a0"/>
        <w:rPr>
          <w:rFonts w:hint="cs"/>
          <w:rtl/>
        </w:rPr>
      </w:pPr>
      <w:r>
        <w:rPr>
          <w:rFonts w:hint="cs"/>
          <w:rtl/>
        </w:rPr>
        <w:t xml:space="preserve">על זה אמרו השופטים במשפט כפר-קאסם: דגל שחור של פקודה בלתי חוקית בעליל מתנוסס על הפקודה לירות באנשים חפים מפשע. </w:t>
      </w:r>
    </w:p>
    <w:p w14:paraId="3542E1C1" w14:textId="77777777" w:rsidR="00000000" w:rsidRDefault="004C51F7">
      <w:pPr>
        <w:pStyle w:val="a0"/>
        <w:rPr>
          <w:rFonts w:hint="cs"/>
          <w:rtl/>
        </w:rPr>
      </w:pPr>
    </w:p>
    <w:p w14:paraId="61DB73F7" w14:textId="77777777" w:rsidR="00000000" w:rsidRDefault="004C51F7">
      <w:pPr>
        <w:pStyle w:val="af0"/>
        <w:rPr>
          <w:rtl/>
        </w:rPr>
      </w:pPr>
      <w:r>
        <w:rPr>
          <w:rFonts w:hint="eastAsia"/>
          <w:rtl/>
        </w:rPr>
        <w:t>שאול</w:t>
      </w:r>
      <w:r>
        <w:rPr>
          <w:rtl/>
        </w:rPr>
        <w:t xml:space="preserve"> יהלום (מפד"ל):</w:t>
      </w:r>
    </w:p>
    <w:p w14:paraId="3AFCB62E" w14:textId="77777777" w:rsidR="00000000" w:rsidRDefault="004C51F7">
      <w:pPr>
        <w:pStyle w:val="a0"/>
        <w:rPr>
          <w:rFonts w:hint="cs"/>
          <w:rtl/>
        </w:rPr>
      </w:pPr>
    </w:p>
    <w:p w14:paraId="0BE5C853" w14:textId="77777777" w:rsidR="00000000" w:rsidRDefault="004C51F7">
      <w:pPr>
        <w:pStyle w:val="a0"/>
        <w:rPr>
          <w:rFonts w:hint="cs"/>
          <w:rtl/>
        </w:rPr>
      </w:pPr>
      <w:r>
        <w:rPr>
          <w:rFonts w:hint="cs"/>
          <w:rtl/>
        </w:rPr>
        <w:t>- - -</w:t>
      </w:r>
    </w:p>
    <w:p w14:paraId="0942C1D1" w14:textId="77777777" w:rsidR="00000000" w:rsidRDefault="004C51F7">
      <w:pPr>
        <w:pStyle w:val="a0"/>
        <w:rPr>
          <w:rFonts w:hint="cs"/>
          <w:rtl/>
        </w:rPr>
      </w:pPr>
    </w:p>
    <w:p w14:paraId="6112221A" w14:textId="77777777" w:rsidR="00000000" w:rsidRDefault="004C51F7">
      <w:pPr>
        <w:pStyle w:val="af0"/>
        <w:rPr>
          <w:rtl/>
        </w:rPr>
      </w:pPr>
      <w:r>
        <w:rPr>
          <w:rFonts w:hint="eastAsia"/>
          <w:rtl/>
        </w:rPr>
        <w:t>קריאות</w:t>
      </w:r>
      <w:r>
        <w:rPr>
          <w:rtl/>
        </w:rPr>
        <w:t>:</w:t>
      </w:r>
    </w:p>
    <w:p w14:paraId="0FB31B9C" w14:textId="77777777" w:rsidR="00000000" w:rsidRDefault="004C51F7">
      <w:pPr>
        <w:pStyle w:val="a0"/>
        <w:rPr>
          <w:rFonts w:hint="cs"/>
          <w:rtl/>
        </w:rPr>
      </w:pPr>
    </w:p>
    <w:p w14:paraId="6536F32E" w14:textId="77777777" w:rsidR="00000000" w:rsidRDefault="004C51F7">
      <w:pPr>
        <w:pStyle w:val="a0"/>
        <w:rPr>
          <w:rFonts w:hint="cs"/>
          <w:rtl/>
        </w:rPr>
      </w:pPr>
      <w:r>
        <w:rPr>
          <w:rFonts w:hint="cs"/>
          <w:rtl/>
        </w:rPr>
        <w:t>- - -</w:t>
      </w:r>
    </w:p>
    <w:p w14:paraId="081C1ECE" w14:textId="77777777" w:rsidR="00000000" w:rsidRDefault="004C51F7">
      <w:pPr>
        <w:pStyle w:val="a0"/>
        <w:rPr>
          <w:rFonts w:hint="cs"/>
          <w:rtl/>
        </w:rPr>
      </w:pPr>
    </w:p>
    <w:p w14:paraId="39D67850" w14:textId="77777777" w:rsidR="00000000" w:rsidRDefault="004C51F7">
      <w:pPr>
        <w:pStyle w:val="-"/>
        <w:rPr>
          <w:rtl/>
        </w:rPr>
      </w:pPr>
      <w:bookmarkStart w:id="453" w:name="FS000000505T30_12_2003_22_09_51C"/>
      <w:bookmarkEnd w:id="453"/>
      <w:r>
        <w:rPr>
          <w:rtl/>
        </w:rPr>
        <w:t>א</w:t>
      </w:r>
      <w:r>
        <w:rPr>
          <w:rtl/>
        </w:rPr>
        <w:t>בשלום וילן (מרצ):</w:t>
      </w:r>
    </w:p>
    <w:p w14:paraId="73D266BB" w14:textId="77777777" w:rsidR="00000000" w:rsidRDefault="004C51F7">
      <w:pPr>
        <w:pStyle w:val="a0"/>
        <w:rPr>
          <w:rtl/>
        </w:rPr>
      </w:pPr>
    </w:p>
    <w:p w14:paraId="69BC13AF" w14:textId="77777777" w:rsidR="00000000" w:rsidRDefault="004C51F7">
      <w:pPr>
        <w:pStyle w:val="a0"/>
        <w:rPr>
          <w:rFonts w:hint="cs"/>
          <w:rtl/>
        </w:rPr>
      </w:pPr>
      <w:r>
        <w:rPr>
          <w:rFonts w:hint="cs"/>
          <w:rtl/>
        </w:rPr>
        <w:t>אדוני שאול יהלום, חבר הכנסת שאול יהלום, לידיעתך: בחקירה התברר עד היום - זה פורסם כרגע בטלוויזיה - שעל ההפגנה הזאת נמסר כבר יום קודם; ש-45 דקות לפני ההפגנה נמסר לכוחות הביטחון שתהיה הפגנה ליד השער - - -</w:t>
      </w:r>
    </w:p>
    <w:p w14:paraId="6F4C153C" w14:textId="77777777" w:rsidR="00000000" w:rsidRDefault="004C51F7">
      <w:pPr>
        <w:pStyle w:val="a0"/>
        <w:rPr>
          <w:rFonts w:hint="cs"/>
          <w:rtl/>
        </w:rPr>
      </w:pPr>
    </w:p>
    <w:p w14:paraId="54D797E1" w14:textId="77777777" w:rsidR="00000000" w:rsidRDefault="004C51F7">
      <w:pPr>
        <w:pStyle w:val="af0"/>
        <w:rPr>
          <w:rtl/>
        </w:rPr>
      </w:pPr>
      <w:r>
        <w:rPr>
          <w:rFonts w:hint="eastAsia"/>
          <w:rtl/>
        </w:rPr>
        <w:t>שאול</w:t>
      </w:r>
      <w:r>
        <w:rPr>
          <w:rtl/>
        </w:rPr>
        <w:t xml:space="preserve"> יהלום (מפד"ל):</w:t>
      </w:r>
    </w:p>
    <w:p w14:paraId="6DEA80F5" w14:textId="77777777" w:rsidR="00000000" w:rsidRDefault="004C51F7">
      <w:pPr>
        <w:pStyle w:val="a0"/>
        <w:rPr>
          <w:rFonts w:hint="cs"/>
          <w:rtl/>
        </w:rPr>
      </w:pPr>
    </w:p>
    <w:p w14:paraId="58621842" w14:textId="77777777" w:rsidR="00000000" w:rsidRDefault="004C51F7">
      <w:pPr>
        <w:pStyle w:val="a0"/>
        <w:rPr>
          <w:rFonts w:hint="cs"/>
          <w:rtl/>
        </w:rPr>
      </w:pPr>
      <w:r>
        <w:rPr>
          <w:rFonts w:hint="cs"/>
          <w:rtl/>
        </w:rPr>
        <w:t>לא נכון.</w:t>
      </w:r>
    </w:p>
    <w:p w14:paraId="4649937D" w14:textId="77777777" w:rsidR="00000000" w:rsidRDefault="004C51F7">
      <w:pPr>
        <w:pStyle w:val="a0"/>
        <w:rPr>
          <w:rFonts w:hint="cs"/>
          <w:rtl/>
        </w:rPr>
      </w:pPr>
    </w:p>
    <w:p w14:paraId="0FABF163" w14:textId="77777777" w:rsidR="00000000" w:rsidRDefault="004C51F7">
      <w:pPr>
        <w:pStyle w:val="-"/>
        <w:rPr>
          <w:rtl/>
        </w:rPr>
      </w:pPr>
      <w:r>
        <w:rPr>
          <w:rtl/>
        </w:rPr>
        <w:t>סגן</w:t>
      </w:r>
      <w:r>
        <w:rPr>
          <w:rtl/>
        </w:rPr>
        <w:t xml:space="preserve"> שר הביטחון זאב בוים:</w:t>
      </w:r>
    </w:p>
    <w:p w14:paraId="525827AC" w14:textId="77777777" w:rsidR="00000000" w:rsidRDefault="004C51F7">
      <w:pPr>
        <w:pStyle w:val="a0"/>
        <w:rPr>
          <w:rFonts w:hint="cs"/>
          <w:rtl/>
        </w:rPr>
      </w:pPr>
    </w:p>
    <w:p w14:paraId="1AF6E0FB" w14:textId="77777777" w:rsidR="00000000" w:rsidRDefault="004C51F7">
      <w:pPr>
        <w:pStyle w:val="a0"/>
        <w:rPr>
          <w:rFonts w:hint="cs"/>
          <w:rtl/>
        </w:rPr>
      </w:pPr>
      <w:r>
        <w:rPr>
          <w:rFonts w:hint="cs"/>
          <w:rtl/>
        </w:rPr>
        <w:t>שקר.</w:t>
      </w:r>
    </w:p>
    <w:p w14:paraId="0C21BB74" w14:textId="77777777" w:rsidR="00000000" w:rsidRDefault="004C51F7">
      <w:pPr>
        <w:pStyle w:val="a0"/>
        <w:rPr>
          <w:rFonts w:hint="cs"/>
          <w:rtl/>
        </w:rPr>
      </w:pPr>
    </w:p>
    <w:p w14:paraId="05210273" w14:textId="77777777" w:rsidR="00000000" w:rsidRDefault="004C51F7">
      <w:pPr>
        <w:pStyle w:val="-"/>
        <w:rPr>
          <w:rtl/>
        </w:rPr>
      </w:pPr>
      <w:bookmarkStart w:id="454" w:name="FS000000505T30_12_2003_22_11_42C"/>
      <w:bookmarkEnd w:id="454"/>
      <w:r>
        <w:rPr>
          <w:rtl/>
        </w:rPr>
        <w:t>אבשלום וילן (מרצ):</w:t>
      </w:r>
    </w:p>
    <w:p w14:paraId="5E6796D2" w14:textId="77777777" w:rsidR="00000000" w:rsidRDefault="004C51F7">
      <w:pPr>
        <w:pStyle w:val="a0"/>
        <w:rPr>
          <w:rtl/>
        </w:rPr>
      </w:pPr>
    </w:p>
    <w:p w14:paraId="4711D419" w14:textId="77777777" w:rsidR="00000000" w:rsidRDefault="004C51F7">
      <w:pPr>
        <w:pStyle w:val="a0"/>
        <w:rPr>
          <w:rFonts w:hint="cs"/>
          <w:rtl/>
        </w:rPr>
      </w:pPr>
      <w:r>
        <w:rPr>
          <w:rFonts w:hint="cs"/>
          <w:rtl/>
        </w:rPr>
        <w:t xml:space="preserve">אתה יודע למה? השער שם בגדר - אגב, שיהיה ברור: אני בעד הגדר. אני בעד שהגדר תהיה על "הקו הירוק"; לא מה שהממשלה הזאת, שהתנגדה לגדר, עשתה. ואני רוצה לספר לך סיפור: השער הזה שם היה שלושה שבועות סגור. החקלאים שיש </w:t>
      </w:r>
      <w:r>
        <w:rPr>
          <w:rFonts w:hint="cs"/>
          <w:rtl/>
        </w:rPr>
        <w:t xml:space="preserve">להם חממות לא יכלו לעבור, ומשום-מה, משום-מה - למרות כל הדרישות הביטחוניות המוצדקות שאנחנו כרגע מדברים עליהן - עד רגע זה ממש השער עדיין פתוח. עכשיו, יותר מזה הוא אמר לך. מה היה הטיעון של הצבא?  </w:t>
      </w:r>
    </w:p>
    <w:p w14:paraId="1202ACCF" w14:textId="77777777" w:rsidR="00000000" w:rsidRDefault="004C51F7">
      <w:pPr>
        <w:pStyle w:val="a0"/>
        <w:rPr>
          <w:rtl/>
        </w:rPr>
      </w:pPr>
    </w:p>
    <w:p w14:paraId="0BAC3FFE" w14:textId="77777777" w:rsidR="00000000" w:rsidRDefault="004C51F7">
      <w:pPr>
        <w:pStyle w:val="af0"/>
        <w:rPr>
          <w:rtl/>
        </w:rPr>
      </w:pPr>
      <w:r>
        <w:rPr>
          <w:rtl/>
        </w:rPr>
        <w:t>שאול יהלום (מפד"ל):</w:t>
      </w:r>
    </w:p>
    <w:p w14:paraId="6A1FAEFD" w14:textId="77777777" w:rsidR="00000000" w:rsidRDefault="004C51F7">
      <w:pPr>
        <w:pStyle w:val="a0"/>
        <w:rPr>
          <w:rtl/>
        </w:rPr>
      </w:pPr>
    </w:p>
    <w:p w14:paraId="5C891732" w14:textId="77777777" w:rsidR="00000000" w:rsidRDefault="004C51F7">
      <w:pPr>
        <w:pStyle w:val="a0"/>
        <w:rPr>
          <w:rFonts w:hint="cs"/>
          <w:rtl/>
        </w:rPr>
      </w:pPr>
      <w:r>
        <w:rPr>
          <w:rFonts w:hint="cs"/>
          <w:rtl/>
        </w:rPr>
        <w:t>אני גר שם. אתה מספר לי?</w:t>
      </w:r>
    </w:p>
    <w:p w14:paraId="124BB99A" w14:textId="77777777" w:rsidR="00000000" w:rsidRDefault="004C51F7">
      <w:pPr>
        <w:pStyle w:val="a0"/>
        <w:rPr>
          <w:rFonts w:hint="cs"/>
          <w:rtl/>
        </w:rPr>
      </w:pPr>
    </w:p>
    <w:p w14:paraId="7E1BF3A7" w14:textId="77777777" w:rsidR="00000000" w:rsidRDefault="004C51F7">
      <w:pPr>
        <w:pStyle w:val="-"/>
        <w:rPr>
          <w:rtl/>
        </w:rPr>
      </w:pPr>
      <w:bookmarkStart w:id="455" w:name="FS000000505T30_12_2003_22_14_57C"/>
      <w:bookmarkEnd w:id="455"/>
      <w:r>
        <w:rPr>
          <w:rFonts w:hint="eastAsia"/>
          <w:rtl/>
        </w:rPr>
        <w:t>אבשלום</w:t>
      </w:r>
      <w:r>
        <w:rPr>
          <w:rtl/>
        </w:rPr>
        <w:t xml:space="preserve"> וילן (מרצ</w:t>
      </w:r>
      <w:r>
        <w:rPr>
          <w:rtl/>
        </w:rPr>
        <w:t>):</w:t>
      </w:r>
    </w:p>
    <w:p w14:paraId="115F3C0A" w14:textId="77777777" w:rsidR="00000000" w:rsidRDefault="004C51F7">
      <w:pPr>
        <w:pStyle w:val="a0"/>
        <w:rPr>
          <w:rFonts w:hint="cs"/>
          <w:rtl/>
        </w:rPr>
      </w:pPr>
    </w:p>
    <w:p w14:paraId="0D8F148B" w14:textId="77777777" w:rsidR="00000000" w:rsidRDefault="004C51F7">
      <w:pPr>
        <w:pStyle w:val="a0"/>
        <w:rPr>
          <w:rFonts w:hint="cs"/>
          <w:rtl/>
        </w:rPr>
      </w:pPr>
      <w:r>
        <w:rPr>
          <w:rFonts w:hint="cs"/>
          <w:rtl/>
        </w:rPr>
        <w:t>הטיעון של הצבא היה - גם אתה אמרת את זה - חשדו שמדובר בכניסה של חוליית מחבלים שהולכת לבצע פיגוע. עכשיו תגיד לי: פעם אחת בעבר, אדוני סגן שר הביטחון, כאשר בנות בג'ינס באות להפגין, זה נקרא חדירת מחבלים, ולא הפגנה פוליטית? עכשיו, נניח שהיתה חדירה - אתה יודע</w:t>
      </w:r>
      <w:r>
        <w:rPr>
          <w:rFonts w:hint="cs"/>
          <w:rtl/>
        </w:rPr>
        <w:t xml:space="preserve"> שבסיס האם של החוליה הצבאית שהיתה שם הוא בדיוק במרחק שתי דקות משם. מדוע לא הוזעקה תגבורת? יותר מזה, מפקד הפלוגה שנתן את הפקודה לירות אש חיה אל עבר רגלי המפגינים היה שלוש דקות - - -</w:t>
      </w:r>
    </w:p>
    <w:p w14:paraId="4513C1DB" w14:textId="77777777" w:rsidR="00000000" w:rsidRDefault="004C51F7">
      <w:pPr>
        <w:pStyle w:val="a0"/>
        <w:rPr>
          <w:rFonts w:hint="cs"/>
          <w:rtl/>
        </w:rPr>
      </w:pPr>
    </w:p>
    <w:p w14:paraId="2200D297" w14:textId="77777777" w:rsidR="00000000" w:rsidRDefault="004C51F7">
      <w:pPr>
        <w:pStyle w:val="af0"/>
        <w:rPr>
          <w:rtl/>
        </w:rPr>
      </w:pPr>
      <w:r>
        <w:rPr>
          <w:rFonts w:hint="eastAsia"/>
          <w:rtl/>
        </w:rPr>
        <w:t>יחיאל</w:t>
      </w:r>
      <w:r>
        <w:rPr>
          <w:rtl/>
        </w:rPr>
        <w:t xml:space="preserve"> חזן (הליכוד):</w:t>
      </w:r>
    </w:p>
    <w:p w14:paraId="149BB124" w14:textId="77777777" w:rsidR="00000000" w:rsidRDefault="004C51F7">
      <w:pPr>
        <w:pStyle w:val="a0"/>
        <w:rPr>
          <w:rFonts w:hint="cs"/>
          <w:rtl/>
        </w:rPr>
      </w:pPr>
    </w:p>
    <w:p w14:paraId="33E77417" w14:textId="77777777" w:rsidR="00000000" w:rsidRDefault="004C51F7">
      <w:pPr>
        <w:pStyle w:val="a0"/>
        <w:rPr>
          <w:rFonts w:hint="cs"/>
          <w:rtl/>
        </w:rPr>
      </w:pPr>
      <w:r>
        <w:rPr>
          <w:rFonts w:hint="cs"/>
          <w:rtl/>
        </w:rPr>
        <w:t>וטוב מאוד שהוא נתן את הפקודה הזאת. כי אם זה היה הפוך,</w:t>
      </w:r>
      <w:r>
        <w:rPr>
          <w:rFonts w:hint="cs"/>
          <w:rtl/>
        </w:rPr>
        <w:t xml:space="preserve"> שמחבלים היו נכנסים, גם כאן היית מבקש ועדת חקירה?</w:t>
      </w:r>
    </w:p>
    <w:p w14:paraId="515D712B" w14:textId="77777777" w:rsidR="00000000" w:rsidRDefault="004C51F7">
      <w:pPr>
        <w:pStyle w:val="a0"/>
        <w:rPr>
          <w:rFonts w:hint="cs"/>
          <w:rtl/>
        </w:rPr>
      </w:pPr>
    </w:p>
    <w:p w14:paraId="08CB5E29" w14:textId="77777777" w:rsidR="00000000" w:rsidRDefault="004C51F7">
      <w:pPr>
        <w:pStyle w:val="-"/>
        <w:rPr>
          <w:rtl/>
        </w:rPr>
      </w:pPr>
      <w:bookmarkStart w:id="456" w:name="FS000000505T30_12_2003_22_19_44C"/>
      <w:bookmarkEnd w:id="456"/>
      <w:r>
        <w:rPr>
          <w:rtl/>
        </w:rPr>
        <w:t>אבשלום וילן (מרצ):</w:t>
      </w:r>
    </w:p>
    <w:p w14:paraId="7CE7EEB5" w14:textId="77777777" w:rsidR="00000000" w:rsidRDefault="004C51F7">
      <w:pPr>
        <w:pStyle w:val="a0"/>
        <w:rPr>
          <w:rtl/>
        </w:rPr>
      </w:pPr>
    </w:p>
    <w:p w14:paraId="68BD8F36" w14:textId="77777777" w:rsidR="00000000" w:rsidRDefault="004C51F7">
      <w:pPr>
        <w:pStyle w:val="a0"/>
        <w:rPr>
          <w:rFonts w:hint="cs"/>
          <w:rtl/>
        </w:rPr>
      </w:pPr>
      <w:r>
        <w:rPr>
          <w:rFonts w:hint="cs"/>
          <w:rtl/>
        </w:rPr>
        <w:t xml:space="preserve">חבר הכנסת חזן, אני עם סוג כזה של טיעונים בכלל לא רוצה להתמודד. חבל. תנסה להיות פעם מעבר לבטן. </w:t>
      </w:r>
    </w:p>
    <w:p w14:paraId="4B2BF564" w14:textId="77777777" w:rsidR="00000000" w:rsidRDefault="004C51F7">
      <w:pPr>
        <w:pStyle w:val="a0"/>
        <w:rPr>
          <w:rFonts w:hint="cs"/>
          <w:rtl/>
        </w:rPr>
      </w:pPr>
    </w:p>
    <w:p w14:paraId="7071D0F2" w14:textId="77777777" w:rsidR="00000000" w:rsidRDefault="004C51F7">
      <w:pPr>
        <w:pStyle w:val="af1"/>
        <w:rPr>
          <w:rtl/>
        </w:rPr>
      </w:pPr>
      <w:r>
        <w:rPr>
          <w:rtl/>
        </w:rPr>
        <w:t>היו"ר יולי-יואל אדלשטיין:</w:t>
      </w:r>
    </w:p>
    <w:p w14:paraId="5969C907" w14:textId="77777777" w:rsidR="00000000" w:rsidRDefault="004C51F7">
      <w:pPr>
        <w:pStyle w:val="a0"/>
        <w:rPr>
          <w:rtl/>
        </w:rPr>
      </w:pPr>
    </w:p>
    <w:p w14:paraId="4A51E7C9" w14:textId="77777777" w:rsidR="00000000" w:rsidRDefault="004C51F7">
      <w:pPr>
        <w:pStyle w:val="a0"/>
        <w:rPr>
          <w:rFonts w:hint="cs"/>
          <w:rtl/>
        </w:rPr>
      </w:pPr>
      <w:r>
        <w:rPr>
          <w:rFonts w:hint="cs"/>
          <w:rtl/>
        </w:rPr>
        <w:t>חבר הכנסת חזן.</w:t>
      </w:r>
    </w:p>
    <w:p w14:paraId="4335E67B" w14:textId="77777777" w:rsidR="00000000" w:rsidRDefault="004C51F7">
      <w:pPr>
        <w:pStyle w:val="a0"/>
        <w:rPr>
          <w:rFonts w:hint="cs"/>
          <w:rtl/>
        </w:rPr>
      </w:pPr>
    </w:p>
    <w:p w14:paraId="05D7DC12" w14:textId="77777777" w:rsidR="00000000" w:rsidRDefault="004C51F7">
      <w:pPr>
        <w:pStyle w:val="-"/>
        <w:rPr>
          <w:rtl/>
        </w:rPr>
      </w:pPr>
      <w:bookmarkStart w:id="457" w:name="FS000000505T30_12_2003_22_21_39C"/>
      <w:bookmarkEnd w:id="457"/>
      <w:r>
        <w:rPr>
          <w:rtl/>
        </w:rPr>
        <w:t>אבשלום וילן (מרצ):</w:t>
      </w:r>
    </w:p>
    <w:p w14:paraId="45225AC8" w14:textId="77777777" w:rsidR="00000000" w:rsidRDefault="004C51F7">
      <w:pPr>
        <w:pStyle w:val="a0"/>
        <w:rPr>
          <w:rtl/>
        </w:rPr>
      </w:pPr>
    </w:p>
    <w:p w14:paraId="520185FE" w14:textId="77777777" w:rsidR="00000000" w:rsidRDefault="004C51F7">
      <w:pPr>
        <w:pStyle w:val="a0"/>
        <w:rPr>
          <w:rFonts w:hint="cs"/>
          <w:rtl/>
        </w:rPr>
      </w:pPr>
      <w:r>
        <w:rPr>
          <w:rFonts w:hint="cs"/>
          <w:rtl/>
        </w:rPr>
        <w:t xml:space="preserve">מפקד הפלוגה היה שלוש דקות </w:t>
      </w:r>
      <w:r>
        <w:rPr>
          <w:rFonts w:hint="cs"/>
          <w:rtl/>
        </w:rPr>
        <w:t>בדיוק ממקום האירוע. מה עושה מפקד מסודר? קודם כול מתקרב. כי נניח שהיתה אי-הבנה, נניח - ואתה יודע מה, אדוני סגן השר? ההפגנה באמת לא היתה חוקית, והם באמת התפרעו על שער הגדר, ומטפלים בהם בדיוק כמו שמטפלים במפגינים - עם אמצעים לכך ולא באש חיה.</w:t>
      </w:r>
    </w:p>
    <w:p w14:paraId="1F7E4B39" w14:textId="77777777" w:rsidR="00000000" w:rsidRDefault="004C51F7">
      <w:pPr>
        <w:pStyle w:val="a0"/>
        <w:rPr>
          <w:rFonts w:hint="cs"/>
          <w:rtl/>
        </w:rPr>
      </w:pPr>
    </w:p>
    <w:p w14:paraId="4B189D67" w14:textId="77777777" w:rsidR="00000000" w:rsidRDefault="004C51F7">
      <w:pPr>
        <w:pStyle w:val="af1"/>
        <w:rPr>
          <w:rtl/>
        </w:rPr>
      </w:pPr>
      <w:r>
        <w:rPr>
          <w:rtl/>
        </w:rPr>
        <w:t xml:space="preserve">היו"ר יולי-יואל </w:t>
      </w:r>
      <w:r>
        <w:rPr>
          <w:rtl/>
        </w:rPr>
        <w:t>אדלשטיין:</w:t>
      </w:r>
    </w:p>
    <w:p w14:paraId="0A5B4E24" w14:textId="77777777" w:rsidR="00000000" w:rsidRDefault="004C51F7">
      <w:pPr>
        <w:pStyle w:val="a0"/>
        <w:rPr>
          <w:rtl/>
        </w:rPr>
      </w:pPr>
    </w:p>
    <w:p w14:paraId="6BD166C2" w14:textId="77777777" w:rsidR="00000000" w:rsidRDefault="004C51F7">
      <w:pPr>
        <w:pStyle w:val="a0"/>
        <w:rPr>
          <w:rFonts w:hint="cs"/>
          <w:rtl/>
        </w:rPr>
      </w:pPr>
      <w:r>
        <w:rPr>
          <w:rFonts w:hint="cs"/>
          <w:rtl/>
        </w:rPr>
        <w:t xml:space="preserve">תודה. </w:t>
      </w:r>
    </w:p>
    <w:p w14:paraId="5B601CB5" w14:textId="77777777" w:rsidR="00000000" w:rsidRDefault="004C51F7">
      <w:pPr>
        <w:pStyle w:val="a0"/>
        <w:rPr>
          <w:rFonts w:hint="cs"/>
          <w:rtl/>
        </w:rPr>
      </w:pPr>
    </w:p>
    <w:p w14:paraId="113A2BE4" w14:textId="77777777" w:rsidR="00000000" w:rsidRDefault="004C51F7">
      <w:pPr>
        <w:pStyle w:val="-"/>
        <w:rPr>
          <w:rtl/>
        </w:rPr>
      </w:pPr>
      <w:bookmarkStart w:id="458" w:name="FS000000505T30_12_2003_22_22_56C"/>
      <w:bookmarkEnd w:id="458"/>
      <w:r>
        <w:rPr>
          <w:rtl/>
        </w:rPr>
        <w:t>אבשלום וילן (מרצ):</w:t>
      </w:r>
    </w:p>
    <w:p w14:paraId="7FB27F06" w14:textId="77777777" w:rsidR="00000000" w:rsidRDefault="004C51F7">
      <w:pPr>
        <w:pStyle w:val="a0"/>
        <w:rPr>
          <w:rtl/>
        </w:rPr>
      </w:pPr>
    </w:p>
    <w:p w14:paraId="7DC00808" w14:textId="77777777" w:rsidR="00000000" w:rsidRDefault="004C51F7">
      <w:pPr>
        <w:pStyle w:val="a0"/>
        <w:rPr>
          <w:rFonts w:hint="cs"/>
          <w:rtl/>
        </w:rPr>
      </w:pPr>
      <w:r>
        <w:rPr>
          <w:rFonts w:hint="cs"/>
          <w:rtl/>
        </w:rPr>
        <w:t>עכשיו, יותר מזה - - -</w:t>
      </w:r>
    </w:p>
    <w:p w14:paraId="4B0108AD" w14:textId="77777777" w:rsidR="00000000" w:rsidRDefault="004C51F7">
      <w:pPr>
        <w:pStyle w:val="a0"/>
        <w:rPr>
          <w:rFonts w:hint="cs"/>
          <w:rtl/>
        </w:rPr>
      </w:pPr>
    </w:p>
    <w:p w14:paraId="01B6B2BD" w14:textId="77777777" w:rsidR="00000000" w:rsidRDefault="004C51F7">
      <w:pPr>
        <w:pStyle w:val="af1"/>
        <w:rPr>
          <w:rtl/>
        </w:rPr>
      </w:pPr>
      <w:r>
        <w:rPr>
          <w:rtl/>
        </w:rPr>
        <w:t>היו"ר יולי-יואל אדלשטיין:</w:t>
      </w:r>
    </w:p>
    <w:p w14:paraId="58F3A0A0" w14:textId="77777777" w:rsidR="00000000" w:rsidRDefault="004C51F7">
      <w:pPr>
        <w:pStyle w:val="a0"/>
        <w:rPr>
          <w:rtl/>
        </w:rPr>
      </w:pPr>
    </w:p>
    <w:p w14:paraId="1565FB2A" w14:textId="77777777" w:rsidR="00000000" w:rsidRDefault="004C51F7">
      <w:pPr>
        <w:pStyle w:val="a0"/>
        <w:rPr>
          <w:rFonts w:hint="cs"/>
          <w:rtl/>
        </w:rPr>
      </w:pPr>
      <w:r>
        <w:rPr>
          <w:rFonts w:hint="cs"/>
          <w:rtl/>
        </w:rPr>
        <w:t xml:space="preserve">תודה רבה. </w:t>
      </w:r>
    </w:p>
    <w:p w14:paraId="046126FE" w14:textId="77777777" w:rsidR="00000000" w:rsidRDefault="004C51F7">
      <w:pPr>
        <w:pStyle w:val="a0"/>
        <w:rPr>
          <w:rFonts w:hint="cs"/>
          <w:rtl/>
        </w:rPr>
      </w:pPr>
    </w:p>
    <w:p w14:paraId="1E21A29C" w14:textId="77777777" w:rsidR="00000000" w:rsidRDefault="004C51F7">
      <w:pPr>
        <w:pStyle w:val="-"/>
        <w:rPr>
          <w:rtl/>
        </w:rPr>
      </w:pPr>
      <w:bookmarkStart w:id="459" w:name="FS000000505T30_12_2003_22_23_15C"/>
      <w:bookmarkEnd w:id="459"/>
      <w:r>
        <w:rPr>
          <w:rtl/>
        </w:rPr>
        <w:t>אבשלום וילן (מרצ):</w:t>
      </w:r>
    </w:p>
    <w:p w14:paraId="0B680754" w14:textId="77777777" w:rsidR="00000000" w:rsidRDefault="004C51F7">
      <w:pPr>
        <w:pStyle w:val="a0"/>
        <w:rPr>
          <w:rtl/>
        </w:rPr>
      </w:pPr>
    </w:p>
    <w:p w14:paraId="30EDCE06" w14:textId="77777777" w:rsidR="00000000" w:rsidRDefault="004C51F7">
      <w:pPr>
        <w:pStyle w:val="a0"/>
        <w:rPr>
          <w:rFonts w:hint="cs"/>
          <w:rtl/>
        </w:rPr>
      </w:pPr>
      <w:r>
        <w:rPr>
          <w:rFonts w:hint="cs"/>
          <w:rtl/>
        </w:rPr>
        <w:t>גיל נעמתי לא היה עם כאפייה, לא היה עם - - -</w:t>
      </w:r>
    </w:p>
    <w:p w14:paraId="2E0591F9" w14:textId="77777777" w:rsidR="00000000" w:rsidRDefault="004C51F7">
      <w:pPr>
        <w:pStyle w:val="af0"/>
        <w:rPr>
          <w:rtl/>
        </w:rPr>
      </w:pPr>
    </w:p>
    <w:p w14:paraId="26BDD679" w14:textId="77777777" w:rsidR="00000000" w:rsidRDefault="004C51F7">
      <w:pPr>
        <w:pStyle w:val="af0"/>
        <w:rPr>
          <w:rtl/>
        </w:rPr>
      </w:pPr>
      <w:r>
        <w:rPr>
          <w:rFonts w:hint="eastAsia"/>
          <w:rtl/>
        </w:rPr>
        <w:t>שאול</w:t>
      </w:r>
      <w:r>
        <w:rPr>
          <w:rtl/>
        </w:rPr>
        <w:t xml:space="preserve"> יהלום (מפד"ל):</w:t>
      </w:r>
    </w:p>
    <w:p w14:paraId="5BD9B1B4" w14:textId="77777777" w:rsidR="00000000" w:rsidRDefault="004C51F7">
      <w:pPr>
        <w:pStyle w:val="a0"/>
        <w:rPr>
          <w:rFonts w:hint="cs"/>
          <w:rtl/>
        </w:rPr>
      </w:pPr>
    </w:p>
    <w:p w14:paraId="498326C0" w14:textId="77777777" w:rsidR="00000000" w:rsidRDefault="004C51F7">
      <w:pPr>
        <w:pStyle w:val="a0"/>
        <w:rPr>
          <w:rFonts w:hint="cs"/>
          <w:rtl/>
        </w:rPr>
      </w:pPr>
      <w:r>
        <w:rPr>
          <w:rFonts w:hint="cs"/>
          <w:rtl/>
        </w:rPr>
        <w:t xml:space="preserve">היתה כאפייה. </w:t>
      </w:r>
    </w:p>
    <w:p w14:paraId="47725DDB" w14:textId="77777777" w:rsidR="00000000" w:rsidRDefault="004C51F7">
      <w:pPr>
        <w:pStyle w:val="a0"/>
        <w:rPr>
          <w:rFonts w:hint="cs"/>
          <w:rtl/>
        </w:rPr>
      </w:pPr>
    </w:p>
    <w:p w14:paraId="098766B0" w14:textId="77777777" w:rsidR="00000000" w:rsidRDefault="004C51F7">
      <w:pPr>
        <w:pStyle w:val="-"/>
        <w:rPr>
          <w:rtl/>
        </w:rPr>
      </w:pPr>
      <w:r>
        <w:rPr>
          <w:rtl/>
        </w:rPr>
        <w:t>סגן שר הביטחון זאב בוים:</w:t>
      </w:r>
    </w:p>
    <w:p w14:paraId="2A7B3665" w14:textId="77777777" w:rsidR="00000000" w:rsidRDefault="004C51F7">
      <w:pPr>
        <w:pStyle w:val="a0"/>
        <w:rPr>
          <w:rFonts w:hint="cs"/>
          <w:rtl/>
        </w:rPr>
      </w:pPr>
    </w:p>
    <w:p w14:paraId="53E28CF8" w14:textId="77777777" w:rsidR="00000000" w:rsidRDefault="004C51F7">
      <w:pPr>
        <w:pStyle w:val="a0"/>
        <w:rPr>
          <w:rFonts w:hint="cs"/>
          <w:rtl/>
        </w:rPr>
      </w:pPr>
      <w:r>
        <w:rPr>
          <w:rFonts w:hint="cs"/>
          <w:rtl/>
        </w:rPr>
        <w:t xml:space="preserve">על הצוואר שלו היתה כאפייה. </w:t>
      </w:r>
    </w:p>
    <w:p w14:paraId="3546DC7D" w14:textId="77777777" w:rsidR="00000000" w:rsidRDefault="004C51F7">
      <w:pPr>
        <w:pStyle w:val="a0"/>
        <w:rPr>
          <w:rFonts w:hint="cs"/>
          <w:rtl/>
        </w:rPr>
      </w:pPr>
    </w:p>
    <w:p w14:paraId="7A856B71" w14:textId="77777777" w:rsidR="00000000" w:rsidRDefault="004C51F7">
      <w:pPr>
        <w:pStyle w:val="af1"/>
        <w:rPr>
          <w:rtl/>
        </w:rPr>
      </w:pPr>
      <w:r>
        <w:rPr>
          <w:rtl/>
        </w:rPr>
        <w:t>היו"ר יולי-יואל אדלשטיין:</w:t>
      </w:r>
    </w:p>
    <w:p w14:paraId="6B77CB8E" w14:textId="77777777" w:rsidR="00000000" w:rsidRDefault="004C51F7">
      <w:pPr>
        <w:pStyle w:val="a0"/>
        <w:rPr>
          <w:rtl/>
        </w:rPr>
      </w:pPr>
    </w:p>
    <w:p w14:paraId="6DC8EA03" w14:textId="77777777" w:rsidR="00000000" w:rsidRDefault="004C51F7">
      <w:pPr>
        <w:pStyle w:val="a0"/>
        <w:rPr>
          <w:rFonts w:hint="cs"/>
          <w:rtl/>
        </w:rPr>
      </w:pPr>
      <w:r>
        <w:rPr>
          <w:rFonts w:hint="cs"/>
          <w:rtl/>
        </w:rPr>
        <w:t xml:space="preserve">תודה רבה, סגן שר הביטחון. 20 דקות שמענו את טיעוניך. חבר הכנסת וילן, אתה צריך לסיים. </w:t>
      </w:r>
    </w:p>
    <w:p w14:paraId="4FC676CA" w14:textId="77777777" w:rsidR="00000000" w:rsidRDefault="004C51F7">
      <w:pPr>
        <w:pStyle w:val="a0"/>
        <w:rPr>
          <w:rFonts w:hint="cs"/>
          <w:rtl/>
        </w:rPr>
      </w:pPr>
    </w:p>
    <w:p w14:paraId="0BC80D69" w14:textId="77777777" w:rsidR="00000000" w:rsidRDefault="004C51F7">
      <w:pPr>
        <w:pStyle w:val="-"/>
        <w:rPr>
          <w:rtl/>
        </w:rPr>
      </w:pPr>
      <w:bookmarkStart w:id="460" w:name="FS000000505T30_12_2003_22_25_20C"/>
      <w:bookmarkEnd w:id="460"/>
      <w:r>
        <w:rPr>
          <w:rtl/>
        </w:rPr>
        <w:t>אבשלום וילן (מרצ):</w:t>
      </w:r>
    </w:p>
    <w:p w14:paraId="14B72973" w14:textId="77777777" w:rsidR="00000000" w:rsidRDefault="004C51F7">
      <w:pPr>
        <w:pStyle w:val="a0"/>
        <w:rPr>
          <w:rtl/>
        </w:rPr>
      </w:pPr>
    </w:p>
    <w:p w14:paraId="51BDCC03" w14:textId="77777777" w:rsidR="00000000" w:rsidRDefault="004C51F7">
      <w:pPr>
        <w:pStyle w:val="a0"/>
        <w:rPr>
          <w:rFonts w:hint="cs"/>
          <w:rtl/>
        </w:rPr>
      </w:pPr>
      <w:r>
        <w:rPr>
          <w:rFonts w:hint="cs"/>
          <w:rtl/>
        </w:rPr>
        <w:t>סגן שר הביטחון לא למד את העובדות. אני, שעתיים לאחר האירוע ראיתי את כל הסרטים - - -</w:t>
      </w:r>
    </w:p>
    <w:p w14:paraId="79486182" w14:textId="77777777" w:rsidR="00000000" w:rsidRDefault="004C51F7">
      <w:pPr>
        <w:pStyle w:val="af1"/>
        <w:rPr>
          <w:rFonts w:hint="cs"/>
          <w:rtl/>
        </w:rPr>
      </w:pPr>
    </w:p>
    <w:p w14:paraId="68D1B0EF" w14:textId="77777777" w:rsidR="00000000" w:rsidRDefault="004C51F7">
      <w:pPr>
        <w:pStyle w:val="af0"/>
        <w:rPr>
          <w:rtl/>
        </w:rPr>
      </w:pPr>
      <w:r>
        <w:rPr>
          <w:rFonts w:hint="eastAsia"/>
          <w:rtl/>
        </w:rPr>
        <w:t>טלב</w:t>
      </w:r>
      <w:r>
        <w:rPr>
          <w:rtl/>
        </w:rPr>
        <w:t xml:space="preserve"> אלסאנע (רע"ם):</w:t>
      </w:r>
    </w:p>
    <w:p w14:paraId="4F7DB2A4" w14:textId="77777777" w:rsidR="00000000" w:rsidRDefault="004C51F7">
      <w:pPr>
        <w:pStyle w:val="a0"/>
        <w:rPr>
          <w:rFonts w:hint="cs"/>
          <w:rtl/>
        </w:rPr>
      </w:pPr>
    </w:p>
    <w:p w14:paraId="243B140C" w14:textId="77777777" w:rsidR="00000000" w:rsidRDefault="004C51F7">
      <w:pPr>
        <w:pStyle w:val="a0"/>
        <w:rPr>
          <w:rFonts w:hint="cs"/>
          <w:rtl/>
        </w:rPr>
      </w:pPr>
      <w:r>
        <w:rPr>
          <w:rFonts w:hint="cs"/>
          <w:rtl/>
        </w:rPr>
        <w:t>אז היתה לו כאפייה,</w:t>
      </w:r>
      <w:r>
        <w:rPr>
          <w:rFonts w:hint="cs"/>
          <w:rtl/>
        </w:rPr>
        <w:t xml:space="preserve"> אז מה? אז צריך - - -</w:t>
      </w:r>
    </w:p>
    <w:p w14:paraId="097CDB5E" w14:textId="77777777" w:rsidR="00000000" w:rsidRDefault="004C51F7">
      <w:pPr>
        <w:pStyle w:val="af1"/>
        <w:rPr>
          <w:rFonts w:hint="cs"/>
          <w:rtl/>
        </w:rPr>
      </w:pPr>
    </w:p>
    <w:p w14:paraId="15F851CF" w14:textId="77777777" w:rsidR="00000000" w:rsidRDefault="004C51F7">
      <w:pPr>
        <w:pStyle w:val="af1"/>
        <w:rPr>
          <w:rtl/>
        </w:rPr>
      </w:pPr>
      <w:r>
        <w:rPr>
          <w:rtl/>
        </w:rPr>
        <w:t>היו"ר יולי-יואל אדלשטיין:</w:t>
      </w:r>
    </w:p>
    <w:p w14:paraId="72672F90" w14:textId="77777777" w:rsidR="00000000" w:rsidRDefault="004C51F7">
      <w:pPr>
        <w:pStyle w:val="a0"/>
        <w:rPr>
          <w:rtl/>
        </w:rPr>
      </w:pPr>
    </w:p>
    <w:p w14:paraId="7B989E72" w14:textId="77777777" w:rsidR="00000000" w:rsidRDefault="004C51F7">
      <w:pPr>
        <w:pStyle w:val="a0"/>
        <w:rPr>
          <w:rFonts w:hint="cs"/>
          <w:rtl/>
        </w:rPr>
      </w:pPr>
      <w:r>
        <w:rPr>
          <w:rFonts w:hint="cs"/>
          <w:rtl/>
        </w:rPr>
        <w:t xml:space="preserve">חבר הכנסת טלב אלסאנע, עכשיו אתה מפריע. </w:t>
      </w:r>
    </w:p>
    <w:p w14:paraId="2903746D" w14:textId="77777777" w:rsidR="00000000" w:rsidRDefault="004C51F7">
      <w:pPr>
        <w:pStyle w:val="a0"/>
        <w:rPr>
          <w:rFonts w:hint="cs"/>
          <w:rtl/>
        </w:rPr>
      </w:pPr>
    </w:p>
    <w:p w14:paraId="04963A90" w14:textId="77777777" w:rsidR="00000000" w:rsidRDefault="004C51F7">
      <w:pPr>
        <w:pStyle w:val="af0"/>
        <w:rPr>
          <w:rtl/>
        </w:rPr>
      </w:pPr>
      <w:r>
        <w:rPr>
          <w:rFonts w:hint="eastAsia"/>
          <w:rtl/>
        </w:rPr>
        <w:t>עסאם</w:t>
      </w:r>
      <w:r>
        <w:rPr>
          <w:rtl/>
        </w:rPr>
        <w:t xml:space="preserve"> מח'ול (חד"ש-תע"ל):</w:t>
      </w:r>
    </w:p>
    <w:p w14:paraId="12516C4C" w14:textId="77777777" w:rsidR="00000000" w:rsidRDefault="004C51F7">
      <w:pPr>
        <w:pStyle w:val="a0"/>
        <w:rPr>
          <w:rFonts w:hint="cs"/>
          <w:rtl/>
        </w:rPr>
      </w:pPr>
    </w:p>
    <w:p w14:paraId="58B46C1C" w14:textId="77777777" w:rsidR="00000000" w:rsidRDefault="004C51F7">
      <w:pPr>
        <w:pStyle w:val="a0"/>
        <w:rPr>
          <w:rFonts w:hint="cs"/>
          <w:rtl/>
        </w:rPr>
      </w:pPr>
      <w:r>
        <w:rPr>
          <w:rFonts w:hint="cs"/>
          <w:rtl/>
        </w:rPr>
        <w:t>- - -</w:t>
      </w:r>
    </w:p>
    <w:p w14:paraId="1CA45979" w14:textId="77777777" w:rsidR="00000000" w:rsidRDefault="004C51F7">
      <w:pPr>
        <w:pStyle w:val="a0"/>
        <w:rPr>
          <w:rFonts w:hint="cs"/>
          <w:rtl/>
        </w:rPr>
      </w:pPr>
    </w:p>
    <w:p w14:paraId="68092EA0" w14:textId="77777777" w:rsidR="00000000" w:rsidRDefault="004C51F7">
      <w:pPr>
        <w:pStyle w:val="af1"/>
        <w:rPr>
          <w:rtl/>
        </w:rPr>
      </w:pPr>
      <w:r>
        <w:rPr>
          <w:rtl/>
        </w:rPr>
        <w:t>היו"ר יולי-יואל אדלשטיין:</w:t>
      </w:r>
    </w:p>
    <w:p w14:paraId="434EAEC1" w14:textId="77777777" w:rsidR="00000000" w:rsidRDefault="004C51F7">
      <w:pPr>
        <w:pStyle w:val="a0"/>
        <w:rPr>
          <w:rtl/>
        </w:rPr>
      </w:pPr>
    </w:p>
    <w:p w14:paraId="3C92FAE7" w14:textId="77777777" w:rsidR="00000000" w:rsidRDefault="004C51F7">
      <w:pPr>
        <w:pStyle w:val="a0"/>
        <w:rPr>
          <w:rFonts w:hint="cs"/>
          <w:rtl/>
        </w:rPr>
      </w:pPr>
      <w:r>
        <w:rPr>
          <w:rFonts w:hint="cs"/>
          <w:rtl/>
        </w:rPr>
        <w:t xml:space="preserve">חבר הכנסת מח'ול, תודה רבה. חבר הכנסת וילן, תודה רבה. אתה צריך לסיים. </w:t>
      </w:r>
    </w:p>
    <w:p w14:paraId="6DB0531F" w14:textId="77777777" w:rsidR="00000000" w:rsidRDefault="004C51F7">
      <w:pPr>
        <w:pStyle w:val="a0"/>
        <w:rPr>
          <w:rtl/>
        </w:rPr>
      </w:pPr>
    </w:p>
    <w:p w14:paraId="2071B8FC" w14:textId="77777777" w:rsidR="00000000" w:rsidRDefault="004C51F7">
      <w:pPr>
        <w:pStyle w:val="-"/>
        <w:rPr>
          <w:rtl/>
        </w:rPr>
      </w:pPr>
      <w:bookmarkStart w:id="461" w:name="FS000000505T30_12_2003_22_27_22C"/>
      <w:bookmarkEnd w:id="461"/>
      <w:r>
        <w:rPr>
          <w:rtl/>
        </w:rPr>
        <w:t>אבשלום וילן (מרצ):</w:t>
      </w:r>
    </w:p>
    <w:p w14:paraId="45D2649A" w14:textId="77777777" w:rsidR="00000000" w:rsidRDefault="004C51F7">
      <w:pPr>
        <w:pStyle w:val="a0"/>
        <w:rPr>
          <w:rtl/>
        </w:rPr>
      </w:pPr>
    </w:p>
    <w:p w14:paraId="336A459B" w14:textId="77777777" w:rsidR="00000000" w:rsidRDefault="004C51F7">
      <w:pPr>
        <w:pStyle w:val="a0"/>
        <w:rPr>
          <w:rFonts w:hint="cs"/>
          <w:rtl/>
        </w:rPr>
      </w:pPr>
      <w:r>
        <w:rPr>
          <w:rFonts w:hint="cs"/>
          <w:rtl/>
        </w:rPr>
        <w:t>אדוני היושב-ראש</w:t>
      </w:r>
      <w:r>
        <w:rPr>
          <w:rFonts w:hint="cs"/>
          <w:rtl/>
        </w:rPr>
        <w:t xml:space="preserve">, אני, משעתיים אחרי האירוע מתחקר את האנשים, ראיתי כמעט את כל הסרטים שמישהו צילם שם, משני הצדדים. ואני אומר לך את כל השאלות, לאחר שמערכת הביטחון עוסקת בדיוק בחקירת החומרים הללו. </w:t>
      </w:r>
    </w:p>
    <w:p w14:paraId="0EFD2719" w14:textId="77777777" w:rsidR="00000000" w:rsidRDefault="004C51F7">
      <w:pPr>
        <w:pStyle w:val="a0"/>
        <w:rPr>
          <w:rFonts w:hint="cs"/>
          <w:rtl/>
        </w:rPr>
      </w:pPr>
    </w:p>
    <w:p w14:paraId="20D1B11E" w14:textId="77777777" w:rsidR="00000000" w:rsidRDefault="004C51F7">
      <w:pPr>
        <w:pStyle w:val="af1"/>
        <w:rPr>
          <w:rtl/>
        </w:rPr>
      </w:pPr>
      <w:r>
        <w:rPr>
          <w:rtl/>
        </w:rPr>
        <w:t>היו"ר יולי-יואל אדלשטיין:</w:t>
      </w:r>
    </w:p>
    <w:p w14:paraId="278486DE" w14:textId="77777777" w:rsidR="00000000" w:rsidRDefault="004C51F7">
      <w:pPr>
        <w:pStyle w:val="a0"/>
        <w:rPr>
          <w:rtl/>
        </w:rPr>
      </w:pPr>
    </w:p>
    <w:p w14:paraId="2236CA9E" w14:textId="77777777" w:rsidR="00000000" w:rsidRDefault="004C51F7">
      <w:pPr>
        <w:pStyle w:val="a0"/>
        <w:rPr>
          <w:rFonts w:hint="cs"/>
          <w:rtl/>
        </w:rPr>
      </w:pPr>
      <w:r>
        <w:rPr>
          <w:rFonts w:hint="cs"/>
          <w:rtl/>
        </w:rPr>
        <w:t xml:space="preserve">תודה רבה. </w:t>
      </w:r>
    </w:p>
    <w:p w14:paraId="2B07CC51" w14:textId="77777777" w:rsidR="00000000" w:rsidRDefault="004C51F7">
      <w:pPr>
        <w:pStyle w:val="a0"/>
        <w:rPr>
          <w:rFonts w:hint="cs"/>
          <w:rtl/>
        </w:rPr>
      </w:pPr>
    </w:p>
    <w:p w14:paraId="65360CC0" w14:textId="77777777" w:rsidR="00000000" w:rsidRDefault="004C51F7">
      <w:pPr>
        <w:pStyle w:val="-"/>
        <w:rPr>
          <w:rtl/>
        </w:rPr>
      </w:pPr>
      <w:bookmarkStart w:id="462" w:name="FS000000505T30_12_2003_22_28_53C"/>
      <w:bookmarkEnd w:id="462"/>
      <w:r>
        <w:rPr>
          <w:rtl/>
        </w:rPr>
        <w:t>אבשלום וילן (מרצ):</w:t>
      </w:r>
    </w:p>
    <w:p w14:paraId="65940CF8" w14:textId="77777777" w:rsidR="00000000" w:rsidRDefault="004C51F7">
      <w:pPr>
        <w:pStyle w:val="a0"/>
        <w:rPr>
          <w:rtl/>
        </w:rPr>
      </w:pPr>
    </w:p>
    <w:p w14:paraId="7BC28385" w14:textId="77777777" w:rsidR="00000000" w:rsidRDefault="004C51F7">
      <w:pPr>
        <w:pStyle w:val="a0"/>
        <w:rPr>
          <w:rFonts w:hint="cs"/>
          <w:rtl/>
        </w:rPr>
      </w:pPr>
      <w:r>
        <w:rPr>
          <w:rFonts w:hint="cs"/>
          <w:rtl/>
        </w:rPr>
        <w:t>אז לפחות, אדוני, ש</w:t>
      </w:r>
      <w:r>
        <w:rPr>
          <w:rFonts w:hint="cs"/>
          <w:rtl/>
        </w:rPr>
        <w:t>נדע על מה מדברים. לדוגמה - - -</w:t>
      </w:r>
    </w:p>
    <w:p w14:paraId="703C8810" w14:textId="77777777" w:rsidR="00000000" w:rsidRDefault="004C51F7">
      <w:pPr>
        <w:pStyle w:val="a0"/>
        <w:rPr>
          <w:rFonts w:hint="cs"/>
          <w:rtl/>
        </w:rPr>
      </w:pPr>
    </w:p>
    <w:p w14:paraId="5D3CCCAA" w14:textId="77777777" w:rsidR="00000000" w:rsidRDefault="004C51F7">
      <w:pPr>
        <w:pStyle w:val="af1"/>
        <w:rPr>
          <w:rtl/>
        </w:rPr>
      </w:pPr>
      <w:r>
        <w:rPr>
          <w:rtl/>
        </w:rPr>
        <w:t>היו"ר יולי-יואל אדלשטיין:</w:t>
      </w:r>
    </w:p>
    <w:p w14:paraId="00848388" w14:textId="77777777" w:rsidR="00000000" w:rsidRDefault="004C51F7">
      <w:pPr>
        <w:pStyle w:val="a0"/>
        <w:rPr>
          <w:rtl/>
        </w:rPr>
      </w:pPr>
    </w:p>
    <w:p w14:paraId="76B6AFDA" w14:textId="77777777" w:rsidR="00000000" w:rsidRDefault="004C51F7">
      <w:pPr>
        <w:pStyle w:val="a0"/>
        <w:rPr>
          <w:rFonts w:hint="cs"/>
          <w:rtl/>
        </w:rPr>
      </w:pPr>
      <w:r>
        <w:rPr>
          <w:rFonts w:hint="cs"/>
          <w:rtl/>
        </w:rPr>
        <w:t>לא, לא, אין זמן לדוגמאות. חבר הכנסת וילן, אתה חמש דקות על הדוכן, די והותר.</w:t>
      </w:r>
    </w:p>
    <w:p w14:paraId="598527EB" w14:textId="77777777" w:rsidR="00000000" w:rsidRDefault="004C51F7">
      <w:pPr>
        <w:pStyle w:val="a0"/>
        <w:rPr>
          <w:rFonts w:hint="cs"/>
          <w:rtl/>
        </w:rPr>
      </w:pPr>
    </w:p>
    <w:p w14:paraId="64595323" w14:textId="77777777" w:rsidR="00000000" w:rsidRDefault="004C51F7">
      <w:pPr>
        <w:pStyle w:val="-"/>
        <w:rPr>
          <w:rtl/>
        </w:rPr>
      </w:pPr>
      <w:bookmarkStart w:id="463" w:name="FS000000505T30_12_2003_22_29_50C"/>
      <w:bookmarkEnd w:id="463"/>
      <w:r>
        <w:rPr>
          <w:rFonts w:hint="eastAsia"/>
          <w:rtl/>
        </w:rPr>
        <w:t>אבשלום</w:t>
      </w:r>
      <w:r>
        <w:rPr>
          <w:rtl/>
        </w:rPr>
        <w:t xml:space="preserve"> וילן (מרצ):</w:t>
      </w:r>
    </w:p>
    <w:p w14:paraId="51D74DB7" w14:textId="77777777" w:rsidR="00000000" w:rsidRDefault="004C51F7">
      <w:pPr>
        <w:pStyle w:val="a0"/>
        <w:rPr>
          <w:rFonts w:hint="cs"/>
          <w:rtl/>
        </w:rPr>
      </w:pPr>
    </w:p>
    <w:p w14:paraId="4BCD43D1" w14:textId="77777777" w:rsidR="00000000" w:rsidRDefault="004C51F7">
      <w:pPr>
        <w:pStyle w:val="a0"/>
        <w:rPr>
          <w:rFonts w:hint="cs"/>
          <w:rtl/>
        </w:rPr>
      </w:pPr>
      <w:r>
        <w:rPr>
          <w:rFonts w:hint="cs"/>
          <w:rtl/>
        </w:rPr>
        <w:t xml:space="preserve">לא, אני לא חמש דקות על הדוכן. סגן השר - - - </w:t>
      </w:r>
    </w:p>
    <w:p w14:paraId="1CAF76B4" w14:textId="77777777" w:rsidR="00000000" w:rsidRDefault="004C51F7">
      <w:pPr>
        <w:pStyle w:val="a0"/>
        <w:rPr>
          <w:rFonts w:hint="cs"/>
          <w:rtl/>
        </w:rPr>
      </w:pPr>
    </w:p>
    <w:p w14:paraId="12699FB3" w14:textId="77777777" w:rsidR="00000000" w:rsidRDefault="004C51F7">
      <w:pPr>
        <w:pStyle w:val="af1"/>
        <w:rPr>
          <w:rtl/>
        </w:rPr>
      </w:pPr>
      <w:r>
        <w:rPr>
          <w:rFonts w:hint="eastAsia"/>
          <w:rtl/>
        </w:rPr>
        <w:t>היו</w:t>
      </w:r>
      <w:r>
        <w:rPr>
          <w:rtl/>
        </w:rPr>
        <w:t>"ר יולי-יואל אדלשטיין:</w:t>
      </w:r>
    </w:p>
    <w:p w14:paraId="7920545D" w14:textId="77777777" w:rsidR="00000000" w:rsidRDefault="004C51F7">
      <w:pPr>
        <w:pStyle w:val="a0"/>
        <w:rPr>
          <w:rFonts w:hint="cs"/>
          <w:rtl/>
        </w:rPr>
      </w:pPr>
    </w:p>
    <w:p w14:paraId="685178C8" w14:textId="77777777" w:rsidR="00000000" w:rsidRDefault="004C51F7">
      <w:pPr>
        <w:pStyle w:val="a0"/>
        <w:rPr>
          <w:rFonts w:hint="cs"/>
          <w:rtl/>
        </w:rPr>
      </w:pPr>
      <w:r>
        <w:rPr>
          <w:rFonts w:hint="cs"/>
          <w:rtl/>
        </w:rPr>
        <w:t>אתה חמש דקות על הדוכן, די וה</w:t>
      </w:r>
      <w:r>
        <w:rPr>
          <w:rFonts w:hint="cs"/>
          <w:rtl/>
        </w:rPr>
        <w:t>ותר, תודה רבה.</w:t>
      </w:r>
    </w:p>
    <w:p w14:paraId="18937A62" w14:textId="77777777" w:rsidR="00000000" w:rsidRDefault="004C51F7">
      <w:pPr>
        <w:pStyle w:val="a0"/>
        <w:rPr>
          <w:rFonts w:hint="cs"/>
          <w:rtl/>
        </w:rPr>
      </w:pPr>
    </w:p>
    <w:p w14:paraId="6CCAC064" w14:textId="77777777" w:rsidR="00000000" w:rsidRDefault="004C51F7">
      <w:pPr>
        <w:pStyle w:val="-"/>
        <w:rPr>
          <w:rtl/>
        </w:rPr>
      </w:pPr>
      <w:bookmarkStart w:id="464" w:name="FS000000505T30_12_2003_22_30_35C"/>
      <w:bookmarkEnd w:id="464"/>
      <w:r>
        <w:rPr>
          <w:rFonts w:hint="eastAsia"/>
          <w:rtl/>
        </w:rPr>
        <w:t>אבשלום</w:t>
      </w:r>
      <w:r>
        <w:rPr>
          <w:rtl/>
        </w:rPr>
        <w:t xml:space="preserve"> וילן (מרצ):</w:t>
      </w:r>
    </w:p>
    <w:p w14:paraId="39439E69" w14:textId="77777777" w:rsidR="00000000" w:rsidRDefault="004C51F7">
      <w:pPr>
        <w:pStyle w:val="a0"/>
        <w:rPr>
          <w:rFonts w:hint="cs"/>
          <w:rtl/>
        </w:rPr>
      </w:pPr>
    </w:p>
    <w:p w14:paraId="7220F324" w14:textId="77777777" w:rsidR="00000000" w:rsidRDefault="004C51F7">
      <w:pPr>
        <w:pStyle w:val="a0"/>
        <w:rPr>
          <w:rFonts w:hint="cs"/>
          <w:rtl/>
        </w:rPr>
      </w:pPr>
      <w:r>
        <w:rPr>
          <w:rFonts w:hint="cs"/>
          <w:rtl/>
        </w:rPr>
        <w:t>אתה יודע, למשל, אדוני היושב-ראש - - -</w:t>
      </w:r>
    </w:p>
    <w:p w14:paraId="751C937A" w14:textId="77777777" w:rsidR="00000000" w:rsidRDefault="004C51F7">
      <w:pPr>
        <w:pStyle w:val="a0"/>
        <w:rPr>
          <w:rFonts w:hint="cs"/>
          <w:rtl/>
        </w:rPr>
      </w:pPr>
    </w:p>
    <w:p w14:paraId="6452A2A2" w14:textId="77777777" w:rsidR="00000000" w:rsidRDefault="004C51F7">
      <w:pPr>
        <w:pStyle w:val="af1"/>
        <w:rPr>
          <w:rtl/>
        </w:rPr>
      </w:pPr>
      <w:r>
        <w:rPr>
          <w:rFonts w:hint="eastAsia"/>
          <w:rtl/>
        </w:rPr>
        <w:t>היו</w:t>
      </w:r>
      <w:r>
        <w:rPr>
          <w:rtl/>
        </w:rPr>
        <w:t>"ר יולי-יואל אדלשטיין:</w:t>
      </w:r>
    </w:p>
    <w:p w14:paraId="51360FAB" w14:textId="77777777" w:rsidR="00000000" w:rsidRDefault="004C51F7">
      <w:pPr>
        <w:pStyle w:val="a0"/>
        <w:rPr>
          <w:rFonts w:hint="cs"/>
          <w:rtl/>
        </w:rPr>
      </w:pPr>
    </w:p>
    <w:p w14:paraId="220405C3" w14:textId="77777777" w:rsidR="00000000" w:rsidRDefault="004C51F7">
      <w:pPr>
        <w:pStyle w:val="a0"/>
        <w:rPr>
          <w:rFonts w:hint="cs"/>
          <w:rtl/>
        </w:rPr>
      </w:pPr>
      <w:r>
        <w:rPr>
          <w:rFonts w:hint="cs"/>
          <w:rtl/>
        </w:rPr>
        <w:t xml:space="preserve">תודה רבה, את השאלות תמסור בכתב. </w:t>
      </w:r>
    </w:p>
    <w:p w14:paraId="0F5DE03C" w14:textId="77777777" w:rsidR="00000000" w:rsidRDefault="004C51F7">
      <w:pPr>
        <w:pStyle w:val="a0"/>
        <w:rPr>
          <w:rFonts w:hint="cs"/>
          <w:rtl/>
        </w:rPr>
      </w:pPr>
    </w:p>
    <w:p w14:paraId="1F7021D6" w14:textId="77777777" w:rsidR="00000000" w:rsidRDefault="004C51F7">
      <w:pPr>
        <w:pStyle w:val="-"/>
        <w:rPr>
          <w:rtl/>
        </w:rPr>
      </w:pPr>
      <w:bookmarkStart w:id="465" w:name="FS000000505T30_12_2003_22_30_59C"/>
      <w:bookmarkEnd w:id="465"/>
      <w:r>
        <w:rPr>
          <w:rFonts w:hint="eastAsia"/>
          <w:rtl/>
        </w:rPr>
        <w:t>אבשלום</w:t>
      </w:r>
      <w:r>
        <w:rPr>
          <w:rtl/>
        </w:rPr>
        <w:t xml:space="preserve"> וילן (מרצ):</w:t>
      </w:r>
    </w:p>
    <w:p w14:paraId="2BCEBF86" w14:textId="77777777" w:rsidR="00000000" w:rsidRDefault="004C51F7">
      <w:pPr>
        <w:pStyle w:val="a0"/>
        <w:rPr>
          <w:rFonts w:hint="cs"/>
          <w:rtl/>
        </w:rPr>
      </w:pPr>
    </w:p>
    <w:p w14:paraId="359634AC" w14:textId="77777777" w:rsidR="00000000" w:rsidRDefault="004C51F7">
      <w:pPr>
        <w:pStyle w:val="a0"/>
        <w:rPr>
          <w:rFonts w:hint="cs"/>
          <w:rtl/>
        </w:rPr>
      </w:pPr>
      <w:r>
        <w:rPr>
          <w:rFonts w:hint="cs"/>
          <w:rtl/>
        </w:rPr>
        <w:t>משפט סיום, אדוני.</w:t>
      </w:r>
    </w:p>
    <w:p w14:paraId="5E6F7EC7" w14:textId="77777777" w:rsidR="00000000" w:rsidRDefault="004C51F7">
      <w:pPr>
        <w:pStyle w:val="af1"/>
        <w:rPr>
          <w:rFonts w:hint="cs"/>
          <w:rtl/>
        </w:rPr>
      </w:pPr>
    </w:p>
    <w:p w14:paraId="765F7F64" w14:textId="77777777" w:rsidR="00000000" w:rsidRDefault="004C51F7">
      <w:pPr>
        <w:pStyle w:val="af1"/>
        <w:rPr>
          <w:rtl/>
        </w:rPr>
      </w:pPr>
      <w:r>
        <w:rPr>
          <w:rFonts w:hint="eastAsia"/>
          <w:rtl/>
        </w:rPr>
        <w:t>היו</w:t>
      </w:r>
      <w:r>
        <w:rPr>
          <w:rtl/>
        </w:rPr>
        <w:t>"ר יולי-יואל אדלשטיין:</w:t>
      </w:r>
    </w:p>
    <w:p w14:paraId="48A71D22" w14:textId="77777777" w:rsidR="00000000" w:rsidRDefault="004C51F7">
      <w:pPr>
        <w:pStyle w:val="a0"/>
        <w:rPr>
          <w:rFonts w:hint="cs"/>
          <w:rtl/>
        </w:rPr>
      </w:pPr>
    </w:p>
    <w:p w14:paraId="4E157A4A" w14:textId="77777777" w:rsidR="00000000" w:rsidRDefault="004C51F7">
      <w:pPr>
        <w:pStyle w:val="a0"/>
        <w:rPr>
          <w:rFonts w:hint="cs"/>
          <w:rtl/>
        </w:rPr>
      </w:pPr>
      <w:r>
        <w:rPr>
          <w:rFonts w:hint="cs"/>
          <w:rtl/>
        </w:rPr>
        <w:t xml:space="preserve">משפט סיום, בבקשה. </w:t>
      </w:r>
    </w:p>
    <w:p w14:paraId="29015A07" w14:textId="77777777" w:rsidR="00000000" w:rsidRDefault="004C51F7">
      <w:pPr>
        <w:pStyle w:val="a0"/>
        <w:rPr>
          <w:rFonts w:hint="cs"/>
          <w:rtl/>
        </w:rPr>
      </w:pPr>
    </w:p>
    <w:p w14:paraId="33E77CA9" w14:textId="77777777" w:rsidR="00000000" w:rsidRDefault="004C51F7">
      <w:pPr>
        <w:pStyle w:val="af0"/>
        <w:rPr>
          <w:rtl/>
        </w:rPr>
      </w:pPr>
      <w:r>
        <w:rPr>
          <w:rFonts w:hint="eastAsia"/>
          <w:rtl/>
        </w:rPr>
        <w:t>שאול</w:t>
      </w:r>
      <w:r>
        <w:rPr>
          <w:rtl/>
        </w:rPr>
        <w:t xml:space="preserve"> יהלום (מפד"ל):</w:t>
      </w:r>
    </w:p>
    <w:p w14:paraId="52A62920" w14:textId="77777777" w:rsidR="00000000" w:rsidRDefault="004C51F7">
      <w:pPr>
        <w:pStyle w:val="a0"/>
        <w:rPr>
          <w:rFonts w:hint="cs"/>
          <w:rtl/>
        </w:rPr>
      </w:pPr>
    </w:p>
    <w:p w14:paraId="4B848046" w14:textId="77777777" w:rsidR="00000000" w:rsidRDefault="004C51F7">
      <w:pPr>
        <w:pStyle w:val="a0"/>
        <w:rPr>
          <w:rFonts w:hint="cs"/>
          <w:rtl/>
        </w:rPr>
      </w:pPr>
      <w:r>
        <w:rPr>
          <w:rFonts w:hint="cs"/>
          <w:rtl/>
        </w:rPr>
        <w:t>אתה אומר דברי</w:t>
      </w:r>
      <w:r>
        <w:rPr>
          <w:rFonts w:hint="cs"/>
          <w:rtl/>
        </w:rPr>
        <w:t>ם בלי שום - - -</w:t>
      </w:r>
    </w:p>
    <w:p w14:paraId="3539DA7E" w14:textId="77777777" w:rsidR="00000000" w:rsidRDefault="004C51F7">
      <w:pPr>
        <w:pStyle w:val="a0"/>
        <w:rPr>
          <w:rFonts w:hint="cs"/>
          <w:rtl/>
        </w:rPr>
      </w:pPr>
    </w:p>
    <w:p w14:paraId="077FDE2E" w14:textId="77777777" w:rsidR="00000000" w:rsidRDefault="004C51F7">
      <w:pPr>
        <w:pStyle w:val="-"/>
        <w:rPr>
          <w:rtl/>
        </w:rPr>
      </w:pPr>
      <w:bookmarkStart w:id="466" w:name="FS000000505T30_12_2003_22_33_19C"/>
      <w:bookmarkEnd w:id="466"/>
      <w:r>
        <w:rPr>
          <w:rFonts w:hint="eastAsia"/>
          <w:rtl/>
        </w:rPr>
        <w:t>אבשלום</w:t>
      </w:r>
      <w:r>
        <w:rPr>
          <w:rtl/>
        </w:rPr>
        <w:t xml:space="preserve"> וילן (מרצ):</w:t>
      </w:r>
    </w:p>
    <w:p w14:paraId="4F7B4C59" w14:textId="77777777" w:rsidR="00000000" w:rsidRDefault="004C51F7">
      <w:pPr>
        <w:pStyle w:val="a0"/>
        <w:rPr>
          <w:rFonts w:hint="cs"/>
          <w:rtl/>
        </w:rPr>
      </w:pPr>
    </w:p>
    <w:p w14:paraId="482CD0AB" w14:textId="77777777" w:rsidR="00000000" w:rsidRDefault="004C51F7">
      <w:pPr>
        <w:pStyle w:val="a0"/>
        <w:rPr>
          <w:rFonts w:hint="cs"/>
          <w:rtl/>
        </w:rPr>
      </w:pPr>
      <w:r>
        <w:rPr>
          <w:rFonts w:hint="cs"/>
          <w:rtl/>
        </w:rPr>
        <w:t>משפט הסיום הוא, שבסביבת הג'יפים של החיילים הסתובבו אזרחים. אם היה מדובר בפיגוע חבלני - אתה תושב אלקנה, אדוני יושב-ראש ועדת העבודה והרווחה. אנשי אלקנה הסתובבו ליד הג'יפים. אם זה היה אירוע חבלני כמו שמתארים, אזרחים לא היו</w:t>
      </w:r>
      <w:r>
        <w:rPr>
          <w:rFonts w:hint="cs"/>
          <w:rtl/>
        </w:rPr>
        <w:t xml:space="preserve"> מסתובבים שם. זאת היתה הפגנה. היה פה כשל מערכתי חמור של כל מערכת הביטחון, ולא יעזור שום דבר.</w:t>
      </w:r>
    </w:p>
    <w:p w14:paraId="7A4DFDE5" w14:textId="77777777" w:rsidR="00000000" w:rsidRDefault="004C51F7">
      <w:pPr>
        <w:pStyle w:val="a0"/>
        <w:rPr>
          <w:rFonts w:hint="cs"/>
          <w:rtl/>
        </w:rPr>
      </w:pPr>
    </w:p>
    <w:p w14:paraId="1D1228DD" w14:textId="77777777" w:rsidR="00000000" w:rsidRDefault="004C51F7">
      <w:pPr>
        <w:pStyle w:val="af0"/>
        <w:rPr>
          <w:rtl/>
        </w:rPr>
      </w:pPr>
      <w:r>
        <w:rPr>
          <w:rFonts w:hint="eastAsia"/>
          <w:rtl/>
        </w:rPr>
        <w:t>שאול</w:t>
      </w:r>
      <w:r>
        <w:rPr>
          <w:rtl/>
        </w:rPr>
        <w:t xml:space="preserve"> יהלום (מפד"ל):</w:t>
      </w:r>
    </w:p>
    <w:p w14:paraId="5CB664B3" w14:textId="77777777" w:rsidR="00000000" w:rsidRDefault="004C51F7">
      <w:pPr>
        <w:pStyle w:val="a0"/>
        <w:rPr>
          <w:rFonts w:hint="cs"/>
          <w:rtl/>
        </w:rPr>
      </w:pPr>
    </w:p>
    <w:p w14:paraId="5C420CA1" w14:textId="77777777" w:rsidR="00000000" w:rsidRDefault="004C51F7">
      <w:pPr>
        <w:pStyle w:val="a0"/>
        <w:rPr>
          <w:rFonts w:hint="cs"/>
          <w:rtl/>
        </w:rPr>
      </w:pPr>
      <w:r>
        <w:rPr>
          <w:rFonts w:hint="cs"/>
          <w:rtl/>
        </w:rPr>
        <w:t xml:space="preserve">ברור. זה היה על הלוויה. על הלוויה, אז הסתובבו אזרחים. תתבייש לך. </w:t>
      </w:r>
    </w:p>
    <w:p w14:paraId="6CEB6204" w14:textId="77777777" w:rsidR="00000000" w:rsidRDefault="004C51F7">
      <w:pPr>
        <w:pStyle w:val="a0"/>
        <w:rPr>
          <w:rFonts w:hint="cs"/>
          <w:rtl/>
        </w:rPr>
      </w:pPr>
    </w:p>
    <w:p w14:paraId="1D1C1204" w14:textId="77777777" w:rsidR="00000000" w:rsidRDefault="004C51F7">
      <w:pPr>
        <w:pStyle w:val="af1"/>
        <w:rPr>
          <w:rtl/>
        </w:rPr>
      </w:pPr>
      <w:r>
        <w:rPr>
          <w:rtl/>
        </w:rPr>
        <w:t>היו"ר יולי-יואל אדלשטיין:</w:t>
      </w:r>
    </w:p>
    <w:p w14:paraId="58EBDFEB" w14:textId="77777777" w:rsidR="00000000" w:rsidRDefault="004C51F7">
      <w:pPr>
        <w:pStyle w:val="a0"/>
        <w:rPr>
          <w:rtl/>
        </w:rPr>
      </w:pPr>
    </w:p>
    <w:p w14:paraId="6BFA2A9C" w14:textId="77777777" w:rsidR="00000000" w:rsidRDefault="004C51F7">
      <w:pPr>
        <w:pStyle w:val="a0"/>
        <w:rPr>
          <w:rFonts w:hint="cs"/>
          <w:rtl/>
        </w:rPr>
      </w:pPr>
      <w:r>
        <w:rPr>
          <w:rFonts w:hint="cs"/>
          <w:rtl/>
        </w:rPr>
        <w:t xml:space="preserve">טוב. תודה רבה. </w:t>
      </w:r>
    </w:p>
    <w:p w14:paraId="7741A69E" w14:textId="77777777" w:rsidR="00000000" w:rsidRDefault="004C51F7">
      <w:pPr>
        <w:pStyle w:val="a0"/>
        <w:rPr>
          <w:rFonts w:hint="cs"/>
          <w:rtl/>
        </w:rPr>
      </w:pPr>
    </w:p>
    <w:p w14:paraId="2CA1F6A8" w14:textId="77777777" w:rsidR="00000000" w:rsidRDefault="004C51F7">
      <w:pPr>
        <w:pStyle w:val="-"/>
        <w:rPr>
          <w:rtl/>
        </w:rPr>
      </w:pPr>
      <w:bookmarkStart w:id="467" w:name="FS000000505T30_12_2003_22_44_44C"/>
      <w:bookmarkEnd w:id="467"/>
      <w:r>
        <w:rPr>
          <w:rtl/>
        </w:rPr>
        <w:t>אבשלום וילן (מרצ):</w:t>
      </w:r>
    </w:p>
    <w:p w14:paraId="5C805D3A" w14:textId="77777777" w:rsidR="00000000" w:rsidRDefault="004C51F7">
      <w:pPr>
        <w:pStyle w:val="a0"/>
        <w:rPr>
          <w:rtl/>
        </w:rPr>
      </w:pPr>
    </w:p>
    <w:p w14:paraId="43855DE0" w14:textId="77777777" w:rsidR="00000000" w:rsidRDefault="004C51F7">
      <w:pPr>
        <w:pStyle w:val="a0"/>
        <w:rPr>
          <w:rFonts w:hint="cs"/>
          <w:rtl/>
        </w:rPr>
      </w:pPr>
      <w:r>
        <w:rPr>
          <w:rFonts w:hint="cs"/>
          <w:rtl/>
        </w:rPr>
        <w:t xml:space="preserve">כאשר בפעם </w:t>
      </w:r>
      <w:r>
        <w:rPr>
          <w:rFonts w:hint="cs"/>
          <w:rtl/>
        </w:rPr>
        <w:t xml:space="preserve">הראשונה בתולדות מדינת ישראל כוחות הביטחון - שהם שלי בדיוק כמו שהם שלך - יורים על אזרחים בעת הפגנה, גם כשההפגנה היא לא מוצדקת, דגל שחור - פה אני אומר, דגל שחור התנוסס מעל ראשו של מפקד הפלוגה שנתן את הפקודה הבלתי-חוקית בעליל. </w:t>
      </w:r>
    </w:p>
    <w:p w14:paraId="6E6F321D" w14:textId="77777777" w:rsidR="00000000" w:rsidRDefault="004C51F7">
      <w:pPr>
        <w:pStyle w:val="a0"/>
        <w:rPr>
          <w:rFonts w:hint="cs"/>
          <w:rtl/>
        </w:rPr>
      </w:pPr>
    </w:p>
    <w:p w14:paraId="3AE27746" w14:textId="77777777" w:rsidR="00000000" w:rsidRDefault="004C51F7">
      <w:pPr>
        <w:pStyle w:val="af0"/>
        <w:rPr>
          <w:rtl/>
        </w:rPr>
      </w:pPr>
      <w:r>
        <w:rPr>
          <w:rFonts w:hint="eastAsia"/>
          <w:rtl/>
        </w:rPr>
        <w:t>שאול</w:t>
      </w:r>
      <w:r>
        <w:rPr>
          <w:rtl/>
        </w:rPr>
        <w:t xml:space="preserve"> יהלום (מפד"ל):</w:t>
      </w:r>
    </w:p>
    <w:p w14:paraId="1D069245" w14:textId="77777777" w:rsidR="00000000" w:rsidRDefault="004C51F7">
      <w:pPr>
        <w:pStyle w:val="a0"/>
        <w:rPr>
          <w:rFonts w:hint="cs"/>
          <w:rtl/>
        </w:rPr>
      </w:pPr>
    </w:p>
    <w:p w14:paraId="202632BE" w14:textId="77777777" w:rsidR="00000000" w:rsidRDefault="004C51F7">
      <w:pPr>
        <w:pStyle w:val="a0"/>
        <w:rPr>
          <w:rFonts w:hint="cs"/>
          <w:rtl/>
        </w:rPr>
      </w:pPr>
      <w:r>
        <w:rPr>
          <w:rFonts w:hint="cs"/>
          <w:rtl/>
        </w:rPr>
        <w:t>מי קבע את</w:t>
      </w:r>
      <w:r>
        <w:rPr>
          <w:rFonts w:hint="cs"/>
          <w:rtl/>
        </w:rPr>
        <w:t xml:space="preserve"> זה? תתבייש לך. </w:t>
      </w:r>
    </w:p>
    <w:p w14:paraId="7475560C" w14:textId="77777777" w:rsidR="00000000" w:rsidRDefault="004C51F7">
      <w:pPr>
        <w:pStyle w:val="a0"/>
        <w:rPr>
          <w:rFonts w:hint="cs"/>
          <w:rtl/>
        </w:rPr>
      </w:pPr>
    </w:p>
    <w:p w14:paraId="5472FEF2" w14:textId="77777777" w:rsidR="00000000" w:rsidRDefault="004C51F7">
      <w:pPr>
        <w:pStyle w:val="af1"/>
        <w:rPr>
          <w:rtl/>
        </w:rPr>
      </w:pPr>
      <w:r>
        <w:rPr>
          <w:rtl/>
        </w:rPr>
        <w:t>היו"ר יולי-יואל אדלשטיין:</w:t>
      </w:r>
    </w:p>
    <w:p w14:paraId="5AAB7C07" w14:textId="77777777" w:rsidR="00000000" w:rsidRDefault="004C51F7">
      <w:pPr>
        <w:pStyle w:val="a0"/>
        <w:rPr>
          <w:rtl/>
        </w:rPr>
      </w:pPr>
    </w:p>
    <w:p w14:paraId="7FC20AE1" w14:textId="77777777" w:rsidR="00000000" w:rsidRDefault="004C51F7">
      <w:pPr>
        <w:pStyle w:val="a0"/>
        <w:rPr>
          <w:rtl/>
        </w:rPr>
      </w:pPr>
      <w:r>
        <w:rPr>
          <w:rFonts w:hint="cs"/>
          <w:rtl/>
        </w:rPr>
        <w:t xml:space="preserve">תודה. </w:t>
      </w:r>
    </w:p>
    <w:p w14:paraId="522860FC" w14:textId="77777777" w:rsidR="00000000" w:rsidRDefault="004C51F7">
      <w:pPr>
        <w:pStyle w:val="a0"/>
        <w:rPr>
          <w:rtl/>
        </w:rPr>
      </w:pPr>
    </w:p>
    <w:p w14:paraId="721D7823" w14:textId="77777777" w:rsidR="00000000" w:rsidRDefault="004C51F7">
      <w:pPr>
        <w:pStyle w:val="-"/>
        <w:rPr>
          <w:rtl/>
        </w:rPr>
      </w:pPr>
      <w:bookmarkStart w:id="468" w:name="FS000000505T30_12_2003_22_46_34C"/>
      <w:bookmarkEnd w:id="468"/>
      <w:r>
        <w:rPr>
          <w:rtl/>
        </w:rPr>
        <w:t>אבשלום וילן (מרצ):</w:t>
      </w:r>
    </w:p>
    <w:p w14:paraId="6F96D9B0" w14:textId="77777777" w:rsidR="00000000" w:rsidRDefault="004C51F7">
      <w:pPr>
        <w:pStyle w:val="a0"/>
        <w:rPr>
          <w:rtl/>
        </w:rPr>
      </w:pPr>
    </w:p>
    <w:p w14:paraId="092A2243" w14:textId="77777777" w:rsidR="00000000" w:rsidRDefault="004C51F7">
      <w:pPr>
        <w:pStyle w:val="a0"/>
        <w:rPr>
          <w:rFonts w:hint="cs"/>
          <w:rtl/>
        </w:rPr>
      </w:pPr>
      <w:r>
        <w:rPr>
          <w:rFonts w:hint="cs"/>
          <w:rtl/>
        </w:rPr>
        <w:t xml:space="preserve">מה שחסר לנו היום הוא דוד בן-גוריון, שאחרי הפשע המזעזע בכפר-קאסם קבע נורמה חדשה: אנחנו לא נהיה ככל הגויים - דגלנו יהיה טהור, נשקנו יהיה טהור ומחננו יהיה נקי. </w:t>
      </w:r>
    </w:p>
    <w:p w14:paraId="3071186B" w14:textId="77777777" w:rsidR="00000000" w:rsidRDefault="004C51F7">
      <w:pPr>
        <w:pStyle w:val="a0"/>
        <w:rPr>
          <w:rFonts w:hint="cs"/>
          <w:rtl/>
        </w:rPr>
      </w:pPr>
    </w:p>
    <w:p w14:paraId="7DC27D8F" w14:textId="77777777" w:rsidR="00000000" w:rsidRDefault="004C51F7">
      <w:pPr>
        <w:pStyle w:val="af0"/>
        <w:rPr>
          <w:rtl/>
        </w:rPr>
      </w:pPr>
      <w:r>
        <w:rPr>
          <w:rFonts w:hint="eastAsia"/>
          <w:rtl/>
        </w:rPr>
        <w:t>שאול</w:t>
      </w:r>
      <w:r>
        <w:rPr>
          <w:rtl/>
        </w:rPr>
        <w:t xml:space="preserve"> יהלום (מפד"ל):</w:t>
      </w:r>
    </w:p>
    <w:p w14:paraId="2957DC19" w14:textId="77777777" w:rsidR="00000000" w:rsidRDefault="004C51F7">
      <w:pPr>
        <w:pStyle w:val="a0"/>
        <w:rPr>
          <w:rFonts w:hint="cs"/>
          <w:rtl/>
        </w:rPr>
      </w:pPr>
    </w:p>
    <w:p w14:paraId="2AA37C61" w14:textId="77777777" w:rsidR="00000000" w:rsidRDefault="004C51F7">
      <w:pPr>
        <w:pStyle w:val="a0"/>
        <w:rPr>
          <w:rFonts w:hint="cs"/>
          <w:rtl/>
        </w:rPr>
      </w:pPr>
      <w:r>
        <w:rPr>
          <w:rFonts w:hint="cs"/>
          <w:rtl/>
        </w:rPr>
        <w:t>תתב</w:t>
      </w:r>
      <w:r>
        <w:rPr>
          <w:rFonts w:hint="cs"/>
          <w:rtl/>
        </w:rPr>
        <w:t xml:space="preserve">ייש לך. </w:t>
      </w:r>
    </w:p>
    <w:p w14:paraId="5CE77226" w14:textId="77777777" w:rsidR="00000000" w:rsidRDefault="004C51F7">
      <w:pPr>
        <w:pStyle w:val="a0"/>
        <w:rPr>
          <w:rFonts w:hint="cs"/>
          <w:rtl/>
        </w:rPr>
      </w:pPr>
    </w:p>
    <w:p w14:paraId="3612FEA3" w14:textId="77777777" w:rsidR="00000000" w:rsidRDefault="004C51F7">
      <w:pPr>
        <w:pStyle w:val="af1"/>
        <w:rPr>
          <w:rtl/>
        </w:rPr>
      </w:pPr>
      <w:r>
        <w:rPr>
          <w:rtl/>
        </w:rPr>
        <w:t>היו"ר יולי-יואל אדלשטיין:</w:t>
      </w:r>
    </w:p>
    <w:p w14:paraId="11BF7D19" w14:textId="77777777" w:rsidR="00000000" w:rsidRDefault="004C51F7">
      <w:pPr>
        <w:pStyle w:val="a0"/>
        <w:rPr>
          <w:rtl/>
        </w:rPr>
      </w:pPr>
    </w:p>
    <w:p w14:paraId="7A2EDF4D" w14:textId="77777777" w:rsidR="00000000" w:rsidRDefault="004C51F7">
      <w:pPr>
        <w:pStyle w:val="a0"/>
        <w:rPr>
          <w:rFonts w:hint="cs"/>
          <w:rtl/>
        </w:rPr>
      </w:pPr>
      <w:r>
        <w:rPr>
          <w:rFonts w:hint="cs"/>
          <w:rtl/>
        </w:rPr>
        <w:t xml:space="preserve">טוב, משפט הסיום היה יפה. תודה רבה. </w:t>
      </w:r>
    </w:p>
    <w:p w14:paraId="73398827" w14:textId="77777777" w:rsidR="00000000" w:rsidRDefault="004C51F7">
      <w:pPr>
        <w:pStyle w:val="a0"/>
        <w:rPr>
          <w:rFonts w:hint="cs"/>
          <w:rtl/>
        </w:rPr>
      </w:pPr>
    </w:p>
    <w:p w14:paraId="012931B0" w14:textId="77777777" w:rsidR="00000000" w:rsidRDefault="004C51F7">
      <w:pPr>
        <w:pStyle w:val="-"/>
        <w:rPr>
          <w:rtl/>
        </w:rPr>
      </w:pPr>
      <w:bookmarkStart w:id="469" w:name="FS000000505T30_12_2003_22_47_44C"/>
      <w:bookmarkEnd w:id="469"/>
      <w:r>
        <w:rPr>
          <w:rtl/>
        </w:rPr>
        <w:t>אבשלום וילן (מרצ):</w:t>
      </w:r>
    </w:p>
    <w:p w14:paraId="2463E79C" w14:textId="77777777" w:rsidR="00000000" w:rsidRDefault="004C51F7">
      <w:pPr>
        <w:pStyle w:val="a0"/>
        <w:rPr>
          <w:rtl/>
        </w:rPr>
      </w:pPr>
    </w:p>
    <w:p w14:paraId="27B907C4" w14:textId="77777777" w:rsidR="00000000" w:rsidRDefault="004C51F7">
      <w:pPr>
        <w:pStyle w:val="a0"/>
        <w:rPr>
          <w:rFonts w:hint="cs"/>
          <w:rtl/>
        </w:rPr>
      </w:pPr>
      <w:r>
        <w:rPr>
          <w:rFonts w:hint="cs"/>
          <w:rtl/>
        </w:rPr>
        <w:t>אתם המתנחלים לא תסחפו אותנו. אתם, הימין הישראלי, לא תסחפו אותנו לעברי פי פחת - - -</w:t>
      </w:r>
    </w:p>
    <w:p w14:paraId="006BC31C" w14:textId="77777777" w:rsidR="00000000" w:rsidRDefault="004C51F7">
      <w:pPr>
        <w:pStyle w:val="a0"/>
        <w:rPr>
          <w:rFonts w:hint="cs"/>
          <w:rtl/>
        </w:rPr>
      </w:pPr>
    </w:p>
    <w:p w14:paraId="4128BD49" w14:textId="77777777" w:rsidR="00000000" w:rsidRDefault="004C51F7">
      <w:pPr>
        <w:pStyle w:val="af1"/>
        <w:rPr>
          <w:rtl/>
        </w:rPr>
      </w:pPr>
      <w:r>
        <w:rPr>
          <w:rtl/>
        </w:rPr>
        <w:t>היו"ר יולי-יואל אדלשטיין:</w:t>
      </w:r>
    </w:p>
    <w:p w14:paraId="52F26CE1" w14:textId="77777777" w:rsidR="00000000" w:rsidRDefault="004C51F7">
      <w:pPr>
        <w:pStyle w:val="a0"/>
        <w:rPr>
          <w:rtl/>
        </w:rPr>
      </w:pPr>
    </w:p>
    <w:p w14:paraId="3947C8C8" w14:textId="77777777" w:rsidR="00000000" w:rsidRDefault="004C51F7">
      <w:pPr>
        <w:pStyle w:val="a0"/>
        <w:rPr>
          <w:rFonts w:hint="cs"/>
          <w:rtl/>
        </w:rPr>
      </w:pPr>
      <w:r>
        <w:rPr>
          <w:rFonts w:hint="cs"/>
          <w:rtl/>
        </w:rPr>
        <w:t>חבר הכנסת יהלום, אני באמת מבקש ממך להפסיק, תודה. חב</w:t>
      </w:r>
      <w:r>
        <w:rPr>
          <w:rFonts w:hint="cs"/>
          <w:rtl/>
        </w:rPr>
        <w:t xml:space="preserve">ר הכנסת וילן, ביקשתי ממך לסיים. </w:t>
      </w:r>
    </w:p>
    <w:p w14:paraId="11EE80B8" w14:textId="77777777" w:rsidR="00000000" w:rsidRDefault="004C51F7">
      <w:pPr>
        <w:pStyle w:val="a0"/>
        <w:rPr>
          <w:rFonts w:hint="cs"/>
          <w:rtl/>
        </w:rPr>
      </w:pPr>
    </w:p>
    <w:p w14:paraId="05CCC114" w14:textId="77777777" w:rsidR="00000000" w:rsidRDefault="004C51F7">
      <w:pPr>
        <w:pStyle w:val="-"/>
        <w:rPr>
          <w:rtl/>
        </w:rPr>
      </w:pPr>
      <w:bookmarkStart w:id="470" w:name="FS000000505T30_12_2003_22_50_02C"/>
      <w:bookmarkEnd w:id="470"/>
      <w:r>
        <w:rPr>
          <w:rtl/>
        </w:rPr>
        <w:t>אבשלום וילן (מרצ):</w:t>
      </w:r>
    </w:p>
    <w:p w14:paraId="1B17D284" w14:textId="77777777" w:rsidR="00000000" w:rsidRDefault="004C51F7">
      <w:pPr>
        <w:pStyle w:val="a0"/>
        <w:rPr>
          <w:rtl/>
        </w:rPr>
      </w:pPr>
    </w:p>
    <w:p w14:paraId="7BF3D8E8" w14:textId="77777777" w:rsidR="00000000" w:rsidRDefault="004C51F7">
      <w:pPr>
        <w:pStyle w:val="a0"/>
        <w:rPr>
          <w:rFonts w:hint="cs"/>
          <w:rtl/>
        </w:rPr>
      </w:pPr>
      <w:r>
        <w:rPr>
          <w:rFonts w:hint="cs"/>
          <w:rtl/>
        </w:rPr>
        <w:t>אתם הייתם הראשונים שהייתם צריכים לבדוק.</w:t>
      </w:r>
    </w:p>
    <w:p w14:paraId="54D53D02" w14:textId="77777777" w:rsidR="00000000" w:rsidRDefault="004C51F7">
      <w:pPr>
        <w:pStyle w:val="a0"/>
        <w:rPr>
          <w:rFonts w:hint="cs"/>
          <w:rtl/>
        </w:rPr>
      </w:pPr>
    </w:p>
    <w:p w14:paraId="139251F7" w14:textId="77777777" w:rsidR="00000000" w:rsidRDefault="004C51F7">
      <w:pPr>
        <w:pStyle w:val="af1"/>
        <w:rPr>
          <w:rtl/>
        </w:rPr>
      </w:pPr>
      <w:r>
        <w:rPr>
          <w:rtl/>
        </w:rPr>
        <w:t>היו"ר יולי-יואל אדלשטיין:</w:t>
      </w:r>
    </w:p>
    <w:p w14:paraId="6F5F3B35" w14:textId="77777777" w:rsidR="00000000" w:rsidRDefault="004C51F7">
      <w:pPr>
        <w:pStyle w:val="a0"/>
        <w:rPr>
          <w:rtl/>
        </w:rPr>
      </w:pPr>
    </w:p>
    <w:p w14:paraId="336F4F39" w14:textId="77777777" w:rsidR="00000000" w:rsidRDefault="004C51F7">
      <w:pPr>
        <w:pStyle w:val="a0"/>
        <w:rPr>
          <w:rFonts w:hint="cs"/>
          <w:rtl/>
        </w:rPr>
      </w:pPr>
      <w:r>
        <w:rPr>
          <w:rFonts w:hint="cs"/>
          <w:rtl/>
        </w:rPr>
        <w:t>ביקשתי ממך לסיים, חבר הכנסת וילן.</w:t>
      </w:r>
    </w:p>
    <w:p w14:paraId="503F17FF" w14:textId="77777777" w:rsidR="00000000" w:rsidRDefault="004C51F7">
      <w:pPr>
        <w:pStyle w:val="a0"/>
        <w:rPr>
          <w:rFonts w:hint="cs"/>
          <w:rtl/>
        </w:rPr>
      </w:pPr>
    </w:p>
    <w:p w14:paraId="1F8866C2" w14:textId="77777777" w:rsidR="00000000" w:rsidRDefault="004C51F7">
      <w:pPr>
        <w:pStyle w:val="-"/>
        <w:rPr>
          <w:rtl/>
        </w:rPr>
      </w:pPr>
      <w:bookmarkStart w:id="471" w:name="FS000000505T30_12_2003_22_50_26C"/>
      <w:bookmarkEnd w:id="471"/>
      <w:r>
        <w:rPr>
          <w:rtl/>
        </w:rPr>
        <w:t>אבשלום וילן (מרצ):</w:t>
      </w:r>
    </w:p>
    <w:p w14:paraId="4EDAE124" w14:textId="77777777" w:rsidR="00000000" w:rsidRDefault="004C51F7">
      <w:pPr>
        <w:pStyle w:val="a0"/>
        <w:rPr>
          <w:rtl/>
        </w:rPr>
      </w:pPr>
    </w:p>
    <w:p w14:paraId="3DFBF28D" w14:textId="77777777" w:rsidR="00000000" w:rsidRDefault="004C51F7">
      <w:pPr>
        <w:pStyle w:val="a0"/>
        <w:rPr>
          <w:rFonts w:hint="cs"/>
          <w:rtl/>
        </w:rPr>
      </w:pPr>
      <w:r>
        <w:rPr>
          <w:rFonts w:hint="cs"/>
          <w:rtl/>
        </w:rPr>
        <w:t>יום שישי השחור. אולי סוף-סוף נתחיל באמת לבדוק את עצמנו.</w:t>
      </w:r>
    </w:p>
    <w:p w14:paraId="0594E836" w14:textId="77777777" w:rsidR="00000000" w:rsidRDefault="004C51F7">
      <w:pPr>
        <w:pStyle w:val="a0"/>
        <w:rPr>
          <w:rFonts w:hint="cs"/>
          <w:rtl/>
        </w:rPr>
      </w:pPr>
    </w:p>
    <w:p w14:paraId="3C9D230E" w14:textId="77777777" w:rsidR="00000000" w:rsidRDefault="004C51F7">
      <w:pPr>
        <w:pStyle w:val="af1"/>
        <w:rPr>
          <w:rtl/>
        </w:rPr>
      </w:pPr>
      <w:r>
        <w:rPr>
          <w:rtl/>
        </w:rPr>
        <w:t>היו"ר יולי-יואל אדלשטי</w:t>
      </w:r>
      <w:r>
        <w:rPr>
          <w:rtl/>
        </w:rPr>
        <w:t>ין:</w:t>
      </w:r>
    </w:p>
    <w:p w14:paraId="735695D7" w14:textId="77777777" w:rsidR="00000000" w:rsidRDefault="004C51F7">
      <w:pPr>
        <w:pStyle w:val="a0"/>
        <w:rPr>
          <w:rtl/>
        </w:rPr>
      </w:pPr>
    </w:p>
    <w:p w14:paraId="5BBF5D6D" w14:textId="77777777" w:rsidR="00000000" w:rsidRDefault="004C51F7">
      <w:pPr>
        <w:pStyle w:val="a0"/>
        <w:rPr>
          <w:rFonts w:hint="cs"/>
          <w:rtl/>
        </w:rPr>
      </w:pPr>
      <w:r>
        <w:rPr>
          <w:rFonts w:hint="cs"/>
          <w:rtl/>
        </w:rPr>
        <w:t xml:space="preserve">תודה רבה. </w:t>
      </w:r>
    </w:p>
    <w:p w14:paraId="57701668" w14:textId="77777777" w:rsidR="00000000" w:rsidRDefault="004C51F7">
      <w:pPr>
        <w:pStyle w:val="a0"/>
        <w:rPr>
          <w:rFonts w:hint="cs"/>
          <w:rtl/>
        </w:rPr>
      </w:pPr>
    </w:p>
    <w:p w14:paraId="02187EA2" w14:textId="77777777" w:rsidR="00000000" w:rsidRDefault="004C51F7">
      <w:pPr>
        <w:pStyle w:val="-"/>
        <w:rPr>
          <w:rtl/>
        </w:rPr>
      </w:pPr>
      <w:bookmarkStart w:id="472" w:name="FS000000505T30_12_2003_22_51_05C"/>
      <w:bookmarkEnd w:id="472"/>
      <w:r>
        <w:rPr>
          <w:rtl/>
        </w:rPr>
        <w:t>אבשלום וילן (מרצ):</w:t>
      </w:r>
    </w:p>
    <w:p w14:paraId="00BEC115" w14:textId="77777777" w:rsidR="00000000" w:rsidRDefault="004C51F7">
      <w:pPr>
        <w:pStyle w:val="a0"/>
        <w:rPr>
          <w:rtl/>
        </w:rPr>
      </w:pPr>
    </w:p>
    <w:p w14:paraId="3101E6E6" w14:textId="77777777" w:rsidR="00000000" w:rsidRDefault="004C51F7">
      <w:pPr>
        <w:pStyle w:val="a0"/>
        <w:rPr>
          <w:rFonts w:hint="cs"/>
          <w:rtl/>
        </w:rPr>
      </w:pPr>
      <w:r>
        <w:rPr>
          <w:rFonts w:hint="cs"/>
          <w:rtl/>
        </w:rPr>
        <w:t>אולי נתחיל באמת - - -</w:t>
      </w:r>
    </w:p>
    <w:p w14:paraId="3103CCBB" w14:textId="77777777" w:rsidR="00000000" w:rsidRDefault="004C51F7">
      <w:pPr>
        <w:pStyle w:val="a0"/>
        <w:rPr>
          <w:rFonts w:hint="cs"/>
          <w:rtl/>
        </w:rPr>
      </w:pPr>
    </w:p>
    <w:p w14:paraId="79D1FE0E" w14:textId="77777777" w:rsidR="00000000" w:rsidRDefault="004C51F7">
      <w:pPr>
        <w:pStyle w:val="af1"/>
        <w:rPr>
          <w:rtl/>
        </w:rPr>
      </w:pPr>
      <w:r>
        <w:rPr>
          <w:rtl/>
        </w:rPr>
        <w:t>היו"ר יולי-יואל אדלשטיין:</w:t>
      </w:r>
    </w:p>
    <w:p w14:paraId="080C58A9" w14:textId="77777777" w:rsidR="00000000" w:rsidRDefault="004C51F7">
      <w:pPr>
        <w:pStyle w:val="a0"/>
        <w:rPr>
          <w:rtl/>
        </w:rPr>
      </w:pPr>
    </w:p>
    <w:p w14:paraId="5CB2071C" w14:textId="77777777" w:rsidR="00000000" w:rsidRDefault="004C51F7">
      <w:pPr>
        <w:pStyle w:val="a0"/>
        <w:rPr>
          <w:rFonts w:hint="cs"/>
          <w:rtl/>
        </w:rPr>
      </w:pPr>
      <w:r>
        <w:rPr>
          <w:rFonts w:hint="cs"/>
          <w:rtl/>
        </w:rPr>
        <w:t xml:space="preserve">תודה רבה, חבר הכנסת וילן, ביקשתי ממך לסיים. תודה רבה. </w:t>
      </w:r>
    </w:p>
    <w:p w14:paraId="34C7B475" w14:textId="77777777" w:rsidR="00000000" w:rsidRDefault="004C51F7">
      <w:pPr>
        <w:pStyle w:val="a0"/>
        <w:rPr>
          <w:rFonts w:hint="cs"/>
          <w:rtl/>
        </w:rPr>
      </w:pPr>
    </w:p>
    <w:p w14:paraId="6C62CCEF" w14:textId="77777777" w:rsidR="00000000" w:rsidRDefault="004C51F7">
      <w:pPr>
        <w:pStyle w:val="-"/>
        <w:rPr>
          <w:rtl/>
        </w:rPr>
      </w:pPr>
      <w:bookmarkStart w:id="473" w:name="FS000000505T30_12_2003_22_52_34C"/>
      <w:bookmarkEnd w:id="473"/>
      <w:r>
        <w:rPr>
          <w:rtl/>
        </w:rPr>
        <w:t>אבשלום וילן (מרצ):</w:t>
      </w:r>
    </w:p>
    <w:p w14:paraId="255CE443" w14:textId="77777777" w:rsidR="00000000" w:rsidRDefault="004C51F7">
      <w:pPr>
        <w:pStyle w:val="a0"/>
        <w:rPr>
          <w:rtl/>
        </w:rPr>
      </w:pPr>
    </w:p>
    <w:p w14:paraId="77ADA67E" w14:textId="77777777" w:rsidR="00000000" w:rsidRDefault="004C51F7">
      <w:pPr>
        <w:pStyle w:val="a0"/>
        <w:rPr>
          <w:rFonts w:hint="cs"/>
          <w:rtl/>
        </w:rPr>
      </w:pPr>
      <w:r>
        <w:rPr>
          <w:rFonts w:hint="cs"/>
          <w:rtl/>
        </w:rPr>
        <w:t xml:space="preserve">פקודות ירי, לא רק כלפי ישראלים, גם כלפי פלסטינים. </w:t>
      </w:r>
    </w:p>
    <w:p w14:paraId="5BD92CE7" w14:textId="77777777" w:rsidR="00000000" w:rsidRDefault="004C51F7">
      <w:pPr>
        <w:pStyle w:val="a0"/>
        <w:rPr>
          <w:rFonts w:hint="cs"/>
          <w:rtl/>
        </w:rPr>
      </w:pPr>
    </w:p>
    <w:p w14:paraId="359C80F2" w14:textId="77777777" w:rsidR="00000000" w:rsidRDefault="004C51F7">
      <w:pPr>
        <w:pStyle w:val="af1"/>
        <w:rPr>
          <w:rtl/>
        </w:rPr>
      </w:pPr>
      <w:r>
        <w:rPr>
          <w:rtl/>
        </w:rPr>
        <w:t>היו"ר יולי-יואל אדלשטיין:</w:t>
      </w:r>
    </w:p>
    <w:p w14:paraId="500B9463" w14:textId="77777777" w:rsidR="00000000" w:rsidRDefault="004C51F7">
      <w:pPr>
        <w:pStyle w:val="a0"/>
        <w:rPr>
          <w:rtl/>
        </w:rPr>
      </w:pPr>
    </w:p>
    <w:p w14:paraId="674876F3" w14:textId="77777777" w:rsidR="00000000" w:rsidRDefault="004C51F7">
      <w:pPr>
        <w:pStyle w:val="a0"/>
        <w:rPr>
          <w:rFonts w:hint="cs"/>
          <w:rtl/>
        </w:rPr>
      </w:pPr>
      <w:r>
        <w:rPr>
          <w:rFonts w:hint="cs"/>
          <w:rtl/>
        </w:rPr>
        <w:t>חבר הכנסת וילן</w:t>
      </w:r>
      <w:r>
        <w:rPr>
          <w:rFonts w:hint="cs"/>
          <w:rtl/>
        </w:rPr>
        <w:t xml:space="preserve">, ביקשתי ממך לסיים. </w:t>
      </w:r>
    </w:p>
    <w:p w14:paraId="62083213" w14:textId="77777777" w:rsidR="00000000" w:rsidRDefault="004C51F7">
      <w:pPr>
        <w:pStyle w:val="a0"/>
        <w:rPr>
          <w:rFonts w:hint="cs"/>
          <w:rtl/>
        </w:rPr>
      </w:pPr>
    </w:p>
    <w:p w14:paraId="6F75EF05" w14:textId="77777777" w:rsidR="00000000" w:rsidRDefault="004C51F7">
      <w:pPr>
        <w:pStyle w:val="-"/>
        <w:rPr>
          <w:rtl/>
        </w:rPr>
      </w:pPr>
      <w:bookmarkStart w:id="474" w:name="FS000000505T30_12_2003_22_53_04C"/>
      <w:bookmarkEnd w:id="474"/>
      <w:r>
        <w:rPr>
          <w:rtl/>
        </w:rPr>
        <w:t>אבשלום וילן (מרצ):</w:t>
      </w:r>
    </w:p>
    <w:p w14:paraId="1A5F9724" w14:textId="77777777" w:rsidR="00000000" w:rsidRDefault="004C51F7">
      <w:pPr>
        <w:pStyle w:val="a0"/>
        <w:rPr>
          <w:rtl/>
        </w:rPr>
      </w:pPr>
    </w:p>
    <w:p w14:paraId="60361186" w14:textId="77777777" w:rsidR="00000000" w:rsidRDefault="004C51F7">
      <w:pPr>
        <w:pStyle w:val="a0"/>
        <w:rPr>
          <w:rFonts w:hint="cs"/>
          <w:rtl/>
        </w:rPr>
      </w:pPr>
      <w:r>
        <w:rPr>
          <w:rFonts w:hint="cs"/>
          <w:rtl/>
        </w:rPr>
        <w:t xml:space="preserve">אולי סוף-סוף מהדבר הנורא הזה יצא משהו טוב. תודה. </w:t>
      </w:r>
    </w:p>
    <w:p w14:paraId="154B2C88" w14:textId="77777777" w:rsidR="00000000" w:rsidRDefault="004C51F7">
      <w:pPr>
        <w:pStyle w:val="a0"/>
        <w:rPr>
          <w:rFonts w:hint="cs"/>
          <w:rtl/>
        </w:rPr>
      </w:pPr>
    </w:p>
    <w:p w14:paraId="7FF811A1" w14:textId="77777777" w:rsidR="00000000" w:rsidRDefault="004C51F7">
      <w:pPr>
        <w:pStyle w:val="af1"/>
        <w:rPr>
          <w:rtl/>
        </w:rPr>
      </w:pPr>
      <w:r>
        <w:rPr>
          <w:rtl/>
        </w:rPr>
        <w:t>היו"ר יולי-יואל אדלשטיין:</w:t>
      </w:r>
    </w:p>
    <w:p w14:paraId="6AC93E7A" w14:textId="77777777" w:rsidR="00000000" w:rsidRDefault="004C51F7">
      <w:pPr>
        <w:pStyle w:val="a0"/>
        <w:rPr>
          <w:rtl/>
        </w:rPr>
      </w:pPr>
    </w:p>
    <w:p w14:paraId="456ECB3A" w14:textId="77777777" w:rsidR="00000000" w:rsidRDefault="004C51F7">
      <w:pPr>
        <w:pStyle w:val="a0"/>
        <w:rPr>
          <w:rFonts w:hint="cs"/>
          <w:rtl/>
        </w:rPr>
      </w:pPr>
      <w:r>
        <w:rPr>
          <w:rFonts w:hint="cs"/>
          <w:rtl/>
        </w:rPr>
        <w:t xml:space="preserve">תודה רבה. </w:t>
      </w:r>
    </w:p>
    <w:p w14:paraId="4677421E" w14:textId="77777777" w:rsidR="00000000" w:rsidRDefault="004C51F7">
      <w:pPr>
        <w:pStyle w:val="a0"/>
        <w:rPr>
          <w:rFonts w:hint="cs"/>
          <w:rtl/>
        </w:rPr>
      </w:pPr>
    </w:p>
    <w:p w14:paraId="68304EC4" w14:textId="77777777" w:rsidR="00000000" w:rsidRDefault="004C51F7">
      <w:pPr>
        <w:pStyle w:val="af0"/>
        <w:rPr>
          <w:rtl/>
        </w:rPr>
      </w:pPr>
      <w:r>
        <w:rPr>
          <w:rFonts w:hint="eastAsia"/>
          <w:rtl/>
        </w:rPr>
        <w:t>שאול</w:t>
      </w:r>
      <w:r>
        <w:rPr>
          <w:rtl/>
        </w:rPr>
        <w:t xml:space="preserve"> יהלום (מפד"ל):</w:t>
      </w:r>
    </w:p>
    <w:p w14:paraId="204A9530" w14:textId="77777777" w:rsidR="00000000" w:rsidRDefault="004C51F7">
      <w:pPr>
        <w:pStyle w:val="a0"/>
        <w:rPr>
          <w:rFonts w:hint="cs"/>
          <w:rtl/>
        </w:rPr>
      </w:pPr>
    </w:p>
    <w:p w14:paraId="684A2010" w14:textId="77777777" w:rsidR="00000000" w:rsidRDefault="004C51F7">
      <w:pPr>
        <w:pStyle w:val="a0"/>
        <w:rPr>
          <w:rFonts w:hint="cs"/>
          <w:rtl/>
        </w:rPr>
      </w:pPr>
      <w:r>
        <w:rPr>
          <w:rFonts w:hint="cs"/>
          <w:rtl/>
        </w:rPr>
        <w:t xml:space="preserve">בושה וחרפה. </w:t>
      </w:r>
    </w:p>
    <w:p w14:paraId="7EBCE68B" w14:textId="77777777" w:rsidR="00000000" w:rsidRDefault="004C51F7">
      <w:pPr>
        <w:pStyle w:val="a0"/>
        <w:rPr>
          <w:rFonts w:hint="cs"/>
          <w:rtl/>
        </w:rPr>
      </w:pPr>
    </w:p>
    <w:p w14:paraId="2FE54F71" w14:textId="77777777" w:rsidR="00000000" w:rsidRDefault="004C51F7">
      <w:pPr>
        <w:pStyle w:val="af1"/>
        <w:rPr>
          <w:rtl/>
        </w:rPr>
      </w:pPr>
      <w:r>
        <w:rPr>
          <w:rtl/>
        </w:rPr>
        <w:t>היו"ר יולי-יואל אדלשטיין:</w:t>
      </w:r>
    </w:p>
    <w:p w14:paraId="0B258017" w14:textId="77777777" w:rsidR="00000000" w:rsidRDefault="004C51F7">
      <w:pPr>
        <w:pStyle w:val="a0"/>
        <w:rPr>
          <w:rtl/>
        </w:rPr>
      </w:pPr>
    </w:p>
    <w:p w14:paraId="38AFA442" w14:textId="77777777" w:rsidR="00000000" w:rsidRDefault="004C51F7">
      <w:pPr>
        <w:pStyle w:val="a0"/>
        <w:rPr>
          <w:rFonts w:hint="cs"/>
          <w:rtl/>
        </w:rPr>
      </w:pPr>
      <w:r>
        <w:rPr>
          <w:rFonts w:hint="cs"/>
          <w:rtl/>
        </w:rPr>
        <w:t>תודה רבה. חבר הכנסת יעקב מרגי, בבקשה. אחריו - חבר הכנסת עבד-אל</w:t>
      </w:r>
      <w:r>
        <w:rPr>
          <w:rFonts w:hint="cs"/>
          <w:rtl/>
        </w:rPr>
        <w:t>מאלכ דהאמשה. חבר הכנסת מרגי, לרשותך שלוש דקות.</w:t>
      </w:r>
    </w:p>
    <w:p w14:paraId="453D50C4" w14:textId="77777777" w:rsidR="00000000" w:rsidRDefault="004C51F7">
      <w:pPr>
        <w:pStyle w:val="a0"/>
        <w:rPr>
          <w:rFonts w:hint="cs"/>
          <w:rtl/>
        </w:rPr>
      </w:pPr>
    </w:p>
    <w:p w14:paraId="5C505268" w14:textId="77777777" w:rsidR="00000000" w:rsidRDefault="004C51F7">
      <w:pPr>
        <w:pStyle w:val="a"/>
        <w:rPr>
          <w:rtl/>
        </w:rPr>
      </w:pPr>
      <w:bookmarkStart w:id="475" w:name="FS000001056T30_12_2003_21_56_43"/>
      <w:bookmarkStart w:id="476" w:name="_Toc63488491"/>
      <w:bookmarkEnd w:id="475"/>
      <w:r>
        <w:rPr>
          <w:rFonts w:hint="eastAsia"/>
          <w:rtl/>
        </w:rPr>
        <w:t>יעקב</w:t>
      </w:r>
      <w:r>
        <w:rPr>
          <w:rtl/>
        </w:rPr>
        <w:t xml:space="preserve"> מרגי (ש"ס):</w:t>
      </w:r>
      <w:bookmarkEnd w:id="476"/>
    </w:p>
    <w:p w14:paraId="10764C81" w14:textId="77777777" w:rsidR="00000000" w:rsidRDefault="004C51F7">
      <w:pPr>
        <w:pStyle w:val="a0"/>
        <w:rPr>
          <w:rFonts w:hint="cs"/>
          <w:rtl/>
        </w:rPr>
      </w:pPr>
    </w:p>
    <w:p w14:paraId="2561B9D8" w14:textId="77777777" w:rsidR="00000000" w:rsidRDefault="004C51F7">
      <w:pPr>
        <w:pStyle w:val="a0"/>
        <w:rPr>
          <w:rFonts w:hint="cs"/>
          <w:rtl/>
        </w:rPr>
      </w:pPr>
      <w:r>
        <w:rPr>
          <w:rFonts w:hint="cs"/>
          <w:rtl/>
        </w:rPr>
        <w:t>אדוני היושב-ראש, חברי חברי הכנסת, השבוע המדינה רעשה וגעשה בפרשת הירי על המפגינים. לא משנה אם אלה מפגינים ערבים או מפגינים יהודים, המקרה חמור. בשונה מחברי, אני מאמין שצה"ל יבדוק, ויבדוק היטב,</w:t>
      </w:r>
      <w:r>
        <w:rPr>
          <w:rFonts w:hint="cs"/>
          <w:rtl/>
        </w:rPr>
        <w:t xml:space="preserve"> את התקרית ויגיע לחקר האמת. אבל, מה שקרה במסחה זה חציית קווים אדומים פעמיים מצד המפגינים. בפעם הראשונה: להפגין כנגד חיילי צה"ל במקום להפגין כנגד המדינה, הממשלה, מעצבי המדיניות - הממשלה המגמגמת כמעט בכל תחום. בפעם השנייה: הניסיון לפרוץ את הגדר ולסכן בזאת שו</w:t>
      </w:r>
      <w:r>
        <w:rPr>
          <w:rFonts w:hint="cs"/>
          <w:rtl/>
        </w:rPr>
        <w:t>ב את חיילי צה"ל.</w:t>
      </w:r>
    </w:p>
    <w:p w14:paraId="31236A29" w14:textId="77777777" w:rsidR="00000000" w:rsidRDefault="004C51F7">
      <w:pPr>
        <w:pStyle w:val="a0"/>
        <w:rPr>
          <w:rFonts w:hint="cs"/>
          <w:rtl/>
        </w:rPr>
      </w:pPr>
    </w:p>
    <w:p w14:paraId="36AC86CE" w14:textId="77777777" w:rsidR="00000000" w:rsidRDefault="004C51F7">
      <w:pPr>
        <w:pStyle w:val="a0"/>
        <w:rPr>
          <w:rFonts w:hint="cs"/>
          <w:rtl/>
        </w:rPr>
      </w:pPr>
      <w:r>
        <w:rPr>
          <w:rFonts w:hint="cs"/>
          <w:rtl/>
        </w:rPr>
        <w:t xml:space="preserve">אני כאן רוצה ללמד קצת סניגוריה על חיילי צה"ל המשרתים בשטחים, מתוך תחושה אישית ומקרה שקרה אתי. אשתף את חברי במקרה. לקראת שירותי בח'אן-יונס, בעשור האחרון, במילואים, הדריכו אותי שוב ושוב שלא יורים, כי המדיניות שלא יורים היא כדי שלא יהיו עוד </w:t>
      </w:r>
      <w:r>
        <w:rPr>
          <w:rFonts w:hint="cs"/>
          <w:rtl/>
        </w:rPr>
        <w:t>ימי איזכור לפלסטינים. והנה, בשבוע השני למילואים אני לבוש שכפ"ץ, אוחז רובה 16-</w:t>
      </w:r>
      <w:r>
        <w:rPr>
          <w:rFonts w:hint="cs"/>
        </w:rPr>
        <w:t>M</w:t>
      </w:r>
      <w:r>
        <w:rPr>
          <w:rFonts w:hint="cs"/>
          <w:rtl/>
        </w:rPr>
        <w:t xml:space="preserve"> טעון ומותקף בעמדת יחיד ברחוב הראשי בח'אן-יונס על-ידי 300 בני נוער. בחדר הבקרה לא היה מי שיענה.</w:t>
      </w:r>
    </w:p>
    <w:p w14:paraId="13BC537F" w14:textId="77777777" w:rsidR="00000000" w:rsidRDefault="004C51F7">
      <w:pPr>
        <w:pStyle w:val="a0"/>
        <w:rPr>
          <w:rFonts w:hint="cs"/>
          <w:rtl/>
        </w:rPr>
      </w:pPr>
    </w:p>
    <w:p w14:paraId="3ADBEDA1" w14:textId="77777777" w:rsidR="00000000" w:rsidRDefault="004C51F7">
      <w:pPr>
        <w:pStyle w:val="af0"/>
        <w:rPr>
          <w:rtl/>
        </w:rPr>
      </w:pPr>
      <w:r>
        <w:rPr>
          <w:rFonts w:hint="eastAsia"/>
          <w:rtl/>
        </w:rPr>
        <w:t>קריאה</w:t>
      </w:r>
      <w:r>
        <w:rPr>
          <w:rtl/>
        </w:rPr>
        <w:t>:</w:t>
      </w:r>
    </w:p>
    <w:p w14:paraId="2237FFB3" w14:textId="77777777" w:rsidR="00000000" w:rsidRDefault="004C51F7">
      <w:pPr>
        <w:pStyle w:val="a0"/>
        <w:rPr>
          <w:rFonts w:hint="cs"/>
          <w:rtl/>
        </w:rPr>
      </w:pPr>
    </w:p>
    <w:p w14:paraId="59593112" w14:textId="77777777" w:rsidR="00000000" w:rsidRDefault="004C51F7">
      <w:pPr>
        <w:pStyle w:val="a0"/>
        <w:rPr>
          <w:rFonts w:hint="cs"/>
          <w:rtl/>
        </w:rPr>
      </w:pPr>
      <w:r>
        <w:rPr>
          <w:rFonts w:hint="cs"/>
          <w:rtl/>
        </w:rPr>
        <w:t>- - -</w:t>
      </w:r>
    </w:p>
    <w:p w14:paraId="4DBC5E79" w14:textId="77777777" w:rsidR="00000000" w:rsidRDefault="004C51F7">
      <w:pPr>
        <w:pStyle w:val="a0"/>
        <w:rPr>
          <w:rFonts w:hint="cs"/>
          <w:rtl/>
        </w:rPr>
      </w:pPr>
    </w:p>
    <w:p w14:paraId="4E81271E" w14:textId="77777777" w:rsidR="00000000" w:rsidRDefault="004C51F7">
      <w:pPr>
        <w:pStyle w:val="-"/>
        <w:rPr>
          <w:rtl/>
        </w:rPr>
      </w:pPr>
      <w:bookmarkStart w:id="477" w:name="FS000001056T30_12_2003_21_58_30C"/>
      <w:bookmarkEnd w:id="477"/>
      <w:r>
        <w:rPr>
          <w:rtl/>
        </w:rPr>
        <w:t>יעקב מרגי (ש"ס):</w:t>
      </w:r>
    </w:p>
    <w:p w14:paraId="4BC67799" w14:textId="77777777" w:rsidR="00000000" w:rsidRDefault="004C51F7">
      <w:pPr>
        <w:pStyle w:val="a0"/>
        <w:rPr>
          <w:rtl/>
        </w:rPr>
      </w:pPr>
    </w:p>
    <w:p w14:paraId="17E71049" w14:textId="77777777" w:rsidR="00000000" w:rsidRDefault="004C51F7">
      <w:pPr>
        <w:pStyle w:val="a0"/>
        <w:rPr>
          <w:rFonts w:hint="cs"/>
          <w:rtl/>
        </w:rPr>
      </w:pPr>
      <w:r>
        <w:rPr>
          <w:rFonts w:hint="cs"/>
          <w:rtl/>
        </w:rPr>
        <w:t>אילולא התושייה שלי לירות באוויר, היום אולי הייתי</w:t>
      </w:r>
      <w:r>
        <w:rPr>
          <w:rFonts w:hint="cs"/>
          <w:rtl/>
        </w:rPr>
        <w:t xml:space="preserve"> מקבל צל"ש ואות הנאיבי ואת אות החייל הממושמע תחת מצבת אבן ירושלמית עם הרבה צל ופרחים צבעוניים. אותי לימדו בצבא שעדיף פצוע מזוהם ולא מת סטרילי.</w:t>
      </w:r>
    </w:p>
    <w:p w14:paraId="166882FC" w14:textId="77777777" w:rsidR="00000000" w:rsidRDefault="004C51F7">
      <w:pPr>
        <w:pStyle w:val="a0"/>
        <w:rPr>
          <w:rFonts w:hint="cs"/>
          <w:rtl/>
        </w:rPr>
      </w:pPr>
    </w:p>
    <w:p w14:paraId="4275B572" w14:textId="77777777" w:rsidR="00000000" w:rsidRDefault="004C51F7">
      <w:pPr>
        <w:pStyle w:val="a0"/>
        <w:rPr>
          <w:rFonts w:hint="cs"/>
          <w:rtl/>
        </w:rPr>
      </w:pPr>
      <w:r>
        <w:rPr>
          <w:rFonts w:hint="cs"/>
          <w:rtl/>
        </w:rPr>
        <w:t>לכן, לכל אלה שרוצים לעשות כותרות מתקרית אומללה זו: אני טוען שהיא אומללה והיה אסור לירות. צריך לבדוק מה קרה שם. א</w:t>
      </w:r>
      <w:r>
        <w:rPr>
          <w:rFonts w:hint="cs"/>
          <w:rtl/>
        </w:rPr>
        <w:t>ני מבקש שיבדקו אותה עד תום. אני קורא לכל מי שעושה היום כותרות: כדאי מאוד שיעשו זאת במקומות הנכונים ואצל הגורמים המתאימים, ולעולם לא להשליך את התינוק עם המים. אותו חייל ואותו צבא אמורים להגן על כולנו, גם אלה שקוראים לעצמם שוחרי השלום הזועקים בגרונם. עד שהגר</w:t>
      </w:r>
      <w:r>
        <w:rPr>
          <w:rFonts w:hint="cs"/>
          <w:rtl/>
        </w:rPr>
        <w:t>ועים באויבינו יסכימו לנצור את נשקם, הרי גם לדעתם אין לנו בינתיים פרטנר בארגוני הטרור. לכן, אנחנו זקוקים לצבא חזק, לצבא בקונסנזוס מלא, ושלא יערערו את האמינות שלו.</w:t>
      </w:r>
    </w:p>
    <w:p w14:paraId="38BE9D39" w14:textId="77777777" w:rsidR="00000000" w:rsidRDefault="004C51F7">
      <w:pPr>
        <w:pStyle w:val="a0"/>
        <w:rPr>
          <w:rFonts w:hint="cs"/>
          <w:rtl/>
        </w:rPr>
      </w:pPr>
    </w:p>
    <w:p w14:paraId="03A26023" w14:textId="77777777" w:rsidR="00000000" w:rsidRDefault="004C51F7">
      <w:pPr>
        <w:pStyle w:val="a0"/>
        <w:rPr>
          <w:rFonts w:hint="cs"/>
          <w:rtl/>
        </w:rPr>
      </w:pPr>
      <w:r>
        <w:rPr>
          <w:rFonts w:hint="cs"/>
          <w:rtl/>
        </w:rPr>
        <w:t xml:space="preserve">אנא, הכרזותיכם וצילומיכם משמשים את ארגוני ההסתה הפלסטיניים ואת כל ארגוני זכויות האדם של האדם </w:t>
      </w:r>
      <w:r>
        <w:rPr>
          <w:rFonts w:hint="cs"/>
          <w:rtl/>
        </w:rPr>
        <w:t>האחד, ולא של האדם כאדם.</w:t>
      </w:r>
    </w:p>
    <w:p w14:paraId="074EDCAF" w14:textId="77777777" w:rsidR="00000000" w:rsidRDefault="004C51F7">
      <w:pPr>
        <w:pStyle w:val="a0"/>
        <w:rPr>
          <w:rFonts w:hint="cs"/>
          <w:rtl/>
        </w:rPr>
      </w:pPr>
    </w:p>
    <w:p w14:paraId="7774E15D" w14:textId="77777777" w:rsidR="00000000" w:rsidRDefault="004C51F7">
      <w:pPr>
        <w:pStyle w:val="a0"/>
        <w:rPr>
          <w:rFonts w:hint="cs"/>
          <w:rtl/>
        </w:rPr>
      </w:pPr>
      <w:r>
        <w:rPr>
          <w:rFonts w:hint="cs"/>
          <w:rtl/>
        </w:rPr>
        <w:t>אדוני היושב-ראש, חברי חברי הכנסת, לסיכום, אני קורא לכל אותם שוחרי השלום, שיפגינו בתוך שטחי ארץ-ישראל כנגד ממשלת ישראל ולא כנגד חיילי צה"ל. לבי לבי גם לאוכלוסייה הפלסטינית על הסבל הרב שנגרם להם. הם צריכים פשוט להקיא את מנהיגיהם המטר</w:t>
      </w:r>
      <w:r>
        <w:rPr>
          <w:rFonts w:hint="cs"/>
          <w:rtl/>
        </w:rPr>
        <w:t>פדים את כל סיכויי השלום וסיכויי ההידברות. תודה.</w:t>
      </w:r>
    </w:p>
    <w:p w14:paraId="59F6AB0A" w14:textId="77777777" w:rsidR="00000000" w:rsidRDefault="004C51F7">
      <w:pPr>
        <w:pStyle w:val="a0"/>
        <w:rPr>
          <w:rFonts w:hint="cs"/>
          <w:rtl/>
        </w:rPr>
      </w:pPr>
    </w:p>
    <w:p w14:paraId="670C7B04" w14:textId="77777777" w:rsidR="00000000" w:rsidRDefault="004C51F7">
      <w:pPr>
        <w:pStyle w:val="af1"/>
        <w:rPr>
          <w:rtl/>
        </w:rPr>
      </w:pPr>
      <w:r>
        <w:rPr>
          <w:rtl/>
        </w:rPr>
        <w:t>היו"ר יולי-יואל אדלשטיין:</w:t>
      </w:r>
    </w:p>
    <w:p w14:paraId="64D8473B" w14:textId="77777777" w:rsidR="00000000" w:rsidRDefault="004C51F7">
      <w:pPr>
        <w:pStyle w:val="a0"/>
        <w:rPr>
          <w:rtl/>
        </w:rPr>
      </w:pPr>
    </w:p>
    <w:p w14:paraId="58318929" w14:textId="77777777" w:rsidR="00000000" w:rsidRDefault="004C51F7">
      <w:pPr>
        <w:pStyle w:val="a0"/>
        <w:rPr>
          <w:rFonts w:hint="cs"/>
          <w:rtl/>
        </w:rPr>
      </w:pPr>
      <w:r>
        <w:rPr>
          <w:rFonts w:hint="cs"/>
          <w:rtl/>
        </w:rPr>
        <w:t>תודה לחבר הכנסת מרגי, שגם הראה לשאר חברי הכנסת שאפשר לעמוד במסגרת הזמן.</w:t>
      </w:r>
    </w:p>
    <w:p w14:paraId="7F67C4DB" w14:textId="77777777" w:rsidR="00000000" w:rsidRDefault="004C51F7">
      <w:pPr>
        <w:pStyle w:val="a0"/>
        <w:rPr>
          <w:rFonts w:hint="cs"/>
          <w:rtl/>
        </w:rPr>
      </w:pPr>
    </w:p>
    <w:p w14:paraId="4AF7F307" w14:textId="77777777" w:rsidR="00000000" w:rsidRDefault="004C51F7">
      <w:pPr>
        <w:pStyle w:val="a0"/>
        <w:rPr>
          <w:rFonts w:hint="cs"/>
          <w:rtl/>
        </w:rPr>
      </w:pPr>
      <w:r>
        <w:rPr>
          <w:rFonts w:hint="cs"/>
          <w:rtl/>
        </w:rPr>
        <w:t>חבר הכנסת עבד-אלמאלכ דהאמשה, בבקשה. אחריו - חבר הכנסת מאיר פרוש, ואם הוא לא יהיה כאן - חבר הכנסת איוב קרא.</w:t>
      </w:r>
    </w:p>
    <w:p w14:paraId="25333BEC" w14:textId="77777777" w:rsidR="00000000" w:rsidRDefault="004C51F7">
      <w:pPr>
        <w:pStyle w:val="a0"/>
        <w:rPr>
          <w:rFonts w:hint="cs"/>
          <w:rtl/>
        </w:rPr>
      </w:pPr>
    </w:p>
    <w:p w14:paraId="398E812F" w14:textId="77777777" w:rsidR="00000000" w:rsidRDefault="004C51F7">
      <w:pPr>
        <w:pStyle w:val="a"/>
        <w:rPr>
          <w:rtl/>
        </w:rPr>
      </w:pPr>
      <w:bookmarkStart w:id="478" w:name="FS000000550T30_12_2003_22_08_35"/>
      <w:bookmarkStart w:id="479" w:name="_Toc63488492"/>
      <w:bookmarkEnd w:id="478"/>
      <w:r>
        <w:rPr>
          <w:rFonts w:hint="eastAsia"/>
          <w:rtl/>
        </w:rPr>
        <w:t>עבד</w:t>
      </w:r>
      <w:r>
        <w:rPr>
          <w:rtl/>
        </w:rPr>
        <w:t>-אלמאלכ דהאמשה (רע"ם):</w:t>
      </w:r>
      <w:bookmarkEnd w:id="479"/>
    </w:p>
    <w:p w14:paraId="2AFEC79C" w14:textId="77777777" w:rsidR="00000000" w:rsidRDefault="004C51F7">
      <w:pPr>
        <w:pStyle w:val="a0"/>
        <w:rPr>
          <w:rFonts w:hint="cs"/>
          <w:rtl/>
        </w:rPr>
      </w:pPr>
    </w:p>
    <w:p w14:paraId="0B3C75DB" w14:textId="77777777" w:rsidR="00000000" w:rsidRDefault="004C51F7">
      <w:pPr>
        <w:pStyle w:val="a0"/>
        <w:rPr>
          <w:rFonts w:hint="cs"/>
          <w:rtl/>
        </w:rPr>
      </w:pPr>
      <w:r>
        <w:rPr>
          <w:rFonts w:hint="cs"/>
          <w:rtl/>
        </w:rPr>
        <w:t>כבוד היושב-ראש, כנסת נכבדה, מה שקרה הפעם ממש הוציא את המרצע מהשק. הרי זו לא הפעם הראשונה. שמענו כבר אין-סוף פעמים על נוהל מעצר חשוד, על נוהל פתיחה באש ועל כך שירו באוויר וירו ברגליים, ו-1,000 פלסטינים נהרגו בדרך הזאת עד עכשיו. א</w:t>
      </w:r>
      <w:r>
        <w:rPr>
          <w:rFonts w:hint="cs"/>
          <w:rtl/>
        </w:rPr>
        <w:t xml:space="preserve">בל, לא ועדת חקירה אחת קמה ולא היתה בדיקה, ולא היה שום דבר. בפלסטינים מותר לירות. פלסטינים? </w:t>
      </w:r>
      <w:r>
        <w:rPr>
          <w:rtl/>
        </w:rPr>
        <w:t>–</w:t>
      </w:r>
      <w:r>
        <w:rPr>
          <w:rFonts w:hint="cs"/>
          <w:rtl/>
        </w:rPr>
        <w:t xml:space="preserve"> חלאס, בסדר. יצא שבפעם הזאת נפצע ישראלי. תאמינו לי שאם זה היה ישראלי ערבי, גם כן לא היה קורה שום דבר. אבל, מה נעשה? זה ישראלי יהודי. זה מה שיצא. </w:t>
      </w:r>
    </w:p>
    <w:p w14:paraId="2981FF4B" w14:textId="77777777" w:rsidR="00000000" w:rsidRDefault="004C51F7">
      <w:pPr>
        <w:pStyle w:val="a0"/>
        <w:rPr>
          <w:rFonts w:hint="cs"/>
          <w:rtl/>
        </w:rPr>
      </w:pPr>
    </w:p>
    <w:p w14:paraId="7B2BA494" w14:textId="77777777" w:rsidR="00000000" w:rsidRDefault="004C51F7">
      <w:pPr>
        <w:pStyle w:val="a0"/>
        <w:rPr>
          <w:rFonts w:hint="cs"/>
          <w:rtl/>
        </w:rPr>
      </w:pPr>
      <w:r>
        <w:rPr>
          <w:rFonts w:hint="cs"/>
          <w:rtl/>
        </w:rPr>
        <w:t>עכשיו, לבוא ולנסו</w:t>
      </w:r>
      <w:r>
        <w:rPr>
          <w:rFonts w:hint="cs"/>
          <w:rtl/>
        </w:rPr>
        <w:t xml:space="preserve">ת להגן גם על המקרה הזה כאשר הדברים נראים ברורים, זה מעבר לכל בושה. הייתי מצפה מסגן שר הביטחון לעמוד פה ולאזור אומץ בנפשו ולומר: טעינו עד היום. דם נשפך לשווא. יש נהגים בין החיילים שצריך לתקן אותם. המקרה הזה, באופן ברור, מלמד אותנו לקח. אבל, אין לו אומץ הלב </w:t>
      </w:r>
      <w:r>
        <w:rPr>
          <w:rFonts w:hint="cs"/>
          <w:rtl/>
        </w:rPr>
        <w:t>לומר זאת. כנראה, אין לממונים עליו אומץ הלב לומר זאת ולהודות על האמת. תחת זאת הוא אומר לנו: חשבו שהם ערבים. זה יותר גרוע מאשר לשתוק. השתיקה יפה לדברים האלה. אז מה אם הם ערבים? אז מותר לירות בהם.</w:t>
      </w:r>
    </w:p>
    <w:p w14:paraId="5455B4C8" w14:textId="77777777" w:rsidR="00000000" w:rsidRDefault="004C51F7">
      <w:pPr>
        <w:pStyle w:val="a0"/>
        <w:rPr>
          <w:rFonts w:hint="cs"/>
          <w:rtl/>
        </w:rPr>
      </w:pPr>
    </w:p>
    <w:p w14:paraId="77052F99" w14:textId="77777777" w:rsidR="00000000" w:rsidRDefault="004C51F7">
      <w:pPr>
        <w:pStyle w:val="af0"/>
        <w:rPr>
          <w:rtl/>
        </w:rPr>
      </w:pPr>
      <w:r>
        <w:rPr>
          <w:rFonts w:hint="eastAsia"/>
          <w:rtl/>
        </w:rPr>
        <w:t>קריאה</w:t>
      </w:r>
      <w:r>
        <w:rPr>
          <w:rtl/>
        </w:rPr>
        <w:t>:</w:t>
      </w:r>
    </w:p>
    <w:p w14:paraId="1D0003B6" w14:textId="77777777" w:rsidR="00000000" w:rsidRDefault="004C51F7">
      <w:pPr>
        <w:pStyle w:val="a0"/>
        <w:rPr>
          <w:rFonts w:hint="cs"/>
          <w:rtl/>
        </w:rPr>
      </w:pPr>
    </w:p>
    <w:p w14:paraId="249B0BCD" w14:textId="77777777" w:rsidR="00000000" w:rsidRDefault="004C51F7">
      <w:pPr>
        <w:pStyle w:val="a0"/>
        <w:rPr>
          <w:rFonts w:hint="cs"/>
          <w:rtl/>
        </w:rPr>
      </w:pPr>
      <w:r>
        <w:rPr>
          <w:rFonts w:hint="cs"/>
          <w:rtl/>
        </w:rPr>
        <w:t>לא. ערבים טרוריסטים.</w:t>
      </w:r>
    </w:p>
    <w:p w14:paraId="6B20712A" w14:textId="77777777" w:rsidR="00000000" w:rsidRDefault="004C51F7">
      <w:pPr>
        <w:pStyle w:val="a0"/>
        <w:ind w:firstLine="0"/>
        <w:rPr>
          <w:rtl/>
        </w:rPr>
      </w:pPr>
    </w:p>
    <w:p w14:paraId="56A25337" w14:textId="77777777" w:rsidR="00000000" w:rsidRDefault="004C51F7">
      <w:pPr>
        <w:pStyle w:val="-"/>
        <w:rPr>
          <w:rtl/>
        </w:rPr>
      </w:pPr>
      <w:bookmarkStart w:id="480" w:name="FS000000550T30_12_2003_22_11_00C"/>
      <w:bookmarkEnd w:id="480"/>
      <w:r>
        <w:rPr>
          <w:rtl/>
        </w:rPr>
        <w:t>עבד-אלמאלכ דהאמשה (רע"ם):</w:t>
      </w:r>
    </w:p>
    <w:p w14:paraId="2C5F41AB" w14:textId="77777777" w:rsidR="00000000" w:rsidRDefault="004C51F7">
      <w:pPr>
        <w:pStyle w:val="a0"/>
        <w:rPr>
          <w:rtl/>
        </w:rPr>
      </w:pPr>
    </w:p>
    <w:p w14:paraId="5D670B0C" w14:textId="77777777" w:rsidR="00000000" w:rsidRDefault="004C51F7">
      <w:pPr>
        <w:pStyle w:val="a0"/>
        <w:rPr>
          <w:rFonts w:hint="cs"/>
          <w:rtl/>
        </w:rPr>
      </w:pPr>
      <w:r>
        <w:rPr>
          <w:rFonts w:hint="cs"/>
          <w:rtl/>
        </w:rPr>
        <w:t>כל ה</w:t>
      </w:r>
      <w:r>
        <w:rPr>
          <w:rFonts w:hint="cs"/>
          <w:rtl/>
        </w:rPr>
        <w:t>ערבים טרוריסטים? חבר הכנסת יהלום, כל הערבים טרוריסטים?</w:t>
      </w:r>
    </w:p>
    <w:p w14:paraId="551FA19A" w14:textId="77777777" w:rsidR="00000000" w:rsidRDefault="004C51F7">
      <w:pPr>
        <w:pStyle w:val="a0"/>
        <w:rPr>
          <w:rFonts w:hint="cs"/>
          <w:rtl/>
        </w:rPr>
      </w:pPr>
    </w:p>
    <w:p w14:paraId="39876D68" w14:textId="77777777" w:rsidR="00000000" w:rsidRDefault="004C51F7">
      <w:pPr>
        <w:pStyle w:val="af0"/>
        <w:rPr>
          <w:rtl/>
        </w:rPr>
      </w:pPr>
      <w:r>
        <w:rPr>
          <w:rFonts w:hint="eastAsia"/>
          <w:rtl/>
        </w:rPr>
        <w:t>שאול</w:t>
      </w:r>
      <w:r>
        <w:rPr>
          <w:rtl/>
        </w:rPr>
        <w:t xml:space="preserve"> יהלום (מפד"ל):</w:t>
      </w:r>
    </w:p>
    <w:p w14:paraId="1B7D0E2B" w14:textId="77777777" w:rsidR="00000000" w:rsidRDefault="004C51F7">
      <w:pPr>
        <w:pStyle w:val="a0"/>
        <w:rPr>
          <w:rFonts w:hint="cs"/>
          <w:rtl/>
        </w:rPr>
      </w:pPr>
    </w:p>
    <w:p w14:paraId="279543DE" w14:textId="77777777" w:rsidR="00000000" w:rsidRDefault="004C51F7">
      <w:pPr>
        <w:pStyle w:val="a0"/>
        <w:rPr>
          <w:rFonts w:hint="cs"/>
          <w:rtl/>
        </w:rPr>
      </w:pPr>
      <w:r>
        <w:rPr>
          <w:rFonts w:hint="cs"/>
          <w:rtl/>
        </w:rPr>
        <w:t>לא.</w:t>
      </w:r>
    </w:p>
    <w:p w14:paraId="245950A0" w14:textId="77777777" w:rsidR="00000000" w:rsidRDefault="004C51F7">
      <w:pPr>
        <w:pStyle w:val="a0"/>
        <w:rPr>
          <w:rFonts w:hint="cs"/>
          <w:rtl/>
        </w:rPr>
      </w:pPr>
    </w:p>
    <w:p w14:paraId="1176CDB7" w14:textId="77777777" w:rsidR="00000000" w:rsidRDefault="004C51F7">
      <w:pPr>
        <w:pStyle w:val="-"/>
        <w:rPr>
          <w:rtl/>
        </w:rPr>
      </w:pPr>
      <w:bookmarkStart w:id="481" w:name="FS000000550T30_12_2003_22_12_52C"/>
      <w:bookmarkEnd w:id="481"/>
      <w:r>
        <w:rPr>
          <w:rtl/>
        </w:rPr>
        <w:t>עבד-אלמאלכ דהאמשה (רע"ם):</w:t>
      </w:r>
    </w:p>
    <w:p w14:paraId="15BE92D1" w14:textId="77777777" w:rsidR="00000000" w:rsidRDefault="004C51F7">
      <w:pPr>
        <w:pStyle w:val="a0"/>
        <w:rPr>
          <w:rtl/>
        </w:rPr>
      </w:pPr>
    </w:p>
    <w:p w14:paraId="4B130B48" w14:textId="77777777" w:rsidR="00000000" w:rsidRDefault="004C51F7">
      <w:pPr>
        <w:pStyle w:val="a0"/>
        <w:rPr>
          <w:rFonts w:hint="cs"/>
          <w:rtl/>
        </w:rPr>
      </w:pPr>
      <w:r>
        <w:rPr>
          <w:rFonts w:hint="cs"/>
          <w:rtl/>
        </w:rPr>
        <w:t>ערבים פלאחים ממסחה, שרוצים להגיע לאדמה שלהם.</w:t>
      </w:r>
    </w:p>
    <w:p w14:paraId="34A49B34" w14:textId="77777777" w:rsidR="00000000" w:rsidRDefault="004C51F7">
      <w:pPr>
        <w:pStyle w:val="a0"/>
        <w:rPr>
          <w:rFonts w:hint="cs"/>
          <w:rtl/>
        </w:rPr>
      </w:pPr>
    </w:p>
    <w:p w14:paraId="29E2EFC3" w14:textId="77777777" w:rsidR="00000000" w:rsidRDefault="004C51F7">
      <w:pPr>
        <w:pStyle w:val="af0"/>
        <w:rPr>
          <w:rtl/>
        </w:rPr>
      </w:pPr>
      <w:r>
        <w:rPr>
          <w:rFonts w:hint="eastAsia"/>
          <w:rtl/>
        </w:rPr>
        <w:t>שאול</w:t>
      </w:r>
      <w:r>
        <w:rPr>
          <w:rtl/>
        </w:rPr>
        <w:t xml:space="preserve"> יהלום (מפד"ל):</w:t>
      </w:r>
    </w:p>
    <w:p w14:paraId="0214C577" w14:textId="77777777" w:rsidR="00000000" w:rsidRDefault="004C51F7">
      <w:pPr>
        <w:pStyle w:val="a0"/>
        <w:rPr>
          <w:rFonts w:hint="cs"/>
          <w:rtl/>
        </w:rPr>
      </w:pPr>
    </w:p>
    <w:p w14:paraId="71E80D7D" w14:textId="77777777" w:rsidR="00000000" w:rsidRDefault="004C51F7">
      <w:pPr>
        <w:pStyle w:val="a0"/>
        <w:rPr>
          <w:rFonts w:hint="cs"/>
          <w:rtl/>
        </w:rPr>
      </w:pPr>
      <w:r>
        <w:rPr>
          <w:rFonts w:hint="cs"/>
          <w:rtl/>
        </w:rPr>
        <w:t>שמנערים את הגדר.</w:t>
      </w:r>
    </w:p>
    <w:p w14:paraId="6E5A7B81" w14:textId="77777777" w:rsidR="00000000" w:rsidRDefault="004C51F7">
      <w:pPr>
        <w:pStyle w:val="a0"/>
        <w:rPr>
          <w:rFonts w:hint="cs"/>
          <w:rtl/>
        </w:rPr>
      </w:pPr>
    </w:p>
    <w:p w14:paraId="204107D0" w14:textId="77777777" w:rsidR="00000000" w:rsidRDefault="004C51F7">
      <w:pPr>
        <w:pStyle w:val="-"/>
        <w:rPr>
          <w:rtl/>
        </w:rPr>
      </w:pPr>
      <w:bookmarkStart w:id="482" w:name="FS000000550T30_12_2003_22_13_07C"/>
      <w:bookmarkEnd w:id="482"/>
      <w:r>
        <w:rPr>
          <w:rtl/>
        </w:rPr>
        <w:t>עבד-אלמאלכ דהאמשה (רע"ם):</w:t>
      </w:r>
    </w:p>
    <w:p w14:paraId="79D58B74" w14:textId="77777777" w:rsidR="00000000" w:rsidRDefault="004C51F7">
      <w:pPr>
        <w:pStyle w:val="a0"/>
        <w:rPr>
          <w:rtl/>
        </w:rPr>
      </w:pPr>
    </w:p>
    <w:p w14:paraId="1053D9A1" w14:textId="77777777" w:rsidR="00000000" w:rsidRDefault="004C51F7">
      <w:pPr>
        <w:pStyle w:val="a0"/>
        <w:rPr>
          <w:rFonts w:hint="cs"/>
          <w:rtl/>
        </w:rPr>
      </w:pPr>
      <w:r>
        <w:rPr>
          <w:rFonts w:hint="cs"/>
          <w:rtl/>
        </w:rPr>
        <w:t>כן, מנערים את הגדר. אז מה?</w:t>
      </w:r>
    </w:p>
    <w:p w14:paraId="7BD0ABF5" w14:textId="77777777" w:rsidR="00000000" w:rsidRDefault="004C51F7">
      <w:pPr>
        <w:pStyle w:val="a0"/>
        <w:rPr>
          <w:rFonts w:hint="cs"/>
          <w:rtl/>
        </w:rPr>
      </w:pPr>
    </w:p>
    <w:p w14:paraId="0F61D83C" w14:textId="77777777" w:rsidR="00000000" w:rsidRDefault="004C51F7">
      <w:pPr>
        <w:pStyle w:val="af0"/>
        <w:rPr>
          <w:rtl/>
        </w:rPr>
      </w:pPr>
      <w:r>
        <w:rPr>
          <w:rFonts w:hint="eastAsia"/>
          <w:rtl/>
        </w:rPr>
        <w:t>שאול</w:t>
      </w:r>
      <w:r>
        <w:rPr>
          <w:rtl/>
        </w:rPr>
        <w:t xml:space="preserve"> יה</w:t>
      </w:r>
      <w:r>
        <w:rPr>
          <w:rtl/>
        </w:rPr>
        <w:t>לום (מפד"ל):</w:t>
      </w:r>
    </w:p>
    <w:p w14:paraId="37B11D96" w14:textId="77777777" w:rsidR="00000000" w:rsidRDefault="004C51F7">
      <w:pPr>
        <w:pStyle w:val="a0"/>
        <w:rPr>
          <w:rFonts w:hint="cs"/>
          <w:rtl/>
        </w:rPr>
      </w:pPr>
    </w:p>
    <w:p w14:paraId="20C8C847" w14:textId="77777777" w:rsidR="00000000" w:rsidRDefault="004C51F7">
      <w:pPr>
        <w:pStyle w:val="a0"/>
        <w:rPr>
          <w:rFonts w:hint="cs"/>
          <w:rtl/>
        </w:rPr>
      </w:pPr>
      <w:r>
        <w:rPr>
          <w:rFonts w:hint="cs"/>
          <w:rtl/>
        </w:rPr>
        <w:t>עם מספריים?</w:t>
      </w:r>
    </w:p>
    <w:p w14:paraId="51B81BE4" w14:textId="77777777" w:rsidR="00000000" w:rsidRDefault="004C51F7">
      <w:pPr>
        <w:pStyle w:val="a0"/>
        <w:rPr>
          <w:rFonts w:hint="cs"/>
          <w:rtl/>
        </w:rPr>
      </w:pPr>
    </w:p>
    <w:p w14:paraId="1F12DA57" w14:textId="77777777" w:rsidR="00000000" w:rsidRDefault="004C51F7">
      <w:pPr>
        <w:pStyle w:val="-"/>
        <w:rPr>
          <w:rtl/>
        </w:rPr>
      </w:pPr>
      <w:bookmarkStart w:id="483" w:name="FS000000550T30_12_2003_22_13_21C"/>
      <w:bookmarkEnd w:id="483"/>
      <w:r>
        <w:rPr>
          <w:rtl/>
        </w:rPr>
        <w:t>עבד-אלמאלכ דהאמשה (רע"ם):</w:t>
      </w:r>
    </w:p>
    <w:p w14:paraId="314EED49" w14:textId="77777777" w:rsidR="00000000" w:rsidRDefault="004C51F7">
      <w:pPr>
        <w:pStyle w:val="a0"/>
        <w:rPr>
          <w:rtl/>
        </w:rPr>
      </w:pPr>
    </w:p>
    <w:p w14:paraId="3BF1CD68" w14:textId="77777777" w:rsidR="00000000" w:rsidRDefault="004C51F7">
      <w:pPr>
        <w:pStyle w:val="a0"/>
        <w:rPr>
          <w:rFonts w:hint="cs"/>
          <w:rtl/>
        </w:rPr>
      </w:pPr>
      <w:r>
        <w:rPr>
          <w:rFonts w:hint="cs"/>
          <w:rtl/>
        </w:rPr>
        <w:t>אפילו עם מספריים. אז יורים בהם?</w:t>
      </w:r>
    </w:p>
    <w:p w14:paraId="4661D7FC" w14:textId="77777777" w:rsidR="00000000" w:rsidRDefault="004C51F7">
      <w:pPr>
        <w:pStyle w:val="a0"/>
        <w:rPr>
          <w:rFonts w:hint="cs"/>
          <w:rtl/>
        </w:rPr>
      </w:pPr>
    </w:p>
    <w:p w14:paraId="32A7CA25" w14:textId="77777777" w:rsidR="00000000" w:rsidRDefault="004C51F7">
      <w:pPr>
        <w:pStyle w:val="af0"/>
        <w:rPr>
          <w:rtl/>
        </w:rPr>
      </w:pPr>
      <w:r>
        <w:rPr>
          <w:rFonts w:hint="eastAsia"/>
          <w:rtl/>
        </w:rPr>
        <w:t>שאול</w:t>
      </w:r>
      <w:r>
        <w:rPr>
          <w:rtl/>
        </w:rPr>
        <w:t xml:space="preserve"> יהלום (מפד"ל):</w:t>
      </w:r>
    </w:p>
    <w:p w14:paraId="6A02C0FC" w14:textId="77777777" w:rsidR="00000000" w:rsidRDefault="004C51F7">
      <w:pPr>
        <w:pStyle w:val="a0"/>
        <w:rPr>
          <w:rFonts w:hint="cs"/>
          <w:rtl/>
        </w:rPr>
      </w:pPr>
    </w:p>
    <w:p w14:paraId="06B271B2" w14:textId="77777777" w:rsidR="00000000" w:rsidRDefault="004C51F7">
      <w:pPr>
        <w:pStyle w:val="a0"/>
        <w:rPr>
          <w:rFonts w:hint="cs"/>
          <w:rtl/>
        </w:rPr>
      </w:pPr>
      <w:r>
        <w:rPr>
          <w:rFonts w:hint="cs"/>
          <w:rtl/>
        </w:rPr>
        <w:t>לא יורים בהם.</w:t>
      </w:r>
    </w:p>
    <w:p w14:paraId="06C06D98" w14:textId="77777777" w:rsidR="00000000" w:rsidRDefault="004C51F7">
      <w:pPr>
        <w:pStyle w:val="a0"/>
        <w:rPr>
          <w:rFonts w:hint="cs"/>
          <w:rtl/>
        </w:rPr>
      </w:pPr>
    </w:p>
    <w:p w14:paraId="1F390EFA" w14:textId="77777777" w:rsidR="00000000" w:rsidRDefault="004C51F7">
      <w:pPr>
        <w:pStyle w:val="-"/>
        <w:rPr>
          <w:rtl/>
        </w:rPr>
      </w:pPr>
      <w:bookmarkStart w:id="484" w:name="FS000000550T30_12_2003_22_13_53C"/>
      <w:bookmarkEnd w:id="484"/>
      <w:r>
        <w:rPr>
          <w:rtl/>
        </w:rPr>
        <w:t>עבד-אלמאלכ דהאמשה (רע"ם):</w:t>
      </w:r>
    </w:p>
    <w:p w14:paraId="6B004D7B" w14:textId="77777777" w:rsidR="00000000" w:rsidRDefault="004C51F7">
      <w:pPr>
        <w:pStyle w:val="a0"/>
        <w:rPr>
          <w:rtl/>
        </w:rPr>
      </w:pPr>
    </w:p>
    <w:p w14:paraId="05A95E86" w14:textId="77777777" w:rsidR="00000000" w:rsidRDefault="004C51F7">
      <w:pPr>
        <w:pStyle w:val="a0"/>
        <w:rPr>
          <w:rFonts w:hint="cs"/>
          <w:rtl/>
        </w:rPr>
      </w:pPr>
      <w:r>
        <w:rPr>
          <w:rFonts w:hint="cs"/>
          <w:rtl/>
        </w:rPr>
        <w:t>אגיד לך מה שורש הרע. שורש הרע הוא שהגדר הזאת הוקמה על אדמה שלהם, חונקת אותם, מספחת את אדמתם ומונעת מהם להג</w:t>
      </w:r>
      <w:r>
        <w:rPr>
          <w:rFonts w:hint="cs"/>
          <w:rtl/>
        </w:rPr>
        <w:t>יע לשדות שלהם.</w:t>
      </w:r>
    </w:p>
    <w:p w14:paraId="4D9BF174" w14:textId="77777777" w:rsidR="00000000" w:rsidRDefault="004C51F7">
      <w:pPr>
        <w:pStyle w:val="a0"/>
        <w:rPr>
          <w:rFonts w:hint="cs"/>
          <w:rtl/>
        </w:rPr>
      </w:pPr>
    </w:p>
    <w:p w14:paraId="728AC083" w14:textId="77777777" w:rsidR="00000000" w:rsidRDefault="004C51F7">
      <w:pPr>
        <w:pStyle w:val="a0"/>
        <w:rPr>
          <w:rFonts w:hint="cs"/>
          <w:rtl/>
        </w:rPr>
      </w:pPr>
      <w:r>
        <w:rPr>
          <w:rFonts w:hint="cs"/>
          <w:rtl/>
        </w:rPr>
        <w:t>סגן השר דיבר על הגדר בעזה. הגדר בעזה קיימת על "הקו הירוק". אני לא מצדיק שהורגים שם אנשים, אבל בכל מקרה אין לך שם הפגנות. אין לך שם מתנגדים לגדר. אפילו הערבים בעזה לא התנגדו להקמת הגדר, לא כרשות ולא כמנהג בין-לאומי. אף אחד לא קם נגד זה, כי ע</w:t>
      </w:r>
      <w:r>
        <w:rPr>
          <w:rFonts w:hint="cs"/>
          <w:rtl/>
        </w:rPr>
        <w:t>ל "הקו הירוק" זה גדר. אני אומר לך, שאני מהיום הראשון - - -</w:t>
      </w:r>
    </w:p>
    <w:p w14:paraId="50084578" w14:textId="77777777" w:rsidR="00000000" w:rsidRDefault="004C51F7">
      <w:pPr>
        <w:pStyle w:val="a0"/>
        <w:rPr>
          <w:rFonts w:hint="cs"/>
          <w:rtl/>
        </w:rPr>
      </w:pPr>
    </w:p>
    <w:p w14:paraId="685DEB60" w14:textId="77777777" w:rsidR="00000000" w:rsidRDefault="004C51F7">
      <w:pPr>
        <w:pStyle w:val="af0"/>
        <w:rPr>
          <w:rtl/>
        </w:rPr>
      </w:pPr>
      <w:r>
        <w:rPr>
          <w:rFonts w:hint="eastAsia"/>
          <w:rtl/>
        </w:rPr>
        <w:t>שאול</w:t>
      </w:r>
      <w:r>
        <w:rPr>
          <w:rtl/>
        </w:rPr>
        <w:t xml:space="preserve"> יהלום (מפד"ל):</w:t>
      </w:r>
    </w:p>
    <w:p w14:paraId="761BB975" w14:textId="77777777" w:rsidR="00000000" w:rsidRDefault="004C51F7">
      <w:pPr>
        <w:pStyle w:val="a0"/>
        <w:rPr>
          <w:rFonts w:hint="cs"/>
          <w:rtl/>
        </w:rPr>
      </w:pPr>
    </w:p>
    <w:p w14:paraId="20A6B9D0" w14:textId="77777777" w:rsidR="00000000" w:rsidRDefault="004C51F7">
      <w:pPr>
        <w:pStyle w:val="a0"/>
        <w:rPr>
          <w:rFonts w:hint="cs"/>
          <w:rtl/>
        </w:rPr>
      </w:pPr>
      <w:r>
        <w:rPr>
          <w:rFonts w:hint="cs"/>
          <w:rtl/>
        </w:rPr>
        <w:t>- - - טרור.</w:t>
      </w:r>
    </w:p>
    <w:p w14:paraId="3733213A" w14:textId="77777777" w:rsidR="00000000" w:rsidRDefault="004C51F7">
      <w:pPr>
        <w:pStyle w:val="a0"/>
        <w:rPr>
          <w:rFonts w:hint="cs"/>
          <w:rtl/>
        </w:rPr>
      </w:pPr>
    </w:p>
    <w:p w14:paraId="3F8E7E8B" w14:textId="77777777" w:rsidR="00000000" w:rsidRDefault="004C51F7">
      <w:pPr>
        <w:pStyle w:val="-"/>
        <w:rPr>
          <w:rtl/>
        </w:rPr>
      </w:pPr>
      <w:bookmarkStart w:id="485" w:name="FS000000550T30_12_2003_22_15_37C"/>
      <w:bookmarkEnd w:id="485"/>
      <w:r>
        <w:rPr>
          <w:rtl/>
        </w:rPr>
        <w:t>עבד-אלמאלכ דהאמשה (רע"ם):</w:t>
      </w:r>
    </w:p>
    <w:p w14:paraId="5899777B" w14:textId="77777777" w:rsidR="00000000" w:rsidRDefault="004C51F7">
      <w:pPr>
        <w:pStyle w:val="a0"/>
        <w:rPr>
          <w:rtl/>
        </w:rPr>
      </w:pPr>
    </w:p>
    <w:p w14:paraId="1289937C" w14:textId="77777777" w:rsidR="00000000" w:rsidRDefault="004C51F7">
      <w:pPr>
        <w:pStyle w:val="a0"/>
        <w:rPr>
          <w:rFonts w:hint="cs"/>
          <w:rtl/>
        </w:rPr>
      </w:pPr>
      <w:r>
        <w:rPr>
          <w:rFonts w:hint="cs"/>
          <w:rtl/>
        </w:rPr>
        <w:t>עזוב את הטרור. אתם עושים רצפט לכל דבר.</w:t>
      </w:r>
    </w:p>
    <w:p w14:paraId="42EBC1CE" w14:textId="77777777" w:rsidR="00000000" w:rsidRDefault="004C51F7">
      <w:pPr>
        <w:pStyle w:val="a0"/>
        <w:rPr>
          <w:rFonts w:hint="cs"/>
          <w:rtl/>
        </w:rPr>
      </w:pPr>
    </w:p>
    <w:p w14:paraId="6976D9CB" w14:textId="77777777" w:rsidR="00000000" w:rsidRDefault="004C51F7">
      <w:pPr>
        <w:pStyle w:val="af0"/>
        <w:rPr>
          <w:rtl/>
        </w:rPr>
      </w:pPr>
      <w:r>
        <w:rPr>
          <w:rFonts w:hint="eastAsia"/>
          <w:rtl/>
        </w:rPr>
        <w:t>שאול</w:t>
      </w:r>
      <w:r>
        <w:rPr>
          <w:rtl/>
        </w:rPr>
        <w:t xml:space="preserve"> יהלום (מפד"ל):</w:t>
      </w:r>
    </w:p>
    <w:p w14:paraId="0F8E3869" w14:textId="77777777" w:rsidR="00000000" w:rsidRDefault="004C51F7">
      <w:pPr>
        <w:pStyle w:val="a0"/>
        <w:rPr>
          <w:rFonts w:hint="cs"/>
          <w:rtl/>
        </w:rPr>
      </w:pPr>
    </w:p>
    <w:p w14:paraId="5E16CAB1" w14:textId="77777777" w:rsidR="00000000" w:rsidRDefault="004C51F7">
      <w:pPr>
        <w:pStyle w:val="a0"/>
        <w:rPr>
          <w:rFonts w:hint="cs"/>
          <w:rtl/>
        </w:rPr>
      </w:pPr>
      <w:r>
        <w:rPr>
          <w:rFonts w:hint="cs"/>
          <w:rtl/>
        </w:rPr>
        <w:t>לא ליד גדר.</w:t>
      </w:r>
    </w:p>
    <w:p w14:paraId="2B6ACB22" w14:textId="77777777" w:rsidR="00000000" w:rsidRDefault="004C51F7">
      <w:pPr>
        <w:pStyle w:val="a0"/>
        <w:rPr>
          <w:rFonts w:hint="cs"/>
          <w:rtl/>
        </w:rPr>
      </w:pPr>
    </w:p>
    <w:p w14:paraId="3AFFA13B" w14:textId="77777777" w:rsidR="00000000" w:rsidRDefault="004C51F7">
      <w:pPr>
        <w:pStyle w:val="-"/>
        <w:rPr>
          <w:rtl/>
        </w:rPr>
      </w:pPr>
      <w:bookmarkStart w:id="486" w:name="FS000000550T30_12_2003_22_16_15C"/>
      <w:bookmarkEnd w:id="486"/>
      <w:r>
        <w:rPr>
          <w:rFonts w:hint="eastAsia"/>
          <w:rtl/>
        </w:rPr>
        <w:t>עבד</w:t>
      </w:r>
      <w:r>
        <w:rPr>
          <w:rtl/>
        </w:rPr>
        <w:t>-אלמאלכ דהאמשה (רע"ם):</w:t>
      </w:r>
    </w:p>
    <w:p w14:paraId="7BD93204" w14:textId="77777777" w:rsidR="00000000" w:rsidRDefault="004C51F7">
      <w:pPr>
        <w:pStyle w:val="a0"/>
        <w:rPr>
          <w:rtl/>
        </w:rPr>
      </w:pPr>
    </w:p>
    <w:p w14:paraId="5660BEA2" w14:textId="77777777" w:rsidR="00000000" w:rsidRDefault="004C51F7">
      <w:pPr>
        <w:pStyle w:val="a0"/>
        <w:rPr>
          <w:rFonts w:hint="cs"/>
          <w:rtl/>
        </w:rPr>
      </w:pPr>
      <w:r>
        <w:rPr>
          <w:rFonts w:hint="cs"/>
          <w:rtl/>
        </w:rPr>
        <w:t>אין טרור. יש פלאחים ויש מפגינים שר</w:t>
      </w:r>
      <w:r>
        <w:rPr>
          <w:rFonts w:hint="cs"/>
          <w:rtl/>
        </w:rPr>
        <w:t>וצים להגיע לאדמתם ולהזיז את הגדר ל"קו הירוק".</w:t>
      </w:r>
    </w:p>
    <w:p w14:paraId="587E3E5E" w14:textId="77777777" w:rsidR="00000000" w:rsidRDefault="004C51F7">
      <w:pPr>
        <w:pStyle w:val="a0"/>
        <w:rPr>
          <w:rFonts w:hint="cs"/>
          <w:rtl/>
        </w:rPr>
      </w:pPr>
    </w:p>
    <w:p w14:paraId="7E2B7D1A" w14:textId="77777777" w:rsidR="00000000" w:rsidRDefault="004C51F7">
      <w:pPr>
        <w:pStyle w:val="af0"/>
        <w:rPr>
          <w:rtl/>
        </w:rPr>
      </w:pPr>
      <w:r>
        <w:rPr>
          <w:rFonts w:hint="eastAsia"/>
          <w:rtl/>
        </w:rPr>
        <w:t>שאול</w:t>
      </w:r>
      <w:r>
        <w:rPr>
          <w:rtl/>
        </w:rPr>
        <w:t xml:space="preserve"> יהלום (מפד"ל):</w:t>
      </w:r>
    </w:p>
    <w:p w14:paraId="656B504B" w14:textId="77777777" w:rsidR="00000000" w:rsidRDefault="004C51F7">
      <w:pPr>
        <w:pStyle w:val="a0"/>
        <w:rPr>
          <w:rFonts w:hint="cs"/>
          <w:rtl/>
        </w:rPr>
      </w:pPr>
    </w:p>
    <w:p w14:paraId="60F44534" w14:textId="77777777" w:rsidR="00000000" w:rsidRDefault="004C51F7">
      <w:pPr>
        <w:pStyle w:val="a0"/>
        <w:rPr>
          <w:rFonts w:hint="cs"/>
          <w:rtl/>
        </w:rPr>
      </w:pPr>
      <w:r>
        <w:rPr>
          <w:rFonts w:hint="cs"/>
          <w:rtl/>
        </w:rPr>
        <w:t>אבל תבינו שהטרוריסטים - - -</w:t>
      </w:r>
    </w:p>
    <w:p w14:paraId="160FD4AE" w14:textId="77777777" w:rsidR="00000000" w:rsidRDefault="004C51F7">
      <w:pPr>
        <w:pStyle w:val="a0"/>
        <w:rPr>
          <w:rFonts w:hint="cs"/>
          <w:rtl/>
        </w:rPr>
      </w:pPr>
    </w:p>
    <w:p w14:paraId="785EC331" w14:textId="77777777" w:rsidR="00000000" w:rsidRDefault="004C51F7">
      <w:pPr>
        <w:pStyle w:val="af0"/>
        <w:rPr>
          <w:rtl/>
        </w:rPr>
      </w:pPr>
      <w:r>
        <w:rPr>
          <w:rFonts w:hint="eastAsia"/>
          <w:rtl/>
        </w:rPr>
        <w:t>ואסל</w:t>
      </w:r>
      <w:r>
        <w:rPr>
          <w:rtl/>
        </w:rPr>
        <w:t xml:space="preserve"> טאהא (בל"ד):</w:t>
      </w:r>
    </w:p>
    <w:p w14:paraId="6673208A" w14:textId="77777777" w:rsidR="00000000" w:rsidRDefault="004C51F7">
      <w:pPr>
        <w:pStyle w:val="a0"/>
        <w:rPr>
          <w:rFonts w:hint="cs"/>
          <w:rtl/>
        </w:rPr>
      </w:pPr>
    </w:p>
    <w:p w14:paraId="69B44425" w14:textId="77777777" w:rsidR="00000000" w:rsidRDefault="004C51F7">
      <w:pPr>
        <w:pStyle w:val="a0"/>
        <w:rPr>
          <w:rFonts w:hint="cs"/>
          <w:rtl/>
        </w:rPr>
      </w:pPr>
      <w:r>
        <w:rPr>
          <w:rFonts w:hint="cs"/>
          <w:rtl/>
        </w:rPr>
        <w:t>מה זה קשור לטרור?</w:t>
      </w:r>
    </w:p>
    <w:p w14:paraId="43A71C81" w14:textId="77777777" w:rsidR="00000000" w:rsidRDefault="004C51F7">
      <w:pPr>
        <w:pStyle w:val="a0"/>
        <w:rPr>
          <w:rFonts w:hint="cs"/>
          <w:rtl/>
        </w:rPr>
      </w:pPr>
    </w:p>
    <w:p w14:paraId="7CFD4B44" w14:textId="77777777" w:rsidR="00000000" w:rsidRDefault="004C51F7">
      <w:pPr>
        <w:pStyle w:val="-"/>
        <w:rPr>
          <w:rtl/>
        </w:rPr>
      </w:pPr>
      <w:bookmarkStart w:id="487" w:name="FS000000550T30_12_2003_22_16_18C"/>
      <w:bookmarkEnd w:id="487"/>
      <w:r>
        <w:rPr>
          <w:rtl/>
        </w:rPr>
        <w:t>עבד-אלמאלכ דהאמשה (רע"ם):</w:t>
      </w:r>
    </w:p>
    <w:p w14:paraId="1C3D57B5" w14:textId="77777777" w:rsidR="00000000" w:rsidRDefault="004C51F7">
      <w:pPr>
        <w:pStyle w:val="a0"/>
        <w:rPr>
          <w:rtl/>
        </w:rPr>
      </w:pPr>
    </w:p>
    <w:p w14:paraId="785A72B9" w14:textId="77777777" w:rsidR="00000000" w:rsidRDefault="004C51F7">
      <w:pPr>
        <w:pStyle w:val="a0"/>
        <w:rPr>
          <w:rFonts w:hint="cs"/>
          <w:rtl/>
        </w:rPr>
      </w:pPr>
      <w:r>
        <w:rPr>
          <w:rFonts w:hint="cs"/>
          <w:rtl/>
        </w:rPr>
        <w:t>חבר הכנסת יהלום, אני לא יפה-נפש כמוכם ולא כמו סגן שר הביטחון.</w:t>
      </w:r>
    </w:p>
    <w:p w14:paraId="40F01759" w14:textId="77777777" w:rsidR="00000000" w:rsidRDefault="004C51F7">
      <w:pPr>
        <w:pStyle w:val="a0"/>
        <w:rPr>
          <w:rFonts w:hint="cs"/>
          <w:rtl/>
        </w:rPr>
      </w:pPr>
    </w:p>
    <w:p w14:paraId="55BC79C9" w14:textId="77777777" w:rsidR="00000000" w:rsidRDefault="004C51F7">
      <w:pPr>
        <w:pStyle w:val="af1"/>
        <w:rPr>
          <w:rtl/>
        </w:rPr>
      </w:pPr>
      <w:r>
        <w:rPr>
          <w:rtl/>
        </w:rPr>
        <w:t>היו"ר יולי-יואל אדלשטיין:</w:t>
      </w:r>
    </w:p>
    <w:p w14:paraId="3A9906A9" w14:textId="77777777" w:rsidR="00000000" w:rsidRDefault="004C51F7">
      <w:pPr>
        <w:pStyle w:val="a0"/>
        <w:rPr>
          <w:rtl/>
        </w:rPr>
      </w:pPr>
    </w:p>
    <w:p w14:paraId="1BA157CA" w14:textId="77777777" w:rsidR="00000000" w:rsidRDefault="004C51F7">
      <w:pPr>
        <w:pStyle w:val="a0"/>
        <w:rPr>
          <w:rFonts w:hint="cs"/>
          <w:rtl/>
        </w:rPr>
      </w:pPr>
      <w:r>
        <w:rPr>
          <w:rFonts w:hint="cs"/>
          <w:rtl/>
        </w:rPr>
        <w:t>נא ל</w:t>
      </w:r>
      <w:r>
        <w:rPr>
          <w:rFonts w:hint="cs"/>
          <w:rtl/>
        </w:rPr>
        <w:t>סיים.</w:t>
      </w:r>
    </w:p>
    <w:p w14:paraId="17B1A46C" w14:textId="77777777" w:rsidR="00000000" w:rsidRDefault="004C51F7">
      <w:pPr>
        <w:pStyle w:val="a0"/>
        <w:rPr>
          <w:rFonts w:hint="cs"/>
          <w:rtl/>
        </w:rPr>
      </w:pPr>
    </w:p>
    <w:p w14:paraId="14FD7404" w14:textId="77777777" w:rsidR="00000000" w:rsidRDefault="004C51F7">
      <w:pPr>
        <w:pStyle w:val="-"/>
        <w:rPr>
          <w:rtl/>
        </w:rPr>
      </w:pPr>
      <w:bookmarkStart w:id="488" w:name="FS000000550T30_12_2003_22_17_33C"/>
      <w:bookmarkEnd w:id="488"/>
      <w:r>
        <w:rPr>
          <w:rtl/>
        </w:rPr>
        <w:t>עבד-אלמאלכ דהאמשה (רע"ם):</w:t>
      </w:r>
    </w:p>
    <w:p w14:paraId="5A587A72" w14:textId="77777777" w:rsidR="00000000" w:rsidRDefault="004C51F7">
      <w:pPr>
        <w:pStyle w:val="a0"/>
        <w:rPr>
          <w:rtl/>
        </w:rPr>
      </w:pPr>
    </w:p>
    <w:p w14:paraId="0F5E3BB6" w14:textId="77777777" w:rsidR="00000000" w:rsidRDefault="004C51F7">
      <w:pPr>
        <w:pStyle w:val="a0"/>
        <w:rPr>
          <w:rFonts w:hint="cs"/>
          <w:rtl/>
        </w:rPr>
      </w:pPr>
      <w:r>
        <w:rPr>
          <w:rFonts w:hint="cs"/>
          <w:rtl/>
        </w:rPr>
        <w:t>את מה שאני אומר עכשיו אמרתי אז, לפני שהוקמה הגדר. ברגע הראשון שאמרו שמקימים גדר, דנו בזה בוועדת המעקב והיו דעות שונות. אמרתי: חברים, אם הגדר היא על "הקו הירוק", אין מה להתנגד לה. שתהיה הגדר על "הקו הירוק", ופותרים את כל הב</w:t>
      </w:r>
      <w:r>
        <w:rPr>
          <w:rFonts w:hint="cs"/>
          <w:rtl/>
        </w:rPr>
        <w:t>עיות; לא סיפוח, לא כיבוש, לא עושק, לא רצח, הריגה, לא של ערבים ולא של יהודים. אדוני, תודה רבה.</w:t>
      </w:r>
    </w:p>
    <w:p w14:paraId="2D2575DB" w14:textId="77777777" w:rsidR="00000000" w:rsidRDefault="004C51F7">
      <w:pPr>
        <w:pStyle w:val="a0"/>
        <w:rPr>
          <w:rFonts w:hint="cs"/>
          <w:rtl/>
        </w:rPr>
      </w:pPr>
    </w:p>
    <w:p w14:paraId="11272A01" w14:textId="77777777" w:rsidR="00000000" w:rsidRDefault="004C51F7">
      <w:pPr>
        <w:pStyle w:val="af1"/>
        <w:rPr>
          <w:rtl/>
        </w:rPr>
      </w:pPr>
      <w:r>
        <w:rPr>
          <w:rtl/>
        </w:rPr>
        <w:t>היו"ר יולי-יואל אדלשטיין:</w:t>
      </w:r>
    </w:p>
    <w:p w14:paraId="26831ADE" w14:textId="77777777" w:rsidR="00000000" w:rsidRDefault="004C51F7">
      <w:pPr>
        <w:pStyle w:val="a0"/>
        <w:rPr>
          <w:rtl/>
        </w:rPr>
      </w:pPr>
    </w:p>
    <w:p w14:paraId="0EAA7A76" w14:textId="77777777" w:rsidR="00000000" w:rsidRDefault="004C51F7">
      <w:pPr>
        <w:pStyle w:val="a0"/>
        <w:rPr>
          <w:rFonts w:hint="cs"/>
          <w:rtl/>
        </w:rPr>
      </w:pPr>
      <w:r>
        <w:rPr>
          <w:rFonts w:hint="cs"/>
          <w:rtl/>
        </w:rPr>
        <w:t>תודה לחבר הכנסת דהאמשה. חבר הכנסת מאיר פרוש - אינו נוכח. חבר הכנסת איוב קרא, בבקשה. אחריו - חבר הכנסת אורי יהודה אריאל, ואם לא נראה או</w:t>
      </w:r>
      <w:r>
        <w:rPr>
          <w:rFonts w:hint="cs"/>
          <w:rtl/>
        </w:rPr>
        <w:t>תו באולם - חבר הכנסת אברהם רביץ, ואם גם הוא לא יהיה - חברת הכנסת גילה גמליאל.</w:t>
      </w:r>
    </w:p>
    <w:p w14:paraId="3D28C31B" w14:textId="77777777" w:rsidR="00000000" w:rsidRDefault="004C51F7">
      <w:pPr>
        <w:pStyle w:val="a0"/>
        <w:rPr>
          <w:rFonts w:hint="cs"/>
          <w:rtl/>
        </w:rPr>
      </w:pPr>
    </w:p>
    <w:p w14:paraId="5FD1AC29" w14:textId="77777777" w:rsidR="00000000" w:rsidRDefault="004C51F7">
      <w:pPr>
        <w:pStyle w:val="a"/>
        <w:rPr>
          <w:rtl/>
        </w:rPr>
      </w:pPr>
      <w:bookmarkStart w:id="489" w:name="FS000000475T30_12_2003_22_19_29"/>
      <w:bookmarkStart w:id="490" w:name="_Toc63488493"/>
      <w:bookmarkEnd w:id="489"/>
      <w:r>
        <w:rPr>
          <w:rFonts w:hint="eastAsia"/>
          <w:rtl/>
        </w:rPr>
        <w:t>איוב</w:t>
      </w:r>
      <w:r>
        <w:rPr>
          <w:rtl/>
        </w:rPr>
        <w:t xml:space="preserve"> קרא (הליכוד):</w:t>
      </w:r>
      <w:bookmarkEnd w:id="490"/>
    </w:p>
    <w:p w14:paraId="09C69A6F" w14:textId="77777777" w:rsidR="00000000" w:rsidRDefault="004C51F7">
      <w:pPr>
        <w:pStyle w:val="a0"/>
        <w:rPr>
          <w:rFonts w:hint="cs"/>
          <w:rtl/>
        </w:rPr>
      </w:pPr>
    </w:p>
    <w:p w14:paraId="231F3944" w14:textId="77777777" w:rsidR="00000000" w:rsidRDefault="004C51F7">
      <w:pPr>
        <w:pStyle w:val="a0"/>
        <w:rPr>
          <w:rFonts w:hint="cs"/>
          <w:rtl/>
        </w:rPr>
      </w:pPr>
      <w:r>
        <w:rPr>
          <w:rFonts w:hint="cs"/>
          <w:rtl/>
        </w:rPr>
        <w:t>אדוני היושב-ראש, כנסת נכבדה, לצורך הדיון, צריך להזכיר שגדר ההפרדה היא פרי דמיונם של אנשי השמאל. אנחנו חשבנו מאז ומתמיד שגדר ההפרדה לא טובה מכל מיני נימוקים.</w:t>
      </w:r>
    </w:p>
    <w:p w14:paraId="7FE4AE3B" w14:textId="77777777" w:rsidR="00000000" w:rsidRDefault="004C51F7">
      <w:pPr>
        <w:pStyle w:val="a0"/>
        <w:rPr>
          <w:rFonts w:hint="cs"/>
          <w:rtl/>
        </w:rPr>
      </w:pPr>
    </w:p>
    <w:p w14:paraId="02FD070C" w14:textId="77777777" w:rsidR="00000000" w:rsidRDefault="004C51F7">
      <w:pPr>
        <w:pStyle w:val="af0"/>
        <w:rPr>
          <w:rtl/>
        </w:rPr>
      </w:pPr>
      <w:r>
        <w:rPr>
          <w:rFonts w:hint="eastAsia"/>
          <w:rtl/>
        </w:rPr>
        <w:t>עבד</w:t>
      </w:r>
      <w:r>
        <w:rPr>
          <w:rtl/>
        </w:rPr>
        <w:t>-אלמאלכ דהאמשה (רע"ם):</w:t>
      </w:r>
    </w:p>
    <w:p w14:paraId="40040358" w14:textId="77777777" w:rsidR="00000000" w:rsidRDefault="004C51F7">
      <w:pPr>
        <w:pStyle w:val="a0"/>
        <w:rPr>
          <w:rFonts w:hint="cs"/>
          <w:rtl/>
        </w:rPr>
      </w:pPr>
    </w:p>
    <w:p w14:paraId="75011259" w14:textId="77777777" w:rsidR="00000000" w:rsidRDefault="004C51F7">
      <w:pPr>
        <w:pStyle w:val="a0"/>
        <w:rPr>
          <w:rFonts w:hint="cs"/>
          <w:rtl/>
        </w:rPr>
      </w:pPr>
      <w:r>
        <w:rPr>
          <w:rFonts w:hint="cs"/>
          <w:rtl/>
        </w:rPr>
        <w:t>אם היא לא טובה, תפרקו אותה.</w:t>
      </w:r>
    </w:p>
    <w:p w14:paraId="4529C6D5" w14:textId="77777777" w:rsidR="00000000" w:rsidRDefault="004C51F7">
      <w:pPr>
        <w:pStyle w:val="a0"/>
        <w:rPr>
          <w:rFonts w:hint="cs"/>
          <w:rtl/>
        </w:rPr>
      </w:pPr>
    </w:p>
    <w:p w14:paraId="6EBDC5CC" w14:textId="77777777" w:rsidR="00000000" w:rsidRDefault="004C51F7">
      <w:pPr>
        <w:pStyle w:val="-"/>
        <w:rPr>
          <w:rtl/>
        </w:rPr>
      </w:pPr>
      <w:bookmarkStart w:id="491" w:name="FS000000475T30_12_2003_22_20_01C"/>
      <w:bookmarkEnd w:id="491"/>
      <w:r>
        <w:rPr>
          <w:rtl/>
        </w:rPr>
        <w:t>איוב קרא (הליכוד):</w:t>
      </w:r>
    </w:p>
    <w:p w14:paraId="015A1CF2" w14:textId="77777777" w:rsidR="00000000" w:rsidRDefault="004C51F7">
      <w:pPr>
        <w:pStyle w:val="a0"/>
        <w:rPr>
          <w:rtl/>
        </w:rPr>
      </w:pPr>
    </w:p>
    <w:p w14:paraId="791530E0" w14:textId="77777777" w:rsidR="00000000" w:rsidRDefault="004C51F7">
      <w:pPr>
        <w:pStyle w:val="a0"/>
        <w:rPr>
          <w:rFonts w:hint="cs"/>
          <w:rtl/>
        </w:rPr>
      </w:pPr>
      <w:r>
        <w:rPr>
          <w:rFonts w:hint="cs"/>
          <w:rtl/>
        </w:rPr>
        <w:t>מי שהגה אותה זה אנשים שהיום הם מצד ימין שלי, שמתווכחים כאילו שזה דבר לא טוב. אני לא יודע. כשאנחנו בממשלה - אנשים נגדנו - -</w:t>
      </w:r>
    </w:p>
    <w:p w14:paraId="3D00EDB9" w14:textId="77777777" w:rsidR="00000000" w:rsidRDefault="004C51F7">
      <w:pPr>
        <w:pStyle w:val="a0"/>
        <w:rPr>
          <w:rFonts w:hint="cs"/>
          <w:rtl/>
        </w:rPr>
      </w:pPr>
    </w:p>
    <w:p w14:paraId="67ACAA3F" w14:textId="77777777" w:rsidR="00000000" w:rsidRDefault="004C51F7">
      <w:pPr>
        <w:pStyle w:val="af0"/>
        <w:rPr>
          <w:rtl/>
        </w:rPr>
      </w:pPr>
      <w:r>
        <w:rPr>
          <w:rFonts w:hint="eastAsia"/>
          <w:rtl/>
        </w:rPr>
        <w:t>עבד</w:t>
      </w:r>
      <w:r>
        <w:rPr>
          <w:rtl/>
        </w:rPr>
        <w:t>-אלמאלכ דהאמשה (רע"ם):</w:t>
      </w:r>
    </w:p>
    <w:p w14:paraId="660C1D22" w14:textId="77777777" w:rsidR="00000000" w:rsidRDefault="004C51F7">
      <w:pPr>
        <w:pStyle w:val="a0"/>
        <w:rPr>
          <w:rFonts w:hint="cs"/>
          <w:rtl/>
        </w:rPr>
      </w:pPr>
    </w:p>
    <w:p w14:paraId="79C690EB" w14:textId="77777777" w:rsidR="00000000" w:rsidRDefault="004C51F7">
      <w:pPr>
        <w:pStyle w:val="a0"/>
        <w:rPr>
          <w:rFonts w:hint="cs"/>
          <w:rtl/>
        </w:rPr>
      </w:pPr>
      <w:r>
        <w:rPr>
          <w:rFonts w:hint="cs"/>
          <w:rtl/>
        </w:rPr>
        <w:t>מה שאתם עושים לא טוב.</w:t>
      </w:r>
    </w:p>
    <w:p w14:paraId="51B272F8" w14:textId="77777777" w:rsidR="00000000" w:rsidRDefault="004C51F7">
      <w:pPr>
        <w:pStyle w:val="a0"/>
        <w:rPr>
          <w:rFonts w:hint="cs"/>
          <w:rtl/>
        </w:rPr>
      </w:pPr>
    </w:p>
    <w:p w14:paraId="45F167A4" w14:textId="77777777" w:rsidR="00000000" w:rsidRDefault="004C51F7">
      <w:pPr>
        <w:pStyle w:val="af0"/>
        <w:rPr>
          <w:rtl/>
        </w:rPr>
      </w:pPr>
      <w:r>
        <w:rPr>
          <w:rFonts w:hint="eastAsia"/>
          <w:rtl/>
        </w:rPr>
        <w:t>אבשלו</w:t>
      </w:r>
      <w:r>
        <w:rPr>
          <w:rFonts w:hint="eastAsia"/>
          <w:rtl/>
        </w:rPr>
        <w:t>ם</w:t>
      </w:r>
      <w:r>
        <w:rPr>
          <w:rtl/>
        </w:rPr>
        <w:t xml:space="preserve"> וילן (מרצ):</w:t>
      </w:r>
    </w:p>
    <w:p w14:paraId="5921C65C" w14:textId="77777777" w:rsidR="00000000" w:rsidRDefault="004C51F7">
      <w:pPr>
        <w:pStyle w:val="a0"/>
        <w:rPr>
          <w:rFonts w:hint="cs"/>
          <w:rtl/>
        </w:rPr>
      </w:pPr>
    </w:p>
    <w:p w14:paraId="7FC391B5" w14:textId="77777777" w:rsidR="00000000" w:rsidRDefault="004C51F7">
      <w:pPr>
        <w:pStyle w:val="a0"/>
        <w:rPr>
          <w:rFonts w:hint="cs"/>
          <w:rtl/>
        </w:rPr>
      </w:pPr>
      <w:r>
        <w:rPr>
          <w:rFonts w:hint="cs"/>
          <w:rtl/>
        </w:rPr>
        <w:t>מערכת הביטחון - - - את הגדר.</w:t>
      </w:r>
    </w:p>
    <w:p w14:paraId="0CB9C83D" w14:textId="77777777" w:rsidR="00000000" w:rsidRDefault="004C51F7">
      <w:pPr>
        <w:pStyle w:val="a0"/>
        <w:rPr>
          <w:rFonts w:hint="cs"/>
          <w:rtl/>
        </w:rPr>
      </w:pPr>
    </w:p>
    <w:p w14:paraId="4E438CD3" w14:textId="77777777" w:rsidR="00000000" w:rsidRDefault="004C51F7">
      <w:pPr>
        <w:pStyle w:val="-"/>
        <w:rPr>
          <w:rtl/>
        </w:rPr>
      </w:pPr>
      <w:bookmarkStart w:id="492" w:name="FS000000475T30_12_2003_22_22_14C"/>
      <w:bookmarkEnd w:id="492"/>
      <w:r>
        <w:rPr>
          <w:rtl/>
        </w:rPr>
        <w:t>איוב קרא (הליכוד):</w:t>
      </w:r>
    </w:p>
    <w:p w14:paraId="107E4B21" w14:textId="77777777" w:rsidR="00000000" w:rsidRDefault="004C51F7">
      <w:pPr>
        <w:pStyle w:val="a0"/>
        <w:rPr>
          <w:rtl/>
        </w:rPr>
      </w:pPr>
    </w:p>
    <w:p w14:paraId="5814E79C" w14:textId="77777777" w:rsidR="00000000" w:rsidRDefault="004C51F7">
      <w:pPr>
        <w:pStyle w:val="a0"/>
        <w:rPr>
          <w:rtl/>
        </w:rPr>
      </w:pPr>
      <w:r>
        <w:rPr>
          <w:rFonts w:hint="cs"/>
          <w:rtl/>
        </w:rPr>
        <w:t>- - וכשאנחנו באופוזיציה - אנשים נגדנו, ולא חשוב איפה שאנחנו נהיה. זה דבר שצריך ללכת אתכם, דבר שחבל עליו. צריך ללכת עם דרך.</w:t>
      </w:r>
    </w:p>
    <w:p w14:paraId="35063579" w14:textId="77777777" w:rsidR="00000000" w:rsidRDefault="004C51F7">
      <w:pPr>
        <w:pStyle w:val="a0"/>
        <w:rPr>
          <w:rtl/>
        </w:rPr>
      </w:pPr>
    </w:p>
    <w:p w14:paraId="4A3E28B7" w14:textId="77777777" w:rsidR="00000000" w:rsidRDefault="004C51F7">
      <w:pPr>
        <w:pStyle w:val="a0"/>
        <w:rPr>
          <w:rFonts w:hint="cs"/>
          <w:rtl/>
        </w:rPr>
      </w:pPr>
      <w:r>
        <w:rPr>
          <w:rFonts w:hint="cs"/>
          <w:rtl/>
        </w:rPr>
        <w:t>אני רוצה לומר לכם, שבמציאות היום כל מי שבצד השני של הגדר צריך להבין</w:t>
      </w:r>
      <w:r>
        <w:rPr>
          <w:rFonts w:hint="cs"/>
          <w:rtl/>
        </w:rPr>
        <w:t xml:space="preserve"> שרואים בו אויב של מדינת ישראל. מה לעשות? זו המציאות. זה מה שהכתיבה לנו המציאות בעקבות הגדר הזאת. לצערי הרב, כך מסתכלים על זה, אף שהייתי רוצה שיהיו פתיחות ושלום. זה המצב ואלה הדברים. אנחנו לא באירופה. אנשים פה חושבים שהם נמצאים באירופה וכאילו אנחנו מנהלים </w:t>
      </w:r>
      <w:r>
        <w:rPr>
          <w:rFonts w:hint="cs"/>
          <w:rtl/>
        </w:rPr>
        <w:t>חיים אירופיים.</w:t>
      </w:r>
    </w:p>
    <w:p w14:paraId="4DACD271" w14:textId="77777777" w:rsidR="00000000" w:rsidRDefault="004C51F7">
      <w:pPr>
        <w:pStyle w:val="a0"/>
        <w:rPr>
          <w:rFonts w:hint="cs"/>
          <w:rtl/>
        </w:rPr>
      </w:pPr>
    </w:p>
    <w:p w14:paraId="7A120A58" w14:textId="77777777" w:rsidR="00000000" w:rsidRDefault="004C51F7">
      <w:pPr>
        <w:pStyle w:val="af0"/>
        <w:rPr>
          <w:rtl/>
        </w:rPr>
      </w:pPr>
      <w:r>
        <w:rPr>
          <w:rFonts w:hint="eastAsia"/>
          <w:rtl/>
        </w:rPr>
        <w:t>ואסל</w:t>
      </w:r>
      <w:r>
        <w:rPr>
          <w:rtl/>
        </w:rPr>
        <w:t xml:space="preserve"> טאהא (בל"ד):</w:t>
      </w:r>
    </w:p>
    <w:p w14:paraId="2123D53F" w14:textId="77777777" w:rsidR="00000000" w:rsidRDefault="004C51F7">
      <w:pPr>
        <w:pStyle w:val="a0"/>
        <w:rPr>
          <w:rFonts w:hint="cs"/>
          <w:rtl/>
        </w:rPr>
      </w:pPr>
    </w:p>
    <w:p w14:paraId="76B88E5A" w14:textId="77777777" w:rsidR="00000000" w:rsidRDefault="004C51F7">
      <w:pPr>
        <w:pStyle w:val="a0"/>
        <w:rPr>
          <w:rFonts w:hint="cs"/>
          <w:rtl/>
        </w:rPr>
      </w:pPr>
      <w:r>
        <w:rPr>
          <w:rFonts w:hint="cs"/>
          <w:rtl/>
        </w:rPr>
        <w:t>גם באירופה - - -</w:t>
      </w:r>
    </w:p>
    <w:p w14:paraId="213A02F1" w14:textId="77777777" w:rsidR="00000000" w:rsidRDefault="004C51F7">
      <w:pPr>
        <w:pStyle w:val="a0"/>
        <w:rPr>
          <w:rFonts w:hint="cs"/>
          <w:rtl/>
        </w:rPr>
      </w:pPr>
    </w:p>
    <w:p w14:paraId="498F8EEC" w14:textId="77777777" w:rsidR="00000000" w:rsidRDefault="004C51F7">
      <w:pPr>
        <w:pStyle w:val="-"/>
        <w:rPr>
          <w:rtl/>
        </w:rPr>
      </w:pPr>
      <w:bookmarkStart w:id="493" w:name="FS000000475T30_12_2003_22_24_03C"/>
      <w:bookmarkEnd w:id="493"/>
      <w:r>
        <w:rPr>
          <w:rtl/>
        </w:rPr>
        <w:t>איוב קרא (הליכוד):</w:t>
      </w:r>
    </w:p>
    <w:p w14:paraId="236AD67E" w14:textId="77777777" w:rsidR="00000000" w:rsidRDefault="004C51F7">
      <w:pPr>
        <w:pStyle w:val="a0"/>
        <w:rPr>
          <w:rtl/>
        </w:rPr>
      </w:pPr>
    </w:p>
    <w:p w14:paraId="54B362AF" w14:textId="77777777" w:rsidR="00000000" w:rsidRDefault="004C51F7">
      <w:pPr>
        <w:pStyle w:val="a0"/>
        <w:rPr>
          <w:rFonts w:hint="cs"/>
          <w:rtl/>
        </w:rPr>
      </w:pPr>
      <w:r>
        <w:rPr>
          <w:rFonts w:hint="cs"/>
          <w:rtl/>
        </w:rPr>
        <w:t>אנחנו נמצאים במזרח התיכון, ובמזרח התיכון צריך להתנהג כמו במזרח התיכון. אנחנו לא מנהלים משא-ומתן עם מלכת אנגליה. מי שחושב שהוא נמצא פה במשא-ומתן עם אירופים, לא יודע את כללי המשחק של המ</w:t>
      </w:r>
      <w:r>
        <w:rPr>
          <w:rFonts w:hint="cs"/>
          <w:rtl/>
        </w:rPr>
        <w:t>זרח התיכון. במזרח התיכון צריך להיות חזק כדי לשרוד, ואין מה לעשות.</w:t>
      </w:r>
    </w:p>
    <w:p w14:paraId="00DDB549" w14:textId="77777777" w:rsidR="00000000" w:rsidRDefault="004C51F7">
      <w:pPr>
        <w:pStyle w:val="a0"/>
        <w:rPr>
          <w:rFonts w:hint="cs"/>
          <w:rtl/>
        </w:rPr>
      </w:pPr>
    </w:p>
    <w:p w14:paraId="54805F99" w14:textId="77777777" w:rsidR="00000000" w:rsidRDefault="004C51F7">
      <w:pPr>
        <w:pStyle w:val="a0"/>
        <w:rPr>
          <w:rFonts w:hint="cs"/>
          <w:rtl/>
        </w:rPr>
      </w:pPr>
      <w:bookmarkStart w:id="494" w:name="FS000000475T30_12_2003_22_01_20"/>
      <w:bookmarkEnd w:id="494"/>
      <w:r>
        <w:rPr>
          <w:rFonts w:hint="cs"/>
          <w:rtl/>
        </w:rPr>
        <w:t>ועם כל הכבוד לדמוקרטיה ולבית הזה, אני רוצה קודם כול שתהיה מדינה, ורק אחר כך דמוקרטיה, ואם זה היה תלוי בי, הייתי סוגר את הפרלמנט הזה, נותן גושפנקה לראש הממשלה שינהל את העניינים איך שהוא רוצה</w:t>
      </w:r>
      <w:r>
        <w:rPr>
          <w:rFonts w:hint="cs"/>
          <w:rtl/>
        </w:rPr>
        <w:t xml:space="preserve">, ולא צריך, לא אני ולא אף אחד יהיה בבית הזה לתקופה מסוימת עד שייפתרו כל הבעיות. זה היה הכי טוב, במקום ללכת לאנרכיה, ללכת למצב שאנחנו לא יודעים אם זה דמוקרטיה או לא דמוקרטיה. </w:t>
      </w:r>
    </w:p>
    <w:p w14:paraId="5BE0659F" w14:textId="77777777" w:rsidR="00000000" w:rsidRDefault="004C51F7">
      <w:pPr>
        <w:pStyle w:val="a0"/>
        <w:rPr>
          <w:rFonts w:hint="cs"/>
          <w:rtl/>
        </w:rPr>
      </w:pPr>
    </w:p>
    <w:p w14:paraId="4AA75F6D" w14:textId="77777777" w:rsidR="00000000" w:rsidRDefault="004C51F7">
      <w:pPr>
        <w:pStyle w:val="af0"/>
        <w:rPr>
          <w:rtl/>
        </w:rPr>
      </w:pPr>
      <w:r>
        <w:rPr>
          <w:rFonts w:hint="eastAsia"/>
          <w:rtl/>
        </w:rPr>
        <w:t>ג</w:t>
      </w:r>
      <w:r>
        <w:rPr>
          <w:rtl/>
        </w:rPr>
        <w:t>'מאל זחאלקה (בל"ד):</w:t>
      </w:r>
    </w:p>
    <w:p w14:paraId="1204AA33" w14:textId="77777777" w:rsidR="00000000" w:rsidRDefault="004C51F7">
      <w:pPr>
        <w:pStyle w:val="a0"/>
        <w:rPr>
          <w:rFonts w:hint="cs"/>
          <w:rtl/>
        </w:rPr>
      </w:pPr>
    </w:p>
    <w:p w14:paraId="58021296" w14:textId="77777777" w:rsidR="00000000" w:rsidRDefault="004C51F7">
      <w:pPr>
        <w:pStyle w:val="a0"/>
        <w:rPr>
          <w:rFonts w:hint="cs"/>
          <w:rtl/>
        </w:rPr>
      </w:pPr>
      <w:r>
        <w:rPr>
          <w:rFonts w:hint="cs"/>
          <w:rtl/>
        </w:rPr>
        <w:t xml:space="preserve">תציע הצעה טרומית. </w:t>
      </w:r>
    </w:p>
    <w:p w14:paraId="628FD6D6" w14:textId="77777777" w:rsidR="00000000" w:rsidRDefault="004C51F7">
      <w:pPr>
        <w:pStyle w:val="a0"/>
        <w:rPr>
          <w:rFonts w:hint="cs"/>
          <w:rtl/>
        </w:rPr>
      </w:pPr>
    </w:p>
    <w:p w14:paraId="4331C17C" w14:textId="77777777" w:rsidR="00000000" w:rsidRDefault="004C51F7">
      <w:pPr>
        <w:pStyle w:val="af0"/>
        <w:rPr>
          <w:rtl/>
        </w:rPr>
      </w:pPr>
      <w:r>
        <w:rPr>
          <w:rFonts w:hint="eastAsia"/>
          <w:rtl/>
        </w:rPr>
        <w:t>קריאות</w:t>
      </w:r>
      <w:r>
        <w:rPr>
          <w:rtl/>
        </w:rPr>
        <w:t>:</w:t>
      </w:r>
    </w:p>
    <w:p w14:paraId="66D8818B" w14:textId="77777777" w:rsidR="00000000" w:rsidRDefault="004C51F7">
      <w:pPr>
        <w:pStyle w:val="a0"/>
        <w:rPr>
          <w:rFonts w:hint="cs"/>
          <w:rtl/>
        </w:rPr>
      </w:pPr>
    </w:p>
    <w:p w14:paraId="1AEEA6FC" w14:textId="77777777" w:rsidR="00000000" w:rsidRDefault="004C51F7">
      <w:pPr>
        <w:pStyle w:val="a0"/>
        <w:rPr>
          <w:rFonts w:hint="cs"/>
          <w:rtl/>
        </w:rPr>
      </w:pPr>
      <w:r>
        <w:rPr>
          <w:rFonts w:hint="cs"/>
          <w:rtl/>
        </w:rPr>
        <w:t>- - -</w:t>
      </w:r>
    </w:p>
    <w:p w14:paraId="5088E431" w14:textId="77777777" w:rsidR="00000000" w:rsidRDefault="004C51F7">
      <w:pPr>
        <w:pStyle w:val="a0"/>
        <w:rPr>
          <w:rFonts w:hint="cs"/>
          <w:rtl/>
        </w:rPr>
      </w:pPr>
    </w:p>
    <w:p w14:paraId="2EA7130E" w14:textId="77777777" w:rsidR="00000000" w:rsidRDefault="004C51F7">
      <w:pPr>
        <w:pStyle w:val="af0"/>
        <w:rPr>
          <w:rtl/>
        </w:rPr>
      </w:pPr>
      <w:r>
        <w:rPr>
          <w:rFonts w:hint="eastAsia"/>
          <w:rtl/>
        </w:rPr>
        <w:t>אורי</w:t>
      </w:r>
      <w:r>
        <w:rPr>
          <w:rtl/>
        </w:rPr>
        <w:t xml:space="preserve"> יהודה אריאל (האיח</w:t>
      </w:r>
      <w:r>
        <w:rPr>
          <w:rtl/>
        </w:rPr>
        <w:t>וד הלאומי - ישראל ביתנו):</w:t>
      </w:r>
    </w:p>
    <w:p w14:paraId="5A92BF19" w14:textId="77777777" w:rsidR="00000000" w:rsidRDefault="004C51F7">
      <w:pPr>
        <w:pStyle w:val="a0"/>
        <w:rPr>
          <w:rFonts w:hint="cs"/>
          <w:rtl/>
        </w:rPr>
      </w:pPr>
    </w:p>
    <w:p w14:paraId="4ABA1911" w14:textId="77777777" w:rsidR="00000000" w:rsidRDefault="004C51F7">
      <w:pPr>
        <w:pStyle w:val="a0"/>
        <w:rPr>
          <w:rFonts w:hint="cs"/>
          <w:rtl/>
        </w:rPr>
      </w:pPr>
      <w:r>
        <w:rPr>
          <w:rFonts w:hint="cs"/>
          <w:rtl/>
        </w:rPr>
        <w:t xml:space="preserve">אדוני יביא את זה כהצעת החלטה. </w:t>
      </w:r>
    </w:p>
    <w:p w14:paraId="60608C19" w14:textId="77777777" w:rsidR="00000000" w:rsidRDefault="004C51F7">
      <w:pPr>
        <w:pStyle w:val="a0"/>
        <w:rPr>
          <w:rFonts w:hint="cs"/>
          <w:rtl/>
        </w:rPr>
      </w:pPr>
    </w:p>
    <w:p w14:paraId="72EB7CA3" w14:textId="77777777" w:rsidR="00000000" w:rsidRDefault="004C51F7">
      <w:pPr>
        <w:pStyle w:val="-"/>
        <w:rPr>
          <w:rtl/>
        </w:rPr>
      </w:pPr>
      <w:bookmarkStart w:id="495" w:name="FS000000475T30_12_2003_22_01_36C"/>
      <w:bookmarkEnd w:id="495"/>
      <w:r>
        <w:rPr>
          <w:rtl/>
        </w:rPr>
        <w:t>איוב קרא (הליכוד):</w:t>
      </w:r>
    </w:p>
    <w:p w14:paraId="4F196616" w14:textId="77777777" w:rsidR="00000000" w:rsidRDefault="004C51F7">
      <w:pPr>
        <w:pStyle w:val="a0"/>
        <w:rPr>
          <w:rtl/>
        </w:rPr>
      </w:pPr>
    </w:p>
    <w:p w14:paraId="1C6E30FD" w14:textId="77777777" w:rsidR="00000000" w:rsidRDefault="004C51F7">
      <w:pPr>
        <w:pStyle w:val="a0"/>
        <w:rPr>
          <w:rFonts w:hint="cs"/>
          <w:rtl/>
        </w:rPr>
      </w:pPr>
      <w:r>
        <w:rPr>
          <w:rFonts w:hint="cs"/>
          <w:rtl/>
        </w:rPr>
        <w:t xml:space="preserve">אני מוכן לוותר על כיסאי בכנסת, אם מחר בבוקר אף אחד לא יהיה פה וייתן סמכות לראש הממשלה שיעשה מה שטוב למדינת ישראל כדי לעשות ביטחון ושלום. אלה שני דברים שחסרים לי, וכמובן </w:t>
      </w:r>
      <w:r>
        <w:rPr>
          <w:rtl/>
        </w:rPr>
        <w:t>–</w:t>
      </w:r>
      <w:r>
        <w:rPr>
          <w:rFonts w:hint="cs"/>
          <w:rtl/>
        </w:rPr>
        <w:t xml:space="preserve"> כלכלה </w:t>
      </w:r>
      <w:r>
        <w:rPr>
          <w:rFonts w:hint="cs"/>
          <w:rtl/>
        </w:rPr>
        <w:t xml:space="preserve">נכונה. </w:t>
      </w:r>
    </w:p>
    <w:p w14:paraId="4A5A08F7" w14:textId="77777777" w:rsidR="00000000" w:rsidRDefault="004C51F7">
      <w:pPr>
        <w:pStyle w:val="a0"/>
        <w:rPr>
          <w:rFonts w:hint="cs"/>
          <w:rtl/>
        </w:rPr>
      </w:pPr>
    </w:p>
    <w:p w14:paraId="7B16C843" w14:textId="77777777" w:rsidR="00000000" w:rsidRDefault="004C51F7">
      <w:pPr>
        <w:pStyle w:val="af0"/>
        <w:rPr>
          <w:rtl/>
        </w:rPr>
      </w:pPr>
      <w:r>
        <w:rPr>
          <w:rFonts w:hint="eastAsia"/>
          <w:rtl/>
        </w:rPr>
        <w:t>קריאות</w:t>
      </w:r>
      <w:r>
        <w:rPr>
          <w:rtl/>
        </w:rPr>
        <w:t>:</w:t>
      </w:r>
    </w:p>
    <w:p w14:paraId="340DBF0E" w14:textId="77777777" w:rsidR="00000000" w:rsidRDefault="004C51F7">
      <w:pPr>
        <w:pStyle w:val="a0"/>
        <w:rPr>
          <w:rFonts w:hint="cs"/>
          <w:rtl/>
        </w:rPr>
      </w:pPr>
    </w:p>
    <w:p w14:paraId="0E675AB9" w14:textId="77777777" w:rsidR="00000000" w:rsidRDefault="004C51F7">
      <w:pPr>
        <w:pStyle w:val="a0"/>
        <w:rPr>
          <w:rFonts w:hint="cs"/>
          <w:rtl/>
        </w:rPr>
      </w:pPr>
      <w:r>
        <w:rPr>
          <w:rFonts w:hint="cs"/>
          <w:rtl/>
        </w:rPr>
        <w:t>- - -</w:t>
      </w:r>
    </w:p>
    <w:p w14:paraId="2E102E7E" w14:textId="77777777" w:rsidR="00000000" w:rsidRDefault="004C51F7">
      <w:pPr>
        <w:pStyle w:val="a0"/>
        <w:rPr>
          <w:rFonts w:hint="cs"/>
          <w:rtl/>
        </w:rPr>
      </w:pPr>
    </w:p>
    <w:p w14:paraId="3DD475F5" w14:textId="77777777" w:rsidR="00000000" w:rsidRDefault="004C51F7">
      <w:pPr>
        <w:pStyle w:val="af0"/>
        <w:rPr>
          <w:rtl/>
        </w:rPr>
      </w:pPr>
      <w:r>
        <w:rPr>
          <w:rFonts w:hint="eastAsia"/>
          <w:rtl/>
        </w:rPr>
        <w:t>איתן</w:t>
      </w:r>
      <w:r>
        <w:rPr>
          <w:rtl/>
        </w:rPr>
        <w:t xml:space="preserve"> כבל (העבודה-מימד):</w:t>
      </w:r>
    </w:p>
    <w:p w14:paraId="1ABE1E35" w14:textId="77777777" w:rsidR="00000000" w:rsidRDefault="004C51F7">
      <w:pPr>
        <w:pStyle w:val="a0"/>
        <w:rPr>
          <w:rFonts w:hint="cs"/>
          <w:rtl/>
        </w:rPr>
      </w:pPr>
    </w:p>
    <w:p w14:paraId="0A99A7CE" w14:textId="77777777" w:rsidR="00000000" w:rsidRDefault="004C51F7">
      <w:pPr>
        <w:pStyle w:val="a0"/>
        <w:rPr>
          <w:rFonts w:hint="cs"/>
          <w:rtl/>
        </w:rPr>
      </w:pPr>
      <w:r>
        <w:rPr>
          <w:rFonts w:hint="cs"/>
          <w:rtl/>
        </w:rPr>
        <w:t xml:space="preserve">איוב, זה בגלל השעה? </w:t>
      </w:r>
    </w:p>
    <w:p w14:paraId="43C7476D" w14:textId="77777777" w:rsidR="00000000" w:rsidRDefault="004C51F7">
      <w:pPr>
        <w:pStyle w:val="a0"/>
        <w:rPr>
          <w:rFonts w:hint="cs"/>
          <w:rtl/>
        </w:rPr>
      </w:pPr>
    </w:p>
    <w:p w14:paraId="4F0C0646" w14:textId="77777777" w:rsidR="00000000" w:rsidRDefault="004C51F7">
      <w:pPr>
        <w:pStyle w:val="af0"/>
        <w:rPr>
          <w:rtl/>
        </w:rPr>
      </w:pPr>
      <w:r>
        <w:rPr>
          <w:rFonts w:hint="eastAsia"/>
          <w:rtl/>
        </w:rPr>
        <w:t>קריאה</w:t>
      </w:r>
      <w:r>
        <w:rPr>
          <w:rtl/>
        </w:rPr>
        <w:t>:</w:t>
      </w:r>
    </w:p>
    <w:p w14:paraId="1B5997EE" w14:textId="77777777" w:rsidR="00000000" w:rsidRDefault="004C51F7">
      <w:pPr>
        <w:pStyle w:val="a0"/>
        <w:rPr>
          <w:rFonts w:hint="cs"/>
          <w:rtl/>
        </w:rPr>
      </w:pPr>
    </w:p>
    <w:p w14:paraId="57263989" w14:textId="77777777" w:rsidR="00000000" w:rsidRDefault="004C51F7">
      <w:pPr>
        <w:pStyle w:val="a0"/>
        <w:rPr>
          <w:rFonts w:hint="cs"/>
          <w:rtl/>
        </w:rPr>
      </w:pPr>
      <w:r>
        <w:rPr>
          <w:rFonts w:hint="cs"/>
          <w:rtl/>
        </w:rPr>
        <w:t xml:space="preserve">זו עמדת הליכוד? </w:t>
      </w:r>
    </w:p>
    <w:p w14:paraId="707A1FD2" w14:textId="77777777" w:rsidR="00000000" w:rsidRDefault="004C51F7">
      <w:pPr>
        <w:pStyle w:val="a0"/>
        <w:rPr>
          <w:rFonts w:hint="cs"/>
          <w:rtl/>
        </w:rPr>
      </w:pPr>
    </w:p>
    <w:p w14:paraId="1823C070" w14:textId="77777777" w:rsidR="00000000" w:rsidRDefault="004C51F7">
      <w:pPr>
        <w:pStyle w:val="-"/>
        <w:rPr>
          <w:rtl/>
        </w:rPr>
      </w:pPr>
      <w:bookmarkStart w:id="496" w:name="FS000000475T30_12_2003_22_02_51C"/>
      <w:bookmarkEnd w:id="496"/>
      <w:r>
        <w:rPr>
          <w:rtl/>
        </w:rPr>
        <w:t>איוב קרא (הליכוד):</w:t>
      </w:r>
    </w:p>
    <w:p w14:paraId="2E9A59FC" w14:textId="77777777" w:rsidR="00000000" w:rsidRDefault="004C51F7">
      <w:pPr>
        <w:pStyle w:val="a0"/>
        <w:rPr>
          <w:rtl/>
        </w:rPr>
      </w:pPr>
    </w:p>
    <w:p w14:paraId="727AF575" w14:textId="77777777" w:rsidR="00000000" w:rsidRDefault="004C51F7">
      <w:pPr>
        <w:pStyle w:val="a0"/>
        <w:rPr>
          <w:rFonts w:hint="cs"/>
          <w:rtl/>
        </w:rPr>
      </w:pPr>
      <w:r>
        <w:rPr>
          <w:rFonts w:hint="cs"/>
          <w:rtl/>
        </w:rPr>
        <w:t>לא. זו עמדה אישית שלי, ולא עמדת הליכוד. אני יכול לומר לכם. הרי במציאות, כמו שהדברים מתנהלים, צריך לזכור שהדבר הזה לא יכול להימשך. הדמוקרטי</w:t>
      </w:r>
      <w:r>
        <w:rPr>
          <w:rFonts w:hint="cs"/>
          <w:rtl/>
        </w:rPr>
        <w:t xml:space="preserve">ה גוברת על המדינה, על החוק ועל הסדר. מה זה שאנשים באים ורוצים לפגוע בנכס של המדינה, מה זה הדבר הזה? איפה נשמע דבר כזה? </w:t>
      </w:r>
    </w:p>
    <w:p w14:paraId="72276C55" w14:textId="77777777" w:rsidR="00000000" w:rsidRDefault="004C51F7">
      <w:pPr>
        <w:pStyle w:val="a0"/>
        <w:rPr>
          <w:rFonts w:hint="cs"/>
          <w:rtl/>
        </w:rPr>
      </w:pPr>
    </w:p>
    <w:p w14:paraId="6D73E932" w14:textId="77777777" w:rsidR="00000000" w:rsidRDefault="004C51F7">
      <w:pPr>
        <w:pStyle w:val="af0"/>
        <w:rPr>
          <w:rtl/>
        </w:rPr>
      </w:pPr>
      <w:r>
        <w:rPr>
          <w:rtl/>
        </w:rPr>
        <w:t>יולי תמיר (העבודה-מימד):</w:t>
      </w:r>
    </w:p>
    <w:p w14:paraId="12C607CC" w14:textId="77777777" w:rsidR="00000000" w:rsidRDefault="004C51F7">
      <w:pPr>
        <w:pStyle w:val="a0"/>
        <w:rPr>
          <w:rtl/>
        </w:rPr>
      </w:pPr>
    </w:p>
    <w:p w14:paraId="5225CE7D" w14:textId="77777777" w:rsidR="00000000" w:rsidRDefault="004C51F7">
      <w:pPr>
        <w:pStyle w:val="a0"/>
      </w:pPr>
      <w:r>
        <w:rPr>
          <w:rFonts w:hint="cs"/>
          <w:rtl/>
        </w:rPr>
        <w:t xml:space="preserve">בהתנחלויות כל יום נשמע דבר כזה. </w:t>
      </w:r>
      <w:r>
        <w:rPr>
          <w:rtl/>
        </w:rPr>
        <w:t xml:space="preserve"> </w:t>
      </w:r>
    </w:p>
    <w:p w14:paraId="0F6F5FCA" w14:textId="77777777" w:rsidR="00000000" w:rsidRDefault="004C51F7">
      <w:pPr>
        <w:pStyle w:val="a0"/>
        <w:rPr>
          <w:rFonts w:hint="cs"/>
          <w:rtl/>
        </w:rPr>
      </w:pPr>
    </w:p>
    <w:p w14:paraId="3EBA7BB6" w14:textId="77777777" w:rsidR="00000000" w:rsidRDefault="004C51F7">
      <w:pPr>
        <w:pStyle w:val="-"/>
        <w:rPr>
          <w:rtl/>
        </w:rPr>
      </w:pPr>
      <w:bookmarkStart w:id="497" w:name="FS000000475T30_12_2003_22_04_36C"/>
      <w:bookmarkEnd w:id="497"/>
      <w:r>
        <w:rPr>
          <w:rtl/>
        </w:rPr>
        <w:t>איוב קרא (הליכוד):</w:t>
      </w:r>
    </w:p>
    <w:p w14:paraId="1328B8DB" w14:textId="77777777" w:rsidR="00000000" w:rsidRDefault="004C51F7">
      <w:pPr>
        <w:pStyle w:val="a0"/>
        <w:rPr>
          <w:rtl/>
        </w:rPr>
      </w:pPr>
    </w:p>
    <w:p w14:paraId="1C4864D4" w14:textId="77777777" w:rsidR="00000000" w:rsidRDefault="004C51F7">
      <w:pPr>
        <w:pStyle w:val="a0"/>
        <w:rPr>
          <w:rFonts w:hint="cs"/>
          <w:rtl/>
        </w:rPr>
      </w:pPr>
      <w:r>
        <w:rPr>
          <w:rFonts w:hint="cs"/>
          <w:rtl/>
        </w:rPr>
        <w:t>אני אומר לך, אדוני: זו בושה וחרפה. צריך להעמיד אותם לד</w:t>
      </w:r>
      <w:r>
        <w:rPr>
          <w:rFonts w:hint="cs"/>
          <w:rtl/>
        </w:rPr>
        <w:t>ין. אסור לעבור לסדר-היום ואסור להיות נאיבים וצריך להפסיק לשחק את הדמוקרטיה. אנ</w:t>
      </w:r>
      <w:r>
        <w:rPr>
          <w:rFonts w:hint="eastAsia"/>
          <w:rtl/>
        </w:rPr>
        <w:t>חנו</w:t>
      </w:r>
      <w:r>
        <w:rPr>
          <w:rtl/>
        </w:rPr>
        <w:t xml:space="preserve"> לא רוצים דמוקרטיה </w:t>
      </w:r>
      <w:r>
        <w:rPr>
          <w:rFonts w:hint="cs"/>
          <w:rtl/>
        </w:rPr>
        <w:t xml:space="preserve">כזאת; רוצים ועדת חקירה שתמצה את האמת, שתביא את האמת, ואז, אולי, תבוא הבשורה הטובה. </w:t>
      </w:r>
    </w:p>
    <w:p w14:paraId="2050E67E" w14:textId="77777777" w:rsidR="00000000" w:rsidRDefault="004C51F7">
      <w:pPr>
        <w:pStyle w:val="a0"/>
        <w:rPr>
          <w:rFonts w:hint="cs"/>
          <w:rtl/>
        </w:rPr>
      </w:pPr>
    </w:p>
    <w:p w14:paraId="5AA74291" w14:textId="77777777" w:rsidR="00000000" w:rsidRDefault="004C51F7">
      <w:pPr>
        <w:pStyle w:val="af1"/>
        <w:rPr>
          <w:rtl/>
        </w:rPr>
      </w:pPr>
      <w:r>
        <w:rPr>
          <w:rtl/>
        </w:rPr>
        <w:t>היו"ר יולי-יואל אדלשטיין:</w:t>
      </w:r>
    </w:p>
    <w:p w14:paraId="5DB1A9DD" w14:textId="77777777" w:rsidR="00000000" w:rsidRDefault="004C51F7">
      <w:pPr>
        <w:pStyle w:val="a0"/>
        <w:rPr>
          <w:rtl/>
        </w:rPr>
      </w:pPr>
    </w:p>
    <w:p w14:paraId="03CE606D" w14:textId="77777777" w:rsidR="00000000" w:rsidRDefault="004C51F7">
      <w:pPr>
        <w:pStyle w:val="a0"/>
        <w:rPr>
          <w:rFonts w:hint="cs"/>
          <w:rtl/>
        </w:rPr>
      </w:pPr>
      <w:r>
        <w:rPr>
          <w:rFonts w:hint="cs"/>
          <w:rtl/>
        </w:rPr>
        <w:t xml:space="preserve">תודה רבה, חבר הכנסת איוב קרא. </w:t>
      </w:r>
    </w:p>
    <w:p w14:paraId="1F55E09C" w14:textId="77777777" w:rsidR="00000000" w:rsidRDefault="004C51F7">
      <w:pPr>
        <w:pStyle w:val="a0"/>
        <w:rPr>
          <w:rFonts w:hint="cs"/>
          <w:rtl/>
        </w:rPr>
      </w:pPr>
    </w:p>
    <w:p w14:paraId="3C967E30" w14:textId="77777777" w:rsidR="00000000" w:rsidRDefault="004C51F7">
      <w:pPr>
        <w:pStyle w:val="af0"/>
        <w:rPr>
          <w:rtl/>
        </w:rPr>
      </w:pPr>
      <w:r>
        <w:rPr>
          <w:rFonts w:hint="eastAsia"/>
          <w:rtl/>
        </w:rPr>
        <w:t>קריאות</w:t>
      </w:r>
      <w:r>
        <w:rPr>
          <w:rtl/>
        </w:rPr>
        <w:t>:</w:t>
      </w:r>
    </w:p>
    <w:p w14:paraId="7473D625" w14:textId="77777777" w:rsidR="00000000" w:rsidRDefault="004C51F7">
      <w:pPr>
        <w:pStyle w:val="a0"/>
        <w:rPr>
          <w:rFonts w:hint="cs"/>
          <w:rtl/>
        </w:rPr>
      </w:pPr>
    </w:p>
    <w:p w14:paraId="1AEB3A10" w14:textId="77777777" w:rsidR="00000000" w:rsidRDefault="004C51F7">
      <w:pPr>
        <w:pStyle w:val="a0"/>
        <w:rPr>
          <w:rFonts w:hint="cs"/>
          <w:rtl/>
        </w:rPr>
      </w:pPr>
      <w:r>
        <w:rPr>
          <w:rFonts w:hint="cs"/>
          <w:rtl/>
        </w:rPr>
        <w:t>- -</w:t>
      </w:r>
      <w:r>
        <w:rPr>
          <w:rFonts w:hint="cs"/>
          <w:rtl/>
        </w:rPr>
        <w:t xml:space="preserve"> -</w:t>
      </w:r>
    </w:p>
    <w:p w14:paraId="4D1F2B96" w14:textId="77777777" w:rsidR="00000000" w:rsidRDefault="004C51F7">
      <w:pPr>
        <w:pStyle w:val="a0"/>
        <w:rPr>
          <w:rFonts w:hint="cs"/>
          <w:rtl/>
        </w:rPr>
      </w:pPr>
    </w:p>
    <w:p w14:paraId="3FD8070A" w14:textId="77777777" w:rsidR="00000000" w:rsidRDefault="004C51F7">
      <w:pPr>
        <w:pStyle w:val="af0"/>
        <w:rPr>
          <w:rtl/>
        </w:rPr>
      </w:pPr>
      <w:r>
        <w:rPr>
          <w:rFonts w:hint="eastAsia"/>
          <w:rtl/>
        </w:rPr>
        <w:t>עסאם</w:t>
      </w:r>
      <w:r>
        <w:rPr>
          <w:rtl/>
        </w:rPr>
        <w:t xml:space="preserve"> מח'ול (חד"ש-תע"ל):</w:t>
      </w:r>
    </w:p>
    <w:p w14:paraId="5D92D389" w14:textId="77777777" w:rsidR="00000000" w:rsidRDefault="004C51F7">
      <w:pPr>
        <w:pStyle w:val="a0"/>
        <w:rPr>
          <w:rFonts w:hint="cs"/>
          <w:rtl/>
        </w:rPr>
      </w:pPr>
    </w:p>
    <w:p w14:paraId="64CA24DB" w14:textId="77777777" w:rsidR="00000000" w:rsidRDefault="004C51F7">
      <w:pPr>
        <w:pStyle w:val="a0"/>
        <w:rPr>
          <w:rFonts w:hint="cs"/>
          <w:rtl/>
        </w:rPr>
      </w:pPr>
      <w:r>
        <w:rPr>
          <w:rFonts w:hint="eastAsia"/>
          <w:rtl/>
        </w:rPr>
        <w:t>הוא</w:t>
      </w:r>
      <w:r>
        <w:rPr>
          <w:rtl/>
        </w:rPr>
        <w:t xml:space="preserve"> - - </w:t>
      </w:r>
      <w:r>
        <w:rPr>
          <w:rFonts w:hint="cs"/>
          <w:rtl/>
        </w:rPr>
        <w:t xml:space="preserve">- </w:t>
      </w:r>
      <w:r>
        <w:rPr>
          <w:rtl/>
        </w:rPr>
        <w:t xml:space="preserve">של הקואליציה </w:t>
      </w:r>
      <w:r>
        <w:rPr>
          <w:rFonts w:hint="cs"/>
          <w:rtl/>
        </w:rPr>
        <w:t xml:space="preserve">שלכם. </w:t>
      </w:r>
      <w:r>
        <w:rPr>
          <w:rtl/>
        </w:rPr>
        <w:t xml:space="preserve"> </w:t>
      </w:r>
      <w:r>
        <w:rPr>
          <w:rFonts w:hint="eastAsia"/>
          <w:rtl/>
        </w:rPr>
        <w:t>סחתיין</w:t>
      </w:r>
      <w:r>
        <w:rPr>
          <w:rtl/>
        </w:rPr>
        <w:t xml:space="preserve">. </w:t>
      </w:r>
    </w:p>
    <w:p w14:paraId="39F4C997" w14:textId="77777777" w:rsidR="00000000" w:rsidRDefault="004C51F7">
      <w:pPr>
        <w:pStyle w:val="a0"/>
        <w:rPr>
          <w:rFonts w:hint="cs"/>
          <w:rtl/>
        </w:rPr>
      </w:pPr>
    </w:p>
    <w:p w14:paraId="7EE66C22" w14:textId="77777777" w:rsidR="00000000" w:rsidRDefault="004C51F7">
      <w:pPr>
        <w:pStyle w:val="af1"/>
        <w:rPr>
          <w:rtl/>
        </w:rPr>
      </w:pPr>
      <w:r>
        <w:rPr>
          <w:rtl/>
        </w:rPr>
        <w:t>היו"ר יולי-יואל אדלשטיין:</w:t>
      </w:r>
    </w:p>
    <w:p w14:paraId="68CF6316" w14:textId="77777777" w:rsidR="00000000" w:rsidRDefault="004C51F7">
      <w:pPr>
        <w:pStyle w:val="a0"/>
        <w:rPr>
          <w:rtl/>
        </w:rPr>
      </w:pPr>
    </w:p>
    <w:p w14:paraId="7719443E" w14:textId="77777777" w:rsidR="00000000" w:rsidRDefault="004C51F7">
      <w:pPr>
        <w:pStyle w:val="a0"/>
        <w:rPr>
          <w:rFonts w:hint="cs"/>
          <w:rtl/>
        </w:rPr>
      </w:pPr>
      <w:r>
        <w:rPr>
          <w:rFonts w:hint="cs"/>
          <w:rtl/>
        </w:rPr>
        <w:t xml:space="preserve">חבר הכנסת אורי יהודה אריאל, בבקשה. אחריו </w:t>
      </w:r>
      <w:r>
        <w:rPr>
          <w:rtl/>
        </w:rPr>
        <w:t>–</w:t>
      </w:r>
      <w:r>
        <w:rPr>
          <w:rFonts w:hint="cs"/>
          <w:rtl/>
        </w:rPr>
        <w:t xml:space="preserve"> חבר הכנסת אברהם רביץ. </w:t>
      </w:r>
    </w:p>
    <w:p w14:paraId="1F5BE507" w14:textId="77777777" w:rsidR="00000000" w:rsidRDefault="004C51F7">
      <w:pPr>
        <w:pStyle w:val="a0"/>
        <w:rPr>
          <w:rFonts w:hint="cs"/>
          <w:rtl/>
        </w:rPr>
      </w:pPr>
    </w:p>
    <w:p w14:paraId="236E039A" w14:textId="77777777" w:rsidR="00000000" w:rsidRDefault="004C51F7">
      <w:pPr>
        <w:pStyle w:val="a"/>
        <w:rPr>
          <w:rtl/>
        </w:rPr>
      </w:pPr>
      <w:bookmarkStart w:id="498" w:name="FS000000713T30_12_2003_22_07_05"/>
      <w:bookmarkStart w:id="499" w:name="_Toc63488494"/>
      <w:bookmarkEnd w:id="498"/>
      <w:r>
        <w:rPr>
          <w:rtl/>
        </w:rPr>
        <w:t>אורי יהודה אריאל (האיחוד הלאומי - ישראל ביתנו):</w:t>
      </w:r>
      <w:bookmarkEnd w:id="499"/>
    </w:p>
    <w:p w14:paraId="4E8CFE6A" w14:textId="77777777" w:rsidR="00000000" w:rsidRDefault="004C51F7">
      <w:pPr>
        <w:pStyle w:val="a0"/>
        <w:rPr>
          <w:rtl/>
        </w:rPr>
      </w:pPr>
    </w:p>
    <w:p w14:paraId="12090FB0" w14:textId="77777777" w:rsidR="00000000" w:rsidRDefault="004C51F7">
      <w:pPr>
        <w:pStyle w:val="a0"/>
        <w:rPr>
          <w:rtl/>
        </w:rPr>
      </w:pPr>
      <w:r>
        <w:rPr>
          <w:rFonts w:hint="cs"/>
          <w:rtl/>
        </w:rPr>
        <w:t>א</w:t>
      </w:r>
      <w:r>
        <w:rPr>
          <w:rFonts w:hint="eastAsia"/>
          <w:rtl/>
        </w:rPr>
        <w:t>דוני</w:t>
      </w:r>
      <w:r>
        <w:rPr>
          <w:rtl/>
        </w:rPr>
        <w:t xml:space="preserve"> היושב</w:t>
      </w:r>
      <w:r>
        <w:rPr>
          <w:rFonts w:hint="cs"/>
          <w:rtl/>
        </w:rPr>
        <w:t>-</w:t>
      </w:r>
      <w:r>
        <w:rPr>
          <w:rtl/>
        </w:rPr>
        <w:t>ראש</w:t>
      </w:r>
      <w:r>
        <w:rPr>
          <w:rFonts w:hint="cs"/>
          <w:rtl/>
        </w:rPr>
        <w:t>,</w:t>
      </w:r>
      <w:r>
        <w:rPr>
          <w:rtl/>
        </w:rPr>
        <w:t xml:space="preserve"> חברי ח</w:t>
      </w:r>
      <w:r>
        <w:rPr>
          <w:rFonts w:hint="cs"/>
          <w:rtl/>
        </w:rPr>
        <w:t>ב</w:t>
      </w:r>
      <w:r>
        <w:rPr>
          <w:rtl/>
        </w:rPr>
        <w:t>רי הכ</w:t>
      </w:r>
      <w:r>
        <w:rPr>
          <w:rFonts w:hint="cs"/>
          <w:rtl/>
        </w:rPr>
        <w:t>נ</w:t>
      </w:r>
      <w:r>
        <w:rPr>
          <w:rtl/>
        </w:rPr>
        <w:t>סת</w:t>
      </w:r>
      <w:r>
        <w:rPr>
          <w:rFonts w:hint="cs"/>
          <w:rtl/>
        </w:rPr>
        <w:t>,</w:t>
      </w:r>
      <w:r>
        <w:rPr>
          <w:rtl/>
        </w:rPr>
        <w:t xml:space="preserve"> אני מוכ</w:t>
      </w:r>
      <w:r>
        <w:rPr>
          <w:rFonts w:hint="cs"/>
          <w:rtl/>
        </w:rPr>
        <w:t>רח</w:t>
      </w:r>
      <w:r>
        <w:rPr>
          <w:rtl/>
        </w:rPr>
        <w:t xml:space="preserve"> </w:t>
      </w:r>
      <w:r>
        <w:rPr>
          <w:rtl/>
        </w:rPr>
        <w:t>לומר</w:t>
      </w:r>
      <w:r>
        <w:rPr>
          <w:rFonts w:hint="cs"/>
          <w:rtl/>
        </w:rPr>
        <w:t>,</w:t>
      </w:r>
      <w:r>
        <w:rPr>
          <w:rtl/>
        </w:rPr>
        <w:t xml:space="preserve"> </w:t>
      </w:r>
      <w:r>
        <w:rPr>
          <w:rFonts w:hint="eastAsia"/>
          <w:rtl/>
        </w:rPr>
        <w:t>למען</w:t>
      </w:r>
      <w:r>
        <w:rPr>
          <w:rtl/>
        </w:rPr>
        <w:t xml:space="preserve"> הסר ספק</w:t>
      </w:r>
      <w:r>
        <w:rPr>
          <w:rFonts w:hint="cs"/>
          <w:rtl/>
        </w:rPr>
        <w:t>,</w:t>
      </w:r>
      <w:r>
        <w:rPr>
          <w:rtl/>
        </w:rPr>
        <w:t xml:space="preserve"> ליד</w:t>
      </w:r>
      <w:r>
        <w:rPr>
          <w:rFonts w:hint="cs"/>
          <w:rtl/>
        </w:rPr>
        <w:t>ידי</w:t>
      </w:r>
      <w:r>
        <w:rPr>
          <w:rtl/>
        </w:rPr>
        <w:t xml:space="preserve"> חבר הכנסת קרא</w:t>
      </w:r>
      <w:r>
        <w:rPr>
          <w:rFonts w:hint="cs"/>
          <w:rtl/>
        </w:rPr>
        <w:t>,</w:t>
      </w:r>
      <w:r>
        <w:rPr>
          <w:rtl/>
        </w:rPr>
        <w:t xml:space="preserve"> שאני דוחה את הצעתו. לרגע היא </w:t>
      </w:r>
      <w:r>
        <w:rPr>
          <w:rFonts w:hint="cs"/>
          <w:rtl/>
        </w:rPr>
        <w:t xml:space="preserve">נשמעה מפתה: לתת לאריאל שרון את כל הסמכויות, אבל למען לא יהיה ספק בעניין </w:t>
      </w:r>
      <w:r>
        <w:rPr>
          <w:rtl/>
        </w:rPr>
        <w:t>–</w:t>
      </w:r>
      <w:r>
        <w:rPr>
          <w:rFonts w:hint="cs"/>
          <w:rtl/>
        </w:rPr>
        <w:t xml:space="preserve"> אני מתנגד לזה. אני מעריך שב</w:t>
      </w:r>
      <w:r>
        <w:rPr>
          <w:rtl/>
        </w:rPr>
        <w:t xml:space="preserve">סיעת </w:t>
      </w:r>
      <w:r>
        <w:rPr>
          <w:rFonts w:hint="cs"/>
          <w:rtl/>
        </w:rPr>
        <w:t xml:space="preserve">הליכוד תזכה לרוב. תוכל להוביל את זה ולהביא הצעת סיכום </w:t>
      </w:r>
      <w:r>
        <w:rPr>
          <w:rtl/>
        </w:rPr>
        <w:t xml:space="preserve">לבית הזה. </w:t>
      </w:r>
    </w:p>
    <w:p w14:paraId="00AB8AFD" w14:textId="77777777" w:rsidR="00000000" w:rsidRDefault="004C51F7">
      <w:pPr>
        <w:pStyle w:val="a0"/>
        <w:rPr>
          <w:rFonts w:hint="cs"/>
          <w:rtl/>
        </w:rPr>
      </w:pPr>
    </w:p>
    <w:p w14:paraId="4FFFBA4A" w14:textId="77777777" w:rsidR="00000000" w:rsidRDefault="004C51F7">
      <w:pPr>
        <w:pStyle w:val="af0"/>
        <w:rPr>
          <w:rtl/>
        </w:rPr>
      </w:pPr>
      <w:r>
        <w:rPr>
          <w:rFonts w:hint="eastAsia"/>
          <w:rtl/>
        </w:rPr>
        <w:t>קריאות</w:t>
      </w:r>
      <w:r>
        <w:rPr>
          <w:rtl/>
        </w:rPr>
        <w:t>:</w:t>
      </w:r>
    </w:p>
    <w:p w14:paraId="209A936F" w14:textId="77777777" w:rsidR="00000000" w:rsidRDefault="004C51F7">
      <w:pPr>
        <w:pStyle w:val="a0"/>
        <w:rPr>
          <w:rFonts w:hint="cs"/>
          <w:rtl/>
        </w:rPr>
      </w:pPr>
    </w:p>
    <w:p w14:paraId="6516D380" w14:textId="77777777" w:rsidR="00000000" w:rsidRDefault="004C51F7">
      <w:pPr>
        <w:pStyle w:val="a0"/>
        <w:rPr>
          <w:rFonts w:hint="cs"/>
          <w:rtl/>
        </w:rPr>
      </w:pPr>
      <w:r>
        <w:rPr>
          <w:rFonts w:hint="cs"/>
          <w:rtl/>
        </w:rPr>
        <w:t xml:space="preserve">- - </w:t>
      </w:r>
      <w:r>
        <w:rPr>
          <w:rFonts w:hint="cs"/>
          <w:rtl/>
        </w:rPr>
        <w:t>-</w:t>
      </w:r>
    </w:p>
    <w:p w14:paraId="37BCCEF6" w14:textId="77777777" w:rsidR="00000000" w:rsidRDefault="004C51F7">
      <w:pPr>
        <w:pStyle w:val="a0"/>
        <w:rPr>
          <w:rFonts w:hint="cs"/>
          <w:rtl/>
        </w:rPr>
      </w:pPr>
    </w:p>
    <w:p w14:paraId="615C77B3" w14:textId="77777777" w:rsidR="00000000" w:rsidRDefault="004C51F7">
      <w:pPr>
        <w:pStyle w:val="-"/>
        <w:rPr>
          <w:rtl/>
        </w:rPr>
      </w:pPr>
      <w:bookmarkStart w:id="500" w:name="FS000000713T30_12_2003_22_08_44C"/>
      <w:bookmarkEnd w:id="500"/>
      <w:r>
        <w:rPr>
          <w:rtl/>
        </w:rPr>
        <w:t>אורי יהודה אריאל (האיחוד הלאומי - ישראל ביתנו):</w:t>
      </w:r>
    </w:p>
    <w:p w14:paraId="3369010B" w14:textId="77777777" w:rsidR="00000000" w:rsidRDefault="004C51F7">
      <w:pPr>
        <w:pStyle w:val="a0"/>
        <w:rPr>
          <w:rtl/>
        </w:rPr>
      </w:pPr>
    </w:p>
    <w:p w14:paraId="5E59D5DE" w14:textId="77777777" w:rsidR="00000000" w:rsidRDefault="004C51F7">
      <w:pPr>
        <w:pStyle w:val="a0"/>
        <w:rPr>
          <w:rFonts w:hint="cs"/>
          <w:rtl/>
        </w:rPr>
      </w:pPr>
      <w:r>
        <w:rPr>
          <w:rFonts w:hint="cs"/>
          <w:rtl/>
        </w:rPr>
        <w:t>מ</w:t>
      </w:r>
      <w:r>
        <w:rPr>
          <w:rFonts w:hint="eastAsia"/>
          <w:rtl/>
        </w:rPr>
        <w:t>ה</w:t>
      </w:r>
      <w:r>
        <w:rPr>
          <w:rtl/>
        </w:rPr>
        <w:t xml:space="preserve"> שקרה בגדר המערכת, גדר ההפרדה, הוא דבר קשה</w:t>
      </w:r>
      <w:r>
        <w:rPr>
          <w:rFonts w:hint="cs"/>
          <w:rtl/>
        </w:rPr>
        <w:t>;</w:t>
      </w:r>
      <w:r>
        <w:rPr>
          <w:rtl/>
        </w:rPr>
        <w:t xml:space="preserve"> </w:t>
      </w:r>
      <w:r>
        <w:rPr>
          <w:rFonts w:hint="eastAsia"/>
          <w:rtl/>
        </w:rPr>
        <w:t>שאף</w:t>
      </w:r>
      <w:r>
        <w:rPr>
          <w:rtl/>
        </w:rPr>
        <w:t xml:space="preserve"> אחד </w:t>
      </w:r>
      <w:r>
        <w:rPr>
          <w:rFonts w:hint="cs"/>
          <w:rtl/>
        </w:rPr>
        <w:t xml:space="preserve">מאתנו </w:t>
      </w:r>
      <w:r>
        <w:rPr>
          <w:rtl/>
        </w:rPr>
        <w:t xml:space="preserve">לא יקל </w:t>
      </w:r>
      <w:r>
        <w:rPr>
          <w:rFonts w:hint="cs"/>
          <w:rtl/>
        </w:rPr>
        <w:t xml:space="preserve">ראש </w:t>
      </w:r>
      <w:r>
        <w:rPr>
          <w:rtl/>
        </w:rPr>
        <w:t>ב</w:t>
      </w:r>
      <w:r>
        <w:rPr>
          <w:rFonts w:hint="cs"/>
          <w:rtl/>
        </w:rPr>
        <w:t>עניין הזה</w:t>
      </w:r>
      <w:r>
        <w:rPr>
          <w:rtl/>
        </w:rPr>
        <w:t xml:space="preserve">. הוא קשה, </w:t>
      </w:r>
      <w:r>
        <w:rPr>
          <w:rFonts w:hint="cs"/>
          <w:rtl/>
        </w:rPr>
        <w:t xml:space="preserve">כי </w:t>
      </w:r>
      <w:r>
        <w:rPr>
          <w:rtl/>
        </w:rPr>
        <w:t>קודם כ</w:t>
      </w:r>
      <w:r>
        <w:rPr>
          <w:rFonts w:hint="cs"/>
          <w:rtl/>
        </w:rPr>
        <w:t>ו</w:t>
      </w:r>
      <w:r>
        <w:rPr>
          <w:rtl/>
        </w:rPr>
        <w:t>ל נפצע בן</w:t>
      </w:r>
      <w:r>
        <w:rPr>
          <w:rFonts w:hint="cs"/>
          <w:rtl/>
        </w:rPr>
        <w:t>-</w:t>
      </w:r>
      <w:r>
        <w:rPr>
          <w:rtl/>
        </w:rPr>
        <w:t>אדם</w:t>
      </w:r>
      <w:r>
        <w:rPr>
          <w:rFonts w:hint="cs"/>
          <w:rtl/>
        </w:rPr>
        <w:t xml:space="preserve">. הוא קשה </w:t>
      </w:r>
      <w:r>
        <w:rPr>
          <w:rtl/>
        </w:rPr>
        <w:t>כי נפצע יהודי</w:t>
      </w:r>
      <w:r>
        <w:rPr>
          <w:rFonts w:hint="cs"/>
          <w:rtl/>
        </w:rPr>
        <w:t>. הוא קשה כי עומדים חיילים במצבים מסובכים שקש</w:t>
      </w:r>
      <w:r>
        <w:rPr>
          <w:rFonts w:hint="eastAsia"/>
          <w:rtl/>
        </w:rPr>
        <w:t>ה</w:t>
      </w:r>
      <w:r>
        <w:rPr>
          <w:rtl/>
        </w:rPr>
        <w:t xml:space="preserve"> </w:t>
      </w:r>
      <w:r>
        <w:rPr>
          <w:rFonts w:hint="cs"/>
          <w:rtl/>
        </w:rPr>
        <w:t xml:space="preserve">להתמודד אתם, </w:t>
      </w:r>
      <w:r>
        <w:rPr>
          <w:rFonts w:hint="eastAsia"/>
          <w:rtl/>
        </w:rPr>
        <w:t>הם</w:t>
      </w:r>
      <w:r>
        <w:rPr>
          <w:rtl/>
        </w:rPr>
        <w:t xml:space="preserve"> משת</w:t>
      </w:r>
      <w:r>
        <w:rPr>
          <w:rtl/>
        </w:rPr>
        <w:t xml:space="preserve">נים מעת לעת. </w:t>
      </w:r>
    </w:p>
    <w:p w14:paraId="376E7B71" w14:textId="77777777" w:rsidR="00000000" w:rsidRDefault="004C51F7">
      <w:pPr>
        <w:pStyle w:val="a0"/>
        <w:rPr>
          <w:rFonts w:hint="cs"/>
          <w:rtl/>
        </w:rPr>
      </w:pPr>
    </w:p>
    <w:p w14:paraId="24827711" w14:textId="77777777" w:rsidR="00000000" w:rsidRDefault="004C51F7">
      <w:pPr>
        <w:pStyle w:val="a0"/>
        <w:rPr>
          <w:rFonts w:hint="cs"/>
          <w:rtl/>
        </w:rPr>
      </w:pPr>
      <w:r>
        <w:rPr>
          <w:rtl/>
        </w:rPr>
        <w:t xml:space="preserve">ברור שההפגנה </w:t>
      </w:r>
      <w:r>
        <w:rPr>
          <w:rFonts w:hint="eastAsia"/>
          <w:rtl/>
        </w:rPr>
        <w:t>הז</w:t>
      </w:r>
      <w:r>
        <w:rPr>
          <w:rFonts w:hint="cs"/>
          <w:rtl/>
        </w:rPr>
        <w:t>את</w:t>
      </w:r>
      <w:r>
        <w:rPr>
          <w:rtl/>
        </w:rPr>
        <w:t xml:space="preserve"> היתה לא חוקית</w:t>
      </w:r>
      <w:r>
        <w:rPr>
          <w:rFonts w:hint="cs"/>
          <w:rtl/>
        </w:rPr>
        <w:t xml:space="preserve">, לא במקום, </w:t>
      </w:r>
      <w:r>
        <w:rPr>
          <w:rtl/>
        </w:rPr>
        <w:t xml:space="preserve"> </w:t>
      </w:r>
      <w:r>
        <w:rPr>
          <w:rFonts w:hint="eastAsia"/>
          <w:rtl/>
        </w:rPr>
        <w:t>מזיקה</w:t>
      </w:r>
      <w:r>
        <w:rPr>
          <w:rFonts w:hint="cs"/>
          <w:rtl/>
        </w:rPr>
        <w:t xml:space="preserve">, וכל מלה מתאימה לה. </w:t>
      </w:r>
      <w:r>
        <w:rPr>
          <w:rtl/>
        </w:rPr>
        <w:t xml:space="preserve">את זה תחקור </w:t>
      </w:r>
      <w:r>
        <w:rPr>
          <w:rFonts w:hint="eastAsia"/>
          <w:rtl/>
        </w:rPr>
        <w:t>המשטרה</w:t>
      </w:r>
      <w:r>
        <w:rPr>
          <w:rFonts w:hint="cs"/>
          <w:rtl/>
        </w:rPr>
        <w:t xml:space="preserve">. המשטרה תחקור, </w:t>
      </w:r>
      <w:r>
        <w:rPr>
          <w:rtl/>
        </w:rPr>
        <w:t xml:space="preserve">תבדוק, ותחליט עם הפרקליטות אם </w:t>
      </w:r>
      <w:r>
        <w:rPr>
          <w:rFonts w:hint="cs"/>
          <w:rtl/>
        </w:rPr>
        <w:t xml:space="preserve">ראוי </w:t>
      </w:r>
      <w:r>
        <w:rPr>
          <w:rtl/>
        </w:rPr>
        <w:t>להעמיד לדין</w:t>
      </w:r>
      <w:r>
        <w:rPr>
          <w:rFonts w:hint="cs"/>
          <w:rtl/>
        </w:rPr>
        <w:t xml:space="preserve">. </w:t>
      </w:r>
    </w:p>
    <w:p w14:paraId="3C1E98EC" w14:textId="77777777" w:rsidR="00000000" w:rsidRDefault="004C51F7">
      <w:pPr>
        <w:pStyle w:val="a0"/>
        <w:rPr>
          <w:rFonts w:hint="cs"/>
          <w:rtl/>
        </w:rPr>
      </w:pPr>
    </w:p>
    <w:p w14:paraId="7CDD7617" w14:textId="77777777" w:rsidR="00000000" w:rsidRDefault="004C51F7">
      <w:pPr>
        <w:pStyle w:val="a0"/>
        <w:rPr>
          <w:rtl/>
        </w:rPr>
      </w:pPr>
      <w:r>
        <w:rPr>
          <w:rFonts w:hint="eastAsia"/>
          <w:rtl/>
        </w:rPr>
        <w:t>הדבר</w:t>
      </w:r>
      <w:r>
        <w:rPr>
          <w:rtl/>
        </w:rPr>
        <w:t xml:space="preserve"> ה</w:t>
      </w:r>
      <w:r>
        <w:rPr>
          <w:rFonts w:hint="cs"/>
          <w:rtl/>
        </w:rPr>
        <w:t>ח</w:t>
      </w:r>
      <w:r>
        <w:rPr>
          <w:rtl/>
        </w:rPr>
        <w:t>מור</w:t>
      </w:r>
      <w:r>
        <w:rPr>
          <w:rFonts w:hint="cs"/>
          <w:rtl/>
        </w:rPr>
        <w:t xml:space="preserve"> לא פחות מכך הוא זה שבמהרה, אם צה"ל לא יגבש פה דברים מאוד ברורים, </w:t>
      </w:r>
      <w:r>
        <w:rPr>
          <w:rFonts w:hint="eastAsia"/>
          <w:rtl/>
        </w:rPr>
        <w:t>יבואו</w:t>
      </w:r>
      <w:r>
        <w:rPr>
          <w:rtl/>
        </w:rPr>
        <w:t xml:space="preserve"> א</w:t>
      </w:r>
      <w:r>
        <w:rPr>
          <w:rFonts w:hint="cs"/>
          <w:rtl/>
        </w:rPr>
        <w:t>נ</w:t>
      </w:r>
      <w:r>
        <w:rPr>
          <w:rtl/>
        </w:rPr>
        <w:t>שים</w:t>
      </w:r>
      <w:r>
        <w:rPr>
          <w:rtl/>
        </w:rPr>
        <w:t xml:space="preserve"> ויפרקו את הגדר </w:t>
      </w:r>
      <w:r>
        <w:rPr>
          <w:rFonts w:hint="cs"/>
          <w:rtl/>
        </w:rPr>
        <w:t xml:space="preserve">הזאת. הרי אם לא תהיינה הוראות פתיחה באש ברורות, חדות, אזי מה שראינו זה רק ה"בקרוב", מה שנקרא, בסרטים, הפרומו לקראת </w:t>
      </w:r>
      <w:r>
        <w:rPr>
          <w:rFonts w:hint="eastAsia"/>
          <w:rtl/>
        </w:rPr>
        <w:t>ההצגה</w:t>
      </w:r>
      <w:r>
        <w:rPr>
          <w:rtl/>
        </w:rPr>
        <w:t xml:space="preserve"> הראשית</w:t>
      </w:r>
      <w:r>
        <w:rPr>
          <w:rFonts w:hint="cs"/>
          <w:rtl/>
        </w:rPr>
        <w:t xml:space="preserve">. יבואו אנשי שמאל, יבואו ערבים, יבואו אחרים, ויפרקו את הגדר. </w:t>
      </w:r>
    </w:p>
    <w:p w14:paraId="570840D2" w14:textId="77777777" w:rsidR="00000000" w:rsidRDefault="004C51F7">
      <w:pPr>
        <w:pStyle w:val="a0"/>
        <w:rPr>
          <w:rtl/>
        </w:rPr>
      </w:pPr>
    </w:p>
    <w:p w14:paraId="72ABAADA" w14:textId="77777777" w:rsidR="00000000" w:rsidRDefault="004C51F7">
      <w:pPr>
        <w:pStyle w:val="af0"/>
        <w:rPr>
          <w:rtl/>
        </w:rPr>
      </w:pPr>
      <w:r>
        <w:rPr>
          <w:rFonts w:hint="eastAsia"/>
          <w:rtl/>
        </w:rPr>
        <w:t>שאול</w:t>
      </w:r>
      <w:r>
        <w:rPr>
          <w:rtl/>
        </w:rPr>
        <w:t xml:space="preserve"> יהלום (מפד"ל):</w:t>
      </w:r>
    </w:p>
    <w:p w14:paraId="3EC662FC" w14:textId="77777777" w:rsidR="00000000" w:rsidRDefault="004C51F7">
      <w:pPr>
        <w:pStyle w:val="a0"/>
        <w:rPr>
          <w:rFonts w:hint="cs"/>
          <w:rtl/>
        </w:rPr>
      </w:pPr>
    </w:p>
    <w:p w14:paraId="5BD025B4" w14:textId="77777777" w:rsidR="00000000" w:rsidRDefault="004C51F7">
      <w:pPr>
        <w:pStyle w:val="a0"/>
        <w:rPr>
          <w:rFonts w:hint="cs"/>
          <w:rtl/>
        </w:rPr>
      </w:pPr>
      <w:r>
        <w:rPr>
          <w:rFonts w:hint="cs"/>
          <w:rtl/>
        </w:rPr>
        <w:t xml:space="preserve">אז לירות בהם? </w:t>
      </w:r>
    </w:p>
    <w:p w14:paraId="5B434128" w14:textId="77777777" w:rsidR="00000000" w:rsidRDefault="004C51F7">
      <w:pPr>
        <w:pStyle w:val="a0"/>
        <w:rPr>
          <w:rFonts w:hint="cs"/>
          <w:rtl/>
        </w:rPr>
      </w:pPr>
    </w:p>
    <w:p w14:paraId="3E278269" w14:textId="77777777" w:rsidR="00000000" w:rsidRDefault="004C51F7">
      <w:pPr>
        <w:pStyle w:val="af0"/>
        <w:rPr>
          <w:rtl/>
        </w:rPr>
      </w:pPr>
      <w:r>
        <w:rPr>
          <w:rFonts w:hint="eastAsia"/>
          <w:rtl/>
        </w:rPr>
        <w:t>אבשלום</w:t>
      </w:r>
      <w:r>
        <w:rPr>
          <w:rtl/>
        </w:rPr>
        <w:t xml:space="preserve"> וילן (</w:t>
      </w:r>
      <w:r>
        <w:rPr>
          <w:rtl/>
        </w:rPr>
        <w:t>מרצ):</w:t>
      </w:r>
    </w:p>
    <w:p w14:paraId="0CC2B8AF" w14:textId="77777777" w:rsidR="00000000" w:rsidRDefault="004C51F7">
      <w:pPr>
        <w:pStyle w:val="a0"/>
        <w:rPr>
          <w:rFonts w:hint="cs"/>
          <w:rtl/>
        </w:rPr>
      </w:pPr>
    </w:p>
    <w:p w14:paraId="2533D071" w14:textId="77777777" w:rsidR="00000000" w:rsidRDefault="004C51F7">
      <w:pPr>
        <w:pStyle w:val="a0"/>
        <w:rPr>
          <w:rFonts w:hint="cs"/>
          <w:rtl/>
        </w:rPr>
      </w:pPr>
      <w:r>
        <w:rPr>
          <w:rFonts w:hint="cs"/>
          <w:rtl/>
        </w:rPr>
        <w:t>בקלקיליה, בשבת - - -</w:t>
      </w:r>
    </w:p>
    <w:p w14:paraId="4FD041BC" w14:textId="77777777" w:rsidR="00000000" w:rsidRDefault="004C51F7">
      <w:pPr>
        <w:pStyle w:val="a0"/>
        <w:rPr>
          <w:rFonts w:hint="cs"/>
          <w:rtl/>
        </w:rPr>
      </w:pPr>
    </w:p>
    <w:p w14:paraId="0376BC77" w14:textId="77777777" w:rsidR="00000000" w:rsidRDefault="004C51F7">
      <w:pPr>
        <w:pStyle w:val="-"/>
        <w:rPr>
          <w:rtl/>
        </w:rPr>
      </w:pPr>
      <w:bookmarkStart w:id="501" w:name="FS000000713T30_12_2003_22_12_23C"/>
      <w:bookmarkEnd w:id="501"/>
      <w:r>
        <w:rPr>
          <w:rtl/>
        </w:rPr>
        <w:t>אורי יהודה אריאל (האיחוד הלאומי - ישראל ביתנו):</w:t>
      </w:r>
    </w:p>
    <w:p w14:paraId="7D28DBAC" w14:textId="77777777" w:rsidR="00000000" w:rsidRDefault="004C51F7">
      <w:pPr>
        <w:pStyle w:val="a0"/>
        <w:rPr>
          <w:rtl/>
        </w:rPr>
      </w:pPr>
    </w:p>
    <w:p w14:paraId="23804967" w14:textId="77777777" w:rsidR="00000000" w:rsidRDefault="004C51F7">
      <w:pPr>
        <w:pStyle w:val="a0"/>
        <w:rPr>
          <w:rFonts w:hint="cs"/>
          <w:rtl/>
        </w:rPr>
      </w:pPr>
      <w:r>
        <w:rPr>
          <w:rFonts w:hint="cs"/>
          <w:rtl/>
        </w:rPr>
        <w:t>מאות אלפי שקלים. יגידו - - - אבו וילן, אתה יכול להגיד עשר פעמים שאתה בעד הגדר, ובו-זמנית, חבריך יפרקו אותה. הרי זו המציאות שמתגבשת פה. אני לא אומר את זה בקנטור. שמעתי את דבריך, ש</w:t>
      </w:r>
      <w:r>
        <w:rPr>
          <w:rFonts w:hint="cs"/>
          <w:rtl/>
        </w:rPr>
        <w:t>אתה מתנגד. אבל אני רוצה שנראה את המציאות שמתרחשת מול עינינו: יבואו אנשים ויפרקו את הגדר, תחת הכותרת: אנחנו ישראלים, עם שלט, יהיו מזוהים, ויפרקו אותה. וילך</w:t>
      </w:r>
      <w:r>
        <w:rPr>
          <w:rtl/>
        </w:rPr>
        <w:t xml:space="preserve"> המפעל הציוני הכי גדול</w:t>
      </w:r>
      <w:r>
        <w:rPr>
          <w:rFonts w:hint="cs"/>
          <w:rtl/>
        </w:rPr>
        <w:t xml:space="preserve"> </w:t>
      </w:r>
      <w:r>
        <w:rPr>
          <w:rtl/>
        </w:rPr>
        <w:t>–</w:t>
      </w:r>
      <w:r>
        <w:rPr>
          <w:rFonts w:hint="cs"/>
          <w:rtl/>
        </w:rPr>
        <w:t xml:space="preserve"> כפי שאתם קוראים לו</w:t>
      </w:r>
      <w:r>
        <w:rPr>
          <w:rtl/>
        </w:rPr>
        <w:t>, עגל הזה</w:t>
      </w:r>
      <w:r>
        <w:rPr>
          <w:rFonts w:hint="cs"/>
          <w:rtl/>
        </w:rPr>
        <w:t xml:space="preserve">ב </w:t>
      </w:r>
      <w:r>
        <w:rPr>
          <w:rtl/>
        </w:rPr>
        <w:t>–</w:t>
      </w:r>
      <w:r>
        <w:rPr>
          <w:rFonts w:hint="cs"/>
          <w:rtl/>
        </w:rPr>
        <w:t xml:space="preserve"> בשמי; ירד לטמיון</w:t>
      </w:r>
      <w:r>
        <w:rPr>
          <w:rtl/>
        </w:rPr>
        <w:t>. אני חושב שזה נכון</w:t>
      </w:r>
      <w:r>
        <w:rPr>
          <w:rFonts w:hint="cs"/>
          <w:rtl/>
        </w:rPr>
        <w:t>,</w:t>
      </w:r>
      <w:r>
        <w:rPr>
          <w:rtl/>
        </w:rPr>
        <w:t xml:space="preserve"> אבל לא בצ</w:t>
      </w:r>
      <w:r>
        <w:rPr>
          <w:rtl/>
        </w:rPr>
        <w:t>ורה הז</w:t>
      </w:r>
      <w:r>
        <w:rPr>
          <w:rFonts w:hint="cs"/>
          <w:rtl/>
        </w:rPr>
        <w:t>את</w:t>
      </w:r>
      <w:r>
        <w:rPr>
          <w:rtl/>
        </w:rPr>
        <w:t xml:space="preserve">. </w:t>
      </w:r>
      <w:r>
        <w:rPr>
          <w:rFonts w:hint="cs"/>
          <w:rtl/>
        </w:rPr>
        <w:t xml:space="preserve">אפשר לחסוך את זה, לתת את הכסף לצבא, וכפי שאמר הרמטכ"ל, </w:t>
      </w:r>
      <w:r>
        <w:rPr>
          <w:rtl/>
        </w:rPr>
        <w:t xml:space="preserve">הוא יודע לעשות באותו כסף </w:t>
      </w:r>
      <w:r>
        <w:rPr>
          <w:rFonts w:hint="eastAsia"/>
          <w:rtl/>
        </w:rPr>
        <w:t>יותר</w:t>
      </w:r>
      <w:r>
        <w:rPr>
          <w:rtl/>
        </w:rPr>
        <w:t xml:space="preserve"> ביטחון</w:t>
      </w:r>
      <w:r>
        <w:rPr>
          <w:rFonts w:hint="cs"/>
          <w:rtl/>
        </w:rPr>
        <w:t xml:space="preserve"> מאשר בגדר הזאת. </w:t>
      </w:r>
    </w:p>
    <w:p w14:paraId="0B8CA7E6" w14:textId="77777777" w:rsidR="00000000" w:rsidRDefault="004C51F7">
      <w:pPr>
        <w:pStyle w:val="a0"/>
        <w:rPr>
          <w:rFonts w:hint="cs"/>
          <w:rtl/>
        </w:rPr>
      </w:pPr>
    </w:p>
    <w:p w14:paraId="2E11CDDD" w14:textId="77777777" w:rsidR="00000000" w:rsidRDefault="004C51F7">
      <w:pPr>
        <w:pStyle w:val="a0"/>
        <w:rPr>
          <w:rFonts w:hint="cs"/>
          <w:rtl/>
        </w:rPr>
      </w:pPr>
      <w:r>
        <w:rPr>
          <w:rFonts w:hint="cs"/>
          <w:rtl/>
        </w:rPr>
        <w:t>היות שחברי ביקשו שלא נחרוג משלוש הדקות, אני מקבל על עצמי</w:t>
      </w:r>
      <w:r>
        <w:rPr>
          <w:rtl/>
        </w:rPr>
        <w:t xml:space="preserve"> לא ל</w:t>
      </w:r>
      <w:r>
        <w:rPr>
          <w:rFonts w:hint="cs"/>
          <w:rtl/>
        </w:rPr>
        <w:t>הקש</w:t>
      </w:r>
      <w:r>
        <w:rPr>
          <w:rtl/>
        </w:rPr>
        <w:t xml:space="preserve">ות </w:t>
      </w:r>
      <w:r>
        <w:rPr>
          <w:rFonts w:hint="cs"/>
          <w:rtl/>
        </w:rPr>
        <w:t>ע</w:t>
      </w:r>
      <w:r>
        <w:rPr>
          <w:rtl/>
        </w:rPr>
        <w:t>ל</w:t>
      </w:r>
      <w:r>
        <w:rPr>
          <w:rFonts w:hint="cs"/>
          <w:rtl/>
        </w:rPr>
        <w:t xml:space="preserve"> ה</w:t>
      </w:r>
      <w:r>
        <w:rPr>
          <w:rtl/>
        </w:rPr>
        <w:t>יושב</w:t>
      </w:r>
      <w:r>
        <w:rPr>
          <w:rFonts w:hint="cs"/>
          <w:rtl/>
        </w:rPr>
        <w:t>-</w:t>
      </w:r>
      <w:r>
        <w:rPr>
          <w:rtl/>
        </w:rPr>
        <w:t xml:space="preserve">ראש. </w:t>
      </w:r>
      <w:r>
        <w:rPr>
          <w:rFonts w:hint="cs"/>
          <w:rtl/>
        </w:rPr>
        <w:t xml:space="preserve">חברים, </w:t>
      </w:r>
      <w:r>
        <w:rPr>
          <w:rtl/>
        </w:rPr>
        <w:t>לא צריך את הגדר פעם אחת</w:t>
      </w:r>
      <w:r>
        <w:rPr>
          <w:rFonts w:hint="cs"/>
          <w:rtl/>
        </w:rPr>
        <w:t>,</w:t>
      </w:r>
      <w:r>
        <w:rPr>
          <w:rtl/>
        </w:rPr>
        <w:t xml:space="preserve"> ואם צריך אותה</w:t>
      </w:r>
      <w:r>
        <w:rPr>
          <w:rFonts w:hint="cs"/>
          <w:rtl/>
        </w:rPr>
        <w:t xml:space="preserve"> -</w:t>
      </w:r>
      <w:r>
        <w:rPr>
          <w:rtl/>
        </w:rPr>
        <w:t xml:space="preserve"> צריך לה</w:t>
      </w:r>
      <w:r>
        <w:rPr>
          <w:rtl/>
        </w:rPr>
        <w:t xml:space="preserve">יות ברור לכולם שמי </w:t>
      </w:r>
      <w:r>
        <w:rPr>
          <w:rFonts w:hint="eastAsia"/>
          <w:rtl/>
        </w:rPr>
        <w:t>ש</w:t>
      </w:r>
      <w:r>
        <w:rPr>
          <w:rFonts w:hint="cs"/>
          <w:rtl/>
        </w:rPr>
        <w:t>נ</w:t>
      </w:r>
      <w:r>
        <w:rPr>
          <w:rFonts w:hint="eastAsia"/>
          <w:rtl/>
        </w:rPr>
        <w:t>וגע</w:t>
      </w:r>
      <w:r>
        <w:rPr>
          <w:rtl/>
        </w:rPr>
        <w:t xml:space="preserve"> </w:t>
      </w:r>
      <w:r>
        <w:rPr>
          <w:rFonts w:hint="cs"/>
          <w:rtl/>
        </w:rPr>
        <w:t>ב</w:t>
      </w:r>
      <w:r>
        <w:rPr>
          <w:rtl/>
        </w:rPr>
        <w:t>ה</w:t>
      </w:r>
      <w:r>
        <w:rPr>
          <w:rFonts w:hint="cs"/>
          <w:rtl/>
        </w:rPr>
        <w:t>,</w:t>
      </w:r>
      <w:r>
        <w:rPr>
          <w:rtl/>
        </w:rPr>
        <w:t xml:space="preserve"> יור</w:t>
      </w:r>
      <w:r>
        <w:rPr>
          <w:rFonts w:hint="cs"/>
          <w:rtl/>
        </w:rPr>
        <w:t>י</w:t>
      </w:r>
      <w:r>
        <w:rPr>
          <w:rtl/>
        </w:rPr>
        <w:t xml:space="preserve">ם </w:t>
      </w:r>
      <w:r>
        <w:rPr>
          <w:rFonts w:hint="cs"/>
          <w:rtl/>
        </w:rPr>
        <w:t>בו. תודה.</w:t>
      </w:r>
    </w:p>
    <w:p w14:paraId="7C1370AC" w14:textId="77777777" w:rsidR="00000000" w:rsidRDefault="004C51F7">
      <w:pPr>
        <w:pStyle w:val="a0"/>
        <w:rPr>
          <w:rFonts w:hint="cs"/>
          <w:rtl/>
        </w:rPr>
      </w:pPr>
    </w:p>
    <w:p w14:paraId="10D66B13" w14:textId="77777777" w:rsidR="00000000" w:rsidRDefault="004C51F7">
      <w:pPr>
        <w:pStyle w:val="af1"/>
        <w:rPr>
          <w:rtl/>
        </w:rPr>
      </w:pPr>
      <w:r>
        <w:rPr>
          <w:rFonts w:hint="eastAsia"/>
          <w:rtl/>
        </w:rPr>
        <w:t>היו</w:t>
      </w:r>
      <w:r>
        <w:rPr>
          <w:rtl/>
        </w:rPr>
        <w:t>"ר יולי-יואל אדלשטיין:</w:t>
      </w:r>
    </w:p>
    <w:p w14:paraId="0CD683A9" w14:textId="77777777" w:rsidR="00000000" w:rsidRDefault="004C51F7">
      <w:pPr>
        <w:pStyle w:val="a0"/>
        <w:rPr>
          <w:rFonts w:hint="cs"/>
          <w:rtl/>
        </w:rPr>
      </w:pPr>
    </w:p>
    <w:p w14:paraId="1C859003" w14:textId="77777777" w:rsidR="00000000" w:rsidRDefault="004C51F7">
      <w:pPr>
        <w:pStyle w:val="a0"/>
        <w:rPr>
          <w:rFonts w:hint="cs"/>
          <w:rtl/>
        </w:rPr>
      </w:pPr>
      <w:r>
        <w:rPr>
          <w:rFonts w:hint="cs"/>
          <w:rtl/>
        </w:rPr>
        <w:t xml:space="preserve">תודה לחבר הכנסת אורי יהודה אריאל. חבר הכנסת רביץ - לא כאן. חבר הכנסת יחיאל חזן ידבר במקום חברת הכנסת גילה גמליאל, והיא תדבר במקומו אחרי מספר רב של דוברים. בבקשה.  </w:t>
      </w:r>
    </w:p>
    <w:p w14:paraId="4AF27D9C" w14:textId="77777777" w:rsidR="00000000" w:rsidRDefault="004C51F7">
      <w:pPr>
        <w:pStyle w:val="a0"/>
        <w:rPr>
          <w:rFonts w:hint="cs"/>
          <w:rtl/>
        </w:rPr>
      </w:pPr>
    </w:p>
    <w:p w14:paraId="53C99E31" w14:textId="77777777" w:rsidR="00000000" w:rsidRDefault="004C51F7">
      <w:pPr>
        <w:pStyle w:val="a"/>
        <w:rPr>
          <w:rtl/>
        </w:rPr>
      </w:pPr>
      <w:bookmarkStart w:id="502" w:name="FS000001040T30_12_2003_22_16_15"/>
      <w:bookmarkStart w:id="503" w:name="_Toc63488495"/>
      <w:bookmarkEnd w:id="502"/>
      <w:r>
        <w:rPr>
          <w:rtl/>
        </w:rPr>
        <w:t>יחיאל חזן (הליכוד)</w:t>
      </w:r>
      <w:r>
        <w:rPr>
          <w:rtl/>
        </w:rPr>
        <w:t>:</w:t>
      </w:r>
      <w:bookmarkEnd w:id="503"/>
    </w:p>
    <w:p w14:paraId="78C69371" w14:textId="77777777" w:rsidR="00000000" w:rsidRDefault="004C51F7">
      <w:pPr>
        <w:pStyle w:val="a0"/>
        <w:rPr>
          <w:rtl/>
        </w:rPr>
      </w:pPr>
    </w:p>
    <w:p w14:paraId="7513477D" w14:textId="77777777" w:rsidR="00000000" w:rsidRDefault="004C51F7">
      <w:pPr>
        <w:pStyle w:val="a0"/>
        <w:rPr>
          <w:rFonts w:hint="cs"/>
        </w:rPr>
      </w:pPr>
      <w:r>
        <w:rPr>
          <w:rFonts w:hint="eastAsia"/>
          <w:rtl/>
        </w:rPr>
        <w:t>אדוני</w:t>
      </w:r>
      <w:r>
        <w:rPr>
          <w:rtl/>
        </w:rPr>
        <w:t xml:space="preserve"> היושב</w:t>
      </w:r>
      <w:r>
        <w:rPr>
          <w:rFonts w:hint="cs"/>
          <w:rtl/>
        </w:rPr>
        <w:t>-</w:t>
      </w:r>
      <w:r>
        <w:rPr>
          <w:rtl/>
        </w:rPr>
        <w:t>ראש, כנסת נכבדה</w:t>
      </w:r>
      <w:r>
        <w:rPr>
          <w:rFonts w:hint="cs"/>
          <w:rtl/>
        </w:rPr>
        <w:t>,</w:t>
      </w:r>
      <w:r>
        <w:rPr>
          <w:rtl/>
        </w:rPr>
        <w:t xml:space="preserve"> אני הייתי בהלם </w:t>
      </w:r>
      <w:r>
        <w:rPr>
          <w:rFonts w:hint="cs"/>
          <w:rtl/>
        </w:rPr>
        <w:t>- - -</w:t>
      </w:r>
    </w:p>
    <w:p w14:paraId="7FAA86E9" w14:textId="77777777" w:rsidR="00000000" w:rsidRDefault="004C51F7">
      <w:pPr>
        <w:pStyle w:val="a0"/>
        <w:rPr>
          <w:rFonts w:hint="cs"/>
          <w:rtl/>
        </w:rPr>
      </w:pPr>
    </w:p>
    <w:p w14:paraId="4C068644" w14:textId="77777777" w:rsidR="00000000" w:rsidRDefault="004C51F7">
      <w:pPr>
        <w:pStyle w:val="af0"/>
        <w:rPr>
          <w:rtl/>
        </w:rPr>
      </w:pPr>
      <w:r>
        <w:rPr>
          <w:rFonts w:hint="eastAsia"/>
          <w:rtl/>
        </w:rPr>
        <w:t>יולי</w:t>
      </w:r>
      <w:r>
        <w:rPr>
          <w:rtl/>
        </w:rPr>
        <w:t xml:space="preserve"> תמיר (העבודה-מימד):</w:t>
      </w:r>
    </w:p>
    <w:p w14:paraId="3159AEA7" w14:textId="77777777" w:rsidR="00000000" w:rsidRDefault="004C51F7">
      <w:pPr>
        <w:pStyle w:val="a0"/>
        <w:rPr>
          <w:rFonts w:hint="cs"/>
          <w:rtl/>
        </w:rPr>
      </w:pPr>
    </w:p>
    <w:p w14:paraId="588E0F3D" w14:textId="77777777" w:rsidR="00000000" w:rsidRDefault="004C51F7">
      <w:pPr>
        <w:pStyle w:val="a0"/>
        <w:rPr>
          <w:rFonts w:hint="cs"/>
          <w:rtl/>
        </w:rPr>
      </w:pPr>
      <w:r>
        <w:rPr>
          <w:rFonts w:hint="eastAsia"/>
          <w:rtl/>
        </w:rPr>
        <w:t>אנחנו</w:t>
      </w:r>
      <w:r>
        <w:rPr>
          <w:rtl/>
        </w:rPr>
        <w:t xml:space="preserve"> היינו בהלם כשראינו אותך מצ</w:t>
      </w:r>
      <w:r>
        <w:rPr>
          <w:rFonts w:hint="cs"/>
          <w:rtl/>
        </w:rPr>
        <w:t>ביע</w:t>
      </w:r>
      <w:r>
        <w:rPr>
          <w:rtl/>
        </w:rPr>
        <w:t xml:space="preserve"> פעמיים וגם </w:t>
      </w:r>
      <w:r>
        <w:rPr>
          <w:rFonts w:hint="eastAsia"/>
          <w:rtl/>
        </w:rPr>
        <w:t>לא</w:t>
      </w:r>
      <w:r>
        <w:rPr>
          <w:rtl/>
        </w:rPr>
        <w:t xml:space="preserve"> מסיר את החסינות</w:t>
      </w:r>
      <w:r>
        <w:rPr>
          <w:rFonts w:hint="cs"/>
          <w:rtl/>
        </w:rPr>
        <w:t xml:space="preserve">. </w:t>
      </w:r>
    </w:p>
    <w:p w14:paraId="5CEB7771" w14:textId="77777777" w:rsidR="00000000" w:rsidRDefault="004C51F7">
      <w:pPr>
        <w:pStyle w:val="a0"/>
        <w:rPr>
          <w:rtl/>
        </w:rPr>
      </w:pPr>
    </w:p>
    <w:p w14:paraId="5052138D" w14:textId="77777777" w:rsidR="00000000" w:rsidRDefault="004C51F7">
      <w:pPr>
        <w:pStyle w:val="-"/>
        <w:rPr>
          <w:rtl/>
        </w:rPr>
      </w:pPr>
      <w:bookmarkStart w:id="504" w:name="FS000001040T30_12_2003_22_16_55C"/>
      <w:bookmarkEnd w:id="504"/>
      <w:r>
        <w:rPr>
          <w:rtl/>
        </w:rPr>
        <w:t>יחיאל חזן (הליכוד):</w:t>
      </w:r>
    </w:p>
    <w:p w14:paraId="77C4D878" w14:textId="77777777" w:rsidR="00000000" w:rsidRDefault="004C51F7">
      <w:pPr>
        <w:pStyle w:val="a0"/>
        <w:rPr>
          <w:rtl/>
        </w:rPr>
      </w:pPr>
    </w:p>
    <w:p w14:paraId="55B16209" w14:textId="77777777" w:rsidR="00000000" w:rsidRDefault="004C51F7">
      <w:pPr>
        <w:pStyle w:val="a0"/>
        <w:rPr>
          <w:rFonts w:hint="cs"/>
          <w:rtl/>
        </w:rPr>
      </w:pPr>
      <w:r>
        <w:rPr>
          <w:rFonts w:hint="cs"/>
          <w:rtl/>
        </w:rPr>
        <w:t xml:space="preserve">יש לך עוד משהו להגיד בעניין הזה? </w:t>
      </w:r>
    </w:p>
    <w:p w14:paraId="110AE996" w14:textId="77777777" w:rsidR="00000000" w:rsidRDefault="004C51F7">
      <w:pPr>
        <w:pStyle w:val="a0"/>
        <w:rPr>
          <w:rFonts w:hint="cs"/>
          <w:rtl/>
        </w:rPr>
      </w:pPr>
    </w:p>
    <w:p w14:paraId="6AAFCBB3" w14:textId="77777777" w:rsidR="00000000" w:rsidRDefault="004C51F7">
      <w:pPr>
        <w:pStyle w:val="af0"/>
        <w:rPr>
          <w:rtl/>
        </w:rPr>
      </w:pPr>
      <w:r>
        <w:rPr>
          <w:rFonts w:hint="eastAsia"/>
          <w:rtl/>
        </w:rPr>
        <w:t>קריאות</w:t>
      </w:r>
      <w:r>
        <w:rPr>
          <w:rtl/>
        </w:rPr>
        <w:t>:</w:t>
      </w:r>
    </w:p>
    <w:p w14:paraId="7526724F" w14:textId="77777777" w:rsidR="00000000" w:rsidRDefault="004C51F7">
      <w:pPr>
        <w:pStyle w:val="a0"/>
        <w:rPr>
          <w:rFonts w:hint="cs"/>
          <w:rtl/>
        </w:rPr>
      </w:pPr>
    </w:p>
    <w:p w14:paraId="5EFC2A32" w14:textId="77777777" w:rsidR="00000000" w:rsidRDefault="004C51F7">
      <w:pPr>
        <w:pStyle w:val="a0"/>
        <w:rPr>
          <w:rFonts w:hint="cs"/>
          <w:rtl/>
        </w:rPr>
      </w:pPr>
      <w:r>
        <w:rPr>
          <w:rFonts w:hint="cs"/>
          <w:rtl/>
        </w:rPr>
        <w:t>- - -</w:t>
      </w:r>
    </w:p>
    <w:p w14:paraId="0AEBB6C7" w14:textId="77777777" w:rsidR="00000000" w:rsidRDefault="004C51F7">
      <w:pPr>
        <w:pStyle w:val="a0"/>
        <w:rPr>
          <w:rFonts w:hint="cs"/>
          <w:rtl/>
        </w:rPr>
      </w:pPr>
    </w:p>
    <w:p w14:paraId="0FCFB861" w14:textId="77777777" w:rsidR="00000000" w:rsidRDefault="004C51F7">
      <w:pPr>
        <w:pStyle w:val="-"/>
        <w:rPr>
          <w:rtl/>
        </w:rPr>
      </w:pPr>
      <w:bookmarkStart w:id="505" w:name="FS000001040T30_12_2003_22_17_21C"/>
      <w:bookmarkEnd w:id="505"/>
      <w:r>
        <w:rPr>
          <w:rtl/>
        </w:rPr>
        <w:t>יחיאל חזן (הליכוד):</w:t>
      </w:r>
    </w:p>
    <w:p w14:paraId="2EE10AAD" w14:textId="77777777" w:rsidR="00000000" w:rsidRDefault="004C51F7">
      <w:pPr>
        <w:pStyle w:val="a0"/>
        <w:rPr>
          <w:rtl/>
        </w:rPr>
      </w:pPr>
    </w:p>
    <w:p w14:paraId="0A63537C" w14:textId="77777777" w:rsidR="00000000" w:rsidRDefault="004C51F7">
      <w:pPr>
        <w:pStyle w:val="a0"/>
        <w:rPr>
          <w:rFonts w:hint="cs"/>
          <w:rtl/>
        </w:rPr>
      </w:pPr>
      <w:r>
        <w:rPr>
          <w:rFonts w:hint="cs"/>
          <w:rtl/>
        </w:rPr>
        <w:t>עלא כיפאכ, איז</w:t>
      </w:r>
      <w:r>
        <w:rPr>
          <w:rFonts w:hint="cs"/>
          <w:rtl/>
        </w:rPr>
        <w:t xml:space="preserve">ה גדולה את. ממש גדולה. כאשר את משת"פית - עכשיו אני כבר לא מתנצל </w:t>
      </w:r>
      <w:r>
        <w:rPr>
          <w:rtl/>
        </w:rPr>
        <w:t>–</w:t>
      </w:r>
      <w:r>
        <w:rPr>
          <w:rFonts w:hint="cs"/>
          <w:rtl/>
        </w:rPr>
        <w:t xml:space="preserve"> כאשר את משת"פית של הפלסטינים, את ווילן, כאשר אתם משת"פים שלהם, אין לפלסטינים שום צורך לדאוג יותר. יש מי שבאמת עוזר להם. </w:t>
      </w:r>
    </w:p>
    <w:p w14:paraId="1F867E36" w14:textId="77777777" w:rsidR="00000000" w:rsidRDefault="004C51F7">
      <w:pPr>
        <w:pStyle w:val="a0"/>
        <w:rPr>
          <w:rFonts w:hint="cs"/>
          <w:rtl/>
        </w:rPr>
      </w:pPr>
    </w:p>
    <w:p w14:paraId="05A4A002" w14:textId="77777777" w:rsidR="00000000" w:rsidRDefault="004C51F7">
      <w:pPr>
        <w:pStyle w:val="af0"/>
        <w:rPr>
          <w:rtl/>
        </w:rPr>
      </w:pPr>
      <w:r>
        <w:rPr>
          <w:rFonts w:hint="eastAsia"/>
          <w:rtl/>
        </w:rPr>
        <w:t>אבשלום</w:t>
      </w:r>
      <w:r>
        <w:rPr>
          <w:rtl/>
        </w:rPr>
        <w:t xml:space="preserve"> וילן (מרצ):</w:t>
      </w:r>
    </w:p>
    <w:p w14:paraId="179B1DA8" w14:textId="77777777" w:rsidR="00000000" w:rsidRDefault="004C51F7">
      <w:pPr>
        <w:pStyle w:val="a0"/>
        <w:rPr>
          <w:rFonts w:hint="cs"/>
          <w:rtl/>
        </w:rPr>
      </w:pPr>
    </w:p>
    <w:p w14:paraId="34CD80F6" w14:textId="77777777" w:rsidR="00000000" w:rsidRDefault="004C51F7">
      <w:pPr>
        <w:pStyle w:val="a0"/>
        <w:rPr>
          <w:rFonts w:hint="cs"/>
          <w:rtl/>
        </w:rPr>
      </w:pPr>
      <w:r>
        <w:rPr>
          <w:rFonts w:hint="cs"/>
          <w:rtl/>
        </w:rPr>
        <w:t>של נעליך מעל רגליך - - -</w:t>
      </w:r>
    </w:p>
    <w:p w14:paraId="4AD9296B" w14:textId="77777777" w:rsidR="00000000" w:rsidRDefault="004C51F7">
      <w:pPr>
        <w:pStyle w:val="a0"/>
        <w:rPr>
          <w:rFonts w:hint="cs"/>
          <w:rtl/>
        </w:rPr>
      </w:pPr>
    </w:p>
    <w:p w14:paraId="0816D5BA" w14:textId="77777777" w:rsidR="00000000" w:rsidRDefault="004C51F7">
      <w:pPr>
        <w:pStyle w:val="-"/>
        <w:rPr>
          <w:rtl/>
        </w:rPr>
      </w:pPr>
      <w:bookmarkStart w:id="506" w:name="FS000001040T30_12_2003_22_18_30C"/>
      <w:bookmarkEnd w:id="506"/>
      <w:r>
        <w:rPr>
          <w:rtl/>
        </w:rPr>
        <w:t>יחיאל חזן (הליכוד):</w:t>
      </w:r>
    </w:p>
    <w:p w14:paraId="6F11EA9A" w14:textId="77777777" w:rsidR="00000000" w:rsidRDefault="004C51F7">
      <w:pPr>
        <w:pStyle w:val="a0"/>
        <w:rPr>
          <w:rtl/>
        </w:rPr>
      </w:pPr>
    </w:p>
    <w:p w14:paraId="1D621254" w14:textId="77777777" w:rsidR="00000000" w:rsidRDefault="004C51F7">
      <w:pPr>
        <w:pStyle w:val="a0"/>
        <w:rPr>
          <w:rFonts w:hint="cs"/>
          <w:rtl/>
        </w:rPr>
      </w:pPr>
      <w:r>
        <w:rPr>
          <w:rFonts w:hint="cs"/>
          <w:rtl/>
        </w:rPr>
        <w:t>ל</w:t>
      </w:r>
      <w:r>
        <w:rPr>
          <w:rFonts w:hint="cs"/>
          <w:rtl/>
        </w:rPr>
        <w:t xml:space="preserve">א אשיל נעלי מעל רגלי ולא כלום. זאת האמת. זאת האמת. </w:t>
      </w:r>
    </w:p>
    <w:p w14:paraId="5665E812" w14:textId="77777777" w:rsidR="00000000" w:rsidRDefault="004C51F7">
      <w:pPr>
        <w:pStyle w:val="a0"/>
        <w:rPr>
          <w:rFonts w:hint="cs"/>
          <w:rtl/>
        </w:rPr>
      </w:pPr>
    </w:p>
    <w:p w14:paraId="1E84E64A" w14:textId="77777777" w:rsidR="00000000" w:rsidRDefault="004C51F7">
      <w:pPr>
        <w:pStyle w:val="af1"/>
        <w:rPr>
          <w:rtl/>
        </w:rPr>
      </w:pPr>
      <w:r>
        <w:rPr>
          <w:rtl/>
        </w:rPr>
        <w:t>היו"ר יולי-יואל אדלשטיין:</w:t>
      </w:r>
    </w:p>
    <w:p w14:paraId="6B836000" w14:textId="77777777" w:rsidR="00000000" w:rsidRDefault="004C51F7">
      <w:pPr>
        <w:pStyle w:val="a0"/>
        <w:rPr>
          <w:rtl/>
        </w:rPr>
      </w:pPr>
    </w:p>
    <w:p w14:paraId="2A06C5E7" w14:textId="77777777" w:rsidR="00000000" w:rsidRDefault="004C51F7">
      <w:pPr>
        <w:pStyle w:val="a0"/>
        <w:rPr>
          <w:rFonts w:hint="cs"/>
          <w:rtl/>
        </w:rPr>
      </w:pPr>
      <w:r>
        <w:rPr>
          <w:rFonts w:hint="cs"/>
          <w:rtl/>
        </w:rPr>
        <w:t xml:space="preserve">חבר הכנסת חזן, אני מבקש שתחזור לנושא העיקרי, בבקשה. </w:t>
      </w:r>
    </w:p>
    <w:p w14:paraId="60E309F4" w14:textId="77777777" w:rsidR="00000000" w:rsidRDefault="004C51F7">
      <w:pPr>
        <w:pStyle w:val="a0"/>
        <w:rPr>
          <w:rFonts w:hint="cs"/>
          <w:rtl/>
        </w:rPr>
      </w:pPr>
    </w:p>
    <w:p w14:paraId="0101CA15" w14:textId="77777777" w:rsidR="00000000" w:rsidRDefault="004C51F7">
      <w:pPr>
        <w:pStyle w:val="af0"/>
        <w:rPr>
          <w:rtl/>
        </w:rPr>
      </w:pPr>
      <w:r>
        <w:rPr>
          <w:rFonts w:hint="eastAsia"/>
          <w:rtl/>
        </w:rPr>
        <w:t>קולט</w:t>
      </w:r>
      <w:r>
        <w:rPr>
          <w:rtl/>
        </w:rPr>
        <w:t xml:space="preserve"> אביטל (העבודה-מימד):</w:t>
      </w:r>
    </w:p>
    <w:p w14:paraId="3CB24572" w14:textId="77777777" w:rsidR="00000000" w:rsidRDefault="004C51F7">
      <w:pPr>
        <w:pStyle w:val="a0"/>
        <w:rPr>
          <w:rFonts w:hint="cs"/>
          <w:rtl/>
        </w:rPr>
      </w:pPr>
    </w:p>
    <w:p w14:paraId="1E1EFAA3" w14:textId="77777777" w:rsidR="00000000" w:rsidRDefault="004C51F7">
      <w:pPr>
        <w:pStyle w:val="a0"/>
        <w:rPr>
          <w:rFonts w:hint="cs"/>
          <w:rtl/>
        </w:rPr>
      </w:pPr>
      <w:r>
        <w:rPr>
          <w:rFonts w:hint="cs"/>
          <w:rtl/>
        </w:rPr>
        <w:t>לא, אדוני - - -</w:t>
      </w:r>
    </w:p>
    <w:p w14:paraId="25820473" w14:textId="77777777" w:rsidR="00000000" w:rsidRDefault="004C51F7">
      <w:pPr>
        <w:pStyle w:val="a0"/>
        <w:rPr>
          <w:rFonts w:hint="cs"/>
          <w:rtl/>
        </w:rPr>
      </w:pPr>
    </w:p>
    <w:p w14:paraId="07F18353" w14:textId="77777777" w:rsidR="00000000" w:rsidRDefault="004C51F7">
      <w:pPr>
        <w:pStyle w:val="-"/>
        <w:rPr>
          <w:rtl/>
        </w:rPr>
      </w:pPr>
      <w:bookmarkStart w:id="507" w:name="FS000001040T30_12_2003_22_19_59C"/>
      <w:bookmarkEnd w:id="507"/>
      <w:r>
        <w:rPr>
          <w:rtl/>
        </w:rPr>
        <w:t>יחיאל חזן (הליכוד):</w:t>
      </w:r>
    </w:p>
    <w:p w14:paraId="5747CEEF" w14:textId="77777777" w:rsidR="00000000" w:rsidRDefault="004C51F7">
      <w:pPr>
        <w:pStyle w:val="a0"/>
        <w:rPr>
          <w:rtl/>
        </w:rPr>
      </w:pPr>
    </w:p>
    <w:p w14:paraId="78DA811C" w14:textId="77777777" w:rsidR="00000000" w:rsidRDefault="004C51F7">
      <w:pPr>
        <w:pStyle w:val="a0"/>
        <w:rPr>
          <w:rFonts w:hint="cs"/>
          <w:rtl/>
        </w:rPr>
      </w:pPr>
      <w:r>
        <w:rPr>
          <w:rFonts w:hint="cs"/>
          <w:rtl/>
        </w:rPr>
        <w:t>לא יכול לעלות על הדעת, שכאשר מושקעים מיליונים במדינת ישרא</w:t>
      </w:r>
      <w:r>
        <w:rPr>
          <w:rFonts w:hint="cs"/>
          <w:rtl/>
        </w:rPr>
        <w:t xml:space="preserve">ל, ואתה, וילן, רצית שתהיה גדר ותהיה הפרדה </w:t>
      </w:r>
      <w:r>
        <w:rPr>
          <w:rtl/>
        </w:rPr>
        <w:t>–</w:t>
      </w:r>
      <w:r>
        <w:rPr>
          <w:rFonts w:hint="cs"/>
          <w:rtl/>
        </w:rPr>
        <w:t xml:space="preserve"> פתאום אתה רוצה שלא תהיה גדר? </w:t>
      </w:r>
    </w:p>
    <w:p w14:paraId="71980AA7" w14:textId="77777777" w:rsidR="00000000" w:rsidRDefault="004C51F7">
      <w:pPr>
        <w:pStyle w:val="a0"/>
        <w:rPr>
          <w:rFonts w:hint="cs"/>
          <w:rtl/>
        </w:rPr>
      </w:pPr>
    </w:p>
    <w:p w14:paraId="70DD8FB1" w14:textId="77777777" w:rsidR="00000000" w:rsidRDefault="004C51F7">
      <w:pPr>
        <w:pStyle w:val="af0"/>
        <w:rPr>
          <w:rtl/>
        </w:rPr>
      </w:pPr>
      <w:r>
        <w:rPr>
          <w:rFonts w:hint="eastAsia"/>
          <w:rtl/>
        </w:rPr>
        <w:t>אבשלום</w:t>
      </w:r>
      <w:r>
        <w:rPr>
          <w:rtl/>
        </w:rPr>
        <w:t xml:space="preserve"> וילן (מרצ):</w:t>
      </w:r>
    </w:p>
    <w:p w14:paraId="7EDE7035" w14:textId="77777777" w:rsidR="00000000" w:rsidRDefault="004C51F7">
      <w:pPr>
        <w:pStyle w:val="a0"/>
        <w:rPr>
          <w:rFonts w:hint="cs"/>
          <w:rtl/>
        </w:rPr>
      </w:pPr>
    </w:p>
    <w:p w14:paraId="3683ABA6" w14:textId="77777777" w:rsidR="00000000" w:rsidRDefault="004C51F7">
      <w:pPr>
        <w:pStyle w:val="a0"/>
        <w:rPr>
          <w:rFonts w:hint="cs"/>
          <w:rtl/>
        </w:rPr>
      </w:pPr>
      <w:r>
        <w:rPr>
          <w:rFonts w:hint="cs"/>
          <w:rtl/>
        </w:rPr>
        <w:t>איתן כבל משת"פ, ואני משת"פ - - -</w:t>
      </w:r>
    </w:p>
    <w:p w14:paraId="745CC5A9" w14:textId="77777777" w:rsidR="00000000" w:rsidRDefault="004C51F7">
      <w:pPr>
        <w:pStyle w:val="a0"/>
        <w:rPr>
          <w:rFonts w:hint="cs"/>
          <w:rtl/>
        </w:rPr>
      </w:pPr>
    </w:p>
    <w:p w14:paraId="2617D3BD" w14:textId="77777777" w:rsidR="00000000" w:rsidRDefault="004C51F7">
      <w:pPr>
        <w:pStyle w:val="-"/>
        <w:rPr>
          <w:rtl/>
        </w:rPr>
      </w:pPr>
      <w:bookmarkStart w:id="508" w:name="FS000001040T30_12_2003_22_20_59C"/>
      <w:bookmarkEnd w:id="508"/>
      <w:r>
        <w:rPr>
          <w:rtl/>
        </w:rPr>
        <w:t>יחיאל חזן (הליכוד):</w:t>
      </w:r>
    </w:p>
    <w:p w14:paraId="7B22D080" w14:textId="77777777" w:rsidR="00000000" w:rsidRDefault="004C51F7">
      <w:pPr>
        <w:pStyle w:val="a0"/>
        <w:rPr>
          <w:rtl/>
        </w:rPr>
      </w:pPr>
    </w:p>
    <w:p w14:paraId="01A5AC59" w14:textId="77777777" w:rsidR="00000000" w:rsidRDefault="004C51F7">
      <w:pPr>
        <w:pStyle w:val="a0"/>
        <w:rPr>
          <w:rFonts w:hint="cs"/>
          <w:rtl/>
        </w:rPr>
      </w:pPr>
      <w:r>
        <w:rPr>
          <w:rFonts w:hint="cs"/>
          <w:rtl/>
        </w:rPr>
        <w:t>ולמה אתה רוצה שלא תהיה גדר? אתה רוצה שלא תהיה גדר בשביל שהמחבלים יגיעו מבידיא לפתח-תקווה; בשביל שהמחבלים י</w:t>
      </w:r>
      <w:r>
        <w:rPr>
          <w:rFonts w:hint="cs"/>
          <w:rtl/>
        </w:rPr>
        <w:t xml:space="preserve">גיעו מבידיא לתל-אביב. בגלל זה אתה לא רוצה גדר. </w:t>
      </w:r>
    </w:p>
    <w:p w14:paraId="4BD190E6" w14:textId="77777777" w:rsidR="00000000" w:rsidRDefault="004C51F7">
      <w:pPr>
        <w:pStyle w:val="a0"/>
        <w:rPr>
          <w:rFonts w:hint="cs"/>
          <w:rtl/>
        </w:rPr>
      </w:pPr>
    </w:p>
    <w:p w14:paraId="41B094BB" w14:textId="77777777" w:rsidR="00000000" w:rsidRDefault="004C51F7">
      <w:pPr>
        <w:pStyle w:val="af0"/>
        <w:rPr>
          <w:rtl/>
        </w:rPr>
      </w:pPr>
      <w:r>
        <w:rPr>
          <w:rtl/>
        </w:rPr>
        <w:t>קולט אביטל (העבודה-מימד):</w:t>
      </w:r>
    </w:p>
    <w:p w14:paraId="2E46B2AF" w14:textId="77777777" w:rsidR="00000000" w:rsidRDefault="004C51F7">
      <w:pPr>
        <w:pStyle w:val="a0"/>
        <w:rPr>
          <w:rtl/>
        </w:rPr>
      </w:pPr>
    </w:p>
    <w:p w14:paraId="6941BADD" w14:textId="77777777" w:rsidR="00000000" w:rsidRDefault="004C51F7">
      <w:pPr>
        <w:pStyle w:val="a0"/>
        <w:rPr>
          <w:rFonts w:hint="cs"/>
          <w:rtl/>
        </w:rPr>
      </w:pPr>
      <w:r>
        <w:rPr>
          <w:rFonts w:hint="cs"/>
          <w:rtl/>
        </w:rPr>
        <w:t xml:space="preserve">תתבייש לך. תת-רמה. </w:t>
      </w:r>
    </w:p>
    <w:p w14:paraId="19AAA194" w14:textId="77777777" w:rsidR="00000000" w:rsidRDefault="004C51F7">
      <w:pPr>
        <w:pStyle w:val="a0"/>
        <w:rPr>
          <w:rFonts w:hint="cs"/>
          <w:rtl/>
        </w:rPr>
      </w:pPr>
    </w:p>
    <w:p w14:paraId="420576D1" w14:textId="77777777" w:rsidR="00000000" w:rsidRDefault="004C51F7">
      <w:pPr>
        <w:pStyle w:val="-"/>
        <w:rPr>
          <w:rtl/>
        </w:rPr>
      </w:pPr>
      <w:bookmarkStart w:id="509" w:name="FS000001040T30_12_2003_22_21_54C"/>
      <w:bookmarkEnd w:id="509"/>
      <w:r>
        <w:rPr>
          <w:rtl/>
        </w:rPr>
        <w:t>יחיאל חזן (הליכוד):</w:t>
      </w:r>
    </w:p>
    <w:p w14:paraId="66AC17C6" w14:textId="77777777" w:rsidR="00000000" w:rsidRDefault="004C51F7">
      <w:pPr>
        <w:pStyle w:val="a0"/>
        <w:rPr>
          <w:rtl/>
        </w:rPr>
      </w:pPr>
    </w:p>
    <w:p w14:paraId="7318FDB0" w14:textId="77777777" w:rsidR="00000000" w:rsidRDefault="004C51F7">
      <w:pPr>
        <w:pStyle w:val="a0"/>
        <w:rPr>
          <w:rFonts w:hint="cs"/>
          <w:rtl/>
        </w:rPr>
      </w:pPr>
      <w:r>
        <w:rPr>
          <w:rFonts w:hint="cs"/>
          <w:rtl/>
        </w:rPr>
        <w:t>לא שאתה דואג לאותו אנרכיסט. לא שאתה דואג לו, לא אכפת לך ממנו בכלל. לא אכפת לך ממנו בכלל. פתאום אתה דואג לו. אתה פתאום דואג לאותו אזרח ישרא</w:t>
      </w:r>
      <w:r>
        <w:rPr>
          <w:rFonts w:hint="cs"/>
          <w:rtl/>
        </w:rPr>
        <w:t xml:space="preserve">לי שנפצע. אולי, באמת, תדאג לאותם מתנחלים שנפצעים כל יום? אולי תדאג להם? </w:t>
      </w:r>
    </w:p>
    <w:p w14:paraId="20C94552" w14:textId="77777777" w:rsidR="00000000" w:rsidRDefault="004C51F7">
      <w:pPr>
        <w:pStyle w:val="a0"/>
        <w:rPr>
          <w:rFonts w:hint="cs"/>
          <w:rtl/>
        </w:rPr>
      </w:pPr>
    </w:p>
    <w:p w14:paraId="64752258" w14:textId="77777777" w:rsidR="00000000" w:rsidRDefault="004C51F7">
      <w:pPr>
        <w:pStyle w:val="a0"/>
        <w:rPr>
          <w:rFonts w:hint="cs"/>
          <w:rtl/>
        </w:rPr>
      </w:pPr>
      <w:r>
        <w:rPr>
          <w:rtl/>
        </w:rPr>
        <w:t>הג</w:t>
      </w:r>
      <w:r>
        <w:rPr>
          <w:rFonts w:hint="cs"/>
          <w:rtl/>
        </w:rPr>
        <w:t>י</w:t>
      </w:r>
      <w:r>
        <w:rPr>
          <w:rtl/>
        </w:rPr>
        <w:t>ע הזמן שתגידו את ה</w:t>
      </w:r>
      <w:r>
        <w:rPr>
          <w:rFonts w:hint="cs"/>
          <w:rtl/>
        </w:rPr>
        <w:t xml:space="preserve">אמת לעם. אתם המשת"פים של הפלסטינים. לא אכפת לכם שום דבר. שום דבר לא אכפת לכם. </w:t>
      </w:r>
    </w:p>
    <w:p w14:paraId="7CB375B6" w14:textId="77777777" w:rsidR="00000000" w:rsidRDefault="004C51F7">
      <w:pPr>
        <w:pStyle w:val="a0"/>
        <w:rPr>
          <w:rFonts w:hint="cs"/>
          <w:rtl/>
        </w:rPr>
      </w:pPr>
    </w:p>
    <w:p w14:paraId="0BB7CEF7" w14:textId="77777777" w:rsidR="00000000" w:rsidRDefault="004C51F7">
      <w:pPr>
        <w:pStyle w:val="af0"/>
        <w:rPr>
          <w:rtl/>
        </w:rPr>
      </w:pPr>
      <w:r>
        <w:rPr>
          <w:rtl/>
        </w:rPr>
        <w:t>אבשלום וילן (מרצ):</w:t>
      </w:r>
    </w:p>
    <w:p w14:paraId="258B9959" w14:textId="77777777" w:rsidR="00000000" w:rsidRDefault="004C51F7">
      <w:pPr>
        <w:pStyle w:val="a0"/>
        <w:rPr>
          <w:rtl/>
        </w:rPr>
      </w:pPr>
    </w:p>
    <w:p w14:paraId="7786A6F9" w14:textId="77777777" w:rsidR="00000000" w:rsidRDefault="004C51F7">
      <w:pPr>
        <w:pStyle w:val="a0"/>
        <w:rPr>
          <w:rFonts w:hint="cs"/>
          <w:rtl/>
        </w:rPr>
      </w:pPr>
      <w:r>
        <w:rPr>
          <w:rFonts w:hint="cs"/>
          <w:rtl/>
        </w:rPr>
        <w:t xml:space="preserve">אדוני היושב-ראש, </w:t>
      </w:r>
      <w:r>
        <w:rPr>
          <w:rtl/>
        </w:rPr>
        <w:t>אני מבקש ממך לק</w:t>
      </w:r>
      <w:r>
        <w:rPr>
          <w:rFonts w:hint="cs"/>
          <w:rtl/>
        </w:rPr>
        <w:t xml:space="preserve">רוא אותו לסדר. </w:t>
      </w:r>
      <w:r>
        <w:rPr>
          <w:rFonts w:hint="eastAsia"/>
          <w:rtl/>
        </w:rPr>
        <w:t>יש</w:t>
      </w:r>
      <w:r>
        <w:rPr>
          <w:rtl/>
        </w:rPr>
        <w:t xml:space="preserve"> גבול</w:t>
      </w:r>
      <w:r>
        <w:rPr>
          <w:rFonts w:hint="cs"/>
          <w:rtl/>
        </w:rPr>
        <w:t xml:space="preserve"> - - -</w:t>
      </w:r>
    </w:p>
    <w:p w14:paraId="03C08EC7" w14:textId="77777777" w:rsidR="00000000" w:rsidRDefault="004C51F7">
      <w:pPr>
        <w:pStyle w:val="a0"/>
        <w:rPr>
          <w:rFonts w:hint="cs"/>
          <w:rtl/>
        </w:rPr>
      </w:pPr>
    </w:p>
    <w:p w14:paraId="0D322690" w14:textId="77777777" w:rsidR="00000000" w:rsidRDefault="004C51F7">
      <w:pPr>
        <w:pStyle w:val="-"/>
        <w:rPr>
          <w:rtl/>
        </w:rPr>
      </w:pPr>
      <w:bookmarkStart w:id="510" w:name="FS000001040T30_12_2003_22_23_54C"/>
      <w:bookmarkEnd w:id="510"/>
      <w:r>
        <w:rPr>
          <w:rtl/>
        </w:rPr>
        <w:t>יחיאל חזן (הליכוד):</w:t>
      </w:r>
    </w:p>
    <w:p w14:paraId="57FE139D" w14:textId="77777777" w:rsidR="00000000" w:rsidRDefault="004C51F7">
      <w:pPr>
        <w:pStyle w:val="a0"/>
        <w:rPr>
          <w:rtl/>
        </w:rPr>
      </w:pPr>
    </w:p>
    <w:p w14:paraId="49435BCE" w14:textId="77777777" w:rsidR="00000000" w:rsidRDefault="004C51F7">
      <w:pPr>
        <w:pStyle w:val="a0"/>
        <w:rPr>
          <w:rFonts w:hint="cs"/>
          <w:rtl/>
        </w:rPr>
      </w:pPr>
      <w:r>
        <w:rPr>
          <w:rFonts w:hint="cs"/>
          <w:rtl/>
        </w:rPr>
        <w:t>כאשר חייל צה"ל יוצא לשמור על ביטחון המדינה, אותו חייל צריך לדעת שיש לו גיבוי גם מהבית הזה, וגם מכל העם. לא יכול להיות מצב שהוא ילך עם עורך-דין צמוד. ה</w:t>
      </w:r>
      <w:r>
        <w:rPr>
          <w:rFonts w:hint="eastAsia"/>
          <w:rtl/>
        </w:rPr>
        <w:t>אם</w:t>
      </w:r>
      <w:r>
        <w:rPr>
          <w:rtl/>
        </w:rPr>
        <w:t xml:space="preserve"> אתה משתתף </w:t>
      </w:r>
      <w:r>
        <w:rPr>
          <w:rFonts w:hint="cs"/>
          <w:rtl/>
        </w:rPr>
        <w:t xml:space="preserve">בתשלום של עורך-הדין? ההורים שלו משלמים, לא אתה. </w:t>
      </w:r>
      <w:r>
        <w:rPr>
          <w:rtl/>
        </w:rPr>
        <w:t>צריך</w:t>
      </w:r>
      <w:r>
        <w:rPr>
          <w:rFonts w:hint="cs"/>
          <w:rtl/>
        </w:rPr>
        <w:t xml:space="preserve"> </w:t>
      </w:r>
      <w:r>
        <w:rPr>
          <w:rtl/>
        </w:rPr>
        <w:t xml:space="preserve">לגבות </w:t>
      </w:r>
      <w:r>
        <w:rPr>
          <w:rFonts w:hint="eastAsia"/>
          <w:rtl/>
        </w:rPr>
        <w:t>את</w:t>
      </w:r>
      <w:r>
        <w:rPr>
          <w:rtl/>
        </w:rPr>
        <w:t xml:space="preserve"> אותם חייל</w:t>
      </w:r>
      <w:r>
        <w:rPr>
          <w:rtl/>
        </w:rPr>
        <w:t>ים</w:t>
      </w:r>
      <w:r>
        <w:rPr>
          <w:rFonts w:hint="cs"/>
          <w:rtl/>
        </w:rPr>
        <w:t>.</w:t>
      </w:r>
      <w:r>
        <w:rPr>
          <w:rtl/>
        </w:rPr>
        <w:t xml:space="preserve"> צריך לגבות אותם </w:t>
      </w:r>
      <w:r>
        <w:rPr>
          <w:rFonts w:hint="cs"/>
          <w:rtl/>
        </w:rPr>
        <w:t>כ</w:t>
      </w:r>
      <w:r>
        <w:rPr>
          <w:rtl/>
        </w:rPr>
        <w:t>י הם יוצאים</w:t>
      </w:r>
      <w:r>
        <w:rPr>
          <w:rFonts w:hint="cs"/>
          <w:rtl/>
        </w:rPr>
        <w:t xml:space="preserve"> להגן על המולדת, הם יוצאים להגן על העם. ו</w:t>
      </w:r>
      <w:r>
        <w:rPr>
          <w:rFonts w:hint="eastAsia"/>
          <w:rtl/>
        </w:rPr>
        <w:t>אותו</w:t>
      </w:r>
      <w:r>
        <w:rPr>
          <w:rtl/>
        </w:rPr>
        <w:t xml:space="preserve"> י</w:t>
      </w:r>
      <w:r>
        <w:rPr>
          <w:rFonts w:hint="cs"/>
          <w:rtl/>
        </w:rPr>
        <w:t xml:space="preserve">שראלי שהולך לעזור לאותם פלסטינים, אם הוא לא יודע שהוא מסכן את עצמו </w:t>
      </w:r>
      <w:r>
        <w:rPr>
          <w:rtl/>
        </w:rPr>
        <w:t>–</w:t>
      </w:r>
      <w:r>
        <w:rPr>
          <w:rFonts w:hint="cs"/>
          <w:rtl/>
        </w:rPr>
        <w:t xml:space="preserve"> זו בעיה שלו. זו בעיה של אותו אזרח ישראלי שפתאום הוא חושב שלא צריכה להיות גדר. </w:t>
      </w:r>
    </w:p>
    <w:p w14:paraId="3825CBA6" w14:textId="77777777" w:rsidR="00000000" w:rsidRDefault="004C51F7">
      <w:pPr>
        <w:pStyle w:val="a0"/>
        <w:rPr>
          <w:rFonts w:hint="cs"/>
          <w:rtl/>
        </w:rPr>
      </w:pPr>
    </w:p>
    <w:p w14:paraId="1D0262AB" w14:textId="77777777" w:rsidR="00000000" w:rsidRDefault="004C51F7">
      <w:pPr>
        <w:pStyle w:val="a0"/>
      </w:pPr>
      <w:r>
        <w:rPr>
          <w:rFonts w:hint="cs"/>
          <w:rtl/>
        </w:rPr>
        <w:t>מי שחושב שלא צריכה להיות גדר</w:t>
      </w:r>
      <w:r>
        <w:rPr>
          <w:rFonts w:hint="cs"/>
          <w:rtl/>
        </w:rPr>
        <w:t xml:space="preserve">, ובא עם מזמרה להוריד את הגדר, צריך להבין </w:t>
      </w:r>
      <w:r>
        <w:rPr>
          <w:rtl/>
        </w:rPr>
        <w:t>שדמו בראשו. אנחנו צריכים</w:t>
      </w:r>
      <w:r>
        <w:rPr>
          <w:rFonts w:hint="cs"/>
          <w:rtl/>
        </w:rPr>
        <w:t>,</w:t>
      </w:r>
      <w:r>
        <w:rPr>
          <w:rtl/>
        </w:rPr>
        <w:t xml:space="preserve"> פה, בבית הזה, לחזק א</w:t>
      </w:r>
      <w:r>
        <w:rPr>
          <w:rFonts w:hint="cs"/>
          <w:rtl/>
        </w:rPr>
        <w:t xml:space="preserve">ת </w:t>
      </w:r>
      <w:r>
        <w:rPr>
          <w:rtl/>
        </w:rPr>
        <w:t>חיילי צה</w:t>
      </w:r>
      <w:r>
        <w:rPr>
          <w:rFonts w:hint="cs"/>
          <w:rtl/>
        </w:rPr>
        <w:t>"</w:t>
      </w:r>
      <w:r>
        <w:rPr>
          <w:rtl/>
        </w:rPr>
        <w:t>ל</w:t>
      </w:r>
      <w:r>
        <w:rPr>
          <w:rFonts w:hint="cs"/>
          <w:rtl/>
        </w:rPr>
        <w:t xml:space="preserve"> ולדאוג לכך שהם ידעו שאנחנו מגבים אותם. לא </w:t>
      </w:r>
      <w:r>
        <w:rPr>
          <w:rtl/>
        </w:rPr>
        <w:t>יכול להיות מצב שכל חייל</w:t>
      </w:r>
      <w:r>
        <w:rPr>
          <w:rFonts w:hint="cs"/>
          <w:rtl/>
        </w:rPr>
        <w:t xml:space="preserve"> ילך עם עורך-דין צמוד. באמת, הגיע הזמן. תפסיקו לעשות הצגה. תפסיקו, כאילו בשם הצדק, לדאוג ל</w:t>
      </w:r>
      <w:r>
        <w:rPr>
          <w:rFonts w:hint="cs"/>
          <w:rtl/>
        </w:rPr>
        <w:t xml:space="preserve">כל אלה שלא אכפת להם בכלל מהעם הזה. </w:t>
      </w:r>
      <w:r>
        <w:rPr>
          <w:rtl/>
        </w:rPr>
        <w:t xml:space="preserve"> </w:t>
      </w:r>
    </w:p>
    <w:p w14:paraId="7F8FF8E8" w14:textId="77777777" w:rsidR="00000000" w:rsidRDefault="004C51F7">
      <w:pPr>
        <w:pStyle w:val="a0"/>
        <w:rPr>
          <w:rtl/>
        </w:rPr>
      </w:pPr>
    </w:p>
    <w:p w14:paraId="514CE4BA" w14:textId="77777777" w:rsidR="00000000" w:rsidRDefault="004C51F7">
      <w:pPr>
        <w:pStyle w:val="af0"/>
        <w:rPr>
          <w:rtl/>
        </w:rPr>
      </w:pPr>
      <w:r>
        <w:rPr>
          <w:rtl/>
        </w:rPr>
        <w:t>קולט אביטל (העבודה-מימד):</w:t>
      </w:r>
    </w:p>
    <w:p w14:paraId="0DEF8492" w14:textId="77777777" w:rsidR="00000000" w:rsidRDefault="004C51F7">
      <w:pPr>
        <w:pStyle w:val="a0"/>
        <w:rPr>
          <w:rtl/>
        </w:rPr>
      </w:pPr>
    </w:p>
    <w:p w14:paraId="38BD9614" w14:textId="77777777" w:rsidR="00000000" w:rsidRDefault="004C51F7">
      <w:pPr>
        <w:pStyle w:val="a0"/>
        <w:rPr>
          <w:rFonts w:hint="cs"/>
          <w:rtl/>
        </w:rPr>
      </w:pPr>
      <w:r>
        <w:rPr>
          <w:rFonts w:hint="cs"/>
          <w:rtl/>
        </w:rPr>
        <w:t xml:space="preserve">בושה לבית הזה. </w:t>
      </w:r>
    </w:p>
    <w:p w14:paraId="5C334A37" w14:textId="77777777" w:rsidR="00000000" w:rsidRDefault="004C51F7">
      <w:pPr>
        <w:pStyle w:val="a0"/>
        <w:rPr>
          <w:rFonts w:hint="cs"/>
          <w:rtl/>
        </w:rPr>
      </w:pPr>
    </w:p>
    <w:p w14:paraId="36B30EBA" w14:textId="77777777" w:rsidR="00000000" w:rsidRDefault="004C51F7">
      <w:pPr>
        <w:pStyle w:val="-"/>
        <w:rPr>
          <w:rtl/>
        </w:rPr>
      </w:pPr>
      <w:bookmarkStart w:id="511" w:name="FS000001040T30_12_2003_22_27_20C"/>
      <w:bookmarkEnd w:id="511"/>
      <w:r>
        <w:rPr>
          <w:rtl/>
        </w:rPr>
        <w:t>יחיאל חזן (הליכוד):</w:t>
      </w:r>
    </w:p>
    <w:p w14:paraId="0E48BAE2" w14:textId="77777777" w:rsidR="00000000" w:rsidRDefault="004C51F7">
      <w:pPr>
        <w:pStyle w:val="a0"/>
        <w:rPr>
          <w:rtl/>
        </w:rPr>
      </w:pPr>
    </w:p>
    <w:p w14:paraId="17362441" w14:textId="77777777" w:rsidR="00000000" w:rsidRDefault="004C51F7">
      <w:pPr>
        <w:pStyle w:val="a0"/>
        <w:rPr>
          <w:i/>
          <w:iCs/>
          <w:rtl/>
        </w:rPr>
      </w:pPr>
      <w:r>
        <w:rPr>
          <w:rFonts w:hint="cs"/>
          <w:rtl/>
        </w:rPr>
        <w:t xml:space="preserve">ואם הוא היה חייל קרבי לפני זה </w:t>
      </w:r>
      <w:r>
        <w:rPr>
          <w:rtl/>
        </w:rPr>
        <w:t>–</w:t>
      </w:r>
      <w:r>
        <w:rPr>
          <w:rFonts w:hint="cs"/>
          <w:rtl/>
        </w:rPr>
        <w:t xml:space="preserve"> כל הכבוד לו. הוא מכיר את הפקודות, והוא יודע בדיוק שאותם חיילים פועלים על-פי פקודה, הוא לא צריך לשים כאפייה. </w:t>
      </w:r>
    </w:p>
    <w:p w14:paraId="13199547" w14:textId="77777777" w:rsidR="00000000" w:rsidRDefault="004C51F7">
      <w:pPr>
        <w:pStyle w:val="a0"/>
        <w:rPr>
          <w:rFonts w:hint="cs"/>
          <w:rtl/>
        </w:rPr>
      </w:pPr>
    </w:p>
    <w:p w14:paraId="57807918" w14:textId="77777777" w:rsidR="00000000" w:rsidRDefault="004C51F7">
      <w:pPr>
        <w:pStyle w:val="af1"/>
        <w:rPr>
          <w:rtl/>
        </w:rPr>
      </w:pPr>
      <w:r>
        <w:rPr>
          <w:rtl/>
        </w:rPr>
        <w:t>היו"ר יולי-</w:t>
      </w:r>
      <w:r>
        <w:rPr>
          <w:rtl/>
        </w:rPr>
        <w:t>יואל אדלשטיין:</w:t>
      </w:r>
    </w:p>
    <w:p w14:paraId="76B25F50" w14:textId="77777777" w:rsidR="00000000" w:rsidRDefault="004C51F7">
      <w:pPr>
        <w:pStyle w:val="a0"/>
        <w:rPr>
          <w:rtl/>
        </w:rPr>
      </w:pPr>
    </w:p>
    <w:p w14:paraId="33FF78D9" w14:textId="77777777" w:rsidR="00000000" w:rsidRDefault="004C51F7">
      <w:pPr>
        <w:pStyle w:val="a0"/>
        <w:rPr>
          <w:rFonts w:hint="cs"/>
          <w:rtl/>
        </w:rPr>
      </w:pPr>
      <w:r>
        <w:rPr>
          <w:rFonts w:hint="cs"/>
          <w:rtl/>
        </w:rPr>
        <w:t xml:space="preserve">תודה לחבר הכנסת חזן. חבר הכנסת מתן וילנאי לא נמצא כאן. חברת הכנסת רוחמה אברהם, בבקשה. לאחר מכן </w:t>
      </w:r>
      <w:r>
        <w:rPr>
          <w:rtl/>
        </w:rPr>
        <w:t>–</w:t>
      </w:r>
      <w:r>
        <w:rPr>
          <w:rFonts w:hint="cs"/>
          <w:rtl/>
        </w:rPr>
        <w:t xml:space="preserve"> חברת הכנסת יולי תמיר. לאחר מכן </w:t>
      </w:r>
      <w:r>
        <w:rPr>
          <w:rtl/>
        </w:rPr>
        <w:t>–</w:t>
      </w:r>
      <w:r>
        <w:rPr>
          <w:rFonts w:hint="cs"/>
          <w:rtl/>
        </w:rPr>
        <w:t xml:space="preserve"> חבר הכנסת איתן כבל. </w:t>
      </w:r>
    </w:p>
    <w:p w14:paraId="6ACBEF2D" w14:textId="77777777" w:rsidR="00000000" w:rsidRDefault="004C51F7">
      <w:pPr>
        <w:pStyle w:val="a0"/>
        <w:rPr>
          <w:rFonts w:hint="cs"/>
          <w:rtl/>
        </w:rPr>
      </w:pPr>
    </w:p>
    <w:p w14:paraId="2CA38317" w14:textId="77777777" w:rsidR="00000000" w:rsidRDefault="004C51F7">
      <w:pPr>
        <w:pStyle w:val="af0"/>
        <w:rPr>
          <w:rtl/>
        </w:rPr>
      </w:pPr>
      <w:r>
        <w:rPr>
          <w:rFonts w:hint="eastAsia"/>
          <w:rtl/>
        </w:rPr>
        <w:t>אבשלום</w:t>
      </w:r>
      <w:r>
        <w:rPr>
          <w:rtl/>
        </w:rPr>
        <w:t xml:space="preserve"> וילן (מרצ):</w:t>
      </w:r>
    </w:p>
    <w:p w14:paraId="17E8D902" w14:textId="77777777" w:rsidR="00000000" w:rsidRDefault="004C51F7">
      <w:pPr>
        <w:pStyle w:val="a0"/>
        <w:rPr>
          <w:rFonts w:hint="cs"/>
          <w:rtl/>
        </w:rPr>
      </w:pPr>
    </w:p>
    <w:p w14:paraId="5AD9D86C" w14:textId="77777777" w:rsidR="00000000" w:rsidRDefault="004C51F7">
      <w:pPr>
        <w:pStyle w:val="a0"/>
        <w:rPr>
          <w:rFonts w:hint="cs"/>
          <w:rtl/>
        </w:rPr>
      </w:pPr>
      <w:r>
        <w:rPr>
          <w:rFonts w:hint="eastAsia"/>
          <w:rtl/>
        </w:rPr>
        <w:t>אני</w:t>
      </w:r>
      <w:r>
        <w:rPr>
          <w:rtl/>
        </w:rPr>
        <w:t xml:space="preserve"> מבקש למסור הודעה אישית בסוף הדיון</w:t>
      </w:r>
      <w:r>
        <w:rPr>
          <w:rFonts w:hint="cs"/>
          <w:rtl/>
        </w:rPr>
        <w:t>,</w:t>
      </w:r>
      <w:r>
        <w:rPr>
          <w:rtl/>
        </w:rPr>
        <w:t xml:space="preserve"> מאחר </w:t>
      </w:r>
      <w:r>
        <w:rPr>
          <w:rFonts w:hint="cs"/>
          <w:rtl/>
        </w:rPr>
        <w:t>ש</w:t>
      </w:r>
      <w:r>
        <w:rPr>
          <w:rFonts w:hint="eastAsia"/>
          <w:rtl/>
        </w:rPr>
        <w:t>כונ</w:t>
      </w:r>
      <w:r>
        <w:rPr>
          <w:rFonts w:hint="cs"/>
          <w:rtl/>
        </w:rPr>
        <w:t xml:space="preserve">יתי "משת"פ". </w:t>
      </w:r>
    </w:p>
    <w:p w14:paraId="72509800" w14:textId="77777777" w:rsidR="00000000" w:rsidRDefault="004C51F7">
      <w:pPr>
        <w:pStyle w:val="a0"/>
        <w:rPr>
          <w:rFonts w:hint="cs"/>
          <w:rtl/>
        </w:rPr>
      </w:pPr>
    </w:p>
    <w:p w14:paraId="18E42001" w14:textId="77777777" w:rsidR="00000000" w:rsidRDefault="004C51F7">
      <w:pPr>
        <w:pStyle w:val="af1"/>
        <w:rPr>
          <w:rtl/>
        </w:rPr>
      </w:pPr>
      <w:r>
        <w:rPr>
          <w:rtl/>
        </w:rPr>
        <w:t>היו"ר</w:t>
      </w:r>
      <w:r>
        <w:rPr>
          <w:rtl/>
        </w:rPr>
        <w:t xml:space="preserve"> יולי-יואל אדלשטיין:</w:t>
      </w:r>
    </w:p>
    <w:p w14:paraId="02AC7E57" w14:textId="77777777" w:rsidR="00000000" w:rsidRDefault="004C51F7">
      <w:pPr>
        <w:pStyle w:val="a0"/>
        <w:rPr>
          <w:rtl/>
        </w:rPr>
      </w:pPr>
    </w:p>
    <w:p w14:paraId="2E777705" w14:textId="77777777" w:rsidR="00000000" w:rsidRDefault="004C51F7">
      <w:pPr>
        <w:pStyle w:val="a0"/>
        <w:rPr>
          <w:rFonts w:hint="cs"/>
          <w:rtl/>
        </w:rPr>
      </w:pPr>
      <w:r>
        <w:rPr>
          <w:rFonts w:hint="cs"/>
          <w:rtl/>
        </w:rPr>
        <w:t xml:space="preserve">אתה מכיר את הנוהל. אתה צריך לכתוב את ההודעה ולקרוא אותה כלשונה. </w:t>
      </w:r>
    </w:p>
    <w:p w14:paraId="381DC320" w14:textId="77777777" w:rsidR="00000000" w:rsidRDefault="004C51F7">
      <w:pPr>
        <w:pStyle w:val="a0"/>
        <w:rPr>
          <w:rFonts w:hint="cs"/>
          <w:rtl/>
        </w:rPr>
      </w:pPr>
    </w:p>
    <w:p w14:paraId="68D377F7" w14:textId="77777777" w:rsidR="00000000" w:rsidRDefault="004C51F7">
      <w:pPr>
        <w:pStyle w:val="a"/>
        <w:rPr>
          <w:rtl/>
        </w:rPr>
      </w:pPr>
      <w:bookmarkStart w:id="512" w:name="FS000001026T30_12_2003_22_05_29"/>
      <w:bookmarkStart w:id="513" w:name="_Toc63488496"/>
      <w:bookmarkEnd w:id="512"/>
      <w:r>
        <w:rPr>
          <w:rFonts w:hint="eastAsia"/>
          <w:rtl/>
        </w:rPr>
        <w:t>רוחמה</w:t>
      </w:r>
      <w:r>
        <w:rPr>
          <w:rtl/>
        </w:rPr>
        <w:t xml:space="preserve"> אברהם (הליכוד):</w:t>
      </w:r>
      <w:bookmarkEnd w:id="513"/>
    </w:p>
    <w:p w14:paraId="13AE3AAA" w14:textId="77777777" w:rsidR="00000000" w:rsidRDefault="004C51F7">
      <w:pPr>
        <w:pStyle w:val="a0"/>
        <w:rPr>
          <w:rFonts w:hint="cs"/>
          <w:rtl/>
        </w:rPr>
      </w:pPr>
    </w:p>
    <w:p w14:paraId="1E0D4FDF" w14:textId="77777777" w:rsidR="00000000" w:rsidRDefault="004C51F7">
      <w:pPr>
        <w:pStyle w:val="a0"/>
        <w:rPr>
          <w:rFonts w:hint="cs"/>
          <w:rtl/>
        </w:rPr>
      </w:pPr>
      <w:r>
        <w:rPr>
          <w:rFonts w:hint="cs"/>
          <w:rtl/>
        </w:rPr>
        <w:t xml:space="preserve">אדוני היושב-ראש, רבותי חברי וחברות הכנסת, השבוע נכנסה חבורת פורעי חוק לשטח צבאי סגור בצו אלוף. כ-100 פעילים שקוראים לעצמם "האנרכיסטים נגד הגדר", </w:t>
      </w:r>
      <w:r>
        <w:rPr>
          <w:rFonts w:hint="cs"/>
          <w:rtl/>
        </w:rPr>
        <w:t>יחד עם ארגון סולידירות בין-לאומי למען הפלסטינים, הגיעו לאזור מסחה, והעובדות ידועות, רק כדי למחות נגד גדר ההפרדה שמוקמת במקום, נגד גדר שמצילה חיים.</w:t>
      </w:r>
    </w:p>
    <w:p w14:paraId="7FBDD5C1" w14:textId="77777777" w:rsidR="00000000" w:rsidRDefault="004C51F7">
      <w:pPr>
        <w:pStyle w:val="a0"/>
        <w:rPr>
          <w:rFonts w:hint="cs"/>
          <w:rtl/>
        </w:rPr>
      </w:pPr>
    </w:p>
    <w:p w14:paraId="30BE52B6" w14:textId="77777777" w:rsidR="00000000" w:rsidRDefault="004C51F7">
      <w:pPr>
        <w:pStyle w:val="a0"/>
        <w:rPr>
          <w:rFonts w:hint="cs"/>
          <w:rtl/>
        </w:rPr>
      </w:pPr>
      <w:r>
        <w:rPr>
          <w:rFonts w:hint="cs"/>
          <w:rtl/>
        </w:rPr>
        <w:t xml:space="preserve">התנהגותם הברברית כללה ניסיונות לחיתוך הגדר, לא משנה אם זה היה על-ידי קאטרים או על-ידי מספריים, אבל הם הביאו </w:t>
      </w:r>
      <w:r>
        <w:rPr>
          <w:rFonts w:hint="cs"/>
          <w:rtl/>
        </w:rPr>
        <w:t xml:space="preserve">את הקאטרים האלה מבעוד מועד. לא רק זה, הם היו גם רעולי פנים. רעולי פנים, רבותי חברי הכנסת. התנהגותם היתה התנהגות חסרת אחריות, שבאה להקשות על חיילי צה"ל, שנתונים ממילא בדריכות מתמדת כדי להגן על ביטחון אזרחי ישראל. אני מתפלאת איך שכחתם, הרי רק ביום חמישי היה </w:t>
      </w:r>
      <w:r>
        <w:rPr>
          <w:rFonts w:hint="cs"/>
          <w:rtl/>
        </w:rPr>
        <w:t>פיגוע נורא שבא מהאזור.</w:t>
      </w:r>
    </w:p>
    <w:p w14:paraId="1077E4DD" w14:textId="77777777" w:rsidR="00000000" w:rsidRDefault="004C51F7">
      <w:pPr>
        <w:pStyle w:val="a0"/>
        <w:rPr>
          <w:rFonts w:hint="cs"/>
          <w:rtl/>
        </w:rPr>
      </w:pPr>
    </w:p>
    <w:p w14:paraId="6293B678" w14:textId="77777777" w:rsidR="00000000" w:rsidRDefault="004C51F7">
      <w:pPr>
        <w:pStyle w:val="a0"/>
        <w:rPr>
          <w:rFonts w:hint="cs"/>
          <w:rtl/>
        </w:rPr>
      </w:pPr>
      <w:r>
        <w:rPr>
          <w:rFonts w:hint="cs"/>
          <w:rtl/>
        </w:rPr>
        <w:t>אדוני היושב-ראש, רבותי חברי הכנסת, אני שולחת מכאן איחולי החלמה מהירה לגיל נעמתי, שהפגין בצורה פראית ומבישה, גרם נזק לגדר ההפרדה, ונפצע מירי חיילי צה"ל לעברו. אני מאחלת לו החלמה מהירה כדי שיהיה אפשר להעמידו לדין במהירות האפשרית על שה</w:t>
      </w:r>
      <w:r>
        <w:rPr>
          <w:rFonts w:hint="cs"/>
          <w:rtl/>
        </w:rPr>
        <w:t>פר את החוק  וגרם לפרובוקציה מיותרת. אני מאחלת לו החלמה מהירה כדי שיועמד לדיון וישמש תמרור אזהרה לכל אלה שחושבים ללכת בעקבותיו - -</w:t>
      </w:r>
    </w:p>
    <w:p w14:paraId="57CBFEAC" w14:textId="77777777" w:rsidR="00000000" w:rsidRDefault="004C51F7">
      <w:pPr>
        <w:pStyle w:val="a0"/>
        <w:ind w:firstLine="0"/>
        <w:rPr>
          <w:rFonts w:hint="cs"/>
          <w:rtl/>
        </w:rPr>
      </w:pPr>
    </w:p>
    <w:p w14:paraId="47F5E799" w14:textId="77777777" w:rsidR="00000000" w:rsidRDefault="004C51F7">
      <w:pPr>
        <w:pStyle w:val="af0"/>
        <w:rPr>
          <w:rtl/>
        </w:rPr>
      </w:pPr>
      <w:r>
        <w:rPr>
          <w:rFonts w:hint="eastAsia"/>
          <w:rtl/>
        </w:rPr>
        <w:t>יולי</w:t>
      </w:r>
      <w:r>
        <w:rPr>
          <w:rtl/>
        </w:rPr>
        <w:t xml:space="preserve"> תמיר (העבודה-מימד):</w:t>
      </w:r>
    </w:p>
    <w:p w14:paraId="3FC2ADA0" w14:textId="77777777" w:rsidR="00000000" w:rsidRDefault="004C51F7">
      <w:pPr>
        <w:pStyle w:val="a0"/>
        <w:rPr>
          <w:rFonts w:hint="cs"/>
          <w:rtl/>
        </w:rPr>
      </w:pPr>
    </w:p>
    <w:p w14:paraId="2A8BB32F" w14:textId="77777777" w:rsidR="00000000" w:rsidRDefault="004C51F7">
      <w:pPr>
        <w:pStyle w:val="a0"/>
        <w:rPr>
          <w:rFonts w:hint="cs"/>
          <w:rtl/>
        </w:rPr>
      </w:pPr>
      <w:r>
        <w:rPr>
          <w:rFonts w:hint="cs"/>
          <w:rtl/>
        </w:rPr>
        <w:t>גם את "נוער הגבעות" את רוצה להעמיד לדין?</w:t>
      </w:r>
    </w:p>
    <w:p w14:paraId="4C65E6AB" w14:textId="77777777" w:rsidR="00000000" w:rsidRDefault="004C51F7">
      <w:pPr>
        <w:pStyle w:val="a0"/>
        <w:ind w:firstLine="0"/>
        <w:rPr>
          <w:rFonts w:hint="cs"/>
          <w:rtl/>
        </w:rPr>
      </w:pPr>
    </w:p>
    <w:p w14:paraId="7C4F0ABB" w14:textId="77777777" w:rsidR="00000000" w:rsidRDefault="004C51F7">
      <w:pPr>
        <w:pStyle w:val="-"/>
        <w:rPr>
          <w:rtl/>
        </w:rPr>
      </w:pPr>
      <w:bookmarkStart w:id="514" w:name="FS000001026T30_12_2003_22_09_26C"/>
      <w:bookmarkEnd w:id="514"/>
      <w:r>
        <w:rPr>
          <w:rtl/>
        </w:rPr>
        <w:t>רוחמה אברהם (הליכוד):</w:t>
      </w:r>
    </w:p>
    <w:p w14:paraId="7F5B9540" w14:textId="77777777" w:rsidR="00000000" w:rsidRDefault="004C51F7">
      <w:pPr>
        <w:pStyle w:val="a0"/>
        <w:rPr>
          <w:rtl/>
        </w:rPr>
      </w:pPr>
    </w:p>
    <w:p w14:paraId="7779B90C" w14:textId="77777777" w:rsidR="00000000" w:rsidRDefault="004C51F7">
      <w:pPr>
        <w:pStyle w:val="a0"/>
        <w:rPr>
          <w:rFonts w:hint="cs"/>
          <w:rtl/>
        </w:rPr>
      </w:pPr>
      <w:r>
        <w:rPr>
          <w:rFonts w:hint="cs"/>
          <w:rtl/>
        </w:rPr>
        <w:t>- - ולרמוס את החוק, יולי, ברגל גסה</w:t>
      </w:r>
      <w:r>
        <w:rPr>
          <w:rFonts w:hint="cs"/>
          <w:rtl/>
        </w:rPr>
        <w:t xml:space="preserve">, ועוד לחשוב שלא יאונה להם כל רע. אני מאחלת לו איחולי החלמה מהירה כדי ללמוד וללמד שהגדר נועדה להציל את חייהם של אזרחי מדינת ישראל, ומי שפוגע בה מסייע לטרור וסולל את הדרך למחבלים מתאבדים לפגוע בנו שוב. </w:t>
      </w:r>
    </w:p>
    <w:p w14:paraId="13BD0ADB" w14:textId="77777777" w:rsidR="00000000" w:rsidRDefault="004C51F7">
      <w:pPr>
        <w:pStyle w:val="a0"/>
        <w:ind w:firstLine="0"/>
        <w:rPr>
          <w:rFonts w:hint="cs"/>
          <w:rtl/>
        </w:rPr>
      </w:pPr>
    </w:p>
    <w:p w14:paraId="56563306" w14:textId="77777777" w:rsidR="00000000" w:rsidRDefault="004C51F7">
      <w:pPr>
        <w:pStyle w:val="af0"/>
        <w:rPr>
          <w:rtl/>
        </w:rPr>
      </w:pPr>
      <w:r>
        <w:rPr>
          <w:rFonts w:hint="eastAsia"/>
          <w:rtl/>
        </w:rPr>
        <w:t>קולט</w:t>
      </w:r>
      <w:r>
        <w:rPr>
          <w:rtl/>
        </w:rPr>
        <w:t xml:space="preserve"> אביטל (העבודה-מימד):</w:t>
      </w:r>
    </w:p>
    <w:p w14:paraId="43F04140" w14:textId="77777777" w:rsidR="00000000" w:rsidRDefault="004C51F7">
      <w:pPr>
        <w:pStyle w:val="a0"/>
        <w:rPr>
          <w:rFonts w:hint="cs"/>
          <w:rtl/>
        </w:rPr>
      </w:pPr>
    </w:p>
    <w:p w14:paraId="73040672" w14:textId="77777777" w:rsidR="00000000" w:rsidRDefault="004C51F7">
      <w:pPr>
        <w:pStyle w:val="a0"/>
        <w:rPr>
          <w:rFonts w:hint="cs"/>
          <w:rtl/>
        </w:rPr>
      </w:pPr>
      <w:r>
        <w:rPr>
          <w:rFonts w:hint="cs"/>
          <w:rtl/>
        </w:rPr>
        <w:t>שמעתם?</w:t>
      </w:r>
    </w:p>
    <w:p w14:paraId="7C782737" w14:textId="77777777" w:rsidR="00000000" w:rsidRDefault="004C51F7">
      <w:pPr>
        <w:pStyle w:val="a0"/>
        <w:ind w:firstLine="0"/>
        <w:rPr>
          <w:rFonts w:hint="cs"/>
          <w:rtl/>
        </w:rPr>
      </w:pPr>
    </w:p>
    <w:p w14:paraId="28856716" w14:textId="77777777" w:rsidR="00000000" w:rsidRDefault="004C51F7">
      <w:pPr>
        <w:pStyle w:val="-"/>
        <w:rPr>
          <w:rtl/>
        </w:rPr>
      </w:pPr>
      <w:bookmarkStart w:id="515" w:name="FS000001026T30_12_2003_22_10_14C"/>
      <w:bookmarkEnd w:id="515"/>
      <w:r>
        <w:rPr>
          <w:rtl/>
        </w:rPr>
        <w:t>רוחמה אברהם (הליכו</w:t>
      </w:r>
      <w:r>
        <w:rPr>
          <w:rtl/>
        </w:rPr>
        <w:t>ד):</w:t>
      </w:r>
    </w:p>
    <w:p w14:paraId="20D08572" w14:textId="77777777" w:rsidR="00000000" w:rsidRDefault="004C51F7">
      <w:pPr>
        <w:pStyle w:val="a0"/>
        <w:rPr>
          <w:rtl/>
        </w:rPr>
      </w:pPr>
    </w:p>
    <w:p w14:paraId="7A9C20B4" w14:textId="77777777" w:rsidR="00000000" w:rsidRDefault="004C51F7">
      <w:pPr>
        <w:pStyle w:val="a0"/>
        <w:rPr>
          <w:rFonts w:hint="cs"/>
          <w:rtl/>
        </w:rPr>
      </w:pPr>
      <w:r>
        <w:rPr>
          <w:rFonts w:hint="cs"/>
          <w:rtl/>
        </w:rPr>
        <w:t xml:space="preserve">כן, תשמעי שוב. אני מאחלת לו החלמה מהירה כדי לומר בקול צלול וברור, כי יש דרכים  לגיטימיות לכל הפגנה או לכל מאבק. </w:t>
      </w:r>
    </w:p>
    <w:p w14:paraId="529FA5BB" w14:textId="77777777" w:rsidR="00000000" w:rsidRDefault="004C51F7">
      <w:pPr>
        <w:pStyle w:val="af0"/>
        <w:rPr>
          <w:rtl/>
        </w:rPr>
      </w:pPr>
    </w:p>
    <w:p w14:paraId="51A5D904" w14:textId="77777777" w:rsidR="00000000" w:rsidRDefault="004C51F7">
      <w:pPr>
        <w:pStyle w:val="af0"/>
        <w:rPr>
          <w:rtl/>
        </w:rPr>
      </w:pPr>
      <w:r>
        <w:rPr>
          <w:rFonts w:hint="eastAsia"/>
          <w:rtl/>
        </w:rPr>
        <w:t>קולט</w:t>
      </w:r>
      <w:r>
        <w:rPr>
          <w:rtl/>
        </w:rPr>
        <w:t xml:space="preserve"> אביטל (העבודה-מימד):</w:t>
      </w:r>
    </w:p>
    <w:p w14:paraId="62833F60" w14:textId="77777777" w:rsidR="00000000" w:rsidRDefault="004C51F7">
      <w:pPr>
        <w:pStyle w:val="a0"/>
        <w:rPr>
          <w:rFonts w:hint="cs"/>
          <w:rtl/>
        </w:rPr>
      </w:pPr>
    </w:p>
    <w:p w14:paraId="6023264E" w14:textId="77777777" w:rsidR="00000000" w:rsidRDefault="004C51F7">
      <w:pPr>
        <w:pStyle w:val="a0"/>
        <w:rPr>
          <w:rFonts w:hint="cs"/>
          <w:rtl/>
        </w:rPr>
      </w:pPr>
      <w:r>
        <w:rPr>
          <w:rFonts w:hint="cs"/>
          <w:rtl/>
        </w:rPr>
        <w:t xml:space="preserve">יש גם דרך להתנהג אל מפגינים. </w:t>
      </w:r>
    </w:p>
    <w:p w14:paraId="3F8175C6" w14:textId="77777777" w:rsidR="00000000" w:rsidRDefault="004C51F7">
      <w:pPr>
        <w:pStyle w:val="a0"/>
        <w:ind w:firstLine="0"/>
        <w:rPr>
          <w:rFonts w:hint="cs"/>
          <w:rtl/>
        </w:rPr>
      </w:pPr>
    </w:p>
    <w:p w14:paraId="648FF4EF" w14:textId="77777777" w:rsidR="00000000" w:rsidRDefault="004C51F7">
      <w:pPr>
        <w:pStyle w:val="-"/>
        <w:rPr>
          <w:rtl/>
        </w:rPr>
      </w:pPr>
      <w:bookmarkStart w:id="516" w:name="FS000001026T30_12_2003_22_11_01C"/>
      <w:bookmarkEnd w:id="516"/>
      <w:r>
        <w:rPr>
          <w:rtl/>
        </w:rPr>
        <w:t>רוחמה אברהם (הליכוד):</w:t>
      </w:r>
    </w:p>
    <w:p w14:paraId="01B46406" w14:textId="77777777" w:rsidR="00000000" w:rsidRDefault="004C51F7">
      <w:pPr>
        <w:pStyle w:val="a0"/>
        <w:rPr>
          <w:rtl/>
        </w:rPr>
      </w:pPr>
    </w:p>
    <w:p w14:paraId="006DDC93" w14:textId="77777777" w:rsidR="00000000" w:rsidRDefault="004C51F7">
      <w:pPr>
        <w:pStyle w:val="a0"/>
        <w:rPr>
          <w:rFonts w:hint="cs"/>
          <w:rtl/>
        </w:rPr>
      </w:pPr>
      <w:r>
        <w:rPr>
          <w:rFonts w:hint="cs"/>
          <w:rtl/>
        </w:rPr>
        <w:t xml:space="preserve">בהזדמנות זאת אני רוצה לחזק את חיילי צה"ל, ששומרים עלינו </w:t>
      </w:r>
      <w:r>
        <w:rPr>
          <w:rFonts w:hint="cs"/>
          <w:rtl/>
        </w:rPr>
        <w:t>יום ולילה במצבים קשים וכמעט בלתי אפשריים. המפגינים הברבריים, שהם פורעי חוק ומכרסמי הגדר, צריכים לדעת שהפגנה באזור הגדר היא משחק באש והיא משחק אסור. מי שלא יודע להציב לעצמו גבולות מתקרב לגבול ואף חוצה אותו, מסכן את עצמו וחוצה את קו החיים. הוויכוח חייב להתנה</w:t>
      </w:r>
      <w:r>
        <w:rPr>
          <w:rFonts w:hint="cs"/>
          <w:rtl/>
        </w:rPr>
        <w:t xml:space="preserve">ל בתוך הגבול ולא מחוצה לו. </w:t>
      </w:r>
    </w:p>
    <w:p w14:paraId="11B3B532" w14:textId="77777777" w:rsidR="00000000" w:rsidRDefault="004C51F7">
      <w:pPr>
        <w:pStyle w:val="a0"/>
        <w:ind w:firstLine="0"/>
        <w:rPr>
          <w:rFonts w:hint="cs"/>
          <w:rtl/>
        </w:rPr>
      </w:pPr>
    </w:p>
    <w:p w14:paraId="363AF5B5" w14:textId="77777777" w:rsidR="00000000" w:rsidRDefault="004C51F7">
      <w:pPr>
        <w:pStyle w:val="a0"/>
        <w:rPr>
          <w:rFonts w:hint="cs"/>
          <w:rtl/>
        </w:rPr>
      </w:pPr>
      <w:r>
        <w:rPr>
          <w:rFonts w:hint="cs"/>
          <w:rtl/>
        </w:rPr>
        <w:t>אני רואה בחומרה רבה את המפגינים בסביבות הגדר, המכשילים במודע את בנינו, חיילי צה"ל. אומנם שם תנועתם הוא "תנועת האנרכיסטים", אבל מדינת ישראל היא מדינת חוק ולא מדינת אנרכיה. הייתי רוצה לראות את פניהם של אותם אנרכיסטים כאשר באותו ח</w:t>
      </w:r>
      <w:r>
        <w:rPr>
          <w:rFonts w:hint="cs"/>
          <w:rtl/>
        </w:rPr>
        <w:t xml:space="preserve">ור שהם פערו בגדר היה עובר, חלילה וחס, איזה מחבל מפגע. מה הייתם אומרים אז? </w:t>
      </w:r>
    </w:p>
    <w:p w14:paraId="0EF0F076" w14:textId="77777777" w:rsidR="00000000" w:rsidRDefault="004C51F7">
      <w:pPr>
        <w:pStyle w:val="a0"/>
        <w:rPr>
          <w:rFonts w:hint="cs"/>
          <w:rtl/>
        </w:rPr>
      </w:pPr>
    </w:p>
    <w:p w14:paraId="4C45A466" w14:textId="77777777" w:rsidR="00000000" w:rsidRDefault="004C51F7">
      <w:pPr>
        <w:pStyle w:val="a0"/>
        <w:rPr>
          <w:rFonts w:hint="cs"/>
          <w:rtl/>
        </w:rPr>
      </w:pPr>
      <w:r>
        <w:rPr>
          <w:rFonts w:hint="cs"/>
          <w:rtl/>
        </w:rPr>
        <w:t>לכן, אני קוראת לשר לביטחון פנים ולגורמי האכיפה במדינת ישראל, האמונים על שמירת החוק, להעמיד לדין את כל מי שנטלו חלק בהפגנה הבלתי-חוקית הזאת ולמצות עמם את הדין. תודה.</w:t>
      </w:r>
    </w:p>
    <w:p w14:paraId="26C0CC7A" w14:textId="77777777" w:rsidR="00000000" w:rsidRDefault="004C51F7">
      <w:pPr>
        <w:pStyle w:val="a0"/>
        <w:ind w:firstLine="0"/>
        <w:rPr>
          <w:rFonts w:hint="cs"/>
          <w:rtl/>
        </w:rPr>
      </w:pPr>
    </w:p>
    <w:p w14:paraId="4D711B9E" w14:textId="77777777" w:rsidR="00000000" w:rsidRDefault="004C51F7">
      <w:pPr>
        <w:pStyle w:val="af1"/>
        <w:rPr>
          <w:rtl/>
        </w:rPr>
      </w:pPr>
      <w:r>
        <w:rPr>
          <w:rtl/>
        </w:rPr>
        <w:t>היו"ר יולי-יוא</w:t>
      </w:r>
      <w:r>
        <w:rPr>
          <w:rtl/>
        </w:rPr>
        <w:t>ל אדלשטיין:</w:t>
      </w:r>
    </w:p>
    <w:p w14:paraId="073D5830" w14:textId="77777777" w:rsidR="00000000" w:rsidRDefault="004C51F7">
      <w:pPr>
        <w:pStyle w:val="a0"/>
        <w:rPr>
          <w:rtl/>
        </w:rPr>
      </w:pPr>
    </w:p>
    <w:p w14:paraId="576CF078" w14:textId="77777777" w:rsidR="00000000" w:rsidRDefault="004C51F7">
      <w:pPr>
        <w:pStyle w:val="a0"/>
        <w:rPr>
          <w:rFonts w:hint="cs"/>
          <w:rtl/>
        </w:rPr>
      </w:pPr>
      <w:r>
        <w:rPr>
          <w:rFonts w:hint="cs"/>
          <w:rtl/>
        </w:rPr>
        <w:t xml:space="preserve">תודה לחברת הכנסת אברהם. חברת הכנסת יולי תמיר, ואחריה </w:t>
      </w:r>
      <w:r>
        <w:rPr>
          <w:rtl/>
        </w:rPr>
        <w:t>–</w:t>
      </w:r>
      <w:r>
        <w:rPr>
          <w:rFonts w:hint="cs"/>
          <w:rtl/>
        </w:rPr>
        <w:t xml:space="preserve"> חבר הכנסת איתן כבל. בבקשה, גברתי, שלוש דקות. </w:t>
      </w:r>
    </w:p>
    <w:p w14:paraId="09520CEE" w14:textId="77777777" w:rsidR="00000000" w:rsidRDefault="004C51F7">
      <w:pPr>
        <w:pStyle w:val="a0"/>
        <w:ind w:firstLine="0"/>
        <w:rPr>
          <w:rFonts w:hint="cs"/>
          <w:rtl/>
        </w:rPr>
      </w:pPr>
    </w:p>
    <w:p w14:paraId="2BC6B811" w14:textId="77777777" w:rsidR="00000000" w:rsidRDefault="004C51F7">
      <w:pPr>
        <w:pStyle w:val="a"/>
        <w:rPr>
          <w:rtl/>
        </w:rPr>
      </w:pPr>
      <w:bookmarkStart w:id="517" w:name="FS000001043T30_12_2003_22_13_52"/>
      <w:bookmarkStart w:id="518" w:name="_Toc63488497"/>
      <w:bookmarkEnd w:id="517"/>
      <w:r>
        <w:rPr>
          <w:rFonts w:hint="eastAsia"/>
          <w:rtl/>
        </w:rPr>
        <w:t>יולי</w:t>
      </w:r>
      <w:r>
        <w:rPr>
          <w:rtl/>
        </w:rPr>
        <w:t xml:space="preserve"> תמיר (העבודה-מימד):</w:t>
      </w:r>
      <w:bookmarkEnd w:id="518"/>
    </w:p>
    <w:p w14:paraId="01902119" w14:textId="77777777" w:rsidR="00000000" w:rsidRDefault="004C51F7">
      <w:pPr>
        <w:pStyle w:val="a0"/>
        <w:rPr>
          <w:rFonts w:hint="cs"/>
          <w:rtl/>
        </w:rPr>
      </w:pPr>
    </w:p>
    <w:p w14:paraId="1152630C" w14:textId="77777777" w:rsidR="00000000" w:rsidRDefault="004C51F7">
      <w:pPr>
        <w:pStyle w:val="a0"/>
        <w:rPr>
          <w:rFonts w:hint="cs"/>
          <w:rtl/>
        </w:rPr>
      </w:pPr>
      <w:r>
        <w:rPr>
          <w:rFonts w:hint="cs"/>
          <w:rtl/>
        </w:rPr>
        <w:t>אדוני היושב-ראש, חברי חברי הכנסת,</w:t>
      </w:r>
      <w:r>
        <w:rPr>
          <w:rtl/>
        </w:rPr>
        <w:t xml:space="preserve"> </w:t>
      </w:r>
      <w:r>
        <w:rPr>
          <w:rFonts w:hint="cs"/>
          <w:rtl/>
        </w:rPr>
        <w:t>אני רוצה להבהיר קודם שני דברים: אני בעד גדר בגבולות "הקו הירוק", ואני, כמובן, בעד</w:t>
      </w:r>
      <w:r>
        <w:rPr>
          <w:rFonts w:hint="cs"/>
          <w:rtl/>
        </w:rPr>
        <w:t xml:space="preserve"> חיילי צה"ל. אז אל תיקחו לכם את השמירה על כבודם ועל שלומם של חיילי צה"ל. אבל, כאשר אתם מדברים על אנרכיה, האנרכיה לא מתחילה בבית שלנו, היא מתחילה בבית שלכם. </w:t>
      </w:r>
    </w:p>
    <w:p w14:paraId="20AE8839" w14:textId="77777777" w:rsidR="00000000" w:rsidRDefault="004C51F7">
      <w:pPr>
        <w:pStyle w:val="a0"/>
        <w:rPr>
          <w:rFonts w:hint="cs"/>
          <w:rtl/>
        </w:rPr>
      </w:pPr>
    </w:p>
    <w:p w14:paraId="62ACAEE9" w14:textId="77777777" w:rsidR="00000000" w:rsidRDefault="004C51F7">
      <w:pPr>
        <w:pStyle w:val="a0"/>
        <w:rPr>
          <w:rFonts w:hint="cs"/>
          <w:rtl/>
        </w:rPr>
      </w:pPr>
      <w:r>
        <w:rPr>
          <w:rFonts w:hint="cs"/>
          <w:rtl/>
        </w:rPr>
        <w:t>מה הזעזוע הפתאומי הזה שתקף אתכם מהפרת החוק, מכניסה לשטחים סגורים, כשכל יום המתנחלים, "נוער הגבעות"</w:t>
      </w:r>
      <w:r>
        <w:rPr>
          <w:rFonts w:hint="cs"/>
          <w:rtl/>
        </w:rPr>
        <w:t>, אנשי המאחזים הבלתי-חוקיים, נכנסים לשטח סגור, גונבים מהמדינה חשמל ומים ללא רשות, גונבים מכולות, עושים מעשים פורעי חוק, פועלים בדרך בלתי חוקית, בלתי לגיטימית בכל שעה - -</w:t>
      </w:r>
    </w:p>
    <w:p w14:paraId="15BF0BAF" w14:textId="77777777" w:rsidR="00000000" w:rsidRDefault="004C51F7">
      <w:pPr>
        <w:pStyle w:val="a0"/>
        <w:ind w:firstLine="0"/>
        <w:rPr>
          <w:rFonts w:hint="cs"/>
          <w:rtl/>
        </w:rPr>
      </w:pPr>
    </w:p>
    <w:p w14:paraId="5D2FEB13" w14:textId="77777777" w:rsidR="00000000" w:rsidRDefault="004C51F7">
      <w:pPr>
        <w:pStyle w:val="af0"/>
        <w:rPr>
          <w:rtl/>
        </w:rPr>
      </w:pPr>
      <w:r>
        <w:rPr>
          <w:rFonts w:hint="eastAsia"/>
          <w:rtl/>
        </w:rPr>
        <w:t>רוחמה</w:t>
      </w:r>
      <w:r>
        <w:rPr>
          <w:rtl/>
        </w:rPr>
        <w:t xml:space="preserve"> אברהם (הליכוד):</w:t>
      </w:r>
    </w:p>
    <w:p w14:paraId="125A2214" w14:textId="77777777" w:rsidR="00000000" w:rsidRDefault="004C51F7">
      <w:pPr>
        <w:pStyle w:val="a0"/>
        <w:rPr>
          <w:rFonts w:hint="cs"/>
          <w:rtl/>
        </w:rPr>
      </w:pPr>
    </w:p>
    <w:p w14:paraId="26DA1B81" w14:textId="77777777" w:rsidR="00000000" w:rsidRDefault="004C51F7">
      <w:pPr>
        <w:pStyle w:val="a0"/>
        <w:rPr>
          <w:rFonts w:hint="cs"/>
          <w:rtl/>
        </w:rPr>
      </w:pPr>
      <w:r>
        <w:rPr>
          <w:rFonts w:hint="cs"/>
          <w:rtl/>
        </w:rPr>
        <w:t>איפה הבנייה הבלתי-חוקית עם כל הבתים והאדמות שהם גונבים?</w:t>
      </w:r>
    </w:p>
    <w:p w14:paraId="185DED39" w14:textId="77777777" w:rsidR="00000000" w:rsidRDefault="004C51F7">
      <w:pPr>
        <w:pStyle w:val="a0"/>
        <w:ind w:firstLine="0"/>
        <w:rPr>
          <w:rFonts w:hint="cs"/>
          <w:rtl/>
        </w:rPr>
      </w:pPr>
    </w:p>
    <w:p w14:paraId="66625083" w14:textId="77777777" w:rsidR="00000000" w:rsidRDefault="004C51F7">
      <w:pPr>
        <w:pStyle w:val="-"/>
        <w:rPr>
          <w:rtl/>
        </w:rPr>
      </w:pPr>
      <w:bookmarkStart w:id="519" w:name="FS000001043T30_12_2003_22_16_22C"/>
      <w:bookmarkEnd w:id="519"/>
      <w:r>
        <w:rPr>
          <w:rtl/>
        </w:rPr>
        <w:t xml:space="preserve">יולי </w:t>
      </w:r>
      <w:r>
        <w:rPr>
          <w:rtl/>
        </w:rPr>
        <w:t>תמיר (העבודה-מימד):</w:t>
      </w:r>
    </w:p>
    <w:p w14:paraId="64B7A341" w14:textId="77777777" w:rsidR="00000000" w:rsidRDefault="004C51F7">
      <w:pPr>
        <w:pStyle w:val="a0"/>
        <w:rPr>
          <w:rtl/>
        </w:rPr>
      </w:pPr>
    </w:p>
    <w:p w14:paraId="73FEE381" w14:textId="77777777" w:rsidR="00000000" w:rsidRDefault="004C51F7">
      <w:pPr>
        <w:pStyle w:val="a0"/>
        <w:rPr>
          <w:rFonts w:hint="cs"/>
          <w:rtl/>
        </w:rPr>
      </w:pPr>
      <w:r>
        <w:rPr>
          <w:rFonts w:hint="cs"/>
          <w:rtl/>
        </w:rPr>
        <w:t xml:space="preserve">- - ובכל יום? האנשים האלה מחסלים את שלטון החוק במדינת ישראל. מישהו מציע לירות בהם? מישהו מציע לשים אותם בבית-סוהר? </w:t>
      </w:r>
    </w:p>
    <w:p w14:paraId="146AC57A" w14:textId="77777777" w:rsidR="00000000" w:rsidRDefault="004C51F7">
      <w:pPr>
        <w:pStyle w:val="a0"/>
        <w:ind w:firstLine="0"/>
        <w:rPr>
          <w:rFonts w:hint="cs"/>
          <w:rtl/>
        </w:rPr>
      </w:pPr>
    </w:p>
    <w:p w14:paraId="5F26854D"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63D4CCB6" w14:textId="77777777" w:rsidR="00000000" w:rsidRDefault="004C51F7">
      <w:pPr>
        <w:pStyle w:val="a0"/>
        <w:rPr>
          <w:rFonts w:hint="cs"/>
          <w:rtl/>
        </w:rPr>
      </w:pPr>
    </w:p>
    <w:p w14:paraId="75BE57FA" w14:textId="77777777" w:rsidR="00000000" w:rsidRDefault="004C51F7">
      <w:pPr>
        <w:pStyle w:val="a0"/>
        <w:rPr>
          <w:rFonts w:hint="cs"/>
          <w:rtl/>
        </w:rPr>
      </w:pPr>
      <w:r>
        <w:rPr>
          <w:rFonts w:hint="cs"/>
          <w:rtl/>
        </w:rPr>
        <w:t xml:space="preserve">מסיתה ומדיחה. </w:t>
      </w:r>
    </w:p>
    <w:p w14:paraId="2242074F" w14:textId="77777777" w:rsidR="00000000" w:rsidRDefault="004C51F7">
      <w:pPr>
        <w:pStyle w:val="a0"/>
        <w:ind w:firstLine="0"/>
        <w:rPr>
          <w:rFonts w:hint="cs"/>
          <w:rtl/>
        </w:rPr>
      </w:pPr>
    </w:p>
    <w:p w14:paraId="5A1F3458" w14:textId="77777777" w:rsidR="00000000" w:rsidRDefault="004C51F7">
      <w:pPr>
        <w:pStyle w:val="-"/>
        <w:rPr>
          <w:rtl/>
        </w:rPr>
      </w:pPr>
      <w:bookmarkStart w:id="520" w:name="FS000001043T30_12_2003_22_17_22C"/>
      <w:bookmarkEnd w:id="520"/>
      <w:r>
        <w:rPr>
          <w:rtl/>
        </w:rPr>
        <w:t>יולי תמיר (העבודה-מימד):</w:t>
      </w:r>
    </w:p>
    <w:p w14:paraId="7A27FB37" w14:textId="77777777" w:rsidR="00000000" w:rsidRDefault="004C51F7">
      <w:pPr>
        <w:pStyle w:val="a0"/>
        <w:rPr>
          <w:rtl/>
        </w:rPr>
      </w:pPr>
    </w:p>
    <w:p w14:paraId="6ADD78B8" w14:textId="77777777" w:rsidR="00000000" w:rsidRDefault="004C51F7">
      <w:pPr>
        <w:pStyle w:val="a0"/>
        <w:rPr>
          <w:rFonts w:hint="cs"/>
          <w:rtl/>
        </w:rPr>
      </w:pPr>
      <w:r>
        <w:rPr>
          <w:rFonts w:hint="cs"/>
          <w:rtl/>
        </w:rPr>
        <w:t>לא שמים אותם. על האנשים האל</w:t>
      </w:r>
      <w:r>
        <w:rPr>
          <w:rFonts w:hint="cs"/>
          <w:rtl/>
        </w:rPr>
        <w:t>ה לא יורים, ובצדק. אם היו יורים במתנחל הייתי אומרת את אותם דברים שאני אומרת כאן, כי לנו יש מידת אנושיות אוניברסלית. אתם אנשים מוטים אידיאולוגית. אתם מוכנים לירות בערבים כי אתם רואים בהם אויבים. עכשיו אתם קוראים ליהודים משת"פים; מחר אתם מציעים, בעצם לא מחר,</w:t>
      </w:r>
      <w:r>
        <w:rPr>
          <w:rFonts w:hint="cs"/>
          <w:rtl/>
        </w:rPr>
        <w:t xml:space="preserve"> היום אתם מציעים לירות ביהודים. </w:t>
      </w:r>
    </w:p>
    <w:p w14:paraId="4D6D21E8" w14:textId="77777777" w:rsidR="00000000" w:rsidRDefault="004C51F7">
      <w:pPr>
        <w:pStyle w:val="a0"/>
        <w:ind w:firstLine="0"/>
        <w:rPr>
          <w:rFonts w:hint="cs"/>
          <w:rtl/>
        </w:rPr>
      </w:pPr>
    </w:p>
    <w:p w14:paraId="6EBA8CE2" w14:textId="77777777" w:rsidR="00000000" w:rsidRDefault="004C51F7">
      <w:pPr>
        <w:pStyle w:val="af0"/>
        <w:rPr>
          <w:rFonts w:hint="cs"/>
          <w:rtl/>
        </w:rPr>
      </w:pPr>
      <w:r>
        <w:rPr>
          <w:rtl/>
        </w:rPr>
        <w:t>אורי יהודה אריאל (האיחוד הלאומי - ישראל ביתנו):</w:t>
      </w:r>
    </w:p>
    <w:p w14:paraId="05BB9E82" w14:textId="77777777" w:rsidR="00000000" w:rsidRDefault="004C51F7">
      <w:pPr>
        <w:pStyle w:val="a0"/>
        <w:rPr>
          <w:rFonts w:hint="cs"/>
          <w:rtl/>
        </w:rPr>
      </w:pPr>
    </w:p>
    <w:p w14:paraId="09BCA3FE" w14:textId="77777777" w:rsidR="00000000" w:rsidRDefault="004C51F7">
      <w:pPr>
        <w:pStyle w:val="a0"/>
        <w:rPr>
          <w:rFonts w:hint="cs"/>
          <w:rtl/>
        </w:rPr>
      </w:pPr>
      <w:r>
        <w:rPr>
          <w:rFonts w:hint="cs"/>
          <w:rtl/>
        </w:rPr>
        <w:t xml:space="preserve">- - - </w:t>
      </w:r>
    </w:p>
    <w:p w14:paraId="24EBF4AF" w14:textId="77777777" w:rsidR="00000000" w:rsidRDefault="004C51F7">
      <w:pPr>
        <w:pStyle w:val="a0"/>
        <w:rPr>
          <w:rFonts w:hint="cs"/>
          <w:rtl/>
        </w:rPr>
      </w:pPr>
    </w:p>
    <w:p w14:paraId="0B1693E7" w14:textId="77777777" w:rsidR="00000000" w:rsidRDefault="004C51F7">
      <w:pPr>
        <w:pStyle w:val="-"/>
        <w:rPr>
          <w:rtl/>
        </w:rPr>
      </w:pPr>
      <w:bookmarkStart w:id="521" w:name="FS000001043T30_12_2003_22_18_33C"/>
      <w:bookmarkEnd w:id="521"/>
      <w:r>
        <w:rPr>
          <w:rtl/>
        </w:rPr>
        <w:t>יולי תמיר (העבודה-מימד):</w:t>
      </w:r>
    </w:p>
    <w:p w14:paraId="7C34AC7A" w14:textId="77777777" w:rsidR="00000000" w:rsidRDefault="004C51F7">
      <w:pPr>
        <w:pStyle w:val="a0"/>
        <w:rPr>
          <w:rtl/>
        </w:rPr>
      </w:pPr>
    </w:p>
    <w:p w14:paraId="0BC9C0EE" w14:textId="77777777" w:rsidR="00000000" w:rsidRDefault="004C51F7">
      <w:pPr>
        <w:pStyle w:val="a0"/>
        <w:rPr>
          <w:rFonts w:hint="cs"/>
          <w:rtl/>
        </w:rPr>
      </w:pPr>
      <w:r>
        <w:rPr>
          <w:rFonts w:hint="cs"/>
          <w:rtl/>
        </w:rPr>
        <w:t>אתם קוראים לירות ביהודים שלא מסכימים אתכם. אתם מחסלים בזה את השארית של הדמוקרטיה שנותרה במדינת ישראל.</w:t>
      </w:r>
    </w:p>
    <w:p w14:paraId="55FB20A2" w14:textId="77777777" w:rsidR="00000000" w:rsidRDefault="004C51F7">
      <w:pPr>
        <w:pStyle w:val="a0"/>
        <w:ind w:firstLine="0"/>
        <w:rPr>
          <w:rFonts w:hint="cs"/>
          <w:rtl/>
        </w:rPr>
      </w:pPr>
    </w:p>
    <w:p w14:paraId="1E1FCD35" w14:textId="77777777" w:rsidR="00000000" w:rsidRDefault="004C51F7">
      <w:pPr>
        <w:pStyle w:val="af0"/>
        <w:rPr>
          <w:rtl/>
        </w:rPr>
      </w:pPr>
      <w:r>
        <w:rPr>
          <w:rFonts w:hint="eastAsia"/>
          <w:rtl/>
        </w:rPr>
        <w:t>גילה</w:t>
      </w:r>
      <w:r>
        <w:rPr>
          <w:rtl/>
        </w:rPr>
        <w:t xml:space="preserve"> גמליאל (הליכוד):</w:t>
      </w:r>
    </w:p>
    <w:p w14:paraId="45102260" w14:textId="77777777" w:rsidR="00000000" w:rsidRDefault="004C51F7">
      <w:pPr>
        <w:pStyle w:val="a0"/>
        <w:rPr>
          <w:rFonts w:hint="cs"/>
          <w:rtl/>
        </w:rPr>
      </w:pPr>
    </w:p>
    <w:p w14:paraId="17039897" w14:textId="77777777" w:rsidR="00000000" w:rsidRDefault="004C51F7">
      <w:pPr>
        <w:pStyle w:val="a0"/>
        <w:rPr>
          <w:rFonts w:hint="cs"/>
          <w:rtl/>
        </w:rPr>
      </w:pPr>
      <w:r>
        <w:rPr>
          <w:rFonts w:hint="cs"/>
          <w:rtl/>
        </w:rPr>
        <w:t>זה גובל בדברי</w:t>
      </w:r>
      <w:r>
        <w:rPr>
          <w:rFonts w:hint="cs"/>
          <w:rtl/>
        </w:rPr>
        <w:t xml:space="preserve"> הסתה. </w:t>
      </w:r>
    </w:p>
    <w:p w14:paraId="000198EC" w14:textId="77777777" w:rsidR="00000000" w:rsidRDefault="004C51F7">
      <w:pPr>
        <w:pStyle w:val="a0"/>
        <w:ind w:firstLine="0"/>
        <w:rPr>
          <w:rFonts w:hint="cs"/>
          <w:rtl/>
        </w:rPr>
      </w:pPr>
    </w:p>
    <w:p w14:paraId="585454D3" w14:textId="77777777" w:rsidR="00000000" w:rsidRDefault="004C51F7">
      <w:pPr>
        <w:pStyle w:val="-"/>
        <w:rPr>
          <w:rtl/>
        </w:rPr>
      </w:pPr>
      <w:bookmarkStart w:id="522" w:name="FS000001043T30_12_2003_22_18_56C"/>
      <w:bookmarkEnd w:id="522"/>
      <w:r>
        <w:rPr>
          <w:rtl/>
        </w:rPr>
        <w:t>יולי תמיר (העבודה-מימד):</w:t>
      </w:r>
    </w:p>
    <w:p w14:paraId="3646FA3F" w14:textId="77777777" w:rsidR="00000000" w:rsidRDefault="004C51F7">
      <w:pPr>
        <w:pStyle w:val="a0"/>
        <w:rPr>
          <w:rtl/>
        </w:rPr>
      </w:pPr>
    </w:p>
    <w:p w14:paraId="5BFB112F" w14:textId="77777777" w:rsidR="00000000" w:rsidRDefault="004C51F7">
      <w:pPr>
        <w:pStyle w:val="a0"/>
        <w:rPr>
          <w:rFonts w:hint="cs"/>
          <w:rtl/>
        </w:rPr>
      </w:pPr>
      <w:r>
        <w:rPr>
          <w:rFonts w:hint="cs"/>
          <w:rtl/>
        </w:rPr>
        <w:t>אתם, שנותנים לגיטימציה כל יום וכל שעה לשבירת החוק הישראלי, אתם, שמעולם לא הצעתם להעמיד לדין מתנחל אחד שפעל כנגד חיילי צה"ל והכה אותם וירק עליהם וגידף אותם, אתם לא יודעים - -</w:t>
      </w:r>
    </w:p>
    <w:p w14:paraId="49CF3128" w14:textId="77777777" w:rsidR="00000000" w:rsidRDefault="004C51F7">
      <w:pPr>
        <w:pStyle w:val="a0"/>
        <w:ind w:firstLine="0"/>
        <w:rPr>
          <w:rFonts w:hint="cs"/>
          <w:rtl/>
        </w:rPr>
      </w:pPr>
    </w:p>
    <w:p w14:paraId="2C9DB9C1" w14:textId="77777777" w:rsidR="00000000" w:rsidRDefault="004C51F7">
      <w:pPr>
        <w:pStyle w:val="af0"/>
        <w:rPr>
          <w:rtl/>
        </w:rPr>
      </w:pPr>
      <w:r>
        <w:rPr>
          <w:rFonts w:hint="eastAsia"/>
          <w:rtl/>
        </w:rPr>
        <w:t>אורי</w:t>
      </w:r>
      <w:r>
        <w:rPr>
          <w:rtl/>
        </w:rPr>
        <w:t xml:space="preserve"> יהודה אריאל (האיחוד הלאומי - ישראל ביתנו)</w:t>
      </w:r>
      <w:r>
        <w:rPr>
          <w:rtl/>
        </w:rPr>
        <w:t>:</w:t>
      </w:r>
    </w:p>
    <w:p w14:paraId="39EBDC02" w14:textId="77777777" w:rsidR="00000000" w:rsidRDefault="004C51F7">
      <w:pPr>
        <w:pStyle w:val="a0"/>
        <w:rPr>
          <w:rFonts w:hint="cs"/>
          <w:rtl/>
        </w:rPr>
      </w:pPr>
    </w:p>
    <w:p w14:paraId="286409BA" w14:textId="77777777" w:rsidR="00000000" w:rsidRDefault="004C51F7">
      <w:pPr>
        <w:pStyle w:val="a0"/>
        <w:rPr>
          <w:rFonts w:hint="cs"/>
          <w:rtl/>
        </w:rPr>
      </w:pPr>
      <w:r>
        <w:rPr>
          <w:rFonts w:hint="cs"/>
          <w:rtl/>
        </w:rPr>
        <w:t xml:space="preserve">שקר וכזב. </w:t>
      </w:r>
    </w:p>
    <w:p w14:paraId="20D5E59C" w14:textId="77777777" w:rsidR="00000000" w:rsidRDefault="004C51F7">
      <w:pPr>
        <w:pStyle w:val="a0"/>
        <w:ind w:firstLine="0"/>
        <w:rPr>
          <w:rFonts w:hint="cs"/>
          <w:rtl/>
        </w:rPr>
      </w:pPr>
    </w:p>
    <w:p w14:paraId="48D65E9F" w14:textId="77777777" w:rsidR="00000000" w:rsidRDefault="004C51F7">
      <w:pPr>
        <w:pStyle w:val="-"/>
        <w:rPr>
          <w:rtl/>
        </w:rPr>
      </w:pPr>
      <w:bookmarkStart w:id="523" w:name="FS000001043T30_12_2003_22_20_13C"/>
      <w:bookmarkEnd w:id="523"/>
      <w:r>
        <w:rPr>
          <w:rtl/>
        </w:rPr>
        <w:t>יולי תמיר (העבודה-מימד):</w:t>
      </w:r>
    </w:p>
    <w:p w14:paraId="62F8E881" w14:textId="77777777" w:rsidR="00000000" w:rsidRDefault="004C51F7">
      <w:pPr>
        <w:pStyle w:val="a0"/>
        <w:rPr>
          <w:rtl/>
        </w:rPr>
      </w:pPr>
    </w:p>
    <w:p w14:paraId="01FC888A" w14:textId="77777777" w:rsidR="00000000" w:rsidRDefault="004C51F7">
      <w:pPr>
        <w:pStyle w:val="a0"/>
        <w:rPr>
          <w:rFonts w:hint="cs"/>
          <w:rtl/>
        </w:rPr>
      </w:pPr>
      <w:r>
        <w:rPr>
          <w:rFonts w:hint="cs"/>
          <w:rtl/>
        </w:rPr>
        <w:t xml:space="preserve">- - מהי מידת השוויון ומידת הדין. אתם עיוורים אידיאולוגים, כי אתם חושבים שמותר לעשות הכול כדי להשליט את תפיסת העולם שלכם. </w:t>
      </w:r>
    </w:p>
    <w:p w14:paraId="500ECA48" w14:textId="77777777" w:rsidR="00000000" w:rsidRDefault="004C51F7">
      <w:pPr>
        <w:pStyle w:val="a0"/>
        <w:ind w:firstLine="0"/>
        <w:rPr>
          <w:rFonts w:hint="cs"/>
          <w:rtl/>
        </w:rPr>
      </w:pPr>
    </w:p>
    <w:p w14:paraId="6273162E" w14:textId="77777777" w:rsidR="00000000" w:rsidRDefault="004C51F7">
      <w:pPr>
        <w:pStyle w:val="af0"/>
        <w:rPr>
          <w:rtl/>
        </w:rPr>
      </w:pPr>
      <w:r>
        <w:rPr>
          <w:rFonts w:hint="eastAsia"/>
          <w:rtl/>
        </w:rPr>
        <w:t>גילה</w:t>
      </w:r>
      <w:r>
        <w:rPr>
          <w:rtl/>
        </w:rPr>
        <w:t xml:space="preserve"> גמליאל (הליכוד):</w:t>
      </w:r>
    </w:p>
    <w:p w14:paraId="7426D460" w14:textId="77777777" w:rsidR="00000000" w:rsidRDefault="004C51F7">
      <w:pPr>
        <w:pStyle w:val="a0"/>
        <w:rPr>
          <w:rFonts w:hint="cs"/>
          <w:rtl/>
        </w:rPr>
      </w:pPr>
    </w:p>
    <w:p w14:paraId="10AE55C6" w14:textId="77777777" w:rsidR="00000000" w:rsidRDefault="004C51F7">
      <w:pPr>
        <w:pStyle w:val="a0"/>
        <w:rPr>
          <w:rFonts w:hint="cs"/>
          <w:rtl/>
        </w:rPr>
      </w:pPr>
      <w:r>
        <w:rPr>
          <w:rFonts w:hint="cs"/>
          <w:rtl/>
        </w:rPr>
        <w:t xml:space="preserve">- - - </w:t>
      </w:r>
    </w:p>
    <w:p w14:paraId="0B1D39D1" w14:textId="77777777" w:rsidR="00000000" w:rsidRDefault="004C51F7">
      <w:pPr>
        <w:pStyle w:val="a0"/>
        <w:ind w:firstLine="0"/>
        <w:rPr>
          <w:rFonts w:hint="cs"/>
          <w:rtl/>
        </w:rPr>
      </w:pPr>
    </w:p>
    <w:p w14:paraId="7B3FB2D5" w14:textId="77777777" w:rsidR="00000000" w:rsidRDefault="004C51F7">
      <w:pPr>
        <w:pStyle w:val="-"/>
        <w:rPr>
          <w:rtl/>
        </w:rPr>
      </w:pPr>
      <w:bookmarkStart w:id="524" w:name="FS000001043T30_12_2003_22_20_49C"/>
      <w:bookmarkEnd w:id="524"/>
      <w:r>
        <w:rPr>
          <w:rtl/>
        </w:rPr>
        <w:t>יולי תמיר (העבודה-מימד):</w:t>
      </w:r>
    </w:p>
    <w:p w14:paraId="55BC8027" w14:textId="77777777" w:rsidR="00000000" w:rsidRDefault="004C51F7">
      <w:pPr>
        <w:pStyle w:val="a0"/>
        <w:rPr>
          <w:rtl/>
        </w:rPr>
      </w:pPr>
    </w:p>
    <w:p w14:paraId="3B8D2BDD" w14:textId="77777777" w:rsidR="00000000" w:rsidRDefault="004C51F7">
      <w:pPr>
        <w:pStyle w:val="a0"/>
        <w:rPr>
          <w:rFonts w:hint="cs"/>
          <w:rtl/>
        </w:rPr>
      </w:pPr>
      <w:r>
        <w:rPr>
          <w:rFonts w:hint="cs"/>
          <w:rtl/>
        </w:rPr>
        <w:t>בסוף תמצאו את עצמכם המהרסים המרכזיי</w:t>
      </w:r>
      <w:r>
        <w:rPr>
          <w:rFonts w:hint="cs"/>
          <w:rtl/>
        </w:rPr>
        <w:t xml:space="preserve">ם לא רק של המדינה היהודית, אותה כבר מזמן הרסתם עם ההתנחלויות שלכם, אלא גם של המדינה הדמוקרטית. </w:t>
      </w:r>
    </w:p>
    <w:p w14:paraId="31D89301" w14:textId="77777777" w:rsidR="00000000" w:rsidRDefault="004C51F7">
      <w:pPr>
        <w:pStyle w:val="a0"/>
        <w:rPr>
          <w:rFonts w:hint="cs"/>
          <w:rtl/>
        </w:rPr>
      </w:pPr>
    </w:p>
    <w:p w14:paraId="5C8C5F69" w14:textId="77777777" w:rsidR="00000000" w:rsidRDefault="004C51F7">
      <w:pPr>
        <w:pStyle w:val="a0"/>
        <w:rPr>
          <w:rFonts w:hint="cs"/>
          <w:rtl/>
        </w:rPr>
      </w:pPr>
      <w:r>
        <w:rPr>
          <w:rFonts w:hint="cs"/>
          <w:rtl/>
        </w:rPr>
        <w:t>לא צריך להעמיד את המפגינים לדין. צריך להעמיד לדין את החייל שירה. צריך להעמיד אותו לדין כי הוא לא יודע להבחין בין פקודה חוקית לבין פקודה בלתי חוקית. צריך להעמיד</w:t>
      </w:r>
      <w:r>
        <w:rPr>
          <w:rFonts w:hint="cs"/>
          <w:rtl/>
        </w:rPr>
        <w:t xml:space="preserve"> את המ"פ לדין. צריך להעמיד אותו לדין כי הוא לא בא לשטח, כי הוא לא התערב ברגע הנכון, כי הוא לא מנע פגיעה באזרחים.</w:t>
      </w:r>
    </w:p>
    <w:p w14:paraId="10351504" w14:textId="77777777" w:rsidR="00000000" w:rsidRDefault="004C51F7">
      <w:pPr>
        <w:pStyle w:val="a0"/>
        <w:rPr>
          <w:rFonts w:hint="cs"/>
          <w:rtl/>
        </w:rPr>
      </w:pPr>
    </w:p>
    <w:p w14:paraId="5F73F412"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7E674A86" w14:textId="77777777" w:rsidR="00000000" w:rsidRDefault="004C51F7">
      <w:pPr>
        <w:pStyle w:val="a0"/>
        <w:rPr>
          <w:rFonts w:hint="cs"/>
          <w:rtl/>
        </w:rPr>
      </w:pPr>
    </w:p>
    <w:p w14:paraId="5BA2FDC6" w14:textId="77777777" w:rsidR="00000000" w:rsidRDefault="004C51F7">
      <w:pPr>
        <w:pStyle w:val="a0"/>
        <w:rPr>
          <w:rFonts w:hint="cs"/>
          <w:rtl/>
        </w:rPr>
      </w:pPr>
      <w:r>
        <w:rPr>
          <w:rFonts w:hint="cs"/>
          <w:rtl/>
        </w:rPr>
        <w:t>את גם התליינית?</w:t>
      </w:r>
    </w:p>
    <w:p w14:paraId="16EE81F4" w14:textId="77777777" w:rsidR="00000000" w:rsidRDefault="004C51F7">
      <w:pPr>
        <w:pStyle w:val="a0"/>
        <w:ind w:firstLine="0"/>
        <w:rPr>
          <w:rFonts w:hint="cs"/>
          <w:rtl/>
        </w:rPr>
      </w:pPr>
    </w:p>
    <w:p w14:paraId="56FC2C21" w14:textId="77777777" w:rsidR="00000000" w:rsidRDefault="004C51F7">
      <w:pPr>
        <w:pStyle w:val="-"/>
        <w:rPr>
          <w:rtl/>
        </w:rPr>
      </w:pPr>
      <w:bookmarkStart w:id="525" w:name="FS000001043T30_12_2003_22_22_05C"/>
      <w:bookmarkEnd w:id="525"/>
      <w:r>
        <w:rPr>
          <w:rtl/>
        </w:rPr>
        <w:t>יולי תמיר (העבודה-מימד):</w:t>
      </w:r>
    </w:p>
    <w:p w14:paraId="2335DA90" w14:textId="77777777" w:rsidR="00000000" w:rsidRDefault="004C51F7">
      <w:pPr>
        <w:pStyle w:val="a0"/>
        <w:rPr>
          <w:rtl/>
        </w:rPr>
      </w:pPr>
    </w:p>
    <w:p w14:paraId="640E815B" w14:textId="77777777" w:rsidR="00000000" w:rsidRDefault="004C51F7">
      <w:pPr>
        <w:pStyle w:val="a0"/>
        <w:rPr>
          <w:rFonts w:hint="cs"/>
          <w:rtl/>
        </w:rPr>
      </w:pPr>
      <w:r>
        <w:rPr>
          <w:rFonts w:hint="cs"/>
          <w:rtl/>
        </w:rPr>
        <w:t>מדינה לא יורה באזרחים שלה גם כשהם פועלים באופן בלת</w:t>
      </w:r>
      <w:r>
        <w:rPr>
          <w:rFonts w:hint="cs"/>
          <w:rtl/>
        </w:rPr>
        <w:t>י ראוי. מדינה יודעת לפזר הפגנות באופן אחר, בלי להשתמש באש חיה, בלי לפגוע באזרחים, בלי ליצור מצב של סכנת חיים. מדינה שלא יודעת לעשות זאת, לא יודעת לשמור על הדמוקרטיה שלה. אבל לכם זה לא אכפת. הדבר היחיד שאכפת לכם זה שבבית-חולים יבואו לחקור את הפצוע. לא חוקרי</w:t>
      </w:r>
      <w:r>
        <w:rPr>
          <w:rFonts w:hint="cs"/>
          <w:rtl/>
        </w:rPr>
        <w:t>ם את המ"פ, לא חוקרים את החייל שירה. קודם כול חוקרים את הפצוע.</w:t>
      </w:r>
    </w:p>
    <w:p w14:paraId="1B855EFF" w14:textId="77777777" w:rsidR="00000000" w:rsidRDefault="004C51F7">
      <w:pPr>
        <w:pStyle w:val="a0"/>
        <w:ind w:firstLine="0"/>
        <w:rPr>
          <w:rFonts w:hint="cs"/>
          <w:rtl/>
        </w:rPr>
      </w:pPr>
    </w:p>
    <w:p w14:paraId="669A156E"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40351106" w14:textId="77777777" w:rsidR="00000000" w:rsidRDefault="004C51F7">
      <w:pPr>
        <w:pStyle w:val="a0"/>
        <w:rPr>
          <w:rFonts w:hint="cs"/>
          <w:rtl/>
        </w:rPr>
      </w:pPr>
    </w:p>
    <w:p w14:paraId="4EDAFAE1" w14:textId="77777777" w:rsidR="00000000" w:rsidRDefault="004C51F7">
      <w:pPr>
        <w:pStyle w:val="a0"/>
        <w:rPr>
          <w:rFonts w:hint="cs"/>
          <w:rtl/>
        </w:rPr>
      </w:pPr>
      <w:r>
        <w:rPr>
          <w:rFonts w:hint="cs"/>
          <w:rtl/>
        </w:rPr>
        <w:t xml:space="preserve">מה לא חוקרים? זה עוד שקר. </w:t>
      </w:r>
    </w:p>
    <w:p w14:paraId="41D77290" w14:textId="77777777" w:rsidR="00000000" w:rsidRDefault="004C51F7">
      <w:pPr>
        <w:pStyle w:val="a0"/>
        <w:ind w:firstLine="0"/>
        <w:rPr>
          <w:rFonts w:hint="cs"/>
          <w:rtl/>
        </w:rPr>
      </w:pPr>
    </w:p>
    <w:p w14:paraId="0152DC94" w14:textId="77777777" w:rsidR="00000000" w:rsidRDefault="004C51F7">
      <w:pPr>
        <w:pStyle w:val="-"/>
        <w:rPr>
          <w:rtl/>
        </w:rPr>
      </w:pPr>
      <w:bookmarkStart w:id="526" w:name="FS000001043T30_12_2003_22_23_23C"/>
      <w:bookmarkEnd w:id="526"/>
      <w:r>
        <w:rPr>
          <w:rtl/>
        </w:rPr>
        <w:t>יולי תמיר (העבודה-מימד):</w:t>
      </w:r>
    </w:p>
    <w:p w14:paraId="62E4BA35" w14:textId="77777777" w:rsidR="00000000" w:rsidRDefault="004C51F7">
      <w:pPr>
        <w:pStyle w:val="a0"/>
        <w:rPr>
          <w:rtl/>
        </w:rPr>
      </w:pPr>
    </w:p>
    <w:p w14:paraId="7BC8760B" w14:textId="77777777" w:rsidR="00000000" w:rsidRDefault="004C51F7">
      <w:pPr>
        <w:pStyle w:val="a0"/>
        <w:rPr>
          <w:rFonts w:hint="cs"/>
          <w:rtl/>
        </w:rPr>
      </w:pPr>
      <w:r>
        <w:rPr>
          <w:rFonts w:hint="cs"/>
          <w:rtl/>
        </w:rPr>
        <w:t xml:space="preserve">קודם הלכו לחקור את הפצוע. הפצוע נחקר ראשון. </w:t>
      </w:r>
    </w:p>
    <w:p w14:paraId="546573CA" w14:textId="77777777" w:rsidR="00000000" w:rsidRDefault="004C51F7">
      <w:pPr>
        <w:pStyle w:val="a0"/>
        <w:ind w:firstLine="0"/>
        <w:rPr>
          <w:rFonts w:hint="cs"/>
          <w:rtl/>
        </w:rPr>
      </w:pPr>
    </w:p>
    <w:p w14:paraId="5317E685" w14:textId="77777777" w:rsidR="00000000" w:rsidRDefault="004C51F7">
      <w:pPr>
        <w:pStyle w:val="af1"/>
        <w:rPr>
          <w:rtl/>
        </w:rPr>
      </w:pPr>
      <w:r>
        <w:rPr>
          <w:rtl/>
        </w:rPr>
        <w:t>היו"ר יולי-יואל אדלשטיין:</w:t>
      </w:r>
    </w:p>
    <w:p w14:paraId="56F369DC" w14:textId="77777777" w:rsidR="00000000" w:rsidRDefault="004C51F7">
      <w:pPr>
        <w:pStyle w:val="a0"/>
        <w:rPr>
          <w:rtl/>
        </w:rPr>
      </w:pPr>
    </w:p>
    <w:p w14:paraId="53310C31" w14:textId="77777777" w:rsidR="00000000" w:rsidRDefault="004C51F7">
      <w:pPr>
        <w:pStyle w:val="a0"/>
        <w:rPr>
          <w:rFonts w:hint="cs"/>
          <w:rtl/>
        </w:rPr>
      </w:pPr>
      <w:r>
        <w:rPr>
          <w:rFonts w:hint="cs"/>
          <w:rtl/>
        </w:rPr>
        <w:t>חבר הכנסת אריאל.</w:t>
      </w:r>
    </w:p>
    <w:p w14:paraId="1BAD8387" w14:textId="77777777" w:rsidR="00000000" w:rsidRDefault="004C51F7">
      <w:pPr>
        <w:pStyle w:val="a0"/>
        <w:rPr>
          <w:rFonts w:hint="cs"/>
          <w:rtl/>
        </w:rPr>
      </w:pPr>
    </w:p>
    <w:p w14:paraId="6A9B8FB5" w14:textId="77777777" w:rsidR="00000000" w:rsidRDefault="004C51F7">
      <w:pPr>
        <w:pStyle w:val="af0"/>
        <w:rPr>
          <w:rtl/>
        </w:rPr>
      </w:pPr>
      <w:r>
        <w:rPr>
          <w:rFonts w:hint="eastAsia"/>
          <w:rtl/>
        </w:rPr>
        <w:t>סגן</w:t>
      </w:r>
      <w:r>
        <w:rPr>
          <w:rtl/>
        </w:rPr>
        <w:t xml:space="preserve"> שר הביטחון זאב בוים:</w:t>
      </w:r>
    </w:p>
    <w:p w14:paraId="6CE4FF66" w14:textId="77777777" w:rsidR="00000000" w:rsidRDefault="004C51F7">
      <w:pPr>
        <w:pStyle w:val="a0"/>
        <w:rPr>
          <w:rtl/>
        </w:rPr>
      </w:pPr>
    </w:p>
    <w:p w14:paraId="2826D46E" w14:textId="77777777" w:rsidR="00000000" w:rsidRDefault="004C51F7">
      <w:pPr>
        <w:pStyle w:val="a0"/>
        <w:rPr>
          <w:rFonts w:hint="cs"/>
          <w:rtl/>
        </w:rPr>
      </w:pPr>
      <w:r>
        <w:rPr>
          <w:rFonts w:hint="cs"/>
          <w:rtl/>
        </w:rPr>
        <w:t xml:space="preserve">- - - </w:t>
      </w:r>
    </w:p>
    <w:p w14:paraId="74B05AD9" w14:textId="77777777" w:rsidR="00000000" w:rsidRDefault="004C51F7">
      <w:pPr>
        <w:pStyle w:val="a0"/>
        <w:ind w:firstLine="0"/>
        <w:rPr>
          <w:rFonts w:hint="cs"/>
          <w:rtl/>
        </w:rPr>
      </w:pPr>
    </w:p>
    <w:p w14:paraId="2C9A1D56" w14:textId="77777777" w:rsidR="00000000" w:rsidRDefault="004C51F7">
      <w:pPr>
        <w:pStyle w:val="af1"/>
        <w:rPr>
          <w:rtl/>
        </w:rPr>
      </w:pPr>
      <w:r>
        <w:rPr>
          <w:rFonts w:hint="eastAsia"/>
          <w:rtl/>
        </w:rPr>
        <w:t>היו</w:t>
      </w:r>
      <w:r>
        <w:rPr>
          <w:rtl/>
        </w:rPr>
        <w:t>"ר יולי-יואל אדלשטיין:</w:t>
      </w:r>
    </w:p>
    <w:p w14:paraId="2F64324D" w14:textId="77777777" w:rsidR="00000000" w:rsidRDefault="004C51F7">
      <w:pPr>
        <w:pStyle w:val="a0"/>
        <w:rPr>
          <w:rFonts w:hint="cs"/>
          <w:rtl/>
        </w:rPr>
      </w:pPr>
    </w:p>
    <w:p w14:paraId="31EA8772" w14:textId="77777777" w:rsidR="00000000" w:rsidRDefault="004C51F7">
      <w:pPr>
        <w:pStyle w:val="a0"/>
        <w:rPr>
          <w:rFonts w:hint="cs"/>
          <w:rtl/>
        </w:rPr>
      </w:pPr>
      <w:r>
        <w:rPr>
          <w:rFonts w:hint="cs"/>
          <w:rtl/>
        </w:rPr>
        <w:t xml:space="preserve">סגן השר בוים.  </w:t>
      </w:r>
    </w:p>
    <w:p w14:paraId="0D5AE13B" w14:textId="77777777" w:rsidR="00000000" w:rsidRDefault="004C51F7">
      <w:pPr>
        <w:pStyle w:val="a0"/>
        <w:ind w:firstLine="0"/>
        <w:rPr>
          <w:rFonts w:hint="cs"/>
          <w:rtl/>
        </w:rPr>
      </w:pPr>
    </w:p>
    <w:p w14:paraId="727F4C7A" w14:textId="77777777" w:rsidR="00000000" w:rsidRDefault="004C51F7">
      <w:pPr>
        <w:pStyle w:val="-"/>
        <w:rPr>
          <w:rtl/>
        </w:rPr>
      </w:pPr>
      <w:bookmarkStart w:id="527" w:name="FS000001043T30_12_2003_22_24_05C"/>
      <w:bookmarkEnd w:id="527"/>
      <w:r>
        <w:rPr>
          <w:rtl/>
        </w:rPr>
        <w:t>יולי תמיר (העבודה-מימד):</w:t>
      </w:r>
    </w:p>
    <w:p w14:paraId="18A5DF6E" w14:textId="77777777" w:rsidR="00000000" w:rsidRDefault="004C51F7">
      <w:pPr>
        <w:pStyle w:val="a0"/>
        <w:rPr>
          <w:rtl/>
        </w:rPr>
      </w:pPr>
    </w:p>
    <w:p w14:paraId="2E794339" w14:textId="77777777" w:rsidR="00000000" w:rsidRDefault="004C51F7">
      <w:pPr>
        <w:pStyle w:val="a0"/>
        <w:rPr>
          <w:rFonts w:hint="cs"/>
          <w:rtl/>
        </w:rPr>
      </w:pPr>
      <w:r>
        <w:rPr>
          <w:rFonts w:hint="cs"/>
          <w:rtl/>
        </w:rPr>
        <w:t xml:space="preserve">לא אחרון אלא ראשון. הפצוע נחקר ראשון. </w:t>
      </w:r>
    </w:p>
    <w:p w14:paraId="7D14A763" w14:textId="77777777" w:rsidR="00000000" w:rsidRDefault="004C51F7">
      <w:pPr>
        <w:pStyle w:val="a0"/>
        <w:ind w:firstLine="0"/>
        <w:rPr>
          <w:rFonts w:hint="cs"/>
          <w:rtl/>
        </w:rPr>
      </w:pPr>
    </w:p>
    <w:p w14:paraId="1C667E53" w14:textId="77777777" w:rsidR="00000000" w:rsidRDefault="004C51F7">
      <w:pPr>
        <w:pStyle w:val="af0"/>
        <w:rPr>
          <w:rtl/>
        </w:rPr>
      </w:pPr>
      <w:r>
        <w:rPr>
          <w:rtl/>
        </w:rPr>
        <w:t>אורי יהודה אריאל (האיחוד הלאומי - ישראל ביתנו):</w:t>
      </w:r>
    </w:p>
    <w:p w14:paraId="2308E549" w14:textId="77777777" w:rsidR="00000000" w:rsidRDefault="004C51F7">
      <w:pPr>
        <w:pStyle w:val="a0"/>
        <w:ind w:firstLine="0"/>
        <w:rPr>
          <w:rFonts w:hint="cs"/>
          <w:rtl/>
        </w:rPr>
      </w:pPr>
    </w:p>
    <w:p w14:paraId="2750DEAA" w14:textId="77777777" w:rsidR="00000000" w:rsidRDefault="004C51F7">
      <w:pPr>
        <w:pStyle w:val="a0"/>
        <w:rPr>
          <w:rFonts w:hint="cs"/>
          <w:rtl/>
        </w:rPr>
      </w:pPr>
      <w:r>
        <w:rPr>
          <w:rFonts w:hint="cs"/>
          <w:rtl/>
        </w:rPr>
        <w:t>למה את משקרת? למה את צריכה לשקר בכל מלה?</w:t>
      </w:r>
    </w:p>
    <w:p w14:paraId="647ADBA0" w14:textId="77777777" w:rsidR="00000000" w:rsidRDefault="004C51F7">
      <w:pPr>
        <w:pStyle w:val="a0"/>
        <w:ind w:firstLine="0"/>
        <w:rPr>
          <w:rFonts w:hint="cs"/>
          <w:rtl/>
        </w:rPr>
      </w:pPr>
    </w:p>
    <w:p w14:paraId="584867FC" w14:textId="77777777" w:rsidR="00000000" w:rsidRDefault="004C51F7">
      <w:pPr>
        <w:pStyle w:val="-"/>
        <w:rPr>
          <w:rtl/>
        </w:rPr>
      </w:pPr>
      <w:bookmarkStart w:id="528" w:name="FS000001043T30_12_2003_22_26_45C"/>
      <w:bookmarkEnd w:id="528"/>
      <w:r>
        <w:rPr>
          <w:rtl/>
        </w:rPr>
        <w:t>יולי תמיר (העבודה-מי</w:t>
      </w:r>
      <w:r>
        <w:rPr>
          <w:rtl/>
        </w:rPr>
        <w:t>מד):</w:t>
      </w:r>
    </w:p>
    <w:p w14:paraId="6CCA06BC" w14:textId="77777777" w:rsidR="00000000" w:rsidRDefault="004C51F7">
      <w:pPr>
        <w:pStyle w:val="a0"/>
        <w:rPr>
          <w:rtl/>
        </w:rPr>
      </w:pPr>
    </w:p>
    <w:p w14:paraId="1D71527C" w14:textId="77777777" w:rsidR="00000000" w:rsidRDefault="004C51F7">
      <w:pPr>
        <w:pStyle w:val="a0"/>
        <w:rPr>
          <w:rFonts w:hint="cs"/>
          <w:rtl/>
        </w:rPr>
      </w:pPr>
      <w:r>
        <w:rPr>
          <w:rFonts w:hint="cs"/>
          <w:rtl/>
        </w:rPr>
        <w:t xml:space="preserve">הפצוע נחקר ראשון. לא יעזור לך מה שתגיד, כי זאת עובדה. </w:t>
      </w:r>
    </w:p>
    <w:p w14:paraId="1F762003" w14:textId="77777777" w:rsidR="00000000" w:rsidRDefault="004C51F7">
      <w:pPr>
        <w:pStyle w:val="a0"/>
        <w:ind w:firstLine="0"/>
        <w:rPr>
          <w:rFonts w:hint="cs"/>
          <w:rtl/>
        </w:rPr>
      </w:pPr>
    </w:p>
    <w:p w14:paraId="11B6D913"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2EB27A68" w14:textId="77777777" w:rsidR="00000000" w:rsidRDefault="004C51F7">
      <w:pPr>
        <w:pStyle w:val="a0"/>
        <w:rPr>
          <w:rFonts w:hint="cs"/>
          <w:rtl/>
        </w:rPr>
      </w:pPr>
    </w:p>
    <w:p w14:paraId="100EACB8" w14:textId="77777777" w:rsidR="00000000" w:rsidRDefault="004C51F7">
      <w:pPr>
        <w:pStyle w:val="a0"/>
        <w:rPr>
          <w:rFonts w:hint="cs"/>
          <w:rtl/>
        </w:rPr>
      </w:pPr>
      <w:r>
        <w:rPr>
          <w:rFonts w:hint="cs"/>
          <w:rtl/>
        </w:rPr>
        <w:t>למה את אומרת שלא נחקרו?</w:t>
      </w:r>
    </w:p>
    <w:p w14:paraId="1E04C685" w14:textId="77777777" w:rsidR="00000000" w:rsidRDefault="004C51F7">
      <w:pPr>
        <w:pStyle w:val="a0"/>
        <w:ind w:firstLine="0"/>
        <w:rPr>
          <w:rFonts w:hint="cs"/>
          <w:rtl/>
        </w:rPr>
      </w:pPr>
    </w:p>
    <w:p w14:paraId="38408E38" w14:textId="77777777" w:rsidR="00000000" w:rsidRDefault="004C51F7">
      <w:pPr>
        <w:pStyle w:val="-"/>
        <w:rPr>
          <w:rtl/>
        </w:rPr>
      </w:pPr>
      <w:bookmarkStart w:id="529" w:name="FS000001043T30_12_2003_22_28_34C"/>
      <w:bookmarkEnd w:id="529"/>
      <w:r>
        <w:rPr>
          <w:rtl/>
        </w:rPr>
        <w:t>יולי תמיר (העבודה-מימד):</w:t>
      </w:r>
    </w:p>
    <w:p w14:paraId="1F9CD323" w14:textId="77777777" w:rsidR="00000000" w:rsidRDefault="004C51F7">
      <w:pPr>
        <w:pStyle w:val="a0"/>
        <w:rPr>
          <w:rtl/>
        </w:rPr>
      </w:pPr>
    </w:p>
    <w:p w14:paraId="5E5CA28E" w14:textId="77777777" w:rsidR="00000000" w:rsidRDefault="004C51F7">
      <w:pPr>
        <w:pStyle w:val="a0"/>
        <w:rPr>
          <w:rFonts w:hint="cs"/>
          <w:rtl/>
        </w:rPr>
      </w:pPr>
      <w:r>
        <w:rPr>
          <w:rFonts w:hint="cs"/>
          <w:rtl/>
        </w:rPr>
        <w:t>הפצוע נחקר ראשון. הוא עוד לא התאושש, הוא עוד לא החלים, הפצוע נחקר ראשון.</w:t>
      </w:r>
    </w:p>
    <w:p w14:paraId="22D50E4F" w14:textId="77777777" w:rsidR="00000000" w:rsidRDefault="004C51F7">
      <w:pPr>
        <w:pStyle w:val="a0"/>
        <w:ind w:firstLine="0"/>
        <w:rPr>
          <w:rFonts w:hint="cs"/>
          <w:rtl/>
        </w:rPr>
      </w:pPr>
    </w:p>
    <w:p w14:paraId="6292B5AD" w14:textId="77777777" w:rsidR="00000000" w:rsidRDefault="004C51F7">
      <w:pPr>
        <w:pStyle w:val="af1"/>
        <w:rPr>
          <w:rtl/>
        </w:rPr>
      </w:pPr>
      <w:r>
        <w:rPr>
          <w:rtl/>
        </w:rPr>
        <w:t>היו"ר יולי-יואל אדלש</w:t>
      </w:r>
      <w:r>
        <w:rPr>
          <w:rtl/>
        </w:rPr>
        <w:t>טיין:</w:t>
      </w:r>
    </w:p>
    <w:p w14:paraId="3150AAE7" w14:textId="77777777" w:rsidR="00000000" w:rsidRDefault="004C51F7">
      <w:pPr>
        <w:pStyle w:val="a0"/>
        <w:rPr>
          <w:rtl/>
        </w:rPr>
      </w:pPr>
    </w:p>
    <w:p w14:paraId="7EB93FD3" w14:textId="77777777" w:rsidR="00000000" w:rsidRDefault="004C51F7">
      <w:pPr>
        <w:pStyle w:val="a0"/>
        <w:rPr>
          <w:rFonts w:hint="cs"/>
          <w:rtl/>
        </w:rPr>
      </w:pPr>
      <w:r>
        <w:rPr>
          <w:rFonts w:hint="cs"/>
          <w:rtl/>
        </w:rPr>
        <w:t>אתה מפריע לחברת הכנסת תמיר לסיים.</w:t>
      </w:r>
    </w:p>
    <w:p w14:paraId="23D26EAD" w14:textId="77777777" w:rsidR="00000000" w:rsidRDefault="004C51F7">
      <w:pPr>
        <w:pStyle w:val="a0"/>
        <w:ind w:firstLine="0"/>
        <w:rPr>
          <w:rFonts w:hint="cs"/>
          <w:rtl/>
        </w:rPr>
      </w:pPr>
    </w:p>
    <w:p w14:paraId="5AECA169" w14:textId="77777777" w:rsidR="00000000" w:rsidRDefault="004C51F7">
      <w:pPr>
        <w:pStyle w:val="-"/>
        <w:rPr>
          <w:rtl/>
        </w:rPr>
      </w:pPr>
      <w:bookmarkStart w:id="530" w:name="FS000001043T30_12_2003_22_29_00C"/>
      <w:bookmarkEnd w:id="530"/>
      <w:r>
        <w:rPr>
          <w:rtl/>
        </w:rPr>
        <w:t>יולי תמיר (העבודה-מימד):</w:t>
      </w:r>
    </w:p>
    <w:p w14:paraId="42F92CAF" w14:textId="77777777" w:rsidR="00000000" w:rsidRDefault="004C51F7">
      <w:pPr>
        <w:pStyle w:val="a0"/>
        <w:rPr>
          <w:rtl/>
        </w:rPr>
      </w:pPr>
    </w:p>
    <w:p w14:paraId="6C3412DC" w14:textId="77777777" w:rsidR="00000000" w:rsidRDefault="004C51F7">
      <w:pPr>
        <w:pStyle w:val="a0"/>
        <w:rPr>
          <w:rFonts w:hint="cs"/>
          <w:rtl/>
        </w:rPr>
      </w:pPr>
      <w:r>
        <w:rPr>
          <w:rFonts w:hint="cs"/>
          <w:rtl/>
        </w:rPr>
        <w:t>אני מציעה שלפני שחוקרים אותו ילכו לכל המאחזים הבלתי-חוקיים, יחקרו שם את כל פורעי החוק, יחקרו שם את כל גונבי המים, גונבי החשמל וגונבי הקרקע, יחקרו את כל אלה שקטמו את מטעי הזיתים, יחקרו את כ</w:t>
      </w:r>
      <w:r>
        <w:rPr>
          <w:rFonts w:hint="cs"/>
          <w:rtl/>
        </w:rPr>
        <w:t>ל אלה שמפריעים לחיילי צה"ל לפנות אותם, ואז יבואו לבית-החולים.</w:t>
      </w:r>
    </w:p>
    <w:p w14:paraId="24C4613C" w14:textId="77777777" w:rsidR="00000000" w:rsidRDefault="004C51F7">
      <w:pPr>
        <w:pStyle w:val="a0"/>
        <w:ind w:firstLine="0"/>
        <w:rPr>
          <w:rFonts w:hint="cs"/>
          <w:rtl/>
        </w:rPr>
      </w:pPr>
    </w:p>
    <w:p w14:paraId="1CD2F013" w14:textId="77777777" w:rsidR="00000000" w:rsidRDefault="004C51F7">
      <w:pPr>
        <w:pStyle w:val="af1"/>
        <w:rPr>
          <w:rtl/>
        </w:rPr>
      </w:pPr>
      <w:r>
        <w:rPr>
          <w:rtl/>
        </w:rPr>
        <w:t>היו"ר יולי-יואל אדלשטיין:</w:t>
      </w:r>
    </w:p>
    <w:p w14:paraId="6350C1FF" w14:textId="77777777" w:rsidR="00000000" w:rsidRDefault="004C51F7">
      <w:pPr>
        <w:pStyle w:val="a0"/>
        <w:rPr>
          <w:rtl/>
        </w:rPr>
      </w:pPr>
    </w:p>
    <w:p w14:paraId="2C2F3D36" w14:textId="77777777" w:rsidR="00000000" w:rsidRDefault="004C51F7">
      <w:pPr>
        <w:pStyle w:val="a0"/>
        <w:ind w:firstLine="0"/>
        <w:rPr>
          <w:rFonts w:hint="cs"/>
          <w:rtl/>
        </w:rPr>
      </w:pPr>
      <w:r>
        <w:rPr>
          <w:rFonts w:hint="cs"/>
          <w:rtl/>
        </w:rPr>
        <w:tab/>
        <w:t xml:space="preserve">תודה לחברת הכנסת תמיר. חבר הכנסת איתן כבל, ואחריו </w:t>
      </w:r>
      <w:r>
        <w:rPr>
          <w:rtl/>
        </w:rPr>
        <w:t>–</w:t>
      </w:r>
      <w:r>
        <w:rPr>
          <w:rFonts w:hint="cs"/>
          <w:rtl/>
        </w:rPr>
        <w:t xml:space="preserve"> חבר הכנסת עמרם מצנע. </w:t>
      </w:r>
    </w:p>
    <w:p w14:paraId="2B4C17D6" w14:textId="77777777" w:rsidR="00000000" w:rsidRDefault="004C51F7">
      <w:pPr>
        <w:pStyle w:val="a0"/>
        <w:ind w:firstLine="0"/>
        <w:rPr>
          <w:rFonts w:hint="cs"/>
          <w:rtl/>
        </w:rPr>
      </w:pPr>
    </w:p>
    <w:p w14:paraId="213B30B4" w14:textId="77777777" w:rsidR="00000000" w:rsidRDefault="004C51F7">
      <w:pPr>
        <w:pStyle w:val="af0"/>
        <w:rPr>
          <w:rtl/>
        </w:rPr>
      </w:pPr>
      <w:r>
        <w:rPr>
          <w:rFonts w:hint="eastAsia"/>
          <w:rtl/>
        </w:rPr>
        <w:t>שאול</w:t>
      </w:r>
      <w:r>
        <w:rPr>
          <w:rtl/>
        </w:rPr>
        <w:t xml:space="preserve"> יהלום (מפד"ל):</w:t>
      </w:r>
    </w:p>
    <w:p w14:paraId="76C83990" w14:textId="77777777" w:rsidR="00000000" w:rsidRDefault="004C51F7">
      <w:pPr>
        <w:pStyle w:val="a0"/>
        <w:rPr>
          <w:rFonts w:hint="cs"/>
          <w:rtl/>
        </w:rPr>
      </w:pPr>
    </w:p>
    <w:p w14:paraId="7A5530C9" w14:textId="77777777" w:rsidR="00000000" w:rsidRDefault="004C51F7">
      <w:pPr>
        <w:pStyle w:val="a0"/>
        <w:rPr>
          <w:rFonts w:hint="cs"/>
          <w:rtl/>
        </w:rPr>
      </w:pPr>
      <w:r>
        <w:rPr>
          <w:rFonts w:hint="cs"/>
          <w:rtl/>
        </w:rPr>
        <w:t>מה את עושה במפלגת העבודה? את צריכה להיות בחד"ש.</w:t>
      </w:r>
    </w:p>
    <w:p w14:paraId="313D8961" w14:textId="77777777" w:rsidR="00000000" w:rsidRDefault="004C51F7">
      <w:pPr>
        <w:pStyle w:val="a0"/>
        <w:ind w:firstLine="0"/>
        <w:rPr>
          <w:rFonts w:hint="cs"/>
          <w:rtl/>
        </w:rPr>
      </w:pPr>
    </w:p>
    <w:p w14:paraId="20CC198B" w14:textId="77777777" w:rsidR="00000000" w:rsidRDefault="004C51F7">
      <w:pPr>
        <w:pStyle w:val="af0"/>
        <w:rPr>
          <w:rtl/>
        </w:rPr>
      </w:pPr>
      <w:r>
        <w:rPr>
          <w:rFonts w:hint="eastAsia"/>
          <w:rtl/>
        </w:rPr>
        <w:t>יולי</w:t>
      </w:r>
      <w:r>
        <w:rPr>
          <w:rtl/>
        </w:rPr>
        <w:t xml:space="preserve"> תמיר (העבודה-מי</w:t>
      </w:r>
      <w:r>
        <w:rPr>
          <w:rtl/>
        </w:rPr>
        <w:t>מד):</w:t>
      </w:r>
    </w:p>
    <w:p w14:paraId="50FCB207" w14:textId="77777777" w:rsidR="00000000" w:rsidRDefault="004C51F7">
      <w:pPr>
        <w:pStyle w:val="a0"/>
        <w:rPr>
          <w:rFonts w:hint="cs"/>
          <w:rtl/>
        </w:rPr>
      </w:pPr>
    </w:p>
    <w:p w14:paraId="094689CB" w14:textId="77777777" w:rsidR="00000000" w:rsidRDefault="004C51F7">
      <w:pPr>
        <w:pStyle w:val="a0"/>
        <w:rPr>
          <w:rFonts w:hint="cs"/>
          <w:rtl/>
        </w:rPr>
      </w:pPr>
      <w:r>
        <w:rPr>
          <w:rFonts w:hint="cs"/>
          <w:rtl/>
        </w:rPr>
        <w:t xml:space="preserve">אתה צריך להיות באיחוד הלאומי. מה אתה עושה במפד"ל? </w:t>
      </w:r>
    </w:p>
    <w:p w14:paraId="7220DCA7" w14:textId="77777777" w:rsidR="00000000" w:rsidRDefault="004C51F7">
      <w:pPr>
        <w:pStyle w:val="a0"/>
        <w:ind w:firstLine="0"/>
        <w:rPr>
          <w:rFonts w:hint="cs"/>
          <w:rtl/>
        </w:rPr>
      </w:pPr>
    </w:p>
    <w:p w14:paraId="71BDDD70"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1BE50BC0" w14:textId="77777777" w:rsidR="00000000" w:rsidRDefault="004C51F7">
      <w:pPr>
        <w:pStyle w:val="a0"/>
        <w:rPr>
          <w:rFonts w:hint="cs"/>
          <w:rtl/>
        </w:rPr>
      </w:pPr>
    </w:p>
    <w:p w14:paraId="3D00742E" w14:textId="77777777" w:rsidR="00000000" w:rsidRDefault="004C51F7">
      <w:pPr>
        <w:pStyle w:val="a0"/>
        <w:rPr>
          <w:rFonts w:hint="cs"/>
          <w:rtl/>
        </w:rPr>
      </w:pPr>
      <w:r>
        <w:rPr>
          <w:rFonts w:hint="cs"/>
          <w:rtl/>
        </w:rPr>
        <w:t xml:space="preserve">בואו נסכים: את תעברי לחד"ש, והוא </w:t>
      </w:r>
      <w:r>
        <w:rPr>
          <w:rtl/>
        </w:rPr>
        <w:t>–</w:t>
      </w:r>
      <w:r>
        <w:rPr>
          <w:rFonts w:hint="cs"/>
          <w:rtl/>
        </w:rPr>
        <w:t xml:space="preserve"> לאיחוד הלאומי. </w:t>
      </w:r>
    </w:p>
    <w:p w14:paraId="5575E1BA" w14:textId="77777777" w:rsidR="00000000" w:rsidRDefault="004C51F7">
      <w:pPr>
        <w:pStyle w:val="a0"/>
        <w:ind w:firstLine="0"/>
        <w:rPr>
          <w:rFonts w:hint="cs"/>
          <w:rtl/>
        </w:rPr>
      </w:pPr>
    </w:p>
    <w:p w14:paraId="26616E52" w14:textId="77777777" w:rsidR="00000000" w:rsidRDefault="004C51F7">
      <w:pPr>
        <w:pStyle w:val="af1"/>
        <w:rPr>
          <w:rtl/>
        </w:rPr>
      </w:pPr>
      <w:r>
        <w:rPr>
          <w:rtl/>
        </w:rPr>
        <w:t>היו"ר יולי-יואל אדלשטיין:</w:t>
      </w:r>
    </w:p>
    <w:p w14:paraId="02D1F9CA" w14:textId="77777777" w:rsidR="00000000" w:rsidRDefault="004C51F7">
      <w:pPr>
        <w:pStyle w:val="a0"/>
        <w:rPr>
          <w:rtl/>
        </w:rPr>
      </w:pPr>
    </w:p>
    <w:p w14:paraId="4C685E20" w14:textId="77777777" w:rsidR="00000000" w:rsidRDefault="004C51F7">
      <w:pPr>
        <w:pStyle w:val="a0"/>
        <w:rPr>
          <w:rFonts w:hint="cs"/>
          <w:rtl/>
        </w:rPr>
      </w:pPr>
      <w:r>
        <w:rPr>
          <w:rFonts w:hint="cs"/>
          <w:rtl/>
        </w:rPr>
        <w:t xml:space="preserve">חבר הכנסת כבל, בבקשה, שלוש דקות. </w:t>
      </w:r>
    </w:p>
    <w:p w14:paraId="5AEFBDC1" w14:textId="77777777" w:rsidR="00000000" w:rsidRDefault="004C51F7">
      <w:pPr>
        <w:pStyle w:val="a0"/>
        <w:ind w:firstLine="0"/>
        <w:rPr>
          <w:rFonts w:hint="cs"/>
          <w:rtl/>
        </w:rPr>
      </w:pPr>
    </w:p>
    <w:p w14:paraId="3A4F7493" w14:textId="77777777" w:rsidR="00000000" w:rsidRDefault="004C51F7">
      <w:pPr>
        <w:pStyle w:val="a"/>
        <w:rPr>
          <w:rtl/>
        </w:rPr>
      </w:pPr>
      <w:bookmarkStart w:id="531" w:name="FS000000445T30_12_2003_22_30_56"/>
      <w:bookmarkStart w:id="532" w:name="_Toc63488498"/>
      <w:bookmarkEnd w:id="531"/>
      <w:r>
        <w:rPr>
          <w:rFonts w:hint="eastAsia"/>
          <w:rtl/>
        </w:rPr>
        <w:t>איתן</w:t>
      </w:r>
      <w:r>
        <w:rPr>
          <w:rtl/>
        </w:rPr>
        <w:t xml:space="preserve"> כבל (העבודה-מימד):</w:t>
      </w:r>
      <w:bookmarkEnd w:id="532"/>
    </w:p>
    <w:p w14:paraId="1537EE9E" w14:textId="77777777" w:rsidR="00000000" w:rsidRDefault="004C51F7">
      <w:pPr>
        <w:pStyle w:val="a0"/>
        <w:rPr>
          <w:rFonts w:hint="cs"/>
          <w:rtl/>
        </w:rPr>
      </w:pPr>
    </w:p>
    <w:p w14:paraId="1DC9D441" w14:textId="77777777" w:rsidR="00000000" w:rsidRDefault="004C51F7">
      <w:pPr>
        <w:pStyle w:val="a0"/>
        <w:rPr>
          <w:rFonts w:hint="cs"/>
          <w:rtl/>
        </w:rPr>
      </w:pPr>
      <w:r>
        <w:rPr>
          <w:rFonts w:hint="cs"/>
          <w:rtl/>
        </w:rPr>
        <w:t>אדוני היוש</w:t>
      </w:r>
      <w:r>
        <w:rPr>
          <w:rFonts w:hint="cs"/>
          <w:rtl/>
        </w:rPr>
        <w:t xml:space="preserve">ב-ראש, חברי חברי הכנסת, אני רוצה לפנות קודם כול לחברי מהימין. פתאום איזו התרפקות על הגדר, איזו אהבה, באיזו ערגה אתם פתאום מדברים על הגדר. </w:t>
      </w:r>
    </w:p>
    <w:p w14:paraId="62E08592" w14:textId="77777777" w:rsidR="00000000" w:rsidRDefault="004C51F7">
      <w:pPr>
        <w:pStyle w:val="a0"/>
        <w:ind w:firstLine="0"/>
        <w:rPr>
          <w:rFonts w:hint="cs"/>
          <w:rtl/>
        </w:rPr>
      </w:pPr>
    </w:p>
    <w:p w14:paraId="5A712893" w14:textId="77777777" w:rsidR="00000000" w:rsidRDefault="004C51F7">
      <w:pPr>
        <w:pStyle w:val="af0"/>
        <w:rPr>
          <w:rtl/>
        </w:rPr>
      </w:pPr>
      <w:r>
        <w:rPr>
          <w:rFonts w:hint="eastAsia"/>
          <w:rtl/>
        </w:rPr>
        <w:t>שאול</w:t>
      </w:r>
      <w:r>
        <w:rPr>
          <w:rtl/>
        </w:rPr>
        <w:t xml:space="preserve"> יהלום (מפד"ל):</w:t>
      </w:r>
    </w:p>
    <w:p w14:paraId="422E76E1" w14:textId="77777777" w:rsidR="00000000" w:rsidRDefault="004C51F7">
      <w:pPr>
        <w:pStyle w:val="a0"/>
        <w:rPr>
          <w:rFonts w:hint="cs"/>
          <w:rtl/>
        </w:rPr>
      </w:pPr>
    </w:p>
    <w:p w14:paraId="0B9369A9" w14:textId="77777777" w:rsidR="00000000" w:rsidRDefault="004C51F7">
      <w:pPr>
        <w:pStyle w:val="a0"/>
        <w:rPr>
          <w:rFonts w:hint="cs"/>
          <w:rtl/>
        </w:rPr>
      </w:pPr>
      <w:r>
        <w:rPr>
          <w:rFonts w:hint="cs"/>
          <w:rtl/>
        </w:rPr>
        <w:t>- - - אוי ואבוי לנו.</w:t>
      </w:r>
    </w:p>
    <w:p w14:paraId="31493CA8" w14:textId="77777777" w:rsidR="00000000" w:rsidRDefault="004C51F7">
      <w:pPr>
        <w:pStyle w:val="a0"/>
        <w:ind w:firstLine="0"/>
        <w:rPr>
          <w:rFonts w:hint="cs"/>
          <w:rtl/>
        </w:rPr>
      </w:pPr>
    </w:p>
    <w:p w14:paraId="61A8BEB6" w14:textId="77777777" w:rsidR="00000000" w:rsidRDefault="004C51F7">
      <w:pPr>
        <w:pStyle w:val="-"/>
        <w:rPr>
          <w:rtl/>
        </w:rPr>
      </w:pPr>
      <w:bookmarkStart w:id="533" w:name="FS000000445T30_12_2003_22_31_34C"/>
      <w:bookmarkEnd w:id="533"/>
      <w:r>
        <w:rPr>
          <w:rtl/>
        </w:rPr>
        <w:t>איתן כבל (העבודה-מימד):</w:t>
      </w:r>
    </w:p>
    <w:p w14:paraId="21A94979" w14:textId="77777777" w:rsidR="00000000" w:rsidRDefault="004C51F7">
      <w:pPr>
        <w:pStyle w:val="a0"/>
        <w:rPr>
          <w:rtl/>
        </w:rPr>
      </w:pPr>
    </w:p>
    <w:p w14:paraId="76747C5F" w14:textId="77777777" w:rsidR="00000000" w:rsidRDefault="004C51F7">
      <w:pPr>
        <w:pStyle w:val="a0"/>
        <w:rPr>
          <w:rFonts w:hint="cs"/>
          <w:rtl/>
        </w:rPr>
      </w:pPr>
      <w:r>
        <w:rPr>
          <w:rFonts w:hint="cs"/>
          <w:rtl/>
        </w:rPr>
        <w:t xml:space="preserve">אל תפריע לי עכשיו. איזו התרפקות, איזו אהבה. אני </w:t>
      </w:r>
      <w:r>
        <w:rPr>
          <w:rFonts w:hint="cs"/>
          <w:rtl/>
        </w:rPr>
        <w:t xml:space="preserve">רוצה להזכיר לכם שאין גדר עד היום בגללכם. בגללכם אין גדר עד היום. אז אל תטיפו פתאום. קאטר, לא קאטר. </w:t>
      </w:r>
    </w:p>
    <w:p w14:paraId="6DD44B69" w14:textId="77777777" w:rsidR="00000000" w:rsidRDefault="004C51F7">
      <w:pPr>
        <w:pStyle w:val="a0"/>
        <w:rPr>
          <w:rFonts w:hint="cs"/>
          <w:rtl/>
        </w:rPr>
      </w:pPr>
    </w:p>
    <w:p w14:paraId="045DE193" w14:textId="77777777" w:rsidR="00000000" w:rsidRDefault="004C51F7">
      <w:pPr>
        <w:pStyle w:val="a0"/>
        <w:rPr>
          <w:rFonts w:hint="cs"/>
          <w:rtl/>
        </w:rPr>
      </w:pPr>
      <w:r>
        <w:rPr>
          <w:rFonts w:hint="cs"/>
          <w:rtl/>
        </w:rPr>
        <w:t>חברות וחברים, אני מקשיב כאן ואני אומר שזו התפרקות. אנחנו מדברים בסופו של עניין בחיי אדם. זה בכלל לא משנה אם ההפגנה היתה הפגנה חוקית או לא חוקית, אם קיבלו א</w:t>
      </w:r>
      <w:r>
        <w:rPr>
          <w:rFonts w:hint="cs"/>
          <w:rtl/>
        </w:rPr>
        <w:t>ישור או לא קיבלו אישור. מה הקשקוש הזה? ממתי יורים בהפגנה? חברות וחברים, לא צריך להיות גנרל, לא  צריך להיות מפקד גדול ולא צריך להיות בשטח כדי להבין סיטואציה מאוד ברורה של זילות חיי אדם. אני רוצה להזכיר לכם, שלפני זמן לא רב ישבה במשך כמה שנים ועדה, ועדת-אור,</w:t>
      </w:r>
      <w:r>
        <w:rPr>
          <w:rFonts w:hint="cs"/>
          <w:rtl/>
        </w:rPr>
        <w:t xml:space="preserve"> לדון איך ירו, איך הרגו, על דברים פחות ברורים: על סכנת חיים. שם היתה סכנת חיים לאנשים שפעלו. איזו סכנת חיים היתה כאן? ממתי ההוראות הן שיורים ללא הבחנה? </w:t>
      </w:r>
    </w:p>
    <w:p w14:paraId="20A38392" w14:textId="77777777" w:rsidR="00000000" w:rsidRDefault="004C51F7">
      <w:pPr>
        <w:pStyle w:val="a0"/>
        <w:ind w:firstLine="0"/>
        <w:rPr>
          <w:rFonts w:hint="cs"/>
          <w:rtl/>
        </w:rPr>
      </w:pPr>
    </w:p>
    <w:p w14:paraId="3BFB303C" w14:textId="77777777" w:rsidR="00000000" w:rsidRDefault="004C51F7">
      <w:pPr>
        <w:pStyle w:val="a0"/>
        <w:ind w:firstLine="0"/>
        <w:rPr>
          <w:rFonts w:hint="cs"/>
          <w:rtl/>
        </w:rPr>
      </w:pPr>
      <w:r>
        <w:rPr>
          <w:rFonts w:hint="cs"/>
          <w:rtl/>
        </w:rPr>
        <w:tab/>
        <w:t>בעיתון "ידיעות אחרונות" מופיעה היום תמונה של הצלם טל כהן. אני קורא בעיתון את מה שכתוב על השלט. לא צרי</w:t>
      </w:r>
      <w:r>
        <w:rPr>
          <w:rFonts w:hint="cs"/>
          <w:rtl/>
        </w:rPr>
        <w:t>ך להיות שם כדי לוודא מה קרה שם.</w:t>
      </w:r>
    </w:p>
    <w:p w14:paraId="2E76507B" w14:textId="77777777" w:rsidR="00000000" w:rsidRDefault="004C51F7">
      <w:pPr>
        <w:pStyle w:val="a0"/>
        <w:ind w:firstLine="0"/>
        <w:rPr>
          <w:rFonts w:hint="cs"/>
          <w:rtl/>
        </w:rPr>
      </w:pPr>
    </w:p>
    <w:p w14:paraId="0BFA3AA1" w14:textId="77777777" w:rsidR="00000000" w:rsidRDefault="004C51F7">
      <w:pPr>
        <w:pStyle w:val="af0"/>
        <w:rPr>
          <w:rtl/>
        </w:rPr>
      </w:pPr>
      <w:r>
        <w:rPr>
          <w:rFonts w:hint="eastAsia"/>
          <w:rtl/>
        </w:rPr>
        <w:t>סגן</w:t>
      </w:r>
      <w:r>
        <w:rPr>
          <w:rtl/>
        </w:rPr>
        <w:t xml:space="preserve"> שר הביטחון זאב בוים:</w:t>
      </w:r>
    </w:p>
    <w:p w14:paraId="19A7F1F5" w14:textId="77777777" w:rsidR="00000000" w:rsidRDefault="004C51F7">
      <w:pPr>
        <w:pStyle w:val="a0"/>
        <w:rPr>
          <w:rtl/>
        </w:rPr>
      </w:pPr>
    </w:p>
    <w:p w14:paraId="5AF9F1B5" w14:textId="77777777" w:rsidR="00000000" w:rsidRDefault="004C51F7">
      <w:pPr>
        <w:pStyle w:val="a0"/>
        <w:rPr>
          <w:rFonts w:hint="cs"/>
          <w:rtl/>
        </w:rPr>
      </w:pPr>
      <w:r>
        <w:rPr>
          <w:rFonts w:hint="cs"/>
          <w:rtl/>
        </w:rPr>
        <w:t>מי זה טל כהן?</w:t>
      </w:r>
    </w:p>
    <w:p w14:paraId="41BAA550" w14:textId="77777777" w:rsidR="00000000" w:rsidRDefault="004C51F7">
      <w:pPr>
        <w:pStyle w:val="a0"/>
        <w:ind w:firstLine="0"/>
        <w:rPr>
          <w:rFonts w:hint="cs"/>
          <w:rtl/>
        </w:rPr>
      </w:pPr>
    </w:p>
    <w:p w14:paraId="3064D1DE" w14:textId="77777777" w:rsidR="00000000" w:rsidRDefault="004C51F7">
      <w:pPr>
        <w:pStyle w:val="-"/>
        <w:rPr>
          <w:rtl/>
        </w:rPr>
      </w:pPr>
      <w:bookmarkStart w:id="534" w:name="FS000000445T30_12_2003_22_15_30"/>
      <w:bookmarkStart w:id="535" w:name="FS000000445T30_12_2003_22_15_39C"/>
      <w:bookmarkEnd w:id="534"/>
      <w:bookmarkEnd w:id="535"/>
      <w:r>
        <w:rPr>
          <w:rtl/>
        </w:rPr>
        <w:t>איתן כבל (העבודה-מימד):</w:t>
      </w:r>
    </w:p>
    <w:p w14:paraId="26D40964" w14:textId="77777777" w:rsidR="00000000" w:rsidRDefault="004C51F7">
      <w:pPr>
        <w:pStyle w:val="a0"/>
        <w:rPr>
          <w:rtl/>
        </w:rPr>
      </w:pPr>
    </w:p>
    <w:p w14:paraId="2F790FB4" w14:textId="77777777" w:rsidR="00000000" w:rsidRDefault="004C51F7">
      <w:pPr>
        <w:pStyle w:val="a0"/>
        <w:rPr>
          <w:rFonts w:hint="cs"/>
          <w:rtl/>
        </w:rPr>
      </w:pPr>
      <w:r>
        <w:rPr>
          <w:rFonts w:hint="cs"/>
          <w:rtl/>
        </w:rPr>
        <w:t>צלם "ידיעות אחרונות".</w:t>
      </w:r>
    </w:p>
    <w:p w14:paraId="525C4614" w14:textId="77777777" w:rsidR="00000000" w:rsidRDefault="004C51F7">
      <w:pPr>
        <w:pStyle w:val="a0"/>
        <w:ind w:firstLine="0"/>
        <w:rPr>
          <w:rFonts w:hint="cs"/>
          <w:rtl/>
        </w:rPr>
      </w:pPr>
    </w:p>
    <w:p w14:paraId="38F9575D" w14:textId="77777777" w:rsidR="00000000" w:rsidRDefault="004C51F7">
      <w:pPr>
        <w:pStyle w:val="af0"/>
        <w:rPr>
          <w:rtl/>
        </w:rPr>
      </w:pPr>
      <w:r>
        <w:rPr>
          <w:rFonts w:hint="eastAsia"/>
          <w:rtl/>
        </w:rPr>
        <w:t>סגן</w:t>
      </w:r>
      <w:r>
        <w:rPr>
          <w:rtl/>
        </w:rPr>
        <w:t xml:space="preserve"> שר הביטחון זאב בוים:</w:t>
      </w:r>
    </w:p>
    <w:p w14:paraId="50996C6B" w14:textId="77777777" w:rsidR="00000000" w:rsidRDefault="004C51F7">
      <w:pPr>
        <w:pStyle w:val="a0"/>
        <w:rPr>
          <w:rFonts w:hint="cs"/>
          <w:rtl/>
        </w:rPr>
      </w:pPr>
    </w:p>
    <w:p w14:paraId="28E11259" w14:textId="77777777" w:rsidR="00000000" w:rsidRDefault="004C51F7">
      <w:pPr>
        <w:pStyle w:val="a0"/>
        <w:rPr>
          <w:rFonts w:hint="cs"/>
          <w:rtl/>
        </w:rPr>
      </w:pPr>
      <w:r>
        <w:rPr>
          <w:rFonts w:hint="cs"/>
          <w:rtl/>
        </w:rPr>
        <w:t xml:space="preserve"> - - -</w:t>
      </w:r>
    </w:p>
    <w:p w14:paraId="5D89B320" w14:textId="77777777" w:rsidR="00000000" w:rsidRDefault="004C51F7">
      <w:pPr>
        <w:pStyle w:val="a0"/>
        <w:ind w:firstLine="0"/>
        <w:rPr>
          <w:rFonts w:hint="cs"/>
          <w:rtl/>
        </w:rPr>
      </w:pPr>
    </w:p>
    <w:p w14:paraId="06A9C7D1" w14:textId="77777777" w:rsidR="00000000" w:rsidRDefault="004C51F7">
      <w:pPr>
        <w:pStyle w:val="-"/>
        <w:rPr>
          <w:rtl/>
        </w:rPr>
      </w:pPr>
      <w:bookmarkStart w:id="536" w:name="FS000000445T30_12_2003_22_16_01C"/>
      <w:bookmarkEnd w:id="536"/>
      <w:r>
        <w:rPr>
          <w:rtl/>
        </w:rPr>
        <w:t>איתן כבל (העבודה-מימד):</w:t>
      </w:r>
    </w:p>
    <w:p w14:paraId="3A6353B3" w14:textId="77777777" w:rsidR="00000000" w:rsidRDefault="004C51F7">
      <w:pPr>
        <w:pStyle w:val="a0"/>
        <w:rPr>
          <w:rtl/>
        </w:rPr>
      </w:pPr>
    </w:p>
    <w:p w14:paraId="0F8ECB67" w14:textId="77777777" w:rsidR="00000000" w:rsidRDefault="004C51F7">
      <w:pPr>
        <w:pStyle w:val="a0"/>
        <w:rPr>
          <w:rFonts w:hint="cs"/>
          <w:rtl/>
        </w:rPr>
      </w:pPr>
      <w:r>
        <w:rPr>
          <w:rFonts w:hint="cs"/>
          <w:rtl/>
        </w:rPr>
        <w:t>מה הקשר ל"שלום עכשיו"? מה השאלה הזאת? התמונה מופיעה, אדוני סגן השר. אל תתוו</w:t>
      </w:r>
      <w:r>
        <w:rPr>
          <w:rFonts w:hint="cs"/>
          <w:rtl/>
        </w:rPr>
        <w:t>כח עם הצלם, תתווכח עם התמונה שמופיעה שם.</w:t>
      </w:r>
    </w:p>
    <w:p w14:paraId="741DEBEE" w14:textId="77777777" w:rsidR="00000000" w:rsidRDefault="004C51F7">
      <w:pPr>
        <w:pStyle w:val="a0"/>
        <w:ind w:firstLine="0"/>
        <w:rPr>
          <w:rFonts w:hint="cs"/>
          <w:rtl/>
        </w:rPr>
      </w:pPr>
    </w:p>
    <w:p w14:paraId="3AF10E89" w14:textId="77777777" w:rsidR="00000000" w:rsidRDefault="004C51F7">
      <w:pPr>
        <w:pStyle w:val="af0"/>
        <w:rPr>
          <w:rtl/>
        </w:rPr>
      </w:pPr>
      <w:r>
        <w:rPr>
          <w:rFonts w:hint="eastAsia"/>
          <w:rtl/>
        </w:rPr>
        <w:t>סגן</w:t>
      </w:r>
      <w:r>
        <w:rPr>
          <w:rtl/>
        </w:rPr>
        <w:t xml:space="preserve"> שר הביטחון זאב בוים:</w:t>
      </w:r>
    </w:p>
    <w:p w14:paraId="4CC76806" w14:textId="77777777" w:rsidR="00000000" w:rsidRDefault="004C51F7">
      <w:pPr>
        <w:pStyle w:val="a0"/>
        <w:rPr>
          <w:rFonts w:hint="cs"/>
          <w:rtl/>
        </w:rPr>
      </w:pPr>
    </w:p>
    <w:p w14:paraId="18EE883F" w14:textId="77777777" w:rsidR="00000000" w:rsidRDefault="004C51F7">
      <w:pPr>
        <w:pStyle w:val="a0"/>
        <w:rPr>
          <w:rFonts w:hint="cs"/>
          <w:rtl/>
        </w:rPr>
      </w:pPr>
      <w:r>
        <w:rPr>
          <w:rFonts w:hint="cs"/>
          <w:rtl/>
        </w:rPr>
        <w:t>הוא פסול לעדות.</w:t>
      </w:r>
    </w:p>
    <w:p w14:paraId="11ED991A" w14:textId="77777777" w:rsidR="00000000" w:rsidRDefault="004C51F7">
      <w:pPr>
        <w:pStyle w:val="a0"/>
        <w:ind w:firstLine="0"/>
        <w:rPr>
          <w:rFonts w:hint="cs"/>
          <w:rtl/>
        </w:rPr>
      </w:pPr>
    </w:p>
    <w:p w14:paraId="63174778" w14:textId="77777777" w:rsidR="00000000" w:rsidRDefault="004C51F7">
      <w:pPr>
        <w:pStyle w:val="af0"/>
        <w:rPr>
          <w:rtl/>
        </w:rPr>
      </w:pPr>
      <w:r>
        <w:rPr>
          <w:rFonts w:hint="eastAsia"/>
          <w:rtl/>
        </w:rPr>
        <w:t>קולט</w:t>
      </w:r>
      <w:r>
        <w:rPr>
          <w:rtl/>
        </w:rPr>
        <w:t xml:space="preserve"> אביטל (העבודה-מימד):</w:t>
      </w:r>
    </w:p>
    <w:p w14:paraId="0F1DBC4F" w14:textId="77777777" w:rsidR="00000000" w:rsidRDefault="004C51F7">
      <w:pPr>
        <w:pStyle w:val="a0"/>
        <w:rPr>
          <w:rFonts w:hint="cs"/>
          <w:rtl/>
        </w:rPr>
      </w:pPr>
    </w:p>
    <w:p w14:paraId="02CDE3E4" w14:textId="77777777" w:rsidR="00000000" w:rsidRDefault="004C51F7">
      <w:pPr>
        <w:pStyle w:val="a0"/>
        <w:rPr>
          <w:rFonts w:hint="cs"/>
          <w:rtl/>
        </w:rPr>
      </w:pPr>
      <w:r>
        <w:rPr>
          <w:rFonts w:hint="cs"/>
          <w:rtl/>
        </w:rPr>
        <w:t>אתה מסלף עובדות.</w:t>
      </w:r>
    </w:p>
    <w:p w14:paraId="2FAC565B" w14:textId="77777777" w:rsidR="00000000" w:rsidRDefault="004C51F7">
      <w:pPr>
        <w:pStyle w:val="a0"/>
        <w:ind w:firstLine="0"/>
        <w:rPr>
          <w:rFonts w:hint="cs"/>
          <w:rtl/>
        </w:rPr>
      </w:pPr>
    </w:p>
    <w:p w14:paraId="0179A134" w14:textId="77777777" w:rsidR="00000000" w:rsidRDefault="004C51F7">
      <w:pPr>
        <w:pStyle w:val="-"/>
        <w:rPr>
          <w:rtl/>
        </w:rPr>
      </w:pPr>
      <w:bookmarkStart w:id="537" w:name="FS000000445T30_12_2003_22_16_57C"/>
      <w:bookmarkEnd w:id="537"/>
      <w:r>
        <w:rPr>
          <w:rtl/>
        </w:rPr>
        <w:t>איתן כבל (העבודה-מימד):</w:t>
      </w:r>
    </w:p>
    <w:p w14:paraId="3229FE97" w14:textId="77777777" w:rsidR="00000000" w:rsidRDefault="004C51F7">
      <w:pPr>
        <w:pStyle w:val="a0"/>
        <w:rPr>
          <w:rtl/>
        </w:rPr>
      </w:pPr>
    </w:p>
    <w:p w14:paraId="1018B144" w14:textId="77777777" w:rsidR="00000000" w:rsidRDefault="004C51F7">
      <w:pPr>
        <w:pStyle w:val="a0"/>
        <w:rPr>
          <w:rFonts w:hint="cs"/>
          <w:rtl/>
        </w:rPr>
      </w:pPr>
      <w:r>
        <w:rPr>
          <w:rFonts w:hint="cs"/>
          <w:rtl/>
        </w:rPr>
        <w:t>אדוני היושב-ראש, התמונה מראה בפירוש, שלא מדובר באיזו חבורת פורעים שאיימו. מה הראו שם? ממתי יורים בפור</w:t>
      </w:r>
      <w:r>
        <w:rPr>
          <w:rFonts w:hint="cs"/>
          <w:rtl/>
        </w:rPr>
        <w:t>עים? למה לא הורגים מתנחלים שמפגינים ומכים שוטרים?</w:t>
      </w:r>
    </w:p>
    <w:p w14:paraId="1E55247B" w14:textId="77777777" w:rsidR="00000000" w:rsidRDefault="004C51F7">
      <w:pPr>
        <w:pStyle w:val="a0"/>
        <w:ind w:firstLine="0"/>
        <w:rPr>
          <w:rFonts w:hint="cs"/>
          <w:rtl/>
        </w:rPr>
      </w:pPr>
    </w:p>
    <w:p w14:paraId="4365494E" w14:textId="77777777" w:rsidR="00000000" w:rsidRDefault="004C51F7">
      <w:pPr>
        <w:pStyle w:val="af0"/>
        <w:rPr>
          <w:rtl/>
        </w:rPr>
      </w:pPr>
      <w:r>
        <w:rPr>
          <w:rFonts w:hint="eastAsia"/>
          <w:rtl/>
        </w:rPr>
        <w:t>שאול</w:t>
      </w:r>
      <w:r>
        <w:rPr>
          <w:rtl/>
        </w:rPr>
        <w:t xml:space="preserve"> יהלום (מפד"ל):</w:t>
      </w:r>
    </w:p>
    <w:p w14:paraId="1FBA0387" w14:textId="77777777" w:rsidR="00000000" w:rsidRDefault="004C51F7">
      <w:pPr>
        <w:pStyle w:val="a0"/>
        <w:rPr>
          <w:rFonts w:hint="cs"/>
          <w:rtl/>
        </w:rPr>
      </w:pPr>
    </w:p>
    <w:p w14:paraId="3E260718" w14:textId="77777777" w:rsidR="00000000" w:rsidRDefault="004C51F7">
      <w:pPr>
        <w:pStyle w:val="a0"/>
        <w:rPr>
          <w:rFonts w:hint="cs"/>
          <w:rtl/>
        </w:rPr>
      </w:pPr>
      <w:r>
        <w:rPr>
          <w:rFonts w:hint="cs"/>
          <w:rtl/>
        </w:rPr>
        <w:t>למה? למה?</w:t>
      </w:r>
    </w:p>
    <w:p w14:paraId="53EAEE46" w14:textId="77777777" w:rsidR="00000000" w:rsidRDefault="004C51F7">
      <w:pPr>
        <w:pStyle w:val="a0"/>
        <w:ind w:firstLine="0"/>
        <w:rPr>
          <w:rFonts w:hint="cs"/>
          <w:rtl/>
        </w:rPr>
      </w:pPr>
    </w:p>
    <w:p w14:paraId="76C3C300" w14:textId="77777777" w:rsidR="00000000" w:rsidRDefault="004C51F7">
      <w:pPr>
        <w:pStyle w:val="af0"/>
        <w:rPr>
          <w:rtl/>
        </w:rPr>
      </w:pPr>
      <w:r>
        <w:rPr>
          <w:rFonts w:hint="eastAsia"/>
          <w:rtl/>
        </w:rPr>
        <w:t>גילה</w:t>
      </w:r>
      <w:r>
        <w:rPr>
          <w:rtl/>
        </w:rPr>
        <w:t xml:space="preserve"> גמליאל (הליכוד):</w:t>
      </w:r>
    </w:p>
    <w:p w14:paraId="4F1CD375" w14:textId="77777777" w:rsidR="00000000" w:rsidRDefault="004C51F7">
      <w:pPr>
        <w:pStyle w:val="a0"/>
        <w:rPr>
          <w:rFonts w:hint="cs"/>
          <w:rtl/>
        </w:rPr>
      </w:pPr>
    </w:p>
    <w:p w14:paraId="1FE8FE1B" w14:textId="77777777" w:rsidR="00000000" w:rsidRDefault="004C51F7">
      <w:pPr>
        <w:pStyle w:val="a0"/>
        <w:rPr>
          <w:rFonts w:hint="cs"/>
          <w:rtl/>
        </w:rPr>
      </w:pPr>
      <w:r>
        <w:rPr>
          <w:rFonts w:hint="cs"/>
          <w:rtl/>
        </w:rPr>
        <w:t>- - -</w:t>
      </w:r>
    </w:p>
    <w:p w14:paraId="48691A0A" w14:textId="77777777" w:rsidR="00000000" w:rsidRDefault="004C51F7">
      <w:pPr>
        <w:pStyle w:val="a0"/>
        <w:rPr>
          <w:rFonts w:hint="cs"/>
          <w:rtl/>
        </w:rPr>
      </w:pPr>
    </w:p>
    <w:p w14:paraId="0318CF5F" w14:textId="77777777" w:rsidR="00000000" w:rsidRDefault="004C51F7">
      <w:pPr>
        <w:pStyle w:val="-"/>
        <w:rPr>
          <w:rtl/>
        </w:rPr>
      </w:pPr>
      <w:bookmarkStart w:id="538" w:name="FS000000445T30_12_2003_22_17_59C"/>
      <w:bookmarkEnd w:id="538"/>
      <w:r>
        <w:rPr>
          <w:rtl/>
        </w:rPr>
        <w:t>איתן כבל (העבודה-מימד):</w:t>
      </w:r>
    </w:p>
    <w:p w14:paraId="69D82BE7" w14:textId="77777777" w:rsidR="00000000" w:rsidRDefault="004C51F7">
      <w:pPr>
        <w:pStyle w:val="a0"/>
        <w:rPr>
          <w:rtl/>
        </w:rPr>
      </w:pPr>
    </w:p>
    <w:p w14:paraId="25192632" w14:textId="77777777" w:rsidR="00000000" w:rsidRDefault="004C51F7">
      <w:pPr>
        <w:pStyle w:val="a0"/>
        <w:rPr>
          <w:rFonts w:hint="cs"/>
          <w:rtl/>
        </w:rPr>
      </w:pPr>
      <w:r>
        <w:rPr>
          <w:rFonts w:hint="cs"/>
          <w:rtl/>
        </w:rPr>
        <w:t>למה? למה? למה לא מפעילים אש חיה נגד יהודים? למה לא הפעילו עד היום? אני אומר את זה לכם, חברי חברי הכנסת, מי שידו קלה שם</w:t>
      </w:r>
      <w:r>
        <w:rPr>
          <w:rFonts w:hint="cs"/>
          <w:rtl/>
        </w:rPr>
        <w:t xml:space="preserve"> על מי שאתה אומר שהוא פוגע, מחר תהיה ידו קלה עליך, עלי, עלינו, רק כי קמנו ואמרנו כמה דברים. הרי תחשבו, במה דברים אמורים? אף אחד לא יטיף כאן מוסר אם אני חייל, אם אני אוהב את העם הזה, אם אני אוהב את המדינה הזאת. אף אחד לא יטיף. יש כאן עניין של עיקרון, של חבר</w:t>
      </w:r>
      <w:r>
        <w:rPr>
          <w:rFonts w:hint="cs"/>
          <w:rtl/>
        </w:rPr>
        <w:t>ה מתוקנת, ועל זה אנחנו צריכים להילחם. תודה.</w:t>
      </w:r>
    </w:p>
    <w:p w14:paraId="50DB1E82" w14:textId="77777777" w:rsidR="00000000" w:rsidRDefault="004C51F7">
      <w:pPr>
        <w:pStyle w:val="a0"/>
        <w:ind w:firstLine="0"/>
        <w:rPr>
          <w:rFonts w:hint="cs"/>
          <w:rtl/>
        </w:rPr>
      </w:pPr>
    </w:p>
    <w:p w14:paraId="012E52F9" w14:textId="77777777" w:rsidR="00000000" w:rsidRDefault="004C51F7">
      <w:pPr>
        <w:pStyle w:val="af1"/>
        <w:rPr>
          <w:rtl/>
        </w:rPr>
      </w:pPr>
      <w:r>
        <w:rPr>
          <w:rtl/>
        </w:rPr>
        <w:t>היו"ר יולי-יואל אדלשטיין:</w:t>
      </w:r>
    </w:p>
    <w:p w14:paraId="6931C397" w14:textId="77777777" w:rsidR="00000000" w:rsidRDefault="004C51F7">
      <w:pPr>
        <w:pStyle w:val="a0"/>
        <w:rPr>
          <w:rtl/>
        </w:rPr>
      </w:pPr>
    </w:p>
    <w:p w14:paraId="35296D58" w14:textId="77777777" w:rsidR="00000000" w:rsidRDefault="004C51F7">
      <w:pPr>
        <w:pStyle w:val="a0"/>
        <w:rPr>
          <w:rFonts w:hint="cs"/>
          <w:rtl/>
        </w:rPr>
      </w:pPr>
      <w:r>
        <w:rPr>
          <w:rFonts w:hint="cs"/>
          <w:rtl/>
        </w:rPr>
        <w:t>תודה רבה לחבר הכנסת איתן כבל. חבר הכנסת עמרם מצנע, בבקשה. אחריו - חברי הכנסת מיכאל מלכיאור, חיים רמון, אברהם בייגה שוחט. בבקשה, אדוני, שלוש דקות.</w:t>
      </w:r>
    </w:p>
    <w:p w14:paraId="1154A715" w14:textId="77777777" w:rsidR="00000000" w:rsidRDefault="004C51F7">
      <w:pPr>
        <w:pStyle w:val="a0"/>
        <w:ind w:firstLine="0"/>
        <w:rPr>
          <w:rFonts w:hint="cs"/>
          <w:rtl/>
        </w:rPr>
      </w:pPr>
    </w:p>
    <w:p w14:paraId="779A897F" w14:textId="77777777" w:rsidR="00000000" w:rsidRDefault="004C51F7">
      <w:pPr>
        <w:pStyle w:val="a"/>
        <w:rPr>
          <w:rtl/>
        </w:rPr>
      </w:pPr>
      <w:bookmarkStart w:id="539" w:name="FS000001042T30_12_2003_22_19_58"/>
      <w:bookmarkStart w:id="540" w:name="_Toc63488499"/>
      <w:bookmarkEnd w:id="539"/>
      <w:r>
        <w:rPr>
          <w:rFonts w:hint="eastAsia"/>
          <w:rtl/>
        </w:rPr>
        <w:t>עמרם</w:t>
      </w:r>
      <w:r>
        <w:rPr>
          <w:rtl/>
        </w:rPr>
        <w:t xml:space="preserve"> מצנע (העבודה-מימד):</w:t>
      </w:r>
      <w:bookmarkEnd w:id="540"/>
    </w:p>
    <w:p w14:paraId="7E99C82A" w14:textId="77777777" w:rsidR="00000000" w:rsidRDefault="004C51F7">
      <w:pPr>
        <w:pStyle w:val="a0"/>
        <w:rPr>
          <w:rFonts w:hint="cs"/>
          <w:rtl/>
        </w:rPr>
      </w:pPr>
    </w:p>
    <w:p w14:paraId="6CA0FD59" w14:textId="77777777" w:rsidR="00000000" w:rsidRDefault="004C51F7">
      <w:pPr>
        <w:pStyle w:val="a0"/>
        <w:rPr>
          <w:rFonts w:hint="cs"/>
          <w:rtl/>
        </w:rPr>
      </w:pPr>
      <w:r>
        <w:rPr>
          <w:rFonts w:hint="cs"/>
          <w:rtl/>
        </w:rPr>
        <w:t>אדוני היושב</w:t>
      </w:r>
      <w:r>
        <w:rPr>
          <w:rFonts w:hint="cs"/>
          <w:rtl/>
        </w:rPr>
        <w:t>-ראש, חברי חברי הכנסת, אני רוצה להתחיל בכך, שלא יהיו שום ספקות, אני מגנה גינוי מוחלט את חבורת הצעירים שקוראים לעצמם "אנרכיסטים נגד הגדר", על פעולתם. היה נכון לעצור אותם, לחקור אותם ולשפוט אותם. בעניין הזה אין לי ויכוח עם אף אחד. אבל, מכאן, לפי דעתי, מתחילה</w:t>
      </w:r>
      <w:r>
        <w:rPr>
          <w:rFonts w:hint="cs"/>
          <w:rtl/>
        </w:rPr>
        <w:t xml:space="preserve"> השאלה העיקרית, משום שלחיילי צה"ל יש נשק, שמותר להשתמש בו על-פי כל החוקים, רק במצב של סכנת חיים. זה לא משנה אם זה ישראלי מהצד השני או פלסטיני מהצד השני; אני מציע בכלל לשים את העניין הזה בצד. </w:t>
      </w:r>
    </w:p>
    <w:p w14:paraId="7724368A" w14:textId="77777777" w:rsidR="00000000" w:rsidRDefault="004C51F7">
      <w:pPr>
        <w:pStyle w:val="a0"/>
        <w:rPr>
          <w:rFonts w:hint="cs"/>
          <w:rtl/>
        </w:rPr>
      </w:pPr>
    </w:p>
    <w:p w14:paraId="434D4C09" w14:textId="77777777" w:rsidR="00000000" w:rsidRDefault="004C51F7">
      <w:pPr>
        <w:pStyle w:val="a0"/>
        <w:rPr>
          <w:rFonts w:hint="cs"/>
          <w:rtl/>
        </w:rPr>
      </w:pPr>
      <w:r>
        <w:rPr>
          <w:rFonts w:hint="cs"/>
          <w:rtl/>
        </w:rPr>
        <w:t>אני אומר לכם בלי לדעת את הפרטים, אני לא תחקרתי ולא שאלתי, אלא ר</w:t>
      </w:r>
      <w:r>
        <w:rPr>
          <w:rFonts w:hint="cs"/>
          <w:rtl/>
        </w:rPr>
        <w:t>ק ממה שראיתי בעיני שלי, במצלמות הטלוויזיה. לא היתה פה סכנת חיים. היתה גדר בין המפגינים, או בין המתפרעים, אם אתם רוצים, לבין החיילים. היו נשים, בנות.</w:t>
      </w:r>
    </w:p>
    <w:p w14:paraId="076AD183" w14:textId="77777777" w:rsidR="00000000" w:rsidRDefault="004C51F7">
      <w:pPr>
        <w:pStyle w:val="a0"/>
        <w:ind w:firstLine="0"/>
        <w:rPr>
          <w:rFonts w:hint="cs"/>
          <w:rtl/>
        </w:rPr>
      </w:pPr>
    </w:p>
    <w:p w14:paraId="27F432B5"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5E4A125C" w14:textId="77777777" w:rsidR="00000000" w:rsidRDefault="004C51F7">
      <w:pPr>
        <w:pStyle w:val="a0"/>
        <w:rPr>
          <w:rFonts w:hint="cs"/>
          <w:rtl/>
        </w:rPr>
      </w:pPr>
    </w:p>
    <w:p w14:paraId="5AAF2DA2" w14:textId="77777777" w:rsidR="00000000" w:rsidRDefault="004C51F7">
      <w:pPr>
        <w:pStyle w:val="a0"/>
        <w:rPr>
          <w:rFonts w:hint="cs"/>
          <w:rtl/>
        </w:rPr>
      </w:pPr>
      <w:r>
        <w:rPr>
          <w:rFonts w:hint="cs"/>
          <w:rtl/>
        </w:rPr>
        <w:t>זה יכול להיות ירי מתוכם. כבר היו דברים מעולם.</w:t>
      </w:r>
    </w:p>
    <w:p w14:paraId="0D76945E" w14:textId="77777777" w:rsidR="00000000" w:rsidRDefault="004C51F7">
      <w:pPr>
        <w:pStyle w:val="a0"/>
        <w:ind w:firstLine="0"/>
        <w:rPr>
          <w:rFonts w:hint="cs"/>
          <w:rtl/>
        </w:rPr>
      </w:pPr>
    </w:p>
    <w:p w14:paraId="19269EEF" w14:textId="77777777" w:rsidR="00000000" w:rsidRDefault="004C51F7">
      <w:pPr>
        <w:pStyle w:val="-"/>
        <w:rPr>
          <w:rtl/>
        </w:rPr>
      </w:pPr>
      <w:bookmarkStart w:id="541" w:name="FS000001042T30_12_2003_22_22_45C"/>
      <w:bookmarkEnd w:id="541"/>
      <w:r>
        <w:rPr>
          <w:rtl/>
        </w:rPr>
        <w:t xml:space="preserve">עמרם מצנע </w:t>
      </w:r>
      <w:r>
        <w:rPr>
          <w:rtl/>
        </w:rPr>
        <w:t>(העבודה-מימד):</w:t>
      </w:r>
    </w:p>
    <w:p w14:paraId="79AC06EB" w14:textId="77777777" w:rsidR="00000000" w:rsidRDefault="004C51F7">
      <w:pPr>
        <w:pStyle w:val="a0"/>
        <w:rPr>
          <w:rtl/>
        </w:rPr>
      </w:pPr>
    </w:p>
    <w:p w14:paraId="57926C3E" w14:textId="77777777" w:rsidR="00000000" w:rsidRDefault="004C51F7">
      <w:pPr>
        <w:pStyle w:val="a0"/>
        <w:rPr>
          <w:rFonts w:hint="cs"/>
          <w:rtl/>
        </w:rPr>
      </w:pPr>
      <w:r>
        <w:rPr>
          <w:rFonts w:hint="cs"/>
          <w:rtl/>
        </w:rPr>
        <w:t xml:space="preserve">הכול יכול להיות. אין פה סכנת חיים. אורי, תאמין לי. </w:t>
      </w:r>
    </w:p>
    <w:p w14:paraId="274F5E91" w14:textId="77777777" w:rsidR="00000000" w:rsidRDefault="004C51F7">
      <w:pPr>
        <w:pStyle w:val="a0"/>
        <w:rPr>
          <w:rFonts w:hint="cs"/>
          <w:rtl/>
        </w:rPr>
      </w:pPr>
    </w:p>
    <w:p w14:paraId="2AEBA490" w14:textId="77777777" w:rsidR="00000000" w:rsidRDefault="004C51F7">
      <w:pPr>
        <w:pStyle w:val="a0"/>
        <w:rPr>
          <w:rFonts w:hint="cs"/>
          <w:rtl/>
        </w:rPr>
      </w:pPr>
      <w:r>
        <w:rPr>
          <w:rFonts w:hint="cs"/>
          <w:rtl/>
        </w:rPr>
        <w:t>אני רוצה לומר לכם, וזו השאלה המרכזית, אנחנו גם לא יורים על מי שמפר הפגנות. אנחנו גם לא יורים על קבוצה של פלסטינים, נשים וילדים שעושים הפגנה גדולה וקשה לפזר אותם. אנחנו גם מחר לא נירה, אני</w:t>
      </w:r>
      <w:r>
        <w:rPr>
          <w:rFonts w:hint="cs"/>
          <w:rtl/>
        </w:rPr>
        <w:t xml:space="preserve"> מקווה, על 100 נשים פלסטיניות שתסתערנה על הגדר, כי זה אסור על-פי כל החוקים, גם הבין-לאומיים, וגם החוקים שהם בסיס לכל פעולתו של הצבא, וזו הבעיה. </w:t>
      </w:r>
    </w:p>
    <w:p w14:paraId="2D14F185" w14:textId="77777777" w:rsidR="00000000" w:rsidRDefault="004C51F7">
      <w:pPr>
        <w:pStyle w:val="a0"/>
        <w:rPr>
          <w:rFonts w:hint="cs"/>
          <w:rtl/>
        </w:rPr>
      </w:pPr>
    </w:p>
    <w:p w14:paraId="1782408E" w14:textId="77777777" w:rsidR="00000000" w:rsidRDefault="004C51F7">
      <w:pPr>
        <w:pStyle w:val="a0"/>
        <w:rPr>
          <w:rFonts w:hint="cs"/>
          <w:rtl/>
        </w:rPr>
      </w:pPr>
      <w:r>
        <w:rPr>
          <w:rFonts w:hint="cs"/>
          <w:rtl/>
        </w:rPr>
        <w:t>אני רוצה לומר לכם, שלפי דעתי כולנו רוצים לתת גיבוי לחיילי צה"ל. אבל הגיבוי האמיתי לחיילי צה"ל הוא לחקור ולמצוא</w:t>
      </w:r>
      <w:r>
        <w:rPr>
          <w:rFonts w:hint="cs"/>
          <w:rtl/>
        </w:rPr>
        <w:t xml:space="preserve"> את האמת ולהעניש את המפקד שנתן את האישור בקשר, מרחוק, לפתוח באש. החייל שביצע את הפקודה, ביצע פקודה בלתי חוקית בעליל. אנחנו כל הזמן אומרים לאלה שמסרבים, הסרבנים, ואני מתנגד לסירוב פקודה, אומרים להם: יש לכם הזכות, כאשר תקבלו פקודה והיא תהיה בלתי חוקית בעליל </w:t>
      </w:r>
      <w:r>
        <w:rPr>
          <w:rFonts w:hint="cs"/>
          <w:rtl/>
        </w:rPr>
        <w:t xml:space="preserve">לפי פרשנותכם, יש לכם הזכות המלאה לסרב פקודה. </w:t>
      </w:r>
    </w:p>
    <w:p w14:paraId="7AF334C4" w14:textId="77777777" w:rsidR="00000000" w:rsidRDefault="004C51F7">
      <w:pPr>
        <w:pStyle w:val="a0"/>
        <w:rPr>
          <w:rFonts w:hint="cs"/>
          <w:rtl/>
        </w:rPr>
      </w:pPr>
    </w:p>
    <w:p w14:paraId="5F3C3159" w14:textId="77777777" w:rsidR="00000000" w:rsidRDefault="004C51F7">
      <w:pPr>
        <w:pStyle w:val="a0"/>
        <w:rPr>
          <w:rFonts w:hint="cs"/>
          <w:rtl/>
        </w:rPr>
      </w:pPr>
      <w:r>
        <w:rPr>
          <w:rFonts w:hint="cs"/>
          <w:rtl/>
        </w:rPr>
        <w:t>אני רוצה לומר לכם, המקרה הזה כבר היה. הכי חשוב זה ללמוד את הלקחים מהמקרה הזה, ואסור בשום אופן לעבור לסדר-היום. אסור לתת גיבוי למי שפעלו בניגוד לחוק, מאחר שהגיבוי האמיתי לחיילי צה"ל זה להעניש, אם יש צורך, את אל</w:t>
      </w:r>
      <w:r>
        <w:rPr>
          <w:rFonts w:hint="cs"/>
          <w:rtl/>
        </w:rPr>
        <w:t>ה שעברו על החוקים האלה.</w:t>
      </w:r>
    </w:p>
    <w:p w14:paraId="233DFDC6" w14:textId="77777777" w:rsidR="00000000" w:rsidRDefault="004C51F7">
      <w:pPr>
        <w:pStyle w:val="a0"/>
        <w:rPr>
          <w:rFonts w:hint="cs"/>
          <w:rtl/>
        </w:rPr>
      </w:pPr>
    </w:p>
    <w:p w14:paraId="1C3D51A0" w14:textId="77777777" w:rsidR="00000000" w:rsidRDefault="004C51F7">
      <w:pPr>
        <w:pStyle w:val="a0"/>
        <w:ind w:firstLine="0"/>
        <w:rPr>
          <w:rFonts w:hint="cs"/>
          <w:rtl/>
        </w:rPr>
      </w:pPr>
      <w:r>
        <w:rPr>
          <w:rFonts w:hint="cs"/>
          <w:rtl/>
        </w:rPr>
        <w:tab/>
        <w:t>חברים, אני הייתי אלוף פיקוד המרכז שלוש שנים. חיילים נשפטו, שני אלופי-משנה עמדו לדין על דברים יותר קטנים מהדברים האלה, אחד מהם הורד לדרגת טוראי, וזה הגיבוי האמיתי לצה"ל. זה הגיבוי האמיתי לאמירה שלנו, שהצבא שלנו הוא איכותי, יש לו את</w:t>
      </w:r>
      <w:r>
        <w:rPr>
          <w:rFonts w:hint="cs"/>
          <w:rtl/>
        </w:rPr>
        <w:t xml:space="preserve">יקה והוא ערכי, כי אם לא נעשה את זה, לא יהיה אפשר לומר את הדברים הללו. </w:t>
      </w:r>
    </w:p>
    <w:p w14:paraId="77711F8B" w14:textId="77777777" w:rsidR="00000000" w:rsidRDefault="004C51F7">
      <w:pPr>
        <w:pStyle w:val="a0"/>
        <w:ind w:firstLine="0"/>
        <w:rPr>
          <w:rFonts w:hint="cs"/>
          <w:rtl/>
        </w:rPr>
      </w:pPr>
    </w:p>
    <w:p w14:paraId="49D40F15" w14:textId="77777777" w:rsidR="00000000" w:rsidRDefault="004C51F7">
      <w:pPr>
        <w:pStyle w:val="a0"/>
        <w:ind w:firstLine="720"/>
        <w:rPr>
          <w:rFonts w:hint="cs"/>
          <w:rtl/>
        </w:rPr>
      </w:pPr>
      <w:r>
        <w:rPr>
          <w:rFonts w:hint="cs"/>
          <w:rtl/>
        </w:rPr>
        <w:t>לכן, אני חושב שזו לא בעיה של שמאל וימין. זו לא בעיה של מתנגדים ומסכימים, של מתנחלים ואחרים. זו בעיה של שמירה על מוסריותו, על ערכיותו של הצבא. ובמקרה הזה, נוכח מצלמות, נוכח עם ועדה, עבר</w:t>
      </w:r>
      <w:r>
        <w:rPr>
          <w:rFonts w:hint="cs"/>
          <w:rtl/>
        </w:rPr>
        <w:t>ו החיילים על הפקודות המפורשות, שאסור לירות באש חיה אלא אם כן יש סכנת חיים. וכאן, ידידי סגן שר הביטחון, לא היתה סכנת חיים. לא היה אפשר לפרש את זה כסכנת חיים. תודה.</w:t>
      </w:r>
    </w:p>
    <w:p w14:paraId="67536E92" w14:textId="77777777" w:rsidR="00000000" w:rsidRDefault="004C51F7">
      <w:pPr>
        <w:pStyle w:val="a0"/>
        <w:ind w:firstLine="0"/>
        <w:rPr>
          <w:rFonts w:hint="cs"/>
          <w:rtl/>
        </w:rPr>
      </w:pPr>
    </w:p>
    <w:p w14:paraId="06C5BDFF" w14:textId="77777777" w:rsidR="00000000" w:rsidRDefault="004C51F7">
      <w:pPr>
        <w:pStyle w:val="af1"/>
        <w:rPr>
          <w:rtl/>
        </w:rPr>
      </w:pPr>
      <w:r>
        <w:rPr>
          <w:rtl/>
        </w:rPr>
        <w:t>היו</w:t>
      </w:r>
      <w:r>
        <w:rPr>
          <w:rFonts w:hint="cs"/>
          <w:rtl/>
        </w:rPr>
        <w:t>"ר מוחמד ברכה</w:t>
      </w:r>
      <w:r>
        <w:rPr>
          <w:rtl/>
        </w:rPr>
        <w:t>:</w:t>
      </w:r>
    </w:p>
    <w:p w14:paraId="6B1682C7" w14:textId="77777777" w:rsidR="00000000" w:rsidRDefault="004C51F7">
      <w:pPr>
        <w:pStyle w:val="a0"/>
        <w:rPr>
          <w:rtl/>
        </w:rPr>
      </w:pPr>
    </w:p>
    <w:p w14:paraId="59A3ED66" w14:textId="77777777" w:rsidR="00000000" w:rsidRDefault="004C51F7">
      <w:pPr>
        <w:pStyle w:val="a0"/>
        <w:rPr>
          <w:rFonts w:hint="cs"/>
          <w:rtl/>
        </w:rPr>
      </w:pPr>
      <w:r>
        <w:rPr>
          <w:rFonts w:hint="cs"/>
          <w:rtl/>
        </w:rPr>
        <w:t>חברת הכנסת גילה פינקלשטיין, בבקשה. אחריה - חבר הכנסת יולי אדלשטיין, אם הו</w:t>
      </w:r>
      <w:r>
        <w:rPr>
          <w:rFonts w:hint="cs"/>
          <w:rtl/>
        </w:rPr>
        <w:t>א יהיה. התור שלו יישמר גם אם לא יהיה. אחרי חבר הכנסת אדלשטיין - חבר הכנסת עסאם מח'ול.</w:t>
      </w:r>
    </w:p>
    <w:p w14:paraId="00D74B7C" w14:textId="77777777" w:rsidR="00000000" w:rsidRDefault="004C51F7">
      <w:pPr>
        <w:pStyle w:val="a0"/>
        <w:ind w:firstLine="0"/>
        <w:rPr>
          <w:rFonts w:hint="cs"/>
          <w:rtl/>
        </w:rPr>
      </w:pPr>
    </w:p>
    <w:p w14:paraId="5E7776F6" w14:textId="77777777" w:rsidR="00000000" w:rsidRDefault="004C51F7">
      <w:pPr>
        <w:pStyle w:val="a"/>
        <w:rPr>
          <w:rtl/>
        </w:rPr>
      </w:pPr>
      <w:bookmarkStart w:id="542" w:name="FS000001059T30_12_2003_22_29_41"/>
      <w:bookmarkStart w:id="543" w:name="_Toc63488500"/>
      <w:bookmarkEnd w:id="542"/>
      <w:r>
        <w:rPr>
          <w:rFonts w:hint="eastAsia"/>
          <w:rtl/>
        </w:rPr>
        <w:t>גילה</w:t>
      </w:r>
      <w:r>
        <w:rPr>
          <w:rtl/>
        </w:rPr>
        <w:t xml:space="preserve"> פינקלשטיין (מפד"ל):</w:t>
      </w:r>
      <w:bookmarkEnd w:id="543"/>
    </w:p>
    <w:p w14:paraId="281BADEF" w14:textId="77777777" w:rsidR="00000000" w:rsidRDefault="004C51F7">
      <w:pPr>
        <w:pStyle w:val="a0"/>
        <w:rPr>
          <w:rFonts w:hint="cs"/>
          <w:rtl/>
        </w:rPr>
      </w:pPr>
    </w:p>
    <w:p w14:paraId="48EC84B6" w14:textId="77777777" w:rsidR="00000000" w:rsidRDefault="004C51F7">
      <w:pPr>
        <w:pStyle w:val="a0"/>
        <w:rPr>
          <w:rFonts w:hint="cs"/>
          <w:rtl/>
        </w:rPr>
      </w:pPr>
      <w:r>
        <w:rPr>
          <w:rFonts w:hint="cs"/>
          <w:rtl/>
        </w:rPr>
        <w:t>אדוני היושב-ראש, כנסת נכבדה, לפני הכול, צריך לומר בפה מלא וללא כחל ושרק: ירי באש חיה לעבר מפגינים הוא צעד קשה וקיצוני, ואיש לא היה רוצה לשים עצ</w:t>
      </w:r>
      <w:r>
        <w:rPr>
          <w:rFonts w:hint="cs"/>
          <w:rtl/>
        </w:rPr>
        <w:t xml:space="preserve">מו במקום הזה. זכות ההפגנה, זכות המחאה וזכות ההתאגדות הן מזכויות היסוד במדינה דמוקרטית, ואסור לנו ליצור, גם שלא במתכוון, איום כלשהו עליהן, שכן איש מאתנו, תהיה השקפתו אשר תהיה, איננו מעוניין בסתימת פיות ובמשטר טוטליטרי. </w:t>
      </w:r>
    </w:p>
    <w:p w14:paraId="34AC209F" w14:textId="77777777" w:rsidR="00000000" w:rsidRDefault="004C51F7">
      <w:pPr>
        <w:pStyle w:val="a0"/>
        <w:rPr>
          <w:rFonts w:hint="cs"/>
          <w:rtl/>
        </w:rPr>
      </w:pPr>
    </w:p>
    <w:p w14:paraId="4A6C39D2" w14:textId="77777777" w:rsidR="00000000" w:rsidRDefault="004C51F7">
      <w:pPr>
        <w:pStyle w:val="a0"/>
        <w:rPr>
          <w:rFonts w:hint="cs"/>
          <w:rtl/>
        </w:rPr>
      </w:pPr>
      <w:r>
        <w:rPr>
          <w:rFonts w:hint="cs"/>
          <w:rtl/>
        </w:rPr>
        <w:t>המקרה של ירי חייל גולני לעבר גיל נעמ</w:t>
      </w:r>
      <w:r>
        <w:rPr>
          <w:rFonts w:hint="cs"/>
          <w:rtl/>
        </w:rPr>
        <w:t xml:space="preserve">תי שנפצע, אכן כואב ומצער, ואני מאחלת לו החלמה מלאה. </w:t>
      </w:r>
    </w:p>
    <w:p w14:paraId="34F300C3" w14:textId="77777777" w:rsidR="00000000" w:rsidRDefault="004C51F7">
      <w:pPr>
        <w:pStyle w:val="a0"/>
        <w:rPr>
          <w:rFonts w:hint="cs"/>
          <w:rtl/>
        </w:rPr>
      </w:pPr>
    </w:p>
    <w:p w14:paraId="6970F9A7" w14:textId="77777777" w:rsidR="00000000" w:rsidRDefault="004C51F7">
      <w:pPr>
        <w:pStyle w:val="a0"/>
        <w:rPr>
          <w:rFonts w:hint="cs"/>
          <w:rtl/>
        </w:rPr>
      </w:pPr>
      <w:r>
        <w:rPr>
          <w:rFonts w:hint="cs"/>
          <w:rtl/>
        </w:rPr>
        <w:t>אולם, אסור לנו להפוך את החיילים ואת מפקדיהם לשעירים לעזאזל. איננו יכולים לדון בעניין בלי להכיר היטב את הסיטואציה, ואיננו שופטים. החיילים הופקדו על שמירת גדר ההפרדה, וכמעט מיותר להזכיר באיזו מתיחות ביטחו</w:t>
      </w:r>
      <w:r>
        <w:rPr>
          <w:rFonts w:hint="cs"/>
          <w:rtl/>
        </w:rPr>
        <w:t>נית מתמדת מצויים כוחות הביטחון כבר למעלה משלוש שנים באזור קו התפר. במצב רגיש כזה, כאשר קבוצה של מפגינים, שאגב, בעצמם מגדירים את עצמם אנרכיסטים, מצויה ממש על הגדר, מפריעה לתפקוד השוטף במקום ומאיימת אפילו פיזית על שלמותה - מצב עניינים כזה מחייב כנראה לפעול ג</w:t>
      </w:r>
      <w:r>
        <w:rPr>
          <w:rFonts w:hint="cs"/>
          <w:rtl/>
        </w:rPr>
        <w:t xml:space="preserve">ם בכוח, כמובן, תוך אזהרה והקפדה על הכללים. </w:t>
      </w:r>
    </w:p>
    <w:p w14:paraId="2E265A14" w14:textId="77777777" w:rsidR="00000000" w:rsidRDefault="004C51F7">
      <w:pPr>
        <w:pStyle w:val="a0"/>
        <w:rPr>
          <w:rFonts w:hint="cs"/>
          <w:rtl/>
        </w:rPr>
      </w:pPr>
    </w:p>
    <w:p w14:paraId="105A8603" w14:textId="77777777" w:rsidR="00000000" w:rsidRDefault="004C51F7">
      <w:pPr>
        <w:pStyle w:val="a0"/>
        <w:rPr>
          <w:rFonts w:hint="cs"/>
          <w:rtl/>
        </w:rPr>
      </w:pPr>
      <w:r>
        <w:rPr>
          <w:rFonts w:hint="cs"/>
          <w:rtl/>
        </w:rPr>
        <w:t>קראתי כתבה על העדות של החייל והקצין שהיו מעורבים באירוע. לפחות מהכתבה עולה, כי החייל פעל על-פי הנהלים. קבוצת הפעילים, שכללה פלסטינים וישראלים כאחד, טלטלה את הגדר ואף החלו לחתוך אותה. מצב כזה, לו היה ממשיך, היה מ</w:t>
      </w:r>
      <w:r>
        <w:rPr>
          <w:rFonts w:hint="cs"/>
          <w:rtl/>
        </w:rPr>
        <w:t>סכן חיי אדם, ועל כן הם פעלו על-פי הנוהל המקובל כלפי מי שמחבל בגדר, שכולל תחילה ירי אזהרה באוויר. לאחר שהדבר לא הרתיע אותם, החייל ירה לעבר רגליו על-פי ההוראות שקיבל, ולפי דבריו אף סבר כי מדובר בפלסטיני.</w:t>
      </w:r>
    </w:p>
    <w:p w14:paraId="7BD3E545" w14:textId="77777777" w:rsidR="00000000" w:rsidRDefault="004C51F7">
      <w:pPr>
        <w:pStyle w:val="a0"/>
        <w:rPr>
          <w:rFonts w:hint="cs"/>
          <w:rtl/>
        </w:rPr>
      </w:pPr>
    </w:p>
    <w:p w14:paraId="0B0F9383" w14:textId="77777777" w:rsidR="00000000" w:rsidRDefault="004C51F7">
      <w:pPr>
        <w:pStyle w:val="a0"/>
        <w:rPr>
          <w:rFonts w:hint="cs"/>
          <w:rtl/>
        </w:rPr>
      </w:pPr>
      <w:r>
        <w:rPr>
          <w:rFonts w:hint="cs"/>
          <w:rtl/>
        </w:rPr>
        <w:t xml:space="preserve">נוכח הנסיבות הרגישות והבעייתיות, אינני מתכוונת כמובן </w:t>
      </w:r>
      <w:r>
        <w:rPr>
          <w:rFonts w:hint="cs"/>
          <w:rtl/>
        </w:rPr>
        <w:t>להכריע בשאלה אם נכון נהג החייל בסופו של דבר. אני מבקשת להדגיש, כי המקרה, למיטב זיכרוני, חריג ביותר. למיטב ידיעתי, חיילי צה"ל שומרים על-פי רוב על רמה גבוהה של ציות לנהלים. אני סומכת על דברי שר הביטחון, שאמר היום כי חיילי גולני, כמו כל חיילי צה"ל, הם מוסריים</w:t>
      </w:r>
      <w:r>
        <w:rPr>
          <w:rFonts w:hint="cs"/>
          <w:rtl/>
        </w:rPr>
        <w:t xml:space="preserve"> ואחראיים, וכי אזרחי המדינה יכולים להרגיש בטוחים. זה לא פוטר את המערכת מלבדוק את עצמה היטב ולהסיק מסקנות, ואכן, השר מופז ציין את ביטחונו בכך שצה"ל יסיק את המסקנות הדרושות מהאירוע החריג הזה.</w:t>
      </w:r>
    </w:p>
    <w:p w14:paraId="6F9ABD69" w14:textId="77777777" w:rsidR="00000000" w:rsidRDefault="004C51F7">
      <w:pPr>
        <w:pStyle w:val="a0"/>
        <w:ind w:firstLine="0"/>
        <w:rPr>
          <w:rFonts w:hint="cs"/>
          <w:rtl/>
        </w:rPr>
      </w:pPr>
    </w:p>
    <w:p w14:paraId="1E616786" w14:textId="77777777" w:rsidR="00000000" w:rsidRDefault="004C51F7">
      <w:pPr>
        <w:pStyle w:val="a0"/>
        <w:rPr>
          <w:rFonts w:hint="cs"/>
          <w:rtl/>
        </w:rPr>
      </w:pPr>
      <w:r>
        <w:rPr>
          <w:rFonts w:hint="cs"/>
          <w:rtl/>
        </w:rPr>
        <w:t>תקוותי היא כי המקרה יישאר חריג בנוף, וכי גם השמאל, שלמרבה הפליאה,</w:t>
      </w:r>
      <w:r>
        <w:rPr>
          <w:rFonts w:hint="cs"/>
          <w:rtl/>
        </w:rPr>
        <w:t xml:space="preserve"> אחרי שתמך בהתלהבות בגדר, חלקים מתוכו רואים בה עתה רעה חולה, גם שם יבינו כי הפגנות, סוערות ככל שיהיו, יש לקיים תוך שמירה על גבולות הסביר והטעם הטוב; לא לסכן חיי אזרחים וחיילים, או אפילו לא לקיים פעולות שעלולות להיראות ככאלו.  </w:t>
      </w:r>
    </w:p>
    <w:p w14:paraId="19CD3542" w14:textId="77777777" w:rsidR="00000000" w:rsidRDefault="004C51F7">
      <w:pPr>
        <w:pStyle w:val="a0"/>
        <w:rPr>
          <w:rFonts w:hint="cs"/>
          <w:rtl/>
        </w:rPr>
      </w:pPr>
    </w:p>
    <w:p w14:paraId="7080D394" w14:textId="77777777" w:rsidR="00000000" w:rsidRDefault="004C51F7">
      <w:pPr>
        <w:pStyle w:val="a0"/>
        <w:rPr>
          <w:rFonts w:hint="cs"/>
          <w:rtl/>
        </w:rPr>
      </w:pPr>
      <w:r>
        <w:rPr>
          <w:rFonts w:hint="cs"/>
          <w:rtl/>
        </w:rPr>
        <w:t>אגב, שיהיה ברור, אני אומרת ד</w:t>
      </w:r>
      <w:r>
        <w:rPr>
          <w:rFonts w:hint="cs"/>
          <w:rtl/>
        </w:rPr>
        <w:t xml:space="preserve">ברים אלו גם לגבי אנשי ימין, ואני קוראת להם שלא להתעמת פיזית עם אנשי כוחות הביטחון, שלא להרים יד חלילה על חיילים ולא לנהוג אף פעם באלימות.  </w:t>
      </w:r>
    </w:p>
    <w:p w14:paraId="1941D439" w14:textId="77777777" w:rsidR="00000000" w:rsidRDefault="004C51F7">
      <w:pPr>
        <w:pStyle w:val="a0"/>
        <w:rPr>
          <w:rFonts w:hint="cs"/>
          <w:rtl/>
        </w:rPr>
      </w:pPr>
    </w:p>
    <w:p w14:paraId="0D774123" w14:textId="77777777" w:rsidR="00000000" w:rsidRDefault="004C51F7">
      <w:pPr>
        <w:pStyle w:val="af1"/>
        <w:rPr>
          <w:rtl/>
        </w:rPr>
      </w:pPr>
      <w:r>
        <w:rPr>
          <w:rtl/>
        </w:rPr>
        <w:t>היו"ר</w:t>
      </w:r>
      <w:r>
        <w:rPr>
          <w:rFonts w:hint="cs"/>
          <w:rtl/>
        </w:rPr>
        <w:t xml:space="preserve"> מוחמד ברכה</w:t>
      </w:r>
      <w:r>
        <w:rPr>
          <w:rtl/>
        </w:rPr>
        <w:t>:</w:t>
      </w:r>
    </w:p>
    <w:p w14:paraId="330A988F" w14:textId="77777777" w:rsidR="00000000" w:rsidRDefault="004C51F7">
      <w:pPr>
        <w:pStyle w:val="a0"/>
        <w:rPr>
          <w:rtl/>
        </w:rPr>
      </w:pPr>
    </w:p>
    <w:p w14:paraId="388B6C4F" w14:textId="77777777" w:rsidR="00000000" w:rsidRDefault="004C51F7">
      <w:pPr>
        <w:pStyle w:val="a0"/>
        <w:rPr>
          <w:rFonts w:hint="cs"/>
          <w:rtl/>
        </w:rPr>
      </w:pPr>
      <w:r>
        <w:rPr>
          <w:rFonts w:hint="cs"/>
          <w:rtl/>
        </w:rPr>
        <w:t xml:space="preserve">תודה. חבר הכנסת יולי אדלשטיין, בבקשה. אחריו </w:t>
      </w:r>
      <w:r>
        <w:rPr>
          <w:rtl/>
        </w:rPr>
        <w:t>–</w:t>
      </w:r>
      <w:r>
        <w:rPr>
          <w:rFonts w:hint="cs"/>
          <w:rtl/>
        </w:rPr>
        <w:t xml:space="preserve"> חבר הכנסת עסאם מח'ול.</w:t>
      </w:r>
    </w:p>
    <w:p w14:paraId="57C6DBAE" w14:textId="77777777" w:rsidR="00000000" w:rsidRDefault="004C51F7">
      <w:pPr>
        <w:pStyle w:val="a0"/>
        <w:rPr>
          <w:rFonts w:hint="cs"/>
          <w:rtl/>
        </w:rPr>
      </w:pPr>
    </w:p>
    <w:p w14:paraId="02E678E8" w14:textId="77777777" w:rsidR="00000000" w:rsidRDefault="004C51F7">
      <w:pPr>
        <w:pStyle w:val="a"/>
        <w:rPr>
          <w:rtl/>
        </w:rPr>
      </w:pPr>
      <w:bookmarkStart w:id="544" w:name="FS000000532T30_12_2003_22_33_12"/>
      <w:bookmarkStart w:id="545" w:name="_Toc63488501"/>
      <w:bookmarkEnd w:id="544"/>
      <w:r>
        <w:rPr>
          <w:rFonts w:hint="eastAsia"/>
          <w:rtl/>
        </w:rPr>
        <w:t>יולי</w:t>
      </w:r>
      <w:r>
        <w:rPr>
          <w:rtl/>
        </w:rPr>
        <w:t>-יואל אדלשטיין (הליכוד)</w:t>
      </w:r>
      <w:r>
        <w:rPr>
          <w:rtl/>
        </w:rPr>
        <w:t>:</w:t>
      </w:r>
      <w:bookmarkEnd w:id="545"/>
    </w:p>
    <w:p w14:paraId="5EB915D3" w14:textId="77777777" w:rsidR="00000000" w:rsidRDefault="004C51F7">
      <w:pPr>
        <w:pStyle w:val="a0"/>
        <w:rPr>
          <w:rFonts w:hint="cs"/>
          <w:rtl/>
        </w:rPr>
      </w:pPr>
    </w:p>
    <w:p w14:paraId="7D872CAC" w14:textId="77777777" w:rsidR="00000000" w:rsidRDefault="004C51F7">
      <w:pPr>
        <w:pStyle w:val="a0"/>
        <w:rPr>
          <w:rFonts w:hint="cs"/>
          <w:rtl/>
        </w:rPr>
      </w:pPr>
      <w:r>
        <w:rPr>
          <w:rFonts w:hint="cs"/>
          <w:rtl/>
        </w:rPr>
        <w:t xml:space="preserve">אדוני היושב-ראש, חברי חברי הכנסת, אדוני סגן שר הביטחון, אני לא אפתח בתיאורים של האירוע. הנושא נחקר כרגע ואין לי אלא לקוות שתהיה חקירה מקיפה. </w:t>
      </w:r>
    </w:p>
    <w:p w14:paraId="45C9BE57" w14:textId="77777777" w:rsidR="00000000" w:rsidRDefault="004C51F7">
      <w:pPr>
        <w:pStyle w:val="a0"/>
        <w:rPr>
          <w:rFonts w:hint="cs"/>
          <w:rtl/>
        </w:rPr>
      </w:pPr>
    </w:p>
    <w:p w14:paraId="6797F32F" w14:textId="77777777" w:rsidR="00000000" w:rsidRDefault="004C51F7">
      <w:pPr>
        <w:pStyle w:val="a0"/>
        <w:rPr>
          <w:rFonts w:hint="cs"/>
          <w:rtl/>
        </w:rPr>
      </w:pPr>
      <w:r>
        <w:rPr>
          <w:rFonts w:hint="cs"/>
          <w:rtl/>
        </w:rPr>
        <w:t>אני חייב לחלוק עמכם את רגשותי. אני יושב על הדוכן, כפי שאתם רואים, במהלך כל הדיון - ואני מודה לחבר הכנסת ברכה ע</w:t>
      </w:r>
      <w:r>
        <w:rPr>
          <w:rFonts w:hint="cs"/>
          <w:rtl/>
        </w:rPr>
        <w:t xml:space="preserve">ל שהחליף אותי לכמה דקות - ואני קצת נלחם בפרנויה, הייתי אומר. בשלב כלשהו הפסקתי להבין את העמדות העקרוניות של האנשים לגבי הגדר. מצד אחד, באים האנשים ואומרים: הגדר הזאת צריכה להיהרס. שמענו את הדוברים האלה. מצד שני, באותה נשימה מגינים על אלה </w:t>
      </w:r>
      <w:r>
        <w:rPr>
          <w:rtl/>
        </w:rPr>
        <w:t>–</w:t>
      </w:r>
      <w:r>
        <w:rPr>
          <w:rFonts w:hint="cs"/>
          <w:rtl/>
        </w:rPr>
        <w:t xml:space="preserve"> אני לא יודע. בקי</w:t>
      </w:r>
      <w:r>
        <w:rPr>
          <w:rFonts w:hint="cs"/>
          <w:rtl/>
        </w:rPr>
        <w:t>צור, אני הסתבכתי. אני כבר לא יכול להבין את התיאורים שאני שומע כאן מעל הדוכן.</w:t>
      </w:r>
    </w:p>
    <w:p w14:paraId="4B593B46" w14:textId="77777777" w:rsidR="00000000" w:rsidRDefault="004C51F7">
      <w:pPr>
        <w:pStyle w:val="a0"/>
        <w:rPr>
          <w:rFonts w:hint="cs"/>
          <w:rtl/>
        </w:rPr>
      </w:pPr>
    </w:p>
    <w:p w14:paraId="3943C72B" w14:textId="77777777" w:rsidR="00000000" w:rsidRDefault="004C51F7">
      <w:pPr>
        <w:pStyle w:val="af0"/>
        <w:rPr>
          <w:rtl/>
        </w:rPr>
      </w:pPr>
      <w:r>
        <w:rPr>
          <w:rFonts w:hint="eastAsia"/>
          <w:rtl/>
        </w:rPr>
        <w:t>איתן</w:t>
      </w:r>
      <w:r>
        <w:rPr>
          <w:rtl/>
        </w:rPr>
        <w:t xml:space="preserve"> כבל (העבודה-מימד):</w:t>
      </w:r>
    </w:p>
    <w:p w14:paraId="783C952F" w14:textId="77777777" w:rsidR="00000000" w:rsidRDefault="004C51F7">
      <w:pPr>
        <w:pStyle w:val="a0"/>
        <w:rPr>
          <w:rFonts w:hint="cs"/>
          <w:rtl/>
        </w:rPr>
      </w:pPr>
    </w:p>
    <w:p w14:paraId="473420BD" w14:textId="77777777" w:rsidR="00000000" w:rsidRDefault="004C51F7">
      <w:pPr>
        <w:pStyle w:val="a0"/>
        <w:rPr>
          <w:rFonts w:hint="cs"/>
          <w:rtl/>
        </w:rPr>
      </w:pPr>
      <w:r>
        <w:rPr>
          <w:rFonts w:hint="cs"/>
          <w:rtl/>
        </w:rPr>
        <w:t>זה לא בא בסתירה. אני בעד הגדר, אבל זה לא קשור בכלל.</w:t>
      </w:r>
    </w:p>
    <w:p w14:paraId="35D8C575" w14:textId="77777777" w:rsidR="00000000" w:rsidRDefault="004C51F7">
      <w:pPr>
        <w:pStyle w:val="a0"/>
        <w:rPr>
          <w:rFonts w:hint="cs"/>
          <w:rtl/>
        </w:rPr>
      </w:pPr>
    </w:p>
    <w:p w14:paraId="581BE854" w14:textId="77777777" w:rsidR="00000000" w:rsidRDefault="004C51F7">
      <w:pPr>
        <w:pStyle w:val="af0"/>
        <w:rPr>
          <w:rtl/>
        </w:rPr>
      </w:pPr>
      <w:bookmarkStart w:id="546" w:name="FS000000532T30_12_2003_22_37_18C"/>
      <w:bookmarkEnd w:id="546"/>
      <w:r>
        <w:rPr>
          <w:rFonts w:hint="eastAsia"/>
          <w:rtl/>
        </w:rPr>
        <w:t>עמרם</w:t>
      </w:r>
      <w:r>
        <w:rPr>
          <w:rtl/>
        </w:rPr>
        <w:t xml:space="preserve"> מצנע (העבודה-מימד):</w:t>
      </w:r>
    </w:p>
    <w:p w14:paraId="41ACBBA7" w14:textId="77777777" w:rsidR="00000000" w:rsidRDefault="004C51F7">
      <w:pPr>
        <w:pStyle w:val="a0"/>
        <w:rPr>
          <w:rFonts w:hint="cs"/>
          <w:rtl/>
        </w:rPr>
      </w:pPr>
    </w:p>
    <w:p w14:paraId="1AA7C70B" w14:textId="77777777" w:rsidR="00000000" w:rsidRDefault="004C51F7">
      <w:pPr>
        <w:pStyle w:val="a0"/>
        <w:rPr>
          <w:rFonts w:hint="cs"/>
          <w:rtl/>
        </w:rPr>
      </w:pPr>
      <w:r>
        <w:rPr>
          <w:rFonts w:hint="cs"/>
          <w:rtl/>
        </w:rPr>
        <w:t xml:space="preserve">אתה יותר אינטליגנטי ממה שאתה עושה את עצמך. </w:t>
      </w:r>
    </w:p>
    <w:p w14:paraId="318BAE83" w14:textId="77777777" w:rsidR="00000000" w:rsidRDefault="004C51F7">
      <w:pPr>
        <w:pStyle w:val="a0"/>
        <w:rPr>
          <w:rFonts w:hint="cs"/>
          <w:rtl/>
        </w:rPr>
      </w:pPr>
    </w:p>
    <w:p w14:paraId="56B2B64C" w14:textId="77777777" w:rsidR="00000000" w:rsidRDefault="004C51F7">
      <w:pPr>
        <w:pStyle w:val="-"/>
        <w:rPr>
          <w:rtl/>
        </w:rPr>
      </w:pPr>
      <w:bookmarkStart w:id="547" w:name="FS000000532T30_12_2003_22_38_08C"/>
      <w:bookmarkEnd w:id="547"/>
      <w:r>
        <w:rPr>
          <w:rFonts w:hint="eastAsia"/>
          <w:rtl/>
        </w:rPr>
        <w:t>יולי</w:t>
      </w:r>
      <w:r>
        <w:rPr>
          <w:rtl/>
        </w:rPr>
        <w:t>-יואל אדלשטיין (הליכוד):</w:t>
      </w:r>
    </w:p>
    <w:p w14:paraId="2108723B" w14:textId="77777777" w:rsidR="00000000" w:rsidRDefault="004C51F7">
      <w:pPr>
        <w:pStyle w:val="a0"/>
        <w:rPr>
          <w:rFonts w:hint="cs"/>
          <w:rtl/>
        </w:rPr>
      </w:pPr>
    </w:p>
    <w:p w14:paraId="5C12F522" w14:textId="77777777" w:rsidR="00000000" w:rsidRDefault="004C51F7">
      <w:pPr>
        <w:pStyle w:val="a0"/>
        <w:rPr>
          <w:rFonts w:hint="cs"/>
          <w:rtl/>
        </w:rPr>
      </w:pPr>
      <w:r>
        <w:rPr>
          <w:rFonts w:hint="cs"/>
          <w:rtl/>
        </w:rPr>
        <w:t xml:space="preserve">אני מודה לך על המחמאה, חבר הכנסת מצנע, ואני מודה לכולכם על ההסברים. אבל תרשו לי להגיד משפט אחד על נושא הגדר, ואחר כך אעלה אולי כמה שאלות על התקרית. על נושא הגדר זה אפילו לא משפט אלא בקשה. </w:t>
      </w:r>
    </w:p>
    <w:p w14:paraId="5E52FFED" w14:textId="77777777" w:rsidR="00000000" w:rsidRDefault="004C51F7">
      <w:pPr>
        <w:pStyle w:val="a0"/>
        <w:rPr>
          <w:rFonts w:hint="cs"/>
          <w:rtl/>
        </w:rPr>
      </w:pPr>
    </w:p>
    <w:p w14:paraId="31311A7D" w14:textId="77777777" w:rsidR="00000000" w:rsidRDefault="004C51F7">
      <w:pPr>
        <w:pStyle w:val="a0"/>
        <w:rPr>
          <w:rFonts w:hint="cs"/>
          <w:rtl/>
        </w:rPr>
      </w:pPr>
      <w:r>
        <w:rPr>
          <w:rFonts w:hint="cs"/>
          <w:rtl/>
        </w:rPr>
        <w:t xml:space="preserve">אולי אנחנו ננקוט עמדות עקרוניות לגבי הגדר, כי אי-אפשר לומר שהגדר </w:t>
      </w:r>
      <w:r>
        <w:rPr>
          <w:rFonts w:hint="cs"/>
          <w:rtl/>
        </w:rPr>
        <w:t>מפרידה בין מלחמה לשלום או משהו כזה, ובאותה נשימה לומר: אם היא תהיה על "הקו הירוק" היא בסדר. נו, חברים, קצת יושר אינטלקטואלי, חבר הכנסת מצנע, אם אנחנו כבר רוצים להעניק מחמאות זה לזה.</w:t>
      </w:r>
    </w:p>
    <w:p w14:paraId="43D1FCC2" w14:textId="77777777" w:rsidR="00000000" w:rsidRDefault="004C51F7">
      <w:pPr>
        <w:pStyle w:val="a0"/>
        <w:rPr>
          <w:rFonts w:hint="cs"/>
          <w:rtl/>
        </w:rPr>
      </w:pPr>
    </w:p>
    <w:p w14:paraId="69DA8606" w14:textId="77777777" w:rsidR="00000000" w:rsidRDefault="004C51F7">
      <w:pPr>
        <w:pStyle w:val="a0"/>
        <w:rPr>
          <w:rFonts w:hint="cs"/>
          <w:rtl/>
        </w:rPr>
      </w:pPr>
      <w:r>
        <w:rPr>
          <w:rFonts w:hint="cs"/>
          <w:rtl/>
        </w:rPr>
        <w:t xml:space="preserve">לגבי התקרית עצמה יש לי כמה שאלות, ואם הן יכעיסו מישהו, אתכם הסליחה. קודם </w:t>
      </w:r>
      <w:r>
        <w:rPr>
          <w:rFonts w:hint="cs"/>
          <w:rtl/>
        </w:rPr>
        <w:t xml:space="preserve">כול, חבל שחבר הכנסת וילן הלך. הוא אמר שהוא מכיר את הבחור שנפצע. אני מאחל לו ודאי החלמה מהירה. </w:t>
      </w:r>
    </w:p>
    <w:p w14:paraId="7F54956D" w14:textId="77777777" w:rsidR="00000000" w:rsidRDefault="004C51F7">
      <w:pPr>
        <w:pStyle w:val="a0"/>
        <w:rPr>
          <w:rFonts w:hint="cs"/>
          <w:rtl/>
        </w:rPr>
      </w:pPr>
    </w:p>
    <w:p w14:paraId="6AF58376" w14:textId="77777777" w:rsidR="00000000" w:rsidRDefault="004C51F7">
      <w:pPr>
        <w:pStyle w:val="af0"/>
        <w:rPr>
          <w:rtl/>
        </w:rPr>
      </w:pPr>
      <w:r>
        <w:rPr>
          <w:rFonts w:hint="eastAsia"/>
          <w:rtl/>
        </w:rPr>
        <w:t>יולי</w:t>
      </w:r>
      <w:r>
        <w:rPr>
          <w:rtl/>
        </w:rPr>
        <w:t xml:space="preserve"> תמיר (העבודה-מימד):</w:t>
      </w:r>
    </w:p>
    <w:p w14:paraId="67C13249" w14:textId="77777777" w:rsidR="00000000" w:rsidRDefault="004C51F7">
      <w:pPr>
        <w:pStyle w:val="a0"/>
        <w:rPr>
          <w:rFonts w:hint="cs"/>
          <w:rtl/>
        </w:rPr>
      </w:pPr>
    </w:p>
    <w:p w14:paraId="79B3146D" w14:textId="77777777" w:rsidR="00000000" w:rsidRDefault="004C51F7">
      <w:pPr>
        <w:pStyle w:val="a0"/>
        <w:rPr>
          <w:rFonts w:hint="cs"/>
          <w:rtl/>
        </w:rPr>
      </w:pPr>
      <w:r>
        <w:rPr>
          <w:rFonts w:hint="cs"/>
          <w:rtl/>
        </w:rPr>
        <w:t>גם אנחנו מכירים אותו.</w:t>
      </w:r>
    </w:p>
    <w:p w14:paraId="662387BE" w14:textId="77777777" w:rsidR="00000000" w:rsidRDefault="004C51F7">
      <w:pPr>
        <w:pStyle w:val="a0"/>
        <w:rPr>
          <w:rFonts w:hint="cs"/>
          <w:rtl/>
        </w:rPr>
      </w:pPr>
    </w:p>
    <w:p w14:paraId="7C1B5E75" w14:textId="77777777" w:rsidR="00000000" w:rsidRDefault="004C51F7">
      <w:pPr>
        <w:pStyle w:val="-"/>
        <w:rPr>
          <w:rtl/>
        </w:rPr>
      </w:pPr>
      <w:bookmarkStart w:id="548" w:name="FS000000532T30_12_2003_22_41_49C"/>
      <w:bookmarkEnd w:id="548"/>
      <w:r>
        <w:rPr>
          <w:rFonts w:hint="eastAsia"/>
          <w:rtl/>
        </w:rPr>
        <w:t>יולי</w:t>
      </w:r>
      <w:r>
        <w:rPr>
          <w:rtl/>
        </w:rPr>
        <w:t>-יואל אדלשטיין (הליכוד):</w:t>
      </w:r>
    </w:p>
    <w:p w14:paraId="4103B7EC" w14:textId="77777777" w:rsidR="00000000" w:rsidRDefault="004C51F7">
      <w:pPr>
        <w:pStyle w:val="a0"/>
        <w:rPr>
          <w:rFonts w:hint="cs"/>
          <w:rtl/>
        </w:rPr>
      </w:pPr>
    </w:p>
    <w:p w14:paraId="46B3B7AB" w14:textId="77777777" w:rsidR="00000000" w:rsidRDefault="004C51F7">
      <w:pPr>
        <w:pStyle w:val="a0"/>
        <w:rPr>
          <w:rFonts w:hint="cs"/>
          <w:rtl/>
        </w:rPr>
      </w:pPr>
      <w:r>
        <w:rPr>
          <w:rFonts w:hint="cs"/>
          <w:rtl/>
        </w:rPr>
        <w:t xml:space="preserve">שמישהו יסביר לי. כששמעתי על קבוצת אנרכיסטים, חברת הכנסת תמיר, נורא צחקתי. אני לא </w:t>
      </w:r>
      <w:r>
        <w:rPr>
          <w:rFonts w:hint="cs"/>
          <w:rtl/>
        </w:rPr>
        <w:t>יודע כמה מספרי קרופוטקין ובקונין החבר'ה האלה קראו, אבל ניחא. הם קוראים לעצמם אנרכיסטים. את פעם ראית אנרכיסט שמשרת בצבא? או שהוא הפך לאנרכיסט באותו חודש שהוא השתחרר מצה"ל. אלוהים אדירים, גם קצת יושר אינטלקטואלי. מדובר בחבורה של חוליגנים. גם אם הם יקראו לעצמ</w:t>
      </w:r>
      <w:r>
        <w:rPr>
          <w:rFonts w:hint="cs"/>
          <w:rtl/>
        </w:rPr>
        <w:t xml:space="preserve">ם אנשי המדים, זה לא יעזור. אנרכיסטים, אלוהים אדירים. השתחרר מצה"ל לפני חודש. </w:t>
      </w:r>
    </w:p>
    <w:p w14:paraId="7799FA47" w14:textId="77777777" w:rsidR="00000000" w:rsidRDefault="004C51F7">
      <w:pPr>
        <w:pStyle w:val="a0"/>
        <w:rPr>
          <w:rFonts w:hint="cs"/>
          <w:rtl/>
        </w:rPr>
      </w:pPr>
    </w:p>
    <w:p w14:paraId="692369DB" w14:textId="77777777" w:rsidR="00000000" w:rsidRDefault="004C51F7">
      <w:pPr>
        <w:pStyle w:val="af1"/>
        <w:rPr>
          <w:rtl/>
        </w:rPr>
      </w:pPr>
      <w:r>
        <w:rPr>
          <w:rFonts w:hint="eastAsia"/>
          <w:rtl/>
        </w:rPr>
        <w:t>היו</w:t>
      </w:r>
      <w:r>
        <w:rPr>
          <w:rtl/>
        </w:rPr>
        <w:t>"ר</w:t>
      </w:r>
      <w:r>
        <w:rPr>
          <w:rFonts w:hint="cs"/>
          <w:rtl/>
        </w:rPr>
        <w:t xml:space="preserve"> מוחמד ברכה</w:t>
      </w:r>
      <w:r>
        <w:rPr>
          <w:rtl/>
        </w:rPr>
        <w:t>:</w:t>
      </w:r>
    </w:p>
    <w:p w14:paraId="0EA0DE56" w14:textId="77777777" w:rsidR="00000000" w:rsidRDefault="004C51F7">
      <w:pPr>
        <w:pStyle w:val="a0"/>
        <w:rPr>
          <w:rFonts w:hint="cs"/>
          <w:rtl/>
        </w:rPr>
      </w:pPr>
    </w:p>
    <w:p w14:paraId="4C7E52AC" w14:textId="77777777" w:rsidR="00000000" w:rsidRDefault="004C51F7">
      <w:pPr>
        <w:pStyle w:val="a0"/>
        <w:rPr>
          <w:rFonts w:hint="cs"/>
          <w:rtl/>
        </w:rPr>
      </w:pPr>
      <w:r>
        <w:rPr>
          <w:rFonts w:hint="cs"/>
          <w:rtl/>
        </w:rPr>
        <w:t xml:space="preserve">  הייתי מציע לך מה שהצעת לי, לחזור מהמלה חוליגנים. עוזי לנדאו יכול להגן על עצמו בפני. הם לא יכולים להגן על עצמם.</w:t>
      </w:r>
    </w:p>
    <w:p w14:paraId="25366AA0" w14:textId="77777777" w:rsidR="00000000" w:rsidRDefault="004C51F7">
      <w:pPr>
        <w:pStyle w:val="a0"/>
        <w:rPr>
          <w:rFonts w:hint="cs"/>
          <w:rtl/>
        </w:rPr>
      </w:pPr>
    </w:p>
    <w:p w14:paraId="33A5434F" w14:textId="77777777" w:rsidR="00000000" w:rsidRDefault="004C51F7">
      <w:pPr>
        <w:pStyle w:val="-"/>
        <w:rPr>
          <w:rtl/>
        </w:rPr>
      </w:pPr>
      <w:bookmarkStart w:id="549" w:name="FS000000532T30_12_2003_22_45_27C"/>
      <w:bookmarkEnd w:id="549"/>
      <w:r>
        <w:rPr>
          <w:rFonts w:hint="eastAsia"/>
          <w:rtl/>
        </w:rPr>
        <w:t>יולי</w:t>
      </w:r>
      <w:r>
        <w:rPr>
          <w:rtl/>
        </w:rPr>
        <w:t>-יואל אדלשטיין (הליכוד):</w:t>
      </w:r>
    </w:p>
    <w:p w14:paraId="6613F69A" w14:textId="77777777" w:rsidR="00000000" w:rsidRDefault="004C51F7">
      <w:pPr>
        <w:pStyle w:val="a0"/>
        <w:rPr>
          <w:rFonts w:hint="cs"/>
          <w:rtl/>
        </w:rPr>
      </w:pPr>
    </w:p>
    <w:p w14:paraId="26E86809" w14:textId="77777777" w:rsidR="00000000" w:rsidRDefault="004C51F7">
      <w:pPr>
        <w:pStyle w:val="a0"/>
        <w:rPr>
          <w:rFonts w:hint="cs"/>
          <w:rtl/>
        </w:rPr>
      </w:pPr>
      <w:r>
        <w:rPr>
          <w:rFonts w:hint="cs"/>
          <w:rtl/>
        </w:rPr>
        <w:t>קבוצה של פורעי</w:t>
      </w:r>
      <w:r>
        <w:rPr>
          <w:rFonts w:hint="cs"/>
          <w:rtl/>
        </w:rPr>
        <w:t>ם, בסדר? בקיצור, אני רוצה להגן על האנרכיסטים, כנראה. אבל בכל זאת, גם בנושא הזה קצת יושר עם השמות המפוצצים האלה.</w:t>
      </w:r>
    </w:p>
    <w:p w14:paraId="3CEBDEF0" w14:textId="77777777" w:rsidR="00000000" w:rsidRDefault="004C51F7">
      <w:pPr>
        <w:pStyle w:val="a0"/>
        <w:rPr>
          <w:rFonts w:hint="cs"/>
          <w:rtl/>
        </w:rPr>
      </w:pPr>
    </w:p>
    <w:p w14:paraId="3FD46378" w14:textId="77777777" w:rsidR="00000000" w:rsidRDefault="004C51F7">
      <w:pPr>
        <w:pStyle w:val="a0"/>
        <w:rPr>
          <w:rFonts w:hint="cs"/>
          <w:rtl/>
        </w:rPr>
      </w:pPr>
      <w:r>
        <w:rPr>
          <w:rFonts w:hint="cs"/>
          <w:rtl/>
        </w:rPr>
        <w:t>דבר שני שאני רוצה לשאול - עוד הפעם, אם אכעיס מישהו, אתכם הסליחה. אני לא רופא. אין לי הכשרה רפואית. לצערי הרב, התנסיתי גם בפציעות קשות בחיים שלי</w:t>
      </w:r>
      <w:r>
        <w:rPr>
          <w:rFonts w:hint="cs"/>
          <w:rtl/>
        </w:rPr>
        <w:t>, ומי כמוני יודע שהדברים לא תמיד נראים כפי שהם באמת. אבל אני ביקרתי אצל מאות פצועים, וכשאני מגיע למה שמכונה פצוע קל, אני כבר רועד מראש, כי אני יודע איך נראה פצוע קל. הבחור, שבכל העיתונים מורחים לי שהוא פצוע קשה, למחרת מתקשר ומדבר, ואפילו באים לחקור אותו. ג</w:t>
      </w:r>
      <w:r>
        <w:rPr>
          <w:rFonts w:hint="cs"/>
          <w:rtl/>
        </w:rPr>
        <w:t xml:space="preserve">ם כאן, אני אומר, קצת יושר לא יזיק. </w:t>
      </w:r>
    </w:p>
    <w:p w14:paraId="51F8DAF8" w14:textId="77777777" w:rsidR="00000000" w:rsidRDefault="004C51F7">
      <w:pPr>
        <w:pStyle w:val="a0"/>
        <w:rPr>
          <w:rFonts w:hint="cs"/>
          <w:rtl/>
        </w:rPr>
      </w:pPr>
    </w:p>
    <w:p w14:paraId="52F536E8" w14:textId="77777777" w:rsidR="00000000" w:rsidRDefault="004C51F7">
      <w:pPr>
        <w:pStyle w:val="af1"/>
        <w:rPr>
          <w:rtl/>
        </w:rPr>
      </w:pPr>
      <w:r>
        <w:rPr>
          <w:rFonts w:hint="eastAsia"/>
          <w:rtl/>
        </w:rPr>
        <w:t>היו</w:t>
      </w:r>
      <w:r>
        <w:rPr>
          <w:rtl/>
        </w:rPr>
        <w:t>"ר</w:t>
      </w:r>
      <w:r>
        <w:rPr>
          <w:rFonts w:hint="cs"/>
          <w:rtl/>
        </w:rPr>
        <w:t xml:space="preserve"> מוחמד ברכה</w:t>
      </w:r>
      <w:r>
        <w:rPr>
          <w:rtl/>
        </w:rPr>
        <w:t>:</w:t>
      </w:r>
    </w:p>
    <w:p w14:paraId="244841D1" w14:textId="77777777" w:rsidR="00000000" w:rsidRDefault="004C51F7">
      <w:pPr>
        <w:pStyle w:val="a0"/>
        <w:rPr>
          <w:rFonts w:hint="cs"/>
          <w:rtl/>
        </w:rPr>
      </w:pPr>
    </w:p>
    <w:p w14:paraId="0311B91C" w14:textId="77777777" w:rsidR="00000000" w:rsidRDefault="004C51F7">
      <w:pPr>
        <w:pStyle w:val="a0"/>
        <w:rPr>
          <w:rFonts w:hint="cs"/>
          <w:rtl/>
        </w:rPr>
      </w:pPr>
      <w:r>
        <w:rPr>
          <w:rFonts w:hint="cs"/>
          <w:rtl/>
        </w:rPr>
        <w:t xml:space="preserve">זו היתה הודעה של סמכות רפואית. זו לא היתה הודעה של המשפחה.  </w:t>
      </w:r>
    </w:p>
    <w:p w14:paraId="59F713E7" w14:textId="77777777" w:rsidR="00000000" w:rsidRDefault="004C51F7">
      <w:pPr>
        <w:pStyle w:val="a0"/>
        <w:rPr>
          <w:rFonts w:hint="cs"/>
          <w:rtl/>
        </w:rPr>
      </w:pPr>
      <w:r>
        <w:rPr>
          <w:rFonts w:hint="cs"/>
          <w:rtl/>
        </w:rPr>
        <w:tab/>
        <w:t xml:space="preserve"> </w:t>
      </w:r>
    </w:p>
    <w:p w14:paraId="76C36F9D" w14:textId="77777777" w:rsidR="00000000" w:rsidRDefault="004C51F7">
      <w:pPr>
        <w:pStyle w:val="-"/>
        <w:rPr>
          <w:rtl/>
        </w:rPr>
      </w:pPr>
      <w:bookmarkStart w:id="550" w:name="FS000000532T30_12_2003_22_48_53C"/>
      <w:bookmarkEnd w:id="550"/>
      <w:r>
        <w:rPr>
          <w:rtl/>
        </w:rPr>
        <w:t>יולי-יואל אדלשטיין (הליכוד):</w:t>
      </w:r>
    </w:p>
    <w:p w14:paraId="429DE40E" w14:textId="77777777" w:rsidR="00000000" w:rsidRDefault="004C51F7">
      <w:pPr>
        <w:pStyle w:val="a0"/>
        <w:rPr>
          <w:rtl/>
        </w:rPr>
      </w:pPr>
    </w:p>
    <w:p w14:paraId="3E42B70A" w14:textId="77777777" w:rsidR="00000000" w:rsidRDefault="004C51F7">
      <w:pPr>
        <w:pStyle w:val="a0"/>
        <w:rPr>
          <w:rFonts w:hint="cs"/>
          <w:rtl/>
        </w:rPr>
      </w:pPr>
      <w:r>
        <w:rPr>
          <w:rFonts w:hint="cs"/>
          <w:rtl/>
        </w:rPr>
        <w:t>אני לא יודע אם זאת היתה הודעה של סמכות רפואית. אני ראיתי את זה בעיתונים.</w:t>
      </w:r>
    </w:p>
    <w:p w14:paraId="2074DF30" w14:textId="77777777" w:rsidR="00000000" w:rsidRDefault="004C51F7">
      <w:pPr>
        <w:pStyle w:val="a0"/>
        <w:rPr>
          <w:rFonts w:hint="cs"/>
          <w:rtl/>
        </w:rPr>
      </w:pPr>
    </w:p>
    <w:p w14:paraId="3EA30523" w14:textId="77777777" w:rsidR="00000000" w:rsidRDefault="004C51F7">
      <w:pPr>
        <w:pStyle w:val="af0"/>
        <w:rPr>
          <w:rtl/>
        </w:rPr>
      </w:pPr>
      <w:r>
        <w:rPr>
          <w:rFonts w:hint="eastAsia"/>
          <w:rtl/>
        </w:rPr>
        <w:t>איתן</w:t>
      </w:r>
      <w:r>
        <w:rPr>
          <w:rtl/>
        </w:rPr>
        <w:t xml:space="preserve"> כבל (העבודה-מימד):</w:t>
      </w:r>
    </w:p>
    <w:p w14:paraId="0F08DB3F" w14:textId="77777777" w:rsidR="00000000" w:rsidRDefault="004C51F7">
      <w:pPr>
        <w:pStyle w:val="a0"/>
        <w:rPr>
          <w:rFonts w:hint="cs"/>
          <w:rtl/>
        </w:rPr>
      </w:pPr>
    </w:p>
    <w:p w14:paraId="61CFB6F5" w14:textId="77777777" w:rsidR="00000000" w:rsidRDefault="004C51F7">
      <w:pPr>
        <w:pStyle w:val="a0"/>
        <w:rPr>
          <w:rFonts w:hint="cs"/>
          <w:rtl/>
        </w:rPr>
      </w:pPr>
      <w:r>
        <w:rPr>
          <w:rFonts w:hint="cs"/>
          <w:rtl/>
        </w:rPr>
        <w:t>זה נשמע</w:t>
      </w:r>
      <w:r>
        <w:rPr>
          <w:rFonts w:hint="cs"/>
          <w:rtl/>
        </w:rPr>
        <w:t xml:space="preserve"> כך.</w:t>
      </w:r>
    </w:p>
    <w:p w14:paraId="78AAC23F" w14:textId="77777777" w:rsidR="00000000" w:rsidRDefault="004C51F7">
      <w:pPr>
        <w:pStyle w:val="a0"/>
        <w:rPr>
          <w:rFonts w:hint="cs"/>
          <w:rtl/>
        </w:rPr>
      </w:pPr>
    </w:p>
    <w:p w14:paraId="49EAE4A5" w14:textId="77777777" w:rsidR="00000000" w:rsidRDefault="004C51F7">
      <w:pPr>
        <w:pStyle w:val="-"/>
        <w:rPr>
          <w:rtl/>
        </w:rPr>
      </w:pPr>
      <w:bookmarkStart w:id="551" w:name="FS000000532T30_12_2003_22_49_43C"/>
      <w:bookmarkEnd w:id="551"/>
      <w:r>
        <w:rPr>
          <w:rFonts w:hint="eastAsia"/>
          <w:rtl/>
        </w:rPr>
        <w:t>יולי</w:t>
      </w:r>
      <w:r>
        <w:rPr>
          <w:rtl/>
        </w:rPr>
        <w:t>-יואל אדלשטיין (הליכוד):</w:t>
      </w:r>
    </w:p>
    <w:p w14:paraId="53526E39" w14:textId="77777777" w:rsidR="00000000" w:rsidRDefault="004C51F7">
      <w:pPr>
        <w:pStyle w:val="a0"/>
        <w:rPr>
          <w:rFonts w:hint="cs"/>
          <w:rtl/>
        </w:rPr>
      </w:pPr>
    </w:p>
    <w:p w14:paraId="1C5B6A35" w14:textId="77777777" w:rsidR="00000000" w:rsidRDefault="004C51F7">
      <w:pPr>
        <w:pStyle w:val="a0"/>
        <w:rPr>
          <w:rFonts w:hint="cs"/>
          <w:rtl/>
        </w:rPr>
      </w:pPr>
      <w:r>
        <w:rPr>
          <w:rFonts w:hint="cs"/>
          <w:rtl/>
        </w:rPr>
        <w:t xml:space="preserve">כמו שאמרת, חבר הכנסת כבל, כדאי לראות את התמונה בעיתון של אותו צלם. גם אני כאן קצת מופתע, כי אני אומר על סמך ניסיון עצוב, כשאני רואה פצוע קל אני כבר רועד. כשאני פתאום רואה פה פצוע קשה, נו. </w:t>
      </w:r>
    </w:p>
    <w:p w14:paraId="7A064380" w14:textId="77777777" w:rsidR="00000000" w:rsidRDefault="004C51F7">
      <w:pPr>
        <w:pStyle w:val="a0"/>
        <w:rPr>
          <w:rFonts w:hint="cs"/>
          <w:rtl/>
        </w:rPr>
      </w:pPr>
    </w:p>
    <w:p w14:paraId="5D5873F1" w14:textId="77777777" w:rsidR="00000000" w:rsidRDefault="004C51F7">
      <w:pPr>
        <w:pStyle w:val="af0"/>
        <w:rPr>
          <w:rtl/>
        </w:rPr>
      </w:pPr>
      <w:r>
        <w:rPr>
          <w:rFonts w:hint="eastAsia"/>
          <w:rtl/>
        </w:rPr>
        <w:t>יולי</w:t>
      </w:r>
      <w:r>
        <w:rPr>
          <w:rtl/>
        </w:rPr>
        <w:t xml:space="preserve"> תמיר (העבודה-מימד):</w:t>
      </w:r>
    </w:p>
    <w:p w14:paraId="2564DADD" w14:textId="77777777" w:rsidR="00000000" w:rsidRDefault="004C51F7">
      <w:pPr>
        <w:pStyle w:val="a0"/>
        <w:rPr>
          <w:rFonts w:hint="cs"/>
          <w:rtl/>
        </w:rPr>
      </w:pPr>
    </w:p>
    <w:p w14:paraId="292D22DC" w14:textId="77777777" w:rsidR="00000000" w:rsidRDefault="004C51F7">
      <w:pPr>
        <w:pStyle w:val="a0"/>
        <w:rPr>
          <w:rFonts w:hint="cs"/>
          <w:rtl/>
        </w:rPr>
      </w:pPr>
      <w:r>
        <w:rPr>
          <w:rFonts w:hint="cs"/>
          <w:rtl/>
        </w:rPr>
        <w:t>הווי</w:t>
      </w:r>
      <w:r>
        <w:rPr>
          <w:rFonts w:hint="cs"/>
          <w:rtl/>
        </w:rPr>
        <w:t>כוח הוא לא כמה הוא נפצע, אלא למה השתמשו באש חיה.</w:t>
      </w:r>
    </w:p>
    <w:p w14:paraId="439F0BD7" w14:textId="77777777" w:rsidR="00000000" w:rsidRDefault="004C51F7">
      <w:pPr>
        <w:pStyle w:val="a0"/>
        <w:rPr>
          <w:rFonts w:hint="cs"/>
          <w:rtl/>
        </w:rPr>
      </w:pPr>
    </w:p>
    <w:p w14:paraId="4796209B" w14:textId="77777777" w:rsidR="00000000" w:rsidRDefault="004C51F7">
      <w:pPr>
        <w:pStyle w:val="-"/>
        <w:rPr>
          <w:rtl/>
        </w:rPr>
      </w:pPr>
      <w:bookmarkStart w:id="552" w:name="FS000000532T30_12_2003_22_51_38C"/>
      <w:bookmarkEnd w:id="552"/>
      <w:r>
        <w:rPr>
          <w:rFonts w:hint="eastAsia"/>
          <w:rtl/>
        </w:rPr>
        <w:t>יולי</w:t>
      </w:r>
      <w:r>
        <w:rPr>
          <w:rtl/>
        </w:rPr>
        <w:t>-יואל אדלשטיין (הליכוד):</w:t>
      </w:r>
    </w:p>
    <w:p w14:paraId="656DAA8E" w14:textId="77777777" w:rsidR="00000000" w:rsidRDefault="004C51F7">
      <w:pPr>
        <w:pStyle w:val="a0"/>
        <w:rPr>
          <w:rFonts w:hint="cs"/>
          <w:rtl/>
        </w:rPr>
      </w:pPr>
    </w:p>
    <w:p w14:paraId="3B34F808" w14:textId="77777777" w:rsidR="00000000" w:rsidRDefault="004C51F7">
      <w:pPr>
        <w:pStyle w:val="a0"/>
        <w:rPr>
          <w:rFonts w:hint="cs"/>
          <w:rtl/>
        </w:rPr>
      </w:pPr>
      <w:r>
        <w:rPr>
          <w:rFonts w:hint="cs"/>
          <w:rtl/>
        </w:rPr>
        <w:t xml:space="preserve">גברתי, אני בדיוק מגיע לזה. </w:t>
      </w:r>
    </w:p>
    <w:p w14:paraId="7A1C1AB4" w14:textId="77777777" w:rsidR="00000000" w:rsidRDefault="004C51F7">
      <w:pPr>
        <w:pStyle w:val="a0"/>
        <w:rPr>
          <w:rFonts w:hint="cs"/>
          <w:rtl/>
        </w:rPr>
      </w:pPr>
    </w:p>
    <w:p w14:paraId="23395664" w14:textId="77777777" w:rsidR="00000000" w:rsidRDefault="004C51F7">
      <w:pPr>
        <w:pStyle w:val="af0"/>
        <w:rPr>
          <w:rtl/>
        </w:rPr>
      </w:pPr>
      <w:r>
        <w:rPr>
          <w:rFonts w:hint="eastAsia"/>
          <w:rtl/>
        </w:rPr>
        <w:t>טלב</w:t>
      </w:r>
      <w:r>
        <w:rPr>
          <w:rtl/>
        </w:rPr>
        <w:t xml:space="preserve"> אלסאנע (רע"ם):</w:t>
      </w:r>
    </w:p>
    <w:p w14:paraId="69B3FC7D" w14:textId="77777777" w:rsidR="00000000" w:rsidRDefault="004C51F7">
      <w:pPr>
        <w:pStyle w:val="a0"/>
        <w:rPr>
          <w:rFonts w:hint="cs"/>
          <w:rtl/>
        </w:rPr>
      </w:pPr>
    </w:p>
    <w:p w14:paraId="38EA3029" w14:textId="77777777" w:rsidR="00000000" w:rsidRDefault="004C51F7">
      <w:pPr>
        <w:pStyle w:val="a0"/>
        <w:rPr>
          <w:rFonts w:hint="cs"/>
          <w:rtl/>
        </w:rPr>
      </w:pPr>
      <w:r>
        <w:rPr>
          <w:rFonts w:hint="cs"/>
          <w:rtl/>
        </w:rPr>
        <w:t>מה זה חשוב?</w:t>
      </w:r>
    </w:p>
    <w:p w14:paraId="0B466C31" w14:textId="77777777" w:rsidR="00000000" w:rsidRDefault="004C51F7">
      <w:pPr>
        <w:pStyle w:val="a0"/>
        <w:rPr>
          <w:rFonts w:hint="cs"/>
          <w:rtl/>
        </w:rPr>
      </w:pPr>
    </w:p>
    <w:p w14:paraId="27B1385E" w14:textId="77777777" w:rsidR="00000000" w:rsidRDefault="004C51F7">
      <w:pPr>
        <w:pStyle w:val="-"/>
        <w:rPr>
          <w:rtl/>
        </w:rPr>
      </w:pPr>
      <w:bookmarkStart w:id="553" w:name="FS000000532T30_12_2003_22_51_58C"/>
      <w:bookmarkEnd w:id="553"/>
      <w:r>
        <w:rPr>
          <w:rFonts w:hint="eastAsia"/>
          <w:rtl/>
        </w:rPr>
        <w:t>יולי</w:t>
      </w:r>
      <w:r>
        <w:rPr>
          <w:rtl/>
        </w:rPr>
        <w:t>-יואל אדלשטיין (הליכוד):</w:t>
      </w:r>
    </w:p>
    <w:p w14:paraId="54CC3A33" w14:textId="77777777" w:rsidR="00000000" w:rsidRDefault="004C51F7">
      <w:pPr>
        <w:pStyle w:val="a0"/>
        <w:rPr>
          <w:rFonts w:hint="cs"/>
          <w:rtl/>
        </w:rPr>
      </w:pPr>
    </w:p>
    <w:p w14:paraId="39E19E61" w14:textId="77777777" w:rsidR="00000000" w:rsidRDefault="004C51F7">
      <w:pPr>
        <w:pStyle w:val="a0"/>
        <w:rPr>
          <w:rFonts w:hint="cs"/>
          <w:rtl/>
        </w:rPr>
      </w:pPr>
      <w:r>
        <w:rPr>
          <w:rFonts w:hint="cs"/>
          <w:rtl/>
        </w:rPr>
        <w:t>זה כן חשוב. יכול להיות שיש פה איזה קמפיין שאנחנו לא רוצים לשמוע. אני לפחות לא רוצה ל</w:t>
      </w:r>
      <w:r>
        <w:rPr>
          <w:rFonts w:hint="cs"/>
          <w:rtl/>
        </w:rPr>
        <w:t xml:space="preserve">שמוע. </w:t>
      </w:r>
    </w:p>
    <w:p w14:paraId="1F85BFA3" w14:textId="77777777" w:rsidR="00000000" w:rsidRDefault="004C51F7">
      <w:pPr>
        <w:pStyle w:val="a0"/>
        <w:rPr>
          <w:rFonts w:hint="cs"/>
          <w:rtl/>
        </w:rPr>
      </w:pPr>
    </w:p>
    <w:p w14:paraId="6915A63B" w14:textId="77777777" w:rsidR="00000000" w:rsidRDefault="004C51F7">
      <w:pPr>
        <w:pStyle w:val="af0"/>
        <w:rPr>
          <w:rtl/>
        </w:rPr>
      </w:pPr>
      <w:r>
        <w:rPr>
          <w:rFonts w:hint="eastAsia"/>
          <w:rtl/>
        </w:rPr>
        <w:t>טלב</w:t>
      </w:r>
      <w:r>
        <w:rPr>
          <w:rtl/>
        </w:rPr>
        <w:t xml:space="preserve"> אלסאנע (רע"ם):</w:t>
      </w:r>
    </w:p>
    <w:p w14:paraId="7E97135A" w14:textId="77777777" w:rsidR="00000000" w:rsidRDefault="004C51F7">
      <w:pPr>
        <w:pStyle w:val="a0"/>
        <w:rPr>
          <w:rFonts w:hint="cs"/>
          <w:rtl/>
        </w:rPr>
      </w:pPr>
    </w:p>
    <w:p w14:paraId="04CE4F72" w14:textId="77777777" w:rsidR="00000000" w:rsidRDefault="004C51F7">
      <w:pPr>
        <w:pStyle w:val="a0"/>
        <w:rPr>
          <w:rFonts w:hint="cs"/>
          <w:rtl/>
        </w:rPr>
      </w:pPr>
      <w:r>
        <w:rPr>
          <w:rFonts w:hint="cs"/>
          <w:rtl/>
        </w:rPr>
        <w:t>אולי הוא ירה בעצמו.</w:t>
      </w:r>
    </w:p>
    <w:p w14:paraId="79CA83AE" w14:textId="77777777" w:rsidR="00000000" w:rsidRDefault="004C51F7">
      <w:pPr>
        <w:pStyle w:val="a0"/>
        <w:rPr>
          <w:rFonts w:hint="cs"/>
          <w:rtl/>
        </w:rPr>
      </w:pPr>
    </w:p>
    <w:p w14:paraId="692A9E0C" w14:textId="77777777" w:rsidR="00000000" w:rsidRDefault="004C51F7">
      <w:pPr>
        <w:pStyle w:val="-"/>
        <w:rPr>
          <w:rtl/>
        </w:rPr>
      </w:pPr>
      <w:bookmarkStart w:id="554" w:name="FS000000532T30_12_2003_22_52_39C"/>
      <w:bookmarkEnd w:id="554"/>
      <w:r>
        <w:rPr>
          <w:rFonts w:hint="eastAsia"/>
          <w:rtl/>
        </w:rPr>
        <w:t>יולי</w:t>
      </w:r>
      <w:r>
        <w:rPr>
          <w:rtl/>
        </w:rPr>
        <w:t>-יואל אדלשטיין (הליכוד):</w:t>
      </w:r>
    </w:p>
    <w:p w14:paraId="22FE2BAC" w14:textId="77777777" w:rsidR="00000000" w:rsidRDefault="004C51F7">
      <w:pPr>
        <w:pStyle w:val="a0"/>
        <w:rPr>
          <w:rFonts w:hint="cs"/>
          <w:rtl/>
        </w:rPr>
      </w:pPr>
    </w:p>
    <w:p w14:paraId="0BDE1BE3" w14:textId="77777777" w:rsidR="00000000" w:rsidRDefault="004C51F7">
      <w:pPr>
        <w:pStyle w:val="a0"/>
        <w:rPr>
          <w:rFonts w:hint="cs"/>
          <w:rtl/>
        </w:rPr>
      </w:pPr>
      <w:r>
        <w:rPr>
          <w:rFonts w:hint="cs"/>
          <w:rtl/>
        </w:rPr>
        <w:t xml:space="preserve">דבר אחרון - בתור מי שיחליף עכשיו את חבר הכנסת ברכה, אני לא רוצה לנסות את סבלנותו ולכן אגיד רק משפט אחרון. אני לא מבין את הטיעון, שבא, דרך אגב, מכל מיני צדדים, אם הם היו ישראלים </w:t>
      </w:r>
      <w:r>
        <w:rPr>
          <w:rFonts w:hint="cs"/>
          <w:rtl/>
        </w:rPr>
        <w:t xml:space="preserve">או לא היו ישראלים, אם הם דיברו עברית או דיברו ערבית. את הטיעון הזה אני לא מבין. יש חקירה כרגע, אני מקווה שתגיע לתוצאות, אבל אם חיילי צה"ל היו בסכנה כלשהי, הם היו חייבים לירות ולהגן על עצמם ולבצע את הפקודות. אם הם לא היו בסכנה, אין כל קשר לשאלה אם דיברו שם </w:t>
      </w:r>
      <w:r>
        <w:rPr>
          <w:rFonts w:hint="cs"/>
          <w:rtl/>
        </w:rPr>
        <w:t xml:space="preserve">ערבית, עברית, רוסית, צרפתית או כל שפה אחרת. </w:t>
      </w:r>
    </w:p>
    <w:p w14:paraId="62E081FE" w14:textId="77777777" w:rsidR="00000000" w:rsidRDefault="004C51F7">
      <w:pPr>
        <w:pStyle w:val="a0"/>
        <w:rPr>
          <w:rFonts w:hint="cs"/>
          <w:rtl/>
        </w:rPr>
      </w:pPr>
    </w:p>
    <w:p w14:paraId="59E7E5C2" w14:textId="77777777" w:rsidR="00000000" w:rsidRDefault="004C51F7">
      <w:pPr>
        <w:pStyle w:val="a0"/>
        <w:rPr>
          <w:rFonts w:hint="cs"/>
          <w:rtl/>
        </w:rPr>
      </w:pPr>
      <w:r>
        <w:rPr>
          <w:rFonts w:hint="cs"/>
          <w:rtl/>
        </w:rPr>
        <w:t xml:space="preserve">לכן, גם את הנושא הזה אני מציע לבדוק לגופו של עניין. וכפי שאמרתי, לגבי הגדר הגיע הזמן שננקוט עמדות עקרוניות. תודה רבה.  </w:t>
      </w:r>
    </w:p>
    <w:p w14:paraId="30662050" w14:textId="77777777" w:rsidR="00000000" w:rsidRDefault="004C51F7">
      <w:pPr>
        <w:pStyle w:val="a0"/>
        <w:rPr>
          <w:rFonts w:hint="cs"/>
          <w:rtl/>
        </w:rPr>
      </w:pPr>
    </w:p>
    <w:p w14:paraId="58F278EC" w14:textId="77777777" w:rsidR="00000000" w:rsidRDefault="004C51F7">
      <w:pPr>
        <w:pStyle w:val="af1"/>
        <w:rPr>
          <w:rtl/>
        </w:rPr>
      </w:pPr>
      <w:r>
        <w:rPr>
          <w:rtl/>
        </w:rPr>
        <w:t>היו"ר</w:t>
      </w:r>
      <w:r>
        <w:rPr>
          <w:rFonts w:hint="cs"/>
          <w:rtl/>
        </w:rPr>
        <w:t xml:space="preserve"> מוחמד ברכה</w:t>
      </w:r>
      <w:r>
        <w:rPr>
          <w:rtl/>
        </w:rPr>
        <w:t>:</w:t>
      </w:r>
    </w:p>
    <w:p w14:paraId="6915EA19" w14:textId="77777777" w:rsidR="00000000" w:rsidRDefault="004C51F7">
      <w:pPr>
        <w:pStyle w:val="a0"/>
        <w:rPr>
          <w:rtl/>
        </w:rPr>
      </w:pPr>
    </w:p>
    <w:p w14:paraId="08C29E4C" w14:textId="77777777" w:rsidR="00000000" w:rsidRDefault="004C51F7">
      <w:pPr>
        <w:pStyle w:val="a0"/>
        <w:rPr>
          <w:rFonts w:hint="cs"/>
          <w:rtl/>
        </w:rPr>
      </w:pPr>
      <w:r>
        <w:rPr>
          <w:rFonts w:hint="cs"/>
          <w:rtl/>
        </w:rPr>
        <w:t>תודה לחבר הכנסת אדלשטיין. חבר הכנסת עסאם מח'ול, בבקשה. אחריו שורה של ח</w:t>
      </w:r>
      <w:r>
        <w:rPr>
          <w:rFonts w:hint="cs"/>
          <w:rtl/>
        </w:rPr>
        <w:t xml:space="preserve">ברים שאינם נמצאים באולם. הראשון בהם - חבר הכנסת אריה אלדד. הראשונה שבאה בתור מאלה שנוכחים </w:t>
      </w:r>
      <w:r>
        <w:rPr>
          <w:rtl/>
        </w:rPr>
        <w:t>–</w:t>
      </w:r>
      <w:r>
        <w:rPr>
          <w:rFonts w:hint="cs"/>
          <w:rtl/>
        </w:rPr>
        <w:t xml:space="preserve"> חברת הכנסת גילה גמליאל. אני לא בטוח שלא ייכנס מישהו. </w:t>
      </w:r>
    </w:p>
    <w:p w14:paraId="2D3F7B97" w14:textId="77777777" w:rsidR="00000000" w:rsidRDefault="004C51F7">
      <w:pPr>
        <w:pStyle w:val="a0"/>
        <w:rPr>
          <w:rFonts w:hint="cs"/>
          <w:rtl/>
        </w:rPr>
      </w:pPr>
    </w:p>
    <w:p w14:paraId="7775093F" w14:textId="77777777" w:rsidR="00000000" w:rsidRDefault="004C51F7">
      <w:pPr>
        <w:pStyle w:val="a"/>
        <w:rPr>
          <w:rtl/>
        </w:rPr>
      </w:pPr>
      <w:bookmarkStart w:id="555" w:name="FS000000532T30_12_2003_22_57_53"/>
      <w:bookmarkStart w:id="556" w:name="FS000000542T30_12_2003_23_03_28"/>
      <w:bookmarkStart w:id="557" w:name="_Toc63488502"/>
      <w:bookmarkEnd w:id="555"/>
      <w:bookmarkEnd w:id="556"/>
      <w:r>
        <w:rPr>
          <w:rFonts w:hint="eastAsia"/>
          <w:rtl/>
        </w:rPr>
        <w:t>עסאם</w:t>
      </w:r>
      <w:r>
        <w:rPr>
          <w:rtl/>
        </w:rPr>
        <w:t xml:space="preserve"> מח'ול (חד"ש-תע"ל):</w:t>
      </w:r>
      <w:bookmarkEnd w:id="557"/>
    </w:p>
    <w:p w14:paraId="5FF0BB55" w14:textId="77777777" w:rsidR="00000000" w:rsidRDefault="004C51F7">
      <w:pPr>
        <w:pStyle w:val="a0"/>
        <w:rPr>
          <w:rFonts w:hint="eastAsia"/>
          <w:rtl/>
        </w:rPr>
      </w:pPr>
    </w:p>
    <w:p w14:paraId="314F990D" w14:textId="77777777" w:rsidR="00000000" w:rsidRDefault="004C51F7">
      <w:pPr>
        <w:pStyle w:val="a0"/>
        <w:rPr>
          <w:rFonts w:hint="cs"/>
          <w:rtl/>
        </w:rPr>
      </w:pPr>
      <w:r>
        <w:rPr>
          <w:rFonts w:hint="cs"/>
          <w:rtl/>
        </w:rPr>
        <w:t>אדוני היושב-ראש, חברי הכנסת, שמחתי סוף-סוף לשמוע את חבר הכנסת מצנע מדבר כאן ואומר בר</w:t>
      </w:r>
      <w:r>
        <w:rPr>
          <w:rFonts w:hint="cs"/>
          <w:rtl/>
        </w:rPr>
        <w:t>חל בתך הקטנה, שאסור היה לירות. מדינה לא יורה במפגיניה, באזרחיה, גם אם מדובר באזרחים ערבים וגם אם מדובר במפגינים ערבים פלסטינים. סוף-סוף מישהו קם ומזדעזע ואומר את האמת הזאת, הקשה ביותר, שמאז הירי היא מזעזעת אותי מרוב שהיא בנויה על תפיסה שאומרת: חשבנו שהם ער</w:t>
      </w:r>
      <w:r>
        <w:rPr>
          <w:rFonts w:hint="cs"/>
          <w:rtl/>
        </w:rPr>
        <w:t xml:space="preserve">בים, אז ירינו. סגן השר קם ואומר: הם לבשו כאפייה. אז איך לא יורים בהם? בחייכם.     </w:t>
      </w:r>
    </w:p>
    <w:p w14:paraId="55AF5426" w14:textId="77777777" w:rsidR="00000000" w:rsidRDefault="004C51F7">
      <w:pPr>
        <w:pStyle w:val="a0"/>
        <w:rPr>
          <w:rFonts w:hint="cs"/>
          <w:rtl/>
        </w:rPr>
      </w:pPr>
    </w:p>
    <w:p w14:paraId="423C1A22" w14:textId="77777777" w:rsidR="00000000" w:rsidRDefault="004C51F7">
      <w:pPr>
        <w:pStyle w:val="af0"/>
        <w:rPr>
          <w:rtl/>
        </w:rPr>
      </w:pPr>
      <w:r>
        <w:rPr>
          <w:rFonts w:hint="eastAsia"/>
          <w:rtl/>
        </w:rPr>
        <w:t>סגן</w:t>
      </w:r>
      <w:r>
        <w:rPr>
          <w:rtl/>
        </w:rPr>
        <w:t xml:space="preserve"> שר הביטחון זאב בוים:</w:t>
      </w:r>
    </w:p>
    <w:p w14:paraId="16C36C83" w14:textId="77777777" w:rsidR="00000000" w:rsidRDefault="004C51F7">
      <w:pPr>
        <w:pStyle w:val="a0"/>
        <w:rPr>
          <w:rFonts w:hint="eastAsia"/>
          <w:rtl/>
        </w:rPr>
      </w:pPr>
    </w:p>
    <w:p w14:paraId="62268F1E" w14:textId="77777777" w:rsidR="00000000" w:rsidRDefault="004C51F7">
      <w:pPr>
        <w:pStyle w:val="a0"/>
        <w:rPr>
          <w:rFonts w:hint="cs"/>
          <w:rtl/>
        </w:rPr>
      </w:pPr>
      <w:r>
        <w:rPr>
          <w:rFonts w:hint="cs"/>
          <w:rtl/>
        </w:rPr>
        <w:t xml:space="preserve">אתה מוציא דברים מהקשרם. </w:t>
      </w:r>
    </w:p>
    <w:p w14:paraId="7C4D4E35" w14:textId="77777777" w:rsidR="00000000" w:rsidRDefault="004C51F7">
      <w:pPr>
        <w:pStyle w:val="a0"/>
        <w:rPr>
          <w:rFonts w:hint="cs"/>
          <w:rtl/>
        </w:rPr>
      </w:pPr>
    </w:p>
    <w:p w14:paraId="3CBE3F11" w14:textId="77777777" w:rsidR="00000000" w:rsidRDefault="004C51F7">
      <w:pPr>
        <w:pStyle w:val="-"/>
        <w:rPr>
          <w:rtl/>
        </w:rPr>
      </w:pPr>
      <w:bookmarkStart w:id="558" w:name="FS000000532T30_12_2003_23_01_23C"/>
      <w:bookmarkStart w:id="559" w:name="FS000000542T30_12_2003_23_03_49C"/>
      <w:bookmarkEnd w:id="558"/>
      <w:bookmarkEnd w:id="559"/>
      <w:r>
        <w:rPr>
          <w:rtl/>
        </w:rPr>
        <w:t>עסאם מח'ול (חד"ש-תע"ל):</w:t>
      </w:r>
    </w:p>
    <w:p w14:paraId="698633BC" w14:textId="77777777" w:rsidR="00000000" w:rsidRDefault="004C51F7">
      <w:pPr>
        <w:pStyle w:val="a0"/>
        <w:rPr>
          <w:rtl/>
        </w:rPr>
      </w:pPr>
    </w:p>
    <w:p w14:paraId="5C7B94DA" w14:textId="77777777" w:rsidR="00000000" w:rsidRDefault="004C51F7">
      <w:pPr>
        <w:pStyle w:val="a0"/>
        <w:ind w:firstLine="720"/>
        <w:rPr>
          <w:rFonts w:hint="cs"/>
          <w:rtl/>
        </w:rPr>
      </w:pPr>
      <w:r>
        <w:rPr>
          <w:rFonts w:hint="cs"/>
          <w:rtl/>
        </w:rPr>
        <w:t>סגן השר בוים, מחר אני מגיע לכנסת עם כאפייה, ואני מקווה שאתה לא תירה בי.</w:t>
      </w:r>
    </w:p>
    <w:p w14:paraId="0C0A5C12" w14:textId="77777777" w:rsidR="00000000" w:rsidRDefault="004C51F7">
      <w:pPr>
        <w:pStyle w:val="a0"/>
        <w:rPr>
          <w:rFonts w:hint="cs"/>
          <w:rtl/>
        </w:rPr>
      </w:pPr>
    </w:p>
    <w:p w14:paraId="047ACF19" w14:textId="77777777" w:rsidR="00000000" w:rsidRDefault="004C51F7">
      <w:pPr>
        <w:pStyle w:val="af0"/>
        <w:rPr>
          <w:rtl/>
        </w:rPr>
      </w:pPr>
      <w:r>
        <w:rPr>
          <w:rFonts w:hint="eastAsia"/>
          <w:rtl/>
        </w:rPr>
        <w:t>סגן</w:t>
      </w:r>
      <w:r>
        <w:rPr>
          <w:rtl/>
        </w:rPr>
        <w:t xml:space="preserve"> שר הביטחון זאב בוי</w:t>
      </w:r>
      <w:r>
        <w:rPr>
          <w:rtl/>
        </w:rPr>
        <w:t>ם:</w:t>
      </w:r>
    </w:p>
    <w:p w14:paraId="76679A2A" w14:textId="77777777" w:rsidR="00000000" w:rsidRDefault="004C51F7">
      <w:pPr>
        <w:pStyle w:val="a0"/>
        <w:rPr>
          <w:rFonts w:hint="cs"/>
          <w:rtl/>
        </w:rPr>
      </w:pPr>
    </w:p>
    <w:p w14:paraId="7F924446" w14:textId="77777777" w:rsidR="00000000" w:rsidRDefault="004C51F7">
      <w:pPr>
        <w:pStyle w:val="a0"/>
        <w:rPr>
          <w:rFonts w:hint="cs"/>
          <w:rtl/>
        </w:rPr>
      </w:pPr>
      <w:r>
        <w:rPr>
          <w:rFonts w:hint="cs"/>
          <w:rtl/>
        </w:rPr>
        <w:t xml:space="preserve">העניין היה הסכנה שהחיילים חשו. </w:t>
      </w:r>
    </w:p>
    <w:p w14:paraId="29523DEC" w14:textId="77777777" w:rsidR="00000000" w:rsidRDefault="004C51F7">
      <w:pPr>
        <w:pStyle w:val="a0"/>
        <w:rPr>
          <w:rFonts w:hint="cs"/>
          <w:rtl/>
        </w:rPr>
      </w:pPr>
    </w:p>
    <w:p w14:paraId="531E5063" w14:textId="77777777" w:rsidR="00000000" w:rsidRDefault="004C51F7">
      <w:pPr>
        <w:pStyle w:val="-"/>
        <w:rPr>
          <w:rtl/>
        </w:rPr>
      </w:pPr>
      <w:bookmarkStart w:id="560" w:name="FS000000532T30_12_2003_23_02_47C"/>
      <w:bookmarkStart w:id="561" w:name="FS000000542T30_12_2003_23_04_08C"/>
      <w:bookmarkEnd w:id="560"/>
      <w:bookmarkEnd w:id="561"/>
      <w:r>
        <w:rPr>
          <w:rFonts w:hint="eastAsia"/>
          <w:rtl/>
        </w:rPr>
        <w:t>עסאם</w:t>
      </w:r>
      <w:r>
        <w:rPr>
          <w:rtl/>
        </w:rPr>
        <w:t xml:space="preserve"> מח'ול (חד"ש-תע"ל):</w:t>
      </w:r>
    </w:p>
    <w:p w14:paraId="4CFED502" w14:textId="77777777" w:rsidR="00000000" w:rsidRDefault="004C51F7">
      <w:pPr>
        <w:pStyle w:val="a0"/>
        <w:rPr>
          <w:rFonts w:hint="eastAsia"/>
          <w:rtl/>
        </w:rPr>
      </w:pPr>
    </w:p>
    <w:p w14:paraId="673E8EE8" w14:textId="77777777" w:rsidR="00000000" w:rsidRDefault="004C51F7">
      <w:pPr>
        <w:pStyle w:val="a0"/>
        <w:rPr>
          <w:rFonts w:hint="cs"/>
          <w:rtl/>
        </w:rPr>
      </w:pPr>
      <w:r>
        <w:rPr>
          <w:rFonts w:hint="cs"/>
          <w:rtl/>
        </w:rPr>
        <w:t xml:space="preserve">אה, חשבו. אז ראו אותם עם כאפייה וחשבו שהם ערבים, אז מותר לירות. לכן אתם יכולים להוביל את ההיגיון הזה. </w:t>
      </w:r>
    </w:p>
    <w:p w14:paraId="65FD4AAC" w14:textId="77777777" w:rsidR="00000000" w:rsidRDefault="004C51F7">
      <w:pPr>
        <w:pStyle w:val="a0"/>
        <w:rPr>
          <w:rFonts w:hint="cs"/>
          <w:rtl/>
        </w:rPr>
      </w:pPr>
    </w:p>
    <w:p w14:paraId="41269402" w14:textId="77777777" w:rsidR="00000000" w:rsidRDefault="004C51F7">
      <w:pPr>
        <w:pStyle w:val="af0"/>
        <w:rPr>
          <w:rtl/>
        </w:rPr>
      </w:pPr>
      <w:r>
        <w:rPr>
          <w:rFonts w:hint="eastAsia"/>
          <w:rtl/>
        </w:rPr>
        <w:t>סגן</w:t>
      </w:r>
      <w:r>
        <w:rPr>
          <w:rtl/>
        </w:rPr>
        <w:t xml:space="preserve"> שר הביטחון זאב בוים:</w:t>
      </w:r>
    </w:p>
    <w:p w14:paraId="0008DD4F" w14:textId="77777777" w:rsidR="00000000" w:rsidRDefault="004C51F7">
      <w:pPr>
        <w:pStyle w:val="a0"/>
        <w:rPr>
          <w:rFonts w:hint="cs"/>
          <w:rtl/>
        </w:rPr>
      </w:pPr>
    </w:p>
    <w:p w14:paraId="6F1EC53C" w14:textId="77777777" w:rsidR="00000000" w:rsidRDefault="004C51F7">
      <w:pPr>
        <w:pStyle w:val="a0"/>
        <w:rPr>
          <w:rFonts w:hint="cs"/>
          <w:rtl/>
        </w:rPr>
      </w:pPr>
      <w:r>
        <w:rPr>
          <w:rFonts w:hint="cs"/>
          <w:rtl/>
        </w:rPr>
        <w:t xml:space="preserve">אל תוסיף דברים שלא שמעת. </w:t>
      </w:r>
    </w:p>
    <w:p w14:paraId="0A818F14" w14:textId="77777777" w:rsidR="00000000" w:rsidRDefault="004C51F7">
      <w:pPr>
        <w:pStyle w:val="a0"/>
        <w:rPr>
          <w:rFonts w:hint="cs"/>
          <w:rtl/>
        </w:rPr>
      </w:pPr>
    </w:p>
    <w:p w14:paraId="275AB255" w14:textId="77777777" w:rsidR="00000000" w:rsidRDefault="004C51F7">
      <w:pPr>
        <w:pStyle w:val="-"/>
        <w:rPr>
          <w:rtl/>
        </w:rPr>
      </w:pPr>
      <w:bookmarkStart w:id="562" w:name="FS000000542T30_12_2003_23_05_52C"/>
      <w:bookmarkEnd w:id="562"/>
      <w:r>
        <w:rPr>
          <w:rtl/>
        </w:rPr>
        <w:t>עסאם מח'ול (חד"ש-תע"ל):</w:t>
      </w:r>
    </w:p>
    <w:p w14:paraId="5D7825F8" w14:textId="77777777" w:rsidR="00000000" w:rsidRDefault="004C51F7">
      <w:pPr>
        <w:pStyle w:val="a0"/>
        <w:rPr>
          <w:rtl/>
        </w:rPr>
      </w:pPr>
    </w:p>
    <w:p w14:paraId="655572AF" w14:textId="77777777" w:rsidR="00000000" w:rsidRDefault="004C51F7">
      <w:pPr>
        <w:pStyle w:val="a0"/>
        <w:rPr>
          <w:rFonts w:hint="cs"/>
          <w:rtl/>
        </w:rPr>
      </w:pPr>
      <w:r>
        <w:rPr>
          <w:rFonts w:hint="cs"/>
          <w:rtl/>
        </w:rPr>
        <w:t>אני אומר לכם</w:t>
      </w:r>
      <w:r>
        <w:rPr>
          <w:rFonts w:hint="cs"/>
          <w:rtl/>
        </w:rPr>
        <w:t xml:space="preserve">, חברים, אם לא נאמר בדיוק כך כאן, אז נאמר כך בהרבה מקומות. </w:t>
      </w:r>
    </w:p>
    <w:p w14:paraId="1A1D8A61" w14:textId="77777777" w:rsidR="00000000" w:rsidRDefault="004C51F7">
      <w:pPr>
        <w:pStyle w:val="a0"/>
        <w:rPr>
          <w:rFonts w:hint="cs"/>
          <w:rtl/>
        </w:rPr>
      </w:pPr>
    </w:p>
    <w:p w14:paraId="7A5266CE" w14:textId="77777777" w:rsidR="00000000" w:rsidRDefault="004C51F7">
      <w:pPr>
        <w:pStyle w:val="af0"/>
        <w:rPr>
          <w:rtl/>
        </w:rPr>
      </w:pPr>
      <w:r>
        <w:rPr>
          <w:rFonts w:hint="eastAsia"/>
          <w:rtl/>
        </w:rPr>
        <w:t>רשף</w:t>
      </w:r>
      <w:r>
        <w:rPr>
          <w:rtl/>
        </w:rPr>
        <w:t xml:space="preserve"> חן (שינוי):</w:t>
      </w:r>
    </w:p>
    <w:p w14:paraId="463ED62F" w14:textId="77777777" w:rsidR="00000000" w:rsidRDefault="004C51F7">
      <w:pPr>
        <w:pStyle w:val="a0"/>
        <w:rPr>
          <w:rFonts w:hint="cs"/>
          <w:rtl/>
        </w:rPr>
      </w:pPr>
    </w:p>
    <w:p w14:paraId="73ABB1E5" w14:textId="77777777" w:rsidR="00000000" w:rsidRDefault="004C51F7">
      <w:pPr>
        <w:pStyle w:val="a0"/>
        <w:rPr>
          <w:rFonts w:hint="cs"/>
          <w:rtl/>
        </w:rPr>
      </w:pPr>
      <w:r>
        <w:rPr>
          <w:rFonts w:hint="cs"/>
          <w:rtl/>
        </w:rPr>
        <w:t>- - -</w:t>
      </w:r>
    </w:p>
    <w:p w14:paraId="1CD4A2D1" w14:textId="77777777" w:rsidR="00000000" w:rsidRDefault="004C51F7">
      <w:pPr>
        <w:pStyle w:val="a0"/>
        <w:rPr>
          <w:rFonts w:hint="cs"/>
          <w:rtl/>
        </w:rPr>
      </w:pPr>
    </w:p>
    <w:p w14:paraId="2476F2E3" w14:textId="77777777" w:rsidR="00000000" w:rsidRDefault="004C51F7">
      <w:pPr>
        <w:pStyle w:val="-"/>
        <w:rPr>
          <w:rtl/>
        </w:rPr>
      </w:pPr>
      <w:bookmarkStart w:id="563" w:name="FS000000542T30_12_2003_23_06_37C"/>
      <w:bookmarkEnd w:id="563"/>
      <w:r>
        <w:rPr>
          <w:rtl/>
        </w:rPr>
        <w:t>עסאם מח'ול (חד"ש-תע"ל):</w:t>
      </w:r>
    </w:p>
    <w:p w14:paraId="0250A278" w14:textId="77777777" w:rsidR="00000000" w:rsidRDefault="004C51F7">
      <w:pPr>
        <w:pStyle w:val="a0"/>
        <w:rPr>
          <w:rtl/>
        </w:rPr>
      </w:pPr>
    </w:p>
    <w:p w14:paraId="6A758B51" w14:textId="77777777" w:rsidR="00000000" w:rsidRDefault="004C51F7">
      <w:pPr>
        <w:pStyle w:val="a0"/>
        <w:rPr>
          <w:rFonts w:hint="cs"/>
          <w:rtl/>
        </w:rPr>
      </w:pPr>
      <w:r>
        <w:rPr>
          <w:rFonts w:hint="cs"/>
          <w:rtl/>
        </w:rPr>
        <w:t xml:space="preserve">למה אתה עונה לי? אני לא מתווכח אתך. למה אתה מתווכח אתי? </w:t>
      </w:r>
    </w:p>
    <w:p w14:paraId="3A6E8556" w14:textId="77777777" w:rsidR="00000000" w:rsidRDefault="004C51F7">
      <w:pPr>
        <w:pStyle w:val="a0"/>
        <w:rPr>
          <w:rFonts w:hint="cs"/>
          <w:rtl/>
        </w:rPr>
      </w:pPr>
    </w:p>
    <w:p w14:paraId="3CFDF5BB" w14:textId="77777777" w:rsidR="00000000" w:rsidRDefault="004C51F7">
      <w:pPr>
        <w:pStyle w:val="a0"/>
        <w:rPr>
          <w:rFonts w:hint="cs"/>
          <w:rtl/>
        </w:rPr>
      </w:pPr>
      <w:r>
        <w:rPr>
          <w:rFonts w:hint="cs"/>
          <w:rtl/>
        </w:rPr>
        <w:t>אני אומר שמדינה לא יורה באזרחיה גם אם הם שמים כאפייה. אולי ועדת-אור לא עשתה את המלאכה עד</w:t>
      </w:r>
      <w:r>
        <w:rPr>
          <w:rFonts w:hint="cs"/>
          <w:rtl/>
        </w:rPr>
        <w:t xml:space="preserve"> הסוף. אולי היא היתה צריכה להצביע על אותם אנשים שירו ולהעמיד אותם לדין. אולי החיילים היו חושבים הפעם יותר טוב. </w:t>
      </w:r>
    </w:p>
    <w:p w14:paraId="75C8D754" w14:textId="77777777" w:rsidR="00000000" w:rsidRDefault="004C51F7">
      <w:pPr>
        <w:pStyle w:val="a0"/>
        <w:rPr>
          <w:rFonts w:hint="cs"/>
          <w:rtl/>
        </w:rPr>
      </w:pPr>
    </w:p>
    <w:p w14:paraId="34F9ADE6" w14:textId="77777777" w:rsidR="00000000" w:rsidRDefault="004C51F7">
      <w:pPr>
        <w:pStyle w:val="a0"/>
        <w:rPr>
          <w:rFonts w:hint="cs"/>
          <w:rtl/>
        </w:rPr>
      </w:pPr>
      <w:r>
        <w:rPr>
          <w:rFonts w:hint="cs"/>
          <w:rtl/>
        </w:rPr>
        <w:t xml:space="preserve">אני מנסה לשאול את עצמי, למה נציגי הממשלה מסתובבים עם עצבים כל כך חשופים? אני מרגיש כמו אותה תמונה של אותו גנב שמפנים את הפרוז'קטור לעיניים שלו </w:t>
      </w:r>
      <w:r>
        <w:rPr>
          <w:rFonts w:hint="cs"/>
          <w:rtl/>
        </w:rPr>
        <w:t>בחשכה. כי עד עכשיו היה מותר לירות בחשכה, בלי זרקורי הטלוויזיה, בלי צלמים במקום, בלי יהודי באמצע, אזרח מדינת ישראל, ואז הכול עובר בסדר. אף אחד לא שם לב, ומי שהעלה את הנושא כאן, האשימו אותו בהסתה. התמזל מזלנו, כביכול, שבפעם הזאת היתה מצלמה והיו מפגינים ישראל</w:t>
      </w:r>
      <w:r>
        <w:rPr>
          <w:rFonts w:hint="cs"/>
          <w:rtl/>
        </w:rPr>
        <w:t>ים יהודים, אזרחי מדינת ישראל, ונורו ונפגעו, ולכן הנושא הזה נדון כיום כאן. אחרת הוא לא היה מגיע לכאן.</w:t>
      </w:r>
    </w:p>
    <w:p w14:paraId="6991181C" w14:textId="77777777" w:rsidR="00000000" w:rsidRDefault="004C51F7">
      <w:pPr>
        <w:pStyle w:val="a0"/>
        <w:rPr>
          <w:rFonts w:hint="cs"/>
          <w:rtl/>
        </w:rPr>
      </w:pPr>
    </w:p>
    <w:p w14:paraId="7E56D5EA" w14:textId="77777777" w:rsidR="00000000" w:rsidRDefault="004C51F7">
      <w:pPr>
        <w:pStyle w:val="a0"/>
        <w:rPr>
          <w:rFonts w:hint="cs"/>
          <w:rtl/>
        </w:rPr>
      </w:pPr>
      <w:r>
        <w:rPr>
          <w:rFonts w:hint="cs"/>
          <w:rtl/>
        </w:rPr>
        <w:t>אני רוצה להגיד לכם, שהבעיה היא לא שיש כאן קבוצה של אנרכיסטים או לא. הבעיה היא שיש כאן מדיניות אנרכיסטית של ממשלה אנרכיסטית. יש כאן מדיניות של ממשלה אנכרונ</w:t>
      </w:r>
      <w:r>
        <w:rPr>
          <w:rFonts w:hint="cs"/>
          <w:rtl/>
        </w:rPr>
        <w:t xml:space="preserve">יסטית, שכבר לא יודעת באיזו צורה לפגוע בעתיד של הציבור ושל החברה הישראלית ושל העם בישראל. </w:t>
      </w:r>
    </w:p>
    <w:p w14:paraId="645979DA" w14:textId="77777777" w:rsidR="00000000" w:rsidRDefault="004C51F7">
      <w:pPr>
        <w:pStyle w:val="a0"/>
        <w:ind w:firstLine="0"/>
        <w:rPr>
          <w:rFonts w:hint="cs"/>
          <w:rtl/>
        </w:rPr>
      </w:pPr>
    </w:p>
    <w:p w14:paraId="57A4862C" w14:textId="77777777" w:rsidR="00000000" w:rsidRDefault="004C51F7">
      <w:pPr>
        <w:pStyle w:val="a0"/>
        <w:rPr>
          <w:rFonts w:hint="cs"/>
          <w:rtl/>
        </w:rPr>
      </w:pPr>
      <w:r>
        <w:rPr>
          <w:rFonts w:hint="cs"/>
          <w:rtl/>
        </w:rPr>
        <w:t>אני אומר, שהעם הפלסטיני, בסופו של דבר, ידע להשתחרר גם מהחומה הזאת, חומת המוות והרשע הזאת. אבל השאלה היא האם הציבור בישראל, האם העם בישראל יוכל להשתחרר מהכיבוש הזה ומ</w:t>
      </w:r>
      <w:r>
        <w:rPr>
          <w:rFonts w:hint="cs"/>
          <w:rtl/>
        </w:rPr>
        <w:t xml:space="preserve">השלכותיו, ומהגדר הזאת ומהשלכותיה. על זה ניטש הוויכוח. הוויכוח בסופו של דבר הוא על המוסריות של החברה הזאת, על העתיד של החברה הזאת, ולא רק על העתיד של העם הפלסטיני. העם הפלסטיני ידאג לעצמו. תדאגו לעם הזה. </w:t>
      </w:r>
    </w:p>
    <w:p w14:paraId="5DBC27FD" w14:textId="77777777" w:rsidR="00000000" w:rsidRDefault="004C51F7">
      <w:pPr>
        <w:pStyle w:val="a0"/>
        <w:rPr>
          <w:rFonts w:hint="cs"/>
          <w:rtl/>
        </w:rPr>
      </w:pPr>
    </w:p>
    <w:p w14:paraId="1657053B" w14:textId="77777777" w:rsidR="00000000" w:rsidRDefault="004C51F7">
      <w:pPr>
        <w:pStyle w:val="af1"/>
        <w:rPr>
          <w:rtl/>
        </w:rPr>
      </w:pPr>
      <w:r>
        <w:rPr>
          <w:rtl/>
        </w:rPr>
        <w:t>היו"ר יולי-יואל אדלשטיין:</w:t>
      </w:r>
    </w:p>
    <w:p w14:paraId="237066A0" w14:textId="77777777" w:rsidR="00000000" w:rsidRDefault="004C51F7">
      <w:pPr>
        <w:pStyle w:val="a0"/>
        <w:rPr>
          <w:rtl/>
        </w:rPr>
      </w:pPr>
    </w:p>
    <w:p w14:paraId="2A1DD8D3" w14:textId="77777777" w:rsidR="00000000" w:rsidRDefault="004C51F7">
      <w:pPr>
        <w:pStyle w:val="a0"/>
        <w:rPr>
          <w:rFonts w:hint="cs"/>
          <w:rtl/>
        </w:rPr>
      </w:pPr>
      <w:r>
        <w:rPr>
          <w:rFonts w:hint="cs"/>
          <w:rtl/>
        </w:rPr>
        <w:t>תודה לחבר הכנסת עסאם מח'</w:t>
      </w:r>
      <w:r>
        <w:rPr>
          <w:rFonts w:hint="cs"/>
          <w:rtl/>
        </w:rPr>
        <w:t xml:space="preserve">ול. חברי הכנסת אריה אלדד ויצחק וקנין - אינם נוכחים. חבר הכנסת ג'מאל זחאלקה, בבקשה. אחריו </w:t>
      </w:r>
      <w:r>
        <w:rPr>
          <w:rtl/>
        </w:rPr>
        <w:t>–</w:t>
      </w:r>
      <w:r>
        <w:rPr>
          <w:rFonts w:hint="cs"/>
          <w:rtl/>
        </w:rPr>
        <w:t xml:space="preserve"> חברי הכנסת רן כהן, אילן ליבוביץ ודוד טל. </w:t>
      </w:r>
    </w:p>
    <w:p w14:paraId="5613E22E" w14:textId="77777777" w:rsidR="00000000" w:rsidRDefault="004C51F7">
      <w:pPr>
        <w:pStyle w:val="a0"/>
        <w:rPr>
          <w:rFonts w:hint="cs"/>
          <w:rtl/>
        </w:rPr>
      </w:pPr>
    </w:p>
    <w:p w14:paraId="53D8DC25" w14:textId="77777777" w:rsidR="00000000" w:rsidRDefault="004C51F7">
      <w:pPr>
        <w:pStyle w:val="a"/>
        <w:rPr>
          <w:rtl/>
        </w:rPr>
      </w:pPr>
      <w:bookmarkStart w:id="564" w:name="FS000001061T30_12_2003_22_38_15"/>
      <w:bookmarkStart w:id="565" w:name="_Toc63488503"/>
      <w:bookmarkEnd w:id="564"/>
      <w:r>
        <w:rPr>
          <w:rFonts w:hint="eastAsia"/>
          <w:rtl/>
        </w:rPr>
        <w:t>ג</w:t>
      </w:r>
      <w:r>
        <w:rPr>
          <w:rtl/>
        </w:rPr>
        <w:t>'מאל זחאלקה (בל"ד):</w:t>
      </w:r>
      <w:bookmarkEnd w:id="565"/>
    </w:p>
    <w:p w14:paraId="418264B0" w14:textId="77777777" w:rsidR="00000000" w:rsidRDefault="004C51F7">
      <w:pPr>
        <w:pStyle w:val="a0"/>
        <w:rPr>
          <w:rFonts w:hint="cs"/>
          <w:rtl/>
        </w:rPr>
      </w:pPr>
    </w:p>
    <w:p w14:paraId="425D8755" w14:textId="77777777" w:rsidR="00000000" w:rsidRDefault="004C51F7">
      <w:pPr>
        <w:pStyle w:val="a0"/>
        <w:rPr>
          <w:rFonts w:hint="cs"/>
          <w:rtl/>
        </w:rPr>
      </w:pPr>
      <w:r>
        <w:rPr>
          <w:rFonts w:hint="cs"/>
          <w:rtl/>
        </w:rPr>
        <w:t>כבוד היושב-ראש, המאבק נגד הגדר יימשך. כבר למחרת היום שבו מדובר היתה הפגנה מול הגדר בקלקיליה. ביום שי</w:t>
      </w:r>
      <w:r>
        <w:rPr>
          <w:rFonts w:hint="cs"/>
          <w:rtl/>
        </w:rPr>
        <w:t xml:space="preserve">שי תנועת בל"ד מארגנת הפגנה בבקה-אל-ע'רביה, בשעה 14:30, נגד הגדר שחוצה את בקה באמצעה ומפקיעה מאות דונמים משני עברי "הקו הירוק". </w:t>
      </w:r>
    </w:p>
    <w:p w14:paraId="191DA817" w14:textId="77777777" w:rsidR="00000000" w:rsidRDefault="004C51F7">
      <w:pPr>
        <w:pStyle w:val="a0"/>
        <w:rPr>
          <w:rFonts w:hint="cs"/>
          <w:rtl/>
        </w:rPr>
      </w:pPr>
    </w:p>
    <w:p w14:paraId="21C63686"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4C26870C" w14:textId="77777777" w:rsidR="00000000" w:rsidRDefault="004C51F7">
      <w:pPr>
        <w:pStyle w:val="a0"/>
        <w:rPr>
          <w:rFonts w:hint="cs"/>
          <w:rtl/>
        </w:rPr>
      </w:pPr>
    </w:p>
    <w:p w14:paraId="7D17C56D" w14:textId="77777777" w:rsidR="00000000" w:rsidRDefault="004C51F7">
      <w:pPr>
        <w:pStyle w:val="a0"/>
        <w:rPr>
          <w:rFonts w:hint="cs"/>
          <w:rtl/>
        </w:rPr>
      </w:pPr>
      <w:r>
        <w:rPr>
          <w:rFonts w:hint="cs"/>
          <w:rtl/>
        </w:rPr>
        <w:t>אתה מזמין אותנו?</w:t>
      </w:r>
    </w:p>
    <w:p w14:paraId="13FDE049" w14:textId="77777777" w:rsidR="00000000" w:rsidRDefault="004C51F7">
      <w:pPr>
        <w:pStyle w:val="a0"/>
        <w:rPr>
          <w:rFonts w:hint="cs"/>
          <w:rtl/>
        </w:rPr>
      </w:pPr>
    </w:p>
    <w:p w14:paraId="0D920366" w14:textId="77777777" w:rsidR="00000000" w:rsidRDefault="004C51F7">
      <w:pPr>
        <w:pStyle w:val="-"/>
        <w:rPr>
          <w:rtl/>
        </w:rPr>
      </w:pPr>
      <w:bookmarkStart w:id="566" w:name="FS000001061T30_12_2003_22_40_40C"/>
      <w:bookmarkEnd w:id="566"/>
      <w:r>
        <w:rPr>
          <w:rtl/>
        </w:rPr>
        <w:t>ג'מאל זחאלקה (בל"ד):</w:t>
      </w:r>
    </w:p>
    <w:p w14:paraId="35992058" w14:textId="77777777" w:rsidR="00000000" w:rsidRDefault="004C51F7">
      <w:pPr>
        <w:pStyle w:val="a0"/>
        <w:rPr>
          <w:rtl/>
        </w:rPr>
      </w:pPr>
    </w:p>
    <w:p w14:paraId="4E7AA3F6" w14:textId="77777777" w:rsidR="00000000" w:rsidRDefault="004C51F7">
      <w:pPr>
        <w:pStyle w:val="a0"/>
        <w:rPr>
          <w:rFonts w:hint="cs"/>
          <w:rtl/>
        </w:rPr>
      </w:pPr>
      <w:r>
        <w:rPr>
          <w:rFonts w:hint="cs"/>
          <w:rtl/>
        </w:rPr>
        <w:t>כל מי שנגד הגדר הגזענית ונגד הכיבוש, מ</w:t>
      </w:r>
      <w:r>
        <w:rPr>
          <w:rFonts w:hint="cs"/>
          <w:rtl/>
        </w:rPr>
        <w:t xml:space="preserve">וזמן. </w:t>
      </w:r>
    </w:p>
    <w:p w14:paraId="51F105F5" w14:textId="77777777" w:rsidR="00000000" w:rsidRDefault="004C51F7">
      <w:pPr>
        <w:pStyle w:val="a0"/>
        <w:rPr>
          <w:rFonts w:hint="cs"/>
          <w:rtl/>
        </w:rPr>
      </w:pPr>
    </w:p>
    <w:p w14:paraId="267E6FEE" w14:textId="77777777" w:rsidR="00000000" w:rsidRDefault="004C51F7">
      <w:pPr>
        <w:pStyle w:val="af0"/>
        <w:rPr>
          <w:rtl/>
        </w:rPr>
      </w:pPr>
      <w:r>
        <w:rPr>
          <w:rFonts w:hint="eastAsia"/>
          <w:rtl/>
        </w:rPr>
        <w:t>רשף</w:t>
      </w:r>
      <w:r>
        <w:rPr>
          <w:rtl/>
        </w:rPr>
        <w:t xml:space="preserve"> חן (שינוי):</w:t>
      </w:r>
    </w:p>
    <w:p w14:paraId="5B98D4D3" w14:textId="77777777" w:rsidR="00000000" w:rsidRDefault="004C51F7">
      <w:pPr>
        <w:pStyle w:val="a0"/>
        <w:rPr>
          <w:rFonts w:hint="cs"/>
          <w:rtl/>
        </w:rPr>
      </w:pPr>
    </w:p>
    <w:p w14:paraId="11299AEA" w14:textId="77777777" w:rsidR="00000000" w:rsidRDefault="004C51F7">
      <w:pPr>
        <w:pStyle w:val="a0"/>
        <w:rPr>
          <w:rFonts w:hint="cs"/>
          <w:rtl/>
        </w:rPr>
      </w:pPr>
      <w:r>
        <w:rPr>
          <w:rFonts w:hint="cs"/>
          <w:rtl/>
        </w:rPr>
        <w:t xml:space="preserve">ומי שנגד הגדר סתם, כמו אורי, לא הגזענית? </w:t>
      </w:r>
    </w:p>
    <w:p w14:paraId="0428CAF1" w14:textId="77777777" w:rsidR="00000000" w:rsidRDefault="004C51F7">
      <w:pPr>
        <w:pStyle w:val="a0"/>
        <w:rPr>
          <w:rFonts w:hint="cs"/>
          <w:rtl/>
        </w:rPr>
      </w:pPr>
    </w:p>
    <w:p w14:paraId="2BFE416A" w14:textId="77777777" w:rsidR="00000000" w:rsidRDefault="004C51F7">
      <w:pPr>
        <w:pStyle w:val="af0"/>
        <w:rPr>
          <w:rtl/>
        </w:rPr>
      </w:pPr>
      <w:r>
        <w:rPr>
          <w:rFonts w:hint="eastAsia"/>
          <w:rtl/>
        </w:rPr>
        <w:t>מוחמד</w:t>
      </w:r>
      <w:r>
        <w:rPr>
          <w:rtl/>
        </w:rPr>
        <w:t xml:space="preserve"> ברכה (חד"ש-תע"ל):</w:t>
      </w:r>
    </w:p>
    <w:p w14:paraId="54204C62" w14:textId="77777777" w:rsidR="00000000" w:rsidRDefault="004C51F7">
      <w:pPr>
        <w:pStyle w:val="a0"/>
        <w:rPr>
          <w:rFonts w:hint="cs"/>
          <w:rtl/>
        </w:rPr>
      </w:pPr>
    </w:p>
    <w:p w14:paraId="761F3360" w14:textId="77777777" w:rsidR="00000000" w:rsidRDefault="004C51F7">
      <w:pPr>
        <w:pStyle w:val="a0"/>
        <w:rPr>
          <w:rFonts w:hint="cs"/>
          <w:rtl/>
        </w:rPr>
      </w:pPr>
      <w:r>
        <w:rPr>
          <w:rFonts w:hint="cs"/>
          <w:rtl/>
        </w:rPr>
        <w:t>ואם הוא נגד ההתנחלויות?</w:t>
      </w:r>
    </w:p>
    <w:p w14:paraId="2602D9AB" w14:textId="77777777" w:rsidR="00000000" w:rsidRDefault="004C51F7">
      <w:pPr>
        <w:pStyle w:val="a0"/>
        <w:rPr>
          <w:rFonts w:hint="cs"/>
          <w:rtl/>
        </w:rPr>
      </w:pPr>
    </w:p>
    <w:p w14:paraId="56654F42" w14:textId="77777777" w:rsidR="00000000" w:rsidRDefault="004C51F7">
      <w:pPr>
        <w:pStyle w:val="af1"/>
        <w:rPr>
          <w:rtl/>
        </w:rPr>
      </w:pPr>
      <w:r>
        <w:rPr>
          <w:rtl/>
        </w:rPr>
        <w:t>היו"ר יולי-יואל אדלשטיין:</w:t>
      </w:r>
    </w:p>
    <w:p w14:paraId="079E8487" w14:textId="77777777" w:rsidR="00000000" w:rsidRDefault="004C51F7">
      <w:pPr>
        <w:pStyle w:val="a0"/>
        <w:rPr>
          <w:rtl/>
        </w:rPr>
      </w:pPr>
    </w:p>
    <w:p w14:paraId="674ED195" w14:textId="77777777" w:rsidR="00000000" w:rsidRDefault="004C51F7">
      <w:pPr>
        <w:pStyle w:val="a0"/>
        <w:rPr>
          <w:rFonts w:hint="cs"/>
          <w:rtl/>
        </w:rPr>
      </w:pPr>
      <w:r>
        <w:rPr>
          <w:rFonts w:hint="cs"/>
          <w:rtl/>
        </w:rPr>
        <w:t xml:space="preserve">חברי הכנסת אריאל וברכה, אני מבקש שתחליטו מי נגד הגדר ומי נגד הכיבוש, אבל לא כרגע במליאה. </w:t>
      </w:r>
    </w:p>
    <w:p w14:paraId="55CB3737" w14:textId="77777777" w:rsidR="00000000" w:rsidRDefault="004C51F7">
      <w:pPr>
        <w:pStyle w:val="a0"/>
        <w:rPr>
          <w:rFonts w:hint="cs"/>
          <w:rtl/>
        </w:rPr>
      </w:pPr>
    </w:p>
    <w:p w14:paraId="70121D02" w14:textId="77777777" w:rsidR="00000000" w:rsidRDefault="004C51F7">
      <w:pPr>
        <w:pStyle w:val="af0"/>
        <w:rPr>
          <w:rtl/>
        </w:rPr>
      </w:pPr>
      <w:r>
        <w:rPr>
          <w:rFonts w:hint="eastAsia"/>
          <w:rtl/>
        </w:rPr>
        <w:t>מוחמד</w:t>
      </w:r>
      <w:r>
        <w:rPr>
          <w:rtl/>
        </w:rPr>
        <w:t xml:space="preserve"> ברכה (חד"ש-תע"</w:t>
      </w:r>
      <w:r>
        <w:rPr>
          <w:rtl/>
        </w:rPr>
        <w:t>ל):</w:t>
      </w:r>
    </w:p>
    <w:p w14:paraId="01EFC260" w14:textId="77777777" w:rsidR="00000000" w:rsidRDefault="004C51F7">
      <w:pPr>
        <w:pStyle w:val="a0"/>
        <w:rPr>
          <w:rFonts w:hint="cs"/>
          <w:rtl/>
        </w:rPr>
      </w:pPr>
    </w:p>
    <w:p w14:paraId="66009F09" w14:textId="77777777" w:rsidR="00000000" w:rsidRDefault="004C51F7">
      <w:pPr>
        <w:pStyle w:val="a0"/>
        <w:rPr>
          <w:rFonts w:hint="cs"/>
          <w:rtl/>
        </w:rPr>
      </w:pPr>
      <w:r>
        <w:rPr>
          <w:rFonts w:hint="cs"/>
          <w:rtl/>
        </w:rPr>
        <w:t xml:space="preserve">הייתי מסכים שהוא יבוא, אבל נראה אותו. </w:t>
      </w:r>
    </w:p>
    <w:p w14:paraId="40E20506" w14:textId="77777777" w:rsidR="00000000" w:rsidRDefault="004C51F7">
      <w:pPr>
        <w:pStyle w:val="a0"/>
        <w:rPr>
          <w:rFonts w:hint="cs"/>
          <w:rtl/>
        </w:rPr>
      </w:pPr>
    </w:p>
    <w:p w14:paraId="39E77F1D" w14:textId="77777777" w:rsidR="00000000" w:rsidRDefault="004C51F7">
      <w:pPr>
        <w:pStyle w:val="af1"/>
        <w:rPr>
          <w:rtl/>
        </w:rPr>
      </w:pPr>
      <w:r>
        <w:rPr>
          <w:rtl/>
        </w:rPr>
        <w:t>היו"ר יולי-יואל אדלשטיין:</w:t>
      </w:r>
    </w:p>
    <w:p w14:paraId="01043D67" w14:textId="77777777" w:rsidR="00000000" w:rsidRDefault="004C51F7">
      <w:pPr>
        <w:pStyle w:val="a0"/>
        <w:rPr>
          <w:rtl/>
        </w:rPr>
      </w:pPr>
    </w:p>
    <w:p w14:paraId="1AB43EEF" w14:textId="77777777" w:rsidR="00000000" w:rsidRDefault="004C51F7">
      <w:pPr>
        <w:pStyle w:val="a0"/>
        <w:rPr>
          <w:rFonts w:hint="cs"/>
          <w:rtl/>
        </w:rPr>
      </w:pPr>
      <w:r>
        <w:rPr>
          <w:rFonts w:hint="cs"/>
          <w:rtl/>
        </w:rPr>
        <w:t xml:space="preserve">אבל רק בתנאי שהוא נגד הכיבוש. כי אני חושב על עוד אדם, שכרגע מנוע מלהביע את עמדתו האישית, שאולי היה משתתף בהפגנה נגד הגדר. </w:t>
      </w:r>
    </w:p>
    <w:p w14:paraId="0FDF183E" w14:textId="77777777" w:rsidR="00000000" w:rsidRDefault="004C51F7">
      <w:pPr>
        <w:pStyle w:val="a0"/>
        <w:rPr>
          <w:rFonts w:hint="cs"/>
          <w:rtl/>
        </w:rPr>
      </w:pPr>
    </w:p>
    <w:p w14:paraId="7CB1B117" w14:textId="77777777" w:rsidR="00000000" w:rsidRDefault="004C51F7">
      <w:pPr>
        <w:pStyle w:val="af0"/>
        <w:rPr>
          <w:rtl/>
        </w:rPr>
      </w:pPr>
      <w:r>
        <w:rPr>
          <w:rFonts w:hint="eastAsia"/>
          <w:rtl/>
        </w:rPr>
        <w:t>אורי</w:t>
      </w:r>
      <w:r>
        <w:rPr>
          <w:rtl/>
        </w:rPr>
        <w:t xml:space="preserve"> יהודה אריאל (האיחוד הלאומי - ישראל ביתנו):</w:t>
      </w:r>
    </w:p>
    <w:p w14:paraId="47E3A824" w14:textId="77777777" w:rsidR="00000000" w:rsidRDefault="004C51F7">
      <w:pPr>
        <w:pStyle w:val="a0"/>
        <w:rPr>
          <w:rFonts w:hint="cs"/>
          <w:rtl/>
        </w:rPr>
      </w:pPr>
    </w:p>
    <w:p w14:paraId="03B65B27" w14:textId="77777777" w:rsidR="00000000" w:rsidRDefault="004C51F7">
      <w:pPr>
        <w:pStyle w:val="a0"/>
        <w:rPr>
          <w:rFonts w:hint="cs"/>
          <w:rtl/>
        </w:rPr>
      </w:pPr>
      <w:r>
        <w:rPr>
          <w:rFonts w:hint="cs"/>
          <w:rtl/>
        </w:rPr>
        <w:t>היות שהוא ל</w:t>
      </w:r>
      <w:r>
        <w:rPr>
          <w:rFonts w:hint="cs"/>
          <w:rtl/>
        </w:rPr>
        <w:t xml:space="preserve">א מסכים שאני אבוא, אני יוצא. </w:t>
      </w:r>
    </w:p>
    <w:p w14:paraId="05D39421" w14:textId="77777777" w:rsidR="00000000" w:rsidRDefault="004C51F7">
      <w:pPr>
        <w:pStyle w:val="a0"/>
        <w:rPr>
          <w:rFonts w:hint="cs"/>
          <w:rtl/>
        </w:rPr>
      </w:pPr>
    </w:p>
    <w:p w14:paraId="20E668DE" w14:textId="77777777" w:rsidR="00000000" w:rsidRDefault="004C51F7">
      <w:pPr>
        <w:pStyle w:val="-"/>
        <w:rPr>
          <w:rtl/>
        </w:rPr>
      </w:pPr>
      <w:bookmarkStart w:id="567" w:name="FS000001061T30_12_2003_22_43_26C"/>
      <w:bookmarkEnd w:id="567"/>
      <w:r>
        <w:rPr>
          <w:rtl/>
        </w:rPr>
        <w:t>ג'מאל זחאלקה (בל"ד):</w:t>
      </w:r>
    </w:p>
    <w:p w14:paraId="4251CCF0" w14:textId="77777777" w:rsidR="00000000" w:rsidRDefault="004C51F7">
      <w:pPr>
        <w:pStyle w:val="a0"/>
        <w:rPr>
          <w:rtl/>
        </w:rPr>
      </w:pPr>
    </w:p>
    <w:p w14:paraId="572FE72E" w14:textId="77777777" w:rsidR="00000000" w:rsidRDefault="004C51F7">
      <w:pPr>
        <w:pStyle w:val="a0"/>
        <w:rPr>
          <w:rFonts w:hint="cs"/>
          <w:rtl/>
        </w:rPr>
      </w:pPr>
      <w:r>
        <w:rPr>
          <w:rFonts w:hint="cs"/>
          <w:rtl/>
        </w:rPr>
        <w:t>אם אנחנו רוצים לתת כותרות לדיון, אז יש בפנינו תירוץ פושע, עבריינות בין-לאומית ופגיעה אנושה בזכות המחאה. יש כאן תירוץ פושע. מה אמר הרמטכ"ל ומה אמרו הפוליטיקאים הקטנים? הם אמרו: לא ידענו שהוא ישראלי. ללמדך</w:t>
      </w:r>
      <w:r>
        <w:rPr>
          <w:rFonts w:hint="cs"/>
          <w:rtl/>
        </w:rPr>
        <w:t xml:space="preserve">, שאם הוא היה פלסטיני זה היה בסדר. ואני אומר לכם, בהכירנו את המצב בארץ, שאם היה מדובר בפלסטיני באותם תנאים, זה לא היה זוכה לשורה אחת בעיתון. זה מעשה של יום-יום. </w:t>
      </w:r>
    </w:p>
    <w:p w14:paraId="63C4C14D" w14:textId="77777777" w:rsidR="00000000" w:rsidRDefault="004C51F7">
      <w:pPr>
        <w:pStyle w:val="a0"/>
        <w:rPr>
          <w:rFonts w:hint="cs"/>
          <w:rtl/>
        </w:rPr>
      </w:pPr>
    </w:p>
    <w:p w14:paraId="0E388EE7" w14:textId="77777777" w:rsidR="00000000" w:rsidRDefault="004C51F7">
      <w:pPr>
        <w:pStyle w:val="af0"/>
        <w:rPr>
          <w:rtl/>
        </w:rPr>
      </w:pPr>
      <w:r>
        <w:rPr>
          <w:rFonts w:hint="eastAsia"/>
          <w:rtl/>
        </w:rPr>
        <w:t>שאול</w:t>
      </w:r>
      <w:r>
        <w:rPr>
          <w:rtl/>
        </w:rPr>
        <w:t xml:space="preserve"> יהלום (מפד"ל):</w:t>
      </w:r>
    </w:p>
    <w:p w14:paraId="2ACEE4EC" w14:textId="77777777" w:rsidR="00000000" w:rsidRDefault="004C51F7">
      <w:pPr>
        <w:pStyle w:val="a0"/>
        <w:rPr>
          <w:rFonts w:hint="cs"/>
          <w:rtl/>
        </w:rPr>
      </w:pPr>
    </w:p>
    <w:p w14:paraId="5E3103A1" w14:textId="77777777" w:rsidR="00000000" w:rsidRDefault="004C51F7">
      <w:pPr>
        <w:pStyle w:val="a0"/>
        <w:rPr>
          <w:rFonts w:hint="cs"/>
          <w:rtl/>
        </w:rPr>
      </w:pPr>
      <w:r>
        <w:rPr>
          <w:rFonts w:hint="cs"/>
          <w:rtl/>
        </w:rPr>
        <w:t>מה יום-יום, שיורים בפלסטינים? איך אתה מעז להגיד את זה?</w:t>
      </w:r>
    </w:p>
    <w:p w14:paraId="196525C9" w14:textId="77777777" w:rsidR="00000000" w:rsidRDefault="004C51F7">
      <w:pPr>
        <w:pStyle w:val="a0"/>
        <w:rPr>
          <w:rFonts w:hint="cs"/>
          <w:rtl/>
        </w:rPr>
      </w:pPr>
    </w:p>
    <w:p w14:paraId="586751E1" w14:textId="77777777" w:rsidR="00000000" w:rsidRDefault="004C51F7">
      <w:pPr>
        <w:pStyle w:val="-"/>
        <w:rPr>
          <w:rtl/>
        </w:rPr>
      </w:pPr>
      <w:bookmarkStart w:id="568" w:name="FS000001061T30_12_2003_22_45_39C"/>
      <w:bookmarkEnd w:id="568"/>
      <w:r>
        <w:rPr>
          <w:rtl/>
        </w:rPr>
        <w:t>ג'מאל זחאלקה (בל</w:t>
      </w:r>
      <w:r>
        <w:rPr>
          <w:rtl/>
        </w:rPr>
        <w:t>"ד):</w:t>
      </w:r>
    </w:p>
    <w:p w14:paraId="0EBD17FB" w14:textId="77777777" w:rsidR="00000000" w:rsidRDefault="004C51F7">
      <w:pPr>
        <w:pStyle w:val="a0"/>
        <w:rPr>
          <w:rtl/>
        </w:rPr>
      </w:pPr>
    </w:p>
    <w:p w14:paraId="074DB99A" w14:textId="77777777" w:rsidR="00000000" w:rsidRDefault="004C51F7">
      <w:pPr>
        <w:pStyle w:val="a0"/>
        <w:rPr>
          <w:rFonts w:hint="cs"/>
          <w:rtl/>
        </w:rPr>
      </w:pPr>
      <w:r>
        <w:rPr>
          <w:rFonts w:hint="cs"/>
          <w:rtl/>
        </w:rPr>
        <w:t xml:space="preserve">יש הוראות לחיילים לרצוח פלסטינים. הרמטכ"ל התבטא יום אחד: אני רוצה היום שבע גוויות. הוא אמר את זה. וגם סגן שר הביטחון. </w:t>
      </w:r>
    </w:p>
    <w:p w14:paraId="4BD5EC03" w14:textId="77777777" w:rsidR="00000000" w:rsidRDefault="004C51F7">
      <w:pPr>
        <w:pStyle w:val="a0"/>
        <w:rPr>
          <w:rFonts w:hint="cs"/>
          <w:rtl/>
        </w:rPr>
      </w:pPr>
    </w:p>
    <w:p w14:paraId="68CC093A" w14:textId="77777777" w:rsidR="00000000" w:rsidRDefault="004C51F7">
      <w:pPr>
        <w:pStyle w:val="af0"/>
        <w:rPr>
          <w:rtl/>
        </w:rPr>
      </w:pPr>
      <w:r>
        <w:rPr>
          <w:rFonts w:hint="eastAsia"/>
          <w:rtl/>
        </w:rPr>
        <w:t>איתן</w:t>
      </w:r>
      <w:r>
        <w:rPr>
          <w:rtl/>
        </w:rPr>
        <w:t xml:space="preserve"> כבל (העבודה-מימד):</w:t>
      </w:r>
    </w:p>
    <w:p w14:paraId="768AE39D" w14:textId="77777777" w:rsidR="00000000" w:rsidRDefault="004C51F7">
      <w:pPr>
        <w:pStyle w:val="a0"/>
        <w:rPr>
          <w:rFonts w:hint="cs"/>
          <w:rtl/>
        </w:rPr>
      </w:pPr>
    </w:p>
    <w:p w14:paraId="494AED4E" w14:textId="77777777" w:rsidR="00000000" w:rsidRDefault="004C51F7">
      <w:pPr>
        <w:pStyle w:val="a0"/>
        <w:rPr>
          <w:rFonts w:hint="cs"/>
          <w:rtl/>
        </w:rPr>
      </w:pPr>
      <w:r>
        <w:rPr>
          <w:rFonts w:hint="cs"/>
          <w:rtl/>
        </w:rPr>
        <w:t xml:space="preserve">חבר הכנסת זחאלקה, עם כל הכבוד, אני חייל, מעולם לא קיבלתי ואין שום הוראה כזאת, חס וחלילה. תחזור בך. עם כל </w:t>
      </w:r>
      <w:r>
        <w:rPr>
          <w:rFonts w:hint="cs"/>
          <w:rtl/>
        </w:rPr>
        <w:t xml:space="preserve">הכבוד, אין שום הוראה כזאת. </w:t>
      </w:r>
    </w:p>
    <w:p w14:paraId="5A7E9922" w14:textId="77777777" w:rsidR="00000000" w:rsidRDefault="004C51F7">
      <w:pPr>
        <w:pStyle w:val="a0"/>
        <w:rPr>
          <w:rFonts w:hint="cs"/>
          <w:rtl/>
        </w:rPr>
      </w:pPr>
    </w:p>
    <w:p w14:paraId="45C59859" w14:textId="77777777" w:rsidR="00000000" w:rsidRDefault="004C51F7">
      <w:pPr>
        <w:pStyle w:val="af0"/>
        <w:rPr>
          <w:rtl/>
        </w:rPr>
      </w:pPr>
      <w:r>
        <w:rPr>
          <w:rFonts w:hint="eastAsia"/>
          <w:rtl/>
        </w:rPr>
        <w:t>סגן</w:t>
      </w:r>
      <w:r>
        <w:rPr>
          <w:rtl/>
        </w:rPr>
        <w:t xml:space="preserve"> שר הביטחון זאב בוים:</w:t>
      </w:r>
    </w:p>
    <w:p w14:paraId="487276DB" w14:textId="77777777" w:rsidR="00000000" w:rsidRDefault="004C51F7">
      <w:pPr>
        <w:pStyle w:val="a0"/>
        <w:rPr>
          <w:rFonts w:hint="cs"/>
          <w:rtl/>
        </w:rPr>
      </w:pPr>
    </w:p>
    <w:p w14:paraId="6A46984E" w14:textId="77777777" w:rsidR="00000000" w:rsidRDefault="004C51F7">
      <w:pPr>
        <w:pStyle w:val="a0"/>
        <w:rPr>
          <w:rFonts w:hint="cs"/>
          <w:rtl/>
        </w:rPr>
      </w:pPr>
      <w:r>
        <w:rPr>
          <w:rFonts w:hint="cs"/>
          <w:rtl/>
        </w:rPr>
        <w:t xml:space="preserve">תתבייש לך. תחזור בך. </w:t>
      </w:r>
    </w:p>
    <w:p w14:paraId="314DE5FE" w14:textId="77777777" w:rsidR="00000000" w:rsidRDefault="004C51F7">
      <w:pPr>
        <w:pStyle w:val="a0"/>
        <w:rPr>
          <w:rFonts w:hint="cs"/>
          <w:rtl/>
        </w:rPr>
      </w:pPr>
    </w:p>
    <w:p w14:paraId="147D0C34" w14:textId="77777777" w:rsidR="00000000" w:rsidRDefault="004C51F7">
      <w:pPr>
        <w:pStyle w:val="-"/>
        <w:rPr>
          <w:rtl/>
        </w:rPr>
      </w:pPr>
      <w:bookmarkStart w:id="569" w:name="FS000001061T30_12_2003_22_47_51C"/>
      <w:bookmarkEnd w:id="569"/>
      <w:r>
        <w:rPr>
          <w:rtl/>
        </w:rPr>
        <w:t>ג'מאל זחאלקה (בל"ד):</w:t>
      </w:r>
    </w:p>
    <w:p w14:paraId="1C49F2F2" w14:textId="77777777" w:rsidR="00000000" w:rsidRDefault="004C51F7">
      <w:pPr>
        <w:pStyle w:val="a0"/>
        <w:rPr>
          <w:rtl/>
        </w:rPr>
      </w:pPr>
    </w:p>
    <w:p w14:paraId="5BF9EF66" w14:textId="77777777" w:rsidR="00000000" w:rsidRDefault="004C51F7">
      <w:pPr>
        <w:pStyle w:val="a0"/>
        <w:rPr>
          <w:rFonts w:hint="cs"/>
          <w:rtl/>
        </w:rPr>
      </w:pPr>
      <w:r>
        <w:rPr>
          <w:rFonts w:hint="cs"/>
          <w:rtl/>
        </w:rPr>
        <w:t xml:space="preserve">יש הוראה לפגוע. אני לא יודע מה זו הוראה, ששולחים מטוס למקום הומה אדם והוא מטיל פצצות איומות ונוראות. אם זאת לא הוראה לרצח, אני לא יודע מה היא. </w:t>
      </w:r>
    </w:p>
    <w:p w14:paraId="1E6212D2" w14:textId="77777777" w:rsidR="00000000" w:rsidRDefault="004C51F7">
      <w:pPr>
        <w:pStyle w:val="a0"/>
        <w:rPr>
          <w:rFonts w:hint="cs"/>
          <w:rtl/>
        </w:rPr>
      </w:pPr>
    </w:p>
    <w:p w14:paraId="3378B1F2" w14:textId="77777777" w:rsidR="00000000" w:rsidRDefault="004C51F7">
      <w:pPr>
        <w:pStyle w:val="af0"/>
        <w:rPr>
          <w:rtl/>
        </w:rPr>
      </w:pPr>
      <w:r>
        <w:rPr>
          <w:rFonts w:hint="eastAsia"/>
          <w:rtl/>
        </w:rPr>
        <w:t>סגן</w:t>
      </w:r>
      <w:r>
        <w:rPr>
          <w:rtl/>
        </w:rPr>
        <w:t xml:space="preserve"> שר הביט</w:t>
      </w:r>
      <w:r>
        <w:rPr>
          <w:rtl/>
        </w:rPr>
        <w:t>חון זאב בוים:</w:t>
      </w:r>
    </w:p>
    <w:p w14:paraId="384F5879" w14:textId="77777777" w:rsidR="00000000" w:rsidRDefault="004C51F7">
      <w:pPr>
        <w:pStyle w:val="a0"/>
        <w:rPr>
          <w:rFonts w:hint="cs"/>
          <w:rtl/>
        </w:rPr>
      </w:pPr>
    </w:p>
    <w:p w14:paraId="5701DF57" w14:textId="77777777" w:rsidR="00000000" w:rsidRDefault="004C51F7">
      <w:pPr>
        <w:pStyle w:val="a0"/>
        <w:rPr>
          <w:rFonts w:hint="cs"/>
          <w:rtl/>
        </w:rPr>
      </w:pPr>
      <w:r>
        <w:rPr>
          <w:rFonts w:hint="cs"/>
          <w:rtl/>
        </w:rPr>
        <w:t xml:space="preserve">תחזור בך. אדוני, תוריד אותו מפה. תחזור בך, חוצפן שכמוך. תחזור בך, או שתרד מפה. </w:t>
      </w:r>
    </w:p>
    <w:p w14:paraId="7DE1EE15" w14:textId="77777777" w:rsidR="00000000" w:rsidRDefault="004C51F7">
      <w:pPr>
        <w:pStyle w:val="a0"/>
        <w:rPr>
          <w:rFonts w:hint="cs"/>
          <w:rtl/>
        </w:rPr>
      </w:pPr>
    </w:p>
    <w:p w14:paraId="5F77A7E5" w14:textId="77777777" w:rsidR="00000000" w:rsidRDefault="004C51F7">
      <w:pPr>
        <w:pStyle w:val="-"/>
        <w:rPr>
          <w:rtl/>
        </w:rPr>
      </w:pPr>
      <w:bookmarkStart w:id="570" w:name="FS000001061T30_12_2003_22_49_18C"/>
      <w:bookmarkEnd w:id="570"/>
      <w:r>
        <w:rPr>
          <w:rtl/>
        </w:rPr>
        <w:t>ג'מאל זחאלקה (בל"ד):</w:t>
      </w:r>
    </w:p>
    <w:p w14:paraId="0C70D73C" w14:textId="77777777" w:rsidR="00000000" w:rsidRDefault="004C51F7">
      <w:pPr>
        <w:pStyle w:val="a0"/>
        <w:rPr>
          <w:rtl/>
        </w:rPr>
      </w:pPr>
    </w:p>
    <w:p w14:paraId="5FFDC082" w14:textId="77777777" w:rsidR="00000000" w:rsidRDefault="004C51F7">
      <w:pPr>
        <w:pStyle w:val="a0"/>
        <w:rPr>
          <w:rFonts w:hint="cs"/>
          <w:rtl/>
        </w:rPr>
      </w:pPr>
      <w:r>
        <w:rPr>
          <w:rFonts w:hint="cs"/>
          <w:rtl/>
        </w:rPr>
        <w:t xml:space="preserve">יש כאן עבריינות בין-לאומית. אל תהיה אלים. שב במקום שלך. קשה לך לשמוע את האמת. </w:t>
      </w:r>
    </w:p>
    <w:p w14:paraId="24CF1F68" w14:textId="77777777" w:rsidR="00000000" w:rsidRDefault="004C51F7">
      <w:pPr>
        <w:pStyle w:val="a0"/>
        <w:rPr>
          <w:rFonts w:hint="cs"/>
          <w:rtl/>
        </w:rPr>
      </w:pPr>
    </w:p>
    <w:p w14:paraId="38F4AD00" w14:textId="77777777" w:rsidR="00000000" w:rsidRDefault="004C51F7">
      <w:pPr>
        <w:pStyle w:val="af0"/>
        <w:rPr>
          <w:rtl/>
        </w:rPr>
      </w:pPr>
      <w:r>
        <w:rPr>
          <w:rFonts w:hint="eastAsia"/>
          <w:rtl/>
        </w:rPr>
        <w:t>סגן</w:t>
      </w:r>
      <w:r>
        <w:rPr>
          <w:rtl/>
        </w:rPr>
        <w:t xml:space="preserve"> שר הביטחון זאב בוים:</w:t>
      </w:r>
    </w:p>
    <w:p w14:paraId="1D9DB923" w14:textId="77777777" w:rsidR="00000000" w:rsidRDefault="004C51F7">
      <w:pPr>
        <w:pStyle w:val="a0"/>
        <w:rPr>
          <w:rFonts w:hint="cs"/>
          <w:rtl/>
        </w:rPr>
      </w:pPr>
    </w:p>
    <w:p w14:paraId="46D428EA" w14:textId="77777777" w:rsidR="00000000" w:rsidRDefault="004C51F7">
      <w:pPr>
        <w:pStyle w:val="a0"/>
        <w:rPr>
          <w:rFonts w:hint="cs"/>
          <w:rtl/>
        </w:rPr>
      </w:pPr>
      <w:r>
        <w:rPr>
          <w:rFonts w:hint="cs"/>
          <w:rtl/>
        </w:rPr>
        <w:t>איזו אמת? זה שקר חוצפני. תחזור ב</w:t>
      </w:r>
      <w:r>
        <w:rPr>
          <w:rFonts w:hint="cs"/>
          <w:rtl/>
        </w:rPr>
        <w:t xml:space="preserve">ך. </w:t>
      </w:r>
    </w:p>
    <w:p w14:paraId="5432717F" w14:textId="77777777" w:rsidR="00000000" w:rsidRDefault="004C51F7">
      <w:pPr>
        <w:pStyle w:val="a0"/>
        <w:rPr>
          <w:rFonts w:hint="cs"/>
          <w:rtl/>
        </w:rPr>
      </w:pPr>
    </w:p>
    <w:p w14:paraId="2E3902D5" w14:textId="77777777" w:rsidR="00000000" w:rsidRDefault="004C51F7">
      <w:pPr>
        <w:pStyle w:val="-"/>
        <w:rPr>
          <w:rtl/>
        </w:rPr>
      </w:pPr>
      <w:bookmarkStart w:id="571" w:name="FS000001061T30_12_2003_22_50_11C"/>
      <w:bookmarkEnd w:id="571"/>
      <w:r>
        <w:rPr>
          <w:rtl/>
        </w:rPr>
        <w:t>ג'מאל זחאלקה (בל"ד):</w:t>
      </w:r>
    </w:p>
    <w:p w14:paraId="5C2E7C38" w14:textId="77777777" w:rsidR="00000000" w:rsidRDefault="004C51F7">
      <w:pPr>
        <w:pStyle w:val="a0"/>
        <w:rPr>
          <w:rtl/>
        </w:rPr>
      </w:pPr>
    </w:p>
    <w:p w14:paraId="7E605E2F" w14:textId="77777777" w:rsidR="00000000" w:rsidRDefault="004C51F7">
      <w:pPr>
        <w:pStyle w:val="a0"/>
        <w:rPr>
          <w:rFonts w:hint="cs"/>
          <w:rtl/>
        </w:rPr>
      </w:pPr>
      <w:r>
        <w:rPr>
          <w:rFonts w:hint="cs"/>
          <w:rtl/>
        </w:rPr>
        <w:t xml:space="preserve">אני מוכן לעמוד לדין על מה שאמרתי. </w:t>
      </w:r>
    </w:p>
    <w:p w14:paraId="520A3C37" w14:textId="77777777" w:rsidR="00000000" w:rsidRDefault="004C51F7">
      <w:pPr>
        <w:pStyle w:val="a0"/>
        <w:rPr>
          <w:rFonts w:hint="cs"/>
          <w:rtl/>
        </w:rPr>
      </w:pPr>
    </w:p>
    <w:p w14:paraId="6DB4EFA8" w14:textId="77777777" w:rsidR="00000000" w:rsidRDefault="004C51F7">
      <w:pPr>
        <w:pStyle w:val="af1"/>
        <w:rPr>
          <w:rtl/>
        </w:rPr>
      </w:pPr>
      <w:r>
        <w:rPr>
          <w:rtl/>
        </w:rPr>
        <w:t>היו"ר יולי-יואל אדלשטיין:</w:t>
      </w:r>
    </w:p>
    <w:p w14:paraId="515AEC87" w14:textId="77777777" w:rsidR="00000000" w:rsidRDefault="004C51F7">
      <w:pPr>
        <w:pStyle w:val="a0"/>
        <w:rPr>
          <w:rtl/>
        </w:rPr>
      </w:pPr>
    </w:p>
    <w:p w14:paraId="2830D17C" w14:textId="77777777" w:rsidR="00000000" w:rsidRDefault="004C51F7">
      <w:pPr>
        <w:pStyle w:val="a0"/>
        <w:rPr>
          <w:rFonts w:hint="cs"/>
          <w:rtl/>
        </w:rPr>
      </w:pPr>
      <w:r>
        <w:rPr>
          <w:rFonts w:hint="cs"/>
          <w:rtl/>
        </w:rPr>
        <w:t xml:space="preserve">סגן שר הביטחון, אם תשב - - - </w:t>
      </w:r>
    </w:p>
    <w:p w14:paraId="73E13EBC" w14:textId="77777777" w:rsidR="00000000" w:rsidRDefault="004C51F7">
      <w:pPr>
        <w:pStyle w:val="a0"/>
        <w:rPr>
          <w:rFonts w:hint="cs"/>
          <w:rtl/>
        </w:rPr>
      </w:pPr>
    </w:p>
    <w:p w14:paraId="2330B772" w14:textId="77777777" w:rsidR="00000000" w:rsidRDefault="004C51F7">
      <w:pPr>
        <w:pStyle w:val="af0"/>
        <w:rPr>
          <w:rtl/>
        </w:rPr>
      </w:pPr>
      <w:r>
        <w:rPr>
          <w:rFonts w:hint="eastAsia"/>
          <w:rtl/>
        </w:rPr>
        <w:t>טלב</w:t>
      </w:r>
      <w:r>
        <w:rPr>
          <w:rtl/>
        </w:rPr>
        <w:t xml:space="preserve"> אלסאנע (רע"ם):</w:t>
      </w:r>
    </w:p>
    <w:p w14:paraId="1EFA61B7" w14:textId="77777777" w:rsidR="00000000" w:rsidRDefault="004C51F7">
      <w:pPr>
        <w:pStyle w:val="a0"/>
        <w:rPr>
          <w:rFonts w:hint="cs"/>
          <w:rtl/>
        </w:rPr>
      </w:pPr>
    </w:p>
    <w:p w14:paraId="06836008" w14:textId="77777777" w:rsidR="00000000" w:rsidRDefault="004C51F7">
      <w:pPr>
        <w:pStyle w:val="a0"/>
        <w:rPr>
          <w:rFonts w:hint="cs"/>
          <w:rtl/>
        </w:rPr>
      </w:pPr>
      <w:r>
        <w:rPr>
          <w:rFonts w:hint="cs"/>
          <w:rtl/>
        </w:rPr>
        <w:t>מה ההתנהגות הפראית הזאת?</w:t>
      </w:r>
    </w:p>
    <w:p w14:paraId="7907CF5F" w14:textId="77777777" w:rsidR="00000000" w:rsidRDefault="004C51F7">
      <w:pPr>
        <w:pStyle w:val="a0"/>
        <w:rPr>
          <w:rFonts w:hint="cs"/>
          <w:rtl/>
        </w:rPr>
      </w:pPr>
    </w:p>
    <w:p w14:paraId="3BAB5FC1" w14:textId="77777777" w:rsidR="00000000" w:rsidRDefault="004C51F7">
      <w:pPr>
        <w:pStyle w:val="af0"/>
        <w:rPr>
          <w:rtl/>
        </w:rPr>
      </w:pPr>
      <w:r>
        <w:rPr>
          <w:rFonts w:hint="eastAsia"/>
          <w:rtl/>
        </w:rPr>
        <w:t>סגן</w:t>
      </w:r>
      <w:r>
        <w:rPr>
          <w:rtl/>
        </w:rPr>
        <w:t xml:space="preserve"> שר הביטחון זאב בוים:</w:t>
      </w:r>
    </w:p>
    <w:p w14:paraId="38854CD9" w14:textId="77777777" w:rsidR="00000000" w:rsidRDefault="004C51F7">
      <w:pPr>
        <w:pStyle w:val="a0"/>
        <w:rPr>
          <w:rFonts w:hint="cs"/>
          <w:rtl/>
        </w:rPr>
      </w:pPr>
    </w:p>
    <w:p w14:paraId="6CE20396" w14:textId="77777777" w:rsidR="00000000" w:rsidRDefault="004C51F7">
      <w:pPr>
        <w:pStyle w:val="a0"/>
        <w:rPr>
          <w:rFonts w:hint="cs"/>
          <w:rtl/>
        </w:rPr>
      </w:pPr>
      <w:r>
        <w:rPr>
          <w:rFonts w:hint="cs"/>
          <w:rtl/>
        </w:rPr>
        <w:t xml:space="preserve">תסתלק. הופכים אותנו לרוצחים, תתביישו. </w:t>
      </w:r>
    </w:p>
    <w:p w14:paraId="35B07AC4" w14:textId="77777777" w:rsidR="00000000" w:rsidRDefault="004C51F7">
      <w:pPr>
        <w:pStyle w:val="a0"/>
        <w:rPr>
          <w:rFonts w:hint="cs"/>
          <w:rtl/>
        </w:rPr>
      </w:pPr>
    </w:p>
    <w:p w14:paraId="4E6292FC" w14:textId="77777777" w:rsidR="00000000" w:rsidRDefault="004C51F7">
      <w:pPr>
        <w:pStyle w:val="af0"/>
        <w:rPr>
          <w:rtl/>
        </w:rPr>
      </w:pPr>
      <w:r>
        <w:rPr>
          <w:rFonts w:hint="eastAsia"/>
          <w:rtl/>
        </w:rPr>
        <w:t>טלב</w:t>
      </w:r>
      <w:r>
        <w:rPr>
          <w:rtl/>
        </w:rPr>
        <w:t xml:space="preserve"> אלסאנע (רע"ם):</w:t>
      </w:r>
    </w:p>
    <w:p w14:paraId="36ADA8F6" w14:textId="77777777" w:rsidR="00000000" w:rsidRDefault="004C51F7">
      <w:pPr>
        <w:pStyle w:val="a0"/>
        <w:rPr>
          <w:rFonts w:hint="cs"/>
          <w:rtl/>
        </w:rPr>
      </w:pPr>
    </w:p>
    <w:p w14:paraId="3F37AFEC" w14:textId="77777777" w:rsidR="00000000" w:rsidRDefault="004C51F7">
      <w:pPr>
        <w:pStyle w:val="a0"/>
        <w:rPr>
          <w:rFonts w:hint="cs"/>
          <w:rtl/>
        </w:rPr>
      </w:pPr>
      <w:r>
        <w:rPr>
          <w:rFonts w:hint="cs"/>
          <w:rtl/>
        </w:rPr>
        <w:t>תקר</w:t>
      </w:r>
      <w:r>
        <w:rPr>
          <w:rFonts w:hint="cs"/>
          <w:rtl/>
        </w:rPr>
        <w:t xml:space="preserve">א אותו לסדר. </w:t>
      </w:r>
    </w:p>
    <w:p w14:paraId="5664C04F" w14:textId="77777777" w:rsidR="00000000" w:rsidRDefault="004C51F7">
      <w:pPr>
        <w:pStyle w:val="a0"/>
        <w:rPr>
          <w:rFonts w:hint="cs"/>
          <w:rtl/>
        </w:rPr>
      </w:pPr>
    </w:p>
    <w:p w14:paraId="72326CCA" w14:textId="77777777" w:rsidR="00000000" w:rsidRDefault="004C51F7">
      <w:pPr>
        <w:pStyle w:val="af0"/>
        <w:rPr>
          <w:rtl/>
        </w:rPr>
      </w:pPr>
      <w:r>
        <w:rPr>
          <w:rFonts w:hint="eastAsia"/>
          <w:rtl/>
        </w:rPr>
        <w:t>עבד</w:t>
      </w:r>
      <w:r>
        <w:rPr>
          <w:rtl/>
        </w:rPr>
        <w:t>-אלמאלכ דהאמשה (רע"ם):</w:t>
      </w:r>
    </w:p>
    <w:p w14:paraId="13847646" w14:textId="77777777" w:rsidR="00000000" w:rsidRDefault="004C51F7">
      <w:pPr>
        <w:pStyle w:val="a0"/>
        <w:rPr>
          <w:rFonts w:hint="cs"/>
          <w:rtl/>
        </w:rPr>
      </w:pPr>
    </w:p>
    <w:p w14:paraId="5BBA1CB1" w14:textId="77777777" w:rsidR="00000000" w:rsidRDefault="004C51F7">
      <w:pPr>
        <w:pStyle w:val="a0"/>
        <w:rPr>
          <w:rFonts w:hint="cs"/>
          <w:rtl/>
        </w:rPr>
      </w:pPr>
      <w:r>
        <w:rPr>
          <w:rFonts w:hint="cs"/>
          <w:rtl/>
        </w:rPr>
        <w:t xml:space="preserve">הוא בא לאיים עליו. איפה אנחנו נמצאים? </w:t>
      </w:r>
    </w:p>
    <w:p w14:paraId="0DEB9429" w14:textId="77777777" w:rsidR="00000000" w:rsidRDefault="004C51F7">
      <w:pPr>
        <w:pStyle w:val="a0"/>
        <w:rPr>
          <w:rFonts w:hint="cs"/>
          <w:rtl/>
        </w:rPr>
      </w:pPr>
    </w:p>
    <w:p w14:paraId="219FA4EA" w14:textId="77777777" w:rsidR="00000000" w:rsidRDefault="004C51F7">
      <w:pPr>
        <w:pStyle w:val="-"/>
        <w:rPr>
          <w:rtl/>
        </w:rPr>
      </w:pPr>
      <w:bookmarkStart w:id="572" w:name="FS000001061T30_12_2003_22_51_32C"/>
      <w:bookmarkEnd w:id="572"/>
      <w:r>
        <w:rPr>
          <w:rtl/>
        </w:rPr>
        <w:t>ג'מאל זחאלקה (בל"ד):</w:t>
      </w:r>
    </w:p>
    <w:p w14:paraId="04866B72" w14:textId="77777777" w:rsidR="00000000" w:rsidRDefault="004C51F7">
      <w:pPr>
        <w:pStyle w:val="a0"/>
        <w:rPr>
          <w:rtl/>
        </w:rPr>
      </w:pPr>
    </w:p>
    <w:p w14:paraId="33D49E00" w14:textId="77777777" w:rsidR="00000000" w:rsidRDefault="004C51F7">
      <w:pPr>
        <w:pStyle w:val="a0"/>
        <w:rPr>
          <w:rFonts w:hint="cs"/>
          <w:rtl/>
        </w:rPr>
      </w:pPr>
      <w:r>
        <w:rPr>
          <w:rFonts w:hint="cs"/>
          <w:rtl/>
        </w:rPr>
        <w:t xml:space="preserve">יש כאן עבריינות בין-לאומית. </w:t>
      </w:r>
    </w:p>
    <w:p w14:paraId="7EBE3891" w14:textId="77777777" w:rsidR="00000000" w:rsidRDefault="004C51F7">
      <w:pPr>
        <w:pStyle w:val="a0"/>
        <w:rPr>
          <w:rFonts w:hint="cs"/>
          <w:rtl/>
        </w:rPr>
      </w:pPr>
    </w:p>
    <w:p w14:paraId="628D1952" w14:textId="77777777" w:rsidR="00000000" w:rsidRDefault="004C51F7">
      <w:pPr>
        <w:pStyle w:val="af1"/>
        <w:rPr>
          <w:rtl/>
        </w:rPr>
      </w:pPr>
      <w:r>
        <w:rPr>
          <w:rtl/>
        </w:rPr>
        <w:t>היו"ר יולי-יואל אדלשטיין:</w:t>
      </w:r>
    </w:p>
    <w:p w14:paraId="5A11485D" w14:textId="77777777" w:rsidR="00000000" w:rsidRDefault="004C51F7">
      <w:pPr>
        <w:pStyle w:val="a0"/>
        <w:rPr>
          <w:rtl/>
        </w:rPr>
      </w:pPr>
    </w:p>
    <w:p w14:paraId="6411EF00" w14:textId="77777777" w:rsidR="00000000" w:rsidRDefault="004C51F7">
      <w:pPr>
        <w:pStyle w:val="a0"/>
        <w:rPr>
          <w:rFonts w:hint="cs"/>
          <w:rtl/>
        </w:rPr>
      </w:pPr>
      <w:r>
        <w:rPr>
          <w:rFonts w:hint="cs"/>
          <w:rtl/>
        </w:rPr>
        <w:t xml:space="preserve">סגן שר הביטחון, חבר הכנסת בוים, אני מבקש שתשב במקומך. חבר הכנסת טלב אלסאנע, אני מבקש להירגע. </w:t>
      </w:r>
    </w:p>
    <w:p w14:paraId="1F0ABD53" w14:textId="77777777" w:rsidR="00000000" w:rsidRDefault="004C51F7">
      <w:pPr>
        <w:pStyle w:val="a0"/>
        <w:rPr>
          <w:rFonts w:hint="cs"/>
          <w:rtl/>
        </w:rPr>
      </w:pPr>
    </w:p>
    <w:p w14:paraId="7A0DE953" w14:textId="77777777" w:rsidR="00000000" w:rsidRDefault="004C51F7">
      <w:pPr>
        <w:pStyle w:val="a0"/>
        <w:rPr>
          <w:rFonts w:hint="cs"/>
          <w:rtl/>
        </w:rPr>
      </w:pPr>
      <w:r>
        <w:rPr>
          <w:rFonts w:hint="cs"/>
          <w:rtl/>
        </w:rPr>
        <w:t>חבר הכנסת זחאלקה, אני לא נוהג להתערב בדברי חברי הכנסת, לזה יש חסינות, לזה יש זכות לומר כל דבר. אני מבקש שתחשוב פעם שנייה, האם יש לך מקורות למה שאמרת כרגע, הוראת הרמטכ"ל: אני רוצה היום שבע גוויות, כפי שאמרת?</w:t>
      </w:r>
    </w:p>
    <w:p w14:paraId="02BCFCA2" w14:textId="77777777" w:rsidR="00000000" w:rsidRDefault="004C51F7">
      <w:pPr>
        <w:pStyle w:val="a0"/>
        <w:rPr>
          <w:rFonts w:hint="cs"/>
          <w:rtl/>
        </w:rPr>
      </w:pPr>
    </w:p>
    <w:p w14:paraId="2734807C" w14:textId="77777777" w:rsidR="00000000" w:rsidRDefault="004C51F7">
      <w:pPr>
        <w:pStyle w:val="-"/>
        <w:rPr>
          <w:rtl/>
        </w:rPr>
      </w:pPr>
      <w:bookmarkStart w:id="573" w:name="FS000001061T30_12_2003_22_53_27C"/>
      <w:bookmarkEnd w:id="573"/>
      <w:r>
        <w:rPr>
          <w:rtl/>
        </w:rPr>
        <w:t>ג'מאל זחאלקה (בל"ד):</w:t>
      </w:r>
    </w:p>
    <w:p w14:paraId="2431E047" w14:textId="77777777" w:rsidR="00000000" w:rsidRDefault="004C51F7">
      <w:pPr>
        <w:pStyle w:val="a0"/>
        <w:rPr>
          <w:rtl/>
        </w:rPr>
      </w:pPr>
    </w:p>
    <w:p w14:paraId="2875DC5C" w14:textId="77777777" w:rsidR="00000000" w:rsidRDefault="004C51F7">
      <w:pPr>
        <w:pStyle w:val="a0"/>
        <w:rPr>
          <w:rFonts w:hint="cs"/>
          <w:rtl/>
        </w:rPr>
      </w:pPr>
      <w:r>
        <w:rPr>
          <w:rFonts w:hint="cs"/>
          <w:rtl/>
        </w:rPr>
        <w:t xml:space="preserve">כן, כך זה פורסם בעיתונות. </w:t>
      </w:r>
      <w:r>
        <w:rPr>
          <w:rFonts w:hint="cs"/>
          <w:rtl/>
        </w:rPr>
        <w:t xml:space="preserve">אני מוכן להביא לך את הציטטות. </w:t>
      </w:r>
    </w:p>
    <w:p w14:paraId="4C9383B9" w14:textId="77777777" w:rsidR="00000000" w:rsidRDefault="004C51F7">
      <w:pPr>
        <w:pStyle w:val="a0"/>
        <w:rPr>
          <w:rFonts w:hint="cs"/>
          <w:rtl/>
        </w:rPr>
      </w:pPr>
    </w:p>
    <w:p w14:paraId="523122ED" w14:textId="77777777" w:rsidR="00000000" w:rsidRDefault="004C51F7">
      <w:pPr>
        <w:pStyle w:val="af0"/>
        <w:rPr>
          <w:rtl/>
        </w:rPr>
      </w:pPr>
      <w:r>
        <w:rPr>
          <w:rFonts w:hint="eastAsia"/>
          <w:rtl/>
        </w:rPr>
        <w:t>גילה</w:t>
      </w:r>
      <w:r>
        <w:rPr>
          <w:rtl/>
        </w:rPr>
        <w:t xml:space="preserve"> גמליאל (הליכוד):</w:t>
      </w:r>
    </w:p>
    <w:p w14:paraId="4215CC51" w14:textId="77777777" w:rsidR="00000000" w:rsidRDefault="004C51F7">
      <w:pPr>
        <w:pStyle w:val="a0"/>
        <w:rPr>
          <w:rFonts w:hint="cs"/>
          <w:rtl/>
        </w:rPr>
      </w:pPr>
    </w:p>
    <w:p w14:paraId="594C20AE" w14:textId="77777777" w:rsidR="00000000" w:rsidRDefault="004C51F7">
      <w:pPr>
        <w:pStyle w:val="a0"/>
        <w:rPr>
          <w:rFonts w:hint="cs"/>
          <w:rtl/>
        </w:rPr>
      </w:pPr>
      <w:r>
        <w:rPr>
          <w:rFonts w:hint="cs"/>
          <w:rtl/>
        </w:rPr>
        <w:t xml:space="preserve">באיזו עיתונות, בערב-הסעודית? </w:t>
      </w:r>
    </w:p>
    <w:p w14:paraId="588EAA92" w14:textId="77777777" w:rsidR="00000000" w:rsidRDefault="004C51F7">
      <w:pPr>
        <w:pStyle w:val="a0"/>
        <w:rPr>
          <w:rFonts w:hint="cs"/>
          <w:rtl/>
        </w:rPr>
      </w:pPr>
    </w:p>
    <w:p w14:paraId="74328A70" w14:textId="77777777" w:rsidR="00000000" w:rsidRDefault="004C51F7">
      <w:pPr>
        <w:pStyle w:val="-"/>
        <w:rPr>
          <w:rtl/>
        </w:rPr>
      </w:pPr>
      <w:bookmarkStart w:id="574" w:name="FS000001061T30_12_2003_22_53_57C"/>
      <w:bookmarkEnd w:id="574"/>
      <w:r>
        <w:rPr>
          <w:rtl/>
        </w:rPr>
        <w:t>ג'מאל זחאלקה (בל"ד):</w:t>
      </w:r>
    </w:p>
    <w:p w14:paraId="51F5DE00" w14:textId="77777777" w:rsidR="00000000" w:rsidRDefault="004C51F7">
      <w:pPr>
        <w:pStyle w:val="a0"/>
        <w:rPr>
          <w:rtl/>
        </w:rPr>
      </w:pPr>
    </w:p>
    <w:p w14:paraId="605294D1" w14:textId="77777777" w:rsidR="00000000" w:rsidRDefault="004C51F7">
      <w:pPr>
        <w:pStyle w:val="a0"/>
        <w:rPr>
          <w:rFonts w:hint="cs"/>
          <w:rtl/>
        </w:rPr>
      </w:pPr>
      <w:r>
        <w:rPr>
          <w:rFonts w:hint="cs"/>
          <w:rtl/>
        </w:rPr>
        <w:t xml:space="preserve">בעיתונות הישראלית. </w:t>
      </w:r>
    </w:p>
    <w:p w14:paraId="5B240891" w14:textId="77777777" w:rsidR="00000000" w:rsidRDefault="004C51F7">
      <w:pPr>
        <w:pStyle w:val="a0"/>
        <w:rPr>
          <w:rFonts w:hint="cs"/>
          <w:rtl/>
        </w:rPr>
      </w:pPr>
    </w:p>
    <w:p w14:paraId="10697912" w14:textId="77777777" w:rsidR="00000000" w:rsidRDefault="004C51F7">
      <w:pPr>
        <w:pStyle w:val="af1"/>
        <w:rPr>
          <w:rtl/>
        </w:rPr>
      </w:pPr>
      <w:r>
        <w:rPr>
          <w:rtl/>
        </w:rPr>
        <w:t>היו"ר יולי-יואל אדלשטיין:</w:t>
      </w:r>
    </w:p>
    <w:p w14:paraId="39566B93" w14:textId="77777777" w:rsidR="00000000" w:rsidRDefault="004C51F7">
      <w:pPr>
        <w:pStyle w:val="a0"/>
        <w:rPr>
          <w:rtl/>
        </w:rPr>
      </w:pPr>
    </w:p>
    <w:p w14:paraId="4369BD8B" w14:textId="77777777" w:rsidR="00000000" w:rsidRDefault="004C51F7">
      <w:pPr>
        <w:pStyle w:val="a0"/>
        <w:rPr>
          <w:rFonts w:hint="cs"/>
          <w:rtl/>
        </w:rPr>
      </w:pPr>
      <w:r>
        <w:rPr>
          <w:rFonts w:hint="cs"/>
          <w:rtl/>
        </w:rPr>
        <w:t xml:space="preserve">אני מצטער מאוד. אני במקומך הייתי שוקל פעם נוספת. </w:t>
      </w:r>
    </w:p>
    <w:p w14:paraId="4A9960DA" w14:textId="77777777" w:rsidR="00000000" w:rsidRDefault="004C51F7">
      <w:pPr>
        <w:pStyle w:val="a0"/>
        <w:rPr>
          <w:rFonts w:hint="cs"/>
          <w:rtl/>
        </w:rPr>
      </w:pPr>
    </w:p>
    <w:p w14:paraId="79255F7D" w14:textId="77777777" w:rsidR="00000000" w:rsidRDefault="004C51F7">
      <w:pPr>
        <w:pStyle w:val="af0"/>
        <w:rPr>
          <w:rtl/>
        </w:rPr>
      </w:pPr>
      <w:r>
        <w:rPr>
          <w:rFonts w:hint="eastAsia"/>
          <w:rtl/>
        </w:rPr>
        <w:t>איתן</w:t>
      </w:r>
      <w:r>
        <w:rPr>
          <w:rtl/>
        </w:rPr>
        <w:t xml:space="preserve"> כבל (העבודה-מימד):</w:t>
      </w:r>
    </w:p>
    <w:p w14:paraId="29CD2583" w14:textId="77777777" w:rsidR="00000000" w:rsidRDefault="004C51F7">
      <w:pPr>
        <w:pStyle w:val="a0"/>
        <w:rPr>
          <w:rFonts w:hint="cs"/>
          <w:rtl/>
        </w:rPr>
      </w:pPr>
    </w:p>
    <w:p w14:paraId="3E24EA08" w14:textId="77777777" w:rsidR="00000000" w:rsidRDefault="004C51F7">
      <w:pPr>
        <w:pStyle w:val="a0"/>
        <w:rPr>
          <w:rFonts w:hint="cs"/>
          <w:rtl/>
        </w:rPr>
      </w:pPr>
      <w:r>
        <w:rPr>
          <w:rFonts w:hint="cs"/>
          <w:rtl/>
        </w:rPr>
        <w:t>אם דבר כזה היה מתפרסם, כ</w:t>
      </w:r>
      <w:r>
        <w:rPr>
          <w:rFonts w:hint="cs"/>
          <w:rtl/>
        </w:rPr>
        <w:t xml:space="preserve">ל הארץ היתה גועשת ורועשת. אני אומר לך כחייל, אין הוראות כאלה. תחזור בך. </w:t>
      </w:r>
    </w:p>
    <w:p w14:paraId="29330DC6" w14:textId="77777777" w:rsidR="00000000" w:rsidRDefault="004C51F7">
      <w:pPr>
        <w:pStyle w:val="a0"/>
        <w:rPr>
          <w:rFonts w:hint="cs"/>
          <w:rtl/>
        </w:rPr>
      </w:pPr>
    </w:p>
    <w:p w14:paraId="26A428BE" w14:textId="77777777" w:rsidR="00000000" w:rsidRDefault="004C51F7">
      <w:pPr>
        <w:pStyle w:val="af1"/>
        <w:rPr>
          <w:rtl/>
        </w:rPr>
      </w:pPr>
      <w:r>
        <w:rPr>
          <w:rtl/>
        </w:rPr>
        <w:t>היו"ר יולי-יואל אדלשטיין:</w:t>
      </w:r>
    </w:p>
    <w:p w14:paraId="02BBC344" w14:textId="77777777" w:rsidR="00000000" w:rsidRDefault="004C51F7">
      <w:pPr>
        <w:pStyle w:val="a0"/>
        <w:rPr>
          <w:rtl/>
        </w:rPr>
      </w:pPr>
    </w:p>
    <w:p w14:paraId="783EAAB1" w14:textId="77777777" w:rsidR="00000000" w:rsidRDefault="004C51F7">
      <w:pPr>
        <w:pStyle w:val="a0"/>
        <w:rPr>
          <w:rFonts w:hint="cs"/>
          <w:rtl/>
        </w:rPr>
      </w:pPr>
      <w:r>
        <w:rPr>
          <w:rFonts w:hint="cs"/>
          <w:rtl/>
        </w:rPr>
        <w:t xml:space="preserve">אני חושב שהדברים ברורים. חבר הכנסת כבל, כולנו שמחים לשמוע את דבריך בשם הדמוקרטיה. בבקשה, אדוני ימשיך. </w:t>
      </w:r>
    </w:p>
    <w:p w14:paraId="172741D7" w14:textId="77777777" w:rsidR="00000000" w:rsidRDefault="004C51F7">
      <w:pPr>
        <w:pStyle w:val="a0"/>
        <w:rPr>
          <w:rFonts w:hint="cs"/>
          <w:rtl/>
        </w:rPr>
      </w:pPr>
    </w:p>
    <w:p w14:paraId="5815911F" w14:textId="77777777" w:rsidR="00000000" w:rsidRDefault="004C51F7">
      <w:pPr>
        <w:pStyle w:val="-"/>
        <w:rPr>
          <w:rtl/>
        </w:rPr>
      </w:pPr>
      <w:bookmarkStart w:id="575" w:name="FS000001061T30_12_2003_22_55_26C"/>
      <w:bookmarkEnd w:id="575"/>
      <w:r>
        <w:rPr>
          <w:rtl/>
        </w:rPr>
        <w:t>ג'מאל זחאלקה (בל"ד):</w:t>
      </w:r>
    </w:p>
    <w:p w14:paraId="4E6D3F0F" w14:textId="77777777" w:rsidR="00000000" w:rsidRDefault="004C51F7">
      <w:pPr>
        <w:pStyle w:val="a0"/>
        <w:rPr>
          <w:rtl/>
        </w:rPr>
      </w:pPr>
    </w:p>
    <w:p w14:paraId="5018F266" w14:textId="77777777" w:rsidR="00000000" w:rsidRDefault="004C51F7">
      <w:pPr>
        <w:pStyle w:val="a0"/>
        <w:rPr>
          <w:rFonts w:hint="cs"/>
          <w:rtl/>
        </w:rPr>
      </w:pPr>
      <w:r>
        <w:rPr>
          <w:rFonts w:hint="cs"/>
          <w:rtl/>
        </w:rPr>
        <w:t>אדוני היושב-ראש, אני מוכן להג</w:t>
      </w:r>
      <w:r>
        <w:rPr>
          <w:rFonts w:hint="cs"/>
          <w:rtl/>
        </w:rPr>
        <w:t xml:space="preserve">יד בשקט, ואם רוצים להתווכח - בבקשה. אני אומר שההוראה שנותנים לטייס, שאולי אוהב מוזיקה קלאסית ומחשיב עצמו בן תרבות עילאית, ועולה למטוס ומטיל פצצות באמצע עזה והורג עשרות אנשים </w:t>
      </w:r>
      <w:r>
        <w:rPr>
          <w:rtl/>
        </w:rPr>
        <w:t>–</w:t>
      </w:r>
      <w:r>
        <w:rPr>
          <w:rFonts w:hint="cs"/>
          <w:rtl/>
        </w:rPr>
        <w:t xml:space="preserve"> אני לא יודע אם זאת הוראה לרצוח או לא. תקרא לזה איך שאתה רוצה. </w:t>
      </w:r>
    </w:p>
    <w:p w14:paraId="681805A0" w14:textId="77777777" w:rsidR="00000000" w:rsidRDefault="004C51F7">
      <w:pPr>
        <w:pStyle w:val="a0"/>
        <w:rPr>
          <w:rFonts w:hint="cs"/>
          <w:rtl/>
        </w:rPr>
      </w:pPr>
    </w:p>
    <w:p w14:paraId="7C9CAB68" w14:textId="77777777" w:rsidR="00000000" w:rsidRDefault="004C51F7">
      <w:pPr>
        <w:pStyle w:val="af0"/>
        <w:rPr>
          <w:rtl/>
        </w:rPr>
      </w:pPr>
      <w:r>
        <w:rPr>
          <w:rFonts w:hint="eastAsia"/>
          <w:rtl/>
        </w:rPr>
        <w:t>גילה</w:t>
      </w:r>
      <w:r>
        <w:rPr>
          <w:rtl/>
        </w:rPr>
        <w:t xml:space="preserve"> גמליאל (הלי</w:t>
      </w:r>
      <w:r>
        <w:rPr>
          <w:rtl/>
        </w:rPr>
        <w:t>כוד):</w:t>
      </w:r>
    </w:p>
    <w:p w14:paraId="21689E48" w14:textId="77777777" w:rsidR="00000000" w:rsidRDefault="004C51F7">
      <w:pPr>
        <w:pStyle w:val="a0"/>
        <w:rPr>
          <w:rFonts w:hint="cs"/>
          <w:rtl/>
        </w:rPr>
      </w:pPr>
    </w:p>
    <w:p w14:paraId="458D0068" w14:textId="77777777" w:rsidR="00000000" w:rsidRDefault="004C51F7">
      <w:pPr>
        <w:pStyle w:val="a0"/>
        <w:rPr>
          <w:rFonts w:hint="cs"/>
          <w:rtl/>
        </w:rPr>
      </w:pPr>
      <w:r>
        <w:rPr>
          <w:rFonts w:hint="cs"/>
          <w:rtl/>
        </w:rPr>
        <w:t xml:space="preserve">לא, אתה תחזור בך מדבריך. </w:t>
      </w:r>
    </w:p>
    <w:p w14:paraId="4D555DDD" w14:textId="77777777" w:rsidR="00000000" w:rsidRDefault="004C51F7">
      <w:pPr>
        <w:pStyle w:val="a0"/>
        <w:rPr>
          <w:rFonts w:hint="cs"/>
          <w:rtl/>
        </w:rPr>
      </w:pPr>
    </w:p>
    <w:p w14:paraId="5EFEB715" w14:textId="77777777" w:rsidR="00000000" w:rsidRDefault="004C51F7">
      <w:pPr>
        <w:pStyle w:val="-"/>
        <w:rPr>
          <w:rtl/>
        </w:rPr>
      </w:pPr>
      <w:bookmarkStart w:id="576" w:name="FS000001061T30_12_2003_22_56_51C"/>
      <w:bookmarkEnd w:id="576"/>
      <w:r>
        <w:rPr>
          <w:rtl/>
        </w:rPr>
        <w:t>ג'מאל זחאלקה (בל"ד):</w:t>
      </w:r>
    </w:p>
    <w:p w14:paraId="6CC28BA0" w14:textId="77777777" w:rsidR="00000000" w:rsidRDefault="004C51F7">
      <w:pPr>
        <w:pStyle w:val="a0"/>
        <w:rPr>
          <w:rtl/>
        </w:rPr>
      </w:pPr>
    </w:p>
    <w:p w14:paraId="7E7361A6" w14:textId="77777777" w:rsidR="00000000" w:rsidRDefault="004C51F7">
      <w:pPr>
        <w:pStyle w:val="a0"/>
        <w:rPr>
          <w:rFonts w:hint="cs"/>
          <w:rtl/>
        </w:rPr>
      </w:pPr>
      <w:r>
        <w:rPr>
          <w:rFonts w:hint="cs"/>
          <w:rtl/>
        </w:rPr>
        <w:t>עבריינות בין-לאומית, אדוני היושב-ראש.</w:t>
      </w:r>
    </w:p>
    <w:p w14:paraId="2B760622" w14:textId="77777777" w:rsidR="00000000" w:rsidRDefault="004C51F7">
      <w:pPr>
        <w:pStyle w:val="a0"/>
        <w:rPr>
          <w:rFonts w:hint="cs"/>
          <w:rtl/>
        </w:rPr>
      </w:pPr>
    </w:p>
    <w:p w14:paraId="69D5FE52" w14:textId="77777777" w:rsidR="00000000" w:rsidRDefault="004C51F7">
      <w:pPr>
        <w:pStyle w:val="af0"/>
        <w:rPr>
          <w:rtl/>
        </w:rPr>
      </w:pPr>
      <w:r>
        <w:rPr>
          <w:rFonts w:hint="eastAsia"/>
          <w:rtl/>
        </w:rPr>
        <w:t>אבשלום</w:t>
      </w:r>
      <w:r>
        <w:rPr>
          <w:rtl/>
        </w:rPr>
        <w:t xml:space="preserve"> וילן (מרצ):</w:t>
      </w:r>
    </w:p>
    <w:p w14:paraId="518A83ED" w14:textId="77777777" w:rsidR="00000000" w:rsidRDefault="004C51F7">
      <w:pPr>
        <w:pStyle w:val="a0"/>
        <w:rPr>
          <w:rFonts w:hint="cs"/>
          <w:rtl/>
        </w:rPr>
      </w:pPr>
    </w:p>
    <w:p w14:paraId="49F409C4" w14:textId="77777777" w:rsidR="00000000" w:rsidRDefault="004C51F7">
      <w:pPr>
        <w:pStyle w:val="a0"/>
        <w:rPr>
          <w:rFonts w:hint="cs"/>
          <w:rtl/>
        </w:rPr>
      </w:pPr>
      <w:r>
        <w:rPr>
          <w:rFonts w:hint="cs"/>
          <w:rtl/>
        </w:rPr>
        <w:t xml:space="preserve">אתה עושה עוול לנושא עצמו, אתה פוגע בנושא. זה נושא מספיק רגיש. </w:t>
      </w:r>
    </w:p>
    <w:p w14:paraId="322788E8" w14:textId="77777777" w:rsidR="00000000" w:rsidRDefault="004C51F7">
      <w:pPr>
        <w:pStyle w:val="a0"/>
        <w:rPr>
          <w:rFonts w:hint="cs"/>
          <w:rtl/>
        </w:rPr>
      </w:pPr>
    </w:p>
    <w:p w14:paraId="31BC0AEB" w14:textId="77777777" w:rsidR="00000000" w:rsidRDefault="004C51F7">
      <w:pPr>
        <w:pStyle w:val="-"/>
        <w:rPr>
          <w:rtl/>
        </w:rPr>
      </w:pPr>
      <w:bookmarkStart w:id="577" w:name="FS000001061T30_12_2003_22_57_36C"/>
      <w:bookmarkEnd w:id="577"/>
      <w:r>
        <w:rPr>
          <w:rtl/>
        </w:rPr>
        <w:t>ג'מאל זחאלקה (בל"ד):</w:t>
      </w:r>
    </w:p>
    <w:p w14:paraId="15FB9CA9" w14:textId="77777777" w:rsidR="00000000" w:rsidRDefault="004C51F7">
      <w:pPr>
        <w:pStyle w:val="a0"/>
        <w:rPr>
          <w:rtl/>
        </w:rPr>
      </w:pPr>
    </w:p>
    <w:p w14:paraId="70B5B737" w14:textId="77777777" w:rsidR="00000000" w:rsidRDefault="004C51F7">
      <w:pPr>
        <w:pStyle w:val="a0"/>
        <w:rPr>
          <w:rFonts w:hint="cs"/>
          <w:rtl/>
        </w:rPr>
      </w:pPr>
      <w:r>
        <w:rPr>
          <w:rFonts w:hint="cs"/>
          <w:rtl/>
        </w:rPr>
        <w:t xml:space="preserve">אתם לא נותנים לי להגיד שני משפטים. אם אתה רוצה להגן על </w:t>
      </w:r>
      <w:r>
        <w:rPr>
          <w:rFonts w:hint="cs"/>
          <w:rtl/>
        </w:rPr>
        <w:t xml:space="preserve">הפצצה מהאוויר, בבקשה, תגן עליה. </w:t>
      </w:r>
    </w:p>
    <w:p w14:paraId="06429F30" w14:textId="77777777" w:rsidR="00000000" w:rsidRDefault="004C51F7">
      <w:pPr>
        <w:pStyle w:val="a0"/>
        <w:rPr>
          <w:rFonts w:hint="cs"/>
          <w:rtl/>
        </w:rPr>
      </w:pPr>
    </w:p>
    <w:p w14:paraId="44E19E9F" w14:textId="77777777" w:rsidR="00000000" w:rsidRDefault="004C51F7">
      <w:pPr>
        <w:pStyle w:val="af0"/>
        <w:rPr>
          <w:rtl/>
        </w:rPr>
      </w:pPr>
      <w:r>
        <w:rPr>
          <w:rFonts w:hint="eastAsia"/>
          <w:rtl/>
        </w:rPr>
        <w:t>אבשלום</w:t>
      </w:r>
      <w:r>
        <w:rPr>
          <w:rtl/>
        </w:rPr>
        <w:t xml:space="preserve"> וילן (מרצ):</w:t>
      </w:r>
    </w:p>
    <w:p w14:paraId="1E8F1DB8" w14:textId="77777777" w:rsidR="00000000" w:rsidRDefault="004C51F7">
      <w:pPr>
        <w:pStyle w:val="a0"/>
        <w:rPr>
          <w:rFonts w:hint="cs"/>
          <w:rtl/>
        </w:rPr>
      </w:pPr>
    </w:p>
    <w:p w14:paraId="7373DB28" w14:textId="77777777" w:rsidR="00000000" w:rsidRDefault="004C51F7">
      <w:pPr>
        <w:pStyle w:val="a0"/>
        <w:rPr>
          <w:rFonts w:hint="cs"/>
          <w:rtl/>
        </w:rPr>
      </w:pPr>
      <w:r>
        <w:rPr>
          <w:rFonts w:hint="cs"/>
          <w:rtl/>
        </w:rPr>
        <w:t xml:space="preserve">אני לא מגן על הפצצה. </w:t>
      </w:r>
    </w:p>
    <w:p w14:paraId="3EAB7A07" w14:textId="77777777" w:rsidR="00000000" w:rsidRDefault="004C51F7">
      <w:pPr>
        <w:pStyle w:val="a0"/>
        <w:rPr>
          <w:rFonts w:hint="cs"/>
          <w:rtl/>
        </w:rPr>
      </w:pPr>
    </w:p>
    <w:p w14:paraId="537538FB" w14:textId="77777777" w:rsidR="00000000" w:rsidRDefault="004C51F7">
      <w:pPr>
        <w:pStyle w:val="-"/>
        <w:rPr>
          <w:rtl/>
        </w:rPr>
      </w:pPr>
      <w:bookmarkStart w:id="578" w:name="FS000001061T30_12_2003_22_58_13C"/>
      <w:bookmarkEnd w:id="578"/>
      <w:r>
        <w:rPr>
          <w:rtl/>
        </w:rPr>
        <w:t>ג'מאל זחאלקה (בל"ד):</w:t>
      </w:r>
    </w:p>
    <w:p w14:paraId="5317D83D" w14:textId="77777777" w:rsidR="00000000" w:rsidRDefault="004C51F7">
      <w:pPr>
        <w:pStyle w:val="a0"/>
        <w:rPr>
          <w:rtl/>
        </w:rPr>
      </w:pPr>
    </w:p>
    <w:p w14:paraId="54CF7AF2" w14:textId="77777777" w:rsidR="00000000" w:rsidRDefault="004C51F7">
      <w:pPr>
        <w:pStyle w:val="a0"/>
        <w:rPr>
          <w:rFonts w:hint="cs"/>
          <w:rtl/>
        </w:rPr>
      </w:pPr>
      <w:r>
        <w:rPr>
          <w:rFonts w:hint="cs"/>
          <w:rtl/>
        </w:rPr>
        <w:t>תחשוף את עצמך, מה אני אגיד לך? החוק הבין-לאומי נגד הגדר. מי שקורא להפיל את הגדר, ממלא אחר החוק הבין-לאומי. זאת לא שאלה פנימית של מדינת ישראל, זאת שאלה בין-לא</w:t>
      </w:r>
      <w:r>
        <w:rPr>
          <w:rFonts w:hint="cs"/>
          <w:rtl/>
        </w:rPr>
        <w:t xml:space="preserve">ומית שעומדת היום בבית-המשפט בהאג. </w:t>
      </w:r>
    </w:p>
    <w:p w14:paraId="36AC6723" w14:textId="77777777" w:rsidR="00000000" w:rsidRDefault="004C51F7">
      <w:pPr>
        <w:pStyle w:val="a0"/>
        <w:rPr>
          <w:rFonts w:hint="cs"/>
          <w:rtl/>
        </w:rPr>
      </w:pPr>
    </w:p>
    <w:p w14:paraId="0EFD7FA9" w14:textId="77777777" w:rsidR="00000000" w:rsidRDefault="004C51F7">
      <w:pPr>
        <w:pStyle w:val="af0"/>
        <w:rPr>
          <w:rtl/>
        </w:rPr>
      </w:pPr>
      <w:r>
        <w:rPr>
          <w:rFonts w:hint="eastAsia"/>
          <w:rtl/>
        </w:rPr>
        <w:t>שאול</w:t>
      </w:r>
      <w:r>
        <w:rPr>
          <w:rtl/>
        </w:rPr>
        <w:t xml:space="preserve"> יהלום (מפד"ל):</w:t>
      </w:r>
    </w:p>
    <w:p w14:paraId="2E1736FC" w14:textId="77777777" w:rsidR="00000000" w:rsidRDefault="004C51F7">
      <w:pPr>
        <w:pStyle w:val="a0"/>
        <w:rPr>
          <w:rFonts w:hint="cs"/>
          <w:rtl/>
        </w:rPr>
      </w:pPr>
    </w:p>
    <w:p w14:paraId="4BA52B0D" w14:textId="77777777" w:rsidR="00000000" w:rsidRDefault="004C51F7">
      <w:pPr>
        <w:pStyle w:val="a0"/>
        <w:rPr>
          <w:rFonts w:hint="cs"/>
          <w:rtl/>
        </w:rPr>
      </w:pPr>
      <w:r>
        <w:rPr>
          <w:rFonts w:hint="cs"/>
          <w:rtl/>
        </w:rPr>
        <w:t>המתאבדים עם הפצצות זה לפי החוק הבין-לאומי?</w:t>
      </w:r>
    </w:p>
    <w:p w14:paraId="1A7172D5" w14:textId="77777777" w:rsidR="00000000" w:rsidRDefault="004C51F7">
      <w:pPr>
        <w:pStyle w:val="a0"/>
        <w:rPr>
          <w:rFonts w:hint="cs"/>
          <w:rtl/>
        </w:rPr>
      </w:pPr>
    </w:p>
    <w:p w14:paraId="0D4F1871" w14:textId="77777777" w:rsidR="00000000" w:rsidRDefault="004C51F7">
      <w:pPr>
        <w:pStyle w:val="-"/>
        <w:rPr>
          <w:rtl/>
        </w:rPr>
      </w:pPr>
      <w:bookmarkStart w:id="579" w:name="FS000001061T30_12_2003_22_59_45C"/>
      <w:bookmarkEnd w:id="579"/>
      <w:r>
        <w:rPr>
          <w:rtl/>
        </w:rPr>
        <w:t>ג'מאל זחאלקה (בל"ד):</w:t>
      </w:r>
    </w:p>
    <w:p w14:paraId="2E697055" w14:textId="77777777" w:rsidR="00000000" w:rsidRDefault="004C51F7">
      <w:pPr>
        <w:pStyle w:val="a0"/>
        <w:rPr>
          <w:rtl/>
        </w:rPr>
      </w:pPr>
    </w:p>
    <w:p w14:paraId="1E073915" w14:textId="77777777" w:rsidR="00000000" w:rsidRDefault="004C51F7">
      <w:pPr>
        <w:pStyle w:val="a0"/>
        <w:rPr>
          <w:rFonts w:hint="cs"/>
          <w:rtl/>
        </w:rPr>
      </w:pPr>
      <w:r>
        <w:rPr>
          <w:rFonts w:hint="cs"/>
          <w:rtl/>
        </w:rPr>
        <w:t xml:space="preserve">מי שקורא להפלת הגדר, הוא ממלא אחר החוק הבין-לאומי. מי שקורא לבנייתה, מפר את החוק הבין-לאומי והוא עבריין בין-לאומי. זה העניין. </w:t>
      </w:r>
    </w:p>
    <w:p w14:paraId="1625AA0E" w14:textId="77777777" w:rsidR="00000000" w:rsidRDefault="004C51F7">
      <w:pPr>
        <w:pStyle w:val="a0"/>
        <w:rPr>
          <w:rFonts w:hint="cs"/>
          <w:rtl/>
        </w:rPr>
      </w:pPr>
    </w:p>
    <w:p w14:paraId="3DF9A33E" w14:textId="77777777" w:rsidR="00000000" w:rsidRDefault="004C51F7">
      <w:pPr>
        <w:pStyle w:val="af1"/>
        <w:rPr>
          <w:rtl/>
        </w:rPr>
      </w:pPr>
      <w:r>
        <w:rPr>
          <w:rtl/>
        </w:rPr>
        <w:t>היו"ר</w:t>
      </w:r>
      <w:r>
        <w:rPr>
          <w:rtl/>
        </w:rPr>
        <w:t xml:space="preserve"> יולי-יואל אדלשטיין:</w:t>
      </w:r>
    </w:p>
    <w:p w14:paraId="2CF8584B" w14:textId="77777777" w:rsidR="00000000" w:rsidRDefault="004C51F7">
      <w:pPr>
        <w:pStyle w:val="a0"/>
        <w:rPr>
          <w:rtl/>
        </w:rPr>
      </w:pPr>
    </w:p>
    <w:p w14:paraId="4E5FF5C2" w14:textId="77777777" w:rsidR="00000000" w:rsidRDefault="004C51F7">
      <w:pPr>
        <w:pStyle w:val="a0"/>
        <w:rPr>
          <w:rFonts w:hint="cs"/>
          <w:rtl/>
        </w:rPr>
      </w:pPr>
      <w:r>
        <w:rPr>
          <w:rFonts w:hint="cs"/>
          <w:rtl/>
        </w:rPr>
        <w:t xml:space="preserve">תודה רבה, חבר הכנסת זחאלקה. חברי הכנסת רן כהן, אילן ליבוביץ, דוד טל ורוני בר-און - אינם נוכחים. חברת הכנסת גילה גמליאל, תורך הגיע, חיכית בסבלנות, בבקשה. </w:t>
      </w:r>
    </w:p>
    <w:p w14:paraId="5263FC60" w14:textId="77777777" w:rsidR="00000000" w:rsidRDefault="004C51F7">
      <w:pPr>
        <w:pStyle w:val="a0"/>
        <w:rPr>
          <w:rFonts w:hint="cs"/>
          <w:rtl/>
        </w:rPr>
      </w:pPr>
    </w:p>
    <w:p w14:paraId="60D5D41A" w14:textId="77777777" w:rsidR="00000000" w:rsidRDefault="004C51F7">
      <w:pPr>
        <w:pStyle w:val="af0"/>
        <w:rPr>
          <w:rtl/>
        </w:rPr>
      </w:pPr>
      <w:r>
        <w:rPr>
          <w:rFonts w:hint="eastAsia"/>
          <w:rtl/>
        </w:rPr>
        <w:t>אבשלום</w:t>
      </w:r>
      <w:r>
        <w:rPr>
          <w:rtl/>
        </w:rPr>
        <w:t xml:space="preserve"> וילן (מרצ):</w:t>
      </w:r>
    </w:p>
    <w:p w14:paraId="0636D280" w14:textId="77777777" w:rsidR="00000000" w:rsidRDefault="004C51F7">
      <w:pPr>
        <w:pStyle w:val="a0"/>
        <w:rPr>
          <w:rFonts w:hint="cs"/>
          <w:rtl/>
        </w:rPr>
      </w:pPr>
    </w:p>
    <w:p w14:paraId="00361EF1" w14:textId="77777777" w:rsidR="00000000" w:rsidRDefault="004C51F7">
      <w:pPr>
        <w:pStyle w:val="a0"/>
        <w:rPr>
          <w:rFonts w:hint="cs"/>
          <w:rtl/>
        </w:rPr>
      </w:pPr>
      <w:r>
        <w:rPr>
          <w:rFonts w:hint="cs"/>
          <w:rtl/>
        </w:rPr>
        <w:t>אדוני היושב-ראש, אחריה הודעות הסיכום?</w:t>
      </w:r>
    </w:p>
    <w:p w14:paraId="374DBDFF" w14:textId="77777777" w:rsidR="00000000" w:rsidRDefault="004C51F7">
      <w:pPr>
        <w:pStyle w:val="a0"/>
        <w:rPr>
          <w:rFonts w:hint="cs"/>
          <w:rtl/>
        </w:rPr>
      </w:pPr>
    </w:p>
    <w:p w14:paraId="3C7EAD31" w14:textId="77777777" w:rsidR="00000000" w:rsidRDefault="004C51F7">
      <w:pPr>
        <w:pStyle w:val="af1"/>
        <w:rPr>
          <w:rtl/>
        </w:rPr>
      </w:pPr>
      <w:r>
        <w:rPr>
          <w:rtl/>
        </w:rPr>
        <w:t>היו"ר יולי-יואל אדלש</w:t>
      </w:r>
      <w:r>
        <w:rPr>
          <w:rtl/>
        </w:rPr>
        <w:t>טיין:</w:t>
      </w:r>
    </w:p>
    <w:p w14:paraId="62C6F296" w14:textId="77777777" w:rsidR="00000000" w:rsidRDefault="004C51F7">
      <w:pPr>
        <w:pStyle w:val="a0"/>
        <w:rPr>
          <w:rtl/>
        </w:rPr>
      </w:pPr>
    </w:p>
    <w:p w14:paraId="055550C4" w14:textId="77777777" w:rsidR="00000000" w:rsidRDefault="004C51F7">
      <w:pPr>
        <w:pStyle w:val="a0"/>
        <w:rPr>
          <w:rFonts w:hint="cs"/>
          <w:rtl/>
        </w:rPr>
      </w:pPr>
      <w:r>
        <w:rPr>
          <w:rFonts w:hint="cs"/>
          <w:rtl/>
        </w:rPr>
        <w:t xml:space="preserve">לא, למיטב ידיעתי יש בקשת הממשלה, שהודעות הסיכום וההצבעה יהיו במועד אחר. שר הפנים ביקש. </w:t>
      </w:r>
    </w:p>
    <w:p w14:paraId="350834BD" w14:textId="77777777" w:rsidR="00000000" w:rsidRDefault="004C51F7">
      <w:pPr>
        <w:pStyle w:val="a0"/>
        <w:rPr>
          <w:rFonts w:hint="cs"/>
          <w:rtl/>
        </w:rPr>
      </w:pPr>
    </w:p>
    <w:p w14:paraId="16DBFFB8" w14:textId="77777777" w:rsidR="00000000" w:rsidRDefault="004C51F7">
      <w:pPr>
        <w:pStyle w:val="a"/>
        <w:rPr>
          <w:rtl/>
        </w:rPr>
      </w:pPr>
      <w:bookmarkStart w:id="580" w:name="FS000001025T30_12_2003_23_01_15"/>
      <w:bookmarkStart w:id="581" w:name="_Toc63488504"/>
      <w:bookmarkEnd w:id="580"/>
      <w:r>
        <w:rPr>
          <w:rFonts w:hint="eastAsia"/>
          <w:rtl/>
        </w:rPr>
        <w:t>גילה</w:t>
      </w:r>
      <w:r>
        <w:rPr>
          <w:rtl/>
        </w:rPr>
        <w:t xml:space="preserve"> גמליאל (הליכוד):</w:t>
      </w:r>
      <w:bookmarkEnd w:id="581"/>
    </w:p>
    <w:p w14:paraId="10EDED25" w14:textId="77777777" w:rsidR="00000000" w:rsidRDefault="004C51F7">
      <w:pPr>
        <w:pStyle w:val="a0"/>
        <w:rPr>
          <w:rFonts w:hint="cs"/>
          <w:rtl/>
        </w:rPr>
      </w:pPr>
    </w:p>
    <w:p w14:paraId="12AF59DE" w14:textId="77777777" w:rsidR="00000000" w:rsidRDefault="004C51F7">
      <w:pPr>
        <w:pStyle w:val="a0"/>
        <w:rPr>
          <w:rFonts w:hint="cs"/>
          <w:rtl/>
        </w:rPr>
      </w:pPr>
      <w:r>
        <w:rPr>
          <w:rFonts w:hint="cs"/>
          <w:rtl/>
        </w:rPr>
        <w:t>אדוני היושב-ראש, חברי הכנסת וחברותיה, אני רוצה לומר כמה דברים. דבר ראשון, אין ספק למי שהוא בר-דעת במדינת ישראל, ששני עקרונות יסוד הנחו ומ</w:t>
      </w:r>
      <w:r>
        <w:rPr>
          <w:rFonts w:hint="cs"/>
          <w:rtl/>
        </w:rPr>
        <w:t xml:space="preserve">נחים את צה"ל לדורותיו באשר לשימוש בנשק: קדושת חיי האדם האוניברסלית והימנעות מוחלטת ממלחמת אחים. זה לאורך הדורות, עוד מתקופתו של מנחם בגין. </w:t>
      </w:r>
    </w:p>
    <w:p w14:paraId="6C1760AE" w14:textId="77777777" w:rsidR="00000000" w:rsidRDefault="004C51F7">
      <w:pPr>
        <w:pStyle w:val="a0"/>
        <w:rPr>
          <w:rFonts w:hint="cs"/>
          <w:rtl/>
        </w:rPr>
      </w:pPr>
    </w:p>
    <w:p w14:paraId="57E4D48B" w14:textId="77777777" w:rsidR="00000000" w:rsidRDefault="004C51F7">
      <w:pPr>
        <w:pStyle w:val="af0"/>
        <w:rPr>
          <w:rtl/>
        </w:rPr>
      </w:pPr>
      <w:r>
        <w:rPr>
          <w:rFonts w:hint="eastAsia"/>
          <w:rtl/>
        </w:rPr>
        <w:t>איתן</w:t>
      </w:r>
      <w:r>
        <w:rPr>
          <w:rtl/>
        </w:rPr>
        <w:t xml:space="preserve"> כבל (העבודה-מימד):</w:t>
      </w:r>
    </w:p>
    <w:p w14:paraId="00BAB08B" w14:textId="77777777" w:rsidR="00000000" w:rsidRDefault="004C51F7">
      <w:pPr>
        <w:pStyle w:val="a0"/>
        <w:rPr>
          <w:rFonts w:hint="cs"/>
          <w:rtl/>
        </w:rPr>
      </w:pPr>
    </w:p>
    <w:p w14:paraId="15136205" w14:textId="77777777" w:rsidR="00000000" w:rsidRDefault="004C51F7">
      <w:pPr>
        <w:pStyle w:val="a0"/>
        <w:rPr>
          <w:rFonts w:hint="cs"/>
          <w:rtl/>
        </w:rPr>
      </w:pPr>
      <w:r>
        <w:rPr>
          <w:rFonts w:hint="cs"/>
          <w:rtl/>
        </w:rPr>
        <w:t xml:space="preserve">זה גם מתקופת בן-גוריון. </w:t>
      </w:r>
    </w:p>
    <w:p w14:paraId="23A42306" w14:textId="77777777" w:rsidR="00000000" w:rsidRDefault="004C51F7">
      <w:pPr>
        <w:pStyle w:val="a0"/>
        <w:rPr>
          <w:rFonts w:hint="cs"/>
          <w:rtl/>
        </w:rPr>
      </w:pPr>
    </w:p>
    <w:p w14:paraId="6AE06DEA" w14:textId="77777777" w:rsidR="00000000" w:rsidRDefault="004C51F7">
      <w:pPr>
        <w:pStyle w:val="-"/>
        <w:rPr>
          <w:rtl/>
        </w:rPr>
      </w:pPr>
      <w:bookmarkStart w:id="582" w:name="FS000001025T30_12_2003_23_04_03C"/>
      <w:bookmarkEnd w:id="582"/>
      <w:r>
        <w:rPr>
          <w:rtl/>
        </w:rPr>
        <w:t>גילה גמליאל (הליכוד):</w:t>
      </w:r>
    </w:p>
    <w:p w14:paraId="3EE58C34" w14:textId="77777777" w:rsidR="00000000" w:rsidRDefault="004C51F7">
      <w:pPr>
        <w:pStyle w:val="a0"/>
        <w:rPr>
          <w:rtl/>
        </w:rPr>
      </w:pPr>
    </w:p>
    <w:p w14:paraId="07406F33" w14:textId="77777777" w:rsidR="00000000" w:rsidRDefault="004C51F7">
      <w:pPr>
        <w:pStyle w:val="a0"/>
        <w:rPr>
          <w:rFonts w:hint="cs"/>
          <w:rtl/>
        </w:rPr>
      </w:pPr>
      <w:r>
        <w:rPr>
          <w:rFonts w:hint="cs"/>
          <w:rtl/>
        </w:rPr>
        <w:t>אני פונה במיוחד אל חברי מהשמאל: שימו לב ה</w:t>
      </w:r>
      <w:r>
        <w:rPr>
          <w:rFonts w:hint="cs"/>
          <w:rtl/>
        </w:rPr>
        <w:t xml:space="preserve">יטב לאפשרויות האלה ולדברים הקשים שנאמרים כאן, שצריך להוקיע אותם. אני פונה אליך, חבר הכנסת ג'מאל זחאלקה, אני חושבת שאתה צריך לחזור בך מהדברים הקשים שאמרת, הדברים השקריים, הנבזיים, שמנסים לקעקע את אושיות הדמוקרטיה ואת הצבא, שבין היתר מגן עליך. כבר ראינו למה </w:t>
      </w:r>
      <w:r>
        <w:rPr>
          <w:rFonts w:hint="cs"/>
          <w:rtl/>
        </w:rPr>
        <w:t xml:space="preserve">מסוגלים כל מבצעי הטרור, שבאים ופוגעים במסעדת "מקסים", הרי גם אתה יכולת בטעות לשבת ולאכול שם. </w:t>
      </w:r>
    </w:p>
    <w:p w14:paraId="4DF6B5DE" w14:textId="77777777" w:rsidR="00000000" w:rsidRDefault="004C51F7">
      <w:pPr>
        <w:pStyle w:val="a0"/>
        <w:rPr>
          <w:rFonts w:hint="cs"/>
          <w:rtl/>
        </w:rPr>
      </w:pPr>
    </w:p>
    <w:p w14:paraId="0CABE449" w14:textId="77777777" w:rsidR="00000000" w:rsidRDefault="004C51F7">
      <w:pPr>
        <w:pStyle w:val="af0"/>
        <w:rPr>
          <w:rtl/>
        </w:rPr>
      </w:pPr>
      <w:r>
        <w:rPr>
          <w:rFonts w:hint="eastAsia"/>
          <w:rtl/>
        </w:rPr>
        <w:t>ג</w:t>
      </w:r>
      <w:r>
        <w:rPr>
          <w:rtl/>
        </w:rPr>
        <w:t>'מאל זחאלקה (בל"ד):</w:t>
      </w:r>
    </w:p>
    <w:p w14:paraId="396187CE" w14:textId="77777777" w:rsidR="00000000" w:rsidRDefault="004C51F7">
      <w:pPr>
        <w:pStyle w:val="a0"/>
        <w:rPr>
          <w:rFonts w:hint="cs"/>
          <w:rtl/>
        </w:rPr>
      </w:pPr>
    </w:p>
    <w:p w14:paraId="6DA3C805" w14:textId="77777777" w:rsidR="00000000" w:rsidRDefault="004C51F7">
      <w:pPr>
        <w:pStyle w:val="a0"/>
        <w:rPr>
          <w:rFonts w:hint="cs"/>
          <w:rtl/>
        </w:rPr>
      </w:pPr>
      <w:r>
        <w:rPr>
          <w:rFonts w:hint="cs"/>
          <w:rtl/>
        </w:rPr>
        <w:t xml:space="preserve">אני נגד זה, אבל את לא נגד רצח ילדים פלסטינים. מעולם לא גינית רצח ילדים פלסטינים. אני מגנה כל פגיעה באזרחים. </w:t>
      </w:r>
    </w:p>
    <w:p w14:paraId="3F3D4E05" w14:textId="77777777" w:rsidR="00000000" w:rsidRDefault="004C51F7">
      <w:pPr>
        <w:pStyle w:val="a0"/>
        <w:rPr>
          <w:rFonts w:hint="cs"/>
          <w:rtl/>
        </w:rPr>
      </w:pPr>
    </w:p>
    <w:p w14:paraId="2DE6E65E" w14:textId="77777777" w:rsidR="00000000" w:rsidRDefault="004C51F7">
      <w:pPr>
        <w:pStyle w:val="-"/>
        <w:rPr>
          <w:rtl/>
        </w:rPr>
      </w:pPr>
      <w:bookmarkStart w:id="583" w:name="FS000001025T30_12_2003_23_07_04C"/>
      <w:bookmarkEnd w:id="583"/>
      <w:r>
        <w:rPr>
          <w:rtl/>
        </w:rPr>
        <w:t>גילה גמליאל (הליכוד):</w:t>
      </w:r>
    </w:p>
    <w:p w14:paraId="0E2061BE" w14:textId="77777777" w:rsidR="00000000" w:rsidRDefault="004C51F7">
      <w:pPr>
        <w:pStyle w:val="a0"/>
        <w:rPr>
          <w:rtl/>
        </w:rPr>
      </w:pPr>
    </w:p>
    <w:p w14:paraId="0B527557" w14:textId="77777777" w:rsidR="00000000" w:rsidRDefault="004C51F7">
      <w:pPr>
        <w:pStyle w:val="a0"/>
        <w:rPr>
          <w:rFonts w:hint="cs"/>
          <w:rtl/>
        </w:rPr>
      </w:pPr>
      <w:r>
        <w:rPr>
          <w:rFonts w:hint="cs"/>
          <w:rtl/>
        </w:rPr>
        <w:t>אותם ח</w:t>
      </w:r>
      <w:r>
        <w:rPr>
          <w:rFonts w:hint="cs"/>
          <w:rtl/>
        </w:rPr>
        <w:t>יילים היו שם והגנו עליך ועלי ועל כל אחד ואחד כאן, וזאת ה"תודה רבה" שאתה אומר להם. אתה צריך להתבייש. ואין ספק שחובה עליך גם לכבד את המשכן הזה, שאתה חלק ממנו כחבר הכנסת, ולחזור בך מהדברים שלך ולא להטעות את הציבור בכל מיני דברים, של עצם ההגדרה מה הוא רצח. אתה</w:t>
      </w:r>
      <w:r>
        <w:rPr>
          <w:rFonts w:hint="cs"/>
          <w:rtl/>
        </w:rPr>
        <w:t xml:space="preserve"> צריך באמת לחזור בך. אין זכות, לשום פוליטיקאי, לנצל כל אירוע כדי להשתלח בצה"ל ולהפוך את האירוע הטרגי שהיה בחברה הישראלית למנוף תקשורתי שיקדם השקפה כזאת או אחרת באשר לגדר הביטחון </w:t>
      </w:r>
      <w:r>
        <w:rPr>
          <w:rtl/>
        </w:rPr>
        <w:t>–</w:t>
      </w:r>
      <w:r>
        <w:rPr>
          <w:rFonts w:hint="cs"/>
          <w:rtl/>
        </w:rPr>
        <w:t xml:space="preserve"> ואני לא נמניתי עם אלה שהיו בעד הגדר, להזכיר לכם. </w:t>
      </w:r>
    </w:p>
    <w:p w14:paraId="756C50BC" w14:textId="77777777" w:rsidR="00000000" w:rsidRDefault="004C51F7">
      <w:pPr>
        <w:pStyle w:val="a0"/>
        <w:ind w:firstLine="0"/>
        <w:rPr>
          <w:rFonts w:hint="cs"/>
          <w:rtl/>
        </w:rPr>
      </w:pPr>
    </w:p>
    <w:p w14:paraId="57623D19" w14:textId="77777777" w:rsidR="00000000" w:rsidRDefault="004C51F7">
      <w:pPr>
        <w:pStyle w:val="a0"/>
        <w:ind w:firstLine="720"/>
        <w:rPr>
          <w:rFonts w:hint="cs"/>
          <w:rtl/>
        </w:rPr>
      </w:pPr>
      <w:r>
        <w:rPr>
          <w:rFonts w:hint="cs"/>
          <w:rtl/>
        </w:rPr>
        <w:t xml:space="preserve">פגיעה בחיי אזרחים על-ידי </w:t>
      </w:r>
      <w:r>
        <w:rPr>
          <w:rFonts w:hint="cs"/>
          <w:rtl/>
        </w:rPr>
        <w:t>חיילים היא דבר חמור ביותר. לצערי, במקרה דנן לא ניתן להתעלם מהעובדות. העובדות מצביעות על כך שהחיילים לא ידעו כי מדובר באזרחים. המפגינים היו רעולי פנים. זה לא מכיוון שהם שמו כאפייה. הם היו רעולי פנים, להזכיר לכם. בנסיבות הביטחוניות הקשות שאנחנו נמצאים בהן, ה</w:t>
      </w:r>
      <w:r>
        <w:rPr>
          <w:rFonts w:hint="cs"/>
          <w:rtl/>
        </w:rPr>
        <w:t xml:space="preserve">ם היו חייבים לחשוף את הזהות שלהם, לא לבוא בצורה כזאת של הפגנה אלימה, על מנת להטעות, בשטחים סגורים, יחד עם פורעי חוק ועם פלסטינים, שמגדירים את עצמם </w:t>
      </w:r>
      <w:r>
        <w:rPr>
          <w:rtl/>
        </w:rPr>
        <w:t>–</w:t>
      </w:r>
      <w:r>
        <w:rPr>
          <w:rFonts w:hint="cs"/>
          <w:rtl/>
        </w:rPr>
        <w:t xml:space="preserve"> ואני רוצה לומר שהם מגדירים את עצמם </w:t>
      </w:r>
      <w:r>
        <w:rPr>
          <w:rtl/>
        </w:rPr>
        <w:t>–</w:t>
      </w:r>
      <w:r>
        <w:rPr>
          <w:rFonts w:hint="cs"/>
          <w:rtl/>
        </w:rPr>
        <w:t xml:space="preserve"> אנרכיסטים נגד גדרות. </w:t>
      </w:r>
    </w:p>
    <w:p w14:paraId="6ECECB36" w14:textId="77777777" w:rsidR="00000000" w:rsidRDefault="004C51F7">
      <w:pPr>
        <w:pStyle w:val="a0"/>
        <w:ind w:firstLine="0"/>
        <w:rPr>
          <w:rFonts w:hint="cs"/>
          <w:rtl/>
        </w:rPr>
      </w:pPr>
    </w:p>
    <w:p w14:paraId="0E56BC60" w14:textId="77777777" w:rsidR="00000000" w:rsidRDefault="004C51F7">
      <w:pPr>
        <w:pStyle w:val="a0"/>
        <w:ind w:firstLine="720"/>
        <w:rPr>
          <w:rFonts w:hint="cs"/>
          <w:rtl/>
        </w:rPr>
      </w:pPr>
      <w:r>
        <w:rPr>
          <w:rFonts w:hint="cs"/>
          <w:rtl/>
        </w:rPr>
        <w:t>למי שלא יודע מה זה אנרכיסטים, צריך להבין את המש</w:t>
      </w:r>
      <w:r>
        <w:rPr>
          <w:rFonts w:hint="cs"/>
          <w:rtl/>
        </w:rPr>
        <w:t xml:space="preserve">מעויות. אותם אנשים </w:t>
      </w:r>
      <w:r>
        <w:rPr>
          <w:rtl/>
        </w:rPr>
        <w:t>–</w:t>
      </w:r>
      <w:r>
        <w:rPr>
          <w:rFonts w:hint="cs"/>
          <w:rtl/>
        </w:rPr>
        <w:t xml:space="preserve"> מה זה אנרכיזם? הם אינם מכירים כלל בזכות של המדינה או של הרשויות שלה להטיל עליהם סמכות כלשהי, ובמקרה הזה הם מגדירים את זה נגד הגדר. אותה קבוצה, מאז אוגוסט השנה, מחבלת בתדירות, במזיד, באופן החורג מגבולות פעילות מחאה, בפעולה של בניין הגדר</w:t>
      </w:r>
      <w:r>
        <w:rPr>
          <w:rFonts w:hint="cs"/>
          <w:rtl/>
        </w:rPr>
        <w:t xml:space="preserve"> במקום. </w:t>
      </w:r>
    </w:p>
    <w:p w14:paraId="308555C4" w14:textId="77777777" w:rsidR="00000000" w:rsidRDefault="004C51F7">
      <w:pPr>
        <w:pStyle w:val="a0"/>
        <w:rPr>
          <w:rFonts w:hint="cs"/>
          <w:rtl/>
        </w:rPr>
      </w:pPr>
    </w:p>
    <w:p w14:paraId="0637FE19" w14:textId="77777777" w:rsidR="00000000" w:rsidRDefault="004C51F7">
      <w:pPr>
        <w:pStyle w:val="af1"/>
        <w:rPr>
          <w:rtl/>
        </w:rPr>
      </w:pPr>
      <w:r>
        <w:rPr>
          <w:rtl/>
        </w:rPr>
        <w:t>היו"ר יולי-יואל אדלשטיין:</w:t>
      </w:r>
    </w:p>
    <w:p w14:paraId="2D1BB9E8" w14:textId="77777777" w:rsidR="00000000" w:rsidRDefault="004C51F7">
      <w:pPr>
        <w:pStyle w:val="a0"/>
        <w:rPr>
          <w:rtl/>
        </w:rPr>
      </w:pPr>
    </w:p>
    <w:p w14:paraId="1BB7D54C" w14:textId="77777777" w:rsidR="00000000" w:rsidRDefault="004C51F7">
      <w:pPr>
        <w:pStyle w:val="a0"/>
        <w:rPr>
          <w:rFonts w:hint="cs"/>
          <w:rtl/>
        </w:rPr>
      </w:pPr>
      <w:r>
        <w:rPr>
          <w:rFonts w:hint="cs"/>
          <w:rtl/>
        </w:rPr>
        <w:t>אבקש לסיים.</w:t>
      </w:r>
    </w:p>
    <w:p w14:paraId="767E7A2E" w14:textId="77777777" w:rsidR="00000000" w:rsidRDefault="004C51F7">
      <w:pPr>
        <w:pStyle w:val="a0"/>
        <w:ind w:firstLine="0"/>
        <w:rPr>
          <w:rFonts w:hint="cs"/>
          <w:rtl/>
        </w:rPr>
      </w:pPr>
    </w:p>
    <w:p w14:paraId="6D22320A" w14:textId="77777777" w:rsidR="00000000" w:rsidRDefault="004C51F7">
      <w:pPr>
        <w:pStyle w:val="-"/>
        <w:rPr>
          <w:rtl/>
        </w:rPr>
      </w:pPr>
      <w:bookmarkStart w:id="584" w:name="FS000001025T30_12_2003_22_53_54"/>
      <w:bookmarkStart w:id="585" w:name="FS000001025T30_12_2003_22_53_56C"/>
      <w:bookmarkEnd w:id="584"/>
      <w:bookmarkEnd w:id="585"/>
      <w:r>
        <w:rPr>
          <w:rtl/>
        </w:rPr>
        <w:t>גילה גמליאל (הליכוד):</w:t>
      </w:r>
    </w:p>
    <w:p w14:paraId="53E6A93C" w14:textId="77777777" w:rsidR="00000000" w:rsidRDefault="004C51F7">
      <w:pPr>
        <w:pStyle w:val="a0"/>
        <w:rPr>
          <w:rFonts w:hint="cs"/>
          <w:rtl/>
        </w:rPr>
      </w:pPr>
    </w:p>
    <w:p w14:paraId="52F74986" w14:textId="77777777" w:rsidR="00000000" w:rsidRDefault="004C51F7">
      <w:pPr>
        <w:pStyle w:val="a0"/>
        <w:rPr>
          <w:rFonts w:hint="cs"/>
          <w:rtl/>
        </w:rPr>
      </w:pPr>
      <w:r>
        <w:rPr>
          <w:rFonts w:hint="cs"/>
          <w:rtl/>
        </w:rPr>
        <w:t>אני באופן אישי גם כן נגד הקמת גדר. אני חושבת שלא צריך לחלק את המדינה שלי לשניים. עם זאת, מפאת המצב הביטחוני הקיים, נכון לנקודת הזמן הזאת, זאת האלטרנטיבה היחידה להגן על כל אחד ואחד מאת</w:t>
      </w:r>
      <w:r>
        <w:rPr>
          <w:rFonts w:hint="cs"/>
          <w:rtl/>
        </w:rPr>
        <w:t>נו. כולי תקווה שבשלב כלשהו ממשלות ישראל גם יקבלו את ההחלטה, ולא יהיה בה צורך. עם זאת, זוהי החלטת הממשלה בסוגיה הזאת של הגדר, היא מגובה על-ידי הכנסת בנקודת הזמן הזאת, ואל יינתן לאף אחד, בסוגיה הזאת, לדאוג לכל אותן התארגנויות מתלהמות, שמזכירות את הצביון האלי</w:t>
      </w:r>
      <w:r>
        <w:rPr>
          <w:rFonts w:hint="cs"/>
          <w:rtl/>
        </w:rPr>
        <w:t xml:space="preserve">ם ביותר בסגנון תנועות המחאה האנרכיסטיות בנושא הגלובליזציה, אם הגענו למצב הזה.  </w:t>
      </w:r>
    </w:p>
    <w:p w14:paraId="73CC74A4" w14:textId="77777777" w:rsidR="00000000" w:rsidRDefault="004C51F7">
      <w:pPr>
        <w:pStyle w:val="a0"/>
        <w:ind w:firstLine="0"/>
        <w:rPr>
          <w:rFonts w:hint="cs"/>
          <w:rtl/>
        </w:rPr>
      </w:pPr>
    </w:p>
    <w:p w14:paraId="05A3A50D" w14:textId="77777777" w:rsidR="00000000" w:rsidRDefault="004C51F7">
      <w:pPr>
        <w:pStyle w:val="af1"/>
        <w:rPr>
          <w:rtl/>
        </w:rPr>
      </w:pPr>
      <w:r>
        <w:rPr>
          <w:rtl/>
        </w:rPr>
        <w:t>היו"ר יולי-יואל אדלשטיין:</w:t>
      </w:r>
    </w:p>
    <w:p w14:paraId="71FFA5BB" w14:textId="77777777" w:rsidR="00000000" w:rsidRDefault="004C51F7">
      <w:pPr>
        <w:pStyle w:val="a0"/>
        <w:rPr>
          <w:rtl/>
        </w:rPr>
      </w:pPr>
    </w:p>
    <w:p w14:paraId="7785F81B" w14:textId="77777777" w:rsidR="00000000" w:rsidRDefault="004C51F7">
      <w:pPr>
        <w:pStyle w:val="a0"/>
        <w:rPr>
          <w:rFonts w:hint="cs"/>
          <w:rtl/>
        </w:rPr>
      </w:pPr>
      <w:r>
        <w:rPr>
          <w:rFonts w:hint="cs"/>
          <w:rtl/>
        </w:rPr>
        <w:t>תודה.</w:t>
      </w:r>
    </w:p>
    <w:p w14:paraId="698C29B4" w14:textId="77777777" w:rsidR="00000000" w:rsidRDefault="004C51F7">
      <w:pPr>
        <w:pStyle w:val="a0"/>
        <w:rPr>
          <w:rFonts w:hint="cs"/>
          <w:rtl/>
        </w:rPr>
      </w:pPr>
    </w:p>
    <w:p w14:paraId="4128CF02" w14:textId="77777777" w:rsidR="00000000" w:rsidRDefault="004C51F7">
      <w:pPr>
        <w:pStyle w:val="-"/>
        <w:rPr>
          <w:rtl/>
        </w:rPr>
      </w:pPr>
      <w:bookmarkStart w:id="586" w:name="FS000001025T30_12_2003_22_55_46C"/>
      <w:bookmarkEnd w:id="586"/>
      <w:r>
        <w:rPr>
          <w:rtl/>
        </w:rPr>
        <w:t>גילה גמליאל (הליכוד):</w:t>
      </w:r>
    </w:p>
    <w:p w14:paraId="559A59CA" w14:textId="77777777" w:rsidR="00000000" w:rsidRDefault="004C51F7">
      <w:pPr>
        <w:pStyle w:val="a0"/>
        <w:rPr>
          <w:rtl/>
        </w:rPr>
      </w:pPr>
    </w:p>
    <w:p w14:paraId="1D7380F6" w14:textId="77777777" w:rsidR="00000000" w:rsidRDefault="004C51F7">
      <w:pPr>
        <w:pStyle w:val="a0"/>
        <w:rPr>
          <w:rFonts w:hint="cs"/>
          <w:rtl/>
        </w:rPr>
      </w:pPr>
      <w:r>
        <w:rPr>
          <w:rFonts w:hint="cs"/>
          <w:rtl/>
        </w:rPr>
        <w:t>ברשותך, עוד משפט אחד לסיום. אני רוצה מכאן לשלוח החלמה מהירה לאותו בחור ולומר לו בצורה חד-משמעית: כולנו מאחלים שלא נצטר</w:t>
      </w:r>
      <w:r>
        <w:rPr>
          <w:rFonts w:hint="cs"/>
          <w:rtl/>
        </w:rPr>
        <w:t>ך לתת יד לאף אחד מחיילי צה"ל, חלילה וחס, לפגוע ביהודי. זה הדבר האחרון שכל אחד מהם היה רוצה לעשות, ודאי וודאי חיילי צה"ל. אני רוצה לומר בצורה חד-משמעית: אני מאחלת לו החלמה מהירה, ואני מאוד מקווה שהוא יפנים את הבעייתיות שהוא יצר באותה סיטואציה של ההפגנה המדו</w:t>
      </w:r>
      <w:r>
        <w:rPr>
          <w:rFonts w:hint="cs"/>
          <w:rtl/>
        </w:rPr>
        <w:t xml:space="preserve">ברת. תודה רבה. </w:t>
      </w:r>
    </w:p>
    <w:p w14:paraId="73272A64" w14:textId="77777777" w:rsidR="00000000" w:rsidRDefault="004C51F7">
      <w:pPr>
        <w:pStyle w:val="a0"/>
        <w:ind w:firstLine="0"/>
        <w:rPr>
          <w:rFonts w:hint="cs"/>
          <w:rtl/>
        </w:rPr>
      </w:pPr>
    </w:p>
    <w:p w14:paraId="4092340A" w14:textId="77777777" w:rsidR="00000000" w:rsidRDefault="004C51F7">
      <w:pPr>
        <w:pStyle w:val="af1"/>
        <w:rPr>
          <w:rtl/>
        </w:rPr>
      </w:pPr>
      <w:r>
        <w:rPr>
          <w:rtl/>
        </w:rPr>
        <w:t>היו"ר יולי-יואל אדלשטיין:</w:t>
      </w:r>
    </w:p>
    <w:p w14:paraId="43E34B42" w14:textId="77777777" w:rsidR="00000000" w:rsidRDefault="004C51F7">
      <w:pPr>
        <w:pStyle w:val="a0"/>
        <w:rPr>
          <w:rtl/>
        </w:rPr>
      </w:pPr>
    </w:p>
    <w:p w14:paraId="01CB04D6" w14:textId="77777777" w:rsidR="00000000" w:rsidRDefault="004C51F7">
      <w:pPr>
        <w:pStyle w:val="a0"/>
        <w:rPr>
          <w:rFonts w:hint="cs"/>
          <w:rtl/>
        </w:rPr>
      </w:pPr>
      <w:r>
        <w:rPr>
          <w:rFonts w:hint="cs"/>
          <w:rtl/>
        </w:rPr>
        <w:t xml:space="preserve">תודה לחברת הכנסת גמליאל. חבר הכנסת ישראל אייכלר. חבר הכנסת פרץ. חבר הכנסת אהוד יתום. חבר הכנסת מגלי והבה. חבר הכנסת טלב אלסאנע, ואחריו </w:t>
      </w:r>
      <w:r>
        <w:rPr>
          <w:rtl/>
        </w:rPr>
        <w:t>–</w:t>
      </w:r>
      <w:r>
        <w:rPr>
          <w:rFonts w:hint="cs"/>
          <w:rtl/>
        </w:rPr>
        <w:t xml:space="preserve"> חבר הכנסת דוד אזולאי, סגן שר הביטחון </w:t>
      </w:r>
      <w:r>
        <w:rPr>
          <w:rtl/>
        </w:rPr>
        <w:t>–</w:t>
      </w:r>
      <w:r>
        <w:rPr>
          <w:rFonts w:hint="cs"/>
          <w:rtl/>
        </w:rPr>
        <w:t xml:space="preserve"> דיבר - חברי הכנסת חיים אורון ורשף חן</w:t>
      </w:r>
      <w:r>
        <w:rPr>
          <w:rFonts w:hint="cs"/>
          <w:rtl/>
        </w:rPr>
        <w:t xml:space="preserve">. בבקשה, אדוני. </w:t>
      </w:r>
    </w:p>
    <w:p w14:paraId="648541C2" w14:textId="77777777" w:rsidR="00000000" w:rsidRDefault="004C51F7">
      <w:pPr>
        <w:pStyle w:val="a0"/>
        <w:ind w:firstLine="0"/>
        <w:rPr>
          <w:rFonts w:hint="cs"/>
          <w:rtl/>
        </w:rPr>
      </w:pPr>
    </w:p>
    <w:p w14:paraId="67389C46" w14:textId="77777777" w:rsidR="00000000" w:rsidRDefault="004C51F7">
      <w:pPr>
        <w:pStyle w:val="a"/>
        <w:rPr>
          <w:rtl/>
        </w:rPr>
      </w:pPr>
      <w:bookmarkStart w:id="587" w:name="FS000000549T30_12_2003_22_58_02"/>
      <w:bookmarkStart w:id="588" w:name="_Toc63488505"/>
      <w:bookmarkEnd w:id="587"/>
      <w:r>
        <w:rPr>
          <w:rFonts w:hint="eastAsia"/>
          <w:rtl/>
        </w:rPr>
        <w:t>טלב</w:t>
      </w:r>
      <w:r>
        <w:rPr>
          <w:rtl/>
        </w:rPr>
        <w:t xml:space="preserve"> אלסאנע (רע"ם):</w:t>
      </w:r>
      <w:bookmarkEnd w:id="588"/>
    </w:p>
    <w:p w14:paraId="01D01063" w14:textId="77777777" w:rsidR="00000000" w:rsidRDefault="004C51F7">
      <w:pPr>
        <w:pStyle w:val="a0"/>
        <w:rPr>
          <w:rFonts w:hint="cs"/>
          <w:rtl/>
        </w:rPr>
      </w:pPr>
    </w:p>
    <w:p w14:paraId="2611491C" w14:textId="77777777" w:rsidR="00000000" w:rsidRDefault="004C51F7">
      <w:pPr>
        <w:pStyle w:val="a0"/>
        <w:rPr>
          <w:rFonts w:hint="cs"/>
          <w:rtl/>
        </w:rPr>
      </w:pPr>
      <w:r>
        <w:rPr>
          <w:rFonts w:hint="cs"/>
          <w:rtl/>
        </w:rPr>
        <w:t xml:space="preserve">אדוני היושב-ראש, חברי הכנסת, אין מחלוקת על כך שהמפגינים לא סיכנו ולא יכלו לסכן את חייהם של החיילים. </w:t>
      </w:r>
    </w:p>
    <w:p w14:paraId="002E71EC" w14:textId="77777777" w:rsidR="00000000" w:rsidRDefault="004C51F7">
      <w:pPr>
        <w:pStyle w:val="a0"/>
        <w:ind w:firstLine="0"/>
        <w:rPr>
          <w:rFonts w:hint="cs"/>
          <w:rtl/>
        </w:rPr>
      </w:pPr>
    </w:p>
    <w:p w14:paraId="10D51E70" w14:textId="77777777" w:rsidR="00000000" w:rsidRDefault="004C51F7">
      <w:pPr>
        <w:pStyle w:val="af0"/>
        <w:rPr>
          <w:rtl/>
        </w:rPr>
      </w:pPr>
      <w:r>
        <w:rPr>
          <w:rFonts w:hint="eastAsia"/>
          <w:rtl/>
        </w:rPr>
        <w:t>שאול</w:t>
      </w:r>
      <w:r>
        <w:rPr>
          <w:rtl/>
        </w:rPr>
        <w:t xml:space="preserve"> יהלום (מפד"ל):</w:t>
      </w:r>
    </w:p>
    <w:p w14:paraId="5AFD6EE7" w14:textId="77777777" w:rsidR="00000000" w:rsidRDefault="004C51F7">
      <w:pPr>
        <w:pStyle w:val="a0"/>
        <w:rPr>
          <w:rFonts w:hint="cs"/>
          <w:rtl/>
        </w:rPr>
      </w:pPr>
    </w:p>
    <w:p w14:paraId="47946F50" w14:textId="77777777" w:rsidR="00000000" w:rsidRDefault="004C51F7">
      <w:pPr>
        <w:pStyle w:val="a0"/>
        <w:rPr>
          <w:rFonts w:hint="cs"/>
          <w:rtl/>
        </w:rPr>
      </w:pPr>
      <w:r>
        <w:rPr>
          <w:rFonts w:hint="cs"/>
          <w:rtl/>
        </w:rPr>
        <w:t>זאת המחלוקת העיקרית.</w:t>
      </w:r>
    </w:p>
    <w:p w14:paraId="247F227C" w14:textId="77777777" w:rsidR="00000000" w:rsidRDefault="004C51F7">
      <w:pPr>
        <w:pStyle w:val="a0"/>
        <w:ind w:firstLine="0"/>
        <w:rPr>
          <w:rFonts w:hint="cs"/>
          <w:rtl/>
        </w:rPr>
      </w:pPr>
    </w:p>
    <w:p w14:paraId="3C5AC165" w14:textId="77777777" w:rsidR="00000000" w:rsidRDefault="004C51F7">
      <w:pPr>
        <w:pStyle w:val="-"/>
        <w:rPr>
          <w:rtl/>
        </w:rPr>
      </w:pPr>
      <w:bookmarkStart w:id="589" w:name="FS000000549T30_12_2003_22_58_21C"/>
      <w:bookmarkEnd w:id="589"/>
      <w:r>
        <w:rPr>
          <w:rtl/>
        </w:rPr>
        <w:t>טלב אלסאנע (רע"ם):</w:t>
      </w:r>
    </w:p>
    <w:p w14:paraId="00BA0B13" w14:textId="77777777" w:rsidR="00000000" w:rsidRDefault="004C51F7">
      <w:pPr>
        <w:pStyle w:val="a0"/>
        <w:rPr>
          <w:rtl/>
        </w:rPr>
      </w:pPr>
    </w:p>
    <w:p w14:paraId="7C478109" w14:textId="77777777" w:rsidR="00000000" w:rsidRDefault="004C51F7">
      <w:pPr>
        <w:pStyle w:val="a0"/>
        <w:rPr>
          <w:rFonts w:hint="cs"/>
          <w:rtl/>
        </w:rPr>
      </w:pPr>
      <w:r>
        <w:rPr>
          <w:rFonts w:hint="cs"/>
          <w:rtl/>
        </w:rPr>
        <w:t>הם לא היו מצוידים בנשק, לא חם ולא קר, הם לא ירו, הם ל</w:t>
      </w:r>
      <w:r>
        <w:rPr>
          <w:rFonts w:hint="cs"/>
          <w:rtl/>
        </w:rPr>
        <w:t>א יכלו לפגוע, הם לא פגעו. ולכן בפועל לא היתה שום סכנה ולא נשקפה מהם שום סכנה לחיי החיילים.</w:t>
      </w:r>
    </w:p>
    <w:p w14:paraId="5E2E2BC2" w14:textId="77777777" w:rsidR="00000000" w:rsidRDefault="004C51F7">
      <w:pPr>
        <w:pStyle w:val="a0"/>
        <w:ind w:firstLine="0"/>
        <w:rPr>
          <w:rFonts w:hint="cs"/>
          <w:rtl/>
        </w:rPr>
      </w:pPr>
    </w:p>
    <w:p w14:paraId="2C518FAA" w14:textId="77777777" w:rsidR="00000000" w:rsidRDefault="004C51F7">
      <w:pPr>
        <w:pStyle w:val="af0"/>
        <w:rPr>
          <w:rtl/>
        </w:rPr>
      </w:pPr>
      <w:r>
        <w:rPr>
          <w:rFonts w:hint="eastAsia"/>
          <w:rtl/>
        </w:rPr>
        <w:t>שאול</w:t>
      </w:r>
      <w:r>
        <w:rPr>
          <w:rtl/>
        </w:rPr>
        <w:t xml:space="preserve"> יהלום (מפד"ל):</w:t>
      </w:r>
    </w:p>
    <w:p w14:paraId="50012C99" w14:textId="77777777" w:rsidR="00000000" w:rsidRDefault="004C51F7">
      <w:pPr>
        <w:pStyle w:val="a0"/>
        <w:rPr>
          <w:rFonts w:hint="cs"/>
          <w:rtl/>
        </w:rPr>
      </w:pPr>
    </w:p>
    <w:p w14:paraId="5818BA21" w14:textId="77777777" w:rsidR="00000000" w:rsidRDefault="004C51F7">
      <w:pPr>
        <w:pStyle w:val="a0"/>
        <w:rPr>
          <w:rFonts w:hint="cs"/>
          <w:rtl/>
        </w:rPr>
      </w:pPr>
      <w:r>
        <w:rPr>
          <w:rFonts w:hint="cs"/>
          <w:rtl/>
        </w:rPr>
        <w:t>מאיפה אתה יודע, היית שם?</w:t>
      </w:r>
    </w:p>
    <w:p w14:paraId="47A967F1" w14:textId="77777777" w:rsidR="00000000" w:rsidRDefault="004C51F7">
      <w:pPr>
        <w:pStyle w:val="a0"/>
        <w:ind w:firstLine="0"/>
        <w:rPr>
          <w:rFonts w:hint="cs"/>
          <w:rtl/>
        </w:rPr>
      </w:pPr>
    </w:p>
    <w:p w14:paraId="49056E3A" w14:textId="77777777" w:rsidR="00000000" w:rsidRDefault="004C51F7">
      <w:pPr>
        <w:pStyle w:val="-"/>
        <w:rPr>
          <w:rtl/>
        </w:rPr>
      </w:pPr>
      <w:bookmarkStart w:id="590" w:name="FS000000549T30_12_2003_22_59_05C"/>
      <w:bookmarkEnd w:id="590"/>
      <w:r>
        <w:rPr>
          <w:rtl/>
        </w:rPr>
        <w:t>טלב אלסאנע (רע"ם):</w:t>
      </w:r>
    </w:p>
    <w:p w14:paraId="70629390" w14:textId="77777777" w:rsidR="00000000" w:rsidRDefault="004C51F7">
      <w:pPr>
        <w:pStyle w:val="a0"/>
        <w:rPr>
          <w:rtl/>
        </w:rPr>
      </w:pPr>
    </w:p>
    <w:p w14:paraId="10C3FC1E" w14:textId="77777777" w:rsidR="00000000" w:rsidRDefault="004C51F7">
      <w:pPr>
        <w:pStyle w:val="a0"/>
        <w:rPr>
          <w:rFonts w:hint="cs"/>
          <w:rtl/>
        </w:rPr>
      </w:pPr>
      <w:r>
        <w:rPr>
          <w:rFonts w:hint="cs"/>
          <w:rtl/>
        </w:rPr>
        <w:t xml:space="preserve">הדבר האחד והיחיד שהם סיכנו, לכל היותר, זאת גדר ההפרדה, או החומה הגזענית הזאת. אבל בהנחה שהם יכלו </w:t>
      </w:r>
      <w:r>
        <w:rPr>
          <w:rFonts w:hint="cs"/>
          <w:rtl/>
        </w:rPr>
        <w:t xml:space="preserve">לגרום איזה נזק, הנזק הזה ניתן לתיקון; אבל את החיים אי-אפשר להחזיר, אילו אותו צעיר קיפח את חייו. הם לא סיכנו את חיי החיילים, והם לא סיכנו את הגדר, הם סיכנו את התפיסה הגזענית הפסולה. הם סיכנו את תפיסת הכיבוש. לכן, זה הדבר שקומם, לכן ניתנה ההוראה לירות בהם. </w:t>
      </w:r>
    </w:p>
    <w:p w14:paraId="49ABC7AA" w14:textId="77777777" w:rsidR="00000000" w:rsidRDefault="004C51F7">
      <w:pPr>
        <w:pStyle w:val="a0"/>
        <w:rPr>
          <w:rFonts w:hint="cs"/>
          <w:rtl/>
        </w:rPr>
      </w:pPr>
    </w:p>
    <w:p w14:paraId="5E17AA82" w14:textId="77777777" w:rsidR="00000000" w:rsidRDefault="004C51F7">
      <w:pPr>
        <w:pStyle w:val="a0"/>
        <w:rPr>
          <w:rFonts w:hint="cs"/>
          <w:rtl/>
        </w:rPr>
      </w:pPr>
      <w:r>
        <w:rPr>
          <w:rFonts w:hint="cs"/>
          <w:rtl/>
        </w:rPr>
        <w:t>אבל מה שמעניין, לאורך ההיסטוריה הקצרה שחלפה, שתמיד הקורבנות בצד הישראלי, בצד היהודי, היו בצד שמאל של החברה היהודית. אני זוכר שאחד הקורבנות היה אמיל גרינצוויג, שהיה בהפגנה של "שלום עכשיו". לאחר מכן נורה ראש ממשלה בישראל על-ידי מתנחל. גם המקרה השלישי היה יר</w:t>
      </w:r>
      <w:r>
        <w:rPr>
          <w:rFonts w:hint="cs"/>
          <w:rtl/>
        </w:rPr>
        <w:t xml:space="preserve">י על מפגין שמאל ישראלי. האם זה מקרי? באמת אנחנו צריכים לשאול את עצמנו: האם זה מקרי ששלושת הקורבנות היו בצד השמאלי? האם אין כאן אלימות וכוחנות של הימין הישראלי? </w:t>
      </w:r>
    </w:p>
    <w:p w14:paraId="4CF530B1" w14:textId="77777777" w:rsidR="00000000" w:rsidRDefault="004C51F7">
      <w:pPr>
        <w:pStyle w:val="a0"/>
        <w:rPr>
          <w:rFonts w:hint="cs"/>
          <w:rtl/>
        </w:rPr>
      </w:pPr>
    </w:p>
    <w:p w14:paraId="7559CC9E" w14:textId="77777777" w:rsidR="00000000" w:rsidRDefault="004C51F7">
      <w:pPr>
        <w:pStyle w:val="a0"/>
        <w:rPr>
          <w:rFonts w:hint="cs"/>
          <w:rtl/>
        </w:rPr>
      </w:pPr>
      <w:r>
        <w:rPr>
          <w:rFonts w:hint="cs"/>
          <w:rtl/>
        </w:rPr>
        <w:t>מי שרצה הוכחה מצא את זה בשיחה כאן, בנאומים. סגן שר הביטחון עולה, ללא התייחסות לגדר, אם אתה בעד</w:t>
      </w:r>
      <w:r>
        <w:rPr>
          <w:rFonts w:hint="cs"/>
          <w:rtl/>
        </w:rPr>
        <w:t xml:space="preserve"> או נגד, ללא קשר לדעות הפוליטיות </w:t>
      </w:r>
      <w:r>
        <w:rPr>
          <w:rtl/>
        </w:rPr>
        <w:t>–</w:t>
      </w:r>
      <w:r>
        <w:rPr>
          <w:rFonts w:hint="cs"/>
          <w:rtl/>
        </w:rPr>
        <w:t xml:space="preserve"> יש דבר בסיסי שהוא ערך חיי אדם, שהוא הזכות להפגין, למחות. היום מפגינים אנשי השמאל, מחר יפגינו אנשי ימין. חבר הכנסת יהלום, אם אתה מצדיק שימוש באש חיה כלפי מפגינים שיש להם דעה שונה מהדעה שלך, מהשמאל </w:t>
      </w:r>
      <w:r>
        <w:rPr>
          <w:rtl/>
        </w:rPr>
        <w:t>–</w:t>
      </w:r>
      <w:r>
        <w:rPr>
          <w:rFonts w:hint="cs"/>
          <w:rtl/>
        </w:rPr>
        <w:t xml:space="preserve"> מחר הם יצדיקו ירי על מפ</w:t>
      </w:r>
      <w:r>
        <w:rPr>
          <w:rFonts w:hint="cs"/>
          <w:rtl/>
        </w:rPr>
        <w:t>גינים שלך, שיש להם דעה שלא כולם מסכימים אתה.</w:t>
      </w:r>
    </w:p>
    <w:p w14:paraId="110BACD5" w14:textId="77777777" w:rsidR="00000000" w:rsidRDefault="004C51F7">
      <w:pPr>
        <w:pStyle w:val="a0"/>
        <w:rPr>
          <w:rFonts w:hint="cs"/>
          <w:rtl/>
        </w:rPr>
      </w:pPr>
    </w:p>
    <w:p w14:paraId="07F21C5B" w14:textId="77777777" w:rsidR="00000000" w:rsidRDefault="004C51F7">
      <w:pPr>
        <w:pStyle w:val="a0"/>
        <w:rPr>
          <w:rFonts w:hint="cs"/>
          <w:rtl/>
        </w:rPr>
      </w:pPr>
      <w:r>
        <w:rPr>
          <w:rFonts w:hint="cs"/>
          <w:rtl/>
        </w:rPr>
        <w:t>לכן, יש דבר שצריך להיות בהסכמה, והוא האיסור המוחלט לירות בבני-אדם, גם אם הם עוטים כאפייה וגם אם הם פלסטינים. כי הדם שלך לא שונה מהדם של הפלסטינים. כאב של אמא יהודייה לא שונה מכאב של אמא פלסטינית. גם היא כואבת ע</w:t>
      </w:r>
      <w:r>
        <w:rPr>
          <w:rFonts w:hint="cs"/>
          <w:rtl/>
        </w:rPr>
        <w:t xml:space="preserve">ל ילדיה. לכן, יש לבדוק את מה שאמר חבר הכנסת זחאלקה, שבצה"ל יש קבוצות קיצוניות, יש ירי שמוביל להריגה ולקיפוח חייהם של אנשים. </w:t>
      </w:r>
    </w:p>
    <w:p w14:paraId="6E3692A4" w14:textId="77777777" w:rsidR="00000000" w:rsidRDefault="004C51F7">
      <w:pPr>
        <w:pStyle w:val="a0"/>
        <w:ind w:firstLine="0"/>
        <w:rPr>
          <w:rFonts w:hint="cs"/>
          <w:rtl/>
        </w:rPr>
      </w:pPr>
    </w:p>
    <w:p w14:paraId="3EA497A3" w14:textId="77777777" w:rsidR="00000000" w:rsidRDefault="004C51F7">
      <w:pPr>
        <w:pStyle w:val="af1"/>
        <w:rPr>
          <w:rtl/>
        </w:rPr>
      </w:pPr>
      <w:r>
        <w:rPr>
          <w:rFonts w:hint="eastAsia"/>
          <w:rtl/>
        </w:rPr>
        <w:t>היו</w:t>
      </w:r>
      <w:r>
        <w:rPr>
          <w:rtl/>
        </w:rPr>
        <w:t>"ר יולי-יואל אדלשטיין:</w:t>
      </w:r>
    </w:p>
    <w:p w14:paraId="4B5A1E02" w14:textId="77777777" w:rsidR="00000000" w:rsidRDefault="004C51F7">
      <w:pPr>
        <w:pStyle w:val="a0"/>
        <w:rPr>
          <w:rFonts w:hint="cs"/>
          <w:rtl/>
        </w:rPr>
      </w:pPr>
    </w:p>
    <w:p w14:paraId="5B3E0BBD" w14:textId="77777777" w:rsidR="00000000" w:rsidRDefault="004C51F7">
      <w:pPr>
        <w:pStyle w:val="a0"/>
        <w:rPr>
          <w:rFonts w:hint="cs"/>
          <w:rtl/>
        </w:rPr>
      </w:pPr>
      <w:r>
        <w:rPr>
          <w:rFonts w:hint="cs"/>
          <w:rtl/>
        </w:rPr>
        <w:t xml:space="preserve">תודה. </w:t>
      </w:r>
    </w:p>
    <w:p w14:paraId="765549C4" w14:textId="77777777" w:rsidR="00000000" w:rsidRDefault="004C51F7">
      <w:pPr>
        <w:pStyle w:val="a0"/>
        <w:ind w:firstLine="0"/>
        <w:rPr>
          <w:rFonts w:hint="cs"/>
          <w:rtl/>
        </w:rPr>
      </w:pPr>
    </w:p>
    <w:p w14:paraId="40FBEAED" w14:textId="77777777" w:rsidR="00000000" w:rsidRDefault="004C51F7">
      <w:pPr>
        <w:pStyle w:val="-"/>
        <w:rPr>
          <w:rtl/>
        </w:rPr>
      </w:pPr>
      <w:bookmarkStart w:id="591" w:name="FS000000549T30_12_2003_23_05_55C"/>
      <w:bookmarkEnd w:id="591"/>
      <w:r>
        <w:rPr>
          <w:rFonts w:hint="eastAsia"/>
          <w:rtl/>
        </w:rPr>
        <w:t>טלב</w:t>
      </w:r>
      <w:r>
        <w:rPr>
          <w:rtl/>
        </w:rPr>
        <w:t xml:space="preserve"> אלסאנע (רע"ם):</w:t>
      </w:r>
    </w:p>
    <w:p w14:paraId="1B70505B" w14:textId="77777777" w:rsidR="00000000" w:rsidRDefault="004C51F7">
      <w:pPr>
        <w:pStyle w:val="a0"/>
        <w:rPr>
          <w:rFonts w:hint="cs"/>
          <w:rtl/>
        </w:rPr>
      </w:pPr>
    </w:p>
    <w:p w14:paraId="3EC766C2" w14:textId="77777777" w:rsidR="00000000" w:rsidRDefault="004C51F7">
      <w:pPr>
        <w:pStyle w:val="a0"/>
        <w:rPr>
          <w:rFonts w:hint="cs"/>
          <w:rtl/>
        </w:rPr>
      </w:pPr>
      <w:r>
        <w:rPr>
          <w:rFonts w:hint="cs"/>
          <w:rtl/>
        </w:rPr>
        <w:t>כששולחים טייס להטיל פצצה של טונה במקום מאוכלס כמו עזה, זאת הוראה לרצוח אנשי</w:t>
      </w:r>
      <w:r>
        <w:rPr>
          <w:rFonts w:hint="cs"/>
          <w:rtl/>
        </w:rPr>
        <w:t xml:space="preserve">ם בדם קר. </w:t>
      </w:r>
    </w:p>
    <w:p w14:paraId="02BE070F" w14:textId="77777777" w:rsidR="00000000" w:rsidRDefault="004C51F7">
      <w:pPr>
        <w:pStyle w:val="a0"/>
        <w:ind w:firstLine="0"/>
        <w:rPr>
          <w:rFonts w:hint="cs"/>
          <w:rtl/>
        </w:rPr>
      </w:pPr>
    </w:p>
    <w:p w14:paraId="4F21711D" w14:textId="77777777" w:rsidR="00000000" w:rsidRDefault="004C51F7">
      <w:pPr>
        <w:pStyle w:val="af1"/>
        <w:rPr>
          <w:rtl/>
        </w:rPr>
      </w:pPr>
      <w:r>
        <w:rPr>
          <w:rFonts w:hint="eastAsia"/>
          <w:rtl/>
        </w:rPr>
        <w:t>היו</w:t>
      </w:r>
      <w:r>
        <w:rPr>
          <w:rtl/>
        </w:rPr>
        <w:t>"ר יולי-יואל אדלשטיין:</w:t>
      </w:r>
    </w:p>
    <w:p w14:paraId="50FD34E3" w14:textId="77777777" w:rsidR="00000000" w:rsidRDefault="004C51F7">
      <w:pPr>
        <w:pStyle w:val="a0"/>
        <w:rPr>
          <w:rFonts w:hint="cs"/>
          <w:rtl/>
        </w:rPr>
      </w:pPr>
    </w:p>
    <w:p w14:paraId="1CE2C0A8" w14:textId="77777777" w:rsidR="00000000" w:rsidRDefault="004C51F7">
      <w:pPr>
        <w:pStyle w:val="a0"/>
        <w:rPr>
          <w:rFonts w:hint="cs"/>
          <w:rtl/>
        </w:rPr>
      </w:pPr>
      <w:r>
        <w:rPr>
          <w:rFonts w:hint="cs"/>
          <w:rtl/>
        </w:rPr>
        <w:t xml:space="preserve">תודה רבה. </w:t>
      </w:r>
    </w:p>
    <w:p w14:paraId="4205BEDA" w14:textId="77777777" w:rsidR="00000000" w:rsidRDefault="004C51F7">
      <w:pPr>
        <w:pStyle w:val="a0"/>
        <w:ind w:firstLine="0"/>
        <w:rPr>
          <w:rFonts w:hint="cs"/>
          <w:rtl/>
        </w:rPr>
      </w:pPr>
    </w:p>
    <w:p w14:paraId="71779885" w14:textId="77777777" w:rsidR="00000000" w:rsidRDefault="004C51F7">
      <w:pPr>
        <w:pStyle w:val="-"/>
        <w:rPr>
          <w:rtl/>
        </w:rPr>
      </w:pPr>
      <w:bookmarkStart w:id="592" w:name="FS000000549T30_12_2003_23_06_12C"/>
      <w:bookmarkEnd w:id="592"/>
      <w:r>
        <w:rPr>
          <w:rFonts w:hint="eastAsia"/>
          <w:rtl/>
        </w:rPr>
        <w:t>טלב</w:t>
      </w:r>
      <w:r>
        <w:rPr>
          <w:rtl/>
        </w:rPr>
        <w:t xml:space="preserve"> אלסאנע (רע"ם):</w:t>
      </w:r>
    </w:p>
    <w:p w14:paraId="142312AA" w14:textId="77777777" w:rsidR="00000000" w:rsidRDefault="004C51F7">
      <w:pPr>
        <w:pStyle w:val="a0"/>
        <w:rPr>
          <w:rFonts w:hint="cs"/>
          <w:rtl/>
        </w:rPr>
      </w:pPr>
    </w:p>
    <w:p w14:paraId="208FD069" w14:textId="77777777" w:rsidR="00000000" w:rsidRDefault="004C51F7">
      <w:pPr>
        <w:pStyle w:val="a0"/>
        <w:rPr>
          <w:rFonts w:hint="cs"/>
          <w:rtl/>
        </w:rPr>
      </w:pPr>
      <w:r>
        <w:rPr>
          <w:rFonts w:hint="cs"/>
          <w:rtl/>
        </w:rPr>
        <w:t xml:space="preserve">מי שנותן את ההוראה, צריך להעמיד אותו לדין על מעשה רצח. </w:t>
      </w:r>
    </w:p>
    <w:p w14:paraId="483B1F04" w14:textId="77777777" w:rsidR="00000000" w:rsidRDefault="004C51F7">
      <w:pPr>
        <w:pStyle w:val="a0"/>
        <w:ind w:firstLine="0"/>
        <w:rPr>
          <w:rFonts w:hint="cs"/>
          <w:rtl/>
        </w:rPr>
      </w:pPr>
    </w:p>
    <w:p w14:paraId="1F21B240" w14:textId="77777777" w:rsidR="00000000" w:rsidRDefault="004C51F7">
      <w:pPr>
        <w:pStyle w:val="af1"/>
        <w:rPr>
          <w:rtl/>
        </w:rPr>
      </w:pPr>
      <w:r>
        <w:rPr>
          <w:rtl/>
        </w:rPr>
        <w:t>היו"ר יולי-יואל אדלשטיין:</w:t>
      </w:r>
    </w:p>
    <w:p w14:paraId="6ABFF3E6" w14:textId="77777777" w:rsidR="00000000" w:rsidRDefault="004C51F7">
      <w:pPr>
        <w:pStyle w:val="a0"/>
        <w:rPr>
          <w:rtl/>
        </w:rPr>
      </w:pPr>
    </w:p>
    <w:p w14:paraId="60FCB6AA" w14:textId="77777777" w:rsidR="00000000" w:rsidRDefault="004C51F7">
      <w:pPr>
        <w:pStyle w:val="a0"/>
        <w:rPr>
          <w:rFonts w:hint="cs"/>
          <w:rtl/>
        </w:rPr>
      </w:pPr>
      <w:r>
        <w:rPr>
          <w:rFonts w:hint="cs"/>
          <w:rtl/>
        </w:rPr>
        <w:t xml:space="preserve">חבר הכנסת דוד אזולאי </w:t>
      </w:r>
      <w:r>
        <w:rPr>
          <w:rtl/>
        </w:rPr>
        <w:t>–</w:t>
      </w:r>
      <w:r>
        <w:rPr>
          <w:rFonts w:hint="cs"/>
          <w:rtl/>
        </w:rPr>
        <w:t xml:space="preserve"> לא כאן. חבר הכנסת חיים אורון </w:t>
      </w:r>
      <w:r>
        <w:rPr>
          <w:rtl/>
        </w:rPr>
        <w:t>–</w:t>
      </w:r>
      <w:r>
        <w:rPr>
          <w:rFonts w:hint="cs"/>
          <w:rtl/>
        </w:rPr>
        <w:t xml:space="preserve"> לא נמצא. חבר הכנסת רשף חן, אדוני, תורך - - -</w:t>
      </w:r>
    </w:p>
    <w:p w14:paraId="59F8781D" w14:textId="77777777" w:rsidR="00000000" w:rsidRDefault="004C51F7">
      <w:pPr>
        <w:pStyle w:val="a0"/>
        <w:ind w:firstLine="0"/>
        <w:rPr>
          <w:rFonts w:hint="cs"/>
          <w:rtl/>
        </w:rPr>
      </w:pPr>
    </w:p>
    <w:p w14:paraId="2C24E101" w14:textId="77777777" w:rsidR="00000000" w:rsidRDefault="004C51F7">
      <w:pPr>
        <w:pStyle w:val="af0"/>
        <w:rPr>
          <w:rtl/>
        </w:rPr>
      </w:pPr>
      <w:r>
        <w:rPr>
          <w:rFonts w:hint="eastAsia"/>
          <w:rtl/>
        </w:rPr>
        <w:t>ש</w:t>
      </w:r>
      <w:r>
        <w:rPr>
          <w:rFonts w:hint="eastAsia"/>
          <w:rtl/>
        </w:rPr>
        <w:t>אול</w:t>
      </w:r>
      <w:r>
        <w:rPr>
          <w:rtl/>
        </w:rPr>
        <w:t xml:space="preserve"> יהלום (מפד"ל):</w:t>
      </w:r>
    </w:p>
    <w:p w14:paraId="1DD8AF7E" w14:textId="77777777" w:rsidR="00000000" w:rsidRDefault="004C51F7">
      <w:pPr>
        <w:pStyle w:val="a0"/>
        <w:rPr>
          <w:rFonts w:hint="cs"/>
          <w:rtl/>
        </w:rPr>
      </w:pPr>
    </w:p>
    <w:p w14:paraId="1CD13D3B" w14:textId="77777777" w:rsidR="00000000" w:rsidRDefault="004C51F7">
      <w:pPr>
        <w:pStyle w:val="a0"/>
        <w:rPr>
          <w:rFonts w:hint="cs"/>
          <w:rtl/>
        </w:rPr>
      </w:pPr>
      <w:r>
        <w:rPr>
          <w:rFonts w:hint="cs"/>
          <w:rtl/>
        </w:rPr>
        <w:t>הזאבים מאשימים את הכבשים.</w:t>
      </w:r>
    </w:p>
    <w:p w14:paraId="2226CCB6" w14:textId="77777777" w:rsidR="00000000" w:rsidRDefault="004C51F7">
      <w:pPr>
        <w:pStyle w:val="a0"/>
        <w:ind w:firstLine="0"/>
        <w:rPr>
          <w:rFonts w:hint="cs"/>
          <w:rtl/>
        </w:rPr>
      </w:pPr>
    </w:p>
    <w:p w14:paraId="45883882" w14:textId="77777777" w:rsidR="00000000" w:rsidRDefault="004C51F7">
      <w:pPr>
        <w:pStyle w:val="af1"/>
        <w:rPr>
          <w:rtl/>
        </w:rPr>
      </w:pPr>
      <w:r>
        <w:rPr>
          <w:rFonts w:hint="eastAsia"/>
          <w:rtl/>
        </w:rPr>
        <w:t>היו</w:t>
      </w:r>
      <w:r>
        <w:rPr>
          <w:rtl/>
        </w:rPr>
        <w:t>"ר יולי-יואל אדלשטיין:</w:t>
      </w:r>
    </w:p>
    <w:p w14:paraId="15ECBDA1" w14:textId="77777777" w:rsidR="00000000" w:rsidRDefault="004C51F7">
      <w:pPr>
        <w:pStyle w:val="a0"/>
        <w:rPr>
          <w:rFonts w:hint="cs"/>
          <w:rtl/>
        </w:rPr>
      </w:pPr>
    </w:p>
    <w:p w14:paraId="36337A44" w14:textId="77777777" w:rsidR="00000000" w:rsidRDefault="004C51F7">
      <w:pPr>
        <w:pStyle w:val="a0"/>
        <w:rPr>
          <w:rFonts w:hint="cs"/>
          <w:rtl/>
        </w:rPr>
      </w:pPr>
      <w:r>
        <w:rPr>
          <w:rFonts w:hint="cs"/>
          <w:rtl/>
        </w:rPr>
        <w:t xml:space="preserve">אחריו - חברת הכנסת זהבה גלאון, ואחרון הדוברים </w:t>
      </w:r>
      <w:r>
        <w:rPr>
          <w:rtl/>
        </w:rPr>
        <w:t>–</w:t>
      </w:r>
      <w:r>
        <w:rPr>
          <w:rFonts w:hint="cs"/>
          <w:rtl/>
        </w:rPr>
        <w:t xml:space="preserve"> חבר הכנסת נסים זאב. כאמור, הודעות הסיכום וההצבעה עליהן במועד אחר. בבקשה, אדוני. </w:t>
      </w:r>
    </w:p>
    <w:p w14:paraId="6FE6660E" w14:textId="77777777" w:rsidR="00000000" w:rsidRDefault="004C51F7">
      <w:pPr>
        <w:pStyle w:val="a0"/>
        <w:ind w:firstLine="0"/>
        <w:rPr>
          <w:rFonts w:hint="cs"/>
          <w:rtl/>
        </w:rPr>
      </w:pPr>
      <w:r>
        <w:rPr>
          <w:rFonts w:hint="cs"/>
          <w:rtl/>
        </w:rPr>
        <w:t xml:space="preserve"> </w:t>
      </w:r>
    </w:p>
    <w:p w14:paraId="74E621BE" w14:textId="77777777" w:rsidR="00000000" w:rsidRDefault="004C51F7">
      <w:pPr>
        <w:pStyle w:val="a"/>
        <w:rPr>
          <w:rtl/>
        </w:rPr>
      </w:pPr>
      <w:bookmarkStart w:id="593" w:name="FS000001048T30_12_2003_23_07_18"/>
      <w:bookmarkStart w:id="594" w:name="_Toc63488506"/>
      <w:bookmarkEnd w:id="593"/>
      <w:r>
        <w:rPr>
          <w:rFonts w:hint="eastAsia"/>
          <w:rtl/>
        </w:rPr>
        <w:t>רשף</w:t>
      </w:r>
      <w:r>
        <w:rPr>
          <w:rtl/>
        </w:rPr>
        <w:t xml:space="preserve"> חן (שינוי):</w:t>
      </w:r>
      <w:bookmarkEnd w:id="594"/>
    </w:p>
    <w:p w14:paraId="3BA95D33" w14:textId="77777777" w:rsidR="00000000" w:rsidRDefault="004C51F7">
      <w:pPr>
        <w:pStyle w:val="a0"/>
        <w:rPr>
          <w:rFonts w:hint="cs"/>
          <w:rtl/>
        </w:rPr>
      </w:pPr>
    </w:p>
    <w:p w14:paraId="6B694C02" w14:textId="77777777" w:rsidR="00000000" w:rsidRDefault="004C51F7">
      <w:pPr>
        <w:pStyle w:val="a0"/>
        <w:rPr>
          <w:rFonts w:hint="cs"/>
          <w:rtl/>
        </w:rPr>
      </w:pPr>
      <w:r>
        <w:rPr>
          <w:rFonts w:hint="cs"/>
          <w:rtl/>
        </w:rPr>
        <w:t xml:space="preserve">אדוני היושב-ראש, חברי חברי הכנסת, </w:t>
      </w:r>
      <w:r>
        <w:rPr>
          <w:rFonts w:hint="cs"/>
          <w:rtl/>
        </w:rPr>
        <w:t xml:space="preserve">האירוע במסחה חייב לשמש נורה אדומה לכולנו. אני חושב שהדברים שנאמרו כאן היום, בעיני לפחות, מחזקים מאוד את הבוהק האדום של הנורה הזאת. התמצית של האירוע, בסופו של דבר, היא שיהודים ישראלים התעמתו עם צה"ל, וצה"ל ירה בהם. זה מה שקרה שם. אנחנו צריכים להבין, להפנים </w:t>
      </w:r>
      <w:r>
        <w:rPr>
          <w:rFonts w:hint="cs"/>
          <w:rtl/>
        </w:rPr>
        <w:t xml:space="preserve">את האירוע הזה, על שני הצדדים שלו, ולשאול את עצמנו ברצינות מה זה אומר, מה זה אומר לגבי העתיד. </w:t>
      </w:r>
    </w:p>
    <w:p w14:paraId="4195EACD" w14:textId="77777777" w:rsidR="00000000" w:rsidRDefault="004C51F7">
      <w:pPr>
        <w:pStyle w:val="a0"/>
        <w:rPr>
          <w:rFonts w:hint="cs"/>
          <w:rtl/>
        </w:rPr>
      </w:pPr>
    </w:p>
    <w:p w14:paraId="2F5DA0E7" w14:textId="77777777" w:rsidR="00000000" w:rsidRDefault="004C51F7">
      <w:pPr>
        <w:pStyle w:val="a0"/>
        <w:rPr>
          <w:rFonts w:hint="cs"/>
          <w:rtl/>
        </w:rPr>
      </w:pPr>
      <w:r>
        <w:rPr>
          <w:rFonts w:hint="cs"/>
          <w:rtl/>
        </w:rPr>
        <w:t>שמעתי תגובות מהשמאל ומהימין. מאוד מצער בעיני שהתגובות נחלקות לשמאל ולימין בצורה מובהקת, ברורה. כל אחד כאן, כל צד של הבית הזה, בוחר להסתכל על צד אחד בלבד של האירו</w:t>
      </w:r>
      <w:r>
        <w:rPr>
          <w:rFonts w:hint="cs"/>
          <w:rtl/>
        </w:rPr>
        <w:t>ע, או להדגיש בעיקר, בזכוכית מגדלת, צד אחד של האירוע. הימין מתאונן על פריעת החוק וההתעמתות עם צה"ל. השמאל מתלונן על היד הקלה על ההדק. גם אלה וגם אלה צודקים. אבל גם אלה וגם אלה לא לגמרי תמי-לב כשהם מסתכלים רק על הצד הנוח להם, בהקשר הפוליטי שמעניין כל אחד מאת</w:t>
      </w:r>
      <w:r>
        <w:rPr>
          <w:rFonts w:hint="cs"/>
          <w:rtl/>
        </w:rPr>
        <w:t xml:space="preserve">נו. </w:t>
      </w:r>
    </w:p>
    <w:p w14:paraId="35F27D02" w14:textId="77777777" w:rsidR="00000000" w:rsidRDefault="004C51F7">
      <w:pPr>
        <w:pStyle w:val="a0"/>
        <w:rPr>
          <w:rFonts w:hint="cs"/>
          <w:rtl/>
        </w:rPr>
      </w:pPr>
    </w:p>
    <w:p w14:paraId="32B28D52" w14:textId="77777777" w:rsidR="00000000" w:rsidRDefault="004C51F7">
      <w:pPr>
        <w:pStyle w:val="a0"/>
        <w:rPr>
          <w:rFonts w:hint="cs"/>
          <w:rtl/>
        </w:rPr>
      </w:pPr>
      <w:r>
        <w:rPr>
          <w:rFonts w:hint="cs"/>
          <w:rtl/>
        </w:rPr>
        <w:t>כדי להמחיש את הנקודה, אני חושב שכדאי שכולנו נשאל את עצמנו איך הבית הזה היה מדבר אילו האירוע היה כרוך במתנחל שהתעמת עם צה"ל וצה"ל ירה בו. החשש שלי הוא, שאם זה היה המצב, אז הצד הימני של הבית היה עומד פה על רגליו האחוריות ואומר בדיוק את הדברים שהצד השמא</w:t>
      </w:r>
      <w:r>
        <w:rPr>
          <w:rFonts w:hint="cs"/>
          <w:rtl/>
        </w:rPr>
        <w:t xml:space="preserve">לי אומר עכשיו: שלא יעלה על הדעת, יד קלה על ההדק, לא יעלה על הדעת שיירו באזרחים ישראלים. לעומת זאת, הצד השמאלי של הבית היה מדגיש עד כמה חמור שהמתנחלים מפירים חוק ומתעמתים עם צה"ל. </w:t>
      </w:r>
    </w:p>
    <w:p w14:paraId="06E4433B" w14:textId="77777777" w:rsidR="00000000" w:rsidRDefault="004C51F7">
      <w:pPr>
        <w:pStyle w:val="a0"/>
        <w:rPr>
          <w:rFonts w:hint="cs"/>
          <w:rtl/>
        </w:rPr>
      </w:pPr>
    </w:p>
    <w:p w14:paraId="7DF3EA00" w14:textId="77777777" w:rsidR="00000000" w:rsidRDefault="004C51F7">
      <w:pPr>
        <w:pStyle w:val="a0"/>
        <w:rPr>
          <w:rFonts w:hint="cs"/>
          <w:rtl/>
        </w:rPr>
      </w:pPr>
      <w:r>
        <w:rPr>
          <w:rFonts w:hint="cs"/>
          <w:rtl/>
        </w:rPr>
        <w:t>אני חושב שהאמת היא שאנחנו כולנו, כאיש אחד, הבית הזה לפחות, חייבים למדינת יש</w:t>
      </w:r>
      <w:r>
        <w:rPr>
          <w:rFonts w:hint="cs"/>
          <w:rtl/>
        </w:rPr>
        <w:t xml:space="preserve">ראל, לאזרחי מדינת ישראל, להיות קצת יותר רציניים בנושא המאוד-מאוד קשה הזה. אני חושב שהאמת היא שהאירוע הזה הוא תוצאה של תהליך חמור מאוד ונורת אזהרה בוהקת מאוד. </w:t>
      </w:r>
    </w:p>
    <w:p w14:paraId="1164EB5A" w14:textId="77777777" w:rsidR="00000000" w:rsidRDefault="004C51F7">
      <w:pPr>
        <w:pStyle w:val="a0"/>
        <w:rPr>
          <w:rFonts w:hint="cs"/>
          <w:rtl/>
        </w:rPr>
      </w:pPr>
    </w:p>
    <w:p w14:paraId="67A59E28" w14:textId="77777777" w:rsidR="00000000" w:rsidRDefault="004C51F7">
      <w:pPr>
        <w:pStyle w:val="a0"/>
        <w:rPr>
          <w:rFonts w:hint="cs"/>
          <w:rtl/>
        </w:rPr>
      </w:pPr>
      <w:r>
        <w:rPr>
          <w:rFonts w:hint="cs"/>
          <w:rtl/>
        </w:rPr>
        <w:t>יש שורה של תהליכים חמורים מאוד שמסכנים אותנו. הם מהווים, לדעתי, סכנה אמיתית  למרקם של החברה במדי</w:t>
      </w:r>
      <w:r>
        <w:rPr>
          <w:rFonts w:hint="cs"/>
          <w:rtl/>
        </w:rPr>
        <w:t xml:space="preserve">נת ישראל. התהליך הראשון הוא תהליך הולך וגובר של הפרת חוק וכפירה בלגיטימיות של השלטון. יש לנו "נערי הגבעות"; יש לנו רבני יש"ע ופסקי ההלכה התמוהים שלהם; יש לנו הסרבנים בצד השמאלי. אלה ואלה שותפים לדבר חמור מאוד שהוא כפירה  בערכי הדמוקרטיה. </w:t>
      </w:r>
    </w:p>
    <w:p w14:paraId="57B142CA" w14:textId="77777777" w:rsidR="00000000" w:rsidRDefault="004C51F7">
      <w:pPr>
        <w:pStyle w:val="a0"/>
        <w:rPr>
          <w:rFonts w:hint="cs"/>
          <w:rtl/>
        </w:rPr>
      </w:pPr>
    </w:p>
    <w:p w14:paraId="465C2C8E" w14:textId="77777777" w:rsidR="00000000" w:rsidRDefault="004C51F7">
      <w:pPr>
        <w:pStyle w:val="a0"/>
        <w:rPr>
          <w:rFonts w:hint="cs"/>
          <w:rtl/>
        </w:rPr>
      </w:pPr>
      <w:r>
        <w:rPr>
          <w:rFonts w:hint="cs"/>
          <w:rtl/>
        </w:rPr>
        <w:t>בעיה נוספת, תהלי</w:t>
      </w:r>
      <w:r>
        <w:rPr>
          <w:rFonts w:hint="cs"/>
          <w:rtl/>
        </w:rPr>
        <w:t>ך נוסף - האלימות הפכה לנורמה וחדרה לכל מקום. זו תוצאה ישירה של הכיבוש. זה דבר בלתי נמנע. אתה לא יכול להיות במצב של קונפליקט אלים, קשה, נמשך עם אוכלוסייה אזרחית. חבר הכנסת אבו וילן, אתה דיברת כאן על טוהר הנשק. אי-אפשר. אי-אפשר. אין, לא היה ולא יהיה לעולם צב</w:t>
      </w:r>
      <w:r>
        <w:rPr>
          <w:rFonts w:hint="cs"/>
          <w:rtl/>
        </w:rPr>
        <w:t>א בסיטואציה הזאת שיצליח לשמור  על טוהר הנשק. כולנו יודעים את זה, זאת האמת.</w:t>
      </w:r>
    </w:p>
    <w:p w14:paraId="59261003" w14:textId="77777777" w:rsidR="00000000" w:rsidRDefault="004C51F7">
      <w:pPr>
        <w:pStyle w:val="a0"/>
        <w:rPr>
          <w:rFonts w:hint="cs"/>
          <w:rtl/>
        </w:rPr>
      </w:pPr>
    </w:p>
    <w:p w14:paraId="2441276C" w14:textId="77777777" w:rsidR="00000000" w:rsidRDefault="004C51F7">
      <w:pPr>
        <w:pStyle w:val="a0"/>
        <w:rPr>
          <w:rFonts w:hint="cs"/>
          <w:rtl/>
        </w:rPr>
      </w:pPr>
      <w:r>
        <w:rPr>
          <w:rFonts w:hint="cs"/>
          <w:rtl/>
        </w:rPr>
        <w:t>שתי הבעיות האלה מגיעות עכשיו לשיא ולסכנה אמיתית של פיצוץ. אנחנו באמת בסכנת פיצוץ, כי העימות הזה נמשך כבר שלוש שנים והוא משחית את הערכים של צה"ל - זה בלתי נמנע, אין ברירה, היד הופכת</w:t>
      </w:r>
      <w:r>
        <w:rPr>
          <w:rFonts w:hint="cs"/>
          <w:rtl/>
        </w:rPr>
        <w:t xml:space="preserve"> להיות קלה על ההדק. זה לא משום שהחיילים רעים, זה חלק מהתהליך. העימות הזה מביא את השמאל לתגובה סרבנית ואלימה, והיא תגובה בעייתית מאוד. העובדה שאנחנו כנראה הולכים עכשיו לתהליך  של פינוי היאחזויות - ואני מעריך שלאחר מכן גם חלק מההתנחלויות - מביא את הימין לסכנ</w:t>
      </w:r>
      <w:r>
        <w:rPr>
          <w:rFonts w:hint="cs"/>
          <w:rtl/>
        </w:rPr>
        <w:t>ה של סרבנות ומרדנות. אנחנו כאן בבעיה חמורה מאוד אם אנחנו בכנסת, פה, לא נעצור את התהליך הזה ונאמר לאזרחים שיש דברים שאי-אפשר לעבור עליהם, יש קווים שאנחנו לא חוצים, ואנחנו  שומרים על הדמוקרטיה ואנחנו שומרים על שלטון החוק, ואנחנו שומרים על טוהר הנשק ככל שאנחנ</w:t>
      </w:r>
      <w:r>
        <w:rPr>
          <w:rFonts w:hint="cs"/>
          <w:rtl/>
        </w:rPr>
        <w:t>ו יכולים לשמור על טוהר הנשק.</w:t>
      </w:r>
    </w:p>
    <w:p w14:paraId="72921606" w14:textId="77777777" w:rsidR="00000000" w:rsidRDefault="004C51F7">
      <w:pPr>
        <w:pStyle w:val="a0"/>
        <w:rPr>
          <w:rFonts w:hint="cs"/>
          <w:rtl/>
        </w:rPr>
      </w:pPr>
    </w:p>
    <w:p w14:paraId="6963E26F" w14:textId="77777777" w:rsidR="00000000" w:rsidRDefault="004C51F7">
      <w:pPr>
        <w:pStyle w:val="a0"/>
        <w:rPr>
          <w:rFonts w:hint="cs"/>
          <w:rtl/>
        </w:rPr>
      </w:pPr>
      <w:r>
        <w:rPr>
          <w:rFonts w:hint="cs"/>
          <w:rtl/>
        </w:rPr>
        <w:t>אנחנו כאן, במקום שהשמאל יצעק על הימין והימין יצעק על השמאל, צריכים כולנו יחד לומר אמירה ברורה, בקול אחד, שאנחנו שומרים על החוק במדינת ישראל, דורשים מכל אזרחי ישראל לשמור על החוק במדינת ישראל, ודורשים מצה"ל לעשות את המקסימום, ו</w:t>
      </w:r>
      <w:r>
        <w:rPr>
          <w:rFonts w:hint="cs"/>
          <w:rtl/>
        </w:rPr>
        <w:t xml:space="preserve">אפילו יותר מזה, כדי לשמור על טוהר הנשק. תודה רבה. </w:t>
      </w:r>
    </w:p>
    <w:p w14:paraId="37F298B6" w14:textId="77777777" w:rsidR="00000000" w:rsidRDefault="004C51F7">
      <w:pPr>
        <w:pStyle w:val="a0"/>
        <w:ind w:firstLine="0"/>
        <w:rPr>
          <w:rFonts w:hint="cs"/>
          <w:rtl/>
        </w:rPr>
      </w:pPr>
    </w:p>
    <w:p w14:paraId="70D95688" w14:textId="77777777" w:rsidR="00000000" w:rsidRDefault="004C51F7">
      <w:pPr>
        <w:pStyle w:val="af1"/>
        <w:rPr>
          <w:rtl/>
        </w:rPr>
      </w:pPr>
      <w:r>
        <w:rPr>
          <w:rtl/>
        </w:rPr>
        <w:t>היו"ר יולי-יואל אדלשטיין:</w:t>
      </w:r>
    </w:p>
    <w:p w14:paraId="5CD98622" w14:textId="77777777" w:rsidR="00000000" w:rsidRDefault="004C51F7">
      <w:pPr>
        <w:pStyle w:val="a0"/>
        <w:rPr>
          <w:rtl/>
        </w:rPr>
      </w:pPr>
    </w:p>
    <w:p w14:paraId="1FFBA164" w14:textId="77777777" w:rsidR="00000000" w:rsidRDefault="004C51F7">
      <w:pPr>
        <w:pStyle w:val="a0"/>
        <w:rPr>
          <w:rFonts w:hint="cs"/>
          <w:rtl/>
        </w:rPr>
      </w:pPr>
      <w:r>
        <w:rPr>
          <w:rFonts w:hint="cs"/>
          <w:rtl/>
        </w:rPr>
        <w:t xml:space="preserve">תודה לחבר הכנסת חן. חברת הכנסת גלאון - לא כאן. חבר הכנסת נסים זאב, אחרון הדוברים.  אחריו ימסור הודעה אישית חבר הכנסת אבו וילן. </w:t>
      </w:r>
    </w:p>
    <w:p w14:paraId="136B4768" w14:textId="77777777" w:rsidR="00000000" w:rsidRDefault="004C51F7">
      <w:pPr>
        <w:pStyle w:val="a0"/>
        <w:ind w:firstLine="0"/>
        <w:rPr>
          <w:rFonts w:hint="cs"/>
          <w:rtl/>
        </w:rPr>
      </w:pPr>
    </w:p>
    <w:p w14:paraId="159F1E9A" w14:textId="77777777" w:rsidR="00000000" w:rsidRDefault="004C51F7">
      <w:pPr>
        <w:pStyle w:val="a"/>
        <w:rPr>
          <w:rtl/>
        </w:rPr>
      </w:pPr>
      <w:bookmarkStart w:id="595" w:name="FS000000490T30_12_2003_22_41_34"/>
      <w:bookmarkStart w:id="596" w:name="_Toc63488507"/>
      <w:bookmarkEnd w:id="595"/>
      <w:r>
        <w:rPr>
          <w:rFonts w:hint="eastAsia"/>
          <w:rtl/>
        </w:rPr>
        <w:t>נסים</w:t>
      </w:r>
      <w:r>
        <w:rPr>
          <w:rtl/>
        </w:rPr>
        <w:t xml:space="preserve"> זאב (ש"ס):</w:t>
      </w:r>
      <w:bookmarkEnd w:id="596"/>
    </w:p>
    <w:p w14:paraId="1465A7CE" w14:textId="77777777" w:rsidR="00000000" w:rsidRDefault="004C51F7">
      <w:pPr>
        <w:pStyle w:val="a0"/>
        <w:rPr>
          <w:rFonts w:hint="cs"/>
          <w:rtl/>
        </w:rPr>
      </w:pPr>
    </w:p>
    <w:p w14:paraId="1AE3439C" w14:textId="77777777" w:rsidR="00000000" w:rsidRDefault="004C51F7">
      <w:pPr>
        <w:pStyle w:val="a0"/>
        <w:rPr>
          <w:rFonts w:hint="cs"/>
          <w:rtl/>
        </w:rPr>
      </w:pPr>
      <w:r>
        <w:rPr>
          <w:rFonts w:hint="cs"/>
          <w:rtl/>
        </w:rPr>
        <w:t xml:space="preserve">אדוני היושב-ראש, כבוד סגן השר, </w:t>
      </w:r>
      <w:r>
        <w:rPr>
          <w:rFonts w:hint="cs"/>
          <w:rtl/>
        </w:rPr>
        <w:t>אני לא חושב שוועדת הכנסת עשתה נכון בכך שהחליטה להעביר את הנושא לסעיף 86(א) ולהפוך את זה לנושא לאומי. אני חושב שזו הגזמה שכל הכנסת הזאת דנה כבר כמה שעות בנושא שהוא חשוב, אבל בסדר-היום שלנו, בנושאים בהצעות לסדר-היום יש נושאים הרבה יותר כבדי משקל שהכנסת צריכה</w:t>
      </w:r>
      <w:r>
        <w:rPr>
          <w:rFonts w:hint="cs"/>
          <w:rtl/>
        </w:rPr>
        <w:t xml:space="preserve"> לדון בהם לעומק.</w:t>
      </w:r>
    </w:p>
    <w:p w14:paraId="1BA56CE0" w14:textId="77777777" w:rsidR="00000000" w:rsidRDefault="004C51F7">
      <w:pPr>
        <w:pStyle w:val="a0"/>
        <w:rPr>
          <w:rFonts w:hint="cs"/>
          <w:rtl/>
        </w:rPr>
      </w:pPr>
    </w:p>
    <w:p w14:paraId="344E7F81" w14:textId="77777777" w:rsidR="00000000" w:rsidRDefault="004C51F7">
      <w:pPr>
        <w:pStyle w:val="a0"/>
        <w:rPr>
          <w:rFonts w:hint="cs"/>
          <w:rtl/>
        </w:rPr>
      </w:pPr>
      <w:r>
        <w:rPr>
          <w:rFonts w:hint="cs"/>
          <w:rtl/>
        </w:rPr>
        <w:t xml:space="preserve">ראשית, אני רוצה לחזק את ידי חיילי צה"ל העומדים על משמר ארצנו מגבול הלבנון ועד מדבר מצרים, ביבשה, באוויר ובים. צריך לדעת שהמשימה היא בלתי אפשרית, היא קשה, מסובכת ומורכבת מאוד. </w:t>
      </w:r>
    </w:p>
    <w:p w14:paraId="427E3F32" w14:textId="77777777" w:rsidR="00000000" w:rsidRDefault="004C51F7">
      <w:pPr>
        <w:pStyle w:val="a0"/>
        <w:rPr>
          <w:rFonts w:hint="cs"/>
          <w:rtl/>
        </w:rPr>
      </w:pPr>
    </w:p>
    <w:p w14:paraId="004B3803" w14:textId="77777777" w:rsidR="00000000" w:rsidRDefault="004C51F7">
      <w:pPr>
        <w:pStyle w:val="a0"/>
        <w:rPr>
          <w:rFonts w:hint="cs"/>
          <w:rtl/>
        </w:rPr>
      </w:pPr>
      <w:r>
        <w:rPr>
          <w:rFonts w:hint="cs"/>
          <w:rtl/>
        </w:rPr>
        <w:t xml:space="preserve"> אין ספק, אדוני היושב-ראש, שהאירוע הוא אירוע קשה, אבל אנחנו פ</w:t>
      </w:r>
      <w:r>
        <w:rPr>
          <w:rFonts w:hint="cs"/>
          <w:rtl/>
        </w:rPr>
        <w:t>ה לא בית-דין שדה. אנחנו לא יכולים להסיק מסקנות איך צה"ל פעל בלי שהמשטרה הצבאית החוקרת גמרה לחקור עד תום והביאה את המסקנות לוועדת החוץ והביטחון. שם באמת דנים - ואני סומך על יוסי שריד, שאם יש משהו לא כשורה הוא יתריע והוא יצעק והוא יזעק, כפי שהוא עושה את זה ת</w:t>
      </w:r>
      <w:r>
        <w:rPr>
          <w:rFonts w:hint="cs"/>
          <w:rtl/>
        </w:rPr>
        <w:t xml:space="preserve">מיד. </w:t>
      </w:r>
    </w:p>
    <w:p w14:paraId="60B06C35" w14:textId="77777777" w:rsidR="00000000" w:rsidRDefault="004C51F7">
      <w:pPr>
        <w:pStyle w:val="a0"/>
        <w:rPr>
          <w:rFonts w:hint="cs"/>
          <w:rtl/>
        </w:rPr>
      </w:pPr>
    </w:p>
    <w:p w14:paraId="6B341208" w14:textId="77777777" w:rsidR="00000000" w:rsidRDefault="004C51F7">
      <w:pPr>
        <w:pStyle w:val="a0"/>
        <w:rPr>
          <w:rFonts w:hint="cs"/>
          <w:rtl/>
        </w:rPr>
      </w:pPr>
      <w:r>
        <w:rPr>
          <w:rFonts w:hint="cs"/>
          <w:rtl/>
        </w:rPr>
        <w:t xml:space="preserve"> מדובר פה בתגובה אומנם קשה - ובהזדמנות הזאת אני רוצה לאחל החלמה מהירה לאותו פעיל שמאל, גיל נעמתי,  שנפצע מאש חיילי צה"ל במהלך הפגנה נגד גדר ההפרדה - אבל  צריך לזכור שמאות מפגינים התפרעו במקום, ניסו לחתוך את הגדר, נתלו עליה. קבוצת המפגינים פעלה בשטח </w:t>
      </w:r>
      <w:r>
        <w:rPr>
          <w:rFonts w:hint="cs"/>
          <w:rtl/>
        </w:rPr>
        <w:t xml:space="preserve">צבאי סגור. הגדר נועדה להציל חיים של אזרחי ישראל, ומי שפוגע בה מסייע לטרור, סולל את הדרך למחבלים מתאבדים לפגוע בתוכנו. שכחנו שרק לפני ימים מספר נרצחו ארבעה אזרחים וחיילים בכביש-גהה - שבאו בדיוק מאותו אזור. </w:t>
      </w:r>
    </w:p>
    <w:p w14:paraId="47A4B0E5" w14:textId="77777777" w:rsidR="00000000" w:rsidRDefault="004C51F7">
      <w:pPr>
        <w:pStyle w:val="a0"/>
        <w:rPr>
          <w:rFonts w:hint="cs"/>
          <w:rtl/>
        </w:rPr>
      </w:pPr>
    </w:p>
    <w:p w14:paraId="142321ED" w14:textId="77777777" w:rsidR="00000000" w:rsidRDefault="004C51F7">
      <w:pPr>
        <w:pStyle w:val="a0"/>
        <w:rPr>
          <w:rFonts w:hint="cs"/>
          <w:rtl/>
        </w:rPr>
      </w:pPr>
      <w:r>
        <w:rPr>
          <w:rFonts w:hint="cs"/>
          <w:rtl/>
        </w:rPr>
        <w:t>אנחנו צריכים לעשות חשבון נפש, אדוני היושב-ראש, אי</w:t>
      </w:r>
      <w:r>
        <w:rPr>
          <w:rFonts w:hint="cs"/>
          <w:rtl/>
        </w:rPr>
        <w:t xml:space="preserve">ך יוצאים מתוכנו אנשים שמובילים מרד נגד מדינת ישראל, תופעה של סרבנים שהולכת ומתרחבת, אובדן הדרך והאמונה בזכותנו ובקיומנו בארץ-ישראל. שכחנו למה קמה הגדר, כמה מתאבדים נכנסו דרך אותם מעברים, כמה דם נשפך, של ילדים, נשים וזקנים. </w:t>
      </w:r>
    </w:p>
    <w:p w14:paraId="22D947AF" w14:textId="77777777" w:rsidR="00000000" w:rsidRDefault="004C51F7">
      <w:pPr>
        <w:pStyle w:val="a0"/>
        <w:rPr>
          <w:rFonts w:hint="cs"/>
          <w:rtl/>
        </w:rPr>
      </w:pPr>
    </w:p>
    <w:p w14:paraId="049FBC1A" w14:textId="77777777" w:rsidR="00000000" w:rsidRDefault="004C51F7">
      <w:pPr>
        <w:pStyle w:val="a0"/>
        <w:rPr>
          <w:rFonts w:hint="cs"/>
          <w:rtl/>
        </w:rPr>
      </w:pPr>
      <w:r>
        <w:rPr>
          <w:rFonts w:hint="cs"/>
          <w:rtl/>
        </w:rPr>
        <w:t>אני רוצה להתייחס לאותה טענה שנש</w:t>
      </w:r>
      <w:r>
        <w:rPr>
          <w:rFonts w:hint="cs"/>
          <w:rtl/>
        </w:rPr>
        <w:t>מעה פה רבות, שאם היה מדובר בפלסטינים, אז כולנו היינו רגועים, ורק משום שישראלים היו מעורבים קמה פה צעקה. אני רוצה לומר שההבחנה בין פלסטינים ליהודים היא לא כדי להבדיל בין דם לדם, אלא משום שבדרך כלל הפגנה פלסטינית נטו מובילה למצב של התפרעויות אלימות ואפילו של</w:t>
      </w:r>
      <w:r>
        <w:rPr>
          <w:rFonts w:hint="cs"/>
          <w:rtl/>
        </w:rPr>
        <w:t xml:space="preserve"> אש כלפי חיילי צה"ל. זו הסיבה. בכל אופן, צה"ל לא ידע שמדובר בהפגנת מחאה ולכן פעל כפי שפעל. </w:t>
      </w:r>
    </w:p>
    <w:p w14:paraId="7EFFD568" w14:textId="77777777" w:rsidR="00000000" w:rsidRDefault="004C51F7">
      <w:pPr>
        <w:pStyle w:val="a0"/>
        <w:rPr>
          <w:rFonts w:hint="cs"/>
          <w:rtl/>
        </w:rPr>
      </w:pPr>
    </w:p>
    <w:p w14:paraId="37AAFE2D" w14:textId="77777777" w:rsidR="00000000" w:rsidRDefault="004C51F7">
      <w:pPr>
        <w:pStyle w:val="a0"/>
        <w:rPr>
          <w:rFonts w:hint="cs"/>
          <w:rtl/>
        </w:rPr>
      </w:pPr>
      <w:r>
        <w:rPr>
          <w:rFonts w:hint="cs"/>
          <w:rtl/>
        </w:rPr>
        <w:t>אני אומר שוב, את המסקנות לא אנחנו צריכים להסיק מעל הבמה הזאת. יש מי שיסיק את המסקנות. אני מאמין שצה"ל  יסיק את המסקנות ויפעל כפי שצריך לפעול.</w:t>
      </w:r>
    </w:p>
    <w:p w14:paraId="35E5E6E1" w14:textId="77777777" w:rsidR="00000000" w:rsidRDefault="004C51F7">
      <w:pPr>
        <w:pStyle w:val="a0"/>
        <w:rPr>
          <w:rFonts w:hint="cs"/>
          <w:rtl/>
        </w:rPr>
      </w:pPr>
    </w:p>
    <w:p w14:paraId="4FD71A1B" w14:textId="77777777" w:rsidR="00000000" w:rsidRDefault="004C51F7">
      <w:pPr>
        <w:pStyle w:val="af1"/>
        <w:rPr>
          <w:rtl/>
        </w:rPr>
      </w:pPr>
      <w:r>
        <w:rPr>
          <w:rtl/>
        </w:rPr>
        <w:t>היו"ר יולי-יואל אדלש</w:t>
      </w:r>
      <w:r>
        <w:rPr>
          <w:rtl/>
        </w:rPr>
        <w:t>טיין:</w:t>
      </w:r>
    </w:p>
    <w:p w14:paraId="0A116BE2" w14:textId="77777777" w:rsidR="00000000" w:rsidRDefault="004C51F7">
      <w:pPr>
        <w:pStyle w:val="a0"/>
        <w:rPr>
          <w:rtl/>
        </w:rPr>
      </w:pPr>
    </w:p>
    <w:p w14:paraId="59646A0F" w14:textId="77777777" w:rsidR="00000000" w:rsidRDefault="004C51F7">
      <w:pPr>
        <w:pStyle w:val="a0"/>
        <w:rPr>
          <w:rtl/>
        </w:rPr>
      </w:pPr>
      <w:r>
        <w:rPr>
          <w:rFonts w:hint="cs"/>
          <w:rtl/>
        </w:rPr>
        <w:t xml:space="preserve">תודה. חבר הכנסת נסים זאב היה אחרון הדוברים. על-פי בקשת הממשלה, הודעות הסיכום וההצבעות יתקיימו במועד אחר. </w:t>
      </w:r>
    </w:p>
    <w:p w14:paraId="7C459AAF" w14:textId="77777777" w:rsidR="00000000" w:rsidRDefault="004C51F7">
      <w:pPr>
        <w:pStyle w:val="a2"/>
        <w:rPr>
          <w:rFonts w:hint="cs"/>
          <w:rtl/>
        </w:rPr>
      </w:pPr>
    </w:p>
    <w:p w14:paraId="154C3898" w14:textId="77777777" w:rsidR="00000000" w:rsidRDefault="004C51F7">
      <w:pPr>
        <w:pStyle w:val="a0"/>
        <w:rPr>
          <w:rFonts w:hint="cs"/>
          <w:rtl/>
        </w:rPr>
      </w:pPr>
    </w:p>
    <w:p w14:paraId="2823CD00" w14:textId="77777777" w:rsidR="00000000" w:rsidRDefault="004C51F7">
      <w:pPr>
        <w:pStyle w:val="a2"/>
        <w:rPr>
          <w:rFonts w:hint="cs"/>
          <w:rtl/>
        </w:rPr>
      </w:pPr>
      <w:bookmarkStart w:id="597" w:name="_Toc63488508"/>
      <w:r>
        <w:rPr>
          <w:rFonts w:hint="cs"/>
          <w:rtl/>
        </w:rPr>
        <w:t>הודעה אישית של חבר הכנסת אבשלום וילן</w:t>
      </w:r>
      <w:bookmarkEnd w:id="597"/>
    </w:p>
    <w:p w14:paraId="007C522B" w14:textId="77777777" w:rsidR="00000000" w:rsidRDefault="004C51F7">
      <w:pPr>
        <w:pStyle w:val="a0"/>
        <w:rPr>
          <w:rFonts w:hint="cs"/>
          <w:rtl/>
        </w:rPr>
      </w:pPr>
    </w:p>
    <w:p w14:paraId="3C68F4F1" w14:textId="77777777" w:rsidR="00000000" w:rsidRDefault="004C51F7">
      <w:pPr>
        <w:pStyle w:val="af1"/>
        <w:rPr>
          <w:rFonts w:hint="cs"/>
          <w:rtl/>
        </w:rPr>
      </w:pPr>
      <w:r>
        <w:rPr>
          <w:rFonts w:hint="cs"/>
          <w:rtl/>
        </w:rPr>
        <w:t>היו"ר יולי-יואל אדלשטיין:</w:t>
      </w:r>
    </w:p>
    <w:p w14:paraId="218999AB" w14:textId="77777777" w:rsidR="00000000" w:rsidRDefault="004C51F7">
      <w:pPr>
        <w:pStyle w:val="a0"/>
        <w:rPr>
          <w:rFonts w:hint="cs"/>
          <w:rtl/>
        </w:rPr>
      </w:pPr>
    </w:p>
    <w:p w14:paraId="36D90B70" w14:textId="77777777" w:rsidR="00000000" w:rsidRDefault="004C51F7">
      <w:pPr>
        <w:pStyle w:val="a0"/>
        <w:rPr>
          <w:rFonts w:hint="cs"/>
          <w:rtl/>
        </w:rPr>
      </w:pPr>
      <w:r>
        <w:rPr>
          <w:rFonts w:hint="cs"/>
          <w:rtl/>
        </w:rPr>
        <w:t>אני נותן לחבר הכנסת אבו וילן, שהוזכר כאן במהלך דבריו של אחד הנואמים, למסור ה</w:t>
      </w:r>
      <w:r>
        <w:rPr>
          <w:rFonts w:hint="cs"/>
          <w:rtl/>
        </w:rPr>
        <w:t xml:space="preserve">ודעה אישית. בבקשה. </w:t>
      </w:r>
    </w:p>
    <w:p w14:paraId="3F98AB1E" w14:textId="77777777" w:rsidR="00000000" w:rsidRDefault="004C51F7">
      <w:pPr>
        <w:pStyle w:val="a0"/>
        <w:rPr>
          <w:rFonts w:hint="cs"/>
          <w:rtl/>
        </w:rPr>
      </w:pPr>
    </w:p>
    <w:p w14:paraId="5EE97929" w14:textId="77777777" w:rsidR="00000000" w:rsidRDefault="004C51F7">
      <w:pPr>
        <w:pStyle w:val="a"/>
        <w:rPr>
          <w:rtl/>
        </w:rPr>
      </w:pPr>
      <w:bookmarkStart w:id="598" w:name="FS000000505T30_12_2003_22_46_24"/>
      <w:bookmarkStart w:id="599" w:name="_Toc63488509"/>
      <w:bookmarkEnd w:id="598"/>
      <w:r>
        <w:rPr>
          <w:rFonts w:hint="eastAsia"/>
          <w:rtl/>
        </w:rPr>
        <w:t>אבשלום</w:t>
      </w:r>
      <w:r>
        <w:rPr>
          <w:rtl/>
        </w:rPr>
        <w:t xml:space="preserve"> וילן (מרצ):</w:t>
      </w:r>
      <w:bookmarkEnd w:id="599"/>
    </w:p>
    <w:p w14:paraId="3DD9FCE0" w14:textId="77777777" w:rsidR="00000000" w:rsidRDefault="004C51F7">
      <w:pPr>
        <w:pStyle w:val="a0"/>
        <w:rPr>
          <w:rFonts w:hint="cs"/>
          <w:rtl/>
        </w:rPr>
      </w:pPr>
    </w:p>
    <w:p w14:paraId="6EC6F530" w14:textId="77777777" w:rsidR="00000000" w:rsidRDefault="004C51F7">
      <w:pPr>
        <w:pStyle w:val="a0"/>
        <w:rPr>
          <w:rFonts w:hint="cs"/>
          <w:rtl/>
        </w:rPr>
      </w:pPr>
      <w:r>
        <w:rPr>
          <w:rFonts w:hint="cs"/>
          <w:rtl/>
        </w:rPr>
        <w:t xml:space="preserve">אדוני היושב-ראש, רבותי חברי הכנסת, חבר הכנסת יחיאל חזן כינה אותי ואת חברת הכנסת יולי תמיר משת"פים - משתפי פעולה. על-פי תקנון ועדת האתיקה, השימוש בביטוי זה בעת הדיונים בכנסת אינו ראוי ואסור לשימוש. </w:t>
      </w:r>
    </w:p>
    <w:p w14:paraId="61B92E24" w14:textId="77777777" w:rsidR="00000000" w:rsidRDefault="004C51F7">
      <w:pPr>
        <w:pStyle w:val="a0"/>
        <w:rPr>
          <w:rFonts w:hint="cs"/>
          <w:rtl/>
        </w:rPr>
      </w:pPr>
    </w:p>
    <w:p w14:paraId="182C1716" w14:textId="77777777" w:rsidR="00000000" w:rsidRDefault="004C51F7">
      <w:pPr>
        <w:pStyle w:val="a0"/>
        <w:rPr>
          <w:rFonts w:hint="cs"/>
          <w:rtl/>
        </w:rPr>
      </w:pPr>
      <w:r>
        <w:rPr>
          <w:rFonts w:hint="cs"/>
          <w:rtl/>
        </w:rPr>
        <w:t>אדוני היושב-ראש,</w:t>
      </w:r>
      <w:r>
        <w:rPr>
          <w:rFonts w:hint="cs"/>
          <w:rtl/>
        </w:rPr>
        <w:t xml:space="preserve"> אינני מצפה מחבר הכנסת חזן להתעמק במה מותר ובמה אסור בבית-המחוקקים.  לצערי, בתקופה הקצרה של כהונתו בבית הזה הוא מועד פעם אחר פעם בנושא זה. </w:t>
      </w:r>
    </w:p>
    <w:p w14:paraId="6E7E7211" w14:textId="77777777" w:rsidR="00000000" w:rsidRDefault="004C51F7">
      <w:pPr>
        <w:pStyle w:val="a0"/>
        <w:rPr>
          <w:rFonts w:hint="cs"/>
          <w:rtl/>
        </w:rPr>
      </w:pPr>
    </w:p>
    <w:p w14:paraId="03EAF688" w14:textId="77777777" w:rsidR="00000000" w:rsidRDefault="004C51F7">
      <w:pPr>
        <w:pStyle w:val="a0"/>
        <w:rPr>
          <w:rFonts w:hint="cs"/>
          <w:rtl/>
        </w:rPr>
      </w:pPr>
      <w:r>
        <w:rPr>
          <w:rFonts w:hint="cs"/>
          <w:rtl/>
        </w:rPr>
        <w:t xml:space="preserve">אבקשך לגנות את הביטוי; לחלופין - למוחקו מהפרוטוקול; לחלופי חלופין - להביא את הנושא לוועדת האתיקה. </w:t>
      </w:r>
    </w:p>
    <w:p w14:paraId="680078B9" w14:textId="77777777" w:rsidR="00000000" w:rsidRDefault="004C51F7">
      <w:pPr>
        <w:pStyle w:val="a0"/>
        <w:rPr>
          <w:rFonts w:hint="cs"/>
          <w:rtl/>
        </w:rPr>
      </w:pPr>
    </w:p>
    <w:p w14:paraId="75244FAF" w14:textId="77777777" w:rsidR="00000000" w:rsidRDefault="004C51F7">
      <w:pPr>
        <w:pStyle w:val="af1"/>
        <w:rPr>
          <w:rtl/>
        </w:rPr>
      </w:pPr>
      <w:r>
        <w:rPr>
          <w:rtl/>
        </w:rPr>
        <w:t>היו"ר יולי-יואל</w:t>
      </w:r>
      <w:r>
        <w:rPr>
          <w:rtl/>
        </w:rPr>
        <w:t xml:space="preserve"> אדלשטיין:</w:t>
      </w:r>
    </w:p>
    <w:p w14:paraId="0D11DDCB" w14:textId="77777777" w:rsidR="00000000" w:rsidRDefault="004C51F7">
      <w:pPr>
        <w:pStyle w:val="a0"/>
        <w:rPr>
          <w:rtl/>
        </w:rPr>
      </w:pPr>
    </w:p>
    <w:p w14:paraId="017679E9" w14:textId="77777777" w:rsidR="00000000" w:rsidRDefault="004C51F7">
      <w:pPr>
        <w:pStyle w:val="a0"/>
        <w:rPr>
          <w:rFonts w:hint="cs"/>
          <w:rtl/>
        </w:rPr>
      </w:pPr>
      <w:r>
        <w:rPr>
          <w:rFonts w:hint="cs"/>
          <w:rtl/>
        </w:rPr>
        <w:t xml:space="preserve">תודה לחבר הכנסת אבו וילן. כפי שביקשתי מחבר הכנסת חזן לחזור בו מביטוי לכיוונה של חברת הכנסת אביטל, אני מגנה שימוש בביטויים כאלה. אני גם מביע צער על שאחד מחברי הבית לא חזר בו מהביטוי פאשיסט.  הדברים האלה בוודאי פוגעים בכבודה של הכנסת. </w:t>
      </w:r>
    </w:p>
    <w:p w14:paraId="392F85DC" w14:textId="77777777" w:rsidR="00000000" w:rsidRDefault="004C51F7">
      <w:pPr>
        <w:pStyle w:val="a0"/>
        <w:rPr>
          <w:rFonts w:hint="cs"/>
          <w:rtl/>
        </w:rPr>
      </w:pPr>
    </w:p>
    <w:p w14:paraId="6F2F14D3" w14:textId="77777777" w:rsidR="00000000" w:rsidRDefault="004C51F7">
      <w:pPr>
        <w:pStyle w:val="a0"/>
        <w:rPr>
          <w:rFonts w:hint="cs"/>
          <w:rtl/>
        </w:rPr>
      </w:pPr>
      <w:r>
        <w:rPr>
          <w:rFonts w:hint="cs"/>
          <w:rtl/>
        </w:rPr>
        <w:t>בזה סיימנ</w:t>
      </w:r>
      <w:r>
        <w:rPr>
          <w:rFonts w:hint="cs"/>
          <w:rtl/>
        </w:rPr>
        <w:t xml:space="preserve">ו את סדר-היום, תם סדר-היום. הישיבה הבאה תתקיים מחר, יום רביעי, ו' בטבת התשס"ד, 31 בדצמבר 2003, בשעה 11:00. ישיבת הכנסת נעולה. </w:t>
      </w:r>
    </w:p>
    <w:p w14:paraId="7C3EC807" w14:textId="77777777" w:rsidR="00000000" w:rsidRDefault="004C51F7">
      <w:pPr>
        <w:pStyle w:val="a0"/>
        <w:rPr>
          <w:rFonts w:hint="cs"/>
          <w:rtl/>
        </w:rPr>
      </w:pPr>
    </w:p>
    <w:p w14:paraId="0F8CAB9B" w14:textId="77777777" w:rsidR="00000000" w:rsidRDefault="004C51F7">
      <w:pPr>
        <w:pStyle w:val="a0"/>
        <w:rPr>
          <w:rFonts w:hint="cs"/>
          <w:rtl/>
        </w:rPr>
      </w:pPr>
    </w:p>
    <w:p w14:paraId="22A024EA" w14:textId="77777777" w:rsidR="00000000" w:rsidRDefault="004C51F7">
      <w:pPr>
        <w:pStyle w:val="a0"/>
        <w:jc w:val="center"/>
        <w:rPr>
          <w:rtl/>
        </w:rPr>
      </w:pPr>
      <w:r>
        <w:rPr>
          <w:rFonts w:hint="cs"/>
          <w:rtl/>
        </w:rPr>
        <w:t>הישיבה ננעלה בשעה 22:48.</w:t>
      </w:r>
    </w:p>
    <w:p w14:paraId="74B4E30C" w14:textId="77777777" w:rsidR="00000000" w:rsidRDefault="004C51F7">
      <w:pPr>
        <w:pStyle w:val="a0"/>
        <w:rPr>
          <w:rFonts w:hint="cs"/>
          <w:rtl/>
        </w:rPr>
      </w:pPr>
    </w:p>
    <w:p w14:paraId="5A772C7C" w14:textId="77777777" w:rsidR="00000000" w:rsidRDefault="004C51F7">
      <w:pPr>
        <w:pStyle w:val="a0"/>
        <w:rPr>
          <w:rFonts w:hint="cs"/>
          <w:rtl/>
        </w:rPr>
      </w:pPr>
    </w:p>
    <w:p w14:paraId="28F264E5" w14:textId="77777777" w:rsidR="00000000" w:rsidRDefault="004C51F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31E88" w14:textId="77777777" w:rsidR="00000000" w:rsidRDefault="004C51F7">
      <w:r>
        <w:separator/>
      </w:r>
    </w:p>
  </w:endnote>
  <w:endnote w:type="continuationSeparator" w:id="0">
    <w:p w14:paraId="6309CC8C" w14:textId="77777777" w:rsidR="00000000" w:rsidRDefault="004C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927A3" w14:textId="77777777" w:rsidR="00000000" w:rsidRDefault="004C51F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200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5627B" w14:textId="77777777" w:rsidR="00000000" w:rsidRDefault="004C51F7">
      <w:r>
        <w:separator/>
      </w:r>
    </w:p>
  </w:footnote>
  <w:footnote w:type="continuationSeparator" w:id="0">
    <w:p w14:paraId="3BAA99E3" w14:textId="77777777" w:rsidR="00000000" w:rsidRDefault="004C5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EAB59C6"/>
    <w:multiLevelType w:val="hybridMultilevel"/>
    <w:tmpl w:val="66CE62B6"/>
    <w:lvl w:ilvl="0" w:tplc="FC80456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57703267"/>
    <w:multiLevelType w:val="hybridMultilevel"/>
    <w:tmpl w:val="7DA6D472"/>
    <w:lvl w:ilvl="0" w:tplc="D488EC8C">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6AFF0005"/>
    <w:multiLevelType w:val="hybridMultilevel"/>
    <w:tmpl w:val="025009E4"/>
    <w:lvl w:ilvl="0" w:tplc="989E7522">
      <w:numFmt w:val="bullet"/>
      <w:lvlText w:val="-"/>
      <w:lvlJc w:val="left"/>
      <w:pPr>
        <w:tabs>
          <w:tab w:val="num" w:pos="1574"/>
        </w:tabs>
        <w:ind w:left="1574" w:right="1574" w:hanging="855"/>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0027_1-40.doc"/>
    <w:docVar w:name="Position" w:val="Merged1-40"/>
    <w:docVar w:name="Queue" w:val="1-40"/>
    <w:docVar w:name="SaveYN" w:val="N"/>
    <w:docVar w:name="Session" w:val="20027"/>
    <w:docVar w:name="SessionDate" w:val="30/12/03"/>
    <w:docVar w:name="SpeakersNum" w:val="0"/>
    <w:docVar w:name="StartMode" w:val="4"/>
  </w:docVars>
  <w:rsids>
    <w:rsidRoot w:val="004C51F7"/>
    <w:rsid w:val="004C51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8A446"/>
  <w15:chartTrackingRefBased/>
  <w15:docId w15:val="{D02A11C3-5888-4E1B-91FD-EA3467D0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39990</Words>
  <Characters>227943</Characters>
  <Application>Microsoft Office Word</Application>
  <DocSecurity>0</DocSecurity>
  <Lines>1899</Lines>
  <Paragraphs>534</Paragraphs>
  <ScaleCrop>false</ScaleCrop>
  <HeadingPairs>
    <vt:vector size="2" baseType="variant">
      <vt:variant>
        <vt:lpstr>שם</vt:lpstr>
      </vt:variant>
      <vt:variant>
        <vt:i4>1</vt:i4>
      </vt:variant>
    </vt:vector>
  </HeadingPairs>
  <TitlesOfParts>
    <vt:vector size="1" baseType="lpstr">
      <vt:lpstr>חוברת י"א</vt:lpstr>
    </vt:vector>
  </TitlesOfParts>
  <Company>EDS</Company>
  <LinksUpToDate>false</LinksUpToDate>
  <CharactersWithSpaces>267399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89 מתאריך 30/12/2003</dc:title>
  <dc:subject/>
  <dc:creator>knesset</dc:creator>
  <cp:keywords/>
  <dc:description/>
  <cp:lastModifiedBy>vladimir</cp:lastModifiedBy>
  <cp:revision>2</cp:revision>
  <cp:lastPrinted>2004-06-03T10:35:00Z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02477904</vt:lpwstr>
  </property>
  <property fmtid="{D5CDD505-2E9C-101B-9397-08002B2CF9AE}" pid="4" name="SDDocDate">
    <vt:lpwstr>2005-07-17T12:40:34Z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89.0000000000000</vt:lpwstr>
  </property>
  <property fmtid="{D5CDD505-2E9C-101B-9397-08002B2CF9AE}" pid="8" name="SDAuthor">
    <vt:lpwstr>דבורה אביבי</vt:lpwstr>
  </property>
  <property fmtid="{D5CDD505-2E9C-101B-9397-08002B2CF9AE}" pid="9" name="TaarichYeshiva">
    <vt:lpwstr>2003-12-30T02:00:00Z</vt:lpwstr>
  </property>
</Properties>
</file>