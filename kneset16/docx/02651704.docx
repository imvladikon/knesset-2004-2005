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42464" w14:textId="77777777" w:rsidR="00000000" w:rsidRDefault="00ED7A37">
      <w:pPr>
        <w:pStyle w:val="a"/>
        <w:jc w:val="center"/>
        <w:rPr>
          <w:rtl/>
        </w:rPr>
      </w:pPr>
      <w:r>
        <w:rPr>
          <w:rFonts w:hint="cs"/>
          <w:bCs/>
          <w:szCs w:val="36"/>
          <w:u w:val="single"/>
          <w:rtl/>
        </w:rPr>
        <w:t>ת</w:t>
      </w:r>
      <w:r>
        <w:rPr>
          <w:bCs/>
          <w:szCs w:val="36"/>
          <w:u w:val="single"/>
          <w:rtl/>
        </w:rPr>
        <w:t>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05E4FC74" w14:textId="77777777" w:rsidR="00000000" w:rsidRDefault="00ED7A37">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_Toc45367301 \h </w:instrText>
      </w:r>
      <w:r>
        <w:fldChar w:fldCharType="separate"/>
      </w:r>
      <w:r>
        <w:t>4</w:t>
      </w:r>
      <w:r>
        <w:fldChar w:fldCharType="end"/>
      </w:r>
    </w:p>
    <w:p w14:paraId="3CB5A5BD" w14:textId="77777777" w:rsidR="00000000" w:rsidRDefault="00ED7A3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_Toc45367302 \h </w:instrText>
      </w:r>
      <w:r>
        <w:fldChar w:fldCharType="separate"/>
      </w:r>
      <w:r>
        <w:t>4</w:t>
      </w:r>
      <w:r>
        <w:fldChar w:fldCharType="end"/>
      </w:r>
    </w:p>
    <w:p w14:paraId="1FA414F6" w14:textId="77777777" w:rsidR="00000000" w:rsidRDefault="00ED7A37">
      <w:pPr>
        <w:pStyle w:val="TOC1"/>
        <w:tabs>
          <w:tab w:val="right" w:leader="dot" w:pos="8296"/>
        </w:tabs>
        <w:rPr>
          <w:rFonts w:ascii="Times New Roman" w:hAnsi="Times New Roman" w:cs="Times New Roman"/>
          <w:sz w:val="24"/>
          <w:szCs w:val="24"/>
        </w:rPr>
      </w:pPr>
      <w:r>
        <w:rPr>
          <w:rtl/>
        </w:rPr>
        <w:t>מפת הדרכים</w:t>
      </w:r>
      <w:r>
        <w:tab/>
      </w:r>
      <w:r>
        <w:fldChar w:fldCharType="begin"/>
      </w:r>
      <w:r>
        <w:instrText xml:space="preserve"> PAGEREF _Toc45367303 \h </w:instrText>
      </w:r>
      <w:r>
        <w:fldChar w:fldCharType="separate"/>
      </w:r>
      <w:r>
        <w:t>5</w:t>
      </w:r>
      <w:r>
        <w:fldChar w:fldCharType="end"/>
      </w:r>
    </w:p>
    <w:p w14:paraId="74C4D7E9" w14:textId="77777777" w:rsidR="00000000" w:rsidRDefault="00ED7A37">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_Toc4536730</w:instrText>
      </w:r>
      <w:r>
        <w:instrText xml:space="preserve">4 \h </w:instrText>
      </w:r>
      <w:r>
        <w:fldChar w:fldCharType="separate"/>
      </w:r>
      <w:r>
        <w:t>7</w:t>
      </w:r>
      <w:r>
        <w:fldChar w:fldCharType="end"/>
      </w:r>
    </w:p>
    <w:p w14:paraId="3E9C0ED7" w14:textId="77777777" w:rsidR="00000000" w:rsidRDefault="00ED7A3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_Toc45367305 \h </w:instrText>
      </w:r>
      <w:r>
        <w:fldChar w:fldCharType="separate"/>
      </w:r>
      <w:r>
        <w:t>13</w:t>
      </w:r>
      <w:r>
        <w:fldChar w:fldCharType="end"/>
      </w:r>
    </w:p>
    <w:p w14:paraId="03F21810" w14:textId="77777777" w:rsidR="00000000" w:rsidRDefault="00ED7A37">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_Toc45367306 \h </w:instrText>
      </w:r>
      <w:r>
        <w:fldChar w:fldCharType="separate"/>
      </w:r>
      <w:r>
        <w:t>19</w:t>
      </w:r>
      <w:r>
        <w:fldChar w:fldCharType="end"/>
      </w:r>
    </w:p>
    <w:p w14:paraId="7991DC00" w14:textId="77777777" w:rsidR="00000000" w:rsidRDefault="00ED7A3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_Toc45367307 \h </w:instrText>
      </w:r>
      <w:r>
        <w:fldChar w:fldCharType="separate"/>
      </w:r>
      <w:r>
        <w:t>22</w:t>
      </w:r>
      <w:r>
        <w:fldChar w:fldCharType="end"/>
      </w:r>
    </w:p>
    <w:p w14:paraId="6BB1E30F" w14:textId="77777777" w:rsidR="00000000" w:rsidRDefault="00ED7A37">
      <w:pPr>
        <w:pStyle w:val="TOC2"/>
        <w:tabs>
          <w:tab w:val="right" w:leader="dot" w:pos="8296"/>
        </w:tabs>
        <w:ind w:right="0"/>
        <w:rPr>
          <w:rFonts w:ascii="Times New Roman" w:hAnsi="Times New Roman" w:cs="Times New Roman"/>
          <w:sz w:val="24"/>
          <w:szCs w:val="24"/>
        </w:rPr>
      </w:pPr>
      <w:r>
        <w:rPr>
          <w:rtl/>
        </w:rPr>
        <w:t>אליהו ישי (ש"ס):</w:t>
      </w:r>
      <w:r>
        <w:tab/>
      </w:r>
      <w:r>
        <w:fldChar w:fldCharType="begin"/>
      </w:r>
      <w:r>
        <w:instrText xml:space="preserve"> PAGEREF _Toc45367308 \h </w:instrText>
      </w:r>
      <w:r>
        <w:fldChar w:fldCharType="separate"/>
      </w:r>
      <w:r>
        <w:t>25</w:t>
      </w:r>
      <w:r>
        <w:fldChar w:fldCharType="end"/>
      </w:r>
    </w:p>
    <w:p w14:paraId="2260A86B" w14:textId="77777777" w:rsidR="00000000" w:rsidRDefault="00ED7A37">
      <w:pPr>
        <w:pStyle w:val="TOC2"/>
        <w:tabs>
          <w:tab w:val="right" w:leader="dot" w:pos="8296"/>
        </w:tabs>
        <w:ind w:right="0"/>
        <w:rPr>
          <w:rFonts w:ascii="Times New Roman" w:hAnsi="Times New Roman" w:cs="Times New Roman"/>
          <w:sz w:val="24"/>
          <w:szCs w:val="24"/>
        </w:rPr>
      </w:pPr>
      <w:r>
        <w:rPr>
          <w:rtl/>
        </w:rPr>
        <w:t>מיכאל</w:t>
      </w:r>
      <w:r>
        <w:t xml:space="preserve"> </w:t>
      </w:r>
      <w:r>
        <w:rPr>
          <w:rtl/>
        </w:rPr>
        <w:t xml:space="preserve">נודלמן (האיחוד הלאומי - ישראל </w:t>
      </w:r>
      <w:r>
        <w:rPr>
          <w:rtl/>
        </w:rPr>
        <w:t>ביתנו):</w:t>
      </w:r>
      <w:r>
        <w:tab/>
      </w:r>
      <w:r>
        <w:fldChar w:fldCharType="begin"/>
      </w:r>
      <w:r>
        <w:instrText xml:space="preserve"> PAGEREF _Toc45367309 \h </w:instrText>
      </w:r>
      <w:r>
        <w:fldChar w:fldCharType="separate"/>
      </w:r>
      <w:r>
        <w:t>30</w:t>
      </w:r>
      <w:r>
        <w:fldChar w:fldCharType="end"/>
      </w:r>
    </w:p>
    <w:p w14:paraId="7129CEFC" w14:textId="77777777" w:rsidR="00000000" w:rsidRDefault="00ED7A37">
      <w:pPr>
        <w:pStyle w:val="TOC2"/>
        <w:tabs>
          <w:tab w:val="right" w:leader="dot" w:pos="8296"/>
        </w:tabs>
        <w:ind w:right="0"/>
        <w:rPr>
          <w:rFonts w:ascii="Times New Roman" w:hAnsi="Times New Roman" w:cs="Times New Roman"/>
          <w:sz w:val="24"/>
          <w:szCs w:val="24"/>
        </w:rPr>
      </w:pPr>
      <w:r>
        <w:rPr>
          <w:rtl/>
        </w:rPr>
        <w:t>רן</w:t>
      </w:r>
      <w:r>
        <w:t xml:space="preserve"> </w:t>
      </w:r>
      <w:r>
        <w:rPr>
          <w:rtl/>
        </w:rPr>
        <w:t>כהן</w:t>
      </w:r>
      <w:r>
        <w:t xml:space="preserve"> (</w:t>
      </w:r>
      <w:r>
        <w:rPr>
          <w:rtl/>
        </w:rPr>
        <w:t>מרצ):</w:t>
      </w:r>
      <w:r>
        <w:tab/>
      </w:r>
      <w:r>
        <w:fldChar w:fldCharType="begin"/>
      </w:r>
      <w:r>
        <w:instrText xml:space="preserve"> PAGEREF _Toc45367310 \h </w:instrText>
      </w:r>
      <w:r>
        <w:fldChar w:fldCharType="separate"/>
      </w:r>
      <w:r>
        <w:t>31</w:t>
      </w:r>
      <w:r>
        <w:fldChar w:fldCharType="end"/>
      </w:r>
    </w:p>
    <w:p w14:paraId="6BF689A3" w14:textId="77777777" w:rsidR="00000000" w:rsidRDefault="00ED7A3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_Toc45367311 \h </w:instrText>
      </w:r>
      <w:r>
        <w:fldChar w:fldCharType="separate"/>
      </w:r>
      <w:r>
        <w:t>34</w:t>
      </w:r>
      <w:r>
        <w:fldChar w:fldCharType="end"/>
      </w:r>
    </w:p>
    <w:p w14:paraId="6C0B2839" w14:textId="77777777" w:rsidR="00000000" w:rsidRDefault="00ED7A37">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_Toc45367312 \h </w:instrText>
      </w:r>
      <w:r>
        <w:fldChar w:fldCharType="separate"/>
      </w:r>
      <w:r>
        <w:t>38</w:t>
      </w:r>
      <w:r>
        <w:fldChar w:fldCharType="end"/>
      </w:r>
    </w:p>
    <w:p w14:paraId="03131636" w14:textId="77777777" w:rsidR="00000000" w:rsidRDefault="00ED7A3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_Toc45367313 \h </w:instrText>
      </w:r>
      <w:r>
        <w:fldChar w:fldCharType="separate"/>
      </w:r>
      <w:r>
        <w:t>39</w:t>
      </w:r>
      <w:r>
        <w:fldChar w:fldCharType="end"/>
      </w:r>
    </w:p>
    <w:p w14:paraId="0E47C0B4" w14:textId="77777777" w:rsidR="00000000" w:rsidRDefault="00ED7A37">
      <w:pPr>
        <w:pStyle w:val="TOC2"/>
        <w:tabs>
          <w:tab w:val="right" w:leader="dot" w:pos="8296"/>
        </w:tabs>
        <w:ind w:right="0"/>
        <w:rPr>
          <w:rFonts w:ascii="Times New Roman" w:hAnsi="Times New Roman" w:cs="Times New Roman"/>
          <w:sz w:val="24"/>
          <w:szCs w:val="24"/>
        </w:rPr>
      </w:pPr>
      <w:r>
        <w:rPr>
          <w:rtl/>
        </w:rPr>
        <w:t xml:space="preserve">אחמד </w:t>
      </w:r>
      <w:r>
        <w:rPr>
          <w:rtl/>
        </w:rPr>
        <w:t>טיבי (חד"ש-תע"ל):</w:t>
      </w:r>
      <w:r>
        <w:tab/>
      </w:r>
      <w:r>
        <w:fldChar w:fldCharType="begin"/>
      </w:r>
      <w:r>
        <w:instrText xml:space="preserve"> PAGEREF _Toc45367314 \h </w:instrText>
      </w:r>
      <w:r>
        <w:fldChar w:fldCharType="separate"/>
      </w:r>
      <w:r>
        <w:t>40</w:t>
      </w:r>
      <w:r>
        <w:fldChar w:fldCharType="end"/>
      </w:r>
    </w:p>
    <w:p w14:paraId="71B87DE0" w14:textId="77777777" w:rsidR="00000000" w:rsidRDefault="00ED7A37">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_Toc45367315 \h </w:instrText>
      </w:r>
      <w:r>
        <w:fldChar w:fldCharType="separate"/>
      </w:r>
      <w:r>
        <w:t>42</w:t>
      </w:r>
      <w:r>
        <w:fldChar w:fldCharType="end"/>
      </w:r>
    </w:p>
    <w:p w14:paraId="4DC1EBF7" w14:textId="77777777" w:rsidR="00000000" w:rsidRDefault="00ED7A3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_Toc45367316 \h </w:instrText>
      </w:r>
      <w:r>
        <w:fldChar w:fldCharType="separate"/>
      </w:r>
      <w:r>
        <w:t>44</w:t>
      </w:r>
      <w:r>
        <w:fldChar w:fldCharType="end"/>
      </w:r>
    </w:p>
    <w:p w14:paraId="23864AA8" w14:textId="77777777" w:rsidR="00000000" w:rsidRDefault="00ED7A3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_Toc45367317 \h </w:instrText>
      </w:r>
      <w:r>
        <w:fldChar w:fldCharType="separate"/>
      </w:r>
      <w:r>
        <w:t>45</w:t>
      </w:r>
      <w:r>
        <w:fldChar w:fldCharType="end"/>
      </w:r>
    </w:p>
    <w:p w14:paraId="71EAE665" w14:textId="77777777" w:rsidR="00000000" w:rsidRDefault="00ED7A3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_Toc45367318 </w:instrText>
      </w:r>
      <w:r>
        <w:instrText xml:space="preserve">\h </w:instrText>
      </w:r>
      <w:r>
        <w:fldChar w:fldCharType="separate"/>
      </w:r>
      <w:r>
        <w:t>46</w:t>
      </w:r>
      <w:r>
        <w:fldChar w:fldCharType="end"/>
      </w:r>
    </w:p>
    <w:p w14:paraId="5B95A8F3" w14:textId="77777777" w:rsidR="00000000" w:rsidRDefault="00ED7A37">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_Toc45367319 \h </w:instrText>
      </w:r>
      <w:r>
        <w:fldChar w:fldCharType="separate"/>
      </w:r>
      <w:r>
        <w:t>49</w:t>
      </w:r>
      <w:r>
        <w:fldChar w:fldCharType="end"/>
      </w:r>
    </w:p>
    <w:p w14:paraId="177F60A6" w14:textId="77777777" w:rsidR="00000000" w:rsidRDefault="00ED7A37">
      <w:pPr>
        <w:pStyle w:val="TOC2"/>
        <w:tabs>
          <w:tab w:val="right" w:leader="dot" w:pos="8296"/>
        </w:tabs>
        <w:ind w:right="0"/>
        <w:rPr>
          <w:rFonts w:ascii="Times New Roman" w:hAnsi="Times New Roman" w:cs="Times New Roman"/>
          <w:sz w:val="24"/>
          <w:szCs w:val="24"/>
        </w:rPr>
      </w:pPr>
      <w:r>
        <w:rPr>
          <w:rtl/>
        </w:rPr>
        <w:t>אברהם בייגה שוחט (העבודה-מימד):</w:t>
      </w:r>
      <w:r>
        <w:tab/>
      </w:r>
      <w:r>
        <w:fldChar w:fldCharType="begin"/>
      </w:r>
      <w:r>
        <w:instrText xml:space="preserve"> PAGEREF _Toc45367320 \h </w:instrText>
      </w:r>
      <w:r>
        <w:fldChar w:fldCharType="separate"/>
      </w:r>
      <w:r>
        <w:t>52</w:t>
      </w:r>
      <w:r>
        <w:fldChar w:fldCharType="end"/>
      </w:r>
    </w:p>
    <w:p w14:paraId="0CAB8923" w14:textId="77777777" w:rsidR="00000000" w:rsidRDefault="00ED7A3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_Toc45367321 \h </w:instrText>
      </w:r>
      <w:r>
        <w:fldChar w:fldCharType="separate"/>
      </w:r>
      <w:r>
        <w:t>54</w:t>
      </w:r>
      <w:r>
        <w:fldChar w:fldCharType="end"/>
      </w:r>
    </w:p>
    <w:p w14:paraId="2BB8CC79" w14:textId="77777777" w:rsidR="00000000" w:rsidRDefault="00ED7A37">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_Toc45367322 \h </w:instrText>
      </w:r>
      <w:r>
        <w:fldChar w:fldCharType="separate"/>
      </w:r>
      <w:r>
        <w:t>57</w:t>
      </w:r>
      <w:r>
        <w:fldChar w:fldCharType="end"/>
      </w:r>
    </w:p>
    <w:p w14:paraId="6B88FFBE" w14:textId="77777777" w:rsidR="00000000" w:rsidRDefault="00ED7A37">
      <w:pPr>
        <w:pStyle w:val="TOC2"/>
        <w:tabs>
          <w:tab w:val="right" w:leader="dot" w:pos="8296"/>
        </w:tabs>
        <w:ind w:right="0"/>
        <w:rPr>
          <w:rFonts w:ascii="Times New Roman" w:hAnsi="Times New Roman" w:cs="Times New Roman"/>
          <w:sz w:val="24"/>
          <w:szCs w:val="24"/>
        </w:rPr>
      </w:pPr>
      <w:r>
        <w:rPr>
          <w:rtl/>
        </w:rPr>
        <w:t>חיים רמון (העבודה-</w:t>
      </w:r>
      <w:r>
        <w:rPr>
          <w:rtl/>
        </w:rPr>
        <w:t>מימד):</w:t>
      </w:r>
      <w:r>
        <w:tab/>
      </w:r>
      <w:r>
        <w:fldChar w:fldCharType="begin"/>
      </w:r>
      <w:r>
        <w:instrText xml:space="preserve"> PAGEREF _Toc45367323 \h </w:instrText>
      </w:r>
      <w:r>
        <w:fldChar w:fldCharType="separate"/>
      </w:r>
      <w:r>
        <w:t>60</w:t>
      </w:r>
      <w:r>
        <w:fldChar w:fldCharType="end"/>
      </w:r>
    </w:p>
    <w:p w14:paraId="01C8084D" w14:textId="77777777" w:rsidR="00000000" w:rsidRDefault="00ED7A37">
      <w:pPr>
        <w:pStyle w:val="TOC2"/>
        <w:tabs>
          <w:tab w:val="right" w:leader="dot" w:pos="8296"/>
        </w:tabs>
        <w:ind w:right="0"/>
        <w:rPr>
          <w:rFonts w:ascii="Times New Roman" w:hAnsi="Times New Roman" w:cs="Times New Roman"/>
          <w:sz w:val="24"/>
          <w:szCs w:val="24"/>
        </w:rPr>
      </w:pPr>
      <w:r>
        <w:rPr>
          <w:rtl/>
        </w:rPr>
        <w:t>מיכאל רצון (הליכוד):</w:t>
      </w:r>
      <w:r>
        <w:tab/>
      </w:r>
      <w:r>
        <w:fldChar w:fldCharType="begin"/>
      </w:r>
      <w:r>
        <w:instrText xml:space="preserve"> PAGEREF _Toc45367324 \h </w:instrText>
      </w:r>
      <w:r>
        <w:fldChar w:fldCharType="separate"/>
      </w:r>
      <w:r>
        <w:t>65</w:t>
      </w:r>
      <w:r>
        <w:fldChar w:fldCharType="end"/>
      </w:r>
    </w:p>
    <w:p w14:paraId="71F31137" w14:textId="77777777" w:rsidR="00000000" w:rsidRDefault="00ED7A37">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_Toc45367325 \h </w:instrText>
      </w:r>
      <w:r>
        <w:fldChar w:fldCharType="separate"/>
      </w:r>
      <w:r>
        <w:t>67</w:t>
      </w:r>
      <w:r>
        <w:fldChar w:fldCharType="end"/>
      </w:r>
    </w:p>
    <w:p w14:paraId="14E8615F" w14:textId="77777777" w:rsidR="00000000" w:rsidRDefault="00ED7A37">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_Toc45367326 \h </w:instrText>
      </w:r>
      <w:r>
        <w:fldChar w:fldCharType="separate"/>
      </w:r>
      <w:r>
        <w:t>73</w:t>
      </w:r>
      <w:r>
        <w:fldChar w:fldCharType="end"/>
      </w:r>
    </w:p>
    <w:p w14:paraId="31EC43C4" w14:textId="77777777" w:rsidR="00000000" w:rsidRDefault="00ED7A37">
      <w:pPr>
        <w:pStyle w:val="TOC2"/>
        <w:tabs>
          <w:tab w:val="right" w:leader="dot" w:pos="8296"/>
        </w:tabs>
        <w:ind w:right="0"/>
        <w:rPr>
          <w:rFonts w:ascii="Times New Roman" w:hAnsi="Times New Roman" w:cs="Times New Roman"/>
          <w:sz w:val="24"/>
          <w:szCs w:val="24"/>
        </w:rPr>
      </w:pPr>
      <w:r>
        <w:rPr>
          <w:rtl/>
        </w:rPr>
        <w:t>דליה איציק (העבודה-מימד):</w:t>
      </w:r>
      <w:r>
        <w:tab/>
      </w:r>
      <w:r>
        <w:fldChar w:fldCharType="begin"/>
      </w:r>
      <w:r>
        <w:instrText xml:space="preserve"> PAGEREF _Toc45367327 \h</w:instrText>
      </w:r>
      <w:r>
        <w:instrText xml:space="preserve"> </w:instrText>
      </w:r>
      <w:r>
        <w:fldChar w:fldCharType="separate"/>
      </w:r>
      <w:r>
        <w:t>74</w:t>
      </w:r>
      <w:r>
        <w:fldChar w:fldCharType="end"/>
      </w:r>
    </w:p>
    <w:p w14:paraId="4FF09044" w14:textId="77777777" w:rsidR="00000000" w:rsidRDefault="00ED7A37">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_Toc45367328 \h </w:instrText>
      </w:r>
      <w:r>
        <w:fldChar w:fldCharType="separate"/>
      </w:r>
      <w:r>
        <w:t>79</w:t>
      </w:r>
      <w:r>
        <w:fldChar w:fldCharType="end"/>
      </w:r>
    </w:p>
    <w:p w14:paraId="5ADB6747" w14:textId="77777777" w:rsidR="00000000" w:rsidRDefault="00ED7A37">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_Toc45367329 \h </w:instrText>
      </w:r>
      <w:r>
        <w:fldChar w:fldCharType="separate"/>
      </w:r>
      <w:r>
        <w:t>85</w:t>
      </w:r>
      <w:r>
        <w:fldChar w:fldCharType="end"/>
      </w:r>
    </w:p>
    <w:p w14:paraId="2E16022F" w14:textId="77777777" w:rsidR="00000000" w:rsidRDefault="00ED7A37">
      <w:pPr>
        <w:pStyle w:val="TOC1"/>
        <w:tabs>
          <w:tab w:val="right" w:leader="dot" w:pos="8296"/>
        </w:tabs>
        <w:rPr>
          <w:rFonts w:ascii="Times New Roman" w:hAnsi="Times New Roman" w:cs="Times New Roman"/>
          <w:sz w:val="24"/>
          <w:szCs w:val="24"/>
        </w:rPr>
      </w:pPr>
      <w:r>
        <w:rPr>
          <w:rtl/>
        </w:rPr>
        <w:t xml:space="preserve">הצעת חוק משפחות חיילים שנספו במערכה (תגמולים ושיקום) </w:t>
      </w:r>
      <w:r>
        <w:t xml:space="preserve"> (</w:t>
      </w:r>
      <w:r>
        <w:rPr>
          <w:rtl/>
        </w:rPr>
        <w:t>תיקון מס' 26) (שינוי בזכאות לבן משפחה של נספה), התשס"ג-2003;</w:t>
      </w:r>
      <w:r>
        <w:tab/>
      </w:r>
      <w:r>
        <w:fldChar w:fldCharType="begin"/>
      </w:r>
      <w:r>
        <w:instrText xml:space="preserve"> PAGEREF _Toc45367330 \h </w:instrText>
      </w:r>
      <w:r>
        <w:fldChar w:fldCharType="separate"/>
      </w:r>
      <w:r>
        <w:t>90</w:t>
      </w:r>
      <w:r>
        <w:fldChar w:fldCharType="end"/>
      </w:r>
    </w:p>
    <w:p w14:paraId="1D5E946D" w14:textId="77777777" w:rsidR="00000000" w:rsidRDefault="00ED7A37">
      <w:pPr>
        <w:pStyle w:val="TOC1"/>
        <w:tabs>
          <w:tab w:val="right" w:leader="dot" w:pos="8296"/>
        </w:tabs>
        <w:rPr>
          <w:rFonts w:ascii="Times New Roman" w:hAnsi="Times New Roman" w:cs="Times New Roman"/>
          <w:sz w:val="24"/>
          <w:szCs w:val="24"/>
        </w:rPr>
      </w:pPr>
      <w:r>
        <w:rPr>
          <w:rtl/>
        </w:rPr>
        <w:t xml:space="preserve">הצעת חוק משפחות חיילים שנספו במערכה (תגמולים ושיקום) </w:t>
      </w:r>
      <w:r>
        <w:t xml:space="preserve"> (</w:t>
      </w:r>
      <w:r>
        <w:rPr>
          <w:rtl/>
        </w:rPr>
        <w:t>תיקון מס' 27) (סכום חודשי למימון צרכים מיוחדים לשכול), התשס"ג-2003;</w:t>
      </w:r>
      <w:r>
        <w:tab/>
      </w:r>
      <w:r>
        <w:fldChar w:fldCharType="begin"/>
      </w:r>
      <w:r>
        <w:instrText xml:space="preserve"> PAGEREF _Toc45367331 \h </w:instrText>
      </w:r>
      <w:r>
        <w:fldChar w:fldCharType="separate"/>
      </w:r>
      <w:r>
        <w:t>90</w:t>
      </w:r>
      <w:r>
        <w:fldChar w:fldCharType="end"/>
      </w:r>
    </w:p>
    <w:p w14:paraId="5070DAC9" w14:textId="77777777" w:rsidR="00000000" w:rsidRDefault="00ED7A37">
      <w:pPr>
        <w:pStyle w:val="TOC1"/>
        <w:tabs>
          <w:tab w:val="right" w:leader="dot" w:pos="8296"/>
        </w:tabs>
        <w:rPr>
          <w:rFonts w:ascii="Times New Roman" w:hAnsi="Times New Roman" w:cs="Times New Roman"/>
          <w:sz w:val="24"/>
          <w:szCs w:val="24"/>
        </w:rPr>
      </w:pPr>
      <w:r>
        <w:rPr>
          <w:rtl/>
        </w:rPr>
        <w:t>הצעת חוק שירות ביטחון (תיקון מס' 13) (גיל מינימלי לגיוס), התשס"ג-2003</w:t>
      </w:r>
      <w:r>
        <w:tab/>
      </w:r>
      <w:r>
        <w:fldChar w:fldCharType="begin"/>
      </w:r>
      <w:r>
        <w:instrText xml:space="preserve"> PAGEREF _Toc45367332 \h </w:instrText>
      </w:r>
      <w:r>
        <w:fldChar w:fldCharType="separate"/>
      </w:r>
      <w:r>
        <w:t>90</w:t>
      </w:r>
      <w:r>
        <w:fldChar w:fldCharType="end"/>
      </w:r>
    </w:p>
    <w:p w14:paraId="14862BE9" w14:textId="77777777" w:rsidR="00000000" w:rsidRDefault="00ED7A37">
      <w:pPr>
        <w:pStyle w:val="TOC2"/>
        <w:tabs>
          <w:tab w:val="right" w:leader="dot" w:pos="8296"/>
        </w:tabs>
        <w:ind w:right="0"/>
        <w:rPr>
          <w:rFonts w:ascii="Times New Roman" w:hAnsi="Times New Roman" w:cs="Times New Roman"/>
          <w:sz w:val="24"/>
          <w:szCs w:val="24"/>
        </w:rPr>
      </w:pPr>
      <w:r>
        <w:rPr>
          <w:rtl/>
        </w:rPr>
        <w:t>סגן שר הביטחון זאב</w:t>
      </w:r>
      <w:r>
        <w:t xml:space="preserve"> </w:t>
      </w:r>
      <w:r>
        <w:rPr>
          <w:rtl/>
        </w:rPr>
        <w:t>בוים</w:t>
      </w:r>
      <w:r>
        <w:t>:</w:t>
      </w:r>
      <w:r>
        <w:tab/>
      </w:r>
      <w:r>
        <w:fldChar w:fldCharType="begin"/>
      </w:r>
      <w:r>
        <w:instrText xml:space="preserve"> PAGEREF _Toc45367333 \h </w:instrText>
      </w:r>
      <w:r>
        <w:fldChar w:fldCharType="separate"/>
      </w:r>
      <w:r>
        <w:t>90</w:t>
      </w:r>
      <w:r>
        <w:fldChar w:fldCharType="end"/>
      </w:r>
    </w:p>
    <w:p w14:paraId="7A4F49C8" w14:textId="77777777" w:rsidR="00000000" w:rsidRDefault="00ED7A37">
      <w:pPr>
        <w:pStyle w:val="TOC1"/>
        <w:tabs>
          <w:tab w:val="right" w:leader="dot" w:pos="8296"/>
        </w:tabs>
        <w:rPr>
          <w:rFonts w:ascii="Times New Roman" w:hAnsi="Times New Roman" w:cs="Times New Roman"/>
          <w:sz w:val="24"/>
          <w:szCs w:val="24"/>
        </w:rPr>
      </w:pPr>
      <w:r>
        <w:rPr>
          <w:rtl/>
        </w:rPr>
        <w:lastRenderedPageBreak/>
        <w:t xml:space="preserve">החלטה בדבר תיקון טעות בחוק התוכנית להבראת כלכלת ישראל </w:t>
      </w:r>
      <w:r>
        <w:t xml:space="preserve"> (</w:t>
      </w:r>
      <w:r>
        <w:rPr>
          <w:rtl/>
        </w:rPr>
        <w:t xml:space="preserve">תיקוני חקיקה להשגת יעדי התקציב והמדיניות הכלכלית </w:t>
      </w:r>
      <w:r>
        <w:t xml:space="preserve"> </w:t>
      </w:r>
      <w:r>
        <w:rPr>
          <w:rtl/>
        </w:rPr>
        <w:t>לשנות הכספים 2003 ו</w:t>
      </w:r>
      <w:r>
        <w:t xml:space="preserve">-2004), </w:t>
      </w:r>
      <w:r>
        <w:rPr>
          <w:rtl/>
        </w:rPr>
        <w:t>התשס"ג-2003</w:t>
      </w:r>
      <w:r>
        <w:tab/>
      </w:r>
      <w:r>
        <w:fldChar w:fldCharType="begin"/>
      </w:r>
      <w:r>
        <w:instrText xml:space="preserve"> PAGEREF _Toc45367334 \h </w:instrText>
      </w:r>
      <w:r>
        <w:fldChar w:fldCharType="separate"/>
      </w:r>
      <w:r>
        <w:t>93</w:t>
      </w:r>
      <w:r>
        <w:fldChar w:fldCharType="end"/>
      </w:r>
    </w:p>
    <w:p w14:paraId="4ECE6A14" w14:textId="77777777" w:rsidR="00000000" w:rsidRDefault="00ED7A37">
      <w:pPr>
        <w:pStyle w:val="TOC1"/>
        <w:tabs>
          <w:tab w:val="right" w:leader="dot" w:pos="8296"/>
        </w:tabs>
        <w:rPr>
          <w:rFonts w:ascii="Times New Roman" w:hAnsi="Times New Roman" w:cs="Times New Roman"/>
          <w:sz w:val="24"/>
          <w:szCs w:val="24"/>
        </w:rPr>
      </w:pPr>
      <w:r>
        <w:rPr>
          <w:rtl/>
        </w:rPr>
        <w:t>החלטה בדבר חלוקת</w:t>
      </w:r>
      <w:r>
        <w:rPr>
          <w:rtl/>
        </w:rPr>
        <w:t xml:space="preserve"> הצעת חוק</w:t>
      </w:r>
      <w:r>
        <w:t xml:space="preserve"> </w:t>
      </w:r>
      <w:r>
        <w:rPr>
          <w:rtl/>
        </w:rPr>
        <w:t>חיילי מילואים (תיקוני חקיקה), התשס"ג-2003</w:t>
      </w:r>
      <w:r>
        <w:tab/>
      </w:r>
      <w:r>
        <w:fldChar w:fldCharType="begin"/>
      </w:r>
      <w:r>
        <w:instrText xml:space="preserve"> PAGEREF _Toc45367335 \h </w:instrText>
      </w:r>
      <w:r>
        <w:fldChar w:fldCharType="separate"/>
      </w:r>
      <w:r>
        <w:t>94</w:t>
      </w:r>
      <w:r>
        <w:fldChar w:fldCharType="end"/>
      </w:r>
    </w:p>
    <w:p w14:paraId="5FC854CF" w14:textId="77777777" w:rsidR="00000000" w:rsidRDefault="00ED7A3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העבודה, הרווחה והבריאות):</w:t>
      </w:r>
      <w:r>
        <w:tab/>
      </w:r>
      <w:r>
        <w:fldChar w:fldCharType="begin"/>
      </w:r>
      <w:r>
        <w:instrText xml:space="preserve"> PAGEREF _Toc45367336 \h </w:instrText>
      </w:r>
      <w:r>
        <w:fldChar w:fldCharType="separate"/>
      </w:r>
      <w:r>
        <w:t>94</w:t>
      </w:r>
      <w:r>
        <w:fldChar w:fldCharType="end"/>
      </w:r>
    </w:p>
    <w:p w14:paraId="236A7759" w14:textId="77777777" w:rsidR="00000000" w:rsidRDefault="00ED7A37">
      <w:pPr>
        <w:pStyle w:val="TOC1"/>
        <w:tabs>
          <w:tab w:val="right" w:leader="dot" w:pos="8296"/>
        </w:tabs>
        <w:rPr>
          <w:rFonts w:ascii="Times New Roman" w:hAnsi="Times New Roman" w:cs="Times New Roman"/>
          <w:sz w:val="24"/>
          <w:szCs w:val="24"/>
        </w:rPr>
      </w:pPr>
      <w:r>
        <w:rPr>
          <w:rtl/>
        </w:rPr>
        <w:t>דוח נציבות הדורות הבאים לשנת 2002</w:t>
      </w:r>
      <w:r>
        <w:tab/>
      </w:r>
      <w:r>
        <w:fldChar w:fldCharType="begin"/>
      </w:r>
      <w:r>
        <w:instrText xml:space="preserve"> PAGEREF _Toc45367337 \h </w:instrText>
      </w:r>
      <w:r>
        <w:fldChar w:fldCharType="separate"/>
      </w:r>
      <w:r>
        <w:t>95</w:t>
      </w:r>
      <w:r>
        <w:fldChar w:fldCharType="end"/>
      </w:r>
    </w:p>
    <w:p w14:paraId="46714542" w14:textId="77777777" w:rsidR="00000000" w:rsidRDefault="00ED7A3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w:t>
      </w:r>
      <w:r>
        <w:tab/>
      </w:r>
      <w:r>
        <w:fldChar w:fldCharType="begin"/>
      </w:r>
      <w:r>
        <w:instrText xml:space="preserve"> PAGEREF _</w:instrText>
      </w:r>
      <w:r>
        <w:instrText xml:space="preserve">Toc45367338 \h </w:instrText>
      </w:r>
      <w:r>
        <w:fldChar w:fldCharType="separate"/>
      </w:r>
      <w:r>
        <w:t>96</w:t>
      </w:r>
      <w:r>
        <w:fldChar w:fldCharType="end"/>
      </w:r>
    </w:p>
    <w:p w14:paraId="027ACA19" w14:textId="77777777" w:rsidR="00000000" w:rsidRDefault="00ED7A37">
      <w:pPr>
        <w:pStyle w:val="TOC1"/>
        <w:tabs>
          <w:tab w:val="right" w:leader="dot" w:pos="8296"/>
        </w:tabs>
        <w:rPr>
          <w:rFonts w:ascii="Times New Roman" w:hAnsi="Times New Roman" w:cs="Times New Roman"/>
          <w:sz w:val="24"/>
          <w:szCs w:val="24"/>
        </w:rPr>
      </w:pPr>
      <w:r>
        <w:rPr>
          <w:rtl/>
        </w:rPr>
        <w:t>החלטה בדבר חלוקת הצעת חוק</w:t>
      </w:r>
      <w:r>
        <w:t xml:space="preserve"> </w:t>
      </w:r>
      <w:r>
        <w:rPr>
          <w:rtl/>
        </w:rPr>
        <w:t>חיילי מילואים (תיקוני חקיקה), התשס"ג-2003</w:t>
      </w:r>
      <w:r>
        <w:tab/>
      </w:r>
      <w:r>
        <w:fldChar w:fldCharType="begin"/>
      </w:r>
      <w:r>
        <w:instrText xml:space="preserve"> PAGEREF _Toc45367339 \h </w:instrText>
      </w:r>
      <w:r>
        <w:fldChar w:fldCharType="separate"/>
      </w:r>
      <w:r>
        <w:t>96</w:t>
      </w:r>
      <w:r>
        <w:fldChar w:fldCharType="end"/>
      </w:r>
    </w:p>
    <w:p w14:paraId="3BA7E1BF" w14:textId="77777777" w:rsidR="00000000" w:rsidRDefault="00ED7A37">
      <w:pPr>
        <w:pStyle w:val="TOC1"/>
        <w:tabs>
          <w:tab w:val="right" w:leader="dot" w:pos="8296"/>
        </w:tabs>
        <w:rPr>
          <w:rFonts w:ascii="Times New Roman" w:hAnsi="Times New Roman" w:cs="Times New Roman"/>
          <w:sz w:val="24"/>
          <w:szCs w:val="24"/>
        </w:rPr>
      </w:pPr>
      <w:r>
        <w:rPr>
          <w:rtl/>
        </w:rPr>
        <w:t>דוח נציבות הדורות הבאים לשנת 2002</w:t>
      </w:r>
      <w:r>
        <w:tab/>
      </w:r>
      <w:r>
        <w:fldChar w:fldCharType="begin"/>
      </w:r>
      <w:r>
        <w:instrText xml:space="preserve"> PAGEREF _Toc45367340 \h </w:instrText>
      </w:r>
      <w:r>
        <w:fldChar w:fldCharType="separate"/>
      </w:r>
      <w:r>
        <w:t>97</w:t>
      </w:r>
      <w:r>
        <w:fldChar w:fldCharType="end"/>
      </w:r>
    </w:p>
    <w:p w14:paraId="328C2CDD" w14:textId="77777777" w:rsidR="00000000" w:rsidRDefault="00ED7A3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_Toc45367341 \h </w:instrText>
      </w:r>
      <w:r>
        <w:fldChar w:fldCharType="separate"/>
      </w:r>
      <w:r>
        <w:t>97</w:t>
      </w:r>
      <w:r>
        <w:fldChar w:fldCharType="end"/>
      </w:r>
    </w:p>
    <w:p w14:paraId="46A1E7E9" w14:textId="77777777" w:rsidR="00000000" w:rsidRDefault="00ED7A37">
      <w:pPr>
        <w:pStyle w:val="TOC1"/>
        <w:tabs>
          <w:tab w:val="right" w:leader="dot" w:pos="8296"/>
        </w:tabs>
        <w:rPr>
          <w:rFonts w:ascii="Times New Roman" w:hAnsi="Times New Roman" w:cs="Times New Roman"/>
          <w:sz w:val="24"/>
          <w:szCs w:val="24"/>
        </w:rPr>
      </w:pPr>
      <w:r>
        <w:rPr>
          <w:rtl/>
        </w:rPr>
        <w:t>מסמכים שהונ</w:t>
      </w:r>
      <w:r>
        <w:rPr>
          <w:rtl/>
        </w:rPr>
        <w:t>חו על שולחן הכנסת</w:t>
      </w:r>
      <w:r>
        <w:tab/>
      </w:r>
      <w:r>
        <w:fldChar w:fldCharType="begin"/>
      </w:r>
      <w:r>
        <w:instrText xml:space="preserve"> PAGEREF _Toc45367342 \h </w:instrText>
      </w:r>
      <w:r>
        <w:fldChar w:fldCharType="separate"/>
      </w:r>
      <w:r>
        <w:t>98</w:t>
      </w:r>
      <w:r>
        <w:fldChar w:fldCharType="end"/>
      </w:r>
    </w:p>
    <w:p w14:paraId="4C4AB660" w14:textId="77777777" w:rsidR="00000000" w:rsidRDefault="00ED7A3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_Toc45367343 \h </w:instrText>
      </w:r>
      <w:r>
        <w:fldChar w:fldCharType="separate"/>
      </w:r>
      <w:r>
        <w:t>99</w:t>
      </w:r>
      <w:r>
        <w:fldChar w:fldCharType="end"/>
      </w:r>
    </w:p>
    <w:p w14:paraId="69436DD2" w14:textId="77777777" w:rsidR="00000000" w:rsidRDefault="00ED7A37">
      <w:pPr>
        <w:pStyle w:val="TOC1"/>
        <w:tabs>
          <w:tab w:val="right" w:leader="dot" w:pos="8296"/>
        </w:tabs>
        <w:rPr>
          <w:rFonts w:ascii="Times New Roman" w:hAnsi="Times New Roman" w:cs="Times New Roman"/>
          <w:sz w:val="24"/>
          <w:szCs w:val="24"/>
        </w:rPr>
      </w:pPr>
      <w:r>
        <w:rPr>
          <w:rtl/>
        </w:rPr>
        <w:t>דוח נציבות הדורות הבאים לשנת 2002</w:t>
      </w:r>
      <w:r>
        <w:tab/>
      </w:r>
      <w:r>
        <w:fldChar w:fldCharType="begin"/>
      </w:r>
      <w:r>
        <w:instrText xml:space="preserve"> PAGEREF _Toc45367344 \h </w:instrText>
      </w:r>
      <w:r>
        <w:fldChar w:fldCharType="separate"/>
      </w:r>
      <w:r>
        <w:t>99</w:t>
      </w:r>
      <w:r>
        <w:fldChar w:fldCharType="end"/>
      </w:r>
    </w:p>
    <w:p w14:paraId="5AD8EF2C" w14:textId="77777777" w:rsidR="00000000" w:rsidRDefault="00ED7A37">
      <w:pPr>
        <w:pStyle w:val="TOC2"/>
        <w:tabs>
          <w:tab w:val="right" w:leader="dot" w:pos="8296"/>
        </w:tabs>
        <w:ind w:right="0"/>
        <w:rPr>
          <w:rFonts w:ascii="Times New Roman" w:hAnsi="Times New Roman" w:cs="Times New Roman"/>
          <w:sz w:val="24"/>
          <w:szCs w:val="24"/>
        </w:rPr>
      </w:pPr>
      <w:r>
        <w:rPr>
          <w:rtl/>
        </w:rPr>
        <w:t>ענבל גבריאלי (הליכוד):</w:t>
      </w:r>
      <w:r>
        <w:tab/>
      </w:r>
      <w:r>
        <w:fldChar w:fldCharType="begin"/>
      </w:r>
      <w:r>
        <w:instrText xml:space="preserve"> PAGEREF _Toc45367345 \h </w:instrText>
      </w:r>
      <w:r>
        <w:fldChar w:fldCharType="separate"/>
      </w:r>
      <w:r>
        <w:t>99</w:t>
      </w:r>
      <w:r>
        <w:fldChar w:fldCharType="end"/>
      </w:r>
    </w:p>
    <w:p w14:paraId="4F5C5BAD" w14:textId="77777777" w:rsidR="00000000" w:rsidRDefault="00ED7A37">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w:t>
      </w:r>
      <w:r>
        <w:tab/>
      </w:r>
      <w:r>
        <w:fldChar w:fldCharType="begin"/>
      </w:r>
      <w:r>
        <w:instrText xml:space="preserve"> PAGEREF</w:instrText>
      </w:r>
      <w:r>
        <w:instrText xml:space="preserve"> _Toc45367346 \h </w:instrText>
      </w:r>
      <w:r>
        <w:fldChar w:fldCharType="separate"/>
      </w:r>
      <w:r>
        <w:t>101</w:t>
      </w:r>
      <w:r>
        <w:fldChar w:fldCharType="end"/>
      </w:r>
    </w:p>
    <w:p w14:paraId="2535DCE2" w14:textId="77777777" w:rsidR="00000000" w:rsidRDefault="00ED7A37">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_Toc45367347 \h </w:instrText>
      </w:r>
      <w:r>
        <w:fldChar w:fldCharType="separate"/>
      </w:r>
      <w:r>
        <w:t>102</w:t>
      </w:r>
      <w:r>
        <w:fldChar w:fldCharType="end"/>
      </w:r>
    </w:p>
    <w:p w14:paraId="1E678632" w14:textId="77777777" w:rsidR="00000000" w:rsidRDefault="00ED7A3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_Toc45367348 \h </w:instrText>
      </w:r>
      <w:r>
        <w:fldChar w:fldCharType="separate"/>
      </w:r>
      <w:r>
        <w:t>104</w:t>
      </w:r>
      <w:r>
        <w:fldChar w:fldCharType="end"/>
      </w:r>
    </w:p>
    <w:p w14:paraId="0493F992" w14:textId="77777777" w:rsidR="00000000" w:rsidRDefault="00ED7A37">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_Toc45367349 \h </w:instrText>
      </w:r>
      <w:r>
        <w:fldChar w:fldCharType="separate"/>
      </w:r>
      <w:r>
        <w:t>106</w:t>
      </w:r>
      <w:r>
        <w:fldChar w:fldCharType="end"/>
      </w:r>
    </w:p>
    <w:p w14:paraId="3BD9FB81" w14:textId="77777777" w:rsidR="00000000" w:rsidRDefault="00ED7A37">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_Toc45367350 \h </w:instrText>
      </w:r>
      <w:r>
        <w:fldChar w:fldCharType="separate"/>
      </w:r>
      <w:r>
        <w:t>107</w:t>
      </w:r>
      <w:r>
        <w:fldChar w:fldCharType="end"/>
      </w:r>
    </w:p>
    <w:p w14:paraId="349256CF" w14:textId="77777777" w:rsidR="00000000" w:rsidRDefault="00ED7A37">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אליעזר זנדברג:</w:t>
      </w:r>
      <w:r>
        <w:tab/>
      </w:r>
      <w:r>
        <w:fldChar w:fldCharType="begin"/>
      </w:r>
      <w:r>
        <w:instrText xml:space="preserve"> PAGEREF _Toc45367351 \h </w:instrText>
      </w:r>
      <w:r>
        <w:fldChar w:fldCharType="separate"/>
      </w:r>
      <w:r>
        <w:t>109</w:t>
      </w:r>
      <w:r>
        <w:fldChar w:fldCharType="end"/>
      </w:r>
    </w:p>
    <w:p w14:paraId="6D191FF5" w14:textId="77777777" w:rsidR="00000000" w:rsidRDefault="00ED7A3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_Toc45367352 \h </w:instrText>
      </w:r>
      <w:r>
        <w:fldChar w:fldCharType="separate"/>
      </w:r>
      <w:r>
        <w:t>110</w:t>
      </w:r>
      <w:r>
        <w:fldChar w:fldCharType="end"/>
      </w:r>
    </w:p>
    <w:p w14:paraId="77EBF542" w14:textId="77777777" w:rsidR="00000000" w:rsidRDefault="00ED7A37">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_Toc45367353 \h </w:instrText>
      </w:r>
      <w:r>
        <w:fldChar w:fldCharType="separate"/>
      </w:r>
      <w:r>
        <w:t>111</w:t>
      </w:r>
      <w:r>
        <w:fldChar w:fldCharType="end"/>
      </w:r>
    </w:p>
    <w:p w14:paraId="322CDD8A" w14:textId="77777777" w:rsidR="00000000" w:rsidRDefault="00ED7A3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_Toc45367354 \h </w:instrText>
      </w:r>
      <w:r>
        <w:fldChar w:fldCharType="separate"/>
      </w:r>
      <w:r>
        <w:t>113</w:t>
      </w:r>
      <w:r>
        <w:fldChar w:fldCharType="end"/>
      </w:r>
    </w:p>
    <w:p w14:paraId="7E3BB4A5" w14:textId="77777777" w:rsidR="00000000" w:rsidRDefault="00ED7A37">
      <w:pPr>
        <w:pStyle w:val="TOC2"/>
        <w:tabs>
          <w:tab w:val="right" w:leader="dot" w:pos="8296"/>
        </w:tabs>
        <w:ind w:right="0"/>
        <w:rPr>
          <w:rFonts w:ascii="Times New Roman" w:hAnsi="Times New Roman" w:cs="Times New Roman"/>
          <w:sz w:val="24"/>
          <w:szCs w:val="24"/>
        </w:rPr>
      </w:pPr>
      <w:r>
        <w:rPr>
          <w:rtl/>
        </w:rPr>
        <w:t>ג'מאל זחאלקה</w:t>
      </w:r>
      <w:r>
        <w:rPr>
          <w:rtl/>
        </w:rPr>
        <w:t xml:space="preserve"> (בל"ד):</w:t>
      </w:r>
      <w:r>
        <w:tab/>
      </w:r>
      <w:r>
        <w:fldChar w:fldCharType="begin"/>
      </w:r>
      <w:r>
        <w:instrText xml:space="preserve"> PAGEREF _Toc45367355 \h </w:instrText>
      </w:r>
      <w:r>
        <w:fldChar w:fldCharType="separate"/>
      </w:r>
      <w:r>
        <w:t>114</w:t>
      </w:r>
      <w:r>
        <w:fldChar w:fldCharType="end"/>
      </w:r>
    </w:p>
    <w:p w14:paraId="538E2303" w14:textId="77777777" w:rsidR="00000000" w:rsidRDefault="00ED7A3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_Toc45367356 \h </w:instrText>
      </w:r>
      <w:r>
        <w:fldChar w:fldCharType="separate"/>
      </w:r>
      <w:r>
        <w:t>116</w:t>
      </w:r>
      <w:r>
        <w:fldChar w:fldCharType="end"/>
      </w:r>
    </w:p>
    <w:p w14:paraId="0EE21AB6" w14:textId="77777777" w:rsidR="00000000" w:rsidRDefault="00ED7A37">
      <w:pPr>
        <w:pStyle w:val="TOC2"/>
        <w:tabs>
          <w:tab w:val="right" w:leader="dot" w:pos="8296"/>
        </w:tabs>
        <w:ind w:right="0"/>
        <w:rPr>
          <w:rFonts w:ascii="Times New Roman" w:hAnsi="Times New Roman" w:cs="Times New Roman"/>
          <w:sz w:val="24"/>
          <w:szCs w:val="24"/>
        </w:rPr>
      </w:pPr>
      <w:r>
        <w:rPr>
          <w:rtl/>
        </w:rPr>
        <w:t>שר הרווחה זבולון אורלב:</w:t>
      </w:r>
      <w:r>
        <w:tab/>
      </w:r>
      <w:r>
        <w:fldChar w:fldCharType="begin"/>
      </w:r>
      <w:r>
        <w:instrText xml:space="preserve"> PAGEREF _Toc45367357 \h </w:instrText>
      </w:r>
      <w:r>
        <w:fldChar w:fldCharType="separate"/>
      </w:r>
      <w:r>
        <w:t>118</w:t>
      </w:r>
      <w:r>
        <w:fldChar w:fldCharType="end"/>
      </w:r>
    </w:p>
    <w:p w14:paraId="13276BD2" w14:textId="77777777" w:rsidR="00000000" w:rsidRDefault="00ED7A3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_Toc45367358 \h </w:instrText>
      </w:r>
      <w:r>
        <w:fldChar w:fldCharType="separate"/>
      </w:r>
      <w:r>
        <w:t>120</w:t>
      </w:r>
      <w:r>
        <w:fldChar w:fldCharType="end"/>
      </w:r>
    </w:p>
    <w:p w14:paraId="6A601780" w14:textId="77777777" w:rsidR="00000000" w:rsidRDefault="00ED7A37">
      <w:pPr>
        <w:pStyle w:val="TOC1"/>
        <w:tabs>
          <w:tab w:val="right" w:leader="dot" w:pos="8296"/>
        </w:tabs>
        <w:rPr>
          <w:rFonts w:ascii="Times New Roman" w:hAnsi="Times New Roman" w:cs="Times New Roman"/>
          <w:sz w:val="24"/>
          <w:szCs w:val="24"/>
        </w:rPr>
      </w:pPr>
      <w:r>
        <w:rPr>
          <w:rtl/>
        </w:rPr>
        <w:t xml:space="preserve">הודעת הממשלה על רצונה להחיל דין רציפות על הצעות </w:t>
      </w:r>
      <w:r>
        <w:rPr>
          <w:rtl/>
        </w:rPr>
        <w:t>חוק</w:t>
      </w:r>
      <w:r>
        <w:tab/>
      </w:r>
      <w:r>
        <w:fldChar w:fldCharType="begin"/>
      </w:r>
      <w:r>
        <w:instrText xml:space="preserve"> PAGEREF _Toc45367359 \h </w:instrText>
      </w:r>
      <w:r>
        <w:fldChar w:fldCharType="separate"/>
      </w:r>
      <w:r>
        <w:t>122</w:t>
      </w:r>
      <w:r>
        <w:fldChar w:fldCharType="end"/>
      </w:r>
    </w:p>
    <w:p w14:paraId="03727CE5" w14:textId="77777777" w:rsidR="00000000" w:rsidRDefault="00ED7A37">
      <w:pPr>
        <w:pStyle w:val="TOC1"/>
        <w:tabs>
          <w:tab w:val="right" w:leader="dot" w:pos="8296"/>
        </w:tabs>
        <w:rPr>
          <w:rFonts w:ascii="Times New Roman" w:hAnsi="Times New Roman" w:cs="Times New Roman"/>
          <w:sz w:val="24"/>
          <w:szCs w:val="24"/>
        </w:rPr>
      </w:pPr>
      <w:r>
        <w:t>["</w:t>
      </w:r>
      <w:r>
        <w:rPr>
          <w:rtl/>
        </w:rPr>
        <w:t>דברי הכנסת", חוב</w:t>
      </w:r>
      <w:r>
        <w:t xml:space="preserve">' </w:t>
      </w:r>
      <w:r>
        <w:rPr>
          <w:rtl/>
        </w:rPr>
        <w:t>י"א</w:t>
      </w:r>
      <w:r>
        <w:t xml:space="preserve">, </w:t>
      </w:r>
      <w:r>
        <w:rPr>
          <w:rtl/>
        </w:rPr>
        <w:t>עמ'</w:t>
      </w:r>
      <w:r>
        <w:t xml:space="preserve">     .]</w:t>
      </w:r>
      <w:r>
        <w:tab/>
      </w:r>
      <w:r>
        <w:fldChar w:fldCharType="begin"/>
      </w:r>
      <w:r>
        <w:instrText xml:space="preserve"> PAGEREF _Toc45367360 \h </w:instrText>
      </w:r>
      <w:r>
        <w:fldChar w:fldCharType="separate"/>
      </w:r>
      <w:r>
        <w:t>122</w:t>
      </w:r>
      <w:r>
        <w:fldChar w:fldCharType="end"/>
      </w:r>
    </w:p>
    <w:p w14:paraId="5A2E062D" w14:textId="77777777" w:rsidR="00000000" w:rsidRDefault="00ED7A3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_Toc45367361 \h </w:instrText>
      </w:r>
      <w:r>
        <w:fldChar w:fldCharType="separate"/>
      </w:r>
      <w:r>
        <w:t>122</w:t>
      </w:r>
      <w:r>
        <w:fldChar w:fldCharType="end"/>
      </w:r>
    </w:p>
    <w:p w14:paraId="32AFD3E6" w14:textId="77777777" w:rsidR="00000000" w:rsidRDefault="00ED7A3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_Toc45367362 \h </w:instrText>
      </w:r>
      <w:r>
        <w:fldChar w:fldCharType="separate"/>
      </w:r>
      <w:r>
        <w:t>124</w:t>
      </w:r>
      <w:r>
        <w:fldChar w:fldCharType="end"/>
      </w:r>
    </w:p>
    <w:p w14:paraId="1E60F972" w14:textId="77777777" w:rsidR="00000000" w:rsidRDefault="00ED7A3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_Toc453673</w:instrText>
      </w:r>
      <w:r>
        <w:instrText xml:space="preserve">63 \h </w:instrText>
      </w:r>
      <w:r>
        <w:fldChar w:fldCharType="separate"/>
      </w:r>
      <w:r>
        <w:t>126</w:t>
      </w:r>
      <w:r>
        <w:fldChar w:fldCharType="end"/>
      </w:r>
    </w:p>
    <w:p w14:paraId="094E4A8E" w14:textId="77777777" w:rsidR="00000000" w:rsidRDefault="00ED7A3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_Toc45367364 \h </w:instrText>
      </w:r>
      <w:r>
        <w:fldChar w:fldCharType="separate"/>
      </w:r>
      <w:r>
        <w:t>128</w:t>
      </w:r>
      <w:r>
        <w:fldChar w:fldCharType="end"/>
      </w:r>
    </w:p>
    <w:p w14:paraId="1B8EEFA5" w14:textId="77777777" w:rsidR="00000000" w:rsidRDefault="00ED7A37">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_Toc45367365 \h </w:instrText>
      </w:r>
      <w:r>
        <w:fldChar w:fldCharType="separate"/>
      </w:r>
      <w:r>
        <w:t>129</w:t>
      </w:r>
      <w:r>
        <w:fldChar w:fldCharType="end"/>
      </w:r>
    </w:p>
    <w:p w14:paraId="558C6069" w14:textId="77777777" w:rsidR="00000000" w:rsidRDefault="00ED7A37">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_Toc45367366 \h </w:instrText>
      </w:r>
      <w:r>
        <w:fldChar w:fldCharType="separate"/>
      </w:r>
      <w:r>
        <w:t>131</w:t>
      </w:r>
      <w:r>
        <w:fldChar w:fldCharType="end"/>
      </w:r>
    </w:p>
    <w:p w14:paraId="055B8353" w14:textId="77777777" w:rsidR="00000000" w:rsidRDefault="00ED7A37">
      <w:pPr>
        <w:pStyle w:val="TOC1"/>
        <w:tabs>
          <w:tab w:val="right" w:leader="dot" w:pos="8296"/>
        </w:tabs>
        <w:rPr>
          <w:rFonts w:ascii="Times New Roman" w:hAnsi="Times New Roman" w:cs="Times New Roman"/>
          <w:sz w:val="24"/>
          <w:szCs w:val="24"/>
        </w:rPr>
      </w:pPr>
      <w:r>
        <w:rPr>
          <w:rtl/>
        </w:rPr>
        <w:t>הודעת הממשלה על רצונה להחיל דין רציפות על הצעות חוק</w:t>
      </w:r>
      <w:r>
        <w:tab/>
      </w:r>
      <w:r>
        <w:fldChar w:fldCharType="begin"/>
      </w:r>
      <w:r>
        <w:instrText xml:space="preserve"> PAGEREF _Toc45367367</w:instrText>
      </w:r>
      <w:r>
        <w:instrText xml:space="preserve"> \h </w:instrText>
      </w:r>
      <w:r>
        <w:fldChar w:fldCharType="separate"/>
      </w:r>
      <w:r>
        <w:t>133</w:t>
      </w:r>
      <w:r>
        <w:fldChar w:fldCharType="end"/>
      </w:r>
    </w:p>
    <w:p w14:paraId="22C9BF33" w14:textId="77777777" w:rsidR="00000000" w:rsidRDefault="00ED7A37">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_Toc45367368 \h </w:instrText>
      </w:r>
      <w:r>
        <w:fldChar w:fldCharType="separate"/>
      </w:r>
      <w:r>
        <w:t>134</w:t>
      </w:r>
      <w:r>
        <w:fldChar w:fldCharType="end"/>
      </w:r>
    </w:p>
    <w:p w14:paraId="30B8DC46" w14:textId="77777777" w:rsidR="00000000" w:rsidRDefault="00ED7A37">
      <w:pPr>
        <w:pStyle w:val="TOC1"/>
        <w:tabs>
          <w:tab w:val="right" w:leader="dot" w:pos="8296"/>
        </w:tabs>
        <w:rPr>
          <w:rFonts w:ascii="Times New Roman" w:hAnsi="Times New Roman" w:cs="Times New Roman"/>
          <w:sz w:val="24"/>
          <w:szCs w:val="24"/>
        </w:rPr>
      </w:pPr>
      <w:r>
        <w:t xml:space="preserve">36. </w:t>
      </w:r>
      <w:r>
        <w:rPr>
          <w:rtl/>
        </w:rPr>
        <w:t>חקירת פיצוץ צינור הולכת השפכים וזרימת הביוב לים</w:t>
      </w:r>
      <w:r>
        <w:tab/>
      </w:r>
      <w:r>
        <w:fldChar w:fldCharType="begin"/>
      </w:r>
      <w:r>
        <w:instrText xml:space="preserve"> PAGEREF _Toc45367369 \h </w:instrText>
      </w:r>
      <w:r>
        <w:fldChar w:fldCharType="separate"/>
      </w:r>
      <w:r>
        <w:t>134</w:t>
      </w:r>
      <w:r>
        <w:fldChar w:fldCharType="end"/>
      </w:r>
    </w:p>
    <w:p w14:paraId="3EE72D9D" w14:textId="77777777" w:rsidR="00000000" w:rsidRDefault="00ED7A37">
      <w:pPr>
        <w:pStyle w:val="TOC1"/>
        <w:tabs>
          <w:tab w:val="right" w:leader="dot" w:pos="8296"/>
        </w:tabs>
        <w:rPr>
          <w:rFonts w:ascii="Times New Roman" w:hAnsi="Times New Roman" w:cs="Times New Roman"/>
          <w:sz w:val="24"/>
          <w:szCs w:val="24"/>
        </w:rPr>
      </w:pPr>
      <w:r>
        <w:t xml:space="preserve">123. </w:t>
      </w:r>
      <w:r>
        <w:rPr>
          <w:rtl/>
        </w:rPr>
        <w:t>פסולת צמיגים משומשים</w:t>
      </w:r>
      <w:r>
        <w:tab/>
      </w:r>
      <w:r>
        <w:fldChar w:fldCharType="begin"/>
      </w:r>
      <w:r>
        <w:instrText xml:space="preserve"> PAGEREF _Toc45367370 \h </w:instrText>
      </w:r>
      <w:r>
        <w:fldChar w:fldCharType="separate"/>
      </w:r>
      <w:r>
        <w:t>135</w:t>
      </w:r>
      <w:r>
        <w:fldChar w:fldCharType="end"/>
      </w:r>
    </w:p>
    <w:p w14:paraId="45CDC51D" w14:textId="77777777" w:rsidR="00000000" w:rsidRDefault="00ED7A37">
      <w:pPr>
        <w:pStyle w:val="TOC1"/>
        <w:tabs>
          <w:tab w:val="right" w:leader="dot" w:pos="8296"/>
        </w:tabs>
        <w:rPr>
          <w:rFonts w:ascii="Times New Roman" w:hAnsi="Times New Roman" w:cs="Times New Roman"/>
          <w:sz w:val="24"/>
          <w:szCs w:val="24"/>
        </w:rPr>
      </w:pPr>
      <w:r>
        <w:t xml:space="preserve">139. </w:t>
      </w:r>
      <w:r>
        <w:rPr>
          <w:rtl/>
        </w:rPr>
        <w:t>זרימת מי ביוב לכינרת ולמפרץ אילת</w:t>
      </w:r>
      <w:r>
        <w:tab/>
      </w:r>
      <w:r>
        <w:fldChar w:fldCharType="begin"/>
      </w:r>
      <w:r>
        <w:instrText xml:space="preserve"> PAGEREF _Toc</w:instrText>
      </w:r>
      <w:r>
        <w:instrText xml:space="preserve">45367371 \h </w:instrText>
      </w:r>
      <w:r>
        <w:fldChar w:fldCharType="separate"/>
      </w:r>
      <w:r>
        <w:t>136</w:t>
      </w:r>
      <w:r>
        <w:fldChar w:fldCharType="end"/>
      </w:r>
    </w:p>
    <w:p w14:paraId="020FC4A7" w14:textId="77777777" w:rsidR="00000000" w:rsidRDefault="00ED7A37">
      <w:pPr>
        <w:pStyle w:val="TOC1"/>
        <w:tabs>
          <w:tab w:val="right" w:leader="dot" w:pos="8296"/>
        </w:tabs>
        <w:rPr>
          <w:rFonts w:ascii="Times New Roman" w:hAnsi="Times New Roman" w:cs="Times New Roman"/>
          <w:sz w:val="24"/>
          <w:szCs w:val="24"/>
        </w:rPr>
      </w:pPr>
      <w:r>
        <w:t xml:space="preserve">159. </w:t>
      </w:r>
      <w:r>
        <w:rPr>
          <w:rtl/>
        </w:rPr>
        <w:t>מתקפת היתושים הצפויה בקיץ</w:t>
      </w:r>
      <w:r>
        <w:tab/>
      </w:r>
      <w:r>
        <w:fldChar w:fldCharType="begin"/>
      </w:r>
      <w:r>
        <w:instrText xml:space="preserve"> PAGEREF _Toc45367372 \h </w:instrText>
      </w:r>
      <w:r>
        <w:fldChar w:fldCharType="separate"/>
      </w:r>
      <w:r>
        <w:t>137</w:t>
      </w:r>
      <w:r>
        <w:fldChar w:fldCharType="end"/>
      </w:r>
    </w:p>
    <w:p w14:paraId="31F7E959" w14:textId="77777777" w:rsidR="00000000" w:rsidRDefault="00ED7A37">
      <w:pPr>
        <w:pStyle w:val="TOC1"/>
        <w:tabs>
          <w:tab w:val="right" w:leader="dot" w:pos="8296"/>
        </w:tabs>
        <w:rPr>
          <w:rFonts w:ascii="Times New Roman" w:hAnsi="Times New Roman" w:cs="Times New Roman"/>
          <w:sz w:val="24"/>
          <w:szCs w:val="24"/>
        </w:rPr>
      </w:pPr>
      <w:r>
        <w:t xml:space="preserve">163. </w:t>
      </w:r>
      <w:r>
        <w:rPr>
          <w:rtl/>
        </w:rPr>
        <w:t>השפעת קרינת אנטנות סלולריות בבית-החולים "איתנים"</w:t>
      </w:r>
      <w:r>
        <w:tab/>
      </w:r>
      <w:r>
        <w:fldChar w:fldCharType="begin"/>
      </w:r>
      <w:r>
        <w:instrText xml:space="preserve"> PAGEREF _Toc45367373 \h </w:instrText>
      </w:r>
      <w:r>
        <w:fldChar w:fldCharType="separate"/>
      </w:r>
      <w:r>
        <w:t>139</w:t>
      </w:r>
      <w:r>
        <w:fldChar w:fldCharType="end"/>
      </w:r>
    </w:p>
    <w:p w14:paraId="0EBFDB65" w14:textId="77777777" w:rsidR="00000000" w:rsidRDefault="00ED7A37">
      <w:pPr>
        <w:pStyle w:val="TOC1"/>
        <w:tabs>
          <w:tab w:val="right" w:leader="dot" w:pos="8296"/>
        </w:tabs>
        <w:rPr>
          <w:rFonts w:ascii="Times New Roman" w:hAnsi="Times New Roman" w:cs="Times New Roman"/>
          <w:sz w:val="24"/>
          <w:szCs w:val="24"/>
        </w:rPr>
      </w:pPr>
      <w:r>
        <w:t xml:space="preserve">169. </w:t>
      </w:r>
      <w:r>
        <w:rPr>
          <w:rtl/>
        </w:rPr>
        <w:t>פינוי פסולת רעילה לאתר רמת-חובב</w:t>
      </w:r>
      <w:r>
        <w:tab/>
      </w:r>
      <w:r>
        <w:fldChar w:fldCharType="begin"/>
      </w:r>
      <w:r>
        <w:instrText xml:space="preserve"> PAGEREF _Toc45367374 \h </w:instrText>
      </w:r>
      <w:r>
        <w:fldChar w:fldCharType="separate"/>
      </w:r>
      <w:r>
        <w:t>140</w:t>
      </w:r>
      <w:r>
        <w:fldChar w:fldCharType="end"/>
      </w:r>
    </w:p>
    <w:p w14:paraId="715076EC" w14:textId="77777777" w:rsidR="00000000" w:rsidRDefault="00ED7A37">
      <w:pPr>
        <w:pStyle w:val="TOC1"/>
        <w:tabs>
          <w:tab w:val="right" w:leader="dot" w:pos="8296"/>
        </w:tabs>
        <w:rPr>
          <w:rFonts w:ascii="Times New Roman" w:hAnsi="Times New Roman" w:cs="Times New Roman"/>
          <w:sz w:val="24"/>
          <w:szCs w:val="24"/>
        </w:rPr>
      </w:pPr>
      <w:r>
        <w:t xml:space="preserve">186. </w:t>
      </w:r>
      <w:r>
        <w:rPr>
          <w:rtl/>
        </w:rPr>
        <w:t>דוח איגוד ע</w:t>
      </w:r>
      <w:r>
        <w:rPr>
          <w:rtl/>
        </w:rPr>
        <w:t>רים לאיכות הסביבה בנושא זיהום האוויר</w:t>
      </w:r>
      <w:r>
        <w:tab/>
      </w:r>
      <w:r>
        <w:fldChar w:fldCharType="begin"/>
      </w:r>
      <w:r>
        <w:instrText xml:space="preserve"> PAGEREF _Toc45367375 \h </w:instrText>
      </w:r>
      <w:r>
        <w:fldChar w:fldCharType="separate"/>
      </w:r>
      <w:r>
        <w:t>142</w:t>
      </w:r>
      <w:r>
        <w:fldChar w:fldCharType="end"/>
      </w:r>
    </w:p>
    <w:p w14:paraId="36EF35A5" w14:textId="77777777" w:rsidR="00000000" w:rsidRDefault="00ED7A37">
      <w:pPr>
        <w:pStyle w:val="TOC1"/>
        <w:tabs>
          <w:tab w:val="right" w:leader="dot" w:pos="8296"/>
        </w:tabs>
        <w:rPr>
          <w:rFonts w:ascii="Times New Roman" w:hAnsi="Times New Roman" w:cs="Times New Roman"/>
          <w:sz w:val="24"/>
          <w:szCs w:val="24"/>
        </w:rPr>
      </w:pPr>
      <w:r>
        <w:t xml:space="preserve">202. </w:t>
      </w:r>
      <w:r>
        <w:rPr>
          <w:rtl/>
        </w:rPr>
        <w:t>השפעת חוות האנטנות "הלל" על בריאות תושבי צורן</w:t>
      </w:r>
      <w:r>
        <w:tab/>
      </w:r>
      <w:r>
        <w:fldChar w:fldCharType="begin"/>
      </w:r>
      <w:r>
        <w:instrText xml:space="preserve"> PAGEREF _Toc45367376 \h </w:instrText>
      </w:r>
      <w:r>
        <w:fldChar w:fldCharType="separate"/>
      </w:r>
      <w:r>
        <w:t>144</w:t>
      </w:r>
      <w:r>
        <w:fldChar w:fldCharType="end"/>
      </w:r>
    </w:p>
    <w:p w14:paraId="11E9C2CD" w14:textId="77777777" w:rsidR="00000000" w:rsidRDefault="00ED7A37">
      <w:pPr>
        <w:pStyle w:val="TOC1"/>
        <w:tabs>
          <w:tab w:val="right" w:leader="dot" w:pos="8296"/>
        </w:tabs>
        <w:rPr>
          <w:rFonts w:ascii="Times New Roman" w:hAnsi="Times New Roman" w:cs="Times New Roman"/>
          <w:sz w:val="24"/>
          <w:szCs w:val="24"/>
        </w:rPr>
      </w:pPr>
      <w:r>
        <w:rPr>
          <w:rtl/>
        </w:rPr>
        <w:t xml:space="preserve">הצעת חוק בתי-המשפט (תיקון מס' 34) </w:t>
      </w:r>
      <w:r>
        <w:t xml:space="preserve"> (</w:t>
      </w:r>
      <w:r>
        <w:rPr>
          <w:rtl/>
        </w:rPr>
        <w:t>כריכת סעדים בתביעות בענייני קניין רוחני), התשס"ג-2003;</w:t>
      </w:r>
      <w:r>
        <w:tab/>
      </w:r>
      <w:r>
        <w:fldChar w:fldCharType="begin"/>
      </w:r>
      <w:r>
        <w:instrText xml:space="preserve"> PAGEREF _</w:instrText>
      </w:r>
      <w:r>
        <w:instrText xml:space="preserve">Toc45367377 \h </w:instrText>
      </w:r>
      <w:r>
        <w:fldChar w:fldCharType="separate"/>
      </w:r>
      <w:r>
        <w:t>145</w:t>
      </w:r>
      <w:r>
        <w:fldChar w:fldCharType="end"/>
      </w:r>
    </w:p>
    <w:p w14:paraId="4FE2ED5E" w14:textId="77777777" w:rsidR="00000000" w:rsidRDefault="00ED7A37">
      <w:pPr>
        <w:pStyle w:val="TOC1"/>
        <w:tabs>
          <w:tab w:val="right" w:leader="dot" w:pos="8296"/>
        </w:tabs>
        <w:rPr>
          <w:rFonts w:ascii="Times New Roman" w:hAnsi="Times New Roman" w:cs="Times New Roman"/>
          <w:sz w:val="24"/>
          <w:szCs w:val="24"/>
        </w:rPr>
      </w:pPr>
      <w:r>
        <w:rPr>
          <w:rtl/>
        </w:rPr>
        <w:t>הצעת חוק בתי-המשפט (תיקון מס' 35), התשס"ג-2003</w:t>
      </w:r>
      <w:r>
        <w:tab/>
      </w:r>
      <w:r>
        <w:fldChar w:fldCharType="begin"/>
      </w:r>
      <w:r>
        <w:instrText xml:space="preserve"> PAGEREF _Toc45367378 \h </w:instrText>
      </w:r>
      <w:r>
        <w:fldChar w:fldCharType="separate"/>
      </w:r>
      <w:r>
        <w:t>145</w:t>
      </w:r>
      <w:r>
        <w:fldChar w:fldCharType="end"/>
      </w:r>
    </w:p>
    <w:p w14:paraId="4FB90025" w14:textId="77777777" w:rsidR="00000000" w:rsidRDefault="00ED7A37">
      <w:pPr>
        <w:pStyle w:val="TOC2"/>
        <w:tabs>
          <w:tab w:val="right" w:leader="dot" w:pos="8296"/>
        </w:tabs>
        <w:ind w:right="0"/>
        <w:rPr>
          <w:rFonts w:ascii="Times New Roman" w:hAnsi="Times New Roman" w:cs="Times New Roman"/>
          <w:sz w:val="24"/>
          <w:szCs w:val="24"/>
        </w:rPr>
      </w:pPr>
      <w:r>
        <w:rPr>
          <w:rtl/>
        </w:rPr>
        <w:t>השרה</w:t>
      </w:r>
      <w:r>
        <w:t xml:space="preserve"> </w:t>
      </w:r>
      <w:r>
        <w:rPr>
          <w:rtl/>
        </w:rPr>
        <w:t>לאיכות הסביבה יהודית נאות:</w:t>
      </w:r>
      <w:r>
        <w:tab/>
      </w:r>
      <w:r>
        <w:fldChar w:fldCharType="begin"/>
      </w:r>
      <w:r>
        <w:instrText xml:space="preserve"> PAGEREF _Toc45367379 \h </w:instrText>
      </w:r>
      <w:r>
        <w:fldChar w:fldCharType="separate"/>
      </w:r>
      <w:r>
        <w:t>146</w:t>
      </w:r>
      <w:r>
        <w:fldChar w:fldCharType="end"/>
      </w:r>
    </w:p>
    <w:p w14:paraId="074772D9" w14:textId="77777777" w:rsidR="00000000" w:rsidRDefault="00ED7A3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_Toc45367380 \h </w:instrText>
      </w:r>
      <w:r>
        <w:fldChar w:fldCharType="separate"/>
      </w:r>
      <w:r>
        <w:t>147</w:t>
      </w:r>
      <w:r>
        <w:fldChar w:fldCharType="end"/>
      </w:r>
    </w:p>
    <w:p w14:paraId="5B0D956B" w14:textId="77777777" w:rsidR="00000000" w:rsidRDefault="00ED7A3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_Toc4536738</w:instrText>
      </w:r>
      <w:r>
        <w:instrText xml:space="preserve">1 \h </w:instrText>
      </w:r>
      <w:r>
        <w:fldChar w:fldCharType="separate"/>
      </w:r>
      <w:r>
        <w:t>148</w:t>
      </w:r>
      <w:r>
        <w:fldChar w:fldCharType="end"/>
      </w:r>
    </w:p>
    <w:p w14:paraId="332A189E" w14:textId="77777777" w:rsidR="00000000" w:rsidRDefault="00ED7A37">
      <w:pPr>
        <w:pStyle w:val="a"/>
        <w:jc w:val="center"/>
        <w:rPr>
          <w:rtl/>
        </w:rPr>
      </w:pPr>
      <w:r>
        <w:rPr>
          <w:bCs/>
          <w:szCs w:val="36"/>
          <w:u w:val="single"/>
          <w:rtl/>
        </w:rPr>
        <w:fldChar w:fldCharType="end"/>
      </w:r>
    </w:p>
    <w:p w14:paraId="70FF2AB4" w14:textId="77777777" w:rsidR="00000000" w:rsidRDefault="00ED7A37">
      <w:pPr>
        <w:pStyle w:val="a"/>
        <w:rPr>
          <w:rtl/>
        </w:rPr>
      </w:pPr>
      <w:r>
        <w:rPr>
          <w:rtl/>
        </w:rPr>
        <w:br w:type="page"/>
      </w:r>
    </w:p>
    <w:p w14:paraId="08163C45" w14:textId="77777777" w:rsidR="00000000" w:rsidRDefault="00ED7A37">
      <w:pPr>
        <w:pStyle w:val="a"/>
        <w:rPr>
          <w:rFonts w:hint="cs"/>
          <w:b/>
          <w:bCs/>
          <w:rtl/>
        </w:rPr>
      </w:pPr>
      <w:r>
        <w:rPr>
          <w:rFonts w:hint="cs"/>
          <w:b/>
          <w:bCs/>
          <w:rtl/>
        </w:rPr>
        <w:t>דברי הכנסת</w:t>
      </w:r>
    </w:p>
    <w:p w14:paraId="5812E6BA" w14:textId="77777777" w:rsidR="00000000" w:rsidRDefault="00ED7A37">
      <w:pPr>
        <w:pStyle w:val="a"/>
        <w:rPr>
          <w:rFonts w:hint="cs"/>
          <w:b/>
          <w:bCs/>
          <w:rtl/>
        </w:rPr>
      </w:pPr>
      <w:r>
        <w:rPr>
          <w:rFonts w:hint="cs"/>
          <w:b/>
          <w:bCs/>
          <w:rtl/>
        </w:rPr>
        <w:t>יג / מושב ראשון / ישיבות ל"ב</w:t>
      </w:r>
      <w:r>
        <w:rPr>
          <w:b/>
          <w:bCs/>
          <w:rtl/>
        </w:rPr>
        <w:t>—</w:t>
      </w:r>
      <w:r>
        <w:rPr>
          <w:rFonts w:hint="cs"/>
          <w:b/>
          <w:bCs/>
          <w:rtl/>
        </w:rPr>
        <w:t>ל"ד /</w:t>
      </w:r>
    </w:p>
    <w:p w14:paraId="682A483B" w14:textId="77777777" w:rsidR="00000000" w:rsidRDefault="00ED7A37">
      <w:pPr>
        <w:pStyle w:val="a"/>
        <w:rPr>
          <w:rFonts w:hint="cs"/>
          <w:b/>
          <w:bCs/>
          <w:rtl/>
        </w:rPr>
      </w:pPr>
      <w:r>
        <w:rPr>
          <w:rFonts w:hint="cs"/>
          <w:b/>
          <w:bCs/>
          <w:rtl/>
        </w:rPr>
        <w:t>ט"ז</w:t>
      </w:r>
      <w:r>
        <w:rPr>
          <w:b/>
          <w:bCs/>
          <w:rtl/>
        </w:rPr>
        <w:t>—</w:t>
      </w:r>
      <w:r>
        <w:rPr>
          <w:rFonts w:hint="cs"/>
          <w:b/>
          <w:bCs/>
          <w:rtl/>
        </w:rPr>
        <w:t>י"ח בסיוון התשס"ג / 16-18 ביוני 2003 / 13</w:t>
      </w:r>
    </w:p>
    <w:p w14:paraId="3921F765" w14:textId="77777777" w:rsidR="00000000" w:rsidRDefault="00ED7A37">
      <w:pPr>
        <w:pStyle w:val="a"/>
        <w:rPr>
          <w:rFonts w:hint="cs"/>
          <w:b/>
          <w:bCs/>
          <w:rtl/>
        </w:rPr>
      </w:pPr>
      <w:r>
        <w:rPr>
          <w:rFonts w:hint="cs"/>
          <w:b/>
          <w:bCs/>
          <w:rtl/>
        </w:rPr>
        <w:t>חוברת י"ג</w:t>
      </w:r>
    </w:p>
    <w:p w14:paraId="671CB01C" w14:textId="77777777" w:rsidR="00000000" w:rsidRDefault="00ED7A37">
      <w:pPr>
        <w:pStyle w:val="a"/>
        <w:rPr>
          <w:rFonts w:hint="cs"/>
          <w:b/>
          <w:bCs/>
          <w:rtl/>
        </w:rPr>
      </w:pPr>
      <w:r>
        <w:rPr>
          <w:rFonts w:hint="cs"/>
          <w:b/>
          <w:bCs/>
          <w:rtl/>
        </w:rPr>
        <w:t>ישיבה ל"ב</w:t>
      </w:r>
    </w:p>
    <w:p w14:paraId="529D1AE1" w14:textId="77777777" w:rsidR="00000000" w:rsidRDefault="00ED7A37">
      <w:pPr>
        <w:pStyle w:val="a"/>
        <w:rPr>
          <w:rFonts w:hint="cs"/>
          <w:rtl/>
        </w:rPr>
      </w:pPr>
    </w:p>
    <w:p w14:paraId="701D1B7A" w14:textId="77777777" w:rsidR="00000000" w:rsidRDefault="00ED7A37">
      <w:pPr>
        <w:pStyle w:val="a"/>
        <w:rPr>
          <w:rFonts w:hint="cs"/>
          <w:rtl/>
        </w:rPr>
      </w:pPr>
    </w:p>
    <w:p w14:paraId="27B40D2F" w14:textId="77777777" w:rsidR="00000000" w:rsidRDefault="00ED7A37">
      <w:pPr>
        <w:pStyle w:val="a"/>
        <w:rPr>
          <w:rFonts w:hint="cs"/>
          <w:rtl/>
        </w:rPr>
      </w:pPr>
    </w:p>
    <w:p w14:paraId="416A9346" w14:textId="77777777" w:rsidR="00000000" w:rsidRDefault="00ED7A37">
      <w:pPr>
        <w:pStyle w:val="a"/>
        <w:rPr>
          <w:rFonts w:hint="cs"/>
          <w:rtl/>
        </w:rPr>
      </w:pPr>
    </w:p>
    <w:p w14:paraId="30A0BE0C" w14:textId="77777777" w:rsidR="00000000" w:rsidRDefault="00ED7A37">
      <w:pPr>
        <w:pStyle w:val="a"/>
        <w:rPr>
          <w:rFonts w:hint="cs"/>
          <w:rtl/>
        </w:rPr>
      </w:pPr>
    </w:p>
    <w:p w14:paraId="21A78F21" w14:textId="77777777" w:rsidR="00000000" w:rsidRDefault="00ED7A37">
      <w:pPr>
        <w:pStyle w:val="a"/>
        <w:rPr>
          <w:rFonts w:hint="cs"/>
          <w:rtl/>
        </w:rPr>
      </w:pPr>
    </w:p>
    <w:p w14:paraId="342AA461" w14:textId="77777777" w:rsidR="00000000" w:rsidRDefault="00ED7A37">
      <w:pPr>
        <w:pStyle w:val="a"/>
        <w:rPr>
          <w:rFonts w:hint="cs"/>
          <w:rtl/>
        </w:rPr>
      </w:pPr>
    </w:p>
    <w:p w14:paraId="62F0EA56" w14:textId="77777777" w:rsidR="00000000" w:rsidRDefault="00ED7A37">
      <w:pPr>
        <w:pStyle w:val="a"/>
        <w:rPr>
          <w:rFonts w:hint="cs"/>
          <w:rtl/>
        </w:rPr>
      </w:pPr>
    </w:p>
    <w:p w14:paraId="4F5AE1EC" w14:textId="77777777" w:rsidR="00000000" w:rsidRDefault="00ED7A37">
      <w:pPr>
        <w:pStyle w:val="a1"/>
        <w:bidi/>
        <w:rPr>
          <w:rFonts w:hint="cs"/>
          <w:rtl/>
        </w:rPr>
      </w:pPr>
      <w:r>
        <w:rPr>
          <w:rtl/>
        </w:rPr>
        <w:t>הישיבה ה</w:t>
      </w:r>
      <w:r>
        <w:rPr>
          <w:rFonts w:hint="cs"/>
          <w:rtl/>
        </w:rPr>
        <w:t>שלושים-ושתיים</w:t>
      </w:r>
      <w:r>
        <w:rPr>
          <w:rtl/>
        </w:rPr>
        <w:t xml:space="preserve"> של הכנסת ה</w:t>
      </w:r>
      <w:r>
        <w:rPr>
          <w:rFonts w:hint="cs"/>
          <w:rtl/>
        </w:rPr>
        <w:t>שש-עשרה</w:t>
      </w:r>
    </w:p>
    <w:p w14:paraId="6C99FE29" w14:textId="77777777" w:rsidR="00000000" w:rsidRDefault="00ED7A37">
      <w:pPr>
        <w:pStyle w:val="a2"/>
        <w:bidi/>
        <w:rPr>
          <w:rtl/>
        </w:rPr>
      </w:pPr>
      <w:r>
        <w:rPr>
          <w:rtl/>
        </w:rPr>
        <w:t>יום שני,</w:t>
      </w:r>
      <w:r>
        <w:rPr>
          <w:rFonts w:hint="cs"/>
          <w:rtl/>
        </w:rPr>
        <w:t xml:space="preserve"> </w:t>
      </w:r>
      <w:r>
        <w:rPr>
          <w:rtl/>
        </w:rPr>
        <w:t xml:space="preserve">ט"ז בסיוון </w:t>
      </w:r>
      <w:r>
        <w:rPr>
          <w:rFonts w:hint="cs"/>
          <w:rtl/>
        </w:rPr>
        <w:t>ה</w:t>
      </w:r>
      <w:r>
        <w:rPr>
          <w:rtl/>
        </w:rPr>
        <w:t>תשס"ג (16 ביוני 2003)</w:t>
      </w:r>
    </w:p>
    <w:p w14:paraId="6AB86C85" w14:textId="77777777" w:rsidR="00000000" w:rsidRDefault="00ED7A37">
      <w:pPr>
        <w:pStyle w:val="a3"/>
        <w:bidi/>
        <w:rPr>
          <w:rFonts w:hint="cs"/>
          <w:rtl/>
        </w:rPr>
      </w:pPr>
      <w:r>
        <w:rPr>
          <w:rtl/>
        </w:rPr>
        <w:t xml:space="preserve">ירושלים, הכנסת, שעה </w:t>
      </w:r>
      <w:r>
        <w:rPr>
          <w:rFonts w:hint="cs"/>
          <w:rtl/>
        </w:rPr>
        <w:t>16:03</w:t>
      </w:r>
    </w:p>
    <w:p w14:paraId="40280D72" w14:textId="77777777" w:rsidR="00000000" w:rsidRDefault="00ED7A37">
      <w:pPr>
        <w:pStyle w:val="a"/>
        <w:rPr>
          <w:rFonts w:hint="cs"/>
          <w:rtl/>
        </w:rPr>
      </w:pPr>
    </w:p>
    <w:p w14:paraId="5B98B42A" w14:textId="77777777" w:rsidR="00000000" w:rsidRDefault="00ED7A37">
      <w:pPr>
        <w:pStyle w:val="a"/>
        <w:rPr>
          <w:rFonts w:hint="cs"/>
          <w:rtl/>
        </w:rPr>
      </w:pPr>
    </w:p>
    <w:p w14:paraId="0C44A2BA" w14:textId="77777777" w:rsidR="00000000" w:rsidRDefault="00ED7A37">
      <w:pPr>
        <w:pStyle w:val="a"/>
        <w:rPr>
          <w:rFonts w:hint="cs"/>
          <w:rtl/>
        </w:rPr>
      </w:pPr>
    </w:p>
    <w:p w14:paraId="40236986" w14:textId="77777777" w:rsidR="00000000" w:rsidRDefault="00ED7A37">
      <w:pPr>
        <w:pStyle w:val="a"/>
        <w:rPr>
          <w:rFonts w:hint="cs"/>
          <w:rtl/>
        </w:rPr>
      </w:pPr>
    </w:p>
    <w:p w14:paraId="29941D1C" w14:textId="77777777" w:rsidR="00000000" w:rsidRDefault="00ED7A37">
      <w:pPr>
        <w:pStyle w:val="a"/>
        <w:ind w:firstLine="0"/>
        <w:rPr>
          <w:rFonts w:hint="cs"/>
          <w:rtl/>
        </w:rPr>
      </w:pPr>
    </w:p>
    <w:p w14:paraId="322D9670" w14:textId="77777777" w:rsidR="00000000" w:rsidRDefault="00ED7A37">
      <w:pPr>
        <w:pStyle w:val="Subject"/>
        <w:rPr>
          <w:rFonts w:hint="cs"/>
          <w:rtl/>
        </w:rPr>
      </w:pPr>
      <w:bookmarkStart w:id="0" w:name="_Toc45367301"/>
      <w:r>
        <w:rPr>
          <w:rFonts w:hint="cs"/>
          <w:rtl/>
        </w:rPr>
        <w:t>מסמכים</w:t>
      </w:r>
      <w:r>
        <w:rPr>
          <w:rFonts w:hint="cs"/>
          <w:rtl/>
        </w:rPr>
        <w:t xml:space="preserve"> שהונחו על שולחן הכנסת</w:t>
      </w:r>
      <w:bookmarkEnd w:id="0"/>
    </w:p>
    <w:p w14:paraId="19F1034F" w14:textId="77777777" w:rsidR="00000000" w:rsidRDefault="00ED7A37">
      <w:pPr>
        <w:pStyle w:val="a"/>
        <w:rPr>
          <w:rFonts w:hint="cs"/>
          <w:rtl/>
        </w:rPr>
      </w:pPr>
    </w:p>
    <w:p w14:paraId="4E189F27" w14:textId="77777777" w:rsidR="00000000" w:rsidRDefault="00ED7A37">
      <w:pPr>
        <w:pStyle w:val="ad"/>
        <w:rPr>
          <w:rtl/>
        </w:rPr>
      </w:pPr>
      <w:r>
        <w:rPr>
          <w:rtl/>
        </w:rPr>
        <w:t>היו"ר ראובן ריבלין:</w:t>
      </w:r>
    </w:p>
    <w:p w14:paraId="219E7083" w14:textId="77777777" w:rsidR="00000000" w:rsidRDefault="00ED7A37">
      <w:pPr>
        <w:pStyle w:val="a"/>
        <w:rPr>
          <w:rtl/>
        </w:rPr>
      </w:pPr>
    </w:p>
    <w:p w14:paraId="564F2728" w14:textId="77777777" w:rsidR="00000000" w:rsidRDefault="00ED7A37">
      <w:pPr>
        <w:pStyle w:val="a"/>
        <w:rPr>
          <w:rFonts w:hint="cs"/>
          <w:rtl/>
        </w:rPr>
      </w:pPr>
      <w:r>
        <w:rPr>
          <w:rFonts w:hint="cs"/>
          <w:rtl/>
        </w:rPr>
        <w:t xml:space="preserve">אדוני ראש הממשלה, השרים, חברי הכנסת, היום ט"ז בסיוון התשס"ג, 16 בחודש יוני 2003 למניינם. אני מתכבד לפתוח את ישיבת הכנסת. </w:t>
      </w:r>
    </w:p>
    <w:p w14:paraId="359E1401" w14:textId="77777777" w:rsidR="00000000" w:rsidRDefault="00ED7A37">
      <w:pPr>
        <w:pStyle w:val="a"/>
        <w:rPr>
          <w:rFonts w:hint="cs"/>
          <w:rtl/>
        </w:rPr>
      </w:pPr>
    </w:p>
    <w:p w14:paraId="0C72487A" w14:textId="77777777" w:rsidR="00000000" w:rsidRDefault="00ED7A37">
      <w:pPr>
        <w:pStyle w:val="a"/>
        <w:rPr>
          <w:rFonts w:hint="cs"/>
          <w:rtl/>
        </w:rPr>
      </w:pPr>
      <w:r>
        <w:rPr>
          <w:rFonts w:hint="cs"/>
          <w:rtl/>
        </w:rPr>
        <w:t xml:space="preserve">הודעה למזכיר הכנסת. </w:t>
      </w:r>
    </w:p>
    <w:p w14:paraId="17532932" w14:textId="77777777" w:rsidR="00000000" w:rsidRDefault="00ED7A37">
      <w:pPr>
        <w:pStyle w:val="a"/>
        <w:rPr>
          <w:rFonts w:hint="cs"/>
          <w:rtl/>
        </w:rPr>
      </w:pPr>
    </w:p>
    <w:p w14:paraId="6C601178" w14:textId="77777777" w:rsidR="00000000" w:rsidRDefault="00ED7A37">
      <w:pPr>
        <w:pStyle w:val="Speaker"/>
        <w:rPr>
          <w:rtl/>
        </w:rPr>
      </w:pPr>
      <w:bookmarkStart w:id="1" w:name="FS000000661T16_06_2003_16_24_19"/>
      <w:bookmarkStart w:id="2" w:name="_Toc45367302"/>
      <w:bookmarkEnd w:id="1"/>
      <w:r>
        <w:rPr>
          <w:rFonts w:hint="eastAsia"/>
          <w:rtl/>
        </w:rPr>
        <w:t>מזכיר</w:t>
      </w:r>
      <w:r>
        <w:rPr>
          <w:rtl/>
        </w:rPr>
        <w:t xml:space="preserve"> הכנסת אריה האן:</w:t>
      </w:r>
      <w:bookmarkEnd w:id="2"/>
    </w:p>
    <w:p w14:paraId="3C8B0C2D" w14:textId="77777777" w:rsidR="00000000" w:rsidRDefault="00ED7A37">
      <w:pPr>
        <w:pStyle w:val="a"/>
        <w:rPr>
          <w:rFonts w:hint="cs"/>
          <w:rtl/>
        </w:rPr>
      </w:pPr>
    </w:p>
    <w:p w14:paraId="3D5EDD42" w14:textId="77777777" w:rsidR="00000000" w:rsidRDefault="00ED7A37">
      <w:pPr>
        <w:pStyle w:val="a"/>
        <w:rPr>
          <w:rFonts w:hint="cs"/>
          <w:rtl/>
        </w:rPr>
      </w:pPr>
      <w:r>
        <w:rPr>
          <w:rFonts w:hint="cs"/>
          <w:rtl/>
        </w:rPr>
        <w:t>ברשות יושב-ראש הכנסת, הריני להודיעכם, כי הו</w:t>
      </w:r>
      <w:r>
        <w:rPr>
          <w:rFonts w:hint="cs"/>
          <w:rtl/>
        </w:rPr>
        <w:t xml:space="preserve">נחו היום על שולחן הכנסת </w:t>
      </w:r>
      <w:r>
        <w:rPr>
          <w:rtl/>
        </w:rPr>
        <w:t>–</w:t>
      </w:r>
      <w:r>
        <w:rPr>
          <w:rFonts w:hint="cs"/>
          <w:rtl/>
        </w:rPr>
        <w:t xml:space="preserve"> </w:t>
      </w:r>
    </w:p>
    <w:p w14:paraId="7B5B0EAE" w14:textId="77777777" w:rsidR="00000000" w:rsidRDefault="00ED7A37">
      <w:pPr>
        <w:pStyle w:val="a"/>
        <w:rPr>
          <w:rFonts w:hint="cs"/>
          <w:rtl/>
        </w:rPr>
      </w:pPr>
    </w:p>
    <w:p w14:paraId="6F4F2404" w14:textId="77777777" w:rsidR="00000000" w:rsidRDefault="00ED7A37">
      <w:pPr>
        <w:pStyle w:val="a"/>
        <w:rPr>
          <w:rFonts w:hint="cs"/>
        </w:rPr>
      </w:pPr>
      <w:r>
        <w:rPr>
          <w:rFonts w:hint="cs"/>
          <w:rtl/>
        </w:rPr>
        <w:t xml:space="preserve">לדיון מוקדם: </w:t>
      </w:r>
      <w:r>
        <w:rPr>
          <w:rtl/>
        </w:rPr>
        <w:t>הצעת חוק הגנת השכר (תיקון - איסור ניכוי למימון פעילות מפלגתית), התשס"ג-2003, מאת  חבר הכנסת אברהם הירשזון; הצעת חוק הגבלת פערי השכר, התשס"ג-2003, מאת  חבר הכנסת אלי בן-מנחם; הצעת חוק הביטוח הלאומי (תיקון - קצבת תלוי</w:t>
      </w:r>
      <w:r>
        <w:rPr>
          <w:rtl/>
        </w:rPr>
        <w:t>ים וקצבת ז</w:t>
      </w:r>
      <w:r>
        <w:rPr>
          <w:rFonts w:hint="cs"/>
          <w:rtl/>
        </w:rPr>
        <w:t>י</w:t>
      </w:r>
      <w:r>
        <w:rPr>
          <w:rtl/>
        </w:rPr>
        <w:t>קנה), התשס"ג-2003, מאת  חבר הכנסת אמנון כהן; הצעת חוק פיצויי פרישה ממקום עבודה, התשס"ג-2003, מאת  חבר הכנסת חיים אורון  וקבוצת חברי הכנסת; הצעת חוק משפחות ברוכות ילדים (תיקוני חקיקה), התשס"ג-2003, מאת חבר הכנסת דוד אזולאי  וקבוצת חברי הכנסת; הצע</w:t>
      </w:r>
      <w:r>
        <w:rPr>
          <w:rtl/>
        </w:rPr>
        <w:t xml:space="preserve">ת חוק זכויות התלמיד (תיקון - הזכות להיבחן בבחינת בגרות), התשס"ג-2003, מאת  חבר הכנסת רוני בריזון  וקבוצת חברי הכנסת; הצעת חוק לתיקון פקודת מס הכנסה (הצמדה למדד), התשס"ג-2003, מאת חבר הכנסת יאיר פרץ וקבוצת חברי הכנסת; הצעת חוק לתיקון פקודת בריאות העם (הקמת </w:t>
      </w:r>
      <w:r>
        <w:rPr>
          <w:rtl/>
        </w:rPr>
        <w:t>בתי</w:t>
      </w:r>
      <w:r>
        <w:rPr>
          <w:rFonts w:hint="cs"/>
          <w:rtl/>
        </w:rPr>
        <w:t>-</w:t>
      </w:r>
      <w:r>
        <w:rPr>
          <w:rtl/>
        </w:rPr>
        <w:t>תפילה מוסלמיים), התשס"ג-2003, מאת חבר</w:t>
      </w:r>
      <w:r>
        <w:rPr>
          <w:rFonts w:hint="cs"/>
          <w:rtl/>
        </w:rPr>
        <w:t>י</w:t>
      </w:r>
      <w:r>
        <w:rPr>
          <w:rtl/>
        </w:rPr>
        <w:t xml:space="preserve"> הכנסת עבד-אלמאלכ דהאמשה</w:t>
      </w:r>
      <w:r>
        <w:rPr>
          <w:rFonts w:hint="cs"/>
          <w:rtl/>
        </w:rPr>
        <w:t xml:space="preserve"> ו</w:t>
      </w:r>
      <w:r>
        <w:rPr>
          <w:rtl/>
        </w:rPr>
        <w:t>טלב אלסאנע; הצעת חוק שירות הקבע בצבא-הגנה לישראל (גמלאות) (תיקון - שי לחג),</w:t>
      </w:r>
      <w:r>
        <w:rPr>
          <w:rFonts w:hint="cs"/>
          <w:rtl/>
        </w:rPr>
        <w:t xml:space="preserve"> ה</w:t>
      </w:r>
      <w:r>
        <w:rPr>
          <w:rtl/>
        </w:rPr>
        <w:t>תשס"ג-2003, מאת חבר הכנסת אליעזר כהן; הצעת חוק ההכנות האולימפיות, התשס"ג-2003, מאת  חבר</w:t>
      </w:r>
      <w:r>
        <w:rPr>
          <w:rFonts w:hint="cs"/>
          <w:rtl/>
        </w:rPr>
        <w:t>י</w:t>
      </w:r>
      <w:r>
        <w:rPr>
          <w:rtl/>
        </w:rPr>
        <w:t xml:space="preserve"> הכנסת מתן וילנאי</w:t>
      </w:r>
      <w:r>
        <w:rPr>
          <w:rFonts w:hint="cs"/>
          <w:rtl/>
        </w:rPr>
        <w:t xml:space="preserve"> ו</w:t>
      </w:r>
      <w:r>
        <w:rPr>
          <w:rtl/>
        </w:rPr>
        <w:t>ניסן</w:t>
      </w:r>
      <w:r>
        <w:rPr>
          <w:rtl/>
        </w:rPr>
        <w:t xml:space="preserve"> סלומינסקי; הצעת חוק להגבלת שכר הבכירים, התשס"ג-2003, מאת חבר</w:t>
      </w:r>
      <w:r>
        <w:rPr>
          <w:rFonts w:hint="cs"/>
          <w:rtl/>
        </w:rPr>
        <w:t>ת</w:t>
      </w:r>
      <w:r>
        <w:rPr>
          <w:rtl/>
        </w:rPr>
        <w:t xml:space="preserve"> הכנסת אורית נוקד; הצעת חוק משפחות חיילים שנספו במערכה (תגמולים ושיקום) (תיקון - אזרחים עובדי צבא</w:t>
      </w:r>
      <w:r>
        <w:rPr>
          <w:rFonts w:hint="cs"/>
          <w:rtl/>
        </w:rPr>
        <w:t>-</w:t>
      </w:r>
      <w:r>
        <w:rPr>
          <w:rtl/>
        </w:rPr>
        <w:t>הגנה לישראל), התשס"ג-2003, מאת חבר הכנסת אמנון כהן; הצעת חוק להקלת פירעון המשכנת</w:t>
      </w:r>
      <w:r>
        <w:rPr>
          <w:rFonts w:hint="cs"/>
          <w:rtl/>
        </w:rPr>
        <w:t>ה</w:t>
      </w:r>
      <w:r>
        <w:rPr>
          <w:rtl/>
        </w:rPr>
        <w:t xml:space="preserve">, התשס"ג-2003, </w:t>
      </w:r>
      <w:r>
        <w:rPr>
          <w:rtl/>
        </w:rPr>
        <w:t>מאת  חבר הכנסת נסים דהן  וקבוצת חברי הכנסת; הצעת חוק מס ערך מוסף (תיקון - פטור ממס ערך מוסף), התשס"ג-2003, מאת חבר הכנסת חמי דורון וקבוצת חברי הכנסת; הצעת חוק חופשה שנתית (תיקון - ימי חופשה), התשס"ג-2003, מאת חבר</w:t>
      </w:r>
      <w:r>
        <w:rPr>
          <w:rFonts w:hint="cs"/>
          <w:rtl/>
        </w:rPr>
        <w:t>י</w:t>
      </w:r>
      <w:r>
        <w:rPr>
          <w:rtl/>
        </w:rPr>
        <w:t xml:space="preserve"> הכנסת עבד-אלמאלכ דהאמשה</w:t>
      </w:r>
      <w:r>
        <w:rPr>
          <w:rFonts w:hint="cs"/>
          <w:rtl/>
        </w:rPr>
        <w:t xml:space="preserve"> ו</w:t>
      </w:r>
      <w:r>
        <w:rPr>
          <w:rtl/>
        </w:rPr>
        <w:t xml:space="preserve">טלב אלסאנע; הצעת </w:t>
      </w:r>
      <w:r>
        <w:rPr>
          <w:rtl/>
        </w:rPr>
        <w:t>חוק קליטת חיילים משוחררים (מענקים לבני משפחות ברוכות ילדים), התשס"ג-2003, מאת חבר הכנסת אליהו ישי  וקבוצת חברי הכנסת; הצעת חוק משפחות חיילים שנספו במערכה (תגמולים ושיקום) (תיקון - שמירת זכויות אלמנה שנישאה), התשס"ג-2003, מאת חבר</w:t>
      </w:r>
      <w:r>
        <w:rPr>
          <w:rFonts w:hint="cs"/>
          <w:rtl/>
        </w:rPr>
        <w:t>ת</w:t>
      </w:r>
      <w:r>
        <w:rPr>
          <w:rtl/>
        </w:rPr>
        <w:t xml:space="preserve"> הכנסת גילה פינקלשטיין; הצע</w:t>
      </w:r>
      <w:r>
        <w:rPr>
          <w:rtl/>
        </w:rPr>
        <w:t>ת חוק ת</w:t>
      </w:r>
      <w:r>
        <w:rPr>
          <w:rFonts w:hint="cs"/>
          <w:rtl/>
        </w:rPr>
        <w:t>ו</w:t>
      </w:r>
      <w:r>
        <w:rPr>
          <w:rtl/>
        </w:rPr>
        <w:t>כנית החירום הכלכלית (תיקוני חקיקה להשגת יעדי התקציב והמדיניות הכלכלית לשנות הכספים 2002 ו</w:t>
      </w:r>
      <w:r>
        <w:rPr>
          <w:rFonts w:hint="cs"/>
          <w:rtl/>
        </w:rPr>
        <w:t>=</w:t>
      </w:r>
      <w:r>
        <w:rPr>
          <w:rtl/>
        </w:rPr>
        <w:t>2003) (תיקון - הגדרת "בעל שירות מזכה"), התשס"ג-2003, מאת חבר הכנסת יאיר פרץ וקבוצת חברי הכנסת; הצעת חוק סיוע לעסקים קטנים ו</w:t>
      </w:r>
      <w:r>
        <w:rPr>
          <w:rFonts w:hint="cs"/>
          <w:rtl/>
        </w:rPr>
        <w:t>ל</w:t>
      </w:r>
      <w:r>
        <w:rPr>
          <w:rtl/>
        </w:rPr>
        <w:t>עצמאים (תיקוני חקיקה), התשס"ג-2003</w:t>
      </w:r>
      <w:r>
        <w:rPr>
          <w:rtl/>
        </w:rPr>
        <w:t>, מאת  חבר הכנסת יאיר פרץ  וקבוצת חברי הכנסת; הצעת חוק ציון שמות ההורים בטופס, התשס"ג-2003, מאת חבר הכנסת אהוד רצאבי וקבוצת חברי הכנסת; הצעת חוק הכניסה לישראל (תיקון - רשיון לישיבת קבע לתושבי ירושלים),</w:t>
      </w:r>
      <w:r>
        <w:rPr>
          <w:rFonts w:hint="cs"/>
          <w:rtl/>
        </w:rPr>
        <w:t xml:space="preserve"> </w:t>
      </w:r>
      <w:r>
        <w:rPr>
          <w:rtl/>
        </w:rPr>
        <w:t>התשס"ג-2003, מאת חבר</w:t>
      </w:r>
      <w:r>
        <w:rPr>
          <w:rFonts w:hint="cs"/>
          <w:rtl/>
        </w:rPr>
        <w:t>י</w:t>
      </w:r>
      <w:r>
        <w:rPr>
          <w:rtl/>
        </w:rPr>
        <w:t xml:space="preserve"> הכנסת עבד-אלמאלכ דהאמשה</w:t>
      </w:r>
      <w:r>
        <w:rPr>
          <w:rFonts w:hint="cs"/>
          <w:rtl/>
        </w:rPr>
        <w:t xml:space="preserve"> ו</w:t>
      </w:r>
      <w:r>
        <w:rPr>
          <w:rtl/>
        </w:rPr>
        <w:t>טלב אלס</w:t>
      </w:r>
      <w:r>
        <w:rPr>
          <w:rtl/>
        </w:rPr>
        <w:t>אנע; הצעת חוק כתוביות ושפת סימנים בשידורי טלוויזיה, התשס"ג-2003, מאת חבר הכנסת שאול יהלום; הצעת חוק הרשויות המקומיות (גמול השתתפות בישיבות לחברי מועצה), התשס"ג-2003, מאת חבר הכנסת אליעזר כהן; הצעת חוק הדרכים (שילוט) (תיקון - איסור התקנת שלט בעל תצוגה נעה),</w:t>
      </w:r>
      <w:r>
        <w:rPr>
          <w:rtl/>
        </w:rPr>
        <w:t xml:space="preserve"> התשס"ג-2003, מאת חבר</w:t>
      </w:r>
      <w:r>
        <w:rPr>
          <w:rFonts w:hint="cs"/>
          <w:rtl/>
        </w:rPr>
        <w:t>ת</w:t>
      </w:r>
      <w:r>
        <w:rPr>
          <w:rtl/>
        </w:rPr>
        <w:t xml:space="preserve"> הכנסת לאה נס; הצעת חוק המים (תיקון - שיקום נחלי ישראל), התשס"ג-2003, מאת  חבר</w:t>
      </w:r>
      <w:r>
        <w:rPr>
          <w:rFonts w:hint="cs"/>
          <w:rtl/>
        </w:rPr>
        <w:t>י</w:t>
      </w:r>
      <w:r>
        <w:rPr>
          <w:rtl/>
        </w:rPr>
        <w:t xml:space="preserve"> הכנסת אבשלום וילן,  לאה נס, מיכאל מלכיאור</w:t>
      </w:r>
      <w:r>
        <w:rPr>
          <w:rFonts w:hint="cs"/>
          <w:rtl/>
        </w:rPr>
        <w:t xml:space="preserve"> ו</w:t>
      </w:r>
      <w:r>
        <w:rPr>
          <w:rtl/>
        </w:rPr>
        <w:t>ענבל גבריאלי; הצעת חוק לתיקון פקודת המבחן (מס' 4) (מבחן בצירוף לעונש נוסף), התשס"ג-2003, מאת חבר הכנסת ניסן סלו</w:t>
      </w:r>
      <w:r>
        <w:rPr>
          <w:rtl/>
        </w:rPr>
        <w:t>מינסקי; הצעת חוק כביש אגרה (כביש ארצי לישראל) (תיקון - קביעת סכומי האגרה ודרכי גבייתה), התשס"ג-2003, מאת חבר</w:t>
      </w:r>
      <w:r>
        <w:rPr>
          <w:rFonts w:hint="cs"/>
          <w:rtl/>
        </w:rPr>
        <w:t>י</w:t>
      </w:r>
      <w:r>
        <w:rPr>
          <w:rtl/>
        </w:rPr>
        <w:t xml:space="preserve"> הכנסת אחמד טיבי, מוחמד ברכה</w:t>
      </w:r>
      <w:r>
        <w:rPr>
          <w:rFonts w:hint="cs"/>
          <w:rtl/>
        </w:rPr>
        <w:t xml:space="preserve"> ו</w:t>
      </w:r>
      <w:r>
        <w:rPr>
          <w:rtl/>
        </w:rPr>
        <w:t>עסאם מח'ול; הצעת חוק המועצה הלאומית למחקר ולפיתוח אזרחי (תיקון - הקדמת תחילה), התשס"ג-2003, מאת  חבר</w:t>
      </w:r>
      <w:r>
        <w:rPr>
          <w:rFonts w:hint="cs"/>
          <w:rtl/>
        </w:rPr>
        <w:t xml:space="preserve">ת </w:t>
      </w:r>
      <w:r>
        <w:rPr>
          <w:rtl/>
        </w:rPr>
        <w:t>הכנסת מל פולישו</w:t>
      </w:r>
      <w:r>
        <w:rPr>
          <w:rtl/>
        </w:rPr>
        <w:t>ק-בלוך וקבוצת חברי הכנסת; הצעת חוק קליטת עלי</w:t>
      </w:r>
      <w:r>
        <w:rPr>
          <w:rFonts w:hint="cs"/>
          <w:rtl/>
        </w:rPr>
        <w:t>י</w:t>
      </w:r>
      <w:r>
        <w:rPr>
          <w:rtl/>
        </w:rPr>
        <w:t xml:space="preserve">ה, התשס"ג-2003, מאת חבר הכנסת אמנון כהן; הצעת חוק זכויות התלמיד (תיקון - הזכות להיבחן בבחינת בגרות), התשס"ג-2003, מאת  חבר הכנסת אילן שלגי וקבוצת חברי הכנסת; </w:t>
      </w:r>
      <w:r>
        <w:rPr>
          <w:rFonts w:hint="cs"/>
          <w:rtl/>
        </w:rPr>
        <w:t xml:space="preserve">הצעת חוק נכי רדיפות הנאצים (תיקון </w:t>
      </w:r>
      <w:r>
        <w:rPr>
          <w:rtl/>
        </w:rPr>
        <w:t>–</w:t>
      </w:r>
      <w:r>
        <w:rPr>
          <w:rFonts w:hint="cs"/>
          <w:rtl/>
        </w:rPr>
        <w:t xml:space="preserve"> הגדרת זכאות), התש</w:t>
      </w:r>
      <w:r>
        <w:rPr>
          <w:rFonts w:hint="cs"/>
          <w:rtl/>
        </w:rPr>
        <w:t>ס"ג-2003, מאת חבר הכנסת משה כחלון.</w:t>
      </w:r>
    </w:p>
    <w:p w14:paraId="4A25A291" w14:textId="77777777" w:rsidR="00000000" w:rsidRDefault="00ED7A37">
      <w:pPr>
        <w:pStyle w:val="a"/>
        <w:rPr>
          <w:rFonts w:hint="cs"/>
          <w:rtl/>
        </w:rPr>
      </w:pPr>
    </w:p>
    <w:p w14:paraId="20DA6AEC" w14:textId="77777777" w:rsidR="00000000" w:rsidRDefault="00ED7A37">
      <w:pPr>
        <w:pStyle w:val="a"/>
        <w:rPr>
          <w:rFonts w:hint="cs"/>
          <w:rtl/>
        </w:rPr>
      </w:pPr>
      <w:r>
        <w:rPr>
          <w:rFonts w:hint="cs"/>
          <w:rtl/>
        </w:rPr>
        <w:t xml:space="preserve">עוד אודיעכם, כי הונח היום על שולחן הכנסת דין-וחשבון לשנת 2002 מטעם נציבות הדורות הבאים. תודה רבה. </w:t>
      </w:r>
    </w:p>
    <w:p w14:paraId="764495D4" w14:textId="77777777" w:rsidR="00000000" w:rsidRDefault="00ED7A37">
      <w:pPr>
        <w:pStyle w:val="a"/>
        <w:rPr>
          <w:rFonts w:hint="cs"/>
          <w:rtl/>
        </w:rPr>
      </w:pPr>
    </w:p>
    <w:p w14:paraId="4034EBC3" w14:textId="77777777" w:rsidR="00000000" w:rsidRDefault="00ED7A37">
      <w:pPr>
        <w:pStyle w:val="ad"/>
        <w:rPr>
          <w:rtl/>
        </w:rPr>
      </w:pPr>
      <w:r>
        <w:rPr>
          <w:rtl/>
        </w:rPr>
        <w:t>היו"ר ראובן ריבלין:</w:t>
      </w:r>
    </w:p>
    <w:p w14:paraId="49457A85" w14:textId="77777777" w:rsidR="00000000" w:rsidRDefault="00ED7A37">
      <w:pPr>
        <w:pStyle w:val="a"/>
        <w:rPr>
          <w:rtl/>
        </w:rPr>
      </w:pPr>
    </w:p>
    <w:p w14:paraId="097A22A0" w14:textId="77777777" w:rsidR="00000000" w:rsidRDefault="00ED7A37">
      <w:pPr>
        <w:pStyle w:val="a"/>
        <w:rPr>
          <w:rFonts w:hint="cs"/>
          <w:rtl/>
        </w:rPr>
      </w:pPr>
      <w:r>
        <w:rPr>
          <w:rFonts w:hint="cs"/>
          <w:rtl/>
        </w:rPr>
        <w:t>תודה למזכיר הכנסת.</w:t>
      </w:r>
    </w:p>
    <w:p w14:paraId="2D8F1397" w14:textId="77777777" w:rsidR="00000000" w:rsidRDefault="00ED7A37">
      <w:pPr>
        <w:pStyle w:val="Subject"/>
        <w:rPr>
          <w:rtl/>
        </w:rPr>
      </w:pPr>
    </w:p>
    <w:p w14:paraId="64EF5BEC" w14:textId="77777777" w:rsidR="00000000" w:rsidRDefault="00ED7A37">
      <w:pPr>
        <w:pStyle w:val="Subject"/>
        <w:rPr>
          <w:rFonts w:hint="cs"/>
          <w:rtl/>
        </w:rPr>
      </w:pPr>
      <w:r>
        <w:rPr>
          <w:rFonts w:hint="cs"/>
          <w:rtl/>
        </w:rPr>
        <w:t xml:space="preserve"> </w:t>
      </w:r>
      <w:bookmarkStart w:id="3" w:name="_Toc45367303"/>
      <w:r>
        <w:rPr>
          <w:rFonts w:hint="cs"/>
          <w:rtl/>
        </w:rPr>
        <w:t>מפת הדרכים</w:t>
      </w:r>
      <w:bookmarkEnd w:id="3"/>
      <w:r>
        <w:rPr>
          <w:rFonts w:hint="cs"/>
          <w:rtl/>
        </w:rPr>
        <w:t xml:space="preserve"> </w:t>
      </w:r>
    </w:p>
    <w:p w14:paraId="4DA6654B" w14:textId="77777777" w:rsidR="00000000" w:rsidRDefault="00ED7A37">
      <w:pPr>
        <w:pStyle w:val="a"/>
        <w:rPr>
          <w:rFonts w:hint="cs"/>
          <w:rtl/>
        </w:rPr>
      </w:pPr>
      <w:r>
        <w:rPr>
          <w:rtl/>
        </w:rPr>
        <w:t>[</w:t>
      </w:r>
      <w:r>
        <w:rPr>
          <w:rFonts w:hint="cs"/>
          <w:rtl/>
        </w:rPr>
        <w:t xml:space="preserve">לפי סעיף 42(ב) לחוק-יסוד: הממשלה. </w:t>
      </w:r>
      <w:r>
        <w:rPr>
          <w:rtl/>
        </w:rPr>
        <w:t>]</w:t>
      </w:r>
    </w:p>
    <w:p w14:paraId="0388D20E" w14:textId="77777777" w:rsidR="00000000" w:rsidRDefault="00ED7A37">
      <w:pPr>
        <w:pStyle w:val="a"/>
        <w:rPr>
          <w:rFonts w:hint="cs"/>
          <w:rtl/>
        </w:rPr>
      </w:pPr>
    </w:p>
    <w:p w14:paraId="32EF1477" w14:textId="77777777" w:rsidR="00000000" w:rsidRDefault="00ED7A37">
      <w:pPr>
        <w:pStyle w:val="ad"/>
        <w:rPr>
          <w:rtl/>
        </w:rPr>
      </w:pPr>
      <w:r>
        <w:rPr>
          <w:rtl/>
        </w:rPr>
        <w:t>היו"ר ראובן ריבלין:</w:t>
      </w:r>
    </w:p>
    <w:p w14:paraId="18F0E79C" w14:textId="77777777" w:rsidR="00000000" w:rsidRDefault="00ED7A37">
      <w:pPr>
        <w:pStyle w:val="a"/>
        <w:rPr>
          <w:rtl/>
        </w:rPr>
      </w:pPr>
    </w:p>
    <w:p w14:paraId="6CF1FEFF" w14:textId="77777777" w:rsidR="00000000" w:rsidRDefault="00ED7A37">
      <w:pPr>
        <w:pStyle w:val="a"/>
        <w:rPr>
          <w:rFonts w:hint="cs"/>
          <w:rtl/>
        </w:rPr>
      </w:pPr>
      <w:r>
        <w:rPr>
          <w:rFonts w:hint="cs"/>
          <w:rtl/>
        </w:rPr>
        <w:t>רבותי ח</w:t>
      </w:r>
      <w:r>
        <w:rPr>
          <w:rFonts w:hint="cs"/>
          <w:rtl/>
        </w:rPr>
        <w:t>ברי הכנסת, אנחנו עוברים לסדר-היום. בהתאם לדרישתם של 40 חברי הכנסת יתקיים דיון בהשתתפות ראש הממשלה בנושא מפת הדרכים, על-פי סעיף 42(ב) לחוק-יסוד: הממשלה; קודם לכן, סעיף 52(ב). נדמה לי שדיון זה נערך פעם שנייה בכנסת. בכנסת הקודמת חבר הכנסת ריבלין, נדמה לי, ביק</w:t>
      </w:r>
      <w:r>
        <w:rPr>
          <w:rFonts w:hint="cs"/>
          <w:rtl/>
        </w:rPr>
        <w:t xml:space="preserve">ש באמצעות 40 חברי הכנסת מראש הממשלה דאז, ברק, לבוא ולהתייצב בפני הכנסת ולהסביר את עמדתו לגבי דוח-לנדוי. </w:t>
      </w:r>
    </w:p>
    <w:p w14:paraId="1AD066BD" w14:textId="77777777" w:rsidR="00000000" w:rsidRDefault="00ED7A37">
      <w:pPr>
        <w:pStyle w:val="a"/>
        <w:rPr>
          <w:rFonts w:hint="cs"/>
          <w:rtl/>
        </w:rPr>
      </w:pPr>
    </w:p>
    <w:p w14:paraId="48021BEE" w14:textId="77777777" w:rsidR="00000000" w:rsidRDefault="00ED7A37">
      <w:pPr>
        <w:pStyle w:val="a"/>
        <w:rPr>
          <w:rFonts w:hint="cs"/>
          <w:rtl/>
        </w:rPr>
      </w:pPr>
      <w:r>
        <w:rPr>
          <w:rFonts w:hint="cs"/>
          <w:rtl/>
        </w:rPr>
        <w:t>אני מוכרח להזכיר לכם, רבותי, שבהתאם לחוק ולתקנות שנקבעו, שפותחת את הדיון חברת הכנסת המייצגת את 40 חברי הכנסת; זה יכול להיות גם חבר הכנסת, הפעם זאת חבר</w:t>
      </w:r>
      <w:r>
        <w:rPr>
          <w:rFonts w:hint="cs"/>
          <w:rtl/>
        </w:rPr>
        <w:t>ת הכנסת זהבה גלאון. לאחר מכן יתקיים דיון בן שעה, כאשר ראש הממשלה נוכח בכולו, ולכל הסיעות ניתנת אפשרות להביע את עמדתן בהתאם למספר חבריהן, אבל לא פחות משלוש דקות לסיעה. לפיכך באנו והארכנו את הדיון משעה לשעה וחמש דקות, והרי לרשות חברי הכנסת בכל הסיעות מחצית ה</w:t>
      </w:r>
      <w:r>
        <w:rPr>
          <w:rFonts w:hint="cs"/>
          <w:rtl/>
        </w:rPr>
        <w:t xml:space="preserve">דקה, ובלבד שסיעות שחושבו להן פחות משלוש דקות תקבלנה את שלוש הדקות. </w:t>
      </w:r>
    </w:p>
    <w:p w14:paraId="13F646F1" w14:textId="77777777" w:rsidR="00000000" w:rsidRDefault="00ED7A37">
      <w:pPr>
        <w:pStyle w:val="a"/>
        <w:rPr>
          <w:rFonts w:hint="cs"/>
          <w:rtl/>
        </w:rPr>
      </w:pPr>
    </w:p>
    <w:p w14:paraId="6A0C37FB" w14:textId="77777777" w:rsidR="00000000" w:rsidRDefault="00ED7A37">
      <w:pPr>
        <w:pStyle w:val="a"/>
        <w:rPr>
          <w:rFonts w:hint="cs"/>
          <w:rtl/>
        </w:rPr>
      </w:pPr>
      <w:r>
        <w:rPr>
          <w:rFonts w:hint="cs"/>
          <w:rtl/>
        </w:rPr>
        <w:t xml:space="preserve">ראש הממשלה יכול להחליט מתי הוא מתערב בדיון ומתי הוא עונה על-פי בקשתם של 40 חברי הכנסת. לפי מה שנמסר לי, ראש הממשלה ישיב על ההצעות ויסכם את הדיון. אני מוכרח לומר, שחוק יושב-ראש האופוזיציה </w:t>
      </w:r>
      <w:r>
        <w:rPr>
          <w:rFonts w:hint="cs"/>
          <w:rtl/>
        </w:rPr>
        <w:t>מאפשר ליושבת-ראש האופוזיציה לשאת את דברה לאחר מכן ובכל עת שראש הממשלה מדבר. וכן, אם יוכל או יהיה, יוכל שר שעוסק בנושא שהועלה לדיון להביע את עמדתו</w:t>
      </w:r>
      <w:r>
        <w:rPr>
          <w:rtl/>
        </w:rPr>
        <w:t xml:space="preserve"> </w:t>
      </w:r>
      <w:r>
        <w:rPr>
          <w:rFonts w:hint="cs"/>
          <w:rtl/>
        </w:rPr>
        <w:t xml:space="preserve">אחרי יושבת-ראש האופוזיציה.  הדברים נבדקו מבעוד מועד, וזאת הפרוצדורה שעל-פיה ננקוט. </w:t>
      </w:r>
    </w:p>
    <w:p w14:paraId="71CC8D5E" w14:textId="77777777" w:rsidR="00000000" w:rsidRDefault="00ED7A37">
      <w:pPr>
        <w:pStyle w:val="a"/>
        <w:rPr>
          <w:rFonts w:hint="cs"/>
          <w:rtl/>
        </w:rPr>
      </w:pPr>
    </w:p>
    <w:p w14:paraId="4F5852A6" w14:textId="77777777" w:rsidR="00000000" w:rsidRDefault="00ED7A37">
      <w:pPr>
        <w:pStyle w:val="a"/>
        <w:rPr>
          <w:rFonts w:hint="cs"/>
          <w:rtl/>
        </w:rPr>
      </w:pPr>
      <w:r>
        <w:rPr>
          <w:rFonts w:hint="cs"/>
          <w:rtl/>
        </w:rPr>
        <w:t>חברת הכנסת זהבה גלאון, בב</w:t>
      </w:r>
      <w:r>
        <w:rPr>
          <w:rFonts w:hint="cs"/>
          <w:rtl/>
        </w:rPr>
        <w:t xml:space="preserve">קשה. אבקש לפתוח את הדיון. לרשותך עומדות עשר דקות. </w:t>
      </w:r>
    </w:p>
    <w:p w14:paraId="0A677BC1" w14:textId="77777777" w:rsidR="00000000" w:rsidRDefault="00ED7A37">
      <w:pPr>
        <w:pStyle w:val="a"/>
        <w:rPr>
          <w:rFonts w:hint="cs"/>
          <w:rtl/>
        </w:rPr>
      </w:pPr>
    </w:p>
    <w:p w14:paraId="3F035F99" w14:textId="77777777" w:rsidR="00000000" w:rsidRDefault="00ED7A37">
      <w:pPr>
        <w:pStyle w:val="ac"/>
        <w:rPr>
          <w:rtl/>
        </w:rPr>
      </w:pPr>
      <w:r>
        <w:rPr>
          <w:rFonts w:hint="eastAsia"/>
          <w:rtl/>
        </w:rPr>
        <w:t>מאיר</w:t>
      </w:r>
      <w:r>
        <w:rPr>
          <w:rtl/>
        </w:rPr>
        <w:t xml:space="preserve"> פרוש (יהדות התורה):</w:t>
      </w:r>
    </w:p>
    <w:p w14:paraId="7F774B2B" w14:textId="77777777" w:rsidR="00000000" w:rsidRDefault="00ED7A37">
      <w:pPr>
        <w:pStyle w:val="a"/>
        <w:rPr>
          <w:rFonts w:hint="cs"/>
          <w:rtl/>
        </w:rPr>
      </w:pPr>
    </w:p>
    <w:p w14:paraId="1E8BA19E" w14:textId="77777777" w:rsidR="00000000" w:rsidRDefault="00ED7A37">
      <w:pPr>
        <w:pStyle w:val="a"/>
        <w:rPr>
          <w:rFonts w:hint="cs"/>
          <w:rtl/>
        </w:rPr>
      </w:pPr>
      <w:r>
        <w:rPr>
          <w:rFonts w:hint="cs"/>
          <w:rtl/>
        </w:rPr>
        <w:t>- - -</w:t>
      </w:r>
    </w:p>
    <w:p w14:paraId="6DC3DA93" w14:textId="77777777" w:rsidR="00000000" w:rsidRDefault="00ED7A37">
      <w:pPr>
        <w:pStyle w:val="a"/>
        <w:rPr>
          <w:rFonts w:hint="cs"/>
          <w:rtl/>
        </w:rPr>
      </w:pPr>
    </w:p>
    <w:p w14:paraId="0DA531BE" w14:textId="77777777" w:rsidR="00000000" w:rsidRDefault="00ED7A37">
      <w:pPr>
        <w:pStyle w:val="ad"/>
        <w:rPr>
          <w:rtl/>
        </w:rPr>
      </w:pPr>
      <w:r>
        <w:rPr>
          <w:rtl/>
        </w:rPr>
        <w:t>היו"ר ראובן ריבלין:</w:t>
      </w:r>
    </w:p>
    <w:p w14:paraId="1571EEB6" w14:textId="77777777" w:rsidR="00000000" w:rsidRDefault="00ED7A37">
      <w:pPr>
        <w:pStyle w:val="a"/>
        <w:rPr>
          <w:rtl/>
        </w:rPr>
      </w:pPr>
    </w:p>
    <w:p w14:paraId="4EDF87CB" w14:textId="77777777" w:rsidR="00000000" w:rsidRDefault="00ED7A37">
      <w:pPr>
        <w:pStyle w:val="a"/>
        <w:rPr>
          <w:rFonts w:hint="cs"/>
          <w:rtl/>
        </w:rPr>
      </w:pPr>
      <w:r>
        <w:rPr>
          <w:rFonts w:hint="cs"/>
          <w:rtl/>
        </w:rPr>
        <w:t>לפי החוק, ראש הממשלה הוא זה שצריך - - -</w:t>
      </w:r>
    </w:p>
    <w:p w14:paraId="7069621E" w14:textId="77777777" w:rsidR="00000000" w:rsidRDefault="00ED7A37">
      <w:pPr>
        <w:pStyle w:val="a"/>
        <w:rPr>
          <w:rFonts w:hint="cs"/>
          <w:rtl/>
        </w:rPr>
      </w:pPr>
    </w:p>
    <w:p w14:paraId="15E5FDE8" w14:textId="77777777" w:rsidR="00000000" w:rsidRDefault="00ED7A37">
      <w:pPr>
        <w:pStyle w:val="ac"/>
        <w:rPr>
          <w:rtl/>
        </w:rPr>
      </w:pPr>
      <w:r>
        <w:rPr>
          <w:rFonts w:hint="eastAsia"/>
          <w:rtl/>
        </w:rPr>
        <w:t>מאיר</w:t>
      </w:r>
      <w:r>
        <w:rPr>
          <w:rtl/>
        </w:rPr>
        <w:t xml:space="preserve"> פרוש (יהדות התורה):</w:t>
      </w:r>
    </w:p>
    <w:p w14:paraId="334A5B10" w14:textId="77777777" w:rsidR="00000000" w:rsidRDefault="00ED7A37">
      <w:pPr>
        <w:pStyle w:val="a"/>
        <w:rPr>
          <w:rFonts w:hint="cs"/>
          <w:rtl/>
        </w:rPr>
      </w:pPr>
    </w:p>
    <w:p w14:paraId="46944DFA" w14:textId="77777777" w:rsidR="00000000" w:rsidRDefault="00ED7A37">
      <w:pPr>
        <w:pStyle w:val="a"/>
        <w:rPr>
          <w:rFonts w:hint="cs"/>
          <w:rtl/>
        </w:rPr>
      </w:pPr>
      <w:r>
        <w:rPr>
          <w:rFonts w:hint="cs"/>
          <w:rtl/>
        </w:rPr>
        <w:t xml:space="preserve">ראש הממשלה נסע עם אולמרט. </w:t>
      </w:r>
    </w:p>
    <w:p w14:paraId="42804F81" w14:textId="77777777" w:rsidR="00000000" w:rsidRDefault="00ED7A37">
      <w:pPr>
        <w:pStyle w:val="a"/>
        <w:rPr>
          <w:rFonts w:hint="cs"/>
          <w:rtl/>
        </w:rPr>
      </w:pPr>
    </w:p>
    <w:p w14:paraId="4F76DFFA" w14:textId="77777777" w:rsidR="00000000" w:rsidRDefault="00ED7A37">
      <w:pPr>
        <w:pStyle w:val="ad"/>
        <w:rPr>
          <w:rtl/>
        </w:rPr>
      </w:pPr>
      <w:r>
        <w:rPr>
          <w:rtl/>
        </w:rPr>
        <w:t>היו"ר ראובן ריבלין:</w:t>
      </w:r>
    </w:p>
    <w:p w14:paraId="1E7B6B0A" w14:textId="77777777" w:rsidR="00000000" w:rsidRDefault="00ED7A37">
      <w:pPr>
        <w:pStyle w:val="a"/>
        <w:rPr>
          <w:rtl/>
        </w:rPr>
      </w:pPr>
    </w:p>
    <w:p w14:paraId="7FC623B7" w14:textId="77777777" w:rsidR="00000000" w:rsidRDefault="00ED7A37">
      <w:pPr>
        <w:pStyle w:val="a"/>
        <w:rPr>
          <w:rFonts w:hint="cs"/>
          <w:rtl/>
        </w:rPr>
      </w:pPr>
      <w:r>
        <w:rPr>
          <w:rFonts w:hint="cs"/>
          <w:rtl/>
        </w:rPr>
        <w:t>רבותי חברי הכנסת, ראש הממשלה נתבקש</w:t>
      </w:r>
      <w:r>
        <w:rPr>
          <w:rFonts w:hint="cs"/>
          <w:rtl/>
        </w:rPr>
        <w:t xml:space="preserve"> על-ידיכם להופיע והוא מופיע. אצל ראש הממשלה השרים עובדים, חבר הכנסת פרוש. אדוני אולי היה שר בזמן שראש הממשלה לא דרש לעבוד. אצל ראש הממשלה השרים עובדים, והם גם יגיעו כשיצטרכו להיות. </w:t>
      </w:r>
    </w:p>
    <w:p w14:paraId="6F550F73" w14:textId="77777777" w:rsidR="00000000" w:rsidRDefault="00ED7A37">
      <w:pPr>
        <w:pStyle w:val="a"/>
        <w:rPr>
          <w:rFonts w:hint="cs"/>
          <w:rtl/>
        </w:rPr>
      </w:pPr>
    </w:p>
    <w:p w14:paraId="2D3EA53E" w14:textId="77777777" w:rsidR="00000000" w:rsidRDefault="00ED7A37">
      <w:pPr>
        <w:pStyle w:val="a"/>
        <w:rPr>
          <w:rFonts w:hint="cs"/>
          <w:rtl/>
        </w:rPr>
      </w:pPr>
      <w:r>
        <w:rPr>
          <w:rFonts w:hint="cs"/>
          <w:rtl/>
        </w:rPr>
        <w:t>רבותי חברי הכנסת, חברת הכנסת זהבה גלאון בשם 40 חברי הכנסת - בבקשה, גברתי.</w:t>
      </w:r>
    </w:p>
    <w:p w14:paraId="5755F5BE" w14:textId="77777777" w:rsidR="00000000" w:rsidRDefault="00ED7A37">
      <w:pPr>
        <w:pStyle w:val="a"/>
        <w:rPr>
          <w:rFonts w:hint="cs"/>
          <w:rtl/>
        </w:rPr>
      </w:pPr>
    </w:p>
    <w:p w14:paraId="17C15909" w14:textId="77777777" w:rsidR="00000000" w:rsidRDefault="00ED7A37">
      <w:pPr>
        <w:pStyle w:val="ac"/>
        <w:rPr>
          <w:rtl/>
        </w:rPr>
      </w:pPr>
      <w:r>
        <w:rPr>
          <w:rFonts w:hint="eastAsia"/>
          <w:rtl/>
        </w:rPr>
        <w:t>רן</w:t>
      </w:r>
      <w:r>
        <w:rPr>
          <w:rtl/>
        </w:rPr>
        <w:t xml:space="preserve"> כהן (מרצ):</w:t>
      </w:r>
    </w:p>
    <w:p w14:paraId="6F816E08" w14:textId="77777777" w:rsidR="00000000" w:rsidRDefault="00ED7A37">
      <w:pPr>
        <w:pStyle w:val="a"/>
        <w:rPr>
          <w:rFonts w:hint="cs"/>
          <w:rtl/>
        </w:rPr>
      </w:pPr>
    </w:p>
    <w:p w14:paraId="536718D9" w14:textId="77777777" w:rsidR="00000000" w:rsidRDefault="00ED7A37">
      <w:pPr>
        <w:pStyle w:val="a"/>
        <w:rPr>
          <w:rFonts w:hint="cs"/>
          <w:rtl/>
        </w:rPr>
      </w:pPr>
      <w:r>
        <w:rPr>
          <w:rFonts w:hint="cs"/>
          <w:rtl/>
        </w:rPr>
        <w:t>ראש הממשלה לא אוסר על השרים - - -</w:t>
      </w:r>
    </w:p>
    <w:p w14:paraId="3531250F" w14:textId="77777777" w:rsidR="00000000" w:rsidRDefault="00ED7A37">
      <w:pPr>
        <w:pStyle w:val="a"/>
        <w:rPr>
          <w:rFonts w:hint="cs"/>
          <w:rtl/>
        </w:rPr>
      </w:pPr>
    </w:p>
    <w:p w14:paraId="39677D54" w14:textId="77777777" w:rsidR="00000000" w:rsidRDefault="00ED7A37">
      <w:pPr>
        <w:pStyle w:val="ad"/>
        <w:rPr>
          <w:rtl/>
        </w:rPr>
      </w:pPr>
      <w:r>
        <w:rPr>
          <w:rtl/>
        </w:rPr>
        <w:t>היו"ר ראובן ריבלין:</w:t>
      </w:r>
    </w:p>
    <w:p w14:paraId="523FC0ED" w14:textId="77777777" w:rsidR="00000000" w:rsidRDefault="00ED7A37">
      <w:pPr>
        <w:pStyle w:val="a"/>
        <w:rPr>
          <w:rtl/>
        </w:rPr>
      </w:pPr>
    </w:p>
    <w:p w14:paraId="72D933E3" w14:textId="77777777" w:rsidR="00000000" w:rsidRDefault="00ED7A37">
      <w:pPr>
        <w:pStyle w:val="a"/>
        <w:rPr>
          <w:rFonts w:hint="cs"/>
          <w:rtl/>
        </w:rPr>
      </w:pPr>
      <w:r>
        <w:rPr>
          <w:rFonts w:hint="cs"/>
          <w:rtl/>
        </w:rPr>
        <w:t xml:space="preserve">חבר הכנסת רן כהן, כל אחד והפרשנות שלו. </w:t>
      </w:r>
    </w:p>
    <w:p w14:paraId="11A88BF8" w14:textId="77777777" w:rsidR="00000000" w:rsidRDefault="00ED7A37">
      <w:pPr>
        <w:pStyle w:val="a"/>
        <w:rPr>
          <w:rFonts w:hint="cs"/>
          <w:rtl/>
        </w:rPr>
      </w:pPr>
    </w:p>
    <w:p w14:paraId="0A0E705B" w14:textId="77777777" w:rsidR="00000000" w:rsidRDefault="00ED7A37">
      <w:pPr>
        <w:pStyle w:val="ac"/>
        <w:rPr>
          <w:rtl/>
        </w:rPr>
      </w:pPr>
      <w:r>
        <w:rPr>
          <w:rFonts w:hint="eastAsia"/>
          <w:rtl/>
        </w:rPr>
        <w:t>רוני</w:t>
      </w:r>
      <w:r>
        <w:rPr>
          <w:rtl/>
        </w:rPr>
        <w:t xml:space="preserve"> בר-און (הליכוד):</w:t>
      </w:r>
    </w:p>
    <w:p w14:paraId="66F8FC91" w14:textId="77777777" w:rsidR="00000000" w:rsidRDefault="00ED7A37">
      <w:pPr>
        <w:pStyle w:val="a"/>
        <w:rPr>
          <w:rFonts w:hint="cs"/>
          <w:rtl/>
        </w:rPr>
      </w:pPr>
    </w:p>
    <w:p w14:paraId="78FE38A3" w14:textId="77777777" w:rsidR="00000000" w:rsidRDefault="00ED7A37">
      <w:pPr>
        <w:pStyle w:val="a"/>
        <w:rPr>
          <w:rFonts w:hint="cs"/>
          <w:rtl/>
        </w:rPr>
      </w:pPr>
      <w:r>
        <w:rPr>
          <w:rFonts w:hint="cs"/>
          <w:rtl/>
        </w:rPr>
        <w:t>אנחנו יכולים לראות איזה 40 חברי הכנסת היא מייצגת?</w:t>
      </w:r>
    </w:p>
    <w:p w14:paraId="4BCFCFFB" w14:textId="77777777" w:rsidR="00000000" w:rsidRDefault="00ED7A37">
      <w:pPr>
        <w:pStyle w:val="a"/>
        <w:rPr>
          <w:rFonts w:hint="cs"/>
          <w:rtl/>
        </w:rPr>
      </w:pPr>
    </w:p>
    <w:p w14:paraId="7E6AB94E" w14:textId="77777777" w:rsidR="00000000" w:rsidRDefault="00ED7A37">
      <w:pPr>
        <w:pStyle w:val="ad"/>
        <w:rPr>
          <w:rtl/>
        </w:rPr>
      </w:pPr>
      <w:r>
        <w:rPr>
          <w:rtl/>
        </w:rPr>
        <w:t>היו"ר ראובן ריבלין:</w:t>
      </w:r>
    </w:p>
    <w:p w14:paraId="5F53DF78" w14:textId="77777777" w:rsidR="00000000" w:rsidRDefault="00ED7A37">
      <w:pPr>
        <w:pStyle w:val="a"/>
        <w:rPr>
          <w:rtl/>
        </w:rPr>
      </w:pPr>
    </w:p>
    <w:p w14:paraId="2FB0DB6E" w14:textId="77777777" w:rsidR="00000000" w:rsidRDefault="00ED7A37">
      <w:pPr>
        <w:pStyle w:val="a"/>
        <w:rPr>
          <w:rFonts w:hint="cs"/>
          <w:rtl/>
        </w:rPr>
      </w:pPr>
      <w:r>
        <w:rPr>
          <w:rFonts w:hint="cs"/>
          <w:rtl/>
        </w:rPr>
        <w:t>כן. אני קיבלתי את רשימת 40 חברי הכנסת והיא מונח</w:t>
      </w:r>
      <w:r>
        <w:rPr>
          <w:rFonts w:hint="cs"/>
          <w:rtl/>
        </w:rPr>
        <w:t>ת לפני, ואם תרצה אני אוכל להראות לך אחרי כן. בבקשה, חברת הכנסת גלאון.</w:t>
      </w:r>
    </w:p>
    <w:p w14:paraId="2EDEE6D3" w14:textId="77777777" w:rsidR="00000000" w:rsidRDefault="00ED7A37">
      <w:pPr>
        <w:pStyle w:val="a"/>
        <w:rPr>
          <w:rFonts w:hint="cs"/>
          <w:rtl/>
        </w:rPr>
      </w:pPr>
    </w:p>
    <w:p w14:paraId="3849FAA7" w14:textId="77777777" w:rsidR="00000000" w:rsidRDefault="00ED7A37">
      <w:pPr>
        <w:pStyle w:val="Speaker"/>
        <w:rPr>
          <w:rtl/>
        </w:rPr>
      </w:pPr>
      <w:bookmarkStart w:id="4" w:name="FS000000504T16_06_2003_16_38_07"/>
      <w:bookmarkStart w:id="5" w:name="_Toc45367304"/>
      <w:bookmarkEnd w:id="4"/>
      <w:r>
        <w:rPr>
          <w:rFonts w:hint="eastAsia"/>
          <w:rtl/>
        </w:rPr>
        <w:t>זהבה</w:t>
      </w:r>
      <w:r>
        <w:rPr>
          <w:rtl/>
        </w:rPr>
        <w:t xml:space="preserve"> גלאון (מרצ):</w:t>
      </w:r>
      <w:bookmarkEnd w:id="5"/>
    </w:p>
    <w:p w14:paraId="0921B5E2" w14:textId="77777777" w:rsidR="00000000" w:rsidRDefault="00ED7A37">
      <w:pPr>
        <w:pStyle w:val="a"/>
        <w:rPr>
          <w:rFonts w:hint="cs"/>
          <w:rtl/>
        </w:rPr>
      </w:pPr>
    </w:p>
    <w:p w14:paraId="6D4B5114" w14:textId="77777777" w:rsidR="00000000" w:rsidRDefault="00ED7A37">
      <w:pPr>
        <w:pStyle w:val="a"/>
        <w:rPr>
          <w:rFonts w:hint="cs"/>
          <w:rtl/>
        </w:rPr>
      </w:pPr>
      <w:r>
        <w:rPr>
          <w:rFonts w:hint="cs"/>
          <w:rtl/>
        </w:rPr>
        <w:t xml:space="preserve">אדוני יושב-ראש הכנסת, אדוני ראש הממשלה, חברי חברי הכנסת, שואלים אותנו אם נתמוך בך, בשרון החדש ובתוכניתך לקידום מפת הדרכים. ואני שואלת אותך אם מפת הדרכים עדיין קיימת, </w:t>
      </w:r>
      <w:r>
        <w:rPr>
          <w:rFonts w:hint="cs"/>
          <w:rtl/>
        </w:rPr>
        <w:t xml:space="preserve">או שאולי צריך כבר להספיד אותה. כי לי נראה שמפת הדרכים, שתביא למדינה פלסטינית בגבולות 1967, עולה בלהבות. </w:t>
      </w:r>
    </w:p>
    <w:p w14:paraId="7D724C05" w14:textId="77777777" w:rsidR="00000000" w:rsidRDefault="00ED7A37">
      <w:pPr>
        <w:pStyle w:val="a"/>
        <w:rPr>
          <w:rFonts w:hint="cs"/>
          <w:rtl/>
        </w:rPr>
      </w:pPr>
    </w:p>
    <w:p w14:paraId="24DB616A" w14:textId="77777777" w:rsidR="00000000" w:rsidRDefault="00ED7A37">
      <w:pPr>
        <w:pStyle w:val="a"/>
        <w:rPr>
          <w:rFonts w:hint="cs"/>
          <w:rtl/>
        </w:rPr>
      </w:pPr>
      <w:r>
        <w:rPr>
          <w:rFonts w:hint="cs"/>
          <w:rtl/>
        </w:rPr>
        <w:t xml:space="preserve">חברי חברי הכנסת, מרוב התסכול והייאוש, מרוב הרצון להיאחז בכל שביב של תקווה, נתלינו, היה מי שנתלה, בהצהרות שלך על מפת הדרכים. רצינו ועודנו רוצים להאמין </w:t>
      </w:r>
      <w:r>
        <w:rPr>
          <w:rFonts w:hint="cs"/>
          <w:rtl/>
        </w:rPr>
        <w:t>באמיתות כוונותיך, ואנחנו אפילו רוצים, הייתי אומרת, לתמוך בתוכניותיך. כי כשאתה אמרת שהגיע הזמן לחלק את ארץ-ישראל, אמרנו: אמן. ואכן הגיע הזמן לחלק את ארץ-ישראל. כשאתה אמרת שהגיע הזמן לשים סוף לכיבוש, אמרנו: אמן. ואכן די לכיבוש. וכשאמרת שאי-אפשר לשלוט ב=3.5 מ</w:t>
      </w:r>
      <w:r>
        <w:rPr>
          <w:rFonts w:hint="cs"/>
          <w:rtl/>
        </w:rPr>
        <w:t xml:space="preserve">יליוני פלסטינים, הסכמנו אתך: אי-אפשר. אבל חשבנו שחובת ההוכחה היא עליך. </w:t>
      </w:r>
    </w:p>
    <w:p w14:paraId="0F34F441" w14:textId="77777777" w:rsidR="00000000" w:rsidRDefault="00ED7A37">
      <w:pPr>
        <w:pStyle w:val="a"/>
        <w:rPr>
          <w:rFonts w:hint="cs"/>
          <w:rtl/>
        </w:rPr>
      </w:pPr>
    </w:p>
    <w:p w14:paraId="7D8B25CB" w14:textId="77777777" w:rsidR="00000000" w:rsidRDefault="00ED7A37">
      <w:pPr>
        <w:pStyle w:val="a"/>
        <w:rPr>
          <w:rFonts w:hint="cs"/>
          <w:rtl/>
        </w:rPr>
      </w:pPr>
      <w:r>
        <w:rPr>
          <w:rFonts w:hint="cs"/>
          <w:rtl/>
        </w:rPr>
        <w:t>אבל מהר מאוד, אדוני ראש הממשלה, פחות משבועיים, הסתבר לנו שאולי נכנסנו קצת לתרדמת חושים, שהשמחה היתה מוקדמת מדי, וכנראה אין באמת שרון חדש ובכלל לא מדובר בפריצת דרך היסטורית, ואין לנו כ</w:t>
      </w:r>
      <w:r>
        <w:rPr>
          <w:rFonts w:hint="cs"/>
          <w:rtl/>
        </w:rPr>
        <w:t xml:space="preserve">אן דה-גול חדש. </w:t>
      </w:r>
    </w:p>
    <w:p w14:paraId="5E35E830" w14:textId="77777777" w:rsidR="00000000" w:rsidRDefault="00ED7A37">
      <w:pPr>
        <w:pStyle w:val="a"/>
        <w:rPr>
          <w:rFonts w:hint="cs"/>
          <w:rtl/>
        </w:rPr>
      </w:pPr>
    </w:p>
    <w:p w14:paraId="551954A0" w14:textId="77777777" w:rsidR="00000000" w:rsidRDefault="00ED7A37">
      <w:pPr>
        <w:pStyle w:val="a"/>
        <w:rPr>
          <w:rFonts w:hint="cs"/>
          <w:rtl/>
        </w:rPr>
      </w:pPr>
      <w:r>
        <w:rPr>
          <w:rFonts w:hint="cs"/>
          <w:rtl/>
        </w:rPr>
        <w:t>רק לפני שבועיים, אדוני ראש הממשלה, אמרת שצריך לסיים את הכיבוש, ואחר כך חזרת בך. אמרת שצריך לפנות את בית-אל ושילה, ואחר כך חזרת בך. רק לפני שבועות מספר טענת שאבו-מאזן הוא חלופה חיובית ליאסר ערפאת, הענקת לו אשראי וראית בו בן-שיח ראוי, והשבוע</w:t>
      </w:r>
      <w:r>
        <w:rPr>
          <w:rFonts w:hint="cs"/>
          <w:rtl/>
        </w:rPr>
        <w:t xml:space="preserve"> אתה קורא לו: אפרוח שלא הצמיח נוצות. </w:t>
      </w:r>
    </w:p>
    <w:p w14:paraId="47D05A23" w14:textId="77777777" w:rsidR="00000000" w:rsidRDefault="00ED7A37">
      <w:pPr>
        <w:pStyle w:val="a"/>
        <w:rPr>
          <w:rFonts w:hint="cs"/>
          <w:rtl/>
        </w:rPr>
      </w:pPr>
    </w:p>
    <w:p w14:paraId="1F1ECCA7" w14:textId="77777777" w:rsidR="00000000" w:rsidRDefault="00ED7A37">
      <w:pPr>
        <w:pStyle w:val="a"/>
        <w:rPr>
          <w:rFonts w:hint="cs"/>
          <w:rtl/>
        </w:rPr>
      </w:pPr>
      <w:r>
        <w:rPr>
          <w:rFonts w:hint="cs"/>
          <w:rtl/>
        </w:rPr>
        <w:t>אדוני ראש הממשלה, אין ספק שבדבר אחד היית ונשארת עקבי. אתה ממשיך לתעתע בכולם. במשך שנים הצלחת לתעתע בציבור הישראלי, הצלחת לתעתע באמריקנים, והצלחת אפילו לתעתע במרכז הליכוד. עכשיו, למיטב הבנתי, אתה מבקש לתעתע גם בכנסת. א</w:t>
      </w:r>
      <w:r>
        <w:rPr>
          <w:rFonts w:hint="cs"/>
          <w:rtl/>
        </w:rPr>
        <w:t>תה מתכוון להציג כאן היום מצג שווא של יוזמה להסדר, כי אנחנו יודעים שתעתועים זו שיטה ומסורת אצלך. אנחנו זוכרים איך כשהקמת את תנועת "שלומציון" דגלת בהקמת מדינה פלסטינית. זוכרים את "שלומציון"? אחר כך בנית בהתנחלויות, אחר כך הכרזת שירדן היא פלסטין, ואחר כך אמרת</w:t>
      </w:r>
      <w:r>
        <w:rPr>
          <w:rFonts w:hint="cs"/>
          <w:rtl/>
        </w:rPr>
        <w:t xml:space="preserve"> "לא" למדינת פלסטינית.</w:t>
      </w:r>
    </w:p>
    <w:p w14:paraId="7B9DF7A2" w14:textId="77777777" w:rsidR="00000000" w:rsidRDefault="00ED7A37">
      <w:pPr>
        <w:pStyle w:val="a"/>
        <w:rPr>
          <w:rFonts w:hint="cs"/>
          <w:rtl/>
        </w:rPr>
      </w:pPr>
    </w:p>
    <w:p w14:paraId="7632014D" w14:textId="77777777" w:rsidR="00000000" w:rsidRDefault="00ED7A37">
      <w:pPr>
        <w:pStyle w:val="a"/>
        <w:rPr>
          <w:rFonts w:hint="cs"/>
          <w:rtl/>
        </w:rPr>
      </w:pPr>
      <w:r>
        <w:rPr>
          <w:rFonts w:hint="cs"/>
          <w:rtl/>
        </w:rPr>
        <w:t>אני תוהה: אתה מדבר על מפת הדרכים, מסמך שהיה צריך לתת כיוון מאוזן ליציאה ממעגל האלימות ולשיתוף פעולה ביטחוני שיביא להפסקת הטרור, ושבסופו של דבר יביא להקמת מדינה פלסטינית. עכשיו אתה אומר: "הקמת מדינה פלסטינית איננה חלום חיי" ו"מישהו מ</w:t>
      </w:r>
      <w:r>
        <w:rPr>
          <w:rFonts w:hint="cs"/>
          <w:rtl/>
        </w:rPr>
        <w:t>עלה על הדעת שניתן להחזיק את צה"ל בערים הפלסטיניות?" אני שואלת: מה נשאר מכל ההצהרות החגיגיות בדבר חשיבות קבלת מפת הדרכים? מה נשאר מכל החלטות הממשלה שכרגיל אינן מיושמות? מה נשאר מהתוכניות בדרך לשום מקום?</w:t>
      </w:r>
    </w:p>
    <w:p w14:paraId="7768E61F" w14:textId="77777777" w:rsidR="00000000" w:rsidRDefault="00ED7A37">
      <w:pPr>
        <w:pStyle w:val="a"/>
        <w:rPr>
          <w:rFonts w:hint="cs"/>
          <w:rtl/>
        </w:rPr>
      </w:pPr>
    </w:p>
    <w:p w14:paraId="0E513CE9" w14:textId="77777777" w:rsidR="00000000" w:rsidRDefault="00ED7A37">
      <w:pPr>
        <w:pStyle w:val="a"/>
        <w:rPr>
          <w:rFonts w:hint="cs"/>
          <w:rtl/>
        </w:rPr>
      </w:pPr>
      <w:r>
        <w:rPr>
          <w:rFonts w:hint="cs"/>
          <w:rtl/>
        </w:rPr>
        <w:t>חברי הכנסת שיושבים כאן יודעים, שהניסיון שלנו עם הממשל</w:t>
      </w:r>
      <w:r>
        <w:rPr>
          <w:rFonts w:hint="cs"/>
          <w:rtl/>
        </w:rPr>
        <w:t xml:space="preserve">ה שלך מלמד, שכל הפעולות שלך, אם אני בוחנת אותן מתחילת כהונתך ועד היום, נועדו להרוויח זמן. היינו עדים לסחבת. מדי פעם היו הצהרות חיוביות וכל מיני שיחות עקרות. תראה כמה יוזמות כבר היו כאן לפתרון הסכסוך. היו כאן יוזמת התוכנית הירדנית-המצרית, דוח-מיצ'ל, תוכנית </w:t>
      </w:r>
      <w:r>
        <w:rPr>
          <w:rFonts w:hint="cs"/>
          <w:rtl/>
        </w:rPr>
        <w:t>טנט ומסמך אבו-עלא. מה לא היה כאן עד שהגענו למפת הדרכים? אני חייבת להודות שכל היוזמות האלה מובילות אותי למסקנה, שתעשיית השקרים ממשיכה לעבוד שעות נוספות גם עכשיו, עם קבלת מפת הדרכים. אני שואלת: האם כמו בלבנון אתה ממשיך שוב ושוב להוליך אותנו שולל?</w:t>
      </w:r>
    </w:p>
    <w:p w14:paraId="5D9A5DAE" w14:textId="77777777" w:rsidR="00000000" w:rsidRDefault="00ED7A37">
      <w:pPr>
        <w:pStyle w:val="a"/>
        <w:rPr>
          <w:rFonts w:hint="cs"/>
          <w:rtl/>
        </w:rPr>
      </w:pPr>
    </w:p>
    <w:p w14:paraId="0608CE68" w14:textId="77777777" w:rsidR="00000000" w:rsidRDefault="00ED7A37">
      <w:pPr>
        <w:pStyle w:val="ac"/>
        <w:rPr>
          <w:rtl/>
        </w:rPr>
      </w:pPr>
      <w:r>
        <w:rPr>
          <w:rFonts w:hint="eastAsia"/>
          <w:rtl/>
        </w:rPr>
        <w:t>מגלי</w:t>
      </w:r>
      <w:r>
        <w:rPr>
          <w:rtl/>
        </w:rPr>
        <w:t xml:space="preserve"> והבה </w:t>
      </w:r>
      <w:r>
        <w:rPr>
          <w:rtl/>
        </w:rPr>
        <w:t>(הליכוד):</w:t>
      </w:r>
    </w:p>
    <w:p w14:paraId="1AE3185E" w14:textId="77777777" w:rsidR="00000000" w:rsidRDefault="00ED7A37">
      <w:pPr>
        <w:pStyle w:val="a"/>
        <w:rPr>
          <w:rFonts w:hint="cs"/>
          <w:rtl/>
        </w:rPr>
      </w:pPr>
    </w:p>
    <w:p w14:paraId="152A848D" w14:textId="77777777" w:rsidR="00000000" w:rsidRDefault="00ED7A37">
      <w:pPr>
        <w:pStyle w:val="a"/>
        <w:rPr>
          <w:rFonts w:hint="cs"/>
          <w:rtl/>
        </w:rPr>
      </w:pPr>
      <w:r>
        <w:rPr>
          <w:rFonts w:hint="cs"/>
          <w:rtl/>
        </w:rPr>
        <w:t>מה לבנון? מה את אומרת?</w:t>
      </w:r>
    </w:p>
    <w:p w14:paraId="1B2BC3C1" w14:textId="77777777" w:rsidR="00000000" w:rsidRDefault="00ED7A37">
      <w:pPr>
        <w:pStyle w:val="a"/>
        <w:rPr>
          <w:rFonts w:hint="cs"/>
          <w:rtl/>
        </w:rPr>
      </w:pPr>
    </w:p>
    <w:p w14:paraId="7901953B" w14:textId="77777777" w:rsidR="00000000" w:rsidRDefault="00ED7A37">
      <w:pPr>
        <w:pStyle w:val="ad"/>
        <w:rPr>
          <w:rtl/>
        </w:rPr>
      </w:pPr>
      <w:r>
        <w:rPr>
          <w:rtl/>
        </w:rPr>
        <w:t>היו"ר ראובן ריבלין:</w:t>
      </w:r>
    </w:p>
    <w:p w14:paraId="4CC6FBA2" w14:textId="77777777" w:rsidR="00000000" w:rsidRDefault="00ED7A37">
      <w:pPr>
        <w:pStyle w:val="a"/>
        <w:rPr>
          <w:rtl/>
        </w:rPr>
      </w:pPr>
    </w:p>
    <w:p w14:paraId="08B051CB" w14:textId="77777777" w:rsidR="00000000" w:rsidRDefault="00ED7A37">
      <w:pPr>
        <w:pStyle w:val="a"/>
        <w:rPr>
          <w:rFonts w:hint="cs"/>
          <w:rtl/>
        </w:rPr>
      </w:pPr>
      <w:r>
        <w:rPr>
          <w:rFonts w:hint="cs"/>
          <w:rtl/>
        </w:rPr>
        <w:t>נא לא להפריע, כי זמנה מוגבל ולא אוסיף זמן.</w:t>
      </w:r>
    </w:p>
    <w:p w14:paraId="6F3E8759" w14:textId="77777777" w:rsidR="00000000" w:rsidRDefault="00ED7A37">
      <w:pPr>
        <w:pStyle w:val="a"/>
        <w:rPr>
          <w:rFonts w:hint="cs"/>
          <w:rtl/>
        </w:rPr>
      </w:pPr>
    </w:p>
    <w:p w14:paraId="4CDB60C9" w14:textId="77777777" w:rsidR="00000000" w:rsidRDefault="00ED7A37">
      <w:pPr>
        <w:pStyle w:val="ac"/>
        <w:rPr>
          <w:rtl/>
        </w:rPr>
      </w:pPr>
      <w:r>
        <w:rPr>
          <w:rFonts w:hint="eastAsia"/>
          <w:rtl/>
        </w:rPr>
        <w:t>מגלי</w:t>
      </w:r>
      <w:r>
        <w:rPr>
          <w:rtl/>
        </w:rPr>
        <w:t xml:space="preserve"> והבה (הליכוד):</w:t>
      </w:r>
    </w:p>
    <w:p w14:paraId="171CD7D0" w14:textId="77777777" w:rsidR="00000000" w:rsidRDefault="00ED7A37">
      <w:pPr>
        <w:pStyle w:val="a"/>
        <w:rPr>
          <w:rFonts w:hint="cs"/>
          <w:rtl/>
        </w:rPr>
      </w:pPr>
    </w:p>
    <w:p w14:paraId="48900367" w14:textId="77777777" w:rsidR="00000000" w:rsidRDefault="00ED7A37">
      <w:pPr>
        <w:pStyle w:val="a"/>
        <w:rPr>
          <w:rFonts w:hint="cs"/>
          <w:rtl/>
        </w:rPr>
      </w:pPr>
      <w:r>
        <w:rPr>
          <w:rFonts w:hint="cs"/>
          <w:rtl/>
        </w:rPr>
        <w:t>אבל, היא מדברת - - - הצד השני.</w:t>
      </w:r>
    </w:p>
    <w:p w14:paraId="57DF7323" w14:textId="77777777" w:rsidR="00000000" w:rsidRDefault="00ED7A37">
      <w:pPr>
        <w:pStyle w:val="a"/>
        <w:rPr>
          <w:rtl/>
        </w:rPr>
      </w:pPr>
    </w:p>
    <w:p w14:paraId="3250F50F" w14:textId="77777777" w:rsidR="00000000" w:rsidRDefault="00ED7A37">
      <w:pPr>
        <w:pStyle w:val="a"/>
        <w:rPr>
          <w:rFonts w:hint="cs"/>
          <w:rtl/>
        </w:rPr>
      </w:pPr>
    </w:p>
    <w:p w14:paraId="66D61724" w14:textId="77777777" w:rsidR="00000000" w:rsidRDefault="00ED7A37">
      <w:pPr>
        <w:pStyle w:val="ad"/>
        <w:rPr>
          <w:rtl/>
        </w:rPr>
      </w:pPr>
      <w:r>
        <w:rPr>
          <w:rtl/>
        </w:rPr>
        <w:t>היו"ר ראובן ריבלין:</w:t>
      </w:r>
    </w:p>
    <w:p w14:paraId="3E429FFD" w14:textId="77777777" w:rsidR="00000000" w:rsidRDefault="00ED7A37">
      <w:pPr>
        <w:pStyle w:val="a"/>
        <w:rPr>
          <w:rtl/>
        </w:rPr>
      </w:pPr>
    </w:p>
    <w:p w14:paraId="1D007392" w14:textId="77777777" w:rsidR="00000000" w:rsidRDefault="00ED7A37">
      <w:pPr>
        <w:pStyle w:val="a"/>
        <w:rPr>
          <w:rFonts w:hint="cs"/>
          <w:rtl/>
        </w:rPr>
      </w:pPr>
      <w:r>
        <w:rPr>
          <w:rFonts w:hint="cs"/>
          <w:rtl/>
        </w:rPr>
        <w:t>אשתיק ולא אתן זמן, כי הדיון הוא בן שעה, ואין צורך להפריע.</w:t>
      </w:r>
    </w:p>
    <w:p w14:paraId="355E6688" w14:textId="77777777" w:rsidR="00000000" w:rsidRDefault="00ED7A37">
      <w:pPr>
        <w:pStyle w:val="a"/>
        <w:rPr>
          <w:rFonts w:hint="cs"/>
          <w:rtl/>
        </w:rPr>
      </w:pPr>
    </w:p>
    <w:p w14:paraId="0190359E" w14:textId="77777777" w:rsidR="00000000" w:rsidRDefault="00ED7A37">
      <w:pPr>
        <w:pStyle w:val="SpeakerCon"/>
        <w:rPr>
          <w:rtl/>
        </w:rPr>
      </w:pPr>
      <w:bookmarkStart w:id="6" w:name="FS000000504T16_06_2003_16_44_55C"/>
      <w:bookmarkEnd w:id="6"/>
      <w:r>
        <w:rPr>
          <w:rtl/>
        </w:rPr>
        <w:t>זהבה גלאון (מרצ):</w:t>
      </w:r>
    </w:p>
    <w:p w14:paraId="1465A972" w14:textId="77777777" w:rsidR="00000000" w:rsidRDefault="00ED7A37">
      <w:pPr>
        <w:pStyle w:val="a"/>
        <w:rPr>
          <w:rtl/>
        </w:rPr>
      </w:pPr>
    </w:p>
    <w:p w14:paraId="1B2232FD" w14:textId="77777777" w:rsidR="00000000" w:rsidRDefault="00ED7A37">
      <w:pPr>
        <w:pStyle w:val="a"/>
        <w:rPr>
          <w:rFonts w:hint="cs"/>
          <w:rtl/>
        </w:rPr>
      </w:pPr>
      <w:r>
        <w:rPr>
          <w:rFonts w:hint="cs"/>
          <w:rtl/>
        </w:rPr>
        <w:t>אדו</w:t>
      </w:r>
      <w:r>
        <w:rPr>
          <w:rFonts w:hint="cs"/>
          <w:rtl/>
        </w:rPr>
        <w:t>ני יושב-ראש הכנסת, כל פעם כשנדמה שמסתמנת איזו רגיעה או איזו תקווה בכלל להתחלת תהליך מדיני, ראש הממשלה נותן אישור לעשות חיסולים ראוותניים.</w:t>
      </w:r>
    </w:p>
    <w:p w14:paraId="0A0AD836" w14:textId="77777777" w:rsidR="00000000" w:rsidRDefault="00ED7A37">
      <w:pPr>
        <w:pStyle w:val="a"/>
        <w:rPr>
          <w:rFonts w:hint="cs"/>
          <w:rtl/>
        </w:rPr>
      </w:pPr>
    </w:p>
    <w:p w14:paraId="5D15459A" w14:textId="77777777" w:rsidR="00000000" w:rsidRDefault="00ED7A37">
      <w:pPr>
        <w:pStyle w:val="ac"/>
        <w:rPr>
          <w:rtl/>
        </w:rPr>
      </w:pPr>
      <w:r>
        <w:rPr>
          <w:rFonts w:hint="eastAsia"/>
          <w:rtl/>
        </w:rPr>
        <w:t>גלעד</w:t>
      </w:r>
      <w:r>
        <w:rPr>
          <w:rtl/>
        </w:rPr>
        <w:t xml:space="preserve"> ארדן (הליכוד):</w:t>
      </w:r>
    </w:p>
    <w:p w14:paraId="141C0D10" w14:textId="77777777" w:rsidR="00000000" w:rsidRDefault="00ED7A37">
      <w:pPr>
        <w:pStyle w:val="a"/>
        <w:rPr>
          <w:rFonts w:hint="cs"/>
          <w:rtl/>
        </w:rPr>
      </w:pPr>
    </w:p>
    <w:p w14:paraId="132DCE05" w14:textId="77777777" w:rsidR="00000000" w:rsidRDefault="00ED7A37">
      <w:pPr>
        <w:pStyle w:val="a"/>
        <w:rPr>
          <w:rFonts w:hint="cs"/>
          <w:rtl/>
        </w:rPr>
      </w:pPr>
      <w:r>
        <w:rPr>
          <w:rFonts w:hint="cs"/>
          <w:rtl/>
        </w:rPr>
        <w:t>- - -</w:t>
      </w:r>
    </w:p>
    <w:p w14:paraId="5F4559ED" w14:textId="77777777" w:rsidR="00000000" w:rsidRDefault="00ED7A37">
      <w:pPr>
        <w:pStyle w:val="a"/>
        <w:rPr>
          <w:rFonts w:hint="cs"/>
          <w:rtl/>
        </w:rPr>
      </w:pPr>
    </w:p>
    <w:p w14:paraId="0297B736" w14:textId="77777777" w:rsidR="00000000" w:rsidRDefault="00ED7A37">
      <w:pPr>
        <w:pStyle w:val="SpeakerCon"/>
        <w:rPr>
          <w:rtl/>
        </w:rPr>
      </w:pPr>
      <w:bookmarkStart w:id="7" w:name="FS000000504T16_06_2003_16_45_58C"/>
      <w:bookmarkEnd w:id="7"/>
      <w:r>
        <w:rPr>
          <w:rtl/>
        </w:rPr>
        <w:t>זהבה גלאון (מרצ):</w:t>
      </w:r>
    </w:p>
    <w:p w14:paraId="115C4B7E" w14:textId="77777777" w:rsidR="00000000" w:rsidRDefault="00ED7A37">
      <w:pPr>
        <w:pStyle w:val="a"/>
        <w:rPr>
          <w:rtl/>
        </w:rPr>
      </w:pPr>
    </w:p>
    <w:p w14:paraId="1CC8CF15" w14:textId="77777777" w:rsidR="00000000" w:rsidRDefault="00ED7A37">
      <w:pPr>
        <w:pStyle w:val="a"/>
        <w:rPr>
          <w:rFonts w:hint="cs"/>
          <w:rtl/>
        </w:rPr>
      </w:pPr>
      <w:r>
        <w:rPr>
          <w:rFonts w:hint="cs"/>
          <w:rtl/>
        </w:rPr>
        <w:t>כך נוהג מדינאי שפניו לשלום? כך נוהג מי - - -?</w:t>
      </w:r>
    </w:p>
    <w:p w14:paraId="5EBD2CD9" w14:textId="77777777" w:rsidR="00000000" w:rsidRDefault="00ED7A37">
      <w:pPr>
        <w:pStyle w:val="a"/>
        <w:rPr>
          <w:rFonts w:hint="cs"/>
          <w:rtl/>
        </w:rPr>
      </w:pPr>
    </w:p>
    <w:p w14:paraId="1A6E60F8" w14:textId="77777777" w:rsidR="00000000" w:rsidRDefault="00ED7A37">
      <w:pPr>
        <w:pStyle w:val="ac"/>
        <w:rPr>
          <w:rtl/>
        </w:rPr>
      </w:pPr>
      <w:r>
        <w:rPr>
          <w:rFonts w:hint="eastAsia"/>
          <w:rtl/>
        </w:rPr>
        <w:t>אהוד</w:t>
      </w:r>
      <w:r>
        <w:rPr>
          <w:rtl/>
        </w:rPr>
        <w:t xml:space="preserve"> יתום (הליכוד):</w:t>
      </w:r>
    </w:p>
    <w:p w14:paraId="178ABF4C" w14:textId="77777777" w:rsidR="00000000" w:rsidRDefault="00ED7A37">
      <w:pPr>
        <w:pStyle w:val="a"/>
        <w:rPr>
          <w:rFonts w:hint="cs"/>
          <w:rtl/>
        </w:rPr>
      </w:pPr>
    </w:p>
    <w:p w14:paraId="40D978BD" w14:textId="77777777" w:rsidR="00000000" w:rsidRDefault="00ED7A37">
      <w:pPr>
        <w:pStyle w:val="a"/>
        <w:rPr>
          <w:rFonts w:hint="cs"/>
          <w:rtl/>
        </w:rPr>
      </w:pPr>
      <w:r>
        <w:rPr>
          <w:rFonts w:hint="cs"/>
          <w:rtl/>
        </w:rPr>
        <w:t>יו</w:t>
      </w:r>
      <w:r>
        <w:rPr>
          <w:rFonts w:hint="cs"/>
          <w:rtl/>
        </w:rPr>
        <w:t>ם אחרי עקבה נהרגו לנו שבעה ישראלים.</w:t>
      </w:r>
    </w:p>
    <w:p w14:paraId="71F9B1FD" w14:textId="77777777" w:rsidR="00000000" w:rsidRDefault="00ED7A37">
      <w:pPr>
        <w:pStyle w:val="a"/>
        <w:rPr>
          <w:rFonts w:hint="cs"/>
          <w:rtl/>
        </w:rPr>
      </w:pPr>
    </w:p>
    <w:p w14:paraId="132E341E" w14:textId="77777777" w:rsidR="00000000" w:rsidRDefault="00ED7A37">
      <w:pPr>
        <w:pStyle w:val="ad"/>
        <w:rPr>
          <w:rtl/>
        </w:rPr>
      </w:pPr>
      <w:r>
        <w:rPr>
          <w:rtl/>
        </w:rPr>
        <w:t>היו"ר ראובן ריבלין:</w:t>
      </w:r>
    </w:p>
    <w:p w14:paraId="6E922A74" w14:textId="77777777" w:rsidR="00000000" w:rsidRDefault="00ED7A37">
      <w:pPr>
        <w:pStyle w:val="a"/>
        <w:rPr>
          <w:rtl/>
        </w:rPr>
      </w:pPr>
    </w:p>
    <w:p w14:paraId="78738FE2" w14:textId="77777777" w:rsidR="00000000" w:rsidRDefault="00ED7A37">
      <w:pPr>
        <w:pStyle w:val="a"/>
        <w:rPr>
          <w:rFonts w:hint="cs"/>
          <w:rtl/>
        </w:rPr>
      </w:pPr>
      <w:r>
        <w:rPr>
          <w:rFonts w:hint="cs"/>
          <w:rtl/>
        </w:rPr>
        <w:t>תודה רבה. רבותי, אינני רוצה להאריך את הדיון. תנו לה לדבר. מדברים פה מכל הצדדים. אני מציע הפעם לשמוע זה את זה ולא להיכנס לקריאות ביניים. אני אומר לצד הזה, כפי שאומר גם לצד האחר.</w:t>
      </w:r>
    </w:p>
    <w:p w14:paraId="0463D91A" w14:textId="77777777" w:rsidR="00000000" w:rsidRDefault="00ED7A37">
      <w:pPr>
        <w:pStyle w:val="a"/>
        <w:rPr>
          <w:rFonts w:hint="cs"/>
          <w:rtl/>
        </w:rPr>
      </w:pPr>
    </w:p>
    <w:p w14:paraId="058C61A3" w14:textId="77777777" w:rsidR="00000000" w:rsidRDefault="00ED7A37">
      <w:pPr>
        <w:pStyle w:val="SpeakerCon"/>
        <w:rPr>
          <w:rtl/>
        </w:rPr>
      </w:pPr>
      <w:bookmarkStart w:id="8" w:name="FS000000504T16_06_2003_16_58_50C"/>
      <w:bookmarkEnd w:id="8"/>
      <w:r>
        <w:rPr>
          <w:rtl/>
        </w:rPr>
        <w:t>זהבה גלאון (מרצ):</w:t>
      </w:r>
    </w:p>
    <w:p w14:paraId="758A5D9D" w14:textId="77777777" w:rsidR="00000000" w:rsidRDefault="00ED7A37">
      <w:pPr>
        <w:pStyle w:val="a"/>
        <w:rPr>
          <w:rtl/>
        </w:rPr>
      </w:pPr>
    </w:p>
    <w:p w14:paraId="5836411A" w14:textId="77777777" w:rsidR="00000000" w:rsidRDefault="00ED7A37">
      <w:pPr>
        <w:pStyle w:val="a"/>
        <w:rPr>
          <w:rFonts w:hint="cs"/>
          <w:rtl/>
        </w:rPr>
      </w:pPr>
      <w:r>
        <w:rPr>
          <w:rFonts w:hint="cs"/>
          <w:rtl/>
        </w:rPr>
        <w:t>ה</w:t>
      </w:r>
      <w:r>
        <w:rPr>
          <w:rFonts w:hint="cs"/>
          <w:rtl/>
        </w:rPr>
        <w:t xml:space="preserve">אם כך נוהג מדינאי שפניו לשלום, או כך נוהג מי שרואה הכול דרך הכוונת של הרובה? ראש הממשלה, הרי אתה יודע שבאופן הזה לא רק שלא מחסלים את הטרור, אלא מגבירים אותו. </w:t>
      </w:r>
    </w:p>
    <w:p w14:paraId="346C6008" w14:textId="77777777" w:rsidR="00000000" w:rsidRDefault="00ED7A37">
      <w:pPr>
        <w:pStyle w:val="a"/>
        <w:rPr>
          <w:rFonts w:hint="cs"/>
          <w:rtl/>
        </w:rPr>
      </w:pPr>
    </w:p>
    <w:p w14:paraId="3CACE7BA" w14:textId="77777777" w:rsidR="00000000" w:rsidRDefault="00ED7A37">
      <w:pPr>
        <w:pStyle w:val="a"/>
        <w:rPr>
          <w:rFonts w:hint="cs"/>
          <w:rtl/>
        </w:rPr>
      </w:pPr>
      <w:r>
        <w:rPr>
          <w:rFonts w:hint="cs"/>
          <w:rtl/>
        </w:rPr>
        <w:t xml:space="preserve">נכון, אני אומרת את זה כאן, לא רק עליך מוטל נטל ההוכחה. על הפלסטינים מוטל נטל הוכחה משמעותי מאוד </w:t>
      </w:r>
      <w:r>
        <w:rPr>
          <w:rFonts w:hint="cs"/>
          <w:rtl/>
        </w:rPr>
        <w:t>- להימנע מהטרור ולמנוע אותו - ואנחנו דורשים מהפלסטינים להסיק מסקנות מאוד חמורות מכל השימוש בטרור בשנתיים האחרונות. כנראה שגם הפלסטינים הבינו, בסופו של דבר, שבכוח אף אחד מהצדדים לא ינצח, אלא רק יישפך עוד ועוד דם ויהיו עוד פיצוצים ועוד גירושים.</w:t>
      </w:r>
    </w:p>
    <w:p w14:paraId="504295B9" w14:textId="77777777" w:rsidR="00000000" w:rsidRDefault="00ED7A37">
      <w:pPr>
        <w:pStyle w:val="a"/>
        <w:rPr>
          <w:rFonts w:hint="cs"/>
          <w:rtl/>
        </w:rPr>
      </w:pPr>
    </w:p>
    <w:p w14:paraId="2576BB2B" w14:textId="77777777" w:rsidR="00000000" w:rsidRDefault="00ED7A37">
      <w:pPr>
        <w:pStyle w:val="a"/>
        <w:rPr>
          <w:rFonts w:hint="cs"/>
          <w:rtl/>
        </w:rPr>
      </w:pPr>
      <w:r>
        <w:rPr>
          <w:rFonts w:hint="cs"/>
          <w:rtl/>
        </w:rPr>
        <w:t>אדוני יושב-ר</w:t>
      </w:r>
      <w:r>
        <w:rPr>
          <w:rFonts w:hint="cs"/>
          <w:rtl/>
        </w:rPr>
        <w:t>אש הכנסת, הטרור הפלסטיני הוא נורא. המתאבדים רוצחים אנשים חפים מפשע, והצד הפלסטיני צריך, לטעמי, להילחם בטרור ביתר נחרצות. אך, ראש הממשלה, אם מדינת ישראל איננה מסיגה את צה"ל ממרכזי ערים, אינה מסירה את הסגרים והכתרים כפי שנקבע, איך בדיוק אנחנו מצפים מהפלסטיני</w:t>
      </w:r>
      <w:r>
        <w:rPr>
          <w:rFonts w:hint="cs"/>
          <w:rtl/>
        </w:rPr>
        <w:t xml:space="preserve">ם שיפעלו למיגור הטרור? </w:t>
      </w:r>
    </w:p>
    <w:p w14:paraId="56F715BF" w14:textId="77777777" w:rsidR="00000000" w:rsidRDefault="00ED7A37">
      <w:pPr>
        <w:pStyle w:val="a"/>
        <w:rPr>
          <w:rFonts w:hint="cs"/>
          <w:rtl/>
        </w:rPr>
      </w:pPr>
    </w:p>
    <w:p w14:paraId="600A11E8" w14:textId="77777777" w:rsidR="00000000" w:rsidRDefault="00ED7A37">
      <w:pPr>
        <w:pStyle w:val="a"/>
        <w:rPr>
          <w:rFonts w:hint="cs"/>
          <w:rtl/>
        </w:rPr>
      </w:pPr>
      <w:r>
        <w:rPr>
          <w:rFonts w:hint="cs"/>
          <w:rtl/>
        </w:rPr>
        <w:t>אני רוצה להזכיר לך, ואני זוכרת את המלים, כשאתה נבחרת לראשות הממשלה, אתה הבטחת להביא שלום וביטחון. אתה הבטחת למגר את הטרור. עברו כמה שנים - מספר ההרוגים מתקרב לכ=800, והטרור, לצערי, לא מוגר. אז אתה מצפה מאבו-מאזן שבתוך שבוע או שבועי</w:t>
      </w:r>
      <w:r>
        <w:rPr>
          <w:rFonts w:hint="cs"/>
          <w:rtl/>
        </w:rPr>
        <w:t xml:space="preserve">ים להתמנותו לתפקידו, אחרי 32 חודשי אינתיפאדה, הוא יצליח למגר את הטרור, מה שאתה לא עשית בכמה שנים? </w:t>
      </w:r>
    </w:p>
    <w:p w14:paraId="7D5DE318" w14:textId="77777777" w:rsidR="00000000" w:rsidRDefault="00ED7A37">
      <w:pPr>
        <w:pStyle w:val="a"/>
        <w:rPr>
          <w:rFonts w:hint="cs"/>
          <w:rtl/>
        </w:rPr>
      </w:pPr>
    </w:p>
    <w:p w14:paraId="15DE0C8D" w14:textId="77777777" w:rsidR="00000000" w:rsidRDefault="00ED7A37">
      <w:pPr>
        <w:pStyle w:val="a"/>
        <w:rPr>
          <w:rFonts w:hint="cs"/>
          <w:rtl/>
        </w:rPr>
      </w:pPr>
      <w:r>
        <w:rPr>
          <w:rFonts w:hint="cs"/>
          <w:rtl/>
        </w:rPr>
        <w:t>וכשהוא החל בכך - הוא רק החל בכך - החלטת לפגוע ברנתיסי. חברי חברי הכנסת, האם זה לא מעלה תהיות - - -</w:t>
      </w:r>
    </w:p>
    <w:p w14:paraId="02944861" w14:textId="77777777" w:rsidR="00000000" w:rsidRDefault="00ED7A37">
      <w:pPr>
        <w:pStyle w:val="a"/>
        <w:rPr>
          <w:rFonts w:hint="cs"/>
          <w:rtl/>
        </w:rPr>
      </w:pPr>
    </w:p>
    <w:p w14:paraId="0DA96BD6" w14:textId="77777777" w:rsidR="00000000" w:rsidRDefault="00ED7A37">
      <w:pPr>
        <w:pStyle w:val="ac"/>
        <w:rPr>
          <w:rtl/>
        </w:rPr>
      </w:pPr>
      <w:r>
        <w:rPr>
          <w:rFonts w:hint="eastAsia"/>
          <w:rtl/>
        </w:rPr>
        <w:t>צבי</w:t>
      </w:r>
      <w:r>
        <w:rPr>
          <w:rtl/>
        </w:rPr>
        <w:t xml:space="preserve"> הנדל (האיחוד הלאומי - ישראל ביתנו):</w:t>
      </w:r>
    </w:p>
    <w:p w14:paraId="379AA5DF" w14:textId="77777777" w:rsidR="00000000" w:rsidRDefault="00ED7A37">
      <w:pPr>
        <w:pStyle w:val="a"/>
        <w:rPr>
          <w:rFonts w:hint="cs"/>
          <w:rtl/>
        </w:rPr>
      </w:pPr>
    </w:p>
    <w:p w14:paraId="42DA1E2C" w14:textId="77777777" w:rsidR="00000000" w:rsidRDefault="00ED7A37">
      <w:pPr>
        <w:pStyle w:val="a"/>
        <w:rPr>
          <w:rFonts w:hint="cs"/>
          <w:rtl/>
        </w:rPr>
      </w:pPr>
      <w:r>
        <w:rPr>
          <w:rFonts w:hint="cs"/>
          <w:rtl/>
        </w:rPr>
        <w:t>אין גבול לחוצפה</w:t>
      </w:r>
      <w:r>
        <w:rPr>
          <w:rFonts w:hint="cs"/>
          <w:rtl/>
        </w:rPr>
        <w:t>. את מדברת על טרור? לנו יש טרור.</w:t>
      </w:r>
    </w:p>
    <w:p w14:paraId="44C466BC" w14:textId="77777777" w:rsidR="00000000" w:rsidRDefault="00ED7A37">
      <w:pPr>
        <w:pStyle w:val="a"/>
        <w:rPr>
          <w:rFonts w:hint="cs"/>
          <w:rtl/>
        </w:rPr>
      </w:pPr>
    </w:p>
    <w:p w14:paraId="3DA61197" w14:textId="77777777" w:rsidR="00000000" w:rsidRDefault="00ED7A37">
      <w:pPr>
        <w:pStyle w:val="ad"/>
        <w:rPr>
          <w:rtl/>
        </w:rPr>
      </w:pPr>
      <w:r>
        <w:rPr>
          <w:rtl/>
        </w:rPr>
        <w:t>היו"ר ראובן ריבלין:</w:t>
      </w:r>
    </w:p>
    <w:p w14:paraId="26FD98C9" w14:textId="77777777" w:rsidR="00000000" w:rsidRDefault="00ED7A37">
      <w:pPr>
        <w:pStyle w:val="a"/>
        <w:rPr>
          <w:rtl/>
        </w:rPr>
      </w:pPr>
    </w:p>
    <w:p w14:paraId="69DB2312" w14:textId="77777777" w:rsidR="00000000" w:rsidRDefault="00ED7A37">
      <w:pPr>
        <w:pStyle w:val="a"/>
        <w:rPr>
          <w:rFonts w:hint="cs"/>
          <w:rtl/>
        </w:rPr>
      </w:pPr>
      <w:r>
        <w:rPr>
          <w:rFonts w:hint="cs"/>
          <w:rtl/>
        </w:rPr>
        <w:t>אדוני סגן השר.</w:t>
      </w:r>
    </w:p>
    <w:p w14:paraId="16DD5164" w14:textId="77777777" w:rsidR="00000000" w:rsidRDefault="00ED7A37">
      <w:pPr>
        <w:pStyle w:val="a"/>
        <w:rPr>
          <w:rFonts w:hint="cs"/>
          <w:rtl/>
        </w:rPr>
      </w:pPr>
    </w:p>
    <w:p w14:paraId="438839BA" w14:textId="77777777" w:rsidR="00000000" w:rsidRDefault="00ED7A37">
      <w:pPr>
        <w:pStyle w:val="ac"/>
        <w:rPr>
          <w:rtl/>
        </w:rPr>
      </w:pPr>
      <w:r>
        <w:rPr>
          <w:rFonts w:hint="eastAsia"/>
          <w:rtl/>
        </w:rPr>
        <w:t>צבי</w:t>
      </w:r>
      <w:r>
        <w:rPr>
          <w:rtl/>
        </w:rPr>
        <w:t xml:space="preserve"> הנדל (האיחוד הלאומי - ישראל ביתנו):</w:t>
      </w:r>
    </w:p>
    <w:p w14:paraId="5C1B6A96" w14:textId="77777777" w:rsidR="00000000" w:rsidRDefault="00ED7A37">
      <w:pPr>
        <w:pStyle w:val="a"/>
        <w:rPr>
          <w:rFonts w:hint="cs"/>
          <w:rtl/>
        </w:rPr>
      </w:pPr>
    </w:p>
    <w:p w14:paraId="22D4EA6A" w14:textId="77777777" w:rsidR="00000000" w:rsidRDefault="00ED7A37">
      <w:pPr>
        <w:pStyle w:val="a"/>
        <w:rPr>
          <w:rFonts w:hint="cs"/>
          <w:rtl/>
        </w:rPr>
      </w:pPr>
      <w:r>
        <w:rPr>
          <w:rFonts w:hint="cs"/>
          <w:rtl/>
        </w:rPr>
        <w:t>מי הביא את הטרור? מי הביא את הרוצח הנאלח הזה לפה?</w:t>
      </w:r>
    </w:p>
    <w:p w14:paraId="5D31A9E4" w14:textId="77777777" w:rsidR="00000000" w:rsidRDefault="00ED7A37">
      <w:pPr>
        <w:pStyle w:val="a"/>
        <w:rPr>
          <w:rFonts w:hint="cs"/>
          <w:rtl/>
        </w:rPr>
      </w:pPr>
    </w:p>
    <w:p w14:paraId="554F714F" w14:textId="77777777" w:rsidR="00000000" w:rsidRDefault="00ED7A37">
      <w:pPr>
        <w:pStyle w:val="ac"/>
        <w:rPr>
          <w:rtl/>
        </w:rPr>
      </w:pPr>
      <w:r>
        <w:rPr>
          <w:rFonts w:hint="eastAsia"/>
          <w:rtl/>
        </w:rPr>
        <w:t>קריאה</w:t>
      </w:r>
      <w:r>
        <w:rPr>
          <w:rtl/>
        </w:rPr>
        <w:t>:</w:t>
      </w:r>
    </w:p>
    <w:p w14:paraId="63BAC99A" w14:textId="77777777" w:rsidR="00000000" w:rsidRDefault="00ED7A37">
      <w:pPr>
        <w:pStyle w:val="a"/>
        <w:rPr>
          <w:rFonts w:hint="cs"/>
          <w:rtl/>
        </w:rPr>
      </w:pPr>
    </w:p>
    <w:p w14:paraId="0FD4F3FD" w14:textId="77777777" w:rsidR="00000000" w:rsidRDefault="00ED7A37">
      <w:pPr>
        <w:pStyle w:val="a"/>
        <w:rPr>
          <w:rFonts w:hint="cs"/>
          <w:rtl/>
        </w:rPr>
      </w:pPr>
      <w:r>
        <w:rPr>
          <w:rFonts w:hint="cs"/>
          <w:rtl/>
        </w:rPr>
        <w:t>מי הביא אותו מתוניס?</w:t>
      </w:r>
    </w:p>
    <w:p w14:paraId="77A0D89E" w14:textId="77777777" w:rsidR="00000000" w:rsidRDefault="00ED7A37">
      <w:pPr>
        <w:pStyle w:val="a"/>
        <w:rPr>
          <w:rFonts w:hint="cs"/>
          <w:rtl/>
        </w:rPr>
      </w:pPr>
    </w:p>
    <w:p w14:paraId="70A32FF0" w14:textId="77777777" w:rsidR="00000000" w:rsidRDefault="00ED7A37">
      <w:pPr>
        <w:pStyle w:val="ad"/>
        <w:rPr>
          <w:rtl/>
        </w:rPr>
      </w:pPr>
      <w:r>
        <w:rPr>
          <w:rFonts w:hint="eastAsia"/>
          <w:rtl/>
        </w:rPr>
        <w:t>היו</w:t>
      </w:r>
      <w:r>
        <w:rPr>
          <w:rtl/>
        </w:rPr>
        <w:t>"ר ראובן ריבלין:</w:t>
      </w:r>
    </w:p>
    <w:p w14:paraId="3F7304D8" w14:textId="77777777" w:rsidR="00000000" w:rsidRDefault="00ED7A37">
      <w:pPr>
        <w:pStyle w:val="a"/>
        <w:rPr>
          <w:rFonts w:hint="cs"/>
          <w:rtl/>
        </w:rPr>
      </w:pPr>
    </w:p>
    <w:p w14:paraId="3A8DB9A5" w14:textId="77777777" w:rsidR="00000000" w:rsidRDefault="00ED7A37">
      <w:pPr>
        <w:pStyle w:val="a"/>
        <w:rPr>
          <w:rFonts w:hint="cs"/>
          <w:rtl/>
        </w:rPr>
      </w:pPr>
      <w:r>
        <w:rPr>
          <w:rFonts w:hint="cs"/>
          <w:rtl/>
        </w:rPr>
        <w:t>אדוני סגן השר. תודה רבה. בבקשה להמשיך.</w:t>
      </w:r>
    </w:p>
    <w:p w14:paraId="6A17CD59" w14:textId="77777777" w:rsidR="00000000" w:rsidRDefault="00ED7A37">
      <w:pPr>
        <w:pStyle w:val="a"/>
        <w:rPr>
          <w:rFonts w:hint="cs"/>
          <w:rtl/>
        </w:rPr>
      </w:pPr>
    </w:p>
    <w:p w14:paraId="2E2DCA71" w14:textId="77777777" w:rsidR="00000000" w:rsidRDefault="00ED7A37">
      <w:pPr>
        <w:pStyle w:val="SpeakerCon"/>
        <w:rPr>
          <w:rtl/>
        </w:rPr>
      </w:pPr>
      <w:bookmarkStart w:id="9" w:name="FS000000504T16_06_2003_17_05_01C"/>
      <w:bookmarkEnd w:id="9"/>
      <w:r>
        <w:rPr>
          <w:rFonts w:hint="eastAsia"/>
          <w:rtl/>
        </w:rPr>
        <w:t>זה</w:t>
      </w:r>
      <w:r>
        <w:rPr>
          <w:rFonts w:hint="eastAsia"/>
          <w:rtl/>
        </w:rPr>
        <w:t>בה</w:t>
      </w:r>
      <w:r>
        <w:rPr>
          <w:rtl/>
        </w:rPr>
        <w:t xml:space="preserve"> גלאון (מרצ):</w:t>
      </w:r>
    </w:p>
    <w:p w14:paraId="2DBC153D" w14:textId="77777777" w:rsidR="00000000" w:rsidRDefault="00ED7A37">
      <w:pPr>
        <w:pStyle w:val="a"/>
        <w:rPr>
          <w:rFonts w:hint="cs"/>
          <w:rtl/>
        </w:rPr>
      </w:pPr>
    </w:p>
    <w:p w14:paraId="238783E1" w14:textId="77777777" w:rsidR="00000000" w:rsidRDefault="00ED7A37">
      <w:pPr>
        <w:pStyle w:val="a"/>
        <w:rPr>
          <w:rFonts w:hint="cs"/>
          <w:rtl/>
        </w:rPr>
      </w:pPr>
      <w:r>
        <w:rPr>
          <w:rFonts w:hint="cs"/>
          <w:rtl/>
        </w:rPr>
        <w:t>האם ההחלטה לפגוע ברנתיסי לא מעלה תהיות בדבר כנותך ומחויבותך לחזון בוש ולמימושו באמצעות מפת הדרכים? הרי אתה יודע שלא ניתן לנהל מדיניות של נקמה, כי חיסול גורר חיסול ופיגוע גורר פיגוע וחוזר חלילה.</w:t>
      </w:r>
    </w:p>
    <w:p w14:paraId="20DB037D" w14:textId="77777777" w:rsidR="00000000" w:rsidRDefault="00ED7A37">
      <w:pPr>
        <w:pStyle w:val="a"/>
        <w:rPr>
          <w:rFonts w:hint="cs"/>
          <w:rtl/>
        </w:rPr>
      </w:pPr>
    </w:p>
    <w:p w14:paraId="0D21A775" w14:textId="77777777" w:rsidR="00000000" w:rsidRDefault="00ED7A37">
      <w:pPr>
        <w:pStyle w:val="ac"/>
        <w:rPr>
          <w:rtl/>
        </w:rPr>
      </w:pPr>
      <w:r>
        <w:rPr>
          <w:rFonts w:hint="eastAsia"/>
          <w:rtl/>
        </w:rPr>
        <w:t>מיכאל</w:t>
      </w:r>
      <w:r>
        <w:rPr>
          <w:rtl/>
        </w:rPr>
        <w:t xml:space="preserve"> רצון (הליכוד):</w:t>
      </w:r>
    </w:p>
    <w:p w14:paraId="5F21ED32" w14:textId="77777777" w:rsidR="00000000" w:rsidRDefault="00ED7A37">
      <w:pPr>
        <w:pStyle w:val="a"/>
        <w:rPr>
          <w:rFonts w:hint="cs"/>
          <w:rtl/>
        </w:rPr>
      </w:pPr>
    </w:p>
    <w:p w14:paraId="3395921F" w14:textId="77777777" w:rsidR="00000000" w:rsidRDefault="00ED7A37">
      <w:pPr>
        <w:pStyle w:val="a"/>
        <w:rPr>
          <w:rFonts w:hint="cs"/>
          <w:rtl/>
        </w:rPr>
      </w:pPr>
      <w:r>
        <w:rPr>
          <w:rFonts w:hint="cs"/>
          <w:rtl/>
        </w:rPr>
        <w:t xml:space="preserve">הפאשלה היתה - - - </w:t>
      </w:r>
    </w:p>
    <w:p w14:paraId="0C138BE0" w14:textId="77777777" w:rsidR="00000000" w:rsidRDefault="00ED7A37">
      <w:pPr>
        <w:pStyle w:val="a"/>
        <w:rPr>
          <w:rtl/>
        </w:rPr>
      </w:pPr>
    </w:p>
    <w:p w14:paraId="64E9D755" w14:textId="77777777" w:rsidR="00000000" w:rsidRDefault="00ED7A37">
      <w:pPr>
        <w:pStyle w:val="a"/>
        <w:rPr>
          <w:rFonts w:hint="cs"/>
          <w:rtl/>
        </w:rPr>
      </w:pPr>
    </w:p>
    <w:p w14:paraId="79F6B23D" w14:textId="77777777" w:rsidR="00000000" w:rsidRDefault="00ED7A37">
      <w:pPr>
        <w:pStyle w:val="ad"/>
        <w:rPr>
          <w:rtl/>
        </w:rPr>
      </w:pPr>
      <w:r>
        <w:rPr>
          <w:rtl/>
        </w:rPr>
        <w:t>ה</w:t>
      </w:r>
      <w:r>
        <w:rPr>
          <w:rtl/>
        </w:rPr>
        <w:t>יו"ר ראובן ריבלין:</w:t>
      </w:r>
    </w:p>
    <w:p w14:paraId="0820D09D" w14:textId="77777777" w:rsidR="00000000" w:rsidRDefault="00ED7A37">
      <w:pPr>
        <w:pStyle w:val="a"/>
        <w:rPr>
          <w:rtl/>
        </w:rPr>
      </w:pPr>
    </w:p>
    <w:p w14:paraId="6DEFD3A6" w14:textId="77777777" w:rsidR="00000000" w:rsidRDefault="00ED7A37">
      <w:pPr>
        <w:pStyle w:val="a"/>
        <w:rPr>
          <w:rFonts w:hint="cs"/>
          <w:rtl/>
        </w:rPr>
      </w:pPr>
      <w:r>
        <w:rPr>
          <w:rFonts w:hint="cs"/>
          <w:rtl/>
        </w:rPr>
        <w:t>לשבת. אדוני סגן השר, בעמידה בכלל אסור לקרוא קריאות ביניים.</w:t>
      </w:r>
    </w:p>
    <w:p w14:paraId="2497857C" w14:textId="77777777" w:rsidR="00000000" w:rsidRDefault="00ED7A37">
      <w:pPr>
        <w:pStyle w:val="a"/>
        <w:rPr>
          <w:rFonts w:hint="cs"/>
          <w:rtl/>
        </w:rPr>
      </w:pPr>
    </w:p>
    <w:p w14:paraId="63E8BB63" w14:textId="77777777" w:rsidR="00000000" w:rsidRDefault="00ED7A37">
      <w:pPr>
        <w:pStyle w:val="ac"/>
        <w:rPr>
          <w:rtl/>
        </w:rPr>
      </w:pPr>
      <w:r>
        <w:rPr>
          <w:rFonts w:hint="eastAsia"/>
          <w:rtl/>
        </w:rPr>
        <w:t>צבי</w:t>
      </w:r>
      <w:r>
        <w:rPr>
          <w:rtl/>
        </w:rPr>
        <w:t xml:space="preserve"> הנדל (האיחוד הלאומי - ישראל ביתנו):</w:t>
      </w:r>
    </w:p>
    <w:p w14:paraId="7269C0E5" w14:textId="77777777" w:rsidR="00000000" w:rsidRDefault="00ED7A37">
      <w:pPr>
        <w:pStyle w:val="a"/>
        <w:rPr>
          <w:rFonts w:hint="cs"/>
          <w:rtl/>
        </w:rPr>
      </w:pPr>
    </w:p>
    <w:p w14:paraId="5E19FBAA" w14:textId="77777777" w:rsidR="00000000" w:rsidRDefault="00ED7A37">
      <w:pPr>
        <w:pStyle w:val="a"/>
        <w:rPr>
          <w:rFonts w:hint="cs"/>
          <w:rtl/>
        </w:rPr>
      </w:pPr>
      <w:r>
        <w:rPr>
          <w:rFonts w:hint="cs"/>
          <w:rtl/>
        </w:rPr>
        <w:t>עדיף שנמות וזהו.</w:t>
      </w:r>
    </w:p>
    <w:p w14:paraId="25D886F2" w14:textId="77777777" w:rsidR="00000000" w:rsidRDefault="00ED7A37">
      <w:pPr>
        <w:pStyle w:val="a"/>
        <w:rPr>
          <w:rFonts w:hint="cs"/>
          <w:rtl/>
        </w:rPr>
      </w:pPr>
    </w:p>
    <w:p w14:paraId="7EBDB1C0" w14:textId="77777777" w:rsidR="00000000" w:rsidRDefault="00ED7A37">
      <w:pPr>
        <w:pStyle w:val="SpeakerCon"/>
        <w:rPr>
          <w:rtl/>
        </w:rPr>
      </w:pPr>
      <w:bookmarkStart w:id="10" w:name="FS000000504T16_06_2003_17_06_39C"/>
      <w:bookmarkEnd w:id="10"/>
      <w:r>
        <w:rPr>
          <w:rtl/>
        </w:rPr>
        <w:t>זהבה גלאון (מרצ):</w:t>
      </w:r>
    </w:p>
    <w:p w14:paraId="4E5909A9" w14:textId="77777777" w:rsidR="00000000" w:rsidRDefault="00ED7A37">
      <w:pPr>
        <w:pStyle w:val="a"/>
        <w:rPr>
          <w:rtl/>
        </w:rPr>
      </w:pPr>
    </w:p>
    <w:p w14:paraId="48D47C6C" w14:textId="77777777" w:rsidR="00000000" w:rsidRDefault="00ED7A37">
      <w:pPr>
        <w:pStyle w:val="a"/>
        <w:rPr>
          <w:rFonts w:hint="cs"/>
          <w:rtl/>
        </w:rPr>
      </w:pPr>
      <w:r>
        <w:rPr>
          <w:rFonts w:hint="cs"/>
          <w:rtl/>
        </w:rPr>
        <w:t>פעולות הטרור והפיגועים הקשים של הפלסטינים, פעולות הטרור הזוועתיות - - -</w:t>
      </w:r>
    </w:p>
    <w:p w14:paraId="1AB627E2" w14:textId="77777777" w:rsidR="00000000" w:rsidRDefault="00ED7A37">
      <w:pPr>
        <w:pStyle w:val="a"/>
        <w:rPr>
          <w:rFonts w:hint="cs"/>
          <w:rtl/>
        </w:rPr>
      </w:pPr>
    </w:p>
    <w:p w14:paraId="5924CB1D" w14:textId="77777777" w:rsidR="00000000" w:rsidRDefault="00ED7A37">
      <w:pPr>
        <w:pStyle w:val="ad"/>
        <w:rPr>
          <w:rtl/>
        </w:rPr>
      </w:pPr>
      <w:r>
        <w:rPr>
          <w:rtl/>
        </w:rPr>
        <w:t>היו"ר ראובן ריבלין:</w:t>
      </w:r>
    </w:p>
    <w:p w14:paraId="7390F258" w14:textId="77777777" w:rsidR="00000000" w:rsidRDefault="00ED7A37">
      <w:pPr>
        <w:pStyle w:val="a"/>
        <w:rPr>
          <w:rtl/>
        </w:rPr>
      </w:pPr>
    </w:p>
    <w:p w14:paraId="1AAE1FDE" w14:textId="77777777" w:rsidR="00000000" w:rsidRDefault="00ED7A37">
      <w:pPr>
        <w:pStyle w:val="a"/>
        <w:rPr>
          <w:rFonts w:hint="cs"/>
          <w:rtl/>
        </w:rPr>
      </w:pPr>
      <w:r>
        <w:rPr>
          <w:rFonts w:hint="cs"/>
          <w:rtl/>
        </w:rPr>
        <w:t xml:space="preserve">חבר </w:t>
      </w:r>
      <w:r>
        <w:rPr>
          <w:rFonts w:hint="cs"/>
          <w:rtl/>
        </w:rPr>
        <w:t>הכנסת טיבי.</w:t>
      </w:r>
    </w:p>
    <w:p w14:paraId="250951E8" w14:textId="77777777" w:rsidR="00000000" w:rsidRDefault="00ED7A37">
      <w:pPr>
        <w:pStyle w:val="a"/>
        <w:rPr>
          <w:rFonts w:hint="cs"/>
          <w:rtl/>
        </w:rPr>
      </w:pPr>
    </w:p>
    <w:p w14:paraId="7197E4FB" w14:textId="77777777" w:rsidR="00000000" w:rsidRDefault="00ED7A37">
      <w:pPr>
        <w:pStyle w:val="SpeakerCon"/>
        <w:rPr>
          <w:rtl/>
        </w:rPr>
      </w:pPr>
      <w:bookmarkStart w:id="11" w:name="FS000000504T16_06_2003_17_07_05C"/>
      <w:bookmarkEnd w:id="11"/>
      <w:r>
        <w:rPr>
          <w:rtl/>
        </w:rPr>
        <w:t>זהבה גלאון (מרצ):</w:t>
      </w:r>
    </w:p>
    <w:p w14:paraId="6B3857C2" w14:textId="77777777" w:rsidR="00000000" w:rsidRDefault="00ED7A37">
      <w:pPr>
        <w:pStyle w:val="a"/>
        <w:rPr>
          <w:rtl/>
        </w:rPr>
      </w:pPr>
    </w:p>
    <w:p w14:paraId="6B8BA0F0" w14:textId="77777777" w:rsidR="00000000" w:rsidRDefault="00ED7A37">
      <w:pPr>
        <w:pStyle w:val="a"/>
        <w:rPr>
          <w:rFonts w:hint="cs"/>
          <w:rtl/>
        </w:rPr>
      </w:pPr>
      <w:r>
        <w:rPr>
          <w:rFonts w:hint="cs"/>
          <w:rtl/>
        </w:rPr>
        <w:t>פעולות הטרור הזוועתיות של הפלסטינים אינן יכולות לשמש צידוק למעשיה של ממשלת ישראל. מתאבדים פלסטינים לא יכולים לשמש אליבי אולטימטיבי לחיסול התקווה לשלום פעם נוספת.</w:t>
      </w:r>
    </w:p>
    <w:p w14:paraId="66AA13F1" w14:textId="77777777" w:rsidR="00000000" w:rsidRDefault="00ED7A37">
      <w:pPr>
        <w:pStyle w:val="a"/>
        <w:rPr>
          <w:rFonts w:hint="cs"/>
          <w:rtl/>
        </w:rPr>
      </w:pPr>
    </w:p>
    <w:p w14:paraId="25CBEF07" w14:textId="77777777" w:rsidR="00000000" w:rsidRDefault="00ED7A37">
      <w:pPr>
        <w:pStyle w:val="a"/>
        <w:rPr>
          <w:rFonts w:hint="cs"/>
          <w:rtl/>
        </w:rPr>
      </w:pPr>
      <w:r>
        <w:rPr>
          <w:rFonts w:hint="cs"/>
          <w:rtl/>
        </w:rPr>
        <w:t>לכן, אדוני ראש הממשלה, מי שהורה על חיסולו של רנתיסי ואחרים צר</w:t>
      </w:r>
      <w:r>
        <w:rPr>
          <w:rFonts w:hint="cs"/>
          <w:rtl/>
        </w:rPr>
        <w:t xml:space="preserve">יך לקחת עליו את האחריות להסלמה כאן. </w:t>
      </w:r>
    </w:p>
    <w:p w14:paraId="1B9D974B" w14:textId="77777777" w:rsidR="00000000" w:rsidRDefault="00ED7A37">
      <w:pPr>
        <w:pStyle w:val="a"/>
        <w:rPr>
          <w:rFonts w:hint="cs"/>
          <w:rtl/>
        </w:rPr>
      </w:pPr>
    </w:p>
    <w:p w14:paraId="07C1D11F" w14:textId="77777777" w:rsidR="00000000" w:rsidRDefault="00ED7A37">
      <w:pPr>
        <w:pStyle w:val="a"/>
        <w:rPr>
          <w:rFonts w:hint="cs"/>
          <w:rtl/>
        </w:rPr>
      </w:pPr>
      <w:r>
        <w:rPr>
          <w:rFonts w:hint="cs"/>
          <w:rtl/>
        </w:rPr>
        <w:t>אני שואלת: עוד כמה משפחות צריכות להיתוסף למעגל השכול? עוד כמה משפחות?</w:t>
      </w:r>
    </w:p>
    <w:p w14:paraId="31804092" w14:textId="77777777" w:rsidR="00000000" w:rsidRDefault="00ED7A37">
      <w:pPr>
        <w:pStyle w:val="a"/>
        <w:rPr>
          <w:rFonts w:hint="cs"/>
          <w:rtl/>
        </w:rPr>
      </w:pPr>
    </w:p>
    <w:p w14:paraId="2039DE42" w14:textId="77777777" w:rsidR="00000000" w:rsidRDefault="00ED7A37">
      <w:pPr>
        <w:pStyle w:val="ac"/>
        <w:rPr>
          <w:rtl/>
        </w:rPr>
      </w:pPr>
      <w:r>
        <w:rPr>
          <w:rFonts w:hint="eastAsia"/>
          <w:rtl/>
        </w:rPr>
        <w:t>רוני</w:t>
      </w:r>
      <w:r>
        <w:rPr>
          <w:rtl/>
        </w:rPr>
        <w:t xml:space="preserve"> בר-און (הליכוד):</w:t>
      </w:r>
    </w:p>
    <w:p w14:paraId="67104CCF" w14:textId="77777777" w:rsidR="00000000" w:rsidRDefault="00ED7A37">
      <w:pPr>
        <w:pStyle w:val="a"/>
        <w:rPr>
          <w:rFonts w:hint="cs"/>
          <w:rtl/>
        </w:rPr>
      </w:pPr>
    </w:p>
    <w:p w14:paraId="775FA24C" w14:textId="77777777" w:rsidR="00000000" w:rsidRDefault="00ED7A37">
      <w:pPr>
        <w:pStyle w:val="a"/>
        <w:rPr>
          <w:rFonts w:hint="cs"/>
          <w:rtl/>
        </w:rPr>
      </w:pPr>
      <w:r>
        <w:rPr>
          <w:rFonts w:hint="cs"/>
          <w:rtl/>
        </w:rPr>
        <w:t>- - -</w:t>
      </w:r>
    </w:p>
    <w:p w14:paraId="2AE23C8A" w14:textId="77777777" w:rsidR="00000000" w:rsidRDefault="00ED7A37">
      <w:pPr>
        <w:pStyle w:val="a"/>
        <w:rPr>
          <w:rFonts w:hint="cs"/>
          <w:rtl/>
        </w:rPr>
      </w:pPr>
    </w:p>
    <w:p w14:paraId="44394895" w14:textId="77777777" w:rsidR="00000000" w:rsidRDefault="00ED7A37">
      <w:pPr>
        <w:pStyle w:val="ac"/>
        <w:rPr>
          <w:rtl/>
        </w:rPr>
      </w:pPr>
      <w:r>
        <w:rPr>
          <w:rFonts w:hint="eastAsia"/>
          <w:rtl/>
        </w:rPr>
        <w:t>צבי</w:t>
      </w:r>
      <w:r>
        <w:rPr>
          <w:rtl/>
        </w:rPr>
        <w:t xml:space="preserve"> הנדל (האיחוד הלאומי - ישראל ביתנו):</w:t>
      </w:r>
    </w:p>
    <w:p w14:paraId="64A25CC9" w14:textId="77777777" w:rsidR="00000000" w:rsidRDefault="00ED7A37">
      <w:pPr>
        <w:pStyle w:val="a"/>
        <w:rPr>
          <w:rFonts w:hint="cs"/>
          <w:rtl/>
        </w:rPr>
      </w:pPr>
    </w:p>
    <w:p w14:paraId="43CE70FF" w14:textId="77777777" w:rsidR="00000000" w:rsidRDefault="00ED7A37">
      <w:pPr>
        <w:pStyle w:val="a"/>
        <w:rPr>
          <w:rFonts w:hint="cs"/>
          <w:rtl/>
        </w:rPr>
      </w:pPr>
      <w:r>
        <w:rPr>
          <w:rFonts w:hint="cs"/>
          <w:rtl/>
        </w:rPr>
        <w:t>תתביישי. איך את מדברת על זה?</w:t>
      </w:r>
    </w:p>
    <w:p w14:paraId="61D1C8A4" w14:textId="77777777" w:rsidR="00000000" w:rsidRDefault="00ED7A37">
      <w:pPr>
        <w:pStyle w:val="a"/>
        <w:rPr>
          <w:rFonts w:hint="cs"/>
          <w:rtl/>
        </w:rPr>
      </w:pPr>
    </w:p>
    <w:p w14:paraId="480B2BE5" w14:textId="77777777" w:rsidR="00000000" w:rsidRDefault="00ED7A37">
      <w:pPr>
        <w:pStyle w:val="ad"/>
        <w:rPr>
          <w:rtl/>
        </w:rPr>
      </w:pPr>
      <w:r>
        <w:rPr>
          <w:rtl/>
        </w:rPr>
        <w:t>היו"ר ראובן ריבלין:</w:t>
      </w:r>
    </w:p>
    <w:p w14:paraId="6F9FD4BE" w14:textId="77777777" w:rsidR="00000000" w:rsidRDefault="00ED7A37">
      <w:pPr>
        <w:pStyle w:val="a"/>
        <w:rPr>
          <w:rtl/>
        </w:rPr>
      </w:pPr>
    </w:p>
    <w:p w14:paraId="61B17415" w14:textId="77777777" w:rsidR="00000000" w:rsidRDefault="00ED7A37">
      <w:pPr>
        <w:pStyle w:val="a"/>
        <w:rPr>
          <w:rFonts w:hint="cs"/>
          <w:rtl/>
        </w:rPr>
      </w:pPr>
      <w:r>
        <w:rPr>
          <w:rFonts w:hint="cs"/>
          <w:rtl/>
        </w:rPr>
        <w:t>תודה. סגן השר הנדל.</w:t>
      </w:r>
    </w:p>
    <w:p w14:paraId="6FBF3B98" w14:textId="77777777" w:rsidR="00000000" w:rsidRDefault="00ED7A37">
      <w:pPr>
        <w:pStyle w:val="a"/>
        <w:rPr>
          <w:rtl/>
        </w:rPr>
      </w:pPr>
    </w:p>
    <w:p w14:paraId="165E1AA0" w14:textId="77777777" w:rsidR="00000000" w:rsidRDefault="00ED7A37">
      <w:pPr>
        <w:pStyle w:val="a"/>
        <w:rPr>
          <w:rFonts w:hint="cs"/>
          <w:rtl/>
        </w:rPr>
      </w:pPr>
    </w:p>
    <w:p w14:paraId="33302EE3" w14:textId="77777777" w:rsidR="00000000" w:rsidRDefault="00ED7A37">
      <w:pPr>
        <w:pStyle w:val="SpeakerCon"/>
        <w:rPr>
          <w:rtl/>
        </w:rPr>
      </w:pPr>
      <w:bookmarkStart w:id="12" w:name="FS000000504T16_06_2003_17_09_16C"/>
      <w:bookmarkEnd w:id="12"/>
      <w:r>
        <w:rPr>
          <w:rtl/>
        </w:rPr>
        <w:t>זהב</w:t>
      </w:r>
      <w:r>
        <w:rPr>
          <w:rtl/>
        </w:rPr>
        <w:t>ה גלאון (מרצ):</w:t>
      </w:r>
    </w:p>
    <w:p w14:paraId="5A838E3C" w14:textId="77777777" w:rsidR="00000000" w:rsidRDefault="00ED7A37">
      <w:pPr>
        <w:pStyle w:val="a"/>
        <w:rPr>
          <w:rtl/>
        </w:rPr>
      </w:pPr>
    </w:p>
    <w:p w14:paraId="03F4707D" w14:textId="77777777" w:rsidR="00000000" w:rsidRDefault="00ED7A37">
      <w:pPr>
        <w:pStyle w:val="a"/>
        <w:rPr>
          <w:rFonts w:hint="cs"/>
          <w:rtl/>
        </w:rPr>
      </w:pPr>
      <w:r>
        <w:rPr>
          <w:rFonts w:hint="cs"/>
          <w:rtl/>
        </w:rPr>
        <w:t>אדוני ראש הממשלה, ההחלטות שלך מעלות תהיות קשות. האם אתה, אריאל שרון, באמת יכול להתאפק? האם יש לך באמת אינטרס בהצלחת התהליך? ארצה לשמוע אותך כאן היום. מה ההיגיון, כשכל פעם שיש קצת פחות טרור, נותנים הוראה לצאת ולהילחם בו חזק יותר? איך זה כל פ</w:t>
      </w:r>
      <w:r>
        <w:rPr>
          <w:rFonts w:hint="cs"/>
          <w:rtl/>
        </w:rPr>
        <w:t>עם כשכבר התחלנו לדבר עם מישהו, כשאתה עמדת שם בעקבה וראינו שיש נכונות לעשות משהו, גובר בך הדחף הזה לתת הוראות לחסל?</w:t>
      </w:r>
    </w:p>
    <w:p w14:paraId="538C12F9" w14:textId="77777777" w:rsidR="00000000" w:rsidRDefault="00ED7A37">
      <w:pPr>
        <w:pStyle w:val="a"/>
        <w:rPr>
          <w:rFonts w:hint="cs"/>
          <w:rtl/>
        </w:rPr>
      </w:pPr>
    </w:p>
    <w:p w14:paraId="3FC0B0B3" w14:textId="77777777" w:rsidR="00000000" w:rsidRDefault="00ED7A37">
      <w:pPr>
        <w:pStyle w:val="a"/>
        <w:rPr>
          <w:rFonts w:hint="cs"/>
          <w:rtl/>
        </w:rPr>
      </w:pPr>
      <w:r>
        <w:rPr>
          <w:rFonts w:hint="cs"/>
          <w:rtl/>
        </w:rPr>
        <w:t>חברי חברי הכנסת, אגיד לכם למה זה קורה. אני רוצה שתקשיבו היטב: אם לא יהיה טרור, אולי יצטרכו ליישם את מפת הדרכים, ואז אולי גם יהיה כאן שלום. א</w:t>
      </w:r>
      <w:r>
        <w:rPr>
          <w:rFonts w:hint="cs"/>
          <w:rtl/>
        </w:rPr>
        <w:t>בל אם יהיה שלום, באמת נצטרך לעשות כמה מהלכים - לא דיבורי סרק על מהלכים ולא הורדת מאחזי "בלוף", שהיה צריך להורידם מזמן, כמו בכל מדינת חוק מתוקנת, אלא ממש ממש מהלכים של החזרת שטחים, למשל.</w:t>
      </w:r>
    </w:p>
    <w:p w14:paraId="5E479F7D" w14:textId="77777777" w:rsidR="00000000" w:rsidRDefault="00ED7A37">
      <w:pPr>
        <w:pStyle w:val="a"/>
        <w:rPr>
          <w:rFonts w:hint="cs"/>
          <w:rtl/>
        </w:rPr>
      </w:pPr>
    </w:p>
    <w:p w14:paraId="7CBE5DCA" w14:textId="77777777" w:rsidR="00000000" w:rsidRDefault="00ED7A37">
      <w:pPr>
        <w:pStyle w:val="a"/>
        <w:rPr>
          <w:rFonts w:hint="cs"/>
          <w:rtl/>
        </w:rPr>
      </w:pPr>
      <w:r>
        <w:rPr>
          <w:rFonts w:hint="cs"/>
          <w:rtl/>
        </w:rPr>
        <w:t>אז, אדוני ראש הממשלה, תתייצב כאן מול כנסת ישראל ותודה בפניה, שכשאתה מ</w:t>
      </w:r>
      <w:r>
        <w:rPr>
          <w:rFonts w:hint="cs"/>
          <w:rtl/>
        </w:rPr>
        <w:t>דבר על מפת הדרכים אתה מציע פטה-מורגנה של מדינה פלסטינית, פטה-מורגנה של תקווה, של הבטחות שכל כך הרבה מהן שמענו בעבר. אבל - ובזה אני רוצה לסיים - אם לא מדובר בתעתוע ותתחיל לעשות ולא רק לדבר, תתחיל בצעדים ממשיים לסיום הכיבוש, וסיום הכיבוש פירושו הורדת מאחזים,</w:t>
      </w:r>
      <w:r>
        <w:rPr>
          <w:rFonts w:hint="cs"/>
          <w:rtl/>
        </w:rPr>
        <w:t xml:space="preserve"> פירוק התנחלויות, הוצאת צה"ל, הוצאת החיילים; לסיים אותו פירושו לדבר ולהידבר למרות המכשולים ולמרות היותם של הפלסטינים פרטנר בעייתי מאוד; לסיים אותו פירושו לדבר ולא לחסל, ליישם את מפת הדרכים. אדוני ראש הממשלה, כשנשתכנע, אולי נוכל גם אנחנו לתמוך בך. תודה רבה.</w:t>
      </w:r>
    </w:p>
    <w:p w14:paraId="2E21175A" w14:textId="77777777" w:rsidR="00000000" w:rsidRDefault="00ED7A37">
      <w:pPr>
        <w:pStyle w:val="a"/>
        <w:rPr>
          <w:rFonts w:hint="cs"/>
          <w:rtl/>
        </w:rPr>
      </w:pPr>
    </w:p>
    <w:p w14:paraId="4689B308" w14:textId="77777777" w:rsidR="00000000" w:rsidRDefault="00ED7A37">
      <w:pPr>
        <w:pStyle w:val="ad"/>
        <w:rPr>
          <w:rtl/>
        </w:rPr>
      </w:pPr>
      <w:r>
        <w:rPr>
          <w:rtl/>
        </w:rPr>
        <w:t>היו"ר ראובן ריבלין:</w:t>
      </w:r>
    </w:p>
    <w:p w14:paraId="2BA623DB" w14:textId="77777777" w:rsidR="00000000" w:rsidRDefault="00ED7A37">
      <w:pPr>
        <w:pStyle w:val="a"/>
        <w:rPr>
          <w:rtl/>
        </w:rPr>
      </w:pPr>
    </w:p>
    <w:p w14:paraId="1FBA5C41" w14:textId="77777777" w:rsidR="00000000" w:rsidRDefault="00ED7A37">
      <w:pPr>
        <w:pStyle w:val="a"/>
        <w:rPr>
          <w:rFonts w:hint="cs"/>
          <w:rtl/>
        </w:rPr>
      </w:pPr>
      <w:r>
        <w:rPr>
          <w:rFonts w:hint="cs"/>
          <w:rtl/>
        </w:rPr>
        <w:t>תודה רבה לחברת הכנסת זהבה גלאון, שסיימה שבע שניות לפני הזמן המוקצב.</w:t>
      </w:r>
    </w:p>
    <w:p w14:paraId="4B71FF55" w14:textId="77777777" w:rsidR="00000000" w:rsidRDefault="00ED7A37">
      <w:pPr>
        <w:pStyle w:val="a"/>
        <w:rPr>
          <w:rFonts w:hint="cs"/>
          <w:rtl/>
        </w:rPr>
      </w:pPr>
    </w:p>
    <w:p w14:paraId="6F5D31EC" w14:textId="77777777" w:rsidR="00000000" w:rsidRDefault="00ED7A37">
      <w:pPr>
        <w:pStyle w:val="a"/>
        <w:rPr>
          <w:rFonts w:hint="cs"/>
          <w:rtl/>
        </w:rPr>
      </w:pPr>
      <w:r>
        <w:rPr>
          <w:rFonts w:hint="cs"/>
          <w:rtl/>
        </w:rPr>
        <w:t>רבותי חברי הכנסת, ראש הממשלה הודיעני שבסיום הדיון הוא יציג את עמדתו, ואחריו תדבר גם ראש האופוזיציה.</w:t>
      </w:r>
    </w:p>
    <w:p w14:paraId="655126F7" w14:textId="77777777" w:rsidR="00000000" w:rsidRDefault="00ED7A37">
      <w:pPr>
        <w:pStyle w:val="a"/>
        <w:rPr>
          <w:rFonts w:hint="cs"/>
          <w:rtl/>
        </w:rPr>
      </w:pPr>
    </w:p>
    <w:p w14:paraId="7550B1DC" w14:textId="77777777" w:rsidR="00000000" w:rsidRDefault="00ED7A37">
      <w:pPr>
        <w:pStyle w:val="a"/>
        <w:rPr>
          <w:rFonts w:hint="cs"/>
          <w:rtl/>
        </w:rPr>
      </w:pPr>
      <w:r>
        <w:rPr>
          <w:rFonts w:hint="cs"/>
          <w:rtl/>
        </w:rPr>
        <w:t>עכשיו אנחנו מתחילים בדיון שמתקיים בנוכחות ראש הממשלה. ראשון הדו</w:t>
      </w:r>
      <w:r>
        <w:rPr>
          <w:rFonts w:hint="cs"/>
          <w:rtl/>
        </w:rPr>
        <w:t>ברים הוא חבר הכנסת גדעון סער, שלרשותו עומדות שמונה דקות.</w:t>
      </w:r>
    </w:p>
    <w:p w14:paraId="33C446D9" w14:textId="77777777" w:rsidR="00000000" w:rsidRDefault="00ED7A37">
      <w:pPr>
        <w:pStyle w:val="a"/>
        <w:rPr>
          <w:rFonts w:hint="cs"/>
          <w:rtl/>
        </w:rPr>
      </w:pPr>
    </w:p>
    <w:p w14:paraId="0BDECB7A" w14:textId="77777777" w:rsidR="00000000" w:rsidRDefault="00ED7A37">
      <w:pPr>
        <w:pStyle w:val="a"/>
        <w:rPr>
          <w:rFonts w:hint="cs"/>
          <w:rtl/>
        </w:rPr>
      </w:pPr>
      <w:r>
        <w:rPr>
          <w:rFonts w:hint="cs"/>
          <w:rtl/>
        </w:rPr>
        <w:t>רבותי חברי הכנסת וסיעת העבודה, חילקתם את זמנכם כך שנתתם שלוש דקות לחבר כנסת, והוא לא יוכל לדבר יותר משלוש הדקות המוקצבות.</w:t>
      </w:r>
    </w:p>
    <w:p w14:paraId="7D30B639" w14:textId="77777777" w:rsidR="00000000" w:rsidRDefault="00ED7A37">
      <w:pPr>
        <w:pStyle w:val="a"/>
        <w:rPr>
          <w:rtl/>
        </w:rPr>
      </w:pPr>
    </w:p>
    <w:p w14:paraId="50CB9DAB" w14:textId="77777777" w:rsidR="00000000" w:rsidRDefault="00ED7A37">
      <w:pPr>
        <w:pStyle w:val="a"/>
        <w:rPr>
          <w:rFonts w:hint="cs"/>
          <w:rtl/>
        </w:rPr>
      </w:pPr>
    </w:p>
    <w:p w14:paraId="2E6C97CB" w14:textId="77777777" w:rsidR="00000000" w:rsidRDefault="00ED7A37">
      <w:pPr>
        <w:pStyle w:val="Speaker"/>
        <w:rPr>
          <w:rtl/>
        </w:rPr>
      </w:pPr>
      <w:bookmarkStart w:id="13" w:name="FS000001027T16_06_2003_17_16_58"/>
      <w:bookmarkStart w:id="14" w:name="_Toc45367305"/>
      <w:bookmarkEnd w:id="13"/>
      <w:r>
        <w:rPr>
          <w:rFonts w:hint="eastAsia"/>
          <w:rtl/>
        </w:rPr>
        <w:t>גדעון</w:t>
      </w:r>
      <w:r>
        <w:rPr>
          <w:rtl/>
        </w:rPr>
        <w:t xml:space="preserve"> סער (הליכוד):</w:t>
      </w:r>
      <w:bookmarkEnd w:id="14"/>
    </w:p>
    <w:p w14:paraId="17080517" w14:textId="77777777" w:rsidR="00000000" w:rsidRDefault="00ED7A37">
      <w:pPr>
        <w:pStyle w:val="a"/>
        <w:rPr>
          <w:rFonts w:hint="cs"/>
          <w:rtl/>
        </w:rPr>
      </w:pPr>
    </w:p>
    <w:p w14:paraId="29B7FBA1" w14:textId="77777777" w:rsidR="00000000" w:rsidRDefault="00ED7A37">
      <w:pPr>
        <w:pStyle w:val="a"/>
        <w:rPr>
          <w:rFonts w:hint="cs"/>
          <w:rtl/>
        </w:rPr>
      </w:pPr>
      <w:r>
        <w:rPr>
          <w:rFonts w:hint="cs"/>
          <w:rtl/>
        </w:rPr>
        <w:t>אדוני היושב-ראש, כנסת נכבדה, אמש אמר נשיא ארצות-הברית</w:t>
      </w:r>
      <w:r>
        <w:rPr>
          <w:rFonts w:hint="cs"/>
          <w:rtl/>
        </w:rPr>
        <w:t>, ג'ורג' בוש, דברים חשובים: "על העולם החופשי ואוהבי החירות והשלום לנקוט יד קשה נגד ארגון ה'חמאס' ורוצחיו. כל עוד לא יובאו המחבלים למשפט, האלימות תימשך. המשימה של העולם החופשי ושל אלה החפצים בשלום היא למנוע מאנשים כמו ה'חמאס' את היכולת להרוס ולהרוג".</w:t>
      </w:r>
    </w:p>
    <w:p w14:paraId="123D12C7" w14:textId="77777777" w:rsidR="00000000" w:rsidRDefault="00ED7A37">
      <w:pPr>
        <w:pStyle w:val="a"/>
        <w:rPr>
          <w:rFonts w:hint="cs"/>
          <w:rtl/>
        </w:rPr>
      </w:pPr>
    </w:p>
    <w:p w14:paraId="4C06141D" w14:textId="77777777" w:rsidR="00000000" w:rsidRDefault="00ED7A37">
      <w:pPr>
        <w:pStyle w:val="a"/>
        <w:rPr>
          <w:rFonts w:hint="cs"/>
          <w:rtl/>
        </w:rPr>
      </w:pPr>
      <w:r>
        <w:rPr>
          <w:rFonts w:hint="cs"/>
          <w:rtl/>
        </w:rPr>
        <w:t>בין ה</w:t>
      </w:r>
      <w:r>
        <w:rPr>
          <w:rFonts w:hint="cs"/>
          <w:rtl/>
        </w:rPr>
        <w:t xml:space="preserve">דברים הללו, רבותי חברי הכנסת, לבין הדברים שנאמרו רק לפני כמה ימים על-ידי הנשיא בוש, לאחר הפעולה נגד רב-המרצחים רנתיסי, ולפיהם הפעולה הזאת לא תורמת לביטחון ישראל </w:t>
      </w:r>
      <w:r>
        <w:rPr>
          <w:rtl/>
        </w:rPr>
        <w:t>–</w:t>
      </w:r>
      <w:r>
        <w:rPr>
          <w:rFonts w:hint="cs"/>
          <w:rtl/>
        </w:rPr>
        <w:t xml:space="preserve"> בין שתי האמירות הללו יש מרחק רב. </w:t>
      </w:r>
    </w:p>
    <w:p w14:paraId="203E82BD" w14:textId="77777777" w:rsidR="00000000" w:rsidRDefault="00ED7A37">
      <w:pPr>
        <w:pStyle w:val="a"/>
        <w:ind w:firstLine="0"/>
        <w:rPr>
          <w:rFonts w:hint="cs"/>
          <w:rtl/>
        </w:rPr>
      </w:pPr>
    </w:p>
    <w:p w14:paraId="192A5D36" w14:textId="77777777" w:rsidR="00000000" w:rsidRDefault="00ED7A37">
      <w:pPr>
        <w:pStyle w:val="ac"/>
        <w:rPr>
          <w:rtl/>
        </w:rPr>
      </w:pPr>
      <w:r>
        <w:rPr>
          <w:rFonts w:hint="eastAsia"/>
          <w:rtl/>
        </w:rPr>
        <w:t>אחמד</w:t>
      </w:r>
      <w:r>
        <w:rPr>
          <w:rtl/>
        </w:rPr>
        <w:t xml:space="preserve"> טיבי (חד"ש-תע"ל):</w:t>
      </w:r>
    </w:p>
    <w:p w14:paraId="09469E36" w14:textId="77777777" w:rsidR="00000000" w:rsidRDefault="00ED7A37">
      <w:pPr>
        <w:pStyle w:val="a"/>
        <w:rPr>
          <w:rFonts w:hint="cs"/>
          <w:rtl/>
        </w:rPr>
      </w:pPr>
    </w:p>
    <w:p w14:paraId="75303CEE" w14:textId="77777777" w:rsidR="00000000" w:rsidRDefault="00ED7A37">
      <w:pPr>
        <w:pStyle w:val="a"/>
        <w:rPr>
          <w:rFonts w:hint="cs"/>
          <w:rtl/>
        </w:rPr>
      </w:pPr>
      <w:r>
        <w:rPr>
          <w:rFonts w:hint="cs"/>
          <w:rtl/>
        </w:rPr>
        <w:t>כמה זה המרחק?</w:t>
      </w:r>
    </w:p>
    <w:p w14:paraId="569E62F5" w14:textId="77777777" w:rsidR="00000000" w:rsidRDefault="00ED7A37">
      <w:pPr>
        <w:pStyle w:val="a"/>
        <w:ind w:firstLine="0"/>
        <w:rPr>
          <w:rFonts w:hint="cs"/>
          <w:rtl/>
        </w:rPr>
      </w:pPr>
    </w:p>
    <w:p w14:paraId="15472B72" w14:textId="77777777" w:rsidR="00000000" w:rsidRDefault="00ED7A37">
      <w:pPr>
        <w:pStyle w:val="SpeakerCon"/>
        <w:rPr>
          <w:rtl/>
        </w:rPr>
      </w:pPr>
      <w:bookmarkStart w:id="15" w:name="FS000001027T16_06_2003_16_41_46"/>
      <w:bookmarkStart w:id="16" w:name="FS000001027T16_06_2003_16_41_51C"/>
      <w:bookmarkEnd w:id="15"/>
      <w:bookmarkEnd w:id="16"/>
      <w:r>
        <w:rPr>
          <w:rtl/>
        </w:rPr>
        <w:t>גדעון סער (הליכוד):</w:t>
      </w:r>
    </w:p>
    <w:p w14:paraId="665A711B" w14:textId="77777777" w:rsidR="00000000" w:rsidRDefault="00ED7A37">
      <w:pPr>
        <w:pStyle w:val="a"/>
        <w:rPr>
          <w:rtl/>
        </w:rPr>
      </w:pPr>
    </w:p>
    <w:p w14:paraId="36B1F798" w14:textId="77777777" w:rsidR="00000000" w:rsidRDefault="00ED7A37">
      <w:pPr>
        <w:pStyle w:val="a"/>
        <w:rPr>
          <w:rFonts w:hint="cs"/>
          <w:rtl/>
        </w:rPr>
      </w:pPr>
      <w:r>
        <w:rPr>
          <w:rFonts w:hint="cs"/>
          <w:rtl/>
        </w:rPr>
        <w:t xml:space="preserve">ויש ביניהם מרחק רב אך ורק כתוצאה מדבר אחד, חבר הכנסת טיבי: כתוצאה מעמידתה של ממשלת ישראל על הזכות להגנה עצמית, שהזכות להיאבק בטרור ובארגוני הטרור היא רק נגזרת של אותה זכות להגנה עצמית. </w:t>
      </w:r>
    </w:p>
    <w:p w14:paraId="64745370" w14:textId="77777777" w:rsidR="00000000" w:rsidRDefault="00ED7A37">
      <w:pPr>
        <w:pStyle w:val="a"/>
        <w:rPr>
          <w:rFonts w:hint="cs"/>
          <w:rtl/>
        </w:rPr>
      </w:pPr>
    </w:p>
    <w:p w14:paraId="5DB1EBFE" w14:textId="77777777" w:rsidR="00000000" w:rsidRDefault="00ED7A37">
      <w:pPr>
        <w:pStyle w:val="a"/>
        <w:rPr>
          <w:rFonts w:hint="cs"/>
          <w:rtl/>
        </w:rPr>
      </w:pPr>
      <w:r>
        <w:rPr>
          <w:rFonts w:hint="cs"/>
          <w:rtl/>
        </w:rPr>
        <w:t>באיזו סכנה היינו עומדים, רבותי חברי הכנסת, אילו ויתרנו על הזכות הזא</w:t>
      </w:r>
      <w:r>
        <w:rPr>
          <w:rFonts w:hint="cs"/>
          <w:rtl/>
        </w:rPr>
        <w:t xml:space="preserve">ת בשעה שהרשות הפלסטינית אינה עושה דבר כדי להילחם בטרור, אינה עושה דבר כדי לסכל טרור ולהילחם בארגוני הטרור? ויתור על הזכות הזאת, כאשר ברקע היה ניסיון לחדש את התהליך המדיני, היה מביא אותנו, חברי הכנסת </w:t>
      </w:r>
      <w:r>
        <w:rPr>
          <w:rtl/>
        </w:rPr>
        <w:t>–</w:t>
      </w:r>
      <w:r>
        <w:rPr>
          <w:rFonts w:hint="cs"/>
          <w:rtl/>
        </w:rPr>
        <w:t xml:space="preserve"> ואני אומר זאת ליריבינו הפוליטיים שהיו להם ספקות והם מיי</w:t>
      </w:r>
      <w:r>
        <w:rPr>
          <w:rFonts w:hint="cs"/>
          <w:rtl/>
        </w:rPr>
        <w:t xml:space="preserve">ד יצאו והסבירו לנו כיצד פיגוע כזה או אחר נובע מפעולה כזאת או אחרת של צבא-הגנה לישראל </w:t>
      </w:r>
      <w:r>
        <w:rPr>
          <w:rtl/>
        </w:rPr>
        <w:t>–</w:t>
      </w:r>
      <w:r>
        <w:rPr>
          <w:rFonts w:hint="cs"/>
          <w:rtl/>
        </w:rPr>
        <w:t xml:space="preserve"> אני אומר לכם, הדבר הזה היה משתק אותנו. היינו סופגים פיגועים ואתם הייתם מטיפים לנו יומם ולילה: אל תפגעו בשלום. </w:t>
      </w:r>
    </w:p>
    <w:p w14:paraId="0DB7563A" w14:textId="77777777" w:rsidR="00000000" w:rsidRDefault="00ED7A37">
      <w:pPr>
        <w:pStyle w:val="a"/>
        <w:ind w:firstLine="0"/>
        <w:rPr>
          <w:rFonts w:hint="cs"/>
          <w:rtl/>
        </w:rPr>
      </w:pPr>
    </w:p>
    <w:p w14:paraId="4D73B893" w14:textId="77777777" w:rsidR="00000000" w:rsidRDefault="00ED7A37">
      <w:pPr>
        <w:pStyle w:val="ac"/>
        <w:rPr>
          <w:rtl/>
        </w:rPr>
      </w:pPr>
      <w:r>
        <w:rPr>
          <w:rFonts w:hint="eastAsia"/>
          <w:rtl/>
        </w:rPr>
        <w:t>טלב</w:t>
      </w:r>
      <w:r>
        <w:rPr>
          <w:rtl/>
        </w:rPr>
        <w:t xml:space="preserve"> אלסאנע (רע"ם):</w:t>
      </w:r>
    </w:p>
    <w:p w14:paraId="6B7CC082" w14:textId="77777777" w:rsidR="00000000" w:rsidRDefault="00ED7A37">
      <w:pPr>
        <w:pStyle w:val="a"/>
        <w:rPr>
          <w:rFonts w:hint="cs"/>
          <w:rtl/>
        </w:rPr>
      </w:pPr>
    </w:p>
    <w:p w14:paraId="2BF224A7" w14:textId="77777777" w:rsidR="00000000" w:rsidRDefault="00ED7A37">
      <w:pPr>
        <w:pStyle w:val="a"/>
        <w:rPr>
          <w:rFonts w:hint="cs"/>
          <w:rtl/>
        </w:rPr>
      </w:pPr>
      <w:r>
        <w:rPr>
          <w:rFonts w:hint="cs"/>
          <w:rtl/>
        </w:rPr>
        <w:t>כמה ילדים נהרגו בשבוע האחרון?</w:t>
      </w:r>
    </w:p>
    <w:p w14:paraId="0374E407" w14:textId="77777777" w:rsidR="00000000" w:rsidRDefault="00ED7A37">
      <w:pPr>
        <w:pStyle w:val="a"/>
        <w:rPr>
          <w:rFonts w:hint="cs"/>
          <w:rtl/>
        </w:rPr>
      </w:pPr>
    </w:p>
    <w:p w14:paraId="365C8D5A" w14:textId="77777777" w:rsidR="00000000" w:rsidRDefault="00ED7A37">
      <w:pPr>
        <w:pStyle w:val="SpeakerCon"/>
        <w:rPr>
          <w:rtl/>
        </w:rPr>
      </w:pPr>
      <w:bookmarkStart w:id="17" w:name="FS000001027T16_06_2003_16_44_05C"/>
      <w:bookmarkEnd w:id="17"/>
      <w:r>
        <w:rPr>
          <w:rtl/>
        </w:rPr>
        <w:t xml:space="preserve">גדעון </w:t>
      </w:r>
      <w:r>
        <w:rPr>
          <w:rtl/>
        </w:rPr>
        <w:t>סער (הליכוד):</w:t>
      </w:r>
    </w:p>
    <w:p w14:paraId="17A78100" w14:textId="77777777" w:rsidR="00000000" w:rsidRDefault="00ED7A37">
      <w:pPr>
        <w:pStyle w:val="a"/>
        <w:rPr>
          <w:rtl/>
        </w:rPr>
      </w:pPr>
    </w:p>
    <w:p w14:paraId="100CA589" w14:textId="77777777" w:rsidR="00000000" w:rsidRDefault="00ED7A37">
      <w:pPr>
        <w:pStyle w:val="a"/>
        <w:rPr>
          <w:rFonts w:hint="cs"/>
          <w:rtl/>
        </w:rPr>
      </w:pPr>
      <w:r>
        <w:rPr>
          <w:rFonts w:hint="cs"/>
          <w:rtl/>
        </w:rPr>
        <w:t>לכן אני רוצה, חבר הכנסת אלסאנע, לשבח את ראש הממשלה - -</w:t>
      </w:r>
    </w:p>
    <w:p w14:paraId="503725A7" w14:textId="77777777" w:rsidR="00000000" w:rsidRDefault="00ED7A37">
      <w:pPr>
        <w:pStyle w:val="a"/>
        <w:ind w:firstLine="0"/>
        <w:rPr>
          <w:rFonts w:hint="cs"/>
          <w:rtl/>
        </w:rPr>
      </w:pPr>
    </w:p>
    <w:p w14:paraId="6EAC49F0" w14:textId="77777777" w:rsidR="00000000" w:rsidRDefault="00ED7A37">
      <w:pPr>
        <w:pStyle w:val="ac"/>
        <w:rPr>
          <w:rtl/>
        </w:rPr>
      </w:pPr>
      <w:r>
        <w:rPr>
          <w:rFonts w:hint="eastAsia"/>
          <w:rtl/>
        </w:rPr>
        <w:t>טלב</w:t>
      </w:r>
      <w:r>
        <w:rPr>
          <w:rtl/>
        </w:rPr>
        <w:t xml:space="preserve"> אלסאנע (רע"ם):</w:t>
      </w:r>
    </w:p>
    <w:p w14:paraId="629D66F5" w14:textId="77777777" w:rsidR="00000000" w:rsidRDefault="00ED7A37">
      <w:pPr>
        <w:pStyle w:val="a"/>
        <w:rPr>
          <w:rFonts w:hint="cs"/>
          <w:rtl/>
        </w:rPr>
      </w:pPr>
    </w:p>
    <w:p w14:paraId="4B83BF10" w14:textId="77777777" w:rsidR="00000000" w:rsidRDefault="00ED7A37">
      <w:pPr>
        <w:pStyle w:val="a"/>
        <w:rPr>
          <w:rFonts w:hint="cs"/>
          <w:rtl/>
        </w:rPr>
      </w:pPr>
      <w:r>
        <w:rPr>
          <w:rFonts w:hint="cs"/>
          <w:rtl/>
        </w:rPr>
        <w:t>כמה נשים וילדים?</w:t>
      </w:r>
    </w:p>
    <w:p w14:paraId="18459E89" w14:textId="77777777" w:rsidR="00000000" w:rsidRDefault="00ED7A37">
      <w:pPr>
        <w:pStyle w:val="a"/>
        <w:ind w:firstLine="0"/>
        <w:rPr>
          <w:rFonts w:hint="cs"/>
          <w:rtl/>
        </w:rPr>
      </w:pPr>
    </w:p>
    <w:p w14:paraId="41DF9974" w14:textId="77777777" w:rsidR="00000000" w:rsidRDefault="00ED7A37">
      <w:pPr>
        <w:pStyle w:val="SpeakerCon"/>
        <w:rPr>
          <w:rtl/>
        </w:rPr>
      </w:pPr>
      <w:bookmarkStart w:id="18" w:name="FS000001027T16_06_2003_16_45_04C"/>
      <w:bookmarkEnd w:id="18"/>
      <w:r>
        <w:rPr>
          <w:rtl/>
        </w:rPr>
        <w:t>גדעון סער (הליכוד):</w:t>
      </w:r>
    </w:p>
    <w:p w14:paraId="3A0ECD02" w14:textId="77777777" w:rsidR="00000000" w:rsidRDefault="00ED7A37">
      <w:pPr>
        <w:pStyle w:val="a"/>
        <w:rPr>
          <w:rtl/>
        </w:rPr>
      </w:pPr>
    </w:p>
    <w:p w14:paraId="64DBA5B5" w14:textId="77777777" w:rsidR="00000000" w:rsidRDefault="00ED7A37">
      <w:pPr>
        <w:pStyle w:val="a"/>
        <w:rPr>
          <w:rFonts w:hint="cs"/>
          <w:rtl/>
        </w:rPr>
      </w:pPr>
      <w:r>
        <w:rPr>
          <w:rFonts w:hint="cs"/>
          <w:rtl/>
        </w:rPr>
        <w:t xml:space="preserve">- - ולשבח את שר הביטחון ולשבח את ממשלת ישראל. </w:t>
      </w:r>
    </w:p>
    <w:p w14:paraId="597104BE" w14:textId="77777777" w:rsidR="00000000" w:rsidRDefault="00ED7A37">
      <w:pPr>
        <w:pStyle w:val="a"/>
        <w:ind w:firstLine="0"/>
        <w:rPr>
          <w:rFonts w:hint="cs"/>
          <w:rtl/>
        </w:rPr>
      </w:pPr>
    </w:p>
    <w:p w14:paraId="5FCFCDC1" w14:textId="77777777" w:rsidR="00000000" w:rsidRDefault="00ED7A37">
      <w:pPr>
        <w:pStyle w:val="ad"/>
        <w:rPr>
          <w:rtl/>
        </w:rPr>
      </w:pPr>
    </w:p>
    <w:p w14:paraId="4215520F" w14:textId="77777777" w:rsidR="00000000" w:rsidRDefault="00ED7A37">
      <w:pPr>
        <w:pStyle w:val="ad"/>
        <w:rPr>
          <w:rtl/>
        </w:rPr>
      </w:pPr>
      <w:r>
        <w:rPr>
          <w:rtl/>
        </w:rPr>
        <w:t>היו"ר ראובן ריבלין:</w:t>
      </w:r>
    </w:p>
    <w:p w14:paraId="46F9E756" w14:textId="77777777" w:rsidR="00000000" w:rsidRDefault="00ED7A37">
      <w:pPr>
        <w:pStyle w:val="a"/>
        <w:rPr>
          <w:rtl/>
        </w:rPr>
      </w:pPr>
    </w:p>
    <w:p w14:paraId="7C2C9891" w14:textId="77777777" w:rsidR="00000000" w:rsidRDefault="00ED7A37">
      <w:pPr>
        <w:pStyle w:val="a"/>
        <w:rPr>
          <w:rFonts w:hint="cs"/>
          <w:rtl/>
        </w:rPr>
      </w:pPr>
      <w:r>
        <w:rPr>
          <w:rFonts w:hint="cs"/>
          <w:rtl/>
        </w:rPr>
        <w:t xml:space="preserve">תודה, חבר הכנסת אלסאנע, תודה. שמעתי אותך, הוא שמע אותך. </w:t>
      </w:r>
    </w:p>
    <w:p w14:paraId="55E5FA12" w14:textId="77777777" w:rsidR="00000000" w:rsidRDefault="00ED7A37">
      <w:pPr>
        <w:pStyle w:val="ac"/>
        <w:rPr>
          <w:rFonts w:hint="cs"/>
          <w:rtl/>
        </w:rPr>
      </w:pPr>
    </w:p>
    <w:p w14:paraId="72B76711" w14:textId="77777777" w:rsidR="00000000" w:rsidRDefault="00ED7A37">
      <w:pPr>
        <w:pStyle w:val="ac"/>
        <w:rPr>
          <w:rtl/>
        </w:rPr>
      </w:pPr>
      <w:r>
        <w:rPr>
          <w:rFonts w:hint="eastAsia"/>
          <w:rtl/>
        </w:rPr>
        <w:t>טלב</w:t>
      </w:r>
      <w:r>
        <w:rPr>
          <w:rtl/>
        </w:rPr>
        <w:t xml:space="preserve"> אלסאנע (רע"ם):</w:t>
      </w:r>
    </w:p>
    <w:p w14:paraId="00F9F1EA" w14:textId="77777777" w:rsidR="00000000" w:rsidRDefault="00ED7A37">
      <w:pPr>
        <w:pStyle w:val="a"/>
        <w:rPr>
          <w:rFonts w:hint="cs"/>
          <w:rtl/>
        </w:rPr>
      </w:pPr>
    </w:p>
    <w:p w14:paraId="0FC23F81" w14:textId="77777777" w:rsidR="00000000" w:rsidRDefault="00ED7A37">
      <w:pPr>
        <w:pStyle w:val="a"/>
        <w:rPr>
          <w:rFonts w:hint="cs"/>
          <w:rtl/>
        </w:rPr>
      </w:pPr>
      <w:r>
        <w:rPr>
          <w:rFonts w:hint="cs"/>
          <w:rtl/>
        </w:rPr>
        <w:t>נכון, גם ישראלים נהרגו.</w:t>
      </w:r>
    </w:p>
    <w:p w14:paraId="2A0AF2C2" w14:textId="77777777" w:rsidR="00000000" w:rsidRDefault="00ED7A37">
      <w:pPr>
        <w:pStyle w:val="a"/>
        <w:ind w:firstLine="0"/>
        <w:rPr>
          <w:rFonts w:hint="cs"/>
          <w:rtl/>
        </w:rPr>
      </w:pPr>
    </w:p>
    <w:p w14:paraId="010FD8FB" w14:textId="77777777" w:rsidR="00000000" w:rsidRDefault="00ED7A37">
      <w:pPr>
        <w:pStyle w:val="SpeakerCon"/>
        <w:rPr>
          <w:rtl/>
        </w:rPr>
      </w:pPr>
      <w:bookmarkStart w:id="19" w:name="FS000001027T16_06_2003_16_45_27C"/>
      <w:bookmarkEnd w:id="19"/>
      <w:r>
        <w:rPr>
          <w:rtl/>
        </w:rPr>
        <w:t>גדעון סער (הליכוד):</w:t>
      </w:r>
    </w:p>
    <w:p w14:paraId="5803BE81" w14:textId="77777777" w:rsidR="00000000" w:rsidRDefault="00ED7A37">
      <w:pPr>
        <w:pStyle w:val="a"/>
        <w:rPr>
          <w:rtl/>
        </w:rPr>
      </w:pPr>
    </w:p>
    <w:p w14:paraId="22B04E98" w14:textId="77777777" w:rsidR="00000000" w:rsidRDefault="00ED7A37">
      <w:pPr>
        <w:pStyle w:val="a"/>
        <w:rPr>
          <w:rFonts w:hint="cs"/>
          <w:rtl/>
        </w:rPr>
      </w:pPr>
      <w:r>
        <w:rPr>
          <w:rFonts w:hint="cs"/>
          <w:rtl/>
        </w:rPr>
        <w:t xml:space="preserve">אני רוצה לומר לכל אלה שבספסלי האופוזיציה: אתם, שמשתוקקים למדינה פלסטינית </w:t>
      </w:r>
      <w:r>
        <w:rPr>
          <w:rtl/>
        </w:rPr>
        <w:t>–</w:t>
      </w:r>
      <w:r>
        <w:rPr>
          <w:rFonts w:hint="cs"/>
          <w:rtl/>
        </w:rPr>
        <w:t xml:space="preserve"> לא כאלה שמקבלים את זה אולי, ועל זה יש מחלוקת, כגזירה שנובעת ממצב דברים מסוים; אתם, שממש מתמסרים ללא תנאי לרעיון ה</w:t>
      </w:r>
      <w:r>
        <w:rPr>
          <w:rFonts w:hint="cs"/>
          <w:rtl/>
        </w:rPr>
        <w:t xml:space="preserve">זה של מדינה פלסטינית ורוצים מדינה פלסטינית ללא שום סייג </w:t>
      </w:r>
      <w:r>
        <w:rPr>
          <w:rtl/>
        </w:rPr>
        <w:t>–</w:t>
      </w:r>
      <w:r>
        <w:rPr>
          <w:rFonts w:hint="cs"/>
          <w:rtl/>
        </w:rPr>
        <w:t xml:space="preserve"> האם אתם תתמכו במצב דברים כזה שארגוני הטרור ימשיכו להתקיים, ימשיכו לפעול משטחי הרשות הפלסטינית, ואנחנו ניתן להם מדינה? והם ימשיכו לפעול וימשיכו לרצוח יהודים. האם זה דבר סביר לקבל ממדינה כלשהי שאנחנו </w:t>
      </w:r>
      <w:r>
        <w:rPr>
          <w:rFonts w:hint="cs"/>
          <w:rtl/>
        </w:rPr>
        <w:t xml:space="preserve">חותמים אתה על חוזה שלום? </w:t>
      </w:r>
    </w:p>
    <w:p w14:paraId="60C3DDE1" w14:textId="77777777" w:rsidR="00000000" w:rsidRDefault="00ED7A37">
      <w:pPr>
        <w:pStyle w:val="a"/>
        <w:rPr>
          <w:rFonts w:hint="cs"/>
          <w:rtl/>
        </w:rPr>
      </w:pPr>
    </w:p>
    <w:p w14:paraId="5523F793" w14:textId="77777777" w:rsidR="00000000" w:rsidRDefault="00ED7A37">
      <w:pPr>
        <w:pStyle w:val="ac"/>
        <w:rPr>
          <w:rtl/>
        </w:rPr>
      </w:pPr>
      <w:r>
        <w:rPr>
          <w:rFonts w:hint="eastAsia"/>
          <w:rtl/>
        </w:rPr>
        <w:t>אבשלום</w:t>
      </w:r>
      <w:r>
        <w:rPr>
          <w:rtl/>
        </w:rPr>
        <w:t xml:space="preserve"> וילן (מרצ):</w:t>
      </w:r>
    </w:p>
    <w:p w14:paraId="5FDD9F63" w14:textId="77777777" w:rsidR="00000000" w:rsidRDefault="00ED7A37">
      <w:pPr>
        <w:pStyle w:val="a"/>
        <w:rPr>
          <w:rFonts w:hint="cs"/>
          <w:rtl/>
        </w:rPr>
      </w:pPr>
    </w:p>
    <w:p w14:paraId="543882C3" w14:textId="77777777" w:rsidR="00000000" w:rsidRDefault="00ED7A37">
      <w:pPr>
        <w:pStyle w:val="a"/>
        <w:rPr>
          <w:rFonts w:hint="cs"/>
          <w:rtl/>
        </w:rPr>
      </w:pPr>
      <w:r>
        <w:rPr>
          <w:rFonts w:hint="cs"/>
          <w:rtl/>
        </w:rPr>
        <w:t>חבר הכנסת סער, אתה תומך במפת הדרכים?</w:t>
      </w:r>
    </w:p>
    <w:p w14:paraId="16FD5EF7" w14:textId="77777777" w:rsidR="00000000" w:rsidRDefault="00ED7A37">
      <w:pPr>
        <w:pStyle w:val="a"/>
        <w:ind w:firstLine="0"/>
        <w:rPr>
          <w:rFonts w:hint="cs"/>
          <w:rtl/>
        </w:rPr>
      </w:pPr>
    </w:p>
    <w:p w14:paraId="1130E155" w14:textId="77777777" w:rsidR="00000000" w:rsidRDefault="00ED7A37">
      <w:pPr>
        <w:pStyle w:val="SpeakerCon"/>
        <w:rPr>
          <w:rtl/>
        </w:rPr>
      </w:pPr>
      <w:bookmarkStart w:id="20" w:name="FS000001027T16_06_2003_16_48_25C"/>
      <w:bookmarkEnd w:id="20"/>
      <w:r>
        <w:rPr>
          <w:rtl/>
        </w:rPr>
        <w:t>גדעון סער (הליכוד):</w:t>
      </w:r>
    </w:p>
    <w:p w14:paraId="1B4124D1" w14:textId="77777777" w:rsidR="00000000" w:rsidRDefault="00ED7A37">
      <w:pPr>
        <w:pStyle w:val="a"/>
        <w:rPr>
          <w:rtl/>
        </w:rPr>
      </w:pPr>
    </w:p>
    <w:p w14:paraId="2D2E1C7A" w14:textId="77777777" w:rsidR="00000000" w:rsidRDefault="00ED7A37">
      <w:pPr>
        <w:pStyle w:val="a"/>
        <w:rPr>
          <w:rFonts w:hint="cs"/>
          <w:rtl/>
        </w:rPr>
      </w:pPr>
      <w:r>
        <w:rPr>
          <w:rFonts w:hint="cs"/>
          <w:rtl/>
        </w:rPr>
        <w:t>החשיבות הכפולה, אדוני חבר הכנסת וילן, שבעמידת ראש הממשלה על הזכות להגנה עצמית היא מצד אחד במישור הביטחוני, אבל מצד אחר היא גם במישור המדיני. מכיוון של</w:t>
      </w:r>
      <w:r>
        <w:rPr>
          <w:rFonts w:hint="cs"/>
          <w:rtl/>
        </w:rPr>
        <w:t xml:space="preserve">לא חיסול תשתית הטרור לא יהיה שום דבר ולא תהיה התקדמות, ואם אנחנו נקבל עלינו מראש הגבלות בנושא המאבק בטרור, בסופו של דבר נצמצם למינימום את מרחב התמרון המדיני שלנו. </w:t>
      </w:r>
    </w:p>
    <w:p w14:paraId="5D0730C9" w14:textId="77777777" w:rsidR="00000000" w:rsidRDefault="00ED7A37">
      <w:pPr>
        <w:pStyle w:val="a"/>
        <w:ind w:firstLine="0"/>
        <w:rPr>
          <w:rFonts w:hint="cs"/>
          <w:rtl/>
        </w:rPr>
      </w:pPr>
    </w:p>
    <w:p w14:paraId="77E77F42" w14:textId="77777777" w:rsidR="00000000" w:rsidRDefault="00ED7A37">
      <w:pPr>
        <w:pStyle w:val="ac"/>
        <w:rPr>
          <w:rtl/>
        </w:rPr>
      </w:pPr>
      <w:r>
        <w:rPr>
          <w:rFonts w:hint="eastAsia"/>
          <w:rtl/>
        </w:rPr>
        <w:t>אחמד</w:t>
      </w:r>
      <w:r>
        <w:rPr>
          <w:rtl/>
        </w:rPr>
        <w:t xml:space="preserve"> טיבי (חד"ש-תע"ל):</w:t>
      </w:r>
    </w:p>
    <w:p w14:paraId="070A0AEE" w14:textId="77777777" w:rsidR="00000000" w:rsidRDefault="00ED7A37">
      <w:pPr>
        <w:pStyle w:val="a"/>
        <w:rPr>
          <w:rFonts w:hint="cs"/>
          <w:rtl/>
        </w:rPr>
      </w:pPr>
    </w:p>
    <w:p w14:paraId="2751FAFE" w14:textId="77777777" w:rsidR="00000000" w:rsidRDefault="00ED7A37">
      <w:pPr>
        <w:pStyle w:val="a"/>
        <w:rPr>
          <w:rFonts w:hint="cs"/>
          <w:rtl/>
        </w:rPr>
      </w:pPr>
      <w:r>
        <w:rPr>
          <w:rFonts w:hint="cs"/>
          <w:rtl/>
        </w:rPr>
        <w:t>אתה במקרה לא מזכיר את מפת הדרכים?</w:t>
      </w:r>
    </w:p>
    <w:p w14:paraId="0F16B466" w14:textId="77777777" w:rsidR="00000000" w:rsidRDefault="00ED7A37">
      <w:pPr>
        <w:pStyle w:val="a"/>
        <w:ind w:firstLine="0"/>
        <w:rPr>
          <w:rFonts w:hint="cs"/>
          <w:rtl/>
        </w:rPr>
      </w:pPr>
    </w:p>
    <w:p w14:paraId="75136386" w14:textId="77777777" w:rsidR="00000000" w:rsidRDefault="00ED7A37">
      <w:pPr>
        <w:pStyle w:val="ad"/>
        <w:rPr>
          <w:rtl/>
        </w:rPr>
      </w:pPr>
      <w:r>
        <w:rPr>
          <w:rtl/>
        </w:rPr>
        <w:t>היו"ר ראובן ריבלין:</w:t>
      </w:r>
    </w:p>
    <w:p w14:paraId="03DE0DE9" w14:textId="77777777" w:rsidR="00000000" w:rsidRDefault="00ED7A37">
      <w:pPr>
        <w:pStyle w:val="a"/>
        <w:rPr>
          <w:rtl/>
        </w:rPr>
      </w:pPr>
    </w:p>
    <w:p w14:paraId="78C84B6E" w14:textId="77777777" w:rsidR="00000000" w:rsidRDefault="00ED7A37">
      <w:pPr>
        <w:pStyle w:val="a"/>
        <w:rPr>
          <w:rFonts w:hint="cs"/>
          <w:rtl/>
        </w:rPr>
      </w:pPr>
      <w:r>
        <w:rPr>
          <w:rFonts w:hint="cs"/>
          <w:rtl/>
        </w:rPr>
        <w:t>תודה רבה, ח</w:t>
      </w:r>
      <w:r>
        <w:rPr>
          <w:rFonts w:hint="cs"/>
          <w:rtl/>
        </w:rPr>
        <w:t>בר הכנסת טיבי. הוא שמע. הוא שמע, חבר הכנסת טיבי.</w:t>
      </w:r>
    </w:p>
    <w:p w14:paraId="3702A61C" w14:textId="77777777" w:rsidR="00000000" w:rsidRDefault="00ED7A37">
      <w:pPr>
        <w:pStyle w:val="a"/>
        <w:ind w:firstLine="0"/>
        <w:rPr>
          <w:rFonts w:hint="cs"/>
          <w:rtl/>
        </w:rPr>
      </w:pPr>
    </w:p>
    <w:p w14:paraId="7BAB506B" w14:textId="77777777" w:rsidR="00000000" w:rsidRDefault="00ED7A37">
      <w:pPr>
        <w:pStyle w:val="SpeakerCon"/>
        <w:rPr>
          <w:rtl/>
        </w:rPr>
      </w:pPr>
      <w:bookmarkStart w:id="21" w:name="FS000001027T16_06_2003_16_49_37C"/>
      <w:bookmarkEnd w:id="21"/>
      <w:r>
        <w:rPr>
          <w:rtl/>
        </w:rPr>
        <w:t>גדעון סער (הליכוד):</w:t>
      </w:r>
    </w:p>
    <w:p w14:paraId="76390750" w14:textId="77777777" w:rsidR="00000000" w:rsidRDefault="00ED7A37">
      <w:pPr>
        <w:pStyle w:val="a"/>
        <w:rPr>
          <w:rtl/>
        </w:rPr>
      </w:pPr>
    </w:p>
    <w:p w14:paraId="04DA7E61" w14:textId="77777777" w:rsidR="00000000" w:rsidRDefault="00ED7A37">
      <w:pPr>
        <w:pStyle w:val="a"/>
        <w:rPr>
          <w:rFonts w:hint="cs"/>
          <w:rtl/>
        </w:rPr>
      </w:pPr>
      <w:r>
        <w:rPr>
          <w:rFonts w:hint="cs"/>
          <w:rtl/>
        </w:rPr>
        <w:t>תראה, חבר הכנסת טיבי, אני חושב</w:t>
      </w:r>
      <w:r>
        <w:rPr>
          <w:rtl/>
        </w:rPr>
        <w:t xml:space="preserve"> </w:t>
      </w:r>
      <w:r>
        <w:rPr>
          <w:rFonts w:hint="cs"/>
          <w:rtl/>
        </w:rPr>
        <w:t>שהנושא של זכותה של ישראל להגנה עצמית הוא בעל חשיבות רבה מאוד.</w:t>
      </w:r>
    </w:p>
    <w:p w14:paraId="4D2EFB85" w14:textId="77777777" w:rsidR="00000000" w:rsidRDefault="00ED7A37">
      <w:pPr>
        <w:pStyle w:val="a"/>
        <w:ind w:firstLine="0"/>
        <w:rPr>
          <w:rFonts w:hint="cs"/>
          <w:rtl/>
        </w:rPr>
      </w:pPr>
    </w:p>
    <w:p w14:paraId="1E740492" w14:textId="77777777" w:rsidR="00000000" w:rsidRDefault="00ED7A37">
      <w:pPr>
        <w:pStyle w:val="ac"/>
        <w:rPr>
          <w:rtl/>
        </w:rPr>
      </w:pPr>
      <w:r>
        <w:rPr>
          <w:rFonts w:hint="eastAsia"/>
          <w:rtl/>
        </w:rPr>
        <w:t>אבשלום</w:t>
      </w:r>
      <w:r>
        <w:rPr>
          <w:rtl/>
        </w:rPr>
        <w:t xml:space="preserve"> וילן (מרצ):</w:t>
      </w:r>
    </w:p>
    <w:p w14:paraId="63E0140D" w14:textId="77777777" w:rsidR="00000000" w:rsidRDefault="00ED7A37">
      <w:pPr>
        <w:pStyle w:val="a"/>
        <w:rPr>
          <w:rFonts w:hint="cs"/>
          <w:rtl/>
        </w:rPr>
      </w:pPr>
    </w:p>
    <w:p w14:paraId="266E2DB6" w14:textId="77777777" w:rsidR="00000000" w:rsidRDefault="00ED7A37">
      <w:pPr>
        <w:pStyle w:val="a"/>
        <w:rPr>
          <w:rFonts w:hint="cs"/>
          <w:rtl/>
        </w:rPr>
      </w:pPr>
      <w:r>
        <w:rPr>
          <w:rFonts w:hint="cs"/>
          <w:rtl/>
        </w:rPr>
        <w:t xml:space="preserve">בהנחה שתותר לה הגנה כמה שרוצים, האם אתה תומך במפת הדרכים? </w:t>
      </w:r>
    </w:p>
    <w:p w14:paraId="6BDC63AD" w14:textId="77777777" w:rsidR="00000000" w:rsidRDefault="00ED7A37">
      <w:pPr>
        <w:pStyle w:val="a"/>
        <w:ind w:firstLine="0"/>
        <w:rPr>
          <w:rFonts w:hint="cs"/>
          <w:rtl/>
        </w:rPr>
      </w:pPr>
    </w:p>
    <w:p w14:paraId="00E8C569" w14:textId="77777777" w:rsidR="00000000" w:rsidRDefault="00ED7A37">
      <w:pPr>
        <w:pStyle w:val="SpeakerCon"/>
        <w:rPr>
          <w:rtl/>
        </w:rPr>
      </w:pPr>
      <w:bookmarkStart w:id="22" w:name="FS000001027T16_06_2003_16_50_33C"/>
      <w:bookmarkEnd w:id="22"/>
      <w:r>
        <w:rPr>
          <w:rtl/>
        </w:rPr>
        <w:t>גדעון סער (</w:t>
      </w:r>
      <w:r>
        <w:rPr>
          <w:rtl/>
        </w:rPr>
        <w:t>הליכוד):</w:t>
      </w:r>
    </w:p>
    <w:p w14:paraId="7CE9ED6F" w14:textId="77777777" w:rsidR="00000000" w:rsidRDefault="00ED7A37">
      <w:pPr>
        <w:pStyle w:val="a"/>
        <w:rPr>
          <w:rtl/>
        </w:rPr>
      </w:pPr>
    </w:p>
    <w:p w14:paraId="3546C68B" w14:textId="77777777" w:rsidR="00000000" w:rsidRDefault="00ED7A37">
      <w:pPr>
        <w:pStyle w:val="a"/>
        <w:rPr>
          <w:rFonts w:hint="cs"/>
          <w:rtl/>
        </w:rPr>
      </w:pPr>
      <w:r>
        <w:rPr>
          <w:rFonts w:hint="cs"/>
          <w:rtl/>
        </w:rPr>
        <w:t xml:space="preserve">אתם מהאופוזיציה, שמהינים, על רקע הטרור שנמשך - - -  </w:t>
      </w:r>
    </w:p>
    <w:p w14:paraId="773B943D" w14:textId="77777777" w:rsidR="00000000" w:rsidRDefault="00ED7A37">
      <w:pPr>
        <w:pStyle w:val="ac"/>
        <w:rPr>
          <w:rFonts w:hint="cs"/>
          <w:rtl/>
        </w:rPr>
      </w:pPr>
    </w:p>
    <w:p w14:paraId="43B2EEE2" w14:textId="77777777" w:rsidR="00000000" w:rsidRDefault="00ED7A37">
      <w:pPr>
        <w:pStyle w:val="ac"/>
        <w:rPr>
          <w:rtl/>
        </w:rPr>
      </w:pPr>
      <w:r>
        <w:rPr>
          <w:rFonts w:hint="eastAsia"/>
          <w:rtl/>
        </w:rPr>
        <w:t>טלב</w:t>
      </w:r>
      <w:r>
        <w:rPr>
          <w:rtl/>
        </w:rPr>
        <w:t xml:space="preserve"> אלסאנע (רע"ם):</w:t>
      </w:r>
    </w:p>
    <w:p w14:paraId="42831E5B" w14:textId="77777777" w:rsidR="00000000" w:rsidRDefault="00ED7A37">
      <w:pPr>
        <w:pStyle w:val="a"/>
        <w:rPr>
          <w:rFonts w:hint="cs"/>
          <w:rtl/>
        </w:rPr>
      </w:pPr>
    </w:p>
    <w:p w14:paraId="3B30631F" w14:textId="77777777" w:rsidR="00000000" w:rsidRDefault="00ED7A37">
      <w:pPr>
        <w:pStyle w:val="a"/>
        <w:rPr>
          <w:rFonts w:hint="cs"/>
          <w:rtl/>
        </w:rPr>
      </w:pPr>
      <w:r>
        <w:rPr>
          <w:rFonts w:hint="cs"/>
          <w:rtl/>
        </w:rPr>
        <w:t>- - -  ממציאים אותו.</w:t>
      </w:r>
    </w:p>
    <w:p w14:paraId="4A5782D7" w14:textId="77777777" w:rsidR="00000000" w:rsidRDefault="00ED7A37">
      <w:pPr>
        <w:pStyle w:val="a"/>
        <w:ind w:firstLine="0"/>
        <w:rPr>
          <w:rFonts w:hint="cs"/>
          <w:rtl/>
        </w:rPr>
      </w:pPr>
    </w:p>
    <w:p w14:paraId="1A433F22" w14:textId="77777777" w:rsidR="00000000" w:rsidRDefault="00ED7A37">
      <w:pPr>
        <w:pStyle w:val="ad"/>
        <w:rPr>
          <w:rtl/>
        </w:rPr>
      </w:pPr>
      <w:r>
        <w:rPr>
          <w:rtl/>
        </w:rPr>
        <w:t>היו"ר ראובן ריבלין:</w:t>
      </w:r>
    </w:p>
    <w:p w14:paraId="20D9CAB4" w14:textId="77777777" w:rsidR="00000000" w:rsidRDefault="00ED7A37">
      <w:pPr>
        <w:pStyle w:val="a"/>
        <w:rPr>
          <w:rtl/>
        </w:rPr>
      </w:pPr>
    </w:p>
    <w:p w14:paraId="5E421C94" w14:textId="77777777" w:rsidR="00000000" w:rsidRDefault="00ED7A37">
      <w:pPr>
        <w:pStyle w:val="a"/>
        <w:rPr>
          <w:rFonts w:hint="cs"/>
          <w:rtl/>
        </w:rPr>
      </w:pPr>
      <w:r>
        <w:rPr>
          <w:rFonts w:hint="cs"/>
          <w:rtl/>
        </w:rPr>
        <w:t>תודה רבה, חבר הכנסת אלסאנע.</w:t>
      </w:r>
    </w:p>
    <w:p w14:paraId="294F34A8" w14:textId="77777777" w:rsidR="00000000" w:rsidRDefault="00ED7A37">
      <w:pPr>
        <w:pStyle w:val="a"/>
        <w:ind w:firstLine="0"/>
        <w:rPr>
          <w:rFonts w:hint="cs"/>
          <w:rtl/>
        </w:rPr>
      </w:pPr>
    </w:p>
    <w:p w14:paraId="5EA3D12B" w14:textId="77777777" w:rsidR="00000000" w:rsidRDefault="00ED7A37">
      <w:pPr>
        <w:pStyle w:val="SpeakerCon"/>
        <w:rPr>
          <w:rtl/>
        </w:rPr>
      </w:pPr>
      <w:bookmarkStart w:id="23" w:name="FS000001027T16_06_2003_16_51_59C"/>
      <w:bookmarkEnd w:id="23"/>
      <w:r>
        <w:rPr>
          <w:rtl/>
        </w:rPr>
        <w:t>גדעון סער (הליכוד):</w:t>
      </w:r>
    </w:p>
    <w:p w14:paraId="4D9C4B0B" w14:textId="77777777" w:rsidR="00000000" w:rsidRDefault="00ED7A37">
      <w:pPr>
        <w:pStyle w:val="a"/>
        <w:rPr>
          <w:rtl/>
        </w:rPr>
      </w:pPr>
    </w:p>
    <w:p w14:paraId="7FF7B876" w14:textId="77777777" w:rsidR="00000000" w:rsidRDefault="00ED7A37">
      <w:pPr>
        <w:pStyle w:val="a"/>
        <w:rPr>
          <w:rFonts w:hint="cs"/>
          <w:rtl/>
        </w:rPr>
      </w:pPr>
      <w:r>
        <w:rPr>
          <w:rFonts w:hint="cs"/>
          <w:rtl/>
        </w:rPr>
        <w:t>כפי ששמעתי אתמול את חבר הכנסת פינס, שקושר בין כינוס מרכז הליכוד לבין הפעולה שבו</w:t>
      </w:r>
      <w:r>
        <w:rPr>
          <w:rFonts w:hint="cs"/>
          <w:rtl/>
        </w:rPr>
        <w:t xml:space="preserve">צעה נגד רב-המרצחים </w:t>
      </w:r>
      <w:r>
        <w:rPr>
          <w:rtl/>
        </w:rPr>
        <w:t>–</w:t>
      </w:r>
      <w:r>
        <w:rPr>
          <w:rFonts w:hint="cs"/>
          <w:rtl/>
        </w:rPr>
        <w:t xml:space="preserve"> אתם עושים דבר חמור מאוד מבחינה מוסרית. אתם מפנים את האצבע המאשימה לעבר הקורבן, לא לעבר הרוצח. </w:t>
      </w:r>
    </w:p>
    <w:p w14:paraId="5D6C9468" w14:textId="77777777" w:rsidR="00000000" w:rsidRDefault="00ED7A37">
      <w:pPr>
        <w:pStyle w:val="a"/>
        <w:ind w:firstLine="0"/>
        <w:rPr>
          <w:rFonts w:hint="cs"/>
          <w:rtl/>
        </w:rPr>
      </w:pPr>
    </w:p>
    <w:p w14:paraId="29863844" w14:textId="77777777" w:rsidR="00000000" w:rsidRDefault="00ED7A37">
      <w:pPr>
        <w:pStyle w:val="ac"/>
        <w:rPr>
          <w:rtl/>
        </w:rPr>
      </w:pPr>
      <w:r>
        <w:rPr>
          <w:rFonts w:hint="eastAsia"/>
          <w:rtl/>
        </w:rPr>
        <w:t>עבד</w:t>
      </w:r>
      <w:r>
        <w:rPr>
          <w:rtl/>
        </w:rPr>
        <w:t>-אלמאלכ דהאמשה (רע"ם):</w:t>
      </w:r>
    </w:p>
    <w:p w14:paraId="1D29646B" w14:textId="77777777" w:rsidR="00000000" w:rsidRDefault="00ED7A37">
      <w:pPr>
        <w:pStyle w:val="a"/>
        <w:rPr>
          <w:rFonts w:hint="cs"/>
          <w:rtl/>
        </w:rPr>
      </w:pPr>
    </w:p>
    <w:p w14:paraId="57FE1CEF" w14:textId="77777777" w:rsidR="00000000" w:rsidRDefault="00ED7A37">
      <w:pPr>
        <w:pStyle w:val="a"/>
        <w:rPr>
          <w:rFonts w:hint="cs"/>
          <w:rtl/>
        </w:rPr>
      </w:pPr>
      <w:r>
        <w:rPr>
          <w:rFonts w:hint="cs"/>
          <w:rtl/>
        </w:rPr>
        <w:t>מי הרוצח?</w:t>
      </w:r>
    </w:p>
    <w:p w14:paraId="4AA8E247" w14:textId="77777777" w:rsidR="00000000" w:rsidRDefault="00ED7A37">
      <w:pPr>
        <w:pStyle w:val="a"/>
        <w:ind w:firstLine="0"/>
        <w:rPr>
          <w:rFonts w:hint="cs"/>
          <w:rtl/>
        </w:rPr>
      </w:pPr>
    </w:p>
    <w:p w14:paraId="4BFD9562" w14:textId="77777777" w:rsidR="00000000" w:rsidRDefault="00ED7A37">
      <w:pPr>
        <w:pStyle w:val="SpeakerCon"/>
        <w:rPr>
          <w:rtl/>
        </w:rPr>
      </w:pPr>
      <w:bookmarkStart w:id="24" w:name="FS000001027T16_06_2003_16_53_17C"/>
      <w:bookmarkEnd w:id="24"/>
      <w:r>
        <w:rPr>
          <w:rtl/>
        </w:rPr>
        <w:t>גדעון סער (הליכוד):</w:t>
      </w:r>
    </w:p>
    <w:p w14:paraId="5A58B767" w14:textId="77777777" w:rsidR="00000000" w:rsidRDefault="00ED7A37">
      <w:pPr>
        <w:pStyle w:val="a"/>
        <w:rPr>
          <w:rtl/>
        </w:rPr>
      </w:pPr>
    </w:p>
    <w:p w14:paraId="1880CC5A" w14:textId="77777777" w:rsidR="00000000" w:rsidRDefault="00ED7A37">
      <w:pPr>
        <w:pStyle w:val="a"/>
        <w:rPr>
          <w:rFonts w:hint="cs"/>
          <w:rtl/>
        </w:rPr>
      </w:pPr>
      <w:r>
        <w:rPr>
          <w:rFonts w:hint="cs"/>
          <w:rtl/>
        </w:rPr>
        <w:t>איך הגעתם לשפל מוסרי כזה? איך הגעתם לשפל אידיאולוגי כזה, שכשאנחנו עומדים מול הטר</w:t>
      </w:r>
      <w:r>
        <w:rPr>
          <w:rFonts w:hint="cs"/>
          <w:rtl/>
        </w:rPr>
        <w:t>ור הרצחני הזה, אתם מעזים להצביע באצבע מאשימה על ממשלת ישראל?</w:t>
      </w:r>
    </w:p>
    <w:p w14:paraId="202C5BAF" w14:textId="77777777" w:rsidR="00000000" w:rsidRDefault="00ED7A37">
      <w:pPr>
        <w:pStyle w:val="a"/>
        <w:ind w:firstLine="0"/>
        <w:rPr>
          <w:rFonts w:hint="cs"/>
          <w:rtl/>
        </w:rPr>
      </w:pPr>
    </w:p>
    <w:p w14:paraId="60C60AE2" w14:textId="77777777" w:rsidR="00000000" w:rsidRDefault="00ED7A37">
      <w:pPr>
        <w:pStyle w:val="ac"/>
        <w:rPr>
          <w:rtl/>
        </w:rPr>
      </w:pPr>
      <w:r>
        <w:rPr>
          <w:rFonts w:hint="eastAsia"/>
          <w:rtl/>
        </w:rPr>
        <w:t>דליה</w:t>
      </w:r>
      <w:r>
        <w:rPr>
          <w:rtl/>
        </w:rPr>
        <w:t xml:space="preserve"> איציק (העבודה-מימד):</w:t>
      </w:r>
    </w:p>
    <w:p w14:paraId="289C76CA" w14:textId="77777777" w:rsidR="00000000" w:rsidRDefault="00ED7A37">
      <w:pPr>
        <w:pStyle w:val="a"/>
        <w:rPr>
          <w:rFonts w:hint="cs"/>
          <w:rtl/>
        </w:rPr>
      </w:pPr>
    </w:p>
    <w:p w14:paraId="1585F26F" w14:textId="77777777" w:rsidR="00000000" w:rsidRDefault="00ED7A37">
      <w:pPr>
        <w:pStyle w:val="a"/>
        <w:rPr>
          <w:rFonts w:hint="cs"/>
          <w:rtl/>
        </w:rPr>
      </w:pPr>
      <w:r>
        <w:rPr>
          <w:rFonts w:hint="cs"/>
          <w:rtl/>
        </w:rPr>
        <w:t>מה עם מפת הדרכים? אתה תומך בה?</w:t>
      </w:r>
    </w:p>
    <w:p w14:paraId="4EB25800" w14:textId="77777777" w:rsidR="00000000" w:rsidRDefault="00ED7A37">
      <w:pPr>
        <w:pStyle w:val="a"/>
        <w:ind w:firstLine="0"/>
        <w:rPr>
          <w:rFonts w:hint="cs"/>
          <w:rtl/>
        </w:rPr>
      </w:pPr>
    </w:p>
    <w:p w14:paraId="2AE6E360" w14:textId="77777777" w:rsidR="00000000" w:rsidRDefault="00ED7A37">
      <w:pPr>
        <w:pStyle w:val="ac"/>
        <w:rPr>
          <w:rtl/>
        </w:rPr>
      </w:pPr>
      <w:r>
        <w:rPr>
          <w:rFonts w:hint="eastAsia"/>
          <w:rtl/>
        </w:rPr>
        <w:t>אבשלום</w:t>
      </w:r>
      <w:r>
        <w:rPr>
          <w:rtl/>
        </w:rPr>
        <w:t xml:space="preserve"> וילן (מרצ):</w:t>
      </w:r>
    </w:p>
    <w:p w14:paraId="76AD9883" w14:textId="77777777" w:rsidR="00000000" w:rsidRDefault="00ED7A37">
      <w:pPr>
        <w:pStyle w:val="a"/>
        <w:rPr>
          <w:rFonts w:hint="cs"/>
          <w:rtl/>
        </w:rPr>
      </w:pPr>
    </w:p>
    <w:p w14:paraId="7CC0D418" w14:textId="77777777" w:rsidR="00000000" w:rsidRDefault="00ED7A37">
      <w:pPr>
        <w:pStyle w:val="a"/>
        <w:rPr>
          <w:rFonts w:hint="cs"/>
          <w:rtl/>
        </w:rPr>
      </w:pPr>
      <w:r>
        <w:rPr>
          <w:rFonts w:hint="cs"/>
          <w:rtl/>
        </w:rPr>
        <w:t xml:space="preserve">כשראש הממשלה יצא עם מפת הדרכים, אתה תקפת את ראש הממשלה. </w:t>
      </w:r>
    </w:p>
    <w:p w14:paraId="0C959C53" w14:textId="77777777" w:rsidR="00000000" w:rsidRDefault="00ED7A37">
      <w:pPr>
        <w:pStyle w:val="a"/>
        <w:ind w:firstLine="0"/>
        <w:rPr>
          <w:rFonts w:hint="cs"/>
          <w:rtl/>
        </w:rPr>
      </w:pPr>
    </w:p>
    <w:p w14:paraId="629ADC84" w14:textId="77777777" w:rsidR="00000000" w:rsidRDefault="00ED7A37">
      <w:pPr>
        <w:pStyle w:val="ac"/>
        <w:rPr>
          <w:rtl/>
        </w:rPr>
      </w:pPr>
      <w:r>
        <w:rPr>
          <w:rFonts w:hint="eastAsia"/>
          <w:rtl/>
        </w:rPr>
        <w:t>דליה</w:t>
      </w:r>
      <w:r>
        <w:rPr>
          <w:rtl/>
        </w:rPr>
        <w:t xml:space="preserve"> איציק (העבודה-מימד):</w:t>
      </w:r>
    </w:p>
    <w:p w14:paraId="6A0A8EEA" w14:textId="77777777" w:rsidR="00000000" w:rsidRDefault="00ED7A37">
      <w:pPr>
        <w:pStyle w:val="a"/>
        <w:rPr>
          <w:rFonts w:hint="cs"/>
          <w:rtl/>
        </w:rPr>
      </w:pPr>
    </w:p>
    <w:p w14:paraId="3219947B" w14:textId="77777777" w:rsidR="00000000" w:rsidRDefault="00ED7A37">
      <w:pPr>
        <w:pStyle w:val="a"/>
        <w:rPr>
          <w:rFonts w:hint="cs"/>
          <w:rtl/>
        </w:rPr>
      </w:pPr>
      <w:r>
        <w:rPr>
          <w:rFonts w:hint="cs"/>
          <w:rtl/>
        </w:rPr>
        <w:t xml:space="preserve">תקפת אותו יותר ממני. </w:t>
      </w:r>
    </w:p>
    <w:p w14:paraId="1A61F4A0" w14:textId="77777777" w:rsidR="00000000" w:rsidRDefault="00ED7A37">
      <w:pPr>
        <w:pStyle w:val="SpeakerCon"/>
        <w:rPr>
          <w:rFonts w:hint="cs"/>
          <w:rtl/>
        </w:rPr>
      </w:pPr>
      <w:bookmarkStart w:id="25" w:name="FS000001027T16_06_2003_16_55_22C"/>
      <w:bookmarkEnd w:id="25"/>
    </w:p>
    <w:p w14:paraId="3AF24B9B" w14:textId="77777777" w:rsidR="00000000" w:rsidRDefault="00ED7A37">
      <w:pPr>
        <w:pStyle w:val="SpeakerCon"/>
        <w:rPr>
          <w:rtl/>
        </w:rPr>
      </w:pPr>
      <w:r>
        <w:rPr>
          <w:rtl/>
        </w:rPr>
        <w:t>גדעון ס</w:t>
      </w:r>
      <w:r>
        <w:rPr>
          <w:rtl/>
        </w:rPr>
        <w:t>ער (הליכוד):</w:t>
      </w:r>
    </w:p>
    <w:p w14:paraId="7C4B5CF6" w14:textId="77777777" w:rsidR="00000000" w:rsidRDefault="00ED7A37">
      <w:pPr>
        <w:pStyle w:val="a"/>
        <w:rPr>
          <w:rtl/>
        </w:rPr>
      </w:pPr>
    </w:p>
    <w:p w14:paraId="723A3988" w14:textId="77777777" w:rsidR="00000000" w:rsidRDefault="00ED7A37">
      <w:pPr>
        <w:pStyle w:val="a"/>
        <w:rPr>
          <w:rFonts w:hint="cs"/>
          <w:rtl/>
        </w:rPr>
      </w:pPr>
      <w:r>
        <w:rPr>
          <w:rFonts w:hint="cs"/>
          <w:rtl/>
        </w:rPr>
        <w:t>אני רוצה לשאול אותך, אני רוצה לשאול אותך - - -</w:t>
      </w:r>
    </w:p>
    <w:p w14:paraId="3EBE1376" w14:textId="77777777" w:rsidR="00000000" w:rsidRDefault="00ED7A37">
      <w:pPr>
        <w:pStyle w:val="a"/>
        <w:ind w:firstLine="0"/>
        <w:rPr>
          <w:rFonts w:hint="cs"/>
          <w:rtl/>
        </w:rPr>
      </w:pPr>
    </w:p>
    <w:p w14:paraId="1CFD75DA" w14:textId="77777777" w:rsidR="00000000" w:rsidRDefault="00ED7A37">
      <w:pPr>
        <w:pStyle w:val="ad"/>
        <w:rPr>
          <w:rtl/>
        </w:rPr>
      </w:pPr>
      <w:r>
        <w:rPr>
          <w:rtl/>
        </w:rPr>
        <w:t>היו"ר ראובן ריבלין:</w:t>
      </w:r>
    </w:p>
    <w:p w14:paraId="429EF9D2" w14:textId="77777777" w:rsidR="00000000" w:rsidRDefault="00ED7A37">
      <w:pPr>
        <w:pStyle w:val="a"/>
        <w:rPr>
          <w:rtl/>
        </w:rPr>
      </w:pPr>
    </w:p>
    <w:p w14:paraId="67E2CE05" w14:textId="77777777" w:rsidR="00000000" w:rsidRDefault="00ED7A37">
      <w:pPr>
        <w:pStyle w:val="a"/>
        <w:rPr>
          <w:rFonts w:hint="cs"/>
          <w:rtl/>
        </w:rPr>
      </w:pPr>
      <w:r>
        <w:rPr>
          <w:rFonts w:hint="cs"/>
          <w:rtl/>
        </w:rPr>
        <w:t>חבר הכנסת וילן, תודה רבה.</w:t>
      </w:r>
    </w:p>
    <w:p w14:paraId="030682C4" w14:textId="77777777" w:rsidR="00000000" w:rsidRDefault="00ED7A37">
      <w:pPr>
        <w:pStyle w:val="a"/>
        <w:ind w:firstLine="0"/>
        <w:rPr>
          <w:rFonts w:hint="cs"/>
          <w:rtl/>
        </w:rPr>
      </w:pPr>
    </w:p>
    <w:p w14:paraId="2BD350BA" w14:textId="77777777" w:rsidR="00000000" w:rsidRDefault="00ED7A37">
      <w:pPr>
        <w:pStyle w:val="ac"/>
        <w:rPr>
          <w:rtl/>
        </w:rPr>
      </w:pPr>
      <w:r>
        <w:rPr>
          <w:rFonts w:hint="eastAsia"/>
          <w:rtl/>
        </w:rPr>
        <w:t>אבשלום</w:t>
      </w:r>
      <w:r>
        <w:rPr>
          <w:rtl/>
        </w:rPr>
        <w:t xml:space="preserve"> וילן (מרצ):</w:t>
      </w:r>
    </w:p>
    <w:p w14:paraId="64CCB9E6" w14:textId="77777777" w:rsidR="00000000" w:rsidRDefault="00ED7A37">
      <w:pPr>
        <w:pStyle w:val="a"/>
        <w:rPr>
          <w:rFonts w:hint="cs"/>
          <w:rtl/>
        </w:rPr>
      </w:pPr>
    </w:p>
    <w:p w14:paraId="1D04A498" w14:textId="77777777" w:rsidR="00000000" w:rsidRDefault="00ED7A37">
      <w:pPr>
        <w:pStyle w:val="a"/>
        <w:rPr>
          <w:rFonts w:hint="cs"/>
          <w:rtl/>
        </w:rPr>
      </w:pPr>
      <w:r>
        <w:rPr>
          <w:rFonts w:hint="cs"/>
          <w:rtl/>
        </w:rPr>
        <w:t xml:space="preserve">תקפת אותו. </w:t>
      </w:r>
    </w:p>
    <w:p w14:paraId="562B0E3E" w14:textId="77777777" w:rsidR="00000000" w:rsidRDefault="00ED7A37">
      <w:pPr>
        <w:pStyle w:val="a"/>
        <w:ind w:firstLine="0"/>
        <w:rPr>
          <w:rFonts w:hint="cs"/>
          <w:rtl/>
        </w:rPr>
      </w:pPr>
    </w:p>
    <w:p w14:paraId="4CCE551D" w14:textId="77777777" w:rsidR="00000000" w:rsidRDefault="00ED7A37">
      <w:pPr>
        <w:pStyle w:val="SpeakerCon"/>
        <w:rPr>
          <w:rtl/>
        </w:rPr>
      </w:pPr>
      <w:bookmarkStart w:id="26" w:name="FS000001027T16_06_2003_16_55_35C"/>
      <w:bookmarkEnd w:id="26"/>
      <w:r>
        <w:rPr>
          <w:rtl/>
        </w:rPr>
        <w:t>גדעון סער (הליכוד):</w:t>
      </w:r>
    </w:p>
    <w:p w14:paraId="22A4054A" w14:textId="77777777" w:rsidR="00000000" w:rsidRDefault="00ED7A37">
      <w:pPr>
        <w:pStyle w:val="a"/>
        <w:rPr>
          <w:rtl/>
        </w:rPr>
      </w:pPr>
    </w:p>
    <w:p w14:paraId="096BB3DD" w14:textId="77777777" w:rsidR="00000000" w:rsidRDefault="00ED7A37">
      <w:pPr>
        <w:pStyle w:val="a"/>
        <w:rPr>
          <w:rFonts w:hint="cs"/>
          <w:rtl/>
        </w:rPr>
      </w:pPr>
      <w:r>
        <w:rPr>
          <w:rFonts w:hint="cs"/>
          <w:rtl/>
        </w:rPr>
        <w:t>חברת הכנסת דליה איציק - - -</w:t>
      </w:r>
    </w:p>
    <w:p w14:paraId="03DFDFCF" w14:textId="77777777" w:rsidR="00000000" w:rsidRDefault="00ED7A37">
      <w:pPr>
        <w:pStyle w:val="a"/>
        <w:ind w:firstLine="0"/>
        <w:rPr>
          <w:rFonts w:hint="cs"/>
          <w:rtl/>
        </w:rPr>
      </w:pPr>
    </w:p>
    <w:p w14:paraId="3E99B65B" w14:textId="77777777" w:rsidR="00000000" w:rsidRDefault="00ED7A37">
      <w:pPr>
        <w:pStyle w:val="ad"/>
        <w:rPr>
          <w:rtl/>
        </w:rPr>
      </w:pPr>
      <w:r>
        <w:rPr>
          <w:rtl/>
        </w:rPr>
        <w:t>היו"ר ראובן ריבלין:</w:t>
      </w:r>
    </w:p>
    <w:p w14:paraId="29F596B4" w14:textId="77777777" w:rsidR="00000000" w:rsidRDefault="00ED7A37">
      <w:pPr>
        <w:pStyle w:val="a"/>
        <w:rPr>
          <w:rtl/>
        </w:rPr>
      </w:pPr>
    </w:p>
    <w:p w14:paraId="4DA34278" w14:textId="77777777" w:rsidR="00000000" w:rsidRDefault="00ED7A37">
      <w:pPr>
        <w:pStyle w:val="a"/>
        <w:rPr>
          <w:rFonts w:hint="cs"/>
          <w:rtl/>
        </w:rPr>
      </w:pPr>
      <w:r>
        <w:rPr>
          <w:rFonts w:hint="cs"/>
          <w:rtl/>
        </w:rPr>
        <w:t>אני שמעתי, אני שמעתי, גם הוא שמע. חשבת שאו</w:t>
      </w:r>
      <w:r>
        <w:rPr>
          <w:rFonts w:hint="cs"/>
          <w:rtl/>
        </w:rPr>
        <w:t xml:space="preserve">לי הוא לא הבין; פעמיים </w:t>
      </w:r>
      <w:r>
        <w:rPr>
          <w:rtl/>
        </w:rPr>
        <w:t>–</w:t>
      </w:r>
      <w:r>
        <w:rPr>
          <w:rFonts w:hint="cs"/>
          <w:rtl/>
        </w:rPr>
        <w:t xml:space="preserve"> הוא הבין. אני מכיר את חבר הכנסת סער, הוא מבין. </w:t>
      </w:r>
    </w:p>
    <w:p w14:paraId="0B39CF96" w14:textId="77777777" w:rsidR="00000000" w:rsidRDefault="00ED7A37">
      <w:pPr>
        <w:pStyle w:val="a"/>
        <w:ind w:firstLine="0"/>
        <w:rPr>
          <w:rFonts w:hint="cs"/>
          <w:rtl/>
        </w:rPr>
      </w:pPr>
    </w:p>
    <w:p w14:paraId="43DD66BD" w14:textId="77777777" w:rsidR="00000000" w:rsidRDefault="00ED7A37">
      <w:pPr>
        <w:pStyle w:val="SpeakerCon"/>
        <w:rPr>
          <w:rtl/>
        </w:rPr>
      </w:pPr>
      <w:bookmarkStart w:id="27" w:name="FS000001027T16_06_2003_16_56_07C"/>
      <w:bookmarkEnd w:id="27"/>
      <w:r>
        <w:rPr>
          <w:rtl/>
        </w:rPr>
        <w:t>גדעון סער (הליכוד):</w:t>
      </w:r>
    </w:p>
    <w:p w14:paraId="1FBB31CF" w14:textId="77777777" w:rsidR="00000000" w:rsidRDefault="00ED7A37">
      <w:pPr>
        <w:pStyle w:val="a"/>
        <w:rPr>
          <w:rtl/>
        </w:rPr>
      </w:pPr>
    </w:p>
    <w:p w14:paraId="6B72A12C" w14:textId="77777777" w:rsidR="00000000" w:rsidRDefault="00ED7A37">
      <w:pPr>
        <w:pStyle w:val="a"/>
        <w:rPr>
          <w:rFonts w:hint="cs"/>
          <w:rtl/>
        </w:rPr>
      </w:pPr>
      <w:r>
        <w:rPr>
          <w:rFonts w:hint="cs"/>
          <w:rtl/>
        </w:rPr>
        <w:t>אני רוצה לשאול את חברת הכנסת דליה איציק: כאשר אתם מטיפים פה מוסר בכזאת נחרצות, אתם כבר הצלחתם להסכים על יושב-ראש זמני?</w:t>
      </w:r>
    </w:p>
    <w:p w14:paraId="279E000F" w14:textId="77777777" w:rsidR="00000000" w:rsidRDefault="00ED7A37">
      <w:pPr>
        <w:pStyle w:val="a"/>
        <w:ind w:firstLine="0"/>
        <w:rPr>
          <w:rFonts w:hint="cs"/>
          <w:rtl/>
        </w:rPr>
      </w:pPr>
    </w:p>
    <w:p w14:paraId="737508A7" w14:textId="77777777" w:rsidR="00000000" w:rsidRDefault="00ED7A37">
      <w:pPr>
        <w:pStyle w:val="ac"/>
        <w:rPr>
          <w:rtl/>
        </w:rPr>
      </w:pPr>
      <w:r>
        <w:rPr>
          <w:rFonts w:hint="eastAsia"/>
          <w:rtl/>
        </w:rPr>
        <w:t>דליה</w:t>
      </w:r>
      <w:r>
        <w:rPr>
          <w:rtl/>
        </w:rPr>
        <w:t xml:space="preserve"> איציק (העבודה-מימד):</w:t>
      </w:r>
    </w:p>
    <w:p w14:paraId="6BD9DA43" w14:textId="77777777" w:rsidR="00000000" w:rsidRDefault="00ED7A37">
      <w:pPr>
        <w:pStyle w:val="a"/>
        <w:rPr>
          <w:rFonts w:hint="cs"/>
          <w:rtl/>
        </w:rPr>
      </w:pPr>
    </w:p>
    <w:p w14:paraId="1F973640" w14:textId="77777777" w:rsidR="00000000" w:rsidRDefault="00ED7A37">
      <w:pPr>
        <w:pStyle w:val="a"/>
        <w:rPr>
          <w:rFonts w:hint="cs"/>
          <w:rtl/>
        </w:rPr>
      </w:pPr>
      <w:r>
        <w:rPr>
          <w:rFonts w:hint="cs"/>
          <w:rtl/>
        </w:rPr>
        <w:t>איזה יופי. איז</w:t>
      </w:r>
      <w:r>
        <w:rPr>
          <w:rFonts w:hint="cs"/>
          <w:rtl/>
        </w:rPr>
        <w:t>ו חגיגה.</w:t>
      </w:r>
    </w:p>
    <w:p w14:paraId="0708FD1C" w14:textId="77777777" w:rsidR="00000000" w:rsidRDefault="00ED7A37">
      <w:pPr>
        <w:pStyle w:val="a"/>
        <w:ind w:firstLine="0"/>
        <w:rPr>
          <w:rFonts w:hint="cs"/>
          <w:rtl/>
        </w:rPr>
      </w:pPr>
    </w:p>
    <w:p w14:paraId="7EE2D610" w14:textId="77777777" w:rsidR="00000000" w:rsidRDefault="00ED7A37">
      <w:pPr>
        <w:pStyle w:val="SpeakerCon"/>
        <w:rPr>
          <w:rtl/>
        </w:rPr>
      </w:pPr>
      <w:bookmarkStart w:id="28" w:name="FS000001027T16_06_2003_16_56_36C"/>
      <w:bookmarkEnd w:id="28"/>
      <w:r>
        <w:rPr>
          <w:rtl/>
        </w:rPr>
        <w:t>גדעון סער (הליכוד):</w:t>
      </w:r>
    </w:p>
    <w:p w14:paraId="5F3B1B2C" w14:textId="77777777" w:rsidR="00000000" w:rsidRDefault="00ED7A37">
      <w:pPr>
        <w:pStyle w:val="a"/>
        <w:rPr>
          <w:rtl/>
        </w:rPr>
      </w:pPr>
    </w:p>
    <w:p w14:paraId="798E4E75" w14:textId="77777777" w:rsidR="00000000" w:rsidRDefault="00ED7A37">
      <w:pPr>
        <w:pStyle w:val="a"/>
        <w:rPr>
          <w:rFonts w:hint="cs"/>
          <w:rtl/>
        </w:rPr>
      </w:pPr>
      <w:r>
        <w:rPr>
          <w:rFonts w:hint="cs"/>
          <w:rtl/>
        </w:rPr>
        <w:t xml:space="preserve">אתם כבר הצלחתם להסכים? אולי תעשו ישר בחירות ליושב-ראש קבוע. </w:t>
      </w:r>
    </w:p>
    <w:p w14:paraId="6364D8C9" w14:textId="77777777" w:rsidR="00000000" w:rsidRDefault="00ED7A37">
      <w:pPr>
        <w:pStyle w:val="ac"/>
        <w:rPr>
          <w:rFonts w:hint="cs"/>
          <w:rtl/>
        </w:rPr>
      </w:pPr>
    </w:p>
    <w:p w14:paraId="2EDD81A5" w14:textId="77777777" w:rsidR="00000000" w:rsidRDefault="00ED7A37">
      <w:pPr>
        <w:pStyle w:val="ac"/>
        <w:rPr>
          <w:rtl/>
        </w:rPr>
      </w:pPr>
      <w:r>
        <w:rPr>
          <w:rFonts w:hint="eastAsia"/>
          <w:rtl/>
        </w:rPr>
        <w:t>חיים</w:t>
      </w:r>
      <w:r>
        <w:rPr>
          <w:rtl/>
        </w:rPr>
        <w:t xml:space="preserve"> אורון (מרצ):</w:t>
      </w:r>
    </w:p>
    <w:p w14:paraId="02C35CA1" w14:textId="77777777" w:rsidR="00000000" w:rsidRDefault="00ED7A37">
      <w:pPr>
        <w:pStyle w:val="a"/>
        <w:rPr>
          <w:rFonts w:hint="cs"/>
          <w:rtl/>
        </w:rPr>
      </w:pPr>
    </w:p>
    <w:p w14:paraId="1BC53D1F" w14:textId="77777777" w:rsidR="00000000" w:rsidRDefault="00ED7A37">
      <w:pPr>
        <w:pStyle w:val="a"/>
        <w:rPr>
          <w:rFonts w:hint="cs"/>
          <w:rtl/>
        </w:rPr>
      </w:pPr>
      <w:r>
        <w:rPr>
          <w:rFonts w:hint="cs"/>
          <w:rtl/>
        </w:rPr>
        <w:t>מה עם מפת הדרכים? מה השטויות האלה?</w:t>
      </w:r>
    </w:p>
    <w:p w14:paraId="78C67D51" w14:textId="77777777" w:rsidR="00000000" w:rsidRDefault="00ED7A37">
      <w:pPr>
        <w:pStyle w:val="a"/>
        <w:ind w:firstLine="0"/>
        <w:rPr>
          <w:rFonts w:hint="cs"/>
          <w:rtl/>
        </w:rPr>
      </w:pPr>
    </w:p>
    <w:p w14:paraId="71C27FF6" w14:textId="77777777" w:rsidR="00000000" w:rsidRDefault="00ED7A37">
      <w:pPr>
        <w:pStyle w:val="SpeakerCon"/>
        <w:rPr>
          <w:rtl/>
        </w:rPr>
      </w:pPr>
      <w:bookmarkStart w:id="29" w:name="FS000001027T16_06_2003_16_58_32C"/>
      <w:bookmarkEnd w:id="29"/>
      <w:r>
        <w:rPr>
          <w:rtl/>
        </w:rPr>
        <w:t>גדעון סער (הליכוד):</w:t>
      </w:r>
    </w:p>
    <w:p w14:paraId="4DB4042A" w14:textId="77777777" w:rsidR="00000000" w:rsidRDefault="00ED7A37">
      <w:pPr>
        <w:pStyle w:val="a"/>
        <w:rPr>
          <w:rtl/>
        </w:rPr>
      </w:pPr>
    </w:p>
    <w:p w14:paraId="0E10AC95" w14:textId="77777777" w:rsidR="00000000" w:rsidRDefault="00ED7A37">
      <w:pPr>
        <w:pStyle w:val="a"/>
        <w:rPr>
          <w:rFonts w:hint="cs"/>
          <w:rtl/>
        </w:rPr>
      </w:pPr>
      <w:r>
        <w:rPr>
          <w:rFonts w:hint="cs"/>
          <w:rtl/>
        </w:rPr>
        <w:t xml:space="preserve">אתם לא מסוגלים לקבל החלטה על יושב-ראש זמני לתשעה חודשים? אני שואל אותך, פואד, זה סביר? </w:t>
      </w:r>
    </w:p>
    <w:p w14:paraId="30B98421" w14:textId="77777777" w:rsidR="00000000" w:rsidRDefault="00ED7A37">
      <w:pPr>
        <w:pStyle w:val="ac"/>
        <w:rPr>
          <w:rFonts w:hint="cs"/>
          <w:rtl/>
        </w:rPr>
      </w:pPr>
    </w:p>
    <w:p w14:paraId="580EC213" w14:textId="77777777" w:rsidR="00000000" w:rsidRDefault="00ED7A37">
      <w:pPr>
        <w:pStyle w:val="ac"/>
        <w:rPr>
          <w:rtl/>
        </w:rPr>
      </w:pPr>
      <w:r>
        <w:rPr>
          <w:rFonts w:hint="eastAsia"/>
          <w:rtl/>
        </w:rPr>
        <w:t>דני</w:t>
      </w:r>
      <w:r>
        <w:rPr>
          <w:rtl/>
        </w:rPr>
        <w:t xml:space="preserve"> יתום (העבודה-מימד):</w:t>
      </w:r>
    </w:p>
    <w:p w14:paraId="493835CF" w14:textId="77777777" w:rsidR="00000000" w:rsidRDefault="00ED7A37">
      <w:pPr>
        <w:pStyle w:val="a"/>
        <w:rPr>
          <w:rFonts w:hint="cs"/>
          <w:rtl/>
        </w:rPr>
      </w:pPr>
    </w:p>
    <w:p w14:paraId="0C75170D" w14:textId="77777777" w:rsidR="00000000" w:rsidRDefault="00ED7A37">
      <w:pPr>
        <w:pStyle w:val="a"/>
        <w:rPr>
          <w:rFonts w:hint="cs"/>
          <w:rtl/>
        </w:rPr>
      </w:pPr>
      <w:r>
        <w:rPr>
          <w:rFonts w:hint="cs"/>
          <w:rtl/>
        </w:rPr>
        <w:t xml:space="preserve">הסכמתם כבר על צוות - - - </w:t>
      </w:r>
    </w:p>
    <w:p w14:paraId="030200D4" w14:textId="77777777" w:rsidR="00000000" w:rsidRDefault="00ED7A37">
      <w:pPr>
        <w:pStyle w:val="a"/>
        <w:ind w:firstLine="0"/>
        <w:rPr>
          <w:rFonts w:hint="cs"/>
          <w:rtl/>
        </w:rPr>
      </w:pPr>
    </w:p>
    <w:p w14:paraId="7EE673D8" w14:textId="77777777" w:rsidR="00000000" w:rsidRDefault="00ED7A37">
      <w:pPr>
        <w:pStyle w:val="SpeakerCon"/>
        <w:rPr>
          <w:rtl/>
        </w:rPr>
      </w:pPr>
      <w:bookmarkStart w:id="30" w:name="FS000001027T16_06_2003_16_59_09C"/>
      <w:bookmarkEnd w:id="30"/>
      <w:r>
        <w:rPr>
          <w:rtl/>
        </w:rPr>
        <w:t>גדעון סער (הליכוד):</w:t>
      </w:r>
    </w:p>
    <w:p w14:paraId="69F71377" w14:textId="77777777" w:rsidR="00000000" w:rsidRDefault="00ED7A37">
      <w:pPr>
        <w:pStyle w:val="a"/>
        <w:rPr>
          <w:rtl/>
        </w:rPr>
      </w:pPr>
    </w:p>
    <w:p w14:paraId="46B29FA9" w14:textId="77777777" w:rsidR="00000000" w:rsidRDefault="00ED7A37">
      <w:pPr>
        <w:pStyle w:val="a"/>
        <w:rPr>
          <w:rFonts w:hint="cs"/>
          <w:rtl/>
        </w:rPr>
      </w:pPr>
      <w:r>
        <w:rPr>
          <w:rFonts w:hint="cs"/>
          <w:rtl/>
        </w:rPr>
        <w:t>ועם ישראל יקבל את זה שאתם תבואו ותטיפו לממשלה?</w:t>
      </w:r>
    </w:p>
    <w:p w14:paraId="4DA3F1A8" w14:textId="77777777" w:rsidR="00000000" w:rsidRDefault="00ED7A37">
      <w:pPr>
        <w:pStyle w:val="a"/>
        <w:rPr>
          <w:rFonts w:hint="cs"/>
          <w:rtl/>
        </w:rPr>
      </w:pPr>
    </w:p>
    <w:p w14:paraId="257A9D03" w14:textId="77777777" w:rsidR="00000000" w:rsidRDefault="00ED7A37">
      <w:pPr>
        <w:pStyle w:val="a"/>
        <w:rPr>
          <w:rFonts w:hint="cs"/>
          <w:rtl/>
        </w:rPr>
      </w:pPr>
      <w:r>
        <w:rPr>
          <w:rFonts w:hint="cs"/>
          <w:rtl/>
        </w:rPr>
        <w:t xml:space="preserve">אני רוצה לקרוא לכם - - - </w:t>
      </w:r>
    </w:p>
    <w:p w14:paraId="6BE653E7" w14:textId="77777777" w:rsidR="00000000" w:rsidRDefault="00ED7A37">
      <w:pPr>
        <w:pStyle w:val="a"/>
        <w:ind w:firstLine="0"/>
        <w:rPr>
          <w:rFonts w:hint="cs"/>
          <w:rtl/>
        </w:rPr>
      </w:pPr>
    </w:p>
    <w:p w14:paraId="7E2DC09F" w14:textId="77777777" w:rsidR="00000000" w:rsidRDefault="00ED7A37">
      <w:pPr>
        <w:pStyle w:val="ac"/>
        <w:rPr>
          <w:rtl/>
        </w:rPr>
      </w:pPr>
      <w:r>
        <w:rPr>
          <w:rFonts w:hint="eastAsia"/>
          <w:rtl/>
        </w:rPr>
        <w:t>אבשלום</w:t>
      </w:r>
      <w:r>
        <w:rPr>
          <w:rtl/>
        </w:rPr>
        <w:t xml:space="preserve"> וילן (מרצ):</w:t>
      </w:r>
    </w:p>
    <w:p w14:paraId="3C438FC5" w14:textId="77777777" w:rsidR="00000000" w:rsidRDefault="00ED7A37">
      <w:pPr>
        <w:pStyle w:val="a"/>
        <w:rPr>
          <w:rFonts w:hint="cs"/>
          <w:rtl/>
        </w:rPr>
      </w:pPr>
    </w:p>
    <w:p w14:paraId="06EF43B9" w14:textId="77777777" w:rsidR="00000000" w:rsidRDefault="00ED7A37">
      <w:pPr>
        <w:pStyle w:val="a"/>
        <w:rPr>
          <w:rFonts w:hint="cs"/>
          <w:rtl/>
        </w:rPr>
      </w:pPr>
      <w:r>
        <w:rPr>
          <w:rFonts w:hint="cs"/>
          <w:rtl/>
        </w:rPr>
        <w:t>מה עם צוות התערבות מוניציפלי, יש צוות התערבות מוניציפלי?</w:t>
      </w:r>
    </w:p>
    <w:p w14:paraId="2405CACE" w14:textId="77777777" w:rsidR="00000000" w:rsidRDefault="00ED7A37">
      <w:pPr>
        <w:pStyle w:val="a"/>
        <w:ind w:firstLine="0"/>
        <w:rPr>
          <w:rFonts w:hint="cs"/>
          <w:rtl/>
        </w:rPr>
      </w:pPr>
    </w:p>
    <w:p w14:paraId="0D41F5F7" w14:textId="77777777" w:rsidR="00000000" w:rsidRDefault="00ED7A37">
      <w:pPr>
        <w:pStyle w:val="ad"/>
        <w:rPr>
          <w:rtl/>
        </w:rPr>
      </w:pPr>
      <w:r>
        <w:rPr>
          <w:rFonts w:hint="eastAsia"/>
          <w:rtl/>
        </w:rPr>
        <w:t>היו</w:t>
      </w:r>
      <w:r>
        <w:rPr>
          <w:rtl/>
        </w:rPr>
        <w:t>"ר ראובן ריבלין:</w:t>
      </w:r>
    </w:p>
    <w:p w14:paraId="3685AFE4" w14:textId="77777777" w:rsidR="00000000" w:rsidRDefault="00ED7A37">
      <w:pPr>
        <w:pStyle w:val="a"/>
        <w:rPr>
          <w:rFonts w:hint="cs"/>
          <w:rtl/>
        </w:rPr>
      </w:pPr>
    </w:p>
    <w:p w14:paraId="41B98948" w14:textId="77777777" w:rsidR="00000000" w:rsidRDefault="00ED7A37">
      <w:pPr>
        <w:pStyle w:val="a"/>
        <w:rPr>
          <w:rFonts w:hint="cs"/>
          <w:rtl/>
        </w:rPr>
      </w:pPr>
      <w:r>
        <w:rPr>
          <w:rFonts w:hint="cs"/>
          <w:rtl/>
        </w:rPr>
        <w:t xml:space="preserve">רבותי, </w:t>
      </w:r>
      <w:r>
        <w:rPr>
          <w:rFonts w:hint="cs"/>
          <w:rtl/>
        </w:rPr>
        <w:t xml:space="preserve">תודה. אני לא רוצה להוסיף לו זמן. </w:t>
      </w:r>
    </w:p>
    <w:p w14:paraId="05D465A1" w14:textId="77777777" w:rsidR="00000000" w:rsidRDefault="00ED7A37">
      <w:pPr>
        <w:pStyle w:val="a"/>
        <w:ind w:firstLine="0"/>
        <w:rPr>
          <w:rFonts w:hint="cs"/>
          <w:rtl/>
        </w:rPr>
      </w:pPr>
    </w:p>
    <w:p w14:paraId="404B7621" w14:textId="77777777" w:rsidR="00000000" w:rsidRDefault="00ED7A37">
      <w:pPr>
        <w:pStyle w:val="SpeakerCon"/>
        <w:rPr>
          <w:rtl/>
        </w:rPr>
      </w:pPr>
      <w:bookmarkStart w:id="31" w:name="FS000001027T16_06_2003_17_00_05C"/>
      <w:bookmarkEnd w:id="31"/>
      <w:r>
        <w:rPr>
          <w:rtl/>
        </w:rPr>
        <w:t>גדעון סער (הליכוד):</w:t>
      </w:r>
    </w:p>
    <w:p w14:paraId="29FFA303" w14:textId="77777777" w:rsidR="00000000" w:rsidRDefault="00ED7A37">
      <w:pPr>
        <w:pStyle w:val="a"/>
        <w:rPr>
          <w:rtl/>
        </w:rPr>
      </w:pPr>
    </w:p>
    <w:p w14:paraId="4F1D6775" w14:textId="77777777" w:rsidR="00000000" w:rsidRDefault="00ED7A37">
      <w:pPr>
        <w:pStyle w:val="a"/>
        <w:rPr>
          <w:rFonts w:hint="cs"/>
          <w:rtl/>
        </w:rPr>
      </w:pPr>
      <w:r>
        <w:rPr>
          <w:rFonts w:hint="cs"/>
          <w:rtl/>
        </w:rPr>
        <w:t xml:space="preserve">אני רוצה לדעת אם היתה בשורה מישיבת הסיעה בנושא היושב-ראש הזמני. </w:t>
      </w:r>
    </w:p>
    <w:p w14:paraId="3616C447" w14:textId="77777777" w:rsidR="00000000" w:rsidRDefault="00ED7A37">
      <w:pPr>
        <w:pStyle w:val="a"/>
        <w:ind w:firstLine="0"/>
        <w:rPr>
          <w:rFonts w:hint="cs"/>
          <w:rtl/>
        </w:rPr>
      </w:pPr>
    </w:p>
    <w:p w14:paraId="2274AA4B" w14:textId="77777777" w:rsidR="00000000" w:rsidRDefault="00ED7A37">
      <w:pPr>
        <w:pStyle w:val="ad"/>
        <w:rPr>
          <w:rtl/>
        </w:rPr>
      </w:pPr>
      <w:r>
        <w:rPr>
          <w:rtl/>
        </w:rPr>
        <w:t>היו"ר ראובן ריבלין:</w:t>
      </w:r>
    </w:p>
    <w:p w14:paraId="70B5B232" w14:textId="77777777" w:rsidR="00000000" w:rsidRDefault="00ED7A37">
      <w:pPr>
        <w:pStyle w:val="a"/>
        <w:rPr>
          <w:rtl/>
        </w:rPr>
      </w:pPr>
    </w:p>
    <w:p w14:paraId="058215CA" w14:textId="77777777" w:rsidR="00000000" w:rsidRDefault="00ED7A37">
      <w:pPr>
        <w:pStyle w:val="a"/>
        <w:rPr>
          <w:rFonts w:hint="cs"/>
          <w:rtl/>
        </w:rPr>
      </w:pPr>
      <w:r>
        <w:rPr>
          <w:rFonts w:hint="cs"/>
          <w:rtl/>
        </w:rPr>
        <w:t xml:space="preserve">- - - מבזבזים. </w:t>
      </w:r>
    </w:p>
    <w:p w14:paraId="6A8A8FF7" w14:textId="77777777" w:rsidR="00000000" w:rsidRDefault="00ED7A37">
      <w:pPr>
        <w:pStyle w:val="a"/>
        <w:ind w:firstLine="0"/>
        <w:rPr>
          <w:rFonts w:hint="cs"/>
          <w:rtl/>
        </w:rPr>
      </w:pPr>
    </w:p>
    <w:p w14:paraId="60C1EFAA" w14:textId="77777777" w:rsidR="00000000" w:rsidRDefault="00ED7A37">
      <w:pPr>
        <w:pStyle w:val="ac"/>
        <w:rPr>
          <w:rtl/>
        </w:rPr>
      </w:pPr>
      <w:r>
        <w:rPr>
          <w:rFonts w:hint="eastAsia"/>
          <w:rtl/>
        </w:rPr>
        <w:t>אופיר</w:t>
      </w:r>
      <w:r>
        <w:rPr>
          <w:rtl/>
        </w:rPr>
        <w:t xml:space="preserve"> פינס-פז (העבודה-מימד):</w:t>
      </w:r>
    </w:p>
    <w:p w14:paraId="0B142D0B" w14:textId="77777777" w:rsidR="00000000" w:rsidRDefault="00ED7A37">
      <w:pPr>
        <w:pStyle w:val="a"/>
        <w:rPr>
          <w:rFonts w:hint="cs"/>
          <w:rtl/>
        </w:rPr>
      </w:pPr>
    </w:p>
    <w:p w14:paraId="2010C222" w14:textId="77777777" w:rsidR="00000000" w:rsidRDefault="00ED7A37">
      <w:pPr>
        <w:pStyle w:val="a"/>
        <w:rPr>
          <w:rFonts w:hint="cs"/>
          <w:rtl/>
        </w:rPr>
      </w:pPr>
      <w:r>
        <w:rPr>
          <w:rFonts w:hint="cs"/>
          <w:rtl/>
        </w:rPr>
        <w:t xml:space="preserve">אנחנו מבזבזים לו זמן? </w:t>
      </w:r>
    </w:p>
    <w:p w14:paraId="3DF4629A" w14:textId="77777777" w:rsidR="00000000" w:rsidRDefault="00ED7A37">
      <w:pPr>
        <w:pStyle w:val="a"/>
        <w:rPr>
          <w:rFonts w:hint="cs"/>
          <w:rtl/>
        </w:rPr>
      </w:pPr>
    </w:p>
    <w:p w14:paraId="63777606" w14:textId="77777777" w:rsidR="00000000" w:rsidRDefault="00ED7A37">
      <w:pPr>
        <w:pStyle w:val="ad"/>
        <w:rPr>
          <w:rtl/>
        </w:rPr>
      </w:pPr>
      <w:r>
        <w:rPr>
          <w:rtl/>
        </w:rPr>
        <w:t>היו"ר ראובן ריבלין:</w:t>
      </w:r>
    </w:p>
    <w:p w14:paraId="78F7BA57" w14:textId="77777777" w:rsidR="00000000" w:rsidRDefault="00ED7A37">
      <w:pPr>
        <w:pStyle w:val="a"/>
        <w:rPr>
          <w:rtl/>
        </w:rPr>
      </w:pPr>
    </w:p>
    <w:p w14:paraId="52B4869A" w14:textId="77777777" w:rsidR="00000000" w:rsidRDefault="00ED7A37">
      <w:pPr>
        <w:pStyle w:val="a"/>
        <w:rPr>
          <w:rFonts w:hint="cs"/>
          <w:rtl/>
        </w:rPr>
      </w:pPr>
      <w:r>
        <w:rPr>
          <w:rFonts w:hint="cs"/>
          <w:rtl/>
        </w:rPr>
        <w:t>כשהוא מתגרה, אני לא מ</w:t>
      </w:r>
      <w:r>
        <w:rPr>
          <w:rFonts w:hint="cs"/>
          <w:rtl/>
        </w:rPr>
        <w:t xml:space="preserve">וסיף זמן. </w:t>
      </w:r>
    </w:p>
    <w:p w14:paraId="729CAA78" w14:textId="77777777" w:rsidR="00000000" w:rsidRDefault="00ED7A37">
      <w:pPr>
        <w:pStyle w:val="a"/>
        <w:ind w:firstLine="0"/>
        <w:rPr>
          <w:rFonts w:hint="cs"/>
          <w:rtl/>
        </w:rPr>
      </w:pPr>
    </w:p>
    <w:p w14:paraId="7F44A657" w14:textId="77777777" w:rsidR="00000000" w:rsidRDefault="00ED7A37">
      <w:pPr>
        <w:pStyle w:val="ac"/>
        <w:rPr>
          <w:rtl/>
        </w:rPr>
      </w:pPr>
      <w:r>
        <w:rPr>
          <w:rFonts w:hint="eastAsia"/>
          <w:rtl/>
        </w:rPr>
        <w:t>מאיר</w:t>
      </w:r>
      <w:r>
        <w:rPr>
          <w:rtl/>
        </w:rPr>
        <w:t xml:space="preserve"> פרוש (יהדות התורה):</w:t>
      </w:r>
    </w:p>
    <w:p w14:paraId="07AE556A" w14:textId="77777777" w:rsidR="00000000" w:rsidRDefault="00ED7A37">
      <w:pPr>
        <w:pStyle w:val="a"/>
        <w:rPr>
          <w:rFonts w:hint="cs"/>
          <w:rtl/>
        </w:rPr>
      </w:pPr>
    </w:p>
    <w:p w14:paraId="460F7616" w14:textId="77777777" w:rsidR="00000000" w:rsidRDefault="00ED7A37">
      <w:pPr>
        <w:pStyle w:val="a"/>
        <w:rPr>
          <w:rFonts w:hint="cs"/>
          <w:rtl/>
        </w:rPr>
      </w:pPr>
      <w:r>
        <w:rPr>
          <w:rFonts w:hint="cs"/>
          <w:rtl/>
        </w:rPr>
        <w:t>מה עם ביבי? מה עם ביבי?</w:t>
      </w:r>
    </w:p>
    <w:p w14:paraId="5A31F4C5" w14:textId="77777777" w:rsidR="00000000" w:rsidRDefault="00ED7A37">
      <w:pPr>
        <w:pStyle w:val="a"/>
        <w:ind w:firstLine="0"/>
        <w:rPr>
          <w:rFonts w:hint="cs"/>
          <w:rtl/>
        </w:rPr>
      </w:pPr>
    </w:p>
    <w:p w14:paraId="49880E0C" w14:textId="77777777" w:rsidR="00000000" w:rsidRDefault="00ED7A37">
      <w:pPr>
        <w:pStyle w:val="ad"/>
        <w:rPr>
          <w:rtl/>
        </w:rPr>
      </w:pPr>
      <w:r>
        <w:rPr>
          <w:rtl/>
        </w:rPr>
        <w:t>היו"ר ראובן ריבלין:</w:t>
      </w:r>
    </w:p>
    <w:p w14:paraId="038FAC18" w14:textId="77777777" w:rsidR="00000000" w:rsidRDefault="00ED7A37">
      <w:pPr>
        <w:pStyle w:val="a"/>
        <w:rPr>
          <w:rtl/>
        </w:rPr>
      </w:pPr>
    </w:p>
    <w:p w14:paraId="39C9BE01" w14:textId="77777777" w:rsidR="00000000" w:rsidRDefault="00ED7A37">
      <w:pPr>
        <w:pStyle w:val="a"/>
        <w:rPr>
          <w:rFonts w:hint="cs"/>
          <w:rtl/>
        </w:rPr>
      </w:pPr>
      <w:r>
        <w:rPr>
          <w:rFonts w:hint="cs"/>
          <w:rtl/>
        </w:rPr>
        <w:t xml:space="preserve">זאת התגרות. </w:t>
      </w:r>
    </w:p>
    <w:p w14:paraId="0B8B096E" w14:textId="77777777" w:rsidR="00000000" w:rsidRDefault="00ED7A37">
      <w:pPr>
        <w:pStyle w:val="a"/>
        <w:ind w:firstLine="0"/>
        <w:rPr>
          <w:rFonts w:hint="cs"/>
          <w:rtl/>
        </w:rPr>
      </w:pPr>
    </w:p>
    <w:p w14:paraId="6FF56500" w14:textId="77777777" w:rsidR="00000000" w:rsidRDefault="00ED7A37">
      <w:pPr>
        <w:pStyle w:val="ac"/>
        <w:rPr>
          <w:rtl/>
        </w:rPr>
      </w:pPr>
      <w:r>
        <w:rPr>
          <w:rFonts w:hint="eastAsia"/>
          <w:rtl/>
        </w:rPr>
        <w:t>דליה</w:t>
      </w:r>
      <w:r>
        <w:rPr>
          <w:rtl/>
        </w:rPr>
        <w:t xml:space="preserve"> איציק (העבודה-מימד):</w:t>
      </w:r>
    </w:p>
    <w:p w14:paraId="34309900" w14:textId="77777777" w:rsidR="00000000" w:rsidRDefault="00ED7A37">
      <w:pPr>
        <w:pStyle w:val="a"/>
        <w:rPr>
          <w:rFonts w:hint="cs"/>
          <w:rtl/>
        </w:rPr>
      </w:pPr>
    </w:p>
    <w:p w14:paraId="476A7356" w14:textId="77777777" w:rsidR="00000000" w:rsidRDefault="00ED7A37">
      <w:pPr>
        <w:pStyle w:val="a"/>
        <w:rPr>
          <w:rFonts w:hint="cs"/>
          <w:rtl/>
        </w:rPr>
      </w:pPr>
      <w:r>
        <w:rPr>
          <w:rFonts w:hint="cs"/>
          <w:rtl/>
        </w:rPr>
        <w:t xml:space="preserve">ביבי גם, ביבי גם. </w:t>
      </w:r>
    </w:p>
    <w:p w14:paraId="59D77804" w14:textId="77777777" w:rsidR="00000000" w:rsidRDefault="00ED7A37">
      <w:pPr>
        <w:pStyle w:val="a"/>
        <w:ind w:firstLine="0"/>
        <w:rPr>
          <w:rFonts w:hint="cs"/>
          <w:rtl/>
        </w:rPr>
      </w:pPr>
    </w:p>
    <w:p w14:paraId="3A24201F" w14:textId="77777777" w:rsidR="00000000" w:rsidRDefault="00ED7A37">
      <w:pPr>
        <w:pStyle w:val="SpeakerCon"/>
        <w:rPr>
          <w:rtl/>
        </w:rPr>
      </w:pPr>
      <w:bookmarkStart w:id="32" w:name="FS000001027T16_06_2003_17_03_30C"/>
      <w:bookmarkEnd w:id="32"/>
      <w:r>
        <w:rPr>
          <w:rtl/>
        </w:rPr>
        <w:t>גדעון סער (הליכוד):</w:t>
      </w:r>
    </w:p>
    <w:p w14:paraId="16F129F8" w14:textId="77777777" w:rsidR="00000000" w:rsidRDefault="00ED7A37">
      <w:pPr>
        <w:pStyle w:val="a"/>
        <w:rPr>
          <w:rtl/>
        </w:rPr>
      </w:pPr>
    </w:p>
    <w:p w14:paraId="3CE3C75E" w14:textId="77777777" w:rsidR="00000000" w:rsidRDefault="00ED7A37">
      <w:pPr>
        <w:pStyle w:val="a"/>
        <w:rPr>
          <w:rFonts w:hint="cs"/>
          <w:rtl/>
        </w:rPr>
      </w:pPr>
      <w:r>
        <w:rPr>
          <w:rFonts w:hint="cs"/>
          <w:rtl/>
        </w:rPr>
        <w:t>חבר הכנסת פרוש, אני רוצה לקרוא לך מדברים של ראש הממשלה מנחם בגין בעניין זכות ישראל להגנה ע</w:t>
      </w:r>
      <w:r>
        <w:rPr>
          <w:rFonts w:hint="cs"/>
          <w:rtl/>
        </w:rPr>
        <w:t xml:space="preserve">צמית </w:t>
      </w:r>
      <w:r>
        <w:rPr>
          <w:rtl/>
        </w:rPr>
        <w:t>–</w:t>
      </w:r>
      <w:r>
        <w:rPr>
          <w:rFonts w:hint="cs"/>
          <w:rtl/>
        </w:rPr>
        <w:t xml:space="preserve"> וגם אז היה ממשל ידידותי, הממשל של הנשיא רייגן; והיום יש ממשל ידידותי לא פחות, שמבין עוד יותר את הזכות הזאת </w:t>
      </w:r>
      <w:r>
        <w:rPr>
          <w:rtl/>
        </w:rPr>
        <w:t>–</w:t>
      </w:r>
      <w:r>
        <w:rPr>
          <w:rFonts w:hint="cs"/>
          <w:rtl/>
        </w:rPr>
        <w:t xml:space="preserve"> וכך הוא אמר: "ארצות-הברית תומכת היום בגברת תאצ'ר, כשהיא משתמשת בסעיף 51 למגילת האומות, כלומר בזכותה להגנה עצמית, 13,000 קילומטרים מחופי אנגל</w:t>
      </w:r>
      <w:r>
        <w:rPr>
          <w:rFonts w:hint="cs"/>
          <w:rtl/>
        </w:rPr>
        <w:t xml:space="preserve">יה; ולנו אסור להשתמש בזכותנו להגנה עצמית מול שפיכות דמים כאשר כל זה מתרחש על סף ביתנו? זה הפקר. לעצם העניין, לתשובה למר חביב" </w:t>
      </w:r>
      <w:r>
        <w:rPr>
          <w:rtl/>
        </w:rPr>
        <w:t>–</w:t>
      </w:r>
      <w:r>
        <w:rPr>
          <w:rFonts w:hint="cs"/>
          <w:rtl/>
        </w:rPr>
        <w:t xml:space="preserve"> שהיה אז השליח המיוחד, כפי שאתם בוודאי זוכרים </w:t>
      </w:r>
      <w:r>
        <w:rPr>
          <w:rtl/>
        </w:rPr>
        <w:t>–</w:t>
      </w:r>
      <w:r>
        <w:rPr>
          <w:rFonts w:hint="cs"/>
          <w:rtl/>
        </w:rPr>
        <w:t xml:space="preserve"> "ולדעת הקהל, אני אשיב למר הייג לשתי איגרותיו ובמידה של חריפות. אשיב היום או מחר כ</w:t>
      </w:r>
      <w:r>
        <w:rPr>
          <w:rFonts w:hint="cs"/>
          <w:rtl/>
        </w:rPr>
        <w:t>י זהו ניסיון להכניע אותנו על רקע של הגנת חיינו, ואם זה חלילה יצלח כי אז יהיה לנו גיהינום מדיני במשך השנה הבאה. מה שכתוב בטיוטה שלי, ואיזה תיקון שקיבלתי עלי: הממשלה תוסיף להגן על אזרחי ישראל, ושום לחץ לא יניעה לוותר על זכותה וחובתה זו". זו ההצעה שלי, חברי ה</w:t>
      </w:r>
      <w:r>
        <w:rPr>
          <w:rFonts w:hint="cs"/>
          <w:rtl/>
        </w:rPr>
        <w:t xml:space="preserve">כנסת, שאנחנו נסכים על העיקרון הזה: הממשלה תוסיף להגן על אזרחי ישראל, ושום לחץ לא יניעה לוותר על זכותה וחובתה זו. </w:t>
      </w:r>
    </w:p>
    <w:p w14:paraId="09642470" w14:textId="77777777" w:rsidR="00000000" w:rsidRDefault="00ED7A37">
      <w:pPr>
        <w:pStyle w:val="a"/>
        <w:rPr>
          <w:rFonts w:hint="cs"/>
          <w:rtl/>
        </w:rPr>
      </w:pPr>
    </w:p>
    <w:p w14:paraId="61D69482" w14:textId="77777777" w:rsidR="00000000" w:rsidRDefault="00ED7A37">
      <w:pPr>
        <w:pStyle w:val="ac"/>
        <w:rPr>
          <w:rtl/>
        </w:rPr>
      </w:pPr>
      <w:r>
        <w:rPr>
          <w:rFonts w:hint="eastAsia"/>
          <w:rtl/>
        </w:rPr>
        <w:t>דליה</w:t>
      </w:r>
      <w:r>
        <w:rPr>
          <w:rtl/>
        </w:rPr>
        <w:t xml:space="preserve"> איציק (העבודה-מימד):</w:t>
      </w:r>
    </w:p>
    <w:p w14:paraId="000C256F" w14:textId="77777777" w:rsidR="00000000" w:rsidRDefault="00ED7A37">
      <w:pPr>
        <w:pStyle w:val="a"/>
        <w:rPr>
          <w:rFonts w:hint="cs"/>
          <w:rtl/>
        </w:rPr>
      </w:pPr>
    </w:p>
    <w:p w14:paraId="6D04BD82" w14:textId="77777777" w:rsidR="00000000" w:rsidRDefault="00ED7A37">
      <w:pPr>
        <w:pStyle w:val="a"/>
        <w:rPr>
          <w:rFonts w:hint="cs"/>
          <w:rtl/>
        </w:rPr>
      </w:pPr>
      <w:r>
        <w:rPr>
          <w:rFonts w:hint="cs"/>
          <w:rtl/>
        </w:rPr>
        <w:t xml:space="preserve">מה עם מפת הדרכים? </w:t>
      </w:r>
    </w:p>
    <w:p w14:paraId="69E7082E" w14:textId="77777777" w:rsidR="00000000" w:rsidRDefault="00ED7A37">
      <w:pPr>
        <w:pStyle w:val="a"/>
        <w:ind w:firstLine="0"/>
        <w:rPr>
          <w:rFonts w:hint="cs"/>
          <w:rtl/>
        </w:rPr>
      </w:pPr>
    </w:p>
    <w:p w14:paraId="5F31C02D" w14:textId="77777777" w:rsidR="00000000" w:rsidRDefault="00ED7A37">
      <w:pPr>
        <w:pStyle w:val="ac"/>
        <w:rPr>
          <w:rtl/>
        </w:rPr>
      </w:pPr>
      <w:r>
        <w:rPr>
          <w:rFonts w:hint="eastAsia"/>
          <w:rtl/>
        </w:rPr>
        <w:t>חיים</w:t>
      </w:r>
      <w:r>
        <w:rPr>
          <w:rtl/>
        </w:rPr>
        <w:t xml:space="preserve"> אורון (מרצ):</w:t>
      </w:r>
    </w:p>
    <w:p w14:paraId="12A654AB" w14:textId="77777777" w:rsidR="00000000" w:rsidRDefault="00ED7A37">
      <w:pPr>
        <w:pStyle w:val="a"/>
        <w:rPr>
          <w:rFonts w:hint="cs"/>
          <w:rtl/>
        </w:rPr>
      </w:pPr>
    </w:p>
    <w:p w14:paraId="120AE131" w14:textId="77777777" w:rsidR="00000000" w:rsidRDefault="00ED7A37">
      <w:pPr>
        <w:pStyle w:val="a"/>
        <w:rPr>
          <w:rFonts w:hint="cs"/>
          <w:rtl/>
        </w:rPr>
      </w:pPr>
      <w:r>
        <w:rPr>
          <w:rFonts w:hint="cs"/>
          <w:rtl/>
        </w:rPr>
        <w:t>מה עם המפה?</w:t>
      </w:r>
    </w:p>
    <w:p w14:paraId="466DC9B3" w14:textId="77777777" w:rsidR="00000000" w:rsidRDefault="00ED7A37">
      <w:pPr>
        <w:pStyle w:val="a"/>
        <w:ind w:firstLine="0"/>
        <w:rPr>
          <w:rFonts w:hint="cs"/>
          <w:rtl/>
        </w:rPr>
      </w:pPr>
    </w:p>
    <w:p w14:paraId="7CDFBB01" w14:textId="77777777" w:rsidR="00000000" w:rsidRDefault="00ED7A37">
      <w:pPr>
        <w:pStyle w:val="ad"/>
        <w:rPr>
          <w:rtl/>
        </w:rPr>
      </w:pPr>
      <w:r>
        <w:rPr>
          <w:rtl/>
        </w:rPr>
        <w:t>היו"ר ראובן ריבלין:</w:t>
      </w:r>
    </w:p>
    <w:p w14:paraId="2E16138B" w14:textId="77777777" w:rsidR="00000000" w:rsidRDefault="00ED7A37">
      <w:pPr>
        <w:pStyle w:val="a"/>
        <w:rPr>
          <w:rtl/>
        </w:rPr>
      </w:pPr>
    </w:p>
    <w:p w14:paraId="1FF890D7" w14:textId="77777777" w:rsidR="00000000" w:rsidRDefault="00ED7A37">
      <w:pPr>
        <w:pStyle w:val="a"/>
        <w:rPr>
          <w:rFonts w:hint="cs"/>
          <w:rtl/>
        </w:rPr>
      </w:pPr>
      <w:r>
        <w:rPr>
          <w:rFonts w:hint="cs"/>
          <w:rtl/>
        </w:rPr>
        <w:t>תודה לחבר הכנסת גדעון סער. רבותי, הוא סיי</w:t>
      </w:r>
      <w:r>
        <w:rPr>
          <w:rFonts w:hint="cs"/>
          <w:rtl/>
        </w:rPr>
        <w:t xml:space="preserve">ם דקה לפני הזמן. </w:t>
      </w:r>
    </w:p>
    <w:p w14:paraId="1DD95DAD" w14:textId="77777777" w:rsidR="00000000" w:rsidRDefault="00ED7A37">
      <w:pPr>
        <w:pStyle w:val="a"/>
        <w:ind w:firstLine="0"/>
        <w:rPr>
          <w:rFonts w:hint="cs"/>
          <w:rtl/>
        </w:rPr>
      </w:pPr>
    </w:p>
    <w:p w14:paraId="36EB79F5" w14:textId="77777777" w:rsidR="00000000" w:rsidRDefault="00ED7A37">
      <w:pPr>
        <w:pStyle w:val="ac"/>
        <w:rPr>
          <w:rtl/>
        </w:rPr>
      </w:pPr>
      <w:r>
        <w:rPr>
          <w:rFonts w:hint="eastAsia"/>
          <w:rtl/>
        </w:rPr>
        <w:t>חיים</w:t>
      </w:r>
      <w:r>
        <w:rPr>
          <w:rtl/>
        </w:rPr>
        <w:t xml:space="preserve"> אורון (מרצ):</w:t>
      </w:r>
    </w:p>
    <w:p w14:paraId="02B28A1E" w14:textId="77777777" w:rsidR="00000000" w:rsidRDefault="00ED7A37">
      <w:pPr>
        <w:pStyle w:val="a"/>
        <w:rPr>
          <w:rFonts w:hint="cs"/>
          <w:rtl/>
        </w:rPr>
      </w:pPr>
    </w:p>
    <w:p w14:paraId="166959C6" w14:textId="77777777" w:rsidR="00000000" w:rsidRDefault="00ED7A37">
      <w:pPr>
        <w:pStyle w:val="a"/>
        <w:rPr>
          <w:rFonts w:hint="cs"/>
          <w:rtl/>
        </w:rPr>
      </w:pPr>
      <w:r>
        <w:rPr>
          <w:rFonts w:hint="cs"/>
          <w:rtl/>
        </w:rPr>
        <w:t>לא היה לו מה להגיד.</w:t>
      </w:r>
    </w:p>
    <w:p w14:paraId="62A5AF3C" w14:textId="77777777" w:rsidR="00000000" w:rsidRDefault="00ED7A37">
      <w:pPr>
        <w:pStyle w:val="a"/>
        <w:ind w:firstLine="0"/>
        <w:rPr>
          <w:rFonts w:hint="cs"/>
          <w:rtl/>
        </w:rPr>
      </w:pPr>
    </w:p>
    <w:p w14:paraId="09408B62" w14:textId="77777777" w:rsidR="00000000" w:rsidRDefault="00ED7A37">
      <w:pPr>
        <w:pStyle w:val="ac"/>
        <w:rPr>
          <w:rtl/>
        </w:rPr>
      </w:pPr>
      <w:r>
        <w:rPr>
          <w:rFonts w:hint="eastAsia"/>
          <w:rtl/>
        </w:rPr>
        <w:t>דליה</w:t>
      </w:r>
      <w:r>
        <w:rPr>
          <w:rtl/>
        </w:rPr>
        <w:t xml:space="preserve"> איציק (העבודה-מימד):</w:t>
      </w:r>
    </w:p>
    <w:p w14:paraId="0C2FE860" w14:textId="77777777" w:rsidR="00000000" w:rsidRDefault="00ED7A37">
      <w:pPr>
        <w:pStyle w:val="a"/>
        <w:rPr>
          <w:rFonts w:hint="cs"/>
          <w:rtl/>
        </w:rPr>
      </w:pPr>
    </w:p>
    <w:p w14:paraId="24F26013" w14:textId="77777777" w:rsidR="00000000" w:rsidRDefault="00ED7A37">
      <w:pPr>
        <w:pStyle w:val="a"/>
        <w:rPr>
          <w:rFonts w:hint="cs"/>
          <w:rtl/>
        </w:rPr>
      </w:pPr>
      <w:r>
        <w:rPr>
          <w:rFonts w:hint="cs"/>
          <w:rtl/>
        </w:rPr>
        <w:t xml:space="preserve">אין לו מה להגיד. </w:t>
      </w:r>
    </w:p>
    <w:p w14:paraId="015C9166" w14:textId="77777777" w:rsidR="00000000" w:rsidRDefault="00ED7A37">
      <w:pPr>
        <w:pStyle w:val="a"/>
        <w:ind w:firstLine="0"/>
        <w:rPr>
          <w:rFonts w:hint="cs"/>
          <w:rtl/>
        </w:rPr>
      </w:pPr>
    </w:p>
    <w:p w14:paraId="57429706" w14:textId="77777777" w:rsidR="00000000" w:rsidRDefault="00ED7A37">
      <w:pPr>
        <w:pStyle w:val="ad"/>
        <w:rPr>
          <w:rtl/>
        </w:rPr>
      </w:pPr>
      <w:r>
        <w:rPr>
          <w:rtl/>
        </w:rPr>
        <w:t>היו"ר ראובן ריבלין:</w:t>
      </w:r>
    </w:p>
    <w:p w14:paraId="30A89806" w14:textId="77777777" w:rsidR="00000000" w:rsidRDefault="00ED7A37">
      <w:pPr>
        <w:pStyle w:val="a"/>
        <w:rPr>
          <w:rtl/>
        </w:rPr>
      </w:pPr>
    </w:p>
    <w:p w14:paraId="4EDCF120" w14:textId="77777777" w:rsidR="00000000" w:rsidRDefault="00ED7A37">
      <w:pPr>
        <w:pStyle w:val="a"/>
        <w:rPr>
          <w:rFonts w:hint="cs"/>
          <w:rtl/>
        </w:rPr>
      </w:pPr>
      <w:r>
        <w:rPr>
          <w:rFonts w:hint="cs"/>
          <w:rtl/>
        </w:rPr>
        <w:t xml:space="preserve">אתם גזלתם ממנו 24 שניות. חבר הכנסת מתן וילנאי, לרשותך </w:t>
      </w:r>
      <w:r>
        <w:rPr>
          <w:rtl/>
        </w:rPr>
        <w:t>–</w:t>
      </w:r>
      <w:r>
        <w:rPr>
          <w:rFonts w:hint="cs"/>
          <w:rtl/>
        </w:rPr>
        <w:t xml:space="preserve"> ואני לא קבעתי זאת, סיעתך קבעה </w:t>
      </w:r>
      <w:r>
        <w:rPr>
          <w:rtl/>
        </w:rPr>
        <w:t>–</w:t>
      </w:r>
      <w:r>
        <w:rPr>
          <w:rFonts w:hint="cs"/>
          <w:rtl/>
        </w:rPr>
        <w:t xml:space="preserve"> שלוש דקות. </w:t>
      </w:r>
    </w:p>
    <w:p w14:paraId="0D1B3564" w14:textId="77777777" w:rsidR="00000000" w:rsidRDefault="00ED7A37">
      <w:pPr>
        <w:pStyle w:val="a"/>
        <w:ind w:firstLine="0"/>
        <w:rPr>
          <w:rFonts w:hint="cs"/>
          <w:rtl/>
        </w:rPr>
      </w:pPr>
    </w:p>
    <w:p w14:paraId="67DBEBDB" w14:textId="77777777" w:rsidR="00000000" w:rsidRDefault="00ED7A37">
      <w:pPr>
        <w:pStyle w:val="ac"/>
        <w:rPr>
          <w:rtl/>
        </w:rPr>
      </w:pPr>
      <w:r>
        <w:rPr>
          <w:rFonts w:hint="eastAsia"/>
          <w:rtl/>
        </w:rPr>
        <w:t>רן</w:t>
      </w:r>
      <w:r>
        <w:rPr>
          <w:rtl/>
        </w:rPr>
        <w:t xml:space="preserve"> כהן (מרצ):</w:t>
      </w:r>
    </w:p>
    <w:p w14:paraId="7AF4290A" w14:textId="77777777" w:rsidR="00000000" w:rsidRDefault="00ED7A37">
      <w:pPr>
        <w:pStyle w:val="a"/>
        <w:rPr>
          <w:rFonts w:hint="cs"/>
          <w:rtl/>
        </w:rPr>
      </w:pPr>
    </w:p>
    <w:p w14:paraId="03D767D6" w14:textId="77777777" w:rsidR="00000000" w:rsidRDefault="00ED7A37">
      <w:pPr>
        <w:pStyle w:val="a"/>
        <w:rPr>
          <w:rFonts w:hint="cs"/>
          <w:rtl/>
        </w:rPr>
      </w:pPr>
      <w:r>
        <w:rPr>
          <w:rFonts w:hint="cs"/>
          <w:rtl/>
        </w:rPr>
        <w:t>הוא לא אמר שום</w:t>
      </w:r>
      <w:r>
        <w:rPr>
          <w:rFonts w:hint="cs"/>
          <w:rtl/>
        </w:rPr>
        <w:t xml:space="preserve"> דבר שהוא נגד מפת הדרכים. </w:t>
      </w:r>
    </w:p>
    <w:p w14:paraId="79B73250" w14:textId="77777777" w:rsidR="00000000" w:rsidRDefault="00ED7A37">
      <w:pPr>
        <w:pStyle w:val="a"/>
        <w:ind w:firstLine="0"/>
        <w:rPr>
          <w:rFonts w:hint="cs"/>
          <w:rtl/>
        </w:rPr>
      </w:pPr>
    </w:p>
    <w:p w14:paraId="04122266" w14:textId="77777777" w:rsidR="00000000" w:rsidRDefault="00ED7A37">
      <w:pPr>
        <w:pStyle w:val="ac"/>
        <w:rPr>
          <w:rtl/>
        </w:rPr>
      </w:pPr>
      <w:r>
        <w:rPr>
          <w:rFonts w:hint="eastAsia"/>
          <w:rtl/>
        </w:rPr>
        <w:t>יצחק</w:t>
      </w:r>
      <w:r>
        <w:rPr>
          <w:rtl/>
        </w:rPr>
        <w:t xml:space="preserve"> כהן (ש"ס):</w:t>
      </w:r>
    </w:p>
    <w:p w14:paraId="46BE55EE" w14:textId="77777777" w:rsidR="00000000" w:rsidRDefault="00ED7A37">
      <w:pPr>
        <w:pStyle w:val="a"/>
        <w:rPr>
          <w:rFonts w:hint="cs"/>
          <w:rtl/>
        </w:rPr>
      </w:pPr>
    </w:p>
    <w:p w14:paraId="0EF3721E" w14:textId="77777777" w:rsidR="00000000" w:rsidRDefault="00ED7A37">
      <w:pPr>
        <w:pStyle w:val="a"/>
        <w:rPr>
          <w:rFonts w:hint="cs"/>
          <w:rtl/>
        </w:rPr>
      </w:pPr>
      <w:r>
        <w:rPr>
          <w:rFonts w:hint="cs"/>
          <w:rtl/>
        </w:rPr>
        <w:t>איפה אולמרט?</w:t>
      </w:r>
    </w:p>
    <w:p w14:paraId="2C6D9688" w14:textId="77777777" w:rsidR="00000000" w:rsidRDefault="00ED7A37">
      <w:pPr>
        <w:pStyle w:val="a"/>
        <w:ind w:firstLine="0"/>
        <w:rPr>
          <w:rFonts w:hint="cs"/>
          <w:rtl/>
        </w:rPr>
      </w:pPr>
    </w:p>
    <w:p w14:paraId="0334AAA3" w14:textId="77777777" w:rsidR="00000000" w:rsidRDefault="00ED7A37">
      <w:pPr>
        <w:pStyle w:val="ad"/>
        <w:rPr>
          <w:rtl/>
        </w:rPr>
      </w:pPr>
      <w:r>
        <w:rPr>
          <w:rtl/>
        </w:rPr>
        <w:t>היו"ר ראובן ריבלין:</w:t>
      </w:r>
    </w:p>
    <w:p w14:paraId="1682F0C8" w14:textId="77777777" w:rsidR="00000000" w:rsidRDefault="00ED7A37">
      <w:pPr>
        <w:pStyle w:val="a"/>
        <w:rPr>
          <w:rtl/>
        </w:rPr>
      </w:pPr>
    </w:p>
    <w:p w14:paraId="385BD9AA" w14:textId="77777777" w:rsidR="00000000" w:rsidRDefault="00ED7A37">
      <w:pPr>
        <w:pStyle w:val="a"/>
        <w:rPr>
          <w:rFonts w:hint="cs"/>
          <w:rtl/>
        </w:rPr>
      </w:pPr>
      <w:r>
        <w:rPr>
          <w:rFonts w:hint="cs"/>
          <w:rtl/>
        </w:rPr>
        <w:t>חבר הכנסת כהן, שאלת את השאילתא ואני אענה לך בזמן המתאים שבו משיבים על שאילתות. בבקשה, אדוני. אני מתנצל מראש, לא אתן יותר משלוש דקות.</w:t>
      </w:r>
    </w:p>
    <w:p w14:paraId="36BA114C" w14:textId="77777777" w:rsidR="00000000" w:rsidRDefault="00ED7A37">
      <w:pPr>
        <w:pStyle w:val="a"/>
        <w:ind w:firstLine="0"/>
        <w:rPr>
          <w:rFonts w:hint="cs"/>
          <w:rtl/>
        </w:rPr>
      </w:pPr>
    </w:p>
    <w:p w14:paraId="1B364F7A" w14:textId="77777777" w:rsidR="00000000" w:rsidRDefault="00ED7A37">
      <w:pPr>
        <w:pStyle w:val="Speaker"/>
        <w:rPr>
          <w:rtl/>
        </w:rPr>
      </w:pPr>
      <w:bookmarkStart w:id="33" w:name="FS000001067T16_06_2003_17_09_45"/>
      <w:bookmarkStart w:id="34" w:name="_Toc45367306"/>
      <w:bookmarkEnd w:id="33"/>
      <w:r>
        <w:rPr>
          <w:rFonts w:hint="eastAsia"/>
          <w:rtl/>
        </w:rPr>
        <w:t>מתן</w:t>
      </w:r>
      <w:r>
        <w:rPr>
          <w:rtl/>
        </w:rPr>
        <w:t xml:space="preserve"> וילנאי (העבודה-מימד):</w:t>
      </w:r>
      <w:bookmarkEnd w:id="34"/>
    </w:p>
    <w:p w14:paraId="0D93BE03" w14:textId="77777777" w:rsidR="00000000" w:rsidRDefault="00ED7A37">
      <w:pPr>
        <w:pStyle w:val="a"/>
        <w:rPr>
          <w:rFonts w:hint="cs"/>
          <w:rtl/>
        </w:rPr>
      </w:pPr>
    </w:p>
    <w:p w14:paraId="77ED1F86" w14:textId="77777777" w:rsidR="00000000" w:rsidRDefault="00ED7A37">
      <w:pPr>
        <w:pStyle w:val="a"/>
        <w:rPr>
          <w:rFonts w:hint="cs"/>
          <w:rtl/>
        </w:rPr>
      </w:pPr>
      <w:r>
        <w:rPr>
          <w:rFonts w:hint="cs"/>
          <w:rtl/>
        </w:rPr>
        <w:t>אדוני היושב-ראש</w:t>
      </w:r>
      <w:r>
        <w:rPr>
          <w:rFonts w:hint="cs"/>
          <w:rtl/>
        </w:rPr>
        <w:t>, חברי חברי הכנסת, אדוני ראש הממשלה, אנחנו הולכים ומתקרבים לרגע האמת באחת השאלות המרכזיות שבהן נחלקת הפוליטיקה הישראלית מאז הקמת המדינה, או אולי אפילו מאז הקמתה של התנועה הציונית. אתה, אדוני ראש הממשלה, כמו אותו עקרב במשלי קרילוב, נקרע בין הבנתך את צדקת דר</w:t>
      </w:r>
      <w:r>
        <w:rPr>
          <w:rFonts w:hint="cs"/>
          <w:rtl/>
        </w:rPr>
        <w:t xml:space="preserve">כנו, הדרך המדינית, כדרך היחידה שיכולה להוביל לסיום הסכסוך, לבין האינסטינקט לבצע עוד מכה, עוד סיכול, שאולי יביאו לפתרון הבעיה. ואני אומר לך, כלוחם אחד בטרור לחברו - וכל חיי לחמתי בטרור </w:t>
      </w:r>
      <w:r>
        <w:rPr>
          <w:rtl/>
        </w:rPr>
        <w:t>–</w:t>
      </w:r>
      <w:r>
        <w:rPr>
          <w:rFonts w:hint="cs"/>
          <w:rtl/>
        </w:rPr>
        <w:t xml:space="preserve"> כי הגיע הזמן להבנה העמוקה, שהמלחמה בטרור מורכבת גם מיצירת אופק מדיני, </w:t>
      </w:r>
      <w:r>
        <w:rPr>
          <w:rFonts w:hint="cs"/>
          <w:rtl/>
        </w:rPr>
        <w:t xml:space="preserve">גם מבניית גדר שתאפשר הגנה טובה על אזרחי ישראל; ולא רק בכוח תבוא הישועה. </w:t>
      </w:r>
    </w:p>
    <w:p w14:paraId="5EDF5ED9" w14:textId="77777777" w:rsidR="00000000" w:rsidRDefault="00ED7A37">
      <w:pPr>
        <w:pStyle w:val="a"/>
        <w:rPr>
          <w:rFonts w:hint="cs"/>
          <w:rtl/>
        </w:rPr>
      </w:pPr>
    </w:p>
    <w:p w14:paraId="3A469EBF" w14:textId="77777777" w:rsidR="00000000" w:rsidRDefault="00ED7A37">
      <w:pPr>
        <w:pStyle w:val="a"/>
        <w:rPr>
          <w:rFonts w:hint="cs"/>
          <w:rtl/>
        </w:rPr>
      </w:pPr>
      <w:r>
        <w:rPr>
          <w:rFonts w:hint="cs"/>
          <w:rtl/>
        </w:rPr>
        <w:t xml:space="preserve">מפת הדרכים שהממשלה קיבלה, או אולי לא </w:t>
      </w:r>
      <w:r>
        <w:rPr>
          <w:rtl/>
        </w:rPr>
        <w:t>–</w:t>
      </w:r>
      <w:r>
        <w:rPr>
          <w:rFonts w:hint="cs"/>
          <w:rtl/>
        </w:rPr>
        <w:t xml:space="preserve"> אני די מבולבל בעניין, ולא רק אני </w:t>
      </w:r>
      <w:r>
        <w:rPr>
          <w:rtl/>
        </w:rPr>
        <w:t>–</w:t>
      </w:r>
      <w:r>
        <w:rPr>
          <w:rFonts w:hint="cs"/>
          <w:rtl/>
        </w:rPr>
        <w:t xml:space="preserve"> יכולה להיות תחילתה של דרך חדשה. חבל, אדוני ראש הממשלה, שבאופן מסורתי אתם מקבלים את ההחלטות הנכונות בזמן הלא-</w:t>
      </w:r>
      <w:r>
        <w:rPr>
          <w:rFonts w:hint="cs"/>
          <w:rtl/>
        </w:rPr>
        <w:t xml:space="preserve">נכון, תמיד באיחור. בין שתודה בכך ובין שלא, אתה הולך היום בדרך שפרצו יצחק רבין, זיכרונו לברכה, ושמעון פרס, ייבדל לחיים ארוכים. </w:t>
      </w:r>
    </w:p>
    <w:p w14:paraId="4244DF27" w14:textId="77777777" w:rsidR="00000000" w:rsidRDefault="00ED7A37">
      <w:pPr>
        <w:pStyle w:val="a"/>
        <w:ind w:firstLine="0"/>
        <w:rPr>
          <w:rFonts w:hint="cs"/>
          <w:rtl/>
        </w:rPr>
      </w:pPr>
    </w:p>
    <w:p w14:paraId="6731A5DF" w14:textId="77777777" w:rsidR="00000000" w:rsidRDefault="00ED7A37">
      <w:pPr>
        <w:pStyle w:val="ac"/>
        <w:rPr>
          <w:rtl/>
        </w:rPr>
      </w:pPr>
      <w:r>
        <w:rPr>
          <w:rFonts w:hint="eastAsia"/>
          <w:rtl/>
        </w:rPr>
        <w:t>מוחמד</w:t>
      </w:r>
      <w:r>
        <w:rPr>
          <w:rtl/>
        </w:rPr>
        <w:t xml:space="preserve"> ברכה (חד"ש-תע"ל):</w:t>
      </w:r>
    </w:p>
    <w:p w14:paraId="76B53985" w14:textId="77777777" w:rsidR="00000000" w:rsidRDefault="00ED7A37">
      <w:pPr>
        <w:pStyle w:val="a"/>
        <w:rPr>
          <w:rFonts w:hint="cs"/>
          <w:rtl/>
        </w:rPr>
      </w:pPr>
    </w:p>
    <w:p w14:paraId="216C9788" w14:textId="77777777" w:rsidR="00000000" w:rsidRDefault="00ED7A37">
      <w:pPr>
        <w:pStyle w:val="a"/>
        <w:rPr>
          <w:rFonts w:hint="cs"/>
          <w:rtl/>
        </w:rPr>
      </w:pPr>
      <w:r>
        <w:rPr>
          <w:rFonts w:hint="cs"/>
          <w:rtl/>
        </w:rPr>
        <w:t>הוא עוד לא הולך. הוא רק מדבר.</w:t>
      </w:r>
    </w:p>
    <w:p w14:paraId="5DFE0BC1" w14:textId="77777777" w:rsidR="00000000" w:rsidRDefault="00ED7A37">
      <w:pPr>
        <w:pStyle w:val="a"/>
        <w:ind w:firstLine="0"/>
        <w:rPr>
          <w:rFonts w:hint="cs"/>
          <w:rtl/>
        </w:rPr>
      </w:pPr>
    </w:p>
    <w:p w14:paraId="7615D2A9" w14:textId="77777777" w:rsidR="00000000" w:rsidRDefault="00ED7A37">
      <w:pPr>
        <w:pStyle w:val="SpeakerCon"/>
        <w:rPr>
          <w:rtl/>
        </w:rPr>
      </w:pPr>
      <w:bookmarkStart w:id="35" w:name="FS000001067T16_06_2003_17_12_46C"/>
      <w:bookmarkEnd w:id="35"/>
      <w:r>
        <w:rPr>
          <w:rtl/>
        </w:rPr>
        <w:t>מתן וילנאי (העבודה-מימד):</w:t>
      </w:r>
    </w:p>
    <w:p w14:paraId="3E3F9EA5" w14:textId="77777777" w:rsidR="00000000" w:rsidRDefault="00ED7A37">
      <w:pPr>
        <w:pStyle w:val="a"/>
        <w:rPr>
          <w:rtl/>
        </w:rPr>
      </w:pPr>
    </w:p>
    <w:p w14:paraId="29B60685" w14:textId="77777777" w:rsidR="00000000" w:rsidRDefault="00ED7A37">
      <w:pPr>
        <w:pStyle w:val="a"/>
        <w:rPr>
          <w:rFonts w:hint="cs"/>
          <w:rtl/>
        </w:rPr>
      </w:pPr>
      <w:r>
        <w:rPr>
          <w:rFonts w:hint="cs"/>
          <w:rtl/>
        </w:rPr>
        <w:t>אתה מבין היום את מה שאנחנו הבנו מזמן, את מה ש</w:t>
      </w:r>
      <w:r>
        <w:rPr>
          <w:rFonts w:hint="cs"/>
          <w:rtl/>
        </w:rPr>
        <w:t xml:space="preserve">יצחק ראה בחזונו. אבל להבנה המאוחרת הזאת שלכם יש מחיר. </w:t>
      </w:r>
    </w:p>
    <w:p w14:paraId="4724E958" w14:textId="77777777" w:rsidR="00000000" w:rsidRDefault="00ED7A37">
      <w:pPr>
        <w:pStyle w:val="a"/>
        <w:rPr>
          <w:rFonts w:hint="cs"/>
          <w:rtl/>
        </w:rPr>
      </w:pPr>
    </w:p>
    <w:p w14:paraId="6E18A451" w14:textId="77777777" w:rsidR="00000000" w:rsidRDefault="00ED7A37">
      <w:pPr>
        <w:pStyle w:val="a"/>
        <w:rPr>
          <w:rFonts w:hint="cs"/>
          <w:rtl/>
        </w:rPr>
      </w:pPr>
      <w:r>
        <w:rPr>
          <w:rFonts w:hint="cs"/>
          <w:rtl/>
        </w:rPr>
        <w:t>מדינת ישראל נאלצת היום לקבל יוזמות ותכתיבים זרים. הסטגנציה המדינית הובילה אחרים לדחוף אותנו. אנחנו היינו יכולים להוביל את המהלך, ואנחנו נכפים עכשיו על-ידי אחרים. אתה, אדוני ראש הממשלה, הכנסת פעם ראשונ</w:t>
      </w:r>
      <w:r>
        <w:rPr>
          <w:rFonts w:hint="cs"/>
          <w:rtl/>
        </w:rPr>
        <w:t>ה כוחות זרים לסכסוך ברמה של מפקחים ומורים. לא עוד אנחנו מול הפלסטינים, אלא יש פיקוח-על. האמריקנים  הם מגדולי ידידינו, אך לא בטוח שבהמשך התהליך זה אכן יישאר כך, ולא בטוח שלא נמצא עצמנו מתמודדים גם עם כוחות אחרים, לא כפי שהיה בעבר.</w:t>
      </w:r>
    </w:p>
    <w:p w14:paraId="42649EFA" w14:textId="77777777" w:rsidR="00000000" w:rsidRDefault="00ED7A37">
      <w:pPr>
        <w:pStyle w:val="a"/>
        <w:rPr>
          <w:rFonts w:cs="David" w:hint="cs"/>
          <w:rtl/>
        </w:rPr>
      </w:pPr>
    </w:p>
    <w:p w14:paraId="2933B7DC" w14:textId="77777777" w:rsidR="00000000" w:rsidRDefault="00ED7A37">
      <w:pPr>
        <w:pStyle w:val="a"/>
        <w:ind w:firstLine="0"/>
        <w:rPr>
          <w:rFonts w:hint="cs"/>
          <w:rtl/>
        </w:rPr>
      </w:pPr>
      <w:r>
        <w:rPr>
          <w:rFonts w:hint="cs"/>
          <w:rtl/>
        </w:rPr>
        <w:tab/>
        <w:t xml:space="preserve">במסגרת מפת הדרכים נידרש </w:t>
      </w:r>
      <w:r>
        <w:rPr>
          <w:rFonts w:hint="cs"/>
          <w:rtl/>
        </w:rPr>
        <w:t>להוריד התנחלויות לא חוקיות בשלב הראשון. אין לי ספק כי בשלבים הבאים נידרש להתמודד גם עם התנחלויות אמיתיות. כל הורדת יישוב, אפילו יישוב דמה, היא לא קלה. אני יודע זאת היטב. אם יורשה לי לומר משהו באופן אישי: כאב חלוקת הארץ, אתה השלמתי מזמן, הוא גם כאב אישי שלי</w:t>
      </w:r>
      <w:r>
        <w:rPr>
          <w:rFonts w:hint="cs"/>
          <w:rtl/>
        </w:rPr>
        <w:t>.</w:t>
      </w:r>
    </w:p>
    <w:p w14:paraId="402140FF" w14:textId="77777777" w:rsidR="00000000" w:rsidRDefault="00ED7A37">
      <w:pPr>
        <w:pStyle w:val="a"/>
        <w:ind w:firstLine="0"/>
        <w:rPr>
          <w:rFonts w:hint="cs"/>
          <w:rtl/>
        </w:rPr>
      </w:pPr>
    </w:p>
    <w:p w14:paraId="56C75AD1" w14:textId="77777777" w:rsidR="00000000" w:rsidRDefault="00ED7A37">
      <w:pPr>
        <w:pStyle w:val="ad"/>
        <w:rPr>
          <w:rtl/>
        </w:rPr>
      </w:pPr>
      <w:r>
        <w:rPr>
          <w:rtl/>
        </w:rPr>
        <w:t>היו"ר ראובן ריבלין:</w:t>
      </w:r>
    </w:p>
    <w:p w14:paraId="38F3D825" w14:textId="77777777" w:rsidR="00000000" w:rsidRDefault="00ED7A37">
      <w:pPr>
        <w:pStyle w:val="a"/>
        <w:rPr>
          <w:rtl/>
        </w:rPr>
      </w:pPr>
    </w:p>
    <w:p w14:paraId="7DB7E392" w14:textId="77777777" w:rsidR="00000000" w:rsidRDefault="00ED7A37">
      <w:pPr>
        <w:pStyle w:val="a"/>
        <w:rPr>
          <w:rFonts w:hint="cs"/>
          <w:rtl/>
        </w:rPr>
      </w:pPr>
      <w:r>
        <w:rPr>
          <w:rFonts w:hint="cs"/>
          <w:rtl/>
        </w:rPr>
        <w:t>אדוני סיים את זמנו.</w:t>
      </w:r>
    </w:p>
    <w:p w14:paraId="12A259F8" w14:textId="77777777" w:rsidR="00000000" w:rsidRDefault="00ED7A37">
      <w:pPr>
        <w:pStyle w:val="a"/>
        <w:ind w:firstLine="0"/>
        <w:rPr>
          <w:rFonts w:hint="cs"/>
          <w:rtl/>
        </w:rPr>
      </w:pPr>
    </w:p>
    <w:p w14:paraId="7962315E" w14:textId="77777777" w:rsidR="00000000" w:rsidRDefault="00ED7A37">
      <w:pPr>
        <w:pStyle w:val="SpeakerCon"/>
        <w:rPr>
          <w:rtl/>
        </w:rPr>
      </w:pPr>
      <w:bookmarkStart w:id="36" w:name="FS000001067T16_06_2003_17_05_52"/>
      <w:bookmarkEnd w:id="36"/>
      <w:r>
        <w:rPr>
          <w:rFonts w:hint="eastAsia"/>
          <w:rtl/>
        </w:rPr>
        <w:t>מתן</w:t>
      </w:r>
      <w:r>
        <w:rPr>
          <w:rtl/>
        </w:rPr>
        <w:t xml:space="preserve"> וילנאי (העבודה-מימד):</w:t>
      </w:r>
    </w:p>
    <w:p w14:paraId="470CDEC8" w14:textId="77777777" w:rsidR="00000000" w:rsidRDefault="00ED7A37">
      <w:pPr>
        <w:pStyle w:val="a"/>
        <w:rPr>
          <w:rFonts w:hint="cs"/>
          <w:rtl/>
        </w:rPr>
      </w:pPr>
    </w:p>
    <w:p w14:paraId="53CB6D68" w14:textId="77777777" w:rsidR="00000000" w:rsidRDefault="00ED7A37">
      <w:pPr>
        <w:pStyle w:val="a"/>
        <w:rPr>
          <w:rFonts w:hint="cs"/>
          <w:rtl/>
        </w:rPr>
      </w:pPr>
      <w:r>
        <w:rPr>
          <w:rFonts w:hint="cs"/>
          <w:rtl/>
        </w:rPr>
        <w:t>למרות זאת, בדרך להגשמת החלום הציוני, להבאת שקט לפיסת ארץ אהובה זו, נדרשים כאבים. אני חוזר ואומר, יש מעט צדק היסטורי בכך שעליך מוטל הנטל הקשה של הורדת יישובים בלתי חוקיים. אתה, שהיית בי</w:t>
      </w:r>
      <w:r>
        <w:rPr>
          <w:rFonts w:hint="cs"/>
          <w:rtl/>
        </w:rPr>
        <w:t xml:space="preserve">ן אלה שנתנו למתנחלים את התחושה כי אין דין ואין דיין - צריך להתמודד עם היצירה שלך. ראש הממשלה שרון נדרש להתמודד עם הבעיות שיצר בשטח השר שרון. </w:t>
      </w:r>
    </w:p>
    <w:p w14:paraId="3E3104F3" w14:textId="77777777" w:rsidR="00000000" w:rsidRDefault="00ED7A37">
      <w:pPr>
        <w:pStyle w:val="a"/>
        <w:rPr>
          <w:rFonts w:hint="cs"/>
          <w:rtl/>
        </w:rPr>
      </w:pPr>
    </w:p>
    <w:p w14:paraId="7997B3C4" w14:textId="77777777" w:rsidR="00000000" w:rsidRDefault="00ED7A37">
      <w:pPr>
        <w:pStyle w:val="a"/>
        <w:rPr>
          <w:rFonts w:hint="cs"/>
          <w:rtl/>
        </w:rPr>
      </w:pPr>
      <w:r>
        <w:rPr>
          <w:rFonts w:hint="cs"/>
          <w:rtl/>
        </w:rPr>
        <w:t xml:space="preserve">ברגע האמת, אדוני ראש הממשלה, אם תחליט ללכת קדימה בתהליך ולקדם הסדר קבע, לא ברור לי אם תמצא רוב בקרב מפלגתך ובקרב </w:t>
      </w:r>
      <w:r>
        <w:rPr>
          <w:rFonts w:hint="cs"/>
          <w:rtl/>
        </w:rPr>
        <w:t>ממשלתך. אנחנו, אנשי מפלגת העבודה, כפי שהיה בעבר - אם  תלך קדימה, תוכל להישען על תמיכת 19 אצבעות של חברי מפלגת העבודה.</w:t>
      </w:r>
    </w:p>
    <w:p w14:paraId="4BD87012" w14:textId="77777777" w:rsidR="00000000" w:rsidRDefault="00ED7A37">
      <w:pPr>
        <w:pStyle w:val="a"/>
        <w:ind w:firstLine="0"/>
        <w:rPr>
          <w:rFonts w:hint="cs"/>
          <w:rtl/>
        </w:rPr>
      </w:pPr>
    </w:p>
    <w:p w14:paraId="495044C5" w14:textId="77777777" w:rsidR="00000000" w:rsidRDefault="00ED7A37">
      <w:pPr>
        <w:pStyle w:val="ad"/>
        <w:rPr>
          <w:rtl/>
        </w:rPr>
      </w:pPr>
      <w:r>
        <w:rPr>
          <w:rtl/>
        </w:rPr>
        <w:t>היו"ר ראובן ריבלין:</w:t>
      </w:r>
    </w:p>
    <w:p w14:paraId="276B186D" w14:textId="77777777" w:rsidR="00000000" w:rsidRDefault="00ED7A37">
      <w:pPr>
        <w:pStyle w:val="a"/>
        <w:rPr>
          <w:rtl/>
        </w:rPr>
      </w:pPr>
    </w:p>
    <w:p w14:paraId="5294E5CA" w14:textId="77777777" w:rsidR="00000000" w:rsidRDefault="00ED7A37">
      <w:pPr>
        <w:pStyle w:val="a"/>
        <w:rPr>
          <w:rFonts w:hint="cs"/>
          <w:rtl/>
        </w:rPr>
      </w:pPr>
      <w:r>
        <w:rPr>
          <w:rFonts w:hint="cs"/>
          <w:rtl/>
        </w:rPr>
        <w:t>תודה רבה. רבותי חברי מפלגת העבודה הנכבדים, במקום חבר הכנסת מתן וילנאי, במקום חבר הכנסת בייגה שוחט ובמקום חבר הכנסת ח</w:t>
      </w:r>
      <w:r>
        <w:rPr>
          <w:rFonts w:hint="cs"/>
          <w:rtl/>
        </w:rPr>
        <w:t>יים רמון, היה לי קשה להתבטא בשלוש ואפילו שלוש וחצי דקות.</w:t>
      </w:r>
    </w:p>
    <w:p w14:paraId="35404835" w14:textId="77777777" w:rsidR="00000000" w:rsidRDefault="00ED7A37">
      <w:pPr>
        <w:pStyle w:val="a"/>
        <w:ind w:firstLine="0"/>
        <w:rPr>
          <w:rFonts w:hint="cs"/>
          <w:rtl/>
        </w:rPr>
      </w:pPr>
    </w:p>
    <w:p w14:paraId="7E1EDA37" w14:textId="77777777" w:rsidR="00000000" w:rsidRDefault="00ED7A37">
      <w:pPr>
        <w:pStyle w:val="ac"/>
        <w:rPr>
          <w:rtl/>
        </w:rPr>
      </w:pPr>
      <w:r>
        <w:rPr>
          <w:rFonts w:hint="eastAsia"/>
          <w:rtl/>
        </w:rPr>
        <w:t>יצחק</w:t>
      </w:r>
      <w:r>
        <w:rPr>
          <w:rtl/>
        </w:rPr>
        <w:t xml:space="preserve"> הרצוג (העבודה-מימד):</w:t>
      </w:r>
    </w:p>
    <w:p w14:paraId="00A65C55" w14:textId="77777777" w:rsidR="00000000" w:rsidRDefault="00ED7A37">
      <w:pPr>
        <w:pStyle w:val="a"/>
        <w:rPr>
          <w:rFonts w:hint="cs"/>
          <w:rtl/>
        </w:rPr>
      </w:pPr>
    </w:p>
    <w:p w14:paraId="0930CF2C" w14:textId="77777777" w:rsidR="00000000" w:rsidRDefault="00ED7A37">
      <w:pPr>
        <w:pStyle w:val="a"/>
        <w:rPr>
          <w:rFonts w:hint="cs"/>
          <w:rtl/>
        </w:rPr>
      </w:pPr>
      <w:r>
        <w:rPr>
          <w:rFonts w:hint="cs"/>
          <w:rtl/>
        </w:rPr>
        <w:t>נעמוד בכך.</w:t>
      </w:r>
    </w:p>
    <w:p w14:paraId="3088777F" w14:textId="77777777" w:rsidR="00000000" w:rsidRDefault="00ED7A37">
      <w:pPr>
        <w:pStyle w:val="a"/>
        <w:ind w:firstLine="0"/>
        <w:rPr>
          <w:rFonts w:hint="cs"/>
          <w:rtl/>
        </w:rPr>
      </w:pPr>
    </w:p>
    <w:p w14:paraId="7E5CFE10" w14:textId="77777777" w:rsidR="00000000" w:rsidRDefault="00ED7A37">
      <w:pPr>
        <w:pStyle w:val="ad"/>
        <w:rPr>
          <w:rFonts w:hint="cs"/>
          <w:rtl/>
        </w:rPr>
      </w:pPr>
    </w:p>
    <w:p w14:paraId="508BB9D7" w14:textId="77777777" w:rsidR="00000000" w:rsidRDefault="00ED7A37">
      <w:pPr>
        <w:pStyle w:val="ad"/>
        <w:rPr>
          <w:rFonts w:hint="cs"/>
          <w:rtl/>
        </w:rPr>
      </w:pPr>
    </w:p>
    <w:p w14:paraId="1B653F4E" w14:textId="77777777" w:rsidR="00000000" w:rsidRDefault="00ED7A37">
      <w:pPr>
        <w:pStyle w:val="ad"/>
        <w:rPr>
          <w:rtl/>
        </w:rPr>
      </w:pPr>
      <w:r>
        <w:rPr>
          <w:rtl/>
        </w:rPr>
        <w:t>היו"ר ראובן ריבלין:</w:t>
      </w:r>
    </w:p>
    <w:p w14:paraId="163A50C8" w14:textId="77777777" w:rsidR="00000000" w:rsidRDefault="00ED7A37">
      <w:pPr>
        <w:pStyle w:val="a"/>
        <w:rPr>
          <w:rtl/>
        </w:rPr>
      </w:pPr>
    </w:p>
    <w:p w14:paraId="5639BA08" w14:textId="77777777" w:rsidR="00000000" w:rsidRDefault="00ED7A37">
      <w:pPr>
        <w:pStyle w:val="a"/>
        <w:rPr>
          <w:rFonts w:hint="cs"/>
          <w:rtl/>
        </w:rPr>
      </w:pPr>
      <w:r>
        <w:rPr>
          <w:rFonts w:hint="cs"/>
          <w:rtl/>
        </w:rPr>
        <w:t>אל תעמדו בכך. נא לתת לאדם אחד לדבר בצורה רצינית, ולא ליצור מצב שבו שלושה אנשים מדברים ומבקשים מהיושב-ראש להוסיף זמן.</w:t>
      </w:r>
    </w:p>
    <w:p w14:paraId="7FA2B9A4" w14:textId="77777777" w:rsidR="00000000" w:rsidRDefault="00ED7A37">
      <w:pPr>
        <w:pStyle w:val="a"/>
        <w:ind w:firstLine="0"/>
        <w:rPr>
          <w:rFonts w:hint="cs"/>
          <w:rtl/>
        </w:rPr>
      </w:pPr>
    </w:p>
    <w:p w14:paraId="20B8C8A2" w14:textId="77777777" w:rsidR="00000000" w:rsidRDefault="00ED7A37">
      <w:pPr>
        <w:pStyle w:val="ac"/>
        <w:rPr>
          <w:rtl/>
        </w:rPr>
      </w:pPr>
      <w:r>
        <w:rPr>
          <w:rFonts w:hint="eastAsia"/>
          <w:rtl/>
        </w:rPr>
        <w:t>אופיר</w:t>
      </w:r>
      <w:r>
        <w:rPr>
          <w:rtl/>
        </w:rPr>
        <w:t xml:space="preserve"> פינס-פז (העב</w:t>
      </w:r>
      <w:r>
        <w:rPr>
          <w:rtl/>
        </w:rPr>
        <w:t>ודה-מימד):</w:t>
      </w:r>
    </w:p>
    <w:p w14:paraId="6BF5B2A9" w14:textId="77777777" w:rsidR="00000000" w:rsidRDefault="00ED7A37">
      <w:pPr>
        <w:pStyle w:val="a"/>
        <w:rPr>
          <w:rFonts w:hint="cs"/>
          <w:rtl/>
        </w:rPr>
      </w:pPr>
    </w:p>
    <w:p w14:paraId="4BD3E5FE" w14:textId="77777777" w:rsidR="00000000" w:rsidRDefault="00ED7A37">
      <w:pPr>
        <w:pStyle w:val="a"/>
        <w:rPr>
          <w:rFonts w:hint="cs"/>
          <w:rtl/>
        </w:rPr>
      </w:pPr>
      <w:r>
        <w:rPr>
          <w:rFonts w:hint="cs"/>
          <w:rtl/>
        </w:rPr>
        <w:t>האם זו הסיבה, אדוני ראש הממשלה, שאתה נמצא כאן לבדך, מכל שרי הממשלה?</w:t>
      </w:r>
    </w:p>
    <w:p w14:paraId="1B2B30FE" w14:textId="77777777" w:rsidR="00000000" w:rsidRDefault="00ED7A37">
      <w:pPr>
        <w:pStyle w:val="a"/>
        <w:ind w:firstLine="0"/>
        <w:rPr>
          <w:rFonts w:hint="cs"/>
          <w:rtl/>
        </w:rPr>
      </w:pPr>
    </w:p>
    <w:p w14:paraId="63035371" w14:textId="77777777" w:rsidR="00000000" w:rsidRDefault="00ED7A37">
      <w:pPr>
        <w:pStyle w:val="ad"/>
        <w:rPr>
          <w:rtl/>
        </w:rPr>
      </w:pPr>
      <w:r>
        <w:rPr>
          <w:rFonts w:hint="eastAsia"/>
          <w:rtl/>
        </w:rPr>
        <w:t>היו</w:t>
      </w:r>
      <w:r>
        <w:rPr>
          <w:rtl/>
        </w:rPr>
        <w:t>"ר ראובן ריבלין:</w:t>
      </w:r>
    </w:p>
    <w:p w14:paraId="11A507B8" w14:textId="77777777" w:rsidR="00000000" w:rsidRDefault="00ED7A37">
      <w:pPr>
        <w:pStyle w:val="a"/>
        <w:rPr>
          <w:rFonts w:hint="cs"/>
          <w:rtl/>
        </w:rPr>
      </w:pPr>
    </w:p>
    <w:p w14:paraId="0325E661" w14:textId="77777777" w:rsidR="00000000" w:rsidRDefault="00ED7A37">
      <w:pPr>
        <w:pStyle w:val="a"/>
        <w:rPr>
          <w:rFonts w:hint="cs"/>
          <w:rtl/>
        </w:rPr>
      </w:pPr>
      <w:r>
        <w:rPr>
          <w:rFonts w:hint="cs"/>
          <w:rtl/>
        </w:rPr>
        <w:t>אם אדוני יקרא את החוק היטב, הוא ימצא שזימנתם את ראש הממשלה. השרים עובדים בזמן שהם לא צריכים להיות כאן. הם יהיו כאשר יצטרכו להיות כאן, ואין חוק שמחייב אותם</w:t>
      </w:r>
      <w:r>
        <w:rPr>
          <w:rFonts w:hint="cs"/>
          <w:rtl/>
        </w:rPr>
        <w:t xml:space="preserve"> להיות כאן.</w:t>
      </w:r>
    </w:p>
    <w:p w14:paraId="6003C41E" w14:textId="77777777" w:rsidR="00000000" w:rsidRDefault="00ED7A37">
      <w:pPr>
        <w:pStyle w:val="a"/>
        <w:ind w:firstLine="0"/>
        <w:rPr>
          <w:rFonts w:hint="cs"/>
          <w:rtl/>
        </w:rPr>
      </w:pPr>
    </w:p>
    <w:p w14:paraId="0B87AB8A" w14:textId="77777777" w:rsidR="00000000" w:rsidRDefault="00ED7A37">
      <w:pPr>
        <w:pStyle w:val="ac"/>
        <w:rPr>
          <w:rtl/>
        </w:rPr>
      </w:pPr>
      <w:r>
        <w:rPr>
          <w:rFonts w:hint="eastAsia"/>
          <w:rtl/>
        </w:rPr>
        <w:t>רן</w:t>
      </w:r>
      <w:r>
        <w:rPr>
          <w:rtl/>
        </w:rPr>
        <w:t xml:space="preserve"> כהן (מרצ):</w:t>
      </w:r>
    </w:p>
    <w:p w14:paraId="6ECC822E" w14:textId="77777777" w:rsidR="00000000" w:rsidRDefault="00ED7A37">
      <w:pPr>
        <w:pStyle w:val="a"/>
        <w:rPr>
          <w:rFonts w:hint="cs"/>
          <w:rtl/>
        </w:rPr>
      </w:pPr>
    </w:p>
    <w:p w14:paraId="36AB0FA1" w14:textId="77777777" w:rsidR="00000000" w:rsidRDefault="00ED7A37">
      <w:pPr>
        <w:pStyle w:val="a"/>
        <w:rPr>
          <w:rFonts w:hint="cs"/>
          <w:rtl/>
        </w:rPr>
      </w:pPr>
      <w:r>
        <w:rPr>
          <w:rFonts w:hint="cs"/>
          <w:rtl/>
        </w:rPr>
        <w:t>היינו מצפים מיושב-ראש הכנסת לספור את השרים שנמצאים כאן.</w:t>
      </w:r>
    </w:p>
    <w:p w14:paraId="5B836323" w14:textId="77777777" w:rsidR="00000000" w:rsidRDefault="00ED7A37">
      <w:pPr>
        <w:pStyle w:val="a"/>
        <w:ind w:firstLine="0"/>
        <w:rPr>
          <w:rFonts w:hint="cs"/>
          <w:rtl/>
        </w:rPr>
      </w:pPr>
    </w:p>
    <w:p w14:paraId="5A7F12C6" w14:textId="77777777" w:rsidR="00000000" w:rsidRDefault="00ED7A37">
      <w:pPr>
        <w:pStyle w:val="ad"/>
        <w:rPr>
          <w:rtl/>
        </w:rPr>
      </w:pPr>
      <w:r>
        <w:rPr>
          <w:rFonts w:hint="eastAsia"/>
          <w:rtl/>
        </w:rPr>
        <w:t>היו</w:t>
      </w:r>
      <w:r>
        <w:rPr>
          <w:rtl/>
        </w:rPr>
        <w:t>"ר ראובן ריבלין:</w:t>
      </w:r>
    </w:p>
    <w:p w14:paraId="580026B2" w14:textId="77777777" w:rsidR="00000000" w:rsidRDefault="00ED7A37">
      <w:pPr>
        <w:pStyle w:val="a"/>
        <w:rPr>
          <w:rFonts w:hint="cs"/>
          <w:rtl/>
        </w:rPr>
      </w:pPr>
    </w:p>
    <w:p w14:paraId="18D962AB" w14:textId="77777777" w:rsidR="00000000" w:rsidRDefault="00ED7A37">
      <w:pPr>
        <w:pStyle w:val="a"/>
        <w:rPr>
          <w:rFonts w:hint="cs"/>
          <w:rtl/>
        </w:rPr>
      </w:pPr>
      <w:r>
        <w:rPr>
          <w:rFonts w:hint="cs"/>
          <w:rtl/>
        </w:rPr>
        <w:t>זו ישיבה שאליה מוזמן ראש הממשלה. רבותי, כך חשב ראש הממשלה, טוב שיהיו כאן שרים, אבל ראיתי גם שרים שהם חברים טובים מאוד שלי, שניהלו את משרד התעשייה והמס</w:t>
      </w:r>
      <w:r>
        <w:rPr>
          <w:rFonts w:hint="cs"/>
          <w:rtl/>
        </w:rPr>
        <w:t>חר בזמן שהיו ישיבות כנסת.</w:t>
      </w:r>
    </w:p>
    <w:p w14:paraId="66AAF217" w14:textId="77777777" w:rsidR="00000000" w:rsidRDefault="00ED7A37">
      <w:pPr>
        <w:pStyle w:val="a"/>
        <w:ind w:firstLine="0"/>
        <w:rPr>
          <w:rFonts w:hint="cs"/>
          <w:rtl/>
        </w:rPr>
      </w:pPr>
    </w:p>
    <w:p w14:paraId="4716507F" w14:textId="77777777" w:rsidR="00000000" w:rsidRDefault="00ED7A37">
      <w:pPr>
        <w:pStyle w:val="ac"/>
        <w:rPr>
          <w:rtl/>
        </w:rPr>
      </w:pPr>
      <w:r>
        <w:rPr>
          <w:rFonts w:hint="eastAsia"/>
          <w:rtl/>
        </w:rPr>
        <w:t>מאיר</w:t>
      </w:r>
      <w:r>
        <w:rPr>
          <w:rtl/>
        </w:rPr>
        <w:t xml:space="preserve"> פרוש (יהדות התורה):</w:t>
      </w:r>
    </w:p>
    <w:p w14:paraId="3E1AE071" w14:textId="77777777" w:rsidR="00000000" w:rsidRDefault="00ED7A37">
      <w:pPr>
        <w:pStyle w:val="a"/>
        <w:rPr>
          <w:rFonts w:hint="cs"/>
          <w:rtl/>
        </w:rPr>
      </w:pPr>
    </w:p>
    <w:p w14:paraId="282133C2" w14:textId="77777777" w:rsidR="00000000" w:rsidRDefault="00ED7A37">
      <w:pPr>
        <w:pStyle w:val="a"/>
        <w:rPr>
          <w:rFonts w:hint="cs"/>
          <w:rtl/>
        </w:rPr>
      </w:pPr>
      <w:r>
        <w:rPr>
          <w:rFonts w:hint="cs"/>
          <w:rtl/>
        </w:rPr>
        <w:t>- - -</w:t>
      </w:r>
    </w:p>
    <w:p w14:paraId="1CCB51C0" w14:textId="77777777" w:rsidR="00000000" w:rsidRDefault="00ED7A37">
      <w:pPr>
        <w:pStyle w:val="a"/>
        <w:ind w:firstLine="0"/>
        <w:rPr>
          <w:rFonts w:hint="cs"/>
          <w:rtl/>
        </w:rPr>
      </w:pPr>
    </w:p>
    <w:p w14:paraId="3F0BF609" w14:textId="77777777" w:rsidR="00000000" w:rsidRDefault="00ED7A37">
      <w:pPr>
        <w:pStyle w:val="ad"/>
        <w:rPr>
          <w:rtl/>
        </w:rPr>
      </w:pPr>
      <w:r>
        <w:rPr>
          <w:rFonts w:hint="eastAsia"/>
          <w:rtl/>
        </w:rPr>
        <w:t>היו</w:t>
      </w:r>
      <w:r>
        <w:rPr>
          <w:rtl/>
        </w:rPr>
        <w:t>"ר ראובן ריבלין:</w:t>
      </w:r>
    </w:p>
    <w:p w14:paraId="48EA9574" w14:textId="77777777" w:rsidR="00000000" w:rsidRDefault="00ED7A37">
      <w:pPr>
        <w:pStyle w:val="a"/>
        <w:rPr>
          <w:rFonts w:hint="cs"/>
          <w:rtl/>
        </w:rPr>
      </w:pPr>
    </w:p>
    <w:p w14:paraId="6A746957" w14:textId="77777777" w:rsidR="00000000" w:rsidRDefault="00ED7A37">
      <w:pPr>
        <w:pStyle w:val="a"/>
        <w:rPr>
          <w:rFonts w:hint="cs"/>
          <w:rtl/>
        </w:rPr>
      </w:pPr>
      <w:r>
        <w:rPr>
          <w:rFonts w:hint="cs"/>
          <w:rtl/>
        </w:rPr>
        <w:t>חבר הכנסת שלגי, נא לעלות. חבר הכנסת פינס, הזמנתם לכאן את ראש הממשלה, וראש הממשלה נמצא כאן. חבר הכנסת פרוש, קשה לי לענות לך כאשר אני עונה לחבר הכנסת פינס.</w:t>
      </w:r>
    </w:p>
    <w:p w14:paraId="0EFA2585" w14:textId="77777777" w:rsidR="00000000" w:rsidRDefault="00ED7A37">
      <w:pPr>
        <w:pStyle w:val="a"/>
        <w:ind w:firstLine="0"/>
        <w:rPr>
          <w:rFonts w:hint="cs"/>
          <w:rtl/>
        </w:rPr>
      </w:pPr>
    </w:p>
    <w:p w14:paraId="2D7E1CE9" w14:textId="77777777" w:rsidR="00000000" w:rsidRDefault="00ED7A37">
      <w:pPr>
        <w:pStyle w:val="ac"/>
        <w:rPr>
          <w:rtl/>
        </w:rPr>
      </w:pPr>
      <w:r>
        <w:rPr>
          <w:rFonts w:hint="eastAsia"/>
          <w:rtl/>
        </w:rPr>
        <w:t>מאיר</w:t>
      </w:r>
      <w:r>
        <w:rPr>
          <w:rtl/>
        </w:rPr>
        <w:t xml:space="preserve"> פרוש (יהדות התו</w:t>
      </w:r>
      <w:r>
        <w:rPr>
          <w:rtl/>
        </w:rPr>
        <w:t>רה):</w:t>
      </w:r>
    </w:p>
    <w:p w14:paraId="5A27D5F5" w14:textId="77777777" w:rsidR="00000000" w:rsidRDefault="00ED7A37">
      <w:pPr>
        <w:pStyle w:val="a"/>
        <w:rPr>
          <w:rFonts w:hint="cs"/>
          <w:rtl/>
        </w:rPr>
      </w:pPr>
    </w:p>
    <w:p w14:paraId="45480480" w14:textId="77777777" w:rsidR="00000000" w:rsidRDefault="00ED7A37">
      <w:pPr>
        <w:pStyle w:val="a"/>
        <w:rPr>
          <w:rFonts w:hint="cs"/>
          <w:rtl/>
        </w:rPr>
      </w:pPr>
      <w:r>
        <w:rPr>
          <w:rFonts w:hint="cs"/>
          <w:rtl/>
        </w:rPr>
        <w:t>- - -</w:t>
      </w:r>
    </w:p>
    <w:p w14:paraId="76E17CEF" w14:textId="77777777" w:rsidR="00000000" w:rsidRDefault="00ED7A37">
      <w:pPr>
        <w:pStyle w:val="a"/>
        <w:ind w:firstLine="0"/>
        <w:rPr>
          <w:rFonts w:hint="cs"/>
          <w:rtl/>
        </w:rPr>
      </w:pPr>
    </w:p>
    <w:p w14:paraId="4382E63E" w14:textId="77777777" w:rsidR="00000000" w:rsidRDefault="00ED7A37">
      <w:pPr>
        <w:pStyle w:val="a"/>
        <w:ind w:firstLine="0"/>
        <w:rPr>
          <w:rFonts w:hint="cs"/>
          <w:rtl/>
        </w:rPr>
      </w:pPr>
    </w:p>
    <w:p w14:paraId="0FC7B776" w14:textId="77777777" w:rsidR="00000000" w:rsidRDefault="00ED7A37">
      <w:pPr>
        <w:pStyle w:val="ad"/>
        <w:rPr>
          <w:rtl/>
        </w:rPr>
      </w:pPr>
      <w:r>
        <w:rPr>
          <w:rFonts w:hint="eastAsia"/>
          <w:rtl/>
        </w:rPr>
        <w:t>היו</w:t>
      </w:r>
      <w:r>
        <w:rPr>
          <w:rtl/>
        </w:rPr>
        <w:t>"ר ראובן ריבלין:</w:t>
      </w:r>
    </w:p>
    <w:p w14:paraId="7BD5E2A9" w14:textId="77777777" w:rsidR="00000000" w:rsidRDefault="00ED7A37">
      <w:pPr>
        <w:pStyle w:val="a"/>
        <w:rPr>
          <w:rFonts w:hint="cs"/>
          <w:rtl/>
        </w:rPr>
      </w:pPr>
    </w:p>
    <w:p w14:paraId="57656175" w14:textId="77777777" w:rsidR="00000000" w:rsidRDefault="00ED7A37">
      <w:pPr>
        <w:pStyle w:val="a"/>
        <w:rPr>
          <w:rFonts w:hint="cs"/>
          <w:rtl/>
        </w:rPr>
      </w:pPr>
      <w:r>
        <w:rPr>
          <w:rFonts w:hint="cs"/>
          <w:rtl/>
        </w:rPr>
        <w:t xml:space="preserve">שמעתי את שאלתך, אשיב עליה בשעת תשובות שלי. </w:t>
      </w:r>
    </w:p>
    <w:p w14:paraId="6758AD47" w14:textId="77777777" w:rsidR="00000000" w:rsidRDefault="00ED7A37">
      <w:pPr>
        <w:pStyle w:val="a"/>
        <w:rPr>
          <w:rFonts w:hint="cs"/>
          <w:rtl/>
        </w:rPr>
      </w:pPr>
    </w:p>
    <w:p w14:paraId="4FFC6C96" w14:textId="77777777" w:rsidR="00000000" w:rsidRDefault="00ED7A37">
      <w:pPr>
        <w:pStyle w:val="a"/>
        <w:rPr>
          <w:rFonts w:hint="cs"/>
          <w:rtl/>
        </w:rPr>
      </w:pPr>
      <w:r>
        <w:rPr>
          <w:rFonts w:hint="cs"/>
          <w:rtl/>
        </w:rPr>
        <w:t>אדוני, חבר הכנסת אילן שלגי, לרשותך שבע דקות.</w:t>
      </w:r>
    </w:p>
    <w:p w14:paraId="21DE90A2" w14:textId="77777777" w:rsidR="00000000" w:rsidRDefault="00ED7A37">
      <w:pPr>
        <w:pStyle w:val="a"/>
        <w:rPr>
          <w:rFonts w:hint="cs"/>
          <w:rtl/>
        </w:rPr>
      </w:pPr>
    </w:p>
    <w:p w14:paraId="725F5E08" w14:textId="77777777" w:rsidR="00000000" w:rsidRDefault="00ED7A37">
      <w:pPr>
        <w:pStyle w:val="a"/>
        <w:rPr>
          <w:rFonts w:hint="cs"/>
          <w:rtl/>
        </w:rPr>
      </w:pPr>
      <w:r>
        <w:rPr>
          <w:rFonts w:hint="cs"/>
          <w:rtl/>
        </w:rPr>
        <w:t xml:space="preserve">רבותי חברי הכנסת, לפני כן, נמצא ביציע האורחים הסנטור רוברט סינגר ממדינת ניו-ג'רסי, שבתו נפצעה בפיגוע האוטובוס ברחוב יפו בירושלים. </w:t>
      </w:r>
      <w:r>
        <w:rPr>
          <w:rFonts w:hint="cs"/>
          <w:rtl/>
        </w:rPr>
        <w:t>אנחנו מקדמים את המחוקק ממדינת ניו-ג'רסי בינינו בברכת "ברוך הבא". חבר הכנסת שלגי, בבקשה.</w:t>
      </w:r>
    </w:p>
    <w:p w14:paraId="4FA7482D" w14:textId="77777777" w:rsidR="00000000" w:rsidRDefault="00ED7A37">
      <w:pPr>
        <w:pStyle w:val="a"/>
        <w:ind w:firstLine="0"/>
        <w:rPr>
          <w:rFonts w:hint="cs"/>
          <w:rtl/>
        </w:rPr>
      </w:pPr>
    </w:p>
    <w:p w14:paraId="5F88B625" w14:textId="77777777" w:rsidR="00000000" w:rsidRDefault="00ED7A37">
      <w:pPr>
        <w:pStyle w:val="Speaker"/>
        <w:rPr>
          <w:rtl/>
        </w:rPr>
      </w:pPr>
      <w:bookmarkStart w:id="37" w:name="FS000001046T16_06_2003_17_15_57"/>
      <w:bookmarkStart w:id="38" w:name="_Toc45367307"/>
      <w:bookmarkEnd w:id="37"/>
      <w:r>
        <w:rPr>
          <w:rFonts w:hint="eastAsia"/>
          <w:rtl/>
        </w:rPr>
        <w:t>אילן</w:t>
      </w:r>
      <w:r>
        <w:rPr>
          <w:rtl/>
        </w:rPr>
        <w:t xml:space="preserve"> שלגי (שינוי):</w:t>
      </w:r>
      <w:bookmarkEnd w:id="38"/>
    </w:p>
    <w:p w14:paraId="1AC09471" w14:textId="77777777" w:rsidR="00000000" w:rsidRDefault="00ED7A37">
      <w:pPr>
        <w:pStyle w:val="a"/>
        <w:rPr>
          <w:rFonts w:hint="cs"/>
          <w:rtl/>
        </w:rPr>
      </w:pPr>
    </w:p>
    <w:p w14:paraId="690B7536" w14:textId="77777777" w:rsidR="00000000" w:rsidRDefault="00ED7A37">
      <w:pPr>
        <w:pStyle w:val="a"/>
        <w:rPr>
          <w:rFonts w:hint="cs"/>
          <w:rtl/>
        </w:rPr>
      </w:pPr>
      <w:r>
        <w:rPr>
          <w:rFonts w:hint="cs"/>
          <w:rtl/>
        </w:rPr>
        <w:t xml:space="preserve">אדוני היושב-ראש, חברות וחברי הכנסת, מחובתנו לתת למפת הדרכים סיכוי. יש לברך את ראש הממשלה על החלטתו האמיצה להוביל את אישור המפה בממשלה, בניגוד לרוח </w:t>
      </w:r>
      <w:r>
        <w:rPr>
          <w:rFonts w:hint="cs"/>
          <w:rtl/>
        </w:rPr>
        <w:t>הנושבת ממרכז הליכוד. יש לך תמיכה בעם, אדוני ראש הממשלה, וכאן בכנסת תהיה לך תמיכה של שינוי.</w:t>
      </w:r>
    </w:p>
    <w:p w14:paraId="779C815D" w14:textId="77777777" w:rsidR="00000000" w:rsidRDefault="00ED7A37">
      <w:pPr>
        <w:pStyle w:val="a"/>
        <w:rPr>
          <w:rFonts w:hint="cs"/>
          <w:rtl/>
        </w:rPr>
      </w:pPr>
    </w:p>
    <w:p w14:paraId="4A1BCA71" w14:textId="77777777" w:rsidR="00000000" w:rsidRDefault="00ED7A37">
      <w:pPr>
        <w:pStyle w:val="a"/>
        <w:rPr>
          <w:rFonts w:hint="cs"/>
          <w:rtl/>
        </w:rPr>
      </w:pPr>
      <w:r>
        <w:rPr>
          <w:rFonts w:hint="cs"/>
          <w:rtl/>
        </w:rPr>
        <w:t xml:space="preserve"> כאשר הפלסטינים יראו מאמץ אמיתי להפסקת הטרור, לרבות מעצרים רבים והחרמה מסיבית של כלי נשק, יהיה עלינו לפנות את כל המאחזים הלא-חוקיים. בהמשך יישום שלבי המפה, נצטרך לפ</w:t>
      </w:r>
      <w:r>
        <w:rPr>
          <w:rFonts w:hint="cs"/>
          <w:rtl/>
        </w:rPr>
        <w:t xml:space="preserve">נות גם התנחלויות מבודדות. </w:t>
      </w:r>
    </w:p>
    <w:p w14:paraId="27321C0E" w14:textId="77777777" w:rsidR="00000000" w:rsidRDefault="00ED7A37">
      <w:pPr>
        <w:pStyle w:val="a"/>
        <w:rPr>
          <w:rFonts w:hint="cs"/>
          <w:rtl/>
        </w:rPr>
      </w:pPr>
    </w:p>
    <w:p w14:paraId="486B181B" w14:textId="77777777" w:rsidR="00000000" w:rsidRDefault="00ED7A37">
      <w:pPr>
        <w:pStyle w:val="a"/>
        <w:rPr>
          <w:rFonts w:hint="cs"/>
          <w:rtl/>
        </w:rPr>
      </w:pPr>
      <w:r>
        <w:rPr>
          <w:rFonts w:hint="cs"/>
          <w:rtl/>
        </w:rPr>
        <w:t>עם זאת, נקפיד על דרישות הביטחון, הן בקווי הגבול והן בהסדרי ביטחון. אנו נישאר לתמיד באריאל, במעלה-אדומים ובמקומות נוספים. בהחלטה היכן נישאר והיכן לא, יקבעו גם שיקולי דמוגרפיה. חשוב לטעמי שתהיה לנו נוכחות לשנים ארוכות בבקעת-הירדן.</w:t>
      </w:r>
      <w:r>
        <w:rPr>
          <w:rFonts w:hint="cs"/>
          <w:rtl/>
        </w:rPr>
        <w:t xml:space="preserve"> המדינה הפלסטינית תהיה מפורזת. לנו תהיה שליטה מוחלטת בכל המרחב האווירי שלה. לא תהיינה להם בריתות עם צד שלישי, המאפשרות הכנסת כוחות זרים למדינתם. </w:t>
      </w:r>
    </w:p>
    <w:p w14:paraId="4F88A78A" w14:textId="77777777" w:rsidR="00000000" w:rsidRDefault="00ED7A37">
      <w:pPr>
        <w:pStyle w:val="a"/>
        <w:rPr>
          <w:rFonts w:hint="cs"/>
          <w:rtl/>
        </w:rPr>
      </w:pPr>
    </w:p>
    <w:p w14:paraId="489029E8" w14:textId="77777777" w:rsidR="00000000" w:rsidRDefault="00ED7A37">
      <w:pPr>
        <w:pStyle w:val="a"/>
        <w:rPr>
          <w:rFonts w:hint="cs"/>
          <w:rtl/>
        </w:rPr>
      </w:pPr>
      <w:r>
        <w:rPr>
          <w:rFonts w:hint="cs"/>
          <w:rtl/>
        </w:rPr>
        <w:t xml:space="preserve">כבר בשלב הראשון של מפת הדרכים, ועוד בטרם כינון הישות הזמנית שלהם, יש לדרוש מהם להפסיק כל הסתה ולשנות את ספרי </w:t>
      </w:r>
      <w:r>
        <w:rPr>
          <w:rFonts w:hint="cs"/>
          <w:rtl/>
        </w:rPr>
        <w:t>הלימוד שלהם. השתתפתי בסוף השבוע בכנס של מחנכים ישראלים ופלסטינים. שאלתי אותם, מדוע במפותיהם לא רואים את ישראל אלא פלסטין מן הירדן ועד הים. כאשר שאלתי את הנציג הבכיר של משרד החינוך של הרשות הפלסטינית, איך הם מחנכים לשלום, התשובה היתה פשוטה מאוד: אנחנו לא מח</w:t>
      </w:r>
      <w:r>
        <w:rPr>
          <w:rFonts w:hint="cs"/>
          <w:rtl/>
        </w:rPr>
        <w:t xml:space="preserve">נכים לשלום. </w:t>
      </w:r>
    </w:p>
    <w:p w14:paraId="5DA47BC7" w14:textId="77777777" w:rsidR="00000000" w:rsidRDefault="00ED7A37">
      <w:pPr>
        <w:pStyle w:val="a"/>
        <w:ind w:firstLine="0"/>
        <w:rPr>
          <w:rFonts w:hint="cs"/>
          <w:rtl/>
        </w:rPr>
      </w:pPr>
    </w:p>
    <w:p w14:paraId="0A2D5A9C" w14:textId="77777777" w:rsidR="00000000" w:rsidRDefault="00ED7A37">
      <w:pPr>
        <w:pStyle w:val="ac"/>
        <w:rPr>
          <w:rtl/>
        </w:rPr>
      </w:pPr>
      <w:r>
        <w:rPr>
          <w:rFonts w:hint="eastAsia"/>
          <w:rtl/>
        </w:rPr>
        <w:t>יולי</w:t>
      </w:r>
      <w:r>
        <w:rPr>
          <w:rtl/>
        </w:rPr>
        <w:t xml:space="preserve"> תמיר (העבודה-מימד):</w:t>
      </w:r>
    </w:p>
    <w:p w14:paraId="08F9D9EF" w14:textId="77777777" w:rsidR="00000000" w:rsidRDefault="00ED7A37">
      <w:pPr>
        <w:pStyle w:val="a"/>
        <w:rPr>
          <w:rFonts w:hint="cs"/>
          <w:rtl/>
        </w:rPr>
      </w:pPr>
    </w:p>
    <w:p w14:paraId="742A4F55" w14:textId="77777777" w:rsidR="00000000" w:rsidRDefault="00ED7A37">
      <w:pPr>
        <w:pStyle w:val="a"/>
        <w:rPr>
          <w:rFonts w:hint="cs"/>
          <w:rtl/>
        </w:rPr>
      </w:pPr>
      <w:r>
        <w:rPr>
          <w:rFonts w:hint="cs"/>
          <w:rtl/>
        </w:rPr>
        <w:t>האם אתה יודע שהספר היחיד בתוכנית הלימודים הישראלית שיש בו חינוך לשלום, "נתיבות לשלום", הוצא מתוכנית הלימודים על-ידי שרת החינוך?</w:t>
      </w:r>
    </w:p>
    <w:p w14:paraId="163261D9" w14:textId="77777777" w:rsidR="00000000" w:rsidRDefault="00ED7A37">
      <w:pPr>
        <w:pStyle w:val="a"/>
        <w:ind w:firstLine="0"/>
        <w:rPr>
          <w:rFonts w:hint="cs"/>
          <w:rtl/>
        </w:rPr>
      </w:pPr>
    </w:p>
    <w:p w14:paraId="25E07FF3" w14:textId="77777777" w:rsidR="00000000" w:rsidRDefault="00ED7A37">
      <w:pPr>
        <w:pStyle w:val="SpeakerCon"/>
        <w:rPr>
          <w:rFonts w:hint="cs"/>
          <w:rtl/>
        </w:rPr>
      </w:pPr>
      <w:bookmarkStart w:id="39" w:name="FS000001046T16_06_2003_17_21_32C"/>
      <w:bookmarkEnd w:id="39"/>
    </w:p>
    <w:p w14:paraId="30995702" w14:textId="77777777" w:rsidR="00000000" w:rsidRDefault="00ED7A37">
      <w:pPr>
        <w:pStyle w:val="SpeakerCon"/>
        <w:rPr>
          <w:rFonts w:hint="cs"/>
          <w:rtl/>
        </w:rPr>
      </w:pPr>
    </w:p>
    <w:p w14:paraId="05ABB761" w14:textId="77777777" w:rsidR="00000000" w:rsidRDefault="00ED7A37">
      <w:pPr>
        <w:pStyle w:val="SpeakerCon"/>
        <w:rPr>
          <w:rtl/>
        </w:rPr>
      </w:pPr>
      <w:r>
        <w:rPr>
          <w:rFonts w:hint="eastAsia"/>
          <w:rtl/>
        </w:rPr>
        <w:t>אילן</w:t>
      </w:r>
      <w:r>
        <w:rPr>
          <w:rtl/>
        </w:rPr>
        <w:t xml:space="preserve"> שלגי (שינוי):</w:t>
      </w:r>
    </w:p>
    <w:p w14:paraId="27A6BAF0" w14:textId="77777777" w:rsidR="00000000" w:rsidRDefault="00ED7A37">
      <w:pPr>
        <w:pStyle w:val="a"/>
        <w:rPr>
          <w:rFonts w:hint="cs"/>
          <w:rtl/>
        </w:rPr>
      </w:pPr>
    </w:p>
    <w:p w14:paraId="425E5397" w14:textId="77777777" w:rsidR="00000000" w:rsidRDefault="00ED7A37">
      <w:pPr>
        <w:pStyle w:val="a"/>
        <w:rPr>
          <w:rFonts w:hint="cs"/>
          <w:rtl/>
        </w:rPr>
      </w:pPr>
      <w:r>
        <w:rPr>
          <w:rFonts w:hint="cs"/>
          <w:rtl/>
        </w:rPr>
        <w:t>אני מציע שנבדוק את זה בנפרד.</w:t>
      </w:r>
    </w:p>
    <w:p w14:paraId="37B9AFDB" w14:textId="77777777" w:rsidR="00000000" w:rsidRDefault="00ED7A37">
      <w:pPr>
        <w:pStyle w:val="a"/>
        <w:ind w:firstLine="0"/>
        <w:rPr>
          <w:rFonts w:hint="cs"/>
          <w:rtl/>
        </w:rPr>
      </w:pPr>
    </w:p>
    <w:p w14:paraId="699C42E4" w14:textId="77777777" w:rsidR="00000000" w:rsidRDefault="00ED7A37">
      <w:pPr>
        <w:pStyle w:val="ac"/>
        <w:rPr>
          <w:rtl/>
        </w:rPr>
      </w:pPr>
      <w:r>
        <w:rPr>
          <w:rFonts w:hint="eastAsia"/>
          <w:rtl/>
        </w:rPr>
        <w:t>אחמד</w:t>
      </w:r>
      <w:r>
        <w:rPr>
          <w:rtl/>
        </w:rPr>
        <w:t xml:space="preserve"> טיבי (חד"ש-תע"ל):</w:t>
      </w:r>
    </w:p>
    <w:p w14:paraId="2ABF18F8" w14:textId="77777777" w:rsidR="00000000" w:rsidRDefault="00ED7A37">
      <w:pPr>
        <w:pStyle w:val="a"/>
        <w:rPr>
          <w:rFonts w:hint="cs"/>
          <w:rtl/>
        </w:rPr>
      </w:pPr>
    </w:p>
    <w:p w14:paraId="002DAA67" w14:textId="77777777" w:rsidR="00000000" w:rsidRDefault="00ED7A37">
      <w:pPr>
        <w:pStyle w:val="a"/>
        <w:rPr>
          <w:rFonts w:hint="cs"/>
          <w:rtl/>
        </w:rPr>
      </w:pPr>
      <w:r>
        <w:rPr>
          <w:rFonts w:hint="cs"/>
          <w:rtl/>
        </w:rPr>
        <w:t>איך זה שאתה</w:t>
      </w:r>
      <w:r>
        <w:rPr>
          <w:rFonts w:hint="cs"/>
          <w:rtl/>
        </w:rPr>
        <w:t>, כיושב-ראש ועדת החינוך של הכנסת, אינך יודע זאת?</w:t>
      </w:r>
    </w:p>
    <w:p w14:paraId="72EEEFC1" w14:textId="77777777" w:rsidR="00000000" w:rsidRDefault="00ED7A37">
      <w:pPr>
        <w:pStyle w:val="a"/>
        <w:ind w:firstLine="0"/>
        <w:rPr>
          <w:rFonts w:hint="cs"/>
          <w:rtl/>
        </w:rPr>
      </w:pPr>
    </w:p>
    <w:p w14:paraId="5370C41D" w14:textId="77777777" w:rsidR="00000000" w:rsidRDefault="00ED7A37">
      <w:pPr>
        <w:pStyle w:val="SpeakerCon"/>
        <w:rPr>
          <w:rtl/>
        </w:rPr>
      </w:pPr>
      <w:bookmarkStart w:id="40" w:name="FS000001046T16_06_2003_17_22_16C"/>
      <w:bookmarkEnd w:id="40"/>
      <w:r>
        <w:rPr>
          <w:rFonts w:hint="eastAsia"/>
          <w:rtl/>
        </w:rPr>
        <w:t>אילן</w:t>
      </w:r>
      <w:r>
        <w:rPr>
          <w:rtl/>
        </w:rPr>
        <w:t xml:space="preserve"> שלגי (שינוי):</w:t>
      </w:r>
    </w:p>
    <w:p w14:paraId="28205E49" w14:textId="77777777" w:rsidR="00000000" w:rsidRDefault="00ED7A37">
      <w:pPr>
        <w:pStyle w:val="a"/>
        <w:rPr>
          <w:rFonts w:hint="cs"/>
          <w:rtl/>
        </w:rPr>
      </w:pPr>
    </w:p>
    <w:p w14:paraId="7CCDD083" w14:textId="77777777" w:rsidR="00000000" w:rsidRDefault="00ED7A37">
      <w:pPr>
        <w:pStyle w:val="a"/>
        <w:rPr>
          <w:rFonts w:hint="cs"/>
          <w:rtl/>
        </w:rPr>
      </w:pPr>
      <w:r>
        <w:rPr>
          <w:rFonts w:hint="cs"/>
          <w:rtl/>
        </w:rPr>
        <w:t>אני מוכן ללמוד תמיד.</w:t>
      </w:r>
    </w:p>
    <w:p w14:paraId="7EC5220E" w14:textId="77777777" w:rsidR="00000000" w:rsidRDefault="00ED7A37">
      <w:pPr>
        <w:pStyle w:val="a"/>
        <w:ind w:firstLine="0"/>
        <w:rPr>
          <w:rFonts w:hint="cs"/>
          <w:rtl/>
        </w:rPr>
      </w:pPr>
    </w:p>
    <w:p w14:paraId="6BB865A6" w14:textId="77777777" w:rsidR="00000000" w:rsidRDefault="00ED7A37">
      <w:pPr>
        <w:pStyle w:val="ad"/>
        <w:rPr>
          <w:rtl/>
        </w:rPr>
      </w:pPr>
      <w:r>
        <w:rPr>
          <w:rFonts w:hint="eastAsia"/>
          <w:rtl/>
        </w:rPr>
        <w:t>היו</w:t>
      </w:r>
      <w:r>
        <w:rPr>
          <w:rtl/>
        </w:rPr>
        <w:t>"ר ראובן ריבלין:</w:t>
      </w:r>
    </w:p>
    <w:p w14:paraId="1C20872B" w14:textId="77777777" w:rsidR="00000000" w:rsidRDefault="00ED7A37">
      <w:pPr>
        <w:pStyle w:val="a"/>
        <w:rPr>
          <w:rFonts w:hint="cs"/>
          <w:rtl/>
        </w:rPr>
      </w:pPr>
    </w:p>
    <w:p w14:paraId="26EE4BD2" w14:textId="77777777" w:rsidR="00000000" w:rsidRDefault="00ED7A37">
      <w:pPr>
        <w:pStyle w:val="a"/>
        <w:rPr>
          <w:rFonts w:hint="cs"/>
          <w:rtl/>
        </w:rPr>
      </w:pPr>
      <w:r>
        <w:rPr>
          <w:rFonts w:hint="cs"/>
          <w:rtl/>
        </w:rPr>
        <w:t>תודה רבה, חבר הכנסת טיבי. השאלה ברורה.</w:t>
      </w:r>
    </w:p>
    <w:p w14:paraId="1EDF90E8" w14:textId="77777777" w:rsidR="00000000" w:rsidRDefault="00ED7A37">
      <w:pPr>
        <w:pStyle w:val="a"/>
        <w:ind w:firstLine="0"/>
        <w:rPr>
          <w:rFonts w:hint="cs"/>
          <w:rtl/>
        </w:rPr>
      </w:pPr>
    </w:p>
    <w:p w14:paraId="01C6D10D" w14:textId="77777777" w:rsidR="00000000" w:rsidRDefault="00ED7A37">
      <w:pPr>
        <w:pStyle w:val="SpeakerCon"/>
        <w:rPr>
          <w:rtl/>
        </w:rPr>
      </w:pPr>
      <w:bookmarkStart w:id="41" w:name="FS000001046T16_06_2003_17_22_48C"/>
      <w:bookmarkEnd w:id="41"/>
      <w:r>
        <w:rPr>
          <w:rFonts w:hint="eastAsia"/>
          <w:rtl/>
        </w:rPr>
        <w:t>אילן</w:t>
      </w:r>
      <w:r>
        <w:rPr>
          <w:rtl/>
        </w:rPr>
        <w:t xml:space="preserve"> שלגי (שינוי):</w:t>
      </w:r>
    </w:p>
    <w:p w14:paraId="434E9F1D" w14:textId="77777777" w:rsidR="00000000" w:rsidRDefault="00ED7A37">
      <w:pPr>
        <w:pStyle w:val="a"/>
        <w:rPr>
          <w:rFonts w:hint="cs"/>
          <w:rtl/>
        </w:rPr>
      </w:pPr>
    </w:p>
    <w:p w14:paraId="3A3AE8A4" w14:textId="77777777" w:rsidR="00000000" w:rsidRDefault="00ED7A37">
      <w:pPr>
        <w:pStyle w:val="a"/>
        <w:rPr>
          <w:rtl/>
        </w:rPr>
      </w:pPr>
      <w:r>
        <w:rPr>
          <w:rFonts w:hint="cs"/>
          <w:rtl/>
        </w:rPr>
        <w:t>אני רוצה לספר לך, חבר הכנסת טיבי, יש במפת הדרכים משפט חשוב מאוד, שמתייחס לתחילת השל</w:t>
      </w:r>
      <w:r>
        <w:rPr>
          <w:rFonts w:hint="cs"/>
          <w:rtl/>
        </w:rPr>
        <w:t>ב השני של  יישום המפה:</w:t>
      </w:r>
      <w:r>
        <w:t xml:space="preserve"> The option of creating an independent Palestinian State with provisional borders and attributes of sovereignty </w:t>
      </w:r>
      <w:r>
        <w:rPr>
          <w:rFonts w:hint="cs"/>
          <w:rtl/>
        </w:rPr>
        <w:t>. את המשפט הזה יש לפרש כמותנה.</w:t>
      </w:r>
    </w:p>
    <w:p w14:paraId="00FBA28A" w14:textId="77777777" w:rsidR="00000000" w:rsidRDefault="00ED7A37">
      <w:pPr>
        <w:pStyle w:val="a"/>
        <w:ind w:firstLine="0"/>
        <w:rPr>
          <w:rtl/>
        </w:rPr>
      </w:pPr>
    </w:p>
    <w:p w14:paraId="50973C22" w14:textId="77777777" w:rsidR="00000000" w:rsidRDefault="00ED7A37">
      <w:pPr>
        <w:pStyle w:val="ad"/>
        <w:rPr>
          <w:rtl/>
        </w:rPr>
      </w:pPr>
      <w:r>
        <w:rPr>
          <w:rtl/>
        </w:rPr>
        <w:t>היו"ר ראובן ריבלין:</w:t>
      </w:r>
    </w:p>
    <w:p w14:paraId="54EAC070" w14:textId="77777777" w:rsidR="00000000" w:rsidRDefault="00ED7A37">
      <w:pPr>
        <w:pStyle w:val="a"/>
        <w:rPr>
          <w:rtl/>
        </w:rPr>
      </w:pPr>
    </w:p>
    <w:p w14:paraId="4CE5770E" w14:textId="77777777" w:rsidR="00000000" w:rsidRDefault="00ED7A37">
      <w:pPr>
        <w:pStyle w:val="a"/>
        <w:rPr>
          <w:rFonts w:hint="cs"/>
          <w:rtl/>
        </w:rPr>
      </w:pPr>
      <w:r>
        <w:rPr>
          <w:rFonts w:hint="cs"/>
          <w:rtl/>
        </w:rPr>
        <w:t>נא לתרגם, אדוני.</w:t>
      </w:r>
    </w:p>
    <w:p w14:paraId="1A154348" w14:textId="77777777" w:rsidR="00000000" w:rsidRDefault="00ED7A37">
      <w:pPr>
        <w:pStyle w:val="a"/>
        <w:ind w:firstLine="0"/>
        <w:rPr>
          <w:rFonts w:hint="cs"/>
          <w:rtl/>
        </w:rPr>
      </w:pPr>
    </w:p>
    <w:p w14:paraId="3CC2E9EA" w14:textId="77777777" w:rsidR="00000000" w:rsidRDefault="00ED7A37">
      <w:pPr>
        <w:pStyle w:val="SpeakerCon"/>
        <w:rPr>
          <w:rtl/>
        </w:rPr>
      </w:pPr>
      <w:bookmarkStart w:id="42" w:name="FS000001046T16_06_2003_17_26_22C"/>
      <w:bookmarkEnd w:id="42"/>
      <w:r>
        <w:rPr>
          <w:rtl/>
        </w:rPr>
        <w:t>אילן שלגי (שינוי):</w:t>
      </w:r>
    </w:p>
    <w:p w14:paraId="1C9477CC" w14:textId="77777777" w:rsidR="00000000" w:rsidRDefault="00ED7A37">
      <w:pPr>
        <w:pStyle w:val="a"/>
        <w:rPr>
          <w:rtl/>
        </w:rPr>
      </w:pPr>
    </w:p>
    <w:p w14:paraId="06C49305" w14:textId="77777777" w:rsidR="00000000" w:rsidRDefault="00ED7A37">
      <w:pPr>
        <w:pStyle w:val="a"/>
        <w:rPr>
          <w:rFonts w:hint="cs"/>
          <w:rtl/>
        </w:rPr>
      </w:pPr>
      <w:r>
        <w:rPr>
          <w:rFonts w:hint="cs"/>
          <w:rtl/>
        </w:rPr>
        <w:t>המשפט אומר: מדובר באופציה של יצ</w:t>
      </w:r>
      <w:r>
        <w:rPr>
          <w:rFonts w:hint="cs"/>
          <w:rtl/>
        </w:rPr>
        <w:t>ירת מדינה פלסטינית עצמאית עם גבולות זמניים וסממנים של ריבונות. יש לפרש את המשפט הזה כמותנה. ראשית, מדובר באופציה, ומאחר שמדובר על גבולות זמניים, זו לא בהכרח מדינה זמנית, שהרי נאמר: סממני ריבונות, חבר הכנסת טיבי. הסכמתנו למדינה זמנית היא אופציונלית ותלויה ב</w:t>
      </w:r>
      <w:r>
        <w:rPr>
          <w:rFonts w:hint="cs"/>
          <w:rtl/>
        </w:rPr>
        <w:t>מילוי כל התנאים שבמפת הדרכים, לרבות 14 ההערות של ישראל. מילוי כל הדרישות שלנו, יאפשר רצון טוב מצדנו לפירוש ליברלי באשר לסממניה ולמהותה של המדינה הזמנית.</w:t>
      </w:r>
    </w:p>
    <w:p w14:paraId="3E48EC5A" w14:textId="77777777" w:rsidR="00000000" w:rsidRDefault="00ED7A37">
      <w:pPr>
        <w:pStyle w:val="a"/>
        <w:rPr>
          <w:rFonts w:hint="cs"/>
          <w:rtl/>
        </w:rPr>
      </w:pPr>
    </w:p>
    <w:p w14:paraId="0EA001C1" w14:textId="77777777" w:rsidR="00000000" w:rsidRDefault="00ED7A37">
      <w:pPr>
        <w:pStyle w:val="a"/>
        <w:rPr>
          <w:rFonts w:hint="cs"/>
          <w:rtl/>
        </w:rPr>
      </w:pPr>
      <w:r>
        <w:rPr>
          <w:rFonts w:hint="cs"/>
          <w:rtl/>
        </w:rPr>
        <w:t xml:space="preserve">ראשית כול, יש ליצור אווירה של פיוס, והדבר לא ייווצר בהינף יד, אלא במאמץ מתמיד ומשותף. חוסר האמון אינו </w:t>
      </w:r>
      <w:r>
        <w:rPr>
          <w:rFonts w:hint="cs"/>
          <w:rtl/>
        </w:rPr>
        <w:t>רק באירועי היום-יום. הפלסטינים חוששים שישראל תנסה להפוך את השלב השני של מפת הדרכים, כלומר המדינה הזמנית, למצב  סופי וקבוע, ואילו אנחנו, הישראלים, חוששים שהפלסטינים יהפכו את השלב האחרון של שלום וגבולות קבע לזמני, וממנו הם ימשיכו להיאבק  לפי תוכנית השלבים של</w:t>
      </w:r>
      <w:r>
        <w:rPr>
          <w:rFonts w:hint="cs"/>
          <w:rtl/>
        </w:rPr>
        <w:t>הם. לכן, בשל הצורך בבניית אמון, נראה לי כי לוח הזמנים המשולב במפה איננו מציאותי. אי-אפשר לרוץ בנתיבי מפת הדרכים, יש להתקדם בה בצעדים מדודים ובטוחים. תודה רבה.</w:t>
      </w:r>
    </w:p>
    <w:p w14:paraId="2B700069" w14:textId="77777777" w:rsidR="00000000" w:rsidRDefault="00ED7A37">
      <w:pPr>
        <w:pStyle w:val="a"/>
        <w:ind w:firstLine="0"/>
        <w:rPr>
          <w:rFonts w:hint="cs"/>
          <w:rtl/>
        </w:rPr>
      </w:pPr>
    </w:p>
    <w:p w14:paraId="02CC97F0" w14:textId="77777777" w:rsidR="00000000" w:rsidRDefault="00ED7A37">
      <w:pPr>
        <w:pStyle w:val="ad"/>
        <w:rPr>
          <w:rtl/>
        </w:rPr>
      </w:pPr>
      <w:r>
        <w:rPr>
          <w:rtl/>
        </w:rPr>
        <w:t>היו"ר ראובן ריבלין:</w:t>
      </w:r>
    </w:p>
    <w:p w14:paraId="7DED72DA" w14:textId="77777777" w:rsidR="00000000" w:rsidRDefault="00ED7A37">
      <w:pPr>
        <w:pStyle w:val="a"/>
        <w:rPr>
          <w:rtl/>
        </w:rPr>
      </w:pPr>
    </w:p>
    <w:p w14:paraId="195C1CE5" w14:textId="77777777" w:rsidR="00000000" w:rsidRDefault="00ED7A37">
      <w:pPr>
        <w:pStyle w:val="a"/>
        <w:rPr>
          <w:rFonts w:hint="cs"/>
          <w:rtl/>
        </w:rPr>
      </w:pPr>
      <w:r>
        <w:rPr>
          <w:rFonts w:hint="cs"/>
          <w:rtl/>
        </w:rPr>
        <w:t>תודה לחבר הכנסת שלגי. אני מתכבד להזמין את חבר הכנסת אלי ישי. לרשותו שש דקות</w:t>
      </w:r>
      <w:r>
        <w:rPr>
          <w:rFonts w:hint="cs"/>
          <w:rtl/>
        </w:rPr>
        <w:t>.</w:t>
      </w:r>
    </w:p>
    <w:p w14:paraId="7DCD45CB" w14:textId="77777777" w:rsidR="00000000" w:rsidRDefault="00ED7A37">
      <w:pPr>
        <w:pStyle w:val="a"/>
        <w:ind w:firstLine="0"/>
        <w:rPr>
          <w:rFonts w:hint="cs"/>
          <w:rtl/>
        </w:rPr>
      </w:pPr>
    </w:p>
    <w:p w14:paraId="46FB7D53" w14:textId="77777777" w:rsidR="00000000" w:rsidRDefault="00ED7A37">
      <w:pPr>
        <w:pStyle w:val="ac"/>
        <w:rPr>
          <w:rtl/>
        </w:rPr>
      </w:pPr>
      <w:r>
        <w:rPr>
          <w:rFonts w:hint="eastAsia"/>
          <w:rtl/>
        </w:rPr>
        <w:t>מאיר</w:t>
      </w:r>
      <w:r>
        <w:rPr>
          <w:rtl/>
        </w:rPr>
        <w:t xml:space="preserve"> פרוש (יהדות התורה):</w:t>
      </w:r>
    </w:p>
    <w:p w14:paraId="3903A74E" w14:textId="77777777" w:rsidR="00000000" w:rsidRDefault="00ED7A37">
      <w:pPr>
        <w:pStyle w:val="a"/>
        <w:rPr>
          <w:rFonts w:hint="cs"/>
          <w:rtl/>
        </w:rPr>
      </w:pPr>
    </w:p>
    <w:p w14:paraId="5C36201E" w14:textId="77777777" w:rsidR="00000000" w:rsidRDefault="00ED7A37">
      <w:pPr>
        <w:pStyle w:val="a"/>
        <w:rPr>
          <w:rFonts w:hint="cs"/>
          <w:rtl/>
        </w:rPr>
      </w:pPr>
      <w:r>
        <w:rPr>
          <w:rFonts w:hint="cs"/>
          <w:rtl/>
        </w:rPr>
        <w:t>איך הוא רוצה לתת את עזה ועוד לא אספו משם את הנשק הלא-חוקי?</w:t>
      </w:r>
    </w:p>
    <w:p w14:paraId="237B155D" w14:textId="77777777" w:rsidR="00000000" w:rsidRDefault="00ED7A37">
      <w:pPr>
        <w:pStyle w:val="a"/>
        <w:ind w:firstLine="0"/>
        <w:rPr>
          <w:rFonts w:hint="cs"/>
          <w:rtl/>
        </w:rPr>
      </w:pPr>
    </w:p>
    <w:p w14:paraId="43EF4AEE" w14:textId="77777777" w:rsidR="00000000" w:rsidRDefault="00ED7A37">
      <w:pPr>
        <w:pStyle w:val="ad"/>
        <w:rPr>
          <w:rtl/>
        </w:rPr>
      </w:pPr>
      <w:r>
        <w:rPr>
          <w:rtl/>
        </w:rPr>
        <w:t>היו"ר ראובן ריבלין:</w:t>
      </w:r>
    </w:p>
    <w:p w14:paraId="4E1A6480" w14:textId="77777777" w:rsidR="00000000" w:rsidRDefault="00ED7A37">
      <w:pPr>
        <w:pStyle w:val="a"/>
        <w:rPr>
          <w:rtl/>
        </w:rPr>
      </w:pPr>
    </w:p>
    <w:p w14:paraId="658E6CBF" w14:textId="77777777" w:rsidR="00000000" w:rsidRDefault="00ED7A37">
      <w:pPr>
        <w:pStyle w:val="a"/>
        <w:rPr>
          <w:rFonts w:hint="cs"/>
          <w:rtl/>
        </w:rPr>
      </w:pPr>
      <w:r>
        <w:rPr>
          <w:rFonts w:hint="cs"/>
          <w:rtl/>
        </w:rPr>
        <w:t>שאלתך נרשמה. אין לך זכות השאלות האין-סופיות. נא להמתין עד לקבלת רשות לשאלה נוספת. חבר הכנסת אלי ישי, לרשותו עומדות שש דקות.</w:t>
      </w:r>
    </w:p>
    <w:p w14:paraId="23EECAF5" w14:textId="77777777" w:rsidR="00000000" w:rsidRDefault="00ED7A37">
      <w:pPr>
        <w:pStyle w:val="a"/>
        <w:rPr>
          <w:rFonts w:hint="cs"/>
          <w:color w:val="0000FF"/>
          <w:szCs w:val="28"/>
          <w:rtl/>
        </w:rPr>
      </w:pPr>
    </w:p>
    <w:p w14:paraId="1AECDE3E" w14:textId="77777777" w:rsidR="00000000" w:rsidRDefault="00ED7A37">
      <w:pPr>
        <w:pStyle w:val="Speaker"/>
        <w:rPr>
          <w:rtl/>
        </w:rPr>
      </w:pPr>
      <w:bookmarkStart w:id="43" w:name="FS000000494T16_06_2003_17_01_28"/>
      <w:bookmarkStart w:id="44" w:name="_Toc45367308"/>
      <w:bookmarkEnd w:id="43"/>
      <w:r>
        <w:rPr>
          <w:rtl/>
        </w:rPr>
        <w:t>אליהו ישי (ש"ס):</w:t>
      </w:r>
      <w:bookmarkEnd w:id="44"/>
    </w:p>
    <w:p w14:paraId="0C169DB5" w14:textId="77777777" w:rsidR="00000000" w:rsidRDefault="00ED7A37">
      <w:pPr>
        <w:pStyle w:val="a"/>
        <w:rPr>
          <w:rFonts w:hint="cs"/>
          <w:rtl/>
        </w:rPr>
      </w:pPr>
    </w:p>
    <w:p w14:paraId="5AACF089" w14:textId="77777777" w:rsidR="00000000" w:rsidRDefault="00ED7A37">
      <w:pPr>
        <w:pStyle w:val="a"/>
        <w:rPr>
          <w:rFonts w:hint="cs"/>
          <w:rtl/>
        </w:rPr>
      </w:pPr>
      <w:r>
        <w:rPr>
          <w:rFonts w:hint="cs"/>
          <w:rtl/>
        </w:rPr>
        <w:t>אדו</w:t>
      </w:r>
      <w:r>
        <w:rPr>
          <w:rFonts w:hint="cs"/>
          <w:rtl/>
        </w:rPr>
        <w:t>ני היושב-ראש - - -</w:t>
      </w:r>
    </w:p>
    <w:p w14:paraId="3794920F" w14:textId="77777777" w:rsidR="00000000" w:rsidRDefault="00ED7A37">
      <w:pPr>
        <w:pStyle w:val="a"/>
        <w:rPr>
          <w:rFonts w:hint="cs"/>
          <w:rtl/>
        </w:rPr>
      </w:pPr>
    </w:p>
    <w:p w14:paraId="59B41E91" w14:textId="77777777" w:rsidR="00000000" w:rsidRDefault="00ED7A37">
      <w:pPr>
        <w:pStyle w:val="ac"/>
        <w:rPr>
          <w:rtl/>
        </w:rPr>
      </w:pPr>
      <w:r>
        <w:rPr>
          <w:rFonts w:hint="eastAsia"/>
          <w:rtl/>
        </w:rPr>
        <w:t>מאיר</w:t>
      </w:r>
      <w:r>
        <w:rPr>
          <w:rtl/>
        </w:rPr>
        <w:t xml:space="preserve"> פרוש (יהדות התורה):</w:t>
      </w:r>
    </w:p>
    <w:p w14:paraId="6E0587B3" w14:textId="77777777" w:rsidR="00000000" w:rsidRDefault="00ED7A37">
      <w:pPr>
        <w:pStyle w:val="a"/>
        <w:ind w:left="719" w:firstLine="0"/>
        <w:rPr>
          <w:rFonts w:hint="cs"/>
          <w:rtl/>
        </w:rPr>
      </w:pPr>
    </w:p>
    <w:p w14:paraId="6533D4DD" w14:textId="77777777" w:rsidR="00000000" w:rsidRDefault="00ED7A37">
      <w:pPr>
        <w:pStyle w:val="a"/>
        <w:ind w:left="719" w:firstLine="0"/>
        <w:rPr>
          <w:rFonts w:hint="cs"/>
          <w:rtl/>
        </w:rPr>
      </w:pPr>
      <w:r>
        <w:rPr>
          <w:rFonts w:hint="cs"/>
          <w:rtl/>
        </w:rPr>
        <w:t>- - -</w:t>
      </w:r>
    </w:p>
    <w:p w14:paraId="1079FF6D" w14:textId="77777777" w:rsidR="00000000" w:rsidRDefault="00ED7A37">
      <w:pPr>
        <w:pStyle w:val="a"/>
        <w:ind w:left="719" w:firstLine="0"/>
        <w:rPr>
          <w:rFonts w:hint="cs"/>
          <w:rtl/>
        </w:rPr>
      </w:pPr>
    </w:p>
    <w:p w14:paraId="3348A39C" w14:textId="77777777" w:rsidR="00000000" w:rsidRDefault="00ED7A37">
      <w:pPr>
        <w:pStyle w:val="ad"/>
        <w:rPr>
          <w:rtl/>
        </w:rPr>
      </w:pPr>
      <w:r>
        <w:rPr>
          <w:rtl/>
        </w:rPr>
        <w:t>היו"ר ראובן ריבלין:</w:t>
      </w:r>
    </w:p>
    <w:p w14:paraId="04B95531" w14:textId="77777777" w:rsidR="00000000" w:rsidRDefault="00ED7A37">
      <w:pPr>
        <w:pStyle w:val="a"/>
        <w:rPr>
          <w:rtl/>
        </w:rPr>
      </w:pPr>
    </w:p>
    <w:p w14:paraId="5505F125" w14:textId="77777777" w:rsidR="00000000" w:rsidRDefault="00ED7A37">
      <w:pPr>
        <w:pStyle w:val="a"/>
        <w:rPr>
          <w:rFonts w:hint="cs"/>
          <w:rtl/>
        </w:rPr>
      </w:pPr>
      <w:r>
        <w:rPr>
          <w:rFonts w:hint="cs"/>
          <w:rtl/>
        </w:rPr>
        <w:t xml:space="preserve">חבר הכנסת פרוש, אתה מפריע לחבר הכנסת אלי ישי. </w:t>
      </w:r>
    </w:p>
    <w:p w14:paraId="6001090F" w14:textId="77777777" w:rsidR="00000000" w:rsidRDefault="00ED7A37">
      <w:pPr>
        <w:pStyle w:val="a"/>
        <w:rPr>
          <w:rFonts w:hint="cs"/>
          <w:rtl/>
        </w:rPr>
      </w:pPr>
    </w:p>
    <w:p w14:paraId="22C55E84" w14:textId="77777777" w:rsidR="00000000" w:rsidRDefault="00ED7A37">
      <w:pPr>
        <w:pStyle w:val="ac"/>
        <w:rPr>
          <w:rtl/>
        </w:rPr>
      </w:pPr>
      <w:r>
        <w:rPr>
          <w:rFonts w:hint="eastAsia"/>
          <w:rtl/>
        </w:rPr>
        <w:t>מאיר</w:t>
      </w:r>
      <w:r>
        <w:rPr>
          <w:rtl/>
        </w:rPr>
        <w:t xml:space="preserve"> פרוש (יהדות התורה):</w:t>
      </w:r>
    </w:p>
    <w:p w14:paraId="08C7AE2C" w14:textId="77777777" w:rsidR="00000000" w:rsidRDefault="00ED7A37">
      <w:pPr>
        <w:pStyle w:val="a"/>
        <w:rPr>
          <w:rFonts w:hint="cs"/>
          <w:rtl/>
        </w:rPr>
      </w:pPr>
    </w:p>
    <w:p w14:paraId="6F7174A5" w14:textId="77777777" w:rsidR="00000000" w:rsidRDefault="00ED7A37">
      <w:pPr>
        <w:pStyle w:val="a"/>
        <w:rPr>
          <w:rFonts w:hint="cs"/>
          <w:rtl/>
        </w:rPr>
      </w:pPr>
      <w:r>
        <w:rPr>
          <w:rFonts w:hint="cs"/>
          <w:rtl/>
        </w:rPr>
        <w:t>קריאות ביניים.</w:t>
      </w:r>
    </w:p>
    <w:p w14:paraId="6E94D3A7" w14:textId="77777777" w:rsidR="00000000" w:rsidRDefault="00ED7A37">
      <w:pPr>
        <w:pStyle w:val="a"/>
        <w:rPr>
          <w:rFonts w:hint="cs"/>
          <w:rtl/>
        </w:rPr>
      </w:pPr>
    </w:p>
    <w:p w14:paraId="5E88954B" w14:textId="77777777" w:rsidR="00000000" w:rsidRDefault="00ED7A37">
      <w:pPr>
        <w:pStyle w:val="ad"/>
        <w:rPr>
          <w:rtl/>
        </w:rPr>
      </w:pPr>
      <w:r>
        <w:rPr>
          <w:rtl/>
        </w:rPr>
        <w:t>היו"ר ראובן ריבלין:</w:t>
      </w:r>
    </w:p>
    <w:p w14:paraId="38D4402E" w14:textId="77777777" w:rsidR="00000000" w:rsidRDefault="00ED7A37">
      <w:pPr>
        <w:pStyle w:val="a"/>
        <w:rPr>
          <w:rtl/>
        </w:rPr>
      </w:pPr>
    </w:p>
    <w:p w14:paraId="41AEE7B2" w14:textId="77777777" w:rsidR="00000000" w:rsidRDefault="00ED7A37">
      <w:pPr>
        <w:pStyle w:val="a"/>
        <w:rPr>
          <w:rFonts w:hint="cs"/>
          <w:rtl/>
        </w:rPr>
      </w:pPr>
      <w:r>
        <w:rPr>
          <w:rFonts w:hint="cs"/>
          <w:rtl/>
        </w:rPr>
        <w:t>אתה מפריע כרגע לחבר הכנסת אלי ישי. כבר נגמר הביניים, כי הוא כבר מתחיל ל</w:t>
      </w:r>
      <w:r>
        <w:rPr>
          <w:rFonts w:hint="cs"/>
          <w:rtl/>
        </w:rPr>
        <w:t xml:space="preserve">דבר. בבקשה, אדוני. </w:t>
      </w:r>
    </w:p>
    <w:p w14:paraId="6DFB8056" w14:textId="77777777" w:rsidR="00000000" w:rsidRDefault="00ED7A37">
      <w:pPr>
        <w:pStyle w:val="a"/>
        <w:rPr>
          <w:rFonts w:hint="cs"/>
          <w:rtl/>
        </w:rPr>
      </w:pPr>
    </w:p>
    <w:p w14:paraId="647759ED" w14:textId="77777777" w:rsidR="00000000" w:rsidRDefault="00ED7A37">
      <w:pPr>
        <w:pStyle w:val="SpeakerCon"/>
        <w:rPr>
          <w:rtl/>
        </w:rPr>
      </w:pPr>
      <w:bookmarkStart w:id="45" w:name="FS000000494T16_06_2003_17_05_31C"/>
      <w:bookmarkEnd w:id="45"/>
      <w:r>
        <w:rPr>
          <w:rtl/>
        </w:rPr>
        <w:t>אליהו ישי (ש"ס):</w:t>
      </w:r>
    </w:p>
    <w:p w14:paraId="51C1CE82" w14:textId="77777777" w:rsidR="00000000" w:rsidRDefault="00ED7A37">
      <w:pPr>
        <w:pStyle w:val="a"/>
        <w:rPr>
          <w:rtl/>
        </w:rPr>
      </w:pPr>
    </w:p>
    <w:p w14:paraId="131C4345" w14:textId="77777777" w:rsidR="00000000" w:rsidRDefault="00ED7A37">
      <w:pPr>
        <w:pStyle w:val="a"/>
        <w:rPr>
          <w:rFonts w:hint="cs"/>
          <w:rtl/>
        </w:rPr>
      </w:pPr>
      <w:r>
        <w:rPr>
          <w:rFonts w:hint="cs"/>
          <w:rtl/>
        </w:rPr>
        <w:t>אדוני היושב-ראש, אני רוצה לקרוא לחברי הכנסת נאום שנקרא מעל במה זו לפני שנים מספר. אני מתאר לעצמי שתזהו מייד מי היה הנואם, ואם יהיה לכם קשה, אעזור לכם בסוף. אני רוצה להביא קטעים מהנאום, ואני באמת שואל את עצמי, כיצד עלי</w:t>
      </w:r>
      <w:r>
        <w:rPr>
          <w:rFonts w:hint="cs"/>
          <w:rtl/>
        </w:rPr>
        <w:t>נו לנהוג, כיצד באמת נוכל לפעול, ומה עלינו לעשות לנוכח ההתפתחויות החדשות שקורות פה.</w:t>
      </w:r>
    </w:p>
    <w:p w14:paraId="3E4D7313" w14:textId="77777777" w:rsidR="00000000" w:rsidRDefault="00ED7A37">
      <w:pPr>
        <w:pStyle w:val="a"/>
        <w:rPr>
          <w:rFonts w:hint="cs"/>
          <w:rtl/>
        </w:rPr>
      </w:pPr>
    </w:p>
    <w:p w14:paraId="3C4484E8" w14:textId="77777777" w:rsidR="00000000" w:rsidRDefault="00ED7A37">
      <w:pPr>
        <w:pStyle w:val="a"/>
        <w:rPr>
          <w:rFonts w:hint="cs"/>
          <w:rtl/>
        </w:rPr>
      </w:pPr>
      <w:r>
        <w:rPr>
          <w:rFonts w:hint="cs"/>
          <w:rtl/>
        </w:rPr>
        <w:t>אני מצטט: "אני אומר לכם, זכרו, לא את השלום הם רוצחים, את היהודים הם רוצחים. צריך לנתח, בלי חשבון מפלגתי-עסקני, את המצב שנוצר, להודות בטעויות שנעשו לא לצורך ניגוח אלא כדי למ</w:t>
      </w:r>
      <w:r>
        <w:rPr>
          <w:rFonts w:hint="cs"/>
          <w:rtl/>
        </w:rPr>
        <w:t xml:space="preserve">צוא את התשובות הנכונות, וזה דחוף, כי כבר המצב הוא חירום. שורש הרע נעוץ בהסכם שחתמה הממשלה עם פושע מלחמה, ערפאת" </w:t>
      </w:r>
      <w:r>
        <w:rPr>
          <w:rtl/>
        </w:rPr>
        <w:t>–</w:t>
      </w:r>
      <w:r>
        <w:rPr>
          <w:rFonts w:hint="cs"/>
          <w:rtl/>
        </w:rPr>
        <w:t xml:space="preserve"> מדובר על הסכם אוסלו </w:t>
      </w:r>
      <w:r>
        <w:rPr>
          <w:rtl/>
        </w:rPr>
        <w:t>–</w:t>
      </w:r>
      <w:r>
        <w:rPr>
          <w:rFonts w:hint="cs"/>
          <w:rtl/>
        </w:rPr>
        <w:t xml:space="preserve"> "ולא צריך להיות חכם גדול או מדינאי גדול או איש מודיעין בשביל להבין דבר אלמנטרי כזה. ברגע שיהודים לחצו את ידי מפקד הרוצחי</w:t>
      </w:r>
      <w:r>
        <w:rPr>
          <w:rFonts w:hint="cs"/>
          <w:rtl/>
        </w:rPr>
        <w:t>ם במשך שנים וחתמו אתו על הסכם, כך הם הביאו למותם של חפים מפשע בלב ירושלים ועוד".</w:t>
      </w:r>
    </w:p>
    <w:p w14:paraId="2BAB8C6D" w14:textId="77777777" w:rsidR="00000000" w:rsidRDefault="00ED7A37">
      <w:pPr>
        <w:pStyle w:val="a"/>
        <w:rPr>
          <w:rFonts w:hint="cs"/>
          <w:rtl/>
        </w:rPr>
      </w:pPr>
    </w:p>
    <w:p w14:paraId="6F370AC3" w14:textId="77777777" w:rsidR="00000000" w:rsidRDefault="00ED7A37">
      <w:pPr>
        <w:pStyle w:val="a"/>
        <w:rPr>
          <w:rFonts w:hint="cs"/>
          <w:rtl/>
        </w:rPr>
      </w:pPr>
      <w:r>
        <w:rPr>
          <w:rFonts w:hint="cs"/>
          <w:rtl/>
        </w:rPr>
        <w:t>אקרא עוד כמה משפטים למי שבאמת לא מבין את זה: "אנחנו במקומכם היינו מפסיקים לדבר עם אויבי השלום. לא את השלום הם רוצחים, כפי שאמרתי, את היהודים הם רוצחים, ואתם יודעים זאת".</w:t>
      </w:r>
    </w:p>
    <w:p w14:paraId="2DA4BA86" w14:textId="77777777" w:rsidR="00000000" w:rsidRDefault="00ED7A37">
      <w:pPr>
        <w:pStyle w:val="a"/>
        <w:rPr>
          <w:rFonts w:hint="cs"/>
          <w:rtl/>
        </w:rPr>
      </w:pPr>
    </w:p>
    <w:p w14:paraId="23947EDF" w14:textId="77777777" w:rsidR="00000000" w:rsidRDefault="00ED7A37">
      <w:pPr>
        <w:pStyle w:val="a"/>
        <w:rPr>
          <w:rFonts w:hint="cs"/>
          <w:rtl/>
        </w:rPr>
      </w:pPr>
      <w:r>
        <w:rPr>
          <w:rFonts w:hint="cs"/>
          <w:rtl/>
        </w:rPr>
        <w:t xml:space="preserve">יש </w:t>
      </w:r>
      <w:r>
        <w:rPr>
          <w:rFonts w:hint="cs"/>
          <w:rtl/>
        </w:rPr>
        <w:t>שורה ארוכה של התבטאויות, של נאום שנאם פה בהסכם אוסלו איש חשוב,</w:t>
      </w:r>
      <w:r>
        <w:rPr>
          <w:rtl/>
        </w:rPr>
        <w:t xml:space="preserve"> </w:t>
      </w:r>
      <w:r>
        <w:rPr>
          <w:rFonts w:hint="cs"/>
          <w:rtl/>
        </w:rPr>
        <w:t>ומי שעדיין לא יודע, כי קשה מאוד להבין - באמת עברה תקופה מאוד קצרה, אבל יש שינוי גדול מאוד בתפיסה, שינוי גדול מאוד בתפיסה, בין מה שהיה אז לבין מה שקורה היום. ולמי שלא יודע, זה היה נאום של ראש המ</w:t>
      </w:r>
      <w:r>
        <w:rPr>
          <w:rFonts w:hint="cs"/>
          <w:rtl/>
        </w:rPr>
        <w:t xml:space="preserve">משלה הנוכחי, אריאל שרון, בדיון על הסכמי אוסלו. </w:t>
      </w:r>
    </w:p>
    <w:p w14:paraId="12D402D6" w14:textId="77777777" w:rsidR="00000000" w:rsidRDefault="00ED7A37">
      <w:pPr>
        <w:pStyle w:val="a"/>
        <w:rPr>
          <w:rFonts w:hint="cs"/>
          <w:rtl/>
        </w:rPr>
      </w:pPr>
    </w:p>
    <w:p w14:paraId="6A7D8CB4" w14:textId="77777777" w:rsidR="00000000" w:rsidRDefault="00ED7A37">
      <w:pPr>
        <w:pStyle w:val="Manager"/>
        <w:rPr>
          <w:rFonts w:hint="cs"/>
          <w:rtl/>
        </w:rPr>
      </w:pPr>
    </w:p>
    <w:p w14:paraId="6D8BC1BC" w14:textId="77777777" w:rsidR="00000000" w:rsidRDefault="00ED7A37">
      <w:pPr>
        <w:pStyle w:val="a"/>
        <w:rPr>
          <w:rFonts w:hint="cs"/>
          <w:rtl/>
        </w:rPr>
      </w:pPr>
      <w:r>
        <w:rPr>
          <w:rFonts w:hint="cs"/>
          <w:rtl/>
        </w:rPr>
        <w:t xml:space="preserve">אני זוכר את אריאל שרון, ידידי ראש הממשלה, אמרת שאסור לדבר אתם, כי בשעה שמדברים אתם, מחזקים ומעודדים אותם. הם עושים ופוגעים ורוצחים בחפים מפשע, וכשממשיכים לדבר אתם, הדבר הזה גורם ליותר הרג. </w:t>
      </w:r>
    </w:p>
    <w:p w14:paraId="25943C2A" w14:textId="77777777" w:rsidR="00000000" w:rsidRDefault="00ED7A37">
      <w:pPr>
        <w:pStyle w:val="a"/>
        <w:rPr>
          <w:rFonts w:hint="cs"/>
          <w:rtl/>
        </w:rPr>
      </w:pPr>
    </w:p>
    <w:p w14:paraId="42D4DC44" w14:textId="77777777" w:rsidR="00000000" w:rsidRDefault="00ED7A37">
      <w:pPr>
        <w:pStyle w:val="a"/>
        <w:rPr>
          <w:rFonts w:hint="cs"/>
          <w:rtl/>
        </w:rPr>
      </w:pPr>
      <w:r>
        <w:rPr>
          <w:rFonts w:hint="cs"/>
          <w:rtl/>
        </w:rPr>
        <w:t xml:space="preserve">עוד אמרת באותו </w:t>
      </w:r>
      <w:r>
        <w:rPr>
          <w:rFonts w:hint="cs"/>
          <w:rtl/>
        </w:rPr>
        <w:t xml:space="preserve">נאום, שגם השטיח האדום שפורסים שם בערבה, בחתימת הסכם השלום עם ירדן </w:t>
      </w:r>
      <w:r>
        <w:rPr>
          <w:rtl/>
        </w:rPr>
        <w:t>–</w:t>
      </w:r>
      <w:r>
        <w:rPr>
          <w:rFonts w:hint="cs"/>
          <w:rtl/>
        </w:rPr>
        <w:t xml:space="preserve"> שהוא דווקא הסכם טוב </w:t>
      </w:r>
      <w:r>
        <w:rPr>
          <w:rtl/>
        </w:rPr>
        <w:t>–</w:t>
      </w:r>
      <w:r>
        <w:rPr>
          <w:rFonts w:hint="cs"/>
          <w:rtl/>
        </w:rPr>
        <w:t xml:space="preserve"> כתבת: "לא יצליח לכסות את הדם של אחינו הזועק מן האדמה". </w:t>
      </w:r>
    </w:p>
    <w:p w14:paraId="7B1301B4" w14:textId="77777777" w:rsidR="00000000" w:rsidRDefault="00ED7A37">
      <w:pPr>
        <w:pStyle w:val="a"/>
        <w:rPr>
          <w:rFonts w:hint="cs"/>
          <w:rtl/>
        </w:rPr>
      </w:pPr>
    </w:p>
    <w:p w14:paraId="233550E7" w14:textId="77777777" w:rsidR="00000000" w:rsidRDefault="00ED7A37">
      <w:pPr>
        <w:pStyle w:val="a"/>
        <w:rPr>
          <w:rFonts w:hint="cs"/>
          <w:rtl/>
        </w:rPr>
      </w:pPr>
      <w:r>
        <w:rPr>
          <w:rFonts w:hint="cs"/>
          <w:rtl/>
        </w:rPr>
        <w:t>באמת אמרת דברים מאוד קשים, אדוני ראש הממשלה. בחלק מהדברים ההם השתכנענו גם אני וחברי. אנחנו בעד תהליך מדיני, א</w:t>
      </w:r>
      <w:r>
        <w:rPr>
          <w:rFonts w:hint="cs"/>
          <w:rtl/>
        </w:rPr>
        <w:t xml:space="preserve">נחנו בעד השלום, אבל אמרת כמה דברים מאוד נכונים, מאוד נכונים. </w:t>
      </w:r>
    </w:p>
    <w:p w14:paraId="4F6D60CB" w14:textId="77777777" w:rsidR="00000000" w:rsidRDefault="00ED7A37">
      <w:pPr>
        <w:pStyle w:val="a"/>
        <w:rPr>
          <w:rFonts w:hint="cs"/>
          <w:rtl/>
        </w:rPr>
      </w:pPr>
    </w:p>
    <w:p w14:paraId="32273266" w14:textId="77777777" w:rsidR="00000000" w:rsidRDefault="00ED7A37">
      <w:pPr>
        <w:pStyle w:val="ac"/>
        <w:rPr>
          <w:rtl/>
        </w:rPr>
      </w:pPr>
      <w:r>
        <w:rPr>
          <w:rFonts w:hint="eastAsia"/>
          <w:rtl/>
        </w:rPr>
        <w:t>עבד</w:t>
      </w:r>
      <w:r>
        <w:rPr>
          <w:rtl/>
        </w:rPr>
        <w:t>-אלמאלכ דהאמשה (רע"ם):</w:t>
      </w:r>
    </w:p>
    <w:p w14:paraId="24C5470D" w14:textId="77777777" w:rsidR="00000000" w:rsidRDefault="00ED7A37">
      <w:pPr>
        <w:pStyle w:val="a"/>
        <w:rPr>
          <w:rFonts w:hint="cs"/>
          <w:rtl/>
        </w:rPr>
      </w:pPr>
    </w:p>
    <w:p w14:paraId="3F4388F3" w14:textId="77777777" w:rsidR="00000000" w:rsidRDefault="00ED7A37">
      <w:pPr>
        <w:pStyle w:val="a"/>
        <w:rPr>
          <w:rFonts w:hint="cs"/>
          <w:rtl/>
        </w:rPr>
      </w:pPr>
      <w:r>
        <w:rPr>
          <w:rFonts w:hint="cs"/>
          <w:rtl/>
        </w:rPr>
        <w:t>הוא גם אמר - - -</w:t>
      </w:r>
    </w:p>
    <w:p w14:paraId="1CE9BA35" w14:textId="77777777" w:rsidR="00000000" w:rsidRDefault="00ED7A37">
      <w:pPr>
        <w:pStyle w:val="Manager"/>
        <w:rPr>
          <w:rFonts w:hint="cs"/>
          <w:rtl/>
        </w:rPr>
      </w:pPr>
    </w:p>
    <w:p w14:paraId="4D993442" w14:textId="77777777" w:rsidR="00000000" w:rsidRDefault="00ED7A37">
      <w:pPr>
        <w:pStyle w:val="SpeakerCon"/>
        <w:rPr>
          <w:rtl/>
        </w:rPr>
      </w:pPr>
      <w:bookmarkStart w:id="46" w:name="FS000000494T16_06_2003_17_16_50C"/>
      <w:bookmarkEnd w:id="46"/>
      <w:r>
        <w:rPr>
          <w:rtl/>
        </w:rPr>
        <w:t>אליהו ישי (ש"ס):</w:t>
      </w:r>
    </w:p>
    <w:p w14:paraId="097699E0" w14:textId="77777777" w:rsidR="00000000" w:rsidRDefault="00ED7A37">
      <w:pPr>
        <w:pStyle w:val="a"/>
        <w:rPr>
          <w:rtl/>
        </w:rPr>
      </w:pPr>
    </w:p>
    <w:p w14:paraId="25F9EE4F" w14:textId="77777777" w:rsidR="00000000" w:rsidRDefault="00ED7A37">
      <w:pPr>
        <w:pStyle w:val="a"/>
        <w:rPr>
          <w:rFonts w:hint="cs"/>
          <w:rtl/>
        </w:rPr>
      </w:pPr>
      <w:r>
        <w:rPr>
          <w:rFonts w:hint="cs"/>
          <w:rtl/>
        </w:rPr>
        <w:t>אמרת דברים מאוד נכונים. השאלה היא, מה קורה פה, אדוני ראש הממשלה? אני רוצה לדעת. אני מבטיח לך שנתמוך בתהליך מדיני שתביא אם יהיה כתו</w:t>
      </w:r>
      <w:r>
        <w:rPr>
          <w:rFonts w:hint="cs"/>
          <w:rtl/>
        </w:rPr>
        <w:t xml:space="preserve">ב בתהליך הזה בצורה ברורה שגם הפלסטינים וגם האמריקנים יסכימו ויחתמו. לא 14 הסתייגויות, יש הסתייגויות - 14 סעיפים, מה כן, מה לא. </w:t>
      </w:r>
    </w:p>
    <w:p w14:paraId="00380E91" w14:textId="77777777" w:rsidR="00000000" w:rsidRDefault="00ED7A37">
      <w:pPr>
        <w:pStyle w:val="a"/>
        <w:rPr>
          <w:rFonts w:hint="cs"/>
          <w:rtl/>
        </w:rPr>
      </w:pPr>
    </w:p>
    <w:p w14:paraId="01937731" w14:textId="77777777" w:rsidR="00000000" w:rsidRDefault="00ED7A37">
      <w:pPr>
        <w:pStyle w:val="a"/>
        <w:rPr>
          <w:rFonts w:hint="cs"/>
          <w:rtl/>
        </w:rPr>
      </w:pPr>
      <w:r>
        <w:rPr>
          <w:rFonts w:hint="cs"/>
          <w:rtl/>
        </w:rPr>
        <w:t xml:space="preserve">השר שטרית, חשוב לי מאוד שראש הממשלה יקשיב לי, מאוד חשוב לי, בבקשה. </w:t>
      </w:r>
    </w:p>
    <w:p w14:paraId="11505438" w14:textId="77777777" w:rsidR="00000000" w:rsidRDefault="00ED7A37">
      <w:pPr>
        <w:pStyle w:val="a"/>
        <w:rPr>
          <w:rFonts w:hint="cs"/>
          <w:rtl/>
        </w:rPr>
      </w:pPr>
    </w:p>
    <w:p w14:paraId="51BB99C8" w14:textId="77777777" w:rsidR="00000000" w:rsidRDefault="00ED7A37">
      <w:pPr>
        <w:pStyle w:val="a"/>
        <w:rPr>
          <w:rFonts w:hint="cs"/>
          <w:rtl/>
        </w:rPr>
      </w:pPr>
      <w:r>
        <w:rPr>
          <w:rFonts w:hint="cs"/>
          <w:rtl/>
        </w:rPr>
        <w:t>אני מכיר את הסעיפים של דניס רוס ועוד כל מיני שליחים שרצו ב</w:t>
      </w:r>
      <w:r>
        <w:rPr>
          <w:rFonts w:hint="cs"/>
          <w:rtl/>
        </w:rPr>
        <w:t xml:space="preserve">צורה מאוד בהולה לישיבות הממשלה שהייתי נוכח בהן אתך - כשראש הממשלה היה בנימין נתניהו </w:t>
      </w:r>
      <w:r>
        <w:rPr>
          <w:rtl/>
        </w:rPr>
        <w:t>–</w:t>
      </w:r>
      <w:r>
        <w:rPr>
          <w:rFonts w:hint="cs"/>
          <w:rtl/>
        </w:rPr>
        <w:t xml:space="preserve"> ואת ההתרוצצות של חברי הסיעה בליכוד שאמרו, איך אפשר להתייחס למסמך של דניס רוס ושל אחרים, האם להאמין לזה? לא להאמין לזה? מה המשמעות? זה סתם נייר, או שהאמריקנים רק שמעו את מ</w:t>
      </w:r>
      <w:r>
        <w:rPr>
          <w:rFonts w:hint="cs"/>
          <w:rtl/>
        </w:rPr>
        <w:t>ה שאמרנו?</w:t>
      </w:r>
    </w:p>
    <w:p w14:paraId="25077DFA" w14:textId="77777777" w:rsidR="00000000" w:rsidRDefault="00ED7A37">
      <w:pPr>
        <w:pStyle w:val="a"/>
        <w:rPr>
          <w:rFonts w:hint="cs"/>
          <w:rtl/>
        </w:rPr>
      </w:pPr>
    </w:p>
    <w:p w14:paraId="2B789E03" w14:textId="77777777" w:rsidR="00000000" w:rsidRDefault="00ED7A37">
      <w:pPr>
        <w:pStyle w:val="a"/>
        <w:rPr>
          <w:rFonts w:hint="cs"/>
          <w:rtl/>
        </w:rPr>
      </w:pPr>
      <w:r>
        <w:rPr>
          <w:rFonts w:hint="cs"/>
          <w:rtl/>
        </w:rPr>
        <w:t>גם פה, אני רוצה להודיע לעם ישראל, האמריקנים שמעו את ההסתייגויות של מדינת ישראל, אבל אם דיברנו על הסכם אוסלו שהוא הסכם גרוע, שהוא הסכם קשה ושאסור היה לתת להם רובים, הנה, היום אנחנו מביאים הסכם הרבה יותר גרוע. הולכים על הסכם, מקבלים את המסמך הסעוד</w:t>
      </w:r>
      <w:r>
        <w:rPr>
          <w:rFonts w:hint="cs"/>
          <w:rtl/>
        </w:rPr>
        <w:t>י, מקבלים את החלטות 242 ו=338, את זכות השיבה, את חלוקת ירושלים. השאלה היא, אדוני ראש הממשלה, איפה זה נגמר? אם אתה קם ואומר לי שהאמריקנים יתחייבו שירושלים לא תחולק, ירושלים בירת ישראל לנצח, ירושלים השלמה והמאוחדת, ולא תהיה זכות שיבה</w:t>
      </w:r>
      <w:bookmarkStart w:id="47" w:name="FS000000494T16_06_2003_17_27_55C"/>
      <w:bookmarkEnd w:id="47"/>
      <w:r>
        <w:rPr>
          <w:rFonts w:hint="cs"/>
          <w:rtl/>
        </w:rPr>
        <w:t xml:space="preserve"> - אני מודיע לך, אלה שני </w:t>
      </w:r>
      <w:r>
        <w:rPr>
          <w:rFonts w:hint="cs"/>
          <w:rtl/>
        </w:rPr>
        <w:t>סעיפים שאני חושב שגם חברי מפלגת העבודה מסכימים אתי; מרצ אולי לא, אבל מפלגת העבודה כן יסכימו אתי.</w:t>
      </w:r>
    </w:p>
    <w:p w14:paraId="4D52A9CA" w14:textId="77777777" w:rsidR="00000000" w:rsidRDefault="00ED7A37">
      <w:pPr>
        <w:pStyle w:val="a"/>
        <w:rPr>
          <w:rFonts w:hint="cs"/>
          <w:rtl/>
        </w:rPr>
      </w:pPr>
    </w:p>
    <w:p w14:paraId="774875E8" w14:textId="77777777" w:rsidR="00000000" w:rsidRDefault="00ED7A37">
      <w:pPr>
        <w:pStyle w:val="ac"/>
        <w:rPr>
          <w:rtl/>
        </w:rPr>
      </w:pPr>
      <w:r>
        <w:rPr>
          <w:rFonts w:hint="eastAsia"/>
          <w:rtl/>
        </w:rPr>
        <w:t>אהוד</w:t>
      </w:r>
      <w:r>
        <w:rPr>
          <w:rtl/>
        </w:rPr>
        <w:t xml:space="preserve"> יתום (הליכוד):</w:t>
      </w:r>
    </w:p>
    <w:p w14:paraId="31E04915" w14:textId="77777777" w:rsidR="00000000" w:rsidRDefault="00ED7A37">
      <w:pPr>
        <w:pStyle w:val="a"/>
        <w:rPr>
          <w:rFonts w:hint="cs"/>
          <w:rtl/>
        </w:rPr>
      </w:pPr>
    </w:p>
    <w:p w14:paraId="04607197" w14:textId="77777777" w:rsidR="00000000" w:rsidRDefault="00ED7A37">
      <w:pPr>
        <w:pStyle w:val="a"/>
        <w:rPr>
          <w:rFonts w:hint="cs"/>
          <w:rtl/>
        </w:rPr>
      </w:pPr>
      <w:r>
        <w:rPr>
          <w:rFonts w:hint="cs"/>
          <w:rtl/>
        </w:rPr>
        <w:t>זו לא זכות שיבה, זה רצון שיבה, אין להם זכות.</w:t>
      </w:r>
    </w:p>
    <w:p w14:paraId="02F261DC" w14:textId="77777777" w:rsidR="00000000" w:rsidRDefault="00ED7A37">
      <w:pPr>
        <w:pStyle w:val="a"/>
        <w:rPr>
          <w:rFonts w:hint="cs"/>
          <w:rtl/>
        </w:rPr>
      </w:pPr>
    </w:p>
    <w:p w14:paraId="27A0EAA6" w14:textId="77777777" w:rsidR="00000000" w:rsidRDefault="00ED7A37">
      <w:pPr>
        <w:pStyle w:val="SpeakerCon"/>
        <w:rPr>
          <w:rtl/>
        </w:rPr>
      </w:pPr>
      <w:bookmarkStart w:id="48" w:name="FS000000494T16_06_2003_17_30_27C"/>
      <w:bookmarkEnd w:id="48"/>
      <w:r>
        <w:rPr>
          <w:rtl/>
        </w:rPr>
        <w:t>אליהו ישי (ש"ס):</w:t>
      </w:r>
    </w:p>
    <w:p w14:paraId="63569ED9" w14:textId="77777777" w:rsidR="00000000" w:rsidRDefault="00ED7A37">
      <w:pPr>
        <w:pStyle w:val="a"/>
        <w:rPr>
          <w:rtl/>
        </w:rPr>
      </w:pPr>
    </w:p>
    <w:p w14:paraId="0D18D2B0" w14:textId="77777777" w:rsidR="00000000" w:rsidRDefault="00ED7A37">
      <w:pPr>
        <w:pStyle w:val="a"/>
        <w:rPr>
          <w:rFonts w:hint="cs"/>
          <w:rtl/>
        </w:rPr>
      </w:pPr>
      <w:r>
        <w:rPr>
          <w:rFonts w:hint="cs"/>
          <w:rtl/>
        </w:rPr>
        <w:t xml:space="preserve">אתה יכול לומר שיהיה רצון שיבה, אבל שהם יחתמו שאין מושג כזה זכות שיבה. </w:t>
      </w:r>
    </w:p>
    <w:p w14:paraId="0C5753FA" w14:textId="77777777" w:rsidR="00000000" w:rsidRDefault="00ED7A37">
      <w:pPr>
        <w:pStyle w:val="a"/>
        <w:rPr>
          <w:rFonts w:hint="cs"/>
          <w:rtl/>
        </w:rPr>
      </w:pPr>
    </w:p>
    <w:p w14:paraId="0D3D4D7A" w14:textId="77777777" w:rsidR="00000000" w:rsidRDefault="00ED7A37">
      <w:pPr>
        <w:pStyle w:val="a"/>
        <w:rPr>
          <w:rFonts w:hint="cs"/>
          <w:rtl/>
        </w:rPr>
      </w:pPr>
      <w:r>
        <w:rPr>
          <w:rFonts w:hint="cs"/>
          <w:rtl/>
        </w:rPr>
        <w:t>י</w:t>
      </w:r>
      <w:r>
        <w:rPr>
          <w:rFonts w:hint="cs"/>
          <w:rtl/>
        </w:rPr>
        <w:t>דידי, אני רוצה להודיע לך, זכות השיבה בממשלה הזאת מתחילה אצל שר הפנים פורז. אם פורז רוצה לתת אזרחות לעשרות אלפי עובדים זרים, ובעקבותיהם לרבבות ילדי עובדים זרים - - -</w:t>
      </w:r>
    </w:p>
    <w:p w14:paraId="03D208E1" w14:textId="77777777" w:rsidR="00000000" w:rsidRDefault="00ED7A37">
      <w:pPr>
        <w:pStyle w:val="a"/>
        <w:rPr>
          <w:rFonts w:hint="cs"/>
          <w:rtl/>
        </w:rPr>
      </w:pPr>
    </w:p>
    <w:p w14:paraId="2BAB6520" w14:textId="77777777" w:rsidR="00000000" w:rsidRDefault="00ED7A37">
      <w:pPr>
        <w:pStyle w:val="ac"/>
        <w:rPr>
          <w:rtl/>
        </w:rPr>
      </w:pPr>
      <w:r>
        <w:rPr>
          <w:rFonts w:hint="eastAsia"/>
          <w:rtl/>
        </w:rPr>
        <w:t>אילן</w:t>
      </w:r>
      <w:r>
        <w:rPr>
          <w:rtl/>
        </w:rPr>
        <w:t xml:space="preserve"> שלגי (שינוי):</w:t>
      </w:r>
    </w:p>
    <w:p w14:paraId="695337BE" w14:textId="77777777" w:rsidR="00000000" w:rsidRDefault="00ED7A37">
      <w:pPr>
        <w:pStyle w:val="a"/>
        <w:rPr>
          <w:rFonts w:hint="cs"/>
          <w:rtl/>
        </w:rPr>
      </w:pPr>
    </w:p>
    <w:p w14:paraId="388E59ED" w14:textId="77777777" w:rsidR="00000000" w:rsidRDefault="00ED7A37">
      <w:pPr>
        <w:pStyle w:val="a"/>
        <w:rPr>
          <w:rFonts w:hint="cs"/>
          <w:rtl/>
        </w:rPr>
      </w:pPr>
      <w:r>
        <w:rPr>
          <w:rFonts w:hint="cs"/>
          <w:rtl/>
        </w:rPr>
        <w:t>הם לא רוצים להשמיד אותנו.</w:t>
      </w:r>
    </w:p>
    <w:p w14:paraId="481CB423" w14:textId="77777777" w:rsidR="00000000" w:rsidRDefault="00ED7A37">
      <w:pPr>
        <w:pStyle w:val="a"/>
        <w:rPr>
          <w:rFonts w:hint="cs"/>
          <w:rtl/>
        </w:rPr>
      </w:pPr>
    </w:p>
    <w:p w14:paraId="103770CB" w14:textId="77777777" w:rsidR="00000000" w:rsidRDefault="00ED7A37">
      <w:pPr>
        <w:pStyle w:val="SpeakerCon"/>
        <w:rPr>
          <w:rtl/>
        </w:rPr>
      </w:pPr>
      <w:bookmarkStart w:id="49" w:name="FS000000494T16_06_2003_17_33_52C"/>
      <w:bookmarkEnd w:id="49"/>
      <w:r>
        <w:rPr>
          <w:rtl/>
        </w:rPr>
        <w:t>אליהו ישי (ש"ס):</w:t>
      </w:r>
    </w:p>
    <w:p w14:paraId="39EED990" w14:textId="77777777" w:rsidR="00000000" w:rsidRDefault="00ED7A37">
      <w:pPr>
        <w:pStyle w:val="a"/>
        <w:rPr>
          <w:rtl/>
        </w:rPr>
      </w:pPr>
    </w:p>
    <w:p w14:paraId="1B1D3D89" w14:textId="77777777" w:rsidR="00000000" w:rsidRDefault="00ED7A37">
      <w:pPr>
        <w:pStyle w:val="a"/>
        <w:rPr>
          <w:rFonts w:hint="cs"/>
          <w:rtl/>
        </w:rPr>
      </w:pPr>
      <w:r>
        <w:rPr>
          <w:rFonts w:hint="cs"/>
          <w:rtl/>
        </w:rPr>
        <w:t>אדוני, אתה מביא עובדים זר</w:t>
      </w:r>
      <w:r>
        <w:rPr>
          <w:rFonts w:hint="cs"/>
          <w:rtl/>
        </w:rPr>
        <w:t>ים מפולניה, מרומניה, אתה הרי יודע מה קרה שם לעם היהודי לפני הרבה שנים. אתה נותן להם לבוא לגור בארץ. על מי אתה מדבר? למה לפלסטינים לא תהיה זכות? אם אתה מביא לפה אנשים שאין להם שום קשר לעם היהודי ונותן להם אזרחות, מה יגידו אלה שגרו בישראל, ביפו או בחיפה לפני</w:t>
      </w:r>
      <w:r>
        <w:rPr>
          <w:rFonts w:hint="cs"/>
          <w:rtl/>
        </w:rPr>
        <w:t xml:space="preserve"> עשרות שנים, מה תגיד להם? מה תגיד כשיהיה לך משפט באו"ם, או שהאו"ם יחליט: דין שווה לכולם. מה תעשה אז? זה חורבן שאין כדוגמתו, אזרחות לילדי עובדים זרים ולעובדים זרים. פה מתחילה ההידרדרות. </w:t>
      </w:r>
    </w:p>
    <w:p w14:paraId="4BCE6A8A" w14:textId="77777777" w:rsidR="00000000" w:rsidRDefault="00ED7A37">
      <w:pPr>
        <w:pStyle w:val="a"/>
        <w:rPr>
          <w:rFonts w:hint="cs"/>
          <w:rtl/>
        </w:rPr>
      </w:pPr>
    </w:p>
    <w:p w14:paraId="48DA0BB2" w14:textId="77777777" w:rsidR="00000000" w:rsidRDefault="00ED7A37">
      <w:pPr>
        <w:pStyle w:val="a"/>
        <w:rPr>
          <w:rFonts w:hint="cs"/>
          <w:rtl/>
        </w:rPr>
      </w:pPr>
      <w:r>
        <w:rPr>
          <w:rFonts w:hint="cs"/>
          <w:rtl/>
        </w:rPr>
        <w:t>לכן, אדוני ראש הממשלה, הסכם שלום חשוב לנו -  השר מאיר שטרית, יושב-ראש</w:t>
      </w:r>
      <w:r>
        <w:rPr>
          <w:rFonts w:hint="cs"/>
          <w:rtl/>
        </w:rPr>
        <w:t xml:space="preserve"> הכנסת לא עוזר לי - - -</w:t>
      </w:r>
    </w:p>
    <w:p w14:paraId="6FFF8427" w14:textId="77777777" w:rsidR="00000000" w:rsidRDefault="00ED7A37">
      <w:pPr>
        <w:pStyle w:val="a"/>
        <w:rPr>
          <w:rFonts w:hint="cs"/>
          <w:rtl/>
        </w:rPr>
      </w:pPr>
    </w:p>
    <w:p w14:paraId="387DB9DD" w14:textId="77777777" w:rsidR="00000000" w:rsidRDefault="00ED7A37">
      <w:pPr>
        <w:pStyle w:val="ad"/>
        <w:rPr>
          <w:rtl/>
        </w:rPr>
      </w:pPr>
      <w:r>
        <w:rPr>
          <w:rtl/>
        </w:rPr>
        <w:t>היו"ר ראובן ריבלין:</w:t>
      </w:r>
    </w:p>
    <w:p w14:paraId="4A502A20" w14:textId="77777777" w:rsidR="00000000" w:rsidRDefault="00ED7A37">
      <w:pPr>
        <w:pStyle w:val="a"/>
        <w:rPr>
          <w:rtl/>
        </w:rPr>
      </w:pPr>
    </w:p>
    <w:p w14:paraId="006CFB79" w14:textId="77777777" w:rsidR="00000000" w:rsidRDefault="00ED7A37">
      <w:pPr>
        <w:pStyle w:val="a"/>
        <w:rPr>
          <w:rFonts w:hint="cs"/>
          <w:rtl/>
        </w:rPr>
      </w:pPr>
      <w:r>
        <w:rPr>
          <w:rFonts w:hint="cs"/>
          <w:rtl/>
        </w:rPr>
        <w:t>כל עוד הוא לא מפריע לכנסת, אני לא יכול להעיר לו. נותרו לו שמונה שניות, ואני מבקש לאפשר לו.</w:t>
      </w:r>
    </w:p>
    <w:p w14:paraId="6FF80F5F" w14:textId="77777777" w:rsidR="00000000" w:rsidRDefault="00ED7A37">
      <w:pPr>
        <w:pStyle w:val="SpeakerCon"/>
        <w:rPr>
          <w:rtl/>
        </w:rPr>
      </w:pPr>
    </w:p>
    <w:p w14:paraId="1A72951E" w14:textId="77777777" w:rsidR="00000000" w:rsidRDefault="00ED7A37">
      <w:pPr>
        <w:pStyle w:val="SpeakerCon"/>
        <w:rPr>
          <w:rtl/>
        </w:rPr>
      </w:pPr>
      <w:bookmarkStart w:id="50" w:name="FS000000494T16_06_2003_17_39_51C"/>
      <w:bookmarkStart w:id="51" w:name="FS000000494T16_06_2003_17_40_03C"/>
      <w:bookmarkEnd w:id="50"/>
      <w:bookmarkEnd w:id="51"/>
      <w:r>
        <w:rPr>
          <w:rtl/>
        </w:rPr>
        <w:t>אליהו ישי (ש"ס):</w:t>
      </w:r>
    </w:p>
    <w:p w14:paraId="38CF6A9A" w14:textId="77777777" w:rsidR="00000000" w:rsidRDefault="00ED7A37">
      <w:pPr>
        <w:pStyle w:val="a"/>
        <w:rPr>
          <w:rtl/>
        </w:rPr>
      </w:pPr>
    </w:p>
    <w:p w14:paraId="08397376" w14:textId="77777777" w:rsidR="00000000" w:rsidRDefault="00ED7A37">
      <w:pPr>
        <w:pStyle w:val="a"/>
        <w:rPr>
          <w:rFonts w:hint="cs"/>
          <w:rtl/>
        </w:rPr>
      </w:pPr>
      <w:r>
        <w:rPr>
          <w:rFonts w:hint="cs"/>
          <w:rtl/>
        </w:rPr>
        <w:t xml:space="preserve">לי זה מאוד חשוב, אני מדבר אל ראש הממשלה, הוא מכבד אותנו ונמצא פה; יש לי הערכה לראש הממשלה, אני אומר </w:t>
      </w:r>
      <w:r>
        <w:rPr>
          <w:rFonts w:hint="cs"/>
          <w:rtl/>
        </w:rPr>
        <w:t>לך, לא אחת הוא ישב אצל הרב עובדיה יוסף, אני זוכר - בדיון שהיה על אבו-דיס, הוא ישב אתנו אצל הרב עובדיה יוסף ואמר: זה מסוכן.</w:t>
      </w:r>
    </w:p>
    <w:p w14:paraId="1F0F1D5B" w14:textId="77777777" w:rsidR="00000000" w:rsidRDefault="00ED7A37">
      <w:pPr>
        <w:pStyle w:val="a"/>
        <w:rPr>
          <w:rFonts w:hint="cs"/>
          <w:rtl/>
        </w:rPr>
      </w:pPr>
    </w:p>
    <w:p w14:paraId="21E5FB56" w14:textId="77777777" w:rsidR="00000000" w:rsidRDefault="00ED7A37">
      <w:pPr>
        <w:pStyle w:val="ad"/>
        <w:rPr>
          <w:rtl/>
        </w:rPr>
      </w:pPr>
      <w:r>
        <w:rPr>
          <w:rtl/>
        </w:rPr>
        <w:t>היו"ר ראובן ריבלין:</w:t>
      </w:r>
    </w:p>
    <w:p w14:paraId="0EE7CC77" w14:textId="77777777" w:rsidR="00000000" w:rsidRDefault="00ED7A37">
      <w:pPr>
        <w:pStyle w:val="a"/>
        <w:rPr>
          <w:rtl/>
        </w:rPr>
      </w:pPr>
    </w:p>
    <w:p w14:paraId="6D9BA9E0" w14:textId="77777777" w:rsidR="00000000" w:rsidRDefault="00ED7A37">
      <w:pPr>
        <w:pStyle w:val="a"/>
        <w:rPr>
          <w:rFonts w:hint="cs"/>
          <w:rtl/>
        </w:rPr>
      </w:pPr>
      <w:r>
        <w:rPr>
          <w:rFonts w:hint="cs"/>
          <w:rtl/>
        </w:rPr>
        <w:t xml:space="preserve">חבר הכנסת ישי, סגן ראש הממשלה לשעבר, יש לך ארבע שניות; עצרתי כדי שלא תעבור את הזמן, אבל נא לסיים. </w:t>
      </w:r>
    </w:p>
    <w:p w14:paraId="07D0DC82" w14:textId="77777777" w:rsidR="00000000" w:rsidRDefault="00ED7A37">
      <w:pPr>
        <w:pStyle w:val="a"/>
        <w:rPr>
          <w:rFonts w:hint="cs"/>
          <w:rtl/>
        </w:rPr>
      </w:pPr>
    </w:p>
    <w:p w14:paraId="72A80A84" w14:textId="77777777" w:rsidR="00000000" w:rsidRDefault="00ED7A37">
      <w:pPr>
        <w:pStyle w:val="SpeakerCon"/>
        <w:rPr>
          <w:rtl/>
        </w:rPr>
      </w:pPr>
      <w:bookmarkStart w:id="52" w:name="FS000000494T16_06_2003_17_43_23C"/>
      <w:bookmarkEnd w:id="52"/>
      <w:r>
        <w:rPr>
          <w:rtl/>
        </w:rPr>
        <w:t>אליהו ישי (</w:t>
      </w:r>
      <w:r>
        <w:rPr>
          <w:rtl/>
        </w:rPr>
        <w:t>ש"ס):</w:t>
      </w:r>
    </w:p>
    <w:p w14:paraId="33A858FF" w14:textId="77777777" w:rsidR="00000000" w:rsidRDefault="00ED7A37">
      <w:pPr>
        <w:pStyle w:val="a"/>
        <w:rPr>
          <w:rtl/>
        </w:rPr>
      </w:pPr>
    </w:p>
    <w:p w14:paraId="5C6B0FF8" w14:textId="77777777" w:rsidR="00000000" w:rsidRDefault="00ED7A37">
      <w:pPr>
        <w:pStyle w:val="a"/>
        <w:rPr>
          <w:rFonts w:hint="cs"/>
          <w:rtl/>
        </w:rPr>
      </w:pPr>
      <w:r>
        <w:rPr>
          <w:rFonts w:hint="cs"/>
          <w:rtl/>
        </w:rPr>
        <w:t>אני זוכר, הצבענו אז בממשלה נגד, וחברי פה בכנסת הצביעו נגד החזרת אבו-דיס. באתי ואמרתי לברק, זו שערורייה, הם יורים בנו, יש להם רובים והם יורים בנו, אל תחזיר להם את אבו-דיס. ופה, תחת אש, תחת פיגועים, הרוגים והרס, אנחנו בעצם אומרים דברים שכשפרס היה אומר</w:t>
      </w:r>
      <w:r>
        <w:rPr>
          <w:rFonts w:hint="cs"/>
          <w:rtl/>
        </w:rPr>
        <w:t xml:space="preserve"> אותם, הייתי מזדעזע. תחת אש והרוגים צריכים להמשיך לדבר אתם? הרי אתה, ראש הממשלה, כל הזמן היית נגד זה. קרה פה משהו. </w:t>
      </w:r>
    </w:p>
    <w:p w14:paraId="12507510" w14:textId="77777777" w:rsidR="00000000" w:rsidRDefault="00ED7A37">
      <w:pPr>
        <w:pStyle w:val="a"/>
        <w:rPr>
          <w:rFonts w:hint="cs"/>
          <w:rtl/>
        </w:rPr>
      </w:pPr>
    </w:p>
    <w:p w14:paraId="33A7A3BB" w14:textId="77777777" w:rsidR="00000000" w:rsidRDefault="00ED7A37">
      <w:pPr>
        <w:pStyle w:val="a"/>
        <w:rPr>
          <w:rFonts w:hint="cs"/>
          <w:rtl/>
        </w:rPr>
      </w:pPr>
      <w:r>
        <w:rPr>
          <w:rFonts w:hint="cs"/>
          <w:rtl/>
        </w:rPr>
        <w:t>כנ"ל - שטחים כבושים. הרי אתה תמיד אמרת, שהקדוש-ברוך-הוא נתן לנו את ארץ-ישראל.</w:t>
      </w:r>
    </w:p>
    <w:p w14:paraId="41410A43" w14:textId="77777777" w:rsidR="00000000" w:rsidRDefault="00ED7A37">
      <w:pPr>
        <w:pStyle w:val="a"/>
        <w:rPr>
          <w:rFonts w:hint="cs"/>
          <w:rtl/>
        </w:rPr>
      </w:pPr>
    </w:p>
    <w:p w14:paraId="77337132" w14:textId="77777777" w:rsidR="00000000" w:rsidRDefault="00ED7A37">
      <w:pPr>
        <w:pStyle w:val="ad"/>
        <w:rPr>
          <w:rtl/>
        </w:rPr>
      </w:pPr>
      <w:r>
        <w:rPr>
          <w:rFonts w:hint="eastAsia"/>
          <w:rtl/>
        </w:rPr>
        <w:t>היו</w:t>
      </w:r>
      <w:r>
        <w:rPr>
          <w:rtl/>
        </w:rPr>
        <w:t>"ר ראובן ריבלין:</w:t>
      </w:r>
    </w:p>
    <w:p w14:paraId="0B8A8899" w14:textId="77777777" w:rsidR="00000000" w:rsidRDefault="00ED7A37">
      <w:pPr>
        <w:pStyle w:val="a"/>
        <w:rPr>
          <w:rFonts w:hint="cs"/>
          <w:rtl/>
        </w:rPr>
      </w:pPr>
    </w:p>
    <w:p w14:paraId="5CA70BC1" w14:textId="77777777" w:rsidR="00000000" w:rsidRDefault="00ED7A37">
      <w:pPr>
        <w:pStyle w:val="a"/>
        <w:rPr>
          <w:rFonts w:hint="cs"/>
          <w:rtl/>
        </w:rPr>
      </w:pPr>
      <w:r>
        <w:rPr>
          <w:rFonts w:hint="cs"/>
          <w:rtl/>
        </w:rPr>
        <w:t>נא לסיים.</w:t>
      </w:r>
    </w:p>
    <w:p w14:paraId="0F7AD178" w14:textId="77777777" w:rsidR="00000000" w:rsidRDefault="00ED7A37">
      <w:pPr>
        <w:pStyle w:val="a"/>
        <w:rPr>
          <w:rFonts w:hint="cs"/>
          <w:rtl/>
        </w:rPr>
      </w:pPr>
    </w:p>
    <w:p w14:paraId="75C2A0B6" w14:textId="77777777" w:rsidR="00000000" w:rsidRDefault="00ED7A37">
      <w:pPr>
        <w:pStyle w:val="SpeakerCon"/>
        <w:rPr>
          <w:rtl/>
        </w:rPr>
      </w:pPr>
      <w:bookmarkStart w:id="53" w:name="FS000000494T16_06_2003_17_47_11C"/>
      <w:bookmarkEnd w:id="53"/>
      <w:r>
        <w:rPr>
          <w:rFonts w:hint="eastAsia"/>
          <w:rtl/>
        </w:rPr>
        <w:t>אליהו</w:t>
      </w:r>
      <w:r>
        <w:rPr>
          <w:rtl/>
        </w:rPr>
        <w:t xml:space="preserve"> ישי (ש"ס):</w:t>
      </w:r>
    </w:p>
    <w:p w14:paraId="469C6831" w14:textId="77777777" w:rsidR="00000000" w:rsidRDefault="00ED7A37">
      <w:pPr>
        <w:pStyle w:val="a"/>
        <w:rPr>
          <w:rFonts w:hint="cs"/>
          <w:rtl/>
        </w:rPr>
      </w:pPr>
    </w:p>
    <w:p w14:paraId="79560639" w14:textId="77777777" w:rsidR="00000000" w:rsidRDefault="00ED7A37">
      <w:pPr>
        <w:pStyle w:val="a"/>
        <w:rPr>
          <w:rFonts w:hint="cs"/>
          <w:rtl/>
        </w:rPr>
      </w:pPr>
      <w:r>
        <w:rPr>
          <w:rFonts w:hint="cs"/>
          <w:rtl/>
        </w:rPr>
        <w:t>הרי בוש או</w:t>
      </w:r>
      <w:r>
        <w:rPr>
          <w:rFonts w:hint="cs"/>
          <w:rtl/>
        </w:rPr>
        <w:t xml:space="preserve">מר שהמדינה היא מדינה יהודית, עכשיו רוצים לחלק את הארץ? מה זה לחלק את הארץ? האם הארץ מגיעה לנו? אני בעד החזרת שטחים תמורת שלום, לא לחלק את הארץ, כי הארץ היא שלנו, אבל תמורת שלום, אני מוכן להחזיר שטחים. </w:t>
      </w:r>
    </w:p>
    <w:p w14:paraId="7439C485" w14:textId="77777777" w:rsidR="00000000" w:rsidRDefault="00ED7A37">
      <w:pPr>
        <w:pStyle w:val="a"/>
        <w:rPr>
          <w:rFonts w:hint="cs"/>
          <w:rtl/>
        </w:rPr>
      </w:pPr>
    </w:p>
    <w:p w14:paraId="6735206B" w14:textId="77777777" w:rsidR="00000000" w:rsidRDefault="00ED7A37">
      <w:pPr>
        <w:pStyle w:val="a"/>
        <w:rPr>
          <w:rFonts w:hint="cs"/>
          <w:rtl/>
        </w:rPr>
      </w:pPr>
      <w:r>
        <w:rPr>
          <w:rFonts w:hint="cs"/>
          <w:rtl/>
        </w:rPr>
        <w:t xml:space="preserve">לסיום, מכובדי ראש הממשלה, תאמין לי, יהיה לך רוב בבית </w:t>
      </w:r>
      <w:r>
        <w:rPr>
          <w:rFonts w:hint="cs"/>
          <w:rtl/>
        </w:rPr>
        <w:t>הזה, אתן לך תמיכה, אני אתמוך בתהליך המדיני, אבל דבר אחד אני מבקש, אם באמת השמאל צדק כל הזמן, חבל עוד חמש שנים, עוד הרוגים, ועוד דם, ועוד מאבק ועוד קשיים אדירים - -</w:t>
      </w:r>
    </w:p>
    <w:p w14:paraId="7C299DAE" w14:textId="77777777" w:rsidR="00000000" w:rsidRDefault="00ED7A37">
      <w:pPr>
        <w:pStyle w:val="a"/>
        <w:rPr>
          <w:rFonts w:hint="cs"/>
          <w:rtl/>
        </w:rPr>
      </w:pPr>
    </w:p>
    <w:p w14:paraId="6393233B" w14:textId="77777777" w:rsidR="00000000" w:rsidRDefault="00ED7A37">
      <w:pPr>
        <w:pStyle w:val="ad"/>
        <w:rPr>
          <w:rtl/>
        </w:rPr>
      </w:pPr>
      <w:r>
        <w:rPr>
          <w:rtl/>
        </w:rPr>
        <w:t>היו"ר ראובן ריבלין:</w:t>
      </w:r>
    </w:p>
    <w:p w14:paraId="1EBB7490" w14:textId="77777777" w:rsidR="00000000" w:rsidRDefault="00ED7A37">
      <w:pPr>
        <w:pStyle w:val="a"/>
        <w:rPr>
          <w:rtl/>
        </w:rPr>
      </w:pPr>
    </w:p>
    <w:p w14:paraId="187381E5" w14:textId="77777777" w:rsidR="00000000" w:rsidRDefault="00ED7A37">
      <w:pPr>
        <w:pStyle w:val="a"/>
        <w:rPr>
          <w:rFonts w:hint="cs"/>
          <w:rtl/>
        </w:rPr>
      </w:pPr>
      <w:r>
        <w:rPr>
          <w:rFonts w:hint="cs"/>
          <w:rtl/>
        </w:rPr>
        <w:t>חבר הכנסת ישי, אדוני עבר את הזמן בדקה.</w:t>
      </w:r>
    </w:p>
    <w:p w14:paraId="224AEFE8" w14:textId="77777777" w:rsidR="00000000" w:rsidRDefault="00ED7A37">
      <w:pPr>
        <w:pStyle w:val="SpeakerCon"/>
        <w:rPr>
          <w:rtl/>
        </w:rPr>
      </w:pPr>
    </w:p>
    <w:p w14:paraId="2FE25639" w14:textId="77777777" w:rsidR="00000000" w:rsidRDefault="00ED7A37">
      <w:pPr>
        <w:pStyle w:val="SpeakerCon"/>
        <w:rPr>
          <w:rtl/>
        </w:rPr>
      </w:pPr>
      <w:bookmarkStart w:id="54" w:name="FS000000494T16_06_2003_17_51_18C"/>
      <w:bookmarkEnd w:id="54"/>
      <w:r>
        <w:rPr>
          <w:rtl/>
        </w:rPr>
        <w:t>אליהו ישי (ש"ס):</w:t>
      </w:r>
    </w:p>
    <w:p w14:paraId="1912925D" w14:textId="77777777" w:rsidR="00000000" w:rsidRDefault="00ED7A37">
      <w:pPr>
        <w:pStyle w:val="a"/>
        <w:rPr>
          <w:rFonts w:hint="cs"/>
          <w:rtl/>
        </w:rPr>
      </w:pPr>
    </w:p>
    <w:p w14:paraId="7885C276" w14:textId="77777777" w:rsidR="00000000" w:rsidRDefault="00ED7A37">
      <w:pPr>
        <w:pStyle w:val="a"/>
        <w:rPr>
          <w:rFonts w:hint="cs"/>
          <w:rtl/>
        </w:rPr>
      </w:pPr>
      <w:r>
        <w:rPr>
          <w:rFonts w:hint="cs"/>
          <w:rtl/>
        </w:rPr>
        <w:t>אני כבר מסיי</w:t>
      </w:r>
      <w:r>
        <w:rPr>
          <w:rFonts w:hint="cs"/>
          <w:rtl/>
        </w:rPr>
        <w:t>ם.</w:t>
      </w:r>
    </w:p>
    <w:p w14:paraId="3E82306A" w14:textId="77777777" w:rsidR="00000000" w:rsidRDefault="00ED7A37">
      <w:pPr>
        <w:pStyle w:val="a"/>
        <w:rPr>
          <w:rFonts w:hint="cs"/>
          <w:rtl/>
        </w:rPr>
      </w:pPr>
    </w:p>
    <w:p w14:paraId="23881C9D" w14:textId="77777777" w:rsidR="00000000" w:rsidRDefault="00ED7A37">
      <w:pPr>
        <w:pStyle w:val="a"/>
        <w:rPr>
          <w:rFonts w:hint="cs"/>
          <w:rtl/>
        </w:rPr>
      </w:pPr>
      <w:r>
        <w:rPr>
          <w:rFonts w:hint="cs"/>
          <w:rtl/>
        </w:rPr>
        <w:t xml:space="preserve">- - ורק אחר כך נגיד: צדקתם. בוא נעשה יציאה חד-צדדית. תעשה מה שהשמאל מציע - יציאה חד-צדדית; הם צודקים. </w:t>
      </w:r>
    </w:p>
    <w:p w14:paraId="37BE7F2A" w14:textId="77777777" w:rsidR="00000000" w:rsidRDefault="00ED7A37">
      <w:pPr>
        <w:pStyle w:val="a"/>
        <w:rPr>
          <w:rFonts w:hint="cs"/>
          <w:rtl/>
        </w:rPr>
      </w:pPr>
    </w:p>
    <w:p w14:paraId="222136B7" w14:textId="77777777" w:rsidR="00000000" w:rsidRDefault="00ED7A37">
      <w:pPr>
        <w:pStyle w:val="ad"/>
        <w:rPr>
          <w:rtl/>
        </w:rPr>
      </w:pPr>
      <w:r>
        <w:rPr>
          <w:rtl/>
        </w:rPr>
        <w:t>היו"ר ראובן ריבלין:</w:t>
      </w:r>
    </w:p>
    <w:p w14:paraId="6F3CD6C1" w14:textId="77777777" w:rsidR="00000000" w:rsidRDefault="00ED7A37">
      <w:pPr>
        <w:pStyle w:val="a"/>
        <w:rPr>
          <w:rtl/>
        </w:rPr>
      </w:pPr>
    </w:p>
    <w:p w14:paraId="0C07A6DF" w14:textId="77777777" w:rsidR="00000000" w:rsidRDefault="00ED7A37">
      <w:pPr>
        <w:pStyle w:val="a"/>
        <w:rPr>
          <w:rFonts w:hint="cs"/>
          <w:rtl/>
        </w:rPr>
      </w:pPr>
      <w:r>
        <w:rPr>
          <w:rFonts w:hint="cs"/>
          <w:rtl/>
        </w:rPr>
        <w:t xml:space="preserve">חבר הכנסת ישי, אני מתנצל בפני אדוני, אדוני עבר את הזמן בדקה ו=17 שניות. אצטרך לתת לכולם, אני עובר על התקנון. אדוני יסיים במשפט </w:t>
      </w:r>
      <w:r>
        <w:rPr>
          <w:rFonts w:hint="cs"/>
          <w:rtl/>
        </w:rPr>
        <w:t xml:space="preserve">אחד או שאצטרך להפסיק את דבריו. אני מתנצל, היו לאדוני שש דקות, כפי שהיה ראוי, וסיעתו נתנה לו את כל הזמן. </w:t>
      </w:r>
    </w:p>
    <w:p w14:paraId="1C997D20" w14:textId="77777777" w:rsidR="00000000" w:rsidRDefault="00ED7A37">
      <w:pPr>
        <w:pStyle w:val="a"/>
        <w:rPr>
          <w:rFonts w:hint="cs"/>
          <w:rtl/>
        </w:rPr>
      </w:pPr>
    </w:p>
    <w:p w14:paraId="4761EC5F" w14:textId="77777777" w:rsidR="00000000" w:rsidRDefault="00ED7A37">
      <w:pPr>
        <w:pStyle w:val="SpeakerCon"/>
        <w:rPr>
          <w:rtl/>
        </w:rPr>
      </w:pPr>
      <w:bookmarkStart w:id="55" w:name="FS000000494T16_06_2003_17_54_12C"/>
      <w:bookmarkEnd w:id="55"/>
      <w:r>
        <w:rPr>
          <w:rtl/>
        </w:rPr>
        <w:t>אליהו ישי (ש"ס):</w:t>
      </w:r>
    </w:p>
    <w:p w14:paraId="12B5D7C0" w14:textId="77777777" w:rsidR="00000000" w:rsidRDefault="00ED7A37">
      <w:pPr>
        <w:pStyle w:val="a"/>
        <w:rPr>
          <w:rtl/>
        </w:rPr>
      </w:pPr>
    </w:p>
    <w:p w14:paraId="65228F0E" w14:textId="77777777" w:rsidR="00000000" w:rsidRDefault="00ED7A37">
      <w:pPr>
        <w:pStyle w:val="a"/>
        <w:rPr>
          <w:rFonts w:hint="cs"/>
          <w:rtl/>
        </w:rPr>
      </w:pPr>
      <w:r>
        <w:rPr>
          <w:rFonts w:hint="cs"/>
          <w:rtl/>
        </w:rPr>
        <w:t>אדוני ראש הממשלה, אני מבקש, אם באמת המצב קשה וזו שעת-חירום, ורוצים ללכת לתהליך מדיני, אהיה מוכן לתמוך בך; אני רק מבקש דבר אחד, שתהיה</w:t>
      </w:r>
      <w:r>
        <w:rPr>
          <w:rFonts w:hint="cs"/>
          <w:rtl/>
        </w:rPr>
        <w:t xml:space="preserve"> התחייבות של הרשות הפלסטינית ושל האמריקנים, שיכתבו בצורה ברורה - ואני אומר לך את האמת, אתה היית המורה הכי טוב שלי בדברים האלה - שתהיה החלטה של הכנסת שירושלים לא תחולק ולא תהיה זכות שיבה. תודה. </w:t>
      </w:r>
    </w:p>
    <w:p w14:paraId="79D6EFAA" w14:textId="77777777" w:rsidR="00000000" w:rsidRDefault="00ED7A37">
      <w:pPr>
        <w:pStyle w:val="a"/>
        <w:rPr>
          <w:rFonts w:hint="cs"/>
          <w:rtl/>
        </w:rPr>
      </w:pPr>
    </w:p>
    <w:p w14:paraId="45B535F5" w14:textId="77777777" w:rsidR="00000000" w:rsidRDefault="00ED7A37">
      <w:pPr>
        <w:pStyle w:val="ad"/>
        <w:rPr>
          <w:rtl/>
        </w:rPr>
      </w:pPr>
      <w:r>
        <w:rPr>
          <w:rtl/>
        </w:rPr>
        <w:t>היו"ר ראובן ריבלין:</w:t>
      </w:r>
    </w:p>
    <w:p w14:paraId="53E3D2BE" w14:textId="77777777" w:rsidR="00000000" w:rsidRDefault="00ED7A37">
      <w:pPr>
        <w:pStyle w:val="a"/>
        <w:rPr>
          <w:rtl/>
        </w:rPr>
      </w:pPr>
    </w:p>
    <w:p w14:paraId="66189B96" w14:textId="77777777" w:rsidR="00000000" w:rsidRDefault="00ED7A37">
      <w:pPr>
        <w:pStyle w:val="a"/>
        <w:rPr>
          <w:rFonts w:hint="cs"/>
          <w:rtl/>
        </w:rPr>
      </w:pPr>
      <w:r>
        <w:rPr>
          <w:rFonts w:hint="cs"/>
          <w:rtl/>
        </w:rPr>
        <w:t>תודה. אדוני גרם לי למבוכה רבה.</w:t>
      </w:r>
    </w:p>
    <w:p w14:paraId="5915BE28" w14:textId="77777777" w:rsidR="00000000" w:rsidRDefault="00ED7A37">
      <w:pPr>
        <w:pStyle w:val="a"/>
        <w:rPr>
          <w:rFonts w:hint="cs"/>
          <w:rtl/>
        </w:rPr>
      </w:pPr>
    </w:p>
    <w:p w14:paraId="322CD741" w14:textId="77777777" w:rsidR="00000000" w:rsidRDefault="00ED7A37">
      <w:pPr>
        <w:pStyle w:val="ac"/>
        <w:rPr>
          <w:rtl/>
        </w:rPr>
      </w:pPr>
      <w:r>
        <w:rPr>
          <w:rFonts w:hint="eastAsia"/>
          <w:rtl/>
        </w:rPr>
        <w:t>נסים</w:t>
      </w:r>
      <w:r>
        <w:rPr>
          <w:rtl/>
        </w:rPr>
        <w:t xml:space="preserve"> זאב</w:t>
      </w:r>
      <w:r>
        <w:rPr>
          <w:rtl/>
        </w:rPr>
        <w:t xml:space="preserve"> (ש"ס):</w:t>
      </w:r>
    </w:p>
    <w:p w14:paraId="7D4AA077" w14:textId="77777777" w:rsidR="00000000" w:rsidRDefault="00ED7A37">
      <w:pPr>
        <w:pStyle w:val="a"/>
        <w:rPr>
          <w:rFonts w:hint="cs"/>
          <w:rtl/>
        </w:rPr>
      </w:pPr>
    </w:p>
    <w:p w14:paraId="32FAFCDA" w14:textId="77777777" w:rsidR="00000000" w:rsidRDefault="00ED7A37">
      <w:pPr>
        <w:pStyle w:val="a"/>
        <w:ind w:left="719" w:firstLine="0"/>
        <w:rPr>
          <w:rFonts w:hint="cs"/>
          <w:rtl/>
        </w:rPr>
      </w:pPr>
      <w:r>
        <w:rPr>
          <w:rFonts w:hint="cs"/>
          <w:rtl/>
        </w:rPr>
        <w:t xml:space="preserve">- - - </w:t>
      </w:r>
    </w:p>
    <w:p w14:paraId="61C30857" w14:textId="77777777" w:rsidR="00000000" w:rsidRDefault="00ED7A37">
      <w:pPr>
        <w:pStyle w:val="a"/>
        <w:ind w:left="719" w:firstLine="0"/>
        <w:rPr>
          <w:rFonts w:hint="cs"/>
          <w:rtl/>
        </w:rPr>
      </w:pPr>
    </w:p>
    <w:p w14:paraId="1223E6F2" w14:textId="77777777" w:rsidR="00000000" w:rsidRDefault="00ED7A37">
      <w:pPr>
        <w:pStyle w:val="ad"/>
        <w:rPr>
          <w:rtl/>
        </w:rPr>
      </w:pPr>
      <w:r>
        <w:rPr>
          <w:rtl/>
        </w:rPr>
        <w:t>היו"ר ראובן ריבלין:</w:t>
      </w:r>
    </w:p>
    <w:p w14:paraId="065F96A1" w14:textId="77777777" w:rsidR="00000000" w:rsidRDefault="00ED7A37">
      <w:pPr>
        <w:pStyle w:val="a"/>
        <w:rPr>
          <w:rtl/>
        </w:rPr>
      </w:pPr>
    </w:p>
    <w:p w14:paraId="1C224142" w14:textId="77777777" w:rsidR="00000000" w:rsidRDefault="00ED7A37">
      <w:pPr>
        <w:pStyle w:val="a"/>
        <w:rPr>
          <w:rFonts w:hint="cs"/>
          <w:rtl/>
        </w:rPr>
      </w:pPr>
      <w:r>
        <w:rPr>
          <w:rFonts w:hint="cs"/>
          <w:rtl/>
        </w:rPr>
        <w:t xml:space="preserve">חבר הכנסת זאב, נא לשבת. </w:t>
      </w:r>
    </w:p>
    <w:p w14:paraId="692E3F3D" w14:textId="77777777" w:rsidR="00000000" w:rsidRDefault="00ED7A37">
      <w:pPr>
        <w:pStyle w:val="a"/>
        <w:rPr>
          <w:rFonts w:hint="cs"/>
          <w:rtl/>
        </w:rPr>
      </w:pPr>
    </w:p>
    <w:p w14:paraId="2E3D0531" w14:textId="77777777" w:rsidR="00000000" w:rsidRDefault="00ED7A37">
      <w:pPr>
        <w:pStyle w:val="ac"/>
        <w:rPr>
          <w:rtl/>
        </w:rPr>
      </w:pPr>
      <w:r>
        <w:rPr>
          <w:rFonts w:hint="eastAsia"/>
          <w:rtl/>
        </w:rPr>
        <w:t>מאיר</w:t>
      </w:r>
      <w:r>
        <w:rPr>
          <w:rtl/>
        </w:rPr>
        <w:t xml:space="preserve"> פרוש (יהדות התורה):</w:t>
      </w:r>
    </w:p>
    <w:p w14:paraId="75FCF034" w14:textId="77777777" w:rsidR="00000000" w:rsidRDefault="00ED7A37">
      <w:pPr>
        <w:pStyle w:val="a"/>
        <w:rPr>
          <w:rFonts w:hint="cs"/>
          <w:rtl/>
        </w:rPr>
      </w:pPr>
    </w:p>
    <w:p w14:paraId="0397FF11" w14:textId="77777777" w:rsidR="00000000" w:rsidRDefault="00ED7A37">
      <w:pPr>
        <w:pStyle w:val="a"/>
        <w:rPr>
          <w:rFonts w:hint="cs"/>
          <w:rtl/>
        </w:rPr>
      </w:pPr>
      <w:r>
        <w:rPr>
          <w:rFonts w:hint="cs"/>
          <w:rtl/>
        </w:rPr>
        <w:t>מה עם - - -</w:t>
      </w:r>
    </w:p>
    <w:p w14:paraId="7920F288" w14:textId="77777777" w:rsidR="00000000" w:rsidRDefault="00ED7A37">
      <w:pPr>
        <w:pStyle w:val="ad"/>
        <w:rPr>
          <w:rtl/>
        </w:rPr>
      </w:pPr>
    </w:p>
    <w:p w14:paraId="000556ED" w14:textId="77777777" w:rsidR="00000000" w:rsidRDefault="00ED7A37">
      <w:pPr>
        <w:pStyle w:val="ad"/>
        <w:rPr>
          <w:rtl/>
        </w:rPr>
      </w:pPr>
      <w:r>
        <w:rPr>
          <w:rtl/>
        </w:rPr>
        <w:t>היו"ר ראובן ריבלין:</w:t>
      </w:r>
    </w:p>
    <w:p w14:paraId="67E47DF7" w14:textId="77777777" w:rsidR="00000000" w:rsidRDefault="00ED7A37">
      <w:pPr>
        <w:pStyle w:val="a"/>
        <w:rPr>
          <w:rtl/>
        </w:rPr>
      </w:pPr>
    </w:p>
    <w:p w14:paraId="43C14B97" w14:textId="77777777" w:rsidR="00000000" w:rsidRDefault="00ED7A37">
      <w:pPr>
        <w:pStyle w:val="a"/>
        <w:rPr>
          <w:rFonts w:hint="cs"/>
          <w:rtl/>
        </w:rPr>
      </w:pPr>
      <w:r>
        <w:rPr>
          <w:rFonts w:hint="cs"/>
          <w:rtl/>
        </w:rPr>
        <w:t xml:space="preserve">חבר הכנסת פרוש, אתה אינך המקהלה בין הנואמים. יעלה ויבוא חבר הכנסת מיכאל נודלמן, ואחריו </w:t>
      </w:r>
      <w:r>
        <w:rPr>
          <w:rtl/>
        </w:rPr>
        <w:t>–</w:t>
      </w:r>
      <w:r>
        <w:rPr>
          <w:rFonts w:hint="cs"/>
          <w:rtl/>
        </w:rPr>
        <w:t xml:space="preserve"> חבר הכנסת רן כהן.</w:t>
      </w:r>
    </w:p>
    <w:p w14:paraId="697DC5E8" w14:textId="77777777" w:rsidR="00000000" w:rsidRDefault="00ED7A37">
      <w:pPr>
        <w:pStyle w:val="a"/>
        <w:rPr>
          <w:rFonts w:hint="cs"/>
          <w:rtl/>
        </w:rPr>
      </w:pPr>
    </w:p>
    <w:p w14:paraId="191E3E42" w14:textId="77777777" w:rsidR="00000000" w:rsidRDefault="00ED7A37">
      <w:pPr>
        <w:pStyle w:val="ac"/>
        <w:rPr>
          <w:rtl/>
        </w:rPr>
      </w:pPr>
      <w:r>
        <w:rPr>
          <w:rFonts w:hint="eastAsia"/>
          <w:rtl/>
        </w:rPr>
        <w:t>מאיר</w:t>
      </w:r>
      <w:r>
        <w:rPr>
          <w:rtl/>
        </w:rPr>
        <w:t xml:space="preserve"> פרוש (יהדות התורה):</w:t>
      </w:r>
    </w:p>
    <w:p w14:paraId="38472FCF" w14:textId="77777777" w:rsidR="00000000" w:rsidRDefault="00ED7A37">
      <w:pPr>
        <w:pStyle w:val="a"/>
        <w:rPr>
          <w:rFonts w:hint="cs"/>
          <w:rtl/>
        </w:rPr>
      </w:pPr>
    </w:p>
    <w:p w14:paraId="1E01FD21" w14:textId="77777777" w:rsidR="00000000" w:rsidRDefault="00ED7A37">
      <w:pPr>
        <w:pStyle w:val="a"/>
        <w:rPr>
          <w:rFonts w:hint="cs"/>
          <w:rtl/>
        </w:rPr>
      </w:pPr>
      <w:r>
        <w:rPr>
          <w:rFonts w:hint="cs"/>
          <w:rtl/>
        </w:rPr>
        <w:t>מה עם - - - אולי חבר הכנסת נודלמן יסביר את הדלת המסתובבת של הרשות הפלסטינית, אותם 37 אסירים שלא - - - ומה עם בקעת-הירדן?</w:t>
      </w:r>
    </w:p>
    <w:p w14:paraId="4D58A82A" w14:textId="77777777" w:rsidR="00000000" w:rsidRDefault="00ED7A37">
      <w:pPr>
        <w:pStyle w:val="a"/>
        <w:ind w:firstLine="0"/>
        <w:rPr>
          <w:rFonts w:hint="cs"/>
          <w:rtl/>
        </w:rPr>
      </w:pPr>
    </w:p>
    <w:p w14:paraId="5D38308B" w14:textId="77777777" w:rsidR="00000000" w:rsidRDefault="00ED7A37">
      <w:pPr>
        <w:pStyle w:val="ad"/>
        <w:rPr>
          <w:rtl/>
        </w:rPr>
      </w:pPr>
      <w:r>
        <w:rPr>
          <w:rtl/>
        </w:rPr>
        <w:t>היו"ר ראובן ריבלין:</w:t>
      </w:r>
    </w:p>
    <w:p w14:paraId="4FAB23CE" w14:textId="77777777" w:rsidR="00000000" w:rsidRDefault="00ED7A37">
      <w:pPr>
        <w:pStyle w:val="a"/>
        <w:rPr>
          <w:rtl/>
        </w:rPr>
      </w:pPr>
    </w:p>
    <w:p w14:paraId="73897178" w14:textId="77777777" w:rsidR="00000000" w:rsidRDefault="00ED7A37">
      <w:pPr>
        <w:pStyle w:val="a"/>
        <w:rPr>
          <w:rFonts w:hint="cs"/>
          <w:rtl/>
        </w:rPr>
      </w:pPr>
      <w:r>
        <w:rPr>
          <w:rFonts w:hint="cs"/>
          <w:rtl/>
        </w:rPr>
        <w:t xml:space="preserve">חבר הכנסת פרוש, זה מספיק. </w:t>
      </w:r>
    </w:p>
    <w:p w14:paraId="7AD30E6A" w14:textId="77777777" w:rsidR="00000000" w:rsidRDefault="00ED7A37">
      <w:pPr>
        <w:pStyle w:val="a"/>
        <w:rPr>
          <w:rFonts w:hint="cs"/>
          <w:rtl/>
        </w:rPr>
      </w:pPr>
    </w:p>
    <w:p w14:paraId="0DDCE23C" w14:textId="77777777" w:rsidR="00000000" w:rsidRDefault="00ED7A37">
      <w:pPr>
        <w:pStyle w:val="Speaker"/>
        <w:rPr>
          <w:rtl/>
        </w:rPr>
      </w:pPr>
      <w:bookmarkStart w:id="56" w:name="FS000000565T16_06_2003_17_15_56"/>
      <w:bookmarkStart w:id="57" w:name="_Toc45367309"/>
      <w:bookmarkEnd w:id="56"/>
      <w:r>
        <w:rPr>
          <w:rFonts w:hint="eastAsia"/>
          <w:rtl/>
        </w:rPr>
        <w:t>מיכאל</w:t>
      </w:r>
      <w:r>
        <w:rPr>
          <w:rtl/>
        </w:rPr>
        <w:t xml:space="preserve"> נודלמן (האיחוד הלאומי - ישראל ביתנו):</w:t>
      </w:r>
      <w:bookmarkEnd w:id="57"/>
    </w:p>
    <w:p w14:paraId="6DDFD6A9" w14:textId="77777777" w:rsidR="00000000" w:rsidRDefault="00ED7A37">
      <w:pPr>
        <w:pStyle w:val="a"/>
        <w:rPr>
          <w:rFonts w:hint="cs"/>
          <w:rtl/>
        </w:rPr>
      </w:pPr>
    </w:p>
    <w:p w14:paraId="3F3AFA72" w14:textId="77777777" w:rsidR="00000000" w:rsidRDefault="00ED7A37">
      <w:pPr>
        <w:pStyle w:val="a"/>
        <w:rPr>
          <w:rFonts w:hint="cs"/>
          <w:rtl/>
        </w:rPr>
      </w:pPr>
      <w:r>
        <w:rPr>
          <w:rFonts w:hint="cs"/>
          <w:rtl/>
        </w:rPr>
        <w:t xml:space="preserve">אדוני היושב-ראש, כבוד ראש הממשלה, קשה </w:t>
      </w:r>
      <w:r>
        <w:rPr>
          <w:rFonts w:hint="cs"/>
          <w:rtl/>
        </w:rPr>
        <w:t xml:space="preserve">לדבר על מפת הדרכים אחרי גל פיגועים וקורבנות שבוע אחרי עקבה. </w:t>
      </w:r>
    </w:p>
    <w:p w14:paraId="54A6B45D" w14:textId="77777777" w:rsidR="00000000" w:rsidRDefault="00ED7A37">
      <w:pPr>
        <w:pStyle w:val="a"/>
        <w:rPr>
          <w:rFonts w:hint="cs"/>
          <w:rtl/>
        </w:rPr>
      </w:pPr>
    </w:p>
    <w:p w14:paraId="1A624288" w14:textId="77777777" w:rsidR="00000000" w:rsidRDefault="00ED7A37">
      <w:pPr>
        <w:pStyle w:val="a"/>
        <w:rPr>
          <w:rFonts w:hint="cs"/>
          <w:rtl/>
        </w:rPr>
      </w:pPr>
      <w:r>
        <w:rPr>
          <w:rFonts w:hint="cs"/>
          <w:rtl/>
        </w:rPr>
        <w:t>באוסלו נחתם הסכם שבבסיסו היתה הבטחת ערפאת לחיסול הטרור. ההסכם התברר כפיקציה. הפגישות בקמפ-דייוויד הוכיחו, כי המנהיגות הפלסטינית לא מעוניינת בשלום אלא בטרור שמטרתו חיסול אזרחי ישראל וארץ-ישראל. ש</w:t>
      </w:r>
      <w:r>
        <w:rPr>
          <w:rFonts w:hint="cs"/>
          <w:rtl/>
        </w:rPr>
        <w:t xml:space="preserve">לום אמיתי לא מאפשר רציחת תושבים תמימים ולא מצדיק את זה כמטרה עליונה. </w:t>
      </w:r>
    </w:p>
    <w:p w14:paraId="469F20B7" w14:textId="77777777" w:rsidR="00000000" w:rsidRDefault="00ED7A37">
      <w:pPr>
        <w:pStyle w:val="a"/>
        <w:rPr>
          <w:rFonts w:hint="cs"/>
          <w:rtl/>
        </w:rPr>
      </w:pPr>
    </w:p>
    <w:p w14:paraId="61B6E6FE" w14:textId="77777777" w:rsidR="00000000" w:rsidRDefault="00ED7A37">
      <w:pPr>
        <w:pStyle w:val="a"/>
        <w:rPr>
          <w:rFonts w:hint="cs"/>
          <w:rtl/>
        </w:rPr>
      </w:pPr>
      <w:r>
        <w:rPr>
          <w:rFonts w:hint="cs"/>
          <w:rtl/>
        </w:rPr>
        <w:t>אני חושב שההנהגה החדשה של הרשות הפלסטינית לא תהיה מסוגלת לחסל את רשת הטרור ביהודה, בשומרון ובעזה, וכל זמן שהפלסטינים לא יכולים להבטיח לנו את הפסקת הטרור, באחריותנו לעשות זאת בעזרת פעולו</w:t>
      </w:r>
      <w:r>
        <w:rPr>
          <w:rFonts w:hint="cs"/>
          <w:rtl/>
        </w:rPr>
        <w:t xml:space="preserve">ת צבאיות. לא יהיה שלום עם רוצחים ועם טרור. </w:t>
      </w:r>
    </w:p>
    <w:p w14:paraId="40C8884C" w14:textId="77777777" w:rsidR="00000000" w:rsidRDefault="00ED7A37">
      <w:pPr>
        <w:pStyle w:val="a"/>
        <w:rPr>
          <w:rFonts w:hint="cs"/>
          <w:rtl/>
        </w:rPr>
      </w:pPr>
    </w:p>
    <w:p w14:paraId="6821A645" w14:textId="77777777" w:rsidR="00000000" w:rsidRDefault="00ED7A37">
      <w:pPr>
        <w:pStyle w:val="a"/>
        <w:rPr>
          <w:rFonts w:hint="cs"/>
          <w:rtl/>
        </w:rPr>
      </w:pPr>
      <w:r>
        <w:rPr>
          <w:rFonts w:hint="cs"/>
          <w:rtl/>
        </w:rPr>
        <w:t>אתם תגידו שגם הפלסטינים, בדומה ליהודים, רוצים שלום. סקרים מצביעים על כך כי הפלסטינים עצמם אינם מעוניינים במיוחד במפת הדרכים. 85% מערביי ירדן ו-80% מערביי הרשות הפלסטינית טוענים כי צרכיו של העם הפלסטיני לא יסופקו</w:t>
      </w:r>
      <w:r>
        <w:rPr>
          <w:rFonts w:hint="cs"/>
          <w:rtl/>
        </w:rPr>
        <w:t xml:space="preserve"> כל עוד יש למדינת ישראל זכות קיום. בנוסף, כ-95% מהפלסטינים מעודדים פעולות צבאיות כנגד מתיישבים וחיילים ישראלים ביו"ש ובעזה. כ=93% הצביעו בעד פעולות טרור בשטחי ישראל, וכ=95% מתנגדים להקמת מדינה פלסטינית אם בתמורה יידרש ויתור על זכות השיבה של פליטים פלסטינים</w:t>
      </w:r>
      <w:r>
        <w:rPr>
          <w:rFonts w:hint="cs"/>
          <w:rtl/>
        </w:rPr>
        <w:t xml:space="preserve">. </w:t>
      </w:r>
    </w:p>
    <w:p w14:paraId="6DF49D06" w14:textId="77777777" w:rsidR="00000000" w:rsidRDefault="00ED7A37">
      <w:pPr>
        <w:pStyle w:val="a"/>
        <w:rPr>
          <w:rFonts w:hint="cs"/>
          <w:rtl/>
        </w:rPr>
      </w:pPr>
    </w:p>
    <w:p w14:paraId="5C38E7F6" w14:textId="77777777" w:rsidR="00000000" w:rsidRDefault="00ED7A37">
      <w:pPr>
        <w:pStyle w:val="a"/>
        <w:rPr>
          <w:rFonts w:hint="cs"/>
          <w:rtl/>
        </w:rPr>
      </w:pPr>
      <w:r>
        <w:rPr>
          <w:rFonts w:hint="cs"/>
          <w:rtl/>
        </w:rPr>
        <w:t>ברצוני לשאול, האם לאור כל הנתונים הללו וניסיון אוסלו וקמפ-דייוויד אנו נמשיך להאמין בשלום עכשיו, נמשיך להאמין בבניית מדינה פלסטינית ידידותית? לפי הנוסחה שרק ישראל צריכה לשלם על שלום באדמות ובקורבנות, לא יהיה שלום. סיעתנו נגד תהליך זה, שיגרום לקורבנות נו</w:t>
      </w:r>
      <w:r>
        <w:rPr>
          <w:rFonts w:hint="cs"/>
          <w:rtl/>
        </w:rPr>
        <w:t xml:space="preserve">ספים, לקונפליקטים ולוויתורים נוספים, שלא יביאו לארצנו לא שלום ולא ביטחון. תודה. </w:t>
      </w:r>
    </w:p>
    <w:p w14:paraId="0E27C114" w14:textId="77777777" w:rsidR="00000000" w:rsidRDefault="00ED7A37">
      <w:pPr>
        <w:pStyle w:val="a"/>
        <w:rPr>
          <w:rFonts w:hint="cs"/>
          <w:rtl/>
        </w:rPr>
      </w:pPr>
    </w:p>
    <w:p w14:paraId="2626E7A5" w14:textId="77777777" w:rsidR="00000000" w:rsidRDefault="00ED7A37">
      <w:pPr>
        <w:pStyle w:val="ad"/>
        <w:rPr>
          <w:rtl/>
        </w:rPr>
      </w:pPr>
      <w:r>
        <w:rPr>
          <w:rtl/>
        </w:rPr>
        <w:t>היו"ר ראובן ריבלין:</w:t>
      </w:r>
    </w:p>
    <w:p w14:paraId="3D917471" w14:textId="77777777" w:rsidR="00000000" w:rsidRDefault="00ED7A37">
      <w:pPr>
        <w:pStyle w:val="a"/>
        <w:rPr>
          <w:rtl/>
        </w:rPr>
      </w:pPr>
    </w:p>
    <w:p w14:paraId="102CE22E" w14:textId="77777777" w:rsidR="00000000" w:rsidRDefault="00ED7A37">
      <w:pPr>
        <w:pStyle w:val="a"/>
        <w:rPr>
          <w:rFonts w:hint="cs"/>
          <w:rtl/>
        </w:rPr>
      </w:pPr>
      <w:r>
        <w:rPr>
          <w:rFonts w:hint="cs"/>
          <w:rtl/>
        </w:rPr>
        <w:t>תודה לחבר הכנסת נודלמן. חבר הכנסת רן כהן, בבקשה.</w:t>
      </w:r>
      <w:r>
        <w:rPr>
          <w:rFonts w:hint="cs"/>
        </w:rPr>
        <w:t xml:space="preserve"> </w:t>
      </w:r>
      <w:r>
        <w:rPr>
          <w:rFonts w:hint="cs"/>
          <w:rtl/>
        </w:rPr>
        <w:t xml:space="preserve"> אחריו </w:t>
      </w:r>
      <w:r>
        <w:rPr>
          <w:rtl/>
        </w:rPr>
        <w:t>–</w:t>
      </w:r>
      <w:r>
        <w:rPr>
          <w:rFonts w:hint="cs"/>
          <w:rtl/>
        </w:rPr>
        <w:t xml:space="preserve"> חבר הכנסת שאול יהלום. </w:t>
      </w:r>
    </w:p>
    <w:p w14:paraId="24EDAAFF" w14:textId="77777777" w:rsidR="00000000" w:rsidRDefault="00ED7A37">
      <w:pPr>
        <w:pStyle w:val="a"/>
        <w:rPr>
          <w:rFonts w:hint="cs"/>
          <w:rtl/>
        </w:rPr>
      </w:pPr>
    </w:p>
    <w:p w14:paraId="4CC5B986" w14:textId="77777777" w:rsidR="00000000" w:rsidRDefault="00ED7A37">
      <w:pPr>
        <w:pStyle w:val="ac"/>
        <w:rPr>
          <w:rtl/>
        </w:rPr>
      </w:pPr>
      <w:r>
        <w:rPr>
          <w:rFonts w:hint="eastAsia"/>
          <w:rtl/>
        </w:rPr>
        <w:t>מאיר</w:t>
      </w:r>
      <w:r>
        <w:rPr>
          <w:rtl/>
        </w:rPr>
        <w:t xml:space="preserve"> פרוש (יהדות התורה):</w:t>
      </w:r>
    </w:p>
    <w:p w14:paraId="586B2F0E" w14:textId="77777777" w:rsidR="00000000" w:rsidRDefault="00ED7A37">
      <w:pPr>
        <w:pStyle w:val="a"/>
        <w:rPr>
          <w:rFonts w:hint="cs"/>
          <w:rtl/>
        </w:rPr>
      </w:pPr>
    </w:p>
    <w:p w14:paraId="22F92313" w14:textId="77777777" w:rsidR="00000000" w:rsidRDefault="00ED7A37">
      <w:pPr>
        <w:pStyle w:val="a"/>
        <w:rPr>
          <w:rFonts w:hint="cs"/>
          <w:rtl/>
        </w:rPr>
      </w:pPr>
      <w:r>
        <w:rPr>
          <w:rFonts w:hint="cs"/>
          <w:rtl/>
        </w:rPr>
        <w:t>חבר הכנסת רן כהן, אספו את הנשק הלא-חוקי?</w:t>
      </w:r>
    </w:p>
    <w:p w14:paraId="4AC35476" w14:textId="77777777" w:rsidR="00000000" w:rsidRDefault="00ED7A37">
      <w:pPr>
        <w:pStyle w:val="a"/>
        <w:rPr>
          <w:rFonts w:hint="cs"/>
          <w:rtl/>
        </w:rPr>
      </w:pPr>
    </w:p>
    <w:p w14:paraId="428C146D" w14:textId="77777777" w:rsidR="00000000" w:rsidRDefault="00ED7A37">
      <w:pPr>
        <w:pStyle w:val="Speaker"/>
        <w:rPr>
          <w:rtl/>
        </w:rPr>
      </w:pPr>
      <w:bookmarkStart w:id="58" w:name="FS000000507T16_06_2003_17_48_25"/>
      <w:bookmarkStart w:id="59" w:name="_Toc45367310"/>
      <w:bookmarkEnd w:id="58"/>
      <w:r>
        <w:rPr>
          <w:rFonts w:hint="eastAsia"/>
          <w:rtl/>
        </w:rPr>
        <w:t>רן</w:t>
      </w:r>
      <w:r>
        <w:rPr>
          <w:rtl/>
        </w:rPr>
        <w:t xml:space="preserve"> </w:t>
      </w:r>
      <w:r>
        <w:rPr>
          <w:rtl/>
        </w:rPr>
        <w:t>כהן (מרצ):</w:t>
      </w:r>
      <w:bookmarkEnd w:id="59"/>
    </w:p>
    <w:p w14:paraId="12F8601C" w14:textId="77777777" w:rsidR="00000000" w:rsidRDefault="00ED7A37">
      <w:pPr>
        <w:pStyle w:val="a"/>
        <w:rPr>
          <w:rFonts w:hint="cs"/>
          <w:rtl/>
        </w:rPr>
      </w:pPr>
    </w:p>
    <w:p w14:paraId="5D8BC2B9" w14:textId="77777777" w:rsidR="00000000" w:rsidRDefault="00ED7A37">
      <w:pPr>
        <w:pStyle w:val="a"/>
        <w:rPr>
          <w:rFonts w:hint="cs"/>
          <w:rtl/>
        </w:rPr>
      </w:pPr>
      <w:r>
        <w:rPr>
          <w:rFonts w:hint="cs"/>
          <w:rtl/>
        </w:rPr>
        <w:t xml:space="preserve">קודם תצטיידו אתם בנשק כדי להילחם על ביטחון ישראל, ואחרי זה תדבר על זה. </w:t>
      </w:r>
    </w:p>
    <w:p w14:paraId="55BA2805" w14:textId="77777777" w:rsidR="00000000" w:rsidRDefault="00ED7A37">
      <w:pPr>
        <w:pStyle w:val="a"/>
        <w:rPr>
          <w:rFonts w:hint="cs"/>
          <w:rtl/>
        </w:rPr>
      </w:pPr>
    </w:p>
    <w:p w14:paraId="619E2879" w14:textId="77777777" w:rsidR="00000000" w:rsidRDefault="00ED7A37">
      <w:pPr>
        <w:pStyle w:val="a"/>
        <w:rPr>
          <w:rFonts w:hint="cs"/>
          <w:rtl/>
        </w:rPr>
      </w:pPr>
      <w:r>
        <w:rPr>
          <w:rFonts w:hint="cs"/>
          <w:rtl/>
        </w:rPr>
        <w:t>אדוני היושב-ראש, אדוני ראש הממשלה, חברות הכנסת וחבריה, אני מוכרח לומר שהייתי שמח מאוד לבוא לדיון הזה, ראש הממשלה, לו אפשר היה להצביע לחוד על דבריך ולחוד על מעשיך. ראה איזה</w:t>
      </w:r>
      <w:r>
        <w:rPr>
          <w:rFonts w:hint="cs"/>
          <w:rtl/>
        </w:rPr>
        <w:t xml:space="preserve"> פער. כשאתה מדבר, אתה מדבר נגד הכיבוש ואתה רואה בו חולי רע. אתה אומר שאין ברירה אלא לחלק את הארץ; אתה אומר שאי-אפשר לשלוט על 3.5 מיליוני פלסטינים לתמיד ושצריך להגיע לפתרון; אתה אומר שאתה הולך לוויתורים כואבים, כי הם כורח המציאות, כדי שלנו, לעם בישראל, יהיה</w:t>
      </w:r>
      <w:r>
        <w:rPr>
          <w:rFonts w:hint="cs"/>
          <w:rtl/>
        </w:rPr>
        <w:t xml:space="preserve"> טוב יותר להגיע לפתרון. האמן לי, היה כיף להצביע בשבילך בשל העמדות האלה. </w:t>
      </w:r>
    </w:p>
    <w:p w14:paraId="0B838FF0" w14:textId="77777777" w:rsidR="00000000" w:rsidRDefault="00ED7A37">
      <w:pPr>
        <w:pStyle w:val="a"/>
        <w:rPr>
          <w:rFonts w:hint="cs"/>
          <w:rtl/>
        </w:rPr>
      </w:pPr>
    </w:p>
    <w:p w14:paraId="5135A5D4" w14:textId="77777777" w:rsidR="00000000" w:rsidRDefault="00ED7A37">
      <w:pPr>
        <w:pStyle w:val="a"/>
        <w:rPr>
          <w:rFonts w:hint="cs"/>
          <w:rtl/>
        </w:rPr>
      </w:pPr>
      <w:r>
        <w:rPr>
          <w:rFonts w:hint="cs"/>
          <w:rtl/>
        </w:rPr>
        <w:t>אבל, מה לעשות שכאשר מצביעים בשבילך, מצביעים גם בעד המעשים שלך. ואז השאלה היא בעד מי להצביע, משום שבמעשים שלך עוד לא פירקת אף לא התנחלות אחת. לא רק זה, אפשרת למתנחלים לעשות צחוק מצה"ל</w:t>
      </w:r>
      <w:r>
        <w:rPr>
          <w:rFonts w:hint="cs"/>
          <w:rtl/>
        </w:rPr>
        <w:t>, שבמקום כל גבעה עלובה שמפנים הם מקימים היאחזות על אחרת. עוד לא פינית אף עיר פלסטינית. גם כשכבר הגעת לתכלית הביטחון הכי משמעותית, לגדר ההפרדה הביטחונית, כבר יש בה שני פגעים: האחד, שהיא לא מתקדמת, ואז מדינת ישראל לא מוגנת. האחרת, שעכשיו היא כבר לא על "הקו ה</w:t>
      </w:r>
      <w:r>
        <w:rPr>
          <w:rFonts w:hint="cs"/>
          <w:rtl/>
        </w:rPr>
        <w:t xml:space="preserve">ירוק", היא כבר נכנסת לתוך השטחים וכוללת עשרות אלפי פלסטינים בתוך "הקו הירוק". </w:t>
      </w:r>
    </w:p>
    <w:p w14:paraId="1227A656" w14:textId="77777777" w:rsidR="00000000" w:rsidRDefault="00ED7A37">
      <w:pPr>
        <w:pStyle w:val="a"/>
        <w:rPr>
          <w:rFonts w:hint="cs"/>
          <w:rtl/>
        </w:rPr>
      </w:pPr>
    </w:p>
    <w:p w14:paraId="1624EF70" w14:textId="77777777" w:rsidR="00000000" w:rsidRDefault="00ED7A37">
      <w:pPr>
        <w:pStyle w:val="ac"/>
        <w:rPr>
          <w:rtl/>
        </w:rPr>
      </w:pPr>
      <w:r>
        <w:rPr>
          <w:rFonts w:hint="eastAsia"/>
          <w:rtl/>
        </w:rPr>
        <w:t>צבי</w:t>
      </w:r>
      <w:r>
        <w:rPr>
          <w:rtl/>
        </w:rPr>
        <w:t xml:space="preserve"> הנדל (האיחוד הלאומי - ישראל ביתנו):</w:t>
      </w:r>
    </w:p>
    <w:p w14:paraId="22024606" w14:textId="77777777" w:rsidR="00000000" w:rsidRDefault="00ED7A37">
      <w:pPr>
        <w:pStyle w:val="a"/>
        <w:rPr>
          <w:rFonts w:hint="cs"/>
          <w:rtl/>
        </w:rPr>
      </w:pPr>
    </w:p>
    <w:p w14:paraId="4C451FB5" w14:textId="77777777" w:rsidR="00000000" w:rsidRDefault="00ED7A37">
      <w:pPr>
        <w:pStyle w:val="a"/>
        <w:rPr>
          <w:rFonts w:hint="cs"/>
          <w:rtl/>
        </w:rPr>
      </w:pPr>
      <w:r>
        <w:rPr>
          <w:rFonts w:hint="cs"/>
          <w:rtl/>
        </w:rPr>
        <w:t xml:space="preserve">אוי ואבוי. </w:t>
      </w:r>
    </w:p>
    <w:p w14:paraId="12DE4031" w14:textId="77777777" w:rsidR="00000000" w:rsidRDefault="00ED7A37">
      <w:pPr>
        <w:pStyle w:val="a"/>
        <w:rPr>
          <w:rFonts w:hint="cs"/>
          <w:rtl/>
        </w:rPr>
      </w:pPr>
    </w:p>
    <w:p w14:paraId="73515EAE" w14:textId="77777777" w:rsidR="00000000" w:rsidRDefault="00ED7A37">
      <w:pPr>
        <w:pStyle w:val="ac"/>
        <w:rPr>
          <w:rtl/>
        </w:rPr>
      </w:pPr>
      <w:r>
        <w:rPr>
          <w:rFonts w:hint="eastAsia"/>
          <w:rtl/>
        </w:rPr>
        <w:t>יחיאל</w:t>
      </w:r>
      <w:r>
        <w:rPr>
          <w:rtl/>
        </w:rPr>
        <w:t xml:space="preserve"> חזן (הליכוד):</w:t>
      </w:r>
    </w:p>
    <w:p w14:paraId="13AA32F9" w14:textId="77777777" w:rsidR="00000000" w:rsidRDefault="00ED7A37">
      <w:pPr>
        <w:pStyle w:val="a"/>
        <w:rPr>
          <w:rFonts w:hint="cs"/>
          <w:rtl/>
        </w:rPr>
      </w:pPr>
    </w:p>
    <w:p w14:paraId="03723461" w14:textId="77777777" w:rsidR="00000000" w:rsidRDefault="00ED7A37">
      <w:pPr>
        <w:pStyle w:val="a"/>
        <w:rPr>
          <w:rFonts w:hint="cs"/>
          <w:rtl/>
        </w:rPr>
      </w:pPr>
      <w:r>
        <w:rPr>
          <w:rFonts w:hint="cs"/>
          <w:rtl/>
        </w:rPr>
        <w:t xml:space="preserve">מה עם העירקים? </w:t>
      </w:r>
    </w:p>
    <w:p w14:paraId="4F503060" w14:textId="77777777" w:rsidR="00000000" w:rsidRDefault="00ED7A37">
      <w:pPr>
        <w:pStyle w:val="a"/>
        <w:rPr>
          <w:rFonts w:hint="cs"/>
          <w:rtl/>
        </w:rPr>
      </w:pPr>
    </w:p>
    <w:p w14:paraId="525CA31F" w14:textId="77777777" w:rsidR="00000000" w:rsidRDefault="00ED7A37">
      <w:pPr>
        <w:pStyle w:val="SpeakerCon"/>
        <w:rPr>
          <w:rtl/>
        </w:rPr>
      </w:pPr>
      <w:bookmarkStart w:id="60" w:name="FS000000507T16_06_2003_17_55_18C"/>
      <w:bookmarkEnd w:id="60"/>
      <w:r>
        <w:rPr>
          <w:rtl/>
        </w:rPr>
        <w:t>רן כהן (מרצ):</w:t>
      </w:r>
    </w:p>
    <w:p w14:paraId="46EACAB5" w14:textId="77777777" w:rsidR="00000000" w:rsidRDefault="00ED7A37">
      <w:pPr>
        <w:pStyle w:val="a"/>
        <w:rPr>
          <w:rtl/>
        </w:rPr>
      </w:pPr>
    </w:p>
    <w:p w14:paraId="386F518E" w14:textId="77777777" w:rsidR="00000000" w:rsidRDefault="00ED7A37">
      <w:pPr>
        <w:pStyle w:val="a"/>
        <w:rPr>
          <w:rFonts w:hint="cs"/>
          <w:rtl/>
        </w:rPr>
      </w:pPr>
      <w:r>
        <w:rPr>
          <w:rFonts w:hint="cs"/>
          <w:rtl/>
        </w:rPr>
        <w:t xml:space="preserve">הגדר הופכת להיות מלכודת, במקום שתהיה גדר הפרדה. </w:t>
      </w:r>
    </w:p>
    <w:p w14:paraId="21987939" w14:textId="77777777" w:rsidR="00000000" w:rsidRDefault="00ED7A37">
      <w:pPr>
        <w:pStyle w:val="a"/>
        <w:rPr>
          <w:rFonts w:hint="cs"/>
          <w:rtl/>
        </w:rPr>
      </w:pPr>
    </w:p>
    <w:p w14:paraId="716F41DE" w14:textId="77777777" w:rsidR="00000000" w:rsidRDefault="00ED7A37">
      <w:pPr>
        <w:pStyle w:val="ad"/>
        <w:rPr>
          <w:rtl/>
        </w:rPr>
      </w:pPr>
      <w:r>
        <w:rPr>
          <w:rtl/>
        </w:rPr>
        <w:t>היו"ר ראובן ריבלין:</w:t>
      </w:r>
    </w:p>
    <w:p w14:paraId="543ECA66" w14:textId="77777777" w:rsidR="00000000" w:rsidRDefault="00ED7A37">
      <w:pPr>
        <w:pStyle w:val="a"/>
        <w:rPr>
          <w:rtl/>
        </w:rPr>
      </w:pPr>
    </w:p>
    <w:p w14:paraId="07E78280" w14:textId="77777777" w:rsidR="00000000" w:rsidRDefault="00ED7A37">
      <w:pPr>
        <w:pStyle w:val="a"/>
        <w:rPr>
          <w:rFonts w:hint="cs"/>
          <w:rtl/>
        </w:rPr>
      </w:pPr>
      <w:r>
        <w:rPr>
          <w:rFonts w:hint="cs"/>
          <w:rtl/>
        </w:rPr>
        <w:t xml:space="preserve">לא להפריע, כי הוא מסיים. </w:t>
      </w:r>
    </w:p>
    <w:p w14:paraId="57861B00" w14:textId="77777777" w:rsidR="00000000" w:rsidRDefault="00ED7A37">
      <w:pPr>
        <w:pStyle w:val="a"/>
        <w:rPr>
          <w:rFonts w:hint="cs"/>
          <w:rtl/>
        </w:rPr>
      </w:pPr>
    </w:p>
    <w:p w14:paraId="4EC6B92C" w14:textId="77777777" w:rsidR="00000000" w:rsidRDefault="00ED7A37">
      <w:pPr>
        <w:pStyle w:val="SpeakerCon"/>
        <w:rPr>
          <w:rtl/>
        </w:rPr>
      </w:pPr>
      <w:bookmarkStart w:id="61" w:name="FS000000507T16_06_2003_17_55_55C"/>
      <w:bookmarkEnd w:id="61"/>
      <w:r>
        <w:rPr>
          <w:rtl/>
        </w:rPr>
        <w:t>רן כהן (מרצ):</w:t>
      </w:r>
    </w:p>
    <w:p w14:paraId="38BAB596" w14:textId="77777777" w:rsidR="00000000" w:rsidRDefault="00ED7A37">
      <w:pPr>
        <w:pStyle w:val="a"/>
        <w:rPr>
          <w:rtl/>
        </w:rPr>
      </w:pPr>
    </w:p>
    <w:p w14:paraId="6DD504D8" w14:textId="77777777" w:rsidR="00000000" w:rsidRDefault="00ED7A37">
      <w:pPr>
        <w:pStyle w:val="a"/>
        <w:rPr>
          <w:rFonts w:hint="cs"/>
          <w:rtl/>
        </w:rPr>
      </w:pPr>
      <w:r>
        <w:rPr>
          <w:rFonts w:hint="cs"/>
          <w:rtl/>
        </w:rPr>
        <w:t>אני הפרעתי פה למישהו?</w:t>
      </w:r>
    </w:p>
    <w:p w14:paraId="2027CC01" w14:textId="77777777" w:rsidR="00000000" w:rsidRDefault="00ED7A37">
      <w:pPr>
        <w:pStyle w:val="a"/>
        <w:rPr>
          <w:rFonts w:hint="cs"/>
          <w:rtl/>
        </w:rPr>
      </w:pPr>
    </w:p>
    <w:p w14:paraId="31CA0DD1" w14:textId="77777777" w:rsidR="00000000" w:rsidRDefault="00ED7A37">
      <w:pPr>
        <w:pStyle w:val="ad"/>
        <w:rPr>
          <w:rtl/>
        </w:rPr>
      </w:pPr>
      <w:r>
        <w:rPr>
          <w:rtl/>
        </w:rPr>
        <w:t>היו"ר ראובן ריבלין:</w:t>
      </w:r>
    </w:p>
    <w:p w14:paraId="2F80E165" w14:textId="77777777" w:rsidR="00000000" w:rsidRDefault="00ED7A37">
      <w:pPr>
        <w:pStyle w:val="a"/>
        <w:rPr>
          <w:rtl/>
        </w:rPr>
      </w:pPr>
    </w:p>
    <w:p w14:paraId="7E53AAB1" w14:textId="77777777" w:rsidR="00000000" w:rsidRDefault="00ED7A37">
      <w:pPr>
        <w:pStyle w:val="a"/>
        <w:rPr>
          <w:rFonts w:hint="cs"/>
          <w:rtl/>
        </w:rPr>
      </w:pPr>
      <w:r>
        <w:rPr>
          <w:rFonts w:hint="cs"/>
          <w:rtl/>
        </w:rPr>
        <w:t xml:space="preserve">הוא לא הפריע ואתם אל תפריעו, כי אני אוסיף לו זמן. </w:t>
      </w:r>
    </w:p>
    <w:p w14:paraId="6AC841AF" w14:textId="77777777" w:rsidR="00000000" w:rsidRDefault="00ED7A37">
      <w:pPr>
        <w:pStyle w:val="a"/>
        <w:rPr>
          <w:rFonts w:hint="cs"/>
          <w:rtl/>
        </w:rPr>
      </w:pPr>
    </w:p>
    <w:p w14:paraId="1F8CBA4E" w14:textId="77777777" w:rsidR="00000000" w:rsidRDefault="00ED7A37">
      <w:pPr>
        <w:pStyle w:val="ac"/>
        <w:rPr>
          <w:rtl/>
        </w:rPr>
      </w:pPr>
      <w:r>
        <w:rPr>
          <w:rFonts w:hint="eastAsia"/>
          <w:rtl/>
        </w:rPr>
        <w:t>צבי</w:t>
      </w:r>
      <w:r>
        <w:rPr>
          <w:rtl/>
        </w:rPr>
        <w:t xml:space="preserve"> הנדל (האיחוד הלאומי - ישראל ביתנו):</w:t>
      </w:r>
    </w:p>
    <w:p w14:paraId="74D4132E" w14:textId="77777777" w:rsidR="00000000" w:rsidRDefault="00ED7A37">
      <w:pPr>
        <w:pStyle w:val="a"/>
        <w:rPr>
          <w:rFonts w:hint="cs"/>
          <w:rtl/>
        </w:rPr>
      </w:pPr>
    </w:p>
    <w:p w14:paraId="06F0CB8B" w14:textId="77777777" w:rsidR="00000000" w:rsidRDefault="00ED7A37">
      <w:pPr>
        <w:pStyle w:val="a"/>
        <w:rPr>
          <w:rFonts w:hint="cs"/>
          <w:rtl/>
        </w:rPr>
      </w:pPr>
      <w:r>
        <w:rPr>
          <w:rFonts w:hint="cs"/>
          <w:rtl/>
        </w:rPr>
        <w:t>אז מה אם הוא לא הפריע, אז אסור להפריע לו?</w:t>
      </w:r>
    </w:p>
    <w:p w14:paraId="5EBD4279" w14:textId="77777777" w:rsidR="00000000" w:rsidRDefault="00ED7A37">
      <w:pPr>
        <w:pStyle w:val="a"/>
        <w:rPr>
          <w:rFonts w:hint="cs"/>
          <w:rtl/>
        </w:rPr>
      </w:pPr>
    </w:p>
    <w:p w14:paraId="1DAC17E4" w14:textId="77777777" w:rsidR="00000000" w:rsidRDefault="00ED7A37">
      <w:pPr>
        <w:pStyle w:val="SpeakerCon"/>
        <w:rPr>
          <w:rtl/>
        </w:rPr>
      </w:pPr>
      <w:bookmarkStart w:id="62" w:name="FS000000507T16_06_2003_17_56_39C"/>
      <w:bookmarkEnd w:id="62"/>
      <w:r>
        <w:rPr>
          <w:rtl/>
        </w:rPr>
        <w:t>רן כהן (מרצ):</w:t>
      </w:r>
    </w:p>
    <w:p w14:paraId="6E1D49EF" w14:textId="77777777" w:rsidR="00000000" w:rsidRDefault="00ED7A37">
      <w:pPr>
        <w:pStyle w:val="a"/>
        <w:rPr>
          <w:rtl/>
        </w:rPr>
      </w:pPr>
    </w:p>
    <w:p w14:paraId="74AA5A4B" w14:textId="77777777" w:rsidR="00000000" w:rsidRDefault="00ED7A37">
      <w:pPr>
        <w:pStyle w:val="a"/>
        <w:rPr>
          <w:rFonts w:hint="cs"/>
          <w:rtl/>
        </w:rPr>
      </w:pPr>
      <w:r>
        <w:rPr>
          <w:rFonts w:hint="cs"/>
          <w:rtl/>
        </w:rPr>
        <w:t>יש פה אנשים שמומח</w:t>
      </w:r>
      <w:r>
        <w:rPr>
          <w:rFonts w:hint="cs"/>
          <w:rtl/>
        </w:rPr>
        <w:t xml:space="preserve">ים בהפרעות. </w:t>
      </w:r>
    </w:p>
    <w:p w14:paraId="4656F4D8" w14:textId="77777777" w:rsidR="00000000" w:rsidRDefault="00ED7A37">
      <w:pPr>
        <w:pStyle w:val="a"/>
        <w:rPr>
          <w:rFonts w:hint="cs"/>
          <w:rtl/>
        </w:rPr>
      </w:pPr>
    </w:p>
    <w:p w14:paraId="10FBD737" w14:textId="77777777" w:rsidR="00000000" w:rsidRDefault="00ED7A37">
      <w:pPr>
        <w:pStyle w:val="a"/>
        <w:rPr>
          <w:rFonts w:hint="cs"/>
          <w:rtl/>
        </w:rPr>
      </w:pPr>
      <w:r>
        <w:rPr>
          <w:rFonts w:hint="cs"/>
          <w:rtl/>
        </w:rPr>
        <w:t>כשבוחנים את המעשים, אדוני ראש הממשלה, אין שום מהלך לשלום. כששומעים את הדיבורים, כמעט אפשר להסכים אתך. אתן לך דוגמה חדה מאוד וחשובה. אין שום ספק שצריך להילחם בטרור, בכל הכוח, אבל מה עם מלחמה בטרור בתנאים שבהם יש לך פרטנרים כמו אבו-מאזן ודחלאן?</w:t>
      </w:r>
      <w:r>
        <w:rPr>
          <w:rFonts w:hint="cs"/>
          <w:rtl/>
        </w:rPr>
        <w:t xml:space="preserve"> אתה אומר: אם יש פצצה מתקתקת בדרך לרצוח ישראלים ויהודים, מסכלים אותה. אבל נותנים לאבו-מאזן לטפל ב"חמאס".  זה הטיפול בטרור. מהרגע שבו אתה אומר, אני עושה הכול </w:t>
      </w:r>
      <w:r>
        <w:rPr>
          <w:rtl/>
        </w:rPr>
        <w:t>–</w:t>
      </w:r>
      <w:r>
        <w:rPr>
          <w:rFonts w:hint="cs"/>
          <w:rtl/>
        </w:rPr>
        <w:t xml:space="preserve"> אין פרטנר, אין עם מי לדבר, אתה מסכל בעצמך את מפת הדרכים שאתה מהלל אותה במו-פיך. </w:t>
      </w:r>
    </w:p>
    <w:p w14:paraId="287C1D2B" w14:textId="77777777" w:rsidR="00000000" w:rsidRDefault="00ED7A37">
      <w:pPr>
        <w:pStyle w:val="a"/>
        <w:rPr>
          <w:rFonts w:hint="cs"/>
          <w:rtl/>
        </w:rPr>
      </w:pPr>
    </w:p>
    <w:p w14:paraId="3C77B956" w14:textId="77777777" w:rsidR="00000000" w:rsidRDefault="00ED7A37">
      <w:pPr>
        <w:pStyle w:val="a"/>
        <w:rPr>
          <w:rFonts w:hint="cs"/>
          <w:rtl/>
        </w:rPr>
      </w:pPr>
      <w:r>
        <w:rPr>
          <w:rFonts w:hint="cs"/>
          <w:rtl/>
        </w:rPr>
        <w:t>אדוני ראש הממשל</w:t>
      </w:r>
      <w:r>
        <w:rPr>
          <w:rFonts w:hint="cs"/>
          <w:rtl/>
        </w:rPr>
        <w:t xml:space="preserve">ה, האמן לי, אין לך מושג כמה אני סקרן איזה אריק שרון עומד לעלות לבמה הזאת </w:t>
      </w:r>
      <w:r>
        <w:rPr>
          <w:rtl/>
        </w:rPr>
        <w:t>–</w:t>
      </w:r>
      <w:r>
        <w:rPr>
          <w:rFonts w:hint="cs"/>
          <w:rtl/>
        </w:rPr>
        <w:t xml:space="preserve"> אריק שרון שהולך להתחייב באמת לבצע את מפת הדרכים, כדי להביא לעם ישראל שלום וביטחון אמיתיים, כשהוא יודע מה צריך לעשות בעבור זה, או אריק שרון ששוב מתכוון לדבר בשפה אחת ולעשות בשפה אחרת</w:t>
      </w:r>
      <w:r>
        <w:rPr>
          <w:rFonts w:hint="cs"/>
          <w:rtl/>
        </w:rPr>
        <w:t xml:space="preserve">, כדי שלא נגיע לשום מקום, אלא נישאר בתוך אותו כאוס שאנחנו נמצאים בו. תודה רבה. </w:t>
      </w:r>
    </w:p>
    <w:p w14:paraId="580DF35B" w14:textId="77777777" w:rsidR="00000000" w:rsidRDefault="00ED7A37">
      <w:pPr>
        <w:pStyle w:val="a"/>
        <w:rPr>
          <w:rFonts w:hint="cs"/>
          <w:rtl/>
        </w:rPr>
      </w:pPr>
    </w:p>
    <w:p w14:paraId="2A3DBF1B" w14:textId="77777777" w:rsidR="00000000" w:rsidRDefault="00ED7A37">
      <w:pPr>
        <w:pStyle w:val="ad"/>
        <w:rPr>
          <w:rtl/>
        </w:rPr>
      </w:pPr>
      <w:r>
        <w:rPr>
          <w:rtl/>
        </w:rPr>
        <w:t>היו"ר ראובן ריבלין:</w:t>
      </w:r>
    </w:p>
    <w:p w14:paraId="1DD92881" w14:textId="77777777" w:rsidR="00000000" w:rsidRDefault="00ED7A37">
      <w:pPr>
        <w:pStyle w:val="a"/>
        <w:rPr>
          <w:rtl/>
        </w:rPr>
      </w:pPr>
    </w:p>
    <w:p w14:paraId="2EF3B175" w14:textId="77777777" w:rsidR="00000000" w:rsidRDefault="00ED7A37">
      <w:pPr>
        <w:pStyle w:val="a"/>
        <w:rPr>
          <w:rFonts w:hint="cs"/>
          <w:rtl/>
        </w:rPr>
      </w:pPr>
      <w:r>
        <w:rPr>
          <w:rFonts w:hint="cs"/>
          <w:rtl/>
        </w:rPr>
        <w:t xml:space="preserve">תודה רבה. חבר הכנסת שאול יהלום, בבקשה. לרשות אדוני שלוש דקות. עם כל הרצון והכבוד, זה הזמן שניתן על-פי החוק. </w:t>
      </w:r>
    </w:p>
    <w:p w14:paraId="55EBB21D" w14:textId="77777777" w:rsidR="00000000" w:rsidRDefault="00ED7A37">
      <w:pPr>
        <w:pStyle w:val="a"/>
        <w:rPr>
          <w:rFonts w:hint="cs"/>
          <w:rtl/>
        </w:rPr>
      </w:pPr>
    </w:p>
    <w:p w14:paraId="4E1CEFDB" w14:textId="77777777" w:rsidR="00000000" w:rsidRDefault="00ED7A37">
      <w:pPr>
        <w:pStyle w:val="ac"/>
        <w:rPr>
          <w:rtl/>
        </w:rPr>
      </w:pPr>
      <w:r>
        <w:rPr>
          <w:rFonts w:hint="eastAsia"/>
          <w:rtl/>
        </w:rPr>
        <w:t>מוחמד</w:t>
      </w:r>
      <w:r>
        <w:rPr>
          <w:rtl/>
        </w:rPr>
        <w:t xml:space="preserve"> ברכה (חד"ש-תע"ל):</w:t>
      </w:r>
    </w:p>
    <w:p w14:paraId="472A7EEC" w14:textId="77777777" w:rsidR="00000000" w:rsidRDefault="00ED7A37">
      <w:pPr>
        <w:pStyle w:val="a"/>
        <w:rPr>
          <w:rFonts w:hint="cs"/>
          <w:rtl/>
        </w:rPr>
      </w:pPr>
    </w:p>
    <w:p w14:paraId="4453FFD2" w14:textId="77777777" w:rsidR="00000000" w:rsidRDefault="00ED7A37">
      <w:pPr>
        <w:pStyle w:val="a"/>
        <w:rPr>
          <w:rFonts w:hint="cs"/>
          <w:rtl/>
        </w:rPr>
      </w:pPr>
      <w:r>
        <w:rPr>
          <w:rFonts w:hint="cs"/>
          <w:rtl/>
        </w:rPr>
        <w:t>אין או-או, יש אחד ש</w:t>
      </w:r>
      <w:r>
        <w:rPr>
          <w:rFonts w:hint="cs"/>
          <w:rtl/>
        </w:rPr>
        <w:t xml:space="preserve">עושה מה שעושה. </w:t>
      </w:r>
    </w:p>
    <w:p w14:paraId="6589FE31" w14:textId="77777777" w:rsidR="00000000" w:rsidRDefault="00ED7A37">
      <w:pPr>
        <w:pStyle w:val="a"/>
        <w:rPr>
          <w:rFonts w:hint="cs"/>
          <w:rtl/>
        </w:rPr>
      </w:pPr>
    </w:p>
    <w:p w14:paraId="79E99502" w14:textId="77777777" w:rsidR="00000000" w:rsidRDefault="00ED7A37">
      <w:pPr>
        <w:pStyle w:val="ad"/>
        <w:rPr>
          <w:rtl/>
        </w:rPr>
      </w:pPr>
      <w:r>
        <w:rPr>
          <w:rtl/>
        </w:rPr>
        <w:t>היו"ר ראובן ריבלין:</w:t>
      </w:r>
    </w:p>
    <w:p w14:paraId="11066D8F" w14:textId="77777777" w:rsidR="00000000" w:rsidRDefault="00ED7A37">
      <w:pPr>
        <w:pStyle w:val="a"/>
        <w:rPr>
          <w:rtl/>
        </w:rPr>
      </w:pPr>
    </w:p>
    <w:p w14:paraId="3EA5B5EE" w14:textId="77777777" w:rsidR="00000000" w:rsidRDefault="00ED7A37">
      <w:pPr>
        <w:pStyle w:val="a"/>
        <w:rPr>
          <w:rFonts w:hint="cs"/>
          <w:rtl/>
        </w:rPr>
      </w:pPr>
      <w:r>
        <w:rPr>
          <w:rFonts w:hint="cs"/>
          <w:rtl/>
        </w:rPr>
        <w:t xml:space="preserve">תודה רבה, חבר הכנסת ברכה. עוד מעט איש סיעתך בוודאי ייטיב להביע את עמדתך. </w:t>
      </w:r>
    </w:p>
    <w:p w14:paraId="76414107" w14:textId="77777777" w:rsidR="00000000" w:rsidRDefault="00ED7A37">
      <w:pPr>
        <w:pStyle w:val="a"/>
        <w:rPr>
          <w:rFonts w:hint="cs"/>
          <w:rtl/>
        </w:rPr>
      </w:pPr>
    </w:p>
    <w:p w14:paraId="40689404" w14:textId="77777777" w:rsidR="00000000" w:rsidRDefault="00ED7A37">
      <w:pPr>
        <w:pStyle w:val="ac"/>
        <w:rPr>
          <w:rtl/>
        </w:rPr>
      </w:pPr>
      <w:r>
        <w:rPr>
          <w:rFonts w:hint="eastAsia"/>
          <w:rtl/>
        </w:rPr>
        <w:t>מאיר</w:t>
      </w:r>
      <w:r>
        <w:rPr>
          <w:rtl/>
        </w:rPr>
        <w:t xml:space="preserve"> פרוש (יהדות התורה):</w:t>
      </w:r>
    </w:p>
    <w:p w14:paraId="07033BA4" w14:textId="77777777" w:rsidR="00000000" w:rsidRDefault="00ED7A37">
      <w:pPr>
        <w:pStyle w:val="a"/>
        <w:rPr>
          <w:rFonts w:hint="cs"/>
          <w:rtl/>
        </w:rPr>
      </w:pPr>
    </w:p>
    <w:p w14:paraId="2213C26B" w14:textId="77777777" w:rsidR="00000000" w:rsidRDefault="00ED7A37">
      <w:pPr>
        <w:pStyle w:val="a"/>
        <w:rPr>
          <w:rFonts w:hint="cs"/>
          <w:rtl/>
        </w:rPr>
      </w:pPr>
      <w:r>
        <w:rPr>
          <w:rFonts w:hint="cs"/>
          <w:rtl/>
        </w:rPr>
        <w:t xml:space="preserve">כבר אספו את הנשק הלא-חוקי? כי ראש הממשלה רוצה לתת להם מדינה. </w:t>
      </w:r>
    </w:p>
    <w:p w14:paraId="6B16536B" w14:textId="77777777" w:rsidR="00000000" w:rsidRDefault="00ED7A37">
      <w:pPr>
        <w:pStyle w:val="a"/>
        <w:rPr>
          <w:rFonts w:hint="cs"/>
          <w:rtl/>
        </w:rPr>
      </w:pPr>
    </w:p>
    <w:p w14:paraId="528B13D3" w14:textId="77777777" w:rsidR="00000000" w:rsidRDefault="00ED7A37">
      <w:pPr>
        <w:pStyle w:val="ad"/>
        <w:rPr>
          <w:rtl/>
        </w:rPr>
      </w:pPr>
      <w:r>
        <w:rPr>
          <w:rtl/>
        </w:rPr>
        <w:t>היו"ר ראובן ריבלין:</w:t>
      </w:r>
    </w:p>
    <w:p w14:paraId="3C846B7B" w14:textId="77777777" w:rsidR="00000000" w:rsidRDefault="00ED7A37">
      <w:pPr>
        <w:pStyle w:val="a"/>
        <w:rPr>
          <w:rtl/>
        </w:rPr>
      </w:pPr>
    </w:p>
    <w:p w14:paraId="3F1C21C1" w14:textId="77777777" w:rsidR="00000000" w:rsidRDefault="00ED7A37">
      <w:pPr>
        <w:pStyle w:val="a"/>
        <w:rPr>
          <w:rFonts w:hint="cs"/>
          <w:rtl/>
        </w:rPr>
      </w:pPr>
      <w:r>
        <w:rPr>
          <w:rFonts w:hint="cs"/>
          <w:rtl/>
        </w:rPr>
        <w:t>חבר הכנסת פרוש, לא כתוב בשום תקנו</w:t>
      </w:r>
      <w:r>
        <w:rPr>
          <w:rFonts w:hint="cs"/>
          <w:rtl/>
        </w:rPr>
        <w:t xml:space="preserve">ן שבכל פעם שמישהו יורד אתה צריך לדבר. זה לא כתוב. ביקשתי מהמזכיר למצוא לי את הסעיף הזה, זה לא כתוב. </w:t>
      </w:r>
    </w:p>
    <w:p w14:paraId="3547BB50" w14:textId="77777777" w:rsidR="00000000" w:rsidRDefault="00ED7A37">
      <w:pPr>
        <w:pStyle w:val="a"/>
        <w:rPr>
          <w:rFonts w:hint="cs"/>
          <w:rtl/>
        </w:rPr>
      </w:pPr>
    </w:p>
    <w:p w14:paraId="1BE9A982" w14:textId="77777777" w:rsidR="00000000" w:rsidRDefault="00ED7A37">
      <w:pPr>
        <w:pStyle w:val="ac"/>
        <w:rPr>
          <w:rtl/>
        </w:rPr>
      </w:pPr>
      <w:r>
        <w:rPr>
          <w:rFonts w:hint="eastAsia"/>
          <w:rtl/>
        </w:rPr>
        <w:t>חיים</w:t>
      </w:r>
      <w:r>
        <w:rPr>
          <w:rtl/>
        </w:rPr>
        <w:t xml:space="preserve"> רמון (העבודה-מימד):</w:t>
      </w:r>
    </w:p>
    <w:p w14:paraId="6E18919A" w14:textId="77777777" w:rsidR="00000000" w:rsidRDefault="00ED7A37">
      <w:pPr>
        <w:pStyle w:val="a"/>
        <w:rPr>
          <w:rFonts w:hint="cs"/>
          <w:rtl/>
        </w:rPr>
      </w:pPr>
    </w:p>
    <w:p w14:paraId="3F96B5AF" w14:textId="77777777" w:rsidR="00000000" w:rsidRDefault="00ED7A37">
      <w:pPr>
        <w:pStyle w:val="a"/>
        <w:rPr>
          <w:rFonts w:hint="cs"/>
          <w:rtl/>
        </w:rPr>
      </w:pPr>
      <w:r>
        <w:rPr>
          <w:rFonts w:hint="cs"/>
          <w:rtl/>
        </w:rPr>
        <w:t>אדוני היושב-ראש, זו תורה שבעל-פה.</w:t>
      </w:r>
    </w:p>
    <w:p w14:paraId="13C4D46B" w14:textId="77777777" w:rsidR="00000000" w:rsidRDefault="00ED7A37">
      <w:pPr>
        <w:pStyle w:val="a"/>
        <w:rPr>
          <w:rFonts w:hint="cs"/>
          <w:rtl/>
        </w:rPr>
      </w:pPr>
    </w:p>
    <w:p w14:paraId="0115B82F" w14:textId="77777777" w:rsidR="00000000" w:rsidRDefault="00ED7A37">
      <w:pPr>
        <w:pStyle w:val="ad"/>
        <w:rPr>
          <w:rtl/>
        </w:rPr>
      </w:pPr>
      <w:r>
        <w:rPr>
          <w:rtl/>
        </w:rPr>
        <w:t>היו"ר ראובן ריבלין:</w:t>
      </w:r>
    </w:p>
    <w:p w14:paraId="3947961A" w14:textId="77777777" w:rsidR="00000000" w:rsidRDefault="00ED7A37">
      <w:pPr>
        <w:pStyle w:val="a"/>
        <w:rPr>
          <w:rtl/>
        </w:rPr>
      </w:pPr>
    </w:p>
    <w:p w14:paraId="0A5631AD" w14:textId="77777777" w:rsidR="00000000" w:rsidRDefault="00ED7A37">
      <w:pPr>
        <w:pStyle w:val="a"/>
        <w:rPr>
          <w:rFonts w:hint="cs"/>
          <w:rtl/>
        </w:rPr>
      </w:pPr>
      <w:r>
        <w:rPr>
          <w:rFonts w:hint="cs"/>
          <w:rtl/>
        </w:rPr>
        <w:t xml:space="preserve">בתורה הזאת גם כן אין </w:t>
      </w:r>
      <w:r>
        <w:rPr>
          <w:rFonts w:hint="cs"/>
        </w:rPr>
        <w:t>FOOT</w:t>
      </w:r>
      <w:r>
        <w:t>N</w:t>
      </w:r>
      <w:r>
        <w:rPr>
          <w:rFonts w:hint="cs"/>
        </w:rPr>
        <w:t>OTES</w:t>
      </w:r>
      <w:r>
        <w:rPr>
          <w:rFonts w:hint="cs"/>
          <w:rtl/>
        </w:rPr>
        <w:t xml:space="preserve">, אין כלום. </w:t>
      </w:r>
    </w:p>
    <w:p w14:paraId="27BC6AB4" w14:textId="77777777" w:rsidR="00000000" w:rsidRDefault="00ED7A37">
      <w:pPr>
        <w:pStyle w:val="a"/>
        <w:rPr>
          <w:rtl/>
        </w:rPr>
      </w:pPr>
    </w:p>
    <w:p w14:paraId="02563F5B" w14:textId="77777777" w:rsidR="00000000" w:rsidRDefault="00ED7A37">
      <w:pPr>
        <w:pStyle w:val="ac"/>
        <w:rPr>
          <w:rtl/>
        </w:rPr>
      </w:pPr>
      <w:r>
        <w:rPr>
          <w:rFonts w:hint="eastAsia"/>
          <w:rtl/>
        </w:rPr>
        <w:t>מוחמד</w:t>
      </w:r>
      <w:r>
        <w:rPr>
          <w:rtl/>
        </w:rPr>
        <w:t xml:space="preserve"> ברכה (חד"ש-תע"ל):</w:t>
      </w:r>
    </w:p>
    <w:p w14:paraId="41C92FDE" w14:textId="77777777" w:rsidR="00000000" w:rsidRDefault="00ED7A37">
      <w:pPr>
        <w:pStyle w:val="a"/>
        <w:rPr>
          <w:rFonts w:hint="cs"/>
          <w:rtl/>
        </w:rPr>
      </w:pPr>
    </w:p>
    <w:p w14:paraId="5E3E3F20" w14:textId="77777777" w:rsidR="00000000" w:rsidRDefault="00ED7A37">
      <w:pPr>
        <w:pStyle w:val="a"/>
        <w:rPr>
          <w:rFonts w:hint="cs"/>
          <w:rtl/>
        </w:rPr>
      </w:pPr>
      <w:r>
        <w:rPr>
          <w:rFonts w:hint="cs"/>
          <w:rtl/>
        </w:rPr>
        <w:t>הוא</w:t>
      </w:r>
      <w:r>
        <w:rPr>
          <w:rFonts w:hint="cs"/>
          <w:rtl/>
        </w:rPr>
        <w:t xml:space="preserve"> קורא קריאות ביניים בשם ה=40. </w:t>
      </w:r>
    </w:p>
    <w:p w14:paraId="1508998D" w14:textId="77777777" w:rsidR="00000000" w:rsidRDefault="00ED7A37">
      <w:pPr>
        <w:pStyle w:val="a"/>
        <w:rPr>
          <w:rFonts w:hint="cs"/>
          <w:rtl/>
        </w:rPr>
      </w:pPr>
    </w:p>
    <w:p w14:paraId="05F7716B" w14:textId="77777777" w:rsidR="00000000" w:rsidRDefault="00ED7A37">
      <w:pPr>
        <w:pStyle w:val="ad"/>
        <w:rPr>
          <w:rtl/>
        </w:rPr>
      </w:pPr>
      <w:r>
        <w:rPr>
          <w:rtl/>
        </w:rPr>
        <w:t>היו"ר ראובן ריבלין:</w:t>
      </w:r>
    </w:p>
    <w:p w14:paraId="00C6DC62" w14:textId="77777777" w:rsidR="00000000" w:rsidRDefault="00ED7A37">
      <w:pPr>
        <w:pStyle w:val="a"/>
        <w:rPr>
          <w:rtl/>
        </w:rPr>
      </w:pPr>
    </w:p>
    <w:p w14:paraId="68014C27" w14:textId="77777777" w:rsidR="00000000" w:rsidRDefault="00ED7A37">
      <w:pPr>
        <w:pStyle w:val="a"/>
        <w:rPr>
          <w:rFonts w:hint="cs"/>
          <w:rtl/>
        </w:rPr>
      </w:pPr>
      <w:r>
        <w:rPr>
          <w:rFonts w:hint="cs"/>
          <w:rtl/>
        </w:rPr>
        <w:t xml:space="preserve">אבל הוא לא יכול במקום כל ה=40, כי חלקם דיברו. </w:t>
      </w:r>
    </w:p>
    <w:p w14:paraId="14D368FC" w14:textId="77777777" w:rsidR="00000000" w:rsidRDefault="00ED7A37">
      <w:pPr>
        <w:pStyle w:val="a"/>
        <w:rPr>
          <w:rFonts w:hint="cs"/>
          <w:rtl/>
        </w:rPr>
      </w:pPr>
    </w:p>
    <w:p w14:paraId="0D6F514F" w14:textId="77777777" w:rsidR="00000000" w:rsidRDefault="00ED7A37">
      <w:pPr>
        <w:pStyle w:val="a"/>
        <w:rPr>
          <w:rFonts w:hint="cs"/>
          <w:rtl/>
        </w:rPr>
      </w:pPr>
      <w:r>
        <w:rPr>
          <w:rFonts w:hint="cs"/>
          <w:rtl/>
        </w:rPr>
        <w:t xml:space="preserve">ראש הממשלה צריך להיות ולהתייצב בהתאם לחוק, ואנחנו צריכים להקפיד על החוק. </w:t>
      </w:r>
    </w:p>
    <w:p w14:paraId="028EFB4D" w14:textId="77777777" w:rsidR="00000000" w:rsidRDefault="00ED7A37">
      <w:pPr>
        <w:pStyle w:val="a"/>
        <w:rPr>
          <w:rFonts w:hint="cs"/>
          <w:rtl/>
        </w:rPr>
      </w:pPr>
    </w:p>
    <w:p w14:paraId="424B63E8" w14:textId="77777777" w:rsidR="00000000" w:rsidRDefault="00ED7A37">
      <w:pPr>
        <w:pStyle w:val="a"/>
        <w:rPr>
          <w:rFonts w:hint="cs"/>
          <w:rtl/>
        </w:rPr>
      </w:pPr>
      <w:r>
        <w:rPr>
          <w:rFonts w:hint="cs"/>
          <w:rtl/>
        </w:rPr>
        <w:t xml:space="preserve">חבר הכנסת יהלום, שלוש דקות עומדות לרשותו, נא להתחיל. </w:t>
      </w:r>
    </w:p>
    <w:p w14:paraId="61449831" w14:textId="77777777" w:rsidR="00000000" w:rsidRDefault="00ED7A37">
      <w:pPr>
        <w:pStyle w:val="a"/>
        <w:rPr>
          <w:rFonts w:hint="cs"/>
          <w:rtl/>
        </w:rPr>
      </w:pPr>
    </w:p>
    <w:p w14:paraId="1F8F89A3" w14:textId="77777777" w:rsidR="00000000" w:rsidRDefault="00ED7A37">
      <w:pPr>
        <w:pStyle w:val="Speaker"/>
        <w:rPr>
          <w:rtl/>
        </w:rPr>
      </w:pPr>
      <w:bookmarkStart w:id="63" w:name="FS000000524T16_06_2003_18_08_44"/>
      <w:bookmarkStart w:id="64" w:name="_Toc45367311"/>
      <w:bookmarkEnd w:id="63"/>
      <w:r>
        <w:rPr>
          <w:rFonts w:hint="eastAsia"/>
          <w:rtl/>
        </w:rPr>
        <w:t>שאול</w:t>
      </w:r>
      <w:r>
        <w:rPr>
          <w:rtl/>
        </w:rPr>
        <w:t xml:space="preserve"> יהלום (מפד"ל):</w:t>
      </w:r>
      <w:bookmarkEnd w:id="64"/>
    </w:p>
    <w:p w14:paraId="609FF307" w14:textId="77777777" w:rsidR="00000000" w:rsidRDefault="00ED7A37">
      <w:pPr>
        <w:pStyle w:val="a"/>
        <w:rPr>
          <w:rFonts w:hint="cs"/>
          <w:rtl/>
        </w:rPr>
      </w:pPr>
    </w:p>
    <w:p w14:paraId="733B31F3" w14:textId="77777777" w:rsidR="00000000" w:rsidRDefault="00ED7A37">
      <w:pPr>
        <w:pStyle w:val="a"/>
        <w:rPr>
          <w:rFonts w:hint="cs"/>
          <w:rtl/>
        </w:rPr>
      </w:pPr>
      <w:r>
        <w:rPr>
          <w:rFonts w:hint="cs"/>
          <w:rtl/>
        </w:rPr>
        <w:t>אדונ</w:t>
      </w:r>
      <w:r>
        <w:rPr>
          <w:rFonts w:hint="cs"/>
          <w:rtl/>
        </w:rPr>
        <w:t xml:space="preserve">י ראש הממשלה, המפד"ל מתנגדת למפת הדרכים והמפד"ל מתנגדת להקמת מדינה פלסטינית. </w:t>
      </w:r>
    </w:p>
    <w:p w14:paraId="40F83263" w14:textId="77777777" w:rsidR="00000000" w:rsidRDefault="00ED7A37">
      <w:pPr>
        <w:pStyle w:val="a"/>
        <w:rPr>
          <w:rFonts w:hint="cs"/>
          <w:rtl/>
        </w:rPr>
      </w:pPr>
    </w:p>
    <w:p w14:paraId="0CB1C43A" w14:textId="77777777" w:rsidR="00000000" w:rsidRDefault="00ED7A37">
      <w:pPr>
        <w:pStyle w:val="ac"/>
        <w:rPr>
          <w:rtl/>
        </w:rPr>
      </w:pPr>
      <w:r>
        <w:rPr>
          <w:rFonts w:hint="eastAsia"/>
          <w:rtl/>
        </w:rPr>
        <w:t>יצחק</w:t>
      </w:r>
      <w:r>
        <w:rPr>
          <w:rtl/>
        </w:rPr>
        <w:t xml:space="preserve"> הרצוג (העבודה-מימד):</w:t>
      </w:r>
    </w:p>
    <w:p w14:paraId="1AC1AAC2" w14:textId="77777777" w:rsidR="00000000" w:rsidRDefault="00ED7A37">
      <w:pPr>
        <w:pStyle w:val="a"/>
        <w:rPr>
          <w:rFonts w:hint="cs"/>
          <w:rtl/>
        </w:rPr>
      </w:pPr>
    </w:p>
    <w:p w14:paraId="12C0851C" w14:textId="77777777" w:rsidR="00000000" w:rsidRDefault="00ED7A37">
      <w:pPr>
        <w:pStyle w:val="a"/>
        <w:rPr>
          <w:rFonts w:hint="cs"/>
          <w:rtl/>
        </w:rPr>
      </w:pPr>
      <w:r>
        <w:rPr>
          <w:rFonts w:hint="cs"/>
          <w:rtl/>
        </w:rPr>
        <w:t>אבל טוב לכם עם ה"וולבו".</w:t>
      </w:r>
    </w:p>
    <w:p w14:paraId="7EBF3239" w14:textId="77777777" w:rsidR="00000000" w:rsidRDefault="00ED7A37">
      <w:pPr>
        <w:pStyle w:val="a"/>
        <w:rPr>
          <w:rFonts w:hint="cs"/>
          <w:rtl/>
        </w:rPr>
      </w:pPr>
    </w:p>
    <w:p w14:paraId="07F6B79C" w14:textId="77777777" w:rsidR="00000000" w:rsidRDefault="00ED7A37">
      <w:pPr>
        <w:pStyle w:val="ac"/>
        <w:rPr>
          <w:rtl/>
        </w:rPr>
      </w:pPr>
      <w:r>
        <w:rPr>
          <w:rFonts w:hint="eastAsia"/>
          <w:rtl/>
        </w:rPr>
        <w:t>טלב</w:t>
      </w:r>
      <w:r>
        <w:rPr>
          <w:rtl/>
        </w:rPr>
        <w:t xml:space="preserve"> אלסאנע (רע"ם):</w:t>
      </w:r>
    </w:p>
    <w:p w14:paraId="1EEE9BBD" w14:textId="77777777" w:rsidR="00000000" w:rsidRDefault="00ED7A37">
      <w:pPr>
        <w:pStyle w:val="a"/>
        <w:rPr>
          <w:rFonts w:hint="cs"/>
          <w:rtl/>
        </w:rPr>
      </w:pPr>
    </w:p>
    <w:p w14:paraId="42D960C0" w14:textId="77777777" w:rsidR="00000000" w:rsidRDefault="00ED7A37">
      <w:pPr>
        <w:pStyle w:val="a"/>
        <w:rPr>
          <w:rFonts w:hint="cs"/>
          <w:rtl/>
        </w:rPr>
      </w:pPr>
      <w:r>
        <w:rPr>
          <w:rFonts w:hint="cs"/>
          <w:rtl/>
        </w:rPr>
        <w:t>למה היא לא מתנגדת?</w:t>
      </w:r>
    </w:p>
    <w:p w14:paraId="28617D58" w14:textId="77777777" w:rsidR="00000000" w:rsidRDefault="00ED7A37">
      <w:pPr>
        <w:pStyle w:val="a"/>
        <w:rPr>
          <w:rFonts w:hint="cs"/>
          <w:rtl/>
        </w:rPr>
      </w:pPr>
    </w:p>
    <w:p w14:paraId="3F125968" w14:textId="77777777" w:rsidR="00000000" w:rsidRDefault="00ED7A37">
      <w:pPr>
        <w:pStyle w:val="SpeakerCon"/>
        <w:rPr>
          <w:rtl/>
        </w:rPr>
      </w:pPr>
      <w:bookmarkStart w:id="65" w:name="FS000000524T16_06_2003_18_09_38C"/>
      <w:bookmarkEnd w:id="65"/>
      <w:r>
        <w:rPr>
          <w:rtl/>
        </w:rPr>
        <w:t>שאול יהלום (מפד"ל):</w:t>
      </w:r>
    </w:p>
    <w:p w14:paraId="3DFCCCB7" w14:textId="77777777" w:rsidR="00000000" w:rsidRDefault="00ED7A37">
      <w:pPr>
        <w:pStyle w:val="a"/>
        <w:rPr>
          <w:rtl/>
        </w:rPr>
      </w:pPr>
    </w:p>
    <w:p w14:paraId="26464B78" w14:textId="77777777" w:rsidR="00000000" w:rsidRDefault="00ED7A37">
      <w:pPr>
        <w:pStyle w:val="a"/>
        <w:rPr>
          <w:rFonts w:hint="cs"/>
          <w:rtl/>
        </w:rPr>
      </w:pPr>
      <w:r>
        <w:rPr>
          <w:rFonts w:hint="cs"/>
          <w:rtl/>
        </w:rPr>
        <w:t xml:space="preserve">חבר הכנסת הרצוג, בתולדות מדינת ישראל, מי שהיה דבוק ל"וולבו" זה </w:t>
      </w:r>
      <w:r>
        <w:rPr>
          <w:rFonts w:hint="cs"/>
          <w:rtl/>
        </w:rPr>
        <w:t xml:space="preserve">מפלגת העבודה בדרך כלל, אז אל תמשוך אותי בלשון. </w:t>
      </w:r>
    </w:p>
    <w:p w14:paraId="71C9FCE7" w14:textId="77777777" w:rsidR="00000000" w:rsidRDefault="00ED7A37">
      <w:pPr>
        <w:pStyle w:val="a"/>
        <w:rPr>
          <w:rFonts w:hint="cs"/>
          <w:rtl/>
        </w:rPr>
      </w:pPr>
    </w:p>
    <w:p w14:paraId="6CF8209A" w14:textId="77777777" w:rsidR="00000000" w:rsidRDefault="00ED7A37">
      <w:pPr>
        <w:pStyle w:val="ac"/>
        <w:rPr>
          <w:rtl/>
        </w:rPr>
      </w:pPr>
      <w:r>
        <w:rPr>
          <w:rFonts w:hint="eastAsia"/>
          <w:rtl/>
        </w:rPr>
        <w:t>יצחק</w:t>
      </w:r>
      <w:r>
        <w:rPr>
          <w:rtl/>
        </w:rPr>
        <w:t xml:space="preserve"> הרצוג (העבודה-מימד):</w:t>
      </w:r>
    </w:p>
    <w:p w14:paraId="0607A95D" w14:textId="77777777" w:rsidR="00000000" w:rsidRDefault="00ED7A37">
      <w:pPr>
        <w:pStyle w:val="a"/>
        <w:rPr>
          <w:rFonts w:hint="cs"/>
          <w:rtl/>
        </w:rPr>
      </w:pPr>
    </w:p>
    <w:p w14:paraId="6EF8FA2C" w14:textId="77777777" w:rsidR="00000000" w:rsidRDefault="00ED7A37">
      <w:pPr>
        <w:pStyle w:val="a"/>
        <w:rPr>
          <w:rFonts w:hint="cs"/>
          <w:rtl/>
        </w:rPr>
      </w:pPr>
      <w:r>
        <w:rPr>
          <w:rFonts w:hint="cs"/>
          <w:rtl/>
        </w:rPr>
        <w:t>המפא"יניקים?</w:t>
      </w:r>
    </w:p>
    <w:p w14:paraId="60A25C53" w14:textId="77777777" w:rsidR="00000000" w:rsidRDefault="00ED7A37">
      <w:pPr>
        <w:pStyle w:val="a"/>
        <w:rPr>
          <w:rFonts w:hint="cs"/>
          <w:rtl/>
        </w:rPr>
      </w:pPr>
    </w:p>
    <w:p w14:paraId="4FBCBD2F" w14:textId="77777777" w:rsidR="00000000" w:rsidRDefault="00ED7A37">
      <w:pPr>
        <w:pStyle w:val="SpeakerCon"/>
        <w:rPr>
          <w:rtl/>
        </w:rPr>
      </w:pPr>
      <w:bookmarkStart w:id="66" w:name="FS000000524T16_06_2003_18_10_42C"/>
      <w:bookmarkEnd w:id="66"/>
      <w:r>
        <w:rPr>
          <w:rtl/>
        </w:rPr>
        <w:t>שאול יהלום (מפד"ל):</w:t>
      </w:r>
    </w:p>
    <w:p w14:paraId="16B29688" w14:textId="77777777" w:rsidR="00000000" w:rsidRDefault="00ED7A37">
      <w:pPr>
        <w:pStyle w:val="a"/>
        <w:rPr>
          <w:rtl/>
        </w:rPr>
      </w:pPr>
    </w:p>
    <w:p w14:paraId="5C45ACCE" w14:textId="77777777" w:rsidR="00000000" w:rsidRDefault="00ED7A37">
      <w:pPr>
        <w:pStyle w:val="a"/>
        <w:rPr>
          <w:rFonts w:hint="cs"/>
          <w:rtl/>
        </w:rPr>
      </w:pPr>
      <w:r>
        <w:rPr>
          <w:rFonts w:hint="cs"/>
          <w:rtl/>
        </w:rPr>
        <w:t>אדוני ראש הממשלה, אנחנו יכולים גם לקבל דעה, שבא ראש ממשלה ואומר: אם יש שלום אמת ובאמת איש אל רעהו רק שלום יחשובו, אני מוכן לוותר על כמה דברים בהש</w:t>
      </w:r>
      <w:r>
        <w:rPr>
          <w:rFonts w:hint="cs"/>
          <w:rtl/>
        </w:rPr>
        <w:t xml:space="preserve">קפת העולם. אבל, אדוני ראש הממשלה, אתה תומך במפת הדרכים </w:t>
      </w:r>
      <w:r>
        <w:rPr>
          <w:rtl/>
        </w:rPr>
        <w:t>–</w:t>
      </w:r>
      <w:r>
        <w:rPr>
          <w:rFonts w:hint="cs"/>
          <w:rtl/>
        </w:rPr>
        <w:t xml:space="preserve"> אנחנו מקווים כמובן שלא </w:t>
      </w:r>
      <w:r>
        <w:rPr>
          <w:rtl/>
        </w:rPr>
        <w:t>–</w:t>
      </w:r>
      <w:r>
        <w:rPr>
          <w:rFonts w:hint="cs"/>
          <w:rtl/>
        </w:rPr>
        <w:t xml:space="preserve"> אבל עד לרגע זה ברור ששלום לא יצא מזה. ואם שלום לא יצא מזה, בתקופת הביניים הזאת, העובדה שאם מישהו רוצה לקיים את מפת הדרכים, הרי הוא, מצד אחד, מביא להצהרות כגון הקפאת ההתנחלויו</w:t>
      </w:r>
      <w:r>
        <w:rPr>
          <w:rFonts w:hint="cs"/>
          <w:rtl/>
        </w:rPr>
        <w:t xml:space="preserve">ת; ומצד שני, הוא עלול להביא לפעילות יותר נמוכה נגד ארגוני הטרור - הרי הדבר מעתיק את אוסלו ומפת הדרכים הופכת לאוסלו ב'. </w:t>
      </w:r>
    </w:p>
    <w:p w14:paraId="78034D06" w14:textId="77777777" w:rsidR="00000000" w:rsidRDefault="00ED7A37">
      <w:pPr>
        <w:pStyle w:val="a"/>
        <w:rPr>
          <w:rFonts w:hint="cs"/>
          <w:rtl/>
        </w:rPr>
      </w:pPr>
    </w:p>
    <w:p w14:paraId="31AED87D" w14:textId="77777777" w:rsidR="00000000" w:rsidRDefault="00ED7A37">
      <w:pPr>
        <w:pStyle w:val="a"/>
        <w:rPr>
          <w:rFonts w:hint="cs"/>
          <w:rtl/>
        </w:rPr>
      </w:pPr>
      <w:r>
        <w:rPr>
          <w:rFonts w:hint="cs"/>
          <w:rtl/>
        </w:rPr>
        <w:t xml:space="preserve">כי מה היה באוסלו? באוסלו היתה אשליה, והאשליה הזאת נתנה נשק בידי הפלסטינים, בידי הרשות הפלסטינית. והנה, יום אחד התברר לנו שהנשק </w:t>
      </w:r>
      <w:r>
        <w:rPr>
          <w:rtl/>
        </w:rPr>
        <w:t>–</w:t>
      </w:r>
      <w:r>
        <w:rPr>
          <w:rFonts w:hint="cs"/>
          <w:rtl/>
        </w:rPr>
        <w:t xml:space="preserve"> ואתה ה</w:t>
      </w:r>
      <w:r>
        <w:rPr>
          <w:rFonts w:hint="cs"/>
          <w:rtl/>
        </w:rPr>
        <w:t xml:space="preserve">יית אתנו, עינך היתה צרה בזה </w:t>
      </w:r>
      <w:r>
        <w:rPr>
          <w:rtl/>
        </w:rPr>
        <w:t>–</w:t>
      </w:r>
      <w:r>
        <w:rPr>
          <w:rFonts w:hint="cs"/>
          <w:rtl/>
        </w:rPr>
        <w:t xml:space="preserve"> כוון נגד אנשינו, נגד חיילינו, נגד אזרחינו. ובכל תקופת הביניים הזאת נוצרו בתי-חרושת לנשק, נוצרו מחילות מלאות כלי משחית וכולם יצאו נגדנו. האם אתה חוזר על אותה שגיאה? הרי אתה רואה שאיננו מובילים לשלום. הרי הרשות הפלסטינית ואבו-מא</w:t>
      </w:r>
      <w:r>
        <w:rPr>
          <w:rFonts w:hint="cs"/>
          <w:rtl/>
        </w:rPr>
        <w:t xml:space="preserve">זן בראשה לא משתלטים ולא חולמים להשתלט על "הג'יהאד" וה"חמאס". </w:t>
      </w:r>
    </w:p>
    <w:p w14:paraId="1BB41040" w14:textId="77777777" w:rsidR="00000000" w:rsidRDefault="00ED7A37">
      <w:pPr>
        <w:pStyle w:val="a"/>
        <w:rPr>
          <w:rFonts w:hint="cs"/>
          <w:rtl/>
        </w:rPr>
      </w:pPr>
    </w:p>
    <w:p w14:paraId="65E01CBF" w14:textId="77777777" w:rsidR="00000000" w:rsidRDefault="00ED7A37">
      <w:pPr>
        <w:pStyle w:val="SpeakerCon"/>
        <w:rPr>
          <w:rtl/>
        </w:rPr>
      </w:pPr>
      <w:bookmarkStart w:id="67" w:name="FS000000524T16_06_2003_17_29_24"/>
      <w:bookmarkStart w:id="68" w:name="FS000000524T16_06_2003_17_29_33C"/>
      <w:bookmarkEnd w:id="67"/>
      <w:bookmarkEnd w:id="68"/>
      <w:r>
        <w:rPr>
          <w:rFonts w:hint="cs"/>
          <w:rtl/>
        </w:rPr>
        <w:t xml:space="preserve">קריאה: </w:t>
      </w:r>
    </w:p>
    <w:p w14:paraId="61BBBFC0" w14:textId="77777777" w:rsidR="00000000" w:rsidRDefault="00ED7A37">
      <w:pPr>
        <w:pStyle w:val="a"/>
        <w:rPr>
          <w:rFonts w:hint="cs"/>
          <w:rtl/>
        </w:rPr>
      </w:pPr>
    </w:p>
    <w:p w14:paraId="7AB805F5" w14:textId="77777777" w:rsidR="00000000" w:rsidRDefault="00ED7A37">
      <w:pPr>
        <w:pStyle w:val="a"/>
        <w:ind w:left="719" w:firstLine="0"/>
        <w:rPr>
          <w:rFonts w:hint="cs"/>
          <w:rtl/>
        </w:rPr>
      </w:pPr>
      <w:r>
        <w:rPr>
          <w:rFonts w:hint="cs"/>
          <w:rtl/>
        </w:rPr>
        <w:t>- - -</w:t>
      </w:r>
    </w:p>
    <w:p w14:paraId="00C986B6" w14:textId="77777777" w:rsidR="00000000" w:rsidRDefault="00ED7A37">
      <w:pPr>
        <w:pStyle w:val="a"/>
        <w:ind w:left="719" w:firstLine="0"/>
        <w:rPr>
          <w:rFonts w:hint="cs"/>
          <w:rtl/>
        </w:rPr>
      </w:pPr>
    </w:p>
    <w:p w14:paraId="4E41AD96" w14:textId="77777777" w:rsidR="00000000" w:rsidRDefault="00ED7A37">
      <w:pPr>
        <w:pStyle w:val="SpeakerCon"/>
        <w:rPr>
          <w:rtl/>
        </w:rPr>
      </w:pPr>
      <w:r>
        <w:rPr>
          <w:rtl/>
        </w:rPr>
        <w:t>שאול יהלום (מפד"ל):</w:t>
      </w:r>
    </w:p>
    <w:p w14:paraId="48AD398C" w14:textId="77777777" w:rsidR="00000000" w:rsidRDefault="00ED7A37">
      <w:pPr>
        <w:pStyle w:val="a"/>
        <w:rPr>
          <w:rFonts w:hint="cs"/>
          <w:rtl/>
        </w:rPr>
      </w:pPr>
    </w:p>
    <w:p w14:paraId="38857DEF" w14:textId="77777777" w:rsidR="00000000" w:rsidRDefault="00ED7A37">
      <w:pPr>
        <w:pStyle w:val="a"/>
        <w:rPr>
          <w:rFonts w:hint="cs"/>
          <w:rtl/>
        </w:rPr>
      </w:pPr>
      <w:r>
        <w:rPr>
          <w:rFonts w:hint="cs"/>
          <w:rtl/>
        </w:rPr>
        <w:t xml:space="preserve">הרי ערפאת נשאר השותף שלו, הרי ערפאת משפיע, והוא משפיע לדעת גורמי המודיעין והביטחון של מדינת ישראל. </w:t>
      </w:r>
    </w:p>
    <w:p w14:paraId="743D1E00" w14:textId="77777777" w:rsidR="00000000" w:rsidRDefault="00ED7A37">
      <w:pPr>
        <w:pStyle w:val="a"/>
        <w:rPr>
          <w:rFonts w:hint="cs"/>
          <w:rtl/>
        </w:rPr>
      </w:pPr>
    </w:p>
    <w:p w14:paraId="67B4E095" w14:textId="77777777" w:rsidR="00000000" w:rsidRDefault="00ED7A37">
      <w:pPr>
        <w:pStyle w:val="ac"/>
        <w:rPr>
          <w:rtl/>
        </w:rPr>
      </w:pPr>
      <w:r>
        <w:rPr>
          <w:rFonts w:hint="eastAsia"/>
          <w:rtl/>
        </w:rPr>
        <w:t>יצחק</w:t>
      </w:r>
      <w:r>
        <w:rPr>
          <w:rtl/>
        </w:rPr>
        <w:t xml:space="preserve"> כהן (ש"ס):</w:t>
      </w:r>
    </w:p>
    <w:p w14:paraId="21189444" w14:textId="77777777" w:rsidR="00000000" w:rsidRDefault="00ED7A37">
      <w:pPr>
        <w:pStyle w:val="a"/>
        <w:rPr>
          <w:rFonts w:hint="cs"/>
          <w:rtl/>
        </w:rPr>
      </w:pPr>
    </w:p>
    <w:p w14:paraId="46FCA9E7" w14:textId="77777777" w:rsidR="00000000" w:rsidRDefault="00ED7A37">
      <w:pPr>
        <w:pStyle w:val="a"/>
        <w:rPr>
          <w:rFonts w:hint="cs"/>
          <w:rtl/>
        </w:rPr>
      </w:pPr>
      <w:r>
        <w:rPr>
          <w:rFonts w:hint="cs"/>
          <w:rtl/>
        </w:rPr>
        <w:t>תפרוש.</w:t>
      </w:r>
    </w:p>
    <w:p w14:paraId="660EDB68" w14:textId="77777777" w:rsidR="00000000" w:rsidRDefault="00ED7A37">
      <w:pPr>
        <w:pStyle w:val="a"/>
        <w:rPr>
          <w:rFonts w:hint="cs"/>
          <w:rtl/>
        </w:rPr>
      </w:pPr>
    </w:p>
    <w:p w14:paraId="63041279" w14:textId="77777777" w:rsidR="00000000" w:rsidRDefault="00ED7A37">
      <w:pPr>
        <w:pStyle w:val="ad"/>
        <w:rPr>
          <w:rtl/>
        </w:rPr>
      </w:pPr>
      <w:r>
        <w:rPr>
          <w:rtl/>
        </w:rPr>
        <w:t>היו"ר ראובן ריבלין:</w:t>
      </w:r>
    </w:p>
    <w:p w14:paraId="2E45A92A" w14:textId="77777777" w:rsidR="00000000" w:rsidRDefault="00ED7A37">
      <w:pPr>
        <w:pStyle w:val="a"/>
        <w:rPr>
          <w:rtl/>
        </w:rPr>
      </w:pPr>
    </w:p>
    <w:p w14:paraId="417777BD" w14:textId="77777777" w:rsidR="00000000" w:rsidRDefault="00ED7A37">
      <w:pPr>
        <w:pStyle w:val="a"/>
        <w:rPr>
          <w:rFonts w:hint="cs"/>
          <w:rtl/>
        </w:rPr>
      </w:pPr>
      <w:r>
        <w:rPr>
          <w:rFonts w:hint="cs"/>
          <w:rtl/>
        </w:rPr>
        <w:t>חבר הכנסת</w:t>
      </w:r>
      <w:r>
        <w:rPr>
          <w:rFonts w:hint="cs"/>
          <w:rtl/>
        </w:rPr>
        <w:t xml:space="preserve"> כהן, הוא שמע, הוא שמע. </w:t>
      </w:r>
    </w:p>
    <w:p w14:paraId="1F397271" w14:textId="77777777" w:rsidR="00000000" w:rsidRDefault="00ED7A37">
      <w:pPr>
        <w:pStyle w:val="a"/>
        <w:rPr>
          <w:rFonts w:hint="cs"/>
          <w:rtl/>
        </w:rPr>
      </w:pPr>
    </w:p>
    <w:p w14:paraId="79E81849" w14:textId="77777777" w:rsidR="00000000" w:rsidRDefault="00ED7A37">
      <w:pPr>
        <w:pStyle w:val="ac"/>
        <w:rPr>
          <w:rtl/>
        </w:rPr>
      </w:pPr>
      <w:r>
        <w:rPr>
          <w:rFonts w:hint="eastAsia"/>
          <w:rtl/>
        </w:rPr>
        <w:t>רן</w:t>
      </w:r>
      <w:r>
        <w:rPr>
          <w:rtl/>
        </w:rPr>
        <w:t xml:space="preserve"> כהן (מרצ):</w:t>
      </w:r>
    </w:p>
    <w:p w14:paraId="57F8B469" w14:textId="77777777" w:rsidR="00000000" w:rsidRDefault="00ED7A37">
      <w:pPr>
        <w:pStyle w:val="a"/>
        <w:rPr>
          <w:rFonts w:hint="cs"/>
          <w:rtl/>
        </w:rPr>
      </w:pPr>
    </w:p>
    <w:p w14:paraId="7B2DFEC7" w14:textId="77777777" w:rsidR="00000000" w:rsidRDefault="00ED7A37">
      <w:pPr>
        <w:pStyle w:val="a"/>
        <w:rPr>
          <w:rFonts w:hint="cs"/>
          <w:rtl/>
        </w:rPr>
      </w:pPr>
      <w:r>
        <w:rPr>
          <w:rFonts w:hint="cs"/>
          <w:rtl/>
        </w:rPr>
        <w:t>איזה כהן?</w:t>
      </w:r>
    </w:p>
    <w:p w14:paraId="2E9401F1" w14:textId="77777777" w:rsidR="00000000" w:rsidRDefault="00ED7A37">
      <w:pPr>
        <w:pStyle w:val="a"/>
        <w:rPr>
          <w:rFonts w:hint="cs"/>
          <w:rtl/>
        </w:rPr>
      </w:pPr>
    </w:p>
    <w:p w14:paraId="7F1B58E2" w14:textId="77777777" w:rsidR="00000000" w:rsidRDefault="00ED7A37">
      <w:pPr>
        <w:pStyle w:val="ad"/>
        <w:rPr>
          <w:rtl/>
        </w:rPr>
      </w:pPr>
      <w:r>
        <w:rPr>
          <w:rtl/>
        </w:rPr>
        <w:t>היו"ר ראובן ריבלין:</w:t>
      </w:r>
    </w:p>
    <w:p w14:paraId="572DCA3D" w14:textId="77777777" w:rsidR="00000000" w:rsidRDefault="00ED7A37">
      <w:pPr>
        <w:pStyle w:val="a"/>
        <w:rPr>
          <w:rtl/>
        </w:rPr>
      </w:pPr>
    </w:p>
    <w:p w14:paraId="12B474FB" w14:textId="77777777" w:rsidR="00000000" w:rsidRDefault="00ED7A37">
      <w:pPr>
        <w:pStyle w:val="a"/>
        <w:rPr>
          <w:rFonts w:hint="cs"/>
          <w:rtl/>
        </w:rPr>
      </w:pPr>
      <w:r>
        <w:rPr>
          <w:rFonts w:hint="cs"/>
          <w:rtl/>
        </w:rPr>
        <w:t xml:space="preserve">חבר הכנסת יצחק כהן. אולי אדוני לא הבין שקראתי לו. </w:t>
      </w:r>
    </w:p>
    <w:p w14:paraId="2FF88D76" w14:textId="77777777" w:rsidR="00000000" w:rsidRDefault="00ED7A37">
      <w:pPr>
        <w:pStyle w:val="a"/>
        <w:rPr>
          <w:rFonts w:hint="cs"/>
          <w:rtl/>
        </w:rPr>
      </w:pPr>
    </w:p>
    <w:p w14:paraId="6D57BE42" w14:textId="77777777" w:rsidR="00000000" w:rsidRDefault="00ED7A37">
      <w:pPr>
        <w:pStyle w:val="ac"/>
        <w:rPr>
          <w:rtl/>
        </w:rPr>
      </w:pPr>
      <w:r>
        <w:rPr>
          <w:rFonts w:hint="eastAsia"/>
          <w:rtl/>
        </w:rPr>
        <w:t>טלב</w:t>
      </w:r>
      <w:r>
        <w:rPr>
          <w:rtl/>
        </w:rPr>
        <w:t xml:space="preserve"> אלסאנע (רע"ם):</w:t>
      </w:r>
    </w:p>
    <w:p w14:paraId="5A2AD460" w14:textId="77777777" w:rsidR="00000000" w:rsidRDefault="00ED7A37">
      <w:pPr>
        <w:pStyle w:val="a"/>
        <w:rPr>
          <w:rFonts w:hint="cs"/>
          <w:rtl/>
        </w:rPr>
      </w:pPr>
    </w:p>
    <w:p w14:paraId="38223E04" w14:textId="77777777" w:rsidR="00000000" w:rsidRDefault="00ED7A37">
      <w:pPr>
        <w:pStyle w:val="a"/>
        <w:rPr>
          <w:rFonts w:hint="cs"/>
          <w:rtl/>
        </w:rPr>
      </w:pPr>
      <w:r>
        <w:rPr>
          <w:rFonts w:hint="cs"/>
          <w:rtl/>
        </w:rPr>
        <w:t>- - -</w:t>
      </w:r>
    </w:p>
    <w:p w14:paraId="14B202D0" w14:textId="77777777" w:rsidR="00000000" w:rsidRDefault="00ED7A37">
      <w:pPr>
        <w:pStyle w:val="a"/>
        <w:rPr>
          <w:rFonts w:hint="cs"/>
          <w:rtl/>
        </w:rPr>
      </w:pPr>
    </w:p>
    <w:p w14:paraId="0C22937F" w14:textId="77777777" w:rsidR="00000000" w:rsidRDefault="00ED7A37">
      <w:pPr>
        <w:pStyle w:val="ad"/>
        <w:rPr>
          <w:rtl/>
        </w:rPr>
      </w:pPr>
      <w:r>
        <w:rPr>
          <w:rtl/>
        </w:rPr>
        <w:t>היו"ר ראובן ריבלין:</w:t>
      </w:r>
    </w:p>
    <w:p w14:paraId="25812FE0" w14:textId="77777777" w:rsidR="00000000" w:rsidRDefault="00ED7A37">
      <w:pPr>
        <w:pStyle w:val="a"/>
        <w:rPr>
          <w:rtl/>
        </w:rPr>
      </w:pPr>
    </w:p>
    <w:p w14:paraId="68167BD0" w14:textId="77777777" w:rsidR="00000000" w:rsidRDefault="00ED7A37">
      <w:pPr>
        <w:pStyle w:val="a"/>
        <w:rPr>
          <w:rFonts w:hint="cs"/>
          <w:rtl/>
        </w:rPr>
      </w:pPr>
      <w:r>
        <w:rPr>
          <w:rFonts w:hint="cs"/>
          <w:rtl/>
        </w:rPr>
        <w:t>חבר הכנסת אלסאנע, מזמן לא הזכרתי את שמך, כנראה. גם אם לא תקרא קריאות ביניים אני אקר</w:t>
      </w:r>
      <w:r>
        <w:rPr>
          <w:rFonts w:hint="cs"/>
          <w:rtl/>
        </w:rPr>
        <w:t>א את שמך מפעם לפעם ולא תצטרך לקרוא קריאות ביניים.</w:t>
      </w:r>
    </w:p>
    <w:p w14:paraId="4198D9CA" w14:textId="77777777" w:rsidR="00000000" w:rsidRDefault="00ED7A37">
      <w:pPr>
        <w:pStyle w:val="a"/>
        <w:rPr>
          <w:rFonts w:hint="cs"/>
          <w:rtl/>
        </w:rPr>
      </w:pPr>
    </w:p>
    <w:p w14:paraId="1FE8048F" w14:textId="77777777" w:rsidR="00000000" w:rsidRDefault="00ED7A37">
      <w:pPr>
        <w:pStyle w:val="ac"/>
        <w:rPr>
          <w:rtl/>
        </w:rPr>
      </w:pPr>
      <w:r>
        <w:rPr>
          <w:rFonts w:hint="eastAsia"/>
          <w:rtl/>
        </w:rPr>
        <w:t>מאיר</w:t>
      </w:r>
      <w:r>
        <w:rPr>
          <w:rtl/>
        </w:rPr>
        <w:t xml:space="preserve"> פרוש (יהדות התורה):</w:t>
      </w:r>
    </w:p>
    <w:p w14:paraId="2303A430" w14:textId="77777777" w:rsidR="00000000" w:rsidRDefault="00ED7A37">
      <w:pPr>
        <w:pStyle w:val="a"/>
        <w:rPr>
          <w:rFonts w:hint="cs"/>
          <w:rtl/>
        </w:rPr>
      </w:pPr>
    </w:p>
    <w:p w14:paraId="5DBE8ECA" w14:textId="77777777" w:rsidR="00000000" w:rsidRDefault="00ED7A37">
      <w:pPr>
        <w:pStyle w:val="a"/>
        <w:rPr>
          <w:rFonts w:hint="cs"/>
          <w:rtl/>
        </w:rPr>
      </w:pPr>
      <w:r>
        <w:rPr>
          <w:rFonts w:hint="cs"/>
          <w:rtl/>
        </w:rPr>
        <w:t>- - -</w:t>
      </w:r>
    </w:p>
    <w:p w14:paraId="7278D4EA" w14:textId="77777777" w:rsidR="00000000" w:rsidRDefault="00ED7A37">
      <w:pPr>
        <w:pStyle w:val="a"/>
        <w:rPr>
          <w:rFonts w:hint="cs"/>
          <w:rtl/>
        </w:rPr>
      </w:pPr>
    </w:p>
    <w:p w14:paraId="208D06AD" w14:textId="77777777" w:rsidR="00000000" w:rsidRDefault="00ED7A37">
      <w:pPr>
        <w:pStyle w:val="ad"/>
        <w:rPr>
          <w:rtl/>
        </w:rPr>
      </w:pPr>
      <w:r>
        <w:rPr>
          <w:rtl/>
        </w:rPr>
        <w:t>היו"ר ראובן ריבלין:</w:t>
      </w:r>
    </w:p>
    <w:p w14:paraId="5D45E374" w14:textId="77777777" w:rsidR="00000000" w:rsidRDefault="00ED7A37">
      <w:pPr>
        <w:pStyle w:val="a"/>
        <w:rPr>
          <w:rtl/>
        </w:rPr>
      </w:pPr>
    </w:p>
    <w:p w14:paraId="5D33B35A" w14:textId="77777777" w:rsidR="00000000" w:rsidRDefault="00ED7A37">
      <w:pPr>
        <w:pStyle w:val="a"/>
        <w:rPr>
          <w:rFonts w:hint="cs"/>
          <w:rtl/>
        </w:rPr>
      </w:pPr>
      <w:r>
        <w:rPr>
          <w:rFonts w:hint="cs"/>
          <w:rtl/>
        </w:rPr>
        <w:t>חבר הכנסת פרוש.</w:t>
      </w:r>
    </w:p>
    <w:p w14:paraId="23747836" w14:textId="77777777" w:rsidR="00000000" w:rsidRDefault="00ED7A37">
      <w:pPr>
        <w:pStyle w:val="a"/>
        <w:rPr>
          <w:rFonts w:hint="cs"/>
          <w:rtl/>
        </w:rPr>
      </w:pPr>
    </w:p>
    <w:p w14:paraId="46347467" w14:textId="77777777" w:rsidR="00000000" w:rsidRDefault="00ED7A37">
      <w:pPr>
        <w:pStyle w:val="SpeakerCon"/>
        <w:rPr>
          <w:rtl/>
        </w:rPr>
      </w:pPr>
      <w:bookmarkStart w:id="69" w:name="FS000000524T16_06_2003_17_32_51C"/>
      <w:bookmarkEnd w:id="69"/>
      <w:r>
        <w:rPr>
          <w:rtl/>
        </w:rPr>
        <w:t>שאול יהלום (מפד"ל):</w:t>
      </w:r>
    </w:p>
    <w:p w14:paraId="65626384" w14:textId="77777777" w:rsidR="00000000" w:rsidRDefault="00ED7A37">
      <w:pPr>
        <w:pStyle w:val="a"/>
        <w:rPr>
          <w:rtl/>
        </w:rPr>
      </w:pPr>
    </w:p>
    <w:p w14:paraId="0A909F77" w14:textId="77777777" w:rsidR="00000000" w:rsidRDefault="00ED7A37">
      <w:pPr>
        <w:pStyle w:val="a"/>
        <w:rPr>
          <w:rFonts w:hint="cs"/>
          <w:rtl/>
        </w:rPr>
      </w:pPr>
      <w:r>
        <w:rPr>
          <w:rFonts w:hint="cs"/>
          <w:rtl/>
        </w:rPr>
        <w:t>ולו יצויר, אדוני ראש הממשלה, שהתוכנית שלך מתבצעת, אתה מדבר על אזור ביטחון בבקעה, אתה מדבר על אזור ביטחון מערבי. א</w:t>
      </w:r>
      <w:r>
        <w:rPr>
          <w:rFonts w:hint="cs"/>
          <w:rtl/>
        </w:rPr>
        <w:t>ם הפלסטינים לא קיבלו את תוכנית ברק, הם יקבלו את תוכניתך?</w:t>
      </w:r>
    </w:p>
    <w:p w14:paraId="694249E8" w14:textId="77777777" w:rsidR="00000000" w:rsidRDefault="00ED7A37">
      <w:pPr>
        <w:pStyle w:val="a"/>
        <w:rPr>
          <w:rFonts w:hint="cs"/>
          <w:rtl/>
        </w:rPr>
      </w:pPr>
    </w:p>
    <w:p w14:paraId="2F1A3388" w14:textId="77777777" w:rsidR="00000000" w:rsidRDefault="00ED7A37">
      <w:pPr>
        <w:pStyle w:val="a"/>
        <w:rPr>
          <w:rFonts w:hint="cs"/>
          <w:rtl/>
        </w:rPr>
      </w:pPr>
      <w:r>
        <w:rPr>
          <w:rFonts w:hint="cs"/>
          <w:rtl/>
        </w:rPr>
        <w:t xml:space="preserve">באותו שלב ביניים, אם הדברים היו נשארים בגדר תוכניות </w:t>
      </w:r>
      <w:r>
        <w:rPr>
          <w:rtl/>
        </w:rPr>
        <w:t>–</w:t>
      </w:r>
      <w:r>
        <w:rPr>
          <w:rFonts w:hint="cs"/>
          <w:rtl/>
        </w:rPr>
        <w:t xml:space="preserve"> ניחא. אבל אם בתקופת הביניים הזאת שוב נאפשר לאבו-מאזן שלטון עצמי בכמה מקומות ביהודה, בשומרון ובחבל-עזה, שמשמעותו מאגרי נשק, שמשמעותו נשק שיכוון נ</w:t>
      </w:r>
      <w:r>
        <w:rPr>
          <w:rFonts w:hint="cs"/>
          <w:rtl/>
        </w:rPr>
        <w:t>גדנו, שמשמעותו שוב יציאת מחבלים, שמשמעותו המשך השפעתו של יאסר ערפאת - - -</w:t>
      </w:r>
    </w:p>
    <w:p w14:paraId="1B37B19D" w14:textId="77777777" w:rsidR="00000000" w:rsidRDefault="00ED7A37">
      <w:pPr>
        <w:pStyle w:val="a"/>
        <w:rPr>
          <w:rFonts w:hint="cs"/>
          <w:rtl/>
        </w:rPr>
      </w:pPr>
    </w:p>
    <w:p w14:paraId="42A59945" w14:textId="77777777" w:rsidR="00000000" w:rsidRDefault="00ED7A37">
      <w:pPr>
        <w:pStyle w:val="ad"/>
        <w:rPr>
          <w:rtl/>
        </w:rPr>
      </w:pPr>
      <w:r>
        <w:rPr>
          <w:rtl/>
        </w:rPr>
        <w:t>היו"ר ראובן ריבלין:</w:t>
      </w:r>
    </w:p>
    <w:p w14:paraId="65F5BF9C" w14:textId="77777777" w:rsidR="00000000" w:rsidRDefault="00ED7A37">
      <w:pPr>
        <w:pStyle w:val="a"/>
        <w:rPr>
          <w:rtl/>
        </w:rPr>
      </w:pPr>
    </w:p>
    <w:p w14:paraId="1FC4B1D2" w14:textId="77777777" w:rsidR="00000000" w:rsidRDefault="00ED7A37">
      <w:pPr>
        <w:pStyle w:val="a"/>
        <w:rPr>
          <w:rFonts w:hint="cs"/>
          <w:rtl/>
        </w:rPr>
      </w:pPr>
      <w:r>
        <w:rPr>
          <w:rFonts w:hint="cs"/>
          <w:rtl/>
        </w:rPr>
        <w:t>תודה רבה.</w:t>
      </w:r>
    </w:p>
    <w:p w14:paraId="57E67937" w14:textId="77777777" w:rsidR="00000000" w:rsidRDefault="00ED7A37">
      <w:pPr>
        <w:pStyle w:val="a"/>
        <w:rPr>
          <w:rFonts w:hint="cs"/>
          <w:rtl/>
        </w:rPr>
      </w:pPr>
    </w:p>
    <w:p w14:paraId="3FC50819" w14:textId="77777777" w:rsidR="00000000" w:rsidRDefault="00ED7A37">
      <w:pPr>
        <w:pStyle w:val="SpeakerCon"/>
        <w:rPr>
          <w:rtl/>
        </w:rPr>
      </w:pPr>
      <w:bookmarkStart w:id="70" w:name="FS000000524T16_06_2003_17_47_44C"/>
      <w:bookmarkEnd w:id="70"/>
      <w:r>
        <w:rPr>
          <w:rFonts w:hint="eastAsia"/>
          <w:rtl/>
        </w:rPr>
        <w:t>שאול</w:t>
      </w:r>
      <w:r>
        <w:rPr>
          <w:rtl/>
        </w:rPr>
        <w:t xml:space="preserve"> יהלום (מפד"ל):</w:t>
      </w:r>
    </w:p>
    <w:p w14:paraId="04D48E1D" w14:textId="77777777" w:rsidR="00000000" w:rsidRDefault="00ED7A37">
      <w:pPr>
        <w:pStyle w:val="a"/>
        <w:rPr>
          <w:rFonts w:hint="cs"/>
          <w:rtl/>
        </w:rPr>
      </w:pPr>
    </w:p>
    <w:p w14:paraId="695C98A5" w14:textId="77777777" w:rsidR="00000000" w:rsidRDefault="00ED7A37">
      <w:pPr>
        <w:pStyle w:val="a"/>
        <w:rPr>
          <w:rFonts w:hint="cs"/>
          <w:rtl/>
        </w:rPr>
      </w:pPr>
      <w:r>
        <w:rPr>
          <w:rFonts w:hint="cs"/>
          <w:rtl/>
        </w:rPr>
        <w:t>אדוני לא לקח לי זמן פציעות.</w:t>
      </w:r>
    </w:p>
    <w:p w14:paraId="2058CEEE" w14:textId="77777777" w:rsidR="00000000" w:rsidRDefault="00ED7A37">
      <w:pPr>
        <w:pStyle w:val="a"/>
        <w:rPr>
          <w:rFonts w:hint="cs"/>
          <w:rtl/>
        </w:rPr>
      </w:pPr>
    </w:p>
    <w:p w14:paraId="0A0743E6" w14:textId="77777777" w:rsidR="00000000" w:rsidRDefault="00ED7A37">
      <w:pPr>
        <w:pStyle w:val="ad"/>
        <w:rPr>
          <w:rtl/>
        </w:rPr>
      </w:pPr>
      <w:r>
        <w:rPr>
          <w:rFonts w:hint="eastAsia"/>
          <w:rtl/>
        </w:rPr>
        <w:t>היו</w:t>
      </w:r>
      <w:r>
        <w:rPr>
          <w:rtl/>
        </w:rPr>
        <w:t>"ר ראובן ריבלין:</w:t>
      </w:r>
    </w:p>
    <w:p w14:paraId="53C49450" w14:textId="77777777" w:rsidR="00000000" w:rsidRDefault="00ED7A37">
      <w:pPr>
        <w:pStyle w:val="a"/>
        <w:rPr>
          <w:rFonts w:hint="cs"/>
          <w:rtl/>
        </w:rPr>
      </w:pPr>
    </w:p>
    <w:p w14:paraId="377A9F06" w14:textId="77777777" w:rsidR="00000000" w:rsidRDefault="00ED7A37">
      <w:pPr>
        <w:pStyle w:val="ad"/>
        <w:rPr>
          <w:rFonts w:hint="cs"/>
          <w:b w:val="0"/>
          <w:bCs w:val="0"/>
          <w:u w:val="none"/>
          <w:rtl/>
        </w:rPr>
      </w:pPr>
      <w:r>
        <w:rPr>
          <w:rFonts w:hint="cs"/>
          <w:b w:val="0"/>
          <w:bCs w:val="0"/>
          <w:u w:val="none"/>
          <w:rtl/>
        </w:rPr>
        <w:tab/>
        <w:t>לקחתי גם זמן פציעות, 21 שניות. מה אני יכול לעשות?</w:t>
      </w:r>
    </w:p>
    <w:p w14:paraId="76337A79" w14:textId="77777777" w:rsidR="00000000" w:rsidRDefault="00ED7A37">
      <w:pPr>
        <w:pStyle w:val="a"/>
        <w:rPr>
          <w:rFonts w:hint="cs"/>
          <w:rtl/>
        </w:rPr>
      </w:pPr>
    </w:p>
    <w:p w14:paraId="2FEE773C" w14:textId="77777777" w:rsidR="00000000" w:rsidRDefault="00ED7A37">
      <w:pPr>
        <w:pStyle w:val="SpeakerCon"/>
        <w:rPr>
          <w:rtl/>
        </w:rPr>
      </w:pPr>
      <w:bookmarkStart w:id="71" w:name="FS000000524T16_06_2003_17_48_42C"/>
      <w:bookmarkEnd w:id="71"/>
      <w:r>
        <w:rPr>
          <w:rtl/>
        </w:rPr>
        <w:t>שאול יהלום (מפד"ל):</w:t>
      </w:r>
    </w:p>
    <w:p w14:paraId="6A60F543" w14:textId="77777777" w:rsidR="00000000" w:rsidRDefault="00ED7A37">
      <w:pPr>
        <w:pStyle w:val="a"/>
        <w:rPr>
          <w:rtl/>
        </w:rPr>
      </w:pPr>
    </w:p>
    <w:p w14:paraId="24ADFB96" w14:textId="77777777" w:rsidR="00000000" w:rsidRDefault="00ED7A37">
      <w:pPr>
        <w:pStyle w:val="a"/>
        <w:rPr>
          <w:rFonts w:hint="cs"/>
          <w:rtl/>
        </w:rPr>
      </w:pPr>
      <w:r>
        <w:rPr>
          <w:rFonts w:hint="cs"/>
          <w:rtl/>
        </w:rPr>
        <w:t>אבל ח</w:t>
      </w:r>
      <w:r>
        <w:rPr>
          <w:rFonts w:hint="cs"/>
          <w:rtl/>
        </w:rPr>
        <w:t>בר הכנסת כהן הפריע הרבה יותר.</w:t>
      </w:r>
    </w:p>
    <w:p w14:paraId="419960B7" w14:textId="77777777" w:rsidR="00000000" w:rsidRDefault="00ED7A37">
      <w:pPr>
        <w:pStyle w:val="a"/>
        <w:rPr>
          <w:rFonts w:hint="cs"/>
          <w:rtl/>
        </w:rPr>
      </w:pPr>
    </w:p>
    <w:p w14:paraId="3420214D" w14:textId="77777777" w:rsidR="00000000" w:rsidRDefault="00ED7A37">
      <w:pPr>
        <w:pStyle w:val="ad"/>
        <w:rPr>
          <w:rtl/>
        </w:rPr>
      </w:pPr>
      <w:r>
        <w:rPr>
          <w:rtl/>
        </w:rPr>
        <w:t>היו"ר ראובן ריבלין:</w:t>
      </w:r>
    </w:p>
    <w:p w14:paraId="4FAA5220" w14:textId="77777777" w:rsidR="00000000" w:rsidRDefault="00ED7A37">
      <w:pPr>
        <w:pStyle w:val="a"/>
        <w:rPr>
          <w:rtl/>
        </w:rPr>
      </w:pPr>
    </w:p>
    <w:p w14:paraId="541D7695" w14:textId="77777777" w:rsidR="00000000" w:rsidRDefault="00ED7A37">
      <w:pPr>
        <w:pStyle w:val="a"/>
        <w:rPr>
          <w:rFonts w:hint="cs"/>
          <w:rtl/>
        </w:rPr>
      </w:pPr>
      <w:r>
        <w:rPr>
          <w:rFonts w:hint="cs"/>
          <w:rtl/>
        </w:rPr>
        <w:t>לא, לא, אדוני. אדוני יסיים בשני משפטים.</w:t>
      </w:r>
    </w:p>
    <w:p w14:paraId="095B0D9F" w14:textId="77777777" w:rsidR="00000000" w:rsidRDefault="00ED7A37">
      <w:pPr>
        <w:pStyle w:val="a"/>
        <w:rPr>
          <w:rFonts w:hint="cs"/>
          <w:rtl/>
        </w:rPr>
      </w:pPr>
    </w:p>
    <w:p w14:paraId="052637ED" w14:textId="77777777" w:rsidR="00000000" w:rsidRDefault="00ED7A37">
      <w:pPr>
        <w:pStyle w:val="ac"/>
        <w:rPr>
          <w:rtl/>
        </w:rPr>
      </w:pPr>
      <w:r>
        <w:rPr>
          <w:rFonts w:hint="eastAsia"/>
          <w:rtl/>
        </w:rPr>
        <w:t>איתן</w:t>
      </w:r>
      <w:r>
        <w:rPr>
          <w:rtl/>
        </w:rPr>
        <w:t xml:space="preserve"> כבל (העבודה-מימד):</w:t>
      </w:r>
    </w:p>
    <w:p w14:paraId="263C2430" w14:textId="77777777" w:rsidR="00000000" w:rsidRDefault="00ED7A37">
      <w:pPr>
        <w:pStyle w:val="a"/>
        <w:rPr>
          <w:rFonts w:hint="cs"/>
          <w:rtl/>
        </w:rPr>
      </w:pPr>
    </w:p>
    <w:p w14:paraId="6C451BE7" w14:textId="77777777" w:rsidR="00000000" w:rsidRDefault="00ED7A37">
      <w:pPr>
        <w:pStyle w:val="a"/>
        <w:rPr>
          <w:rFonts w:hint="cs"/>
          <w:rtl/>
        </w:rPr>
      </w:pPr>
      <w:r>
        <w:rPr>
          <w:rFonts w:hint="cs"/>
          <w:rtl/>
        </w:rPr>
        <w:t>אדוני היושב-ראש, אתה מרשה לי לצאת? אני לא יכול לעמוד בזה.</w:t>
      </w:r>
    </w:p>
    <w:p w14:paraId="324C5E49" w14:textId="77777777" w:rsidR="00000000" w:rsidRDefault="00ED7A37">
      <w:pPr>
        <w:pStyle w:val="a"/>
        <w:rPr>
          <w:rFonts w:hint="cs"/>
          <w:rtl/>
        </w:rPr>
      </w:pPr>
    </w:p>
    <w:p w14:paraId="36C9E99E" w14:textId="77777777" w:rsidR="00000000" w:rsidRDefault="00ED7A37">
      <w:pPr>
        <w:pStyle w:val="ad"/>
        <w:rPr>
          <w:rtl/>
        </w:rPr>
      </w:pPr>
      <w:r>
        <w:rPr>
          <w:rtl/>
        </w:rPr>
        <w:t>היו"ר ראובן ריבלין:</w:t>
      </w:r>
    </w:p>
    <w:p w14:paraId="7B1416BB" w14:textId="77777777" w:rsidR="00000000" w:rsidRDefault="00ED7A37">
      <w:pPr>
        <w:pStyle w:val="a"/>
        <w:rPr>
          <w:rtl/>
        </w:rPr>
      </w:pPr>
    </w:p>
    <w:p w14:paraId="4CB8F6F3" w14:textId="77777777" w:rsidR="00000000" w:rsidRDefault="00ED7A37">
      <w:pPr>
        <w:pStyle w:val="a"/>
        <w:rPr>
          <w:rFonts w:hint="cs"/>
          <w:rtl/>
        </w:rPr>
      </w:pPr>
      <w:r>
        <w:rPr>
          <w:rFonts w:hint="cs"/>
          <w:rtl/>
        </w:rPr>
        <w:t>אתה לא יכול לעמוד בזה?</w:t>
      </w:r>
    </w:p>
    <w:p w14:paraId="6EE69B38" w14:textId="77777777" w:rsidR="00000000" w:rsidRDefault="00ED7A37">
      <w:pPr>
        <w:pStyle w:val="a"/>
        <w:rPr>
          <w:rFonts w:hint="cs"/>
          <w:rtl/>
        </w:rPr>
      </w:pPr>
    </w:p>
    <w:p w14:paraId="1FDDB678" w14:textId="77777777" w:rsidR="00000000" w:rsidRDefault="00ED7A37">
      <w:pPr>
        <w:pStyle w:val="ac"/>
        <w:rPr>
          <w:rtl/>
        </w:rPr>
      </w:pPr>
      <w:r>
        <w:rPr>
          <w:rFonts w:hint="eastAsia"/>
          <w:rtl/>
        </w:rPr>
        <w:t>איתן</w:t>
      </w:r>
      <w:r>
        <w:rPr>
          <w:rtl/>
        </w:rPr>
        <w:t xml:space="preserve"> כבל (העבודה-מימד):</w:t>
      </w:r>
    </w:p>
    <w:p w14:paraId="17ADEEA4" w14:textId="77777777" w:rsidR="00000000" w:rsidRDefault="00ED7A37">
      <w:pPr>
        <w:pStyle w:val="a"/>
        <w:rPr>
          <w:rFonts w:hint="cs"/>
          <w:rtl/>
        </w:rPr>
      </w:pPr>
    </w:p>
    <w:p w14:paraId="06A8C347" w14:textId="77777777" w:rsidR="00000000" w:rsidRDefault="00ED7A37">
      <w:pPr>
        <w:pStyle w:val="a"/>
        <w:rPr>
          <w:rFonts w:hint="cs"/>
          <w:rtl/>
        </w:rPr>
      </w:pPr>
      <w:r>
        <w:rPr>
          <w:rFonts w:hint="cs"/>
          <w:rtl/>
        </w:rPr>
        <w:t>קשה לי כש</w:t>
      </w:r>
      <w:r>
        <w:rPr>
          <w:rFonts w:hint="cs"/>
          <w:rtl/>
        </w:rPr>
        <w:t>אני שומע אותו.</w:t>
      </w:r>
    </w:p>
    <w:p w14:paraId="13582907" w14:textId="77777777" w:rsidR="00000000" w:rsidRDefault="00ED7A37">
      <w:pPr>
        <w:pStyle w:val="a"/>
        <w:rPr>
          <w:rFonts w:hint="cs"/>
          <w:rtl/>
        </w:rPr>
      </w:pPr>
    </w:p>
    <w:p w14:paraId="382AA7CB" w14:textId="77777777" w:rsidR="00000000" w:rsidRDefault="00ED7A37">
      <w:pPr>
        <w:pStyle w:val="ad"/>
        <w:rPr>
          <w:rtl/>
        </w:rPr>
      </w:pPr>
      <w:r>
        <w:rPr>
          <w:rtl/>
        </w:rPr>
        <w:t>היו"ר ראובן ריבלין:</w:t>
      </w:r>
    </w:p>
    <w:p w14:paraId="5773DDB4" w14:textId="77777777" w:rsidR="00000000" w:rsidRDefault="00ED7A37">
      <w:pPr>
        <w:pStyle w:val="a"/>
        <w:rPr>
          <w:rtl/>
        </w:rPr>
      </w:pPr>
    </w:p>
    <w:p w14:paraId="130D1CC2" w14:textId="77777777" w:rsidR="00000000" w:rsidRDefault="00ED7A37">
      <w:pPr>
        <w:pStyle w:val="a"/>
        <w:rPr>
          <w:rFonts w:hint="cs"/>
          <w:rtl/>
        </w:rPr>
      </w:pPr>
      <w:r>
        <w:rPr>
          <w:rFonts w:hint="cs"/>
          <w:rtl/>
        </w:rPr>
        <w:t xml:space="preserve">הואיל ואני לא יודע מתי אתם צוחקים ומתי אתם בוכים, אני לא מתייחס למה שאתה אומר. </w:t>
      </w:r>
    </w:p>
    <w:p w14:paraId="7914F432" w14:textId="77777777" w:rsidR="00000000" w:rsidRDefault="00ED7A37">
      <w:pPr>
        <w:pStyle w:val="a"/>
        <w:rPr>
          <w:rFonts w:hint="cs"/>
          <w:rtl/>
        </w:rPr>
      </w:pPr>
    </w:p>
    <w:p w14:paraId="33E92B6F" w14:textId="77777777" w:rsidR="00000000" w:rsidRDefault="00ED7A37">
      <w:pPr>
        <w:pStyle w:val="SpeakerCon"/>
        <w:rPr>
          <w:rtl/>
        </w:rPr>
      </w:pPr>
      <w:bookmarkStart w:id="72" w:name="FS000000524T16_06_2003_17_50_18C"/>
      <w:bookmarkEnd w:id="72"/>
      <w:r>
        <w:rPr>
          <w:rtl/>
        </w:rPr>
        <w:t>שאול יהלום (מפד"ל):</w:t>
      </w:r>
    </w:p>
    <w:p w14:paraId="1334122D" w14:textId="77777777" w:rsidR="00000000" w:rsidRDefault="00ED7A37">
      <w:pPr>
        <w:pStyle w:val="a"/>
        <w:rPr>
          <w:rtl/>
        </w:rPr>
      </w:pPr>
    </w:p>
    <w:p w14:paraId="4FA9FB73" w14:textId="77777777" w:rsidR="00000000" w:rsidRDefault="00ED7A37">
      <w:pPr>
        <w:pStyle w:val="a"/>
        <w:rPr>
          <w:rFonts w:hint="cs"/>
          <w:rtl/>
        </w:rPr>
      </w:pPr>
      <w:r>
        <w:rPr>
          <w:rFonts w:hint="cs"/>
          <w:rtl/>
        </w:rPr>
        <w:t xml:space="preserve">אדוני היושב-ראש, אני מודה שחלק מאנשי השמאל, ובפרט חבר הכנסת איתן כבל, מתייחסים לאהבת עם ישראל, למולדתו ולנחלת אבותיו </w:t>
      </w:r>
      <w:r>
        <w:rPr>
          <w:rFonts w:hint="cs"/>
          <w:rtl/>
        </w:rPr>
        <w:t xml:space="preserve">בצחוק. נכון, אצלך זו בדיחה. אל תעמוד כאן עכשיו ותחבוש כיפה - - - רק את זה אל תעשה. את הצביעות תוריד מפה. </w:t>
      </w:r>
    </w:p>
    <w:p w14:paraId="47203FF8" w14:textId="77777777" w:rsidR="00000000" w:rsidRDefault="00ED7A37">
      <w:pPr>
        <w:pStyle w:val="a"/>
        <w:rPr>
          <w:rFonts w:hint="cs"/>
          <w:rtl/>
        </w:rPr>
      </w:pPr>
    </w:p>
    <w:p w14:paraId="3B42FB17" w14:textId="77777777" w:rsidR="00000000" w:rsidRDefault="00ED7A37">
      <w:pPr>
        <w:pStyle w:val="ac"/>
        <w:rPr>
          <w:rtl/>
        </w:rPr>
      </w:pPr>
      <w:r>
        <w:rPr>
          <w:rFonts w:hint="eastAsia"/>
          <w:rtl/>
        </w:rPr>
        <w:t>איתן</w:t>
      </w:r>
      <w:r>
        <w:rPr>
          <w:rtl/>
        </w:rPr>
        <w:t xml:space="preserve"> כבל (העבודה-מימד):</w:t>
      </w:r>
    </w:p>
    <w:p w14:paraId="13A76DB6" w14:textId="77777777" w:rsidR="00000000" w:rsidRDefault="00ED7A37">
      <w:pPr>
        <w:pStyle w:val="a"/>
        <w:rPr>
          <w:rFonts w:hint="cs"/>
          <w:rtl/>
        </w:rPr>
      </w:pPr>
    </w:p>
    <w:p w14:paraId="1928961E" w14:textId="77777777" w:rsidR="00000000" w:rsidRDefault="00ED7A37">
      <w:pPr>
        <w:pStyle w:val="a"/>
        <w:rPr>
          <w:rFonts w:hint="cs"/>
          <w:rtl/>
        </w:rPr>
      </w:pPr>
      <w:r>
        <w:rPr>
          <w:rFonts w:hint="cs"/>
          <w:rtl/>
        </w:rPr>
        <w:t>- - - תצא מהממשלה. אף אחד לא מחזיק אותך. אם לא מתאים לך, צא מהממשלה. אתה מטיף לי. צא מהממשלה.</w:t>
      </w:r>
    </w:p>
    <w:p w14:paraId="4513BCD0" w14:textId="77777777" w:rsidR="00000000" w:rsidRDefault="00ED7A37">
      <w:pPr>
        <w:pStyle w:val="a"/>
        <w:rPr>
          <w:rFonts w:hint="cs"/>
          <w:rtl/>
        </w:rPr>
      </w:pPr>
    </w:p>
    <w:p w14:paraId="213F4F15" w14:textId="77777777" w:rsidR="00000000" w:rsidRDefault="00ED7A37">
      <w:pPr>
        <w:pStyle w:val="ad"/>
        <w:rPr>
          <w:rtl/>
        </w:rPr>
      </w:pPr>
      <w:r>
        <w:rPr>
          <w:rFonts w:hint="eastAsia"/>
          <w:rtl/>
        </w:rPr>
        <w:t>היו</w:t>
      </w:r>
      <w:r>
        <w:rPr>
          <w:rtl/>
        </w:rPr>
        <w:t>"ר ראובן ריבלין:</w:t>
      </w:r>
    </w:p>
    <w:p w14:paraId="14C9921A" w14:textId="77777777" w:rsidR="00000000" w:rsidRDefault="00ED7A37">
      <w:pPr>
        <w:pStyle w:val="a"/>
        <w:rPr>
          <w:rFonts w:hint="cs"/>
          <w:rtl/>
        </w:rPr>
      </w:pPr>
    </w:p>
    <w:p w14:paraId="13F6AF23" w14:textId="77777777" w:rsidR="00000000" w:rsidRDefault="00ED7A37">
      <w:pPr>
        <w:pStyle w:val="a"/>
        <w:rPr>
          <w:rFonts w:hint="cs"/>
          <w:rtl/>
        </w:rPr>
      </w:pPr>
      <w:r>
        <w:rPr>
          <w:rFonts w:hint="cs"/>
          <w:rtl/>
        </w:rPr>
        <w:t>חבר הכנס</w:t>
      </w:r>
      <w:r>
        <w:rPr>
          <w:rFonts w:hint="cs"/>
          <w:rtl/>
        </w:rPr>
        <w:t>ת כבל. חבר הכנסת יהלום, אם אתה רוצה משפט סיום, בבקשה. אם לא, תסיים עכשיו.</w:t>
      </w:r>
    </w:p>
    <w:p w14:paraId="79A99453" w14:textId="77777777" w:rsidR="00000000" w:rsidRDefault="00ED7A37">
      <w:pPr>
        <w:pStyle w:val="a"/>
        <w:rPr>
          <w:rFonts w:hint="cs"/>
          <w:rtl/>
        </w:rPr>
      </w:pPr>
    </w:p>
    <w:p w14:paraId="79AC2058" w14:textId="77777777" w:rsidR="00000000" w:rsidRDefault="00ED7A37">
      <w:pPr>
        <w:pStyle w:val="SpeakerCon"/>
        <w:rPr>
          <w:rtl/>
        </w:rPr>
      </w:pPr>
      <w:bookmarkStart w:id="73" w:name="FS000000524T16_06_2003_17_54_16C"/>
      <w:bookmarkEnd w:id="73"/>
    </w:p>
    <w:p w14:paraId="5B61DB42" w14:textId="77777777" w:rsidR="00000000" w:rsidRDefault="00ED7A37">
      <w:pPr>
        <w:pStyle w:val="SpeakerCon"/>
        <w:rPr>
          <w:rtl/>
        </w:rPr>
      </w:pPr>
      <w:r>
        <w:rPr>
          <w:rFonts w:hint="eastAsia"/>
          <w:rtl/>
        </w:rPr>
        <w:t>שאול</w:t>
      </w:r>
      <w:r>
        <w:rPr>
          <w:rtl/>
        </w:rPr>
        <w:t xml:space="preserve"> יהלום (מפד"ל):</w:t>
      </w:r>
    </w:p>
    <w:p w14:paraId="54256697" w14:textId="77777777" w:rsidR="00000000" w:rsidRDefault="00ED7A37">
      <w:pPr>
        <w:pStyle w:val="a"/>
        <w:rPr>
          <w:rFonts w:hint="cs"/>
          <w:rtl/>
        </w:rPr>
      </w:pPr>
    </w:p>
    <w:p w14:paraId="39DD931C" w14:textId="77777777" w:rsidR="00000000" w:rsidRDefault="00ED7A37">
      <w:pPr>
        <w:pStyle w:val="a"/>
        <w:rPr>
          <w:rFonts w:hint="cs"/>
          <w:rtl/>
        </w:rPr>
      </w:pPr>
      <w:r>
        <w:rPr>
          <w:rFonts w:hint="cs"/>
          <w:rtl/>
        </w:rPr>
        <w:t>לכן, אדוני ראש הממשלה, אנחנו פונים אליך, ויפה שעה אחת קודם, אנא תבוא ותאמר: כל עוד, כפי שאתה מקבל מהמודיעין, הרשות הפלסטינית אינה יכולה ואינה רוצה להתנער מהטרו</w:t>
      </w:r>
      <w:r>
        <w:rPr>
          <w:rFonts w:hint="cs"/>
          <w:rtl/>
        </w:rPr>
        <w:t xml:space="preserve">ר והיא ממשיכה בכך ונכנעת לערפאת ולמגמתו ול"חמאס" ול"ג'יהאד", אין ידינו במפת הדרכים.   </w:t>
      </w:r>
    </w:p>
    <w:p w14:paraId="0461745D" w14:textId="77777777" w:rsidR="00000000" w:rsidRDefault="00ED7A37">
      <w:pPr>
        <w:pStyle w:val="a"/>
        <w:rPr>
          <w:rFonts w:hint="cs"/>
          <w:rtl/>
        </w:rPr>
      </w:pPr>
    </w:p>
    <w:p w14:paraId="29B9C96F" w14:textId="77777777" w:rsidR="00000000" w:rsidRDefault="00ED7A37">
      <w:pPr>
        <w:pStyle w:val="ad"/>
        <w:rPr>
          <w:rtl/>
        </w:rPr>
      </w:pPr>
      <w:r>
        <w:rPr>
          <w:rtl/>
        </w:rPr>
        <w:t>היו"ר ראובן ריבלין:</w:t>
      </w:r>
    </w:p>
    <w:p w14:paraId="57718343" w14:textId="77777777" w:rsidR="00000000" w:rsidRDefault="00ED7A37">
      <w:pPr>
        <w:pStyle w:val="a"/>
        <w:rPr>
          <w:rtl/>
        </w:rPr>
      </w:pPr>
    </w:p>
    <w:p w14:paraId="38C5764F" w14:textId="77777777" w:rsidR="00000000" w:rsidRDefault="00ED7A37">
      <w:pPr>
        <w:pStyle w:val="a"/>
        <w:rPr>
          <w:rFonts w:hint="cs"/>
          <w:rtl/>
        </w:rPr>
      </w:pPr>
      <w:r>
        <w:rPr>
          <w:rFonts w:hint="cs"/>
          <w:rtl/>
        </w:rPr>
        <w:t xml:space="preserve">תודה רבה לחבר הכנסת יהלום. חבר הכנסת יעקב ליצמן, בבקשה. גם לרשות אדוני שלוש דקות. אחריו </w:t>
      </w:r>
      <w:r>
        <w:rPr>
          <w:rtl/>
        </w:rPr>
        <w:t>–</w:t>
      </w:r>
      <w:r>
        <w:rPr>
          <w:rFonts w:hint="cs"/>
          <w:rtl/>
        </w:rPr>
        <w:t xml:space="preserve"> חבר הכנסת אחמד טיבי.</w:t>
      </w:r>
    </w:p>
    <w:p w14:paraId="0A588DCB" w14:textId="77777777" w:rsidR="00000000" w:rsidRDefault="00ED7A37">
      <w:pPr>
        <w:pStyle w:val="a"/>
        <w:rPr>
          <w:rFonts w:hint="cs"/>
          <w:rtl/>
        </w:rPr>
      </w:pPr>
    </w:p>
    <w:p w14:paraId="0244571A" w14:textId="77777777" w:rsidR="00000000" w:rsidRDefault="00ED7A37">
      <w:pPr>
        <w:pStyle w:val="ac"/>
        <w:rPr>
          <w:rtl/>
        </w:rPr>
      </w:pPr>
      <w:r>
        <w:rPr>
          <w:rFonts w:hint="eastAsia"/>
          <w:rtl/>
        </w:rPr>
        <w:t>מאיר</w:t>
      </w:r>
      <w:r>
        <w:rPr>
          <w:rtl/>
        </w:rPr>
        <w:t xml:space="preserve"> פרוש (יהדות התורה):</w:t>
      </w:r>
    </w:p>
    <w:p w14:paraId="12CE3652" w14:textId="77777777" w:rsidR="00000000" w:rsidRDefault="00ED7A37">
      <w:pPr>
        <w:pStyle w:val="a"/>
        <w:rPr>
          <w:rFonts w:hint="cs"/>
          <w:rtl/>
        </w:rPr>
      </w:pPr>
    </w:p>
    <w:p w14:paraId="0C06B246" w14:textId="77777777" w:rsidR="00000000" w:rsidRDefault="00ED7A37">
      <w:pPr>
        <w:pStyle w:val="a"/>
        <w:rPr>
          <w:rFonts w:hint="cs"/>
          <w:rtl/>
        </w:rPr>
      </w:pPr>
      <w:r>
        <w:rPr>
          <w:rFonts w:hint="cs"/>
          <w:rtl/>
        </w:rPr>
        <w:t>- - -</w:t>
      </w:r>
    </w:p>
    <w:p w14:paraId="77F1E0AC" w14:textId="77777777" w:rsidR="00000000" w:rsidRDefault="00ED7A37">
      <w:pPr>
        <w:pStyle w:val="a"/>
        <w:rPr>
          <w:rFonts w:hint="cs"/>
          <w:rtl/>
        </w:rPr>
      </w:pPr>
    </w:p>
    <w:p w14:paraId="15451DFF" w14:textId="77777777" w:rsidR="00000000" w:rsidRDefault="00ED7A37">
      <w:pPr>
        <w:pStyle w:val="ad"/>
        <w:rPr>
          <w:rtl/>
        </w:rPr>
      </w:pPr>
      <w:r>
        <w:rPr>
          <w:rtl/>
        </w:rPr>
        <w:t>הי</w:t>
      </w:r>
      <w:r>
        <w:rPr>
          <w:rtl/>
        </w:rPr>
        <w:t>ו"ר ראובן ריבלין:</w:t>
      </w:r>
    </w:p>
    <w:p w14:paraId="179C8EB0" w14:textId="77777777" w:rsidR="00000000" w:rsidRDefault="00ED7A37">
      <w:pPr>
        <w:pStyle w:val="a"/>
        <w:rPr>
          <w:rtl/>
        </w:rPr>
      </w:pPr>
    </w:p>
    <w:p w14:paraId="6C1AC19D" w14:textId="77777777" w:rsidR="00000000" w:rsidRDefault="00ED7A37">
      <w:pPr>
        <w:pStyle w:val="a"/>
        <w:rPr>
          <w:rFonts w:hint="cs"/>
          <w:rtl/>
        </w:rPr>
      </w:pPr>
      <w:r>
        <w:rPr>
          <w:rFonts w:hint="cs"/>
          <w:rtl/>
        </w:rPr>
        <w:t>תודה רבה, חבר הכנסת פרוש. עכשיו אני לא רוצה שתפריע לחבר הכנסת ליצמן. אני אגן עליו מפניך בכל דרך שיש לי להגן. בבקשה.</w:t>
      </w:r>
    </w:p>
    <w:p w14:paraId="59828F68" w14:textId="77777777" w:rsidR="00000000" w:rsidRDefault="00ED7A37">
      <w:pPr>
        <w:pStyle w:val="a"/>
        <w:rPr>
          <w:rFonts w:hint="cs"/>
          <w:rtl/>
        </w:rPr>
      </w:pPr>
    </w:p>
    <w:p w14:paraId="00C46DDD" w14:textId="77777777" w:rsidR="00000000" w:rsidRDefault="00ED7A37">
      <w:pPr>
        <w:pStyle w:val="Speaker"/>
        <w:rPr>
          <w:rtl/>
        </w:rPr>
      </w:pPr>
      <w:bookmarkStart w:id="74" w:name="FS000000528T16_06_2003_17_59_50"/>
      <w:bookmarkStart w:id="75" w:name="_Toc45367312"/>
      <w:bookmarkEnd w:id="74"/>
      <w:r>
        <w:rPr>
          <w:rFonts w:hint="eastAsia"/>
          <w:rtl/>
        </w:rPr>
        <w:t>יעקב</w:t>
      </w:r>
      <w:r>
        <w:rPr>
          <w:rtl/>
        </w:rPr>
        <w:t xml:space="preserve"> ליצמן (יהדות התורה):</w:t>
      </w:r>
      <w:bookmarkEnd w:id="75"/>
    </w:p>
    <w:p w14:paraId="0AB76C0A" w14:textId="77777777" w:rsidR="00000000" w:rsidRDefault="00ED7A37">
      <w:pPr>
        <w:pStyle w:val="a"/>
        <w:rPr>
          <w:rFonts w:hint="cs"/>
          <w:rtl/>
        </w:rPr>
      </w:pPr>
    </w:p>
    <w:p w14:paraId="39B86A51" w14:textId="77777777" w:rsidR="00000000" w:rsidRDefault="00ED7A37">
      <w:pPr>
        <w:pStyle w:val="a"/>
        <w:rPr>
          <w:rFonts w:hint="cs"/>
          <w:rtl/>
        </w:rPr>
      </w:pPr>
      <w:r>
        <w:rPr>
          <w:rFonts w:hint="cs"/>
          <w:rtl/>
        </w:rPr>
        <w:t>אדוני היושב-ראש, אדוני ראש הממשלה, כנסת נכבדה, אני רוצה לדבר אתך על מפת דרכים אחרת, מפת הדרכי</w:t>
      </w:r>
      <w:r>
        <w:rPr>
          <w:rFonts w:hint="cs"/>
          <w:rtl/>
        </w:rPr>
        <w:t>ם שלך עם הציבור החרדי. אני רוצה להבין באיזו דרך אתה הולך. האם אתה הולך בדרך של שנות ה=80 וה=90, כשהלכת לכל הרבנים, לכל האדמו"רים ואמרת להם שאתה יקיר הציבור החרדי ואתה תדאג להם, שאתה דואג להם ואתה הצלת את ממשלת שמיר מירידה, או שהדרך שלך היום עם שינוי - חיסו</w:t>
      </w:r>
      <w:r>
        <w:rPr>
          <w:rFonts w:hint="cs"/>
          <w:rtl/>
        </w:rPr>
        <w:t xml:space="preserve">ל כל דבר שנוגע ליהדות, אם זה חמץ בפסח, אם זה שבת, כל דבר שבקדושה. באיזו דרך אתה הולך? </w:t>
      </w:r>
    </w:p>
    <w:p w14:paraId="72D36A9F" w14:textId="77777777" w:rsidR="00000000" w:rsidRDefault="00ED7A37">
      <w:pPr>
        <w:pStyle w:val="a"/>
        <w:rPr>
          <w:rFonts w:hint="cs"/>
          <w:rtl/>
        </w:rPr>
      </w:pPr>
    </w:p>
    <w:p w14:paraId="33AE38F8" w14:textId="77777777" w:rsidR="00000000" w:rsidRDefault="00ED7A37">
      <w:pPr>
        <w:pStyle w:val="a"/>
        <w:rPr>
          <w:rFonts w:hint="cs"/>
          <w:rtl/>
        </w:rPr>
      </w:pPr>
      <w:r>
        <w:rPr>
          <w:rFonts w:hint="cs"/>
          <w:rtl/>
        </w:rPr>
        <w:t>אני רוצה להבין עוד דבר. האם הדרך שאתה הולך בה בנושא קצבאות ילדים היא כמו שאמרת לנו בקואליציה הקודמת, שאצלך בנושא זה יש אך ורק עלייה ואין ירידה, או הדרך של היום, שאתה מח</w:t>
      </w:r>
      <w:r>
        <w:rPr>
          <w:rFonts w:hint="cs"/>
          <w:rtl/>
        </w:rPr>
        <w:t xml:space="preserve">סל את קצבאות הילדים ובדרך זו מנסה לחסל משפחות שלמות? אני רוצה להבין באיזו דרך אתה הולך. </w:t>
      </w:r>
    </w:p>
    <w:p w14:paraId="3DCC4874" w14:textId="77777777" w:rsidR="00000000" w:rsidRDefault="00ED7A37">
      <w:pPr>
        <w:pStyle w:val="a"/>
        <w:rPr>
          <w:rFonts w:hint="cs"/>
          <w:rtl/>
        </w:rPr>
      </w:pPr>
    </w:p>
    <w:p w14:paraId="6104531E" w14:textId="77777777" w:rsidR="00000000" w:rsidRDefault="00ED7A37">
      <w:pPr>
        <w:pStyle w:val="a"/>
        <w:rPr>
          <w:rFonts w:hint="cs"/>
          <w:rtl/>
        </w:rPr>
      </w:pPr>
      <w:r>
        <w:rPr>
          <w:rFonts w:hint="cs"/>
          <w:rtl/>
        </w:rPr>
        <w:t>אני רוצה להבין באיזו דרך אולמרט הולך. חבר הכנסת אולמרט, שהיה ראש העיר ירושלים, שקיבל אותם קולות שיגאל עמדי קיבל, שלא תחשבו אחרת, גם רץ לכל הרבנים וגם אמר שהשבת יקרה ל</w:t>
      </w:r>
      <w:r>
        <w:rPr>
          <w:rFonts w:hint="cs"/>
          <w:rtl/>
        </w:rPr>
        <w:t>ו, הסטטוס-קוו, והיום הוא מנסה כל הזמן למנוע מפקחים לשמור על השבת. על איזה אולמרט אנחנו מדברים? זו השאלה שלי בעניין הדרך.</w:t>
      </w:r>
    </w:p>
    <w:p w14:paraId="7DF5A2F3" w14:textId="77777777" w:rsidR="00000000" w:rsidRDefault="00ED7A37">
      <w:pPr>
        <w:pStyle w:val="a"/>
        <w:rPr>
          <w:rFonts w:hint="cs"/>
          <w:rtl/>
        </w:rPr>
      </w:pPr>
    </w:p>
    <w:p w14:paraId="53794A8C" w14:textId="77777777" w:rsidR="00000000" w:rsidRDefault="00ED7A37">
      <w:pPr>
        <w:pStyle w:val="a"/>
        <w:rPr>
          <w:rFonts w:hint="cs"/>
          <w:rtl/>
        </w:rPr>
      </w:pPr>
      <w:r>
        <w:rPr>
          <w:rFonts w:hint="cs"/>
          <w:rtl/>
        </w:rPr>
        <w:t>יש ריאיון עם שר האוצר. שר האוצר אמר ביום חמישי, שהציבור החרדי נפגע בגלל המציאות הקואליציונית, במיוחד במה שקשור לקצבאות ילדים ולתקציב ה</w:t>
      </w:r>
      <w:r>
        <w:rPr>
          <w:rFonts w:hint="cs"/>
          <w:rtl/>
        </w:rPr>
        <w:t xml:space="preserve">ישיבות. זאת אומרת, שמשרד האוצר בכלל לא רצה לפגוע כל כך בילדים ובישיבות, אלא אך ורק ההסכם הקואליציוני שאתה אחראי לו, שאתה עשית אותו, רק זו הסיבה שהורסים את הישיבות, שמנסים לחסל את הישיבות ומנסים לחסל את המשפחות ברוכות הילדים. </w:t>
      </w:r>
    </w:p>
    <w:p w14:paraId="6F2DC9E1" w14:textId="77777777" w:rsidR="00000000" w:rsidRDefault="00ED7A37">
      <w:pPr>
        <w:pStyle w:val="a"/>
        <w:rPr>
          <w:rFonts w:hint="cs"/>
          <w:rtl/>
        </w:rPr>
      </w:pPr>
    </w:p>
    <w:p w14:paraId="4AA6A197" w14:textId="77777777" w:rsidR="00000000" w:rsidRDefault="00ED7A37">
      <w:pPr>
        <w:pStyle w:val="a"/>
        <w:rPr>
          <w:rFonts w:hint="cs"/>
          <w:rtl/>
        </w:rPr>
      </w:pPr>
      <w:r>
        <w:rPr>
          <w:rFonts w:hint="cs"/>
          <w:rtl/>
        </w:rPr>
        <w:t>לכן אני מבקש ממך רק תשובה אחת</w:t>
      </w:r>
      <w:r>
        <w:rPr>
          <w:rFonts w:hint="cs"/>
          <w:rtl/>
        </w:rPr>
        <w:t xml:space="preserve">, תגיד לי באיזו מפת דרכים אתה הולך, מה שהיית לפני עשר שנים או מה שאתה היום - מנסה לחסל את הציבור החרדי?   </w:t>
      </w:r>
    </w:p>
    <w:p w14:paraId="75920A93" w14:textId="77777777" w:rsidR="00000000" w:rsidRDefault="00ED7A37">
      <w:pPr>
        <w:pStyle w:val="a"/>
        <w:rPr>
          <w:rFonts w:hint="cs"/>
          <w:rtl/>
        </w:rPr>
      </w:pPr>
    </w:p>
    <w:p w14:paraId="7EAC98BE" w14:textId="77777777" w:rsidR="00000000" w:rsidRDefault="00ED7A37">
      <w:pPr>
        <w:pStyle w:val="ad"/>
        <w:rPr>
          <w:rtl/>
        </w:rPr>
      </w:pPr>
      <w:r>
        <w:rPr>
          <w:rtl/>
        </w:rPr>
        <w:t>היו"ר ראובן ריבלין:</w:t>
      </w:r>
    </w:p>
    <w:p w14:paraId="3E6CAE3B" w14:textId="77777777" w:rsidR="00000000" w:rsidRDefault="00ED7A37">
      <w:pPr>
        <w:pStyle w:val="a"/>
        <w:rPr>
          <w:rtl/>
        </w:rPr>
      </w:pPr>
    </w:p>
    <w:p w14:paraId="6A64D4FD" w14:textId="77777777" w:rsidR="00000000" w:rsidRDefault="00ED7A37">
      <w:pPr>
        <w:pStyle w:val="a"/>
        <w:rPr>
          <w:rFonts w:hint="cs"/>
          <w:rtl/>
        </w:rPr>
      </w:pPr>
      <w:r>
        <w:rPr>
          <w:rFonts w:hint="cs"/>
          <w:rtl/>
        </w:rPr>
        <w:t xml:space="preserve">תודה לחבר הכנסת ליצמן, שגם עמד בלוח הזמנים. חבר הכנסת אחמד טיבי, בבקשה. </w:t>
      </w:r>
    </w:p>
    <w:p w14:paraId="394BD9A8" w14:textId="77777777" w:rsidR="00000000" w:rsidRDefault="00ED7A37">
      <w:pPr>
        <w:pStyle w:val="a"/>
        <w:rPr>
          <w:rFonts w:hint="cs"/>
          <w:rtl/>
        </w:rPr>
      </w:pPr>
    </w:p>
    <w:p w14:paraId="2DE9E384" w14:textId="77777777" w:rsidR="00000000" w:rsidRDefault="00ED7A37">
      <w:pPr>
        <w:pStyle w:val="ac"/>
        <w:rPr>
          <w:rtl/>
        </w:rPr>
      </w:pPr>
      <w:r>
        <w:rPr>
          <w:rFonts w:hint="eastAsia"/>
          <w:rtl/>
        </w:rPr>
        <w:t>אברהם</w:t>
      </w:r>
      <w:r>
        <w:rPr>
          <w:rtl/>
        </w:rPr>
        <w:t xml:space="preserve"> בורג (העבודה-מימד):</w:t>
      </w:r>
    </w:p>
    <w:p w14:paraId="00C9FE7F" w14:textId="77777777" w:rsidR="00000000" w:rsidRDefault="00ED7A37">
      <w:pPr>
        <w:pStyle w:val="a"/>
        <w:rPr>
          <w:rFonts w:hint="cs"/>
          <w:rtl/>
        </w:rPr>
      </w:pPr>
    </w:p>
    <w:p w14:paraId="603502CF" w14:textId="77777777" w:rsidR="00000000" w:rsidRDefault="00ED7A37">
      <w:pPr>
        <w:pStyle w:val="a"/>
        <w:rPr>
          <w:rFonts w:hint="cs"/>
          <w:rtl/>
        </w:rPr>
      </w:pPr>
      <w:r>
        <w:rPr>
          <w:rFonts w:hint="cs"/>
          <w:rtl/>
        </w:rPr>
        <w:t>כמה נותרו?</w:t>
      </w:r>
    </w:p>
    <w:p w14:paraId="6CB9B3A3" w14:textId="77777777" w:rsidR="00000000" w:rsidRDefault="00ED7A37">
      <w:pPr>
        <w:pStyle w:val="a"/>
        <w:rPr>
          <w:rFonts w:hint="cs"/>
          <w:rtl/>
        </w:rPr>
      </w:pPr>
    </w:p>
    <w:p w14:paraId="2B2D63DC" w14:textId="77777777" w:rsidR="00000000" w:rsidRDefault="00ED7A37">
      <w:pPr>
        <w:pStyle w:val="ad"/>
        <w:rPr>
          <w:rtl/>
        </w:rPr>
      </w:pPr>
      <w:r>
        <w:rPr>
          <w:rtl/>
        </w:rPr>
        <w:t>היו"ר ראובן רי</w:t>
      </w:r>
      <w:r>
        <w:rPr>
          <w:rtl/>
        </w:rPr>
        <w:t>בלין:</w:t>
      </w:r>
    </w:p>
    <w:p w14:paraId="075CBB47" w14:textId="77777777" w:rsidR="00000000" w:rsidRDefault="00ED7A37">
      <w:pPr>
        <w:pStyle w:val="a"/>
        <w:rPr>
          <w:rtl/>
        </w:rPr>
      </w:pPr>
    </w:p>
    <w:p w14:paraId="0B8949CB" w14:textId="77777777" w:rsidR="00000000" w:rsidRDefault="00ED7A37">
      <w:pPr>
        <w:pStyle w:val="a"/>
        <w:rPr>
          <w:rFonts w:hint="cs"/>
          <w:rtl/>
        </w:rPr>
      </w:pPr>
      <w:r>
        <w:rPr>
          <w:rFonts w:hint="cs"/>
          <w:rtl/>
        </w:rPr>
        <w:t>עוד כשמונה, אבל בזמן מוגבל מאוד. אני מקפיד על לוח הזמנים.</w:t>
      </w:r>
    </w:p>
    <w:p w14:paraId="2CE0B0A9" w14:textId="77777777" w:rsidR="00000000" w:rsidRDefault="00ED7A37">
      <w:pPr>
        <w:pStyle w:val="a"/>
        <w:rPr>
          <w:rFonts w:hint="cs"/>
          <w:rtl/>
        </w:rPr>
      </w:pPr>
    </w:p>
    <w:p w14:paraId="42E61AE9" w14:textId="77777777" w:rsidR="00000000" w:rsidRDefault="00ED7A37">
      <w:pPr>
        <w:pStyle w:val="ac"/>
        <w:rPr>
          <w:rtl/>
        </w:rPr>
      </w:pPr>
      <w:r>
        <w:rPr>
          <w:rFonts w:hint="eastAsia"/>
          <w:rtl/>
        </w:rPr>
        <w:t>מאיר</w:t>
      </w:r>
      <w:r>
        <w:rPr>
          <w:rtl/>
        </w:rPr>
        <w:t xml:space="preserve"> פרוש (יהדות התורה):</w:t>
      </w:r>
    </w:p>
    <w:p w14:paraId="10A33C7B" w14:textId="77777777" w:rsidR="00000000" w:rsidRDefault="00ED7A37">
      <w:pPr>
        <w:pStyle w:val="a"/>
        <w:rPr>
          <w:rFonts w:hint="cs"/>
          <w:rtl/>
        </w:rPr>
      </w:pPr>
    </w:p>
    <w:p w14:paraId="6153FA5F" w14:textId="77777777" w:rsidR="00000000" w:rsidRDefault="00ED7A37">
      <w:pPr>
        <w:pStyle w:val="a"/>
        <w:rPr>
          <w:rFonts w:hint="cs"/>
          <w:rtl/>
        </w:rPr>
      </w:pPr>
      <w:r>
        <w:rPr>
          <w:rFonts w:hint="cs"/>
          <w:rtl/>
        </w:rPr>
        <w:t>מה עם ההסתה?</w:t>
      </w:r>
    </w:p>
    <w:p w14:paraId="6DB8F77C" w14:textId="77777777" w:rsidR="00000000" w:rsidRDefault="00ED7A37">
      <w:pPr>
        <w:pStyle w:val="a"/>
        <w:rPr>
          <w:rFonts w:hint="cs"/>
          <w:rtl/>
        </w:rPr>
      </w:pPr>
    </w:p>
    <w:p w14:paraId="6BFB3C3E" w14:textId="77777777" w:rsidR="00000000" w:rsidRDefault="00ED7A37">
      <w:pPr>
        <w:pStyle w:val="ad"/>
        <w:rPr>
          <w:rtl/>
        </w:rPr>
      </w:pPr>
      <w:r>
        <w:rPr>
          <w:rtl/>
        </w:rPr>
        <w:t>היו"ר ראובן ריבלין:</w:t>
      </w:r>
    </w:p>
    <w:p w14:paraId="2042FB74" w14:textId="77777777" w:rsidR="00000000" w:rsidRDefault="00ED7A37">
      <w:pPr>
        <w:pStyle w:val="a"/>
        <w:rPr>
          <w:rtl/>
        </w:rPr>
      </w:pPr>
    </w:p>
    <w:p w14:paraId="44B55E64" w14:textId="77777777" w:rsidR="00000000" w:rsidRDefault="00ED7A37">
      <w:pPr>
        <w:pStyle w:val="a"/>
        <w:rPr>
          <w:rFonts w:hint="cs"/>
          <w:rtl/>
        </w:rPr>
      </w:pPr>
      <w:r>
        <w:rPr>
          <w:rFonts w:hint="cs"/>
          <w:rtl/>
        </w:rPr>
        <w:t xml:space="preserve">אני מאוד מודה לחבר הכנסת פרוש. הוא כבר על הבמה. חבר הכנסת אחמד טיבי, גם לרשותך עומדות שלוש דקות. </w:t>
      </w:r>
    </w:p>
    <w:p w14:paraId="7CF30694" w14:textId="77777777" w:rsidR="00000000" w:rsidRDefault="00ED7A37">
      <w:pPr>
        <w:pStyle w:val="a"/>
        <w:rPr>
          <w:rFonts w:hint="cs"/>
          <w:rtl/>
        </w:rPr>
      </w:pPr>
    </w:p>
    <w:p w14:paraId="12505D52" w14:textId="77777777" w:rsidR="00000000" w:rsidRDefault="00ED7A37">
      <w:pPr>
        <w:pStyle w:val="Speaker"/>
        <w:rPr>
          <w:rtl/>
        </w:rPr>
      </w:pPr>
      <w:bookmarkStart w:id="76" w:name="FS000000560T16_06_2003_18_14_54"/>
      <w:bookmarkEnd w:id="76"/>
    </w:p>
    <w:p w14:paraId="3018C884" w14:textId="77777777" w:rsidR="00000000" w:rsidRDefault="00ED7A37">
      <w:pPr>
        <w:pStyle w:val="Speaker"/>
        <w:rPr>
          <w:rtl/>
        </w:rPr>
      </w:pPr>
      <w:bookmarkStart w:id="77" w:name="_Toc45367313"/>
      <w:r>
        <w:rPr>
          <w:rFonts w:hint="eastAsia"/>
          <w:rtl/>
        </w:rPr>
        <w:t>אחמד</w:t>
      </w:r>
      <w:r>
        <w:rPr>
          <w:rtl/>
        </w:rPr>
        <w:t xml:space="preserve"> טיבי (חד"ש-תע"ל):</w:t>
      </w:r>
      <w:bookmarkEnd w:id="77"/>
    </w:p>
    <w:p w14:paraId="41D12C7F" w14:textId="77777777" w:rsidR="00000000" w:rsidRDefault="00ED7A37">
      <w:pPr>
        <w:pStyle w:val="a"/>
        <w:rPr>
          <w:rFonts w:hint="cs"/>
          <w:rtl/>
        </w:rPr>
      </w:pPr>
    </w:p>
    <w:p w14:paraId="10A4D4FD" w14:textId="77777777" w:rsidR="00000000" w:rsidRDefault="00ED7A37">
      <w:pPr>
        <w:pStyle w:val="a"/>
        <w:rPr>
          <w:rFonts w:hint="cs"/>
          <w:rtl/>
        </w:rPr>
      </w:pPr>
      <w:r>
        <w:rPr>
          <w:rFonts w:hint="cs"/>
          <w:rtl/>
        </w:rPr>
        <w:t xml:space="preserve">תודה </w:t>
      </w:r>
      <w:r>
        <w:rPr>
          <w:rFonts w:hint="cs"/>
          <w:rtl/>
        </w:rPr>
        <w:t xml:space="preserve">רבה. </w:t>
      </w:r>
    </w:p>
    <w:p w14:paraId="1E8BA103" w14:textId="77777777" w:rsidR="00000000" w:rsidRDefault="00ED7A37">
      <w:pPr>
        <w:pStyle w:val="a"/>
        <w:rPr>
          <w:rFonts w:hint="cs"/>
          <w:rtl/>
        </w:rPr>
      </w:pPr>
    </w:p>
    <w:p w14:paraId="6DACC548" w14:textId="77777777" w:rsidR="00000000" w:rsidRDefault="00ED7A37">
      <w:pPr>
        <w:pStyle w:val="a"/>
        <w:rPr>
          <w:rFonts w:hint="cs"/>
          <w:rtl/>
        </w:rPr>
      </w:pPr>
      <w:r>
        <w:rPr>
          <w:rFonts w:hint="cs"/>
          <w:rtl/>
        </w:rPr>
        <w:t>אדוני היושב-ראש, רבותי חברי הכנסת, אכן מפת הדרכים היא לא הסכם, זו תוכנית מסגרת, אבל מסגרת מחייבת. אדוני ראש הממשלה, כבר בפסגת עקבה חייבה אותך מפת הדרכים לתת הצהרה מסוימת, כתובה, המופיעה בשלב הראשון של מפת הדרכים, שבה אתה מתחייב להכיר במדינה פלסטינית</w:t>
      </w:r>
      <w:r>
        <w:rPr>
          <w:rFonts w:hint="cs"/>
          <w:rtl/>
        </w:rPr>
        <w:t xml:space="preserve"> עצמאית וריבונית ובת-קיימא. ומה אמרת? שאתה מכיר רק במדינה פלסטינית.</w:t>
      </w:r>
    </w:p>
    <w:p w14:paraId="18194927" w14:textId="77777777" w:rsidR="00000000" w:rsidRDefault="00ED7A37">
      <w:pPr>
        <w:pStyle w:val="a"/>
        <w:rPr>
          <w:rFonts w:hint="cs"/>
          <w:rtl/>
        </w:rPr>
      </w:pPr>
    </w:p>
    <w:p w14:paraId="1D182986" w14:textId="77777777" w:rsidR="00000000" w:rsidRDefault="00ED7A37">
      <w:pPr>
        <w:pStyle w:val="ac"/>
        <w:rPr>
          <w:rtl/>
        </w:rPr>
      </w:pPr>
      <w:r>
        <w:rPr>
          <w:rFonts w:hint="eastAsia"/>
          <w:rtl/>
        </w:rPr>
        <w:t>דניאל</w:t>
      </w:r>
      <w:r>
        <w:rPr>
          <w:rtl/>
        </w:rPr>
        <w:t xml:space="preserve"> בנלולו (הליכוד):</w:t>
      </w:r>
    </w:p>
    <w:p w14:paraId="42FDB0AD" w14:textId="77777777" w:rsidR="00000000" w:rsidRDefault="00ED7A37">
      <w:pPr>
        <w:pStyle w:val="a"/>
        <w:rPr>
          <w:rFonts w:hint="cs"/>
          <w:rtl/>
        </w:rPr>
      </w:pPr>
    </w:p>
    <w:p w14:paraId="196FC321" w14:textId="77777777" w:rsidR="00000000" w:rsidRDefault="00ED7A37">
      <w:pPr>
        <w:pStyle w:val="a"/>
        <w:rPr>
          <w:rFonts w:hint="cs"/>
          <w:rtl/>
        </w:rPr>
      </w:pPr>
      <w:r>
        <w:rPr>
          <w:rFonts w:hint="cs"/>
          <w:rtl/>
        </w:rPr>
        <w:t xml:space="preserve">גם אבו-מאזן צריך להפסיק את הטרור, את הפיגועים. </w:t>
      </w:r>
    </w:p>
    <w:p w14:paraId="6F9D7A23" w14:textId="77777777" w:rsidR="00000000" w:rsidRDefault="00ED7A37">
      <w:pPr>
        <w:pStyle w:val="a"/>
        <w:rPr>
          <w:rFonts w:hint="cs"/>
          <w:rtl/>
        </w:rPr>
      </w:pPr>
    </w:p>
    <w:p w14:paraId="076396EA" w14:textId="77777777" w:rsidR="00000000" w:rsidRDefault="00ED7A37">
      <w:pPr>
        <w:pStyle w:val="SpeakerCon"/>
        <w:rPr>
          <w:rtl/>
        </w:rPr>
      </w:pPr>
      <w:bookmarkStart w:id="78" w:name="FS000000560T16_06_2003_18_17_14"/>
      <w:bookmarkEnd w:id="78"/>
      <w:r>
        <w:rPr>
          <w:rFonts w:hint="eastAsia"/>
          <w:rtl/>
        </w:rPr>
        <w:t>אחמד</w:t>
      </w:r>
      <w:r>
        <w:rPr>
          <w:rtl/>
        </w:rPr>
        <w:t xml:space="preserve"> טיבי (חד"ש-תע"ל):</w:t>
      </w:r>
    </w:p>
    <w:p w14:paraId="12A14EC6" w14:textId="77777777" w:rsidR="00000000" w:rsidRDefault="00ED7A37">
      <w:pPr>
        <w:pStyle w:val="a"/>
        <w:rPr>
          <w:rFonts w:hint="cs"/>
          <w:rtl/>
        </w:rPr>
      </w:pPr>
    </w:p>
    <w:p w14:paraId="5157CB82" w14:textId="77777777" w:rsidR="00000000" w:rsidRDefault="00ED7A37">
      <w:pPr>
        <w:pStyle w:val="a"/>
        <w:rPr>
          <w:rFonts w:hint="cs"/>
          <w:rtl/>
        </w:rPr>
      </w:pPr>
      <w:r>
        <w:rPr>
          <w:rFonts w:hint="cs"/>
          <w:rtl/>
        </w:rPr>
        <w:t xml:space="preserve">צריך לעשות מאמץ. </w:t>
      </w:r>
    </w:p>
    <w:p w14:paraId="3027224E" w14:textId="77777777" w:rsidR="00000000" w:rsidRDefault="00ED7A37">
      <w:pPr>
        <w:pStyle w:val="a"/>
        <w:rPr>
          <w:rFonts w:hint="cs"/>
          <w:rtl/>
        </w:rPr>
      </w:pPr>
    </w:p>
    <w:p w14:paraId="685BC946" w14:textId="77777777" w:rsidR="00000000" w:rsidRDefault="00ED7A37">
      <w:pPr>
        <w:pStyle w:val="ad"/>
        <w:rPr>
          <w:rtl/>
        </w:rPr>
      </w:pPr>
      <w:r>
        <w:rPr>
          <w:rFonts w:hint="eastAsia"/>
          <w:rtl/>
        </w:rPr>
        <w:t>היו</w:t>
      </w:r>
      <w:r>
        <w:rPr>
          <w:rtl/>
        </w:rPr>
        <w:t>"ר ראובן ריבלין:</w:t>
      </w:r>
    </w:p>
    <w:p w14:paraId="24457273" w14:textId="77777777" w:rsidR="00000000" w:rsidRDefault="00ED7A37">
      <w:pPr>
        <w:pStyle w:val="a"/>
        <w:rPr>
          <w:rFonts w:hint="cs"/>
          <w:rtl/>
        </w:rPr>
      </w:pPr>
    </w:p>
    <w:p w14:paraId="17446E76" w14:textId="77777777" w:rsidR="00000000" w:rsidRDefault="00ED7A37">
      <w:pPr>
        <w:pStyle w:val="a"/>
        <w:rPr>
          <w:rFonts w:hint="cs"/>
          <w:rtl/>
        </w:rPr>
      </w:pPr>
      <w:r>
        <w:rPr>
          <w:rFonts w:hint="cs"/>
          <w:rtl/>
        </w:rPr>
        <w:t>חבר הכנסת דניאל בנלולו, נא לא להפריע. אתה מאריך את</w:t>
      </w:r>
      <w:r>
        <w:rPr>
          <w:rFonts w:hint="cs"/>
          <w:rtl/>
        </w:rPr>
        <w:t xml:space="preserve"> זמנו פי-שניים. תודה. בבקשה, הוא גזל ממך 13 שניות, הן יוחזרו לך. </w:t>
      </w:r>
    </w:p>
    <w:p w14:paraId="374E5FB0" w14:textId="77777777" w:rsidR="00000000" w:rsidRDefault="00ED7A37">
      <w:pPr>
        <w:pStyle w:val="a"/>
        <w:ind w:firstLine="0"/>
        <w:rPr>
          <w:rFonts w:hint="cs"/>
          <w:rtl/>
        </w:rPr>
      </w:pPr>
    </w:p>
    <w:p w14:paraId="54B9ACF7" w14:textId="77777777" w:rsidR="00000000" w:rsidRDefault="00ED7A37">
      <w:pPr>
        <w:pStyle w:val="Speaker"/>
        <w:rPr>
          <w:rtl/>
        </w:rPr>
      </w:pPr>
      <w:bookmarkStart w:id="79" w:name="FS000000560T16_06_2003_17_27_25"/>
      <w:bookmarkStart w:id="80" w:name="_Toc45367314"/>
      <w:bookmarkEnd w:id="79"/>
      <w:r>
        <w:rPr>
          <w:rtl/>
        </w:rPr>
        <w:t>אחמד טיבי (חד"ש-תע"ל):</w:t>
      </w:r>
      <w:bookmarkEnd w:id="80"/>
    </w:p>
    <w:p w14:paraId="722D6B40" w14:textId="77777777" w:rsidR="00000000" w:rsidRDefault="00ED7A37">
      <w:pPr>
        <w:pStyle w:val="a"/>
        <w:rPr>
          <w:rtl/>
        </w:rPr>
      </w:pPr>
    </w:p>
    <w:p w14:paraId="53786930" w14:textId="77777777" w:rsidR="00000000" w:rsidRDefault="00ED7A37">
      <w:pPr>
        <w:pStyle w:val="a"/>
        <w:rPr>
          <w:rFonts w:hint="cs"/>
          <w:rtl/>
        </w:rPr>
      </w:pPr>
      <w:r>
        <w:rPr>
          <w:rFonts w:hint="cs"/>
          <w:rtl/>
        </w:rPr>
        <w:t>תודה רבה.</w:t>
      </w:r>
    </w:p>
    <w:p w14:paraId="4D6848DA" w14:textId="77777777" w:rsidR="00000000" w:rsidRDefault="00ED7A37">
      <w:pPr>
        <w:pStyle w:val="a"/>
        <w:rPr>
          <w:rFonts w:hint="cs"/>
          <w:rtl/>
        </w:rPr>
      </w:pPr>
    </w:p>
    <w:p w14:paraId="34BFBB0C" w14:textId="77777777" w:rsidR="00000000" w:rsidRDefault="00ED7A37">
      <w:pPr>
        <w:pStyle w:val="a"/>
        <w:rPr>
          <w:rFonts w:hint="cs"/>
          <w:rtl/>
        </w:rPr>
      </w:pPr>
      <w:r>
        <w:rPr>
          <w:rFonts w:hint="cs"/>
          <w:rtl/>
        </w:rPr>
        <w:t>לא במקרה, אדוני ראש הממשלה, לא הזכרת את המלים "עצמאית וריבונית", אבל זה לא היה הדבר היחיד שלא קיימת. היית אמור לומר שאתה מתחייב, וממשלת ישראל מתחייבת, להפ</w:t>
      </w:r>
      <w:r>
        <w:rPr>
          <w:rFonts w:hint="cs"/>
          <w:rtl/>
        </w:rPr>
        <w:t>סיק את האלימות נגד פלסטינים בכל מקום, כך כתוב במפת הדרכים. והתחמקת מאמירת המשפט הזה, לא בכדי, כי ידעת כבר באותו יום שהתחייבת מראש וסיכמת ואישרת את החיסול של ד"ר רנתיסי ואחרים - -</w:t>
      </w:r>
    </w:p>
    <w:p w14:paraId="3A778BC2" w14:textId="77777777" w:rsidR="00000000" w:rsidRDefault="00ED7A37">
      <w:pPr>
        <w:pStyle w:val="a"/>
        <w:rPr>
          <w:rFonts w:hint="cs"/>
          <w:rtl/>
        </w:rPr>
      </w:pPr>
    </w:p>
    <w:p w14:paraId="1739677F" w14:textId="77777777" w:rsidR="00000000" w:rsidRDefault="00ED7A37">
      <w:pPr>
        <w:pStyle w:val="ac"/>
        <w:rPr>
          <w:rtl/>
        </w:rPr>
      </w:pPr>
      <w:r>
        <w:rPr>
          <w:rFonts w:hint="eastAsia"/>
          <w:rtl/>
        </w:rPr>
        <w:t>דניאל</w:t>
      </w:r>
      <w:r>
        <w:rPr>
          <w:rtl/>
        </w:rPr>
        <w:t xml:space="preserve"> בנלולו (הליכוד):</w:t>
      </w:r>
    </w:p>
    <w:p w14:paraId="10443AB2" w14:textId="77777777" w:rsidR="00000000" w:rsidRDefault="00ED7A37">
      <w:pPr>
        <w:pStyle w:val="a"/>
        <w:rPr>
          <w:rFonts w:hint="cs"/>
          <w:rtl/>
        </w:rPr>
      </w:pPr>
    </w:p>
    <w:p w14:paraId="248C840D" w14:textId="77777777" w:rsidR="00000000" w:rsidRDefault="00ED7A37">
      <w:pPr>
        <w:pStyle w:val="a"/>
        <w:rPr>
          <w:rFonts w:hint="cs"/>
          <w:rtl/>
        </w:rPr>
      </w:pPr>
      <w:r>
        <w:rPr>
          <w:rFonts w:hint="cs"/>
          <w:rtl/>
        </w:rPr>
        <w:t>חבר הכנסת טיבי, למה הכול חד-צדדי? למה הכול חד-צדדי?</w:t>
      </w:r>
    </w:p>
    <w:p w14:paraId="3DB2A1D7" w14:textId="77777777" w:rsidR="00000000" w:rsidRDefault="00ED7A37">
      <w:pPr>
        <w:pStyle w:val="a"/>
        <w:rPr>
          <w:rFonts w:hint="cs"/>
          <w:rtl/>
        </w:rPr>
      </w:pPr>
    </w:p>
    <w:p w14:paraId="08F79B03" w14:textId="77777777" w:rsidR="00000000" w:rsidRDefault="00ED7A37">
      <w:pPr>
        <w:pStyle w:val="ad"/>
        <w:rPr>
          <w:rtl/>
        </w:rPr>
      </w:pPr>
      <w:r>
        <w:rPr>
          <w:rtl/>
        </w:rPr>
        <w:t>היו"ר ראובן ריבלין:</w:t>
      </w:r>
    </w:p>
    <w:p w14:paraId="1E0276C4" w14:textId="77777777" w:rsidR="00000000" w:rsidRDefault="00ED7A37">
      <w:pPr>
        <w:pStyle w:val="a"/>
        <w:rPr>
          <w:rtl/>
        </w:rPr>
      </w:pPr>
    </w:p>
    <w:p w14:paraId="5F930B47" w14:textId="77777777" w:rsidR="00000000" w:rsidRDefault="00ED7A37">
      <w:pPr>
        <w:pStyle w:val="a"/>
        <w:rPr>
          <w:rFonts w:hint="cs"/>
          <w:rtl/>
        </w:rPr>
      </w:pPr>
      <w:r>
        <w:rPr>
          <w:rFonts w:hint="cs"/>
          <w:rtl/>
        </w:rPr>
        <w:t>תודה.</w:t>
      </w:r>
    </w:p>
    <w:p w14:paraId="272486F9" w14:textId="77777777" w:rsidR="00000000" w:rsidRDefault="00ED7A37">
      <w:pPr>
        <w:pStyle w:val="a"/>
        <w:rPr>
          <w:rtl/>
        </w:rPr>
      </w:pPr>
    </w:p>
    <w:p w14:paraId="3F5AD2AD" w14:textId="77777777" w:rsidR="00000000" w:rsidRDefault="00ED7A37">
      <w:pPr>
        <w:pStyle w:val="SpeakerCon"/>
        <w:rPr>
          <w:rtl/>
        </w:rPr>
      </w:pPr>
      <w:bookmarkStart w:id="81" w:name="FS000000560T16_06_2003_17_29_20C"/>
      <w:bookmarkEnd w:id="81"/>
      <w:r>
        <w:rPr>
          <w:rtl/>
        </w:rPr>
        <w:t>אחמד טיבי (חד"ש-תע"ל):</w:t>
      </w:r>
    </w:p>
    <w:p w14:paraId="1A5116FC" w14:textId="77777777" w:rsidR="00000000" w:rsidRDefault="00ED7A37">
      <w:pPr>
        <w:pStyle w:val="a"/>
        <w:rPr>
          <w:rtl/>
        </w:rPr>
      </w:pPr>
    </w:p>
    <w:p w14:paraId="33EB76BF" w14:textId="77777777" w:rsidR="00000000" w:rsidRDefault="00ED7A37">
      <w:pPr>
        <w:pStyle w:val="a"/>
        <w:rPr>
          <w:rFonts w:hint="cs"/>
          <w:rtl/>
        </w:rPr>
      </w:pPr>
      <w:r>
        <w:rPr>
          <w:rFonts w:hint="cs"/>
          <w:rtl/>
        </w:rPr>
        <w:t>- - ובאותו יום, רבותי, חברי הכנסת, חוסלו שני פלסטינים בכפר עתיל. באותו יום.</w:t>
      </w:r>
    </w:p>
    <w:p w14:paraId="6B3755E0" w14:textId="77777777" w:rsidR="00000000" w:rsidRDefault="00ED7A37">
      <w:pPr>
        <w:pStyle w:val="a"/>
        <w:rPr>
          <w:rFonts w:hint="cs"/>
          <w:rtl/>
        </w:rPr>
      </w:pPr>
    </w:p>
    <w:p w14:paraId="44E66012" w14:textId="77777777" w:rsidR="00000000" w:rsidRDefault="00ED7A37">
      <w:pPr>
        <w:pStyle w:val="ac"/>
        <w:rPr>
          <w:rtl/>
        </w:rPr>
      </w:pPr>
      <w:r>
        <w:rPr>
          <w:rFonts w:hint="eastAsia"/>
          <w:rtl/>
        </w:rPr>
        <w:t>אהוד</w:t>
      </w:r>
      <w:r>
        <w:rPr>
          <w:rtl/>
        </w:rPr>
        <w:t xml:space="preserve"> יתום (הליכוד):</w:t>
      </w:r>
    </w:p>
    <w:p w14:paraId="55006961" w14:textId="77777777" w:rsidR="00000000" w:rsidRDefault="00ED7A37">
      <w:pPr>
        <w:pStyle w:val="a"/>
        <w:rPr>
          <w:rFonts w:hint="cs"/>
          <w:rtl/>
        </w:rPr>
      </w:pPr>
    </w:p>
    <w:p w14:paraId="0BD79C16" w14:textId="77777777" w:rsidR="00000000" w:rsidRDefault="00ED7A37">
      <w:pPr>
        <w:pStyle w:val="a"/>
        <w:rPr>
          <w:rFonts w:hint="cs"/>
          <w:rtl/>
        </w:rPr>
      </w:pPr>
      <w:r>
        <w:rPr>
          <w:rFonts w:hint="cs"/>
          <w:rtl/>
        </w:rPr>
        <w:t>הוא ראש הממשלה, הוא לא נביא.</w:t>
      </w:r>
    </w:p>
    <w:p w14:paraId="698BB668" w14:textId="77777777" w:rsidR="00000000" w:rsidRDefault="00ED7A37">
      <w:pPr>
        <w:pStyle w:val="a"/>
        <w:rPr>
          <w:rFonts w:hint="cs"/>
          <w:rtl/>
        </w:rPr>
      </w:pPr>
    </w:p>
    <w:p w14:paraId="2FE19963" w14:textId="77777777" w:rsidR="00000000" w:rsidRDefault="00ED7A37">
      <w:pPr>
        <w:pStyle w:val="ac"/>
        <w:rPr>
          <w:rtl/>
        </w:rPr>
      </w:pPr>
      <w:r>
        <w:rPr>
          <w:rFonts w:hint="eastAsia"/>
          <w:rtl/>
        </w:rPr>
        <w:t>גלעד</w:t>
      </w:r>
      <w:r>
        <w:rPr>
          <w:rtl/>
        </w:rPr>
        <w:t xml:space="preserve"> ארדן (הליכוד):</w:t>
      </w:r>
    </w:p>
    <w:p w14:paraId="7CC62A20" w14:textId="77777777" w:rsidR="00000000" w:rsidRDefault="00ED7A37">
      <w:pPr>
        <w:pStyle w:val="a"/>
        <w:rPr>
          <w:rFonts w:hint="cs"/>
          <w:rtl/>
        </w:rPr>
      </w:pPr>
    </w:p>
    <w:p w14:paraId="594B128C" w14:textId="77777777" w:rsidR="00000000" w:rsidRDefault="00ED7A37">
      <w:pPr>
        <w:pStyle w:val="a"/>
        <w:rPr>
          <w:rFonts w:hint="cs"/>
          <w:rtl/>
        </w:rPr>
      </w:pPr>
      <w:r>
        <w:rPr>
          <w:rFonts w:hint="cs"/>
          <w:rtl/>
        </w:rPr>
        <w:t>- - -</w:t>
      </w:r>
    </w:p>
    <w:p w14:paraId="301367B1" w14:textId="77777777" w:rsidR="00000000" w:rsidRDefault="00ED7A37">
      <w:pPr>
        <w:pStyle w:val="a"/>
        <w:rPr>
          <w:rFonts w:hint="cs"/>
          <w:rtl/>
        </w:rPr>
      </w:pPr>
    </w:p>
    <w:p w14:paraId="737DBB2D" w14:textId="77777777" w:rsidR="00000000" w:rsidRDefault="00ED7A37">
      <w:pPr>
        <w:pStyle w:val="ad"/>
        <w:rPr>
          <w:rtl/>
        </w:rPr>
      </w:pPr>
      <w:r>
        <w:rPr>
          <w:rtl/>
        </w:rPr>
        <w:t>היו"ר ראובן ריבלין:</w:t>
      </w:r>
    </w:p>
    <w:p w14:paraId="3982B14C" w14:textId="77777777" w:rsidR="00000000" w:rsidRDefault="00ED7A37">
      <w:pPr>
        <w:pStyle w:val="a"/>
        <w:rPr>
          <w:rtl/>
        </w:rPr>
      </w:pPr>
    </w:p>
    <w:p w14:paraId="65D88580" w14:textId="77777777" w:rsidR="00000000" w:rsidRDefault="00ED7A37">
      <w:pPr>
        <w:pStyle w:val="a"/>
        <w:rPr>
          <w:rFonts w:hint="cs"/>
          <w:rtl/>
        </w:rPr>
      </w:pPr>
      <w:r>
        <w:rPr>
          <w:rFonts w:hint="cs"/>
          <w:rtl/>
        </w:rPr>
        <w:t>חבר הכנסת אהוד יתום. חבר ה</w:t>
      </w:r>
      <w:r>
        <w:rPr>
          <w:rFonts w:hint="cs"/>
          <w:rtl/>
        </w:rPr>
        <w:t>כנסת ארדן. תודה רבה.</w:t>
      </w:r>
    </w:p>
    <w:p w14:paraId="3E8677FC" w14:textId="77777777" w:rsidR="00000000" w:rsidRDefault="00ED7A37">
      <w:pPr>
        <w:pStyle w:val="a"/>
        <w:rPr>
          <w:rFonts w:hint="cs"/>
          <w:rtl/>
        </w:rPr>
      </w:pPr>
    </w:p>
    <w:p w14:paraId="47B5DB62" w14:textId="77777777" w:rsidR="00000000" w:rsidRDefault="00ED7A37">
      <w:pPr>
        <w:pStyle w:val="SpeakerCon"/>
        <w:rPr>
          <w:rtl/>
        </w:rPr>
      </w:pPr>
      <w:bookmarkStart w:id="82" w:name="FS000000560T16_06_2003_17_32_45C"/>
      <w:bookmarkEnd w:id="82"/>
      <w:r>
        <w:rPr>
          <w:rtl/>
        </w:rPr>
        <w:t>אחמד טיבי (חד"ש-תע"ל):</w:t>
      </w:r>
    </w:p>
    <w:p w14:paraId="26AE1A77" w14:textId="77777777" w:rsidR="00000000" w:rsidRDefault="00ED7A37">
      <w:pPr>
        <w:pStyle w:val="a"/>
        <w:rPr>
          <w:rtl/>
        </w:rPr>
      </w:pPr>
    </w:p>
    <w:p w14:paraId="003A153C" w14:textId="77777777" w:rsidR="00000000" w:rsidRDefault="00ED7A37">
      <w:pPr>
        <w:pStyle w:val="a"/>
        <w:rPr>
          <w:rFonts w:hint="cs"/>
          <w:rtl/>
        </w:rPr>
      </w:pPr>
      <w:r>
        <w:rPr>
          <w:rFonts w:hint="cs"/>
          <w:rtl/>
        </w:rPr>
        <w:t>כבר באותו יום, שעות אחרי שנפגשת עם אבו-מאזן ועם הנשיא בוש, והבטחת הבטחות, שעות, חיסלת שני אנשים בטול-כרם, בעתיל. אין זה נכון שהפיגוע נגד החיילים בארז היה ההפרה הראשונה אחרי עקבה. כל האלימות הזאת צריכה להיפסק, א</w:t>
      </w:r>
      <w:r>
        <w:rPr>
          <w:rFonts w:hint="cs"/>
          <w:rtl/>
        </w:rPr>
        <w:t>דוני ראש הממשלה, באמצעות משא-ומתן וקיום הסכמים. אבל אי-אפשר להתעלם מהעובדה שפלסטינים נהרגים, ולומר לפלסטינים: ביצעתם פיגוע בארז.</w:t>
      </w:r>
    </w:p>
    <w:p w14:paraId="4F4D55A5" w14:textId="77777777" w:rsidR="00000000" w:rsidRDefault="00ED7A37">
      <w:pPr>
        <w:pStyle w:val="a"/>
        <w:rPr>
          <w:rFonts w:hint="cs"/>
          <w:rtl/>
        </w:rPr>
      </w:pPr>
    </w:p>
    <w:p w14:paraId="64DB7348" w14:textId="77777777" w:rsidR="00000000" w:rsidRDefault="00ED7A37">
      <w:pPr>
        <w:pStyle w:val="a"/>
        <w:rPr>
          <w:rFonts w:hint="cs"/>
          <w:rtl/>
        </w:rPr>
      </w:pPr>
      <w:r>
        <w:rPr>
          <w:rFonts w:hint="cs"/>
          <w:rtl/>
        </w:rPr>
        <w:t>אדוני ראש הממשלה, לא בכדי, כבר בתחילת הדרך, סטית מהדרך וחיסלת את מפת הדרך.</w:t>
      </w:r>
    </w:p>
    <w:p w14:paraId="51E27F4D" w14:textId="77777777" w:rsidR="00000000" w:rsidRDefault="00ED7A37">
      <w:pPr>
        <w:pStyle w:val="a"/>
        <w:rPr>
          <w:rFonts w:hint="cs"/>
          <w:rtl/>
        </w:rPr>
      </w:pPr>
    </w:p>
    <w:p w14:paraId="793A8742" w14:textId="77777777" w:rsidR="00000000" w:rsidRDefault="00ED7A37">
      <w:pPr>
        <w:pStyle w:val="a"/>
        <w:rPr>
          <w:rFonts w:hint="cs"/>
          <w:rtl/>
        </w:rPr>
      </w:pPr>
      <w:r>
        <w:rPr>
          <w:rFonts w:hint="cs"/>
          <w:rtl/>
        </w:rPr>
        <w:t>על כן, אדוני ראש הממשלה - -</w:t>
      </w:r>
    </w:p>
    <w:p w14:paraId="5563EA75" w14:textId="77777777" w:rsidR="00000000" w:rsidRDefault="00ED7A37">
      <w:pPr>
        <w:pStyle w:val="a"/>
        <w:rPr>
          <w:rFonts w:hint="cs"/>
          <w:rtl/>
        </w:rPr>
      </w:pPr>
    </w:p>
    <w:p w14:paraId="75267187" w14:textId="77777777" w:rsidR="00000000" w:rsidRDefault="00ED7A37">
      <w:pPr>
        <w:pStyle w:val="ac"/>
        <w:rPr>
          <w:rtl/>
        </w:rPr>
      </w:pPr>
      <w:r>
        <w:rPr>
          <w:rFonts w:hint="eastAsia"/>
          <w:rtl/>
        </w:rPr>
        <w:t>יעקב</w:t>
      </w:r>
      <w:r>
        <w:rPr>
          <w:rtl/>
        </w:rPr>
        <w:t xml:space="preserve"> מרגי (ש"ס):</w:t>
      </w:r>
    </w:p>
    <w:p w14:paraId="5EDE3EE1" w14:textId="77777777" w:rsidR="00000000" w:rsidRDefault="00ED7A37">
      <w:pPr>
        <w:pStyle w:val="a"/>
        <w:rPr>
          <w:rFonts w:hint="cs"/>
          <w:rtl/>
        </w:rPr>
      </w:pPr>
    </w:p>
    <w:p w14:paraId="0F1F1AE1" w14:textId="77777777" w:rsidR="00000000" w:rsidRDefault="00ED7A37">
      <w:pPr>
        <w:pStyle w:val="a"/>
        <w:rPr>
          <w:rFonts w:hint="cs"/>
          <w:rtl/>
        </w:rPr>
      </w:pPr>
      <w:r>
        <w:rPr>
          <w:rFonts w:hint="cs"/>
          <w:rtl/>
        </w:rPr>
        <w:t>הוא</w:t>
      </w:r>
      <w:r>
        <w:rPr>
          <w:rFonts w:hint="cs"/>
          <w:rtl/>
        </w:rPr>
        <w:t xml:space="preserve"> בפרשת דרכים.</w:t>
      </w:r>
    </w:p>
    <w:p w14:paraId="3756D4BF" w14:textId="77777777" w:rsidR="00000000" w:rsidRDefault="00ED7A37">
      <w:pPr>
        <w:pStyle w:val="a"/>
        <w:rPr>
          <w:rFonts w:hint="cs"/>
          <w:rtl/>
        </w:rPr>
      </w:pPr>
    </w:p>
    <w:p w14:paraId="192C8745" w14:textId="77777777" w:rsidR="00000000" w:rsidRDefault="00ED7A37">
      <w:pPr>
        <w:pStyle w:val="SpeakerCon"/>
        <w:rPr>
          <w:rtl/>
        </w:rPr>
      </w:pPr>
      <w:bookmarkStart w:id="83" w:name="FS000000560T16_06_2003_17_36_15C"/>
      <w:bookmarkEnd w:id="83"/>
      <w:r>
        <w:rPr>
          <w:rtl/>
        </w:rPr>
        <w:t>אחמד טיבי (חד"ש-תע"ל):</w:t>
      </w:r>
    </w:p>
    <w:p w14:paraId="5C4E1A69" w14:textId="77777777" w:rsidR="00000000" w:rsidRDefault="00ED7A37">
      <w:pPr>
        <w:pStyle w:val="a"/>
        <w:rPr>
          <w:rtl/>
        </w:rPr>
      </w:pPr>
    </w:p>
    <w:p w14:paraId="3B581EC3" w14:textId="77777777" w:rsidR="00000000" w:rsidRDefault="00ED7A37">
      <w:pPr>
        <w:pStyle w:val="a"/>
        <w:rPr>
          <w:rFonts w:hint="cs"/>
          <w:rtl/>
        </w:rPr>
      </w:pPr>
      <w:r>
        <w:rPr>
          <w:rFonts w:hint="cs"/>
          <w:rtl/>
        </w:rPr>
        <w:t>- - בוודאי תגיד לנו שיש אנשים המפקפקים בכוונות שלך כשאתה אומר "ויתורים כואבים". ושוב, אני בטוח שתחזור על המלים "ויתורים כואבים", ותגיד שיש אנשים - -</w:t>
      </w:r>
    </w:p>
    <w:p w14:paraId="3EA0F8E7" w14:textId="77777777" w:rsidR="00000000" w:rsidRDefault="00ED7A37">
      <w:pPr>
        <w:pStyle w:val="a"/>
        <w:rPr>
          <w:rFonts w:hint="cs"/>
          <w:rtl/>
        </w:rPr>
      </w:pPr>
    </w:p>
    <w:p w14:paraId="40799C7F" w14:textId="77777777" w:rsidR="00000000" w:rsidRDefault="00ED7A37">
      <w:pPr>
        <w:pStyle w:val="ad"/>
        <w:rPr>
          <w:rtl/>
        </w:rPr>
      </w:pPr>
      <w:r>
        <w:rPr>
          <w:rtl/>
        </w:rPr>
        <w:t>היו"ר ראובן ריבלין:</w:t>
      </w:r>
    </w:p>
    <w:p w14:paraId="1475812A" w14:textId="77777777" w:rsidR="00000000" w:rsidRDefault="00ED7A37">
      <w:pPr>
        <w:pStyle w:val="a"/>
        <w:rPr>
          <w:rtl/>
        </w:rPr>
      </w:pPr>
    </w:p>
    <w:p w14:paraId="7AE8F79B" w14:textId="77777777" w:rsidR="00000000" w:rsidRDefault="00ED7A37">
      <w:pPr>
        <w:pStyle w:val="a"/>
        <w:rPr>
          <w:rFonts w:hint="cs"/>
          <w:rtl/>
        </w:rPr>
      </w:pPr>
      <w:r>
        <w:rPr>
          <w:rFonts w:hint="cs"/>
          <w:rtl/>
        </w:rPr>
        <w:t xml:space="preserve">תודה. סיימת את זמנך. עכשיו יש לך עוד 26 שניות </w:t>
      </w:r>
      <w:r>
        <w:rPr>
          <w:rFonts w:hint="cs"/>
          <w:rtl/>
        </w:rPr>
        <w:t>- זמן פציעות.</w:t>
      </w:r>
    </w:p>
    <w:p w14:paraId="566FDCDC" w14:textId="77777777" w:rsidR="00000000" w:rsidRDefault="00ED7A37">
      <w:pPr>
        <w:pStyle w:val="a"/>
        <w:rPr>
          <w:rFonts w:hint="cs"/>
          <w:rtl/>
        </w:rPr>
      </w:pPr>
    </w:p>
    <w:p w14:paraId="1C78BEF6" w14:textId="77777777" w:rsidR="00000000" w:rsidRDefault="00ED7A37">
      <w:pPr>
        <w:pStyle w:val="SpeakerCon"/>
        <w:rPr>
          <w:rtl/>
        </w:rPr>
      </w:pPr>
      <w:bookmarkStart w:id="84" w:name="FS000000560T16_06_2003_17_37_17C"/>
      <w:bookmarkEnd w:id="84"/>
      <w:r>
        <w:rPr>
          <w:rtl/>
        </w:rPr>
        <w:t>אחמד טיבי (חד"ש-תע"ל):</w:t>
      </w:r>
    </w:p>
    <w:p w14:paraId="5F42B171" w14:textId="77777777" w:rsidR="00000000" w:rsidRDefault="00ED7A37">
      <w:pPr>
        <w:pStyle w:val="a"/>
        <w:rPr>
          <w:rtl/>
        </w:rPr>
      </w:pPr>
    </w:p>
    <w:p w14:paraId="1C9E203B" w14:textId="77777777" w:rsidR="00000000" w:rsidRDefault="00ED7A37">
      <w:pPr>
        <w:pStyle w:val="a"/>
        <w:rPr>
          <w:rFonts w:hint="cs"/>
          <w:rtl/>
        </w:rPr>
      </w:pPr>
      <w:r>
        <w:rPr>
          <w:rFonts w:hint="cs"/>
          <w:rtl/>
        </w:rPr>
        <w:t xml:space="preserve">- - שמייחסים לך כוונות נסתרות. לא. אנחנו רואים, ומה שאנחנו רואים, זה מה שקיים. </w:t>
      </w:r>
    </w:p>
    <w:p w14:paraId="79474BA6" w14:textId="77777777" w:rsidR="00000000" w:rsidRDefault="00ED7A37">
      <w:pPr>
        <w:pStyle w:val="a"/>
        <w:rPr>
          <w:rFonts w:hint="cs"/>
          <w:rtl/>
        </w:rPr>
      </w:pPr>
    </w:p>
    <w:p w14:paraId="3F2E25CD" w14:textId="77777777" w:rsidR="00000000" w:rsidRDefault="00ED7A37">
      <w:pPr>
        <w:pStyle w:val="a"/>
        <w:rPr>
          <w:rFonts w:hint="cs"/>
          <w:rtl/>
        </w:rPr>
      </w:pPr>
      <w:r>
        <w:rPr>
          <w:rFonts w:hint="cs"/>
          <w:rtl/>
        </w:rPr>
        <w:t>לכן, אדוני ראש הממשלה, אני, אכן, לא יודע איזה ראש ממשלה יעלה לכאן, ראש ממשלה שמחויב להסכם, או ראש ממשלה - הרי אתה תמיד אומר שאתה מכיר את</w:t>
      </w:r>
      <w:r>
        <w:rPr>
          <w:rFonts w:hint="cs"/>
          <w:rtl/>
        </w:rPr>
        <w:t xml:space="preserve"> המנטליות של העם הערבי ומתייחס בכבוד למנהיגים. לפני כמה ימים, אפילו ברמה האישית, פגעת בראש הממשלה אבו-מאזן. אתה גם לא מקיים את מפת הדרכים, גם פוגע במקבילים שלו, גם מורה על חיסולים. ובסופו של דבר אתה תוהה למה אנחנו במערבולת של דמים. תודה רבה, אדוני.</w:t>
      </w:r>
    </w:p>
    <w:p w14:paraId="686D051C" w14:textId="77777777" w:rsidR="00000000" w:rsidRDefault="00ED7A37">
      <w:pPr>
        <w:pStyle w:val="a"/>
        <w:rPr>
          <w:rFonts w:hint="cs"/>
          <w:rtl/>
        </w:rPr>
      </w:pPr>
    </w:p>
    <w:p w14:paraId="3969E2A2" w14:textId="77777777" w:rsidR="00000000" w:rsidRDefault="00ED7A37">
      <w:pPr>
        <w:pStyle w:val="ad"/>
        <w:rPr>
          <w:rtl/>
        </w:rPr>
      </w:pPr>
      <w:r>
        <w:rPr>
          <w:rtl/>
        </w:rPr>
        <w:t xml:space="preserve">היו"ר </w:t>
      </w:r>
      <w:r>
        <w:rPr>
          <w:rtl/>
        </w:rPr>
        <w:t>ראובן ריבלין:</w:t>
      </w:r>
    </w:p>
    <w:p w14:paraId="2E282410" w14:textId="77777777" w:rsidR="00000000" w:rsidRDefault="00ED7A37">
      <w:pPr>
        <w:pStyle w:val="a"/>
        <w:rPr>
          <w:rtl/>
        </w:rPr>
      </w:pPr>
    </w:p>
    <w:p w14:paraId="54FC5107" w14:textId="77777777" w:rsidR="00000000" w:rsidRDefault="00ED7A37">
      <w:pPr>
        <w:pStyle w:val="a"/>
        <w:rPr>
          <w:rFonts w:hint="cs"/>
          <w:rtl/>
        </w:rPr>
      </w:pPr>
      <w:r>
        <w:rPr>
          <w:rFonts w:hint="cs"/>
          <w:rtl/>
        </w:rPr>
        <w:t>תודה לחבר הכנסת טיבי. חבר הכנסת עמיר פרץ, ואחריו - חבר הכנסת ג'מאל זחאלקה. בבקשה, אדוני.</w:t>
      </w:r>
    </w:p>
    <w:p w14:paraId="6EBD63DD" w14:textId="77777777" w:rsidR="00000000" w:rsidRDefault="00ED7A37">
      <w:pPr>
        <w:pStyle w:val="Speaker"/>
        <w:rPr>
          <w:rtl/>
        </w:rPr>
      </w:pPr>
      <w:bookmarkStart w:id="85" w:name="FS000000557T16_06_2003_17_40_16"/>
      <w:bookmarkEnd w:id="85"/>
    </w:p>
    <w:p w14:paraId="72AD0BD2" w14:textId="77777777" w:rsidR="00000000" w:rsidRDefault="00ED7A37">
      <w:pPr>
        <w:pStyle w:val="Speaker"/>
        <w:rPr>
          <w:rtl/>
        </w:rPr>
      </w:pPr>
      <w:bookmarkStart w:id="86" w:name="_Toc45367315"/>
      <w:r>
        <w:rPr>
          <w:rFonts w:hint="eastAsia"/>
          <w:rtl/>
        </w:rPr>
        <w:t>עמיר</w:t>
      </w:r>
      <w:r>
        <w:rPr>
          <w:rtl/>
        </w:rPr>
        <w:t xml:space="preserve"> פרץ (עם אחד):</w:t>
      </w:r>
      <w:bookmarkEnd w:id="86"/>
    </w:p>
    <w:p w14:paraId="73AB5EE9" w14:textId="77777777" w:rsidR="00000000" w:rsidRDefault="00ED7A37">
      <w:pPr>
        <w:pStyle w:val="a"/>
        <w:rPr>
          <w:rFonts w:hint="cs"/>
          <w:rtl/>
        </w:rPr>
      </w:pPr>
    </w:p>
    <w:p w14:paraId="106518F1" w14:textId="77777777" w:rsidR="00000000" w:rsidRDefault="00ED7A37">
      <w:pPr>
        <w:pStyle w:val="a"/>
        <w:rPr>
          <w:rFonts w:hint="cs"/>
          <w:rtl/>
        </w:rPr>
      </w:pPr>
      <w:r>
        <w:rPr>
          <w:rFonts w:hint="cs"/>
          <w:rtl/>
        </w:rPr>
        <w:t xml:space="preserve">אדוני היושב-ראש, חברי הכנסת, אדוני ראש הממשלה, אני מגיע משדרות, יישוב מוכר לך, ליד החווה שלך, ובוודאי תושבי שדרות מרגישים היום שהם </w:t>
      </w:r>
      <w:r>
        <w:rPr>
          <w:rFonts w:hint="cs"/>
          <w:rtl/>
        </w:rPr>
        <w:t>הברומטר של העימות, ובכל פעם שיש אירוע, משפחות שלמות יושבות ומתפללות שהנס ימשיך להתרחש ושאיש לא ייפגע ממטחי ה"קסאם" שנופלים אל תוך העיר.</w:t>
      </w:r>
    </w:p>
    <w:p w14:paraId="117A989D" w14:textId="77777777" w:rsidR="00000000" w:rsidRDefault="00ED7A37">
      <w:pPr>
        <w:pStyle w:val="a"/>
        <w:rPr>
          <w:rFonts w:hint="cs"/>
          <w:rtl/>
        </w:rPr>
      </w:pPr>
    </w:p>
    <w:p w14:paraId="273D8851" w14:textId="77777777" w:rsidR="00000000" w:rsidRDefault="00ED7A37">
      <w:pPr>
        <w:pStyle w:val="a"/>
        <w:rPr>
          <w:rFonts w:hint="cs"/>
          <w:rtl/>
        </w:rPr>
      </w:pPr>
      <w:r>
        <w:rPr>
          <w:rFonts w:hint="cs"/>
          <w:rtl/>
        </w:rPr>
        <w:t xml:space="preserve">אני גם רוצה להדגיש, שאין ספק לאיש, שבכל מה שקשור בהגנה על חיי אדם, ממשלת ישראל, כל ממשלה, מוכרחה להיות מחויבת, בלי שום </w:t>
      </w:r>
      <w:r>
        <w:rPr>
          <w:rFonts w:hint="cs"/>
          <w:rtl/>
        </w:rPr>
        <w:t xml:space="preserve">פשרות. </w:t>
      </w:r>
    </w:p>
    <w:p w14:paraId="7EA357A0" w14:textId="77777777" w:rsidR="00000000" w:rsidRDefault="00ED7A37">
      <w:pPr>
        <w:pStyle w:val="a"/>
        <w:rPr>
          <w:rFonts w:hint="cs"/>
          <w:rtl/>
        </w:rPr>
      </w:pPr>
    </w:p>
    <w:p w14:paraId="5B658AE9" w14:textId="77777777" w:rsidR="00000000" w:rsidRDefault="00ED7A37">
      <w:pPr>
        <w:pStyle w:val="a"/>
        <w:rPr>
          <w:rFonts w:hint="cs"/>
          <w:rtl/>
        </w:rPr>
      </w:pPr>
      <w:r>
        <w:rPr>
          <w:rFonts w:hint="cs"/>
          <w:rtl/>
        </w:rPr>
        <w:t>אני פונה אל חברי הכנסת, אני חושב שביום הזה היינו צריכים לברך את ראש הממשלה על התקדימים שהוא יצר. עצם העובדה שראש הממשלה אמר שמדינה פלסטינית צריכה לקום, ואני מציע לכולם לא להיות פה גנרלים - כולם גנרלים, כולם יודעים לסמן גבולות - האמירה בפני עצמה הי</w:t>
      </w:r>
      <w:r>
        <w:rPr>
          <w:rFonts w:hint="cs"/>
          <w:rtl/>
        </w:rPr>
        <w:t>א שינוי פסיכולוגי חשוב מאוד בציבור הישראלי. אני אומר לכם זאת כמי שנמצא בשדרות וכמי שיודע היום שחלק גדול מתומכי הליכוד - בעבר המושג "מדינה פלסטינית" היה מבחינתם  חלילה וחס מלהזכיר, ייהרג ובל יעבור.</w:t>
      </w:r>
    </w:p>
    <w:p w14:paraId="618EFB29" w14:textId="77777777" w:rsidR="00000000" w:rsidRDefault="00ED7A37">
      <w:pPr>
        <w:pStyle w:val="a"/>
        <w:rPr>
          <w:rFonts w:hint="cs"/>
          <w:rtl/>
        </w:rPr>
      </w:pPr>
    </w:p>
    <w:p w14:paraId="45465106" w14:textId="77777777" w:rsidR="00000000" w:rsidRDefault="00ED7A37">
      <w:pPr>
        <w:pStyle w:val="a"/>
        <w:rPr>
          <w:rFonts w:hint="cs"/>
          <w:rtl/>
        </w:rPr>
      </w:pPr>
      <w:r>
        <w:rPr>
          <w:rFonts w:hint="cs"/>
          <w:rtl/>
        </w:rPr>
        <w:t xml:space="preserve">צריך לומר את האמת על מה שעשה ראש הממשלה, הוא עשה דבר חשוב </w:t>
      </w:r>
      <w:r>
        <w:rPr>
          <w:rFonts w:hint="cs"/>
          <w:rtl/>
        </w:rPr>
        <w:t>מבחינה היסטורית, כי השאלה הגדולה שנשאלת, כאן באזור שלנו, האם הדיון יהיה בין תנועות פוליטיות או שיימשך העימות בין תנועות משיחיות. אני חושב שהעובדה היא, שמי שחלם והגדיר הגדרות כמו ארץ-ישראל השלמה, מבין שהחלום המשיחי הזה איננו.</w:t>
      </w:r>
    </w:p>
    <w:p w14:paraId="359F3A0F" w14:textId="77777777" w:rsidR="00000000" w:rsidRDefault="00ED7A37">
      <w:pPr>
        <w:pStyle w:val="a"/>
        <w:rPr>
          <w:rFonts w:hint="cs"/>
          <w:rtl/>
        </w:rPr>
      </w:pPr>
    </w:p>
    <w:p w14:paraId="388313FC" w14:textId="77777777" w:rsidR="00000000" w:rsidRDefault="00ED7A37">
      <w:pPr>
        <w:pStyle w:val="ac"/>
        <w:rPr>
          <w:rtl/>
        </w:rPr>
      </w:pPr>
      <w:r>
        <w:rPr>
          <w:rFonts w:hint="eastAsia"/>
          <w:rtl/>
        </w:rPr>
        <w:t>צבי</w:t>
      </w:r>
      <w:r>
        <w:rPr>
          <w:rtl/>
        </w:rPr>
        <w:t xml:space="preserve"> הנדל (האיחוד הלאומי - ישרא</w:t>
      </w:r>
      <w:r>
        <w:rPr>
          <w:rtl/>
        </w:rPr>
        <w:t>ל ביתנו):</w:t>
      </w:r>
    </w:p>
    <w:p w14:paraId="17A28FC7" w14:textId="77777777" w:rsidR="00000000" w:rsidRDefault="00ED7A37">
      <w:pPr>
        <w:pStyle w:val="a"/>
        <w:rPr>
          <w:rFonts w:hint="cs"/>
          <w:rtl/>
        </w:rPr>
      </w:pPr>
    </w:p>
    <w:p w14:paraId="527287FA" w14:textId="77777777" w:rsidR="00000000" w:rsidRDefault="00ED7A37">
      <w:pPr>
        <w:pStyle w:val="a"/>
        <w:rPr>
          <w:rFonts w:hint="cs"/>
          <w:rtl/>
        </w:rPr>
      </w:pPr>
      <w:r>
        <w:rPr>
          <w:rFonts w:hint="cs"/>
          <w:rtl/>
        </w:rPr>
        <w:t>היית מת.</w:t>
      </w:r>
    </w:p>
    <w:p w14:paraId="0ED774FD" w14:textId="77777777" w:rsidR="00000000" w:rsidRDefault="00ED7A37">
      <w:pPr>
        <w:pStyle w:val="a"/>
        <w:rPr>
          <w:rFonts w:hint="cs"/>
          <w:rtl/>
        </w:rPr>
      </w:pPr>
    </w:p>
    <w:p w14:paraId="7AAFC85A" w14:textId="77777777" w:rsidR="00000000" w:rsidRDefault="00ED7A37">
      <w:pPr>
        <w:pStyle w:val="SpeakerCon"/>
        <w:rPr>
          <w:rtl/>
        </w:rPr>
      </w:pPr>
      <w:bookmarkStart w:id="87" w:name="FS000000557T16_06_2003_17_48_42C"/>
      <w:bookmarkEnd w:id="87"/>
      <w:r>
        <w:rPr>
          <w:rtl/>
        </w:rPr>
        <w:t>עמיר פרץ (עם אחד):</w:t>
      </w:r>
    </w:p>
    <w:p w14:paraId="44A6189C" w14:textId="77777777" w:rsidR="00000000" w:rsidRDefault="00ED7A37">
      <w:pPr>
        <w:pStyle w:val="a"/>
        <w:rPr>
          <w:rtl/>
        </w:rPr>
      </w:pPr>
    </w:p>
    <w:p w14:paraId="330AF283" w14:textId="77777777" w:rsidR="00000000" w:rsidRDefault="00ED7A37">
      <w:pPr>
        <w:pStyle w:val="a"/>
        <w:rPr>
          <w:rFonts w:hint="cs"/>
          <w:rtl/>
        </w:rPr>
      </w:pPr>
      <w:r>
        <w:rPr>
          <w:rFonts w:hint="cs"/>
          <w:rtl/>
        </w:rPr>
        <w:t>אני מקווה מאוד שגם הפלסטינים מבחינים שהמושג הזה זכות השביתה, שזה מושג משיחי מבחינתם, גם הוא מת.</w:t>
      </w:r>
    </w:p>
    <w:p w14:paraId="46065D43" w14:textId="77777777" w:rsidR="00000000" w:rsidRDefault="00ED7A37">
      <w:pPr>
        <w:pStyle w:val="a"/>
        <w:rPr>
          <w:rFonts w:hint="cs"/>
          <w:rtl/>
        </w:rPr>
      </w:pPr>
    </w:p>
    <w:p w14:paraId="7D34ACBA" w14:textId="77777777" w:rsidR="00000000" w:rsidRDefault="00ED7A37">
      <w:pPr>
        <w:pStyle w:val="ad"/>
        <w:rPr>
          <w:rtl/>
        </w:rPr>
      </w:pPr>
      <w:r>
        <w:rPr>
          <w:rtl/>
        </w:rPr>
        <w:t>היו"ר ראובן ריבלין:</w:t>
      </w:r>
    </w:p>
    <w:p w14:paraId="68D35028" w14:textId="77777777" w:rsidR="00000000" w:rsidRDefault="00ED7A37">
      <w:pPr>
        <w:pStyle w:val="a"/>
        <w:rPr>
          <w:rtl/>
        </w:rPr>
      </w:pPr>
    </w:p>
    <w:p w14:paraId="0DB700A7" w14:textId="77777777" w:rsidR="00000000" w:rsidRDefault="00ED7A37">
      <w:pPr>
        <w:pStyle w:val="a"/>
        <w:rPr>
          <w:rFonts w:hint="cs"/>
          <w:rtl/>
        </w:rPr>
      </w:pPr>
      <w:r>
        <w:rPr>
          <w:rFonts w:hint="cs"/>
          <w:rtl/>
        </w:rPr>
        <w:t>זכות השיבה. לא זכות השביתה.</w:t>
      </w:r>
    </w:p>
    <w:p w14:paraId="40A0AC48" w14:textId="77777777" w:rsidR="00000000" w:rsidRDefault="00ED7A37">
      <w:pPr>
        <w:pStyle w:val="SpeakerCon"/>
        <w:rPr>
          <w:rtl/>
        </w:rPr>
      </w:pPr>
      <w:bookmarkStart w:id="88" w:name="FS000000557T16_06_2003_17_49_17C"/>
      <w:bookmarkEnd w:id="88"/>
    </w:p>
    <w:p w14:paraId="6EFE2709" w14:textId="77777777" w:rsidR="00000000" w:rsidRDefault="00ED7A37">
      <w:pPr>
        <w:pStyle w:val="SpeakerCon"/>
        <w:rPr>
          <w:rtl/>
        </w:rPr>
      </w:pPr>
      <w:r>
        <w:rPr>
          <w:rtl/>
        </w:rPr>
        <w:t>עמיר פרץ (עם אחד):</w:t>
      </w:r>
    </w:p>
    <w:p w14:paraId="272C7F27" w14:textId="77777777" w:rsidR="00000000" w:rsidRDefault="00ED7A37">
      <w:pPr>
        <w:pStyle w:val="a"/>
        <w:rPr>
          <w:rtl/>
        </w:rPr>
      </w:pPr>
    </w:p>
    <w:p w14:paraId="7116D0CF" w14:textId="77777777" w:rsidR="00000000" w:rsidRDefault="00ED7A37">
      <w:pPr>
        <w:pStyle w:val="a"/>
        <w:rPr>
          <w:rFonts w:hint="cs"/>
          <w:rtl/>
        </w:rPr>
      </w:pPr>
      <w:r>
        <w:rPr>
          <w:rFonts w:hint="cs"/>
          <w:rtl/>
        </w:rPr>
        <w:t>אמרתי זכות השביתה? לא יכול להיות.</w:t>
      </w:r>
    </w:p>
    <w:p w14:paraId="135586A5" w14:textId="77777777" w:rsidR="00000000" w:rsidRDefault="00ED7A37">
      <w:pPr>
        <w:pStyle w:val="a"/>
        <w:rPr>
          <w:rFonts w:hint="cs"/>
          <w:rtl/>
        </w:rPr>
      </w:pPr>
    </w:p>
    <w:p w14:paraId="531B1BB7" w14:textId="77777777" w:rsidR="00000000" w:rsidRDefault="00ED7A37">
      <w:pPr>
        <w:pStyle w:val="ad"/>
        <w:rPr>
          <w:rtl/>
        </w:rPr>
      </w:pPr>
      <w:r>
        <w:rPr>
          <w:rtl/>
        </w:rPr>
        <w:t>היו"ר ראובן ר</w:t>
      </w:r>
      <w:r>
        <w:rPr>
          <w:rtl/>
        </w:rPr>
        <w:t>יבלין:</w:t>
      </w:r>
    </w:p>
    <w:p w14:paraId="52032906" w14:textId="77777777" w:rsidR="00000000" w:rsidRDefault="00ED7A37">
      <w:pPr>
        <w:pStyle w:val="a"/>
        <w:rPr>
          <w:rtl/>
        </w:rPr>
      </w:pPr>
    </w:p>
    <w:p w14:paraId="5E49BA72" w14:textId="77777777" w:rsidR="00000000" w:rsidRDefault="00ED7A37">
      <w:pPr>
        <w:pStyle w:val="a"/>
        <w:rPr>
          <w:rFonts w:hint="cs"/>
          <w:rtl/>
        </w:rPr>
      </w:pPr>
      <w:r>
        <w:rPr>
          <w:rFonts w:hint="cs"/>
          <w:rtl/>
        </w:rPr>
        <w:t>כל אחד בוכה מאיפה שכואב לו.</w:t>
      </w:r>
    </w:p>
    <w:p w14:paraId="4D829D80" w14:textId="77777777" w:rsidR="00000000" w:rsidRDefault="00ED7A37">
      <w:pPr>
        <w:pStyle w:val="a"/>
        <w:rPr>
          <w:rFonts w:hint="cs"/>
          <w:rtl/>
        </w:rPr>
      </w:pPr>
    </w:p>
    <w:p w14:paraId="26E11B88" w14:textId="77777777" w:rsidR="00000000" w:rsidRDefault="00ED7A37">
      <w:pPr>
        <w:pStyle w:val="ac"/>
        <w:rPr>
          <w:rtl/>
        </w:rPr>
      </w:pPr>
      <w:r>
        <w:rPr>
          <w:rFonts w:hint="eastAsia"/>
          <w:rtl/>
        </w:rPr>
        <w:t>צבי</w:t>
      </w:r>
      <w:r>
        <w:rPr>
          <w:rtl/>
        </w:rPr>
        <w:t xml:space="preserve"> הנדל (האיחוד הלאומי - ישראל ביתנו):</w:t>
      </w:r>
    </w:p>
    <w:p w14:paraId="24E9F6B1" w14:textId="77777777" w:rsidR="00000000" w:rsidRDefault="00ED7A37">
      <w:pPr>
        <w:pStyle w:val="a"/>
        <w:rPr>
          <w:rFonts w:hint="cs"/>
          <w:rtl/>
        </w:rPr>
      </w:pPr>
    </w:p>
    <w:p w14:paraId="3EA9A650" w14:textId="77777777" w:rsidR="00000000" w:rsidRDefault="00ED7A37">
      <w:pPr>
        <w:pStyle w:val="a"/>
        <w:rPr>
          <w:rFonts w:hint="cs"/>
          <w:rtl/>
        </w:rPr>
      </w:pPr>
      <w:r>
        <w:rPr>
          <w:rFonts w:hint="cs"/>
          <w:rtl/>
        </w:rPr>
        <w:t>זה רק מראה שהוא לא מקשיב לעצמו.</w:t>
      </w:r>
    </w:p>
    <w:p w14:paraId="0D5E25E1" w14:textId="77777777" w:rsidR="00000000" w:rsidRDefault="00ED7A37">
      <w:pPr>
        <w:pStyle w:val="a"/>
        <w:rPr>
          <w:rFonts w:hint="cs"/>
          <w:rtl/>
        </w:rPr>
      </w:pPr>
    </w:p>
    <w:p w14:paraId="6FDFE1E8" w14:textId="77777777" w:rsidR="00000000" w:rsidRDefault="00ED7A37">
      <w:pPr>
        <w:pStyle w:val="ad"/>
        <w:rPr>
          <w:rtl/>
        </w:rPr>
      </w:pPr>
      <w:r>
        <w:rPr>
          <w:rtl/>
        </w:rPr>
        <w:t>היו"ר ראובן ריבלין:</w:t>
      </w:r>
    </w:p>
    <w:p w14:paraId="7AEA71D2" w14:textId="77777777" w:rsidR="00000000" w:rsidRDefault="00ED7A37">
      <w:pPr>
        <w:pStyle w:val="a"/>
        <w:rPr>
          <w:rtl/>
        </w:rPr>
      </w:pPr>
    </w:p>
    <w:p w14:paraId="0F1D7EE7" w14:textId="77777777" w:rsidR="00000000" w:rsidRDefault="00ED7A37">
      <w:pPr>
        <w:pStyle w:val="a"/>
        <w:rPr>
          <w:rFonts w:hint="cs"/>
          <w:rtl/>
        </w:rPr>
      </w:pPr>
      <w:r>
        <w:rPr>
          <w:rFonts w:hint="cs"/>
          <w:rtl/>
        </w:rPr>
        <w:t>בבקשה, אדוני, נא להמשיך, כי אתה צריך לסיים.</w:t>
      </w:r>
    </w:p>
    <w:p w14:paraId="799A0FE6" w14:textId="77777777" w:rsidR="00000000" w:rsidRDefault="00ED7A37">
      <w:pPr>
        <w:pStyle w:val="a"/>
        <w:rPr>
          <w:rFonts w:hint="cs"/>
          <w:rtl/>
        </w:rPr>
      </w:pPr>
    </w:p>
    <w:p w14:paraId="2660DC4C" w14:textId="77777777" w:rsidR="00000000" w:rsidRDefault="00ED7A37">
      <w:pPr>
        <w:pStyle w:val="SpeakerCon"/>
        <w:rPr>
          <w:rtl/>
        </w:rPr>
      </w:pPr>
      <w:bookmarkStart w:id="89" w:name="FS000000557T16_06_2003_17_50_14C"/>
      <w:bookmarkEnd w:id="89"/>
      <w:r>
        <w:rPr>
          <w:rtl/>
        </w:rPr>
        <w:t>עמיר פרץ (עם אחד):</w:t>
      </w:r>
    </w:p>
    <w:p w14:paraId="6CF01F41" w14:textId="77777777" w:rsidR="00000000" w:rsidRDefault="00ED7A37">
      <w:pPr>
        <w:pStyle w:val="a"/>
        <w:rPr>
          <w:rtl/>
        </w:rPr>
      </w:pPr>
    </w:p>
    <w:p w14:paraId="52EC0409" w14:textId="77777777" w:rsidR="00000000" w:rsidRDefault="00ED7A37">
      <w:pPr>
        <w:pStyle w:val="a"/>
        <w:rPr>
          <w:rFonts w:hint="cs"/>
          <w:rtl/>
        </w:rPr>
      </w:pPr>
      <w:r>
        <w:rPr>
          <w:rFonts w:hint="cs"/>
          <w:rtl/>
        </w:rPr>
        <w:t>אני חושב שהמושג המשיחי הזה - צבי הנדל, תקשיב, אני שכן שלך.</w:t>
      </w:r>
    </w:p>
    <w:p w14:paraId="4363BE30" w14:textId="77777777" w:rsidR="00000000" w:rsidRDefault="00ED7A37">
      <w:pPr>
        <w:pStyle w:val="a"/>
        <w:rPr>
          <w:rFonts w:hint="cs"/>
          <w:rtl/>
        </w:rPr>
      </w:pPr>
    </w:p>
    <w:p w14:paraId="64840702" w14:textId="77777777" w:rsidR="00000000" w:rsidRDefault="00ED7A37">
      <w:pPr>
        <w:pStyle w:val="ac"/>
        <w:rPr>
          <w:rtl/>
        </w:rPr>
      </w:pPr>
      <w:r>
        <w:rPr>
          <w:rFonts w:hint="eastAsia"/>
          <w:rtl/>
        </w:rPr>
        <w:t>צבי</w:t>
      </w:r>
      <w:r>
        <w:rPr>
          <w:rtl/>
        </w:rPr>
        <w:t xml:space="preserve"> הנדל (האיחוד הלאומי - ישראל ביתנו):</w:t>
      </w:r>
    </w:p>
    <w:p w14:paraId="380DD42F" w14:textId="77777777" w:rsidR="00000000" w:rsidRDefault="00ED7A37">
      <w:pPr>
        <w:pStyle w:val="a"/>
        <w:rPr>
          <w:rFonts w:hint="cs"/>
          <w:rtl/>
        </w:rPr>
      </w:pPr>
    </w:p>
    <w:p w14:paraId="0591DD9A" w14:textId="77777777" w:rsidR="00000000" w:rsidRDefault="00ED7A37">
      <w:pPr>
        <w:pStyle w:val="a"/>
        <w:rPr>
          <w:rFonts w:hint="cs"/>
          <w:rtl/>
        </w:rPr>
      </w:pPr>
      <w:r>
        <w:rPr>
          <w:rFonts w:hint="cs"/>
          <w:rtl/>
        </w:rPr>
        <w:t>ארץ-ישראל תהיה שלנו לעולם ועד.</w:t>
      </w:r>
    </w:p>
    <w:p w14:paraId="47EF1E35" w14:textId="77777777" w:rsidR="00000000" w:rsidRDefault="00ED7A37">
      <w:pPr>
        <w:pStyle w:val="a"/>
        <w:rPr>
          <w:rFonts w:hint="cs"/>
          <w:rtl/>
        </w:rPr>
      </w:pPr>
    </w:p>
    <w:p w14:paraId="3B66B91C" w14:textId="77777777" w:rsidR="00000000" w:rsidRDefault="00ED7A37">
      <w:pPr>
        <w:pStyle w:val="ad"/>
        <w:rPr>
          <w:rtl/>
        </w:rPr>
      </w:pPr>
      <w:r>
        <w:rPr>
          <w:rtl/>
        </w:rPr>
        <w:t>היו"ר ראובן ריבלין:</w:t>
      </w:r>
    </w:p>
    <w:p w14:paraId="6ED8498D" w14:textId="77777777" w:rsidR="00000000" w:rsidRDefault="00ED7A37">
      <w:pPr>
        <w:pStyle w:val="a"/>
        <w:rPr>
          <w:rtl/>
        </w:rPr>
      </w:pPr>
    </w:p>
    <w:p w14:paraId="7A8A9304" w14:textId="77777777" w:rsidR="00000000" w:rsidRDefault="00ED7A37">
      <w:pPr>
        <w:pStyle w:val="a"/>
        <w:rPr>
          <w:rFonts w:hint="cs"/>
          <w:rtl/>
        </w:rPr>
      </w:pPr>
      <w:r>
        <w:rPr>
          <w:rFonts w:hint="cs"/>
          <w:rtl/>
        </w:rPr>
        <w:t xml:space="preserve">תודה רבה, חבר הכנסת סגן השר הנדל. </w:t>
      </w:r>
    </w:p>
    <w:p w14:paraId="3136F6C4" w14:textId="77777777" w:rsidR="00000000" w:rsidRDefault="00ED7A37">
      <w:pPr>
        <w:pStyle w:val="a"/>
        <w:rPr>
          <w:rFonts w:hint="cs"/>
          <w:rtl/>
        </w:rPr>
      </w:pPr>
    </w:p>
    <w:p w14:paraId="24A58FDA" w14:textId="77777777" w:rsidR="00000000" w:rsidRDefault="00ED7A37">
      <w:pPr>
        <w:pStyle w:val="ac"/>
        <w:rPr>
          <w:rtl/>
        </w:rPr>
      </w:pPr>
      <w:r>
        <w:rPr>
          <w:rFonts w:hint="eastAsia"/>
          <w:rtl/>
        </w:rPr>
        <w:t>רן</w:t>
      </w:r>
      <w:r>
        <w:rPr>
          <w:rtl/>
        </w:rPr>
        <w:t xml:space="preserve"> כהן (מרצ):</w:t>
      </w:r>
    </w:p>
    <w:p w14:paraId="7E8C5F14" w14:textId="77777777" w:rsidR="00000000" w:rsidRDefault="00ED7A37">
      <w:pPr>
        <w:pStyle w:val="a"/>
        <w:rPr>
          <w:rFonts w:hint="cs"/>
          <w:rtl/>
        </w:rPr>
      </w:pPr>
    </w:p>
    <w:p w14:paraId="6A288E01" w14:textId="77777777" w:rsidR="00000000" w:rsidRDefault="00ED7A37">
      <w:pPr>
        <w:pStyle w:val="a"/>
        <w:rPr>
          <w:rFonts w:hint="cs"/>
          <w:rtl/>
        </w:rPr>
      </w:pPr>
      <w:r>
        <w:rPr>
          <w:rFonts w:hint="cs"/>
          <w:rtl/>
        </w:rPr>
        <w:t>- - -</w:t>
      </w:r>
    </w:p>
    <w:p w14:paraId="30DCB36D" w14:textId="77777777" w:rsidR="00000000" w:rsidRDefault="00ED7A37">
      <w:pPr>
        <w:pStyle w:val="a"/>
        <w:rPr>
          <w:rFonts w:hint="cs"/>
          <w:rtl/>
        </w:rPr>
      </w:pPr>
    </w:p>
    <w:p w14:paraId="1DDC2821" w14:textId="77777777" w:rsidR="00000000" w:rsidRDefault="00ED7A37">
      <w:pPr>
        <w:pStyle w:val="ad"/>
        <w:rPr>
          <w:rtl/>
        </w:rPr>
      </w:pPr>
      <w:r>
        <w:rPr>
          <w:rtl/>
        </w:rPr>
        <w:t>היו"ר ראובן ריבלין:</w:t>
      </w:r>
    </w:p>
    <w:p w14:paraId="21FC3110" w14:textId="77777777" w:rsidR="00000000" w:rsidRDefault="00ED7A37">
      <w:pPr>
        <w:pStyle w:val="a"/>
        <w:rPr>
          <w:rtl/>
        </w:rPr>
      </w:pPr>
    </w:p>
    <w:p w14:paraId="62F2F9B1" w14:textId="77777777" w:rsidR="00000000" w:rsidRDefault="00ED7A37">
      <w:pPr>
        <w:pStyle w:val="a"/>
        <w:rPr>
          <w:rFonts w:hint="cs"/>
          <w:rtl/>
        </w:rPr>
      </w:pPr>
      <w:r>
        <w:rPr>
          <w:rFonts w:hint="cs"/>
          <w:rtl/>
        </w:rPr>
        <w:t>חבר הכנסת רן כהן, חבר הכנסת פרץ צריך לסיים את דבריו.</w:t>
      </w:r>
    </w:p>
    <w:p w14:paraId="1E61F510" w14:textId="77777777" w:rsidR="00000000" w:rsidRDefault="00ED7A37">
      <w:pPr>
        <w:pStyle w:val="a"/>
        <w:rPr>
          <w:rFonts w:hint="cs"/>
          <w:rtl/>
        </w:rPr>
      </w:pPr>
    </w:p>
    <w:p w14:paraId="2F0320A9" w14:textId="77777777" w:rsidR="00000000" w:rsidRDefault="00ED7A37">
      <w:pPr>
        <w:pStyle w:val="SpeakerCon"/>
        <w:rPr>
          <w:rtl/>
        </w:rPr>
      </w:pPr>
      <w:bookmarkStart w:id="90" w:name="FS000000557T16_06_2003_17_51_20C"/>
      <w:bookmarkEnd w:id="90"/>
      <w:r>
        <w:rPr>
          <w:rtl/>
        </w:rPr>
        <w:t>עמיר פרץ (עם אחד):</w:t>
      </w:r>
    </w:p>
    <w:p w14:paraId="2608AF90" w14:textId="77777777" w:rsidR="00000000" w:rsidRDefault="00ED7A37">
      <w:pPr>
        <w:pStyle w:val="a"/>
        <w:rPr>
          <w:rtl/>
        </w:rPr>
      </w:pPr>
    </w:p>
    <w:p w14:paraId="3643FBAF" w14:textId="77777777" w:rsidR="00000000" w:rsidRDefault="00ED7A37">
      <w:pPr>
        <w:pStyle w:val="a"/>
        <w:rPr>
          <w:rFonts w:hint="cs"/>
          <w:rtl/>
        </w:rPr>
      </w:pPr>
      <w:r>
        <w:rPr>
          <w:rFonts w:hint="cs"/>
          <w:rtl/>
        </w:rPr>
        <w:t>לא נותני</w:t>
      </w:r>
      <w:r>
        <w:rPr>
          <w:rFonts w:hint="cs"/>
          <w:rtl/>
        </w:rPr>
        <w:t>ם לי.</w:t>
      </w:r>
    </w:p>
    <w:p w14:paraId="691B3047" w14:textId="77777777" w:rsidR="00000000" w:rsidRDefault="00ED7A37">
      <w:pPr>
        <w:pStyle w:val="a"/>
        <w:rPr>
          <w:rFonts w:hint="cs"/>
          <w:rtl/>
        </w:rPr>
      </w:pPr>
    </w:p>
    <w:p w14:paraId="53180D7A" w14:textId="77777777" w:rsidR="00000000" w:rsidRDefault="00ED7A37">
      <w:pPr>
        <w:pStyle w:val="ad"/>
        <w:rPr>
          <w:rtl/>
        </w:rPr>
      </w:pPr>
      <w:r>
        <w:rPr>
          <w:rtl/>
        </w:rPr>
        <w:t>היו"ר ראובן ריבלין:</w:t>
      </w:r>
    </w:p>
    <w:p w14:paraId="5CC9DA8F" w14:textId="77777777" w:rsidR="00000000" w:rsidRDefault="00ED7A37">
      <w:pPr>
        <w:pStyle w:val="a"/>
        <w:rPr>
          <w:rtl/>
        </w:rPr>
      </w:pPr>
    </w:p>
    <w:p w14:paraId="46D2869A" w14:textId="77777777" w:rsidR="00000000" w:rsidRDefault="00ED7A37">
      <w:pPr>
        <w:pStyle w:val="a"/>
        <w:rPr>
          <w:rFonts w:hint="cs"/>
          <w:rtl/>
        </w:rPr>
      </w:pPr>
      <w:r>
        <w:rPr>
          <w:rFonts w:hint="cs"/>
          <w:rtl/>
        </w:rPr>
        <w:t>נכון, אני נותן לך את הזמן. כל 30 השניות האחרונות נגזלו ממך. יש לך שש שניות ועוד 30, יחד 36 שניות. בבקשה.</w:t>
      </w:r>
    </w:p>
    <w:p w14:paraId="158295F1" w14:textId="77777777" w:rsidR="00000000" w:rsidRDefault="00ED7A37">
      <w:pPr>
        <w:pStyle w:val="a"/>
        <w:rPr>
          <w:rFonts w:hint="cs"/>
          <w:rtl/>
        </w:rPr>
      </w:pPr>
    </w:p>
    <w:p w14:paraId="4DBF09C7" w14:textId="77777777" w:rsidR="00000000" w:rsidRDefault="00ED7A37">
      <w:pPr>
        <w:pStyle w:val="SpeakerCon"/>
        <w:rPr>
          <w:rtl/>
        </w:rPr>
      </w:pPr>
      <w:bookmarkStart w:id="91" w:name="FS000000557T16_06_2003_17_51_54C"/>
      <w:bookmarkEnd w:id="91"/>
      <w:r>
        <w:rPr>
          <w:rtl/>
        </w:rPr>
        <w:t>עמיר פרץ (עם אחד):</w:t>
      </w:r>
    </w:p>
    <w:p w14:paraId="34E6FF38" w14:textId="77777777" w:rsidR="00000000" w:rsidRDefault="00ED7A37">
      <w:pPr>
        <w:pStyle w:val="a"/>
        <w:rPr>
          <w:rtl/>
        </w:rPr>
      </w:pPr>
    </w:p>
    <w:p w14:paraId="1CD9DEB6" w14:textId="77777777" w:rsidR="00000000" w:rsidRDefault="00ED7A37">
      <w:pPr>
        <w:pStyle w:val="a"/>
        <w:rPr>
          <w:rFonts w:hint="cs"/>
          <w:rtl/>
        </w:rPr>
      </w:pPr>
      <w:r>
        <w:rPr>
          <w:rFonts w:hint="cs"/>
          <w:rtl/>
        </w:rPr>
        <w:t>שני המושגים המשיחיים האלה - ארץ-ישראל השלמה וזכות השיבה, על הצדדים להבין ששני המושגים האלה אינם קיימים</w:t>
      </w:r>
      <w:r>
        <w:rPr>
          <w:rFonts w:hint="cs"/>
          <w:rtl/>
        </w:rPr>
        <w:t>, וצריך להתדיין כתנועות פוליטיות. הוויכוח הוא לא על הגבולות, הוא גם ויכוח של דתות, ובמקום שבו דתות מחליפות תנועות פוליטיות - במקום כזה, הסיכוי להגיע להסכמה ולפשרה, כמעט אינו קיים.</w:t>
      </w:r>
    </w:p>
    <w:p w14:paraId="6D41BE03" w14:textId="77777777" w:rsidR="00000000" w:rsidRDefault="00ED7A37">
      <w:pPr>
        <w:pStyle w:val="a"/>
        <w:rPr>
          <w:rFonts w:hint="cs"/>
          <w:rtl/>
        </w:rPr>
      </w:pPr>
    </w:p>
    <w:p w14:paraId="0E236763" w14:textId="77777777" w:rsidR="00000000" w:rsidRDefault="00ED7A37">
      <w:pPr>
        <w:pStyle w:val="a"/>
        <w:rPr>
          <w:rFonts w:hint="cs"/>
          <w:rtl/>
        </w:rPr>
      </w:pPr>
      <w:r>
        <w:rPr>
          <w:rFonts w:hint="cs"/>
          <w:rtl/>
        </w:rPr>
        <w:t>לכן, אני מציע לכל מי שיושב כאן - חברי הכנסת, כולכם מגיעים לכאן כאנשים פוליט</w:t>
      </w:r>
      <w:r>
        <w:rPr>
          <w:rFonts w:hint="cs"/>
          <w:rtl/>
        </w:rPr>
        <w:t>יים, ואנשים פוליטיים צריכים להבין שהפשרה היא חלק מצו החיים שלנו, היא חלק מהמושג שיבטיח את חיינו, את עתידנו, את היכולת שלנו להתקיים באזור הזה, גם אם אף אחד לא יוצא כשכל חלומותיו בידיו. הגיע הזמן שנוותר על חלק מהחלומות, אבל נבטיח את העתיד לילדים במדינת ישראל</w:t>
      </w:r>
      <w:r>
        <w:rPr>
          <w:rFonts w:hint="cs"/>
          <w:rtl/>
        </w:rPr>
        <w:t>.</w:t>
      </w:r>
    </w:p>
    <w:p w14:paraId="7F4202D3" w14:textId="77777777" w:rsidR="00000000" w:rsidRDefault="00ED7A37">
      <w:pPr>
        <w:pStyle w:val="a"/>
        <w:rPr>
          <w:rFonts w:hint="cs"/>
          <w:rtl/>
        </w:rPr>
      </w:pPr>
    </w:p>
    <w:p w14:paraId="22734BE5" w14:textId="77777777" w:rsidR="00000000" w:rsidRDefault="00ED7A37">
      <w:pPr>
        <w:pStyle w:val="ad"/>
        <w:rPr>
          <w:rtl/>
        </w:rPr>
      </w:pPr>
      <w:r>
        <w:rPr>
          <w:rtl/>
        </w:rPr>
        <w:t>היו"ר ראובן ריבלין:</w:t>
      </w:r>
    </w:p>
    <w:p w14:paraId="3C3351C1" w14:textId="77777777" w:rsidR="00000000" w:rsidRDefault="00ED7A37">
      <w:pPr>
        <w:pStyle w:val="a"/>
        <w:rPr>
          <w:rtl/>
        </w:rPr>
      </w:pPr>
    </w:p>
    <w:p w14:paraId="17D4307C" w14:textId="77777777" w:rsidR="00000000" w:rsidRDefault="00ED7A37">
      <w:pPr>
        <w:pStyle w:val="a"/>
        <w:rPr>
          <w:rFonts w:hint="cs"/>
          <w:rtl/>
        </w:rPr>
      </w:pPr>
      <w:r>
        <w:rPr>
          <w:rFonts w:hint="cs"/>
          <w:rtl/>
        </w:rPr>
        <w:t>אני מאוד מודה לך. תודה רבה, חבר הכנסת עמיר פרץ. חבר הכנסת ג'מאל זחאלקה, בבקשה, ואחריו - חבר הכנסת עבד-אלמאלכ דהאמשה. בבקשה.</w:t>
      </w:r>
    </w:p>
    <w:p w14:paraId="4254B095" w14:textId="77777777" w:rsidR="00000000" w:rsidRDefault="00ED7A37">
      <w:pPr>
        <w:pStyle w:val="a"/>
        <w:rPr>
          <w:rFonts w:hint="cs"/>
          <w:rtl/>
        </w:rPr>
      </w:pPr>
    </w:p>
    <w:p w14:paraId="46070C0F" w14:textId="77777777" w:rsidR="00000000" w:rsidRDefault="00ED7A37">
      <w:pPr>
        <w:pStyle w:val="Speaker"/>
        <w:rPr>
          <w:rtl/>
        </w:rPr>
      </w:pPr>
      <w:bookmarkStart w:id="92" w:name="FS000001061T16_06_2003_17_55_20"/>
      <w:bookmarkStart w:id="93" w:name="_Toc45367316"/>
      <w:bookmarkEnd w:id="92"/>
      <w:r>
        <w:rPr>
          <w:rFonts w:hint="eastAsia"/>
          <w:rtl/>
        </w:rPr>
        <w:t>ג</w:t>
      </w:r>
      <w:r>
        <w:rPr>
          <w:rtl/>
        </w:rPr>
        <w:t>'מאל זחאלקה (בל"ד):</w:t>
      </w:r>
      <w:bookmarkEnd w:id="93"/>
    </w:p>
    <w:p w14:paraId="176683AD" w14:textId="77777777" w:rsidR="00000000" w:rsidRDefault="00ED7A37">
      <w:pPr>
        <w:pStyle w:val="a"/>
        <w:rPr>
          <w:rFonts w:hint="cs"/>
          <w:rtl/>
        </w:rPr>
      </w:pPr>
    </w:p>
    <w:p w14:paraId="52D650B9" w14:textId="77777777" w:rsidR="00000000" w:rsidRDefault="00ED7A37">
      <w:pPr>
        <w:pStyle w:val="a"/>
        <w:rPr>
          <w:rFonts w:hint="cs"/>
          <w:rtl/>
        </w:rPr>
      </w:pPr>
      <w:r>
        <w:rPr>
          <w:rFonts w:hint="cs"/>
          <w:rtl/>
        </w:rPr>
        <w:t>אדוני היושב-ראש, חברי הכנסת, בשנתיים האחרונות, וגם עכשיו, יש הזדמנות - -</w:t>
      </w:r>
    </w:p>
    <w:p w14:paraId="02E3B0FD" w14:textId="77777777" w:rsidR="00000000" w:rsidRDefault="00ED7A37">
      <w:pPr>
        <w:pStyle w:val="a"/>
        <w:rPr>
          <w:rFonts w:hint="cs"/>
          <w:rtl/>
        </w:rPr>
      </w:pPr>
    </w:p>
    <w:p w14:paraId="74097CF9" w14:textId="77777777" w:rsidR="00000000" w:rsidRDefault="00ED7A37">
      <w:pPr>
        <w:pStyle w:val="ac"/>
        <w:rPr>
          <w:rtl/>
        </w:rPr>
      </w:pPr>
      <w:r>
        <w:rPr>
          <w:rFonts w:hint="eastAsia"/>
          <w:rtl/>
        </w:rPr>
        <w:t>דניאל</w:t>
      </w:r>
      <w:r>
        <w:rPr>
          <w:rtl/>
        </w:rPr>
        <w:t xml:space="preserve"> בנלול</w:t>
      </w:r>
      <w:r>
        <w:rPr>
          <w:rtl/>
        </w:rPr>
        <w:t>ו (הליכוד):</w:t>
      </w:r>
    </w:p>
    <w:p w14:paraId="2B0C5CF7" w14:textId="77777777" w:rsidR="00000000" w:rsidRDefault="00ED7A37">
      <w:pPr>
        <w:pStyle w:val="a"/>
        <w:rPr>
          <w:rFonts w:hint="cs"/>
          <w:rtl/>
        </w:rPr>
      </w:pPr>
    </w:p>
    <w:p w14:paraId="1457278E" w14:textId="77777777" w:rsidR="00000000" w:rsidRDefault="00ED7A37">
      <w:pPr>
        <w:pStyle w:val="a"/>
        <w:rPr>
          <w:rFonts w:hint="cs"/>
          <w:rtl/>
        </w:rPr>
      </w:pPr>
      <w:r>
        <w:rPr>
          <w:rFonts w:hint="cs"/>
          <w:rtl/>
        </w:rPr>
        <w:t>לא בפיגועים.</w:t>
      </w:r>
    </w:p>
    <w:p w14:paraId="6E95326C" w14:textId="77777777" w:rsidR="00000000" w:rsidRDefault="00ED7A37">
      <w:pPr>
        <w:pStyle w:val="a"/>
        <w:rPr>
          <w:rFonts w:hint="cs"/>
          <w:rtl/>
        </w:rPr>
      </w:pPr>
    </w:p>
    <w:p w14:paraId="6CBC5025" w14:textId="77777777" w:rsidR="00000000" w:rsidRDefault="00ED7A37">
      <w:pPr>
        <w:pStyle w:val="ad"/>
        <w:rPr>
          <w:rtl/>
        </w:rPr>
      </w:pPr>
      <w:r>
        <w:rPr>
          <w:rtl/>
        </w:rPr>
        <w:t>היו"ר ראובן ריבלין:</w:t>
      </w:r>
    </w:p>
    <w:p w14:paraId="0F5B7F79" w14:textId="77777777" w:rsidR="00000000" w:rsidRDefault="00ED7A37">
      <w:pPr>
        <w:pStyle w:val="a"/>
        <w:rPr>
          <w:rtl/>
        </w:rPr>
      </w:pPr>
    </w:p>
    <w:p w14:paraId="44360B51" w14:textId="77777777" w:rsidR="00000000" w:rsidRDefault="00ED7A37">
      <w:pPr>
        <w:pStyle w:val="a"/>
        <w:rPr>
          <w:rFonts w:hint="cs"/>
          <w:rtl/>
        </w:rPr>
      </w:pPr>
      <w:r>
        <w:rPr>
          <w:rFonts w:hint="cs"/>
          <w:rtl/>
        </w:rPr>
        <w:t>חבר הכנסת בנלולו, אתה רק מאריך את דיבוריהם.</w:t>
      </w:r>
    </w:p>
    <w:p w14:paraId="685CEB67" w14:textId="77777777" w:rsidR="00000000" w:rsidRDefault="00ED7A37">
      <w:pPr>
        <w:pStyle w:val="a"/>
        <w:rPr>
          <w:rFonts w:hint="cs"/>
          <w:rtl/>
        </w:rPr>
      </w:pPr>
    </w:p>
    <w:p w14:paraId="4FBFCB79" w14:textId="77777777" w:rsidR="00000000" w:rsidRDefault="00ED7A37">
      <w:pPr>
        <w:pStyle w:val="SpeakerCon"/>
        <w:rPr>
          <w:rtl/>
        </w:rPr>
      </w:pPr>
      <w:bookmarkStart w:id="94" w:name="FS000001061T16_06_2003_17_56_22C"/>
      <w:bookmarkEnd w:id="94"/>
      <w:r>
        <w:rPr>
          <w:rtl/>
        </w:rPr>
        <w:t>ג'מאל זחאלקה (בל"ד):</w:t>
      </w:r>
    </w:p>
    <w:p w14:paraId="0BEDC0DE" w14:textId="77777777" w:rsidR="00000000" w:rsidRDefault="00ED7A37">
      <w:pPr>
        <w:pStyle w:val="a"/>
        <w:rPr>
          <w:rtl/>
        </w:rPr>
      </w:pPr>
    </w:p>
    <w:p w14:paraId="3B0CCB4E" w14:textId="77777777" w:rsidR="00000000" w:rsidRDefault="00ED7A37">
      <w:pPr>
        <w:pStyle w:val="a"/>
        <w:rPr>
          <w:rFonts w:hint="cs"/>
          <w:rtl/>
        </w:rPr>
      </w:pPr>
      <w:r>
        <w:rPr>
          <w:rFonts w:hint="cs"/>
          <w:rtl/>
        </w:rPr>
        <w:t>- - היסטורית לעשיית שלום כולל, עם כל העולם הערבי. כדי שההזדמנות הזאת תמומש, צריך מנהיגות במדינת ישראל שתעשה תפנית היסטורית.</w:t>
      </w:r>
    </w:p>
    <w:p w14:paraId="74E05430" w14:textId="77777777" w:rsidR="00000000" w:rsidRDefault="00ED7A37">
      <w:pPr>
        <w:pStyle w:val="a"/>
        <w:rPr>
          <w:rFonts w:hint="cs"/>
          <w:rtl/>
        </w:rPr>
      </w:pPr>
    </w:p>
    <w:p w14:paraId="5D0AA202" w14:textId="77777777" w:rsidR="00000000" w:rsidRDefault="00ED7A37">
      <w:pPr>
        <w:pStyle w:val="a"/>
        <w:rPr>
          <w:rFonts w:hint="cs"/>
          <w:rtl/>
        </w:rPr>
      </w:pPr>
      <w:r>
        <w:rPr>
          <w:rFonts w:hint="cs"/>
          <w:rtl/>
        </w:rPr>
        <w:t xml:space="preserve">אני חייב להודות </w:t>
      </w:r>
      <w:r>
        <w:rPr>
          <w:rFonts w:hint="cs"/>
          <w:rtl/>
        </w:rPr>
        <w:t>שמר שרון יכול. השאלה היא אם הוא רוצה. הוא יכול לעשות תפנית ולקבל תמיכה מהציבור, ואפילו מהמערכת הפוליטית. השאלה היא אם הוא רוצה לעשות כך. אני חושב, ורבים בבית הזה יסכימו אתי, שאין היום אישיות פוליטית בישראל שיכולה לעשות תפנית היסטורית ולקבל גיבוי מלא מהציבו</w:t>
      </w:r>
      <w:r>
        <w:rPr>
          <w:rFonts w:hint="cs"/>
          <w:rtl/>
        </w:rPr>
        <w:t>ר ומכל המערכת הפוליטית יותר מראש הממשלה הנוכחי, מר אריאל שרון. השאלה היא אם שרון רוצה. ובכך יש ספק רב.</w:t>
      </w:r>
    </w:p>
    <w:p w14:paraId="7BF60834" w14:textId="77777777" w:rsidR="00000000" w:rsidRDefault="00ED7A37">
      <w:pPr>
        <w:pStyle w:val="a"/>
        <w:rPr>
          <w:rFonts w:hint="cs"/>
          <w:rtl/>
        </w:rPr>
      </w:pPr>
    </w:p>
    <w:p w14:paraId="28A5BF28" w14:textId="77777777" w:rsidR="00000000" w:rsidRDefault="00ED7A37">
      <w:pPr>
        <w:pStyle w:val="a"/>
        <w:rPr>
          <w:rFonts w:hint="cs"/>
          <w:rtl/>
        </w:rPr>
      </w:pPr>
      <w:r>
        <w:rPr>
          <w:rFonts w:hint="cs"/>
          <w:rtl/>
        </w:rPr>
        <w:t>אני חושב, מר שרון, שאין לך אומץ לשלום. אין לך אומץ לעשות תפנית היסטורית ולהירשם בספרי ההיסטוריה כמי שעשה שלום במזרח התיכון, כנראה שאתה מסתפק ברפרטואר הצ</w:t>
      </w:r>
      <w:r>
        <w:rPr>
          <w:rFonts w:hint="cs"/>
          <w:rtl/>
        </w:rPr>
        <w:t>באי שלך, שהוא אות קין, בעיני.</w:t>
      </w:r>
    </w:p>
    <w:p w14:paraId="79A33C91" w14:textId="77777777" w:rsidR="00000000" w:rsidRDefault="00ED7A37">
      <w:pPr>
        <w:pStyle w:val="a"/>
        <w:rPr>
          <w:rFonts w:hint="cs"/>
          <w:rtl/>
        </w:rPr>
      </w:pPr>
    </w:p>
    <w:p w14:paraId="06577B1E" w14:textId="77777777" w:rsidR="00000000" w:rsidRDefault="00ED7A37">
      <w:pPr>
        <w:pStyle w:val="ac"/>
        <w:rPr>
          <w:rtl/>
        </w:rPr>
      </w:pPr>
      <w:r>
        <w:rPr>
          <w:rFonts w:hint="eastAsia"/>
          <w:rtl/>
        </w:rPr>
        <w:t>צבי</w:t>
      </w:r>
      <w:r>
        <w:rPr>
          <w:rtl/>
        </w:rPr>
        <w:t xml:space="preserve"> הנדל (האיחוד הלאומי - ישראל ביתנו):</w:t>
      </w:r>
    </w:p>
    <w:p w14:paraId="651AEBDD" w14:textId="77777777" w:rsidR="00000000" w:rsidRDefault="00ED7A37">
      <w:pPr>
        <w:pStyle w:val="a"/>
        <w:rPr>
          <w:rFonts w:hint="cs"/>
          <w:rtl/>
        </w:rPr>
      </w:pPr>
    </w:p>
    <w:p w14:paraId="54D75F71" w14:textId="77777777" w:rsidR="00000000" w:rsidRDefault="00ED7A37">
      <w:pPr>
        <w:pStyle w:val="a"/>
        <w:rPr>
          <w:rFonts w:hint="cs"/>
          <w:rtl/>
        </w:rPr>
      </w:pPr>
      <w:r>
        <w:rPr>
          <w:rFonts w:hint="cs"/>
          <w:rtl/>
        </w:rPr>
        <w:t>עם מי שלום? עם הרוצחים?</w:t>
      </w:r>
    </w:p>
    <w:p w14:paraId="657549F1" w14:textId="77777777" w:rsidR="00000000" w:rsidRDefault="00ED7A37">
      <w:pPr>
        <w:pStyle w:val="a"/>
        <w:rPr>
          <w:rFonts w:hint="cs"/>
          <w:rtl/>
        </w:rPr>
      </w:pPr>
    </w:p>
    <w:p w14:paraId="5FA27EDC" w14:textId="77777777" w:rsidR="00000000" w:rsidRDefault="00ED7A37">
      <w:pPr>
        <w:pStyle w:val="a"/>
        <w:rPr>
          <w:rFonts w:hint="cs"/>
          <w:rtl/>
        </w:rPr>
      </w:pPr>
    </w:p>
    <w:p w14:paraId="77E9B5BB" w14:textId="77777777" w:rsidR="00000000" w:rsidRDefault="00ED7A37">
      <w:pPr>
        <w:pStyle w:val="SpeakerCon"/>
        <w:rPr>
          <w:rtl/>
        </w:rPr>
      </w:pPr>
      <w:r>
        <w:rPr>
          <w:rtl/>
        </w:rPr>
        <w:t>ג'מאל זחאלקה (בל"ד):</w:t>
      </w:r>
    </w:p>
    <w:p w14:paraId="5BEDB1C8" w14:textId="77777777" w:rsidR="00000000" w:rsidRDefault="00ED7A37">
      <w:pPr>
        <w:pStyle w:val="a"/>
        <w:rPr>
          <w:rFonts w:hint="cs"/>
          <w:rtl/>
        </w:rPr>
      </w:pPr>
    </w:p>
    <w:p w14:paraId="48CA2065" w14:textId="77777777" w:rsidR="00000000" w:rsidRDefault="00ED7A37">
      <w:pPr>
        <w:pStyle w:val="a"/>
        <w:rPr>
          <w:rFonts w:hint="cs"/>
          <w:rtl/>
        </w:rPr>
      </w:pPr>
      <w:r>
        <w:rPr>
          <w:rFonts w:hint="cs"/>
          <w:rtl/>
        </w:rPr>
        <w:t>ואיך אני יודע שמר שרון רוצה או לא רוצה? מעשיו יגידו. אנשים שמכירים את מר שרון שנים רבות, עשרות שנים, אומרים, וחוזרים ואומרים: אל תשמעו מ</w:t>
      </w:r>
      <w:r>
        <w:rPr>
          <w:rFonts w:hint="cs"/>
          <w:rtl/>
        </w:rPr>
        <w:t>ה ששרון אומר. תסתכלו מה הוא עושה. ומעשיך מוליכים אותנו למסקנה אחת: אתה החלטת לחסל כל אפשרות לשלום צודק. יכול להיות שאתה רוצה הסדרי ביניים פה ושם, אבל שלום אתה לא רוצה שיהיה בימיך. 14 ההסתייגויות של הממשלה, שהן 14 עזים - איזה עזים - 14 זאבים, שמסרבים להתפנו</w:t>
      </w:r>
      <w:r>
        <w:rPr>
          <w:rFonts w:hint="cs"/>
          <w:rtl/>
        </w:rPr>
        <w:t xml:space="preserve">ת, ושיאכלו את התוכנית הזאת בהקדם האפשרי. ואנחנו כבר ראינו את זה. </w:t>
      </w:r>
    </w:p>
    <w:p w14:paraId="0D499B43" w14:textId="77777777" w:rsidR="00000000" w:rsidRDefault="00ED7A37">
      <w:pPr>
        <w:pStyle w:val="a"/>
        <w:rPr>
          <w:rFonts w:hint="cs"/>
          <w:rtl/>
        </w:rPr>
      </w:pPr>
    </w:p>
    <w:p w14:paraId="5BD60146" w14:textId="77777777" w:rsidR="00000000" w:rsidRDefault="00ED7A37">
      <w:pPr>
        <w:pStyle w:val="ad"/>
        <w:rPr>
          <w:rtl/>
        </w:rPr>
      </w:pPr>
      <w:r>
        <w:rPr>
          <w:rtl/>
        </w:rPr>
        <w:t>היו"ר ראובן ריבלין:</w:t>
      </w:r>
    </w:p>
    <w:p w14:paraId="3BFBD384" w14:textId="77777777" w:rsidR="00000000" w:rsidRDefault="00ED7A37">
      <w:pPr>
        <w:pStyle w:val="a"/>
        <w:rPr>
          <w:rtl/>
        </w:rPr>
      </w:pPr>
    </w:p>
    <w:p w14:paraId="46EE36CF" w14:textId="77777777" w:rsidR="00000000" w:rsidRDefault="00ED7A37">
      <w:pPr>
        <w:pStyle w:val="a"/>
        <w:rPr>
          <w:rFonts w:hint="cs"/>
          <w:rtl/>
        </w:rPr>
      </w:pPr>
      <w:r>
        <w:rPr>
          <w:rFonts w:hint="cs"/>
          <w:rtl/>
        </w:rPr>
        <w:t xml:space="preserve">נא לסיים. </w:t>
      </w:r>
    </w:p>
    <w:p w14:paraId="3BB98475" w14:textId="77777777" w:rsidR="00000000" w:rsidRDefault="00ED7A37">
      <w:pPr>
        <w:pStyle w:val="a"/>
        <w:rPr>
          <w:rFonts w:hint="cs"/>
          <w:rtl/>
        </w:rPr>
      </w:pPr>
    </w:p>
    <w:p w14:paraId="571B4D80" w14:textId="77777777" w:rsidR="00000000" w:rsidRDefault="00ED7A37">
      <w:pPr>
        <w:pStyle w:val="Speaker"/>
        <w:rPr>
          <w:rtl/>
        </w:rPr>
      </w:pPr>
      <w:bookmarkStart w:id="95" w:name="FS000001061T16_06_2003_17_44_31"/>
      <w:bookmarkStart w:id="96" w:name="_Toc45367317"/>
      <w:bookmarkEnd w:id="95"/>
      <w:r>
        <w:rPr>
          <w:rFonts w:hint="eastAsia"/>
          <w:rtl/>
        </w:rPr>
        <w:t>ג</w:t>
      </w:r>
      <w:r>
        <w:rPr>
          <w:rtl/>
        </w:rPr>
        <w:t>'מאל זחאלקה (בל"ד):</w:t>
      </w:r>
      <w:bookmarkEnd w:id="96"/>
    </w:p>
    <w:p w14:paraId="4D790EE7" w14:textId="77777777" w:rsidR="00000000" w:rsidRDefault="00ED7A37">
      <w:pPr>
        <w:pStyle w:val="a"/>
        <w:rPr>
          <w:rFonts w:hint="cs"/>
          <w:rtl/>
        </w:rPr>
      </w:pPr>
    </w:p>
    <w:p w14:paraId="383D80DF" w14:textId="77777777" w:rsidR="00000000" w:rsidRDefault="00ED7A37">
      <w:pPr>
        <w:pStyle w:val="a"/>
        <w:rPr>
          <w:rFonts w:hint="cs"/>
          <w:rtl/>
        </w:rPr>
      </w:pPr>
      <w:r>
        <w:rPr>
          <w:rFonts w:hint="cs"/>
          <w:rtl/>
        </w:rPr>
        <w:t xml:space="preserve">מדברים על מפת הדרכים? שרון ושלום, שר החוץ, אומרים: אנחנו מחויבים ל=14 הסעיפים האלה. מחויבות ל=14 הסעיפים האלה פירושה חיסול השלום. </w:t>
      </w:r>
    </w:p>
    <w:p w14:paraId="2A85B365" w14:textId="77777777" w:rsidR="00000000" w:rsidRDefault="00ED7A37">
      <w:pPr>
        <w:pStyle w:val="a"/>
        <w:rPr>
          <w:rFonts w:hint="cs"/>
          <w:rtl/>
        </w:rPr>
      </w:pPr>
    </w:p>
    <w:p w14:paraId="663FEF00" w14:textId="77777777" w:rsidR="00000000" w:rsidRDefault="00ED7A37">
      <w:pPr>
        <w:pStyle w:val="a"/>
        <w:rPr>
          <w:rFonts w:hint="cs"/>
          <w:rtl/>
        </w:rPr>
      </w:pPr>
      <w:r>
        <w:rPr>
          <w:rFonts w:hint="cs"/>
          <w:rtl/>
        </w:rPr>
        <w:t>אנ</w:t>
      </w:r>
      <w:r>
        <w:rPr>
          <w:rFonts w:hint="cs"/>
          <w:rtl/>
        </w:rPr>
        <w:t xml:space="preserve">י רוצה להגיד משפט אחרון, ואני מפנה אל המלים לראש הממשלה: אפשר לנצח צבא סדיר. אי-אפשר לנצח עם הקם להוריד מעליו כיבוש זר ואכזר. העם הפלסטיני יזכה בחירותו ובעצמאותו על אפם ועל חמתם של כל המתנגדים. השלום יבוא. אפשר לעשות זאת בלי הרבה קורבנות. תודה רבה. </w:t>
      </w:r>
    </w:p>
    <w:p w14:paraId="3DC0AD84" w14:textId="77777777" w:rsidR="00000000" w:rsidRDefault="00ED7A37">
      <w:pPr>
        <w:pStyle w:val="a"/>
        <w:rPr>
          <w:rFonts w:hint="cs"/>
          <w:rtl/>
        </w:rPr>
      </w:pPr>
    </w:p>
    <w:p w14:paraId="23CD649E" w14:textId="77777777" w:rsidR="00000000" w:rsidRDefault="00ED7A37">
      <w:pPr>
        <w:pStyle w:val="ad"/>
        <w:rPr>
          <w:rtl/>
        </w:rPr>
      </w:pPr>
      <w:r>
        <w:rPr>
          <w:rtl/>
        </w:rPr>
        <w:t>היו"ר</w:t>
      </w:r>
      <w:r>
        <w:rPr>
          <w:rtl/>
        </w:rPr>
        <w:t xml:space="preserve"> ראובן ריבלין:</w:t>
      </w:r>
    </w:p>
    <w:p w14:paraId="1999B5B3" w14:textId="77777777" w:rsidR="00000000" w:rsidRDefault="00ED7A37">
      <w:pPr>
        <w:pStyle w:val="a"/>
        <w:rPr>
          <w:rtl/>
        </w:rPr>
      </w:pPr>
    </w:p>
    <w:p w14:paraId="38DC65A0" w14:textId="77777777" w:rsidR="00000000" w:rsidRDefault="00ED7A37">
      <w:pPr>
        <w:pStyle w:val="a"/>
        <w:rPr>
          <w:rFonts w:hint="cs"/>
          <w:rtl/>
        </w:rPr>
      </w:pPr>
      <w:r>
        <w:rPr>
          <w:rFonts w:hint="cs"/>
          <w:rtl/>
        </w:rPr>
        <w:t xml:space="preserve">תודה רבה. אבל מדינתך לא מתנגדת. אתה לא מעלה על דעתך שמדינתך מתנגדת לשלום. </w:t>
      </w:r>
    </w:p>
    <w:p w14:paraId="7A337D8B" w14:textId="77777777" w:rsidR="00000000" w:rsidRDefault="00ED7A37">
      <w:pPr>
        <w:pStyle w:val="a"/>
        <w:rPr>
          <w:rFonts w:hint="cs"/>
          <w:rtl/>
        </w:rPr>
      </w:pPr>
    </w:p>
    <w:p w14:paraId="24643635" w14:textId="77777777" w:rsidR="00000000" w:rsidRDefault="00ED7A37">
      <w:pPr>
        <w:pStyle w:val="SpeakerCon"/>
        <w:rPr>
          <w:rtl/>
        </w:rPr>
      </w:pPr>
      <w:bookmarkStart w:id="97" w:name="FS000001061T16_06_2003_17_46_27C"/>
      <w:bookmarkEnd w:id="97"/>
      <w:r>
        <w:rPr>
          <w:rtl/>
        </w:rPr>
        <w:t>ג'מאל זחאלקה (בל"ד):</w:t>
      </w:r>
    </w:p>
    <w:p w14:paraId="33805AB5" w14:textId="77777777" w:rsidR="00000000" w:rsidRDefault="00ED7A37">
      <w:pPr>
        <w:pStyle w:val="a"/>
        <w:rPr>
          <w:rtl/>
        </w:rPr>
      </w:pPr>
    </w:p>
    <w:p w14:paraId="5E24A838" w14:textId="77777777" w:rsidR="00000000" w:rsidRDefault="00ED7A37">
      <w:pPr>
        <w:pStyle w:val="a"/>
        <w:rPr>
          <w:rFonts w:hint="cs"/>
          <w:rtl/>
        </w:rPr>
      </w:pPr>
      <w:r>
        <w:rPr>
          <w:rFonts w:hint="cs"/>
          <w:rtl/>
        </w:rPr>
        <w:t xml:space="preserve">איזה מדינה? </w:t>
      </w:r>
    </w:p>
    <w:p w14:paraId="3F565DB6" w14:textId="77777777" w:rsidR="00000000" w:rsidRDefault="00ED7A37">
      <w:pPr>
        <w:pStyle w:val="a"/>
        <w:rPr>
          <w:rFonts w:hint="cs"/>
          <w:rtl/>
        </w:rPr>
      </w:pPr>
    </w:p>
    <w:p w14:paraId="6F55E223" w14:textId="77777777" w:rsidR="00000000" w:rsidRDefault="00ED7A37">
      <w:pPr>
        <w:pStyle w:val="ad"/>
        <w:rPr>
          <w:rtl/>
        </w:rPr>
      </w:pPr>
      <w:r>
        <w:rPr>
          <w:rtl/>
        </w:rPr>
        <w:t>היו"ר ראובן ריבלין:</w:t>
      </w:r>
    </w:p>
    <w:p w14:paraId="4CD13C72" w14:textId="77777777" w:rsidR="00000000" w:rsidRDefault="00ED7A37">
      <w:pPr>
        <w:pStyle w:val="a"/>
        <w:rPr>
          <w:rtl/>
        </w:rPr>
      </w:pPr>
    </w:p>
    <w:p w14:paraId="1208B244" w14:textId="77777777" w:rsidR="00000000" w:rsidRDefault="00ED7A37">
      <w:pPr>
        <w:pStyle w:val="a"/>
        <w:rPr>
          <w:rFonts w:hint="cs"/>
          <w:rtl/>
        </w:rPr>
      </w:pPr>
      <w:r>
        <w:rPr>
          <w:rFonts w:hint="cs"/>
          <w:rtl/>
        </w:rPr>
        <w:t xml:space="preserve">המדינה שלך. </w:t>
      </w:r>
    </w:p>
    <w:p w14:paraId="72AB8DCD" w14:textId="77777777" w:rsidR="00000000" w:rsidRDefault="00ED7A37">
      <w:pPr>
        <w:pStyle w:val="a"/>
        <w:rPr>
          <w:rFonts w:hint="cs"/>
          <w:rtl/>
        </w:rPr>
      </w:pPr>
    </w:p>
    <w:p w14:paraId="3A6BED08" w14:textId="77777777" w:rsidR="00000000" w:rsidRDefault="00ED7A37">
      <w:pPr>
        <w:pStyle w:val="SpeakerCon"/>
        <w:rPr>
          <w:rtl/>
        </w:rPr>
      </w:pPr>
      <w:bookmarkStart w:id="98" w:name="FS000001061T16_06_2003_17_46_49C"/>
      <w:bookmarkEnd w:id="98"/>
      <w:r>
        <w:rPr>
          <w:rtl/>
        </w:rPr>
        <w:t>ג'מאל זחאלקה (בל"ד):</w:t>
      </w:r>
    </w:p>
    <w:p w14:paraId="5971139D" w14:textId="77777777" w:rsidR="00000000" w:rsidRDefault="00ED7A37">
      <w:pPr>
        <w:pStyle w:val="a"/>
        <w:rPr>
          <w:rtl/>
        </w:rPr>
      </w:pPr>
    </w:p>
    <w:p w14:paraId="620A415B" w14:textId="77777777" w:rsidR="00000000" w:rsidRDefault="00ED7A37">
      <w:pPr>
        <w:pStyle w:val="a"/>
        <w:rPr>
          <w:rFonts w:hint="cs"/>
          <w:rtl/>
        </w:rPr>
      </w:pPr>
      <w:r>
        <w:rPr>
          <w:rFonts w:hint="cs"/>
          <w:rtl/>
        </w:rPr>
        <w:t xml:space="preserve">אני דיברתי על ראש הממשלה. </w:t>
      </w:r>
    </w:p>
    <w:p w14:paraId="3E7A194C" w14:textId="77777777" w:rsidR="00000000" w:rsidRDefault="00ED7A37">
      <w:pPr>
        <w:pStyle w:val="a"/>
        <w:rPr>
          <w:rFonts w:hint="cs"/>
          <w:rtl/>
        </w:rPr>
      </w:pPr>
    </w:p>
    <w:p w14:paraId="6D295F42" w14:textId="77777777" w:rsidR="00000000" w:rsidRDefault="00ED7A37">
      <w:pPr>
        <w:pStyle w:val="a"/>
        <w:rPr>
          <w:rFonts w:hint="cs"/>
          <w:rtl/>
        </w:rPr>
      </w:pPr>
    </w:p>
    <w:p w14:paraId="67386155" w14:textId="77777777" w:rsidR="00000000" w:rsidRDefault="00ED7A37">
      <w:pPr>
        <w:pStyle w:val="a"/>
        <w:rPr>
          <w:rFonts w:hint="cs"/>
          <w:rtl/>
        </w:rPr>
      </w:pPr>
    </w:p>
    <w:p w14:paraId="78FAEB8B" w14:textId="77777777" w:rsidR="00000000" w:rsidRDefault="00ED7A37">
      <w:pPr>
        <w:pStyle w:val="ad"/>
        <w:rPr>
          <w:rtl/>
        </w:rPr>
      </w:pPr>
      <w:r>
        <w:rPr>
          <w:rtl/>
        </w:rPr>
        <w:t>היו"ר ראובן ריבלין:</w:t>
      </w:r>
    </w:p>
    <w:p w14:paraId="4D2B2264" w14:textId="77777777" w:rsidR="00000000" w:rsidRDefault="00ED7A37">
      <w:pPr>
        <w:pStyle w:val="a"/>
        <w:rPr>
          <w:rtl/>
        </w:rPr>
      </w:pPr>
    </w:p>
    <w:p w14:paraId="0AD32994" w14:textId="77777777" w:rsidR="00000000" w:rsidRDefault="00ED7A37">
      <w:pPr>
        <w:pStyle w:val="a"/>
        <w:rPr>
          <w:rFonts w:hint="cs"/>
          <w:rtl/>
        </w:rPr>
      </w:pPr>
      <w:r>
        <w:rPr>
          <w:rFonts w:hint="cs"/>
          <w:rtl/>
        </w:rPr>
        <w:t>אמרת - על אפם ועל חמ</w:t>
      </w:r>
      <w:r>
        <w:rPr>
          <w:rFonts w:hint="cs"/>
          <w:rtl/>
        </w:rPr>
        <w:t xml:space="preserve">תם של המתנגדים. </w:t>
      </w:r>
    </w:p>
    <w:p w14:paraId="61EEBEAC" w14:textId="77777777" w:rsidR="00000000" w:rsidRDefault="00ED7A37">
      <w:pPr>
        <w:pStyle w:val="a"/>
        <w:rPr>
          <w:rFonts w:hint="cs"/>
          <w:rtl/>
        </w:rPr>
      </w:pPr>
    </w:p>
    <w:p w14:paraId="1F15B742" w14:textId="77777777" w:rsidR="00000000" w:rsidRDefault="00ED7A37">
      <w:pPr>
        <w:pStyle w:val="SpeakerCon"/>
        <w:rPr>
          <w:rtl/>
        </w:rPr>
      </w:pPr>
      <w:bookmarkStart w:id="99" w:name="FS000001061T16_06_2003_17_47_16C"/>
      <w:bookmarkEnd w:id="99"/>
      <w:r>
        <w:rPr>
          <w:rtl/>
        </w:rPr>
        <w:t>ג'מאל זחאלקה (בל"ד):</w:t>
      </w:r>
    </w:p>
    <w:p w14:paraId="1F243299" w14:textId="77777777" w:rsidR="00000000" w:rsidRDefault="00ED7A37">
      <w:pPr>
        <w:pStyle w:val="a"/>
        <w:rPr>
          <w:rtl/>
        </w:rPr>
      </w:pPr>
    </w:p>
    <w:p w14:paraId="4AB5E655" w14:textId="77777777" w:rsidR="00000000" w:rsidRDefault="00ED7A37">
      <w:pPr>
        <w:pStyle w:val="a"/>
        <w:rPr>
          <w:rFonts w:hint="cs"/>
          <w:rtl/>
        </w:rPr>
      </w:pPr>
      <w:r>
        <w:rPr>
          <w:rFonts w:hint="cs"/>
          <w:rtl/>
        </w:rPr>
        <w:t xml:space="preserve">של המתנגדים לכך. יש בבית הזה הרבה שרוצים בכך. </w:t>
      </w:r>
    </w:p>
    <w:p w14:paraId="3F52210C" w14:textId="77777777" w:rsidR="00000000" w:rsidRDefault="00ED7A37">
      <w:pPr>
        <w:pStyle w:val="a"/>
        <w:rPr>
          <w:rFonts w:hint="cs"/>
          <w:rtl/>
        </w:rPr>
      </w:pPr>
    </w:p>
    <w:p w14:paraId="4CCA9EDA" w14:textId="77777777" w:rsidR="00000000" w:rsidRDefault="00ED7A37">
      <w:pPr>
        <w:pStyle w:val="ad"/>
        <w:rPr>
          <w:rtl/>
        </w:rPr>
      </w:pPr>
      <w:r>
        <w:rPr>
          <w:rtl/>
        </w:rPr>
        <w:t>היו"ר ראובן ריבלין:</w:t>
      </w:r>
    </w:p>
    <w:p w14:paraId="143CF4B4" w14:textId="77777777" w:rsidR="00000000" w:rsidRDefault="00ED7A37">
      <w:pPr>
        <w:pStyle w:val="a"/>
        <w:rPr>
          <w:rtl/>
        </w:rPr>
      </w:pPr>
    </w:p>
    <w:p w14:paraId="01845943" w14:textId="77777777" w:rsidR="00000000" w:rsidRDefault="00ED7A37">
      <w:pPr>
        <w:pStyle w:val="a"/>
        <w:rPr>
          <w:rFonts w:hint="cs"/>
          <w:rtl/>
        </w:rPr>
      </w:pPr>
      <w:r>
        <w:rPr>
          <w:rFonts w:hint="cs"/>
          <w:rtl/>
        </w:rPr>
        <w:t xml:space="preserve">רציתי לומר רק את המובן מאליו. תודה רבה. </w:t>
      </w:r>
    </w:p>
    <w:p w14:paraId="4D6117D6" w14:textId="77777777" w:rsidR="00000000" w:rsidRDefault="00ED7A37">
      <w:pPr>
        <w:pStyle w:val="a"/>
        <w:rPr>
          <w:rFonts w:hint="cs"/>
          <w:rtl/>
        </w:rPr>
      </w:pPr>
    </w:p>
    <w:p w14:paraId="20DC44F0" w14:textId="77777777" w:rsidR="00000000" w:rsidRDefault="00ED7A37">
      <w:pPr>
        <w:pStyle w:val="a"/>
        <w:rPr>
          <w:rFonts w:hint="cs"/>
          <w:rtl/>
        </w:rPr>
      </w:pPr>
      <w:r>
        <w:rPr>
          <w:rFonts w:hint="cs"/>
          <w:rtl/>
        </w:rPr>
        <w:t>בבקשה, חבר הכנסת עבד-אלמאלכ דהאמשה. גם לרשות אדוני עומדות שלוש דקות; יקפיד, כמו חבר הכנסת זחאלקה, שסטה רק</w:t>
      </w:r>
      <w:r>
        <w:rPr>
          <w:rFonts w:hint="cs"/>
          <w:rtl/>
        </w:rPr>
        <w:t xml:space="preserve"> ב=12 שניות. </w:t>
      </w:r>
    </w:p>
    <w:p w14:paraId="3D4D621C" w14:textId="77777777" w:rsidR="00000000" w:rsidRDefault="00ED7A37">
      <w:pPr>
        <w:pStyle w:val="a"/>
        <w:rPr>
          <w:rFonts w:hint="cs"/>
          <w:rtl/>
        </w:rPr>
      </w:pPr>
    </w:p>
    <w:p w14:paraId="5CB9AB7B" w14:textId="77777777" w:rsidR="00000000" w:rsidRDefault="00ED7A37">
      <w:pPr>
        <w:pStyle w:val="Speaker"/>
        <w:rPr>
          <w:rtl/>
        </w:rPr>
      </w:pPr>
      <w:bookmarkStart w:id="100" w:name="FS000000550T16_06_2003_17_48_11"/>
      <w:bookmarkStart w:id="101" w:name="_Toc45367318"/>
      <w:bookmarkEnd w:id="100"/>
      <w:r>
        <w:rPr>
          <w:rFonts w:hint="eastAsia"/>
          <w:rtl/>
        </w:rPr>
        <w:t>עבד</w:t>
      </w:r>
      <w:r>
        <w:rPr>
          <w:rtl/>
        </w:rPr>
        <w:t>-אלמאלכ דהאמשה (רע"ם):</w:t>
      </w:r>
      <w:bookmarkEnd w:id="101"/>
    </w:p>
    <w:p w14:paraId="59F46952" w14:textId="77777777" w:rsidR="00000000" w:rsidRDefault="00ED7A37">
      <w:pPr>
        <w:pStyle w:val="a"/>
        <w:rPr>
          <w:rFonts w:hint="cs"/>
          <w:rtl/>
        </w:rPr>
      </w:pPr>
    </w:p>
    <w:p w14:paraId="10794E40" w14:textId="77777777" w:rsidR="00000000" w:rsidRDefault="00ED7A37">
      <w:pPr>
        <w:pStyle w:val="a"/>
        <w:rPr>
          <w:rFonts w:hint="cs"/>
          <w:rtl/>
        </w:rPr>
      </w:pPr>
      <w:r>
        <w:rPr>
          <w:rFonts w:hint="cs"/>
          <w:rtl/>
        </w:rPr>
        <w:t xml:space="preserve">כבוד היושב-ראש, מכובדי ראש הממשלה, כנסת נכבדה, אכן כולנו מתלבטים בשאלה - לאן פניו של ראש הממשלה מועדות. </w:t>
      </w:r>
    </w:p>
    <w:p w14:paraId="18BBB077" w14:textId="77777777" w:rsidR="00000000" w:rsidRDefault="00ED7A37">
      <w:pPr>
        <w:pStyle w:val="a"/>
        <w:rPr>
          <w:rFonts w:hint="cs"/>
          <w:rtl/>
        </w:rPr>
      </w:pPr>
    </w:p>
    <w:p w14:paraId="736D7615" w14:textId="77777777" w:rsidR="00000000" w:rsidRDefault="00ED7A37">
      <w:pPr>
        <w:pStyle w:val="ac"/>
        <w:rPr>
          <w:rtl/>
        </w:rPr>
      </w:pPr>
      <w:r>
        <w:rPr>
          <w:rFonts w:hint="eastAsia"/>
          <w:rtl/>
        </w:rPr>
        <w:t>דניאל</w:t>
      </w:r>
      <w:r>
        <w:rPr>
          <w:rtl/>
        </w:rPr>
        <w:t xml:space="preserve"> בנלולו (הליכוד):</w:t>
      </w:r>
    </w:p>
    <w:p w14:paraId="4957EDF4" w14:textId="77777777" w:rsidR="00000000" w:rsidRDefault="00ED7A37">
      <w:pPr>
        <w:pStyle w:val="a"/>
        <w:rPr>
          <w:rFonts w:hint="cs"/>
          <w:rtl/>
        </w:rPr>
      </w:pPr>
    </w:p>
    <w:p w14:paraId="4D5079E3" w14:textId="77777777" w:rsidR="00000000" w:rsidRDefault="00ED7A37">
      <w:pPr>
        <w:pStyle w:val="a"/>
        <w:rPr>
          <w:rFonts w:hint="cs"/>
          <w:rtl/>
        </w:rPr>
      </w:pPr>
      <w:r>
        <w:rPr>
          <w:rFonts w:hint="cs"/>
          <w:rtl/>
        </w:rPr>
        <w:t xml:space="preserve">לשלום. </w:t>
      </w:r>
    </w:p>
    <w:p w14:paraId="2360E7E9" w14:textId="77777777" w:rsidR="00000000" w:rsidRDefault="00ED7A37">
      <w:pPr>
        <w:pStyle w:val="a"/>
        <w:rPr>
          <w:rFonts w:hint="cs"/>
          <w:rtl/>
        </w:rPr>
      </w:pPr>
    </w:p>
    <w:p w14:paraId="57ADA571" w14:textId="77777777" w:rsidR="00000000" w:rsidRDefault="00ED7A37">
      <w:pPr>
        <w:pStyle w:val="SpeakerCon"/>
        <w:rPr>
          <w:rtl/>
        </w:rPr>
      </w:pPr>
      <w:bookmarkStart w:id="102" w:name="FS000000550T16_06_2003_17_49_19C"/>
      <w:bookmarkEnd w:id="102"/>
      <w:r>
        <w:rPr>
          <w:rtl/>
        </w:rPr>
        <w:t>עבד-אלמאלכ דהאמשה (רע"ם):</w:t>
      </w:r>
    </w:p>
    <w:p w14:paraId="3BB0CB0D" w14:textId="77777777" w:rsidR="00000000" w:rsidRDefault="00ED7A37">
      <w:pPr>
        <w:pStyle w:val="a"/>
        <w:rPr>
          <w:rtl/>
        </w:rPr>
      </w:pPr>
    </w:p>
    <w:p w14:paraId="086A73E3" w14:textId="77777777" w:rsidR="00000000" w:rsidRDefault="00ED7A37">
      <w:pPr>
        <w:pStyle w:val="a"/>
        <w:rPr>
          <w:rFonts w:hint="cs"/>
          <w:rtl/>
        </w:rPr>
      </w:pPr>
      <w:r>
        <w:rPr>
          <w:rFonts w:hint="cs"/>
          <w:rtl/>
        </w:rPr>
        <w:t xml:space="preserve">האם באמת יהפוך כושי עורו ויתחיל עכשיו דרך אחרת? </w:t>
      </w:r>
    </w:p>
    <w:p w14:paraId="76EC8DD9" w14:textId="77777777" w:rsidR="00000000" w:rsidRDefault="00ED7A37">
      <w:pPr>
        <w:pStyle w:val="a"/>
        <w:rPr>
          <w:rFonts w:hint="cs"/>
          <w:rtl/>
        </w:rPr>
      </w:pPr>
    </w:p>
    <w:p w14:paraId="6C0ABB7C" w14:textId="77777777" w:rsidR="00000000" w:rsidRDefault="00ED7A37">
      <w:pPr>
        <w:pStyle w:val="ad"/>
        <w:rPr>
          <w:rtl/>
        </w:rPr>
      </w:pPr>
      <w:r>
        <w:rPr>
          <w:rtl/>
        </w:rPr>
        <w:t>היו"ר ראובן ריבלין:</w:t>
      </w:r>
    </w:p>
    <w:p w14:paraId="72C77569" w14:textId="77777777" w:rsidR="00000000" w:rsidRDefault="00ED7A37">
      <w:pPr>
        <w:pStyle w:val="a"/>
        <w:rPr>
          <w:rtl/>
        </w:rPr>
      </w:pPr>
    </w:p>
    <w:p w14:paraId="68F0369A" w14:textId="77777777" w:rsidR="00000000" w:rsidRDefault="00ED7A37">
      <w:pPr>
        <w:pStyle w:val="a"/>
        <w:rPr>
          <w:rFonts w:hint="cs"/>
          <w:rtl/>
        </w:rPr>
      </w:pPr>
      <w:r>
        <w:rPr>
          <w:rFonts w:hint="cs"/>
          <w:rtl/>
        </w:rPr>
        <w:t xml:space="preserve">חבר הכנסת בנלולו. </w:t>
      </w:r>
    </w:p>
    <w:p w14:paraId="626B9CB7" w14:textId="77777777" w:rsidR="00000000" w:rsidRDefault="00ED7A37">
      <w:pPr>
        <w:pStyle w:val="a"/>
        <w:rPr>
          <w:rFonts w:hint="cs"/>
          <w:rtl/>
        </w:rPr>
      </w:pPr>
    </w:p>
    <w:p w14:paraId="55681276" w14:textId="77777777" w:rsidR="00000000" w:rsidRDefault="00ED7A37">
      <w:pPr>
        <w:pStyle w:val="SpeakerCon"/>
        <w:rPr>
          <w:rtl/>
        </w:rPr>
      </w:pPr>
      <w:bookmarkStart w:id="103" w:name="FS000000550T16_06_2003_17_49_41C"/>
      <w:bookmarkEnd w:id="103"/>
      <w:r>
        <w:rPr>
          <w:rtl/>
        </w:rPr>
        <w:t>עבד-אלמאלכ דהאמשה (רע"ם):</w:t>
      </w:r>
    </w:p>
    <w:p w14:paraId="14992DFC" w14:textId="77777777" w:rsidR="00000000" w:rsidRDefault="00ED7A37">
      <w:pPr>
        <w:pStyle w:val="a"/>
        <w:rPr>
          <w:rtl/>
        </w:rPr>
      </w:pPr>
    </w:p>
    <w:p w14:paraId="5385CC5A" w14:textId="77777777" w:rsidR="00000000" w:rsidRDefault="00ED7A37">
      <w:pPr>
        <w:pStyle w:val="a"/>
        <w:rPr>
          <w:rFonts w:hint="cs"/>
          <w:rtl/>
        </w:rPr>
      </w:pPr>
      <w:r>
        <w:rPr>
          <w:rFonts w:hint="cs"/>
          <w:rtl/>
        </w:rPr>
        <w:t>ההיגיון אומר - כן. המציאות אומרת - כן. הצורך החיוני של העם בישראל ושל העמים מסביב אומרים כן. אפילו מר בוש אומר כן. אנחנו שומעים שהוא אכן רוצה. הוא מעוניין שאכן התהליך הזה יתחיל להתגשם, י</w:t>
      </w:r>
      <w:r>
        <w:rPr>
          <w:rFonts w:hint="cs"/>
          <w:rtl/>
        </w:rPr>
        <w:t>תחיל להתממש. אם אנחנו רוצים לראות מה מר שרון אומר - אמירות יש לך. החל בריאיון בעיתון "הארץ" והדיבורים על "ויתורים כואבים". עכשיו יש אפילו "כואבים מאוד". היו דברים מפורשים. היו דברים על כיבוש ועל הצורך לסיים אותו. דברים גם אומרים משהו. אבל נשאלת שאלה אחת, א</w:t>
      </w:r>
      <w:r>
        <w:rPr>
          <w:rFonts w:hint="cs"/>
          <w:rtl/>
        </w:rPr>
        <w:t xml:space="preserve">דוני היושב-ראש. </w:t>
      </w:r>
    </w:p>
    <w:p w14:paraId="4EFD6E30" w14:textId="77777777" w:rsidR="00000000" w:rsidRDefault="00ED7A37">
      <w:pPr>
        <w:pStyle w:val="a"/>
        <w:rPr>
          <w:rFonts w:hint="cs"/>
          <w:rtl/>
        </w:rPr>
      </w:pPr>
    </w:p>
    <w:p w14:paraId="6B790AF1" w14:textId="77777777" w:rsidR="00000000" w:rsidRDefault="00ED7A37">
      <w:pPr>
        <w:pStyle w:val="ad"/>
        <w:rPr>
          <w:rtl/>
        </w:rPr>
      </w:pPr>
      <w:r>
        <w:rPr>
          <w:rtl/>
        </w:rPr>
        <w:t>היו"ר ראובן ריבלין:</w:t>
      </w:r>
    </w:p>
    <w:p w14:paraId="1DA5A1C9" w14:textId="77777777" w:rsidR="00000000" w:rsidRDefault="00ED7A37">
      <w:pPr>
        <w:pStyle w:val="a"/>
        <w:rPr>
          <w:rtl/>
        </w:rPr>
      </w:pPr>
    </w:p>
    <w:p w14:paraId="763C5496" w14:textId="77777777" w:rsidR="00000000" w:rsidRDefault="00ED7A37">
      <w:pPr>
        <w:pStyle w:val="a"/>
        <w:rPr>
          <w:rFonts w:hint="cs"/>
          <w:rtl/>
        </w:rPr>
      </w:pPr>
      <w:r>
        <w:rPr>
          <w:rFonts w:hint="cs"/>
          <w:rtl/>
        </w:rPr>
        <w:t xml:space="preserve">חבר הכנסת אורון. אדוני מאוד מפריע לחבר הכנסת דהאמשה. </w:t>
      </w:r>
    </w:p>
    <w:p w14:paraId="03860405" w14:textId="77777777" w:rsidR="00000000" w:rsidRDefault="00ED7A37">
      <w:pPr>
        <w:pStyle w:val="a"/>
        <w:rPr>
          <w:rFonts w:hint="cs"/>
          <w:rtl/>
        </w:rPr>
      </w:pPr>
    </w:p>
    <w:p w14:paraId="4754DB4E" w14:textId="77777777" w:rsidR="00000000" w:rsidRDefault="00ED7A37">
      <w:pPr>
        <w:pStyle w:val="SpeakerCon"/>
        <w:rPr>
          <w:rtl/>
        </w:rPr>
      </w:pPr>
      <w:bookmarkStart w:id="104" w:name="FS000000550T16_06_2003_17_51_58C"/>
      <w:bookmarkEnd w:id="104"/>
      <w:r>
        <w:rPr>
          <w:rtl/>
        </w:rPr>
        <w:t>עבד-אלמאלכ דהאמשה (רע"ם):</w:t>
      </w:r>
    </w:p>
    <w:p w14:paraId="1D6E0E9D" w14:textId="77777777" w:rsidR="00000000" w:rsidRDefault="00ED7A37">
      <w:pPr>
        <w:pStyle w:val="a"/>
        <w:rPr>
          <w:rtl/>
        </w:rPr>
      </w:pPr>
    </w:p>
    <w:p w14:paraId="22335742" w14:textId="77777777" w:rsidR="00000000" w:rsidRDefault="00ED7A37">
      <w:pPr>
        <w:pStyle w:val="a"/>
        <w:rPr>
          <w:rFonts w:hint="cs"/>
          <w:rtl/>
        </w:rPr>
      </w:pPr>
      <w:r>
        <w:rPr>
          <w:rFonts w:hint="cs"/>
          <w:rtl/>
        </w:rPr>
        <w:t>אבל, אדוני היושב-ראש, מה המעשים אומרים, ליד כל הדיבורים וכל האינדיקציות שהבאתי. המעשים אומרים - לא. ללכת באותו יום, כאשר היתה קצת אופור</w:t>
      </w:r>
      <w:r>
        <w:rPr>
          <w:rFonts w:hint="cs"/>
          <w:rtl/>
        </w:rPr>
        <w:t>יה, אנשים התחילו להאמין - הנה, יש פסגת שארם-א-שיח', ויש עקבה, ומתחילים כבר עידן חדש, באותו ערב ממש, כאילו רק עכשיו נולד הצורך הזה, רק עכשיו נהיה רנתיסי, עם ההצהרות שלו, עם הדיבורים שלו, רק עכשיו גילו אותו. ללכת באותו יום ולעשות את המעשה הנוראי, שהוריד את כ</w:t>
      </w:r>
      <w:r>
        <w:rPr>
          <w:rFonts w:hint="cs"/>
          <w:rtl/>
        </w:rPr>
        <w:t xml:space="preserve">ל האופטימיות הזאת לאפס. </w:t>
      </w:r>
    </w:p>
    <w:p w14:paraId="26A737A0" w14:textId="77777777" w:rsidR="00000000" w:rsidRDefault="00ED7A37">
      <w:pPr>
        <w:pStyle w:val="a"/>
        <w:rPr>
          <w:rFonts w:hint="cs"/>
          <w:rtl/>
        </w:rPr>
      </w:pPr>
    </w:p>
    <w:p w14:paraId="780DB4E3" w14:textId="77777777" w:rsidR="00000000" w:rsidRDefault="00ED7A37">
      <w:pPr>
        <w:pStyle w:val="a"/>
        <w:rPr>
          <w:rFonts w:hint="cs"/>
          <w:rtl/>
        </w:rPr>
      </w:pPr>
      <w:r>
        <w:rPr>
          <w:rFonts w:hint="cs"/>
          <w:rtl/>
        </w:rPr>
        <w:t>זאת לא הפעם הראשונה. ההיסטוריה אומרת, שכל אימת שיש אפשרות ואנשים מתחילים להיות אופטימיים ולהאמין באמת שהנה, מתחילים עידן חדש, ממשלת ישראל, ומר שרון בראשה, הולכים ועושים פיגוע נוראי, גדול. מחסל, כלשונו, חיסול ממוקד כאילו, ותוך עשיי</w:t>
      </w:r>
      <w:r>
        <w:rPr>
          <w:rFonts w:hint="cs"/>
          <w:rtl/>
        </w:rPr>
        <w:t>ת פשע בין-לאומי, כאשר משלחים פצצה של טונה על בית, כאשר טנק יורה על בית, וכאשר הליקופטר משלח שבעה טילים על מכוניות ברחוב, הרי כל בר-דעת יודע שמתחסלים פה, בנוסף, גם אזרחים תמימים. והיו נשים, טף, תינוקות - - -</w:t>
      </w:r>
    </w:p>
    <w:p w14:paraId="40E15868" w14:textId="77777777" w:rsidR="00000000" w:rsidRDefault="00ED7A37">
      <w:pPr>
        <w:pStyle w:val="a"/>
        <w:rPr>
          <w:rFonts w:hint="cs"/>
          <w:rtl/>
        </w:rPr>
      </w:pPr>
    </w:p>
    <w:p w14:paraId="20097602" w14:textId="77777777" w:rsidR="00000000" w:rsidRDefault="00ED7A37">
      <w:pPr>
        <w:pStyle w:val="ac"/>
        <w:rPr>
          <w:rtl/>
        </w:rPr>
      </w:pPr>
      <w:r>
        <w:rPr>
          <w:rFonts w:hint="eastAsia"/>
          <w:rtl/>
        </w:rPr>
        <w:t>רוחמה</w:t>
      </w:r>
      <w:r>
        <w:rPr>
          <w:rtl/>
        </w:rPr>
        <w:t xml:space="preserve"> אברהם (הליכוד):</w:t>
      </w:r>
    </w:p>
    <w:p w14:paraId="2600F79B" w14:textId="77777777" w:rsidR="00000000" w:rsidRDefault="00ED7A37">
      <w:pPr>
        <w:pStyle w:val="a"/>
        <w:rPr>
          <w:rFonts w:hint="cs"/>
          <w:rtl/>
        </w:rPr>
      </w:pPr>
    </w:p>
    <w:p w14:paraId="0E27B6B9" w14:textId="77777777" w:rsidR="00000000" w:rsidRDefault="00ED7A37">
      <w:pPr>
        <w:pStyle w:val="a"/>
        <w:rPr>
          <w:rFonts w:hint="cs"/>
          <w:rtl/>
        </w:rPr>
      </w:pPr>
      <w:r>
        <w:rPr>
          <w:rFonts w:hint="cs"/>
          <w:rtl/>
        </w:rPr>
        <w:t>לא, זה לא התחיל - - -</w:t>
      </w:r>
    </w:p>
    <w:p w14:paraId="2499A0A4" w14:textId="77777777" w:rsidR="00000000" w:rsidRDefault="00ED7A37">
      <w:pPr>
        <w:pStyle w:val="a"/>
        <w:rPr>
          <w:rFonts w:hint="cs"/>
          <w:rtl/>
        </w:rPr>
      </w:pPr>
    </w:p>
    <w:p w14:paraId="34B4675B" w14:textId="77777777" w:rsidR="00000000" w:rsidRDefault="00ED7A37">
      <w:pPr>
        <w:pStyle w:val="ac"/>
        <w:rPr>
          <w:rtl/>
        </w:rPr>
      </w:pPr>
      <w:r>
        <w:rPr>
          <w:rFonts w:hint="eastAsia"/>
          <w:rtl/>
        </w:rPr>
        <w:t>אל</w:t>
      </w:r>
      <w:r>
        <w:rPr>
          <w:rFonts w:hint="eastAsia"/>
          <w:rtl/>
        </w:rPr>
        <w:t>יעזר</w:t>
      </w:r>
      <w:r>
        <w:rPr>
          <w:rtl/>
        </w:rPr>
        <w:t xml:space="preserve"> כהן (האיחוד הלאומי - ישראל ביתנו):</w:t>
      </w:r>
    </w:p>
    <w:p w14:paraId="07EDD53F" w14:textId="77777777" w:rsidR="00000000" w:rsidRDefault="00ED7A37">
      <w:pPr>
        <w:pStyle w:val="a"/>
        <w:rPr>
          <w:rFonts w:hint="cs"/>
          <w:rtl/>
        </w:rPr>
      </w:pPr>
    </w:p>
    <w:p w14:paraId="4A1A746E" w14:textId="77777777" w:rsidR="00000000" w:rsidRDefault="00ED7A37">
      <w:pPr>
        <w:pStyle w:val="a"/>
        <w:rPr>
          <w:rFonts w:hint="cs"/>
          <w:rtl/>
        </w:rPr>
      </w:pPr>
      <w:r>
        <w:rPr>
          <w:rFonts w:hint="cs"/>
          <w:rtl/>
        </w:rPr>
        <w:t>מתפוצץ אוטובוס - - -</w:t>
      </w:r>
    </w:p>
    <w:p w14:paraId="73F16FAF" w14:textId="77777777" w:rsidR="00000000" w:rsidRDefault="00ED7A37">
      <w:pPr>
        <w:pStyle w:val="a"/>
        <w:rPr>
          <w:rFonts w:hint="cs"/>
          <w:rtl/>
        </w:rPr>
      </w:pPr>
    </w:p>
    <w:p w14:paraId="1056709B" w14:textId="77777777" w:rsidR="00000000" w:rsidRDefault="00ED7A37">
      <w:pPr>
        <w:pStyle w:val="ad"/>
        <w:rPr>
          <w:rtl/>
        </w:rPr>
      </w:pPr>
      <w:r>
        <w:rPr>
          <w:rtl/>
        </w:rPr>
        <w:t>היו"ר ראובן ריבלין:</w:t>
      </w:r>
    </w:p>
    <w:p w14:paraId="5F2AB0AA" w14:textId="77777777" w:rsidR="00000000" w:rsidRDefault="00ED7A37">
      <w:pPr>
        <w:pStyle w:val="a"/>
        <w:rPr>
          <w:rtl/>
        </w:rPr>
      </w:pPr>
    </w:p>
    <w:p w14:paraId="03C8591B" w14:textId="77777777" w:rsidR="00000000" w:rsidRDefault="00ED7A37">
      <w:pPr>
        <w:pStyle w:val="a"/>
        <w:rPr>
          <w:rFonts w:hint="cs"/>
          <w:rtl/>
        </w:rPr>
      </w:pPr>
      <w:r>
        <w:rPr>
          <w:rFonts w:hint="cs"/>
          <w:rtl/>
        </w:rPr>
        <w:t xml:space="preserve">חברת הכנסת רוחמה אברהם. הוא מסיים. הוא פשוט סיים את זמנו. </w:t>
      </w:r>
    </w:p>
    <w:p w14:paraId="380F1123" w14:textId="77777777" w:rsidR="00000000" w:rsidRDefault="00ED7A37">
      <w:pPr>
        <w:pStyle w:val="a"/>
        <w:rPr>
          <w:rFonts w:hint="cs"/>
          <w:rtl/>
        </w:rPr>
      </w:pPr>
    </w:p>
    <w:p w14:paraId="35114BA0" w14:textId="77777777" w:rsidR="00000000" w:rsidRDefault="00ED7A37">
      <w:pPr>
        <w:pStyle w:val="SpeakerCon"/>
        <w:rPr>
          <w:rtl/>
        </w:rPr>
      </w:pPr>
      <w:bookmarkStart w:id="105" w:name="FS000000550T16_06_2003_17_58_47C"/>
      <w:bookmarkEnd w:id="105"/>
      <w:r>
        <w:rPr>
          <w:rtl/>
        </w:rPr>
        <w:t>עבד-אלמאלכ דהאמשה (רע"ם):</w:t>
      </w:r>
    </w:p>
    <w:p w14:paraId="738EFFC8" w14:textId="77777777" w:rsidR="00000000" w:rsidRDefault="00ED7A37">
      <w:pPr>
        <w:pStyle w:val="a"/>
        <w:rPr>
          <w:rtl/>
        </w:rPr>
      </w:pPr>
    </w:p>
    <w:p w14:paraId="4FF78082" w14:textId="77777777" w:rsidR="00000000" w:rsidRDefault="00ED7A37">
      <w:pPr>
        <w:pStyle w:val="a"/>
        <w:rPr>
          <w:rFonts w:hint="cs"/>
          <w:rtl/>
        </w:rPr>
      </w:pPr>
      <w:r>
        <w:rPr>
          <w:rFonts w:hint="cs"/>
          <w:rtl/>
        </w:rPr>
        <w:t xml:space="preserve">ולכן, אדוני, כאשר עושים את המעשה הזה במחשבה תחילה, נוסף על הפשע הבין-לאומי, יש פה גם </w:t>
      </w:r>
      <w:r>
        <w:rPr>
          <w:rFonts w:hint="cs"/>
          <w:rtl/>
        </w:rPr>
        <w:t xml:space="preserve">אמירה נוספת, אמירה שיש בה כדי לטרפד את כל התהליך ולתת למר שרון מנוחה מול האופוזיציה שלו, מול המפד"ל שלו, מול צבי הנדל, שנושף בעורפו כל רגע. </w:t>
      </w:r>
    </w:p>
    <w:p w14:paraId="6509E7F2" w14:textId="77777777" w:rsidR="00000000" w:rsidRDefault="00ED7A37">
      <w:pPr>
        <w:pStyle w:val="a"/>
        <w:rPr>
          <w:rFonts w:hint="cs"/>
          <w:rtl/>
        </w:rPr>
      </w:pPr>
    </w:p>
    <w:p w14:paraId="48141E42" w14:textId="77777777" w:rsidR="00000000" w:rsidRDefault="00ED7A37">
      <w:pPr>
        <w:pStyle w:val="a"/>
        <w:rPr>
          <w:rFonts w:hint="cs"/>
          <w:rtl/>
        </w:rPr>
      </w:pPr>
      <w:r>
        <w:rPr>
          <w:rFonts w:hint="cs"/>
          <w:rtl/>
        </w:rPr>
        <w:t xml:space="preserve">ואני שואל - ובכך אני מסיים, אדוני היושב-ראש: האם יש לראש הממשלה האומץ פעם אחת ולתמיד אכן לתת תשובה מעשית, אמיצה - </w:t>
      </w:r>
      <w:r>
        <w:rPr>
          <w:rFonts w:hint="cs"/>
          <w:rtl/>
        </w:rPr>
        <w:t xml:space="preserve">- </w:t>
      </w:r>
    </w:p>
    <w:p w14:paraId="46D9A0AB" w14:textId="77777777" w:rsidR="00000000" w:rsidRDefault="00ED7A37">
      <w:pPr>
        <w:pStyle w:val="a"/>
        <w:rPr>
          <w:rFonts w:hint="cs"/>
          <w:rtl/>
        </w:rPr>
      </w:pPr>
    </w:p>
    <w:p w14:paraId="25F5A008" w14:textId="77777777" w:rsidR="00000000" w:rsidRDefault="00ED7A37">
      <w:pPr>
        <w:pStyle w:val="ac"/>
        <w:rPr>
          <w:rtl/>
        </w:rPr>
      </w:pPr>
      <w:r>
        <w:rPr>
          <w:rFonts w:hint="eastAsia"/>
          <w:rtl/>
        </w:rPr>
        <w:t>צבי</w:t>
      </w:r>
      <w:r>
        <w:rPr>
          <w:rtl/>
        </w:rPr>
        <w:t xml:space="preserve"> הנדל (האיחוד הלאומי - ישראל ביתנו):</w:t>
      </w:r>
    </w:p>
    <w:p w14:paraId="5B091990" w14:textId="77777777" w:rsidR="00000000" w:rsidRDefault="00ED7A37">
      <w:pPr>
        <w:pStyle w:val="a"/>
        <w:rPr>
          <w:rFonts w:hint="cs"/>
          <w:rtl/>
        </w:rPr>
      </w:pPr>
    </w:p>
    <w:p w14:paraId="07268E2B" w14:textId="77777777" w:rsidR="00000000" w:rsidRDefault="00ED7A37">
      <w:pPr>
        <w:pStyle w:val="a"/>
        <w:rPr>
          <w:rFonts w:hint="cs"/>
          <w:rtl/>
        </w:rPr>
      </w:pPr>
      <w:r>
        <w:rPr>
          <w:rFonts w:hint="cs"/>
          <w:rtl/>
        </w:rPr>
        <w:t xml:space="preserve">לשחרר את הרוצחים? </w:t>
      </w:r>
    </w:p>
    <w:p w14:paraId="6D28CDD4" w14:textId="77777777" w:rsidR="00000000" w:rsidRDefault="00ED7A37">
      <w:pPr>
        <w:pStyle w:val="a"/>
        <w:rPr>
          <w:rFonts w:hint="cs"/>
          <w:rtl/>
        </w:rPr>
      </w:pPr>
    </w:p>
    <w:p w14:paraId="516D1F6C" w14:textId="77777777" w:rsidR="00000000" w:rsidRDefault="00ED7A37">
      <w:pPr>
        <w:pStyle w:val="SpeakerCon"/>
        <w:rPr>
          <w:rtl/>
        </w:rPr>
      </w:pPr>
      <w:bookmarkStart w:id="106" w:name="FS000000550T16_06_2003_18_01_06C"/>
      <w:bookmarkEnd w:id="106"/>
      <w:r>
        <w:rPr>
          <w:rtl/>
        </w:rPr>
        <w:t>עבד-אלמאלכ דהאמשה (רע"ם):</w:t>
      </w:r>
    </w:p>
    <w:p w14:paraId="625B512B" w14:textId="77777777" w:rsidR="00000000" w:rsidRDefault="00ED7A37">
      <w:pPr>
        <w:pStyle w:val="a"/>
        <w:rPr>
          <w:rtl/>
        </w:rPr>
      </w:pPr>
    </w:p>
    <w:p w14:paraId="6445BDC7" w14:textId="77777777" w:rsidR="00000000" w:rsidRDefault="00ED7A37">
      <w:pPr>
        <w:pStyle w:val="a"/>
        <w:rPr>
          <w:rFonts w:hint="cs"/>
          <w:rtl/>
        </w:rPr>
      </w:pPr>
      <w:r>
        <w:rPr>
          <w:rFonts w:hint="cs"/>
          <w:rtl/>
        </w:rPr>
        <w:t xml:space="preserve">- - האם במעשים או לא. זאת השאלה, אדוני ראש הממשלה. על זה אתה תענה, לא מעל הדוכן הזה, אלא במעשים בשטח, כי את הדיבורים כבר שמענו מספיק. אנחנו רוצים לראות מעשים. </w:t>
      </w:r>
    </w:p>
    <w:p w14:paraId="628E6F5B" w14:textId="77777777" w:rsidR="00000000" w:rsidRDefault="00ED7A37">
      <w:pPr>
        <w:pStyle w:val="a"/>
        <w:rPr>
          <w:rFonts w:hint="cs"/>
          <w:rtl/>
        </w:rPr>
      </w:pPr>
    </w:p>
    <w:p w14:paraId="0D52DDC3" w14:textId="77777777" w:rsidR="00000000" w:rsidRDefault="00ED7A37">
      <w:pPr>
        <w:pStyle w:val="ad"/>
        <w:rPr>
          <w:rtl/>
        </w:rPr>
      </w:pPr>
      <w:r>
        <w:rPr>
          <w:rtl/>
        </w:rPr>
        <w:t>היו</w:t>
      </w:r>
      <w:r>
        <w:rPr>
          <w:rtl/>
        </w:rPr>
        <w:t>"ר ראובן ריבלין:</w:t>
      </w:r>
    </w:p>
    <w:p w14:paraId="3F12444D" w14:textId="77777777" w:rsidR="00000000" w:rsidRDefault="00ED7A37">
      <w:pPr>
        <w:pStyle w:val="a"/>
        <w:rPr>
          <w:rtl/>
        </w:rPr>
      </w:pPr>
    </w:p>
    <w:p w14:paraId="3AD31C3C" w14:textId="77777777" w:rsidR="00000000" w:rsidRDefault="00ED7A37">
      <w:pPr>
        <w:pStyle w:val="a"/>
        <w:rPr>
          <w:rFonts w:hint="cs"/>
          <w:rtl/>
        </w:rPr>
      </w:pPr>
      <w:r>
        <w:rPr>
          <w:rFonts w:hint="cs"/>
          <w:rtl/>
        </w:rPr>
        <w:t>תודה רבה לחבר הכנסת דהאמשה. חבר הכנסת מגלי והבה, ואחריו - חבר הכנסת שוחט. שלא יהיה רק מישהו למטה - חברי הכנסת אורון, רמון, וילנאי, שלא ידברו בזמן שאתה תהיה על הדוכן, כי אז הם יבינו כמה זה מפריע שמדברים אתך ואתה עונה להם. בבקשה, אדוני, חבר</w:t>
      </w:r>
      <w:r>
        <w:rPr>
          <w:rFonts w:hint="cs"/>
          <w:rtl/>
        </w:rPr>
        <w:t xml:space="preserve"> הכנסת והבה, לאדוני יש רק שלוש דקות. </w:t>
      </w:r>
    </w:p>
    <w:p w14:paraId="4FEEF09A" w14:textId="77777777" w:rsidR="00000000" w:rsidRDefault="00ED7A37">
      <w:pPr>
        <w:pStyle w:val="a"/>
        <w:rPr>
          <w:rFonts w:hint="cs"/>
          <w:rtl/>
        </w:rPr>
      </w:pPr>
    </w:p>
    <w:p w14:paraId="1C9136BD" w14:textId="77777777" w:rsidR="00000000" w:rsidRDefault="00ED7A37">
      <w:pPr>
        <w:pStyle w:val="Speaker"/>
        <w:rPr>
          <w:rtl/>
        </w:rPr>
      </w:pPr>
      <w:bookmarkStart w:id="107" w:name="FS000001030T16_06_2003_18_04_00"/>
      <w:bookmarkStart w:id="108" w:name="_Toc45367319"/>
      <w:bookmarkEnd w:id="107"/>
      <w:r>
        <w:rPr>
          <w:rFonts w:hint="eastAsia"/>
          <w:rtl/>
        </w:rPr>
        <w:t>מגלי</w:t>
      </w:r>
      <w:r>
        <w:rPr>
          <w:rtl/>
        </w:rPr>
        <w:t xml:space="preserve"> והבה (הליכוד):</w:t>
      </w:r>
      <w:bookmarkEnd w:id="108"/>
    </w:p>
    <w:p w14:paraId="09EDAEA1" w14:textId="77777777" w:rsidR="00000000" w:rsidRDefault="00ED7A37">
      <w:pPr>
        <w:pStyle w:val="a"/>
        <w:rPr>
          <w:rFonts w:hint="cs"/>
          <w:rtl/>
        </w:rPr>
      </w:pPr>
    </w:p>
    <w:p w14:paraId="7E511247" w14:textId="77777777" w:rsidR="00000000" w:rsidRDefault="00ED7A37">
      <w:pPr>
        <w:pStyle w:val="a"/>
        <w:rPr>
          <w:rFonts w:hint="cs"/>
          <w:rtl/>
        </w:rPr>
      </w:pPr>
      <w:r>
        <w:rPr>
          <w:rFonts w:hint="cs"/>
          <w:rtl/>
        </w:rPr>
        <w:t xml:space="preserve">אדוני היושב-ראש, אדוני ראש הממשלה, רבותי חברי הכנסת, כיום מעסיקים את אזרחי מדינת ישראל שני נושאים גדולים וחשובים, הנושא המדיני והנושא הכלכלי. בנושא המדיני, שתי הפסגות האחרונות שנערכו בשארם-א-שיח' </w:t>
      </w:r>
      <w:r>
        <w:rPr>
          <w:rFonts w:hint="cs"/>
          <w:rtl/>
        </w:rPr>
        <w:t xml:space="preserve">ובעקבה נטעו תקוות רבות בלב כולנו, אך האירועים בשבועיים שאחרי כן אינם מלמדים על שינויים כלשהם. </w:t>
      </w:r>
    </w:p>
    <w:p w14:paraId="07372C0D" w14:textId="77777777" w:rsidR="00000000" w:rsidRDefault="00ED7A37">
      <w:pPr>
        <w:pStyle w:val="a"/>
        <w:rPr>
          <w:rFonts w:hint="cs"/>
          <w:rtl/>
        </w:rPr>
      </w:pPr>
    </w:p>
    <w:p w14:paraId="6AA1A4BE" w14:textId="77777777" w:rsidR="00000000" w:rsidRDefault="00ED7A37">
      <w:pPr>
        <w:pStyle w:val="a"/>
        <w:rPr>
          <w:rFonts w:hint="cs"/>
          <w:rtl/>
        </w:rPr>
      </w:pPr>
      <w:r>
        <w:rPr>
          <w:rFonts w:hint="cs"/>
          <w:rtl/>
        </w:rPr>
        <w:t>אף שלאחרונה התמנה אבו-מאזן לראש ממשלת הרשות הפלסטינית, אין הוא באמת המנהיג המוכתר שיוכל להוביל היום את הרשות להסכמי שלום, או לעמוד בהתחייבויות בהתאם למה שסוכם ב</w:t>
      </w:r>
      <w:r>
        <w:rPr>
          <w:rFonts w:hint="cs"/>
          <w:rtl/>
        </w:rPr>
        <w:t xml:space="preserve">מפת הדרכים. אבו-מאזן הרי ידוע בעמדתו נגד הטרור, אך אנו יודעים מי באמת שולט ברשות הצבאית, ברשות הפלסטינית ובזרועות הצבאיות. ערפאת הוא הגורם המכשיל את התהליך המדיני. הוא מסייע לארגוני הטרור ומלבה את היצרים. </w:t>
      </w:r>
    </w:p>
    <w:p w14:paraId="563A0BCD" w14:textId="77777777" w:rsidR="00000000" w:rsidRDefault="00ED7A37">
      <w:pPr>
        <w:pStyle w:val="a"/>
        <w:rPr>
          <w:rFonts w:hint="cs"/>
          <w:rtl/>
        </w:rPr>
      </w:pPr>
    </w:p>
    <w:p w14:paraId="0BE39E34" w14:textId="77777777" w:rsidR="00000000" w:rsidRDefault="00ED7A37">
      <w:pPr>
        <w:pStyle w:val="ac"/>
        <w:rPr>
          <w:rtl/>
        </w:rPr>
      </w:pPr>
      <w:r>
        <w:rPr>
          <w:rFonts w:hint="eastAsia"/>
          <w:rtl/>
        </w:rPr>
        <w:t>עסאם</w:t>
      </w:r>
      <w:r>
        <w:rPr>
          <w:rtl/>
        </w:rPr>
        <w:t xml:space="preserve"> מח'ול (חד"ש-תע"ל):</w:t>
      </w:r>
    </w:p>
    <w:p w14:paraId="3638E57E" w14:textId="77777777" w:rsidR="00000000" w:rsidRDefault="00ED7A37">
      <w:pPr>
        <w:pStyle w:val="a"/>
        <w:rPr>
          <w:rFonts w:hint="cs"/>
          <w:rtl/>
        </w:rPr>
      </w:pPr>
    </w:p>
    <w:p w14:paraId="3FC8D9E1" w14:textId="77777777" w:rsidR="00000000" w:rsidRDefault="00ED7A37">
      <w:pPr>
        <w:pStyle w:val="a"/>
        <w:rPr>
          <w:rFonts w:hint="cs"/>
          <w:rtl/>
        </w:rPr>
      </w:pPr>
      <w:r>
        <w:rPr>
          <w:rFonts w:hint="cs"/>
          <w:rtl/>
        </w:rPr>
        <w:t xml:space="preserve">מה, הוא עדיין רלוונטי? </w:t>
      </w:r>
    </w:p>
    <w:p w14:paraId="175B750B" w14:textId="77777777" w:rsidR="00000000" w:rsidRDefault="00ED7A37">
      <w:pPr>
        <w:pStyle w:val="a"/>
        <w:rPr>
          <w:rFonts w:hint="cs"/>
          <w:rtl/>
        </w:rPr>
      </w:pPr>
    </w:p>
    <w:p w14:paraId="2AA5D47B" w14:textId="77777777" w:rsidR="00000000" w:rsidRDefault="00ED7A37">
      <w:pPr>
        <w:pStyle w:val="ad"/>
        <w:rPr>
          <w:rtl/>
        </w:rPr>
      </w:pPr>
      <w:r>
        <w:rPr>
          <w:rtl/>
        </w:rPr>
        <w:t>היו"ר ראובן ריבלין:</w:t>
      </w:r>
    </w:p>
    <w:p w14:paraId="36D52FFA" w14:textId="77777777" w:rsidR="00000000" w:rsidRDefault="00ED7A37">
      <w:pPr>
        <w:pStyle w:val="a"/>
        <w:rPr>
          <w:rtl/>
        </w:rPr>
      </w:pPr>
    </w:p>
    <w:p w14:paraId="2B9E53A0" w14:textId="77777777" w:rsidR="00000000" w:rsidRDefault="00ED7A37">
      <w:pPr>
        <w:pStyle w:val="a"/>
        <w:rPr>
          <w:rFonts w:hint="cs"/>
          <w:rtl/>
        </w:rPr>
      </w:pPr>
      <w:r>
        <w:rPr>
          <w:rFonts w:hint="cs"/>
          <w:rtl/>
        </w:rPr>
        <w:t xml:space="preserve">חבר הכנסת מח'ול. אדוני לא היה פה, אז הוא חושב שהוא יקבל את כל הזמן? </w:t>
      </w:r>
    </w:p>
    <w:p w14:paraId="73FAF7BD" w14:textId="77777777" w:rsidR="00000000" w:rsidRDefault="00ED7A37">
      <w:pPr>
        <w:pStyle w:val="a"/>
        <w:rPr>
          <w:rFonts w:hint="cs"/>
          <w:rtl/>
        </w:rPr>
      </w:pPr>
    </w:p>
    <w:p w14:paraId="7DFF0CF6" w14:textId="77777777" w:rsidR="00000000" w:rsidRDefault="00ED7A37">
      <w:pPr>
        <w:pStyle w:val="SpeakerCon"/>
        <w:rPr>
          <w:rtl/>
        </w:rPr>
      </w:pPr>
      <w:bookmarkStart w:id="109" w:name="FS000001030T16_06_2003_18_08_40C"/>
      <w:bookmarkEnd w:id="109"/>
      <w:r>
        <w:rPr>
          <w:rtl/>
        </w:rPr>
        <w:t>מגלי והבה (הליכוד):</w:t>
      </w:r>
    </w:p>
    <w:p w14:paraId="3CA12A96" w14:textId="77777777" w:rsidR="00000000" w:rsidRDefault="00ED7A37">
      <w:pPr>
        <w:pStyle w:val="a"/>
        <w:rPr>
          <w:rtl/>
        </w:rPr>
      </w:pPr>
    </w:p>
    <w:p w14:paraId="0DEB81A8" w14:textId="77777777" w:rsidR="00000000" w:rsidRDefault="00ED7A37">
      <w:pPr>
        <w:pStyle w:val="a"/>
        <w:rPr>
          <w:rFonts w:hint="cs"/>
          <w:rtl/>
        </w:rPr>
      </w:pPr>
      <w:r>
        <w:rPr>
          <w:rFonts w:hint="cs"/>
          <w:rtl/>
        </w:rPr>
        <w:t>מה אתה תרמת לשלום שאתה מדבר?</w:t>
      </w:r>
    </w:p>
    <w:p w14:paraId="1ED9B03F" w14:textId="77777777" w:rsidR="00000000" w:rsidRDefault="00ED7A37">
      <w:pPr>
        <w:pStyle w:val="a"/>
        <w:rPr>
          <w:rFonts w:hint="cs"/>
          <w:rtl/>
        </w:rPr>
      </w:pPr>
    </w:p>
    <w:p w14:paraId="204B2CCB" w14:textId="77777777" w:rsidR="00000000" w:rsidRDefault="00ED7A37">
      <w:pPr>
        <w:pStyle w:val="ad"/>
        <w:rPr>
          <w:rtl/>
        </w:rPr>
      </w:pPr>
      <w:r>
        <w:rPr>
          <w:rtl/>
        </w:rPr>
        <w:t>היו"ר ראובן ריבלין:</w:t>
      </w:r>
    </w:p>
    <w:p w14:paraId="7F021B4B" w14:textId="77777777" w:rsidR="00000000" w:rsidRDefault="00ED7A37">
      <w:pPr>
        <w:pStyle w:val="a"/>
        <w:rPr>
          <w:rtl/>
        </w:rPr>
      </w:pPr>
    </w:p>
    <w:p w14:paraId="0EDE0B41" w14:textId="77777777" w:rsidR="00000000" w:rsidRDefault="00ED7A37">
      <w:pPr>
        <w:pStyle w:val="a"/>
        <w:rPr>
          <w:rFonts w:hint="cs"/>
          <w:rtl/>
        </w:rPr>
      </w:pPr>
      <w:r>
        <w:rPr>
          <w:rFonts w:hint="cs"/>
          <w:rtl/>
        </w:rPr>
        <w:t>חברי הכנסת ברכה וטיבי קראו קריאות ביניים, אתה לא צריך היום. הרגע הגעת. לא קוראים. שומעים, לפ</w:t>
      </w:r>
      <w:r>
        <w:rPr>
          <w:rFonts w:hint="cs"/>
          <w:rtl/>
        </w:rPr>
        <w:t xml:space="preserve">חות שתי דקות קודם. שמרתי לך זמן, בבקשה. </w:t>
      </w:r>
    </w:p>
    <w:p w14:paraId="77626B97" w14:textId="77777777" w:rsidR="00000000" w:rsidRDefault="00ED7A37">
      <w:pPr>
        <w:pStyle w:val="a"/>
        <w:rPr>
          <w:rFonts w:hint="cs"/>
          <w:rtl/>
        </w:rPr>
      </w:pPr>
    </w:p>
    <w:p w14:paraId="15C67BCA" w14:textId="77777777" w:rsidR="00000000" w:rsidRDefault="00ED7A37">
      <w:pPr>
        <w:pStyle w:val="SpeakerCon"/>
        <w:rPr>
          <w:rtl/>
        </w:rPr>
      </w:pPr>
      <w:bookmarkStart w:id="110" w:name="FS000001030T16_06_2003_18_09_26C"/>
      <w:bookmarkEnd w:id="110"/>
      <w:r>
        <w:rPr>
          <w:rtl/>
        </w:rPr>
        <w:t>מגלי והבה (הליכוד):</w:t>
      </w:r>
    </w:p>
    <w:p w14:paraId="7A87B8A4" w14:textId="77777777" w:rsidR="00000000" w:rsidRDefault="00ED7A37">
      <w:pPr>
        <w:pStyle w:val="a"/>
        <w:rPr>
          <w:rFonts w:hint="cs"/>
          <w:rtl/>
        </w:rPr>
      </w:pPr>
    </w:p>
    <w:p w14:paraId="43C357A0" w14:textId="77777777" w:rsidR="00000000" w:rsidRDefault="00ED7A37">
      <w:pPr>
        <w:pStyle w:val="a"/>
        <w:rPr>
          <w:rFonts w:hint="cs"/>
          <w:rtl/>
        </w:rPr>
      </w:pPr>
      <w:r>
        <w:rPr>
          <w:rFonts w:hint="cs"/>
          <w:rtl/>
        </w:rPr>
        <w:t>הוא מסייע לארגוני הטרור, מלבה את היצרים. הוא לא שינה כהוא זה בעמדותיו האלימות. הדרישות להפסקת האלימות הן תרגיל יחצני ראוי לשמו. הוא שולט ביד רמה וזוכה לתמיכה במועצה המחוקקת, ב"פתח". יש לו מקורו</w:t>
      </w:r>
      <w:r>
        <w:rPr>
          <w:rFonts w:hint="cs"/>
          <w:rtl/>
        </w:rPr>
        <w:t xml:space="preserve">ת כספיים. השבוע הוא קיבל 35 מיליון  ש"ח משר האוצר שלו. </w:t>
      </w:r>
    </w:p>
    <w:p w14:paraId="38056C44" w14:textId="77777777" w:rsidR="00000000" w:rsidRDefault="00ED7A37">
      <w:pPr>
        <w:pStyle w:val="a"/>
        <w:rPr>
          <w:rFonts w:hint="cs"/>
          <w:rtl/>
        </w:rPr>
      </w:pPr>
    </w:p>
    <w:p w14:paraId="4317500F" w14:textId="77777777" w:rsidR="00000000" w:rsidRDefault="00ED7A37">
      <w:pPr>
        <w:pStyle w:val="ac"/>
        <w:rPr>
          <w:rtl/>
        </w:rPr>
      </w:pPr>
      <w:r>
        <w:rPr>
          <w:rFonts w:hint="eastAsia"/>
          <w:rtl/>
        </w:rPr>
        <w:t>עבד</w:t>
      </w:r>
      <w:r>
        <w:rPr>
          <w:rtl/>
        </w:rPr>
        <w:t>-אלמאלכ דהאמשה (רע"ם):</w:t>
      </w:r>
    </w:p>
    <w:p w14:paraId="706723BE" w14:textId="77777777" w:rsidR="00000000" w:rsidRDefault="00ED7A37">
      <w:pPr>
        <w:pStyle w:val="a"/>
        <w:rPr>
          <w:rFonts w:hint="cs"/>
          <w:rtl/>
        </w:rPr>
      </w:pPr>
    </w:p>
    <w:p w14:paraId="3FD31720" w14:textId="77777777" w:rsidR="00000000" w:rsidRDefault="00ED7A37">
      <w:pPr>
        <w:pStyle w:val="a"/>
        <w:rPr>
          <w:rFonts w:hint="cs"/>
          <w:rtl/>
        </w:rPr>
      </w:pPr>
      <w:r>
        <w:rPr>
          <w:rFonts w:hint="cs"/>
          <w:rtl/>
        </w:rPr>
        <w:t xml:space="preserve">כסף שלו, לא? </w:t>
      </w:r>
    </w:p>
    <w:p w14:paraId="202AFE12" w14:textId="77777777" w:rsidR="00000000" w:rsidRDefault="00ED7A37">
      <w:pPr>
        <w:pStyle w:val="a"/>
        <w:rPr>
          <w:rFonts w:hint="cs"/>
          <w:rtl/>
        </w:rPr>
      </w:pPr>
    </w:p>
    <w:p w14:paraId="2C61AB0B" w14:textId="77777777" w:rsidR="00000000" w:rsidRDefault="00ED7A37">
      <w:pPr>
        <w:pStyle w:val="SpeakerCon"/>
        <w:rPr>
          <w:rtl/>
        </w:rPr>
      </w:pPr>
      <w:bookmarkStart w:id="111" w:name="FS000001030T16_06_2003_18_11_09C"/>
      <w:bookmarkEnd w:id="111"/>
      <w:r>
        <w:rPr>
          <w:rtl/>
        </w:rPr>
        <w:t>מגלי והבה (הליכוד):</w:t>
      </w:r>
    </w:p>
    <w:p w14:paraId="39EB88CF" w14:textId="77777777" w:rsidR="00000000" w:rsidRDefault="00ED7A37">
      <w:pPr>
        <w:pStyle w:val="a"/>
        <w:rPr>
          <w:rtl/>
        </w:rPr>
      </w:pPr>
    </w:p>
    <w:p w14:paraId="1BEC2F70" w14:textId="77777777" w:rsidR="00000000" w:rsidRDefault="00ED7A37">
      <w:pPr>
        <w:pStyle w:val="a"/>
        <w:rPr>
          <w:rFonts w:hint="cs"/>
          <w:rtl/>
        </w:rPr>
      </w:pPr>
      <w:r>
        <w:rPr>
          <w:rFonts w:hint="cs"/>
          <w:rtl/>
        </w:rPr>
        <w:t xml:space="preserve">כן, בשביל לשלם לחברים שלך, שימשיכו בפיגועים. </w:t>
      </w:r>
    </w:p>
    <w:p w14:paraId="4EE4A50B" w14:textId="77777777" w:rsidR="00000000" w:rsidRDefault="00ED7A37">
      <w:pPr>
        <w:pStyle w:val="a"/>
        <w:rPr>
          <w:rFonts w:hint="cs"/>
          <w:rtl/>
        </w:rPr>
      </w:pPr>
    </w:p>
    <w:p w14:paraId="349C6A2B" w14:textId="77777777" w:rsidR="00000000" w:rsidRDefault="00ED7A37">
      <w:pPr>
        <w:pStyle w:val="ac"/>
        <w:rPr>
          <w:rtl/>
        </w:rPr>
      </w:pPr>
      <w:r>
        <w:rPr>
          <w:rFonts w:hint="eastAsia"/>
          <w:rtl/>
        </w:rPr>
        <w:t>עבד</w:t>
      </w:r>
      <w:r>
        <w:rPr>
          <w:rtl/>
        </w:rPr>
        <w:t>-אלמאלכ דהאמשה (רע"ם):</w:t>
      </w:r>
    </w:p>
    <w:p w14:paraId="6FA1BEEC" w14:textId="77777777" w:rsidR="00000000" w:rsidRDefault="00ED7A37">
      <w:pPr>
        <w:pStyle w:val="a"/>
        <w:rPr>
          <w:rFonts w:hint="cs"/>
          <w:rtl/>
        </w:rPr>
      </w:pPr>
    </w:p>
    <w:p w14:paraId="2B2652A1" w14:textId="77777777" w:rsidR="00000000" w:rsidRDefault="00ED7A37">
      <w:pPr>
        <w:pStyle w:val="a"/>
        <w:rPr>
          <w:rFonts w:hint="cs"/>
          <w:rtl/>
        </w:rPr>
      </w:pPr>
      <w:r>
        <w:rPr>
          <w:rFonts w:hint="cs"/>
          <w:rtl/>
        </w:rPr>
        <w:t>- - -</w:t>
      </w:r>
    </w:p>
    <w:p w14:paraId="783CBDBB" w14:textId="77777777" w:rsidR="00000000" w:rsidRDefault="00ED7A37">
      <w:pPr>
        <w:pStyle w:val="a"/>
        <w:rPr>
          <w:rFonts w:hint="cs"/>
          <w:rtl/>
        </w:rPr>
      </w:pPr>
    </w:p>
    <w:p w14:paraId="4D47A791" w14:textId="77777777" w:rsidR="00000000" w:rsidRDefault="00ED7A37">
      <w:pPr>
        <w:pStyle w:val="ad"/>
        <w:rPr>
          <w:rtl/>
        </w:rPr>
      </w:pPr>
      <w:r>
        <w:rPr>
          <w:rtl/>
        </w:rPr>
        <w:t>היו"ר ראובן ריבלין:</w:t>
      </w:r>
    </w:p>
    <w:p w14:paraId="50F45099" w14:textId="77777777" w:rsidR="00000000" w:rsidRDefault="00ED7A37">
      <w:pPr>
        <w:pStyle w:val="a"/>
        <w:rPr>
          <w:rtl/>
        </w:rPr>
      </w:pPr>
    </w:p>
    <w:p w14:paraId="47C4DF23" w14:textId="77777777" w:rsidR="00000000" w:rsidRDefault="00ED7A37">
      <w:pPr>
        <w:pStyle w:val="a"/>
        <w:rPr>
          <w:rFonts w:hint="cs"/>
          <w:rtl/>
        </w:rPr>
      </w:pPr>
      <w:r>
        <w:rPr>
          <w:rFonts w:hint="cs"/>
          <w:rtl/>
        </w:rPr>
        <w:t xml:space="preserve">תודה, תודה, חבר הכנסת דהאמשה. </w:t>
      </w:r>
    </w:p>
    <w:p w14:paraId="66B12E95" w14:textId="77777777" w:rsidR="00000000" w:rsidRDefault="00ED7A37">
      <w:pPr>
        <w:pStyle w:val="a"/>
        <w:rPr>
          <w:rFonts w:hint="cs"/>
          <w:rtl/>
        </w:rPr>
      </w:pPr>
    </w:p>
    <w:p w14:paraId="36550769" w14:textId="77777777" w:rsidR="00000000" w:rsidRDefault="00ED7A37">
      <w:pPr>
        <w:pStyle w:val="SpeakerCon"/>
        <w:rPr>
          <w:rtl/>
        </w:rPr>
      </w:pPr>
      <w:bookmarkStart w:id="112" w:name="FS000001030T16_06_2003_18_11_48C"/>
      <w:bookmarkEnd w:id="112"/>
      <w:r>
        <w:rPr>
          <w:rtl/>
        </w:rPr>
        <w:t>מג</w:t>
      </w:r>
      <w:r>
        <w:rPr>
          <w:rtl/>
        </w:rPr>
        <w:t>לי והבה (הליכוד):</w:t>
      </w:r>
    </w:p>
    <w:p w14:paraId="770A1597" w14:textId="77777777" w:rsidR="00000000" w:rsidRDefault="00ED7A37">
      <w:pPr>
        <w:pStyle w:val="a"/>
        <w:rPr>
          <w:rtl/>
        </w:rPr>
      </w:pPr>
    </w:p>
    <w:p w14:paraId="58EB48E0" w14:textId="77777777" w:rsidR="00000000" w:rsidRDefault="00ED7A37">
      <w:pPr>
        <w:pStyle w:val="a"/>
        <w:rPr>
          <w:rFonts w:hint="cs"/>
          <w:rtl/>
        </w:rPr>
      </w:pPr>
      <w:r>
        <w:rPr>
          <w:rFonts w:hint="cs"/>
          <w:rtl/>
        </w:rPr>
        <w:t xml:space="preserve">אם נתבונן במה שקורה ב"חמאס" וב"ג'יהאד" או ב"פתח" - הם פועלים במשותף על מנת להגביר את הפיגועים. </w:t>
      </w:r>
    </w:p>
    <w:p w14:paraId="55579F80" w14:textId="77777777" w:rsidR="00000000" w:rsidRDefault="00ED7A37">
      <w:pPr>
        <w:pStyle w:val="a"/>
        <w:rPr>
          <w:rFonts w:hint="cs"/>
          <w:rtl/>
        </w:rPr>
      </w:pPr>
    </w:p>
    <w:p w14:paraId="1D8EE172" w14:textId="77777777" w:rsidR="00000000" w:rsidRDefault="00ED7A37">
      <w:pPr>
        <w:pStyle w:val="ac"/>
        <w:rPr>
          <w:rtl/>
        </w:rPr>
      </w:pPr>
      <w:r>
        <w:rPr>
          <w:rFonts w:hint="eastAsia"/>
          <w:rtl/>
        </w:rPr>
        <w:t>עבד</w:t>
      </w:r>
      <w:r>
        <w:rPr>
          <w:rtl/>
        </w:rPr>
        <w:t>-אלמאלכ דהאמשה (רע"ם):</w:t>
      </w:r>
    </w:p>
    <w:p w14:paraId="0D6B9421" w14:textId="77777777" w:rsidR="00000000" w:rsidRDefault="00ED7A37">
      <w:pPr>
        <w:pStyle w:val="a"/>
        <w:rPr>
          <w:rFonts w:hint="cs"/>
          <w:rtl/>
        </w:rPr>
      </w:pPr>
    </w:p>
    <w:p w14:paraId="731E74ED" w14:textId="77777777" w:rsidR="00000000" w:rsidRDefault="00ED7A37">
      <w:pPr>
        <w:pStyle w:val="a"/>
        <w:rPr>
          <w:rFonts w:hint="cs"/>
          <w:rtl/>
        </w:rPr>
      </w:pPr>
      <w:r>
        <w:rPr>
          <w:rFonts w:hint="cs"/>
          <w:rtl/>
        </w:rPr>
        <w:t xml:space="preserve">חברים שלי עושים פיגועים, וחברים שלך עושים רציחות. </w:t>
      </w:r>
    </w:p>
    <w:p w14:paraId="7278981D" w14:textId="77777777" w:rsidR="00000000" w:rsidRDefault="00ED7A37">
      <w:pPr>
        <w:pStyle w:val="a"/>
        <w:rPr>
          <w:rFonts w:hint="cs"/>
          <w:rtl/>
        </w:rPr>
      </w:pPr>
    </w:p>
    <w:p w14:paraId="17707FA8" w14:textId="77777777" w:rsidR="00000000" w:rsidRDefault="00ED7A37">
      <w:pPr>
        <w:pStyle w:val="ad"/>
        <w:rPr>
          <w:rtl/>
        </w:rPr>
      </w:pPr>
      <w:r>
        <w:rPr>
          <w:rtl/>
        </w:rPr>
        <w:t>היו"ר ראובן ריבלין:</w:t>
      </w:r>
    </w:p>
    <w:p w14:paraId="51DE11E4" w14:textId="77777777" w:rsidR="00000000" w:rsidRDefault="00ED7A37">
      <w:pPr>
        <w:pStyle w:val="a"/>
        <w:rPr>
          <w:rtl/>
        </w:rPr>
      </w:pPr>
    </w:p>
    <w:p w14:paraId="4F614B11" w14:textId="77777777" w:rsidR="00000000" w:rsidRDefault="00ED7A37">
      <w:pPr>
        <w:pStyle w:val="a"/>
        <w:rPr>
          <w:rFonts w:hint="cs"/>
          <w:rtl/>
        </w:rPr>
      </w:pPr>
      <w:r>
        <w:rPr>
          <w:rFonts w:hint="cs"/>
          <w:rtl/>
        </w:rPr>
        <w:t xml:space="preserve">חבר הכנסת דהאמשה. </w:t>
      </w:r>
    </w:p>
    <w:p w14:paraId="6289B2F3" w14:textId="77777777" w:rsidR="00000000" w:rsidRDefault="00ED7A37">
      <w:pPr>
        <w:pStyle w:val="a"/>
        <w:rPr>
          <w:rFonts w:hint="cs"/>
          <w:rtl/>
        </w:rPr>
      </w:pPr>
    </w:p>
    <w:p w14:paraId="57A30412" w14:textId="77777777" w:rsidR="00000000" w:rsidRDefault="00ED7A37">
      <w:pPr>
        <w:pStyle w:val="ac"/>
        <w:rPr>
          <w:rtl/>
        </w:rPr>
      </w:pPr>
      <w:r>
        <w:rPr>
          <w:rFonts w:hint="eastAsia"/>
          <w:rtl/>
        </w:rPr>
        <w:t>עבד</w:t>
      </w:r>
      <w:r>
        <w:rPr>
          <w:rtl/>
        </w:rPr>
        <w:t>-אלמאלכ דהאמשה (ר</w:t>
      </w:r>
      <w:r>
        <w:rPr>
          <w:rtl/>
        </w:rPr>
        <w:t>ע"ם):</w:t>
      </w:r>
    </w:p>
    <w:p w14:paraId="23E000AE" w14:textId="77777777" w:rsidR="00000000" w:rsidRDefault="00ED7A37">
      <w:pPr>
        <w:pStyle w:val="a"/>
        <w:rPr>
          <w:rFonts w:hint="cs"/>
          <w:rtl/>
        </w:rPr>
      </w:pPr>
    </w:p>
    <w:p w14:paraId="6386DA64" w14:textId="77777777" w:rsidR="00000000" w:rsidRDefault="00ED7A37">
      <w:pPr>
        <w:pStyle w:val="a"/>
        <w:rPr>
          <w:rFonts w:hint="cs"/>
          <w:rtl/>
        </w:rPr>
      </w:pPr>
      <w:r>
        <w:rPr>
          <w:rFonts w:hint="cs"/>
          <w:rtl/>
        </w:rPr>
        <w:t xml:space="preserve">חברים שלי עושים פיגועים? </w:t>
      </w:r>
    </w:p>
    <w:p w14:paraId="47751D99" w14:textId="77777777" w:rsidR="00000000" w:rsidRDefault="00ED7A37">
      <w:pPr>
        <w:pStyle w:val="a"/>
        <w:rPr>
          <w:rFonts w:hint="cs"/>
          <w:rtl/>
        </w:rPr>
      </w:pPr>
    </w:p>
    <w:p w14:paraId="72FD464E" w14:textId="77777777" w:rsidR="00000000" w:rsidRDefault="00ED7A37">
      <w:pPr>
        <w:pStyle w:val="ad"/>
        <w:rPr>
          <w:rtl/>
        </w:rPr>
      </w:pPr>
      <w:r>
        <w:rPr>
          <w:rtl/>
        </w:rPr>
        <w:t>היו"ר ראובן ריבלין:</w:t>
      </w:r>
    </w:p>
    <w:p w14:paraId="797F025D" w14:textId="77777777" w:rsidR="00000000" w:rsidRDefault="00ED7A37">
      <w:pPr>
        <w:pStyle w:val="a"/>
        <w:rPr>
          <w:rtl/>
        </w:rPr>
      </w:pPr>
    </w:p>
    <w:p w14:paraId="188A9682" w14:textId="77777777" w:rsidR="00000000" w:rsidRDefault="00ED7A37">
      <w:pPr>
        <w:pStyle w:val="a"/>
        <w:rPr>
          <w:rFonts w:hint="cs"/>
          <w:rtl/>
        </w:rPr>
      </w:pPr>
      <w:r>
        <w:rPr>
          <w:rFonts w:hint="cs"/>
          <w:rtl/>
        </w:rPr>
        <w:t xml:space="preserve">אז תגיד שהם לא חברים שלך, בסדר גמור. </w:t>
      </w:r>
    </w:p>
    <w:p w14:paraId="17BCC249" w14:textId="77777777" w:rsidR="00000000" w:rsidRDefault="00ED7A37">
      <w:pPr>
        <w:pStyle w:val="a"/>
        <w:rPr>
          <w:rFonts w:hint="cs"/>
          <w:rtl/>
        </w:rPr>
      </w:pPr>
    </w:p>
    <w:p w14:paraId="3F7621D1" w14:textId="77777777" w:rsidR="00000000" w:rsidRDefault="00ED7A37">
      <w:pPr>
        <w:pStyle w:val="ac"/>
        <w:rPr>
          <w:rtl/>
        </w:rPr>
      </w:pPr>
      <w:r>
        <w:rPr>
          <w:rFonts w:hint="eastAsia"/>
          <w:rtl/>
        </w:rPr>
        <w:t>עבד</w:t>
      </w:r>
      <w:r>
        <w:rPr>
          <w:rtl/>
        </w:rPr>
        <w:t>-אלמאלכ דהאמשה (רע"ם):</w:t>
      </w:r>
    </w:p>
    <w:p w14:paraId="31FC2AB7" w14:textId="77777777" w:rsidR="00000000" w:rsidRDefault="00ED7A37">
      <w:pPr>
        <w:pStyle w:val="a"/>
        <w:rPr>
          <w:rFonts w:hint="cs"/>
          <w:rtl/>
        </w:rPr>
      </w:pPr>
    </w:p>
    <w:p w14:paraId="31FF7584" w14:textId="77777777" w:rsidR="00000000" w:rsidRDefault="00ED7A37">
      <w:pPr>
        <w:pStyle w:val="a"/>
        <w:rPr>
          <w:rFonts w:hint="cs"/>
          <w:rtl/>
        </w:rPr>
      </w:pPr>
      <w:r>
        <w:rPr>
          <w:rFonts w:hint="cs"/>
          <w:rtl/>
        </w:rPr>
        <w:t xml:space="preserve">איזה מין דבר זה? זו הסתה פרועה. </w:t>
      </w:r>
    </w:p>
    <w:p w14:paraId="304C03EC" w14:textId="77777777" w:rsidR="00000000" w:rsidRDefault="00ED7A37">
      <w:pPr>
        <w:pStyle w:val="a"/>
        <w:rPr>
          <w:rFonts w:hint="cs"/>
          <w:rtl/>
        </w:rPr>
      </w:pPr>
    </w:p>
    <w:p w14:paraId="6F3F4CB3" w14:textId="77777777" w:rsidR="00000000" w:rsidRDefault="00ED7A37">
      <w:pPr>
        <w:pStyle w:val="ad"/>
        <w:rPr>
          <w:rtl/>
        </w:rPr>
      </w:pPr>
      <w:r>
        <w:rPr>
          <w:rtl/>
        </w:rPr>
        <w:t>היו"ר ראובן ריבלין:</w:t>
      </w:r>
    </w:p>
    <w:p w14:paraId="6A6E524E" w14:textId="77777777" w:rsidR="00000000" w:rsidRDefault="00ED7A37">
      <w:pPr>
        <w:pStyle w:val="a"/>
        <w:rPr>
          <w:rtl/>
        </w:rPr>
      </w:pPr>
    </w:p>
    <w:p w14:paraId="25586E1A" w14:textId="77777777" w:rsidR="00000000" w:rsidRDefault="00ED7A37">
      <w:pPr>
        <w:pStyle w:val="a"/>
        <w:rPr>
          <w:rFonts w:hint="cs"/>
          <w:rtl/>
        </w:rPr>
      </w:pPr>
      <w:r>
        <w:rPr>
          <w:rFonts w:hint="cs"/>
          <w:rtl/>
        </w:rPr>
        <w:t>תודה רבה. אדוני ייתן לחבר הכנסת דהאמשה לבחור לו את חבריו בעצמו. אדוני לא יקבע מי</w:t>
      </w:r>
      <w:r>
        <w:rPr>
          <w:rFonts w:hint="cs"/>
          <w:rtl/>
        </w:rPr>
        <w:t xml:space="preserve"> הם חבריו. </w:t>
      </w:r>
    </w:p>
    <w:p w14:paraId="4C84A746" w14:textId="77777777" w:rsidR="00000000" w:rsidRDefault="00ED7A37">
      <w:pPr>
        <w:pStyle w:val="a"/>
        <w:rPr>
          <w:rFonts w:hint="cs"/>
          <w:rtl/>
        </w:rPr>
      </w:pPr>
    </w:p>
    <w:p w14:paraId="1811FB61" w14:textId="77777777" w:rsidR="00000000" w:rsidRDefault="00ED7A37">
      <w:pPr>
        <w:pStyle w:val="SpeakerCon"/>
        <w:rPr>
          <w:rtl/>
        </w:rPr>
      </w:pPr>
      <w:bookmarkStart w:id="113" w:name="FS000001030T16_06_2003_18_13_58C"/>
      <w:bookmarkEnd w:id="113"/>
      <w:r>
        <w:rPr>
          <w:rtl/>
        </w:rPr>
        <w:t>מגלי והבה (הליכוד):</w:t>
      </w:r>
    </w:p>
    <w:p w14:paraId="04E56EA4" w14:textId="77777777" w:rsidR="00000000" w:rsidRDefault="00ED7A37">
      <w:pPr>
        <w:pStyle w:val="a"/>
        <w:rPr>
          <w:rtl/>
        </w:rPr>
      </w:pPr>
    </w:p>
    <w:p w14:paraId="70D2381B" w14:textId="77777777" w:rsidR="00000000" w:rsidRDefault="00ED7A37">
      <w:pPr>
        <w:pStyle w:val="a"/>
        <w:rPr>
          <w:rFonts w:hint="cs"/>
          <w:rtl/>
        </w:rPr>
      </w:pPr>
      <w:r>
        <w:rPr>
          <w:rFonts w:hint="cs"/>
          <w:rtl/>
        </w:rPr>
        <w:t xml:space="preserve">אני מסכים. </w:t>
      </w:r>
    </w:p>
    <w:p w14:paraId="4BBF5C4B" w14:textId="77777777" w:rsidR="00000000" w:rsidRDefault="00ED7A37">
      <w:pPr>
        <w:pStyle w:val="a"/>
        <w:rPr>
          <w:rFonts w:hint="cs"/>
          <w:rtl/>
        </w:rPr>
      </w:pPr>
    </w:p>
    <w:p w14:paraId="07448616" w14:textId="77777777" w:rsidR="00000000" w:rsidRDefault="00ED7A37">
      <w:pPr>
        <w:pStyle w:val="a"/>
        <w:rPr>
          <w:rFonts w:hint="cs"/>
          <w:rtl/>
        </w:rPr>
      </w:pPr>
      <w:r>
        <w:rPr>
          <w:rFonts w:hint="cs"/>
          <w:rtl/>
        </w:rPr>
        <w:t>ברור שכולם רוצים להמשיך בתהליך המדיני, גם האמריקנים, גם האירופים, גם מדינות האזור, וגם אנחנו. אבל דבר אחד צריך להנחות אותנו - התקדמותנו בתהליך תיקבע בהתאם להדדיות. זה מה שצריך להנחות אותנו, ההדדיות - דבר שעל-פ</w:t>
      </w:r>
      <w:r>
        <w:rPr>
          <w:rFonts w:hint="cs"/>
          <w:rtl/>
        </w:rPr>
        <w:t xml:space="preserve">יו הולך ראש ממשלת ישראל, שרון. </w:t>
      </w:r>
    </w:p>
    <w:p w14:paraId="6AD8AF7D" w14:textId="77777777" w:rsidR="00000000" w:rsidRDefault="00ED7A37">
      <w:pPr>
        <w:pStyle w:val="a"/>
        <w:rPr>
          <w:rFonts w:hint="cs"/>
          <w:rtl/>
        </w:rPr>
      </w:pPr>
    </w:p>
    <w:p w14:paraId="15D142C7" w14:textId="77777777" w:rsidR="00000000" w:rsidRDefault="00ED7A37">
      <w:pPr>
        <w:pStyle w:val="ac"/>
        <w:rPr>
          <w:rtl/>
        </w:rPr>
      </w:pPr>
      <w:r>
        <w:rPr>
          <w:rFonts w:hint="eastAsia"/>
          <w:rtl/>
        </w:rPr>
        <w:t>ג</w:t>
      </w:r>
      <w:r>
        <w:rPr>
          <w:rtl/>
        </w:rPr>
        <w:t>'מאל זחאלקה (בל"ד):</w:t>
      </w:r>
    </w:p>
    <w:p w14:paraId="17FB8338" w14:textId="77777777" w:rsidR="00000000" w:rsidRDefault="00ED7A37">
      <w:pPr>
        <w:pStyle w:val="a"/>
        <w:rPr>
          <w:rFonts w:hint="cs"/>
          <w:rtl/>
        </w:rPr>
      </w:pPr>
    </w:p>
    <w:p w14:paraId="26E5B44B" w14:textId="77777777" w:rsidR="00000000" w:rsidRDefault="00ED7A37">
      <w:pPr>
        <w:pStyle w:val="a"/>
        <w:rPr>
          <w:rFonts w:hint="cs"/>
          <w:rtl/>
        </w:rPr>
      </w:pPr>
      <w:r>
        <w:rPr>
          <w:rFonts w:hint="cs"/>
          <w:rtl/>
        </w:rPr>
        <w:t xml:space="preserve">שאף אחד לא יכבוש את האחר. </w:t>
      </w:r>
    </w:p>
    <w:p w14:paraId="55425685" w14:textId="77777777" w:rsidR="00000000" w:rsidRDefault="00ED7A37">
      <w:pPr>
        <w:pStyle w:val="a"/>
        <w:rPr>
          <w:rFonts w:hint="cs"/>
          <w:rtl/>
        </w:rPr>
      </w:pPr>
    </w:p>
    <w:p w14:paraId="6CFE0BC6" w14:textId="77777777" w:rsidR="00000000" w:rsidRDefault="00ED7A37">
      <w:pPr>
        <w:pStyle w:val="ad"/>
        <w:rPr>
          <w:rtl/>
        </w:rPr>
      </w:pPr>
      <w:r>
        <w:rPr>
          <w:rtl/>
        </w:rPr>
        <w:t>היו"ר ראובן ריבלין:</w:t>
      </w:r>
    </w:p>
    <w:p w14:paraId="69169480" w14:textId="77777777" w:rsidR="00000000" w:rsidRDefault="00ED7A37">
      <w:pPr>
        <w:pStyle w:val="a"/>
        <w:rPr>
          <w:rtl/>
        </w:rPr>
      </w:pPr>
    </w:p>
    <w:p w14:paraId="224BF028" w14:textId="77777777" w:rsidR="00000000" w:rsidRDefault="00ED7A37">
      <w:pPr>
        <w:pStyle w:val="a"/>
        <w:rPr>
          <w:rFonts w:hint="cs"/>
          <w:rtl/>
        </w:rPr>
      </w:pPr>
      <w:r>
        <w:rPr>
          <w:rFonts w:hint="cs"/>
          <w:rtl/>
        </w:rPr>
        <w:t xml:space="preserve">חבר הכנסת זחאלקה, הוא לא הפריע לך, למה אתה מפריע לו? </w:t>
      </w:r>
    </w:p>
    <w:p w14:paraId="5648F975" w14:textId="77777777" w:rsidR="00000000" w:rsidRDefault="00ED7A37">
      <w:pPr>
        <w:pStyle w:val="a"/>
        <w:rPr>
          <w:rFonts w:hint="cs"/>
          <w:rtl/>
        </w:rPr>
      </w:pPr>
    </w:p>
    <w:p w14:paraId="4896EFEB" w14:textId="77777777" w:rsidR="00000000" w:rsidRDefault="00ED7A37">
      <w:pPr>
        <w:pStyle w:val="ac"/>
        <w:rPr>
          <w:rtl/>
        </w:rPr>
      </w:pPr>
      <w:r>
        <w:rPr>
          <w:rFonts w:hint="eastAsia"/>
          <w:rtl/>
        </w:rPr>
        <w:t>ג</w:t>
      </w:r>
      <w:r>
        <w:rPr>
          <w:rtl/>
        </w:rPr>
        <w:t>'מאל זחאלקה (בל"ד):</w:t>
      </w:r>
    </w:p>
    <w:p w14:paraId="617EF238" w14:textId="77777777" w:rsidR="00000000" w:rsidRDefault="00ED7A37">
      <w:pPr>
        <w:pStyle w:val="a"/>
        <w:rPr>
          <w:rFonts w:hint="cs"/>
          <w:rtl/>
        </w:rPr>
      </w:pPr>
    </w:p>
    <w:p w14:paraId="5E1F451B" w14:textId="77777777" w:rsidR="00000000" w:rsidRDefault="00ED7A37">
      <w:pPr>
        <w:pStyle w:val="a"/>
        <w:rPr>
          <w:rFonts w:hint="cs"/>
          <w:rtl/>
        </w:rPr>
      </w:pPr>
      <w:r>
        <w:rPr>
          <w:rFonts w:hint="cs"/>
          <w:rtl/>
        </w:rPr>
        <w:t xml:space="preserve">שאף אחד לא יכבוש את האחר. </w:t>
      </w:r>
    </w:p>
    <w:p w14:paraId="70AAF2D3" w14:textId="77777777" w:rsidR="00000000" w:rsidRDefault="00ED7A37">
      <w:pPr>
        <w:pStyle w:val="a"/>
        <w:rPr>
          <w:rFonts w:hint="cs"/>
          <w:rtl/>
        </w:rPr>
      </w:pPr>
    </w:p>
    <w:p w14:paraId="69327692" w14:textId="77777777" w:rsidR="00000000" w:rsidRDefault="00ED7A37">
      <w:pPr>
        <w:pStyle w:val="ad"/>
        <w:rPr>
          <w:rtl/>
        </w:rPr>
      </w:pPr>
      <w:r>
        <w:rPr>
          <w:rtl/>
        </w:rPr>
        <w:t>היו"ר ראובן ריבלין:</w:t>
      </w:r>
    </w:p>
    <w:p w14:paraId="4FFBAADC" w14:textId="77777777" w:rsidR="00000000" w:rsidRDefault="00ED7A37">
      <w:pPr>
        <w:pStyle w:val="a"/>
        <w:rPr>
          <w:rtl/>
        </w:rPr>
      </w:pPr>
    </w:p>
    <w:p w14:paraId="04D6A260" w14:textId="77777777" w:rsidR="00000000" w:rsidRDefault="00ED7A37">
      <w:pPr>
        <w:pStyle w:val="a"/>
        <w:rPr>
          <w:rFonts w:hint="cs"/>
          <w:rtl/>
        </w:rPr>
      </w:pPr>
      <w:r>
        <w:rPr>
          <w:rFonts w:hint="cs"/>
          <w:rtl/>
        </w:rPr>
        <w:t>לא, לא. נא לשבת. אדוני אול</w:t>
      </w:r>
      <w:r>
        <w:rPr>
          <w:rFonts w:hint="cs"/>
          <w:rtl/>
        </w:rPr>
        <w:t xml:space="preserve">י לא מבין. חבר הכנסת זחאלקה, אולי לא הבנת. מה, אתה ממשיך? </w:t>
      </w:r>
    </w:p>
    <w:p w14:paraId="391FF84B" w14:textId="77777777" w:rsidR="00000000" w:rsidRDefault="00ED7A37">
      <w:pPr>
        <w:pStyle w:val="a"/>
        <w:rPr>
          <w:rFonts w:hint="cs"/>
          <w:rtl/>
        </w:rPr>
      </w:pPr>
    </w:p>
    <w:p w14:paraId="1A8530A9" w14:textId="77777777" w:rsidR="00000000" w:rsidRDefault="00ED7A37">
      <w:pPr>
        <w:pStyle w:val="ac"/>
        <w:rPr>
          <w:rtl/>
        </w:rPr>
      </w:pPr>
      <w:r>
        <w:rPr>
          <w:rFonts w:hint="eastAsia"/>
          <w:rtl/>
        </w:rPr>
        <w:t>ג</w:t>
      </w:r>
      <w:r>
        <w:rPr>
          <w:rtl/>
        </w:rPr>
        <w:t>'מאל זחאלקה (בל"ד):</w:t>
      </w:r>
    </w:p>
    <w:p w14:paraId="02A88DF4" w14:textId="77777777" w:rsidR="00000000" w:rsidRDefault="00ED7A37">
      <w:pPr>
        <w:pStyle w:val="a"/>
        <w:rPr>
          <w:rFonts w:hint="cs"/>
          <w:rtl/>
        </w:rPr>
      </w:pPr>
    </w:p>
    <w:p w14:paraId="175A72DB" w14:textId="77777777" w:rsidR="00000000" w:rsidRDefault="00ED7A37">
      <w:pPr>
        <w:pStyle w:val="a"/>
        <w:rPr>
          <w:rFonts w:hint="cs"/>
          <w:rtl/>
        </w:rPr>
      </w:pPr>
      <w:r>
        <w:rPr>
          <w:rFonts w:hint="cs"/>
          <w:rtl/>
        </w:rPr>
        <w:t>- - -</w:t>
      </w:r>
    </w:p>
    <w:p w14:paraId="03F4EB4B" w14:textId="77777777" w:rsidR="00000000" w:rsidRDefault="00ED7A37">
      <w:pPr>
        <w:pStyle w:val="a"/>
        <w:rPr>
          <w:rFonts w:hint="cs"/>
          <w:rtl/>
        </w:rPr>
      </w:pPr>
    </w:p>
    <w:p w14:paraId="65F35B69" w14:textId="77777777" w:rsidR="00000000" w:rsidRDefault="00ED7A37">
      <w:pPr>
        <w:pStyle w:val="ad"/>
        <w:rPr>
          <w:rtl/>
        </w:rPr>
      </w:pPr>
      <w:r>
        <w:rPr>
          <w:rtl/>
        </w:rPr>
        <w:t>היו"ר ראובן ריבלין:</w:t>
      </w:r>
    </w:p>
    <w:p w14:paraId="4406A9B4" w14:textId="77777777" w:rsidR="00000000" w:rsidRDefault="00ED7A37">
      <w:pPr>
        <w:pStyle w:val="a"/>
        <w:rPr>
          <w:rtl/>
        </w:rPr>
      </w:pPr>
    </w:p>
    <w:p w14:paraId="4EA94112" w14:textId="77777777" w:rsidR="00000000" w:rsidRDefault="00ED7A37">
      <w:pPr>
        <w:pStyle w:val="a"/>
        <w:rPr>
          <w:rFonts w:hint="cs"/>
          <w:rtl/>
        </w:rPr>
      </w:pPr>
      <w:r>
        <w:rPr>
          <w:rFonts w:hint="cs"/>
          <w:rtl/>
        </w:rPr>
        <w:t xml:space="preserve">חבר הכנסת זחאלקה, אתה ממשיך? אני קראתי לך להפסיק לצעוק. </w:t>
      </w:r>
    </w:p>
    <w:p w14:paraId="4E3231D8" w14:textId="77777777" w:rsidR="00000000" w:rsidRDefault="00ED7A37">
      <w:pPr>
        <w:pStyle w:val="a"/>
        <w:rPr>
          <w:rFonts w:hint="cs"/>
          <w:rtl/>
        </w:rPr>
      </w:pPr>
    </w:p>
    <w:p w14:paraId="76AF114B" w14:textId="77777777" w:rsidR="00000000" w:rsidRDefault="00ED7A37">
      <w:pPr>
        <w:pStyle w:val="SpeakerCon"/>
        <w:rPr>
          <w:rtl/>
        </w:rPr>
      </w:pPr>
      <w:bookmarkStart w:id="114" w:name="FS000001030T16_06_2003_18_16_42C"/>
      <w:bookmarkEnd w:id="114"/>
      <w:r>
        <w:rPr>
          <w:rtl/>
        </w:rPr>
        <w:t>מגלי והבה (הליכוד):</w:t>
      </w:r>
    </w:p>
    <w:p w14:paraId="353764AE" w14:textId="77777777" w:rsidR="00000000" w:rsidRDefault="00ED7A37">
      <w:pPr>
        <w:pStyle w:val="a"/>
        <w:rPr>
          <w:rtl/>
        </w:rPr>
      </w:pPr>
    </w:p>
    <w:p w14:paraId="291E398F" w14:textId="77777777" w:rsidR="00000000" w:rsidRDefault="00ED7A37">
      <w:pPr>
        <w:pStyle w:val="a"/>
        <w:rPr>
          <w:rFonts w:hint="cs"/>
          <w:rtl/>
        </w:rPr>
      </w:pPr>
      <w:r>
        <w:rPr>
          <w:rFonts w:hint="cs"/>
          <w:rtl/>
        </w:rPr>
        <w:t>לצערי הרב, ההבדל ביני ובינך ובין חברי הכנסת שמתיימרים לקרב לבבות ול</w:t>
      </w:r>
      <w:r>
        <w:rPr>
          <w:rFonts w:hint="cs"/>
          <w:rtl/>
        </w:rPr>
        <w:t xml:space="preserve">הביא שלום - הם עושים את ההיפך, כי הם מדברים תמיד חד-סטרית. הם מדברים בשם צד אחד. </w:t>
      </w:r>
    </w:p>
    <w:p w14:paraId="0792EE55" w14:textId="77777777" w:rsidR="00000000" w:rsidRDefault="00ED7A37">
      <w:pPr>
        <w:pStyle w:val="a"/>
        <w:rPr>
          <w:rFonts w:hint="cs"/>
          <w:rtl/>
        </w:rPr>
      </w:pPr>
    </w:p>
    <w:p w14:paraId="2ACDDC04" w14:textId="77777777" w:rsidR="00000000" w:rsidRDefault="00ED7A37">
      <w:pPr>
        <w:pStyle w:val="ad"/>
        <w:rPr>
          <w:rtl/>
        </w:rPr>
      </w:pPr>
      <w:r>
        <w:rPr>
          <w:rtl/>
        </w:rPr>
        <w:t>היו"ר ראובן ריבלין:</w:t>
      </w:r>
    </w:p>
    <w:p w14:paraId="367E5494" w14:textId="77777777" w:rsidR="00000000" w:rsidRDefault="00ED7A37">
      <w:pPr>
        <w:pStyle w:val="a"/>
        <w:rPr>
          <w:rtl/>
        </w:rPr>
      </w:pPr>
    </w:p>
    <w:p w14:paraId="277F846A" w14:textId="77777777" w:rsidR="00000000" w:rsidRDefault="00ED7A37">
      <w:pPr>
        <w:pStyle w:val="a"/>
        <w:rPr>
          <w:rFonts w:hint="cs"/>
          <w:rtl/>
        </w:rPr>
      </w:pPr>
      <w:r>
        <w:rPr>
          <w:rFonts w:hint="cs"/>
          <w:rtl/>
        </w:rPr>
        <w:t xml:space="preserve">טוב, חבר הכנסת מגלי והבה, אתה גמרת את זמנך. יש לך 35 שניות זמן פציעות. אדוני יסתפק ב-35 שניות. </w:t>
      </w:r>
    </w:p>
    <w:p w14:paraId="62079765" w14:textId="77777777" w:rsidR="00000000" w:rsidRDefault="00ED7A37">
      <w:pPr>
        <w:pStyle w:val="a"/>
        <w:rPr>
          <w:rFonts w:hint="cs"/>
          <w:rtl/>
        </w:rPr>
      </w:pPr>
    </w:p>
    <w:p w14:paraId="5847E311" w14:textId="77777777" w:rsidR="00000000" w:rsidRDefault="00ED7A37">
      <w:pPr>
        <w:pStyle w:val="SpeakerCon"/>
        <w:rPr>
          <w:rtl/>
        </w:rPr>
      </w:pPr>
      <w:bookmarkStart w:id="115" w:name="FS000001030T16_06_2003_17_50_43"/>
      <w:bookmarkEnd w:id="115"/>
      <w:r>
        <w:rPr>
          <w:rtl/>
        </w:rPr>
        <w:t>מגלי והבה (הליכוד):</w:t>
      </w:r>
    </w:p>
    <w:p w14:paraId="58DEFA29" w14:textId="77777777" w:rsidR="00000000" w:rsidRDefault="00ED7A37">
      <w:pPr>
        <w:pStyle w:val="a"/>
        <w:rPr>
          <w:rtl/>
        </w:rPr>
      </w:pPr>
    </w:p>
    <w:p w14:paraId="7D2FE1D0" w14:textId="77777777" w:rsidR="00000000" w:rsidRDefault="00ED7A37">
      <w:pPr>
        <w:pStyle w:val="a"/>
        <w:rPr>
          <w:rFonts w:hint="cs"/>
          <w:rtl/>
        </w:rPr>
      </w:pPr>
      <w:r>
        <w:rPr>
          <w:rFonts w:hint="cs"/>
          <w:rtl/>
        </w:rPr>
        <w:t>כולם צריכים להתיישר - - -</w:t>
      </w:r>
    </w:p>
    <w:p w14:paraId="30F6F07C" w14:textId="77777777" w:rsidR="00000000" w:rsidRDefault="00ED7A37">
      <w:pPr>
        <w:pStyle w:val="a"/>
        <w:rPr>
          <w:rFonts w:hint="cs"/>
          <w:rtl/>
        </w:rPr>
      </w:pPr>
    </w:p>
    <w:p w14:paraId="0C748BB5" w14:textId="77777777" w:rsidR="00000000" w:rsidRDefault="00ED7A37">
      <w:pPr>
        <w:pStyle w:val="ac"/>
        <w:rPr>
          <w:rtl/>
        </w:rPr>
      </w:pPr>
      <w:r>
        <w:rPr>
          <w:rFonts w:hint="eastAsia"/>
          <w:rtl/>
        </w:rPr>
        <w:t>קריאה</w:t>
      </w:r>
      <w:r>
        <w:rPr>
          <w:rtl/>
        </w:rPr>
        <w:t>:</w:t>
      </w:r>
    </w:p>
    <w:p w14:paraId="6E205D3E" w14:textId="77777777" w:rsidR="00000000" w:rsidRDefault="00ED7A37">
      <w:pPr>
        <w:pStyle w:val="a"/>
        <w:rPr>
          <w:rFonts w:hint="cs"/>
          <w:rtl/>
        </w:rPr>
      </w:pPr>
    </w:p>
    <w:p w14:paraId="6AA60018" w14:textId="77777777" w:rsidR="00000000" w:rsidRDefault="00ED7A37">
      <w:pPr>
        <w:pStyle w:val="a"/>
        <w:ind w:left="719" w:firstLine="0"/>
        <w:rPr>
          <w:rFonts w:hint="cs"/>
          <w:rtl/>
        </w:rPr>
      </w:pPr>
      <w:r>
        <w:rPr>
          <w:rFonts w:hint="cs"/>
          <w:rtl/>
        </w:rPr>
        <w:t>- - -</w:t>
      </w:r>
    </w:p>
    <w:p w14:paraId="7D5E7A32" w14:textId="77777777" w:rsidR="00000000" w:rsidRDefault="00ED7A37">
      <w:pPr>
        <w:pStyle w:val="a"/>
        <w:rPr>
          <w:rFonts w:hint="cs"/>
          <w:rtl/>
        </w:rPr>
      </w:pPr>
    </w:p>
    <w:p w14:paraId="2C82DC6E" w14:textId="77777777" w:rsidR="00000000" w:rsidRDefault="00ED7A37">
      <w:pPr>
        <w:pStyle w:val="ad"/>
        <w:rPr>
          <w:rtl/>
        </w:rPr>
      </w:pPr>
      <w:r>
        <w:rPr>
          <w:rtl/>
        </w:rPr>
        <w:t>היו"ר ראובן ריבלין:</w:t>
      </w:r>
    </w:p>
    <w:p w14:paraId="334F4300" w14:textId="77777777" w:rsidR="00000000" w:rsidRDefault="00ED7A37">
      <w:pPr>
        <w:pStyle w:val="a"/>
        <w:rPr>
          <w:rtl/>
        </w:rPr>
      </w:pPr>
    </w:p>
    <w:p w14:paraId="02CA2514" w14:textId="77777777" w:rsidR="00000000" w:rsidRDefault="00ED7A37">
      <w:pPr>
        <w:pStyle w:val="a"/>
        <w:rPr>
          <w:rFonts w:hint="cs"/>
          <w:rtl/>
        </w:rPr>
      </w:pPr>
      <w:r>
        <w:rPr>
          <w:rFonts w:hint="cs"/>
          <w:rtl/>
        </w:rPr>
        <w:t xml:space="preserve">לא, הוא עוד לא התחיל. עכשיו הוא מתחיל ב-35 שניות. </w:t>
      </w:r>
    </w:p>
    <w:p w14:paraId="1FFD2E15" w14:textId="77777777" w:rsidR="00000000" w:rsidRDefault="00ED7A37">
      <w:pPr>
        <w:pStyle w:val="a"/>
        <w:rPr>
          <w:rFonts w:hint="cs"/>
          <w:rtl/>
        </w:rPr>
      </w:pPr>
    </w:p>
    <w:p w14:paraId="4EDDAFDA" w14:textId="77777777" w:rsidR="00000000" w:rsidRDefault="00ED7A37">
      <w:pPr>
        <w:pStyle w:val="SpeakerCon"/>
        <w:rPr>
          <w:rtl/>
        </w:rPr>
      </w:pPr>
      <w:bookmarkStart w:id="116" w:name="FS000001030T16_06_2003_17_51_42C"/>
      <w:bookmarkEnd w:id="116"/>
      <w:r>
        <w:rPr>
          <w:rtl/>
        </w:rPr>
        <w:t>מגלי והבה (הליכוד):</w:t>
      </w:r>
    </w:p>
    <w:p w14:paraId="29B00EF8" w14:textId="77777777" w:rsidR="00000000" w:rsidRDefault="00ED7A37">
      <w:pPr>
        <w:pStyle w:val="a"/>
        <w:rPr>
          <w:rtl/>
        </w:rPr>
      </w:pPr>
    </w:p>
    <w:p w14:paraId="623B1297" w14:textId="77777777" w:rsidR="00000000" w:rsidRDefault="00ED7A37">
      <w:pPr>
        <w:pStyle w:val="a"/>
        <w:rPr>
          <w:rFonts w:hint="cs"/>
          <w:rtl/>
        </w:rPr>
      </w:pPr>
      <w:r>
        <w:rPr>
          <w:rFonts w:hint="cs"/>
          <w:rtl/>
        </w:rPr>
        <w:t>דיברתי על ההדדיות שראש ממשלת ישראל מוביל. קו זה, כולנו צריכים להתיישר לפיו, בתנאי שכל מה שנקבע וסוכם בין הצדדים יכובד ויקוים. הרי עמדתי ידועה, ואני אומר ל</w:t>
      </w:r>
      <w:r>
        <w:rPr>
          <w:rFonts w:hint="cs"/>
          <w:rtl/>
        </w:rPr>
        <w:t xml:space="preserve">כם, אם ההדדיות הזאת תישמר, אנחנו נוכל להתקדם, בתנאי שתהיה הפסקת הטרור. אין לנו זכות מוסרית להמשיך אם הטרור ימשיך, ותפקידנו לחזק את ראש הממשלה ולנסות להוביל את התהליך עד לקו הגמר, שמשמעותו שלום אמיתי. </w:t>
      </w:r>
    </w:p>
    <w:p w14:paraId="0F45042C" w14:textId="77777777" w:rsidR="00000000" w:rsidRDefault="00ED7A37">
      <w:pPr>
        <w:pStyle w:val="a"/>
        <w:rPr>
          <w:rFonts w:hint="cs"/>
          <w:rtl/>
        </w:rPr>
      </w:pPr>
    </w:p>
    <w:p w14:paraId="65BDD33D" w14:textId="77777777" w:rsidR="00000000" w:rsidRDefault="00ED7A37">
      <w:pPr>
        <w:pStyle w:val="ad"/>
        <w:rPr>
          <w:rtl/>
        </w:rPr>
      </w:pPr>
      <w:r>
        <w:rPr>
          <w:rtl/>
        </w:rPr>
        <w:t>היו"ר ראובן ריבלין:</w:t>
      </w:r>
    </w:p>
    <w:p w14:paraId="3E5DC166" w14:textId="77777777" w:rsidR="00000000" w:rsidRDefault="00ED7A37">
      <w:pPr>
        <w:pStyle w:val="a"/>
        <w:rPr>
          <w:rtl/>
        </w:rPr>
      </w:pPr>
    </w:p>
    <w:p w14:paraId="2DD131A9" w14:textId="77777777" w:rsidR="00000000" w:rsidRDefault="00ED7A37">
      <w:pPr>
        <w:pStyle w:val="a"/>
        <w:rPr>
          <w:rFonts w:hint="cs"/>
          <w:rtl/>
        </w:rPr>
      </w:pPr>
      <w:r>
        <w:rPr>
          <w:rFonts w:hint="cs"/>
          <w:rtl/>
        </w:rPr>
        <w:t>תודה רבה לחבר הכנסת מגלי והבה. חב</w:t>
      </w:r>
      <w:r>
        <w:rPr>
          <w:rFonts w:hint="cs"/>
          <w:rtl/>
        </w:rPr>
        <w:t xml:space="preserve">ר הכנסת אברהם שוחט. אדוני, לרשותך שלוש דקות. אחריו - יש לחיים רמון ארבע דקות ולאהוד יתום שלוש דקות. אם אתם לא מאחדים זמנים, לא תינתן לאף אחד שום הנחה. </w:t>
      </w:r>
    </w:p>
    <w:p w14:paraId="4D6ADE6F" w14:textId="77777777" w:rsidR="00000000" w:rsidRDefault="00ED7A37">
      <w:pPr>
        <w:pStyle w:val="Speaker"/>
        <w:rPr>
          <w:rFonts w:hint="cs"/>
          <w:rtl/>
        </w:rPr>
      </w:pPr>
    </w:p>
    <w:p w14:paraId="17E43174" w14:textId="77777777" w:rsidR="00000000" w:rsidRDefault="00ED7A37">
      <w:pPr>
        <w:pStyle w:val="Speaker"/>
        <w:rPr>
          <w:rtl/>
        </w:rPr>
      </w:pPr>
      <w:bookmarkStart w:id="117" w:name="FS000000459T16_06_2003_17_53_37"/>
      <w:bookmarkStart w:id="118" w:name="_Toc45367320"/>
      <w:bookmarkEnd w:id="117"/>
      <w:r>
        <w:rPr>
          <w:rtl/>
        </w:rPr>
        <w:t>אברהם בייגה שוחט (העבודה-מימד):</w:t>
      </w:r>
      <w:bookmarkEnd w:id="118"/>
    </w:p>
    <w:p w14:paraId="2849DC8D" w14:textId="77777777" w:rsidR="00000000" w:rsidRDefault="00ED7A37">
      <w:pPr>
        <w:pStyle w:val="a"/>
        <w:rPr>
          <w:rFonts w:hint="cs"/>
          <w:rtl/>
        </w:rPr>
      </w:pPr>
    </w:p>
    <w:p w14:paraId="349EC38C" w14:textId="77777777" w:rsidR="00000000" w:rsidRDefault="00ED7A37">
      <w:pPr>
        <w:pStyle w:val="a"/>
        <w:rPr>
          <w:rFonts w:hint="cs"/>
          <w:rtl/>
        </w:rPr>
      </w:pPr>
      <w:r>
        <w:rPr>
          <w:rFonts w:hint="cs"/>
          <w:rtl/>
        </w:rPr>
        <w:t>אדוני ראש הממשלה, רבותי חברי הכנסת, אני רוצה לדבר מזווית קצת אחרת על ה</w:t>
      </w:r>
      <w:r>
        <w:rPr>
          <w:rFonts w:hint="cs"/>
          <w:rtl/>
        </w:rPr>
        <w:t>דיון שמתקיים פה היום. אדוני ראש הממשלה, אני יוצא מתוך הנחה, אופטימית אולי מבחינתי, שאתה מתכוון למה שאמרת בנושא הכיבוש, השליטה על עם זר והתהליך המדיני וכל מה שכרוך בזה, ואז אני נכנס לדילמה הכי גדולה שלי, ומה הדילמה?</w:t>
      </w:r>
    </w:p>
    <w:p w14:paraId="49C09FC9" w14:textId="77777777" w:rsidR="00000000" w:rsidRDefault="00ED7A37">
      <w:pPr>
        <w:pStyle w:val="a"/>
        <w:rPr>
          <w:rFonts w:hint="cs"/>
          <w:rtl/>
        </w:rPr>
      </w:pPr>
    </w:p>
    <w:p w14:paraId="7DBEB842" w14:textId="77777777" w:rsidR="00000000" w:rsidRDefault="00ED7A37">
      <w:pPr>
        <w:pStyle w:val="a"/>
        <w:rPr>
          <w:rFonts w:hint="cs"/>
          <w:rtl/>
        </w:rPr>
      </w:pPr>
      <w:r>
        <w:rPr>
          <w:rFonts w:hint="cs"/>
          <w:rtl/>
        </w:rPr>
        <w:t xml:space="preserve">הדילמה היא שאני רוצה מאוד לברך אותך </w:t>
      </w:r>
      <w:r>
        <w:rPr>
          <w:rtl/>
        </w:rPr>
        <w:t>–</w:t>
      </w:r>
      <w:r>
        <w:rPr>
          <w:rFonts w:hint="cs"/>
          <w:rtl/>
        </w:rPr>
        <w:t xml:space="preserve"> על</w:t>
      </w:r>
      <w:r>
        <w:rPr>
          <w:rFonts w:hint="cs"/>
          <w:rtl/>
        </w:rPr>
        <w:t xml:space="preserve"> כך ששינית את דעתך, על כך שהבנת איפה אנחנו חיים, על כך שהבנת שחייבים לעשות שלום. חיברת את זה גם עם העניין הכלכלי, חיברת את זה גם לגבי שלטון על עם זר, והכול בסדר. ואז פתאום אני אומר: רגע אחד, למה אני מבסוט ממך ולמה אני מברך אותך? הרי אני צריך לכעוס, למה לפנ</w:t>
      </w:r>
      <w:r>
        <w:rPr>
          <w:rFonts w:hint="cs"/>
          <w:rtl/>
        </w:rPr>
        <w:t xml:space="preserve">י 20 שנה לא הגעת לאותה מסקנה. </w:t>
      </w:r>
    </w:p>
    <w:p w14:paraId="18AFBECE" w14:textId="77777777" w:rsidR="00000000" w:rsidRDefault="00ED7A37">
      <w:pPr>
        <w:pStyle w:val="a"/>
        <w:rPr>
          <w:rFonts w:hint="cs"/>
          <w:rtl/>
        </w:rPr>
      </w:pPr>
    </w:p>
    <w:p w14:paraId="29379E02" w14:textId="77777777" w:rsidR="00000000" w:rsidRDefault="00ED7A37">
      <w:pPr>
        <w:pStyle w:val="a"/>
        <w:rPr>
          <w:rFonts w:hint="cs"/>
          <w:rtl/>
        </w:rPr>
      </w:pPr>
      <w:r>
        <w:rPr>
          <w:rFonts w:hint="cs"/>
          <w:rtl/>
        </w:rPr>
        <w:t xml:space="preserve">לא התעצלתי, הוצאתי נאומים שלך. הוצאתי נאומים שלך משנת 1985, משנת 1993 ומשנת 1995 בהצעות אי-אמון בזמן ממשלתו של רבין, זיכרונו לברכה. שמעתי אותך מדבר על מדינה פלסטינית </w:t>
      </w:r>
      <w:r>
        <w:rPr>
          <w:rtl/>
        </w:rPr>
        <w:t>–</w:t>
      </w:r>
      <w:r>
        <w:rPr>
          <w:rFonts w:hint="cs"/>
          <w:rtl/>
        </w:rPr>
        <w:t xml:space="preserve"> כמובן נגד, ועל שליטה ועל הגדלת התנחלויות ועל בניית הארץ,</w:t>
      </w:r>
      <w:r>
        <w:rPr>
          <w:rFonts w:hint="cs"/>
          <w:rtl/>
        </w:rPr>
        <w:t xml:space="preserve"> ועל כך שאי-אפשר לפנות אפילו חצי יישוב, את כל הדברים האלה. </w:t>
      </w:r>
    </w:p>
    <w:p w14:paraId="55B57CE8" w14:textId="77777777" w:rsidR="00000000" w:rsidRDefault="00ED7A37">
      <w:pPr>
        <w:pStyle w:val="a"/>
        <w:rPr>
          <w:rFonts w:hint="cs"/>
          <w:rtl/>
        </w:rPr>
      </w:pPr>
    </w:p>
    <w:p w14:paraId="2E85A361" w14:textId="77777777" w:rsidR="00000000" w:rsidRDefault="00ED7A37">
      <w:pPr>
        <w:pStyle w:val="a"/>
        <w:rPr>
          <w:rFonts w:hint="cs"/>
          <w:rtl/>
        </w:rPr>
      </w:pPr>
      <w:r>
        <w:rPr>
          <w:rFonts w:hint="cs"/>
          <w:rtl/>
        </w:rPr>
        <w:t>ואז אני כבר מכין את עצמי למצב האופטימי, שאכן אתה הולך לתהליך שלום, ואז השאלה היא מה אני בעצם אומר, למה אני כל כך שבע רצון ממך? אז צריך לשאול איפה היית ב-20 השנים האחרונות. למה היינו צריכים לשלם ב</w:t>
      </w:r>
      <w:r>
        <w:rPr>
          <w:rFonts w:hint="cs"/>
          <w:rtl/>
        </w:rPr>
        <w:t xml:space="preserve">משאבים? למה היינו צריכים לייבש את הנגב? למה היינו צריכים לייבש את הגליל? למה נתנו לאנשים לפרוע חוק? למה הגענו לכל מה שהגענו? הרי אתה, שהיית המוביל של העניין, אם את הדברים שאתה אומר עכשיו היית אומר לפני עשר שנים, 15 שנים, כל ההיסטוריה שלנו היתה נראית אחרת. </w:t>
      </w:r>
    </w:p>
    <w:p w14:paraId="57D98492" w14:textId="77777777" w:rsidR="00000000" w:rsidRDefault="00ED7A37">
      <w:pPr>
        <w:pStyle w:val="a"/>
        <w:rPr>
          <w:rFonts w:hint="cs"/>
          <w:rtl/>
        </w:rPr>
      </w:pPr>
    </w:p>
    <w:p w14:paraId="4EBFC80E" w14:textId="77777777" w:rsidR="00000000" w:rsidRDefault="00ED7A37">
      <w:pPr>
        <w:pStyle w:val="a"/>
        <w:rPr>
          <w:rFonts w:hint="cs"/>
          <w:rtl/>
        </w:rPr>
      </w:pPr>
      <w:r>
        <w:rPr>
          <w:rFonts w:hint="cs"/>
          <w:rtl/>
        </w:rPr>
        <w:t xml:space="preserve">ולכן אני צופה דילמה, אבל אני צופה אותה בשמחה רבה, כי חס וחלילה אם לא תהיה הדילמה ואם חס וחלילה זה יישאר אותו אריק שרון ואם חס וחלילה לא יקרה דבר, אני אהיה משוחרר מהדילמה, אבל אז לעם ישראל תהיה דילמה גדולה מאוד. תודה רבה. </w:t>
      </w:r>
    </w:p>
    <w:p w14:paraId="2E6A93F5" w14:textId="77777777" w:rsidR="00000000" w:rsidRDefault="00ED7A37">
      <w:pPr>
        <w:pStyle w:val="a"/>
        <w:rPr>
          <w:rFonts w:hint="cs"/>
          <w:rtl/>
        </w:rPr>
      </w:pPr>
    </w:p>
    <w:p w14:paraId="49BAF3CC" w14:textId="77777777" w:rsidR="00000000" w:rsidRDefault="00ED7A37">
      <w:pPr>
        <w:pStyle w:val="ad"/>
        <w:rPr>
          <w:rtl/>
        </w:rPr>
      </w:pPr>
      <w:r>
        <w:rPr>
          <w:rtl/>
        </w:rPr>
        <w:t>היו"ר ראובן ריבלין:</w:t>
      </w:r>
    </w:p>
    <w:p w14:paraId="2427B220" w14:textId="77777777" w:rsidR="00000000" w:rsidRDefault="00ED7A37">
      <w:pPr>
        <w:pStyle w:val="a"/>
        <w:rPr>
          <w:rtl/>
        </w:rPr>
      </w:pPr>
    </w:p>
    <w:p w14:paraId="21E94760" w14:textId="77777777" w:rsidR="00000000" w:rsidRDefault="00ED7A37">
      <w:pPr>
        <w:pStyle w:val="a"/>
        <w:rPr>
          <w:rFonts w:hint="cs"/>
          <w:rtl/>
        </w:rPr>
      </w:pPr>
      <w:r>
        <w:rPr>
          <w:rFonts w:hint="cs"/>
          <w:rtl/>
        </w:rPr>
        <w:t>תודה. לחבר</w:t>
      </w:r>
      <w:r>
        <w:rPr>
          <w:rFonts w:hint="cs"/>
          <w:rtl/>
        </w:rPr>
        <w:t xml:space="preserve"> הכנסת רמון נותרו חמש דקות, כי הוא השאיר לך דקה. בבקשה, חבר הכנסת אהוד יתום. </w:t>
      </w:r>
    </w:p>
    <w:p w14:paraId="0D63E7DF" w14:textId="77777777" w:rsidR="00000000" w:rsidRDefault="00ED7A37">
      <w:pPr>
        <w:pStyle w:val="a"/>
        <w:rPr>
          <w:rFonts w:hint="cs"/>
          <w:rtl/>
        </w:rPr>
      </w:pPr>
    </w:p>
    <w:p w14:paraId="4CC3201E" w14:textId="77777777" w:rsidR="00000000" w:rsidRDefault="00ED7A37">
      <w:pPr>
        <w:pStyle w:val="ac"/>
        <w:rPr>
          <w:rtl/>
        </w:rPr>
      </w:pPr>
      <w:r>
        <w:rPr>
          <w:rFonts w:hint="eastAsia"/>
          <w:rtl/>
        </w:rPr>
        <w:t>אברהם</w:t>
      </w:r>
      <w:r>
        <w:rPr>
          <w:rtl/>
        </w:rPr>
        <w:t xml:space="preserve"> בייגה שוחט (העבודה-מימד):</w:t>
      </w:r>
    </w:p>
    <w:p w14:paraId="74B3EB06" w14:textId="77777777" w:rsidR="00000000" w:rsidRDefault="00ED7A37">
      <w:pPr>
        <w:pStyle w:val="a"/>
        <w:rPr>
          <w:rFonts w:hint="cs"/>
          <w:rtl/>
        </w:rPr>
      </w:pPr>
    </w:p>
    <w:p w14:paraId="354C3400" w14:textId="77777777" w:rsidR="00000000" w:rsidRDefault="00ED7A37">
      <w:pPr>
        <w:pStyle w:val="a"/>
        <w:rPr>
          <w:rFonts w:hint="cs"/>
          <w:rtl/>
        </w:rPr>
      </w:pPr>
      <w:r>
        <w:rPr>
          <w:rFonts w:hint="cs"/>
          <w:rtl/>
        </w:rPr>
        <w:t>איך יש לו חמש דקות?</w:t>
      </w:r>
    </w:p>
    <w:p w14:paraId="4773B05A" w14:textId="77777777" w:rsidR="00000000" w:rsidRDefault="00ED7A37">
      <w:pPr>
        <w:pStyle w:val="ad"/>
        <w:rPr>
          <w:rFonts w:hint="cs"/>
          <w:rtl/>
        </w:rPr>
      </w:pPr>
    </w:p>
    <w:p w14:paraId="3C414A0E" w14:textId="77777777" w:rsidR="00000000" w:rsidRDefault="00ED7A37">
      <w:pPr>
        <w:pStyle w:val="ad"/>
        <w:rPr>
          <w:rtl/>
        </w:rPr>
      </w:pPr>
      <w:r>
        <w:rPr>
          <w:rtl/>
        </w:rPr>
        <w:t>היו"ר ראובן ריבלין:</w:t>
      </w:r>
    </w:p>
    <w:p w14:paraId="2FC2E15D" w14:textId="77777777" w:rsidR="00000000" w:rsidRDefault="00ED7A37">
      <w:pPr>
        <w:pStyle w:val="a"/>
        <w:rPr>
          <w:rtl/>
        </w:rPr>
      </w:pPr>
    </w:p>
    <w:p w14:paraId="624C844D" w14:textId="77777777" w:rsidR="00000000" w:rsidRDefault="00ED7A37">
      <w:pPr>
        <w:pStyle w:val="a"/>
        <w:rPr>
          <w:rFonts w:hint="cs"/>
          <w:rtl/>
        </w:rPr>
      </w:pPr>
      <w:r>
        <w:rPr>
          <w:rFonts w:hint="cs"/>
          <w:rtl/>
        </w:rPr>
        <w:t xml:space="preserve">אתה חסכת דקה. </w:t>
      </w:r>
    </w:p>
    <w:p w14:paraId="2C7C5DCF" w14:textId="77777777" w:rsidR="00000000" w:rsidRDefault="00ED7A37">
      <w:pPr>
        <w:pStyle w:val="a"/>
        <w:rPr>
          <w:rFonts w:hint="cs"/>
          <w:rtl/>
        </w:rPr>
      </w:pPr>
    </w:p>
    <w:p w14:paraId="3A278DE4" w14:textId="77777777" w:rsidR="00000000" w:rsidRDefault="00ED7A37">
      <w:pPr>
        <w:pStyle w:val="ac"/>
        <w:rPr>
          <w:rtl/>
        </w:rPr>
      </w:pPr>
      <w:r>
        <w:rPr>
          <w:rFonts w:hint="eastAsia"/>
          <w:rtl/>
        </w:rPr>
        <w:t>מאיר</w:t>
      </w:r>
      <w:r>
        <w:rPr>
          <w:rtl/>
        </w:rPr>
        <w:t xml:space="preserve"> פרוש (יהדות התורה):</w:t>
      </w:r>
    </w:p>
    <w:p w14:paraId="1A7B2671" w14:textId="77777777" w:rsidR="00000000" w:rsidRDefault="00ED7A37">
      <w:pPr>
        <w:pStyle w:val="a"/>
        <w:rPr>
          <w:rFonts w:hint="cs"/>
          <w:rtl/>
        </w:rPr>
      </w:pPr>
    </w:p>
    <w:p w14:paraId="017E82E3" w14:textId="77777777" w:rsidR="00000000" w:rsidRDefault="00ED7A37">
      <w:pPr>
        <w:pStyle w:val="a"/>
        <w:rPr>
          <w:rFonts w:hint="cs"/>
          <w:rtl/>
        </w:rPr>
      </w:pPr>
      <w:r>
        <w:rPr>
          <w:rFonts w:hint="cs"/>
          <w:rtl/>
        </w:rPr>
        <w:t xml:space="preserve">ראיתי שמר ויקטור שם-טוב הגיע. </w:t>
      </w:r>
    </w:p>
    <w:p w14:paraId="6D6FFD07" w14:textId="77777777" w:rsidR="00000000" w:rsidRDefault="00ED7A37">
      <w:pPr>
        <w:pStyle w:val="a"/>
        <w:rPr>
          <w:rFonts w:hint="cs"/>
          <w:rtl/>
        </w:rPr>
      </w:pPr>
    </w:p>
    <w:p w14:paraId="7C4AE915" w14:textId="77777777" w:rsidR="00000000" w:rsidRDefault="00ED7A37">
      <w:pPr>
        <w:pStyle w:val="ad"/>
        <w:rPr>
          <w:rtl/>
        </w:rPr>
      </w:pPr>
    </w:p>
    <w:p w14:paraId="60DCB374" w14:textId="77777777" w:rsidR="00000000" w:rsidRDefault="00ED7A37">
      <w:pPr>
        <w:pStyle w:val="ad"/>
        <w:rPr>
          <w:rtl/>
        </w:rPr>
      </w:pPr>
      <w:r>
        <w:rPr>
          <w:rtl/>
        </w:rPr>
        <w:t>היו"ר ראובן ריבלין:</w:t>
      </w:r>
    </w:p>
    <w:p w14:paraId="0DDD477B" w14:textId="77777777" w:rsidR="00000000" w:rsidRDefault="00ED7A37">
      <w:pPr>
        <w:pStyle w:val="a"/>
        <w:rPr>
          <w:rtl/>
        </w:rPr>
      </w:pPr>
    </w:p>
    <w:p w14:paraId="7D0BE118" w14:textId="77777777" w:rsidR="00000000" w:rsidRDefault="00ED7A37">
      <w:pPr>
        <w:pStyle w:val="a"/>
        <w:rPr>
          <w:rFonts w:hint="cs"/>
          <w:rtl/>
        </w:rPr>
      </w:pPr>
      <w:r>
        <w:rPr>
          <w:rFonts w:hint="cs"/>
          <w:rtl/>
        </w:rPr>
        <w:t xml:space="preserve">אנחנו </w:t>
      </w:r>
      <w:r>
        <w:rPr>
          <w:rFonts w:hint="cs"/>
          <w:rtl/>
        </w:rPr>
        <w:t xml:space="preserve">מקדמים בברכה את השר לשעבר וחבר הכנסת הנכבד לשעבר ויקטור שם-טוב, הנמצא אתנו כאן ביציע האורחים. </w:t>
      </w:r>
    </w:p>
    <w:p w14:paraId="4BC74463" w14:textId="77777777" w:rsidR="00000000" w:rsidRDefault="00ED7A37">
      <w:pPr>
        <w:pStyle w:val="a"/>
        <w:rPr>
          <w:rFonts w:hint="cs"/>
          <w:rtl/>
        </w:rPr>
      </w:pPr>
    </w:p>
    <w:p w14:paraId="36976EBF" w14:textId="77777777" w:rsidR="00000000" w:rsidRDefault="00ED7A37">
      <w:pPr>
        <w:pStyle w:val="Speaker"/>
        <w:rPr>
          <w:rtl/>
        </w:rPr>
      </w:pPr>
      <w:bookmarkStart w:id="119" w:name="FS000001032T16_06_2003_17_59_51"/>
      <w:bookmarkStart w:id="120" w:name="_Toc45367321"/>
      <w:bookmarkEnd w:id="119"/>
      <w:r>
        <w:rPr>
          <w:rFonts w:hint="eastAsia"/>
          <w:rtl/>
        </w:rPr>
        <w:t>אהוד</w:t>
      </w:r>
      <w:r>
        <w:rPr>
          <w:rtl/>
        </w:rPr>
        <w:t xml:space="preserve"> יתום (הליכוד):</w:t>
      </w:r>
      <w:bookmarkEnd w:id="120"/>
    </w:p>
    <w:p w14:paraId="6A8054A0" w14:textId="77777777" w:rsidR="00000000" w:rsidRDefault="00ED7A37">
      <w:pPr>
        <w:pStyle w:val="a"/>
        <w:rPr>
          <w:rFonts w:hint="cs"/>
          <w:rtl/>
        </w:rPr>
      </w:pPr>
    </w:p>
    <w:p w14:paraId="583B63A7" w14:textId="77777777" w:rsidR="00000000" w:rsidRDefault="00ED7A37">
      <w:pPr>
        <w:pStyle w:val="a"/>
        <w:rPr>
          <w:rFonts w:hint="cs"/>
          <w:rtl/>
        </w:rPr>
      </w:pPr>
      <w:r>
        <w:rPr>
          <w:rFonts w:hint="cs"/>
          <w:rtl/>
        </w:rPr>
        <w:t>אדוני יושב-ראש הכנסת, אדוני ראש הממשלה, חברי השר גדעון עזרא, חברי הכנסת הנכבדים, היום, באחד הדיונים של ועדות המשנה, שמעתי את אנשי משרד החוץ</w:t>
      </w:r>
      <w:r>
        <w:rPr>
          <w:rFonts w:hint="cs"/>
          <w:rtl/>
        </w:rPr>
        <w:t xml:space="preserve"> טוענים, ובצדק, שלפלסטינים אין זכות שיבה. מקסימום יש להם רצון לשיבה. אני מציע לאמץ את מה שמשרד החוץ שלנו אומר ולנקוט מעתה ואילך את מטבע הלשון של הרצון שלהם לשיבה. אז יש רצון לשיבה, ויש ציפייה לשיבה ויש כיסופים לשיבה, ויש כל מיני מלים כאלה ואחרות בעברית. אנ</w:t>
      </w:r>
      <w:r>
        <w:rPr>
          <w:rFonts w:hint="cs"/>
          <w:rtl/>
        </w:rPr>
        <w:t xml:space="preserve">י חושב שכדאי לנו כולנו לפחות לאמץ את המושג הזה מבחינה הסברתית. </w:t>
      </w:r>
    </w:p>
    <w:p w14:paraId="796ADC39" w14:textId="77777777" w:rsidR="00000000" w:rsidRDefault="00ED7A37">
      <w:pPr>
        <w:pStyle w:val="a"/>
        <w:rPr>
          <w:rFonts w:hint="cs"/>
          <w:rtl/>
        </w:rPr>
      </w:pPr>
    </w:p>
    <w:p w14:paraId="138F7FC1" w14:textId="77777777" w:rsidR="00000000" w:rsidRDefault="00ED7A37">
      <w:pPr>
        <w:pStyle w:val="ac"/>
        <w:rPr>
          <w:rtl/>
        </w:rPr>
      </w:pPr>
      <w:r>
        <w:rPr>
          <w:rFonts w:hint="eastAsia"/>
          <w:rtl/>
        </w:rPr>
        <w:t>טלב</w:t>
      </w:r>
      <w:r>
        <w:rPr>
          <w:rtl/>
        </w:rPr>
        <w:t xml:space="preserve"> אלסאנע (רע"ם):</w:t>
      </w:r>
    </w:p>
    <w:p w14:paraId="0324CB23" w14:textId="77777777" w:rsidR="00000000" w:rsidRDefault="00ED7A37">
      <w:pPr>
        <w:pStyle w:val="a"/>
        <w:rPr>
          <w:rFonts w:hint="cs"/>
          <w:rtl/>
        </w:rPr>
      </w:pPr>
    </w:p>
    <w:p w14:paraId="35919DC9" w14:textId="77777777" w:rsidR="00000000" w:rsidRDefault="00ED7A37">
      <w:pPr>
        <w:pStyle w:val="a"/>
        <w:rPr>
          <w:rFonts w:hint="cs"/>
          <w:rtl/>
        </w:rPr>
      </w:pPr>
      <w:r>
        <w:rPr>
          <w:rFonts w:hint="cs"/>
          <w:rtl/>
        </w:rPr>
        <w:t xml:space="preserve">מנהלים משא-ומתן עם עצמכם. </w:t>
      </w:r>
    </w:p>
    <w:p w14:paraId="2E5EF7F9" w14:textId="77777777" w:rsidR="00000000" w:rsidRDefault="00ED7A37">
      <w:pPr>
        <w:pStyle w:val="SpeakerCon"/>
        <w:rPr>
          <w:rFonts w:hint="cs"/>
          <w:rtl/>
        </w:rPr>
      </w:pPr>
      <w:bookmarkStart w:id="121" w:name="FS000001032T16_06_2003_18_04_04C"/>
      <w:bookmarkEnd w:id="121"/>
    </w:p>
    <w:p w14:paraId="0C5BCEAC" w14:textId="77777777" w:rsidR="00000000" w:rsidRDefault="00ED7A37">
      <w:pPr>
        <w:pStyle w:val="SpeakerCon"/>
        <w:rPr>
          <w:rtl/>
        </w:rPr>
      </w:pPr>
      <w:r>
        <w:rPr>
          <w:rtl/>
        </w:rPr>
        <w:t>אהוד יתום (הליכוד):</w:t>
      </w:r>
    </w:p>
    <w:p w14:paraId="39144D57" w14:textId="77777777" w:rsidR="00000000" w:rsidRDefault="00ED7A37">
      <w:pPr>
        <w:pStyle w:val="a"/>
        <w:rPr>
          <w:rtl/>
        </w:rPr>
      </w:pPr>
    </w:p>
    <w:p w14:paraId="5AE7C690" w14:textId="77777777" w:rsidR="00000000" w:rsidRDefault="00ED7A37">
      <w:pPr>
        <w:pStyle w:val="a"/>
        <w:rPr>
          <w:rFonts w:hint="cs"/>
          <w:rtl/>
        </w:rPr>
      </w:pPr>
      <w:r>
        <w:rPr>
          <w:rFonts w:hint="cs"/>
          <w:rtl/>
        </w:rPr>
        <w:t xml:space="preserve">כי כולם יודעים שראש הממשלה, עם כוונותיו הטובות, וגם ראשי הממשלה האחרים </w:t>
      </w:r>
      <w:r>
        <w:rPr>
          <w:rtl/>
        </w:rPr>
        <w:t>–</w:t>
      </w:r>
      <w:r>
        <w:rPr>
          <w:rFonts w:hint="cs"/>
          <w:rtl/>
        </w:rPr>
        <w:t xml:space="preserve"> שבניגוד לפלסטינים התאימו את עצמם למציאות המשתנה -</w:t>
      </w:r>
      <w:r>
        <w:rPr>
          <w:rFonts w:hint="cs"/>
          <w:rtl/>
        </w:rPr>
        <w:t xml:space="preserve"> כולם יודעים שלפחות העיקרון הזה של רצון השיבה של הפלסטינים לא יקום ולא יהיה. </w:t>
      </w:r>
    </w:p>
    <w:p w14:paraId="08B978DA" w14:textId="77777777" w:rsidR="00000000" w:rsidRDefault="00ED7A37">
      <w:pPr>
        <w:pStyle w:val="a"/>
        <w:rPr>
          <w:rFonts w:hint="cs"/>
          <w:rtl/>
        </w:rPr>
      </w:pPr>
    </w:p>
    <w:p w14:paraId="4E5E044F" w14:textId="77777777" w:rsidR="00000000" w:rsidRDefault="00ED7A37">
      <w:pPr>
        <w:pStyle w:val="a"/>
        <w:rPr>
          <w:rFonts w:hint="cs"/>
          <w:rtl/>
        </w:rPr>
      </w:pPr>
      <w:r>
        <w:rPr>
          <w:rFonts w:hint="cs"/>
          <w:rtl/>
        </w:rPr>
        <w:t xml:space="preserve">איך לימדה אותי רעייתי שתחיה לגבי ציפיות? עם ציפיות מצפים כריות. אז בואו נסתפק בעניין הזה ונמשיך הלאה. </w:t>
      </w:r>
    </w:p>
    <w:p w14:paraId="07D81E9F" w14:textId="77777777" w:rsidR="00000000" w:rsidRDefault="00ED7A37">
      <w:pPr>
        <w:pStyle w:val="a"/>
        <w:rPr>
          <w:rFonts w:hint="cs"/>
          <w:rtl/>
        </w:rPr>
      </w:pPr>
    </w:p>
    <w:p w14:paraId="091B7E06" w14:textId="77777777" w:rsidR="00000000" w:rsidRDefault="00ED7A37">
      <w:pPr>
        <w:pStyle w:val="ad"/>
        <w:rPr>
          <w:rtl/>
        </w:rPr>
      </w:pPr>
      <w:r>
        <w:rPr>
          <w:rtl/>
        </w:rPr>
        <w:t>היו"ר ראובן ריבלין:</w:t>
      </w:r>
    </w:p>
    <w:p w14:paraId="7EBE71DC" w14:textId="77777777" w:rsidR="00000000" w:rsidRDefault="00ED7A37">
      <w:pPr>
        <w:pStyle w:val="a"/>
        <w:rPr>
          <w:rtl/>
        </w:rPr>
      </w:pPr>
    </w:p>
    <w:p w14:paraId="6B230246" w14:textId="77777777" w:rsidR="00000000" w:rsidRDefault="00ED7A37">
      <w:pPr>
        <w:pStyle w:val="a"/>
        <w:rPr>
          <w:rFonts w:hint="cs"/>
          <w:rtl/>
        </w:rPr>
      </w:pPr>
      <w:r>
        <w:rPr>
          <w:rFonts w:hint="cs"/>
          <w:rtl/>
        </w:rPr>
        <w:t xml:space="preserve">חבר הכנסת, כל אחד והאשה שלו. </w:t>
      </w:r>
    </w:p>
    <w:p w14:paraId="391B3349" w14:textId="77777777" w:rsidR="00000000" w:rsidRDefault="00ED7A37">
      <w:pPr>
        <w:pStyle w:val="a"/>
        <w:rPr>
          <w:rFonts w:hint="cs"/>
          <w:rtl/>
        </w:rPr>
      </w:pPr>
    </w:p>
    <w:p w14:paraId="638B5B19" w14:textId="77777777" w:rsidR="00000000" w:rsidRDefault="00ED7A37">
      <w:pPr>
        <w:pStyle w:val="SpeakerCon"/>
        <w:rPr>
          <w:rtl/>
        </w:rPr>
      </w:pPr>
      <w:bookmarkStart w:id="122" w:name="FS000001032T16_06_2003_18_05_12C"/>
      <w:bookmarkEnd w:id="122"/>
      <w:r>
        <w:rPr>
          <w:rtl/>
        </w:rPr>
        <w:t>אהוד יתום (הליכוד):</w:t>
      </w:r>
    </w:p>
    <w:p w14:paraId="7432B747" w14:textId="77777777" w:rsidR="00000000" w:rsidRDefault="00ED7A37">
      <w:pPr>
        <w:pStyle w:val="a"/>
        <w:rPr>
          <w:rtl/>
        </w:rPr>
      </w:pPr>
    </w:p>
    <w:p w14:paraId="58AE1FE5" w14:textId="77777777" w:rsidR="00000000" w:rsidRDefault="00ED7A37">
      <w:pPr>
        <w:pStyle w:val="a"/>
        <w:rPr>
          <w:rFonts w:hint="cs"/>
          <w:rtl/>
        </w:rPr>
      </w:pPr>
      <w:r>
        <w:rPr>
          <w:rFonts w:hint="cs"/>
          <w:rtl/>
        </w:rPr>
        <w:t>אדוני ראש הממשלה, היית בעקבה ולא יבשה עדיין הדיו מהנאומים חוצבי הלהבות ומהקריאה של הנשיא בוש לחלק את ארץ הקודש, וזוג שהתייחד בהרי ירושלים שילם על רצונו זה מחיר כבד. הם כבר לא חשים בדבר, אבל משפחות השכול והאבל שוב התרבו במדינתנו. ולא עברה יממה, ובחסות 6,000</w:t>
      </w:r>
      <w:r>
        <w:rPr>
          <w:rFonts w:hint="cs"/>
          <w:rtl/>
        </w:rPr>
        <w:t xml:space="preserve"> פועלים עזתים, שכל רצונם היה לפרנס את בני משפחותיהם כאן, נקפדו ביום אחד חייהם של ארבעה חיילים, ויום לאחר מכן </w:t>
      </w:r>
      <w:r>
        <w:rPr>
          <w:rtl/>
        </w:rPr>
        <w:t>–</w:t>
      </w:r>
      <w:r>
        <w:rPr>
          <w:rFonts w:hint="cs"/>
          <w:rtl/>
        </w:rPr>
        <w:t xml:space="preserve"> או באותה עת </w:t>
      </w:r>
      <w:r>
        <w:rPr>
          <w:rtl/>
        </w:rPr>
        <w:t>–</w:t>
      </w:r>
      <w:r>
        <w:rPr>
          <w:rFonts w:hint="cs"/>
          <w:rtl/>
        </w:rPr>
        <w:t xml:space="preserve"> עוד חייל שילם את מחיר עצם אחריותו על ביטחון תושבי מדינת ישראל בחברון, וכן הלאה וכן הלאה. </w:t>
      </w:r>
    </w:p>
    <w:p w14:paraId="2B0A6CD5" w14:textId="77777777" w:rsidR="00000000" w:rsidRDefault="00ED7A37">
      <w:pPr>
        <w:pStyle w:val="a"/>
        <w:rPr>
          <w:rFonts w:hint="cs"/>
          <w:rtl/>
        </w:rPr>
      </w:pPr>
    </w:p>
    <w:p w14:paraId="49FDFCA6" w14:textId="77777777" w:rsidR="00000000" w:rsidRDefault="00ED7A37">
      <w:pPr>
        <w:pStyle w:val="a"/>
        <w:rPr>
          <w:rFonts w:hint="cs"/>
          <w:rtl/>
        </w:rPr>
      </w:pPr>
      <w:r>
        <w:rPr>
          <w:rFonts w:hint="cs"/>
          <w:rtl/>
        </w:rPr>
        <w:t>ואני גורס וטוען, שכל הכוונות וכל הרצונות</w:t>
      </w:r>
      <w:r>
        <w:rPr>
          <w:rFonts w:hint="cs"/>
          <w:rtl/>
        </w:rPr>
        <w:t xml:space="preserve"> וכל ראשי הממשלה שלנו, שהתאימו את עצמם למציאות המשתנה, עובדים באיזה מקום ב"פול טיים", ב"פול גז", אבל ב"ניוטרל", רק מסיבה אחת ויחידה </w:t>
      </w:r>
      <w:r>
        <w:rPr>
          <w:rtl/>
        </w:rPr>
        <w:t>–</w:t>
      </w:r>
      <w:r>
        <w:rPr>
          <w:rFonts w:hint="cs"/>
          <w:rtl/>
        </w:rPr>
        <w:t xml:space="preserve"> שאין כאן עם מי לדבר. וכשאנחנו טוענים שאומנם יאסר ערפאת נדחק לקרן זווית, אבל לא השלימו את המשימה ולא סילקו אותו מכאן, כי אם</w:t>
      </w:r>
      <w:r>
        <w:rPr>
          <w:rFonts w:hint="cs"/>
          <w:rtl/>
        </w:rPr>
        <w:t xml:space="preserve"> היו מסלקים אותו מכאן אולי לאבו-מאזן היה יותר קל, אז קמים עלינו מכל מיני כיוונים ואומרים, שאם הוא יהיה בחוץ, יהיה הרבה יותר גרוע. מי שלא נוכח, לא צודק. ומי שנוכח </w:t>
      </w:r>
      <w:r>
        <w:rPr>
          <w:rtl/>
        </w:rPr>
        <w:t>–</w:t>
      </w:r>
      <w:r>
        <w:rPr>
          <w:rFonts w:hint="cs"/>
          <w:rtl/>
        </w:rPr>
        <w:t xml:space="preserve"> צודק, רבותי. </w:t>
      </w:r>
    </w:p>
    <w:p w14:paraId="2FD23AE8" w14:textId="77777777" w:rsidR="00000000" w:rsidRDefault="00ED7A37">
      <w:pPr>
        <w:pStyle w:val="a"/>
        <w:rPr>
          <w:rFonts w:hint="cs"/>
          <w:rtl/>
        </w:rPr>
      </w:pPr>
    </w:p>
    <w:p w14:paraId="2F2A9E83" w14:textId="77777777" w:rsidR="00000000" w:rsidRDefault="00ED7A37">
      <w:pPr>
        <w:pStyle w:val="ac"/>
        <w:rPr>
          <w:rtl/>
        </w:rPr>
      </w:pPr>
      <w:r>
        <w:rPr>
          <w:rFonts w:hint="eastAsia"/>
          <w:rtl/>
        </w:rPr>
        <w:t>עבד</w:t>
      </w:r>
      <w:r>
        <w:rPr>
          <w:rtl/>
        </w:rPr>
        <w:t>-אלמאלכ דהאמשה (רע"ם):</w:t>
      </w:r>
    </w:p>
    <w:p w14:paraId="110FE554" w14:textId="77777777" w:rsidR="00000000" w:rsidRDefault="00ED7A37">
      <w:pPr>
        <w:pStyle w:val="a"/>
        <w:rPr>
          <w:rFonts w:hint="cs"/>
          <w:rtl/>
        </w:rPr>
      </w:pPr>
    </w:p>
    <w:p w14:paraId="29DD83E9" w14:textId="77777777" w:rsidR="00000000" w:rsidRDefault="00ED7A37">
      <w:pPr>
        <w:pStyle w:val="a"/>
        <w:ind w:left="719" w:firstLine="0"/>
        <w:rPr>
          <w:rFonts w:hint="cs"/>
          <w:rtl/>
        </w:rPr>
      </w:pPr>
      <w:r>
        <w:rPr>
          <w:rFonts w:hint="cs"/>
          <w:rtl/>
        </w:rPr>
        <w:t>- - -</w:t>
      </w:r>
    </w:p>
    <w:p w14:paraId="321A448F" w14:textId="77777777" w:rsidR="00000000" w:rsidRDefault="00ED7A37">
      <w:pPr>
        <w:pStyle w:val="SpeakerCon"/>
        <w:rPr>
          <w:rFonts w:hint="cs"/>
          <w:rtl/>
        </w:rPr>
      </w:pPr>
      <w:bookmarkStart w:id="123" w:name="FS000001032T16_06_2003_18_09_18C"/>
      <w:bookmarkEnd w:id="123"/>
    </w:p>
    <w:p w14:paraId="34C4DD4B" w14:textId="77777777" w:rsidR="00000000" w:rsidRDefault="00ED7A37">
      <w:pPr>
        <w:pStyle w:val="SpeakerCon"/>
        <w:rPr>
          <w:rtl/>
        </w:rPr>
      </w:pPr>
      <w:r>
        <w:rPr>
          <w:rtl/>
        </w:rPr>
        <w:t>אהוד יתום (הליכוד):</w:t>
      </w:r>
    </w:p>
    <w:p w14:paraId="7F6A5AB0" w14:textId="77777777" w:rsidR="00000000" w:rsidRDefault="00ED7A37">
      <w:pPr>
        <w:pStyle w:val="a"/>
        <w:rPr>
          <w:rtl/>
        </w:rPr>
      </w:pPr>
    </w:p>
    <w:p w14:paraId="2E2606FA" w14:textId="77777777" w:rsidR="00000000" w:rsidRDefault="00ED7A37">
      <w:pPr>
        <w:pStyle w:val="a"/>
        <w:rPr>
          <w:rFonts w:hint="cs"/>
          <w:rtl/>
        </w:rPr>
      </w:pPr>
      <w:r>
        <w:rPr>
          <w:rFonts w:hint="cs"/>
          <w:rtl/>
        </w:rPr>
        <w:t>ועל כן אני מבקש, אדוני</w:t>
      </w:r>
      <w:r>
        <w:rPr>
          <w:rFonts w:hint="cs"/>
          <w:rtl/>
        </w:rPr>
        <w:t xml:space="preserve"> ראש הממשלה, להמשיך  אותה מלאכת מחשבת שאתה מנהל, ולא לתת לטרור בשום פנים ואופן להכריע אותנו. יש להמשיך במדיניות הזאת, שאם קמים עלינו לכלותנו, אנחנו נמשיך ונהלום בהם ללא רחם, ולא נאפשר דריסת רגל למשא-ומתן מדיני כשיהיו רגליים נוספות שיעסקו בעשייה טרוריסטית נ</w:t>
      </w:r>
      <w:r>
        <w:rPr>
          <w:rFonts w:hint="cs"/>
          <w:rtl/>
        </w:rPr>
        <w:t>גדנו. תודה רבה.</w:t>
      </w:r>
    </w:p>
    <w:p w14:paraId="03E6742C" w14:textId="77777777" w:rsidR="00000000" w:rsidRDefault="00ED7A37">
      <w:pPr>
        <w:pStyle w:val="a"/>
        <w:rPr>
          <w:rFonts w:hint="cs"/>
          <w:rtl/>
        </w:rPr>
      </w:pPr>
    </w:p>
    <w:p w14:paraId="3B037D2C" w14:textId="77777777" w:rsidR="00000000" w:rsidRDefault="00ED7A37">
      <w:pPr>
        <w:pStyle w:val="ad"/>
        <w:rPr>
          <w:rtl/>
        </w:rPr>
      </w:pPr>
      <w:r>
        <w:rPr>
          <w:rtl/>
        </w:rPr>
        <w:t>היו"ר ראובן ריבלין:</w:t>
      </w:r>
    </w:p>
    <w:p w14:paraId="0FE5DBE0" w14:textId="77777777" w:rsidR="00000000" w:rsidRDefault="00ED7A37">
      <w:pPr>
        <w:pStyle w:val="a"/>
        <w:rPr>
          <w:rtl/>
        </w:rPr>
      </w:pPr>
    </w:p>
    <w:p w14:paraId="0030E085" w14:textId="77777777" w:rsidR="00000000" w:rsidRDefault="00ED7A37">
      <w:pPr>
        <w:pStyle w:val="a"/>
        <w:rPr>
          <w:rFonts w:hint="cs"/>
          <w:rtl/>
        </w:rPr>
      </w:pPr>
      <w:r>
        <w:rPr>
          <w:rFonts w:hint="cs"/>
          <w:rtl/>
        </w:rPr>
        <w:t xml:space="preserve">תודה. חבר הכנסת יולי אדלשטיין - שלוש דקות עומדות לרשות אדוני. אחריו, חבר הכנסת חיים רמון </w:t>
      </w:r>
      <w:r>
        <w:rPr>
          <w:rtl/>
        </w:rPr>
        <w:t>–</w:t>
      </w:r>
      <w:r>
        <w:rPr>
          <w:rFonts w:hint="cs"/>
          <w:rtl/>
        </w:rPr>
        <w:t xml:space="preserve"> חמש דקות. יסיים חבר הכנסת מיכאל רצון, ואז ראש הממשלה יסכם את עמדתו ויציגה בפני הכנסת. </w:t>
      </w:r>
    </w:p>
    <w:p w14:paraId="6E21EE02" w14:textId="77777777" w:rsidR="00000000" w:rsidRDefault="00ED7A37">
      <w:pPr>
        <w:pStyle w:val="a"/>
        <w:rPr>
          <w:rFonts w:hint="cs"/>
          <w:rtl/>
        </w:rPr>
      </w:pPr>
    </w:p>
    <w:p w14:paraId="26B4BC90" w14:textId="77777777" w:rsidR="00000000" w:rsidRDefault="00ED7A37">
      <w:pPr>
        <w:pStyle w:val="ac"/>
        <w:rPr>
          <w:rtl/>
        </w:rPr>
      </w:pPr>
      <w:r>
        <w:rPr>
          <w:rFonts w:hint="eastAsia"/>
          <w:rtl/>
        </w:rPr>
        <w:t>חיים</w:t>
      </w:r>
      <w:r>
        <w:rPr>
          <w:rtl/>
        </w:rPr>
        <w:t xml:space="preserve"> אורון (מרצ):</w:t>
      </w:r>
    </w:p>
    <w:p w14:paraId="7EB2AF82" w14:textId="77777777" w:rsidR="00000000" w:rsidRDefault="00ED7A37">
      <w:pPr>
        <w:pStyle w:val="a"/>
        <w:rPr>
          <w:rFonts w:hint="cs"/>
          <w:rtl/>
        </w:rPr>
      </w:pPr>
    </w:p>
    <w:p w14:paraId="28040E35" w14:textId="77777777" w:rsidR="00000000" w:rsidRDefault="00ED7A37">
      <w:pPr>
        <w:pStyle w:val="a"/>
        <w:rPr>
          <w:rFonts w:hint="cs"/>
          <w:rtl/>
        </w:rPr>
      </w:pPr>
      <w:r>
        <w:rPr>
          <w:rFonts w:hint="cs"/>
          <w:rtl/>
        </w:rPr>
        <w:t>אדוני היושב-ראש, אני</w:t>
      </w:r>
      <w:r>
        <w:rPr>
          <w:rFonts w:hint="cs"/>
          <w:rtl/>
        </w:rPr>
        <w:t xml:space="preserve"> שומע את דוברי הקואליציה. אף אחד מהם לא תומך במפת הדרכים. </w:t>
      </w:r>
    </w:p>
    <w:p w14:paraId="3EA1C405" w14:textId="77777777" w:rsidR="00000000" w:rsidRDefault="00ED7A37">
      <w:pPr>
        <w:pStyle w:val="a"/>
        <w:rPr>
          <w:rFonts w:hint="cs"/>
          <w:rtl/>
        </w:rPr>
      </w:pPr>
    </w:p>
    <w:p w14:paraId="5EE9D991" w14:textId="77777777" w:rsidR="00000000" w:rsidRDefault="00ED7A37">
      <w:pPr>
        <w:pStyle w:val="ad"/>
        <w:rPr>
          <w:rtl/>
        </w:rPr>
      </w:pPr>
      <w:r>
        <w:rPr>
          <w:rtl/>
        </w:rPr>
        <w:t>היו"ר ראובן ריבלין:</w:t>
      </w:r>
    </w:p>
    <w:p w14:paraId="4C4C8324" w14:textId="77777777" w:rsidR="00000000" w:rsidRDefault="00ED7A37">
      <w:pPr>
        <w:pStyle w:val="a"/>
        <w:rPr>
          <w:rtl/>
        </w:rPr>
      </w:pPr>
    </w:p>
    <w:p w14:paraId="2E4FD266" w14:textId="77777777" w:rsidR="00000000" w:rsidRDefault="00ED7A37">
      <w:pPr>
        <w:pStyle w:val="a"/>
        <w:rPr>
          <w:rFonts w:hint="cs"/>
          <w:rtl/>
        </w:rPr>
      </w:pPr>
      <w:r>
        <w:rPr>
          <w:rFonts w:hint="cs"/>
          <w:rtl/>
        </w:rPr>
        <w:t xml:space="preserve">אדוני לימד אותי מה שלמד בבית-מדרשו, שבדמוקרטיה כל אחד מדבר על מה שהוא רוצה. </w:t>
      </w:r>
    </w:p>
    <w:p w14:paraId="4747501F" w14:textId="77777777" w:rsidR="00000000" w:rsidRDefault="00ED7A37">
      <w:pPr>
        <w:pStyle w:val="a"/>
        <w:rPr>
          <w:rFonts w:hint="cs"/>
          <w:rtl/>
        </w:rPr>
      </w:pPr>
    </w:p>
    <w:p w14:paraId="15D99087" w14:textId="77777777" w:rsidR="00000000" w:rsidRDefault="00ED7A37">
      <w:pPr>
        <w:pStyle w:val="ac"/>
        <w:rPr>
          <w:rtl/>
        </w:rPr>
      </w:pPr>
      <w:r>
        <w:rPr>
          <w:rFonts w:hint="eastAsia"/>
          <w:rtl/>
        </w:rPr>
        <w:t>חיים</w:t>
      </w:r>
      <w:r>
        <w:rPr>
          <w:rtl/>
        </w:rPr>
        <w:t xml:space="preserve"> אורון (מרצ):</w:t>
      </w:r>
    </w:p>
    <w:p w14:paraId="568A47A9" w14:textId="77777777" w:rsidR="00000000" w:rsidRDefault="00ED7A37">
      <w:pPr>
        <w:pStyle w:val="a"/>
        <w:rPr>
          <w:rFonts w:hint="cs"/>
          <w:rtl/>
        </w:rPr>
      </w:pPr>
    </w:p>
    <w:p w14:paraId="11EBF637" w14:textId="77777777" w:rsidR="00000000" w:rsidRDefault="00ED7A37">
      <w:pPr>
        <w:pStyle w:val="a"/>
        <w:rPr>
          <w:rFonts w:hint="cs"/>
          <w:rtl/>
        </w:rPr>
      </w:pPr>
      <w:r>
        <w:rPr>
          <w:rFonts w:hint="cs"/>
          <w:rtl/>
        </w:rPr>
        <w:t>אבל האחריות של הממשלה - - -</w:t>
      </w:r>
    </w:p>
    <w:p w14:paraId="24514AF6" w14:textId="77777777" w:rsidR="00000000" w:rsidRDefault="00ED7A37">
      <w:pPr>
        <w:pStyle w:val="a"/>
        <w:rPr>
          <w:rFonts w:hint="cs"/>
          <w:rtl/>
        </w:rPr>
      </w:pPr>
    </w:p>
    <w:p w14:paraId="5DB594EF" w14:textId="77777777" w:rsidR="00000000" w:rsidRDefault="00ED7A37">
      <w:pPr>
        <w:pStyle w:val="ad"/>
        <w:rPr>
          <w:rtl/>
        </w:rPr>
      </w:pPr>
      <w:r>
        <w:rPr>
          <w:rtl/>
        </w:rPr>
        <w:t>היו"ר ראובן ריבלין:</w:t>
      </w:r>
    </w:p>
    <w:p w14:paraId="1A1F7F4D" w14:textId="77777777" w:rsidR="00000000" w:rsidRDefault="00ED7A37">
      <w:pPr>
        <w:pStyle w:val="a"/>
        <w:rPr>
          <w:rtl/>
        </w:rPr>
      </w:pPr>
    </w:p>
    <w:p w14:paraId="456364B8" w14:textId="77777777" w:rsidR="00000000" w:rsidRDefault="00ED7A37">
      <w:pPr>
        <w:pStyle w:val="a"/>
        <w:rPr>
          <w:rFonts w:hint="cs"/>
          <w:rtl/>
        </w:rPr>
      </w:pPr>
      <w:r>
        <w:rPr>
          <w:rFonts w:hint="cs"/>
          <w:rtl/>
        </w:rPr>
        <w:t>אדוני יצביע אי-אמון בממשלה ו</w:t>
      </w:r>
      <w:r>
        <w:rPr>
          <w:rFonts w:hint="cs"/>
          <w:rtl/>
        </w:rPr>
        <w:t xml:space="preserve">יקבע את עמדתו על אחריותה. </w:t>
      </w:r>
    </w:p>
    <w:p w14:paraId="111BC615" w14:textId="77777777" w:rsidR="00000000" w:rsidRDefault="00ED7A37">
      <w:pPr>
        <w:pStyle w:val="a"/>
        <w:rPr>
          <w:rFonts w:hint="cs"/>
          <w:rtl/>
        </w:rPr>
      </w:pPr>
    </w:p>
    <w:p w14:paraId="718AC1EF" w14:textId="77777777" w:rsidR="00000000" w:rsidRDefault="00ED7A37">
      <w:pPr>
        <w:pStyle w:val="ac"/>
        <w:rPr>
          <w:rtl/>
        </w:rPr>
      </w:pPr>
      <w:r>
        <w:rPr>
          <w:rFonts w:hint="eastAsia"/>
          <w:rtl/>
        </w:rPr>
        <w:t>רן</w:t>
      </w:r>
      <w:r>
        <w:rPr>
          <w:rtl/>
        </w:rPr>
        <w:t xml:space="preserve"> כהן (מרצ):</w:t>
      </w:r>
    </w:p>
    <w:p w14:paraId="733ED167" w14:textId="77777777" w:rsidR="00000000" w:rsidRDefault="00ED7A37">
      <w:pPr>
        <w:pStyle w:val="a"/>
        <w:rPr>
          <w:rFonts w:hint="cs"/>
          <w:rtl/>
        </w:rPr>
      </w:pPr>
    </w:p>
    <w:p w14:paraId="4BF445B1" w14:textId="77777777" w:rsidR="00000000" w:rsidRDefault="00ED7A37">
      <w:pPr>
        <w:pStyle w:val="a"/>
        <w:ind w:left="719" w:firstLine="0"/>
        <w:rPr>
          <w:rFonts w:hint="cs"/>
          <w:rtl/>
        </w:rPr>
      </w:pPr>
      <w:r>
        <w:rPr>
          <w:rFonts w:hint="cs"/>
          <w:rtl/>
        </w:rPr>
        <w:t>- - -</w:t>
      </w:r>
    </w:p>
    <w:p w14:paraId="75227914" w14:textId="77777777" w:rsidR="00000000" w:rsidRDefault="00ED7A37">
      <w:pPr>
        <w:pStyle w:val="a"/>
        <w:rPr>
          <w:rFonts w:hint="cs"/>
          <w:rtl/>
        </w:rPr>
      </w:pPr>
    </w:p>
    <w:p w14:paraId="468BF60B" w14:textId="77777777" w:rsidR="00000000" w:rsidRDefault="00ED7A37">
      <w:pPr>
        <w:pStyle w:val="ad"/>
        <w:rPr>
          <w:rtl/>
        </w:rPr>
      </w:pPr>
      <w:r>
        <w:rPr>
          <w:rtl/>
        </w:rPr>
        <w:t>היו"ר ראובן ריבלין:</w:t>
      </w:r>
    </w:p>
    <w:p w14:paraId="026ACE8E" w14:textId="77777777" w:rsidR="00000000" w:rsidRDefault="00ED7A37">
      <w:pPr>
        <w:pStyle w:val="a"/>
        <w:rPr>
          <w:rtl/>
        </w:rPr>
      </w:pPr>
    </w:p>
    <w:p w14:paraId="5682C6CC" w14:textId="77777777" w:rsidR="00000000" w:rsidRDefault="00ED7A37">
      <w:pPr>
        <w:pStyle w:val="a"/>
        <w:rPr>
          <w:rFonts w:hint="cs"/>
          <w:rtl/>
        </w:rPr>
      </w:pPr>
      <w:r>
        <w:rPr>
          <w:rFonts w:hint="cs"/>
          <w:rtl/>
        </w:rPr>
        <w:t xml:space="preserve">חברי הכנסת, נא להירגע. עשינו "פאוזה". </w:t>
      </w:r>
    </w:p>
    <w:p w14:paraId="72115634" w14:textId="77777777" w:rsidR="00000000" w:rsidRDefault="00ED7A37">
      <w:pPr>
        <w:pStyle w:val="a"/>
        <w:rPr>
          <w:rFonts w:hint="cs"/>
          <w:rtl/>
        </w:rPr>
      </w:pPr>
    </w:p>
    <w:p w14:paraId="1E24EE6C" w14:textId="77777777" w:rsidR="00000000" w:rsidRDefault="00ED7A37">
      <w:pPr>
        <w:pStyle w:val="ac"/>
        <w:rPr>
          <w:rtl/>
        </w:rPr>
      </w:pPr>
      <w:r>
        <w:rPr>
          <w:rFonts w:hint="eastAsia"/>
          <w:rtl/>
        </w:rPr>
        <w:t>אחמד</w:t>
      </w:r>
      <w:r>
        <w:rPr>
          <w:rtl/>
        </w:rPr>
        <w:t xml:space="preserve"> טיבי (חד"ש-תע"ל):</w:t>
      </w:r>
    </w:p>
    <w:p w14:paraId="09DB5D82" w14:textId="77777777" w:rsidR="00000000" w:rsidRDefault="00ED7A37">
      <w:pPr>
        <w:pStyle w:val="a"/>
        <w:rPr>
          <w:rFonts w:hint="cs"/>
          <w:rtl/>
        </w:rPr>
      </w:pPr>
    </w:p>
    <w:p w14:paraId="3F9F0783" w14:textId="77777777" w:rsidR="00000000" w:rsidRDefault="00ED7A37">
      <w:pPr>
        <w:pStyle w:val="a"/>
        <w:rPr>
          <w:rFonts w:hint="cs"/>
          <w:rtl/>
        </w:rPr>
      </w:pPr>
      <w:r>
        <w:rPr>
          <w:rFonts w:hint="cs"/>
          <w:rtl/>
        </w:rPr>
        <w:t>כל אחד יגיד מה שהוא רוצה במדינה יהודית?</w:t>
      </w:r>
    </w:p>
    <w:p w14:paraId="52F00AC6" w14:textId="77777777" w:rsidR="00000000" w:rsidRDefault="00ED7A37">
      <w:pPr>
        <w:pStyle w:val="a"/>
        <w:rPr>
          <w:rFonts w:hint="cs"/>
          <w:rtl/>
        </w:rPr>
      </w:pPr>
    </w:p>
    <w:p w14:paraId="5DDA3421" w14:textId="77777777" w:rsidR="00000000" w:rsidRDefault="00ED7A37">
      <w:pPr>
        <w:pStyle w:val="ad"/>
        <w:rPr>
          <w:rtl/>
        </w:rPr>
      </w:pPr>
      <w:r>
        <w:rPr>
          <w:rtl/>
        </w:rPr>
        <w:t>היו"ר ראובן ריבלין:</w:t>
      </w:r>
    </w:p>
    <w:p w14:paraId="170ECCE7" w14:textId="77777777" w:rsidR="00000000" w:rsidRDefault="00ED7A37">
      <w:pPr>
        <w:pStyle w:val="a"/>
        <w:rPr>
          <w:rtl/>
        </w:rPr>
      </w:pPr>
    </w:p>
    <w:p w14:paraId="2DD77783" w14:textId="77777777" w:rsidR="00000000" w:rsidRDefault="00ED7A37">
      <w:pPr>
        <w:pStyle w:val="a"/>
        <w:rPr>
          <w:rFonts w:hint="cs"/>
          <w:rtl/>
        </w:rPr>
      </w:pPr>
      <w:r>
        <w:rPr>
          <w:rFonts w:hint="cs"/>
          <w:rtl/>
        </w:rPr>
        <w:t xml:space="preserve">חבר הכנסת טיבי, אתה מתנגד למדינה יהודית? לא הבנתי. </w:t>
      </w:r>
    </w:p>
    <w:p w14:paraId="3E109BE8" w14:textId="77777777" w:rsidR="00000000" w:rsidRDefault="00ED7A37">
      <w:pPr>
        <w:pStyle w:val="a"/>
        <w:rPr>
          <w:rFonts w:hint="cs"/>
          <w:rtl/>
        </w:rPr>
      </w:pPr>
    </w:p>
    <w:p w14:paraId="1E39D96B" w14:textId="77777777" w:rsidR="00000000" w:rsidRDefault="00ED7A37">
      <w:pPr>
        <w:pStyle w:val="ac"/>
        <w:rPr>
          <w:rtl/>
        </w:rPr>
      </w:pPr>
      <w:r>
        <w:rPr>
          <w:rFonts w:hint="eastAsia"/>
          <w:rtl/>
        </w:rPr>
        <w:t>אחמד</w:t>
      </w:r>
      <w:r>
        <w:rPr>
          <w:rtl/>
        </w:rPr>
        <w:t xml:space="preserve"> ט</w:t>
      </w:r>
      <w:r>
        <w:rPr>
          <w:rtl/>
        </w:rPr>
        <w:t>יבי (חד"ש-תע"ל):</w:t>
      </w:r>
    </w:p>
    <w:p w14:paraId="2C5691F3" w14:textId="77777777" w:rsidR="00000000" w:rsidRDefault="00ED7A37">
      <w:pPr>
        <w:pStyle w:val="a"/>
        <w:rPr>
          <w:rFonts w:hint="cs"/>
          <w:rtl/>
        </w:rPr>
      </w:pPr>
    </w:p>
    <w:p w14:paraId="1029D3F9" w14:textId="77777777" w:rsidR="00000000" w:rsidRDefault="00ED7A37">
      <w:pPr>
        <w:pStyle w:val="a"/>
        <w:rPr>
          <w:rFonts w:hint="cs"/>
          <w:rtl/>
        </w:rPr>
      </w:pPr>
      <w:r>
        <w:rPr>
          <w:rFonts w:hint="cs"/>
          <w:rtl/>
        </w:rPr>
        <w:t>כל אחד יגיד מה שהוא רוצה במדינה יהודית?</w:t>
      </w:r>
    </w:p>
    <w:p w14:paraId="2FB5AFE1" w14:textId="77777777" w:rsidR="00000000" w:rsidRDefault="00ED7A37">
      <w:pPr>
        <w:pStyle w:val="a"/>
        <w:rPr>
          <w:rFonts w:hint="cs"/>
          <w:rtl/>
        </w:rPr>
      </w:pPr>
    </w:p>
    <w:p w14:paraId="68291BF5" w14:textId="77777777" w:rsidR="00000000" w:rsidRDefault="00ED7A37">
      <w:pPr>
        <w:pStyle w:val="ad"/>
        <w:rPr>
          <w:rtl/>
        </w:rPr>
      </w:pPr>
      <w:r>
        <w:rPr>
          <w:rtl/>
        </w:rPr>
        <w:t>היו"ר ראובן ריבלין:</w:t>
      </w:r>
    </w:p>
    <w:p w14:paraId="0C228250" w14:textId="77777777" w:rsidR="00000000" w:rsidRDefault="00ED7A37">
      <w:pPr>
        <w:pStyle w:val="a"/>
        <w:rPr>
          <w:rtl/>
        </w:rPr>
      </w:pPr>
    </w:p>
    <w:p w14:paraId="22EDF7A7" w14:textId="77777777" w:rsidR="00000000" w:rsidRDefault="00ED7A37">
      <w:pPr>
        <w:pStyle w:val="a"/>
        <w:rPr>
          <w:rFonts w:hint="cs"/>
          <w:rtl/>
        </w:rPr>
      </w:pPr>
      <w:r>
        <w:rPr>
          <w:rFonts w:hint="cs"/>
          <w:rtl/>
        </w:rPr>
        <w:t xml:space="preserve">כן, אדוני. </w:t>
      </w:r>
    </w:p>
    <w:p w14:paraId="1E428B2D" w14:textId="77777777" w:rsidR="00000000" w:rsidRDefault="00ED7A37">
      <w:pPr>
        <w:pStyle w:val="a"/>
        <w:rPr>
          <w:rFonts w:hint="cs"/>
          <w:rtl/>
        </w:rPr>
      </w:pPr>
    </w:p>
    <w:p w14:paraId="79E1F817" w14:textId="77777777" w:rsidR="00000000" w:rsidRDefault="00ED7A37">
      <w:pPr>
        <w:pStyle w:val="ac"/>
        <w:rPr>
          <w:rtl/>
        </w:rPr>
      </w:pPr>
      <w:r>
        <w:rPr>
          <w:rFonts w:hint="eastAsia"/>
          <w:rtl/>
        </w:rPr>
        <w:t>אחמד</w:t>
      </w:r>
      <w:r>
        <w:rPr>
          <w:rtl/>
        </w:rPr>
        <w:t xml:space="preserve"> טיבי (חד"ש-תע"ל):</w:t>
      </w:r>
    </w:p>
    <w:p w14:paraId="6CF773C7" w14:textId="77777777" w:rsidR="00000000" w:rsidRDefault="00ED7A37">
      <w:pPr>
        <w:pStyle w:val="a"/>
        <w:rPr>
          <w:rFonts w:hint="cs"/>
          <w:rtl/>
        </w:rPr>
      </w:pPr>
    </w:p>
    <w:p w14:paraId="6C218902" w14:textId="77777777" w:rsidR="00000000" w:rsidRDefault="00ED7A37">
      <w:pPr>
        <w:pStyle w:val="a"/>
        <w:rPr>
          <w:rFonts w:hint="cs"/>
          <w:rtl/>
        </w:rPr>
      </w:pPr>
      <w:r>
        <w:rPr>
          <w:rFonts w:hint="cs"/>
          <w:rtl/>
        </w:rPr>
        <w:t>זה לא יעלה על הדעת.</w:t>
      </w:r>
    </w:p>
    <w:p w14:paraId="5D920B55" w14:textId="77777777" w:rsidR="00000000" w:rsidRDefault="00ED7A37">
      <w:pPr>
        <w:pStyle w:val="a"/>
        <w:rPr>
          <w:rFonts w:hint="cs"/>
          <w:rtl/>
        </w:rPr>
      </w:pPr>
    </w:p>
    <w:p w14:paraId="46C9B497" w14:textId="77777777" w:rsidR="00000000" w:rsidRDefault="00ED7A37">
      <w:pPr>
        <w:pStyle w:val="ad"/>
        <w:rPr>
          <w:rtl/>
        </w:rPr>
      </w:pPr>
    </w:p>
    <w:p w14:paraId="4321D03C" w14:textId="77777777" w:rsidR="00000000" w:rsidRDefault="00ED7A37">
      <w:pPr>
        <w:pStyle w:val="ad"/>
        <w:rPr>
          <w:rtl/>
        </w:rPr>
      </w:pPr>
      <w:r>
        <w:rPr>
          <w:rtl/>
        </w:rPr>
        <w:t>היו"ר ראובן ריבלין:</w:t>
      </w:r>
    </w:p>
    <w:p w14:paraId="033E5D4D" w14:textId="77777777" w:rsidR="00000000" w:rsidRDefault="00ED7A37">
      <w:pPr>
        <w:pStyle w:val="a"/>
        <w:rPr>
          <w:rtl/>
        </w:rPr>
      </w:pPr>
    </w:p>
    <w:p w14:paraId="0A8DFBBD" w14:textId="77777777" w:rsidR="00000000" w:rsidRDefault="00ED7A37">
      <w:pPr>
        <w:pStyle w:val="a"/>
        <w:rPr>
          <w:rFonts w:hint="cs"/>
          <w:rtl/>
        </w:rPr>
      </w:pPr>
      <w:r>
        <w:rPr>
          <w:rFonts w:hint="cs"/>
          <w:rtl/>
        </w:rPr>
        <w:t xml:space="preserve">עובדה שאתה אומר מה שאתה רוצה במדינה יהודית. </w:t>
      </w:r>
    </w:p>
    <w:p w14:paraId="03FF2DF3" w14:textId="77777777" w:rsidR="00000000" w:rsidRDefault="00ED7A37">
      <w:pPr>
        <w:pStyle w:val="a"/>
        <w:rPr>
          <w:rFonts w:hint="cs"/>
          <w:rtl/>
        </w:rPr>
      </w:pPr>
    </w:p>
    <w:p w14:paraId="6F9274CB" w14:textId="77777777" w:rsidR="00000000" w:rsidRDefault="00ED7A37">
      <w:pPr>
        <w:pStyle w:val="a"/>
        <w:rPr>
          <w:rFonts w:hint="cs"/>
          <w:rtl/>
        </w:rPr>
      </w:pPr>
      <w:r>
        <w:rPr>
          <w:rFonts w:hint="cs"/>
          <w:rtl/>
        </w:rPr>
        <w:t xml:space="preserve">חבר הכנסת אדלשטיין - בבקשה, אדוני. </w:t>
      </w:r>
    </w:p>
    <w:p w14:paraId="60978329" w14:textId="77777777" w:rsidR="00000000" w:rsidRDefault="00ED7A37">
      <w:pPr>
        <w:pStyle w:val="a"/>
        <w:rPr>
          <w:rFonts w:hint="cs"/>
          <w:rtl/>
        </w:rPr>
      </w:pPr>
    </w:p>
    <w:p w14:paraId="2F8FB91A" w14:textId="77777777" w:rsidR="00000000" w:rsidRDefault="00ED7A37">
      <w:pPr>
        <w:pStyle w:val="Speaker"/>
        <w:rPr>
          <w:rtl/>
        </w:rPr>
      </w:pPr>
      <w:bookmarkStart w:id="124" w:name="FS000000532T16_06_2003_18_13_26"/>
      <w:bookmarkStart w:id="125" w:name="_Toc45367322"/>
      <w:bookmarkEnd w:id="124"/>
      <w:r>
        <w:rPr>
          <w:rFonts w:hint="eastAsia"/>
          <w:rtl/>
        </w:rPr>
        <w:t>יולי</w:t>
      </w:r>
      <w:r>
        <w:rPr>
          <w:rtl/>
        </w:rPr>
        <w:t>-יואל אדל</w:t>
      </w:r>
      <w:r>
        <w:rPr>
          <w:rtl/>
        </w:rPr>
        <w:t>שטיין (הליכוד):</w:t>
      </w:r>
      <w:bookmarkEnd w:id="125"/>
    </w:p>
    <w:p w14:paraId="37BCE1EE" w14:textId="77777777" w:rsidR="00000000" w:rsidRDefault="00ED7A37">
      <w:pPr>
        <w:pStyle w:val="a"/>
        <w:rPr>
          <w:rFonts w:hint="cs"/>
          <w:rtl/>
        </w:rPr>
      </w:pPr>
    </w:p>
    <w:p w14:paraId="643425E0" w14:textId="77777777" w:rsidR="00000000" w:rsidRDefault="00ED7A37">
      <w:pPr>
        <w:pStyle w:val="a"/>
        <w:rPr>
          <w:rFonts w:hint="cs"/>
          <w:rtl/>
        </w:rPr>
      </w:pPr>
      <w:r>
        <w:rPr>
          <w:rFonts w:hint="cs"/>
          <w:rtl/>
        </w:rPr>
        <w:t xml:space="preserve">תודה. </w:t>
      </w:r>
    </w:p>
    <w:p w14:paraId="3F9DE7FA" w14:textId="77777777" w:rsidR="00000000" w:rsidRDefault="00ED7A37">
      <w:pPr>
        <w:pStyle w:val="a"/>
        <w:rPr>
          <w:rFonts w:hint="cs"/>
          <w:rtl/>
        </w:rPr>
      </w:pPr>
    </w:p>
    <w:p w14:paraId="27D9475A" w14:textId="77777777" w:rsidR="00000000" w:rsidRDefault="00ED7A37">
      <w:pPr>
        <w:pStyle w:val="ac"/>
        <w:rPr>
          <w:rtl/>
        </w:rPr>
      </w:pPr>
      <w:r>
        <w:rPr>
          <w:rFonts w:hint="eastAsia"/>
          <w:rtl/>
        </w:rPr>
        <w:t>מאיר</w:t>
      </w:r>
      <w:r>
        <w:rPr>
          <w:rtl/>
        </w:rPr>
        <w:t xml:space="preserve"> פרוש (יהדות התורה):</w:t>
      </w:r>
    </w:p>
    <w:p w14:paraId="5592FFE4" w14:textId="77777777" w:rsidR="00000000" w:rsidRDefault="00ED7A37">
      <w:pPr>
        <w:pStyle w:val="a"/>
        <w:rPr>
          <w:rFonts w:hint="cs"/>
          <w:rtl/>
        </w:rPr>
      </w:pPr>
    </w:p>
    <w:p w14:paraId="036FB083" w14:textId="77777777" w:rsidR="00000000" w:rsidRDefault="00ED7A37">
      <w:pPr>
        <w:pStyle w:val="a"/>
        <w:rPr>
          <w:rFonts w:hint="cs"/>
          <w:rtl/>
        </w:rPr>
      </w:pPr>
      <w:r>
        <w:rPr>
          <w:rFonts w:hint="cs"/>
          <w:rtl/>
        </w:rPr>
        <w:t>אתה בעד חיסול הטרור?</w:t>
      </w:r>
    </w:p>
    <w:p w14:paraId="6ED34D88" w14:textId="77777777" w:rsidR="00000000" w:rsidRDefault="00ED7A37">
      <w:pPr>
        <w:pStyle w:val="a"/>
        <w:rPr>
          <w:rFonts w:hint="cs"/>
          <w:rtl/>
        </w:rPr>
      </w:pPr>
    </w:p>
    <w:p w14:paraId="3B52403C" w14:textId="77777777" w:rsidR="00000000" w:rsidRDefault="00ED7A37">
      <w:pPr>
        <w:pStyle w:val="SpeakerCon"/>
        <w:rPr>
          <w:rtl/>
        </w:rPr>
      </w:pPr>
      <w:bookmarkStart w:id="126" w:name="FS000000532T16_06_2003_18_13_41C"/>
      <w:bookmarkEnd w:id="126"/>
      <w:r>
        <w:rPr>
          <w:rtl/>
        </w:rPr>
        <w:t>יולי-יואל אדלשטיין (הליכוד):</w:t>
      </w:r>
    </w:p>
    <w:p w14:paraId="5D7711F1" w14:textId="77777777" w:rsidR="00000000" w:rsidRDefault="00ED7A37">
      <w:pPr>
        <w:pStyle w:val="a"/>
        <w:rPr>
          <w:rtl/>
        </w:rPr>
      </w:pPr>
    </w:p>
    <w:p w14:paraId="3BF823B7" w14:textId="77777777" w:rsidR="00000000" w:rsidRDefault="00ED7A37">
      <w:pPr>
        <w:pStyle w:val="a"/>
        <w:rPr>
          <w:rFonts w:hint="cs"/>
          <w:rtl/>
        </w:rPr>
      </w:pPr>
      <w:r>
        <w:rPr>
          <w:rFonts w:hint="cs"/>
          <w:rtl/>
        </w:rPr>
        <w:t xml:space="preserve">אדוני היושב-ראש, חברי הכנסת. אתם באמת עושים מלאכה קלה לדוברים כאן, אני חייב לומר </w:t>
      </w:r>
      <w:r>
        <w:rPr>
          <w:rtl/>
        </w:rPr>
        <w:t>–</w:t>
      </w:r>
      <w:r>
        <w:rPr>
          <w:rFonts w:hint="cs"/>
          <w:rtl/>
        </w:rPr>
        <w:t xml:space="preserve"> פרט לדבר אחד. אדוני היושב-ראש, אני חושב שאילו הייתי אני מנהל את הישיבה</w:t>
      </w:r>
      <w:r>
        <w:rPr>
          <w:rFonts w:hint="cs"/>
          <w:rtl/>
        </w:rPr>
        <w:t xml:space="preserve">, הייתי חש באיזה שלב צורך להתנצל בפני ראש הממשלה. יש פה מצב של שולחן ניתוחים. </w:t>
      </w:r>
    </w:p>
    <w:p w14:paraId="397F032A" w14:textId="77777777" w:rsidR="00000000" w:rsidRDefault="00ED7A37">
      <w:pPr>
        <w:pStyle w:val="a"/>
        <w:rPr>
          <w:rFonts w:hint="cs"/>
          <w:rtl/>
        </w:rPr>
      </w:pPr>
    </w:p>
    <w:p w14:paraId="58A93A5F" w14:textId="77777777" w:rsidR="00000000" w:rsidRDefault="00ED7A37">
      <w:pPr>
        <w:pStyle w:val="ad"/>
        <w:rPr>
          <w:rtl/>
        </w:rPr>
      </w:pPr>
      <w:r>
        <w:rPr>
          <w:rtl/>
        </w:rPr>
        <w:t>היו"ר ראובן ריבלין:</w:t>
      </w:r>
    </w:p>
    <w:p w14:paraId="6F313FBA" w14:textId="77777777" w:rsidR="00000000" w:rsidRDefault="00ED7A37">
      <w:pPr>
        <w:pStyle w:val="a"/>
        <w:rPr>
          <w:rtl/>
        </w:rPr>
      </w:pPr>
    </w:p>
    <w:p w14:paraId="4F66AE04" w14:textId="77777777" w:rsidR="00000000" w:rsidRDefault="00ED7A37">
      <w:pPr>
        <w:pStyle w:val="a"/>
        <w:rPr>
          <w:rFonts w:hint="cs"/>
          <w:rtl/>
        </w:rPr>
      </w:pPr>
      <w:r>
        <w:rPr>
          <w:rFonts w:hint="cs"/>
          <w:rtl/>
        </w:rPr>
        <w:t xml:space="preserve">ראש הממשלה יודע את החוק. </w:t>
      </w:r>
    </w:p>
    <w:p w14:paraId="312EBB93" w14:textId="77777777" w:rsidR="00000000" w:rsidRDefault="00ED7A37">
      <w:pPr>
        <w:pStyle w:val="a"/>
        <w:rPr>
          <w:rFonts w:hint="cs"/>
          <w:rtl/>
        </w:rPr>
      </w:pPr>
    </w:p>
    <w:p w14:paraId="68DED45C" w14:textId="77777777" w:rsidR="00000000" w:rsidRDefault="00ED7A37">
      <w:pPr>
        <w:pStyle w:val="SpeakerCon"/>
        <w:rPr>
          <w:rtl/>
        </w:rPr>
      </w:pPr>
      <w:bookmarkStart w:id="127" w:name="FS000000532T16_06_2003_18_14_25C"/>
      <w:bookmarkEnd w:id="127"/>
      <w:r>
        <w:rPr>
          <w:rtl/>
        </w:rPr>
        <w:t>יולי-יואל אדלשטיין (הליכוד):</w:t>
      </w:r>
    </w:p>
    <w:p w14:paraId="4785C515" w14:textId="77777777" w:rsidR="00000000" w:rsidRDefault="00ED7A37">
      <w:pPr>
        <w:pStyle w:val="a"/>
        <w:rPr>
          <w:rtl/>
        </w:rPr>
      </w:pPr>
    </w:p>
    <w:p w14:paraId="71E6938A" w14:textId="77777777" w:rsidR="00000000" w:rsidRDefault="00ED7A37">
      <w:pPr>
        <w:pStyle w:val="a"/>
        <w:rPr>
          <w:rFonts w:hint="cs"/>
          <w:rtl/>
        </w:rPr>
      </w:pPr>
      <w:r>
        <w:rPr>
          <w:rFonts w:hint="cs"/>
          <w:rtl/>
        </w:rPr>
        <w:t>אף שהוא פרלמנטר יותר ותיק ממני, אני אגיד לכם מה התחושה שלי. אני יושב כאן ומרגיש כאילו זה שולחן נית</w:t>
      </w:r>
      <w:r>
        <w:rPr>
          <w:rFonts w:hint="cs"/>
          <w:rtl/>
        </w:rPr>
        <w:t xml:space="preserve">וחים. כל אחד עולה לכאן ואומר: אני אגיד לכם מה שרון חושב. עוד מעט נשמע. </w:t>
      </w:r>
    </w:p>
    <w:p w14:paraId="35B6F7F7" w14:textId="77777777" w:rsidR="00000000" w:rsidRDefault="00ED7A37">
      <w:pPr>
        <w:pStyle w:val="a"/>
        <w:rPr>
          <w:rFonts w:hint="cs"/>
          <w:rtl/>
        </w:rPr>
      </w:pPr>
    </w:p>
    <w:p w14:paraId="475388AF" w14:textId="77777777" w:rsidR="00000000" w:rsidRDefault="00ED7A37">
      <w:pPr>
        <w:pStyle w:val="ac"/>
        <w:rPr>
          <w:rtl/>
        </w:rPr>
      </w:pPr>
      <w:r>
        <w:rPr>
          <w:rFonts w:hint="eastAsia"/>
          <w:rtl/>
        </w:rPr>
        <w:t>מאיר</w:t>
      </w:r>
      <w:r>
        <w:rPr>
          <w:rtl/>
        </w:rPr>
        <w:t xml:space="preserve"> פרוש (יהדות התורה):</w:t>
      </w:r>
    </w:p>
    <w:p w14:paraId="6AAF8620" w14:textId="77777777" w:rsidR="00000000" w:rsidRDefault="00ED7A37">
      <w:pPr>
        <w:pStyle w:val="a"/>
        <w:rPr>
          <w:rFonts w:hint="cs"/>
          <w:rtl/>
        </w:rPr>
      </w:pPr>
    </w:p>
    <w:p w14:paraId="6AB970AF" w14:textId="77777777" w:rsidR="00000000" w:rsidRDefault="00ED7A37">
      <w:pPr>
        <w:pStyle w:val="a"/>
        <w:rPr>
          <w:rFonts w:hint="cs"/>
          <w:rtl/>
        </w:rPr>
      </w:pPr>
      <w:r>
        <w:rPr>
          <w:rFonts w:hint="cs"/>
          <w:rtl/>
        </w:rPr>
        <w:t>מה אתה חושב?</w:t>
      </w:r>
    </w:p>
    <w:p w14:paraId="6724DB77" w14:textId="77777777" w:rsidR="00000000" w:rsidRDefault="00ED7A37">
      <w:pPr>
        <w:pStyle w:val="a"/>
        <w:rPr>
          <w:rFonts w:hint="cs"/>
          <w:rtl/>
        </w:rPr>
      </w:pPr>
    </w:p>
    <w:p w14:paraId="0C0441AB" w14:textId="77777777" w:rsidR="00000000" w:rsidRDefault="00ED7A37">
      <w:pPr>
        <w:pStyle w:val="SpeakerCon"/>
        <w:rPr>
          <w:rtl/>
        </w:rPr>
      </w:pPr>
      <w:bookmarkStart w:id="128" w:name="FS000000532T16_06_2003_18_15_40C"/>
      <w:bookmarkEnd w:id="128"/>
      <w:r>
        <w:rPr>
          <w:rtl/>
        </w:rPr>
        <w:t>יולי-יואל אדלשטיין (הליכוד):</w:t>
      </w:r>
    </w:p>
    <w:p w14:paraId="1A580402" w14:textId="77777777" w:rsidR="00000000" w:rsidRDefault="00ED7A37">
      <w:pPr>
        <w:pStyle w:val="a"/>
        <w:rPr>
          <w:rtl/>
        </w:rPr>
      </w:pPr>
    </w:p>
    <w:p w14:paraId="3D9E6DC2" w14:textId="77777777" w:rsidR="00000000" w:rsidRDefault="00ED7A37">
      <w:pPr>
        <w:pStyle w:val="a"/>
        <w:rPr>
          <w:rFonts w:hint="cs"/>
          <w:rtl/>
        </w:rPr>
      </w:pPr>
      <w:r>
        <w:rPr>
          <w:rFonts w:hint="cs"/>
          <w:rtl/>
        </w:rPr>
        <w:t>למיטב הבנתי, לאחר דבריהם של  עוד שני דוברים יעלה לכאן ראש הממשלה ויגיד מה הוא חושב. תפסיקו לנתח. אני באמת הייתי ר</w:t>
      </w:r>
      <w:r>
        <w:rPr>
          <w:rFonts w:hint="cs"/>
          <w:rtl/>
        </w:rPr>
        <w:t xml:space="preserve">וצה להתמודד עם כמה דברים שעלו כאן. </w:t>
      </w:r>
    </w:p>
    <w:p w14:paraId="01E58BB0" w14:textId="77777777" w:rsidR="00000000" w:rsidRDefault="00ED7A37">
      <w:pPr>
        <w:pStyle w:val="a"/>
        <w:rPr>
          <w:rFonts w:hint="cs"/>
          <w:rtl/>
        </w:rPr>
      </w:pPr>
    </w:p>
    <w:p w14:paraId="5E2C9B1A" w14:textId="77777777" w:rsidR="00000000" w:rsidRDefault="00ED7A37">
      <w:pPr>
        <w:pStyle w:val="ac"/>
        <w:rPr>
          <w:rtl/>
        </w:rPr>
      </w:pPr>
      <w:r>
        <w:rPr>
          <w:rFonts w:hint="eastAsia"/>
          <w:rtl/>
        </w:rPr>
        <w:t>קריאה</w:t>
      </w:r>
      <w:r>
        <w:rPr>
          <w:rtl/>
        </w:rPr>
        <w:t>:</w:t>
      </w:r>
    </w:p>
    <w:p w14:paraId="70472F2D" w14:textId="77777777" w:rsidR="00000000" w:rsidRDefault="00ED7A37">
      <w:pPr>
        <w:pStyle w:val="a"/>
        <w:rPr>
          <w:rFonts w:hint="cs"/>
          <w:rtl/>
        </w:rPr>
      </w:pPr>
    </w:p>
    <w:p w14:paraId="75E9D66B" w14:textId="77777777" w:rsidR="00000000" w:rsidRDefault="00ED7A37">
      <w:pPr>
        <w:pStyle w:val="a"/>
        <w:ind w:left="719" w:firstLine="0"/>
        <w:rPr>
          <w:rFonts w:hint="cs"/>
          <w:rtl/>
        </w:rPr>
      </w:pPr>
      <w:r>
        <w:rPr>
          <w:rFonts w:hint="cs"/>
          <w:rtl/>
        </w:rPr>
        <w:t>- - -</w:t>
      </w:r>
    </w:p>
    <w:p w14:paraId="26D3B77D" w14:textId="77777777" w:rsidR="00000000" w:rsidRDefault="00ED7A37">
      <w:pPr>
        <w:pStyle w:val="a"/>
        <w:rPr>
          <w:rFonts w:hint="cs"/>
          <w:rtl/>
        </w:rPr>
      </w:pPr>
    </w:p>
    <w:p w14:paraId="2333108D" w14:textId="77777777" w:rsidR="00000000" w:rsidRDefault="00ED7A37">
      <w:pPr>
        <w:pStyle w:val="ad"/>
        <w:rPr>
          <w:rtl/>
        </w:rPr>
      </w:pPr>
      <w:r>
        <w:rPr>
          <w:rtl/>
        </w:rPr>
        <w:t>היו"ר ראובן ריבלין:</w:t>
      </w:r>
    </w:p>
    <w:p w14:paraId="790EB867" w14:textId="77777777" w:rsidR="00000000" w:rsidRDefault="00ED7A37">
      <w:pPr>
        <w:pStyle w:val="a"/>
        <w:rPr>
          <w:rtl/>
        </w:rPr>
      </w:pPr>
    </w:p>
    <w:p w14:paraId="44C536B0" w14:textId="77777777" w:rsidR="00000000" w:rsidRDefault="00ED7A37">
      <w:pPr>
        <w:pStyle w:val="a"/>
        <w:rPr>
          <w:rFonts w:hint="cs"/>
          <w:rtl/>
        </w:rPr>
      </w:pPr>
      <w:r>
        <w:rPr>
          <w:rFonts w:hint="cs"/>
          <w:rtl/>
        </w:rPr>
        <w:t xml:space="preserve">רבותי, הוא ידבר שלוש דקות נטו, לא יעזור לכם. </w:t>
      </w:r>
    </w:p>
    <w:p w14:paraId="5CCFCDBC" w14:textId="77777777" w:rsidR="00000000" w:rsidRDefault="00ED7A37">
      <w:pPr>
        <w:pStyle w:val="a"/>
        <w:rPr>
          <w:rFonts w:hint="cs"/>
          <w:rtl/>
        </w:rPr>
      </w:pPr>
    </w:p>
    <w:p w14:paraId="2B14904C" w14:textId="77777777" w:rsidR="00000000" w:rsidRDefault="00ED7A37">
      <w:pPr>
        <w:pStyle w:val="SpeakerCon"/>
        <w:rPr>
          <w:rtl/>
        </w:rPr>
      </w:pPr>
      <w:bookmarkStart w:id="129" w:name="FS000000532T16_06_2003_18_01_34C"/>
      <w:bookmarkEnd w:id="129"/>
      <w:r>
        <w:rPr>
          <w:rtl/>
        </w:rPr>
        <w:t>יולי-יואל אדלשטיין (הליכוד):</w:t>
      </w:r>
    </w:p>
    <w:p w14:paraId="4EF075C5" w14:textId="77777777" w:rsidR="00000000" w:rsidRDefault="00ED7A37">
      <w:pPr>
        <w:pStyle w:val="a"/>
        <w:rPr>
          <w:rtl/>
        </w:rPr>
      </w:pPr>
    </w:p>
    <w:p w14:paraId="79E2EF50" w14:textId="77777777" w:rsidR="00000000" w:rsidRDefault="00ED7A37">
      <w:pPr>
        <w:pStyle w:val="a"/>
        <w:rPr>
          <w:rFonts w:hint="cs"/>
          <w:rtl/>
        </w:rPr>
      </w:pPr>
      <w:r>
        <w:rPr>
          <w:rFonts w:hint="cs"/>
          <w:rtl/>
        </w:rPr>
        <w:t>אני אפילו אסתפק בפחות, ולא מכיוון שאין לי מה לומר. יש לי הרבה דברים לומר - -</w:t>
      </w:r>
    </w:p>
    <w:p w14:paraId="1203CDB8" w14:textId="77777777" w:rsidR="00000000" w:rsidRDefault="00ED7A37">
      <w:pPr>
        <w:pStyle w:val="ad"/>
        <w:rPr>
          <w:rtl/>
        </w:rPr>
      </w:pPr>
      <w:r>
        <w:rPr>
          <w:rtl/>
        </w:rPr>
        <w:br/>
        <w:t>היו"ר ראובן ריבלין:</w:t>
      </w:r>
    </w:p>
    <w:p w14:paraId="36F7D6D9" w14:textId="77777777" w:rsidR="00000000" w:rsidRDefault="00ED7A37">
      <w:pPr>
        <w:pStyle w:val="a"/>
        <w:rPr>
          <w:rtl/>
        </w:rPr>
      </w:pPr>
    </w:p>
    <w:p w14:paraId="5CFA15DA" w14:textId="77777777" w:rsidR="00000000" w:rsidRDefault="00ED7A37">
      <w:pPr>
        <w:pStyle w:val="a"/>
        <w:rPr>
          <w:rFonts w:hint="cs"/>
          <w:rtl/>
        </w:rPr>
      </w:pPr>
      <w:r>
        <w:rPr>
          <w:rFonts w:hint="cs"/>
          <w:rtl/>
        </w:rPr>
        <w:t>חבר הכנ</w:t>
      </w:r>
      <w:r>
        <w:rPr>
          <w:rFonts w:hint="cs"/>
          <w:rtl/>
        </w:rPr>
        <w:t>סת דהן.</w:t>
      </w:r>
    </w:p>
    <w:p w14:paraId="01252FEE" w14:textId="77777777" w:rsidR="00000000" w:rsidRDefault="00ED7A37">
      <w:pPr>
        <w:pStyle w:val="SpeakerCon"/>
        <w:rPr>
          <w:rtl/>
        </w:rPr>
      </w:pPr>
      <w:r>
        <w:rPr>
          <w:rtl/>
        </w:rPr>
        <w:br/>
      </w:r>
      <w:bookmarkStart w:id="130" w:name="FS000000532T16_06_2003_18_02_13C"/>
      <w:bookmarkEnd w:id="130"/>
      <w:r>
        <w:rPr>
          <w:rtl/>
        </w:rPr>
        <w:t>יולי-יואל אדלשטיין (הליכוד):</w:t>
      </w:r>
    </w:p>
    <w:p w14:paraId="0AAC67E0" w14:textId="77777777" w:rsidR="00000000" w:rsidRDefault="00ED7A37">
      <w:pPr>
        <w:pStyle w:val="a"/>
        <w:rPr>
          <w:rtl/>
        </w:rPr>
      </w:pPr>
    </w:p>
    <w:p w14:paraId="1319A883" w14:textId="77777777" w:rsidR="00000000" w:rsidRDefault="00ED7A37">
      <w:pPr>
        <w:pStyle w:val="a"/>
        <w:rPr>
          <w:rFonts w:hint="cs"/>
          <w:rtl/>
        </w:rPr>
      </w:pPr>
      <w:r>
        <w:rPr>
          <w:rFonts w:hint="cs"/>
          <w:rtl/>
        </w:rPr>
        <w:t>- - במיוחד לאותם דוברים שעלו כאן ודיברו - חברים, ואני עובר לטון רציני יותר - כאילו שום דבר לא קרה. הרי עשר שנים אנחנו שומעים, חברת הכנסת גלאון, אותם נאומים כמו הנאום שלך כאן - עשר שנים. פשוט מצליפים בכל אחד שרק מראה -</w:t>
      </w:r>
      <w:r>
        <w:rPr>
          <w:rFonts w:hint="cs"/>
          <w:rtl/>
        </w:rPr>
        <w:t xml:space="preserve"> תסלחו לי על הביטוי הלא-פרלמנטרי - מצייץ קצת לכיוון השלום, קמים עשרות אנשים בבית הזה ומצליפים בו: לך מהר, אסור להתעכב, לך מהר, אל תשים לב, אין טרור, אין שום דבר. קדימה, קדימה, קדימה. מה זה? לא קרה שום דבר? הראו רצון לשלום - - -</w:t>
      </w:r>
    </w:p>
    <w:p w14:paraId="5A62680B" w14:textId="77777777" w:rsidR="00000000" w:rsidRDefault="00ED7A37">
      <w:pPr>
        <w:pStyle w:val="ac"/>
        <w:rPr>
          <w:rtl/>
        </w:rPr>
      </w:pPr>
      <w:r>
        <w:rPr>
          <w:rtl/>
        </w:rPr>
        <w:br/>
        <w:t>טלב אלסאנע (רע"ם):</w:t>
      </w:r>
    </w:p>
    <w:p w14:paraId="0C3E43E8" w14:textId="77777777" w:rsidR="00000000" w:rsidRDefault="00ED7A37">
      <w:pPr>
        <w:pStyle w:val="a"/>
        <w:rPr>
          <w:rtl/>
        </w:rPr>
      </w:pPr>
    </w:p>
    <w:p w14:paraId="4BBFC53E" w14:textId="77777777" w:rsidR="00000000" w:rsidRDefault="00ED7A37">
      <w:pPr>
        <w:pStyle w:val="a"/>
        <w:rPr>
          <w:rFonts w:hint="cs"/>
          <w:rtl/>
        </w:rPr>
      </w:pPr>
      <w:r>
        <w:rPr>
          <w:rFonts w:hint="cs"/>
          <w:rtl/>
        </w:rPr>
        <w:t xml:space="preserve">מ-1967 </w:t>
      </w:r>
      <w:r>
        <w:rPr>
          <w:rFonts w:hint="cs"/>
          <w:rtl/>
        </w:rPr>
        <w:t xml:space="preserve"> עד - - - לא היה שום דבר - - -</w:t>
      </w:r>
    </w:p>
    <w:p w14:paraId="16FEAA93" w14:textId="77777777" w:rsidR="00000000" w:rsidRDefault="00ED7A37">
      <w:pPr>
        <w:pStyle w:val="ad"/>
        <w:rPr>
          <w:rtl/>
        </w:rPr>
      </w:pPr>
      <w:r>
        <w:rPr>
          <w:rtl/>
        </w:rPr>
        <w:br/>
        <w:t>היו"ר ראובן ריבלין:</w:t>
      </w:r>
    </w:p>
    <w:p w14:paraId="42E29514" w14:textId="77777777" w:rsidR="00000000" w:rsidRDefault="00ED7A37">
      <w:pPr>
        <w:pStyle w:val="a"/>
        <w:rPr>
          <w:rtl/>
        </w:rPr>
      </w:pPr>
    </w:p>
    <w:p w14:paraId="097E0BA4" w14:textId="77777777" w:rsidR="00000000" w:rsidRDefault="00ED7A37">
      <w:pPr>
        <w:pStyle w:val="a"/>
        <w:rPr>
          <w:rFonts w:hint="cs"/>
          <w:rtl/>
        </w:rPr>
      </w:pPr>
      <w:r>
        <w:rPr>
          <w:rFonts w:hint="cs"/>
          <w:rtl/>
        </w:rPr>
        <w:t xml:space="preserve">חבר הכנסת אלסאנע, אין שום צורך בקריאת ביניים. מה הוא אמר? </w:t>
      </w:r>
    </w:p>
    <w:p w14:paraId="43915138" w14:textId="77777777" w:rsidR="00000000" w:rsidRDefault="00ED7A37">
      <w:pPr>
        <w:pStyle w:val="ac"/>
        <w:rPr>
          <w:rtl/>
        </w:rPr>
      </w:pPr>
      <w:r>
        <w:rPr>
          <w:rtl/>
        </w:rPr>
        <w:br/>
        <w:t>קריאה:</w:t>
      </w:r>
    </w:p>
    <w:p w14:paraId="38E5A57D" w14:textId="77777777" w:rsidR="00000000" w:rsidRDefault="00ED7A37">
      <w:pPr>
        <w:pStyle w:val="a"/>
        <w:rPr>
          <w:rtl/>
        </w:rPr>
      </w:pPr>
    </w:p>
    <w:p w14:paraId="5D0A8593" w14:textId="77777777" w:rsidR="00000000" w:rsidRDefault="00ED7A37">
      <w:pPr>
        <w:pStyle w:val="a"/>
        <w:rPr>
          <w:rFonts w:hint="cs"/>
          <w:rtl/>
        </w:rPr>
      </w:pPr>
      <w:r>
        <w:rPr>
          <w:rFonts w:hint="cs"/>
          <w:rtl/>
        </w:rPr>
        <w:t>- - -</w:t>
      </w:r>
    </w:p>
    <w:p w14:paraId="77B33815" w14:textId="77777777" w:rsidR="00000000" w:rsidRDefault="00ED7A37">
      <w:pPr>
        <w:pStyle w:val="ad"/>
        <w:rPr>
          <w:rtl/>
        </w:rPr>
      </w:pPr>
      <w:r>
        <w:rPr>
          <w:rtl/>
        </w:rPr>
        <w:br/>
        <w:t>היו"ר ראובן ריבלין:</w:t>
      </w:r>
    </w:p>
    <w:p w14:paraId="317B7C1C" w14:textId="77777777" w:rsidR="00000000" w:rsidRDefault="00ED7A37">
      <w:pPr>
        <w:pStyle w:val="a"/>
        <w:rPr>
          <w:rtl/>
        </w:rPr>
      </w:pPr>
    </w:p>
    <w:p w14:paraId="69550906" w14:textId="77777777" w:rsidR="00000000" w:rsidRDefault="00ED7A37">
      <w:pPr>
        <w:pStyle w:val="a"/>
        <w:rPr>
          <w:rFonts w:hint="cs"/>
          <w:rtl/>
        </w:rPr>
      </w:pPr>
      <w:r>
        <w:rPr>
          <w:rFonts w:hint="cs"/>
          <w:rtl/>
        </w:rPr>
        <w:t xml:space="preserve">לא, לא. אין שום צורך. </w:t>
      </w:r>
    </w:p>
    <w:p w14:paraId="7E4816A0" w14:textId="77777777" w:rsidR="00000000" w:rsidRDefault="00ED7A37">
      <w:pPr>
        <w:pStyle w:val="SpeakerCon"/>
        <w:rPr>
          <w:rtl/>
        </w:rPr>
      </w:pPr>
      <w:r>
        <w:rPr>
          <w:rtl/>
        </w:rPr>
        <w:br/>
      </w:r>
      <w:bookmarkStart w:id="131" w:name="FS000000532T16_06_2003_18_04_47C"/>
      <w:bookmarkEnd w:id="131"/>
      <w:r>
        <w:rPr>
          <w:rtl/>
        </w:rPr>
        <w:t>יולי-יואל אדלשטיין (הליכוד):</w:t>
      </w:r>
    </w:p>
    <w:p w14:paraId="2E98E419" w14:textId="77777777" w:rsidR="00000000" w:rsidRDefault="00ED7A37">
      <w:pPr>
        <w:pStyle w:val="a"/>
        <w:rPr>
          <w:rFonts w:hint="cs"/>
          <w:rtl/>
        </w:rPr>
      </w:pPr>
    </w:p>
    <w:p w14:paraId="3A73632E" w14:textId="77777777" w:rsidR="00000000" w:rsidRDefault="00ED7A37">
      <w:pPr>
        <w:pStyle w:val="a"/>
        <w:rPr>
          <w:rFonts w:hint="cs"/>
          <w:rtl/>
        </w:rPr>
      </w:pPr>
      <w:r>
        <w:rPr>
          <w:rFonts w:hint="cs"/>
          <w:rtl/>
        </w:rPr>
        <w:t>- - - קמו המחבלים לחסל לא את השלום - - - תיאוריה לחסל</w:t>
      </w:r>
      <w:r>
        <w:rPr>
          <w:rFonts w:hint="cs"/>
          <w:rtl/>
        </w:rPr>
        <w:t xml:space="preserve"> את השלום, קורבנות השלום. באו לחסל אותנו, וחובה על ראש ממשלה - כל ראש ממשלה - קודם כול להגן על האזרחים. </w:t>
      </w:r>
    </w:p>
    <w:p w14:paraId="77B0BC37" w14:textId="77777777" w:rsidR="00000000" w:rsidRDefault="00ED7A37">
      <w:pPr>
        <w:pStyle w:val="a"/>
        <w:rPr>
          <w:rFonts w:hint="cs"/>
          <w:rtl/>
        </w:rPr>
      </w:pPr>
    </w:p>
    <w:p w14:paraId="52318862" w14:textId="77777777" w:rsidR="00000000" w:rsidRDefault="00ED7A37">
      <w:pPr>
        <w:pStyle w:val="a"/>
        <w:rPr>
          <w:rFonts w:hint="cs"/>
          <w:rtl/>
        </w:rPr>
      </w:pPr>
      <w:r>
        <w:rPr>
          <w:rFonts w:hint="cs"/>
          <w:rtl/>
        </w:rPr>
        <w:t xml:space="preserve">בא ראש ממשלה - אותו ראש ממשלה, אותה ממשלה, שאמרה ועשתה דברים, שאני מודה - אתה חושב, ג'ומס, חבר הכנסת אורון, שאני מתעלם מקריאת הביניים שלך? </w:t>
      </w:r>
    </w:p>
    <w:p w14:paraId="514A01ED" w14:textId="77777777" w:rsidR="00000000" w:rsidRDefault="00ED7A37">
      <w:pPr>
        <w:pStyle w:val="a"/>
        <w:rPr>
          <w:rFonts w:hint="cs"/>
          <w:rtl/>
        </w:rPr>
      </w:pPr>
    </w:p>
    <w:p w14:paraId="1F38B146" w14:textId="77777777" w:rsidR="00000000" w:rsidRDefault="00ED7A37">
      <w:pPr>
        <w:pStyle w:val="a"/>
        <w:rPr>
          <w:rFonts w:hint="cs"/>
          <w:rtl/>
        </w:rPr>
      </w:pPr>
      <w:r>
        <w:rPr>
          <w:rFonts w:hint="cs"/>
          <w:rtl/>
        </w:rPr>
        <w:t>כן. יש לי</w:t>
      </w:r>
      <w:r>
        <w:rPr>
          <w:rFonts w:hint="cs"/>
          <w:rtl/>
        </w:rPr>
        <w:t xml:space="preserve"> בעיות עם כמה הצהרות שנשמעו לאחרונה, יש לי - גם בתור חבר הקואליציה וחבר בסיעת הליכוד - אבל אני לא מבין דבר אחד. קרה פה משהו בעשר השנים האחרונות, וכשכן יש רצון לשלום וקמים מחבלים - ואנחנו יודעים איפה רנתיסי וכל הארורים האלה - ופתאום לרגע מוציאים את הראש שלה</w:t>
      </w:r>
      <w:r>
        <w:rPr>
          <w:rFonts w:hint="cs"/>
          <w:rtl/>
        </w:rPr>
        <w:t>ם מן המחבוא, אסור לנו לחסל אותם? אנחנו עוד פעם צריכים ללכת בדרך הארורה הזאת, שכבר הביאה אלפי קורבנות? ואתם יודעים כמוני למה הדרך ההיא הובילה, אז אני רק רוצה - - -</w:t>
      </w:r>
    </w:p>
    <w:p w14:paraId="5CF58B8A" w14:textId="77777777" w:rsidR="00000000" w:rsidRDefault="00ED7A37">
      <w:pPr>
        <w:pStyle w:val="ac"/>
        <w:rPr>
          <w:rtl/>
        </w:rPr>
      </w:pPr>
      <w:r>
        <w:rPr>
          <w:rtl/>
        </w:rPr>
        <w:br/>
        <w:t>חיים אורון (מרצ):</w:t>
      </w:r>
    </w:p>
    <w:p w14:paraId="52F7276A" w14:textId="77777777" w:rsidR="00000000" w:rsidRDefault="00ED7A37">
      <w:pPr>
        <w:pStyle w:val="a"/>
        <w:rPr>
          <w:rtl/>
        </w:rPr>
      </w:pPr>
    </w:p>
    <w:p w14:paraId="6EAFF821" w14:textId="77777777" w:rsidR="00000000" w:rsidRDefault="00ED7A37">
      <w:pPr>
        <w:pStyle w:val="a"/>
        <w:rPr>
          <w:rFonts w:hint="cs"/>
          <w:rtl/>
        </w:rPr>
      </w:pPr>
      <w:r>
        <w:rPr>
          <w:rFonts w:hint="cs"/>
          <w:rtl/>
        </w:rPr>
        <w:t>- - - לא פחות. שנתיים אחרי - - -</w:t>
      </w:r>
    </w:p>
    <w:p w14:paraId="6FCEF608" w14:textId="77777777" w:rsidR="00000000" w:rsidRDefault="00ED7A37">
      <w:pPr>
        <w:pStyle w:val="ac"/>
        <w:rPr>
          <w:rtl/>
        </w:rPr>
      </w:pPr>
      <w:r>
        <w:rPr>
          <w:rtl/>
        </w:rPr>
        <w:br/>
        <w:t>רן כהן (מרצ):</w:t>
      </w:r>
    </w:p>
    <w:p w14:paraId="71C18E69" w14:textId="77777777" w:rsidR="00000000" w:rsidRDefault="00ED7A37">
      <w:pPr>
        <w:pStyle w:val="a"/>
        <w:rPr>
          <w:rtl/>
        </w:rPr>
      </w:pPr>
    </w:p>
    <w:p w14:paraId="29813593" w14:textId="77777777" w:rsidR="00000000" w:rsidRDefault="00ED7A37">
      <w:pPr>
        <w:pStyle w:val="a"/>
        <w:rPr>
          <w:rFonts w:hint="cs"/>
          <w:rtl/>
        </w:rPr>
      </w:pPr>
      <w:r>
        <w:rPr>
          <w:rFonts w:hint="cs"/>
          <w:rtl/>
        </w:rPr>
        <w:t>- - -</w:t>
      </w:r>
    </w:p>
    <w:p w14:paraId="5CF123BD" w14:textId="77777777" w:rsidR="00000000" w:rsidRDefault="00ED7A37">
      <w:pPr>
        <w:pStyle w:val="a"/>
        <w:rPr>
          <w:rFonts w:hint="cs"/>
          <w:rtl/>
        </w:rPr>
      </w:pPr>
    </w:p>
    <w:p w14:paraId="29F4F39C" w14:textId="77777777" w:rsidR="00000000" w:rsidRDefault="00ED7A37">
      <w:pPr>
        <w:pStyle w:val="ac"/>
        <w:rPr>
          <w:rtl/>
        </w:rPr>
      </w:pPr>
      <w:r>
        <w:rPr>
          <w:rFonts w:hint="eastAsia"/>
          <w:rtl/>
        </w:rPr>
        <w:t>טלב</w:t>
      </w:r>
      <w:r>
        <w:rPr>
          <w:rtl/>
        </w:rPr>
        <w:t xml:space="preserve"> אלסאנע (רע"ם)</w:t>
      </w:r>
      <w:r>
        <w:rPr>
          <w:rtl/>
        </w:rPr>
        <w:t>:</w:t>
      </w:r>
    </w:p>
    <w:p w14:paraId="35327B5E" w14:textId="77777777" w:rsidR="00000000" w:rsidRDefault="00ED7A37">
      <w:pPr>
        <w:pStyle w:val="a"/>
        <w:rPr>
          <w:rFonts w:hint="cs"/>
          <w:rtl/>
        </w:rPr>
      </w:pPr>
    </w:p>
    <w:p w14:paraId="6CB39ADD" w14:textId="77777777" w:rsidR="00000000" w:rsidRDefault="00ED7A37">
      <w:pPr>
        <w:pStyle w:val="a"/>
        <w:rPr>
          <w:rFonts w:hint="cs"/>
          <w:rtl/>
        </w:rPr>
      </w:pPr>
      <w:r>
        <w:rPr>
          <w:rFonts w:hint="cs"/>
          <w:rtl/>
        </w:rPr>
        <w:t>- - -</w:t>
      </w:r>
    </w:p>
    <w:p w14:paraId="414908B2" w14:textId="77777777" w:rsidR="00000000" w:rsidRDefault="00ED7A37">
      <w:pPr>
        <w:pStyle w:val="ad"/>
        <w:rPr>
          <w:rtl/>
        </w:rPr>
      </w:pPr>
      <w:r>
        <w:rPr>
          <w:rtl/>
        </w:rPr>
        <w:br/>
        <w:t>היו"ר ראובן ריבלין:</w:t>
      </w:r>
    </w:p>
    <w:p w14:paraId="29DF6A9C" w14:textId="77777777" w:rsidR="00000000" w:rsidRDefault="00ED7A37">
      <w:pPr>
        <w:pStyle w:val="a"/>
        <w:rPr>
          <w:rtl/>
        </w:rPr>
      </w:pPr>
    </w:p>
    <w:p w14:paraId="7B09A342" w14:textId="77777777" w:rsidR="00000000" w:rsidRDefault="00ED7A37">
      <w:pPr>
        <w:pStyle w:val="a"/>
        <w:rPr>
          <w:rFonts w:hint="cs"/>
          <w:rtl/>
        </w:rPr>
      </w:pPr>
      <w:r>
        <w:rPr>
          <w:rFonts w:hint="cs"/>
          <w:rtl/>
        </w:rPr>
        <w:t xml:space="preserve">נא לא להפריע, כי הוא בסיום דבריו. חבר הכנסת אורון וחבר הכנסת רן כהן. </w:t>
      </w:r>
    </w:p>
    <w:p w14:paraId="3BC90AD8" w14:textId="77777777" w:rsidR="00000000" w:rsidRDefault="00ED7A37">
      <w:pPr>
        <w:pStyle w:val="ac"/>
        <w:rPr>
          <w:rtl/>
        </w:rPr>
      </w:pPr>
      <w:r>
        <w:rPr>
          <w:rtl/>
        </w:rPr>
        <w:br/>
        <w:t>קריאות:</w:t>
      </w:r>
    </w:p>
    <w:p w14:paraId="2AB1E1A7" w14:textId="77777777" w:rsidR="00000000" w:rsidRDefault="00ED7A37">
      <w:pPr>
        <w:pStyle w:val="a"/>
        <w:rPr>
          <w:rtl/>
        </w:rPr>
      </w:pPr>
    </w:p>
    <w:p w14:paraId="052A8DB3" w14:textId="77777777" w:rsidR="00000000" w:rsidRDefault="00ED7A37">
      <w:pPr>
        <w:pStyle w:val="a"/>
        <w:rPr>
          <w:rFonts w:hint="cs"/>
          <w:rtl/>
        </w:rPr>
      </w:pPr>
      <w:r>
        <w:rPr>
          <w:rFonts w:hint="cs"/>
          <w:rtl/>
        </w:rPr>
        <w:t>- - -</w:t>
      </w:r>
    </w:p>
    <w:p w14:paraId="4C8AD130" w14:textId="77777777" w:rsidR="00000000" w:rsidRDefault="00ED7A37">
      <w:pPr>
        <w:pStyle w:val="ac"/>
        <w:rPr>
          <w:rtl/>
        </w:rPr>
      </w:pPr>
      <w:r>
        <w:rPr>
          <w:rtl/>
        </w:rPr>
        <w:br/>
        <w:t>רן כהן (מרצ):</w:t>
      </w:r>
    </w:p>
    <w:p w14:paraId="0487EB05" w14:textId="77777777" w:rsidR="00000000" w:rsidRDefault="00ED7A37">
      <w:pPr>
        <w:pStyle w:val="a"/>
        <w:rPr>
          <w:rtl/>
        </w:rPr>
      </w:pPr>
    </w:p>
    <w:p w14:paraId="6D4FC45A" w14:textId="77777777" w:rsidR="00000000" w:rsidRDefault="00ED7A37">
      <w:pPr>
        <w:pStyle w:val="a"/>
        <w:rPr>
          <w:rFonts w:hint="cs"/>
          <w:rtl/>
        </w:rPr>
      </w:pPr>
      <w:r>
        <w:rPr>
          <w:rFonts w:hint="cs"/>
          <w:rtl/>
        </w:rPr>
        <w:t>עכשיו יש שקט ושלווה...</w:t>
      </w:r>
    </w:p>
    <w:p w14:paraId="282CB0F9" w14:textId="77777777" w:rsidR="00000000" w:rsidRDefault="00ED7A37">
      <w:pPr>
        <w:pStyle w:val="SpeakerCon"/>
        <w:rPr>
          <w:rtl/>
        </w:rPr>
      </w:pPr>
      <w:r>
        <w:rPr>
          <w:rtl/>
        </w:rPr>
        <w:br/>
      </w:r>
      <w:bookmarkStart w:id="132" w:name="FS000000532T16_06_2003_18_15_08C"/>
      <w:bookmarkEnd w:id="132"/>
      <w:r>
        <w:rPr>
          <w:rtl/>
        </w:rPr>
        <w:t>יולי-יואל אדלשטיין (הליכוד):</w:t>
      </w:r>
    </w:p>
    <w:p w14:paraId="558E1919" w14:textId="77777777" w:rsidR="00000000" w:rsidRDefault="00ED7A37">
      <w:pPr>
        <w:pStyle w:val="a"/>
        <w:rPr>
          <w:rtl/>
        </w:rPr>
      </w:pPr>
    </w:p>
    <w:p w14:paraId="4765A95A" w14:textId="77777777" w:rsidR="00000000" w:rsidRDefault="00ED7A37">
      <w:pPr>
        <w:pStyle w:val="a"/>
        <w:rPr>
          <w:rFonts w:hint="cs"/>
          <w:rtl/>
        </w:rPr>
      </w:pPr>
      <w:r>
        <w:rPr>
          <w:rFonts w:hint="cs"/>
          <w:rtl/>
        </w:rPr>
        <w:t xml:space="preserve">ובסיום דברי, אני רוצה לומר, אדוני היושב-ראש וחברי חברי הכנסת - יש לי </w:t>
      </w:r>
      <w:r>
        <w:rPr>
          <w:rFonts w:hint="cs"/>
          <w:rtl/>
        </w:rPr>
        <w:t>הרבה ספקות, וטוב שכך, כי ללא ספקות ובריצת אמוק, אנחנו כבר היינו. וכולי תקווה ותפילה, שהממשלה הנוכחית כן תתקדם, אבל תתקדם לאט, נכון, ובלי לשכוח שחובה על כל ממשלה בראש ובראשונה להגן על חיי כל אזרח. תודה רבה.</w:t>
      </w:r>
    </w:p>
    <w:p w14:paraId="221EB04C" w14:textId="77777777" w:rsidR="00000000" w:rsidRDefault="00ED7A37">
      <w:pPr>
        <w:pStyle w:val="ad"/>
        <w:rPr>
          <w:rtl/>
        </w:rPr>
      </w:pPr>
      <w:r>
        <w:rPr>
          <w:rtl/>
        </w:rPr>
        <w:br/>
        <w:t>היו"ר ראובן ריבלין:</w:t>
      </w:r>
    </w:p>
    <w:p w14:paraId="0E5E1BD8" w14:textId="77777777" w:rsidR="00000000" w:rsidRDefault="00ED7A37">
      <w:pPr>
        <w:pStyle w:val="a"/>
        <w:rPr>
          <w:rtl/>
        </w:rPr>
      </w:pPr>
    </w:p>
    <w:p w14:paraId="4B5EE4D7" w14:textId="77777777" w:rsidR="00000000" w:rsidRDefault="00ED7A37">
      <w:pPr>
        <w:pStyle w:val="a"/>
        <w:rPr>
          <w:rFonts w:hint="cs"/>
          <w:rtl/>
        </w:rPr>
      </w:pPr>
      <w:r>
        <w:rPr>
          <w:rFonts w:hint="cs"/>
          <w:rtl/>
        </w:rPr>
        <w:t>תודה רבה לחבר הכנסת אדלשטיין</w:t>
      </w:r>
      <w:r>
        <w:rPr>
          <w:rFonts w:hint="cs"/>
          <w:rtl/>
        </w:rPr>
        <w:t>.</w:t>
      </w:r>
    </w:p>
    <w:p w14:paraId="127DEEDD" w14:textId="77777777" w:rsidR="00000000" w:rsidRDefault="00ED7A37">
      <w:pPr>
        <w:pStyle w:val="ac"/>
        <w:rPr>
          <w:rtl/>
        </w:rPr>
      </w:pPr>
      <w:r>
        <w:rPr>
          <w:rtl/>
        </w:rPr>
        <w:br/>
        <w:t>עבד-אלמאלכ דהאמשה (רע"ם):</w:t>
      </w:r>
    </w:p>
    <w:p w14:paraId="04415733" w14:textId="77777777" w:rsidR="00000000" w:rsidRDefault="00ED7A37">
      <w:pPr>
        <w:pStyle w:val="a"/>
        <w:rPr>
          <w:rtl/>
        </w:rPr>
      </w:pPr>
    </w:p>
    <w:p w14:paraId="59BAFADF" w14:textId="77777777" w:rsidR="00000000" w:rsidRDefault="00ED7A37">
      <w:pPr>
        <w:pStyle w:val="a"/>
        <w:rPr>
          <w:rFonts w:hint="cs"/>
          <w:rtl/>
        </w:rPr>
      </w:pPr>
      <w:r>
        <w:rPr>
          <w:rFonts w:hint="cs"/>
          <w:rtl/>
        </w:rPr>
        <w:t>- - -</w:t>
      </w:r>
    </w:p>
    <w:p w14:paraId="75371174" w14:textId="77777777" w:rsidR="00000000" w:rsidRDefault="00ED7A37">
      <w:pPr>
        <w:pStyle w:val="ad"/>
        <w:rPr>
          <w:rtl/>
        </w:rPr>
      </w:pPr>
      <w:r>
        <w:rPr>
          <w:rtl/>
        </w:rPr>
        <w:br/>
        <w:t>היו"ר ראובן ריבלין:</w:t>
      </w:r>
    </w:p>
    <w:p w14:paraId="5CA5842D" w14:textId="77777777" w:rsidR="00000000" w:rsidRDefault="00ED7A37">
      <w:pPr>
        <w:pStyle w:val="a"/>
        <w:rPr>
          <w:rtl/>
        </w:rPr>
      </w:pPr>
    </w:p>
    <w:p w14:paraId="54CCA80F" w14:textId="77777777" w:rsidR="00000000" w:rsidRDefault="00ED7A37">
      <w:pPr>
        <w:pStyle w:val="a"/>
        <w:rPr>
          <w:rFonts w:hint="cs"/>
          <w:rtl/>
        </w:rPr>
      </w:pPr>
      <w:r>
        <w:rPr>
          <w:rFonts w:hint="cs"/>
          <w:rtl/>
        </w:rPr>
        <w:t>חבר הכנסת חיים רמון, עומדות לרשותך חמש דקות. בבקשה. אחרון הדוברים - סגן השר מיכאל רצון, ואחריו - ראש הממשלה. ראש האופוזיציה, שביקשה לדבר אחריו - תדבר אחריו. בבקשה.</w:t>
      </w:r>
    </w:p>
    <w:p w14:paraId="4A582F00" w14:textId="77777777" w:rsidR="00000000" w:rsidRDefault="00ED7A37">
      <w:pPr>
        <w:pStyle w:val="Speaker"/>
        <w:rPr>
          <w:rtl/>
        </w:rPr>
      </w:pPr>
      <w:r>
        <w:rPr>
          <w:rtl/>
        </w:rPr>
        <w:br/>
      </w:r>
      <w:bookmarkStart w:id="133" w:name="FS000000458T16_06_2003_18_17_14"/>
      <w:bookmarkStart w:id="134" w:name="_Toc45367323"/>
      <w:bookmarkEnd w:id="133"/>
      <w:r>
        <w:rPr>
          <w:rtl/>
        </w:rPr>
        <w:t>חיים רמון (העבודה-מימד):</w:t>
      </w:r>
      <w:bookmarkEnd w:id="134"/>
    </w:p>
    <w:p w14:paraId="340FEDE4" w14:textId="77777777" w:rsidR="00000000" w:rsidRDefault="00ED7A37">
      <w:pPr>
        <w:pStyle w:val="a"/>
        <w:rPr>
          <w:rtl/>
        </w:rPr>
      </w:pPr>
    </w:p>
    <w:p w14:paraId="622603F7" w14:textId="77777777" w:rsidR="00000000" w:rsidRDefault="00ED7A37">
      <w:pPr>
        <w:pStyle w:val="a"/>
        <w:rPr>
          <w:rFonts w:hint="cs"/>
          <w:rtl/>
        </w:rPr>
      </w:pPr>
      <w:r>
        <w:rPr>
          <w:rFonts w:hint="cs"/>
          <w:rtl/>
        </w:rPr>
        <w:t>אדוני ה</w:t>
      </w:r>
      <w:r>
        <w:rPr>
          <w:rFonts w:hint="cs"/>
          <w:rtl/>
        </w:rPr>
        <w:t xml:space="preserve">יושב-ראש, חברי הכנסת, אדוני ראש הממשלה - - -  </w:t>
      </w:r>
    </w:p>
    <w:p w14:paraId="67730726" w14:textId="77777777" w:rsidR="00000000" w:rsidRDefault="00ED7A37">
      <w:pPr>
        <w:pStyle w:val="ad"/>
        <w:rPr>
          <w:rtl/>
        </w:rPr>
      </w:pPr>
      <w:r>
        <w:rPr>
          <w:rtl/>
        </w:rPr>
        <w:br/>
        <w:t>היו"ר ראובן ריבלין:</w:t>
      </w:r>
    </w:p>
    <w:p w14:paraId="42E636A3" w14:textId="77777777" w:rsidR="00000000" w:rsidRDefault="00ED7A37">
      <w:pPr>
        <w:pStyle w:val="a"/>
        <w:rPr>
          <w:rtl/>
        </w:rPr>
      </w:pPr>
    </w:p>
    <w:p w14:paraId="14CAF265" w14:textId="77777777" w:rsidR="00000000" w:rsidRDefault="00ED7A37">
      <w:pPr>
        <w:pStyle w:val="a"/>
        <w:rPr>
          <w:rFonts w:hint="cs"/>
          <w:rtl/>
        </w:rPr>
      </w:pPr>
      <w:r>
        <w:rPr>
          <w:rFonts w:hint="cs"/>
          <w:rtl/>
        </w:rPr>
        <w:t>חבר הכנסת טיבי, האם אתה בכוונה מפריע לחבר הכנסת חיים רמון? אני שואל, אני רוצה רק לדעת כדי לשים לב. תודה רבה.</w:t>
      </w:r>
    </w:p>
    <w:p w14:paraId="48C1C4BD" w14:textId="77777777" w:rsidR="00000000" w:rsidRDefault="00ED7A37">
      <w:pPr>
        <w:pStyle w:val="SpeakerCon"/>
        <w:rPr>
          <w:rtl/>
        </w:rPr>
      </w:pPr>
      <w:r>
        <w:rPr>
          <w:rtl/>
        </w:rPr>
        <w:br/>
      </w:r>
      <w:bookmarkStart w:id="135" w:name="FS000000458T16_06_2003_18_18_23C"/>
      <w:bookmarkEnd w:id="135"/>
      <w:r>
        <w:rPr>
          <w:rtl/>
        </w:rPr>
        <w:t>חיים רמון (העבודה-מימד):</w:t>
      </w:r>
    </w:p>
    <w:p w14:paraId="4CA55B67" w14:textId="77777777" w:rsidR="00000000" w:rsidRDefault="00ED7A37">
      <w:pPr>
        <w:pStyle w:val="a"/>
        <w:rPr>
          <w:rtl/>
        </w:rPr>
      </w:pPr>
    </w:p>
    <w:p w14:paraId="7EB068F6" w14:textId="77777777" w:rsidR="00000000" w:rsidRDefault="00ED7A37">
      <w:pPr>
        <w:pStyle w:val="a"/>
        <w:rPr>
          <w:rFonts w:hint="cs"/>
          <w:rtl/>
        </w:rPr>
      </w:pPr>
      <w:r>
        <w:rPr>
          <w:rFonts w:hint="cs"/>
          <w:rtl/>
        </w:rPr>
        <w:t>בכל ההתבטאויות שלך, אדוני ראש הממשלה, אתה מדבר על ד</w:t>
      </w:r>
      <w:r>
        <w:rPr>
          <w:rFonts w:hint="cs"/>
          <w:rtl/>
        </w:rPr>
        <w:t>בר אחד שאתה לא תתפשר עליו, והוא הביטחון. לצערי הרב, בתקופת כהונתך נהרגו, נרצחו, למעלה מ-700 אזרחים ישראלים, ואתה התפשרת על הביטחון. אדוני ראש הממשלה, לדעת כמעט כל מומחי הביטחון, לדעת ראש השב"כ, לדעת מפכ"ל המשטרה, ניתן היה למנוע את מותם, הירצחם של למעלה מ-4</w:t>
      </w:r>
      <w:r>
        <w:rPr>
          <w:rFonts w:hint="cs"/>
          <w:rtl/>
        </w:rPr>
        <w:t>00 אזרחים ישראלים.</w:t>
      </w:r>
    </w:p>
    <w:p w14:paraId="50B7B0CF" w14:textId="77777777" w:rsidR="00000000" w:rsidRDefault="00ED7A37">
      <w:pPr>
        <w:pStyle w:val="a"/>
        <w:rPr>
          <w:rFonts w:hint="cs"/>
          <w:rtl/>
        </w:rPr>
      </w:pPr>
    </w:p>
    <w:p w14:paraId="3206D063" w14:textId="77777777" w:rsidR="00000000" w:rsidRDefault="00ED7A37">
      <w:pPr>
        <w:pStyle w:val="a"/>
        <w:rPr>
          <w:rFonts w:hint="cs"/>
          <w:rtl/>
        </w:rPr>
      </w:pPr>
      <w:r>
        <w:rPr>
          <w:rFonts w:hint="cs"/>
          <w:rtl/>
        </w:rPr>
        <w:t xml:space="preserve">אתה, אדוני ראש הממשלה, משיקולים פוליטיים, אידיאולוגיים, נמנעת מלעשות את מה שהמליצו לא אנשים פוליטיים - אני שם אותם בצד - אלא גורמי ביטחון מרכזיים, בתפקיד ושלא בתפקיד; ונמנעת מלהקים גדר הפרדה. ובאת פעם אחר פעם לוועדת החוץ והביטחון ולעגת </w:t>
      </w:r>
      <w:r>
        <w:rPr>
          <w:rFonts w:hint="cs"/>
          <w:rtl/>
        </w:rPr>
        <w:t>לרעיון ולעגת לעניין, ולעגת גם לי. ורק הלחץ הציבורי ודעת הקהל ומעשי הטרור הביאו אותך לבנות חלק מגדר ההפרדה.</w:t>
      </w:r>
    </w:p>
    <w:p w14:paraId="4A7541FA" w14:textId="77777777" w:rsidR="00000000" w:rsidRDefault="00ED7A37">
      <w:pPr>
        <w:pStyle w:val="a"/>
        <w:rPr>
          <w:rFonts w:hint="cs"/>
          <w:rtl/>
        </w:rPr>
      </w:pPr>
    </w:p>
    <w:p w14:paraId="0F70EFC3" w14:textId="77777777" w:rsidR="00000000" w:rsidRDefault="00ED7A37">
      <w:pPr>
        <w:pStyle w:val="a"/>
        <w:rPr>
          <w:rFonts w:hint="cs"/>
          <w:rtl/>
        </w:rPr>
      </w:pPr>
      <w:r>
        <w:rPr>
          <w:rFonts w:hint="cs"/>
          <w:rtl/>
        </w:rPr>
        <w:t>אתה בנית, אתם בונים, בעצלתיים. ועד כה, התוואי הוא גם תוואי סביר. ואני מקווה שלמרות כל העיכובים, לקראת סוף השנה תהיה גדר של 180 קילומטרים מאזור הגלבו</w:t>
      </w:r>
      <w:r>
        <w:rPr>
          <w:rFonts w:hint="cs"/>
          <w:rtl/>
        </w:rPr>
        <w:t xml:space="preserve">ע עד אלקנה, שעצם בנייתה כבר מקטין את מספר ההרוגים. כבר היום. </w:t>
      </w:r>
    </w:p>
    <w:p w14:paraId="7AAABA71" w14:textId="77777777" w:rsidR="00000000" w:rsidRDefault="00ED7A37">
      <w:pPr>
        <w:pStyle w:val="a"/>
        <w:rPr>
          <w:rFonts w:hint="cs"/>
          <w:rtl/>
        </w:rPr>
      </w:pPr>
    </w:p>
    <w:p w14:paraId="02BF8082" w14:textId="77777777" w:rsidR="00000000" w:rsidRDefault="00ED7A37">
      <w:pPr>
        <w:pStyle w:val="a"/>
        <w:rPr>
          <w:rFonts w:hint="cs"/>
          <w:rtl/>
        </w:rPr>
      </w:pPr>
      <w:r>
        <w:rPr>
          <w:rFonts w:hint="cs"/>
          <w:rtl/>
        </w:rPr>
        <w:t>אבל מה קרה? הגעת לנקודה שאתה צריך לבנות עוד שני-שלישים, ופה שוב - שיקולים פוליטיים, אידיאולוגיים, מונעים ממך להמשיך ולבנות את גדר ההפרדה - -</w:t>
      </w:r>
    </w:p>
    <w:p w14:paraId="07B1ADA8" w14:textId="77777777" w:rsidR="00000000" w:rsidRDefault="00ED7A37">
      <w:pPr>
        <w:pStyle w:val="ac"/>
        <w:rPr>
          <w:rtl/>
        </w:rPr>
      </w:pPr>
      <w:r>
        <w:rPr>
          <w:rtl/>
        </w:rPr>
        <w:br/>
        <w:t>צבי הנדל (האיחוד הלאומי - ישראל ביתנו):</w:t>
      </w:r>
    </w:p>
    <w:p w14:paraId="465FC2E0" w14:textId="77777777" w:rsidR="00000000" w:rsidRDefault="00ED7A37">
      <w:pPr>
        <w:pStyle w:val="a"/>
        <w:rPr>
          <w:rtl/>
        </w:rPr>
      </w:pPr>
    </w:p>
    <w:p w14:paraId="62C3E8B9" w14:textId="77777777" w:rsidR="00000000" w:rsidRDefault="00ED7A37">
      <w:pPr>
        <w:pStyle w:val="a"/>
        <w:rPr>
          <w:rFonts w:hint="cs"/>
          <w:rtl/>
        </w:rPr>
      </w:pPr>
      <w:r>
        <w:rPr>
          <w:rFonts w:hint="cs"/>
          <w:rtl/>
        </w:rPr>
        <w:t xml:space="preserve">אתה גאון. </w:t>
      </w:r>
      <w:r>
        <w:rPr>
          <w:rFonts w:hint="cs"/>
          <w:rtl/>
        </w:rPr>
        <w:t>איך הצלחת - - -</w:t>
      </w:r>
    </w:p>
    <w:p w14:paraId="10C3FE91" w14:textId="77777777" w:rsidR="00000000" w:rsidRDefault="00ED7A37">
      <w:pPr>
        <w:pStyle w:val="ad"/>
        <w:rPr>
          <w:rtl/>
        </w:rPr>
      </w:pPr>
      <w:r>
        <w:rPr>
          <w:rtl/>
        </w:rPr>
        <w:br/>
        <w:t>היו"ר ראובן ריבלין:</w:t>
      </w:r>
    </w:p>
    <w:p w14:paraId="4A09AFBB" w14:textId="77777777" w:rsidR="00000000" w:rsidRDefault="00ED7A37">
      <w:pPr>
        <w:pStyle w:val="a"/>
        <w:rPr>
          <w:rtl/>
        </w:rPr>
      </w:pPr>
    </w:p>
    <w:p w14:paraId="70A77578" w14:textId="77777777" w:rsidR="00000000" w:rsidRDefault="00ED7A37">
      <w:pPr>
        <w:pStyle w:val="a"/>
        <w:rPr>
          <w:rFonts w:hint="cs"/>
          <w:rtl/>
        </w:rPr>
      </w:pPr>
      <w:r>
        <w:rPr>
          <w:rFonts w:hint="cs"/>
          <w:rtl/>
        </w:rPr>
        <w:t xml:space="preserve">סגן השר, בבקשה לשבת. </w:t>
      </w:r>
    </w:p>
    <w:p w14:paraId="635262F2" w14:textId="77777777" w:rsidR="00000000" w:rsidRDefault="00ED7A37">
      <w:pPr>
        <w:pStyle w:val="SpeakerCon"/>
        <w:rPr>
          <w:rtl/>
        </w:rPr>
      </w:pPr>
      <w:r>
        <w:rPr>
          <w:rtl/>
        </w:rPr>
        <w:br/>
      </w:r>
      <w:bookmarkStart w:id="136" w:name="FS000000458T16_06_2003_18_23_18C"/>
      <w:bookmarkEnd w:id="136"/>
      <w:r>
        <w:rPr>
          <w:rtl/>
        </w:rPr>
        <w:t>חיים רמון (העבודה-מימד):</w:t>
      </w:r>
    </w:p>
    <w:p w14:paraId="6AAABC8C" w14:textId="77777777" w:rsidR="00000000" w:rsidRDefault="00ED7A37">
      <w:pPr>
        <w:pStyle w:val="a"/>
        <w:rPr>
          <w:rtl/>
        </w:rPr>
      </w:pPr>
    </w:p>
    <w:p w14:paraId="33103082" w14:textId="77777777" w:rsidR="00000000" w:rsidRDefault="00ED7A37">
      <w:pPr>
        <w:pStyle w:val="a"/>
        <w:rPr>
          <w:rFonts w:hint="cs"/>
          <w:rtl/>
        </w:rPr>
      </w:pPr>
      <w:r>
        <w:rPr>
          <w:rFonts w:hint="cs"/>
          <w:rtl/>
        </w:rPr>
        <w:t>- - ואני אומר לך - לא חשוב, בכלל לא חשוב, אדוני ראש הממשלה, מה יקרה בתהליך המדיני. הרי אנחנו לא יודעים אם יהיה טרור, לא יהיה טרור - אני עוזב עכשיו. הניסיונות לנחש מה תעש</w:t>
      </w:r>
      <w:r>
        <w:rPr>
          <w:rFonts w:hint="cs"/>
          <w:rtl/>
        </w:rPr>
        <w:t>ה או לא תעשה אינם חשובים, וכבר חצי שנה אתם באים לוועדת החוץ והביטחון, מבטיחים שהנה אתם מחליטים על תוואי - עוד שבועיים ועוד שלושה ועוד ארבעה - ואתם לא עושים את זה. ואתם מפקירים את ביטחונם של תושבי מדינת ישראל בכך שאתם לא עושים את זה.</w:t>
      </w:r>
    </w:p>
    <w:p w14:paraId="0F21C96A" w14:textId="77777777" w:rsidR="00000000" w:rsidRDefault="00ED7A37">
      <w:pPr>
        <w:pStyle w:val="ac"/>
        <w:rPr>
          <w:rtl/>
        </w:rPr>
      </w:pPr>
      <w:r>
        <w:rPr>
          <w:rtl/>
        </w:rPr>
        <w:br/>
        <w:t>צבי הנדל (האיחוד הלאומ</w:t>
      </w:r>
      <w:r>
        <w:rPr>
          <w:rtl/>
        </w:rPr>
        <w:t>י - ישראל ביתנו):</w:t>
      </w:r>
    </w:p>
    <w:p w14:paraId="1E38A759" w14:textId="77777777" w:rsidR="00000000" w:rsidRDefault="00ED7A37">
      <w:pPr>
        <w:pStyle w:val="a"/>
        <w:rPr>
          <w:rtl/>
        </w:rPr>
      </w:pPr>
    </w:p>
    <w:p w14:paraId="7E78D1E0" w14:textId="77777777" w:rsidR="00000000" w:rsidRDefault="00ED7A37">
      <w:pPr>
        <w:pStyle w:val="a"/>
        <w:rPr>
          <w:rFonts w:hint="cs"/>
          <w:rtl/>
        </w:rPr>
      </w:pPr>
      <w:r>
        <w:rPr>
          <w:rFonts w:hint="cs"/>
          <w:rtl/>
        </w:rPr>
        <w:t>אתה לא מתבייש לדבר על ביטחון?</w:t>
      </w:r>
    </w:p>
    <w:p w14:paraId="7C1888B0" w14:textId="77777777" w:rsidR="00000000" w:rsidRDefault="00ED7A37">
      <w:pPr>
        <w:pStyle w:val="SpeakerCon"/>
        <w:rPr>
          <w:rtl/>
        </w:rPr>
      </w:pPr>
      <w:r>
        <w:rPr>
          <w:rtl/>
        </w:rPr>
        <w:br/>
      </w:r>
      <w:bookmarkStart w:id="137" w:name="FS000000458T16_06_2003_18_25_11C"/>
      <w:bookmarkEnd w:id="137"/>
      <w:r>
        <w:rPr>
          <w:rtl/>
        </w:rPr>
        <w:t>חיים רמון (העבודה-מימד):</w:t>
      </w:r>
    </w:p>
    <w:p w14:paraId="5440D421" w14:textId="77777777" w:rsidR="00000000" w:rsidRDefault="00ED7A37">
      <w:pPr>
        <w:pStyle w:val="a"/>
        <w:rPr>
          <w:rtl/>
        </w:rPr>
      </w:pPr>
    </w:p>
    <w:p w14:paraId="5616CA22" w14:textId="77777777" w:rsidR="00000000" w:rsidRDefault="00ED7A37">
      <w:pPr>
        <w:pStyle w:val="a"/>
        <w:rPr>
          <w:rFonts w:hint="cs"/>
          <w:rtl/>
        </w:rPr>
      </w:pPr>
      <w:r>
        <w:rPr>
          <w:rFonts w:hint="cs"/>
          <w:rtl/>
        </w:rPr>
        <w:t xml:space="preserve">חבר הכנסת הנדל - - </w:t>
      </w:r>
    </w:p>
    <w:p w14:paraId="43555384" w14:textId="77777777" w:rsidR="00000000" w:rsidRDefault="00ED7A37">
      <w:pPr>
        <w:pStyle w:val="ad"/>
        <w:rPr>
          <w:rtl/>
        </w:rPr>
      </w:pPr>
      <w:r>
        <w:rPr>
          <w:rtl/>
        </w:rPr>
        <w:br/>
        <w:t>היו"ר ראובן ריבלין:</w:t>
      </w:r>
    </w:p>
    <w:p w14:paraId="3B71CEA3" w14:textId="77777777" w:rsidR="00000000" w:rsidRDefault="00ED7A37">
      <w:pPr>
        <w:pStyle w:val="a"/>
        <w:rPr>
          <w:rtl/>
        </w:rPr>
      </w:pPr>
    </w:p>
    <w:p w14:paraId="18111B55" w14:textId="77777777" w:rsidR="00000000" w:rsidRDefault="00ED7A37">
      <w:pPr>
        <w:pStyle w:val="a"/>
        <w:rPr>
          <w:rFonts w:hint="cs"/>
          <w:rtl/>
        </w:rPr>
      </w:pPr>
      <w:r>
        <w:rPr>
          <w:rFonts w:hint="cs"/>
          <w:rtl/>
        </w:rPr>
        <w:t>סגן השר.</w:t>
      </w:r>
    </w:p>
    <w:p w14:paraId="635256BB" w14:textId="77777777" w:rsidR="00000000" w:rsidRDefault="00ED7A37">
      <w:pPr>
        <w:pStyle w:val="SpeakerCon"/>
        <w:rPr>
          <w:rtl/>
        </w:rPr>
      </w:pPr>
      <w:r>
        <w:rPr>
          <w:rtl/>
        </w:rPr>
        <w:br/>
      </w:r>
      <w:bookmarkStart w:id="138" w:name="FS000000458T16_06_2003_18_25_23C"/>
      <w:bookmarkEnd w:id="138"/>
      <w:r>
        <w:rPr>
          <w:rtl/>
        </w:rPr>
        <w:t>חיים רמון (העבודה-מימד):</w:t>
      </w:r>
    </w:p>
    <w:p w14:paraId="68D62F61" w14:textId="77777777" w:rsidR="00000000" w:rsidRDefault="00ED7A37">
      <w:pPr>
        <w:pStyle w:val="a"/>
        <w:rPr>
          <w:rtl/>
        </w:rPr>
      </w:pPr>
    </w:p>
    <w:p w14:paraId="7BE48835" w14:textId="77777777" w:rsidR="00000000" w:rsidRDefault="00ED7A37">
      <w:pPr>
        <w:pStyle w:val="a"/>
        <w:rPr>
          <w:rFonts w:hint="cs"/>
          <w:rtl/>
        </w:rPr>
      </w:pPr>
      <w:r>
        <w:rPr>
          <w:rFonts w:hint="cs"/>
          <w:rtl/>
        </w:rPr>
        <w:t xml:space="preserve">- - אני מציע לך - על אפך ועל חמתך נבנתה גדר בעזה, ואין אף פיגוע מעזה. אף פיגוע. </w:t>
      </w:r>
    </w:p>
    <w:p w14:paraId="094A4FA5" w14:textId="77777777" w:rsidR="00000000" w:rsidRDefault="00ED7A37">
      <w:pPr>
        <w:pStyle w:val="ac"/>
        <w:rPr>
          <w:rtl/>
        </w:rPr>
      </w:pPr>
      <w:r>
        <w:rPr>
          <w:rtl/>
        </w:rPr>
        <w:br/>
        <w:t>צבי הנדל (האיחוד הלא</w:t>
      </w:r>
      <w:r>
        <w:rPr>
          <w:rtl/>
        </w:rPr>
        <w:t>ומי - ישראל ביתנו):</w:t>
      </w:r>
    </w:p>
    <w:p w14:paraId="02DE201F" w14:textId="77777777" w:rsidR="00000000" w:rsidRDefault="00ED7A37">
      <w:pPr>
        <w:pStyle w:val="a"/>
        <w:rPr>
          <w:rtl/>
        </w:rPr>
      </w:pPr>
    </w:p>
    <w:p w14:paraId="1E82FB10" w14:textId="77777777" w:rsidR="00000000" w:rsidRDefault="00ED7A37">
      <w:pPr>
        <w:pStyle w:val="a"/>
        <w:rPr>
          <w:rFonts w:hint="cs"/>
          <w:rtl/>
        </w:rPr>
      </w:pPr>
      <w:r>
        <w:rPr>
          <w:rFonts w:hint="cs"/>
          <w:rtl/>
        </w:rPr>
        <w:t>- - - 30 קילומטר - - - אתה משקר - - -</w:t>
      </w:r>
    </w:p>
    <w:p w14:paraId="21E65854" w14:textId="77777777" w:rsidR="00000000" w:rsidRDefault="00ED7A37">
      <w:pPr>
        <w:pStyle w:val="SpeakerCon"/>
        <w:rPr>
          <w:rtl/>
        </w:rPr>
      </w:pPr>
      <w:r>
        <w:rPr>
          <w:rtl/>
        </w:rPr>
        <w:br/>
      </w:r>
      <w:bookmarkStart w:id="139" w:name="FS000000458T16_06_2003_18_26_27C"/>
      <w:bookmarkEnd w:id="139"/>
      <w:r>
        <w:rPr>
          <w:rtl/>
        </w:rPr>
        <w:t>חיים רמון (העבודה-מימד):</w:t>
      </w:r>
    </w:p>
    <w:p w14:paraId="1CD74BE2" w14:textId="77777777" w:rsidR="00000000" w:rsidRDefault="00ED7A37">
      <w:pPr>
        <w:pStyle w:val="a"/>
        <w:rPr>
          <w:rtl/>
        </w:rPr>
      </w:pPr>
    </w:p>
    <w:p w14:paraId="0A86EDE1" w14:textId="77777777" w:rsidR="00000000" w:rsidRDefault="00ED7A37">
      <w:pPr>
        <w:pStyle w:val="a"/>
        <w:rPr>
          <w:rFonts w:hint="cs"/>
          <w:rtl/>
        </w:rPr>
      </w:pPr>
      <w:r>
        <w:rPr>
          <w:rFonts w:hint="cs"/>
          <w:rtl/>
        </w:rPr>
        <w:t xml:space="preserve">אף פיגוע. </w:t>
      </w:r>
    </w:p>
    <w:p w14:paraId="75607CDE" w14:textId="77777777" w:rsidR="00000000" w:rsidRDefault="00ED7A37">
      <w:pPr>
        <w:pStyle w:val="ad"/>
        <w:rPr>
          <w:rtl/>
        </w:rPr>
      </w:pPr>
      <w:r>
        <w:rPr>
          <w:rtl/>
        </w:rPr>
        <w:br/>
        <w:t>היו"ר ראובן ריבלין:</w:t>
      </w:r>
    </w:p>
    <w:p w14:paraId="11A35054" w14:textId="77777777" w:rsidR="00000000" w:rsidRDefault="00ED7A37">
      <w:pPr>
        <w:pStyle w:val="a"/>
        <w:rPr>
          <w:rtl/>
        </w:rPr>
      </w:pPr>
    </w:p>
    <w:p w14:paraId="414D6DC6" w14:textId="77777777" w:rsidR="00000000" w:rsidRDefault="00ED7A37">
      <w:pPr>
        <w:pStyle w:val="a"/>
        <w:rPr>
          <w:rFonts w:hint="cs"/>
          <w:rtl/>
        </w:rPr>
      </w:pPr>
      <w:r>
        <w:rPr>
          <w:rFonts w:hint="cs"/>
          <w:rtl/>
        </w:rPr>
        <w:t xml:space="preserve">חבר הכנסת רמון, אם אתה תקרא לו - אני לא אחשיב. חבר הכנסת הנדל, אדוני רצה לומר משהו, לקרוא קריאת ביניים? יקרא. בבקשה, תקרא קריאת ביניים. </w:t>
      </w:r>
    </w:p>
    <w:p w14:paraId="527914CD" w14:textId="77777777" w:rsidR="00000000" w:rsidRDefault="00ED7A37">
      <w:pPr>
        <w:pStyle w:val="SpeakerCon"/>
        <w:rPr>
          <w:rtl/>
        </w:rPr>
      </w:pPr>
      <w:r>
        <w:rPr>
          <w:rtl/>
        </w:rPr>
        <w:br/>
      </w:r>
      <w:bookmarkStart w:id="140" w:name="FS000000458T16_06_2003_18_27_06C"/>
      <w:bookmarkEnd w:id="140"/>
      <w:r>
        <w:rPr>
          <w:rtl/>
        </w:rPr>
        <w:t>חיים רמון (העבודה-מימד):</w:t>
      </w:r>
    </w:p>
    <w:p w14:paraId="0A1FEE71" w14:textId="77777777" w:rsidR="00000000" w:rsidRDefault="00ED7A37">
      <w:pPr>
        <w:pStyle w:val="a"/>
        <w:rPr>
          <w:rtl/>
        </w:rPr>
      </w:pPr>
    </w:p>
    <w:p w14:paraId="060B2318" w14:textId="77777777" w:rsidR="00000000" w:rsidRDefault="00ED7A37">
      <w:pPr>
        <w:pStyle w:val="a"/>
        <w:rPr>
          <w:rFonts w:hint="cs"/>
          <w:rtl/>
        </w:rPr>
      </w:pPr>
      <w:r>
        <w:rPr>
          <w:rFonts w:hint="cs"/>
          <w:rtl/>
        </w:rPr>
        <w:t xml:space="preserve">חבר הכנסת הנדל - סגן השר, סליחה - לא, אני לא רוצה לשמוע אותו. </w:t>
      </w:r>
    </w:p>
    <w:p w14:paraId="744E127A" w14:textId="77777777" w:rsidR="00000000" w:rsidRDefault="00ED7A37">
      <w:pPr>
        <w:pStyle w:val="ac"/>
        <w:rPr>
          <w:rtl/>
        </w:rPr>
      </w:pPr>
      <w:r>
        <w:rPr>
          <w:rtl/>
        </w:rPr>
        <w:br/>
        <w:t>צבי הנדל (האיחוד הלאומי - ישראל ביתנו):</w:t>
      </w:r>
    </w:p>
    <w:p w14:paraId="7227CC73" w14:textId="77777777" w:rsidR="00000000" w:rsidRDefault="00ED7A37">
      <w:pPr>
        <w:pStyle w:val="a"/>
        <w:rPr>
          <w:rFonts w:hint="cs"/>
          <w:rtl/>
        </w:rPr>
      </w:pPr>
    </w:p>
    <w:p w14:paraId="7BDB5AF9" w14:textId="77777777" w:rsidR="00000000" w:rsidRDefault="00ED7A37">
      <w:pPr>
        <w:pStyle w:val="a"/>
        <w:rPr>
          <w:rFonts w:hint="cs"/>
          <w:rtl/>
        </w:rPr>
      </w:pPr>
      <w:r>
        <w:rPr>
          <w:rFonts w:hint="cs"/>
          <w:rtl/>
        </w:rPr>
        <w:t>- - -</w:t>
      </w:r>
    </w:p>
    <w:p w14:paraId="293E04C2" w14:textId="77777777" w:rsidR="00000000" w:rsidRDefault="00ED7A37">
      <w:pPr>
        <w:pStyle w:val="SpeakerCon"/>
        <w:rPr>
          <w:rtl/>
        </w:rPr>
      </w:pPr>
      <w:r>
        <w:rPr>
          <w:rtl/>
        </w:rPr>
        <w:br/>
      </w:r>
      <w:bookmarkStart w:id="141" w:name="FS000000458T16_06_2003_18_28_27C"/>
      <w:bookmarkEnd w:id="141"/>
      <w:r>
        <w:rPr>
          <w:rtl/>
        </w:rPr>
        <w:t>חיים רמון (העבודה-מימד):</w:t>
      </w:r>
    </w:p>
    <w:p w14:paraId="4B495B85" w14:textId="77777777" w:rsidR="00000000" w:rsidRDefault="00ED7A37">
      <w:pPr>
        <w:pStyle w:val="a"/>
        <w:rPr>
          <w:rtl/>
        </w:rPr>
      </w:pPr>
    </w:p>
    <w:p w14:paraId="5848DD60" w14:textId="77777777" w:rsidR="00000000" w:rsidRDefault="00ED7A37">
      <w:pPr>
        <w:pStyle w:val="a"/>
        <w:rPr>
          <w:rFonts w:hint="cs"/>
          <w:rtl/>
        </w:rPr>
      </w:pPr>
      <w:r>
        <w:rPr>
          <w:rFonts w:hint="cs"/>
          <w:rtl/>
        </w:rPr>
        <w:t xml:space="preserve">רוצה, רוצה, אבל אחר כך, על חשבונך. </w:t>
      </w:r>
    </w:p>
    <w:p w14:paraId="7E618077" w14:textId="77777777" w:rsidR="00000000" w:rsidRDefault="00ED7A37">
      <w:pPr>
        <w:pStyle w:val="ac"/>
        <w:rPr>
          <w:rtl/>
        </w:rPr>
      </w:pPr>
      <w:r>
        <w:rPr>
          <w:rtl/>
        </w:rPr>
        <w:br/>
        <w:t>צבי הנדל (האיחוד הלאומי - ישראל ביתנו):</w:t>
      </w:r>
    </w:p>
    <w:p w14:paraId="7D8A5834" w14:textId="77777777" w:rsidR="00000000" w:rsidRDefault="00ED7A37">
      <w:pPr>
        <w:pStyle w:val="a"/>
        <w:rPr>
          <w:rtl/>
        </w:rPr>
      </w:pPr>
    </w:p>
    <w:p w14:paraId="3F66B036" w14:textId="77777777" w:rsidR="00000000" w:rsidRDefault="00ED7A37">
      <w:pPr>
        <w:pStyle w:val="a"/>
        <w:rPr>
          <w:rFonts w:hint="cs"/>
          <w:rtl/>
        </w:rPr>
      </w:pPr>
      <w:r>
        <w:rPr>
          <w:rFonts w:hint="cs"/>
          <w:rtl/>
        </w:rPr>
        <w:t>אתה לא רוצה ל</w:t>
      </w:r>
      <w:r>
        <w:rPr>
          <w:rFonts w:hint="cs"/>
          <w:rtl/>
        </w:rPr>
        <w:t>שמוע את האמת. 40 קילומטרים מחבל עזה יש אוגדה. כמה תשים על 400 קילומטר? - - -</w:t>
      </w:r>
    </w:p>
    <w:p w14:paraId="6182E20E" w14:textId="77777777" w:rsidR="00000000" w:rsidRDefault="00ED7A37">
      <w:pPr>
        <w:pStyle w:val="ad"/>
        <w:rPr>
          <w:rtl/>
        </w:rPr>
      </w:pPr>
      <w:r>
        <w:rPr>
          <w:rtl/>
        </w:rPr>
        <w:br/>
        <w:t>היו"ר ראובן ריבלין:</w:t>
      </w:r>
    </w:p>
    <w:p w14:paraId="75271623" w14:textId="77777777" w:rsidR="00000000" w:rsidRDefault="00ED7A37">
      <w:pPr>
        <w:pStyle w:val="a"/>
        <w:rPr>
          <w:rtl/>
        </w:rPr>
      </w:pPr>
    </w:p>
    <w:p w14:paraId="778941DC" w14:textId="77777777" w:rsidR="00000000" w:rsidRDefault="00ED7A37">
      <w:pPr>
        <w:pStyle w:val="a"/>
        <w:rPr>
          <w:rFonts w:hint="cs"/>
          <w:rtl/>
        </w:rPr>
      </w:pPr>
      <w:r>
        <w:rPr>
          <w:rFonts w:hint="cs"/>
          <w:rtl/>
        </w:rPr>
        <w:t>תודה רבה, חבר הכנסת הנדל. תודה.</w:t>
      </w:r>
    </w:p>
    <w:p w14:paraId="67B08C95" w14:textId="77777777" w:rsidR="00000000" w:rsidRDefault="00ED7A37">
      <w:pPr>
        <w:pStyle w:val="SpeakerCon"/>
        <w:rPr>
          <w:rtl/>
        </w:rPr>
      </w:pPr>
      <w:r>
        <w:rPr>
          <w:rtl/>
        </w:rPr>
        <w:br/>
      </w:r>
      <w:bookmarkStart w:id="142" w:name="FS000000458T16_06_2003_18_29_47C"/>
      <w:bookmarkEnd w:id="142"/>
      <w:r>
        <w:rPr>
          <w:rFonts w:hint="cs"/>
          <w:rtl/>
        </w:rPr>
        <w:br/>
      </w:r>
      <w:r>
        <w:rPr>
          <w:rtl/>
        </w:rPr>
        <w:br/>
        <w:t>חיים רמון (העבודה-מימד):</w:t>
      </w:r>
    </w:p>
    <w:p w14:paraId="7B0E0D1D" w14:textId="77777777" w:rsidR="00000000" w:rsidRDefault="00ED7A37">
      <w:pPr>
        <w:pStyle w:val="a"/>
        <w:rPr>
          <w:rtl/>
        </w:rPr>
      </w:pPr>
    </w:p>
    <w:p w14:paraId="6519FB55" w14:textId="77777777" w:rsidR="00000000" w:rsidRDefault="00ED7A37">
      <w:pPr>
        <w:pStyle w:val="a"/>
        <w:rPr>
          <w:rFonts w:hint="cs"/>
          <w:rtl/>
        </w:rPr>
      </w:pPr>
      <w:r>
        <w:rPr>
          <w:rFonts w:hint="cs"/>
          <w:rtl/>
        </w:rPr>
        <w:t>חבר הכנסת הנדל, מה שיש בעזה, זה גדוד ששומר על נצרים, זה גדוד ששומר על כפר-דרום - -</w:t>
      </w:r>
    </w:p>
    <w:p w14:paraId="30CBD800" w14:textId="77777777" w:rsidR="00000000" w:rsidRDefault="00ED7A37">
      <w:pPr>
        <w:pStyle w:val="ac"/>
        <w:rPr>
          <w:rtl/>
        </w:rPr>
      </w:pPr>
      <w:r>
        <w:rPr>
          <w:rtl/>
        </w:rPr>
        <w:br/>
        <w:t>צבי הנדל (הא</w:t>
      </w:r>
      <w:r>
        <w:rPr>
          <w:rtl/>
        </w:rPr>
        <w:t>יחוד הלאומי - ישראל ביתנו):</w:t>
      </w:r>
    </w:p>
    <w:p w14:paraId="172A55F7" w14:textId="77777777" w:rsidR="00000000" w:rsidRDefault="00ED7A37">
      <w:pPr>
        <w:pStyle w:val="a"/>
        <w:rPr>
          <w:rtl/>
        </w:rPr>
      </w:pPr>
    </w:p>
    <w:p w14:paraId="4E308FAA" w14:textId="77777777" w:rsidR="00000000" w:rsidRDefault="00ED7A37">
      <w:pPr>
        <w:pStyle w:val="a"/>
        <w:rPr>
          <w:rFonts w:hint="cs"/>
          <w:rtl/>
        </w:rPr>
      </w:pPr>
      <w:r>
        <w:rPr>
          <w:rFonts w:hint="cs"/>
          <w:rtl/>
        </w:rPr>
        <w:t>אתה משקר - - -</w:t>
      </w:r>
    </w:p>
    <w:p w14:paraId="380449AB" w14:textId="77777777" w:rsidR="00000000" w:rsidRDefault="00ED7A37">
      <w:pPr>
        <w:pStyle w:val="SpeakerCon"/>
        <w:rPr>
          <w:rtl/>
        </w:rPr>
      </w:pPr>
      <w:r>
        <w:rPr>
          <w:rtl/>
        </w:rPr>
        <w:br/>
      </w:r>
      <w:bookmarkStart w:id="143" w:name="FS000000458T16_06_2003_18_31_16C"/>
      <w:bookmarkEnd w:id="143"/>
      <w:r>
        <w:rPr>
          <w:rtl/>
        </w:rPr>
        <w:t>חיים רמון (העבודה-מימד):</w:t>
      </w:r>
    </w:p>
    <w:p w14:paraId="178B07F4" w14:textId="77777777" w:rsidR="00000000" w:rsidRDefault="00ED7A37">
      <w:pPr>
        <w:pStyle w:val="a"/>
        <w:rPr>
          <w:rtl/>
        </w:rPr>
      </w:pPr>
    </w:p>
    <w:p w14:paraId="4BBCE585" w14:textId="77777777" w:rsidR="00000000" w:rsidRDefault="00ED7A37">
      <w:pPr>
        <w:pStyle w:val="a"/>
        <w:rPr>
          <w:rFonts w:hint="cs"/>
          <w:rtl/>
        </w:rPr>
      </w:pPr>
      <w:r>
        <w:rPr>
          <w:rFonts w:hint="cs"/>
          <w:rtl/>
        </w:rPr>
        <w:t>- -  שם שומרת האוגדה - בגלל ההתיישבות שלכם.</w:t>
      </w:r>
    </w:p>
    <w:p w14:paraId="28BDFCE7" w14:textId="77777777" w:rsidR="00000000" w:rsidRDefault="00ED7A37">
      <w:pPr>
        <w:pStyle w:val="ac"/>
        <w:rPr>
          <w:rtl/>
        </w:rPr>
      </w:pPr>
      <w:r>
        <w:rPr>
          <w:rtl/>
        </w:rPr>
        <w:br/>
        <w:t>קריאות:</w:t>
      </w:r>
    </w:p>
    <w:p w14:paraId="1B9BFEBD" w14:textId="77777777" w:rsidR="00000000" w:rsidRDefault="00ED7A37">
      <w:pPr>
        <w:pStyle w:val="a"/>
        <w:rPr>
          <w:rtl/>
        </w:rPr>
      </w:pPr>
    </w:p>
    <w:p w14:paraId="4A8863D0" w14:textId="77777777" w:rsidR="00000000" w:rsidRDefault="00ED7A37">
      <w:pPr>
        <w:pStyle w:val="a"/>
        <w:rPr>
          <w:rFonts w:hint="cs"/>
          <w:rtl/>
        </w:rPr>
      </w:pPr>
      <w:r>
        <w:rPr>
          <w:rFonts w:hint="cs"/>
          <w:rtl/>
        </w:rPr>
        <w:t>- - -</w:t>
      </w:r>
    </w:p>
    <w:p w14:paraId="6D6A0384" w14:textId="77777777" w:rsidR="00000000" w:rsidRDefault="00ED7A37">
      <w:pPr>
        <w:pStyle w:val="ac"/>
        <w:rPr>
          <w:rtl/>
        </w:rPr>
      </w:pPr>
      <w:r>
        <w:rPr>
          <w:rtl/>
        </w:rPr>
        <w:br/>
        <w:t>רן כהן (מרצ):</w:t>
      </w:r>
    </w:p>
    <w:p w14:paraId="1715E0CF" w14:textId="77777777" w:rsidR="00000000" w:rsidRDefault="00ED7A37">
      <w:pPr>
        <w:pStyle w:val="a"/>
        <w:rPr>
          <w:rtl/>
        </w:rPr>
      </w:pPr>
    </w:p>
    <w:p w14:paraId="3D5E106F" w14:textId="77777777" w:rsidR="00000000" w:rsidRDefault="00ED7A37">
      <w:pPr>
        <w:pStyle w:val="a"/>
        <w:rPr>
          <w:rFonts w:hint="cs"/>
          <w:rtl/>
        </w:rPr>
      </w:pPr>
      <w:r>
        <w:rPr>
          <w:rFonts w:hint="cs"/>
          <w:rtl/>
        </w:rPr>
        <w:t>- - -</w:t>
      </w:r>
    </w:p>
    <w:p w14:paraId="5CA944BE" w14:textId="77777777" w:rsidR="00000000" w:rsidRDefault="00ED7A37">
      <w:pPr>
        <w:pStyle w:val="ac"/>
        <w:rPr>
          <w:rtl/>
        </w:rPr>
      </w:pPr>
      <w:r>
        <w:rPr>
          <w:rtl/>
        </w:rPr>
        <w:br/>
        <w:t>צבי הנדל (האיחוד הלאומי - ישראל ביתנו):</w:t>
      </w:r>
    </w:p>
    <w:p w14:paraId="64BF25BB" w14:textId="77777777" w:rsidR="00000000" w:rsidRDefault="00ED7A37">
      <w:pPr>
        <w:pStyle w:val="a"/>
        <w:rPr>
          <w:rtl/>
        </w:rPr>
      </w:pPr>
    </w:p>
    <w:p w14:paraId="141768AE" w14:textId="77777777" w:rsidR="00000000" w:rsidRDefault="00ED7A37">
      <w:pPr>
        <w:pStyle w:val="a"/>
        <w:rPr>
          <w:rFonts w:hint="cs"/>
          <w:rtl/>
        </w:rPr>
      </w:pPr>
      <w:r>
        <w:rPr>
          <w:rFonts w:hint="cs"/>
          <w:rtl/>
        </w:rPr>
        <w:t>שלום, אדוני, מה שלומך? - - -</w:t>
      </w:r>
    </w:p>
    <w:p w14:paraId="61178458" w14:textId="77777777" w:rsidR="00000000" w:rsidRDefault="00ED7A37">
      <w:pPr>
        <w:pStyle w:val="ad"/>
        <w:rPr>
          <w:rtl/>
        </w:rPr>
      </w:pPr>
      <w:r>
        <w:rPr>
          <w:rtl/>
        </w:rPr>
        <w:br/>
        <w:t>היו"ר ראובן ריבלין:</w:t>
      </w:r>
    </w:p>
    <w:p w14:paraId="5E3D1974" w14:textId="77777777" w:rsidR="00000000" w:rsidRDefault="00ED7A37">
      <w:pPr>
        <w:pStyle w:val="a"/>
        <w:rPr>
          <w:rtl/>
        </w:rPr>
      </w:pPr>
    </w:p>
    <w:p w14:paraId="69067026" w14:textId="77777777" w:rsidR="00000000" w:rsidRDefault="00ED7A37">
      <w:pPr>
        <w:pStyle w:val="a"/>
        <w:rPr>
          <w:rFonts w:hint="cs"/>
          <w:rtl/>
        </w:rPr>
      </w:pPr>
      <w:r>
        <w:rPr>
          <w:rFonts w:hint="cs"/>
          <w:rtl/>
        </w:rPr>
        <w:t>עכשיו זה י</w:t>
      </w:r>
      <w:r>
        <w:rPr>
          <w:rFonts w:hint="cs"/>
          <w:rtl/>
        </w:rPr>
        <w:t xml:space="preserve">תחיל להיות על חשבונך. עד רגע זה, נוספו לך 30 שניות על חשבונו. עכשיו נא להמשיך. </w:t>
      </w:r>
    </w:p>
    <w:p w14:paraId="3709490F" w14:textId="77777777" w:rsidR="00000000" w:rsidRDefault="00ED7A37">
      <w:pPr>
        <w:pStyle w:val="SpeakerCon"/>
        <w:rPr>
          <w:rtl/>
        </w:rPr>
      </w:pPr>
      <w:r>
        <w:rPr>
          <w:rtl/>
        </w:rPr>
        <w:br/>
      </w:r>
      <w:bookmarkStart w:id="144" w:name="FS000000458T16_06_2003_18_33_12C"/>
      <w:bookmarkEnd w:id="144"/>
      <w:r>
        <w:rPr>
          <w:rtl/>
        </w:rPr>
        <w:t>חיים רמון (העבודה-מימד):</w:t>
      </w:r>
    </w:p>
    <w:p w14:paraId="7A448376" w14:textId="77777777" w:rsidR="00000000" w:rsidRDefault="00ED7A37">
      <w:pPr>
        <w:pStyle w:val="a"/>
        <w:rPr>
          <w:rtl/>
        </w:rPr>
      </w:pPr>
    </w:p>
    <w:p w14:paraId="31743CDB" w14:textId="77777777" w:rsidR="00000000" w:rsidRDefault="00ED7A37">
      <w:pPr>
        <w:pStyle w:val="a"/>
        <w:rPr>
          <w:rFonts w:hint="cs"/>
          <w:rtl/>
        </w:rPr>
      </w:pPr>
      <w:r>
        <w:rPr>
          <w:rFonts w:hint="cs"/>
          <w:rtl/>
        </w:rPr>
        <w:t>על הגדר סביב עזה אין לא אוגדה ולא חצי אוגדה - -</w:t>
      </w:r>
    </w:p>
    <w:p w14:paraId="534F621E" w14:textId="77777777" w:rsidR="00000000" w:rsidRDefault="00ED7A37">
      <w:pPr>
        <w:pStyle w:val="ac"/>
        <w:rPr>
          <w:rtl/>
        </w:rPr>
      </w:pPr>
      <w:r>
        <w:rPr>
          <w:rtl/>
        </w:rPr>
        <w:br/>
        <w:t>צבי הנדל (האיחוד הלאומי - ישראל ביתנו):</w:t>
      </w:r>
    </w:p>
    <w:p w14:paraId="2773FA75" w14:textId="77777777" w:rsidR="00000000" w:rsidRDefault="00ED7A37">
      <w:pPr>
        <w:pStyle w:val="a"/>
        <w:rPr>
          <w:rtl/>
        </w:rPr>
      </w:pPr>
    </w:p>
    <w:p w14:paraId="275C2103" w14:textId="77777777" w:rsidR="00000000" w:rsidRDefault="00ED7A37">
      <w:pPr>
        <w:pStyle w:val="a"/>
        <w:rPr>
          <w:rFonts w:hint="cs"/>
          <w:rtl/>
        </w:rPr>
      </w:pPr>
      <w:r>
        <w:rPr>
          <w:rFonts w:hint="cs"/>
          <w:rtl/>
        </w:rPr>
        <w:t xml:space="preserve">שקרן. </w:t>
      </w:r>
    </w:p>
    <w:p w14:paraId="146B4702" w14:textId="77777777" w:rsidR="00000000" w:rsidRDefault="00ED7A37">
      <w:pPr>
        <w:pStyle w:val="SpeakerCon"/>
        <w:rPr>
          <w:rtl/>
        </w:rPr>
      </w:pPr>
      <w:r>
        <w:rPr>
          <w:rtl/>
        </w:rPr>
        <w:br/>
      </w:r>
      <w:bookmarkStart w:id="145" w:name="FS000000458T16_06_2003_18_33_34C"/>
      <w:bookmarkEnd w:id="145"/>
    </w:p>
    <w:p w14:paraId="728FE62C" w14:textId="77777777" w:rsidR="00000000" w:rsidRDefault="00ED7A37">
      <w:pPr>
        <w:pStyle w:val="SpeakerCon"/>
        <w:rPr>
          <w:rtl/>
        </w:rPr>
      </w:pPr>
    </w:p>
    <w:p w14:paraId="157E2D02" w14:textId="77777777" w:rsidR="00000000" w:rsidRDefault="00ED7A37">
      <w:pPr>
        <w:pStyle w:val="SpeakerCon"/>
        <w:rPr>
          <w:rtl/>
        </w:rPr>
      </w:pPr>
      <w:r>
        <w:rPr>
          <w:rtl/>
        </w:rPr>
        <w:t>חיים רמון (העבודה-מימד):</w:t>
      </w:r>
    </w:p>
    <w:p w14:paraId="2491657E" w14:textId="77777777" w:rsidR="00000000" w:rsidRDefault="00ED7A37">
      <w:pPr>
        <w:pStyle w:val="a"/>
        <w:rPr>
          <w:rtl/>
        </w:rPr>
      </w:pPr>
    </w:p>
    <w:p w14:paraId="78EF5C5A" w14:textId="77777777" w:rsidR="00000000" w:rsidRDefault="00ED7A37">
      <w:pPr>
        <w:pStyle w:val="a"/>
        <w:rPr>
          <w:rFonts w:hint="cs"/>
          <w:rtl/>
        </w:rPr>
      </w:pPr>
      <w:r>
        <w:rPr>
          <w:rFonts w:hint="cs"/>
          <w:rtl/>
        </w:rPr>
        <w:t>- - ומה שאין - אין פיגו</w:t>
      </w:r>
      <w:r>
        <w:rPr>
          <w:rFonts w:hint="cs"/>
          <w:rtl/>
        </w:rPr>
        <w:t>עי התאבדות לא באשקלון ולא בשדרות, וכשאומרים שיש "קסאם" זה לא נעים, אבל עד עכשיו ירו 65 טילי "קסאם" על שדרות, ולמזלנו אף הרוג לא היה. בכל פיגוע אתם רואים מה קורה.</w:t>
      </w:r>
    </w:p>
    <w:p w14:paraId="11B6D0C6" w14:textId="77777777" w:rsidR="00000000" w:rsidRDefault="00ED7A37">
      <w:pPr>
        <w:pStyle w:val="a"/>
        <w:rPr>
          <w:rFonts w:hint="cs"/>
          <w:rtl/>
        </w:rPr>
      </w:pPr>
    </w:p>
    <w:p w14:paraId="2D73FAF2" w14:textId="77777777" w:rsidR="00000000" w:rsidRDefault="00ED7A37">
      <w:pPr>
        <w:pStyle w:val="a"/>
        <w:rPr>
          <w:rFonts w:hint="cs"/>
          <w:rtl/>
        </w:rPr>
      </w:pPr>
      <w:r>
        <w:rPr>
          <w:rFonts w:hint="cs"/>
          <w:rtl/>
        </w:rPr>
        <w:t>ואתם לא עושים את מה שאתם צריכים לעשות, אדוני ראש הממשלה, רק מטעמים אידיאולוגיים, רק מטעמים פו</w:t>
      </w:r>
      <w:r>
        <w:rPr>
          <w:rFonts w:hint="cs"/>
          <w:rtl/>
        </w:rPr>
        <w:t xml:space="preserve">ליטיים. אתה, אדוני ראש הממשלה, מפקיר את ביטחונם של אזרחי מדינת ישראל, כמו שהפקרת את ביטחונם כשלא בנית גדר שיכלה למנוע את מותם של 400 אזרחים ישראלים. </w:t>
      </w:r>
    </w:p>
    <w:p w14:paraId="556EE689" w14:textId="77777777" w:rsidR="00000000" w:rsidRDefault="00ED7A37">
      <w:pPr>
        <w:pStyle w:val="a"/>
        <w:rPr>
          <w:rFonts w:hint="cs"/>
          <w:rtl/>
        </w:rPr>
      </w:pPr>
    </w:p>
    <w:p w14:paraId="1A8F00B2" w14:textId="77777777" w:rsidR="00000000" w:rsidRDefault="00ED7A37">
      <w:pPr>
        <w:pStyle w:val="a"/>
        <w:rPr>
          <w:rFonts w:hint="cs"/>
          <w:rtl/>
        </w:rPr>
      </w:pPr>
      <w:r>
        <w:rPr>
          <w:rFonts w:hint="cs"/>
          <w:rtl/>
        </w:rPr>
        <w:t xml:space="preserve">הנקודה השנייה שאני רוצה להעלות במהירות - אדוני ראש הממשלה, בסכסוך בינינו לבין הפלסטינים, במצב שהוא נמצא, </w:t>
      </w:r>
      <w:r>
        <w:rPr>
          <w:rFonts w:hint="cs"/>
          <w:rtl/>
        </w:rPr>
        <w:t>להערכתי אין כמעט שום סיכוי שהפלסטינים יעמדו בדרישות שאתה מעמיד בפניהם, ואלה דרישות רציניות ונכונות. ולכן, רק התערבות של כוח בין-לאומי, ראשית כול בעזה, בהסכמתך - - -</w:t>
      </w:r>
    </w:p>
    <w:p w14:paraId="7B1A67DB" w14:textId="77777777" w:rsidR="00000000" w:rsidRDefault="00ED7A37">
      <w:pPr>
        <w:pStyle w:val="ac"/>
        <w:rPr>
          <w:rtl/>
        </w:rPr>
      </w:pPr>
      <w:r>
        <w:rPr>
          <w:rtl/>
        </w:rPr>
        <w:br/>
        <w:t>קריאה:</w:t>
      </w:r>
    </w:p>
    <w:p w14:paraId="3F0F296E" w14:textId="77777777" w:rsidR="00000000" w:rsidRDefault="00ED7A37">
      <w:pPr>
        <w:pStyle w:val="a"/>
        <w:rPr>
          <w:rtl/>
        </w:rPr>
      </w:pPr>
    </w:p>
    <w:p w14:paraId="43B537F4" w14:textId="77777777" w:rsidR="00000000" w:rsidRDefault="00ED7A37">
      <w:pPr>
        <w:pStyle w:val="a"/>
        <w:rPr>
          <w:rFonts w:hint="cs"/>
          <w:rtl/>
        </w:rPr>
      </w:pPr>
      <w:r>
        <w:rPr>
          <w:rFonts w:hint="cs"/>
          <w:rtl/>
        </w:rPr>
        <w:t>- - -</w:t>
      </w:r>
    </w:p>
    <w:p w14:paraId="1A306110" w14:textId="77777777" w:rsidR="00000000" w:rsidRDefault="00ED7A37">
      <w:pPr>
        <w:pStyle w:val="SpeakerCon"/>
        <w:rPr>
          <w:rtl/>
        </w:rPr>
      </w:pPr>
      <w:r>
        <w:rPr>
          <w:rtl/>
        </w:rPr>
        <w:br/>
      </w:r>
      <w:bookmarkStart w:id="146" w:name="FS000000458T16_06_2003_18_37_07C"/>
      <w:bookmarkEnd w:id="146"/>
      <w:r>
        <w:rPr>
          <w:rtl/>
        </w:rPr>
        <w:t>חיים רמון (העבודה-מימד):</w:t>
      </w:r>
    </w:p>
    <w:p w14:paraId="4D0858FC" w14:textId="77777777" w:rsidR="00000000" w:rsidRDefault="00ED7A37">
      <w:pPr>
        <w:pStyle w:val="a"/>
        <w:rPr>
          <w:rtl/>
        </w:rPr>
      </w:pPr>
    </w:p>
    <w:p w14:paraId="544AA1E6" w14:textId="77777777" w:rsidR="00000000" w:rsidRDefault="00ED7A37">
      <w:pPr>
        <w:pStyle w:val="a"/>
        <w:rPr>
          <w:rFonts w:hint="cs"/>
          <w:rtl/>
        </w:rPr>
      </w:pPr>
      <w:r>
        <w:rPr>
          <w:rFonts w:hint="cs"/>
          <w:rtl/>
        </w:rPr>
        <w:t>בלי התערבות של כוח בין-לאומי לא היה נבחר אבו-מאזן</w:t>
      </w:r>
      <w:r>
        <w:rPr>
          <w:rFonts w:hint="cs"/>
          <w:rtl/>
        </w:rPr>
        <w:t xml:space="preserve"> לראש ממשלה, בלי התערבות של כוח בין-לאומי לא היו עכשיו - אולי - מגיעים לאיזו הפסקת אש - -</w:t>
      </w:r>
    </w:p>
    <w:p w14:paraId="4E31D30A" w14:textId="77777777" w:rsidR="00000000" w:rsidRDefault="00ED7A37">
      <w:pPr>
        <w:pStyle w:val="ac"/>
        <w:rPr>
          <w:rtl/>
        </w:rPr>
      </w:pPr>
      <w:r>
        <w:rPr>
          <w:rtl/>
        </w:rPr>
        <w:br/>
        <w:t>מיכאל רצון</w:t>
      </w:r>
      <w:r>
        <w:rPr>
          <w:rFonts w:hint="cs"/>
          <w:rtl/>
        </w:rPr>
        <w:t xml:space="preserve"> (הליכוד)</w:t>
      </w:r>
      <w:r>
        <w:rPr>
          <w:rtl/>
        </w:rPr>
        <w:t>:</w:t>
      </w:r>
    </w:p>
    <w:p w14:paraId="687A0258" w14:textId="77777777" w:rsidR="00000000" w:rsidRDefault="00ED7A37">
      <w:pPr>
        <w:pStyle w:val="a"/>
        <w:rPr>
          <w:rtl/>
        </w:rPr>
      </w:pPr>
    </w:p>
    <w:p w14:paraId="2BB8D066" w14:textId="77777777" w:rsidR="00000000" w:rsidRDefault="00ED7A37">
      <w:pPr>
        <w:pStyle w:val="a"/>
        <w:rPr>
          <w:rFonts w:hint="cs"/>
          <w:rtl/>
        </w:rPr>
      </w:pPr>
      <w:r>
        <w:rPr>
          <w:rFonts w:hint="cs"/>
          <w:rtl/>
        </w:rPr>
        <w:t>- - -</w:t>
      </w:r>
    </w:p>
    <w:p w14:paraId="6C1F9824" w14:textId="77777777" w:rsidR="00000000" w:rsidRDefault="00ED7A37">
      <w:pPr>
        <w:pStyle w:val="ad"/>
        <w:rPr>
          <w:rtl/>
        </w:rPr>
      </w:pPr>
      <w:r>
        <w:rPr>
          <w:rtl/>
        </w:rPr>
        <w:br/>
        <w:t>היו"ר ראובן ריבלין:</w:t>
      </w:r>
    </w:p>
    <w:p w14:paraId="131C9B09" w14:textId="77777777" w:rsidR="00000000" w:rsidRDefault="00ED7A37">
      <w:pPr>
        <w:pStyle w:val="a"/>
        <w:rPr>
          <w:rtl/>
        </w:rPr>
      </w:pPr>
    </w:p>
    <w:p w14:paraId="4B7468C8" w14:textId="77777777" w:rsidR="00000000" w:rsidRDefault="00ED7A37">
      <w:pPr>
        <w:pStyle w:val="a"/>
        <w:rPr>
          <w:rFonts w:hint="cs"/>
          <w:rtl/>
        </w:rPr>
      </w:pPr>
      <w:r>
        <w:rPr>
          <w:rFonts w:hint="cs"/>
          <w:rtl/>
        </w:rPr>
        <w:t>אדוני מדבר מייד אחריו.</w:t>
      </w:r>
    </w:p>
    <w:p w14:paraId="4BE4A98E" w14:textId="77777777" w:rsidR="00000000" w:rsidRDefault="00ED7A37">
      <w:pPr>
        <w:pStyle w:val="SpeakerCon"/>
        <w:rPr>
          <w:rtl/>
        </w:rPr>
      </w:pPr>
      <w:r>
        <w:rPr>
          <w:rtl/>
        </w:rPr>
        <w:br/>
      </w:r>
      <w:bookmarkStart w:id="147" w:name="FS000000458T16_06_2003_18_38_10C"/>
      <w:bookmarkEnd w:id="147"/>
      <w:r>
        <w:rPr>
          <w:rtl/>
        </w:rPr>
        <w:t>חיים רמון (העבודה-מימד):</w:t>
      </w:r>
    </w:p>
    <w:p w14:paraId="1E4991D1" w14:textId="77777777" w:rsidR="00000000" w:rsidRDefault="00ED7A37">
      <w:pPr>
        <w:pStyle w:val="a"/>
        <w:rPr>
          <w:rtl/>
        </w:rPr>
      </w:pPr>
    </w:p>
    <w:p w14:paraId="076BC19E" w14:textId="77777777" w:rsidR="00000000" w:rsidRDefault="00ED7A37">
      <w:pPr>
        <w:pStyle w:val="a"/>
        <w:rPr>
          <w:rFonts w:hint="cs"/>
          <w:rtl/>
        </w:rPr>
      </w:pPr>
      <w:r>
        <w:rPr>
          <w:rFonts w:hint="cs"/>
          <w:rtl/>
        </w:rPr>
        <w:t>- - ואני מציע לך, אדוני ראש הממשלה, לשקול את העניין ברצינות. אנחנ</w:t>
      </w:r>
      <w:r>
        <w:rPr>
          <w:rFonts w:hint="cs"/>
          <w:rtl/>
        </w:rPr>
        <w:t>ו והפלסטינים, לבדנו, הגענו לנקודה שאנחנו לא מסוגלים, ורק באמצעות נוכחות של כוח בין-לאומי והתערבות בין-לאומית - בעיקר של ארצות-הברית - ניתן יהיה בסופו של דבר להביא להפרדת כוחות וניתן יהיה - - -</w:t>
      </w:r>
    </w:p>
    <w:p w14:paraId="4BEF70D6" w14:textId="77777777" w:rsidR="00000000" w:rsidRDefault="00ED7A37">
      <w:pPr>
        <w:pStyle w:val="ad"/>
        <w:rPr>
          <w:rtl/>
        </w:rPr>
      </w:pPr>
      <w:r>
        <w:rPr>
          <w:rtl/>
        </w:rPr>
        <w:br/>
        <w:t>היו"ר ראובן ריבלין:</w:t>
      </w:r>
    </w:p>
    <w:p w14:paraId="3BC8A28D" w14:textId="77777777" w:rsidR="00000000" w:rsidRDefault="00ED7A37">
      <w:pPr>
        <w:pStyle w:val="a"/>
        <w:rPr>
          <w:rtl/>
        </w:rPr>
      </w:pPr>
    </w:p>
    <w:p w14:paraId="1B10C8C7" w14:textId="77777777" w:rsidR="00000000" w:rsidRDefault="00ED7A37">
      <w:pPr>
        <w:pStyle w:val="a"/>
        <w:rPr>
          <w:rFonts w:hint="cs"/>
          <w:rtl/>
        </w:rPr>
      </w:pPr>
      <w:r>
        <w:rPr>
          <w:rFonts w:hint="cs"/>
          <w:rtl/>
        </w:rPr>
        <w:t>חבר הכנסת רמון, הרגע סיימת את הזמן הקבוע.</w:t>
      </w:r>
      <w:r>
        <w:rPr>
          <w:rFonts w:hint="cs"/>
          <w:rtl/>
        </w:rPr>
        <w:t xml:space="preserve"> יש לך עכשיו 45 שניות תוספת. </w:t>
      </w:r>
    </w:p>
    <w:p w14:paraId="6DF32DB1" w14:textId="77777777" w:rsidR="00000000" w:rsidRDefault="00ED7A37">
      <w:pPr>
        <w:pStyle w:val="SpeakerCon"/>
        <w:rPr>
          <w:rtl/>
        </w:rPr>
      </w:pPr>
      <w:r>
        <w:rPr>
          <w:rtl/>
        </w:rPr>
        <w:br/>
      </w:r>
      <w:bookmarkStart w:id="148" w:name="FS000000458T16_06_2003_18_40_05C"/>
      <w:bookmarkEnd w:id="148"/>
      <w:r>
        <w:rPr>
          <w:rtl/>
        </w:rPr>
        <w:t>חיים רמון (העבודה-מימד):</w:t>
      </w:r>
    </w:p>
    <w:p w14:paraId="252CD05F" w14:textId="77777777" w:rsidR="00000000" w:rsidRDefault="00ED7A37">
      <w:pPr>
        <w:pStyle w:val="a"/>
        <w:rPr>
          <w:rtl/>
        </w:rPr>
      </w:pPr>
    </w:p>
    <w:p w14:paraId="434283BC" w14:textId="77777777" w:rsidR="00000000" w:rsidRDefault="00ED7A37">
      <w:pPr>
        <w:pStyle w:val="a"/>
        <w:rPr>
          <w:rFonts w:hint="cs"/>
          <w:rtl/>
        </w:rPr>
      </w:pPr>
      <w:r>
        <w:rPr>
          <w:rFonts w:hint="cs"/>
          <w:rtl/>
        </w:rPr>
        <w:t>אני מציע לך, אדוני ראש הממשלה - ותקשיב טוב, סגן השר הנדל - לבוא ולאפשר לפלסטינים, בסיוע כוח ביו-לאומי, לעשות את "עזה תחילה", להיכנס לעזה, לטפל בעזה - יש לנו סביב עזה גדר ביטחון - ולהוציא את ההתנחלויו</w:t>
      </w:r>
      <w:r>
        <w:rPr>
          <w:rFonts w:hint="cs"/>
          <w:rtl/>
        </w:rPr>
        <w:t>ת מעזה, שדורשות כוח-אדם אדיר מצדנו - - -</w:t>
      </w:r>
    </w:p>
    <w:p w14:paraId="69C4981D" w14:textId="77777777" w:rsidR="00000000" w:rsidRDefault="00ED7A37">
      <w:pPr>
        <w:pStyle w:val="ac"/>
        <w:rPr>
          <w:rtl/>
        </w:rPr>
      </w:pPr>
      <w:r>
        <w:rPr>
          <w:rtl/>
        </w:rPr>
        <w:br/>
        <w:t>צבי הנדל (האיחוד הלאומי - ישראל ביתנו):</w:t>
      </w:r>
    </w:p>
    <w:p w14:paraId="360C820D" w14:textId="77777777" w:rsidR="00000000" w:rsidRDefault="00ED7A37">
      <w:pPr>
        <w:pStyle w:val="a"/>
        <w:rPr>
          <w:rtl/>
        </w:rPr>
      </w:pPr>
    </w:p>
    <w:p w14:paraId="18E60DAF" w14:textId="77777777" w:rsidR="00000000" w:rsidRDefault="00ED7A37">
      <w:pPr>
        <w:pStyle w:val="a"/>
        <w:rPr>
          <w:rFonts w:hint="cs"/>
          <w:rtl/>
        </w:rPr>
      </w:pPr>
      <w:r>
        <w:rPr>
          <w:rFonts w:hint="cs"/>
          <w:rtl/>
        </w:rPr>
        <w:t>- - -</w:t>
      </w:r>
    </w:p>
    <w:p w14:paraId="4CA7A7B3" w14:textId="77777777" w:rsidR="00000000" w:rsidRDefault="00ED7A37">
      <w:pPr>
        <w:pStyle w:val="SpeakerCon"/>
        <w:rPr>
          <w:rtl/>
        </w:rPr>
      </w:pPr>
      <w:r>
        <w:rPr>
          <w:rtl/>
        </w:rPr>
        <w:br/>
      </w:r>
      <w:bookmarkStart w:id="149" w:name="FS000000458T16_06_2003_18_41_32C"/>
      <w:bookmarkEnd w:id="149"/>
      <w:r>
        <w:rPr>
          <w:rtl/>
        </w:rPr>
        <w:t>חיים רמון (העבודה-מימד):</w:t>
      </w:r>
    </w:p>
    <w:p w14:paraId="56D94F8C" w14:textId="77777777" w:rsidR="00000000" w:rsidRDefault="00ED7A37">
      <w:pPr>
        <w:pStyle w:val="a"/>
        <w:rPr>
          <w:rtl/>
        </w:rPr>
      </w:pPr>
    </w:p>
    <w:p w14:paraId="69CD9FAC" w14:textId="77777777" w:rsidR="00000000" w:rsidRDefault="00ED7A37">
      <w:pPr>
        <w:pStyle w:val="a"/>
        <w:rPr>
          <w:rFonts w:hint="cs"/>
          <w:rtl/>
        </w:rPr>
      </w:pPr>
      <w:r>
        <w:rPr>
          <w:rFonts w:hint="cs"/>
          <w:rtl/>
        </w:rPr>
        <w:t>כן. ולעשות את הניסיון הזה בעזה תחילה, אבל לעשות את זה באמת ובתמים.</w:t>
      </w:r>
    </w:p>
    <w:p w14:paraId="10738651" w14:textId="77777777" w:rsidR="00000000" w:rsidRDefault="00ED7A37">
      <w:pPr>
        <w:pStyle w:val="ac"/>
        <w:rPr>
          <w:rtl/>
        </w:rPr>
      </w:pPr>
      <w:r>
        <w:rPr>
          <w:rtl/>
        </w:rPr>
        <w:br/>
        <w:t>צבי הנדל (האיחוד הלאומי - ישראל ביתנו):</w:t>
      </w:r>
    </w:p>
    <w:p w14:paraId="3AF49C6E" w14:textId="77777777" w:rsidR="00000000" w:rsidRDefault="00ED7A37">
      <w:pPr>
        <w:pStyle w:val="a"/>
        <w:rPr>
          <w:rtl/>
        </w:rPr>
      </w:pPr>
    </w:p>
    <w:p w14:paraId="5521FAFB" w14:textId="77777777" w:rsidR="00000000" w:rsidRDefault="00ED7A37">
      <w:pPr>
        <w:pStyle w:val="a"/>
        <w:rPr>
          <w:rFonts w:hint="cs"/>
          <w:rtl/>
        </w:rPr>
      </w:pPr>
      <w:r>
        <w:rPr>
          <w:rFonts w:hint="cs"/>
          <w:rtl/>
        </w:rPr>
        <w:t>לא תזכה לזה בחיים - - -</w:t>
      </w:r>
    </w:p>
    <w:p w14:paraId="13A652EB" w14:textId="77777777" w:rsidR="00000000" w:rsidRDefault="00ED7A37">
      <w:pPr>
        <w:pStyle w:val="SpeakerCon"/>
        <w:rPr>
          <w:rtl/>
        </w:rPr>
      </w:pPr>
      <w:r>
        <w:rPr>
          <w:rtl/>
        </w:rPr>
        <w:br/>
      </w:r>
      <w:bookmarkStart w:id="150" w:name="FS000000458T16_06_2003_18_42_04C"/>
      <w:bookmarkEnd w:id="150"/>
      <w:r>
        <w:rPr>
          <w:rtl/>
        </w:rPr>
        <w:t>חיים ר</w:t>
      </w:r>
      <w:r>
        <w:rPr>
          <w:rtl/>
        </w:rPr>
        <w:t>מון (העבודה-מימד):</w:t>
      </w:r>
    </w:p>
    <w:p w14:paraId="6EC7ABC7" w14:textId="77777777" w:rsidR="00000000" w:rsidRDefault="00ED7A37">
      <w:pPr>
        <w:pStyle w:val="a"/>
        <w:rPr>
          <w:rtl/>
        </w:rPr>
      </w:pPr>
    </w:p>
    <w:p w14:paraId="7D15EA26" w14:textId="77777777" w:rsidR="00000000" w:rsidRDefault="00ED7A37">
      <w:pPr>
        <w:pStyle w:val="a"/>
        <w:rPr>
          <w:rFonts w:hint="cs"/>
          <w:rtl/>
        </w:rPr>
      </w:pPr>
      <w:r>
        <w:rPr>
          <w:rFonts w:hint="cs"/>
          <w:rtl/>
        </w:rPr>
        <w:t>אם זה יצליח שם - נתקדם. אם זה לא יצליח שם - נדע שבאמת ניסינו ולא הצלחנו, ולקחנו סיכון מינימלי. תודה.</w:t>
      </w:r>
    </w:p>
    <w:p w14:paraId="4CC4B38F" w14:textId="77777777" w:rsidR="00000000" w:rsidRDefault="00ED7A37">
      <w:pPr>
        <w:pStyle w:val="ad"/>
        <w:rPr>
          <w:rtl/>
        </w:rPr>
      </w:pPr>
      <w:r>
        <w:rPr>
          <w:rtl/>
        </w:rPr>
        <w:br/>
        <w:t>היו"ר ראובן ריבלין:</w:t>
      </w:r>
    </w:p>
    <w:p w14:paraId="31294340" w14:textId="77777777" w:rsidR="00000000" w:rsidRDefault="00ED7A37">
      <w:pPr>
        <w:pStyle w:val="a"/>
        <w:rPr>
          <w:rtl/>
        </w:rPr>
      </w:pPr>
    </w:p>
    <w:p w14:paraId="1705C0F9" w14:textId="77777777" w:rsidR="00000000" w:rsidRDefault="00ED7A37">
      <w:pPr>
        <w:pStyle w:val="a"/>
        <w:rPr>
          <w:color w:val="0000FF"/>
          <w:szCs w:val="28"/>
          <w:rtl/>
        </w:rPr>
      </w:pPr>
      <w:r>
        <w:rPr>
          <w:rFonts w:hint="cs"/>
          <w:rtl/>
        </w:rPr>
        <w:t>תודה לחבר הכנסת רמון על ההנחה שעשה - 15 שניות. סגן השר מיכאל רצון, וראש הממשלה יעלה אחריו. רבותי, מייד אחרי חבר ה</w:t>
      </w:r>
      <w:r>
        <w:rPr>
          <w:rFonts w:hint="cs"/>
          <w:rtl/>
        </w:rPr>
        <w:t>כנסת מיכאל רצון יעלה ראש הממשלה. בבקשה.</w:t>
      </w:r>
      <w:r>
        <w:rPr>
          <w:rFonts w:hint="cs"/>
          <w:rtl/>
        </w:rPr>
        <w:br/>
      </w:r>
    </w:p>
    <w:p w14:paraId="52C8D850" w14:textId="77777777" w:rsidR="00000000" w:rsidRDefault="00ED7A37">
      <w:pPr>
        <w:pStyle w:val="Speaker"/>
        <w:rPr>
          <w:rtl/>
        </w:rPr>
      </w:pPr>
      <w:bookmarkStart w:id="151" w:name="FS000001029T16_06_2003_18_08_38"/>
      <w:bookmarkStart w:id="152" w:name="_Toc45367324"/>
      <w:bookmarkEnd w:id="151"/>
      <w:r>
        <w:rPr>
          <w:rtl/>
        </w:rPr>
        <w:t>מיכאל רצון (הליכוד):</w:t>
      </w:r>
      <w:bookmarkEnd w:id="152"/>
    </w:p>
    <w:p w14:paraId="7E1F5651" w14:textId="77777777" w:rsidR="00000000" w:rsidRDefault="00ED7A37">
      <w:pPr>
        <w:pStyle w:val="a"/>
        <w:rPr>
          <w:rtl/>
        </w:rPr>
      </w:pPr>
    </w:p>
    <w:p w14:paraId="133F58CA" w14:textId="77777777" w:rsidR="00000000" w:rsidRDefault="00ED7A37">
      <w:pPr>
        <w:pStyle w:val="a"/>
        <w:rPr>
          <w:rFonts w:hint="cs"/>
          <w:rtl/>
        </w:rPr>
      </w:pPr>
      <w:r>
        <w:rPr>
          <w:rFonts w:hint="cs"/>
          <w:rtl/>
        </w:rPr>
        <w:t>אדוני היושב-ראש, כנסת נכבדה, אדוני ראש הממשלה, אתמול פרסמתי מאמר ב"הארץ", וציינתי בו כי השמאל בישראל מחפש תוכנית השמה, כי הימין לבש את צורתו והותיר אותו מובטל. ידידי מהשמאל, אתם נראים מובטלים ו</w:t>
      </w:r>
      <w:r>
        <w:rPr>
          <w:rFonts w:hint="cs"/>
          <w:rtl/>
        </w:rPr>
        <w:t>אתם גם מתנהגים כמו מובטלים.</w:t>
      </w:r>
    </w:p>
    <w:p w14:paraId="003DFE80" w14:textId="77777777" w:rsidR="00000000" w:rsidRDefault="00ED7A37">
      <w:pPr>
        <w:pStyle w:val="a"/>
        <w:rPr>
          <w:rFonts w:hint="cs"/>
          <w:rtl/>
        </w:rPr>
      </w:pPr>
    </w:p>
    <w:p w14:paraId="6559220E" w14:textId="77777777" w:rsidR="00000000" w:rsidRDefault="00ED7A37">
      <w:pPr>
        <w:pStyle w:val="ac"/>
        <w:rPr>
          <w:rtl/>
        </w:rPr>
      </w:pPr>
      <w:r>
        <w:rPr>
          <w:rFonts w:hint="eastAsia"/>
          <w:rtl/>
        </w:rPr>
        <w:t>מוחמד</w:t>
      </w:r>
      <w:r>
        <w:rPr>
          <w:rtl/>
        </w:rPr>
        <w:t xml:space="preserve"> ברכה (חד"ש-תע"ל):</w:t>
      </w:r>
    </w:p>
    <w:p w14:paraId="277C5DB6" w14:textId="77777777" w:rsidR="00000000" w:rsidRDefault="00ED7A37">
      <w:pPr>
        <w:pStyle w:val="a"/>
        <w:rPr>
          <w:rFonts w:hint="cs"/>
          <w:rtl/>
        </w:rPr>
      </w:pPr>
    </w:p>
    <w:p w14:paraId="6923E32F" w14:textId="77777777" w:rsidR="00000000" w:rsidRDefault="00ED7A37">
      <w:pPr>
        <w:pStyle w:val="a"/>
        <w:rPr>
          <w:rFonts w:hint="cs"/>
          <w:rtl/>
        </w:rPr>
      </w:pPr>
      <w:r>
        <w:rPr>
          <w:rFonts w:hint="cs"/>
          <w:rtl/>
        </w:rPr>
        <w:t>איך מתנהגים מובטלים?</w:t>
      </w:r>
    </w:p>
    <w:p w14:paraId="20CF7AA3" w14:textId="77777777" w:rsidR="00000000" w:rsidRDefault="00ED7A37">
      <w:pPr>
        <w:pStyle w:val="a"/>
        <w:rPr>
          <w:rFonts w:hint="cs"/>
          <w:rtl/>
        </w:rPr>
      </w:pPr>
    </w:p>
    <w:p w14:paraId="52A07CA8" w14:textId="77777777" w:rsidR="00000000" w:rsidRDefault="00ED7A37">
      <w:pPr>
        <w:pStyle w:val="ad"/>
        <w:rPr>
          <w:rtl/>
        </w:rPr>
      </w:pPr>
      <w:r>
        <w:rPr>
          <w:rtl/>
        </w:rPr>
        <w:t>היו"ר ראובן ריבלין:</w:t>
      </w:r>
    </w:p>
    <w:p w14:paraId="71DB10C5" w14:textId="77777777" w:rsidR="00000000" w:rsidRDefault="00ED7A37">
      <w:pPr>
        <w:pStyle w:val="a"/>
        <w:rPr>
          <w:rtl/>
        </w:rPr>
      </w:pPr>
    </w:p>
    <w:p w14:paraId="7C1F4A4D" w14:textId="77777777" w:rsidR="00000000" w:rsidRDefault="00ED7A37">
      <w:pPr>
        <w:pStyle w:val="a"/>
        <w:rPr>
          <w:rFonts w:hint="cs"/>
          <w:rtl/>
        </w:rPr>
      </w:pPr>
      <w:r>
        <w:rPr>
          <w:rFonts w:hint="cs"/>
          <w:rtl/>
        </w:rPr>
        <w:t xml:space="preserve">חבר הכנסת ברכה, הוא יענה לך בשעת שאלות לסגן השר. </w:t>
      </w:r>
    </w:p>
    <w:p w14:paraId="57726C2D" w14:textId="77777777" w:rsidR="00000000" w:rsidRDefault="00ED7A37">
      <w:pPr>
        <w:pStyle w:val="a"/>
        <w:rPr>
          <w:rFonts w:hint="cs"/>
          <w:rtl/>
        </w:rPr>
      </w:pPr>
    </w:p>
    <w:p w14:paraId="5BACCC18" w14:textId="77777777" w:rsidR="00000000" w:rsidRDefault="00ED7A37">
      <w:pPr>
        <w:pStyle w:val="SpeakerCon"/>
        <w:rPr>
          <w:rtl/>
        </w:rPr>
      </w:pPr>
      <w:bookmarkStart w:id="153" w:name="FS000001029T16_06_2003_18_11_39C"/>
      <w:bookmarkEnd w:id="153"/>
      <w:r>
        <w:rPr>
          <w:rtl/>
        </w:rPr>
        <w:t>מיכאל רצון (הליכוד):</w:t>
      </w:r>
    </w:p>
    <w:p w14:paraId="0F1E9514" w14:textId="77777777" w:rsidR="00000000" w:rsidRDefault="00ED7A37">
      <w:pPr>
        <w:pStyle w:val="a"/>
        <w:rPr>
          <w:rtl/>
        </w:rPr>
      </w:pPr>
    </w:p>
    <w:p w14:paraId="2349EA5F" w14:textId="77777777" w:rsidR="00000000" w:rsidRDefault="00ED7A37">
      <w:pPr>
        <w:pStyle w:val="a"/>
        <w:rPr>
          <w:rFonts w:hint="cs"/>
          <w:rtl/>
        </w:rPr>
      </w:pPr>
      <w:r>
        <w:rPr>
          <w:rFonts w:hint="cs"/>
          <w:rtl/>
        </w:rPr>
        <w:t>אני מתחיל לחשוב שכל פעם שאנו מקיימים פגישה מדינית בדרג גבוה - - -</w:t>
      </w:r>
    </w:p>
    <w:p w14:paraId="65B10AA3" w14:textId="77777777" w:rsidR="00000000" w:rsidRDefault="00ED7A37">
      <w:pPr>
        <w:pStyle w:val="a"/>
        <w:rPr>
          <w:rFonts w:hint="cs"/>
          <w:rtl/>
        </w:rPr>
      </w:pPr>
    </w:p>
    <w:p w14:paraId="53F1FE08" w14:textId="77777777" w:rsidR="00000000" w:rsidRDefault="00ED7A37">
      <w:pPr>
        <w:pStyle w:val="ac"/>
        <w:rPr>
          <w:rtl/>
        </w:rPr>
      </w:pPr>
      <w:r>
        <w:rPr>
          <w:rFonts w:hint="eastAsia"/>
          <w:rtl/>
        </w:rPr>
        <w:t>נסים</w:t>
      </w:r>
      <w:r>
        <w:rPr>
          <w:rtl/>
        </w:rPr>
        <w:t xml:space="preserve"> זאב (ש"ס):</w:t>
      </w:r>
    </w:p>
    <w:p w14:paraId="05AB6B8D" w14:textId="77777777" w:rsidR="00000000" w:rsidRDefault="00ED7A37">
      <w:pPr>
        <w:pStyle w:val="a"/>
        <w:rPr>
          <w:rFonts w:hint="cs"/>
          <w:rtl/>
        </w:rPr>
      </w:pPr>
    </w:p>
    <w:p w14:paraId="1C49B041" w14:textId="77777777" w:rsidR="00000000" w:rsidRDefault="00ED7A37">
      <w:pPr>
        <w:pStyle w:val="a"/>
        <w:rPr>
          <w:rFonts w:hint="cs"/>
          <w:rtl/>
        </w:rPr>
      </w:pPr>
      <w:r>
        <w:rPr>
          <w:rFonts w:hint="cs"/>
          <w:rtl/>
        </w:rPr>
        <w:t xml:space="preserve">- </w:t>
      </w:r>
      <w:r>
        <w:rPr>
          <w:rFonts w:hint="cs"/>
          <w:rtl/>
        </w:rPr>
        <w:t>- -</w:t>
      </w:r>
    </w:p>
    <w:p w14:paraId="51FB71A6" w14:textId="77777777" w:rsidR="00000000" w:rsidRDefault="00ED7A37">
      <w:pPr>
        <w:pStyle w:val="a"/>
        <w:rPr>
          <w:rFonts w:hint="cs"/>
          <w:rtl/>
        </w:rPr>
      </w:pPr>
    </w:p>
    <w:p w14:paraId="3643C472" w14:textId="77777777" w:rsidR="00000000" w:rsidRDefault="00ED7A37">
      <w:pPr>
        <w:pStyle w:val="ad"/>
        <w:rPr>
          <w:rtl/>
        </w:rPr>
      </w:pPr>
      <w:r>
        <w:rPr>
          <w:rtl/>
        </w:rPr>
        <w:t>היו"ר ראובן ריבלין:</w:t>
      </w:r>
    </w:p>
    <w:p w14:paraId="60D42CC4" w14:textId="77777777" w:rsidR="00000000" w:rsidRDefault="00ED7A37">
      <w:pPr>
        <w:pStyle w:val="a"/>
        <w:rPr>
          <w:rtl/>
        </w:rPr>
      </w:pPr>
    </w:p>
    <w:p w14:paraId="46C655DC" w14:textId="77777777" w:rsidR="00000000" w:rsidRDefault="00ED7A37">
      <w:pPr>
        <w:pStyle w:val="a"/>
        <w:rPr>
          <w:rFonts w:hint="cs"/>
          <w:rtl/>
        </w:rPr>
      </w:pPr>
      <w:r>
        <w:rPr>
          <w:rFonts w:hint="cs"/>
          <w:rtl/>
        </w:rPr>
        <w:t>חבר הכנסת נסים זאב, אנחנו מנסים לקיים דיון רציני ואתם לא מוכנים לזה. חבר הכנסת רצון ידבר שלוש דקות נטו. הפרעות סתם מאריכות דיון רציני והופכות אותו פעם נוספת לדיון לא רציני. בבקשה, אדוני סגן השר.</w:t>
      </w:r>
    </w:p>
    <w:p w14:paraId="41D8C006" w14:textId="77777777" w:rsidR="00000000" w:rsidRDefault="00ED7A37">
      <w:pPr>
        <w:pStyle w:val="a"/>
        <w:rPr>
          <w:rFonts w:hint="cs"/>
          <w:rtl/>
        </w:rPr>
      </w:pPr>
    </w:p>
    <w:p w14:paraId="334B7D9F" w14:textId="77777777" w:rsidR="00000000" w:rsidRDefault="00ED7A37">
      <w:pPr>
        <w:pStyle w:val="SpeakerCon"/>
        <w:rPr>
          <w:rtl/>
        </w:rPr>
      </w:pPr>
      <w:bookmarkStart w:id="154" w:name="FS000001029T16_06_2003_18_12_47C"/>
      <w:bookmarkEnd w:id="154"/>
      <w:r>
        <w:rPr>
          <w:rtl/>
        </w:rPr>
        <w:t>מיכאל רצון (הליכוד):</w:t>
      </w:r>
    </w:p>
    <w:p w14:paraId="721F15A0" w14:textId="77777777" w:rsidR="00000000" w:rsidRDefault="00ED7A37">
      <w:pPr>
        <w:pStyle w:val="a"/>
        <w:rPr>
          <w:rtl/>
        </w:rPr>
      </w:pPr>
    </w:p>
    <w:p w14:paraId="2D8D854D" w14:textId="77777777" w:rsidR="00000000" w:rsidRDefault="00ED7A37">
      <w:pPr>
        <w:pStyle w:val="a"/>
        <w:rPr>
          <w:rFonts w:hint="cs"/>
          <w:rtl/>
        </w:rPr>
      </w:pPr>
      <w:r>
        <w:rPr>
          <w:rFonts w:hint="cs"/>
          <w:rtl/>
        </w:rPr>
        <w:t>אני מתחיל לח</w:t>
      </w:r>
      <w:r>
        <w:rPr>
          <w:rFonts w:hint="cs"/>
          <w:rtl/>
        </w:rPr>
        <w:t>שוב שכל פעם שאנו מקיימים פגישה מדינית בדרג גבוה מתרגש פיגוע טרור בישראל, וזה לא מקרה. לא אני אמרתי את המשפט הזה. משפט זה נאמר על-ידי הנשיא בוש, ובפרפראזה על דברי ראש הממשלה: הייתכן שדברים שרואים משם לא רואים מכאן? אפילו האמריקנים, אשר לא חווים על בשרם טרור</w:t>
      </w:r>
      <w:r>
        <w:rPr>
          <w:rFonts w:hint="cs"/>
          <w:rtl/>
        </w:rPr>
        <w:t xml:space="preserve"> יומיומי, אינטנסיבי ורצחני כמותנו, מבינים את מה שכל בר-דעת אמור להבין. לא יכולים להיות שום משא-ומתן ושום התקדמות מדינית במקביל לטרור.</w:t>
      </w:r>
    </w:p>
    <w:p w14:paraId="293F9D49" w14:textId="77777777" w:rsidR="00000000" w:rsidRDefault="00ED7A37">
      <w:pPr>
        <w:pStyle w:val="a"/>
        <w:rPr>
          <w:rFonts w:hint="cs"/>
          <w:rtl/>
        </w:rPr>
      </w:pPr>
    </w:p>
    <w:p w14:paraId="0881C9D9" w14:textId="77777777" w:rsidR="00000000" w:rsidRDefault="00ED7A37">
      <w:pPr>
        <w:pStyle w:val="a"/>
        <w:rPr>
          <w:rFonts w:hint="cs"/>
          <w:rtl/>
        </w:rPr>
      </w:pPr>
      <w:r>
        <w:rPr>
          <w:rFonts w:hint="cs"/>
          <w:rtl/>
        </w:rPr>
        <w:t>הטרור חייב להיפסק. אין דרך לקיים שלום עם אלה שכל מטרתם היא מוות. גם משפט זה נאמר על-ידי הנשיא בוש בנאומו ב-4 באפריל השנה.</w:t>
      </w:r>
      <w:r>
        <w:rPr>
          <w:rFonts w:hint="cs"/>
          <w:rtl/>
        </w:rPr>
        <w:t xml:space="preserve"> והבוקר התפרסמה בעיתון "מעריב" קריאתו של בוש למלחמת חורמה ב"חמאס".</w:t>
      </w:r>
    </w:p>
    <w:p w14:paraId="76293284" w14:textId="77777777" w:rsidR="00000000" w:rsidRDefault="00ED7A37">
      <w:pPr>
        <w:pStyle w:val="a"/>
        <w:rPr>
          <w:rFonts w:hint="cs"/>
          <w:rtl/>
        </w:rPr>
      </w:pPr>
    </w:p>
    <w:p w14:paraId="2583E3FF" w14:textId="77777777" w:rsidR="00000000" w:rsidRDefault="00ED7A37">
      <w:pPr>
        <w:pStyle w:val="a"/>
        <w:rPr>
          <w:rFonts w:hint="cs"/>
          <w:rtl/>
        </w:rPr>
      </w:pPr>
      <w:r>
        <w:rPr>
          <w:rFonts w:hint="cs"/>
          <w:rtl/>
        </w:rPr>
        <w:t xml:space="preserve">הגדיל לעשות יושב-ראש ועדה של הסנאט, שאמר: ייתכן שניאלץ לשלוח חיילים אמריקנים לשטחים כדי להילחם בעצמנו בטרור. האם זה מה שאתם בשמאל רוצים? לאן הגענו? </w:t>
      </w:r>
    </w:p>
    <w:p w14:paraId="4FCE72CB" w14:textId="77777777" w:rsidR="00000000" w:rsidRDefault="00ED7A37">
      <w:pPr>
        <w:pStyle w:val="a"/>
        <w:rPr>
          <w:rFonts w:hint="cs"/>
          <w:rtl/>
        </w:rPr>
      </w:pPr>
    </w:p>
    <w:p w14:paraId="3E16C8B0" w14:textId="77777777" w:rsidR="00000000" w:rsidRDefault="00ED7A37">
      <w:pPr>
        <w:pStyle w:val="a"/>
        <w:rPr>
          <w:rFonts w:hint="cs"/>
          <w:rtl/>
        </w:rPr>
      </w:pPr>
      <w:r>
        <w:rPr>
          <w:rFonts w:hint="cs"/>
          <w:rtl/>
        </w:rPr>
        <w:t>ארגוני הטרור מבקשים עתה הפסקת אש. מדוע</w:t>
      </w:r>
      <w:r>
        <w:rPr>
          <w:rFonts w:hint="cs"/>
          <w:rtl/>
        </w:rPr>
        <w:t xml:space="preserve">? האם משום שהגיעו להכרה כי אכן יש צורך להביא לסיום הסכסוך? האם משום ששינו את תפיסתם הבסיסית בדבר חיסולה של מדינת ישראל? האם משום שהחליטו לתת צ'אנס למפת הדרכים? ברור שהתשובה על כל השאלות האלה היא לא באל"ף רבתי. הסיבה היחידה לבקשת ארגוני הטרור לסוג של הפסקת </w:t>
      </w:r>
      <w:r>
        <w:rPr>
          <w:rFonts w:hint="cs"/>
          <w:rtl/>
        </w:rPr>
        <w:t>אש, "הודנה" בשפתם, היא רצונם בתקופה של  שקט והתארגנות. רנתיסי, השיח' יאסין ושאר בכירי ה"חמאס" מחפשים תוכנית ביטוח לחודשים הקרובים.</w:t>
      </w:r>
    </w:p>
    <w:p w14:paraId="0B1DD3D8" w14:textId="77777777" w:rsidR="00000000" w:rsidRDefault="00ED7A37">
      <w:pPr>
        <w:pStyle w:val="a"/>
        <w:rPr>
          <w:rFonts w:hint="cs"/>
          <w:rtl/>
        </w:rPr>
      </w:pPr>
    </w:p>
    <w:p w14:paraId="1254B906" w14:textId="77777777" w:rsidR="00000000" w:rsidRDefault="00ED7A37">
      <w:pPr>
        <w:pStyle w:val="a"/>
        <w:rPr>
          <w:rFonts w:hint="cs"/>
          <w:rtl/>
        </w:rPr>
      </w:pPr>
      <w:r>
        <w:rPr>
          <w:rFonts w:hint="cs"/>
          <w:rtl/>
        </w:rPr>
        <w:t>אסור לממשלת ישראל לספק להם את השקט שלפני הסערה. אסור לממשלת ישראל לספק להם את תנאי המעבדה להכנת הפצצות החיות הבאות. יש להילח</w:t>
      </w:r>
      <w:r>
        <w:rPr>
          <w:rFonts w:hint="cs"/>
          <w:rtl/>
        </w:rPr>
        <w:t>ם ללא הפסקה ובכל הכוח בארגוני המרצחים, ולא לתת להם דקה לנשום.</w:t>
      </w:r>
    </w:p>
    <w:p w14:paraId="574ACD75" w14:textId="77777777" w:rsidR="00000000" w:rsidRDefault="00ED7A37">
      <w:pPr>
        <w:pStyle w:val="a"/>
        <w:rPr>
          <w:rFonts w:hint="cs"/>
          <w:rtl/>
        </w:rPr>
      </w:pPr>
    </w:p>
    <w:p w14:paraId="6BB8D6C5" w14:textId="77777777" w:rsidR="00000000" w:rsidRDefault="00ED7A37">
      <w:pPr>
        <w:pStyle w:val="a"/>
        <w:rPr>
          <w:rFonts w:hint="cs"/>
          <w:rtl/>
        </w:rPr>
      </w:pPr>
      <w:r>
        <w:rPr>
          <w:rFonts w:hint="cs"/>
          <w:rtl/>
        </w:rPr>
        <w:t xml:space="preserve">כבוד ראש הממשלה, אנו מצויים על פרשת דרכים, והדרך שבה תחליט ללכת תקבע את עתיד המדינה. אתה קיבלת מנדט מהעם ללכת לתהליך מדיני, גם במחיר של ויתורים כואבים - - </w:t>
      </w:r>
    </w:p>
    <w:p w14:paraId="2D143888" w14:textId="77777777" w:rsidR="00000000" w:rsidRDefault="00ED7A37">
      <w:pPr>
        <w:pStyle w:val="a"/>
        <w:rPr>
          <w:rFonts w:hint="cs"/>
          <w:rtl/>
        </w:rPr>
      </w:pPr>
    </w:p>
    <w:p w14:paraId="7BC981B5" w14:textId="77777777" w:rsidR="00000000" w:rsidRDefault="00ED7A37">
      <w:pPr>
        <w:pStyle w:val="ad"/>
        <w:rPr>
          <w:rtl/>
        </w:rPr>
      </w:pPr>
      <w:r>
        <w:rPr>
          <w:rtl/>
        </w:rPr>
        <w:t>היו"ר ראובן ריבלין:</w:t>
      </w:r>
    </w:p>
    <w:p w14:paraId="7C8207D1" w14:textId="77777777" w:rsidR="00000000" w:rsidRDefault="00ED7A37">
      <w:pPr>
        <w:pStyle w:val="a"/>
        <w:rPr>
          <w:rtl/>
        </w:rPr>
      </w:pPr>
    </w:p>
    <w:p w14:paraId="2372E1ED" w14:textId="77777777" w:rsidR="00000000" w:rsidRDefault="00ED7A37">
      <w:pPr>
        <w:pStyle w:val="a"/>
        <w:rPr>
          <w:rFonts w:hint="cs"/>
          <w:rtl/>
        </w:rPr>
      </w:pPr>
      <w:r>
        <w:rPr>
          <w:rFonts w:hint="cs"/>
          <w:rtl/>
        </w:rPr>
        <w:t>אדוני, אני לא ח</w:t>
      </w:r>
      <w:r>
        <w:rPr>
          <w:rFonts w:hint="cs"/>
          <w:rtl/>
        </w:rPr>
        <w:t xml:space="preserve">ושב שהליכוד היה צריך לתת לארבעה איש לדבר שלוש דקות - היה נותן לאדוני לדבר שמונה דקות. </w:t>
      </w:r>
    </w:p>
    <w:p w14:paraId="09520476" w14:textId="77777777" w:rsidR="00000000" w:rsidRDefault="00ED7A37">
      <w:pPr>
        <w:pStyle w:val="a"/>
        <w:rPr>
          <w:rFonts w:hint="cs"/>
          <w:rtl/>
        </w:rPr>
      </w:pPr>
    </w:p>
    <w:p w14:paraId="2A81E1A9" w14:textId="77777777" w:rsidR="00000000" w:rsidRDefault="00ED7A37">
      <w:pPr>
        <w:pStyle w:val="SpeakerCon"/>
        <w:rPr>
          <w:rtl/>
        </w:rPr>
      </w:pPr>
      <w:bookmarkStart w:id="155" w:name="FS000001029T16_06_2003_18_20_59C"/>
      <w:bookmarkEnd w:id="155"/>
      <w:r>
        <w:rPr>
          <w:rtl/>
        </w:rPr>
        <w:t>מיכאל רצון (הליכוד):</w:t>
      </w:r>
    </w:p>
    <w:p w14:paraId="53BACC1D" w14:textId="77777777" w:rsidR="00000000" w:rsidRDefault="00ED7A37">
      <w:pPr>
        <w:pStyle w:val="a"/>
        <w:rPr>
          <w:rtl/>
        </w:rPr>
      </w:pPr>
    </w:p>
    <w:p w14:paraId="40354575" w14:textId="77777777" w:rsidR="00000000" w:rsidRDefault="00ED7A37">
      <w:pPr>
        <w:pStyle w:val="a"/>
        <w:rPr>
          <w:rFonts w:hint="cs"/>
          <w:rtl/>
        </w:rPr>
      </w:pPr>
      <w:r>
        <w:rPr>
          <w:rFonts w:hint="cs"/>
          <w:rtl/>
        </w:rPr>
        <w:t>- - ומצד שני, אותו מנדט מכיל בתוכו את ההתחייבות לספק ביטחון לאזרחי המדינה. אל לנו להתבלבל, השלום הוא אמצעי ולא מטרה. אין להתקדם במסלול מדיני המחיי</w:t>
      </w:r>
      <w:r>
        <w:rPr>
          <w:rFonts w:hint="cs"/>
          <w:rtl/>
        </w:rPr>
        <w:t xml:space="preserve">ב ויתורים כואבים ללא הפסקה טוטלית של הטרור. כמו שאמר הנשיא בוש: משימות ההתאבדות יפוצצו את התקווה היחידה של הפלסטינים למדינה. וכך אכן צריך להיות. </w:t>
      </w:r>
    </w:p>
    <w:p w14:paraId="56B679F0" w14:textId="77777777" w:rsidR="00000000" w:rsidRDefault="00ED7A37">
      <w:pPr>
        <w:pStyle w:val="a"/>
        <w:rPr>
          <w:rFonts w:hint="cs"/>
          <w:rtl/>
        </w:rPr>
      </w:pPr>
    </w:p>
    <w:p w14:paraId="3170BD43" w14:textId="77777777" w:rsidR="00000000" w:rsidRDefault="00ED7A37">
      <w:pPr>
        <w:pStyle w:val="a"/>
        <w:rPr>
          <w:rFonts w:hint="cs"/>
          <w:rtl/>
        </w:rPr>
      </w:pPr>
      <w:r>
        <w:rPr>
          <w:rFonts w:hint="cs"/>
          <w:rtl/>
        </w:rPr>
        <w:t xml:space="preserve">אם, אדוני ראש הממשלה, אתה צריך תמיכה וחיזוק, הרי שאני, ובטוחני שכל מצביעי הליכוד, נחזק את ידיך, וכחור ויהושע </w:t>
      </w:r>
      <w:r>
        <w:rPr>
          <w:rFonts w:hint="cs"/>
          <w:rtl/>
        </w:rPr>
        <w:t xml:space="preserve">בשעתם נתמוך בך כדי שלא יכבדו ידיך, כדי שעם ישראל ינצח. תודה רבה. </w:t>
      </w:r>
    </w:p>
    <w:p w14:paraId="4D197B58" w14:textId="77777777" w:rsidR="00000000" w:rsidRDefault="00ED7A37">
      <w:pPr>
        <w:pStyle w:val="a"/>
        <w:rPr>
          <w:rFonts w:hint="cs"/>
          <w:rtl/>
        </w:rPr>
      </w:pPr>
    </w:p>
    <w:p w14:paraId="659DCE29" w14:textId="77777777" w:rsidR="00000000" w:rsidRDefault="00ED7A37">
      <w:pPr>
        <w:pStyle w:val="ad"/>
        <w:rPr>
          <w:rtl/>
        </w:rPr>
      </w:pPr>
      <w:r>
        <w:rPr>
          <w:rtl/>
        </w:rPr>
        <w:t>היו"ר ראובן ריבלין:</w:t>
      </w:r>
    </w:p>
    <w:p w14:paraId="71FAEA03" w14:textId="77777777" w:rsidR="00000000" w:rsidRDefault="00ED7A37">
      <w:pPr>
        <w:pStyle w:val="a"/>
        <w:rPr>
          <w:rtl/>
        </w:rPr>
      </w:pPr>
    </w:p>
    <w:p w14:paraId="41F05D3E" w14:textId="77777777" w:rsidR="00000000" w:rsidRDefault="00ED7A37">
      <w:pPr>
        <w:pStyle w:val="a"/>
        <w:rPr>
          <w:rFonts w:hint="cs"/>
          <w:rtl/>
        </w:rPr>
      </w:pPr>
      <w:r>
        <w:rPr>
          <w:rFonts w:hint="cs"/>
          <w:rtl/>
        </w:rPr>
        <w:t xml:space="preserve">אני מאוד מודה לסגן השר מיכאל רצון. רבותי חברי הכנסת, נא לשבת, נא לכבד את המקום, כפי שרוצים שיכבדו אותנו. אדוני ראש הממשלה, יעלה ויבוא ויאמר את דברו. </w:t>
      </w:r>
    </w:p>
    <w:p w14:paraId="3D35D995" w14:textId="77777777" w:rsidR="00000000" w:rsidRDefault="00ED7A37">
      <w:pPr>
        <w:pStyle w:val="a"/>
        <w:rPr>
          <w:rFonts w:hint="cs"/>
          <w:rtl/>
        </w:rPr>
      </w:pPr>
    </w:p>
    <w:p w14:paraId="55E8FC99" w14:textId="77777777" w:rsidR="00000000" w:rsidRDefault="00ED7A37">
      <w:pPr>
        <w:pStyle w:val="ac"/>
        <w:rPr>
          <w:rtl/>
        </w:rPr>
      </w:pPr>
      <w:r>
        <w:rPr>
          <w:rFonts w:hint="eastAsia"/>
          <w:rtl/>
        </w:rPr>
        <w:t>אבשלום</w:t>
      </w:r>
      <w:r>
        <w:rPr>
          <w:rtl/>
        </w:rPr>
        <w:t xml:space="preserve"> וילן (מרצ)</w:t>
      </w:r>
      <w:r>
        <w:rPr>
          <w:rtl/>
        </w:rPr>
        <w:t>:</w:t>
      </w:r>
    </w:p>
    <w:p w14:paraId="662F60C2" w14:textId="77777777" w:rsidR="00000000" w:rsidRDefault="00ED7A37">
      <w:pPr>
        <w:pStyle w:val="a"/>
        <w:rPr>
          <w:rFonts w:hint="cs"/>
          <w:rtl/>
        </w:rPr>
      </w:pPr>
    </w:p>
    <w:p w14:paraId="429FD0E3" w14:textId="77777777" w:rsidR="00000000" w:rsidRDefault="00ED7A37">
      <w:pPr>
        <w:pStyle w:val="a"/>
        <w:rPr>
          <w:rFonts w:hint="cs"/>
          <w:rtl/>
        </w:rPr>
      </w:pPr>
      <w:r>
        <w:rPr>
          <w:rFonts w:hint="cs"/>
          <w:rtl/>
        </w:rPr>
        <w:t>- - -</w:t>
      </w:r>
    </w:p>
    <w:p w14:paraId="081D6936" w14:textId="77777777" w:rsidR="00000000" w:rsidRDefault="00ED7A37">
      <w:pPr>
        <w:pStyle w:val="a"/>
        <w:rPr>
          <w:rFonts w:hint="cs"/>
          <w:rtl/>
        </w:rPr>
      </w:pPr>
    </w:p>
    <w:p w14:paraId="6B5A00CD" w14:textId="77777777" w:rsidR="00000000" w:rsidRDefault="00ED7A37">
      <w:pPr>
        <w:pStyle w:val="ad"/>
        <w:rPr>
          <w:rtl/>
        </w:rPr>
      </w:pPr>
      <w:r>
        <w:rPr>
          <w:rtl/>
        </w:rPr>
        <w:t>היו"ר ראובן ריבלין:</w:t>
      </w:r>
    </w:p>
    <w:p w14:paraId="76DD9D8C" w14:textId="77777777" w:rsidR="00000000" w:rsidRDefault="00ED7A37">
      <w:pPr>
        <w:pStyle w:val="a"/>
        <w:rPr>
          <w:rtl/>
        </w:rPr>
      </w:pPr>
    </w:p>
    <w:p w14:paraId="2EF20569" w14:textId="77777777" w:rsidR="00000000" w:rsidRDefault="00ED7A37">
      <w:pPr>
        <w:pStyle w:val="a"/>
        <w:rPr>
          <w:rFonts w:hint="cs"/>
          <w:rtl/>
        </w:rPr>
      </w:pPr>
      <w:r>
        <w:rPr>
          <w:rFonts w:hint="cs"/>
          <w:rtl/>
        </w:rPr>
        <w:t xml:space="preserve">חבר הכנסת וילן, שרי הממשלה משתתפים בדיונים. מי שהיה צריך להיות כאן הוא ראש הממשלה. האחרים נמצאים פה, כל אחד על-פי - - - אני ראיתי שרים ממרצ שהיו עסוקים ולא היו מגיעים לכנסת. בבקשה, אדוני ראש הממשלה. </w:t>
      </w:r>
    </w:p>
    <w:p w14:paraId="15C6693C" w14:textId="77777777" w:rsidR="00000000" w:rsidRDefault="00ED7A37">
      <w:pPr>
        <w:pStyle w:val="a"/>
        <w:rPr>
          <w:rFonts w:hint="cs"/>
          <w:rtl/>
        </w:rPr>
      </w:pPr>
    </w:p>
    <w:p w14:paraId="77BFDF56" w14:textId="77777777" w:rsidR="00000000" w:rsidRDefault="00ED7A37">
      <w:pPr>
        <w:pStyle w:val="Speaker"/>
        <w:rPr>
          <w:rtl/>
        </w:rPr>
      </w:pPr>
      <w:bookmarkStart w:id="156" w:name="FS000000482T16_06_2003_18_24_49"/>
      <w:bookmarkStart w:id="157" w:name="_Toc45367325"/>
      <w:bookmarkEnd w:id="156"/>
      <w:r>
        <w:rPr>
          <w:rFonts w:hint="eastAsia"/>
          <w:rtl/>
        </w:rPr>
        <w:t>ראש</w:t>
      </w:r>
      <w:r>
        <w:rPr>
          <w:rtl/>
        </w:rPr>
        <w:t xml:space="preserve"> הממשלה אריאל שרון:</w:t>
      </w:r>
      <w:bookmarkEnd w:id="157"/>
    </w:p>
    <w:p w14:paraId="16E7DD75" w14:textId="77777777" w:rsidR="00000000" w:rsidRDefault="00ED7A37">
      <w:pPr>
        <w:pStyle w:val="a"/>
        <w:rPr>
          <w:rFonts w:hint="cs"/>
          <w:rtl/>
        </w:rPr>
      </w:pPr>
    </w:p>
    <w:p w14:paraId="582784AE" w14:textId="77777777" w:rsidR="00000000" w:rsidRDefault="00ED7A37">
      <w:pPr>
        <w:pStyle w:val="a"/>
        <w:rPr>
          <w:rFonts w:hint="cs"/>
          <w:rtl/>
        </w:rPr>
      </w:pPr>
      <w:r>
        <w:rPr>
          <w:rFonts w:hint="cs"/>
          <w:rtl/>
        </w:rPr>
        <w:t xml:space="preserve">אדוני היושב-ראש, חברי הכנסת, שמעתי בעיון ובקשב רב את דבריכם, וברצוני לענות לכם. </w:t>
      </w:r>
    </w:p>
    <w:p w14:paraId="7F19E35F" w14:textId="77777777" w:rsidR="00000000" w:rsidRDefault="00ED7A37">
      <w:pPr>
        <w:pStyle w:val="a"/>
        <w:rPr>
          <w:rFonts w:hint="cs"/>
          <w:rtl/>
        </w:rPr>
      </w:pPr>
    </w:p>
    <w:p w14:paraId="1F349D63" w14:textId="77777777" w:rsidR="00000000" w:rsidRDefault="00ED7A37">
      <w:pPr>
        <w:pStyle w:val="a"/>
        <w:rPr>
          <w:rFonts w:hint="cs"/>
          <w:rtl/>
        </w:rPr>
      </w:pPr>
      <w:r>
        <w:rPr>
          <w:rFonts w:hint="cs"/>
          <w:rtl/>
        </w:rPr>
        <w:t>ישראל צריכה שלום, ישראל רוצה שלום. עם ישראל יחיה פה בשלום. לאזרחי ישראל מגיע שקט. הכלכלה הישראלית תפרוץ קדימה כשיהיה שקט ויתקיים תהליך מדיני.</w:t>
      </w:r>
    </w:p>
    <w:p w14:paraId="4086ABC4" w14:textId="77777777" w:rsidR="00000000" w:rsidRDefault="00ED7A37">
      <w:pPr>
        <w:pStyle w:val="a"/>
        <w:rPr>
          <w:rFonts w:hint="cs"/>
          <w:rtl/>
        </w:rPr>
      </w:pPr>
    </w:p>
    <w:p w14:paraId="09785F04" w14:textId="77777777" w:rsidR="00000000" w:rsidRDefault="00ED7A37">
      <w:pPr>
        <w:pStyle w:val="ad"/>
        <w:rPr>
          <w:rtl/>
        </w:rPr>
      </w:pPr>
      <w:r>
        <w:rPr>
          <w:rtl/>
        </w:rPr>
        <w:t>היו"ר ראובן ריבלין:</w:t>
      </w:r>
    </w:p>
    <w:p w14:paraId="69E1C3A3" w14:textId="77777777" w:rsidR="00000000" w:rsidRDefault="00ED7A37">
      <w:pPr>
        <w:pStyle w:val="a"/>
        <w:rPr>
          <w:rtl/>
        </w:rPr>
      </w:pPr>
    </w:p>
    <w:p w14:paraId="151B4458" w14:textId="77777777" w:rsidR="00000000" w:rsidRDefault="00ED7A37">
      <w:pPr>
        <w:pStyle w:val="a"/>
        <w:rPr>
          <w:rFonts w:hint="cs"/>
          <w:rtl/>
        </w:rPr>
      </w:pPr>
      <w:r>
        <w:rPr>
          <w:rFonts w:hint="cs"/>
          <w:rtl/>
        </w:rPr>
        <w:t xml:space="preserve">חבר הכנסת </w:t>
      </w:r>
      <w:r>
        <w:rPr>
          <w:rFonts w:hint="cs"/>
          <w:rtl/>
        </w:rPr>
        <w:t xml:space="preserve">הרצוג. </w:t>
      </w:r>
    </w:p>
    <w:p w14:paraId="5219AEAC" w14:textId="77777777" w:rsidR="00000000" w:rsidRDefault="00ED7A37">
      <w:pPr>
        <w:pStyle w:val="a"/>
        <w:rPr>
          <w:rFonts w:hint="cs"/>
          <w:rtl/>
        </w:rPr>
      </w:pPr>
    </w:p>
    <w:p w14:paraId="3E4ED9FF" w14:textId="77777777" w:rsidR="00000000" w:rsidRDefault="00ED7A37">
      <w:pPr>
        <w:pStyle w:val="SpeakerCon"/>
        <w:rPr>
          <w:rtl/>
        </w:rPr>
      </w:pPr>
      <w:bookmarkStart w:id="158" w:name="FS000000482T16_06_2003_18_25_48C"/>
      <w:bookmarkEnd w:id="158"/>
      <w:r>
        <w:rPr>
          <w:rtl/>
        </w:rPr>
        <w:t>ראש הממשלה אריאל שרון:</w:t>
      </w:r>
    </w:p>
    <w:p w14:paraId="720DD97C" w14:textId="77777777" w:rsidR="00000000" w:rsidRDefault="00ED7A37">
      <w:pPr>
        <w:pStyle w:val="a"/>
        <w:rPr>
          <w:rtl/>
        </w:rPr>
      </w:pPr>
    </w:p>
    <w:p w14:paraId="185D5FB0" w14:textId="77777777" w:rsidR="00000000" w:rsidRDefault="00ED7A37">
      <w:pPr>
        <w:pStyle w:val="a"/>
        <w:rPr>
          <w:rFonts w:hint="cs"/>
          <w:rtl/>
        </w:rPr>
      </w:pPr>
      <w:r>
        <w:rPr>
          <w:rFonts w:hint="cs"/>
          <w:rtl/>
        </w:rPr>
        <w:t xml:space="preserve">תיירים מרחבי העולם ישובו להלך ברחובותינו. ישראל תוכל אז להתרכז בפיתוח הכשרונות הרבים המצויים בה. אז תחזור ותופיע ישראל האמיתית, ישראל של מדע, של תעשייה מתוחכמת, של מוזיקה מצוינת, של תיאטרון ומחול, של רפואה, של ביוטכנולוגיה </w:t>
      </w:r>
      <w:r>
        <w:rPr>
          <w:rFonts w:hint="cs"/>
          <w:rtl/>
        </w:rPr>
        <w:t>וננו-טכנולוגיה, של חקלאות שנוקשת על דלתות העתיד. כל אלה הם בהישג ידינו, הם מצויים פה, מוסתרים מעין באבק המלחמות, בשאון התותחים, בכתמי הדם.</w:t>
      </w:r>
    </w:p>
    <w:p w14:paraId="512C9D4E" w14:textId="77777777" w:rsidR="00000000" w:rsidRDefault="00ED7A37">
      <w:pPr>
        <w:pStyle w:val="a"/>
        <w:rPr>
          <w:rFonts w:hint="cs"/>
          <w:rtl/>
        </w:rPr>
      </w:pPr>
    </w:p>
    <w:p w14:paraId="379BA648" w14:textId="77777777" w:rsidR="00000000" w:rsidRDefault="00ED7A37">
      <w:pPr>
        <w:pStyle w:val="a"/>
        <w:rPr>
          <w:rFonts w:hint="cs"/>
          <w:rtl/>
        </w:rPr>
      </w:pPr>
      <w:r>
        <w:rPr>
          <w:rFonts w:hint="cs"/>
          <w:rtl/>
        </w:rPr>
        <w:t xml:space="preserve">אמרתי וחזרתי ואמרתי, שכדי להגיע לשלום חייב להיות ביטחון. אין יכולת להגיע להסדר מדיני, בוודאי לא להסכם שלום, כשהטרור </w:t>
      </w:r>
      <w:r>
        <w:rPr>
          <w:rFonts w:hint="cs"/>
          <w:rtl/>
        </w:rPr>
        <w:t xml:space="preserve">משתולל. ישראל עומדת על זכותה לחיות בשקט ובביטחון, ולא תוותר על כך לעולם, לעולם. </w:t>
      </w:r>
    </w:p>
    <w:p w14:paraId="6946F60A" w14:textId="77777777" w:rsidR="00000000" w:rsidRDefault="00ED7A37">
      <w:pPr>
        <w:pStyle w:val="a"/>
        <w:rPr>
          <w:rFonts w:hint="cs"/>
          <w:rtl/>
        </w:rPr>
      </w:pPr>
    </w:p>
    <w:p w14:paraId="6259CE53" w14:textId="77777777" w:rsidR="00000000" w:rsidRDefault="00ED7A37">
      <w:pPr>
        <w:pStyle w:val="a"/>
        <w:rPr>
          <w:rFonts w:hint="cs"/>
          <w:rtl/>
        </w:rPr>
      </w:pPr>
      <w:r>
        <w:rPr>
          <w:rFonts w:hint="cs"/>
          <w:rtl/>
        </w:rPr>
        <w:t>אדוני היושב-ראש, הרשה נא לי לומר משהו, כמי ששומע ללא הרף שעוסקים בניתוח כוונותיו ומייחסים לו לא אחת תוכניות נסתרות. השתתפתי בכל מערכות ישראל. את רוב שירותי עשיתי בשדה. נפלה ב</w:t>
      </w:r>
      <w:r>
        <w:rPr>
          <w:rFonts w:hint="cs"/>
          <w:rtl/>
        </w:rPr>
        <w:t>חלקי הזכות לפקד על הטובות שביחידות צה"ל בקרבות הקשים ביותר. ראיתי את מוראות המלחמות וחשתי בפחדי המלחמות. איבדתי את חברי הטובים וליוויתי אותם בדרכם האחרונה. נפצעתי קשה פעמיים, פעם כמ"מ במלחמת העצמאות ופעם כמג"ד גדוד 890, והרגשתי את כאבי התופת בבתי-החולים. ק</w:t>
      </w:r>
      <w:r>
        <w:rPr>
          <w:rFonts w:hint="cs"/>
          <w:rtl/>
        </w:rPr>
        <w:t xml:space="preserve">יבלתי החלטות של חיים ומוות לגבי אחרים ולגבי עצמי. ולכן אני מאמין שאני מבין את חשיבות השלום ורוצה בו, לא פחות מפוליטיקאים רבים שמדברים על שלום אך לא התנסו מעולם בניסיונות שאני עברתי. </w:t>
      </w:r>
    </w:p>
    <w:p w14:paraId="2A4D2730" w14:textId="77777777" w:rsidR="00000000" w:rsidRDefault="00ED7A37">
      <w:pPr>
        <w:pStyle w:val="a"/>
        <w:rPr>
          <w:rFonts w:hint="cs"/>
          <w:rtl/>
        </w:rPr>
      </w:pPr>
    </w:p>
    <w:p w14:paraId="6CE51887" w14:textId="77777777" w:rsidR="00000000" w:rsidRDefault="00ED7A37">
      <w:pPr>
        <w:pStyle w:val="a"/>
        <w:rPr>
          <w:rFonts w:hint="cs"/>
          <w:rtl/>
        </w:rPr>
      </w:pPr>
      <w:r>
        <w:rPr>
          <w:rFonts w:hint="cs"/>
          <w:rtl/>
        </w:rPr>
        <w:t>אבל בשבילי, שלום משמעותו ביטחון מלא לאזרחי ישראל. לא הצהרות, לא דיבורים,</w:t>
      </w:r>
      <w:r>
        <w:rPr>
          <w:rFonts w:hint="cs"/>
          <w:rtl/>
        </w:rPr>
        <w:t xml:space="preserve"> מאלה כבר שבענו, אלא ביטחון מלא ומלחמה אמיתית ורצופה של הממשלה הפלסטינית החדשה בארגוני הטרור ופירוק תשתיותיהם.</w:t>
      </w:r>
    </w:p>
    <w:p w14:paraId="2BEAE6CF" w14:textId="77777777" w:rsidR="00000000" w:rsidRDefault="00ED7A37">
      <w:pPr>
        <w:pStyle w:val="a"/>
        <w:rPr>
          <w:rFonts w:hint="cs"/>
          <w:rtl/>
        </w:rPr>
      </w:pPr>
    </w:p>
    <w:p w14:paraId="6DA55F19" w14:textId="77777777" w:rsidR="00000000" w:rsidRDefault="00ED7A37">
      <w:pPr>
        <w:pStyle w:val="a"/>
        <w:rPr>
          <w:rFonts w:hint="cs"/>
          <w:rtl/>
        </w:rPr>
      </w:pPr>
      <w:r>
        <w:rPr>
          <w:rFonts w:hint="cs"/>
          <w:rtl/>
        </w:rPr>
        <w:t xml:space="preserve"> עלינו לזכור תמיד, שלעם היהודי יש מדינה אחת קטנטונת. אומנם מרובת כשרונות, אך קטנה מאוד. וזה המקום היחיד בעולם שבו ליהודים יש הזכות והכוח להגן על</w:t>
      </w:r>
      <w:r>
        <w:rPr>
          <w:rFonts w:hint="cs"/>
          <w:rtl/>
        </w:rPr>
        <w:t xml:space="preserve"> עצמם בכוחות עצמם. חובתנו היא לשמור על יכולתנו זאת ולא נוותר עליה. זו האחריות ההיסטורית המוטלת על כתפינו. </w:t>
      </w:r>
    </w:p>
    <w:p w14:paraId="7C3E425B" w14:textId="77777777" w:rsidR="00000000" w:rsidRDefault="00ED7A37">
      <w:pPr>
        <w:pStyle w:val="a"/>
        <w:rPr>
          <w:rFonts w:hint="cs"/>
          <w:rtl/>
        </w:rPr>
      </w:pPr>
    </w:p>
    <w:p w14:paraId="7B849C0F" w14:textId="77777777" w:rsidR="00000000" w:rsidRDefault="00ED7A37">
      <w:pPr>
        <w:pStyle w:val="a"/>
        <w:rPr>
          <w:rFonts w:hint="cs"/>
          <w:rtl/>
        </w:rPr>
      </w:pPr>
      <w:r>
        <w:rPr>
          <w:rFonts w:hint="cs"/>
          <w:rtl/>
        </w:rPr>
        <w:t>הטרור לא חילץ מישראל שום ויתור, כפי שהתיימר והבטיח לעשות. להיפך -  דווקא היום יש הרבה יותר הבנה לצרכים ולאינטרסים הביטחוניים של ישראל, ויש יותר תיאו</w:t>
      </w:r>
      <w:r>
        <w:rPr>
          <w:rFonts w:hint="cs"/>
          <w:rtl/>
        </w:rPr>
        <w:t>ם בין ישראל למדינות העולם, ובעיקר עם ארצות-הברית, באשר לאופי ההסדרים העתידיים בין ישראל לבין הפלסטינים. דווקא יוזמי הטרור מבודדים היום והשפעתם הולכת ופוחתת.</w:t>
      </w:r>
    </w:p>
    <w:p w14:paraId="2963E728" w14:textId="77777777" w:rsidR="00000000" w:rsidRDefault="00ED7A37">
      <w:pPr>
        <w:pStyle w:val="a"/>
        <w:rPr>
          <w:rFonts w:hint="cs"/>
          <w:rtl/>
        </w:rPr>
      </w:pPr>
    </w:p>
    <w:p w14:paraId="78A7BF2C" w14:textId="77777777" w:rsidR="00000000" w:rsidRDefault="00ED7A37">
      <w:pPr>
        <w:pStyle w:val="a"/>
        <w:rPr>
          <w:rFonts w:hint="cs"/>
          <w:rtl/>
        </w:rPr>
      </w:pPr>
      <w:r>
        <w:rPr>
          <w:rFonts w:hint="cs"/>
          <w:rtl/>
        </w:rPr>
        <w:t>לפני כשבועיים  נפגשנו בעקבה, אני וחלק מעמיתי לשולחן הממשלה, עם ראש הממשלה הפלסטיני החדש כאורחיו של</w:t>
      </w:r>
      <w:r>
        <w:rPr>
          <w:rFonts w:hint="cs"/>
          <w:rtl/>
        </w:rPr>
        <w:t xml:space="preserve"> מלך ירדן וביוזמתו של נשיא ארצות-הברית, ידיד אמת של ישראל ומנהיג העולם החופשי, העומד באומץ-לב בראש המערכה נגד הטרור העולמי. אנחנו עצמנו עומדים  מול הטרור הערבי, שהפך אחר כך לפלסטיני, זה למעלה מ=120 שנה. </w:t>
      </w:r>
    </w:p>
    <w:p w14:paraId="565DEC6D" w14:textId="77777777" w:rsidR="00000000" w:rsidRDefault="00ED7A37">
      <w:pPr>
        <w:pStyle w:val="a"/>
        <w:rPr>
          <w:rFonts w:hint="cs"/>
          <w:rtl/>
        </w:rPr>
      </w:pPr>
    </w:p>
    <w:p w14:paraId="6C43EBBC" w14:textId="77777777" w:rsidR="00000000" w:rsidRDefault="00ED7A37">
      <w:pPr>
        <w:pStyle w:val="a"/>
        <w:rPr>
          <w:rFonts w:hint="cs"/>
          <w:rtl/>
        </w:rPr>
      </w:pPr>
      <w:r>
        <w:rPr>
          <w:rFonts w:hint="cs"/>
          <w:rtl/>
        </w:rPr>
        <w:t xml:space="preserve">דיברנו שם, בעקבה, על ביטחון ועל שלום. במהלך השיחות </w:t>
      </w:r>
      <w:r>
        <w:rPr>
          <w:rFonts w:hint="cs"/>
          <w:rtl/>
        </w:rPr>
        <w:t>חזרתי ואמרתי, שבשביל שלום אמיתי, שלום לדורות, נצטרך לעשות ויתורים כואבים, אבל הדגשתי שוב ושוב, שלא נקבל טרור ושנגיב בחריפות על פגיעות בנו, על טרור נגדנו. וכך עשינו. כמו כן, הבהרתי בעקבה שישראל לא תאפשר כניסה של פליטים פלסטינים וצאצאיהם לשטחה, לא היום ולא א</w:t>
      </w:r>
      <w:r>
        <w:rPr>
          <w:rFonts w:hint="cs"/>
          <w:rtl/>
        </w:rPr>
        <w:t>י-פעם בעתיד.</w:t>
      </w:r>
    </w:p>
    <w:p w14:paraId="04B778D9" w14:textId="77777777" w:rsidR="00000000" w:rsidRDefault="00ED7A37">
      <w:pPr>
        <w:pStyle w:val="a"/>
        <w:rPr>
          <w:rFonts w:hint="cs"/>
          <w:rtl/>
        </w:rPr>
      </w:pPr>
    </w:p>
    <w:p w14:paraId="0DA3BF87" w14:textId="77777777" w:rsidR="00000000" w:rsidRDefault="00ED7A37">
      <w:pPr>
        <w:pStyle w:val="a"/>
        <w:rPr>
          <w:rFonts w:hint="cs"/>
          <w:rtl/>
        </w:rPr>
      </w:pPr>
      <w:r>
        <w:rPr>
          <w:rFonts w:hint="cs"/>
          <w:rtl/>
        </w:rPr>
        <w:t xml:space="preserve">ארגוני הטרור, בלחץ מצרי, שמרו על שלושה ימי שקט, כפי שנתבע מהם, ומשחלפו הימים פתחו בגל מעשי טרור. עמדנו בפני בעיה קשה - האם לנשוך שפתינו כדי שלא ניחשד כמי שפועלים לעצור את התהליך המדיני, וקולות כאלה נשמעו גם מבפנים, ואפילו מצד חלק מחברי הכנסת </w:t>
      </w:r>
      <w:r>
        <w:rPr>
          <w:rFonts w:hint="cs"/>
          <w:rtl/>
        </w:rPr>
        <w:t xml:space="preserve">הנכבדים, או לא לעשות, כפי שמוטל עלינו, שום ויתור בעניין הביטחוני, כפי שאמרתי והבטחתי. </w:t>
      </w:r>
    </w:p>
    <w:p w14:paraId="5DF75557" w14:textId="77777777" w:rsidR="00000000" w:rsidRDefault="00ED7A37">
      <w:pPr>
        <w:pStyle w:val="a"/>
        <w:rPr>
          <w:rFonts w:hint="cs"/>
          <w:rtl/>
        </w:rPr>
      </w:pPr>
    </w:p>
    <w:p w14:paraId="7491C664" w14:textId="77777777" w:rsidR="00000000" w:rsidRDefault="00ED7A37">
      <w:pPr>
        <w:pStyle w:val="a"/>
        <w:rPr>
          <w:rFonts w:hint="cs"/>
          <w:rtl/>
        </w:rPr>
      </w:pPr>
      <w:r>
        <w:rPr>
          <w:rFonts w:hint="cs"/>
          <w:rtl/>
        </w:rPr>
        <w:t>מעשי רצח קשים בוצעו: הנערה בת ה=17 וחברה, שבותרו בגרזינים ובסכינים באכזריות נוראה; ארבעת החיילים שנהרגו, חיילים המגינים על פועלים פלסטינים ויהודים העובדים באזור התעשייה</w:t>
      </w:r>
      <w:r>
        <w:rPr>
          <w:rFonts w:hint="cs"/>
          <w:rtl/>
        </w:rPr>
        <w:t xml:space="preserve"> ארז; חייל שנפל בחברון; 17 אזרחים, קורבנות הפיגוע המזוויע במרכז ירושלים. פעולות התאבדות רבות של פלסטינים נמנעו - - -</w:t>
      </w:r>
    </w:p>
    <w:p w14:paraId="1774D7BA" w14:textId="77777777" w:rsidR="00000000" w:rsidRDefault="00ED7A37">
      <w:pPr>
        <w:pStyle w:val="a"/>
        <w:rPr>
          <w:rFonts w:hint="cs"/>
          <w:rtl/>
        </w:rPr>
      </w:pPr>
    </w:p>
    <w:p w14:paraId="7884B589" w14:textId="77777777" w:rsidR="00000000" w:rsidRDefault="00ED7A37">
      <w:pPr>
        <w:pStyle w:val="ac"/>
        <w:rPr>
          <w:rtl/>
        </w:rPr>
      </w:pPr>
      <w:r>
        <w:rPr>
          <w:rFonts w:hint="eastAsia"/>
          <w:rtl/>
        </w:rPr>
        <w:t>מוחמד</w:t>
      </w:r>
      <w:r>
        <w:rPr>
          <w:rtl/>
        </w:rPr>
        <w:t xml:space="preserve"> ברכה (חד"ש-תע"ל):</w:t>
      </w:r>
    </w:p>
    <w:p w14:paraId="1635471A" w14:textId="77777777" w:rsidR="00000000" w:rsidRDefault="00ED7A37">
      <w:pPr>
        <w:pStyle w:val="a"/>
        <w:rPr>
          <w:rFonts w:hint="cs"/>
          <w:rtl/>
        </w:rPr>
      </w:pPr>
    </w:p>
    <w:p w14:paraId="14F56D84" w14:textId="77777777" w:rsidR="00000000" w:rsidRDefault="00ED7A37">
      <w:pPr>
        <w:pStyle w:val="a"/>
        <w:rPr>
          <w:rFonts w:hint="cs"/>
          <w:rtl/>
        </w:rPr>
      </w:pPr>
      <w:r>
        <w:rPr>
          <w:rFonts w:hint="cs"/>
          <w:rtl/>
        </w:rPr>
        <w:t>אתה יודע לספור גם קורבנות פלסטינים - -</w:t>
      </w:r>
    </w:p>
    <w:p w14:paraId="267715DB" w14:textId="77777777" w:rsidR="00000000" w:rsidRDefault="00ED7A37">
      <w:pPr>
        <w:pStyle w:val="a"/>
        <w:rPr>
          <w:rFonts w:hint="cs"/>
          <w:rtl/>
        </w:rPr>
      </w:pPr>
    </w:p>
    <w:p w14:paraId="418E2F2D" w14:textId="77777777" w:rsidR="00000000" w:rsidRDefault="00ED7A37">
      <w:pPr>
        <w:pStyle w:val="ad"/>
        <w:rPr>
          <w:rtl/>
        </w:rPr>
      </w:pPr>
      <w:r>
        <w:rPr>
          <w:rtl/>
        </w:rPr>
        <w:t>היו"ר ראובן ריבלין:</w:t>
      </w:r>
    </w:p>
    <w:p w14:paraId="06B4A92B" w14:textId="77777777" w:rsidR="00000000" w:rsidRDefault="00ED7A37">
      <w:pPr>
        <w:pStyle w:val="a"/>
        <w:rPr>
          <w:rtl/>
        </w:rPr>
      </w:pPr>
    </w:p>
    <w:p w14:paraId="5BCA859A" w14:textId="77777777" w:rsidR="00000000" w:rsidRDefault="00ED7A37">
      <w:pPr>
        <w:pStyle w:val="a"/>
        <w:rPr>
          <w:rFonts w:hint="cs"/>
          <w:rtl/>
        </w:rPr>
      </w:pPr>
      <w:r>
        <w:rPr>
          <w:rFonts w:hint="cs"/>
          <w:rtl/>
        </w:rPr>
        <w:t>חבר הכנסת ברכה, הוא שמע.</w:t>
      </w:r>
    </w:p>
    <w:p w14:paraId="03743A84" w14:textId="77777777" w:rsidR="00000000" w:rsidRDefault="00ED7A37">
      <w:pPr>
        <w:pStyle w:val="a"/>
        <w:rPr>
          <w:rFonts w:hint="cs"/>
          <w:rtl/>
        </w:rPr>
      </w:pPr>
    </w:p>
    <w:p w14:paraId="1CF59E11" w14:textId="77777777" w:rsidR="00000000" w:rsidRDefault="00ED7A37">
      <w:pPr>
        <w:pStyle w:val="ac"/>
        <w:rPr>
          <w:rtl/>
        </w:rPr>
      </w:pPr>
      <w:r>
        <w:rPr>
          <w:rFonts w:hint="eastAsia"/>
          <w:rtl/>
        </w:rPr>
        <w:t>מוחמד</w:t>
      </w:r>
      <w:r>
        <w:rPr>
          <w:rtl/>
        </w:rPr>
        <w:t xml:space="preserve"> ברכה (חד"ש-תע"ל):</w:t>
      </w:r>
    </w:p>
    <w:p w14:paraId="15BDA9ED" w14:textId="77777777" w:rsidR="00000000" w:rsidRDefault="00ED7A37">
      <w:pPr>
        <w:pStyle w:val="a"/>
        <w:rPr>
          <w:rFonts w:hint="cs"/>
          <w:rtl/>
        </w:rPr>
      </w:pPr>
    </w:p>
    <w:p w14:paraId="282CA1F8" w14:textId="77777777" w:rsidR="00000000" w:rsidRDefault="00ED7A37">
      <w:pPr>
        <w:pStyle w:val="a"/>
        <w:rPr>
          <w:rFonts w:hint="cs"/>
          <w:rtl/>
        </w:rPr>
      </w:pPr>
      <w:r>
        <w:rPr>
          <w:rFonts w:hint="cs"/>
          <w:rtl/>
        </w:rPr>
        <w:t>-</w:t>
      </w:r>
      <w:r>
        <w:rPr>
          <w:rFonts w:hint="cs"/>
          <w:rtl/>
        </w:rPr>
        <w:t xml:space="preserve"> - או ששם זה מספרים.</w:t>
      </w:r>
    </w:p>
    <w:p w14:paraId="534E7BC3" w14:textId="77777777" w:rsidR="00000000" w:rsidRDefault="00ED7A37">
      <w:pPr>
        <w:pStyle w:val="a"/>
        <w:rPr>
          <w:rFonts w:hint="cs"/>
          <w:rtl/>
        </w:rPr>
      </w:pPr>
    </w:p>
    <w:p w14:paraId="04EECB6C" w14:textId="77777777" w:rsidR="00000000" w:rsidRDefault="00ED7A37">
      <w:pPr>
        <w:pStyle w:val="ad"/>
        <w:rPr>
          <w:rtl/>
        </w:rPr>
      </w:pPr>
      <w:r>
        <w:rPr>
          <w:rtl/>
        </w:rPr>
        <w:t>היו"ר ראובן ריבלין:</w:t>
      </w:r>
    </w:p>
    <w:p w14:paraId="57FEB112" w14:textId="77777777" w:rsidR="00000000" w:rsidRDefault="00ED7A37">
      <w:pPr>
        <w:pStyle w:val="a"/>
        <w:rPr>
          <w:rtl/>
        </w:rPr>
      </w:pPr>
    </w:p>
    <w:p w14:paraId="60DBDA47" w14:textId="77777777" w:rsidR="00000000" w:rsidRDefault="00ED7A37">
      <w:pPr>
        <w:pStyle w:val="a"/>
        <w:rPr>
          <w:rFonts w:hint="cs"/>
          <w:rtl/>
        </w:rPr>
      </w:pPr>
      <w:r>
        <w:rPr>
          <w:rFonts w:hint="cs"/>
          <w:rtl/>
        </w:rPr>
        <w:t>הוא שמע</w:t>
      </w:r>
      <w:bookmarkStart w:id="159" w:name="FS000000482T16_06_2003_18_29_24C"/>
      <w:bookmarkEnd w:id="159"/>
      <w:r>
        <w:rPr>
          <w:rFonts w:hint="cs"/>
          <w:rtl/>
        </w:rPr>
        <w:t>.</w:t>
      </w:r>
    </w:p>
    <w:p w14:paraId="6D51AE5B" w14:textId="77777777" w:rsidR="00000000" w:rsidRDefault="00ED7A37">
      <w:pPr>
        <w:pStyle w:val="a"/>
        <w:rPr>
          <w:rFonts w:hint="cs"/>
          <w:rtl/>
        </w:rPr>
      </w:pPr>
    </w:p>
    <w:p w14:paraId="719ACDB8" w14:textId="77777777" w:rsidR="00000000" w:rsidRDefault="00ED7A37">
      <w:pPr>
        <w:pStyle w:val="ac"/>
        <w:rPr>
          <w:rtl/>
        </w:rPr>
      </w:pPr>
      <w:r>
        <w:rPr>
          <w:rtl/>
        </w:rPr>
        <w:t>מיכאל רצון (הליכוד):</w:t>
      </w:r>
    </w:p>
    <w:p w14:paraId="5AD30500" w14:textId="77777777" w:rsidR="00000000" w:rsidRDefault="00ED7A37">
      <w:pPr>
        <w:pStyle w:val="a"/>
        <w:rPr>
          <w:rtl/>
        </w:rPr>
      </w:pPr>
    </w:p>
    <w:p w14:paraId="6C73C643" w14:textId="77777777" w:rsidR="00000000" w:rsidRDefault="00ED7A37">
      <w:pPr>
        <w:pStyle w:val="a"/>
        <w:rPr>
          <w:rFonts w:hint="cs"/>
          <w:rtl/>
        </w:rPr>
      </w:pPr>
      <w:r>
        <w:rPr>
          <w:rFonts w:hint="cs"/>
          <w:rtl/>
        </w:rPr>
        <w:t>את זה הם סופרים. את זה בעזה סופרים.</w:t>
      </w:r>
    </w:p>
    <w:p w14:paraId="3089DC72" w14:textId="77777777" w:rsidR="00000000" w:rsidRDefault="00ED7A37">
      <w:pPr>
        <w:pStyle w:val="a"/>
        <w:rPr>
          <w:rFonts w:hint="cs"/>
          <w:rtl/>
        </w:rPr>
      </w:pPr>
    </w:p>
    <w:p w14:paraId="33DACEAB" w14:textId="77777777" w:rsidR="00000000" w:rsidRDefault="00ED7A37">
      <w:pPr>
        <w:pStyle w:val="ac"/>
        <w:rPr>
          <w:rtl/>
        </w:rPr>
      </w:pPr>
      <w:r>
        <w:rPr>
          <w:rFonts w:hint="eastAsia"/>
          <w:rtl/>
        </w:rPr>
        <w:t>מוחמד</w:t>
      </w:r>
      <w:r>
        <w:rPr>
          <w:rtl/>
        </w:rPr>
        <w:t xml:space="preserve"> ברכה (חד"ש-תע"ל):</w:t>
      </w:r>
    </w:p>
    <w:p w14:paraId="6C373402" w14:textId="77777777" w:rsidR="00000000" w:rsidRDefault="00ED7A37">
      <w:pPr>
        <w:pStyle w:val="a"/>
        <w:rPr>
          <w:rFonts w:hint="cs"/>
          <w:rtl/>
        </w:rPr>
      </w:pPr>
    </w:p>
    <w:p w14:paraId="1CD33248" w14:textId="77777777" w:rsidR="00000000" w:rsidRDefault="00ED7A37">
      <w:pPr>
        <w:pStyle w:val="a"/>
        <w:rPr>
          <w:rFonts w:hint="cs"/>
          <w:rtl/>
        </w:rPr>
      </w:pPr>
      <w:r>
        <w:rPr>
          <w:rFonts w:hint="cs"/>
          <w:rtl/>
        </w:rPr>
        <w:t>- - -</w:t>
      </w:r>
    </w:p>
    <w:p w14:paraId="6D3CA9E1" w14:textId="77777777" w:rsidR="00000000" w:rsidRDefault="00ED7A37">
      <w:pPr>
        <w:pStyle w:val="a"/>
        <w:rPr>
          <w:rFonts w:hint="cs"/>
          <w:rtl/>
        </w:rPr>
      </w:pPr>
    </w:p>
    <w:p w14:paraId="4B4DFFA5" w14:textId="77777777" w:rsidR="00000000" w:rsidRDefault="00ED7A37">
      <w:pPr>
        <w:pStyle w:val="ad"/>
        <w:rPr>
          <w:rtl/>
        </w:rPr>
      </w:pPr>
      <w:r>
        <w:rPr>
          <w:rtl/>
        </w:rPr>
        <w:t>היו"ר ראובן ריבלין:</w:t>
      </w:r>
    </w:p>
    <w:p w14:paraId="0A552DCB" w14:textId="77777777" w:rsidR="00000000" w:rsidRDefault="00ED7A37">
      <w:pPr>
        <w:pStyle w:val="a"/>
        <w:rPr>
          <w:rtl/>
        </w:rPr>
      </w:pPr>
    </w:p>
    <w:p w14:paraId="00CA77DA" w14:textId="77777777" w:rsidR="00000000" w:rsidRDefault="00ED7A37">
      <w:pPr>
        <w:pStyle w:val="a"/>
        <w:rPr>
          <w:rFonts w:hint="cs"/>
          <w:rtl/>
        </w:rPr>
      </w:pPr>
      <w:r>
        <w:rPr>
          <w:rFonts w:hint="cs"/>
          <w:rtl/>
        </w:rPr>
        <w:t>חבר הכנסת ברכה. חבר הכנסת ברכה. חבר הכנסת ברכה.</w:t>
      </w:r>
    </w:p>
    <w:p w14:paraId="72649506" w14:textId="77777777" w:rsidR="00000000" w:rsidRDefault="00ED7A37">
      <w:pPr>
        <w:pStyle w:val="a"/>
        <w:rPr>
          <w:rFonts w:hint="cs"/>
          <w:rtl/>
        </w:rPr>
      </w:pPr>
    </w:p>
    <w:p w14:paraId="17B5F52E" w14:textId="77777777" w:rsidR="00000000" w:rsidRDefault="00ED7A37">
      <w:pPr>
        <w:pStyle w:val="ac"/>
        <w:rPr>
          <w:rtl/>
        </w:rPr>
      </w:pPr>
      <w:r>
        <w:rPr>
          <w:rFonts w:hint="eastAsia"/>
          <w:rtl/>
        </w:rPr>
        <w:t>מוחמד</w:t>
      </w:r>
      <w:r>
        <w:rPr>
          <w:rtl/>
        </w:rPr>
        <w:t xml:space="preserve"> ברכה (חד"ש-תע"ל):</w:t>
      </w:r>
    </w:p>
    <w:p w14:paraId="3A8B973D" w14:textId="77777777" w:rsidR="00000000" w:rsidRDefault="00ED7A37">
      <w:pPr>
        <w:pStyle w:val="a"/>
        <w:rPr>
          <w:rFonts w:hint="cs"/>
          <w:rtl/>
        </w:rPr>
      </w:pPr>
    </w:p>
    <w:p w14:paraId="1835DB79" w14:textId="77777777" w:rsidR="00000000" w:rsidRDefault="00ED7A37">
      <w:pPr>
        <w:pStyle w:val="a"/>
        <w:rPr>
          <w:rFonts w:hint="cs"/>
          <w:rtl/>
        </w:rPr>
      </w:pPr>
      <w:r>
        <w:rPr>
          <w:rFonts w:hint="cs"/>
          <w:rtl/>
        </w:rPr>
        <w:t>- - - רודפים אחרי</w:t>
      </w:r>
      <w:r>
        <w:rPr>
          <w:rFonts w:hint="cs"/>
          <w:rtl/>
        </w:rPr>
        <w:t xml:space="preserve"> ילדים.</w:t>
      </w:r>
    </w:p>
    <w:p w14:paraId="65318267" w14:textId="77777777" w:rsidR="00000000" w:rsidRDefault="00ED7A37">
      <w:pPr>
        <w:pStyle w:val="a"/>
        <w:rPr>
          <w:rFonts w:hint="cs"/>
          <w:rtl/>
        </w:rPr>
      </w:pPr>
    </w:p>
    <w:p w14:paraId="37649444" w14:textId="77777777" w:rsidR="00000000" w:rsidRDefault="00ED7A37">
      <w:pPr>
        <w:pStyle w:val="ad"/>
        <w:rPr>
          <w:rtl/>
        </w:rPr>
      </w:pPr>
      <w:r>
        <w:rPr>
          <w:rtl/>
        </w:rPr>
        <w:t>היו"ר ראובן ריבלין:</w:t>
      </w:r>
    </w:p>
    <w:p w14:paraId="2898CF4B" w14:textId="77777777" w:rsidR="00000000" w:rsidRDefault="00ED7A37">
      <w:pPr>
        <w:pStyle w:val="a"/>
        <w:rPr>
          <w:rtl/>
        </w:rPr>
      </w:pPr>
    </w:p>
    <w:p w14:paraId="09553AE1" w14:textId="77777777" w:rsidR="00000000" w:rsidRDefault="00ED7A37">
      <w:pPr>
        <w:pStyle w:val="a"/>
        <w:rPr>
          <w:rFonts w:hint="cs"/>
          <w:rtl/>
        </w:rPr>
      </w:pPr>
      <w:r>
        <w:rPr>
          <w:rFonts w:hint="cs"/>
          <w:rtl/>
        </w:rPr>
        <w:t>חבר הכנסת ברכה, האם אדוני לא יכול להשתלט על עצמו?</w:t>
      </w:r>
    </w:p>
    <w:p w14:paraId="25C079EB" w14:textId="77777777" w:rsidR="00000000" w:rsidRDefault="00ED7A37">
      <w:pPr>
        <w:pStyle w:val="a"/>
        <w:rPr>
          <w:rFonts w:hint="cs"/>
          <w:rtl/>
        </w:rPr>
      </w:pPr>
    </w:p>
    <w:p w14:paraId="6411FE57" w14:textId="77777777" w:rsidR="00000000" w:rsidRDefault="00ED7A37">
      <w:pPr>
        <w:pStyle w:val="ac"/>
        <w:rPr>
          <w:rtl/>
        </w:rPr>
      </w:pPr>
      <w:r>
        <w:rPr>
          <w:rFonts w:hint="eastAsia"/>
          <w:rtl/>
        </w:rPr>
        <w:t>אליעזר</w:t>
      </w:r>
      <w:r>
        <w:rPr>
          <w:rtl/>
        </w:rPr>
        <w:t xml:space="preserve"> כהן (האיחוד הלאומי - ישראל ביתנו):</w:t>
      </w:r>
    </w:p>
    <w:p w14:paraId="215744DF" w14:textId="77777777" w:rsidR="00000000" w:rsidRDefault="00ED7A37">
      <w:pPr>
        <w:pStyle w:val="a"/>
        <w:rPr>
          <w:rFonts w:hint="cs"/>
          <w:rtl/>
        </w:rPr>
      </w:pPr>
    </w:p>
    <w:p w14:paraId="2BF9DCC1" w14:textId="77777777" w:rsidR="00000000" w:rsidRDefault="00ED7A37">
      <w:pPr>
        <w:pStyle w:val="a"/>
        <w:rPr>
          <w:rFonts w:hint="cs"/>
          <w:rtl/>
        </w:rPr>
      </w:pPr>
      <w:r>
        <w:rPr>
          <w:rFonts w:hint="cs"/>
          <w:rtl/>
        </w:rPr>
        <w:t>השליחים שלו - - -</w:t>
      </w:r>
    </w:p>
    <w:p w14:paraId="2B96A55E" w14:textId="77777777" w:rsidR="00000000" w:rsidRDefault="00ED7A37">
      <w:pPr>
        <w:pStyle w:val="a"/>
        <w:rPr>
          <w:rFonts w:hint="cs"/>
          <w:rtl/>
        </w:rPr>
      </w:pPr>
    </w:p>
    <w:p w14:paraId="4D52C50A" w14:textId="77777777" w:rsidR="00000000" w:rsidRDefault="00ED7A37">
      <w:pPr>
        <w:pStyle w:val="ad"/>
        <w:rPr>
          <w:rtl/>
        </w:rPr>
      </w:pPr>
      <w:r>
        <w:rPr>
          <w:rtl/>
        </w:rPr>
        <w:t>היו"ר ראובן ריבלין:</w:t>
      </w:r>
    </w:p>
    <w:p w14:paraId="7B5DEBD1" w14:textId="77777777" w:rsidR="00000000" w:rsidRDefault="00ED7A37">
      <w:pPr>
        <w:pStyle w:val="a"/>
        <w:rPr>
          <w:rtl/>
        </w:rPr>
      </w:pPr>
    </w:p>
    <w:p w14:paraId="5D2CB34D" w14:textId="77777777" w:rsidR="00000000" w:rsidRDefault="00ED7A37">
      <w:pPr>
        <w:pStyle w:val="a"/>
        <w:rPr>
          <w:rFonts w:hint="cs"/>
          <w:rtl/>
        </w:rPr>
      </w:pPr>
      <w:r>
        <w:rPr>
          <w:rFonts w:hint="cs"/>
          <w:rtl/>
        </w:rPr>
        <w:t>מספיק קריאת ביניים אחת. שמענו והשבנו.</w:t>
      </w:r>
    </w:p>
    <w:p w14:paraId="16E76CEA" w14:textId="77777777" w:rsidR="00000000" w:rsidRDefault="00ED7A37">
      <w:pPr>
        <w:pStyle w:val="a"/>
        <w:rPr>
          <w:rFonts w:hint="cs"/>
          <w:rtl/>
        </w:rPr>
      </w:pPr>
    </w:p>
    <w:p w14:paraId="4749FB9D" w14:textId="77777777" w:rsidR="00000000" w:rsidRDefault="00ED7A37">
      <w:pPr>
        <w:pStyle w:val="ac"/>
        <w:rPr>
          <w:rtl/>
        </w:rPr>
      </w:pPr>
      <w:r>
        <w:rPr>
          <w:rFonts w:hint="eastAsia"/>
          <w:rtl/>
        </w:rPr>
        <w:t>גלעד</w:t>
      </w:r>
      <w:r>
        <w:rPr>
          <w:rtl/>
        </w:rPr>
        <w:t xml:space="preserve"> ארדן (הליכוד):</w:t>
      </w:r>
    </w:p>
    <w:p w14:paraId="7C468F1F" w14:textId="77777777" w:rsidR="00000000" w:rsidRDefault="00ED7A37">
      <w:pPr>
        <w:pStyle w:val="a"/>
        <w:rPr>
          <w:rFonts w:hint="cs"/>
          <w:rtl/>
        </w:rPr>
      </w:pPr>
    </w:p>
    <w:p w14:paraId="39ED9757" w14:textId="77777777" w:rsidR="00000000" w:rsidRDefault="00ED7A37">
      <w:pPr>
        <w:pStyle w:val="a"/>
        <w:rPr>
          <w:rFonts w:hint="cs"/>
          <w:rtl/>
        </w:rPr>
      </w:pPr>
      <w:r>
        <w:rPr>
          <w:rFonts w:hint="cs"/>
          <w:rtl/>
        </w:rPr>
        <w:t>אם תשב שם, תספור - - -</w:t>
      </w:r>
    </w:p>
    <w:p w14:paraId="6AD3C0D7" w14:textId="77777777" w:rsidR="00000000" w:rsidRDefault="00ED7A37">
      <w:pPr>
        <w:pStyle w:val="a"/>
        <w:rPr>
          <w:rFonts w:hint="cs"/>
          <w:rtl/>
        </w:rPr>
      </w:pPr>
    </w:p>
    <w:p w14:paraId="5899E8F2" w14:textId="77777777" w:rsidR="00000000" w:rsidRDefault="00ED7A37">
      <w:pPr>
        <w:pStyle w:val="ad"/>
        <w:rPr>
          <w:rtl/>
        </w:rPr>
      </w:pPr>
      <w:r>
        <w:rPr>
          <w:rtl/>
        </w:rPr>
        <w:t>היו"ר רא</w:t>
      </w:r>
      <w:r>
        <w:rPr>
          <w:rtl/>
        </w:rPr>
        <w:t>ובן ריבלין:</w:t>
      </w:r>
    </w:p>
    <w:p w14:paraId="238A7B09" w14:textId="77777777" w:rsidR="00000000" w:rsidRDefault="00ED7A37">
      <w:pPr>
        <w:pStyle w:val="a"/>
        <w:rPr>
          <w:rFonts w:hint="cs"/>
          <w:rtl/>
        </w:rPr>
      </w:pPr>
    </w:p>
    <w:p w14:paraId="129ECA0F" w14:textId="77777777" w:rsidR="00000000" w:rsidRDefault="00ED7A37">
      <w:pPr>
        <w:pStyle w:val="a"/>
        <w:rPr>
          <w:rFonts w:hint="cs"/>
          <w:rtl/>
        </w:rPr>
      </w:pPr>
      <w:r>
        <w:rPr>
          <w:rFonts w:hint="cs"/>
          <w:rtl/>
        </w:rPr>
        <w:t>נא לא לעזור לי לנהל את הישיבה. אדוני ראש הממשלה, בבקשה.</w:t>
      </w:r>
    </w:p>
    <w:p w14:paraId="70BA675B" w14:textId="77777777" w:rsidR="00000000" w:rsidRDefault="00ED7A37">
      <w:pPr>
        <w:pStyle w:val="a"/>
        <w:rPr>
          <w:rtl/>
        </w:rPr>
      </w:pPr>
    </w:p>
    <w:p w14:paraId="3A1BF9F5" w14:textId="77777777" w:rsidR="00000000" w:rsidRDefault="00ED7A37">
      <w:pPr>
        <w:pStyle w:val="a"/>
        <w:rPr>
          <w:rFonts w:hint="cs"/>
          <w:rtl/>
        </w:rPr>
      </w:pPr>
    </w:p>
    <w:p w14:paraId="5E50F50F" w14:textId="77777777" w:rsidR="00000000" w:rsidRDefault="00ED7A37">
      <w:pPr>
        <w:pStyle w:val="SpeakerCon"/>
        <w:rPr>
          <w:rtl/>
        </w:rPr>
      </w:pPr>
      <w:bookmarkStart w:id="160" w:name="FS000000482T16_06_2003_18_33_00C"/>
      <w:bookmarkEnd w:id="160"/>
      <w:r>
        <w:rPr>
          <w:rtl/>
        </w:rPr>
        <w:t>ראש הממשלה אריאל שרון:</w:t>
      </w:r>
    </w:p>
    <w:p w14:paraId="62D61E1C" w14:textId="77777777" w:rsidR="00000000" w:rsidRDefault="00ED7A37">
      <w:pPr>
        <w:pStyle w:val="a"/>
        <w:rPr>
          <w:rtl/>
        </w:rPr>
      </w:pPr>
    </w:p>
    <w:p w14:paraId="4B4DF3F5" w14:textId="77777777" w:rsidR="00000000" w:rsidRDefault="00ED7A37">
      <w:pPr>
        <w:pStyle w:val="a"/>
        <w:rPr>
          <w:rFonts w:hint="cs"/>
          <w:rtl/>
        </w:rPr>
      </w:pPr>
      <w:r>
        <w:rPr>
          <w:rFonts w:hint="cs"/>
          <w:rtl/>
        </w:rPr>
        <w:t>פעולות התאבדות רבות של פלסטינים נמנעו ומחבלים ומשלחיהם נעצרו על-ידי כוחות הביטחון, ובחלקם נאלצנו לפגוע.</w:t>
      </w:r>
    </w:p>
    <w:p w14:paraId="0894EB67" w14:textId="77777777" w:rsidR="00000000" w:rsidRDefault="00ED7A37">
      <w:pPr>
        <w:pStyle w:val="a"/>
        <w:rPr>
          <w:rFonts w:hint="cs"/>
          <w:rtl/>
        </w:rPr>
      </w:pPr>
    </w:p>
    <w:p w14:paraId="54178963" w14:textId="77777777" w:rsidR="00000000" w:rsidRDefault="00ED7A37">
      <w:pPr>
        <w:pStyle w:val="a"/>
        <w:rPr>
          <w:rFonts w:hint="cs"/>
          <w:rtl/>
        </w:rPr>
      </w:pPr>
      <w:r>
        <w:rPr>
          <w:rFonts w:hint="cs"/>
          <w:rtl/>
        </w:rPr>
        <w:t>פעלנו בנחישות נגד ה"חמאס" יום-יום ולילה-לילה. לצערי, נפג</w:t>
      </w:r>
      <w:r>
        <w:rPr>
          <w:rFonts w:hint="cs"/>
          <w:rtl/>
        </w:rPr>
        <w:t xml:space="preserve">עו גם אזרחים. זו לא היתה כוונתנו. זו לא דרכנו. </w:t>
      </w:r>
    </w:p>
    <w:p w14:paraId="25FE72EF" w14:textId="77777777" w:rsidR="00000000" w:rsidRDefault="00ED7A37">
      <w:pPr>
        <w:pStyle w:val="a"/>
        <w:rPr>
          <w:rFonts w:hint="cs"/>
          <w:rtl/>
        </w:rPr>
      </w:pPr>
    </w:p>
    <w:p w14:paraId="2D8BF7BE" w14:textId="77777777" w:rsidR="00000000" w:rsidRDefault="00ED7A37">
      <w:pPr>
        <w:pStyle w:val="a"/>
        <w:rPr>
          <w:rFonts w:hint="cs"/>
          <w:rtl/>
        </w:rPr>
      </w:pPr>
      <w:r>
        <w:rPr>
          <w:rFonts w:hint="cs"/>
          <w:rtl/>
        </w:rPr>
        <w:t>דרך הפעילות שלנו ועמידתנו על זכותנו להגן על עצמנו יחד עם לחץ אמריקני תקיף הביאו את הרשות הפלסטינית להסכים למה שסירבו עד לפני זמן קצר ולקחת אחריות על המאבק בטרור באזורים מסוימים. הם הבינו שאמירתנו, שלא נקבל ט</w:t>
      </w:r>
      <w:r>
        <w:rPr>
          <w:rFonts w:hint="cs"/>
          <w:rtl/>
        </w:rPr>
        <w:t>רור, רצינית. בעקבות עמידתנו גוברים גם בעולם הקולות נגד ה"חמאס", ונשמעת קריאה להגביר את הלחץ על ארגון רצחני זה. כך עשינו וכך נמשיך.</w:t>
      </w:r>
    </w:p>
    <w:p w14:paraId="6DAC0159" w14:textId="77777777" w:rsidR="00000000" w:rsidRDefault="00ED7A37">
      <w:pPr>
        <w:pStyle w:val="a"/>
        <w:rPr>
          <w:rFonts w:hint="cs"/>
          <w:rtl/>
        </w:rPr>
      </w:pPr>
    </w:p>
    <w:p w14:paraId="7ABC9E8D" w14:textId="77777777" w:rsidR="00000000" w:rsidRDefault="00ED7A37">
      <w:pPr>
        <w:pStyle w:val="a"/>
        <w:rPr>
          <w:rFonts w:hint="cs"/>
          <w:rtl/>
        </w:rPr>
      </w:pPr>
      <w:r>
        <w:rPr>
          <w:rFonts w:hint="cs"/>
          <w:rtl/>
        </w:rPr>
        <w:t>המאבק בטרור - לא להרחיק שלום, אלא לקרב שלום. ופנינו לשלום. אנו נרדוף ונשיג את כל יוזמי הטרור ומבצעיו בכל מקום, בכל זמן, עד ל</w:t>
      </w:r>
      <w:r>
        <w:rPr>
          <w:rFonts w:hint="cs"/>
          <w:rtl/>
        </w:rPr>
        <w:t>ניצחון.</w:t>
      </w:r>
    </w:p>
    <w:p w14:paraId="311B84BB" w14:textId="77777777" w:rsidR="00000000" w:rsidRDefault="00ED7A37">
      <w:pPr>
        <w:pStyle w:val="a"/>
        <w:rPr>
          <w:rFonts w:hint="cs"/>
          <w:rtl/>
        </w:rPr>
      </w:pPr>
    </w:p>
    <w:p w14:paraId="07BFB701" w14:textId="77777777" w:rsidR="00000000" w:rsidRDefault="00ED7A37">
      <w:pPr>
        <w:pStyle w:val="a"/>
        <w:rPr>
          <w:rFonts w:hint="cs"/>
          <w:rtl/>
        </w:rPr>
      </w:pPr>
      <w:r>
        <w:rPr>
          <w:rFonts w:hint="cs"/>
          <w:rtl/>
        </w:rPr>
        <w:t xml:space="preserve">בשלב הזה, אנו עוסקים בנושא אחד - נושא הביטחון. גם מגעינו עם הפלסטינים ועם ארצות-הברית עוסקים בנושא הביטחון והשקט בלבד. לא תהיה כל פשרה על ביטחון ישראל. נעמוד על עקרון היסוד של מדיניותנו, ששולל ויתורים תחת לחץ של אש, טרור ואלימות. שום  מידה של לחץ </w:t>
      </w:r>
      <w:r>
        <w:rPr>
          <w:rFonts w:hint="cs"/>
          <w:rtl/>
        </w:rPr>
        <w:t>לא תסיט אותנו מהדרך הזאת.</w:t>
      </w:r>
    </w:p>
    <w:p w14:paraId="60DC5643" w14:textId="77777777" w:rsidR="00000000" w:rsidRDefault="00ED7A37">
      <w:pPr>
        <w:pStyle w:val="a"/>
        <w:rPr>
          <w:rFonts w:hint="cs"/>
          <w:rtl/>
        </w:rPr>
      </w:pPr>
    </w:p>
    <w:p w14:paraId="7FE62B51" w14:textId="77777777" w:rsidR="00000000" w:rsidRDefault="00ED7A37">
      <w:pPr>
        <w:pStyle w:val="ac"/>
        <w:rPr>
          <w:rtl/>
        </w:rPr>
      </w:pPr>
      <w:r>
        <w:rPr>
          <w:rFonts w:hint="eastAsia"/>
          <w:rtl/>
        </w:rPr>
        <w:t>נסים</w:t>
      </w:r>
      <w:r>
        <w:rPr>
          <w:rtl/>
        </w:rPr>
        <w:t xml:space="preserve"> זאב (ש"ס):</w:t>
      </w:r>
    </w:p>
    <w:p w14:paraId="3C18C09B" w14:textId="77777777" w:rsidR="00000000" w:rsidRDefault="00ED7A37">
      <w:pPr>
        <w:pStyle w:val="a"/>
        <w:rPr>
          <w:rFonts w:hint="cs"/>
          <w:rtl/>
        </w:rPr>
      </w:pPr>
    </w:p>
    <w:p w14:paraId="1CA1CFA8" w14:textId="77777777" w:rsidR="00000000" w:rsidRDefault="00ED7A37">
      <w:pPr>
        <w:pStyle w:val="a"/>
        <w:rPr>
          <w:rFonts w:hint="cs"/>
          <w:rtl/>
        </w:rPr>
      </w:pPr>
      <w:r>
        <w:rPr>
          <w:rFonts w:hint="cs"/>
          <w:rtl/>
        </w:rPr>
        <w:t>בינתיים - - -  תחת טרור.</w:t>
      </w:r>
    </w:p>
    <w:p w14:paraId="06A80F3D" w14:textId="77777777" w:rsidR="00000000" w:rsidRDefault="00ED7A37">
      <w:pPr>
        <w:pStyle w:val="a"/>
        <w:rPr>
          <w:rFonts w:hint="cs"/>
          <w:rtl/>
        </w:rPr>
      </w:pPr>
    </w:p>
    <w:p w14:paraId="785D5B44" w14:textId="77777777" w:rsidR="00000000" w:rsidRDefault="00ED7A37">
      <w:pPr>
        <w:pStyle w:val="ad"/>
        <w:rPr>
          <w:rtl/>
        </w:rPr>
      </w:pPr>
      <w:r>
        <w:rPr>
          <w:rtl/>
        </w:rPr>
        <w:t>היו"ר ראובן ריבלין:</w:t>
      </w:r>
    </w:p>
    <w:p w14:paraId="3083442D" w14:textId="77777777" w:rsidR="00000000" w:rsidRDefault="00ED7A37">
      <w:pPr>
        <w:pStyle w:val="a"/>
        <w:rPr>
          <w:rtl/>
        </w:rPr>
      </w:pPr>
    </w:p>
    <w:p w14:paraId="36DB5195" w14:textId="77777777" w:rsidR="00000000" w:rsidRDefault="00ED7A37">
      <w:pPr>
        <w:pStyle w:val="a"/>
        <w:rPr>
          <w:rFonts w:hint="cs"/>
          <w:rtl/>
        </w:rPr>
      </w:pPr>
      <w:r>
        <w:rPr>
          <w:rFonts w:hint="cs"/>
          <w:rtl/>
        </w:rPr>
        <w:t>חבר הכנסת זאב.</w:t>
      </w:r>
    </w:p>
    <w:p w14:paraId="16D595CD" w14:textId="77777777" w:rsidR="00000000" w:rsidRDefault="00ED7A37">
      <w:pPr>
        <w:pStyle w:val="a"/>
        <w:rPr>
          <w:rFonts w:hint="cs"/>
          <w:rtl/>
        </w:rPr>
      </w:pPr>
    </w:p>
    <w:p w14:paraId="1AE096B1" w14:textId="77777777" w:rsidR="00000000" w:rsidRDefault="00ED7A37">
      <w:pPr>
        <w:pStyle w:val="ac"/>
        <w:rPr>
          <w:rtl/>
        </w:rPr>
      </w:pPr>
      <w:r>
        <w:rPr>
          <w:rFonts w:hint="eastAsia"/>
          <w:rtl/>
        </w:rPr>
        <w:t>נסים</w:t>
      </w:r>
      <w:r>
        <w:rPr>
          <w:rtl/>
        </w:rPr>
        <w:t xml:space="preserve"> זאב (ש"ס):</w:t>
      </w:r>
    </w:p>
    <w:p w14:paraId="3501C723" w14:textId="77777777" w:rsidR="00000000" w:rsidRDefault="00ED7A37">
      <w:pPr>
        <w:pStyle w:val="a"/>
        <w:rPr>
          <w:rFonts w:hint="cs"/>
          <w:rtl/>
        </w:rPr>
      </w:pPr>
    </w:p>
    <w:p w14:paraId="20416475" w14:textId="77777777" w:rsidR="00000000" w:rsidRDefault="00ED7A37">
      <w:pPr>
        <w:pStyle w:val="a"/>
        <w:rPr>
          <w:rFonts w:hint="cs"/>
          <w:rtl/>
        </w:rPr>
      </w:pPr>
      <w:r>
        <w:rPr>
          <w:rFonts w:hint="cs"/>
          <w:rtl/>
        </w:rPr>
        <w:t>אי-אפשר להתווכח על עובדות.</w:t>
      </w:r>
    </w:p>
    <w:p w14:paraId="07B78EB6" w14:textId="77777777" w:rsidR="00000000" w:rsidRDefault="00ED7A37">
      <w:pPr>
        <w:pStyle w:val="a"/>
        <w:rPr>
          <w:rFonts w:hint="cs"/>
          <w:rtl/>
        </w:rPr>
      </w:pPr>
    </w:p>
    <w:p w14:paraId="27EA840E" w14:textId="77777777" w:rsidR="00000000" w:rsidRDefault="00ED7A37">
      <w:pPr>
        <w:pStyle w:val="ad"/>
        <w:rPr>
          <w:rtl/>
        </w:rPr>
      </w:pPr>
      <w:r>
        <w:rPr>
          <w:rtl/>
        </w:rPr>
        <w:t>היו"ר ראובן ריבלין:</w:t>
      </w:r>
    </w:p>
    <w:p w14:paraId="6AD8DFCE" w14:textId="77777777" w:rsidR="00000000" w:rsidRDefault="00ED7A37">
      <w:pPr>
        <w:pStyle w:val="a"/>
        <w:rPr>
          <w:rtl/>
        </w:rPr>
      </w:pPr>
    </w:p>
    <w:p w14:paraId="1D0ED00F" w14:textId="77777777" w:rsidR="00000000" w:rsidRDefault="00ED7A37">
      <w:pPr>
        <w:pStyle w:val="a"/>
        <w:rPr>
          <w:rFonts w:hint="cs"/>
          <w:rtl/>
        </w:rPr>
      </w:pPr>
      <w:r>
        <w:rPr>
          <w:rFonts w:hint="cs"/>
          <w:rtl/>
        </w:rPr>
        <w:t>חבר הכנסת זאב.</w:t>
      </w:r>
    </w:p>
    <w:p w14:paraId="5C508A6B" w14:textId="77777777" w:rsidR="00000000" w:rsidRDefault="00ED7A37">
      <w:pPr>
        <w:pStyle w:val="a"/>
        <w:rPr>
          <w:rtl/>
        </w:rPr>
      </w:pPr>
    </w:p>
    <w:p w14:paraId="18DB02D7" w14:textId="77777777" w:rsidR="00000000" w:rsidRDefault="00ED7A37">
      <w:pPr>
        <w:pStyle w:val="a"/>
        <w:rPr>
          <w:rFonts w:hint="cs"/>
          <w:rtl/>
        </w:rPr>
      </w:pPr>
    </w:p>
    <w:p w14:paraId="2508AF06" w14:textId="77777777" w:rsidR="00000000" w:rsidRDefault="00ED7A37">
      <w:pPr>
        <w:pStyle w:val="ac"/>
        <w:rPr>
          <w:rtl/>
        </w:rPr>
      </w:pPr>
      <w:r>
        <w:rPr>
          <w:rFonts w:hint="eastAsia"/>
          <w:rtl/>
        </w:rPr>
        <w:t>נסים</w:t>
      </w:r>
      <w:r>
        <w:rPr>
          <w:rtl/>
        </w:rPr>
        <w:t xml:space="preserve"> זאב (ש"ס):</w:t>
      </w:r>
    </w:p>
    <w:p w14:paraId="592F4681" w14:textId="77777777" w:rsidR="00000000" w:rsidRDefault="00ED7A37">
      <w:pPr>
        <w:pStyle w:val="a"/>
        <w:rPr>
          <w:rFonts w:hint="cs"/>
          <w:rtl/>
        </w:rPr>
      </w:pPr>
    </w:p>
    <w:p w14:paraId="05B0AE17" w14:textId="77777777" w:rsidR="00000000" w:rsidRDefault="00ED7A37">
      <w:pPr>
        <w:pStyle w:val="a"/>
        <w:rPr>
          <w:rFonts w:hint="cs"/>
          <w:rtl/>
        </w:rPr>
      </w:pPr>
      <w:r>
        <w:rPr>
          <w:rFonts w:hint="cs"/>
          <w:rtl/>
        </w:rPr>
        <w:t>אני עונה - - -</w:t>
      </w:r>
    </w:p>
    <w:p w14:paraId="6613590F" w14:textId="77777777" w:rsidR="00000000" w:rsidRDefault="00ED7A37">
      <w:pPr>
        <w:pStyle w:val="a"/>
        <w:rPr>
          <w:rFonts w:hint="cs"/>
          <w:rtl/>
        </w:rPr>
      </w:pPr>
    </w:p>
    <w:p w14:paraId="0F4C70D7" w14:textId="77777777" w:rsidR="00000000" w:rsidRDefault="00ED7A37">
      <w:pPr>
        <w:pStyle w:val="ad"/>
        <w:rPr>
          <w:rtl/>
        </w:rPr>
      </w:pPr>
      <w:r>
        <w:rPr>
          <w:rtl/>
        </w:rPr>
        <w:t>היו"ר ראובן ריבלין:</w:t>
      </w:r>
    </w:p>
    <w:p w14:paraId="02919A29" w14:textId="77777777" w:rsidR="00000000" w:rsidRDefault="00ED7A37">
      <w:pPr>
        <w:pStyle w:val="a"/>
        <w:rPr>
          <w:rtl/>
        </w:rPr>
      </w:pPr>
    </w:p>
    <w:p w14:paraId="26D3D743" w14:textId="77777777" w:rsidR="00000000" w:rsidRDefault="00ED7A37">
      <w:pPr>
        <w:pStyle w:val="a"/>
        <w:rPr>
          <w:rFonts w:hint="cs"/>
          <w:rtl/>
        </w:rPr>
      </w:pPr>
      <w:r>
        <w:rPr>
          <w:rFonts w:hint="cs"/>
          <w:rtl/>
        </w:rPr>
        <w:t>למה לך לענות</w:t>
      </w:r>
      <w:r>
        <w:rPr>
          <w:rFonts w:hint="cs"/>
          <w:rtl/>
        </w:rPr>
        <w:t>? הוא לא שאל אותך.</w:t>
      </w:r>
    </w:p>
    <w:p w14:paraId="27F5D9F2" w14:textId="77777777" w:rsidR="00000000" w:rsidRDefault="00ED7A37">
      <w:pPr>
        <w:pStyle w:val="a"/>
        <w:rPr>
          <w:rFonts w:hint="cs"/>
          <w:rtl/>
        </w:rPr>
      </w:pPr>
    </w:p>
    <w:p w14:paraId="1DB6D0AA" w14:textId="77777777" w:rsidR="00000000" w:rsidRDefault="00ED7A37">
      <w:pPr>
        <w:pStyle w:val="ac"/>
        <w:rPr>
          <w:rtl/>
        </w:rPr>
      </w:pPr>
      <w:r>
        <w:rPr>
          <w:rFonts w:hint="eastAsia"/>
          <w:rtl/>
        </w:rPr>
        <w:t>נסים</w:t>
      </w:r>
      <w:r>
        <w:rPr>
          <w:rtl/>
        </w:rPr>
        <w:t xml:space="preserve"> זאב (ש"ס):</w:t>
      </w:r>
    </w:p>
    <w:p w14:paraId="096FC2A2" w14:textId="77777777" w:rsidR="00000000" w:rsidRDefault="00ED7A37">
      <w:pPr>
        <w:pStyle w:val="a"/>
        <w:rPr>
          <w:rFonts w:hint="cs"/>
          <w:rtl/>
        </w:rPr>
      </w:pPr>
    </w:p>
    <w:p w14:paraId="1F8A6F29" w14:textId="77777777" w:rsidR="00000000" w:rsidRDefault="00ED7A37">
      <w:pPr>
        <w:pStyle w:val="a"/>
        <w:rPr>
          <w:rFonts w:hint="cs"/>
          <w:rtl/>
        </w:rPr>
      </w:pPr>
      <w:r>
        <w:rPr>
          <w:rFonts w:hint="cs"/>
          <w:rtl/>
        </w:rPr>
        <w:t>- - -</w:t>
      </w:r>
    </w:p>
    <w:p w14:paraId="1CD7351D" w14:textId="77777777" w:rsidR="00000000" w:rsidRDefault="00ED7A37">
      <w:pPr>
        <w:pStyle w:val="a"/>
        <w:rPr>
          <w:rFonts w:hint="cs"/>
          <w:rtl/>
        </w:rPr>
      </w:pPr>
    </w:p>
    <w:p w14:paraId="071D5C60" w14:textId="77777777" w:rsidR="00000000" w:rsidRDefault="00ED7A37">
      <w:pPr>
        <w:pStyle w:val="ad"/>
        <w:rPr>
          <w:rtl/>
        </w:rPr>
      </w:pPr>
      <w:r>
        <w:rPr>
          <w:rtl/>
        </w:rPr>
        <w:t>היו"ר ראובן ריבלין:</w:t>
      </w:r>
    </w:p>
    <w:p w14:paraId="0C6D8341" w14:textId="77777777" w:rsidR="00000000" w:rsidRDefault="00ED7A37">
      <w:pPr>
        <w:pStyle w:val="a"/>
        <w:rPr>
          <w:rtl/>
        </w:rPr>
      </w:pPr>
    </w:p>
    <w:p w14:paraId="605106D0" w14:textId="77777777" w:rsidR="00000000" w:rsidRDefault="00ED7A37">
      <w:pPr>
        <w:pStyle w:val="a"/>
        <w:rPr>
          <w:rFonts w:hint="cs"/>
          <w:rtl/>
        </w:rPr>
      </w:pPr>
      <w:r>
        <w:rPr>
          <w:rFonts w:hint="cs"/>
          <w:rtl/>
        </w:rPr>
        <w:t>הוא לא שאל אותך.</w:t>
      </w:r>
    </w:p>
    <w:p w14:paraId="1F7F4E3A" w14:textId="77777777" w:rsidR="00000000" w:rsidRDefault="00ED7A37">
      <w:pPr>
        <w:pStyle w:val="a"/>
        <w:rPr>
          <w:rFonts w:hint="cs"/>
          <w:rtl/>
        </w:rPr>
      </w:pPr>
    </w:p>
    <w:p w14:paraId="71E8D9CA" w14:textId="77777777" w:rsidR="00000000" w:rsidRDefault="00ED7A37">
      <w:pPr>
        <w:pStyle w:val="SpeakerCon"/>
        <w:rPr>
          <w:rtl/>
        </w:rPr>
      </w:pPr>
      <w:bookmarkStart w:id="161" w:name="FS000000482T16_06_2003_18_38_12C"/>
      <w:bookmarkEnd w:id="161"/>
      <w:r>
        <w:rPr>
          <w:rtl/>
        </w:rPr>
        <w:t>ראש הממשלה אריאל שרון:</w:t>
      </w:r>
    </w:p>
    <w:p w14:paraId="0CF8089B" w14:textId="77777777" w:rsidR="00000000" w:rsidRDefault="00ED7A37">
      <w:pPr>
        <w:pStyle w:val="a"/>
        <w:rPr>
          <w:rtl/>
        </w:rPr>
      </w:pPr>
    </w:p>
    <w:p w14:paraId="226EDD47" w14:textId="77777777" w:rsidR="00000000" w:rsidRDefault="00ED7A37">
      <w:pPr>
        <w:pStyle w:val="a"/>
        <w:rPr>
          <w:rFonts w:hint="cs"/>
          <w:rtl/>
        </w:rPr>
      </w:pPr>
      <w:r>
        <w:rPr>
          <w:rFonts w:hint="cs"/>
          <w:rtl/>
        </w:rPr>
        <w:t>לא ניתן דבר כל עוד יימשכו הטרור, האלימות וההסתה, ורק כשיסתיימו נהיה מוכנים לעשות ויתורים קשים מאוד עבורנו כדי להגיע לביטחון ולשלום אמת.</w:t>
      </w:r>
    </w:p>
    <w:p w14:paraId="122BC4C3" w14:textId="77777777" w:rsidR="00000000" w:rsidRDefault="00ED7A37">
      <w:pPr>
        <w:pStyle w:val="a"/>
        <w:rPr>
          <w:rFonts w:hint="cs"/>
          <w:rtl/>
        </w:rPr>
      </w:pPr>
    </w:p>
    <w:p w14:paraId="342829C2" w14:textId="77777777" w:rsidR="00000000" w:rsidRDefault="00ED7A37">
      <w:pPr>
        <w:pStyle w:val="a"/>
        <w:rPr>
          <w:rFonts w:hint="cs"/>
          <w:rtl/>
        </w:rPr>
      </w:pPr>
      <w:r>
        <w:rPr>
          <w:rFonts w:hint="cs"/>
          <w:rtl/>
        </w:rPr>
        <w:t xml:space="preserve">חברי הכנסת, </w:t>
      </w:r>
      <w:r>
        <w:rPr>
          <w:rFonts w:hint="cs"/>
          <w:rtl/>
        </w:rPr>
        <w:t>מפת הדרכים אינה הסכם אלא מסגרת, וככזאת כבר הודעתי שאין בכוונתי להביאה לאישורה בכנסת. לכשייפסק הטרור יבואו, לאחר משא-ומתן מורכב, מסובך, ואני בטוח שגם קשה, הסכמים, הסכמים רבים, ובכוונתי כמובן להביאם לאישור הכנסת. ההצבעה היום היא על הודעתי. אני  מבקש מחברי הכ</w:t>
      </w:r>
      <w:r>
        <w:rPr>
          <w:rFonts w:hint="cs"/>
          <w:rtl/>
        </w:rPr>
        <w:t>נסת להצביע בעד הודעתי. תודה רבה.</w:t>
      </w:r>
    </w:p>
    <w:p w14:paraId="03D6C4CE" w14:textId="77777777" w:rsidR="00000000" w:rsidRDefault="00ED7A37">
      <w:pPr>
        <w:pStyle w:val="a"/>
        <w:rPr>
          <w:rFonts w:hint="cs"/>
          <w:rtl/>
        </w:rPr>
      </w:pPr>
    </w:p>
    <w:p w14:paraId="6148D7B1" w14:textId="77777777" w:rsidR="00000000" w:rsidRDefault="00ED7A37">
      <w:pPr>
        <w:pStyle w:val="ad"/>
        <w:rPr>
          <w:rtl/>
        </w:rPr>
      </w:pPr>
      <w:r>
        <w:rPr>
          <w:rtl/>
        </w:rPr>
        <w:t>היו"ר ראובן ריבלין:</w:t>
      </w:r>
    </w:p>
    <w:p w14:paraId="42879EBB" w14:textId="77777777" w:rsidR="00000000" w:rsidRDefault="00ED7A37">
      <w:pPr>
        <w:pStyle w:val="a"/>
        <w:rPr>
          <w:rtl/>
        </w:rPr>
      </w:pPr>
    </w:p>
    <w:p w14:paraId="67E14851" w14:textId="77777777" w:rsidR="00000000" w:rsidRDefault="00ED7A37">
      <w:pPr>
        <w:pStyle w:val="a"/>
        <w:rPr>
          <w:rFonts w:hint="cs"/>
          <w:rtl/>
        </w:rPr>
      </w:pPr>
      <w:r>
        <w:rPr>
          <w:rFonts w:hint="cs"/>
          <w:rtl/>
        </w:rPr>
        <w:t>אני מאוד מודה לראש הממשלה.</w:t>
      </w:r>
    </w:p>
    <w:p w14:paraId="48A04A34" w14:textId="77777777" w:rsidR="00000000" w:rsidRDefault="00ED7A37">
      <w:pPr>
        <w:pStyle w:val="a"/>
        <w:rPr>
          <w:rFonts w:hint="cs"/>
          <w:rtl/>
        </w:rPr>
      </w:pPr>
    </w:p>
    <w:p w14:paraId="484B939E" w14:textId="77777777" w:rsidR="00000000" w:rsidRDefault="00ED7A37">
      <w:pPr>
        <w:pStyle w:val="ac"/>
        <w:rPr>
          <w:rtl/>
        </w:rPr>
      </w:pPr>
      <w:r>
        <w:rPr>
          <w:rFonts w:hint="eastAsia"/>
          <w:rtl/>
        </w:rPr>
        <w:t>קריאות</w:t>
      </w:r>
      <w:r>
        <w:rPr>
          <w:rtl/>
        </w:rPr>
        <w:t>:</w:t>
      </w:r>
    </w:p>
    <w:p w14:paraId="166AEF5D" w14:textId="77777777" w:rsidR="00000000" w:rsidRDefault="00ED7A37">
      <w:pPr>
        <w:pStyle w:val="a"/>
        <w:rPr>
          <w:rFonts w:hint="cs"/>
          <w:rtl/>
        </w:rPr>
      </w:pPr>
    </w:p>
    <w:p w14:paraId="1F6D89E5" w14:textId="77777777" w:rsidR="00000000" w:rsidRDefault="00ED7A37">
      <w:pPr>
        <w:pStyle w:val="a"/>
        <w:ind w:left="719" w:firstLine="0"/>
        <w:rPr>
          <w:rFonts w:hint="cs"/>
          <w:rtl/>
        </w:rPr>
      </w:pPr>
      <w:r>
        <w:rPr>
          <w:rFonts w:hint="cs"/>
          <w:rtl/>
        </w:rPr>
        <w:t>- - -</w:t>
      </w:r>
    </w:p>
    <w:p w14:paraId="484FD821" w14:textId="77777777" w:rsidR="00000000" w:rsidRDefault="00ED7A37">
      <w:pPr>
        <w:pStyle w:val="ad"/>
        <w:rPr>
          <w:rFonts w:hint="cs"/>
          <w:rtl/>
        </w:rPr>
      </w:pPr>
    </w:p>
    <w:p w14:paraId="3A233DD5" w14:textId="77777777" w:rsidR="00000000" w:rsidRDefault="00ED7A37">
      <w:pPr>
        <w:pStyle w:val="ad"/>
        <w:rPr>
          <w:rtl/>
        </w:rPr>
      </w:pPr>
      <w:r>
        <w:rPr>
          <w:rtl/>
        </w:rPr>
        <w:t>היו"ר ראובן ריבלין:</w:t>
      </w:r>
    </w:p>
    <w:p w14:paraId="7507F808" w14:textId="77777777" w:rsidR="00000000" w:rsidRDefault="00ED7A37">
      <w:pPr>
        <w:pStyle w:val="a"/>
        <w:rPr>
          <w:rtl/>
        </w:rPr>
      </w:pPr>
    </w:p>
    <w:p w14:paraId="4DC33B13" w14:textId="77777777" w:rsidR="00000000" w:rsidRDefault="00ED7A37">
      <w:pPr>
        <w:pStyle w:val="a"/>
        <w:rPr>
          <w:rFonts w:hint="cs"/>
          <w:rtl/>
        </w:rPr>
      </w:pPr>
      <w:r>
        <w:rPr>
          <w:rFonts w:hint="cs"/>
          <w:rtl/>
        </w:rPr>
        <w:t>רבותי חברי הכנסת.</w:t>
      </w:r>
    </w:p>
    <w:p w14:paraId="55BE1E98" w14:textId="77777777" w:rsidR="00000000" w:rsidRDefault="00ED7A37">
      <w:pPr>
        <w:pStyle w:val="a"/>
        <w:rPr>
          <w:rtl/>
        </w:rPr>
      </w:pPr>
    </w:p>
    <w:p w14:paraId="79A88D20" w14:textId="77777777" w:rsidR="00000000" w:rsidRDefault="00ED7A37">
      <w:pPr>
        <w:pStyle w:val="a"/>
        <w:rPr>
          <w:rFonts w:hint="cs"/>
          <w:rtl/>
        </w:rPr>
      </w:pPr>
    </w:p>
    <w:p w14:paraId="523AF1A5" w14:textId="77777777" w:rsidR="00000000" w:rsidRDefault="00ED7A37">
      <w:pPr>
        <w:pStyle w:val="ac"/>
        <w:rPr>
          <w:rtl/>
        </w:rPr>
      </w:pPr>
      <w:r>
        <w:rPr>
          <w:rFonts w:hint="eastAsia"/>
          <w:rtl/>
        </w:rPr>
        <w:t>מוחמד</w:t>
      </w:r>
      <w:r>
        <w:rPr>
          <w:rtl/>
        </w:rPr>
        <w:t xml:space="preserve"> ברכה (חד"ש-תע"ל):</w:t>
      </w:r>
    </w:p>
    <w:p w14:paraId="3A552BDF" w14:textId="77777777" w:rsidR="00000000" w:rsidRDefault="00ED7A37">
      <w:pPr>
        <w:pStyle w:val="a"/>
        <w:rPr>
          <w:rFonts w:hint="cs"/>
          <w:rtl/>
        </w:rPr>
      </w:pPr>
    </w:p>
    <w:p w14:paraId="7080D72F" w14:textId="77777777" w:rsidR="00000000" w:rsidRDefault="00ED7A37">
      <w:pPr>
        <w:pStyle w:val="a"/>
        <w:rPr>
          <w:rFonts w:hint="cs"/>
          <w:rtl/>
        </w:rPr>
      </w:pPr>
      <w:r>
        <w:rPr>
          <w:rFonts w:hint="cs"/>
          <w:rtl/>
        </w:rPr>
        <w:t>- - -</w:t>
      </w:r>
    </w:p>
    <w:p w14:paraId="19CC29BA" w14:textId="77777777" w:rsidR="00000000" w:rsidRDefault="00ED7A37">
      <w:pPr>
        <w:pStyle w:val="a"/>
        <w:rPr>
          <w:rFonts w:hint="cs"/>
          <w:rtl/>
        </w:rPr>
      </w:pPr>
    </w:p>
    <w:p w14:paraId="48697D97" w14:textId="77777777" w:rsidR="00000000" w:rsidRDefault="00ED7A37">
      <w:pPr>
        <w:pStyle w:val="ad"/>
        <w:rPr>
          <w:rtl/>
        </w:rPr>
      </w:pPr>
      <w:r>
        <w:rPr>
          <w:rtl/>
        </w:rPr>
        <w:t>היו"ר ראובן ריבלין:</w:t>
      </w:r>
    </w:p>
    <w:p w14:paraId="1203EC77" w14:textId="77777777" w:rsidR="00000000" w:rsidRDefault="00ED7A37">
      <w:pPr>
        <w:pStyle w:val="a"/>
        <w:rPr>
          <w:rtl/>
        </w:rPr>
      </w:pPr>
    </w:p>
    <w:p w14:paraId="3B934635" w14:textId="77777777" w:rsidR="00000000" w:rsidRDefault="00ED7A37">
      <w:pPr>
        <w:pStyle w:val="a"/>
        <w:rPr>
          <w:rFonts w:hint="cs"/>
          <w:rtl/>
        </w:rPr>
      </w:pPr>
      <w:r>
        <w:rPr>
          <w:rFonts w:hint="cs"/>
          <w:rtl/>
        </w:rPr>
        <w:t>חבר הכנסת ברכה.</w:t>
      </w:r>
    </w:p>
    <w:p w14:paraId="1BF922D7" w14:textId="77777777" w:rsidR="00000000" w:rsidRDefault="00ED7A37">
      <w:pPr>
        <w:pStyle w:val="a"/>
        <w:rPr>
          <w:rFonts w:hint="cs"/>
          <w:rtl/>
        </w:rPr>
      </w:pPr>
    </w:p>
    <w:p w14:paraId="3FBA65CD" w14:textId="77777777" w:rsidR="00000000" w:rsidRDefault="00ED7A37">
      <w:pPr>
        <w:pStyle w:val="ac"/>
        <w:rPr>
          <w:rtl/>
        </w:rPr>
      </w:pPr>
      <w:r>
        <w:rPr>
          <w:rFonts w:hint="eastAsia"/>
          <w:rtl/>
        </w:rPr>
        <w:t>זהבה</w:t>
      </w:r>
      <w:r>
        <w:rPr>
          <w:rtl/>
        </w:rPr>
        <w:t xml:space="preserve"> גלאון (מרצ):</w:t>
      </w:r>
    </w:p>
    <w:p w14:paraId="6CE03F30" w14:textId="77777777" w:rsidR="00000000" w:rsidRDefault="00ED7A37">
      <w:pPr>
        <w:pStyle w:val="a"/>
        <w:rPr>
          <w:rFonts w:hint="cs"/>
          <w:rtl/>
        </w:rPr>
      </w:pPr>
    </w:p>
    <w:p w14:paraId="71E50CD8" w14:textId="77777777" w:rsidR="00000000" w:rsidRDefault="00ED7A37">
      <w:pPr>
        <w:pStyle w:val="a"/>
        <w:rPr>
          <w:rFonts w:hint="cs"/>
          <w:rtl/>
        </w:rPr>
      </w:pPr>
      <w:r>
        <w:rPr>
          <w:rFonts w:hint="cs"/>
          <w:rtl/>
        </w:rPr>
        <w:t>- - -</w:t>
      </w:r>
    </w:p>
    <w:p w14:paraId="7B2AB6C6" w14:textId="77777777" w:rsidR="00000000" w:rsidRDefault="00ED7A37">
      <w:pPr>
        <w:pStyle w:val="a"/>
        <w:rPr>
          <w:rFonts w:hint="cs"/>
          <w:rtl/>
        </w:rPr>
      </w:pPr>
    </w:p>
    <w:p w14:paraId="30B2B0F5" w14:textId="77777777" w:rsidR="00000000" w:rsidRDefault="00ED7A37">
      <w:pPr>
        <w:pStyle w:val="ac"/>
        <w:rPr>
          <w:rtl/>
        </w:rPr>
      </w:pPr>
      <w:r>
        <w:rPr>
          <w:rFonts w:hint="eastAsia"/>
          <w:rtl/>
        </w:rPr>
        <w:t>איתן</w:t>
      </w:r>
      <w:r>
        <w:rPr>
          <w:rtl/>
        </w:rPr>
        <w:t xml:space="preserve"> כבל (העבודה-מימ</w:t>
      </w:r>
      <w:r>
        <w:rPr>
          <w:rtl/>
        </w:rPr>
        <w:t>ד):</w:t>
      </w:r>
    </w:p>
    <w:p w14:paraId="523B778D" w14:textId="77777777" w:rsidR="00000000" w:rsidRDefault="00ED7A37">
      <w:pPr>
        <w:pStyle w:val="a"/>
        <w:rPr>
          <w:rFonts w:hint="cs"/>
          <w:rtl/>
        </w:rPr>
      </w:pPr>
    </w:p>
    <w:p w14:paraId="4E66402D" w14:textId="77777777" w:rsidR="00000000" w:rsidRDefault="00ED7A37">
      <w:pPr>
        <w:pStyle w:val="a"/>
        <w:rPr>
          <w:rFonts w:hint="cs"/>
          <w:rtl/>
        </w:rPr>
      </w:pPr>
      <w:r>
        <w:rPr>
          <w:rFonts w:hint="cs"/>
          <w:rtl/>
        </w:rPr>
        <w:t>כלום הוא לא אמר.</w:t>
      </w:r>
    </w:p>
    <w:p w14:paraId="43B8E407" w14:textId="77777777" w:rsidR="00000000" w:rsidRDefault="00ED7A37">
      <w:pPr>
        <w:pStyle w:val="a"/>
        <w:rPr>
          <w:rFonts w:hint="cs"/>
          <w:rtl/>
        </w:rPr>
      </w:pPr>
    </w:p>
    <w:p w14:paraId="2710A6AD" w14:textId="77777777" w:rsidR="00000000" w:rsidRDefault="00ED7A37">
      <w:pPr>
        <w:pStyle w:val="ac"/>
        <w:rPr>
          <w:rtl/>
        </w:rPr>
      </w:pPr>
      <w:r>
        <w:rPr>
          <w:rFonts w:hint="eastAsia"/>
          <w:rtl/>
        </w:rPr>
        <w:t>זהבה</w:t>
      </w:r>
      <w:r>
        <w:rPr>
          <w:rtl/>
        </w:rPr>
        <w:t xml:space="preserve"> גלאון (מרצ):</w:t>
      </w:r>
    </w:p>
    <w:p w14:paraId="44D71549" w14:textId="77777777" w:rsidR="00000000" w:rsidRDefault="00ED7A37">
      <w:pPr>
        <w:pStyle w:val="a"/>
        <w:rPr>
          <w:rFonts w:hint="cs"/>
          <w:rtl/>
        </w:rPr>
      </w:pPr>
    </w:p>
    <w:p w14:paraId="0A587494" w14:textId="77777777" w:rsidR="00000000" w:rsidRDefault="00ED7A37">
      <w:pPr>
        <w:pStyle w:val="a"/>
        <w:rPr>
          <w:rFonts w:hint="cs"/>
          <w:rtl/>
        </w:rPr>
      </w:pPr>
      <w:r>
        <w:rPr>
          <w:rFonts w:hint="cs"/>
          <w:rtl/>
        </w:rPr>
        <w:t>מסגרת זה לא - - -</w:t>
      </w:r>
    </w:p>
    <w:p w14:paraId="7E7D0A2F" w14:textId="77777777" w:rsidR="00000000" w:rsidRDefault="00ED7A37">
      <w:pPr>
        <w:pStyle w:val="a"/>
        <w:rPr>
          <w:rFonts w:hint="cs"/>
          <w:rtl/>
        </w:rPr>
      </w:pPr>
    </w:p>
    <w:p w14:paraId="1DFCA4AA" w14:textId="77777777" w:rsidR="00000000" w:rsidRDefault="00ED7A37">
      <w:pPr>
        <w:pStyle w:val="ad"/>
        <w:rPr>
          <w:rtl/>
        </w:rPr>
      </w:pPr>
      <w:r>
        <w:rPr>
          <w:rtl/>
        </w:rPr>
        <w:t>היו"ר ראובן ריבלין:</w:t>
      </w:r>
    </w:p>
    <w:p w14:paraId="0045BD57" w14:textId="77777777" w:rsidR="00000000" w:rsidRDefault="00ED7A37">
      <w:pPr>
        <w:pStyle w:val="a"/>
        <w:rPr>
          <w:rtl/>
        </w:rPr>
      </w:pPr>
    </w:p>
    <w:p w14:paraId="0E7D7332" w14:textId="77777777" w:rsidR="00000000" w:rsidRDefault="00ED7A37">
      <w:pPr>
        <w:pStyle w:val="a"/>
        <w:rPr>
          <w:rFonts w:hint="cs"/>
          <w:rtl/>
        </w:rPr>
      </w:pPr>
      <w:r>
        <w:rPr>
          <w:rFonts w:hint="cs"/>
          <w:rtl/>
        </w:rPr>
        <w:t>האם גברתי, יושבת-ראש האופוזיציה, מבקשת לדבר? תעלה ותבוא יושבת-ראש האופוזיציה על מנת לשאת דברים - - -</w:t>
      </w:r>
    </w:p>
    <w:p w14:paraId="7DB90EAB" w14:textId="77777777" w:rsidR="00000000" w:rsidRDefault="00ED7A37">
      <w:pPr>
        <w:pStyle w:val="a"/>
        <w:rPr>
          <w:rFonts w:hint="cs"/>
          <w:rtl/>
        </w:rPr>
      </w:pPr>
    </w:p>
    <w:p w14:paraId="3F74A599" w14:textId="77777777" w:rsidR="00000000" w:rsidRDefault="00ED7A37">
      <w:pPr>
        <w:pStyle w:val="ac"/>
        <w:rPr>
          <w:rtl/>
        </w:rPr>
      </w:pPr>
      <w:r>
        <w:rPr>
          <w:rFonts w:hint="eastAsia"/>
          <w:rtl/>
        </w:rPr>
        <w:t>זהבה</w:t>
      </w:r>
      <w:r>
        <w:rPr>
          <w:rtl/>
        </w:rPr>
        <w:t xml:space="preserve"> גלאון (מרצ):</w:t>
      </w:r>
    </w:p>
    <w:p w14:paraId="7901A4C9" w14:textId="77777777" w:rsidR="00000000" w:rsidRDefault="00ED7A37">
      <w:pPr>
        <w:pStyle w:val="a"/>
        <w:rPr>
          <w:rFonts w:hint="cs"/>
          <w:rtl/>
        </w:rPr>
      </w:pPr>
    </w:p>
    <w:p w14:paraId="4F1BBACA" w14:textId="77777777" w:rsidR="00000000" w:rsidRDefault="00ED7A37">
      <w:pPr>
        <w:pStyle w:val="a"/>
        <w:rPr>
          <w:rFonts w:hint="cs"/>
          <w:rtl/>
        </w:rPr>
      </w:pPr>
      <w:r>
        <w:rPr>
          <w:rFonts w:hint="cs"/>
          <w:rtl/>
        </w:rPr>
        <w:t>אדוני היושב-ראש, אני מבקשת רק לוודא שהבנו היטב: מסגרת</w:t>
      </w:r>
      <w:r>
        <w:rPr>
          <w:rFonts w:hint="cs"/>
          <w:rtl/>
        </w:rPr>
        <w:t xml:space="preserve"> ולא הסכם - זו ההודעה?</w:t>
      </w:r>
    </w:p>
    <w:p w14:paraId="75D9B650" w14:textId="77777777" w:rsidR="00000000" w:rsidRDefault="00ED7A37">
      <w:pPr>
        <w:pStyle w:val="a"/>
        <w:rPr>
          <w:rFonts w:hint="cs"/>
          <w:rtl/>
        </w:rPr>
      </w:pPr>
    </w:p>
    <w:p w14:paraId="3C342096" w14:textId="77777777" w:rsidR="00000000" w:rsidRDefault="00ED7A37">
      <w:pPr>
        <w:pStyle w:val="ad"/>
        <w:rPr>
          <w:rtl/>
        </w:rPr>
      </w:pPr>
      <w:r>
        <w:rPr>
          <w:rtl/>
        </w:rPr>
        <w:t>היו"ר ראובן ריבלין:</w:t>
      </w:r>
    </w:p>
    <w:p w14:paraId="36D2E858" w14:textId="77777777" w:rsidR="00000000" w:rsidRDefault="00ED7A37">
      <w:pPr>
        <w:pStyle w:val="a"/>
        <w:rPr>
          <w:rFonts w:hint="cs"/>
          <w:rtl/>
        </w:rPr>
      </w:pPr>
    </w:p>
    <w:p w14:paraId="5428473E" w14:textId="77777777" w:rsidR="00000000" w:rsidRDefault="00ED7A37">
      <w:pPr>
        <w:pStyle w:val="a"/>
        <w:rPr>
          <w:rFonts w:hint="cs"/>
          <w:rtl/>
        </w:rPr>
      </w:pPr>
      <w:r>
        <w:rPr>
          <w:rFonts w:hint="cs"/>
          <w:rtl/>
        </w:rPr>
        <w:t>מי שרוצה לקרוא את הפרוטוקול, מי שמבקש לקרוא את הפרוטוקול, יוכל לעשות זאת בתוך דקות ספורות באתר הכנסת באינטרנט.</w:t>
      </w:r>
    </w:p>
    <w:p w14:paraId="2841F61C" w14:textId="77777777" w:rsidR="00000000" w:rsidRDefault="00ED7A37">
      <w:pPr>
        <w:pStyle w:val="a"/>
        <w:rPr>
          <w:rFonts w:hint="cs"/>
          <w:rtl/>
        </w:rPr>
      </w:pPr>
    </w:p>
    <w:p w14:paraId="058B48D2" w14:textId="77777777" w:rsidR="00000000" w:rsidRDefault="00ED7A37">
      <w:pPr>
        <w:pStyle w:val="a"/>
        <w:rPr>
          <w:rFonts w:hint="cs"/>
          <w:rtl/>
        </w:rPr>
      </w:pPr>
      <w:r>
        <w:rPr>
          <w:rFonts w:hint="cs"/>
          <w:rtl/>
        </w:rPr>
        <w:t>רבותי חברי הכנסת, גברתי יושבת-ראש האופוזיציה, חברת הכנסת דליה איציק, בבקשה. מראש אינני לוקח זמן, וג</w:t>
      </w:r>
      <w:r>
        <w:rPr>
          <w:rFonts w:hint="cs"/>
          <w:rtl/>
        </w:rPr>
        <w:t>ברתי יודעת.</w:t>
      </w:r>
    </w:p>
    <w:p w14:paraId="4B75600D" w14:textId="77777777" w:rsidR="00000000" w:rsidRDefault="00ED7A37">
      <w:pPr>
        <w:pStyle w:val="a"/>
        <w:rPr>
          <w:rtl/>
        </w:rPr>
      </w:pPr>
    </w:p>
    <w:p w14:paraId="70F2C2AA" w14:textId="77777777" w:rsidR="00000000" w:rsidRDefault="00ED7A37">
      <w:pPr>
        <w:pStyle w:val="a"/>
        <w:rPr>
          <w:rFonts w:hint="cs"/>
          <w:rtl/>
        </w:rPr>
      </w:pPr>
    </w:p>
    <w:p w14:paraId="2C22DBD6" w14:textId="77777777" w:rsidR="00000000" w:rsidRDefault="00ED7A37">
      <w:pPr>
        <w:pStyle w:val="Speaker"/>
        <w:rPr>
          <w:rtl/>
        </w:rPr>
      </w:pPr>
      <w:bookmarkStart w:id="162" w:name="FS000000433T16_06_2003_18_43_45"/>
      <w:bookmarkStart w:id="163" w:name="_Toc45367326"/>
      <w:bookmarkEnd w:id="162"/>
      <w:r>
        <w:rPr>
          <w:rFonts w:hint="eastAsia"/>
          <w:rtl/>
        </w:rPr>
        <w:t>דליה</w:t>
      </w:r>
      <w:r>
        <w:rPr>
          <w:rtl/>
        </w:rPr>
        <w:t xml:space="preserve"> איציק (העבודה-מימד):</w:t>
      </w:r>
      <w:bookmarkEnd w:id="163"/>
    </w:p>
    <w:p w14:paraId="50585FC2" w14:textId="77777777" w:rsidR="00000000" w:rsidRDefault="00ED7A37">
      <w:pPr>
        <w:pStyle w:val="a"/>
        <w:rPr>
          <w:rFonts w:hint="cs"/>
          <w:rtl/>
        </w:rPr>
      </w:pPr>
    </w:p>
    <w:p w14:paraId="695E6619" w14:textId="77777777" w:rsidR="00000000" w:rsidRDefault="00ED7A37">
      <w:pPr>
        <w:pStyle w:val="a"/>
        <w:rPr>
          <w:rFonts w:hint="cs"/>
          <w:rtl/>
        </w:rPr>
      </w:pPr>
      <w:r>
        <w:rPr>
          <w:rFonts w:hint="cs"/>
          <w:rtl/>
        </w:rPr>
        <w:t>אדוני ראש הממשלה - - -</w:t>
      </w:r>
    </w:p>
    <w:p w14:paraId="657FB801" w14:textId="77777777" w:rsidR="00000000" w:rsidRDefault="00ED7A37">
      <w:pPr>
        <w:pStyle w:val="a"/>
        <w:rPr>
          <w:rFonts w:hint="cs"/>
          <w:rtl/>
        </w:rPr>
      </w:pPr>
    </w:p>
    <w:p w14:paraId="6FC2DFEB" w14:textId="77777777" w:rsidR="00000000" w:rsidRDefault="00ED7A37">
      <w:pPr>
        <w:pStyle w:val="ac"/>
        <w:rPr>
          <w:rtl/>
        </w:rPr>
      </w:pPr>
      <w:r>
        <w:rPr>
          <w:rFonts w:hint="eastAsia"/>
          <w:rtl/>
        </w:rPr>
        <w:t>מוחמד</w:t>
      </w:r>
      <w:r>
        <w:rPr>
          <w:rtl/>
        </w:rPr>
        <w:t xml:space="preserve"> ברכה (חד"ש-תע"ל):</w:t>
      </w:r>
    </w:p>
    <w:p w14:paraId="2215273E" w14:textId="77777777" w:rsidR="00000000" w:rsidRDefault="00ED7A37">
      <w:pPr>
        <w:pStyle w:val="a"/>
        <w:rPr>
          <w:rFonts w:hint="cs"/>
          <w:rtl/>
        </w:rPr>
      </w:pPr>
    </w:p>
    <w:p w14:paraId="208F4C84" w14:textId="77777777" w:rsidR="00000000" w:rsidRDefault="00ED7A37">
      <w:pPr>
        <w:pStyle w:val="a"/>
        <w:rPr>
          <w:rFonts w:hint="cs"/>
          <w:rtl/>
        </w:rPr>
      </w:pPr>
      <w:r>
        <w:rPr>
          <w:rFonts w:hint="cs"/>
          <w:rtl/>
        </w:rPr>
        <w:t>זה נאום עלי בבא, וזה נאום ה-40.</w:t>
      </w:r>
    </w:p>
    <w:p w14:paraId="3477395F" w14:textId="77777777" w:rsidR="00000000" w:rsidRDefault="00ED7A37">
      <w:pPr>
        <w:pStyle w:val="a"/>
        <w:rPr>
          <w:rFonts w:hint="cs"/>
          <w:rtl/>
        </w:rPr>
      </w:pPr>
    </w:p>
    <w:p w14:paraId="5CE0CE0C" w14:textId="77777777" w:rsidR="00000000" w:rsidRDefault="00ED7A37">
      <w:pPr>
        <w:pStyle w:val="ad"/>
        <w:rPr>
          <w:rtl/>
        </w:rPr>
      </w:pPr>
      <w:r>
        <w:rPr>
          <w:rtl/>
        </w:rPr>
        <w:t>היו"ר ראובן ריבלין:</w:t>
      </w:r>
    </w:p>
    <w:p w14:paraId="374D88B6" w14:textId="77777777" w:rsidR="00000000" w:rsidRDefault="00ED7A37">
      <w:pPr>
        <w:pStyle w:val="a"/>
        <w:rPr>
          <w:rtl/>
        </w:rPr>
      </w:pPr>
    </w:p>
    <w:p w14:paraId="34828C9A" w14:textId="77777777" w:rsidR="00000000" w:rsidRDefault="00ED7A37">
      <w:pPr>
        <w:pStyle w:val="a"/>
        <w:rPr>
          <w:rFonts w:hint="cs"/>
          <w:rtl/>
        </w:rPr>
      </w:pPr>
      <w:r>
        <w:rPr>
          <w:rFonts w:hint="cs"/>
          <w:rtl/>
        </w:rPr>
        <w:t>רבותי. חברת הכנסת דליה איציק, בבקשה.</w:t>
      </w:r>
    </w:p>
    <w:p w14:paraId="0F58CBA9" w14:textId="77777777" w:rsidR="00000000" w:rsidRDefault="00ED7A37">
      <w:pPr>
        <w:pStyle w:val="a"/>
        <w:rPr>
          <w:rFonts w:hint="cs"/>
          <w:rtl/>
        </w:rPr>
      </w:pPr>
    </w:p>
    <w:p w14:paraId="5C89D275" w14:textId="77777777" w:rsidR="00000000" w:rsidRDefault="00ED7A37">
      <w:pPr>
        <w:pStyle w:val="a"/>
        <w:rPr>
          <w:rFonts w:hint="cs"/>
          <w:rtl/>
        </w:rPr>
      </w:pPr>
    </w:p>
    <w:p w14:paraId="2E5BB7F5" w14:textId="77777777" w:rsidR="00000000" w:rsidRDefault="00ED7A37">
      <w:pPr>
        <w:pStyle w:val="Speaker"/>
        <w:rPr>
          <w:rtl/>
        </w:rPr>
      </w:pPr>
      <w:bookmarkStart w:id="164" w:name="FS000000433T16_06_2003_18_31_45"/>
      <w:bookmarkStart w:id="165" w:name="_Toc45367327"/>
      <w:bookmarkEnd w:id="164"/>
      <w:r>
        <w:rPr>
          <w:rtl/>
        </w:rPr>
        <w:t>דליה איציק (העבודה-מימד):</w:t>
      </w:r>
      <w:bookmarkEnd w:id="165"/>
    </w:p>
    <w:p w14:paraId="0FAD0999" w14:textId="77777777" w:rsidR="00000000" w:rsidRDefault="00ED7A37">
      <w:pPr>
        <w:pStyle w:val="a"/>
        <w:rPr>
          <w:rtl/>
        </w:rPr>
      </w:pPr>
    </w:p>
    <w:p w14:paraId="7C55F304" w14:textId="77777777" w:rsidR="00000000" w:rsidRDefault="00ED7A37">
      <w:pPr>
        <w:pStyle w:val="a"/>
        <w:rPr>
          <w:rFonts w:hint="cs"/>
          <w:rtl/>
        </w:rPr>
      </w:pPr>
      <w:r>
        <w:rPr>
          <w:rFonts w:hint="cs"/>
          <w:rtl/>
        </w:rPr>
        <w:t xml:space="preserve">עליתי אתמול, אדוני ראש הממשלה, בדרכי לירושלים </w:t>
      </w:r>
      <w:r>
        <w:rPr>
          <w:rFonts w:hint="cs"/>
          <w:rtl/>
        </w:rPr>
        <w:t xml:space="preserve">הביתה. בשער-הגיא ראיתי את שלדי הברזל, ואני יודעת שאתה עובר שם בכל בוקר, ראיתי את שלדי הברזל מוטלים ועליהם זרים יבשים שנותרו מיום הזיכרון האחרון </w:t>
      </w:r>
      <w:r>
        <w:rPr>
          <w:rtl/>
        </w:rPr>
        <w:t>–</w:t>
      </w:r>
      <w:r>
        <w:rPr>
          <w:rFonts w:hint="cs"/>
          <w:rtl/>
        </w:rPr>
        <w:t xml:space="preserve"> עדות נוראה לזכרם של הנופלים, אשר שילמו בחייהם. בראשי התנגנה ללא הרף המנגינה הנוגה ההיא, ואתה המלים המצמררות: "</w:t>
      </w:r>
      <w:r>
        <w:rPr>
          <w:rFonts w:hint="cs"/>
          <w:rtl/>
        </w:rPr>
        <w:t xml:space="preserve">לצדי הדרך מוטלים מתינו, שלד הברזל שותק כמו רעי". </w:t>
      </w:r>
    </w:p>
    <w:p w14:paraId="0858E8C0" w14:textId="77777777" w:rsidR="00000000" w:rsidRDefault="00ED7A37">
      <w:pPr>
        <w:pStyle w:val="a"/>
        <w:rPr>
          <w:rFonts w:hint="cs"/>
          <w:rtl/>
        </w:rPr>
      </w:pPr>
    </w:p>
    <w:p w14:paraId="55E5D0CF" w14:textId="77777777" w:rsidR="00000000" w:rsidRDefault="00ED7A37">
      <w:pPr>
        <w:pStyle w:val="ad"/>
        <w:rPr>
          <w:rtl/>
        </w:rPr>
      </w:pPr>
      <w:r>
        <w:rPr>
          <w:rtl/>
        </w:rPr>
        <w:t>היו"ר ראובן ריבלין:</w:t>
      </w:r>
    </w:p>
    <w:p w14:paraId="6C8884D7" w14:textId="77777777" w:rsidR="00000000" w:rsidRDefault="00ED7A37">
      <w:pPr>
        <w:pStyle w:val="a"/>
        <w:rPr>
          <w:rtl/>
        </w:rPr>
      </w:pPr>
    </w:p>
    <w:p w14:paraId="4C5D1EAC" w14:textId="77777777" w:rsidR="00000000" w:rsidRDefault="00ED7A37">
      <w:pPr>
        <w:pStyle w:val="a"/>
        <w:rPr>
          <w:rFonts w:hint="cs"/>
          <w:rtl/>
        </w:rPr>
      </w:pPr>
      <w:r>
        <w:rPr>
          <w:rFonts w:hint="cs"/>
          <w:rtl/>
        </w:rPr>
        <w:t xml:space="preserve">חבר הכנסת כהן, אולי אם אדוני היה מאזין למלים שאומרת  יושבת-ראש האופוזיציה, לא היה מדבר עם חברו. </w:t>
      </w:r>
    </w:p>
    <w:p w14:paraId="2B6E7BFC" w14:textId="77777777" w:rsidR="00000000" w:rsidRDefault="00ED7A37">
      <w:pPr>
        <w:pStyle w:val="a"/>
        <w:ind w:firstLine="0"/>
        <w:rPr>
          <w:rFonts w:hint="cs"/>
          <w:rtl/>
        </w:rPr>
      </w:pPr>
    </w:p>
    <w:p w14:paraId="489741AC" w14:textId="77777777" w:rsidR="00000000" w:rsidRDefault="00ED7A37">
      <w:pPr>
        <w:pStyle w:val="ac"/>
        <w:rPr>
          <w:rtl/>
        </w:rPr>
      </w:pPr>
      <w:r>
        <w:rPr>
          <w:rFonts w:hint="eastAsia"/>
          <w:rtl/>
        </w:rPr>
        <w:t>יצחק</w:t>
      </w:r>
      <w:r>
        <w:rPr>
          <w:rtl/>
        </w:rPr>
        <w:t xml:space="preserve"> כהן (ש"ס):</w:t>
      </w:r>
    </w:p>
    <w:p w14:paraId="6DBF3621" w14:textId="77777777" w:rsidR="00000000" w:rsidRDefault="00ED7A37">
      <w:pPr>
        <w:pStyle w:val="a"/>
        <w:rPr>
          <w:rFonts w:hint="cs"/>
          <w:rtl/>
        </w:rPr>
      </w:pPr>
    </w:p>
    <w:p w14:paraId="5B8C773D" w14:textId="77777777" w:rsidR="00000000" w:rsidRDefault="00ED7A37">
      <w:pPr>
        <w:pStyle w:val="a"/>
        <w:rPr>
          <w:rFonts w:hint="cs"/>
          <w:rtl/>
        </w:rPr>
      </w:pPr>
      <w:r>
        <w:rPr>
          <w:rFonts w:hint="cs"/>
          <w:rtl/>
        </w:rPr>
        <w:t xml:space="preserve">אני אראה את זה באינטרנט. </w:t>
      </w:r>
    </w:p>
    <w:p w14:paraId="36C744B0" w14:textId="77777777" w:rsidR="00000000" w:rsidRDefault="00ED7A37">
      <w:pPr>
        <w:pStyle w:val="a"/>
        <w:ind w:firstLine="0"/>
        <w:rPr>
          <w:rFonts w:hint="cs"/>
          <w:rtl/>
        </w:rPr>
      </w:pPr>
    </w:p>
    <w:p w14:paraId="15A2F280" w14:textId="77777777" w:rsidR="00000000" w:rsidRDefault="00ED7A37">
      <w:pPr>
        <w:pStyle w:val="ad"/>
        <w:rPr>
          <w:rtl/>
        </w:rPr>
      </w:pPr>
      <w:r>
        <w:rPr>
          <w:rtl/>
        </w:rPr>
        <w:t>היו"ר ראובן ריבלין:</w:t>
      </w:r>
    </w:p>
    <w:p w14:paraId="273DD4D2" w14:textId="77777777" w:rsidR="00000000" w:rsidRDefault="00ED7A37">
      <w:pPr>
        <w:pStyle w:val="a"/>
        <w:rPr>
          <w:rtl/>
        </w:rPr>
      </w:pPr>
    </w:p>
    <w:p w14:paraId="0A1A383C" w14:textId="77777777" w:rsidR="00000000" w:rsidRDefault="00ED7A37">
      <w:pPr>
        <w:pStyle w:val="a"/>
        <w:rPr>
          <w:rFonts w:hint="cs"/>
          <w:rtl/>
        </w:rPr>
      </w:pPr>
      <w:r>
        <w:rPr>
          <w:rFonts w:hint="cs"/>
          <w:rtl/>
        </w:rPr>
        <w:t>אני חושב שזה לא ראוי.</w:t>
      </w:r>
      <w:r>
        <w:rPr>
          <w:rFonts w:hint="cs"/>
          <w:rtl/>
        </w:rPr>
        <w:t xml:space="preserve"> מי שלא רוצה לשמוע </w:t>
      </w:r>
      <w:r>
        <w:rPr>
          <w:rtl/>
        </w:rPr>
        <w:t>–</w:t>
      </w:r>
      <w:r>
        <w:rPr>
          <w:rFonts w:hint="cs"/>
          <w:rtl/>
        </w:rPr>
        <w:t xml:space="preserve"> יצא. לא ראוי. </w:t>
      </w:r>
    </w:p>
    <w:p w14:paraId="2AEC1543" w14:textId="77777777" w:rsidR="00000000" w:rsidRDefault="00ED7A37">
      <w:pPr>
        <w:pStyle w:val="a"/>
        <w:ind w:firstLine="0"/>
        <w:rPr>
          <w:rFonts w:hint="cs"/>
          <w:rtl/>
        </w:rPr>
      </w:pPr>
    </w:p>
    <w:p w14:paraId="3DF87F69" w14:textId="77777777" w:rsidR="00000000" w:rsidRDefault="00ED7A37">
      <w:pPr>
        <w:pStyle w:val="SpeakerCon"/>
        <w:rPr>
          <w:rtl/>
        </w:rPr>
      </w:pPr>
      <w:bookmarkStart w:id="166" w:name="FS000000433T16_06_2003_18_34_23C"/>
      <w:bookmarkEnd w:id="166"/>
      <w:r>
        <w:rPr>
          <w:rtl/>
        </w:rPr>
        <w:t>דליה איציק (העבודה-מימד):</w:t>
      </w:r>
    </w:p>
    <w:p w14:paraId="013CB158" w14:textId="77777777" w:rsidR="00000000" w:rsidRDefault="00ED7A37">
      <w:pPr>
        <w:pStyle w:val="a"/>
        <w:rPr>
          <w:rtl/>
        </w:rPr>
      </w:pPr>
    </w:p>
    <w:p w14:paraId="106C3A6A" w14:textId="77777777" w:rsidR="00000000" w:rsidRDefault="00ED7A37">
      <w:pPr>
        <w:pStyle w:val="a"/>
        <w:rPr>
          <w:rFonts w:hint="cs"/>
          <w:rtl/>
        </w:rPr>
      </w:pPr>
      <w:r>
        <w:rPr>
          <w:rFonts w:hint="cs"/>
          <w:rtl/>
        </w:rPr>
        <w:t>שלד הברזל של האוטובוס האחרון עוד עשן, ולפנינו מוטלים מתינו ועליהם בוכות משפחות רבות בישראל. אדוני ראש הממשלה, במלחמה ההיא, שנסתיימה עוד לפני שנולדתי, נולד לא רק הכאב; במלחמה ההיא נולדה גם תקוו</w:t>
      </w:r>
      <w:r>
        <w:rPr>
          <w:rFonts w:hint="cs"/>
          <w:rtl/>
        </w:rPr>
        <w:t xml:space="preserve">ה </w:t>
      </w:r>
      <w:r>
        <w:rPr>
          <w:rtl/>
        </w:rPr>
        <w:t>–</w:t>
      </w:r>
      <w:r>
        <w:rPr>
          <w:rFonts w:hint="cs"/>
          <w:rtl/>
        </w:rPr>
        <w:t xml:space="preserve"> תקווה ליום שבו לא נצטרך עוד להילחם ולהקיז את דמנו, את דמם של הילדים ואת דמם של שכנינו, שעליהם לא דיברת בנאום שלך. </w:t>
      </w:r>
    </w:p>
    <w:p w14:paraId="2309A5E4" w14:textId="77777777" w:rsidR="00000000" w:rsidRDefault="00ED7A37">
      <w:pPr>
        <w:pStyle w:val="a"/>
        <w:rPr>
          <w:rFonts w:hint="cs"/>
          <w:rtl/>
        </w:rPr>
      </w:pPr>
    </w:p>
    <w:p w14:paraId="442DCF57" w14:textId="77777777" w:rsidR="00000000" w:rsidRDefault="00ED7A37">
      <w:pPr>
        <w:pStyle w:val="a"/>
        <w:rPr>
          <w:rFonts w:hint="cs"/>
          <w:rtl/>
        </w:rPr>
      </w:pPr>
      <w:r>
        <w:rPr>
          <w:rFonts w:hint="cs"/>
          <w:rtl/>
        </w:rPr>
        <w:t xml:space="preserve">במלחמה ההיא נלחמנו כשבאמתחתנו יותר מאשר נשק וכדורי עופרת: בלבנו שכנה תקווה </w:t>
      </w:r>
      <w:r>
        <w:rPr>
          <w:rtl/>
        </w:rPr>
        <w:t>–</w:t>
      </w:r>
      <w:r>
        <w:rPr>
          <w:rFonts w:hint="cs"/>
          <w:rtl/>
        </w:rPr>
        <w:t xml:space="preserve"> תקווה שיום יבוא ונקיים חברה שוויונית של צדק חברתי, של כבוד </w:t>
      </w:r>
      <w:r>
        <w:rPr>
          <w:rFonts w:hint="cs"/>
          <w:rtl/>
        </w:rPr>
        <w:t xml:space="preserve">ורעות. בתום המלחמה ההיא היינו לעם ולמדינה, אבל עד היום הזה לא זכינו לשלום, ולצערי, גם הרעות והכבוד ההדדי רחוקים מאתנו. </w:t>
      </w:r>
    </w:p>
    <w:p w14:paraId="2C7824F2" w14:textId="77777777" w:rsidR="00000000" w:rsidRDefault="00ED7A37">
      <w:pPr>
        <w:pStyle w:val="a"/>
        <w:ind w:firstLine="0"/>
        <w:rPr>
          <w:rFonts w:hint="cs"/>
          <w:rtl/>
        </w:rPr>
      </w:pPr>
    </w:p>
    <w:p w14:paraId="182E1C1A" w14:textId="77777777" w:rsidR="00000000" w:rsidRDefault="00ED7A37">
      <w:pPr>
        <w:pStyle w:val="a"/>
        <w:ind w:firstLine="0"/>
        <w:rPr>
          <w:rFonts w:hint="cs"/>
          <w:rtl/>
        </w:rPr>
      </w:pPr>
      <w:r>
        <w:rPr>
          <w:rFonts w:hint="cs"/>
          <w:rtl/>
        </w:rPr>
        <w:tab/>
        <w:t>העם היהודי מעולם לא ויתר על חלומו ומעולם לא ויתר על ארצו. במשך אלפיים שנה המשכנו לשאת בלבנו געגועים לארץ שלא הכרנו, שאת נופיה לא ידענו</w:t>
      </w:r>
      <w:r>
        <w:rPr>
          <w:rFonts w:hint="cs"/>
          <w:rtl/>
        </w:rPr>
        <w:t xml:space="preserve">, שאת ריחה לא הרחנו </w:t>
      </w:r>
      <w:r>
        <w:rPr>
          <w:rtl/>
        </w:rPr>
        <w:t>–</w:t>
      </w:r>
      <w:r>
        <w:rPr>
          <w:rFonts w:hint="cs"/>
          <w:rtl/>
        </w:rPr>
        <w:t xml:space="preserve"> אבל אהבנו אותה אהבת עם למולדתו. "הם לא יכניעונו", אומרת אם שכולה בעוד שיר נורא מהמלחמה ההיא, "הם לא יכניעונו למרות הכול". </w:t>
      </w:r>
    </w:p>
    <w:p w14:paraId="3BF8D029" w14:textId="77777777" w:rsidR="00000000" w:rsidRDefault="00ED7A37">
      <w:pPr>
        <w:pStyle w:val="a"/>
        <w:ind w:firstLine="0"/>
        <w:rPr>
          <w:rFonts w:hint="cs"/>
          <w:rtl/>
        </w:rPr>
      </w:pPr>
    </w:p>
    <w:p w14:paraId="53569002" w14:textId="77777777" w:rsidR="00000000" w:rsidRDefault="00ED7A37">
      <w:pPr>
        <w:pStyle w:val="a"/>
        <w:ind w:firstLine="0"/>
        <w:rPr>
          <w:rFonts w:hint="cs"/>
          <w:rtl/>
        </w:rPr>
      </w:pPr>
      <w:r>
        <w:rPr>
          <w:rFonts w:hint="cs"/>
          <w:rtl/>
        </w:rPr>
        <w:tab/>
        <w:t>אדוני ראש הממשלה, הם לא יכניעונו; אין חשש כזה. אבל גם אנחנו לא נכניע אותם. כי גם להם יש אותה אהבת מולדת ואותו</w:t>
      </w:r>
      <w:r>
        <w:rPr>
          <w:rFonts w:hint="cs"/>
          <w:rtl/>
        </w:rPr>
        <w:t xml:space="preserve"> געגוע לארץ משלהם. אמהות פה ושם ימשיכו להתאבל ולבכות עד ששני העמים יבינו שאי-אפשר להכניע כמיהה של עם למולדת, כמיהה של עם למדינה. </w:t>
      </w:r>
    </w:p>
    <w:p w14:paraId="3ADF71C5" w14:textId="77777777" w:rsidR="00000000" w:rsidRDefault="00ED7A37">
      <w:pPr>
        <w:pStyle w:val="a"/>
        <w:ind w:firstLine="0"/>
        <w:rPr>
          <w:rFonts w:hint="cs"/>
          <w:rtl/>
        </w:rPr>
      </w:pPr>
    </w:p>
    <w:p w14:paraId="291C72A0" w14:textId="77777777" w:rsidR="00000000" w:rsidRDefault="00ED7A37">
      <w:pPr>
        <w:pStyle w:val="ac"/>
        <w:rPr>
          <w:rtl/>
        </w:rPr>
      </w:pPr>
      <w:r>
        <w:rPr>
          <w:rFonts w:hint="eastAsia"/>
          <w:rtl/>
        </w:rPr>
        <w:t>גלעד</w:t>
      </w:r>
      <w:r>
        <w:rPr>
          <w:rtl/>
        </w:rPr>
        <w:t xml:space="preserve"> ארדן (הליכוד):</w:t>
      </w:r>
    </w:p>
    <w:p w14:paraId="436638B8" w14:textId="77777777" w:rsidR="00000000" w:rsidRDefault="00ED7A37">
      <w:pPr>
        <w:pStyle w:val="a"/>
        <w:rPr>
          <w:rFonts w:hint="cs"/>
          <w:rtl/>
        </w:rPr>
      </w:pPr>
    </w:p>
    <w:p w14:paraId="439AC775" w14:textId="77777777" w:rsidR="00000000" w:rsidRDefault="00ED7A37">
      <w:pPr>
        <w:pStyle w:val="a"/>
        <w:rPr>
          <w:rFonts w:hint="cs"/>
          <w:rtl/>
        </w:rPr>
      </w:pPr>
      <w:r>
        <w:rPr>
          <w:rFonts w:hint="cs"/>
          <w:rtl/>
        </w:rPr>
        <w:t xml:space="preserve">למה עד 1967 לא היה להם? </w:t>
      </w:r>
    </w:p>
    <w:p w14:paraId="23E29A77" w14:textId="77777777" w:rsidR="00000000" w:rsidRDefault="00ED7A37">
      <w:pPr>
        <w:pStyle w:val="a"/>
        <w:ind w:firstLine="0"/>
        <w:rPr>
          <w:rFonts w:hint="cs"/>
          <w:rtl/>
        </w:rPr>
      </w:pPr>
    </w:p>
    <w:p w14:paraId="474C7B3B" w14:textId="77777777" w:rsidR="00000000" w:rsidRDefault="00ED7A37">
      <w:pPr>
        <w:pStyle w:val="SpeakerCon"/>
        <w:rPr>
          <w:rtl/>
        </w:rPr>
      </w:pPr>
      <w:bookmarkStart w:id="167" w:name="FS000000433T16_06_2003_18_37_33C"/>
      <w:bookmarkEnd w:id="167"/>
      <w:r>
        <w:rPr>
          <w:rtl/>
        </w:rPr>
        <w:t>דליה איציק (העבודה-מימד):</w:t>
      </w:r>
    </w:p>
    <w:p w14:paraId="5C206285" w14:textId="77777777" w:rsidR="00000000" w:rsidRDefault="00ED7A37">
      <w:pPr>
        <w:pStyle w:val="a"/>
        <w:rPr>
          <w:rtl/>
        </w:rPr>
      </w:pPr>
    </w:p>
    <w:p w14:paraId="61706B38" w14:textId="77777777" w:rsidR="00000000" w:rsidRDefault="00ED7A37">
      <w:pPr>
        <w:pStyle w:val="a"/>
        <w:rPr>
          <w:rFonts w:hint="cs"/>
          <w:rtl/>
        </w:rPr>
      </w:pPr>
      <w:r>
        <w:rPr>
          <w:rFonts w:hint="cs"/>
          <w:rtl/>
        </w:rPr>
        <w:t>אבות הציונות הבינו את זה. תזכור את הצהרת בלפור. הצה</w:t>
      </w:r>
      <w:r>
        <w:rPr>
          <w:rFonts w:hint="cs"/>
          <w:rtl/>
        </w:rPr>
        <w:t xml:space="preserve">רת בלפור היתה רחבת ממדים וטריטוריה, ובכל זאת אבות המדינה ידעו להתאפק; הם הסכימו לחיות בארץ וחצי תאוותם בידם, הם העדיפו חלק מהארץ על פני המשך המלחמה. ללא הסכמתם אז לחלוקת הארץ מדינת ישראל לא היתה קיימת, ואלה שלא הבינו זאת מנעו מעצמם מדינה. מדינת ישראל קמה, </w:t>
      </w:r>
      <w:r>
        <w:rPr>
          <w:rFonts w:hint="cs"/>
          <w:rtl/>
        </w:rPr>
        <w:t xml:space="preserve">אדוני ראש הממשלה, דווקא בזכות האיפוק, דווקא בזכות ההבנה, דווקא מפני שיש המון חולשה בעוצמה </w:t>
      </w:r>
      <w:r>
        <w:rPr>
          <w:rtl/>
        </w:rPr>
        <w:t>–</w:t>
      </w:r>
      <w:r>
        <w:rPr>
          <w:rFonts w:hint="cs"/>
          <w:rtl/>
        </w:rPr>
        <w:t xml:space="preserve"> מפני שאנחנו לא יכולים לחיות בתוך חלום ועלינו להביט מסביב ולהתחשב במציאות. </w:t>
      </w:r>
    </w:p>
    <w:p w14:paraId="30CE3A8E" w14:textId="77777777" w:rsidR="00000000" w:rsidRDefault="00ED7A37">
      <w:pPr>
        <w:pStyle w:val="a"/>
        <w:rPr>
          <w:rFonts w:hint="cs"/>
          <w:rtl/>
        </w:rPr>
      </w:pPr>
    </w:p>
    <w:p w14:paraId="72A9330C" w14:textId="77777777" w:rsidR="00000000" w:rsidRDefault="00ED7A37">
      <w:pPr>
        <w:pStyle w:val="a"/>
        <w:rPr>
          <w:rFonts w:hint="cs"/>
          <w:rtl/>
        </w:rPr>
      </w:pPr>
      <w:r>
        <w:rPr>
          <w:rFonts w:hint="cs"/>
          <w:rtl/>
        </w:rPr>
        <w:t xml:space="preserve">לפני שבועיים </w:t>
      </w:r>
      <w:r>
        <w:rPr>
          <w:rtl/>
        </w:rPr>
        <w:t>–</w:t>
      </w:r>
      <w:r>
        <w:rPr>
          <w:rFonts w:hint="cs"/>
          <w:rtl/>
        </w:rPr>
        <w:t xml:space="preserve"> אדוני ראש הממשלה, הקשבנו לך, אני אעריך מאוד אם תקשיב גם אתה.</w:t>
      </w:r>
    </w:p>
    <w:p w14:paraId="60184EEA" w14:textId="77777777" w:rsidR="00000000" w:rsidRDefault="00ED7A37">
      <w:pPr>
        <w:pStyle w:val="a"/>
        <w:ind w:firstLine="0"/>
        <w:rPr>
          <w:rFonts w:hint="cs"/>
          <w:rtl/>
        </w:rPr>
      </w:pPr>
    </w:p>
    <w:p w14:paraId="1F985514" w14:textId="77777777" w:rsidR="00000000" w:rsidRDefault="00ED7A37">
      <w:pPr>
        <w:pStyle w:val="ad"/>
        <w:rPr>
          <w:rtl/>
        </w:rPr>
      </w:pPr>
      <w:r>
        <w:rPr>
          <w:rtl/>
        </w:rPr>
        <w:t>היו"ר ראובן</w:t>
      </w:r>
      <w:r>
        <w:rPr>
          <w:rtl/>
        </w:rPr>
        <w:t xml:space="preserve"> ריבלין:</w:t>
      </w:r>
    </w:p>
    <w:p w14:paraId="3204B396" w14:textId="77777777" w:rsidR="00000000" w:rsidRDefault="00ED7A37">
      <w:pPr>
        <w:pStyle w:val="a"/>
        <w:rPr>
          <w:rtl/>
        </w:rPr>
      </w:pPr>
    </w:p>
    <w:p w14:paraId="796A5ABB" w14:textId="77777777" w:rsidR="00000000" w:rsidRDefault="00ED7A37">
      <w:pPr>
        <w:pStyle w:val="a"/>
        <w:rPr>
          <w:rFonts w:hint="cs"/>
          <w:rtl/>
        </w:rPr>
      </w:pPr>
      <w:r>
        <w:rPr>
          <w:rFonts w:hint="cs"/>
          <w:rtl/>
        </w:rPr>
        <w:t>הוא מקשיב, הוא מקשיב.</w:t>
      </w:r>
    </w:p>
    <w:p w14:paraId="00279E97" w14:textId="77777777" w:rsidR="00000000" w:rsidRDefault="00ED7A37">
      <w:pPr>
        <w:pStyle w:val="a"/>
        <w:ind w:firstLine="0"/>
        <w:rPr>
          <w:rFonts w:hint="cs"/>
          <w:rtl/>
        </w:rPr>
      </w:pPr>
    </w:p>
    <w:p w14:paraId="0AFBB4A4" w14:textId="77777777" w:rsidR="00000000" w:rsidRDefault="00ED7A37">
      <w:pPr>
        <w:pStyle w:val="SpeakerCon"/>
        <w:rPr>
          <w:rtl/>
        </w:rPr>
      </w:pPr>
      <w:bookmarkStart w:id="168" w:name="FS000000433T16_06_2003_18_39_11C"/>
      <w:bookmarkEnd w:id="168"/>
      <w:r>
        <w:rPr>
          <w:rtl/>
        </w:rPr>
        <w:t>דליה איציק (העבודה-מימד):</w:t>
      </w:r>
    </w:p>
    <w:p w14:paraId="754DAA61" w14:textId="77777777" w:rsidR="00000000" w:rsidRDefault="00ED7A37">
      <w:pPr>
        <w:pStyle w:val="a"/>
        <w:rPr>
          <w:rtl/>
        </w:rPr>
      </w:pPr>
    </w:p>
    <w:p w14:paraId="3F8E394D" w14:textId="77777777" w:rsidR="00000000" w:rsidRDefault="00ED7A37">
      <w:pPr>
        <w:pStyle w:val="a"/>
        <w:rPr>
          <w:rFonts w:hint="cs"/>
          <w:rtl/>
        </w:rPr>
      </w:pPr>
      <w:r>
        <w:rPr>
          <w:rFonts w:hint="cs"/>
          <w:rtl/>
        </w:rPr>
        <w:t xml:space="preserve">לפני שבועיים בלבד נשאת נאום אמיץ, נשאת נאום חשוב, נשאת נאום היסטורי, אל מול פני האומה והעולם. באותו שבוע הבטחנו לך שנעמוד לצדך ללא תמורה, ללא תנאי; אבל, אדוני ראש הממשלה, אשריך - - - </w:t>
      </w:r>
    </w:p>
    <w:p w14:paraId="4E390315" w14:textId="77777777" w:rsidR="00000000" w:rsidRDefault="00ED7A37">
      <w:pPr>
        <w:pStyle w:val="a"/>
        <w:ind w:firstLine="0"/>
        <w:rPr>
          <w:rFonts w:hint="cs"/>
          <w:rtl/>
        </w:rPr>
      </w:pPr>
    </w:p>
    <w:p w14:paraId="7C381ABC" w14:textId="77777777" w:rsidR="00000000" w:rsidRDefault="00ED7A37">
      <w:pPr>
        <w:pStyle w:val="ad"/>
        <w:rPr>
          <w:rtl/>
        </w:rPr>
      </w:pPr>
      <w:r>
        <w:rPr>
          <w:rtl/>
        </w:rPr>
        <w:t>היו"ר ראובן</w:t>
      </w:r>
      <w:r>
        <w:rPr>
          <w:rtl/>
        </w:rPr>
        <w:t xml:space="preserve"> ריבלין:</w:t>
      </w:r>
    </w:p>
    <w:p w14:paraId="0F66A3E6" w14:textId="77777777" w:rsidR="00000000" w:rsidRDefault="00ED7A37">
      <w:pPr>
        <w:pStyle w:val="a"/>
        <w:rPr>
          <w:rtl/>
        </w:rPr>
      </w:pPr>
    </w:p>
    <w:p w14:paraId="6FAA5CEF" w14:textId="77777777" w:rsidR="00000000" w:rsidRDefault="00ED7A37">
      <w:pPr>
        <w:pStyle w:val="a"/>
        <w:rPr>
          <w:rFonts w:hint="cs"/>
          <w:rtl/>
        </w:rPr>
      </w:pPr>
      <w:r>
        <w:rPr>
          <w:rFonts w:hint="cs"/>
          <w:rtl/>
        </w:rPr>
        <w:t xml:space="preserve">חבר הכנסת טיבי, זה לא ראוי שיושבת-ראש האופוזיציה שאתה חלק ממנה, נואמת </w:t>
      </w:r>
      <w:r>
        <w:rPr>
          <w:rtl/>
        </w:rPr>
        <w:t>–</w:t>
      </w:r>
      <w:r>
        <w:rPr>
          <w:rFonts w:hint="cs"/>
          <w:rtl/>
        </w:rPr>
        <w:t xml:space="preserve"> ואתה </w:t>
      </w:r>
      <w:r>
        <w:rPr>
          <w:rtl/>
        </w:rPr>
        <w:t>–</w:t>
      </w:r>
      <w:r>
        <w:rPr>
          <w:rFonts w:hint="cs"/>
          <w:rtl/>
        </w:rPr>
        <w:t xml:space="preserve"> אני לא רוצה לומר מה אתה. </w:t>
      </w:r>
    </w:p>
    <w:p w14:paraId="75BC275F" w14:textId="77777777" w:rsidR="00000000" w:rsidRDefault="00ED7A37">
      <w:pPr>
        <w:pStyle w:val="a"/>
        <w:ind w:firstLine="0"/>
        <w:rPr>
          <w:rFonts w:hint="cs"/>
          <w:rtl/>
        </w:rPr>
      </w:pPr>
    </w:p>
    <w:p w14:paraId="4E3F4CBD" w14:textId="77777777" w:rsidR="00000000" w:rsidRDefault="00ED7A37">
      <w:pPr>
        <w:pStyle w:val="SpeakerCon"/>
        <w:rPr>
          <w:rtl/>
        </w:rPr>
      </w:pPr>
      <w:bookmarkStart w:id="169" w:name="FS000000433T16_06_2003_18_40_08C"/>
      <w:bookmarkEnd w:id="169"/>
      <w:r>
        <w:rPr>
          <w:rtl/>
        </w:rPr>
        <w:t>דליה איציק (העבודה-מימד):</w:t>
      </w:r>
    </w:p>
    <w:p w14:paraId="6D6FD7C8" w14:textId="77777777" w:rsidR="00000000" w:rsidRDefault="00ED7A37">
      <w:pPr>
        <w:pStyle w:val="a"/>
        <w:rPr>
          <w:rtl/>
        </w:rPr>
      </w:pPr>
    </w:p>
    <w:p w14:paraId="76B60DC9" w14:textId="77777777" w:rsidR="00000000" w:rsidRDefault="00ED7A37">
      <w:pPr>
        <w:pStyle w:val="a"/>
        <w:rPr>
          <w:rFonts w:hint="cs"/>
          <w:rtl/>
        </w:rPr>
      </w:pPr>
      <w:r>
        <w:rPr>
          <w:rFonts w:hint="cs"/>
          <w:rtl/>
        </w:rPr>
        <w:t>אשריך, אדוני ראש הממשלה. כמה אני מתקנאה בכך שלך אין אופוזיציה כפי שאתה וחבריך הייתם לנו. הבטחנו לך באותו שבוע שאנ</w:t>
      </w:r>
      <w:r>
        <w:rPr>
          <w:rFonts w:hint="cs"/>
          <w:rtl/>
        </w:rPr>
        <w:t xml:space="preserve">חנו לא נפגין בכיכרות, אנחנו לא נעמוד בשום מרפסת, אנחנו לא נקרא למרי אזרחי כפי שאתה קראת, ואפילו לא נשתמש בססמה "תנו לצה"ל לנצח". צרי העין בתוכנו אמרו: תראו איזה בר-מזל שרון, אהוד ברק נשלח הביתה בגלל 70 הרוגים. ואתה </w:t>
      </w:r>
      <w:r>
        <w:rPr>
          <w:rtl/>
        </w:rPr>
        <w:t>–</w:t>
      </w:r>
      <w:r>
        <w:rPr>
          <w:rFonts w:hint="cs"/>
          <w:rtl/>
        </w:rPr>
        <w:t xml:space="preserve"> אתה עדיין כאן. נסדק משהו באמינותך, אבל </w:t>
      </w:r>
      <w:r>
        <w:rPr>
          <w:rFonts w:hint="cs"/>
          <w:rtl/>
        </w:rPr>
        <w:t xml:space="preserve">אתה עדיין יציב. שער בנפשך ששמעון פרס היה היום ראש הממשלה, או יצחק רבין, זכרו לברכה </w:t>
      </w:r>
      <w:r>
        <w:rPr>
          <w:rtl/>
        </w:rPr>
        <w:t>–</w:t>
      </w:r>
      <w:r>
        <w:rPr>
          <w:rFonts w:hint="cs"/>
          <w:rtl/>
        </w:rPr>
        <w:t xml:space="preserve"> אילו נאומים אתה היית נושא כאן, באילו הפגנות אתה היית משתתף, ועל-יד אילו פיגועים אתה והחברים שלך הייתם מצטלמים. </w:t>
      </w:r>
    </w:p>
    <w:p w14:paraId="413BDB38" w14:textId="77777777" w:rsidR="00000000" w:rsidRDefault="00ED7A37">
      <w:pPr>
        <w:pStyle w:val="a"/>
        <w:rPr>
          <w:rFonts w:hint="cs"/>
          <w:rtl/>
        </w:rPr>
      </w:pPr>
    </w:p>
    <w:p w14:paraId="3055CF48" w14:textId="77777777" w:rsidR="00000000" w:rsidRDefault="00ED7A37">
      <w:pPr>
        <w:pStyle w:val="a"/>
        <w:rPr>
          <w:rFonts w:hint="cs"/>
          <w:rtl/>
        </w:rPr>
      </w:pPr>
      <w:r>
        <w:rPr>
          <w:rFonts w:hint="cs"/>
          <w:rtl/>
        </w:rPr>
        <w:t>אך לצערי הרב קולך, כמו בנאום שלך עכשיו, קול יעקב, אבל הידי</w:t>
      </w:r>
      <w:r>
        <w:rPr>
          <w:rFonts w:hint="cs"/>
          <w:rtl/>
        </w:rPr>
        <w:t xml:space="preserve">ים שלך הן ידי עשיו. אני מבקשת לדעת ממך: עם מי התייעצת לפני שיצאת לפעולת ההתנקשות ברנתיסי? שאלת את שר החוץ שלך? שאלת אותו מה זה יעשה בבירות העולם? מה זה יעשה בוושינגטון הבירה? שאלת את שר האוצר שלך, שמשום מה לא הגיע לכאן היום </w:t>
      </w:r>
      <w:r>
        <w:rPr>
          <w:rtl/>
        </w:rPr>
        <w:t>–</w:t>
      </w:r>
      <w:r>
        <w:rPr>
          <w:rFonts w:hint="cs"/>
          <w:rtl/>
        </w:rPr>
        <w:t xml:space="preserve"> שאלת אותו? הרי רק לפני שבוע - </w:t>
      </w:r>
      <w:r>
        <w:rPr>
          <w:rFonts w:hint="cs"/>
          <w:rtl/>
        </w:rPr>
        <w:t>- -</w:t>
      </w:r>
    </w:p>
    <w:p w14:paraId="66FDD21F" w14:textId="77777777" w:rsidR="00000000" w:rsidRDefault="00ED7A37">
      <w:pPr>
        <w:pStyle w:val="a"/>
        <w:ind w:firstLine="0"/>
        <w:rPr>
          <w:rFonts w:hint="cs"/>
          <w:rtl/>
        </w:rPr>
      </w:pPr>
    </w:p>
    <w:p w14:paraId="3272EEB7" w14:textId="77777777" w:rsidR="00000000" w:rsidRDefault="00ED7A37">
      <w:pPr>
        <w:pStyle w:val="ac"/>
        <w:rPr>
          <w:rtl/>
        </w:rPr>
      </w:pPr>
      <w:r>
        <w:rPr>
          <w:rFonts w:hint="eastAsia"/>
          <w:rtl/>
        </w:rPr>
        <w:t>גלעד</w:t>
      </w:r>
      <w:r>
        <w:rPr>
          <w:rtl/>
        </w:rPr>
        <w:t xml:space="preserve"> ארדן (הליכוד):</w:t>
      </w:r>
    </w:p>
    <w:p w14:paraId="7E3CBB31" w14:textId="77777777" w:rsidR="00000000" w:rsidRDefault="00ED7A37">
      <w:pPr>
        <w:pStyle w:val="a"/>
        <w:rPr>
          <w:rFonts w:hint="cs"/>
          <w:rtl/>
        </w:rPr>
      </w:pPr>
    </w:p>
    <w:p w14:paraId="7AE64966" w14:textId="77777777" w:rsidR="00000000" w:rsidRDefault="00ED7A37">
      <w:pPr>
        <w:pStyle w:val="a"/>
        <w:rPr>
          <w:rFonts w:hint="cs"/>
          <w:rtl/>
        </w:rPr>
      </w:pPr>
      <w:r>
        <w:rPr>
          <w:rFonts w:hint="cs"/>
          <w:rtl/>
        </w:rPr>
        <w:t>אתם ייפיתם את כוחו להיות שר</w:t>
      </w:r>
      <w:bookmarkStart w:id="170" w:name="FS000000433T16_06_2003_18_44_05C"/>
      <w:bookmarkEnd w:id="170"/>
      <w:r>
        <w:rPr>
          <w:rFonts w:hint="cs"/>
          <w:rtl/>
        </w:rPr>
        <w:t xml:space="preserve"> - - -</w:t>
      </w:r>
    </w:p>
    <w:p w14:paraId="6F9ABEF8" w14:textId="77777777" w:rsidR="00000000" w:rsidRDefault="00ED7A37">
      <w:pPr>
        <w:pStyle w:val="a"/>
        <w:rPr>
          <w:rFonts w:hint="cs"/>
          <w:rtl/>
        </w:rPr>
      </w:pPr>
    </w:p>
    <w:p w14:paraId="1E9D261C" w14:textId="77777777" w:rsidR="00000000" w:rsidRDefault="00ED7A37">
      <w:pPr>
        <w:pStyle w:val="ad"/>
        <w:rPr>
          <w:rtl/>
        </w:rPr>
      </w:pPr>
      <w:r>
        <w:rPr>
          <w:rtl/>
        </w:rPr>
        <w:t>היו"ר ראובן ריבלין:</w:t>
      </w:r>
    </w:p>
    <w:p w14:paraId="0DCBB6F3" w14:textId="77777777" w:rsidR="00000000" w:rsidRDefault="00ED7A37">
      <w:pPr>
        <w:pStyle w:val="a"/>
        <w:rPr>
          <w:rtl/>
        </w:rPr>
      </w:pPr>
    </w:p>
    <w:p w14:paraId="5B363349" w14:textId="77777777" w:rsidR="00000000" w:rsidRDefault="00ED7A37">
      <w:pPr>
        <w:pStyle w:val="a"/>
        <w:rPr>
          <w:rFonts w:hint="cs"/>
          <w:rtl/>
        </w:rPr>
      </w:pPr>
      <w:r>
        <w:rPr>
          <w:rFonts w:hint="cs"/>
          <w:rtl/>
        </w:rPr>
        <w:t xml:space="preserve">תודה, חבר הכנסת ארדן. לא שומעים אותך. </w:t>
      </w:r>
    </w:p>
    <w:p w14:paraId="495A5B66" w14:textId="77777777" w:rsidR="00000000" w:rsidRDefault="00ED7A37">
      <w:pPr>
        <w:pStyle w:val="a"/>
        <w:ind w:firstLine="0"/>
        <w:rPr>
          <w:rFonts w:hint="cs"/>
          <w:rtl/>
        </w:rPr>
      </w:pPr>
    </w:p>
    <w:p w14:paraId="2A7136C4" w14:textId="77777777" w:rsidR="00000000" w:rsidRDefault="00ED7A37">
      <w:pPr>
        <w:pStyle w:val="SpeakerCon"/>
        <w:rPr>
          <w:rtl/>
        </w:rPr>
      </w:pPr>
      <w:bookmarkStart w:id="171" w:name="FS000000433T16_06_2003_18_44_26C"/>
      <w:bookmarkEnd w:id="171"/>
      <w:r>
        <w:rPr>
          <w:rtl/>
        </w:rPr>
        <w:t>דליה איציק (העבודה-מימד):</w:t>
      </w:r>
    </w:p>
    <w:p w14:paraId="544EC775" w14:textId="77777777" w:rsidR="00000000" w:rsidRDefault="00ED7A37">
      <w:pPr>
        <w:pStyle w:val="a"/>
        <w:rPr>
          <w:rtl/>
        </w:rPr>
      </w:pPr>
    </w:p>
    <w:p w14:paraId="6D46AD91" w14:textId="77777777" w:rsidR="00000000" w:rsidRDefault="00ED7A37">
      <w:pPr>
        <w:pStyle w:val="a"/>
        <w:rPr>
          <w:rFonts w:hint="cs"/>
          <w:rtl/>
        </w:rPr>
      </w:pPr>
      <w:r>
        <w:rPr>
          <w:rFonts w:hint="cs"/>
          <w:rtl/>
        </w:rPr>
        <w:t xml:space="preserve">לפני שבוע, אדוני ראש הממשלה, התפאר שר האוצר שלך במסיבת עיתונאים; הוא הסביר שמשקיעים רבים מתעניינים בהשקעות </w:t>
      </w:r>
      <w:r>
        <w:rPr>
          <w:rFonts w:hint="cs"/>
          <w:rtl/>
        </w:rPr>
        <w:t>בזמן האחרון. הוא סיפר לך שממש בשבוע הזה הם ביטלו  את המברקים וביטלו את כל ההשקעות? את זה הוא סיפר לך? האם הוא סיפר לך, אדוני ראש הממשלה, שהוא לא מגיע היום, כי בעצם הוא לא רוצה להצביע על מה שאתה מציע היום?</w:t>
      </w:r>
    </w:p>
    <w:p w14:paraId="4B7D7A41" w14:textId="77777777" w:rsidR="00000000" w:rsidRDefault="00ED7A37">
      <w:pPr>
        <w:pStyle w:val="a"/>
        <w:rPr>
          <w:rFonts w:hint="cs"/>
          <w:rtl/>
        </w:rPr>
      </w:pPr>
    </w:p>
    <w:p w14:paraId="27C7DCB7" w14:textId="77777777" w:rsidR="00000000" w:rsidRDefault="00ED7A37">
      <w:pPr>
        <w:pStyle w:val="a"/>
        <w:ind w:firstLine="0"/>
        <w:rPr>
          <w:rFonts w:hint="cs"/>
          <w:rtl/>
        </w:rPr>
      </w:pPr>
      <w:r>
        <w:rPr>
          <w:rFonts w:hint="cs"/>
          <w:rtl/>
        </w:rPr>
        <w:tab/>
        <w:t>אדוני ראש הממשלה, אומרים עליך שאתה מושבניק גאה. א</w:t>
      </w:r>
      <w:r>
        <w:rPr>
          <w:rFonts w:hint="cs"/>
          <w:rtl/>
        </w:rPr>
        <w:t xml:space="preserve">ני יודעת, אתה מבין גדול בבעלי חיים. ישבתי לידך בממשלה. אומרים שאתה גם מבין באפרוחים. אבל אני רוצה לשאול אותך: איך זה יכול להיות - שרי החוץ של כל העולם, למה שיעדיפו את אבו-מאזן על פני ערפאת? הרי אם אתה עצמך רומס את כבודו וטוען שהוא רק אפרוח, מי ירצה להיפגש </w:t>
      </w:r>
      <w:r>
        <w:rPr>
          <w:rFonts w:hint="cs"/>
          <w:rtl/>
        </w:rPr>
        <w:t xml:space="preserve">עם אפרוח? אני אומרת לך, וכמושבניק אתה בטח יודע את זה, שבתהליך ההתבגרות קולו של האפרוח מתחלף: רגע בוקע קול של גבר ומייד אחר כך הוא שב ומתחלף בצפצוף צווחני של גוזל מבוהל. אני שואלת אותך: מי כאן האפרוח? </w:t>
      </w:r>
    </w:p>
    <w:p w14:paraId="396B2ECC" w14:textId="77777777" w:rsidR="00000000" w:rsidRDefault="00ED7A37">
      <w:pPr>
        <w:pStyle w:val="a"/>
        <w:ind w:firstLine="0"/>
        <w:rPr>
          <w:rFonts w:hint="cs"/>
          <w:rtl/>
        </w:rPr>
      </w:pPr>
    </w:p>
    <w:p w14:paraId="5FEF2B8A" w14:textId="77777777" w:rsidR="00000000" w:rsidRDefault="00ED7A37">
      <w:pPr>
        <w:pStyle w:val="a"/>
        <w:ind w:firstLine="720"/>
        <w:rPr>
          <w:rFonts w:hint="cs"/>
          <w:rtl/>
        </w:rPr>
      </w:pPr>
      <w:r>
        <w:rPr>
          <w:rFonts w:hint="cs"/>
          <w:rtl/>
        </w:rPr>
        <w:t>לפני שבועיים הקשבנו לך, כל כך רצינו להאמין לך. אמרתי ל</w:t>
      </w:r>
      <w:r>
        <w:rPr>
          <w:rFonts w:hint="cs"/>
          <w:rtl/>
        </w:rPr>
        <w:t xml:space="preserve">ך את זה גם בארבע עיניים. רצינו להאמין לך, כי הבגרות והניסיון והאומץ </w:t>
      </w:r>
      <w:r>
        <w:rPr>
          <w:rtl/>
        </w:rPr>
        <w:t>–</w:t>
      </w:r>
      <w:r>
        <w:rPr>
          <w:rFonts w:hint="cs"/>
          <w:rtl/>
        </w:rPr>
        <w:t xml:space="preserve"> האומץ שלך לומר את הדברים אז, בוועידת עקבה </w:t>
      </w:r>
      <w:r>
        <w:rPr>
          <w:rtl/>
        </w:rPr>
        <w:t>–</w:t>
      </w:r>
      <w:r>
        <w:rPr>
          <w:rFonts w:hint="cs"/>
          <w:rtl/>
        </w:rPr>
        <w:t xml:space="preserve"> הביאו מנהיג שקורא לשלום. ואפילו שאנחנו למודי אכזבות, דבקנו ברגע של חסד ותקווה. רציתי להאמין - כמו שאומרת המשוררת לאה גולדברג, "אולי עוד יתרחש </w:t>
      </w:r>
      <w:r>
        <w:rPr>
          <w:rFonts w:hint="cs"/>
          <w:rtl/>
        </w:rPr>
        <w:t xml:space="preserve">איזה נס" - אולי העמים שמתבוססים בדמם ובעוניים יזכו לקצת נחת, לסיכוי של חיים זה לצד זה, למעט מעט שקט. </w:t>
      </w:r>
    </w:p>
    <w:p w14:paraId="75662864" w14:textId="77777777" w:rsidR="00000000" w:rsidRDefault="00ED7A37">
      <w:pPr>
        <w:pStyle w:val="a"/>
        <w:ind w:firstLine="720"/>
        <w:rPr>
          <w:rFonts w:hint="cs"/>
          <w:rtl/>
        </w:rPr>
      </w:pPr>
    </w:p>
    <w:p w14:paraId="6B288DAB" w14:textId="77777777" w:rsidR="00000000" w:rsidRDefault="00ED7A37">
      <w:pPr>
        <w:pStyle w:val="a"/>
        <w:ind w:firstLine="720"/>
        <w:rPr>
          <w:rFonts w:hint="cs"/>
          <w:rtl/>
        </w:rPr>
      </w:pPr>
      <w:r>
        <w:rPr>
          <w:rFonts w:hint="cs"/>
          <w:rtl/>
        </w:rPr>
        <w:t>חברה שלמה ונואשת, שתוכנית כלכלית חסרת כיוון, חסרת נשמה, ריסקה את עתידה, רצתה להאמין שסיכוי השלום יאפשר את התחלתו של תהליך צמיחה ועמו קיום כלשהו לעניים המ</w:t>
      </w:r>
      <w:r>
        <w:rPr>
          <w:rFonts w:hint="cs"/>
          <w:rtl/>
        </w:rPr>
        <w:t xml:space="preserve">רודים, לתושבי הפריפריה, לקשישים, לעולים, לחרדים, לאזרחים הערבים </w:t>
      </w:r>
      <w:r>
        <w:rPr>
          <w:rtl/>
        </w:rPr>
        <w:t>–</w:t>
      </w:r>
      <w:r>
        <w:rPr>
          <w:rFonts w:hint="cs"/>
          <w:rtl/>
        </w:rPr>
        <w:t xml:space="preserve"> כשהעומד בראש משרד האוצר ואדריכלה של התוכנית האכזרית וחסרת החסד הזאת אינו רואה אותם בכלל, המצוקות שלהם זרות לעולמו; אני מכירה את תפיסת עולמו. אבל אילו היה מתרקם כאן שלום כלשהו </w:t>
      </w:r>
      <w:r>
        <w:rPr>
          <w:rtl/>
        </w:rPr>
        <w:t>–</w:t>
      </w:r>
      <w:r>
        <w:rPr>
          <w:rFonts w:hint="cs"/>
          <w:rtl/>
        </w:rPr>
        <w:t xml:space="preserve"> התקווה הזאת א</w:t>
      </w:r>
      <w:r>
        <w:rPr>
          <w:rFonts w:hint="cs"/>
          <w:rtl/>
        </w:rPr>
        <w:t xml:space="preserve">ולי היתה מניעה מהלכים אשר על אפו ועל חמתו היו אולי מחזירים לכולנו את הזכות הזאת, הזכות האלמנטרית, להתפרנס בכבוד. אולי היו מייצרים פה מוקדי צמיחה, שנעדרים בכלל מהתוכנית הקרויה תוכנית כלכלית. </w:t>
      </w:r>
    </w:p>
    <w:p w14:paraId="0DCFD761" w14:textId="77777777" w:rsidR="00000000" w:rsidRDefault="00ED7A37">
      <w:pPr>
        <w:pStyle w:val="a"/>
        <w:ind w:firstLine="0"/>
        <w:rPr>
          <w:rFonts w:hint="cs"/>
          <w:rtl/>
        </w:rPr>
      </w:pPr>
    </w:p>
    <w:p w14:paraId="79865A42" w14:textId="77777777" w:rsidR="00000000" w:rsidRDefault="00ED7A37">
      <w:pPr>
        <w:pStyle w:val="a"/>
        <w:ind w:firstLine="0"/>
        <w:rPr>
          <w:rFonts w:hint="cs"/>
          <w:rtl/>
        </w:rPr>
      </w:pPr>
      <w:r>
        <w:rPr>
          <w:rFonts w:hint="cs"/>
          <w:rtl/>
        </w:rPr>
        <w:tab/>
        <w:t>אבל האשליה הזאת היתה קצרה. אני מוכנה להישבע לך, שסיעת העבודה המ</w:t>
      </w:r>
      <w:r>
        <w:rPr>
          <w:rFonts w:hint="cs"/>
          <w:rtl/>
        </w:rPr>
        <w:t xml:space="preserve">סוכסכת </w:t>
      </w:r>
      <w:r>
        <w:rPr>
          <w:rtl/>
        </w:rPr>
        <w:t>–</w:t>
      </w:r>
      <w:r>
        <w:rPr>
          <w:rFonts w:hint="cs"/>
          <w:rtl/>
        </w:rPr>
        <w:t xml:space="preserve"> לפעמים המסוכסכת מדי </w:t>
      </w:r>
      <w:r>
        <w:rPr>
          <w:rtl/>
        </w:rPr>
        <w:t>–</w:t>
      </w:r>
      <w:r>
        <w:rPr>
          <w:rFonts w:hint="cs"/>
          <w:rtl/>
        </w:rPr>
        <w:t xml:space="preserve"> נשבעה כאיש אחד להתייצב לימינך ומאחוריך אם רק תעשה את המעשה הגדול. אבל קולותיהם של "נוער הגבעות", משרוקיות הקיצונים במרכז הליכוד, כנראה קצת הבהילו אותך. שפת החיסולים היתה יעילה הפעם, ולאו דווקא כלפי המתועבים שבאויבינו, והם מתו</w:t>
      </w:r>
      <w:r>
        <w:rPr>
          <w:rFonts w:hint="cs"/>
          <w:rtl/>
        </w:rPr>
        <w:t xml:space="preserve">עבים, כי אם בחיסול הסיכוי שנפתח. </w:t>
      </w:r>
    </w:p>
    <w:p w14:paraId="324194C2" w14:textId="77777777" w:rsidR="00000000" w:rsidRDefault="00ED7A37">
      <w:pPr>
        <w:pStyle w:val="a"/>
        <w:ind w:firstLine="0"/>
        <w:rPr>
          <w:rFonts w:hint="cs"/>
          <w:rtl/>
        </w:rPr>
      </w:pPr>
    </w:p>
    <w:p w14:paraId="18F496D8" w14:textId="77777777" w:rsidR="00000000" w:rsidRDefault="00ED7A37">
      <w:pPr>
        <w:pStyle w:val="a"/>
        <w:ind w:firstLine="0"/>
        <w:rPr>
          <w:rFonts w:hint="cs"/>
          <w:rtl/>
        </w:rPr>
      </w:pPr>
      <w:r>
        <w:rPr>
          <w:rFonts w:hint="cs"/>
          <w:rtl/>
        </w:rPr>
        <w:tab/>
        <w:t xml:space="preserve">כמו לוחם ותיק, מיהרת לוודא את התהליך בחרפות כלפי איש שפוי כמו אבו-מאזן. אתה רצית שהוא יגיע, אדוני ראש הממשלה. הוא גילה אומץ לב במציאות של טירוף ואימה, צריך לומר את זה ביושר, וקולות הבגרות שבקעו מהלול המזרח-תיכוני התחלפו </w:t>
      </w:r>
      <w:r>
        <w:rPr>
          <w:rFonts w:hint="cs"/>
          <w:rtl/>
        </w:rPr>
        <w:t>בצווחת בהלה.</w:t>
      </w:r>
    </w:p>
    <w:p w14:paraId="7A4B9111" w14:textId="77777777" w:rsidR="00000000" w:rsidRDefault="00ED7A37">
      <w:pPr>
        <w:pStyle w:val="a"/>
        <w:ind w:firstLine="0"/>
        <w:rPr>
          <w:rFonts w:hint="cs"/>
          <w:rtl/>
        </w:rPr>
      </w:pPr>
    </w:p>
    <w:p w14:paraId="400926A5" w14:textId="77777777" w:rsidR="00000000" w:rsidRDefault="00ED7A37">
      <w:pPr>
        <w:pStyle w:val="a"/>
        <w:ind w:firstLine="0"/>
        <w:rPr>
          <w:rFonts w:hint="cs"/>
          <w:rtl/>
        </w:rPr>
      </w:pPr>
      <w:r>
        <w:rPr>
          <w:rFonts w:hint="cs"/>
          <w:rtl/>
        </w:rPr>
        <w:tab/>
        <w:t>אני מסתכלת סביב, ואני חוזרת ושואלת אותך, מי כאן האפרוח? ועם כל זה, אדוני ראש הממשלה, אני קוראת לך להתגבר על הפחד. היו לי הרבה שיחות אתך גם בארבע עיניים. אמרת לי: אני יום אחד אפתיע. מתי תביא את היום הזה, אדוני ראש הממשלה? אתה יכול, אתה מוכרח.</w:t>
      </w:r>
      <w:r>
        <w:rPr>
          <w:rFonts w:hint="cs"/>
          <w:rtl/>
        </w:rPr>
        <w:t xml:space="preserve"> אתה יכול. היתה לך הזדמנות לרשום את מתווה השלום בהיסטוריה של מדינת ישראל, כל כך הרבה אנשים מחכים לך. אל תיתן למעטים, אחוזי שנאה ועיוורון משני עברי הגבול, למנוע את בואו של היום הזה.</w:t>
      </w:r>
    </w:p>
    <w:p w14:paraId="3A1C7051" w14:textId="77777777" w:rsidR="00000000" w:rsidRDefault="00ED7A37">
      <w:pPr>
        <w:pStyle w:val="a"/>
        <w:ind w:firstLine="0"/>
        <w:rPr>
          <w:rFonts w:hint="cs"/>
          <w:rtl/>
        </w:rPr>
      </w:pPr>
    </w:p>
    <w:p w14:paraId="700DAE3C" w14:textId="77777777" w:rsidR="00000000" w:rsidRDefault="00ED7A37">
      <w:pPr>
        <w:pStyle w:val="a"/>
        <w:ind w:firstLine="0"/>
        <w:rPr>
          <w:rFonts w:hint="cs"/>
          <w:rtl/>
        </w:rPr>
      </w:pPr>
      <w:r>
        <w:rPr>
          <w:rFonts w:hint="cs"/>
          <w:rtl/>
        </w:rPr>
        <w:tab/>
        <w:t>אני גם יודעת שהרבה אנשים במדינת ישראל קוראים לך שתקום ותעשה מעשה, אולי דו</w:t>
      </w:r>
      <w:r>
        <w:rPr>
          <w:rFonts w:hint="cs"/>
          <w:rtl/>
        </w:rPr>
        <w:t>וקא אתה. אולי ההיסטוריה עושה צדק, ואתה שהפגנת לא מעט נגד יצחק רבין, שעמדת על אותה מרפסת, אולי דווקא אתה תביא את השלום. אני מבטיחה לך, אנחנו נהיה שם אתך, בלי כמעט, בלי אולי, בלי בערך - כולנו נתייצב כאיש אחד לימינך, לשמאלך או לצדדיך, רק תביא את השלום.</w:t>
      </w:r>
    </w:p>
    <w:p w14:paraId="57E239B1" w14:textId="77777777" w:rsidR="00000000" w:rsidRDefault="00ED7A37">
      <w:pPr>
        <w:pStyle w:val="a"/>
        <w:ind w:firstLine="0"/>
        <w:rPr>
          <w:rFonts w:hint="cs"/>
          <w:rtl/>
        </w:rPr>
      </w:pPr>
    </w:p>
    <w:p w14:paraId="1CCC2BEC" w14:textId="77777777" w:rsidR="00000000" w:rsidRDefault="00ED7A37">
      <w:pPr>
        <w:pStyle w:val="a"/>
        <w:ind w:firstLine="0"/>
        <w:rPr>
          <w:rFonts w:hint="cs"/>
          <w:rtl/>
        </w:rPr>
      </w:pPr>
      <w:r>
        <w:rPr>
          <w:rFonts w:hint="cs"/>
          <w:rtl/>
        </w:rPr>
        <w:tab/>
        <w:t xml:space="preserve">אני </w:t>
      </w:r>
      <w:r>
        <w:rPr>
          <w:rFonts w:hint="cs"/>
          <w:rtl/>
        </w:rPr>
        <w:t xml:space="preserve">רוצה לומר, אדוני ראש הממשלה, במבחן המעשה צריך להגיד ביושר מהן התוצאות של הממשלה הזאת. אמרו לנו: שרון יביא ביטחון - אז הוא הבטיח. אמרו לנו: שרון יביא שלום - אז הוא גם כן הבטיח. אמרו לנו: שרון יביא צמיחה למשק. הבטיח. אבל מה קרה בפועל? הרי אתה איש ריאלי, אתה </w:t>
      </w:r>
      <w:r>
        <w:rPr>
          <w:rFonts w:hint="cs"/>
          <w:rtl/>
        </w:rPr>
        <w:t>איש מציאותי, ישבתי ליד שולחן הממשלה שלך קרוב לשנתיים, אתה רואה את ההרוגים בפיגועי הטרור, אתה רואה את תחושת האי-ביטחון בקרב אזרחי ישראל, אתה רואה את הכלכלה הגרועה ביותר מאז הקמת המדינה. אף אחד לא ייקח לך את זה, כל זה שלך, אדוני ראש הממשלה. יהיו לך שרים נאמנ</w:t>
      </w:r>
      <w:r>
        <w:rPr>
          <w:rFonts w:hint="cs"/>
          <w:rtl/>
        </w:rPr>
        <w:t>ים ולויאלים, אך בסוף כל זה שלך.</w:t>
      </w:r>
    </w:p>
    <w:p w14:paraId="5FBDB06F" w14:textId="77777777" w:rsidR="00000000" w:rsidRDefault="00ED7A37">
      <w:pPr>
        <w:pStyle w:val="a"/>
        <w:ind w:firstLine="0"/>
        <w:rPr>
          <w:rFonts w:hint="cs"/>
          <w:rtl/>
        </w:rPr>
      </w:pPr>
    </w:p>
    <w:p w14:paraId="0B2678E8" w14:textId="77777777" w:rsidR="00000000" w:rsidRDefault="00ED7A37">
      <w:pPr>
        <w:pStyle w:val="a"/>
        <w:ind w:firstLine="0"/>
        <w:rPr>
          <w:rFonts w:hint="cs"/>
          <w:rtl/>
        </w:rPr>
      </w:pPr>
      <w:r>
        <w:rPr>
          <w:rFonts w:hint="cs"/>
          <w:rtl/>
        </w:rPr>
        <w:tab/>
        <w:t>אדוני ראש הממשלה, לסיום אני מבקשת ממך משהו: מי יודע, אולי שר ההיסטוריה הביא אותך למקום הזה, אולי באמת רק שרון יכול, כמו שאמרת לי כמה פעמים בפגישות בארבע עיניים, ובכל פעם כאשר יצאתי ממך, אמרתי לחברים שלי: הוא יביא שלום; אתם</w:t>
      </w:r>
      <w:r>
        <w:rPr>
          <w:rFonts w:hint="cs"/>
          <w:rtl/>
        </w:rPr>
        <w:t xml:space="preserve"> תראו. אולי רק אתה האיש שיכול לעשות את זה. תניח לחברים שלך, חלק מהם מחכים למעידה שלך, כמו למעידה שלי, חלק לא יפרגנו לך, אבל ביום שבו תצליח להביא את השלום, כולם יגידו שהיו שותפים למעשה השלום הגדול הזה. אני אומרת לך, לך על זה, תראה שבסוף העם הזה יכיר לך תודה</w:t>
      </w:r>
      <w:r>
        <w:rPr>
          <w:rFonts w:hint="cs"/>
          <w:rtl/>
        </w:rPr>
        <w:t>, ומי יודע, אולי שר ההיסטוריה מינה דווקא אותך בעת הזאת, כמי שראה כל כך הרבה מלחמות, כמי שנפצע בהן, כמי שראה את חבריו מוטלים לפניו. אולי אתה, אולי כמעט אין בלתך בעת הזאת, שיכול להביא את השלום הכל-כך נכסף.</w:t>
      </w:r>
    </w:p>
    <w:p w14:paraId="5DF902F1" w14:textId="77777777" w:rsidR="00000000" w:rsidRDefault="00ED7A37">
      <w:pPr>
        <w:pStyle w:val="a"/>
        <w:ind w:firstLine="0"/>
        <w:rPr>
          <w:rFonts w:hint="cs"/>
          <w:rtl/>
        </w:rPr>
      </w:pPr>
    </w:p>
    <w:p w14:paraId="34F2CD44" w14:textId="77777777" w:rsidR="00000000" w:rsidRDefault="00ED7A37">
      <w:pPr>
        <w:pStyle w:val="a"/>
        <w:ind w:firstLine="0"/>
        <w:rPr>
          <w:rFonts w:hint="cs"/>
          <w:rtl/>
        </w:rPr>
      </w:pPr>
      <w:r>
        <w:rPr>
          <w:rFonts w:hint="cs"/>
          <w:rtl/>
        </w:rPr>
        <w:tab/>
        <w:t>ניסיתי, ראש הממשלה, להבין מה הצעת לנו ועל מה אנחנו</w:t>
      </w:r>
      <w:r>
        <w:rPr>
          <w:rFonts w:hint="cs"/>
          <w:rtl/>
        </w:rPr>
        <w:t xml:space="preserve"> צריכים להצביע. אני מוכרחה לומר, אני מקווה שלא בינתי היא כאן הבעיה, אך לא הצלחתי להבין על מה אתה מציע שנצביע. </w:t>
      </w:r>
    </w:p>
    <w:p w14:paraId="61B96AE4" w14:textId="77777777" w:rsidR="00000000" w:rsidRDefault="00ED7A37">
      <w:pPr>
        <w:pStyle w:val="a"/>
        <w:ind w:firstLine="0"/>
        <w:rPr>
          <w:rFonts w:hint="cs"/>
          <w:rtl/>
        </w:rPr>
      </w:pPr>
    </w:p>
    <w:p w14:paraId="214687B8" w14:textId="77777777" w:rsidR="00000000" w:rsidRDefault="00ED7A37">
      <w:pPr>
        <w:pStyle w:val="a"/>
        <w:ind w:firstLine="720"/>
        <w:rPr>
          <w:rFonts w:hint="cs"/>
          <w:rtl/>
        </w:rPr>
      </w:pPr>
      <w:r>
        <w:rPr>
          <w:rFonts w:hint="cs"/>
          <w:rtl/>
        </w:rPr>
        <w:t xml:space="preserve">אני רוצה לחזור ולומר בפניך, סיעת העבודה לא מסמיכה כמעט אף אחד לדבר בשמה, אבל בעניין הזה לקחתי לי סמכות לדבר בשם סיעת העבודה. אני אומרת לך: חברי </w:t>
      </w:r>
      <w:r>
        <w:rPr>
          <w:rFonts w:hint="cs"/>
          <w:rtl/>
        </w:rPr>
        <w:t>ואני חוזרים כאן בפניך כמעט בשבועה, כי אם תלך למהלך הגדול הזה, שישנה את פניה של המדינה, אנחנו נהיה שם לצדך, לימינך ולשמאלך. תודה רבה.</w:t>
      </w:r>
    </w:p>
    <w:p w14:paraId="29D15DFC" w14:textId="77777777" w:rsidR="00000000" w:rsidRDefault="00ED7A37">
      <w:pPr>
        <w:pStyle w:val="a"/>
        <w:ind w:firstLine="0"/>
        <w:rPr>
          <w:rFonts w:hint="cs"/>
          <w:rtl/>
        </w:rPr>
      </w:pPr>
    </w:p>
    <w:p w14:paraId="600F529A" w14:textId="77777777" w:rsidR="00000000" w:rsidRDefault="00ED7A37">
      <w:pPr>
        <w:pStyle w:val="ad"/>
        <w:rPr>
          <w:rtl/>
        </w:rPr>
      </w:pPr>
      <w:r>
        <w:rPr>
          <w:rtl/>
        </w:rPr>
        <w:t>היו"ר ראובן ריבלין:</w:t>
      </w:r>
    </w:p>
    <w:p w14:paraId="46E0D7C7" w14:textId="77777777" w:rsidR="00000000" w:rsidRDefault="00ED7A37">
      <w:pPr>
        <w:pStyle w:val="a"/>
        <w:rPr>
          <w:rtl/>
        </w:rPr>
      </w:pPr>
    </w:p>
    <w:p w14:paraId="3AC2D478" w14:textId="77777777" w:rsidR="00000000" w:rsidRDefault="00ED7A37">
      <w:pPr>
        <w:pStyle w:val="a"/>
        <w:rPr>
          <w:rFonts w:hint="cs"/>
          <w:rtl/>
        </w:rPr>
      </w:pPr>
      <w:r>
        <w:rPr>
          <w:rFonts w:hint="cs"/>
          <w:rtl/>
        </w:rPr>
        <w:t xml:space="preserve">אני מודה ליושבת-ראש האופוזיציה, חברת הכנסת דליה איציק. </w:t>
      </w:r>
    </w:p>
    <w:p w14:paraId="5F5DDE00" w14:textId="77777777" w:rsidR="00000000" w:rsidRDefault="00ED7A37">
      <w:pPr>
        <w:pStyle w:val="a"/>
        <w:rPr>
          <w:rFonts w:hint="cs"/>
          <w:rtl/>
        </w:rPr>
      </w:pPr>
    </w:p>
    <w:p w14:paraId="2F1AA11C" w14:textId="77777777" w:rsidR="00000000" w:rsidRDefault="00ED7A37">
      <w:pPr>
        <w:pStyle w:val="a"/>
        <w:rPr>
          <w:rFonts w:hint="cs"/>
          <w:rtl/>
        </w:rPr>
      </w:pPr>
      <w:r>
        <w:rPr>
          <w:rFonts w:hint="cs"/>
          <w:rtl/>
        </w:rPr>
        <w:t>רבותי חברי הכנסת, לפי סעיף 50, חבר הממשלה המ</w:t>
      </w:r>
      <w:r>
        <w:rPr>
          <w:rFonts w:hint="cs"/>
          <w:rtl/>
        </w:rPr>
        <w:t>דבר בשמה, רשאי לבקש את רשות הדיבור בכל שלב משלבי הדיון, בין סיעתי ובין אישי. הדבר כולל גם את סעיף 49(ב). שר החוץ מבקש לדבר בשם הממשלה. נא לעלות ולדבר.</w:t>
      </w:r>
    </w:p>
    <w:p w14:paraId="2BA3735C" w14:textId="77777777" w:rsidR="00000000" w:rsidRDefault="00ED7A37">
      <w:pPr>
        <w:pStyle w:val="a"/>
        <w:ind w:firstLine="0"/>
        <w:rPr>
          <w:rFonts w:hint="cs"/>
          <w:rtl/>
        </w:rPr>
      </w:pPr>
    </w:p>
    <w:p w14:paraId="388D4F23" w14:textId="77777777" w:rsidR="00000000" w:rsidRDefault="00ED7A37">
      <w:pPr>
        <w:pStyle w:val="ac"/>
        <w:rPr>
          <w:rtl/>
        </w:rPr>
      </w:pPr>
      <w:r>
        <w:rPr>
          <w:rFonts w:hint="eastAsia"/>
          <w:rtl/>
        </w:rPr>
        <w:t>אברהם</w:t>
      </w:r>
      <w:r>
        <w:rPr>
          <w:rtl/>
        </w:rPr>
        <w:t xml:space="preserve"> בורג (העבודה-מימד):</w:t>
      </w:r>
    </w:p>
    <w:p w14:paraId="2021CCD4" w14:textId="77777777" w:rsidR="00000000" w:rsidRDefault="00ED7A37">
      <w:pPr>
        <w:pStyle w:val="a"/>
        <w:rPr>
          <w:rFonts w:hint="cs"/>
          <w:rtl/>
        </w:rPr>
      </w:pPr>
    </w:p>
    <w:p w14:paraId="4BBBB60F" w14:textId="77777777" w:rsidR="00000000" w:rsidRDefault="00ED7A37">
      <w:pPr>
        <w:pStyle w:val="a"/>
        <w:rPr>
          <w:rFonts w:hint="cs"/>
          <w:rtl/>
        </w:rPr>
      </w:pPr>
      <w:r>
        <w:rPr>
          <w:rFonts w:hint="cs"/>
          <w:rtl/>
        </w:rPr>
        <w:t>אי-אפשר להצביע היום.</w:t>
      </w:r>
    </w:p>
    <w:p w14:paraId="7B443D81" w14:textId="77777777" w:rsidR="00000000" w:rsidRDefault="00ED7A37">
      <w:pPr>
        <w:pStyle w:val="a"/>
        <w:ind w:firstLine="0"/>
        <w:rPr>
          <w:rFonts w:hint="cs"/>
          <w:rtl/>
        </w:rPr>
      </w:pPr>
    </w:p>
    <w:p w14:paraId="03F878D3" w14:textId="77777777" w:rsidR="00000000" w:rsidRDefault="00ED7A37">
      <w:pPr>
        <w:pStyle w:val="ad"/>
        <w:rPr>
          <w:rtl/>
        </w:rPr>
      </w:pPr>
      <w:r>
        <w:rPr>
          <w:rtl/>
        </w:rPr>
        <w:t>היו"ר ראובן ריבלין:</w:t>
      </w:r>
    </w:p>
    <w:p w14:paraId="6E3FECF9" w14:textId="77777777" w:rsidR="00000000" w:rsidRDefault="00ED7A37">
      <w:pPr>
        <w:pStyle w:val="a"/>
        <w:rPr>
          <w:rtl/>
        </w:rPr>
      </w:pPr>
    </w:p>
    <w:p w14:paraId="257300BF" w14:textId="77777777" w:rsidR="00000000" w:rsidRDefault="00ED7A37">
      <w:pPr>
        <w:pStyle w:val="a"/>
        <w:rPr>
          <w:rFonts w:hint="cs"/>
          <w:rtl/>
        </w:rPr>
      </w:pPr>
      <w:r>
        <w:rPr>
          <w:rFonts w:hint="cs"/>
          <w:rtl/>
        </w:rPr>
        <w:t>אפשר.</w:t>
      </w:r>
    </w:p>
    <w:p w14:paraId="47F075A1" w14:textId="77777777" w:rsidR="00000000" w:rsidRDefault="00ED7A37">
      <w:pPr>
        <w:pStyle w:val="a"/>
        <w:ind w:firstLine="0"/>
        <w:rPr>
          <w:rFonts w:hint="cs"/>
          <w:rtl/>
        </w:rPr>
      </w:pPr>
    </w:p>
    <w:p w14:paraId="6EDD7DF2" w14:textId="77777777" w:rsidR="00000000" w:rsidRDefault="00ED7A37">
      <w:pPr>
        <w:pStyle w:val="ac"/>
        <w:rPr>
          <w:rtl/>
        </w:rPr>
      </w:pPr>
      <w:r>
        <w:rPr>
          <w:rFonts w:hint="eastAsia"/>
          <w:rtl/>
        </w:rPr>
        <w:t>אברהם</w:t>
      </w:r>
      <w:r>
        <w:rPr>
          <w:rtl/>
        </w:rPr>
        <w:t xml:space="preserve"> בורג (העבודה-מימד):</w:t>
      </w:r>
    </w:p>
    <w:p w14:paraId="4235B2A9" w14:textId="77777777" w:rsidR="00000000" w:rsidRDefault="00ED7A37">
      <w:pPr>
        <w:pStyle w:val="a"/>
        <w:rPr>
          <w:rFonts w:hint="cs"/>
          <w:rtl/>
        </w:rPr>
      </w:pPr>
    </w:p>
    <w:p w14:paraId="2113E014" w14:textId="77777777" w:rsidR="00000000" w:rsidRDefault="00ED7A37">
      <w:pPr>
        <w:pStyle w:val="a"/>
        <w:rPr>
          <w:rFonts w:hint="cs"/>
          <w:rtl/>
        </w:rPr>
      </w:pPr>
      <w:r>
        <w:rPr>
          <w:rFonts w:hint="cs"/>
          <w:rtl/>
        </w:rPr>
        <w:t>על-פי סעיף 49(ג), בסוף הדיון תצביע הכנסת על העמדה שהביא בפניה ראש הממשלה. ראש הממשלה לא הביא בפנינו שום עמדה.</w:t>
      </w:r>
    </w:p>
    <w:p w14:paraId="12881B36" w14:textId="77777777" w:rsidR="00000000" w:rsidRDefault="00ED7A37">
      <w:pPr>
        <w:pStyle w:val="a"/>
        <w:ind w:firstLine="0"/>
        <w:rPr>
          <w:rFonts w:hint="cs"/>
          <w:rtl/>
        </w:rPr>
      </w:pPr>
    </w:p>
    <w:p w14:paraId="0A88A616" w14:textId="77777777" w:rsidR="00000000" w:rsidRDefault="00ED7A37">
      <w:pPr>
        <w:pStyle w:val="ad"/>
        <w:rPr>
          <w:rtl/>
        </w:rPr>
      </w:pPr>
      <w:r>
        <w:rPr>
          <w:rtl/>
        </w:rPr>
        <w:t>היו"ר ראובן ריבלין:</w:t>
      </w:r>
    </w:p>
    <w:p w14:paraId="375847B3" w14:textId="77777777" w:rsidR="00000000" w:rsidRDefault="00ED7A37">
      <w:pPr>
        <w:pStyle w:val="a"/>
        <w:rPr>
          <w:rtl/>
        </w:rPr>
      </w:pPr>
    </w:p>
    <w:p w14:paraId="50C37039" w14:textId="77777777" w:rsidR="00000000" w:rsidRDefault="00ED7A37">
      <w:pPr>
        <w:pStyle w:val="a"/>
        <w:rPr>
          <w:rFonts w:hint="cs"/>
          <w:rtl/>
        </w:rPr>
      </w:pPr>
      <w:r>
        <w:rPr>
          <w:rFonts w:hint="cs"/>
          <w:rtl/>
        </w:rPr>
        <w:t xml:space="preserve">שמעתי אותך. רציתי לתת לך לומר את הדברים מהמיקרופון, אבל אתה מסרב. </w:t>
      </w:r>
    </w:p>
    <w:p w14:paraId="74B51E82" w14:textId="77777777" w:rsidR="00000000" w:rsidRDefault="00ED7A37">
      <w:pPr>
        <w:pStyle w:val="a"/>
        <w:rPr>
          <w:rFonts w:hint="cs"/>
          <w:rtl/>
        </w:rPr>
      </w:pPr>
    </w:p>
    <w:p w14:paraId="63605F54" w14:textId="77777777" w:rsidR="00000000" w:rsidRDefault="00ED7A37">
      <w:pPr>
        <w:pStyle w:val="a"/>
        <w:rPr>
          <w:rFonts w:hint="cs"/>
          <w:rtl/>
        </w:rPr>
      </w:pPr>
      <w:r>
        <w:rPr>
          <w:rFonts w:hint="cs"/>
          <w:rtl/>
        </w:rPr>
        <w:t>חבר הכנסת זאב, קודם כול תשב. כאשר אתה קם ממקומך, אני נבה</w:t>
      </w:r>
      <w:r>
        <w:rPr>
          <w:rFonts w:hint="cs"/>
          <w:rtl/>
        </w:rPr>
        <w:t>ל. קודם כול תשב, אחר כך אשתדל לשמוע מה אתה אומר.</w:t>
      </w:r>
    </w:p>
    <w:p w14:paraId="03360E55" w14:textId="77777777" w:rsidR="00000000" w:rsidRDefault="00ED7A37">
      <w:pPr>
        <w:pStyle w:val="a"/>
        <w:ind w:firstLine="0"/>
        <w:rPr>
          <w:rFonts w:hint="cs"/>
          <w:rtl/>
        </w:rPr>
      </w:pPr>
    </w:p>
    <w:p w14:paraId="4BD08D2C" w14:textId="77777777" w:rsidR="00000000" w:rsidRDefault="00ED7A37">
      <w:pPr>
        <w:pStyle w:val="ac"/>
        <w:rPr>
          <w:rtl/>
        </w:rPr>
      </w:pPr>
      <w:r>
        <w:rPr>
          <w:rFonts w:hint="eastAsia"/>
          <w:rtl/>
        </w:rPr>
        <w:t>נסים</w:t>
      </w:r>
      <w:r>
        <w:rPr>
          <w:rtl/>
        </w:rPr>
        <w:t xml:space="preserve"> זאב (ש"ס):</w:t>
      </w:r>
    </w:p>
    <w:p w14:paraId="1AC4B6F7" w14:textId="77777777" w:rsidR="00000000" w:rsidRDefault="00ED7A37">
      <w:pPr>
        <w:pStyle w:val="a"/>
        <w:rPr>
          <w:rFonts w:hint="cs"/>
          <w:rtl/>
        </w:rPr>
      </w:pPr>
    </w:p>
    <w:p w14:paraId="07ABF461" w14:textId="77777777" w:rsidR="00000000" w:rsidRDefault="00ED7A37">
      <w:pPr>
        <w:pStyle w:val="a"/>
        <w:rPr>
          <w:rFonts w:hint="cs"/>
          <w:rtl/>
        </w:rPr>
      </w:pPr>
      <w:r>
        <w:rPr>
          <w:rFonts w:hint="cs"/>
          <w:rtl/>
        </w:rPr>
        <w:t>כבר התרגלת לראות אותי עומד.</w:t>
      </w:r>
    </w:p>
    <w:p w14:paraId="6ACAEE20" w14:textId="77777777" w:rsidR="00000000" w:rsidRDefault="00ED7A37">
      <w:pPr>
        <w:pStyle w:val="a"/>
        <w:ind w:firstLine="0"/>
        <w:rPr>
          <w:rFonts w:hint="cs"/>
          <w:rtl/>
        </w:rPr>
      </w:pPr>
    </w:p>
    <w:p w14:paraId="061E2702" w14:textId="77777777" w:rsidR="00000000" w:rsidRDefault="00ED7A37">
      <w:pPr>
        <w:pStyle w:val="ad"/>
        <w:rPr>
          <w:rtl/>
        </w:rPr>
      </w:pPr>
      <w:r>
        <w:rPr>
          <w:rtl/>
        </w:rPr>
        <w:t>היו"ר ראובן ריבלין:</w:t>
      </w:r>
    </w:p>
    <w:p w14:paraId="4DCB220F" w14:textId="77777777" w:rsidR="00000000" w:rsidRDefault="00ED7A37">
      <w:pPr>
        <w:pStyle w:val="a"/>
        <w:rPr>
          <w:rtl/>
        </w:rPr>
      </w:pPr>
    </w:p>
    <w:p w14:paraId="04E68B58" w14:textId="77777777" w:rsidR="00000000" w:rsidRDefault="00ED7A37">
      <w:pPr>
        <w:pStyle w:val="a"/>
        <w:rPr>
          <w:rFonts w:hint="cs"/>
          <w:rtl/>
        </w:rPr>
      </w:pPr>
      <w:r>
        <w:rPr>
          <w:rFonts w:hint="cs"/>
          <w:rtl/>
        </w:rPr>
        <w:t>לא התרגלתי. אני אוהב לראות אותך עומד ושותק, ואוהב לראות אותך יושב וגם מדבר.</w:t>
      </w:r>
    </w:p>
    <w:p w14:paraId="1B7C660B" w14:textId="77777777" w:rsidR="00000000" w:rsidRDefault="00ED7A37">
      <w:pPr>
        <w:pStyle w:val="a"/>
        <w:rPr>
          <w:rFonts w:hint="cs"/>
          <w:rtl/>
        </w:rPr>
      </w:pPr>
    </w:p>
    <w:p w14:paraId="0E637AE2" w14:textId="77777777" w:rsidR="00000000" w:rsidRDefault="00ED7A37">
      <w:pPr>
        <w:pStyle w:val="a"/>
        <w:ind w:firstLine="0"/>
        <w:rPr>
          <w:rFonts w:hint="cs"/>
          <w:rtl/>
        </w:rPr>
      </w:pPr>
      <w:r>
        <w:rPr>
          <w:rFonts w:hint="cs"/>
          <w:rtl/>
        </w:rPr>
        <w:tab/>
        <w:t>בבקשה, אדוני שר החוץ. אני יכול לבקש מסיעת העבודה לשבת בשקט, א</w:t>
      </w:r>
      <w:r>
        <w:rPr>
          <w:rFonts w:hint="cs"/>
          <w:rtl/>
        </w:rPr>
        <w:t>ני לא יכול לבקש מסיעת הליכוד. חברי הכנסת מהליכוד, שר החוץ רוצה לומר את דברו בשם הממשלה.</w:t>
      </w:r>
    </w:p>
    <w:p w14:paraId="196DDD23" w14:textId="77777777" w:rsidR="00000000" w:rsidRDefault="00ED7A37">
      <w:pPr>
        <w:pStyle w:val="a"/>
        <w:ind w:firstLine="0"/>
        <w:rPr>
          <w:rFonts w:hint="cs"/>
          <w:rtl/>
        </w:rPr>
      </w:pPr>
    </w:p>
    <w:p w14:paraId="26C94190" w14:textId="77777777" w:rsidR="00000000" w:rsidRDefault="00ED7A37">
      <w:pPr>
        <w:pStyle w:val="ac"/>
        <w:rPr>
          <w:rtl/>
        </w:rPr>
      </w:pPr>
      <w:r>
        <w:rPr>
          <w:rFonts w:hint="eastAsia"/>
          <w:rtl/>
        </w:rPr>
        <w:t>נסים</w:t>
      </w:r>
      <w:r>
        <w:rPr>
          <w:rtl/>
        </w:rPr>
        <w:t xml:space="preserve"> זאב (ש"ס):</w:t>
      </w:r>
    </w:p>
    <w:p w14:paraId="11E4ED7C" w14:textId="77777777" w:rsidR="00000000" w:rsidRDefault="00ED7A37">
      <w:pPr>
        <w:pStyle w:val="a"/>
        <w:rPr>
          <w:rFonts w:hint="cs"/>
          <w:rtl/>
        </w:rPr>
      </w:pPr>
    </w:p>
    <w:p w14:paraId="16775C0E" w14:textId="77777777" w:rsidR="00000000" w:rsidRDefault="00ED7A37">
      <w:pPr>
        <w:pStyle w:val="a"/>
        <w:rPr>
          <w:rFonts w:hint="cs"/>
          <w:rtl/>
        </w:rPr>
      </w:pPr>
      <w:r>
        <w:rPr>
          <w:rFonts w:hint="cs"/>
          <w:rtl/>
        </w:rPr>
        <w:t>אולי ראש הממשלה ישיב - - -</w:t>
      </w:r>
    </w:p>
    <w:p w14:paraId="7C134CCA" w14:textId="77777777" w:rsidR="00000000" w:rsidRDefault="00ED7A37">
      <w:pPr>
        <w:pStyle w:val="ac"/>
        <w:rPr>
          <w:rFonts w:hint="cs"/>
          <w:rtl/>
        </w:rPr>
      </w:pPr>
    </w:p>
    <w:p w14:paraId="0B75DB12" w14:textId="77777777" w:rsidR="00000000" w:rsidRDefault="00ED7A37">
      <w:pPr>
        <w:pStyle w:val="ac"/>
        <w:rPr>
          <w:rtl/>
        </w:rPr>
      </w:pPr>
      <w:r>
        <w:rPr>
          <w:rFonts w:hint="eastAsia"/>
          <w:rtl/>
        </w:rPr>
        <w:t>מאיר</w:t>
      </w:r>
      <w:r>
        <w:rPr>
          <w:rtl/>
        </w:rPr>
        <w:t xml:space="preserve"> פרוש (יהדות התורה):</w:t>
      </w:r>
    </w:p>
    <w:p w14:paraId="4361F46A" w14:textId="77777777" w:rsidR="00000000" w:rsidRDefault="00ED7A37">
      <w:pPr>
        <w:pStyle w:val="a"/>
        <w:rPr>
          <w:rFonts w:hint="cs"/>
          <w:rtl/>
        </w:rPr>
      </w:pPr>
    </w:p>
    <w:p w14:paraId="1FEA6D29" w14:textId="77777777" w:rsidR="00000000" w:rsidRDefault="00ED7A37">
      <w:pPr>
        <w:pStyle w:val="a"/>
        <w:rPr>
          <w:rFonts w:hint="cs"/>
          <w:rtl/>
        </w:rPr>
      </w:pPr>
      <w:r>
        <w:rPr>
          <w:rFonts w:hint="cs"/>
          <w:rtl/>
        </w:rPr>
        <w:t>אם אבו-מאזן הוא אפרוח, האם הוא מתאים לכפרות?</w:t>
      </w:r>
    </w:p>
    <w:p w14:paraId="7F6A91E3" w14:textId="77777777" w:rsidR="00000000" w:rsidRDefault="00ED7A37">
      <w:pPr>
        <w:pStyle w:val="a"/>
        <w:ind w:firstLine="0"/>
        <w:rPr>
          <w:rFonts w:hint="cs"/>
          <w:rtl/>
        </w:rPr>
      </w:pPr>
    </w:p>
    <w:p w14:paraId="366BA30F" w14:textId="77777777" w:rsidR="00000000" w:rsidRDefault="00ED7A37">
      <w:pPr>
        <w:pStyle w:val="ad"/>
        <w:rPr>
          <w:rtl/>
        </w:rPr>
      </w:pPr>
      <w:r>
        <w:rPr>
          <w:rtl/>
        </w:rPr>
        <w:t>היו"ר ראובן ריבלין:</w:t>
      </w:r>
    </w:p>
    <w:p w14:paraId="5A5B3803" w14:textId="77777777" w:rsidR="00000000" w:rsidRDefault="00ED7A37">
      <w:pPr>
        <w:pStyle w:val="a"/>
        <w:rPr>
          <w:rtl/>
        </w:rPr>
      </w:pPr>
    </w:p>
    <w:p w14:paraId="7880A274" w14:textId="77777777" w:rsidR="00000000" w:rsidRDefault="00ED7A37">
      <w:pPr>
        <w:pStyle w:val="a"/>
        <w:rPr>
          <w:rFonts w:hint="cs"/>
          <w:rtl/>
        </w:rPr>
      </w:pPr>
      <w:r>
        <w:rPr>
          <w:rFonts w:hint="cs"/>
          <w:rtl/>
        </w:rPr>
        <w:t>שמענו. תודה רבה. שר החוץ לא י</w:t>
      </w:r>
      <w:r>
        <w:rPr>
          <w:rFonts w:hint="cs"/>
          <w:rtl/>
        </w:rPr>
        <w:t>דבר אם לא יהיה שקט.</w:t>
      </w:r>
    </w:p>
    <w:p w14:paraId="79E53466" w14:textId="77777777" w:rsidR="00000000" w:rsidRDefault="00ED7A37">
      <w:pPr>
        <w:pStyle w:val="a"/>
        <w:ind w:firstLine="0"/>
        <w:rPr>
          <w:rFonts w:hint="cs"/>
          <w:rtl/>
        </w:rPr>
      </w:pPr>
    </w:p>
    <w:p w14:paraId="69181B6C" w14:textId="77777777" w:rsidR="00000000" w:rsidRDefault="00ED7A37">
      <w:pPr>
        <w:pStyle w:val="Speaker"/>
        <w:rPr>
          <w:rtl/>
        </w:rPr>
      </w:pPr>
      <w:bookmarkStart w:id="172" w:name="FS000000479T16_06_2003_19_08_14"/>
      <w:bookmarkStart w:id="173" w:name="_Toc45367328"/>
      <w:bookmarkEnd w:id="172"/>
      <w:r>
        <w:rPr>
          <w:rFonts w:hint="eastAsia"/>
          <w:rtl/>
        </w:rPr>
        <w:t>שר</w:t>
      </w:r>
      <w:r>
        <w:rPr>
          <w:rtl/>
        </w:rPr>
        <w:t xml:space="preserve"> החוץ סילבן שלום:</w:t>
      </w:r>
      <w:bookmarkEnd w:id="173"/>
    </w:p>
    <w:p w14:paraId="5CE0ED80" w14:textId="77777777" w:rsidR="00000000" w:rsidRDefault="00ED7A37">
      <w:pPr>
        <w:pStyle w:val="a"/>
        <w:rPr>
          <w:rFonts w:hint="cs"/>
          <w:rtl/>
        </w:rPr>
      </w:pPr>
    </w:p>
    <w:p w14:paraId="3C043D96" w14:textId="77777777" w:rsidR="00000000" w:rsidRDefault="00ED7A37">
      <w:pPr>
        <w:pStyle w:val="a"/>
        <w:rPr>
          <w:rFonts w:hint="cs"/>
          <w:rtl/>
        </w:rPr>
      </w:pPr>
      <w:r>
        <w:rPr>
          <w:rFonts w:hint="cs"/>
          <w:rtl/>
        </w:rPr>
        <w:t xml:space="preserve"> תודה רבה. </w:t>
      </w:r>
    </w:p>
    <w:p w14:paraId="09BB8786" w14:textId="77777777" w:rsidR="00000000" w:rsidRDefault="00ED7A37">
      <w:pPr>
        <w:pStyle w:val="a"/>
        <w:rPr>
          <w:rFonts w:hint="cs"/>
          <w:rtl/>
        </w:rPr>
      </w:pPr>
    </w:p>
    <w:p w14:paraId="7A4AE5F6" w14:textId="77777777" w:rsidR="00000000" w:rsidRDefault="00ED7A37">
      <w:pPr>
        <w:pStyle w:val="a"/>
        <w:rPr>
          <w:rFonts w:hint="cs"/>
          <w:rtl/>
        </w:rPr>
      </w:pPr>
      <w:r>
        <w:rPr>
          <w:rFonts w:hint="cs"/>
          <w:rtl/>
        </w:rPr>
        <w:t>אדוני היושב-ראש, חברי הכנסת, בימים האחרונים ומייד לאחר פסגת עקבה, עומדת מדינת ישראל שוב בפני גל טרור אכזרי וחסר הבחנה. בשנתיים ותשעת חודשים שחלפו מאז פרוץ האינתיפאדה, נהרגו יותר מ-800 ישראלים ויותר מ-5</w:t>
      </w:r>
      <w:r>
        <w:rPr>
          <w:rFonts w:hint="cs"/>
          <w:rtl/>
        </w:rPr>
        <w:t xml:space="preserve">,500 ישראלים נפצעו. </w:t>
      </w:r>
    </w:p>
    <w:p w14:paraId="2664F6BF" w14:textId="77777777" w:rsidR="00000000" w:rsidRDefault="00ED7A37">
      <w:pPr>
        <w:pStyle w:val="a"/>
        <w:ind w:firstLine="0"/>
        <w:rPr>
          <w:rFonts w:hint="cs"/>
          <w:rtl/>
        </w:rPr>
      </w:pPr>
    </w:p>
    <w:p w14:paraId="0A5AB1EA" w14:textId="77777777" w:rsidR="00000000" w:rsidRDefault="00ED7A37">
      <w:pPr>
        <w:pStyle w:val="ad"/>
        <w:rPr>
          <w:rtl/>
        </w:rPr>
      </w:pPr>
      <w:r>
        <w:rPr>
          <w:rtl/>
        </w:rPr>
        <w:t>היו"ר ראובן ריבלין:</w:t>
      </w:r>
    </w:p>
    <w:p w14:paraId="54681E25" w14:textId="77777777" w:rsidR="00000000" w:rsidRDefault="00ED7A37">
      <w:pPr>
        <w:pStyle w:val="a"/>
        <w:rPr>
          <w:rtl/>
        </w:rPr>
      </w:pPr>
    </w:p>
    <w:p w14:paraId="39595DDD" w14:textId="77777777" w:rsidR="00000000" w:rsidRDefault="00ED7A37">
      <w:pPr>
        <w:pStyle w:val="a"/>
        <w:rPr>
          <w:rFonts w:hint="cs"/>
          <w:rtl/>
        </w:rPr>
      </w:pPr>
      <w:r>
        <w:rPr>
          <w:rFonts w:hint="cs"/>
          <w:rtl/>
        </w:rPr>
        <w:t>חבר הכנסת פרס, כאשר אתם מדברים למטה, קשה מאוד לדבר מעל הדוכן.</w:t>
      </w:r>
    </w:p>
    <w:p w14:paraId="3472BAC2" w14:textId="77777777" w:rsidR="00000000" w:rsidRDefault="00ED7A37">
      <w:pPr>
        <w:pStyle w:val="a"/>
        <w:ind w:firstLine="0"/>
        <w:rPr>
          <w:rFonts w:hint="cs"/>
          <w:rtl/>
        </w:rPr>
      </w:pPr>
    </w:p>
    <w:p w14:paraId="3073654A" w14:textId="77777777" w:rsidR="00000000" w:rsidRDefault="00ED7A37">
      <w:pPr>
        <w:pStyle w:val="SpeakerCon"/>
        <w:rPr>
          <w:rtl/>
        </w:rPr>
      </w:pPr>
      <w:bookmarkStart w:id="174" w:name="FS000000479T16_06_2003_19_12_47C"/>
      <w:bookmarkEnd w:id="174"/>
      <w:r>
        <w:rPr>
          <w:rtl/>
        </w:rPr>
        <w:t>שר החוץ סילבן שלום:</w:t>
      </w:r>
    </w:p>
    <w:p w14:paraId="5601A64B" w14:textId="77777777" w:rsidR="00000000" w:rsidRDefault="00ED7A37">
      <w:pPr>
        <w:pStyle w:val="a"/>
        <w:rPr>
          <w:rtl/>
        </w:rPr>
      </w:pPr>
    </w:p>
    <w:p w14:paraId="18555FFE" w14:textId="77777777" w:rsidR="00000000" w:rsidRDefault="00ED7A37">
      <w:pPr>
        <w:pStyle w:val="a"/>
        <w:rPr>
          <w:rFonts w:hint="cs"/>
          <w:rtl/>
        </w:rPr>
      </w:pPr>
      <w:r>
        <w:rPr>
          <w:rFonts w:hint="cs"/>
          <w:rtl/>
        </w:rPr>
        <w:t>המחויבות העליונה של ממשלת ישראל היא לביטחון מדינת ישראל ואזרחיה. בעניין הזה לא תהיה כל פשרה, ונילחם בטרור באשר הוא. אני חושב שביו</w:t>
      </w:r>
      <w:r>
        <w:rPr>
          <w:rFonts w:hint="cs"/>
          <w:rtl/>
        </w:rPr>
        <w:t>ם כזה, הדבר הטוב ביותר היה אילו יכול היה כל הבית, על כל חבריו, להתאחד סביב נאומו של ראש הממשלה ולהביע תמיכה.</w:t>
      </w:r>
    </w:p>
    <w:p w14:paraId="1E505776" w14:textId="77777777" w:rsidR="00000000" w:rsidRDefault="00ED7A37">
      <w:pPr>
        <w:pStyle w:val="a"/>
        <w:ind w:firstLine="0"/>
        <w:rPr>
          <w:rFonts w:hint="cs"/>
          <w:rtl/>
        </w:rPr>
      </w:pPr>
    </w:p>
    <w:p w14:paraId="0B380896" w14:textId="77777777" w:rsidR="00000000" w:rsidRDefault="00ED7A37">
      <w:pPr>
        <w:pStyle w:val="ac"/>
        <w:rPr>
          <w:rtl/>
        </w:rPr>
      </w:pPr>
      <w:r>
        <w:rPr>
          <w:rFonts w:hint="eastAsia"/>
          <w:rtl/>
        </w:rPr>
        <w:t>זהבה</w:t>
      </w:r>
      <w:r>
        <w:rPr>
          <w:rtl/>
        </w:rPr>
        <w:t xml:space="preserve"> גלאון (מרצ):</w:t>
      </w:r>
    </w:p>
    <w:p w14:paraId="7FAE173D" w14:textId="77777777" w:rsidR="00000000" w:rsidRDefault="00ED7A37">
      <w:pPr>
        <w:pStyle w:val="a"/>
        <w:rPr>
          <w:rFonts w:hint="cs"/>
          <w:rtl/>
        </w:rPr>
      </w:pPr>
    </w:p>
    <w:p w14:paraId="54BE7A91" w14:textId="77777777" w:rsidR="00000000" w:rsidRDefault="00ED7A37">
      <w:pPr>
        <w:pStyle w:val="a"/>
        <w:rPr>
          <w:rFonts w:hint="cs"/>
          <w:rtl/>
        </w:rPr>
      </w:pPr>
      <w:r>
        <w:rPr>
          <w:rFonts w:hint="cs"/>
          <w:rtl/>
        </w:rPr>
        <w:t>מה היה בנאום של ראש הממשלה?</w:t>
      </w:r>
    </w:p>
    <w:p w14:paraId="2A70ECCF" w14:textId="77777777" w:rsidR="00000000" w:rsidRDefault="00ED7A37">
      <w:pPr>
        <w:pStyle w:val="a"/>
        <w:ind w:firstLine="0"/>
        <w:rPr>
          <w:rFonts w:hint="cs"/>
          <w:rtl/>
        </w:rPr>
      </w:pPr>
    </w:p>
    <w:p w14:paraId="49399CC3" w14:textId="77777777" w:rsidR="00000000" w:rsidRDefault="00ED7A37">
      <w:pPr>
        <w:pStyle w:val="ac"/>
        <w:rPr>
          <w:rtl/>
        </w:rPr>
      </w:pPr>
      <w:r>
        <w:rPr>
          <w:rFonts w:hint="eastAsia"/>
          <w:rtl/>
        </w:rPr>
        <w:t>טלב</w:t>
      </w:r>
      <w:r>
        <w:rPr>
          <w:rtl/>
        </w:rPr>
        <w:t xml:space="preserve"> אלסאנע (רע"ם):</w:t>
      </w:r>
    </w:p>
    <w:p w14:paraId="423FBD55" w14:textId="77777777" w:rsidR="00000000" w:rsidRDefault="00ED7A37">
      <w:pPr>
        <w:pStyle w:val="a"/>
        <w:rPr>
          <w:rFonts w:hint="cs"/>
          <w:rtl/>
        </w:rPr>
      </w:pPr>
    </w:p>
    <w:p w14:paraId="224F2D36" w14:textId="77777777" w:rsidR="00000000" w:rsidRDefault="00ED7A37">
      <w:pPr>
        <w:pStyle w:val="a"/>
        <w:rPr>
          <w:rFonts w:hint="cs"/>
          <w:rtl/>
        </w:rPr>
      </w:pPr>
      <w:r>
        <w:rPr>
          <w:rFonts w:hint="cs"/>
          <w:rtl/>
        </w:rPr>
        <w:t>שום דבר.</w:t>
      </w:r>
    </w:p>
    <w:p w14:paraId="52864775" w14:textId="77777777" w:rsidR="00000000" w:rsidRDefault="00ED7A37">
      <w:pPr>
        <w:pStyle w:val="a"/>
        <w:ind w:firstLine="0"/>
        <w:rPr>
          <w:rFonts w:hint="cs"/>
          <w:rtl/>
        </w:rPr>
      </w:pPr>
    </w:p>
    <w:p w14:paraId="0470415A" w14:textId="77777777" w:rsidR="00000000" w:rsidRDefault="00ED7A37">
      <w:pPr>
        <w:pStyle w:val="ad"/>
        <w:rPr>
          <w:rtl/>
        </w:rPr>
      </w:pPr>
      <w:r>
        <w:rPr>
          <w:rtl/>
        </w:rPr>
        <w:t>היו"ר ראובן ריבלין:</w:t>
      </w:r>
    </w:p>
    <w:p w14:paraId="6187D81C" w14:textId="77777777" w:rsidR="00000000" w:rsidRDefault="00ED7A37">
      <w:pPr>
        <w:pStyle w:val="a"/>
        <w:rPr>
          <w:rtl/>
        </w:rPr>
      </w:pPr>
    </w:p>
    <w:p w14:paraId="337A8FC7" w14:textId="77777777" w:rsidR="00000000" w:rsidRDefault="00ED7A37">
      <w:pPr>
        <w:pStyle w:val="a"/>
        <w:rPr>
          <w:rFonts w:hint="cs"/>
          <w:rtl/>
        </w:rPr>
      </w:pPr>
      <w:r>
        <w:rPr>
          <w:rFonts w:hint="cs"/>
          <w:rtl/>
        </w:rPr>
        <w:t xml:space="preserve">חברת הכנסת גלאון, את יכולה להצביע בעד הנאום או </w:t>
      </w:r>
      <w:r>
        <w:rPr>
          <w:rFonts w:hint="cs"/>
          <w:rtl/>
        </w:rPr>
        <w:t>נגד הנאום.</w:t>
      </w:r>
    </w:p>
    <w:p w14:paraId="7FEA8474" w14:textId="77777777" w:rsidR="00000000" w:rsidRDefault="00ED7A37">
      <w:pPr>
        <w:pStyle w:val="a"/>
        <w:ind w:firstLine="0"/>
        <w:rPr>
          <w:rFonts w:hint="cs"/>
          <w:rtl/>
        </w:rPr>
      </w:pPr>
    </w:p>
    <w:p w14:paraId="62E85B10" w14:textId="77777777" w:rsidR="00000000" w:rsidRDefault="00ED7A37">
      <w:pPr>
        <w:pStyle w:val="ac"/>
        <w:rPr>
          <w:rtl/>
        </w:rPr>
      </w:pPr>
      <w:r>
        <w:rPr>
          <w:rFonts w:hint="eastAsia"/>
          <w:rtl/>
        </w:rPr>
        <w:t>זהבה</w:t>
      </w:r>
      <w:r>
        <w:rPr>
          <w:rtl/>
        </w:rPr>
        <w:t xml:space="preserve"> גלאון (מרצ):</w:t>
      </w:r>
    </w:p>
    <w:p w14:paraId="06FA57A6" w14:textId="77777777" w:rsidR="00000000" w:rsidRDefault="00ED7A37">
      <w:pPr>
        <w:pStyle w:val="a"/>
        <w:rPr>
          <w:rFonts w:hint="cs"/>
          <w:rtl/>
        </w:rPr>
      </w:pPr>
    </w:p>
    <w:p w14:paraId="4D011ED2" w14:textId="77777777" w:rsidR="00000000" w:rsidRDefault="00ED7A37">
      <w:pPr>
        <w:pStyle w:val="a"/>
        <w:rPr>
          <w:rFonts w:hint="cs"/>
          <w:rtl/>
        </w:rPr>
      </w:pPr>
      <w:r>
        <w:rPr>
          <w:rFonts w:hint="cs"/>
          <w:rtl/>
        </w:rPr>
        <w:t>אני שואלת את שר החוץ.</w:t>
      </w:r>
    </w:p>
    <w:p w14:paraId="3F083BE0" w14:textId="77777777" w:rsidR="00000000" w:rsidRDefault="00ED7A37">
      <w:pPr>
        <w:pStyle w:val="a"/>
        <w:ind w:firstLine="0"/>
        <w:rPr>
          <w:rFonts w:hint="cs"/>
          <w:rtl/>
        </w:rPr>
      </w:pPr>
    </w:p>
    <w:p w14:paraId="39EDD532" w14:textId="77777777" w:rsidR="00000000" w:rsidRDefault="00ED7A37">
      <w:pPr>
        <w:pStyle w:val="ad"/>
        <w:rPr>
          <w:rtl/>
        </w:rPr>
      </w:pPr>
      <w:r>
        <w:rPr>
          <w:rtl/>
        </w:rPr>
        <w:t>היו"ר ראובן ריבלין:</w:t>
      </w:r>
    </w:p>
    <w:p w14:paraId="7418AA50" w14:textId="77777777" w:rsidR="00000000" w:rsidRDefault="00ED7A37">
      <w:pPr>
        <w:pStyle w:val="a"/>
        <w:rPr>
          <w:rtl/>
        </w:rPr>
      </w:pPr>
    </w:p>
    <w:p w14:paraId="714AC661" w14:textId="77777777" w:rsidR="00000000" w:rsidRDefault="00ED7A37">
      <w:pPr>
        <w:pStyle w:val="a"/>
        <w:rPr>
          <w:rFonts w:hint="cs"/>
          <w:rtl/>
        </w:rPr>
      </w:pPr>
      <w:r>
        <w:rPr>
          <w:rFonts w:hint="cs"/>
          <w:rtl/>
        </w:rPr>
        <w:t>אם את שואלת אותו, הוא יאמר לך להצביע בעד.</w:t>
      </w:r>
    </w:p>
    <w:p w14:paraId="5CA9793D" w14:textId="77777777" w:rsidR="00000000" w:rsidRDefault="00ED7A37">
      <w:pPr>
        <w:pStyle w:val="a"/>
        <w:ind w:firstLine="0"/>
        <w:rPr>
          <w:rFonts w:hint="cs"/>
          <w:rtl/>
        </w:rPr>
      </w:pPr>
    </w:p>
    <w:p w14:paraId="6C9CF8B1" w14:textId="77777777" w:rsidR="00000000" w:rsidRDefault="00ED7A37">
      <w:pPr>
        <w:pStyle w:val="ac"/>
        <w:rPr>
          <w:rtl/>
        </w:rPr>
      </w:pPr>
      <w:r>
        <w:rPr>
          <w:rFonts w:hint="eastAsia"/>
          <w:rtl/>
        </w:rPr>
        <w:t>טלב</w:t>
      </w:r>
      <w:r>
        <w:rPr>
          <w:rtl/>
        </w:rPr>
        <w:t xml:space="preserve"> אלסאנע (רע"ם):</w:t>
      </w:r>
    </w:p>
    <w:p w14:paraId="5CFD8ED7" w14:textId="77777777" w:rsidR="00000000" w:rsidRDefault="00ED7A37">
      <w:pPr>
        <w:pStyle w:val="a"/>
        <w:rPr>
          <w:rFonts w:hint="cs"/>
          <w:rtl/>
        </w:rPr>
      </w:pPr>
    </w:p>
    <w:p w14:paraId="065DC7B8" w14:textId="77777777" w:rsidR="00000000" w:rsidRDefault="00ED7A37">
      <w:pPr>
        <w:pStyle w:val="a"/>
        <w:rPr>
          <w:rFonts w:hint="cs"/>
          <w:rtl/>
        </w:rPr>
      </w:pPr>
      <w:r>
        <w:rPr>
          <w:rFonts w:hint="cs"/>
          <w:rtl/>
        </w:rPr>
        <w:t>ראש הממשלה דיבר, ולא אמר כלום.</w:t>
      </w:r>
    </w:p>
    <w:p w14:paraId="56C389C0" w14:textId="77777777" w:rsidR="00000000" w:rsidRDefault="00ED7A37">
      <w:pPr>
        <w:pStyle w:val="a"/>
        <w:ind w:firstLine="0"/>
        <w:rPr>
          <w:rFonts w:hint="cs"/>
          <w:rtl/>
        </w:rPr>
      </w:pPr>
    </w:p>
    <w:p w14:paraId="26887586" w14:textId="77777777" w:rsidR="00000000" w:rsidRDefault="00ED7A37">
      <w:pPr>
        <w:pStyle w:val="SpeakerCon"/>
        <w:rPr>
          <w:rtl/>
        </w:rPr>
      </w:pPr>
      <w:bookmarkStart w:id="175" w:name="FS000000479T16_06_2003_19_16_01C"/>
      <w:bookmarkEnd w:id="175"/>
      <w:r>
        <w:rPr>
          <w:rtl/>
        </w:rPr>
        <w:t>שר החוץ סילבן שלום:</w:t>
      </w:r>
    </w:p>
    <w:p w14:paraId="5C11694C" w14:textId="77777777" w:rsidR="00000000" w:rsidRDefault="00ED7A37">
      <w:pPr>
        <w:pStyle w:val="a"/>
        <w:rPr>
          <w:rtl/>
        </w:rPr>
      </w:pPr>
    </w:p>
    <w:p w14:paraId="23017DB9" w14:textId="77777777" w:rsidR="00000000" w:rsidRDefault="00ED7A37">
      <w:pPr>
        <w:pStyle w:val="a"/>
        <w:rPr>
          <w:rFonts w:hint="cs"/>
          <w:rtl/>
        </w:rPr>
      </w:pPr>
      <w:r>
        <w:rPr>
          <w:rFonts w:hint="cs"/>
          <w:rtl/>
        </w:rPr>
        <w:t>העמדה הזאת, שלפיה לא נתפשר בנושא הביטחון, היא עמדה ידועה היום בכל</w:t>
      </w:r>
      <w:r>
        <w:rPr>
          <w:rFonts w:hint="cs"/>
          <w:rtl/>
        </w:rPr>
        <w:t xml:space="preserve"> העולם, גם בארצות-הברית של אמריקה, גם ברוסיה, גם באיחוד האירופי וגם באו"ם. בכל השיחות שאנחנו מקיימים בכל המקומות האלה, הדברים בהירים לחלוטין. בממשלה זו לא יהיו שני מסלולים במקביל, מסלול אחד של טרור בשעות הבוקר, ומסלול שני של טרור בשעות הלילה.</w:t>
      </w:r>
    </w:p>
    <w:p w14:paraId="0B40F861" w14:textId="77777777" w:rsidR="00000000" w:rsidRDefault="00ED7A37">
      <w:pPr>
        <w:pStyle w:val="a"/>
        <w:ind w:firstLine="0"/>
        <w:rPr>
          <w:rFonts w:hint="cs"/>
          <w:rtl/>
        </w:rPr>
      </w:pPr>
    </w:p>
    <w:p w14:paraId="5685505E" w14:textId="77777777" w:rsidR="00000000" w:rsidRDefault="00ED7A37">
      <w:pPr>
        <w:pStyle w:val="ac"/>
        <w:rPr>
          <w:rtl/>
        </w:rPr>
      </w:pPr>
      <w:r>
        <w:rPr>
          <w:rFonts w:hint="eastAsia"/>
          <w:rtl/>
        </w:rPr>
        <w:t>טלב</w:t>
      </w:r>
      <w:r>
        <w:rPr>
          <w:rtl/>
        </w:rPr>
        <w:t xml:space="preserve"> אלסאנע (</w:t>
      </w:r>
      <w:r>
        <w:rPr>
          <w:rtl/>
        </w:rPr>
        <w:t>רע"ם):</w:t>
      </w:r>
    </w:p>
    <w:p w14:paraId="536909A7" w14:textId="77777777" w:rsidR="00000000" w:rsidRDefault="00ED7A37">
      <w:pPr>
        <w:pStyle w:val="a"/>
        <w:rPr>
          <w:rFonts w:hint="cs"/>
          <w:rtl/>
        </w:rPr>
      </w:pPr>
    </w:p>
    <w:p w14:paraId="7FA42DE5" w14:textId="77777777" w:rsidR="00000000" w:rsidRDefault="00ED7A37">
      <w:pPr>
        <w:pStyle w:val="a"/>
        <w:rPr>
          <w:rFonts w:hint="cs"/>
          <w:rtl/>
        </w:rPr>
      </w:pPr>
      <w:r>
        <w:rPr>
          <w:rFonts w:hint="cs"/>
          <w:rtl/>
        </w:rPr>
        <w:t>לא יהיה שלום.</w:t>
      </w:r>
    </w:p>
    <w:p w14:paraId="5881AF6A" w14:textId="77777777" w:rsidR="00000000" w:rsidRDefault="00ED7A37">
      <w:pPr>
        <w:pStyle w:val="a"/>
        <w:ind w:firstLine="0"/>
        <w:rPr>
          <w:rFonts w:hint="cs"/>
          <w:rtl/>
        </w:rPr>
      </w:pPr>
    </w:p>
    <w:p w14:paraId="02334DDA" w14:textId="77777777" w:rsidR="00000000" w:rsidRDefault="00ED7A37">
      <w:pPr>
        <w:pStyle w:val="ac"/>
        <w:rPr>
          <w:rtl/>
        </w:rPr>
      </w:pPr>
      <w:r>
        <w:rPr>
          <w:rFonts w:hint="eastAsia"/>
          <w:rtl/>
        </w:rPr>
        <w:t>אבשלום</w:t>
      </w:r>
      <w:r>
        <w:rPr>
          <w:rtl/>
        </w:rPr>
        <w:t xml:space="preserve"> וילן (מרצ):</w:t>
      </w:r>
    </w:p>
    <w:p w14:paraId="053E5D98" w14:textId="77777777" w:rsidR="00000000" w:rsidRDefault="00ED7A37">
      <w:pPr>
        <w:pStyle w:val="a"/>
        <w:rPr>
          <w:rFonts w:hint="cs"/>
          <w:rtl/>
        </w:rPr>
      </w:pPr>
    </w:p>
    <w:p w14:paraId="449948F1" w14:textId="77777777" w:rsidR="00000000" w:rsidRDefault="00ED7A37">
      <w:pPr>
        <w:pStyle w:val="a"/>
        <w:rPr>
          <w:rFonts w:hint="cs"/>
          <w:rtl/>
        </w:rPr>
      </w:pPr>
      <w:r>
        <w:rPr>
          <w:rFonts w:hint="cs"/>
          <w:rtl/>
        </w:rPr>
        <w:t>אתה לא מדבר תחת אש.</w:t>
      </w:r>
    </w:p>
    <w:p w14:paraId="47902347" w14:textId="77777777" w:rsidR="00000000" w:rsidRDefault="00ED7A37">
      <w:pPr>
        <w:pStyle w:val="a"/>
        <w:ind w:firstLine="0"/>
        <w:rPr>
          <w:rFonts w:hint="cs"/>
          <w:rtl/>
        </w:rPr>
      </w:pPr>
    </w:p>
    <w:p w14:paraId="7FA62E42" w14:textId="77777777" w:rsidR="00000000" w:rsidRDefault="00ED7A37">
      <w:pPr>
        <w:pStyle w:val="SpeakerCon"/>
        <w:rPr>
          <w:rtl/>
        </w:rPr>
      </w:pPr>
      <w:bookmarkStart w:id="176" w:name="FS000000479T16_06_2003_19_17_34C"/>
      <w:bookmarkEnd w:id="176"/>
      <w:r>
        <w:rPr>
          <w:rtl/>
        </w:rPr>
        <w:t>שר החוץ סילבן שלום:</w:t>
      </w:r>
    </w:p>
    <w:p w14:paraId="2549A785" w14:textId="77777777" w:rsidR="00000000" w:rsidRDefault="00ED7A37">
      <w:pPr>
        <w:pStyle w:val="a"/>
        <w:rPr>
          <w:rtl/>
        </w:rPr>
      </w:pPr>
    </w:p>
    <w:p w14:paraId="15AC5171" w14:textId="77777777" w:rsidR="00000000" w:rsidRDefault="00ED7A37">
      <w:pPr>
        <w:pStyle w:val="a"/>
        <w:rPr>
          <w:rFonts w:hint="cs"/>
          <w:rtl/>
        </w:rPr>
      </w:pPr>
      <w:r>
        <w:rPr>
          <w:rFonts w:hint="cs"/>
          <w:rtl/>
        </w:rPr>
        <w:t>הדברים האלה הם דברים הגיוניים ומקובלים. הדבר היחיד שנעשה כיום הוא העיסוק בנושא הביטחון. כך נעשים הדברים מול הפלסטינים, וכך בעוד דקות אחדות, כאשר אני, ואחרי ראש הממשלה, נשב</w:t>
      </w:r>
      <w:r>
        <w:rPr>
          <w:rFonts w:hint="cs"/>
          <w:rtl/>
        </w:rPr>
        <w:t xml:space="preserve"> עם ראש צוות הפקחים האמריקני, ג'ון וולף, שהגיע לאזור, ונקיים אתו דיונים בנושא הביטחון.</w:t>
      </w:r>
    </w:p>
    <w:p w14:paraId="0EBD1167" w14:textId="77777777" w:rsidR="00000000" w:rsidRDefault="00ED7A37">
      <w:pPr>
        <w:pStyle w:val="a"/>
        <w:rPr>
          <w:rFonts w:hint="cs"/>
          <w:rtl/>
        </w:rPr>
      </w:pPr>
    </w:p>
    <w:p w14:paraId="06515C7C" w14:textId="77777777" w:rsidR="00000000" w:rsidRDefault="00ED7A37">
      <w:pPr>
        <w:pStyle w:val="a"/>
        <w:rPr>
          <w:rFonts w:hint="cs"/>
          <w:rtl/>
        </w:rPr>
      </w:pPr>
      <w:r>
        <w:rPr>
          <w:rFonts w:hint="cs"/>
          <w:rtl/>
        </w:rPr>
        <w:t>כולנו חשנו, בעקבות פסגת עקבה, ניצוץ של תקווה. ניצוץ זה, שחלקים רחבים של הציבור הישראלי היו שותפים לו, נשען על סיומה המוצלח של המערכה בעירק, על החלפת ההנהגה הפלסטינית וע</w:t>
      </w:r>
      <w:r>
        <w:rPr>
          <w:rFonts w:hint="cs"/>
          <w:rtl/>
        </w:rPr>
        <w:t>ל הניצחון הגדול של הליכוד בבחירות האחרונות. אבל יש לנו, לצערי הרב, אדם נוסף שאינו מאפשר להנהגה הפלסטינית החדשה להצליח, וזהו ערפאת. ערפאת אינו מאפשר לאבו מאזן - - -</w:t>
      </w:r>
    </w:p>
    <w:p w14:paraId="7A55C022" w14:textId="77777777" w:rsidR="00000000" w:rsidRDefault="00ED7A37">
      <w:pPr>
        <w:pStyle w:val="a"/>
        <w:ind w:firstLine="0"/>
        <w:rPr>
          <w:rFonts w:hint="cs"/>
          <w:rtl/>
        </w:rPr>
      </w:pPr>
    </w:p>
    <w:p w14:paraId="46B8D64E" w14:textId="77777777" w:rsidR="00000000" w:rsidRDefault="00ED7A37">
      <w:pPr>
        <w:pStyle w:val="ac"/>
        <w:rPr>
          <w:rtl/>
        </w:rPr>
      </w:pPr>
      <w:r>
        <w:rPr>
          <w:rFonts w:hint="eastAsia"/>
          <w:rtl/>
        </w:rPr>
        <w:t>טלב</w:t>
      </w:r>
      <w:r>
        <w:rPr>
          <w:rtl/>
        </w:rPr>
        <w:t xml:space="preserve"> אלסאנע (רע"ם):</w:t>
      </w:r>
    </w:p>
    <w:p w14:paraId="3C025537" w14:textId="77777777" w:rsidR="00000000" w:rsidRDefault="00ED7A37">
      <w:pPr>
        <w:pStyle w:val="a"/>
        <w:rPr>
          <w:rFonts w:hint="cs"/>
          <w:rtl/>
        </w:rPr>
      </w:pPr>
    </w:p>
    <w:p w14:paraId="408BE184" w14:textId="77777777" w:rsidR="00000000" w:rsidRDefault="00ED7A37">
      <w:pPr>
        <w:pStyle w:val="a"/>
        <w:rPr>
          <w:rFonts w:hint="cs"/>
          <w:rtl/>
        </w:rPr>
      </w:pPr>
      <w:r>
        <w:rPr>
          <w:rFonts w:hint="cs"/>
          <w:rtl/>
        </w:rPr>
        <w:t>- - -</w:t>
      </w:r>
    </w:p>
    <w:p w14:paraId="51576A2E" w14:textId="77777777" w:rsidR="00000000" w:rsidRDefault="00ED7A37">
      <w:pPr>
        <w:pStyle w:val="a"/>
        <w:ind w:firstLine="0"/>
        <w:rPr>
          <w:rFonts w:hint="cs"/>
          <w:rtl/>
        </w:rPr>
      </w:pPr>
    </w:p>
    <w:p w14:paraId="21914FC3" w14:textId="77777777" w:rsidR="00000000" w:rsidRDefault="00ED7A37">
      <w:pPr>
        <w:pStyle w:val="ac"/>
        <w:rPr>
          <w:rtl/>
        </w:rPr>
      </w:pPr>
      <w:r>
        <w:rPr>
          <w:rFonts w:hint="eastAsia"/>
          <w:rtl/>
        </w:rPr>
        <w:t>נסים</w:t>
      </w:r>
      <w:r>
        <w:rPr>
          <w:rtl/>
        </w:rPr>
        <w:t xml:space="preserve"> זאב (ש"ס):</w:t>
      </w:r>
    </w:p>
    <w:p w14:paraId="5EADB8A4" w14:textId="77777777" w:rsidR="00000000" w:rsidRDefault="00ED7A37">
      <w:pPr>
        <w:pStyle w:val="a"/>
        <w:rPr>
          <w:rFonts w:hint="cs"/>
          <w:rtl/>
        </w:rPr>
      </w:pPr>
    </w:p>
    <w:p w14:paraId="49914C63" w14:textId="77777777" w:rsidR="00000000" w:rsidRDefault="00ED7A37">
      <w:pPr>
        <w:pStyle w:val="a"/>
        <w:rPr>
          <w:rFonts w:hint="cs"/>
          <w:rtl/>
        </w:rPr>
      </w:pPr>
      <w:r>
        <w:rPr>
          <w:rFonts w:hint="cs"/>
          <w:rtl/>
        </w:rPr>
        <w:t>- - -</w:t>
      </w:r>
    </w:p>
    <w:p w14:paraId="662C3F83" w14:textId="77777777" w:rsidR="00000000" w:rsidRDefault="00ED7A37">
      <w:pPr>
        <w:pStyle w:val="a"/>
        <w:ind w:firstLine="0"/>
        <w:rPr>
          <w:rFonts w:hint="cs"/>
          <w:rtl/>
        </w:rPr>
      </w:pPr>
    </w:p>
    <w:p w14:paraId="4A8D84B8" w14:textId="77777777" w:rsidR="00000000" w:rsidRDefault="00ED7A37">
      <w:pPr>
        <w:pStyle w:val="ad"/>
        <w:rPr>
          <w:rtl/>
        </w:rPr>
      </w:pPr>
      <w:r>
        <w:rPr>
          <w:rtl/>
        </w:rPr>
        <w:t>היו"ר ראובן ריבלין:</w:t>
      </w:r>
    </w:p>
    <w:p w14:paraId="3229518C" w14:textId="77777777" w:rsidR="00000000" w:rsidRDefault="00ED7A37">
      <w:pPr>
        <w:pStyle w:val="a"/>
        <w:rPr>
          <w:rtl/>
        </w:rPr>
      </w:pPr>
    </w:p>
    <w:p w14:paraId="762A455E" w14:textId="77777777" w:rsidR="00000000" w:rsidRDefault="00ED7A37">
      <w:pPr>
        <w:pStyle w:val="a"/>
        <w:rPr>
          <w:rFonts w:hint="cs"/>
          <w:rtl/>
        </w:rPr>
      </w:pPr>
      <w:r>
        <w:rPr>
          <w:rFonts w:hint="cs"/>
          <w:rtl/>
        </w:rPr>
        <w:t>בבקשה, עשר שניות של</w:t>
      </w:r>
      <w:r>
        <w:rPr>
          <w:rFonts w:hint="cs"/>
          <w:rtl/>
        </w:rPr>
        <w:t xml:space="preserve"> ערפאת. תודה רבה, עוד שש שניות נותרו. תודה רבה. עשר שניות של ערפאת. </w:t>
      </w:r>
    </w:p>
    <w:p w14:paraId="4EB41B5D" w14:textId="77777777" w:rsidR="00000000" w:rsidRDefault="00ED7A37">
      <w:pPr>
        <w:pStyle w:val="a"/>
        <w:rPr>
          <w:rFonts w:hint="cs"/>
          <w:rtl/>
        </w:rPr>
      </w:pPr>
    </w:p>
    <w:p w14:paraId="6E8A8E22" w14:textId="77777777" w:rsidR="00000000" w:rsidRDefault="00ED7A37">
      <w:pPr>
        <w:pStyle w:val="ac"/>
        <w:rPr>
          <w:rtl/>
        </w:rPr>
      </w:pPr>
      <w:r>
        <w:rPr>
          <w:rFonts w:hint="eastAsia"/>
          <w:rtl/>
        </w:rPr>
        <w:t>נסים</w:t>
      </w:r>
      <w:r>
        <w:rPr>
          <w:rtl/>
        </w:rPr>
        <w:t xml:space="preserve"> זאב (ש"ס):</w:t>
      </w:r>
    </w:p>
    <w:p w14:paraId="547B95E7" w14:textId="77777777" w:rsidR="00000000" w:rsidRDefault="00ED7A37">
      <w:pPr>
        <w:pStyle w:val="a"/>
        <w:rPr>
          <w:rFonts w:hint="cs"/>
          <w:rtl/>
        </w:rPr>
      </w:pPr>
    </w:p>
    <w:p w14:paraId="243299F5" w14:textId="77777777" w:rsidR="00000000" w:rsidRDefault="00ED7A37">
      <w:pPr>
        <w:pStyle w:val="a"/>
        <w:rPr>
          <w:rFonts w:hint="cs"/>
          <w:rtl/>
        </w:rPr>
      </w:pPr>
      <w:r>
        <w:rPr>
          <w:rFonts w:hint="cs"/>
          <w:rtl/>
        </w:rPr>
        <w:t xml:space="preserve">- - - </w:t>
      </w:r>
    </w:p>
    <w:p w14:paraId="44491A14" w14:textId="77777777" w:rsidR="00000000" w:rsidRDefault="00ED7A37">
      <w:pPr>
        <w:pStyle w:val="ac"/>
        <w:rPr>
          <w:rFonts w:hint="cs"/>
          <w:b w:val="0"/>
          <w:bCs w:val="0"/>
          <w:u w:val="none"/>
          <w:rtl/>
        </w:rPr>
      </w:pPr>
    </w:p>
    <w:p w14:paraId="437A5572" w14:textId="77777777" w:rsidR="00000000" w:rsidRDefault="00ED7A37">
      <w:pPr>
        <w:pStyle w:val="ac"/>
        <w:rPr>
          <w:rtl/>
        </w:rPr>
      </w:pPr>
      <w:r>
        <w:rPr>
          <w:rFonts w:hint="eastAsia"/>
          <w:rtl/>
        </w:rPr>
        <w:t>טלב</w:t>
      </w:r>
      <w:r>
        <w:rPr>
          <w:rtl/>
        </w:rPr>
        <w:t xml:space="preserve"> אלסאנע (רע"ם):</w:t>
      </w:r>
    </w:p>
    <w:p w14:paraId="472CCAA2" w14:textId="77777777" w:rsidR="00000000" w:rsidRDefault="00ED7A37">
      <w:pPr>
        <w:pStyle w:val="a"/>
        <w:rPr>
          <w:rFonts w:hint="cs"/>
          <w:rtl/>
        </w:rPr>
      </w:pPr>
    </w:p>
    <w:p w14:paraId="1C6688FD" w14:textId="77777777" w:rsidR="00000000" w:rsidRDefault="00ED7A37">
      <w:pPr>
        <w:pStyle w:val="a"/>
        <w:rPr>
          <w:rFonts w:hint="cs"/>
          <w:rtl/>
        </w:rPr>
      </w:pPr>
      <w:r>
        <w:rPr>
          <w:rFonts w:hint="cs"/>
          <w:rtl/>
        </w:rPr>
        <w:t xml:space="preserve">- - - </w:t>
      </w:r>
    </w:p>
    <w:p w14:paraId="24A2071C" w14:textId="77777777" w:rsidR="00000000" w:rsidRDefault="00ED7A37">
      <w:pPr>
        <w:pStyle w:val="a"/>
        <w:rPr>
          <w:rFonts w:hint="cs"/>
          <w:rtl/>
        </w:rPr>
      </w:pPr>
    </w:p>
    <w:p w14:paraId="76F795A9" w14:textId="77777777" w:rsidR="00000000" w:rsidRDefault="00ED7A37">
      <w:pPr>
        <w:pStyle w:val="ad"/>
        <w:rPr>
          <w:rtl/>
        </w:rPr>
      </w:pPr>
      <w:r>
        <w:rPr>
          <w:rtl/>
        </w:rPr>
        <w:t>היו"ר ראובן ריבלין:</w:t>
      </w:r>
    </w:p>
    <w:p w14:paraId="13356218" w14:textId="77777777" w:rsidR="00000000" w:rsidRDefault="00ED7A37">
      <w:pPr>
        <w:pStyle w:val="a"/>
        <w:rPr>
          <w:rtl/>
        </w:rPr>
      </w:pPr>
    </w:p>
    <w:p w14:paraId="0200E334" w14:textId="77777777" w:rsidR="00000000" w:rsidRDefault="00ED7A37">
      <w:pPr>
        <w:pStyle w:val="a"/>
        <w:rPr>
          <w:rFonts w:hint="cs"/>
          <w:rtl/>
        </w:rPr>
      </w:pPr>
      <w:r>
        <w:rPr>
          <w:rFonts w:hint="cs"/>
          <w:rtl/>
        </w:rPr>
        <w:t xml:space="preserve">נותרו עוד שש שניות. </w:t>
      </w:r>
    </w:p>
    <w:p w14:paraId="7718E302" w14:textId="77777777" w:rsidR="00000000" w:rsidRDefault="00ED7A37">
      <w:pPr>
        <w:pStyle w:val="a"/>
        <w:rPr>
          <w:rFonts w:hint="cs"/>
          <w:rtl/>
        </w:rPr>
      </w:pPr>
    </w:p>
    <w:p w14:paraId="10C9A883" w14:textId="77777777" w:rsidR="00000000" w:rsidRDefault="00ED7A37">
      <w:pPr>
        <w:pStyle w:val="ac"/>
        <w:rPr>
          <w:rtl/>
        </w:rPr>
      </w:pPr>
      <w:r>
        <w:rPr>
          <w:rFonts w:hint="eastAsia"/>
          <w:rtl/>
        </w:rPr>
        <w:t>טלב</w:t>
      </w:r>
      <w:r>
        <w:rPr>
          <w:rtl/>
        </w:rPr>
        <w:t xml:space="preserve"> אלסאנע (רע"ם):</w:t>
      </w:r>
    </w:p>
    <w:p w14:paraId="23525979" w14:textId="77777777" w:rsidR="00000000" w:rsidRDefault="00ED7A37">
      <w:pPr>
        <w:pStyle w:val="a"/>
        <w:rPr>
          <w:rFonts w:hint="cs"/>
          <w:rtl/>
        </w:rPr>
      </w:pPr>
    </w:p>
    <w:p w14:paraId="293F2D0F" w14:textId="77777777" w:rsidR="00000000" w:rsidRDefault="00ED7A37">
      <w:pPr>
        <w:pStyle w:val="a"/>
        <w:rPr>
          <w:rFonts w:hint="cs"/>
          <w:rtl/>
        </w:rPr>
      </w:pPr>
      <w:r>
        <w:rPr>
          <w:rFonts w:hint="cs"/>
          <w:rtl/>
        </w:rPr>
        <w:t xml:space="preserve">המתנחלים רוצים שלום. </w:t>
      </w:r>
    </w:p>
    <w:p w14:paraId="77B05177" w14:textId="77777777" w:rsidR="00000000" w:rsidRDefault="00ED7A37">
      <w:pPr>
        <w:pStyle w:val="a"/>
        <w:rPr>
          <w:rFonts w:hint="cs"/>
          <w:rtl/>
        </w:rPr>
      </w:pPr>
    </w:p>
    <w:p w14:paraId="42324B33" w14:textId="77777777" w:rsidR="00000000" w:rsidRDefault="00ED7A37">
      <w:pPr>
        <w:pStyle w:val="ad"/>
        <w:rPr>
          <w:rtl/>
        </w:rPr>
      </w:pPr>
      <w:r>
        <w:rPr>
          <w:rtl/>
        </w:rPr>
        <w:t>היו"ר ראובן ריבלין:</w:t>
      </w:r>
    </w:p>
    <w:p w14:paraId="1E7BBEDE" w14:textId="77777777" w:rsidR="00000000" w:rsidRDefault="00ED7A37">
      <w:pPr>
        <w:pStyle w:val="a"/>
        <w:rPr>
          <w:rtl/>
        </w:rPr>
      </w:pPr>
    </w:p>
    <w:p w14:paraId="0C560E3D" w14:textId="77777777" w:rsidR="00000000" w:rsidRDefault="00ED7A37">
      <w:pPr>
        <w:pStyle w:val="a"/>
        <w:rPr>
          <w:rFonts w:hint="cs"/>
          <w:rtl/>
        </w:rPr>
      </w:pPr>
      <w:r>
        <w:rPr>
          <w:rFonts w:hint="cs"/>
          <w:rtl/>
        </w:rPr>
        <w:t>תודה רבה, חבר הכנסת אלסאנע</w:t>
      </w:r>
      <w:r>
        <w:rPr>
          <w:rFonts w:hint="cs"/>
          <w:rtl/>
        </w:rPr>
        <w:t xml:space="preserve">. </w:t>
      </w:r>
    </w:p>
    <w:p w14:paraId="5C6CE77E" w14:textId="77777777" w:rsidR="00000000" w:rsidRDefault="00ED7A37">
      <w:pPr>
        <w:pStyle w:val="a"/>
        <w:rPr>
          <w:rFonts w:hint="cs"/>
          <w:rtl/>
        </w:rPr>
      </w:pPr>
    </w:p>
    <w:p w14:paraId="58F9A27D" w14:textId="77777777" w:rsidR="00000000" w:rsidRDefault="00ED7A37">
      <w:pPr>
        <w:pStyle w:val="SpeakerCon"/>
        <w:rPr>
          <w:rtl/>
        </w:rPr>
      </w:pPr>
      <w:bookmarkStart w:id="177" w:name="FS000000479T16_06_2003_19_14_41"/>
      <w:bookmarkStart w:id="178" w:name="FS000000479T16_06_2003_19_14_45C"/>
      <w:bookmarkEnd w:id="177"/>
      <w:bookmarkEnd w:id="178"/>
      <w:r>
        <w:rPr>
          <w:rtl/>
        </w:rPr>
        <w:t>שר החוץ סילבן שלום:</w:t>
      </w:r>
    </w:p>
    <w:p w14:paraId="7BDB8DD1" w14:textId="77777777" w:rsidR="00000000" w:rsidRDefault="00ED7A37">
      <w:pPr>
        <w:pStyle w:val="a"/>
        <w:rPr>
          <w:rtl/>
        </w:rPr>
      </w:pPr>
    </w:p>
    <w:p w14:paraId="30DC8728" w14:textId="77777777" w:rsidR="00000000" w:rsidRDefault="00ED7A37">
      <w:pPr>
        <w:pStyle w:val="a"/>
        <w:rPr>
          <w:rFonts w:hint="cs"/>
          <w:rtl/>
        </w:rPr>
      </w:pPr>
      <w:r>
        <w:rPr>
          <w:rFonts w:hint="cs"/>
          <w:rtl/>
        </w:rPr>
        <w:t>אם אכן יצליח אבו-מאזן להפחית את הטרור, יהיה זה כתב האישום הגדול ביותר כלפי ערפאת - מדוע הוא לא עשה זאת בעשר השנים האחרונות. ולכן דחיקתו של ערפאת היתה אחד מהיעדים האסטרטגיים שחרתה הממשלה על דגלה, יעד שהוביל ראש הממשלה במשך למעלה משנ</w:t>
      </w:r>
      <w:r>
        <w:rPr>
          <w:rFonts w:hint="cs"/>
          <w:rtl/>
        </w:rPr>
        <w:t xml:space="preserve">תיים, שלבסוף התקבל לא רק על-ידי ארצות-הברית של אמריקה, אלא על-ידי מדינות רבות בעולם. </w:t>
      </w:r>
    </w:p>
    <w:p w14:paraId="1739E9AB" w14:textId="77777777" w:rsidR="00000000" w:rsidRDefault="00ED7A37">
      <w:pPr>
        <w:pStyle w:val="a"/>
        <w:rPr>
          <w:rFonts w:hint="cs"/>
          <w:rtl/>
        </w:rPr>
      </w:pPr>
    </w:p>
    <w:p w14:paraId="23C5FA52" w14:textId="77777777" w:rsidR="00000000" w:rsidRDefault="00ED7A37">
      <w:pPr>
        <w:pStyle w:val="a"/>
        <w:rPr>
          <w:rFonts w:hint="cs"/>
          <w:rtl/>
        </w:rPr>
      </w:pPr>
      <w:r>
        <w:rPr>
          <w:rFonts w:hint="cs"/>
          <w:rtl/>
        </w:rPr>
        <w:t xml:space="preserve">אבל גם אבו-מאזן ודחלאן צריכים להבין: זמנם של הנאומים החיוביים וההצהרות מסבירות הפנים חלף. היום דרושה החלטה אסטרטגית, שממנה הם לא יכולים להתחמק: לחימה בלתי מתפשרת בטרור, </w:t>
      </w:r>
      <w:r>
        <w:rPr>
          <w:rFonts w:hint="cs"/>
          <w:rtl/>
        </w:rPr>
        <w:t xml:space="preserve">באלימות ובהסתה. </w:t>
      </w:r>
    </w:p>
    <w:p w14:paraId="7D20F447" w14:textId="77777777" w:rsidR="00000000" w:rsidRDefault="00ED7A37">
      <w:pPr>
        <w:pStyle w:val="a"/>
        <w:rPr>
          <w:rFonts w:hint="cs"/>
          <w:rtl/>
        </w:rPr>
      </w:pPr>
    </w:p>
    <w:p w14:paraId="7448357C" w14:textId="77777777" w:rsidR="00000000" w:rsidRDefault="00ED7A37">
      <w:pPr>
        <w:pStyle w:val="a"/>
        <w:rPr>
          <w:rFonts w:hint="cs"/>
          <w:rtl/>
        </w:rPr>
      </w:pPr>
      <w:r>
        <w:rPr>
          <w:rFonts w:hint="cs"/>
          <w:rtl/>
        </w:rPr>
        <w:t xml:space="preserve">מנהיגות, גם ברשות הפלסטינית, נקנית בהחלטות קשות, וללא החלטה פלסטינית אסטרטגית לשים סוף לטרור ולאלימות, אין עתיד ליחסינו עם הפלסטינים. אין אנו מוכנים לקבל דיאלוג בלבד של הרשות הפלסטינית עם ארגוני הטרור. ה"הודנה" אינה יכולה להיות יעד. היעד </w:t>
      </w:r>
      <w:r>
        <w:rPr>
          <w:rFonts w:hint="cs"/>
          <w:rtl/>
        </w:rPr>
        <w:t>היחיד הוא לחימה  בטרור, בתשתיות ובתרבות השנאה וההסתה, שמביאה לפיגועים בכל רחבי העולם. כך הפיגוע בתל-אביב, שבוצע על-ידי שני אזרחים בריטים שמעולם לא היו כאן. במשך שנים התרגלנו לשמוע שהפיגועים נגד ישראלים מבוצעים על-ידי פלסטינים שחיים תחת מה שהם קוראים הלחץ ש</w:t>
      </w:r>
      <w:r>
        <w:rPr>
          <w:rFonts w:hint="cs"/>
          <w:rtl/>
        </w:rPr>
        <w:t>ל החיילים הישראלים והכיבוש. אבל אותם אזרחים בריטים שמעולם לא היו כאן הגיעו לכאן רק בשל העובדה שהם נענו להסתה ולעידוד שהגיעו מצד רדיקלים בבריטניה, שביקשו מהם לבצע את הפעולה כאן. כך גם הפיגוע במרוקו, כך גם הפיגוע בערב-הסעודית, באינדונזיה - באלי, בקניה - מומב</w:t>
      </w:r>
      <w:r>
        <w:rPr>
          <w:rFonts w:hint="cs"/>
          <w:rtl/>
        </w:rPr>
        <w:t xml:space="preserve">סה ובצ'צ'ניה. </w:t>
      </w:r>
    </w:p>
    <w:p w14:paraId="1138D341" w14:textId="77777777" w:rsidR="00000000" w:rsidRDefault="00ED7A37">
      <w:pPr>
        <w:pStyle w:val="a"/>
        <w:rPr>
          <w:rFonts w:hint="cs"/>
          <w:rtl/>
        </w:rPr>
      </w:pPr>
    </w:p>
    <w:p w14:paraId="4C0D2C2B" w14:textId="77777777" w:rsidR="00000000" w:rsidRDefault="00ED7A37">
      <w:pPr>
        <w:pStyle w:val="a"/>
        <w:rPr>
          <w:rFonts w:hint="cs"/>
          <w:rtl/>
        </w:rPr>
      </w:pPr>
      <w:r>
        <w:rPr>
          <w:rFonts w:hint="cs"/>
          <w:rtl/>
        </w:rPr>
        <w:t>נושא ההסתה הוא נושא מרכזי. מחנכים ילדים ומרעילים אותם לשנאה, שבסופו של דבר, לצערנו הרב, מניבה פירות באושים. נושא ההסתה בכלי התקשורת ובמערכת החינוך הוא נושא שמטריד אותי ואת הממשלה במיוחד, ואנו מעלים אותו באופן קבוע עם בני שיחנו. אנו מצפים כי</w:t>
      </w:r>
      <w:r>
        <w:rPr>
          <w:rFonts w:hint="cs"/>
          <w:rtl/>
        </w:rPr>
        <w:t xml:space="preserve"> הרשות הפלסטינית תביא למיגור התופעה. </w:t>
      </w:r>
    </w:p>
    <w:p w14:paraId="3064595F" w14:textId="77777777" w:rsidR="00000000" w:rsidRDefault="00ED7A37">
      <w:pPr>
        <w:pStyle w:val="a"/>
        <w:rPr>
          <w:rFonts w:hint="cs"/>
          <w:rtl/>
        </w:rPr>
      </w:pPr>
    </w:p>
    <w:p w14:paraId="14C54CA2" w14:textId="77777777" w:rsidR="00000000" w:rsidRDefault="00ED7A37">
      <w:pPr>
        <w:pStyle w:val="ac"/>
        <w:rPr>
          <w:rtl/>
        </w:rPr>
      </w:pPr>
      <w:r>
        <w:rPr>
          <w:rFonts w:hint="eastAsia"/>
          <w:rtl/>
        </w:rPr>
        <w:t>טלב</w:t>
      </w:r>
      <w:r>
        <w:rPr>
          <w:rtl/>
        </w:rPr>
        <w:t xml:space="preserve"> אלסאנע (רע"ם):</w:t>
      </w:r>
    </w:p>
    <w:p w14:paraId="7019A263" w14:textId="77777777" w:rsidR="00000000" w:rsidRDefault="00ED7A37">
      <w:pPr>
        <w:pStyle w:val="a"/>
        <w:rPr>
          <w:rFonts w:hint="cs"/>
          <w:rtl/>
        </w:rPr>
      </w:pPr>
    </w:p>
    <w:p w14:paraId="2277B15E" w14:textId="77777777" w:rsidR="00000000" w:rsidRDefault="00ED7A37">
      <w:pPr>
        <w:pStyle w:val="a"/>
        <w:rPr>
          <w:rFonts w:hint="cs"/>
          <w:rtl/>
        </w:rPr>
      </w:pPr>
      <w:r>
        <w:rPr>
          <w:rFonts w:hint="cs"/>
          <w:rtl/>
        </w:rPr>
        <w:t>מה הססמאות האלה? מה תעשה משטרת ישראל?</w:t>
      </w:r>
    </w:p>
    <w:p w14:paraId="64DC314C" w14:textId="77777777" w:rsidR="00000000" w:rsidRDefault="00ED7A37">
      <w:pPr>
        <w:pStyle w:val="a"/>
        <w:rPr>
          <w:rFonts w:hint="cs"/>
          <w:rtl/>
        </w:rPr>
      </w:pPr>
    </w:p>
    <w:p w14:paraId="6E5C1BC1" w14:textId="77777777" w:rsidR="00000000" w:rsidRDefault="00ED7A37">
      <w:pPr>
        <w:pStyle w:val="SpeakerCon"/>
        <w:rPr>
          <w:rtl/>
        </w:rPr>
      </w:pPr>
      <w:bookmarkStart w:id="179" w:name="FS000000479T16_06_2003_19_26_48C"/>
      <w:bookmarkEnd w:id="179"/>
      <w:r>
        <w:rPr>
          <w:rtl/>
        </w:rPr>
        <w:t>שר החוץ סילבן שלום:</w:t>
      </w:r>
    </w:p>
    <w:p w14:paraId="5EA1B193" w14:textId="77777777" w:rsidR="00000000" w:rsidRDefault="00ED7A37">
      <w:pPr>
        <w:pStyle w:val="a"/>
        <w:rPr>
          <w:rtl/>
        </w:rPr>
      </w:pPr>
    </w:p>
    <w:p w14:paraId="7C2634FB" w14:textId="77777777" w:rsidR="00000000" w:rsidRDefault="00ED7A37">
      <w:pPr>
        <w:pStyle w:val="a"/>
        <w:rPr>
          <w:rFonts w:hint="cs"/>
          <w:rtl/>
        </w:rPr>
      </w:pPr>
      <w:r>
        <w:rPr>
          <w:rFonts w:hint="cs"/>
          <w:rtl/>
        </w:rPr>
        <w:t xml:space="preserve">הדבר בולט בעיקר, חברי הכנסת, על רקע חוסר העשייה הפלסטינית בתחום הלחימה בטרור. הפלסטינים עצמם התחייבו </w:t>
      </w:r>
      <w:r>
        <w:rPr>
          <w:rtl/>
        </w:rPr>
        <w:t>–</w:t>
      </w:r>
      <w:r>
        <w:rPr>
          <w:rFonts w:hint="cs"/>
          <w:rtl/>
        </w:rPr>
        <w:t xml:space="preserve"> האם מותר לי לצטט באנגלית?</w:t>
      </w:r>
    </w:p>
    <w:p w14:paraId="60CB868E" w14:textId="77777777" w:rsidR="00000000" w:rsidRDefault="00ED7A37">
      <w:pPr>
        <w:pStyle w:val="a"/>
        <w:rPr>
          <w:rFonts w:hint="cs"/>
          <w:rtl/>
        </w:rPr>
      </w:pPr>
    </w:p>
    <w:p w14:paraId="7AF5DBB6" w14:textId="77777777" w:rsidR="00000000" w:rsidRDefault="00ED7A37">
      <w:pPr>
        <w:pStyle w:val="ad"/>
        <w:rPr>
          <w:rtl/>
        </w:rPr>
      </w:pPr>
      <w:r>
        <w:rPr>
          <w:rtl/>
        </w:rPr>
        <w:t>היו"ר ר</w:t>
      </w:r>
      <w:r>
        <w:rPr>
          <w:rtl/>
        </w:rPr>
        <w:t>אובן ריבלין:</w:t>
      </w:r>
    </w:p>
    <w:p w14:paraId="44FAC50F" w14:textId="77777777" w:rsidR="00000000" w:rsidRDefault="00ED7A37">
      <w:pPr>
        <w:pStyle w:val="a"/>
        <w:rPr>
          <w:rtl/>
        </w:rPr>
      </w:pPr>
    </w:p>
    <w:p w14:paraId="6366B8AC" w14:textId="77777777" w:rsidR="00000000" w:rsidRDefault="00ED7A37">
      <w:pPr>
        <w:pStyle w:val="a"/>
        <w:rPr>
          <w:rFonts w:hint="cs"/>
          <w:rtl/>
        </w:rPr>
      </w:pPr>
      <w:r>
        <w:rPr>
          <w:rFonts w:hint="cs"/>
          <w:rtl/>
        </w:rPr>
        <w:t xml:space="preserve">אם תתרגם, אדוני. </w:t>
      </w:r>
    </w:p>
    <w:p w14:paraId="76C791B9" w14:textId="77777777" w:rsidR="00000000" w:rsidRDefault="00ED7A37">
      <w:pPr>
        <w:pStyle w:val="a"/>
        <w:rPr>
          <w:rFonts w:hint="cs"/>
          <w:rtl/>
        </w:rPr>
      </w:pPr>
    </w:p>
    <w:p w14:paraId="612E4DFB" w14:textId="77777777" w:rsidR="00000000" w:rsidRDefault="00ED7A37">
      <w:pPr>
        <w:pStyle w:val="SpeakerCon"/>
        <w:rPr>
          <w:rtl/>
        </w:rPr>
      </w:pPr>
      <w:bookmarkStart w:id="180" w:name="FS000000479T16_06_2003_19_27_42C"/>
      <w:bookmarkEnd w:id="180"/>
      <w:r>
        <w:rPr>
          <w:rtl/>
        </w:rPr>
        <w:t>שר החוץ סילבן שלום:</w:t>
      </w:r>
    </w:p>
    <w:p w14:paraId="4872860D" w14:textId="77777777" w:rsidR="00000000" w:rsidRDefault="00ED7A37">
      <w:pPr>
        <w:pStyle w:val="a"/>
        <w:rPr>
          <w:rtl/>
        </w:rPr>
      </w:pPr>
    </w:p>
    <w:p w14:paraId="6C8D81D4" w14:textId="77777777" w:rsidR="00000000" w:rsidRDefault="00ED7A37">
      <w:pPr>
        <w:pStyle w:val="a"/>
        <w:rPr>
          <w:rtl/>
        </w:rPr>
      </w:pPr>
      <w:r>
        <w:rPr>
          <w:rFonts w:hint="cs"/>
          <w:rtl/>
        </w:rPr>
        <w:t xml:space="preserve">אני רוצה לצטט באנגלית שני משפטים של התחייבות פלסטינית ברורה, שנאמרה רק לפני זמן לא רב: </w:t>
      </w:r>
      <w:r>
        <w:rPr>
          <w:rFonts w:hint="cs"/>
        </w:rPr>
        <w:t>confronting all those engaged in terror and dismantlement of terrorist capabilities and infrastructure</w:t>
      </w:r>
      <w:r>
        <w:rPr>
          <w:rFonts w:hint="cs"/>
          <w:rtl/>
        </w:rPr>
        <w:t>.</w:t>
      </w:r>
    </w:p>
    <w:p w14:paraId="0BBA8B71" w14:textId="77777777" w:rsidR="00000000" w:rsidRDefault="00ED7A37">
      <w:pPr>
        <w:pStyle w:val="a"/>
        <w:rPr>
          <w:rtl/>
        </w:rPr>
      </w:pPr>
    </w:p>
    <w:p w14:paraId="0E843769" w14:textId="77777777" w:rsidR="00000000" w:rsidRDefault="00ED7A37">
      <w:pPr>
        <w:pStyle w:val="ad"/>
        <w:rPr>
          <w:rtl/>
        </w:rPr>
      </w:pPr>
      <w:r>
        <w:rPr>
          <w:rtl/>
        </w:rPr>
        <w:t>היו"ר ראוב</w:t>
      </w:r>
      <w:r>
        <w:rPr>
          <w:rtl/>
        </w:rPr>
        <w:t>ן ריבלין:</w:t>
      </w:r>
    </w:p>
    <w:p w14:paraId="014E63F5" w14:textId="77777777" w:rsidR="00000000" w:rsidRDefault="00ED7A37">
      <w:pPr>
        <w:pStyle w:val="a"/>
        <w:rPr>
          <w:rtl/>
        </w:rPr>
      </w:pPr>
    </w:p>
    <w:p w14:paraId="375D52F2" w14:textId="77777777" w:rsidR="00000000" w:rsidRDefault="00ED7A37">
      <w:pPr>
        <w:pStyle w:val="a"/>
        <w:rPr>
          <w:rFonts w:hint="cs"/>
          <w:rtl/>
        </w:rPr>
      </w:pPr>
      <w:r>
        <w:rPr>
          <w:rFonts w:hint="cs"/>
          <w:rtl/>
        </w:rPr>
        <w:t xml:space="preserve">נא לתרגם. </w:t>
      </w:r>
    </w:p>
    <w:p w14:paraId="1243D673" w14:textId="77777777" w:rsidR="00000000" w:rsidRDefault="00ED7A37">
      <w:pPr>
        <w:pStyle w:val="a"/>
        <w:rPr>
          <w:rFonts w:hint="cs"/>
          <w:rtl/>
        </w:rPr>
      </w:pPr>
    </w:p>
    <w:p w14:paraId="4F86B21F" w14:textId="77777777" w:rsidR="00000000" w:rsidRDefault="00ED7A37">
      <w:pPr>
        <w:pStyle w:val="SpeakerCon"/>
        <w:rPr>
          <w:rtl/>
        </w:rPr>
      </w:pPr>
      <w:bookmarkStart w:id="181" w:name="FS000000479T16_06_2003_19_31_55C"/>
      <w:bookmarkEnd w:id="181"/>
      <w:r>
        <w:rPr>
          <w:rtl/>
        </w:rPr>
        <w:t>שר החוץ סילבן שלום:</w:t>
      </w:r>
    </w:p>
    <w:p w14:paraId="7D6C3FE0" w14:textId="77777777" w:rsidR="00000000" w:rsidRDefault="00ED7A37">
      <w:pPr>
        <w:pStyle w:val="a"/>
        <w:rPr>
          <w:rtl/>
        </w:rPr>
      </w:pPr>
    </w:p>
    <w:p w14:paraId="3CDB74CD" w14:textId="77777777" w:rsidR="00000000" w:rsidRDefault="00ED7A37">
      <w:pPr>
        <w:pStyle w:val="a"/>
        <w:rPr>
          <w:rFonts w:hint="cs"/>
          <w:rtl/>
        </w:rPr>
      </w:pPr>
      <w:r>
        <w:rPr>
          <w:rFonts w:hint="cs"/>
          <w:rtl/>
        </w:rPr>
        <w:t xml:space="preserve">עימות או הגעה להתנגשות מול כל אלה שמעורבים בטרור, וחיסול כל היכולות והתשתיות של ארגוני הטרור. </w:t>
      </w:r>
    </w:p>
    <w:p w14:paraId="4A1CC333" w14:textId="77777777" w:rsidR="00000000" w:rsidRDefault="00ED7A37">
      <w:pPr>
        <w:pStyle w:val="a"/>
        <w:rPr>
          <w:rFonts w:hint="cs"/>
          <w:rtl/>
        </w:rPr>
      </w:pPr>
    </w:p>
    <w:p w14:paraId="4C79567D" w14:textId="77777777" w:rsidR="00000000" w:rsidRDefault="00ED7A37">
      <w:pPr>
        <w:pStyle w:val="ac"/>
        <w:rPr>
          <w:rtl/>
        </w:rPr>
      </w:pPr>
      <w:r>
        <w:rPr>
          <w:rFonts w:hint="eastAsia"/>
          <w:rtl/>
        </w:rPr>
        <w:t>נסים</w:t>
      </w:r>
      <w:r>
        <w:rPr>
          <w:rtl/>
        </w:rPr>
        <w:t xml:space="preserve"> דהן (ש"ס):</w:t>
      </w:r>
    </w:p>
    <w:p w14:paraId="65F7E6E1" w14:textId="77777777" w:rsidR="00000000" w:rsidRDefault="00ED7A37">
      <w:pPr>
        <w:pStyle w:val="a"/>
        <w:rPr>
          <w:rtl/>
        </w:rPr>
      </w:pPr>
    </w:p>
    <w:p w14:paraId="72612E09" w14:textId="77777777" w:rsidR="00000000" w:rsidRDefault="00ED7A37">
      <w:pPr>
        <w:pStyle w:val="a"/>
        <w:rPr>
          <w:rFonts w:hint="cs"/>
          <w:rtl/>
        </w:rPr>
      </w:pPr>
      <w:r>
        <w:rPr>
          <w:rFonts w:hint="cs"/>
          <w:rtl/>
        </w:rPr>
        <w:t xml:space="preserve">לא כתוב מתי הם יעשו את זה. </w:t>
      </w:r>
    </w:p>
    <w:p w14:paraId="1530097B" w14:textId="77777777" w:rsidR="00000000" w:rsidRDefault="00ED7A37">
      <w:pPr>
        <w:pStyle w:val="a"/>
        <w:rPr>
          <w:rFonts w:hint="cs"/>
          <w:rtl/>
        </w:rPr>
      </w:pPr>
    </w:p>
    <w:p w14:paraId="6EE8710C" w14:textId="77777777" w:rsidR="00000000" w:rsidRDefault="00ED7A37">
      <w:pPr>
        <w:pStyle w:val="SpeakerCon"/>
        <w:rPr>
          <w:rtl/>
        </w:rPr>
      </w:pPr>
      <w:bookmarkStart w:id="182" w:name="FS000000479T16_06_2003_19_32_50C"/>
      <w:bookmarkEnd w:id="182"/>
      <w:r>
        <w:rPr>
          <w:rtl/>
        </w:rPr>
        <w:t>שר החוץ סילבן שלום:</w:t>
      </w:r>
    </w:p>
    <w:p w14:paraId="6645D07E" w14:textId="77777777" w:rsidR="00000000" w:rsidRDefault="00ED7A37">
      <w:pPr>
        <w:pStyle w:val="a"/>
        <w:rPr>
          <w:rtl/>
        </w:rPr>
      </w:pPr>
    </w:p>
    <w:p w14:paraId="1F5C6AC9" w14:textId="77777777" w:rsidR="00000000" w:rsidRDefault="00ED7A37">
      <w:pPr>
        <w:pStyle w:val="a"/>
        <w:rPr>
          <w:rFonts w:hint="cs"/>
          <w:rtl/>
        </w:rPr>
      </w:pPr>
      <w:r>
        <w:rPr>
          <w:rFonts w:hint="cs"/>
          <w:rtl/>
        </w:rPr>
        <w:t>בהמשך נאמר: לרבות החרמה של כלי נשק, ועוד דברים רב</w:t>
      </w:r>
      <w:r>
        <w:rPr>
          <w:rFonts w:hint="cs"/>
          <w:rtl/>
        </w:rPr>
        <w:t>ים אחרים. הדברים האלה נאמרו לא מזמן על-ידי הפלסטינים, כאשר הם קיבלו על עצמם את מפת הדרכים. אבל ממשלת ישראל, שרוצה למצות את האפשרות לשלום, עושה זאת כאשר היא יודעת שאסור להיכנס לתהליך הזה עם אשליות. התהליך הזה צריך להיות מלווה בפיכחון, צריך להיות נטול רומנטי</w:t>
      </w:r>
      <w:r>
        <w:rPr>
          <w:rFonts w:hint="cs"/>
          <w:rtl/>
        </w:rPr>
        <w:t xml:space="preserve">קה. קל מאוד להיסחף אחרי תהליך השלום. תהליך שלום נשמע כדבר מתוק, שקל מאוד להיכנס לתוכו. אבל עדיף לעשות זאת בעיניים פקוחות, תוך עמידה מדוקדקת והקפדה על ההתחייבויות של שני הצדדים. כך ההתחייבות הפלסטינית היא לא להפסקת אש. ההתחייבות הפלסטינית היא ברורה, לחיסול </w:t>
      </w:r>
      <w:r>
        <w:rPr>
          <w:rFonts w:hint="cs"/>
          <w:rtl/>
        </w:rPr>
        <w:t xml:space="preserve">תשתיות הטרור. לכן הדבר הזה לא יכול לשמש יעד לטווח ארוך, אלא הצעד האמיתי הוא בסופו של דבר ביטול כל אותם ארגוני טרור. </w:t>
      </w:r>
    </w:p>
    <w:p w14:paraId="377961E9" w14:textId="77777777" w:rsidR="00000000" w:rsidRDefault="00ED7A37">
      <w:pPr>
        <w:pStyle w:val="a"/>
        <w:rPr>
          <w:rFonts w:hint="cs"/>
          <w:rtl/>
        </w:rPr>
      </w:pPr>
    </w:p>
    <w:p w14:paraId="46ADE6A9" w14:textId="77777777" w:rsidR="00000000" w:rsidRDefault="00ED7A37">
      <w:pPr>
        <w:pStyle w:val="a"/>
        <w:rPr>
          <w:rFonts w:hint="cs"/>
          <w:rtl/>
        </w:rPr>
      </w:pPr>
      <w:r>
        <w:rPr>
          <w:rFonts w:hint="cs"/>
          <w:rtl/>
        </w:rPr>
        <w:t>הממשלה עמדה על האינטרסים הישראליים כאשר קיבלה את החלטתה בצירוף 14 ההסתייגויות, וכמובן, הכללת הסעיף הקובע במפורש שלעולם לא יותרו כניסתם ויי</w:t>
      </w:r>
      <w:r>
        <w:rPr>
          <w:rFonts w:hint="cs"/>
          <w:rtl/>
        </w:rPr>
        <w:t>שובם של פליטים פלסטינים. קשה להבין את ההיגיון: כאשר הפלסטינים טוענים למדינה משלהם, כיצד הם דורשים שבני עמם יגורו במדינה אחרת? הרי הדבר הזה משולל כל היגיון. כל מי שרוצה להקים מדינה לעמו, שואף שבני עמו יגורו במדינה שהוא רוצה להקים. אבל רק כאן יש כנראה כוונות</w:t>
      </w:r>
      <w:r>
        <w:rPr>
          <w:rFonts w:hint="cs"/>
          <w:rtl/>
        </w:rPr>
        <w:t xml:space="preserve"> נסתרות. אנחנו בדברים האלה מאוחדים, כולנו אומרים שלטענה הזאת אין כל אחיזה </w:t>
      </w:r>
      <w:r>
        <w:rPr>
          <w:rtl/>
        </w:rPr>
        <w:t>–</w:t>
      </w:r>
      <w:r>
        <w:rPr>
          <w:rFonts w:hint="cs"/>
          <w:rtl/>
        </w:rPr>
        <w:t xml:space="preserve"> לא במשפט הבין-לאומי ולא בהיגיון. לעניין הזה לעולם לא נסכים. </w:t>
      </w:r>
    </w:p>
    <w:p w14:paraId="1876B205" w14:textId="77777777" w:rsidR="00000000" w:rsidRDefault="00ED7A37">
      <w:pPr>
        <w:pStyle w:val="a"/>
        <w:rPr>
          <w:rFonts w:hint="cs"/>
          <w:rtl/>
        </w:rPr>
      </w:pPr>
    </w:p>
    <w:p w14:paraId="1C982E61" w14:textId="77777777" w:rsidR="00000000" w:rsidRDefault="00ED7A37">
      <w:pPr>
        <w:pStyle w:val="a"/>
        <w:rPr>
          <w:rFonts w:hint="cs"/>
          <w:rtl/>
        </w:rPr>
      </w:pPr>
      <w:r>
        <w:rPr>
          <w:rFonts w:hint="cs"/>
          <w:rtl/>
        </w:rPr>
        <w:t xml:space="preserve">אנחנו, כמובן, רוצים לציין את אמירתו החשובה של נשיא ארצות-הברית בוועידת עקבה, שיש התחייבות של הממשל האמריקני והתחייבות </w:t>
      </w:r>
      <w:r>
        <w:rPr>
          <w:rFonts w:hint="cs"/>
          <w:rtl/>
        </w:rPr>
        <w:t>אישית שלו לביטחונה של מדינת ישראל כמדינה יהודית. הדבר הזה הוא דבר חשוב מאין כמוהו, כדי שנוכל ללכת לתהליך שבו העמדות של שני  הצדדים יהיו ברורות.</w:t>
      </w:r>
    </w:p>
    <w:p w14:paraId="1537FA6F" w14:textId="77777777" w:rsidR="00000000" w:rsidRDefault="00ED7A37">
      <w:pPr>
        <w:pStyle w:val="a"/>
        <w:rPr>
          <w:rFonts w:hint="cs"/>
          <w:rtl/>
        </w:rPr>
      </w:pPr>
    </w:p>
    <w:p w14:paraId="1F8F3AD6" w14:textId="77777777" w:rsidR="00000000" w:rsidRDefault="00ED7A37">
      <w:pPr>
        <w:pStyle w:val="a"/>
        <w:rPr>
          <w:rFonts w:hint="cs"/>
          <w:rtl/>
        </w:rPr>
      </w:pPr>
      <w:r>
        <w:rPr>
          <w:rFonts w:hint="cs"/>
          <w:rtl/>
        </w:rPr>
        <w:t xml:space="preserve">אני חושב שהגיע הזמן שגם מדינות ערב יתרמו את חלקן. מדינות ערב צריכות להירתם לעגלת השלום. תרומתן לתהליך לא יכולה </w:t>
      </w:r>
      <w:r>
        <w:rPr>
          <w:rFonts w:hint="cs"/>
          <w:rtl/>
        </w:rPr>
        <w:t xml:space="preserve">להצטמצם בהעלאת דרישות אובססיביות מישראל בלבד. מוטל עליהן למלא את המחויבויות שהן נטלו על עצמן בפסגת שארם, והחשובה שבהן </w:t>
      </w:r>
      <w:r>
        <w:rPr>
          <w:rtl/>
        </w:rPr>
        <w:t>–</w:t>
      </w:r>
      <w:r>
        <w:rPr>
          <w:rFonts w:hint="cs"/>
          <w:rtl/>
        </w:rPr>
        <w:t xml:space="preserve"> פעולה תקיפה נגד הטרור ותשתיות הטרור וההסתה. אבל לא נוכל לקבל מצב שבו בעוד הפלסטינים מנהלים אש ומגע עם הישראלים, אותן מדינות ערב ימשיכו ל</w:t>
      </w:r>
      <w:r>
        <w:rPr>
          <w:rFonts w:hint="cs"/>
          <w:rtl/>
        </w:rPr>
        <w:t xml:space="preserve">החזיק את שגריריהן, גם בקהיר וגם בעמאן. החזרת סטטוס היחסים עם ישראל למצב ששרר לפני פרוץ האינתיפאדה אינה פרס לישראל. זהו צעד מתבקש בעבור מי שאכן רוצה שלום. ובדיאלוג הזה צריך לעשות זאת ללא אווירה של ניכור. </w:t>
      </w:r>
    </w:p>
    <w:p w14:paraId="54D0D44B" w14:textId="77777777" w:rsidR="00000000" w:rsidRDefault="00ED7A37">
      <w:pPr>
        <w:pStyle w:val="a"/>
        <w:rPr>
          <w:rFonts w:hint="cs"/>
          <w:rtl/>
        </w:rPr>
      </w:pPr>
    </w:p>
    <w:p w14:paraId="6A6D360F" w14:textId="77777777" w:rsidR="00000000" w:rsidRDefault="00ED7A37">
      <w:pPr>
        <w:pStyle w:val="a"/>
        <w:rPr>
          <w:rFonts w:hint="cs"/>
          <w:rtl/>
        </w:rPr>
      </w:pPr>
      <w:r>
        <w:rPr>
          <w:rFonts w:hint="cs"/>
          <w:rtl/>
        </w:rPr>
        <w:t>גם הקהילה הבין-לאומית כולה, שרוצה להירתם למען השלום</w:t>
      </w:r>
      <w:r>
        <w:rPr>
          <w:rFonts w:hint="cs"/>
          <w:rtl/>
        </w:rPr>
        <w:t xml:space="preserve">, צריכה לפנות גם למדינות ערב וגם לפלסטינים ולהבהיר להם בצורה ברורה: מדינת ישראל מוכנה לבחון אפשרויות לשלום, אבל מדינת ישראל לא תתפשר בשום צורה שהיא על כל מרכיבי הביטחון שלה ושל אזרחיה. תודה. </w:t>
      </w:r>
    </w:p>
    <w:p w14:paraId="7ABFBE1A" w14:textId="77777777" w:rsidR="00000000" w:rsidRDefault="00ED7A37">
      <w:pPr>
        <w:pStyle w:val="a"/>
        <w:rPr>
          <w:rFonts w:hint="cs"/>
          <w:rtl/>
        </w:rPr>
      </w:pPr>
    </w:p>
    <w:p w14:paraId="28ECF7CA" w14:textId="77777777" w:rsidR="00000000" w:rsidRDefault="00ED7A37">
      <w:pPr>
        <w:pStyle w:val="ad"/>
        <w:rPr>
          <w:rtl/>
        </w:rPr>
      </w:pPr>
      <w:r>
        <w:rPr>
          <w:rtl/>
        </w:rPr>
        <w:t>היו"ר ראובן ריבלין:</w:t>
      </w:r>
    </w:p>
    <w:p w14:paraId="25EABC1A" w14:textId="77777777" w:rsidR="00000000" w:rsidRDefault="00ED7A37">
      <w:pPr>
        <w:pStyle w:val="a"/>
        <w:rPr>
          <w:rtl/>
        </w:rPr>
      </w:pPr>
    </w:p>
    <w:p w14:paraId="393F025E" w14:textId="77777777" w:rsidR="00000000" w:rsidRDefault="00ED7A37">
      <w:pPr>
        <w:pStyle w:val="a"/>
        <w:rPr>
          <w:rFonts w:hint="cs"/>
          <w:rtl/>
        </w:rPr>
      </w:pPr>
      <w:r>
        <w:rPr>
          <w:rFonts w:hint="cs"/>
          <w:rtl/>
        </w:rPr>
        <w:t xml:space="preserve">אני מודה מאוד לשר החוץ. </w:t>
      </w:r>
    </w:p>
    <w:p w14:paraId="414AB095" w14:textId="77777777" w:rsidR="00000000" w:rsidRDefault="00ED7A37">
      <w:pPr>
        <w:pStyle w:val="a"/>
        <w:rPr>
          <w:rFonts w:hint="cs"/>
          <w:rtl/>
        </w:rPr>
      </w:pPr>
    </w:p>
    <w:p w14:paraId="69651533" w14:textId="77777777" w:rsidR="00000000" w:rsidRDefault="00ED7A37">
      <w:pPr>
        <w:pStyle w:val="a"/>
        <w:rPr>
          <w:rFonts w:hint="cs"/>
          <w:rtl/>
        </w:rPr>
      </w:pPr>
      <w:r>
        <w:rPr>
          <w:rFonts w:hint="cs"/>
          <w:rtl/>
        </w:rPr>
        <w:t xml:space="preserve">חבר הכנסת בורג, </w:t>
      </w:r>
      <w:r>
        <w:rPr>
          <w:rFonts w:hint="cs"/>
          <w:rtl/>
        </w:rPr>
        <w:t>האם ביקשת הצבעה אישית?</w:t>
      </w:r>
    </w:p>
    <w:p w14:paraId="65EB33E5" w14:textId="77777777" w:rsidR="00000000" w:rsidRDefault="00ED7A37">
      <w:pPr>
        <w:pStyle w:val="a"/>
        <w:rPr>
          <w:rFonts w:hint="cs"/>
          <w:rtl/>
        </w:rPr>
      </w:pPr>
    </w:p>
    <w:p w14:paraId="0B32C763" w14:textId="77777777" w:rsidR="00000000" w:rsidRDefault="00ED7A37">
      <w:pPr>
        <w:pStyle w:val="ac"/>
        <w:rPr>
          <w:rtl/>
        </w:rPr>
      </w:pPr>
      <w:r>
        <w:rPr>
          <w:rFonts w:hint="eastAsia"/>
          <w:rtl/>
        </w:rPr>
        <w:t>אברהם</w:t>
      </w:r>
      <w:r>
        <w:rPr>
          <w:rtl/>
        </w:rPr>
        <w:t xml:space="preserve"> בורג (העבודה-מימד):</w:t>
      </w:r>
    </w:p>
    <w:p w14:paraId="3617E9B9" w14:textId="77777777" w:rsidR="00000000" w:rsidRDefault="00ED7A37">
      <w:pPr>
        <w:pStyle w:val="a"/>
        <w:rPr>
          <w:rFonts w:hint="cs"/>
          <w:rtl/>
        </w:rPr>
      </w:pPr>
    </w:p>
    <w:p w14:paraId="4E6E1FFE" w14:textId="77777777" w:rsidR="00000000" w:rsidRDefault="00ED7A37">
      <w:pPr>
        <w:pStyle w:val="a"/>
        <w:rPr>
          <w:rFonts w:hint="cs"/>
          <w:rtl/>
        </w:rPr>
      </w:pPr>
      <w:r>
        <w:rPr>
          <w:rFonts w:hint="cs"/>
          <w:rtl/>
        </w:rPr>
        <w:t xml:space="preserve">עד שיתבררו תוצאות ההצבעה ההיא, כל הצבעה היא הצבעה אישית. </w:t>
      </w:r>
    </w:p>
    <w:p w14:paraId="71CE3F8B" w14:textId="77777777" w:rsidR="00000000" w:rsidRDefault="00ED7A37">
      <w:pPr>
        <w:pStyle w:val="a"/>
        <w:rPr>
          <w:rFonts w:hint="cs"/>
          <w:rtl/>
        </w:rPr>
      </w:pPr>
    </w:p>
    <w:p w14:paraId="1068A365" w14:textId="77777777" w:rsidR="00000000" w:rsidRDefault="00ED7A37">
      <w:pPr>
        <w:pStyle w:val="ad"/>
        <w:rPr>
          <w:rtl/>
        </w:rPr>
      </w:pPr>
      <w:r>
        <w:rPr>
          <w:rtl/>
        </w:rPr>
        <w:t>היו"ר ראובן ריבלין:</w:t>
      </w:r>
    </w:p>
    <w:p w14:paraId="195122C0" w14:textId="77777777" w:rsidR="00000000" w:rsidRDefault="00ED7A37">
      <w:pPr>
        <w:pStyle w:val="a"/>
        <w:rPr>
          <w:rtl/>
        </w:rPr>
      </w:pPr>
    </w:p>
    <w:p w14:paraId="58AED70C" w14:textId="77777777" w:rsidR="00000000" w:rsidRDefault="00ED7A37">
      <w:pPr>
        <w:pStyle w:val="a"/>
        <w:rPr>
          <w:rFonts w:hint="cs"/>
          <w:rtl/>
        </w:rPr>
      </w:pPr>
      <w:r>
        <w:rPr>
          <w:rFonts w:hint="cs"/>
          <w:rtl/>
        </w:rPr>
        <w:t>תודה רבה. ובכן, חבר הכנסת בורג הגיש לי למעלה מ=20 חתימות. אדוני המזכיר, נא לערוך הצבעה אישית. ההצבעה היא על עמדתו של ראש הממש</w:t>
      </w:r>
      <w:r>
        <w:rPr>
          <w:rFonts w:hint="cs"/>
          <w:rtl/>
        </w:rPr>
        <w:t xml:space="preserve">לה, כפי שהובעה בהודעתו כאן בפני הכנסת. </w:t>
      </w:r>
    </w:p>
    <w:p w14:paraId="467CC325" w14:textId="77777777" w:rsidR="00000000" w:rsidRDefault="00ED7A37">
      <w:pPr>
        <w:pStyle w:val="a"/>
        <w:rPr>
          <w:rFonts w:hint="cs"/>
          <w:rtl/>
        </w:rPr>
      </w:pPr>
    </w:p>
    <w:p w14:paraId="3B574FD6" w14:textId="77777777" w:rsidR="00000000" w:rsidRDefault="00ED7A37">
      <w:pPr>
        <w:pStyle w:val="a"/>
        <w:rPr>
          <w:rFonts w:hint="cs"/>
          <w:rtl/>
        </w:rPr>
      </w:pPr>
      <w:r>
        <w:rPr>
          <w:rFonts w:hint="cs"/>
          <w:rtl/>
        </w:rPr>
        <w:t xml:space="preserve">מעכשיו אין הפרעות, עכשיו אנחנו בהצבעה. אחר כך תבואו ותטילו בליסטראות בכנסת. זאת הצבעה, ונא להתנהג בהתאם. אני אקפיד. </w:t>
      </w:r>
    </w:p>
    <w:p w14:paraId="1F9EA614" w14:textId="77777777" w:rsidR="00000000" w:rsidRDefault="00ED7A37">
      <w:pPr>
        <w:pStyle w:val="a"/>
        <w:rPr>
          <w:rFonts w:hint="cs"/>
          <w:rtl/>
        </w:rPr>
      </w:pPr>
    </w:p>
    <w:p w14:paraId="2455FEDF" w14:textId="77777777" w:rsidR="00000000" w:rsidRDefault="00ED7A37">
      <w:pPr>
        <w:pStyle w:val="a"/>
        <w:rPr>
          <w:rFonts w:hint="cs"/>
          <w:rtl/>
        </w:rPr>
      </w:pPr>
      <w:r>
        <w:rPr>
          <w:rFonts w:hint="cs"/>
          <w:rtl/>
        </w:rPr>
        <w:t xml:space="preserve">גברתי יושבת-ראש האופוזיציה, שר החוץ צריך להיפגש פגישה חשובה במסגרת תפקידו. האם גברתי מסכימה שהוא </w:t>
      </w:r>
      <w:r>
        <w:rPr>
          <w:rFonts w:hint="cs"/>
          <w:rtl/>
        </w:rPr>
        <w:t>יצביע ראשון?</w:t>
      </w:r>
    </w:p>
    <w:p w14:paraId="121F6DEE" w14:textId="77777777" w:rsidR="00000000" w:rsidRDefault="00ED7A37">
      <w:pPr>
        <w:pStyle w:val="a"/>
        <w:rPr>
          <w:rFonts w:hint="cs"/>
          <w:rtl/>
        </w:rPr>
      </w:pPr>
    </w:p>
    <w:p w14:paraId="5AC910C9" w14:textId="77777777" w:rsidR="00000000" w:rsidRDefault="00ED7A37">
      <w:pPr>
        <w:pStyle w:val="ac"/>
        <w:rPr>
          <w:rtl/>
        </w:rPr>
      </w:pPr>
      <w:r>
        <w:rPr>
          <w:rFonts w:hint="eastAsia"/>
          <w:rtl/>
        </w:rPr>
        <w:t>דליה</w:t>
      </w:r>
      <w:r>
        <w:rPr>
          <w:rtl/>
        </w:rPr>
        <w:t xml:space="preserve"> איציק (העבודה-מימד):</w:t>
      </w:r>
    </w:p>
    <w:p w14:paraId="6E95DA3D" w14:textId="77777777" w:rsidR="00000000" w:rsidRDefault="00ED7A37">
      <w:pPr>
        <w:pStyle w:val="a"/>
        <w:rPr>
          <w:rFonts w:hint="cs"/>
          <w:rtl/>
        </w:rPr>
      </w:pPr>
    </w:p>
    <w:p w14:paraId="05E25398" w14:textId="77777777" w:rsidR="00000000" w:rsidRDefault="00ED7A37">
      <w:pPr>
        <w:pStyle w:val="a"/>
        <w:rPr>
          <w:rFonts w:hint="cs"/>
          <w:rtl/>
        </w:rPr>
      </w:pPr>
      <w:r>
        <w:rPr>
          <w:rFonts w:hint="cs"/>
          <w:rtl/>
        </w:rPr>
        <w:t xml:space="preserve">כן. </w:t>
      </w:r>
    </w:p>
    <w:p w14:paraId="56ADA464" w14:textId="77777777" w:rsidR="00000000" w:rsidRDefault="00ED7A37">
      <w:pPr>
        <w:pStyle w:val="a"/>
        <w:rPr>
          <w:rFonts w:hint="cs"/>
          <w:rtl/>
        </w:rPr>
      </w:pPr>
    </w:p>
    <w:p w14:paraId="5E8876AE" w14:textId="77777777" w:rsidR="00000000" w:rsidRDefault="00ED7A37">
      <w:pPr>
        <w:pStyle w:val="ad"/>
        <w:rPr>
          <w:rtl/>
        </w:rPr>
      </w:pPr>
      <w:r>
        <w:rPr>
          <w:rtl/>
        </w:rPr>
        <w:t>היו"ר ראובן ריבלין:</w:t>
      </w:r>
    </w:p>
    <w:p w14:paraId="343DCFB2" w14:textId="77777777" w:rsidR="00000000" w:rsidRDefault="00ED7A37">
      <w:pPr>
        <w:pStyle w:val="a"/>
        <w:rPr>
          <w:rtl/>
        </w:rPr>
      </w:pPr>
    </w:p>
    <w:p w14:paraId="4255BB60" w14:textId="77777777" w:rsidR="00000000" w:rsidRDefault="00ED7A37">
      <w:pPr>
        <w:pStyle w:val="a"/>
        <w:rPr>
          <w:rFonts w:hint="cs"/>
          <w:rtl/>
        </w:rPr>
      </w:pPr>
      <w:r>
        <w:rPr>
          <w:rFonts w:hint="cs"/>
          <w:rtl/>
        </w:rPr>
        <w:t xml:space="preserve">בבקשה. אדוני יכריז על הצבעתו של סילבן שלום. </w:t>
      </w:r>
    </w:p>
    <w:p w14:paraId="6E02384D" w14:textId="77777777" w:rsidR="00000000" w:rsidRDefault="00ED7A37">
      <w:pPr>
        <w:pStyle w:val="a"/>
        <w:rPr>
          <w:rFonts w:hint="cs"/>
          <w:rtl/>
        </w:rPr>
      </w:pPr>
    </w:p>
    <w:p w14:paraId="6636C76C" w14:textId="77777777" w:rsidR="00000000" w:rsidRDefault="00ED7A37">
      <w:pPr>
        <w:pStyle w:val="a"/>
        <w:rPr>
          <w:rFonts w:hint="cs"/>
          <w:rtl/>
        </w:rPr>
      </w:pPr>
    </w:p>
    <w:p w14:paraId="5E8D7856" w14:textId="77777777" w:rsidR="00000000" w:rsidRDefault="00ED7A37">
      <w:pPr>
        <w:pStyle w:val="Speaker"/>
        <w:rPr>
          <w:rtl/>
        </w:rPr>
      </w:pPr>
      <w:bookmarkStart w:id="183" w:name="FS000000661T16_06_2003_18_58_21"/>
      <w:bookmarkStart w:id="184" w:name="_Toc45367329"/>
      <w:bookmarkEnd w:id="183"/>
      <w:r>
        <w:rPr>
          <w:rtl/>
        </w:rPr>
        <w:t>מזכיר הכנסת אריה האן:</w:t>
      </w:r>
      <w:bookmarkEnd w:id="184"/>
    </w:p>
    <w:p w14:paraId="744E6FFA" w14:textId="77777777" w:rsidR="00000000" w:rsidRDefault="00ED7A37">
      <w:pPr>
        <w:pStyle w:val="a"/>
        <w:ind w:firstLine="0"/>
        <w:rPr>
          <w:rFonts w:hint="cs"/>
          <w:rtl/>
        </w:rPr>
      </w:pPr>
      <w:r>
        <w:rPr>
          <w:rFonts w:hint="cs"/>
          <w:rtl/>
        </w:rPr>
        <w:t>(קורא בשמות חברי הכנסת)</w:t>
      </w:r>
    </w:p>
    <w:p w14:paraId="002AC9E1" w14:textId="77777777" w:rsidR="00000000" w:rsidRDefault="00ED7A37">
      <w:pPr>
        <w:pStyle w:val="a"/>
        <w:rPr>
          <w:rFonts w:hint="cs"/>
          <w:rtl/>
        </w:rPr>
      </w:pPr>
    </w:p>
    <w:p w14:paraId="048F5A30" w14:textId="77777777" w:rsidR="00000000" w:rsidRDefault="00ED7A37">
      <w:pPr>
        <w:pStyle w:val="a"/>
        <w:rPr>
          <w:rFonts w:hint="cs"/>
          <w:rtl/>
        </w:rPr>
      </w:pPr>
      <w:r>
        <w:rPr>
          <w:rFonts w:hint="cs"/>
          <w:rtl/>
        </w:rPr>
        <w:t xml:space="preserve">            סילבן שלום</w:t>
      </w:r>
      <w:r>
        <w:rPr>
          <w:rFonts w:hint="cs"/>
          <w:rtl/>
        </w:rPr>
        <w:tab/>
      </w:r>
      <w:r>
        <w:rPr>
          <w:rFonts w:hint="cs"/>
          <w:rtl/>
        </w:rPr>
        <w:tab/>
        <w:t>- בעד</w:t>
      </w:r>
    </w:p>
    <w:p w14:paraId="0A83A5AE" w14:textId="77777777" w:rsidR="00000000" w:rsidRDefault="00ED7A37">
      <w:pPr>
        <w:pStyle w:val="a"/>
        <w:rPr>
          <w:rFonts w:hint="cs"/>
          <w:rtl/>
        </w:rPr>
      </w:pPr>
      <w:r>
        <w:rPr>
          <w:rFonts w:hint="cs"/>
          <w:rtl/>
        </w:rPr>
        <w:tab/>
        <w:t>קולט אביטל</w:t>
      </w:r>
      <w:r>
        <w:rPr>
          <w:rFonts w:hint="cs"/>
          <w:rtl/>
        </w:rPr>
        <w:tab/>
      </w:r>
      <w:r>
        <w:rPr>
          <w:rFonts w:hint="cs"/>
          <w:rtl/>
        </w:rPr>
        <w:tab/>
        <w:t>- נגד</w:t>
      </w:r>
    </w:p>
    <w:p w14:paraId="7777B592" w14:textId="77777777" w:rsidR="00000000" w:rsidRDefault="00ED7A37">
      <w:pPr>
        <w:pStyle w:val="a"/>
        <w:rPr>
          <w:rFonts w:hint="cs"/>
          <w:rtl/>
        </w:rPr>
      </w:pPr>
      <w:r>
        <w:rPr>
          <w:rFonts w:hint="cs"/>
          <w:rtl/>
        </w:rPr>
        <w:t xml:space="preserve">            רוחמה אברהם</w:t>
      </w:r>
      <w:r>
        <w:rPr>
          <w:rFonts w:hint="cs"/>
          <w:rtl/>
        </w:rPr>
        <w:tab/>
      </w:r>
      <w:r>
        <w:rPr>
          <w:rFonts w:hint="cs"/>
          <w:rtl/>
        </w:rPr>
        <w:tab/>
        <w:t>- בעד</w:t>
      </w:r>
    </w:p>
    <w:p w14:paraId="467DA640" w14:textId="77777777" w:rsidR="00000000" w:rsidRDefault="00ED7A37">
      <w:pPr>
        <w:pStyle w:val="a"/>
        <w:rPr>
          <w:rFonts w:hint="cs"/>
          <w:rtl/>
        </w:rPr>
      </w:pPr>
      <w:r>
        <w:rPr>
          <w:rFonts w:hint="cs"/>
          <w:rtl/>
        </w:rPr>
        <w:tab/>
        <w:t>יולי-יואל אדל</w:t>
      </w:r>
      <w:r>
        <w:rPr>
          <w:rFonts w:hint="cs"/>
          <w:rtl/>
        </w:rPr>
        <w:t>שטיין</w:t>
      </w:r>
      <w:r>
        <w:rPr>
          <w:rFonts w:hint="cs"/>
          <w:rtl/>
        </w:rPr>
        <w:tab/>
        <w:t>- בעד</w:t>
      </w:r>
    </w:p>
    <w:p w14:paraId="5D5FBF63" w14:textId="77777777" w:rsidR="00000000" w:rsidRDefault="00ED7A37">
      <w:pPr>
        <w:pStyle w:val="a"/>
        <w:rPr>
          <w:rFonts w:hint="cs"/>
          <w:rtl/>
        </w:rPr>
      </w:pPr>
      <w:r>
        <w:rPr>
          <w:rFonts w:hint="cs"/>
          <w:rtl/>
        </w:rPr>
        <w:tab/>
        <w:t>יעקב אדרי</w:t>
      </w:r>
      <w:r>
        <w:rPr>
          <w:rFonts w:hint="cs"/>
          <w:rtl/>
        </w:rPr>
        <w:tab/>
      </w:r>
      <w:r>
        <w:rPr>
          <w:rFonts w:hint="cs"/>
          <w:rtl/>
        </w:rPr>
        <w:tab/>
        <w:t>- בעד</w:t>
      </w:r>
    </w:p>
    <w:p w14:paraId="3D3E2683" w14:textId="77777777" w:rsidR="00000000" w:rsidRDefault="00ED7A37">
      <w:pPr>
        <w:pStyle w:val="a"/>
        <w:rPr>
          <w:rFonts w:hint="cs"/>
          <w:rtl/>
        </w:rPr>
      </w:pPr>
      <w:r>
        <w:rPr>
          <w:rFonts w:hint="cs"/>
          <w:rtl/>
        </w:rPr>
        <w:tab/>
        <w:t>אהוד אולמרט</w:t>
      </w:r>
      <w:r>
        <w:rPr>
          <w:rFonts w:hint="cs"/>
          <w:rtl/>
        </w:rPr>
        <w:tab/>
      </w:r>
      <w:r>
        <w:rPr>
          <w:rFonts w:hint="cs"/>
          <w:rtl/>
        </w:rPr>
        <w:tab/>
        <w:t>- בעד</w:t>
      </w:r>
    </w:p>
    <w:p w14:paraId="14583880" w14:textId="77777777" w:rsidR="00000000" w:rsidRDefault="00ED7A37">
      <w:pPr>
        <w:pStyle w:val="a"/>
        <w:rPr>
          <w:rFonts w:hint="cs"/>
          <w:rtl/>
        </w:rPr>
      </w:pPr>
      <w:r>
        <w:rPr>
          <w:rFonts w:hint="cs"/>
          <w:rtl/>
        </w:rPr>
        <w:tab/>
        <w:t>חיים אורון</w:t>
      </w:r>
      <w:r>
        <w:rPr>
          <w:rFonts w:hint="cs"/>
          <w:rtl/>
        </w:rPr>
        <w:tab/>
      </w:r>
      <w:r>
        <w:rPr>
          <w:rFonts w:hint="cs"/>
          <w:rtl/>
        </w:rPr>
        <w:tab/>
        <w:t>- נגד</w:t>
      </w:r>
    </w:p>
    <w:p w14:paraId="177C2FDD" w14:textId="77777777" w:rsidR="00000000" w:rsidRDefault="00ED7A37">
      <w:pPr>
        <w:pStyle w:val="a"/>
        <w:rPr>
          <w:rFonts w:hint="cs"/>
          <w:rtl/>
        </w:rPr>
      </w:pPr>
      <w:r>
        <w:rPr>
          <w:rFonts w:hint="cs"/>
          <w:rtl/>
        </w:rPr>
        <w:tab/>
        <w:t>זבולון אורלב</w:t>
      </w:r>
      <w:r>
        <w:rPr>
          <w:rFonts w:hint="cs"/>
          <w:rtl/>
        </w:rPr>
        <w:tab/>
      </w:r>
      <w:r>
        <w:rPr>
          <w:rFonts w:hint="cs"/>
          <w:rtl/>
        </w:rPr>
        <w:tab/>
        <w:t>- בעד</w:t>
      </w:r>
    </w:p>
    <w:p w14:paraId="1244EEF4" w14:textId="77777777" w:rsidR="00000000" w:rsidRDefault="00ED7A37">
      <w:pPr>
        <w:pStyle w:val="a"/>
        <w:rPr>
          <w:rFonts w:hint="cs"/>
          <w:rtl/>
        </w:rPr>
      </w:pPr>
      <w:r>
        <w:rPr>
          <w:rFonts w:hint="cs"/>
          <w:rtl/>
        </w:rPr>
        <w:tab/>
        <w:t>דוד אזולאי</w:t>
      </w:r>
      <w:r>
        <w:rPr>
          <w:rFonts w:hint="cs"/>
          <w:rtl/>
        </w:rPr>
        <w:tab/>
      </w:r>
      <w:r>
        <w:rPr>
          <w:rFonts w:hint="cs"/>
          <w:rtl/>
        </w:rPr>
        <w:tab/>
        <w:t>- נגד</w:t>
      </w:r>
    </w:p>
    <w:p w14:paraId="798FCCEC" w14:textId="77777777" w:rsidR="00000000" w:rsidRDefault="00ED7A37">
      <w:pPr>
        <w:pStyle w:val="a"/>
        <w:rPr>
          <w:rFonts w:hint="cs"/>
          <w:rtl/>
        </w:rPr>
      </w:pPr>
      <w:r>
        <w:rPr>
          <w:rFonts w:hint="cs"/>
          <w:rtl/>
        </w:rPr>
        <w:tab/>
        <w:t>ישראל אייכלר</w:t>
      </w:r>
      <w:r>
        <w:rPr>
          <w:rFonts w:hint="cs"/>
          <w:rtl/>
        </w:rPr>
        <w:tab/>
      </w:r>
      <w:r>
        <w:rPr>
          <w:rFonts w:hint="cs"/>
          <w:rtl/>
        </w:rPr>
        <w:tab/>
        <w:t>- נגד</w:t>
      </w:r>
    </w:p>
    <w:p w14:paraId="1CB5621D" w14:textId="77777777" w:rsidR="00000000" w:rsidRDefault="00ED7A37">
      <w:pPr>
        <w:pStyle w:val="a"/>
        <w:rPr>
          <w:rFonts w:hint="cs"/>
          <w:rtl/>
        </w:rPr>
      </w:pPr>
      <w:r>
        <w:rPr>
          <w:rFonts w:hint="cs"/>
          <w:rtl/>
        </w:rPr>
        <w:tab/>
        <w:t>דליה איציק</w:t>
      </w:r>
      <w:r>
        <w:rPr>
          <w:rFonts w:hint="cs"/>
          <w:rtl/>
        </w:rPr>
        <w:tab/>
      </w:r>
      <w:r>
        <w:rPr>
          <w:rFonts w:hint="cs"/>
          <w:rtl/>
        </w:rPr>
        <w:tab/>
        <w:t>- נגד</w:t>
      </w:r>
    </w:p>
    <w:p w14:paraId="7581A70F" w14:textId="77777777" w:rsidR="00000000" w:rsidRDefault="00ED7A37">
      <w:pPr>
        <w:pStyle w:val="a"/>
        <w:rPr>
          <w:rFonts w:hint="cs"/>
          <w:rtl/>
        </w:rPr>
      </w:pPr>
      <w:r>
        <w:rPr>
          <w:rFonts w:hint="cs"/>
          <w:rtl/>
        </w:rPr>
        <w:tab/>
        <w:t>אפי איתם</w:t>
      </w:r>
      <w:r>
        <w:rPr>
          <w:rFonts w:hint="cs"/>
          <w:rtl/>
        </w:rPr>
        <w:tab/>
      </w:r>
      <w:r>
        <w:rPr>
          <w:rFonts w:hint="cs"/>
          <w:rtl/>
        </w:rPr>
        <w:tab/>
        <w:t>- בעד</w:t>
      </w:r>
    </w:p>
    <w:p w14:paraId="09F2D0F4" w14:textId="77777777" w:rsidR="00000000" w:rsidRDefault="00ED7A37">
      <w:pPr>
        <w:pStyle w:val="a"/>
        <w:rPr>
          <w:rFonts w:hint="cs"/>
          <w:rtl/>
        </w:rPr>
      </w:pPr>
      <w:r>
        <w:rPr>
          <w:rFonts w:hint="cs"/>
          <w:rtl/>
        </w:rPr>
        <w:tab/>
        <w:t>מיכאל איתן</w:t>
      </w:r>
      <w:r>
        <w:rPr>
          <w:rFonts w:hint="cs"/>
          <w:rtl/>
        </w:rPr>
        <w:tab/>
      </w:r>
      <w:r>
        <w:rPr>
          <w:rFonts w:hint="cs"/>
          <w:rtl/>
        </w:rPr>
        <w:tab/>
        <w:t>- בעד</w:t>
      </w:r>
    </w:p>
    <w:p w14:paraId="4346E6B3" w14:textId="77777777" w:rsidR="00000000" w:rsidRDefault="00ED7A37">
      <w:pPr>
        <w:pStyle w:val="a"/>
        <w:rPr>
          <w:rFonts w:hint="cs"/>
          <w:rtl/>
        </w:rPr>
      </w:pPr>
      <w:r>
        <w:rPr>
          <w:rFonts w:hint="cs"/>
          <w:rtl/>
        </w:rPr>
        <w:tab/>
        <w:t>אריה אלדד</w:t>
      </w:r>
      <w:r>
        <w:rPr>
          <w:rFonts w:hint="cs"/>
          <w:rtl/>
        </w:rPr>
        <w:tab/>
      </w:r>
      <w:r>
        <w:rPr>
          <w:rFonts w:hint="cs"/>
          <w:rtl/>
        </w:rPr>
        <w:tab/>
        <w:t>- אינו נוכח</w:t>
      </w:r>
    </w:p>
    <w:p w14:paraId="120D3480" w14:textId="77777777" w:rsidR="00000000" w:rsidRDefault="00ED7A37">
      <w:pPr>
        <w:pStyle w:val="a"/>
        <w:rPr>
          <w:rFonts w:hint="cs"/>
          <w:rtl/>
        </w:rPr>
      </w:pPr>
      <w:r>
        <w:rPr>
          <w:rFonts w:hint="cs"/>
          <w:rtl/>
        </w:rPr>
        <w:tab/>
        <w:t>בנימין אלון</w:t>
      </w:r>
      <w:r>
        <w:rPr>
          <w:rFonts w:hint="cs"/>
          <w:rtl/>
        </w:rPr>
        <w:tab/>
      </w:r>
      <w:r>
        <w:rPr>
          <w:rFonts w:hint="cs"/>
          <w:rtl/>
        </w:rPr>
        <w:tab/>
        <w:t>- אינו נוכח</w:t>
      </w:r>
    </w:p>
    <w:p w14:paraId="1FA3D351" w14:textId="77777777" w:rsidR="00000000" w:rsidRDefault="00ED7A37">
      <w:pPr>
        <w:pStyle w:val="a"/>
        <w:rPr>
          <w:rFonts w:hint="cs"/>
          <w:rtl/>
        </w:rPr>
      </w:pPr>
      <w:r>
        <w:rPr>
          <w:rFonts w:hint="cs"/>
          <w:rtl/>
        </w:rPr>
        <w:tab/>
        <w:t>טלב אלסאנע</w:t>
      </w:r>
      <w:r>
        <w:rPr>
          <w:rFonts w:hint="cs"/>
          <w:rtl/>
        </w:rPr>
        <w:tab/>
      </w:r>
      <w:r>
        <w:rPr>
          <w:rFonts w:hint="cs"/>
          <w:rtl/>
        </w:rPr>
        <w:tab/>
        <w:t>- נגד</w:t>
      </w:r>
    </w:p>
    <w:p w14:paraId="6AEE8278" w14:textId="77777777" w:rsidR="00000000" w:rsidRDefault="00ED7A37">
      <w:pPr>
        <w:pStyle w:val="a"/>
        <w:rPr>
          <w:rFonts w:hint="cs"/>
          <w:rtl/>
        </w:rPr>
      </w:pPr>
      <w:r>
        <w:rPr>
          <w:rFonts w:hint="cs"/>
          <w:rtl/>
        </w:rPr>
        <w:tab/>
        <w:t>א</w:t>
      </w:r>
      <w:r>
        <w:rPr>
          <w:rFonts w:hint="cs"/>
          <w:rtl/>
        </w:rPr>
        <w:t>לי  אפללו</w:t>
      </w:r>
      <w:r>
        <w:rPr>
          <w:rFonts w:hint="cs"/>
          <w:rtl/>
        </w:rPr>
        <w:tab/>
      </w:r>
      <w:r>
        <w:rPr>
          <w:rFonts w:hint="cs"/>
          <w:rtl/>
        </w:rPr>
        <w:tab/>
        <w:t>- בעד</w:t>
      </w:r>
    </w:p>
    <w:p w14:paraId="5B1030B3" w14:textId="77777777" w:rsidR="00000000" w:rsidRDefault="00ED7A37">
      <w:pPr>
        <w:pStyle w:val="a"/>
        <w:rPr>
          <w:rFonts w:hint="cs"/>
          <w:rtl/>
        </w:rPr>
      </w:pPr>
      <w:r>
        <w:rPr>
          <w:rFonts w:hint="cs"/>
          <w:rtl/>
        </w:rPr>
        <w:tab/>
        <w:t>גלעד ארדן</w:t>
      </w:r>
      <w:r>
        <w:rPr>
          <w:rFonts w:hint="cs"/>
          <w:rtl/>
        </w:rPr>
        <w:tab/>
      </w:r>
      <w:r>
        <w:rPr>
          <w:rFonts w:hint="cs"/>
          <w:rtl/>
        </w:rPr>
        <w:tab/>
        <w:t>- בעד</w:t>
      </w:r>
    </w:p>
    <w:p w14:paraId="17292DA7" w14:textId="77777777" w:rsidR="00000000" w:rsidRDefault="00ED7A37">
      <w:pPr>
        <w:pStyle w:val="a"/>
        <w:rPr>
          <w:rFonts w:hint="cs"/>
          <w:rtl/>
        </w:rPr>
      </w:pPr>
      <w:r>
        <w:rPr>
          <w:rFonts w:hint="cs"/>
          <w:rtl/>
        </w:rPr>
        <w:t xml:space="preserve">            אורי יהודה אריאל</w:t>
      </w:r>
      <w:r>
        <w:rPr>
          <w:rFonts w:hint="cs"/>
          <w:rtl/>
        </w:rPr>
        <w:tab/>
        <w:t xml:space="preserve">            - אינו נוכח</w:t>
      </w:r>
    </w:p>
    <w:p w14:paraId="21C9255A" w14:textId="77777777" w:rsidR="00000000" w:rsidRDefault="00ED7A37">
      <w:pPr>
        <w:pStyle w:val="a"/>
        <w:rPr>
          <w:rFonts w:hint="cs"/>
          <w:rtl/>
        </w:rPr>
      </w:pPr>
      <w:r>
        <w:rPr>
          <w:rFonts w:hint="cs"/>
          <w:rtl/>
        </w:rPr>
        <w:tab/>
        <w:t>זאב בוים</w:t>
      </w:r>
      <w:r>
        <w:rPr>
          <w:rFonts w:hint="cs"/>
          <w:rtl/>
        </w:rPr>
        <w:tab/>
      </w:r>
      <w:r>
        <w:rPr>
          <w:rFonts w:hint="cs"/>
          <w:rtl/>
        </w:rPr>
        <w:tab/>
        <w:t>- בעד</w:t>
      </w:r>
    </w:p>
    <w:p w14:paraId="3CAAC4B0" w14:textId="77777777" w:rsidR="00000000" w:rsidRDefault="00ED7A37">
      <w:pPr>
        <w:pStyle w:val="a"/>
        <w:rPr>
          <w:rFonts w:hint="cs"/>
          <w:rtl/>
        </w:rPr>
      </w:pPr>
      <w:r>
        <w:rPr>
          <w:rFonts w:hint="cs"/>
          <w:rtl/>
        </w:rPr>
        <w:t xml:space="preserve">            אברהם בורג</w:t>
      </w:r>
      <w:r>
        <w:rPr>
          <w:rFonts w:hint="cs"/>
          <w:rtl/>
        </w:rPr>
        <w:tab/>
      </w:r>
      <w:r>
        <w:rPr>
          <w:rFonts w:hint="cs"/>
          <w:rtl/>
        </w:rPr>
        <w:tab/>
        <w:t>- נגד</w:t>
      </w:r>
    </w:p>
    <w:p w14:paraId="7E48695A" w14:textId="77777777" w:rsidR="00000000" w:rsidRDefault="00ED7A37">
      <w:pPr>
        <w:pStyle w:val="a"/>
        <w:rPr>
          <w:rFonts w:hint="cs"/>
          <w:rtl/>
        </w:rPr>
      </w:pPr>
      <w:r>
        <w:rPr>
          <w:rFonts w:hint="cs"/>
          <w:rtl/>
        </w:rPr>
        <w:tab/>
        <w:t>נעמי בלומנטל</w:t>
      </w:r>
      <w:r>
        <w:rPr>
          <w:rFonts w:hint="cs"/>
          <w:rtl/>
        </w:rPr>
        <w:tab/>
      </w:r>
      <w:r>
        <w:rPr>
          <w:rFonts w:hint="cs"/>
          <w:rtl/>
        </w:rPr>
        <w:tab/>
        <w:t>- אינה נוכחת</w:t>
      </w:r>
    </w:p>
    <w:p w14:paraId="3AFEA498" w14:textId="77777777" w:rsidR="00000000" w:rsidRDefault="00ED7A37">
      <w:pPr>
        <w:pStyle w:val="a"/>
        <w:rPr>
          <w:rFonts w:hint="cs"/>
          <w:rtl/>
        </w:rPr>
      </w:pPr>
      <w:r>
        <w:rPr>
          <w:rFonts w:hint="cs"/>
          <w:rtl/>
        </w:rPr>
        <w:tab/>
        <w:t>בנימין בן-אליעזר</w:t>
      </w:r>
      <w:r>
        <w:rPr>
          <w:rFonts w:hint="cs"/>
          <w:rtl/>
        </w:rPr>
        <w:tab/>
      </w:r>
      <w:r>
        <w:rPr>
          <w:rFonts w:hint="cs"/>
          <w:rtl/>
        </w:rPr>
        <w:tab/>
        <w:t>- נגד</w:t>
      </w:r>
    </w:p>
    <w:p w14:paraId="55FD41A5" w14:textId="77777777" w:rsidR="00000000" w:rsidRDefault="00ED7A37">
      <w:pPr>
        <w:pStyle w:val="a"/>
        <w:rPr>
          <w:rFonts w:hint="cs"/>
          <w:rtl/>
        </w:rPr>
      </w:pPr>
      <w:r>
        <w:rPr>
          <w:rFonts w:hint="cs"/>
          <w:rtl/>
        </w:rPr>
        <w:tab/>
        <w:t>אלי בן-מנחם</w:t>
      </w:r>
      <w:r>
        <w:rPr>
          <w:rFonts w:hint="cs"/>
          <w:rtl/>
        </w:rPr>
        <w:tab/>
      </w:r>
      <w:r>
        <w:rPr>
          <w:rFonts w:hint="cs"/>
          <w:rtl/>
        </w:rPr>
        <w:tab/>
        <w:t>- נגד</w:t>
      </w:r>
    </w:p>
    <w:p w14:paraId="6FCC3C64" w14:textId="77777777" w:rsidR="00000000" w:rsidRDefault="00ED7A37">
      <w:pPr>
        <w:pStyle w:val="a"/>
        <w:rPr>
          <w:rFonts w:hint="cs"/>
          <w:rtl/>
        </w:rPr>
      </w:pPr>
      <w:r>
        <w:rPr>
          <w:rFonts w:hint="cs"/>
          <w:rtl/>
        </w:rPr>
        <w:tab/>
        <w:t>שלמה בניזרי</w:t>
      </w:r>
      <w:r>
        <w:rPr>
          <w:rFonts w:hint="cs"/>
          <w:rtl/>
        </w:rPr>
        <w:tab/>
      </w:r>
      <w:r>
        <w:rPr>
          <w:rFonts w:hint="cs"/>
          <w:rtl/>
        </w:rPr>
        <w:tab/>
        <w:t>- נגד</w:t>
      </w:r>
    </w:p>
    <w:p w14:paraId="0935C649" w14:textId="77777777" w:rsidR="00000000" w:rsidRDefault="00ED7A37">
      <w:pPr>
        <w:pStyle w:val="a"/>
        <w:rPr>
          <w:rFonts w:hint="cs"/>
          <w:rtl/>
        </w:rPr>
      </w:pPr>
      <w:r>
        <w:rPr>
          <w:rFonts w:hint="cs"/>
          <w:rtl/>
        </w:rPr>
        <w:tab/>
        <w:t>דניאל בנלולו</w:t>
      </w:r>
      <w:r>
        <w:rPr>
          <w:rFonts w:hint="cs"/>
          <w:rtl/>
        </w:rPr>
        <w:tab/>
      </w:r>
      <w:r>
        <w:rPr>
          <w:rFonts w:hint="cs"/>
          <w:rtl/>
        </w:rPr>
        <w:tab/>
        <w:t>- בעד</w:t>
      </w:r>
    </w:p>
    <w:p w14:paraId="6F049F08" w14:textId="77777777" w:rsidR="00000000" w:rsidRDefault="00ED7A37">
      <w:pPr>
        <w:pStyle w:val="a"/>
        <w:rPr>
          <w:rFonts w:hint="cs"/>
          <w:rtl/>
        </w:rPr>
      </w:pPr>
      <w:r>
        <w:rPr>
          <w:rFonts w:hint="cs"/>
          <w:rtl/>
        </w:rPr>
        <w:tab/>
        <w:t>רוני ב</w:t>
      </w:r>
      <w:r>
        <w:rPr>
          <w:rFonts w:hint="cs"/>
          <w:rtl/>
        </w:rPr>
        <w:t>ר-און</w:t>
      </w:r>
      <w:r>
        <w:rPr>
          <w:rFonts w:hint="cs"/>
          <w:rtl/>
        </w:rPr>
        <w:tab/>
      </w:r>
      <w:r>
        <w:rPr>
          <w:rFonts w:hint="cs"/>
          <w:rtl/>
        </w:rPr>
        <w:tab/>
        <w:t>- בעד</w:t>
      </w:r>
    </w:p>
    <w:p w14:paraId="1F55DECF" w14:textId="77777777" w:rsidR="00000000" w:rsidRDefault="00ED7A37">
      <w:pPr>
        <w:pStyle w:val="a"/>
        <w:rPr>
          <w:rFonts w:hint="cs"/>
          <w:rtl/>
        </w:rPr>
      </w:pPr>
      <w:r>
        <w:rPr>
          <w:rFonts w:hint="cs"/>
          <w:rtl/>
        </w:rPr>
        <w:tab/>
        <w:t>רומן ברונפמן</w:t>
      </w:r>
      <w:r>
        <w:rPr>
          <w:rFonts w:hint="cs"/>
          <w:rtl/>
        </w:rPr>
        <w:tab/>
      </w:r>
      <w:r>
        <w:rPr>
          <w:rFonts w:hint="cs"/>
          <w:rtl/>
        </w:rPr>
        <w:tab/>
        <w:t>- נגד</w:t>
      </w:r>
    </w:p>
    <w:p w14:paraId="3C516A11" w14:textId="77777777" w:rsidR="00000000" w:rsidRDefault="00ED7A37">
      <w:pPr>
        <w:pStyle w:val="a"/>
        <w:rPr>
          <w:rFonts w:hint="cs"/>
          <w:rtl/>
        </w:rPr>
      </w:pPr>
      <w:r>
        <w:rPr>
          <w:rFonts w:hint="cs"/>
          <w:rtl/>
        </w:rPr>
        <w:tab/>
        <w:t>רוני בריזון</w:t>
      </w:r>
      <w:r>
        <w:rPr>
          <w:rFonts w:hint="cs"/>
          <w:rtl/>
        </w:rPr>
        <w:tab/>
      </w:r>
      <w:r>
        <w:rPr>
          <w:rFonts w:hint="cs"/>
          <w:rtl/>
        </w:rPr>
        <w:tab/>
        <w:t>- בעד</w:t>
      </w:r>
    </w:p>
    <w:p w14:paraId="1A5ED0DD" w14:textId="77777777" w:rsidR="00000000" w:rsidRDefault="00ED7A37">
      <w:pPr>
        <w:pStyle w:val="a"/>
        <w:rPr>
          <w:rFonts w:hint="cs"/>
          <w:rtl/>
        </w:rPr>
      </w:pPr>
      <w:r>
        <w:rPr>
          <w:rFonts w:hint="cs"/>
          <w:rtl/>
        </w:rPr>
        <w:tab/>
        <w:t>ויקטור בריילובסקי</w:t>
      </w:r>
      <w:r>
        <w:rPr>
          <w:rFonts w:hint="cs"/>
          <w:rtl/>
        </w:rPr>
        <w:tab/>
        <w:t>- בעד</w:t>
      </w:r>
    </w:p>
    <w:p w14:paraId="427F7B16" w14:textId="77777777" w:rsidR="00000000" w:rsidRDefault="00ED7A37">
      <w:pPr>
        <w:pStyle w:val="a"/>
        <w:rPr>
          <w:rFonts w:hint="cs"/>
          <w:rtl/>
        </w:rPr>
      </w:pPr>
      <w:r>
        <w:rPr>
          <w:rFonts w:hint="cs"/>
          <w:rtl/>
        </w:rPr>
        <w:tab/>
        <w:t>מוחמד ברכה</w:t>
      </w:r>
      <w:r>
        <w:rPr>
          <w:rFonts w:hint="cs"/>
          <w:rtl/>
        </w:rPr>
        <w:tab/>
      </w:r>
      <w:r>
        <w:rPr>
          <w:rFonts w:hint="cs"/>
          <w:rtl/>
        </w:rPr>
        <w:tab/>
        <w:t>- נגד</w:t>
      </w:r>
    </w:p>
    <w:p w14:paraId="2FA1DBCD" w14:textId="77777777" w:rsidR="00000000" w:rsidRDefault="00ED7A37">
      <w:pPr>
        <w:pStyle w:val="a"/>
        <w:rPr>
          <w:rFonts w:hint="cs"/>
          <w:rtl/>
        </w:rPr>
      </w:pPr>
      <w:r>
        <w:rPr>
          <w:rFonts w:hint="cs"/>
          <w:rtl/>
        </w:rPr>
        <w:tab/>
        <w:t>עזמי בשארה</w:t>
      </w:r>
      <w:r>
        <w:rPr>
          <w:rFonts w:hint="cs"/>
          <w:rtl/>
        </w:rPr>
        <w:tab/>
      </w:r>
      <w:r>
        <w:rPr>
          <w:rFonts w:hint="cs"/>
          <w:rtl/>
        </w:rPr>
        <w:tab/>
        <w:t>- אינו נוכח</w:t>
      </w:r>
    </w:p>
    <w:p w14:paraId="6F7A1505" w14:textId="77777777" w:rsidR="00000000" w:rsidRDefault="00ED7A37">
      <w:pPr>
        <w:pStyle w:val="a"/>
        <w:rPr>
          <w:rFonts w:hint="cs"/>
          <w:rtl/>
        </w:rPr>
      </w:pPr>
      <w:r>
        <w:rPr>
          <w:rFonts w:hint="cs"/>
          <w:rtl/>
        </w:rPr>
        <w:tab/>
        <w:t>ענבל גבריאלי</w:t>
      </w:r>
      <w:r>
        <w:rPr>
          <w:rFonts w:hint="cs"/>
          <w:rtl/>
        </w:rPr>
        <w:tab/>
      </w:r>
      <w:r>
        <w:rPr>
          <w:rFonts w:hint="cs"/>
          <w:rtl/>
        </w:rPr>
        <w:tab/>
        <w:t>- בעד</w:t>
      </w:r>
    </w:p>
    <w:p w14:paraId="398560F2" w14:textId="77777777" w:rsidR="00000000" w:rsidRDefault="00ED7A37">
      <w:pPr>
        <w:pStyle w:val="a"/>
        <w:rPr>
          <w:rFonts w:hint="cs"/>
          <w:rtl/>
        </w:rPr>
      </w:pPr>
      <w:r>
        <w:rPr>
          <w:rFonts w:hint="cs"/>
          <w:rtl/>
        </w:rPr>
        <w:tab/>
        <w:t>מיכאל גורלובסקי</w:t>
      </w:r>
      <w:r>
        <w:rPr>
          <w:rFonts w:hint="cs"/>
          <w:rtl/>
        </w:rPr>
        <w:tab/>
      </w:r>
      <w:r>
        <w:rPr>
          <w:rFonts w:hint="cs"/>
          <w:rtl/>
        </w:rPr>
        <w:tab/>
        <w:t>- בעד</w:t>
      </w:r>
    </w:p>
    <w:p w14:paraId="4CE4EEC4" w14:textId="77777777" w:rsidR="00000000" w:rsidRDefault="00ED7A37">
      <w:pPr>
        <w:pStyle w:val="a"/>
        <w:rPr>
          <w:rFonts w:hint="cs"/>
          <w:rtl/>
        </w:rPr>
      </w:pPr>
      <w:r>
        <w:rPr>
          <w:rFonts w:hint="cs"/>
          <w:rtl/>
        </w:rPr>
        <w:tab/>
        <w:t>זהבה גלאון</w:t>
      </w:r>
      <w:r>
        <w:rPr>
          <w:rFonts w:hint="cs"/>
          <w:rtl/>
        </w:rPr>
        <w:tab/>
      </w:r>
      <w:r>
        <w:rPr>
          <w:rFonts w:hint="cs"/>
          <w:rtl/>
        </w:rPr>
        <w:tab/>
        <w:t>- נגד</w:t>
      </w:r>
    </w:p>
    <w:p w14:paraId="05A8C0A7" w14:textId="77777777" w:rsidR="00000000" w:rsidRDefault="00ED7A37">
      <w:pPr>
        <w:pStyle w:val="a"/>
        <w:rPr>
          <w:rFonts w:hint="cs"/>
          <w:rtl/>
        </w:rPr>
      </w:pPr>
      <w:r>
        <w:rPr>
          <w:rFonts w:hint="cs"/>
          <w:rtl/>
        </w:rPr>
        <w:tab/>
        <w:t>גילה גמליאל</w:t>
      </w:r>
      <w:r>
        <w:rPr>
          <w:rFonts w:hint="cs"/>
          <w:rtl/>
        </w:rPr>
        <w:tab/>
      </w:r>
      <w:r>
        <w:rPr>
          <w:rFonts w:hint="cs"/>
          <w:rtl/>
        </w:rPr>
        <w:tab/>
        <w:t>- אינה נוכחת</w:t>
      </w:r>
    </w:p>
    <w:p w14:paraId="35F38C47" w14:textId="77777777" w:rsidR="00000000" w:rsidRDefault="00ED7A37">
      <w:pPr>
        <w:pStyle w:val="a"/>
        <w:rPr>
          <w:rFonts w:hint="cs"/>
          <w:rtl/>
        </w:rPr>
      </w:pPr>
      <w:r>
        <w:rPr>
          <w:rFonts w:hint="cs"/>
          <w:rtl/>
        </w:rPr>
        <w:tab/>
        <w:t>משה גפני</w:t>
      </w:r>
      <w:r>
        <w:rPr>
          <w:rFonts w:hint="cs"/>
          <w:rtl/>
        </w:rPr>
        <w:tab/>
      </w:r>
      <w:r>
        <w:rPr>
          <w:rFonts w:hint="cs"/>
          <w:rtl/>
        </w:rPr>
        <w:tab/>
        <w:t>- אינו נוכח</w:t>
      </w:r>
    </w:p>
    <w:p w14:paraId="5B594FD1" w14:textId="77777777" w:rsidR="00000000" w:rsidRDefault="00ED7A37">
      <w:pPr>
        <w:pStyle w:val="a"/>
        <w:rPr>
          <w:rFonts w:hint="cs"/>
          <w:rtl/>
        </w:rPr>
      </w:pPr>
      <w:r>
        <w:rPr>
          <w:rFonts w:hint="cs"/>
          <w:rtl/>
        </w:rPr>
        <w:tab/>
        <w:t>עבד-אלמאלכ דהאמשה</w:t>
      </w:r>
      <w:r>
        <w:rPr>
          <w:rFonts w:hint="cs"/>
          <w:rtl/>
        </w:rPr>
        <w:tab/>
      </w:r>
      <w:r>
        <w:rPr>
          <w:rFonts w:hint="cs"/>
          <w:rtl/>
        </w:rPr>
        <w:t>- נגד</w:t>
      </w:r>
    </w:p>
    <w:p w14:paraId="0C57DE78" w14:textId="77777777" w:rsidR="00000000" w:rsidRDefault="00ED7A37">
      <w:pPr>
        <w:pStyle w:val="a"/>
        <w:rPr>
          <w:rFonts w:hint="cs"/>
          <w:rtl/>
        </w:rPr>
      </w:pPr>
      <w:r>
        <w:rPr>
          <w:rFonts w:hint="cs"/>
          <w:rtl/>
        </w:rPr>
        <w:tab/>
        <w:t>נסים דהן</w:t>
      </w:r>
      <w:r>
        <w:rPr>
          <w:rFonts w:hint="cs"/>
          <w:rtl/>
        </w:rPr>
        <w:tab/>
      </w:r>
      <w:r>
        <w:rPr>
          <w:rFonts w:hint="cs"/>
          <w:rtl/>
        </w:rPr>
        <w:tab/>
        <w:t>- נגד</w:t>
      </w:r>
    </w:p>
    <w:p w14:paraId="21FE5765" w14:textId="77777777" w:rsidR="00000000" w:rsidRDefault="00ED7A37">
      <w:pPr>
        <w:pStyle w:val="a"/>
        <w:rPr>
          <w:rFonts w:hint="cs"/>
          <w:rtl/>
        </w:rPr>
      </w:pPr>
      <w:r>
        <w:rPr>
          <w:rFonts w:hint="cs"/>
          <w:rtl/>
        </w:rPr>
        <w:tab/>
        <w:t>חמי דורון</w:t>
      </w:r>
      <w:r>
        <w:rPr>
          <w:rFonts w:hint="cs"/>
          <w:rtl/>
        </w:rPr>
        <w:tab/>
      </w:r>
      <w:r>
        <w:rPr>
          <w:rFonts w:hint="cs"/>
          <w:rtl/>
        </w:rPr>
        <w:tab/>
        <w:t>- בעד</w:t>
      </w:r>
    </w:p>
    <w:p w14:paraId="356B8134" w14:textId="77777777" w:rsidR="00000000" w:rsidRDefault="00ED7A37">
      <w:pPr>
        <w:pStyle w:val="a"/>
        <w:rPr>
          <w:rFonts w:hint="cs"/>
          <w:rtl/>
        </w:rPr>
      </w:pPr>
      <w:r>
        <w:rPr>
          <w:rFonts w:hint="cs"/>
          <w:rtl/>
        </w:rPr>
        <w:tab/>
        <w:t>אברהם הירשזון</w:t>
      </w:r>
      <w:r>
        <w:rPr>
          <w:rFonts w:hint="cs"/>
          <w:rtl/>
        </w:rPr>
        <w:tab/>
      </w:r>
      <w:r>
        <w:rPr>
          <w:rFonts w:hint="cs"/>
          <w:rtl/>
        </w:rPr>
        <w:tab/>
        <w:t>- אינו נוכח</w:t>
      </w:r>
    </w:p>
    <w:p w14:paraId="7848749D" w14:textId="77777777" w:rsidR="00000000" w:rsidRDefault="00ED7A37">
      <w:pPr>
        <w:pStyle w:val="a"/>
        <w:rPr>
          <w:rFonts w:hint="cs"/>
          <w:rtl/>
        </w:rPr>
      </w:pPr>
      <w:r>
        <w:rPr>
          <w:rFonts w:hint="cs"/>
          <w:rtl/>
        </w:rPr>
        <w:tab/>
        <w:t>צחי הנגבי</w:t>
      </w:r>
      <w:r>
        <w:rPr>
          <w:rFonts w:hint="cs"/>
          <w:rtl/>
        </w:rPr>
        <w:tab/>
      </w:r>
      <w:r>
        <w:rPr>
          <w:rFonts w:hint="cs"/>
          <w:rtl/>
        </w:rPr>
        <w:tab/>
        <w:t>- בעד</w:t>
      </w:r>
    </w:p>
    <w:p w14:paraId="0EAEAB3E" w14:textId="77777777" w:rsidR="00000000" w:rsidRDefault="00ED7A37">
      <w:pPr>
        <w:pStyle w:val="a"/>
        <w:rPr>
          <w:rFonts w:hint="cs"/>
          <w:rtl/>
        </w:rPr>
      </w:pPr>
      <w:r>
        <w:rPr>
          <w:rFonts w:hint="cs"/>
          <w:rtl/>
        </w:rPr>
        <w:tab/>
        <w:t>צבי הנדל</w:t>
      </w:r>
      <w:r>
        <w:rPr>
          <w:rFonts w:hint="cs"/>
          <w:rtl/>
        </w:rPr>
        <w:tab/>
      </w:r>
      <w:r>
        <w:rPr>
          <w:rFonts w:hint="cs"/>
          <w:rtl/>
        </w:rPr>
        <w:tab/>
        <w:t>- בעד</w:t>
      </w:r>
    </w:p>
    <w:p w14:paraId="5DEC14E8" w14:textId="77777777" w:rsidR="00000000" w:rsidRDefault="00ED7A37">
      <w:pPr>
        <w:pStyle w:val="a"/>
        <w:rPr>
          <w:rFonts w:hint="cs"/>
          <w:rtl/>
        </w:rPr>
      </w:pPr>
      <w:r>
        <w:rPr>
          <w:rFonts w:hint="cs"/>
          <w:rtl/>
        </w:rPr>
        <w:tab/>
        <w:t>יצחק הרצוג</w:t>
      </w:r>
      <w:r>
        <w:rPr>
          <w:rFonts w:hint="cs"/>
          <w:rtl/>
        </w:rPr>
        <w:tab/>
      </w:r>
      <w:r>
        <w:rPr>
          <w:rFonts w:hint="cs"/>
          <w:rtl/>
        </w:rPr>
        <w:tab/>
        <w:t>- אינו נוכח</w:t>
      </w:r>
    </w:p>
    <w:p w14:paraId="44EAE8A4" w14:textId="77777777" w:rsidR="00000000" w:rsidRDefault="00ED7A37">
      <w:pPr>
        <w:pStyle w:val="a"/>
        <w:rPr>
          <w:rFonts w:hint="cs"/>
          <w:rtl/>
        </w:rPr>
      </w:pPr>
      <w:r>
        <w:rPr>
          <w:rFonts w:hint="cs"/>
          <w:rtl/>
        </w:rPr>
        <w:tab/>
        <w:t>מגלי והבה</w:t>
      </w:r>
      <w:r>
        <w:rPr>
          <w:rFonts w:hint="cs"/>
          <w:rtl/>
        </w:rPr>
        <w:tab/>
      </w:r>
      <w:r>
        <w:rPr>
          <w:rFonts w:hint="cs"/>
          <w:rtl/>
        </w:rPr>
        <w:tab/>
        <w:t>- בעד</w:t>
      </w:r>
    </w:p>
    <w:p w14:paraId="02EBA5B0" w14:textId="77777777" w:rsidR="00000000" w:rsidRDefault="00ED7A37">
      <w:pPr>
        <w:pStyle w:val="a"/>
        <w:rPr>
          <w:rFonts w:hint="cs"/>
          <w:rtl/>
        </w:rPr>
      </w:pPr>
      <w:r>
        <w:rPr>
          <w:rFonts w:hint="cs"/>
          <w:rtl/>
        </w:rPr>
        <w:tab/>
        <w:t>אבשלום וילן</w:t>
      </w:r>
      <w:r>
        <w:rPr>
          <w:rFonts w:hint="cs"/>
          <w:rtl/>
        </w:rPr>
        <w:tab/>
      </w:r>
      <w:r>
        <w:rPr>
          <w:rFonts w:hint="cs"/>
          <w:rtl/>
        </w:rPr>
        <w:tab/>
        <w:t>- נגד</w:t>
      </w:r>
    </w:p>
    <w:p w14:paraId="253FF6B4" w14:textId="77777777" w:rsidR="00000000" w:rsidRDefault="00ED7A37">
      <w:pPr>
        <w:pStyle w:val="a"/>
        <w:rPr>
          <w:rFonts w:hint="cs"/>
          <w:rtl/>
        </w:rPr>
      </w:pPr>
      <w:r>
        <w:rPr>
          <w:rFonts w:hint="cs"/>
          <w:rtl/>
        </w:rPr>
        <w:tab/>
        <w:t>מתן וילנאי</w:t>
      </w:r>
      <w:r>
        <w:rPr>
          <w:rFonts w:hint="cs"/>
          <w:rtl/>
        </w:rPr>
        <w:tab/>
      </w:r>
      <w:r>
        <w:rPr>
          <w:rFonts w:hint="cs"/>
          <w:rtl/>
        </w:rPr>
        <w:tab/>
        <w:t>- נגד</w:t>
      </w:r>
    </w:p>
    <w:p w14:paraId="21E81FDA" w14:textId="77777777" w:rsidR="00000000" w:rsidRDefault="00ED7A37">
      <w:pPr>
        <w:pStyle w:val="a"/>
        <w:rPr>
          <w:rFonts w:hint="cs"/>
          <w:rtl/>
        </w:rPr>
      </w:pPr>
      <w:r>
        <w:rPr>
          <w:rFonts w:hint="cs"/>
          <w:rtl/>
        </w:rPr>
        <w:tab/>
        <w:t>יצחק וקנין</w:t>
      </w:r>
      <w:r>
        <w:rPr>
          <w:rFonts w:hint="cs"/>
          <w:rtl/>
        </w:rPr>
        <w:tab/>
      </w:r>
      <w:r>
        <w:rPr>
          <w:rFonts w:hint="cs"/>
          <w:rtl/>
        </w:rPr>
        <w:tab/>
        <w:t>- נגד</w:t>
      </w:r>
    </w:p>
    <w:p w14:paraId="611AAB1C" w14:textId="77777777" w:rsidR="00000000" w:rsidRDefault="00ED7A37">
      <w:pPr>
        <w:pStyle w:val="a"/>
        <w:rPr>
          <w:rFonts w:hint="cs"/>
          <w:rtl/>
        </w:rPr>
      </w:pPr>
      <w:r>
        <w:rPr>
          <w:rFonts w:hint="cs"/>
          <w:rtl/>
        </w:rPr>
        <w:tab/>
        <w:t>נסים זאב</w:t>
      </w:r>
      <w:r>
        <w:rPr>
          <w:rFonts w:hint="cs"/>
          <w:rtl/>
        </w:rPr>
        <w:tab/>
      </w:r>
      <w:r>
        <w:rPr>
          <w:rFonts w:hint="cs"/>
          <w:rtl/>
        </w:rPr>
        <w:tab/>
        <w:t>- נגד</w:t>
      </w:r>
    </w:p>
    <w:p w14:paraId="572344DC" w14:textId="77777777" w:rsidR="00000000" w:rsidRDefault="00ED7A37">
      <w:pPr>
        <w:pStyle w:val="a"/>
        <w:rPr>
          <w:rFonts w:hint="cs"/>
          <w:rtl/>
        </w:rPr>
      </w:pPr>
      <w:r>
        <w:rPr>
          <w:rFonts w:hint="cs"/>
          <w:rtl/>
        </w:rPr>
        <w:tab/>
        <w:t>ג'מאל זחאלקה</w:t>
      </w:r>
      <w:r>
        <w:rPr>
          <w:rFonts w:hint="cs"/>
          <w:rtl/>
        </w:rPr>
        <w:tab/>
      </w:r>
      <w:r>
        <w:rPr>
          <w:rFonts w:hint="cs"/>
          <w:rtl/>
        </w:rPr>
        <w:tab/>
        <w:t>- נגד</w:t>
      </w:r>
    </w:p>
    <w:p w14:paraId="7F159724" w14:textId="77777777" w:rsidR="00000000" w:rsidRDefault="00ED7A37">
      <w:pPr>
        <w:pStyle w:val="a"/>
        <w:rPr>
          <w:rFonts w:hint="cs"/>
          <w:rtl/>
        </w:rPr>
      </w:pPr>
      <w:r>
        <w:rPr>
          <w:rFonts w:hint="cs"/>
          <w:rtl/>
        </w:rPr>
        <w:tab/>
        <w:t>יחיאל חזן</w:t>
      </w:r>
      <w:r>
        <w:rPr>
          <w:rFonts w:hint="cs"/>
          <w:rtl/>
        </w:rPr>
        <w:tab/>
      </w:r>
      <w:r>
        <w:rPr>
          <w:rFonts w:hint="cs"/>
          <w:rtl/>
        </w:rPr>
        <w:tab/>
        <w:t>-</w:t>
      </w:r>
      <w:r>
        <w:rPr>
          <w:rFonts w:hint="cs"/>
          <w:rtl/>
        </w:rPr>
        <w:t xml:space="preserve"> אינו נוכח</w:t>
      </w:r>
    </w:p>
    <w:p w14:paraId="7A543D81" w14:textId="77777777" w:rsidR="00000000" w:rsidRDefault="00ED7A37">
      <w:pPr>
        <w:pStyle w:val="a"/>
        <w:rPr>
          <w:rFonts w:hint="cs"/>
          <w:rtl/>
        </w:rPr>
      </w:pPr>
      <w:r>
        <w:rPr>
          <w:rFonts w:hint="cs"/>
          <w:rtl/>
        </w:rPr>
        <w:tab/>
        <w:t>אליעזר זנדברג</w:t>
      </w:r>
      <w:r>
        <w:rPr>
          <w:rFonts w:hint="cs"/>
          <w:rtl/>
        </w:rPr>
        <w:tab/>
      </w:r>
      <w:r>
        <w:rPr>
          <w:rFonts w:hint="cs"/>
          <w:rtl/>
        </w:rPr>
        <w:tab/>
        <w:t>- בעד</w:t>
      </w:r>
    </w:p>
    <w:p w14:paraId="0CC880C4" w14:textId="77777777" w:rsidR="00000000" w:rsidRDefault="00ED7A37">
      <w:pPr>
        <w:pStyle w:val="a"/>
        <w:rPr>
          <w:rFonts w:hint="cs"/>
          <w:rtl/>
        </w:rPr>
      </w:pPr>
      <w:r>
        <w:rPr>
          <w:rFonts w:hint="cs"/>
          <w:rtl/>
        </w:rPr>
        <w:tab/>
        <w:t>רשף  חן</w:t>
      </w:r>
      <w:r>
        <w:rPr>
          <w:rFonts w:hint="cs"/>
          <w:rtl/>
        </w:rPr>
        <w:tab/>
      </w:r>
      <w:r>
        <w:rPr>
          <w:rFonts w:hint="cs"/>
          <w:rtl/>
        </w:rPr>
        <w:tab/>
      </w:r>
      <w:r>
        <w:rPr>
          <w:rFonts w:hint="cs"/>
          <w:rtl/>
        </w:rPr>
        <w:tab/>
        <w:t xml:space="preserve">- בעד </w:t>
      </w:r>
    </w:p>
    <w:p w14:paraId="03009F45" w14:textId="77777777" w:rsidR="00000000" w:rsidRDefault="00ED7A37">
      <w:pPr>
        <w:pStyle w:val="a"/>
        <w:rPr>
          <w:rFonts w:hint="cs"/>
          <w:rtl/>
        </w:rPr>
      </w:pPr>
      <w:r>
        <w:rPr>
          <w:rFonts w:hint="cs"/>
          <w:rtl/>
        </w:rPr>
        <w:t xml:space="preserve">            ואסל טאהא</w:t>
      </w:r>
      <w:r>
        <w:rPr>
          <w:rFonts w:hint="cs"/>
          <w:rtl/>
        </w:rPr>
        <w:tab/>
      </w:r>
      <w:r>
        <w:rPr>
          <w:rFonts w:hint="cs"/>
          <w:rtl/>
        </w:rPr>
        <w:tab/>
        <w:t>- אינו נוכח</w:t>
      </w:r>
    </w:p>
    <w:p w14:paraId="49EAD928" w14:textId="77777777" w:rsidR="00000000" w:rsidRDefault="00ED7A37">
      <w:pPr>
        <w:pStyle w:val="a"/>
        <w:rPr>
          <w:rFonts w:hint="cs"/>
          <w:rtl/>
        </w:rPr>
      </w:pPr>
      <w:r>
        <w:rPr>
          <w:rFonts w:hint="cs"/>
          <w:rtl/>
        </w:rPr>
        <w:t xml:space="preserve">            אחמד טיבי</w:t>
      </w:r>
      <w:r>
        <w:rPr>
          <w:rFonts w:hint="cs"/>
          <w:rtl/>
        </w:rPr>
        <w:tab/>
      </w:r>
      <w:r>
        <w:rPr>
          <w:rFonts w:hint="cs"/>
          <w:rtl/>
        </w:rPr>
        <w:tab/>
        <w:t>- נגד</w:t>
      </w:r>
    </w:p>
    <w:p w14:paraId="5199AB20" w14:textId="77777777" w:rsidR="00000000" w:rsidRDefault="00ED7A37">
      <w:pPr>
        <w:pStyle w:val="a"/>
        <w:rPr>
          <w:rFonts w:hint="cs"/>
          <w:rtl/>
        </w:rPr>
      </w:pPr>
      <w:r>
        <w:rPr>
          <w:rFonts w:hint="cs"/>
          <w:rtl/>
        </w:rPr>
        <w:tab/>
        <w:t>דוד טל</w:t>
      </w:r>
      <w:r>
        <w:rPr>
          <w:rFonts w:hint="cs"/>
          <w:rtl/>
        </w:rPr>
        <w:tab/>
      </w:r>
      <w:r>
        <w:rPr>
          <w:rFonts w:hint="cs"/>
          <w:rtl/>
        </w:rPr>
        <w:tab/>
      </w:r>
      <w:r>
        <w:rPr>
          <w:rFonts w:hint="cs"/>
          <w:rtl/>
        </w:rPr>
        <w:tab/>
        <w:t>- אינו נוכח</w:t>
      </w:r>
    </w:p>
    <w:p w14:paraId="0F46C212" w14:textId="77777777" w:rsidR="00000000" w:rsidRDefault="00ED7A37">
      <w:pPr>
        <w:pStyle w:val="a"/>
        <w:rPr>
          <w:rFonts w:hint="cs"/>
          <w:rtl/>
        </w:rPr>
      </w:pPr>
      <w:r>
        <w:rPr>
          <w:rFonts w:hint="cs"/>
          <w:rtl/>
        </w:rPr>
        <w:tab/>
        <w:t>יגאל יאסינוב</w:t>
      </w:r>
      <w:r>
        <w:rPr>
          <w:rFonts w:hint="cs"/>
          <w:rtl/>
        </w:rPr>
        <w:tab/>
      </w:r>
      <w:r>
        <w:rPr>
          <w:rFonts w:hint="cs"/>
          <w:rtl/>
        </w:rPr>
        <w:tab/>
        <w:t>- בעד</w:t>
      </w:r>
    </w:p>
    <w:p w14:paraId="288FDF0B" w14:textId="77777777" w:rsidR="00000000" w:rsidRDefault="00ED7A37">
      <w:pPr>
        <w:pStyle w:val="a"/>
        <w:rPr>
          <w:rFonts w:hint="cs"/>
          <w:rtl/>
        </w:rPr>
      </w:pPr>
      <w:r>
        <w:rPr>
          <w:rFonts w:hint="cs"/>
          <w:rtl/>
        </w:rPr>
        <w:tab/>
        <w:t>שאול יהלום</w:t>
      </w:r>
      <w:r>
        <w:rPr>
          <w:rFonts w:hint="cs"/>
          <w:rtl/>
        </w:rPr>
        <w:tab/>
      </w:r>
      <w:r>
        <w:rPr>
          <w:rFonts w:hint="cs"/>
          <w:rtl/>
        </w:rPr>
        <w:tab/>
        <w:t>- בעד</w:t>
      </w:r>
    </w:p>
    <w:p w14:paraId="326C6CCF" w14:textId="77777777" w:rsidR="00000000" w:rsidRDefault="00ED7A37">
      <w:pPr>
        <w:pStyle w:val="a"/>
        <w:rPr>
          <w:rFonts w:hint="cs"/>
          <w:rtl/>
        </w:rPr>
      </w:pPr>
      <w:r>
        <w:rPr>
          <w:rFonts w:hint="cs"/>
          <w:rtl/>
        </w:rPr>
        <w:tab/>
        <w:t>אליהו ישי</w:t>
      </w:r>
      <w:r>
        <w:rPr>
          <w:rFonts w:hint="cs"/>
          <w:rtl/>
        </w:rPr>
        <w:tab/>
      </w:r>
      <w:r>
        <w:rPr>
          <w:rFonts w:hint="cs"/>
          <w:rtl/>
        </w:rPr>
        <w:tab/>
        <w:t>- נגד</w:t>
      </w:r>
    </w:p>
    <w:p w14:paraId="04970371" w14:textId="77777777" w:rsidR="00000000" w:rsidRDefault="00ED7A37">
      <w:pPr>
        <w:pStyle w:val="a"/>
        <w:rPr>
          <w:rFonts w:hint="cs"/>
          <w:rtl/>
        </w:rPr>
      </w:pPr>
      <w:r>
        <w:rPr>
          <w:rFonts w:hint="cs"/>
          <w:rtl/>
        </w:rPr>
        <w:tab/>
        <w:t>אהוד יתום</w:t>
      </w:r>
      <w:r>
        <w:rPr>
          <w:rFonts w:hint="cs"/>
          <w:rtl/>
        </w:rPr>
        <w:tab/>
      </w:r>
      <w:r>
        <w:rPr>
          <w:rFonts w:hint="cs"/>
          <w:rtl/>
        </w:rPr>
        <w:tab/>
        <w:t>- בעד</w:t>
      </w:r>
    </w:p>
    <w:p w14:paraId="306BA90B" w14:textId="77777777" w:rsidR="00000000" w:rsidRDefault="00ED7A37">
      <w:pPr>
        <w:pStyle w:val="a"/>
        <w:rPr>
          <w:rFonts w:hint="cs"/>
          <w:rtl/>
        </w:rPr>
      </w:pPr>
      <w:r>
        <w:rPr>
          <w:rFonts w:hint="cs"/>
          <w:rtl/>
        </w:rPr>
        <w:tab/>
        <w:t>דני יתום</w:t>
      </w:r>
      <w:r>
        <w:rPr>
          <w:rFonts w:hint="cs"/>
          <w:rtl/>
        </w:rPr>
        <w:tab/>
      </w:r>
      <w:r>
        <w:rPr>
          <w:rFonts w:hint="cs"/>
          <w:rtl/>
        </w:rPr>
        <w:tab/>
      </w:r>
      <w:r>
        <w:rPr>
          <w:rFonts w:hint="cs"/>
          <w:rtl/>
        </w:rPr>
        <w:tab/>
        <w:t>- נגד</w:t>
      </w:r>
    </w:p>
    <w:p w14:paraId="2D40DE2B" w14:textId="77777777" w:rsidR="00000000" w:rsidRDefault="00ED7A37">
      <w:pPr>
        <w:pStyle w:val="a"/>
        <w:rPr>
          <w:rFonts w:hint="cs"/>
          <w:rtl/>
        </w:rPr>
      </w:pPr>
      <w:r>
        <w:rPr>
          <w:rFonts w:hint="cs"/>
          <w:rtl/>
        </w:rPr>
        <w:tab/>
        <w:t>איתן כבל</w:t>
      </w:r>
      <w:r>
        <w:rPr>
          <w:rFonts w:hint="cs"/>
          <w:rtl/>
        </w:rPr>
        <w:tab/>
      </w:r>
      <w:r>
        <w:rPr>
          <w:rFonts w:hint="cs"/>
          <w:rtl/>
        </w:rPr>
        <w:tab/>
        <w:t>- נגד</w:t>
      </w:r>
    </w:p>
    <w:p w14:paraId="2C97E2ED" w14:textId="77777777" w:rsidR="00000000" w:rsidRDefault="00ED7A37">
      <w:pPr>
        <w:pStyle w:val="a"/>
        <w:rPr>
          <w:rFonts w:hint="cs"/>
          <w:rtl/>
        </w:rPr>
      </w:pPr>
      <w:r>
        <w:rPr>
          <w:rFonts w:hint="cs"/>
          <w:rtl/>
        </w:rPr>
        <w:tab/>
        <w:t>אילנה כ</w:t>
      </w:r>
      <w:r>
        <w:rPr>
          <w:rFonts w:hint="cs"/>
          <w:rtl/>
        </w:rPr>
        <w:t>הן</w:t>
      </w:r>
      <w:r>
        <w:rPr>
          <w:rFonts w:hint="cs"/>
          <w:rtl/>
        </w:rPr>
        <w:tab/>
      </w:r>
      <w:r>
        <w:rPr>
          <w:rFonts w:hint="cs"/>
          <w:rtl/>
        </w:rPr>
        <w:tab/>
        <w:t>- אינה נוכחת</w:t>
      </w:r>
    </w:p>
    <w:p w14:paraId="59E966A1" w14:textId="77777777" w:rsidR="00000000" w:rsidRDefault="00ED7A37">
      <w:pPr>
        <w:pStyle w:val="a"/>
        <w:rPr>
          <w:rFonts w:hint="cs"/>
          <w:rtl/>
        </w:rPr>
      </w:pPr>
      <w:r>
        <w:rPr>
          <w:rFonts w:hint="cs"/>
          <w:rtl/>
        </w:rPr>
        <w:tab/>
        <w:t>אליעזר כהן</w:t>
      </w:r>
      <w:r>
        <w:rPr>
          <w:rFonts w:hint="cs"/>
          <w:rtl/>
        </w:rPr>
        <w:tab/>
      </w:r>
      <w:r>
        <w:rPr>
          <w:rFonts w:hint="cs"/>
          <w:rtl/>
        </w:rPr>
        <w:tab/>
        <w:t>- בעד</w:t>
      </w:r>
    </w:p>
    <w:p w14:paraId="6A1301BB" w14:textId="77777777" w:rsidR="00000000" w:rsidRDefault="00ED7A37">
      <w:pPr>
        <w:pStyle w:val="a"/>
        <w:rPr>
          <w:rFonts w:hint="cs"/>
          <w:rtl/>
        </w:rPr>
      </w:pPr>
      <w:r>
        <w:rPr>
          <w:rFonts w:hint="cs"/>
          <w:rtl/>
        </w:rPr>
        <w:tab/>
        <w:t>אמנון כהן</w:t>
      </w:r>
      <w:r>
        <w:rPr>
          <w:rFonts w:hint="cs"/>
          <w:rtl/>
        </w:rPr>
        <w:tab/>
      </w:r>
      <w:r>
        <w:rPr>
          <w:rFonts w:hint="cs"/>
          <w:rtl/>
        </w:rPr>
        <w:tab/>
        <w:t>- נגד</w:t>
      </w:r>
    </w:p>
    <w:p w14:paraId="76365B91" w14:textId="77777777" w:rsidR="00000000" w:rsidRDefault="00ED7A37">
      <w:pPr>
        <w:pStyle w:val="a"/>
        <w:rPr>
          <w:rFonts w:hint="cs"/>
          <w:rtl/>
        </w:rPr>
      </w:pPr>
      <w:r>
        <w:rPr>
          <w:rFonts w:hint="cs"/>
          <w:rtl/>
        </w:rPr>
        <w:tab/>
        <w:t>יצחק כהן</w:t>
      </w:r>
      <w:r>
        <w:rPr>
          <w:rFonts w:hint="cs"/>
          <w:rtl/>
        </w:rPr>
        <w:tab/>
      </w:r>
      <w:r>
        <w:rPr>
          <w:rFonts w:hint="cs"/>
          <w:rtl/>
        </w:rPr>
        <w:tab/>
        <w:t>- נגד</w:t>
      </w:r>
    </w:p>
    <w:p w14:paraId="1E63B473" w14:textId="77777777" w:rsidR="00000000" w:rsidRDefault="00ED7A37">
      <w:pPr>
        <w:pStyle w:val="a"/>
        <w:rPr>
          <w:rFonts w:hint="cs"/>
          <w:rtl/>
        </w:rPr>
      </w:pPr>
      <w:r>
        <w:rPr>
          <w:rFonts w:hint="cs"/>
          <w:rtl/>
        </w:rPr>
        <w:tab/>
        <w:t>רן כהן</w:t>
      </w:r>
      <w:r>
        <w:rPr>
          <w:rFonts w:hint="cs"/>
          <w:rtl/>
        </w:rPr>
        <w:tab/>
      </w:r>
      <w:r>
        <w:rPr>
          <w:rFonts w:hint="cs"/>
          <w:rtl/>
        </w:rPr>
        <w:tab/>
      </w:r>
      <w:r>
        <w:rPr>
          <w:rFonts w:hint="cs"/>
          <w:rtl/>
        </w:rPr>
        <w:tab/>
        <w:t>- נגד</w:t>
      </w:r>
    </w:p>
    <w:p w14:paraId="720E7378" w14:textId="77777777" w:rsidR="00000000" w:rsidRDefault="00ED7A37">
      <w:pPr>
        <w:pStyle w:val="a"/>
        <w:rPr>
          <w:rFonts w:hint="cs"/>
          <w:rtl/>
        </w:rPr>
      </w:pPr>
      <w:r>
        <w:rPr>
          <w:rFonts w:hint="cs"/>
          <w:rtl/>
        </w:rPr>
        <w:tab/>
        <w:t>משה כחלון</w:t>
      </w:r>
      <w:r>
        <w:rPr>
          <w:rFonts w:hint="cs"/>
          <w:rtl/>
        </w:rPr>
        <w:tab/>
      </w:r>
      <w:r>
        <w:rPr>
          <w:rFonts w:hint="cs"/>
          <w:rtl/>
        </w:rPr>
        <w:tab/>
        <w:t>- אינו נוכח</w:t>
      </w:r>
    </w:p>
    <w:p w14:paraId="2F70BEAD" w14:textId="77777777" w:rsidR="00000000" w:rsidRDefault="00ED7A37">
      <w:pPr>
        <w:pStyle w:val="a"/>
        <w:rPr>
          <w:rFonts w:hint="cs"/>
          <w:rtl/>
        </w:rPr>
      </w:pPr>
      <w:r>
        <w:rPr>
          <w:rFonts w:hint="cs"/>
          <w:rtl/>
        </w:rPr>
        <w:tab/>
        <w:t>חיים כץ</w:t>
      </w:r>
      <w:r>
        <w:rPr>
          <w:rFonts w:hint="cs"/>
          <w:rtl/>
        </w:rPr>
        <w:tab/>
      </w:r>
      <w:r>
        <w:rPr>
          <w:rFonts w:hint="cs"/>
          <w:rtl/>
        </w:rPr>
        <w:tab/>
      </w:r>
      <w:r>
        <w:rPr>
          <w:rFonts w:hint="cs"/>
          <w:rtl/>
        </w:rPr>
        <w:tab/>
        <w:t>- אינו נוכח</w:t>
      </w:r>
    </w:p>
    <w:p w14:paraId="134FC4E6" w14:textId="77777777" w:rsidR="00000000" w:rsidRDefault="00ED7A37">
      <w:pPr>
        <w:pStyle w:val="a"/>
        <w:rPr>
          <w:rFonts w:hint="cs"/>
          <w:rtl/>
        </w:rPr>
      </w:pPr>
      <w:r>
        <w:rPr>
          <w:rFonts w:hint="cs"/>
          <w:rtl/>
        </w:rPr>
        <w:tab/>
        <w:t>ישראל כץ</w:t>
      </w:r>
      <w:r>
        <w:rPr>
          <w:rFonts w:hint="cs"/>
          <w:rtl/>
        </w:rPr>
        <w:tab/>
      </w:r>
      <w:r>
        <w:rPr>
          <w:rFonts w:hint="cs"/>
          <w:rtl/>
        </w:rPr>
        <w:tab/>
        <w:t>- בעד</w:t>
      </w:r>
    </w:p>
    <w:p w14:paraId="76415B0E" w14:textId="77777777" w:rsidR="00000000" w:rsidRDefault="00ED7A37">
      <w:pPr>
        <w:pStyle w:val="a"/>
        <w:rPr>
          <w:rFonts w:hint="cs"/>
          <w:rtl/>
        </w:rPr>
      </w:pPr>
      <w:r>
        <w:rPr>
          <w:rFonts w:hint="cs"/>
          <w:rtl/>
        </w:rPr>
        <w:tab/>
        <w:t>אתי לבני</w:t>
      </w:r>
      <w:r>
        <w:rPr>
          <w:rFonts w:hint="cs"/>
          <w:rtl/>
        </w:rPr>
        <w:tab/>
      </w:r>
      <w:r>
        <w:rPr>
          <w:rFonts w:hint="cs"/>
          <w:rtl/>
        </w:rPr>
        <w:tab/>
        <w:t>- בעד</w:t>
      </w:r>
    </w:p>
    <w:p w14:paraId="444F2E6F" w14:textId="77777777" w:rsidR="00000000" w:rsidRDefault="00ED7A37">
      <w:pPr>
        <w:pStyle w:val="a"/>
        <w:rPr>
          <w:rFonts w:hint="cs"/>
          <w:rtl/>
        </w:rPr>
      </w:pPr>
      <w:r>
        <w:rPr>
          <w:rFonts w:hint="cs"/>
          <w:rtl/>
        </w:rPr>
        <w:tab/>
        <w:t>ציפי לבני</w:t>
      </w:r>
      <w:r>
        <w:rPr>
          <w:rFonts w:hint="cs"/>
          <w:rtl/>
        </w:rPr>
        <w:tab/>
      </w:r>
      <w:r>
        <w:rPr>
          <w:rFonts w:hint="cs"/>
          <w:rtl/>
        </w:rPr>
        <w:tab/>
        <w:t>- בעד</w:t>
      </w:r>
    </w:p>
    <w:p w14:paraId="2CB52607" w14:textId="77777777" w:rsidR="00000000" w:rsidRDefault="00ED7A37">
      <w:pPr>
        <w:pStyle w:val="a"/>
        <w:rPr>
          <w:rFonts w:hint="cs"/>
          <w:rtl/>
        </w:rPr>
      </w:pPr>
      <w:r>
        <w:rPr>
          <w:rFonts w:hint="cs"/>
          <w:rtl/>
        </w:rPr>
        <w:tab/>
        <w:t>לימור לבנת</w:t>
      </w:r>
      <w:r>
        <w:rPr>
          <w:rFonts w:hint="cs"/>
          <w:rtl/>
        </w:rPr>
        <w:tab/>
      </w:r>
      <w:r>
        <w:rPr>
          <w:rFonts w:hint="cs"/>
          <w:rtl/>
        </w:rPr>
        <w:tab/>
        <w:t>- בעד</w:t>
      </w:r>
    </w:p>
    <w:p w14:paraId="3C809BE2" w14:textId="77777777" w:rsidR="00000000" w:rsidRDefault="00ED7A37">
      <w:pPr>
        <w:pStyle w:val="a"/>
        <w:rPr>
          <w:rFonts w:hint="cs"/>
          <w:rtl/>
        </w:rPr>
      </w:pPr>
      <w:r>
        <w:rPr>
          <w:rFonts w:hint="cs"/>
          <w:rtl/>
        </w:rPr>
        <w:tab/>
        <w:t>דוד לוי</w:t>
      </w:r>
      <w:r>
        <w:rPr>
          <w:rFonts w:hint="cs"/>
          <w:rtl/>
        </w:rPr>
        <w:tab/>
      </w:r>
      <w:r>
        <w:rPr>
          <w:rFonts w:hint="cs"/>
          <w:rtl/>
        </w:rPr>
        <w:tab/>
      </w:r>
      <w:r>
        <w:rPr>
          <w:rFonts w:hint="cs"/>
          <w:rtl/>
        </w:rPr>
        <w:tab/>
        <w:t>- אינו נוכח</w:t>
      </w:r>
    </w:p>
    <w:p w14:paraId="2CE8EF90" w14:textId="77777777" w:rsidR="00000000" w:rsidRDefault="00ED7A37">
      <w:pPr>
        <w:pStyle w:val="a"/>
        <w:rPr>
          <w:rFonts w:hint="cs"/>
          <w:rtl/>
        </w:rPr>
      </w:pPr>
      <w:r>
        <w:rPr>
          <w:rFonts w:hint="cs"/>
          <w:rtl/>
        </w:rPr>
        <w:tab/>
        <w:t>יצחק לוי</w:t>
      </w:r>
      <w:r>
        <w:rPr>
          <w:rFonts w:hint="cs"/>
          <w:rtl/>
        </w:rPr>
        <w:tab/>
      </w:r>
      <w:r>
        <w:rPr>
          <w:rFonts w:hint="cs"/>
          <w:rtl/>
        </w:rPr>
        <w:tab/>
      </w:r>
      <w:r>
        <w:rPr>
          <w:rFonts w:hint="cs"/>
          <w:rtl/>
        </w:rPr>
        <w:tab/>
        <w:t>- אינו נוכח</w:t>
      </w:r>
    </w:p>
    <w:p w14:paraId="7F3B4592" w14:textId="77777777" w:rsidR="00000000" w:rsidRDefault="00ED7A37">
      <w:pPr>
        <w:pStyle w:val="a"/>
        <w:rPr>
          <w:rFonts w:hint="cs"/>
          <w:rtl/>
        </w:rPr>
      </w:pPr>
      <w:r>
        <w:rPr>
          <w:rFonts w:hint="cs"/>
          <w:rtl/>
        </w:rPr>
        <w:tab/>
        <w:t>איל</w:t>
      </w:r>
      <w:r>
        <w:rPr>
          <w:rFonts w:hint="cs"/>
          <w:rtl/>
        </w:rPr>
        <w:t>ן ליבוביץ</w:t>
      </w:r>
      <w:r>
        <w:rPr>
          <w:rFonts w:hint="cs"/>
          <w:rtl/>
        </w:rPr>
        <w:tab/>
      </w:r>
      <w:r>
        <w:rPr>
          <w:rFonts w:hint="cs"/>
          <w:rtl/>
        </w:rPr>
        <w:tab/>
        <w:t>- בעד</w:t>
      </w:r>
    </w:p>
    <w:p w14:paraId="1FE8DF36" w14:textId="77777777" w:rsidR="00000000" w:rsidRDefault="00ED7A37">
      <w:pPr>
        <w:pStyle w:val="a"/>
        <w:rPr>
          <w:rFonts w:hint="cs"/>
          <w:rtl/>
        </w:rPr>
      </w:pPr>
      <w:r>
        <w:rPr>
          <w:rFonts w:hint="cs"/>
          <w:rtl/>
        </w:rPr>
        <w:tab/>
        <w:t>יעקב ליצמן</w:t>
      </w:r>
      <w:r>
        <w:rPr>
          <w:rFonts w:hint="cs"/>
          <w:rtl/>
        </w:rPr>
        <w:tab/>
      </w:r>
      <w:r>
        <w:rPr>
          <w:rFonts w:hint="cs"/>
          <w:rtl/>
        </w:rPr>
        <w:tab/>
        <w:t>- אינו נוכח</w:t>
      </w:r>
    </w:p>
    <w:p w14:paraId="43C7E71E" w14:textId="77777777" w:rsidR="00000000" w:rsidRDefault="00ED7A37">
      <w:pPr>
        <w:pStyle w:val="a"/>
        <w:rPr>
          <w:rFonts w:hint="cs"/>
          <w:rtl/>
        </w:rPr>
      </w:pPr>
      <w:r>
        <w:rPr>
          <w:rFonts w:hint="cs"/>
          <w:rtl/>
        </w:rPr>
        <w:tab/>
        <w:t>עוזי לנדאו</w:t>
      </w:r>
      <w:r>
        <w:rPr>
          <w:rFonts w:hint="cs"/>
          <w:rtl/>
        </w:rPr>
        <w:tab/>
      </w:r>
      <w:r>
        <w:rPr>
          <w:rFonts w:hint="cs"/>
          <w:rtl/>
        </w:rPr>
        <w:tab/>
        <w:t>- בעד</w:t>
      </w:r>
    </w:p>
    <w:p w14:paraId="66FA5532" w14:textId="77777777" w:rsidR="00000000" w:rsidRDefault="00ED7A37">
      <w:pPr>
        <w:pStyle w:val="a"/>
        <w:rPr>
          <w:rFonts w:hint="cs"/>
          <w:rtl/>
        </w:rPr>
      </w:pPr>
      <w:r>
        <w:rPr>
          <w:rFonts w:hint="cs"/>
          <w:rtl/>
        </w:rPr>
        <w:tab/>
        <w:t>יוסף לפיד</w:t>
      </w:r>
      <w:r>
        <w:rPr>
          <w:rFonts w:hint="cs"/>
          <w:rtl/>
        </w:rPr>
        <w:tab/>
      </w:r>
      <w:r>
        <w:rPr>
          <w:rFonts w:hint="cs"/>
          <w:rtl/>
        </w:rPr>
        <w:tab/>
        <w:t>- בעד</w:t>
      </w:r>
    </w:p>
    <w:p w14:paraId="2CA33D33" w14:textId="77777777" w:rsidR="00000000" w:rsidRDefault="00ED7A37">
      <w:pPr>
        <w:pStyle w:val="a"/>
        <w:rPr>
          <w:rFonts w:hint="cs"/>
          <w:rtl/>
        </w:rPr>
      </w:pPr>
      <w:r>
        <w:rPr>
          <w:rFonts w:hint="cs"/>
          <w:rtl/>
        </w:rPr>
        <w:tab/>
        <w:t>עסאם מח'ול</w:t>
      </w:r>
      <w:r>
        <w:rPr>
          <w:rFonts w:hint="cs"/>
          <w:rtl/>
        </w:rPr>
        <w:tab/>
      </w:r>
      <w:r>
        <w:rPr>
          <w:rFonts w:hint="cs"/>
          <w:rtl/>
        </w:rPr>
        <w:tab/>
        <w:t>- נגד</w:t>
      </w:r>
    </w:p>
    <w:p w14:paraId="0D6FA5CC" w14:textId="77777777" w:rsidR="00000000" w:rsidRDefault="00ED7A37">
      <w:pPr>
        <w:pStyle w:val="a"/>
        <w:rPr>
          <w:rFonts w:hint="cs"/>
          <w:rtl/>
        </w:rPr>
      </w:pPr>
      <w:r>
        <w:rPr>
          <w:rFonts w:hint="cs"/>
          <w:rtl/>
        </w:rPr>
        <w:tab/>
        <w:t>מיכאל מלכיאור</w:t>
      </w:r>
      <w:r>
        <w:rPr>
          <w:rFonts w:hint="cs"/>
          <w:rtl/>
        </w:rPr>
        <w:tab/>
      </w:r>
      <w:r>
        <w:rPr>
          <w:rFonts w:hint="cs"/>
          <w:rtl/>
        </w:rPr>
        <w:tab/>
        <w:t>- נגד</w:t>
      </w:r>
    </w:p>
    <w:p w14:paraId="0F38358A" w14:textId="77777777" w:rsidR="00000000" w:rsidRDefault="00ED7A37">
      <w:pPr>
        <w:pStyle w:val="a"/>
        <w:rPr>
          <w:rFonts w:hint="cs"/>
          <w:rtl/>
        </w:rPr>
      </w:pPr>
      <w:r>
        <w:rPr>
          <w:rFonts w:hint="cs"/>
          <w:rtl/>
        </w:rPr>
        <w:tab/>
        <w:t>יעקב מרגי</w:t>
      </w:r>
      <w:r>
        <w:rPr>
          <w:rFonts w:hint="cs"/>
          <w:rtl/>
        </w:rPr>
        <w:tab/>
      </w:r>
      <w:r>
        <w:rPr>
          <w:rFonts w:hint="cs"/>
          <w:rtl/>
        </w:rPr>
        <w:tab/>
        <w:t>- נגד</w:t>
      </w:r>
    </w:p>
    <w:p w14:paraId="7A6AABF9" w14:textId="77777777" w:rsidR="00000000" w:rsidRDefault="00ED7A37">
      <w:pPr>
        <w:pStyle w:val="a"/>
        <w:rPr>
          <w:rFonts w:hint="cs"/>
          <w:rtl/>
        </w:rPr>
      </w:pPr>
      <w:r>
        <w:rPr>
          <w:rFonts w:hint="cs"/>
          <w:rtl/>
        </w:rPr>
        <w:tab/>
        <w:t>עמרם מצנע</w:t>
      </w:r>
      <w:r>
        <w:rPr>
          <w:rFonts w:hint="cs"/>
          <w:rtl/>
        </w:rPr>
        <w:tab/>
      </w:r>
      <w:r>
        <w:rPr>
          <w:rFonts w:hint="cs"/>
          <w:rtl/>
        </w:rPr>
        <w:tab/>
        <w:t>- נגד</w:t>
      </w:r>
    </w:p>
    <w:p w14:paraId="69545C2D" w14:textId="77777777" w:rsidR="00000000" w:rsidRDefault="00ED7A37">
      <w:pPr>
        <w:pStyle w:val="a"/>
        <w:rPr>
          <w:rFonts w:hint="cs"/>
          <w:rtl/>
        </w:rPr>
      </w:pPr>
      <w:r>
        <w:rPr>
          <w:rFonts w:hint="cs"/>
          <w:rtl/>
        </w:rPr>
        <w:tab/>
        <w:t>יהודית נאות</w:t>
      </w:r>
      <w:r>
        <w:rPr>
          <w:rFonts w:hint="cs"/>
          <w:rtl/>
        </w:rPr>
        <w:tab/>
      </w:r>
      <w:r>
        <w:rPr>
          <w:rFonts w:hint="cs"/>
          <w:rtl/>
        </w:rPr>
        <w:tab/>
        <w:t>- בעד</w:t>
      </w:r>
    </w:p>
    <w:p w14:paraId="646119C4" w14:textId="77777777" w:rsidR="00000000" w:rsidRDefault="00ED7A37">
      <w:pPr>
        <w:pStyle w:val="a"/>
        <w:rPr>
          <w:rFonts w:hint="cs"/>
          <w:rtl/>
        </w:rPr>
      </w:pPr>
      <w:r>
        <w:rPr>
          <w:rFonts w:hint="cs"/>
          <w:rtl/>
        </w:rPr>
        <w:tab/>
        <w:t>משולם נהרי</w:t>
      </w:r>
      <w:r>
        <w:rPr>
          <w:rFonts w:hint="cs"/>
          <w:rtl/>
        </w:rPr>
        <w:tab/>
      </w:r>
      <w:r>
        <w:rPr>
          <w:rFonts w:hint="cs"/>
          <w:rtl/>
        </w:rPr>
        <w:tab/>
        <w:t>- נגד</w:t>
      </w:r>
    </w:p>
    <w:p w14:paraId="7C2651DC" w14:textId="77777777" w:rsidR="00000000" w:rsidRDefault="00ED7A37">
      <w:pPr>
        <w:pStyle w:val="a"/>
        <w:rPr>
          <w:rFonts w:hint="cs"/>
          <w:rtl/>
        </w:rPr>
      </w:pPr>
      <w:r>
        <w:rPr>
          <w:rFonts w:hint="cs"/>
          <w:rtl/>
        </w:rPr>
        <w:tab/>
        <w:t>מיכאל נודלמן</w:t>
      </w:r>
      <w:r>
        <w:rPr>
          <w:rFonts w:hint="cs"/>
          <w:rtl/>
        </w:rPr>
        <w:tab/>
      </w:r>
      <w:r>
        <w:rPr>
          <w:rFonts w:hint="cs"/>
          <w:rtl/>
        </w:rPr>
        <w:tab/>
        <w:t>- בעד</w:t>
      </w:r>
    </w:p>
    <w:p w14:paraId="651F6712" w14:textId="77777777" w:rsidR="00000000" w:rsidRDefault="00ED7A37">
      <w:pPr>
        <w:pStyle w:val="a"/>
        <w:rPr>
          <w:rFonts w:hint="cs"/>
          <w:rtl/>
        </w:rPr>
      </w:pPr>
      <w:r>
        <w:rPr>
          <w:rFonts w:hint="cs"/>
          <w:rtl/>
        </w:rPr>
        <w:t xml:space="preserve">            דני נוה</w:t>
      </w:r>
      <w:r>
        <w:rPr>
          <w:rFonts w:hint="cs"/>
          <w:rtl/>
        </w:rPr>
        <w:tab/>
      </w:r>
      <w:r>
        <w:rPr>
          <w:rFonts w:hint="cs"/>
          <w:rtl/>
        </w:rPr>
        <w:tab/>
      </w:r>
      <w:r>
        <w:rPr>
          <w:rFonts w:hint="cs"/>
          <w:rtl/>
        </w:rPr>
        <w:tab/>
        <w:t>- בעד</w:t>
      </w:r>
    </w:p>
    <w:p w14:paraId="00C20B03" w14:textId="77777777" w:rsidR="00000000" w:rsidRDefault="00ED7A37">
      <w:pPr>
        <w:pStyle w:val="a"/>
        <w:rPr>
          <w:rFonts w:hint="cs"/>
          <w:rtl/>
        </w:rPr>
      </w:pPr>
      <w:r>
        <w:rPr>
          <w:rFonts w:hint="cs"/>
          <w:rtl/>
        </w:rPr>
        <w:tab/>
        <w:t>אורית נוקד</w:t>
      </w:r>
      <w:r>
        <w:rPr>
          <w:rFonts w:hint="cs"/>
          <w:rtl/>
        </w:rPr>
        <w:tab/>
      </w:r>
      <w:r>
        <w:rPr>
          <w:rFonts w:hint="cs"/>
          <w:rtl/>
        </w:rPr>
        <w:tab/>
        <w:t>- נגד</w:t>
      </w:r>
    </w:p>
    <w:p w14:paraId="2F2D3407" w14:textId="77777777" w:rsidR="00000000" w:rsidRDefault="00ED7A37">
      <w:pPr>
        <w:pStyle w:val="a"/>
        <w:rPr>
          <w:rFonts w:hint="cs"/>
          <w:rtl/>
        </w:rPr>
      </w:pPr>
      <w:r>
        <w:rPr>
          <w:rFonts w:hint="cs"/>
          <w:rtl/>
        </w:rPr>
        <w:tab/>
        <w:t>לאה נס</w:t>
      </w:r>
      <w:r>
        <w:rPr>
          <w:rFonts w:hint="cs"/>
          <w:rtl/>
        </w:rPr>
        <w:tab/>
      </w:r>
      <w:r>
        <w:rPr>
          <w:rFonts w:hint="cs"/>
          <w:rtl/>
        </w:rPr>
        <w:tab/>
      </w:r>
      <w:r>
        <w:rPr>
          <w:rFonts w:hint="cs"/>
          <w:rtl/>
        </w:rPr>
        <w:tab/>
        <w:t>- בעד</w:t>
      </w:r>
    </w:p>
    <w:p w14:paraId="7431C463" w14:textId="77777777" w:rsidR="00000000" w:rsidRDefault="00ED7A37">
      <w:pPr>
        <w:pStyle w:val="a"/>
        <w:rPr>
          <w:rFonts w:hint="cs"/>
          <w:rtl/>
        </w:rPr>
      </w:pPr>
      <w:r>
        <w:rPr>
          <w:rFonts w:hint="cs"/>
          <w:rtl/>
        </w:rPr>
        <w:tab/>
        <w:t>בנימין נתניהו</w:t>
      </w:r>
      <w:r>
        <w:rPr>
          <w:rFonts w:hint="cs"/>
          <w:rtl/>
        </w:rPr>
        <w:tab/>
      </w:r>
      <w:r>
        <w:rPr>
          <w:rFonts w:hint="cs"/>
          <w:rtl/>
        </w:rPr>
        <w:tab/>
        <w:t>- אינו נוכח</w:t>
      </w:r>
    </w:p>
    <w:p w14:paraId="3447F91F" w14:textId="77777777" w:rsidR="00000000" w:rsidRDefault="00ED7A37">
      <w:pPr>
        <w:pStyle w:val="a"/>
        <w:rPr>
          <w:rFonts w:hint="cs"/>
          <w:rtl/>
        </w:rPr>
      </w:pPr>
      <w:r>
        <w:rPr>
          <w:rFonts w:hint="cs"/>
          <w:rtl/>
        </w:rPr>
        <w:tab/>
        <w:t>מרינה סולודקין</w:t>
      </w:r>
      <w:r>
        <w:rPr>
          <w:rFonts w:hint="cs"/>
          <w:rtl/>
        </w:rPr>
        <w:tab/>
      </w:r>
      <w:r>
        <w:rPr>
          <w:rFonts w:hint="cs"/>
          <w:rtl/>
        </w:rPr>
        <w:tab/>
        <w:t>- בעד</w:t>
      </w:r>
    </w:p>
    <w:p w14:paraId="482CF2C0" w14:textId="77777777" w:rsidR="00000000" w:rsidRDefault="00ED7A37">
      <w:pPr>
        <w:pStyle w:val="a"/>
        <w:rPr>
          <w:rFonts w:hint="cs"/>
          <w:rtl/>
        </w:rPr>
      </w:pPr>
      <w:r>
        <w:rPr>
          <w:rFonts w:hint="cs"/>
          <w:rtl/>
        </w:rPr>
        <w:tab/>
        <w:t>ניסן סלומינסקי</w:t>
      </w:r>
      <w:r>
        <w:rPr>
          <w:rFonts w:hint="cs"/>
          <w:rtl/>
        </w:rPr>
        <w:tab/>
      </w:r>
      <w:r>
        <w:rPr>
          <w:rFonts w:hint="cs"/>
          <w:rtl/>
        </w:rPr>
        <w:tab/>
        <w:t>- בעד</w:t>
      </w:r>
    </w:p>
    <w:p w14:paraId="7F699D71" w14:textId="77777777" w:rsidR="00000000" w:rsidRDefault="00ED7A37">
      <w:pPr>
        <w:pStyle w:val="a"/>
        <w:rPr>
          <w:rFonts w:hint="cs"/>
          <w:rtl/>
        </w:rPr>
      </w:pPr>
      <w:r>
        <w:rPr>
          <w:rFonts w:hint="cs"/>
          <w:rtl/>
        </w:rPr>
        <w:tab/>
        <w:t>אפרים סנה</w:t>
      </w:r>
      <w:r>
        <w:rPr>
          <w:rFonts w:hint="cs"/>
          <w:rtl/>
        </w:rPr>
        <w:tab/>
      </w:r>
      <w:r>
        <w:rPr>
          <w:rFonts w:hint="cs"/>
          <w:rtl/>
        </w:rPr>
        <w:tab/>
        <w:t>- אינו נוכח</w:t>
      </w:r>
    </w:p>
    <w:p w14:paraId="11C9F542" w14:textId="77777777" w:rsidR="00000000" w:rsidRDefault="00ED7A37">
      <w:pPr>
        <w:pStyle w:val="a"/>
        <w:rPr>
          <w:rFonts w:hint="cs"/>
          <w:rtl/>
        </w:rPr>
      </w:pPr>
      <w:r>
        <w:rPr>
          <w:rFonts w:hint="cs"/>
          <w:rtl/>
        </w:rPr>
        <w:tab/>
        <w:t>גדעון סער</w:t>
      </w:r>
      <w:r>
        <w:rPr>
          <w:rFonts w:hint="cs"/>
          <w:rtl/>
        </w:rPr>
        <w:tab/>
      </w:r>
      <w:r>
        <w:rPr>
          <w:rFonts w:hint="cs"/>
          <w:rtl/>
        </w:rPr>
        <w:tab/>
        <w:t>- בעד</w:t>
      </w:r>
    </w:p>
    <w:p w14:paraId="0BD2AC89" w14:textId="77777777" w:rsidR="00000000" w:rsidRDefault="00ED7A37">
      <w:pPr>
        <w:pStyle w:val="a"/>
        <w:rPr>
          <w:rFonts w:hint="cs"/>
          <w:rtl/>
        </w:rPr>
      </w:pPr>
      <w:r>
        <w:rPr>
          <w:rFonts w:hint="cs"/>
          <w:rtl/>
        </w:rPr>
        <w:tab/>
        <w:t>גדעון עזרא</w:t>
      </w:r>
      <w:r>
        <w:rPr>
          <w:rFonts w:hint="cs"/>
          <w:rtl/>
        </w:rPr>
        <w:tab/>
      </w:r>
      <w:r>
        <w:rPr>
          <w:rFonts w:hint="cs"/>
          <w:rtl/>
        </w:rPr>
        <w:tab/>
        <w:t>- בעד</w:t>
      </w:r>
    </w:p>
    <w:p w14:paraId="2C31C928" w14:textId="77777777" w:rsidR="00000000" w:rsidRDefault="00ED7A37">
      <w:pPr>
        <w:pStyle w:val="a"/>
        <w:rPr>
          <w:rFonts w:hint="cs"/>
          <w:rtl/>
        </w:rPr>
      </w:pPr>
      <w:r>
        <w:rPr>
          <w:rFonts w:hint="cs"/>
          <w:rtl/>
        </w:rPr>
        <w:tab/>
        <w:t>מל פולישוק-בלוך</w:t>
      </w:r>
      <w:r>
        <w:rPr>
          <w:rFonts w:hint="cs"/>
          <w:rtl/>
        </w:rPr>
        <w:tab/>
        <w:t xml:space="preserve">            - בעד</w:t>
      </w:r>
    </w:p>
    <w:p w14:paraId="0CFEBEA7" w14:textId="77777777" w:rsidR="00000000" w:rsidRDefault="00ED7A37">
      <w:pPr>
        <w:pStyle w:val="a"/>
        <w:rPr>
          <w:rFonts w:hint="cs"/>
          <w:rtl/>
        </w:rPr>
      </w:pPr>
      <w:r>
        <w:rPr>
          <w:rFonts w:hint="cs"/>
          <w:rtl/>
        </w:rPr>
        <w:tab/>
        <w:t>אברהם פורז</w:t>
      </w:r>
      <w:r>
        <w:rPr>
          <w:rFonts w:hint="cs"/>
          <w:rtl/>
        </w:rPr>
        <w:tab/>
      </w:r>
      <w:r>
        <w:rPr>
          <w:rFonts w:hint="cs"/>
          <w:rtl/>
        </w:rPr>
        <w:tab/>
        <w:t>- בעד</w:t>
      </w:r>
    </w:p>
    <w:p w14:paraId="23E4CC36" w14:textId="77777777" w:rsidR="00000000" w:rsidRDefault="00ED7A37">
      <w:pPr>
        <w:pStyle w:val="a"/>
        <w:rPr>
          <w:rFonts w:hint="cs"/>
          <w:rtl/>
        </w:rPr>
      </w:pPr>
      <w:r>
        <w:rPr>
          <w:rFonts w:hint="cs"/>
          <w:rtl/>
        </w:rPr>
        <w:tab/>
        <w:t>אופיר פינס-פז</w:t>
      </w:r>
      <w:r>
        <w:rPr>
          <w:rFonts w:hint="cs"/>
          <w:rtl/>
        </w:rPr>
        <w:tab/>
      </w:r>
      <w:r>
        <w:rPr>
          <w:rFonts w:hint="cs"/>
          <w:rtl/>
        </w:rPr>
        <w:tab/>
        <w:t>- נגד</w:t>
      </w:r>
    </w:p>
    <w:p w14:paraId="1B7AE84B" w14:textId="77777777" w:rsidR="00000000" w:rsidRDefault="00ED7A37">
      <w:pPr>
        <w:pStyle w:val="a"/>
        <w:rPr>
          <w:rFonts w:hint="cs"/>
          <w:rtl/>
        </w:rPr>
      </w:pPr>
      <w:r>
        <w:rPr>
          <w:rFonts w:hint="cs"/>
          <w:rtl/>
        </w:rPr>
        <w:tab/>
        <w:t>גילה פינקלשטיין</w:t>
      </w:r>
      <w:r>
        <w:rPr>
          <w:rFonts w:hint="cs"/>
          <w:rtl/>
        </w:rPr>
        <w:tab/>
      </w:r>
      <w:r>
        <w:rPr>
          <w:rFonts w:hint="cs"/>
          <w:rtl/>
        </w:rPr>
        <w:tab/>
        <w:t>- בע</w:t>
      </w:r>
      <w:r>
        <w:rPr>
          <w:rFonts w:hint="cs"/>
          <w:rtl/>
        </w:rPr>
        <w:t>ד</w:t>
      </w:r>
    </w:p>
    <w:p w14:paraId="552E5352" w14:textId="77777777" w:rsidR="00000000" w:rsidRDefault="00ED7A37">
      <w:pPr>
        <w:pStyle w:val="a"/>
        <w:rPr>
          <w:rFonts w:hint="cs"/>
          <w:rtl/>
        </w:rPr>
      </w:pPr>
      <w:r>
        <w:rPr>
          <w:rFonts w:hint="cs"/>
          <w:rtl/>
        </w:rPr>
        <w:tab/>
        <w:t>מאיר פרוש</w:t>
      </w:r>
      <w:r>
        <w:rPr>
          <w:rFonts w:hint="cs"/>
          <w:rtl/>
        </w:rPr>
        <w:tab/>
      </w:r>
      <w:r>
        <w:rPr>
          <w:rFonts w:hint="cs"/>
          <w:rtl/>
        </w:rPr>
        <w:tab/>
        <w:t>- נגד</w:t>
      </w:r>
    </w:p>
    <w:p w14:paraId="6D3F54F7" w14:textId="77777777" w:rsidR="00000000" w:rsidRDefault="00ED7A37">
      <w:pPr>
        <w:pStyle w:val="a"/>
        <w:rPr>
          <w:rFonts w:hint="cs"/>
          <w:rtl/>
        </w:rPr>
      </w:pPr>
      <w:r>
        <w:rPr>
          <w:rFonts w:hint="cs"/>
          <w:rtl/>
        </w:rPr>
        <w:tab/>
        <w:t>יוסף  פריצקי</w:t>
      </w:r>
      <w:r>
        <w:rPr>
          <w:rFonts w:hint="cs"/>
          <w:rtl/>
        </w:rPr>
        <w:tab/>
      </w:r>
      <w:r>
        <w:rPr>
          <w:rFonts w:hint="cs"/>
          <w:rtl/>
        </w:rPr>
        <w:tab/>
        <w:t>- בעד</w:t>
      </w:r>
    </w:p>
    <w:p w14:paraId="31AB8250" w14:textId="77777777" w:rsidR="00000000" w:rsidRDefault="00ED7A37">
      <w:pPr>
        <w:pStyle w:val="a"/>
        <w:rPr>
          <w:rFonts w:hint="cs"/>
          <w:rtl/>
        </w:rPr>
      </w:pPr>
      <w:r>
        <w:rPr>
          <w:rFonts w:hint="cs"/>
          <w:rtl/>
        </w:rPr>
        <w:tab/>
        <w:t>שמעון פרס</w:t>
      </w:r>
      <w:r>
        <w:rPr>
          <w:rFonts w:hint="cs"/>
          <w:rtl/>
        </w:rPr>
        <w:tab/>
      </w:r>
      <w:r>
        <w:rPr>
          <w:rFonts w:hint="cs"/>
          <w:rtl/>
        </w:rPr>
        <w:tab/>
        <w:t>- אינו נוכח</w:t>
      </w:r>
    </w:p>
    <w:p w14:paraId="1BB31733" w14:textId="77777777" w:rsidR="00000000" w:rsidRDefault="00ED7A37">
      <w:pPr>
        <w:pStyle w:val="a"/>
        <w:rPr>
          <w:rFonts w:hint="cs"/>
          <w:rtl/>
        </w:rPr>
      </w:pPr>
      <w:r>
        <w:rPr>
          <w:rFonts w:hint="cs"/>
          <w:rtl/>
        </w:rPr>
        <w:tab/>
        <w:t>יאיר פרץ</w:t>
      </w:r>
      <w:r>
        <w:rPr>
          <w:rFonts w:hint="cs"/>
          <w:rtl/>
        </w:rPr>
        <w:tab/>
      </w:r>
      <w:r>
        <w:rPr>
          <w:rFonts w:hint="cs"/>
          <w:rtl/>
        </w:rPr>
        <w:tab/>
        <w:t>- נגד</w:t>
      </w:r>
    </w:p>
    <w:p w14:paraId="408DB4BA" w14:textId="77777777" w:rsidR="00000000" w:rsidRDefault="00ED7A37">
      <w:pPr>
        <w:pStyle w:val="a"/>
        <w:rPr>
          <w:rFonts w:hint="cs"/>
          <w:rtl/>
        </w:rPr>
      </w:pPr>
      <w:r>
        <w:rPr>
          <w:rFonts w:hint="cs"/>
          <w:rtl/>
        </w:rPr>
        <w:tab/>
        <w:t>עמיר פרץ</w:t>
      </w:r>
      <w:r>
        <w:rPr>
          <w:rFonts w:hint="cs"/>
          <w:rtl/>
        </w:rPr>
        <w:tab/>
      </w:r>
      <w:r>
        <w:rPr>
          <w:rFonts w:hint="cs"/>
          <w:rtl/>
        </w:rPr>
        <w:tab/>
        <w:t>- נגד</w:t>
      </w:r>
    </w:p>
    <w:p w14:paraId="175B1C10" w14:textId="77777777" w:rsidR="00000000" w:rsidRDefault="00ED7A37">
      <w:pPr>
        <w:pStyle w:val="a"/>
        <w:rPr>
          <w:rFonts w:hint="cs"/>
          <w:rtl/>
        </w:rPr>
      </w:pPr>
      <w:r>
        <w:rPr>
          <w:rFonts w:hint="cs"/>
          <w:rtl/>
        </w:rPr>
        <w:tab/>
        <w:t>איוב קרא</w:t>
      </w:r>
      <w:r>
        <w:rPr>
          <w:rFonts w:hint="cs"/>
          <w:rtl/>
        </w:rPr>
        <w:tab/>
      </w:r>
      <w:r>
        <w:rPr>
          <w:rFonts w:hint="cs"/>
          <w:rtl/>
        </w:rPr>
        <w:tab/>
        <w:t>- בעד</w:t>
      </w:r>
    </w:p>
    <w:p w14:paraId="1D505926" w14:textId="77777777" w:rsidR="00000000" w:rsidRDefault="00ED7A37">
      <w:pPr>
        <w:pStyle w:val="a"/>
        <w:rPr>
          <w:rFonts w:hint="cs"/>
          <w:rtl/>
        </w:rPr>
      </w:pPr>
      <w:r>
        <w:rPr>
          <w:rFonts w:hint="cs"/>
          <w:rtl/>
        </w:rPr>
        <w:tab/>
        <w:t>אברהם רביץ</w:t>
      </w:r>
      <w:r>
        <w:rPr>
          <w:rFonts w:hint="cs"/>
          <w:rtl/>
        </w:rPr>
        <w:tab/>
      </w:r>
      <w:r>
        <w:rPr>
          <w:rFonts w:hint="cs"/>
          <w:rtl/>
        </w:rPr>
        <w:tab/>
        <w:t>- אינו נוכח</w:t>
      </w:r>
    </w:p>
    <w:p w14:paraId="2E78B749" w14:textId="77777777" w:rsidR="00000000" w:rsidRDefault="00ED7A37">
      <w:pPr>
        <w:pStyle w:val="a"/>
        <w:rPr>
          <w:rFonts w:hint="cs"/>
          <w:rtl/>
        </w:rPr>
      </w:pPr>
      <w:r>
        <w:rPr>
          <w:rFonts w:hint="cs"/>
          <w:rtl/>
        </w:rPr>
        <w:tab/>
        <w:t>ראובן ריבלין</w:t>
      </w:r>
      <w:r>
        <w:rPr>
          <w:rFonts w:hint="cs"/>
          <w:rtl/>
        </w:rPr>
        <w:tab/>
      </w:r>
      <w:r>
        <w:rPr>
          <w:rFonts w:hint="cs"/>
          <w:rtl/>
        </w:rPr>
        <w:tab/>
        <w:t>- בעד</w:t>
      </w:r>
    </w:p>
    <w:p w14:paraId="681C3300" w14:textId="77777777" w:rsidR="00000000" w:rsidRDefault="00ED7A37">
      <w:pPr>
        <w:pStyle w:val="a"/>
        <w:rPr>
          <w:rFonts w:hint="cs"/>
          <w:rtl/>
        </w:rPr>
      </w:pPr>
      <w:r>
        <w:rPr>
          <w:rFonts w:hint="cs"/>
          <w:rtl/>
        </w:rPr>
        <w:tab/>
        <w:t>חיים רמון</w:t>
      </w:r>
      <w:r>
        <w:rPr>
          <w:rFonts w:hint="cs"/>
          <w:rtl/>
        </w:rPr>
        <w:tab/>
      </w:r>
      <w:r>
        <w:rPr>
          <w:rFonts w:hint="cs"/>
          <w:rtl/>
        </w:rPr>
        <w:tab/>
        <w:t>- נגד</w:t>
      </w:r>
    </w:p>
    <w:p w14:paraId="1CDD6BC8" w14:textId="77777777" w:rsidR="00000000" w:rsidRDefault="00ED7A37">
      <w:pPr>
        <w:pStyle w:val="a"/>
        <w:rPr>
          <w:rFonts w:hint="cs"/>
          <w:rtl/>
        </w:rPr>
      </w:pPr>
      <w:r>
        <w:rPr>
          <w:rFonts w:hint="cs"/>
          <w:rtl/>
        </w:rPr>
        <w:tab/>
        <w:t>אהוד רצאבי</w:t>
      </w:r>
      <w:r>
        <w:rPr>
          <w:rFonts w:hint="cs"/>
          <w:rtl/>
        </w:rPr>
        <w:tab/>
      </w:r>
      <w:r>
        <w:rPr>
          <w:rFonts w:hint="cs"/>
          <w:rtl/>
        </w:rPr>
        <w:tab/>
        <w:t>- בעד</w:t>
      </w:r>
    </w:p>
    <w:p w14:paraId="757C96E5" w14:textId="77777777" w:rsidR="00000000" w:rsidRDefault="00ED7A37">
      <w:pPr>
        <w:pStyle w:val="a"/>
        <w:rPr>
          <w:rFonts w:hint="cs"/>
          <w:rtl/>
        </w:rPr>
      </w:pPr>
      <w:r>
        <w:rPr>
          <w:rFonts w:hint="cs"/>
          <w:rtl/>
        </w:rPr>
        <w:tab/>
        <w:t>מיכאל רצון</w:t>
      </w:r>
      <w:r>
        <w:rPr>
          <w:rFonts w:hint="cs"/>
          <w:rtl/>
        </w:rPr>
        <w:tab/>
      </w:r>
      <w:r>
        <w:rPr>
          <w:rFonts w:hint="cs"/>
          <w:rtl/>
        </w:rPr>
        <w:tab/>
        <w:t>- בעד</w:t>
      </w:r>
    </w:p>
    <w:p w14:paraId="47B5B4B8" w14:textId="77777777" w:rsidR="00000000" w:rsidRDefault="00ED7A37">
      <w:pPr>
        <w:pStyle w:val="a"/>
        <w:rPr>
          <w:rFonts w:hint="cs"/>
          <w:rtl/>
        </w:rPr>
      </w:pPr>
      <w:r>
        <w:rPr>
          <w:rFonts w:hint="cs"/>
          <w:rtl/>
        </w:rPr>
        <w:tab/>
        <w:t>אברהם בייגה שוחט</w:t>
      </w:r>
      <w:r>
        <w:rPr>
          <w:rFonts w:hint="cs"/>
          <w:rtl/>
        </w:rPr>
        <w:tab/>
        <w:t>- נגד</w:t>
      </w:r>
    </w:p>
    <w:p w14:paraId="20E2D57B" w14:textId="77777777" w:rsidR="00000000" w:rsidRDefault="00ED7A37">
      <w:pPr>
        <w:pStyle w:val="a"/>
        <w:rPr>
          <w:rFonts w:hint="cs"/>
          <w:rtl/>
        </w:rPr>
      </w:pPr>
      <w:r>
        <w:rPr>
          <w:rFonts w:hint="cs"/>
          <w:rtl/>
        </w:rPr>
        <w:tab/>
        <w:t>יובל שטייניץ</w:t>
      </w:r>
      <w:r>
        <w:rPr>
          <w:rFonts w:hint="cs"/>
          <w:rtl/>
        </w:rPr>
        <w:tab/>
      </w:r>
      <w:r>
        <w:rPr>
          <w:rFonts w:hint="cs"/>
          <w:rtl/>
        </w:rPr>
        <w:tab/>
        <w:t>- בעד</w:t>
      </w:r>
    </w:p>
    <w:p w14:paraId="392492F8" w14:textId="77777777" w:rsidR="00000000" w:rsidRDefault="00ED7A37">
      <w:pPr>
        <w:pStyle w:val="a"/>
        <w:rPr>
          <w:rFonts w:hint="cs"/>
          <w:rtl/>
        </w:rPr>
      </w:pPr>
      <w:r>
        <w:rPr>
          <w:rFonts w:hint="cs"/>
          <w:rtl/>
        </w:rPr>
        <w:tab/>
        <w:t>מאיר שטרית</w:t>
      </w:r>
      <w:r>
        <w:rPr>
          <w:rFonts w:hint="cs"/>
          <w:rtl/>
        </w:rPr>
        <w:tab/>
      </w:r>
      <w:r>
        <w:rPr>
          <w:rFonts w:hint="cs"/>
          <w:rtl/>
        </w:rPr>
        <w:tab/>
        <w:t>- בעד</w:t>
      </w:r>
    </w:p>
    <w:p w14:paraId="4B271247" w14:textId="77777777" w:rsidR="00000000" w:rsidRDefault="00ED7A37">
      <w:pPr>
        <w:pStyle w:val="a"/>
        <w:rPr>
          <w:rFonts w:hint="cs"/>
          <w:rtl/>
        </w:rPr>
      </w:pPr>
      <w:r>
        <w:rPr>
          <w:rFonts w:hint="cs"/>
          <w:rtl/>
        </w:rPr>
        <w:tab/>
        <w:t>יורי שטרן</w:t>
      </w:r>
      <w:r>
        <w:rPr>
          <w:rFonts w:hint="cs"/>
          <w:rtl/>
        </w:rPr>
        <w:tab/>
      </w:r>
      <w:r>
        <w:rPr>
          <w:rFonts w:hint="cs"/>
          <w:rtl/>
        </w:rPr>
        <w:tab/>
        <w:t>- בעד</w:t>
      </w:r>
    </w:p>
    <w:p w14:paraId="34F513FF" w14:textId="77777777" w:rsidR="00000000" w:rsidRDefault="00ED7A37">
      <w:pPr>
        <w:pStyle w:val="a"/>
        <w:rPr>
          <w:rFonts w:hint="cs"/>
          <w:rtl/>
        </w:rPr>
      </w:pPr>
      <w:r>
        <w:rPr>
          <w:rFonts w:hint="cs"/>
          <w:rtl/>
        </w:rPr>
        <w:tab/>
        <w:t>אילן שלגי</w:t>
      </w:r>
      <w:r>
        <w:rPr>
          <w:rFonts w:hint="cs"/>
          <w:rtl/>
        </w:rPr>
        <w:tab/>
      </w:r>
      <w:r>
        <w:rPr>
          <w:rFonts w:hint="cs"/>
          <w:rtl/>
        </w:rPr>
        <w:tab/>
        <w:t>- בעד</w:t>
      </w:r>
    </w:p>
    <w:p w14:paraId="390CEE2F" w14:textId="77777777" w:rsidR="00000000" w:rsidRDefault="00ED7A37">
      <w:pPr>
        <w:pStyle w:val="a"/>
        <w:rPr>
          <w:rFonts w:hint="cs"/>
          <w:rtl/>
        </w:rPr>
      </w:pPr>
      <w:r>
        <w:rPr>
          <w:rFonts w:hint="cs"/>
          <w:rtl/>
        </w:rPr>
        <w:tab/>
        <w:t>שלום שמחון</w:t>
      </w:r>
      <w:r>
        <w:rPr>
          <w:rFonts w:hint="cs"/>
          <w:rtl/>
        </w:rPr>
        <w:tab/>
      </w:r>
      <w:r>
        <w:rPr>
          <w:rFonts w:hint="cs"/>
          <w:rtl/>
        </w:rPr>
        <w:tab/>
        <w:t>- נגד</w:t>
      </w:r>
    </w:p>
    <w:p w14:paraId="401A6507" w14:textId="77777777" w:rsidR="00000000" w:rsidRDefault="00ED7A37">
      <w:pPr>
        <w:pStyle w:val="a"/>
        <w:rPr>
          <w:rFonts w:hint="cs"/>
          <w:rtl/>
        </w:rPr>
      </w:pPr>
      <w:r>
        <w:rPr>
          <w:rFonts w:hint="cs"/>
          <w:rtl/>
        </w:rPr>
        <w:tab/>
        <w:t>אריאל שרון</w:t>
      </w:r>
      <w:r>
        <w:rPr>
          <w:rFonts w:hint="cs"/>
          <w:rtl/>
        </w:rPr>
        <w:tab/>
      </w:r>
      <w:r>
        <w:rPr>
          <w:rFonts w:hint="cs"/>
          <w:rtl/>
        </w:rPr>
        <w:tab/>
        <w:t>- בעד</w:t>
      </w:r>
    </w:p>
    <w:p w14:paraId="4FA2A338" w14:textId="77777777" w:rsidR="00000000" w:rsidRDefault="00ED7A37">
      <w:pPr>
        <w:pStyle w:val="a"/>
        <w:rPr>
          <w:rFonts w:hint="cs"/>
          <w:rtl/>
        </w:rPr>
      </w:pPr>
      <w:r>
        <w:rPr>
          <w:rFonts w:hint="cs"/>
          <w:rtl/>
        </w:rPr>
        <w:tab/>
        <w:t>עמרי שרון</w:t>
      </w:r>
      <w:r>
        <w:rPr>
          <w:rFonts w:hint="cs"/>
          <w:rtl/>
        </w:rPr>
        <w:tab/>
      </w:r>
      <w:r>
        <w:rPr>
          <w:rFonts w:hint="cs"/>
          <w:rtl/>
        </w:rPr>
        <w:tab/>
        <w:t>- בעד</w:t>
      </w:r>
    </w:p>
    <w:p w14:paraId="2D5C87D7" w14:textId="77777777" w:rsidR="00000000" w:rsidRDefault="00ED7A37">
      <w:pPr>
        <w:pStyle w:val="a"/>
        <w:rPr>
          <w:rFonts w:hint="cs"/>
          <w:rtl/>
        </w:rPr>
      </w:pPr>
      <w:r>
        <w:rPr>
          <w:rFonts w:hint="cs"/>
          <w:rtl/>
        </w:rPr>
        <w:tab/>
        <w:t>יוסי שריד</w:t>
      </w:r>
      <w:r>
        <w:rPr>
          <w:rFonts w:hint="cs"/>
          <w:rtl/>
        </w:rPr>
        <w:tab/>
      </w:r>
      <w:r>
        <w:rPr>
          <w:rFonts w:hint="cs"/>
          <w:rtl/>
        </w:rPr>
        <w:tab/>
        <w:t>- נגד</w:t>
      </w:r>
    </w:p>
    <w:p w14:paraId="51D41D8B" w14:textId="77777777" w:rsidR="00000000" w:rsidRDefault="00ED7A37">
      <w:pPr>
        <w:pStyle w:val="a"/>
        <w:rPr>
          <w:rFonts w:hint="cs"/>
          <w:rtl/>
        </w:rPr>
      </w:pPr>
      <w:r>
        <w:rPr>
          <w:rFonts w:hint="cs"/>
          <w:rtl/>
        </w:rPr>
        <w:tab/>
        <w:t>יולי תמיר</w:t>
      </w:r>
      <w:r>
        <w:rPr>
          <w:rFonts w:hint="cs"/>
          <w:rtl/>
        </w:rPr>
        <w:tab/>
      </w:r>
      <w:r>
        <w:rPr>
          <w:rFonts w:hint="cs"/>
          <w:rtl/>
        </w:rPr>
        <w:tab/>
        <w:t>- נגד</w:t>
      </w:r>
    </w:p>
    <w:p w14:paraId="517E408D" w14:textId="77777777" w:rsidR="00000000" w:rsidRDefault="00ED7A37">
      <w:pPr>
        <w:pStyle w:val="a"/>
        <w:rPr>
          <w:rFonts w:hint="cs"/>
          <w:rtl/>
        </w:rPr>
      </w:pPr>
    </w:p>
    <w:p w14:paraId="737F4001" w14:textId="77777777" w:rsidR="00000000" w:rsidRDefault="00ED7A37">
      <w:pPr>
        <w:pStyle w:val="a"/>
        <w:rPr>
          <w:rFonts w:hint="cs"/>
          <w:rtl/>
        </w:rPr>
      </w:pPr>
      <w:r>
        <w:rPr>
          <w:rFonts w:hint="cs"/>
          <w:rtl/>
        </w:rPr>
        <w:t>אני עובר לקריאה שנייה.</w:t>
      </w:r>
    </w:p>
    <w:p w14:paraId="73C75DF2" w14:textId="77777777" w:rsidR="00000000" w:rsidRDefault="00ED7A37">
      <w:pPr>
        <w:pStyle w:val="a"/>
        <w:rPr>
          <w:rFonts w:hint="cs"/>
          <w:rtl/>
        </w:rPr>
      </w:pPr>
    </w:p>
    <w:p w14:paraId="426C0938" w14:textId="77777777" w:rsidR="00000000" w:rsidRDefault="00ED7A37">
      <w:pPr>
        <w:pStyle w:val="a"/>
        <w:rPr>
          <w:rFonts w:hint="cs"/>
          <w:rtl/>
        </w:rPr>
      </w:pPr>
      <w:r>
        <w:rPr>
          <w:rFonts w:hint="cs"/>
          <w:rtl/>
        </w:rPr>
        <w:t xml:space="preserve">            אריה אלדד</w:t>
      </w:r>
      <w:r>
        <w:rPr>
          <w:rFonts w:hint="cs"/>
          <w:rtl/>
        </w:rPr>
        <w:tab/>
      </w:r>
      <w:r>
        <w:rPr>
          <w:rFonts w:hint="cs"/>
          <w:rtl/>
        </w:rPr>
        <w:tab/>
        <w:t>- אינו נוכח</w:t>
      </w:r>
    </w:p>
    <w:p w14:paraId="45AA905F" w14:textId="77777777" w:rsidR="00000000" w:rsidRDefault="00ED7A37">
      <w:pPr>
        <w:pStyle w:val="a"/>
        <w:rPr>
          <w:rFonts w:hint="cs"/>
          <w:rtl/>
        </w:rPr>
      </w:pPr>
      <w:r>
        <w:rPr>
          <w:rFonts w:hint="cs"/>
          <w:rtl/>
        </w:rPr>
        <w:tab/>
        <w:t>בנימין אלון</w:t>
      </w:r>
      <w:r>
        <w:rPr>
          <w:rFonts w:hint="cs"/>
          <w:rtl/>
        </w:rPr>
        <w:tab/>
      </w:r>
      <w:r>
        <w:rPr>
          <w:rFonts w:hint="cs"/>
          <w:rtl/>
        </w:rPr>
        <w:tab/>
        <w:t>- אינו נוכח</w:t>
      </w:r>
    </w:p>
    <w:p w14:paraId="3B715CFC" w14:textId="77777777" w:rsidR="00000000" w:rsidRDefault="00ED7A37">
      <w:pPr>
        <w:pStyle w:val="a"/>
        <w:rPr>
          <w:rFonts w:hint="cs"/>
          <w:rtl/>
        </w:rPr>
      </w:pPr>
      <w:r>
        <w:rPr>
          <w:rFonts w:hint="cs"/>
          <w:rtl/>
        </w:rPr>
        <w:tab/>
        <w:t>אורי יהודה אריא</w:t>
      </w:r>
      <w:r>
        <w:rPr>
          <w:rFonts w:hint="cs"/>
          <w:rtl/>
        </w:rPr>
        <w:t>ל</w:t>
      </w:r>
      <w:r>
        <w:rPr>
          <w:rFonts w:hint="cs"/>
          <w:rtl/>
        </w:rPr>
        <w:tab/>
        <w:t xml:space="preserve">             - אינו נוכח</w:t>
      </w:r>
    </w:p>
    <w:p w14:paraId="07090C89" w14:textId="77777777" w:rsidR="00000000" w:rsidRDefault="00ED7A37">
      <w:pPr>
        <w:pStyle w:val="a"/>
        <w:rPr>
          <w:rFonts w:hint="cs"/>
          <w:rtl/>
        </w:rPr>
      </w:pPr>
      <w:r>
        <w:rPr>
          <w:rFonts w:hint="cs"/>
          <w:rtl/>
        </w:rPr>
        <w:tab/>
        <w:t>נעמי בלומנטל</w:t>
      </w:r>
      <w:r>
        <w:rPr>
          <w:rFonts w:hint="cs"/>
          <w:rtl/>
        </w:rPr>
        <w:tab/>
      </w:r>
      <w:r>
        <w:rPr>
          <w:rFonts w:hint="cs"/>
          <w:rtl/>
        </w:rPr>
        <w:tab/>
        <w:t>- אינה נוכחת</w:t>
      </w:r>
    </w:p>
    <w:p w14:paraId="0132A736" w14:textId="77777777" w:rsidR="00000000" w:rsidRDefault="00ED7A37">
      <w:pPr>
        <w:pStyle w:val="a"/>
        <w:rPr>
          <w:rFonts w:hint="cs"/>
          <w:rtl/>
        </w:rPr>
      </w:pPr>
      <w:r>
        <w:rPr>
          <w:rFonts w:hint="cs"/>
          <w:rtl/>
        </w:rPr>
        <w:tab/>
        <w:t>עזמי בשארה</w:t>
      </w:r>
      <w:r>
        <w:rPr>
          <w:rFonts w:hint="cs"/>
          <w:rtl/>
        </w:rPr>
        <w:tab/>
      </w:r>
      <w:r>
        <w:rPr>
          <w:rFonts w:hint="cs"/>
          <w:rtl/>
        </w:rPr>
        <w:tab/>
        <w:t>- אינו נוכח</w:t>
      </w:r>
    </w:p>
    <w:p w14:paraId="0F456204" w14:textId="77777777" w:rsidR="00000000" w:rsidRDefault="00ED7A37">
      <w:pPr>
        <w:pStyle w:val="a"/>
        <w:rPr>
          <w:rFonts w:hint="cs"/>
          <w:rtl/>
        </w:rPr>
      </w:pPr>
      <w:r>
        <w:rPr>
          <w:rFonts w:hint="cs"/>
          <w:rtl/>
        </w:rPr>
        <w:tab/>
        <w:t>גילה גמליאל</w:t>
      </w:r>
      <w:r>
        <w:rPr>
          <w:rFonts w:hint="cs"/>
          <w:rtl/>
        </w:rPr>
        <w:tab/>
      </w:r>
      <w:r>
        <w:rPr>
          <w:rFonts w:hint="cs"/>
          <w:rtl/>
        </w:rPr>
        <w:tab/>
        <w:t>- אינה נוכחת</w:t>
      </w:r>
    </w:p>
    <w:p w14:paraId="73CDEB0C" w14:textId="77777777" w:rsidR="00000000" w:rsidRDefault="00ED7A37">
      <w:pPr>
        <w:pStyle w:val="a"/>
        <w:rPr>
          <w:rFonts w:hint="cs"/>
          <w:rtl/>
        </w:rPr>
      </w:pPr>
      <w:r>
        <w:rPr>
          <w:rFonts w:hint="cs"/>
          <w:rtl/>
        </w:rPr>
        <w:t xml:space="preserve">            משה גפני</w:t>
      </w:r>
      <w:r>
        <w:rPr>
          <w:rFonts w:hint="cs"/>
          <w:rtl/>
        </w:rPr>
        <w:tab/>
      </w:r>
      <w:r>
        <w:rPr>
          <w:rFonts w:hint="cs"/>
          <w:rtl/>
        </w:rPr>
        <w:tab/>
        <w:t>- אינו נוכח</w:t>
      </w:r>
    </w:p>
    <w:p w14:paraId="3DBF2E86" w14:textId="77777777" w:rsidR="00000000" w:rsidRDefault="00ED7A37">
      <w:pPr>
        <w:pStyle w:val="a"/>
        <w:rPr>
          <w:rFonts w:hint="cs"/>
          <w:rtl/>
        </w:rPr>
      </w:pPr>
      <w:r>
        <w:rPr>
          <w:rFonts w:hint="cs"/>
          <w:rtl/>
        </w:rPr>
        <w:tab/>
        <w:t>אברהם הירשזון</w:t>
      </w:r>
      <w:r>
        <w:rPr>
          <w:rFonts w:hint="cs"/>
          <w:rtl/>
        </w:rPr>
        <w:tab/>
      </w:r>
      <w:r>
        <w:rPr>
          <w:rFonts w:hint="cs"/>
          <w:rtl/>
        </w:rPr>
        <w:tab/>
        <w:t>- אינו נוכח</w:t>
      </w:r>
    </w:p>
    <w:p w14:paraId="6A688FFC" w14:textId="77777777" w:rsidR="00000000" w:rsidRDefault="00ED7A37">
      <w:pPr>
        <w:pStyle w:val="a"/>
        <w:rPr>
          <w:rFonts w:hint="cs"/>
          <w:rtl/>
        </w:rPr>
      </w:pPr>
      <w:r>
        <w:rPr>
          <w:rFonts w:hint="cs"/>
          <w:rtl/>
        </w:rPr>
        <w:tab/>
        <w:t>יצחק הרצוג</w:t>
      </w:r>
      <w:r>
        <w:rPr>
          <w:rFonts w:hint="cs"/>
          <w:rtl/>
        </w:rPr>
        <w:tab/>
      </w:r>
      <w:r>
        <w:rPr>
          <w:rFonts w:hint="cs"/>
          <w:rtl/>
        </w:rPr>
        <w:tab/>
        <w:t>- אינו נוכח</w:t>
      </w:r>
    </w:p>
    <w:p w14:paraId="4868B76C" w14:textId="77777777" w:rsidR="00000000" w:rsidRDefault="00ED7A37">
      <w:pPr>
        <w:pStyle w:val="a"/>
        <w:rPr>
          <w:rFonts w:hint="cs"/>
          <w:rtl/>
        </w:rPr>
      </w:pPr>
      <w:r>
        <w:rPr>
          <w:rFonts w:hint="cs"/>
          <w:rtl/>
        </w:rPr>
        <w:tab/>
        <w:t>יחיאל חזן</w:t>
      </w:r>
      <w:r>
        <w:rPr>
          <w:rFonts w:hint="cs"/>
          <w:rtl/>
        </w:rPr>
        <w:tab/>
      </w:r>
      <w:r>
        <w:rPr>
          <w:rFonts w:hint="cs"/>
          <w:rtl/>
        </w:rPr>
        <w:tab/>
        <w:t>- בעד</w:t>
      </w:r>
    </w:p>
    <w:p w14:paraId="74519441" w14:textId="77777777" w:rsidR="00000000" w:rsidRDefault="00ED7A37">
      <w:pPr>
        <w:pStyle w:val="a"/>
        <w:rPr>
          <w:rFonts w:hint="cs"/>
          <w:rtl/>
        </w:rPr>
      </w:pPr>
      <w:r>
        <w:rPr>
          <w:rFonts w:hint="cs"/>
          <w:rtl/>
        </w:rPr>
        <w:t xml:space="preserve">            ואסל טאהא</w:t>
      </w:r>
      <w:r>
        <w:rPr>
          <w:rFonts w:hint="cs"/>
          <w:rtl/>
        </w:rPr>
        <w:tab/>
      </w:r>
      <w:r>
        <w:rPr>
          <w:rFonts w:hint="cs"/>
          <w:rtl/>
        </w:rPr>
        <w:tab/>
        <w:t>- אינו נוכח</w:t>
      </w:r>
    </w:p>
    <w:p w14:paraId="78B182A3" w14:textId="77777777" w:rsidR="00000000" w:rsidRDefault="00ED7A37">
      <w:pPr>
        <w:pStyle w:val="a"/>
        <w:rPr>
          <w:rFonts w:hint="cs"/>
          <w:rtl/>
        </w:rPr>
      </w:pPr>
      <w:r>
        <w:rPr>
          <w:rFonts w:hint="cs"/>
          <w:rtl/>
        </w:rPr>
        <w:tab/>
        <w:t xml:space="preserve">דוד טל </w:t>
      </w:r>
      <w:r>
        <w:rPr>
          <w:rFonts w:hint="cs"/>
          <w:rtl/>
        </w:rPr>
        <w:tab/>
      </w:r>
      <w:r>
        <w:rPr>
          <w:rFonts w:hint="cs"/>
          <w:rtl/>
        </w:rPr>
        <w:tab/>
      </w:r>
      <w:r>
        <w:rPr>
          <w:rFonts w:hint="cs"/>
          <w:rtl/>
        </w:rPr>
        <w:tab/>
        <w:t>- אינו נוכח</w:t>
      </w:r>
    </w:p>
    <w:p w14:paraId="4CED9F53" w14:textId="77777777" w:rsidR="00000000" w:rsidRDefault="00ED7A37">
      <w:pPr>
        <w:pStyle w:val="ad"/>
        <w:rPr>
          <w:rFonts w:hint="cs"/>
          <w:b w:val="0"/>
          <w:bCs w:val="0"/>
          <w:u w:val="none"/>
          <w:rtl/>
        </w:rPr>
      </w:pPr>
      <w:r>
        <w:rPr>
          <w:rFonts w:hint="cs"/>
          <w:b w:val="0"/>
          <w:bCs w:val="0"/>
          <w:u w:val="none"/>
          <w:rtl/>
        </w:rPr>
        <w:tab/>
        <w:t xml:space="preserve">            אילנה כהן</w:t>
      </w:r>
      <w:r>
        <w:rPr>
          <w:rFonts w:hint="cs"/>
          <w:b w:val="0"/>
          <w:bCs w:val="0"/>
          <w:u w:val="none"/>
          <w:rtl/>
        </w:rPr>
        <w:tab/>
      </w:r>
      <w:r>
        <w:rPr>
          <w:rFonts w:hint="cs"/>
          <w:b w:val="0"/>
          <w:bCs w:val="0"/>
          <w:u w:val="none"/>
          <w:rtl/>
        </w:rPr>
        <w:tab/>
        <w:t>- אינה נוכחת</w:t>
      </w:r>
    </w:p>
    <w:p w14:paraId="53061396" w14:textId="77777777" w:rsidR="00000000" w:rsidRDefault="00ED7A37">
      <w:pPr>
        <w:pStyle w:val="a"/>
        <w:rPr>
          <w:rFonts w:hint="cs"/>
          <w:rtl/>
        </w:rPr>
      </w:pPr>
    </w:p>
    <w:p w14:paraId="2B2A3291" w14:textId="77777777" w:rsidR="00000000" w:rsidRDefault="00ED7A37">
      <w:pPr>
        <w:pStyle w:val="a"/>
        <w:rPr>
          <w:rFonts w:hint="cs"/>
          <w:rtl/>
        </w:rPr>
      </w:pPr>
      <w:r>
        <w:rPr>
          <w:rFonts w:hint="cs"/>
          <w:rtl/>
        </w:rPr>
        <w:t xml:space="preserve">            משה כחלון</w:t>
      </w:r>
      <w:r>
        <w:rPr>
          <w:rFonts w:hint="cs"/>
          <w:rtl/>
        </w:rPr>
        <w:tab/>
      </w:r>
      <w:r>
        <w:rPr>
          <w:rFonts w:hint="cs"/>
          <w:rtl/>
        </w:rPr>
        <w:tab/>
        <w:t>- אינו נוכח</w:t>
      </w:r>
    </w:p>
    <w:p w14:paraId="0CE2ACAF" w14:textId="77777777" w:rsidR="00000000" w:rsidRDefault="00ED7A37">
      <w:pPr>
        <w:pStyle w:val="a"/>
        <w:rPr>
          <w:rFonts w:hint="cs"/>
          <w:rtl/>
        </w:rPr>
      </w:pPr>
      <w:r>
        <w:rPr>
          <w:rFonts w:hint="cs"/>
          <w:rtl/>
        </w:rPr>
        <w:t xml:space="preserve">            חיים כץ</w:t>
      </w:r>
      <w:r>
        <w:rPr>
          <w:rFonts w:hint="cs"/>
          <w:rtl/>
        </w:rPr>
        <w:tab/>
      </w:r>
      <w:r>
        <w:rPr>
          <w:rFonts w:hint="cs"/>
          <w:rtl/>
        </w:rPr>
        <w:tab/>
      </w:r>
      <w:r>
        <w:rPr>
          <w:rFonts w:hint="cs"/>
          <w:rtl/>
        </w:rPr>
        <w:tab/>
        <w:t>- אינו נוכח</w:t>
      </w:r>
    </w:p>
    <w:p w14:paraId="6F077E67" w14:textId="77777777" w:rsidR="00000000" w:rsidRDefault="00ED7A37">
      <w:pPr>
        <w:pStyle w:val="a"/>
        <w:rPr>
          <w:rFonts w:hint="cs"/>
          <w:rtl/>
        </w:rPr>
      </w:pPr>
      <w:r>
        <w:rPr>
          <w:rFonts w:hint="cs"/>
          <w:rtl/>
        </w:rPr>
        <w:t xml:space="preserve">            דוד לוי</w:t>
      </w:r>
      <w:r>
        <w:rPr>
          <w:rFonts w:hint="cs"/>
          <w:rtl/>
        </w:rPr>
        <w:tab/>
      </w:r>
      <w:r>
        <w:rPr>
          <w:rFonts w:hint="cs"/>
          <w:rtl/>
        </w:rPr>
        <w:tab/>
      </w:r>
      <w:r>
        <w:rPr>
          <w:rFonts w:hint="cs"/>
          <w:rtl/>
        </w:rPr>
        <w:tab/>
        <w:t>- אינו נוכח</w:t>
      </w:r>
    </w:p>
    <w:p w14:paraId="0D89248A" w14:textId="77777777" w:rsidR="00000000" w:rsidRDefault="00ED7A37">
      <w:pPr>
        <w:pStyle w:val="a"/>
        <w:rPr>
          <w:rFonts w:hint="cs"/>
          <w:rtl/>
        </w:rPr>
      </w:pPr>
      <w:r>
        <w:rPr>
          <w:rFonts w:hint="cs"/>
          <w:rtl/>
        </w:rPr>
        <w:tab/>
        <w:t>יצחק לוי</w:t>
      </w:r>
      <w:r>
        <w:rPr>
          <w:rFonts w:hint="cs"/>
          <w:rtl/>
        </w:rPr>
        <w:tab/>
      </w:r>
      <w:r>
        <w:rPr>
          <w:rFonts w:hint="cs"/>
          <w:rtl/>
        </w:rPr>
        <w:tab/>
      </w:r>
      <w:r>
        <w:rPr>
          <w:rFonts w:hint="cs"/>
          <w:rtl/>
        </w:rPr>
        <w:tab/>
        <w:t>- אינו נוכח</w:t>
      </w:r>
    </w:p>
    <w:p w14:paraId="614B83FE" w14:textId="77777777" w:rsidR="00000000" w:rsidRDefault="00ED7A37">
      <w:pPr>
        <w:pStyle w:val="a"/>
        <w:rPr>
          <w:rFonts w:hint="cs"/>
          <w:rtl/>
        </w:rPr>
      </w:pPr>
      <w:r>
        <w:rPr>
          <w:rFonts w:hint="cs"/>
          <w:rtl/>
        </w:rPr>
        <w:t xml:space="preserve">            יעקב ליצמן</w:t>
      </w:r>
      <w:r>
        <w:rPr>
          <w:rFonts w:hint="cs"/>
          <w:rtl/>
        </w:rPr>
        <w:tab/>
      </w:r>
      <w:r>
        <w:rPr>
          <w:rFonts w:hint="cs"/>
          <w:rtl/>
        </w:rPr>
        <w:tab/>
        <w:t>- אינו נוכח</w:t>
      </w:r>
    </w:p>
    <w:p w14:paraId="29139A84" w14:textId="77777777" w:rsidR="00000000" w:rsidRDefault="00ED7A37">
      <w:pPr>
        <w:pStyle w:val="a"/>
        <w:rPr>
          <w:rFonts w:hint="cs"/>
          <w:rtl/>
        </w:rPr>
      </w:pPr>
      <w:r>
        <w:rPr>
          <w:rFonts w:hint="cs"/>
          <w:rtl/>
        </w:rPr>
        <w:tab/>
        <w:t>בנימין נתניהו</w:t>
      </w:r>
      <w:r>
        <w:rPr>
          <w:rFonts w:hint="cs"/>
          <w:rtl/>
        </w:rPr>
        <w:tab/>
      </w:r>
      <w:r>
        <w:rPr>
          <w:rFonts w:hint="cs"/>
          <w:rtl/>
        </w:rPr>
        <w:tab/>
        <w:t>- אינו נוכח</w:t>
      </w:r>
    </w:p>
    <w:p w14:paraId="701B7B5D" w14:textId="77777777" w:rsidR="00000000" w:rsidRDefault="00ED7A37">
      <w:pPr>
        <w:pStyle w:val="a"/>
        <w:rPr>
          <w:rFonts w:hint="cs"/>
          <w:rtl/>
        </w:rPr>
      </w:pPr>
      <w:r>
        <w:rPr>
          <w:rFonts w:hint="cs"/>
          <w:rtl/>
        </w:rPr>
        <w:tab/>
        <w:t>אפרים סנה</w:t>
      </w:r>
      <w:r>
        <w:rPr>
          <w:rFonts w:hint="cs"/>
          <w:rtl/>
        </w:rPr>
        <w:tab/>
      </w:r>
      <w:r>
        <w:rPr>
          <w:rFonts w:hint="cs"/>
          <w:rtl/>
        </w:rPr>
        <w:tab/>
        <w:t>-</w:t>
      </w:r>
      <w:r>
        <w:rPr>
          <w:rFonts w:hint="cs"/>
          <w:rtl/>
        </w:rPr>
        <w:t xml:space="preserve"> אינו נוכח</w:t>
      </w:r>
    </w:p>
    <w:p w14:paraId="69588E93" w14:textId="77777777" w:rsidR="00000000" w:rsidRDefault="00ED7A37">
      <w:pPr>
        <w:pStyle w:val="a"/>
        <w:rPr>
          <w:rFonts w:hint="cs"/>
          <w:rtl/>
        </w:rPr>
      </w:pPr>
      <w:r>
        <w:rPr>
          <w:rFonts w:hint="cs"/>
          <w:rtl/>
        </w:rPr>
        <w:tab/>
        <w:t>שמעון פרס</w:t>
      </w:r>
      <w:r>
        <w:rPr>
          <w:rFonts w:hint="cs"/>
          <w:rtl/>
        </w:rPr>
        <w:tab/>
      </w:r>
      <w:r>
        <w:rPr>
          <w:rFonts w:hint="cs"/>
          <w:rtl/>
        </w:rPr>
        <w:tab/>
        <w:t>- אינו נוכח</w:t>
      </w:r>
    </w:p>
    <w:p w14:paraId="05629DE9" w14:textId="77777777" w:rsidR="00000000" w:rsidRDefault="00ED7A37">
      <w:pPr>
        <w:pStyle w:val="a"/>
        <w:rPr>
          <w:rFonts w:hint="cs"/>
          <w:rtl/>
        </w:rPr>
      </w:pPr>
      <w:r>
        <w:rPr>
          <w:rFonts w:hint="cs"/>
          <w:rtl/>
        </w:rPr>
        <w:tab/>
        <w:t>אברהם רביץ</w:t>
      </w:r>
      <w:r>
        <w:rPr>
          <w:rFonts w:hint="cs"/>
          <w:rtl/>
        </w:rPr>
        <w:tab/>
      </w:r>
      <w:r>
        <w:rPr>
          <w:rFonts w:hint="cs"/>
          <w:rtl/>
        </w:rPr>
        <w:tab/>
        <w:t>- אינו נוכח</w:t>
      </w:r>
    </w:p>
    <w:p w14:paraId="33509477" w14:textId="77777777" w:rsidR="00000000" w:rsidRDefault="00ED7A37">
      <w:pPr>
        <w:pStyle w:val="a"/>
        <w:rPr>
          <w:rFonts w:hint="cs"/>
          <w:rtl/>
        </w:rPr>
      </w:pPr>
    </w:p>
    <w:p w14:paraId="355C6223" w14:textId="77777777" w:rsidR="00000000" w:rsidRDefault="00ED7A37">
      <w:pPr>
        <w:pStyle w:val="a"/>
        <w:rPr>
          <w:rFonts w:hint="cs"/>
          <w:rtl/>
        </w:rPr>
      </w:pPr>
      <w:r>
        <w:rPr>
          <w:rFonts w:hint="cs"/>
          <w:rtl/>
        </w:rPr>
        <w:t>בזה סיימנו קריאה שנייה. האם יש מישהו באולם שלא הצביע? אין. תודה רבה.</w:t>
      </w:r>
    </w:p>
    <w:p w14:paraId="342DA871" w14:textId="77777777" w:rsidR="00000000" w:rsidRDefault="00ED7A37">
      <w:pPr>
        <w:pStyle w:val="a"/>
        <w:rPr>
          <w:rFonts w:hint="cs"/>
          <w:rtl/>
        </w:rPr>
      </w:pPr>
    </w:p>
    <w:p w14:paraId="56A3B4B7" w14:textId="77777777" w:rsidR="00000000" w:rsidRDefault="00ED7A37">
      <w:pPr>
        <w:pStyle w:val="ad"/>
        <w:rPr>
          <w:rtl/>
        </w:rPr>
      </w:pPr>
      <w:r>
        <w:rPr>
          <w:rtl/>
        </w:rPr>
        <w:t>היו"ר ראובן ריבלין:</w:t>
      </w:r>
    </w:p>
    <w:p w14:paraId="6158BD20" w14:textId="77777777" w:rsidR="00000000" w:rsidRDefault="00ED7A37">
      <w:pPr>
        <w:pStyle w:val="a"/>
        <w:rPr>
          <w:rtl/>
        </w:rPr>
      </w:pPr>
    </w:p>
    <w:p w14:paraId="245C5D01" w14:textId="77777777" w:rsidR="00000000" w:rsidRDefault="00ED7A37">
      <w:pPr>
        <w:pStyle w:val="a"/>
        <w:rPr>
          <w:rFonts w:hint="cs"/>
          <w:rtl/>
        </w:rPr>
      </w:pPr>
      <w:r>
        <w:rPr>
          <w:rFonts w:hint="cs"/>
          <w:rtl/>
        </w:rPr>
        <w:t>תודה רבה. עד אשר אוכל להכריז על התוצאות, אני מבקש להזכיר לחברי הכנסת, שמייד לאחר ההכרזה על התוצאה בעניין</w:t>
      </w:r>
      <w:r>
        <w:rPr>
          <w:rFonts w:hint="cs"/>
          <w:rtl/>
        </w:rPr>
        <w:t xml:space="preserve"> עמדתו של ראש הממשלה, אנחנו עוברים להצבעות על חוקים שונים. אנחנו נעשה זאת בהצבעה אלקטרונית. לכן אני מבקש מכולם לתפוס את מקומותיהם, שלא יהיה מצב שבו יצטרכו לרוץ. לפני ההצבעה ישיב סגן השר על הצעות החוק ואנחנו נצביע עליהן.</w:t>
      </w:r>
    </w:p>
    <w:p w14:paraId="0668A3D1" w14:textId="77777777" w:rsidR="00000000" w:rsidRDefault="00ED7A37">
      <w:pPr>
        <w:pStyle w:val="a"/>
        <w:rPr>
          <w:rFonts w:hint="cs"/>
          <w:rtl/>
        </w:rPr>
      </w:pPr>
    </w:p>
    <w:p w14:paraId="77614218" w14:textId="77777777" w:rsidR="00000000" w:rsidRDefault="00ED7A37">
      <w:pPr>
        <w:pStyle w:val="a"/>
        <w:rPr>
          <w:rFonts w:hint="cs"/>
          <w:rtl/>
        </w:rPr>
      </w:pPr>
      <w:r>
        <w:rPr>
          <w:rFonts w:hint="cs"/>
          <w:rtl/>
        </w:rPr>
        <w:t xml:space="preserve">ובכן, רבותי חברי הכנסת, 57 בעד, 42 </w:t>
      </w:r>
      <w:r>
        <w:rPr>
          <w:rFonts w:hint="cs"/>
          <w:rtl/>
        </w:rPr>
        <w:t xml:space="preserve">נגד. הודעתו של ראש הממשלה נתקבלה. </w:t>
      </w:r>
    </w:p>
    <w:p w14:paraId="69318342" w14:textId="77777777" w:rsidR="00000000" w:rsidRDefault="00ED7A37">
      <w:pPr>
        <w:pStyle w:val="a"/>
        <w:rPr>
          <w:rFonts w:hint="cs"/>
          <w:rtl/>
        </w:rPr>
      </w:pPr>
    </w:p>
    <w:p w14:paraId="2B857496" w14:textId="77777777" w:rsidR="00000000" w:rsidRDefault="00ED7A37">
      <w:pPr>
        <w:pStyle w:val="a"/>
        <w:ind w:firstLine="720"/>
        <w:rPr>
          <w:rFonts w:hint="cs"/>
          <w:rtl/>
        </w:rPr>
      </w:pPr>
      <w:r>
        <w:rPr>
          <w:rFonts w:hint="cs"/>
          <w:rtl/>
        </w:rPr>
        <w:t xml:space="preserve">אני מאוד מודה לחברי הכנסת על השתתפותם בדיון לפי סעיף 42(ב), ומודה לראש הממשלה על שנענה במועד לבקשת חברי הכנסת על-פי הנדרש בחוק.  </w:t>
      </w:r>
    </w:p>
    <w:p w14:paraId="39D670C4" w14:textId="77777777" w:rsidR="00000000" w:rsidRDefault="00ED7A37">
      <w:pPr>
        <w:pStyle w:val="a"/>
        <w:rPr>
          <w:rFonts w:hint="cs"/>
          <w:rtl/>
        </w:rPr>
      </w:pPr>
    </w:p>
    <w:p w14:paraId="72B0D39C" w14:textId="77777777" w:rsidR="00000000" w:rsidRDefault="00ED7A37">
      <w:pPr>
        <w:pStyle w:val="Subject"/>
        <w:rPr>
          <w:rtl/>
        </w:rPr>
      </w:pPr>
    </w:p>
    <w:p w14:paraId="04B301A9" w14:textId="77777777" w:rsidR="00000000" w:rsidRDefault="00ED7A37">
      <w:pPr>
        <w:pStyle w:val="Subject"/>
        <w:rPr>
          <w:rFonts w:hint="cs"/>
          <w:rtl/>
        </w:rPr>
      </w:pPr>
      <w:bookmarkStart w:id="185" w:name="_Toc45367330"/>
      <w:r>
        <w:rPr>
          <w:rFonts w:hint="cs"/>
          <w:rtl/>
        </w:rPr>
        <w:t xml:space="preserve">הצעת חוק משפחות חיילים שנספו במערכה (תגמולים ושיקום) </w:t>
      </w:r>
      <w:r>
        <w:rPr>
          <w:rtl/>
        </w:rPr>
        <w:br/>
      </w:r>
      <w:r>
        <w:rPr>
          <w:rFonts w:hint="cs"/>
          <w:rtl/>
        </w:rPr>
        <w:t>(תיקון מס' 26) (שינוי בזכאות לבן מ</w:t>
      </w:r>
      <w:r>
        <w:rPr>
          <w:rFonts w:hint="cs"/>
          <w:rtl/>
        </w:rPr>
        <w:t>שפחה של נספה), התשס"ג-2003;</w:t>
      </w:r>
      <w:bookmarkEnd w:id="185"/>
    </w:p>
    <w:p w14:paraId="625358C7" w14:textId="77777777" w:rsidR="00000000" w:rsidRDefault="00ED7A37">
      <w:pPr>
        <w:pStyle w:val="Subject"/>
        <w:rPr>
          <w:rFonts w:hint="cs"/>
          <w:rtl/>
        </w:rPr>
      </w:pPr>
      <w:bookmarkStart w:id="186" w:name="_Toc45367331"/>
      <w:r>
        <w:rPr>
          <w:rFonts w:hint="cs"/>
          <w:rtl/>
        </w:rPr>
        <w:t xml:space="preserve">הצעת חוק משפחות חיילים שנספו במערכה (תגמולים ושיקום) </w:t>
      </w:r>
      <w:r>
        <w:rPr>
          <w:rtl/>
        </w:rPr>
        <w:br/>
      </w:r>
      <w:r>
        <w:rPr>
          <w:rFonts w:hint="cs"/>
          <w:rtl/>
        </w:rPr>
        <w:t>(תיקון מס' 27) (סכום חודשי למימון צרכים מיוחדים לשכול), התשס"ג-2003;</w:t>
      </w:r>
      <w:bookmarkEnd w:id="186"/>
    </w:p>
    <w:p w14:paraId="3281C6D3" w14:textId="77777777" w:rsidR="00000000" w:rsidRDefault="00ED7A37">
      <w:pPr>
        <w:pStyle w:val="Subject"/>
        <w:rPr>
          <w:rFonts w:hint="cs"/>
          <w:rtl/>
        </w:rPr>
      </w:pPr>
      <w:bookmarkStart w:id="187" w:name="_Toc45367332"/>
      <w:r>
        <w:rPr>
          <w:rFonts w:hint="cs"/>
          <w:rtl/>
        </w:rPr>
        <w:t>הצעת חוק שירות ביטחון (תיקון מס' 13) (גיל מינימלי לגיוס), התשס"ג-2003</w:t>
      </w:r>
      <w:bookmarkEnd w:id="187"/>
    </w:p>
    <w:p w14:paraId="37B56225" w14:textId="77777777" w:rsidR="00000000" w:rsidRDefault="00ED7A37">
      <w:pPr>
        <w:pStyle w:val="a"/>
        <w:ind w:firstLine="0"/>
        <w:rPr>
          <w:rFonts w:hint="cs"/>
          <w:rtl/>
        </w:rPr>
      </w:pPr>
      <w:r>
        <w:rPr>
          <w:rFonts w:hint="cs"/>
          <w:rtl/>
        </w:rPr>
        <w:t>[</w:t>
      </w:r>
      <w:r>
        <w:rPr>
          <w:rtl/>
        </w:rPr>
        <w:t>"דברי הכנסת", חוב</w:t>
      </w:r>
      <w:r>
        <w:rPr>
          <w:rFonts w:hint="cs"/>
          <w:rtl/>
        </w:rPr>
        <w:t>'</w:t>
      </w:r>
      <w:r>
        <w:rPr>
          <w:rtl/>
        </w:rPr>
        <w:t xml:space="preserve"> </w:t>
      </w:r>
      <w:r>
        <w:rPr>
          <w:rFonts w:hint="cs"/>
          <w:rtl/>
        </w:rPr>
        <w:t>י"ב</w:t>
      </w:r>
      <w:r>
        <w:rPr>
          <w:rtl/>
        </w:rPr>
        <w:t>, עמ'</w:t>
      </w:r>
      <w:r>
        <w:rPr>
          <w:rFonts w:hint="cs"/>
          <w:rtl/>
        </w:rPr>
        <w:t xml:space="preserve">  2977.</w:t>
      </w:r>
      <w:r>
        <w:rPr>
          <w:rFonts w:hint="cs"/>
          <w:rtl/>
        </w:rPr>
        <w:t>]</w:t>
      </w:r>
    </w:p>
    <w:p w14:paraId="448308F2" w14:textId="77777777" w:rsidR="00000000" w:rsidRDefault="00ED7A37">
      <w:pPr>
        <w:pStyle w:val="SubjectSub"/>
        <w:rPr>
          <w:rFonts w:hint="cs"/>
          <w:b w:val="0"/>
          <w:bCs w:val="0"/>
          <w:rtl/>
        </w:rPr>
      </w:pPr>
      <w:r>
        <w:rPr>
          <w:rFonts w:hint="cs"/>
          <w:rtl/>
        </w:rPr>
        <w:t>(קריאה ראשונה)</w:t>
      </w:r>
    </w:p>
    <w:p w14:paraId="71FB0E24" w14:textId="77777777" w:rsidR="00000000" w:rsidRDefault="00ED7A37">
      <w:pPr>
        <w:pStyle w:val="SubjectSub"/>
        <w:jc w:val="left"/>
        <w:rPr>
          <w:rFonts w:hint="cs"/>
          <w:rtl/>
        </w:rPr>
      </w:pPr>
    </w:p>
    <w:p w14:paraId="475A804D" w14:textId="77777777" w:rsidR="00000000" w:rsidRDefault="00ED7A37">
      <w:pPr>
        <w:pStyle w:val="ad"/>
        <w:rPr>
          <w:rtl/>
        </w:rPr>
      </w:pPr>
      <w:r>
        <w:rPr>
          <w:rtl/>
        </w:rPr>
        <w:t>היו"ר ראובן ריבלין:</w:t>
      </w:r>
    </w:p>
    <w:p w14:paraId="75F8E24F" w14:textId="77777777" w:rsidR="00000000" w:rsidRDefault="00ED7A37">
      <w:pPr>
        <w:pStyle w:val="a"/>
        <w:rPr>
          <w:rtl/>
        </w:rPr>
      </w:pPr>
    </w:p>
    <w:p w14:paraId="680EF6D2" w14:textId="77777777" w:rsidR="00000000" w:rsidRDefault="00ED7A37">
      <w:pPr>
        <w:pStyle w:val="a"/>
        <w:rPr>
          <w:rFonts w:hint="cs"/>
          <w:rtl/>
        </w:rPr>
      </w:pPr>
      <w:r>
        <w:rPr>
          <w:rFonts w:hint="cs"/>
          <w:rtl/>
        </w:rPr>
        <w:t xml:space="preserve">סגן השר חבר הכנסת זאב בוים, בבקשה. אדוני ישיב על הצעות החוק שהיה עליהן דיון, ומייד נעבור להצבעה. </w:t>
      </w:r>
    </w:p>
    <w:p w14:paraId="211FB586" w14:textId="77777777" w:rsidR="00000000" w:rsidRDefault="00ED7A37">
      <w:pPr>
        <w:pStyle w:val="a"/>
        <w:rPr>
          <w:rFonts w:hint="cs"/>
          <w:rtl/>
        </w:rPr>
      </w:pPr>
    </w:p>
    <w:p w14:paraId="5883AA59" w14:textId="77777777" w:rsidR="00000000" w:rsidRDefault="00ED7A37">
      <w:pPr>
        <w:pStyle w:val="ac"/>
        <w:rPr>
          <w:rtl/>
        </w:rPr>
      </w:pPr>
      <w:r>
        <w:rPr>
          <w:rFonts w:hint="eastAsia"/>
          <w:rtl/>
        </w:rPr>
        <w:t>אברהם</w:t>
      </w:r>
      <w:r>
        <w:rPr>
          <w:rtl/>
        </w:rPr>
        <w:t xml:space="preserve"> בורג (העבודה-מימד):</w:t>
      </w:r>
    </w:p>
    <w:p w14:paraId="4E2AFBE9" w14:textId="77777777" w:rsidR="00000000" w:rsidRDefault="00ED7A37">
      <w:pPr>
        <w:pStyle w:val="a"/>
        <w:rPr>
          <w:rFonts w:hint="cs"/>
          <w:rtl/>
        </w:rPr>
      </w:pPr>
    </w:p>
    <w:p w14:paraId="620F02D8" w14:textId="77777777" w:rsidR="00000000" w:rsidRDefault="00ED7A37">
      <w:pPr>
        <w:pStyle w:val="a"/>
        <w:rPr>
          <w:rFonts w:hint="cs"/>
          <w:rtl/>
        </w:rPr>
      </w:pPr>
      <w:r>
        <w:rPr>
          <w:rFonts w:hint="cs"/>
          <w:rtl/>
        </w:rPr>
        <w:t>תשובה אחת?</w:t>
      </w:r>
    </w:p>
    <w:p w14:paraId="74ECF334" w14:textId="77777777" w:rsidR="00000000" w:rsidRDefault="00ED7A37">
      <w:pPr>
        <w:pStyle w:val="a"/>
        <w:rPr>
          <w:rFonts w:hint="cs"/>
          <w:rtl/>
        </w:rPr>
      </w:pPr>
    </w:p>
    <w:p w14:paraId="413B10D2" w14:textId="77777777" w:rsidR="00000000" w:rsidRDefault="00ED7A37">
      <w:pPr>
        <w:pStyle w:val="ad"/>
        <w:rPr>
          <w:rtl/>
        </w:rPr>
      </w:pPr>
      <w:r>
        <w:rPr>
          <w:rtl/>
        </w:rPr>
        <w:t>היו"ר ראובן ריבלין:</w:t>
      </w:r>
    </w:p>
    <w:p w14:paraId="120116BE" w14:textId="77777777" w:rsidR="00000000" w:rsidRDefault="00ED7A37">
      <w:pPr>
        <w:pStyle w:val="a"/>
        <w:rPr>
          <w:rtl/>
        </w:rPr>
      </w:pPr>
    </w:p>
    <w:p w14:paraId="4ED23151" w14:textId="77777777" w:rsidR="00000000" w:rsidRDefault="00ED7A37">
      <w:pPr>
        <w:pStyle w:val="a"/>
        <w:rPr>
          <w:rFonts w:hint="cs"/>
          <w:rtl/>
        </w:rPr>
      </w:pPr>
      <w:r>
        <w:rPr>
          <w:rFonts w:hint="cs"/>
          <w:rtl/>
        </w:rPr>
        <w:t>תשובה אחת.</w:t>
      </w:r>
    </w:p>
    <w:p w14:paraId="70BAD667" w14:textId="77777777" w:rsidR="00000000" w:rsidRDefault="00ED7A37">
      <w:pPr>
        <w:pStyle w:val="a"/>
        <w:rPr>
          <w:rFonts w:hint="cs"/>
          <w:rtl/>
        </w:rPr>
      </w:pPr>
    </w:p>
    <w:p w14:paraId="4AC00F6D" w14:textId="77777777" w:rsidR="00000000" w:rsidRDefault="00ED7A37">
      <w:pPr>
        <w:pStyle w:val="Speaker"/>
        <w:rPr>
          <w:rtl/>
        </w:rPr>
      </w:pPr>
      <w:bookmarkStart w:id="188" w:name="FS000000464T16_06_2003_19_38_09"/>
      <w:bookmarkStart w:id="189" w:name="_Toc45367333"/>
      <w:bookmarkEnd w:id="188"/>
      <w:r>
        <w:rPr>
          <w:rFonts w:hint="cs"/>
          <w:rtl/>
        </w:rPr>
        <w:t xml:space="preserve">סגן שר הביטחון </w:t>
      </w:r>
      <w:r>
        <w:rPr>
          <w:rFonts w:hint="eastAsia"/>
          <w:rtl/>
        </w:rPr>
        <w:t>זאב</w:t>
      </w:r>
      <w:r>
        <w:rPr>
          <w:rtl/>
        </w:rPr>
        <w:t xml:space="preserve"> בוים</w:t>
      </w:r>
      <w:r>
        <w:rPr>
          <w:rFonts w:hint="cs"/>
          <w:rtl/>
        </w:rPr>
        <w:t>:</w:t>
      </w:r>
      <w:bookmarkEnd w:id="189"/>
    </w:p>
    <w:p w14:paraId="451C928D" w14:textId="77777777" w:rsidR="00000000" w:rsidRDefault="00ED7A37">
      <w:pPr>
        <w:pStyle w:val="a"/>
        <w:rPr>
          <w:rFonts w:hint="cs"/>
          <w:rtl/>
        </w:rPr>
      </w:pPr>
    </w:p>
    <w:p w14:paraId="742F0FC6" w14:textId="77777777" w:rsidR="00000000" w:rsidRDefault="00ED7A37">
      <w:pPr>
        <w:pStyle w:val="a"/>
        <w:rPr>
          <w:rFonts w:hint="cs"/>
          <w:rtl/>
        </w:rPr>
      </w:pPr>
      <w:r>
        <w:rPr>
          <w:rFonts w:hint="cs"/>
          <w:rtl/>
        </w:rPr>
        <w:t>אדוני היושב-ראש, שלו</w:t>
      </w:r>
      <w:r>
        <w:rPr>
          <w:rFonts w:hint="cs"/>
          <w:rtl/>
        </w:rPr>
        <w:t xml:space="preserve">ש הצעות חוק, שתיים מהן עוסקות בחוק משפחות חיילים שנספו במערכה (תגמולים ושיקום) ואחת בחוק שירות ביטחון. בדיון שהתקיים על שלושתן ניכר היה שיש הסכמה רחבה להצעות החוק. </w:t>
      </w:r>
    </w:p>
    <w:p w14:paraId="4C7D15FE" w14:textId="77777777" w:rsidR="00000000" w:rsidRDefault="00ED7A37">
      <w:pPr>
        <w:pStyle w:val="a"/>
        <w:rPr>
          <w:rFonts w:hint="cs"/>
          <w:rtl/>
        </w:rPr>
      </w:pPr>
    </w:p>
    <w:p w14:paraId="75C17CE0" w14:textId="77777777" w:rsidR="00000000" w:rsidRDefault="00ED7A37">
      <w:pPr>
        <w:pStyle w:val="a"/>
        <w:rPr>
          <w:rFonts w:hint="cs"/>
          <w:rtl/>
        </w:rPr>
      </w:pPr>
      <w:r>
        <w:rPr>
          <w:rFonts w:hint="cs"/>
          <w:rtl/>
        </w:rPr>
        <w:t xml:space="preserve">הראשונה, הצעת חוק משפחות חיילים (תיקון מס' 26), עוסקת במועד הודעה על שינוי בתנאי זכאות של </w:t>
      </w:r>
      <w:r>
        <w:rPr>
          <w:rFonts w:hint="cs"/>
          <w:rtl/>
        </w:rPr>
        <w:t>בן המשפחה. השנייה, תיקון מס' 27 לאותו חוק, מטרתה לעגן את הסמכות למתן תשלום נוסף לצרכים מיוחדים להורים שכולים. אולי צריך להדגיש, מדובר על הורים שכולים שבדרך כלל הם מחוסרי הכנסה מכל מקור שהוא. התיקון האחרון, כאמור, הצעת חוק שירות ביטחון (גיל מינימלי לגיוס) -</w:t>
      </w:r>
      <w:r>
        <w:rPr>
          <w:rFonts w:hint="cs"/>
          <w:rtl/>
        </w:rPr>
        <w:t xml:space="preserve"> מוצעת פה התאמה של הוראות חוק שירות הביטחון למצב המשפטי הנדרש על-פי הוראות הפרוטוקול לאמנת האו"ם. אלה שלוש הצעות החוק, ואני מבקש להצביע בעדן. תודה.  </w:t>
      </w:r>
    </w:p>
    <w:p w14:paraId="1AE081C8" w14:textId="77777777" w:rsidR="00000000" w:rsidRDefault="00ED7A37">
      <w:pPr>
        <w:pStyle w:val="a"/>
        <w:rPr>
          <w:rFonts w:hint="cs"/>
          <w:rtl/>
        </w:rPr>
      </w:pPr>
    </w:p>
    <w:p w14:paraId="31DF986B" w14:textId="77777777" w:rsidR="00000000" w:rsidRDefault="00ED7A37">
      <w:pPr>
        <w:pStyle w:val="ad"/>
        <w:rPr>
          <w:rtl/>
        </w:rPr>
      </w:pPr>
      <w:r>
        <w:rPr>
          <w:rtl/>
        </w:rPr>
        <w:t>היו"ר ראובן ריבלין:</w:t>
      </w:r>
    </w:p>
    <w:p w14:paraId="69E714A4" w14:textId="77777777" w:rsidR="00000000" w:rsidRDefault="00ED7A37">
      <w:pPr>
        <w:pStyle w:val="a"/>
        <w:rPr>
          <w:rtl/>
        </w:rPr>
      </w:pPr>
    </w:p>
    <w:p w14:paraId="610FB443" w14:textId="77777777" w:rsidR="00000000" w:rsidRDefault="00ED7A37">
      <w:pPr>
        <w:pStyle w:val="a"/>
        <w:rPr>
          <w:rFonts w:hint="cs"/>
          <w:rtl/>
        </w:rPr>
      </w:pPr>
      <w:r>
        <w:rPr>
          <w:rFonts w:hint="cs"/>
          <w:rtl/>
        </w:rPr>
        <w:t>אני מאוד מודה. רבותי חברי הכנסת, נא לתפוס מקום. אני אאפשר לסגן השר להגיע למקומו בניח</w:t>
      </w:r>
      <w:r>
        <w:rPr>
          <w:rFonts w:hint="cs"/>
          <w:rtl/>
        </w:rPr>
        <w:t xml:space="preserve">ותא, על מנת שלא תהיה פה תקלה, ולא נשים בפני חברי הכנסת המצביעים תקלה. נא לשבת בשובה ובנחת, כי כאשר רצים לפעמים טועים, אחר כך מטעים, והדברים אינם טובים. </w:t>
      </w:r>
    </w:p>
    <w:p w14:paraId="328362A1" w14:textId="77777777" w:rsidR="00000000" w:rsidRDefault="00ED7A37">
      <w:pPr>
        <w:pStyle w:val="a"/>
        <w:rPr>
          <w:rFonts w:hint="cs"/>
          <w:rtl/>
        </w:rPr>
      </w:pPr>
    </w:p>
    <w:p w14:paraId="756B90BA" w14:textId="77777777" w:rsidR="00000000" w:rsidRDefault="00ED7A37">
      <w:pPr>
        <w:pStyle w:val="ac"/>
        <w:rPr>
          <w:rtl/>
        </w:rPr>
      </w:pPr>
      <w:r>
        <w:rPr>
          <w:rFonts w:hint="eastAsia"/>
          <w:rtl/>
        </w:rPr>
        <w:t>אברהם</w:t>
      </w:r>
      <w:r>
        <w:rPr>
          <w:rtl/>
        </w:rPr>
        <w:t xml:space="preserve"> בורג (העבודה-מימד):</w:t>
      </w:r>
    </w:p>
    <w:p w14:paraId="3A9C3265" w14:textId="77777777" w:rsidR="00000000" w:rsidRDefault="00ED7A37">
      <w:pPr>
        <w:pStyle w:val="a"/>
        <w:rPr>
          <w:rFonts w:hint="cs"/>
          <w:rtl/>
        </w:rPr>
      </w:pPr>
    </w:p>
    <w:p w14:paraId="15462C3A" w14:textId="77777777" w:rsidR="00000000" w:rsidRDefault="00ED7A37">
      <w:pPr>
        <w:pStyle w:val="a"/>
        <w:rPr>
          <w:rFonts w:hint="cs"/>
          <w:rtl/>
        </w:rPr>
      </w:pPr>
      <w:r>
        <w:rPr>
          <w:rFonts w:hint="cs"/>
          <w:rtl/>
        </w:rPr>
        <w:t xml:space="preserve">נוותר על השמית? </w:t>
      </w:r>
    </w:p>
    <w:p w14:paraId="401B7740" w14:textId="77777777" w:rsidR="00000000" w:rsidRDefault="00ED7A37">
      <w:pPr>
        <w:pStyle w:val="a"/>
        <w:rPr>
          <w:rFonts w:hint="cs"/>
          <w:rtl/>
        </w:rPr>
      </w:pPr>
    </w:p>
    <w:p w14:paraId="78BAA558" w14:textId="77777777" w:rsidR="00000000" w:rsidRDefault="00ED7A37">
      <w:pPr>
        <w:pStyle w:val="ad"/>
        <w:rPr>
          <w:rtl/>
        </w:rPr>
      </w:pPr>
      <w:r>
        <w:rPr>
          <w:rtl/>
        </w:rPr>
        <w:t>היו"ר ראובן ריבלין:</w:t>
      </w:r>
    </w:p>
    <w:p w14:paraId="2B660BAB" w14:textId="77777777" w:rsidR="00000000" w:rsidRDefault="00ED7A37">
      <w:pPr>
        <w:pStyle w:val="a"/>
        <w:rPr>
          <w:rtl/>
        </w:rPr>
      </w:pPr>
    </w:p>
    <w:p w14:paraId="04DA6BC7" w14:textId="77777777" w:rsidR="00000000" w:rsidRDefault="00ED7A37">
      <w:pPr>
        <w:pStyle w:val="a"/>
        <w:rPr>
          <w:rFonts w:hint="cs"/>
          <w:rtl/>
        </w:rPr>
      </w:pPr>
      <w:r>
        <w:rPr>
          <w:rFonts w:hint="cs"/>
          <w:rtl/>
        </w:rPr>
        <w:t xml:space="preserve">כן. אדוני יוותר על השמית. </w:t>
      </w:r>
    </w:p>
    <w:p w14:paraId="4A655DCD" w14:textId="77777777" w:rsidR="00000000" w:rsidRDefault="00ED7A37">
      <w:pPr>
        <w:pStyle w:val="a"/>
        <w:rPr>
          <w:rFonts w:hint="cs"/>
          <w:rtl/>
        </w:rPr>
      </w:pPr>
    </w:p>
    <w:p w14:paraId="2DCC5744" w14:textId="77777777" w:rsidR="00000000" w:rsidRDefault="00ED7A37">
      <w:pPr>
        <w:pStyle w:val="a"/>
        <w:rPr>
          <w:rFonts w:hint="cs"/>
          <w:rtl/>
        </w:rPr>
      </w:pPr>
      <w:r>
        <w:rPr>
          <w:rFonts w:hint="cs"/>
          <w:rtl/>
        </w:rPr>
        <w:t>אני מצבי</w:t>
      </w:r>
      <w:r>
        <w:rPr>
          <w:rFonts w:hint="cs"/>
          <w:rtl/>
        </w:rPr>
        <w:t xml:space="preserve">ע, קודם כול, על הצעת חוק משפחות חיילים שנספו במערכה (תגמולים ושיקום) (תיקון מס' 26) (שינוי בזכאות לבן משפחה של נספה), התשס"ג-2003, קריאה ראשונה. נא להצביע, עכשיו. </w:t>
      </w:r>
    </w:p>
    <w:p w14:paraId="133CA4B9" w14:textId="77777777" w:rsidR="00000000" w:rsidRDefault="00ED7A37">
      <w:pPr>
        <w:pStyle w:val="a"/>
        <w:rPr>
          <w:rFonts w:hint="cs"/>
          <w:rtl/>
        </w:rPr>
      </w:pPr>
    </w:p>
    <w:p w14:paraId="1887F898" w14:textId="77777777" w:rsidR="00000000" w:rsidRDefault="00ED7A37">
      <w:pPr>
        <w:pStyle w:val="a7"/>
        <w:bidi/>
        <w:rPr>
          <w:rFonts w:hint="cs"/>
          <w:rtl/>
        </w:rPr>
      </w:pPr>
      <w:r>
        <w:rPr>
          <w:rFonts w:hint="cs"/>
          <w:rtl/>
        </w:rPr>
        <w:t>הצבעה מס' 1</w:t>
      </w:r>
    </w:p>
    <w:p w14:paraId="33589937" w14:textId="77777777" w:rsidR="00000000" w:rsidRDefault="00ED7A37">
      <w:pPr>
        <w:pStyle w:val="a"/>
        <w:jc w:val="center"/>
        <w:rPr>
          <w:rFonts w:hint="cs"/>
          <w:b/>
          <w:bCs/>
          <w:rtl/>
        </w:rPr>
      </w:pPr>
    </w:p>
    <w:p w14:paraId="68FA9D15" w14:textId="77777777" w:rsidR="00000000" w:rsidRDefault="00ED7A37">
      <w:pPr>
        <w:pStyle w:val="a8"/>
        <w:bidi/>
        <w:rPr>
          <w:rFonts w:hint="cs"/>
          <w:rtl/>
        </w:rPr>
      </w:pPr>
      <w:r>
        <w:rPr>
          <w:rFonts w:hint="cs"/>
          <w:rtl/>
        </w:rPr>
        <w:t>בעד ההצעה להעביר את הצעת החוק לוועדה - 52</w:t>
      </w:r>
    </w:p>
    <w:p w14:paraId="7169211E" w14:textId="77777777" w:rsidR="00000000" w:rsidRDefault="00ED7A37">
      <w:pPr>
        <w:pStyle w:val="a8"/>
        <w:bidi/>
        <w:rPr>
          <w:rFonts w:hint="cs"/>
          <w:rtl/>
        </w:rPr>
      </w:pPr>
      <w:r>
        <w:rPr>
          <w:rFonts w:hint="cs"/>
          <w:rtl/>
        </w:rPr>
        <w:t>נגד - אין</w:t>
      </w:r>
    </w:p>
    <w:p w14:paraId="69286AB7" w14:textId="77777777" w:rsidR="00000000" w:rsidRDefault="00ED7A37">
      <w:pPr>
        <w:pStyle w:val="a8"/>
        <w:bidi/>
        <w:rPr>
          <w:rFonts w:hint="cs"/>
          <w:rtl/>
        </w:rPr>
      </w:pPr>
      <w:r>
        <w:rPr>
          <w:rFonts w:hint="cs"/>
          <w:rtl/>
        </w:rPr>
        <w:t>נמנעים - אין</w:t>
      </w:r>
    </w:p>
    <w:p w14:paraId="4E92E132" w14:textId="77777777" w:rsidR="00000000" w:rsidRDefault="00ED7A37">
      <w:pPr>
        <w:pStyle w:val="a9"/>
        <w:bidi/>
        <w:rPr>
          <w:rFonts w:hint="cs"/>
          <w:rtl/>
        </w:rPr>
      </w:pPr>
      <w:r>
        <w:rPr>
          <w:rFonts w:hint="cs"/>
          <w:rtl/>
        </w:rPr>
        <w:t xml:space="preserve">ההצעה להעביר </w:t>
      </w:r>
      <w:r>
        <w:rPr>
          <w:rFonts w:hint="cs"/>
          <w:rtl/>
        </w:rPr>
        <w:t xml:space="preserve">את הצעת חוק משפחות חיילים שנספו במערכה (תגמולים ושיקום) (תיקון מס' 26) (שינוי בזכאות לבן משפחה של נספה), התשס"ג-2003, לוועדת העבודה, הרווחה והבריאות נתקבלה. </w:t>
      </w:r>
    </w:p>
    <w:p w14:paraId="73D61886" w14:textId="77777777" w:rsidR="00000000" w:rsidRDefault="00ED7A37">
      <w:pPr>
        <w:pStyle w:val="a"/>
        <w:jc w:val="center"/>
        <w:rPr>
          <w:rFonts w:hint="cs"/>
          <w:rtl/>
        </w:rPr>
      </w:pPr>
    </w:p>
    <w:p w14:paraId="7777B2F4" w14:textId="77777777" w:rsidR="00000000" w:rsidRDefault="00ED7A37">
      <w:pPr>
        <w:pStyle w:val="ad"/>
        <w:rPr>
          <w:rtl/>
        </w:rPr>
      </w:pPr>
      <w:r>
        <w:rPr>
          <w:rtl/>
        </w:rPr>
        <w:t>היו"ר ראובן ריבלין:</w:t>
      </w:r>
    </w:p>
    <w:p w14:paraId="46193898" w14:textId="77777777" w:rsidR="00000000" w:rsidRDefault="00ED7A37">
      <w:pPr>
        <w:pStyle w:val="a"/>
        <w:rPr>
          <w:rtl/>
        </w:rPr>
      </w:pPr>
    </w:p>
    <w:p w14:paraId="509D0618" w14:textId="77777777" w:rsidR="00000000" w:rsidRDefault="00ED7A37">
      <w:pPr>
        <w:pStyle w:val="a"/>
        <w:rPr>
          <w:rFonts w:hint="cs"/>
          <w:rtl/>
        </w:rPr>
      </w:pPr>
      <w:r>
        <w:rPr>
          <w:rFonts w:hint="cs"/>
          <w:rtl/>
        </w:rPr>
        <w:t xml:space="preserve">בעד- 52, אין מתנגדים ואין נמנעים. אני קובע כי הצעת חוק זו עברה. </w:t>
      </w:r>
    </w:p>
    <w:p w14:paraId="32FFAF9F" w14:textId="77777777" w:rsidR="00000000" w:rsidRDefault="00ED7A37">
      <w:pPr>
        <w:pStyle w:val="a"/>
        <w:rPr>
          <w:rFonts w:hint="cs"/>
          <w:rtl/>
        </w:rPr>
      </w:pPr>
    </w:p>
    <w:p w14:paraId="160125A1" w14:textId="77777777" w:rsidR="00000000" w:rsidRDefault="00ED7A37">
      <w:pPr>
        <w:pStyle w:val="a"/>
        <w:rPr>
          <w:rFonts w:hint="cs"/>
          <w:rtl/>
        </w:rPr>
      </w:pPr>
      <w:r>
        <w:rPr>
          <w:rFonts w:hint="cs"/>
          <w:rtl/>
        </w:rPr>
        <w:t>נעבור, רבו</w:t>
      </w:r>
      <w:r>
        <w:rPr>
          <w:rFonts w:hint="cs"/>
          <w:rtl/>
        </w:rPr>
        <w:t xml:space="preserve">תי חברי הכנסת, להצעת חוק משפחות חיילים שנספו במערכה (תגמולים ושיקום) (תיקון מס' 27) (סכום חודשי למימון צרכים מיוחדים לשכול), התשס"ג-2003, קריאה ראשונה. </w:t>
      </w:r>
    </w:p>
    <w:p w14:paraId="450D542D" w14:textId="77777777" w:rsidR="00000000" w:rsidRDefault="00ED7A37">
      <w:pPr>
        <w:pStyle w:val="a"/>
        <w:rPr>
          <w:rFonts w:hint="cs"/>
          <w:rtl/>
        </w:rPr>
      </w:pPr>
    </w:p>
    <w:p w14:paraId="2B630F27" w14:textId="77777777" w:rsidR="00000000" w:rsidRDefault="00ED7A37">
      <w:pPr>
        <w:pStyle w:val="a"/>
        <w:rPr>
          <w:rFonts w:hint="cs"/>
          <w:rtl/>
        </w:rPr>
      </w:pPr>
      <w:r>
        <w:rPr>
          <w:rFonts w:hint="cs"/>
          <w:rtl/>
        </w:rPr>
        <w:t xml:space="preserve">נא להצביע עכשיו. רגע, רגע. כל זמן שאני לא לוחץ ההצבעה שלכם לא שווה כלום. מי שלחץ קודם, יכול להיות שזה </w:t>
      </w:r>
      <w:r>
        <w:rPr>
          <w:rFonts w:hint="cs"/>
          <w:rtl/>
        </w:rPr>
        <w:t xml:space="preserve">לא נקלט; שיצביע עכשיו. </w:t>
      </w:r>
    </w:p>
    <w:p w14:paraId="1249059D" w14:textId="77777777" w:rsidR="00000000" w:rsidRDefault="00ED7A37">
      <w:pPr>
        <w:pStyle w:val="a"/>
        <w:rPr>
          <w:rFonts w:hint="cs"/>
          <w:rtl/>
        </w:rPr>
      </w:pPr>
    </w:p>
    <w:p w14:paraId="16692597" w14:textId="77777777" w:rsidR="00000000" w:rsidRDefault="00ED7A37">
      <w:pPr>
        <w:pStyle w:val="a7"/>
        <w:bidi/>
        <w:rPr>
          <w:rtl/>
        </w:rPr>
      </w:pPr>
    </w:p>
    <w:p w14:paraId="5AD3C541" w14:textId="77777777" w:rsidR="00000000" w:rsidRDefault="00ED7A37">
      <w:pPr>
        <w:pStyle w:val="a7"/>
        <w:bidi/>
        <w:rPr>
          <w:rFonts w:hint="cs"/>
          <w:rtl/>
        </w:rPr>
      </w:pPr>
      <w:r>
        <w:rPr>
          <w:rFonts w:hint="cs"/>
          <w:rtl/>
        </w:rPr>
        <w:t>הצבעה מס' 2</w:t>
      </w:r>
    </w:p>
    <w:p w14:paraId="09433FAF" w14:textId="77777777" w:rsidR="00000000" w:rsidRDefault="00ED7A37">
      <w:pPr>
        <w:pStyle w:val="a"/>
        <w:jc w:val="center"/>
        <w:rPr>
          <w:rFonts w:hint="cs"/>
          <w:b/>
          <w:bCs/>
          <w:rtl/>
        </w:rPr>
      </w:pPr>
    </w:p>
    <w:p w14:paraId="73EED3B8" w14:textId="77777777" w:rsidR="00000000" w:rsidRDefault="00ED7A37">
      <w:pPr>
        <w:pStyle w:val="a8"/>
        <w:bidi/>
        <w:rPr>
          <w:rFonts w:hint="cs"/>
          <w:rtl/>
        </w:rPr>
      </w:pPr>
      <w:r>
        <w:rPr>
          <w:rFonts w:hint="cs"/>
          <w:rtl/>
        </w:rPr>
        <w:t>בעד ההצעה להעביר את הצעת החוק לוועדה - 54</w:t>
      </w:r>
    </w:p>
    <w:p w14:paraId="2C3D2E0F" w14:textId="77777777" w:rsidR="00000000" w:rsidRDefault="00ED7A37">
      <w:pPr>
        <w:pStyle w:val="a8"/>
        <w:bidi/>
        <w:rPr>
          <w:rFonts w:hint="cs"/>
          <w:rtl/>
        </w:rPr>
      </w:pPr>
      <w:r>
        <w:rPr>
          <w:rFonts w:hint="cs"/>
          <w:rtl/>
        </w:rPr>
        <w:t>נגד - אין</w:t>
      </w:r>
    </w:p>
    <w:p w14:paraId="421CC4CC" w14:textId="77777777" w:rsidR="00000000" w:rsidRDefault="00ED7A37">
      <w:pPr>
        <w:pStyle w:val="a8"/>
        <w:bidi/>
        <w:rPr>
          <w:rFonts w:hint="cs"/>
          <w:rtl/>
        </w:rPr>
      </w:pPr>
      <w:r>
        <w:rPr>
          <w:rFonts w:hint="cs"/>
          <w:rtl/>
        </w:rPr>
        <w:t>נמנעים - אין</w:t>
      </w:r>
    </w:p>
    <w:p w14:paraId="64B6ADA9" w14:textId="77777777" w:rsidR="00000000" w:rsidRDefault="00ED7A37">
      <w:pPr>
        <w:pStyle w:val="a9"/>
        <w:bidi/>
        <w:rPr>
          <w:rFonts w:hint="cs"/>
          <w:rtl/>
        </w:rPr>
      </w:pPr>
      <w:r>
        <w:rPr>
          <w:rFonts w:hint="cs"/>
          <w:rtl/>
        </w:rPr>
        <w:t>ההצעה להעביר את הצעת חוק משפחות חיילים שנספו במערכה (תגמולים ושיקום) (תיקון מס' 27) (סכום חודשי למימון צרכים מיוחדים לשכול), התשס"ג-2003, לוועדת העבודה,</w:t>
      </w:r>
      <w:r>
        <w:rPr>
          <w:rFonts w:hint="cs"/>
          <w:rtl/>
        </w:rPr>
        <w:t xml:space="preserve"> הרווחה והבריאות נתקבלה. </w:t>
      </w:r>
    </w:p>
    <w:p w14:paraId="4F310748" w14:textId="77777777" w:rsidR="00000000" w:rsidRDefault="00ED7A37">
      <w:pPr>
        <w:pStyle w:val="a"/>
        <w:jc w:val="center"/>
        <w:rPr>
          <w:rFonts w:hint="cs"/>
          <w:rtl/>
        </w:rPr>
      </w:pPr>
    </w:p>
    <w:p w14:paraId="26F13BA9" w14:textId="77777777" w:rsidR="00000000" w:rsidRDefault="00ED7A37">
      <w:pPr>
        <w:pStyle w:val="ad"/>
        <w:rPr>
          <w:rtl/>
        </w:rPr>
      </w:pPr>
      <w:r>
        <w:rPr>
          <w:rtl/>
        </w:rPr>
        <w:t>היו"ר ראובן ריבלין:</w:t>
      </w:r>
    </w:p>
    <w:p w14:paraId="0F8A8875" w14:textId="77777777" w:rsidR="00000000" w:rsidRDefault="00ED7A37">
      <w:pPr>
        <w:pStyle w:val="a"/>
        <w:rPr>
          <w:rtl/>
        </w:rPr>
      </w:pPr>
    </w:p>
    <w:p w14:paraId="50A19D9C" w14:textId="77777777" w:rsidR="00000000" w:rsidRDefault="00ED7A37">
      <w:pPr>
        <w:pStyle w:val="a"/>
        <w:rPr>
          <w:rFonts w:hint="cs"/>
          <w:rtl/>
        </w:rPr>
      </w:pPr>
      <w:r>
        <w:rPr>
          <w:rFonts w:hint="cs"/>
          <w:rtl/>
        </w:rPr>
        <w:t xml:space="preserve">54 בעד, באין מתנגדים, באין נמנעים - אני קובע שהצעת חוק זו עברה. </w:t>
      </w:r>
    </w:p>
    <w:p w14:paraId="632850D9" w14:textId="77777777" w:rsidR="00000000" w:rsidRDefault="00ED7A37">
      <w:pPr>
        <w:pStyle w:val="a"/>
        <w:rPr>
          <w:rFonts w:hint="cs"/>
          <w:rtl/>
        </w:rPr>
      </w:pPr>
    </w:p>
    <w:p w14:paraId="1CB2733F" w14:textId="77777777" w:rsidR="00000000" w:rsidRDefault="00ED7A37">
      <w:pPr>
        <w:pStyle w:val="a"/>
        <w:rPr>
          <w:rFonts w:hint="cs"/>
          <w:rtl/>
        </w:rPr>
      </w:pPr>
      <w:r>
        <w:rPr>
          <w:rFonts w:hint="cs"/>
          <w:rtl/>
        </w:rPr>
        <w:t xml:space="preserve">רבותי חברי הכנסת, אנחנו עוברים להצבעה על הצעת חוק שירות ביטחון (תיקון מס' 13) (גיל מינימלי לגיוס), התשס"ג-2003, קריאה ראשונה. נא להצביע. </w:t>
      </w:r>
    </w:p>
    <w:p w14:paraId="04FBE645" w14:textId="77777777" w:rsidR="00000000" w:rsidRDefault="00ED7A37">
      <w:pPr>
        <w:pStyle w:val="a"/>
        <w:rPr>
          <w:rFonts w:hint="cs"/>
          <w:rtl/>
        </w:rPr>
      </w:pPr>
    </w:p>
    <w:p w14:paraId="4EBDA940" w14:textId="77777777" w:rsidR="00000000" w:rsidRDefault="00ED7A37">
      <w:pPr>
        <w:pStyle w:val="a7"/>
        <w:bidi/>
        <w:rPr>
          <w:rFonts w:hint="cs"/>
          <w:rtl/>
        </w:rPr>
      </w:pPr>
      <w:r>
        <w:rPr>
          <w:rFonts w:hint="cs"/>
          <w:rtl/>
        </w:rPr>
        <w:t>הצב</w:t>
      </w:r>
      <w:r>
        <w:rPr>
          <w:rFonts w:hint="cs"/>
          <w:rtl/>
        </w:rPr>
        <w:t>עה מס' 3</w:t>
      </w:r>
    </w:p>
    <w:p w14:paraId="5D12E154" w14:textId="77777777" w:rsidR="00000000" w:rsidRDefault="00ED7A37">
      <w:pPr>
        <w:pStyle w:val="a"/>
        <w:jc w:val="center"/>
        <w:rPr>
          <w:rFonts w:hint="cs"/>
          <w:b/>
          <w:bCs/>
          <w:rtl/>
        </w:rPr>
      </w:pPr>
    </w:p>
    <w:p w14:paraId="385B2EA1" w14:textId="77777777" w:rsidR="00000000" w:rsidRDefault="00ED7A37">
      <w:pPr>
        <w:pStyle w:val="a8"/>
        <w:bidi/>
        <w:rPr>
          <w:rFonts w:hint="cs"/>
          <w:rtl/>
        </w:rPr>
      </w:pPr>
      <w:r>
        <w:rPr>
          <w:rFonts w:hint="cs"/>
          <w:rtl/>
        </w:rPr>
        <w:t>בעד ההצעה להעביר את הצעת החוק לוועדה -  50</w:t>
      </w:r>
    </w:p>
    <w:p w14:paraId="1D18AB89" w14:textId="77777777" w:rsidR="00000000" w:rsidRDefault="00ED7A37">
      <w:pPr>
        <w:pStyle w:val="a8"/>
        <w:bidi/>
        <w:rPr>
          <w:rFonts w:hint="cs"/>
          <w:rtl/>
        </w:rPr>
      </w:pPr>
      <w:r>
        <w:rPr>
          <w:rFonts w:hint="cs"/>
          <w:rtl/>
        </w:rPr>
        <w:t>נגד - אין</w:t>
      </w:r>
    </w:p>
    <w:p w14:paraId="56796077" w14:textId="77777777" w:rsidR="00000000" w:rsidRDefault="00ED7A37">
      <w:pPr>
        <w:pStyle w:val="a8"/>
        <w:bidi/>
        <w:rPr>
          <w:rFonts w:hint="cs"/>
          <w:rtl/>
        </w:rPr>
      </w:pPr>
      <w:r>
        <w:rPr>
          <w:rFonts w:hint="cs"/>
          <w:rtl/>
        </w:rPr>
        <w:t>נמנעים - 1</w:t>
      </w:r>
    </w:p>
    <w:p w14:paraId="097689D4" w14:textId="77777777" w:rsidR="00000000" w:rsidRDefault="00ED7A37">
      <w:pPr>
        <w:pStyle w:val="a9"/>
        <w:bidi/>
        <w:rPr>
          <w:rFonts w:hint="cs"/>
          <w:rtl/>
        </w:rPr>
      </w:pPr>
      <w:r>
        <w:rPr>
          <w:rFonts w:hint="cs"/>
          <w:rtl/>
        </w:rPr>
        <w:t xml:space="preserve">ההצעה להעביר את הצעת חוק שירות ביטחון (תיקון מס' 13) (גיל מינימלי לגיוס), התשס"ג-2003, לוועדת החוץ והביטחון נתקבלה. </w:t>
      </w:r>
    </w:p>
    <w:p w14:paraId="23924044" w14:textId="77777777" w:rsidR="00000000" w:rsidRDefault="00ED7A37">
      <w:pPr>
        <w:pStyle w:val="a"/>
        <w:rPr>
          <w:rFonts w:hint="cs"/>
          <w:rtl/>
        </w:rPr>
      </w:pPr>
    </w:p>
    <w:p w14:paraId="3CB837A9" w14:textId="77777777" w:rsidR="00000000" w:rsidRDefault="00ED7A37">
      <w:pPr>
        <w:pStyle w:val="ad"/>
        <w:rPr>
          <w:rtl/>
        </w:rPr>
      </w:pPr>
      <w:r>
        <w:rPr>
          <w:rtl/>
        </w:rPr>
        <w:t>היו"ר ראובן ריבלין:</w:t>
      </w:r>
    </w:p>
    <w:p w14:paraId="023C28C3" w14:textId="77777777" w:rsidR="00000000" w:rsidRDefault="00ED7A37">
      <w:pPr>
        <w:pStyle w:val="a"/>
        <w:rPr>
          <w:rtl/>
        </w:rPr>
      </w:pPr>
    </w:p>
    <w:p w14:paraId="58F47690" w14:textId="77777777" w:rsidR="00000000" w:rsidRDefault="00ED7A37">
      <w:pPr>
        <w:pStyle w:val="a"/>
        <w:rPr>
          <w:rFonts w:hint="cs"/>
          <w:rtl/>
        </w:rPr>
      </w:pPr>
      <w:r>
        <w:rPr>
          <w:rFonts w:hint="cs"/>
          <w:rtl/>
        </w:rPr>
        <w:t>50 בעד, אפס מתנגדים, אחד נמנע. אני קובע שגם</w:t>
      </w:r>
      <w:r>
        <w:rPr>
          <w:rFonts w:hint="cs"/>
          <w:rtl/>
        </w:rPr>
        <w:t xml:space="preserve"> הצעת חוק זו עברה. </w:t>
      </w:r>
    </w:p>
    <w:p w14:paraId="35755539" w14:textId="77777777" w:rsidR="00000000" w:rsidRDefault="00ED7A37">
      <w:pPr>
        <w:pStyle w:val="a"/>
        <w:rPr>
          <w:rFonts w:hint="cs"/>
          <w:rtl/>
        </w:rPr>
      </w:pPr>
    </w:p>
    <w:p w14:paraId="71532D31" w14:textId="77777777" w:rsidR="00000000" w:rsidRDefault="00ED7A37">
      <w:pPr>
        <w:pStyle w:val="a"/>
        <w:rPr>
          <w:rFonts w:hint="cs"/>
          <w:rtl/>
        </w:rPr>
      </w:pPr>
      <w:r>
        <w:rPr>
          <w:rFonts w:hint="cs"/>
          <w:rtl/>
        </w:rPr>
        <w:t xml:space="preserve">שתי הצעות החוק יועברו לוועדת העבודה והרווחה על מנת להכינן לקריאה שנייה ושלישית; האחרונה - לוועדת חוץ והביטחון. אני מבקש מהקצרניות, העושות מלאכה נפלאה, לתקן את אמירתי. </w:t>
      </w:r>
    </w:p>
    <w:p w14:paraId="1EF9A791" w14:textId="77777777" w:rsidR="00000000" w:rsidRDefault="00ED7A37">
      <w:pPr>
        <w:pStyle w:val="a"/>
        <w:rPr>
          <w:rFonts w:hint="cs"/>
          <w:rtl/>
        </w:rPr>
      </w:pPr>
    </w:p>
    <w:p w14:paraId="6A9E1567" w14:textId="77777777" w:rsidR="00000000" w:rsidRDefault="00ED7A37">
      <w:pPr>
        <w:pStyle w:val="a"/>
        <w:rPr>
          <w:rFonts w:hint="cs"/>
          <w:rtl/>
        </w:rPr>
      </w:pPr>
    </w:p>
    <w:p w14:paraId="4DA8054E" w14:textId="77777777" w:rsidR="00000000" w:rsidRDefault="00ED7A37">
      <w:pPr>
        <w:pStyle w:val="a"/>
        <w:rPr>
          <w:rFonts w:hint="cs"/>
          <w:rtl/>
        </w:rPr>
      </w:pPr>
    </w:p>
    <w:p w14:paraId="41E068F6" w14:textId="77777777" w:rsidR="00000000" w:rsidRDefault="00ED7A37">
      <w:pPr>
        <w:pStyle w:val="a"/>
        <w:rPr>
          <w:rFonts w:hint="cs"/>
          <w:rtl/>
        </w:rPr>
      </w:pPr>
    </w:p>
    <w:p w14:paraId="59278739" w14:textId="77777777" w:rsidR="00000000" w:rsidRDefault="00ED7A37">
      <w:pPr>
        <w:pStyle w:val="a"/>
        <w:rPr>
          <w:rFonts w:hint="cs"/>
          <w:rtl/>
        </w:rPr>
      </w:pPr>
    </w:p>
    <w:p w14:paraId="5C7B7816" w14:textId="77777777" w:rsidR="00000000" w:rsidRDefault="00ED7A37">
      <w:pPr>
        <w:pStyle w:val="a"/>
        <w:rPr>
          <w:rFonts w:hint="cs"/>
          <w:rtl/>
        </w:rPr>
      </w:pPr>
    </w:p>
    <w:p w14:paraId="07BAD0CB" w14:textId="77777777" w:rsidR="00000000" w:rsidRDefault="00ED7A37">
      <w:pPr>
        <w:pStyle w:val="a"/>
        <w:rPr>
          <w:rFonts w:hint="cs"/>
          <w:rtl/>
        </w:rPr>
      </w:pPr>
    </w:p>
    <w:p w14:paraId="24E8A555" w14:textId="77777777" w:rsidR="00000000" w:rsidRDefault="00ED7A37">
      <w:pPr>
        <w:pStyle w:val="a"/>
        <w:rPr>
          <w:rFonts w:hint="cs"/>
          <w:rtl/>
        </w:rPr>
      </w:pPr>
    </w:p>
    <w:p w14:paraId="0C1B8074" w14:textId="77777777" w:rsidR="00000000" w:rsidRDefault="00ED7A37">
      <w:pPr>
        <w:pStyle w:val="Subject"/>
        <w:rPr>
          <w:rFonts w:hint="cs"/>
          <w:rtl/>
        </w:rPr>
      </w:pPr>
      <w:bookmarkStart w:id="190" w:name="CS12814FI0012814T16_06_2003_19_30_36"/>
      <w:bookmarkStart w:id="191" w:name="_Toc45367334"/>
      <w:bookmarkEnd w:id="190"/>
      <w:r>
        <w:rPr>
          <w:rtl/>
        </w:rPr>
        <w:t xml:space="preserve">החלטה בדבר תיקון טעות בחוק התוכנית להבראת כלכלת ישראל </w:t>
      </w:r>
      <w:r>
        <w:rPr>
          <w:rFonts w:hint="cs"/>
          <w:rtl/>
        </w:rPr>
        <w:br/>
      </w:r>
      <w:r>
        <w:rPr>
          <w:rtl/>
        </w:rPr>
        <w:t>(תיק</w:t>
      </w:r>
      <w:r>
        <w:rPr>
          <w:rtl/>
        </w:rPr>
        <w:t xml:space="preserve">וני חקיקה להשגת יעדי התקציב והמדיניות הכלכלית </w:t>
      </w:r>
      <w:r>
        <w:rPr>
          <w:rFonts w:hint="cs"/>
          <w:rtl/>
        </w:rPr>
        <w:br/>
      </w:r>
      <w:r>
        <w:rPr>
          <w:rtl/>
        </w:rPr>
        <w:t>לשנות הכספים 2003 ו</w:t>
      </w:r>
      <w:r>
        <w:rPr>
          <w:rFonts w:hint="cs"/>
          <w:rtl/>
        </w:rPr>
        <w:t>-</w:t>
      </w:r>
      <w:r>
        <w:rPr>
          <w:rtl/>
        </w:rPr>
        <w:t>2004), התשס"ג-2003</w:t>
      </w:r>
      <w:bookmarkEnd w:id="191"/>
    </w:p>
    <w:p w14:paraId="161B9C10" w14:textId="77777777" w:rsidR="00000000" w:rsidRDefault="00ED7A37">
      <w:pPr>
        <w:pStyle w:val="SubjectSub"/>
        <w:jc w:val="left"/>
        <w:rPr>
          <w:rFonts w:hint="cs"/>
          <w:b w:val="0"/>
          <w:bCs w:val="0"/>
          <w:u w:val="none"/>
          <w:rtl/>
        </w:rPr>
      </w:pPr>
      <w:r>
        <w:rPr>
          <w:b w:val="0"/>
          <w:bCs w:val="0"/>
          <w:u w:val="none"/>
          <w:rtl/>
        </w:rPr>
        <w:t>[נספחות.]</w:t>
      </w:r>
    </w:p>
    <w:p w14:paraId="3C3ED4F3" w14:textId="77777777" w:rsidR="00000000" w:rsidRDefault="00ED7A37">
      <w:pPr>
        <w:pStyle w:val="a"/>
        <w:rPr>
          <w:rFonts w:hint="cs"/>
          <w:rtl/>
        </w:rPr>
      </w:pPr>
    </w:p>
    <w:p w14:paraId="517C3E86" w14:textId="77777777" w:rsidR="00000000" w:rsidRDefault="00ED7A37">
      <w:pPr>
        <w:pStyle w:val="a"/>
        <w:rPr>
          <w:rFonts w:hint="cs"/>
          <w:rtl/>
        </w:rPr>
      </w:pPr>
    </w:p>
    <w:p w14:paraId="26778920" w14:textId="77777777" w:rsidR="00000000" w:rsidRDefault="00ED7A37">
      <w:pPr>
        <w:pStyle w:val="ad"/>
        <w:rPr>
          <w:rtl/>
        </w:rPr>
      </w:pPr>
      <w:r>
        <w:rPr>
          <w:rtl/>
        </w:rPr>
        <w:t>היו"ר ראובן ריבלין:</w:t>
      </w:r>
    </w:p>
    <w:p w14:paraId="52D4606C" w14:textId="77777777" w:rsidR="00000000" w:rsidRDefault="00ED7A37">
      <w:pPr>
        <w:pStyle w:val="a"/>
        <w:rPr>
          <w:rtl/>
        </w:rPr>
      </w:pPr>
    </w:p>
    <w:p w14:paraId="3883FA3C" w14:textId="77777777" w:rsidR="00000000" w:rsidRDefault="00ED7A37">
      <w:pPr>
        <w:pStyle w:val="a"/>
        <w:rPr>
          <w:rFonts w:hint="cs"/>
          <w:rtl/>
        </w:rPr>
      </w:pPr>
      <w:r>
        <w:rPr>
          <w:rFonts w:hint="cs"/>
          <w:rtl/>
        </w:rPr>
        <w:t>אנחנו עוברים לסעיף ו': החלטה בדבר תיקון טעות בחוק התוכנית להבראת כלכלת ישראל (תיקוני חקיקה להשגת יעדי התקציב והמדיניות הכלכלית לשנות הכספ</w:t>
      </w:r>
      <w:r>
        <w:rPr>
          <w:rFonts w:hint="cs"/>
          <w:rtl/>
        </w:rPr>
        <w:t xml:space="preserve">ים 2003 ו-2004), התשס"ג-2003. נא להצביע - מי בעד, מי נגד. </w:t>
      </w:r>
    </w:p>
    <w:p w14:paraId="3A2391F6" w14:textId="77777777" w:rsidR="00000000" w:rsidRDefault="00ED7A37">
      <w:pPr>
        <w:pStyle w:val="a"/>
        <w:rPr>
          <w:rFonts w:hint="cs"/>
          <w:rtl/>
        </w:rPr>
      </w:pPr>
    </w:p>
    <w:p w14:paraId="01A34CC2" w14:textId="77777777" w:rsidR="00000000" w:rsidRDefault="00ED7A37">
      <w:pPr>
        <w:pStyle w:val="a"/>
        <w:rPr>
          <w:rFonts w:hint="cs"/>
          <w:rtl/>
        </w:rPr>
      </w:pPr>
      <w:r>
        <w:rPr>
          <w:rFonts w:hint="cs"/>
          <w:rtl/>
        </w:rPr>
        <w:t xml:space="preserve">באופן טבעי - מי שמצביע נגד התוכנית, מצביע גם נגד התיקון. </w:t>
      </w:r>
    </w:p>
    <w:p w14:paraId="70C45F67" w14:textId="77777777" w:rsidR="00000000" w:rsidRDefault="00ED7A37">
      <w:pPr>
        <w:pStyle w:val="a"/>
        <w:rPr>
          <w:rFonts w:hint="cs"/>
          <w:rtl/>
        </w:rPr>
      </w:pPr>
    </w:p>
    <w:p w14:paraId="388CE3B6" w14:textId="77777777" w:rsidR="00000000" w:rsidRDefault="00ED7A37">
      <w:pPr>
        <w:pStyle w:val="a7"/>
        <w:bidi/>
        <w:rPr>
          <w:rFonts w:hint="cs"/>
          <w:rtl/>
        </w:rPr>
      </w:pPr>
      <w:r>
        <w:rPr>
          <w:rFonts w:hint="cs"/>
          <w:rtl/>
        </w:rPr>
        <w:t>הצבעה מס' 4</w:t>
      </w:r>
    </w:p>
    <w:p w14:paraId="100894B6" w14:textId="77777777" w:rsidR="00000000" w:rsidRDefault="00ED7A37">
      <w:pPr>
        <w:pStyle w:val="a"/>
        <w:jc w:val="center"/>
        <w:rPr>
          <w:rFonts w:hint="cs"/>
          <w:b/>
          <w:bCs/>
          <w:rtl/>
        </w:rPr>
      </w:pPr>
    </w:p>
    <w:p w14:paraId="343DCA8E" w14:textId="77777777" w:rsidR="00000000" w:rsidRDefault="00ED7A37">
      <w:pPr>
        <w:pStyle w:val="a8"/>
        <w:bidi/>
        <w:rPr>
          <w:rFonts w:hint="cs"/>
          <w:rtl/>
        </w:rPr>
      </w:pPr>
      <w:r>
        <w:rPr>
          <w:rFonts w:hint="cs"/>
          <w:rtl/>
        </w:rPr>
        <w:t>בעד ההחלטה - 36</w:t>
      </w:r>
    </w:p>
    <w:p w14:paraId="41908B84" w14:textId="77777777" w:rsidR="00000000" w:rsidRDefault="00ED7A37">
      <w:pPr>
        <w:pStyle w:val="a8"/>
        <w:bidi/>
        <w:rPr>
          <w:rFonts w:hint="cs"/>
          <w:rtl/>
        </w:rPr>
      </w:pPr>
      <w:r>
        <w:rPr>
          <w:rFonts w:hint="cs"/>
          <w:rtl/>
        </w:rPr>
        <w:t>נגד - 10</w:t>
      </w:r>
    </w:p>
    <w:p w14:paraId="6145304D" w14:textId="77777777" w:rsidR="00000000" w:rsidRDefault="00ED7A37">
      <w:pPr>
        <w:pStyle w:val="a8"/>
        <w:bidi/>
        <w:rPr>
          <w:rFonts w:hint="cs"/>
          <w:rtl/>
        </w:rPr>
      </w:pPr>
      <w:r>
        <w:rPr>
          <w:rFonts w:hint="cs"/>
          <w:rtl/>
        </w:rPr>
        <w:t>נמנעים - 1</w:t>
      </w:r>
    </w:p>
    <w:p w14:paraId="365AE2A6" w14:textId="77777777" w:rsidR="00000000" w:rsidRDefault="00ED7A37">
      <w:pPr>
        <w:pStyle w:val="a8"/>
        <w:bidi/>
        <w:rPr>
          <w:rFonts w:hint="cs"/>
          <w:rtl/>
        </w:rPr>
      </w:pPr>
      <w:r>
        <w:rPr>
          <w:rFonts w:hint="cs"/>
          <w:rtl/>
        </w:rPr>
        <w:t xml:space="preserve">ההחלטה בדבר תיקון טעות בחוק התוכנית להבראת כלכלת ישראל  (תיקוני חקיקה להשגת יעדי התקציב </w:t>
      </w:r>
      <w:r>
        <w:rPr>
          <w:rFonts w:hint="cs"/>
          <w:rtl/>
        </w:rPr>
        <w:t xml:space="preserve">והמדיניות הכלכלית לשנות הכספים 2003 ו-2004), התשס"ג-2003, נתקבלה. </w:t>
      </w:r>
    </w:p>
    <w:p w14:paraId="57B5CAA0" w14:textId="77777777" w:rsidR="00000000" w:rsidRDefault="00ED7A37">
      <w:pPr>
        <w:pStyle w:val="a"/>
        <w:jc w:val="center"/>
        <w:rPr>
          <w:rFonts w:hint="cs"/>
          <w:b/>
          <w:bCs/>
          <w:rtl/>
        </w:rPr>
      </w:pPr>
    </w:p>
    <w:p w14:paraId="742B5189" w14:textId="77777777" w:rsidR="00000000" w:rsidRDefault="00ED7A37">
      <w:pPr>
        <w:pStyle w:val="a"/>
        <w:jc w:val="center"/>
        <w:rPr>
          <w:rFonts w:hint="cs"/>
          <w:b/>
          <w:bCs/>
          <w:rtl/>
        </w:rPr>
      </w:pPr>
    </w:p>
    <w:p w14:paraId="3CE3E6D0" w14:textId="77777777" w:rsidR="00000000" w:rsidRDefault="00ED7A37">
      <w:pPr>
        <w:pStyle w:val="ad"/>
        <w:rPr>
          <w:rtl/>
        </w:rPr>
      </w:pPr>
      <w:r>
        <w:rPr>
          <w:rtl/>
        </w:rPr>
        <w:t>היו"ר ראובן ריבלין:</w:t>
      </w:r>
    </w:p>
    <w:p w14:paraId="0E1A7EBA" w14:textId="77777777" w:rsidR="00000000" w:rsidRDefault="00ED7A37">
      <w:pPr>
        <w:pStyle w:val="a"/>
        <w:rPr>
          <w:rtl/>
        </w:rPr>
      </w:pPr>
    </w:p>
    <w:p w14:paraId="297C4BC9" w14:textId="77777777" w:rsidR="00000000" w:rsidRDefault="00ED7A37">
      <w:pPr>
        <w:pStyle w:val="a"/>
        <w:rPr>
          <w:rFonts w:hint="cs"/>
          <w:rtl/>
        </w:rPr>
      </w:pPr>
      <w:r>
        <w:rPr>
          <w:rFonts w:hint="cs"/>
          <w:rtl/>
        </w:rPr>
        <w:t xml:space="preserve">ובכן, 36 בעד, עשרה נגד, אני קובע שההחלטה בדבר תיקון טעות בחוק התוכנית להבראת כלכלת ישראל אושרה על-ידי הכנסת. </w:t>
      </w:r>
    </w:p>
    <w:p w14:paraId="207429ED" w14:textId="77777777" w:rsidR="00000000" w:rsidRDefault="00ED7A37">
      <w:pPr>
        <w:pStyle w:val="a"/>
        <w:rPr>
          <w:rFonts w:hint="cs"/>
          <w:b/>
          <w:bCs/>
          <w:rtl/>
        </w:rPr>
      </w:pPr>
    </w:p>
    <w:p w14:paraId="23791CA7" w14:textId="77777777" w:rsidR="00000000" w:rsidRDefault="00ED7A37">
      <w:pPr>
        <w:pStyle w:val="a"/>
        <w:rPr>
          <w:rFonts w:hint="cs"/>
          <w:b/>
          <w:bCs/>
          <w:rtl/>
        </w:rPr>
      </w:pPr>
    </w:p>
    <w:p w14:paraId="784CE4F1" w14:textId="77777777" w:rsidR="00000000" w:rsidRDefault="00ED7A37">
      <w:pPr>
        <w:pStyle w:val="a"/>
        <w:rPr>
          <w:rFonts w:hint="cs"/>
          <w:b/>
          <w:bCs/>
          <w:rtl/>
        </w:rPr>
      </w:pPr>
    </w:p>
    <w:p w14:paraId="38F7ED2F" w14:textId="77777777" w:rsidR="00000000" w:rsidRDefault="00ED7A37">
      <w:pPr>
        <w:pStyle w:val="a"/>
        <w:rPr>
          <w:rFonts w:hint="cs"/>
          <w:b/>
          <w:bCs/>
          <w:rtl/>
        </w:rPr>
      </w:pPr>
    </w:p>
    <w:p w14:paraId="1A52F2D4" w14:textId="77777777" w:rsidR="00000000" w:rsidRDefault="00ED7A37">
      <w:pPr>
        <w:pStyle w:val="a"/>
        <w:rPr>
          <w:rFonts w:hint="cs"/>
          <w:b/>
          <w:bCs/>
          <w:rtl/>
        </w:rPr>
      </w:pPr>
    </w:p>
    <w:p w14:paraId="7B3A5ED1" w14:textId="77777777" w:rsidR="00000000" w:rsidRDefault="00ED7A37">
      <w:pPr>
        <w:pStyle w:val="a"/>
        <w:rPr>
          <w:rFonts w:hint="cs"/>
          <w:b/>
          <w:bCs/>
          <w:rtl/>
        </w:rPr>
      </w:pPr>
    </w:p>
    <w:p w14:paraId="095473C9" w14:textId="77777777" w:rsidR="00000000" w:rsidRDefault="00ED7A37">
      <w:pPr>
        <w:pStyle w:val="a"/>
        <w:rPr>
          <w:rFonts w:hint="cs"/>
          <w:b/>
          <w:bCs/>
          <w:rtl/>
        </w:rPr>
      </w:pPr>
    </w:p>
    <w:p w14:paraId="07EAA33D" w14:textId="77777777" w:rsidR="00000000" w:rsidRDefault="00ED7A37">
      <w:pPr>
        <w:pStyle w:val="a"/>
        <w:rPr>
          <w:rFonts w:hint="cs"/>
          <w:b/>
          <w:bCs/>
          <w:rtl/>
        </w:rPr>
      </w:pPr>
    </w:p>
    <w:p w14:paraId="4F851DFF" w14:textId="77777777" w:rsidR="00000000" w:rsidRDefault="00ED7A37">
      <w:pPr>
        <w:pStyle w:val="a"/>
        <w:rPr>
          <w:rFonts w:hint="cs"/>
          <w:b/>
          <w:bCs/>
          <w:rtl/>
        </w:rPr>
      </w:pPr>
    </w:p>
    <w:p w14:paraId="40DC9A60" w14:textId="77777777" w:rsidR="00000000" w:rsidRDefault="00ED7A37">
      <w:pPr>
        <w:pStyle w:val="a"/>
        <w:rPr>
          <w:rFonts w:hint="cs"/>
          <w:b/>
          <w:bCs/>
          <w:rtl/>
        </w:rPr>
      </w:pPr>
    </w:p>
    <w:p w14:paraId="6A1B2D70" w14:textId="77777777" w:rsidR="00000000" w:rsidRDefault="00ED7A37">
      <w:pPr>
        <w:pStyle w:val="Subject"/>
        <w:rPr>
          <w:rtl/>
        </w:rPr>
      </w:pPr>
    </w:p>
    <w:p w14:paraId="2FAB165A" w14:textId="77777777" w:rsidR="00000000" w:rsidRDefault="00ED7A37">
      <w:pPr>
        <w:pStyle w:val="Subject"/>
        <w:rPr>
          <w:rFonts w:hint="cs"/>
          <w:rtl/>
        </w:rPr>
      </w:pPr>
      <w:bookmarkStart w:id="192" w:name="CS12756FI0012756T16_06_2003_19_38_04"/>
      <w:bookmarkStart w:id="193" w:name="_Toc45367335"/>
      <w:bookmarkEnd w:id="192"/>
      <w:r>
        <w:rPr>
          <w:rtl/>
        </w:rPr>
        <w:t>החלטה בדבר חלוקת הצ</w:t>
      </w:r>
      <w:r>
        <w:rPr>
          <w:rFonts w:hint="cs"/>
          <w:rtl/>
        </w:rPr>
        <w:t>עת חוק</w:t>
      </w:r>
      <w:r>
        <w:rPr>
          <w:rtl/>
        </w:rPr>
        <w:t xml:space="preserve"> חיילי מילואים (תיקו</w:t>
      </w:r>
      <w:r>
        <w:rPr>
          <w:rtl/>
        </w:rPr>
        <w:t>ני חקיקה), התשס"ג-2003</w:t>
      </w:r>
      <w:bookmarkEnd w:id="193"/>
    </w:p>
    <w:p w14:paraId="51854D6A" w14:textId="77777777" w:rsidR="00000000" w:rsidRDefault="00ED7A37">
      <w:pPr>
        <w:pStyle w:val="a"/>
        <w:rPr>
          <w:rFonts w:hint="cs"/>
          <w:rtl/>
        </w:rPr>
      </w:pPr>
      <w:r>
        <w:rPr>
          <w:rtl/>
        </w:rPr>
        <w:t>[נספחות.]</w:t>
      </w:r>
    </w:p>
    <w:p w14:paraId="01F7C9BB" w14:textId="77777777" w:rsidR="00000000" w:rsidRDefault="00ED7A37">
      <w:pPr>
        <w:pStyle w:val="SubjectSub"/>
        <w:rPr>
          <w:rFonts w:hint="cs"/>
          <w:rtl/>
        </w:rPr>
      </w:pPr>
    </w:p>
    <w:p w14:paraId="1A02C5D4" w14:textId="77777777" w:rsidR="00000000" w:rsidRDefault="00ED7A37">
      <w:pPr>
        <w:pStyle w:val="ad"/>
        <w:rPr>
          <w:rtl/>
        </w:rPr>
      </w:pPr>
      <w:r>
        <w:rPr>
          <w:rtl/>
        </w:rPr>
        <w:t>היו"ר ראובן ריבלין:</w:t>
      </w:r>
    </w:p>
    <w:p w14:paraId="776C2703" w14:textId="77777777" w:rsidR="00000000" w:rsidRDefault="00ED7A37">
      <w:pPr>
        <w:pStyle w:val="a"/>
        <w:rPr>
          <w:rtl/>
        </w:rPr>
      </w:pPr>
    </w:p>
    <w:p w14:paraId="0B219C7F" w14:textId="77777777" w:rsidR="00000000" w:rsidRDefault="00ED7A37">
      <w:pPr>
        <w:pStyle w:val="a"/>
        <w:rPr>
          <w:rFonts w:hint="cs"/>
          <w:rtl/>
        </w:rPr>
      </w:pPr>
      <w:r>
        <w:rPr>
          <w:rFonts w:hint="cs"/>
          <w:rtl/>
        </w:rPr>
        <w:t xml:space="preserve">סעיף ז', רבותי חברי הכנסת: החלטה בדבר חלוקת הצעת חוק חיילי מילואים (תיקוני חקיקה), התשס"ג-2003, לפי סעיף 138(ב1) לתקנון הכנסת. נא להצביע. </w:t>
      </w:r>
    </w:p>
    <w:p w14:paraId="237D7819" w14:textId="77777777" w:rsidR="00000000" w:rsidRDefault="00ED7A37">
      <w:pPr>
        <w:pStyle w:val="Speaker"/>
        <w:rPr>
          <w:rFonts w:hint="cs"/>
          <w:rtl/>
        </w:rPr>
      </w:pPr>
    </w:p>
    <w:p w14:paraId="1F752742" w14:textId="77777777" w:rsidR="00000000" w:rsidRDefault="00ED7A37">
      <w:pPr>
        <w:pStyle w:val="Speaker"/>
        <w:rPr>
          <w:rFonts w:hint="cs"/>
          <w:rtl/>
        </w:rPr>
      </w:pPr>
    </w:p>
    <w:p w14:paraId="6C6FD016" w14:textId="77777777" w:rsidR="00000000" w:rsidRDefault="00ED7A37">
      <w:pPr>
        <w:pStyle w:val="Speaker"/>
        <w:rPr>
          <w:rtl/>
        </w:rPr>
      </w:pPr>
      <w:bookmarkStart w:id="194" w:name="_Toc45367336"/>
      <w:r>
        <w:rPr>
          <w:rFonts w:hint="eastAsia"/>
          <w:rtl/>
        </w:rPr>
        <w:t>שאול</w:t>
      </w:r>
      <w:r>
        <w:rPr>
          <w:rtl/>
        </w:rPr>
        <w:t xml:space="preserve"> יהלום (יו"ר העבודה, הרווחה והבריאות):</w:t>
      </w:r>
      <w:bookmarkEnd w:id="194"/>
    </w:p>
    <w:p w14:paraId="188ED647" w14:textId="77777777" w:rsidR="00000000" w:rsidRDefault="00ED7A37">
      <w:pPr>
        <w:pStyle w:val="a"/>
        <w:rPr>
          <w:rFonts w:hint="cs"/>
          <w:rtl/>
        </w:rPr>
      </w:pPr>
    </w:p>
    <w:p w14:paraId="3ABF260E" w14:textId="77777777" w:rsidR="00000000" w:rsidRDefault="00ED7A37">
      <w:pPr>
        <w:pStyle w:val="a"/>
        <w:rPr>
          <w:rFonts w:hint="cs"/>
          <w:rtl/>
        </w:rPr>
      </w:pPr>
      <w:bookmarkStart w:id="195" w:name="FS000000524T16_06_2003_19_37_01"/>
      <w:bookmarkStart w:id="196" w:name="FS000000524T16_06_2003_19_37_14"/>
      <w:bookmarkEnd w:id="195"/>
      <w:bookmarkEnd w:id="196"/>
    </w:p>
    <w:p w14:paraId="5223ACC5" w14:textId="77777777" w:rsidR="00000000" w:rsidRDefault="00ED7A37">
      <w:pPr>
        <w:pStyle w:val="a"/>
        <w:rPr>
          <w:rFonts w:hint="cs"/>
          <w:rtl/>
        </w:rPr>
      </w:pPr>
      <w:r>
        <w:rPr>
          <w:rFonts w:hint="cs"/>
          <w:rtl/>
        </w:rPr>
        <w:t>אדוני היושב-ראש</w:t>
      </w:r>
      <w:r>
        <w:rPr>
          <w:rFonts w:hint="cs"/>
          <w:rtl/>
        </w:rPr>
        <w:t xml:space="preserve">, צריך לקרוא את ההחלטה. זה הונח על שולחן הכנסת? </w:t>
      </w:r>
    </w:p>
    <w:p w14:paraId="3DA7D88F" w14:textId="77777777" w:rsidR="00000000" w:rsidRDefault="00ED7A37">
      <w:pPr>
        <w:pStyle w:val="a"/>
        <w:rPr>
          <w:rFonts w:hint="cs"/>
          <w:rtl/>
        </w:rPr>
      </w:pPr>
    </w:p>
    <w:p w14:paraId="6B2BBB5D" w14:textId="77777777" w:rsidR="00000000" w:rsidRDefault="00ED7A37">
      <w:pPr>
        <w:pStyle w:val="ad"/>
        <w:rPr>
          <w:rtl/>
        </w:rPr>
      </w:pPr>
      <w:r>
        <w:rPr>
          <w:rFonts w:hint="eastAsia"/>
          <w:rtl/>
        </w:rPr>
        <w:t>היו</w:t>
      </w:r>
      <w:r>
        <w:rPr>
          <w:rtl/>
        </w:rPr>
        <w:t>"ר ראובן ריבלין:</w:t>
      </w:r>
    </w:p>
    <w:p w14:paraId="07BFE1B0" w14:textId="77777777" w:rsidR="00000000" w:rsidRDefault="00ED7A37">
      <w:pPr>
        <w:pStyle w:val="a"/>
        <w:rPr>
          <w:rFonts w:hint="cs"/>
          <w:rtl/>
        </w:rPr>
      </w:pPr>
    </w:p>
    <w:p w14:paraId="6741DD00" w14:textId="77777777" w:rsidR="00000000" w:rsidRDefault="00ED7A37">
      <w:pPr>
        <w:pStyle w:val="a"/>
        <w:rPr>
          <w:rFonts w:hint="cs"/>
          <w:rtl/>
        </w:rPr>
      </w:pPr>
      <w:r>
        <w:rPr>
          <w:rFonts w:hint="cs"/>
          <w:rtl/>
        </w:rPr>
        <w:t>הונח, הונח.</w:t>
      </w:r>
    </w:p>
    <w:p w14:paraId="64C82E73" w14:textId="77777777" w:rsidR="00000000" w:rsidRDefault="00ED7A37">
      <w:pPr>
        <w:pStyle w:val="a"/>
        <w:rPr>
          <w:rFonts w:hint="cs"/>
          <w:rtl/>
        </w:rPr>
      </w:pPr>
    </w:p>
    <w:p w14:paraId="6EAAEFBB" w14:textId="77777777" w:rsidR="00000000" w:rsidRDefault="00ED7A37">
      <w:pPr>
        <w:pStyle w:val="a7"/>
        <w:bidi/>
        <w:rPr>
          <w:rFonts w:hint="cs"/>
          <w:rtl/>
        </w:rPr>
      </w:pPr>
      <w:r>
        <w:rPr>
          <w:rFonts w:hint="cs"/>
          <w:rtl/>
        </w:rPr>
        <w:t>הצבעה מס' 5</w:t>
      </w:r>
    </w:p>
    <w:p w14:paraId="2EBBBFBD" w14:textId="77777777" w:rsidR="00000000" w:rsidRDefault="00ED7A37">
      <w:pPr>
        <w:pStyle w:val="a"/>
        <w:jc w:val="center"/>
        <w:rPr>
          <w:rFonts w:hint="cs"/>
          <w:b/>
          <w:bCs/>
          <w:rtl/>
        </w:rPr>
      </w:pPr>
    </w:p>
    <w:p w14:paraId="73B7713A" w14:textId="77777777" w:rsidR="00000000" w:rsidRDefault="00ED7A37">
      <w:pPr>
        <w:pStyle w:val="a8"/>
        <w:bidi/>
        <w:rPr>
          <w:rFonts w:hint="cs"/>
          <w:rtl/>
        </w:rPr>
      </w:pPr>
      <w:r>
        <w:rPr>
          <w:rFonts w:hint="cs"/>
          <w:rtl/>
        </w:rPr>
        <w:t>בעד ההחלטה -  38</w:t>
      </w:r>
    </w:p>
    <w:p w14:paraId="5F7FA76B" w14:textId="77777777" w:rsidR="00000000" w:rsidRDefault="00ED7A37">
      <w:pPr>
        <w:pStyle w:val="a8"/>
        <w:bidi/>
        <w:rPr>
          <w:rFonts w:hint="cs"/>
          <w:rtl/>
        </w:rPr>
      </w:pPr>
      <w:r>
        <w:rPr>
          <w:rFonts w:hint="cs"/>
          <w:rtl/>
        </w:rPr>
        <w:t>נגד - אין</w:t>
      </w:r>
    </w:p>
    <w:p w14:paraId="3F469CB2" w14:textId="77777777" w:rsidR="00000000" w:rsidRDefault="00ED7A37">
      <w:pPr>
        <w:pStyle w:val="a8"/>
        <w:bidi/>
        <w:rPr>
          <w:rFonts w:hint="cs"/>
          <w:rtl/>
        </w:rPr>
      </w:pPr>
      <w:r>
        <w:rPr>
          <w:rFonts w:hint="cs"/>
          <w:rtl/>
        </w:rPr>
        <w:t>נמנעים - אין</w:t>
      </w:r>
    </w:p>
    <w:p w14:paraId="12F636ED" w14:textId="77777777" w:rsidR="00000000" w:rsidRDefault="00ED7A37">
      <w:pPr>
        <w:pStyle w:val="a9"/>
        <w:bidi/>
        <w:rPr>
          <w:rFonts w:hint="cs"/>
          <w:rtl/>
        </w:rPr>
      </w:pPr>
      <w:r>
        <w:rPr>
          <w:rFonts w:hint="cs"/>
          <w:rtl/>
        </w:rPr>
        <w:t xml:space="preserve">ההחלטה בדבר חלוקת הצעת חוק חיילי מילואים (תיקוני חקיקה), התשס"ג-2003, נתקבלה. </w:t>
      </w:r>
    </w:p>
    <w:p w14:paraId="0AA5E8E9" w14:textId="77777777" w:rsidR="00000000" w:rsidRDefault="00ED7A37">
      <w:pPr>
        <w:pStyle w:val="a"/>
        <w:jc w:val="center"/>
        <w:rPr>
          <w:rFonts w:hint="cs"/>
          <w:rtl/>
        </w:rPr>
      </w:pPr>
    </w:p>
    <w:p w14:paraId="19E4D8B6" w14:textId="77777777" w:rsidR="00000000" w:rsidRDefault="00ED7A37">
      <w:pPr>
        <w:pStyle w:val="a"/>
        <w:jc w:val="center"/>
        <w:rPr>
          <w:rFonts w:hint="cs"/>
          <w:rtl/>
        </w:rPr>
      </w:pPr>
    </w:p>
    <w:p w14:paraId="7B5A7C14" w14:textId="77777777" w:rsidR="00000000" w:rsidRDefault="00ED7A37">
      <w:pPr>
        <w:pStyle w:val="ad"/>
        <w:rPr>
          <w:rtl/>
        </w:rPr>
      </w:pPr>
      <w:r>
        <w:rPr>
          <w:rtl/>
        </w:rPr>
        <w:t>היו"ר ראובן ריבלין:</w:t>
      </w:r>
    </w:p>
    <w:p w14:paraId="595713C9" w14:textId="77777777" w:rsidR="00000000" w:rsidRDefault="00ED7A37">
      <w:pPr>
        <w:pStyle w:val="a"/>
        <w:rPr>
          <w:rtl/>
        </w:rPr>
      </w:pPr>
    </w:p>
    <w:p w14:paraId="7C9EDE0F" w14:textId="77777777" w:rsidR="00000000" w:rsidRDefault="00ED7A37">
      <w:pPr>
        <w:pStyle w:val="a"/>
        <w:rPr>
          <w:rFonts w:hint="cs"/>
          <w:rtl/>
        </w:rPr>
      </w:pPr>
      <w:r>
        <w:rPr>
          <w:rFonts w:hint="cs"/>
          <w:rtl/>
        </w:rPr>
        <w:t>רבותי חברי הכנסת,</w:t>
      </w:r>
      <w:r>
        <w:rPr>
          <w:rFonts w:hint="cs"/>
          <w:rtl/>
        </w:rPr>
        <w:t xml:space="preserve"> 38 בעד, אפס מתנגדים, אפס נמנעים. אני קובע שאכן - עברה. </w:t>
      </w:r>
    </w:p>
    <w:p w14:paraId="75B9CFB2" w14:textId="77777777" w:rsidR="00000000" w:rsidRDefault="00ED7A37">
      <w:pPr>
        <w:pStyle w:val="a"/>
        <w:rPr>
          <w:rFonts w:hint="cs"/>
          <w:rtl/>
        </w:rPr>
      </w:pPr>
    </w:p>
    <w:p w14:paraId="7461CF61" w14:textId="77777777" w:rsidR="00000000" w:rsidRDefault="00ED7A37">
      <w:pPr>
        <w:pStyle w:val="a"/>
        <w:rPr>
          <w:rFonts w:hint="cs"/>
          <w:rtl/>
        </w:rPr>
      </w:pPr>
    </w:p>
    <w:p w14:paraId="675DB5D8" w14:textId="77777777" w:rsidR="00000000" w:rsidRDefault="00ED7A37">
      <w:pPr>
        <w:pStyle w:val="a"/>
        <w:rPr>
          <w:rFonts w:hint="cs"/>
          <w:rtl/>
        </w:rPr>
      </w:pPr>
    </w:p>
    <w:p w14:paraId="1116182E" w14:textId="77777777" w:rsidR="00000000" w:rsidRDefault="00ED7A37">
      <w:pPr>
        <w:pStyle w:val="a"/>
        <w:rPr>
          <w:rFonts w:hint="cs"/>
          <w:rtl/>
        </w:rPr>
      </w:pPr>
    </w:p>
    <w:p w14:paraId="17AA6817" w14:textId="77777777" w:rsidR="00000000" w:rsidRDefault="00ED7A37">
      <w:pPr>
        <w:pStyle w:val="a"/>
        <w:rPr>
          <w:rFonts w:hint="cs"/>
          <w:rtl/>
        </w:rPr>
      </w:pPr>
    </w:p>
    <w:p w14:paraId="7F6809DA" w14:textId="77777777" w:rsidR="00000000" w:rsidRDefault="00ED7A37">
      <w:pPr>
        <w:pStyle w:val="a"/>
        <w:rPr>
          <w:rFonts w:hint="cs"/>
          <w:rtl/>
        </w:rPr>
      </w:pPr>
    </w:p>
    <w:p w14:paraId="554EE5AF" w14:textId="77777777" w:rsidR="00000000" w:rsidRDefault="00ED7A37">
      <w:pPr>
        <w:pStyle w:val="a"/>
        <w:rPr>
          <w:rFonts w:hint="cs"/>
          <w:rtl/>
        </w:rPr>
      </w:pPr>
    </w:p>
    <w:p w14:paraId="4ECE3D38" w14:textId="77777777" w:rsidR="00000000" w:rsidRDefault="00ED7A37">
      <w:pPr>
        <w:pStyle w:val="a"/>
        <w:rPr>
          <w:rFonts w:hint="cs"/>
          <w:rtl/>
        </w:rPr>
      </w:pPr>
    </w:p>
    <w:p w14:paraId="590F7498" w14:textId="77777777" w:rsidR="00000000" w:rsidRDefault="00ED7A37">
      <w:pPr>
        <w:pStyle w:val="a"/>
        <w:rPr>
          <w:rFonts w:hint="cs"/>
          <w:rtl/>
        </w:rPr>
      </w:pPr>
    </w:p>
    <w:p w14:paraId="40F8D099" w14:textId="77777777" w:rsidR="00000000" w:rsidRDefault="00ED7A37">
      <w:pPr>
        <w:pStyle w:val="a"/>
        <w:rPr>
          <w:rFonts w:hint="cs"/>
          <w:rtl/>
        </w:rPr>
      </w:pPr>
    </w:p>
    <w:p w14:paraId="24674E35" w14:textId="77777777" w:rsidR="00000000" w:rsidRDefault="00ED7A37">
      <w:pPr>
        <w:pStyle w:val="Subject"/>
        <w:rPr>
          <w:rtl/>
        </w:rPr>
      </w:pPr>
    </w:p>
    <w:p w14:paraId="2A300BD1" w14:textId="77777777" w:rsidR="00000000" w:rsidRDefault="00ED7A37">
      <w:pPr>
        <w:pStyle w:val="Subject"/>
        <w:rPr>
          <w:rFonts w:hint="cs"/>
          <w:rtl/>
        </w:rPr>
      </w:pPr>
      <w:bookmarkStart w:id="197" w:name="CS12757FI0012757T16_06_2003_19_54_13"/>
      <w:bookmarkStart w:id="198" w:name="_Toc45367337"/>
      <w:bookmarkEnd w:id="197"/>
      <w:r>
        <w:rPr>
          <w:rtl/>
        </w:rPr>
        <w:t>דוח נציבות הדורות הבאים לשנת 2002</w:t>
      </w:r>
      <w:bookmarkEnd w:id="198"/>
    </w:p>
    <w:p w14:paraId="10420C1F" w14:textId="77777777" w:rsidR="00000000" w:rsidRDefault="00ED7A37">
      <w:pPr>
        <w:pStyle w:val="SubjectSub"/>
        <w:rPr>
          <w:rFonts w:hint="cs"/>
          <w:rtl/>
        </w:rPr>
      </w:pPr>
    </w:p>
    <w:p w14:paraId="50D7C7C5" w14:textId="77777777" w:rsidR="00000000" w:rsidRDefault="00ED7A37">
      <w:pPr>
        <w:pStyle w:val="ad"/>
        <w:rPr>
          <w:rtl/>
        </w:rPr>
      </w:pPr>
      <w:r>
        <w:rPr>
          <w:rtl/>
        </w:rPr>
        <w:t>היו"ר ראובן ריבלין:</w:t>
      </w:r>
    </w:p>
    <w:p w14:paraId="0117A77D" w14:textId="77777777" w:rsidR="00000000" w:rsidRDefault="00ED7A37">
      <w:pPr>
        <w:pStyle w:val="a"/>
        <w:rPr>
          <w:rtl/>
        </w:rPr>
      </w:pPr>
    </w:p>
    <w:p w14:paraId="03810E80" w14:textId="77777777" w:rsidR="00000000" w:rsidRDefault="00ED7A37">
      <w:pPr>
        <w:pStyle w:val="a"/>
        <w:rPr>
          <w:rFonts w:hint="cs"/>
          <w:rtl/>
        </w:rPr>
      </w:pPr>
      <w:r>
        <w:rPr>
          <w:rFonts w:hint="cs"/>
          <w:rtl/>
        </w:rPr>
        <w:t>אנחנו עוברים לסעיף הבא בסדר-היום. רבותי חברי הכנסת, אני מבקש לציין, כי היום הגיש השופט בדימוס, שלמה שהם, נציב הדורות הבאים, את דוח ה</w:t>
      </w:r>
      <w:r>
        <w:rPr>
          <w:rFonts w:hint="cs"/>
          <w:rtl/>
        </w:rPr>
        <w:t xml:space="preserve">נציבות לשנת 2002. הגשת הדוח לוותה ביום עיון בכנסת. </w:t>
      </w:r>
    </w:p>
    <w:p w14:paraId="0915FECD" w14:textId="77777777" w:rsidR="00000000" w:rsidRDefault="00ED7A37">
      <w:pPr>
        <w:pStyle w:val="a"/>
        <w:rPr>
          <w:rFonts w:hint="cs"/>
          <w:rtl/>
        </w:rPr>
      </w:pPr>
    </w:p>
    <w:p w14:paraId="2BDCA339" w14:textId="77777777" w:rsidR="00000000" w:rsidRDefault="00ED7A37">
      <w:pPr>
        <w:pStyle w:val="a"/>
        <w:rPr>
          <w:rFonts w:hint="cs"/>
          <w:rtl/>
        </w:rPr>
      </w:pPr>
      <w:r>
        <w:rPr>
          <w:rFonts w:hint="cs"/>
          <w:rtl/>
        </w:rPr>
        <w:t>הכנסת השכילה להשית על עצמה מחויבות פרלמנטרית לדורות הבאים, והקימה את נציבות הדורות הבאים, שבסמכותה, הקבועה בחוק, לבדוק הצעות חוק בכל התחומים כמעט ולבחון את השלכותיהן על הדורות הבאים. בדוח עב כרס שהוגש מפ</w:t>
      </w:r>
      <w:r>
        <w:rPr>
          <w:rFonts w:hint="cs"/>
          <w:rtl/>
        </w:rPr>
        <w:t xml:space="preserve">ורטות פעולות הנציבות, בצד רקע תיאורטי שמומלץ לכל חבר הכנסת לקרוא אותו. </w:t>
      </w:r>
    </w:p>
    <w:p w14:paraId="4A6E8460" w14:textId="77777777" w:rsidR="00000000" w:rsidRDefault="00ED7A37">
      <w:pPr>
        <w:pStyle w:val="a"/>
        <w:rPr>
          <w:rFonts w:hint="cs"/>
          <w:rtl/>
        </w:rPr>
      </w:pPr>
    </w:p>
    <w:p w14:paraId="0CD92B8C" w14:textId="77777777" w:rsidR="00000000" w:rsidRDefault="00ED7A37">
      <w:pPr>
        <w:pStyle w:val="a"/>
        <w:rPr>
          <w:rFonts w:hint="cs"/>
          <w:rtl/>
        </w:rPr>
      </w:pPr>
      <w:r>
        <w:rPr>
          <w:rFonts w:hint="cs"/>
          <w:rtl/>
        </w:rPr>
        <w:t>הכנסת צריכה לפעול במשולב עם הרשות המבצעת, מתוך מודעות למה ששהם קורא "חשיבת העתיד", בכל מעשיה ופעולותיה. חברי הכנסת צריכים לסגל לעצמם תודעת חקיקה שתפנים את ההשלכות הסביבתיות והחברתיות,</w:t>
      </w:r>
      <w:r>
        <w:rPr>
          <w:rFonts w:hint="cs"/>
          <w:rtl/>
        </w:rPr>
        <w:t xml:space="preserve"> תוך שמירה על משאבי הטבע; חקיקה שתיישב את הקונפליקט בין שלושת האינטרסים המנוגדים לכאורה: הצורך בצמיחה כלכלית, שמירה על שוויון חברתי ושמירה על המערכות האקולוגיות, ותעלה בקנה אחד עם אג'נדה 21, שעליה חתומה מדינת ישראל יחד עם מדינות מפותחות רבות. </w:t>
      </w:r>
    </w:p>
    <w:p w14:paraId="02685714" w14:textId="77777777" w:rsidR="00000000" w:rsidRDefault="00ED7A37">
      <w:pPr>
        <w:pStyle w:val="a"/>
        <w:rPr>
          <w:rFonts w:hint="cs"/>
          <w:rtl/>
        </w:rPr>
      </w:pPr>
    </w:p>
    <w:p w14:paraId="77E15D19" w14:textId="77777777" w:rsidR="00000000" w:rsidRDefault="00ED7A37">
      <w:pPr>
        <w:pStyle w:val="a"/>
        <w:ind w:left="720" w:hanging="1"/>
        <w:rPr>
          <w:rFonts w:hint="cs"/>
          <w:rtl/>
        </w:rPr>
      </w:pPr>
      <w:r>
        <w:rPr>
          <w:rFonts w:hint="cs"/>
          <w:rtl/>
        </w:rPr>
        <w:t>אני מאחל לש</w:t>
      </w:r>
      <w:r>
        <w:rPr>
          <w:rFonts w:hint="cs"/>
          <w:rtl/>
        </w:rPr>
        <w:t xml:space="preserve">ופט בדימוס, השופט שהם, הצלחה רבה, ופותח את הדיון. </w:t>
      </w:r>
    </w:p>
    <w:p w14:paraId="1BBD8930" w14:textId="77777777" w:rsidR="00000000" w:rsidRDefault="00ED7A37">
      <w:pPr>
        <w:pStyle w:val="a"/>
        <w:ind w:left="720" w:hanging="1"/>
        <w:rPr>
          <w:rFonts w:hint="cs"/>
          <w:rtl/>
        </w:rPr>
      </w:pPr>
    </w:p>
    <w:p w14:paraId="5144BFA4" w14:textId="77777777" w:rsidR="00000000" w:rsidRDefault="00ED7A37">
      <w:pPr>
        <w:pStyle w:val="Speaker"/>
        <w:rPr>
          <w:rtl/>
        </w:rPr>
      </w:pPr>
      <w:bookmarkStart w:id="199" w:name="FS000000524T16_06_2003_19_58_56"/>
      <w:bookmarkStart w:id="200" w:name="_Toc45367338"/>
      <w:bookmarkEnd w:id="199"/>
      <w:r>
        <w:rPr>
          <w:rFonts w:hint="eastAsia"/>
          <w:rtl/>
        </w:rPr>
        <w:t>שאול</w:t>
      </w:r>
      <w:r>
        <w:rPr>
          <w:rtl/>
        </w:rPr>
        <w:t xml:space="preserve"> יהלום (</w:t>
      </w:r>
      <w:r>
        <w:rPr>
          <w:rFonts w:hint="cs"/>
          <w:rtl/>
        </w:rPr>
        <w:t>מפד"ל</w:t>
      </w:r>
      <w:r>
        <w:rPr>
          <w:rtl/>
        </w:rPr>
        <w:t>):</w:t>
      </w:r>
      <w:bookmarkEnd w:id="200"/>
    </w:p>
    <w:p w14:paraId="5578E22D" w14:textId="77777777" w:rsidR="00000000" w:rsidRDefault="00ED7A37">
      <w:pPr>
        <w:pStyle w:val="a"/>
        <w:rPr>
          <w:rFonts w:hint="cs"/>
          <w:rtl/>
        </w:rPr>
      </w:pPr>
    </w:p>
    <w:p w14:paraId="1989ABE5" w14:textId="77777777" w:rsidR="00000000" w:rsidRDefault="00ED7A37">
      <w:pPr>
        <w:pStyle w:val="a"/>
        <w:rPr>
          <w:rFonts w:hint="cs"/>
          <w:rtl/>
        </w:rPr>
      </w:pPr>
      <w:r>
        <w:rPr>
          <w:rFonts w:hint="cs"/>
          <w:rtl/>
        </w:rPr>
        <w:t xml:space="preserve">רגע, אדוני היושב-ראש, היתה פה טעות - - </w:t>
      </w:r>
    </w:p>
    <w:p w14:paraId="519437F9" w14:textId="77777777" w:rsidR="00000000" w:rsidRDefault="00ED7A37">
      <w:pPr>
        <w:pStyle w:val="a"/>
        <w:rPr>
          <w:rFonts w:hint="cs"/>
          <w:rtl/>
        </w:rPr>
      </w:pPr>
    </w:p>
    <w:p w14:paraId="3E3425BF" w14:textId="77777777" w:rsidR="00000000" w:rsidRDefault="00ED7A37">
      <w:pPr>
        <w:pStyle w:val="a"/>
        <w:rPr>
          <w:rtl/>
        </w:rPr>
      </w:pPr>
    </w:p>
    <w:p w14:paraId="7198E581" w14:textId="77777777" w:rsidR="00000000" w:rsidRDefault="00ED7A37">
      <w:pPr>
        <w:pStyle w:val="a"/>
        <w:rPr>
          <w:rFonts w:hint="cs"/>
          <w:rtl/>
        </w:rPr>
      </w:pPr>
    </w:p>
    <w:p w14:paraId="11A96CE5" w14:textId="77777777" w:rsidR="00000000" w:rsidRDefault="00ED7A37">
      <w:pPr>
        <w:pStyle w:val="Subject"/>
        <w:rPr>
          <w:rFonts w:hint="cs"/>
          <w:rtl/>
        </w:rPr>
      </w:pPr>
      <w:bookmarkStart w:id="201" w:name="_Toc45367339"/>
      <w:r>
        <w:rPr>
          <w:rtl/>
        </w:rPr>
        <w:t>החלטה בדבר חלוקת הצ</w:t>
      </w:r>
      <w:r>
        <w:rPr>
          <w:rFonts w:hint="cs"/>
          <w:rtl/>
        </w:rPr>
        <w:t>עת חוק</w:t>
      </w:r>
      <w:r>
        <w:rPr>
          <w:rtl/>
        </w:rPr>
        <w:t xml:space="preserve"> חיילי מילואים (תיקוני חקיקה), התשס"ג-2003</w:t>
      </w:r>
      <w:bookmarkEnd w:id="201"/>
    </w:p>
    <w:p w14:paraId="2BC33761" w14:textId="77777777" w:rsidR="00000000" w:rsidRDefault="00ED7A37">
      <w:pPr>
        <w:pStyle w:val="a"/>
        <w:rPr>
          <w:rFonts w:hint="cs"/>
          <w:rtl/>
        </w:rPr>
      </w:pPr>
    </w:p>
    <w:p w14:paraId="7B3041D3" w14:textId="77777777" w:rsidR="00000000" w:rsidRDefault="00ED7A37">
      <w:pPr>
        <w:pStyle w:val="a"/>
        <w:rPr>
          <w:rFonts w:hint="cs"/>
          <w:rtl/>
        </w:rPr>
      </w:pPr>
    </w:p>
    <w:p w14:paraId="055A47B2" w14:textId="77777777" w:rsidR="00000000" w:rsidRDefault="00ED7A37">
      <w:pPr>
        <w:pStyle w:val="ad"/>
        <w:rPr>
          <w:rtl/>
        </w:rPr>
      </w:pPr>
      <w:r>
        <w:rPr>
          <w:rtl/>
        </w:rPr>
        <w:t>היו"ר ראובן ריבלין:</w:t>
      </w:r>
    </w:p>
    <w:p w14:paraId="737D3DDE" w14:textId="77777777" w:rsidR="00000000" w:rsidRDefault="00ED7A37">
      <w:pPr>
        <w:pStyle w:val="a"/>
        <w:rPr>
          <w:rtl/>
        </w:rPr>
      </w:pPr>
    </w:p>
    <w:p w14:paraId="26BB756C" w14:textId="77777777" w:rsidR="00000000" w:rsidRDefault="00ED7A37">
      <w:pPr>
        <w:pStyle w:val="a"/>
        <w:rPr>
          <w:rFonts w:hint="cs"/>
          <w:rtl/>
        </w:rPr>
      </w:pPr>
      <w:r>
        <w:rPr>
          <w:rFonts w:hint="cs"/>
          <w:rtl/>
        </w:rPr>
        <w:t xml:space="preserve">או.קיי. קודם לכן, אני מבקש מיושב-ראש ועדת העבודה </w:t>
      </w:r>
      <w:r>
        <w:rPr>
          <w:rFonts w:hint="cs"/>
          <w:rtl/>
        </w:rPr>
        <w:t xml:space="preserve">והרווחה לקרוא את האמור בהחלטה בדבר חלוקת הצעת חוק חיילי מילואים (תיקוני חקיקה), לפי סעיף 138(ב1), ולאחר מכן נתחיל בדיון; ראשון הדוברים יהיה חבר הכנסת אברהם בורג. </w:t>
      </w:r>
    </w:p>
    <w:p w14:paraId="009468CF" w14:textId="77777777" w:rsidR="00000000" w:rsidRDefault="00ED7A37">
      <w:pPr>
        <w:pStyle w:val="a"/>
        <w:rPr>
          <w:rFonts w:hint="cs"/>
          <w:rtl/>
        </w:rPr>
      </w:pPr>
    </w:p>
    <w:p w14:paraId="588585FE" w14:textId="77777777" w:rsidR="00000000" w:rsidRDefault="00ED7A37">
      <w:pPr>
        <w:pStyle w:val="SpeakerCon"/>
        <w:rPr>
          <w:rtl/>
        </w:rPr>
      </w:pPr>
      <w:bookmarkStart w:id="202" w:name="FS000000524T16_06_2003_20_00_45C"/>
      <w:bookmarkEnd w:id="202"/>
      <w:r>
        <w:rPr>
          <w:rtl/>
        </w:rPr>
        <w:t xml:space="preserve">שאול יהלום (יו"ר </w:t>
      </w:r>
      <w:r>
        <w:rPr>
          <w:rFonts w:hint="cs"/>
          <w:rtl/>
        </w:rPr>
        <w:t xml:space="preserve">ועדת </w:t>
      </w:r>
      <w:r>
        <w:rPr>
          <w:rtl/>
        </w:rPr>
        <w:t>העבודה, הרווחה והבריאות):</w:t>
      </w:r>
    </w:p>
    <w:p w14:paraId="15725557" w14:textId="77777777" w:rsidR="00000000" w:rsidRDefault="00ED7A37">
      <w:pPr>
        <w:pStyle w:val="a"/>
        <w:rPr>
          <w:rtl/>
        </w:rPr>
      </w:pPr>
    </w:p>
    <w:p w14:paraId="5E40B768" w14:textId="77777777" w:rsidR="00000000" w:rsidRDefault="00ED7A37">
      <w:pPr>
        <w:pStyle w:val="a"/>
        <w:spacing w:before="240"/>
        <w:rPr>
          <w:rFonts w:hint="cs"/>
          <w:rtl/>
        </w:rPr>
      </w:pPr>
      <w:r>
        <w:rPr>
          <w:rFonts w:hint="cs"/>
          <w:rtl/>
        </w:rPr>
        <w:t>אדוני היושב-ראש, אני קורא את ההחלטה בדבר חל</w:t>
      </w:r>
      <w:r>
        <w:rPr>
          <w:rFonts w:hint="cs"/>
          <w:rtl/>
        </w:rPr>
        <w:t>וקת הצעת חוק חיילי מילואים (תיקוני חקיקה), התשס"ג-2003, הצעת חוק פרטית פ/25, לפי סעיף 138 (ב1) לתקנון הכנסת, לשעבר - הצעת חוק עסקאות גופים ציבוריים (אכיפת נוהלי חשבונות, תשלום חובות מס, העסקת עובדים זרים כדין ושכר מינימום) (תיקון - מניעת פיטורי חיילי מילוא</w:t>
      </w:r>
      <w:r>
        <w:rPr>
          <w:rFonts w:hint="cs"/>
          <w:rtl/>
        </w:rPr>
        <w:t xml:space="preserve">ים ), התשס"ג-2003. </w:t>
      </w:r>
    </w:p>
    <w:p w14:paraId="73C8F196" w14:textId="77777777" w:rsidR="00000000" w:rsidRDefault="00ED7A37">
      <w:pPr>
        <w:pStyle w:val="a"/>
        <w:rPr>
          <w:rFonts w:hint="cs"/>
          <w:rtl/>
        </w:rPr>
      </w:pPr>
    </w:p>
    <w:p w14:paraId="7EE8FB67" w14:textId="77777777" w:rsidR="00000000" w:rsidRDefault="00ED7A37">
      <w:pPr>
        <w:pStyle w:val="a"/>
        <w:rPr>
          <w:rFonts w:hint="cs"/>
          <w:rtl/>
        </w:rPr>
      </w:pPr>
      <w:r>
        <w:rPr>
          <w:rFonts w:hint="cs"/>
          <w:rtl/>
        </w:rPr>
        <w:t>הכנסת מחליטה לפי סעיף 138(ב1) לתקנון הכנסת, להרשות לוועדת העבודה, הרווחה והבריאות של הכנסת לחלק את הצעת החוק האמורה לשתי הצעות חוק, ולהביא לקריאה ראשונה, בשלב ראשון, רק חלק מהצעת החוק כפי שהתגבשה בוועדה. דברי ההסבר הונחו על שולחן הכנסת</w:t>
      </w:r>
      <w:r>
        <w:rPr>
          <w:rFonts w:hint="cs"/>
          <w:rtl/>
        </w:rPr>
        <w:t xml:space="preserve"> ואני אגיד אותם בקיצור. </w:t>
      </w:r>
    </w:p>
    <w:p w14:paraId="4B019E9F" w14:textId="77777777" w:rsidR="00000000" w:rsidRDefault="00ED7A37">
      <w:pPr>
        <w:pStyle w:val="a"/>
        <w:rPr>
          <w:rFonts w:hint="cs"/>
          <w:rtl/>
        </w:rPr>
      </w:pPr>
    </w:p>
    <w:p w14:paraId="182F0B83" w14:textId="77777777" w:rsidR="00000000" w:rsidRDefault="00ED7A37">
      <w:pPr>
        <w:pStyle w:val="a"/>
        <w:rPr>
          <w:rFonts w:hint="cs"/>
          <w:rtl/>
        </w:rPr>
      </w:pPr>
      <w:r>
        <w:rPr>
          <w:rFonts w:hint="cs"/>
          <w:rtl/>
        </w:rPr>
        <w:t xml:space="preserve">הצעת חוק העסקאות וכן הלאה - הועברה לוועדה. ב=10 ביוני 2003 היא נדונה בוועדה, והוחלט להציע לכנסת כי בשלב ראשון יובא לקריאה ראשונה חלק מהצעת החוק, שעניינו הטלת סנקציות עונשיות ואכיפתן על מי שפיטר חייל מילואים שלא כדין. יתר הסעיפים, </w:t>
      </w:r>
      <w:r>
        <w:rPr>
          <w:rFonts w:hint="cs"/>
          <w:rtl/>
        </w:rPr>
        <w:t xml:space="preserve">שעניינם הגבלת התקשרות עם גופים ציבוריים למפטר חייל מילואים שלא כדין, יובאו לקריאה ראשונה בנפרד. לכן מליאת הכנסת מתבקשת לאשר את החלטת הוועדה בדבר חלוקת הצעת החוק בהתאם לסעיף 138(ב1) לתקנון הכנסת. </w:t>
      </w:r>
    </w:p>
    <w:p w14:paraId="5FD95A95" w14:textId="77777777" w:rsidR="00000000" w:rsidRDefault="00ED7A37">
      <w:pPr>
        <w:pStyle w:val="a"/>
        <w:rPr>
          <w:rFonts w:hint="cs"/>
          <w:rtl/>
        </w:rPr>
      </w:pPr>
    </w:p>
    <w:p w14:paraId="3074F699" w14:textId="77777777" w:rsidR="00000000" w:rsidRDefault="00ED7A37">
      <w:pPr>
        <w:pStyle w:val="a"/>
        <w:rPr>
          <w:rFonts w:hint="cs"/>
          <w:rtl/>
        </w:rPr>
      </w:pPr>
      <w:r>
        <w:rPr>
          <w:rFonts w:hint="cs"/>
          <w:rtl/>
        </w:rPr>
        <w:t>אדוני היושב-ראש, אף שהצבענו קודם שלא על-פי קריאת העניין, אנ</w:t>
      </w:r>
      <w:r>
        <w:rPr>
          <w:rFonts w:hint="cs"/>
          <w:rtl/>
        </w:rPr>
        <w:t xml:space="preserve">י מציע להצביע שוב, כדי שלא יהיו ספקות בעניין. </w:t>
      </w:r>
    </w:p>
    <w:p w14:paraId="122517B6" w14:textId="77777777" w:rsidR="00000000" w:rsidRDefault="00ED7A37">
      <w:pPr>
        <w:pStyle w:val="a"/>
        <w:rPr>
          <w:rFonts w:hint="cs"/>
          <w:rtl/>
        </w:rPr>
      </w:pPr>
    </w:p>
    <w:p w14:paraId="340B6993" w14:textId="77777777" w:rsidR="00000000" w:rsidRDefault="00ED7A37">
      <w:pPr>
        <w:pStyle w:val="ad"/>
        <w:rPr>
          <w:rtl/>
        </w:rPr>
      </w:pPr>
      <w:r>
        <w:rPr>
          <w:rtl/>
        </w:rPr>
        <w:t>היו"ר יולי-יואל אדלשטיין:</w:t>
      </w:r>
    </w:p>
    <w:p w14:paraId="34DDF8AE" w14:textId="77777777" w:rsidR="00000000" w:rsidRDefault="00ED7A37">
      <w:pPr>
        <w:pStyle w:val="a"/>
        <w:rPr>
          <w:rtl/>
        </w:rPr>
      </w:pPr>
    </w:p>
    <w:p w14:paraId="429A019A" w14:textId="77777777" w:rsidR="00000000" w:rsidRDefault="00ED7A37">
      <w:pPr>
        <w:pStyle w:val="a"/>
        <w:rPr>
          <w:rFonts w:hint="cs"/>
          <w:rtl/>
        </w:rPr>
      </w:pPr>
      <w:r>
        <w:rPr>
          <w:rFonts w:hint="cs"/>
          <w:rtl/>
        </w:rPr>
        <w:t xml:space="preserve">תודה ליושב-ראש ועדת העבודה והרווחה. אני מבין שבינתיים התייעצנו, וזו גם דעתו של יושב-ראש הכנסת, שישב כאן לפני בעת ההצבעה, והוא לא מציע לערוך הצבעה חוזרת. הודעתי גם לפרוטוקול שהעניין </w:t>
      </w:r>
      <w:r>
        <w:rPr>
          <w:rFonts w:hint="cs"/>
          <w:rtl/>
        </w:rPr>
        <w:t xml:space="preserve">הוצבע. </w:t>
      </w:r>
    </w:p>
    <w:p w14:paraId="293C5B58" w14:textId="77777777" w:rsidR="00000000" w:rsidRDefault="00ED7A37">
      <w:pPr>
        <w:pStyle w:val="a"/>
        <w:rPr>
          <w:rFonts w:hint="cs"/>
          <w:rtl/>
        </w:rPr>
      </w:pPr>
    </w:p>
    <w:p w14:paraId="0B89161D" w14:textId="77777777" w:rsidR="00000000" w:rsidRDefault="00ED7A37">
      <w:pPr>
        <w:pStyle w:val="a"/>
        <w:rPr>
          <w:rFonts w:hint="cs"/>
          <w:rtl/>
        </w:rPr>
      </w:pPr>
    </w:p>
    <w:p w14:paraId="25221387" w14:textId="77777777" w:rsidR="00000000" w:rsidRDefault="00ED7A37">
      <w:pPr>
        <w:pStyle w:val="Subject"/>
        <w:rPr>
          <w:rFonts w:hint="cs"/>
          <w:rtl/>
        </w:rPr>
      </w:pPr>
      <w:bookmarkStart w:id="203" w:name="_Toc45367340"/>
      <w:r>
        <w:rPr>
          <w:rtl/>
        </w:rPr>
        <w:t>דוח נציבות הדורות הבאים לשנת 2002</w:t>
      </w:r>
      <w:bookmarkEnd w:id="203"/>
    </w:p>
    <w:p w14:paraId="2753F657" w14:textId="77777777" w:rsidR="00000000" w:rsidRDefault="00ED7A37">
      <w:pPr>
        <w:pStyle w:val="a"/>
        <w:rPr>
          <w:rFonts w:hint="cs"/>
          <w:rtl/>
        </w:rPr>
      </w:pPr>
    </w:p>
    <w:p w14:paraId="5B1E2858" w14:textId="77777777" w:rsidR="00000000" w:rsidRDefault="00ED7A37">
      <w:pPr>
        <w:pStyle w:val="ad"/>
        <w:rPr>
          <w:rtl/>
        </w:rPr>
      </w:pPr>
      <w:r>
        <w:rPr>
          <w:rtl/>
        </w:rPr>
        <w:t>היו"ר יולי-יואל אדלשטיין:</w:t>
      </w:r>
    </w:p>
    <w:p w14:paraId="2EFE8F69" w14:textId="77777777" w:rsidR="00000000" w:rsidRDefault="00ED7A37">
      <w:pPr>
        <w:pStyle w:val="a"/>
        <w:rPr>
          <w:rFonts w:hint="cs"/>
          <w:rtl/>
        </w:rPr>
      </w:pPr>
    </w:p>
    <w:p w14:paraId="76D08802" w14:textId="77777777" w:rsidR="00000000" w:rsidRDefault="00ED7A37">
      <w:pPr>
        <w:pStyle w:val="a"/>
        <w:rPr>
          <w:rFonts w:hint="cs"/>
          <w:rtl/>
        </w:rPr>
      </w:pPr>
      <w:r>
        <w:rPr>
          <w:rFonts w:hint="cs"/>
          <w:rtl/>
        </w:rPr>
        <w:t xml:space="preserve">חבר הכנסת אברהם בורג יפתח את הדיון בנושא דוח נציב הדורות הבאים. אחריו </w:t>
      </w:r>
      <w:r>
        <w:rPr>
          <w:rtl/>
        </w:rPr>
        <w:t>–</w:t>
      </w:r>
      <w:r>
        <w:rPr>
          <w:rFonts w:hint="cs"/>
          <w:rtl/>
        </w:rPr>
        <w:t xml:space="preserve"> חברת הכנסת ענבל גבריאלי. </w:t>
      </w:r>
    </w:p>
    <w:p w14:paraId="38FE9EE7" w14:textId="77777777" w:rsidR="00000000" w:rsidRDefault="00ED7A37">
      <w:pPr>
        <w:pStyle w:val="a"/>
        <w:rPr>
          <w:rFonts w:hint="cs"/>
          <w:rtl/>
        </w:rPr>
      </w:pPr>
    </w:p>
    <w:p w14:paraId="1B22C63B" w14:textId="77777777" w:rsidR="00000000" w:rsidRDefault="00ED7A37">
      <w:pPr>
        <w:pStyle w:val="Speaker"/>
        <w:rPr>
          <w:rtl/>
        </w:rPr>
      </w:pPr>
      <w:bookmarkStart w:id="204" w:name="FS000000434T16_06_2003_20_07_44"/>
      <w:bookmarkStart w:id="205" w:name="_Toc45367341"/>
      <w:bookmarkEnd w:id="204"/>
      <w:r>
        <w:rPr>
          <w:rFonts w:hint="eastAsia"/>
          <w:rtl/>
        </w:rPr>
        <w:t>אברהם</w:t>
      </w:r>
      <w:r>
        <w:rPr>
          <w:rtl/>
        </w:rPr>
        <w:t xml:space="preserve"> בורג (העבודה-מימד):</w:t>
      </w:r>
      <w:bookmarkEnd w:id="205"/>
    </w:p>
    <w:p w14:paraId="201B95C2" w14:textId="77777777" w:rsidR="00000000" w:rsidRDefault="00ED7A37">
      <w:pPr>
        <w:pStyle w:val="a"/>
        <w:rPr>
          <w:rFonts w:hint="cs"/>
          <w:rtl/>
        </w:rPr>
      </w:pPr>
    </w:p>
    <w:p w14:paraId="5D4D0286" w14:textId="77777777" w:rsidR="00000000" w:rsidRDefault="00ED7A37">
      <w:pPr>
        <w:pStyle w:val="a"/>
        <w:rPr>
          <w:rFonts w:hint="cs"/>
          <w:rtl/>
        </w:rPr>
      </w:pPr>
      <w:r>
        <w:rPr>
          <w:rFonts w:hint="cs"/>
          <w:rtl/>
        </w:rPr>
        <w:t>אדוני היושב-ראש, כנסת נכבדה, הצעת חוק נציב הדורות הבאים, כ</w:t>
      </w:r>
      <w:r>
        <w:rPr>
          <w:rFonts w:hint="cs"/>
          <w:rtl/>
        </w:rPr>
        <w:t xml:space="preserve">תוספת למנגנוניה של הכנסת, היתה יוזמתו של חבר הכנסת דאז, חבר הכנסת לפיד, היום שר המשפטים, ואני מקווה שהוא עוד יצטרף אלינו לדיון בנושא הזה, כי הרי מדובר פה בפרי עמלו. </w:t>
      </w:r>
    </w:p>
    <w:p w14:paraId="6E66C0B8" w14:textId="77777777" w:rsidR="00000000" w:rsidRDefault="00ED7A37">
      <w:pPr>
        <w:pStyle w:val="a"/>
        <w:rPr>
          <w:rFonts w:hint="cs"/>
          <w:rtl/>
        </w:rPr>
      </w:pPr>
    </w:p>
    <w:p w14:paraId="76FC3E37" w14:textId="77777777" w:rsidR="00000000" w:rsidRDefault="00ED7A37">
      <w:pPr>
        <w:pStyle w:val="a"/>
        <w:rPr>
          <w:rFonts w:hint="cs"/>
          <w:rtl/>
        </w:rPr>
      </w:pPr>
      <w:r>
        <w:rPr>
          <w:rFonts w:hint="cs"/>
          <w:rtl/>
        </w:rPr>
        <w:t>היתה ועודנה קיימת מחלוקת - האם כנסת צריכה מנגנון מהסוג הזה, שיש לו בעיות פנימיות מובנות -</w:t>
      </w:r>
      <w:r>
        <w:rPr>
          <w:rFonts w:hint="cs"/>
          <w:rtl/>
        </w:rPr>
        <w:t xml:space="preserve"> איך מודדים, איך מכמתים, איך מעריכים, מה נחשב ליעד מוצלח, מה נחשב ליעד לא-מוצלח, מה נחשב להישג ומה נחשב לכישלון. את כל השאלות האלה אני מניח בצד ומקבל את החוק הזה בתור עובדה קיימת, ומכאן ואילך בדיקת הפעילות. </w:t>
      </w:r>
    </w:p>
    <w:p w14:paraId="45EBA90F" w14:textId="77777777" w:rsidR="00000000" w:rsidRDefault="00ED7A37">
      <w:pPr>
        <w:pStyle w:val="a"/>
        <w:rPr>
          <w:rFonts w:hint="cs"/>
          <w:rtl/>
        </w:rPr>
      </w:pPr>
    </w:p>
    <w:p w14:paraId="7CC17FA2" w14:textId="77777777" w:rsidR="00000000" w:rsidRDefault="00ED7A37">
      <w:pPr>
        <w:pStyle w:val="a"/>
        <w:rPr>
          <w:rFonts w:hint="cs"/>
          <w:rtl/>
        </w:rPr>
      </w:pPr>
      <w:r>
        <w:rPr>
          <w:rFonts w:hint="cs"/>
          <w:rtl/>
        </w:rPr>
        <w:t>אני מבקש להתייחס לשני נושאים בדוח המונח לפנינו.</w:t>
      </w:r>
      <w:r>
        <w:rPr>
          <w:rFonts w:hint="cs"/>
          <w:rtl/>
        </w:rPr>
        <w:t xml:space="preserve"> הנושא האחד, כיוון שאני רואה את השופט שהם יושב שם בשולי האולם - אני מדבר אליו דרך המליאה ודרך הפרוטוקול: אני מתנגד לשיתופי הפעולה בין נציבות הדורות הבאים לבין משרדי הממשלה. </w:t>
      </w:r>
    </w:p>
    <w:p w14:paraId="264A6C3B" w14:textId="77777777" w:rsidR="00000000" w:rsidRDefault="00ED7A37">
      <w:pPr>
        <w:pStyle w:val="a"/>
        <w:rPr>
          <w:rFonts w:hint="cs"/>
          <w:rtl/>
        </w:rPr>
      </w:pPr>
    </w:p>
    <w:p w14:paraId="1026C903" w14:textId="77777777" w:rsidR="00000000" w:rsidRDefault="00ED7A37">
      <w:pPr>
        <w:pStyle w:val="a"/>
        <w:rPr>
          <w:rFonts w:hint="cs"/>
          <w:rtl/>
        </w:rPr>
      </w:pPr>
      <w:r>
        <w:rPr>
          <w:rFonts w:hint="cs"/>
          <w:rtl/>
        </w:rPr>
        <w:t xml:space="preserve">מתואר בדוח שיתוף פעולה עם המדען הראשי. מדובר בדוח על שיתוף פעולה עם משרד החינוך, </w:t>
      </w:r>
      <w:r>
        <w:rPr>
          <w:rFonts w:hint="cs"/>
          <w:rtl/>
        </w:rPr>
        <w:t>אם ברמת המחוז, אם ברמת מטה משרד-על וכו' וכו', ויסלח לי הנציב על שקראתי את הדוח. אני חושב שהדבר הזה לא עולה בקנה אחד עם עקרון עצמאותה של הכנסת והפרדת הרשויות, ומכיוון שחלק לא מבוטל מעבודת הכנסת הוא ביקורת, בקרה ופיקוח על פעולת הממשלה, לא יכול להיות מצב שאור</w:t>
      </w:r>
      <w:r>
        <w:rPr>
          <w:rFonts w:hint="cs"/>
          <w:rtl/>
        </w:rPr>
        <w:t xml:space="preserve">גן, גוף  מאורגני הכנסת ומגופי הכנסת יהיה שותף לפעולה שהכנסת היא חלק מן הביקורת עליה, ולא חשוב כרגע מה היא הפעולה. נקודה עקרונית ראשונה. </w:t>
      </w:r>
    </w:p>
    <w:p w14:paraId="3AFA26B2" w14:textId="77777777" w:rsidR="00000000" w:rsidRDefault="00ED7A37">
      <w:pPr>
        <w:pStyle w:val="a"/>
        <w:rPr>
          <w:rFonts w:hint="cs"/>
          <w:rtl/>
        </w:rPr>
      </w:pPr>
    </w:p>
    <w:p w14:paraId="29AB53C1" w14:textId="77777777" w:rsidR="00000000" w:rsidRDefault="00ED7A37">
      <w:pPr>
        <w:pStyle w:val="a"/>
        <w:rPr>
          <w:rFonts w:hint="cs"/>
          <w:rtl/>
        </w:rPr>
      </w:pPr>
      <w:r>
        <w:rPr>
          <w:rFonts w:hint="cs"/>
          <w:rtl/>
        </w:rPr>
        <w:t xml:space="preserve">נקודה עקרונית שנייה </w:t>
      </w:r>
      <w:r>
        <w:rPr>
          <w:rtl/>
        </w:rPr>
        <w:t>–</w:t>
      </w:r>
      <w:r>
        <w:rPr>
          <w:rFonts w:hint="cs"/>
          <w:rtl/>
        </w:rPr>
        <w:t xml:space="preserve"> באותה מסגרת, אני חושב שעבודת נציב הדורות הבאים במסגרות הבין-לאומיות, אם מדובר בכינוסים בין-לאומי</w:t>
      </w:r>
      <w:r>
        <w:rPr>
          <w:rFonts w:hint="cs"/>
          <w:rtl/>
        </w:rPr>
        <w:t xml:space="preserve">ים, אם מדובר באונסק"ו או בכל שיתוף פעולה אחר, צריכה להיעשות בכנסת, לא באופן עצמאי, אלא דרך האגף לקשרי חוץ של הכנסת, כדי שלא ייווצר מצב שיש שתי פעולות של קשרי חוץ של הכנסת. </w:t>
      </w:r>
    </w:p>
    <w:p w14:paraId="2CB8EBD4" w14:textId="77777777" w:rsidR="00000000" w:rsidRDefault="00ED7A37">
      <w:pPr>
        <w:pStyle w:val="a"/>
        <w:rPr>
          <w:rFonts w:hint="cs"/>
          <w:rtl/>
        </w:rPr>
      </w:pPr>
    </w:p>
    <w:p w14:paraId="4D3C0040" w14:textId="77777777" w:rsidR="00000000" w:rsidRDefault="00ED7A37">
      <w:pPr>
        <w:pStyle w:val="a"/>
        <w:rPr>
          <w:rFonts w:hint="cs"/>
          <w:rtl/>
        </w:rPr>
      </w:pPr>
      <w:r>
        <w:rPr>
          <w:rFonts w:hint="cs"/>
          <w:rtl/>
        </w:rPr>
        <w:t>אדוני היושב-ראש בקיא היטב בפעולת האגף לקשרי חוץ של הכנסת כיושב-ראש אגודת הידידות י</w:t>
      </w:r>
      <w:r>
        <w:rPr>
          <w:rFonts w:hint="cs"/>
          <w:rtl/>
        </w:rPr>
        <w:t xml:space="preserve">שראל-קנדה. תאר לך לצורך העניין, שיש לך פעולה אחת במפגש הבין-פרלמנטרי, ופתאום אתה מוצא גם את הגוף הפרופסיונלי של הכנסת בקנדה בידיעתך או שלא בידיעתך. אני חושב שזה לא נכון. </w:t>
      </w:r>
    </w:p>
    <w:p w14:paraId="11E28818" w14:textId="77777777" w:rsidR="00000000" w:rsidRDefault="00ED7A37">
      <w:pPr>
        <w:pStyle w:val="a"/>
        <w:rPr>
          <w:rFonts w:hint="cs"/>
          <w:rtl/>
        </w:rPr>
      </w:pPr>
    </w:p>
    <w:p w14:paraId="3A8BC953" w14:textId="77777777" w:rsidR="00000000" w:rsidRDefault="00ED7A37">
      <w:pPr>
        <w:pStyle w:val="a"/>
        <w:rPr>
          <w:rFonts w:hint="cs"/>
          <w:rtl/>
        </w:rPr>
      </w:pPr>
      <w:r>
        <w:rPr>
          <w:rFonts w:hint="cs"/>
          <w:rtl/>
        </w:rPr>
        <w:t xml:space="preserve">במקום  אחר </w:t>
      </w:r>
      <w:r>
        <w:rPr>
          <w:rtl/>
        </w:rPr>
        <w:t>–</w:t>
      </w:r>
      <w:r>
        <w:rPr>
          <w:rFonts w:hint="cs"/>
          <w:rtl/>
        </w:rPr>
        <w:t xml:space="preserve"> אני מדבר כאן מתוך הניסיון של כולנו, ואני הייתי מבקש, אדוני הנציב, שתיקח</w:t>
      </w:r>
      <w:r>
        <w:rPr>
          <w:rFonts w:hint="cs"/>
          <w:rtl/>
        </w:rPr>
        <w:t xml:space="preserve"> את הדברים האלה לתשומת לבך ברמת המבנה, האם המבנה נכון או לא נכון </w:t>
      </w:r>
      <w:r>
        <w:rPr>
          <w:rtl/>
        </w:rPr>
        <w:t>–</w:t>
      </w:r>
      <w:r>
        <w:rPr>
          <w:rFonts w:hint="cs"/>
          <w:rtl/>
        </w:rPr>
        <w:t xml:space="preserve"> אני חושב שהכנסת צריכה לשקול את עצמאותו של היועץ ברמה הרבה יותר גבוהה מהקיימת היום, והיא בדיאלוג שבין התזה, האנטי-תזה והסינתזה שבין נציבות הדורות הבאים לבין הייעוץ המשפטי של הכנסת. אלה שני ג</w:t>
      </w:r>
      <w:r>
        <w:rPr>
          <w:rFonts w:hint="cs"/>
          <w:rtl/>
        </w:rPr>
        <w:t xml:space="preserve">ופים שהוקמו באותה תקופה, שניהם מכהנים על-פי חוק, גם הנציב וגם היועצת המשפטית של הכנסת, וממילא בהתמודדות על נושאים הנמצאים על סדר-יומו של הבית, מותר </w:t>
      </w:r>
      <w:r>
        <w:rPr>
          <w:rtl/>
        </w:rPr>
        <w:t>–</w:t>
      </w:r>
      <w:r>
        <w:rPr>
          <w:rFonts w:hint="cs"/>
          <w:rtl/>
        </w:rPr>
        <w:t xml:space="preserve"> יכול להיות אפילו שכדאי - לעודד ריבוי דעות בין שווים בקרב אנשי המקצוע של הבית. </w:t>
      </w:r>
    </w:p>
    <w:p w14:paraId="1FB74F5E" w14:textId="77777777" w:rsidR="00000000" w:rsidRDefault="00ED7A37">
      <w:pPr>
        <w:pStyle w:val="a"/>
        <w:rPr>
          <w:rFonts w:hint="cs"/>
          <w:rtl/>
        </w:rPr>
      </w:pPr>
    </w:p>
    <w:p w14:paraId="566C974C" w14:textId="77777777" w:rsidR="00000000" w:rsidRDefault="00ED7A37">
      <w:pPr>
        <w:pStyle w:val="a"/>
        <w:rPr>
          <w:rFonts w:hint="cs"/>
          <w:rtl/>
        </w:rPr>
      </w:pPr>
      <w:r>
        <w:rPr>
          <w:rFonts w:hint="cs"/>
          <w:rtl/>
        </w:rPr>
        <w:t>יכול להיות שהצעת החוק תגיד</w:t>
      </w:r>
      <w:r>
        <w:rPr>
          <w:rFonts w:hint="cs"/>
          <w:rtl/>
        </w:rPr>
        <w:t xml:space="preserve"> א', ב', ג', והייעוץ המשפטי יגיד: כן, זה עולה בקנה אחד עם החוקתיות, עם חוקי-היסוד וכו', ויבוא נציב הדורות הבאים ויגיד: יכול להיות שזה חוקתי, אבל יש בזה  כדי נזק לדורות הבאים, והוא יצטרך ליצור  עימות על הנושא הזה. </w:t>
      </w:r>
    </w:p>
    <w:p w14:paraId="1EF529C2" w14:textId="77777777" w:rsidR="00000000" w:rsidRDefault="00ED7A37">
      <w:pPr>
        <w:pStyle w:val="a"/>
        <w:rPr>
          <w:rFonts w:hint="cs"/>
          <w:rtl/>
        </w:rPr>
      </w:pPr>
    </w:p>
    <w:p w14:paraId="3E4FC793" w14:textId="77777777" w:rsidR="00000000" w:rsidRDefault="00ED7A37">
      <w:pPr>
        <w:pStyle w:val="a"/>
        <w:rPr>
          <w:rFonts w:hint="cs"/>
          <w:rtl/>
        </w:rPr>
      </w:pPr>
      <w:r>
        <w:rPr>
          <w:rFonts w:hint="cs"/>
          <w:rtl/>
        </w:rPr>
        <w:t xml:space="preserve">היה מקרה אחד קטן כזה, דומני בוועדת הפנים </w:t>
      </w:r>
      <w:r>
        <w:rPr>
          <w:rFonts w:hint="cs"/>
          <w:rtl/>
        </w:rPr>
        <w:t xml:space="preserve">ואיכות הסביבה, על נושא מסוים. אני מאוד תמכתי בנציב הדורות הבאים, עד כדי הגעה לערכאה משפטית כדעה שנייה של הכנסת, משום שזה תוקף החוק שלו. </w:t>
      </w:r>
    </w:p>
    <w:p w14:paraId="15A832EA" w14:textId="77777777" w:rsidR="00000000" w:rsidRDefault="00ED7A37">
      <w:pPr>
        <w:pStyle w:val="a"/>
        <w:rPr>
          <w:rtl/>
        </w:rPr>
      </w:pPr>
    </w:p>
    <w:p w14:paraId="70B5ECAF" w14:textId="77777777" w:rsidR="00000000" w:rsidRDefault="00ED7A37">
      <w:pPr>
        <w:pStyle w:val="a"/>
        <w:rPr>
          <w:rFonts w:hint="cs"/>
          <w:rtl/>
        </w:rPr>
      </w:pPr>
      <w:r>
        <w:rPr>
          <w:rFonts w:hint="cs"/>
          <w:rtl/>
        </w:rPr>
        <w:t xml:space="preserve">לסיכומם של דברים, כל מה שכרוך בעבודת הבית, אני בעד עצמאות מוחלטת של הנציבות והעמקה הרבה יותר גדולה של הפעילות, על מנת </w:t>
      </w:r>
      <w:r>
        <w:rPr>
          <w:rFonts w:hint="cs"/>
          <w:rtl/>
        </w:rPr>
        <w:t xml:space="preserve">לקבל מזכרים על השלכות של פעולות הבית על הדורות הבאים. זה המנדט, לשם כך חוקק הדבר. כל מה שקשור בפעילות מחוץ לבית, אם מדובר ביחסי החוץ של הכנסת אם  ביחסים עם רשויות אחרות, אני בעד שהנציבות תגביל את עצמה מאוד. תודה רבה. </w:t>
      </w:r>
    </w:p>
    <w:p w14:paraId="0E45DFD3" w14:textId="77777777" w:rsidR="00000000" w:rsidRDefault="00ED7A37">
      <w:pPr>
        <w:pStyle w:val="a"/>
        <w:rPr>
          <w:rFonts w:hint="cs"/>
          <w:rtl/>
        </w:rPr>
      </w:pPr>
    </w:p>
    <w:p w14:paraId="29A86B02" w14:textId="77777777" w:rsidR="00000000" w:rsidRDefault="00ED7A37">
      <w:pPr>
        <w:pStyle w:val="ad"/>
        <w:rPr>
          <w:rtl/>
        </w:rPr>
      </w:pPr>
      <w:r>
        <w:rPr>
          <w:rtl/>
        </w:rPr>
        <w:t>היו"ר יולי-יואל אדלשטיין:</w:t>
      </w:r>
    </w:p>
    <w:p w14:paraId="3D1DFEE6" w14:textId="77777777" w:rsidR="00000000" w:rsidRDefault="00ED7A37">
      <w:pPr>
        <w:pStyle w:val="a"/>
        <w:rPr>
          <w:rtl/>
        </w:rPr>
      </w:pPr>
    </w:p>
    <w:p w14:paraId="42C888DC" w14:textId="77777777" w:rsidR="00000000" w:rsidRDefault="00ED7A37">
      <w:pPr>
        <w:pStyle w:val="a"/>
        <w:rPr>
          <w:rFonts w:hint="cs"/>
          <w:rtl/>
        </w:rPr>
      </w:pPr>
      <w:r>
        <w:rPr>
          <w:rFonts w:hint="cs"/>
          <w:rtl/>
        </w:rPr>
        <w:t xml:space="preserve">תודה לחבר </w:t>
      </w:r>
      <w:r>
        <w:rPr>
          <w:rFonts w:hint="cs"/>
          <w:rtl/>
        </w:rPr>
        <w:t xml:space="preserve">הכנסת אברהם בורג. חברת הכנסת ענבל גבריאלי, ולאחר מכן - חברת הכנסת מלי פולישוק-בלוך. </w:t>
      </w:r>
    </w:p>
    <w:p w14:paraId="22372874" w14:textId="77777777" w:rsidR="00000000" w:rsidRDefault="00ED7A37">
      <w:pPr>
        <w:pStyle w:val="a"/>
        <w:rPr>
          <w:rFonts w:hint="cs"/>
          <w:rtl/>
        </w:rPr>
      </w:pPr>
    </w:p>
    <w:p w14:paraId="3917BD63" w14:textId="77777777" w:rsidR="00000000" w:rsidRDefault="00ED7A37">
      <w:pPr>
        <w:pStyle w:val="Subject"/>
        <w:rPr>
          <w:rtl/>
        </w:rPr>
      </w:pPr>
    </w:p>
    <w:p w14:paraId="5EC9513C" w14:textId="77777777" w:rsidR="00000000" w:rsidRDefault="00ED7A37">
      <w:pPr>
        <w:pStyle w:val="Subject"/>
        <w:rPr>
          <w:rFonts w:hint="cs"/>
          <w:rtl/>
        </w:rPr>
      </w:pPr>
      <w:bookmarkStart w:id="206" w:name="_Toc45367342"/>
      <w:r>
        <w:rPr>
          <w:rFonts w:hint="cs"/>
          <w:rtl/>
        </w:rPr>
        <w:t>מסמכים שהונחו על שולחן הכנסת</w:t>
      </w:r>
      <w:bookmarkEnd w:id="206"/>
    </w:p>
    <w:p w14:paraId="6C3E5591" w14:textId="77777777" w:rsidR="00000000" w:rsidRDefault="00ED7A37">
      <w:pPr>
        <w:pStyle w:val="a"/>
        <w:rPr>
          <w:rFonts w:hint="cs"/>
          <w:b/>
          <w:bCs/>
          <w:u w:val="single"/>
          <w:rtl/>
        </w:rPr>
      </w:pPr>
    </w:p>
    <w:p w14:paraId="2E6595A9" w14:textId="77777777" w:rsidR="00000000" w:rsidRDefault="00ED7A37">
      <w:pPr>
        <w:pStyle w:val="ad"/>
        <w:rPr>
          <w:rtl/>
        </w:rPr>
      </w:pPr>
      <w:r>
        <w:rPr>
          <w:rtl/>
        </w:rPr>
        <w:t>היו"ר יולי-יואל אדלשטיין:</w:t>
      </w:r>
    </w:p>
    <w:p w14:paraId="0A2B4326" w14:textId="77777777" w:rsidR="00000000" w:rsidRDefault="00ED7A37">
      <w:pPr>
        <w:pStyle w:val="a"/>
        <w:rPr>
          <w:rtl/>
        </w:rPr>
      </w:pPr>
    </w:p>
    <w:p w14:paraId="38BBB89C" w14:textId="77777777" w:rsidR="00000000" w:rsidRDefault="00ED7A37">
      <w:pPr>
        <w:pStyle w:val="a"/>
        <w:rPr>
          <w:rFonts w:hint="cs"/>
          <w:rtl/>
        </w:rPr>
      </w:pPr>
      <w:r>
        <w:rPr>
          <w:rFonts w:hint="cs"/>
          <w:rtl/>
        </w:rPr>
        <w:t xml:space="preserve">הודעה למזכיר הכנסת. </w:t>
      </w:r>
    </w:p>
    <w:p w14:paraId="14A60E2B" w14:textId="77777777" w:rsidR="00000000" w:rsidRDefault="00ED7A37">
      <w:pPr>
        <w:pStyle w:val="a"/>
        <w:rPr>
          <w:rFonts w:hint="cs"/>
          <w:rtl/>
        </w:rPr>
      </w:pPr>
    </w:p>
    <w:p w14:paraId="417A44C3" w14:textId="77777777" w:rsidR="00000000" w:rsidRDefault="00ED7A37">
      <w:pPr>
        <w:pStyle w:val="Speaker"/>
        <w:rPr>
          <w:rtl/>
        </w:rPr>
      </w:pPr>
      <w:bookmarkStart w:id="207" w:name="FS000000661T16_06_2003_20_07_38"/>
      <w:bookmarkStart w:id="208" w:name="_Toc45367343"/>
      <w:bookmarkEnd w:id="207"/>
      <w:r>
        <w:rPr>
          <w:rFonts w:hint="eastAsia"/>
          <w:rtl/>
        </w:rPr>
        <w:t>מזכיר</w:t>
      </w:r>
      <w:r>
        <w:rPr>
          <w:rtl/>
        </w:rPr>
        <w:t xml:space="preserve"> הכנסת אריה האן:</w:t>
      </w:r>
      <w:bookmarkEnd w:id="208"/>
    </w:p>
    <w:p w14:paraId="0AACCF13" w14:textId="77777777" w:rsidR="00000000" w:rsidRDefault="00ED7A37">
      <w:pPr>
        <w:pStyle w:val="a"/>
        <w:rPr>
          <w:rFonts w:hint="cs"/>
          <w:rtl/>
        </w:rPr>
      </w:pPr>
    </w:p>
    <w:p w14:paraId="2290C467" w14:textId="77777777" w:rsidR="00000000" w:rsidRDefault="00ED7A37">
      <w:pPr>
        <w:pStyle w:val="a"/>
        <w:rPr>
          <w:rFonts w:hint="cs"/>
          <w:rtl/>
        </w:rPr>
      </w:pPr>
      <w:r>
        <w:rPr>
          <w:rFonts w:hint="cs"/>
          <w:rtl/>
        </w:rPr>
        <w:t>ברשות יושב-ראש הישיבה, הנני מתכבד להודיעכם, כי הונחו על שולחן הכנסת</w:t>
      </w:r>
      <w:r>
        <w:rPr>
          <w:rFonts w:hint="cs"/>
          <w:rtl/>
        </w:rPr>
        <w:t>:</w:t>
      </w:r>
    </w:p>
    <w:p w14:paraId="26CB553F" w14:textId="77777777" w:rsidR="00000000" w:rsidRDefault="00ED7A37">
      <w:pPr>
        <w:pStyle w:val="a"/>
        <w:rPr>
          <w:rFonts w:hint="cs"/>
          <w:rtl/>
        </w:rPr>
      </w:pPr>
    </w:p>
    <w:p w14:paraId="619223B5" w14:textId="77777777" w:rsidR="00000000" w:rsidRDefault="00ED7A37">
      <w:pPr>
        <w:pStyle w:val="a"/>
        <w:rPr>
          <w:rFonts w:hint="cs"/>
          <w:rtl/>
        </w:rPr>
      </w:pPr>
      <w:r>
        <w:rPr>
          <w:rFonts w:hint="cs"/>
          <w:rtl/>
        </w:rPr>
        <w:t>לקריאה ראשונה, מטעם הממשלה</w:t>
      </w:r>
      <w:r>
        <w:rPr>
          <w:rtl/>
        </w:rPr>
        <w:t xml:space="preserve"> –</w:t>
      </w:r>
      <w:r>
        <w:rPr>
          <w:rFonts w:hint="cs"/>
          <w:rtl/>
        </w:rPr>
        <w:t xml:space="preserve"> הצעת חוק לתיקון פקודת סימני מסחר (מס' 5) (פרוטוקול מדריד), התשס"ג-2003; הצעת חוק לתיקון פקודת מס הכנסה (מס' 135), התשס"ג-2003. </w:t>
      </w:r>
    </w:p>
    <w:p w14:paraId="3E70BE15" w14:textId="77777777" w:rsidR="00000000" w:rsidRDefault="00ED7A37">
      <w:pPr>
        <w:pStyle w:val="a"/>
        <w:rPr>
          <w:rFonts w:hint="cs"/>
          <w:rtl/>
        </w:rPr>
      </w:pPr>
    </w:p>
    <w:p w14:paraId="0638F19E" w14:textId="77777777" w:rsidR="00000000" w:rsidRDefault="00ED7A37">
      <w:pPr>
        <w:pStyle w:val="a"/>
        <w:rPr>
          <w:rFonts w:hint="cs"/>
          <w:rtl/>
        </w:rPr>
      </w:pPr>
      <w:r>
        <w:rPr>
          <w:rFonts w:hint="cs"/>
          <w:rtl/>
        </w:rPr>
        <w:t>לקריאה שנייה ולקריאה שלישית - הצעת חוק לתיקון דיני העבירות המינהליות (תיקון והוראת שעה), התשס"ג</w:t>
      </w:r>
      <w:r>
        <w:rPr>
          <w:rFonts w:hint="cs"/>
          <w:rtl/>
        </w:rPr>
        <w:t xml:space="preserve">-2003, שהחזירה ועדת החוקה, חוק ומשפט. תודה רבה. </w:t>
      </w:r>
    </w:p>
    <w:p w14:paraId="5199E089" w14:textId="77777777" w:rsidR="00000000" w:rsidRDefault="00ED7A37">
      <w:pPr>
        <w:pStyle w:val="a"/>
        <w:rPr>
          <w:rFonts w:hint="cs"/>
          <w:rtl/>
        </w:rPr>
      </w:pPr>
    </w:p>
    <w:p w14:paraId="1747D312" w14:textId="77777777" w:rsidR="00000000" w:rsidRDefault="00ED7A37">
      <w:pPr>
        <w:pStyle w:val="ad"/>
        <w:rPr>
          <w:rtl/>
        </w:rPr>
      </w:pPr>
      <w:r>
        <w:rPr>
          <w:rtl/>
        </w:rPr>
        <w:t>היו"ר יולי-יואל אדלשטיין:</w:t>
      </w:r>
    </w:p>
    <w:p w14:paraId="39791136" w14:textId="77777777" w:rsidR="00000000" w:rsidRDefault="00ED7A37">
      <w:pPr>
        <w:pStyle w:val="a"/>
        <w:rPr>
          <w:rtl/>
        </w:rPr>
      </w:pPr>
    </w:p>
    <w:p w14:paraId="74961CE1" w14:textId="77777777" w:rsidR="00000000" w:rsidRDefault="00ED7A37">
      <w:pPr>
        <w:pStyle w:val="a"/>
        <w:rPr>
          <w:rFonts w:hint="cs"/>
          <w:rtl/>
        </w:rPr>
      </w:pPr>
      <w:r>
        <w:rPr>
          <w:rFonts w:hint="cs"/>
          <w:rtl/>
        </w:rPr>
        <w:t xml:space="preserve">תודה. </w:t>
      </w:r>
    </w:p>
    <w:p w14:paraId="3DDEE2E4" w14:textId="77777777" w:rsidR="00000000" w:rsidRDefault="00ED7A37">
      <w:pPr>
        <w:pStyle w:val="a"/>
        <w:rPr>
          <w:rFonts w:hint="cs"/>
          <w:rtl/>
        </w:rPr>
      </w:pPr>
    </w:p>
    <w:p w14:paraId="2AB3281C" w14:textId="77777777" w:rsidR="00000000" w:rsidRDefault="00ED7A37">
      <w:pPr>
        <w:pStyle w:val="a"/>
        <w:rPr>
          <w:rFonts w:hint="cs"/>
          <w:rtl/>
        </w:rPr>
      </w:pPr>
    </w:p>
    <w:p w14:paraId="36168780" w14:textId="77777777" w:rsidR="00000000" w:rsidRDefault="00ED7A37">
      <w:pPr>
        <w:pStyle w:val="Subject"/>
        <w:rPr>
          <w:rtl/>
        </w:rPr>
      </w:pPr>
    </w:p>
    <w:p w14:paraId="1958FE5D" w14:textId="77777777" w:rsidR="00000000" w:rsidRDefault="00ED7A37">
      <w:pPr>
        <w:pStyle w:val="Subject"/>
        <w:rPr>
          <w:rFonts w:hint="cs"/>
          <w:rtl/>
        </w:rPr>
      </w:pPr>
      <w:bookmarkStart w:id="209" w:name="_Toc45367344"/>
      <w:r>
        <w:rPr>
          <w:rFonts w:hint="cs"/>
          <w:rtl/>
        </w:rPr>
        <w:t>דוח נציבות הדורות הבאים לשנת 2002</w:t>
      </w:r>
      <w:bookmarkEnd w:id="209"/>
    </w:p>
    <w:p w14:paraId="0622E67E" w14:textId="77777777" w:rsidR="00000000" w:rsidRDefault="00ED7A37">
      <w:pPr>
        <w:pStyle w:val="a"/>
        <w:ind w:left="720"/>
        <w:rPr>
          <w:rFonts w:hint="cs"/>
          <w:b/>
          <w:bCs/>
          <w:u w:val="single"/>
          <w:rtl/>
        </w:rPr>
      </w:pPr>
    </w:p>
    <w:p w14:paraId="03F125CD" w14:textId="77777777" w:rsidR="00000000" w:rsidRDefault="00ED7A37">
      <w:pPr>
        <w:pStyle w:val="ad"/>
        <w:rPr>
          <w:rtl/>
        </w:rPr>
      </w:pPr>
      <w:r>
        <w:rPr>
          <w:rtl/>
        </w:rPr>
        <w:t>היו"ר יולי-יואל אדלשטיין:</w:t>
      </w:r>
    </w:p>
    <w:p w14:paraId="5543DB86" w14:textId="77777777" w:rsidR="00000000" w:rsidRDefault="00ED7A37">
      <w:pPr>
        <w:pStyle w:val="a"/>
        <w:rPr>
          <w:rtl/>
        </w:rPr>
      </w:pPr>
    </w:p>
    <w:p w14:paraId="27498A69" w14:textId="77777777" w:rsidR="00000000" w:rsidRDefault="00ED7A37">
      <w:pPr>
        <w:pStyle w:val="a"/>
        <w:rPr>
          <w:rFonts w:hint="cs"/>
          <w:rtl/>
        </w:rPr>
      </w:pPr>
      <w:r>
        <w:rPr>
          <w:rFonts w:hint="cs"/>
          <w:rtl/>
        </w:rPr>
        <w:t xml:space="preserve">חברת הכנסת גבריאלי, אתך הסליחה על העיכוב. חמש דקות לרשותך, בבקשה. </w:t>
      </w:r>
    </w:p>
    <w:p w14:paraId="4B4F92BE" w14:textId="77777777" w:rsidR="00000000" w:rsidRDefault="00ED7A37">
      <w:pPr>
        <w:pStyle w:val="a"/>
        <w:rPr>
          <w:rFonts w:hint="cs"/>
          <w:rtl/>
        </w:rPr>
      </w:pPr>
    </w:p>
    <w:p w14:paraId="46BD707E" w14:textId="77777777" w:rsidR="00000000" w:rsidRDefault="00ED7A37">
      <w:pPr>
        <w:pStyle w:val="Speaker"/>
        <w:rPr>
          <w:rtl/>
        </w:rPr>
      </w:pPr>
      <w:bookmarkStart w:id="210" w:name="FS000001039T16_06_2003_20_16_02"/>
      <w:bookmarkStart w:id="211" w:name="_Toc45367345"/>
      <w:bookmarkEnd w:id="210"/>
      <w:r>
        <w:rPr>
          <w:rtl/>
        </w:rPr>
        <w:t>ענבל גבריאלי (הליכוד):</w:t>
      </w:r>
      <w:bookmarkEnd w:id="211"/>
    </w:p>
    <w:p w14:paraId="6C917A12" w14:textId="77777777" w:rsidR="00000000" w:rsidRDefault="00ED7A37">
      <w:pPr>
        <w:pStyle w:val="a"/>
        <w:rPr>
          <w:rtl/>
        </w:rPr>
      </w:pPr>
    </w:p>
    <w:p w14:paraId="2404FEC0" w14:textId="77777777" w:rsidR="00000000" w:rsidRDefault="00ED7A37">
      <w:pPr>
        <w:pStyle w:val="a"/>
        <w:rPr>
          <w:rFonts w:hint="cs"/>
          <w:rtl/>
        </w:rPr>
      </w:pPr>
      <w:r>
        <w:rPr>
          <w:rFonts w:hint="cs"/>
          <w:rtl/>
        </w:rPr>
        <w:t>אדוני היושב-ראש</w:t>
      </w:r>
      <w:r>
        <w:rPr>
          <w:rFonts w:hint="cs"/>
          <w:rtl/>
        </w:rPr>
        <w:t xml:space="preserve">, כנסת נכבדה, הכנסת מציינת היום את יום נציבות הדורות הבאים בסימן פיתוח בר-קיימא. </w:t>
      </w:r>
    </w:p>
    <w:p w14:paraId="6EADC91D" w14:textId="77777777" w:rsidR="00000000" w:rsidRDefault="00ED7A37">
      <w:pPr>
        <w:pStyle w:val="a"/>
        <w:rPr>
          <w:rFonts w:hint="cs"/>
          <w:rtl/>
        </w:rPr>
      </w:pPr>
    </w:p>
    <w:p w14:paraId="1C0954AC" w14:textId="77777777" w:rsidR="00000000" w:rsidRDefault="00ED7A37">
      <w:pPr>
        <w:pStyle w:val="a"/>
        <w:rPr>
          <w:rFonts w:hint="cs"/>
          <w:rtl/>
        </w:rPr>
      </w:pPr>
      <w:r>
        <w:rPr>
          <w:rFonts w:hint="cs"/>
          <w:rtl/>
        </w:rPr>
        <w:t>זה לא כבר הונחה על שולחן הכנסת הצעת חוק הקוראת לביטולה של הנציבות, הצעת חוק שהשלכותיה על עתידנו ועל עתיד ילדינו הן מרחיקות לכת. לשמחתי, הצעת חוק זו נמשכה על-ידי מציעה, ויש ל</w:t>
      </w:r>
      <w:r>
        <w:rPr>
          <w:rFonts w:hint="cs"/>
          <w:rtl/>
        </w:rPr>
        <w:t xml:space="preserve">ברכו על כך, שכן בצעד זה יש הצהרה בדבר חשיבותה האמיתית של נציבות הדורות הבאים. </w:t>
      </w:r>
    </w:p>
    <w:p w14:paraId="2D021D22" w14:textId="77777777" w:rsidR="00000000" w:rsidRDefault="00ED7A37">
      <w:pPr>
        <w:pStyle w:val="a"/>
        <w:rPr>
          <w:rFonts w:hint="cs"/>
          <w:rtl/>
        </w:rPr>
      </w:pPr>
    </w:p>
    <w:p w14:paraId="4524623D" w14:textId="77777777" w:rsidR="00000000" w:rsidRDefault="00ED7A37">
      <w:pPr>
        <w:pStyle w:val="a"/>
        <w:rPr>
          <w:rFonts w:hint="cs"/>
          <w:rtl/>
        </w:rPr>
      </w:pPr>
      <w:r>
        <w:rPr>
          <w:rFonts w:hint="cs"/>
          <w:rtl/>
        </w:rPr>
        <w:t xml:space="preserve">המין האנושי פיתח במרוצת השנים עוצמה שטרם נודעה כמותה בין המינים החיים על פני כדור הארץ. הוא מנסה לשלוט באיתני הטבע ולפרוץ את מגבלותיו עד כדי שינוי הסביבה לבלי הכר. אחד הסממנים </w:t>
      </w:r>
      <w:r>
        <w:rPr>
          <w:rFonts w:hint="cs"/>
          <w:rtl/>
        </w:rPr>
        <w:t>המובהקים של העולם המודרני הוא ההתמכרות לסיפוקים מיידיים, לחיי נוחות ולתחרות בין בני המין האנושי לבין עצמם בכל תחומי החיים. התמכרות זאת גורמת לנו לצרוך באופן בלתי מרוסן את משאבי הטבע, ובתוך כך לפגוע בזכויותיהם של הדורות הבאים ליהנות מהאוויר, מהמים, מבעלי הח</w:t>
      </w:r>
      <w:r>
        <w:rPr>
          <w:rFonts w:hint="cs"/>
          <w:rtl/>
        </w:rPr>
        <w:t xml:space="preserve">יים, מהנוף ומכל ההון הטבעי שממנו אנו נהנים היום, הון טבעי שחשוב להזכיר כי אינו בלתי מוגבל. </w:t>
      </w:r>
    </w:p>
    <w:p w14:paraId="1FD9A38A" w14:textId="77777777" w:rsidR="00000000" w:rsidRDefault="00ED7A37">
      <w:pPr>
        <w:pStyle w:val="a"/>
        <w:rPr>
          <w:rFonts w:hint="cs"/>
          <w:rtl/>
        </w:rPr>
      </w:pPr>
    </w:p>
    <w:p w14:paraId="7B63B5C1" w14:textId="77777777" w:rsidR="00000000" w:rsidRDefault="00ED7A37">
      <w:pPr>
        <w:pStyle w:val="a"/>
        <w:rPr>
          <w:rFonts w:hint="cs"/>
          <w:rtl/>
        </w:rPr>
      </w:pPr>
      <w:r>
        <w:rPr>
          <w:rFonts w:hint="cs"/>
          <w:rtl/>
        </w:rPr>
        <w:t>לעתים, על מזבח הקידמה והחדשנות, אנו פועלים על-פי דפוסי פיתוח דורסניים, שצורכים את הסביבה, מעכלים אותה ולבסוף משמידים אותה. דפוסי הפיתוח האלה, מקורם בתפיסת עולם שגו</w:t>
      </w:r>
      <w:r>
        <w:rPr>
          <w:rFonts w:hint="cs"/>
          <w:rtl/>
        </w:rPr>
        <w:t xml:space="preserve">יה וקצרת טווח, לטעמי, הרואה בסביבה אויב שצריך לכבוש ולהכריע אותו. </w:t>
      </w:r>
    </w:p>
    <w:p w14:paraId="3B409809" w14:textId="77777777" w:rsidR="00000000" w:rsidRDefault="00ED7A37">
      <w:pPr>
        <w:pStyle w:val="a"/>
        <w:rPr>
          <w:rFonts w:hint="cs"/>
          <w:rtl/>
        </w:rPr>
      </w:pPr>
    </w:p>
    <w:p w14:paraId="381572E7" w14:textId="77777777" w:rsidR="00000000" w:rsidRDefault="00ED7A37">
      <w:pPr>
        <w:pStyle w:val="a"/>
        <w:rPr>
          <w:rFonts w:hint="cs"/>
          <w:rtl/>
        </w:rPr>
      </w:pPr>
      <w:r>
        <w:rPr>
          <w:rFonts w:hint="cs"/>
          <w:rtl/>
        </w:rPr>
        <w:t xml:space="preserve">בעשור האחרון מתעוררת מגמת שינוי. האנושות החלה להבין, כי היא מהווה רק חלק זעיר ממארג ענק של יחסי גומלין, והיא החלה להכיר באחריותה הבלעדית ליצור ולהשפיע על העולם שבו היא חיה ועל עתידה בעולם </w:t>
      </w:r>
      <w:r>
        <w:rPr>
          <w:rFonts w:hint="cs"/>
          <w:rtl/>
        </w:rPr>
        <w:t xml:space="preserve">זה. </w:t>
      </w:r>
    </w:p>
    <w:p w14:paraId="29E5D565" w14:textId="77777777" w:rsidR="00000000" w:rsidRDefault="00ED7A37">
      <w:pPr>
        <w:pStyle w:val="a"/>
        <w:rPr>
          <w:rFonts w:hint="cs"/>
          <w:rtl/>
        </w:rPr>
      </w:pPr>
    </w:p>
    <w:p w14:paraId="7138567C" w14:textId="77777777" w:rsidR="00000000" w:rsidRDefault="00ED7A37">
      <w:pPr>
        <w:pStyle w:val="a"/>
        <w:rPr>
          <w:rFonts w:hint="cs"/>
          <w:rtl/>
        </w:rPr>
      </w:pPr>
      <w:r>
        <w:rPr>
          <w:rFonts w:hint="cs"/>
          <w:rtl/>
        </w:rPr>
        <w:t xml:space="preserve">היום אנו נדרשים לבחון, האם התכנון והפיתוח שמאיצים את גלגלי הקידמה הם תוצר של ראייה כוללת של המרחב הפיזי והמרקם האנושי והתרבותי של חיינו, האם החלטות מתקבלות מתוך איזון בין אינטרסים שונים הקיימים בחברה רב-מעמדית ורב-תרבותית. </w:t>
      </w:r>
    </w:p>
    <w:p w14:paraId="195AC83D" w14:textId="77777777" w:rsidR="00000000" w:rsidRDefault="00ED7A37">
      <w:pPr>
        <w:pStyle w:val="a"/>
        <w:rPr>
          <w:rFonts w:hint="cs"/>
          <w:rtl/>
        </w:rPr>
      </w:pPr>
    </w:p>
    <w:p w14:paraId="4AC082EF" w14:textId="77777777" w:rsidR="00000000" w:rsidRDefault="00ED7A37">
      <w:pPr>
        <w:pStyle w:val="a"/>
        <w:rPr>
          <w:rFonts w:hint="cs"/>
          <w:rtl/>
        </w:rPr>
      </w:pPr>
      <w:r>
        <w:rPr>
          <w:rFonts w:hint="cs"/>
          <w:rtl/>
        </w:rPr>
        <w:t xml:space="preserve">היום אנחנו מחזיקים במפתח </w:t>
      </w:r>
      <w:r>
        <w:rPr>
          <w:rFonts w:hint="cs"/>
          <w:rtl/>
        </w:rPr>
        <w:t>לעתיד, וחובה עלינו לאמץ תפיסה אחרת של קידמה, תפיסה שתוביל להתפתחות אמיתית של החברה לטובת כל חלקיה, תפיסה שתאפשר עתיד ראוי גם לילדינו, לילדיהם, לילדי ילדיהם ולכל בני הדורות הבאים, תפיסה שטומנת בחובה מענה לא רק על שאלות סביבתיות, אלא גם על שאלות חברתיות קיומ</w:t>
      </w:r>
      <w:r>
        <w:rPr>
          <w:rFonts w:hint="cs"/>
          <w:rtl/>
        </w:rPr>
        <w:t xml:space="preserve">יות. </w:t>
      </w:r>
    </w:p>
    <w:p w14:paraId="566BDC32" w14:textId="77777777" w:rsidR="00000000" w:rsidRDefault="00ED7A37">
      <w:pPr>
        <w:pStyle w:val="a"/>
        <w:rPr>
          <w:rFonts w:hint="cs"/>
          <w:rtl/>
        </w:rPr>
      </w:pPr>
    </w:p>
    <w:p w14:paraId="02EB4E0C" w14:textId="77777777" w:rsidR="00000000" w:rsidRDefault="00ED7A37">
      <w:pPr>
        <w:pStyle w:val="a"/>
        <w:rPr>
          <w:rFonts w:hint="cs"/>
          <w:rtl/>
        </w:rPr>
      </w:pPr>
      <w:r>
        <w:rPr>
          <w:rFonts w:hint="cs"/>
          <w:rtl/>
        </w:rPr>
        <w:t xml:space="preserve">על בית-המחוקקים הישראלי, עלינו, כמיקרוקוסמוס של העולם הגדול, לדאוג לאזרחי מדינתנו ולהובילם באחריות במנהרת הזמן לעתיד בטוח, נטול מפגעים סביבתיים וחברתיים, כשלנגד עינינו טובת המין האנושי כולו והמשכיותו. </w:t>
      </w:r>
    </w:p>
    <w:p w14:paraId="181DDAB5" w14:textId="77777777" w:rsidR="00000000" w:rsidRDefault="00ED7A37">
      <w:pPr>
        <w:pStyle w:val="a"/>
        <w:rPr>
          <w:rFonts w:hint="cs"/>
          <w:rtl/>
        </w:rPr>
      </w:pPr>
    </w:p>
    <w:p w14:paraId="4C5C1C02" w14:textId="77777777" w:rsidR="00000000" w:rsidRDefault="00ED7A37">
      <w:pPr>
        <w:pStyle w:val="a"/>
        <w:rPr>
          <w:rFonts w:hint="cs"/>
          <w:rtl/>
        </w:rPr>
      </w:pPr>
      <w:r>
        <w:rPr>
          <w:rFonts w:hint="cs"/>
          <w:rtl/>
        </w:rPr>
        <w:t>נציבות הדורות הבאים ממלאת תפקיד חשוב ביותר במס</w:t>
      </w:r>
      <w:r>
        <w:rPr>
          <w:rFonts w:hint="cs"/>
          <w:rtl/>
        </w:rPr>
        <w:t xml:space="preserve">ע הזה. הנציבות מתווה עבורנו אסטרטגיית פיתוח ארוכת טווח, והיא אמונה על הפעלת תוכנית פעולה להנהגת שינויים כלכליים, חברתיים וסביבתיים, תוך שמירה על איזון ביניהם. </w:t>
      </w:r>
    </w:p>
    <w:p w14:paraId="04AB69CC" w14:textId="77777777" w:rsidR="00000000" w:rsidRDefault="00ED7A37">
      <w:pPr>
        <w:pStyle w:val="a"/>
        <w:rPr>
          <w:rFonts w:hint="cs"/>
          <w:rtl/>
        </w:rPr>
      </w:pPr>
    </w:p>
    <w:p w14:paraId="3F066E42" w14:textId="77777777" w:rsidR="00000000" w:rsidRDefault="00ED7A37">
      <w:pPr>
        <w:pStyle w:val="a"/>
        <w:rPr>
          <w:rFonts w:hint="cs"/>
          <w:rtl/>
        </w:rPr>
      </w:pPr>
      <w:r>
        <w:rPr>
          <w:rFonts w:hint="cs"/>
          <w:rtl/>
        </w:rPr>
        <w:t>הנציבות, ורק הנציבות, כגוף על-מפלגתי, שאינו מונע משיקולים פוליטיים כאלה ואחרים, יכולה לממש - כמ</w:t>
      </w:r>
      <w:r>
        <w:rPr>
          <w:rFonts w:hint="cs"/>
          <w:rtl/>
        </w:rPr>
        <w:t>ובן, יחד אתנו,</w:t>
      </w:r>
      <w:r>
        <w:rPr>
          <w:rtl/>
        </w:rPr>
        <w:t xml:space="preserve"> </w:t>
      </w:r>
      <w:r>
        <w:rPr>
          <w:rFonts w:hint="cs"/>
          <w:rtl/>
        </w:rPr>
        <w:t xml:space="preserve">חברי הכנסת </w:t>
      </w:r>
      <w:r>
        <w:rPr>
          <w:rtl/>
        </w:rPr>
        <w:t>–</w:t>
      </w:r>
      <w:r>
        <w:rPr>
          <w:rFonts w:hint="cs"/>
          <w:rtl/>
        </w:rPr>
        <w:t xml:space="preserve"> את משמעותו המלאה של פיתוח בר-קיימא: פיתוח מתוכנן ומבוקר, אשר יענה על צורכי ההווה בלי להתפשר על יכולתם של הדורות הבאים לענות על צורכיהם, ועם מיצוי צדק חברתי והוגנות סביבתית. זו משמעותו של פיתוח בר-קיימא - היכולת לבחון את הנושאים </w:t>
      </w:r>
      <w:r>
        <w:rPr>
          <w:rFonts w:hint="cs"/>
          <w:rtl/>
        </w:rPr>
        <w:t>המועלים מזוויות רבות ומגוונות, הצופות גם פני עתיד; פיתוח שחותר לשינוי נורמות החשיבה וצורות הפעולה הנוכחיות בכל תחומי החיים. חשיבותה של נציבות הדורות הבאים בהפנמת החשיבה לעתיד, שתשלב עקרונות אלו בתחילת הדרך החקיקתית, ובכך תביא לחיסכון כלכלי ובעיקר לשמירה על</w:t>
      </w:r>
      <w:r>
        <w:rPr>
          <w:rFonts w:hint="cs"/>
          <w:rtl/>
        </w:rPr>
        <w:t xml:space="preserve"> מאזן קבוע בין האדם לסביבה. </w:t>
      </w:r>
    </w:p>
    <w:p w14:paraId="74C0A7D3" w14:textId="77777777" w:rsidR="00000000" w:rsidRDefault="00ED7A37">
      <w:pPr>
        <w:pStyle w:val="a"/>
        <w:rPr>
          <w:rFonts w:hint="cs"/>
          <w:rtl/>
        </w:rPr>
      </w:pPr>
    </w:p>
    <w:p w14:paraId="1DF33F4B" w14:textId="77777777" w:rsidR="00000000" w:rsidRDefault="00ED7A37">
      <w:pPr>
        <w:pStyle w:val="a"/>
        <w:rPr>
          <w:rFonts w:hint="cs"/>
          <w:rtl/>
        </w:rPr>
      </w:pPr>
      <w:r>
        <w:rPr>
          <w:rFonts w:hint="cs"/>
          <w:rtl/>
        </w:rPr>
        <w:t>הארץ, החברה, הכלכלה, איכות החיים והנופים אשר ננחיל לילדינו הם נחלתם של כלל חברי הכנסת. כל אחד בתחומו דואג לסידור נכון של החיים, התפתחותם ושכלולם למעננו ולמען הדורות הבאים, אך לעתים חלקנו מונעים באופן כזה או אחר משיקולים צרים ו</w:t>
      </w:r>
      <w:r>
        <w:rPr>
          <w:rFonts w:hint="cs"/>
          <w:rtl/>
        </w:rPr>
        <w:t xml:space="preserve">קצרי מועד, ולעתים מלחצים אינטרסנטיים. </w:t>
      </w:r>
    </w:p>
    <w:p w14:paraId="17CFDA9E" w14:textId="77777777" w:rsidR="00000000" w:rsidRDefault="00ED7A37">
      <w:pPr>
        <w:pStyle w:val="a"/>
        <w:rPr>
          <w:rFonts w:hint="cs"/>
          <w:rtl/>
        </w:rPr>
      </w:pPr>
    </w:p>
    <w:p w14:paraId="1C02A5FC" w14:textId="77777777" w:rsidR="00000000" w:rsidRDefault="00ED7A37">
      <w:pPr>
        <w:pStyle w:val="a"/>
        <w:rPr>
          <w:rFonts w:hint="cs"/>
          <w:rtl/>
        </w:rPr>
      </w:pPr>
      <w:r>
        <w:rPr>
          <w:rFonts w:hint="cs"/>
          <w:rtl/>
        </w:rPr>
        <w:t xml:space="preserve">רבותי, נציבות הדורות הבאים איננה מותרות. היא מעצבת עבורנו היום את פני המחר. </w:t>
      </w:r>
    </w:p>
    <w:p w14:paraId="2CA66C12" w14:textId="77777777" w:rsidR="00000000" w:rsidRDefault="00ED7A37">
      <w:pPr>
        <w:pStyle w:val="a"/>
        <w:rPr>
          <w:rtl/>
        </w:rPr>
      </w:pPr>
    </w:p>
    <w:p w14:paraId="078CB8DF" w14:textId="77777777" w:rsidR="00000000" w:rsidRDefault="00ED7A37">
      <w:pPr>
        <w:pStyle w:val="a"/>
        <w:rPr>
          <w:rFonts w:hint="cs"/>
          <w:rtl/>
        </w:rPr>
      </w:pPr>
      <w:bookmarkStart w:id="212" w:name="FS000001039T16_06_2003_20_05_12"/>
      <w:bookmarkEnd w:id="212"/>
      <w:r>
        <w:rPr>
          <w:rFonts w:hint="cs"/>
          <w:rtl/>
        </w:rPr>
        <w:t>הרשו לי להודות מכאן לאיש יקר מאוד - נציב הדורות הבאים, השופט בדימוס מר שלמה שהם,  אדם שנלחם - אולי צריך לציין, כי לא כולם יודעים - לא רק ע</w:t>
      </w:r>
      <w:r>
        <w:rPr>
          <w:rFonts w:hint="cs"/>
          <w:rtl/>
        </w:rPr>
        <w:t>ל ענייני איכות הסביבה וטובתם של הדורות הבאים, אלא גם על רווחתם, בריאותם וחינוכם של ילדי הדור הזה. תודה.</w:t>
      </w:r>
    </w:p>
    <w:p w14:paraId="3C9CFDAE" w14:textId="77777777" w:rsidR="00000000" w:rsidRDefault="00ED7A37">
      <w:pPr>
        <w:pStyle w:val="a"/>
        <w:rPr>
          <w:rFonts w:hint="cs"/>
          <w:rtl/>
        </w:rPr>
      </w:pPr>
    </w:p>
    <w:p w14:paraId="6DBCDEAA" w14:textId="77777777" w:rsidR="00000000" w:rsidRDefault="00ED7A37">
      <w:pPr>
        <w:pStyle w:val="a"/>
        <w:rPr>
          <w:rFonts w:hint="cs"/>
          <w:rtl/>
        </w:rPr>
      </w:pPr>
      <w:r>
        <w:rPr>
          <w:rFonts w:hint="cs"/>
          <w:rtl/>
        </w:rPr>
        <w:t>ולסיום, ארצה לצטט את דבריו של בורא עולם לאדם הראשון: ראה מעשי, כמה נאים ומשובחים הם, וכל מה שבראתי - בשבילך בראתי. תן דעתך שלא תקלקל ותחריב את עולמי, ש</w:t>
      </w:r>
      <w:r>
        <w:rPr>
          <w:rFonts w:hint="cs"/>
          <w:rtl/>
        </w:rPr>
        <w:t>אם קלקלת - אין מי שיתקן אחריך. תודה.</w:t>
      </w:r>
    </w:p>
    <w:p w14:paraId="01B71387" w14:textId="77777777" w:rsidR="00000000" w:rsidRDefault="00ED7A37">
      <w:pPr>
        <w:pStyle w:val="ad"/>
        <w:rPr>
          <w:rtl/>
        </w:rPr>
      </w:pPr>
      <w:r>
        <w:rPr>
          <w:rtl/>
        </w:rPr>
        <w:br/>
        <w:t>היו"ר יולי-יואל אדלשטיין:</w:t>
      </w:r>
    </w:p>
    <w:p w14:paraId="6774C794" w14:textId="77777777" w:rsidR="00000000" w:rsidRDefault="00ED7A37">
      <w:pPr>
        <w:pStyle w:val="a"/>
        <w:rPr>
          <w:rtl/>
        </w:rPr>
      </w:pPr>
    </w:p>
    <w:p w14:paraId="0619790D" w14:textId="77777777" w:rsidR="00000000" w:rsidRDefault="00ED7A37">
      <w:pPr>
        <w:pStyle w:val="a"/>
        <w:rPr>
          <w:rFonts w:hint="cs"/>
          <w:rtl/>
        </w:rPr>
      </w:pPr>
      <w:r>
        <w:rPr>
          <w:rFonts w:hint="cs"/>
          <w:rtl/>
        </w:rPr>
        <w:t xml:space="preserve">תודה לחברת הכנסת ענבל גבריאלי. שר המשפטים, חבר הכנסת טומי לפיד - יוזם החוק - ביקש, וזכותו עומדת לו להתערב בדיון בשלב זה. לאחר מכן - חברת הכנסת מלי פולישוק-בלוך. בבקשה, אדוני. </w:t>
      </w:r>
    </w:p>
    <w:p w14:paraId="1A458AA4" w14:textId="77777777" w:rsidR="00000000" w:rsidRDefault="00ED7A37">
      <w:pPr>
        <w:pStyle w:val="a"/>
        <w:rPr>
          <w:rFonts w:hint="cs"/>
          <w:rtl/>
        </w:rPr>
      </w:pPr>
    </w:p>
    <w:p w14:paraId="78E481C7" w14:textId="77777777" w:rsidR="00000000" w:rsidRDefault="00ED7A37">
      <w:pPr>
        <w:pStyle w:val="Speaker"/>
        <w:rPr>
          <w:rtl/>
        </w:rPr>
      </w:pPr>
      <w:bookmarkStart w:id="213" w:name="FS000000517T16_06_2003_19_44_57"/>
      <w:bookmarkStart w:id="214" w:name="_Toc45367346"/>
      <w:bookmarkEnd w:id="213"/>
      <w:r>
        <w:rPr>
          <w:rFonts w:hint="eastAsia"/>
          <w:rtl/>
        </w:rPr>
        <w:t>שר</w:t>
      </w:r>
      <w:r>
        <w:rPr>
          <w:rtl/>
        </w:rPr>
        <w:t xml:space="preserve"> המשפטים יוס</w:t>
      </w:r>
      <w:r>
        <w:rPr>
          <w:rtl/>
        </w:rPr>
        <w:t>ף לפיד:</w:t>
      </w:r>
      <w:bookmarkEnd w:id="214"/>
    </w:p>
    <w:p w14:paraId="7153A514" w14:textId="77777777" w:rsidR="00000000" w:rsidRDefault="00ED7A37">
      <w:pPr>
        <w:pStyle w:val="a"/>
        <w:rPr>
          <w:rFonts w:hint="cs"/>
          <w:rtl/>
        </w:rPr>
      </w:pPr>
    </w:p>
    <w:p w14:paraId="30F0DEC9" w14:textId="77777777" w:rsidR="00000000" w:rsidRDefault="00ED7A37">
      <w:pPr>
        <w:pStyle w:val="a"/>
        <w:rPr>
          <w:rFonts w:hint="cs"/>
          <w:rtl/>
        </w:rPr>
      </w:pPr>
      <w:r>
        <w:rPr>
          <w:rFonts w:hint="cs"/>
          <w:rtl/>
        </w:rPr>
        <w:t xml:space="preserve">אדוני היושב-ראש, כאביו מולידו של חוק נציב הדורות הבאים, אני מאוד גאה בבייבי שלי, שהתפתח יפה מאוד, לפי הציפיות, כפי שגם שמענו מפיה של הדוברת לפני, הגברת גבריאלי. </w:t>
      </w:r>
    </w:p>
    <w:p w14:paraId="239F9BDD" w14:textId="77777777" w:rsidR="00000000" w:rsidRDefault="00ED7A37">
      <w:pPr>
        <w:pStyle w:val="a"/>
        <w:rPr>
          <w:rFonts w:hint="cs"/>
          <w:rtl/>
        </w:rPr>
      </w:pPr>
    </w:p>
    <w:p w14:paraId="3D2B34C4" w14:textId="77777777" w:rsidR="00000000" w:rsidRDefault="00ED7A37">
      <w:pPr>
        <w:pStyle w:val="a"/>
        <w:rPr>
          <w:rFonts w:hint="cs"/>
          <w:rtl/>
        </w:rPr>
      </w:pPr>
      <w:r>
        <w:rPr>
          <w:rFonts w:hint="cs"/>
          <w:rtl/>
        </w:rPr>
        <w:t xml:space="preserve">אנחנו מברכים את שלמה שהם על פועלו עד כה כנציב הדורות הבאים, ואני מודיע, אדוני, שאני </w:t>
      </w:r>
      <w:r>
        <w:rPr>
          <w:rFonts w:hint="cs"/>
          <w:rtl/>
        </w:rPr>
        <w:t>אפילו קראתי את הדוח - אני בטוח שלא כל חברי הכנסת עשו זאת. הדוח הזה מוכיח פעלתנות מאוד מבורכת, שמשתרעת לא רק על פני כל רחבי  מדינת ישראל, אלא בעולמות אחרים.</w:t>
      </w:r>
    </w:p>
    <w:p w14:paraId="3D9427FB" w14:textId="77777777" w:rsidR="00000000" w:rsidRDefault="00ED7A37">
      <w:pPr>
        <w:pStyle w:val="a"/>
        <w:rPr>
          <w:rFonts w:hint="cs"/>
          <w:rtl/>
        </w:rPr>
      </w:pPr>
    </w:p>
    <w:p w14:paraId="77CEADC9" w14:textId="77777777" w:rsidR="00000000" w:rsidRDefault="00ED7A37">
      <w:pPr>
        <w:pStyle w:val="a"/>
        <w:rPr>
          <w:rFonts w:hint="cs"/>
          <w:rtl/>
        </w:rPr>
      </w:pPr>
      <w:r>
        <w:rPr>
          <w:rFonts w:hint="cs"/>
          <w:rtl/>
        </w:rPr>
        <w:t>בין השאר, הנציבות זכתה ליחס יוצא מן הכלל בוועידה העולמית לאיכות הסביבה שהיתה ביוהנסבורג. הוא ייצג א</w:t>
      </w:r>
      <w:r>
        <w:rPr>
          <w:rFonts w:hint="cs"/>
          <w:rtl/>
        </w:rPr>
        <w:t xml:space="preserve">ת ישראל בניו-יורק, בדיון על </w:t>
      </w:r>
      <w:r>
        <w:rPr>
          <w:rFonts w:hint="cs"/>
        </w:rPr>
        <w:t>SUSTAINABLE DEVELOPMENT</w:t>
      </w:r>
      <w:r>
        <w:rPr>
          <w:rFonts w:hint="cs"/>
          <w:rtl/>
        </w:rPr>
        <w:t xml:space="preserve">, ויש פרלמנטים בעולם שמתעניינים במה שאנחנו עושים בתחום זה,  ואולי במקרה או שלא במקרה - הפרלמנט ההונגרי הולך לחוקק את חוק הדורות הבאים, ואני אתרגם אותו לעברית בעצמי. </w:t>
      </w:r>
    </w:p>
    <w:p w14:paraId="4EEDDD8C" w14:textId="77777777" w:rsidR="00000000" w:rsidRDefault="00ED7A37">
      <w:pPr>
        <w:pStyle w:val="ad"/>
        <w:rPr>
          <w:rtl/>
        </w:rPr>
      </w:pPr>
      <w:r>
        <w:rPr>
          <w:rtl/>
        </w:rPr>
        <w:br/>
        <w:t>היו"ר יולי-יואל אדלשטיין:</w:t>
      </w:r>
    </w:p>
    <w:p w14:paraId="1659227F" w14:textId="77777777" w:rsidR="00000000" w:rsidRDefault="00ED7A37">
      <w:pPr>
        <w:pStyle w:val="a"/>
        <w:rPr>
          <w:rtl/>
        </w:rPr>
      </w:pPr>
    </w:p>
    <w:p w14:paraId="748D256B" w14:textId="77777777" w:rsidR="00000000" w:rsidRDefault="00ED7A37">
      <w:pPr>
        <w:pStyle w:val="a"/>
        <w:rPr>
          <w:rFonts w:hint="cs"/>
          <w:rtl/>
        </w:rPr>
      </w:pPr>
      <w:r>
        <w:rPr>
          <w:rFonts w:hint="cs"/>
          <w:rtl/>
        </w:rPr>
        <w:t xml:space="preserve">אולי תתרגם </w:t>
      </w:r>
      <w:r>
        <w:rPr>
          <w:rFonts w:hint="cs"/>
          <w:rtl/>
        </w:rPr>
        <w:t>קודם להונגרית את החוק שלנו.</w:t>
      </w:r>
    </w:p>
    <w:p w14:paraId="65E17E6B" w14:textId="77777777" w:rsidR="00000000" w:rsidRDefault="00ED7A37">
      <w:pPr>
        <w:pStyle w:val="SpeakerCon"/>
        <w:rPr>
          <w:rtl/>
        </w:rPr>
      </w:pPr>
      <w:r>
        <w:rPr>
          <w:rtl/>
        </w:rPr>
        <w:br/>
      </w:r>
      <w:bookmarkStart w:id="215" w:name="FS000000517T16_06_2003_19_53_14C"/>
      <w:bookmarkEnd w:id="215"/>
      <w:r>
        <w:rPr>
          <w:rtl/>
        </w:rPr>
        <w:t>שר המשפטים יוסף לפיד:</w:t>
      </w:r>
    </w:p>
    <w:p w14:paraId="16BBB527" w14:textId="77777777" w:rsidR="00000000" w:rsidRDefault="00ED7A37">
      <w:pPr>
        <w:pStyle w:val="a"/>
        <w:rPr>
          <w:rtl/>
        </w:rPr>
      </w:pPr>
    </w:p>
    <w:p w14:paraId="3A214A52" w14:textId="77777777" w:rsidR="00000000" w:rsidRDefault="00ED7A37">
      <w:pPr>
        <w:pStyle w:val="a"/>
        <w:ind w:firstLine="0"/>
        <w:rPr>
          <w:rFonts w:hint="cs"/>
          <w:rtl/>
        </w:rPr>
      </w:pPr>
      <w:r>
        <w:rPr>
          <w:rFonts w:hint="cs"/>
          <w:rtl/>
        </w:rPr>
        <w:tab/>
        <w:t>הם באמת ביקשו מאתנו את הטקסט, ושלחנו להם אותו באנגלית.</w:t>
      </w:r>
    </w:p>
    <w:p w14:paraId="2A2D0BA0" w14:textId="77777777" w:rsidR="00000000" w:rsidRDefault="00ED7A37">
      <w:pPr>
        <w:pStyle w:val="a"/>
        <w:ind w:firstLine="0"/>
        <w:rPr>
          <w:rFonts w:hint="cs"/>
          <w:rtl/>
        </w:rPr>
      </w:pPr>
    </w:p>
    <w:p w14:paraId="1D23B8D1" w14:textId="77777777" w:rsidR="00000000" w:rsidRDefault="00ED7A37">
      <w:pPr>
        <w:pStyle w:val="a"/>
        <w:ind w:firstLine="0"/>
        <w:rPr>
          <w:rFonts w:hint="cs"/>
          <w:rtl/>
        </w:rPr>
      </w:pPr>
      <w:r>
        <w:rPr>
          <w:rFonts w:hint="cs"/>
          <w:rtl/>
        </w:rPr>
        <w:tab/>
        <w:t>בכל אופן, בניגוד לפסימיזם של חוגים מסוימים, המפעל הזה מוכיח את עצמו גם הלכה למעשה.</w:t>
      </w:r>
    </w:p>
    <w:p w14:paraId="7E75EC89" w14:textId="77777777" w:rsidR="00000000" w:rsidRDefault="00ED7A37">
      <w:pPr>
        <w:pStyle w:val="a"/>
        <w:ind w:firstLine="0"/>
        <w:rPr>
          <w:rFonts w:hint="cs"/>
          <w:rtl/>
        </w:rPr>
      </w:pPr>
    </w:p>
    <w:p w14:paraId="0D002FF8" w14:textId="77777777" w:rsidR="00000000" w:rsidRDefault="00ED7A37">
      <w:pPr>
        <w:pStyle w:val="a"/>
        <w:ind w:firstLine="0"/>
        <w:rPr>
          <w:rFonts w:hint="cs"/>
          <w:rtl/>
        </w:rPr>
      </w:pPr>
      <w:r>
        <w:rPr>
          <w:rFonts w:hint="cs"/>
          <w:rtl/>
        </w:rPr>
        <w:tab/>
        <w:t>אומנם, רוב המאמצים מכוונים לעניינים של איכות הסביבה, מטבע הדב</w:t>
      </w:r>
      <w:r>
        <w:rPr>
          <w:rFonts w:hint="cs"/>
          <w:rtl/>
        </w:rPr>
        <w:t>רים, כי עתיד הדורות הבאים תלוי בשאלה אם אנחנו נוכל לקיים את הסביבה הנאותה שאפשר יהיה לחיות בה, אבל הנציב לא מגביל את עצמו רק לנושא זה. למשל, הוא היה פעיל בכל הנוגע לתחנות טיפות-חלב כאשר בתוכנית הכלכלית החדשה דובר על סגירתן - הוא היה אחד הגורמים לכך ששר האו</w:t>
      </w:r>
      <w:r>
        <w:rPr>
          <w:rFonts w:hint="cs"/>
          <w:rtl/>
        </w:rPr>
        <w:t>צר הסכים להחיות את טיפות-החלב, ואלה אינן הטיפות היחידות בקנקנו של הנציב.</w:t>
      </w:r>
    </w:p>
    <w:p w14:paraId="5B3CFBA8" w14:textId="77777777" w:rsidR="00000000" w:rsidRDefault="00ED7A37">
      <w:pPr>
        <w:pStyle w:val="a"/>
        <w:ind w:firstLine="0"/>
        <w:rPr>
          <w:rFonts w:hint="cs"/>
          <w:rtl/>
        </w:rPr>
      </w:pPr>
    </w:p>
    <w:p w14:paraId="4D8F4F92" w14:textId="77777777" w:rsidR="00000000" w:rsidRDefault="00ED7A37">
      <w:pPr>
        <w:pStyle w:val="a"/>
        <w:ind w:firstLine="0"/>
        <w:rPr>
          <w:rFonts w:hint="cs"/>
          <w:rtl/>
        </w:rPr>
      </w:pPr>
      <w:r>
        <w:rPr>
          <w:rFonts w:hint="cs"/>
          <w:rtl/>
        </w:rPr>
        <w:tab/>
        <w:t>אני חושב שאני מדבר בשם הכנסת כולה כאשר אני מברך על הדוח, מברך על פועלו של הנציב ומקווה שהוא ימשיך ביתר שאת להגן עלינו ולדאוג לכך שהכנסת לא תחוקק חוקים ולא תעביר תקנות שנראים טובים ו</w:t>
      </w:r>
      <w:r>
        <w:rPr>
          <w:rFonts w:hint="cs"/>
          <w:rtl/>
        </w:rPr>
        <w:t>יפים לרגע זה, אבל לעתיד הרחוק עלולים לפגוע - בילדים שטרם נולדו, ולהגנתם קיימת הנציבות. תודה רבה.</w:t>
      </w:r>
    </w:p>
    <w:p w14:paraId="0DEC7154" w14:textId="77777777" w:rsidR="00000000" w:rsidRDefault="00ED7A37">
      <w:pPr>
        <w:pStyle w:val="ad"/>
        <w:rPr>
          <w:rtl/>
        </w:rPr>
      </w:pPr>
      <w:r>
        <w:rPr>
          <w:rtl/>
        </w:rPr>
        <w:br/>
        <w:t>היו"ר יולי-יואל אדלשטיין:</w:t>
      </w:r>
    </w:p>
    <w:p w14:paraId="42C45C76" w14:textId="77777777" w:rsidR="00000000" w:rsidRDefault="00ED7A37">
      <w:pPr>
        <w:pStyle w:val="a"/>
        <w:rPr>
          <w:rtl/>
        </w:rPr>
      </w:pPr>
    </w:p>
    <w:p w14:paraId="021BF682" w14:textId="77777777" w:rsidR="00000000" w:rsidRDefault="00ED7A37">
      <w:pPr>
        <w:pStyle w:val="a"/>
        <w:rPr>
          <w:rFonts w:hint="cs"/>
          <w:rtl/>
        </w:rPr>
      </w:pPr>
      <w:r>
        <w:rPr>
          <w:rFonts w:hint="cs"/>
          <w:rtl/>
        </w:rPr>
        <w:t xml:space="preserve">תודה לשר המשפטים, חבר הכנסת טומי לפיד. חברת הכנסת מלי פולישוק-בלוך, ואחריה - חבר הכנסת יצחק כהן. </w:t>
      </w:r>
    </w:p>
    <w:p w14:paraId="05CC9253" w14:textId="77777777" w:rsidR="00000000" w:rsidRDefault="00ED7A37">
      <w:pPr>
        <w:pStyle w:val="a"/>
        <w:rPr>
          <w:rFonts w:hint="cs"/>
          <w:rtl/>
        </w:rPr>
      </w:pPr>
    </w:p>
    <w:p w14:paraId="14163D5E" w14:textId="77777777" w:rsidR="00000000" w:rsidRDefault="00ED7A37">
      <w:pPr>
        <w:pStyle w:val="a"/>
        <w:rPr>
          <w:rFonts w:hint="cs"/>
          <w:rtl/>
        </w:rPr>
      </w:pPr>
      <w:r>
        <w:rPr>
          <w:rFonts w:hint="cs"/>
          <w:rtl/>
        </w:rPr>
        <w:t>אני רק יכול לומר, בהמשך לדברי שר</w:t>
      </w:r>
      <w:r>
        <w:rPr>
          <w:rFonts w:hint="cs"/>
          <w:rtl/>
        </w:rPr>
        <w:t xml:space="preserve"> המשפטים,</w:t>
      </w:r>
      <w:r>
        <w:rPr>
          <w:rtl/>
        </w:rPr>
        <w:t xml:space="preserve"> </w:t>
      </w:r>
      <w:r>
        <w:rPr>
          <w:rFonts w:hint="cs"/>
          <w:rtl/>
        </w:rPr>
        <w:t xml:space="preserve">שאנחנו נתקלים בפעילותו של הנציב בוועדות שונות שעוסקות בענייני ילדים ונוער במדינת ישראל, לרבות חוקים שונים שהיו חלק מן התוכנית הכלכלית ואינם שם עוד - אנחנו נגיד את זה כך. </w:t>
      </w:r>
    </w:p>
    <w:p w14:paraId="343D06FF" w14:textId="77777777" w:rsidR="00000000" w:rsidRDefault="00ED7A37">
      <w:pPr>
        <w:pStyle w:val="Speaker"/>
        <w:rPr>
          <w:rtl/>
        </w:rPr>
      </w:pPr>
      <w:r>
        <w:rPr>
          <w:rtl/>
        </w:rPr>
        <w:br/>
      </w:r>
      <w:bookmarkStart w:id="216" w:name="FS000001047T16_06_2003_19_58_04"/>
      <w:bookmarkStart w:id="217" w:name="_Toc45367347"/>
      <w:bookmarkEnd w:id="216"/>
      <w:r>
        <w:rPr>
          <w:rtl/>
        </w:rPr>
        <w:t>מל פולישוק-בלוך (שינוי):</w:t>
      </w:r>
      <w:bookmarkEnd w:id="217"/>
    </w:p>
    <w:p w14:paraId="244236A6" w14:textId="77777777" w:rsidR="00000000" w:rsidRDefault="00ED7A37">
      <w:pPr>
        <w:pStyle w:val="a"/>
        <w:rPr>
          <w:rtl/>
        </w:rPr>
      </w:pPr>
    </w:p>
    <w:p w14:paraId="1B373D82" w14:textId="77777777" w:rsidR="00000000" w:rsidRDefault="00ED7A37">
      <w:pPr>
        <w:pStyle w:val="a"/>
        <w:rPr>
          <w:rFonts w:hint="cs"/>
          <w:rtl/>
        </w:rPr>
      </w:pPr>
      <w:r>
        <w:rPr>
          <w:rFonts w:hint="cs"/>
          <w:rtl/>
        </w:rPr>
        <w:t>אדוני היושב-ראש, כנסת נכבדה, אדוני הנציב, חבל שש</w:t>
      </w:r>
      <w:r>
        <w:rPr>
          <w:rFonts w:hint="cs"/>
          <w:rtl/>
        </w:rPr>
        <w:t>ר המשפטים יצא - -</w:t>
      </w:r>
    </w:p>
    <w:p w14:paraId="313F7317" w14:textId="77777777" w:rsidR="00000000" w:rsidRDefault="00ED7A37">
      <w:pPr>
        <w:pStyle w:val="ac"/>
        <w:rPr>
          <w:rtl/>
        </w:rPr>
      </w:pPr>
      <w:r>
        <w:rPr>
          <w:rtl/>
        </w:rPr>
        <w:br/>
        <w:t>נסים דהן (ש"ס):</w:t>
      </w:r>
    </w:p>
    <w:p w14:paraId="6A2F06CB" w14:textId="77777777" w:rsidR="00000000" w:rsidRDefault="00ED7A37">
      <w:pPr>
        <w:pStyle w:val="a"/>
        <w:rPr>
          <w:rtl/>
        </w:rPr>
      </w:pPr>
    </w:p>
    <w:p w14:paraId="29247C3E" w14:textId="77777777" w:rsidR="00000000" w:rsidRDefault="00ED7A37">
      <w:pPr>
        <w:pStyle w:val="a"/>
        <w:rPr>
          <w:rFonts w:hint="cs"/>
          <w:rtl/>
        </w:rPr>
      </w:pPr>
      <w:r>
        <w:rPr>
          <w:rFonts w:hint="cs"/>
          <w:rtl/>
        </w:rPr>
        <w:t>את מכירה אותו מאיזה מקום, תוכלי להגיד לו את זה.</w:t>
      </w:r>
    </w:p>
    <w:p w14:paraId="77BF1443" w14:textId="77777777" w:rsidR="00000000" w:rsidRDefault="00ED7A37">
      <w:pPr>
        <w:pStyle w:val="SpeakerCon"/>
        <w:rPr>
          <w:rtl/>
        </w:rPr>
      </w:pPr>
      <w:r>
        <w:rPr>
          <w:rtl/>
        </w:rPr>
        <w:br/>
      </w:r>
      <w:bookmarkStart w:id="218" w:name="FS000001047T16_06_2003_19_58_52C"/>
      <w:bookmarkEnd w:id="218"/>
      <w:r>
        <w:rPr>
          <w:rtl/>
        </w:rPr>
        <w:t>מל פולישוק-בלוך (שינוי):</w:t>
      </w:r>
    </w:p>
    <w:p w14:paraId="787941F3" w14:textId="77777777" w:rsidR="00000000" w:rsidRDefault="00ED7A37">
      <w:pPr>
        <w:pStyle w:val="a"/>
        <w:rPr>
          <w:rtl/>
        </w:rPr>
      </w:pPr>
    </w:p>
    <w:p w14:paraId="5EE411F8" w14:textId="77777777" w:rsidR="00000000" w:rsidRDefault="00ED7A37">
      <w:pPr>
        <w:pStyle w:val="a"/>
        <w:rPr>
          <w:rFonts w:hint="cs"/>
          <w:rtl/>
        </w:rPr>
      </w:pPr>
      <w:r>
        <w:rPr>
          <w:rFonts w:hint="cs"/>
          <w:rtl/>
        </w:rPr>
        <w:t>- - כי אני תכננתי ורציתי לפתוח את נאומי בתודות לשר המשפטים, שבהיותו חבר הכנסת, בקדנציה הקודמת, המציא את הרעיון החשוב הזה של נציבות הדורות הבאים ו</w:t>
      </w:r>
      <w:r>
        <w:rPr>
          <w:rFonts w:hint="cs"/>
          <w:rtl/>
        </w:rPr>
        <w:t>ביסס אותו בחקיקה.</w:t>
      </w:r>
    </w:p>
    <w:p w14:paraId="6E923952" w14:textId="77777777" w:rsidR="00000000" w:rsidRDefault="00ED7A37">
      <w:pPr>
        <w:pStyle w:val="a"/>
        <w:rPr>
          <w:rFonts w:hint="cs"/>
          <w:rtl/>
        </w:rPr>
      </w:pPr>
    </w:p>
    <w:p w14:paraId="7AAE0402" w14:textId="77777777" w:rsidR="00000000" w:rsidRDefault="00ED7A37">
      <w:pPr>
        <w:pStyle w:val="a"/>
        <w:rPr>
          <w:rFonts w:hint="cs"/>
          <w:rtl/>
        </w:rPr>
      </w:pPr>
      <w:r>
        <w:rPr>
          <w:rFonts w:hint="cs"/>
          <w:rtl/>
        </w:rPr>
        <w:t>לצערנו, באילוצי היום-יום, בדאגה ובטיפול בשרפות יומיומיות, בעניינים בוערים הדורשים פתרון מיידי - כבר אתמול - אנחנו חוטאים, אנחנו ושכמותנו, בקבלת החלטות בעלות אופק של "ערב חדש", במקרה הטוב של חדשות סוף השבוע. מעט מדי אנחנו כאן בכנסת עוצרים</w:t>
      </w:r>
      <w:r>
        <w:rPr>
          <w:rFonts w:hint="cs"/>
          <w:rtl/>
        </w:rPr>
        <w:t xml:space="preserve"> ובודקים את ההשלכות של ההחלטות שלנו היום על הדורות הבאים. </w:t>
      </w:r>
    </w:p>
    <w:p w14:paraId="00DCBF6F" w14:textId="77777777" w:rsidR="00000000" w:rsidRDefault="00ED7A37">
      <w:pPr>
        <w:pStyle w:val="a"/>
        <w:rPr>
          <w:rFonts w:hint="cs"/>
          <w:rtl/>
        </w:rPr>
      </w:pPr>
    </w:p>
    <w:p w14:paraId="2FA8BECC" w14:textId="77777777" w:rsidR="00000000" w:rsidRDefault="00ED7A37">
      <w:pPr>
        <w:pStyle w:val="a"/>
        <w:rPr>
          <w:rFonts w:hint="cs"/>
          <w:rtl/>
        </w:rPr>
      </w:pPr>
      <w:r>
        <w:rPr>
          <w:rFonts w:hint="cs"/>
          <w:rtl/>
        </w:rPr>
        <w:t xml:space="preserve">בוועדת המדע והטכנולוגיה קיימנו השבוע ישיבה - דיון ראשון - בהשתתפות נציב הדורות הבאים, כדי לחשוב בצורה יותר מעמיקה, מה שמכונה חשיבה עתידנית. </w:t>
      </w:r>
    </w:p>
    <w:p w14:paraId="77AC57CC" w14:textId="77777777" w:rsidR="00000000" w:rsidRDefault="00ED7A37">
      <w:pPr>
        <w:pStyle w:val="a"/>
        <w:rPr>
          <w:rFonts w:hint="cs"/>
          <w:rtl/>
        </w:rPr>
      </w:pPr>
    </w:p>
    <w:p w14:paraId="29B12196" w14:textId="77777777" w:rsidR="00000000" w:rsidRDefault="00ED7A37">
      <w:pPr>
        <w:pStyle w:val="a"/>
        <w:rPr>
          <w:rFonts w:hint="cs"/>
          <w:rtl/>
        </w:rPr>
      </w:pPr>
      <w:r>
        <w:rPr>
          <w:rFonts w:hint="cs"/>
          <w:rtl/>
        </w:rPr>
        <w:t>תחזיות עתידיות הן היום חלק בלתי נפרד מהמחקר המדעי. אנח</w:t>
      </w:r>
      <w:r>
        <w:rPr>
          <w:rFonts w:hint="cs"/>
          <w:rtl/>
        </w:rPr>
        <w:t>נו כבר לא קוראים בקפה, אנחנו עושים את זה בצורה מקצועית ומדעית. תחזיות עתידיות חייבות להיות חלק בלתי נפרד גם מתהליך קבלת ההחלטות בחקיקה בכנסת ובעשייה בממשלה. דוגמאות לכך יש אין-סוף, הדוח השמן שמונח על שולחננו מעיד על כך.</w:t>
      </w:r>
    </w:p>
    <w:p w14:paraId="0B624C17" w14:textId="77777777" w:rsidR="00000000" w:rsidRDefault="00ED7A37">
      <w:pPr>
        <w:pStyle w:val="a"/>
        <w:rPr>
          <w:rFonts w:hint="cs"/>
          <w:rtl/>
        </w:rPr>
      </w:pPr>
    </w:p>
    <w:p w14:paraId="550DC49A" w14:textId="77777777" w:rsidR="00000000" w:rsidRDefault="00ED7A37">
      <w:pPr>
        <w:pStyle w:val="a"/>
        <w:rPr>
          <w:rFonts w:hint="cs"/>
          <w:rtl/>
        </w:rPr>
      </w:pPr>
      <w:r>
        <w:rPr>
          <w:rFonts w:hint="cs"/>
          <w:rtl/>
        </w:rPr>
        <w:t xml:space="preserve">רק לפני שבועות ספורים - שר המשפטים </w:t>
      </w:r>
      <w:r>
        <w:rPr>
          <w:rFonts w:hint="cs"/>
          <w:rtl/>
        </w:rPr>
        <w:t xml:space="preserve">הזכיר את טיפות-החלב, אני רוצה להזכיר את ההחלטה המשמעותית ביותר אולי לדורות הבאים, ההחלטה על הפנסיה, ואין כמוה משפיעה על הדורות הבאים. </w:t>
      </w:r>
    </w:p>
    <w:p w14:paraId="0C3C3545" w14:textId="77777777" w:rsidR="00000000" w:rsidRDefault="00ED7A37">
      <w:pPr>
        <w:pStyle w:val="a"/>
        <w:rPr>
          <w:rFonts w:hint="cs"/>
          <w:rtl/>
        </w:rPr>
      </w:pPr>
    </w:p>
    <w:p w14:paraId="7CD44C10" w14:textId="77777777" w:rsidR="00000000" w:rsidRDefault="00ED7A37">
      <w:pPr>
        <w:pStyle w:val="a"/>
        <w:rPr>
          <w:rFonts w:hint="cs"/>
          <w:rtl/>
        </w:rPr>
      </w:pPr>
      <w:r>
        <w:rPr>
          <w:rFonts w:hint="cs"/>
          <w:rtl/>
        </w:rPr>
        <w:t>אנחנו כל יום עולים לירושלים, אנחנו עדים לפגיעה הנעשית במו-ידינו, החציבה המסיבית בהרי ירושלים - פגיעה שהיא בבחינת אל-חזור</w:t>
      </w:r>
      <w:r>
        <w:rPr>
          <w:rFonts w:hint="cs"/>
          <w:rtl/>
        </w:rPr>
        <w:t xml:space="preserve"> </w:t>
      </w:r>
      <w:r>
        <w:rPr>
          <w:rtl/>
        </w:rPr>
        <w:t>–</w:t>
      </w:r>
      <w:r>
        <w:rPr>
          <w:rFonts w:hint="cs"/>
          <w:rtl/>
        </w:rPr>
        <w:t xml:space="preserve"> ולאחר הפגיעה הזאת של היום לא נוכל להחזיר את הנוף, בגלל הפגיעה הזאת לא יוכלו הדורות הבאים ליהנות מנופיה המקסימים של ירושלים.</w:t>
      </w:r>
    </w:p>
    <w:p w14:paraId="77770442" w14:textId="77777777" w:rsidR="00000000" w:rsidRDefault="00ED7A37">
      <w:pPr>
        <w:pStyle w:val="a"/>
        <w:rPr>
          <w:rFonts w:hint="cs"/>
          <w:rtl/>
        </w:rPr>
      </w:pPr>
    </w:p>
    <w:p w14:paraId="2BEB6152" w14:textId="77777777" w:rsidR="00000000" w:rsidRDefault="00ED7A37">
      <w:pPr>
        <w:pStyle w:val="a"/>
        <w:rPr>
          <w:rFonts w:hint="cs"/>
          <w:rtl/>
        </w:rPr>
      </w:pPr>
      <w:r>
        <w:rPr>
          <w:rFonts w:hint="cs"/>
          <w:rtl/>
        </w:rPr>
        <w:t>אם תאמרו, צריך כביש  ואסור לעצור את הקידמה, אפילו לא את הנוחות - אני מסכימה, אבל אולי שמעתם שבעולם הגדול יש רכבות מהירות המגיעות</w:t>
      </w:r>
      <w:r>
        <w:rPr>
          <w:rFonts w:hint="cs"/>
          <w:rtl/>
        </w:rPr>
        <w:t xml:space="preserve"> לעיר הבירה? אולי נסעתם פעם בעולם הנאור במנהרות תחבורה? יש פתרונות לזה, בכל מקום בעולם. אצלנו לא משקללים את עלות הנזק לדורות הבאים. זה לא מחיר, זה לא עלות, זה לא קיים, וזו טעות חמורה מאין כמותה.</w:t>
      </w:r>
    </w:p>
    <w:p w14:paraId="00015EAF" w14:textId="77777777" w:rsidR="00000000" w:rsidRDefault="00ED7A37">
      <w:pPr>
        <w:pStyle w:val="a"/>
        <w:rPr>
          <w:rFonts w:hint="cs"/>
          <w:rtl/>
        </w:rPr>
      </w:pPr>
    </w:p>
    <w:p w14:paraId="4F9A1586" w14:textId="77777777" w:rsidR="00000000" w:rsidRDefault="00ED7A37">
      <w:pPr>
        <w:pStyle w:val="a"/>
        <w:rPr>
          <w:rFonts w:hint="cs"/>
          <w:rtl/>
        </w:rPr>
      </w:pPr>
      <w:r>
        <w:rPr>
          <w:rFonts w:hint="cs"/>
          <w:rtl/>
        </w:rPr>
        <w:t>אני לא מבקשת לעצור את הקידמה. אני כן דורשת למצוא את שביל הזה</w:t>
      </w:r>
      <w:r>
        <w:rPr>
          <w:rFonts w:hint="cs"/>
          <w:rtl/>
        </w:rPr>
        <w:t>ב כדי שהקידמה והנוחות שלנו כאן ועכשיו לא יהיו ביב השופכין של ילדינו ונכדינו מחר.</w:t>
      </w:r>
    </w:p>
    <w:p w14:paraId="65388720" w14:textId="77777777" w:rsidR="00000000" w:rsidRDefault="00ED7A37">
      <w:pPr>
        <w:pStyle w:val="a"/>
        <w:rPr>
          <w:rFonts w:hint="cs"/>
          <w:rtl/>
        </w:rPr>
      </w:pPr>
    </w:p>
    <w:p w14:paraId="44A4CF56" w14:textId="77777777" w:rsidR="00000000" w:rsidRDefault="00ED7A37">
      <w:pPr>
        <w:pStyle w:val="a"/>
        <w:rPr>
          <w:rFonts w:hint="cs"/>
          <w:rtl/>
        </w:rPr>
      </w:pPr>
      <w:r>
        <w:rPr>
          <w:rFonts w:hint="cs"/>
          <w:rtl/>
        </w:rPr>
        <w:t>אני רוצה להתייחס לנושא מאוד חשוב - האם יש לי עוד שתי דקות?</w:t>
      </w:r>
    </w:p>
    <w:p w14:paraId="01B2E1A0" w14:textId="77777777" w:rsidR="00000000" w:rsidRDefault="00ED7A37">
      <w:pPr>
        <w:pStyle w:val="ad"/>
        <w:rPr>
          <w:rtl/>
        </w:rPr>
      </w:pPr>
      <w:r>
        <w:rPr>
          <w:rtl/>
        </w:rPr>
        <w:br/>
        <w:t>היו"ר יולי-יואל אדלשטיין:</w:t>
      </w:r>
    </w:p>
    <w:p w14:paraId="46866043" w14:textId="77777777" w:rsidR="00000000" w:rsidRDefault="00ED7A37">
      <w:pPr>
        <w:pStyle w:val="a"/>
        <w:rPr>
          <w:rtl/>
        </w:rPr>
      </w:pPr>
    </w:p>
    <w:p w14:paraId="2C27B978" w14:textId="77777777" w:rsidR="00000000" w:rsidRDefault="00ED7A37">
      <w:pPr>
        <w:pStyle w:val="a"/>
        <w:rPr>
          <w:rFonts w:hint="cs"/>
          <w:rtl/>
        </w:rPr>
      </w:pPr>
      <w:r>
        <w:rPr>
          <w:rFonts w:hint="cs"/>
          <w:rtl/>
        </w:rPr>
        <w:t xml:space="preserve">כן. </w:t>
      </w:r>
    </w:p>
    <w:p w14:paraId="0B02F3E2" w14:textId="77777777" w:rsidR="00000000" w:rsidRDefault="00ED7A37">
      <w:pPr>
        <w:pStyle w:val="SpeakerCon"/>
        <w:rPr>
          <w:rFonts w:hint="cs"/>
          <w:rtl/>
        </w:rPr>
      </w:pPr>
      <w:r>
        <w:rPr>
          <w:rtl/>
        </w:rPr>
        <w:br/>
      </w:r>
      <w:bookmarkStart w:id="219" w:name="FS000001047T16_06_2003_20_07_41C"/>
      <w:bookmarkEnd w:id="219"/>
      <w:r>
        <w:rPr>
          <w:rtl/>
        </w:rPr>
        <w:t>מל פולישוק-בלוך (שינוי):</w:t>
      </w:r>
    </w:p>
    <w:p w14:paraId="0B52DCED" w14:textId="77777777" w:rsidR="00000000" w:rsidRDefault="00ED7A37">
      <w:pPr>
        <w:pStyle w:val="a"/>
        <w:rPr>
          <w:rtl/>
        </w:rPr>
      </w:pPr>
    </w:p>
    <w:p w14:paraId="04F22FF1" w14:textId="77777777" w:rsidR="00000000" w:rsidRDefault="00ED7A37">
      <w:pPr>
        <w:pStyle w:val="a"/>
        <w:rPr>
          <w:rFonts w:hint="cs"/>
          <w:rtl/>
        </w:rPr>
      </w:pPr>
      <w:r>
        <w:rPr>
          <w:rFonts w:hint="cs"/>
          <w:rtl/>
        </w:rPr>
        <w:t>אני רוצה להתייחס לנושא של חשיבת עתיד, נושא שאנחנו בוועד</w:t>
      </w:r>
      <w:r>
        <w:rPr>
          <w:rFonts w:hint="cs"/>
          <w:rtl/>
        </w:rPr>
        <w:t xml:space="preserve">ת המדע והטכנולוגיה עוסקים בו כל יום בפעילותנו. ראש הממשלה הזכיר קודם בנאומו את דלתות העתיד, ובנשימה אחת הזכיר את הביוטכנולוגיה ואת הננו-טכנולוגיה כמרכיבים בעתיד שלנו כאן. </w:t>
      </w:r>
    </w:p>
    <w:p w14:paraId="5A25DABC" w14:textId="77777777" w:rsidR="00000000" w:rsidRDefault="00ED7A37">
      <w:pPr>
        <w:pStyle w:val="a"/>
        <w:rPr>
          <w:rFonts w:hint="cs"/>
          <w:rtl/>
        </w:rPr>
      </w:pPr>
    </w:p>
    <w:p w14:paraId="7945423F" w14:textId="77777777" w:rsidR="00000000" w:rsidRDefault="00ED7A37">
      <w:pPr>
        <w:pStyle w:val="a"/>
        <w:rPr>
          <w:rFonts w:hint="cs"/>
          <w:rtl/>
        </w:rPr>
      </w:pPr>
      <w:r>
        <w:rPr>
          <w:rFonts w:hint="cs"/>
          <w:rtl/>
        </w:rPr>
        <w:t xml:space="preserve">אנחנו יודעים שהמשאבים שלנו מוגבלים, אנחנו יודעים שכאן, עכשיו </w:t>
      </w:r>
      <w:r>
        <w:rPr>
          <w:rtl/>
        </w:rPr>
        <w:t>–</w:t>
      </w:r>
      <w:r>
        <w:rPr>
          <w:rFonts w:hint="cs"/>
          <w:rtl/>
        </w:rPr>
        <w:t xml:space="preserve"> שנת 2003 - הם עוד יו</w:t>
      </w:r>
      <w:r>
        <w:rPr>
          <w:rFonts w:hint="cs"/>
          <w:rtl/>
        </w:rPr>
        <w:t>תר מוגבלים. זו החובה שלנו לנצל אותם בצורה היעילה ביותר. אז בואו נלך לחשיבת עתיד, שבנויה על תחזיות ובדיקת מגמות עתידיות, ונראה מה שכל המומחים אומרים, שהתמורה העיקרית, המיידית, הנכונה והיעילה מבחינה כלכלית היא השקעה בדבר היחיד, בתשתית היחידה שיש לנו, מדינת י</w:t>
      </w:r>
      <w:r>
        <w:rPr>
          <w:rFonts w:hint="cs"/>
          <w:rtl/>
        </w:rPr>
        <w:t xml:space="preserve">שראל,  יתרון יחסי בה - זה ההון האנושי שלנו. </w:t>
      </w:r>
    </w:p>
    <w:p w14:paraId="710B76ED" w14:textId="77777777" w:rsidR="00000000" w:rsidRDefault="00ED7A37">
      <w:pPr>
        <w:pStyle w:val="a"/>
        <w:rPr>
          <w:rFonts w:hint="cs"/>
          <w:rtl/>
        </w:rPr>
      </w:pPr>
    </w:p>
    <w:p w14:paraId="5FDE4EAB" w14:textId="77777777" w:rsidR="00000000" w:rsidRDefault="00ED7A37">
      <w:pPr>
        <w:pStyle w:val="a"/>
        <w:rPr>
          <w:rFonts w:hint="cs"/>
          <w:rtl/>
        </w:rPr>
      </w:pPr>
      <w:r>
        <w:rPr>
          <w:rFonts w:hint="cs"/>
          <w:rtl/>
        </w:rPr>
        <w:t>האיכות הזאת שלנו, של האזרחים כאן במדינת ישראל, אין לה אח ורע בכל העולם. אנחנו חייבים לשמר אותה ולשפר אותה. זו לא רק אמירה בעלמא, צריך לשים על זה את הכסף. הממשלה צריכה להחליט החלטה אסטרטגית, שההון האנושי הוא אכן</w:t>
      </w:r>
      <w:r>
        <w:rPr>
          <w:rFonts w:hint="cs"/>
          <w:rtl/>
        </w:rPr>
        <w:t xml:space="preserve"> הנושא המרכזי, הוא התשתית הלאומית המועדפת, ובהתאם להשקיע בזה כספים. משמעות הדבר היא שאנחנו צריכים להשקיע - נוסף על ביוטכנולוגיה וננו-טכנולוגיה באוניברסיטאות - גם בדור הצעיר, שהיום לומד בבתי-ספר ובגנים, והוא דור  המהנדסים והמדענים של ה"ננו" של יום המחר. זה </w:t>
      </w:r>
      <w:r>
        <w:rPr>
          <w:rFonts w:hint="cs"/>
          <w:rtl/>
        </w:rPr>
        <w:t>גם כן עניין של הדורות הבאים, וחובה עלינו להשקיע בזה.</w:t>
      </w:r>
    </w:p>
    <w:p w14:paraId="6E7CD79A" w14:textId="77777777" w:rsidR="00000000" w:rsidRDefault="00ED7A37">
      <w:pPr>
        <w:pStyle w:val="a"/>
        <w:rPr>
          <w:rFonts w:hint="cs"/>
          <w:rtl/>
        </w:rPr>
      </w:pPr>
    </w:p>
    <w:p w14:paraId="466814D9" w14:textId="77777777" w:rsidR="00000000" w:rsidRDefault="00ED7A37">
      <w:pPr>
        <w:pStyle w:val="a"/>
        <w:rPr>
          <w:rFonts w:hint="cs"/>
          <w:rtl/>
        </w:rPr>
      </w:pPr>
      <w:r>
        <w:rPr>
          <w:rFonts w:hint="cs"/>
          <w:rtl/>
        </w:rPr>
        <w:t>ומלה אחרונה, עם כל הלב, לנציב הדורות הבאים, השופט בדימוס שלמה שהם. אני אמרתי לך בישיבת הוועדה, ואני פונה אליך גם מעל בימה זו. אני מבקשת שתראה בוועדה שאני עומדת בראשה, בוועדת המדע והטכנולוגיה, את בעלת הב</w:t>
      </w:r>
      <w:r>
        <w:rPr>
          <w:rFonts w:hint="cs"/>
          <w:rtl/>
        </w:rPr>
        <w:t>רית העיקרית שלך כאן בכנסת, את הבית שלך, ותשתמש בנו כדי להשפיע ככל שרק אפשר למען הדורות הבאים. תודה רבה על כל מה שאתה עושה.</w:t>
      </w:r>
    </w:p>
    <w:p w14:paraId="21F4A3DF" w14:textId="77777777" w:rsidR="00000000" w:rsidRDefault="00ED7A37">
      <w:pPr>
        <w:pStyle w:val="a"/>
        <w:rPr>
          <w:rFonts w:hint="cs"/>
          <w:rtl/>
        </w:rPr>
      </w:pPr>
    </w:p>
    <w:p w14:paraId="413F7016" w14:textId="77777777" w:rsidR="00000000" w:rsidRDefault="00ED7A37">
      <w:pPr>
        <w:pStyle w:val="ad"/>
        <w:rPr>
          <w:rtl/>
        </w:rPr>
      </w:pPr>
      <w:r>
        <w:rPr>
          <w:rtl/>
        </w:rPr>
        <w:t>היו"ר יולי-יואל אדלשטיין:</w:t>
      </w:r>
    </w:p>
    <w:p w14:paraId="39BBE02C" w14:textId="77777777" w:rsidR="00000000" w:rsidRDefault="00ED7A37">
      <w:pPr>
        <w:pStyle w:val="a"/>
        <w:rPr>
          <w:rtl/>
        </w:rPr>
      </w:pPr>
    </w:p>
    <w:p w14:paraId="7793CC33" w14:textId="77777777" w:rsidR="00000000" w:rsidRDefault="00ED7A37">
      <w:pPr>
        <w:pStyle w:val="a"/>
        <w:rPr>
          <w:rFonts w:hint="cs"/>
          <w:rtl/>
        </w:rPr>
      </w:pPr>
      <w:r>
        <w:rPr>
          <w:rFonts w:hint="cs"/>
          <w:rtl/>
        </w:rPr>
        <w:t>תודה לחברת הכנסת מלי פולישוק-בלוך. חבר הכנסת יצחק כהן, ואחריו - חבר הכנסת אריה אלדד. בבקשה, אדוני; חמש דק</w:t>
      </w:r>
      <w:r>
        <w:rPr>
          <w:rFonts w:hint="cs"/>
          <w:rtl/>
        </w:rPr>
        <w:t xml:space="preserve">ות לרשותך. בבקשה. </w:t>
      </w:r>
    </w:p>
    <w:p w14:paraId="7C0DC705" w14:textId="77777777" w:rsidR="00000000" w:rsidRDefault="00ED7A37">
      <w:pPr>
        <w:pStyle w:val="a"/>
        <w:rPr>
          <w:rFonts w:hint="cs"/>
          <w:rtl/>
        </w:rPr>
      </w:pPr>
    </w:p>
    <w:p w14:paraId="37990CD1" w14:textId="77777777" w:rsidR="00000000" w:rsidRDefault="00ED7A37">
      <w:pPr>
        <w:pStyle w:val="Speaker"/>
        <w:rPr>
          <w:rtl/>
        </w:rPr>
      </w:pPr>
      <w:bookmarkStart w:id="220" w:name="FS000000580T16_06_2003_19_45_47"/>
      <w:bookmarkStart w:id="221" w:name="_Toc45367348"/>
      <w:bookmarkEnd w:id="220"/>
      <w:r>
        <w:rPr>
          <w:rFonts w:hint="eastAsia"/>
          <w:rtl/>
        </w:rPr>
        <w:t>יצחק</w:t>
      </w:r>
      <w:r>
        <w:rPr>
          <w:rtl/>
        </w:rPr>
        <w:t xml:space="preserve"> כהן (ש"ס):</w:t>
      </w:r>
      <w:bookmarkEnd w:id="221"/>
    </w:p>
    <w:p w14:paraId="058D8D77" w14:textId="77777777" w:rsidR="00000000" w:rsidRDefault="00ED7A37">
      <w:pPr>
        <w:pStyle w:val="a"/>
        <w:rPr>
          <w:rFonts w:hint="cs"/>
          <w:rtl/>
        </w:rPr>
      </w:pPr>
    </w:p>
    <w:p w14:paraId="2278B20C" w14:textId="77777777" w:rsidR="00000000" w:rsidRDefault="00ED7A37">
      <w:pPr>
        <w:pStyle w:val="a"/>
        <w:rPr>
          <w:rFonts w:hint="cs"/>
          <w:rtl/>
        </w:rPr>
      </w:pPr>
      <w:r>
        <w:rPr>
          <w:rFonts w:hint="cs"/>
          <w:rtl/>
        </w:rPr>
        <w:t>כבוד היושב-ראש, חברי חברי הכנסת, זו באמת הזדמנות יוצאת דופן להודות לאדם יוצא דופן, ששנים רבות משקיע את כל מרצו, השופט שלמה שהם. עוד לפני קבלת התפקיד של נציב הדורות הבאים, פעל השופט שהם במסגרת תפקידו בוועדת החוקה, חוק ומ</w:t>
      </w:r>
      <w:r>
        <w:rPr>
          <w:rFonts w:hint="cs"/>
          <w:rtl/>
        </w:rPr>
        <w:t xml:space="preserve">שפט ללא ליאות. וכבר שם, לפני הרבה הרבה שנים, כשהוא מוסר נפש, ניתן היה להבחין ברגישות שלו לדורות הבאים. וזה דבר יוצא-דופן במחוזותינו </w:t>
      </w:r>
      <w:r>
        <w:rPr>
          <w:rtl/>
        </w:rPr>
        <w:t>–</w:t>
      </w:r>
      <w:r>
        <w:rPr>
          <w:rFonts w:hint="cs"/>
          <w:rtl/>
        </w:rPr>
        <w:t xml:space="preserve"> אנחנו, שחיים את הרגע, אנחנו, שלא מסתכלים מעבר לאפנו, נדיר לראות אדם שמסתכל מעבר לאופק ופועל במסגרת ועדת החוקה. ולאחר מכן, </w:t>
      </w:r>
      <w:r>
        <w:rPr>
          <w:rFonts w:hint="cs"/>
          <w:rtl/>
        </w:rPr>
        <w:t xml:space="preserve">כשזכה להיות נציב הדורות הבאים - את הפעילות האינטנסיבית השקטה, הלויאליות לאזרחי ישראל, וכמובן, מתוך דאגה וחשש וחרדה אפילו, הייתי אומר, לדורות הבאים. ועל זה, אדוני היושב-ראש, מגיע לו "יישר כוח", וגם לצוות שלידו, ברשותך, אדוני </w:t>
      </w:r>
      <w:r>
        <w:rPr>
          <w:rtl/>
        </w:rPr>
        <w:t>–</w:t>
      </w:r>
      <w:r>
        <w:rPr>
          <w:rFonts w:hint="cs"/>
          <w:rtl/>
        </w:rPr>
        <w:t xml:space="preserve"> לעורכת-הדין נירה, ליונת, לרעות</w:t>
      </w:r>
      <w:r>
        <w:rPr>
          <w:rFonts w:hint="cs"/>
          <w:rtl/>
        </w:rPr>
        <w:t xml:space="preserve"> ולשלומית - מגיע להן "יישר כוח". </w:t>
      </w:r>
    </w:p>
    <w:p w14:paraId="0B534975" w14:textId="77777777" w:rsidR="00000000" w:rsidRDefault="00ED7A37">
      <w:pPr>
        <w:pStyle w:val="a"/>
        <w:rPr>
          <w:rFonts w:hint="cs"/>
          <w:rtl/>
        </w:rPr>
      </w:pPr>
    </w:p>
    <w:p w14:paraId="1535D1D7" w14:textId="77777777" w:rsidR="00000000" w:rsidRDefault="00ED7A37">
      <w:pPr>
        <w:pStyle w:val="a"/>
        <w:rPr>
          <w:rFonts w:hint="cs"/>
          <w:rtl/>
        </w:rPr>
      </w:pPr>
      <w:r>
        <w:rPr>
          <w:rFonts w:hint="cs"/>
          <w:rtl/>
        </w:rPr>
        <w:t>תרשו לי,  נוסף על הדאגה, כפי שהיא באה לידי ביטוי בעבודתה של נציבות הדורות הבאים,  תרשו לי לחרוג טיפה ולחשוש לגבי  עוד פן אחד בקשר לדורות הבאים. השופט שהם, כאיש יודע ספר, הייתי רוצה שתקשיב לדברי, מכיוון שזה לא פחות חשוב. ל</w:t>
      </w:r>
      <w:r>
        <w:rPr>
          <w:rFonts w:hint="cs"/>
          <w:rtl/>
        </w:rPr>
        <w:t>גבי הדורות הבאים, חשוב מאוד נושא איכות הסביבה, חשוב מאוד, כפי ששמענו את חברת הכנסת פולישוק עניין חציבת ההרים ושינוי הנופים, החופים, הפנסיות, החקלאות, המים - כל זה חשוב, מאוד חשוב, אבל חשוב יותר, גברתי וכבוד השופט שהם, נציב הדורות הבאים, יותר חשוב מה שאנחנו</w:t>
      </w:r>
      <w:r>
        <w:rPr>
          <w:rFonts w:hint="cs"/>
          <w:rtl/>
        </w:rPr>
        <w:t xml:space="preserve"> מנחילים לדורות הבאים. המעטפת חשובה מאוד, אבל מה הם התכנים, אדוני השר, שר העבודה זבולון אורלב? - שר הרווחה, שר העבודה זה אולמרט, הוא היה פה, ראיתי אותו. </w:t>
      </w:r>
    </w:p>
    <w:p w14:paraId="4CBFF1C2" w14:textId="77777777" w:rsidR="00000000" w:rsidRDefault="00ED7A37">
      <w:pPr>
        <w:pStyle w:val="a"/>
        <w:rPr>
          <w:rFonts w:hint="cs"/>
          <w:rtl/>
        </w:rPr>
      </w:pPr>
    </w:p>
    <w:p w14:paraId="7AAA7258" w14:textId="77777777" w:rsidR="00000000" w:rsidRDefault="00ED7A37">
      <w:pPr>
        <w:pStyle w:val="ac"/>
        <w:rPr>
          <w:rtl/>
        </w:rPr>
      </w:pPr>
      <w:r>
        <w:rPr>
          <w:rFonts w:hint="eastAsia"/>
          <w:rtl/>
        </w:rPr>
        <w:t>שר</w:t>
      </w:r>
      <w:r>
        <w:rPr>
          <w:rtl/>
        </w:rPr>
        <w:t xml:space="preserve"> הרווחה זבולון אורלב:</w:t>
      </w:r>
    </w:p>
    <w:p w14:paraId="77F1961F" w14:textId="77777777" w:rsidR="00000000" w:rsidRDefault="00ED7A37">
      <w:pPr>
        <w:pStyle w:val="a"/>
        <w:rPr>
          <w:rFonts w:hint="cs"/>
          <w:rtl/>
        </w:rPr>
      </w:pPr>
    </w:p>
    <w:p w14:paraId="0A1922B8" w14:textId="77777777" w:rsidR="00000000" w:rsidRDefault="00ED7A37">
      <w:pPr>
        <w:pStyle w:val="a"/>
        <w:rPr>
          <w:rFonts w:hint="cs"/>
          <w:rtl/>
        </w:rPr>
      </w:pPr>
      <w:r>
        <w:rPr>
          <w:rFonts w:hint="cs"/>
          <w:rtl/>
        </w:rPr>
        <w:t xml:space="preserve">בין כה וכה אין עבודה. </w:t>
      </w:r>
    </w:p>
    <w:p w14:paraId="01559F46" w14:textId="77777777" w:rsidR="00000000" w:rsidRDefault="00ED7A37">
      <w:pPr>
        <w:pStyle w:val="a"/>
        <w:rPr>
          <w:rFonts w:hint="cs"/>
          <w:rtl/>
        </w:rPr>
      </w:pPr>
    </w:p>
    <w:p w14:paraId="4CCBFD45" w14:textId="77777777" w:rsidR="00000000" w:rsidRDefault="00ED7A37">
      <w:pPr>
        <w:pStyle w:val="SpeakerCon"/>
        <w:rPr>
          <w:rtl/>
        </w:rPr>
      </w:pPr>
      <w:bookmarkStart w:id="222" w:name="FS000000580T16_06_2003_19_51_41C"/>
      <w:bookmarkEnd w:id="222"/>
    </w:p>
    <w:p w14:paraId="48C02CCA" w14:textId="77777777" w:rsidR="00000000" w:rsidRDefault="00ED7A37">
      <w:pPr>
        <w:pStyle w:val="SpeakerCon"/>
        <w:rPr>
          <w:rtl/>
        </w:rPr>
      </w:pPr>
      <w:r>
        <w:rPr>
          <w:rtl/>
        </w:rPr>
        <w:t>יצחק כהן (ש"ס):</w:t>
      </w:r>
    </w:p>
    <w:p w14:paraId="0F8315D5" w14:textId="77777777" w:rsidR="00000000" w:rsidRDefault="00ED7A37">
      <w:pPr>
        <w:pStyle w:val="a"/>
        <w:rPr>
          <w:rtl/>
        </w:rPr>
      </w:pPr>
    </w:p>
    <w:p w14:paraId="32E934B1" w14:textId="77777777" w:rsidR="00000000" w:rsidRDefault="00ED7A37">
      <w:pPr>
        <w:pStyle w:val="a"/>
        <w:rPr>
          <w:rFonts w:hint="cs"/>
          <w:rtl/>
        </w:rPr>
      </w:pPr>
      <w:r>
        <w:rPr>
          <w:rFonts w:hint="cs"/>
          <w:rtl/>
        </w:rPr>
        <w:t xml:space="preserve">כן. </w:t>
      </w:r>
    </w:p>
    <w:p w14:paraId="37973980" w14:textId="77777777" w:rsidR="00000000" w:rsidRDefault="00ED7A37">
      <w:pPr>
        <w:pStyle w:val="a"/>
        <w:rPr>
          <w:rFonts w:hint="cs"/>
          <w:rtl/>
        </w:rPr>
      </w:pPr>
    </w:p>
    <w:p w14:paraId="3F85BD1D" w14:textId="77777777" w:rsidR="00000000" w:rsidRDefault="00ED7A37">
      <w:pPr>
        <w:pStyle w:val="a"/>
        <w:rPr>
          <w:rFonts w:hint="cs"/>
          <w:rtl/>
        </w:rPr>
      </w:pPr>
      <w:r>
        <w:rPr>
          <w:rFonts w:hint="cs"/>
          <w:rtl/>
        </w:rPr>
        <w:t>מה אנחנו מנחילים בתוך המעטפת</w:t>
      </w:r>
      <w:r>
        <w:rPr>
          <w:rFonts w:hint="cs"/>
          <w:rtl/>
        </w:rPr>
        <w:t xml:space="preserve"> שאתם דואגים לה כל כך, מבחינת התכנים, לדורות הבאים? אנחנו שמענו את שרי הממשלה מתפארים בהישג החשוב, שהנשיא בוש הכריז עלינו והכיר בנו כמדינה יהודית. אבל, האם שרים סביב השולחן הזה מכירים במדינה הזאת כמדינה יהודית כשהם רודפים ועוקרים ומוחקים כל דבר שיש בו שמץ </w:t>
      </w:r>
      <w:r>
        <w:rPr>
          <w:rFonts w:hint="cs"/>
          <w:rtl/>
        </w:rPr>
        <w:t>של יהדות, הולכים למחוק את הזהות היהודית בכל כוחם? אנחנו עוקבים אחרי פעולותיו של שר הפנים, איך הוא לוקח כל ערך, אדוני השר אורלב, כל ערך יהודי, ומוחק אותו. אז לפני שאנחנו מבקשים מבוש שיכיר בנו כמדינה יהודית, אולי קודם כול תבקש מחבריך סביב שולחן הממשלה שהם יכ</w:t>
      </w:r>
      <w:r>
        <w:rPr>
          <w:rFonts w:hint="cs"/>
          <w:rtl/>
        </w:rPr>
        <w:t xml:space="preserve">ירו במדינה הזאת כמדינה יהודית. </w:t>
      </w:r>
    </w:p>
    <w:p w14:paraId="08B4E4AB" w14:textId="77777777" w:rsidR="00000000" w:rsidRDefault="00ED7A37">
      <w:pPr>
        <w:pStyle w:val="a"/>
        <w:rPr>
          <w:rFonts w:hint="cs"/>
          <w:rtl/>
        </w:rPr>
      </w:pPr>
    </w:p>
    <w:p w14:paraId="1EB53383" w14:textId="77777777" w:rsidR="00000000" w:rsidRDefault="00ED7A37">
      <w:pPr>
        <w:pStyle w:val="a"/>
        <w:rPr>
          <w:rFonts w:hint="cs"/>
          <w:rtl/>
        </w:rPr>
      </w:pPr>
      <w:r>
        <w:rPr>
          <w:rFonts w:hint="cs"/>
          <w:rtl/>
        </w:rPr>
        <w:t xml:space="preserve">מדינה יהודית זה דבר ערכי, זה ערך. כשאנחנו מדברים על הדורות הבאים, אתה לא חרד כשר מטעם המפלגה הדתית-לאומית מה יהיה על הדורות הבאים? כשלוקחים את ישראל, שהפכה להיות המרכז הרוחני לאחר חורבנו של המרכז הרוחני בשואה, וקמו מנהיגים </w:t>
      </w:r>
      <w:r>
        <w:rPr>
          <w:rFonts w:hint="cs"/>
          <w:rtl/>
        </w:rPr>
        <w:t>בישראל והחליטו, למען הדורות הבאים, שישראל, ארץ-ישראל, תהיה המרכז הרוחני, ודאגו לכך שיקום פה המרכז הרוחני הגדול ביותר בעולם - - -</w:t>
      </w:r>
    </w:p>
    <w:p w14:paraId="2885F5B1" w14:textId="77777777" w:rsidR="00000000" w:rsidRDefault="00ED7A37">
      <w:pPr>
        <w:pStyle w:val="a"/>
        <w:rPr>
          <w:rFonts w:hint="cs"/>
          <w:rtl/>
        </w:rPr>
      </w:pPr>
    </w:p>
    <w:p w14:paraId="362F5D9E" w14:textId="77777777" w:rsidR="00000000" w:rsidRDefault="00ED7A37">
      <w:pPr>
        <w:pStyle w:val="ad"/>
        <w:rPr>
          <w:rtl/>
        </w:rPr>
      </w:pPr>
      <w:r>
        <w:rPr>
          <w:rtl/>
        </w:rPr>
        <w:t>היו"ר יולי-יואל אדלשטיין:</w:t>
      </w:r>
    </w:p>
    <w:p w14:paraId="522759D4" w14:textId="77777777" w:rsidR="00000000" w:rsidRDefault="00ED7A37">
      <w:pPr>
        <w:pStyle w:val="a"/>
        <w:rPr>
          <w:rtl/>
        </w:rPr>
      </w:pPr>
    </w:p>
    <w:p w14:paraId="4AADF547" w14:textId="77777777" w:rsidR="00000000" w:rsidRDefault="00ED7A37">
      <w:pPr>
        <w:pStyle w:val="a"/>
        <w:rPr>
          <w:rFonts w:hint="cs"/>
          <w:rtl/>
        </w:rPr>
      </w:pPr>
      <w:r>
        <w:rPr>
          <w:rFonts w:hint="cs"/>
          <w:rtl/>
        </w:rPr>
        <w:t xml:space="preserve">אבקש לסיים. אתה כבר מדבר חמש דקות ועשר שניות. </w:t>
      </w:r>
    </w:p>
    <w:p w14:paraId="0EA787C7" w14:textId="77777777" w:rsidR="00000000" w:rsidRDefault="00ED7A37">
      <w:pPr>
        <w:pStyle w:val="a"/>
        <w:rPr>
          <w:rFonts w:hint="cs"/>
          <w:rtl/>
        </w:rPr>
      </w:pPr>
    </w:p>
    <w:p w14:paraId="4C108EBF" w14:textId="77777777" w:rsidR="00000000" w:rsidRDefault="00ED7A37">
      <w:pPr>
        <w:pStyle w:val="SpeakerCon"/>
        <w:rPr>
          <w:rtl/>
        </w:rPr>
      </w:pPr>
      <w:bookmarkStart w:id="223" w:name="FS000000580T16_06_2003_19_55_51C"/>
      <w:bookmarkEnd w:id="223"/>
      <w:r>
        <w:rPr>
          <w:rtl/>
        </w:rPr>
        <w:t>יצחק כהן (ש"ס):</w:t>
      </w:r>
    </w:p>
    <w:p w14:paraId="32410ABB" w14:textId="77777777" w:rsidR="00000000" w:rsidRDefault="00ED7A37">
      <w:pPr>
        <w:pStyle w:val="a"/>
        <w:rPr>
          <w:rtl/>
        </w:rPr>
      </w:pPr>
    </w:p>
    <w:p w14:paraId="04457D81" w14:textId="77777777" w:rsidR="00000000" w:rsidRDefault="00ED7A37">
      <w:pPr>
        <w:pStyle w:val="a"/>
        <w:rPr>
          <w:rFonts w:hint="cs"/>
          <w:rtl/>
        </w:rPr>
      </w:pPr>
      <w:r>
        <w:rPr>
          <w:rFonts w:hint="cs"/>
          <w:rtl/>
        </w:rPr>
        <w:t xml:space="preserve">אני מסיים. היום, בממשלה שאתה יושב </w:t>
      </w:r>
      <w:r>
        <w:rPr>
          <w:rFonts w:hint="cs"/>
          <w:rtl/>
        </w:rPr>
        <w:t>בה, אדוני, עם חבריך, אין סיכוי, אין שום סיכוי לדורות הבאים, אם חלילה - היה לא תהיה, כי יש לנו הבטחה מהקדוש-ברוך-הוא: לא תישכח מפי זרעו. היה לא תהיה, לא יעזור לכם ולא יעזור לשינוי ולשרי שינוי, היה לא תהיה. אבל מה שהם מובילים, לפני שהם מבקשים מהנשיא בוש להכי</w:t>
      </w:r>
      <w:r>
        <w:rPr>
          <w:rFonts w:hint="cs"/>
          <w:rtl/>
        </w:rPr>
        <w:t xml:space="preserve">ר במדינת ישראל כמדינה יהודית, קודם כול שהם יכירו במדינה כמדינה יהודית ויפסיקו לרדוף כל ערך שקשור ליהדות. תודה רבה, אדוני. </w:t>
      </w:r>
    </w:p>
    <w:p w14:paraId="78EC81F8" w14:textId="77777777" w:rsidR="00000000" w:rsidRDefault="00ED7A37">
      <w:pPr>
        <w:pStyle w:val="a"/>
        <w:rPr>
          <w:rFonts w:hint="cs"/>
          <w:rtl/>
        </w:rPr>
      </w:pPr>
    </w:p>
    <w:p w14:paraId="24430B92" w14:textId="77777777" w:rsidR="00000000" w:rsidRDefault="00ED7A37">
      <w:pPr>
        <w:pStyle w:val="ad"/>
        <w:rPr>
          <w:rtl/>
        </w:rPr>
      </w:pPr>
      <w:r>
        <w:rPr>
          <w:rtl/>
        </w:rPr>
        <w:t>היו"ר יולי-יואל אדלשטיין:</w:t>
      </w:r>
    </w:p>
    <w:p w14:paraId="3B1F98E9" w14:textId="77777777" w:rsidR="00000000" w:rsidRDefault="00ED7A37">
      <w:pPr>
        <w:pStyle w:val="a"/>
        <w:rPr>
          <w:rtl/>
        </w:rPr>
      </w:pPr>
    </w:p>
    <w:p w14:paraId="4639F750" w14:textId="77777777" w:rsidR="00000000" w:rsidRDefault="00ED7A37">
      <w:pPr>
        <w:pStyle w:val="a"/>
        <w:rPr>
          <w:rFonts w:hint="cs"/>
          <w:rtl/>
        </w:rPr>
      </w:pPr>
      <w:r>
        <w:rPr>
          <w:rFonts w:hint="cs"/>
          <w:rtl/>
        </w:rPr>
        <w:t>תודה לחבר הכנסת יצחק כהן. חבר הכנסת פרופסור אריה אלדד, ואחריו - חבר הכנסת חיים אורון. אם חיים אורון לא יה</w:t>
      </w:r>
      <w:r>
        <w:rPr>
          <w:rFonts w:hint="cs"/>
          <w:rtl/>
        </w:rPr>
        <w:t xml:space="preserve">יה באולם - הנה, חיים אורון תמיד אתנו. אתה הדובר הבא - לאחר אריה אלדד. </w:t>
      </w:r>
    </w:p>
    <w:p w14:paraId="38D19BA5" w14:textId="77777777" w:rsidR="00000000" w:rsidRDefault="00ED7A37">
      <w:pPr>
        <w:pStyle w:val="a"/>
        <w:rPr>
          <w:rFonts w:hint="cs"/>
          <w:rtl/>
        </w:rPr>
      </w:pPr>
    </w:p>
    <w:p w14:paraId="5C4CCBC7" w14:textId="77777777" w:rsidR="00000000" w:rsidRDefault="00ED7A37">
      <w:pPr>
        <w:pStyle w:val="Speaker"/>
        <w:rPr>
          <w:rtl/>
        </w:rPr>
      </w:pPr>
      <w:bookmarkStart w:id="224" w:name="FS000001055T16_06_2003_19_58_42"/>
      <w:bookmarkStart w:id="225" w:name="_Toc45367349"/>
      <w:bookmarkEnd w:id="224"/>
      <w:r>
        <w:rPr>
          <w:rFonts w:hint="eastAsia"/>
          <w:rtl/>
        </w:rPr>
        <w:t>אריה</w:t>
      </w:r>
      <w:r>
        <w:rPr>
          <w:rtl/>
        </w:rPr>
        <w:t xml:space="preserve"> אלדד (האיחוד הלאומי - ישראל ביתנו):</w:t>
      </w:r>
      <w:bookmarkEnd w:id="225"/>
    </w:p>
    <w:p w14:paraId="09326C09" w14:textId="77777777" w:rsidR="00000000" w:rsidRDefault="00ED7A37">
      <w:pPr>
        <w:pStyle w:val="a"/>
        <w:rPr>
          <w:rFonts w:hint="cs"/>
          <w:rtl/>
        </w:rPr>
      </w:pPr>
    </w:p>
    <w:p w14:paraId="6E674778" w14:textId="77777777" w:rsidR="00000000" w:rsidRDefault="00ED7A37">
      <w:pPr>
        <w:pStyle w:val="a"/>
        <w:rPr>
          <w:rFonts w:hint="cs"/>
          <w:rtl/>
        </w:rPr>
      </w:pPr>
      <w:r>
        <w:rPr>
          <w:rFonts w:hint="cs"/>
          <w:rtl/>
        </w:rPr>
        <w:t>אדוני היושב-ראש, חברי חברי הכנסת, נציב הדורות הבאים, השופט שהם, הדאגה לדורות הבאים היא נר לרגלינו בכל אשר אנחנו עושים, או לפחות ראוי שתהיה כזא</w:t>
      </w:r>
      <w:r>
        <w:rPr>
          <w:rFonts w:hint="cs"/>
          <w:rtl/>
        </w:rPr>
        <w:t xml:space="preserve">ת. הדאגה למים, לאוויר, לאדמה, לצמחים שאנחנו אוכלים וחוסים בצלם; הדאגה לבעלי-החיים, אלו שאנו אוהבים, אלו שאנו חיים אתם במערכת אקולוגית אחת, אלו שאנו אוכלים ואלו שאוכלים אותנו. כך גם בנושאי חברה וחינוך ורווחה וטכנולוגיה. כמעט בכל דבר. חשיבותו של נציב הדורות </w:t>
      </w:r>
      <w:r>
        <w:rPr>
          <w:rFonts w:hint="cs"/>
          <w:rtl/>
        </w:rPr>
        <w:t>הבאים רבה. נושאים רבים שהוא ימצא לנכון להתערב בהם, יהיו שנויים במחלוקת. אבל אין זה מפחית במאום, אולי אפילו מעצים, את חשיבות הבחינה המקצועית רבת הפנים, הבאה להאיר את העתיד, כפי שהוא עלול להיות מושפע מהחלטותינו היום.</w:t>
      </w:r>
    </w:p>
    <w:p w14:paraId="0B2DBB43" w14:textId="77777777" w:rsidR="00000000" w:rsidRDefault="00ED7A37">
      <w:pPr>
        <w:pStyle w:val="a"/>
        <w:rPr>
          <w:rFonts w:hint="cs"/>
          <w:rtl/>
        </w:rPr>
      </w:pPr>
    </w:p>
    <w:p w14:paraId="7475A5C5" w14:textId="77777777" w:rsidR="00000000" w:rsidRDefault="00ED7A37">
      <w:pPr>
        <w:pStyle w:val="a"/>
        <w:rPr>
          <w:rFonts w:hint="cs"/>
          <w:rtl/>
        </w:rPr>
      </w:pPr>
      <w:r>
        <w:rPr>
          <w:rFonts w:hint="cs"/>
          <w:rtl/>
        </w:rPr>
        <w:t>אבל, חברי חברי הכנסת, תמה אני על נציב הד</w:t>
      </w:r>
      <w:r>
        <w:rPr>
          <w:rFonts w:hint="cs"/>
          <w:rtl/>
        </w:rPr>
        <w:t>ורות הבאים על שאינו עוסק גם במה שעסקנו בו בחלק הראשון של הישיבה היום - מפת הדרכים, שישראל הולכת בה היום, עלולה לגרום לכך שלא יהיו דורות באים במדינת ישראל, או לפחות לא יהיו דורות יהודיים באים בה. כי התוכנית הזאת היא תוכנית השלבים הערבית להשמדת ישראל, בחליפה</w:t>
      </w:r>
      <w:r>
        <w:rPr>
          <w:rFonts w:hint="cs"/>
          <w:rtl/>
        </w:rPr>
        <w:t xml:space="preserve"> האמריקנית שאנחנו לובשים עלינו היום. ראש הממשלה נשא בפנינו נאום על חזון ואחרית הימים ועל המלחמה בטרור, והלילה, או  מחר בלילה, ימשיך לעקור יישובים יהודיים מאדמתם, כאילו הטרור לא נמשך. מלים לחוד - טרור ומלחמה בו לחוד, והרס ההתיישבות לחוד. </w:t>
      </w:r>
    </w:p>
    <w:p w14:paraId="60656BC1" w14:textId="77777777" w:rsidR="00000000" w:rsidRDefault="00ED7A37">
      <w:pPr>
        <w:pStyle w:val="a"/>
        <w:rPr>
          <w:rFonts w:hint="cs"/>
          <w:rtl/>
        </w:rPr>
      </w:pPr>
    </w:p>
    <w:p w14:paraId="2DE3A840" w14:textId="77777777" w:rsidR="00000000" w:rsidRDefault="00ED7A37">
      <w:pPr>
        <w:pStyle w:val="a"/>
        <w:rPr>
          <w:rFonts w:hint="cs"/>
          <w:rtl/>
        </w:rPr>
      </w:pPr>
      <w:r>
        <w:rPr>
          <w:rFonts w:hint="cs"/>
          <w:rtl/>
        </w:rPr>
        <w:t>חברי הכנסת, הלווא</w:t>
      </w:r>
      <w:r>
        <w:rPr>
          <w:rFonts w:hint="cs"/>
          <w:rtl/>
        </w:rPr>
        <w:t xml:space="preserve">י שאתבדה. אם התוכנית הזאת תצא לפועל, לא יהיה צורך בנציב הדורות הבאים. </w:t>
      </w:r>
    </w:p>
    <w:p w14:paraId="11BA70A0" w14:textId="77777777" w:rsidR="00000000" w:rsidRDefault="00ED7A37">
      <w:pPr>
        <w:pStyle w:val="a"/>
        <w:rPr>
          <w:rFonts w:hint="cs"/>
          <w:rtl/>
        </w:rPr>
      </w:pPr>
    </w:p>
    <w:p w14:paraId="387F67A4" w14:textId="77777777" w:rsidR="00000000" w:rsidRDefault="00ED7A37">
      <w:pPr>
        <w:pStyle w:val="ad"/>
        <w:rPr>
          <w:rtl/>
        </w:rPr>
      </w:pPr>
      <w:r>
        <w:rPr>
          <w:rtl/>
        </w:rPr>
        <w:t>היו"ר יולי-יואל אדלשטיין:</w:t>
      </w:r>
    </w:p>
    <w:p w14:paraId="0AB7DD4B" w14:textId="77777777" w:rsidR="00000000" w:rsidRDefault="00ED7A37">
      <w:pPr>
        <w:pStyle w:val="a"/>
        <w:rPr>
          <w:rtl/>
        </w:rPr>
      </w:pPr>
    </w:p>
    <w:p w14:paraId="4AB12A23" w14:textId="77777777" w:rsidR="00000000" w:rsidRDefault="00ED7A37">
      <w:pPr>
        <w:pStyle w:val="a"/>
        <w:rPr>
          <w:rFonts w:hint="cs"/>
          <w:rtl/>
        </w:rPr>
      </w:pPr>
      <w:r>
        <w:rPr>
          <w:rFonts w:hint="cs"/>
          <w:rtl/>
        </w:rPr>
        <w:t>חבר הכנסת אריה אלדד, תודה רבה. חבר הכנסת חיים אורון, ואחריו - השר זנדברג. אחרי השר זנדברג תדבר חברת הכנסת גילה פינקלשטיין.</w:t>
      </w:r>
    </w:p>
    <w:p w14:paraId="09AA5AC8" w14:textId="77777777" w:rsidR="00000000" w:rsidRDefault="00ED7A37">
      <w:pPr>
        <w:pStyle w:val="a"/>
        <w:rPr>
          <w:rFonts w:hint="cs"/>
          <w:rtl/>
        </w:rPr>
      </w:pPr>
    </w:p>
    <w:p w14:paraId="67696ADE" w14:textId="77777777" w:rsidR="00000000" w:rsidRDefault="00ED7A37">
      <w:pPr>
        <w:pStyle w:val="Speaker"/>
        <w:rPr>
          <w:rtl/>
        </w:rPr>
      </w:pPr>
      <w:bookmarkStart w:id="226" w:name="FS000001065T16_06_2003_19_57_15"/>
      <w:bookmarkStart w:id="227" w:name="_Toc45367350"/>
      <w:bookmarkEnd w:id="226"/>
      <w:r>
        <w:rPr>
          <w:rFonts w:hint="eastAsia"/>
          <w:rtl/>
        </w:rPr>
        <w:t>חיים</w:t>
      </w:r>
      <w:r>
        <w:rPr>
          <w:rtl/>
        </w:rPr>
        <w:t xml:space="preserve"> אורון (מרצ):</w:t>
      </w:r>
      <w:bookmarkEnd w:id="227"/>
    </w:p>
    <w:p w14:paraId="5235BA0A" w14:textId="77777777" w:rsidR="00000000" w:rsidRDefault="00ED7A37">
      <w:pPr>
        <w:pStyle w:val="a"/>
        <w:rPr>
          <w:rFonts w:hint="cs"/>
          <w:rtl/>
        </w:rPr>
      </w:pPr>
    </w:p>
    <w:p w14:paraId="722EE0FB" w14:textId="77777777" w:rsidR="00000000" w:rsidRDefault="00ED7A37">
      <w:pPr>
        <w:pStyle w:val="a"/>
        <w:rPr>
          <w:rFonts w:hint="cs"/>
          <w:rtl/>
        </w:rPr>
      </w:pPr>
      <w:r>
        <w:rPr>
          <w:rFonts w:hint="cs"/>
          <w:rtl/>
        </w:rPr>
        <w:t>אדוני היושב-רא</w:t>
      </w:r>
      <w:r>
        <w:rPr>
          <w:rFonts w:hint="cs"/>
          <w:rtl/>
        </w:rPr>
        <w:t xml:space="preserve">ש, חברי הכנסת, נציב הדורות הבאים, השופט בדימוס שלמה שהם, אני חושב שראוי לכנסת לקיים את הדיון הזה בכמה וכמה היבטים, ואני רוצה להתייחס לשניים-שלושה  מהם. </w:t>
      </w:r>
    </w:p>
    <w:p w14:paraId="0B79E4BD" w14:textId="77777777" w:rsidR="00000000" w:rsidRDefault="00ED7A37">
      <w:pPr>
        <w:pStyle w:val="a"/>
        <w:rPr>
          <w:rFonts w:hint="cs"/>
          <w:rtl/>
        </w:rPr>
      </w:pPr>
    </w:p>
    <w:p w14:paraId="5E48DB55" w14:textId="77777777" w:rsidR="00000000" w:rsidRDefault="00ED7A37">
      <w:pPr>
        <w:pStyle w:val="a"/>
        <w:rPr>
          <w:rFonts w:hint="cs"/>
          <w:rtl/>
        </w:rPr>
      </w:pPr>
      <w:r>
        <w:rPr>
          <w:rFonts w:hint="cs"/>
          <w:rtl/>
        </w:rPr>
        <w:t>ההיבט הראשון הוא, שהעשייה וגם החשיבה במדינת ישראל אינן ארוכות טווח. בדוח מבקר המדינה האחרון יש פרקים ש</w:t>
      </w:r>
      <w:r>
        <w:rPr>
          <w:rFonts w:hint="cs"/>
          <w:rtl/>
        </w:rPr>
        <w:t>למים המבקרים את פעולת הממשלה בהעדר עבודת מטה. כל אחד מאתנו שמכיר - תנאי ראשון לעבודת מטה, או בעצם תוצר ראשוני של עבודת מטה הוא איזו חשיבה לטווחים ארוכים יותר מאלה שמחייבות אותך שאלות קונקרטיות הדורשות פתרון. אבל פה לא מדובר רק בעבודת מטה. מדובר פה באיזו רא</w:t>
      </w:r>
      <w:r>
        <w:rPr>
          <w:rFonts w:hint="cs"/>
          <w:rtl/>
        </w:rPr>
        <w:t xml:space="preserve">ייה ארוכת-טווח של המשמעויות השונות של החלטות שמתקבלות. כאשר אנחנו מקבלים אותן היום, יש להן משמעויות ארוכות טווח, לגבי העתיד. </w:t>
      </w:r>
    </w:p>
    <w:p w14:paraId="2C134052" w14:textId="77777777" w:rsidR="00000000" w:rsidRDefault="00ED7A37">
      <w:pPr>
        <w:pStyle w:val="a"/>
        <w:rPr>
          <w:rFonts w:hint="cs"/>
          <w:rtl/>
        </w:rPr>
      </w:pPr>
    </w:p>
    <w:p w14:paraId="7997479A" w14:textId="77777777" w:rsidR="00000000" w:rsidRDefault="00ED7A37">
      <w:pPr>
        <w:pStyle w:val="a"/>
        <w:rPr>
          <w:rFonts w:hint="cs"/>
          <w:rtl/>
        </w:rPr>
      </w:pPr>
      <w:r>
        <w:rPr>
          <w:rFonts w:hint="cs"/>
          <w:rtl/>
        </w:rPr>
        <w:t>אינני רוצה להכביר דוגמאות. אביא דוגמה  אחת שבמקרה אתמול יצא לי לשוחח עליה עם מישהו - משמעות ייבוש עמק-החולה. ייבוש עמק-החולה התקב</w:t>
      </w:r>
      <w:r>
        <w:rPr>
          <w:rFonts w:hint="cs"/>
          <w:rtl/>
        </w:rPr>
        <w:t>ל בזמנו כאחת מהפעולות המפוארות של הציונות בראשית המדינה, ובהמשך התברר שמשמעויותיו בטווח הארוך היו בעייתיות עד כדי כך שהיה צורך להציף מחדש חלקים מהשטח. אינני רוצה להיכנס לפרטים; וכך ניתן להביא דוגמאות רבות.</w:t>
      </w:r>
    </w:p>
    <w:p w14:paraId="3BA2D987" w14:textId="77777777" w:rsidR="00000000" w:rsidRDefault="00ED7A37">
      <w:pPr>
        <w:pStyle w:val="a"/>
        <w:rPr>
          <w:rFonts w:hint="cs"/>
          <w:rtl/>
        </w:rPr>
      </w:pPr>
    </w:p>
    <w:p w14:paraId="717FF02C" w14:textId="77777777" w:rsidR="00000000" w:rsidRDefault="00ED7A37">
      <w:pPr>
        <w:pStyle w:val="a"/>
        <w:rPr>
          <w:rFonts w:hint="cs"/>
          <w:rtl/>
        </w:rPr>
      </w:pPr>
      <w:r>
        <w:rPr>
          <w:rFonts w:hint="cs"/>
          <w:rtl/>
        </w:rPr>
        <w:t>אני לא רוצה להמשיך את דברי חבר הכנסת אלדד, אף שהי</w:t>
      </w:r>
      <w:r>
        <w:rPr>
          <w:rFonts w:hint="cs"/>
          <w:rtl/>
        </w:rPr>
        <w:t>יתי מתפתה להמשיך את הדיון הקודם על קוצר הראייה הכולל של ראש הממשלה הנוכחי, מה היה קורה אילו הגיע בעבר למסקנות שהוא מגיע אליהן היום. כפי שאמרתי ליושב-ראש בקריאת ביניים כשהוא נאם, אני רחוק מלהיות בטוח שהוא כבר הגיע אליהן. ראיתי בדיוק מי פה תמך בו, ולכן אני ע</w:t>
      </w:r>
      <w:r>
        <w:rPr>
          <w:rFonts w:hint="cs"/>
          <w:rtl/>
        </w:rPr>
        <w:t>וד יותר לא בטוח שהוא יגיע אליהן. אבל, אילו היתה מחשבה ארוכת-טווח לפני כמה וכמה שנים - וזו לא חוכמה לאחר מעשה - היינו מגיעים אולי למקומות אחרים. אבל, הראייה ארוכת-הטווח הזאת לא היתה חלק מהחשיבה הישראלית, ואנחנו משלמים על כך מחיר קשה מאוד. צפוי שנשלם מחיר קש</w:t>
      </w:r>
      <w:r>
        <w:rPr>
          <w:rFonts w:hint="cs"/>
          <w:rtl/>
        </w:rPr>
        <w:t>ה עוד יותר, כי גם היום אנחנו לא מחברים את המאבק בטרור, שאין עליו מחלוקת בקרב רוב רובו של הבית הזה, עם אותה חשיבה ארוכת-טווח שהיא מה שקוראים: הנושא המדיני. גם פה חזר ראש הממשלה ואמר היום, ושר החוץ חזר ופירש את דבריו, אם מישהו לא הבין, שקודם כול נסיים את הטר</w:t>
      </w:r>
      <w:r>
        <w:rPr>
          <w:rFonts w:hint="cs"/>
          <w:rtl/>
        </w:rPr>
        <w:t>ור ואחר כך נעסוק בשלום. טוב, בתסריט הזה כבר היינו הרבה מאוד פעמים. אבל אני לא רוצה להפוך את כל דברי לדיון בנושא הזה.</w:t>
      </w:r>
    </w:p>
    <w:p w14:paraId="542DC9E9" w14:textId="77777777" w:rsidR="00000000" w:rsidRDefault="00ED7A37">
      <w:pPr>
        <w:pStyle w:val="a"/>
        <w:rPr>
          <w:rFonts w:hint="cs"/>
          <w:rtl/>
        </w:rPr>
      </w:pPr>
    </w:p>
    <w:p w14:paraId="7BA7C848" w14:textId="77777777" w:rsidR="00000000" w:rsidRDefault="00ED7A37">
      <w:pPr>
        <w:pStyle w:val="a"/>
        <w:rPr>
          <w:rFonts w:hint="cs"/>
          <w:rtl/>
        </w:rPr>
      </w:pPr>
      <w:r>
        <w:rPr>
          <w:rFonts w:hint="cs"/>
          <w:rtl/>
        </w:rPr>
        <w:t xml:space="preserve">הספקתי לקרוא, ולא אומר בעיון, את החלק הראשון של הדוח שהוגש, והוא בהחלט מרשים. אבל אני רוצה להעיר לנציב הדורות הבאים ולכנסת, שאנחנו נתפסים </w:t>
      </w:r>
      <w:r>
        <w:rPr>
          <w:rFonts w:hint="cs"/>
          <w:rtl/>
        </w:rPr>
        <w:t xml:space="preserve">לטעות שחלקים גדולים היום בעולם נתפסים אליה, ויש מידה רבה של נוחות להיתפס אל הטעות הזאת. אנחנו נעסוק הרבה באקולוגיה, בפיתוח בר-קיימא ובשמירה על המים, על היערות וכו', אבל באפריקה ימותו 5,000 איש ביום, וזה לא מופיע כל כך באותה עוצמה בעיסוקים שלנו בשאלות בדבר </w:t>
      </w:r>
      <w:r>
        <w:rPr>
          <w:rFonts w:hint="cs"/>
          <w:rtl/>
        </w:rPr>
        <w:t xml:space="preserve">המשמעויות שיש לפעולות שנעשות היום לדורות הבאים. באופן יותר מפורש נאמר: המרכיב של שיתוף פעולה עם משרד העבודה והרווחה מוזכר שם באיזה מקום, אבל בסדר-היום הזה, בתפיסה הזאת ובגישה הזאת, שהיא לא מקורית שלנו, הוא איכשהו מוסט הצדה, למקום אחר. </w:t>
      </w:r>
    </w:p>
    <w:p w14:paraId="6EBB6DC9" w14:textId="77777777" w:rsidR="00000000" w:rsidRDefault="00ED7A37">
      <w:pPr>
        <w:pStyle w:val="a"/>
        <w:rPr>
          <w:rFonts w:hint="cs"/>
          <w:rtl/>
        </w:rPr>
      </w:pPr>
    </w:p>
    <w:p w14:paraId="276FAD22" w14:textId="77777777" w:rsidR="00000000" w:rsidRDefault="00ED7A37">
      <w:pPr>
        <w:pStyle w:val="a"/>
        <w:rPr>
          <w:rFonts w:hint="cs"/>
          <w:rtl/>
        </w:rPr>
      </w:pPr>
      <w:r>
        <w:rPr>
          <w:rFonts w:hint="cs"/>
          <w:rtl/>
        </w:rPr>
        <w:t>זו כבר פוליטיקה. אל</w:t>
      </w:r>
      <w:r>
        <w:rPr>
          <w:rFonts w:hint="cs"/>
          <w:rtl/>
        </w:rPr>
        <w:t>ה כבר נושאים שהם במחלוקת. זה כאילו כל אחד מהנושאים הללו, שהם כאילו כן בתוך ההסכמה בדבר הצורך לטפל בהם, הם לא כולם במחלוקת. זה כאילו אינטרסים, כוחות לאומיים, בין-לאומיים, רב-לאומיים ועל-לאומיים לא פועלים בכל התחומים שאנחנו מטפלים בהם עכשיו, ובעיקר לא פועלים</w:t>
      </w:r>
      <w:r>
        <w:rPr>
          <w:rFonts w:hint="cs"/>
          <w:rtl/>
        </w:rPr>
        <w:t xml:space="preserve"> את פעולתם במחדלים שהאי-עשייה בהם גורמת להרבה מאוד בעיות.</w:t>
      </w:r>
    </w:p>
    <w:p w14:paraId="0251C799" w14:textId="77777777" w:rsidR="00000000" w:rsidRDefault="00ED7A37">
      <w:pPr>
        <w:pStyle w:val="a"/>
        <w:rPr>
          <w:rtl/>
        </w:rPr>
      </w:pPr>
    </w:p>
    <w:p w14:paraId="1662EEAF" w14:textId="77777777" w:rsidR="00000000" w:rsidRDefault="00ED7A37">
      <w:pPr>
        <w:pStyle w:val="a"/>
        <w:rPr>
          <w:rFonts w:hint="cs"/>
          <w:rtl/>
        </w:rPr>
      </w:pPr>
      <w:r>
        <w:rPr>
          <w:rFonts w:hint="cs"/>
          <w:rtl/>
        </w:rPr>
        <w:t>אני חושב ומאוד מקווה, שבשנתו השנייה יהיה בדוח הזה פרק מאוד מרכזי, שעיקרו: המשמעויות החברתיות, הכלכליות והתרבותיות של עשייה או אי-עשייה, של חקיקה או אי-חקיקה רבה, שמתנהלת כאן, ואנחנו לא נותנים לה מס</w:t>
      </w:r>
      <w:r>
        <w:rPr>
          <w:rFonts w:hint="cs"/>
          <w:rtl/>
        </w:rPr>
        <w:t>פיק תשומת-לב. אני יודע שבכנסת הקודמת היה תיקון חקיקה לגבי המשמעות בחקיקה שונה, וזה הופעל בצורה מסוימת בדיונים על התוכנית הכלכלית - בנושא ההשפעה של חקיקה מסוימת על ילדים בהקשרים הללו והמשמעות לגביהם. אני לא אגלה יותר מדי שיחות שהתנהלו במסדרונות בחלק מהלילות</w:t>
      </w:r>
      <w:r>
        <w:rPr>
          <w:rFonts w:hint="cs"/>
          <w:rtl/>
        </w:rPr>
        <w:t>, למשל שהכנסת עסקה כאן, באופן לא רציני, בנושא הפנסיה. יש נושא שיש לו משמעויות יותר ארוכות-טווח מאשר המשמעויות של השאלות שאנחנו עוסקים בהן כאן, שאלות שהטווחים שלהן הם 30, 40 ו=50 שנה, וכשמדובר באנשים בני 20 - גם 60 ו=70 שנה? זאת המשמעות של ראייה ארוכת-טווח.</w:t>
      </w:r>
      <w:r>
        <w:rPr>
          <w:rFonts w:hint="cs"/>
          <w:rtl/>
        </w:rPr>
        <w:t xml:space="preserve"> הממד הזה בדיון, ששייך למחלוקת על המשמעויות של החלטות שמתקבלות עכשיו, בטווחים כאלה ארוכים, על הדורות הבאים, במובן הכי ראשוני של המושג הזה - נדמה לי שהוא לא מקבל את המשקל הראוי גם בדוח. אני מקווה, שבעשייה העתידית הוא יקבל יותר. </w:t>
      </w:r>
    </w:p>
    <w:p w14:paraId="6C6B6898" w14:textId="77777777" w:rsidR="00000000" w:rsidRDefault="00ED7A37">
      <w:pPr>
        <w:pStyle w:val="a"/>
        <w:rPr>
          <w:rFonts w:hint="cs"/>
          <w:rtl/>
        </w:rPr>
      </w:pPr>
    </w:p>
    <w:p w14:paraId="6F9888D3" w14:textId="77777777" w:rsidR="00000000" w:rsidRDefault="00ED7A37">
      <w:pPr>
        <w:pStyle w:val="a"/>
        <w:rPr>
          <w:rFonts w:hint="cs"/>
          <w:rtl/>
        </w:rPr>
      </w:pPr>
      <w:r>
        <w:rPr>
          <w:rFonts w:hint="cs"/>
          <w:rtl/>
        </w:rPr>
        <w:t>זו לא הערה לצורך ביקורת לשמ</w:t>
      </w:r>
      <w:r>
        <w:rPr>
          <w:rFonts w:hint="cs"/>
          <w:rtl/>
        </w:rPr>
        <w:t>ה. זו הערה לצורך עידוד לפעולה בתחומים נוספים. אני מקווה שתהיה פעולה כזאת. תודה רבה.</w:t>
      </w:r>
    </w:p>
    <w:p w14:paraId="49C5FF5D" w14:textId="77777777" w:rsidR="00000000" w:rsidRDefault="00ED7A37">
      <w:pPr>
        <w:pStyle w:val="a"/>
        <w:rPr>
          <w:rFonts w:hint="cs"/>
          <w:rtl/>
        </w:rPr>
      </w:pPr>
    </w:p>
    <w:p w14:paraId="4BE25E3D" w14:textId="77777777" w:rsidR="00000000" w:rsidRDefault="00ED7A37">
      <w:pPr>
        <w:pStyle w:val="ad"/>
        <w:rPr>
          <w:rtl/>
        </w:rPr>
      </w:pPr>
      <w:r>
        <w:rPr>
          <w:rtl/>
        </w:rPr>
        <w:t>היו"ר יולי-יואל אדלשטיין:</w:t>
      </w:r>
    </w:p>
    <w:p w14:paraId="464620A1" w14:textId="77777777" w:rsidR="00000000" w:rsidRDefault="00ED7A37">
      <w:pPr>
        <w:pStyle w:val="a"/>
        <w:rPr>
          <w:rtl/>
        </w:rPr>
      </w:pPr>
    </w:p>
    <w:p w14:paraId="0B5E8B7F" w14:textId="77777777" w:rsidR="00000000" w:rsidRDefault="00ED7A37">
      <w:pPr>
        <w:pStyle w:val="a"/>
        <w:rPr>
          <w:rFonts w:hint="cs"/>
          <w:rtl/>
        </w:rPr>
      </w:pPr>
      <w:r>
        <w:rPr>
          <w:rFonts w:hint="cs"/>
          <w:rtl/>
        </w:rPr>
        <w:t>תודה לחבר הכנסת חיים אורון. השר אליעזר זנדברג, בבקשה. אחריו - חברת הכנסת גילה פינקלשטיין.</w:t>
      </w:r>
    </w:p>
    <w:p w14:paraId="451A33CB" w14:textId="77777777" w:rsidR="00000000" w:rsidRDefault="00ED7A37">
      <w:pPr>
        <w:pStyle w:val="a"/>
        <w:rPr>
          <w:rFonts w:hint="cs"/>
          <w:rtl/>
        </w:rPr>
      </w:pPr>
    </w:p>
    <w:p w14:paraId="1941D67A" w14:textId="77777777" w:rsidR="00000000" w:rsidRDefault="00ED7A37">
      <w:pPr>
        <w:pStyle w:val="Speaker"/>
        <w:rPr>
          <w:rtl/>
        </w:rPr>
      </w:pPr>
      <w:bookmarkStart w:id="228" w:name="FS000000567T16_06_2003_20_16_22"/>
      <w:bookmarkStart w:id="229" w:name="_Toc45367351"/>
      <w:bookmarkEnd w:id="228"/>
      <w:r>
        <w:rPr>
          <w:rFonts w:hint="eastAsia"/>
          <w:rtl/>
        </w:rPr>
        <w:t>שר</w:t>
      </w:r>
      <w:r>
        <w:rPr>
          <w:rtl/>
        </w:rPr>
        <w:t xml:space="preserve"> המדע והטכנולוגיה אליעזר זנדברג:</w:t>
      </w:r>
      <w:bookmarkEnd w:id="229"/>
    </w:p>
    <w:p w14:paraId="0DCDD719" w14:textId="77777777" w:rsidR="00000000" w:rsidRDefault="00ED7A37">
      <w:pPr>
        <w:pStyle w:val="a"/>
        <w:rPr>
          <w:rFonts w:hint="cs"/>
          <w:rtl/>
        </w:rPr>
      </w:pPr>
    </w:p>
    <w:p w14:paraId="2CC18637" w14:textId="77777777" w:rsidR="00000000" w:rsidRDefault="00ED7A37">
      <w:pPr>
        <w:pStyle w:val="a"/>
        <w:rPr>
          <w:rFonts w:hint="cs"/>
          <w:rtl/>
        </w:rPr>
      </w:pPr>
      <w:r>
        <w:rPr>
          <w:rFonts w:hint="cs"/>
          <w:rtl/>
        </w:rPr>
        <w:t xml:space="preserve">אדוני היושב-ראש, </w:t>
      </w:r>
      <w:r>
        <w:rPr>
          <w:rFonts w:hint="cs"/>
          <w:rtl/>
        </w:rPr>
        <w:t>רבותי חברי הכנסת, נציב הדורות הבאים מכהן בתפקידו שנה, ואני חושב שהוא וצוותו כבר הטביעו את חותמם ויצרו  דפוסי עבודה חדשים וסגנון עבודה חדש ופעולות מהותיות שיש בהן מן ההשפעה על העתיד החברתי והכלכלי ועל אופיה של מדינת ישראל בדור הבא. אני סבור שזו רק תחילת הדר</w:t>
      </w:r>
      <w:r>
        <w:rPr>
          <w:rFonts w:hint="cs"/>
          <w:rtl/>
        </w:rPr>
        <w:t>ך. אני מאמין שיש עוד הרבה מאוד לעשות ושהנציב יודע גם את האתגרים שבפתח וגם את הקשיים. אבל, אני חושב שהשנה הזאת מוכיחה לכל מי שחשב או הרהר אם יש צורך או אין צורך בכלל בקיום מוסד כזה - הדוח שהוגש לנו ושנת הפעילות שהיתה מוכיחים עד כמה נחוץ וחייבים לשמר, לפתח ו</w:t>
      </w:r>
      <w:r>
        <w:rPr>
          <w:rFonts w:hint="cs"/>
          <w:rtl/>
        </w:rPr>
        <w:t>לחזק את מוסד הנציבות, נציב הדורות הבאים.</w:t>
      </w:r>
    </w:p>
    <w:p w14:paraId="1746C54C" w14:textId="77777777" w:rsidR="00000000" w:rsidRDefault="00ED7A37">
      <w:pPr>
        <w:pStyle w:val="a"/>
        <w:rPr>
          <w:rFonts w:hint="cs"/>
          <w:rtl/>
        </w:rPr>
      </w:pPr>
    </w:p>
    <w:p w14:paraId="110BBBDF" w14:textId="77777777" w:rsidR="00000000" w:rsidRDefault="00ED7A37">
      <w:pPr>
        <w:pStyle w:val="a"/>
        <w:rPr>
          <w:rFonts w:hint="cs"/>
          <w:rtl/>
        </w:rPr>
      </w:pPr>
      <w:r>
        <w:rPr>
          <w:rFonts w:hint="cs"/>
          <w:rtl/>
        </w:rPr>
        <w:t>אני לא אשוב ואסביר פעם אחר פעם את ההיגיון שעומד מאחורי קיום המוסד. לא אסביר את הטעם שבהקמת הנציבות, כי הוא ברור. אבל, אני יכול לומר בוודאות, שנציבות הדורות הבאים היא חיונית. אני יכול לומר, שבתפקידי כשר המדע היום אנ</w:t>
      </w:r>
      <w:r>
        <w:rPr>
          <w:rFonts w:hint="cs"/>
          <w:rtl/>
        </w:rPr>
        <w:t>חנו מקבלים במשרד המדע החלטות לגבי מחקרים ופעילויות שאת התוצאות שלהם נראה בעוד עשור, ואולי אף יותר. זאת המשמעות של קבלת החלטה לטווח ארוך היום. אם לא נחליט היום, לא יהיה בעוד עשור. אם לא היו מחליטים לפני עשור, לא היה היום. יש איזו תחושה מאוד טובה בעשייה כזאת</w:t>
      </w:r>
      <w:r>
        <w:rPr>
          <w:rFonts w:hint="cs"/>
          <w:rtl/>
        </w:rPr>
        <w:t>, שהיא באמת עשייה נטו. הרבה פעמים אני אומר שאני הולך למשרד ועושה לא למעני אלא למען ילדי, הדור של ילדי, ואולי אפילו הדור שלאחר מכן. זהו בדיוק תפקידו של נציב הדורות הבאים - לפעול היום על מנת שלילדים ולנכדים יהיה עתיד או תהיה מציאות טובה יותר.</w:t>
      </w:r>
    </w:p>
    <w:p w14:paraId="0A330387" w14:textId="77777777" w:rsidR="00000000" w:rsidRDefault="00ED7A37">
      <w:pPr>
        <w:pStyle w:val="a"/>
        <w:rPr>
          <w:rFonts w:hint="cs"/>
          <w:rtl/>
        </w:rPr>
      </w:pPr>
    </w:p>
    <w:p w14:paraId="621AF748" w14:textId="77777777" w:rsidR="00000000" w:rsidRDefault="00ED7A37">
      <w:pPr>
        <w:pStyle w:val="a"/>
        <w:rPr>
          <w:rFonts w:hint="cs"/>
          <w:rtl/>
        </w:rPr>
      </w:pPr>
      <w:r>
        <w:rPr>
          <w:rFonts w:hint="cs"/>
          <w:rtl/>
        </w:rPr>
        <w:t>אני חושב, שבלי</w:t>
      </w:r>
      <w:r>
        <w:rPr>
          <w:rFonts w:hint="cs"/>
          <w:rtl/>
        </w:rPr>
        <w:t xml:space="preserve"> מחשבה כזאת אין היגיון בהרבה מאוד מהפעילויות שנעשות היום. אני חושב, שהתערבות בדרך הזאת של אדם שזה כל תפקידו היא התערבות חיונית. אני חושב, שנציב הדורות הבאים עושה את תפקידו בצורה הטובה ביותר על מנת לבסס את המעמד הזה. אני חושב, שגם בכנסת ובממשלה צריכים להפני</w:t>
      </w:r>
      <w:r>
        <w:rPr>
          <w:rFonts w:hint="cs"/>
          <w:rtl/>
        </w:rPr>
        <w:t>ם את קיומו של המוסד. לא קל לעשות זאת בשנה הראשונה לקיומו. אני חושב שעשינו צעד נכבד בכיוון הזה.</w:t>
      </w:r>
    </w:p>
    <w:p w14:paraId="3F8D698F" w14:textId="77777777" w:rsidR="00000000" w:rsidRDefault="00ED7A37">
      <w:pPr>
        <w:pStyle w:val="a"/>
        <w:rPr>
          <w:rFonts w:hint="cs"/>
          <w:rtl/>
        </w:rPr>
      </w:pPr>
    </w:p>
    <w:p w14:paraId="2F177C13" w14:textId="77777777" w:rsidR="00000000" w:rsidRDefault="00ED7A37">
      <w:pPr>
        <w:pStyle w:val="a"/>
        <w:rPr>
          <w:rFonts w:hint="cs"/>
          <w:rtl/>
        </w:rPr>
      </w:pPr>
      <w:r>
        <w:rPr>
          <w:rFonts w:hint="cs"/>
          <w:rtl/>
        </w:rPr>
        <w:t>אני יכול להעיד כאן על התגובות שיש בעולם על הרעיון, על ההמצאה, על היוזמה הישראלית. יש עניין רב, בעיקר באירופה, ואני בא במגע עם גורמים אירופיים, לאמץ את המוסד הזה</w:t>
      </w:r>
      <w:r>
        <w:rPr>
          <w:rFonts w:hint="cs"/>
          <w:rtl/>
        </w:rPr>
        <w:t>, להפנים אותו, להרחיב אותו ולחקות את המודל הישראלי. אדוני היושב-ראש, מה יותר מזה יכול להוכיח את הצידוק שמאחורי הרעיון ואת ההצלחה שמאחורי המעשה?</w:t>
      </w:r>
    </w:p>
    <w:p w14:paraId="32FFB8AC" w14:textId="77777777" w:rsidR="00000000" w:rsidRDefault="00ED7A37">
      <w:pPr>
        <w:pStyle w:val="a"/>
        <w:rPr>
          <w:rFonts w:hint="cs"/>
          <w:rtl/>
        </w:rPr>
      </w:pPr>
    </w:p>
    <w:p w14:paraId="175C7B2C" w14:textId="77777777" w:rsidR="00000000" w:rsidRDefault="00ED7A37">
      <w:pPr>
        <w:pStyle w:val="a"/>
        <w:rPr>
          <w:rFonts w:hint="cs"/>
          <w:rtl/>
        </w:rPr>
      </w:pPr>
      <w:r>
        <w:rPr>
          <w:rFonts w:hint="cs"/>
          <w:rtl/>
        </w:rPr>
        <w:t>ושם אולי גם תהא התשובה על ההערה של חבר הכנסת אורון, שהעיר על כך שלכאורה אנחנו מתמקדים בענייני ארצנו בדורות הבאי</w:t>
      </w:r>
      <w:r>
        <w:rPr>
          <w:rFonts w:hint="cs"/>
          <w:rtl/>
        </w:rPr>
        <w:t xml:space="preserve">ם ונוטים לשכוח, או לשים בצד, את עניינן של יבשות אחרות, אומות אחרות. אם הפעילות הבין-לאומית שמתנהלת היום להקמת מוסדות דומים במקומות אחרים תצליח, ואני משוכנע שכך יהיה, אותם נציבים יוכלו להשמיע את קולם בשם הדורות הבאים מנקודת מבט בין-לאומית. </w:t>
      </w:r>
    </w:p>
    <w:p w14:paraId="51EE14E9" w14:textId="77777777" w:rsidR="00000000" w:rsidRDefault="00ED7A37">
      <w:pPr>
        <w:pStyle w:val="a"/>
        <w:rPr>
          <w:rFonts w:hint="cs"/>
          <w:rtl/>
        </w:rPr>
      </w:pPr>
    </w:p>
    <w:p w14:paraId="35A504E3" w14:textId="77777777" w:rsidR="00000000" w:rsidRDefault="00ED7A37">
      <w:pPr>
        <w:pStyle w:val="a"/>
        <w:rPr>
          <w:rFonts w:hint="cs"/>
          <w:rtl/>
        </w:rPr>
      </w:pPr>
      <w:r>
        <w:rPr>
          <w:rFonts w:hint="cs"/>
          <w:rtl/>
        </w:rPr>
        <w:t>אבל עדיין יש הר</w:t>
      </w:r>
      <w:r>
        <w:rPr>
          <w:rFonts w:hint="cs"/>
          <w:rtl/>
        </w:rPr>
        <w:t xml:space="preserve">בה מאוד משימות לפנינו כאן במדינת ישראל. ואני מאחל לנציב, השופט בדימוס שלמה שהם, ולצוותו הצלחה מלאה. אל תירתעו, כפי שלא נרתעתם; אל תחששו, כפי שלא חששתם. תמשיכו להיות דבקים במשימה ולהצליח. תודה. </w:t>
      </w:r>
    </w:p>
    <w:p w14:paraId="16B954EE" w14:textId="77777777" w:rsidR="00000000" w:rsidRDefault="00ED7A37">
      <w:pPr>
        <w:pStyle w:val="a"/>
        <w:ind w:firstLine="0"/>
        <w:rPr>
          <w:rFonts w:hint="cs"/>
          <w:rtl/>
        </w:rPr>
      </w:pPr>
    </w:p>
    <w:p w14:paraId="5EFBE77B" w14:textId="77777777" w:rsidR="00000000" w:rsidRDefault="00ED7A37">
      <w:pPr>
        <w:pStyle w:val="ad"/>
        <w:rPr>
          <w:rtl/>
        </w:rPr>
      </w:pPr>
      <w:r>
        <w:rPr>
          <w:rtl/>
        </w:rPr>
        <w:t>היו"ר יולי-יואל אדלשטיין:</w:t>
      </w:r>
    </w:p>
    <w:p w14:paraId="00EC3C4B" w14:textId="77777777" w:rsidR="00000000" w:rsidRDefault="00ED7A37">
      <w:pPr>
        <w:pStyle w:val="a"/>
        <w:rPr>
          <w:rtl/>
        </w:rPr>
      </w:pPr>
    </w:p>
    <w:p w14:paraId="01D1BE39" w14:textId="77777777" w:rsidR="00000000" w:rsidRDefault="00ED7A37">
      <w:pPr>
        <w:pStyle w:val="a"/>
        <w:rPr>
          <w:rFonts w:hint="cs"/>
          <w:rtl/>
        </w:rPr>
      </w:pPr>
      <w:r>
        <w:rPr>
          <w:rFonts w:hint="cs"/>
          <w:rtl/>
        </w:rPr>
        <w:t>תודה לשר אליעזר זנדברג. חברת הכנסת</w:t>
      </w:r>
      <w:r>
        <w:rPr>
          <w:rFonts w:hint="cs"/>
          <w:rtl/>
        </w:rPr>
        <w:t xml:space="preserve"> גילה פינקלשטיין, ולאחר מכן - חבר הכנסת ישראל אייכלר. </w:t>
      </w:r>
    </w:p>
    <w:p w14:paraId="667B544B" w14:textId="77777777" w:rsidR="00000000" w:rsidRDefault="00ED7A37">
      <w:pPr>
        <w:pStyle w:val="a"/>
        <w:ind w:firstLine="0"/>
        <w:rPr>
          <w:rFonts w:hint="cs"/>
          <w:rtl/>
        </w:rPr>
      </w:pPr>
    </w:p>
    <w:p w14:paraId="245DA071" w14:textId="77777777" w:rsidR="00000000" w:rsidRDefault="00ED7A37">
      <w:pPr>
        <w:pStyle w:val="Speaker"/>
        <w:rPr>
          <w:rtl/>
        </w:rPr>
      </w:pPr>
      <w:bookmarkStart w:id="230" w:name="FS000001059T16_06_2003_20_14_29"/>
      <w:bookmarkStart w:id="231" w:name="_Toc45367352"/>
      <w:bookmarkEnd w:id="230"/>
      <w:r>
        <w:rPr>
          <w:rFonts w:hint="eastAsia"/>
          <w:rtl/>
        </w:rPr>
        <w:t>גילה</w:t>
      </w:r>
      <w:r>
        <w:rPr>
          <w:rtl/>
        </w:rPr>
        <w:t xml:space="preserve"> פינקלשטיין (מפד"ל):</w:t>
      </w:r>
      <w:bookmarkEnd w:id="231"/>
    </w:p>
    <w:p w14:paraId="36E0DC74" w14:textId="77777777" w:rsidR="00000000" w:rsidRDefault="00ED7A37">
      <w:pPr>
        <w:pStyle w:val="a"/>
        <w:rPr>
          <w:rFonts w:hint="cs"/>
          <w:rtl/>
        </w:rPr>
      </w:pPr>
    </w:p>
    <w:p w14:paraId="6B7619F7" w14:textId="77777777" w:rsidR="00000000" w:rsidRDefault="00ED7A37">
      <w:pPr>
        <w:pStyle w:val="a"/>
        <w:rPr>
          <w:rFonts w:hint="cs"/>
          <w:rtl/>
        </w:rPr>
      </w:pPr>
      <w:r>
        <w:rPr>
          <w:rFonts w:hint="cs"/>
          <w:rtl/>
        </w:rPr>
        <w:t>אדוני היושב-ראש, נציב הדורות הבאים, כנסת נכבדה, אני מברכת את נציבות הדורות הבאים ואת העומד בראשה, השופט בדימוס מר שלמה שהם, ואת עורכת-הדין נירה לאמעי, על מלאכת הקודש, על הגשת</w:t>
      </w:r>
      <w:r>
        <w:rPr>
          <w:rFonts w:hint="cs"/>
          <w:rtl/>
        </w:rPr>
        <w:t xml:space="preserve"> הדין-וחשבון החשוב לחברי הכנסת. אין ספק כי בתקופה הלא-ארוכה שבה פועלת הנציבות, היא הגיעה להישגים נאים בהעלאת הנושא למודעות הציבורית, ובכלל זה בהטמעתו בתהליך החקיקה והדיונים בוועדות הכנסת. </w:t>
      </w:r>
    </w:p>
    <w:p w14:paraId="2CCF120A" w14:textId="77777777" w:rsidR="00000000" w:rsidRDefault="00ED7A37">
      <w:pPr>
        <w:pStyle w:val="a"/>
        <w:rPr>
          <w:rFonts w:hint="cs"/>
          <w:rtl/>
        </w:rPr>
      </w:pPr>
    </w:p>
    <w:p w14:paraId="1EF3E679" w14:textId="77777777" w:rsidR="00000000" w:rsidRDefault="00ED7A37">
      <w:pPr>
        <w:pStyle w:val="a"/>
        <w:rPr>
          <w:rFonts w:hint="cs"/>
          <w:rtl/>
        </w:rPr>
      </w:pPr>
      <w:r>
        <w:rPr>
          <w:rFonts w:hint="cs"/>
          <w:rtl/>
        </w:rPr>
        <w:t>די להתבונן במכלול הרחב של הנושאים שהדוח עוסק בהם כדי להתרשם מההיקף</w:t>
      </w:r>
      <w:r>
        <w:rPr>
          <w:rFonts w:hint="cs"/>
          <w:rtl/>
        </w:rPr>
        <w:t xml:space="preserve"> וממגוון התחומים שיש להם השלכה על הדורות הבאים: פיתוח בר-קיימא המביא בחשבון את ההשלכות העתידיות, שימור שטחים פתוחים, פעילויות בתחום החינוך, תשתית הרכבות, הפנסיה הממלכתית, חוות הגז, שימור החופים, תכנון מוסדות. ההיקף המרשים, היסודיות וההתמדה של הנציבות ראויי</w:t>
      </w:r>
      <w:r>
        <w:rPr>
          <w:rFonts w:hint="cs"/>
          <w:rtl/>
        </w:rPr>
        <w:t xml:space="preserve">ם להערכה, ואני אכן מוקירה את אנשי הנציבות העוסקים במלאכה ומחזקת את ידיהם. </w:t>
      </w:r>
    </w:p>
    <w:p w14:paraId="0DDD6576" w14:textId="77777777" w:rsidR="00000000" w:rsidRDefault="00ED7A37">
      <w:pPr>
        <w:pStyle w:val="a"/>
        <w:rPr>
          <w:rFonts w:hint="cs"/>
          <w:rtl/>
        </w:rPr>
      </w:pPr>
    </w:p>
    <w:p w14:paraId="018A0782" w14:textId="77777777" w:rsidR="00000000" w:rsidRDefault="00ED7A37">
      <w:pPr>
        <w:pStyle w:val="a"/>
        <w:rPr>
          <w:rFonts w:hint="cs"/>
          <w:rtl/>
        </w:rPr>
      </w:pPr>
      <w:r>
        <w:rPr>
          <w:rFonts w:hint="cs"/>
          <w:rtl/>
        </w:rPr>
        <w:t xml:space="preserve">אני מבקשת להתייחס לאחת היוזמות שאימצתי, בהשראת נציבות הדורות הבאים, בדמות הצעת חוק פרטית שהנחתי על שולחן הכנסת בנושא הוספת פלואור למי השתייה. טרם העלינו נושא זה להצבעה, אולם מצאתי </w:t>
      </w:r>
      <w:r>
        <w:rPr>
          <w:rFonts w:hint="cs"/>
          <w:rtl/>
        </w:rPr>
        <w:t xml:space="preserve">שהוא בעל חשיבות רבה לכלל האוכלוסייה. ההצעה שהעליתי מבקשת למנוע את החיוב להוסיף פלואור למי השתייה. </w:t>
      </w:r>
    </w:p>
    <w:p w14:paraId="274EBD13" w14:textId="77777777" w:rsidR="00000000" w:rsidRDefault="00ED7A37">
      <w:pPr>
        <w:pStyle w:val="a"/>
        <w:rPr>
          <w:rFonts w:hint="cs"/>
          <w:rtl/>
        </w:rPr>
      </w:pPr>
    </w:p>
    <w:p w14:paraId="12B85A3F" w14:textId="77777777" w:rsidR="00000000" w:rsidRDefault="00ED7A37">
      <w:pPr>
        <w:pStyle w:val="a"/>
        <w:rPr>
          <w:rFonts w:hint="cs"/>
          <w:rtl/>
        </w:rPr>
      </w:pPr>
      <w:r>
        <w:rPr>
          <w:rFonts w:hint="cs"/>
          <w:rtl/>
        </w:rPr>
        <w:t>לפני חמש שנים אושרה במסגרת תקנות בריאות העם הוספת פלואור למי השתייה בכל יישוב המונה למעלה מ=5,000 נפש, מתוך גישה שהדבר עשוי למנוע עששת. ביצוע התקנות נדחה לש</w:t>
      </w:r>
      <w:r>
        <w:rPr>
          <w:rFonts w:hint="cs"/>
          <w:rtl/>
        </w:rPr>
        <w:t xml:space="preserve">נת 2002. חסידי ההפלרה נתלים בצעד דומה שננקט בארצות-הברית, לאחר שמחקרים הראו שהדבר אכן מסייע למניעת עששת אצל ילדים. </w:t>
      </w:r>
    </w:p>
    <w:p w14:paraId="456AE7C9" w14:textId="77777777" w:rsidR="00000000" w:rsidRDefault="00ED7A37">
      <w:pPr>
        <w:pStyle w:val="a"/>
        <w:rPr>
          <w:rFonts w:hint="cs"/>
          <w:rtl/>
        </w:rPr>
      </w:pPr>
    </w:p>
    <w:p w14:paraId="314AD164" w14:textId="77777777" w:rsidR="00000000" w:rsidRDefault="00ED7A37">
      <w:pPr>
        <w:pStyle w:val="a"/>
        <w:rPr>
          <w:rFonts w:hint="cs"/>
          <w:rtl/>
        </w:rPr>
      </w:pPr>
      <w:r>
        <w:rPr>
          <w:rFonts w:hint="cs"/>
          <w:rtl/>
        </w:rPr>
        <w:t>מחקר שהוזמן על-ידי הנציבות ממרכז מחקר ומידע של הכנסת העלה גם פן אחר של הנושא, ולפיו קיימות לא מעט סכנות בהפלרת מי השתייה. אף שארגון הבריאות</w:t>
      </w:r>
      <w:r>
        <w:rPr>
          <w:rFonts w:hint="cs"/>
          <w:rtl/>
        </w:rPr>
        <w:t xml:space="preserve"> העולמי תמך בדבר, רק בשתי מדינות </w:t>
      </w:r>
      <w:r>
        <w:rPr>
          <w:rtl/>
        </w:rPr>
        <w:t>–</w:t>
      </w:r>
      <w:r>
        <w:rPr>
          <w:rFonts w:hint="cs"/>
          <w:rtl/>
        </w:rPr>
        <w:t xml:space="preserve"> אירלנד וישראל </w:t>
      </w:r>
      <w:r>
        <w:rPr>
          <w:rtl/>
        </w:rPr>
        <w:t>–</w:t>
      </w:r>
      <w:r>
        <w:rPr>
          <w:rFonts w:hint="cs"/>
          <w:rtl/>
        </w:rPr>
        <w:t xml:space="preserve"> אכן חייבו בחוק את ההפלרה. בפועל בארצות-הברית רק 50% מהתושבים שותים מים עם פלואור, ובאנגליה </w:t>
      </w:r>
      <w:r>
        <w:rPr>
          <w:rtl/>
        </w:rPr>
        <w:t>–</w:t>
      </w:r>
      <w:r>
        <w:rPr>
          <w:rFonts w:hint="cs"/>
          <w:rtl/>
        </w:rPr>
        <w:t xml:space="preserve"> 9% בלבד. המחקר, המובא גם בדוח של הנציבות שהוגש היום, העלה עוד, כי לא נערך במשרד הבריאות דיון מעמיק בשאלה ולא נער</w:t>
      </w:r>
      <w:r>
        <w:rPr>
          <w:rFonts w:hint="cs"/>
          <w:rtl/>
        </w:rPr>
        <w:t xml:space="preserve">כו מחקרים חוזרים בנוגע להשפעות הבריאותיות ולסכנות האפשריות בהפלרת מים. שר המשפטים הקודם אכן ביקש לבחון את הנושא מחדש. </w:t>
      </w:r>
    </w:p>
    <w:p w14:paraId="1E4FB083" w14:textId="77777777" w:rsidR="00000000" w:rsidRDefault="00ED7A37">
      <w:pPr>
        <w:pStyle w:val="a"/>
        <w:rPr>
          <w:rFonts w:hint="cs"/>
          <w:rtl/>
        </w:rPr>
      </w:pPr>
    </w:p>
    <w:p w14:paraId="72335A7E" w14:textId="77777777" w:rsidR="00000000" w:rsidRDefault="00ED7A37">
      <w:pPr>
        <w:pStyle w:val="a"/>
        <w:rPr>
          <w:rFonts w:hint="cs"/>
          <w:rtl/>
        </w:rPr>
      </w:pPr>
      <w:r>
        <w:rPr>
          <w:rFonts w:hint="cs"/>
          <w:rtl/>
        </w:rPr>
        <w:t>ההפלרה היא למעשה הוספה מלאכותית של תרופה, העלולה לגרום לפגיעה בכליות ובמערכת העיכול, למחלות סרטן ולתופעות לוואי אחרות בקרב קבוצות אוכלוס</w:t>
      </w:r>
      <w:r>
        <w:rPr>
          <w:rFonts w:hint="cs"/>
          <w:rtl/>
        </w:rPr>
        <w:t xml:space="preserve">ייה רגישות כתינוקות וקשישים. יש עוד שורה ארוכה של סכנות אפשריות שהמחקר מעלה, ולא זו השעה להזכיר כאן את כולן, אך הן מצויות בדוח שלפנינו. אציין רק כי הנתונים הוצגו בוועדת העבודה, הרווחה והבריאות </w:t>
      </w:r>
      <w:r>
        <w:rPr>
          <w:rtl/>
        </w:rPr>
        <w:t>–</w:t>
      </w:r>
      <w:r>
        <w:rPr>
          <w:rFonts w:hint="cs"/>
          <w:rtl/>
        </w:rPr>
        <w:t xml:space="preserve"> נכון, שר הרווחה? </w:t>
      </w:r>
      <w:r>
        <w:rPr>
          <w:rtl/>
        </w:rPr>
        <w:t>–</w:t>
      </w:r>
      <w:r>
        <w:rPr>
          <w:rFonts w:hint="cs"/>
          <w:rtl/>
        </w:rPr>
        <w:t xml:space="preserve"> ובעקבותיהן הוגש בג"ץ על-ידי מרכז השלטון המ</w:t>
      </w:r>
      <w:r>
        <w:rPr>
          <w:rFonts w:hint="cs"/>
          <w:rtl/>
        </w:rPr>
        <w:t>קומי והעמותות העוסקות באיכות הסביבה, על מנת לאסור את ביצוע התקנות. בהמלצת בג"ץ העותרים חזרו בהם מבקשתם עד ליישומן של התקנות בפועל. את הצעת החוק שלי הגשתי ברוח עמדת נציבות הדורות הבאים ועמותות אלו, הרואות בחיוב חוקי להפליר את מי השתייה צעד מהיר מדי, שטרם הו</w:t>
      </w:r>
      <w:r>
        <w:rPr>
          <w:rFonts w:hint="cs"/>
          <w:rtl/>
        </w:rPr>
        <w:t xml:space="preserve">כח כי הוא אכן מועיל יותר משהוא מזיק. </w:t>
      </w:r>
    </w:p>
    <w:p w14:paraId="372389DC" w14:textId="77777777" w:rsidR="00000000" w:rsidRDefault="00ED7A37">
      <w:pPr>
        <w:pStyle w:val="a"/>
        <w:rPr>
          <w:rFonts w:hint="cs"/>
          <w:rtl/>
        </w:rPr>
      </w:pPr>
    </w:p>
    <w:p w14:paraId="696CA0F3" w14:textId="77777777" w:rsidR="00000000" w:rsidRDefault="00ED7A37">
      <w:pPr>
        <w:pStyle w:val="a"/>
        <w:rPr>
          <w:rFonts w:hint="cs"/>
          <w:rtl/>
        </w:rPr>
      </w:pPr>
      <w:r>
        <w:rPr>
          <w:rFonts w:hint="cs"/>
          <w:rtl/>
        </w:rPr>
        <w:t>כאמור, זהו רק היבט אחד של פעילות נציבות הדורות הבאים. שימור משאבי העולם הוא משימה בעלת חשיבות ערכית מאין כמוה, ואני שמחה שהחברה בישראל מצאה לנכון לתת עליו את הדעת. אני מאחלת לנציבות הצלחה בפעילותה למען כולנו ולמען ילד</w:t>
      </w:r>
      <w:r>
        <w:rPr>
          <w:rFonts w:hint="cs"/>
          <w:rtl/>
        </w:rPr>
        <w:t xml:space="preserve">ינו. תודה. </w:t>
      </w:r>
    </w:p>
    <w:p w14:paraId="076776ED" w14:textId="77777777" w:rsidR="00000000" w:rsidRDefault="00ED7A37">
      <w:pPr>
        <w:pStyle w:val="a"/>
        <w:ind w:firstLine="0"/>
        <w:rPr>
          <w:rFonts w:hint="cs"/>
          <w:rtl/>
        </w:rPr>
      </w:pPr>
    </w:p>
    <w:p w14:paraId="274A241C" w14:textId="77777777" w:rsidR="00000000" w:rsidRDefault="00ED7A37">
      <w:pPr>
        <w:pStyle w:val="ad"/>
        <w:rPr>
          <w:rtl/>
        </w:rPr>
      </w:pPr>
      <w:r>
        <w:rPr>
          <w:rtl/>
        </w:rPr>
        <w:t>היו"ר יולי-יואל אדלשטיין:</w:t>
      </w:r>
    </w:p>
    <w:p w14:paraId="625820FC" w14:textId="77777777" w:rsidR="00000000" w:rsidRDefault="00ED7A37">
      <w:pPr>
        <w:pStyle w:val="a"/>
        <w:rPr>
          <w:rtl/>
        </w:rPr>
      </w:pPr>
    </w:p>
    <w:p w14:paraId="69F64314" w14:textId="77777777" w:rsidR="00000000" w:rsidRDefault="00ED7A37">
      <w:pPr>
        <w:pStyle w:val="a"/>
        <w:rPr>
          <w:rFonts w:hint="cs"/>
          <w:rtl/>
        </w:rPr>
      </w:pPr>
      <w:r>
        <w:rPr>
          <w:rFonts w:hint="cs"/>
          <w:rtl/>
        </w:rPr>
        <w:t xml:space="preserve">תודה לחברת הכנסת פינקלשטיין. חבר הכנסת ישראל אייכלר. אחריו - חבר הכנסת עסאם מח'ול. </w:t>
      </w:r>
    </w:p>
    <w:p w14:paraId="277846CF" w14:textId="77777777" w:rsidR="00000000" w:rsidRDefault="00ED7A37">
      <w:pPr>
        <w:pStyle w:val="a"/>
        <w:ind w:firstLine="0"/>
        <w:rPr>
          <w:rFonts w:hint="cs"/>
          <w:rtl/>
        </w:rPr>
      </w:pPr>
    </w:p>
    <w:p w14:paraId="4C41464B" w14:textId="77777777" w:rsidR="00000000" w:rsidRDefault="00ED7A37">
      <w:pPr>
        <w:pStyle w:val="Speaker"/>
        <w:rPr>
          <w:rtl/>
        </w:rPr>
      </w:pPr>
      <w:bookmarkStart w:id="232" w:name="FS000001057T16_06_2003_20_24_37"/>
      <w:bookmarkStart w:id="233" w:name="_Toc45367353"/>
      <w:bookmarkEnd w:id="232"/>
      <w:r>
        <w:rPr>
          <w:rFonts w:hint="eastAsia"/>
          <w:rtl/>
        </w:rPr>
        <w:t>ישראל</w:t>
      </w:r>
      <w:r>
        <w:rPr>
          <w:rtl/>
        </w:rPr>
        <w:t xml:space="preserve"> אייכלר (יהדות התורה):</w:t>
      </w:r>
      <w:bookmarkEnd w:id="233"/>
    </w:p>
    <w:p w14:paraId="7F3295F1" w14:textId="77777777" w:rsidR="00000000" w:rsidRDefault="00ED7A37">
      <w:pPr>
        <w:pStyle w:val="a"/>
        <w:rPr>
          <w:rFonts w:hint="cs"/>
          <w:rtl/>
        </w:rPr>
      </w:pPr>
    </w:p>
    <w:p w14:paraId="52AF3191" w14:textId="77777777" w:rsidR="00000000" w:rsidRDefault="00ED7A37">
      <w:pPr>
        <w:pStyle w:val="a"/>
        <w:rPr>
          <w:rFonts w:hint="cs"/>
          <w:rtl/>
        </w:rPr>
      </w:pPr>
      <w:r>
        <w:rPr>
          <w:rFonts w:hint="cs"/>
          <w:rtl/>
        </w:rPr>
        <w:t>אדוני היושב-ראש, חברי הכנסת, אינני יודע אם מחוקקי חוק נציב הדורות הבאים ידעו את העוצמה הטמונה בצמד המל</w:t>
      </w:r>
      <w:r>
        <w:rPr>
          <w:rFonts w:hint="cs"/>
          <w:rtl/>
        </w:rPr>
        <w:t xml:space="preserve">ים "הדורות הבאים". בעידן של עכשוויזם, של נהנתנות, בתקופה של "אכול ושתה כי מחר נמות", בתקופת "מה אכפת לי", מעטים האנשים שחושבים מה יהיה עם הדורות הבאים. </w:t>
      </w:r>
    </w:p>
    <w:p w14:paraId="260D5AA0" w14:textId="77777777" w:rsidR="00000000" w:rsidRDefault="00ED7A37">
      <w:pPr>
        <w:pStyle w:val="a"/>
        <w:rPr>
          <w:rFonts w:hint="cs"/>
          <w:rtl/>
        </w:rPr>
      </w:pPr>
    </w:p>
    <w:p w14:paraId="695A6285" w14:textId="77777777" w:rsidR="00000000" w:rsidRDefault="00ED7A37">
      <w:pPr>
        <w:pStyle w:val="a"/>
        <w:rPr>
          <w:rFonts w:hint="cs"/>
          <w:rtl/>
        </w:rPr>
      </w:pPr>
      <w:r>
        <w:rPr>
          <w:rFonts w:hint="cs"/>
          <w:rtl/>
        </w:rPr>
        <w:t>נציב הדורות הבאים, השופט בדימוס שהם, בוודאי יודע כמה דברים על רצף הדורות. וכאן אני רוצה להודות לך על ע</w:t>
      </w:r>
      <w:r>
        <w:rPr>
          <w:rFonts w:hint="cs"/>
          <w:rtl/>
        </w:rPr>
        <w:t xml:space="preserve">מידתך נגד הפגיעה בילדים </w:t>
      </w:r>
      <w:r>
        <w:rPr>
          <w:rtl/>
        </w:rPr>
        <w:t>–</w:t>
      </w:r>
      <w:r>
        <w:rPr>
          <w:rFonts w:hint="cs"/>
          <w:rtl/>
        </w:rPr>
        <w:t xml:space="preserve"> שהם הדורות הבאים </w:t>
      </w:r>
      <w:r>
        <w:rPr>
          <w:rtl/>
        </w:rPr>
        <w:t>–</w:t>
      </w:r>
      <w:r>
        <w:rPr>
          <w:rFonts w:hint="cs"/>
          <w:rtl/>
        </w:rPr>
        <w:t xml:space="preserve"> בתוכנית הכלכלית המקולקלת והמקוללת. אני מעריך מאוד את הדאגה לרווחת הדורות הבאים, אבל אנחנו צריכים לזכור, שכשם שאין טעם להווה בלי העתיד, כך אין עתיד לדורות הבאים בלי הקשר ההדוק עם הדורות הקודמים. דור לדור יביע אומ</w:t>
      </w:r>
      <w:r>
        <w:rPr>
          <w:rFonts w:hint="cs"/>
          <w:rtl/>
        </w:rPr>
        <w:t xml:space="preserve">ר, זהו יסוד מוסד בסוד ההישרדות של עם ישראל. </w:t>
      </w:r>
    </w:p>
    <w:p w14:paraId="4B828393" w14:textId="77777777" w:rsidR="00000000" w:rsidRDefault="00ED7A37">
      <w:pPr>
        <w:pStyle w:val="a"/>
        <w:rPr>
          <w:rFonts w:hint="cs"/>
          <w:rtl/>
        </w:rPr>
      </w:pPr>
    </w:p>
    <w:p w14:paraId="68FE7086" w14:textId="77777777" w:rsidR="00000000" w:rsidRDefault="00ED7A37">
      <w:pPr>
        <w:pStyle w:val="a"/>
        <w:rPr>
          <w:rFonts w:hint="cs"/>
          <w:rtl/>
        </w:rPr>
      </w:pPr>
      <w:r>
        <w:rPr>
          <w:rFonts w:hint="cs"/>
          <w:rtl/>
        </w:rPr>
        <w:t xml:space="preserve">"כי ידעתיו למען אשר יצוה את בניו ואת ביתו אחריו - - - לעשות צדקה ומשפט" </w:t>
      </w:r>
      <w:r>
        <w:rPr>
          <w:rtl/>
        </w:rPr>
        <w:t>–</w:t>
      </w:r>
      <w:r>
        <w:rPr>
          <w:rFonts w:hint="cs"/>
          <w:rtl/>
        </w:rPr>
        <w:t xml:space="preserve"> כך נאמר על אבי האומה. אברהם אבינו עבר עשרה ניסיונות, ובהם עקדת יצחק בנו, השליכו אותו לכבשן האש, אור כשדים, הוא סבל רעב ונדודים </w:t>
      </w:r>
      <w:r>
        <w:rPr>
          <w:rtl/>
        </w:rPr>
        <w:t>–</w:t>
      </w:r>
      <w:r>
        <w:rPr>
          <w:rFonts w:hint="cs"/>
          <w:rtl/>
        </w:rPr>
        <w:t xml:space="preserve"> וכל אלה</w:t>
      </w:r>
      <w:r>
        <w:rPr>
          <w:rFonts w:hint="cs"/>
          <w:rtl/>
        </w:rPr>
        <w:t xml:space="preserve"> לא זיכו אותו באהבתו של בורא עולם ולא בבחירתו לאבי העם הנבחר. רק הדאגה לדורות הבאים שילכו בדרך ה' לעשות צדקה ומשפט </w:t>
      </w:r>
      <w:r>
        <w:rPr>
          <w:rtl/>
        </w:rPr>
        <w:t>–</w:t>
      </w:r>
      <w:r>
        <w:rPr>
          <w:rFonts w:hint="cs"/>
          <w:rtl/>
        </w:rPr>
        <w:t xml:space="preserve"> זה מה שזיכה את אבינו הראשון באהבת ה' לדורי דורות. </w:t>
      </w:r>
    </w:p>
    <w:p w14:paraId="042FA185" w14:textId="77777777" w:rsidR="00000000" w:rsidRDefault="00ED7A37">
      <w:pPr>
        <w:pStyle w:val="a"/>
        <w:rPr>
          <w:rFonts w:hint="cs"/>
          <w:rtl/>
        </w:rPr>
      </w:pPr>
    </w:p>
    <w:p w14:paraId="325420D1" w14:textId="77777777" w:rsidR="00000000" w:rsidRDefault="00ED7A37">
      <w:pPr>
        <w:pStyle w:val="a"/>
        <w:rPr>
          <w:rFonts w:hint="cs"/>
          <w:rtl/>
        </w:rPr>
      </w:pPr>
      <w:r>
        <w:rPr>
          <w:rFonts w:hint="cs"/>
          <w:rtl/>
        </w:rPr>
        <w:t>האסון הנורא ביותר שהמיטה ההתבוללות התרבותית ב-200 השנים האחרונות על עם ישראל הוא הנתק ב</w:t>
      </w:r>
      <w:r>
        <w:rPr>
          <w:rFonts w:hint="cs"/>
          <w:rtl/>
        </w:rPr>
        <w:t xml:space="preserve">ין הדורות. רציפות הדורות נמשכה אלפי שנים בדם ובאש, בעבדות ובייסורים, בנדודים ובגלויות </w:t>
      </w:r>
      <w:r>
        <w:rPr>
          <w:rtl/>
        </w:rPr>
        <w:t>–</w:t>
      </w:r>
      <w:r>
        <w:rPr>
          <w:rFonts w:hint="cs"/>
          <w:rtl/>
        </w:rPr>
        <w:t xml:space="preserve"> ולא נפסקה עד שבא אסון שבירת החומות ויציאת נערי ישראל מבתי-המדרש, מן הישיבות, מן החינוך היהודי, אל התרבות הרעה של אומות העולם. </w:t>
      </w:r>
    </w:p>
    <w:p w14:paraId="607BBFED" w14:textId="77777777" w:rsidR="00000000" w:rsidRDefault="00ED7A37">
      <w:pPr>
        <w:pStyle w:val="a"/>
        <w:rPr>
          <w:rFonts w:hint="cs"/>
          <w:rtl/>
        </w:rPr>
      </w:pPr>
    </w:p>
    <w:p w14:paraId="067EC450" w14:textId="77777777" w:rsidR="00000000" w:rsidRDefault="00ED7A37">
      <w:pPr>
        <w:pStyle w:val="a"/>
        <w:rPr>
          <w:rFonts w:hint="cs"/>
          <w:rtl/>
        </w:rPr>
      </w:pPr>
      <w:r>
        <w:rPr>
          <w:rFonts w:hint="cs"/>
          <w:rtl/>
        </w:rPr>
        <w:t xml:space="preserve">מדברים על הדורות הבאים במונחים של איכות </w:t>
      </w:r>
      <w:r>
        <w:rPr>
          <w:rFonts w:hint="cs"/>
          <w:rtl/>
        </w:rPr>
        <w:t>הסביבה בעיקר, וזה חשוב מאוד, אבל הסביבה שלנו יכולה להסתדר בלי היהודים. הסביבה שלנו רואה בנו כובשים זרים במרחב הערבי. ומה החזיק אותנו, את הקשר בין עם ישראל לארץ-ישראל, כשהיינו אלפי מילים מארץ מולדתנו? רק הרצף בין הדורות הקודמים לדורות הבאים. זה מה שנאמר בתה</w:t>
      </w:r>
      <w:r>
        <w:rPr>
          <w:rFonts w:hint="cs"/>
          <w:rtl/>
        </w:rPr>
        <w:t>ילים ע"ח: "אשר שמענו ונדעם ואבותינו ספרו לנו לא נכחד מבניהם לדור אחרון מספרים תהלות ה' ועזוזו ונפלאתיו אשר עשה. ויקם עדות ביעקב ותורה שם בישראל אשר צוה את אבותינו להודיעם לבניהם. למען ידעו דור אחרון בנים יולדו יקמו ויספרו לבניהם".</w:t>
      </w:r>
    </w:p>
    <w:p w14:paraId="483DE30A" w14:textId="77777777" w:rsidR="00000000" w:rsidRDefault="00ED7A37">
      <w:pPr>
        <w:pStyle w:val="a"/>
        <w:rPr>
          <w:rFonts w:hint="cs"/>
          <w:rtl/>
        </w:rPr>
      </w:pPr>
    </w:p>
    <w:p w14:paraId="093BD665" w14:textId="77777777" w:rsidR="00000000" w:rsidRDefault="00ED7A37">
      <w:pPr>
        <w:pStyle w:val="a"/>
        <w:rPr>
          <w:rFonts w:hint="cs"/>
          <w:rtl/>
        </w:rPr>
      </w:pPr>
      <w:r>
        <w:rPr>
          <w:rFonts w:hint="cs"/>
          <w:rtl/>
        </w:rPr>
        <w:t>כל הבסיס שלנו הוא הדורות</w:t>
      </w:r>
      <w:r>
        <w:rPr>
          <w:rFonts w:hint="cs"/>
          <w:rtl/>
        </w:rPr>
        <w:t xml:space="preserve"> הבאים. אם ראש הממשלה רוצה שנכדיו ישבו כאן ולא ישב במקומו אבו-מאזן או אבו-עלא או איזה שליט פלסטיני אחר, במקום שלו, הוא חייב לחשוב מה יהיה עם הדורות הבאים, אם הם ירצו לשבת בארץ הזאת. אם אזרחי הארץ רוצים שניניהם יישאו את שמם וזכרם בגאון וירצו להיות יהודים וי</w:t>
      </w:r>
      <w:r>
        <w:rPr>
          <w:rFonts w:hint="cs"/>
          <w:rtl/>
        </w:rPr>
        <w:t xml:space="preserve">רצו לזכור שהם יהודים, הם חייבים להנחיל לבנים שלהם ושל כולנו את מורשת אבותינו הקדושים. גם אם זה נראה קשה, גם אם כבר נותקו דורות מעטים משלשלת הדורות, עדיין לא מאוחר להציל את הדורות הבאים. </w:t>
      </w:r>
    </w:p>
    <w:p w14:paraId="579C9969" w14:textId="77777777" w:rsidR="00000000" w:rsidRDefault="00ED7A37">
      <w:pPr>
        <w:pStyle w:val="a"/>
        <w:rPr>
          <w:rFonts w:hint="cs"/>
          <w:rtl/>
        </w:rPr>
      </w:pPr>
    </w:p>
    <w:p w14:paraId="2DB63E3E" w14:textId="77777777" w:rsidR="00000000" w:rsidRDefault="00ED7A37">
      <w:pPr>
        <w:pStyle w:val="a"/>
        <w:rPr>
          <w:rFonts w:hint="cs"/>
          <w:rtl/>
        </w:rPr>
      </w:pPr>
      <w:r>
        <w:rPr>
          <w:rFonts w:hint="cs"/>
          <w:rtl/>
        </w:rPr>
        <w:t>הדורות הקודמים עומדים לפני כיסא הכבוד ובוכים ומתפללים על הדורות הבאי</w:t>
      </w:r>
      <w:r>
        <w:rPr>
          <w:rFonts w:hint="cs"/>
          <w:rtl/>
        </w:rPr>
        <w:t xml:space="preserve">ם - "רחל מבכה על בניה מאנה להנחם - - - כי איננו", "הילד איננו ואני אנה אני בא". יהודי שאין לו הילד, הנכד, הנין שהולכים בדרכו </w:t>
      </w:r>
      <w:r>
        <w:rPr>
          <w:rtl/>
        </w:rPr>
        <w:t>–</w:t>
      </w:r>
      <w:r>
        <w:rPr>
          <w:rFonts w:hint="cs"/>
          <w:rtl/>
        </w:rPr>
        <w:t xml:space="preserve"> אנה הוא בא? מה ההיגיון בקיומה של מדינה יהודית, של ארץ-ישראל, בלי האמונה בה' של הדורות הבאים דווקא? אם לא נשמור על רצף הדורות עם ה</w:t>
      </w:r>
      <w:r>
        <w:rPr>
          <w:rFonts w:hint="cs"/>
          <w:rtl/>
        </w:rPr>
        <w:t xml:space="preserve">דורות הבאים, מדינת ישראל עלולה להישאר </w:t>
      </w:r>
      <w:r>
        <w:rPr>
          <w:rtl/>
        </w:rPr>
        <w:t>–</w:t>
      </w:r>
      <w:r>
        <w:rPr>
          <w:rFonts w:hint="cs"/>
          <w:rtl/>
        </w:rPr>
        <w:t xml:space="preserve"> כמו שאמר לי אחד השרים לשעבר </w:t>
      </w:r>
      <w:r>
        <w:rPr>
          <w:rtl/>
        </w:rPr>
        <w:t>–</w:t>
      </w:r>
      <w:r>
        <w:rPr>
          <w:rFonts w:hint="cs"/>
          <w:rtl/>
        </w:rPr>
        <w:t xml:space="preserve"> סך הכול, המדינה היא גשר בין שואה להתבוללות, חס וחלילה. את זה אמר לי אדם שאבותיו העדיפו נוחות של חיי שעה וניתקו אותו מחיי עולם.</w:t>
      </w:r>
    </w:p>
    <w:p w14:paraId="437E95FB" w14:textId="77777777" w:rsidR="00000000" w:rsidRDefault="00ED7A37">
      <w:pPr>
        <w:pStyle w:val="a"/>
        <w:ind w:firstLine="0"/>
        <w:rPr>
          <w:rFonts w:hint="cs"/>
          <w:rtl/>
        </w:rPr>
      </w:pPr>
    </w:p>
    <w:p w14:paraId="6A4CA6A2" w14:textId="77777777" w:rsidR="00000000" w:rsidRDefault="00ED7A37">
      <w:pPr>
        <w:pStyle w:val="a"/>
        <w:ind w:firstLine="0"/>
        <w:rPr>
          <w:rFonts w:hint="cs"/>
          <w:rtl/>
        </w:rPr>
      </w:pPr>
      <w:r>
        <w:rPr>
          <w:rFonts w:hint="cs"/>
          <w:rtl/>
        </w:rPr>
        <w:tab/>
        <w:t>אני מאחל לעם ישראל, שכולנו נזכה לחיי נצח, וזה יקרה על-ידי</w:t>
      </w:r>
      <w:r>
        <w:rPr>
          <w:rFonts w:hint="cs"/>
          <w:rtl/>
        </w:rPr>
        <w:t xml:space="preserve"> הדורות הבאים </w:t>
      </w:r>
      <w:r>
        <w:rPr>
          <w:rtl/>
        </w:rPr>
        <w:t>–</w:t>
      </w:r>
      <w:r>
        <w:rPr>
          <w:rFonts w:hint="cs"/>
          <w:rtl/>
        </w:rPr>
        <w:t xml:space="preserve"> דורות ישרים ומבורכים, שיביאו נחת רוח ליוצרם ונחת רוח לאבותיהם בגן-עדן, ויביאו להבטחת התורה, כי "לא ימושו מפיך ומפי זרעך ומפי זרע זרעך - - - מעתה ועד עולם". תודה רבה.</w:t>
      </w:r>
    </w:p>
    <w:p w14:paraId="19A176A3" w14:textId="77777777" w:rsidR="00000000" w:rsidRDefault="00ED7A37">
      <w:pPr>
        <w:pStyle w:val="a"/>
        <w:ind w:firstLine="0"/>
        <w:rPr>
          <w:rFonts w:hint="cs"/>
          <w:rtl/>
        </w:rPr>
      </w:pPr>
    </w:p>
    <w:p w14:paraId="62510043" w14:textId="77777777" w:rsidR="00000000" w:rsidRDefault="00ED7A37">
      <w:pPr>
        <w:pStyle w:val="ad"/>
        <w:rPr>
          <w:rtl/>
        </w:rPr>
      </w:pPr>
      <w:r>
        <w:rPr>
          <w:rtl/>
        </w:rPr>
        <w:t>היו"ר יולי-יואל אדלשטיין:</w:t>
      </w:r>
    </w:p>
    <w:p w14:paraId="5883FB41" w14:textId="77777777" w:rsidR="00000000" w:rsidRDefault="00ED7A37">
      <w:pPr>
        <w:pStyle w:val="a"/>
        <w:rPr>
          <w:rtl/>
        </w:rPr>
      </w:pPr>
    </w:p>
    <w:p w14:paraId="5A4AE28D" w14:textId="77777777" w:rsidR="00000000" w:rsidRDefault="00ED7A37">
      <w:pPr>
        <w:pStyle w:val="a"/>
        <w:rPr>
          <w:rFonts w:hint="cs"/>
          <w:rtl/>
        </w:rPr>
      </w:pPr>
      <w:r>
        <w:rPr>
          <w:rFonts w:hint="cs"/>
          <w:rtl/>
        </w:rPr>
        <w:t xml:space="preserve">תודה לחבר הכנסת אייכלר. חבר הכנסת עסאם מח'ול, </w:t>
      </w:r>
      <w:r>
        <w:rPr>
          <w:rFonts w:hint="cs"/>
          <w:rtl/>
        </w:rPr>
        <w:t>ואחריו - אדוני שר הרווחה, רשום לי חבר הכנסת מעם אחד, שאיני רואה אותו באולם. כנראה התחזית שלך, שכולם יתייצבו, אינה נכונה, וגם דברי אינם נכונים. אחרי חבר הכנסת עסאם מח'ול יעלה חבר הכנסת ג'מאל זחאלקה.</w:t>
      </w:r>
    </w:p>
    <w:p w14:paraId="05E21152" w14:textId="77777777" w:rsidR="00000000" w:rsidRDefault="00ED7A37">
      <w:pPr>
        <w:pStyle w:val="Speaker"/>
        <w:rPr>
          <w:rFonts w:hint="cs"/>
          <w:rtl/>
        </w:rPr>
      </w:pPr>
      <w:bookmarkStart w:id="234" w:name="FS000000542T16_06_2003_20_23_53"/>
      <w:bookmarkEnd w:id="234"/>
    </w:p>
    <w:p w14:paraId="4CBF1EF3" w14:textId="77777777" w:rsidR="00000000" w:rsidRDefault="00ED7A37">
      <w:pPr>
        <w:pStyle w:val="Speaker"/>
        <w:rPr>
          <w:rtl/>
        </w:rPr>
      </w:pPr>
      <w:bookmarkStart w:id="235" w:name="_Toc45367354"/>
      <w:r>
        <w:rPr>
          <w:rFonts w:hint="eastAsia"/>
          <w:rtl/>
        </w:rPr>
        <w:t>עסאם</w:t>
      </w:r>
      <w:r>
        <w:rPr>
          <w:rtl/>
        </w:rPr>
        <w:t xml:space="preserve"> מח'ול (חד"ש-תע"ל):</w:t>
      </w:r>
      <w:bookmarkEnd w:id="235"/>
    </w:p>
    <w:p w14:paraId="5B1337E7" w14:textId="77777777" w:rsidR="00000000" w:rsidRDefault="00ED7A37">
      <w:pPr>
        <w:pStyle w:val="a"/>
        <w:rPr>
          <w:rFonts w:hint="cs"/>
          <w:rtl/>
        </w:rPr>
      </w:pPr>
    </w:p>
    <w:p w14:paraId="0B547AC7" w14:textId="77777777" w:rsidR="00000000" w:rsidRDefault="00ED7A37">
      <w:pPr>
        <w:pStyle w:val="a"/>
        <w:rPr>
          <w:rFonts w:hint="cs"/>
          <w:rtl/>
        </w:rPr>
      </w:pPr>
      <w:r>
        <w:rPr>
          <w:rFonts w:hint="cs"/>
          <w:rtl/>
        </w:rPr>
        <w:t>אדוני היושב-ראש, אדוני השופט בדי</w:t>
      </w:r>
      <w:r>
        <w:rPr>
          <w:rFonts w:hint="cs"/>
          <w:rtl/>
        </w:rPr>
        <w:t xml:space="preserve">מוס, אדוני שר הרווחה, נציב הדורות הבאים עומד בפני מערכה קשה. הוא יצטרך </w:t>
      </w:r>
      <w:r>
        <w:rPr>
          <w:rtl/>
        </w:rPr>
        <w:t>–</w:t>
      </w:r>
      <w:r>
        <w:rPr>
          <w:rFonts w:hint="cs"/>
          <w:rtl/>
        </w:rPr>
        <w:t xml:space="preserve"> והוא כבר עושה את זה </w:t>
      </w:r>
      <w:r>
        <w:rPr>
          <w:rtl/>
        </w:rPr>
        <w:t>–</w:t>
      </w:r>
      <w:r>
        <w:rPr>
          <w:rFonts w:hint="cs"/>
          <w:rtl/>
        </w:rPr>
        <w:t xml:space="preserve"> לנהל מערכה אולי מהקשות והסבוכות ביותר בכנסת הזאת. חלק מהביטוי שהיא נותנת לשאלת הדורות הבאים ועניינם הוא אולי תמונת המליאה כרגע </w:t>
      </w:r>
      <w:r>
        <w:rPr>
          <w:rtl/>
        </w:rPr>
        <w:t>–</w:t>
      </w:r>
      <w:r>
        <w:rPr>
          <w:rFonts w:hint="cs"/>
          <w:rtl/>
        </w:rPr>
        <w:t xml:space="preserve"> תמונת המליאה הריקה. בכל זאת, נצי</w:t>
      </w:r>
      <w:r>
        <w:rPr>
          <w:rFonts w:hint="cs"/>
          <w:rtl/>
        </w:rPr>
        <w:t>ב הדורות הבאים מוצב על המלחמה של העתיד בעבר, תרתי משמע. זו מלחמה על התפיסות של העבר, על היחס שרוצה למשוך את החברה הישראלית אחורה, על הניסיון למנוע מהחברה הישראלית להתמודד עם שאלות הבסיס שקובעות את צורתו ואת דרך התפתחותו של העתיד ושל הדורות הבאים בארץ הזאת.</w:t>
      </w:r>
    </w:p>
    <w:p w14:paraId="42F6E050" w14:textId="77777777" w:rsidR="00000000" w:rsidRDefault="00ED7A37">
      <w:pPr>
        <w:pStyle w:val="a"/>
        <w:rPr>
          <w:rFonts w:hint="cs"/>
          <w:rtl/>
        </w:rPr>
      </w:pPr>
    </w:p>
    <w:p w14:paraId="14082380" w14:textId="77777777" w:rsidR="00000000" w:rsidRDefault="00ED7A37">
      <w:pPr>
        <w:pStyle w:val="a"/>
        <w:rPr>
          <w:rFonts w:hint="cs"/>
          <w:rtl/>
        </w:rPr>
      </w:pPr>
      <w:r>
        <w:rPr>
          <w:rFonts w:hint="cs"/>
          <w:rtl/>
        </w:rPr>
        <w:t>אנו מרגישים עד כמה בבית הזה שקועים בתפיסות עבר, עד כמה העבר חי ונוכח בדיונים ובשיח הפוליטי-הרעיוני שמתנהל על הבמה הזאת ובתוך הבית הזה. איני רוצה לנצל את הדיון הזה כדי לומר את מה שאני רוצה לומר לגבי הדיון הקודם, שבו ראינו תפיסת עבר שמנסה לבנות את העתיד, א</w:t>
      </w:r>
      <w:r>
        <w:rPr>
          <w:rFonts w:hint="cs"/>
          <w:rtl/>
        </w:rPr>
        <w:t xml:space="preserve">ו מנסה להרוס את העתיד ולגרור אותו שוב אל העבר. אני רוצה להתמודד עם התפיסה שמנסה להסביר, שכל הדברים הרעים, הקשים, האיומים, וכל הסכנות שאורבות לדורות הבאים הם מחויבי המציאות </w:t>
      </w:r>
      <w:r>
        <w:rPr>
          <w:rtl/>
        </w:rPr>
        <w:t>–</w:t>
      </w:r>
      <w:r>
        <w:rPr>
          <w:rFonts w:hint="cs"/>
          <w:rtl/>
        </w:rPr>
        <w:t xml:space="preserve"> דבר שאי-אפשר לברוח ממנו, גורל, אסון טבע. חשיבות המוסד של נציב הדורות הבאים היא להר</w:t>
      </w:r>
      <w:r>
        <w:rPr>
          <w:rFonts w:hint="cs"/>
          <w:rtl/>
        </w:rPr>
        <w:t xml:space="preserve">אות דרך אחרת, שניתן דרכה לפתח, להתפתח, לקדם ולהתקדם בדרך אחרת, שמביאה בחשבון את הצרכים החברתיים של הדורות הבאים ואת האינטרס של קידמה חברתית ולא קידמה כלכלית בלבד, וכן למנוע את הפסבדו-ניתוק הזה בין הפיתוח הכלכלי, הטכנולוגי והתעשייתי לבין ההתפתחות וההתקדמות </w:t>
      </w:r>
      <w:r>
        <w:rPr>
          <w:rFonts w:hint="cs"/>
          <w:rtl/>
        </w:rPr>
        <w:t>החברתית. כאן עומד הוויכוח הבסיסי.</w:t>
      </w:r>
    </w:p>
    <w:p w14:paraId="17468F17" w14:textId="77777777" w:rsidR="00000000" w:rsidRDefault="00ED7A37">
      <w:pPr>
        <w:pStyle w:val="a"/>
        <w:rPr>
          <w:rFonts w:hint="cs"/>
          <w:rtl/>
        </w:rPr>
      </w:pPr>
    </w:p>
    <w:p w14:paraId="08EC1191" w14:textId="77777777" w:rsidR="00000000" w:rsidRDefault="00ED7A37">
      <w:pPr>
        <w:pStyle w:val="a"/>
        <w:rPr>
          <w:rFonts w:hint="cs"/>
          <w:rtl/>
        </w:rPr>
      </w:pPr>
      <w:r>
        <w:rPr>
          <w:rFonts w:hint="cs"/>
          <w:rtl/>
        </w:rPr>
        <w:t xml:space="preserve">אנו עומדים היום בנקודת מפנה </w:t>
      </w:r>
      <w:r>
        <w:rPr>
          <w:rtl/>
        </w:rPr>
        <w:t>–</w:t>
      </w:r>
      <w:r>
        <w:rPr>
          <w:rFonts w:hint="cs"/>
          <w:rtl/>
        </w:rPr>
        <w:t xml:space="preserve"> לא רק ברמה הישראלית, אלא ברמה העולמית. מי שאהב לראות סרטים על אינדיאנים שהביאו להם את הציוויליזציה וכפו אותה עליהם </w:t>
      </w:r>
      <w:r>
        <w:rPr>
          <w:rtl/>
        </w:rPr>
        <w:t>–</w:t>
      </w:r>
      <w:r>
        <w:rPr>
          <w:rFonts w:hint="cs"/>
          <w:rtl/>
        </w:rPr>
        <w:t xml:space="preserve"> מי שמכיר את "פוקהונטס" יכול לדעת שהיום אנו עומדים בנקודה דומה. כאן עלינו ל</w:t>
      </w:r>
      <w:r>
        <w:rPr>
          <w:rFonts w:hint="cs"/>
          <w:rtl/>
        </w:rPr>
        <w:t>שאול מה המשמעות של ההתנגדות או החזרה בו של הנשיא בוש למשל מפרוטוקולי קיוטו. מה המשמעות של זה? המשמעות של זה היא גישה ניו-קולוניאליסטית בזויה, שמנסים להנחיל אותה כערך אנושי. אנחנו צריכים נציב הדורות הבאים כה חזק וכה מבוסס, כדי שגם ממשלתנו, שמנסה להעתיק כל ד</w:t>
      </w:r>
      <w:r>
        <w:rPr>
          <w:rFonts w:hint="cs"/>
          <w:rtl/>
        </w:rPr>
        <w:t>בר מהנשיא בוש ומהאדמיניסטרציה שלו, תהיה מפוקחת, כך שהם כן ילכו וכן יאשרו את הסכמי קיוטו.</w:t>
      </w:r>
    </w:p>
    <w:p w14:paraId="636AA198" w14:textId="77777777" w:rsidR="00000000" w:rsidRDefault="00ED7A37">
      <w:pPr>
        <w:pStyle w:val="a"/>
        <w:rPr>
          <w:rFonts w:hint="cs"/>
          <w:rtl/>
        </w:rPr>
      </w:pPr>
    </w:p>
    <w:p w14:paraId="0CC62DB9" w14:textId="77777777" w:rsidR="00000000" w:rsidRDefault="00ED7A37">
      <w:pPr>
        <w:pStyle w:val="a"/>
        <w:rPr>
          <w:rFonts w:hint="cs"/>
          <w:rtl/>
        </w:rPr>
      </w:pPr>
      <w:r>
        <w:rPr>
          <w:rFonts w:hint="cs"/>
          <w:rtl/>
        </w:rPr>
        <w:t>האם האינטרס של הדורות הבאים, של הדור הקיים כיום, הוא רק בעוד רווחים ובעוד תעשייה, תוך רמיסת הזכות האלמנטרית לסביבה נקייה ששומרת את החברה, ולא סביבה שמחסלת את החברה הז</w:t>
      </w:r>
      <w:r>
        <w:rPr>
          <w:rFonts w:hint="cs"/>
          <w:rtl/>
        </w:rPr>
        <w:t xml:space="preserve">את? האם אנו נשלים עם התפיסה הקיימת בעולם, של הפיכת העולם השלישי לפח אשפה של חומרים רעילים ורדיואקטיביים של העולם המפותח?  </w:t>
      </w:r>
    </w:p>
    <w:p w14:paraId="29D4BC18" w14:textId="77777777" w:rsidR="00000000" w:rsidRDefault="00ED7A37">
      <w:pPr>
        <w:pStyle w:val="a"/>
        <w:rPr>
          <w:rFonts w:hint="cs"/>
          <w:rtl/>
        </w:rPr>
      </w:pPr>
    </w:p>
    <w:p w14:paraId="6140ACCC" w14:textId="77777777" w:rsidR="00000000" w:rsidRDefault="00ED7A37">
      <w:pPr>
        <w:pStyle w:val="a"/>
        <w:rPr>
          <w:rFonts w:hint="cs"/>
          <w:rtl/>
        </w:rPr>
      </w:pPr>
      <w:r>
        <w:rPr>
          <w:rFonts w:hint="cs"/>
          <w:rtl/>
        </w:rPr>
        <w:t xml:space="preserve">האם נשלים עם כך שבתוך מדינת ישראל, אותם חלקים  שבתוכנית כלכלית ולא רק כלכלית-חברתית שהביאו לנו </w:t>
      </w:r>
      <w:r>
        <w:rPr>
          <w:rtl/>
        </w:rPr>
        <w:t>–</w:t>
      </w:r>
      <w:r>
        <w:rPr>
          <w:rFonts w:hint="cs"/>
          <w:rtl/>
        </w:rPr>
        <w:t xml:space="preserve"> היא תהפוך חלקים מהחברה הישראלית לחל</w:t>
      </w:r>
      <w:r>
        <w:rPr>
          <w:rFonts w:hint="cs"/>
          <w:rtl/>
        </w:rPr>
        <w:t>ק מהעולם השלישי? האם האזורים האלה יהפכו בתוך מדינת ישראל לפח האשפה או לחצר האחורית, שאליה יכניסו את התעשייה והמפעלים המזהמים, בלי להתחשב במקורות המים, באוויר שנושמים, בילדים ובבריאות הציבור? האם זו חלק מהמתקפה על החינוך והבריאות ועל בניית דור העתיד, שראינו</w:t>
      </w:r>
      <w:r>
        <w:rPr>
          <w:rFonts w:hint="cs"/>
          <w:rtl/>
        </w:rPr>
        <w:t xml:space="preserve"> אותה בתוכנית הכלכלית שהובאה לכאן?</w:t>
      </w:r>
    </w:p>
    <w:p w14:paraId="09320446" w14:textId="77777777" w:rsidR="00000000" w:rsidRDefault="00ED7A37">
      <w:pPr>
        <w:pStyle w:val="a"/>
        <w:rPr>
          <w:rFonts w:hint="cs"/>
          <w:rtl/>
        </w:rPr>
      </w:pPr>
    </w:p>
    <w:p w14:paraId="5EDAB610" w14:textId="77777777" w:rsidR="00000000" w:rsidRDefault="00ED7A37">
      <w:pPr>
        <w:pStyle w:val="a"/>
        <w:rPr>
          <w:rFonts w:hint="cs"/>
          <w:rtl/>
        </w:rPr>
      </w:pPr>
      <w:r>
        <w:rPr>
          <w:rFonts w:hint="cs"/>
          <w:rtl/>
        </w:rPr>
        <w:t>אני חושב שנציב הדורות הבאים היה מאוד חשוב בשנה שעברה, וחשוב היה שהוא יעשה את מה שעשה. אבל עכשיו הוא הרבה יותר חשוב, ואנו צריכים לתת לו גב, כתף ויד, ולעבוד יחד כדי לדחוף את העניינים האלה, שהם הבסיס והאמת של העתיד, כדי להצ</w:t>
      </w:r>
      <w:r>
        <w:rPr>
          <w:rFonts w:hint="cs"/>
          <w:rtl/>
        </w:rPr>
        <w:t>ליח בזה.</w:t>
      </w:r>
    </w:p>
    <w:p w14:paraId="07876C57" w14:textId="77777777" w:rsidR="00000000" w:rsidRDefault="00ED7A37">
      <w:pPr>
        <w:pStyle w:val="a"/>
        <w:ind w:firstLine="0"/>
        <w:rPr>
          <w:rFonts w:hint="cs"/>
          <w:rtl/>
        </w:rPr>
      </w:pPr>
    </w:p>
    <w:p w14:paraId="715407FD" w14:textId="77777777" w:rsidR="00000000" w:rsidRDefault="00ED7A37">
      <w:pPr>
        <w:pStyle w:val="ad"/>
        <w:rPr>
          <w:rtl/>
        </w:rPr>
      </w:pPr>
      <w:r>
        <w:rPr>
          <w:rtl/>
        </w:rPr>
        <w:t>היו"ר יולי-יואל אדלשטיין:</w:t>
      </w:r>
    </w:p>
    <w:p w14:paraId="3FC37291" w14:textId="77777777" w:rsidR="00000000" w:rsidRDefault="00ED7A37">
      <w:pPr>
        <w:pStyle w:val="a"/>
        <w:rPr>
          <w:rtl/>
        </w:rPr>
      </w:pPr>
    </w:p>
    <w:p w14:paraId="480EEFAE" w14:textId="77777777" w:rsidR="00000000" w:rsidRDefault="00ED7A37">
      <w:pPr>
        <w:pStyle w:val="a"/>
        <w:rPr>
          <w:rFonts w:hint="cs"/>
          <w:rtl/>
        </w:rPr>
      </w:pPr>
      <w:r>
        <w:rPr>
          <w:rFonts w:hint="cs"/>
          <w:rtl/>
        </w:rPr>
        <w:t>תודה לחבר הכנסת עסאם מח'ול. חבר הכנסת ג'מאל זחאלקה. אחריו - חבר הכנסת טלב אלסאנע.</w:t>
      </w:r>
    </w:p>
    <w:p w14:paraId="000DB93C" w14:textId="77777777" w:rsidR="00000000" w:rsidRDefault="00ED7A37">
      <w:pPr>
        <w:pStyle w:val="a"/>
        <w:rPr>
          <w:rFonts w:hint="cs"/>
          <w:rtl/>
        </w:rPr>
      </w:pPr>
    </w:p>
    <w:p w14:paraId="2987F02A" w14:textId="77777777" w:rsidR="00000000" w:rsidRDefault="00ED7A37">
      <w:pPr>
        <w:pStyle w:val="Speaker"/>
        <w:rPr>
          <w:rFonts w:hint="cs"/>
          <w:rtl/>
        </w:rPr>
      </w:pPr>
      <w:bookmarkStart w:id="236" w:name="FS000000549T16_06_2003_20_42_55"/>
      <w:bookmarkStart w:id="237" w:name="_Toc45367355"/>
      <w:bookmarkEnd w:id="236"/>
      <w:r>
        <w:rPr>
          <w:rFonts w:hint="cs"/>
          <w:rtl/>
        </w:rPr>
        <w:t>ג'מאל זחאלקה (בל"ד):</w:t>
      </w:r>
      <w:bookmarkEnd w:id="237"/>
    </w:p>
    <w:p w14:paraId="5F154C08" w14:textId="77777777" w:rsidR="00000000" w:rsidRDefault="00ED7A37">
      <w:pPr>
        <w:pStyle w:val="a"/>
        <w:rPr>
          <w:rFonts w:hint="cs"/>
          <w:rtl/>
        </w:rPr>
      </w:pPr>
    </w:p>
    <w:p w14:paraId="4F12AF0A" w14:textId="77777777" w:rsidR="00000000" w:rsidRDefault="00ED7A37">
      <w:pPr>
        <w:pStyle w:val="a"/>
        <w:rPr>
          <w:rFonts w:hint="cs"/>
          <w:rtl/>
        </w:rPr>
      </w:pPr>
      <w:r>
        <w:rPr>
          <w:rFonts w:hint="cs"/>
          <w:rtl/>
        </w:rPr>
        <w:t>אדוני היושב-ראש, רבותי חברי הכנסת, אדוני השופט, תפקיד נציב הדורות הבאים נחוץ לשם איזון. כמעט שאין מערכת שהיא מאוזנ</w:t>
      </w:r>
      <w:r>
        <w:rPr>
          <w:rFonts w:hint="cs"/>
          <w:rtl/>
        </w:rPr>
        <w:t>ת מטבעה. יש צורך באיזונים, וזה אחד האיזונים הנחוצים בכלל בחברה, ובוודאי בכנסת, כשהפופוליזם חוגג וכשרוב הנציגים - המחשבה היחידה שמטרידה אותם היא מה קורה במרכז המפלגה ותו לא; אפילו לא הבוחרים שלהם, קרי העם, אלא הבוחרים שלהם בתוך המפלגה. זה מה שמטריד אותם. הם</w:t>
      </w:r>
      <w:r>
        <w:rPr>
          <w:rFonts w:hint="cs"/>
          <w:rtl/>
        </w:rPr>
        <w:t xml:space="preserve"> כפופים למטרה העליונה הזאת. לכן התפקיד נחוץ.</w:t>
      </w:r>
    </w:p>
    <w:p w14:paraId="1AD1EE33" w14:textId="77777777" w:rsidR="00000000" w:rsidRDefault="00ED7A37">
      <w:pPr>
        <w:pStyle w:val="a"/>
        <w:rPr>
          <w:rFonts w:hint="cs"/>
          <w:rtl/>
        </w:rPr>
      </w:pPr>
    </w:p>
    <w:p w14:paraId="02ABCCA9" w14:textId="77777777" w:rsidR="00000000" w:rsidRDefault="00ED7A37">
      <w:pPr>
        <w:pStyle w:val="a"/>
        <w:rPr>
          <w:rFonts w:hint="cs"/>
          <w:rtl/>
        </w:rPr>
      </w:pPr>
      <w:r>
        <w:rPr>
          <w:rFonts w:hint="cs"/>
          <w:rtl/>
        </w:rPr>
        <w:t xml:space="preserve">התפקיד נחוץ גם מפני שמטבע הדברים </w:t>
      </w:r>
      <w:r>
        <w:rPr>
          <w:rtl/>
        </w:rPr>
        <w:t>–</w:t>
      </w:r>
      <w:r>
        <w:rPr>
          <w:rFonts w:hint="cs"/>
          <w:rtl/>
        </w:rPr>
        <w:t xml:space="preserve"> ובמיוחד בכנסת, בלי להרחיב הרבה בנושא הזה </w:t>
      </w:r>
      <w:r>
        <w:rPr>
          <w:rtl/>
        </w:rPr>
        <w:t>–</w:t>
      </w:r>
      <w:r>
        <w:rPr>
          <w:rFonts w:hint="cs"/>
          <w:rtl/>
        </w:rPr>
        <w:t xml:space="preserve"> ההווה שבו אנו חיים הוא מפגש טעון בין עבר לעתיד. העבר, שכל אחד מתיימר לדעת מה הוא היה, מטיל את צלו ואת כובד משקלו על כולם, והעתיד, שמ</w:t>
      </w:r>
      <w:r>
        <w:rPr>
          <w:rFonts w:hint="cs"/>
          <w:rtl/>
        </w:rPr>
        <w:t xml:space="preserve">ופיע כקבוצה ריקה </w:t>
      </w:r>
      <w:r>
        <w:rPr>
          <w:rtl/>
        </w:rPr>
        <w:t>–</w:t>
      </w:r>
      <w:r>
        <w:rPr>
          <w:rFonts w:hint="cs"/>
          <w:rtl/>
        </w:rPr>
        <w:t xml:space="preserve"> השפעתו על ההחלטות ועל דרך המחשבה של היום קטנה ביותר. לכן גם כאן דרוש האיזון הזה. </w:t>
      </w:r>
    </w:p>
    <w:p w14:paraId="13D7105E" w14:textId="77777777" w:rsidR="00000000" w:rsidRDefault="00ED7A37">
      <w:pPr>
        <w:pStyle w:val="a"/>
        <w:rPr>
          <w:rFonts w:hint="cs"/>
          <w:rtl/>
        </w:rPr>
      </w:pPr>
    </w:p>
    <w:p w14:paraId="3C9B96A1" w14:textId="77777777" w:rsidR="00000000" w:rsidRDefault="00ED7A37">
      <w:pPr>
        <w:pStyle w:val="a"/>
        <w:rPr>
          <w:rFonts w:hint="cs"/>
          <w:rtl/>
        </w:rPr>
      </w:pPr>
      <w:r>
        <w:rPr>
          <w:rFonts w:hint="cs"/>
          <w:rtl/>
        </w:rPr>
        <w:t xml:space="preserve">אדוני היושב-ראש, אומנם אני חבר כנסת חדש, אבל הנוהג הזה שמביאים לנו דוח עב כרס, גדול, חצי שעה לפני הדיון, ואנחנו צריכים לדבר על הדוח </w:t>
      </w:r>
      <w:r>
        <w:rPr>
          <w:rtl/>
        </w:rPr>
        <w:t>–</w:t>
      </w:r>
      <w:r>
        <w:rPr>
          <w:rFonts w:hint="cs"/>
          <w:rtl/>
        </w:rPr>
        <w:t xml:space="preserve"> איך אנחנו נספיק לקרו</w:t>
      </w:r>
      <w:r>
        <w:rPr>
          <w:rFonts w:hint="cs"/>
          <w:rtl/>
        </w:rPr>
        <w:t xml:space="preserve">א? אפילו אם עברנו את כל הקורסים בעולם לקריאה מהירה - - - </w:t>
      </w:r>
    </w:p>
    <w:p w14:paraId="37EE7CF9" w14:textId="77777777" w:rsidR="00000000" w:rsidRDefault="00ED7A37">
      <w:pPr>
        <w:pStyle w:val="a"/>
        <w:rPr>
          <w:rFonts w:hint="cs"/>
          <w:rtl/>
        </w:rPr>
      </w:pPr>
    </w:p>
    <w:p w14:paraId="533D382B" w14:textId="77777777" w:rsidR="00000000" w:rsidRDefault="00ED7A37">
      <w:pPr>
        <w:pStyle w:val="ad"/>
        <w:rPr>
          <w:rtl/>
        </w:rPr>
      </w:pPr>
      <w:r>
        <w:rPr>
          <w:rtl/>
        </w:rPr>
        <w:t>היו"ר יולי-יואל אדלשטיין:</w:t>
      </w:r>
    </w:p>
    <w:p w14:paraId="6EA0B00C" w14:textId="77777777" w:rsidR="00000000" w:rsidRDefault="00ED7A37">
      <w:pPr>
        <w:pStyle w:val="a"/>
        <w:rPr>
          <w:rtl/>
        </w:rPr>
      </w:pPr>
    </w:p>
    <w:p w14:paraId="258EA1D0" w14:textId="77777777" w:rsidR="00000000" w:rsidRDefault="00ED7A37">
      <w:pPr>
        <w:pStyle w:val="a"/>
        <w:rPr>
          <w:rFonts w:hint="cs"/>
          <w:rtl/>
        </w:rPr>
      </w:pPr>
      <w:r>
        <w:rPr>
          <w:rFonts w:hint="cs"/>
          <w:rtl/>
        </w:rPr>
        <w:t xml:space="preserve">חבר הכנסת זחאלקה, אתה צודק, אבל הטענה הזאת נבדקה היום בעקבות הדיון בוועדת הכנסת, והדוח יצא לכל חברי הכנסת לפני כעשרה ימים, כך לפחות נאמר לנו. </w:t>
      </w:r>
    </w:p>
    <w:p w14:paraId="6BE2804D" w14:textId="77777777" w:rsidR="00000000" w:rsidRDefault="00ED7A37">
      <w:pPr>
        <w:pStyle w:val="a"/>
        <w:rPr>
          <w:rFonts w:hint="cs"/>
          <w:rtl/>
        </w:rPr>
      </w:pPr>
    </w:p>
    <w:p w14:paraId="6B60FEB5" w14:textId="77777777" w:rsidR="00000000" w:rsidRDefault="00ED7A37">
      <w:pPr>
        <w:pStyle w:val="SpeakerCon"/>
        <w:rPr>
          <w:rtl/>
        </w:rPr>
      </w:pPr>
      <w:bookmarkStart w:id="238" w:name="FS000001061T16_06_2003_20_27_53"/>
      <w:bookmarkStart w:id="239" w:name="FS000001061T16_06_2003_20_27_57C"/>
      <w:bookmarkEnd w:id="238"/>
      <w:bookmarkEnd w:id="239"/>
      <w:r>
        <w:rPr>
          <w:rtl/>
        </w:rPr>
        <w:t>ג'מאל זחאלקה (בל"ד):</w:t>
      </w:r>
    </w:p>
    <w:p w14:paraId="031865F6" w14:textId="77777777" w:rsidR="00000000" w:rsidRDefault="00ED7A37">
      <w:pPr>
        <w:pStyle w:val="a"/>
        <w:rPr>
          <w:rtl/>
        </w:rPr>
      </w:pPr>
    </w:p>
    <w:p w14:paraId="5A0C39C0" w14:textId="77777777" w:rsidR="00000000" w:rsidRDefault="00ED7A37">
      <w:pPr>
        <w:pStyle w:val="a"/>
        <w:rPr>
          <w:rFonts w:hint="cs"/>
          <w:rtl/>
        </w:rPr>
      </w:pPr>
      <w:r>
        <w:rPr>
          <w:rFonts w:hint="cs"/>
          <w:rtl/>
        </w:rPr>
        <w:t>אולי</w:t>
      </w:r>
      <w:r>
        <w:rPr>
          <w:rFonts w:hint="cs"/>
          <w:rtl/>
        </w:rPr>
        <w:t xml:space="preserve"> הוא נשלח לפני עשרה ימים, אבל אני ראיתי אותו היום. גם במשרדי וגם פה לא ראיתי אותו, למעט זמן קצר ביותר לפני הדיון הזה, ולכן לא הספקנו לדון בו. אבל השאלה עדיין עומדת. </w:t>
      </w:r>
    </w:p>
    <w:p w14:paraId="22105B1D" w14:textId="77777777" w:rsidR="00000000" w:rsidRDefault="00ED7A37">
      <w:pPr>
        <w:pStyle w:val="a"/>
        <w:rPr>
          <w:rFonts w:hint="cs"/>
          <w:rtl/>
        </w:rPr>
      </w:pPr>
    </w:p>
    <w:p w14:paraId="68842247" w14:textId="77777777" w:rsidR="00000000" w:rsidRDefault="00ED7A37">
      <w:pPr>
        <w:pStyle w:val="a"/>
        <w:rPr>
          <w:rFonts w:hint="cs"/>
          <w:rtl/>
        </w:rPr>
      </w:pPr>
      <w:r>
        <w:rPr>
          <w:rFonts w:hint="cs"/>
          <w:rtl/>
        </w:rPr>
        <w:t xml:space="preserve">אני חושב שמלבד התחומים החשובים שהועלו כאן, באופן כללי </w:t>
      </w:r>
      <w:r>
        <w:rPr>
          <w:rtl/>
        </w:rPr>
        <w:t>–</w:t>
      </w:r>
      <w:r>
        <w:rPr>
          <w:rFonts w:hint="cs"/>
          <w:rtl/>
        </w:rPr>
        <w:t xml:space="preserve"> האם בגדול הכנסת מתחשבת בדורות הבא</w:t>
      </w:r>
      <w:r>
        <w:rPr>
          <w:rFonts w:hint="cs"/>
          <w:rtl/>
        </w:rPr>
        <w:t xml:space="preserve">ים? מי שאישר את התוכנית הכלכלית הדרקונית, שבנויה על דרוויניזם חברתי, שמונעת עזרה מאנשים חלשים בחברה, שזורקת דורות או חלק גדול מהדורות הבאים לעוני, לחוסר אפשרות להגיע להשכלה נורמלית, לחיים הגונים, לצדק חברתי, לגידול ילדים בתנאי חיים מינימליים </w:t>
      </w:r>
      <w:r>
        <w:rPr>
          <w:rtl/>
        </w:rPr>
        <w:t>–</w:t>
      </w:r>
      <w:r>
        <w:rPr>
          <w:rFonts w:hint="cs"/>
          <w:rtl/>
        </w:rPr>
        <w:t xml:space="preserve"> אני חושב שזו</w:t>
      </w:r>
      <w:r>
        <w:rPr>
          <w:rFonts w:hint="cs"/>
          <w:rtl/>
        </w:rPr>
        <w:t xml:space="preserve"> היתה כנסת בלתי אחראית לחלוטין. היא לחלוטין לא התחשבה בדורות הבאים. היא התחשבה בלכידות של הממשלה, במרות של שר האוצר ושל ראש הממשלה ובכל מיני חישובים, כשהדורות הבאים היו, אם היו בכלל, האחרונים ברשימה. </w:t>
      </w:r>
    </w:p>
    <w:p w14:paraId="3023E738" w14:textId="77777777" w:rsidR="00000000" w:rsidRDefault="00ED7A37">
      <w:pPr>
        <w:pStyle w:val="a"/>
        <w:rPr>
          <w:rFonts w:hint="cs"/>
          <w:rtl/>
        </w:rPr>
      </w:pPr>
    </w:p>
    <w:p w14:paraId="6C6A189F" w14:textId="77777777" w:rsidR="00000000" w:rsidRDefault="00ED7A37">
      <w:pPr>
        <w:pStyle w:val="a"/>
        <w:rPr>
          <w:rFonts w:hint="cs"/>
          <w:rtl/>
        </w:rPr>
      </w:pPr>
      <w:r>
        <w:rPr>
          <w:rFonts w:hint="cs"/>
          <w:rtl/>
        </w:rPr>
        <w:t>התוכנית הכלכלית שאושרה כאן תזרוק עשרות ואפילו מאות אלפ</w:t>
      </w:r>
      <w:r>
        <w:rPr>
          <w:rFonts w:hint="cs"/>
          <w:rtl/>
        </w:rPr>
        <w:t>י ילדים לעתיד קשה ביותר. היא לא תאפשר להם שירותי בריאות נורמליים, חינוך נורמלי. אנחנו ראינו רק את תוצאות הבחינות במתמטיקה. כאן ההשקעה היא בדורות הבאים, השקעה בחינוך. כשמקצצים בחינוך ומקצצים דווקא לשכבות החלשות ולפריפריה ולמגזר הערבי, אילו דורות באים יהיו פ</w:t>
      </w:r>
      <w:r>
        <w:rPr>
          <w:rFonts w:hint="cs"/>
          <w:rtl/>
        </w:rPr>
        <w:t xml:space="preserve">ה? אילו דורות באים אנחנו נראה? </w:t>
      </w:r>
    </w:p>
    <w:p w14:paraId="3D3F7E54" w14:textId="77777777" w:rsidR="00000000" w:rsidRDefault="00ED7A37">
      <w:pPr>
        <w:pStyle w:val="a"/>
        <w:rPr>
          <w:rFonts w:hint="cs"/>
          <w:rtl/>
        </w:rPr>
      </w:pPr>
    </w:p>
    <w:p w14:paraId="47DE2C04" w14:textId="77777777" w:rsidR="00000000" w:rsidRDefault="00ED7A37">
      <w:pPr>
        <w:pStyle w:val="a"/>
        <w:rPr>
          <w:rFonts w:hint="cs"/>
          <w:rtl/>
        </w:rPr>
      </w:pPr>
      <w:r>
        <w:rPr>
          <w:rFonts w:hint="cs"/>
          <w:rtl/>
        </w:rPr>
        <w:t xml:space="preserve">את שינוי אני מבין, לשינוי יש התפיסה הזאת של דרוויניזם חברתי, שלא אכפת להם מה קורה עם אנשים חלשים. הם לא מכירים בכך שיש עניים, הם דואגים רק למה שהם קוראים שכבת הביניים. אפילו לה הם לא דואגים. </w:t>
      </w:r>
    </w:p>
    <w:p w14:paraId="314B6494" w14:textId="77777777" w:rsidR="00000000" w:rsidRDefault="00ED7A37">
      <w:pPr>
        <w:pStyle w:val="a"/>
        <w:rPr>
          <w:rFonts w:hint="cs"/>
          <w:rtl/>
        </w:rPr>
      </w:pPr>
    </w:p>
    <w:p w14:paraId="345E546A" w14:textId="77777777" w:rsidR="00000000" w:rsidRDefault="00ED7A37">
      <w:pPr>
        <w:pStyle w:val="ac"/>
        <w:rPr>
          <w:rtl/>
        </w:rPr>
      </w:pPr>
      <w:r>
        <w:rPr>
          <w:rFonts w:hint="eastAsia"/>
          <w:rtl/>
        </w:rPr>
        <w:t>אילן</w:t>
      </w:r>
      <w:r>
        <w:rPr>
          <w:rtl/>
        </w:rPr>
        <w:t xml:space="preserve"> שלגי (שינוי):</w:t>
      </w:r>
    </w:p>
    <w:p w14:paraId="21D92766" w14:textId="77777777" w:rsidR="00000000" w:rsidRDefault="00ED7A37">
      <w:pPr>
        <w:pStyle w:val="a"/>
        <w:rPr>
          <w:rFonts w:hint="cs"/>
          <w:rtl/>
        </w:rPr>
      </w:pPr>
    </w:p>
    <w:p w14:paraId="22C93312" w14:textId="77777777" w:rsidR="00000000" w:rsidRDefault="00ED7A37">
      <w:pPr>
        <w:pStyle w:val="a"/>
        <w:rPr>
          <w:rFonts w:hint="cs"/>
          <w:rtl/>
        </w:rPr>
      </w:pPr>
      <w:r>
        <w:rPr>
          <w:rFonts w:hint="cs"/>
          <w:rtl/>
        </w:rPr>
        <w:t>מה אתה מדב</w:t>
      </w:r>
      <w:r>
        <w:rPr>
          <w:rFonts w:hint="cs"/>
          <w:rtl/>
        </w:rPr>
        <w:t xml:space="preserve">ר? אתה אדם אינטליגנטי, אתה לא מאמין בזה. </w:t>
      </w:r>
    </w:p>
    <w:p w14:paraId="1BB90A2A" w14:textId="77777777" w:rsidR="00000000" w:rsidRDefault="00ED7A37">
      <w:pPr>
        <w:pStyle w:val="a"/>
        <w:rPr>
          <w:rFonts w:hint="cs"/>
          <w:rtl/>
        </w:rPr>
      </w:pPr>
    </w:p>
    <w:p w14:paraId="24C7B1D2" w14:textId="77777777" w:rsidR="00000000" w:rsidRDefault="00ED7A37">
      <w:pPr>
        <w:pStyle w:val="SpeakerCon"/>
        <w:rPr>
          <w:rtl/>
        </w:rPr>
      </w:pPr>
      <w:bookmarkStart w:id="240" w:name="FS000001061T16_06_2003_20_36_32C"/>
      <w:bookmarkEnd w:id="240"/>
    </w:p>
    <w:p w14:paraId="1BFD807C" w14:textId="77777777" w:rsidR="00000000" w:rsidRDefault="00ED7A37">
      <w:pPr>
        <w:pStyle w:val="SpeakerCon"/>
        <w:rPr>
          <w:rtl/>
        </w:rPr>
      </w:pPr>
      <w:r>
        <w:rPr>
          <w:rtl/>
        </w:rPr>
        <w:t>ג'מאל זחאלקה (בל"ד):</w:t>
      </w:r>
    </w:p>
    <w:p w14:paraId="6736DB8D" w14:textId="77777777" w:rsidR="00000000" w:rsidRDefault="00ED7A37">
      <w:pPr>
        <w:pStyle w:val="a"/>
        <w:rPr>
          <w:rtl/>
        </w:rPr>
      </w:pPr>
    </w:p>
    <w:p w14:paraId="3E91AD81" w14:textId="77777777" w:rsidR="00000000" w:rsidRDefault="00ED7A37">
      <w:pPr>
        <w:pStyle w:val="a"/>
        <w:rPr>
          <w:rFonts w:hint="cs"/>
          <w:rtl/>
        </w:rPr>
      </w:pPr>
      <w:r>
        <w:rPr>
          <w:rFonts w:hint="cs"/>
          <w:rtl/>
        </w:rPr>
        <w:t>אתם הצבעתם. אני בוחן אתכם לפי  מבחן התוצאה, לא לפי הנאומים על הדוכן, אדוני. שמעתי את נאומיכם המלומדים על הדורות הבאים, אבל אלה דברים ריקים מתוכן. אם אתה אישרת את התוכנית הכלכלית הזאת, אלה דב</w:t>
      </w:r>
      <w:r>
        <w:rPr>
          <w:rFonts w:hint="cs"/>
          <w:rtl/>
        </w:rPr>
        <w:t xml:space="preserve">רים ריקים מתוכן. ואם אתם הצבעתם בעבור נאומו של ראש הממשלה, שבעצם אומר שלא יהיה שלום, שלנצח תאכל חרב, לא כשאלה רטורית, אלא כעובדת חיים, כשהוא אומר: אין ברירה, לנצח תאכל חרב </w:t>
      </w:r>
      <w:r>
        <w:rPr>
          <w:rtl/>
        </w:rPr>
        <w:t>–</w:t>
      </w:r>
      <w:r>
        <w:rPr>
          <w:rFonts w:hint="cs"/>
          <w:rtl/>
        </w:rPr>
        <w:t xml:space="preserve"> אז אין אחריות כלפי הדורות הבאים. אני חושב שהאחריות לדורות הבאים צריכה להיות אחריות</w:t>
      </w:r>
      <w:r>
        <w:rPr>
          <w:rFonts w:hint="cs"/>
          <w:rtl/>
        </w:rPr>
        <w:t xml:space="preserve"> אמיתית ובדברים הגדולים והאמיתיים שישפיעו על עתידם. זה נושא של חיים ומוות, אם נחיה בשלום בעוד עשר שנים או נמשיך לחיות במצב של מלחמה, שכול וסבל. זאת השאלה האמיתית. השאלה האמיתית האחרת היא השאלה איזו חברה תהיה בפנינו. אם נגיע לכך שבפריפריה ובשכבות החלשות ובמ</w:t>
      </w:r>
      <w:r>
        <w:rPr>
          <w:rFonts w:hint="cs"/>
          <w:rtl/>
        </w:rPr>
        <w:t xml:space="preserve">גזר הערבי יהיו עשרות אחוזים של אבטלה, כפי שהדברים נראים היום, הכנסת הזאת לא אחראית לדורות הבאים. </w:t>
      </w:r>
    </w:p>
    <w:p w14:paraId="75B9FC4F" w14:textId="77777777" w:rsidR="00000000" w:rsidRDefault="00ED7A37">
      <w:pPr>
        <w:pStyle w:val="a"/>
        <w:rPr>
          <w:rFonts w:hint="cs"/>
          <w:rtl/>
        </w:rPr>
      </w:pPr>
    </w:p>
    <w:p w14:paraId="7B1169B7" w14:textId="77777777" w:rsidR="00000000" w:rsidRDefault="00ED7A37">
      <w:pPr>
        <w:pStyle w:val="a"/>
        <w:rPr>
          <w:rFonts w:hint="cs"/>
          <w:rtl/>
        </w:rPr>
      </w:pPr>
      <w:r>
        <w:rPr>
          <w:rFonts w:hint="cs"/>
          <w:rtl/>
        </w:rPr>
        <w:t xml:space="preserve">לכן, צריך לעסוק בשאלה של הדורות הבאים בשאלות הגדולות באמת, ולא בשאלות שנמצאות בשוליים. תודה רבה. </w:t>
      </w:r>
    </w:p>
    <w:p w14:paraId="66119DF8" w14:textId="77777777" w:rsidR="00000000" w:rsidRDefault="00ED7A37">
      <w:pPr>
        <w:pStyle w:val="a"/>
        <w:rPr>
          <w:rFonts w:hint="cs"/>
          <w:rtl/>
        </w:rPr>
      </w:pPr>
    </w:p>
    <w:p w14:paraId="4CE6231C" w14:textId="77777777" w:rsidR="00000000" w:rsidRDefault="00ED7A37">
      <w:pPr>
        <w:pStyle w:val="ad"/>
        <w:rPr>
          <w:rtl/>
        </w:rPr>
      </w:pPr>
      <w:r>
        <w:rPr>
          <w:rtl/>
        </w:rPr>
        <w:t>היו"ר יולי-יואל אדלשטיין:</w:t>
      </w:r>
    </w:p>
    <w:p w14:paraId="33DDD837" w14:textId="77777777" w:rsidR="00000000" w:rsidRDefault="00ED7A37">
      <w:pPr>
        <w:pStyle w:val="a"/>
        <w:rPr>
          <w:rtl/>
        </w:rPr>
      </w:pPr>
    </w:p>
    <w:p w14:paraId="60BC9729" w14:textId="77777777" w:rsidR="00000000" w:rsidRDefault="00ED7A37">
      <w:pPr>
        <w:pStyle w:val="a"/>
        <w:rPr>
          <w:rFonts w:hint="cs"/>
          <w:rtl/>
        </w:rPr>
      </w:pPr>
      <w:r>
        <w:rPr>
          <w:rFonts w:hint="cs"/>
          <w:rtl/>
        </w:rPr>
        <w:t>תודה לחבר הכנסת ג'מאל זחאלקה. ח</w:t>
      </w:r>
      <w:r>
        <w:rPr>
          <w:rFonts w:hint="cs"/>
          <w:rtl/>
        </w:rPr>
        <w:t xml:space="preserve">בר הכנסת טלב אלסאנע יהיה אחרון הדוברים מקרב חברי הכנסת. לאחר מכן יסכם את הדיון השר זבולון אורלב. בבקשה. </w:t>
      </w:r>
    </w:p>
    <w:p w14:paraId="3DFFF04A" w14:textId="77777777" w:rsidR="00000000" w:rsidRDefault="00ED7A37">
      <w:pPr>
        <w:pStyle w:val="a"/>
        <w:rPr>
          <w:rFonts w:hint="cs"/>
          <w:rtl/>
        </w:rPr>
      </w:pPr>
    </w:p>
    <w:p w14:paraId="1EB20C0B" w14:textId="77777777" w:rsidR="00000000" w:rsidRDefault="00ED7A37">
      <w:pPr>
        <w:pStyle w:val="Speaker"/>
        <w:rPr>
          <w:rtl/>
        </w:rPr>
      </w:pPr>
      <w:bookmarkStart w:id="241" w:name="FS000000549T16_06_2003_20_43_09"/>
      <w:bookmarkStart w:id="242" w:name="_Toc45367356"/>
      <w:bookmarkEnd w:id="241"/>
      <w:r>
        <w:rPr>
          <w:rFonts w:hint="eastAsia"/>
          <w:rtl/>
        </w:rPr>
        <w:t>טלב</w:t>
      </w:r>
      <w:r>
        <w:rPr>
          <w:rtl/>
        </w:rPr>
        <w:t xml:space="preserve"> אלסאנע (רע"ם):</w:t>
      </w:r>
      <w:bookmarkEnd w:id="242"/>
    </w:p>
    <w:p w14:paraId="2F84CE93" w14:textId="77777777" w:rsidR="00000000" w:rsidRDefault="00ED7A37">
      <w:pPr>
        <w:pStyle w:val="a"/>
        <w:rPr>
          <w:rFonts w:hint="cs"/>
          <w:rtl/>
        </w:rPr>
      </w:pPr>
    </w:p>
    <w:p w14:paraId="14F5A94F" w14:textId="77777777" w:rsidR="00000000" w:rsidRDefault="00ED7A37">
      <w:pPr>
        <w:pStyle w:val="a"/>
        <w:rPr>
          <w:rFonts w:hint="cs"/>
          <w:rtl/>
        </w:rPr>
      </w:pPr>
      <w:r>
        <w:rPr>
          <w:rFonts w:hint="cs"/>
          <w:rtl/>
        </w:rPr>
        <w:t>אדוני היושב-ראש, חברי הכנסת, אני רוצה לברך את נציב הדורות הבאים, השופט בדימוס שהם, על הפעילות המבורכת שלו. אני מכיר אותו עוד מהתקו</w:t>
      </w:r>
      <w:r>
        <w:rPr>
          <w:rFonts w:hint="cs"/>
          <w:rtl/>
        </w:rPr>
        <w:t xml:space="preserve">פה שהיה שופט בית-המשפט; אחר כך גם במסגרת חברותי בוועדת החוקה, חוק ומשפט. </w:t>
      </w:r>
    </w:p>
    <w:p w14:paraId="2F6CEF40" w14:textId="77777777" w:rsidR="00000000" w:rsidRDefault="00ED7A37">
      <w:pPr>
        <w:pStyle w:val="a"/>
        <w:rPr>
          <w:rFonts w:hint="cs"/>
          <w:rtl/>
        </w:rPr>
      </w:pPr>
    </w:p>
    <w:p w14:paraId="012342E5" w14:textId="77777777" w:rsidR="00000000" w:rsidRDefault="00ED7A37">
      <w:pPr>
        <w:pStyle w:val="ad"/>
        <w:rPr>
          <w:rtl/>
        </w:rPr>
      </w:pPr>
      <w:r>
        <w:rPr>
          <w:rtl/>
        </w:rPr>
        <w:t>היו"ר יולי-יואל אדלשטיין:</w:t>
      </w:r>
    </w:p>
    <w:p w14:paraId="40C9FA19" w14:textId="77777777" w:rsidR="00000000" w:rsidRDefault="00ED7A37">
      <w:pPr>
        <w:pStyle w:val="a"/>
        <w:rPr>
          <w:rtl/>
        </w:rPr>
      </w:pPr>
    </w:p>
    <w:p w14:paraId="1F8C5FAF" w14:textId="77777777" w:rsidR="00000000" w:rsidRDefault="00ED7A37">
      <w:pPr>
        <w:pStyle w:val="a"/>
        <w:rPr>
          <w:rFonts w:hint="cs"/>
          <w:rtl/>
        </w:rPr>
      </w:pPr>
      <w:r>
        <w:rPr>
          <w:rFonts w:hint="cs"/>
          <w:rtl/>
        </w:rPr>
        <w:t xml:space="preserve">מה היו התוצאות של המשפט? אנחנו סקרנים לדעת. </w:t>
      </w:r>
    </w:p>
    <w:p w14:paraId="673F9044" w14:textId="77777777" w:rsidR="00000000" w:rsidRDefault="00ED7A37">
      <w:pPr>
        <w:pStyle w:val="a"/>
        <w:rPr>
          <w:rFonts w:hint="cs"/>
          <w:rtl/>
        </w:rPr>
      </w:pPr>
    </w:p>
    <w:p w14:paraId="0C8E7CCA" w14:textId="77777777" w:rsidR="00000000" w:rsidRDefault="00ED7A37">
      <w:pPr>
        <w:pStyle w:val="SpeakerCon"/>
        <w:rPr>
          <w:rtl/>
        </w:rPr>
      </w:pPr>
      <w:bookmarkStart w:id="243" w:name="FS000000549T16_06_2003_20_44_32C"/>
      <w:bookmarkEnd w:id="243"/>
      <w:r>
        <w:rPr>
          <w:rtl/>
        </w:rPr>
        <w:t>טלב אלסאנע (רע"ם):</w:t>
      </w:r>
    </w:p>
    <w:p w14:paraId="5155FD11" w14:textId="77777777" w:rsidR="00000000" w:rsidRDefault="00ED7A37">
      <w:pPr>
        <w:pStyle w:val="a"/>
        <w:rPr>
          <w:rtl/>
        </w:rPr>
      </w:pPr>
    </w:p>
    <w:p w14:paraId="6ADA4B0B" w14:textId="77777777" w:rsidR="00000000" w:rsidRDefault="00ED7A37">
      <w:pPr>
        <w:pStyle w:val="a"/>
        <w:rPr>
          <w:rFonts w:hint="cs"/>
          <w:rtl/>
        </w:rPr>
      </w:pPr>
      <w:r>
        <w:rPr>
          <w:rFonts w:hint="cs"/>
          <w:rtl/>
        </w:rPr>
        <w:t xml:space="preserve">אותו משפט שאני הופעתי בו? אני לא רוצה לגלות. </w:t>
      </w:r>
    </w:p>
    <w:p w14:paraId="537DC4FA" w14:textId="77777777" w:rsidR="00000000" w:rsidRDefault="00ED7A37">
      <w:pPr>
        <w:pStyle w:val="a"/>
        <w:rPr>
          <w:rFonts w:hint="cs"/>
          <w:rtl/>
        </w:rPr>
      </w:pPr>
    </w:p>
    <w:p w14:paraId="1AFA9EE3" w14:textId="77777777" w:rsidR="00000000" w:rsidRDefault="00ED7A37">
      <w:pPr>
        <w:pStyle w:val="ac"/>
        <w:rPr>
          <w:rtl/>
        </w:rPr>
      </w:pPr>
      <w:r>
        <w:rPr>
          <w:rFonts w:hint="eastAsia"/>
          <w:rtl/>
        </w:rPr>
        <w:t>ג</w:t>
      </w:r>
      <w:r>
        <w:rPr>
          <w:rtl/>
        </w:rPr>
        <w:t>'מאל זחאלקה (בל"ד):</w:t>
      </w:r>
    </w:p>
    <w:p w14:paraId="1BAE2BCE" w14:textId="77777777" w:rsidR="00000000" w:rsidRDefault="00ED7A37">
      <w:pPr>
        <w:pStyle w:val="a"/>
        <w:rPr>
          <w:rFonts w:hint="cs"/>
          <w:rtl/>
        </w:rPr>
      </w:pPr>
    </w:p>
    <w:p w14:paraId="03D3404D" w14:textId="77777777" w:rsidR="00000000" w:rsidRDefault="00ED7A37">
      <w:pPr>
        <w:pStyle w:val="a"/>
        <w:rPr>
          <w:rFonts w:hint="cs"/>
          <w:rtl/>
        </w:rPr>
      </w:pPr>
      <w:r>
        <w:rPr>
          <w:rFonts w:hint="cs"/>
          <w:rtl/>
        </w:rPr>
        <w:t>טלב, אתה הופעת בתור</w:t>
      </w:r>
      <w:r>
        <w:rPr>
          <w:rFonts w:hint="cs"/>
          <w:rtl/>
        </w:rPr>
        <w:t xml:space="preserve"> עורך-דין והוא בתור שופט. כי כשמדברים בכנסת על בתי-משפט, לא יודעים למה מתכוונים. </w:t>
      </w:r>
    </w:p>
    <w:p w14:paraId="5A5681DE" w14:textId="77777777" w:rsidR="00000000" w:rsidRDefault="00ED7A37">
      <w:pPr>
        <w:pStyle w:val="a"/>
        <w:rPr>
          <w:rFonts w:hint="cs"/>
          <w:rtl/>
        </w:rPr>
      </w:pPr>
    </w:p>
    <w:p w14:paraId="43C10ED2" w14:textId="77777777" w:rsidR="00000000" w:rsidRDefault="00ED7A37">
      <w:pPr>
        <w:pStyle w:val="ad"/>
        <w:rPr>
          <w:rtl/>
        </w:rPr>
      </w:pPr>
      <w:r>
        <w:rPr>
          <w:rtl/>
        </w:rPr>
        <w:t>היו"ר יולי-יואל אדלשטיין:</w:t>
      </w:r>
    </w:p>
    <w:p w14:paraId="60625AB7" w14:textId="77777777" w:rsidR="00000000" w:rsidRDefault="00ED7A37">
      <w:pPr>
        <w:pStyle w:val="a"/>
        <w:rPr>
          <w:rtl/>
        </w:rPr>
      </w:pPr>
    </w:p>
    <w:p w14:paraId="383F02CF" w14:textId="77777777" w:rsidR="00000000" w:rsidRDefault="00ED7A37">
      <w:pPr>
        <w:pStyle w:val="a"/>
        <w:rPr>
          <w:rFonts w:hint="cs"/>
          <w:rtl/>
        </w:rPr>
      </w:pPr>
      <w:r>
        <w:rPr>
          <w:rFonts w:hint="cs"/>
          <w:rtl/>
        </w:rPr>
        <w:t>רציתי להשאיר את זה עמום קצת, אבל לא יצא.</w:t>
      </w:r>
    </w:p>
    <w:p w14:paraId="645BA15A" w14:textId="77777777" w:rsidR="00000000" w:rsidRDefault="00ED7A37">
      <w:pPr>
        <w:pStyle w:val="a"/>
        <w:rPr>
          <w:rFonts w:hint="cs"/>
          <w:rtl/>
        </w:rPr>
      </w:pPr>
    </w:p>
    <w:p w14:paraId="2A49F7F3" w14:textId="77777777" w:rsidR="00000000" w:rsidRDefault="00ED7A37">
      <w:pPr>
        <w:pStyle w:val="SpeakerCon"/>
        <w:rPr>
          <w:rtl/>
        </w:rPr>
      </w:pPr>
      <w:bookmarkStart w:id="244" w:name="FS000000549T16_06_2003_20_45_44C"/>
      <w:bookmarkEnd w:id="244"/>
      <w:r>
        <w:rPr>
          <w:rtl/>
        </w:rPr>
        <w:t>טלב אלסאנע (רע"ם):</w:t>
      </w:r>
    </w:p>
    <w:p w14:paraId="72BA0196" w14:textId="77777777" w:rsidR="00000000" w:rsidRDefault="00ED7A37">
      <w:pPr>
        <w:pStyle w:val="a"/>
        <w:rPr>
          <w:rFonts w:hint="cs"/>
          <w:rtl/>
        </w:rPr>
      </w:pPr>
    </w:p>
    <w:p w14:paraId="64DBCF4D" w14:textId="77777777" w:rsidR="00000000" w:rsidRDefault="00ED7A37">
      <w:pPr>
        <w:pStyle w:val="a"/>
        <w:rPr>
          <w:rFonts w:hint="cs"/>
          <w:rtl/>
        </w:rPr>
      </w:pPr>
      <w:r>
        <w:rPr>
          <w:rFonts w:hint="cs"/>
          <w:rtl/>
        </w:rPr>
        <w:t>אני יוצא מתוך הנחה שאפשר להבחין. יכולות להיות כל מיני אפשרויות, אבל בהקשר זה אני היי</w:t>
      </w:r>
      <w:r>
        <w:rPr>
          <w:rFonts w:hint="cs"/>
          <w:rtl/>
        </w:rPr>
        <w:t xml:space="preserve">תי עורך-דין וייצגתי נאשם. </w:t>
      </w:r>
    </w:p>
    <w:p w14:paraId="5FACA7E5" w14:textId="77777777" w:rsidR="00000000" w:rsidRDefault="00ED7A37">
      <w:pPr>
        <w:pStyle w:val="a"/>
        <w:rPr>
          <w:rFonts w:hint="cs"/>
          <w:rtl/>
        </w:rPr>
      </w:pPr>
    </w:p>
    <w:p w14:paraId="7DB1DDBF" w14:textId="77777777" w:rsidR="00000000" w:rsidRDefault="00ED7A37">
      <w:pPr>
        <w:pStyle w:val="a"/>
        <w:rPr>
          <w:rFonts w:hint="cs"/>
          <w:rtl/>
        </w:rPr>
      </w:pPr>
      <w:r>
        <w:rPr>
          <w:rFonts w:hint="cs"/>
          <w:rtl/>
        </w:rPr>
        <w:t xml:space="preserve">קיבלנו את הדוח, ומי ששומע דוח חושב שמדובר בכמה עמודים. זה דוח אדיר, עב כרס. זה מלמד על עבודה מאוד מבורכת. חבל שלא היתה לנו הזדמנות לעיין בו בצורה מעמיקה, גם על מנת שתהיה התייחסות רלוונטית בהקשר זה. </w:t>
      </w:r>
    </w:p>
    <w:p w14:paraId="2B94D542" w14:textId="77777777" w:rsidR="00000000" w:rsidRDefault="00ED7A37">
      <w:pPr>
        <w:pStyle w:val="a"/>
        <w:rPr>
          <w:rFonts w:hint="cs"/>
          <w:rtl/>
        </w:rPr>
      </w:pPr>
    </w:p>
    <w:p w14:paraId="07C61BF9" w14:textId="77777777" w:rsidR="00000000" w:rsidRDefault="00ED7A37">
      <w:pPr>
        <w:pStyle w:val="a"/>
        <w:rPr>
          <w:rFonts w:hint="cs"/>
          <w:rtl/>
        </w:rPr>
      </w:pPr>
      <w:r>
        <w:rPr>
          <w:rFonts w:hint="cs"/>
          <w:rtl/>
        </w:rPr>
        <w:t>אין ספק, רבותי חברי הכנסת, ש</w:t>
      </w:r>
      <w:r>
        <w:rPr>
          <w:rFonts w:hint="cs"/>
          <w:rtl/>
        </w:rPr>
        <w:t xml:space="preserve">כולנו מודעים לעובדה שחקיקה שנעשית </w:t>
      </w:r>
      <w:r>
        <w:rPr>
          <w:rtl/>
        </w:rPr>
        <w:t>–</w:t>
      </w:r>
      <w:r>
        <w:rPr>
          <w:rFonts w:hint="cs"/>
          <w:rtl/>
        </w:rPr>
        <w:t xml:space="preserve"> הרבה גורמים מצליחים לבטא את שיקול הדעת שלהם, או אינטרסים של קבוצות מסוימות שיש להן עניין בחקיקה. לכן עושים לובינג, מגיעים לכנסת, מנסים להשפיע על חברי כנסת לאמץ את השקפת העולם שלהם או את עמדתם הכלכלית, אם מדובר בחקיקה כלכ</w:t>
      </w:r>
      <w:r>
        <w:rPr>
          <w:rFonts w:hint="cs"/>
          <w:rtl/>
        </w:rPr>
        <w:t xml:space="preserve">לית. אבל יש קבוצה לא מבוטלת שאינה נמצאת, אין לה לובי, ואלה הדורות הבאים. כאן חשיבות הנציבות, לבטא את שיקול הדעת ולהביא במכלול השיקולים את ההשלכות שיכולות להיות לאותה חקיקה על העתיד. </w:t>
      </w:r>
    </w:p>
    <w:p w14:paraId="562BCE83" w14:textId="77777777" w:rsidR="00000000" w:rsidRDefault="00ED7A37">
      <w:pPr>
        <w:pStyle w:val="a"/>
        <w:rPr>
          <w:rFonts w:hint="cs"/>
          <w:rtl/>
        </w:rPr>
      </w:pPr>
    </w:p>
    <w:p w14:paraId="699E5420" w14:textId="77777777" w:rsidR="00000000" w:rsidRDefault="00ED7A37">
      <w:pPr>
        <w:pStyle w:val="a"/>
        <w:rPr>
          <w:rFonts w:hint="cs"/>
          <w:rtl/>
        </w:rPr>
      </w:pPr>
      <w:r>
        <w:rPr>
          <w:rFonts w:hint="cs"/>
          <w:rtl/>
        </w:rPr>
        <w:t>אצלנו בערבית יש פתגם שאומר: ע'רסו פאכלנא, ונע'רוס פיאכולון. בעברית יש מש</w:t>
      </w:r>
      <w:r>
        <w:rPr>
          <w:rFonts w:hint="cs"/>
          <w:rtl/>
        </w:rPr>
        <w:t xml:space="preserve">פט דומה שאומר: אבות אכלו בוסר ושיני בנים תקהינה. אבל זה שונה. התרגום המילולי הוא: אנחנו נוטעים, ההורים שלנו נטעו ואנחנו אוכלים. מה שאנחנו נוטעים, הבנים שלנו יאכלו. לכן המעשה שלנו בעצם מיועד לדורות הבאים. </w:t>
      </w:r>
    </w:p>
    <w:p w14:paraId="7A0E35F9" w14:textId="77777777" w:rsidR="00000000" w:rsidRDefault="00ED7A37">
      <w:pPr>
        <w:pStyle w:val="a"/>
        <w:rPr>
          <w:rFonts w:hint="cs"/>
          <w:rtl/>
        </w:rPr>
      </w:pPr>
    </w:p>
    <w:p w14:paraId="0E39964F" w14:textId="77777777" w:rsidR="00000000" w:rsidRDefault="00ED7A37">
      <w:pPr>
        <w:pStyle w:val="a"/>
        <w:rPr>
          <w:rFonts w:hint="cs"/>
          <w:rtl/>
        </w:rPr>
      </w:pPr>
      <w:r>
        <w:rPr>
          <w:rFonts w:hint="cs"/>
          <w:rtl/>
        </w:rPr>
        <w:t>אחת הסוגיות החשובות, מעבר לשיקולי התכנון, מעבר לשי</w:t>
      </w:r>
      <w:r>
        <w:rPr>
          <w:rFonts w:hint="cs"/>
          <w:rtl/>
        </w:rPr>
        <w:t xml:space="preserve">קולי ההפרטה, מעבר לשיקולי הכלכלה, השאלה הקיומית היא השאלה - חיים או מוות. השאלה היא מלחמה או שלום, וזה הדבר החשוב שאנחנו מורישים לדורות הבאים. הדורות הבאים </w:t>
      </w:r>
      <w:r>
        <w:rPr>
          <w:rtl/>
        </w:rPr>
        <w:t>–</w:t>
      </w:r>
      <w:r>
        <w:rPr>
          <w:rFonts w:hint="cs"/>
          <w:rtl/>
        </w:rPr>
        <w:t xml:space="preserve"> זכותם לחיות. לחיות ברווחה, שתהיה להם פרנסה, אבל קודם כול הזכות לחיות. האם כאן מקבלי ההחלטות וההכרע</w:t>
      </w:r>
      <w:r>
        <w:rPr>
          <w:rFonts w:hint="cs"/>
          <w:rtl/>
        </w:rPr>
        <w:t>ות בממשלה ובכנסת ממלאים את השליחות שלהם להבטיח עתיד טוב יותר, להקנות חיים לדורות הבאים, או שהם מורישים את הצרות שלהם לדורות הבאים, מגלגלים את קבלת ההחלטות לדורות הבאים, מורישים שנאה ותסכול וכעס ומרירות לדורות הבאים? לדעתי, אם אנחנו בוחנים את מדיניות הממשלה</w:t>
      </w:r>
      <w:r>
        <w:rPr>
          <w:rFonts w:hint="cs"/>
          <w:rtl/>
        </w:rPr>
        <w:t xml:space="preserve">, את צורת קבלת ההחלטות </w:t>
      </w:r>
      <w:r>
        <w:rPr>
          <w:rtl/>
        </w:rPr>
        <w:t>–</w:t>
      </w:r>
      <w:r>
        <w:rPr>
          <w:rFonts w:hint="cs"/>
          <w:rtl/>
        </w:rPr>
        <w:t xml:space="preserve"> היא מועלת בשליחות שלה ובתפקיד החשוב הזה. </w:t>
      </w:r>
    </w:p>
    <w:p w14:paraId="52480A1F" w14:textId="77777777" w:rsidR="00000000" w:rsidRDefault="00ED7A37">
      <w:pPr>
        <w:pStyle w:val="a"/>
        <w:rPr>
          <w:rFonts w:hint="cs"/>
          <w:rtl/>
        </w:rPr>
      </w:pPr>
    </w:p>
    <w:p w14:paraId="30B934A9" w14:textId="77777777" w:rsidR="00000000" w:rsidRDefault="00ED7A37">
      <w:pPr>
        <w:pStyle w:val="a"/>
        <w:rPr>
          <w:rFonts w:hint="cs"/>
          <w:rtl/>
        </w:rPr>
      </w:pPr>
      <w:r>
        <w:rPr>
          <w:rFonts w:hint="cs"/>
          <w:rtl/>
        </w:rPr>
        <w:t>אי-אפשר לומר שהסכסוך הוא גזירה משמים, כי עובדה היסטורית היא, ששני העמים, גם הערבי וגם היהודי, חיו לתפארת. תור הזהב של היהדות היה בזמן השלטון המוסלמי בספרד. וכשהיה הגירוש של ספרד, ב-1492, ג</w:t>
      </w:r>
      <w:r>
        <w:rPr>
          <w:rFonts w:hint="cs"/>
          <w:rtl/>
        </w:rPr>
        <w:t xml:space="preserve">ם היהודים גורשו. אלה שני עמים שמאמינים באל אחד, והם שמיים, ויש להם היסטוריה משותפת. גם השפה משותפת. אז מה קרה? דווקא באירופה, שהיא התכלית הנאורה עכשיו, דווקא שם נרדפו היהודים באמנציפציה ובגרמניה ואיפה לא.  ובמדינות ערב, אף שהמצב של כלל האוכלוסייה לעתים לא </w:t>
      </w:r>
      <w:r>
        <w:rPr>
          <w:rFonts w:hint="cs"/>
          <w:rtl/>
        </w:rPr>
        <w:t xml:space="preserve">היה מצב הכי טוב, היהודים חיו בצורה טובה, אף פעם הם לא נרדפו. </w:t>
      </w:r>
    </w:p>
    <w:p w14:paraId="4C25F25D" w14:textId="77777777" w:rsidR="00000000" w:rsidRDefault="00ED7A37">
      <w:pPr>
        <w:pStyle w:val="a"/>
        <w:rPr>
          <w:rFonts w:hint="cs"/>
          <w:rtl/>
        </w:rPr>
      </w:pPr>
    </w:p>
    <w:p w14:paraId="66CFB1C0" w14:textId="77777777" w:rsidR="00000000" w:rsidRDefault="00ED7A37">
      <w:pPr>
        <w:pStyle w:val="a"/>
        <w:rPr>
          <w:rFonts w:hint="cs"/>
          <w:rtl/>
        </w:rPr>
      </w:pPr>
      <w:r>
        <w:rPr>
          <w:rFonts w:hint="cs"/>
          <w:rtl/>
        </w:rPr>
        <w:t xml:space="preserve">ולכן עובדה היא, אין מאבק  - הוא לא גנטי ולא גזירה משמים, זה מעשה ידי בני-אדם, כי לא מיישמים את המושג שאומרים אותו, מדברים עליו, אבל לא מיישמים אותו </w:t>
      </w:r>
      <w:r>
        <w:rPr>
          <w:rtl/>
        </w:rPr>
        <w:t>–</w:t>
      </w:r>
      <w:r>
        <w:rPr>
          <w:rFonts w:hint="cs"/>
          <w:rtl/>
        </w:rPr>
        <w:t xml:space="preserve"> ואהבת לרעך כמוך, ומה ששנוא עליך אל תעשה לאח</w:t>
      </w:r>
      <w:r>
        <w:rPr>
          <w:rFonts w:hint="cs"/>
          <w:rtl/>
        </w:rPr>
        <w:t>ר. אתה שונא שיכבשו אותך, אל תכבוש אותם, לא לדכא אותם אלא לחשוב איך לחיות ולתת לאחרים לחיות, בעצמאות ובחירות.</w:t>
      </w:r>
    </w:p>
    <w:p w14:paraId="48E2F608" w14:textId="77777777" w:rsidR="00000000" w:rsidRDefault="00ED7A37">
      <w:pPr>
        <w:pStyle w:val="a"/>
        <w:rPr>
          <w:rFonts w:hint="cs"/>
          <w:rtl/>
        </w:rPr>
      </w:pPr>
    </w:p>
    <w:p w14:paraId="46055E3B" w14:textId="77777777" w:rsidR="00000000" w:rsidRDefault="00ED7A37">
      <w:pPr>
        <w:pStyle w:val="a"/>
        <w:rPr>
          <w:rFonts w:hint="cs"/>
          <w:rtl/>
        </w:rPr>
      </w:pPr>
      <w:r>
        <w:rPr>
          <w:rFonts w:hint="cs"/>
          <w:rtl/>
        </w:rPr>
        <w:t>שורש הבעיה הוא שחיים את העבר ולא לומדים את הלקח מהעבר על מנת לשפר את העתיד. תודה רבה.</w:t>
      </w:r>
    </w:p>
    <w:p w14:paraId="56FCE8A8" w14:textId="77777777" w:rsidR="00000000" w:rsidRDefault="00ED7A37">
      <w:pPr>
        <w:pStyle w:val="a"/>
        <w:rPr>
          <w:rFonts w:hint="cs"/>
          <w:rtl/>
        </w:rPr>
      </w:pPr>
    </w:p>
    <w:p w14:paraId="3F764C19" w14:textId="77777777" w:rsidR="00000000" w:rsidRDefault="00ED7A37">
      <w:pPr>
        <w:pStyle w:val="ad"/>
        <w:rPr>
          <w:rtl/>
        </w:rPr>
      </w:pPr>
      <w:r>
        <w:rPr>
          <w:rtl/>
        </w:rPr>
        <w:t>היו"ר יולי-יואל אדלשטיין:</w:t>
      </w:r>
    </w:p>
    <w:p w14:paraId="38523778" w14:textId="77777777" w:rsidR="00000000" w:rsidRDefault="00ED7A37">
      <w:pPr>
        <w:pStyle w:val="a"/>
        <w:rPr>
          <w:rtl/>
        </w:rPr>
      </w:pPr>
    </w:p>
    <w:p w14:paraId="4526CF02" w14:textId="77777777" w:rsidR="00000000" w:rsidRDefault="00ED7A37">
      <w:pPr>
        <w:pStyle w:val="a"/>
        <w:rPr>
          <w:rFonts w:hint="cs"/>
          <w:rtl/>
        </w:rPr>
      </w:pPr>
      <w:r>
        <w:rPr>
          <w:rFonts w:hint="cs"/>
          <w:rtl/>
        </w:rPr>
        <w:t>תודה לחבר הכנסת טלב אלסאנע.</w:t>
      </w:r>
      <w:r>
        <w:rPr>
          <w:rFonts w:hint="cs"/>
          <w:rtl/>
        </w:rPr>
        <w:tab/>
        <w:t>אחרו</w:t>
      </w:r>
      <w:r>
        <w:rPr>
          <w:rFonts w:hint="cs"/>
          <w:rtl/>
        </w:rPr>
        <w:t xml:space="preserve">ן הדוברים, השר זבולון אורלב, בבקשה. </w:t>
      </w:r>
    </w:p>
    <w:p w14:paraId="7CE06673" w14:textId="77777777" w:rsidR="00000000" w:rsidRDefault="00ED7A37">
      <w:pPr>
        <w:pStyle w:val="a"/>
        <w:rPr>
          <w:rFonts w:hint="cs"/>
          <w:rtl/>
        </w:rPr>
      </w:pPr>
    </w:p>
    <w:p w14:paraId="47C74B1A" w14:textId="77777777" w:rsidR="00000000" w:rsidRDefault="00ED7A37">
      <w:pPr>
        <w:pStyle w:val="Speaker"/>
        <w:rPr>
          <w:rFonts w:hint="cs"/>
          <w:rtl/>
        </w:rPr>
      </w:pPr>
      <w:bookmarkStart w:id="245" w:name="FS000000521T16_06_2003_20_42_25"/>
      <w:bookmarkStart w:id="246" w:name="_Toc45367357"/>
      <w:bookmarkEnd w:id="245"/>
      <w:r>
        <w:rPr>
          <w:rFonts w:hint="cs"/>
          <w:rtl/>
        </w:rPr>
        <w:t>שר הרווחה זבולון אורלב:</w:t>
      </w:r>
      <w:bookmarkEnd w:id="246"/>
    </w:p>
    <w:p w14:paraId="43991211" w14:textId="77777777" w:rsidR="00000000" w:rsidRDefault="00ED7A37">
      <w:pPr>
        <w:pStyle w:val="a"/>
        <w:rPr>
          <w:rFonts w:hint="cs"/>
          <w:rtl/>
        </w:rPr>
      </w:pPr>
    </w:p>
    <w:p w14:paraId="6256E60C" w14:textId="77777777" w:rsidR="00000000" w:rsidRDefault="00ED7A37">
      <w:pPr>
        <w:pStyle w:val="a"/>
        <w:rPr>
          <w:rFonts w:hint="cs"/>
          <w:rtl/>
        </w:rPr>
      </w:pPr>
      <w:r>
        <w:rPr>
          <w:rFonts w:hint="cs"/>
          <w:rtl/>
        </w:rPr>
        <w:t>אדוני היושב-ראש, חברי חברי הכנסת, אף אני רוצה להצטרף לרשימת הדוברים שראו חשיבות גדולה מאוד בקיומו של נציב הדורות הבאים, וגם אני בא להודות ולהוקיר את עבודתו של השופט בדימוס שלמה שהם, נציב הדורות</w:t>
      </w:r>
      <w:r>
        <w:rPr>
          <w:rFonts w:hint="cs"/>
          <w:rtl/>
        </w:rPr>
        <w:t xml:space="preserve"> הבאים, ושל  כל הצוות המקצועי שעובד יחד אתו. קודם כול, נאחל לכם יום הולדת שמח במלאות שנה לעבודת הנציבות. גם בכנסת הקודמת, כיושב-ראש ועדת החינוך והתרבות, זכיתי להכיר את פעולתכם גם בהצעת חוק חינוך חובה לכיתות י"א-י"ב, כדי להבין את המשמעויות ארוכות-הטווח של ח</w:t>
      </w:r>
      <w:r>
        <w:rPr>
          <w:rFonts w:hint="cs"/>
          <w:rtl/>
        </w:rPr>
        <w:t>וק כזה במניעת נשירה ובהוספת ילדים רבים למעגל הלימודים ובהוצאתם ממעגל הפשיעה והאלימות.</w:t>
      </w:r>
    </w:p>
    <w:p w14:paraId="3AC44C53" w14:textId="77777777" w:rsidR="00000000" w:rsidRDefault="00ED7A37">
      <w:pPr>
        <w:pStyle w:val="a"/>
        <w:rPr>
          <w:rFonts w:hint="cs"/>
          <w:rtl/>
        </w:rPr>
      </w:pPr>
    </w:p>
    <w:p w14:paraId="17B0F08F" w14:textId="77777777" w:rsidR="00000000" w:rsidRDefault="00ED7A37">
      <w:pPr>
        <w:pStyle w:val="a"/>
        <w:rPr>
          <w:rFonts w:hint="cs"/>
          <w:rtl/>
        </w:rPr>
      </w:pPr>
      <w:r>
        <w:rPr>
          <w:rFonts w:hint="cs"/>
          <w:rtl/>
        </w:rPr>
        <w:t>אני מבין שהחוק הזה הוא חוק חדשני, וזו תהיה יומרה גדולה מאוד שכבר אחרי שנה נסיק מסקנות פסקניות, אם החוק אומנם עונה על כל הציפיות, אבל אפשר לומר שהרך הנולד לפחות מגלה סימנ</w:t>
      </w:r>
      <w:r>
        <w:rPr>
          <w:rFonts w:hint="cs"/>
          <w:rtl/>
        </w:rPr>
        <w:t>י התפתחות רצויים. ובאמת, האווירה הכללית בקרב חברי הכנסת, כפי שגם משתקף מדבריהם, היא שביעות רצון מדרך הפעולה - - -</w:t>
      </w:r>
    </w:p>
    <w:p w14:paraId="7A0960B5" w14:textId="77777777" w:rsidR="00000000" w:rsidRDefault="00ED7A37">
      <w:pPr>
        <w:pStyle w:val="a"/>
        <w:rPr>
          <w:rFonts w:hint="cs"/>
          <w:rtl/>
        </w:rPr>
      </w:pPr>
    </w:p>
    <w:p w14:paraId="54CFF9E3" w14:textId="77777777" w:rsidR="00000000" w:rsidRDefault="00ED7A37">
      <w:pPr>
        <w:pStyle w:val="ac"/>
        <w:rPr>
          <w:rtl/>
        </w:rPr>
      </w:pPr>
      <w:r>
        <w:rPr>
          <w:rFonts w:hint="eastAsia"/>
          <w:rtl/>
        </w:rPr>
        <w:t>קריאה</w:t>
      </w:r>
      <w:r>
        <w:rPr>
          <w:rtl/>
        </w:rPr>
        <w:t>:</w:t>
      </w:r>
    </w:p>
    <w:p w14:paraId="49B2564D" w14:textId="77777777" w:rsidR="00000000" w:rsidRDefault="00ED7A37">
      <w:pPr>
        <w:pStyle w:val="a"/>
        <w:rPr>
          <w:rFonts w:hint="cs"/>
          <w:rtl/>
        </w:rPr>
      </w:pPr>
    </w:p>
    <w:p w14:paraId="59A5A3D5" w14:textId="77777777" w:rsidR="00000000" w:rsidRDefault="00ED7A37">
      <w:pPr>
        <w:pStyle w:val="a"/>
        <w:rPr>
          <w:rFonts w:hint="cs"/>
          <w:rtl/>
        </w:rPr>
      </w:pPr>
      <w:r>
        <w:rPr>
          <w:rFonts w:hint="cs"/>
          <w:rtl/>
        </w:rPr>
        <w:t>ממפת הדרכים.</w:t>
      </w:r>
    </w:p>
    <w:p w14:paraId="428B16BE" w14:textId="77777777" w:rsidR="00000000" w:rsidRDefault="00ED7A37">
      <w:pPr>
        <w:pStyle w:val="a"/>
        <w:rPr>
          <w:rFonts w:hint="cs"/>
          <w:rtl/>
        </w:rPr>
      </w:pPr>
    </w:p>
    <w:p w14:paraId="6CF4543B" w14:textId="77777777" w:rsidR="00000000" w:rsidRDefault="00ED7A37">
      <w:pPr>
        <w:pStyle w:val="SpeakerCon"/>
        <w:rPr>
          <w:rFonts w:hint="cs"/>
          <w:rtl/>
        </w:rPr>
      </w:pPr>
      <w:bookmarkStart w:id="247" w:name="FS000000521T16_06_2003_20_47_28C"/>
      <w:bookmarkEnd w:id="247"/>
      <w:r>
        <w:rPr>
          <w:rFonts w:hint="cs"/>
          <w:rtl/>
        </w:rPr>
        <w:t>שר הרווחה זבולון אורלב:</w:t>
      </w:r>
    </w:p>
    <w:p w14:paraId="74505A22" w14:textId="77777777" w:rsidR="00000000" w:rsidRDefault="00ED7A37">
      <w:pPr>
        <w:pStyle w:val="SpeakerCon"/>
        <w:rPr>
          <w:rFonts w:hint="cs"/>
          <w:rtl/>
        </w:rPr>
      </w:pPr>
    </w:p>
    <w:p w14:paraId="499ED08C" w14:textId="77777777" w:rsidR="00000000" w:rsidRDefault="00ED7A37">
      <w:pPr>
        <w:pStyle w:val="a"/>
        <w:rPr>
          <w:rFonts w:hint="cs"/>
          <w:rtl/>
        </w:rPr>
      </w:pPr>
      <w:r>
        <w:rPr>
          <w:rFonts w:hint="cs"/>
          <w:rtl/>
        </w:rPr>
        <w:t xml:space="preserve">לא ממפת הדרכים של הנציב, אבל מכיוון הדרכים שהוא התווה ומפעולותיו. </w:t>
      </w:r>
    </w:p>
    <w:p w14:paraId="6CB370FC" w14:textId="77777777" w:rsidR="00000000" w:rsidRDefault="00ED7A37">
      <w:pPr>
        <w:pStyle w:val="a"/>
        <w:rPr>
          <w:rFonts w:hint="cs"/>
          <w:rtl/>
        </w:rPr>
      </w:pPr>
    </w:p>
    <w:p w14:paraId="3B02637E" w14:textId="77777777" w:rsidR="00000000" w:rsidRDefault="00ED7A37">
      <w:pPr>
        <w:pStyle w:val="a"/>
        <w:rPr>
          <w:rFonts w:hint="cs"/>
          <w:rtl/>
        </w:rPr>
      </w:pPr>
      <w:r>
        <w:rPr>
          <w:rFonts w:hint="cs"/>
          <w:rtl/>
        </w:rPr>
        <w:t>הופתעתי להיוודע, חבר הכנסת</w:t>
      </w:r>
      <w:r>
        <w:rPr>
          <w:rFonts w:hint="cs"/>
          <w:rtl/>
        </w:rPr>
        <w:t xml:space="preserve"> מח'ול, שהחוק, שכולל רשימת נושאים שהנציב צריך להתייחס אליהם, איננו כולל את תחום החברה ואיננו כולל את תחום הרווחה. וכבר אמרתי לשופט בדימוס שלמה שהם, שאני מתכוון להציע תיקון לחוק הזה, ואני מבין שזה מקובל עליו, כדי שהדברים האלה ייכללו, כי בסופו של דבר אנחנו ח</w:t>
      </w:r>
      <w:r>
        <w:rPr>
          <w:rFonts w:hint="cs"/>
          <w:rtl/>
        </w:rPr>
        <w:t>יים באמת בשני רבדים: רובד אחד זה הרובד הפיזי, של איכות החיים הפיזיים, של המים, של הקרקע, של האוויר, ועוסקת בהם חברתי השרה לאיכות הסביבה יהודית נאות - זה בלי שום ספק  "ובחרת בחיים". אלה דברים החיוניים לקיומו של אדם.  אבל חוץ מהגוף יש גם נשמה, יש גם ערכים שג</w:t>
      </w:r>
      <w:r>
        <w:rPr>
          <w:rFonts w:hint="cs"/>
          <w:rtl/>
        </w:rPr>
        <w:t xml:space="preserve">ם להם - וכמו שהחוק, בצדק, מציין את תחום החינוך, בוודאי תחום החברה ותחום הרווחה  יש להם השפעה גדולה מאוד. </w:t>
      </w:r>
    </w:p>
    <w:p w14:paraId="65AF9AA2" w14:textId="77777777" w:rsidR="00000000" w:rsidRDefault="00ED7A37">
      <w:pPr>
        <w:pStyle w:val="a"/>
        <w:rPr>
          <w:rFonts w:hint="cs"/>
          <w:rtl/>
        </w:rPr>
      </w:pPr>
    </w:p>
    <w:p w14:paraId="1CCC2C18" w14:textId="77777777" w:rsidR="00000000" w:rsidRDefault="00ED7A37">
      <w:pPr>
        <w:pStyle w:val="a"/>
        <w:rPr>
          <w:rFonts w:hint="cs"/>
          <w:rtl/>
        </w:rPr>
      </w:pPr>
      <w:r>
        <w:rPr>
          <w:rFonts w:hint="cs"/>
          <w:rtl/>
        </w:rPr>
        <w:t>אם, לצערנו, החברה הישראלית היום סובלת מרמה גבוהה מאוד של אלימות - אנחנו מככבים באחד המקומות הגבוהים בעולם בשימוש בסמים, בעבריינות, בהימורים ועוד מכות</w:t>
      </w:r>
      <w:r>
        <w:rPr>
          <w:rFonts w:hint="cs"/>
          <w:rtl/>
        </w:rPr>
        <w:t xml:space="preserve"> חברתיות רבות - -</w:t>
      </w:r>
    </w:p>
    <w:p w14:paraId="5FC45621" w14:textId="77777777" w:rsidR="00000000" w:rsidRDefault="00ED7A37">
      <w:pPr>
        <w:pStyle w:val="a"/>
        <w:rPr>
          <w:rFonts w:hint="cs"/>
          <w:b/>
          <w:bCs/>
          <w:rtl/>
        </w:rPr>
      </w:pPr>
    </w:p>
    <w:p w14:paraId="0A291FC9" w14:textId="77777777" w:rsidR="00000000" w:rsidRDefault="00ED7A37">
      <w:pPr>
        <w:pStyle w:val="ac"/>
        <w:rPr>
          <w:rtl/>
        </w:rPr>
      </w:pPr>
      <w:r>
        <w:rPr>
          <w:rtl/>
        </w:rPr>
        <w:t>עסאם מח'ול (חד"ש-תע"ל):</w:t>
      </w:r>
    </w:p>
    <w:p w14:paraId="66B515CB" w14:textId="77777777" w:rsidR="00000000" w:rsidRDefault="00ED7A37">
      <w:pPr>
        <w:pStyle w:val="a"/>
        <w:rPr>
          <w:rtl/>
        </w:rPr>
      </w:pPr>
    </w:p>
    <w:p w14:paraId="4C11FA4A" w14:textId="77777777" w:rsidR="00000000" w:rsidRDefault="00ED7A37">
      <w:pPr>
        <w:pStyle w:val="a"/>
        <w:rPr>
          <w:rFonts w:hint="cs"/>
          <w:rtl/>
        </w:rPr>
      </w:pPr>
      <w:r>
        <w:rPr>
          <w:rFonts w:hint="cs"/>
          <w:rtl/>
        </w:rPr>
        <w:t>חכה שיבוא הקזינו.</w:t>
      </w:r>
    </w:p>
    <w:p w14:paraId="68BBD826" w14:textId="77777777" w:rsidR="00000000" w:rsidRDefault="00ED7A37">
      <w:pPr>
        <w:pStyle w:val="a"/>
        <w:rPr>
          <w:rFonts w:hint="cs"/>
          <w:rtl/>
        </w:rPr>
      </w:pPr>
    </w:p>
    <w:p w14:paraId="09601FE5" w14:textId="77777777" w:rsidR="00000000" w:rsidRDefault="00ED7A37">
      <w:pPr>
        <w:pStyle w:val="SpeakerCon"/>
        <w:rPr>
          <w:rFonts w:hint="cs"/>
          <w:rtl/>
        </w:rPr>
      </w:pPr>
      <w:bookmarkStart w:id="248" w:name="FS000000521T16_06_2003_20_52_47C"/>
      <w:bookmarkEnd w:id="248"/>
      <w:r>
        <w:rPr>
          <w:rFonts w:hint="cs"/>
          <w:rtl/>
        </w:rPr>
        <w:t>שר הרווחה זבולון אורלב:</w:t>
      </w:r>
    </w:p>
    <w:p w14:paraId="47B451DB" w14:textId="77777777" w:rsidR="00000000" w:rsidRDefault="00ED7A37">
      <w:pPr>
        <w:pStyle w:val="SpeakerCon"/>
        <w:rPr>
          <w:rFonts w:hint="cs"/>
          <w:rtl/>
        </w:rPr>
      </w:pPr>
    </w:p>
    <w:p w14:paraId="6BB52B34" w14:textId="77777777" w:rsidR="00000000" w:rsidRDefault="00ED7A37">
      <w:pPr>
        <w:pStyle w:val="a"/>
        <w:rPr>
          <w:rFonts w:hint="cs"/>
          <w:rtl/>
        </w:rPr>
      </w:pPr>
      <w:r>
        <w:rPr>
          <w:rFonts w:hint="cs"/>
          <w:rtl/>
        </w:rPr>
        <w:t>כן, תיכף אגיד על זה מלה אחת.</w:t>
      </w:r>
    </w:p>
    <w:p w14:paraId="20475245" w14:textId="77777777" w:rsidR="00000000" w:rsidRDefault="00ED7A37">
      <w:pPr>
        <w:pStyle w:val="a"/>
        <w:rPr>
          <w:rFonts w:hint="cs"/>
          <w:rtl/>
        </w:rPr>
      </w:pPr>
    </w:p>
    <w:p w14:paraId="6B2BD597" w14:textId="77777777" w:rsidR="00000000" w:rsidRDefault="00ED7A37">
      <w:pPr>
        <w:pStyle w:val="a"/>
        <w:rPr>
          <w:rFonts w:hint="cs"/>
          <w:rtl/>
        </w:rPr>
      </w:pPr>
      <w:r>
        <w:rPr>
          <w:rFonts w:hint="cs"/>
          <w:rtl/>
        </w:rPr>
        <w:t>- - הרי בוודאי הן לא מכות מידי שמים, שנולדו אתמול. שורשיהן באיזו שחיקה של ערכים, בהתפתחות תהליכים חברתיים. מה קרה במדינת ישראל שיש בה ריבו</w:t>
      </w:r>
      <w:r>
        <w:rPr>
          <w:rFonts w:hint="cs"/>
          <w:rtl/>
        </w:rPr>
        <w:t xml:space="preserve">י עצום של משפחות חד-הוריות, מה קרה? בלי לשפוט ערכית אם זה טוב או לא טוב. אנחנו נותנים ליד המקרה להשפיע. מישהו צריך להבין, יכול להיות שאיזה חוק שחוקקו לפני 15 שנה היתה לו השפעה על כך? מה קרה שהובלנו לקיטוב חברתי כל כך קיצוני? </w:t>
      </w:r>
    </w:p>
    <w:p w14:paraId="0BADE85C" w14:textId="77777777" w:rsidR="00000000" w:rsidRDefault="00ED7A37">
      <w:pPr>
        <w:pStyle w:val="a"/>
        <w:rPr>
          <w:rFonts w:hint="cs"/>
          <w:rtl/>
        </w:rPr>
      </w:pPr>
    </w:p>
    <w:p w14:paraId="29B7D77B" w14:textId="77777777" w:rsidR="00000000" w:rsidRDefault="00ED7A37">
      <w:pPr>
        <w:pStyle w:val="a"/>
        <w:rPr>
          <w:rFonts w:hint="cs"/>
          <w:rtl/>
        </w:rPr>
      </w:pPr>
      <w:r>
        <w:rPr>
          <w:rFonts w:hint="cs"/>
          <w:rtl/>
        </w:rPr>
        <w:t>בקיצור, כל ההסדרים החברתיים ש</w:t>
      </w:r>
      <w:r>
        <w:rPr>
          <w:rFonts w:hint="cs"/>
          <w:rtl/>
        </w:rPr>
        <w:t xml:space="preserve">ל פנסיה וכדומה, אם כי ראיתי שיש התייחסות לעניין הפנסיה - ודאי שנציב הדורות הבאים יש לו מלאכה מאוד חשובה ומאוד משמעותית גם בכל הסוגיה החברתית, ואנחנו בוודאי נרצה להציע תיקון ולכלול גם את התחום הזה. </w:t>
      </w:r>
    </w:p>
    <w:p w14:paraId="0CD25D28" w14:textId="77777777" w:rsidR="00000000" w:rsidRDefault="00ED7A37">
      <w:pPr>
        <w:pStyle w:val="a"/>
        <w:rPr>
          <w:rFonts w:hint="cs"/>
          <w:rtl/>
        </w:rPr>
      </w:pPr>
    </w:p>
    <w:p w14:paraId="7D4C8857" w14:textId="77777777" w:rsidR="00000000" w:rsidRDefault="00ED7A37">
      <w:pPr>
        <w:pStyle w:val="a"/>
        <w:rPr>
          <w:rFonts w:hint="cs"/>
          <w:rtl/>
        </w:rPr>
      </w:pPr>
      <w:r>
        <w:rPr>
          <w:rFonts w:hint="cs"/>
          <w:rtl/>
        </w:rPr>
        <w:t xml:space="preserve">אף-על-פי שממשלה, ובוודאי תעיד על כך גם חברתי השרה יהודית </w:t>
      </w:r>
      <w:r>
        <w:rPr>
          <w:rFonts w:hint="cs"/>
          <w:rtl/>
        </w:rPr>
        <w:t>נאות, לפעמים נוטה לחשוב שיש כל מיני מטרדים בדרכה, בעבודתה - אני חושב שלפחות שנינו נייצג דעה, כי אנחנו זוכרים שהיינו חברי כנסת, ומי יודע, אולי גם פעם נחזור להיות חברי כנסת, הרי ממשלה זו לא עבודה קבועה - -</w:t>
      </w:r>
    </w:p>
    <w:p w14:paraId="7C177660" w14:textId="77777777" w:rsidR="00000000" w:rsidRDefault="00ED7A37">
      <w:pPr>
        <w:pStyle w:val="a"/>
        <w:rPr>
          <w:rFonts w:hint="cs"/>
          <w:rtl/>
        </w:rPr>
      </w:pPr>
    </w:p>
    <w:p w14:paraId="2B253BFC" w14:textId="77777777" w:rsidR="00000000" w:rsidRDefault="00ED7A37">
      <w:pPr>
        <w:pStyle w:val="ad"/>
        <w:rPr>
          <w:rtl/>
        </w:rPr>
      </w:pPr>
      <w:r>
        <w:rPr>
          <w:rtl/>
        </w:rPr>
        <w:t>היו"ר יולי-יואל אדלשטיין:</w:t>
      </w:r>
    </w:p>
    <w:p w14:paraId="4E7AF6CE" w14:textId="77777777" w:rsidR="00000000" w:rsidRDefault="00ED7A37">
      <w:pPr>
        <w:pStyle w:val="a"/>
        <w:rPr>
          <w:rtl/>
        </w:rPr>
      </w:pPr>
    </w:p>
    <w:p w14:paraId="5E5B28E2" w14:textId="77777777" w:rsidR="00000000" w:rsidRDefault="00ED7A37">
      <w:pPr>
        <w:pStyle w:val="a"/>
        <w:rPr>
          <w:rFonts w:hint="cs"/>
          <w:rtl/>
        </w:rPr>
      </w:pPr>
      <w:r>
        <w:rPr>
          <w:rFonts w:hint="cs"/>
          <w:rtl/>
        </w:rPr>
        <w:t xml:space="preserve">יש מקרים כאלה; אני אומר </w:t>
      </w:r>
      <w:r>
        <w:rPr>
          <w:rFonts w:hint="cs"/>
          <w:rtl/>
        </w:rPr>
        <w:t xml:space="preserve">לך, יש מקרים כאלה. </w:t>
      </w:r>
    </w:p>
    <w:p w14:paraId="6A3C3D17" w14:textId="77777777" w:rsidR="00000000" w:rsidRDefault="00ED7A37">
      <w:pPr>
        <w:pStyle w:val="a"/>
        <w:rPr>
          <w:rFonts w:hint="cs"/>
          <w:rtl/>
        </w:rPr>
      </w:pPr>
    </w:p>
    <w:p w14:paraId="24009724" w14:textId="77777777" w:rsidR="00000000" w:rsidRDefault="00ED7A37">
      <w:pPr>
        <w:pStyle w:val="a"/>
        <w:rPr>
          <w:rFonts w:hint="cs"/>
          <w:rtl/>
        </w:rPr>
      </w:pPr>
    </w:p>
    <w:p w14:paraId="45B2F640" w14:textId="77777777" w:rsidR="00000000" w:rsidRDefault="00ED7A37">
      <w:pPr>
        <w:pStyle w:val="SpeakerCon"/>
        <w:rPr>
          <w:rFonts w:hint="cs"/>
          <w:rtl/>
        </w:rPr>
      </w:pPr>
      <w:bookmarkStart w:id="249" w:name="FS000000521T16_06_2003_20_57_12C"/>
      <w:bookmarkEnd w:id="249"/>
      <w:r>
        <w:rPr>
          <w:rFonts w:hint="cs"/>
          <w:rtl/>
        </w:rPr>
        <w:t>שר הרווחה זבולון אורלב:</w:t>
      </w:r>
    </w:p>
    <w:p w14:paraId="7D9DDB99" w14:textId="77777777" w:rsidR="00000000" w:rsidRDefault="00ED7A37">
      <w:pPr>
        <w:pStyle w:val="a"/>
        <w:rPr>
          <w:rFonts w:hint="cs"/>
          <w:rtl/>
        </w:rPr>
      </w:pPr>
    </w:p>
    <w:p w14:paraId="2BFE816E" w14:textId="77777777" w:rsidR="00000000" w:rsidRDefault="00ED7A37">
      <w:pPr>
        <w:pStyle w:val="a"/>
        <w:rPr>
          <w:rFonts w:hint="cs"/>
          <w:rtl/>
        </w:rPr>
      </w:pPr>
      <w:r>
        <w:rPr>
          <w:rFonts w:hint="cs"/>
          <w:rtl/>
        </w:rPr>
        <w:t>יש מקרים, כן, אנחנו יודעים שאתה אחת העדויות לכך.</w:t>
      </w:r>
    </w:p>
    <w:p w14:paraId="5DB834BF" w14:textId="77777777" w:rsidR="00000000" w:rsidRDefault="00ED7A37">
      <w:pPr>
        <w:pStyle w:val="a"/>
        <w:rPr>
          <w:rFonts w:hint="cs"/>
          <w:rtl/>
        </w:rPr>
      </w:pPr>
    </w:p>
    <w:p w14:paraId="7ECC70C7" w14:textId="77777777" w:rsidR="00000000" w:rsidRDefault="00ED7A37">
      <w:pPr>
        <w:pStyle w:val="a"/>
        <w:rPr>
          <w:rFonts w:hint="cs"/>
          <w:rtl/>
        </w:rPr>
      </w:pPr>
      <w:r>
        <w:rPr>
          <w:rFonts w:hint="cs"/>
          <w:rtl/>
        </w:rPr>
        <w:t>- - ואנחנו צריכים לצפות את פני העתיד. אנחנו, בוודאי, גם כממשלה, מברכים, ואם התקנון היה מרשה, אני הייתי מגיש את הצעת הסיכום, אבל התברר לי שרק סיעות יכולות להגיש</w:t>
      </w:r>
      <w:r>
        <w:rPr>
          <w:rFonts w:hint="cs"/>
          <w:rtl/>
        </w:rPr>
        <w:t>.</w:t>
      </w:r>
    </w:p>
    <w:p w14:paraId="040F89FE" w14:textId="77777777" w:rsidR="00000000" w:rsidRDefault="00ED7A37">
      <w:pPr>
        <w:pStyle w:val="a"/>
        <w:rPr>
          <w:rFonts w:hint="cs"/>
          <w:rtl/>
        </w:rPr>
      </w:pPr>
    </w:p>
    <w:p w14:paraId="632D86F3" w14:textId="77777777" w:rsidR="00000000" w:rsidRDefault="00ED7A37">
      <w:pPr>
        <w:pStyle w:val="ad"/>
        <w:rPr>
          <w:rtl/>
        </w:rPr>
      </w:pPr>
      <w:r>
        <w:rPr>
          <w:rFonts w:hint="eastAsia"/>
          <w:rtl/>
        </w:rPr>
        <w:t>היו</w:t>
      </w:r>
      <w:r>
        <w:rPr>
          <w:rtl/>
        </w:rPr>
        <w:t>"ר יולי-יואל אדלשטיין:</w:t>
      </w:r>
    </w:p>
    <w:p w14:paraId="649F0286" w14:textId="77777777" w:rsidR="00000000" w:rsidRDefault="00ED7A37">
      <w:pPr>
        <w:pStyle w:val="a"/>
        <w:rPr>
          <w:rFonts w:hint="cs"/>
          <w:rtl/>
        </w:rPr>
      </w:pPr>
    </w:p>
    <w:p w14:paraId="4330BE3F" w14:textId="77777777" w:rsidR="00000000" w:rsidRDefault="00ED7A37">
      <w:pPr>
        <w:pStyle w:val="a"/>
        <w:rPr>
          <w:rFonts w:hint="cs"/>
          <w:rtl/>
        </w:rPr>
      </w:pPr>
      <w:r>
        <w:rPr>
          <w:rFonts w:hint="cs"/>
          <w:rtl/>
        </w:rPr>
        <w:t xml:space="preserve">יש הצעת סיכום, וכשהשר יסיים - אני מקווה שזה יקרה עוד מעט </w:t>
      </w:r>
      <w:r>
        <w:rPr>
          <w:rtl/>
        </w:rPr>
        <w:t>–</w:t>
      </w:r>
      <w:r>
        <w:rPr>
          <w:rFonts w:hint="cs"/>
          <w:rtl/>
        </w:rPr>
        <w:t xml:space="preserve"> חבר הכנסת מח'ול  הוא מועמד יחיד כרגע לתפקיד קורא הצעת סיכום.</w:t>
      </w:r>
    </w:p>
    <w:p w14:paraId="3FFF627C" w14:textId="77777777" w:rsidR="00000000" w:rsidRDefault="00ED7A37">
      <w:pPr>
        <w:pStyle w:val="a"/>
        <w:rPr>
          <w:rFonts w:hint="cs"/>
          <w:rtl/>
        </w:rPr>
      </w:pPr>
    </w:p>
    <w:p w14:paraId="43720298" w14:textId="77777777" w:rsidR="00000000" w:rsidRDefault="00ED7A37">
      <w:pPr>
        <w:pStyle w:val="SpeakerCon"/>
        <w:rPr>
          <w:rFonts w:hint="cs"/>
          <w:rtl/>
        </w:rPr>
      </w:pPr>
      <w:bookmarkStart w:id="250" w:name="FS000000521T16_06_2003_21_05_13C"/>
      <w:bookmarkStart w:id="251" w:name="FS000000521T16_06_2003_21_05_25C"/>
      <w:bookmarkEnd w:id="250"/>
      <w:bookmarkEnd w:id="251"/>
      <w:r>
        <w:rPr>
          <w:rFonts w:hint="cs"/>
          <w:rtl/>
        </w:rPr>
        <w:t>שר הרווחה זבולון אורלב:</w:t>
      </w:r>
    </w:p>
    <w:p w14:paraId="07DA4901" w14:textId="77777777" w:rsidR="00000000" w:rsidRDefault="00ED7A37">
      <w:pPr>
        <w:pStyle w:val="SpeakerCon"/>
        <w:rPr>
          <w:rFonts w:hint="cs"/>
          <w:rtl/>
        </w:rPr>
      </w:pPr>
    </w:p>
    <w:p w14:paraId="5C2F5F4A" w14:textId="77777777" w:rsidR="00000000" w:rsidRDefault="00ED7A37">
      <w:pPr>
        <w:pStyle w:val="SpeakerCon"/>
        <w:rPr>
          <w:rFonts w:hint="cs"/>
          <w:b w:val="0"/>
          <w:bCs w:val="0"/>
          <w:u w:val="none"/>
          <w:rtl/>
        </w:rPr>
      </w:pPr>
      <w:r>
        <w:rPr>
          <w:rFonts w:hint="cs"/>
          <w:b w:val="0"/>
          <w:bCs w:val="0"/>
          <w:u w:val="none"/>
          <w:rtl/>
        </w:rPr>
        <w:tab/>
        <w:t>אני מדליף לך, זו הצעת סיכום שהממשלה יזמה, כי היא אפשרה - - -</w:t>
      </w:r>
    </w:p>
    <w:p w14:paraId="20676F01" w14:textId="77777777" w:rsidR="00000000" w:rsidRDefault="00ED7A37">
      <w:pPr>
        <w:pStyle w:val="SpeakerCon"/>
        <w:rPr>
          <w:rFonts w:hint="cs"/>
          <w:b w:val="0"/>
          <w:bCs w:val="0"/>
          <w:u w:val="none"/>
          <w:rtl/>
        </w:rPr>
      </w:pPr>
    </w:p>
    <w:p w14:paraId="3B1A3A07" w14:textId="77777777" w:rsidR="00000000" w:rsidRDefault="00ED7A37">
      <w:pPr>
        <w:pStyle w:val="ad"/>
        <w:rPr>
          <w:rFonts w:hint="cs"/>
          <w:rtl/>
        </w:rPr>
      </w:pPr>
    </w:p>
    <w:p w14:paraId="7830EF03" w14:textId="77777777" w:rsidR="00000000" w:rsidRDefault="00ED7A37">
      <w:pPr>
        <w:pStyle w:val="ad"/>
        <w:rPr>
          <w:rtl/>
        </w:rPr>
      </w:pPr>
      <w:r>
        <w:rPr>
          <w:rFonts w:hint="eastAsia"/>
          <w:rtl/>
        </w:rPr>
        <w:t>היו</w:t>
      </w:r>
      <w:r>
        <w:rPr>
          <w:rtl/>
        </w:rPr>
        <w:t xml:space="preserve">"ר יולי-יואל </w:t>
      </w:r>
      <w:r>
        <w:rPr>
          <w:rtl/>
        </w:rPr>
        <w:t>אדלשטיין:</w:t>
      </w:r>
    </w:p>
    <w:p w14:paraId="084E4971" w14:textId="77777777" w:rsidR="00000000" w:rsidRDefault="00ED7A37">
      <w:pPr>
        <w:pStyle w:val="a"/>
        <w:rPr>
          <w:rFonts w:hint="cs"/>
          <w:rtl/>
        </w:rPr>
      </w:pPr>
    </w:p>
    <w:p w14:paraId="3E643790" w14:textId="77777777" w:rsidR="00000000" w:rsidRDefault="00ED7A37">
      <w:pPr>
        <w:pStyle w:val="a"/>
        <w:rPr>
          <w:rFonts w:hint="cs"/>
          <w:rtl/>
        </w:rPr>
      </w:pPr>
      <w:r>
        <w:rPr>
          <w:rFonts w:hint="cs"/>
          <w:rtl/>
        </w:rPr>
        <w:t>לא אתייחס לדבריך, אף שכתב היד - - -</w:t>
      </w:r>
    </w:p>
    <w:p w14:paraId="25B45C0A" w14:textId="77777777" w:rsidR="00000000" w:rsidRDefault="00ED7A37">
      <w:pPr>
        <w:pStyle w:val="SpeakerCon"/>
        <w:rPr>
          <w:rFonts w:hint="cs"/>
          <w:rtl/>
        </w:rPr>
      </w:pPr>
      <w:bookmarkStart w:id="252" w:name="FS000000521T16_06_2003_21_03_43C"/>
      <w:bookmarkStart w:id="253" w:name="FS000000521T16_06_2003_21_03_55C"/>
      <w:bookmarkEnd w:id="252"/>
      <w:bookmarkEnd w:id="253"/>
    </w:p>
    <w:p w14:paraId="133BC57A" w14:textId="77777777" w:rsidR="00000000" w:rsidRDefault="00ED7A37">
      <w:pPr>
        <w:pStyle w:val="SpeakerCon"/>
        <w:rPr>
          <w:rFonts w:hint="cs"/>
          <w:rtl/>
        </w:rPr>
      </w:pPr>
      <w:r>
        <w:rPr>
          <w:rFonts w:hint="cs"/>
          <w:rtl/>
        </w:rPr>
        <w:t>שר הרווחה זבולון אורלב:</w:t>
      </w:r>
    </w:p>
    <w:p w14:paraId="771384A0" w14:textId="77777777" w:rsidR="00000000" w:rsidRDefault="00ED7A37">
      <w:pPr>
        <w:pStyle w:val="a"/>
        <w:rPr>
          <w:rFonts w:hint="cs"/>
          <w:rtl/>
        </w:rPr>
      </w:pPr>
    </w:p>
    <w:p w14:paraId="42D3EDE1" w14:textId="77777777" w:rsidR="00000000" w:rsidRDefault="00ED7A37">
      <w:pPr>
        <w:pStyle w:val="a"/>
        <w:rPr>
          <w:rFonts w:hint="cs"/>
          <w:rtl/>
        </w:rPr>
      </w:pPr>
      <w:r>
        <w:rPr>
          <w:rFonts w:hint="cs"/>
          <w:rtl/>
        </w:rPr>
        <w:t xml:space="preserve">- - - גם בשם הממשלה אנחנו מברכים אותך, השופט בדימוס שהם, ואת כל אנשי צוותך ואת הנציבות, ואני חושב שכולנו נתברך בהצלחתך. </w:t>
      </w:r>
    </w:p>
    <w:p w14:paraId="57599F0A" w14:textId="77777777" w:rsidR="00000000" w:rsidRDefault="00ED7A37">
      <w:pPr>
        <w:pStyle w:val="SpeakerCon"/>
        <w:rPr>
          <w:rFonts w:hint="cs"/>
          <w:b w:val="0"/>
          <w:bCs w:val="0"/>
          <w:u w:val="none"/>
          <w:rtl/>
        </w:rPr>
      </w:pPr>
    </w:p>
    <w:p w14:paraId="2437155B" w14:textId="77777777" w:rsidR="00000000" w:rsidRDefault="00ED7A37">
      <w:pPr>
        <w:pStyle w:val="ad"/>
        <w:rPr>
          <w:rtl/>
        </w:rPr>
      </w:pPr>
      <w:r>
        <w:rPr>
          <w:rtl/>
        </w:rPr>
        <w:t>היו"ר יולי-יואל אדלשטיין:</w:t>
      </w:r>
    </w:p>
    <w:p w14:paraId="703B0BEA" w14:textId="77777777" w:rsidR="00000000" w:rsidRDefault="00ED7A37">
      <w:pPr>
        <w:pStyle w:val="a"/>
        <w:rPr>
          <w:rtl/>
        </w:rPr>
      </w:pPr>
    </w:p>
    <w:p w14:paraId="2444F144" w14:textId="77777777" w:rsidR="00000000" w:rsidRDefault="00ED7A37">
      <w:pPr>
        <w:pStyle w:val="a"/>
        <w:rPr>
          <w:rFonts w:hint="cs"/>
          <w:rtl/>
        </w:rPr>
      </w:pPr>
      <w:r>
        <w:rPr>
          <w:rFonts w:hint="cs"/>
          <w:rtl/>
        </w:rPr>
        <w:t>תודה לשר זבולון אורלב. כפי שציינתי</w:t>
      </w:r>
      <w:r>
        <w:rPr>
          <w:rFonts w:hint="cs"/>
          <w:rtl/>
        </w:rPr>
        <w:t xml:space="preserve">, חבר הכנסת עסאם מח'ול, כרגע אין לו  תחרות כלשהי, יזכה לקרוא הצעת סיכום לדיון חשוב זה מטעם הסיעות: מפד"ל, שינוי, חד"ש, הליכוד, רע"ם, בל"ד. זה בכתב יד, בשמך אני כבר מתנצל אם תקרא לאט. בבקשה. </w:t>
      </w:r>
    </w:p>
    <w:p w14:paraId="03E88EDB" w14:textId="77777777" w:rsidR="00000000" w:rsidRDefault="00ED7A37">
      <w:pPr>
        <w:pStyle w:val="a"/>
        <w:rPr>
          <w:rFonts w:hint="cs"/>
          <w:rtl/>
        </w:rPr>
      </w:pPr>
    </w:p>
    <w:p w14:paraId="0BBD102C" w14:textId="77777777" w:rsidR="00000000" w:rsidRDefault="00ED7A37">
      <w:pPr>
        <w:pStyle w:val="Speaker"/>
        <w:rPr>
          <w:rtl/>
        </w:rPr>
      </w:pPr>
      <w:bookmarkStart w:id="254" w:name="FS000000542T16_06_2003_21_16_04"/>
      <w:bookmarkStart w:id="255" w:name="_Toc45367358"/>
      <w:bookmarkEnd w:id="254"/>
      <w:r>
        <w:rPr>
          <w:rFonts w:hint="eastAsia"/>
          <w:rtl/>
        </w:rPr>
        <w:t>עסאם</w:t>
      </w:r>
      <w:r>
        <w:rPr>
          <w:rtl/>
        </w:rPr>
        <w:t xml:space="preserve"> מח'ול (חד"ש-תע"ל):</w:t>
      </w:r>
      <w:bookmarkEnd w:id="255"/>
    </w:p>
    <w:p w14:paraId="6F222CB1" w14:textId="77777777" w:rsidR="00000000" w:rsidRDefault="00ED7A37">
      <w:pPr>
        <w:pStyle w:val="a"/>
        <w:rPr>
          <w:rFonts w:hint="cs"/>
          <w:rtl/>
        </w:rPr>
      </w:pPr>
    </w:p>
    <w:p w14:paraId="0D1971CC" w14:textId="77777777" w:rsidR="00000000" w:rsidRDefault="00ED7A37">
      <w:pPr>
        <w:pStyle w:val="a"/>
        <w:rPr>
          <w:rFonts w:hint="cs"/>
          <w:rtl/>
        </w:rPr>
      </w:pPr>
      <w:r>
        <w:rPr>
          <w:rFonts w:hint="cs"/>
          <w:rtl/>
        </w:rPr>
        <w:t>הצעת סיכום הדיון בעניין דוח נציבות הדור</w:t>
      </w:r>
      <w:r>
        <w:rPr>
          <w:rFonts w:hint="cs"/>
          <w:rtl/>
        </w:rPr>
        <w:t xml:space="preserve">ות הבאים מוגשת על-ידי הסיעות: מפד"ל, שינוי, חד"ש, רע"ם, הליכוד, בל"ד. </w:t>
      </w:r>
    </w:p>
    <w:p w14:paraId="242F5D60" w14:textId="77777777" w:rsidR="00000000" w:rsidRDefault="00ED7A37">
      <w:pPr>
        <w:pStyle w:val="a"/>
        <w:rPr>
          <w:rFonts w:hint="cs"/>
          <w:rtl/>
        </w:rPr>
      </w:pPr>
    </w:p>
    <w:p w14:paraId="481E038A" w14:textId="77777777" w:rsidR="00000000" w:rsidRDefault="00ED7A37">
      <w:pPr>
        <w:pStyle w:val="a"/>
        <w:numPr>
          <w:ilvl w:val="0"/>
          <w:numId w:val="4"/>
        </w:numPr>
        <w:ind w:right="0"/>
        <w:rPr>
          <w:rFonts w:hint="cs"/>
        </w:rPr>
      </w:pPr>
      <w:r>
        <w:rPr>
          <w:rFonts w:hint="cs"/>
          <w:rtl/>
        </w:rPr>
        <w:t>הכנסת מאשרת את הנחתו של דוח נציבות הדורות הבאים לשנה זו.</w:t>
      </w:r>
    </w:p>
    <w:p w14:paraId="427AB2E7" w14:textId="77777777" w:rsidR="00000000" w:rsidRDefault="00ED7A37">
      <w:pPr>
        <w:pStyle w:val="a"/>
        <w:ind w:left="719" w:firstLine="0"/>
        <w:rPr>
          <w:rFonts w:hint="cs"/>
          <w:rtl/>
        </w:rPr>
      </w:pPr>
      <w:r>
        <w:rPr>
          <w:rFonts w:hint="cs"/>
          <w:rtl/>
        </w:rPr>
        <w:t xml:space="preserve"> </w:t>
      </w:r>
    </w:p>
    <w:p w14:paraId="782E25BA" w14:textId="77777777" w:rsidR="00000000" w:rsidRDefault="00ED7A37">
      <w:pPr>
        <w:pStyle w:val="a"/>
        <w:numPr>
          <w:ilvl w:val="0"/>
          <w:numId w:val="4"/>
        </w:numPr>
        <w:ind w:right="0"/>
        <w:rPr>
          <w:rFonts w:hint="cs"/>
        </w:rPr>
      </w:pPr>
      <w:r>
        <w:rPr>
          <w:rFonts w:hint="cs"/>
          <w:rtl/>
        </w:rPr>
        <w:t xml:space="preserve">הכנסת מביעה תמיכה במוסד נציבות הדורות הבאים, הפועל על-פי חוק הכנסת זה כשנה וחצי. </w:t>
      </w:r>
      <w:bookmarkStart w:id="256" w:name="FS000000521T16_06_2003_21_12_01"/>
      <w:bookmarkStart w:id="257" w:name="FS000000521T16_06_2003_21_12_19"/>
      <w:bookmarkEnd w:id="256"/>
      <w:bookmarkEnd w:id="257"/>
      <w:r>
        <w:rPr>
          <w:rFonts w:hint="cs"/>
          <w:rtl/>
        </w:rPr>
        <w:t xml:space="preserve"> </w:t>
      </w:r>
    </w:p>
    <w:p w14:paraId="1D6A3A4C" w14:textId="77777777" w:rsidR="00000000" w:rsidRDefault="00ED7A37">
      <w:pPr>
        <w:pStyle w:val="a"/>
        <w:ind w:firstLine="0"/>
        <w:rPr>
          <w:rFonts w:hint="cs"/>
          <w:rtl/>
        </w:rPr>
      </w:pPr>
    </w:p>
    <w:p w14:paraId="0F4B347A" w14:textId="77777777" w:rsidR="00000000" w:rsidRDefault="00ED7A37">
      <w:pPr>
        <w:pStyle w:val="a"/>
        <w:numPr>
          <w:ilvl w:val="0"/>
          <w:numId w:val="4"/>
        </w:numPr>
        <w:ind w:right="0"/>
        <w:rPr>
          <w:rFonts w:hint="cs"/>
        </w:rPr>
      </w:pPr>
      <w:r>
        <w:rPr>
          <w:rFonts w:hint="cs"/>
          <w:rtl/>
        </w:rPr>
        <w:t>הכנסת מברכת את נציב הדורות הבאים בפעילותו</w:t>
      </w:r>
      <w:r>
        <w:rPr>
          <w:rFonts w:hint="cs"/>
          <w:rtl/>
        </w:rPr>
        <w:t xml:space="preserve"> להטמעת חשיבות העתיד ככלי לתכנון ארוך טווח, האמור ללוות את כל הליכי החקיקה וחקיקת המשנה. </w:t>
      </w:r>
    </w:p>
    <w:p w14:paraId="5328EF01" w14:textId="77777777" w:rsidR="00000000" w:rsidRDefault="00ED7A37">
      <w:pPr>
        <w:pStyle w:val="a"/>
        <w:ind w:firstLine="0"/>
        <w:rPr>
          <w:rFonts w:hint="cs"/>
          <w:rtl/>
        </w:rPr>
      </w:pPr>
    </w:p>
    <w:p w14:paraId="6465EC87" w14:textId="77777777" w:rsidR="00000000" w:rsidRDefault="00ED7A37">
      <w:pPr>
        <w:pStyle w:val="a"/>
        <w:numPr>
          <w:ilvl w:val="0"/>
          <w:numId w:val="4"/>
        </w:numPr>
        <w:ind w:right="0"/>
        <w:rPr>
          <w:rFonts w:hint="cs"/>
        </w:rPr>
      </w:pPr>
      <w:r>
        <w:rPr>
          <w:rFonts w:hint="cs"/>
          <w:rtl/>
        </w:rPr>
        <w:t xml:space="preserve">הכנסת מחזקת את ידי נציב הדורות הבאים בפעולותיו במסגרת הסמכות שניתנה לו </w:t>
      </w:r>
      <w:r>
        <w:rPr>
          <w:rtl/>
        </w:rPr>
        <w:br/>
      </w:r>
      <w:r>
        <w:rPr>
          <w:rFonts w:hint="cs"/>
          <w:rtl/>
        </w:rPr>
        <w:t xml:space="preserve">על-פי חוק מבקר המדינה לפעול ליתר שקיפות של הרשות המבצעת. </w:t>
      </w:r>
    </w:p>
    <w:p w14:paraId="352FD7DA" w14:textId="77777777" w:rsidR="00000000" w:rsidRDefault="00ED7A37">
      <w:pPr>
        <w:pStyle w:val="a"/>
        <w:ind w:firstLine="0"/>
        <w:rPr>
          <w:rFonts w:hint="cs"/>
          <w:rtl/>
        </w:rPr>
      </w:pPr>
    </w:p>
    <w:p w14:paraId="077893C0" w14:textId="77777777" w:rsidR="00000000" w:rsidRDefault="00ED7A37">
      <w:pPr>
        <w:pStyle w:val="a"/>
        <w:numPr>
          <w:ilvl w:val="0"/>
          <w:numId w:val="4"/>
        </w:numPr>
        <w:ind w:right="0"/>
        <w:rPr>
          <w:rFonts w:hint="cs"/>
          <w:rtl/>
        </w:rPr>
      </w:pPr>
      <w:r>
        <w:rPr>
          <w:rFonts w:hint="cs"/>
          <w:rtl/>
        </w:rPr>
        <w:t xml:space="preserve"> הכנסת קוראת לשים דגש, למען הדורות</w:t>
      </w:r>
      <w:r>
        <w:rPr>
          <w:rFonts w:hint="cs"/>
          <w:rtl/>
        </w:rPr>
        <w:t xml:space="preserve"> הבאים, בכל נושאי החינוך, הרווחה ואיכות הסביבה, במסגרת דוחותיו והמלצותיו של נציב הדורות הבאים. </w:t>
      </w:r>
    </w:p>
    <w:p w14:paraId="37C8E027" w14:textId="77777777" w:rsidR="00000000" w:rsidRDefault="00ED7A37">
      <w:pPr>
        <w:pStyle w:val="a"/>
        <w:ind w:firstLine="0"/>
        <w:rPr>
          <w:rFonts w:hint="cs"/>
          <w:rtl/>
        </w:rPr>
      </w:pPr>
    </w:p>
    <w:p w14:paraId="304C02DF" w14:textId="77777777" w:rsidR="00000000" w:rsidRDefault="00ED7A37">
      <w:pPr>
        <w:pStyle w:val="ad"/>
        <w:rPr>
          <w:rtl/>
        </w:rPr>
      </w:pPr>
      <w:r>
        <w:rPr>
          <w:rtl/>
        </w:rPr>
        <w:t>היו"ר יולי-יואל אדלשטיין:</w:t>
      </w:r>
    </w:p>
    <w:p w14:paraId="6F170285" w14:textId="77777777" w:rsidR="00000000" w:rsidRDefault="00ED7A37">
      <w:pPr>
        <w:pStyle w:val="a"/>
        <w:rPr>
          <w:rtl/>
        </w:rPr>
      </w:pPr>
    </w:p>
    <w:p w14:paraId="60C89C87" w14:textId="77777777" w:rsidR="00000000" w:rsidRDefault="00ED7A37">
      <w:pPr>
        <w:pStyle w:val="a"/>
        <w:rPr>
          <w:rFonts w:hint="cs"/>
          <w:rtl/>
        </w:rPr>
      </w:pPr>
      <w:r>
        <w:rPr>
          <w:rFonts w:hint="cs"/>
          <w:rtl/>
        </w:rPr>
        <w:t>אני מודה מאוד לחבר הכנסת עסאם מח'ול.</w:t>
      </w:r>
    </w:p>
    <w:p w14:paraId="0B29DCC2" w14:textId="77777777" w:rsidR="00000000" w:rsidRDefault="00ED7A37">
      <w:pPr>
        <w:pStyle w:val="a"/>
        <w:rPr>
          <w:rFonts w:hint="cs"/>
          <w:rtl/>
        </w:rPr>
      </w:pPr>
    </w:p>
    <w:p w14:paraId="6006BFAA" w14:textId="77777777" w:rsidR="00000000" w:rsidRDefault="00ED7A37">
      <w:pPr>
        <w:pStyle w:val="a"/>
        <w:rPr>
          <w:rFonts w:hint="cs"/>
          <w:rtl/>
        </w:rPr>
      </w:pPr>
      <w:r>
        <w:rPr>
          <w:rFonts w:hint="cs"/>
          <w:rtl/>
        </w:rPr>
        <w:t>חברי הכנסת, לפני שנעבור להצבעה, ויש לנו עוד זמן מהצלצול, אני מבקש, בשם כל הבית וכל משתתפי הדיו</w:t>
      </w:r>
      <w:r>
        <w:rPr>
          <w:rFonts w:hint="cs"/>
          <w:rtl/>
        </w:rPr>
        <w:t>ן, להודות לנציב הדורות הבאים, השופט בדימוס שלמה שהם, לכל הצוות שלו, על העבודה החשובה שהם עושים, ולאחל להם המשך הצלחה, וגם להביא בחשבון כמה מן ההערות שאמרו כאן הדוברים הרבים. אני חושב שהפעילות הזאת היא באמת למען כולנו, למען העתיד שלנו, למען ילדינו. בכך, אני</w:t>
      </w:r>
      <w:r>
        <w:rPr>
          <w:rFonts w:hint="cs"/>
          <w:rtl/>
        </w:rPr>
        <w:t xml:space="preserve"> מניח, תמו חמש דקות שאנחנו צריכים עד להצבעה.</w:t>
      </w:r>
    </w:p>
    <w:p w14:paraId="7DF3B7A4" w14:textId="77777777" w:rsidR="00000000" w:rsidRDefault="00ED7A37">
      <w:pPr>
        <w:pStyle w:val="a"/>
        <w:rPr>
          <w:rFonts w:hint="cs"/>
          <w:rtl/>
        </w:rPr>
      </w:pPr>
    </w:p>
    <w:p w14:paraId="09D91B72" w14:textId="77777777" w:rsidR="00000000" w:rsidRDefault="00ED7A37">
      <w:pPr>
        <w:pStyle w:val="a"/>
        <w:rPr>
          <w:rFonts w:hint="cs"/>
          <w:rtl/>
        </w:rPr>
      </w:pPr>
      <w:r>
        <w:rPr>
          <w:rFonts w:hint="cs"/>
          <w:rtl/>
        </w:rPr>
        <w:t>ההצבעה על הודעת הסיכום מטעם הסיעות מפד"ל, שינוי, חד"ש, הליכוד, רע"ם ובל"ד, החלה. מי בעד? מי נגד?</w:t>
      </w:r>
    </w:p>
    <w:p w14:paraId="68FEAA78" w14:textId="77777777" w:rsidR="00000000" w:rsidRDefault="00ED7A37">
      <w:pPr>
        <w:pStyle w:val="a"/>
        <w:rPr>
          <w:rFonts w:hint="cs"/>
          <w:rtl/>
        </w:rPr>
      </w:pPr>
    </w:p>
    <w:p w14:paraId="0CDEB76E" w14:textId="77777777" w:rsidR="00000000" w:rsidRDefault="00ED7A37">
      <w:pPr>
        <w:pStyle w:val="a7"/>
        <w:bidi/>
        <w:rPr>
          <w:rFonts w:hint="cs"/>
          <w:rtl/>
        </w:rPr>
      </w:pPr>
      <w:r>
        <w:rPr>
          <w:rFonts w:hint="cs"/>
          <w:rtl/>
        </w:rPr>
        <w:t>הצבעה מס' 6</w:t>
      </w:r>
    </w:p>
    <w:p w14:paraId="572FB7C6" w14:textId="77777777" w:rsidR="00000000" w:rsidRDefault="00ED7A37">
      <w:pPr>
        <w:pStyle w:val="a"/>
        <w:jc w:val="center"/>
        <w:rPr>
          <w:rFonts w:hint="cs"/>
          <w:rtl/>
        </w:rPr>
      </w:pPr>
    </w:p>
    <w:p w14:paraId="5CAA0557" w14:textId="77777777" w:rsidR="00000000" w:rsidRDefault="00ED7A37">
      <w:pPr>
        <w:pStyle w:val="a8"/>
        <w:bidi/>
        <w:rPr>
          <w:rFonts w:hint="cs"/>
          <w:rtl/>
        </w:rPr>
      </w:pPr>
      <w:r>
        <w:rPr>
          <w:rFonts w:hint="cs"/>
          <w:rtl/>
        </w:rPr>
        <w:t xml:space="preserve">בעד הצעת הסיכום שהביא חבר הכנסת עסאם מח'ול </w:t>
      </w:r>
      <w:r>
        <w:rPr>
          <w:rtl/>
        </w:rPr>
        <w:t>–</w:t>
      </w:r>
      <w:r>
        <w:rPr>
          <w:rFonts w:hint="cs"/>
          <w:rtl/>
        </w:rPr>
        <w:t xml:space="preserve"> 7</w:t>
      </w:r>
    </w:p>
    <w:p w14:paraId="019BAF5A" w14:textId="77777777" w:rsidR="00000000" w:rsidRDefault="00ED7A37">
      <w:pPr>
        <w:pStyle w:val="a8"/>
        <w:bidi/>
        <w:rPr>
          <w:rFonts w:hint="cs"/>
          <w:rtl/>
        </w:rPr>
      </w:pPr>
      <w:r>
        <w:rPr>
          <w:rFonts w:hint="cs"/>
          <w:rtl/>
        </w:rPr>
        <w:t xml:space="preserve">נגד </w:t>
      </w:r>
      <w:r>
        <w:rPr>
          <w:rtl/>
        </w:rPr>
        <w:t>–</w:t>
      </w:r>
      <w:r>
        <w:rPr>
          <w:rFonts w:hint="cs"/>
          <w:rtl/>
        </w:rPr>
        <w:t xml:space="preserve"> אין</w:t>
      </w:r>
    </w:p>
    <w:p w14:paraId="4CA2D3E1" w14:textId="77777777" w:rsidR="00000000" w:rsidRDefault="00ED7A37">
      <w:pPr>
        <w:pStyle w:val="a8"/>
        <w:bidi/>
        <w:rPr>
          <w:rFonts w:hint="cs"/>
          <w:rtl/>
        </w:rPr>
      </w:pPr>
      <w:r>
        <w:rPr>
          <w:rFonts w:hint="cs"/>
          <w:rtl/>
        </w:rPr>
        <w:t xml:space="preserve">נמנעים </w:t>
      </w:r>
      <w:r>
        <w:rPr>
          <w:rtl/>
        </w:rPr>
        <w:t>–</w:t>
      </w:r>
      <w:r>
        <w:rPr>
          <w:rFonts w:hint="cs"/>
          <w:rtl/>
        </w:rPr>
        <w:t xml:space="preserve"> 1</w:t>
      </w:r>
    </w:p>
    <w:p w14:paraId="1DA743D2" w14:textId="77777777" w:rsidR="00000000" w:rsidRDefault="00ED7A37">
      <w:pPr>
        <w:pStyle w:val="a9"/>
        <w:bidi/>
        <w:rPr>
          <w:rFonts w:hint="cs"/>
          <w:rtl/>
        </w:rPr>
      </w:pPr>
      <w:r>
        <w:rPr>
          <w:rFonts w:hint="cs"/>
          <w:rtl/>
        </w:rPr>
        <w:t>הצעת הסיכום שהביא חבר הכנסת עסא</w:t>
      </w:r>
      <w:r>
        <w:rPr>
          <w:rFonts w:hint="cs"/>
          <w:rtl/>
        </w:rPr>
        <w:t>ם מח'ול נתקבלה.</w:t>
      </w:r>
    </w:p>
    <w:p w14:paraId="34E18F81" w14:textId="77777777" w:rsidR="00000000" w:rsidRDefault="00ED7A37">
      <w:pPr>
        <w:pStyle w:val="a"/>
        <w:rPr>
          <w:rFonts w:hint="cs"/>
          <w:rtl/>
        </w:rPr>
      </w:pPr>
    </w:p>
    <w:p w14:paraId="4C4B14E4" w14:textId="77777777" w:rsidR="00000000" w:rsidRDefault="00ED7A37">
      <w:pPr>
        <w:pStyle w:val="ad"/>
        <w:rPr>
          <w:rtl/>
        </w:rPr>
      </w:pPr>
      <w:r>
        <w:rPr>
          <w:rtl/>
        </w:rPr>
        <w:t>היו"ר יולי-יואל אדלשטיין:</w:t>
      </w:r>
    </w:p>
    <w:p w14:paraId="776D3E2D" w14:textId="77777777" w:rsidR="00000000" w:rsidRDefault="00ED7A37">
      <w:pPr>
        <w:pStyle w:val="a"/>
        <w:rPr>
          <w:rtl/>
        </w:rPr>
      </w:pPr>
    </w:p>
    <w:p w14:paraId="34F72BE6" w14:textId="77777777" w:rsidR="00000000" w:rsidRDefault="00ED7A37">
      <w:pPr>
        <w:pStyle w:val="a"/>
        <w:rPr>
          <w:rFonts w:hint="cs"/>
          <w:rtl/>
        </w:rPr>
      </w:pPr>
      <w:r>
        <w:rPr>
          <w:rFonts w:hint="cs"/>
          <w:rtl/>
        </w:rPr>
        <w:t xml:space="preserve">חברי הכנסת, בעד </w:t>
      </w:r>
      <w:r>
        <w:rPr>
          <w:rtl/>
        </w:rPr>
        <w:t>–</w:t>
      </w:r>
      <w:r>
        <w:rPr>
          <w:rFonts w:hint="cs"/>
          <w:rtl/>
        </w:rPr>
        <w:t xml:space="preserve"> 7, אין מתנגדים, נמנע אחד. הצעת הסיכום אכן אושרה. </w:t>
      </w:r>
    </w:p>
    <w:p w14:paraId="095BF199" w14:textId="77777777" w:rsidR="00000000" w:rsidRDefault="00ED7A37">
      <w:pPr>
        <w:pStyle w:val="a"/>
        <w:rPr>
          <w:rFonts w:hint="cs"/>
          <w:rtl/>
        </w:rPr>
      </w:pPr>
    </w:p>
    <w:p w14:paraId="2750224C" w14:textId="77777777" w:rsidR="00000000" w:rsidRDefault="00ED7A37">
      <w:pPr>
        <w:pStyle w:val="Manager"/>
        <w:rPr>
          <w:rtl/>
        </w:rPr>
      </w:pPr>
    </w:p>
    <w:p w14:paraId="48407B6D" w14:textId="77777777" w:rsidR="00000000" w:rsidRDefault="00ED7A37">
      <w:pPr>
        <w:pStyle w:val="a"/>
        <w:rPr>
          <w:rFonts w:hint="cs"/>
          <w:rtl/>
        </w:rPr>
      </w:pPr>
    </w:p>
    <w:p w14:paraId="6CCBD8D1" w14:textId="77777777" w:rsidR="00000000" w:rsidRDefault="00ED7A37">
      <w:pPr>
        <w:pStyle w:val="a"/>
        <w:rPr>
          <w:rFonts w:hint="cs"/>
          <w:rtl/>
        </w:rPr>
      </w:pPr>
    </w:p>
    <w:p w14:paraId="6349AA0F" w14:textId="77777777" w:rsidR="00000000" w:rsidRDefault="00ED7A37">
      <w:pPr>
        <w:pStyle w:val="Subject"/>
        <w:rPr>
          <w:rFonts w:hint="cs"/>
          <w:rtl/>
        </w:rPr>
      </w:pPr>
      <w:bookmarkStart w:id="258" w:name="_Toc45367359"/>
      <w:r>
        <w:rPr>
          <w:rFonts w:hint="cs"/>
          <w:rtl/>
        </w:rPr>
        <w:t>הודעת הממשלה על רצונה להחיל דין רציפות על הצעות חוק</w:t>
      </w:r>
      <w:bookmarkEnd w:id="258"/>
    </w:p>
    <w:p w14:paraId="1C0DDD17" w14:textId="77777777" w:rsidR="00000000" w:rsidRDefault="00ED7A37">
      <w:pPr>
        <w:pStyle w:val="Subject"/>
        <w:jc w:val="both"/>
        <w:rPr>
          <w:rFonts w:hint="cs"/>
          <w:b w:val="0"/>
          <w:bCs w:val="0"/>
          <w:u w:val="none"/>
          <w:rtl/>
        </w:rPr>
      </w:pPr>
      <w:bookmarkStart w:id="259" w:name="_Toc45367360"/>
      <w:r>
        <w:rPr>
          <w:b w:val="0"/>
          <w:bCs w:val="0"/>
          <w:u w:val="none"/>
          <w:rtl/>
        </w:rPr>
        <w:t>["דברי הכנסת", חוב</w:t>
      </w:r>
      <w:r>
        <w:rPr>
          <w:rFonts w:hint="cs"/>
          <w:b w:val="0"/>
          <w:bCs w:val="0"/>
          <w:u w:val="none"/>
          <w:rtl/>
        </w:rPr>
        <w:t>'</w:t>
      </w:r>
      <w:r>
        <w:rPr>
          <w:b w:val="0"/>
          <w:bCs w:val="0"/>
          <w:u w:val="none"/>
          <w:rtl/>
        </w:rPr>
        <w:t xml:space="preserve"> </w:t>
      </w:r>
      <w:r>
        <w:rPr>
          <w:rFonts w:hint="cs"/>
          <w:b w:val="0"/>
          <w:bCs w:val="0"/>
          <w:u w:val="none"/>
          <w:rtl/>
        </w:rPr>
        <w:t>י"א</w:t>
      </w:r>
      <w:r>
        <w:rPr>
          <w:b w:val="0"/>
          <w:bCs w:val="0"/>
          <w:u w:val="none"/>
          <w:rtl/>
        </w:rPr>
        <w:t>, עמ'</w:t>
      </w:r>
      <w:r>
        <w:rPr>
          <w:rFonts w:hint="cs"/>
          <w:b w:val="0"/>
          <w:bCs w:val="0"/>
          <w:u w:val="none"/>
          <w:rtl/>
        </w:rPr>
        <w:t xml:space="preserve"> 2749.</w:t>
      </w:r>
      <w:r>
        <w:rPr>
          <w:b w:val="0"/>
          <w:bCs w:val="0"/>
          <w:u w:val="none"/>
          <w:rtl/>
        </w:rPr>
        <w:t>]</w:t>
      </w:r>
      <w:bookmarkEnd w:id="259"/>
    </w:p>
    <w:p w14:paraId="5AE77473" w14:textId="77777777" w:rsidR="00000000" w:rsidRDefault="00ED7A37">
      <w:pPr>
        <w:pStyle w:val="a"/>
        <w:rPr>
          <w:rFonts w:hint="cs"/>
          <w:rtl/>
        </w:rPr>
      </w:pPr>
    </w:p>
    <w:p w14:paraId="7C6B4959" w14:textId="77777777" w:rsidR="00000000" w:rsidRDefault="00ED7A37">
      <w:pPr>
        <w:pStyle w:val="ad"/>
        <w:rPr>
          <w:rtl/>
        </w:rPr>
      </w:pPr>
      <w:r>
        <w:rPr>
          <w:rtl/>
        </w:rPr>
        <w:t>היו"ר יולי-יואל אדלשטיין:</w:t>
      </w:r>
    </w:p>
    <w:p w14:paraId="3AE9D8EA" w14:textId="77777777" w:rsidR="00000000" w:rsidRDefault="00ED7A37">
      <w:pPr>
        <w:pStyle w:val="a"/>
        <w:rPr>
          <w:rtl/>
        </w:rPr>
      </w:pPr>
    </w:p>
    <w:p w14:paraId="38334CF8" w14:textId="77777777" w:rsidR="00000000" w:rsidRDefault="00ED7A37">
      <w:pPr>
        <w:pStyle w:val="a"/>
        <w:rPr>
          <w:rFonts w:hint="cs"/>
          <w:rtl/>
        </w:rPr>
      </w:pPr>
      <w:r>
        <w:rPr>
          <w:rFonts w:hint="cs"/>
          <w:rtl/>
        </w:rPr>
        <w:t>אנחנו נעבור לנושא הבא, ו</w:t>
      </w:r>
      <w:r>
        <w:rPr>
          <w:rFonts w:hint="cs"/>
          <w:rtl/>
        </w:rPr>
        <w:t xml:space="preserve">הוא: הצעת סיעות מרצ, יהדות התורה, חד"ש-תע"ל, בל"ד ורע"ם שדין הרציפות לא יחול על הצעות חוק אלו: 1. הצעת חוק זכויות מבצעים ומשדרים (תיקון מס' 4), התשס"ג-2002 </w:t>
      </w:r>
      <w:r>
        <w:rPr>
          <w:rtl/>
        </w:rPr>
        <w:t>–</w:t>
      </w:r>
      <w:r>
        <w:rPr>
          <w:rFonts w:hint="cs"/>
          <w:rtl/>
        </w:rPr>
        <w:t xml:space="preserve"> הצעות חוק, חוב' מ/5; 2. הצעת חוק לתיקון פקודת הראיות [נוסח חדש] (מס' 15) (עדות קרובים), התשס"ב-200</w:t>
      </w:r>
      <w:r>
        <w:rPr>
          <w:rFonts w:hint="cs"/>
          <w:rtl/>
        </w:rPr>
        <w:t>2; 3. הצעת חוק לתיקון פקודת הנזיקין (מס' 10) (אחריות עובדי הציבור), התשס"ג-2002; 4. הצעת חוק מקרקעי ציבור (סילוק פולשים) (תיקון), התשס"ג-2002; 5. הצעת חוק שיפוט בענייני התרת נישואין (מקרים מיוחדים) (תיקון מס' 2) (סמכות בין-לאומית וקביעת ערכאת שיפוט), התשס"</w:t>
      </w:r>
      <w:r>
        <w:rPr>
          <w:rFonts w:hint="cs"/>
          <w:rtl/>
        </w:rPr>
        <w:t xml:space="preserve">ג-2002; 6. הצעת חוק השיפוט הצבאי (תיקון מס' 38), התשס"ב-2002; 7. הצעת חוק החבות בנזיקין של בעלי כלי שיט לנזקי זיהום הים בשמן, התשס"א-2000; 8. הצעת חוק לתיקון פקודת התעבורה (מס' 53), התשס"א-2001. </w:t>
      </w:r>
    </w:p>
    <w:p w14:paraId="231C9645" w14:textId="77777777" w:rsidR="00000000" w:rsidRDefault="00ED7A37">
      <w:pPr>
        <w:pStyle w:val="a"/>
        <w:rPr>
          <w:rFonts w:hint="cs"/>
          <w:rtl/>
        </w:rPr>
      </w:pPr>
    </w:p>
    <w:p w14:paraId="1ABD962F" w14:textId="77777777" w:rsidR="00000000" w:rsidRDefault="00ED7A37">
      <w:pPr>
        <w:pStyle w:val="a"/>
        <w:rPr>
          <w:rFonts w:hint="cs"/>
          <w:rtl/>
        </w:rPr>
      </w:pPr>
      <w:r>
        <w:rPr>
          <w:rFonts w:hint="cs"/>
          <w:rtl/>
        </w:rPr>
        <w:t xml:space="preserve">ינמקו את הערעורים - הראשון הוא חבר הכנסת מאיר פרוש. הוא לא </w:t>
      </w:r>
      <w:r>
        <w:rPr>
          <w:rFonts w:hint="cs"/>
          <w:rtl/>
        </w:rPr>
        <w:t>אתנו. חבר הכנסת מוחמד ברכה לעומת זה אתנו, והוא יהיה ראשון המנמקים. בבקשה, אדוני.</w:t>
      </w:r>
    </w:p>
    <w:p w14:paraId="763736A1" w14:textId="77777777" w:rsidR="00000000" w:rsidRDefault="00ED7A37">
      <w:pPr>
        <w:pStyle w:val="a"/>
        <w:rPr>
          <w:rFonts w:hint="cs"/>
          <w:rtl/>
        </w:rPr>
      </w:pPr>
    </w:p>
    <w:p w14:paraId="3F37A91D" w14:textId="77777777" w:rsidR="00000000" w:rsidRDefault="00ED7A37">
      <w:pPr>
        <w:pStyle w:val="a"/>
        <w:rPr>
          <w:rFonts w:hint="cs"/>
          <w:rtl/>
        </w:rPr>
      </w:pPr>
      <w:r>
        <w:rPr>
          <w:rFonts w:hint="cs"/>
          <w:rtl/>
        </w:rPr>
        <w:t xml:space="preserve">תשובה והצבעה במועד אחר. </w:t>
      </w:r>
    </w:p>
    <w:p w14:paraId="555F834B" w14:textId="77777777" w:rsidR="00000000" w:rsidRDefault="00ED7A37">
      <w:pPr>
        <w:pStyle w:val="a"/>
        <w:rPr>
          <w:rFonts w:hint="cs"/>
          <w:rtl/>
        </w:rPr>
      </w:pPr>
    </w:p>
    <w:p w14:paraId="4C3CB235" w14:textId="77777777" w:rsidR="00000000" w:rsidRDefault="00ED7A37">
      <w:pPr>
        <w:pStyle w:val="ac"/>
        <w:rPr>
          <w:rtl/>
        </w:rPr>
      </w:pPr>
      <w:r>
        <w:rPr>
          <w:rFonts w:hint="eastAsia"/>
          <w:rtl/>
        </w:rPr>
        <w:t>סגן</w:t>
      </w:r>
      <w:r>
        <w:rPr>
          <w:rtl/>
        </w:rPr>
        <w:t xml:space="preserve"> שר במשרד ראש הממשלה יצחק לוי:</w:t>
      </w:r>
    </w:p>
    <w:p w14:paraId="4F8D6C8D" w14:textId="77777777" w:rsidR="00000000" w:rsidRDefault="00ED7A37">
      <w:pPr>
        <w:pStyle w:val="a"/>
        <w:rPr>
          <w:rFonts w:hint="cs"/>
          <w:rtl/>
        </w:rPr>
      </w:pPr>
    </w:p>
    <w:p w14:paraId="7F8A3A21" w14:textId="77777777" w:rsidR="00000000" w:rsidRDefault="00ED7A37">
      <w:pPr>
        <w:pStyle w:val="a"/>
        <w:ind w:firstLine="720"/>
        <w:rPr>
          <w:rFonts w:hint="cs"/>
          <w:rtl/>
        </w:rPr>
      </w:pPr>
      <w:r>
        <w:rPr>
          <w:rFonts w:hint="cs"/>
          <w:rtl/>
        </w:rPr>
        <w:t>תשובה לא היום?</w:t>
      </w:r>
    </w:p>
    <w:p w14:paraId="74E50D2E" w14:textId="77777777" w:rsidR="00000000" w:rsidRDefault="00ED7A37">
      <w:pPr>
        <w:pStyle w:val="a"/>
        <w:ind w:firstLine="0"/>
        <w:rPr>
          <w:rFonts w:hint="cs"/>
          <w:rtl/>
        </w:rPr>
      </w:pPr>
    </w:p>
    <w:p w14:paraId="12378E08" w14:textId="77777777" w:rsidR="00000000" w:rsidRDefault="00ED7A37">
      <w:pPr>
        <w:pStyle w:val="ad"/>
        <w:rPr>
          <w:rtl/>
        </w:rPr>
      </w:pPr>
      <w:r>
        <w:rPr>
          <w:rtl/>
        </w:rPr>
        <w:t>היו"ר יולי-יואל אדלשטיין:</w:t>
      </w:r>
    </w:p>
    <w:p w14:paraId="7850872B" w14:textId="77777777" w:rsidR="00000000" w:rsidRDefault="00ED7A37">
      <w:pPr>
        <w:pStyle w:val="a"/>
        <w:rPr>
          <w:rtl/>
        </w:rPr>
      </w:pPr>
    </w:p>
    <w:p w14:paraId="445E7AA7" w14:textId="77777777" w:rsidR="00000000" w:rsidRDefault="00ED7A37">
      <w:pPr>
        <w:pStyle w:val="a"/>
        <w:rPr>
          <w:rFonts w:hint="cs"/>
          <w:rtl/>
        </w:rPr>
      </w:pPr>
      <w:r>
        <w:rPr>
          <w:rFonts w:hint="cs"/>
          <w:rtl/>
        </w:rPr>
        <w:t>בנושא הזה הצבעה במועד אחר. סגן השר מעוניין להשיב? אנחנו נברר את הסוגיה</w:t>
      </w:r>
      <w:r>
        <w:rPr>
          <w:rFonts w:hint="cs"/>
          <w:rtl/>
        </w:rPr>
        <w:t xml:space="preserve"> הזאת עד תום. תשובה והצבעה בכל הנושאים, כפי שנאמר, במועד אחר. חבר הכנסת מוחמד ברכה, בבקשה. חמש דקות לרשותך.</w:t>
      </w:r>
    </w:p>
    <w:p w14:paraId="77942039" w14:textId="77777777" w:rsidR="00000000" w:rsidRDefault="00ED7A37">
      <w:pPr>
        <w:pStyle w:val="a"/>
        <w:rPr>
          <w:rFonts w:hint="cs"/>
          <w:rtl/>
        </w:rPr>
      </w:pPr>
    </w:p>
    <w:p w14:paraId="08A51675" w14:textId="77777777" w:rsidR="00000000" w:rsidRDefault="00ED7A37">
      <w:pPr>
        <w:pStyle w:val="Speaker"/>
        <w:rPr>
          <w:rtl/>
        </w:rPr>
      </w:pPr>
      <w:bookmarkStart w:id="260" w:name="FS000000540T16_06_2003_20_58_54"/>
      <w:bookmarkStart w:id="261" w:name="_Toc45367361"/>
      <w:bookmarkEnd w:id="260"/>
      <w:r>
        <w:rPr>
          <w:rFonts w:hint="eastAsia"/>
          <w:rtl/>
        </w:rPr>
        <w:t>מוחמד</w:t>
      </w:r>
      <w:r>
        <w:rPr>
          <w:rtl/>
        </w:rPr>
        <w:t xml:space="preserve"> ברכה (חד"ש-תע"ל):</w:t>
      </w:r>
      <w:bookmarkEnd w:id="261"/>
    </w:p>
    <w:p w14:paraId="405B41C6" w14:textId="77777777" w:rsidR="00000000" w:rsidRDefault="00ED7A37">
      <w:pPr>
        <w:pStyle w:val="a"/>
        <w:rPr>
          <w:rFonts w:hint="cs"/>
          <w:rtl/>
        </w:rPr>
      </w:pPr>
    </w:p>
    <w:p w14:paraId="07F71669" w14:textId="77777777" w:rsidR="00000000" w:rsidRDefault="00ED7A37">
      <w:pPr>
        <w:pStyle w:val="a"/>
        <w:rPr>
          <w:rFonts w:hint="cs"/>
          <w:rtl/>
        </w:rPr>
      </w:pPr>
      <w:r>
        <w:rPr>
          <w:rFonts w:hint="cs"/>
          <w:rtl/>
        </w:rPr>
        <w:t>אדוני היושב-ראש, רבותי חברי הכנסת, אני רוצה דווקא להתמקד בהצעת חוק אחת שהממשלה מבקשת להחיל עליה דין רציפות, והיא מה שקרוי:</w:t>
      </w:r>
      <w:r>
        <w:rPr>
          <w:rFonts w:hint="cs"/>
          <w:rtl/>
        </w:rPr>
        <w:t xml:space="preserve"> חוק סילוק פולשים. כשהדברים מנוסחים בניסוח הזה, אתה חושב שיש איזה צבא זר שצובא על גבולות המדינה, מנסה לפלוש לאדמות הריבוניות של המדינה, והממשלה כל כך חרדה עד שהיא רוצה לחוקק חוק לסלק את הפולשים.  </w:t>
      </w:r>
    </w:p>
    <w:p w14:paraId="2D236694" w14:textId="77777777" w:rsidR="00000000" w:rsidRDefault="00ED7A37">
      <w:pPr>
        <w:pStyle w:val="a"/>
        <w:rPr>
          <w:rFonts w:hint="cs"/>
          <w:rtl/>
        </w:rPr>
      </w:pPr>
    </w:p>
    <w:p w14:paraId="42230A97" w14:textId="77777777" w:rsidR="00000000" w:rsidRDefault="00ED7A37">
      <w:pPr>
        <w:pStyle w:val="a"/>
        <w:rPr>
          <w:rFonts w:hint="cs"/>
          <w:rtl/>
        </w:rPr>
      </w:pPr>
      <w:r>
        <w:rPr>
          <w:rFonts w:hint="cs"/>
          <w:rtl/>
        </w:rPr>
        <w:t>לדבר הזה אין אח ורע, אדוני היושב-ראש, להתייחס לאזרחי המדינ</w:t>
      </w:r>
      <w:r>
        <w:rPr>
          <w:rFonts w:hint="cs"/>
          <w:rtl/>
        </w:rPr>
        <w:t>ה, שיושבים על אדמתם, כפולשים. והכוונה היא לאזרחים הערבים, הבדואים בנגב, אנשים שחיים על האדמות האלה והן קניינם זה עשרות שנים. רובם המכריע יושבים במקומות האלה עוד מלפני קום המדינה. פתאום, בכל מיני תרגילים ובכל מיני חוקים כשרים כביכול למהדרין של נוכחים-נפקדים</w:t>
      </w:r>
      <w:r>
        <w:rPr>
          <w:rFonts w:hint="cs"/>
          <w:rtl/>
        </w:rPr>
        <w:t xml:space="preserve">, של אדמה לא מעובדת, של צורכי הציבור </w:t>
      </w:r>
      <w:r>
        <w:rPr>
          <w:rtl/>
        </w:rPr>
        <w:t>–</w:t>
      </w:r>
      <w:r>
        <w:rPr>
          <w:rFonts w:hint="cs"/>
          <w:rtl/>
        </w:rPr>
        <w:t xml:space="preserve"> כל מיני דברים פילנתרופיים כאלה, שאתה יכול לחשוב שהם שאובים מלקסיקון אחר, ממקום אחר, מין הזיה, בכל האמצעים האלה הממשלה שמה יד על האדמות של האנשים. </w:t>
      </w:r>
    </w:p>
    <w:p w14:paraId="555A1FFE" w14:textId="77777777" w:rsidR="00000000" w:rsidRDefault="00ED7A37">
      <w:pPr>
        <w:pStyle w:val="a"/>
        <w:rPr>
          <w:rFonts w:hint="cs"/>
          <w:rtl/>
        </w:rPr>
      </w:pPr>
    </w:p>
    <w:p w14:paraId="7D8A24A4" w14:textId="77777777" w:rsidR="00000000" w:rsidRDefault="00ED7A37">
      <w:pPr>
        <w:pStyle w:val="a"/>
        <w:rPr>
          <w:rFonts w:hint="cs"/>
          <w:rtl/>
        </w:rPr>
      </w:pPr>
      <w:r>
        <w:rPr>
          <w:rFonts w:hint="cs"/>
          <w:rtl/>
        </w:rPr>
        <w:t>אבל האנשים נשארו, הם לא יכולים להיעלם, הם לא יכולים להיהפך לשקופים, ל</w:t>
      </w:r>
      <w:r>
        <w:rPr>
          <w:rFonts w:hint="cs"/>
          <w:rtl/>
        </w:rPr>
        <w:t>בלתי נראים. ואז כאילו המדינה, או החוק כיבד את הזכות של אדם שיושב במקום מסוים להמשיך לשבת ולייצר תהליך כלשהו של משא-ומתן, של הידברות, של הבנה. הממשלה, אפילו במסגרת החוקים הדרקוניים שהיא הסתמכה עליהם כדי להשתלט על הקרקע, רוצה עכשיו להשתמש באמצעים דרקוניים כד</w:t>
      </w:r>
      <w:r>
        <w:rPr>
          <w:rFonts w:hint="cs"/>
          <w:rtl/>
        </w:rPr>
        <w:t>י לעקור את האנשים ממה שנשאר להם, מהמקומות שנשארו להם.</w:t>
      </w:r>
    </w:p>
    <w:p w14:paraId="37ACB1D2" w14:textId="77777777" w:rsidR="00000000" w:rsidRDefault="00ED7A37">
      <w:pPr>
        <w:pStyle w:val="a"/>
        <w:rPr>
          <w:rFonts w:hint="cs"/>
          <w:rtl/>
        </w:rPr>
      </w:pPr>
    </w:p>
    <w:p w14:paraId="772EA412" w14:textId="77777777" w:rsidR="00000000" w:rsidRDefault="00ED7A37">
      <w:pPr>
        <w:pStyle w:val="a"/>
        <w:rPr>
          <w:rFonts w:hint="cs"/>
          <w:rtl/>
        </w:rPr>
      </w:pPr>
      <w:r>
        <w:rPr>
          <w:rFonts w:hint="cs"/>
          <w:rtl/>
        </w:rPr>
        <w:t>אני חושב שזה דבר שנוגד את המוסר, נוגד את החוק, נוגד את חוקי הצדק הטבעי. זה דבר שפשוט אין לו מקום בספר החוקים של מדינה מתוקנת. מה זאת אומרת סילוק פולשים? על מי מדובר? מדובר על אנשים שיושבים בכפרים שנקרא</w:t>
      </w:r>
      <w:r>
        <w:rPr>
          <w:rFonts w:hint="cs"/>
          <w:rtl/>
        </w:rPr>
        <w:t>ים בלתי מוכרים. כמה פעמים צריך לדקלם את הדברים האלה ולדבר על המושג האבסורדי הזה של כפר בלתי מוכר? מה זאת אומרת כפר בלתי מוכר? אלה אנשים שחיים במקום הזה עשרות בשנים, חיים את סגנון חייהם, את מורשתם כפי שהם מבינים אותה, ובאים ומתייחסים אליהם כאל פולשים, כזרים</w:t>
      </w:r>
      <w:r>
        <w:rPr>
          <w:rFonts w:hint="cs"/>
          <w:rtl/>
        </w:rPr>
        <w:t xml:space="preserve"> וכמי שהשתלט על אדמות המדינה.  </w:t>
      </w:r>
    </w:p>
    <w:p w14:paraId="53593E20" w14:textId="77777777" w:rsidR="00000000" w:rsidRDefault="00ED7A37">
      <w:pPr>
        <w:pStyle w:val="a"/>
        <w:rPr>
          <w:rFonts w:hint="cs"/>
          <w:rtl/>
        </w:rPr>
      </w:pPr>
    </w:p>
    <w:p w14:paraId="21B12792" w14:textId="77777777" w:rsidR="00000000" w:rsidRDefault="00ED7A37">
      <w:pPr>
        <w:pStyle w:val="a"/>
        <w:rPr>
          <w:rFonts w:hint="cs"/>
          <w:rtl/>
        </w:rPr>
      </w:pPr>
      <w:r>
        <w:rPr>
          <w:rFonts w:hint="cs"/>
          <w:rtl/>
        </w:rPr>
        <w:t>אם המדינה היתה סובלת ממחסור בקרקעות או מנהירה לכיוון הנגב, ואז אנשים חנוקים והמדינה והממשלה צריכה לעשות הסדר כדי לקיים את כל האזרחים, היינו אומרים: טוב, יכול להיות שצריך לעשות איזו הלאמה של האדמות לטובת הכלל, ומי כמוני מאמי</w:t>
      </w:r>
      <w:r>
        <w:rPr>
          <w:rFonts w:hint="cs"/>
          <w:rtl/>
        </w:rPr>
        <w:t xml:space="preserve">ן בהלאמה. אבל פה לא מדובר על כך. מדובר על גזלת קרקעות לשמה, ומעמידים את הקרקעות האלה לרשותם של יחידים, אדוני השר אורלב, בסגנון החווה של מר שרון. </w:t>
      </w:r>
    </w:p>
    <w:p w14:paraId="2447CCA1" w14:textId="77777777" w:rsidR="00000000" w:rsidRDefault="00ED7A37">
      <w:pPr>
        <w:pStyle w:val="a"/>
        <w:rPr>
          <w:rFonts w:hint="cs"/>
          <w:rtl/>
        </w:rPr>
      </w:pPr>
    </w:p>
    <w:p w14:paraId="718205FE" w14:textId="77777777" w:rsidR="00000000" w:rsidRDefault="00ED7A37">
      <w:pPr>
        <w:pStyle w:val="a"/>
        <w:rPr>
          <w:rFonts w:hint="cs"/>
          <w:rtl/>
        </w:rPr>
      </w:pPr>
      <w:r>
        <w:rPr>
          <w:rFonts w:hint="cs"/>
          <w:rtl/>
        </w:rPr>
        <w:t>אחד המקרים המזעזעים הוא ליד דימונה, של שבט אל-הואשלה. אנשים התבקשו לעזוב את אדמתם. למה? כי הצבא רוצה לעשות תמ</w:t>
      </w:r>
      <w:r>
        <w:rPr>
          <w:rFonts w:hint="cs"/>
          <w:rtl/>
        </w:rPr>
        <w:t>רונים צבאיים שם. אז האנשים התפנו. הם אמרו: זה ביטחון המדינה. מה, אנחנו נתנגד? אז קמו והלכו. לא שאני מתלהב מזה שהם קמו והלכו. אחר כך הסתבר שהקרקעות שיצאו מהן הועמדו לרשות מישהו מרחובות, נדמה לי, כדי להקים שם חווה של סברס. מי זכאי לקרקע הזאת, הפולש החדש, ובא</w:t>
      </w:r>
      <w:r>
        <w:rPr>
          <w:rFonts w:hint="cs"/>
          <w:rtl/>
        </w:rPr>
        <w:t xml:space="preserve">מת הפולש שאין לו שום קניין, אין לו שום זכות על הקרקע הזאת, או בעל הקרקע שהוצא ממנה בדרכי  רמאות ואיומים? </w:t>
      </w:r>
    </w:p>
    <w:p w14:paraId="242CC262" w14:textId="77777777" w:rsidR="00000000" w:rsidRDefault="00ED7A37">
      <w:pPr>
        <w:pStyle w:val="a"/>
        <w:rPr>
          <w:rFonts w:hint="cs"/>
          <w:rtl/>
        </w:rPr>
      </w:pPr>
    </w:p>
    <w:p w14:paraId="6429ECA9" w14:textId="77777777" w:rsidR="00000000" w:rsidRDefault="00ED7A37">
      <w:pPr>
        <w:pStyle w:val="a"/>
        <w:rPr>
          <w:rFonts w:hint="cs"/>
          <w:rtl/>
        </w:rPr>
      </w:pPr>
      <w:r>
        <w:rPr>
          <w:rFonts w:hint="cs"/>
          <w:rtl/>
        </w:rPr>
        <w:t>לכן, אדוני היושב-ראש, אני חושב שהחוק הזה יהיה כתם בספר החוקים של מדינת ישראל, למרבה הצער לצד כתמים שהולכים ומתרבים. החקיקה בבית הזה נשענת על קו אידיא</w:t>
      </w:r>
      <w:r>
        <w:rPr>
          <w:rFonts w:hint="cs"/>
          <w:rtl/>
        </w:rPr>
        <w:t>ולוגי ימני קיצוני, גזעני. אנחנו נדבר מחר על חוק האזרחות, ודיברנו עליו בשבועות האחרונים הרבה. הגזענות והנישול ודחיקת רגליו של הציבור הערבי מהלגיטימציה, מהזכויות, מכל דבר, הופכים להיות שיטה. היא שיטה מאז ומתמיד, אבל עכשיו אפילו לא מתביישים לכתוב את זה בחוק.</w:t>
      </w:r>
    </w:p>
    <w:p w14:paraId="3768FF0A" w14:textId="77777777" w:rsidR="00000000" w:rsidRDefault="00ED7A37">
      <w:pPr>
        <w:pStyle w:val="a"/>
        <w:rPr>
          <w:rFonts w:hint="cs"/>
          <w:rtl/>
        </w:rPr>
      </w:pPr>
    </w:p>
    <w:p w14:paraId="520CEED6" w14:textId="77777777" w:rsidR="00000000" w:rsidRDefault="00ED7A37">
      <w:pPr>
        <w:pStyle w:val="a"/>
        <w:rPr>
          <w:rFonts w:hint="cs"/>
          <w:rtl/>
        </w:rPr>
      </w:pPr>
      <w:r>
        <w:rPr>
          <w:rFonts w:hint="cs"/>
          <w:rtl/>
        </w:rPr>
        <w:t>קראתי היום את חוק האזרחות החדש, שמדבר על אדם שמתחתן עם מישהי מאזור. מה זה אזור? בהחלטת הממשלה מ-12 במאי 2002 דיברו על אדם שמתחתן עם מישהי ממוצא פלסטיני. ראו שזה גס מדי, אז החליטו - אדם שמתחתן עם מישהו או מישהי מאזור, ובדברי הפתיחה אזור זה יהודה ושומרון וכ</w:t>
      </w:r>
      <w:r>
        <w:rPr>
          <w:rFonts w:hint="cs"/>
          <w:rtl/>
        </w:rPr>
        <w:t xml:space="preserve">ו' וכו'. מה הסיפור כאן? </w:t>
      </w:r>
    </w:p>
    <w:p w14:paraId="5533572A" w14:textId="77777777" w:rsidR="00000000" w:rsidRDefault="00ED7A37">
      <w:pPr>
        <w:pStyle w:val="a"/>
        <w:rPr>
          <w:rFonts w:hint="cs"/>
          <w:rtl/>
        </w:rPr>
      </w:pPr>
    </w:p>
    <w:p w14:paraId="2DA3D4C7" w14:textId="77777777" w:rsidR="00000000" w:rsidRDefault="00ED7A37">
      <w:pPr>
        <w:pStyle w:val="a"/>
        <w:rPr>
          <w:rFonts w:hint="cs"/>
          <w:rtl/>
        </w:rPr>
      </w:pPr>
      <w:r>
        <w:rPr>
          <w:rFonts w:hint="cs"/>
          <w:rtl/>
        </w:rPr>
        <w:t xml:space="preserve">לכן, אדוני היושב-ראש, אני חושב שטוב תעשה הכנסת אם תגן על שאריות הדמוקרטיה, הערכים והתפיסה האזרחית במדינת ישראל. תודה רבה.  </w:t>
      </w:r>
      <w:r>
        <w:rPr>
          <w:rFonts w:hint="cs"/>
          <w:rtl/>
        </w:rPr>
        <w:tab/>
      </w:r>
    </w:p>
    <w:p w14:paraId="0126AD10" w14:textId="77777777" w:rsidR="00000000" w:rsidRDefault="00ED7A37">
      <w:pPr>
        <w:pStyle w:val="a"/>
        <w:rPr>
          <w:rFonts w:hint="cs"/>
          <w:rtl/>
        </w:rPr>
      </w:pPr>
    </w:p>
    <w:p w14:paraId="43C9FF53" w14:textId="77777777" w:rsidR="00000000" w:rsidRDefault="00ED7A37">
      <w:pPr>
        <w:pStyle w:val="ad"/>
        <w:rPr>
          <w:rtl/>
        </w:rPr>
      </w:pPr>
      <w:r>
        <w:rPr>
          <w:rtl/>
        </w:rPr>
        <w:t>היו"ר יולי-יואל אדלשטיין:</w:t>
      </w:r>
    </w:p>
    <w:p w14:paraId="3754FC0E" w14:textId="77777777" w:rsidR="00000000" w:rsidRDefault="00ED7A37">
      <w:pPr>
        <w:pStyle w:val="a"/>
        <w:rPr>
          <w:rtl/>
        </w:rPr>
      </w:pPr>
    </w:p>
    <w:p w14:paraId="52566F6A" w14:textId="77777777" w:rsidR="00000000" w:rsidRDefault="00ED7A37">
      <w:pPr>
        <w:pStyle w:val="a"/>
        <w:rPr>
          <w:rFonts w:hint="cs"/>
          <w:rtl/>
        </w:rPr>
      </w:pPr>
      <w:r>
        <w:rPr>
          <w:rFonts w:hint="cs"/>
          <w:rtl/>
        </w:rPr>
        <w:t>תודה לחבר הכנסת מוחמד ברכה.</w:t>
      </w:r>
      <w:r>
        <w:rPr>
          <w:rFonts w:hint="cs"/>
          <w:rtl/>
        </w:rPr>
        <w:tab/>
        <w:t xml:space="preserve">חבר הכנסת ג'מאל זחאלקה, המנמק הבא. אחריו </w:t>
      </w:r>
      <w:r>
        <w:rPr>
          <w:rtl/>
        </w:rPr>
        <w:t>–</w:t>
      </w:r>
      <w:r>
        <w:rPr>
          <w:rFonts w:hint="cs"/>
          <w:rtl/>
        </w:rPr>
        <w:t xml:space="preserve"> חבר הכ</w:t>
      </w:r>
      <w:r>
        <w:rPr>
          <w:rFonts w:hint="cs"/>
          <w:rtl/>
        </w:rPr>
        <w:t xml:space="preserve">נסת עבד-אלמאלכ דהאמשה. אם הוא לא יהיה כאן </w:t>
      </w:r>
      <w:r>
        <w:rPr>
          <w:rtl/>
        </w:rPr>
        <w:t>–</w:t>
      </w:r>
      <w:r>
        <w:rPr>
          <w:rFonts w:hint="cs"/>
          <w:rtl/>
        </w:rPr>
        <w:t xml:space="preserve"> חבר הכנסת אחמד טיבי. </w:t>
      </w:r>
    </w:p>
    <w:p w14:paraId="58FD168A" w14:textId="77777777" w:rsidR="00000000" w:rsidRDefault="00ED7A37">
      <w:pPr>
        <w:pStyle w:val="a"/>
        <w:rPr>
          <w:rFonts w:hint="cs"/>
          <w:rtl/>
        </w:rPr>
      </w:pPr>
    </w:p>
    <w:p w14:paraId="00568E98" w14:textId="77777777" w:rsidR="00000000" w:rsidRDefault="00ED7A37">
      <w:pPr>
        <w:pStyle w:val="Speaker"/>
        <w:rPr>
          <w:rtl/>
        </w:rPr>
      </w:pPr>
      <w:bookmarkStart w:id="262" w:name="FS000001061T16_06_2003_21_24_08"/>
      <w:bookmarkStart w:id="263" w:name="_Toc45367362"/>
      <w:bookmarkEnd w:id="262"/>
      <w:r>
        <w:rPr>
          <w:rFonts w:hint="eastAsia"/>
          <w:rtl/>
        </w:rPr>
        <w:t>ג</w:t>
      </w:r>
      <w:r>
        <w:rPr>
          <w:rtl/>
        </w:rPr>
        <w:t>'מאל זחאלקה (בל"ד):</w:t>
      </w:r>
      <w:bookmarkEnd w:id="263"/>
    </w:p>
    <w:p w14:paraId="13A90442" w14:textId="77777777" w:rsidR="00000000" w:rsidRDefault="00ED7A37">
      <w:pPr>
        <w:pStyle w:val="a"/>
        <w:rPr>
          <w:rFonts w:hint="cs"/>
          <w:rtl/>
        </w:rPr>
      </w:pPr>
    </w:p>
    <w:p w14:paraId="561523CE" w14:textId="77777777" w:rsidR="00000000" w:rsidRDefault="00ED7A37">
      <w:pPr>
        <w:pStyle w:val="a"/>
        <w:rPr>
          <w:rFonts w:hint="cs"/>
          <w:rtl/>
        </w:rPr>
      </w:pPr>
      <w:r>
        <w:rPr>
          <w:rFonts w:hint="cs"/>
          <w:rtl/>
        </w:rPr>
        <w:t>חברי הכנסת, אדוני היושב-ראש, תרשה לי בתחילת דברי לשלוח מכאן ברכות לקבוצת "אחי נצרת", החוגגת ברגעים אלה את עלייתה לליגת-העל בכדורגל.</w:t>
      </w:r>
    </w:p>
    <w:p w14:paraId="040B7727" w14:textId="77777777" w:rsidR="00000000" w:rsidRDefault="00ED7A37">
      <w:pPr>
        <w:pStyle w:val="a"/>
        <w:rPr>
          <w:rFonts w:hint="cs"/>
          <w:rtl/>
        </w:rPr>
      </w:pPr>
    </w:p>
    <w:p w14:paraId="46E6CCA3" w14:textId="77777777" w:rsidR="00000000" w:rsidRDefault="00ED7A37">
      <w:pPr>
        <w:pStyle w:val="ad"/>
        <w:rPr>
          <w:rtl/>
        </w:rPr>
      </w:pPr>
      <w:r>
        <w:rPr>
          <w:rFonts w:hint="eastAsia"/>
          <w:rtl/>
        </w:rPr>
        <w:t>היו</w:t>
      </w:r>
      <w:r>
        <w:rPr>
          <w:rtl/>
        </w:rPr>
        <w:t>"ר יולי-יואל אדלשטיין:</w:t>
      </w:r>
    </w:p>
    <w:p w14:paraId="1F456F45" w14:textId="77777777" w:rsidR="00000000" w:rsidRDefault="00ED7A37">
      <w:pPr>
        <w:pStyle w:val="a"/>
        <w:rPr>
          <w:rFonts w:hint="cs"/>
          <w:rtl/>
        </w:rPr>
      </w:pPr>
    </w:p>
    <w:p w14:paraId="45CA6CAD" w14:textId="77777777" w:rsidR="00000000" w:rsidRDefault="00ED7A37">
      <w:pPr>
        <w:pStyle w:val="a"/>
        <w:rPr>
          <w:rFonts w:hint="cs"/>
          <w:rtl/>
        </w:rPr>
      </w:pPr>
      <w:r>
        <w:rPr>
          <w:rFonts w:hint="cs"/>
          <w:rtl/>
        </w:rPr>
        <w:t>אנחנו כ</w:t>
      </w:r>
      <w:r>
        <w:rPr>
          <w:rFonts w:hint="cs"/>
          <w:rtl/>
        </w:rPr>
        <w:t>בר חגגנו בכנסת.</w:t>
      </w:r>
    </w:p>
    <w:p w14:paraId="01B8150C" w14:textId="77777777" w:rsidR="00000000" w:rsidRDefault="00ED7A37">
      <w:pPr>
        <w:pStyle w:val="a"/>
        <w:rPr>
          <w:rFonts w:hint="cs"/>
          <w:rtl/>
        </w:rPr>
      </w:pPr>
    </w:p>
    <w:p w14:paraId="0E0C2BEE" w14:textId="77777777" w:rsidR="00000000" w:rsidRDefault="00ED7A37">
      <w:pPr>
        <w:pStyle w:val="SpeakerCon"/>
        <w:rPr>
          <w:rtl/>
        </w:rPr>
      </w:pPr>
      <w:bookmarkStart w:id="264" w:name="FS000001061T16_06_2003_21_25_08C"/>
      <w:bookmarkEnd w:id="264"/>
      <w:r>
        <w:rPr>
          <w:rFonts w:hint="eastAsia"/>
          <w:rtl/>
        </w:rPr>
        <w:t>ג</w:t>
      </w:r>
      <w:r>
        <w:rPr>
          <w:rtl/>
        </w:rPr>
        <w:t>'מאל זחאלקה (בל"ד):</w:t>
      </w:r>
    </w:p>
    <w:p w14:paraId="03FDF048" w14:textId="77777777" w:rsidR="00000000" w:rsidRDefault="00ED7A37">
      <w:pPr>
        <w:pStyle w:val="a"/>
        <w:rPr>
          <w:rFonts w:hint="cs"/>
          <w:rtl/>
        </w:rPr>
      </w:pPr>
    </w:p>
    <w:p w14:paraId="3FF7A1B8" w14:textId="77777777" w:rsidR="00000000" w:rsidRDefault="00ED7A37">
      <w:pPr>
        <w:pStyle w:val="a"/>
        <w:rPr>
          <w:rFonts w:hint="cs"/>
          <w:rtl/>
        </w:rPr>
      </w:pPr>
      <w:r>
        <w:rPr>
          <w:rFonts w:hint="cs"/>
          <w:rtl/>
        </w:rPr>
        <w:t xml:space="preserve">החגיגות מתקיימות עכשיו בנצרת. לפני כמה ימים התקיימו חגיגות בסח'נין, וגם לקבוצת "בני סח'נין" אני מאחל הצלחה במשחקי הכדורגל בעונה הבאה. </w:t>
      </w:r>
    </w:p>
    <w:p w14:paraId="1A03E617" w14:textId="77777777" w:rsidR="00000000" w:rsidRDefault="00ED7A37">
      <w:pPr>
        <w:pStyle w:val="a"/>
        <w:ind w:firstLine="0"/>
        <w:rPr>
          <w:rFonts w:hint="cs"/>
          <w:rtl/>
        </w:rPr>
      </w:pPr>
    </w:p>
    <w:p w14:paraId="229EB675" w14:textId="77777777" w:rsidR="00000000" w:rsidRDefault="00ED7A37">
      <w:pPr>
        <w:pStyle w:val="a"/>
        <w:rPr>
          <w:rFonts w:hint="cs"/>
          <w:rtl/>
        </w:rPr>
      </w:pPr>
      <w:r>
        <w:rPr>
          <w:rFonts w:hint="cs"/>
          <w:rtl/>
        </w:rPr>
        <w:t xml:space="preserve">הממשלה מביאה לנו באופן סלקטיבי ביותר בקשות להחלת דין רציפות, והייתי אומר שבחוצפה </w:t>
      </w:r>
      <w:r>
        <w:rPr>
          <w:rFonts w:hint="cs"/>
          <w:rtl/>
        </w:rPr>
        <w:t>היא מביאה בקשות להחלת דין רציפות בדברים שנוח לה. בהרבה נושאים בממשלה אין רציפות. הנה, למשל, לפני שנים מספר אמרו שיש תוכנית לפיתוח המגזר הערבי, שהוקצבו לה כביכול 4 מיליארדי שקל, אבל על התוכנית הזאת לא חל דין רציפות. זו תוכנית ארבע-שנתית, בכל שנה מיליארד שקל</w:t>
      </w:r>
      <w:r>
        <w:rPr>
          <w:rFonts w:hint="cs"/>
          <w:rtl/>
        </w:rPr>
        <w:t xml:space="preserve">, והשנה הזאת - אין. פשוט זה נעלם. אין דין רציפות. </w:t>
      </w:r>
    </w:p>
    <w:p w14:paraId="3DCA5F86" w14:textId="77777777" w:rsidR="00000000" w:rsidRDefault="00ED7A37">
      <w:pPr>
        <w:pStyle w:val="a"/>
        <w:rPr>
          <w:rFonts w:hint="cs"/>
          <w:rtl/>
        </w:rPr>
      </w:pPr>
    </w:p>
    <w:p w14:paraId="17BF7A4A" w14:textId="77777777" w:rsidR="00000000" w:rsidRDefault="00ED7A37">
      <w:pPr>
        <w:pStyle w:val="a"/>
        <w:rPr>
          <w:rFonts w:hint="cs"/>
          <w:rtl/>
        </w:rPr>
      </w:pPr>
      <w:r>
        <w:rPr>
          <w:rFonts w:hint="cs"/>
          <w:rtl/>
        </w:rPr>
        <w:t>הממשלה, בנושא הפוליטי, מחויבת, על-פי החוק הבין-לאומי, לדין רציפות בהרבה שאלות פוליטיות, אבל כשקמה הממשלה בישראל היא לא מקיימת את ההבטחות של הממשלות שהיו לפני כן, ולא מחילה דין רציפות. האם הממשלה מחילה דין</w:t>
      </w:r>
      <w:r>
        <w:rPr>
          <w:rFonts w:hint="cs"/>
          <w:rtl/>
        </w:rPr>
        <w:t xml:space="preserve"> רציפות בגין חתימת ישראל על שטחי </w:t>
      </w:r>
      <w:r>
        <w:rPr>
          <w:rFonts w:hint="cs"/>
        </w:rPr>
        <w:t>B</w:t>
      </w:r>
      <w:r>
        <w:t xml:space="preserve"> </w:t>
      </w:r>
      <w:r>
        <w:rPr>
          <w:rFonts w:hint="cs"/>
        </w:rPr>
        <w:t>,A</w:t>
      </w:r>
      <w:r>
        <w:rPr>
          <w:rFonts w:hint="cs"/>
          <w:rtl/>
        </w:rPr>
        <w:t xml:space="preserve"> ו-</w:t>
      </w:r>
      <w:r>
        <w:rPr>
          <w:rFonts w:hint="cs"/>
        </w:rPr>
        <w:t>C</w:t>
      </w:r>
      <w:r>
        <w:rPr>
          <w:rFonts w:hint="cs"/>
          <w:rtl/>
        </w:rPr>
        <w:t xml:space="preserve">, על מעבר בטוח בין עזה לגדה? על שאלות כלכליות? על שאלות של זכויות הפלסטינים? אין דין רציפות כאן. דין הרציפות הולך ונעלם. על מה מחילים דין רציפות? בשאלות שנוח לממשלה לעשות כך. </w:t>
      </w:r>
    </w:p>
    <w:p w14:paraId="27C31DDC" w14:textId="77777777" w:rsidR="00000000" w:rsidRDefault="00ED7A37">
      <w:pPr>
        <w:pStyle w:val="a"/>
        <w:rPr>
          <w:rFonts w:hint="cs"/>
          <w:rtl/>
        </w:rPr>
      </w:pPr>
    </w:p>
    <w:p w14:paraId="035D4483" w14:textId="77777777" w:rsidR="00000000" w:rsidRDefault="00ED7A37">
      <w:pPr>
        <w:pStyle w:val="a"/>
        <w:rPr>
          <w:rFonts w:hint="cs"/>
          <w:rtl/>
        </w:rPr>
      </w:pPr>
      <w:r>
        <w:rPr>
          <w:rFonts w:hint="cs"/>
          <w:rtl/>
        </w:rPr>
        <w:t>ואכן, המקרה של חוק מקרקעי הציבור  (סיל</w:t>
      </w:r>
      <w:r>
        <w:rPr>
          <w:rFonts w:hint="cs"/>
          <w:rtl/>
        </w:rPr>
        <w:t>וק פולשים) זועק לשמים. מדובר כאן קודם כול באנשים שיושבים על אדמתם, ומדובר כאן בכלל במדיניות של ממשלת ישראל בנגב, בהפרה בוטה של החוק הבין-לאומי, ולא רק של החוק הבין-לאומי, אלא של האמנה שישראל עצמה חתומה עליה ואשררה אותה, התחייבה לקיים את האמנה הבין-לאומית ל</w:t>
      </w:r>
      <w:r>
        <w:rPr>
          <w:rFonts w:hint="cs"/>
          <w:rtl/>
        </w:rPr>
        <w:t xml:space="preserve">זכויות כלכליות, חברתיות ותרבותיות. </w:t>
      </w:r>
    </w:p>
    <w:p w14:paraId="2C1A02EC" w14:textId="77777777" w:rsidR="00000000" w:rsidRDefault="00ED7A37">
      <w:pPr>
        <w:pStyle w:val="a"/>
        <w:rPr>
          <w:rFonts w:hint="cs"/>
          <w:rtl/>
        </w:rPr>
      </w:pPr>
    </w:p>
    <w:p w14:paraId="7CEEED73" w14:textId="77777777" w:rsidR="00000000" w:rsidRDefault="00ED7A37">
      <w:pPr>
        <w:pStyle w:val="a"/>
        <w:rPr>
          <w:rFonts w:hint="cs"/>
          <w:rtl/>
        </w:rPr>
      </w:pPr>
      <w:r>
        <w:rPr>
          <w:rFonts w:hint="cs"/>
          <w:rtl/>
        </w:rPr>
        <w:t>הדוח האחרון של נציבות זכויות האדם  של האו"ם בז'נבה, בנושא קיום האמנה, מותח ביקורת קשה ביותר על מעשי ממשלת ישראל באזור הנגב, על מה שהיא עושה לערבים באזור הנגב. ממשלת ישראל התבקשה, על-פי הדוח הזה, להכיר בכפרים הלא-מוכרים,</w:t>
      </w:r>
      <w:r>
        <w:rPr>
          <w:rFonts w:hint="cs"/>
          <w:rtl/>
        </w:rPr>
        <w:t xml:space="preserve"> להכיר בקניין של האזרחים הערבים בנגב על אדמתם, להפסיק את ריסוס היבולים החקלאיים, עצים וצמחייה. אבל ישראל לא מקיימת. היא דורשת מהאזרחים לקיים את החוק, בתור פרטים, ואפילו חוקים דרקוניים. עבור הנגב במיוחד, ועבור הערבים בנגב, חוקקו חוקים דרקוניים ב-20 השנים הא</w:t>
      </w:r>
      <w:r>
        <w:rPr>
          <w:rFonts w:hint="cs"/>
          <w:rtl/>
        </w:rPr>
        <w:t xml:space="preserve">חרונות. </w:t>
      </w:r>
    </w:p>
    <w:p w14:paraId="75184D2F" w14:textId="77777777" w:rsidR="00000000" w:rsidRDefault="00ED7A37">
      <w:pPr>
        <w:pStyle w:val="a"/>
        <w:rPr>
          <w:rFonts w:hint="cs"/>
          <w:rtl/>
        </w:rPr>
      </w:pPr>
    </w:p>
    <w:p w14:paraId="40560061" w14:textId="77777777" w:rsidR="00000000" w:rsidRDefault="00ED7A37">
      <w:pPr>
        <w:pStyle w:val="ac"/>
        <w:rPr>
          <w:rtl/>
        </w:rPr>
      </w:pPr>
      <w:r>
        <w:rPr>
          <w:rFonts w:hint="eastAsia"/>
          <w:rtl/>
        </w:rPr>
        <w:t>טלב</w:t>
      </w:r>
      <w:r>
        <w:rPr>
          <w:rtl/>
        </w:rPr>
        <w:t xml:space="preserve"> אלסאנע (רע"ם):</w:t>
      </w:r>
    </w:p>
    <w:p w14:paraId="3E597044" w14:textId="77777777" w:rsidR="00000000" w:rsidRDefault="00ED7A37">
      <w:pPr>
        <w:pStyle w:val="a"/>
        <w:rPr>
          <w:rFonts w:hint="cs"/>
          <w:rtl/>
        </w:rPr>
      </w:pPr>
    </w:p>
    <w:p w14:paraId="0834B12E" w14:textId="77777777" w:rsidR="00000000" w:rsidRDefault="00ED7A37">
      <w:pPr>
        <w:pStyle w:val="a"/>
        <w:rPr>
          <w:rFonts w:hint="cs"/>
          <w:rtl/>
        </w:rPr>
      </w:pPr>
      <w:r>
        <w:rPr>
          <w:rFonts w:hint="cs"/>
          <w:rtl/>
        </w:rPr>
        <w:t xml:space="preserve">עכשיו, בהצעת החוק הזאת - - - </w:t>
      </w:r>
    </w:p>
    <w:p w14:paraId="687DE855" w14:textId="77777777" w:rsidR="00000000" w:rsidRDefault="00ED7A37">
      <w:pPr>
        <w:pStyle w:val="a"/>
        <w:rPr>
          <w:rFonts w:hint="cs"/>
          <w:rtl/>
        </w:rPr>
      </w:pPr>
    </w:p>
    <w:p w14:paraId="4146EEAE" w14:textId="77777777" w:rsidR="00000000" w:rsidRDefault="00ED7A37">
      <w:pPr>
        <w:pStyle w:val="SpeakerCon"/>
        <w:rPr>
          <w:rtl/>
        </w:rPr>
      </w:pPr>
      <w:bookmarkStart w:id="265" w:name="FS000001061T16_06_2003_21_10_05"/>
      <w:bookmarkEnd w:id="265"/>
      <w:r>
        <w:rPr>
          <w:rFonts w:hint="eastAsia"/>
          <w:rtl/>
        </w:rPr>
        <w:t>ג</w:t>
      </w:r>
      <w:r>
        <w:rPr>
          <w:rtl/>
        </w:rPr>
        <w:t>'מאל זחאלקה (בל"ד):</w:t>
      </w:r>
    </w:p>
    <w:p w14:paraId="593F4EF8" w14:textId="77777777" w:rsidR="00000000" w:rsidRDefault="00ED7A37">
      <w:pPr>
        <w:pStyle w:val="a"/>
        <w:rPr>
          <w:rFonts w:hint="cs"/>
          <w:rtl/>
        </w:rPr>
      </w:pPr>
    </w:p>
    <w:p w14:paraId="6CC55E0D" w14:textId="77777777" w:rsidR="00000000" w:rsidRDefault="00ED7A37">
      <w:pPr>
        <w:pStyle w:val="a"/>
        <w:rPr>
          <w:rFonts w:hint="cs"/>
          <w:rtl/>
        </w:rPr>
      </w:pPr>
      <w:r>
        <w:rPr>
          <w:rFonts w:hint="cs"/>
          <w:rtl/>
        </w:rPr>
        <w:t>על זה, אני מתייחס לכך, אבל היו גם לפניו חוקים כאלה. ממש דרקוניים. כמה יסבלו אנשים? אחרי הסכם השלום עם מצרים פונו עשרות אלפי אנשים מעשרות אלפי דונמים. הקרקע הזאת הופקעה על-פי</w:t>
      </w:r>
      <w:r>
        <w:rPr>
          <w:rFonts w:hint="cs"/>
          <w:rtl/>
        </w:rPr>
        <w:t xml:space="preserve"> חוק מיוחד של הכנסת. עכשיו מביאים עוד חוק של סילוק פולשים. </w:t>
      </w:r>
    </w:p>
    <w:p w14:paraId="6AB61062" w14:textId="77777777" w:rsidR="00000000" w:rsidRDefault="00ED7A37">
      <w:pPr>
        <w:pStyle w:val="a"/>
        <w:rPr>
          <w:rFonts w:hint="cs"/>
          <w:rtl/>
        </w:rPr>
      </w:pPr>
    </w:p>
    <w:p w14:paraId="659F5C96" w14:textId="77777777" w:rsidR="00000000" w:rsidRDefault="00ED7A37">
      <w:pPr>
        <w:pStyle w:val="ad"/>
        <w:rPr>
          <w:rtl/>
        </w:rPr>
      </w:pPr>
      <w:r>
        <w:rPr>
          <w:rFonts w:hint="eastAsia"/>
          <w:rtl/>
        </w:rPr>
        <w:t>היו</w:t>
      </w:r>
      <w:r>
        <w:rPr>
          <w:rtl/>
        </w:rPr>
        <w:t>"ר יולי-יואל אדלשטיין:</w:t>
      </w:r>
    </w:p>
    <w:p w14:paraId="2DAFD04B" w14:textId="77777777" w:rsidR="00000000" w:rsidRDefault="00ED7A37">
      <w:pPr>
        <w:pStyle w:val="a"/>
        <w:rPr>
          <w:rFonts w:hint="cs"/>
          <w:rtl/>
        </w:rPr>
      </w:pPr>
    </w:p>
    <w:p w14:paraId="4CD69301" w14:textId="77777777" w:rsidR="00000000" w:rsidRDefault="00ED7A37">
      <w:pPr>
        <w:pStyle w:val="a"/>
        <w:rPr>
          <w:rFonts w:hint="cs"/>
          <w:rtl/>
        </w:rPr>
      </w:pPr>
      <w:r>
        <w:rPr>
          <w:rFonts w:hint="cs"/>
          <w:rtl/>
        </w:rPr>
        <w:t xml:space="preserve">אבקש לסכם. </w:t>
      </w:r>
    </w:p>
    <w:p w14:paraId="5ED26B52" w14:textId="77777777" w:rsidR="00000000" w:rsidRDefault="00ED7A37">
      <w:pPr>
        <w:pStyle w:val="a"/>
        <w:rPr>
          <w:rFonts w:hint="cs"/>
          <w:rtl/>
        </w:rPr>
      </w:pPr>
    </w:p>
    <w:p w14:paraId="496C2073" w14:textId="77777777" w:rsidR="00000000" w:rsidRDefault="00ED7A37">
      <w:pPr>
        <w:pStyle w:val="a"/>
        <w:rPr>
          <w:rFonts w:hint="cs"/>
          <w:rtl/>
        </w:rPr>
      </w:pPr>
    </w:p>
    <w:p w14:paraId="5425B8B0" w14:textId="77777777" w:rsidR="00000000" w:rsidRDefault="00ED7A37">
      <w:pPr>
        <w:pStyle w:val="SpeakerCon"/>
        <w:rPr>
          <w:rtl/>
        </w:rPr>
      </w:pPr>
      <w:bookmarkStart w:id="266" w:name="FS000001061T16_06_2003_21_11_53C"/>
      <w:bookmarkEnd w:id="266"/>
      <w:r>
        <w:rPr>
          <w:rtl/>
        </w:rPr>
        <w:t>ג'מאל זחאלקה (בל"ד):</w:t>
      </w:r>
    </w:p>
    <w:p w14:paraId="462B1AC5" w14:textId="77777777" w:rsidR="00000000" w:rsidRDefault="00ED7A37">
      <w:pPr>
        <w:pStyle w:val="a"/>
        <w:rPr>
          <w:rtl/>
        </w:rPr>
      </w:pPr>
    </w:p>
    <w:p w14:paraId="7EAEC171" w14:textId="77777777" w:rsidR="00000000" w:rsidRDefault="00ED7A37">
      <w:pPr>
        <w:pStyle w:val="a"/>
        <w:rPr>
          <w:rFonts w:hint="cs"/>
          <w:rtl/>
        </w:rPr>
      </w:pPr>
      <w:r>
        <w:rPr>
          <w:rFonts w:hint="cs"/>
          <w:rtl/>
        </w:rPr>
        <w:t>המצב בנגב הוא כדלקמן, אדוני היושב-ראש: יש הרבה אדמה, ויש אדמות שמוחזקות על-ידי קיבוצים, יישובים ויחידים, ולא מעבדים אותן. לא רוצים ל</w:t>
      </w:r>
      <w:r>
        <w:rPr>
          <w:rFonts w:hint="cs"/>
          <w:rtl/>
        </w:rPr>
        <w:t>עבוד בחקלאות. ויש אזרחים ערבים שאומרים: אנחנו רוצים לעבוד בחקלאות, רוצים לגדל יבולים. יש אבטלה קשה, יש מצב כלכלי קשה, תנו לנו לחיות מאדמתנו, מתנובת האדמה, לעבד אותה, להפריח אותה, להפריח את השממה. לא נותנים להם. קוראים להם פולשים ואומרים: תסתלקו משם. שהאדמה</w:t>
      </w:r>
      <w:r>
        <w:rPr>
          <w:rFonts w:hint="cs"/>
          <w:rtl/>
        </w:rPr>
        <w:t xml:space="preserve"> תישאר שוממה, שאנשים לא יחיו ממנה, שהיא לא תוכל לספק תנובה לאנשים, חלב, שעורה, חיטה, תירס - מה שאתה רוצה, ובלבד שערבים יצאו מאדמתם. </w:t>
      </w:r>
    </w:p>
    <w:p w14:paraId="11401001" w14:textId="77777777" w:rsidR="00000000" w:rsidRDefault="00ED7A37">
      <w:pPr>
        <w:pStyle w:val="a"/>
        <w:rPr>
          <w:rFonts w:hint="cs"/>
          <w:rtl/>
        </w:rPr>
      </w:pPr>
    </w:p>
    <w:p w14:paraId="61B2A4E4" w14:textId="77777777" w:rsidR="00000000" w:rsidRDefault="00ED7A37">
      <w:pPr>
        <w:pStyle w:val="a"/>
        <w:rPr>
          <w:rFonts w:hint="cs"/>
          <w:rtl/>
        </w:rPr>
      </w:pPr>
      <w:r>
        <w:rPr>
          <w:rFonts w:hint="cs"/>
          <w:rtl/>
        </w:rPr>
        <w:t xml:space="preserve">הדבר הזה בא מתוך האידיאולוגיה שאומרת: גאולת הקרקע. מה זה גאולת הקרקע? </w:t>
      </w:r>
    </w:p>
    <w:p w14:paraId="1D6CB751" w14:textId="77777777" w:rsidR="00000000" w:rsidRDefault="00ED7A37">
      <w:pPr>
        <w:pStyle w:val="a"/>
        <w:rPr>
          <w:rFonts w:hint="cs"/>
          <w:rtl/>
        </w:rPr>
      </w:pPr>
    </w:p>
    <w:p w14:paraId="6EC154E5" w14:textId="77777777" w:rsidR="00000000" w:rsidRDefault="00ED7A37">
      <w:pPr>
        <w:pStyle w:val="ad"/>
        <w:rPr>
          <w:rtl/>
        </w:rPr>
      </w:pPr>
      <w:r>
        <w:rPr>
          <w:rtl/>
        </w:rPr>
        <w:t>היו"ר יולי-יואל אדלשטיין:</w:t>
      </w:r>
    </w:p>
    <w:p w14:paraId="09E2D76C" w14:textId="77777777" w:rsidR="00000000" w:rsidRDefault="00ED7A37">
      <w:pPr>
        <w:pStyle w:val="a"/>
        <w:rPr>
          <w:rtl/>
        </w:rPr>
      </w:pPr>
    </w:p>
    <w:p w14:paraId="5E6EF205" w14:textId="77777777" w:rsidR="00000000" w:rsidRDefault="00ED7A37">
      <w:pPr>
        <w:pStyle w:val="a"/>
        <w:rPr>
          <w:rFonts w:hint="cs"/>
          <w:rtl/>
        </w:rPr>
      </w:pPr>
      <w:r>
        <w:rPr>
          <w:rFonts w:hint="cs"/>
          <w:rtl/>
        </w:rPr>
        <w:t xml:space="preserve">לא, לא. ההסבר הזה יבוא </w:t>
      </w:r>
      <w:r>
        <w:rPr>
          <w:rFonts w:hint="cs"/>
          <w:rtl/>
        </w:rPr>
        <w:t xml:space="preserve">כבר בסיבוב הבא, כי הזמן שלך תם. </w:t>
      </w:r>
    </w:p>
    <w:p w14:paraId="614794F6" w14:textId="77777777" w:rsidR="00000000" w:rsidRDefault="00ED7A37">
      <w:pPr>
        <w:pStyle w:val="a"/>
        <w:rPr>
          <w:rFonts w:hint="cs"/>
          <w:rtl/>
        </w:rPr>
      </w:pPr>
    </w:p>
    <w:p w14:paraId="122A97D5" w14:textId="77777777" w:rsidR="00000000" w:rsidRDefault="00ED7A37">
      <w:pPr>
        <w:pStyle w:val="SpeakerCon"/>
        <w:rPr>
          <w:rtl/>
        </w:rPr>
      </w:pPr>
      <w:bookmarkStart w:id="267" w:name="FS000001061T16_06_2003_21_14_21C"/>
      <w:bookmarkEnd w:id="267"/>
      <w:r>
        <w:rPr>
          <w:rtl/>
        </w:rPr>
        <w:t>ג'מאל זחאלקה (בל"ד):</w:t>
      </w:r>
    </w:p>
    <w:p w14:paraId="070F8087" w14:textId="77777777" w:rsidR="00000000" w:rsidRDefault="00ED7A37">
      <w:pPr>
        <w:pStyle w:val="a"/>
        <w:rPr>
          <w:rtl/>
        </w:rPr>
      </w:pPr>
    </w:p>
    <w:p w14:paraId="78C26CB8" w14:textId="77777777" w:rsidR="00000000" w:rsidRDefault="00ED7A37">
      <w:pPr>
        <w:pStyle w:val="a"/>
        <w:rPr>
          <w:rFonts w:hint="cs"/>
          <w:rtl/>
        </w:rPr>
      </w:pPr>
      <w:r>
        <w:rPr>
          <w:rFonts w:hint="cs"/>
          <w:rtl/>
        </w:rPr>
        <w:t xml:space="preserve">בסדר. אני קורא לחברי הכנסת שלא לתמוך בחוק הדרקוני הזה, להתנגד לו. </w:t>
      </w:r>
    </w:p>
    <w:p w14:paraId="55D1B917" w14:textId="77777777" w:rsidR="00000000" w:rsidRDefault="00ED7A37">
      <w:pPr>
        <w:pStyle w:val="a"/>
        <w:rPr>
          <w:rFonts w:hint="cs"/>
          <w:rtl/>
        </w:rPr>
      </w:pPr>
    </w:p>
    <w:p w14:paraId="69B69712" w14:textId="77777777" w:rsidR="00000000" w:rsidRDefault="00ED7A37">
      <w:pPr>
        <w:pStyle w:val="ad"/>
        <w:rPr>
          <w:rtl/>
        </w:rPr>
      </w:pPr>
      <w:r>
        <w:rPr>
          <w:rtl/>
        </w:rPr>
        <w:t>היו"ר יולי-יואל אדלשטיין:</w:t>
      </w:r>
    </w:p>
    <w:p w14:paraId="1CCE8713" w14:textId="77777777" w:rsidR="00000000" w:rsidRDefault="00ED7A37">
      <w:pPr>
        <w:pStyle w:val="a"/>
        <w:rPr>
          <w:rtl/>
        </w:rPr>
      </w:pPr>
    </w:p>
    <w:p w14:paraId="3A20AF35" w14:textId="77777777" w:rsidR="00000000" w:rsidRDefault="00ED7A37">
      <w:pPr>
        <w:pStyle w:val="a"/>
        <w:rPr>
          <w:rFonts w:hint="cs"/>
          <w:rtl/>
        </w:rPr>
      </w:pPr>
      <w:r>
        <w:rPr>
          <w:rFonts w:hint="cs"/>
          <w:rtl/>
        </w:rPr>
        <w:t>תודה לחבר הכנסת זחאלקה. במקום חבר הכנסת דהאמשה ידבר חבר הכנסת טלב אלסאנע, חבר סיעתו, דבר מקובל ומותר. אחר</w:t>
      </w:r>
      <w:r>
        <w:rPr>
          <w:rFonts w:hint="cs"/>
          <w:rtl/>
        </w:rPr>
        <w:t xml:space="preserve">יו - חבר הכנסת אחמד טיבי. </w:t>
      </w:r>
    </w:p>
    <w:p w14:paraId="12EE4CCA" w14:textId="77777777" w:rsidR="00000000" w:rsidRDefault="00ED7A37">
      <w:pPr>
        <w:pStyle w:val="a"/>
        <w:rPr>
          <w:rFonts w:hint="cs"/>
          <w:rtl/>
        </w:rPr>
      </w:pPr>
    </w:p>
    <w:p w14:paraId="5B048E43" w14:textId="77777777" w:rsidR="00000000" w:rsidRDefault="00ED7A37">
      <w:pPr>
        <w:pStyle w:val="a"/>
        <w:rPr>
          <w:rFonts w:hint="cs"/>
          <w:rtl/>
        </w:rPr>
      </w:pPr>
      <w:r>
        <w:rPr>
          <w:rFonts w:hint="cs"/>
          <w:rtl/>
        </w:rPr>
        <w:t xml:space="preserve">חברי הכנסת, מכיוון שאלה אותם דוברים בסבב, אני אתן התראה של כ=20 שניות. מי שרוצה לסכם את דבריו בצורה מסודרת, אני מבקש לשמור על מסגרת הזמן. חמש דקות לרשותך, חבר הכנסת טלב אלסאנע. </w:t>
      </w:r>
    </w:p>
    <w:p w14:paraId="58D298F9" w14:textId="77777777" w:rsidR="00000000" w:rsidRDefault="00ED7A37">
      <w:pPr>
        <w:pStyle w:val="a"/>
        <w:rPr>
          <w:rFonts w:hint="cs"/>
          <w:rtl/>
        </w:rPr>
      </w:pPr>
    </w:p>
    <w:p w14:paraId="2243733B" w14:textId="77777777" w:rsidR="00000000" w:rsidRDefault="00ED7A37">
      <w:pPr>
        <w:pStyle w:val="Speaker"/>
        <w:rPr>
          <w:rtl/>
        </w:rPr>
      </w:pPr>
      <w:bookmarkStart w:id="268" w:name="FS000000549T16_06_2003_21_16_03"/>
      <w:bookmarkStart w:id="269" w:name="_Toc45367363"/>
      <w:bookmarkEnd w:id="268"/>
      <w:r>
        <w:rPr>
          <w:rFonts w:hint="eastAsia"/>
          <w:rtl/>
        </w:rPr>
        <w:t>טלב</w:t>
      </w:r>
      <w:r>
        <w:rPr>
          <w:rtl/>
        </w:rPr>
        <w:t xml:space="preserve"> אלסאנע (רע"ם):</w:t>
      </w:r>
      <w:bookmarkEnd w:id="269"/>
    </w:p>
    <w:p w14:paraId="10A8720F" w14:textId="77777777" w:rsidR="00000000" w:rsidRDefault="00ED7A37">
      <w:pPr>
        <w:pStyle w:val="a"/>
        <w:rPr>
          <w:rFonts w:hint="cs"/>
          <w:rtl/>
        </w:rPr>
      </w:pPr>
    </w:p>
    <w:p w14:paraId="292C51D6" w14:textId="77777777" w:rsidR="00000000" w:rsidRDefault="00ED7A37">
      <w:pPr>
        <w:pStyle w:val="a"/>
        <w:rPr>
          <w:rFonts w:hint="cs"/>
          <w:rtl/>
        </w:rPr>
      </w:pPr>
      <w:r>
        <w:rPr>
          <w:rFonts w:hint="cs"/>
          <w:rtl/>
        </w:rPr>
        <w:t>האמת היא, אדוני היושב-ראש, חב</w:t>
      </w:r>
      <w:r>
        <w:rPr>
          <w:rFonts w:hint="cs"/>
          <w:rtl/>
        </w:rPr>
        <w:t xml:space="preserve">רי הכנסת, כבוד השר, אני, למיטב ידיעתי - ואולי סגן המזכיר יכול לתקן אותי - מותר לנו להתייחס במסגרת של  חמש דקות לכל חוק שמבקשים להחיל עליו את דין הרציפות, ולכן אנחנו מסכימים להגביל  את זמן הנאום שלנו. </w:t>
      </w:r>
    </w:p>
    <w:p w14:paraId="244C54E9" w14:textId="77777777" w:rsidR="00000000" w:rsidRDefault="00ED7A37">
      <w:pPr>
        <w:pStyle w:val="a"/>
        <w:rPr>
          <w:rFonts w:hint="cs"/>
          <w:rtl/>
        </w:rPr>
      </w:pPr>
    </w:p>
    <w:p w14:paraId="1F624424" w14:textId="77777777" w:rsidR="00000000" w:rsidRDefault="00ED7A37">
      <w:pPr>
        <w:pStyle w:val="ad"/>
        <w:rPr>
          <w:rtl/>
        </w:rPr>
      </w:pPr>
      <w:r>
        <w:rPr>
          <w:rtl/>
        </w:rPr>
        <w:t>היו"ר יולי-יואל אדלשטיין:</w:t>
      </w:r>
    </w:p>
    <w:p w14:paraId="17DCD639" w14:textId="77777777" w:rsidR="00000000" w:rsidRDefault="00ED7A37">
      <w:pPr>
        <w:pStyle w:val="a"/>
        <w:rPr>
          <w:rtl/>
        </w:rPr>
      </w:pPr>
    </w:p>
    <w:p w14:paraId="0E130494" w14:textId="77777777" w:rsidR="00000000" w:rsidRDefault="00ED7A37">
      <w:pPr>
        <w:pStyle w:val="a"/>
        <w:rPr>
          <w:rFonts w:hint="cs"/>
          <w:rtl/>
        </w:rPr>
      </w:pPr>
      <w:r>
        <w:rPr>
          <w:rFonts w:hint="cs"/>
          <w:rtl/>
        </w:rPr>
        <w:t>לכן אני הולך לקראתך, חבר הכ</w:t>
      </w:r>
      <w:r>
        <w:rPr>
          <w:rFonts w:hint="cs"/>
          <w:rtl/>
        </w:rPr>
        <w:t>נסת אלאסנע, ואתן התראה שתוכל בצורה מסודרת - - -</w:t>
      </w:r>
    </w:p>
    <w:p w14:paraId="0AA35A44" w14:textId="77777777" w:rsidR="00000000" w:rsidRDefault="00ED7A37">
      <w:pPr>
        <w:pStyle w:val="a"/>
        <w:rPr>
          <w:rFonts w:hint="cs"/>
          <w:rtl/>
        </w:rPr>
      </w:pPr>
    </w:p>
    <w:p w14:paraId="37CA9488" w14:textId="77777777" w:rsidR="00000000" w:rsidRDefault="00ED7A37">
      <w:pPr>
        <w:pStyle w:val="a"/>
        <w:rPr>
          <w:rFonts w:hint="cs"/>
          <w:rtl/>
        </w:rPr>
      </w:pPr>
    </w:p>
    <w:p w14:paraId="71B0F73A" w14:textId="77777777" w:rsidR="00000000" w:rsidRDefault="00ED7A37">
      <w:pPr>
        <w:pStyle w:val="SpeakerCon"/>
        <w:rPr>
          <w:rtl/>
        </w:rPr>
      </w:pPr>
      <w:bookmarkStart w:id="270" w:name="FS000000549T16_06_2003_21_17_22C"/>
      <w:bookmarkEnd w:id="270"/>
      <w:r>
        <w:rPr>
          <w:rtl/>
        </w:rPr>
        <w:t>טלב אלסאנע (רע"ם):</w:t>
      </w:r>
    </w:p>
    <w:p w14:paraId="2D095366" w14:textId="77777777" w:rsidR="00000000" w:rsidRDefault="00ED7A37">
      <w:pPr>
        <w:pStyle w:val="a"/>
        <w:rPr>
          <w:rtl/>
        </w:rPr>
      </w:pPr>
    </w:p>
    <w:p w14:paraId="59D1361D" w14:textId="77777777" w:rsidR="00000000" w:rsidRDefault="00ED7A37">
      <w:pPr>
        <w:pStyle w:val="a"/>
        <w:rPr>
          <w:rFonts w:hint="cs"/>
          <w:b/>
          <w:bCs/>
          <w:rtl/>
        </w:rPr>
      </w:pPr>
      <w:r>
        <w:rPr>
          <w:rFonts w:hint="cs"/>
          <w:rtl/>
        </w:rPr>
        <w:t>כן. בתחילת דברי אני רוצה להתייחס, כבוד היושב-ראש, בקצרה לנאומו של ראש הממשלה. ראש הממשלה בא היום, ולא מרצונו, אלא על-פי בקשתם של 40 חברי כנסת מהאופוזיציה, שהשתמשו בזכותם על-פי תקנון הכנס</w:t>
      </w:r>
      <w:r>
        <w:rPr>
          <w:rFonts w:hint="cs"/>
          <w:rtl/>
        </w:rPr>
        <w:t xml:space="preserve">ת כדי לאלץ אותו לבוא ולמסור הודעה מדינית. מאז נבחר הוא לא נפגש עם חברי כנסת. הוא עסוק עם חברי המרכז של הליכוד, ועסוק בתוך הממשלה לרצות את המפד"ל, לרצות את האיחוד הלאומי. אבל נבחרי הציבור, חברי הכנסת - זכותם לשמוע אותו. </w:t>
      </w:r>
    </w:p>
    <w:p w14:paraId="4A15CA01" w14:textId="77777777" w:rsidR="00000000" w:rsidRDefault="00ED7A37">
      <w:pPr>
        <w:pStyle w:val="ac"/>
        <w:rPr>
          <w:rFonts w:hint="cs"/>
          <w:b w:val="0"/>
          <w:bCs w:val="0"/>
          <w:u w:val="none"/>
          <w:rtl/>
        </w:rPr>
      </w:pPr>
    </w:p>
    <w:p w14:paraId="40F36F8A" w14:textId="77777777" w:rsidR="00000000" w:rsidRDefault="00ED7A37">
      <w:pPr>
        <w:pStyle w:val="ac"/>
        <w:rPr>
          <w:rtl/>
        </w:rPr>
      </w:pPr>
      <w:r>
        <w:rPr>
          <w:rFonts w:hint="eastAsia"/>
          <w:rtl/>
        </w:rPr>
        <w:t>שר</w:t>
      </w:r>
      <w:r>
        <w:rPr>
          <w:rtl/>
        </w:rPr>
        <w:t xml:space="preserve"> הרווחה זבולון אורלב:</w:t>
      </w:r>
    </w:p>
    <w:p w14:paraId="560ADF8B" w14:textId="77777777" w:rsidR="00000000" w:rsidRDefault="00ED7A37">
      <w:pPr>
        <w:pStyle w:val="a"/>
        <w:rPr>
          <w:rFonts w:hint="cs"/>
          <w:rtl/>
        </w:rPr>
      </w:pPr>
    </w:p>
    <w:p w14:paraId="7A2EAC3D" w14:textId="77777777" w:rsidR="00000000" w:rsidRDefault="00ED7A37">
      <w:pPr>
        <w:pStyle w:val="a"/>
        <w:rPr>
          <w:rFonts w:hint="cs"/>
          <w:rtl/>
        </w:rPr>
      </w:pPr>
      <w:r>
        <w:rPr>
          <w:rFonts w:hint="cs"/>
          <w:rtl/>
        </w:rPr>
        <w:t>מה יש לך נ</w:t>
      </w:r>
      <w:r>
        <w:rPr>
          <w:rFonts w:hint="cs"/>
          <w:rtl/>
        </w:rPr>
        <w:t xml:space="preserve">גד זה שהוא מרצה את המפד"ל? </w:t>
      </w:r>
    </w:p>
    <w:p w14:paraId="6B928AB5" w14:textId="77777777" w:rsidR="00000000" w:rsidRDefault="00ED7A37">
      <w:pPr>
        <w:pStyle w:val="a"/>
        <w:rPr>
          <w:rFonts w:hint="cs"/>
          <w:rtl/>
        </w:rPr>
      </w:pPr>
    </w:p>
    <w:p w14:paraId="6FE026FB" w14:textId="77777777" w:rsidR="00000000" w:rsidRDefault="00ED7A37">
      <w:pPr>
        <w:pStyle w:val="SpeakerCon"/>
        <w:rPr>
          <w:rtl/>
        </w:rPr>
      </w:pPr>
      <w:bookmarkStart w:id="271" w:name="FS000000549T16_06_2003_21_22_13C"/>
      <w:bookmarkEnd w:id="271"/>
      <w:r>
        <w:rPr>
          <w:rtl/>
        </w:rPr>
        <w:t>טלב אלסאנע (רע"ם):</w:t>
      </w:r>
    </w:p>
    <w:p w14:paraId="05445450" w14:textId="77777777" w:rsidR="00000000" w:rsidRDefault="00ED7A37">
      <w:pPr>
        <w:pStyle w:val="a"/>
        <w:rPr>
          <w:rtl/>
        </w:rPr>
      </w:pPr>
    </w:p>
    <w:p w14:paraId="29632E8C" w14:textId="77777777" w:rsidR="00000000" w:rsidRDefault="00ED7A37">
      <w:pPr>
        <w:pStyle w:val="a"/>
        <w:rPr>
          <w:rFonts w:hint="cs"/>
          <w:rtl/>
        </w:rPr>
      </w:pPr>
      <w:r>
        <w:rPr>
          <w:rFonts w:hint="cs"/>
          <w:rtl/>
        </w:rPr>
        <w:t xml:space="preserve">אני שם לב איך הוא מדבר על התנחלויות, ואיך הוא קורץ לכם לבנות עוד התנחלויות, כדי להגיד: תסתכלו, מה אני יכול לעשות? איך הוא מדבר על התנחלויות לא חוקיות, ואיך הוא קורץ ללכת, לרוץ לבג"ץ. אני רוצה לשאול: מי מממן </w:t>
      </w:r>
      <w:r>
        <w:rPr>
          <w:rFonts w:hint="cs"/>
          <w:rtl/>
        </w:rPr>
        <w:t xml:space="preserve">את עורכי-הדין שילכו לבג"צים האלה? </w:t>
      </w:r>
    </w:p>
    <w:p w14:paraId="5CFD6E26" w14:textId="77777777" w:rsidR="00000000" w:rsidRDefault="00ED7A37">
      <w:pPr>
        <w:pStyle w:val="a"/>
        <w:rPr>
          <w:rFonts w:hint="cs"/>
          <w:rtl/>
        </w:rPr>
      </w:pPr>
    </w:p>
    <w:p w14:paraId="017797FA" w14:textId="77777777" w:rsidR="00000000" w:rsidRDefault="00ED7A37">
      <w:pPr>
        <w:pStyle w:val="a"/>
        <w:rPr>
          <w:rFonts w:hint="cs"/>
          <w:rtl/>
        </w:rPr>
      </w:pPr>
      <w:r>
        <w:rPr>
          <w:rFonts w:hint="cs"/>
          <w:rtl/>
        </w:rPr>
        <w:t>לכן, אני ציפיתי והתבדיתי. ציפיתי שיבוא ראש הממשלה ויגיד: אחרי שנתיים שהבטחתי ביטחון באמצעות טנקים ותותחים ו"אפאצ'י" - נכשלתי. זו לא בושה. הוא לא הראשון שמנסה ונכשל. אבל הבושה היא כשאתה לא מוכן להודות בטעויות, ולא לומד מט</w:t>
      </w:r>
      <w:r>
        <w:rPr>
          <w:rFonts w:hint="cs"/>
          <w:rtl/>
        </w:rPr>
        <w:t xml:space="preserve">עויות של העבר. הוא ניסה בלבנון, דרך המושג "מלחמת שלום הגליל" - מלחמה למען שלום, או שלום למען מלחמה. היום הוא מדבר אתנו באותה ססמה. הוא אומר שהשלום יבוא דרך המלחמה, ב"חמאס". </w:t>
      </w:r>
    </w:p>
    <w:p w14:paraId="640E0212" w14:textId="77777777" w:rsidR="00000000" w:rsidRDefault="00ED7A37">
      <w:pPr>
        <w:pStyle w:val="a"/>
        <w:rPr>
          <w:rFonts w:hint="cs"/>
          <w:rtl/>
        </w:rPr>
      </w:pPr>
    </w:p>
    <w:p w14:paraId="08726BD9" w14:textId="77777777" w:rsidR="00000000" w:rsidRDefault="00ED7A37">
      <w:pPr>
        <w:pStyle w:val="a"/>
        <w:rPr>
          <w:rFonts w:hint="cs"/>
          <w:rtl/>
        </w:rPr>
      </w:pPr>
      <w:r>
        <w:rPr>
          <w:rFonts w:hint="cs"/>
          <w:rtl/>
        </w:rPr>
        <w:t>שלום לא יבוא דרך מלחמה. שלום יבוא דרך תפיסה של שלום, וראש הממשלה, מהנאום שלו לא ע</w:t>
      </w:r>
      <w:r>
        <w:rPr>
          <w:rFonts w:hint="cs"/>
          <w:rtl/>
        </w:rPr>
        <w:t xml:space="preserve">ולה שום תקווה לשלום. אם הוא מכיר מושג כזה של שלום, הרי שהוא מכיר אותו מתוך ניסיונו לשמור  על שלום הקואליציה שלו, שלא ליצור משברים, לנסות לרצות אותם על-ידי מעשים בפועל, לנסות לא להתעמת עם האמריקנים על-ידי הכרזות והצהרות. ואיך לא יושמו ההצהרות? - לתרץ את זה </w:t>
      </w:r>
      <w:r>
        <w:rPr>
          <w:rFonts w:hint="cs"/>
          <w:rtl/>
        </w:rPr>
        <w:t xml:space="preserve">ב"חמאס". ואני אומר לך, אם לא היה ה"חמאס", שרון היה ממציא אותו, כי ארגון ה"חמאס" עוזר לו לא ליישם את ההצהרות שלו וגם לשמור על מערכת יחסים כלשהי עם ארצות-הברית, שמוכנה לקלוט כל "לוקש" שמוכר לה ראש הממשלה. </w:t>
      </w:r>
    </w:p>
    <w:p w14:paraId="28A013B7" w14:textId="77777777" w:rsidR="00000000" w:rsidRDefault="00ED7A37">
      <w:pPr>
        <w:pStyle w:val="a"/>
        <w:rPr>
          <w:rFonts w:hint="cs"/>
          <w:rtl/>
        </w:rPr>
      </w:pPr>
    </w:p>
    <w:p w14:paraId="20210995" w14:textId="77777777" w:rsidR="00000000" w:rsidRDefault="00ED7A37">
      <w:pPr>
        <w:pStyle w:val="a"/>
        <w:rPr>
          <w:rFonts w:hint="cs"/>
          <w:rtl/>
        </w:rPr>
      </w:pPr>
      <w:r>
        <w:rPr>
          <w:rFonts w:hint="cs"/>
          <w:rtl/>
        </w:rPr>
        <w:t>אני מופתע ממנו שהוא מדבר על אבו-מאזן. דווקא אבו-מאז</w:t>
      </w:r>
      <w:r>
        <w:rPr>
          <w:rFonts w:hint="cs"/>
          <w:rtl/>
        </w:rPr>
        <w:t xml:space="preserve">ן גילה אומץ. הוא התעמת עם האופוזיציה, ולכן הרבה פלסטינים כעסו עליו. הוא אמר בצורה ברורה וחד-משמעית מה שהוא מאמין בו, אבל ראש הממשלה גילה פחדנות. הוא לא מוכן להתעמת עם קומץ קטן של מתנחלים בשטחים. אז מי יותר אמיץ, אבו-מאזן, שאומר את דבריו ועומד בצורה עיקשת, </w:t>
      </w:r>
      <w:r>
        <w:rPr>
          <w:rFonts w:hint="cs"/>
          <w:rtl/>
        </w:rPr>
        <w:t>בניגוד לאווירה הכללית שנוצרה עקב מדיניות הממשלה, או אריאל שרון?</w:t>
      </w:r>
    </w:p>
    <w:p w14:paraId="2E795227" w14:textId="77777777" w:rsidR="00000000" w:rsidRDefault="00ED7A37">
      <w:pPr>
        <w:pStyle w:val="a"/>
        <w:rPr>
          <w:rFonts w:hint="cs"/>
          <w:rtl/>
        </w:rPr>
      </w:pPr>
      <w:r>
        <w:rPr>
          <w:rFonts w:hint="cs"/>
          <w:rtl/>
        </w:rPr>
        <w:t xml:space="preserve"> </w:t>
      </w:r>
    </w:p>
    <w:p w14:paraId="7F515E68" w14:textId="77777777" w:rsidR="00000000" w:rsidRDefault="00ED7A37">
      <w:pPr>
        <w:pStyle w:val="a"/>
        <w:rPr>
          <w:rFonts w:hint="cs"/>
          <w:rtl/>
        </w:rPr>
      </w:pPr>
      <w:r>
        <w:rPr>
          <w:rFonts w:hint="cs"/>
          <w:rtl/>
        </w:rPr>
        <w:t>מכאן אני עובר, אדוני היושב-ראש, לנושא שעומד לפנינו. במסגרת שורת החוקים שמבקשים להחיל עליהם דין רציפות, אני מתנגד, ובתוקף, להצעת חוק, חבר הכנסת אחמד טיבי, שמוגדרת חוק מינהל מקרקעי ישראל - סיל</w:t>
      </w:r>
      <w:r>
        <w:rPr>
          <w:rFonts w:hint="cs"/>
          <w:rtl/>
        </w:rPr>
        <w:t xml:space="preserve">וק פולשים. </w:t>
      </w:r>
    </w:p>
    <w:p w14:paraId="6F9FBD7B" w14:textId="77777777" w:rsidR="00000000" w:rsidRDefault="00ED7A37">
      <w:pPr>
        <w:pStyle w:val="a"/>
        <w:rPr>
          <w:color w:val="0000FF"/>
          <w:szCs w:val="28"/>
          <w:rtl/>
        </w:rPr>
      </w:pPr>
    </w:p>
    <w:p w14:paraId="5E3501B5" w14:textId="77777777" w:rsidR="00000000" w:rsidRDefault="00ED7A37">
      <w:pPr>
        <w:pStyle w:val="ac"/>
        <w:rPr>
          <w:rFonts w:hint="cs"/>
          <w:rtl/>
        </w:rPr>
      </w:pPr>
    </w:p>
    <w:p w14:paraId="328F577E" w14:textId="77777777" w:rsidR="00000000" w:rsidRDefault="00ED7A37">
      <w:pPr>
        <w:pStyle w:val="ac"/>
        <w:rPr>
          <w:rFonts w:hint="cs"/>
          <w:rtl/>
        </w:rPr>
      </w:pPr>
    </w:p>
    <w:p w14:paraId="401C5557" w14:textId="77777777" w:rsidR="00000000" w:rsidRDefault="00ED7A37">
      <w:pPr>
        <w:pStyle w:val="ac"/>
        <w:rPr>
          <w:rFonts w:hint="cs"/>
          <w:rtl/>
        </w:rPr>
      </w:pPr>
      <w:r>
        <w:rPr>
          <w:rtl/>
        </w:rPr>
        <w:t>אחמד טיבי (חד"ש-תע"ל):</w:t>
      </w:r>
      <w:r>
        <w:rPr>
          <w:rFonts w:hint="cs"/>
          <w:rtl/>
        </w:rPr>
        <w:t xml:space="preserve"> </w:t>
      </w:r>
    </w:p>
    <w:p w14:paraId="1A02B8E8" w14:textId="77777777" w:rsidR="00000000" w:rsidRDefault="00ED7A37">
      <w:pPr>
        <w:pStyle w:val="ac"/>
        <w:rPr>
          <w:rtl/>
        </w:rPr>
      </w:pPr>
    </w:p>
    <w:p w14:paraId="757C6F00" w14:textId="77777777" w:rsidR="00000000" w:rsidRDefault="00ED7A37">
      <w:pPr>
        <w:pStyle w:val="a"/>
        <w:rPr>
          <w:rFonts w:hint="cs"/>
          <w:rtl/>
        </w:rPr>
      </w:pPr>
      <w:r>
        <w:rPr>
          <w:rFonts w:hint="cs"/>
          <w:rtl/>
        </w:rPr>
        <w:t xml:space="preserve">היא לא הצעת חוק שלי - - - </w:t>
      </w:r>
    </w:p>
    <w:p w14:paraId="41BB4138" w14:textId="77777777" w:rsidR="00000000" w:rsidRDefault="00ED7A37">
      <w:pPr>
        <w:pStyle w:val="a"/>
        <w:rPr>
          <w:rFonts w:hint="cs"/>
          <w:rtl/>
        </w:rPr>
      </w:pPr>
    </w:p>
    <w:p w14:paraId="47C1E2AD" w14:textId="77777777" w:rsidR="00000000" w:rsidRDefault="00ED7A37">
      <w:pPr>
        <w:pStyle w:val="Speaker"/>
        <w:rPr>
          <w:rtl/>
        </w:rPr>
      </w:pPr>
      <w:bookmarkStart w:id="272" w:name="FS000000549T16_06_2003_20_59_00"/>
      <w:bookmarkStart w:id="273" w:name="_Toc45367364"/>
      <w:bookmarkEnd w:id="272"/>
      <w:r>
        <w:rPr>
          <w:rFonts w:hint="eastAsia"/>
          <w:rtl/>
        </w:rPr>
        <w:t>טלב</w:t>
      </w:r>
      <w:r>
        <w:rPr>
          <w:rtl/>
        </w:rPr>
        <w:t xml:space="preserve"> אלסאנע (רע"ם):</w:t>
      </w:r>
      <w:bookmarkEnd w:id="273"/>
    </w:p>
    <w:p w14:paraId="7421DED0" w14:textId="77777777" w:rsidR="00000000" w:rsidRDefault="00ED7A37">
      <w:pPr>
        <w:pStyle w:val="a"/>
        <w:rPr>
          <w:rFonts w:hint="cs"/>
          <w:rtl/>
        </w:rPr>
      </w:pPr>
    </w:p>
    <w:p w14:paraId="526DB4D7" w14:textId="77777777" w:rsidR="00000000" w:rsidRDefault="00ED7A37">
      <w:pPr>
        <w:pStyle w:val="a"/>
        <w:rPr>
          <w:rFonts w:hint="cs"/>
          <w:rtl/>
        </w:rPr>
      </w:pPr>
      <w:r>
        <w:rPr>
          <w:rFonts w:hint="cs"/>
          <w:rtl/>
        </w:rPr>
        <w:t xml:space="preserve">לא, אני יודע שאתה מתנגד בתוקף להצעת החוק הלא-צודקת. </w:t>
      </w:r>
    </w:p>
    <w:p w14:paraId="55BF8FDE" w14:textId="77777777" w:rsidR="00000000" w:rsidRDefault="00ED7A37">
      <w:pPr>
        <w:pStyle w:val="a"/>
        <w:rPr>
          <w:rFonts w:hint="cs"/>
          <w:rtl/>
        </w:rPr>
      </w:pPr>
    </w:p>
    <w:p w14:paraId="30FF29D7" w14:textId="77777777" w:rsidR="00000000" w:rsidRDefault="00ED7A37">
      <w:pPr>
        <w:pStyle w:val="ad"/>
        <w:rPr>
          <w:rtl/>
        </w:rPr>
      </w:pPr>
      <w:r>
        <w:rPr>
          <w:rtl/>
        </w:rPr>
        <w:t>היו"ר יולי-יואל אדלשטיין:</w:t>
      </w:r>
    </w:p>
    <w:p w14:paraId="47F4F00D" w14:textId="77777777" w:rsidR="00000000" w:rsidRDefault="00ED7A37">
      <w:pPr>
        <w:pStyle w:val="a"/>
        <w:rPr>
          <w:rtl/>
        </w:rPr>
      </w:pPr>
    </w:p>
    <w:p w14:paraId="1AA9FF7D" w14:textId="77777777" w:rsidR="00000000" w:rsidRDefault="00ED7A37">
      <w:pPr>
        <w:pStyle w:val="a"/>
        <w:rPr>
          <w:rFonts w:hint="cs"/>
          <w:rtl/>
        </w:rPr>
      </w:pPr>
      <w:r>
        <w:rPr>
          <w:rFonts w:hint="cs"/>
          <w:rtl/>
        </w:rPr>
        <w:t xml:space="preserve">גם אני חשבתי לתומי שזו  הצעת חוק של אחמד טיבי, אז טוב שהבהרת את הדברים. </w:t>
      </w:r>
    </w:p>
    <w:p w14:paraId="06BB0CF2" w14:textId="77777777" w:rsidR="00000000" w:rsidRDefault="00ED7A37">
      <w:pPr>
        <w:pStyle w:val="a"/>
        <w:rPr>
          <w:rFonts w:hint="cs"/>
          <w:rtl/>
        </w:rPr>
      </w:pPr>
    </w:p>
    <w:p w14:paraId="50EC4BAC" w14:textId="77777777" w:rsidR="00000000" w:rsidRDefault="00ED7A37">
      <w:pPr>
        <w:pStyle w:val="SpeakerCon"/>
        <w:rPr>
          <w:rtl/>
        </w:rPr>
      </w:pPr>
      <w:bookmarkStart w:id="274" w:name="FS000000549T16_06_2003_21_01_11C"/>
      <w:bookmarkEnd w:id="274"/>
      <w:r>
        <w:rPr>
          <w:rtl/>
        </w:rPr>
        <w:t>טלב אלסאנע (ר</w:t>
      </w:r>
      <w:r>
        <w:rPr>
          <w:rtl/>
        </w:rPr>
        <w:t>ע"ם):</w:t>
      </w:r>
    </w:p>
    <w:p w14:paraId="141FE253" w14:textId="77777777" w:rsidR="00000000" w:rsidRDefault="00ED7A37">
      <w:pPr>
        <w:pStyle w:val="a"/>
        <w:rPr>
          <w:rtl/>
        </w:rPr>
      </w:pPr>
    </w:p>
    <w:p w14:paraId="263A3FA7" w14:textId="77777777" w:rsidR="00000000" w:rsidRDefault="00ED7A37">
      <w:pPr>
        <w:pStyle w:val="a"/>
        <w:rPr>
          <w:rFonts w:hint="cs"/>
          <w:rtl/>
        </w:rPr>
      </w:pPr>
      <w:r>
        <w:rPr>
          <w:rFonts w:hint="cs"/>
          <w:rtl/>
        </w:rPr>
        <w:t xml:space="preserve">טוב שתיקנת אותי, כי גם היושב-ראש חשב כך כביכול. אני האחרון שהייתי רוצה לייחס לו הצעת חוק כל כך גרועה. </w:t>
      </w:r>
    </w:p>
    <w:p w14:paraId="23A8B7AC" w14:textId="77777777" w:rsidR="00000000" w:rsidRDefault="00ED7A37">
      <w:pPr>
        <w:pStyle w:val="a"/>
        <w:rPr>
          <w:rFonts w:hint="cs"/>
          <w:rtl/>
        </w:rPr>
      </w:pPr>
    </w:p>
    <w:p w14:paraId="1A9AF856" w14:textId="77777777" w:rsidR="00000000" w:rsidRDefault="00ED7A37">
      <w:pPr>
        <w:pStyle w:val="ac"/>
        <w:rPr>
          <w:rtl/>
        </w:rPr>
      </w:pPr>
      <w:r>
        <w:rPr>
          <w:rFonts w:hint="eastAsia"/>
          <w:rtl/>
        </w:rPr>
        <w:t>שר</w:t>
      </w:r>
      <w:r>
        <w:rPr>
          <w:rtl/>
        </w:rPr>
        <w:t xml:space="preserve"> הרווחה זבולון אורלב:</w:t>
      </w:r>
    </w:p>
    <w:p w14:paraId="4635AD38" w14:textId="77777777" w:rsidR="00000000" w:rsidRDefault="00ED7A37">
      <w:pPr>
        <w:pStyle w:val="a"/>
        <w:rPr>
          <w:rFonts w:hint="cs"/>
          <w:rtl/>
        </w:rPr>
      </w:pPr>
    </w:p>
    <w:p w14:paraId="14431D1B" w14:textId="77777777" w:rsidR="00000000" w:rsidRDefault="00ED7A37">
      <w:pPr>
        <w:pStyle w:val="a"/>
        <w:rPr>
          <w:rFonts w:hint="cs"/>
          <w:rtl/>
        </w:rPr>
      </w:pPr>
      <w:r>
        <w:rPr>
          <w:rFonts w:hint="cs"/>
          <w:rtl/>
        </w:rPr>
        <w:t>זאת הצעת חוק ממשלתית?</w:t>
      </w:r>
    </w:p>
    <w:p w14:paraId="6DC04D87" w14:textId="77777777" w:rsidR="00000000" w:rsidRDefault="00ED7A37">
      <w:pPr>
        <w:pStyle w:val="a"/>
        <w:rPr>
          <w:rFonts w:hint="cs"/>
          <w:rtl/>
        </w:rPr>
      </w:pPr>
    </w:p>
    <w:p w14:paraId="056B2124" w14:textId="77777777" w:rsidR="00000000" w:rsidRDefault="00ED7A37">
      <w:pPr>
        <w:pStyle w:val="SpeakerCon"/>
        <w:rPr>
          <w:rtl/>
        </w:rPr>
      </w:pPr>
      <w:bookmarkStart w:id="275" w:name="FS000000549T16_06_2003_21_02_08C"/>
      <w:bookmarkEnd w:id="275"/>
      <w:r>
        <w:rPr>
          <w:rtl/>
        </w:rPr>
        <w:t>טלב אלסאנע (רע"ם):</w:t>
      </w:r>
    </w:p>
    <w:p w14:paraId="79E32789" w14:textId="77777777" w:rsidR="00000000" w:rsidRDefault="00ED7A37">
      <w:pPr>
        <w:pStyle w:val="a"/>
        <w:rPr>
          <w:rtl/>
        </w:rPr>
      </w:pPr>
    </w:p>
    <w:p w14:paraId="1A709B39" w14:textId="77777777" w:rsidR="00000000" w:rsidRDefault="00ED7A37">
      <w:pPr>
        <w:pStyle w:val="a"/>
        <w:rPr>
          <w:rFonts w:hint="cs"/>
          <w:rtl/>
        </w:rPr>
      </w:pPr>
      <w:r>
        <w:rPr>
          <w:rFonts w:hint="cs"/>
          <w:rtl/>
        </w:rPr>
        <w:t>ממשלתית, של משרד המשפטים. אני מתפלא, משרד המשפטים, שמתיימר לייצג את תכלית הצד</w:t>
      </w:r>
      <w:r>
        <w:rPr>
          <w:rFonts w:hint="cs"/>
          <w:rtl/>
        </w:rPr>
        <w:t>ק, מה הוא הולך לעשות? הרי העיקרון הבסיסי הוא, שכשיש שני צדדים שרבים ביניהם, לא נותנים לצד האחד את הסמכות להכריע בסכסוך. מעבירים את ההכרעה לבית-משפט, לגוף השלישי, אף שיכול להיות שלגוף השלישי יש עמדות באותן סוגיות - במיוחד בענייני קרקעות אנחנו יודעים איך הפס</w:t>
      </w:r>
      <w:r>
        <w:rPr>
          <w:rFonts w:hint="cs"/>
          <w:rtl/>
        </w:rPr>
        <w:t xml:space="preserve">יקה של בתי-המשפט. </w:t>
      </w:r>
    </w:p>
    <w:p w14:paraId="6CFF9546" w14:textId="77777777" w:rsidR="00000000" w:rsidRDefault="00ED7A37">
      <w:pPr>
        <w:pStyle w:val="a"/>
        <w:rPr>
          <w:rFonts w:hint="cs"/>
          <w:rtl/>
        </w:rPr>
      </w:pPr>
    </w:p>
    <w:p w14:paraId="240E87C8" w14:textId="77777777" w:rsidR="00000000" w:rsidRDefault="00ED7A37">
      <w:pPr>
        <w:pStyle w:val="a"/>
        <w:rPr>
          <w:rFonts w:hint="cs"/>
          <w:rtl/>
        </w:rPr>
      </w:pPr>
      <w:r>
        <w:rPr>
          <w:rFonts w:hint="cs"/>
          <w:rtl/>
        </w:rPr>
        <w:t>אבל, כאן משרד המשפטים, בסכסוך בין האזרחים לבין המינהל, מעביר את סמכות ההכרעה למינהל, ונותן סמכות גורפת, כוללת, למנהל המינהל להוציא צווי פינוי וסילוק יד, כשהצו לא רק לסילוק ידו של הפולש כביכול, אלא גם לסילוק המבנה והנטוע, והכול גם בניגוד</w:t>
      </w:r>
      <w:r>
        <w:rPr>
          <w:rFonts w:hint="cs"/>
          <w:rtl/>
        </w:rPr>
        <w:t xml:space="preserve"> לחוק התכנון והבנייה. פרק הזמן הוא לא רק ל-30 יום ולא לשלושה חודשים, אלא פרק הזמן הוא עד שלוש שנים. </w:t>
      </w:r>
    </w:p>
    <w:p w14:paraId="5C7BC61E" w14:textId="77777777" w:rsidR="00000000" w:rsidRDefault="00ED7A37">
      <w:pPr>
        <w:pStyle w:val="a"/>
        <w:rPr>
          <w:rFonts w:hint="cs"/>
          <w:rtl/>
        </w:rPr>
      </w:pPr>
    </w:p>
    <w:p w14:paraId="136C4B29" w14:textId="77777777" w:rsidR="00000000" w:rsidRDefault="00ED7A37">
      <w:pPr>
        <w:pStyle w:val="ac"/>
        <w:rPr>
          <w:rtl/>
        </w:rPr>
      </w:pPr>
      <w:r>
        <w:rPr>
          <w:rFonts w:hint="eastAsia"/>
          <w:rtl/>
        </w:rPr>
        <w:t>שר</w:t>
      </w:r>
      <w:r>
        <w:rPr>
          <w:rtl/>
        </w:rPr>
        <w:t xml:space="preserve"> הרווחה זבולון אורלב:</w:t>
      </w:r>
    </w:p>
    <w:p w14:paraId="3C8C2AB4" w14:textId="77777777" w:rsidR="00000000" w:rsidRDefault="00ED7A37">
      <w:pPr>
        <w:pStyle w:val="a"/>
        <w:rPr>
          <w:rFonts w:hint="cs"/>
          <w:rtl/>
        </w:rPr>
      </w:pPr>
    </w:p>
    <w:p w14:paraId="684F07D1" w14:textId="77777777" w:rsidR="00000000" w:rsidRDefault="00ED7A37">
      <w:pPr>
        <w:pStyle w:val="a"/>
        <w:rPr>
          <w:rFonts w:hint="cs"/>
          <w:rtl/>
        </w:rPr>
      </w:pPr>
      <w:r>
        <w:rPr>
          <w:rFonts w:hint="cs"/>
          <w:rtl/>
        </w:rPr>
        <w:t>זה גם חל על מאחזים?</w:t>
      </w:r>
    </w:p>
    <w:p w14:paraId="3AEBC141" w14:textId="77777777" w:rsidR="00000000" w:rsidRDefault="00ED7A37">
      <w:pPr>
        <w:pStyle w:val="SpeakerCon"/>
        <w:rPr>
          <w:rFonts w:hint="cs"/>
          <w:rtl/>
        </w:rPr>
      </w:pPr>
      <w:bookmarkStart w:id="276" w:name="FS000000549T16_06_2003_21_05_15C"/>
      <w:bookmarkEnd w:id="276"/>
    </w:p>
    <w:p w14:paraId="0161BCC6" w14:textId="77777777" w:rsidR="00000000" w:rsidRDefault="00ED7A37">
      <w:pPr>
        <w:pStyle w:val="SpeakerCon"/>
        <w:rPr>
          <w:rFonts w:hint="cs"/>
          <w:rtl/>
        </w:rPr>
      </w:pPr>
    </w:p>
    <w:p w14:paraId="1D93A976" w14:textId="77777777" w:rsidR="00000000" w:rsidRDefault="00ED7A37">
      <w:pPr>
        <w:pStyle w:val="SpeakerCon"/>
        <w:rPr>
          <w:rtl/>
        </w:rPr>
      </w:pPr>
    </w:p>
    <w:p w14:paraId="44D8C9D1" w14:textId="77777777" w:rsidR="00000000" w:rsidRDefault="00ED7A37">
      <w:pPr>
        <w:pStyle w:val="SpeakerCon"/>
        <w:rPr>
          <w:rtl/>
        </w:rPr>
      </w:pPr>
      <w:r>
        <w:rPr>
          <w:rtl/>
        </w:rPr>
        <w:t>טלב אלסאנע (רע"ם):</w:t>
      </w:r>
    </w:p>
    <w:p w14:paraId="4BC333E0" w14:textId="77777777" w:rsidR="00000000" w:rsidRDefault="00ED7A37">
      <w:pPr>
        <w:pStyle w:val="a"/>
        <w:rPr>
          <w:rtl/>
        </w:rPr>
      </w:pPr>
    </w:p>
    <w:p w14:paraId="1AA9EB8C" w14:textId="77777777" w:rsidR="00000000" w:rsidRDefault="00ED7A37">
      <w:pPr>
        <w:pStyle w:val="a"/>
        <w:rPr>
          <w:rFonts w:hint="cs"/>
          <w:rtl/>
        </w:rPr>
      </w:pPr>
      <w:r>
        <w:rPr>
          <w:rFonts w:hint="cs"/>
          <w:rtl/>
        </w:rPr>
        <w:t xml:space="preserve">מאחזים זה בשטחים הכבושים. אנשים הלכו לשם כשהם יודעים שזאת לא אדמתם. אני מדבר על אזרחי </w:t>
      </w:r>
      <w:r>
        <w:rPr>
          <w:rFonts w:hint="cs"/>
          <w:rtl/>
        </w:rPr>
        <w:t xml:space="preserve">המדינה, שחיים על אדמתם מלפני קום המדינה, ולכן הצעת החוק - צריך להפיל אותה, ואנחנו מתנגדים להחלת דין הרציפות עליה. תודה רבה. </w:t>
      </w:r>
    </w:p>
    <w:p w14:paraId="03BE252B" w14:textId="77777777" w:rsidR="00000000" w:rsidRDefault="00ED7A37">
      <w:pPr>
        <w:pStyle w:val="a"/>
        <w:rPr>
          <w:rFonts w:hint="cs"/>
          <w:rtl/>
        </w:rPr>
      </w:pPr>
    </w:p>
    <w:p w14:paraId="30A484CA" w14:textId="77777777" w:rsidR="00000000" w:rsidRDefault="00ED7A37">
      <w:pPr>
        <w:pStyle w:val="ad"/>
        <w:rPr>
          <w:rtl/>
        </w:rPr>
      </w:pPr>
      <w:r>
        <w:rPr>
          <w:rtl/>
        </w:rPr>
        <w:t>היו"ר יולי-יואל אדלשטיין:</w:t>
      </w:r>
    </w:p>
    <w:p w14:paraId="32870CA1" w14:textId="77777777" w:rsidR="00000000" w:rsidRDefault="00ED7A37">
      <w:pPr>
        <w:pStyle w:val="a"/>
        <w:rPr>
          <w:rtl/>
        </w:rPr>
      </w:pPr>
    </w:p>
    <w:p w14:paraId="01FC4EC3" w14:textId="77777777" w:rsidR="00000000" w:rsidRDefault="00ED7A37">
      <w:pPr>
        <w:pStyle w:val="a"/>
        <w:rPr>
          <w:rFonts w:hint="cs"/>
          <w:rtl/>
        </w:rPr>
      </w:pPr>
      <w:r>
        <w:rPr>
          <w:rFonts w:hint="cs"/>
          <w:rtl/>
        </w:rPr>
        <w:t xml:space="preserve">תודה לחבר הכנסת טלב אלסאנע. עכשיו מי שהוא לא בעל החוק, חבר הכנסת אחמד טיבי. הוא יביע את התנגדותו להחלת </w:t>
      </w:r>
      <w:r>
        <w:rPr>
          <w:rFonts w:hint="cs"/>
          <w:rtl/>
        </w:rPr>
        <w:t xml:space="preserve">דין הרציפות על החוקים שציינתי בפתח הדיון. בבקשה. </w:t>
      </w:r>
    </w:p>
    <w:p w14:paraId="47665340" w14:textId="77777777" w:rsidR="00000000" w:rsidRDefault="00ED7A37">
      <w:pPr>
        <w:pStyle w:val="a"/>
        <w:rPr>
          <w:rFonts w:hint="cs"/>
          <w:rtl/>
        </w:rPr>
      </w:pPr>
    </w:p>
    <w:p w14:paraId="3B9491DF" w14:textId="77777777" w:rsidR="00000000" w:rsidRDefault="00ED7A37">
      <w:pPr>
        <w:pStyle w:val="Speaker"/>
        <w:rPr>
          <w:rtl/>
        </w:rPr>
      </w:pPr>
      <w:bookmarkStart w:id="277" w:name="FS000000560T16_06_2003_21_06_17"/>
      <w:bookmarkStart w:id="278" w:name="_Toc45367365"/>
      <w:bookmarkEnd w:id="277"/>
      <w:r>
        <w:rPr>
          <w:rtl/>
        </w:rPr>
        <w:t>אחמד טיבי (חד"ש-תע"ל):</w:t>
      </w:r>
      <w:bookmarkEnd w:id="278"/>
    </w:p>
    <w:p w14:paraId="4DACFDC4" w14:textId="77777777" w:rsidR="00000000" w:rsidRDefault="00ED7A37">
      <w:pPr>
        <w:pStyle w:val="a"/>
        <w:rPr>
          <w:rFonts w:hint="cs"/>
          <w:rtl/>
        </w:rPr>
      </w:pPr>
    </w:p>
    <w:p w14:paraId="0090154F" w14:textId="77777777" w:rsidR="00000000" w:rsidRDefault="00ED7A37">
      <w:pPr>
        <w:pStyle w:val="a"/>
        <w:rPr>
          <w:rFonts w:hint="cs"/>
          <w:rtl/>
        </w:rPr>
      </w:pPr>
      <w:r>
        <w:rPr>
          <w:rFonts w:hint="cs"/>
          <w:rtl/>
        </w:rPr>
        <w:t>אדוני היושב-ראש, לא קל להיכנס לנעליו הגדולות של חבר הכנסת טלב אלסאנע, במיוחד בנאום המרתק שהיה לו.</w:t>
      </w:r>
    </w:p>
    <w:p w14:paraId="328E27A8" w14:textId="77777777" w:rsidR="00000000" w:rsidRDefault="00ED7A37">
      <w:pPr>
        <w:pStyle w:val="a"/>
        <w:rPr>
          <w:rFonts w:hint="cs"/>
          <w:rtl/>
        </w:rPr>
      </w:pPr>
    </w:p>
    <w:p w14:paraId="1294151A" w14:textId="77777777" w:rsidR="00000000" w:rsidRDefault="00ED7A37">
      <w:pPr>
        <w:pStyle w:val="ad"/>
        <w:rPr>
          <w:rtl/>
        </w:rPr>
      </w:pPr>
      <w:r>
        <w:rPr>
          <w:rtl/>
        </w:rPr>
        <w:t>היו"ר יולי-יואל אדלשטיין:</w:t>
      </w:r>
    </w:p>
    <w:p w14:paraId="55FA46D8" w14:textId="77777777" w:rsidR="00000000" w:rsidRDefault="00ED7A37">
      <w:pPr>
        <w:pStyle w:val="a"/>
        <w:rPr>
          <w:rtl/>
        </w:rPr>
      </w:pPr>
    </w:p>
    <w:p w14:paraId="7D7CBE18" w14:textId="77777777" w:rsidR="00000000" w:rsidRDefault="00ED7A37">
      <w:pPr>
        <w:pStyle w:val="a"/>
        <w:rPr>
          <w:rFonts w:hint="cs"/>
          <w:rtl/>
        </w:rPr>
      </w:pPr>
      <w:r>
        <w:rPr>
          <w:rFonts w:hint="cs"/>
          <w:rtl/>
        </w:rPr>
        <w:t xml:space="preserve">אבל אתה תעשה מאמץ. </w:t>
      </w:r>
    </w:p>
    <w:p w14:paraId="35959D59" w14:textId="77777777" w:rsidR="00000000" w:rsidRDefault="00ED7A37">
      <w:pPr>
        <w:pStyle w:val="a"/>
        <w:rPr>
          <w:rFonts w:hint="cs"/>
          <w:rtl/>
        </w:rPr>
      </w:pPr>
    </w:p>
    <w:p w14:paraId="47C23846" w14:textId="77777777" w:rsidR="00000000" w:rsidRDefault="00ED7A37">
      <w:pPr>
        <w:pStyle w:val="SpeakerCon"/>
        <w:rPr>
          <w:rtl/>
        </w:rPr>
      </w:pPr>
      <w:bookmarkStart w:id="279" w:name="FS000000560T16_06_2003_21_06_56C"/>
      <w:bookmarkEnd w:id="279"/>
      <w:r>
        <w:rPr>
          <w:rtl/>
        </w:rPr>
        <w:t>אחמד טיבי (חד"ש-תע"ל):</w:t>
      </w:r>
    </w:p>
    <w:p w14:paraId="00F5A036" w14:textId="77777777" w:rsidR="00000000" w:rsidRDefault="00ED7A37">
      <w:pPr>
        <w:pStyle w:val="a"/>
        <w:rPr>
          <w:rtl/>
        </w:rPr>
      </w:pPr>
    </w:p>
    <w:p w14:paraId="6A0FF5BB" w14:textId="77777777" w:rsidR="00000000" w:rsidRDefault="00ED7A37">
      <w:pPr>
        <w:pStyle w:val="a"/>
        <w:rPr>
          <w:rtl/>
        </w:rPr>
      </w:pPr>
      <w:r>
        <w:rPr>
          <w:rFonts w:hint="cs"/>
          <w:rtl/>
        </w:rPr>
        <w:t>אני אעשה מ</w:t>
      </w:r>
      <w:r>
        <w:rPr>
          <w:rFonts w:hint="cs"/>
          <w:rtl/>
        </w:rPr>
        <w:t xml:space="preserve">אמץ. אין ספק שאני מסכים אתו בכל מלה לגבי האי-צדק שבחוק הזה, לגבי עצם השימוש במלה "פולשים", כאשר אתה מדבר על בעלי הקרקע במקור. בא מישהו, נגיד ב-1948, מדינת ישראל, באמצעות זרועות שלטון, וכופה על האנשים האלה או להתפנות או להיות תחת </w:t>
      </w:r>
      <w:r>
        <w:t>entity</w:t>
      </w:r>
      <w:r>
        <w:rPr>
          <w:rFonts w:hint="cs"/>
          <w:rtl/>
        </w:rPr>
        <w:t xml:space="preserve"> שלא קיימת בשום מקום </w:t>
      </w:r>
      <w:r>
        <w:rPr>
          <w:rFonts w:hint="cs"/>
          <w:rtl/>
        </w:rPr>
        <w:t xml:space="preserve">בעולם, אדוני השר, מה שקרוי כפרים לא מוכרים. </w:t>
      </w:r>
    </w:p>
    <w:p w14:paraId="0152F708" w14:textId="77777777" w:rsidR="00000000" w:rsidRDefault="00ED7A37">
      <w:pPr>
        <w:pStyle w:val="a"/>
        <w:rPr>
          <w:rtl/>
        </w:rPr>
      </w:pPr>
    </w:p>
    <w:p w14:paraId="66DBA2A7" w14:textId="77777777" w:rsidR="00000000" w:rsidRDefault="00ED7A37">
      <w:pPr>
        <w:pStyle w:val="a"/>
        <w:rPr>
          <w:rFonts w:hint="cs"/>
          <w:rtl/>
        </w:rPr>
      </w:pPr>
      <w:r>
        <w:rPr>
          <w:rFonts w:hint="cs"/>
          <w:rtl/>
        </w:rPr>
        <w:t xml:space="preserve">אני לא מכיר מקום אחד בעולם שמדינה </w:t>
      </w:r>
      <w:r>
        <w:rPr>
          <w:rtl/>
        </w:rPr>
        <w:t>–</w:t>
      </w:r>
      <w:r>
        <w:rPr>
          <w:rFonts w:hint="cs"/>
          <w:rtl/>
        </w:rPr>
        <w:t xml:space="preserve"> יש לה יישובים וכפרים לא מוכרים על-ידי המדינה. אני יכול להבין שמדינת ישראל לא תכיר בזרועות אקסטריטוריאליות שלה מחוץ למדינה, למשל בהתנחלויות או במאחזים. היא אמורה לא להכיר בהם.</w:t>
      </w:r>
      <w:r>
        <w:rPr>
          <w:rFonts w:hint="cs"/>
          <w:rtl/>
        </w:rPr>
        <w:t xml:space="preserve"> </w:t>
      </w:r>
    </w:p>
    <w:p w14:paraId="12FBDC14" w14:textId="77777777" w:rsidR="00000000" w:rsidRDefault="00ED7A37">
      <w:pPr>
        <w:pStyle w:val="a"/>
        <w:rPr>
          <w:rFonts w:hint="cs"/>
          <w:rtl/>
        </w:rPr>
      </w:pPr>
    </w:p>
    <w:p w14:paraId="6336B06C" w14:textId="77777777" w:rsidR="00000000" w:rsidRDefault="00ED7A37">
      <w:pPr>
        <w:pStyle w:val="a"/>
        <w:rPr>
          <w:rFonts w:hint="cs"/>
          <w:rtl/>
        </w:rPr>
      </w:pPr>
      <w:r>
        <w:rPr>
          <w:rFonts w:hint="cs"/>
          <w:rtl/>
        </w:rPr>
        <w:t xml:space="preserve">אבל תראה איזה פרדוקס. בהתנחלויות, שלפי החוק הבין-לאומי </w:t>
      </w:r>
      <w:r>
        <w:rPr>
          <w:rtl/>
        </w:rPr>
        <w:t>–</w:t>
      </w:r>
      <w:r>
        <w:rPr>
          <w:rFonts w:hint="cs"/>
          <w:rtl/>
        </w:rPr>
        <w:t xml:space="preserve"> אפילו לפי עמדת ארצות-הברית ההיסטורית, משנת 1967 - הן גם מכשול לשלום, אבל גם עבירה על החוק הבין-לאומי, בהתנחלויות האלה היא מכירה, ועוד איך מכירה. אתה ראית איזה וילות יפות יש בהתנחלויות האלה, שהן אד</w:t>
      </w:r>
      <w:r>
        <w:rPr>
          <w:rFonts w:hint="cs"/>
          <w:rtl/>
        </w:rPr>
        <w:t>מות שנגזלו מבעליהן המקוריים בגדה המערבית וברצועת-עזה? אתה יודע שחבר הכנסת צבי הנדל, סגן השר, גר על אדמה לא שלו? איך סגן שר או שר יכול לגור מחוץ למדינה, ובימי ראשון להגיע לישיבות הממשלה?</w:t>
      </w:r>
    </w:p>
    <w:p w14:paraId="441B122D" w14:textId="77777777" w:rsidR="00000000" w:rsidRDefault="00ED7A37">
      <w:pPr>
        <w:pStyle w:val="a"/>
        <w:rPr>
          <w:rFonts w:hint="cs"/>
          <w:rtl/>
        </w:rPr>
      </w:pPr>
    </w:p>
    <w:p w14:paraId="5D951440" w14:textId="77777777" w:rsidR="00000000" w:rsidRDefault="00ED7A37">
      <w:pPr>
        <w:pStyle w:val="a"/>
        <w:rPr>
          <w:rFonts w:hint="cs"/>
          <w:rtl/>
        </w:rPr>
      </w:pPr>
      <w:r>
        <w:rPr>
          <w:rFonts w:hint="cs"/>
          <w:rtl/>
        </w:rPr>
        <w:t>אני בהחלט שוקד בימים אלה, אדוני השר, על הצעת חוק חדשה, ששר או סגן שר,</w:t>
      </w:r>
      <w:r>
        <w:rPr>
          <w:rFonts w:hint="cs"/>
          <w:rtl/>
        </w:rPr>
        <w:t xml:space="preserve"> מקום מגוריהם חייב להיות בתחום מדינת ישראל, אחרת הם לא יוכלו להתמנות לחברים בממשלה. האם יש דבר יותר אלמנטרי מכך?</w:t>
      </w:r>
    </w:p>
    <w:p w14:paraId="3B36B52A" w14:textId="77777777" w:rsidR="00000000" w:rsidRDefault="00ED7A37">
      <w:pPr>
        <w:pStyle w:val="a"/>
        <w:rPr>
          <w:rFonts w:hint="cs"/>
          <w:rtl/>
        </w:rPr>
      </w:pPr>
    </w:p>
    <w:p w14:paraId="3CD0E4E6" w14:textId="77777777" w:rsidR="00000000" w:rsidRDefault="00ED7A37">
      <w:pPr>
        <w:pStyle w:val="ad"/>
        <w:rPr>
          <w:rtl/>
        </w:rPr>
      </w:pPr>
      <w:r>
        <w:rPr>
          <w:rtl/>
        </w:rPr>
        <w:t>היו"ר יולי-יואל אדלשטיין:</w:t>
      </w:r>
    </w:p>
    <w:p w14:paraId="34EA20D3" w14:textId="77777777" w:rsidR="00000000" w:rsidRDefault="00ED7A37">
      <w:pPr>
        <w:pStyle w:val="a"/>
        <w:rPr>
          <w:rtl/>
        </w:rPr>
      </w:pPr>
    </w:p>
    <w:p w14:paraId="14FA0D41" w14:textId="77777777" w:rsidR="00000000" w:rsidRDefault="00ED7A37">
      <w:pPr>
        <w:pStyle w:val="a"/>
        <w:rPr>
          <w:rFonts w:hint="cs"/>
          <w:rtl/>
        </w:rPr>
      </w:pPr>
      <w:r>
        <w:rPr>
          <w:rFonts w:hint="cs"/>
          <w:rtl/>
        </w:rPr>
        <w:t>יש לי בקשה אישית - אני מבקש לא להחיל את זה על שרים לשעבר.</w:t>
      </w:r>
    </w:p>
    <w:p w14:paraId="57DB3ED8" w14:textId="77777777" w:rsidR="00000000" w:rsidRDefault="00ED7A37">
      <w:pPr>
        <w:pStyle w:val="a"/>
        <w:rPr>
          <w:rFonts w:hint="cs"/>
          <w:rtl/>
        </w:rPr>
      </w:pPr>
    </w:p>
    <w:p w14:paraId="1106C235" w14:textId="77777777" w:rsidR="00000000" w:rsidRDefault="00ED7A37">
      <w:pPr>
        <w:pStyle w:val="SpeakerCon"/>
        <w:rPr>
          <w:rtl/>
        </w:rPr>
      </w:pPr>
      <w:bookmarkStart w:id="280" w:name="FS000000560T16_06_2003_21_16_04C"/>
      <w:bookmarkEnd w:id="280"/>
      <w:r>
        <w:rPr>
          <w:rtl/>
        </w:rPr>
        <w:t>אחמד טיבי (חד"ש-תע"ל):</w:t>
      </w:r>
    </w:p>
    <w:p w14:paraId="4B5527A5" w14:textId="77777777" w:rsidR="00000000" w:rsidRDefault="00ED7A37">
      <w:pPr>
        <w:pStyle w:val="a"/>
        <w:rPr>
          <w:rtl/>
        </w:rPr>
      </w:pPr>
    </w:p>
    <w:p w14:paraId="1CDECE38" w14:textId="77777777" w:rsidR="00000000" w:rsidRDefault="00ED7A37">
      <w:pPr>
        <w:pStyle w:val="a"/>
        <w:rPr>
          <w:rFonts w:hint="cs"/>
          <w:rtl/>
        </w:rPr>
      </w:pPr>
      <w:r>
        <w:rPr>
          <w:rFonts w:hint="cs"/>
          <w:rtl/>
        </w:rPr>
        <w:t>יש לך נגיעה אישית, אדוני היושב-ר</w:t>
      </w:r>
      <w:r>
        <w:rPr>
          <w:rFonts w:hint="cs"/>
          <w:rtl/>
        </w:rPr>
        <w:t>אש, לנושא הזה, אבל גם האנשים שמתנגדים לדברים שאני אומר יכולים - - -</w:t>
      </w:r>
    </w:p>
    <w:p w14:paraId="2A99F5B0" w14:textId="77777777" w:rsidR="00000000" w:rsidRDefault="00ED7A37">
      <w:pPr>
        <w:pStyle w:val="a"/>
        <w:rPr>
          <w:rFonts w:hint="cs"/>
          <w:rtl/>
        </w:rPr>
      </w:pPr>
    </w:p>
    <w:p w14:paraId="6F733561" w14:textId="77777777" w:rsidR="00000000" w:rsidRDefault="00ED7A37">
      <w:pPr>
        <w:pStyle w:val="ac"/>
        <w:rPr>
          <w:rtl/>
        </w:rPr>
      </w:pPr>
      <w:r>
        <w:rPr>
          <w:rFonts w:hint="eastAsia"/>
          <w:rtl/>
        </w:rPr>
        <w:t>שר</w:t>
      </w:r>
      <w:r>
        <w:rPr>
          <w:rtl/>
        </w:rPr>
        <w:t xml:space="preserve"> הרווחה זבולון אורלב:</w:t>
      </w:r>
    </w:p>
    <w:p w14:paraId="31D3BF47" w14:textId="77777777" w:rsidR="00000000" w:rsidRDefault="00ED7A37">
      <w:pPr>
        <w:pStyle w:val="a"/>
        <w:rPr>
          <w:rFonts w:hint="cs"/>
          <w:rtl/>
        </w:rPr>
      </w:pPr>
    </w:p>
    <w:p w14:paraId="235DD625" w14:textId="77777777" w:rsidR="00000000" w:rsidRDefault="00ED7A37">
      <w:pPr>
        <w:pStyle w:val="a"/>
        <w:rPr>
          <w:rFonts w:hint="cs"/>
          <w:rtl/>
        </w:rPr>
      </w:pPr>
      <w:r>
        <w:rPr>
          <w:rFonts w:hint="cs"/>
          <w:rtl/>
        </w:rPr>
        <w:t xml:space="preserve">אתה מכריח אותנו לספח את השטחים. </w:t>
      </w:r>
    </w:p>
    <w:p w14:paraId="61ED0AA1" w14:textId="77777777" w:rsidR="00000000" w:rsidRDefault="00ED7A37">
      <w:pPr>
        <w:pStyle w:val="a"/>
        <w:rPr>
          <w:rFonts w:hint="cs"/>
          <w:rtl/>
        </w:rPr>
      </w:pPr>
    </w:p>
    <w:p w14:paraId="5DBD9D60" w14:textId="77777777" w:rsidR="00000000" w:rsidRDefault="00ED7A37">
      <w:pPr>
        <w:pStyle w:val="SpeakerCon"/>
        <w:rPr>
          <w:rtl/>
        </w:rPr>
      </w:pPr>
      <w:bookmarkStart w:id="281" w:name="FS000000560T16_06_2003_21_16_51C"/>
      <w:bookmarkEnd w:id="281"/>
      <w:r>
        <w:rPr>
          <w:rtl/>
        </w:rPr>
        <w:t>אחמד טיבי (חד"ש-תע"ל):</w:t>
      </w:r>
    </w:p>
    <w:p w14:paraId="4E4B5260" w14:textId="77777777" w:rsidR="00000000" w:rsidRDefault="00ED7A37">
      <w:pPr>
        <w:pStyle w:val="a"/>
        <w:rPr>
          <w:rtl/>
        </w:rPr>
      </w:pPr>
    </w:p>
    <w:p w14:paraId="3AA4194C" w14:textId="77777777" w:rsidR="00000000" w:rsidRDefault="00ED7A37">
      <w:pPr>
        <w:pStyle w:val="a"/>
        <w:rPr>
          <w:rFonts w:hint="cs"/>
          <w:rtl/>
        </w:rPr>
      </w:pPr>
      <w:r>
        <w:rPr>
          <w:rFonts w:hint="cs"/>
          <w:rtl/>
        </w:rPr>
        <w:t>ואז מה יהיה, אדוני השר, אם תספח את השטחים? תהיה מדינה אחת, שבה לכולם תהיה זכות הצבעה, ואתה הרי לא רוצה ש</w:t>
      </w:r>
      <w:r>
        <w:rPr>
          <w:rFonts w:hint="cs"/>
          <w:rtl/>
        </w:rPr>
        <w:t xml:space="preserve">הכנסת הזאת תהיה חצי-חצי. אתה מסתפק בשלב זה בשמונה חברי כנסת שמייצגים את המיעוט הערבי הפלסטיני בתוך מדינת ישראל. אתה לא רוצה שזה יהיה חצי-חצי. </w:t>
      </w:r>
    </w:p>
    <w:p w14:paraId="446B4C14" w14:textId="77777777" w:rsidR="00000000" w:rsidRDefault="00ED7A37">
      <w:pPr>
        <w:pStyle w:val="a"/>
        <w:rPr>
          <w:rFonts w:hint="cs"/>
          <w:rtl/>
        </w:rPr>
      </w:pPr>
    </w:p>
    <w:p w14:paraId="63528271" w14:textId="77777777" w:rsidR="00000000" w:rsidRDefault="00ED7A37">
      <w:pPr>
        <w:pStyle w:val="a"/>
        <w:rPr>
          <w:rFonts w:hint="cs"/>
          <w:rtl/>
        </w:rPr>
      </w:pPr>
      <w:r>
        <w:rPr>
          <w:rFonts w:hint="cs"/>
          <w:rtl/>
        </w:rPr>
        <w:t xml:space="preserve">לכן, ההתנגדות שלי לחוק הזה היא התנגדות גורפת, כי הצדק אומר שבעלי המקום, התושבים שדוכאו ב-1948, חלקם גורשו </w:t>
      </w:r>
      <w:r>
        <w:rPr>
          <w:rtl/>
        </w:rPr>
        <w:t>–</w:t>
      </w:r>
      <w:r>
        <w:rPr>
          <w:rFonts w:hint="cs"/>
          <w:rtl/>
        </w:rPr>
        <w:t xml:space="preserve"> באה </w:t>
      </w:r>
      <w:r>
        <w:rPr>
          <w:rFonts w:hint="cs"/>
          <w:rtl/>
        </w:rPr>
        <w:t>ממשלת ישראל ואומרת להם שהם לא קיימים. לכן אין להם לא טיפות-חלב, לא קופת-חולים, לא בתי-ספר, לא כבישים, לא תשתיות. אתם לא מוכרים. וכשאתה לא מוכר, עם נתון שלילי כבר בהתחלה מבחינת הממשלה, כי אתה גם ערבי, ועוד יותר שלילי כי אתה גם בדואי מהדרום, אז יש סיכוי סביר</w:t>
      </w:r>
      <w:r>
        <w:rPr>
          <w:rFonts w:hint="cs"/>
          <w:rtl/>
        </w:rPr>
        <w:t xml:space="preserve"> שלבן שלך מגיע פחות חלב מאשר לבן של מישהו מאשקלון. זה נקרא פגיעה בעקרונות הצדק הטבעי, מלבד הפגיעה בחוק. </w:t>
      </w:r>
    </w:p>
    <w:p w14:paraId="6F630775" w14:textId="77777777" w:rsidR="00000000" w:rsidRDefault="00ED7A37">
      <w:pPr>
        <w:pStyle w:val="a"/>
        <w:rPr>
          <w:rFonts w:hint="cs"/>
          <w:rtl/>
        </w:rPr>
      </w:pPr>
    </w:p>
    <w:p w14:paraId="45220E9C" w14:textId="77777777" w:rsidR="00000000" w:rsidRDefault="00ED7A37">
      <w:pPr>
        <w:pStyle w:val="a"/>
        <w:rPr>
          <w:rFonts w:hint="cs"/>
          <w:rtl/>
        </w:rPr>
      </w:pPr>
      <w:r>
        <w:rPr>
          <w:rFonts w:hint="cs"/>
          <w:rtl/>
        </w:rPr>
        <w:t>ולכן, אדוני היושב-ראש, אין ספק שכל הבית הזה, אם ילך לפי כללי הצדק הטבעי, צריך להיות מאוחד בהתנגדות שלו לחוק הזה. ולכן ביקשנו בסיעת חד"ש-תע"ל שלא להחיל</w:t>
      </w:r>
      <w:r>
        <w:rPr>
          <w:rFonts w:hint="cs"/>
          <w:rtl/>
        </w:rPr>
        <w:t xml:space="preserve"> דין רציפות על החוק הזה, כמו על חוקים אחרים, ואני מקווה שנוכל לשכנע את השר שהחלת דין רציפות דווקא על החוק הזה יש בה כדי לקפח עשרות אלפי תושבים ולפגוע גם ברכושם, גם באדמתם וגם בבתיהם, שלא לדבר על המצוקה האנושית שבה אין להם מצרכי היסוד שהם נזקקים להם כאנשים </w:t>
      </w:r>
      <w:r>
        <w:rPr>
          <w:rFonts w:hint="cs"/>
          <w:rtl/>
        </w:rPr>
        <w:t xml:space="preserve">שצריך לשמור על כבודם האישי והחברתי. תודה רבה, אדוני. </w:t>
      </w:r>
    </w:p>
    <w:p w14:paraId="4697614B" w14:textId="77777777" w:rsidR="00000000" w:rsidRDefault="00ED7A37">
      <w:pPr>
        <w:pStyle w:val="a"/>
        <w:rPr>
          <w:rFonts w:hint="cs"/>
          <w:rtl/>
        </w:rPr>
      </w:pPr>
    </w:p>
    <w:p w14:paraId="387C664B" w14:textId="77777777" w:rsidR="00000000" w:rsidRDefault="00ED7A37">
      <w:pPr>
        <w:pStyle w:val="ad"/>
        <w:rPr>
          <w:rtl/>
        </w:rPr>
      </w:pPr>
      <w:r>
        <w:rPr>
          <w:rtl/>
        </w:rPr>
        <w:t>היו"ר יולי-יואל אדלשטיין:</w:t>
      </w:r>
    </w:p>
    <w:p w14:paraId="176D223E" w14:textId="77777777" w:rsidR="00000000" w:rsidRDefault="00ED7A37">
      <w:pPr>
        <w:pStyle w:val="a"/>
        <w:rPr>
          <w:rtl/>
        </w:rPr>
      </w:pPr>
    </w:p>
    <w:p w14:paraId="50C75394" w14:textId="77777777" w:rsidR="00000000" w:rsidRDefault="00ED7A37">
      <w:pPr>
        <w:pStyle w:val="a"/>
        <w:rPr>
          <w:rFonts w:hint="cs"/>
          <w:rtl/>
        </w:rPr>
      </w:pPr>
      <w:r>
        <w:rPr>
          <w:rFonts w:hint="cs"/>
          <w:rtl/>
        </w:rPr>
        <w:t xml:space="preserve">תודה רבה לחבר הכנסת אחמד טיבי, גם על העמידה בזמן. </w:t>
      </w:r>
    </w:p>
    <w:p w14:paraId="09DE314E" w14:textId="77777777" w:rsidR="00000000" w:rsidRDefault="00ED7A37">
      <w:pPr>
        <w:pStyle w:val="a"/>
        <w:rPr>
          <w:rFonts w:hint="cs"/>
          <w:rtl/>
        </w:rPr>
      </w:pPr>
    </w:p>
    <w:p w14:paraId="2C163D54" w14:textId="77777777" w:rsidR="00000000" w:rsidRDefault="00ED7A37">
      <w:pPr>
        <w:pStyle w:val="a"/>
        <w:rPr>
          <w:rFonts w:hint="cs"/>
          <w:rtl/>
        </w:rPr>
      </w:pPr>
      <w:r>
        <w:rPr>
          <w:rFonts w:hint="cs"/>
          <w:rtl/>
        </w:rPr>
        <w:t>חבר הכנסת ישראל אייכלר, אחרון הדוברים בסבב הזה של ההצעות שלא להחיל דין רציפות על כמה הצעות חוק. חבר הכנסת אייכלר, חמש דקות</w:t>
      </w:r>
      <w:r>
        <w:rPr>
          <w:rFonts w:hint="cs"/>
          <w:rtl/>
        </w:rPr>
        <w:t xml:space="preserve"> לרשותך, כידוע. אני מבקש להקפיד על הזמן. </w:t>
      </w:r>
    </w:p>
    <w:p w14:paraId="6C3B77A2" w14:textId="77777777" w:rsidR="00000000" w:rsidRDefault="00ED7A37">
      <w:pPr>
        <w:pStyle w:val="a"/>
        <w:rPr>
          <w:rFonts w:hint="cs"/>
          <w:rtl/>
        </w:rPr>
      </w:pPr>
    </w:p>
    <w:p w14:paraId="406983ED" w14:textId="77777777" w:rsidR="00000000" w:rsidRDefault="00ED7A37">
      <w:pPr>
        <w:pStyle w:val="Speaker"/>
        <w:rPr>
          <w:rtl/>
        </w:rPr>
      </w:pPr>
      <w:bookmarkStart w:id="282" w:name="FS000001057T16_06_2003_21_21_36"/>
      <w:bookmarkStart w:id="283" w:name="_Toc45367366"/>
      <w:bookmarkEnd w:id="282"/>
      <w:r>
        <w:rPr>
          <w:rtl/>
        </w:rPr>
        <w:t>ישראל אייכלר (יהדות התורה):</w:t>
      </w:r>
      <w:bookmarkEnd w:id="283"/>
    </w:p>
    <w:p w14:paraId="2AF70187" w14:textId="77777777" w:rsidR="00000000" w:rsidRDefault="00ED7A37">
      <w:pPr>
        <w:pStyle w:val="a"/>
        <w:rPr>
          <w:rFonts w:hint="cs"/>
          <w:rtl/>
        </w:rPr>
      </w:pPr>
    </w:p>
    <w:p w14:paraId="61025722" w14:textId="77777777" w:rsidR="00000000" w:rsidRDefault="00ED7A37">
      <w:pPr>
        <w:pStyle w:val="a"/>
        <w:rPr>
          <w:rFonts w:hint="cs"/>
          <w:rtl/>
        </w:rPr>
      </w:pPr>
      <w:r>
        <w:rPr>
          <w:rFonts w:hint="cs"/>
          <w:rtl/>
        </w:rPr>
        <w:t xml:space="preserve">תודה רבה. </w:t>
      </w:r>
    </w:p>
    <w:p w14:paraId="31D58AF2" w14:textId="77777777" w:rsidR="00000000" w:rsidRDefault="00ED7A37">
      <w:pPr>
        <w:pStyle w:val="a"/>
        <w:rPr>
          <w:rFonts w:hint="cs"/>
          <w:rtl/>
        </w:rPr>
      </w:pPr>
    </w:p>
    <w:p w14:paraId="6840265A" w14:textId="77777777" w:rsidR="00000000" w:rsidRDefault="00ED7A37">
      <w:pPr>
        <w:pStyle w:val="a"/>
        <w:rPr>
          <w:rFonts w:hint="cs"/>
          <w:rtl/>
        </w:rPr>
      </w:pPr>
      <w:r>
        <w:rPr>
          <w:rFonts w:hint="cs"/>
          <w:rtl/>
        </w:rPr>
        <w:t>אדוני היושב-ראש, חברי הכנסת, השרידים שנותרו במליאה - - -</w:t>
      </w:r>
    </w:p>
    <w:p w14:paraId="000C2CA1" w14:textId="77777777" w:rsidR="00000000" w:rsidRDefault="00ED7A37">
      <w:pPr>
        <w:pStyle w:val="a"/>
        <w:rPr>
          <w:rFonts w:hint="cs"/>
          <w:rtl/>
        </w:rPr>
      </w:pPr>
    </w:p>
    <w:p w14:paraId="6E18DF79" w14:textId="77777777" w:rsidR="00000000" w:rsidRDefault="00ED7A37">
      <w:pPr>
        <w:pStyle w:val="ad"/>
        <w:rPr>
          <w:rtl/>
        </w:rPr>
      </w:pPr>
      <w:r>
        <w:rPr>
          <w:rtl/>
        </w:rPr>
        <w:t>היו"ר יולי-יואל אדלשטיין:</w:t>
      </w:r>
    </w:p>
    <w:p w14:paraId="4B420DA2" w14:textId="77777777" w:rsidR="00000000" w:rsidRDefault="00ED7A37">
      <w:pPr>
        <w:pStyle w:val="a"/>
        <w:rPr>
          <w:rtl/>
        </w:rPr>
      </w:pPr>
    </w:p>
    <w:p w14:paraId="4011DDE3" w14:textId="77777777" w:rsidR="00000000" w:rsidRDefault="00ED7A37">
      <w:pPr>
        <w:pStyle w:val="a"/>
        <w:rPr>
          <w:rFonts w:hint="cs"/>
          <w:rtl/>
        </w:rPr>
      </w:pPr>
      <w:r>
        <w:rPr>
          <w:rFonts w:hint="cs"/>
          <w:rtl/>
        </w:rPr>
        <w:t xml:space="preserve">החשובים נותרו. </w:t>
      </w:r>
    </w:p>
    <w:p w14:paraId="087A25BC" w14:textId="77777777" w:rsidR="00000000" w:rsidRDefault="00ED7A37">
      <w:pPr>
        <w:pStyle w:val="a"/>
        <w:rPr>
          <w:rFonts w:hint="cs"/>
          <w:rtl/>
        </w:rPr>
      </w:pPr>
    </w:p>
    <w:p w14:paraId="51064FB9" w14:textId="77777777" w:rsidR="00000000" w:rsidRDefault="00ED7A37">
      <w:pPr>
        <w:pStyle w:val="SpeakerCon"/>
        <w:rPr>
          <w:rtl/>
        </w:rPr>
      </w:pPr>
      <w:bookmarkStart w:id="284" w:name="FS000001057T16_06_2003_21_22_04C"/>
      <w:bookmarkEnd w:id="284"/>
      <w:r>
        <w:rPr>
          <w:rtl/>
        </w:rPr>
        <w:t>ישראל אייכלר (יהדות התורה):</w:t>
      </w:r>
    </w:p>
    <w:p w14:paraId="7A2D4F69" w14:textId="77777777" w:rsidR="00000000" w:rsidRDefault="00ED7A37">
      <w:pPr>
        <w:pStyle w:val="a"/>
        <w:rPr>
          <w:rtl/>
        </w:rPr>
      </w:pPr>
    </w:p>
    <w:p w14:paraId="374C5BDE" w14:textId="77777777" w:rsidR="00000000" w:rsidRDefault="00ED7A37">
      <w:pPr>
        <w:pStyle w:val="a"/>
        <w:rPr>
          <w:rFonts w:hint="cs"/>
          <w:rtl/>
        </w:rPr>
      </w:pPr>
      <w:r>
        <w:rPr>
          <w:rFonts w:hint="cs"/>
          <w:rtl/>
        </w:rPr>
        <w:t xml:space="preserve">החשובים, כל אחד בשמו יבורך. </w:t>
      </w:r>
    </w:p>
    <w:p w14:paraId="076D1CB5" w14:textId="77777777" w:rsidR="00000000" w:rsidRDefault="00ED7A37">
      <w:pPr>
        <w:pStyle w:val="a"/>
        <w:rPr>
          <w:rFonts w:hint="cs"/>
          <w:rtl/>
        </w:rPr>
      </w:pPr>
    </w:p>
    <w:p w14:paraId="7FF3030C" w14:textId="77777777" w:rsidR="00000000" w:rsidRDefault="00ED7A37">
      <w:pPr>
        <w:pStyle w:val="a"/>
        <w:rPr>
          <w:rFonts w:hint="cs"/>
          <w:rtl/>
        </w:rPr>
      </w:pPr>
      <w:r>
        <w:rPr>
          <w:rFonts w:hint="cs"/>
          <w:rtl/>
        </w:rPr>
        <w:t>יהדות התורה</w:t>
      </w:r>
      <w:r>
        <w:rPr>
          <w:rFonts w:hint="cs"/>
          <w:rtl/>
        </w:rPr>
        <w:t xml:space="preserve"> מתנגדת לעמדת הממשלה בעניין החוקים האלה לא רק מכיוון שהחוקים עצמם אינם טובים, אלא משום שהממשלה היא הממשלה הגרועה ביותר בממשלות מאז קום המדינה. </w:t>
      </w:r>
    </w:p>
    <w:p w14:paraId="28C8E583" w14:textId="77777777" w:rsidR="00000000" w:rsidRDefault="00ED7A37">
      <w:pPr>
        <w:pStyle w:val="a"/>
        <w:rPr>
          <w:rFonts w:hint="cs"/>
          <w:rtl/>
        </w:rPr>
      </w:pPr>
    </w:p>
    <w:p w14:paraId="3E1999B2" w14:textId="77777777" w:rsidR="00000000" w:rsidRDefault="00ED7A37">
      <w:pPr>
        <w:pStyle w:val="a"/>
        <w:rPr>
          <w:rFonts w:hint="cs"/>
          <w:rtl/>
        </w:rPr>
      </w:pPr>
      <w:r>
        <w:rPr>
          <w:rFonts w:hint="cs"/>
          <w:rtl/>
        </w:rPr>
        <w:t>כל הממשלות היו חילוניות. כל הממשלות לא הכירו בחוקת התורה. כל הממשלות איבדו את הקשר בין קדושת ארץ-ישראל לבין החו</w:t>
      </w:r>
      <w:r>
        <w:rPr>
          <w:rFonts w:hint="cs"/>
          <w:rtl/>
        </w:rPr>
        <w:t xml:space="preserve">קים הבריטיים והטורקיים והאחרים של תרבות אומות העולם. כל הממשלות טעו והטעו את עם ישראל לאמור: שלום יהיה לי כי בשרירות לבי אלך. אבל אף ממשלה לא הכריזה מרד נגד ה' אלוקי ישראל ונגד שומרי תורתו. </w:t>
      </w:r>
    </w:p>
    <w:p w14:paraId="772A29F6" w14:textId="77777777" w:rsidR="00000000" w:rsidRDefault="00ED7A37">
      <w:pPr>
        <w:pStyle w:val="a"/>
        <w:rPr>
          <w:rFonts w:hint="cs"/>
          <w:rtl/>
        </w:rPr>
      </w:pPr>
    </w:p>
    <w:p w14:paraId="2798BC94" w14:textId="77777777" w:rsidR="00000000" w:rsidRDefault="00ED7A37">
      <w:pPr>
        <w:pStyle w:val="a"/>
        <w:rPr>
          <w:rFonts w:hint="cs"/>
          <w:rtl/>
        </w:rPr>
      </w:pPr>
      <w:r>
        <w:rPr>
          <w:rFonts w:hint="cs"/>
          <w:rtl/>
        </w:rPr>
        <w:t>זאת הממשלה הראשונה שמסרה את השלטון המעשי לידי האנשים שהסיתו בגזע</w:t>
      </w:r>
      <w:r>
        <w:rPr>
          <w:rFonts w:hint="cs"/>
          <w:rtl/>
        </w:rPr>
        <w:t>נות את המוני עמך בית ישראל נגד הילדים הקטנים, נגד שומרי התורה, נגד המסורת היהודית. לא היה שר מאז קום המדינה שהלך למחוק מהשלט שכתב ועד העובדים על דלת הכניסה "בסייעתא דשמיא". היו ב-50 שנות המדינה הרבה שרים שלא היו דתיים, כי באותה תקופה, כשנכנסו כל מיני אידיא</w:t>
      </w:r>
      <w:r>
        <w:rPr>
          <w:rFonts w:hint="cs"/>
          <w:rtl/>
        </w:rPr>
        <w:t xml:space="preserve">ות לעם ישראל - ההשכלה, הסוציאליזם, הציונות - היו הרבה אנשים שנהו אחר הטעות הזאת וחשבו שאפשר להיות יהודי ולא להאמין ביהדות, לא ללכת בדרכי היהדות. להאמין בצדק סוציאלי, בסוציאליזם. </w:t>
      </w:r>
    </w:p>
    <w:p w14:paraId="29873722" w14:textId="77777777" w:rsidR="00000000" w:rsidRDefault="00ED7A37">
      <w:pPr>
        <w:pStyle w:val="a"/>
        <w:rPr>
          <w:rFonts w:hint="cs"/>
          <w:rtl/>
        </w:rPr>
      </w:pPr>
    </w:p>
    <w:p w14:paraId="435AE420" w14:textId="77777777" w:rsidR="00000000" w:rsidRDefault="00ED7A37">
      <w:pPr>
        <w:pStyle w:val="a"/>
        <w:rPr>
          <w:rFonts w:hint="cs"/>
          <w:rtl/>
        </w:rPr>
      </w:pPr>
      <w:r>
        <w:rPr>
          <w:rFonts w:hint="cs"/>
          <w:rtl/>
        </w:rPr>
        <w:t>מיליוני יהודים הלכו אחרי האמונה הזאת, ואני רוצה לומר לכם, שאם אנחנו היינו בד</w:t>
      </w:r>
      <w:r>
        <w:rPr>
          <w:rFonts w:hint="cs"/>
          <w:rtl/>
        </w:rPr>
        <w:t xml:space="preserve">ור ההוא - מי יודע אם היינו עומדים בניסיון הזה. </w:t>
      </w:r>
    </w:p>
    <w:p w14:paraId="10EE7220" w14:textId="77777777" w:rsidR="00000000" w:rsidRDefault="00ED7A37">
      <w:pPr>
        <w:pStyle w:val="a"/>
        <w:rPr>
          <w:rFonts w:hint="cs"/>
          <w:rtl/>
        </w:rPr>
      </w:pPr>
    </w:p>
    <w:p w14:paraId="269CE894" w14:textId="77777777" w:rsidR="00000000" w:rsidRDefault="00ED7A37">
      <w:pPr>
        <w:pStyle w:val="a"/>
        <w:rPr>
          <w:rFonts w:hint="cs"/>
          <w:rtl/>
        </w:rPr>
      </w:pPr>
      <w:r>
        <w:rPr>
          <w:rFonts w:hint="cs"/>
          <w:rtl/>
        </w:rPr>
        <w:t>אדוני היושב-ראש יודע, בברית-המועצות מיליוני יהודים חשבו - ודווקא היהודים - שהקומוניזם, השוויון ודברים כאלה הם בשורות טובות לאנושות - זו הקידמה, זה שמש העמים. לקח להם 70 שנה להבין שהקומוניזם הזה והרעיונות האל</w:t>
      </w:r>
      <w:r>
        <w:rPr>
          <w:rFonts w:hint="cs"/>
          <w:rtl/>
        </w:rPr>
        <w:t>ה הביאו לא רק חורבן על היהדות, אלא הביאו חורבן על העולם מבחינה כלכלית, מבחינה חברתית, מבחינה אנושית. היו יהודים בארצות אחרות שחשבו שהליברליזם, הנאורות הגרמנית, האוסטרית, היא זו שתביא לעם ישראל את הנאורות, את הישועה, להוציא אותו מן הגלות, וגם הם התאכזבו קשו</w:t>
      </w:r>
      <w:r>
        <w:rPr>
          <w:rFonts w:hint="cs"/>
          <w:rtl/>
        </w:rPr>
        <w:t>ת, בצורה הכי קשה, כשגויי העולם אמרו להם: אנחנו לא רוצים אתכם בינינו כי אתם יהודים. יהודים אחרים בארצות אחרות - בצרפת ובארצות המזרח - שהלכו אחרי "אליאנס" ואחרים, גם חשבו שעל-ידי התרבות הצרפתית, הרוסית - כל החזיונות האלה היום התבררו כלא-נכונים ואין בהם פתרון</w:t>
      </w:r>
      <w:r>
        <w:rPr>
          <w:rFonts w:hint="cs"/>
          <w:rtl/>
        </w:rPr>
        <w:t xml:space="preserve"> לעם ישראל, בפרט ליהודי ארץ-ישראל. </w:t>
      </w:r>
    </w:p>
    <w:p w14:paraId="6C933D05" w14:textId="77777777" w:rsidR="00000000" w:rsidRDefault="00ED7A37">
      <w:pPr>
        <w:pStyle w:val="a"/>
        <w:rPr>
          <w:rFonts w:hint="cs"/>
          <w:rtl/>
        </w:rPr>
      </w:pPr>
    </w:p>
    <w:p w14:paraId="6798DF0D" w14:textId="77777777" w:rsidR="00000000" w:rsidRDefault="00ED7A37">
      <w:pPr>
        <w:pStyle w:val="a"/>
        <w:rPr>
          <w:rFonts w:hint="cs"/>
          <w:rtl/>
        </w:rPr>
      </w:pPr>
      <w:r>
        <w:rPr>
          <w:rFonts w:hint="cs"/>
          <w:rtl/>
        </w:rPr>
        <w:t>בארצות-הברית יש עוד אנשים שחושבים שאפשר להיות אמריקנים בתרבות כמו כל האמריקנים ולהישאר יהודים. זה שנכדיהם כבר מתחתנים עם נוכריות וכבר אפילו לא באים ל"טמפל" הרפורמי שאבותיהם הקימו - זה אסון שהם עצמם לא יודעים איך להתמודד</w:t>
      </w:r>
      <w:r>
        <w:rPr>
          <w:rFonts w:hint="cs"/>
          <w:rtl/>
        </w:rPr>
        <w:t xml:space="preserve"> אתו, אבל בארץ-ישראל יש לנו בעיה קיומית עם העניין הזה.</w:t>
      </w:r>
    </w:p>
    <w:p w14:paraId="6EB1E7D6" w14:textId="77777777" w:rsidR="00000000" w:rsidRDefault="00ED7A37">
      <w:pPr>
        <w:pStyle w:val="a"/>
        <w:rPr>
          <w:rFonts w:hint="cs"/>
          <w:rtl/>
        </w:rPr>
      </w:pPr>
    </w:p>
    <w:p w14:paraId="3A17EF15" w14:textId="77777777" w:rsidR="00000000" w:rsidRDefault="00ED7A37">
      <w:pPr>
        <w:pStyle w:val="a"/>
        <w:rPr>
          <w:rFonts w:hint="cs"/>
          <w:rtl/>
        </w:rPr>
      </w:pPr>
      <w:r>
        <w:rPr>
          <w:rFonts w:hint="cs"/>
          <w:rtl/>
        </w:rPr>
        <w:t xml:space="preserve">יושב פה אחמד טיבי ואומר לאדוני היושב-ראש, שאם הוא גר בהתנחלות, אז יש לו איזו בעיה. ואני לא מצליח להבין - לשיטתם של אחמד טיבי וחבריו - מה ההבדל בין כיבושי 1948 לכיבושי 1967. זה הרי אותו דבר, אותה טענה </w:t>
      </w:r>
      <w:r>
        <w:rPr>
          <w:rFonts w:hint="cs"/>
          <w:rtl/>
        </w:rPr>
        <w:t xml:space="preserve">של "ליסטים אתם שכבשתם ארץ שבעה עמים", שרש"י מביא בתורה, והבסיס היחיד שיש לנו הוא הבטחה אלוקית. </w:t>
      </w:r>
    </w:p>
    <w:p w14:paraId="433BD9A9" w14:textId="77777777" w:rsidR="00000000" w:rsidRDefault="00ED7A37">
      <w:pPr>
        <w:pStyle w:val="a"/>
        <w:rPr>
          <w:rFonts w:hint="cs"/>
          <w:rtl/>
        </w:rPr>
      </w:pPr>
    </w:p>
    <w:p w14:paraId="6A1A0AD9" w14:textId="77777777" w:rsidR="00000000" w:rsidRDefault="00ED7A37">
      <w:pPr>
        <w:pStyle w:val="a"/>
        <w:rPr>
          <w:rFonts w:hint="cs"/>
          <w:rtl/>
        </w:rPr>
      </w:pPr>
      <w:r>
        <w:rPr>
          <w:rFonts w:hint="cs"/>
          <w:rtl/>
        </w:rPr>
        <w:t>בן-גוריון נופף בתנ"ך כשהוא הגיע בפני ועדת-פיל. אתם יודעים שבן-גוריון לא היה איש דתי. אומנם אבא שלו רצה לשלוח אותו להרצל, הוא כתב לו מכתב - לכבוד האדון הרצל, הי</w:t>
      </w:r>
      <w:r>
        <w:rPr>
          <w:rFonts w:hint="cs"/>
          <w:rtl/>
        </w:rPr>
        <w:t>ות שיש לי בחור מוכשר, אני מבקש ממך שתמצא בשבילו ישיבה בווינה הגדולה. המכתב נמצא אצל הרב מנחם פרוש, ויש לי צילום שלו.</w:t>
      </w:r>
    </w:p>
    <w:p w14:paraId="041F1A9A" w14:textId="77777777" w:rsidR="00000000" w:rsidRDefault="00ED7A37">
      <w:pPr>
        <w:pStyle w:val="a"/>
        <w:rPr>
          <w:rFonts w:hint="cs"/>
          <w:rtl/>
        </w:rPr>
      </w:pPr>
    </w:p>
    <w:p w14:paraId="384C2B69" w14:textId="77777777" w:rsidR="00000000" w:rsidRDefault="00ED7A37">
      <w:pPr>
        <w:pStyle w:val="a"/>
        <w:rPr>
          <w:rFonts w:hint="cs"/>
          <w:rtl/>
        </w:rPr>
      </w:pPr>
      <w:r>
        <w:rPr>
          <w:rFonts w:hint="cs"/>
          <w:rtl/>
        </w:rPr>
        <w:t xml:space="preserve">זאת אומרת, יהודים חשבו שהם ימשיכו את העם היהודי בדרך אחרת. היום אנשים כבר יודעים שצריך להחליט - או שאנחנו יהודים, או שאנחנו מתנתקים. </w:t>
      </w:r>
    </w:p>
    <w:p w14:paraId="5D2A2E17" w14:textId="77777777" w:rsidR="00000000" w:rsidRDefault="00ED7A37">
      <w:pPr>
        <w:pStyle w:val="a"/>
        <w:rPr>
          <w:rFonts w:hint="cs"/>
          <w:rtl/>
        </w:rPr>
      </w:pPr>
    </w:p>
    <w:p w14:paraId="3637051E" w14:textId="77777777" w:rsidR="00000000" w:rsidRDefault="00ED7A37">
      <w:pPr>
        <w:pStyle w:val="a"/>
        <w:rPr>
          <w:rFonts w:hint="cs"/>
          <w:rtl/>
        </w:rPr>
      </w:pPr>
      <w:r>
        <w:rPr>
          <w:rFonts w:hint="cs"/>
          <w:rtl/>
        </w:rPr>
        <w:t>ובמ</w:t>
      </w:r>
      <w:r>
        <w:rPr>
          <w:rFonts w:hint="cs"/>
          <w:rtl/>
        </w:rPr>
        <w:t>משלה הזאת - הרי רוב חברי הממשלה הם אנשים שעדיין רוצים בקיומו של עם ישראל, הם לא רוצים להיות גוי ככל הגויים, אבל הם נתנו את השלטון המעשי במשרדי הממשלה השונים בידי אנשים שכל מאווייהם הם להפוך את היהודים לגויים, להגיד שאין הבדל בין בני-האדם ולהגיד, חס וחלילה,</w:t>
      </w:r>
      <w:r>
        <w:rPr>
          <w:rFonts w:hint="cs"/>
          <w:rtl/>
        </w:rPr>
        <w:t xml:space="preserve"> שאין אלוקים בקרב הארץ.</w:t>
      </w:r>
    </w:p>
    <w:p w14:paraId="77CC24CA" w14:textId="77777777" w:rsidR="00000000" w:rsidRDefault="00ED7A37">
      <w:pPr>
        <w:pStyle w:val="a"/>
        <w:rPr>
          <w:rFonts w:hint="cs"/>
          <w:rtl/>
        </w:rPr>
      </w:pPr>
    </w:p>
    <w:p w14:paraId="6DAC51DD" w14:textId="77777777" w:rsidR="00000000" w:rsidRDefault="00ED7A37">
      <w:pPr>
        <w:pStyle w:val="a"/>
        <w:rPr>
          <w:rFonts w:hint="cs"/>
          <w:rtl/>
        </w:rPr>
      </w:pPr>
      <w:r>
        <w:rPr>
          <w:rFonts w:hint="cs"/>
          <w:rtl/>
        </w:rPr>
        <w:t>אנשים כאלה, בעצם כשהם עומדים מול הטענה הערבית "ליסטים אתם", אין להם באמת - על-פי היושר האישי - מה לענות. ולא לחינם הם או בניהם יורדים לשווייץ, יורדים לאירופה, ואחר כך באים פה לביקורי מולדת לקבל פרסים - ואני לא רוצה לפרט שמות של אנש</w:t>
      </w:r>
      <w:r>
        <w:rPr>
          <w:rFonts w:hint="cs"/>
          <w:rtl/>
        </w:rPr>
        <w:t>ים, וזה לא פלא.</w:t>
      </w:r>
    </w:p>
    <w:p w14:paraId="06CD8E7D" w14:textId="77777777" w:rsidR="00000000" w:rsidRDefault="00ED7A37">
      <w:pPr>
        <w:pStyle w:val="a"/>
        <w:rPr>
          <w:rFonts w:hint="cs"/>
          <w:rtl/>
        </w:rPr>
      </w:pPr>
      <w:r>
        <w:rPr>
          <w:rtl/>
        </w:rPr>
        <w:br/>
      </w:r>
      <w:r>
        <w:rPr>
          <w:rFonts w:hint="cs"/>
          <w:rtl/>
        </w:rPr>
        <w:tab/>
        <w:t>ולכן, אני רוצה לחזור ולומר דבר מאוד הגיוני - אני כבר לא מדבר על אמוני - לכל עמנו, לכל אחינו בני ישראל. כל האידיאות האחרות נכשלו. אם הממשלה הזאת רוצה בהמשך קיומו של עם ישראל, קודם כול היא צריכה להתנער מן הגזענות שבשלילת היהדות הדתית והחרדי</w:t>
      </w:r>
      <w:r>
        <w:rPr>
          <w:rFonts w:hint="cs"/>
          <w:rtl/>
        </w:rPr>
        <w:t>ת. ושנית, להציל - כמו שדיברנו קודם - את הדורות הבאים מפני ההתבוללות התרבותית, שסופה חס וחלילה התבוללות פיזית. ואם כך ייעשה, בעזרת השם, כולנו נוכל לשבת בטח ושאנן בארצנו הקדושה. תודה רבה.</w:t>
      </w:r>
    </w:p>
    <w:p w14:paraId="16E006FD" w14:textId="77777777" w:rsidR="00000000" w:rsidRDefault="00ED7A37">
      <w:pPr>
        <w:pStyle w:val="ad"/>
        <w:rPr>
          <w:rtl/>
        </w:rPr>
      </w:pPr>
      <w:r>
        <w:rPr>
          <w:rtl/>
        </w:rPr>
        <w:br/>
        <w:t>היו"ר יולי-יואל אדלשטיין:</w:t>
      </w:r>
    </w:p>
    <w:p w14:paraId="2B78C684" w14:textId="77777777" w:rsidR="00000000" w:rsidRDefault="00ED7A37">
      <w:pPr>
        <w:pStyle w:val="a"/>
        <w:rPr>
          <w:rFonts w:hint="cs"/>
          <w:rtl/>
        </w:rPr>
      </w:pPr>
    </w:p>
    <w:p w14:paraId="53648F0B" w14:textId="77777777" w:rsidR="00000000" w:rsidRDefault="00ED7A37">
      <w:pPr>
        <w:pStyle w:val="a"/>
        <w:rPr>
          <w:rFonts w:hint="cs"/>
          <w:rtl/>
        </w:rPr>
      </w:pPr>
      <w:r>
        <w:rPr>
          <w:rFonts w:hint="cs"/>
          <w:rtl/>
        </w:rPr>
        <w:t>תודה לחבר הכנסת אייכלר.</w:t>
      </w:r>
    </w:p>
    <w:p w14:paraId="53D071B6" w14:textId="77777777" w:rsidR="00000000" w:rsidRDefault="00ED7A37">
      <w:pPr>
        <w:pStyle w:val="a"/>
        <w:rPr>
          <w:rFonts w:hint="cs"/>
          <w:rtl/>
        </w:rPr>
      </w:pPr>
    </w:p>
    <w:p w14:paraId="7EA72F5A" w14:textId="77777777" w:rsidR="00000000" w:rsidRDefault="00ED7A37">
      <w:pPr>
        <w:pStyle w:val="a"/>
        <w:rPr>
          <w:rFonts w:hint="cs"/>
          <w:rtl/>
        </w:rPr>
      </w:pPr>
      <w:r>
        <w:rPr>
          <w:rFonts w:hint="cs"/>
          <w:rtl/>
        </w:rPr>
        <w:t>בזה תם הדיון בהצע</w:t>
      </w:r>
      <w:r>
        <w:rPr>
          <w:rFonts w:hint="cs"/>
          <w:rtl/>
        </w:rPr>
        <w:t xml:space="preserve">ת סיעות מרצ, יהדות התורה, חד"ש-תע"ל, בל"ד ורע"ם שדין הרציפות לא יחול על שמונה הצעות חוק, כפי שפירטתי אותן בתחילת הדיון. </w:t>
      </w:r>
    </w:p>
    <w:p w14:paraId="6ED08089" w14:textId="77777777" w:rsidR="00000000" w:rsidRDefault="00ED7A37">
      <w:pPr>
        <w:pStyle w:val="a"/>
        <w:rPr>
          <w:rFonts w:hint="cs"/>
          <w:rtl/>
        </w:rPr>
      </w:pPr>
    </w:p>
    <w:p w14:paraId="4FDFF6E3" w14:textId="77777777" w:rsidR="00000000" w:rsidRDefault="00ED7A37">
      <w:pPr>
        <w:pStyle w:val="Subject"/>
        <w:rPr>
          <w:rtl/>
        </w:rPr>
      </w:pPr>
    </w:p>
    <w:p w14:paraId="5E0F4AB0" w14:textId="77777777" w:rsidR="00000000" w:rsidRDefault="00ED7A37">
      <w:pPr>
        <w:pStyle w:val="Subject"/>
        <w:rPr>
          <w:rFonts w:hint="cs"/>
          <w:rtl/>
        </w:rPr>
      </w:pPr>
      <w:bookmarkStart w:id="285" w:name="_Toc45367367"/>
      <w:r>
        <w:rPr>
          <w:rFonts w:hint="cs"/>
          <w:rtl/>
        </w:rPr>
        <w:t>הודעת הממשלה על רצונה להחיל דין רציפות על הצעות חוק</w:t>
      </w:r>
      <w:bookmarkEnd w:id="285"/>
    </w:p>
    <w:p w14:paraId="0BB1352E" w14:textId="77777777" w:rsidR="00000000" w:rsidRDefault="00ED7A37">
      <w:pPr>
        <w:pStyle w:val="ad"/>
        <w:rPr>
          <w:rFonts w:hint="cs"/>
          <w:b w:val="0"/>
          <w:bCs w:val="0"/>
          <w:u w:val="none"/>
          <w:rtl/>
        </w:rPr>
      </w:pPr>
      <w:r>
        <w:rPr>
          <w:b w:val="0"/>
          <w:bCs w:val="0"/>
          <w:u w:val="none"/>
          <w:rtl/>
        </w:rPr>
        <w:t>["דברי הכנסת", חוב</w:t>
      </w:r>
      <w:r>
        <w:rPr>
          <w:rFonts w:hint="cs"/>
          <w:b w:val="0"/>
          <w:bCs w:val="0"/>
          <w:u w:val="none"/>
          <w:rtl/>
        </w:rPr>
        <w:t>'</w:t>
      </w:r>
      <w:r>
        <w:rPr>
          <w:b w:val="0"/>
          <w:bCs w:val="0"/>
          <w:u w:val="none"/>
          <w:rtl/>
        </w:rPr>
        <w:t xml:space="preserve"> </w:t>
      </w:r>
      <w:r>
        <w:rPr>
          <w:rFonts w:hint="cs"/>
          <w:b w:val="0"/>
          <w:bCs w:val="0"/>
          <w:u w:val="none"/>
          <w:rtl/>
        </w:rPr>
        <w:t>י"א</w:t>
      </w:r>
      <w:r>
        <w:rPr>
          <w:b w:val="0"/>
          <w:bCs w:val="0"/>
          <w:u w:val="none"/>
          <w:rtl/>
        </w:rPr>
        <w:t>, עמ'</w:t>
      </w:r>
      <w:r>
        <w:rPr>
          <w:rFonts w:hint="cs"/>
          <w:b w:val="0"/>
          <w:bCs w:val="0"/>
          <w:u w:val="none"/>
          <w:rtl/>
        </w:rPr>
        <w:t xml:space="preserve">      .</w:t>
      </w:r>
      <w:r>
        <w:rPr>
          <w:b w:val="0"/>
          <w:bCs w:val="0"/>
          <w:u w:val="none"/>
          <w:rtl/>
        </w:rPr>
        <w:t>]</w:t>
      </w:r>
    </w:p>
    <w:p w14:paraId="2851E720" w14:textId="77777777" w:rsidR="00000000" w:rsidRDefault="00ED7A37">
      <w:pPr>
        <w:pStyle w:val="ad"/>
        <w:rPr>
          <w:rFonts w:hint="cs"/>
          <w:rtl/>
        </w:rPr>
      </w:pPr>
    </w:p>
    <w:p w14:paraId="691C800D" w14:textId="77777777" w:rsidR="00000000" w:rsidRDefault="00ED7A37">
      <w:pPr>
        <w:pStyle w:val="ad"/>
        <w:rPr>
          <w:rtl/>
        </w:rPr>
      </w:pPr>
      <w:r>
        <w:rPr>
          <w:rtl/>
        </w:rPr>
        <w:t>היו"ר יולי-יואל אדלשטיין:</w:t>
      </w:r>
    </w:p>
    <w:p w14:paraId="0569733B" w14:textId="77777777" w:rsidR="00000000" w:rsidRDefault="00ED7A37">
      <w:pPr>
        <w:pStyle w:val="a"/>
        <w:rPr>
          <w:rFonts w:hint="cs"/>
          <w:rtl/>
        </w:rPr>
      </w:pPr>
    </w:p>
    <w:p w14:paraId="39763F41" w14:textId="77777777" w:rsidR="00000000" w:rsidRDefault="00ED7A37">
      <w:pPr>
        <w:pStyle w:val="a"/>
        <w:rPr>
          <w:rFonts w:hint="cs"/>
          <w:rtl/>
        </w:rPr>
      </w:pPr>
      <w:r>
        <w:rPr>
          <w:rFonts w:hint="cs"/>
          <w:rtl/>
        </w:rPr>
        <w:t>אנחנו נעבור לדיו</w:t>
      </w:r>
      <w:r>
        <w:rPr>
          <w:rFonts w:hint="cs"/>
          <w:rtl/>
        </w:rPr>
        <w:t>ן הבא - הצעת סיעות מרצ ורע"ם שדין הרציפות לא יחול על הצעות חוק: 1. הצעת חוק החברות (תיקון), התשס"ב-2002; 2. הצעת חוק התקנים (תיקון מס' 6) (החמרת הענישה), התשס"ב-2002.</w:t>
      </w:r>
    </w:p>
    <w:p w14:paraId="08656986" w14:textId="77777777" w:rsidR="00000000" w:rsidRDefault="00ED7A37">
      <w:pPr>
        <w:pStyle w:val="a"/>
        <w:ind w:firstLine="0"/>
        <w:rPr>
          <w:rFonts w:hint="cs"/>
          <w:rtl/>
        </w:rPr>
      </w:pPr>
    </w:p>
    <w:p w14:paraId="358DE30B" w14:textId="77777777" w:rsidR="00000000" w:rsidRDefault="00ED7A37">
      <w:pPr>
        <w:pStyle w:val="a"/>
        <w:ind w:firstLine="0"/>
        <w:rPr>
          <w:rFonts w:hint="cs"/>
          <w:rtl/>
        </w:rPr>
      </w:pPr>
      <w:r>
        <w:rPr>
          <w:rFonts w:hint="cs"/>
          <w:rtl/>
        </w:rPr>
        <w:tab/>
        <w:t xml:space="preserve">חבר הכנסת אבשלום וילן - לא נמצא כאן. </w:t>
      </w:r>
    </w:p>
    <w:p w14:paraId="1F4BDAAA" w14:textId="77777777" w:rsidR="00000000" w:rsidRDefault="00ED7A37">
      <w:pPr>
        <w:pStyle w:val="ac"/>
        <w:rPr>
          <w:rtl/>
        </w:rPr>
      </w:pPr>
      <w:r>
        <w:rPr>
          <w:rtl/>
        </w:rPr>
        <w:br/>
        <w:t>שר הרווחה זבולון אורלב:</w:t>
      </w:r>
    </w:p>
    <w:p w14:paraId="3C10720B" w14:textId="77777777" w:rsidR="00000000" w:rsidRDefault="00ED7A37">
      <w:pPr>
        <w:pStyle w:val="a"/>
        <w:rPr>
          <w:rtl/>
        </w:rPr>
      </w:pPr>
    </w:p>
    <w:p w14:paraId="5DF3D202" w14:textId="77777777" w:rsidR="00000000" w:rsidRDefault="00ED7A37">
      <w:pPr>
        <w:pStyle w:val="a"/>
        <w:rPr>
          <w:rFonts w:hint="cs"/>
          <w:rtl/>
        </w:rPr>
      </w:pPr>
      <w:r>
        <w:rPr>
          <w:rFonts w:hint="cs"/>
          <w:rtl/>
        </w:rPr>
        <w:t>יש מספר 3.</w:t>
      </w:r>
    </w:p>
    <w:p w14:paraId="6DCC718A" w14:textId="77777777" w:rsidR="00000000" w:rsidRDefault="00ED7A37">
      <w:pPr>
        <w:pStyle w:val="ad"/>
        <w:rPr>
          <w:rtl/>
        </w:rPr>
      </w:pPr>
      <w:r>
        <w:rPr>
          <w:rtl/>
        </w:rPr>
        <w:br/>
        <w:t>היו"ר יולי-</w:t>
      </w:r>
      <w:r>
        <w:rPr>
          <w:rtl/>
        </w:rPr>
        <w:t>יואל אדלשטיין:</w:t>
      </w:r>
    </w:p>
    <w:p w14:paraId="572C9AAA" w14:textId="77777777" w:rsidR="00000000" w:rsidRDefault="00ED7A37">
      <w:pPr>
        <w:pStyle w:val="a"/>
        <w:rPr>
          <w:rtl/>
        </w:rPr>
      </w:pPr>
    </w:p>
    <w:p w14:paraId="65365C60" w14:textId="77777777" w:rsidR="00000000" w:rsidRDefault="00ED7A37">
      <w:pPr>
        <w:pStyle w:val="a"/>
        <w:rPr>
          <w:rFonts w:hint="cs"/>
          <w:rtl/>
        </w:rPr>
      </w:pPr>
      <w:r>
        <w:rPr>
          <w:rFonts w:hint="cs"/>
          <w:rtl/>
        </w:rPr>
        <w:t>סליחה. צודק סגן המזכיר - יש כאן הצעת חוק שלישית שלא פירטתי: הצעת חוק שירותי הדת היהודיים (תיקון מס' 11), התשס"ב-2002.</w:t>
      </w:r>
    </w:p>
    <w:p w14:paraId="7182A8F0" w14:textId="77777777" w:rsidR="00000000" w:rsidRDefault="00ED7A37">
      <w:pPr>
        <w:pStyle w:val="a"/>
        <w:rPr>
          <w:rFonts w:hint="cs"/>
          <w:rtl/>
        </w:rPr>
      </w:pPr>
    </w:p>
    <w:p w14:paraId="3C97E5C4" w14:textId="77777777" w:rsidR="00000000" w:rsidRDefault="00ED7A37">
      <w:pPr>
        <w:pStyle w:val="a"/>
        <w:rPr>
          <w:rFonts w:hint="cs"/>
          <w:rtl/>
        </w:rPr>
      </w:pPr>
      <w:r>
        <w:rPr>
          <w:rFonts w:hint="cs"/>
          <w:rtl/>
        </w:rPr>
        <w:t>חבר הכנסת אבשלום וילן - לא נמצא כאן. חבר הכנסת טלב אלסאנע - לא נמצא כאן. תשובה והצבעה גם בנושא זה יהיו במועד אחר.</w:t>
      </w:r>
    </w:p>
    <w:p w14:paraId="2A565D4E" w14:textId="77777777" w:rsidR="00000000" w:rsidRDefault="00ED7A37">
      <w:pPr>
        <w:pStyle w:val="a"/>
        <w:rPr>
          <w:rFonts w:hint="cs"/>
          <w:rtl/>
        </w:rPr>
      </w:pPr>
    </w:p>
    <w:p w14:paraId="4E464FA7" w14:textId="77777777" w:rsidR="00000000" w:rsidRDefault="00ED7A37">
      <w:pPr>
        <w:pStyle w:val="a"/>
        <w:rPr>
          <w:rFonts w:hint="cs"/>
          <w:rtl/>
        </w:rPr>
      </w:pPr>
      <w:r>
        <w:rPr>
          <w:rFonts w:hint="cs"/>
          <w:rtl/>
        </w:rPr>
        <w:t>דרך אג</w:t>
      </w:r>
      <w:r>
        <w:rPr>
          <w:rFonts w:hint="cs"/>
          <w:rtl/>
        </w:rPr>
        <w:t>ב, אני מציין עוד הפעם: תשובה והצבעה גם בסבב של אותם שמונה הצעות החוק שפירטתי - במועד אחר.</w:t>
      </w:r>
    </w:p>
    <w:p w14:paraId="7A6A9D18" w14:textId="77777777" w:rsidR="00000000" w:rsidRDefault="00ED7A37">
      <w:pPr>
        <w:pStyle w:val="a"/>
        <w:rPr>
          <w:rtl/>
        </w:rPr>
      </w:pPr>
      <w:r>
        <w:rPr>
          <w:rtl/>
        </w:rPr>
        <w:br/>
      </w:r>
    </w:p>
    <w:p w14:paraId="6719A358" w14:textId="77777777" w:rsidR="00000000" w:rsidRDefault="00ED7A37">
      <w:pPr>
        <w:pStyle w:val="Subject"/>
        <w:rPr>
          <w:rtl/>
        </w:rPr>
      </w:pPr>
    </w:p>
    <w:p w14:paraId="5D9C4A19" w14:textId="77777777" w:rsidR="00000000" w:rsidRDefault="00ED7A37">
      <w:pPr>
        <w:pStyle w:val="Subject"/>
        <w:rPr>
          <w:rFonts w:hint="cs"/>
          <w:rtl/>
        </w:rPr>
      </w:pPr>
      <w:bookmarkStart w:id="286" w:name="_Toc45367368"/>
      <w:r>
        <w:rPr>
          <w:rFonts w:hint="cs"/>
          <w:rtl/>
        </w:rPr>
        <w:t>שאילתות ותשובות</w:t>
      </w:r>
      <w:bookmarkEnd w:id="286"/>
    </w:p>
    <w:p w14:paraId="4FD386D6" w14:textId="77777777" w:rsidR="00000000" w:rsidRDefault="00ED7A37">
      <w:pPr>
        <w:pStyle w:val="ad"/>
        <w:rPr>
          <w:rtl/>
        </w:rPr>
      </w:pPr>
      <w:r>
        <w:rPr>
          <w:rtl/>
        </w:rPr>
        <w:t>היו"ר יולי-יואל אדלשטיין:</w:t>
      </w:r>
    </w:p>
    <w:p w14:paraId="00E88CD9" w14:textId="77777777" w:rsidR="00000000" w:rsidRDefault="00ED7A37">
      <w:pPr>
        <w:pStyle w:val="a"/>
        <w:rPr>
          <w:rtl/>
        </w:rPr>
      </w:pPr>
    </w:p>
    <w:p w14:paraId="747010C9" w14:textId="77777777" w:rsidR="00000000" w:rsidRDefault="00ED7A37">
      <w:pPr>
        <w:pStyle w:val="a"/>
        <w:rPr>
          <w:rFonts w:hint="cs"/>
          <w:rtl/>
        </w:rPr>
      </w:pPr>
      <w:r>
        <w:rPr>
          <w:rFonts w:hint="cs"/>
          <w:rtl/>
        </w:rPr>
        <w:t xml:space="preserve">השרה לאיכות הסביבה תעלה לדוכן ותשיב על כמה שאילתות. לפחות כפי שהעין שלי קולטת, לא תזכי להשיב על שאילתות, אבל בואי ננסה. </w:t>
      </w:r>
      <w:r>
        <w:rPr>
          <w:rFonts w:hint="cs"/>
          <w:rtl/>
        </w:rPr>
        <w:t xml:space="preserve">חבר הכנסת משולם נהרי - לא נוכח; לפרוטוקול. </w:t>
      </w:r>
    </w:p>
    <w:p w14:paraId="0A40D274" w14:textId="77777777" w:rsidR="00000000" w:rsidRDefault="00ED7A37">
      <w:pPr>
        <w:pStyle w:val="Query"/>
        <w:jc w:val="center"/>
        <w:rPr>
          <w:rtl/>
        </w:rPr>
      </w:pPr>
      <w:r>
        <w:rPr>
          <w:rtl/>
        </w:rPr>
        <w:br/>
      </w:r>
      <w:bookmarkStart w:id="287" w:name="CQ10169FI0010169T16_06_2003_21_43_26"/>
      <w:bookmarkStart w:id="288" w:name="_Toc45367369"/>
      <w:bookmarkEnd w:id="287"/>
      <w:r>
        <w:rPr>
          <w:rtl/>
        </w:rPr>
        <w:t xml:space="preserve">36. חקירת </w:t>
      </w:r>
      <w:r>
        <w:rPr>
          <w:rFonts w:hint="cs"/>
          <w:rtl/>
        </w:rPr>
        <w:t>פיצוץ צינור הולכת השפכים ו</w:t>
      </w:r>
      <w:r>
        <w:rPr>
          <w:rtl/>
        </w:rPr>
        <w:t>זרימת הביוב לים</w:t>
      </w:r>
      <w:bookmarkEnd w:id="288"/>
    </w:p>
    <w:p w14:paraId="73D66CA7" w14:textId="77777777" w:rsidR="00000000" w:rsidRDefault="00ED7A37">
      <w:pPr>
        <w:pStyle w:val="a"/>
        <w:rPr>
          <w:rtl/>
        </w:rPr>
      </w:pPr>
    </w:p>
    <w:p w14:paraId="04132B92" w14:textId="77777777" w:rsidR="00000000" w:rsidRDefault="00ED7A37">
      <w:pPr>
        <w:pStyle w:val="ac"/>
      </w:pPr>
      <w:bookmarkStart w:id="289" w:name="ESQ10169"/>
      <w:bookmarkStart w:id="290" w:name="TextBody8"/>
      <w:bookmarkEnd w:id="289"/>
      <w:r>
        <w:rPr>
          <w:rtl/>
        </w:rPr>
        <w:t>חבר</w:t>
      </w:r>
      <w:bookmarkEnd w:id="290"/>
      <w:r>
        <w:rPr>
          <w:rFonts w:hint="cs"/>
          <w:rtl/>
        </w:rPr>
        <w:t xml:space="preserve"> הכנסת </w:t>
      </w:r>
      <w:bookmarkStart w:id="291" w:name="TextBody2"/>
      <w:r>
        <w:rPr>
          <w:rtl/>
        </w:rPr>
        <w:t>משולם נהרי</w:t>
      </w:r>
      <w:bookmarkEnd w:id="291"/>
      <w:r>
        <w:rPr>
          <w:rFonts w:hint="cs"/>
          <w:rtl/>
        </w:rPr>
        <w:t xml:space="preserve"> </w:t>
      </w:r>
      <w:bookmarkStart w:id="292" w:name="TextBody9"/>
      <w:r>
        <w:rPr>
          <w:rtl/>
        </w:rPr>
        <w:t>שאל</w:t>
      </w:r>
      <w:bookmarkEnd w:id="292"/>
      <w:r>
        <w:rPr>
          <w:rFonts w:hint="cs"/>
          <w:rtl/>
        </w:rPr>
        <w:t xml:space="preserve"> את</w:t>
      </w:r>
      <w:bookmarkStart w:id="293" w:name="TextBody12"/>
      <w:r>
        <w:rPr>
          <w:rtl/>
        </w:rPr>
        <w:t xml:space="preserve"> השר</w:t>
      </w:r>
      <w:bookmarkEnd w:id="293"/>
      <w:r>
        <w:rPr>
          <w:rFonts w:hint="cs"/>
          <w:rtl/>
        </w:rPr>
        <w:t xml:space="preserve">ה </w:t>
      </w:r>
      <w:bookmarkStart w:id="294" w:name="GMGOVMINISTRYNAME"/>
      <w:r>
        <w:rPr>
          <w:rtl/>
        </w:rPr>
        <w:t>לאיכות הסביבה</w:t>
      </w:r>
      <w:bookmarkEnd w:id="294"/>
    </w:p>
    <w:p w14:paraId="6E7B3EE7" w14:textId="77777777" w:rsidR="00000000" w:rsidRDefault="00ED7A37">
      <w:pPr>
        <w:bidi/>
        <w:spacing w:line="360" w:lineRule="auto"/>
        <w:ind w:firstLine="523"/>
        <w:jc w:val="both"/>
        <w:rPr>
          <w:rFonts w:cs="Arial"/>
          <w:color w:val="000000"/>
          <w:sz w:val="28"/>
          <w:szCs w:val="22"/>
        </w:rPr>
      </w:pPr>
      <w:r>
        <w:rPr>
          <w:rFonts w:cs="Arial" w:hint="eastAsia"/>
          <w:color w:val="000000"/>
          <w:sz w:val="28"/>
          <w:szCs w:val="22"/>
          <w:rtl/>
        </w:rPr>
        <w:t>ביום</w:t>
      </w:r>
      <w:r>
        <w:rPr>
          <w:rFonts w:cs="Arial"/>
          <w:color w:val="000000"/>
          <w:sz w:val="28"/>
          <w:szCs w:val="22"/>
          <w:rtl/>
        </w:rPr>
        <w:t xml:space="preserve"> ט"</w:t>
      </w:r>
      <w:r>
        <w:rPr>
          <w:rFonts w:cs="Arial" w:hint="eastAsia"/>
          <w:color w:val="000000"/>
          <w:sz w:val="28"/>
          <w:szCs w:val="22"/>
          <w:rtl/>
        </w:rPr>
        <w:t>ו</w:t>
      </w:r>
      <w:r>
        <w:rPr>
          <w:rFonts w:cs="Arial"/>
          <w:color w:val="000000"/>
          <w:sz w:val="28"/>
          <w:szCs w:val="22"/>
          <w:rtl/>
        </w:rPr>
        <w:t xml:space="preserve"> באדר ב' </w:t>
      </w:r>
      <w:r>
        <w:rPr>
          <w:rFonts w:cs="Arial" w:hint="cs"/>
          <w:color w:val="000000"/>
          <w:sz w:val="28"/>
          <w:szCs w:val="22"/>
          <w:rtl/>
        </w:rPr>
        <w:t>ה</w:t>
      </w:r>
      <w:r>
        <w:rPr>
          <w:rFonts w:cs="Arial"/>
          <w:color w:val="000000"/>
          <w:sz w:val="28"/>
          <w:szCs w:val="22"/>
          <w:rtl/>
        </w:rPr>
        <w:t>תשס"</w:t>
      </w:r>
      <w:r>
        <w:rPr>
          <w:rFonts w:cs="Arial" w:hint="eastAsia"/>
          <w:color w:val="000000"/>
          <w:sz w:val="28"/>
          <w:szCs w:val="22"/>
          <w:rtl/>
        </w:rPr>
        <w:t>ג</w:t>
      </w:r>
      <w:r>
        <w:rPr>
          <w:rFonts w:cs="Arial"/>
          <w:color w:val="000000"/>
          <w:sz w:val="28"/>
          <w:szCs w:val="22"/>
          <w:rtl/>
        </w:rPr>
        <w:t xml:space="preserve"> (19 במרס 2003):</w:t>
      </w:r>
    </w:p>
    <w:p w14:paraId="09290CF9" w14:textId="77777777" w:rsidR="00000000" w:rsidRDefault="00ED7A37">
      <w:pPr>
        <w:bidi/>
        <w:spacing w:line="360" w:lineRule="auto"/>
        <w:ind w:firstLine="523"/>
        <w:jc w:val="both"/>
        <w:rPr>
          <w:rFonts w:cs="Arial" w:hint="cs"/>
          <w:color w:val="000000"/>
          <w:sz w:val="28"/>
          <w:szCs w:val="22"/>
          <w:rtl/>
        </w:rPr>
      </w:pPr>
    </w:p>
    <w:p w14:paraId="06E3530D" w14:textId="77777777" w:rsidR="00000000" w:rsidRDefault="00ED7A37">
      <w:pPr>
        <w:bidi/>
        <w:spacing w:line="360" w:lineRule="auto"/>
        <w:ind w:firstLine="523"/>
        <w:jc w:val="both"/>
        <w:rPr>
          <w:rFonts w:cs="Arial" w:hint="cs"/>
          <w:color w:val="000000"/>
          <w:sz w:val="28"/>
          <w:szCs w:val="22"/>
        </w:rPr>
      </w:pPr>
    </w:p>
    <w:p w14:paraId="59F5BBBD" w14:textId="77777777" w:rsidR="00000000" w:rsidRDefault="00ED7A37">
      <w:pPr>
        <w:bidi/>
        <w:spacing w:line="360" w:lineRule="auto"/>
        <w:ind w:firstLine="720"/>
        <w:jc w:val="both"/>
        <w:rPr>
          <w:rFonts w:cs="Arial"/>
          <w:color w:val="000000"/>
          <w:sz w:val="28"/>
          <w:szCs w:val="22"/>
        </w:rPr>
      </w:pPr>
      <w:bookmarkStart w:id="295" w:name="TextBody3"/>
      <w:r>
        <w:rPr>
          <w:rFonts w:cs="Arial"/>
          <w:color w:val="000000"/>
          <w:sz w:val="28"/>
          <w:szCs w:val="22"/>
          <w:rtl/>
        </w:rPr>
        <w:t>פ</w:t>
      </w:r>
      <w:r>
        <w:rPr>
          <w:rFonts w:cs="Arial" w:hint="cs"/>
          <w:color w:val="000000"/>
          <w:sz w:val="28"/>
          <w:szCs w:val="22"/>
          <w:rtl/>
        </w:rPr>
        <w:t>ו</w:t>
      </w:r>
      <w:r>
        <w:rPr>
          <w:rFonts w:cs="Arial"/>
          <w:color w:val="000000"/>
          <w:sz w:val="28"/>
          <w:szCs w:val="22"/>
          <w:rtl/>
        </w:rPr>
        <w:t>רסם ב</w:t>
      </w:r>
      <w:r>
        <w:rPr>
          <w:rFonts w:cs="Arial" w:hint="cs"/>
          <w:color w:val="000000"/>
          <w:sz w:val="28"/>
          <w:szCs w:val="22"/>
          <w:rtl/>
        </w:rPr>
        <w:t>"</w:t>
      </w:r>
      <w:r>
        <w:rPr>
          <w:rFonts w:cs="Arial"/>
          <w:color w:val="000000"/>
          <w:sz w:val="28"/>
          <w:szCs w:val="22"/>
          <w:rtl/>
        </w:rPr>
        <w:t>ידיעות אחרונות</w:t>
      </w:r>
      <w:r>
        <w:rPr>
          <w:rFonts w:cs="Arial" w:hint="cs"/>
          <w:color w:val="000000"/>
          <w:sz w:val="28"/>
          <w:szCs w:val="22"/>
          <w:rtl/>
        </w:rPr>
        <w:t>",</w:t>
      </w:r>
      <w:r>
        <w:rPr>
          <w:rFonts w:cs="Arial"/>
          <w:color w:val="000000"/>
          <w:sz w:val="28"/>
          <w:szCs w:val="22"/>
          <w:rtl/>
        </w:rPr>
        <w:t xml:space="preserve"> </w:t>
      </w:r>
      <w:r>
        <w:rPr>
          <w:rFonts w:cs="Arial" w:hint="cs"/>
          <w:color w:val="000000"/>
          <w:sz w:val="28"/>
          <w:szCs w:val="22"/>
          <w:rtl/>
        </w:rPr>
        <w:t>כי</w:t>
      </w:r>
      <w:r>
        <w:rPr>
          <w:rFonts w:cs="Arial"/>
          <w:color w:val="000000"/>
          <w:sz w:val="28"/>
          <w:szCs w:val="22"/>
          <w:rtl/>
        </w:rPr>
        <w:t xml:space="preserve"> גורמים בכירים במשרד לאיכות הסביבה </w:t>
      </w:r>
      <w:r>
        <w:rPr>
          <w:rFonts w:cs="Arial" w:hint="cs"/>
          <w:color w:val="000000"/>
          <w:sz w:val="28"/>
          <w:szCs w:val="22"/>
          <w:rtl/>
        </w:rPr>
        <w:t>טוענים,</w:t>
      </w:r>
      <w:r>
        <w:rPr>
          <w:rFonts w:cs="Arial"/>
          <w:color w:val="000000"/>
          <w:sz w:val="28"/>
          <w:szCs w:val="22"/>
          <w:rtl/>
        </w:rPr>
        <w:t xml:space="preserve"> כי איגוד ערים דן לביוב משבש את חקירת פיצוץ צינור הולכת השפכים.</w:t>
      </w:r>
      <w:bookmarkEnd w:id="295"/>
    </w:p>
    <w:p w14:paraId="43302D55" w14:textId="77777777" w:rsidR="00000000" w:rsidRDefault="00ED7A37">
      <w:pPr>
        <w:bidi/>
        <w:spacing w:line="360" w:lineRule="auto"/>
        <w:ind w:firstLine="720"/>
        <w:jc w:val="both"/>
        <w:rPr>
          <w:rFonts w:cs="Arial"/>
          <w:color w:val="000000"/>
          <w:sz w:val="28"/>
          <w:szCs w:val="22"/>
        </w:rPr>
      </w:pPr>
    </w:p>
    <w:p w14:paraId="2A47F065" w14:textId="77777777" w:rsidR="00000000" w:rsidRDefault="00ED7A37">
      <w:pPr>
        <w:bidi/>
        <w:spacing w:line="360" w:lineRule="auto"/>
        <w:ind w:firstLine="720"/>
        <w:jc w:val="both"/>
        <w:rPr>
          <w:rFonts w:cs="Arial"/>
          <w:color w:val="000000"/>
          <w:sz w:val="28"/>
          <w:szCs w:val="22"/>
        </w:rPr>
      </w:pPr>
      <w:r>
        <w:rPr>
          <w:rFonts w:cs="Arial" w:hint="cs"/>
          <w:color w:val="000000"/>
          <w:sz w:val="28"/>
          <w:szCs w:val="22"/>
          <w:rtl/>
        </w:rPr>
        <w:t>רצוני לשאול</w:t>
      </w:r>
      <w:r>
        <w:rPr>
          <w:rFonts w:cs="Arial"/>
          <w:color w:val="000000"/>
          <w:sz w:val="28"/>
          <w:szCs w:val="22"/>
          <w:rtl/>
        </w:rPr>
        <w:t>:</w:t>
      </w:r>
    </w:p>
    <w:p w14:paraId="24DE165B" w14:textId="77777777" w:rsidR="00000000" w:rsidRDefault="00ED7A37">
      <w:pPr>
        <w:bidi/>
        <w:spacing w:line="360" w:lineRule="auto"/>
        <w:ind w:firstLine="720"/>
        <w:jc w:val="both"/>
        <w:rPr>
          <w:rFonts w:cs="Arial" w:hint="cs"/>
          <w:color w:val="000000"/>
          <w:sz w:val="28"/>
          <w:szCs w:val="22"/>
          <w:rtl/>
        </w:rPr>
      </w:pPr>
    </w:p>
    <w:p w14:paraId="770C555B" w14:textId="77777777" w:rsidR="00000000" w:rsidRDefault="00ED7A37">
      <w:pPr>
        <w:pStyle w:val="Heading2"/>
        <w:numPr>
          <w:ilvl w:val="0"/>
          <w:numId w:val="0"/>
        </w:numPr>
        <w:ind w:right="0" w:firstLine="720"/>
        <w:jc w:val="both"/>
        <w:rPr>
          <w:rFonts w:cs="Arial" w:hint="cs"/>
          <w:color w:val="000000"/>
          <w:szCs w:val="22"/>
          <w:rtl/>
        </w:rPr>
      </w:pPr>
      <w:r>
        <w:rPr>
          <w:rFonts w:cs="Arial" w:hint="cs"/>
          <w:color w:val="000000"/>
          <w:szCs w:val="22"/>
          <w:rtl/>
        </w:rPr>
        <w:t xml:space="preserve">1. האם הידיעה נכונה? </w:t>
      </w:r>
    </w:p>
    <w:p w14:paraId="2F337C05" w14:textId="77777777" w:rsidR="00000000" w:rsidRDefault="00ED7A37">
      <w:pPr>
        <w:bidi/>
        <w:spacing w:line="360" w:lineRule="auto"/>
        <w:ind w:firstLine="720"/>
        <w:jc w:val="both"/>
        <w:rPr>
          <w:rFonts w:cs="Arial" w:hint="cs"/>
          <w:color w:val="000000"/>
          <w:sz w:val="28"/>
          <w:szCs w:val="22"/>
        </w:rPr>
      </w:pPr>
    </w:p>
    <w:p w14:paraId="65299E4F" w14:textId="77777777" w:rsidR="00000000" w:rsidRDefault="00ED7A37">
      <w:pPr>
        <w:pStyle w:val="Heading2"/>
        <w:numPr>
          <w:ilvl w:val="0"/>
          <w:numId w:val="0"/>
        </w:numPr>
        <w:ind w:right="0" w:firstLine="720"/>
        <w:jc w:val="both"/>
        <w:rPr>
          <w:rFonts w:cs="Arial"/>
          <w:color w:val="000000"/>
          <w:szCs w:val="22"/>
          <w:rtl/>
        </w:rPr>
      </w:pPr>
      <w:bookmarkStart w:id="296" w:name="TextBody5"/>
      <w:r>
        <w:rPr>
          <w:rFonts w:cs="Arial" w:hint="cs"/>
          <w:color w:val="000000"/>
          <w:szCs w:val="22"/>
          <w:rtl/>
        </w:rPr>
        <w:t xml:space="preserve">2. אם כן </w:t>
      </w:r>
      <w:r>
        <w:rPr>
          <w:rFonts w:cs="Arial"/>
          <w:color w:val="000000"/>
          <w:szCs w:val="22"/>
          <w:rtl/>
        </w:rPr>
        <w:t>–</w:t>
      </w:r>
      <w:r>
        <w:rPr>
          <w:rFonts w:cs="Arial" w:hint="cs"/>
          <w:color w:val="000000"/>
          <w:szCs w:val="22"/>
          <w:rtl/>
        </w:rPr>
        <w:t xml:space="preserve">  </w:t>
      </w:r>
      <w:r>
        <w:rPr>
          <w:rFonts w:cs="Arial"/>
          <w:color w:val="000000"/>
          <w:szCs w:val="22"/>
          <w:rtl/>
        </w:rPr>
        <w:t>מי</w:t>
      </w:r>
      <w:r>
        <w:rPr>
          <w:rFonts w:cs="Arial" w:hint="cs"/>
          <w:color w:val="000000"/>
          <w:szCs w:val="22"/>
          <w:rtl/>
        </w:rPr>
        <w:t xml:space="preserve"> </w:t>
      </w:r>
      <w:r>
        <w:rPr>
          <w:rFonts w:cs="Arial"/>
          <w:color w:val="000000"/>
          <w:szCs w:val="22"/>
          <w:rtl/>
        </w:rPr>
        <w:t xml:space="preserve">הם </w:t>
      </w:r>
      <w:r>
        <w:rPr>
          <w:rFonts w:cs="Arial" w:hint="cs"/>
          <w:color w:val="000000"/>
          <w:szCs w:val="22"/>
          <w:rtl/>
        </w:rPr>
        <w:t>ה</w:t>
      </w:r>
      <w:r>
        <w:rPr>
          <w:rFonts w:cs="Arial"/>
          <w:color w:val="000000"/>
          <w:szCs w:val="22"/>
          <w:rtl/>
        </w:rPr>
        <w:t xml:space="preserve">גורמים </w:t>
      </w:r>
      <w:r>
        <w:rPr>
          <w:rFonts w:cs="Arial" w:hint="cs"/>
          <w:color w:val="000000"/>
          <w:szCs w:val="22"/>
          <w:rtl/>
        </w:rPr>
        <w:t>ה</w:t>
      </w:r>
      <w:r>
        <w:rPr>
          <w:rFonts w:cs="Arial"/>
          <w:color w:val="000000"/>
          <w:szCs w:val="22"/>
          <w:rtl/>
        </w:rPr>
        <w:t>בכירים?</w:t>
      </w:r>
    </w:p>
    <w:p w14:paraId="08AB3C61" w14:textId="77777777" w:rsidR="00000000" w:rsidRDefault="00ED7A37">
      <w:pPr>
        <w:bidi/>
        <w:spacing w:line="360" w:lineRule="auto"/>
        <w:ind w:firstLine="720"/>
        <w:jc w:val="both"/>
        <w:rPr>
          <w:rFonts w:cs="Arial"/>
          <w:color w:val="000000"/>
          <w:sz w:val="28"/>
          <w:szCs w:val="22"/>
          <w:rtl/>
        </w:rPr>
      </w:pPr>
    </w:p>
    <w:p w14:paraId="2C381C7F" w14:textId="77777777" w:rsidR="00000000" w:rsidRDefault="00ED7A37">
      <w:pPr>
        <w:pStyle w:val="Heading2"/>
        <w:numPr>
          <w:ilvl w:val="0"/>
          <w:numId w:val="0"/>
        </w:numPr>
        <w:ind w:right="0" w:firstLine="720"/>
        <w:jc w:val="both"/>
        <w:rPr>
          <w:rFonts w:cs="Arial"/>
          <w:color w:val="000000"/>
          <w:szCs w:val="22"/>
          <w:rtl/>
        </w:rPr>
      </w:pPr>
      <w:r>
        <w:rPr>
          <w:rFonts w:cs="Arial" w:hint="cs"/>
          <w:color w:val="000000"/>
          <w:szCs w:val="22"/>
          <w:rtl/>
        </w:rPr>
        <w:t>3. האם</w:t>
      </w:r>
      <w:r>
        <w:rPr>
          <w:rFonts w:cs="Arial"/>
          <w:color w:val="000000"/>
          <w:szCs w:val="22"/>
          <w:rtl/>
        </w:rPr>
        <w:t xml:space="preserve"> איגוד ערים </w:t>
      </w:r>
      <w:r>
        <w:rPr>
          <w:rFonts w:cs="Arial" w:hint="cs"/>
          <w:color w:val="000000"/>
          <w:szCs w:val="22"/>
          <w:rtl/>
        </w:rPr>
        <w:t xml:space="preserve">אכן </w:t>
      </w:r>
      <w:r>
        <w:rPr>
          <w:rFonts w:cs="Arial"/>
          <w:color w:val="000000"/>
          <w:szCs w:val="22"/>
          <w:rtl/>
        </w:rPr>
        <w:t>משבש את החקירה?</w:t>
      </w:r>
    </w:p>
    <w:p w14:paraId="7FAA0402" w14:textId="77777777" w:rsidR="00000000" w:rsidRDefault="00ED7A37">
      <w:pPr>
        <w:bidi/>
        <w:spacing w:line="360" w:lineRule="auto"/>
        <w:ind w:firstLine="720"/>
        <w:jc w:val="both"/>
        <w:rPr>
          <w:rFonts w:cs="Arial"/>
          <w:color w:val="000000"/>
          <w:sz w:val="28"/>
          <w:szCs w:val="22"/>
          <w:rtl/>
        </w:rPr>
      </w:pPr>
    </w:p>
    <w:p w14:paraId="3868B2B1" w14:textId="77777777" w:rsidR="00000000" w:rsidRDefault="00ED7A37">
      <w:pPr>
        <w:pStyle w:val="a"/>
        <w:rPr>
          <w:rFonts w:hint="cs"/>
          <w:rtl/>
        </w:rPr>
      </w:pPr>
      <w:r>
        <w:rPr>
          <w:rFonts w:hint="cs"/>
          <w:rtl/>
        </w:rPr>
        <w:t xml:space="preserve">4. </w:t>
      </w:r>
      <w:r>
        <w:rPr>
          <w:rtl/>
        </w:rPr>
        <w:t>מה העלתה החקירה עד כה?</w:t>
      </w:r>
      <w:bookmarkEnd w:id="296"/>
    </w:p>
    <w:p w14:paraId="239C14C8" w14:textId="77777777" w:rsidR="00000000" w:rsidRDefault="00ED7A37">
      <w:pPr>
        <w:pStyle w:val="a"/>
        <w:rPr>
          <w:rFonts w:hint="cs"/>
          <w:rtl/>
        </w:rPr>
      </w:pPr>
    </w:p>
    <w:p w14:paraId="35D60663" w14:textId="77777777" w:rsidR="00000000" w:rsidRDefault="00ED7A37">
      <w:pPr>
        <w:pStyle w:val="a"/>
        <w:rPr>
          <w:rFonts w:hint="cs"/>
          <w:rtl/>
        </w:rPr>
      </w:pPr>
    </w:p>
    <w:p w14:paraId="6EBFD39C" w14:textId="77777777" w:rsidR="00000000" w:rsidRDefault="00ED7A37">
      <w:pPr>
        <w:pStyle w:val="SpeakerCon"/>
        <w:rPr>
          <w:rFonts w:hint="cs"/>
          <w:rtl/>
        </w:rPr>
      </w:pPr>
      <w:r>
        <w:rPr>
          <w:rFonts w:hint="cs"/>
          <w:rtl/>
        </w:rPr>
        <w:t>תשובת השרה לאיכות הסביבה יהודית נאות:</w:t>
      </w:r>
    </w:p>
    <w:p w14:paraId="50260B18" w14:textId="77777777" w:rsidR="00000000" w:rsidRDefault="00ED7A37">
      <w:pPr>
        <w:pStyle w:val="a"/>
        <w:ind w:firstLine="0"/>
        <w:rPr>
          <w:rFonts w:hint="cs"/>
          <w:rtl/>
        </w:rPr>
      </w:pPr>
      <w:r>
        <w:rPr>
          <w:rFonts w:hint="cs"/>
          <w:rtl/>
        </w:rPr>
        <w:t>(לא נקראה, נמ</w:t>
      </w:r>
      <w:r>
        <w:rPr>
          <w:rFonts w:hint="cs"/>
          <w:rtl/>
        </w:rPr>
        <w:t>סרה לפרוטוקול)</w:t>
      </w:r>
    </w:p>
    <w:p w14:paraId="5E8488A2" w14:textId="77777777" w:rsidR="00000000" w:rsidRDefault="00ED7A37">
      <w:pPr>
        <w:pStyle w:val="a"/>
        <w:rPr>
          <w:rFonts w:hint="cs"/>
          <w:rtl/>
        </w:rPr>
      </w:pPr>
    </w:p>
    <w:p w14:paraId="1D7AA4CB" w14:textId="77777777" w:rsidR="00000000" w:rsidRDefault="00ED7A37">
      <w:pPr>
        <w:pStyle w:val="a"/>
        <w:rPr>
          <w:rFonts w:hint="cs"/>
          <w:rtl/>
        </w:rPr>
      </w:pPr>
      <w:r>
        <w:rPr>
          <w:rFonts w:hint="cs"/>
          <w:rtl/>
        </w:rPr>
        <w:t>1. נכון לזמן כתיבת הכתבה, לא הועברו דוחות אחדים אשר האיגוד התבקש להעביר לידי צוות החקירה מייד לאחר הישיבה הראשונה שזימן מנכ"ל משרדי בתאריך 3 בפברואר 2003. הדוחות הועברו באיחור ניכר והגיעו למשרד באפריל.</w:t>
      </w:r>
    </w:p>
    <w:p w14:paraId="0510AF7B" w14:textId="77777777" w:rsidR="00000000" w:rsidRDefault="00ED7A37">
      <w:pPr>
        <w:pStyle w:val="a"/>
        <w:rPr>
          <w:rFonts w:hint="cs"/>
          <w:rtl/>
        </w:rPr>
      </w:pPr>
    </w:p>
    <w:p w14:paraId="6C28A9D8" w14:textId="77777777" w:rsidR="00000000" w:rsidRDefault="00ED7A37">
      <w:pPr>
        <w:pStyle w:val="a"/>
        <w:rPr>
          <w:rFonts w:hint="cs"/>
          <w:rtl/>
        </w:rPr>
      </w:pPr>
      <w:r>
        <w:rPr>
          <w:rFonts w:hint="cs"/>
          <w:rtl/>
        </w:rPr>
        <w:t>2. הגורם שהתייחס לנושא הוא מנכ"ל משרד</w:t>
      </w:r>
      <w:r>
        <w:rPr>
          <w:rFonts w:hint="cs"/>
          <w:rtl/>
        </w:rPr>
        <w:t>י באותה עת, מר שמואל הרשקו.</w:t>
      </w:r>
    </w:p>
    <w:p w14:paraId="6F08AB18" w14:textId="77777777" w:rsidR="00000000" w:rsidRDefault="00ED7A37">
      <w:pPr>
        <w:pStyle w:val="a"/>
        <w:rPr>
          <w:rFonts w:hint="cs"/>
          <w:rtl/>
        </w:rPr>
      </w:pPr>
    </w:p>
    <w:p w14:paraId="3A9899A7" w14:textId="77777777" w:rsidR="00000000" w:rsidRDefault="00ED7A37">
      <w:pPr>
        <w:pStyle w:val="a"/>
        <w:rPr>
          <w:rFonts w:hint="cs"/>
          <w:rtl/>
        </w:rPr>
      </w:pPr>
      <w:r>
        <w:rPr>
          <w:rFonts w:hint="cs"/>
          <w:rtl/>
        </w:rPr>
        <w:t>3. אי-העברת המידע בזמן פגעה בהחלט בהתקדמות הצוות המקצועי שמונה לייעץ לחוקרי האירוע ושיבש את התהליך שבו רצינו להתקדם.</w:t>
      </w:r>
    </w:p>
    <w:p w14:paraId="0B4B5EBB" w14:textId="77777777" w:rsidR="00000000" w:rsidRDefault="00ED7A37">
      <w:pPr>
        <w:pStyle w:val="a"/>
        <w:rPr>
          <w:rFonts w:hint="cs"/>
          <w:rtl/>
        </w:rPr>
      </w:pPr>
    </w:p>
    <w:p w14:paraId="657DF536" w14:textId="77777777" w:rsidR="00000000" w:rsidRDefault="00ED7A37">
      <w:pPr>
        <w:pStyle w:val="a"/>
        <w:rPr>
          <w:rFonts w:hint="cs"/>
          <w:rtl/>
        </w:rPr>
      </w:pPr>
      <w:r>
        <w:rPr>
          <w:rFonts w:hint="cs"/>
          <w:rtl/>
        </w:rPr>
        <w:t>4. לעניין התוצאות עד כאן, הרי שהחקירה סבוכה מאוד ועדיין לא הסתיימה.</w:t>
      </w:r>
    </w:p>
    <w:p w14:paraId="2C350B2F" w14:textId="77777777" w:rsidR="00000000" w:rsidRDefault="00ED7A37">
      <w:pPr>
        <w:pStyle w:val="a"/>
        <w:rPr>
          <w:rFonts w:hint="cs"/>
          <w:rtl/>
        </w:rPr>
      </w:pPr>
    </w:p>
    <w:p w14:paraId="09FAD980" w14:textId="77777777" w:rsidR="00000000" w:rsidRDefault="00ED7A37">
      <w:pPr>
        <w:pStyle w:val="ad"/>
        <w:rPr>
          <w:rtl/>
        </w:rPr>
      </w:pPr>
      <w:r>
        <w:rPr>
          <w:rtl/>
        </w:rPr>
        <w:t>היו"ר יולי-יואל אדלשטיין:</w:t>
      </w:r>
    </w:p>
    <w:p w14:paraId="7776CBA7" w14:textId="77777777" w:rsidR="00000000" w:rsidRDefault="00ED7A37">
      <w:pPr>
        <w:pStyle w:val="a"/>
        <w:rPr>
          <w:rtl/>
        </w:rPr>
      </w:pPr>
    </w:p>
    <w:p w14:paraId="236FC2CD" w14:textId="77777777" w:rsidR="00000000" w:rsidRDefault="00ED7A37">
      <w:pPr>
        <w:pStyle w:val="a"/>
        <w:rPr>
          <w:rFonts w:hint="cs"/>
          <w:rtl/>
        </w:rPr>
      </w:pPr>
      <w:r>
        <w:rPr>
          <w:rFonts w:hint="cs"/>
          <w:rtl/>
        </w:rPr>
        <w:t>שאילתה מס' 12</w:t>
      </w:r>
      <w:r>
        <w:rPr>
          <w:rFonts w:hint="cs"/>
          <w:rtl/>
        </w:rPr>
        <w:t xml:space="preserve">3, של חבר הכנסת מיכאל מלכיאור - לפרוטוקול. </w:t>
      </w:r>
    </w:p>
    <w:p w14:paraId="1190F324" w14:textId="77777777" w:rsidR="00000000" w:rsidRDefault="00ED7A37">
      <w:pPr>
        <w:pStyle w:val="Query"/>
        <w:jc w:val="center"/>
        <w:rPr>
          <w:rtl/>
        </w:rPr>
      </w:pPr>
      <w:r>
        <w:rPr>
          <w:rtl/>
        </w:rPr>
        <w:br/>
      </w:r>
      <w:bookmarkStart w:id="297" w:name="CQ11110FI0011110T16_06_2003_21_44_46"/>
      <w:bookmarkStart w:id="298" w:name="_Toc45367370"/>
      <w:bookmarkEnd w:id="297"/>
      <w:r>
        <w:rPr>
          <w:rtl/>
        </w:rPr>
        <w:t>123. פסולת צמיגים משומשים</w:t>
      </w:r>
      <w:bookmarkEnd w:id="298"/>
    </w:p>
    <w:p w14:paraId="00CC5631" w14:textId="77777777" w:rsidR="00000000" w:rsidRDefault="00ED7A37">
      <w:pPr>
        <w:pStyle w:val="a"/>
        <w:rPr>
          <w:rtl/>
        </w:rPr>
      </w:pPr>
    </w:p>
    <w:p w14:paraId="3A134C6D" w14:textId="77777777" w:rsidR="00000000" w:rsidRDefault="00ED7A37">
      <w:pPr>
        <w:pStyle w:val="ac"/>
      </w:pPr>
      <w:bookmarkStart w:id="299" w:name="ESQ11110"/>
      <w:bookmarkEnd w:id="299"/>
      <w:r>
        <w:rPr>
          <w:rtl/>
        </w:rPr>
        <w:t>חבר</w:t>
      </w:r>
      <w:r>
        <w:rPr>
          <w:rFonts w:hint="cs"/>
          <w:rtl/>
        </w:rPr>
        <w:t xml:space="preserve"> הכנסת </w:t>
      </w:r>
      <w:r>
        <w:rPr>
          <w:rtl/>
        </w:rPr>
        <w:t>מיכאל מלכיאור</w:t>
      </w:r>
      <w:r>
        <w:rPr>
          <w:rFonts w:hint="cs"/>
          <w:rtl/>
        </w:rPr>
        <w:t xml:space="preserve"> </w:t>
      </w:r>
      <w:r>
        <w:rPr>
          <w:rtl/>
        </w:rPr>
        <w:t>שאל</w:t>
      </w:r>
      <w:r>
        <w:rPr>
          <w:rFonts w:hint="cs"/>
          <w:rtl/>
        </w:rPr>
        <w:t xml:space="preserve"> את</w:t>
      </w:r>
      <w:r>
        <w:rPr>
          <w:rtl/>
        </w:rPr>
        <w:t xml:space="preserve"> השרה</w:t>
      </w:r>
      <w:r>
        <w:rPr>
          <w:rFonts w:hint="cs"/>
          <w:rtl/>
        </w:rPr>
        <w:t xml:space="preserve"> </w:t>
      </w:r>
      <w:r>
        <w:rPr>
          <w:rtl/>
        </w:rPr>
        <w:t>לאיכות הסביבה</w:t>
      </w:r>
    </w:p>
    <w:p w14:paraId="1167B50A" w14:textId="77777777" w:rsidR="00000000" w:rsidRDefault="00ED7A37">
      <w:pPr>
        <w:bidi/>
        <w:spacing w:line="360" w:lineRule="auto"/>
        <w:ind w:firstLine="720"/>
        <w:jc w:val="both"/>
        <w:rPr>
          <w:rFonts w:cs="Arial"/>
          <w:sz w:val="28"/>
          <w:szCs w:val="22"/>
        </w:rPr>
      </w:pPr>
      <w:bookmarkStart w:id="300" w:name="TextBody4"/>
      <w:r>
        <w:rPr>
          <w:rFonts w:cs="Arial"/>
          <w:sz w:val="28"/>
          <w:szCs w:val="22"/>
          <w:rtl/>
        </w:rPr>
        <w:t>ביום י"ב באייר התשס"ג (14 במאי 2003):</w:t>
      </w:r>
      <w:bookmarkEnd w:id="300"/>
    </w:p>
    <w:p w14:paraId="5298EB7E" w14:textId="77777777" w:rsidR="00000000" w:rsidRDefault="00ED7A37">
      <w:pPr>
        <w:bidi/>
        <w:spacing w:line="360" w:lineRule="auto"/>
        <w:ind w:firstLine="523"/>
        <w:jc w:val="both"/>
        <w:rPr>
          <w:rFonts w:cs="Arial" w:hint="cs"/>
          <w:sz w:val="28"/>
          <w:szCs w:val="22"/>
          <w:rtl/>
        </w:rPr>
      </w:pPr>
    </w:p>
    <w:p w14:paraId="4F8F16B7" w14:textId="77777777" w:rsidR="00000000" w:rsidRDefault="00ED7A37">
      <w:pPr>
        <w:bidi/>
        <w:spacing w:line="360" w:lineRule="auto"/>
        <w:ind w:firstLine="523"/>
        <w:jc w:val="both"/>
        <w:rPr>
          <w:rFonts w:cs="Arial" w:hint="cs"/>
          <w:sz w:val="28"/>
          <w:szCs w:val="22"/>
        </w:rPr>
      </w:pPr>
    </w:p>
    <w:p w14:paraId="3F67516F" w14:textId="77777777" w:rsidR="00000000" w:rsidRDefault="00ED7A37">
      <w:pPr>
        <w:bidi/>
        <w:spacing w:line="360" w:lineRule="auto"/>
        <w:ind w:firstLine="720"/>
        <w:jc w:val="both"/>
        <w:rPr>
          <w:rFonts w:cs="Arial"/>
          <w:sz w:val="28"/>
          <w:szCs w:val="22"/>
        </w:rPr>
      </w:pPr>
      <w:r>
        <w:rPr>
          <w:rFonts w:cs="Arial" w:hint="cs"/>
          <w:sz w:val="28"/>
          <w:szCs w:val="22"/>
          <w:rtl/>
        </w:rPr>
        <w:t>ב</w:t>
      </w:r>
      <w:r>
        <w:rPr>
          <w:rFonts w:cs="Arial"/>
          <w:sz w:val="28"/>
          <w:szCs w:val="22"/>
          <w:rtl/>
        </w:rPr>
        <w:t xml:space="preserve">כל שנה </w:t>
      </w:r>
      <w:r>
        <w:rPr>
          <w:rFonts w:cs="Arial" w:hint="cs"/>
          <w:sz w:val="28"/>
          <w:szCs w:val="22"/>
          <w:rtl/>
        </w:rPr>
        <w:t>נזרקים</w:t>
      </w:r>
      <w:r>
        <w:rPr>
          <w:rFonts w:cs="Arial"/>
          <w:sz w:val="28"/>
          <w:szCs w:val="22"/>
          <w:rtl/>
        </w:rPr>
        <w:t xml:space="preserve"> מיליוני צמיגים </w:t>
      </w:r>
      <w:r>
        <w:rPr>
          <w:rFonts w:cs="Arial" w:hint="cs"/>
          <w:sz w:val="28"/>
          <w:szCs w:val="22"/>
          <w:rtl/>
        </w:rPr>
        <w:t>משומשים</w:t>
      </w:r>
      <w:r>
        <w:rPr>
          <w:rFonts w:cs="Arial"/>
          <w:sz w:val="28"/>
          <w:szCs w:val="22"/>
          <w:rtl/>
        </w:rPr>
        <w:t xml:space="preserve"> בשטחים פתוחים. </w:t>
      </w:r>
    </w:p>
    <w:p w14:paraId="79ABD8D3" w14:textId="77777777" w:rsidR="00000000" w:rsidRDefault="00ED7A37">
      <w:pPr>
        <w:bidi/>
        <w:spacing w:line="360" w:lineRule="auto"/>
        <w:ind w:firstLine="720"/>
        <w:jc w:val="both"/>
        <w:rPr>
          <w:rFonts w:cs="Arial"/>
          <w:sz w:val="28"/>
          <w:szCs w:val="22"/>
        </w:rPr>
      </w:pPr>
    </w:p>
    <w:p w14:paraId="50AA1E1F" w14:textId="77777777" w:rsidR="00000000" w:rsidRDefault="00ED7A37">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295274B0" w14:textId="77777777" w:rsidR="00000000" w:rsidRDefault="00ED7A37">
      <w:pPr>
        <w:bidi/>
        <w:spacing w:line="360" w:lineRule="auto"/>
        <w:ind w:firstLine="720"/>
        <w:jc w:val="both"/>
        <w:rPr>
          <w:rFonts w:cs="Arial"/>
          <w:sz w:val="28"/>
          <w:szCs w:val="22"/>
        </w:rPr>
      </w:pPr>
    </w:p>
    <w:p w14:paraId="5B534D37" w14:textId="77777777" w:rsidR="00000000" w:rsidRDefault="00ED7A37">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האם מודע</w:t>
      </w:r>
      <w:r>
        <w:rPr>
          <w:rFonts w:cs="Arial" w:hint="cs"/>
          <w:sz w:val="28"/>
          <w:szCs w:val="22"/>
          <w:rtl/>
        </w:rPr>
        <w:t xml:space="preserve"> משרדך</w:t>
      </w:r>
      <w:r>
        <w:rPr>
          <w:rFonts w:cs="Arial"/>
          <w:sz w:val="28"/>
          <w:szCs w:val="22"/>
          <w:rtl/>
        </w:rPr>
        <w:t xml:space="preserve"> למטרד א</w:t>
      </w:r>
      <w:r>
        <w:rPr>
          <w:rFonts w:cs="Arial"/>
          <w:sz w:val="28"/>
          <w:szCs w:val="22"/>
          <w:rtl/>
        </w:rPr>
        <w:t>קולוגי זה?</w:t>
      </w:r>
    </w:p>
    <w:p w14:paraId="25C6298C" w14:textId="77777777" w:rsidR="00000000" w:rsidRDefault="00ED7A37">
      <w:pPr>
        <w:bidi/>
        <w:spacing w:line="360" w:lineRule="auto"/>
        <w:ind w:firstLine="720"/>
        <w:jc w:val="both"/>
        <w:rPr>
          <w:rFonts w:cs="Arial"/>
          <w:sz w:val="28"/>
          <w:szCs w:val="22"/>
          <w:rtl/>
        </w:rPr>
      </w:pPr>
    </w:p>
    <w:p w14:paraId="3E34AF49" w14:textId="77777777" w:rsidR="00000000" w:rsidRDefault="00ED7A37">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האם המשרד נתן את דעתו למטרד הבריאותי של עכברושים, נחשים, שרצים, דגירת יתושים וחיידקים השורצים בתוך הצמיג</w:t>
      </w:r>
      <w:r>
        <w:rPr>
          <w:rFonts w:cs="Arial" w:hint="cs"/>
          <w:sz w:val="28"/>
          <w:szCs w:val="22"/>
          <w:rtl/>
        </w:rPr>
        <w:t xml:space="preserve"> ולפליטת </w:t>
      </w:r>
      <w:r>
        <w:rPr>
          <w:rFonts w:cs="Arial"/>
          <w:sz w:val="28"/>
          <w:szCs w:val="22"/>
          <w:rtl/>
        </w:rPr>
        <w:t>חומרים המזהמים את האטמוספירה ומי התהום בזמן שרפות בערמות הצמיגים?</w:t>
      </w:r>
    </w:p>
    <w:p w14:paraId="06354BAE" w14:textId="77777777" w:rsidR="00000000" w:rsidRDefault="00ED7A37">
      <w:pPr>
        <w:bidi/>
        <w:spacing w:line="360" w:lineRule="auto"/>
        <w:ind w:firstLine="720"/>
        <w:jc w:val="both"/>
        <w:rPr>
          <w:rFonts w:cs="Arial"/>
          <w:sz w:val="28"/>
          <w:szCs w:val="22"/>
          <w:rtl/>
        </w:rPr>
      </w:pPr>
    </w:p>
    <w:p w14:paraId="45A5029D" w14:textId="77777777" w:rsidR="00000000" w:rsidRDefault="00ED7A37">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 xml:space="preserve">מה </w:t>
      </w:r>
      <w:r>
        <w:rPr>
          <w:rFonts w:cs="Arial" w:hint="cs"/>
          <w:sz w:val="28"/>
          <w:szCs w:val="22"/>
          <w:rtl/>
        </w:rPr>
        <w:t xml:space="preserve">היא </w:t>
      </w:r>
      <w:r>
        <w:rPr>
          <w:rFonts w:cs="Arial"/>
          <w:sz w:val="28"/>
          <w:szCs w:val="22"/>
          <w:rtl/>
        </w:rPr>
        <w:t xml:space="preserve">עמדת </w:t>
      </w:r>
      <w:r>
        <w:rPr>
          <w:rFonts w:cs="Arial" w:hint="cs"/>
          <w:sz w:val="28"/>
          <w:szCs w:val="22"/>
          <w:rtl/>
        </w:rPr>
        <w:t>משרדך</w:t>
      </w:r>
      <w:r>
        <w:rPr>
          <w:rFonts w:cs="Arial"/>
          <w:sz w:val="28"/>
          <w:szCs w:val="22"/>
          <w:rtl/>
        </w:rPr>
        <w:t xml:space="preserve"> בנוגע לחוק פיקדון על צמיגים?</w:t>
      </w:r>
    </w:p>
    <w:p w14:paraId="666227E9" w14:textId="77777777" w:rsidR="00000000" w:rsidRDefault="00ED7A37">
      <w:pPr>
        <w:bidi/>
        <w:spacing w:line="360" w:lineRule="auto"/>
        <w:ind w:firstLine="720"/>
        <w:jc w:val="both"/>
        <w:rPr>
          <w:rFonts w:cs="Arial"/>
          <w:sz w:val="28"/>
          <w:szCs w:val="22"/>
          <w:rtl/>
        </w:rPr>
      </w:pPr>
    </w:p>
    <w:p w14:paraId="5EA1FE8B" w14:textId="77777777" w:rsidR="00000000" w:rsidRDefault="00ED7A37">
      <w:pPr>
        <w:bidi/>
        <w:spacing w:line="360" w:lineRule="auto"/>
        <w:ind w:firstLine="720"/>
        <w:jc w:val="both"/>
        <w:rPr>
          <w:rFonts w:cs="Arial"/>
          <w:sz w:val="28"/>
          <w:szCs w:val="22"/>
          <w:rtl/>
        </w:rPr>
      </w:pPr>
      <w:r>
        <w:rPr>
          <w:rFonts w:cs="Arial" w:hint="cs"/>
          <w:sz w:val="28"/>
          <w:szCs w:val="22"/>
          <w:rtl/>
        </w:rPr>
        <w:t xml:space="preserve">4. </w:t>
      </w:r>
      <w:r>
        <w:rPr>
          <w:rFonts w:cs="Arial"/>
          <w:sz w:val="28"/>
          <w:szCs w:val="22"/>
          <w:rtl/>
        </w:rPr>
        <w:t xml:space="preserve">האם יש </w:t>
      </w:r>
      <w:r>
        <w:rPr>
          <w:rFonts w:cs="Arial"/>
          <w:sz w:val="28"/>
          <w:szCs w:val="22"/>
          <w:rtl/>
        </w:rPr>
        <w:t>למשרד</w:t>
      </w:r>
      <w:r>
        <w:rPr>
          <w:rFonts w:cs="Arial" w:hint="cs"/>
          <w:sz w:val="28"/>
          <w:szCs w:val="22"/>
          <w:rtl/>
        </w:rPr>
        <w:t>ך</w:t>
      </w:r>
      <w:r>
        <w:rPr>
          <w:rFonts w:cs="Arial"/>
          <w:sz w:val="28"/>
          <w:szCs w:val="22"/>
          <w:rtl/>
        </w:rPr>
        <w:t xml:space="preserve"> תוכנית לטיפול במטרד מסוכן זה?</w:t>
      </w:r>
    </w:p>
    <w:p w14:paraId="07AEFFBA" w14:textId="77777777" w:rsidR="00000000" w:rsidRDefault="00ED7A37">
      <w:pPr>
        <w:pStyle w:val="ad"/>
        <w:rPr>
          <w:rFonts w:hint="cs"/>
          <w:rtl/>
        </w:rPr>
      </w:pPr>
    </w:p>
    <w:p w14:paraId="5F954541" w14:textId="77777777" w:rsidR="00000000" w:rsidRDefault="00ED7A37">
      <w:pPr>
        <w:pStyle w:val="SpeakerCon"/>
        <w:rPr>
          <w:rFonts w:hint="cs"/>
          <w:rtl/>
        </w:rPr>
      </w:pPr>
      <w:r>
        <w:rPr>
          <w:rFonts w:hint="cs"/>
          <w:rtl/>
        </w:rPr>
        <w:t>תשובת השרה לאיכות הסביבה יהודית נאות:</w:t>
      </w:r>
    </w:p>
    <w:p w14:paraId="7C8EC1C6" w14:textId="77777777" w:rsidR="00000000" w:rsidRDefault="00ED7A37">
      <w:pPr>
        <w:pStyle w:val="a"/>
        <w:ind w:firstLine="0"/>
        <w:rPr>
          <w:rFonts w:hint="cs"/>
          <w:rtl/>
        </w:rPr>
      </w:pPr>
      <w:r>
        <w:rPr>
          <w:rFonts w:hint="cs"/>
          <w:rtl/>
        </w:rPr>
        <w:t>(לא נקראה, נמסרה לפרוטוקול)</w:t>
      </w:r>
    </w:p>
    <w:p w14:paraId="0BACD01B" w14:textId="77777777" w:rsidR="00000000" w:rsidRDefault="00ED7A37">
      <w:pPr>
        <w:pStyle w:val="a"/>
        <w:ind w:firstLine="720"/>
        <w:rPr>
          <w:rFonts w:hint="cs"/>
          <w:rtl/>
        </w:rPr>
      </w:pPr>
    </w:p>
    <w:p w14:paraId="7FB842FE" w14:textId="77777777" w:rsidR="00000000" w:rsidRDefault="00ED7A37">
      <w:pPr>
        <w:pStyle w:val="a"/>
        <w:ind w:firstLine="720"/>
        <w:rPr>
          <w:rFonts w:hint="cs"/>
          <w:rtl/>
        </w:rPr>
      </w:pPr>
      <w:r>
        <w:rPr>
          <w:rFonts w:hint="cs"/>
          <w:rtl/>
        </w:rPr>
        <w:t>1-2. בעיית פסולת הצמיגים היא מהבעיות הקשות שהמשרד לאיכות הסביבה מתמודד אתן בתחום הטיפול בפסולת בישראל. כמות הצמיגים היוצאים משימוש מדי שנה במדינת ישראל</w:t>
      </w:r>
      <w:r>
        <w:rPr>
          <w:rFonts w:hint="cs"/>
          <w:rtl/>
        </w:rPr>
        <w:t xml:space="preserve"> נאמדת ב-2 מיליונים </w:t>
      </w:r>
      <w:r>
        <w:rPr>
          <w:rtl/>
        </w:rPr>
        <w:t>–</w:t>
      </w:r>
      <w:r>
        <w:rPr>
          <w:rFonts w:hint="cs"/>
          <w:rtl/>
        </w:rPr>
        <w:t xml:space="preserve"> כ=50,000 טונות. פסולת הצמיגים ברובה אינה מטופלת כנדרש. צמיגים משומשים נערמים במגרשים לא מוסדרים ומושלכים בשטחים הפתוחים. לאחרונה התגלה כי צמיגים משומשים הם מוקד לדגירת יתושים מסוג הנמר האסיאתי שיכול, לשאת את מחלת קדחת הדנגה הקשה.</w:t>
      </w:r>
    </w:p>
    <w:p w14:paraId="5AEF0A66" w14:textId="77777777" w:rsidR="00000000" w:rsidRDefault="00ED7A37">
      <w:pPr>
        <w:pStyle w:val="a"/>
        <w:rPr>
          <w:rFonts w:hint="cs"/>
          <w:rtl/>
        </w:rPr>
      </w:pPr>
      <w:r>
        <w:rPr>
          <w:rFonts w:hint="cs"/>
          <w:rtl/>
        </w:rPr>
        <w:tab/>
      </w:r>
    </w:p>
    <w:p w14:paraId="1F6EDC46" w14:textId="77777777" w:rsidR="00000000" w:rsidRDefault="00ED7A37">
      <w:pPr>
        <w:pStyle w:val="a"/>
        <w:rPr>
          <w:rFonts w:hint="cs"/>
          <w:rtl/>
        </w:rPr>
      </w:pPr>
      <w:r>
        <w:rPr>
          <w:rFonts w:hint="cs"/>
          <w:rtl/>
        </w:rPr>
        <w:t>3-</w:t>
      </w:r>
      <w:r>
        <w:rPr>
          <w:rFonts w:hint="cs"/>
          <w:rtl/>
        </w:rPr>
        <w:t>4. בשל כך הוחלט במשרד לאיכות הסביבה להציב את הסדרת הטיפול בפסולת צמיגים בראש סדרי העדיפויות של המשרד. תהליך ההסדרה כולל שלבים אחדים: א. איתור ואישור אתרים מורשים לריכוז צמיגים משומשים; ב. הסדרת השינוע והריכוז באתרים; ג. פיתוח פתרונות קצה למיחזור הצמיגים; ד</w:t>
      </w:r>
      <w:r>
        <w:rPr>
          <w:rFonts w:hint="cs"/>
          <w:rtl/>
        </w:rPr>
        <w:t>. תהליכי פיקוח ואכיפה כנגד תקריות, בעלי מגרשי צמיגים, רשויות מקומיות ומוסדות אשר בתחומם מצויים מפגעי צמיגים; ה. במקביל המשרד מוביל חקיקה בנושא טיפול בצמיגים, אשר תיצור מנגנון לאומי לאיסוף ולמיחזור הצמיגים.</w:t>
      </w:r>
    </w:p>
    <w:p w14:paraId="7B052E83" w14:textId="77777777" w:rsidR="00000000" w:rsidRDefault="00ED7A37">
      <w:pPr>
        <w:pStyle w:val="a"/>
        <w:rPr>
          <w:rFonts w:hint="cs"/>
          <w:rtl/>
        </w:rPr>
      </w:pPr>
    </w:p>
    <w:p w14:paraId="10D64391" w14:textId="77777777" w:rsidR="00000000" w:rsidRDefault="00ED7A37">
      <w:pPr>
        <w:pStyle w:val="a"/>
        <w:rPr>
          <w:rFonts w:hint="cs"/>
          <w:rtl/>
        </w:rPr>
      </w:pPr>
      <w:r>
        <w:rPr>
          <w:rFonts w:hint="cs"/>
          <w:rtl/>
        </w:rPr>
        <w:t>כאמור, המשרד לאיכות הסביבה תומך ומקדם חקיקה בנושא</w:t>
      </w:r>
      <w:r>
        <w:rPr>
          <w:rFonts w:hint="cs"/>
          <w:rtl/>
        </w:rPr>
        <w:t xml:space="preserve"> טיפול בצמיגים משומשים. עקרונות החקיקה יהיו הטלת היטל על כל צמיג חדש המיובא או מיוצר בארץ. כספי ההיטל ישמשו למימון מנגנון יעיל לאיסוף ולמיחזור הצמיגים. חקיקה מעין זו מקובלת במדינות רבות בעולם.</w:t>
      </w:r>
    </w:p>
    <w:p w14:paraId="06EABB6A" w14:textId="77777777" w:rsidR="00000000" w:rsidRDefault="00ED7A37">
      <w:pPr>
        <w:pStyle w:val="ad"/>
        <w:rPr>
          <w:rFonts w:hint="cs"/>
          <w:rtl/>
        </w:rPr>
      </w:pPr>
    </w:p>
    <w:p w14:paraId="76248BA6" w14:textId="77777777" w:rsidR="00000000" w:rsidRDefault="00ED7A37">
      <w:pPr>
        <w:pStyle w:val="ad"/>
        <w:rPr>
          <w:rtl/>
        </w:rPr>
      </w:pPr>
      <w:r>
        <w:rPr>
          <w:rFonts w:hint="cs"/>
          <w:rtl/>
        </w:rPr>
        <w:br/>
      </w:r>
      <w:r>
        <w:rPr>
          <w:rFonts w:hint="eastAsia"/>
          <w:rtl/>
        </w:rPr>
        <w:t>היו</w:t>
      </w:r>
      <w:r>
        <w:rPr>
          <w:rtl/>
        </w:rPr>
        <w:t>"ר יולי-יואל אדלשטיין:</w:t>
      </w:r>
    </w:p>
    <w:p w14:paraId="730E5DB5" w14:textId="77777777" w:rsidR="00000000" w:rsidRDefault="00ED7A37">
      <w:pPr>
        <w:pStyle w:val="a"/>
        <w:rPr>
          <w:rtl/>
        </w:rPr>
      </w:pPr>
    </w:p>
    <w:p w14:paraId="092DD315" w14:textId="77777777" w:rsidR="00000000" w:rsidRDefault="00ED7A37">
      <w:pPr>
        <w:pStyle w:val="a"/>
        <w:rPr>
          <w:rFonts w:hint="cs"/>
          <w:rtl/>
        </w:rPr>
      </w:pPr>
      <w:r>
        <w:rPr>
          <w:rFonts w:hint="cs"/>
          <w:rtl/>
        </w:rPr>
        <w:t xml:space="preserve">שאילתה מס' 139, של חבר הכנסת יצחק </w:t>
      </w:r>
      <w:r>
        <w:rPr>
          <w:rFonts w:hint="cs"/>
          <w:rtl/>
        </w:rPr>
        <w:t xml:space="preserve">הרצוג - לפרוטוקול. </w:t>
      </w:r>
    </w:p>
    <w:p w14:paraId="3E077684" w14:textId="77777777" w:rsidR="00000000" w:rsidRDefault="00ED7A37">
      <w:pPr>
        <w:pStyle w:val="Query"/>
        <w:jc w:val="center"/>
        <w:rPr>
          <w:rtl/>
        </w:rPr>
      </w:pPr>
      <w:r>
        <w:rPr>
          <w:rtl/>
        </w:rPr>
        <w:br/>
      </w:r>
      <w:bookmarkStart w:id="301" w:name="CQ11236FI0011236T16_06_2003_21_45_16"/>
      <w:bookmarkStart w:id="302" w:name="_Toc45367371"/>
      <w:bookmarkEnd w:id="301"/>
      <w:r>
        <w:rPr>
          <w:rtl/>
        </w:rPr>
        <w:t>139. זרימת מי ביוב לכינרת ולמפרץ אילת</w:t>
      </w:r>
      <w:bookmarkEnd w:id="302"/>
      <w:r>
        <w:rPr>
          <w:rtl/>
        </w:rPr>
        <w:t xml:space="preserve"> </w:t>
      </w:r>
    </w:p>
    <w:p w14:paraId="3F5A6E09" w14:textId="77777777" w:rsidR="00000000" w:rsidRDefault="00ED7A37">
      <w:pPr>
        <w:pStyle w:val="a"/>
        <w:rPr>
          <w:rtl/>
        </w:rPr>
      </w:pPr>
    </w:p>
    <w:p w14:paraId="0B3C1F12" w14:textId="77777777" w:rsidR="00000000" w:rsidRDefault="00ED7A37">
      <w:pPr>
        <w:pStyle w:val="ac"/>
      </w:pPr>
      <w:bookmarkStart w:id="303" w:name="ESQ11236"/>
      <w:bookmarkEnd w:id="303"/>
      <w:r>
        <w:rPr>
          <w:rtl/>
        </w:rPr>
        <w:t>חבר</w:t>
      </w:r>
      <w:r>
        <w:rPr>
          <w:rFonts w:hint="cs"/>
          <w:rtl/>
        </w:rPr>
        <w:t xml:space="preserve"> הכנסת </w:t>
      </w:r>
      <w:r>
        <w:rPr>
          <w:rtl/>
        </w:rPr>
        <w:t>יצחק הרצוג</w:t>
      </w:r>
      <w:r>
        <w:rPr>
          <w:rFonts w:hint="cs"/>
          <w:rtl/>
        </w:rPr>
        <w:t xml:space="preserve"> </w:t>
      </w:r>
      <w:r>
        <w:rPr>
          <w:rtl/>
        </w:rPr>
        <w:t>שאל</w:t>
      </w:r>
      <w:r>
        <w:rPr>
          <w:rFonts w:hint="cs"/>
          <w:rtl/>
        </w:rPr>
        <w:t xml:space="preserve"> את</w:t>
      </w:r>
      <w:r>
        <w:rPr>
          <w:rtl/>
        </w:rPr>
        <w:t xml:space="preserve"> השרה</w:t>
      </w:r>
      <w:r>
        <w:rPr>
          <w:rFonts w:hint="cs"/>
          <w:rtl/>
        </w:rPr>
        <w:t xml:space="preserve"> </w:t>
      </w:r>
      <w:r>
        <w:rPr>
          <w:rtl/>
        </w:rPr>
        <w:t>לאיכות הסביבה</w:t>
      </w:r>
    </w:p>
    <w:p w14:paraId="1C80BA2D" w14:textId="77777777" w:rsidR="00000000" w:rsidRDefault="00ED7A37">
      <w:pPr>
        <w:bidi/>
        <w:spacing w:line="360" w:lineRule="auto"/>
        <w:ind w:firstLine="720"/>
        <w:jc w:val="both"/>
        <w:rPr>
          <w:rFonts w:cs="Arial"/>
          <w:sz w:val="28"/>
          <w:szCs w:val="22"/>
        </w:rPr>
      </w:pPr>
      <w:r>
        <w:rPr>
          <w:rFonts w:cs="Arial"/>
          <w:sz w:val="28"/>
          <w:szCs w:val="22"/>
          <w:rtl/>
        </w:rPr>
        <w:t>ביום י"ט באייר התשס"ג (21 במאי 2003):</w:t>
      </w:r>
    </w:p>
    <w:p w14:paraId="11731283" w14:textId="77777777" w:rsidR="00000000" w:rsidRDefault="00ED7A37">
      <w:pPr>
        <w:bidi/>
        <w:spacing w:line="360" w:lineRule="auto"/>
        <w:ind w:firstLine="523"/>
        <w:jc w:val="both"/>
        <w:rPr>
          <w:rFonts w:cs="Arial" w:hint="cs"/>
          <w:sz w:val="28"/>
          <w:szCs w:val="22"/>
          <w:rtl/>
        </w:rPr>
      </w:pPr>
    </w:p>
    <w:p w14:paraId="0699EDFB" w14:textId="77777777" w:rsidR="00000000" w:rsidRDefault="00ED7A37">
      <w:pPr>
        <w:bidi/>
        <w:spacing w:line="360" w:lineRule="auto"/>
        <w:ind w:firstLine="523"/>
        <w:jc w:val="both"/>
        <w:rPr>
          <w:rFonts w:cs="Arial" w:hint="cs"/>
          <w:sz w:val="28"/>
          <w:szCs w:val="22"/>
        </w:rPr>
      </w:pPr>
    </w:p>
    <w:p w14:paraId="5A4B671C" w14:textId="77777777" w:rsidR="00000000" w:rsidRDefault="00ED7A37">
      <w:pPr>
        <w:bidi/>
        <w:spacing w:line="360" w:lineRule="auto"/>
        <w:ind w:firstLine="720"/>
        <w:jc w:val="both"/>
        <w:rPr>
          <w:rFonts w:cs="Arial"/>
          <w:sz w:val="28"/>
          <w:szCs w:val="22"/>
        </w:rPr>
      </w:pPr>
      <w:r>
        <w:rPr>
          <w:rFonts w:cs="Arial" w:hint="cs"/>
          <w:sz w:val="28"/>
          <w:szCs w:val="22"/>
          <w:rtl/>
        </w:rPr>
        <w:t xml:space="preserve">ב-11 במאי 2003 הזהיר </w:t>
      </w:r>
      <w:r>
        <w:rPr>
          <w:rFonts w:cs="Arial"/>
          <w:sz w:val="28"/>
          <w:szCs w:val="22"/>
          <w:rtl/>
        </w:rPr>
        <w:t xml:space="preserve">משרד הבריאות את הציבור </w:t>
      </w:r>
      <w:r>
        <w:rPr>
          <w:rFonts w:cs="Arial" w:hint="cs"/>
          <w:sz w:val="28"/>
          <w:szCs w:val="22"/>
          <w:rtl/>
        </w:rPr>
        <w:t>ש</w:t>
      </w:r>
      <w:r>
        <w:rPr>
          <w:rFonts w:cs="Arial"/>
          <w:sz w:val="28"/>
          <w:szCs w:val="22"/>
          <w:rtl/>
        </w:rPr>
        <w:t xml:space="preserve">לא להתרחץ בשלושה חופים של הכינרת בשל זרימת ביוב במשך </w:t>
      </w:r>
      <w:r>
        <w:rPr>
          <w:rFonts w:cs="Arial" w:hint="cs"/>
          <w:sz w:val="28"/>
          <w:szCs w:val="22"/>
          <w:rtl/>
        </w:rPr>
        <w:t>חמש</w:t>
      </w:r>
      <w:r>
        <w:rPr>
          <w:rFonts w:cs="Arial"/>
          <w:sz w:val="28"/>
          <w:szCs w:val="22"/>
          <w:rtl/>
        </w:rPr>
        <w:t xml:space="preserve"> שעות</w:t>
      </w:r>
      <w:r>
        <w:rPr>
          <w:rFonts w:cs="Arial" w:hint="cs"/>
          <w:sz w:val="28"/>
          <w:szCs w:val="22"/>
          <w:rtl/>
        </w:rPr>
        <w:t xml:space="preserve">. </w:t>
      </w:r>
      <w:r>
        <w:rPr>
          <w:rFonts w:cs="Arial" w:hint="cs"/>
          <w:sz w:val="28"/>
          <w:szCs w:val="22"/>
          <w:rtl/>
        </w:rPr>
        <w:t>קודם לכן</w:t>
      </w:r>
      <w:r>
        <w:rPr>
          <w:rFonts w:cs="Arial"/>
          <w:sz w:val="28"/>
          <w:szCs w:val="22"/>
          <w:rtl/>
        </w:rPr>
        <w:t xml:space="preserve"> נאסרה הרחצה במפרץ אילת בשל תקלה דומה.</w:t>
      </w:r>
    </w:p>
    <w:p w14:paraId="19BF8E77" w14:textId="77777777" w:rsidR="00000000" w:rsidRDefault="00ED7A37">
      <w:pPr>
        <w:bidi/>
        <w:spacing w:line="360" w:lineRule="auto"/>
        <w:ind w:firstLine="720"/>
        <w:jc w:val="both"/>
        <w:rPr>
          <w:rFonts w:cs="Arial"/>
          <w:sz w:val="28"/>
          <w:szCs w:val="22"/>
        </w:rPr>
      </w:pPr>
    </w:p>
    <w:p w14:paraId="64C93748" w14:textId="77777777" w:rsidR="00000000" w:rsidRDefault="00ED7A37">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165AAD02" w14:textId="77777777" w:rsidR="00000000" w:rsidRDefault="00ED7A37">
      <w:pPr>
        <w:bidi/>
        <w:spacing w:line="360" w:lineRule="auto"/>
        <w:ind w:firstLine="720"/>
        <w:jc w:val="both"/>
        <w:rPr>
          <w:rFonts w:cs="Arial"/>
          <w:sz w:val="28"/>
          <w:szCs w:val="22"/>
        </w:rPr>
      </w:pPr>
    </w:p>
    <w:p w14:paraId="2FABF620" w14:textId="77777777" w:rsidR="00000000" w:rsidRDefault="00ED7A37">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אי</w:t>
      </w:r>
      <w:r>
        <w:rPr>
          <w:rFonts w:cs="Arial" w:hint="cs"/>
          <w:sz w:val="28"/>
          <w:szCs w:val="22"/>
          <w:rtl/>
        </w:rPr>
        <w:t>לו</w:t>
      </w:r>
      <w:r>
        <w:rPr>
          <w:rFonts w:cs="Arial"/>
          <w:sz w:val="28"/>
          <w:szCs w:val="22"/>
          <w:rtl/>
        </w:rPr>
        <w:t xml:space="preserve"> פעולות נוקט </w:t>
      </w:r>
      <w:r>
        <w:rPr>
          <w:rFonts w:cs="Arial" w:hint="cs"/>
          <w:sz w:val="28"/>
          <w:szCs w:val="22"/>
          <w:rtl/>
        </w:rPr>
        <w:t>משרדך</w:t>
      </w:r>
      <w:r>
        <w:rPr>
          <w:rFonts w:cs="Arial"/>
          <w:sz w:val="28"/>
          <w:szCs w:val="22"/>
          <w:rtl/>
        </w:rPr>
        <w:t xml:space="preserve"> על מנת לוודא באופן עקבי תקינות</w:t>
      </w:r>
      <w:r>
        <w:rPr>
          <w:rFonts w:cs="Arial" w:hint="cs"/>
          <w:sz w:val="28"/>
          <w:szCs w:val="22"/>
          <w:rtl/>
        </w:rPr>
        <w:t>ן</w:t>
      </w:r>
      <w:r>
        <w:rPr>
          <w:rFonts w:cs="Arial"/>
          <w:sz w:val="28"/>
          <w:szCs w:val="22"/>
          <w:rtl/>
        </w:rPr>
        <w:t xml:space="preserve"> של מערכות ביוב</w:t>
      </w:r>
      <w:r>
        <w:rPr>
          <w:rFonts w:cs="Arial" w:hint="cs"/>
          <w:sz w:val="28"/>
          <w:szCs w:val="22"/>
          <w:rtl/>
        </w:rPr>
        <w:t>?</w:t>
      </w:r>
    </w:p>
    <w:p w14:paraId="730DFFA4" w14:textId="77777777" w:rsidR="00000000" w:rsidRDefault="00ED7A37">
      <w:pPr>
        <w:bidi/>
        <w:spacing w:line="360" w:lineRule="auto"/>
        <w:ind w:firstLine="720"/>
        <w:jc w:val="both"/>
        <w:rPr>
          <w:rFonts w:cs="Arial"/>
          <w:sz w:val="28"/>
          <w:szCs w:val="22"/>
          <w:rtl/>
        </w:rPr>
      </w:pPr>
    </w:p>
    <w:p w14:paraId="7B15247F" w14:textId="77777777" w:rsidR="00000000" w:rsidRDefault="00ED7A37">
      <w:pPr>
        <w:bidi/>
        <w:spacing w:line="360" w:lineRule="auto"/>
        <w:ind w:firstLine="720"/>
        <w:jc w:val="both"/>
        <w:rPr>
          <w:rFonts w:cs="Arial" w:hint="cs"/>
          <w:sz w:val="28"/>
          <w:szCs w:val="22"/>
          <w:rtl/>
        </w:rPr>
      </w:pPr>
      <w:r>
        <w:rPr>
          <w:rFonts w:cs="Arial" w:hint="cs"/>
          <w:sz w:val="28"/>
          <w:szCs w:val="22"/>
          <w:rtl/>
        </w:rPr>
        <w:t xml:space="preserve">2. </w:t>
      </w:r>
      <w:r>
        <w:rPr>
          <w:rFonts w:cs="Arial"/>
          <w:sz w:val="28"/>
          <w:szCs w:val="22"/>
          <w:rtl/>
        </w:rPr>
        <w:t xml:space="preserve">האם </w:t>
      </w:r>
      <w:r>
        <w:rPr>
          <w:rFonts w:cs="Arial" w:hint="cs"/>
          <w:sz w:val="28"/>
          <w:szCs w:val="22"/>
          <w:rtl/>
        </w:rPr>
        <w:t>משרדך עושה</w:t>
      </w:r>
      <w:r>
        <w:rPr>
          <w:rFonts w:cs="Arial"/>
          <w:sz w:val="28"/>
          <w:szCs w:val="22"/>
          <w:rtl/>
        </w:rPr>
        <w:t xml:space="preserve"> פעולות שמטרתן איתור מראש של מערכות ביוב שיש סכנה כי יקרסו ויגרמו לזיהום סביבתי</w:t>
      </w:r>
      <w:r>
        <w:rPr>
          <w:rFonts w:cs="Arial" w:hint="cs"/>
          <w:sz w:val="28"/>
          <w:szCs w:val="22"/>
          <w:rtl/>
        </w:rPr>
        <w:t>?</w:t>
      </w:r>
    </w:p>
    <w:p w14:paraId="752607F5" w14:textId="77777777" w:rsidR="00000000" w:rsidRDefault="00ED7A37">
      <w:pPr>
        <w:pStyle w:val="ad"/>
        <w:rPr>
          <w:rFonts w:hint="cs"/>
          <w:rtl/>
        </w:rPr>
      </w:pPr>
    </w:p>
    <w:p w14:paraId="4F0C2A87" w14:textId="77777777" w:rsidR="00000000" w:rsidRDefault="00ED7A37">
      <w:pPr>
        <w:pStyle w:val="SpeakerCon"/>
        <w:rPr>
          <w:rFonts w:hint="cs"/>
          <w:rtl/>
        </w:rPr>
      </w:pPr>
      <w:r>
        <w:rPr>
          <w:rFonts w:hint="cs"/>
          <w:rtl/>
        </w:rPr>
        <w:t>תשובת השרה לאיכות הס</w:t>
      </w:r>
      <w:r>
        <w:rPr>
          <w:rFonts w:hint="cs"/>
          <w:rtl/>
        </w:rPr>
        <w:t>ביבה יהודית נאות:</w:t>
      </w:r>
    </w:p>
    <w:p w14:paraId="20C865DF" w14:textId="77777777" w:rsidR="00000000" w:rsidRDefault="00ED7A37">
      <w:pPr>
        <w:pStyle w:val="a"/>
        <w:ind w:firstLine="0"/>
        <w:rPr>
          <w:rFonts w:hint="cs"/>
          <w:rtl/>
        </w:rPr>
      </w:pPr>
      <w:r>
        <w:rPr>
          <w:rFonts w:hint="cs"/>
          <w:rtl/>
        </w:rPr>
        <w:t>(לא נקראה, נמסרה לפרוטוקול)</w:t>
      </w:r>
    </w:p>
    <w:p w14:paraId="42F8D3E9" w14:textId="77777777" w:rsidR="00000000" w:rsidRDefault="00ED7A37">
      <w:pPr>
        <w:pStyle w:val="a"/>
        <w:rPr>
          <w:rFonts w:hint="cs"/>
          <w:rtl/>
        </w:rPr>
      </w:pPr>
    </w:p>
    <w:p w14:paraId="5EE65873" w14:textId="77777777" w:rsidR="00000000" w:rsidRDefault="00ED7A37">
      <w:pPr>
        <w:pStyle w:val="a"/>
        <w:rPr>
          <w:rFonts w:hint="cs"/>
          <w:rtl/>
        </w:rPr>
      </w:pPr>
      <w:r>
        <w:rPr>
          <w:rFonts w:hint="cs"/>
          <w:rtl/>
        </w:rPr>
        <w:t>להלן תשובתי:</w:t>
      </w:r>
    </w:p>
    <w:p w14:paraId="45DC2691" w14:textId="77777777" w:rsidR="00000000" w:rsidRDefault="00ED7A37">
      <w:pPr>
        <w:pStyle w:val="a"/>
        <w:rPr>
          <w:rFonts w:hint="cs"/>
          <w:rtl/>
        </w:rPr>
      </w:pPr>
    </w:p>
    <w:p w14:paraId="29C06D02" w14:textId="77777777" w:rsidR="00000000" w:rsidRDefault="00ED7A37">
      <w:pPr>
        <w:pStyle w:val="a"/>
        <w:rPr>
          <w:rFonts w:hint="cs"/>
          <w:rtl/>
        </w:rPr>
      </w:pPr>
      <w:r>
        <w:rPr>
          <w:rFonts w:hint="cs"/>
          <w:rtl/>
        </w:rPr>
        <w:t>1. המשרד לאיכות הסביבה החל לגבש נוהל להפעלה ולתחזוקה של מערכות הולכת שפכים. הנחיות ראשוניות שגובשו במטרה למנוע תקלות במערכות אלו הופצו לכל הרשויות המקומיות ואיגודי ערים לביוב ב-1 באפריל 2003 (נספ</w:t>
      </w:r>
      <w:r>
        <w:rPr>
          <w:rFonts w:hint="cs"/>
          <w:rtl/>
        </w:rPr>
        <w:t>ח).</w:t>
      </w:r>
    </w:p>
    <w:p w14:paraId="5622A185" w14:textId="77777777" w:rsidR="00000000" w:rsidRDefault="00ED7A37">
      <w:pPr>
        <w:pStyle w:val="a"/>
        <w:rPr>
          <w:rFonts w:hint="cs"/>
          <w:rtl/>
        </w:rPr>
      </w:pPr>
    </w:p>
    <w:p w14:paraId="099B4336" w14:textId="77777777" w:rsidR="00000000" w:rsidRDefault="00ED7A37">
      <w:pPr>
        <w:pStyle w:val="a"/>
        <w:rPr>
          <w:rFonts w:hint="cs"/>
          <w:rtl/>
        </w:rPr>
      </w:pPr>
      <w:r>
        <w:rPr>
          <w:rFonts w:hint="cs"/>
          <w:rtl/>
        </w:rPr>
        <w:t>שינוי צו רישוי עסקים, כך שצנרת הולכת שפכים ותחנות שאיבה ייכללו בצו, מתבצע אף הוא. במקביל נכתבות הדרישות להפעלה ולתחזוקה של מערכות הולכת שפכים כתנאים לרשיון עסק. לאחר סיום כתיבת התנאים יאורגן יום עיון להצגת התנאים לרשויות המקומיות ולאיגודי ערים לביוב.</w:t>
      </w:r>
    </w:p>
    <w:p w14:paraId="246E2491" w14:textId="77777777" w:rsidR="00000000" w:rsidRDefault="00ED7A37">
      <w:pPr>
        <w:pStyle w:val="a"/>
        <w:rPr>
          <w:rFonts w:hint="cs"/>
          <w:rtl/>
        </w:rPr>
      </w:pPr>
    </w:p>
    <w:p w14:paraId="307DA020" w14:textId="77777777" w:rsidR="00000000" w:rsidRDefault="00ED7A37">
      <w:pPr>
        <w:pStyle w:val="a"/>
        <w:rPr>
          <w:rFonts w:hint="cs"/>
          <w:rtl/>
        </w:rPr>
      </w:pPr>
      <w:r>
        <w:rPr>
          <w:rFonts w:hint="cs"/>
          <w:rtl/>
        </w:rPr>
        <w:t>2. במסגרת הפנייה הראשונית לרשויות המקומיות ולאיגודי ערים לביוב, נדרשו הרשויות המקומיות ואיגודי ערים לביוב לבדוק את מערכות הולכת השפכים שברשותן ולהעביר מידע זה למשרד לאיכות הסביבה.</w:t>
      </w:r>
    </w:p>
    <w:p w14:paraId="5E74B01C" w14:textId="77777777" w:rsidR="00000000" w:rsidRDefault="00ED7A37">
      <w:pPr>
        <w:pStyle w:val="a"/>
        <w:rPr>
          <w:rFonts w:hint="cs"/>
          <w:rtl/>
        </w:rPr>
      </w:pPr>
    </w:p>
    <w:p w14:paraId="3D94FCC3" w14:textId="77777777" w:rsidR="00000000" w:rsidRDefault="00ED7A37">
      <w:pPr>
        <w:pStyle w:val="a"/>
        <w:rPr>
          <w:rFonts w:hint="cs"/>
          <w:rtl/>
        </w:rPr>
      </w:pPr>
      <w:r>
        <w:rPr>
          <w:rFonts w:hint="cs"/>
          <w:rtl/>
        </w:rPr>
        <w:t>המינהל לתשתיות ביוב בודק אף הוא את ההנחיות שהופצו על-ידינו לרשויות המקומיו</w:t>
      </w:r>
      <w:r>
        <w:rPr>
          <w:rFonts w:hint="cs"/>
          <w:rtl/>
        </w:rPr>
        <w:t>ת ולאיגודי ערים לביוב, במטרה לאמצן ולהפיצן כהנחיות מחייבות גם מטעמו.</w:t>
      </w:r>
    </w:p>
    <w:p w14:paraId="17B18F79" w14:textId="77777777" w:rsidR="00000000" w:rsidRDefault="00ED7A37">
      <w:pPr>
        <w:pStyle w:val="ad"/>
        <w:rPr>
          <w:rtl/>
        </w:rPr>
      </w:pPr>
      <w:r>
        <w:rPr>
          <w:rtl/>
        </w:rPr>
        <w:br/>
        <w:t>היו"ר יולי-יואל אדלשטיין:</w:t>
      </w:r>
    </w:p>
    <w:p w14:paraId="11D9C524" w14:textId="77777777" w:rsidR="00000000" w:rsidRDefault="00ED7A37">
      <w:pPr>
        <w:pStyle w:val="a"/>
        <w:rPr>
          <w:rtl/>
        </w:rPr>
      </w:pPr>
    </w:p>
    <w:p w14:paraId="6A6CA1AF" w14:textId="77777777" w:rsidR="00000000" w:rsidRDefault="00ED7A37">
      <w:pPr>
        <w:pStyle w:val="a"/>
        <w:rPr>
          <w:rFonts w:hint="cs"/>
          <w:rtl/>
        </w:rPr>
      </w:pPr>
      <w:r>
        <w:rPr>
          <w:rFonts w:hint="cs"/>
          <w:rtl/>
        </w:rPr>
        <w:t xml:space="preserve">שאילתה מס' 159, של חבר הכנסת שלום שמחון - לפרוטוקול. </w:t>
      </w:r>
    </w:p>
    <w:p w14:paraId="6483ABD6" w14:textId="77777777" w:rsidR="00000000" w:rsidRDefault="00ED7A37">
      <w:pPr>
        <w:pStyle w:val="Query"/>
        <w:jc w:val="center"/>
        <w:rPr>
          <w:rtl/>
        </w:rPr>
      </w:pPr>
      <w:r>
        <w:rPr>
          <w:rtl/>
        </w:rPr>
        <w:br/>
      </w:r>
      <w:bookmarkStart w:id="304" w:name="CQ11630FI0011630T16_06_2003_21_45_39"/>
      <w:bookmarkStart w:id="305" w:name="_Toc45367372"/>
      <w:bookmarkEnd w:id="304"/>
      <w:r>
        <w:rPr>
          <w:rtl/>
        </w:rPr>
        <w:t>159. מתקפת היתושים הצפויה בקיץ</w:t>
      </w:r>
      <w:bookmarkEnd w:id="305"/>
    </w:p>
    <w:p w14:paraId="2A6414D9" w14:textId="77777777" w:rsidR="00000000" w:rsidRDefault="00ED7A37">
      <w:pPr>
        <w:pStyle w:val="a"/>
        <w:rPr>
          <w:rtl/>
        </w:rPr>
      </w:pPr>
    </w:p>
    <w:p w14:paraId="5C809615" w14:textId="77777777" w:rsidR="00000000" w:rsidRDefault="00ED7A37">
      <w:pPr>
        <w:pStyle w:val="ac"/>
      </w:pPr>
      <w:bookmarkStart w:id="306" w:name="ESQ11630"/>
      <w:bookmarkEnd w:id="306"/>
      <w:r>
        <w:rPr>
          <w:rtl/>
        </w:rPr>
        <w:t>חבר</w:t>
      </w:r>
      <w:r>
        <w:rPr>
          <w:rFonts w:hint="cs"/>
          <w:rtl/>
        </w:rPr>
        <w:t xml:space="preserve"> הכנסת </w:t>
      </w:r>
      <w:r>
        <w:rPr>
          <w:rtl/>
        </w:rPr>
        <w:t>שלום שמחון</w:t>
      </w:r>
      <w:r>
        <w:rPr>
          <w:rFonts w:hint="cs"/>
          <w:rtl/>
        </w:rPr>
        <w:t xml:space="preserve"> </w:t>
      </w:r>
      <w:r>
        <w:rPr>
          <w:rtl/>
        </w:rPr>
        <w:t>שאל</w:t>
      </w:r>
      <w:r>
        <w:rPr>
          <w:rFonts w:hint="cs"/>
          <w:rtl/>
        </w:rPr>
        <w:t xml:space="preserve"> את</w:t>
      </w:r>
      <w:r>
        <w:rPr>
          <w:rtl/>
        </w:rPr>
        <w:t xml:space="preserve"> השרה</w:t>
      </w:r>
      <w:r>
        <w:rPr>
          <w:rFonts w:hint="cs"/>
          <w:rtl/>
        </w:rPr>
        <w:t xml:space="preserve"> </w:t>
      </w:r>
      <w:r>
        <w:rPr>
          <w:rtl/>
        </w:rPr>
        <w:t>לאיכות הסביבה</w:t>
      </w:r>
    </w:p>
    <w:p w14:paraId="4C0A87E2" w14:textId="77777777" w:rsidR="00000000" w:rsidRDefault="00ED7A37">
      <w:pPr>
        <w:bidi/>
        <w:spacing w:line="360" w:lineRule="auto"/>
        <w:ind w:firstLine="720"/>
        <w:jc w:val="both"/>
        <w:rPr>
          <w:rFonts w:cs="Arial"/>
          <w:sz w:val="28"/>
          <w:szCs w:val="22"/>
        </w:rPr>
      </w:pPr>
      <w:r>
        <w:rPr>
          <w:rFonts w:cs="Arial"/>
          <w:sz w:val="28"/>
          <w:szCs w:val="22"/>
          <w:rtl/>
        </w:rPr>
        <w:t>ביום כ"ו באייר התשס"ג (28</w:t>
      </w:r>
      <w:r>
        <w:rPr>
          <w:rFonts w:cs="Arial"/>
          <w:sz w:val="28"/>
          <w:szCs w:val="22"/>
          <w:rtl/>
        </w:rPr>
        <w:t xml:space="preserve"> במאי 2003):</w:t>
      </w:r>
    </w:p>
    <w:p w14:paraId="4B0BC44A" w14:textId="77777777" w:rsidR="00000000" w:rsidRDefault="00ED7A37">
      <w:pPr>
        <w:bidi/>
        <w:spacing w:line="360" w:lineRule="auto"/>
        <w:ind w:firstLine="523"/>
        <w:jc w:val="both"/>
        <w:rPr>
          <w:rFonts w:cs="Arial" w:hint="cs"/>
          <w:sz w:val="28"/>
          <w:szCs w:val="22"/>
          <w:rtl/>
        </w:rPr>
      </w:pPr>
    </w:p>
    <w:p w14:paraId="1D7626E6" w14:textId="77777777" w:rsidR="00000000" w:rsidRDefault="00ED7A37">
      <w:pPr>
        <w:bidi/>
        <w:spacing w:line="360" w:lineRule="auto"/>
        <w:ind w:firstLine="523"/>
        <w:jc w:val="both"/>
        <w:rPr>
          <w:rFonts w:cs="Arial" w:hint="cs"/>
          <w:sz w:val="28"/>
          <w:szCs w:val="22"/>
        </w:rPr>
      </w:pPr>
    </w:p>
    <w:p w14:paraId="58BEFB21" w14:textId="77777777" w:rsidR="00000000" w:rsidRDefault="00ED7A37">
      <w:pPr>
        <w:bidi/>
        <w:spacing w:line="360" w:lineRule="auto"/>
        <w:ind w:firstLine="720"/>
        <w:jc w:val="both"/>
        <w:rPr>
          <w:rFonts w:cs="Arial"/>
          <w:sz w:val="28"/>
          <w:szCs w:val="22"/>
        </w:rPr>
      </w:pPr>
      <w:r>
        <w:rPr>
          <w:rFonts w:cs="Arial"/>
          <w:sz w:val="28"/>
          <w:szCs w:val="22"/>
          <w:rtl/>
        </w:rPr>
        <w:t>בשל כמויות הגשמים האדירות</w:t>
      </w:r>
      <w:r>
        <w:rPr>
          <w:rFonts w:cs="Arial" w:hint="cs"/>
          <w:sz w:val="28"/>
          <w:szCs w:val="22"/>
          <w:rtl/>
        </w:rPr>
        <w:t xml:space="preserve"> </w:t>
      </w:r>
      <w:r>
        <w:rPr>
          <w:rFonts w:cs="Arial"/>
          <w:sz w:val="28"/>
          <w:szCs w:val="22"/>
          <w:rtl/>
        </w:rPr>
        <w:t xml:space="preserve">שירדו </w:t>
      </w:r>
      <w:r>
        <w:rPr>
          <w:rFonts w:cs="Arial" w:hint="cs"/>
          <w:sz w:val="28"/>
          <w:szCs w:val="22"/>
          <w:rtl/>
        </w:rPr>
        <w:t>ב</w:t>
      </w:r>
      <w:r>
        <w:rPr>
          <w:rFonts w:cs="Arial"/>
          <w:sz w:val="28"/>
          <w:szCs w:val="22"/>
          <w:rtl/>
        </w:rPr>
        <w:t xml:space="preserve">חורף, </w:t>
      </w:r>
      <w:r>
        <w:rPr>
          <w:rFonts w:cs="Arial" w:hint="cs"/>
          <w:sz w:val="28"/>
          <w:szCs w:val="22"/>
          <w:rtl/>
        </w:rPr>
        <w:t xml:space="preserve">עלולה להיות בקיץ </w:t>
      </w:r>
      <w:r>
        <w:rPr>
          <w:rFonts w:cs="Arial"/>
          <w:sz w:val="28"/>
          <w:szCs w:val="22"/>
          <w:rtl/>
        </w:rPr>
        <w:t>מתקפת יתושים חריפה במיוחד</w:t>
      </w:r>
      <w:r>
        <w:rPr>
          <w:rFonts w:cs="Arial" w:hint="cs"/>
          <w:sz w:val="28"/>
          <w:szCs w:val="22"/>
          <w:rtl/>
        </w:rPr>
        <w:t>.</w:t>
      </w:r>
      <w:r>
        <w:rPr>
          <w:rFonts w:cs="Arial"/>
          <w:sz w:val="28"/>
          <w:szCs w:val="22"/>
          <w:rtl/>
        </w:rPr>
        <w:t xml:space="preserve"> </w:t>
      </w:r>
    </w:p>
    <w:p w14:paraId="31B4F5F5" w14:textId="77777777" w:rsidR="00000000" w:rsidRDefault="00ED7A37">
      <w:pPr>
        <w:bidi/>
        <w:spacing w:line="360" w:lineRule="auto"/>
        <w:ind w:firstLine="720"/>
        <w:jc w:val="both"/>
        <w:rPr>
          <w:rFonts w:cs="Arial"/>
          <w:sz w:val="28"/>
          <w:szCs w:val="22"/>
        </w:rPr>
      </w:pPr>
    </w:p>
    <w:p w14:paraId="064C9119" w14:textId="77777777" w:rsidR="00000000" w:rsidRDefault="00ED7A37">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42671E6F" w14:textId="77777777" w:rsidR="00000000" w:rsidRDefault="00ED7A37">
      <w:pPr>
        <w:bidi/>
        <w:spacing w:line="360" w:lineRule="auto"/>
        <w:ind w:firstLine="720"/>
        <w:jc w:val="both"/>
        <w:rPr>
          <w:rFonts w:cs="Arial"/>
          <w:sz w:val="28"/>
          <w:szCs w:val="22"/>
        </w:rPr>
      </w:pPr>
    </w:p>
    <w:p w14:paraId="09076491" w14:textId="77777777" w:rsidR="00000000" w:rsidRDefault="00ED7A37">
      <w:pPr>
        <w:bidi/>
        <w:spacing w:line="360" w:lineRule="auto"/>
        <w:ind w:firstLine="720"/>
        <w:jc w:val="both"/>
        <w:rPr>
          <w:rFonts w:cs="Arial"/>
          <w:sz w:val="28"/>
          <w:szCs w:val="22"/>
          <w:rtl/>
        </w:rPr>
      </w:pPr>
      <w:r>
        <w:rPr>
          <w:rFonts w:cs="Arial"/>
          <w:sz w:val="28"/>
          <w:szCs w:val="22"/>
          <w:rtl/>
        </w:rPr>
        <w:t xml:space="preserve">כיצד </w:t>
      </w:r>
      <w:r>
        <w:rPr>
          <w:rFonts w:cs="Arial" w:hint="cs"/>
          <w:sz w:val="28"/>
          <w:szCs w:val="22"/>
          <w:rtl/>
        </w:rPr>
        <w:t>יפעל</w:t>
      </w:r>
      <w:r>
        <w:rPr>
          <w:rFonts w:cs="Arial"/>
          <w:sz w:val="28"/>
          <w:szCs w:val="22"/>
          <w:rtl/>
        </w:rPr>
        <w:t xml:space="preserve"> משרדך לפתרון בעיה זו?</w:t>
      </w:r>
    </w:p>
    <w:p w14:paraId="7BA9B2CA" w14:textId="77777777" w:rsidR="00000000" w:rsidRDefault="00ED7A37">
      <w:pPr>
        <w:pStyle w:val="ad"/>
        <w:rPr>
          <w:rFonts w:hint="cs"/>
          <w:rtl/>
        </w:rPr>
      </w:pPr>
    </w:p>
    <w:p w14:paraId="383CDE5A" w14:textId="77777777" w:rsidR="00000000" w:rsidRDefault="00ED7A37">
      <w:pPr>
        <w:pStyle w:val="a"/>
        <w:rPr>
          <w:rFonts w:hint="cs"/>
          <w:rtl/>
        </w:rPr>
      </w:pPr>
    </w:p>
    <w:p w14:paraId="122AFCFD" w14:textId="77777777" w:rsidR="00000000" w:rsidRDefault="00ED7A37">
      <w:pPr>
        <w:pStyle w:val="SpeakerCon"/>
        <w:rPr>
          <w:rFonts w:hint="cs"/>
          <w:rtl/>
        </w:rPr>
      </w:pPr>
      <w:r>
        <w:rPr>
          <w:rFonts w:hint="cs"/>
          <w:rtl/>
        </w:rPr>
        <w:t>תשובת השרה לאיכות הסביבה יהודית נאות:</w:t>
      </w:r>
    </w:p>
    <w:p w14:paraId="163824AB" w14:textId="77777777" w:rsidR="00000000" w:rsidRDefault="00ED7A37">
      <w:pPr>
        <w:pStyle w:val="a"/>
        <w:ind w:firstLine="0"/>
        <w:rPr>
          <w:rFonts w:hint="cs"/>
          <w:rtl/>
        </w:rPr>
      </w:pPr>
      <w:r>
        <w:rPr>
          <w:rFonts w:hint="cs"/>
          <w:rtl/>
        </w:rPr>
        <w:t>(לא נקראה, נמסרה לפרוטוקול)</w:t>
      </w:r>
    </w:p>
    <w:p w14:paraId="02E374CA" w14:textId="77777777" w:rsidR="00000000" w:rsidRDefault="00ED7A37">
      <w:pPr>
        <w:pStyle w:val="a"/>
        <w:rPr>
          <w:rFonts w:hint="cs"/>
          <w:rtl/>
        </w:rPr>
      </w:pPr>
    </w:p>
    <w:p w14:paraId="6B04137D" w14:textId="77777777" w:rsidR="00000000" w:rsidRDefault="00ED7A37">
      <w:pPr>
        <w:pStyle w:val="a"/>
        <w:rPr>
          <w:rFonts w:hint="cs"/>
          <w:rtl/>
        </w:rPr>
      </w:pPr>
      <w:r>
        <w:rPr>
          <w:rFonts w:hint="cs"/>
          <w:rtl/>
        </w:rPr>
        <w:t>אכן קיים חשש כי בעקבות כמויות הגשמים הגדו</w:t>
      </w:r>
      <w:r>
        <w:rPr>
          <w:rFonts w:hint="cs"/>
          <w:rtl/>
        </w:rPr>
        <w:t>לות שירדו בחורף ייווצרו יותר מקווי מים. מקווי מים אלה עלולים להוות מקור לדגירת יתושים, אם הרשויות המקומיות והאזוריות לא יבצעו את תפקידן: ייבוש מקורות המים ו/או הדברת היתושים.</w:t>
      </w:r>
    </w:p>
    <w:p w14:paraId="166CA5C4" w14:textId="77777777" w:rsidR="00000000" w:rsidRDefault="00ED7A37">
      <w:pPr>
        <w:pStyle w:val="a"/>
        <w:rPr>
          <w:rFonts w:hint="cs"/>
          <w:rtl/>
        </w:rPr>
      </w:pPr>
    </w:p>
    <w:p w14:paraId="61200447" w14:textId="77777777" w:rsidR="00000000" w:rsidRDefault="00ED7A37">
      <w:pPr>
        <w:pStyle w:val="a"/>
        <w:rPr>
          <w:rFonts w:hint="cs"/>
          <w:rtl/>
        </w:rPr>
      </w:pPr>
      <w:r>
        <w:rPr>
          <w:rFonts w:hint="cs"/>
          <w:rtl/>
        </w:rPr>
        <w:t>המשרד לאיכות הסביבה פועל רבות להפחתת מפגעי היתושים בישראל בדרכים אלה: הנחיית הרש</w:t>
      </w:r>
      <w:r>
        <w:rPr>
          <w:rFonts w:hint="cs"/>
          <w:rtl/>
        </w:rPr>
        <w:t>ויות המקומיות והציבור הרחב בנושא מניעת מפגעי היתושים; סיוע כספי לרשויות למניעת המפגעים; פיקוח על הרשויות המקומיות; אכיפה על הרשויות המקומיות.</w:t>
      </w:r>
    </w:p>
    <w:p w14:paraId="2450FADA" w14:textId="77777777" w:rsidR="00000000" w:rsidRDefault="00ED7A37">
      <w:pPr>
        <w:pStyle w:val="a"/>
        <w:rPr>
          <w:rFonts w:hint="cs"/>
          <w:rtl/>
        </w:rPr>
      </w:pPr>
      <w:r>
        <w:rPr>
          <w:rFonts w:hint="cs"/>
          <w:rtl/>
        </w:rPr>
        <w:tab/>
      </w:r>
    </w:p>
    <w:p w14:paraId="51B4359E" w14:textId="77777777" w:rsidR="00000000" w:rsidRDefault="00ED7A37">
      <w:pPr>
        <w:pStyle w:val="a"/>
        <w:rPr>
          <w:rFonts w:hint="cs"/>
          <w:rtl/>
        </w:rPr>
      </w:pPr>
      <w:r>
        <w:rPr>
          <w:rFonts w:hint="cs"/>
          <w:rtl/>
        </w:rPr>
        <w:t xml:space="preserve">1. הנחיית הרשויות המקומיות והציבור הרחב: א. המשרד לאיכות הסביבה הבהיר, בכתב, לכל הרשויות המקומיות את חומרת המצב </w:t>
      </w:r>
      <w:r>
        <w:rPr>
          <w:rFonts w:hint="cs"/>
          <w:rtl/>
        </w:rPr>
        <w:t>ואת הדרכים המומלצות להתמודד עם המפגעים; ב. המשרד לאיכות הסביבה יצא בהודעות לעיתונות, על מנת להבהיר ולהמליץ לציבור הרחב כיצד להפחית מפגעי יתושים ולהתמודד עמם; ג. בימים אלה יחל קמפיין הסברה ברדיו, על מנת להביא את הנושא למודעות הציבור ולקדם את הטיפול בהפחתת מ</w:t>
      </w:r>
      <w:r>
        <w:rPr>
          <w:rFonts w:hint="cs"/>
          <w:rtl/>
        </w:rPr>
        <w:t>פגעי היתושים.</w:t>
      </w:r>
    </w:p>
    <w:p w14:paraId="0979BFA0" w14:textId="77777777" w:rsidR="00000000" w:rsidRDefault="00ED7A37">
      <w:pPr>
        <w:pStyle w:val="a"/>
        <w:rPr>
          <w:rFonts w:hint="cs"/>
          <w:rtl/>
        </w:rPr>
      </w:pPr>
    </w:p>
    <w:p w14:paraId="1EB90CB5" w14:textId="77777777" w:rsidR="00000000" w:rsidRDefault="00ED7A37">
      <w:pPr>
        <w:pStyle w:val="a"/>
        <w:rPr>
          <w:rFonts w:hint="cs"/>
          <w:rtl/>
        </w:rPr>
      </w:pPr>
      <w:r>
        <w:rPr>
          <w:rFonts w:hint="cs"/>
          <w:rtl/>
        </w:rPr>
        <w:t>2. סיוע כספי לרשויות מקומיות: בשנת 2003 יסייע המשרד לאיכות הסביבה לרשויות המקומיות בסכום כולל של כמיליון שקל, לעומת כ-3 מיליוני שקלים בשנת 2002, וזאת עקב הקיצוץ בתקציב המשרד.</w:t>
      </w:r>
    </w:p>
    <w:p w14:paraId="3C293C58" w14:textId="77777777" w:rsidR="00000000" w:rsidRDefault="00ED7A37">
      <w:pPr>
        <w:pStyle w:val="a"/>
        <w:rPr>
          <w:rFonts w:hint="cs"/>
          <w:rtl/>
        </w:rPr>
      </w:pPr>
    </w:p>
    <w:p w14:paraId="14FCC57A" w14:textId="77777777" w:rsidR="00000000" w:rsidRDefault="00ED7A37">
      <w:pPr>
        <w:pStyle w:val="a"/>
        <w:rPr>
          <w:rFonts w:hint="cs"/>
          <w:rtl/>
        </w:rPr>
      </w:pPr>
      <w:r>
        <w:rPr>
          <w:rFonts w:hint="cs"/>
          <w:rtl/>
        </w:rPr>
        <w:t>3. פיקוח ואכיפה על הרשויות המקומיות: מרבית אתרי הדגירה העיקריים ב</w:t>
      </w:r>
      <w:r>
        <w:rPr>
          <w:rFonts w:hint="cs"/>
          <w:rtl/>
        </w:rPr>
        <w:t>ישראל מופו; ב. נקבע פקח לכל אזור בארץ; ג. מתקיים פיקוח על האתרים, בדגש על האתרים הבעייתיים.</w:t>
      </w:r>
    </w:p>
    <w:p w14:paraId="40309410" w14:textId="77777777" w:rsidR="00000000" w:rsidRDefault="00ED7A37">
      <w:pPr>
        <w:pStyle w:val="a"/>
        <w:rPr>
          <w:rFonts w:hint="cs"/>
          <w:rtl/>
        </w:rPr>
      </w:pPr>
    </w:p>
    <w:p w14:paraId="22AD133D" w14:textId="77777777" w:rsidR="00000000" w:rsidRDefault="00ED7A37">
      <w:pPr>
        <w:pStyle w:val="a"/>
        <w:rPr>
          <w:rFonts w:hint="cs"/>
          <w:rtl/>
        </w:rPr>
      </w:pPr>
      <w:r>
        <w:rPr>
          <w:rFonts w:hint="cs"/>
          <w:rtl/>
        </w:rPr>
        <w:t>4. פעולות אכיפה: במקרים שבהם הנחיות המשרד ופעולות הפיקוח אינן מובילות להפחתת מפגעי היתושים, נוקט המשרד פעולות אכיפה, לרבות מתן ברירות קנס ופתיחת תיק משפטי.</w:t>
      </w:r>
    </w:p>
    <w:p w14:paraId="64C7D470" w14:textId="77777777" w:rsidR="00000000" w:rsidRDefault="00ED7A37">
      <w:pPr>
        <w:pStyle w:val="a"/>
        <w:rPr>
          <w:rFonts w:hint="cs"/>
          <w:rtl/>
        </w:rPr>
      </w:pPr>
    </w:p>
    <w:p w14:paraId="612DBF40" w14:textId="77777777" w:rsidR="00000000" w:rsidRDefault="00ED7A37">
      <w:pPr>
        <w:pStyle w:val="a"/>
        <w:rPr>
          <w:rFonts w:hint="cs"/>
          <w:rtl/>
        </w:rPr>
      </w:pPr>
      <w:r>
        <w:rPr>
          <w:rFonts w:hint="cs"/>
          <w:rtl/>
        </w:rPr>
        <w:t>פעולות</w:t>
      </w:r>
      <w:r>
        <w:rPr>
          <w:rFonts w:hint="cs"/>
          <w:rtl/>
        </w:rPr>
        <w:t xml:space="preserve"> אלה תבאנה להפחתת מפגעי היתושים בישראל.</w:t>
      </w:r>
    </w:p>
    <w:p w14:paraId="330EF00A" w14:textId="77777777" w:rsidR="00000000" w:rsidRDefault="00ED7A37">
      <w:pPr>
        <w:pStyle w:val="a"/>
        <w:rPr>
          <w:rFonts w:hint="cs"/>
          <w:rtl/>
        </w:rPr>
      </w:pPr>
    </w:p>
    <w:p w14:paraId="5F1B77CA" w14:textId="77777777" w:rsidR="00000000" w:rsidRDefault="00ED7A37">
      <w:pPr>
        <w:pStyle w:val="ad"/>
        <w:rPr>
          <w:rtl/>
        </w:rPr>
      </w:pPr>
      <w:r>
        <w:rPr>
          <w:rFonts w:hint="eastAsia"/>
          <w:rtl/>
        </w:rPr>
        <w:t>היו</w:t>
      </w:r>
      <w:r>
        <w:rPr>
          <w:rtl/>
        </w:rPr>
        <w:t>"ר יולי-יואל אדלשטיין:</w:t>
      </w:r>
    </w:p>
    <w:p w14:paraId="3BCF5726" w14:textId="77777777" w:rsidR="00000000" w:rsidRDefault="00ED7A37">
      <w:pPr>
        <w:pStyle w:val="a"/>
        <w:rPr>
          <w:rtl/>
        </w:rPr>
      </w:pPr>
    </w:p>
    <w:p w14:paraId="1C4F33AF" w14:textId="77777777" w:rsidR="00000000" w:rsidRDefault="00ED7A37">
      <w:pPr>
        <w:pStyle w:val="a"/>
        <w:rPr>
          <w:rFonts w:hint="cs"/>
          <w:rtl/>
        </w:rPr>
      </w:pPr>
      <w:r>
        <w:rPr>
          <w:rFonts w:hint="cs"/>
          <w:rtl/>
        </w:rPr>
        <w:t xml:space="preserve">שאילתה מס' 163, של חבר הכנסת שלמה בניזרי - לפרוטוקול. </w:t>
      </w:r>
    </w:p>
    <w:p w14:paraId="257E831D" w14:textId="77777777" w:rsidR="00000000" w:rsidRDefault="00ED7A37">
      <w:pPr>
        <w:pStyle w:val="Query"/>
        <w:jc w:val="center"/>
        <w:rPr>
          <w:rtl/>
        </w:rPr>
      </w:pPr>
      <w:r>
        <w:rPr>
          <w:rtl/>
        </w:rPr>
        <w:br/>
      </w:r>
      <w:bookmarkStart w:id="307" w:name="CQ11693FI0011693T16_06_2003_21_46_11"/>
      <w:bookmarkStart w:id="308" w:name="_Toc45367373"/>
      <w:bookmarkEnd w:id="307"/>
      <w:r>
        <w:rPr>
          <w:rtl/>
        </w:rPr>
        <w:t>163. השפעת קרינת אנטנות סלולריות בבית-החולים "איתנים"</w:t>
      </w:r>
      <w:bookmarkEnd w:id="308"/>
    </w:p>
    <w:p w14:paraId="0178AE67" w14:textId="77777777" w:rsidR="00000000" w:rsidRDefault="00ED7A37">
      <w:pPr>
        <w:pStyle w:val="a"/>
        <w:rPr>
          <w:rtl/>
        </w:rPr>
      </w:pPr>
    </w:p>
    <w:p w14:paraId="0DC7681C" w14:textId="77777777" w:rsidR="00000000" w:rsidRDefault="00ED7A37">
      <w:pPr>
        <w:pStyle w:val="ac"/>
      </w:pPr>
      <w:bookmarkStart w:id="309" w:name="ESQ11693"/>
      <w:bookmarkEnd w:id="309"/>
      <w:r>
        <w:rPr>
          <w:rtl/>
        </w:rPr>
        <w:t>חבר</w:t>
      </w:r>
      <w:r>
        <w:rPr>
          <w:rFonts w:hint="cs"/>
          <w:rtl/>
        </w:rPr>
        <w:t xml:space="preserve"> הכנסת </w:t>
      </w:r>
      <w:r>
        <w:rPr>
          <w:rtl/>
        </w:rPr>
        <w:t>שלמה בניזרי</w:t>
      </w:r>
      <w:r>
        <w:rPr>
          <w:rFonts w:hint="cs"/>
          <w:rtl/>
        </w:rPr>
        <w:t xml:space="preserve"> </w:t>
      </w:r>
      <w:r>
        <w:rPr>
          <w:rtl/>
        </w:rPr>
        <w:t>שאל</w:t>
      </w:r>
      <w:r>
        <w:rPr>
          <w:rFonts w:hint="cs"/>
          <w:rtl/>
        </w:rPr>
        <w:t xml:space="preserve"> את</w:t>
      </w:r>
      <w:r>
        <w:rPr>
          <w:rtl/>
        </w:rPr>
        <w:t xml:space="preserve"> השרה</w:t>
      </w:r>
      <w:r>
        <w:rPr>
          <w:rFonts w:hint="cs"/>
          <w:rtl/>
        </w:rPr>
        <w:t xml:space="preserve"> </w:t>
      </w:r>
      <w:r>
        <w:rPr>
          <w:rtl/>
        </w:rPr>
        <w:t>לאיכות הסביבה</w:t>
      </w:r>
    </w:p>
    <w:p w14:paraId="35F1A09D" w14:textId="77777777" w:rsidR="00000000" w:rsidRDefault="00ED7A37">
      <w:pPr>
        <w:bidi/>
        <w:spacing w:line="360" w:lineRule="auto"/>
        <w:ind w:firstLine="720"/>
        <w:jc w:val="both"/>
        <w:rPr>
          <w:rFonts w:cs="Arial"/>
          <w:sz w:val="28"/>
          <w:szCs w:val="22"/>
        </w:rPr>
      </w:pPr>
      <w:r>
        <w:rPr>
          <w:rFonts w:cs="Arial"/>
          <w:sz w:val="28"/>
          <w:szCs w:val="22"/>
          <w:rtl/>
        </w:rPr>
        <w:t>ביום כ"ו באייר התשס"ג (28 במא</w:t>
      </w:r>
      <w:r>
        <w:rPr>
          <w:rFonts w:cs="Arial"/>
          <w:sz w:val="28"/>
          <w:szCs w:val="22"/>
          <w:rtl/>
        </w:rPr>
        <w:t>י 2003):</w:t>
      </w:r>
    </w:p>
    <w:p w14:paraId="11AB6CFC" w14:textId="77777777" w:rsidR="00000000" w:rsidRDefault="00ED7A37">
      <w:pPr>
        <w:bidi/>
        <w:spacing w:line="360" w:lineRule="auto"/>
        <w:ind w:firstLine="523"/>
        <w:jc w:val="both"/>
        <w:rPr>
          <w:rFonts w:cs="Arial" w:hint="cs"/>
          <w:sz w:val="28"/>
          <w:szCs w:val="22"/>
          <w:rtl/>
        </w:rPr>
      </w:pPr>
    </w:p>
    <w:p w14:paraId="7880B558" w14:textId="77777777" w:rsidR="00000000" w:rsidRDefault="00ED7A37">
      <w:pPr>
        <w:bidi/>
        <w:spacing w:line="360" w:lineRule="auto"/>
        <w:ind w:firstLine="523"/>
        <w:jc w:val="both"/>
        <w:rPr>
          <w:rFonts w:cs="Arial" w:hint="cs"/>
          <w:sz w:val="28"/>
          <w:szCs w:val="22"/>
        </w:rPr>
      </w:pPr>
    </w:p>
    <w:p w14:paraId="7CB9DAD7" w14:textId="77777777" w:rsidR="00000000" w:rsidRDefault="00ED7A37">
      <w:pPr>
        <w:bidi/>
        <w:spacing w:line="360" w:lineRule="auto"/>
        <w:ind w:firstLine="720"/>
        <w:jc w:val="both"/>
        <w:rPr>
          <w:rFonts w:cs="Arial"/>
          <w:sz w:val="28"/>
          <w:szCs w:val="22"/>
        </w:rPr>
      </w:pPr>
      <w:r>
        <w:rPr>
          <w:rFonts w:cs="Arial"/>
          <w:sz w:val="28"/>
          <w:szCs w:val="22"/>
          <w:rtl/>
        </w:rPr>
        <w:t xml:space="preserve">השבועון "כל העיר" </w:t>
      </w:r>
      <w:r>
        <w:rPr>
          <w:rFonts w:cs="Arial" w:hint="cs"/>
          <w:sz w:val="28"/>
          <w:szCs w:val="22"/>
          <w:rtl/>
        </w:rPr>
        <w:t>מ</w:t>
      </w:r>
      <w:r>
        <w:rPr>
          <w:rFonts w:cs="Arial"/>
          <w:sz w:val="28"/>
          <w:szCs w:val="22"/>
          <w:rtl/>
        </w:rPr>
        <w:t>י"ד באייר תשס"ג</w:t>
      </w:r>
      <w:r>
        <w:rPr>
          <w:rFonts w:cs="Arial" w:hint="cs"/>
          <w:sz w:val="28"/>
          <w:szCs w:val="22"/>
          <w:rtl/>
        </w:rPr>
        <w:t>,</w:t>
      </w:r>
      <w:r>
        <w:rPr>
          <w:rFonts w:cs="Arial"/>
          <w:sz w:val="28"/>
          <w:szCs w:val="22"/>
          <w:rtl/>
        </w:rPr>
        <w:t xml:space="preserve"> 16 במאי 2003</w:t>
      </w:r>
      <w:r>
        <w:rPr>
          <w:rFonts w:cs="Arial" w:hint="cs"/>
          <w:sz w:val="28"/>
          <w:szCs w:val="22"/>
          <w:rtl/>
        </w:rPr>
        <w:t>,</w:t>
      </w:r>
      <w:r>
        <w:rPr>
          <w:rFonts w:cs="Arial"/>
          <w:sz w:val="28"/>
          <w:szCs w:val="22"/>
          <w:rtl/>
        </w:rPr>
        <w:t xml:space="preserve"> מדווח על בהלה בבית-החולים לחולי נפש "איתנים", לאחר ש</w:t>
      </w:r>
      <w:r>
        <w:rPr>
          <w:rFonts w:cs="Arial" w:hint="cs"/>
          <w:sz w:val="28"/>
          <w:szCs w:val="22"/>
          <w:rtl/>
        </w:rPr>
        <w:t>-</w:t>
      </w:r>
      <w:r>
        <w:rPr>
          <w:rFonts w:cs="Arial"/>
          <w:sz w:val="28"/>
          <w:szCs w:val="22"/>
          <w:rtl/>
        </w:rPr>
        <w:t>14 מהעובדים ו</w:t>
      </w:r>
      <w:r>
        <w:rPr>
          <w:rFonts w:cs="Arial" w:hint="cs"/>
          <w:sz w:val="28"/>
          <w:szCs w:val="22"/>
          <w:rtl/>
        </w:rPr>
        <w:t>מ</w:t>
      </w:r>
      <w:r>
        <w:rPr>
          <w:rFonts w:cs="Arial"/>
          <w:sz w:val="28"/>
          <w:szCs w:val="22"/>
          <w:rtl/>
        </w:rPr>
        <w:t xml:space="preserve">החולים </w:t>
      </w:r>
      <w:r>
        <w:rPr>
          <w:rFonts w:cs="Arial" w:hint="cs"/>
          <w:sz w:val="28"/>
          <w:szCs w:val="22"/>
          <w:rtl/>
        </w:rPr>
        <w:t>ש</w:t>
      </w:r>
      <w:r>
        <w:rPr>
          <w:rFonts w:cs="Arial"/>
          <w:sz w:val="28"/>
          <w:szCs w:val="22"/>
          <w:rtl/>
        </w:rPr>
        <w:t xml:space="preserve">ם לקו </w:t>
      </w:r>
      <w:r>
        <w:rPr>
          <w:rFonts w:cs="Arial" w:hint="cs"/>
          <w:sz w:val="28"/>
          <w:szCs w:val="22"/>
          <w:rtl/>
        </w:rPr>
        <w:t>בסרטן</w:t>
      </w:r>
      <w:r>
        <w:rPr>
          <w:rFonts w:cs="Arial"/>
          <w:sz w:val="28"/>
          <w:szCs w:val="22"/>
          <w:rtl/>
        </w:rPr>
        <w:t xml:space="preserve"> בשנה האחרונה, </w:t>
      </w:r>
      <w:r>
        <w:rPr>
          <w:rFonts w:cs="Arial" w:hint="cs"/>
          <w:sz w:val="28"/>
          <w:szCs w:val="22"/>
          <w:rtl/>
        </w:rPr>
        <w:t>ו</w:t>
      </w:r>
      <w:r>
        <w:rPr>
          <w:rFonts w:cs="Arial"/>
          <w:sz w:val="28"/>
          <w:szCs w:val="22"/>
          <w:rtl/>
        </w:rPr>
        <w:t xml:space="preserve">הם תולים </w:t>
      </w:r>
      <w:r>
        <w:rPr>
          <w:rFonts w:cs="Arial" w:hint="cs"/>
          <w:sz w:val="28"/>
          <w:szCs w:val="22"/>
          <w:rtl/>
        </w:rPr>
        <w:t xml:space="preserve">זאת </w:t>
      </w:r>
      <w:r>
        <w:rPr>
          <w:rFonts w:cs="Arial"/>
          <w:sz w:val="28"/>
          <w:szCs w:val="22"/>
          <w:rtl/>
        </w:rPr>
        <w:t>באנטנות סלולריות שהוצבו במקום.</w:t>
      </w:r>
    </w:p>
    <w:p w14:paraId="010D5D46" w14:textId="77777777" w:rsidR="00000000" w:rsidRDefault="00ED7A37">
      <w:pPr>
        <w:bidi/>
        <w:spacing w:line="360" w:lineRule="auto"/>
        <w:ind w:firstLine="720"/>
        <w:jc w:val="both"/>
        <w:rPr>
          <w:rFonts w:cs="Arial"/>
          <w:sz w:val="28"/>
          <w:szCs w:val="22"/>
        </w:rPr>
      </w:pPr>
    </w:p>
    <w:p w14:paraId="78C000F2" w14:textId="77777777" w:rsidR="00000000" w:rsidRDefault="00ED7A37">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78F13ECB" w14:textId="77777777" w:rsidR="00000000" w:rsidRDefault="00ED7A37">
      <w:pPr>
        <w:bidi/>
        <w:spacing w:line="360" w:lineRule="auto"/>
        <w:ind w:firstLine="720"/>
        <w:jc w:val="both"/>
        <w:rPr>
          <w:rFonts w:cs="Arial"/>
          <w:sz w:val="28"/>
          <w:szCs w:val="22"/>
        </w:rPr>
      </w:pPr>
    </w:p>
    <w:p w14:paraId="5A02F94A" w14:textId="77777777" w:rsidR="00000000" w:rsidRDefault="00ED7A37">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 xml:space="preserve">האם הפרטים נכונים? </w:t>
      </w:r>
    </w:p>
    <w:p w14:paraId="3F227C5A" w14:textId="77777777" w:rsidR="00000000" w:rsidRDefault="00ED7A37">
      <w:pPr>
        <w:bidi/>
        <w:spacing w:line="360" w:lineRule="auto"/>
        <w:ind w:firstLine="720"/>
        <w:jc w:val="both"/>
        <w:rPr>
          <w:rFonts w:cs="Arial"/>
          <w:sz w:val="28"/>
          <w:szCs w:val="22"/>
          <w:rtl/>
        </w:rPr>
      </w:pPr>
    </w:p>
    <w:p w14:paraId="290954D3" w14:textId="77777777" w:rsidR="00000000" w:rsidRDefault="00ED7A37">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אם כן -</w:t>
      </w:r>
      <w:r>
        <w:rPr>
          <w:rFonts w:cs="Arial" w:hint="cs"/>
          <w:sz w:val="28"/>
          <w:szCs w:val="22"/>
          <w:rtl/>
        </w:rPr>
        <w:t xml:space="preserve"> </w:t>
      </w:r>
      <w:r>
        <w:rPr>
          <w:rFonts w:cs="Arial"/>
          <w:sz w:val="28"/>
          <w:szCs w:val="22"/>
          <w:rtl/>
        </w:rPr>
        <w:t>מה עשה משרדך בנושא?</w:t>
      </w:r>
    </w:p>
    <w:p w14:paraId="6607EB1B" w14:textId="77777777" w:rsidR="00000000" w:rsidRDefault="00ED7A37">
      <w:pPr>
        <w:bidi/>
        <w:spacing w:line="360" w:lineRule="auto"/>
        <w:ind w:firstLine="720"/>
        <w:jc w:val="both"/>
        <w:rPr>
          <w:rFonts w:cs="Arial"/>
          <w:sz w:val="28"/>
          <w:szCs w:val="22"/>
          <w:rtl/>
        </w:rPr>
      </w:pPr>
    </w:p>
    <w:p w14:paraId="58D35D73" w14:textId="77777777" w:rsidR="00000000" w:rsidRDefault="00ED7A37">
      <w:pPr>
        <w:pStyle w:val="Heading2"/>
        <w:numPr>
          <w:ilvl w:val="0"/>
          <w:numId w:val="0"/>
        </w:numPr>
        <w:ind w:right="0" w:firstLine="720"/>
        <w:jc w:val="both"/>
        <w:rPr>
          <w:rFonts w:cs="Arial" w:hint="cs"/>
          <w:szCs w:val="22"/>
          <w:rtl/>
        </w:rPr>
      </w:pPr>
      <w:r>
        <w:rPr>
          <w:rFonts w:cs="Arial" w:hint="cs"/>
          <w:szCs w:val="22"/>
          <w:rtl/>
        </w:rPr>
        <w:t xml:space="preserve">3. </w:t>
      </w:r>
      <w:r>
        <w:rPr>
          <w:rFonts w:cs="Arial"/>
          <w:szCs w:val="22"/>
          <w:rtl/>
        </w:rPr>
        <w:t>האם ייבדק המקרה?</w:t>
      </w:r>
    </w:p>
    <w:p w14:paraId="3FB4DB2C" w14:textId="77777777" w:rsidR="00000000" w:rsidRDefault="00ED7A37">
      <w:pPr>
        <w:pStyle w:val="ad"/>
        <w:rPr>
          <w:rFonts w:hint="cs"/>
          <w:rtl/>
        </w:rPr>
      </w:pPr>
    </w:p>
    <w:p w14:paraId="1848EB06" w14:textId="77777777" w:rsidR="00000000" w:rsidRDefault="00ED7A37">
      <w:pPr>
        <w:pStyle w:val="SpeakerCon"/>
        <w:rPr>
          <w:rFonts w:hint="cs"/>
          <w:rtl/>
        </w:rPr>
      </w:pPr>
      <w:r>
        <w:rPr>
          <w:rFonts w:hint="cs"/>
          <w:rtl/>
        </w:rPr>
        <w:t>תשובת השרה לאיכות הסביבה יהודית נאות:</w:t>
      </w:r>
    </w:p>
    <w:p w14:paraId="406CF5F5" w14:textId="77777777" w:rsidR="00000000" w:rsidRDefault="00ED7A37">
      <w:pPr>
        <w:pStyle w:val="a"/>
        <w:ind w:firstLine="0"/>
        <w:rPr>
          <w:rFonts w:hint="cs"/>
          <w:rtl/>
        </w:rPr>
      </w:pPr>
      <w:r>
        <w:rPr>
          <w:rFonts w:hint="cs"/>
          <w:rtl/>
        </w:rPr>
        <w:t>(לא נקראה, נמסרה לפרוטוקול)</w:t>
      </w:r>
    </w:p>
    <w:p w14:paraId="2F249B5C" w14:textId="77777777" w:rsidR="00000000" w:rsidRDefault="00ED7A37">
      <w:pPr>
        <w:pStyle w:val="a"/>
        <w:rPr>
          <w:rFonts w:hint="cs"/>
          <w:rtl/>
        </w:rPr>
      </w:pPr>
    </w:p>
    <w:p w14:paraId="2A68ECB8" w14:textId="77777777" w:rsidR="00000000" w:rsidRDefault="00ED7A37">
      <w:pPr>
        <w:pStyle w:val="a"/>
        <w:rPr>
          <w:rFonts w:hint="cs"/>
          <w:rtl/>
        </w:rPr>
      </w:pPr>
      <w:r>
        <w:rPr>
          <w:rFonts w:hint="cs"/>
          <w:rtl/>
        </w:rPr>
        <w:t>1.  בקרבת בית-החולים מוצבות אנטנות של "בזק", ועל גג בית-החולים יש כמה אנטנות של החברות הסלולריות; לכל האנטנות יש היתרים. אין בידינו נתונים בנוגע ל</w:t>
      </w:r>
      <w:r>
        <w:rPr>
          <w:rFonts w:hint="cs"/>
          <w:rtl/>
        </w:rPr>
        <w:t>תחלואת עובדים או חולים במקום.</w:t>
      </w:r>
    </w:p>
    <w:p w14:paraId="164E0F96" w14:textId="77777777" w:rsidR="00000000" w:rsidRDefault="00ED7A37">
      <w:pPr>
        <w:pStyle w:val="a"/>
        <w:rPr>
          <w:rFonts w:hint="cs"/>
          <w:rtl/>
        </w:rPr>
      </w:pPr>
    </w:p>
    <w:p w14:paraId="4BB89E92" w14:textId="77777777" w:rsidR="00000000" w:rsidRDefault="00ED7A37">
      <w:pPr>
        <w:pStyle w:val="a"/>
        <w:rPr>
          <w:rFonts w:hint="cs"/>
          <w:rtl/>
        </w:rPr>
      </w:pPr>
      <w:r>
        <w:rPr>
          <w:rFonts w:hint="cs"/>
          <w:rtl/>
        </w:rPr>
        <w:t>2.  המשרד לאיכות הסביבה אחראי על בטיחות קרינה ומפקח על כך ששום מוקד שידור אינו גורם לרמות קרינה העולות על מה שנקבע על-ידי ארגון הבריאות העולמי כבלתי-מזיק.</w:t>
      </w:r>
    </w:p>
    <w:p w14:paraId="04A81FE8" w14:textId="77777777" w:rsidR="00000000" w:rsidRDefault="00ED7A37">
      <w:pPr>
        <w:pStyle w:val="a"/>
        <w:rPr>
          <w:rFonts w:hint="cs"/>
          <w:rtl/>
        </w:rPr>
      </w:pPr>
    </w:p>
    <w:p w14:paraId="40DCCB17" w14:textId="77777777" w:rsidR="00000000" w:rsidRDefault="00ED7A37">
      <w:pPr>
        <w:pStyle w:val="a"/>
        <w:rPr>
          <w:rFonts w:hint="cs"/>
          <w:rtl/>
        </w:rPr>
      </w:pPr>
      <w:r>
        <w:rPr>
          <w:rFonts w:hint="cs"/>
          <w:rtl/>
        </w:rPr>
        <w:t>3.  בבדיקות שעשו בחודש דצמבר אנשי המקצוע במשרד התגלו רמות קרינה נמוכו</w:t>
      </w:r>
      <w:r>
        <w:rPr>
          <w:rFonts w:hint="cs"/>
          <w:rtl/>
        </w:rPr>
        <w:t>ת באופן ניכר  - פאקטור 200 - ביחס למה שנקבע על-ידי ארגון הבריאות העולמי כבלתי-מזיק גם בחשיפה רצופה וממושכת של כלל הציבור, לרבות ילדים, חולים וכו'. בדיקה נוספת תיערך בחודש יוני 2003.</w:t>
      </w:r>
    </w:p>
    <w:p w14:paraId="716819F4" w14:textId="77777777" w:rsidR="00000000" w:rsidRDefault="00ED7A37">
      <w:pPr>
        <w:pStyle w:val="ad"/>
        <w:rPr>
          <w:rtl/>
        </w:rPr>
      </w:pPr>
      <w:r>
        <w:rPr>
          <w:rtl/>
        </w:rPr>
        <w:br/>
        <w:t>היו"ר יולי-יואל אדלשטיין:</w:t>
      </w:r>
    </w:p>
    <w:p w14:paraId="41B8955C" w14:textId="77777777" w:rsidR="00000000" w:rsidRDefault="00ED7A37">
      <w:pPr>
        <w:pStyle w:val="a"/>
        <w:rPr>
          <w:rFonts w:hint="cs"/>
          <w:rtl/>
        </w:rPr>
      </w:pPr>
    </w:p>
    <w:p w14:paraId="6146BDAA" w14:textId="77777777" w:rsidR="00000000" w:rsidRDefault="00ED7A37">
      <w:pPr>
        <w:pStyle w:val="a"/>
        <w:rPr>
          <w:rFonts w:hint="cs"/>
          <w:rtl/>
        </w:rPr>
      </w:pPr>
      <w:r>
        <w:rPr>
          <w:rFonts w:hint="cs"/>
          <w:rtl/>
        </w:rPr>
        <w:t>שאילתה מס' 169, של חבר הכנסת רומן ברונפמן - לפ</w:t>
      </w:r>
      <w:r>
        <w:rPr>
          <w:rFonts w:hint="cs"/>
          <w:rtl/>
        </w:rPr>
        <w:t xml:space="preserve">רוטוקול. </w:t>
      </w:r>
    </w:p>
    <w:p w14:paraId="71E71B64" w14:textId="77777777" w:rsidR="00000000" w:rsidRDefault="00ED7A37">
      <w:pPr>
        <w:pStyle w:val="Query"/>
        <w:jc w:val="center"/>
        <w:rPr>
          <w:rtl/>
        </w:rPr>
      </w:pPr>
      <w:r>
        <w:rPr>
          <w:rtl/>
        </w:rPr>
        <w:br/>
      </w:r>
      <w:bookmarkStart w:id="310" w:name="CQ11671FI0011671T16_06_2003_21_46_52"/>
      <w:bookmarkStart w:id="311" w:name="_Toc45367374"/>
      <w:bookmarkEnd w:id="310"/>
      <w:r>
        <w:rPr>
          <w:rtl/>
        </w:rPr>
        <w:t>169. פינוי פסולת רעילה לאתר רמת-חובב</w:t>
      </w:r>
      <w:bookmarkEnd w:id="311"/>
    </w:p>
    <w:p w14:paraId="4A12B61A" w14:textId="77777777" w:rsidR="00000000" w:rsidRDefault="00ED7A37">
      <w:pPr>
        <w:pStyle w:val="a"/>
        <w:rPr>
          <w:rtl/>
        </w:rPr>
      </w:pPr>
    </w:p>
    <w:p w14:paraId="4AE0D724" w14:textId="77777777" w:rsidR="00000000" w:rsidRDefault="00ED7A37">
      <w:pPr>
        <w:pStyle w:val="ac"/>
      </w:pPr>
      <w:bookmarkStart w:id="312" w:name="ESQ11671"/>
      <w:bookmarkEnd w:id="312"/>
      <w:r>
        <w:rPr>
          <w:rtl/>
        </w:rPr>
        <w:t>חבר</w:t>
      </w:r>
      <w:r>
        <w:rPr>
          <w:rFonts w:hint="cs"/>
          <w:rtl/>
        </w:rPr>
        <w:t xml:space="preserve"> הכנסת </w:t>
      </w:r>
      <w:r>
        <w:rPr>
          <w:rtl/>
        </w:rPr>
        <w:t>רומן ברונפמן</w:t>
      </w:r>
      <w:r>
        <w:rPr>
          <w:rFonts w:hint="cs"/>
          <w:rtl/>
        </w:rPr>
        <w:t xml:space="preserve"> </w:t>
      </w:r>
      <w:r>
        <w:rPr>
          <w:rtl/>
        </w:rPr>
        <w:t>שאל</w:t>
      </w:r>
      <w:r>
        <w:rPr>
          <w:rFonts w:hint="cs"/>
          <w:rtl/>
        </w:rPr>
        <w:t xml:space="preserve"> את</w:t>
      </w:r>
      <w:r>
        <w:rPr>
          <w:rtl/>
        </w:rPr>
        <w:t xml:space="preserve"> השרה</w:t>
      </w:r>
      <w:r>
        <w:rPr>
          <w:rFonts w:hint="cs"/>
          <w:rtl/>
        </w:rPr>
        <w:t xml:space="preserve"> </w:t>
      </w:r>
      <w:r>
        <w:rPr>
          <w:rtl/>
        </w:rPr>
        <w:t>לאיכות הסביבה</w:t>
      </w:r>
    </w:p>
    <w:p w14:paraId="2EAA55CC" w14:textId="77777777" w:rsidR="00000000" w:rsidRDefault="00ED7A37">
      <w:pPr>
        <w:bidi/>
        <w:spacing w:line="360" w:lineRule="auto"/>
        <w:ind w:firstLine="720"/>
        <w:jc w:val="both"/>
        <w:rPr>
          <w:rFonts w:cs="Arial"/>
          <w:sz w:val="28"/>
          <w:szCs w:val="22"/>
        </w:rPr>
      </w:pPr>
      <w:r>
        <w:rPr>
          <w:rFonts w:cs="Arial"/>
          <w:sz w:val="28"/>
          <w:szCs w:val="22"/>
          <w:rtl/>
        </w:rPr>
        <w:t>ביום כ"ו באייר התשס"ג (28 במאי 2003):</w:t>
      </w:r>
    </w:p>
    <w:p w14:paraId="57AA4528" w14:textId="77777777" w:rsidR="00000000" w:rsidRDefault="00ED7A37">
      <w:pPr>
        <w:bidi/>
        <w:spacing w:line="360" w:lineRule="auto"/>
        <w:ind w:firstLine="523"/>
        <w:jc w:val="both"/>
        <w:rPr>
          <w:rFonts w:cs="Arial" w:hint="cs"/>
          <w:sz w:val="28"/>
          <w:szCs w:val="22"/>
          <w:rtl/>
        </w:rPr>
      </w:pPr>
    </w:p>
    <w:p w14:paraId="3A2BE566" w14:textId="77777777" w:rsidR="00000000" w:rsidRDefault="00ED7A37">
      <w:pPr>
        <w:bidi/>
        <w:spacing w:line="360" w:lineRule="auto"/>
        <w:ind w:firstLine="523"/>
        <w:jc w:val="both"/>
        <w:rPr>
          <w:rFonts w:cs="Arial" w:hint="cs"/>
          <w:sz w:val="28"/>
          <w:szCs w:val="22"/>
        </w:rPr>
      </w:pPr>
    </w:p>
    <w:p w14:paraId="410C5A0A" w14:textId="77777777" w:rsidR="00000000" w:rsidRDefault="00ED7A37">
      <w:pPr>
        <w:bidi/>
        <w:spacing w:line="360" w:lineRule="auto"/>
        <w:ind w:firstLine="720"/>
        <w:jc w:val="both"/>
        <w:rPr>
          <w:rFonts w:cs="Arial"/>
          <w:sz w:val="28"/>
          <w:szCs w:val="22"/>
          <w:rtl/>
        </w:rPr>
      </w:pPr>
      <w:r>
        <w:rPr>
          <w:rFonts w:cs="Arial"/>
          <w:sz w:val="28"/>
          <w:szCs w:val="22"/>
          <w:rtl/>
        </w:rPr>
        <w:t>לאחרונה נודע לי על כוונת משרד</w:t>
      </w:r>
      <w:r>
        <w:rPr>
          <w:rFonts w:cs="Arial" w:hint="cs"/>
          <w:sz w:val="28"/>
          <w:szCs w:val="22"/>
          <w:rtl/>
        </w:rPr>
        <w:t>ך</w:t>
      </w:r>
      <w:r>
        <w:rPr>
          <w:rFonts w:cs="Arial"/>
          <w:sz w:val="28"/>
          <w:szCs w:val="22"/>
          <w:rtl/>
        </w:rPr>
        <w:t xml:space="preserve"> להעביר חומרים מסוכנים ביותר </w:t>
      </w:r>
      <w:r>
        <w:rPr>
          <w:rFonts w:cs="Arial" w:hint="cs"/>
          <w:sz w:val="28"/>
          <w:szCs w:val="22"/>
          <w:rtl/>
        </w:rPr>
        <w:t>ל</w:t>
      </w:r>
      <w:r>
        <w:rPr>
          <w:rFonts w:cs="Arial"/>
          <w:sz w:val="28"/>
          <w:szCs w:val="22"/>
          <w:rtl/>
        </w:rPr>
        <w:t>רמת</w:t>
      </w:r>
      <w:r>
        <w:rPr>
          <w:rFonts w:cs="Arial" w:hint="cs"/>
          <w:sz w:val="28"/>
          <w:szCs w:val="22"/>
          <w:rtl/>
        </w:rPr>
        <w:t>-</w:t>
      </w:r>
      <w:r>
        <w:rPr>
          <w:rFonts w:cs="Arial"/>
          <w:sz w:val="28"/>
          <w:szCs w:val="22"/>
          <w:rtl/>
        </w:rPr>
        <w:t>חובב דרך באר</w:t>
      </w:r>
      <w:r>
        <w:rPr>
          <w:rFonts w:cs="Arial" w:hint="cs"/>
          <w:sz w:val="28"/>
          <w:szCs w:val="22"/>
          <w:rtl/>
        </w:rPr>
        <w:t>-</w:t>
      </w:r>
      <w:r>
        <w:rPr>
          <w:rFonts w:cs="Arial"/>
          <w:sz w:val="28"/>
          <w:szCs w:val="22"/>
          <w:rtl/>
        </w:rPr>
        <w:t>שבע</w:t>
      </w:r>
      <w:r>
        <w:rPr>
          <w:rFonts w:cs="Arial" w:hint="cs"/>
          <w:sz w:val="28"/>
          <w:szCs w:val="22"/>
          <w:rtl/>
        </w:rPr>
        <w:t>,</w:t>
      </w:r>
      <w:r>
        <w:rPr>
          <w:rFonts w:cs="Arial"/>
          <w:sz w:val="28"/>
          <w:szCs w:val="22"/>
          <w:rtl/>
        </w:rPr>
        <w:t xml:space="preserve"> ללא הכנת תסקיר סיכונים ותס</w:t>
      </w:r>
      <w:r>
        <w:rPr>
          <w:rFonts w:cs="Arial" w:hint="cs"/>
          <w:sz w:val="28"/>
          <w:szCs w:val="22"/>
          <w:rtl/>
        </w:rPr>
        <w:t>ק</w:t>
      </w:r>
      <w:r>
        <w:rPr>
          <w:rFonts w:cs="Arial"/>
          <w:sz w:val="28"/>
          <w:szCs w:val="22"/>
          <w:rtl/>
        </w:rPr>
        <w:t>יר סביבתי</w:t>
      </w:r>
      <w:r>
        <w:rPr>
          <w:rFonts w:cs="Arial"/>
          <w:sz w:val="28"/>
          <w:szCs w:val="22"/>
          <w:rtl/>
        </w:rPr>
        <w:t>.</w:t>
      </w:r>
    </w:p>
    <w:p w14:paraId="11E6FF43" w14:textId="77777777" w:rsidR="00000000" w:rsidRDefault="00ED7A37">
      <w:pPr>
        <w:bidi/>
        <w:spacing w:line="360" w:lineRule="auto"/>
        <w:ind w:firstLine="720"/>
        <w:jc w:val="both"/>
        <w:rPr>
          <w:rFonts w:cs="Arial"/>
          <w:sz w:val="28"/>
          <w:szCs w:val="22"/>
        </w:rPr>
      </w:pPr>
    </w:p>
    <w:p w14:paraId="65DB67B5" w14:textId="77777777" w:rsidR="00000000" w:rsidRDefault="00ED7A37">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2D2677B3" w14:textId="77777777" w:rsidR="00000000" w:rsidRDefault="00ED7A37">
      <w:pPr>
        <w:bidi/>
        <w:spacing w:line="360" w:lineRule="auto"/>
        <w:ind w:firstLine="720"/>
        <w:jc w:val="both"/>
        <w:rPr>
          <w:rFonts w:cs="Arial"/>
          <w:sz w:val="28"/>
          <w:szCs w:val="22"/>
        </w:rPr>
      </w:pPr>
    </w:p>
    <w:p w14:paraId="37CAEBEA" w14:textId="77777777" w:rsidR="00000000" w:rsidRDefault="00ED7A37">
      <w:pPr>
        <w:bidi/>
        <w:spacing w:line="360" w:lineRule="auto"/>
        <w:ind w:firstLine="720"/>
        <w:jc w:val="both"/>
        <w:rPr>
          <w:rFonts w:cs="Arial" w:hint="cs"/>
          <w:sz w:val="28"/>
          <w:szCs w:val="22"/>
          <w:rtl/>
        </w:rPr>
      </w:pPr>
      <w:r>
        <w:rPr>
          <w:rFonts w:cs="Arial" w:hint="cs"/>
          <w:sz w:val="28"/>
          <w:szCs w:val="22"/>
          <w:rtl/>
        </w:rPr>
        <w:t>1. האם הידיעה נכונה?</w:t>
      </w:r>
    </w:p>
    <w:p w14:paraId="7EC93A55" w14:textId="77777777" w:rsidR="00000000" w:rsidRDefault="00ED7A37">
      <w:pPr>
        <w:bidi/>
        <w:spacing w:line="360" w:lineRule="auto"/>
        <w:ind w:firstLine="720"/>
        <w:jc w:val="both"/>
        <w:rPr>
          <w:rFonts w:cs="Arial"/>
          <w:sz w:val="28"/>
          <w:szCs w:val="22"/>
          <w:rtl/>
        </w:rPr>
      </w:pPr>
    </w:p>
    <w:p w14:paraId="08CFD647" w14:textId="77777777" w:rsidR="00000000" w:rsidRDefault="00ED7A37">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 xml:space="preserve">איזה אחוז מהפסולת הרעילה של </w:t>
      </w:r>
      <w:r>
        <w:rPr>
          <w:rFonts w:cs="Arial" w:hint="cs"/>
          <w:sz w:val="28"/>
          <w:szCs w:val="22"/>
          <w:rtl/>
        </w:rPr>
        <w:t>המדינה</w:t>
      </w:r>
      <w:r>
        <w:rPr>
          <w:rFonts w:cs="Arial"/>
          <w:sz w:val="28"/>
          <w:szCs w:val="22"/>
          <w:rtl/>
        </w:rPr>
        <w:t xml:space="preserve"> מגיע לרמת</w:t>
      </w:r>
      <w:r>
        <w:rPr>
          <w:rFonts w:cs="Arial" w:hint="cs"/>
          <w:sz w:val="28"/>
          <w:szCs w:val="22"/>
          <w:rtl/>
        </w:rPr>
        <w:t>-</w:t>
      </w:r>
      <w:r>
        <w:rPr>
          <w:rFonts w:cs="Arial"/>
          <w:sz w:val="28"/>
          <w:szCs w:val="22"/>
          <w:rtl/>
        </w:rPr>
        <w:t>חובב?</w:t>
      </w:r>
    </w:p>
    <w:p w14:paraId="285C1DF6" w14:textId="77777777" w:rsidR="00000000" w:rsidRDefault="00ED7A37">
      <w:pPr>
        <w:bidi/>
        <w:spacing w:line="360" w:lineRule="auto"/>
        <w:ind w:firstLine="720"/>
        <w:jc w:val="both"/>
        <w:rPr>
          <w:rFonts w:cs="Arial"/>
          <w:sz w:val="28"/>
          <w:szCs w:val="22"/>
          <w:rtl/>
        </w:rPr>
      </w:pPr>
    </w:p>
    <w:p w14:paraId="70F63ABC" w14:textId="77777777" w:rsidR="00000000" w:rsidRDefault="00ED7A37">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 xml:space="preserve">האם </w:t>
      </w:r>
      <w:r>
        <w:rPr>
          <w:rFonts w:cs="Arial" w:hint="cs"/>
          <w:sz w:val="28"/>
          <w:szCs w:val="22"/>
          <w:rtl/>
        </w:rPr>
        <w:t>נשקל להקים</w:t>
      </w:r>
      <w:r>
        <w:rPr>
          <w:rFonts w:cs="Arial"/>
          <w:sz w:val="28"/>
          <w:szCs w:val="22"/>
          <w:rtl/>
        </w:rPr>
        <w:t xml:space="preserve"> אתר פסולת נוסף שיאפשר תחרות ושיפור השירות בכל הנוגע לטיפול בפסולת רעילה?</w:t>
      </w:r>
    </w:p>
    <w:p w14:paraId="31382C5E" w14:textId="77777777" w:rsidR="00000000" w:rsidRDefault="00ED7A37">
      <w:pPr>
        <w:bidi/>
        <w:spacing w:line="360" w:lineRule="auto"/>
        <w:ind w:firstLine="720"/>
        <w:jc w:val="both"/>
        <w:rPr>
          <w:rFonts w:cs="Arial"/>
          <w:sz w:val="28"/>
          <w:szCs w:val="22"/>
          <w:rtl/>
        </w:rPr>
      </w:pPr>
    </w:p>
    <w:p w14:paraId="530AE58B" w14:textId="77777777" w:rsidR="00000000" w:rsidRDefault="00ED7A37">
      <w:pPr>
        <w:bidi/>
        <w:spacing w:line="360" w:lineRule="auto"/>
        <w:ind w:firstLine="720"/>
        <w:jc w:val="both"/>
        <w:rPr>
          <w:rFonts w:cs="Arial"/>
          <w:sz w:val="28"/>
          <w:szCs w:val="22"/>
          <w:rtl/>
        </w:rPr>
      </w:pPr>
      <w:r>
        <w:rPr>
          <w:rFonts w:cs="Arial" w:hint="cs"/>
          <w:sz w:val="28"/>
          <w:szCs w:val="22"/>
          <w:rtl/>
        </w:rPr>
        <w:t xml:space="preserve">4. </w:t>
      </w:r>
      <w:r>
        <w:rPr>
          <w:rFonts w:cs="Arial"/>
          <w:sz w:val="28"/>
          <w:szCs w:val="22"/>
          <w:rtl/>
        </w:rPr>
        <w:t xml:space="preserve">האם </w:t>
      </w:r>
      <w:r>
        <w:rPr>
          <w:rFonts w:cs="Arial" w:hint="cs"/>
          <w:sz w:val="28"/>
          <w:szCs w:val="22"/>
          <w:rtl/>
        </w:rPr>
        <w:t>למשרדך</w:t>
      </w:r>
      <w:r>
        <w:rPr>
          <w:rFonts w:cs="Arial"/>
          <w:sz w:val="28"/>
          <w:szCs w:val="22"/>
          <w:rtl/>
        </w:rPr>
        <w:t xml:space="preserve"> תוכנית ארוכת</w:t>
      </w:r>
      <w:r>
        <w:rPr>
          <w:rFonts w:cs="Arial" w:hint="cs"/>
          <w:sz w:val="28"/>
          <w:szCs w:val="22"/>
          <w:rtl/>
        </w:rPr>
        <w:t>-</w:t>
      </w:r>
      <w:r>
        <w:rPr>
          <w:rFonts w:cs="Arial"/>
          <w:sz w:val="28"/>
          <w:szCs w:val="22"/>
          <w:rtl/>
        </w:rPr>
        <w:t xml:space="preserve">טווח </w:t>
      </w:r>
      <w:r>
        <w:rPr>
          <w:rFonts w:cs="Arial" w:hint="cs"/>
          <w:sz w:val="28"/>
          <w:szCs w:val="22"/>
          <w:rtl/>
        </w:rPr>
        <w:t>ל</w:t>
      </w:r>
      <w:r>
        <w:rPr>
          <w:rFonts w:cs="Arial"/>
          <w:sz w:val="28"/>
          <w:szCs w:val="22"/>
          <w:rtl/>
        </w:rPr>
        <w:t>טיפול בפסולת מוצקה</w:t>
      </w:r>
      <w:r>
        <w:rPr>
          <w:rFonts w:cs="Arial" w:hint="cs"/>
          <w:sz w:val="28"/>
          <w:szCs w:val="22"/>
          <w:rtl/>
        </w:rPr>
        <w:t>, ואם כן - מה הם</w:t>
      </w:r>
      <w:r>
        <w:rPr>
          <w:rFonts w:cs="Arial"/>
          <w:sz w:val="28"/>
          <w:szCs w:val="22"/>
          <w:rtl/>
        </w:rPr>
        <w:t xml:space="preserve"> עי</w:t>
      </w:r>
      <w:r>
        <w:rPr>
          <w:rFonts w:cs="Arial"/>
          <w:sz w:val="28"/>
          <w:szCs w:val="22"/>
          <w:rtl/>
        </w:rPr>
        <w:t>קריה?</w:t>
      </w:r>
    </w:p>
    <w:p w14:paraId="6414E5B4" w14:textId="77777777" w:rsidR="00000000" w:rsidRDefault="00ED7A37">
      <w:pPr>
        <w:pStyle w:val="ad"/>
        <w:rPr>
          <w:rFonts w:hint="cs"/>
          <w:rtl/>
        </w:rPr>
      </w:pPr>
    </w:p>
    <w:p w14:paraId="10BD0CED" w14:textId="77777777" w:rsidR="00000000" w:rsidRDefault="00ED7A37">
      <w:pPr>
        <w:pStyle w:val="SpeakerCon"/>
        <w:rPr>
          <w:rFonts w:hint="cs"/>
          <w:rtl/>
        </w:rPr>
      </w:pPr>
      <w:r>
        <w:rPr>
          <w:rFonts w:hint="cs"/>
          <w:rtl/>
        </w:rPr>
        <w:t>תשובת השרה לאיכות הסביבה יהודית נאות:</w:t>
      </w:r>
    </w:p>
    <w:p w14:paraId="3FA58E1B" w14:textId="77777777" w:rsidR="00000000" w:rsidRDefault="00ED7A37">
      <w:pPr>
        <w:pStyle w:val="a"/>
        <w:ind w:firstLine="0"/>
        <w:rPr>
          <w:rFonts w:hint="cs"/>
          <w:rtl/>
        </w:rPr>
      </w:pPr>
      <w:r>
        <w:rPr>
          <w:rFonts w:hint="cs"/>
          <w:rtl/>
        </w:rPr>
        <w:t>(לא נקראה, נמסרה לפרוטוקול)</w:t>
      </w:r>
    </w:p>
    <w:p w14:paraId="4D496984" w14:textId="77777777" w:rsidR="00000000" w:rsidRDefault="00ED7A37">
      <w:pPr>
        <w:pStyle w:val="a"/>
        <w:rPr>
          <w:rFonts w:hint="cs"/>
          <w:rtl/>
        </w:rPr>
      </w:pPr>
    </w:p>
    <w:p w14:paraId="1461C047" w14:textId="77777777" w:rsidR="00000000" w:rsidRDefault="00ED7A37">
      <w:pPr>
        <w:pStyle w:val="a"/>
        <w:rPr>
          <w:rFonts w:hint="cs"/>
          <w:rtl/>
        </w:rPr>
      </w:pPr>
      <w:r>
        <w:rPr>
          <w:rFonts w:hint="cs"/>
          <w:rtl/>
        </w:rPr>
        <w:t xml:space="preserve">1. חומרים מסוכנים משונעים באמצעות רכבת ישראל זה שנים רבות, בפיקוח משרד התחבורה האמון על הנושא. </w:t>
      </w:r>
    </w:p>
    <w:p w14:paraId="051A16AC" w14:textId="77777777" w:rsidR="00000000" w:rsidRDefault="00ED7A37">
      <w:pPr>
        <w:pStyle w:val="a"/>
        <w:rPr>
          <w:rFonts w:hint="cs"/>
          <w:rtl/>
        </w:rPr>
      </w:pPr>
    </w:p>
    <w:p w14:paraId="54E484C6" w14:textId="77777777" w:rsidR="00000000" w:rsidRDefault="00ED7A37">
      <w:pPr>
        <w:pStyle w:val="a"/>
        <w:rPr>
          <w:rFonts w:hint="cs"/>
          <w:rtl/>
        </w:rPr>
      </w:pPr>
      <w:r>
        <w:rPr>
          <w:rFonts w:hint="cs"/>
          <w:rtl/>
        </w:rPr>
        <w:t>בעיר באר-שבע קיים מסוף מטענים, שבו נעשות מדי יום טעינה ופריקה של חומרים  מסוכנים. בעק</w:t>
      </w:r>
      <w:r>
        <w:rPr>
          <w:rFonts w:hint="cs"/>
          <w:rtl/>
        </w:rPr>
        <w:t>בות לחץ שהפעיל המשרד לאיכות הסביבה יועתק בתוך כחצי שנה מסוף המטענים מבאר-שבע לרמת-חובב, ובכך יופסקו טעינה ופריקה של חומרים מסוכנים בעיר באר-שבע וכן תימנע כניסת מכליות כביש עמוסות חמ"ס למסוף בעיר.</w:t>
      </w:r>
    </w:p>
    <w:p w14:paraId="5DC673EC" w14:textId="77777777" w:rsidR="00000000" w:rsidRDefault="00ED7A37">
      <w:pPr>
        <w:pStyle w:val="a"/>
        <w:rPr>
          <w:rFonts w:hint="cs"/>
          <w:rtl/>
        </w:rPr>
      </w:pPr>
    </w:p>
    <w:p w14:paraId="215A1654" w14:textId="77777777" w:rsidR="00000000" w:rsidRDefault="00ED7A37">
      <w:pPr>
        <w:pStyle w:val="a"/>
        <w:rPr>
          <w:rFonts w:hint="cs"/>
          <w:rtl/>
        </w:rPr>
      </w:pPr>
      <w:r>
        <w:rPr>
          <w:rFonts w:hint="cs"/>
          <w:rtl/>
        </w:rPr>
        <w:t>בעקבות דרישת המשרד לאיכות הסביבה מבצעת בימים אלה רכבת ישראל</w:t>
      </w:r>
      <w:r>
        <w:rPr>
          <w:rFonts w:hint="cs"/>
          <w:rtl/>
        </w:rPr>
        <w:t xml:space="preserve"> סקר לבחינת סיכונים במסוף העתידי ברמת-חובב.</w:t>
      </w:r>
    </w:p>
    <w:p w14:paraId="18175615" w14:textId="77777777" w:rsidR="00000000" w:rsidRDefault="00ED7A37">
      <w:pPr>
        <w:pStyle w:val="a"/>
        <w:rPr>
          <w:rFonts w:hint="cs"/>
          <w:rtl/>
        </w:rPr>
      </w:pPr>
    </w:p>
    <w:p w14:paraId="524E14A2" w14:textId="77777777" w:rsidR="00000000" w:rsidRDefault="00ED7A37">
      <w:pPr>
        <w:pStyle w:val="a"/>
        <w:rPr>
          <w:rFonts w:hint="cs"/>
          <w:rtl/>
        </w:rPr>
      </w:pPr>
      <w:r>
        <w:rPr>
          <w:rFonts w:hint="cs"/>
          <w:rtl/>
        </w:rPr>
        <w:t>2. בארץ מיוצרות ומטופלות, לרבות באמצעות מיחזור, שימוש חוזר, טיפולים שונים וייצוא, יותר מ-300,000 טונות פסולת מסוכנת. רק כ=25% מסך כל הפסולת מועברים לטיפול במפעל לטיפול בפסולת מסוכנת ברמת-חובב. מתוכם כ=45% מגיעים</w:t>
      </w:r>
      <w:r>
        <w:rPr>
          <w:rFonts w:hint="cs"/>
          <w:rtl/>
        </w:rPr>
        <w:t xml:space="preserve"> רק ממפעלים ועסקים המצויים בתחומי מחוז דרום.</w:t>
      </w:r>
    </w:p>
    <w:p w14:paraId="187A5CC0" w14:textId="77777777" w:rsidR="00000000" w:rsidRDefault="00ED7A37">
      <w:pPr>
        <w:pStyle w:val="a"/>
        <w:rPr>
          <w:rFonts w:hint="cs"/>
          <w:rtl/>
        </w:rPr>
      </w:pPr>
    </w:p>
    <w:p w14:paraId="2944F9AF" w14:textId="77777777" w:rsidR="00000000" w:rsidRDefault="00ED7A37">
      <w:pPr>
        <w:pStyle w:val="a"/>
        <w:rPr>
          <w:rFonts w:hint="cs"/>
          <w:rtl/>
        </w:rPr>
      </w:pPr>
      <w:r>
        <w:rPr>
          <w:rFonts w:hint="cs"/>
          <w:rtl/>
        </w:rPr>
        <w:t>3. המשרד מעודד מפעלים לטיפול בפסולת מסוכנת, שיאפשרו תחרות ושיפור השירות בכל הקשור לטיפול בפסולת מסוכנת. לדוגמה, בארץ פועלים כ-20 מפעלי מיחזור וטיפול בפסולת מסוכנת, המקבלים סוגים רבים ושונים של פסולות מסוכנות לט</w:t>
      </w:r>
      <w:r>
        <w:rPr>
          <w:rFonts w:hint="cs"/>
          <w:rtl/>
        </w:rPr>
        <w:t>יפול. הנושא נבחן באמצעות ועדת מומחים, אשר הגיעה למסקנה כי הפתרון הנכון ביותר להטמנת הפסולות הוא לפתח את האתר הקיים ברמת-חובב. עם זאת, אין המשרד מתנגד להקמת אתר פסולת רעילה נוסף.</w:t>
      </w:r>
    </w:p>
    <w:p w14:paraId="562B706F" w14:textId="77777777" w:rsidR="00000000" w:rsidRDefault="00ED7A37">
      <w:pPr>
        <w:pStyle w:val="a"/>
        <w:rPr>
          <w:rFonts w:hint="cs"/>
          <w:rtl/>
        </w:rPr>
      </w:pPr>
    </w:p>
    <w:p w14:paraId="5B854590" w14:textId="77777777" w:rsidR="00000000" w:rsidRDefault="00ED7A37">
      <w:pPr>
        <w:pStyle w:val="a"/>
        <w:rPr>
          <w:rFonts w:hint="cs"/>
          <w:rtl/>
        </w:rPr>
      </w:pPr>
      <w:r>
        <w:rPr>
          <w:rFonts w:hint="cs"/>
          <w:rtl/>
        </w:rPr>
        <w:t xml:space="preserve">4. המשרד לאיכות הסביבה הציב את הסדרת הטיפול בפסולת מוצקה בראש סדר עדיפויותיו </w:t>
      </w:r>
      <w:r>
        <w:rPr>
          <w:rFonts w:hint="cs"/>
          <w:rtl/>
        </w:rPr>
        <w:t>מיום הקמתו. להלן סקירה תמציתית של פעילות המשרד ותוכניותיו בתחום חשוב זה:</w:t>
      </w:r>
    </w:p>
    <w:p w14:paraId="22CA8D17" w14:textId="77777777" w:rsidR="00000000" w:rsidRDefault="00ED7A37">
      <w:pPr>
        <w:pStyle w:val="a"/>
        <w:rPr>
          <w:rFonts w:hint="cs"/>
          <w:rtl/>
        </w:rPr>
      </w:pPr>
    </w:p>
    <w:p w14:paraId="4F9374C9" w14:textId="77777777" w:rsidR="00000000" w:rsidRDefault="00ED7A37">
      <w:pPr>
        <w:pStyle w:val="a"/>
        <w:rPr>
          <w:rFonts w:hint="cs"/>
          <w:rtl/>
        </w:rPr>
      </w:pPr>
      <w:r>
        <w:rPr>
          <w:rFonts w:hint="cs"/>
          <w:rtl/>
        </w:rPr>
        <w:t>עד מחצית שנות ה-90 פונתה הפסולת על-ידי הרשויות המקומיות למאות מזבלות פראיות או מטמנות חסרות תשתית הולמת, תוך גרימת מפגעים סביבתיים, ובהם מפגעי ריח, מטרדי זבובים, זיהום  מקורות מים וק</w:t>
      </w:r>
      <w:r>
        <w:rPr>
          <w:rFonts w:hint="cs"/>
          <w:rtl/>
        </w:rPr>
        <w:t>רקע, סכנה לתעופה אזרחית ותפיסת שטחי קרקע יקרים.</w:t>
      </w:r>
    </w:p>
    <w:p w14:paraId="66F41D28" w14:textId="77777777" w:rsidR="00000000" w:rsidRDefault="00ED7A37">
      <w:pPr>
        <w:pStyle w:val="a"/>
        <w:rPr>
          <w:rFonts w:hint="cs"/>
          <w:rtl/>
        </w:rPr>
      </w:pPr>
    </w:p>
    <w:p w14:paraId="3E0F7514" w14:textId="77777777" w:rsidR="00000000" w:rsidRDefault="00ED7A37">
      <w:pPr>
        <w:pStyle w:val="a"/>
        <w:rPr>
          <w:rFonts w:hint="cs"/>
          <w:rtl/>
        </w:rPr>
      </w:pPr>
      <w:r>
        <w:rPr>
          <w:rFonts w:hint="cs"/>
          <w:rtl/>
        </w:rPr>
        <w:t>בשנים האחרונות חלה התפתחות משמעותית בטיפול בפסולת בישראל. בשלב ראשון הושקעו המאמצים והמשאבים בהסדרת נושא ההטמנה ובסגירת מאות מזבלות פראיות קטנות שפעלו בארץ, בסגירת 76 מתוך 77 אתרים גדולים. האתר האחרון, רתמים</w:t>
      </w:r>
      <w:r>
        <w:rPr>
          <w:rFonts w:hint="cs"/>
          <w:rtl/>
        </w:rPr>
        <w:t xml:space="preserve"> על-יד אשדוד, ייסגר ב-30 ביוני 2003. כמו כן, הוקמו ונפתחו שני אתרי הטמנת פסולת מהמתקדמים בעולם ושודרגו תשתיות בכמה אתרים פעילים.</w:t>
      </w:r>
    </w:p>
    <w:p w14:paraId="720B492B" w14:textId="77777777" w:rsidR="00000000" w:rsidRDefault="00ED7A37">
      <w:pPr>
        <w:pStyle w:val="a"/>
        <w:rPr>
          <w:rFonts w:hint="cs"/>
          <w:rtl/>
        </w:rPr>
      </w:pPr>
    </w:p>
    <w:p w14:paraId="3602ECB6" w14:textId="77777777" w:rsidR="00000000" w:rsidRDefault="00ED7A37">
      <w:pPr>
        <w:pStyle w:val="a"/>
        <w:rPr>
          <w:rFonts w:hint="cs"/>
          <w:rtl/>
        </w:rPr>
      </w:pPr>
      <w:r>
        <w:rPr>
          <w:rFonts w:hint="cs"/>
          <w:rtl/>
        </w:rPr>
        <w:t>בשלב השני, שבו אנו נמצאים כיום, מוביל המשרד את מדיניות הטיפול המשולב בפסולת הכוללת הפחתה במקור, מיחזור והשבה והפקת אנרגיה מפסו</w:t>
      </w:r>
      <w:r>
        <w:rPr>
          <w:rFonts w:hint="cs"/>
          <w:rtl/>
        </w:rPr>
        <w:t>לת, וזאת במטרה להפחית בהדרגה את כמות הפסולת המיוצרת בכלל והמועברת להטמנה בפרט. במסגרת מדיניות זו התקבלה ביולי 2001 החלטת ממשלה הקובעת, כי משרדי הממשלה וגופי הסמך יפעלו להפחתת כמויות הפסולת ולמיחזורה.</w:t>
      </w:r>
    </w:p>
    <w:p w14:paraId="293FBFC9" w14:textId="77777777" w:rsidR="00000000" w:rsidRDefault="00ED7A37">
      <w:pPr>
        <w:pStyle w:val="a"/>
        <w:rPr>
          <w:rFonts w:hint="cs"/>
          <w:rtl/>
        </w:rPr>
      </w:pPr>
    </w:p>
    <w:p w14:paraId="0DAD484E" w14:textId="77777777" w:rsidR="00000000" w:rsidRDefault="00ED7A37">
      <w:pPr>
        <w:pStyle w:val="a"/>
        <w:rPr>
          <w:rFonts w:hint="cs"/>
          <w:rtl/>
        </w:rPr>
      </w:pPr>
      <w:r>
        <w:rPr>
          <w:rFonts w:hint="cs"/>
          <w:rtl/>
        </w:rPr>
        <w:t>כמות הפסולת העירונית שנוצרה בשנת 2002 היא כ-4.9 מיליוני</w:t>
      </w:r>
      <w:r>
        <w:rPr>
          <w:rFonts w:hint="cs"/>
          <w:rtl/>
        </w:rPr>
        <w:t xml:space="preserve"> טונות, שהם בממוצע כ-700 ק"ג לנפש לשנה. כתוצאה מפעילות המשרד, שיעורי מיחזור הפסולת גדלו מכ-3% בתחילת שנות ה-90 ללמעלה מ-10% בשנת 1999, ושיעורים אלה הוכפלו לכ-20% בסוף שנת 2002. אנו מצפים כי בשנת 2005 לפחות 35% מהפסולת המיוצרת יצומצמו במקור ויעברו מיחזור או</w:t>
      </w:r>
      <w:r>
        <w:rPr>
          <w:rFonts w:hint="cs"/>
          <w:rtl/>
        </w:rPr>
        <w:t xml:space="preserve"> השבה, וכי שיעורים אלה יעלו לכ-50% מיחזור בסוף שנת 2010.</w:t>
      </w:r>
    </w:p>
    <w:p w14:paraId="4BBB9A59" w14:textId="77777777" w:rsidR="00000000" w:rsidRDefault="00ED7A37">
      <w:pPr>
        <w:pStyle w:val="a"/>
        <w:rPr>
          <w:rFonts w:hint="cs"/>
          <w:rtl/>
        </w:rPr>
      </w:pPr>
    </w:p>
    <w:p w14:paraId="771D2324" w14:textId="77777777" w:rsidR="00000000" w:rsidRDefault="00ED7A37">
      <w:pPr>
        <w:pStyle w:val="a"/>
        <w:rPr>
          <w:rFonts w:hint="cs"/>
          <w:rtl/>
        </w:rPr>
      </w:pPr>
      <w:r>
        <w:rPr>
          <w:rFonts w:hint="cs"/>
          <w:rtl/>
        </w:rPr>
        <w:t>מעבר לאמור לעיל, המשרד לאיכות הסביבה פועל לקידום הטיפול בפסולת בניין. לצורך כך התקבלה בתחילת שנת 2003 החלטת ממשלה המאשרת תוכנית עבודה לקידום פתרונות בתחום זה. עיקרי התוכנית הם להביא את הרשויות המקומ</w:t>
      </w:r>
      <w:r>
        <w:rPr>
          <w:rFonts w:hint="cs"/>
          <w:rtl/>
        </w:rPr>
        <w:t>יות ואת הקבלנים להקמת מערך לסילוק ולטיפול בפסולת יבשה ובפסולת בניין, תוך העדפת מיחזורה. במסגרת התוכנית המשרד אמור לסייע כספית לקידום המערכים ולהפעיל אכיפה מוגברת. לצורך כך הוקצה תקציב בסך 54 מיליון ש"ח למשך שלוש שנים, אשר בשלב זה צומצם לאור הקיצוצים התקציב</w:t>
      </w:r>
      <w:r>
        <w:rPr>
          <w:rFonts w:hint="cs"/>
          <w:rtl/>
        </w:rPr>
        <w:t>יים.</w:t>
      </w:r>
    </w:p>
    <w:p w14:paraId="33DA21FA" w14:textId="77777777" w:rsidR="00000000" w:rsidRDefault="00ED7A37">
      <w:pPr>
        <w:pStyle w:val="a"/>
        <w:rPr>
          <w:rFonts w:hint="cs"/>
          <w:rtl/>
        </w:rPr>
      </w:pPr>
    </w:p>
    <w:p w14:paraId="52563E13" w14:textId="77777777" w:rsidR="00000000" w:rsidRDefault="00ED7A37">
      <w:pPr>
        <w:pStyle w:val="a"/>
        <w:rPr>
          <w:rFonts w:hint="cs"/>
          <w:rtl/>
        </w:rPr>
      </w:pPr>
      <w:r>
        <w:rPr>
          <w:rFonts w:hint="cs"/>
          <w:rtl/>
        </w:rPr>
        <w:t xml:space="preserve">מדיניות המשרד לאיכות הסביבה בנושא הטיפול בפסולת המוצקה מבוססת על העיקרון, כי יצרני הפסולת, קרי הרשויות, אחראיות לטיפול בפסולת החל מאיסופה מבית התושב ועד להשלמת הטיפול באופן סביבתי נאות. גיוס כל גורמי הממשל הארצי והמקומי בישראל ושיתוף מובילי דעת הקהל </w:t>
      </w:r>
      <w:r>
        <w:rPr>
          <w:rFonts w:hint="cs"/>
          <w:rtl/>
        </w:rPr>
        <w:t>בישראל, התקשורת והאזרחים מן המניין באתגר החשוב הזה יביאו ליישום מדיניות הטיפול בפסולת.</w:t>
      </w:r>
    </w:p>
    <w:p w14:paraId="519838F7" w14:textId="77777777" w:rsidR="00000000" w:rsidRDefault="00ED7A37">
      <w:pPr>
        <w:pStyle w:val="a"/>
        <w:rPr>
          <w:rFonts w:hint="cs"/>
          <w:rtl/>
        </w:rPr>
      </w:pPr>
    </w:p>
    <w:p w14:paraId="57CE424E" w14:textId="77777777" w:rsidR="00000000" w:rsidRDefault="00ED7A37">
      <w:pPr>
        <w:pStyle w:val="a"/>
        <w:rPr>
          <w:rFonts w:hint="cs"/>
          <w:rtl/>
        </w:rPr>
      </w:pPr>
      <w:r>
        <w:rPr>
          <w:rFonts w:hint="cs"/>
          <w:rtl/>
        </w:rPr>
        <w:t>רצ"ב חוברת המציגה את העקרונות שעל-פיהם יפעל המשרד לאיכות הסביבה, בשיתוף עם כל העוסקים במלאכה, לקידום הטיפול המשולב בפסולת המוצקה.</w:t>
      </w:r>
    </w:p>
    <w:p w14:paraId="1ED29DBA" w14:textId="77777777" w:rsidR="00000000" w:rsidRDefault="00ED7A37">
      <w:pPr>
        <w:pStyle w:val="ad"/>
        <w:rPr>
          <w:rtl/>
        </w:rPr>
      </w:pPr>
      <w:r>
        <w:rPr>
          <w:rFonts w:hint="cs"/>
          <w:rtl/>
        </w:rPr>
        <w:br/>
      </w:r>
      <w:r>
        <w:rPr>
          <w:rFonts w:hint="eastAsia"/>
          <w:rtl/>
        </w:rPr>
        <w:t>היו</w:t>
      </w:r>
      <w:r>
        <w:rPr>
          <w:rtl/>
        </w:rPr>
        <w:t>"ר יולי-יואל אדלשטיין:</w:t>
      </w:r>
    </w:p>
    <w:p w14:paraId="10F9B7EC" w14:textId="77777777" w:rsidR="00000000" w:rsidRDefault="00ED7A37">
      <w:pPr>
        <w:pStyle w:val="a"/>
        <w:rPr>
          <w:rtl/>
        </w:rPr>
      </w:pPr>
    </w:p>
    <w:p w14:paraId="571199EC" w14:textId="77777777" w:rsidR="00000000" w:rsidRDefault="00ED7A37">
      <w:pPr>
        <w:pStyle w:val="a"/>
        <w:rPr>
          <w:rFonts w:hint="cs"/>
          <w:rtl/>
        </w:rPr>
      </w:pPr>
      <w:r>
        <w:rPr>
          <w:rFonts w:hint="cs"/>
          <w:rtl/>
        </w:rPr>
        <w:t>שאילתה מס'</w:t>
      </w:r>
      <w:r>
        <w:rPr>
          <w:rFonts w:hint="cs"/>
          <w:rtl/>
        </w:rPr>
        <w:t xml:space="preserve"> 186, של חבר הכנסת אבשלום וילן - לפרוטוקול. </w:t>
      </w:r>
    </w:p>
    <w:p w14:paraId="594ACD9F" w14:textId="77777777" w:rsidR="00000000" w:rsidRDefault="00ED7A37">
      <w:pPr>
        <w:pStyle w:val="Query"/>
        <w:jc w:val="center"/>
        <w:rPr>
          <w:rtl/>
        </w:rPr>
      </w:pPr>
      <w:r>
        <w:rPr>
          <w:rtl/>
        </w:rPr>
        <w:br/>
      </w:r>
      <w:bookmarkStart w:id="313" w:name="CQ11851FI0011851T16_06_2003_21_47_17"/>
      <w:bookmarkStart w:id="314" w:name="_Toc45367375"/>
      <w:bookmarkEnd w:id="313"/>
      <w:r>
        <w:rPr>
          <w:rtl/>
        </w:rPr>
        <w:t xml:space="preserve">186. דוח איגוד ערים </w:t>
      </w:r>
      <w:r>
        <w:rPr>
          <w:rFonts w:hint="cs"/>
          <w:rtl/>
        </w:rPr>
        <w:t xml:space="preserve">לאיכות הסביבה </w:t>
      </w:r>
      <w:r>
        <w:rPr>
          <w:rtl/>
        </w:rPr>
        <w:t>בנושא זיהום האוויר</w:t>
      </w:r>
      <w:bookmarkEnd w:id="314"/>
      <w:r>
        <w:rPr>
          <w:rtl/>
        </w:rPr>
        <w:t xml:space="preserve"> </w:t>
      </w:r>
    </w:p>
    <w:p w14:paraId="25BF3344" w14:textId="77777777" w:rsidR="00000000" w:rsidRDefault="00ED7A37">
      <w:pPr>
        <w:pStyle w:val="a"/>
        <w:rPr>
          <w:rtl/>
        </w:rPr>
      </w:pPr>
    </w:p>
    <w:p w14:paraId="331E7DC3" w14:textId="77777777" w:rsidR="00000000" w:rsidRDefault="00ED7A37">
      <w:pPr>
        <w:pStyle w:val="ac"/>
      </w:pPr>
      <w:bookmarkStart w:id="315" w:name="ESQ11851"/>
      <w:bookmarkEnd w:id="315"/>
      <w:r>
        <w:rPr>
          <w:rtl/>
        </w:rPr>
        <w:t>חבר</w:t>
      </w:r>
      <w:r>
        <w:rPr>
          <w:rFonts w:hint="cs"/>
          <w:rtl/>
        </w:rPr>
        <w:t xml:space="preserve"> הכנסת </w:t>
      </w:r>
      <w:r>
        <w:rPr>
          <w:rtl/>
        </w:rPr>
        <w:t>אבשלום וילן</w:t>
      </w:r>
      <w:r>
        <w:rPr>
          <w:rFonts w:hint="cs"/>
          <w:rtl/>
        </w:rPr>
        <w:t xml:space="preserve"> </w:t>
      </w:r>
      <w:r>
        <w:rPr>
          <w:rtl/>
        </w:rPr>
        <w:t>שאל</w:t>
      </w:r>
      <w:r>
        <w:rPr>
          <w:rFonts w:hint="cs"/>
          <w:rtl/>
        </w:rPr>
        <w:t xml:space="preserve"> את</w:t>
      </w:r>
      <w:r>
        <w:rPr>
          <w:rtl/>
        </w:rPr>
        <w:t xml:space="preserve"> השרה</w:t>
      </w:r>
      <w:r>
        <w:rPr>
          <w:rFonts w:hint="cs"/>
          <w:rtl/>
        </w:rPr>
        <w:t xml:space="preserve"> </w:t>
      </w:r>
      <w:r>
        <w:rPr>
          <w:rtl/>
        </w:rPr>
        <w:t>לאיכות הסביבה</w:t>
      </w:r>
    </w:p>
    <w:p w14:paraId="33CB7550" w14:textId="77777777" w:rsidR="00000000" w:rsidRDefault="00ED7A37">
      <w:pPr>
        <w:bidi/>
        <w:spacing w:line="360" w:lineRule="auto"/>
        <w:ind w:firstLine="720"/>
        <w:jc w:val="both"/>
        <w:rPr>
          <w:rFonts w:cs="Arial" w:hint="cs"/>
          <w:sz w:val="28"/>
          <w:szCs w:val="22"/>
          <w:rtl/>
        </w:rPr>
      </w:pPr>
      <w:r>
        <w:rPr>
          <w:rFonts w:cs="Arial"/>
          <w:sz w:val="28"/>
          <w:szCs w:val="22"/>
          <w:rtl/>
        </w:rPr>
        <w:t>ביום ד' בסיוון התשס"ג (4 ביוני 2003):</w:t>
      </w:r>
    </w:p>
    <w:p w14:paraId="1F603EE1" w14:textId="77777777" w:rsidR="00000000" w:rsidRDefault="00ED7A37">
      <w:pPr>
        <w:bidi/>
        <w:spacing w:line="360" w:lineRule="auto"/>
        <w:ind w:firstLine="523"/>
        <w:jc w:val="both"/>
        <w:rPr>
          <w:rFonts w:cs="Arial" w:hint="cs"/>
          <w:sz w:val="28"/>
          <w:szCs w:val="22"/>
        </w:rPr>
      </w:pPr>
    </w:p>
    <w:p w14:paraId="4A58F5C9" w14:textId="77777777" w:rsidR="00000000" w:rsidRDefault="00ED7A37">
      <w:pPr>
        <w:bidi/>
        <w:spacing w:line="360" w:lineRule="auto"/>
        <w:ind w:firstLine="523"/>
        <w:jc w:val="both"/>
        <w:rPr>
          <w:rFonts w:cs="Arial"/>
          <w:sz w:val="28"/>
          <w:szCs w:val="22"/>
        </w:rPr>
      </w:pPr>
    </w:p>
    <w:p w14:paraId="51D9F4C3" w14:textId="77777777" w:rsidR="00000000" w:rsidRDefault="00ED7A37">
      <w:pPr>
        <w:bidi/>
        <w:spacing w:line="360" w:lineRule="auto"/>
        <w:ind w:firstLine="720"/>
        <w:jc w:val="both"/>
        <w:rPr>
          <w:rFonts w:cs="Arial" w:hint="cs"/>
          <w:sz w:val="28"/>
          <w:szCs w:val="22"/>
        </w:rPr>
      </w:pPr>
      <w:r>
        <w:rPr>
          <w:rFonts w:cs="Arial"/>
          <w:sz w:val="28"/>
          <w:szCs w:val="22"/>
          <w:rtl/>
        </w:rPr>
        <w:t>מדוח איגוד ערים לאיכות הסביבה עולה</w:t>
      </w:r>
      <w:r>
        <w:rPr>
          <w:rFonts w:cs="Arial" w:hint="cs"/>
          <w:sz w:val="28"/>
          <w:szCs w:val="22"/>
          <w:rtl/>
        </w:rPr>
        <w:t>,</w:t>
      </w:r>
      <w:r>
        <w:rPr>
          <w:rFonts w:cs="Arial"/>
          <w:sz w:val="28"/>
          <w:szCs w:val="22"/>
          <w:rtl/>
        </w:rPr>
        <w:t xml:space="preserve"> כי רמת זיהום </w:t>
      </w:r>
      <w:r>
        <w:rPr>
          <w:rFonts w:cs="Arial" w:hint="cs"/>
          <w:sz w:val="28"/>
          <w:szCs w:val="22"/>
          <w:rtl/>
        </w:rPr>
        <w:t>האוויר בכמה</w:t>
      </w:r>
      <w:r>
        <w:rPr>
          <w:rFonts w:cs="Arial"/>
          <w:sz w:val="28"/>
          <w:szCs w:val="22"/>
          <w:rtl/>
        </w:rPr>
        <w:t xml:space="preserve"> ערים ח</w:t>
      </w:r>
      <w:r>
        <w:rPr>
          <w:rFonts w:cs="Arial"/>
          <w:sz w:val="28"/>
          <w:szCs w:val="22"/>
          <w:rtl/>
        </w:rPr>
        <w:t>ורגת מרמת התקן המותר.</w:t>
      </w:r>
      <w:r>
        <w:rPr>
          <w:rFonts w:cs="Arial" w:hint="cs"/>
          <w:sz w:val="28"/>
          <w:szCs w:val="22"/>
          <w:rtl/>
        </w:rPr>
        <w:t xml:space="preserve"> שיעור התמותה כתוצאה מהזיהום מגיע לכדי 8% מהתמותה הטבעית.</w:t>
      </w:r>
    </w:p>
    <w:p w14:paraId="318FC764" w14:textId="77777777" w:rsidR="00000000" w:rsidRDefault="00ED7A37">
      <w:pPr>
        <w:bidi/>
        <w:spacing w:line="360" w:lineRule="auto"/>
        <w:ind w:firstLine="720"/>
        <w:jc w:val="both"/>
        <w:rPr>
          <w:rFonts w:cs="Arial"/>
          <w:sz w:val="28"/>
          <w:szCs w:val="22"/>
        </w:rPr>
      </w:pPr>
    </w:p>
    <w:p w14:paraId="73E1060A" w14:textId="77777777" w:rsidR="00000000" w:rsidRDefault="00ED7A37">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1AB1AF1D" w14:textId="77777777" w:rsidR="00000000" w:rsidRDefault="00ED7A37">
      <w:pPr>
        <w:bidi/>
        <w:spacing w:line="360" w:lineRule="auto"/>
        <w:ind w:firstLine="720"/>
        <w:jc w:val="both"/>
        <w:rPr>
          <w:rFonts w:cs="Arial"/>
          <w:sz w:val="28"/>
          <w:szCs w:val="22"/>
        </w:rPr>
      </w:pPr>
    </w:p>
    <w:p w14:paraId="2D979A38" w14:textId="77777777" w:rsidR="00000000" w:rsidRDefault="00ED7A37">
      <w:pPr>
        <w:bidi/>
        <w:spacing w:line="360" w:lineRule="auto"/>
        <w:ind w:firstLine="720"/>
        <w:jc w:val="both"/>
        <w:rPr>
          <w:rFonts w:cs="Arial"/>
          <w:sz w:val="28"/>
          <w:szCs w:val="22"/>
          <w:rtl/>
        </w:rPr>
      </w:pPr>
      <w:r>
        <w:rPr>
          <w:rFonts w:cs="Arial"/>
          <w:sz w:val="28"/>
          <w:szCs w:val="22"/>
          <w:rtl/>
        </w:rPr>
        <w:t xml:space="preserve">כיצד </w:t>
      </w:r>
      <w:r>
        <w:rPr>
          <w:rFonts w:cs="Arial" w:hint="cs"/>
          <w:sz w:val="28"/>
          <w:szCs w:val="22"/>
          <w:rtl/>
        </w:rPr>
        <w:t>י</w:t>
      </w:r>
      <w:r>
        <w:rPr>
          <w:rFonts w:cs="Arial"/>
          <w:sz w:val="28"/>
          <w:szCs w:val="22"/>
          <w:rtl/>
        </w:rPr>
        <w:t xml:space="preserve">תמודד </w:t>
      </w:r>
      <w:r>
        <w:rPr>
          <w:rFonts w:cs="Arial" w:hint="cs"/>
          <w:sz w:val="28"/>
          <w:szCs w:val="22"/>
          <w:rtl/>
        </w:rPr>
        <w:t xml:space="preserve">משרדך </w:t>
      </w:r>
      <w:r>
        <w:rPr>
          <w:rFonts w:cs="Arial"/>
          <w:sz w:val="28"/>
          <w:szCs w:val="22"/>
          <w:rtl/>
        </w:rPr>
        <w:t>עם הנתונים והחריגות המוצגים בדוח?</w:t>
      </w:r>
    </w:p>
    <w:p w14:paraId="2C04100A" w14:textId="77777777" w:rsidR="00000000" w:rsidRDefault="00ED7A37">
      <w:pPr>
        <w:pStyle w:val="ad"/>
        <w:rPr>
          <w:rFonts w:hint="cs"/>
          <w:rtl/>
        </w:rPr>
      </w:pPr>
    </w:p>
    <w:p w14:paraId="32E8243A" w14:textId="77777777" w:rsidR="00000000" w:rsidRDefault="00ED7A37">
      <w:pPr>
        <w:pStyle w:val="SpeakerCon"/>
        <w:rPr>
          <w:rFonts w:hint="cs"/>
          <w:rtl/>
        </w:rPr>
      </w:pPr>
      <w:r>
        <w:rPr>
          <w:rFonts w:hint="cs"/>
          <w:rtl/>
        </w:rPr>
        <w:t>תשובת השרה לאיכות הסביבה יהודית נאות:</w:t>
      </w:r>
    </w:p>
    <w:p w14:paraId="0EC2A1AF" w14:textId="77777777" w:rsidR="00000000" w:rsidRDefault="00ED7A37">
      <w:pPr>
        <w:pStyle w:val="a"/>
        <w:ind w:firstLine="0"/>
        <w:rPr>
          <w:rFonts w:hint="cs"/>
          <w:rtl/>
        </w:rPr>
      </w:pPr>
      <w:r>
        <w:rPr>
          <w:rFonts w:hint="cs"/>
          <w:rtl/>
        </w:rPr>
        <w:t>(לא נקראה, נמסרה לפרוטוקול)</w:t>
      </w:r>
    </w:p>
    <w:p w14:paraId="5BC17D88" w14:textId="77777777" w:rsidR="00000000" w:rsidRDefault="00ED7A37">
      <w:pPr>
        <w:pStyle w:val="a"/>
        <w:rPr>
          <w:rFonts w:hint="cs"/>
          <w:rtl/>
        </w:rPr>
      </w:pPr>
    </w:p>
    <w:p w14:paraId="28F9A4C6" w14:textId="77777777" w:rsidR="00000000" w:rsidRDefault="00ED7A37">
      <w:pPr>
        <w:pStyle w:val="a"/>
        <w:rPr>
          <w:rFonts w:hint="cs"/>
          <w:rtl/>
        </w:rPr>
      </w:pPr>
      <w:r>
        <w:rPr>
          <w:rFonts w:hint="cs"/>
          <w:rtl/>
        </w:rPr>
        <w:t>למשרד לאיכות הסביבה מערך ארצי למדידה רציפה</w:t>
      </w:r>
      <w:r>
        <w:rPr>
          <w:rFonts w:hint="cs"/>
          <w:rtl/>
        </w:rPr>
        <w:t xml:space="preserve"> של זיהום האוויר בארץ. תוצאות המדידה מצביעות על רמות זיהום אוויר גבוהות בכל הארץ, ובייחוד במרכזי הערים הגדולות: תל-אביב, ירושלים וחיפה.</w:t>
      </w:r>
    </w:p>
    <w:p w14:paraId="0C32F5A8" w14:textId="77777777" w:rsidR="00000000" w:rsidRDefault="00ED7A37">
      <w:pPr>
        <w:pStyle w:val="a"/>
        <w:ind w:firstLine="720"/>
        <w:rPr>
          <w:rFonts w:hint="cs"/>
          <w:rtl/>
        </w:rPr>
      </w:pPr>
    </w:p>
    <w:p w14:paraId="1A06EA93" w14:textId="77777777" w:rsidR="00000000" w:rsidRDefault="00ED7A37">
      <w:pPr>
        <w:pStyle w:val="a"/>
        <w:ind w:firstLine="720"/>
        <w:rPr>
          <w:rFonts w:hint="cs"/>
          <w:rtl/>
        </w:rPr>
      </w:pPr>
      <w:r>
        <w:rPr>
          <w:rFonts w:hint="cs"/>
          <w:rtl/>
        </w:rPr>
        <w:t>לזיהום האוויר השלכות שליליות על בריאות הציבור: תמותה מוקדמת, מחלות בדרכי הנשימה, מחלות לב, ברונכיטיס כרונית ואקוטית ואס</w:t>
      </w:r>
      <w:r>
        <w:rPr>
          <w:rFonts w:hint="cs"/>
          <w:rtl/>
        </w:rPr>
        <w:t xml:space="preserve">תמה. </w:t>
      </w:r>
    </w:p>
    <w:p w14:paraId="1661DA41" w14:textId="77777777" w:rsidR="00000000" w:rsidRDefault="00ED7A37">
      <w:pPr>
        <w:pStyle w:val="a"/>
        <w:ind w:firstLine="720"/>
        <w:rPr>
          <w:rFonts w:hint="cs"/>
          <w:rtl/>
        </w:rPr>
      </w:pPr>
    </w:p>
    <w:p w14:paraId="42FEA2B7" w14:textId="77777777" w:rsidR="00000000" w:rsidRDefault="00ED7A37">
      <w:pPr>
        <w:pStyle w:val="a"/>
        <w:ind w:firstLine="720"/>
        <w:rPr>
          <w:rFonts w:hint="cs"/>
          <w:rtl/>
        </w:rPr>
      </w:pPr>
      <w:r>
        <w:rPr>
          <w:rFonts w:hint="cs"/>
          <w:rtl/>
        </w:rPr>
        <w:t xml:space="preserve">סקר סיכונים שערכנו יחד עם הסוכנות להגנת הסביבה האמריקנית ועמותת "אדם, טבע ודין" הצביע על היקפי תמותה ותחלואה עצומים באזור תל-אביב ואשדוד כתוצאה מזיהום האוויר. בתל-אביב לבדה מתים מדי שנה 110 איש כתוצאה מזיהום האוויר; בנוסף, 27,600 מקרים של סימפטומים </w:t>
      </w:r>
      <w:r>
        <w:rPr>
          <w:rFonts w:hint="cs"/>
          <w:rtl/>
        </w:rPr>
        <w:t>נשימתיים בילדים גילאי 7-14  - 20% מאוכלוסיית הילדים שכללה 142,000 נפש. אלו רק חלק מהנזקים. המקור העיקרי לזיהום הוא כלי הרכב, אך גם לתחנות הכוח ולתעשייה תרומה לא מבוטלת.</w:t>
      </w:r>
    </w:p>
    <w:p w14:paraId="3DB51BAD" w14:textId="77777777" w:rsidR="00000000" w:rsidRDefault="00ED7A37">
      <w:pPr>
        <w:pStyle w:val="a"/>
        <w:ind w:firstLine="720"/>
        <w:rPr>
          <w:rFonts w:hint="cs"/>
          <w:rtl/>
        </w:rPr>
      </w:pPr>
    </w:p>
    <w:p w14:paraId="67F3837A" w14:textId="77777777" w:rsidR="00000000" w:rsidRDefault="00ED7A37">
      <w:pPr>
        <w:pStyle w:val="a"/>
        <w:ind w:firstLine="720"/>
        <w:rPr>
          <w:rFonts w:hint="cs"/>
          <w:rtl/>
        </w:rPr>
      </w:pPr>
      <w:r>
        <w:rPr>
          <w:rFonts w:hint="cs"/>
          <w:rtl/>
        </w:rPr>
        <w:t>לאור חומרת הבעיה העברנו בדצמבר 2002 החלטת ממשלה המקימה ועדת מנכ"לים, שתפקידה לגבש תוכנ</w:t>
      </w:r>
      <w:r>
        <w:rPr>
          <w:rFonts w:hint="cs"/>
          <w:rtl/>
        </w:rPr>
        <w:t xml:space="preserve">ית פעולה לאומית לצמצום זיהום אוויר מתחבורה. בוועדה חברים כל המשרדים העוסקים בתחום </w:t>
      </w:r>
      <w:r>
        <w:rPr>
          <w:rtl/>
        </w:rPr>
        <w:t>–</w:t>
      </w:r>
      <w:r>
        <w:rPr>
          <w:rFonts w:hint="cs"/>
          <w:rtl/>
        </w:rPr>
        <w:t xml:space="preserve"> התחבורה, האוצר, הבריאות, התשתיות ועוד. הוועדה דנה בימים אלו בקידום תוכניות לשינוי ולהחמרת מבחני הרישוי השנתיים - הכנסת דלקים נקיים, שינויי מיסוי, סגירת מרכזי ערים לכניסת רכ</w:t>
      </w:r>
      <w:r>
        <w:rPr>
          <w:rFonts w:hint="cs"/>
          <w:rtl/>
        </w:rPr>
        <w:t>בים מזהמים, אמצעים לעידוד גריטת כלי רכב ישנים ועוד. הוועדה צפויה לסיים את עבודתה בחודשים הקרובים ולהגיש את המלצותיה לממשלה.</w:t>
      </w:r>
    </w:p>
    <w:p w14:paraId="0407D20A" w14:textId="77777777" w:rsidR="00000000" w:rsidRDefault="00ED7A37">
      <w:pPr>
        <w:pStyle w:val="a"/>
        <w:ind w:firstLine="720"/>
        <w:rPr>
          <w:rFonts w:hint="cs"/>
          <w:rtl/>
        </w:rPr>
      </w:pPr>
    </w:p>
    <w:p w14:paraId="3B1180A1" w14:textId="77777777" w:rsidR="00000000" w:rsidRDefault="00ED7A37">
      <w:pPr>
        <w:pStyle w:val="a"/>
        <w:ind w:firstLine="720"/>
        <w:rPr>
          <w:rFonts w:hint="cs"/>
          <w:rtl/>
        </w:rPr>
      </w:pPr>
      <w:r>
        <w:rPr>
          <w:rFonts w:hint="cs"/>
          <w:rtl/>
        </w:rPr>
        <w:t>במקביל להכנת תוכנית מקיפה לטיפול בבעיה, קידמנו לאחרונה בשיתוף משרד התשתיות את מעבר כלל המשק לשימוש בסולר דל-גופרית  - סולר עירוני -</w:t>
      </w:r>
      <w:r>
        <w:rPr>
          <w:rFonts w:hint="cs"/>
          <w:rtl/>
        </w:rPr>
        <w:t xml:space="preserve"> החל מינואר 2004, כאשר מיולי השנה תחול חובה לייצר ולייבא אך ורק סולר עירוני. צעד זה יביא להפחתה של כ-10% בפליטת המזהמים מרכבי דיזל ויאפשר התקנת ממירים קטליטיים על רכבים אלו, שיש בהם כדי להביא  להפחתה של כ-90% ברמת הזיהום.</w:t>
      </w:r>
    </w:p>
    <w:p w14:paraId="298086C4" w14:textId="77777777" w:rsidR="00000000" w:rsidRDefault="00ED7A37">
      <w:pPr>
        <w:pStyle w:val="a"/>
        <w:ind w:firstLine="720"/>
        <w:rPr>
          <w:rFonts w:hint="cs"/>
          <w:rtl/>
        </w:rPr>
      </w:pPr>
    </w:p>
    <w:p w14:paraId="42BEE4B8" w14:textId="77777777" w:rsidR="00000000" w:rsidRDefault="00ED7A37">
      <w:pPr>
        <w:pStyle w:val="a"/>
        <w:ind w:firstLine="720"/>
        <w:rPr>
          <w:rFonts w:hint="cs"/>
          <w:rtl/>
        </w:rPr>
      </w:pPr>
      <w:r>
        <w:rPr>
          <w:rFonts w:hint="cs"/>
          <w:rtl/>
        </w:rPr>
        <w:t>לפני כשנה וחצי פרסמנו תקנות העוסק</w:t>
      </w:r>
      <w:r>
        <w:rPr>
          <w:rFonts w:hint="cs"/>
          <w:rtl/>
        </w:rPr>
        <w:t>ות באכיפה על כלי רכב מזהמים. תקנות אלו מאפשרות מתן קנסות גבוהים לרכבים שנמצאים מזהמים מעל המותר. לצורך זה אנו מפעילים שלוש ניידות אכיפה הבודקות את כלי הרכב, ובמידת האפשר אף שוללות את רשיון הרכב עד לתיקונו.</w:t>
      </w:r>
    </w:p>
    <w:p w14:paraId="305946AE" w14:textId="77777777" w:rsidR="00000000" w:rsidRDefault="00ED7A37">
      <w:pPr>
        <w:pStyle w:val="a"/>
        <w:ind w:firstLine="720"/>
        <w:rPr>
          <w:rFonts w:hint="cs"/>
          <w:rtl/>
        </w:rPr>
      </w:pPr>
    </w:p>
    <w:p w14:paraId="6BF940E6" w14:textId="77777777" w:rsidR="00000000" w:rsidRDefault="00ED7A37">
      <w:pPr>
        <w:pStyle w:val="a"/>
        <w:ind w:firstLine="720"/>
        <w:rPr>
          <w:rFonts w:hint="cs"/>
          <w:rtl/>
        </w:rPr>
      </w:pPr>
      <w:r>
        <w:rPr>
          <w:rFonts w:hint="cs"/>
          <w:rtl/>
        </w:rPr>
        <w:t>לחברות האוטובוסים הציבוריות העירוניות הוצאנו צווי</w:t>
      </w:r>
      <w:r>
        <w:rPr>
          <w:rFonts w:hint="cs"/>
          <w:rtl/>
        </w:rPr>
        <w:t xml:space="preserve">ם אישיים, המחייבים אותן להפחית בעשרות אחוזים את כמות המזהמים הנפלטת מציי הרכב שלהן, לעבור לשימוש בסולר עירוני, להכפיל את תדירות בדיקות העשן מהאוטובוסים ועוד. </w:t>
      </w:r>
    </w:p>
    <w:p w14:paraId="543BA087" w14:textId="77777777" w:rsidR="00000000" w:rsidRDefault="00ED7A37">
      <w:pPr>
        <w:pStyle w:val="a"/>
        <w:ind w:firstLine="720"/>
        <w:rPr>
          <w:rFonts w:hint="cs"/>
          <w:rtl/>
        </w:rPr>
      </w:pPr>
    </w:p>
    <w:p w14:paraId="0E8A4751" w14:textId="77777777" w:rsidR="00000000" w:rsidRDefault="00ED7A37">
      <w:pPr>
        <w:pStyle w:val="a"/>
        <w:ind w:firstLine="720"/>
        <w:rPr>
          <w:rFonts w:hint="cs"/>
          <w:rtl/>
        </w:rPr>
      </w:pPr>
      <w:r>
        <w:rPr>
          <w:rFonts w:hint="cs"/>
          <w:rtl/>
        </w:rPr>
        <w:t>כל אלה הם רק חלק מפעילותנו בנושא צמצום זיהום האוויר. המשרד פועל גם מול התעשייה ותחנות הכוח במטרה</w:t>
      </w:r>
      <w:r>
        <w:rPr>
          <w:rFonts w:hint="cs"/>
          <w:rtl/>
        </w:rPr>
        <w:t xml:space="preserve"> להביאן לביצועים סביבתיים כמו אלו הנהוגים באירופה, ומבצע דגימות פתע בארובות המפעלים. כנגד מפעלים הנמצאים מזהמים פותחים בהליכי אכיפה מינהלתיים ופליליים. כמו כן, מתבצעת פעילות הסברה נרחבת לציבור, המונחה באמצעות התקשורת כיצד לנהוג באירועי זיהום אוויר. המשרד מ</w:t>
      </w:r>
      <w:r>
        <w:rPr>
          <w:rFonts w:hint="cs"/>
          <w:rtl/>
        </w:rPr>
        <w:t xml:space="preserve">שתף פעולה עם משרד החינוך במטרה לצמצם את החשיפה של הילדים בבתי-הספר ובגנים לזיהום האוויר ועוד. </w:t>
      </w:r>
    </w:p>
    <w:p w14:paraId="69DEB3F5" w14:textId="77777777" w:rsidR="00000000" w:rsidRDefault="00ED7A37">
      <w:pPr>
        <w:pStyle w:val="a"/>
        <w:ind w:firstLine="720"/>
        <w:rPr>
          <w:rFonts w:hint="cs"/>
          <w:rtl/>
        </w:rPr>
      </w:pPr>
    </w:p>
    <w:p w14:paraId="1FAAAD6D" w14:textId="77777777" w:rsidR="00000000" w:rsidRDefault="00ED7A37">
      <w:pPr>
        <w:pStyle w:val="a"/>
        <w:ind w:firstLine="720"/>
        <w:rPr>
          <w:rFonts w:hint="cs"/>
          <w:rtl/>
        </w:rPr>
      </w:pPr>
      <w:r>
        <w:rPr>
          <w:rFonts w:hint="cs"/>
          <w:rtl/>
        </w:rPr>
        <w:t>המשרד לאיכות הסביבה רואה בבעיית זיהום האוויר את אחת הבעיות הסביבתיות הקשות ביותר, וימשיך לפעול בכל האמצעים העומדים לרשותו על מנת לצמצם את הבעיה ואת נזקיה.</w:t>
      </w:r>
    </w:p>
    <w:p w14:paraId="71CBE5E4" w14:textId="77777777" w:rsidR="00000000" w:rsidRDefault="00ED7A37">
      <w:pPr>
        <w:pStyle w:val="ad"/>
        <w:rPr>
          <w:rFonts w:hint="cs"/>
          <w:rtl/>
        </w:rPr>
      </w:pPr>
    </w:p>
    <w:p w14:paraId="363F5DFB" w14:textId="77777777" w:rsidR="00000000" w:rsidRDefault="00ED7A37">
      <w:pPr>
        <w:pStyle w:val="ad"/>
        <w:rPr>
          <w:rtl/>
        </w:rPr>
      </w:pPr>
      <w:r>
        <w:rPr>
          <w:rFonts w:hint="eastAsia"/>
          <w:rtl/>
        </w:rPr>
        <w:t>היו</w:t>
      </w:r>
      <w:r>
        <w:rPr>
          <w:rtl/>
        </w:rPr>
        <w:t>"</w:t>
      </w:r>
      <w:r>
        <w:rPr>
          <w:rtl/>
        </w:rPr>
        <w:t>ר יולי-יואל אדלשטיין:</w:t>
      </w:r>
    </w:p>
    <w:p w14:paraId="38052D4B" w14:textId="77777777" w:rsidR="00000000" w:rsidRDefault="00ED7A37">
      <w:pPr>
        <w:pStyle w:val="a"/>
        <w:rPr>
          <w:rtl/>
        </w:rPr>
      </w:pPr>
    </w:p>
    <w:p w14:paraId="39A7582F" w14:textId="77777777" w:rsidR="00000000" w:rsidRDefault="00ED7A37">
      <w:pPr>
        <w:pStyle w:val="a"/>
        <w:rPr>
          <w:rFonts w:hint="cs"/>
          <w:rtl/>
        </w:rPr>
      </w:pPr>
      <w:r>
        <w:rPr>
          <w:rFonts w:hint="cs"/>
          <w:rtl/>
        </w:rPr>
        <w:t xml:space="preserve">שאילתה מס' 202, של חברת הכנסת אתי לבני - לפרוטוקול. </w:t>
      </w:r>
    </w:p>
    <w:p w14:paraId="63EED6EB" w14:textId="77777777" w:rsidR="00000000" w:rsidRDefault="00ED7A37">
      <w:pPr>
        <w:pStyle w:val="Query"/>
        <w:jc w:val="center"/>
        <w:rPr>
          <w:rtl/>
        </w:rPr>
      </w:pPr>
      <w:r>
        <w:rPr>
          <w:rtl/>
        </w:rPr>
        <w:br/>
      </w:r>
      <w:bookmarkStart w:id="316" w:name="CQ11938FI0011938T16_06_2003_21_47_37"/>
      <w:bookmarkStart w:id="317" w:name="_Toc45367376"/>
      <w:bookmarkEnd w:id="316"/>
      <w:r>
        <w:rPr>
          <w:rtl/>
        </w:rPr>
        <w:t>202. השפעת חוות האנטנות "הלל" על בריאות תושבי צורן</w:t>
      </w:r>
      <w:bookmarkEnd w:id="317"/>
      <w:r>
        <w:rPr>
          <w:rtl/>
        </w:rPr>
        <w:t xml:space="preserve"> </w:t>
      </w:r>
    </w:p>
    <w:p w14:paraId="5CB7D906" w14:textId="77777777" w:rsidR="00000000" w:rsidRDefault="00ED7A37">
      <w:pPr>
        <w:pStyle w:val="a"/>
        <w:rPr>
          <w:rtl/>
        </w:rPr>
      </w:pPr>
    </w:p>
    <w:p w14:paraId="140DAB5A" w14:textId="77777777" w:rsidR="00000000" w:rsidRDefault="00ED7A37">
      <w:pPr>
        <w:pStyle w:val="ac"/>
      </w:pPr>
      <w:bookmarkStart w:id="318" w:name="ESQ11938"/>
      <w:bookmarkEnd w:id="318"/>
      <w:r>
        <w:rPr>
          <w:rtl/>
        </w:rPr>
        <w:t>חברת</w:t>
      </w:r>
      <w:r>
        <w:rPr>
          <w:rFonts w:hint="cs"/>
          <w:rtl/>
        </w:rPr>
        <w:t xml:space="preserve"> הכנסת </w:t>
      </w:r>
      <w:r>
        <w:rPr>
          <w:rtl/>
        </w:rPr>
        <w:t>אתי לבני</w:t>
      </w:r>
      <w:r>
        <w:rPr>
          <w:rFonts w:hint="cs"/>
          <w:rtl/>
        </w:rPr>
        <w:t xml:space="preserve"> </w:t>
      </w:r>
      <w:r>
        <w:rPr>
          <w:rtl/>
        </w:rPr>
        <w:t>שאלה</w:t>
      </w:r>
      <w:r>
        <w:rPr>
          <w:rFonts w:hint="cs"/>
          <w:rtl/>
        </w:rPr>
        <w:t xml:space="preserve"> את</w:t>
      </w:r>
      <w:r>
        <w:rPr>
          <w:rtl/>
        </w:rPr>
        <w:t xml:space="preserve"> השרה</w:t>
      </w:r>
      <w:r>
        <w:rPr>
          <w:rFonts w:hint="cs"/>
          <w:rtl/>
        </w:rPr>
        <w:t xml:space="preserve"> </w:t>
      </w:r>
      <w:r>
        <w:rPr>
          <w:rtl/>
        </w:rPr>
        <w:t>לאיכות הסביבה</w:t>
      </w:r>
    </w:p>
    <w:p w14:paraId="6B734BF2" w14:textId="77777777" w:rsidR="00000000" w:rsidRDefault="00ED7A37">
      <w:pPr>
        <w:bidi/>
        <w:spacing w:line="360" w:lineRule="auto"/>
        <w:ind w:firstLine="720"/>
        <w:jc w:val="both"/>
        <w:rPr>
          <w:rFonts w:cs="Arial" w:hint="cs"/>
          <w:sz w:val="28"/>
          <w:szCs w:val="22"/>
          <w:rtl/>
        </w:rPr>
      </w:pPr>
      <w:r>
        <w:rPr>
          <w:rFonts w:cs="Arial"/>
          <w:sz w:val="28"/>
          <w:szCs w:val="22"/>
          <w:rtl/>
        </w:rPr>
        <w:t>ביום י"א בסיוון התשס"ג (11 ביוני 2003):</w:t>
      </w:r>
    </w:p>
    <w:p w14:paraId="41358238" w14:textId="77777777" w:rsidR="00000000" w:rsidRDefault="00ED7A37">
      <w:pPr>
        <w:bidi/>
        <w:spacing w:line="360" w:lineRule="auto"/>
        <w:ind w:firstLine="523"/>
        <w:jc w:val="both"/>
        <w:rPr>
          <w:rFonts w:cs="Arial" w:hint="cs"/>
          <w:sz w:val="28"/>
          <w:szCs w:val="22"/>
        </w:rPr>
      </w:pPr>
    </w:p>
    <w:p w14:paraId="3CD16933" w14:textId="77777777" w:rsidR="00000000" w:rsidRDefault="00ED7A37">
      <w:pPr>
        <w:bidi/>
        <w:spacing w:line="360" w:lineRule="auto"/>
        <w:ind w:firstLine="523"/>
        <w:jc w:val="both"/>
        <w:rPr>
          <w:rFonts w:cs="Arial"/>
          <w:sz w:val="28"/>
          <w:szCs w:val="22"/>
        </w:rPr>
      </w:pPr>
    </w:p>
    <w:p w14:paraId="48BD8E9C" w14:textId="77777777" w:rsidR="00000000" w:rsidRDefault="00ED7A37">
      <w:pPr>
        <w:bidi/>
        <w:spacing w:line="360" w:lineRule="auto"/>
        <w:ind w:firstLine="720"/>
        <w:jc w:val="both"/>
        <w:rPr>
          <w:rFonts w:cs="Arial"/>
          <w:sz w:val="28"/>
          <w:szCs w:val="22"/>
        </w:rPr>
      </w:pPr>
      <w:r>
        <w:rPr>
          <w:rFonts w:cs="Arial" w:hint="cs"/>
          <w:sz w:val="28"/>
          <w:szCs w:val="22"/>
          <w:rtl/>
        </w:rPr>
        <w:t>בשנים</w:t>
      </w:r>
      <w:r>
        <w:rPr>
          <w:rFonts w:cs="Arial"/>
          <w:sz w:val="28"/>
          <w:szCs w:val="22"/>
          <w:rtl/>
        </w:rPr>
        <w:t xml:space="preserve"> 1999 </w:t>
      </w:r>
      <w:r>
        <w:rPr>
          <w:rFonts w:cs="Arial" w:hint="cs"/>
          <w:sz w:val="28"/>
          <w:szCs w:val="22"/>
          <w:rtl/>
        </w:rPr>
        <w:t>ו-</w:t>
      </w:r>
      <w:r>
        <w:rPr>
          <w:rFonts w:cs="Arial"/>
          <w:sz w:val="28"/>
          <w:szCs w:val="22"/>
          <w:rtl/>
        </w:rPr>
        <w:t>2000 חל גידול משמעותי במ</w:t>
      </w:r>
      <w:r>
        <w:rPr>
          <w:rFonts w:cs="Arial"/>
          <w:sz w:val="28"/>
          <w:szCs w:val="22"/>
          <w:rtl/>
        </w:rPr>
        <w:t xml:space="preserve">ספר חולי הסרטן </w:t>
      </w:r>
      <w:r>
        <w:rPr>
          <w:rFonts w:cs="Arial" w:hint="cs"/>
          <w:sz w:val="28"/>
          <w:szCs w:val="22"/>
          <w:rtl/>
        </w:rPr>
        <w:t xml:space="preserve">בכל הגילים </w:t>
      </w:r>
      <w:r>
        <w:rPr>
          <w:rFonts w:cs="Arial"/>
          <w:sz w:val="28"/>
          <w:szCs w:val="22"/>
          <w:rtl/>
        </w:rPr>
        <w:t>בי</w:t>
      </w:r>
      <w:r>
        <w:rPr>
          <w:rFonts w:cs="Arial" w:hint="cs"/>
          <w:sz w:val="28"/>
          <w:szCs w:val="22"/>
          <w:rtl/>
        </w:rPr>
        <w:t>י</w:t>
      </w:r>
      <w:r>
        <w:rPr>
          <w:rFonts w:cs="Arial"/>
          <w:sz w:val="28"/>
          <w:szCs w:val="22"/>
          <w:rtl/>
        </w:rPr>
        <w:t>שוב צורן, בפרט סרטן גזע המוח</w:t>
      </w:r>
      <w:r>
        <w:rPr>
          <w:rFonts w:cs="Arial" w:hint="cs"/>
          <w:sz w:val="28"/>
          <w:szCs w:val="22"/>
          <w:rtl/>
        </w:rPr>
        <w:t>,</w:t>
      </w:r>
      <w:r>
        <w:rPr>
          <w:rFonts w:cs="Arial"/>
          <w:sz w:val="28"/>
          <w:szCs w:val="22"/>
          <w:rtl/>
        </w:rPr>
        <w:t xml:space="preserve"> המאפיין נזק  הנגרם מקרינה בלתי</w:t>
      </w:r>
      <w:r>
        <w:rPr>
          <w:rFonts w:cs="Arial" w:hint="cs"/>
          <w:sz w:val="28"/>
          <w:szCs w:val="22"/>
          <w:rtl/>
        </w:rPr>
        <w:t xml:space="preserve"> </w:t>
      </w:r>
      <w:r>
        <w:rPr>
          <w:rFonts w:cs="Arial"/>
          <w:sz w:val="28"/>
          <w:szCs w:val="22"/>
          <w:rtl/>
        </w:rPr>
        <w:t>מ</w:t>
      </w:r>
      <w:r>
        <w:rPr>
          <w:rFonts w:cs="Arial" w:hint="cs"/>
          <w:sz w:val="28"/>
          <w:szCs w:val="22"/>
          <w:rtl/>
        </w:rPr>
        <w:t>י</w:t>
      </w:r>
      <w:r>
        <w:rPr>
          <w:rFonts w:cs="Arial"/>
          <w:sz w:val="28"/>
          <w:szCs w:val="22"/>
          <w:rtl/>
        </w:rPr>
        <w:t>יננת.</w:t>
      </w:r>
    </w:p>
    <w:p w14:paraId="2B14E2A5" w14:textId="77777777" w:rsidR="00000000" w:rsidRDefault="00ED7A37">
      <w:pPr>
        <w:bidi/>
        <w:spacing w:line="360" w:lineRule="auto"/>
        <w:ind w:firstLine="720"/>
        <w:jc w:val="both"/>
        <w:rPr>
          <w:rFonts w:cs="Arial"/>
          <w:sz w:val="28"/>
          <w:szCs w:val="22"/>
        </w:rPr>
      </w:pPr>
    </w:p>
    <w:p w14:paraId="5B47A3F7" w14:textId="77777777" w:rsidR="00000000" w:rsidRDefault="00ED7A37">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666A1445" w14:textId="77777777" w:rsidR="00000000" w:rsidRDefault="00ED7A37">
      <w:pPr>
        <w:bidi/>
        <w:spacing w:line="360" w:lineRule="auto"/>
        <w:ind w:firstLine="720"/>
        <w:jc w:val="both"/>
        <w:rPr>
          <w:rFonts w:cs="Arial"/>
          <w:sz w:val="28"/>
          <w:szCs w:val="22"/>
        </w:rPr>
      </w:pPr>
    </w:p>
    <w:p w14:paraId="0E98773B" w14:textId="77777777" w:rsidR="00000000" w:rsidRDefault="00ED7A37">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האם נמצאו רמות קרינה בלתי</w:t>
      </w:r>
      <w:r>
        <w:rPr>
          <w:rFonts w:cs="Arial" w:hint="cs"/>
          <w:sz w:val="28"/>
          <w:szCs w:val="22"/>
          <w:rtl/>
        </w:rPr>
        <w:t xml:space="preserve"> </w:t>
      </w:r>
      <w:r>
        <w:rPr>
          <w:rFonts w:cs="Arial"/>
          <w:sz w:val="28"/>
          <w:szCs w:val="22"/>
          <w:rtl/>
        </w:rPr>
        <w:t>מ</w:t>
      </w:r>
      <w:r>
        <w:rPr>
          <w:rFonts w:cs="Arial" w:hint="cs"/>
          <w:sz w:val="28"/>
          <w:szCs w:val="22"/>
          <w:rtl/>
        </w:rPr>
        <w:t>י</w:t>
      </w:r>
      <w:r>
        <w:rPr>
          <w:rFonts w:cs="Arial"/>
          <w:sz w:val="28"/>
          <w:szCs w:val="22"/>
          <w:rtl/>
        </w:rPr>
        <w:t xml:space="preserve">יננת חריגות בקרבת תחנת השידור </w:t>
      </w:r>
      <w:r>
        <w:rPr>
          <w:rFonts w:cs="Arial" w:hint="cs"/>
          <w:sz w:val="28"/>
          <w:szCs w:val="22"/>
          <w:rtl/>
        </w:rPr>
        <w:t>"</w:t>
      </w:r>
      <w:r>
        <w:rPr>
          <w:rFonts w:cs="Arial"/>
          <w:sz w:val="28"/>
          <w:szCs w:val="22"/>
          <w:rtl/>
        </w:rPr>
        <w:t>הלל</w:t>
      </w:r>
      <w:r>
        <w:rPr>
          <w:rFonts w:cs="Arial" w:hint="cs"/>
          <w:sz w:val="28"/>
          <w:szCs w:val="22"/>
          <w:rtl/>
        </w:rPr>
        <w:t>",</w:t>
      </w:r>
      <w:r>
        <w:rPr>
          <w:rFonts w:cs="Arial"/>
          <w:sz w:val="28"/>
          <w:szCs w:val="22"/>
          <w:rtl/>
        </w:rPr>
        <w:t xml:space="preserve"> ומה </w:t>
      </w:r>
      <w:r>
        <w:rPr>
          <w:rFonts w:cs="Arial" w:hint="cs"/>
          <w:sz w:val="28"/>
          <w:szCs w:val="22"/>
          <w:rtl/>
        </w:rPr>
        <w:t xml:space="preserve">היא </w:t>
      </w:r>
      <w:r>
        <w:rPr>
          <w:rFonts w:cs="Arial"/>
          <w:sz w:val="28"/>
          <w:szCs w:val="22"/>
          <w:rtl/>
        </w:rPr>
        <w:t xml:space="preserve">רמת הקרינה בפועל שנמדדה?  </w:t>
      </w:r>
    </w:p>
    <w:p w14:paraId="0A22D5F3" w14:textId="77777777" w:rsidR="00000000" w:rsidRDefault="00ED7A37">
      <w:pPr>
        <w:bidi/>
        <w:spacing w:line="360" w:lineRule="auto"/>
        <w:ind w:firstLine="720"/>
        <w:jc w:val="both"/>
        <w:rPr>
          <w:rFonts w:cs="Arial"/>
          <w:sz w:val="28"/>
          <w:szCs w:val="22"/>
          <w:rtl/>
        </w:rPr>
      </w:pPr>
    </w:p>
    <w:p w14:paraId="757671A3" w14:textId="77777777" w:rsidR="00000000" w:rsidRDefault="00ED7A37">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 xml:space="preserve">האם נבדקה השפעת הקרינה הנפלטת מתחנת </w:t>
      </w:r>
      <w:r>
        <w:rPr>
          <w:rFonts w:cs="Arial"/>
          <w:sz w:val="28"/>
          <w:szCs w:val="22"/>
          <w:rtl/>
        </w:rPr>
        <w:t xml:space="preserve">השידור </w:t>
      </w:r>
      <w:r>
        <w:rPr>
          <w:rFonts w:cs="Arial" w:hint="cs"/>
          <w:sz w:val="28"/>
          <w:szCs w:val="22"/>
          <w:rtl/>
        </w:rPr>
        <w:t>"</w:t>
      </w:r>
      <w:r>
        <w:rPr>
          <w:rFonts w:cs="Arial"/>
          <w:sz w:val="28"/>
          <w:szCs w:val="22"/>
          <w:rtl/>
        </w:rPr>
        <w:t>הלל</w:t>
      </w:r>
      <w:r>
        <w:rPr>
          <w:rFonts w:cs="Arial" w:hint="cs"/>
          <w:sz w:val="28"/>
          <w:szCs w:val="22"/>
          <w:rtl/>
        </w:rPr>
        <w:t>"</w:t>
      </w:r>
      <w:r>
        <w:rPr>
          <w:rFonts w:cs="Arial"/>
          <w:sz w:val="28"/>
          <w:szCs w:val="22"/>
          <w:rtl/>
        </w:rPr>
        <w:t xml:space="preserve"> על בריאות תושבי צורן? </w:t>
      </w:r>
    </w:p>
    <w:p w14:paraId="5BF27A6A" w14:textId="77777777" w:rsidR="00000000" w:rsidRDefault="00ED7A37">
      <w:pPr>
        <w:bidi/>
        <w:spacing w:line="360" w:lineRule="auto"/>
        <w:ind w:firstLine="720"/>
        <w:jc w:val="both"/>
        <w:rPr>
          <w:rFonts w:cs="Arial"/>
          <w:sz w:val="28"/>
          <w:szCs w:val="22"/>
          <w:rtl/>
        </w:rPr>
      </w:pPr>
    </w:p>
    <w:p w14:paraId="004F2C9F" w14:textId="77777777" w:rsidR="00000000" w:rsidRDefault="00ED7A37">
      <w:pPr>
        <w:bidi/>
        <w:spacing w:line="360" w:lineRule="auto"/>
        <w:ind w:firstLine="720"/>
        <w:jc w:val="both"/>
        <w:rPr>
          <w:rFonts w:cs="Arial" w:hint="cs"/>
          <w:sz w:val="28"/>
          <w:szCs w:val="22"/>
          <w:rtl/>
        </w:rPr>
      </w:pPr>
      <w:r>
        <w:rPr>
          <w:rFonts w:cs="Arial" w:hint="cs"/>
          <w:sz w:val="28"/>
          <w:szCs w:val="22"/>
          <w:rtl/>
        </w:rPr>
        <w:t xml:space="preserve">3. </w:t>
      </w:r>
      <w:r>
        <w:rPr>
          <w:rFonts w:cs="Arial"/>
          <w:sz w:val="28"/>
          <w:szCs w:val="22"/>
          <w:rtl/>
        </w:rPr>
        <w:t xml:space="preserve">מה </w:t>
      </w:r>
      <w:r>
        <w:rPr>
          <w:rFonts w:cs="Arial" w:hint="cs"/>
          <w:sz w:val="28"/>
          <w:szCs w:val="22"/>
          <w:rtl/>
        </w:rPr>
        <w:t xml:space="preserve">ייעשה </w:t>
      </w:r>
      <w:r>
        <w:rPr>
          <w:rFonts w:cs="Arial"/>
          <w:sz w:val="28"/>
          <w:szCs w:val="22"/>
          <w:rtl/>
        </w:rPr>
        <w:t>לצמצ</w:t>
      </w:r>
      <w:r>
        <w:rPr>
          <w:rFonts w:cs="Arial" w:hint="cs"/>
          <w:sz w:val="28"/>
          <w:szCs w:val="22"/>
          <w:rtl/>
        </w:rPr>
        <w:t>ו</w:t>
      </w:r>
      <w:r>
        <w:rPr>
          <w:rFonts w:cs="Arial"/>
          <w:sz w:val="28"/>
          <w:szCs w:val="22"/>
          <w:rtl/>
        </w:rPr>
        <w:t>ם רמות הקרינה</w:t>
      </w:r>
      <w:r>
        <w:rPr>
          <w:rFonts w:cs="Arial" w:hint="cs"/>
          <w:sz w:val="28"/>
          <w:szCs w:val="22"/>
          <w:rtl/>
        </w:rPr>
        <w:t>?</w:t>
      </w:r>
    </w:p>
    <w:p w14:paraId="786F89C1" w14:textId="77777777" w:rsidR="00000000" w:rsidRDefault="00ED7A37">
      <w:pPr>
        <w:pStyle w:val="a"/>
        <w:rPr>
          <w:rFonts w:hint="cs"/>
          <w:b/>
          <w:bCs/>
          <w:u w:val="single"/>
          <w:rtl/>
        </w:rPr>
      </w:pPr>
    </w:p>
    <w:p w14:paraId="6A04A194" w14:textId="77777777" w:rsidR="00000000" w:rsidRDefault="00ED7A37">
      <w:pPr>
        <w:pStyle w:val="a"/>
        <w:rPr>
          <w:rFonts w:hint="cs"/>
          <w:b/>
          <w:bCs/>
          <w:u w:val="single"/>
          <w:rtl/>
        </w:rPr>
      </w:pPr>
    </w:p>
    <w:p w14:paraId="4EB7ABB7" w14:textId="77777777" w:rsidR="00000000" w:rsidRDefault="00ED7A37">
      <w:pPr>
        <w:pStyle w:val="SpeakerCon"/>
        <w:rPr>
          <w:rFonts w:hint="cs"/>
          <w:rtl/>
        </w:rPr>
      </w:pPr>
      <w:r>
        <w:rPr>
          <w:rFonts w:hint="cs"/>
          <w:rtl/>
        </w:rPr>
        <w:t>תשובת השרה לאיכות הסביבה יהודית נאות:</w:t>
      </w:r>
    </w:p>
    <w:p w14:paraId="77437C78" w14:textId="77777777" w:rsidR="00000000" w:rsidRDefault="00ED7A37">
      <w:pPr>
        <w:pStyle w:val="a"/>
        <w:ind w:firstLine="0"/>
        <w:rPr>
          <w:rFonts w:hint="cs"/>
          <w:rtl/>
        </w:rPr>
      </w:pPr>
      <w:r>
        <w:rPr>
          <w:rFonts w:hint="cs"/>
          <w:rtl/>
        </w:rPr>
        <w:t>(לא נקראה, נמסרה לפרוטוקול)</w:t>
      </w:r>
    </w:p>
    <w:p w14:paraId="730B047F" w14:textId="77777777" w:rsidR="00000000" w:rsidRDefault="00ED7A37">
      <w:pPr>
        <w:pStyle w:val="a"/>
        <w:rPr>
          <w:rFonts w:hint="cs"/>
          <w:rtl/>
        </w:rPr>
      </w:pPr>
      <w:r>
        <w:rPr>
          <w:rFonts w:hint="cs"/>
          <w:rtl/>
        </w:rPr>
        <w:tab/>
      </w:r>
    </w:p>
    <w:p w14:paraId="08B8748D" w14:textId="77777777" w:rsidR="00000000" w:rsidRDefault="00ED7A37">
      <w:pPr>
        <w:pStyle w:val="a"/>
        <w:rPr>
          <w:rFonts w:hint="cs"/>
          <w:rtl/>
        </w:rPr>
      </w:pPr>
      <w:r>
        <w:rPr>
          <w:rFonts w:hint="cs"/>
          <w:rtl/>
        </w:rPr>
        <w:t xml:space="preserve">1. בקרבת תחנת השידור "הלל" נמדדות רמות הקרינה בתחנות ניטור קבועות </w:t>
      </w:r>
      <w:r>
        <w:rPr>
          <w:rtl/>
        </w:rPr>
        <w:t>–</w:t>
      </w:r>
      <w:r>
        <w:rPr>
          <w:rFonts w:hint="cs"/>
          <w:rtl/>
        </w:rPr>
        <w:t xml:space="preserve"> ביישוב צורן, בקדימה ובעין-שריד. כמו כן נעשות מדיד</w:t>
      </w:r>
      <w:r>
        <w:rPr>
          <w:rFonts w:hint="cs"/>
          <w:rtl/>
        </w:rPr>
        <w:t>ות יזומות על-ידי המשרד לאיכות הסביבה או על-פי דרישת התושבים או הרשויות. במדידות שעשה המשרד נמצא, שרמת הקרינה ביישובים הסמוכים לתחנת השידור אינה עולה על עשירית מהערך שנקבע על-ידי ארגון הבריאות העולמי כבלתי-מזיק לחשיפה רצופה וממושכת של כלל האוכלוסייה.</w:t>
      </w:r>
    </w:p>
    <w:p w14:paraId="275BF4CE" w14:textId="77777777" w:rsidR="00000000" w:rsidRDefault="00ED7A37">
      <w:pPr>
        <w:pStyle w:val="a"/>
        <w:rPr>
          <w:rFonts w:hint="cs"/>
          <w:rtl/>
        </w:rPr>
      </w:pPr>
    </w:p>
    <w:p w14:paraId="0DCB436D" w14:textId="77777777" w:rsidR="00000000" w:rsidRDefault="00ED7A37">
      <w:pPr>
        <w:pStyle w:val="a"/>
        <w:rPr>
          <w:rFonts w:hint="cs"/>
          <w:rtl/>
        </w:rPr>
      </w:pPr>
      <w:r>
        <w:rPr>
          <w:rFonts w:hint="cs"/>
          <w:rtl/>
        </w:rPr>
        <w:t>2. בי</w:t>
      </w:r>
      <w:r>
        <w:rPr>
          <w:rFonts w:hint="cs"/>
          <w:rtl/>
        </w:rPr>
        <w:t xml:space="preserve">צוע בדיקות רפואיות אינו בתחום סמכותו של המשרד לאיכות הסביבה. עם זאת יצוין, כי הערכים שנמדדו ביישובים שבקרבת תחנת השידור אינם עולים על הערכים האופייניים לאזורים מאוכלסים אחרים בארץ. בדיקה של המרכז הלאומי לבקרת מחלות מחודש מאי 2003 מצאה, כי "אין עדות לחשיפה </w:t>
      </w:r>
      <w:r>
        <w:rPr>
          <w:rFonts w:hint="cs"/>
          <w:rtl/>
        </w:rPr>
        <w:t>סביבתית לקרינה אלקרומגנטית ברמות העלולות לגרום נזק בריאותי לתושבי היישובים הסמוכים לתחנת השידור 'הלל'. לא נצפתה תחלואה עודפת בסרטן בקרב אוכלוסיית האזור בהשוואה לכלל האוכלוסיה" - מתוך המסמך "בחינת קשר אפשרי בין חשיפה לשדות אלקטרומגנטיים בתדרי רדיו ותחלואה ב</w:t>
      </w:r>
      <w:r>
        <w:rPr>
          <w:rFonts w:hint="cs"/>
          <w:rtl/>
        </w:rPr>
        <w:t>סרטן ביישובים באזור השרון", מיום 28 במאי 2003, שהוגש לוועדת המדע והטכנולוגיה של הכנסת.</w:t>
      </w:r>
    </w:p>
    <w:p w14:paraId="49E6761A" w14:textId="77777777" w:rsidR="00000000" w:rsidRDefault="00ED7A37">
      <w:pPr>
        <w:pStyle w:val="a"/>
        <w:rPr>
          <w:rFonts w:hint="cs"/>
          <w:rtl/>
        </w:rPr>
      </w:pPr>
    </w:p>
    <w:p w14:paraId="294DA48E" w14:textId="77777777" w:rsidR="00000000" w:rsidRDefault="00ED7A37">
      <w:pPr>
        <w:pStyle w:val="a"/>
        <w:rPr>
          <w:rFonts w:hint="cs"/>
          <w:rtl/>
        </w:rPr>
      </w:pPr>
      <w:r>
        <w:rPr>
          <w:rFonts w:hint="cs"/>
          <w:rtl/>
        </w:rPr>
        <w:t xml:space="preserve">3. בעקבות פעילות המשרד לאיכות הסביבה החליטה הממשלה על הפסקת שידורי רשת ד' בתחנת "הלל". כיום פועל המשרד להסרת אנטנות שאינן משדרות, כשלב ראשון, ולהעתקת תחנת השידור לאזור </w:t>
      </w:r>
      <w:r>
        <w:rPr>
          <w:rFonts w:hint="cs"/>
          <w:rtl/>
        </w:rPr>
        <w:t>אחר, בהתאם להחלטות הממשלה. עם זאת, אין כיום בעיה של בטיחות קרינה מתחנת השידור "הלל".</w:t>
      </w:r>
    </w:p>
    <w:p w14:paraId="22AE9EA6" w14:textId="77777777" w:rsidR="00000000" w:rsidRDefault="00ED7A37">
      <w:pPr>
        <w:pStyle w:val="ad"/>
        <w:rPr>
          <w:rtl/>
        </w:rPr>
      </w:pPr>
      <w:r>
        <w:rPr>
          <w:rFonts w:hint="cs"/>
          <w:rtl/>
        </w:rPr>
        <w:br/>
      </w:r>
      <w:r>
        <w:rPr>
          <w:rFonts w:hint="eastAsia"/>
          <w:rtl/>
        </w:rPr>
        <w:t>היו</w:t>
      </w:r>
      <w:r>
        <w:rPr>
          <w:rtl/>
        </w:rPr>
        <w:t>"ר יולי-יואל אדלשטיין:</w:t>
      </w:r>
    </w:p>
    <w:p w14:paraId="20090F96" w14:textId="77777777" w:rsidR="00000000" w:rsidRDefault="00ED7A37">
      <w:pPr>
        <w:pStyle w:val="a"/>
        <w:rPr>
          <w:rtl/>
        </w:rPr>
      </w:pPr>
    </w:p>
    <w:p w14:paraId="16A7B9B2" w14:textId="77777777" w:rsidR="00000000" w:rsidRDefault="00ED7A37">
      <w:pPr>
        <w:pStyle w:val="a"/>
        <w:rPr>
          <w:rFonts w:hint="cs"/>
          <w:rtl/>
        </w:rPr>
      </w:pPr>
      <w:r>
        <w:rPr>
          <w:rFonts w:hint="cs"/>
          <w:rtl/>
        </w:rPr>
        <w:t xml:space="preserve">אין לי אלא להתנצל בפני השרה לאיכות הסביבה על העדר חברי הכנסת במליאה, כשהם עצמם ביקשו לשאול אותך שאלות - כנראה חשובות. </w:t>
      </w:r>
    </w:p>
    <w:p w14:paraId="3B8BB117" w14:textId="77777777" w:rsidR="00000000" w:rsidRDefault="00ED7A37">
      <w:pPr>
        <w:pStyle w:val="a"/>
        <w:rPr>
          <w:rFonts w:hint="cs"/>
          <w:rtl/>
        </w:rPr>
      </w:pPr>
      <w:r>
        <w:rPr>
          <w:rtl/>
        </w:rPr>
        <w:br/>
      </w:r>
    </w:p>
    <w:p w14:paraId="79158782" w14:textId="77777777" w:rsidR="00000000" w:rsidRDefault="00ED7A37">
      <w:pPr>
        <w:pStyle w:val="a"/>
        <w:rPr>
          <w:rFonts w:hint="cs"/>
          <w:rtl/>
        </w:rPr>
      </w:pPr>
    </w:p>
    <w:p w14:paraId="49FC835B" w14:textId="77777777" w:rsidR="00000000" w:rsidRDefault="00ED7A37">
      <w:pPr>
        <w:pStyle w:val="a"/>
        <w:rPr>
          <w:rFonts w:hint="cs"/>
          <w:rtl/>
        </w:rPr>
      </w:pPr>
    </w:p>
    <w:p w14:paraId="77482115" w14:textId="77777777" w:rsidR="00000000" w:rsidRDefault="00ED7A37">
      <w:pPr>
        <w:pStyle w:val="a"/>
        <w:rPr>
          <w:rFonts w:hint="cs"/>
          <w:rtl/>
        </w:rPr>
      </w:pPr>
    </w:p>
    <w:p w14:paraId="252A1978" w14:textId="77777777" w:rsidR="00000000" w:rsidRDefault="00ED7A37">
      <w:pPr>
        <w:pStyle w:val="a"/>
        <w:rPr>
          <w:rFonts w:hint="cs"/>
          <w:rtl/>
        </w:rPr>
      </w:pPr>
    </w:p>
    <w:p w14:paraId="5B1FC75D" w14:textId="77777777" w:rsidR="00000000" w:rsidRDefault="00ED7A37">
      <w:pPr>
        <w:pStyle w:val="Subject"/>
        <w:rPr>
          <w:rFonts w:hint="cs"/>
          <w:rtl/>
        </w:rPr>
      </w:pPr>
      <w:bookmarkStart w:id="319" w:name="_Toc45367377"/>
      <w:r>
        <w:rPr>
          <w:rFonts w:hint="cs"/>
          <w:rtl/>
        </w:rPr>
        <w:t>הצעת חוק בתי-המשפט</w:t>
      </w:r>
      <w:r>
        <w:rPr>
          <w:rFonts w:hint="cs"/>
          <w:rtl/>
        </w:rPr>
        <w:t xml:space="preserve"> (תיקון מס' 34) </w:t>
      </w:r>
      <w:r>
        <w:rPr>
          <w:rtl/>
        </w:rPr>
        <w:br/>
      </w:r>
      <w:r>
        <w:rPr>
          <w:rFonts w:hint="cs"/>
          <w:rtl/>
        </w:rPr>
        <w:t>(כריכת סעדים בתביעות בענייני קניין רוחני), התשס"ג-2003;</w:t>
      </w:r>
      <w:bookmarkEnd w:id="319"/>
    </w:p>
    <w:p w14:paraId="6D303285" w14:textId="77777777" w:rsidR="00000000" w:rsidRDefault="00ED7A37">
      <w:pPr>
        <w:pStyle w:val="Subject"/>
        <w:rPr>
          <w:rFonts w:hint="cs"/>
          <w:rtl/>
        </w:rPr>
      </w:pPr>
      <w:bookmarkStart w:id="320" w:name="_Toc45367378"/>
      <w:r>
        <w:rPr>
          <w:rFonts w:hint="cs"/>
          <w:rtl/>
        </w:rPr>
        <w:t>הצעת חוק בתי-המשפט (תיקון מס' 35), התשס"ג-2003</w:t>
      </w:r>
      <w:bookmarkEnd w:id="320"/>
    </w:p>
    <w:p w14:paraId="6D0EFC32" w14:textId="77777777" w:rsidR="00000000" w:rsidRDefault="00ED7A37">
      <w:pPr>
        <w:pStyle w:val="a"/>
        <w:rPr>
          <w:rFonts w:hint="cs"/>
          <w:rtl/>
        </w:rPr>
      </w:pPr>
      <w:r>
        <w:rPr>
          <w:rtl/>
        </w:rPr>
        <w:t>[רשומות (הצעות חוק, חוב'</w:t>
      </w:r>
      <w:r>
        <w:rPr>
          <w:rFonts w:hint="cs"/>
          <w:rtl/>
        </w:rPr>
        <w:t xml:space="preserve"> מ/30 וחוב' מ/33</w:t>
      </w:r>
      <w:r>
        <w:rPr>
          <w:rtl/>
        </w:rPr>
        <w:t>)</w:t>
      </w:r>
      <w:r>
        <w:rPr>
          <w:rFonts w:hint="cs"/>
          <w:rtl/>
        </w:rPr>
        <w:t>.</w:t>
      </w:r>
      <w:r>
        <w:rPr>
          <w:rtl/>
        </w:rPr>
        <w:t>]</w:t>
      </w:r>
    </w:p>
    <w:p w14:paraId="72EDE8F2" w14:textId="77777777" w:rsidR="00000000" w:rsidRDefault="00ED7A37">
      <w:pPr>
        <w:pStyle w:val="SubjectSub"/>
        <w:rPr>
          <w:rFonts w:hint="cs"/>
          <w:u w:val="none"/>
          <w:rtl/>
        </w:rPr>
      </w:pPr>
      <w:r>
        <w:rPr>
          <w:rFonts w:hint="cs"/>
          <w:rtl/>
        </w:rPr>
        <w:t>(קריאה ראשונה)</w:t>
      </w:r>
    </w:p>
    <w:p w14:paraId="2C0E8393" w14:textId="77777777" w:rsidR="00000000" w:rsidRDefault="00ED7A37">
      <w:pPr>
        <w:pStyle w:val="ad"/>
        <w:rPr>
          <w:rFonts w:hint="cs"/>
          <w:rtl/>
        </w:rPr>
      </w:pPr>
    </w:p>
    <w:p w14:paraId="43DA7B63" w14:textId="77777777" w:rsidR="00000000" w:rsidRDefault="00ED7A37">
      <w:pPr>
        <w:pStyle w:val="ad"/>
        <w:rPr>
          <w:rtl/>
        </w:rPr>
      </w:pPr>
      <w:r>
        <w:rPr>
          <w:rtl/>
        </w:rPr>
        <w:t>היו"ר יולי-יואל אדלשטיין:</w:t>
      </w:r>
    </w:p>
    <w:p w14:paraId="2FBC6EC4" w14:textId="77777777" w:rsidR="00000000" w:rsidRDefault="00ED7A37">
      <w:pPr>
        <w:pStyle w:val="a"/>
        <w:rPr>
          <w:rtl/>
        </w:rPr>
      </w:pPr>
    </w:p>
    <w:p w14:paraId="6AF21AF6" w14:textId="77777777" w:rsidR="00000000" w:rsidRDefault="00ED7A37">
      <w:pPr>
        <w:pStyle w:val="a"/>
        <w:rPr>
          <w:rFonts w:hint="cs"/>
          <w:rtl/>
        </w:rPr>
      </w:pPr>
      <w:r>
        <w:rPr>
          <w:rFonts w:hint="cs"/>
          <w:rtl/>
        </w:rPr>
        <w:t>הנושא הבא - השרה תישאר על הדוכן ותציג שתי הצעות ח</w:t>
      </w:r>
      <w:r>
        <w:rPr>
          <w:rFonts w:hint="cs"/>
          <w:rtl/>
        </w:rPr>
        <w:t xml:space="preserve">וק שנקיים בהן דיון משולב. תיכף נפרט אותן: הצעת חוק בתי-המשפט (תיקון מס' 34) (כריכת סעדים בתביעות בענייני קניין רוחני), התשס"ג-2003;  הצעת חוק בתי-המשפט (תיקון מס' 35), התשס"ג-2003, קריאה ראשונה. בבקשה, גברתי השרה. </w:t>
      </w:r>
    </w:p>
    <w:p w14:paraId="65012D53" w14:textId="77777777" w:rsidR="00000000" w:rsidRDefault="00ED7A37">
      <w:pPr>
        <w:pStyle w:val="a"/>
        <w:rPr>
          <w:rFonts w:hint="cs"/>
          <w:rtl/>
        </w:rPr>
      </w:pPr>
    </w:p>
    <w:p w14:paraId="7934C0F6" w14:textId="77777777" w:rsidR="00000000" w:rsidRDefault="00ED7A37">
      <w:pPr>
        <w:pStyle w:val="a"/>
        <w:rPr>
          <w:rFonts w:hint="cs"/>
          <w:rtl/>
        </w:rPr>
      </w:pPr>
      <w:r>
        <w:rPr>
          <w:rFonts w:hint="cs"/>
          <w:rtl/>
        </w:rPr>
        <w:t>ההצבעה תתקיים במועד אחר גם בחוקים אלה.</w:t>
      </w:r>
    </w:p>
    <w:p w14:paraId="77DB8836" w14:textId="77777777" w:rsidR="00000000" w:rsidRDefault="00ED7A37">
      <w:pPr>
        <w:pStyle w:val="Speaker"/>
        <w:rPr>
          <w:rtl/>
        </w:rPr>
      </w:pPr>
      <w:r>
        <w:rPr>
          <w:rtl/>
        </w:rPr>
        <w:br/>
      </w:r>
      <w:bookmarkStart w:id="321" w:name="FS000000518T16_06_2003_21_54_20"/>
      <w:bookmarkStart w:id="322" w:name="_Toc45367379"/>
      <w:bookmarkEnd w:id="321"/>
      <w:r>
        <w:rPr>
          <w:rtl/>
        </w:rPr>
        <w:t>השרה לאיכות הסביבה יהודית נאות:</w:t>
      </w:r>
      <w:bookmarkEnd w:id="322"/>
    </w:p>
    <w:p w14:paraId="3C0580B8" w14:textId="77777777" w:rsidR="00000000" w:rsidRDefault="00ED7A37">
      <w:pPr>
        <w:pStyle w:val="a"/>
        <w:rPr>
          <w:rtl/>
        </w:rPr>
      </w:pPr>
    </w:p>
    <w:p w14:paraId="3A27EB7C" w14:textId="77777777" w:rsidR="00000000" w:rsidRDefault="00ED7A37">
      <w:pPr>
        <w:pStyle w:val="a"/>
        <w:rPr>
          <w:rFonts w:hint="cs"/>
          <w:rtl/>
        </w:rPr>
      </w:pPr>
      <w:r>
        <w:rPr>
          <w:rFonts w:hint="cs"/>
          <w:rtl/>
        </w:rPr>
        <w:t>אדוני היושב-ראש, חבר הכנסת איוב קרא - תישאר עד הסוף, אני מקריאה מהר.</w:t>
      </w:r>
    </w:p>
    <w:p w14:paraId="2881C951" w14:textId="77777777" w:rsidR="00000000" w:rsidRDefault="00ED7A37">
      <w:pPr>
        <w:pStyle w:val="a"/>
        <w:rPr>
          <w:rFonts w:hint="cs"/>
          <w:rtl/>
        </w:rPr>
      </w:pPr>
    </w:p>
    <w:p w14:paraId="1614F707" w14:textId="77777777" w:rsidR="00000000" w:rsidRDefault="00ED7A37">
      <w:pPr>
        <w:pStyle w:val="a"/>
        <w:rPr>
          <w:rFonts w:hint="cs"/>
          <w:rtl/>
        </w:rPr>
      </w:pPr>
      <w:r>
        <w:rPr>
          <w:rFonts w:hint="cs"/>
          <w:rtl/>
        </w:rPr>
        <w:t xml:space="preserve">כנסת נכבדה, תביעות הפרה בתחום הקניין הרוחני מתאפיינות בדרך כלל בכך שהן כוללות בקשה לסעד כספי בצד בקשה לצו מניעה להפסקת הפרת הזכויות. </w:t>
      </w:r>
    </w:p>
    <w:p w14:paraId="3D558FC6" w14:textId="77777777" w:rsidR="00000000" w:rsidRDefault="00ED7A37">
      <w:pPr>
        <w:pStyle w:val="a"/>
        <w:rPr>
          <w:rFonts w:hint="cs"/>
          <w:rtl/>
        </w:rPr>
      </w:pPr>
    </w:p>
    <w:p w14:paraId="16797CAB" w14:textId="77777777" w:rsidR="00000000" w:rsidRDefault="00ED7A37">
      <w:pPr>
        <w:pStyle w:val="a"/>
        <w:rPr>
          <w:rFonts w:hint="cs"/>
          <w:rtl/>
        </w:rPr>
      </w:pPr>
      <w:r>
        <w:rPr>
          <w:rFonts w:hint="cs"/>
          <w:rtl/>
        </w:rPr>
        <w:t>הכללים הקיימים, כפ</w:t>
      </w:r>
      <w:r>
        <w:rPr>
          <w:rFonts w:hint="cs"/>
          <w:rtl/>
        </w:rPr>
        <w:t>י שפורשו לאחרונה בפסיקת בית-המשפט העליון, הובילו לכך שבמקרים רבים נוצר צורך לפצל את התביעה כך שהבקשה לצו מניעה להפסקת הפרת הזכויות מוגשת לבית-המשפט המחוזי, ואילו הפיצויים על הנזקים שכבר נגרמו נתבעים בבית-משפט השלום. פיצול זה מכביד על הצדדים ועל המערכת המשפ</w:t>
      </w:r>
      <w:r>
        <w:rPr>
          <w:rFonts w:hint="cs"/>
          <w:rtl/>
        </w:rPr>
        <w:t>טית, ללא הצדקה עניינית. הצעת חוק זו באה למנוע את הצורך בפיצול התביעות במקרים האמורים, על-ידי מתן אפשרות לכרוך בתביעות לצו מניעה - המוגשות לבית-המשפט המחוזי - גם את הסעדים הכספיים בגין הנזקים.</w:t>
      </w:r>
    </w:p>
    <w:p w14:paraId="4DB06883" w14:textId="77777777" w:rsidR="00000000" w:rsidRDefault="00ED7A37">
      <w:pPr>
        <w:pStyle w:val="a"/>
        <w:rPr>
          <w:rFonts w:hint="cs"/>
          <w:rtl/>
        </w:rPr>
      </w:pPr>
    </w:p>
    <w:p w14:paraId="03A652DE" w14:textId="77777777" w:rsidR="00000000" w:rsidRDefault="00ED7A37">
      <w:pPr>
        <w:pStyle w:val="a"/>
        <w:rPr>
          <w:rFonts w:hint="cs"/>
          <w:rtl/>
        </w:rPr>
      </w:pPr>
      <w:r>
        <w:rPr>
          <w:rFonts w:hint="cs"/>
          <w:rtl/>
        </w:rPr>
        <w:t>אני קוראת לחברי הכנסת לתמוך בהצעת החוק, ומבקשת להעביר אותה לווע</w:t>
      </w:r>
      <w:r>
        <w:rPr>
          <w:rFonts w:hint="cs"/>
          <w:rtl/>
        </w:rPr>
        <w:t>דת החוקה, חוק ומשפט להכנתה לקריאה שנייה ושלישית.</w:t>
      </w:r>
    </w:p>
    <w:p w14:paraId="1EC5C9FE" w14:textId="77777777" w:rsidR="00000000" w:rsidRDefault="00ED7A37">
      <w:pPr>
        <w:pStyle w:val="a"/>
        <w:rPr>
          <w:rFonts w:hint="cs"/>
          <w:rtl/>
        </w:rPr>
      </w:pPr>
    </w:p>
    <w:p w14:paraId="24E2E9B8" w14:textId="77777777" w:rsidR="00000000" w:rsidRDefault="00ED7A37">
      <w:pPr>
        <w:pStyle w:val="a"/>
        <w:rPr>
          <w:rFonts w:hint="cs"/>
          <w:rtl/>
        </w:rPr>
      </w:pPr>
      <w:r>
        <w:rPr>
          <w:rFonts w:hint="cs"/>
          <w:rtl/>
        </w:rPr>
        <w:t xml:space="preserve">ביחס להצעת חוק בתי-המשפט (תיקון מס' 35) - הרכב בעבירות של הלבנת הון: אדוני היושב-ראש, כנסת נכבדה, חוק בתי-המשפט קובע, כי בית-משפט מחוזי ידון בהרכב של שלושה שופטים בעבירות שהעונש המוטל עליהן הוא מאסר של עשר </w:t>
      </w:r>
      <w:r>
        <w:rPr>
          <w:rFonts w:hint="cs"/>
          <w:rtl/>
        </w:rPr>
        <w:t>שנים או יותר.</w:t>
      </w:r>
    </w:p>
    <w:p w14:paraId="302D0685" w14:textId="77777777" w:rsidR="00000000" w:rsidRDefault="00ED7A37">
      <w:pPr>
        <w:pStyle w:val="a"/>
        <w:rPr>
          <w:rFonts w:hint="cs"/>
          <w:rtl/>
        </w:rPr>
      </w:pPr>
    </w:p>
    <w:p w14:paraId="4A5FEB84" w14:textId="77777777" w:rsidR="00000000" w:rsidRDefault="00ED7A37">
      <w:pPr>
        <w:pStyle w:val="a"/>
        <w:rPr>
          <w:rFonts w:hint="cs"/>
          <w:rtl/>
        </w:rPr>
      </w:pPr>
      <w:r>
        <w:rPr>
          <w:rFonts w:hint="cs"/>
          <w:rtl/>
        </w:rPr>
        <w:t>בצד הוראה זו, המחוקק קבע כמה חריגים שיאפשרו דיון בבית-המשפט המחוזי בפני דן יחיד, אף שהעונש על אותן עבירות הוא עשר שנים ויותר. כך, למשל, נקבע לגבי עבירות לפי פקודת הסמים המסוכנים; עבירות מסוימות לפי חוק העונשין - כמו הריגה, שידול או סיוע להתא</w:t>
      </w:r>
      <w:r>
        <w:rPr>
          <w:rFonts w:hint="cs"/>
          <w:rtl/>
        </w:rPr>
        <w:t xml:space="preserve">בדות, חבלה בכוונה מחמירה; עבירה של זיוף פנקס בוחרים או רשימת בוחרים לפי חוק הבחירות לכנסת, ועבירות אחרות. מוצע לקבוע כי גם העבירה על איסור הלבנת הון - שדינה עשר שנות מאסר - תידון בפני דן יחיד. </w:t>
      </w:r>
    </w:p>
    <w:p w14:paraId="5CDB0091" w14:textId="77777777" w:rsidR="00000000" w:rsidRDefault="00ED7A37">
      <w:pPr>
        <w:pStyle w:val="a"/>
        <w:rPr>
          <w:rFonts w:hint="cs"/>
          <w:rtl/>
        </w:rPr>
      </w:pPr>
    </w:p>
    <w:p w14:paraId="58B19DCE" w14:textId="77777777" w:rsidR="00000000" w:rsidRDefault="00ED7A37">
      <w:pPr>
        <w:pStyle w:val="a"/>
        <w:rPr>
          <w:rFonts w:hint="cs"/>
          <w:rtl/>
        </w:rPr>
      </w:pPr>
      <w:r>
        <w:rPr>
          <w:rFonts w:hint="cs"/>
          <w:rtl/>
        </w:rPr>
        <w:t xml:space="preserve">אנו מבקשים זאת מכיוון שעל אף העונש הכבד המוטל בגין עבירה זו, </w:t>
      </w:r>
      <w:r>
        <w:rPr>
          <w:rFonts w:hint="cs"/>
          <w:rtl/>
        </w:rPr>
        <w:t>מדובר למעשה בעבירה כלכלית שאופי הדיון בה אינו שונה מעבירות כלכליות אחרות הנדונות בפני דן יחיד בבית- משפט השלום.</w:t>
      </w:r>
    </w:p>
    <w:p w14:paraId="30FFCD97" w14:textId="77777777" w:rsidR="00000000" w:rsidRDefault="00ED7A37">
      <w:pPr>
        <w:pStyle w:val="a"/>
        <w:rPr>
          <w:rFonts w:hint="cs"/>
          <w:rtl/>
        </w:rPr>
      </w:pPr>
    </w:p>
    <w:p w14:paraId="607EE6F4" w14:textId="77777777" w:rsidR="00000000" w:rsidRDefault="00ED7A37">
      <w:pPr>
        <w:pStyle w:val="a"/>
        <w:rPr>
          <w:rFonts w:hint="cs"/>
          <w:rtl/>
        </w:rPr>
      </w:pPr>
      <w:r>
        <w:rPr>
          <w:rFonts w:hint="cs"/>
          <w:rtl/>
        </w:rPr>
        <w:t>אציין, כי בדרך כלל מדובר במשפטים שיש בהם מספר רב של עדים והם אורכים זמן רב, כאשר עבירות איסור הלבנת הון הן רק סעיף אחד מסעיפי האישום. חשוב שנבי</w:t>
      </w:r>
      <w:r>
        <w:rPr>
          <w:rFonts w:hint="cs"/>
          <w:rtl/>
        </w:rPr>
        <w:t xml:space="preserve">א בחשבון, שלנוכח העומס הכבד המוטל על בתי-המשפט, אין הצדקה לנהל משפטים אלה בפני הרכב של שלושה שופטים. הדבר יביא בהכרח לעיכובים בדיונים ובניהול אותם תיקים, ללא כל הצדקה עניינית. </w:t>
      </w:r>
    </w:p>
    <w:p w14:paraId="7F6F1B51" w14:textId="77777777" w:rsidR="00000000" w:rsidRDefault="00ED7A37">
      <w:pPr>
        <w:pStyle w:val="a"/>
        <w:rPr>
          <w:rFonts w:hint="cs"/>
          <w:rtl/>
        </w:rPr>
      </w:pPr>
    </w:p>
    <w:p w14:paraId="6477FC38" w14:textId="77777777" w:rsidR="00000000" w:rsidRDefault="00ED7A37">
      <w:pPr>
        <w:pStyle w:val="a"/>
        <w:rPr>
          <w:rFonts w:hint="cs"/>
          <w:rtl/>
        </w:rPr>
      </w:pPr>
      <w:r>
        <w:rPr>
          <w:rFonts w:hint="cs"/>
          <w:rtl/>
        </w:rPr>
        <w:t>עוד אציין, כי בימים אלו הוגשו ואף מתנהלים בבתי-המשפט המחוזיים כמה תיקים שכוללי</w:t>
      </w:r>
      <w:r>
        <w:rPr>
          <w:rFonts w:hint="cs"/>
          <w:rtl/>
        </w:rPr>
        <w:t xml:space="preserve">ם אישום בעבירה זו. על מנת שלא לפגוע בניהול אותם משפטים, מוצע להחיל את ההסדר החדש על תיקים שהדיון בהם עדיין לא החל וגם על תיקים שהחל בהם הדיון בפני דן יחיד, כדי שלא לפסול את ההליכים שכבר התנהלו. </w:t>
      </w:r>
    </w:p>
    <w:p w14:paraId="6A13CBAE" w14:textId="77777777" w:rsidR="00000000" w:rsidRDefault="00ED7A37">
      <w:pPr>
        <w:pStyle w:val="a"/>
        <w:rPr>
          <w:rFonts w:hint="cs"/>
          <w:rtl/>
        </w:rPr>
      </w:pPr>
    </w:p>
    <w:p w14:paraId="1479BC2A" w14:textId="77777777" w:rsidR="00000000" w:rsidRDefault="00ED7A37">
      <w:pPr>
        <w:pStyle w:val="a"/>
        <w:rPr>
          <w:rFonts w:hint="cs"/>
          <w:rtl/>
        </w:rPr>
      </w:pPr>
      <w:r>
        <w:rPr>
          <w:rFonts w:hint="cs"/>
          <w:rtl/>
        </w:rPr>
        <w:t>על כן, אני מבקשת מהכנסת לתמוך בהצעת החוק ולהעבירה לוועדת החו</w:t>
      </w:r>
      <w:r>
        <w:rPr>
          <w:rFonts w:hint="cs"/>
          <w:rtl/>
        </w:rPr>
        <w:t>קה, חוק ומשפט לשם הכנתה לקריאה שנייה ושלישית. תודה רבה, אדוני היושב-ראש, כנסת נכבדה.</w:t>
      </w:r>
    </w:p>
    <w:p w14:paraId="1D344498" w14:textId="77777777" w:rsidR="00000000" w:rsidRDefault="00ED7A37">
      <w:pPr>
        <w:pStyle w:val="a"/>
        <w:rPr>
          <w:color w:val="0000FF"/>
          <w:szCs w:val="28"/>
          <w:rtl/>
        </w:rPr>
      </w:pPr>
      <w:r>
        <w:rPr>
          <w:rtl/>
        </w:rPr>
        <w:br/>
      </w:r>
      <w:r>
        <w:rPr>
          <w:rtl/>
        </w:rPr>
        <w:br/>
      </w:r>
    </w:p>
    <w:p w14:paraId="79382A92" w14:textId="77777777" w:rsidR="00000000" w:rsidRDefault="00ED7A37">
      <w:pPr>
        <w:pStyle w:val="ad"/>
        <w:rPr>
          <w:rtl/>
        </w:rPr>
      </w:pPr>
      <w:r>
        <w:rPr>
          <w:rtl/>
        </w:rPr>
        <w:t>היו"ר יולי-יואל אדלשטיין:</w:t>
      </w:r>
    </w:p>
    <w:p w14:paraId="7AC61B72" w14:textId="77777777" w:rsidR="00000000" w:rsidRDefault="00ED7A37">
      <w:pPr>
        <w:pStyle w:val="a"/>
        <w:rPr>
          <w:rtl/>
        </w:rPr>
      </w:pPr>
    </w:p>
    <w:p w14:paraId="1D17E0B9" w14:textId="77777777" w:rsidR="00000000" w:rsidRDefault="00ED7A37">
      <w:pPr>
        <w:pStyle w:val="a"/>
        <w:rPr>
          <w:rFonts w:hint="cs"/>
          <w:rtl/>
        </w:rPr>
      </w:pPr>
      <w:r>
        <w:rPr>
          <w:rFonts w:hint="cs"/>
          <w:rtl/>
        </w:rPr>
        <w:t xml:space="preserve">תודה רבה לשרה נאות. אנחנו נעבור לדיון המשולב, כפי שהבטחתי. רשימת הדוברים - טוב, אנחנו נחסוך מהציבור את הטרחה. נוכח כאן חבר הכנסת איוב קרא מן </w:t>
      </w:r>
      <w:r>
        <w:rPr>
          <w:rFonts w:hint="cs"/>
          <w:rtl/>
        </w:rPr>
        <w:t>הרשימה. אנחנו נבקש ממנו לפתוח, וכנראה גם לסיים את הדיון בהצעות האלה. בבקשה, אדוני, שלוש דקות לרשותך. דקה וחצי לפתוח, דקה וחצי לסגור.</w:t>
      </w:r>
    </w:p>
    <w:p w14:paraId="3814D9DF" w14:textId="77777777" w:rsidR="00000000" w:rsidRDefault="00ED7A37">
      <w:pPr>
        <w:pStyle w:val="a"/>
        <w:rPr>
          <w:rFonts w:hint="cs"/>
          <w:rtl/>
        </w:rPr>
      </w:pPr>
    </w:p>
    <w:p w14:paraId="12F7107D" w14:textId="77777777" w:rsidR="00000000" w:rsidRDefault="00ED7A37">
      <w:pPr>
        <w:pStyle w:val="Speaker"/>
        <w:rPr>
          <w:rtl/>
        </w:rPr>
      </w:pPr>
      <w:bookmarkStart w:id="323" w:name="FS000000475T16_06_2003_21_18_47"/>
      <w:bookmarkStart w:id="324" w:name="_Toc45367380"/>
      <w:bookmarkEnd w:id="323"/>
      <w:r>
        <w:rPr>
          <w:rFonts w:hint="eastAsia"/>
          <w:rtl/>
        </w:rPr>
        <w:t>איוב</w:t>
      </w:r>
      <w:r>
        <w:rPr>
          <w:rtl/>
        </w:rPr>
        <w:t xml:space="preserve"> קרא (הליכוד):</w:t>
      </w:r>
      <w:bookmarkEnd w:id="324"/>
    </w:p>
    <w:p w14:paraId="2B404209" w14:textId="77777777" w:rsidR="00000000" w:rsidRDefault="00ED7A37">
      <w:pPr>
        <w:pStyle w:val="a"/>
        <w:rPr>
          <w:rFonts w:hint="cs"/>
          <w:rtl/>
        </w:rPr>
      </w:pPr>
    </w:p>
    <w:p w14:paraId="5B3216B4" w14:textId="77777777" w:rsidR="00000000" w:rsidRDefault="00ED7A37">
      <w:pPr>
        <w:pStyle w:val="a"/>
        <w:ind w:firstLine="0"/>
        <w:rPr>
          <w:rFonts w:hint="cs"/>
          <w:rtl/>
        </w:rPr>
      </w:pPr>
      <w:r>
        <w:rPr>
          <w:rFonts w:hint="cs"/>
          <w:rtl/>
        </w:rPr>
        <w:tab/>
        <w:t xml:space="preserve">אדוני היושב-ראש, כנסת וממשלה נכבדות - - - </w:t>
      </w:r>
    </w:p>
    <w:p w14:paraId="2B9DE384" w14:textId="77777777" w:rsidR="00000000" w:rsidRDefault="00ED7A37">
      <w:pPr>
        <w:pStyle w:val="a"/>
        <w:ind w:firstLine="0"/>
        <w:rPr>
          <w:rFonts w:hint="cs"/>
          <w:rtl/>
        </w:rPr>
      </w:pPr>
    </w:p>
    <w:p w14:paraId="632DF68C" w14:textId="77777777" w:rsidR="00000000" w:rsidRDefault="00ED7A37">
      <w:pPr>
        <w:pStyle w:val="ac"/>
        <w:rPr>
          <w:rtl/>
        </w:rPr>
      </w:pPr>
      <w:r>
        <w:rPr>
          <w:rFonts w:hint="eastAsia"/>
          <w:rtl/>
        </w:rPr>
        <w:t>השרה</w:t>
      </w:r>
      <w:r>
        <w:rPr>
          <w:rtl/>
        </w:rPr>
        <w:t xml:space="preserve"> לאיכות הסביבה יהודית נאות:</w:t>
      </w:r>
    </w:p>
    <w:p w14:paraId="75585084" w14:textId="77777777" w:rsidR="00000000" w:rsidRDefault="00ED7A37">
      <w:pPr>
        <w:pStyle w:val="a"/>
        <w:rPr>
          <w:rFonts w:hint="cs"/>
          <w:rtl/>
        </w:rPr>
      </w:pPr>
    </w:p>
    <w:p w14:paraId="5815DB3A" w14:textId="77777777" w:rsidR="00000000" w:rsidRDefault="00ED7A37">
      <w:pPr>
        <w:pStyle w:val="a"/>
        <w:rPr>
          <w:rFonts w:hint="cs"/>
          <w:rtl/>
        </w:rPr>
      </w:pPr>
      <w:r>
        <w:rPr>
          <w:rFonts w:hint="cs"/>
          <w:rtl/>
        </w:rPr>
        <w:t xml:space="preserve">הממשלה. </w:t>
      </w:r>
    </w:p>
    <w:p w14:paraId="598822E6" w14:textId="77777777" w:rsidR="00000000" w:rsidRDefault="00ED7A37">
      <w:pPr>
        <w:pStyle w:val="a"/>
        <w:rPr>
          <w:rFonts w:hint="cs"/>
          <w:rtl/>
        </w:rPr>
      </w:pPr>
    </w:p>
    <w:p w14:paraId="56AFC1CC" w14:textId="77777777" w:rsidR="00000000" w:rsidRDefault="00ED7A37">
      <w:pPr>
        <w:pStyle w:val="SpeakerCon"/>
        <w:rPr>
          <w:rtl/>
        </w:rPr>
      </w:pPr>
      <w:bookmarkStart w:id="325" w:name="FS000000475T16_06_2003_21_22_00C"/>
      <w:bookmarkEnd w:id="325"/>
      <w:r>
        <w:rPr>
          <w:rtl/>
        </w:rPr>
        <w:t>איוב קרא (הליכ</w:t>
      </w:r>
      <w:r>
        <w:rPr>
          <w:rtl/>
        </w:rPr>
        <w:t>וד):</w:t>
      </w:r>
    </w:p>
    <w:p w14:paraId="2FAA8CB2" w14:textId="77777777" w:rsidR="00000000" w:rsidRDefault="00ED7A37">
      <w:pPr>
        <w:pStyle w:val="a"/>
        <w:rPr>
          <w:rtl/>
        </w:rPr>
      </w:pPr>
    </w:p>
    <w:p w14:paraId="3CE45D7C" w14:textId="77777777" w:rsidR="00000000" w:rsidRDefault="00ED7A37">
      <w:pPr>
        <w:pStyle w:val="a"/>
        <w:rPr>
          <w:rFonts w:hint="cs"/>
          <w:rtl/>
        </w:rPr>
      </w:pPr>
      <w:r>
        <w:rPr>
          <w:rFonts w:hint="cs"/>
          <w:rtl/>
        </w:rPr>
        <w:t xml:space="preserve">הממשלה והכנסת. אני, גברתי השרה, כמובן מצטרף בתמיכתי בך ובממשלה, כשלכל הדעות את נחשבת לשרה חרוצה, וחשוב לתמוך בך ולגבות אותך, במיוחד בנושאים שאת ממונה עליהם. </w:t>
      </w:r>
    </w:p>
    <w:p w14:paraId="1FE32934" w14:textId="77777777" w:rsidR="00000000" w:rsidRDefault="00ED7A37">
      <w:pPr>
        <w:pStyle w:val="a"/>
        <w:rPr>
          <w:rFonts w:hint="cs"/>
          <w:rtl/>
        </w:rPr>
      </w:pPr>
    </w:p>
    <w:p w14:paraId="68B06A7B" w14:textId="77777777" w:rsidR="00000000" w:rsidRDefault="00ED7A37">
      <w:pPr>
        <w:pStyle w:val="a"/>
        <w:rPr>
          <w:rFonts w:hint="cs"/>
          <w:rtl/>
        </w:rPr>
      </w:pPr>
      <w:r>
        <w:rPr>
          <w:rFonts w:hint="cs"/>
          <w:rtl/>
        </w:rPr>
        <w:t xml:space="preserve">אני רוצה לומר לך, אני מנצל במה זו כדי קצת להבהיר ולהאיר את עיני הציבור בנושא שגם תלוי היום </w:t>
      </w:r>
      <w:r>
        <w:rPr>
          <w:rFonts w:hint="cs"/>
          <w:rtl/>
        </w:rPr>
        <w:t>בבית-המשפט, בסוגיית "כיכר הלחם" בתל-אביב, ויש לו השלכות גם בנושאי אסתטיקה  ואיכות סביבה וכל מה שמשתמע מכך, מכיוון שיש שם משפחות חד-הוריות וכו', שבעצם משפיעות על האווירה בכיכר-המדינה, כשקראו לה הם עצמם "כיכר הלחם". מאבק צודק לכל הדעות. יש השגות לגבי ניהול ה</w:t>
      </w:r>
      <w:r>
        <w:rPr>
          <w:rFonts w:hint="cs"/>
          <w:rtl/>
        </w:rPr>
        <w:t xml:space="preserve">מערכה כשלעצמה. בית-המשפט אמר את דברו. </w:t>
      </w:r>
    </w:p>
    <w:p w14:paraId="52F1F289" w14:textId="77777777" w:rsidR="00000000" w:rsidRDefault="00ED7A37">
      <w:pPr>
        <w:pStyle w:val="a"/>
        <w:rPr>
          <w:rFonts w:hint="cs"/>
          <w:rtl/>
        </w:rPr>
      </w:pPr>
    </w:p>
    <w:p w14:paraId="26F2434B" w14:textId="77777777" w:rsidR="00000000" w:rsidRDefault="00ED7A37">
      <w:pPr>
        <w:pStyle w:val="a"/>
        <w:rPr>
          <w:rFonts w:hint="cs"/>
          <w:rtl/>
        </w:rPr>
      </w:pPr>
      <w:r>
        <w:rPr>
          <w:rFonts w:hint="cs"/>
          <w:rtl/>
        </w:rPr>
        <w:t>היום באנו לוועדת הפנים ודנו בסוגיה הזאת. חלק מבעלי הקרקעות בכיכר-המדינה, ובצדק, לא רצו שאותם מוחים ישבו על הקרקעות הללו. ביקשנו היום מאותם מוחים שיעברו לקרקעות שבשליטת העירייה. ומאחר שאנחנו רוצים למצות את ההליך הדמוק</w:t>
      </w:r>
      <w:r>
        <w:rPr>
          <w:rFonts w:hint="cs"/>
          <w:rtl/>
        </w:rPr>
        <w:t>רטי, ושהמחאה תישא פרי בסופו של דבר ותיתן תוצאות נכונות, אז גם על דעת העירייה הוחלט לבדוק כיצד אפשר להגיע לפשרה, כך שמשרד השיכון ייתן את דעתו בנושא הזה בגיבוי שלנו, בגיבוי עיריית תל-אביב.</w:t>
      </w:r>
    </w:p>
    <w:p w14:paraId="370C5FB3" w14:textId="77777777" w:rsidR="00000000" w:rsidRDefault="00ED7A37">
      <w:pPr>
        <w:pStyle w:val="a"/>
        <w:rPr>
          <w:rFonts w:hint="cs"/>
          <w:rtl/>
        </w:rPr>
      </w:pPr>
    </w:p>
    <w:p w14:paraId="70C02C7E" w14:textId="77777777" w:rsidR="00000000" w:rsidRDefault="00ED7A37">
      <w:pPr>
        <w:pStyle w:val="a"/>
        <w:rPr>
          <w:rFonts w:hint="cs"/>
          <w:rtl/>
        </w:rPr>
      </w:pPr>
      <w:r>
        <w:rPr>
          <w:rFonts w:hint="cs"/>
          <w:rtl/>
        </w:rPr>
        <w:t>אני חושב, שעם כל הכבוד, אני לא יכול לראות אנשים שחיים בקרוונים בלב ל</w:t>
      </w:r>
      <w:r>
        <w:rPr>
          <w:rFonts w:hint="cs"/>
          <w:rtl/>
        </w:rPr>
        <w:t>בה של מדינת ישראל, כאשר הם מאכילים את ילדיהם מים בצבע חלב. אני לא יכול לראות את אותם אנשים שנמצאים בכיכר- המדינה המחפשים בפחי הזבל כדי למצוא את האוכל לילדיהם במקום. כל הדברים האלה מדברים אלי מאוד. אני, באופן אישי, שגדלתי מתוך השכבות הללו, חושב שגם כל ישראל</w:t>
      </w:r>
      <w:r>
        <w:rPr>
          <w:rFonts w:hint="cs"/>
          <w:rtl/>
        </w:rPr>
        <w:t xml:space="preserve">י  שעיניו בראשו מבין שאסור שדברים כאלה יקרו במדינת ישראל. </w:t>
      </w:r>
    </w:p>
    <w:p w14:paraId="1777CF25" w14:textId="77777777" w:rsidR="00000000" w:rsidRDefault="00ED7A37">
      <w:pPr>
        <w:pStyle w:val="a"/>
        <w:rPr>
          <w:rFonts w:hint="cs"/>
          <w:rtl/>
        </w:rPr>
      </w:pPr>
    </w:p>
    <w:p w14:paraId="6A526B2C" w14:textId="77777777" w:rsidR="00000000" w:rsidRDefault="00ED7A37">
      <w:pPr>
        <w:pStyle w:val="a"/>
        <w:rPr>
          <w:rFonts w:hint="cs"/>
          <w:rtl/>
        </w:rPr>
      </w:pPr>
      <w:r>
        <w:rPr>
          <w:rFonts w:hint="cs"/>
          <w:rtl/>
        </w:rPr>
        <w:t xml:space="preserve">אנחנו ביקשנו שיגיעו לפשרה. אני חושב שזה חשוב שאנשים ירגישו טוב במדינת ישראל, על אף המצב הקשה. אנחנו יודעים שהתוכנית הכלכלית הזאת שהממשלה הביאה אלינו לבית הזה היתה על כורחנו. לא רצינו אותה. אבל זה </w:t>
      </w:r>
      <w:r>
        <w:rPr>
          <w:rFonts w:hint="cs"/>
          <w:rtl/>
        </w:rPr>
        <w:t>כורח הנסיבות והמציאות שאנחנו חיים בה מבחינה מדינית. אני מקווה שבעקבות הדיון היום משרד השיכון ושר השיכון ישכילו להוביל את הפשרה ואת הבשורה הטובה לאותם אומללים, אנשים קשי-יום. וכדי שכיכר-המדינה תחזור להיות מדינה ולא כיכר לחם - אנחנו לא רוצים לקרוא לכיכרות הל</w:t>
      </w:r>
      <w:r>
        <w:rPr>
          <w:rFonts w:hint="cs"/>
          <w:rtl/>
        </w:rPr>
        <w:t xml:space="preserve">לו לחם, כי גם ככה לחם הוא משמין, לא הדבר הכי טוב בימינו לזלול. ואני מקווה שהשרה תביא את דברי אותם אנשים בישיבות הממשלה, שידונו בנושאים שקשורים לחברה וכלכלה, וכך כולנו נצא נשכרים בסופו של דבר מהמציאות העגומה שהגיעו אליה אנשים אלו. </w:t>
      </w:r>
    </w:p>
    <w:p w14:paraId="76E661AE" w14:textId="77777777" w:rsidR="00000000" w:rsidRDefault="00ED7A37">
      <w:pPr>
        <w:pStyle w:val="a"/>
        <w:rPr>
          <w:rFonts w:hint="cs"/>
          <w:rtl/>
        </w:rPr>
      </w:pPr>
    </w:p>
    <w:p w14:paraId="7F3E4339" w14:textId="77777777" w:rsidR="00000000" w:rsidRDefault="00ED7A37">
      <w:pPr>
        <w:pStyle w:val="ad"/>
        <w:rPr>
          <w:rtl/>
        </w:rPr>
      </w:pPr>
      <w:r>
        <w:rPr>
          <w:rtl/>
        </w:rPr>
        <w:t>היו"ר יולי-יואל אדלשטיין</w:t>
      </w:r>
      <w:r>
        <w:rPr>
          <w:rtl/>
        </w:rPr>
        <w:t>:</w:t>
      </w:r>
    </w:p>
    <w:p w14:paraId="12A5DB05" w14:textId="77777777" w:rsidR="00000000" w:rsidRDefault="00ED7A37">
      <w:pPr>
        <w:pStyle w:val="a"/>
        <w:rPr>
          <w:rtl/>
        </w:rPr>
      </w:pPr>
    </w:p>
    <w:p w14:paraId="7FD00549" w14:textId="77777777" w:rsidR="00000000" w:rsidRDefault="00ED7A37">
      <w:pPr>
        <w:pStyle w:val="a"/>
        <w:rPr>
          <w:rFonts w:hint="cs"/>
          <w:rtl/>
        </w:rPr>
      </w:pPr>
      <w:r>
        <w:rPr>
          <w:rFonts w:hint="cs"/>
          <w:rtl/>
        </w:rPr>
        <w:t>תודה לחבר הכנסת איוב קרא. אומנם לא תוכל לסכם את הדיון, כי ברשימת הדוברים נמצא גם חבר הכנסת נסים זאב, ואנחנו נבקש ממנו לעלות לדוכן ולהציג לנו את  מחשבותיו על החוקים בתוך שלוש דקות. בבקשה, אדוני.</w:t>
      </w:r>
    </w:p>
    <w:p w14:paraId="6A67C3BE" w14:textId="77777777" w:rsidR="00000000" w:rsidRDefault="00ED7A37">
      <w:pPr>
        <w:pStyle w:val="a"/>
        <w:rPr>
          <w:rFonts w:hint="cs"/>
          <w:rtl/>
        </w:rPr>
      </w:pPr>
    </w:p>
    <w:p w14:paraId="29CD448A" w14:textId="77777777" w:rsidR="00000000" w:rsidRDefault="00ED7A37">
      <w:pPr>
        <w:pStyle w:val="Speaker"/>
        <w:rPr>
          <w:rtl/>
        </w:rPr>
      </w:pPr>
      <w:bookmarkStart w:id="326" w:name="FS000000490T16_06_2003_21_31_12"/>
      <w:bookmarkStart w:id="327" w:name="_Toc45367381"/>
      <w:bookmarkEnd w:id="326"/>
      <w:r>
        <w:rPr>
          <w:rFonts w:hint="eastAsia"/>
          <w:rtl/>
        </w:rPr>
        <w:t>נסים</w:t>
      </w:r>
      <w:r>
        <w:rPr>
          <w:rtl/>
        </w:rPr>
        <w:t xml:space="preserve"> זאב (ש"ס):</w:t>
      </w:r>
      <w:bookmarkEnd w:id="327"/>
    </w:p>
    <w:p w14:paraId="42CB26EB" w14:textId="77777777" w:rsidR="00000000" w:rsidRDefault="00ED7A37">
      <w:pPr>
        <w:pStyle w:val="a"/>
        <w:rPr>
          <w:rFonts w:hint="cs"/>
          <w:rtl/>
        </w:rPr>
      </w:pPr>
    </w:p>
    <w:p w14:paraId="06A0D579" w14:textId="77777777" w:rsidR="00000000" w:rsidRDefault="00ED7A37">
      <w:pPr>
        <w:pStyle w:val="a"/>
        <w:rPr>
          <w:rFonts w:hint="cs"/>
          <w:rtl/>
        </w:rPr>
      </w:pPr>
      <w:r>
        <w:rPr>
          <w:rFonts w:hint="cs"/>
          <w:rtl/>
        </w:rPr>
        <w:t>אדוני היושב-ראש, כבוד השרה, כנסת נכבדה, א</w:t>
      </w:r>
      <w:r>
        <w:rPr>
          <w:rFonts w:hint="cs"/>
          <w:rtl/>
        </w:rPr>
        <w:t>תייחס קודם כול להצעת חוק בתי-המשפט. אני מסכים בהחלט שהלבנת הון זו עבירה כלכלית ביסודה, ואין מקום לדיון בהרכב של שלושה שופטים. זה מכביד מאוד, והצעת החוק בהחלט ראויה ונכונה. נכון שהחוק אומר עד היום שמעל עשר שנים, או בעונש של עשר שנים, באפשרות כזאת, הדבר צריך</w:t>
      </w:r>
      <w:r>
        <w:rPr>
          <w:rFonts w:hint="cs"/>
          <w:rtl/>
        </w:rPr>
        <w:t xml:space="preserve"> להיות נדון בהרכב של שלושה שופטים, אבל אני חושב שזו עבירה כלכלית, ובהחלט לפעמים אלה דיונים שנמשכים כל כך הרבה, הרבה שנים הייתי אומר. אין מקום להאריך דיונים כאלה, מספיק שופט אחד, ואני מברך על כך. </w:t>
      </w:r>
    </w:p>
    <w:p w14:paraId="632A3D19" w14:textId="77777777" w:rsidR="00000000" w:rsidRDefault="00ED7A37">
      <w:pPr>
        <w:pStyle w:val="a"/>
        <w:rPr>
          <w:rFonts w:hint="cs"/>
          <w:rtl/>
        </w:rPr>
      </w:pPr>
    </w:p>
    <w:p w14:paraId="6676E67C" w14:textId="77777777" w:rsidR="00000000" w:rsidRDefault="00ED7A37">
      <w:pPr>
        <w:pStyle w:val="a"/>
        <w:rPr>
          <w:rFonts w:hint="cs"/>
          <w:rtl/>
        </w:rPr>
      </w:pPr>
      <w:r>
        <w:rPr>
          <w:rFonts w:hint="cs"/>
          <w:rtl/>
        </w:rPr>
        <w:t>אדוני היושב-ראש, אני שמעתי את נאומו של ראש הממשלה. חשבתי שי</w:t>
      </w:r>
      <w:r>
        <w:rPr>
          <w:rFonts w:hint="cs"/>
          <w:rtl/>
        </w:rPr>
        <w:t>ש לו איזה מסר לאומה, חשבתי שיש לו מה להעביר לנו, לחדש לנו. שום דבר, פשוט ריק מתוכן. אני שמעתי אתמול בתקשורת - ראשי הרשות מודיעים שאינם יכולים לקחת את האחריות הביטחונית. זה דבר ברור. ובלי הסכם עם ה"חמאס", אדוני היושב-ראש, הרשות הפלסטינית לא מסוגלת. ראש הממש</w:t>
      </w:r>
      <w:r>
        <w:rPr>
          <w:rFonts w:hint="cs"/>
          <w:rtl/>
        </w:rPr>
        <w:t>לה כבר קורא לאבו-מאזן: ראש הממשלה הפלסטינית. מי קבע שהוא ראש ממשלה? היה עד היום ערפאת ראש רשות. היום, מאז הכיר ראש הממשלה באבו-מאזן ונתן לו לגיטימציה, בכל כלי התקשורת מופיע אבו-מאזן: ראש הממשלה. בעצם, ראש הממשלה שלנו הכיר בו כראש ממשלה. הוא בעצם אמר: אני נ</w:t>
      </w:r>
      <w:r>
        <w:rPr>
          <w:rFonts w:hint="cs"/>
          <w:rtl/>
        </w:rPr>
        <w:t xml:space="preserve">ותן לו מדינה. הוא הסכים על חלוקת ארץ-ישראל. הוא הסכים על חלוקתה של ירושלים, ושלא ימרח פה את הציבור. </w:t>
      </w:r>
    </w:p>
    <w:p w14:paraId="7A750D4B" w14:textId="77777777" w:rsidR="00000000" w:rsidRDefault="00ED7A37">
      <w:pPr>
        <w:pStyle w:val="a"/>
        <w:rPr>
          <w:rFonts w:hint="cs"/>
          <w:rtl/>
        </w:rPr>
      </w:pPr>
    </w:p>
    <w:p w14:paraId="778BE5D0" w14:textId="77777777" w:rsidR="00000000" w:rsidRDefault="00ED7A37">
      <w:pPr>
        <w:pStyle w:val="a"/>
        <w:rPr>
          <w:rFonts w:hint="cs"/>
          <w:rtl/>
        </w:rPr>
      </w:pPr>
      <w:r>
        <w:rPr>
          <w:rFonts w:hint="cs"/>
          <w:rtl/>
        </w:rPr>
        <w:t>אבל מה לא הסכים אבו-מאזן? אבו-מאזן לא הסכים בוועידת עקבה אפילו על גבולות 1967, להכיר במדינת ישראל כמדינה יהודית. אבו-מאזן לא הסכים לכך. אבל ראש הממשלה הלך</w:t>
      </w:r>
      <w:r>
        <w:rPr>
          <w:rFonts w:hint="cs"/>
          <w:rtl/>
        </w:rPr>
        <w:t xml:space="preserve"> ונתן את המתנה לאבו-מאזן. ראש הממשלה הוא לא רק מצהיר הצהרות. הוא באמת מתכוון למה שהוא אומר. הוא בעצם מבצע הלכה למעשה. </w:t>
      </w:r>
    </w:p>
    <w:p w14:paraId="4CFC483C" w14:textId="77777777" w:rsidR="00000000" w:rsidRDefault="00ED7A37">
      <w:pPr>
        <w:pStyle w:val="a"/>
        <w:rPr>
          <w:rFonts w:hint="cs"/>
          <w:rtl/>
        </w:rPr>
      </w:pPr>
    </w:p>
    <w:p w14:paraId="056C0064" w14:textId="77777777" w:rsidR="00000000" w:rsidRDefault="00ED7A37">
      <w:pPr>
        <w:pStyle w:val="a"/>
        <w:rPr>
          <w:rFonts w:hint="cs"/>
          <w:rtl/>
        </w:rPr>
      </w:pPr>
      <w:r>
        <w:rPr>
          <w:rFonts w:hint="cs"/>
          <w:rtl/>
        </w:rPr>
        <w:t>אנחנו בעצם בונים את אבו-מאזן, מחזקים את ארגוני הטרור כאשר אנחנו מנהלים משא-ומתן תחת אש וטרור. אנחנו בעצם מפוררים את כושר ההרתעה של מדינת</w:t>
      </w:r>
      <w:r>
        <w:rPr>
          <w:rFonts w:hint="cs"/>
          <w:rtl/>
        </w:rPr>
        <w:t xml:space="preserve"> ישראל ומגבירים את הטרור. והסכנה הביטחונית בעינה עומדת. </w:t>
      </w:r>
    </w:p>
    <w:p w14:paraId="1B57A099" w14:textId="77777777" w:rsidR="00000000" w:rsidRDefault="00ED7A37">
      <w:pPr>
        <w:pStyle w:val="a"/>
        <w:rPr>
          <w:rFonts w:hint="cs"/>
          <w:rtl/>
        </w:rPr>
      </w:pPr>
    </w:p>
    <w:p w14:paraId="0BB8BDC4" w14:textId="77777777" w:rsidR="00000000" w:rsidRDefault="00ED7A37">
      <w:pPr>
        <w:pStyle w:val="a"/>
        <w:rPr>
          <w:rFonts w:hint="cs"/>
          <w:rtl/>
        </w:rPr>
      </w:pPr>
      <w:r>
        <w:rPr>
          <w:rFonts w:hint="cs"/>
          <w:rtl/>
        </w:rPr>
        <w:t xml:space="preserve">תושבי ישראל אינם יכולים לעבור לסדר-היום, אדוני היושב-ראש, ולכן אני חושב שהצהרתו של ראש הממשלה היום בכנסת ישראל לא היתה לכבוד ולא היה בה שום מסר. פשוט ראש הממשלה מתעתע בתושבי מדינת ישראל. </w:t>
      </w:r>
    </w:p>
    <w:p w14:paraId="4954B3D0" w14:textId="77777777" w:rsidR="00000000" w:rsidRDefault="00ED7A37">
      <w:pPr>
        <w:pStyle w:val="a"/>
        <w:rPr>
          <w:rFonts w:hint="cs"/>
          <w:rtl/>
        </w:rPr>
      </w:pPr>
    </w:p>
    <w:p w14:paraId="51830176" w14:textId="77777777" w:rsidR="00000000" w:rsidRDefault="00ED7A37">
      <w:pPr>
        <w:pStyle w:val="ad"/>
        <w:rPr>
          <w:rtl/>
        </w:rPr>
      </w:pPr>
      <w:r>
        <w:rPr>
          <w:rtl/>
        </w:rPr>
        <w:t>היו"ר יול</w:t>
      </w:r>
      <w:r>
        <w:rPr>
          <w:rtl/>
        </w:rPr>
        <w:t>י-יואל אדלשטיין:</w:t>
      </w:r>
    </w:p>
    <w:p w14:paraId="29DBEFF9" w14:textId="77777777" w:rsidR="00000000" w:rsidRDefault="00ED7A37">
      <w:pPr>
        <w:pStyle w:val="a"/>
        <w:rPr>
          <w:rtl/>
        </w:rPr>
      </w:pPr>
    </w:p>
    <w:p w14:paraId="7591F0B5" w14:textId="77777777" w:rsidR="00000000" w:rsidRDefault="00ED7A37">
      <w:pPr>
        <w:pStyle w:val="a"/>
        <w:rPr>
          <w:rFonts w:hint="cs"/>
          <w:rtl/>
        </w:rPr>
      </w:pPr>
      <w:r>
        <w:rPr>
          <w:rFonts w:hint="cs"/>
          <w:rtl/>
        </w:rPr>
        <w:t xml:space="preserve">תודה לחבר הכנסת נסים זאב. </w:t>
      </w:r>
    </w:p>
    <w:p w14:paraId="7ACC3401" w14:textId="77777777" w:rsidR="00000000" w:rsidRDefault="00ED7A37">
      <w:pPr>
        <w:pStyle w:val="a"/>
        <w:rPr>
          <w:rFonts w:hint="cs"/>
          <w:rtl/>
        </w:rPr>
      </w:pPr>
    </w:p>
    <w:p w14:paraId="06F40C11" w14:textId="77777777" w:rsidR="00000000" w:rsidRDefault="00ED7A37">
      <w:pPr>
        <w:pStyle w:val="a"/>
        <w:rPr>
          <w:rFonts w:hint="cs"/>
          <w:rtl/>
        </w:rPr>
      </w:pPr>
      <w:r>
        <w:rPr>
          <w:rFonts w:hint="cs"/>
          <w:rtl/>
        </w:rPr>
        <w:t>כפי שכבר אמרנו, תשובה והצבעה על החוקים האלה במועד אחר.</w:t>
      </w:r>
    </w:p>
    <w:p w14:paraId="5B7FABD6" w14:textId="77777777" w:rsidR="00000000" w:rsidRDefault="00ED7A37">
      <w:pPr>
        <w:pStyle w:val="a"/>
        <w:rPr>
          <w:rFonts w:hint="cs"/>
          <w:rtl/>
        </w:rPr>
      </w:pPr>
    </w:p>
    <w:p w14:paraId="4BF00B68" w14:textId="77777777" w:rsidR="00000000" w:rsidRDefault="00ED7A37">
      <w:pPr>
        <w:pStyle w:val="a"/>
        <w:rPr>
          <w:rFonts w:hint="cs"/>
          <w:rtl/>
        </w:rPr>
      </w:pPr>
      <w:r>
        <w:rPr>
          <w:rFonts w:hint="cs"/>
          <w:rtl/>
        </w:rPr>
        <w:t>חברי הכנסת, תם סדר-היום. הישיבה הבאה - מחר, יום שלישי, י"ז בסיוון התשס"ג, 17 ביוני 2003, בשעה 16:00. ישיבה זו נעולה. תודה רבה.</w:t>
      </w:r>
    </w:p>
    <w:p w14:paraId="52F26661" w14:textId="77777777" w:rsidR="00000000" w:rsidRDefault="00ED7A37">
      <w:pPr>
        <w:pStyle w:val="a"/>
        <w:rPr>
          <w:rFonts w:hint="cs"/>
          <w:rtl/>
        </w:rPr>
      </w:pPr>
    </w:p>
    <w:p w14:paraId="384E69A9" w14:textId="77777777" w:rsidR="00000000" w:rsidRDefault="00ED7A37">
      <w:pPr>
        <w:pStyle w:val="a"/>
        <w:jc w:val="center"/>
        <w:rPr>
          <w:rFonts w:hint="cs"/>
          <w:rtl/>
        </w:rPr>
      </w:pPr>
      <w:r>
        <w:rPr>
          <w:rFonts w:hint="cs"/>
          <w:rtl/>
        </w:rPr>
        <w:t>הישיבה ננעלה בשעה 21:09.</w:t>
      </w:r>
    </w:p>
    <w:p w14:paraId="33384ABE" w14:textId="77777777" w:rsidR="00000000" w:rsidRDefault="00ED7A37">
      <w:pPr>
        <w:pStyle w:val="a"/>
        <w:rPr>
          <w:rFonts w:hint="cs"/>
          <w:rtl/>
        </w:rPr>
      </w:pPr>
    </w:p>
    <w:p w14:paraId="11982668" w14:textId="77777777" w:rsidR="00000000" w:rsidRDefault="00ED7A37">
      <w:pPr>
        <w:pStyle w:val="a"/>
        <w:rPr>
          <w:rFonts w:hint="cs"/>
          <w:rtl/>
        </w:rPr>
      </w:pPr>
    </w:p>
    <w:p w14:paraId="15060CEB" w14:textId="77777777" w:rsidR="00000000" w:rsidRDefault="00ED7A37">
      <w:pPr>
        <w:pStyle w:val="a"/>
        <w:rPr>
          <w:rtl/>
        </w:rPr>
      </w:pPr>
    </w:p>
    <w:p w14:paraId="242A627F" w14:textId="77777777" w:rsidR="00000000" w:rsidRDefault="00ED7A37">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E3840" w14:textId="77777777" w:rsidR="00000000" w:rsidRDefault="00ED7A37">
      <w:r>
        <w:separator/>
      </w:r>
    </w:p>
  </w:endnote>
  <w:endnote w:type="continuationSeparator" w:id="0">
    <w:p w14:paraId="3FA98509" w14:textId="77777777" w:rsidR="00000000" w:rsidRDefault="00ED7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7FF26" w14:textId="77777777" w:rsidR="00000000" w:rsidRDefault="00ED7A3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122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150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174C9" w14:textId="77777777" w:rsidR="00000000" w:rsidRDefault="00ED7A37">
      <w:r>
        <w:separator/>
      </w:r>
    </w:p>
  </w:footnote>
  <w:footnote w:type="continuationSeparator" w:id="0">
    <w:p w14:paraId="6434C0A8" w14:textId="77777777" w:rsidR="00000000" w:rsidRDefault="00ED7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7D33469"/>
    <w:multiLevelType w:val="hybridMultilevel"/>
    <w:tmpl w:val="24040F0A"/>
    <w:lvl w:ilvl="0" w:tplc="B20A9D6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30B25280"/>
    <w:multiLevelType w:val="hybridMultilevel"/>
    <w:tmpl w:val="1B9C9FC2"/>
    <w:lvl w:ilvl="0" w:tplc="A1420E4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3DA22DDB"/>
    <w:multiLevelType w:val="hybridMultilevel"/>
    <w:tmpl w:val="1EFC10BA"/>
    <w:lvl w:ilvl="0" w:tplc="66E03ED6">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4" w15:restartNumberingAfterBreak="0">
    <w:nsid w:val="42B716A6"/>
    <w:multiLevelType w:val="hybridMultilevel"/>
    <w:tmpl w:val="1E74CCBA"/>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4B1D5056"/>
    <w:multiLevelType w:val="hybridMultilevel"/>
    <w:tmpl w:val="B3F07B7C"/>
    <w:lvl w:ilvl="0" w:tplc="CBFC3758">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6" w15:restartNumberingAfterBreak="0">
    <w:nsid w:val="51476506"/>
    <w:multiLevelType w:val="hybridMultilevel"/>
    <w:tmpl w:val="391E8DEE"/>
    <w:lvl w:ilvl="0" w:tplc="48F8D9C6">
      <w:start w:val="1"/>
      <w:numFmt w:val="hebrew1"/>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7" w15:restartNumberingAfterBreak="0">
    <w:nsid w:val="5A181D46"/>
    <w:multiLevelType w:val="hybridMultilevel"/>
    <w:tmpl w:val="2F30CE58"/>
    <w:lvl w:ilvl="0" w:tplc="79842FDA">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8" w15:restartNumberingAfterBreak="0">
    <w:nsid w:val="66BB70DD"/>
    <w:multiLevelType w:val="hybridMultilevel"/>
    <w:tmpl w:val="C0DA0FAA"/>
    <w:lvl w:ilvl="0" w:tplc="71D8FDA2">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1"/>
  </w:num>
  <w:num w:numId="3">
    <w:abstractNumId w:val="2"/>
  </w:num>
  <w:num w:numId="4">
    <w:abstractNumId w:val="7"/>
  </w:num>
  <w:num w:numId="5">
    <w:abstractNumId w:val="5"/>
  </w:num>
  <w:num w:numId="6">
    <w:abstractNumId w:val="8"/>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יעל בנדל"/>
    <w:docVar w:name="OriginalName" w:val="PROTOCOL12738_1-31.doc"/>
    <w:docVar w:name="Position" w:val="Merged1-31"/>
    <w:docVar w:name="Queue" w:val="1-31"/>
    <w:docVar w:name="SaveYN" w:val="N"/>
    <w:docVar w:name="Session" w:val="12738"/>
    <w:docVar w:name="SessionDate" w:val="16/06/03"/>
    <w:docVar w:name="SpeakersNum" w:val="0"/>
    <w:docVar w:name="StartMode" w:val="4"/>
  </w:docVars>
  <w:rsids>
    <w:rsidRoot w:val="00ED7A37"/>
    <w:rsid w:val="00ED7A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F6E2CB"/>
  <w15:chartTrackingRefBased/>
  <w15:docId w15:val="{49C272F5-B36D-4D51-98F4-AF60FBAD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5"/>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31255</Words>
  <Characters>178156</Characters>
  <Application>Microsoft Office Word</Application>
  <DocSecurity>0</DocSecurity>
  <Lines>1484</Lines>
  <Paragraphs>417</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208994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32 מתאריך 16/06/2003</dc:title>
  <dc:subject/>
  <dc:creator>lan_knesset\beni</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32.0000000000000</vt:lpwstr>
  </property>
  <property fmtid="{D5CDD505-2E9C-101B-9397-08002B2CF9AE}" pid="4" name="Nose">
    <vt:lpwstr>_x000d_
</vt:lpwstr>
  </property>
  <property fmtid="{D5CDD505-2E9C-101B-9397-08002B2CF9AE}" pid="5" name="TaarichYeshiva">
    <vt:lpwstr>2003-06-16T00:00:00Z</vt:lpwstr>
  </property>
  <property fmtid="{D5CDD505-2E9C-101B-9397-08002B2CF9AE}" pid="6" name="Tor">
    <vt:lpwstr>1-31</vt:lpwstr>
  </property>
  <property fmtid="{D5CDD505-2E9C-101B-9397-08002B2CF9AE}" pid="7" name="סימוכין">
    <vt:i4>2651704</vt:i4>
  </property>
  <property fmtid="{D5CDD505-2E9C-101B-9397-08002B2CF9AE}" pid="8" name="תאריך המסמך">
    <vt:filetime>2004-07-26T00:00:00Z</vt:filetime>
  </property>
  <property fmtid="{D5CDD505-2E9C-101B-9397-08002B2CF9AE}" pid="9" name="CodeProfile">
    <vt:lpwstr>136.000000000000</vt:lpwstr>
  </property>
  <property fmtid="{D5CDD505-2E9C-101B-9397-08002B2CF9AE}" pid="10" name="AutoNumber">
    <vt:lpwstr>2651704</vt:lpwstr>
  </property>
  <property fmtid="{D5CDD505-2E9C-101B-9397-08002B2CF9AE}" pid="11" name="SDDocDate">
    <vt:lpwstr>2004-07-26T00:00:00Z</vt:lpwstr>
  </property>
  <property fmtid="{D5CDD505-2E9C-101B-9397-08002B2CF9AE}" pid="12" name="SDHebDate">
    <vt:lpwstr>ח' באב,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