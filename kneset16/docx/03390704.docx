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DC35D" w14:textId="77777777" w:rsidR="00000000" w:rsidRDefault="0003559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F3CA51E" w14:textId="77777777" w:rsidR="00000000" w:rsidRDefault="0003559D">
      <w:pPr>
        <w:pStyle w:val="TOC1"/>
        <w:tabs>
          <w:tab w:val="right" w:leader="dot" w:pos="8296"/>
        </w:tabs>
        <w:ind w:right="0"/>
        <w:rPr>
          <w:rFonts w:ascii="Times New Roman" w:hAnsi="Times New Roman" w:cs="Times New Roman"/>
          <w:sz w:val="24"/>
          <w:szCs w:val="24"/>
        </w:rPr>
      </w:pPr>
      <w:r>
        <w:rPr>
          <w:rtl/>
        </w:rPr>
        <w:t>כנס מיוחד</w:t>
      </w:r>
      <w:r>
        <w:tab/>
      </w:r>
      <w:r>
        <w:fldChar w:fldCharType="begin"/>
      </w:r>
      <w:r>
        <w:instrText xml:space="preserve"> PAGEREF _Toc90824963 \h </w:instrText>
      </w:r>
      <w:r>
        <w:fldChar w:fldCharType="separate"/>
      </w:r>
      <w:r>
        <w:t>4</w:t>
      </w:r>
      <w:r>
        <w:fldChar w:fldCharType="end"/>
      </w:r>
    </w:p>
    <w:p w14:paraId="0497640B" w14:textId="77777777" w:rsidR="00000000" w:rsidRDefault="0003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_Toc90824964 \h </w:instrText>
      </w:r>
      <w:r>
        <w:fldChar w:fldCharType="separate"/>
      </w:r>
      <w:r>
        <w:t>4</w:t>
      </w:r>
      <w:r>
        <w:fldChar w:fldCharType="end"/>
      </w:r>
    </w:p>
    <w:p w14:paraId="3EE59C17" w14:textId="77777777" w:rsidR="00000000" w:rsidRDefault="0003559D">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_Toc90824965 \h </w:instrText>
      </w:r>
      <w:r>
        <w:fldChar w:fldCharType="separate"/>
      </w:r>
      <w:r>
        <w:t>5</w:t>
      </w:r>
      <w:r>
        <w:fldChar w:fldCharType="end"/>
      </w:r>
    </w:p>
    <w:p w14:paraId="09A1EAA3" w14:textId="77777777" w:rsidR="00000000" w:rsidRDefault="0003559D">
      <w:pPr>
        <w:pStyle w:val="TOC1"/>
        <w:tabs>
          <w:tab w:val="right" w:leader="dot" w:pos="8296"/>
        </w:tabs>
        <w:ind w:right="0"/>
        <w:rPr>
          <w:rFonts w:ascii="Times New Roman" w:hAnsi="Times New Roman" w:cs="Times New Roman"/>
          <w:sz w:val="24"/>
          <w:szCs w:val="24"/>
        </w:rPr>
      </w:pPr>
      <w:r>
        <w:rPr>
          <w:rtl/>
        </w:rPr>
        <w:t>הצעת חוק יום חינוך ארוך ולימודי העשרה (תיק</w:t>
      </w:r>
      <w:r>
        <w:rPr>
          <w:rtl/>
        </w:rPr>
        <w:t>ון מס' 3 ), התשס"ד-2004</w:t>
      </w:r>
      <w:r>
        <w:tab/>
      </w:r>
      <w:r>
        <w:fldChar w:fldCharType="begin"/>
      </w:r>
      <w:r>
        <w:instrText xml:space="preserve"> PAGEREF _Toc90824966 \h </w:instrText>
      </w:r>
      <w:r>
        <w:fldChar w:fldCharType="separate"/>
      </w:r>
      <w:r>
        <w:t>6</w:t>
      </w:r>
      <w:r>
        <w:fldChar w:fldCharType="end"/>
      </w:r>
    </w:p>
    <w:p w14:paraId="23B31F3F" w14:textId="77777777" w:rsidR="00000000" w:rsidRDefault="0003559D">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_Toc90824967 \h </w:instrText>
      </w:r>
      <w:r>
        <w:fldChar w:fldCharType="separate"/>
      </w:r>
      <w:r>
        <w:t>8</w:t>
      </w:r>
      <w:r>
        <w:fldChar w:fldCharType="end"/>
      </w:r>
    </w:p>
    <w:p w14:paraId="29C277EC" w14:textId="77777777" w:rsidR="00000000" w:rsidRDefault="0003559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_Toc90824968 \h </w:instrText>
      </w:r>
      <w:r>
        <w:fldChar w:fldCharType="separate"/>
      </w:r>
      <w:r>
        <w:t>10</w:t>
      </w:r>
      <w:r>
        <w:fldChar w:fldCharType="end"/>
      </w:r>
    </w:p>
    <w:p w14:paraId="247F6FE1" w14:textId="77777777" w:rsidR="00000000" w:rsidRDefault="0003559D">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_Toc90824969 \h </w:instrText>
      </w:r>
      <w:r>
        <w:fldChar w:fldCharType="separate"/>
      </w:r>
      <w:r>
        <w:t>14</w:t>
      </w:r>
      <w:r>
        <w:fldChar w:fldCharType="end"/>
      </w:r>
    </w:p>
    <w:p w14:paraId="47F3C7BB" w14:textId="77777777" w:rsidR="00000000" w:rsidRDefault="0003559D">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_Toc90824970 \h </w:instrText>
      </w:r>
      <w:r>
        <w:fldChar w:fldCharType="separate"/>
      </w:r>
      <w:r>
        <w:t>17</w:t>
      </w:r>
      <w:r>
        <w:fldChar w:fldCharType="end"/>
      </w:r>
    </w:p>
    <w:p w14:paraId="6E42253A" w14:textId="77777777" w:rsidR="00000000" w:rsidRDefault="0003559D">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_Toc90824971 \h </w:instrText>
      </w:r>
      <w:r>
        <w:fldChar w:fldCharType="separate"/>
      </w:r>
      <w:r>
        <w:t>20</w:t>
      </w:r>
      <w:r>
        <w:fldChar w:fldCharType="end"/>
      </w:r>
    </w:p>
    <w:p w14:paraId="7A9B092B" w14:textId="77777777" w:rsidR="00000000" w:rsidRDefault="0003559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_Toc90824972 \h </w:instrText>
      </w:r>
      <w:r>
        <w:fldChar w:fldCharType="separate"/>
      </w:r>
      <w:r>
        <w:t>23</w:t>
      </w:r>
      <w:r>
        <w:fldChar w:fldCharType="end"/>
      </w:r>
    </w:p>
    <w:p w14:paraId="28BBB46D" w14:textId="77777777" w:rsidR="00000000" w:rsidRDefault="0003559D">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_Toc90824973 \h </w:instrText>
      </w:r>
      <w:r>
        <w:fldChar w:fldCharType="separate"/>
      </w:r>
      <w:r>
        <w:t>26</w:t>
      </w:r>
      <w:r>
        <w:fldChar w:fldCharType="end"/>
      </w:r>
    </w:p>
    <w:p w14:paraId="4405928A" w14:textId="77777777" w:rsidR="00000000" w:rsidRDefault="0003559D">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_Toc90824974 \h </w:instrText>
      </w:r>
      <w:r>
        <w:fldChar w:fldCharType="separate"/>
      </w:r>
      <w:r>
        <w:t>29</w:t>
      </w:r>
      <w:r>
        <w:fldChar w:fldCharType="end"/>
      </w:r>
    </w:p>
    <w:p w14:paraId="24D382EA" w14:textId="77777777" w:rsidR="00000000" w:rsidRDefault="0003559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_Toc90824975 \h </w:instrText>
      </w:r>
      <w:r>
        <w:fldChar w:fldCharType="separate"/>
      </w:r>
      <w:r>
        <w:t>30</w:t>
      </w:r>
      <w:r>
        <w:fldChar w:fldCharType="end"/>
      </w:r>
    </w:p>
    <w:p w14:paraId="6152091F" w14:textId="77777777" w:rsidR="00000000" w:rsidRDefault="0003559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_Toc90824976 \h </w:instrText>
      </w:r>
      <w:r>
        <w:fldChar w:fldCharType="separate"/>
      </w:r>
      <w:r>
        <w:t>32</w:t>
      </w:r>
      <w:r>
        <w:fldChar w:fldCharType="end"/>
      </w:r>
    </w:p>
    <w:p w14:paraId="2334DA5B" w14:textId="77777777" w:rsidR="00000000" w:rsidRDefault="0003559D">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_Toc90824977 \h </w:instrText>
      </w:r>
      <w:r>
        <w:fldChar w:fldCharType="separate"/>
      </w:r>
      <w:r>
        <w:t>34</w:t>
      </w:r>
      <w:r>
        <w:fldChar w:fldCharType="end"/>
      </w:r>
    </w:p>
    <w:p w14:paraId="3DA9A4B5" w14:textId="77777777" w:rsidR="00000000" w:rsidRDefault="0003559D">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_Toc90824978 \h </w:instrText>
      </w:r>
      <w:r>
        <w:fldChar w:fldCharType="separate"/>
      </w:r>
      <w:r>
        <w:t>39</w:t>
      </w:r>
      <w:r>
        <w:fldChar w:fldCharType="end"/>
      </w:r>
    </w:p>
    <w:p w14:paraId="302090D1" w14:textId="77777777" w:rsidR="00000000" w:rsidRDefault="0003559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_Toc90824979 \h </w:instrText>
      </w:r>
      <w:r>
        <w:fldChar w:fldCharType="separate"/>
      </w:r>
      <w:r>
        <w:t>41</w:t>
      </w:r>
      <w:r>
        <w:fldChar w:fldCharType="end"/>
      </w:r>
    </w:p>
    <w:p w14:paraId="6C606C54" w14:textId="77777777" w:rsidR="00000000" w:rsidRDefault="0003559D">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_Toc90824980 \h </w:instrText>
      </w:r>
      <w:r>
        <w:fldChar w:fldCharType="separate"/>
      </w:r>
      <w:r>
        <w:t>44</w:t>
      </w:r>
      <w:r>
        <w:fldChar w:fldCharType="end"/>
      </w:r>
    </w:p>
    <w:p w14:paraId="4A28BA84" w14:textId="77777777" w:rsidR="00000000" w:rsidRDefault="0003559D">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_Toc90824981 \h </w:instrText>
      </w:r>
      <w:r>
        <w:fldChar w:fldCharType="separate"/>
      </w:r>
      <w:r>
        <w:t>47</w:t>
      </w:r>
      <w:r>
        <w:fldChar w:fldCharType="end"/>
      </w:r>
    </w:p>
    <w:p w14:paraId="1788384A" w14:textId="77777777" w:rsidR="00000000" w:rsidRDefault="0003559D">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_Toc90824982 \h </w:instrText>
      </w:r>
      <w:r>
        <w:fldChar w:fldCharType="separate"/>
      </w:r>
      <w:r>
        <w:t>49</w:t>
      </w:r>
      <w:r>
        <w:fldChar w:fldCharType="end"/>
      </w:r>
    </w:p>
    <w:p w14:paraId="5FE43CA8" w14:textId="77777777" w:rsidR="00000000" w:rsidRDefault="0003559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_Toc90824983 \h </w:instrText>
      </w:r>
      <w:r>
        <w:fldChar w:fldCharType="separate"/>
      </w:r>
      <w:r>
        <w:t>51</w:t>
      </w:r>
      <w:r>
        <w:fldChar w:fldCharType="end"/>
      </w:r>
    </w:p>
    <w:p w14:paraId="51F7E7B3" w14:textId="77777777" w:rsidR="00000000" w:rsidRDefault="0003559D">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w:instrText>
      </w:r>
      <w:r>
        <w:instrText xml:space="preserve">oc90824984 \h </w:instrText>
      </w:r>
      <w:r>
        <w:fldChar w:fldCharType="separate"/>
      </w:r>
      <w:r>
        <w:t>54</w:t>
      </w:r>
      <w:r>
        <w:fldChar w:fldCharType="end"/>
      </w:r>
    </w:p>
    <w:p w14:paraId="2E80A2BB" w14:textId="77777777" w:rsidR="00000000" w:rsidRDefault="0003559D">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_Toc90824985 \h </w:instrText>
      </w:r>
      <w:r>
        <w:fldChar w:fldCharType="separate"/>
      </w:r>
      <w:r>
        <w:t>56</w:t>
      </w:r>
      <w:r>
        <w:fldChar w:fldCharType="end"/>
      </w:r>
    </w:p>
    <w:p w14:paraId="17EFBE92" w14:textId="77777777" w:rsidR="00000000" w:rsidRDefault="0003559D">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(מפד"ל):</w:t>
      </w:r>
      <w:r>
        <w:tab/>
      </w:r>
      <w:r>
        <w:fldChar w:fldCharType="begin"/>
      </w:r>
      <w:r>
        <w:instrText xml:space="preserve"> PAGEREF _Toc90824986 \h </w:instrText>
      </w:r>
      <w:r>
        <w:fldChar w:fldCharType="separate"/>
      </w:r>
      <w:r>
        <w:t>60</w:t>
      </w:r>
      <w:r>
        <w:fldChar w:fldCharType="end"/>
      </w:r>
    </w:p>
    <w:p w14:paraId="636EAA53" w14:textId="77777777" w:rsidR="00000000" w:rsidRDefault="0003559D">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_Toc90824987 \h </w:instrText>
      </w:r>
      <w:r>
        <w:fldChar w:fldCharType="separate"/>
      </w:r>
      <w:r>
        <w:t>63</w:t>
      </w:r>
      <w:r>
        <w:fldChar w:fldCharType="end"/>
      </w:r>
    </w:p>
    <w:p w14:paraId="27891057" w14:textId="77777777" w:rsidR="00000000" w:rsidRDefault="0003559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_Toc90824988 \h </w:instrText>
      </w:r>
      <w:r>
        <w:fldChar w:fldCharType="separate"/>
      </w:r>
      <w:r>
        <w:t>64</w:t>
      </w:r>
      <w:r>
        <w:fldChar w:fldCharType="end"/>
      </w:r>
    </w:p>
    <w:p w14:paraId="50449972" w14:textId="77777777" w:rsidR="00000000" w:rsidRDefault="0003559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_Toc90824989 \h </w:instrText>
      </w:r>
      <w:r>
        <w:fldChar w:fldCharType="separate"/>
      </w:r>
      <w:r>
        <w:t>66</w:t>
      </w:r>
      <w:r>
        <w:fldChar w:fldCharType="end"/>
      </w:r>
    </w:p>
    <w:p w14:paraId="72BF7AF6" w14:textId="77777777" w:rsidR="00000000" w:rsidRDefault="0003559D">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_Toc90824990 \h </w:instrText>
      </w:r>
      <w:r>
        <w:fldChar w:fldCharType="separate"/>
      </w:r>
      <w:r>
        <w:t>67</w:t>
      </w:r>
      <w:r>
        <w:fldChar w:fldCharType="end"/>
      </w:r>
    </w:p>
    <w:p w14:paraId="36DD1353" w14:textId="77777777" w:rsidR="00000000" w:rsidRDefault="0003559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_Toc90824991 \h </w:instrText>
      </w:r>
      <w:r>
        <w:fldChar w:fldCharType="separate"/>
      </w:r>
      <w:r>
        <w:t>69</w:t>
      </w:r>
      <w:r>
        <w:fldChar w:fldCharType="end"/>
      </w:r>
    </w:p>
    <w:p w14:paraId="5A3B169E" w14:textId="77777777" w:rsidR="00000000" w:rsidRDefault="0003559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_Toc90824992 \h </w:instrText>
      </w:r>
      <w:r>
        <w:fldChar w:fldCharType="separate"/>
      </w:r>
      <w:r>
        <w:t>70</w:t>
      </w:r>
      <w:r>
        <w:fldChar w:fldCharType="end"/>
      </w:r>
    </w:p>
    <w:p w14:paraId="27DF7F78" w14:textId="77777777" w:rsidR="00000000" w:rsidRDefault="0003559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w:t>
      </w:r>
      <w:r>
        <w:rPr>
          <w:rtl/>
        </w:rPr>
        <w:t>ת התורה):</w:t>
      </w:r>
      <w:r>
        <w:tab/>
      </w:r>
      <w:r>
        <w:fldChar w:fldCharType="begin"/>
      </w:r>
      <w:r>
        <w:instrText xml:space="preserve"> PAGEREF _Toc90824993 \h </w:instrText>
      </w:r>
      <w:r>
        <w:fldChar w:fldCharType="separate"/>
      </w:r>
      <w:r>
        <w:t>72</w:t>
      </w:r>
      <w:r>
        <w:fldChar w:fldCharType="end"/>
      </w:r>
    </w:p>
    <w:p w14:paraId="4429F0CA" w14:textId="77777777" w:rsidR="00000000" w:rsidRDefault="0003559D">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_Toc90824994 \h </w:instrText>
      </w:r>
      <w:r>
        <w:fldChar w:fldCharType="separate"/>
      </w:r>
      <w:r>
        <w:t>75</w:t>
      </w:r>
      <w:r>
        <w:fldChar w:fldCharType="end"/>
      </w:r>
    </w:p>
    <w:p w14:paraId="18075931" w14:textId="77777777" w:rsidR="00000000" w:rsidRDefault="0003559D">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_Toc90824995 \h </w:instrText>
      </w:r>
      <w:r>
        <w:fldChar w:fldCharType="separate"/>
      </w:r>
      <w:r>
        <w:t>78</w:t>
      </w:r>
      <w:r>
        <w:fldChar w:fldCharType="end"/>
      </w:r>
    </w:p>
    <w:p w14:paraId="6CF55E2D" w14:textId="77777777" w:rsidR="00000000" w:rsidRDefault="0003559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_Toc90824996 \h </w:instrText>
      </w:r>
      <w:r>
        <w:fldChar w:fldCharType="separate"/>
      </w:r>
      <w:r>
        <w:t>78</w:t>
      </w:r>
      <w:r>
        <w:fldChar w:fldCharType="end"/>
      </w:r>
    </w:p>
    <w:p w14:paraId="1C2AD917" w14:textId="77777777" w:rsidR="00000000" w:rsidRDefault="0003559D">
      <w:pPr>
        <w:pStyle w:val="TOC1"/>
        <w:tabs>
          <w:tab w:val="right" w:leader="dot" w:pos="8296"/>
        </w:tabs>
        <w:ind w:right="0"/>
        <w:rPr>
          <w:rFonts w:ascii="Times New Roman" w:hAnsi="Times New Roman" w:cs="Times New Roman"/>
          <w:sz w:val="24"/>
          <w:szCs w:val="24"/>
        </w:rPr>
      </w:pPr>
      <w:r>
        <w:rPr>
          <w:rtl/>
        </w:rPr>
        <w:t>הודעת יושב-ראש ועדת הכ</w:t>
      </w:r>
      <w:r>
        <w:rPr>
          <w:rtl/>
        </w:rPr>
        <w:t>נסת</w:t>
      </w:r>
      <w:r>
        <w:tab/>
      </w:r>
      <w:r>
        <w:fldChar w:fldCharType="begin"/>
      </w:r>
      <w:r>
        <w:instrText xml:space="preserve"> PAGEREF _Toc90824997 \h </w:instrText>
      </w:r>
      <w:r>
        <w:fldChar w:fldCharType="separate"/>
      </w:r>
      <w:r>
        <w:t>79</w:t>
      </w:r>
      <w:r>
        <w:fldChar w:fldCharType="end"/>
      </w:r>
    </w:p>
    <w:p w14:paraId="32D6FAD5" w14:textId="77777777" w:rsidR="00000000" w:rsidRDefault="0003559D">
      <w:pPr>
        <w:pStyle w:val="TOC2"/>
        <w:tabs>
          <w:tab w:val="right" w:leader="dot" w:pos="8296"/>
        </w:tabs>
        <w:ind w:right="0"/>
        <w:rPr>
          <w:rFonts w:ascii="Times New Roman" w:hAnsi="Times New Roman" w:cs="Times New Roman"/>
          <w:sz w:val="24"/>
          <w:szCs w:val="24"/>
        </w:rPr>
      </w:pPr>
      <w:r>
        <w:rPr>
          <w:rtl/>
        </w:rPr>
        <w:lastRenderedPageBreak/>
        <w:t>רוני</w:t>
      </w:r>
      <w:r>
        <w:t xml:space="preserve"> </w:t>
      </w:r>
      <w:r>
        <w:rPr>
          <w:rtl/>
        </w:rPr>
        <w:t>בר-און (יו"ר ועדת הכנסת):</w:t>
      </w:r>
      <w:r>
        <w:tab/>
      </w:r>
      <w:r>
        <w:fldChar w:fldCharType="begin"/>
      </w:r>
      <w:r>
        <w:instrText xml:space="preserve"> PAGEREF _Toc90824998 \h </w:instrText>
      </w:r>
      <w:r>
        <w:fldChar w:fldCharType="separate"/>
      </w:r>
      <w:r>
        <w:t>79</w:t>
      </w:r>
      <w:r>
        <w:fldChar w:fldCharType="end"/>
      </w:r>
    </w:p>
    <w:p w14:paraId="7C618F0C" w14:textId="77777777" w:rsidR="00000000" w:rsidRDefault="0003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_Toc90824999 \h </w:instrText>
      </w:r>
      <w:r>
        <w:fldChar w:fldCharType="separate"/>
      </w:r>
      <w:r>
        <w:t>80</w:t>
      </w:r>
      <w:r>
        <w:fldChar w:fldCharType="end"/>
      </w:r>
    </w:p>
    <w:p w14:paraId="45B9BF1D" w14:textId="77777777" w:rsidR="00000000" w:rsidRDefault="0003559D">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_Toc90825000 \h </w:instrText>
      </w:r>
      <w:r>
        <w:fldChar w:fldCharType="separate"/>
      </w:r>
      <w:r>
        <w:t>80</w:t>
      </w:r>
      <w:r>
        <w:fldChar w:fldCharType="end"/>
      </w:r>
    </w:p>
    <w:p w14:paraId="01E589D7" w14:textId="77777777" w:rsidR="00000000" w:rsidRDefault="0003559D">
      <w:pPr>
        <w:pStyle w:val="TOC1"/>
        <w:tabs>
          <w:tab w:val="right" w:leader="dot" w:pos="8296"/>
        </w:tabs>
        <w:ind w:right="0"/>
        <w:rPr>
          <w:rFonts w:ascii="Times New Roman" w:hAnsi="Times New Roman" w:cs="Times New Roman"/>
          <w:sz w:val="24"/>
          <w:szCs w:val="24"/>
        </w:rPr>
      </w:pPr>
      <w:r>
        <w:rPr>
          <w:rtl/>
        </w:rPr>
        <w:t xml:space="preserve">הודעת הממשלה על שינויים בחלוקת התפקידים </w:t>
      </w:r>
      <w:r>
        <w:rPr>
          <w:rtl/>
        </w:rPr>
        <w:t>בין השרים</w:t>
      </w:r>
      <w:r>
        <w:tab/>
      </w:r>
      <w:r>
        <w:fldChar w:fldCharType="begin"/>
      </w:r>
      <w:r>
        <w:instrText xml:space="preserve"> PAGEREF _Toc90825001 \h </w:instrText>
      </w:r>
      <w:r>
        <w:fldChar w:fldCharType="separate"/>
      </w:r>
      <w:r>
        <w:t>80</w:t>
      </w:r>
      <w:r>
        <w:fldChar w:fldCharType="end"/>
      </w:r>
    </w:p>
    <w:p w14:paraId="5DE5A976" w14:textId="77777777" w:rsidR="00000000" w:rsidRDefault="0003559D">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_Toc90825002 \h </w:instrText>
      </w:r>
      <w:r>
        <w:fldChar w:fldCharType="separate"/>
      </w:r>
      <w:r>
        <w:t>80</w:t>
      </w:r>
      <w:r>
        <w:fldChar w:fldCharType="end"/>
      </w:r>
    </w:p>
    <w:p w14:paraId="4EA30217" w14:textId="77777777" w:rsidR="00000000" w:rsidRDefault="0003559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_Toc90825003 \h </w:instrText>
      </w:r>
      <w:r>
        <w:fldChar w:fldCharType="separate"/>
      </w:r>
      <w:r>
        <w:t>82</w:t>
      </w:r>
      <w:r>
        <w:fldChar w:fldCharType="end"/>
      </w:r>
    </w:p>
    <w:p w14:paraId="5E93FE40" w14:textId="77777777" w:rsidR="00000000" w:rsidRDefault="0003559D">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_Toc90825004 \h </w:instrText>
      </w:r>
      <w:r>
        <w:fldChar w:fldCharType="separate"/>
      </w:r>
      <w:r>
        <w:t>85</w:t>
      </w:r>
      <w:r>
        <w:fldChar w:fldCharType="end"/>
      </w:r>
    </w:p>
    <w:p w14:paraId="6E8DCB8B" w14:textId="77777777" w:rsidR="00000000" w:rsidRDefault="0003559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w:instrText>
      </w:r>
      <w:r>
        <w:instrText xml:space="preserve">F _Toc90825005 \h </w:instrText>
      </w:r>
      <w:r>
        <w:fldChar w:fldCharType="separate"/>
      </w:r>
      <w:r>
        <w:t>92</w:t>
      </w:r>
      <w:r>
        <w:fldChar w:fldCharType="end"/>
      </w:r>
    </w:p>
    <w:p w14:paraId="50C67BB8" w14:textId="77777777" w:rsidR="00000000" w:rsidRDefault="0003559D">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_Toc90825006 \h </w:instrText>
      </w:r>
      <w:r>
        <w:fldChar w:fldCharType="separate"/>
      </w:r>
      <w:r>
        <w:t>93</w:t>
      </w:r>
      <w:r>
        <w:fldChar w:fldCharType="end"/>
      </w:r>
    </w:p>
    <w:p w14:paraId="69853528" w14:textId="77777777" w:rsidR="00000000" w:rsidRDefault="0003559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_Toc90825007 \h </w:instrText>
      </w:r>
      <w:r>
        <w:fldChar w:fldCharType="separate"/>
      </w:r>
      <w:r>
        <w:t>94</w:t>
      </w:r>
      <w:r>
        <w:fldChar w:fldCharType="end"/>
      </w:r>
    </w:p>
    <w:p w14:paraId="36552E47" w14:textId="77777777" w:rsidR="00000000" w:rsidRDefault="0003559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_Toc90825008 \h </w:instrText>
      </w:r>
      <w:r>
        <w:fldChar w:fldCharType="separate"/>
      </w:r>
      <w:r>
        <w:t>100</w:t>
      </w:r>
      <w:r>
        <w:fldChar w:fldCharType="end"/>
      </w:r>
    </w:p>
    <w:p w14:paraId="7CDD1F19" w14:textId="77777777" w:rsidR="00000000" w:rsidRDefault="0003559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_Toc90825009 \h </w:instrText>
      </w:r>
      <w:r>
        <w:fldChar w:fldCharType="separate"/>
      </w:r>
      <w:r>
        <w:t>102</w:t>
      </w:r>
      <w:r>
        <w:fldChar w:fldCharType="end"/>
      </w:r>
    </w:p>
    <w:p w14:paraId="49FF02F5" w14:textId="77777777" w:rsidR="00000000" w:rsidRDefault="0003559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w:t>
      </w:r>
      <w:r>
        <w:rPr>
          <w:rtl/>
        </w:rPr>
        <w:t>-תע"ל):</w:t>
      </w:r>
      <w:r>
        <w:tab/>
      </w:r>
      <w:r>
        <w:fldChar w:fldCharType="begin"/>
      </w:r>
      <w:r>
        <w:instrText xml:space="preserve"> PAGEREF _Toc90825010 \h </w:instrText>
      </w:r>
      <w:r>
        <w:fldChar w:fldCharType="separate"/>
      </w:r>
      <w:r>
        <w:t>102</w:t>
      </w:r>
      <w:r>
        <w:fldChar w:fldCharType="end"/>
      </w:r>
    </w:p>
    <w:p w14:paraId="57215B07" w14:textId="77777777" w:rsidR="00000000" w:rsidRDefault="0003559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_Toc90825011 \h </w:instrText>
      </w:r>
      <w:r>
        <w:fldChar w:fldCharType="separate"/>
      </w:r>
      <w:r>
        <w:t>105</w:t>
      </w:r>
      <w:r>
        <w:fldChar w:fldCharType="end"/>
      </w:r>
    </w:p>
    <w:p w14:paraId="35ADF635" w14:textId="77777777" w:rsidR="00000000" w:rsidRDefault="0003559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_Toc90825012 \h </w:instrText>
      </w:r>
      <w:r>
        <w:fldChar w:fldCharType="separate"/>
      </w:r>
      <w:r>
        <w:t>107</w:t>
      </w:r>
      <w:r>
        <w:fldChar w:fldCharType="end"/>
      </w:r>
    </w:p>
    <w:p w14:paraId="6DCB20D9" w14:textId="77777777" w:rsidR="00000000" w:rsidRDefault="0003559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_Toc90825013 \h </w:instrText>
      </w:r>
      <w:r>
        <w:fldChar w:fldCharType="separate"/>
      </w:r>
      <w:r>
        <w:t>111</w:t>
      </w:r>
      <w:r>
        <w:fldChar w:fldCharType="end"/>
      </w:r>
    </w:p>
    <w:p w14:paraId="24B81D9E" w14:textId="77777777" w:rsidR="00000000" w:rsidRDefault="0003559D">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_Toc90825014 \h </w:instrText>
      </w:r>
      <w:r>
        <w:fldChar w:fldCharType="separate"/>
      </w:r>
      <w:r>
        <w:t>112</w:t>
      </w:r>
      <w:r>
        <w:fldChar w:fldCharType="end"/>
      </w:r>
    </w:p>
    <w:p w14:paraId="465508BF" w14:textId="77777777" w:rsidR="00000000" w:rsidRDefault="0003559D">
      <w:pPr>
        <w:pStyle w:val="TOC2"/>
        <w:tabs>
          <w:tab w:val="right" w:leader="dot" w:pos="8296"/>
        </w:tabs>
        <w:ind w:right="0"/>
        <w:rPr>
          <w:rFonts w:ascii="Times New Roman" w:hAnsi="Times New Roman" w:cs="Times New Roman"/>
          <w:sz w:val="24"/>
          <w:szCs w:val="24"/>
        </w:rPr>
      </w:pPr>
      <w:r>
        <w:rPr>
          <w:rtl/>
        </w:rPr>
        <w:t>ג</w:t>
      </w:r>
      <w:r>
        <w:rPr>
          <w:rtl/>
        </w:rPr>
        <w:t>דעון</w:t>
      </w:r>
      <w:r>
        <w:t xml:space="preserve"> </w:t>
      </w:r>
      <w:r>
        <w:rPr>
          <w:rtl/>
        </w:rPr>
        <w:t>סער (הליכוד):</w:t>
      </w:r>
      <w:r>
        <w:tab/>
      </w:r>
      <w:r>
        <w:fldChar w:fldCharType="begin"/>
      </w:r>
      <w:r>
        <w:instrText xml:space="preserve"> PAGEREF _Toc90825015 \h </w:instrText>
      </w:r>
      <w:r>
        <w:fldChar w:fldCharType="separate"/>
      </w:r>
      <w:r>
        <w:t>116</w:t>
      </w:r>
      <w:r>
        <w:fldChar w:fldCharType="end"/>
      </w:r>
    </w:p>
    <w:p w14:paraId="473D52C4" w14:textId="77777777" w:rsidR="00000000" w:rsidRDefault="0003559D">
      <w:pPr>
        <w:pStyle w:val="TOC1"/>
        <w:tabs>
          <w:tab w:val="right" w:leader="dot" w:pos="8296"/>
        </w:tabs>
        <w:ind w:right="0"/>
        <w:rPr>
          <w:rFonts w:ascii="Times New Roman" w:hAnsi="Times New Roman" w:cs="Times New Roman"/>
          <w:sz w:val="24"/>
          <w:szCs w:val="24"/>
        </w:rPr>
      </w:pPr>
      <w:r>
        <w:rPr>
          <w:rtl/>
        </w:rPr>
        <w:t>דברי יושב-ראש הכנסת לזכרו של חבר הכנסת לשעבר משה שמיר, זיכרונו לברכה</w:t>
      </w:r>
      <w:r>
        <w:tab/>
      </w:r>
      <w:r>
        <w:fldChar w:fldCharType="begin"/>
      </w:r>
      <w:r>
        <w:instrText xml:space="preserve"> PAGEREF _Toc90825016 \h </w:instrText>
      </w:r>
      <w:r>
        <w:fldChar w:fldCharType="separate"/>
      </w:r>
      <w:r>
        <w:t>121</w:t>
      </w:r>
      <w:r>
        <w:fldChar w:fldCharType="end"/>
      </w:r>
    </w:p>
    <w:p w14:paraId="169CF8B4" w14:textId="77777777" w:rsidR="00000000" w:rsidRDefault="0003559D">
      <w:pPr>
        <w:pStyle w:val="TOC1"/>
        <w:tabs>
          <w:tab w:val="right" w:leader="dot" w:pos="8296"/>
        </w:tabs>
        <w:ind w:right="0"/>
        <w:rPr>
          <w:rFonts w:ascii="Times New Roman" w:hAnsi="Times New Roman" w:cs="Times New Roman"/>
          <w:sz w:val="24"/>
          <w:szCs w:val="24"/>
        </w:rPr>
      </w:pPr>
      <w:r>
        <w:rPr>
          <w:rtl/>
        </w:rPr>
        <w:t>הודעת הממשלה על שינויים בחלוקת התפקידים בין השרים</w:t>
      </w:r>
      <w:r>
        <w:tab/>
      </w:r>
      <w:r>
        <w:fldChar w:fldCharType="begin"/>
      </w:r>
      <w:r>
        <w:instrText xml:space="preserve"> PAGEREF _Toc90825017 \h </w:instrText>
      </w:r>
      <w:r>
        <w:fldChar w:fldCharType="separate"/>
      </w:r>
      <w:r>
        <w:t>123</w:t>
      </w:r>
      <w:r>
        <w:fldChar w:fldCharType="end"/>
      </w:r>
    </w:p>
    <w:p w14:paraId="1EFDE084" w14:textId="77777777" w:rsidR="00000000" w:rsidRDefault="0003559D">
      <w:pPr>
        <w:pStyle w:val="TOC2"/>
        <w:tabs>
          <w:tab w:val="right" w:leader="dot" w:pos="8296"/>
        </w:tabs>
        <w:ind w:right="0"/>
        <w:rPr>
          <w:rFonts w:ascii="Times New Roman" w:hAnsi="Times New Roman" w:cs="Times New Roman"/>
          <w:sz w:val="24"/>
          <w:szCs w:val="24"/>
        </w:rPr>
      </w:pPr>
      <w:r>
        <w:rPr>
          <w:rtl/>
        </w:rPr>
        <w:t>צבי הנדל (האיחוד הל</w:t>
      </w:r>
      <w:r>
        <w:rPr>
          <w:rtl/>
        </w:rPr>
        <w:t>אומי - ישראל ביתנו):</w:t>
      </w:r>
      <w:r>
        <w:tab/>
      </w:r>
      <w:r>
        <w:fldChar w:fldCharType="begin"/>
      </w:r>
      <w:r>
        <w:instrText xml:space="preserve"> PAGEREF _Toc90825018 \h </w:instrText>
      </w:r>
      <w:r>
        <w:fldChar w:fldCharType="separate"/>
      </w:r>
      <w:r>
        <w:t>123</w:t>
      </w:r>
      <w:r>
        <w:fldChar w:fldCharType="end"/>
      </w:r>
    </w:p>
    <w:p w14:paraId="0C9AFA9A" w14:textId="77777777" w:rsidR="00000000" w:rsidRDefault="0003559D">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_Toc90825019 \h </w:instrText>
      </w:r>
      <w:r>
        <w:fldChar w:fldCharType="separate"/>
      </w:r>
      <w:r>
        <w:t>124</w:t>
      </w:r>
      <w:r>
        <w:fldChar w:fldCharType="end"/>
      </w:r>
    </w:p>
    <w:p w14:paraId="308CA6D6" w14:textId="77777777" w:rsidR="00000000" w:rsidRDefault="0003559D">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_Toc90825020 \h </w:instrText>
      </w:r>
      <w:r>
        <w:fldChar w:fldCharType="separate"/>
      </w:r>
      <w:r>
        <w:t>126</w:t>
      </w:r>
      <w:r>
        <w:fldChar w:fldCharType="end"/>
      </w:r>
    </w:p>
    <w:p w14:paraId="1EE91EC2" w14:textId="77777777" w:rsidR="00000000" w:rsidRDefault="0003559D">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_Toc90825021 \h </w:instrText>
      </w:r>
      <w:r>
        <w:fldChar w:fldCharType="separate"/>
      </w:r>
      <w:r>
        <w:t>127</w:t>
      </w:r>
      <w:r>
        <w:fldChar w:fldCharType="end"/>
      </w:r>
    </w:p>
    <w:p w14:paraId="704DC919" w14:textId="77777777" w:rsidR="00000000" w:rsidRDefault="0003559D">
      <w:pPr>
        <w:pStyle w:val="TOC2"/>
        <w:tabs>
          <w:tab w:val="right" w:leader="dot" w:pos="8296"/>
        </w:tabs>
        <w:ind w:right="0"/>
        <w:rPr>
          <w:rFonts w:ascii="Times New Roman" w:hAnsi="Times New Roman" w:cs="Times New Roman"/>
          <w:sz w:val="24"/>
          <w:szCs w:val="24"/>
        </w:rPr>
      </w:pPr>
      <w:r>
        <w:rPr>
          <w:rtl/>
        </w:rPr>
        <w:t>אופיר</w:t>
      </w:r>
      <w:r>
        <w:rPr>
          <w:rtl/>
        </w:rPr>
        <w:t xml:space="preserve"> פינס-פז (העבודה-מימד):</w:t>
      </w:r>
      <w:r>
        <w:tab/>
      </w:r>
      <w:r>
        <w:fldChar w:fldCharType="begin"/>
      </w:r>
      <w:r>
        <w:instrText xml:space="preserve"> PAGEREF _Toc90825022 \h </w:instrText>
      </w:r>
      <w:r>
        <w:fldChar w:fldCharType="separate"/>
      </w:r>
      <w:r>
        <w:t>128</w:t>
      </w:r>
      <w:r>
        <w:fldChar w:fldCharType="end"/>
      </w:r>
    </w:p>
    <w:p w14:paraId="7328AF00" w14:textId="77777777" w:rsidR="00000000" w:rsidRDefault="0003559D">
      <w:pPr>
        <w:pStyle w:val="TOC1"/>
        <w:tabs>
          <w:tab w:val="right" w:leader="dot" w:pos="8296"/>
        </w:tabs>
        <w:ind w:right="0"/>
        <w:rPr>
          <w:rFonts w:ascii="Times New Roman" w:hAnsi="Times New Roman" w:cs="Times New Roman"/>
          <w:sz w:val="24"/>
          <w:szCs w:val="24"/>
        </w:rPr>
      </w:pPr>
      <w:r>
        <w:rPr>
          <w:rtl/>
        </w:rPr>
        <w:t>הצעת חוק שירות התעסוקה (תיקון מס' 14), התשס"ד-2004</w:t>
      </w:r>
      <w:r>
        <w:tab/>
      </w:r>
      <w:r>
        <w:fldChar w:fldCharType="begin"/>
      </w:r>
      <w:r>
        <w:instrText xml:space="preserve"> PAGEREF _Toc90825023 \h </w:instrText>
      </w:r>
      <w:r>
        <w:fldChar w:fldCharType="separate"/>
      </w:r>
      <w:r>
        <w:t>130</w:t>
      </w:r>
      <w:r>
        <w:fldChar w:fldCharType="end"/>
      </w:r>
    </w:p>
    <w:p w14:paraId="7ACE9AFE" w14:textId="77777777" w:rsidR="00000000" w:rsidRDefault="0003559D">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_Toc90825024 \h </w:instrText>
      </w:r>
      <w:r>
        <w:fldChar w:fldCharType="separate"/>
      </w:r>
      <w:r>
        <w:t>130</w:t>
      </w:r>
      <w:r>
        <w:fldChar w:fldCharType="end"/>
      </w:r>
    </w:p>
    <w:p w14:paraId="631CF630" w14:textId="77777777" w:rsidR="00000000" w:rsidRDefault="0003559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והרווחה</w:t>
      </w:r>
      <w:r>
        <w:t>):</w:t>
      </w:r>
      <w:r>
        <w:tab/>
      </w:r>
      <w:r>
        <w:fldChar w:fldCharType="begin"/>
      </w:r>
      <w:r>
        <w:instrText xml:space="preserve"> P</w:instrText>
      </w:r>
      <w:r>
        <w:instrText xml:space="preserve">AGEREF _Toc90825025 \h </w:instrText>
      </w:r>
      <w:r>
        <w:fldChar w:fldCharType="separate"/>
      </w:r>
      <w:r>
        <w:t>131</w:t>
      </w:r>
      <w:r>
        <w:fldChar w:fldCharType="end"/>
      </w:r>
    </w:p>
    <w:p w14:paraId="691D6946" w14:textId="77777777" w:rsidR="00000000" w:rsidRDefault="0003559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_Toc90825026 \h </w:instrText>
      </w:r>
      <w:r>
        <w:fldChar w:fldCharType="separate"/>
      </w:r>
      <w:r>
        <w:t>137</w:t>
      </w:r>
      <w:r>
        <w:fldChar w:fldCharType="end"/>
      </w:r>
    </w:p>
    <w:p w14:paraId="285C9A77" w14:textId="77777777" w:rsidR="00000000" w:rsidRDefault="0003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_Toc90825027 \h </w:instrText>
      </w:r>
      <w:r>
        <w:fldChar w:fldCharType="separate"/>
      </w:r>
      <w:r>
        <w:t>137</w:t>
      </w:r>
      <w:r>
        <w:fldChar w:fldCharType="end"/>
      </w:r>
    </w:p>
    <w:p w14:paraId="039EA0A0" w14:textId="77777777" w:rsidR="00000000" w:rsidRDefault="0003559D">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_Toc90825028 \h </w:instrText>
      </w:r>
      <w:r>
        <w:fldChar w:fldCharType="separate"/>
      </w:r>
      <w:r>
        <w:t>137</w:t>
      </w:r>
      <w:r>
        <w:fldChar w:fldCharType="end"/>
      </w:r>
    </w:p>
    <w:p w14:paraId="7784C1FC" w14:textId="77777777" w:rsidR="00000000" w:rsidRDefault="0003559D">
      <w:pPr>
        <w:pStyle w:val="TOC1"/>
        <w:tabs>
          <w:tab w:val="right" w:leader="dot" w:pos="8296"/>
        </w:tabs>
        <w:ind w:right="0"/>
        <w:rPr>
          <w:rFonts w:ascii="Times New Roman" w:hAnsi="Times New Roman" w:cs="Times New Roman"/>
          <w:sz w:val="24"/>
          <w:szCs w:val="24"/>
        </w:rPr>
      </w:pPr>
      <w:r>
        <w:rPr>
          <w:rtl/>
        </w:rPr>
        <w:t>הצעת חוק יום חינוך ארוך ולימודי העשרה (תיקון מס' 3), ה</w:t>
      </w:r>
      <w:r>
        <w:rPr>
          <w:rtl/>
        </w:rPr>
        <w:t>תשס"ד-2004</w:t>
      </w:r>
      <w:r>
        <w:tab/>
      </w:r>
      <w:r>
        <w:fldChar w:fldCharType="begin"/>
      </w:r>
      <w:r>
        <w:instrText xml:space="preserve"> PAGEREF _Toc90825029 \h </w:instrText>
      </w:r>
      <w:r>
        <w:fldChar w:fldCharType="separate"/>
      </w:r>
      <w:r>
        <w:t>138</w:t>
      </w:r>
      <w:r>
        <w:fldChar w:fldCharType="end"/>
      </w:r>
    </w:p>
    <w:p w14:paraId="3B12D2AA" w14:textId="77777777" w:rsidR="00000000" w:rsidRDefault="0003559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w:t>
      </w:r>
      <w:r>
        <w:t xml:space="preserve"> (</w:t>
      </w:r>
      <w:r>
        <w:rPr>
          <w:rtl/>
        </w:rPr>
        <w:t>יו"ר ועדת החינוך, התרבות והספורט</w:t>
      </w:r>
      <w:r>
        <w:t>):</w:t>
      </w:r>
      <w:r>
        <w:tab/>
      </w:r>
      <w:r>
        <w:fldChar w:fldCharType="begin"/>
      </w:r>
      <w:r>
        <w:instrText xml:space="preserve"> PAGEREF _Toc90825030 \h </w:instrText>
      </w:r>
      <w:r>
        <w:fldChar w:fldCharType="separate"/>
      </w:r>
      <w:r>
        <w:t>138</w:t>
      </w:r>
      <w:r>
        <w:fldChar w:fldCharType="end"/>
      </w:r>
    </w:p>
    <w:p w14:paraId="5C288FCF" w14:textId="77777777" w:rsidR="00000000" w:rsidRDefault="0003559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_Toc90825031 \h </w:instrText>
      </w:r>
      <w:r>
        <w:fldChar w:fldCharType="separate"/>
      </w:r>
      <w:r>
        <w:t>140</w:t>
      </w:r>
      <w:r>
        <w:fldChar w:fldCharType="end"/>
      </w:r>
    </w:p>
    <w:p w14:paraId="1B21E00D" w14:textId="77777777" w:rsidR="00000000" w:rsidRDefault="0003559D">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_Toc90825032 \h </w:instrText>
      </w:r>
      <w:r>
        <w:fldChar w:fldCharType="separate"/>
      </w:r>
      <w:r>
        <w:t>141</w:t>
      </w:r>
      <w:r>
        <w:fldChar w:fldCharType="end"/>
      </w:r>
    </w:p>
    <w:p w14:paraId="7D9D231E" w14:textId="77777777" w:rsidR="00000000" w:rsidRDefault="0003559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w:instrText>
      </w:r>
      <w:r>
        <w:instrText xml:space="preserve">GEREF _Toc90825033 \h </w:instrText>
      </w:r>
      <w:r>
        <w:fldChar w:fldCharType="separate"/>
      </w:r>
      <w:r>
        <w:t>144</w:t>
      </w:r>
      <w:r>
        <w:fldChar w:fldCharType="end"/>
      </w:r>
    </w:p>
    <w:p w14:paraId="10593248" w14:textId="77777777" w:rsidR="00000000" w:rsidRDefault="0003559D">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_Toc90825034 \h </w:instrText>
      </w:r>
      <w:r>
        <w:fldChar w:fldCharType="separate"/>
      </w:r>
      <w:r>
        <w:t>152</w:t>
      </w:r>
      <w:r>
        <w:fldChar w:fldCharType="end"/>
      </w:r>
    </w:p>
    <w:p w14:paraId="48EABBB6" w14:textId="77777777" w:rsidR="00000000" w:rsidRDefault="0003559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_Toc90825035 \h </w:instrText>
      </w:r>
      <w:r>
        <w:fldChar w:fldCharType="separate"/>
      </w:r>
      <w:r>
        <w:t>158</w:t>
      </w:r>
      <w:r>
        <w:fldChar w:fldCharType="end"/>
      </w:r>
    </w:p>
    <w:p w14:paraId="703020DD" w14:textId="77777777" w:rsidR="00000000" w:rsidRDefault="0003559D">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_Toc90825036 \h </w:instrText>
      </w:r>
      <w:r>
        <w:fldChar w:fldCharType="separate"/>
      </w:r>
      <w:r>
        <w:t>158</w:t>
      </w:r>
      <w:r>
        <w:fldChar w:fldCharType="end"/>
      </w:r>
    </w:p>
    <w:p w14:paraId="01699FC5" w14:textId="77777777" w:rsidR="00000000" w:rsidRDefault="0003559D">
      <w:pPr>
        <w:pStyle w:val="TOC1"/>
        <w:tabs>
          <w:tab w:val="right" w:leader="dot" w:pos="8296"/>
        </w:tabs>
        <w:ind w:right="0"/>
        <w:rPr>
          <w:rFonts w:ascii="Times New Roman" w:hAnsi="Times New Roman" w:cs="Times New Roman"/>
          <w:sz w:val="24"/>
          <w:szCs w:val="24"/>
        </w:rPr>
      </w:pPr>
      <w:r>
        <w:rPr>
          <w:rtl/>
        </w:rPr>
        <w:t>הצעת חוק יום חינוך ארוך ולימודי העשרה (תיקון מס' 3), התשס"ד-</w:t>
      </w:r>
      <w:r>
        <w:t>2</w:t>
      </w:r>
      <w:r>
        <w:t>004</w:t>
      </w:r>
      <w:r>
        <w:tab/>
      </w:r>
      <w:r>
        <w:fldChar w:fldCharType="begin"/>
      </w:r>
      <w:r>
        <w:instrText xml:space="preserve"> PAGEREF _Toc90825037 \h </w:instrText>
      </w:r>
      <w:r>
        <w:fldChar w:fldCharType="separate"/>
      </w:r>
      <w:r>
        <w:t>159</w:t>
      </w:r>
      <w:r>
        <w:fldChar w:fldCharType="end"/>
      </w:r>
    </w:p>
    <w:p w14:paraId="4C23082E" w14:textId="77777777" w:rsidR="00000000" w:rsidRDefault="0003559D">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_Toc90825038 \h </w:instrText>
      </w:r>
      <w:r>
        <w:fldChar w:fldCharType="separate"/>
      </w:r>
      <w:r>
        <w:t>159</w:t>
      </w:r>
      <w:r>
        <w:fldChar w:fldCharType="end"/>
      </w:r>
    </w:p>
    <w:p w14:paraId="76FDAEB7" w14:textId="77777777" w:rsidR="00000000" w:rsidRDefault="0003559D">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_Toc90825039 \h </w:instrText>
      </w:r>
      <w:r>
        <w:fldChar w:fldCharType="separate"/>
      </w:r>
      <w:r>
        <w:t>163</w:t>
      </w:r>
      <w:r>
        <w:fldChar w:fldCharType="end"/>
      </w:r>
    </w:p>
    <w:p w14:paraId="7D249E42" w14:textId="77777777" w:rsidR="00000000" w:rsidRDefault="0003559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_Toc90825040 \h </w:instrText>
      </w:r>
      <w:r>
        <w:fldChar w:fldCharType="separate"/>
      </w:r>
      <w:r>
        <w:t>167</w:t>
      </w:r>
      <w:r>
        <w:fldChar w:fldCharType="end"/>
      </w:r>
    </w:p>
    <w:p w14:paraId="00D84CE1" w14:textId="77777777" w:rsidR="00000000" w:rsidRDefault="0003559D">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(יו"ר ו</w:t>
      </w:r>
      <w:r>
        <w:rPr>
          <w:rtl/>
        </w:rPr>
        <w:t>עדת החינוך, התרבות והספורט</w:t>
      </w:r>
      <w:r>
        <w:t>):</w:t>
      </w:r>
      <w:r>
        <w:tab/>
      </w:r>
      <w:r>
        <w:fldChar w:fldCharType="begin"/>
      </w:r>
      <w:r>
        <w:instrText xml:space="preserve"> PAGEREF _Toc90825041 \h </w:instrText>
      </w:r>
      <w:r>
        <w:fldChar w:fldCharType="separate"/>
      </w:r>
      <w:r>
        <w:t>168</w:t>
      </w:r>
      <w:r>
        <w:fldChar w:fldCharType="end"/>
      </w:r>
    </w:p>
    <w:p w14:paraId="050A13CE" w14:textId="77777777" w:rsidR="00000000" w:rsidRDefault="0003559D">
      <w:pPr>
        <w:pStyle w:val="TOC2"/>
        <w:tabs>
          <w:tab w:val="right" w:leader="dot" w:pos="8296"/>
        </w:tabs>
        <w:ind w:right="0"/>
        <w:rPr>
          <w:rFonts w:ascii="Times New Roman" w:hAnsi="Times New Roman" w:cs="Times New Roman"/>
          <w:sz w:val="24"/>
          <w:szCs w:val="24"/>
        </w:rPr>
      </w:pPr>
      <w:r>
        <w:rPr>
          <w:rtl/>
        </w:rPr>
        <w:t>מל פולישוק-בלוך (יו</w:t>
      </w:r>
      <w:r>
        <w:t>”</w:t>
      </w:r>
      <w:r>
        <w:rPr>
          <w:rtl/>
        </w:rPr>
        <w:t>ר ועדת החינוך</w:t>
      </w:r>
      <w:r>
        <w:t xml:space="preserve">, </w:t>
      </w:r>
      <w:r>
        <w:rPr>
          <w:rtl/>
        </w:rPr>
        <w:t>התרבות</w:t>
      </w:r>
      <w:r>
        <w:t xml:space="preserve"> </w:t>
      </w:r>
      <w:r>
        <w:rPr>
          <w:rtl/>
        </w:rPr>
        <w:t>והספורט</w:t>
      </w:r>
      <w:r>
        <w:t>):</w:t>
      </w:r>
      <w:r>
        <w:tab/>
      </w:r>
      <w:r>
        <w:fldChar w:fldCharType="begin"/>
      </w:r>
      <w:r>
        <w:instrText xml:space="preserve"> PAGEREF _Toc90825042 \h </w:instrText>
      </w:r>
      <w:r>
        <w:fldChar w:fldCharType="separate"/>
      </w:r>
      <w:r>
        <w:t>169</w:t>
      </w:r>
      <w:r>
        <w:fldChar w:fldCharType="end"/>
      </w:r>
    </w:p>
    <w:p w14:paraId="6EA684ED" w14:textId="77777777" w:rsidR="00000000" w:rsidRDefault="0003559D">
      <w:pPr>
        <w:pStyle w:val="a0"/>
        <w:jc w:val="center"/>
        <w:rPr>
          <w:rtl/>
        </w:rPr>
      </w:pPr>
      <w:r>
        <w:rPr>
          <w:bCs/>
          <w:szCs w:val="36"/>
          <w:u w:val="single"/>
          <w:rtl/>
        </w:rPr>
        <w:fldChar w:fldCharType="end"/>
      </w:r>
    </w:p>
    <w:p w14:paraId="05465B31" w14:textId="77777777" w:rsidR="00000000" w:rsidRDefault="0003559D">
      <w:pPr>
        <w:pStyle w:val="a0"/>
        <w:rPr>
          <w:rtl/>
        </w:rPr>
      </w:pPr>
      <w:r>
        <w:rPr>
          <w:rtl/>
        </w:rPr>
        <w:br w:type="page"/>
      </w:r>
    </w:p>
    <w:p w14:paraId="772507FE" w14:textId="77777777" w:rsidR="00000000" w:rsidRDefault="0003559D">
      <w:pPr>
        <w:pStyle w:val="a0"/>
        <w:rPr>
          <w:rFonts w:hint="cs"/>
          <w:rtl/>
        </w:rPr>
      </w:pPr>
      <w:r>
        <w:rPr>
          <w:rFonts w:hint="cs"/>
          <w:rtl/>
        </w:rPr>
        <w:t>דברי הכנסת</w:t>
      </w:r>
    </w:p>
    <w:p w14:paraId="62B08705" w14:textId="77777777" w:rsidR="00000000" w:rsidRDefault="0003559D">
      <w:pPr>
        <w:pStyle w:val="a0"/>
        <w:rPr>
          <w:rFonts w:hint="cs"/>
          <w:rtl/>
        </w:rPr>
      </w:pPr>
      <w:r>
        <w:rPr>
          <w:rFonts w:hint="cs"/>
          <w:rtl/>
        </w:rPr>
        <w:t>לט / מושב שני / ישיבה קס"ד /</w:t>
      </w:r>
    </w:p>
    <w:p w14:paraId="2938AC73" w14:textId="77777777" w:rsidR="00000000" w:rsidRDefault="0003559D">
      <w:pPr>
        <w:pStyle w:val="a0"/>
        <w:rPr>
          <w:rFonts w:hint="cs"/>
          <w:rtl/>
        </w:rPr>
      </w:pPr>
      <w:r>
        <w:rPr>
          <w:rFonts w:hint="cs"/>
          <w:rtl/>
        </w:rPr>
        <w:t>י"ד באלול התשס"ד / 31 באוגוסט ‏2004 / 39</w:t>
      </w:r>
    </w:p>
    <w:p w14:paraId="7E3C8540" w14:textId="77777777" w:rsidR="00000000" w:rsidRDefault="0003559D">
      <w:pPr>
        <w:pStyle w:val="a0"/>
        <w:rPr>
          <w:rFonts w:hint="cs"/>
          <w:rtl/>
        </w:rPr>
      </w:pPr>
      <w:r>
        <w:rPr>
          <w:rFonts w:hint="cs"/>
          <w:rtl/>
        </w:rPr>
        <w:t>חוב' ל"ט</w:t>
      </w:r>
    </w:p>
    <w:p w14:paraId="72D0E168" w14:textId="77777777" w:rsidR="00000000" w:rsidRDefault="0003559D">
      <w:pPr>
        <w:pStyle w:val="a0"/>
        <w:rPr>
          <w:rFonts w:hint="cs"/>
          <w:rtl/>
        </w:rPr>
      </w:pPr>
      <w:r>
        <w:rPr>
          <w:rFonts w:hint="cs"/>
          <w:rtl/>
        </w:rPr>
        <w:t>ישיבה קס"ד</w:t>
      </w:r>
    </w:p>
    <w:p w14:paraId="5264480B" w14:textId="77777777" w:rsidR="00000000" w:rsidRDefault="0003559D">
      <w:pPr>
        <w:pStyle w:val="a0"/>
        <w:rPr>
          <w:rtl/>
        </w:rPr>
      </w:pPr>
    </w:p>
    <w:p w14:paraId="6C2CB22C" w14:textId="77777777" w:rsidR="00000000" w:rsidRDefault="0003559D">
      <w:pPr>
        <w:pStyle w:val="a0"/>
        <w:rPr>
          <w:rFonts w:hint="cs"/>
          <w:rtl/>
        </w:rPr>
      </w:pPr>
    </w:p>
    <w:p w14:paraId="09BC3C92" w14:textId="77777777" w:rsidR="00000000" w:rsidRDefault="0003559D">
      <w:pPr>
        <w:pStyle w:val="a0"/>
        <w:rPr>
          <w:rFonts w:hint="cs"/>
          <w:rtl/>
        </w:rPr>
      </w:pPr>
    </w:p>
    <w:p w14:paraId="156C66D0" w14:textId="77777777" w:rsidR="00000000" w:rsidRDefault="0003559D">
      <w:pPr>
        <w:pStyle w:val="a0"/>
        <w:rPr>
          <w:rFonts w:hint="cs"/>
          <w:rtl/>
        </w:rPr>
      </w:pPr>
    </w:p>
    <w:p w14:paraId="7AB0EEC2" w14:textId="77777777" w:rsidR="00000000" w:rsidRDefault="0003559D">
      <w:pPr>
        <w:pStyle w:val="a0"/>
        <w:rPr>
          <w:rFonts w:hint="cs"/>
          <w:rtl/>
        </w:rPr>
      </w:pPr>
    </w:p>
    <w:p w14:paraId="70C48754" w14:textId="77777777" w:rsidR="00000000" w:rsidRDefault="0003559D">
      <w:pPr>
        <w:pStyle w:val="a0"/>
        <w:rPr>
          <w:rFonts w:hint="cs"/>
          <w:rtl/>
        </w:rPr>
      </w:pPr>
    </w:p>
    <w:p w14:paraId="3E888F49" w14:textId="77777777" w:rsidR="00000000" w:rsidRDefault="0003559D">
      <w:pPr>
        <w:pStyle w:val="a0"/>
        <w:rPr>
          <w:rFonts w:hint="cs"/>
          <w:rtl/>
        </w:rPr>
      </w:pPr>
    </w:p>
    <w:p w14:paraId="17EDC168" w14:textId="77777777" w:rsidR="00000000" w:rsidRDefault="0003559D">
      <w:pPr>
        <w:pStyle w:val="a0"/>
        <w:rPr>
          <w:rFonts w:hint="cs"/>
          <w:rtl/>
        </w:rPr>
      </w:pPr>
    </w:p>
    <w:p w14:paraId="17217D1D" w14:textId="77777777" w:rsidR="00000000" w:rsidRDefault="0003559D">
      <w:pPr>
        <w:pStyle w:val="a0"/>
        <w:rPr>
          <w:rFonts w:hint="cs"/>
          <w:rtl/>
        </w:rPr>
      </w:pPr>
    </w:p>
    <w:p w14:paraId="7AC97C33" w14:textId="77777777" w:rsidR="00000000" w:rsidRDefault="0003559D">
      <w:pPr>
        <w:pStyle w:val="a0"/>
        <w:rPr>
          <w:rFonts w:hint="cs"/>
          <w:rtl/>
        </w:rPr>
      </w:pPr>
    </w:p>
    <w:p w14:paraId="1EAEB959" w14:textId="77777777" w:rsidR="00000000" w:rsidRDefault="0003559D">
      <w:pPr>
        <w:pStyle w:val="a0"/>
        <w:rPr>
          <w:rFonts w:hint="cs"/>
          <w:rtl/>
        </w:rPr>
      </w:pPr>
    </w:p>
    <w:p w14:paraId="300958E2" w14:textId="77777777" w:rsidR="00000000" w:rsidRDefault="0003559D">
      <w:pPr>
        <w:pStyle w:val="a0"/>
        <w:rPr>
          <w:rFonts w:hint="cs"/>
          <w:rtl/>
        </w:rPr>
      </w:pPr>
    </w:p>
    <w:p w14:paraId="71A3AFDD" w14:textId="77777777" w:rsidR="00000000" w:rsidRDefault="0003559D">
      <w:pPr>
        <w:pStyle w:val="a2"/>
        <w:rPr>
          <w:rFonts w:hint="cs"/>
          <w:rtl/>
        </w:rPr>
      </w:pPr>
      <w:bookmarkStart w:id="0" w:name="_Toc90824963"/>
      <w:r>
        <w:rPr>
          <w:rFonts w:hint="cs"/>
          <w:rtl/>
        </w:rPr>
        <w:t>כנס מיוחד</w:t>
      </w:r>
      <w:bookmarkEnd w:id="0"/>
    </w:p>
    <w:p w14:paraId="2F9EA25A" w14:textId="77777777" w:rsidR="00000000" w:rsidRDefault="0003559D">
      <w:pPr>
        <w:pStyle w:val="a0"/>
        <w:rPr>
          <w:rFonts w:hint="cs"/>
          <w:rtl/>
        </w:rPr>
      </w:pPr>
    </w:p>
    <w:p w14:paraId="73C73447" w14:textId="77777777" w:rsidR="00000000" w:rsidRDefault="0003559D">
      <w:pPr>
        <w:pStyle w:val="a0"/>
        <w:rPr>
          <w:rtl/>
        </w:rPr>
      </w:pPr>
    </w:p>
    <w:p w14:paraId="3C2D82FA" w14:textId="77777777" w:rsidR="00000000" w:rsidRDefault="0003559D">
      <w:pPr>
        <w:pStyle w:val="a5"/>
        <w:bidi/>
        <w:rPr>
          <w:rFonts w:hint="cs"/>
          <w:rtl/>
        </w:rPr>
      </w:pPr>
      <w:r>
        <w:rPr>
          <w:rFonts w:hint="cs"/>
          <w:rtl/>
        </w:rPr>
        <w:t xml:space="preserve">הישיבה המאה-ושישים-וארבע </w:t>
      </w:r>
      <w:r>
        <w:rPr>
          <w:rtl/>
        </w:rPr>
        <w:t>של הכנסת ה</w:t>
      </w:r>
      <w:r>
        <w:rPr>
          <w:rFonts w:hint="cs"/>
          <w:rtl/>
        </w:rPr>
        <w:t>שש-עשרה</w:t>
      </w:r>
    </w:p>
    <w:p w14:paraId="39067BF9" w14:textId="77777777" w:rsidR="00000000" w:rsidRDefault="0003559D">
      <w:pPr>
        <w:pStyle w:val="a6"/>
        <w:bidi/>
        <w:rPr>
          <w:rtl/>
        </w:rPr>
      </w:pPr>
      <w:r>
        <w:rPr>
          <w:rtl/>
        </w:rPr>
        <w:t>יום שלישי,</w:t>
      </w:r>
      <w:r>
        <w:rPr>
          <w:rFonts w:hint="cs"/>
          <w:rtl/>
        </w:rPr>
        <w:t xml:space="preserve"> </w:t>
      </w:r>
      <w:r>
        <w:rPr>
          <w:rtl/>
        </w:rPr>
        <w:t xml:space="preserve">י"ד באלול </w:t>
      </w:r>
      <w:r>
        <w:rPr>
          <w:rFonts w:hint="cs"/>
          <w:rtl/>
        </w:rPr>
        <w:t>ה</w:t>
      </w:r>
      <w:r>
        <w:rPr>
          <w:rtl/>
        </w:rPr>
        <w:t>תשס"ד (31 באוגוסט 2004)</w:t>
      </w:r>
    </w:p>
    <w:p w14:paraId="48CEE06A" w14:textId="77777777" w:rsidR="00000000" w:rsidRDefault="0003559D">
      <w:pPr>
        <w:pStyle w:val="a7"/>
        <w:bidi/>
        <w:rPr>
          <w:rtl/>
        </w:rPr>
      </w:pPr>
      <w:r>
        <w:rPr>
          <w:rtl/>
        </w:rPr>
        <w:t>ירושלים, הכנסת, שעה 11:00</w:t>
      </w:r>
    </w:p>
    <w:p w14:paraId="43841DFF" w14:textId="77777777" w:rsidR="00000000" w:rsidRDefault="0003559D">
      <w:pPr>
        <w:pStyle w:val="a0"/>
        <w:rPr>
          <w:rtl/>
        </w:rPr>
      </w:pPr>
    </w:p>
    <w:p w14:paraId="3E7F9129" w14:textId="77777777" w:rsidR="00000000" w:rsidRDefault="0003559D">
      <w:pPr>
        <w:pStyle w:val="a0"/>
        <w:rPr>
          <w:rFonts w:hint="cs"/>
          <w:rtl/>
        </w:rPr>
      </w:pPr>
    </w:p>
    <w:p w14:paraId="3EF09D59" w14:textId="77777777" w:rsidR="00000000" w:rsidRDefault="0003559D">
      <w:pPr>
        <w:pStyle w:val="a0"/>
        <w:rPr>
          <w:rFonts w:hint="cs"/>
          <w:rtl/>
        </w:rPr>
      </w:pPr>
    </w:p>
    <w:p w14:paraId="2FD135CD" w14:textId="77777777" w:rsidR="00000000" w:rsidRDefault="0003559D">
      <w:pPr>
        <w:pStyle w:val="a2"/>
        <w:rPr>
          <w:rFonts w:hint="cs"/>
          <w:rtl/>
        </w:rPr>
      </w:pPr>
      <w:bookmarkStart w:id="1" w:name="_Toc90824964"/>
      <w:r>
        <w:rPr>
          <w:rFonts w:hint="cs"/>
          <w:rtl/>
        </w:rPr>
        <w:t>מסמכים שהונחו על שולחן הכנסת</w:t>
      </w:r>
      <w:bookmarkEnd w:id="1"/>
    </w:p>
    <w:p w14:paraId="0809C47B" w14:textId="77777777" w:rsidR="00000000" w:rsidRDefault="0003559D">
      <w:pPr>
        <w:pStyle w:val="a3"/>
        <w:jc w:val="left"/>
        <w:rPr>
          <w:rFonts w:hint="cs"/>
          <w:rtl/>
        </w:rPr>
      </w:pPr>
    </w:p>
    <w:p w14:paraId="79C34F56" w14:textId="77777777" w:rsidR="00000000" w:rsidRDefault="0003559D">
      <w:pPr>
        <w:pStyle w:val="af1"/>
        <w:rPr>
          <w:rtl/>
        </w:rPr>
      </w:pPr>
      <w:r>
        <w:rPr>
          <w:rtl/>
        </w:rPr>
        <w:t>היו"ר ראובן ריבלין:</w:t>
      </w:r>
    </w:p>
    <w:p w14:paraId="54C7A056" w14:textId="77777777" w:rsidR="00000000" w:rsidRDefault="0003559D">
      <w:pPr>
        <w:pStyle w:val="a0"/>
        <w:rPr>
          <w:rtl/>
        </w:rPr>
      </w:pPr>
    </w:p>
    <w:p w14:paraId="095ED418" w14:textId="77777777" w:rsidR="00000000" w:rsidRDefault="0003559D">
      <w:pPr>
        <w:pStyle w:val="a0"/>
        <w:rPr>
          <w:rFonts w:hint="cs"/>
          <w:rtl/>
        </w:rPr>
      </w:pPr>
      <w:r>
        <w:rPr>
          <w:rFonts w:hint="cs"/>
          <w:rtl/>
        </w:rPr>
        <w:t>חברי הכנסת, היום יום שלישי, י"ד באלול תשס"ד, 31 באוגוסט 2004 למניינ</w:t>
      </w:r>
      <w:r>
        <w:rPr>
          <w:rFonts w:hint="cs"/>
          <w:rtl/>
        </w:rPr>
        <w:t xml:space="preserve">ם. אני מתכבד לפתוח ישיבה מיוחדת זו של הכנסת, אשר נתכנסה על-פי בקשת 75 חברי כנסת, שלוש קבוצות של 25 חברי כנסת, אשר ביקשו לכנס את הכנסת בפגרה, כמו גם על-פי בקשת הממשלה לדון בסעיפים אשר נמצאים על סדר-היום. </w:t>
      </w:r>
    </w:p>
    <w:p w14:paraId="15FB4FD3" w14:textId="77777777" w:rsidR="00000000" w:rsidRDefault="0003559D">
      <w:pPr>
        <w:pStyle w:val="a0"/>
        <w:rPr>
          <w:rFonts w:hint="cs"/>
          <w:rtl/>
        </w:rPr>
      </w:pPr>
    </w:p>
    <w:p w14:paraId="6532007B" w14:textId="77777777" w:rsidR="00000000" w:rsidRDefault="0003559D">
      <w:pPr>
        <w:pStyle w:val="a0"/>
        <w:rPr>
          <w:rFonts w:hint="cs"/>
          <w:rtl/>
        </w:rPr>
      </w:pPr>
      <w:r>
        <w:rPr>
          <w:rFonts w:hint="cs"/>
          <w:rtl/>
        </w:rPr>
        <w:t xml:space="preserve">רציתי להבהיר, לבקשתו של חבר הכנסת שריד אתמול ממני, </w:t>
      </w:r>
      <w:r>
        <w:rPr>
          <w:rFonts w:hint="cs"/>
          <w:rtl/>
        </w:rPr>
        <w:t>בבקשה לבוא ולבחון אם ניתן להעלות או לא להעלות חוק אשר קיבל פטור מחובת הנחה בזמן הפגרה, כאשר הממשלה לא אפשרה לחברי הכנסת לעיין בפרטי החוק על מנת שהם יוכלו להתייחס לדברים. סעיף 9(ב) לחוק הכנסת קובע, שאין בסמכותו של יושב-ראש הכנסת להפעיל אפילו את שיקול דעתו ב</w:t>
      </w:r>
      <w:r>
        <w:rPr>
          <w:rFonts w:hint="cs"/>
          <w:rtl/>
        </w:rPr>
        <w:t xml:space="preserve">עניין זה כאשר מדובר בכינוס הכנסת בפגרה, לאמור: הסעיף קובע, כי יושב-ראש הכנסת יכנס את הכנסת על-פי בקשתם של 25 חברי הכנסת או על-פי דרישת הממשלה. לעומת שיקול הדעת שקיים ליושב-ראש כנסת בישיבות רגילות של הכנסת, כאן אפילו לא קיים שיקול הדעת הזה. </w:t>
      </w:r>
    </w:p>
    <w:p w14:paraId="4A495CAE" w14:textId="77777777" w:rsidR="00000000" w:rsidRDefault="0003559D">
      <w:pPr>
        <w:pStyle w:val="a0"/>
        <w:rPr>
          <w:rFonts w:hint="cs"/>
          <w:rtl/>
        </w:rPr>
      </w:pPr>
    </w:p>
    <w:p w14:paraId="7B754B8F" w14:textId="77777777" w:rsidR="00000000" w:rsidRDefault="0003559D">
      <w:pPr>
        <w:pStyle w:val="a0"/>
        <w:rPr>
          <w:rFonts w:hint="cs"/>
          <w:rtl/>
        </w:rPr>
      </w:pPr>
      <w:r>
        <w:rPr>
          <w:rFonts w:hint="cs"/>
          <w:rtl/>
        </w:rPr>
        <w:t>בהחלט הדבר אול</w:t>
      </w:r>
      <w:r>
        <w:rPr>
          <w:rFonts w:hint="cs"/>
          <w:rtl/>
        </w:rPr>
        <w:t xml:space="preserve">י ראוי לבדיקה ובכלל לדיון בוועדת הכנסת בשאלה עקרונית, האם באמת ניתן לבוא ולקיים דיונים בעלי משמעות בכנסת, כאשר חברי הכנסת אפילו אינם יודעים על מה מתכוונת הממשלה לבוא ולדון, אלא ברמה העקרונית או ברמה ההצהרתית, על-פי הצהרה כזאת או אחרת של שר כזה או אחר. לכן </w:t>
      </w:r>
      <w:r>
        <w:rPr>
          <w:rFonts w:hint="cs"/>
          <w:rtl/>
        </w:rPr>
        <w:t xml:space="preserve">אני בהחלט מקבל את הערתו של חבר הכנסת שריד בתשומת לב רבה, ואולי אני אפילו אציע לקיים דיון מיוחד בוועדת הכנסת בנושא זה בצד העקרוני. </w:t>
      </w:r>
    </w:p>
    <w:p w14:paraId="5DE0B0AC" w14:textId="77777777" w:rsidR="00000000" w:rsidRDefault="0003559D">
      <w:pPr>
        <w:pStyle w:val="a0"/>
        <w:rPr>
          <w:rFonts w:hint="cs"/>
          <w:rtl/>
        </w:rPr>
      </w:pPr>
    </w:p>
    <w:p w14:paraId="0FE69CEA" w14:textId="77777777" w:rsidR="00000000" w:rsidRDefault="0003559D">
      <w:pPr>
        <w:pStyle w:val="a0"/>
        <w:rPr>
          <w:rFonts w:hint="cs"/>
          <w:rtl/>
        </w:rPr>
      </w:pPr>
      <w:r>
        <w:rPr>
          <w:rFonts w:hint="cs"/>
          <w:rtl/>
        </w:rPr>
        <w:t>ייתכן מאוד שהכנסת צריכה להתייחס לבעיה ולבוא ולקבוע איזו הוראה בתקנון, שלא תאפשר שיקול דעת בעניין זה אלא תחייב את הממשלה להני</w:t>
      </w:r>
      <w:r>
        <w:rPr>
          <w:rFonts w:hint="cs"/>
          <w:rtl/>
        </w:rPr>
        <w:t xml:space="preserve">ח את החוק אם, למשל, הוא למעלה מכך וכך סעיפים או אם הוא מצריך איזה דיון, בירור וכיוצא באלה. </w:t>
      </w:r>
    </w:p>
    <w:p w14:paraId="1D1E7C1A" w14:textId="77777777" w:rsidR="00000000" w:rsidRDefault="0003559D">
      <w:pPr>
        <w:pStyle w:val="a0"/>
        <w:rPr>
          <w:rFonts w:hint="cs"/>
          <w:rtl/>
        </w:rPr>
      </w:pPr>
    </w:p>
    <w:p w14:paraId="358BA2AD" w14:textId="77777777" w:rsidR="00000000" w:rsidRDefault="0003559D">
      <w:pPr>
        <w:pStyle w:val="a0"/>
        <w:rPr>
          <w:rFonts w:hint="cs"/>
          <w:rtl/>
        </w:rPr>
      </w:pPr>
      <w:r>
        <w:rPr>
          <w:rFonts w:hint="cs"/>
          <w:rtl/>
        </w:rPr>
        <w:t xml:space="preserve">חברי הכנסת, הודעה למזכיר הכנסת. בבקשה, אדוני. </w:t>
      </w:r>
    </w:p>
    <w:p w14:paraId="48EC8749" w14:textId="77777777" w:rsidR="00000000" w:rsidRDefault="0003559D">
      <w:pPr>
        <w:pStyle w:val="a0"/>
        <w:rPr>
          <w:rFonts w:hint="cs"/>
          <w:rtl/>
        </w:rPr>
      </w:pPr>
    </w:p>
    <w:p w14:paraId="350EDD74" w14:textId="77777777" w:rsidR="00000000" w:rsidRDefault="0003559D">
      <w:pPr>
        <w:pStyle w:val="a"/>
        <w:rPr>
          <w:rtl/>
        </w:rPr>
      </w:pPr>
      <w:bookmarkStart w:id="2" w:name="FS000000536T31_08_2004_11_25_16"/>
      <w:bookmarkStart w:id="3" w:name="FS000000128T31_08_2004_11_25_23"/>
      <w:bookmarkStart w:id="4" w:name="_Toc90824965"/>
      <w:bookmarkEnd w:id="2"/>
      <w:bookmarkEnd w:id="3"/>
      <w:r>
        <w:rPr>
          <w:rFonts w:hint="eastAsia"/>
          <w:rtl/>
        </w:rPr>
        <w:t>סגן</w:t>
      </w:r>
      <w:r>
        <w:rPr>
          <w:rtl/>
        </w:rPr>
        <w:t xml:space="preserve"> מזכיר הכנסת דוד לב:</w:t>
      </w:r>
      <w:bookmarkEnd w:id="4"/>
    </w:p>
    <w:p w14:paraId="16526E21" w14:textId="77777777" w:rsidR="00000000" w:rsidRDefault="0003559D">
      <w:pPr>
        <w:pStyle w:val="a0"/>
        <w:rPr>
          <w:rFonts w:hint="cs"/>
          <w:rtl/>
        </w:rPr>
      </w:pPr>
    </w:p>
    <w:p w14:paraId="7357AA4C" w14:textId="77777777" w:rsidR="00000000" w:rsidRDefault="0003559D">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052D1C4D" w14:textId="77777777" w:rsidR="00000000" w:rsidRDefault="0003559D">
      <w:pPr>
        <w:pStyle w:val="a0"/>
        <w:rPr>
          <w:rFonts w:hint="cs"/>
          <w:rtl/>
        </w:rPr>
      </w:pPr>
    </w:p>
    <w:p w14:paraId="2EA35EA9" w14:textId="77777777" w:rsidR="00000000" w:rsidRDefault="0003559D">
      <w:pPr>
        <w:pStyle w:val="a0"/>
        <w:rPr>
          <w:rFonts w:hint="cs"/>
          <w:rtl/>
        </w:rPr>
      </w:pPr>
      <w:r>
        <w:rPr>
          <w:rFonts w:hint="cs"/>
          <w:rtl/>
        </w:rPr>
        <w:t>לקריאה ראשונה, מ</w:t>
      </w:r>
      <w:r>
        <w:rPr>
          <w:rFonts w:hint="cs"/>
          <w:rtl/>
        </w:rPr>
        <w:t xml:space="preserve">טעם הממשלה: הצעת חוק יום חינוך ארוך ולימודי העשרה (תיקון מס' </w:t>
      </w:r>
      <w:r>
        <w:rPr>
          <w:rtl/>
        </w:rPr>
        <w:br/>
      </w:r>
      <w:r>
        <w:rPr>
          <w:rFonts w:hint="cs"/>
          <w:rtl/>
        </w:rPr>
        <w:t>3), התשס"ד-2004.</w:t>
      </w:r>
    </w:p>
    <w:p w14:paraId="4C734512" w14:textId="77777777" w:rsidR="00000000" w:rsidRDefault="0003559D">
      <w:pPr>
        <w:pStyle w:val="a0"/>
        <w:rPr>
          <w:rFonts w:hint="cs"/>
          <w:rtl/>
        </w:rPr>
      </w:pPr>
    </w:p>
    <w:p w14:paraId="7D2DAEE8" w14:textId="77777777" w:rsidR="00000000" w:rsidRDefault="0003559D">
      <w:pPr>
        <w:pStyle w:val="a0"/>
        <w:rPr>
          <w:rFonts w:hint="cs"/>
          <w:rtl/>
        </w:rPr>
      </w:pPr>
      <w:r>
        <w:rPr>
          <w:rFonts w:hint="cs"/>
          <w:rtl/>
        </w:rPr>
        <w:t>לקריאה שנייה ולקריאה שלישית: הצעת חוק שירות התעסוקה (תיקון מס' 14), התשס"ד-2004, שהחזירה ועדת העבודה, הרווחה והבריאות.</w:t>
      </w:r>
    </w:p>
    <w:p w14:paraId="5C9C05A5" w14:textId="77777777" w:rsidR="00000000" w:rsidRDefault="0003559D">
      <w:pPr>
        <w:pStyle w:val="a0"/>
        <w:rPr>
          <w:rFonts w:hint="cs"/>
          <w:rtl/>
        </w:rPr>
      </w:pPr>
    </w:p>
    <w:p w14:paraId="68918572" w14:textId="77777777" w:rsidR="00000000" w:rsidRDefault="0003559D">
      <w:pPr>
        <w:pStyle w:val="a0"/>
        <w:rPr>
          <w:rFonts w:hint="cs"/>
          <w:rtl/>
        </w:rPr>
      </w:pPr>
      <w:r>
        <w:rPr>
          <w:rFonts w:hint="cs"/>
          <w:rtl/>
        </w:rPr>
        <w:t>דין-וחשבון כספי ליום 31 בדצמבר 2003, חלק א', מטעם החשב ה</w:t>
      </w:r>
      <w:r>
        <w:rPr>
          <w:rFonts w:hint="cs"/>
          <w:rtl/>
        </w:rPr>
        <w:t xml:space="preserve">כללי במשרד האוצר. </w:t>
      </w:r>
    </w:p>
    <w:p w14:paraId="31B965F1" w14:textId="77777777" w:rsidR="00000000" w:rsidRDefault="0003559D">
      <w:pPr>
        <w:pStyle w:val="a0"/>
        <w:rPr>
          <w:rFonts w:hint="cs"/>
          <w:rtl/>
        </w:rPr>
      </w:pPr>
    </w:p>
    <w:p w14:paraId="3088AE3C" w14:textId="77777777" w:rsidR="00000000" w:rsidRDefault="0003559D">
      <w:pPr>
        <w:pStyle w:val="a0"/>
        <w:rPr>
          <w:rFonts w:hint="cs"/>
          <w:rtl/>
        </w:rPr>
      </w:pPr>
      <w:r>
        <w:rPr>
          <w:rFonts w:hint="cs"/>
          <w:rtl/>
        </w:rPr>
        <w:t xml:space="preserve">מסקנות ועדת החינוך והתרבות בנושא: הימשכות העיצומים בבתי-הספר התיכוניים והמשבר בין ארגון המורים העל-יסודיים למשרד החינוך. תודה. </w:t>
      </w:r>
    </w:p>
    <w:p w14:paraId="06910BEB" w14:textId="77777777" w:rsidR="00000000" w:rsidRDefault="0003559D">
      <w:pPr>
        <w:pStyle w:val="a0"/>
        <w:rPr>
          <w:rFonts w:hint="cs"/>
          <w:rtl/>
        </w:rPr>
      </w:pPr>
    </w:p>
    <w:p w14:paraId="0582DADD" w14:textId="77777777" w:rsidR="00000000" w:rsidRDefault="0003559D">
      <w:pPr>
        <w:pStyle w:val="af1"/>
        <w:rPr>
          <w:rtl/>
        </w:rPr>
      </w:pPr>
      <w:r>
        <w:rPr>
          <w:rtl/>
        </w:rPr>
        <w:t>היו"ר ראובן ריבלין:</w:t>
      </w:r>
    </w:p>
    <w:p w14:paraId="0813155F" w14:textId="77777777" w:rsidR="00000000" w:rsidRDefault="0003559D">
      <w:pPr>
        <w:pStyle w:val="a0"/>
        <w:rPr>
          <w:rtl/>
        </w:rPr>
      </w:pPr>
    </w:p>
    <w:p w14:paraId="5F27A31E" w14:textId="77777777" w:rsidR="00000000" w:rsidRDefault="0003559D">
      <w:pPr>
        <w:pStyle w:val="a0"/>
        <w:rPr>
          <w:rFonts w:hint="cs"/>
          <w:rtl/>
        </w:rPr>
      </w:pPr>
      <w:r>
        <w:rPr>
          <w:rFonts w:hint="cs"/>
          <w:rtl/>
        </w:rPr>
        <w:t xml:space="preserve">תודה למזכיר הכנסת. </w:t>
      </w:r>
    </w:p>
    <w:p w14:paraId="0EA9AC4A" w14:textId="77777777" w:rsidR="00000000" w:rsidRDefault="0003559D">
      <w:pPr>
        <w:pStyle w:val="a0"/>
        <w:rPr>
          <w:rFonts w:hint="cs"/>
          <w:rtl/>
        </w:rPr>
      </w:pPr>
    </w:p>
    <w:p w14:paraId="1E434610" w14:textId="77777777" w:rsidR="00000000" w:rsidRDefault="0003559D">
      <w:pPr>
        <w:pStyle w:val="a2"/>
        <w:rPr>
          <w:rtl/>
        </w:rPr>
      </w:pPr>
    </w:p>
    <w:p w14:paraId="15E3899D" w14:textId="77777777" w:rsidR="00000000" w:rsidRDefault="0003559D">
      <w:pPr>
        <w:pStyle w:val="a2"/>
        <w:rPr>
          <w:rFonts w:hint="cs"/>
          <w:rtl/>
        </w:rPr>
      </w:pPr>
      <w:bookmarkStart w:id="5" w:name="CS31692FI0031692T31_08_2004_11_28_03"/>
      <w:bookmarkStart w:id="6" w:name="_Toc90824966"/>
      <w:bookmarkEnd w:id="5"/>
      <w:r>
        <w:rPr>
          <w:rtl/>
        </w:rPr>
        <w:t>הצעת חוק יום חינוך ארוך ולימודי העשרה (תיקון מס' 3 ), התשס"ד-200</w:t>
      </w:r>
      <w:r>
        <w:rPr>
          <w:rtl/>
        </w:rPr>
        <w:t>4</w:t>
      </w:r>
      <w:bookmarkEnd w:id="6"/>
    </w:p>
    <w:p w14:paraId="55230F8B" w14:textId="77777777" w:rsidR="00000000" w:rsidRDefault="0003559D">
      <w:pPr>
        <w:pStyle w:val="a0"/>
        <w:rPr>
          <w:rFonts w:hint="cs"/>
          <w:rtl/>
        </w:rPr>
      </w:pPr>
      <w:r>
        <w:rPr>
          <w:rtl/>
        </w:rPr>
        <w:t xml:space="preserve">[רשומות (הצעות חוק, חוב' </w:t>
      </w:r>
      <w:r>
        <w:rPr>
          <w:rFonts w:hint="cs"/>
          <w:rtl/>
        </w:rPr>
        <w:t>מ/129</w:t>
      </w:r>
      <w:r>
        <w:rPr>
          <w:rtl/>
        </w:rPr>
        <w:t>)</w:t>
      </w:r>
      <w:r>
        <w:rPr>
          <w:rFonts w:hint="cs"/>
          <w:rtl/>
        </w:rPr>
        <w:t>.</w:t>
      </w:r>
      <w:r>
        <w:rPr>
          <w:rtl/>
        </w:rPr>
        <w:t>]</w:t>
      </w:r>
    </w:p>
    <w:p w14:paraId="3D183A96" w14:textId="77777777" w:rsidR="00000000" w:rsidRDefault="0003559D">
      <w:pPr>
        <w:pStyle w:val="-0"/>
        <w:rPr>
          <w:rFonts w:hint="cs"/>
          <w:rtl/>
        </w:rPr>
      </w:pPr>
      <w:r>
        <w:rPr>
          <w:rFonts w:hint="cs"/>
          <w:rtl/>
        </w:rPr>
        <w:t>(קריאה ראשונה)</w:t>
      </w:r>
    </w:p>
    <w:p w14:paraId="658C6654" w14:textId="77777777" w:rsidR="00000000" w:rsidRDefault="0003559D">
      <w:pPr>
        <w:pStyle w:val="-0"/>
        <w:jc w:val="left"/>
        <w:rPr>
          <w:rFonts w:hint="cs"/>
          <w:rtl/>
        </w:rPr>
      </w:pPr>
    </w:p>
    <w:p w14:paraId="563E9C8D" w14:textId="77777777" w:rsidR="00000000" w:rsidRDefault="0003559D">
      <w:pPr>
        <w:pStyle w:val="af1"/>
        <w:rPr>
          <w:rtl/>
        </w:rPr>
      </w:pPr>
      <w:r>
        <w:rPr>
          <w:rtl/>
        </w:rPr>
        <w:t>היו"ר ראובן ריבלין:</w:t>
      </w:r>
    </w:p>
    <w:p w14:paraId="3B08A69D" w14:textId="77777777" w:rsidR="00000000" w:rsidRDefault="0003559D">
      <w:pPr>
        <w:pStyle w:val="a0"/>
        <w:rPr>
          <w:rtl/>
        </w:rPr>
      </w:pPr>
    </w:p>
    <w:p w14:paraId="55ECA342" w14:textId="77777777" w:rsidR="00000000" w:rsidRDefault="0003559D">
      <w:pPr>
        <w:pStyle w:val="a0"/>
        <w:rPr>
          <w:rFonts w:hint="cs"/>
          <w:rtl/>
        </w:rPr>
      </w:pPr>
      <w:r>
        <w:rPr>
          <w:rFonts w:hint="cs"/>
          <w:rtl/>
        </w:rPr>
        <w:t xml:space="preserve">רבותי חברי הכנסת, הצעת חוק יום חינוך ארוך ולימודי העשרה (תיקון מס' 3), התשס"ד-2004. הממשלה עדיין לא החליטה אם תבקש להצביע על חוק זה, וזה מעלה תהיות רבות. </w:t>
      </w:r>
    </w:p>
    <w:p w14:paraId="72400D17" w14:textId="77777777" w:rsidR="00000000" w:rsidRDefault="0003559D">
      <w:pPr>
        <w:pStyle w:val="a0"/>
        <w:rPr>
          <w:rFonts w:hint="cs"/>
          <w:rtl/>
        </w:rPr>
      </w:pPr>
    </w:p>
    <w:p w14:paraId="1E431DB3" w14:textId="77777777" w:rsidR="00000000" w:rsidRDefault="0003559D">
      <w:pPr>
        <w:pStyle w:val="af0"/>
        <w:rPr>
          <w:rtl/>
        </w:rPr>
      </w:pPr>
      <w:r>
        <w:rPr>
          <w:rFonts w:hint="eastAsia"/>
          <w:rtl/>
        </w:rPr>
        <w:t>יצחק</w:t>
      </w:r>
      <w:r>
        <w:rPr>
          <w:rtl/>
        </w:rPr>
        <w:t xml:space="preserve"> לוי (מפד"ל):</w:t>
      </w:r>
    </w:p>
    <w:p w14:paraId="0FD716B3" w14:textId="77777777" w:rsidR="00000000" w:rsidRDefault="0003559D">
      <w:pPr>
        <w:pStyle w:val="a0"/>
        <w:rPr>
          <w:rFonts w:hint="cs"/>
          <w:rtl/>
        </w:rPr>
      </w:pPr>
    </w:p>
    <w:p w14:paraId="498E8D1F" w14:textId="77777777" w:rsidR="00000000" w:rsidRDefault="0003559D">
      <w:pPr>
        <w:pStyle w:val="a0"/>
        <w:rPr>
          <w:rFonts w:hint="cs"/>
          <w:rtl/>
        </w:rPr>
      </w:pPr>
      <w:r>
        <w:rPr>
          <w:rFonts w:hint="cs"/>
          <w:rtl/>
        </w:rPr>
        <w:t>מכיוון ש</w:t>
      </w:r>
      <w:r>
        <w:rPr>
          <w:rFonts w:hint="cs"/>
          <w:rtl/>
        </w:rPr>
        <w:t xml:space="preserve">שרת החינוך לא הואילה לבוא ולהציג את החוק, אני מציע להסיר את הסעיף מסדר-היום. </w:t>
      </w:r>
    </w:p>
    <w:p w14:paraId="7CC8ABA9" w14:textId="77777777" w:rsidR="00000000" w:rsidRDefault="0003559D">
      <w:pPr>
        <w:pStyle w:val="a0"/>
        <w:rPr>
          <w:rFonts w:hint="cs"/>
          <w:rtl/>
        </w:rPr>
      </w:pPr>
    </w:p>
    <w:p w14:paraId="396E6496" w14:textId="77777777" w:rsidR="00000000" w:rsidRDefault="0003559D">
      <w:pPr>
        <w:pStyle w:val="af1"/>
        <w:rPr>
          <w:rtl/>
        </w:rPr>
      </w:pPr>
      <w:r>
        <w:rPr>
          <w:rtl/>
        </w:rPr>
        <w:t>היו"ר ראובן ריבלין:</w:t>
      </w:r>
    </w:p>
    <w:p w14:paraId="5B15A170" w14:textId="77777777" w:rsidR="00000000" w:rsidRDefault="0003559D">
      <w:pPr>
        <w:pStyle w:val="a0"/>
        <w:rPr>
          <w:rtl/>
        </w:rPr>
      </w:pPr>
    </w:p>
    <w:p w14:paraId="67DF2272" w14:textId="77777777" w:rsidR="00000000" w:rsidRDefault="0003559D">
      <w:pPr>
        <w:pStyle w:val="a0"/>
        <w:rPr>
          <w:rFonts w:hint="cs"/>
          <w:rtl/>
        </w:rPr>
      </w:pPr>
      <w:r>
        <w:rPr>
          <w:rFonts w:hint="cs"/>
          <w:rtl/>
        </w:rPr>
        <w:t>אין על זה ויכוח. נדמה לי שיש פה דבר שהוא מוזר מצד אחד, וכפי שמצטט חבר הכנסת שריד מפעם לפעם, הוא מוזר מאוד מצד שני. נדמה לי שזה מהמחזה "הביצה".</w:t>
      </w:r>
    </w:p>
    <w:p w14:paraId="76396AAB" w14:textId="77777777" w:rsidR="00000000" w:rsidRDefault="0003559D">
      <w:pPr>
        <w:pStyle w:val="a0"/>
        <w:rPr>
          <w:rFonts w:hint="cs"/>
          <w:rtl/>
        </w:rPr>
      </w:pPr>
    </w:p>
    <w:p w14:paraId="13BE1A9C" w14:textId="77777777" w:rsidR="00000000" w:rsidRDefault="0003559D">
      <w:pPr>
        <w:pStyle w:val="af0"/>
        <w:rPr>
          <w:rtl/>
        </w:rPr>
      </w:pPr>
      <w:r>
        <w:rPr>
          <w:rFonts w:hint="eastAsia"/>
          <w:rtl/>
        </w:rPr>
        <w:t>יוסי</w:t>
      </w:r>
      <w:r>
        <w:rPr>
          <w:rtl/>
        </w:rPr>
        <w:t xml:space="preserve"> שריד (י</w:t>
      </w:r>
      <w:r>
        <w:rPr>
          <w:rtl/>
        </w:rPr>
        <w:t>חד):</w:t>
      </w:r>
    </w:p>
    <w:p w14:paraId="7F0F8924" w14:textId="77777777" w:rsidR="00000000" w:rsidRDefault="0003559D">
      <w:pPr>
        <w:pStyle w:val="a0"/>
        <w:rPr>
          <w:rFonts w:hint="cs"/>
          <w:rtl/>
        </w:rPr>
      </w:pPr>
    </w:p>
    <w:p w14:paraId="120D2C4E" w14:textId="77777777" w:rsidR="00000000" w:rsidRDefault="0003559D">
      <w:pPr>
        <w:pStyle w:val="a0"/>
        <w:rPr>
          <w:rFonts w:hint="cs"/>
          <w:rtl/>
        </w:rPr>
      </w:pPr>
      <w:r>
        <w:rPr>
          <w:rFonts w:hint="cs"/>
          <w:rtl/>
        </w:rPr>
        <w:t xml:space="preserve">אדוני היושב-ראש, ראשית, אני מודה לך על ההתייחסות לבקשה שלי, ואני מקבל את הסבריך. התקנון אומר דבר מפורש ואנחנו כולנו עבדי התקנון, אבל בכל זאת יש גם עניין של הצטברות הדברים. מצד אחד הממשלה לא מניחה את החוק </w:t>
      </w:r>
      <w:r>
        <w:rPr>
          <w:rtl/>
        </w:rPr>
        <w:t>–</w:t>
      </w:r>
      <w:r>
        <w:rPr>
          <w:rFonts w:hint="cs"/>
          <w:rtl/>
        </w:rPr>
        <w:t xml:space="preserve"> עכשיו היא הניחה, לפני שעתיים אולי </w:t>
      </w:r>
      <w:r>
        <w:rPr>
          <w:rtl/>
        </w:rPr>
        <w:t>–</w:t>
      </w:r>
      <w:r>
        <w:rPr>
          <w:rFonts w:hint="cs"/>
          <w:rtl/>
        </w:rPr>
        <w:t xml:space="preserve"> ומדובר ב</w:t>
      </w:r>
      <w:r>
        <w:rPr>
          <w:rFonts w:hint="cs"/>
          <w:rtl/>
        </w:rPr>
        <w:t>עניין רציני: יום חינוך ארוך, לימודי העשרה וכו'. אגב, זה אורוול, כי זה לא יום לימודים ארוך אלא יום לימודים שמתקצר. אלה לא לימודי העשרה אלא אשרי עניי הרוח, אינני יודע מה זה. שרת החינוך הואילה לבקר אותנו. אני חושב שכאשר יש הצטברות גם של הנחה מאוחרת וגם של איח</w:t>
      </w:r>
      <w:r>
        <w:rPr>
          <w:rFonts w:hint="cs"/>
          <w:rtl/>
        </w:rPr>
        <w:t xml:space="preserve">ור, אולי כדאי לא לדון בחוק הזה היום. אגב, שום דבר לא בוער. כדי לקצץ יש תמיד זמן. </w:t>
      </w:r>
    </w:p>
    <w:p w14:paraId="1E697A7D" w14:textId="77777777" w:rsidR="00000000" w:rsidRDefault="0003559D">
      <w:pPr>
        <w:pStyle w:val="a0"/>
        <w:rPr>
          <w:rFonts w:hint="cs"/>
          <w:rtl/>
        </w:rPr>
      </w:pPr>
    </w:p>
    <w:p w14:paraId="4F8CD232" w14:textId="77777777" w:rsidR="00000000" w:rsidRDefault="0003559D">
      <w:pPr>
        <w:pStyle w:val="af1"/>
        <w:rPr>
          <w:rtl/>
        </w:rPr>
      </w:pPr>
      <w:r>
        <w:rPr>
          <w:rtl/>
        </w:rPr>
        <w:t>היו"ר ראובן ריבלין:</w:t>
      </w:r>
    </w:p>
    <w:p w14:paraId="68689843" w14:textId="77777777" w:rsidR="00000000" w:rsidRDefault="0003559D">
      <w:pPr>
        <w:pStyle w:val="a0"/>
        <w:rPr>
          <w:rtl/>
        </w:rPr>
      </w:pPr>
    </w:p>
    <w:p w14:paraId="0FA622DA" w14:textId="77777777" w:rsidR="00000000" w:rsidRDefault="0003559D">
      <w:pPr>
        <w:pStyle w:val="a0"/>
        <w:rPr>
          <w:rFonts w:hint="cs"/>
          <w:rtl/>
        </w:rPr>
      </w:pPr>
      <w:r>
        <w:rPr>
          <w:rFonts w:hint="cs"/>
          <w:rtl/>
        </w:rPr>
        <w:t xml:space="preserve">אדוני יוכל בוודאי להתייחס לעניין זה כאשר הוא יעלה ויידון, אבל רציתי להעיר לחבר הכנסת שריד, ששרת החינוך היא חברת הכנסת כמו יושב-ראש הכנסת וכמו חבר הכנסת </w:t>
      </w:r>
      <w:r>
        <w:rPr>
          <w:rFonts w:hint="cs"/>
          <w:rtl/>
        </w:rPr>
        <w:t xml:space="preserve">שריד, ולכן היא לא מואילה להצטרף אלינו. היא חלק מאתנו, חלק בלתי נפרד. </w:t>
      </w:r>
    </w:p>
    <w:p w14:paraId="7393B6DF" w14:textId="77777777" w:rsidR="00000000" w:rsidRDefault="0003559D">
      <w:pPr>
        <w:pStyle w:val="a0"/>
        <w:rPr>
          <w:rFonts w:hint="cs"/>
          <w:rtl/>
        </w:rPr>
      </w:pPr>
    </w:p>
    <w:p w14:paraId="04DB7344" w14:textId="77777777" w:rsidR="00000000" w:rsidRDefault="0003559D">
      <w:pPr>
        <w:pStyle w:val="a0"/>
        <w:rPr>
          <w:rFonts w:hint="cs"/>
          <w:rtl/>
        </w:rPr>
      </w:pPr>
    </w:p>
    <w:p w14:paraId="71E19AB1" w14:textId="77777777" w:rsidR="00000000" w:rsidRDefault="0003559D">
      <w:pPr>
        <w:pStyle w:val="af0"/>
        <w:rPr>
          <w:rtl/>
        </w:rPr>
      </w:pPr>
      <w:r>
        <w:rPr>
          <w:rFonts w:hint="eastAsia"/>
          <w:rtl/>
        </w:rPr>
        <w:t>שרת</w:t>
      </w:r>
      <w:r>
        <w:rPr>
          <w:rtl/>
        </w:rPr>
        <w:t xml:space="preserve"> החינוך, התרבות והספורט לימור לבנת:</w:t>
      </w:r>
    </w:p>
    <w:p w14:paraId="76F871D5" w14:textId="77777777" w:rsidR="00000000" w:rsidRDefault="0003559D">
      <w:pPr>
        <w:pStyle w:val="a0"/>
        <w:rPr>
          <w:rFonts w:hint="cs"/>
          <w:rtl/>
        </w:rPr>
      </w:pPr>
    </w:p>
    <w:p w14:paraId="3433EA32" w14:textId="77777777" w:rsidR="00000000" w:rsidRDefault="0003559D">
      <w:pPr>
        <w:pStyle w:val="a0"/>
        <w:rPr>
          <w:rFonts w:hint="cs"/>
          <w:rtl/>
        </w:rPr>
      </w:pPr>
      <w:r>
        <w:rPr>
          <w:rFonts w:hint="cs"/>
          <w:rtl/>
        </w:rPr>
        <w:t xml:space="preserve">דווקא הנוכחות שלי לא רעה. </w:t>
      </w:r>
    </w:p>
    <w:p w14:paraId="46AC56B5" w14:textId="77777777" w:rsidR="00000000" w:rsidRDefault="0003559D">
      <w:pPr>
        <w:pStyle w:val="a0"/>
        <w:rPr>
          <w:rFonts w:hint="cs"/>
          <w:rtl/>
        </w:rPr>
      </w:pPr>
    </w:p>
    <w:p w14:paraId="5C872FB9" w14:textId="77777777" w:rsidR="00000000" w:rsidRDefault="0003559D">
      <w:pPr>
        <w:pStyle w:val="af1"/>
        <w:rPr>
          <w:rtl/>
        </w:rPr>
      </w:pPr>
      <w:r>
        <w:rPr>
          <w:rtl/>
        </w:rPr>
        <w:t>היו"ר ראובן ריבלין:</w:t>
      </w:r>
    </w:p>
    <w:p w14:paraId="493EC178" w14:textId="77777777" w:rsidR="00000000" w:rsidRDefault="0003559D">
      <w:pPr>
        <w:pStyle w:val="a0"/>
        <w:rPr>
          <w:rtl/>
        </w:rPr>
      </w:pPr>
    </w:p>
    <w:p w14:paraId="0790FCB4" w14:textId="77777777" w:rsidR="00000000" w:rsidRDefault="0003559D">
      <w:pPr>
        <w:pStyle w:val="a0"/>
        <w:rPr>
          <w:rFonts w:hint="cs"/>
          <w:rtl/>
        </w:rPr>
      </w:pPr>
      <w:r>
        <w:rPr>
          <w:rFonts w:hint="cs"/>
          <w:rtl/>
        </w:rPr>
        <w:t>אני מוכרח לציין, שאין לנו טענות בכנסת למשרד החינוך. כל אחד ואחד יכולות להיות לו טענות כאלה ואחר</w:t>
      </w:r>
      <w:r>
        <w:rPr>
          <w:rFonts w:hint="cs"/>
          <w:rtl/>
        </w:rPr>
        <w:t xml:space="preserve">ות לגבי נושא זה או אחר. </w:t>
      </w:r>
    </w:p>
    <w:p w14:paraId="603B2C47" w14:textId="77777777" w:rsidR="00000000" w:rsidRDefault="0003559D">
      <w:pPr>
        <w:pStyle w:val="a0"/>
        <w:rPr>
          <w:rFonts w:hint="cs"/>
          <w:rtl/>
        </w:rPr>
      </w:pPr>
    </w:p>
    <w:p w14:paraId="591E840C" w14:textId="77777777" w:rsidR="00000000" w:rsidRDefault="0003559D">
      <w:pPr>
        <w:pStyle w:val="a0"/>
        <w:rPr>
          <w:rFonts w:hint="cs"/>
          <w:rtl/>
        </w:rPr>
      </w:pPr>
      <w:r>
        <w:rPr>
          <w:rFonts w:hint="cs"/>
          <w:rtl/>
        </w:rPr>
        <w:t xml:space="preserve">חבר הכנסת לוי, בבקשה. תמתין שנייה השרה, כי התחלנו בדיאלוג. </w:t>
      </w:r>
    </w:p>
    <w:p w14:paraId="02BC9B8D" w14:textId="77777777" w:rsidR="00000000" w:rsidRDefault="0003559D">
      <w:pPr>
        <w:pStyle w:val="a0"/>
        <w:rPr>
          <w:rFonts w:hint="cs"/>
          <w:rtl/>
        </w:rPr>
      </w:pPr>
    </w:p>
    <w:p w14:paraId="18A825E0" w14:textId="77777777" w:rsidR="00000000" w:rsidRDefault="0003559D">
      <w:pPr>
        <w:pStyle w:val="af0"/>
        <w:rPr>
          <w:rtl/>
        </w:rPr>
      </w:pPr>
      <w:r>
        <w:rPr>
          <w:rFonts w:hint="eastAsia"/>
          <w:rtl/>
        </w:rPr>
        <w:t>יצחק</w:t>
      </w:r>
      <w:r>
        <w:rPr>
          <w:rtl/>
        </w:rPr>
        <w:t xml:space="preserve"> לוי (מפד"ל):</w:t>
      </w:r>
    </w:p>
    <w:p w14:paraId="05C1B7F4" w14:textId="77777777" w:rsidR="00000000" w:rsidRDefault="0003559D">
      <w:pPr>
        <w:pStyle w:val="a0"/>
        <w:rPr>
          <w:rFonts w:hint="cs"/>
          <w:rtl/>
        </w:rPr>
      </w:pPr>
    </w:p>
    <w:p w14:paraId="73BAD13F" w14:textId="77777777" w:rsidR="00000000" w:rsidRDefault="0003559D">
      <w:pPr>
        <w:pStyle w:val="a0"/>
        <w:rPr>
          <w:rFonts w:hint="cs"/>
          <w:rtl/>
        </w:rPr>
      </w:pPr>
      <w:r>
        <w:rPr>
          <w:rFonts w:hint="cs"/>
          <w:rtl/>
        </w:rPr>
        <w:t>אדוני היושב-ראש, כבוד שרת החינוך, התפלאתי לשמוע הרגע שיש אפשרות שהחוק לא יוצבע היום. אם כך, בשביל מה התכנסה הכנסת בפגרה?</w:t>
      </w:r>
    </w:p>
    <w:p w14:paraId="60FA5446" w14:textId="77777777" w:rsidR="00000000" w:rsidRDefault="0003559D">
      <w:pPr>
        <w:pStyle w:val="a0"/>
        <w:rPr>
          <w:rFonts w:hint="cs"/>
          <w:rtl/>
        </w:rPr>
      </w:pPr>
    </w:p>
    <w:p w14:paraId="7E7FDAF7" w14:textId="77777777" w:rsidR="00000000" w:rsidRDefault="0003559D">
      <w:pPr>
        <w:pStyle w:val="af1"/>
        <w:rPr>
          <w:rtl/>
        </w:rPr>
      </w:pPr>
      <w:r>
        <w:rPr>
          <w:rtl/>
        </w:rPr>
        <w:t>היו"ר ראובן ריבלין:</w:t>
      </w:r>
    </w:p>
    <w:p w14:paraId="0A003842" w14:textId="77777777" w:rsidR="00000000" w:rsidRDefault="0003559D">
      <w:pPr>
        <w:pStyle w:val="a0"/>
        <w:rPr>
          <w:rtl/>
        </w:rPr>
      </w:pPr>
    </w:p>
    <w:p w14:paraId="457AFFA3" w14:textId="77777777" w:rsidR="00000000" w:rsidRDefault="0003559D">
      <w:pPr>
        <w:pStyle w:val="a0"/>
        <w:rPr>
          <w:rFonts w:hint="cs"/>
          <w:rtl/>
        </w:rPr>
      </w:pPr>
      <w:r>
        <w:rPr>
          <w:rFonts w:hint="cs"/>
          <w:rtl/>
        </w:rPr>
        <w:t>השאלה ש</w:t>
      </w:r>
      <w:r>
        <w:rPr>
          <w:rFonts w:hint="cs"/>
          <w:rtl/>
        </w:rPr>
        <w:t xml:space="preserve">לך טובה. </w:t>
      </w:r>
    </w:p>
    <w:p w14:paraId="1AADEAE1" w14:textId="77777777" w:rsidR="00000000" w:rsidRDefault="0003559D">
      <w:pPr>
        <w:pStyle w:val="a0"/>
        <w:rPr>
          <w:rFonts w:hint="cs"/>
          <w:rtl/>
        </w:rPr>
      </w:pPr>
    </w:p>
    <w:p w14:paraId="1D188B56" w14:textId="77777777" w:rsidR="00000000" w:rsidRDefault="0003559D">
      <w:pPr>
        <w:pStyle w:val="af0"/>
        <w:rPr>
          <w:rtl/>
        </w:rPr>
      </w:pPr>
      <w:r>
        <w:rPr>
          <w:rFonts w:hint="eastAsia"/>
          <w:rtl/>
        </w:rPr>
        <w:t>יצחק</w:t>
      </w:r>
      <w:r>
        <w:rPr>
          <w:rtl/>
        </w:rPr>
        <w:t xml:space="preserve"> לוי (מפד"ל):</w:t>
      </w:r>
    </w:p>
    <w:p w14:paraId="51A634AA" w14:textId="77777777" w:rsidR="00000000" w:rsidRDefault="0003559D">
      <w:pPr>
        <w:pStyle w:val="a0"/>
        <w:rPr>
          <w:rFonts w:hint="cs"/>
          <w:rtl/>
        </w:rPr>
      </w:pPr>
    </w:p>
    <w:p w14:paraId="703F301A" w14:textId="77777777" w:rsidR="00000000" w:rsidRDefault="0003559D">
      <w:pPr>
        <w:pStyle w:val="a0"/>
        <w:rPr>
          <w:rFonts w:hint="cs"/>
          <w:rtl/>
        </w:rPr>
      </w:pPr>
      <w:r>
        <w:rPr>
          <w:rFonts w:hint="cs"/>
          <w:rtl/>
        </w:rPr>
        <w:t>באה הממשלה ופונה ליושב-ראש הכנסת כדי לבוא ולאשר חוק בקריאה ראשונה. אני מבין שהעניין בוער וצריך להעביר אותו בקריאה שנייה ושלישית מהר, והנה אנחנו שומעים מפיך, שיש אפשרות שאנחנו רק נדון ולא נצביע. אני מציע שאדוני היושב-ראש יקבע ש</w:t>
      </w:r>
      <w:r>
        <w:rPr>
          <w:rFonts w:hint="cs"/>
          <w:rtl/>
        </w:rPr>
        <w:t xml:space="preserve">כן יש הצבעה, ולא, שהחוק לא יידון. או זה או זה. </w:t>
      </w:r>
    </w:p>
    <w:p w14:paraId="43254730" w14:textId="77777777" w:rsidR="00000000" w:rsidRDefault="0003559D">
      <w:pPr>
        <w:pStyle w:val="a0"/>
        <w:rPr>
          <w:rFonts w:hint="cs"/>
          <w:rtl/>
        </w:rPr>
      </w:pPr>
    </w:p>
    <w:p w14:paraId="0828CC17" w14:textId="77777777" w:rsidR="00000000" w:rsidRDefault="0003559D">
      <w:pPr>
        <w:pStyle w:val="af1"/>
        <w:rPr>
          <w:rtl/>
        </w:rPr>
      </w:pPr>
      <w:r>
        <w:rPr>
          <w:rtl/>
        </w:rPr>
        <w:t>היו"ר ראובן ריבלין:</w:t>
      </w:r>
    </w:p>
    <w:p w14:paraId="202A450E" w14:textId="77777777" w:rsidR="00000000" w:rsidRDefault="0003559D">
      <w:pPr>
        <w:pStyle w:val="a0"/>
        <w:rPr>
          <w:rtl/>
        </w:rPr>
      </w:pPr>
    </w:p>
    <w:p w14:paraId="10A7F47E" w14:textId="77777777" w:rsidR="00000000" w:rsidRDefault="0003559D">
      <w:pPr>
        <w:pStyle w:val="a0"/>
        <w:rPr>
          <w:rFonts w:hint="cs"/>
          <w:rtl/>
        </w:rPr>
      </w:pPr>
      <w:r>
        <w:rPr>
          <w:rFonts w:hint="cs"/>
          <w:rtl/>
        </w:rPr>
        <w:t xml:space="preserve">הערתך הובאה בחשבון על-ידי עוד בטרם נתכנסה הישיבה המיוחדת הזאת, שכן כיוונתי לדעת גדולים ושאלתי את עצמי את אותה שאלה שחבר הכנסת לוי כרגע שואל אותי כיושב-ראש. בישיבות רגילות של הכנסת פעמים </w:t>
      </w:r>
      <w:r>
        <w:rPr>
          <w:rFonts w:hint="cs"/>
          <w:rtl/>
        </w:rPr>
        <w:t>רבות קורה שהממשלה מבקשת לקיים דיון בחוק. היה זה גם השר לוי בשעתו, או אפילו כסגן שר, וגם השר שריד, שבאו ואמרו: תשובה והצבעה במועד מאוחר יותר. שאלתי את עצמי אם הדבר אפשרי, והתייעצתי עם היועצים המשפטיים אם הדבר אפשרי גם בפגרה. אמרו לי שמבחינה חוקית ודאי אפשרי</w:t>
      </w:r>
      <w:r>
        <w:rPr>
          <w:rFonts w:hint="cs"/>
          <w:rtl/>
        </w:rPr>
        <w:t>, וגם יש להבחין הבחנה יתירה בין בקשה ייחודית של הממשלה לכנס את הכנסת לבין טרמפ שהממשלה לוקחת על כינוס הכנסת בלאו הכי. לכן אני בא ואומר, שייתכן מאוד שצריך להתייחס פעם נוספת לבקשתך, אבל בשלב זה אני אומר שעדיין הממשלה לא החליטה אם תבקש להצביע על החוק. בעיני נ</w:t>
      </w:r>
      <w:r>
        <w:rPr>
          <w:rFonts w:hint="cs"/>
          <w:rtl/>
        </w:rPr>
        <w:t xml:space="preserve">ראה העניין כדבר שהוא מובן מאליו. </w:t>
      </w:r>
    </w:p>
    <w:p w14:paraId="165B476A" w14:textId="77777777" w:rsidR="00000000" w:rsidRDefault="0003559D">
      <w:pPr>
        <w:pStyle w:val="a0"/>
        <w:rPr>
          <w:rFonts w:hint="cs"/>
          <w:rtl/>
        </w:rPr>
      </w:pPr>
    </w:p>
    <w:p w14:paraId="46CF657B" w14:textId="77777777" w:rsidR="00000000" w:rsidRDefault="0003559D">
      <w:pPr>
        <w:pStyle w:val="a0"/>
        <w:rPr>
          <w:rFonts w:hint="cs"/>
          <w:rtl/>
        </w:rPr>
      </w:pPr>
      <w:r>
        <w:rPr>
          <w:rFonts w:hint="cs"/>
          <w:rtl/>
        </w:rPr>
        <w:t xml:space="preserve">בבקשה, כבוד שרת החינוך. ודאי שהשרה מבקשת להצביע, שאכן הממשלה הרי מבקשת להעביר את החוק בשלוש קריאות, היום. בבקשה, גברתי הנכבדה. </w:t>
      </w:r>
    </w:p>
    <w:p w14:paraId="1D74ED76" w14:textId="77777777" w:rsidR="00000000" w:rsidRDefault="0003559D">
      <w:pPr>
        <w:pStyle w:val="a0"/>
        <w:rPr>
          <w:rFonts w:hint="cs"/>
          <w:rtl/>
        </w:rPr>
      </w:pPr>
    </w:p>
    <w:p w14:paraId="29C6902D" w14:textId="77777777" w:rsidR="00000000" w:rsidRDefault="0003559D">
      <w:pPr>
        <w:pStyle w:val="a"/>
        <w:rPr>
          <w:rtl/>
        </w:rPr>
      </w:pPr>
      <w:bookmarkStart w:id="7" w:name="FS000000470T31_08_2004_11_58_55"/>
      <w:bookmarkStart w:id="8" w:name="_Toc90824967"/>
      <w:bookmarkEnd w:id="7"/>
      <w:r>
        <w:rPr>
          <w:rFonts w:hint="eastAsia"/>
          <w:rtl/>
        </w:rPr>
        <w:t>שרת</w:t>
      </w:r>
      <w:r>
        <w:rPr>
          <w:rtl/>
        </w:rPr>
        <w:t xml:space="preserve"> החינוך, התרבות והספורט לימור לבנת:</w:t>
      </w:r>
      <w:bookmarkEnd w:id="8"/>
    </w:p>
    <w:p w14:paraId="4195CCB0" w14:textId="77777777" w:rsidR="00000000" w:rsidRDefault="0003559D">
      <w:pPr>
        <w:pStyle w:val="a0"/>
        <w:rPr>
          <w:rFonts w:hint="cs"/>
          <w:rtl/>
        </w:rPr>
      </w:pPr>
    </w:p>
    <w:p w14:paraId="2ADA5A93" w14:textId="77777777" w:rsidR="00000000" w:rsidRDefault="0003559D">
      <w:pPr>
        <w:pStyle w:val="a0"/>
        <w:rPr>
          <w:rFonts w:hint="cs"/>
          <w:rtl/>
        </w:rPr>
      </w:pPr>
      <w:r>
        <w:rPr>
          <w:rFonts w:hint="cs"/>
          <w:rtl/>
        </w:rPr>
        <w:t>אדוני היושב-ראש, אני מביאה היום לכנסת תיקון להצעת חו</w:t>
      </w:r>
      <w:r>
        <w:rPr>
          <w:rFonts w:hint="cs"/>
          <w:rtl/>
        </w:rPr>
        <w:t xml:space="preserve">ק יום חינוך ארוך ולימודי העשרה, שנתקבל בשנת 1997 במליאת הכנסת כחוק. הצו - אני מייד אפרט - התקבל בינואר 1998. </w:t>
      </w:r>
    </w:p>
    <w:p w14:paraId="15D17CB1" w14:textId="77777777" w:rsidR="00000000" w:rsidRDefault="0003559D">
      <w:pPr>
        <w:pStyle w:val="a0"/>
        <w:rPr>
          <w:rFonts w:hint="cs"/>
          <w:rtl/>
        </w:rPr>
      </w:pPr>
    </w:p>
    <w:p w14:paraId="20A94A20" w14:textId="77777777" w:rsidR="00000000" w:rsidRDefault="0003559D">
      <w:pPr>
        <w:pStyle w:val="a0"/>
        <w:rPr>
          <w:rFonts w:hint="cs"/>
          <w:rtl/>
        </w:rPr>
      </w:pPr>
      <w:r>
        <w:rPr>
          <w:rFonts w:hint="cs"/>
          <w:rtl/>
        </w:rPr>
        <w:t>אני רוצה לפרט במה מדובר. כאמור, בסוף שנת 1997 חוקקה הכנסת חוק שמחייב יום חינוך ארוך ב-100 יישובים שפורטו בצו, 100 יישובים שבהם יחול החוק הזה בבתי</w:t>
      </w:r>
      <w:r>
        <w:rPr>
          <w:rFonts w:hint="cs"/>
          <w:rtl/>
        </w:rPr>
        <w:t xml:space="preserve">-הספר היסודיים ובגני- הילדים. עוד קבע החוק, שבמהלך שלוש שנים תצטרך הממשלה להחיל את חוק יום חינוך ארוך על כל היישובים במדינת ישראל. </w:t>
      </w:r>
    </w:p>
    <w:p w14:paraId="198D6D77" w14:textId="77777777" w:rsidR="00000000" w:rsidRDefault="0003559D">
      <w:pPr>
        <w:pStyle w:val="a0"/>
        <w:rPr>
          <w:rFonts w:hint="cs"/>
          <w:rtl/>
        </w:rPr>
      </w:pPr>
    </w:p>
    <w:p w14:paraId="61AD3EC7" w14:textId="77777777" w:rsidR="00000000" w:rsidRDefault="0003559D">
      <w:pPr>
        <w:pStyle w:val="a0"/>
        <w:rPr>
          <w:rFonts w:hint="cs"/>
          <w:rtl/>
        </w:rPr>
      </w:pPr>
      <w:r>
        <w:rPr>
          <w:rFonts w:hint="cs"/>
          <w:rtl/>
        </w:rPr>
        <w:t>והנה, כאשר באה הממשלה לאותו חוק הסדרים מפורסם, מדי שנה בשנה היא דחתה את תחולת החוק - אותו סעיף שקובע שבתוך שלוש שנים יחול ה</w:t>
      </w:r>
      <w:r>
        <w:rPr>
          <w:rFonts w:hint="cs"/>
          <w:rtl/>
        </w:rPr>
        <w:t>חוק על כלל היישובים במדינת ישראל - הכנסת דחתה מדי שנה, בחוק ההסדרים, את תחולת החוק. ועל כן החוק, או הסעיף שבו נקבע שבתוך שלוש שנים יחול החוק על כלל היישובים במדינת ישראל, לא בוצע.</w:t>
      </w:r>
    </w:p>
    <w:p w14:paraId="4E4E3C3F" w14:textId="77777777" w:rsidR="00000000" w:rsidRDefault="0003559D">
      <w:pPr>
        <w:pStyle w:val="a0"/>
        <w:rPr>
          <w:rFonts w:hint="cs"/>
          <w:rtl/>
        </w:rPr>
      </w:pPr>
    </w:p>
    <w:p w14:paraId="2A6A2291" w14:textId="77777777" w:rsidR="00000000" w:rsidRDefault="0003559D">
      <w:pPr>
        <w:pStyle w:val="a0"/>
        <w:rPr>
          <w:rFonts w:hint="cs"/>
          <w:rtl/>
        </w:rPr>
      </w:pPr>
      <w:r>
        <w:rPr>
          <w:rFonts w:hint="cs"/>
          <w:rtl/>
        </w:rPr>
        <w:t>מה כן בוצע? מה שבוצע הוא אותו סעיף שקובע, שהחוק יחול ב-100 יישובים שנקבעו ב</w:t>
      </w:r>
      <w:r>
        <w:rPr>
          <w:rFonts w:hint="cs"/>
          <w:rtl/>
        </w:rPr>
        <w:t>צו, ששייכים לשכבות - יש כאן פירוט מלא של אותם מאפיינים של היישובים: שכונות שיקום, רווחה חינוכית, יישובי עדיפות לאומית א', קו עימות, יישובים שזוהו כבעלי שיעור גבוה של אבטלה, יישובים שנמצאים באשכול הראשון והשני של המדד החברתי-הכלכלי, רשויות חינוך מקומיות וכו</w:t>
      </w:r>
      <w:r>
        <w:rPr>
          <w:rFonts w:hint="cs"/>
          <w:rtl/>
        </w:rPr>
        <w:t xml:space="preserve">'. ובכן, לזה צורפו רשימות של 100 יישובים. ואכן, כל היישובים הללו, שמנויים כאמור בצו, חל עליהם ומיושם ומתבצע בהם חוק יום חינוך ארוך בכל בתי-הספר היסודיים; מדובר ב-140,000 תלמידים. </w:t>
      </w:r>
    </w:p>
    <w:p w14:paraId="44BCDACF" w14:textId="77777777" w:rsidR="00000000" w:rsidRDefault="0003559D">
      <w:pPr>
        <w:pStyle w:val="a0"/>
        <w:rPr>
          <w:rFonts w:hint="cs"/>
          <w:rtl/>
        </w:rPr>
      </w:pPr>
    </w:p>
    <w:p w14:paraId="1C2311A4" w14:textId="77777777" w:rsidR="00000000" w:rsidRDefault="0003559D">
      <w:pPr>
        <w:pStyle w:val="a0"/>
        <w:rPr>
          <w:rFonts w:hint="cs"/>
          <w:rtl/>
        </w:rPr>
      </w:pPr>
      <w:r>
        <w:rPr>
          <w:rFonts w:hint="cs"/>
          <w:rtl/>
        </w:rPr>
        <w:t xml:space="preserve">לעומת זאת, במה שנוגע לגני-הילדים - שגם הם מופיעים בחוק - החוק חל מאז ינואר </w:t>
      </w:r>
      <w:r>
        <w:rPr>
          <w:rFonts w:hint="cs"/>
          <w:rtl/>
        </w:rPr>
        <w:t>1998 רק על רבע מגני-הילדים, בהעדר משאבים ובהעדר תקציב. וכך היה, אדוני היושב-ראש, בשנת 1998, וכך היה, אדוני היושב-ראש, בשנת 1999. אגב, באותה שנה, למיטב זיכרוני, היה חבר הכנסת היום, הרב יצחק לוי, שר החינוך. וכך היה ב-1999, ואז היה, למיטב זיכרוני, חבר הכנסת י</w:t>
      </w:r>
      <w:r>
        <w:rPr>
          <w:rFonts w:hint="cs"/>
          <w:rtl/>
        </w:rPr>
        <w:t>וסי שריד שר החינוך. וכך היה ב-2000, וגם אז היה, למיטב זיכרוני, חבר הכנסת שריד שר החינוך - - -</w:t>
      </w:r>
    </w:p>
    <w:p w14:paraId="08687D46" w14:textId="77777777" w:rsidR="00000000" w:rsidRDefault="0003559D">
      <w:pPr>
        <w:pStyle w:val="a0"/>
        <w:rPr>
          <w:rFonts w:hint="cs"/>
          <w:rtl/>
        </w:rPr>
      </w:pPr>
    </w:p>
    <w:p w14:paraId="2B9A9EDA" w14:textId="77777777" w:rsidR="00000000" w:rsidRDefault="0003559D">
      <w:pPr>
        <w:pStyle w:val="af0"/>
        <w:rPr>
          <w:rtl/>
        </w:rPr>
      </w:pPr>
      <w:r>
        <w:rPr>
          <w:rFonts w:hint="eastAsia"/>
          <w:rtl/>
        </w:rPr>
        <w:t>יוסי</w:t>
      </w:r>
      <w:r>
        <w:rPr>
          <w:rtl/>
        </w:rPr>
        <w:t xml:space="preserve"> שריד (יחד):</w:t>
      </w:r>
    </w:p>
    <w:p w14:paraId="65CCE26A" w14:textId="77777777" w:rsidR="00000000" w:rsidRDefault="0003559D">
      <w:pPr>
        <w:pStyle w:val="a0"/>
        <w:rPr>
          <w:rFonts w:hint="cs"/>
          <w:rtl/>
        </w:rPr>
      </w:pPr>
    </w:p>
    <w:p w14:paraId="0016F8D1" w14:textId="77777777" w:rsidR="00000000" w:rsidRDefault="0003559D">
      <w:pPr>
        <w:pStyle w:val="a0"/>
        <w:rPr>
          <w:rFonts w:hint="cs"/>
          <w:rtl/>
        </w:rPr>
      </w:pPr>
      <w:r>
        <w:rPr>
          <w:rFonts w:hint="cs"/>
          <w:rtl/>
        </w:rPr>
        <w:t>לא, לא, לא.</w:t>
      </w:r>
    </w:p>
    <w:p w14:paraId="0C542A84" w14:textId="77777777" w:rsidR="00000000" w:rsidRDefault="0003559D">
      <w:pPr>
        <w:pStyle w:val="a0"/>
        <w:rPr>
          <w:rtl/>
        </w:rPr>
      </w:pPr>
      <w:r>
        <w:rPr>
          <w:rtl/>
        </w:rPr>
        <w:br/>
      </w:r>
    </w:p>
    <w:p w14:paraId="13EFD376" w14:textId="77777777" w:rsidR="00000000" w:rsidRDefault="0003559D">
      <w:pPr>
        <w:pStyle w:val="-"/>
        <w:rPr>
          <w:rtl/>
        </w:rPr>
      </w:pPr>
      <w:bookmarkStart w:id="9" w:name="FS000000470T31_08_2004_12_11_32C"/>
      <w:bookmarkEnd w:id="9"/>
      <w:r>
        <w:rPr>
          <w:rtl/>
        </w:rPr>
        <w:t>שרת החינוך, התרבות והספורט לימור לבנת:</w:t>
      </w:r>
    </w:p>
    <w:p w14:paraId="72901E44" w14:textId="77777777" w:rsidR="00000000" w:rsidRDefault="0003559D">
      <w:pPr>
        <w:pStyle w:val="a0"/>
        <w:rPr>
          <w:rtl/>
        </w:rPr>
      </w:pPr>
    </w:p>
    <w:p w14:paraId="1DE5FA87" w14:textId="77777777" w:rsidR="00000000" w:rsidRDefault="0003559D">
      <w:pPr>
        <w:pStyle w:val="a0"/>
        <w:rPr>
          <w:rFonts w:hint="cs"/>
          <w:rtl/>
        </w:rPr>
      </w:pPr>
      <w:r>
        <w:rPr>
          <w:rFonts w:hint="cs"/>
          <w:rtl/>
        </w:rPr>
        <w:t>וזה היה כך בשנת 2000, אז היה אהוד ברק שר החינוך, מחזיק תיק החינוך.</w:t>
      </w:r>
    </w:p>
    <w:p w14:paraId="1AC8DCFE" w14:textId="77777777" w:rsidR="00000000" w:rsidRDefault="0003559D">
      <w:pPr>
        <w:pStyle w:val="a0"/>
        <w:rPr>
          <w:rFonts w:hint="cs"/>
          <w:rtl/>
        </w:rPr>
      </w:pPr>
    </w:p>
    <w:p w14:paraId="26D2CED9" w14:textId="77777777" w:rsidR="00000000" w:rsidRDefault="0003559D">
      <w:pPr>
        <w:pStyle w:val="af1"/>
        <w:rPr>
          <w:rtl/>
        </w:rPr>
      </w:pPr>
      <w:r>
        <w:rPr>
          <w:rtl/>
        </w:rPr>
        <w:t>היו"ר ראובן ריבלין:</w:t>
      </w:r>
    </w:p>
    <w:p w14:paraId="005614C1" w14:textId="77777777" w:rsidR="00000000" w:rsidRDefault="0003559D">
      <w:pPr>
        <w:pStyle w:val="a0"/>
        <w:rPr>
          <w:rtl/>
        </w:rPr>
      </w:pPr>
    </w:p>
    <w:p w14:paraId="0166F341" w14:textId="77777777" w:rsidR="00000000" w:rsidRDefault="0003559D">
      <w:pPr>
        <w:pStyle w:val="a0"/>
        <w:rPr>
          <w:rFonts w:hint="cs"/>
          <w:rtl/>
        </w:rPr>
      </w:pPr>
      <w:r>
        <w:rPr>
          <w:rFonts w:hint="cs"/>
          <w:rtl/>
        </w:rPr>
        <w:t xml:space="preserve">אדוני הוא ראשון הדוברים. </w:t>
      </w:r>
    </w:p>
    <w:p w14:paraId="658EAE7F" w14:textId="77777777" w:rsidR="00000000" w:rsidRDefault="0003559D">
      <w:pPr>
        <w:pStyle w:val="a0"/>
        <w:rPr>
          <w:rFonts w:hint="cs"/>
          <w:rtl/>
        </w:rPr>
      </w:pPr>
    </w:p>
    <w:p w14:paraId="2DC93AF5" w14:textId="77777777" w:rsidR="00000000" w:rsidRDefault="0003559D">
      <w:pPr>
        <w:pStyle w:val="-"/>
        <w:rPr>
          <w:rtl/>
        </w:rPr>
      </w:pPr>
      <w:bookmarkStart w:id="10" w:name="FS000000470T31_08_2004_12_12_03C"/>
      <w:bookmarkEnd w:id="10"/>
      <w:r>
        <w:rPr>
          <w:rtl/>
        </w:rPr>
        <w:t>שרת החינוך, התרבות והספורט לימור לבנת:</w:t>
      </w:r>
    </w:p>
    <w:p w14:paraId="1BE7889F" w14:textId="77777777" w:rsidR="00000000" w:rsidRDefault="0003559D">
      <w:pPr>
        <w:pStyle w:val="a0"/>
        <w:rPr>
          <w:rtl/>
        </w:rPr>
      </w:pPr>
    </w:p>
    <w:p w14:paraId="1C70F768" w14:textId="77777777" w:rsidR="00000000" w:rsidRDefault="0003559D">
      <w:pPr>
        <w:pStyle w:val="a0"/>
        <w:rPr>
          <w:rFonts w:hint="cs"/>
          <w:rtl/>
        </w:rPr>
      </w:pPr>
      <w:r>
        <w:rPr>
          <w:rFonts w:hint="cs"/>
          <w:rtl/>
        </w:rPr>
        <w:t xml:space="preserve">וכך היה, אדוני, גם בשנים 2001 ו-2002 ו-2003 ו-2004, ובכל אותן שנים שבהן אני הייתי שרת החינוך. </w:t>
      </w:r>
    </w:p>
    <w:p w14:paraId="34D01ABD" w14:textId="77777777" w:rsidR="00000000" w:rsidRDefault="0003559D">
      <w:pPr>
        <w:pStyle w:val="a0"/>
        <w:rPr>
          <w:rFonts w:hint="cs"/>
          <w:rtl/>
        </w:rPr>
      </w:pPr>
    </w:p>
    <w:p w14:paraId="2E9E82DA" w14:textId="77777777" w:rsidR="00000000" w:rsidRDefault="0003559D">
      <w:pPr>
        <w:pStyle w:val="af0"/>
        <w:rPr>
          <w:rtl/>
        </w:rPr>
      </w:pPr>
      <w:r>
        <w:rPr>
          <w:rFonts w:hint="eastAsia"/>
          <w:rtl/>
        </w:rPr>
        <w:t>דליה</w:t>
      </w:r>
      <w:r>
        <w:rPr>
          <w:rtl/>
        </w:rPr>
        <w:t xml:space="preserve"> איציק (העבודה-מימד):</w:t>
      </w:r>
    </w:p>
    <w:p w14:paraId="120EB5E5" w14:textId="77777777" w:rsidR="00000000" w:rsidRDefault="0003559D">
      <w:pPr>
        <w:pStyle w:val="a0"/>
        <w:rPr>
          <w:rFonts w:hint="cs"/>
          <w:rtl/>
        </w:rPr>
      </w:pPr>
    </w:p>
    <w:p w14:paraId="5964DDB8" w14:textId="77777777" w:rsidR="00000000" w:rsidRDefault="0003559D">
      <w:pPr>
        <w:pStyle w:val="a0"/>
        <w:rPr>
          <w:rFonts w:hint="cs"/>
          <w:rtl/>
        </w:rPr>
      </w:pPr>
      <w:r>
        <w:rPr>
          <w:rFonts w:hint="cs"/>
          <w:rtl/>
        </w:rPr>
        <w:t>אבל אותך הביאו כדי לשפר.</w:t>
      </w:r>
    </w:p>
    <w:p w14:paraId="0D9AB948" w14:textId="77777777" w:rsidR="00000000" w:rsidRDefault="0003559D">
      <w:pPr>
        <w:pStyle w:val="a0"/>
        <w:rPr>
          <w:rFonts w:hint="cs"/>
          <w:rtl/>
        </w:rPr>
      </w:pPr>
    </w:p>
    <w:p w14:paraId="03C2C60B" w14:textId="77777777" w:rsidR="00000000" w:rsidRDefault="0003559D">
      <w:pPr>
        <w:pStyle w:val="-"/>
        <w:rPr>
          <w:rtl/>
        </w:rPr>
      </w:pPr>
      <w:bookmarkStart w:id="11" w:name="FS000000470T31_08_2004_12_12_42C"/>
      <w:bookmarkEnd w:id="11"/>
      <w:r>
        <w:rPr>
          <w:rtl/>
        </w:rPr>
        <w:t>שרת החינוך, התרבות והספורט לימור לבנת:</w:t>
      </w:r>
    </w:p>
    <w:p w14:paraId="62344107" w14:textId="77777777" w:rsidR="00000000" w:rsidRDefault="0003559D">
      <w:pPr>
        <w:pStyle w:val="a0"/>
        <w:rPr>
          <w:rtl/>
        </w:rPr>
      </w:pPr>
    </w:p>
    <w:p w14:paraId="09AF89C1" w14:textId="77777777" w:rsidR="00000000" w:rsidRDefault="0003559D">
      <w:pPr>
        <w:pStyle w:val="a0"/>
        <w:rPr>
          <w:rFonts w:hint="cs"/>
          <w:rtl/>
        </w:rPr>
      </w:pPr>
      <w:r>
        <w:rPr>
          <w:rFonts w:hint="cs"/>
          <w:rtl/>
        </w:rPr>
        <w:t xml:space="preserve">בכל אותן שנים, בגלל העדר משאבים, אכן החוק לא יושם, למרבה הצער, במלואו. </w:t>
      </w:r>
    </w:p>
    <w:p w14:paraId="2E446D48" w14:textId="77777777" w:rsidR="00000000" w:rsidRDefault="0003559D">
      <w:pPr>
        <w:pStyle w:val="a0"/>
        <w:rPr>
          <w:rFonts w:hint="cs"/>
          <w:rtl/>
        </w:rPr>
      </w:pPr>
    </w:p>
    <w:p w14:paraId="12213787" w14:textId="77777777" w:rsidR="00000000" w:rsidRDefault="0003559D">
      <w:pPr>
        <w:pStyle w:val="a0"/>
        <w:rPr>
          <w:rFonts w:hint="cs"/>
          <w:rtl/>
        </w:rPr>
      </w:pPr>
      <w:r>
        <w:rPr>
          <w:rFonts w:hint="cs"/>
          <w:rtl/>
        </w:rPr>
        <w:t xml:space="preserve">אדוני היושב-ראש, בחוק המקורי עצמו קבוע, שבאותם יישובים שהחוק יחול בהם, הוא יחול בהם, כאמור, בכל מוסדות החינוך באותו יישוב. מה שאומר שלמעשה, כאשר קובעים שהחוק יחול על כל מוסדות החינוך </w:t>
      </w:r>
      <w:r>
        <w:rPr>
          <w:rFonts w:hint="cs"/>
          <w:rtl/>
        </w:rPr>
        <w:t>שבאותם יישובים, או שכונות, יש כאן כמובן קושי שאני רוצה להבהיר אותו לחברי הכנסת. מכיוון שהוא צריך לחול בכל מוסדות החינוך, אנחנו חייבים באמת להחיל אותו על כל מוסדות החינוך. אלא שלא בהכרח יש בזה היגיון מלא, משום שיכול להיות שבאותם אזורים יש גם בתי-ספר שבהם אי</w:t>
      </w:r>
      <w:r>
        <w:rPr>
          <w:rFonts w:hint="cs"/>
          <w:rtl/>
        </w:rPr>
        <w:t>ן צורך להחיל את הצו - אגב, ככלל זה בוודאי טוב - משום שבהם ממילא יש צורך פחות, בגלל תנאים שונים ואחרים, מאשר באותם אזורים שבהם באמת יש תנאים כלכליים קשים יותר.</w:t>
      </w:r>
    </w:p>
    <w:p w14:paraId="1F5BFDC0" w14:textId="77777777" w:rsidR="00000000" w:rsidRDefault="0003559D">
      <w:pPr>
        <w:pStyle w:val="a0"/>
        <w:rPr>
          <w:rFonts w:hint="cs"/>
          <w:rtl/>
        </w:rPr>
      </w:pPr>
    </w:p>
    <w:p w14:paraId="27228212" w14:textId="77777777" w:rsidR="00000000" w:rsidRDefault="0003559D">
      <w:pPr>
        <w:pStyle w:val="a0"/>
        <w:rPr>
          <w:rFonts w:hint="cs"/>
          <w:rtl/>
        </w:rPr>
      </w:pPr>
      <w:r>
        <w:rPr>
          <w:rFonts w:hint="cs"/>
          <w:rtl/>
        </w:rPr>
        <w:t>ולכן, אדוני היושב-ראש, אני מביאה היום למליאת הכנסת לקריאה ראשונה, ואני מאמינה שגם לקריאה שנייה ו</w:t>
      </w:r>
      <w:r>
        <w:rPr>
          <w:rFonts w:hint="cs"/>
          <w:rtl/>
        </w:rPr>
        <w:t xml:space="preserve">שלישית, את הצעת החוק שנועדה לתקן את האמור באותו חוק. התיקון הזה יקבע למעשה, שאין צורך הכרחי לקיים את החוק בכל בתי-הספר שבאותו יישוב שקבוע בצו, אלא בהחלט יש כאן שיקול דעת לשר להחליט גם על מוסדות בודדים או על שכבות גיל מסוימות או בשכונות מסוימות. </w:t>
      </w:r>
    </w:p>
    <w:p w14:paraId="71E4C5C7" w14:textId="77777777" w:rsidR="00000000" w:rsidRDefault="0003559D">
      <w:pPr>
        <w:pStyle w:val="a0"/>
        <w:rPr>
          <w:rFonts w:hint="cs"/>
          <w:rtl/>
        </w:rPr>
      </w:pPr>
    </w:p>
    <w:p w14:paraId="708449F1" w14:textId="77777777" w:rsidR="00000000" w:rsidRDefault="0003559D">
      <w:pPr>
        <w:pStyle w:val="a0"/>
        <w:rPr>
          <w:rFonts w:hint="cs"/>
          <w:rtl/>
        </w:rPr>
      </w:pPr>
      <w:r>
        <w:rPr>
          <w:rFonts w:hint="cs"/>
          <w:rtl/>
        </w:rPr>
        <w:t xml:space="preserve">אני רוצה </w:t>
      </w:r>
      <w:r>
        <w:rPr>
          <w:rFonts w:hint="cs"/>
          <w:rtl/>
        </w:rPr>
        <w:t>כאן להבהיר עוד דבר. מכיוון שמדובר, כפי שאמרתי, בעלויות תקציביות גבוהות ביותר, היה וחס ושלום הכנסת לא תאשר את זה, אני רוצה להסביר מה המשמעות. כרגע אין בכוונתי להוציא ולו בית ספר-אחד מתוך מי שכרגע מקבלים יום חינוך ארוך. אני מבקשת כרגע רק את אישור הכנסת שלא ל</w:t>
      </w:r>
      <w:r>
        <w:rPr>
          <w:rFonts w:hint="cs"/>
          <w:rtl/>
        </w:rPr>
        <w:t>הרחיב את זה בהכרח. אבל והיה והכנסת לא תאשר את זה, לא תהיה לי ברירה - כי כל מה שאנחנו עושים כאן כרגע הוא בעקבות עתירה לבג"ץ - לא תהיה ברירה ואני אצטרך להוציא יישובים שלמים כדי שאוכל להחיל את החוק, ואז יימצאו יישובים או שכונות שכבר יש בהם יום חינוך ארוך ואני</w:t>
      </w:r>
      <w:r>
        <w:rPr>
          <w:rFonts w:hint="cs"/>
          <w:rtl/>
        </w:rPr>
        <w:t xml:space="preserve"> אצטרך לבטל, כי הרי עוד מאות מיליוני שקלים לא יהיו לי כדי ליישם את זה. </w:t>
      </w:r>
    </w:p>
    <w:p w14:paraId="1E159D10" w14:textId="77777777" w:rsidR="00000000" w:rsidRDefault="0003559D">
      <w:pPr>
        <w:pStyle w:val="a0"/>
        <w:rPr>
          <w:rFonts w:hint="cs"/>
          <w:rtl/>
        </w:rPr>
      </w:pPr>
    </w:p>
    <w:p w14:paraId="3E3721B0" w14:textId="77777777" w:rsidR="00000000" w:rsidRDefault="0003559D">
      <w:pPr>
        <w:pStyle w:val="a0"/>
        <w:rPr>
          <w:rFonts w:hint="cs"/>
          <w:rtl/>
        </w:rPr>
      </w:pPr>
      <w:r>
        <w:rPr>
          <w:rFonts w:hint="cs"/>
          <w:rtl/>
        </w:rPr>
        <w:t xml:space="preserve">ולכן, מה שלא נעשה במהלך השנים הקודמות, מאז נחקק החוק, מה שלא נעשה אז, אי-אפשר לצפות שיום לפני פתיחת שנת הלימודים </w:t>
      </w:r>
      <w:r>
        <w:rPr>
          <w:rtl/>
        </w:rPr>
        <w:t>–</w:t>
      </w:r>
      <w:r>
        <w:rPr>
          <w:rFonts w:hint="cs"/>
          <w:rtl/>
        </w:rPr>
        <w:t xml:space="preserve"> ולמעשה העתירה הזאת נדונה לפני כשלושה שבועות בבג"ץ - או ששלושה שבועות</w:t>
      </w:r>
      <w:r>
        <w:rPr>
          <w:rFonts w:hint="cs"/>
          <w:rtl/>
        </w:rPr>
        <w:t xml:space="preserve"> לפני פתיחת שנת הלימודים יוכל משרד החינוך ליישם באותם כלים שכרגע לא נמצאים ברשותנו - ותוך כדי כך, אגב, שיש בעיות טכניות קשות. אני רוצה לראות איך אפשר בשלושה שבועות לגייס כוח-אדם מספיק, כוח עזר, עוד גננות, שהרי גננות שעובדות כרגע לא יעבדו פתאום עד 16:00. הר</w:t>
      </w:r>
      <w:r>
        <w:rPr>
          <w:rFonts w:hint="cs"/>
          <w:rtl/>
        </w:rPr>
        <w:t xml:space="preserve">י זה לא תהליך שאפשר לבצע אותו בתוך שבועות אחדים או חודשים אחדים. </w:t>
      </w:r>
    </w:p>
    <w:p w14:paraId="64144396" w14:textId="77777777" w:rsidR="00000000" w:rsidRDefault="0003559D">
      <w:pPr>
        <w:pStyle w:val="a0"/>
        <w:rPr>
          <w:rFonts w:hint="cs"/>
          <w:rtl/>
        </w:rPr>
      </w:pPr>
    </w:p>
    <w:p w14:paraId="7871CBD9" w14:textId="77777777" w:rsidR="00000000" w:rsidRDefault="0003559D">
      <w:pPr>
        <w:pStyle w:val="a0"/>
        <w:rPr>
          <w:rFonts w:hint="cs"/>
          <w:rtl/>
        </w:rPr>
      </w:pPr>
      <w:r>
        <w:rPr>
          <w:rFonts w:hint="cs"/>
          <w:rtl/>
        </w:rPr>
        <w:t>משפט אחרון, אדוני היושב-ראש. אני רוצה לומר כאן ולהזכיר, שהחל מתשס"ו אנחנו נקיים יום חינוך ארוך במסגרת יישום הרפורמה, במהלך חמש-שנתי בכל מוסדות החינוך בארץ, ועל כן ודאי שלגבי שנת הלימודים הנ</w:t>
      </w:r>
      <w:r>
        <w:rPr>
          <w:rFonts w:hint="cs"/>
          <w:rtl/>
        </w:rPr>
        <w:t xml:space="preserve">וכחית, שכאמור נפתחת מחר, אין כל יכולת לממש את זה, ולכן נדרש התיקון שאני מביאה היום למליאת הכנסת לקריאה ראשונה. אדוני היושב-ראש, אני מודה לך. </w:t>
      </w:r>
    </w:p>
    <w:p w14:paraId="40A6356C" w14:textId="77777777" w:rsidR="00000000" w:rsidRDefault="0003559D">
      <w:pPr>
        <w:pStyle w:val="a0"/>
        <w:rPr>
          <w:rFonts w:hint="cs"/>
          <w:rtl/>
        </w:rPr>
      </w:pPr>
    </w:p>
    <w:p w14:paraId="435C5829" w14:textId="77777777" w:rsidR="00000000" w:rsidRDefault="0003559D">
      <w:pPr>
        <w:pStyle w:val="af1"/>
        <w:rPr>
          <w:rtl/>
        </w:rPr>
      </w:pPr>
      <w:r>
        <w:rPr>
          <w:rtl/>
        </w:rPr>
        <w:t>היו"ר ראובן ריבלין:</w:t>
      </w:r>
    </w:p>
    <w:p w14:paraId="48AEF443" w14:textId="77777777" w:rsidR="00000000" w:rsidRDefault="0003559D">
      <w:pPr>
        <w:pStyle w:val="a0"/>
        <w:rPr>
          <w:rtl/>
        </w:rPr>
      </w:pPr>
    </w:p>
    <w:p w14:paraId="7ADD803C" w14:textId="77777777" w:rsidR="00000000" w:rsidRDefault="0003559D">
      <w:pPr>
        <w:pStyle w:val="a0"/>
        <w:rPr>
          <w:rFonts w:hint="cs"/>
          <w:rtl/>
        </w:rPr>
      </w:pPr>
      <w:r>
        <w:rPr>
          <w:rFonts w:hint="cs"/>
          <w:rtl/>
        </w:rPr>
        <w:t>תודה רבה לשרת החינוך, התרבות והספורט. ראשון הדוברים, חבר הכנסת מוחמד ברכה - אינו נוכח. חבר ה</w:t>
      </w:r>
      <w:r>
        <w:rPr>
          <w:rFonts w:hint="cs"/>
          <w:rtl/>
        </w:rPr>
        <w:t xml:space="preserve">כנסת יוסי שריד, בבקשה. תמיד אני נותן פריווילגיה לראשון הדוברים. לאחר מכן כל אחד מחברי הכנסת - הבא אחריו יהיה חבר הכנסת טיבי - יהיו לו שלוש דקות. </w:t>
      </w:r>
    </w:p>
    <w:p w14:paraId="1E8D6C18" w14:textId="77777777" w:rsidR="00000000" w:rsidRDefault="0003559D">
      <w:pPr>
        <w:pStyle w:val="a0"/>
        <w:rPr>
          <w:rFonts w:hint="cs"/>
          <w:rtl/>
        </w:rPr>
      </w:pPr>
    </w:p>
    <w:p w14:paraId="32789695" w14:textId="77777777" w:rsidR="00000000" w:rsidRDefault="0003559D">
      <w:pPr>
        <w:pStyle w:val="a"/>
        <w:rPr>
          <w:rtl/>
        </w:rPr>
      </w:pPr>
      <w:bookmarkStart w:id="12" w:name="FS000000512T31_08_2004_12_22_03"/>
      <w:bookmarkStart w:id="13" w:name="_Toc90824968"/>
      <w:bookmarkEnd w:id="12"/>
      <w:r>
        <w:rPr>
          <w:rFonts w:hint="eastAsia"/>
          <w:rtl/>
        </w:rPr>
        <w:t>יוסי</w:t>
      </w:r>
      <w:r>
        <w:rPr>
          <w:rtl/>
        </w:rPr>
        <w:t xml:space="preserve"> שריד (יחד):</w:t>
      </w:r>
      <w:bookmarkEnd w:id="13"/>
    </w:p>
    <w:p w14:paraId="57359F01" w14:textId="77777777" w:rsidR="00000000" w:rsidRDefault="0003559D">
      <w:pPr>
        <w:pStyle w:val="a0"/>
        <w:rPr>
          <w:rFonts w:hint="cs"/>
          <w:rtl/>
        </w:rPr>
      </w:pPr>
    </w:p>
    <w:p w14:paraId="3F21D124" w14:textId="77777777" w:rsidR="00000000" w:rsidRDefault="0003559D">
      <w:pPr>
        <w:pStyle w:val="a0"/>
        <w:rPr>
          <w:rFonts w:hint="cs"/>
          <w:rtl/>
        </w:rPr>
      </w:pPr>
      <w:r>
        <w:rPr>
          <w:rFonts w:hint="cs"/>
          <w:rtl/>
        </w:rPr>
        <w:t>אדוני היושב-ראש, אני לא אנצל את טוב לבך, אני מקווה - - -</w:t>
      </w:r>
    </w:p>
    <w:p w14:paraId="0F611B83" w14:textId="77777777" w:rsidR="00000000" w:rsidRDefault="0003559D">
      <w:pPr>
        <w:pStyle w:val="a0"/>
        <w:rPr>
          <w:rFonts w:hint="cs"/>
          <w:rtl/>
        </w:rPr>
      </w:pPr>
    </w:p>
    <w:p w14:paraId="1B69245E" w14:textId="77777777" w:rsidR="00000000" w:rsidRDefault="0003559D">
      <w:pPr>
        <w:pStyle w:val="af0"/>
        <w:rPr>
          <w:rtl/>
        </w:rPr>
      </w:pPr>
      <w:r>
        <w:rPr>
          <w:rFonts w:hint="eastAsia"/>
          <w:rtl/>
        </w:rPr>
        <w:t>דליה</w:t>
      </w:r>
      <w:r>
        <w:rPr>
          <w:rtl/>
        </w:rPr>
        <w:t xml:space="preserve"> איציק (העבודה-מימד):</w:t>
      </w:r>
    </w:p>
    <w:p w14:paraId="2BA4F155" w14:textId="77777777" w:rsidR="00000000" w:rsidRDefault="0003559D">
      <w:pPr>
        <w:pStyle w:val="a0"/>
        <w:rPr>
          <w:rFonts w:hint="cs"/>
          <w:rtl/>
        </w:rPr>
      </w:pPr>
    </w:p>
    <w:p w14:paraId="71CB12C8" w14:textId="77777777" w:rsidR="00000000" w:rsidRDefault="0003559D">
      <w:pPr>
        <w:pStyle w:val="a0"/>
        <w:rPr>
          <w:rFonts w:hint="cs"/>
          <w:rtl/>
        </w:rPr>
      </w:pPr>
      <w:r>
        <w:rPr>
          <w:rFonts w:hint="cs"/>
          <w:rtl/>
        </w:rPr>
        <w:t xml:space="preserve">אדוני </w:t>
      </w:r>
      <w:r>
        <w:rPr>
          <w:rFonts w:hint="cs"/>
          <w:rtl/>
        </w:rPr>
        <w:t>היושב-ראש, בוקר טוב לך, השרה איננה פה - - -</w:t>
      </w:r>
    </w:p>
    <w:p w14:paraId="169C78BF" w14:textId="77777777" w:rsidR="00000000" w:rsidRDefault="0003559D">
      <w:pPr>
        <w:pStyle w:val="af1"/>
        <w:rPr>
          <w:rFonts w:hint="cs"/>
          <w:rtl/>
        </w:rPr>
      </w:pPr>
    </w:p>
    <w:p w14:paraId="0BD0F50E" w14:textId="77777777" w:rsidR="00000000" w:rsidRDefault="0003559D">
      <w:pPr>
        <w:pStyle w:val="af1"/>
        <w:rPr>
          <w:rFonts w:hint="cs"/>
          <w:rtl/>
        </w:rPr>
      </w:pPr>
    </w:p>
    <w:p w14:paraId="6A55E05E" w14:textId="77777777" w:rsidR="00000000" w:rsidRDefault="0003559D">
      <w:pPr>
        <w:pStyle w:val="af1"/>
        <w:rPr>
          <w:rtl/>
        </w:rPr>
      </w:pPr>
      <w:r>
        <w:rPr>
          <w:rtl/>
        </w:rPr>
        <w:t>היו"ר ראובן ריבלין:</w:t>
      </w:r>
    </w:p>
    <w:p w14:paraId="7B8D5E85" w14:textId="77777777" w:rsidR="00000000" w:rsidRDefault="0003559D">
      <w:pPr>
        <w:pStyle w:val="a0"/>
        <w:rPr>
          <w:rtl/>
        </w:rPr>
      </w:pPr>
    </w:p>
    <w:p w14:paraId="7970157D" w14:textId="77777777" w:rsidR="00000000" w:rsidRDefault="0003559D">
      <w:pPr>
        <w:pStyle w:val="a0"/>
        <w:rPr>
          <w:rFonts w:hint="cs"/>
          <w:rtl/>
        </w:rPr>
      </w:pPr>
      <w:r>
        <w:rPr>
          <w:rFonts w:hint="cs"/>
          <w:rtl/>
        </w:rPr>
        <w:t xml:space="preserve">היא פה, היא פה. היא כרגע ירדה מהדוכן. </w:t>
      </w:r>
    </w:p>
    <w:p w14:paraId="5BF5624E" w14:textId="77777777" w:rsidR="00000000" w:rsidRDefault="0003559D">
      <w:pPr>
        <w:pStyle w:val="a0"/>
        <w:rPr>
          <w:rFonts w:hint="cs"/>
          <w:rtl/>
        </w:rPr>
      </w:pPr>
    </w:p>
    <w:p w14:paraId="6FC93AF3" w14:textId="77777777" w:rsidR="00000000" w:rsidRDefault="0003559D">
      <w:pPr>
        <w:pStyle w:val="af0"/>
        <w:rPr>
          <w:rtl/>
        </w:rPr>
      </w:pPr>
      <w:r>
        <w:rPr>
          <w:rFonts w:hint="eastAsia"/>
          <w:rtl/>
        </w:rPr>
        <w:t>דליה</w:t>
      </w:r>
      <w:r>
        <w:rPr>
          <w:rtl/>
        </w:rPr>
        <w:t xml:space="preserve"> איציק (העבודה-מימד):</w:t>
      </w:r>
    </w:p>
    <w:p w14:paraId="15E77CB5" w14:textId="77777777" w:rsidR="00000000" w:rsidRDefault="0003559D">
      <w:pPr>
        <w:pStyle w:val="a0"/>
        <w:rPr>
          <w:rFonts w:hint="cs"/>
          <w:rtl/>
        </w:rPr>
      </w:pPr>
    </w:p>
    <w:p w14:paraId="6CA7EC1D" w14:textId="77777777" w:rsidR="00000000" w:rsidRDefault="0003559D">
      <w:pPr>
        <w:pStyle w:val="a0"/>
        <w:rPr>
          <w:rFonts w:hint="cs"/>
          <w:rtl/>
        </w:rPr>
      </w:pPr>
      <w:r>
        <w:rPr>
          <w:rFonts w:hint="cs"/>
          <w:rtl/>
        </w:rPr>
        <w:t>- - -</w:t>
      </w:r>
    </w:p>
    <w:p w14:paraId="011A15DE" w14:textId="77777777" w:rsidR="00000000" w:rsidRDefault="0003559D">
      <w:pPr>
        <w:pStyle w:val="a0"/>
        <w:rPr>
          <w:rFonts w:hint="cs"/>
          <w:rtl/>
        </w:rPr>
      </w:pPr>
    </w:p>
    <w:p w14:paraId="60C5868A" w14:textId="77777777" w:rsidR="00000000" w:rsidRDefault="0003559D">
      <w:pPr>
        <w:pStyle w:val="-"/>
        <w:rPr>
          <w:rtl/>
        </w:rPr>
      </w:pPr>
      <w:bookmarkStart w:id="14" w:name="FS000000512T31_08_2004_12_24_01C"/>
      <w:bookmarkEnd w:id="14"/>
      <w:r>
        <w:rPr>
          <w:rtl/>
        </w:rPr>
        <w:t>יוסי שריד (יחד):</w:t>
      </w:r>
    </w:p>
    <w:p w14:paraId="14C75260" w14:textId="77777777" w:rsidR="00000000" w:rsidRDefault="0003559D">
      <w:pPr>
        <w:pStyle w:val="a0"/>
        <w:rPr>
          <w:rtl/>
        </w:rPr>
      </w:pPr>
    </w:p>
    <w:p w14:paraId="3DAFDD94" w14:textId="77777777" w:rsidR="00000000" w:rsidRDefault="0003559D">
      <w:pPr>
        <w:pStyle w:val="a0"/>
        <w:rPr>
          <w:rFonts w:hint="cs"/>
          <w:rtl/>
        </w:rPr>
      </w:pPr>
      <w:r>
        <w:rPr>
          <w:rFonts w:hint="cs"/>
          <w:rtl/>
        </w:rPr>
        <w:t>כשאני מדבר, שרת החינוך איננה מתנדבת לקפוץ אל הפודיום, כפי שהיא קופצת במקומות אחרים. יש פודיום ויש</w:t>
      </w:r>
      <w:r>
        <w:rPr>
          <w:rFonts w:hint="cs"/>
          <w:rtl/>
        </w:rPr>
        <w:t xml:space="preserve"> פודיום - - -</w:t>
      </w:r>
    </w:p>
    <w:p w14:paraId="1ED45328" w14:textId="77777777" w:rsidR="00000000" w:rsidRDefault="0003559D">
      <w:pPr>
        <w:pStyle w:val="a0"/>
        <w:rPr>
          <w:rFonts w:hint="cs"/>
          <w:rtl/>
        </w:rPr>
      </w:pPr>
    </w:p>
    <w:p w14:paraId="5286D795" w14:textId="77777777" w:rsidR="00000000" w:rsidRDefault="0003559D">
      <w:pPr>
        <w:pStyle w:val="af0"/>
        <w:rPr>
          <w:rtl/>
        </w:rPr>
      </w:pPr>
      <w:r>
        <w:rPr>
          <w:rFonts w:hint="eastAsia"/>
          <w:rtl/>
        </w:rPr>
        <w:t>קריאות</w:t>
      </w:r>
      <w:r>
        <w:rPr>
          <w:rtl/>
        </w:rPr>
        <w:t>:</w:t>
      </w:r>
    </w:p>
    <w:p w14:paraId="1A0955DC" w14:textId="77777777" w:rsidR="00000000" w:rsidRDefault="0003559D">
      <w:pPr>
        <w:pStyle w:val="a0"/>
        <w:rPr>
          <w:rFonts w:hint="cs"/>
          <w:rtl/>
        </w:rPr>
      </w:pPr>
    </w:p>
    <w:p w14:paraId="732F8D85" w14:textId="77777777" w:rsidR="00000000" w:rsidRDefault="0003559D">
      <w:pPr>
        <w:pStyle w:val="a0"/>
        <w:rPr>
          <w:rFonts w:hint="cs"/>
          <w:rtl/>
        </w:rPr>
      </w:pPr>
      <w:r>
        <w:rPr>
          <w:rFonts w:hint="cs"/>
          <w:rtl/>
        </w:rPr>
        <w:t>- - -</w:t>
      </w:r>
    </w:p>
    <w:p w14:paraId="025514CA" w14:textId="77777777" w:rsidR="00000000" w:rsidRDefault="0003559D">
      <w:pPr>
        <w:pStyle w:val="a0"/>
        <w:rPr>
          <w:rFonts w:hint="cs"/>
          <w:rtl/>
        </w:rPr>
      </w:pPr>
    </w:p>
    <w:p w14:paraId="150B4B66" w14:textId="77777777" w:rsidR="00000000" w:rsidRDefault="0003559D">
      <w:pPr>
        <w:pStyle w:val="af0"/>
        <w:rPr>
          <w:rtl/>
        </w:rPr>
      </w:pPr>
      <w:r>
        <w:rPr>
          <w:rFonts w:hint="eastAsia"/>
          <w:rtl/>
        </w:rPr>
        <w:t>אחמד</w:t>
      </w:r>
      <w:r>
        <w:rPr>
          <w:rtl/>
        </w:rPr>
        <w:t xml:space="preserve"> טיבי (חד"ש-תע"ל):</w:t>
      </w:r>
    </w:p>
    <w:p w14:paraId="6D583C81" w14:textId="77777777" w:rsidR="00000000" w:rsidRDefault="0003559D">
      <w:pPr>
        <w:pStyle w:val="a0"/>
        <w:rPr>
          <w:rFonts w:hint="cs"/>
          <w:rtl/>
        </w:rPr>
      </w:pPr>
    </w:p>
    <w:p w14:paraId="6D161766" w14:textId="77777777" w:rsidR="00000000" w:rsidRDefault="0003559D">
      <w:pPr>
        <w:pStyle w:val="a0"/>
        <w:rPr>
          <w:rFonts w:hint="cs"/>
          <w:rtl/>
        </w:rPr>
      </w:pPr>
      <w:r>
        <w:rPr>
          <w:rFonts w:hint="cs"/>
          <w:rtl/>
        </w:rPr>
        <w:t>- - -</w:t>
      </w:r>
    </w:p>
    <w:p w14:paraId="038C8BAF" w14:textId="77777777" w:rsidR="00000000" w:rsidRDefault="0003559D">
      <w:pPr>
        <w:pStyle w:val="a0"/>
        <w:rPr>
          <w:rFonts w:hint="cs"/>
          <w:rtl/>
        </w:rPr>
      </w:pPr>
    </w:p>
    <w:p w14:paraId="41D77424" w14:textId="77777777" w:rsidR="00000000" w:rsidRDefault="0003559D">
      <w:pPr>
        <w:pStyle w:val="-"/>
        <w:rPr>
          <w:rtl/>
        </w:rPr>
      </w:pPr>
      <w:bookmarkStart w:id="15" w:name="FS000000512T31_08_2004_12_24_51C"/>
      <w:bookmarkEnd w:id="15"/>
      <w:r>
        <w:rPr>
          <w:rtl/>
        </w:rPr>
        <w:t>יוסי שריד (יחד):</w:t>
      </w:r>
    </w:p>
    <w:p w14:paraId="018F726E" w14:textId="77777777" w:rsidR="00000000" w:rsidRDefault="0003559D">
      <w:pPr>
        <w:pStyle w:val="a0"/>
        <w:rPr>
          <w:rtl/>
        </w:rPr>
      </w:pPr>
    </w:p>
    <w:p w14:paraId="7725A845" w14:textId="77777777" w:rsidR="00000000" w:rsidRDefault="0003559D">
      <w:pPr>
        <w:pStyle w:val="a0"/>
        <w:rPr>
          <w:rFonts w:hint="cs"/>
          <w:rtl/>
        </w:rPr>
      </w:pPr>
      <w:r>
        <w:rPr>
          <w:rFonts w:hint="cs"/>
          <w:rtl/>
        </w:rPr>
        <w:t xml:space="preserve">יש קפיצה ויש קפיצה. </w:t>
      </w:r>
    </w:p>
    <w:p w14:paraId="7AB555C0" w14:textId="77777777" w:rsidR="00000000" w:rsidRDefault="0003559D">
      <w:pPr>
        <w:pStyle w:val="a0"/>
        <w:rPr>
          <w:rFonts w:hint="cs"/>
          <w:rtl/>
        </w:rPr>
      </w:pPr>
    </w:p>
    <w:p w14:paraId="19A7A7B4" w14:textId="77777777" w:rsidR="00000000" w:rsidRDefault="0003559D">
      <w:pPr>
        <w:pStyle w:val="a0"/>
        <w:rPr>
          <w:rFonts w:hint="cs"/>
          <w:rtl/>
        </w:rPr>
      </w:pPr>
      <w:r>
        <w:rPr>
          <w:rFonts w:hint="cs"/>
          <w:rtl/>
        </w:rPr>
        <w:t xml:space="preserve">אדוני היושב-ראש, קודם כול, כדי להעמיד דברים על דיוקם - כדי להקל על השרה במצוקתה, היא גם סילפה את העובדות. והעובדות הן כדלקמן, או כפי שאמר פעם מישהו בלשון </w:t>
      </w:r>
      <w:r>
        <w:rPr>
          <w:rFonts w:hint="cs"/>
          <w:rtl/>
        </w:rPr>
        <w:t>המליצה - וכמובן, באופן מעוות לגמרי - כדלקמן מאוד: העובדה ש-500 או למעלה מ-500 מוסדות חינוך נמצאים במסגרת יום חינוך ארוך, את העובדה הזאת צריך לזקוף, במידה רבה - אני מצטער לומר, אבל פשוט היו כאן סילופים -  לזכותי. מדוע? כי בזמן שאני - זמן קצר מדי, לצערי - הי</w:t>
      </w:r>
      <w:r>
        <w:rPr>
          <w:rFonts w:hint="cs"/>
          <w:rtl/>
        </w:rPr>
        <w:t>יתי שר החינוך, אדוני היושב-ראש, התחלנו לבצע את זה. השרה אומרת שהיא לא יכלה לעשות שום דבר, היא לא יכלה אפילו להוסיף בית-ספר אחד; נו, אז מי שהכניס 500, למעלה מ-500 בתי-ספר, בכל זאת ראוי להערכה.</w:t>
      </w:r>
    </w:p>
    <w:p w14:paraId="4FD96F18" w14:textId="77777777" w:rsidR="00000000" w:rsidRDefault="0003559D">
      <w:pPr>
        <w:pStyle w:val="a0"/>
        <w:rPr>
          <w:rFonts w:hint="cs"/>
          <w:rtl/>
        </w:rPr>
      </w:pPr>
    </w:p>
    <w:p w14:paraId="6387C93A" w14:textId="77777777" w:rsidR="00000000" w:rsidRDefault="0003559D">
      <w:pPr>
        <w:pStyle w:val="af1"/>
        <w:rPr>
          <w:rtl/>
        </w:rPr>
      </w:pPr>
      <w:r>
        <w:rPr>
          <w:rtl/>
        </w:rPr>
        <w:t>היו"ר ראובן ריבלין:</w:t>
      </w:r>
    </w:p>
    <w:p w14:paraId="6B3FAA48" w14:textId="77777777" w:rsidR="00000000" w:rsidRDefault="0003559D">
      <w:pPr>
        <w:pStyle w:val="a0"/>
        <w:rPr>
          <w:rtl/>
        </w:rPr>
      </w:pPr>
    </w:p>
    <w:p w14:paraId="047481CC" w14:textId="77777777" w:rsidR="00000000" w:rsidRDefault="0003559D">
      <w:pPr>
        <w:pStyle w:val="a0"/>
        <w:rPr>
          <w:rFonts w:hint="cs"/>
          <w:rtl/>
        </w:rPr>
      </w:pPr>
      <w:r>
        <w:rPr>
          <w:rFonts w:hint="cs"/>
          <w:rtl/>
        </w:rPr>
        <w:t>היא אמרה שאם לא יתקנו את החוק, אדוני חבר ה</w:t>
      </w:r>
      <w:r>
        <w:rPr>
          <w:rFonts w:hint="cs"/>
          <w:rtl/>
        </w:rPr>
        <w:t>כנסת הנכבד, היא לא תוכל.</w:t>
      </w:r>
    </w:p>
    <w:p w14:paraId="04A4297C" w14:textId="77777777" w:rsidR="00000000" w:rsidRDefault="0003559D">
      <w:pPr>
        <w:pStyle w:val="a0"/>
        <w:rPr>
          <w:rFonts w:hint="cs"/>
          <w:color w:val="0000FF"/>
          <w:szCs w:val="28"/>
          <w:rtl/>
        </w:rPr>
      </w:pPr>
      <w:r>
        <w:rPr>
          <w:rFonts w:hint="cs"/>
          <w:rtl/>
        </w:rPr>
        <w:t xml:space="preserve"> </w:t>
      </w:r>
      <w:bookmarkStart w:id="16" w:name="FS000000512T31_08_2004_12_28_00C"/>
      <w:bookmarkEnd w:id="16"/>
      <w:r>
        <w:rPr>
          <w:rFonts w:hint="cs"/>
          <w:rtl/>
        </w:rPr>
        <w:t xml:space="preserve"> </w:t>
      </w:r>
    </w:p>
    <w:p w14:paraId="28D81A45" w14:textId="77777777" w:rsidR="00000000" w:rsidRDefault="0003559D">
      <w:pPr>
        <w:pStyle w:val="-"/>
        <w:rPr>
          <w:rtl/>
        </w:rPr>
      </w:pPr>
      <w:bookmarkStart w:id="17" w:name="FS000000512T31_08_2004_11_45_17C"/>
      <w:bookmarkEnd w:id="17"/>
      <w:r>
        <w:rPr>
          <w:rFonts w:hint="cs"/>
          <w:rtl/>
        </w:rPr>
        <w:t>י</w:t>
      </w:r>
      <w:r>
        <w:rPr>
          <w:rtl/>
        </w:rPr>
        <w:t>וסי שריד (יחד):</w:t>
      </w:r>
    </w:p>
    <w:p w14:paraId="05748098" w14:textId="77777777" w:rsidR="00000000" w:rsidRDefault="0003559D">
      <w:pPr>
        <w:pStyle w:val="a0"/>
        <w:rPr>
          <w:rtl/>
        </w:rPr>
      </w:pPr>
    </w:p>
    <w:p w14:paraId="6175EB2F" w14:textId="77777777" w:rsidR="00000000" w:rsidRDefault="0003559D">
      <w:pPr>
        <w:pStyle w:val="a0"/>
        <w:rPr>
          <w:rFonts w:hint="cs"/>
          <w:rtl/>
        </w:rPr>
      </w:pPr>
      <w:r>
        <w:rPr>
          <w:rFonts w:hint="cs"/>
          <w:rtl/>
        </w:rPr>
        <w:t>כן, אבל עמדה כאן שרה ומסרה אינפורמציה שאין לה אחיזה במציאות - אני רוצה להתבטא בעדינות בגלל הפגרה - אין בה אבן על אבן באינפורמציה הזאת. היא עדיין לא הוסיפה בית-ספר אחד למניין, אבל בכל זאת יש שרי חינוך שהוסיפו 50</w:t>
      </w:r>
      <w:r>
        <w:rPr>
          <w:rFonts w:hint="cs"/>
          <w:rtl/>
        </w:rPr>
        <w:t xml:space="preserve">0, יש הבדל. </w:t>
      </w:r>
    </w:p>
    <w:p w14:paraId="03CC4B1C" w14:textId="77777777" w:rsidR="00000000" w:rsidRDefault="0003559D">
      <w:pPr>
        <w:pStyle w:val="a0"/>
        <w:rPr>
          <w:rFonts w:hint="cs"/>
          <w:rtl/>
        </w:rPr>
      </w:pPr>
    </w:p>
    <w:p w14:paraId="4F6A2D44" w14:textId="77777777" w:rsidR="00000000" w:rsidRDefault="0003559D">
      <w:pPr>
        <w:pStyle w:val="a0"/>
        <w:rPr>
          <w:rFonts w:hint="cs"/>
          <w:rtl/>
        </w:rPr>
      </w:pPr>
      <w:r>
        <w:rPr>
          <w:rFonts w:hint="cs"/>
          <w:rtl/>
        </w:rPr>
        <w:t>אם השרה לא יודעת, אז יש לי הצעה. שם, אגב, מכהנים בדרך כלל ראשי ליכוד כראשי רשויות מקומיות. אדרבה, תלך השרה מסוף הארץ ועד סופה - תלך לקריית-שמונה, תלך לשלומי, תלך ליישובי הספר, תלך ליישובי הגדר, תלך לשדרות, תלך לאופקים, ותשאל שם - - -</w:t>
      </w:r>
    </w:p>
    <w:p w14:paraId="3757571B" w14:textId="77777777" w:rsidR="00000000" w:rsidRDefault="0003559D">
      <w:pPr>
        <w:pStyle w:val="af0"/>
        <w:rPr>
          <w:rtl/>
        </w:rPr>
      </w:pPr>
      <w:r>
        <w:rPr>
          <w:rtl/>
        </w:rPr>
        <w:br/>
        <w:t>דליה אי</w:t>
      </w:r>
      <w:r>
        <w:rPr>
          <w:rtl/>
        </w:rPr>
        <w:t>ציק (העבודה-מימד):</w:t>
      </w:r>
    </w:p>
    <w:p w14:paraId="2CB572A3" w14:textId="77777777" w:rsidR="00000000" w:rsidRDefault="0003559D">
      <w:pPr>
        <w:pStyle w:val="a0"/>
        <w:rPr>
          <w:rtl/>
        </w:rPr>
      </w:pPr>
    </w:p>
    <w:p w14:paraId="47FBAA29" w14:textId="77777777" w:rsidR="00000000" w:rsidRDefault="0003559D">
      <w:pPr>
        <w:pStyle w:val="a0"/>
        <w:rPr>
          <w:rFonts w:hint="cs"/>
          <w:rtl/>
        </w:rPr>
      </w:pPr>
      <w:r>
        <w:rPr>
          <w:rFonts w:hint="cs"/>
          <w:rtl/>
        </w:rPr>
        <w:t xml:space="preserve">לקריית-מלאכי. </w:t>
      </w:r>
    </w:p>
    <w:p w14:paraId="1CBBC3A9" w14:textId="77777777" w:rsidR="00000000" w:rsidRDefault="0003559D">
      <w:pPr>
        <w:pStyle w:val="-"/>
        <w:rPr>
          <w:rtl/>
        </w:rPr>
      </w:pPr>
      <w:r>
        <w:rPr>
          <w:rtl/>
        </w:rPr>
        <w:br/>
      </w:r>
      <w:bookmarkStart w:id="18" w:name="FS000000512T31_08_2004_11_49_31C"/>
      <w:bookmarkEnd w:id="18"/>
      <w:r>
        <w:rPr>
          <w:rtl/>
        </w:rPr>
        <w:t>יוסי שריד (יחד):</w:t>
      </w:r>
    </w:p>
    <w:p w14:paraId="6A4DD8EC" w14:textId="77777777" w:rsidR="00000000" w:rsidRDefault="0003559D">
      <w:pPr>
        <w:pStyle w:val="a0"/>
        <w:rPr>
          <w:rtl/>
        </w:rPr>
      </w:pPr>
    </w:p>
    <w:p w14:paraId="4787CE38" w14:textId="77777777" w:rsidR="00000000" w:rsidRDefault="0003559D">
      <w:pPr>
        <w:pStyle w:val="a0"/>
        <w:rPr>
          <w:rFonts w:hint="cs"/>
          <w:rtl/>
        </w:rPr>
      </w:pPr>
      <w:r>
        <w:rPr>
          <w:rFonts w:hint="cs"/>
          <w:rtl/>
        </w:rPr>
        <w:t xml:space="preserve">- - - לקריית-מלאכי, ותשאל שם בתקופת מי התחילו ביוזמה הזאת, בתקופת מי נכנסו בתי-הספר הראשונים למסגרת יום חינוך ארוך. </w:t>
      </w:r>
    </w:p>
    <w:p w14:paraId="3FFF172E" w14:textId="77777777" w:rsidR="00000000" w:rsidRDefault="0003559D">
      <w:pPr>
        <w:pStyle w:val="a0"/>
        <w:rPr>
          <w:rFonts w:hint="cs"/>
          <w:rtl/>
        </w:rPr>
      </w:pPr>
    </w:p>
    <w:p w14:paraId="38291B93" w14:textId="77777777" w:rsidR="00000000" w:rsidRDefault="0003559D">
      <w:pPr>
        <w:pStyle w:val="a0"/>
        <w:rPr>
          <w:rFonts w:hint="cs"/>
          <w:rtl/>
        </w:rPr>
      </w:pPr>
      <w:r>
        <w:rPr>
          <w:rFonts w:hint="cs"/>
          <w:rtl/>
        </w:rPr>
        <w:t>בהערת ביניים, אדוני היושב-ראש, אמרתי קודם לכן שאנחנו חיים בתקופה של אורוול. הצעת החו</w:t>
      </w:r>
      <w:r>
        <w:rPr>
          <w:rFonts w:hint="cs"/>
          <w:rtl/>
        </w:rPr>
        <w:t xml:space="preserve">ק היא יום חינוך ארוך - זאת אומרת לא יום, לא חינוך, לא ארוך - ולימודי העשרה - לא לימודים, לא העשרה. אשרי עניי הרוח, אמרתי קודם. </w:t>
      </w:r>
    </w:p>
    <w:p w14:paraId="1C13A468" w14:textId="77777777" w:rsidR="00000000" w:rsidRDefault="0003559D">
      <w:pPr>
        <w:pStyle w:val="a0"/>
        <w:rPr>
          <w:rFonts w:hint="cs"/>
          <w:rtl/>
        </w:rPr>
      </w:pPr>
    </w:p>
    <w:p w14:paraId="3896E0A1" w14:textId="77777777" w:rsidR="00000000" w:rsidRDefault="0003559D">
      <w:pPr>
        <w:pStyle w:val="a0"/>
        <w:rPr>
          <w:rFonts w:hint="cs"/>
          <w:rtl/>
        </w:rPr>
      </w:pPr>
      <w:r>
        <w:rPr>
          <w:rFonts w:hint="cs"/>
          <w:rtl/>
        </w:rPr>
        <w:t>את דוח ועדת-דברת מתחילים ליישם, ואם אתה תוכל להסביר לי את זה, באמת, כי לפעמים אתה מאיר את עיני הדובר - איך מן הקיצוצים האלה יצמ</w:t>
      </w:r>
      <w:r>
        <w:rPr>
          <w:rFonts w:hint="cs"/>
          <w:rtl/>
        </w:rPr>
        <w:t>חו הישגים יותר טובים של התלמידים? הרי העובדה החותכת היא, ועליה אי-אפשר להתווכח, ששנת הלימודים שנפתחת מחר, נפתחת בפעם הראשונה בהיסטוריה של מדינת ישראל, לאחר 56 שנים, בקיצוץ של ארבע-חמש-שש - תלוי במסגרת החינוכית - שעות לימוד שבועיות. איך מהאין הזה יצמח יש? א</w:t>
      </w:r>
      <w:r>
        <w:rPr>
          <w:rFonts w:hint="cs"/>
          <w:rtl/>
        </w:rPr>
        <w:t xml:space="preserve">יך משפל המדרגה הזה תלמידים יחזקו את הישגיהם, את ציוניהם? אני פשוט לא יכול להבין את זה. </w:t>
      </w:r>
    </w:p>
    <w:p w14:paraId="0F3458D5" w14:textId="77777777" w:rsidR="00000000" w:rsidRDefault="0003559D">
      <w:pPr>
        <w:pStyle w:val="a0"/>
        <w:rPr>
          <w:rFonts w:hint="cs"/>
          <w:rtl/>
        </w:rPr>
      </w:pPr>
    </w:p>
    <w:p w14:paraId="66409CC6" w14:textId="77777777" w:rsidR="00000000" w:rsidRDefault="0003559D">
      <w:pPr>
        <w:pStyle w:val="a0"/>
        <w:rPr>
          <w:rFonts w:hint="cs"/>
          <w:rtl/>
        </w:rPr>
      </w:pPr>
      <w:r>
        <w:rPr>
          <w:rFonts w:hint="cs"/>
          <w:rtl/>
        </w:rPr>
        <w:t>ועד מתי אדם שאני מאוד מעריך ומכבד, שלמה דברת, יהיה מוכן לקחת חלק, להשתתף באופן פעיל במחזה האבסורד הזה? הרי הוא ממליץ דברים מסוימים, וכל מה שנעשה בפועל - ותמיד תולים או</w:t>
      </w:r>
      <w:r>
        <w:rPr>
          <w:rFonts w:hint="cs"/>
          <w:rtl/>
        </w:rPr>
        <w:t>תנו באיזה עתיד, זאת אומרת בעוד שנה יחוללו את הרפורמה, אבל מה לי ומי לי בעוד שנה. יש שנה, לפחות היו שומרים על המצב הקיים, לפחות איזשהו סטטוס-קוו. כל מה שעושים זה בניגוד גמור למסקנות ועדת-דברת.</w:t>
      </w:r>
    </w:p>
    <w:p w14:paraId="57CB3703" w14:textId="77777777" w:rsidR="00000000" w:rsidRDefault="0003559D">
      <w:pPr>
        <w:pStyle w:val="a0"/>
        <w:rPr>
          <w:rFonts w:hint="cs"/>
          <w:rtl/>
        </w:rPr>
      </w:pPr>
    </w:p>
    <w:p w14:paraId="2A0A5B30" w14:textId="77777777" w:rsidR="00000000" w:rsidRDefault="0003559D">
      <w:pPr>
        <w:pStyle w:val="a0"/>
        <w:rPr>
          <w:rFonts w:hint="cs"/>
          <w:rtl/>
        </w:rPr>
      </w:pPr>
      <w:r>
        <w:rPr>
          <w:rFonts w:hint="cs"/>
          <w:rtl/>
        </w:rPr>
        <w:t>הדבר הנוסף, אדוני היושב-ראש, משרד החינוך החליט למסור את כל סמכו</w:t>
      </w:r>
      <w:r>
        <w:rPr>
          <w:rFonts w:hint="cs"/>
          <w:rtl/>
        </w:rPr>
        <w:t xml:space="preserve">יותיו, בעצם אין יותר משרד חינוך במדינת ישראל. שמענו מפי השרה לפני כמה ימים במסיבת עיתונאים: משרד החינוך איננו אחראי לפער החברתי; משרד החינוך איננו אחראי להזנה. </w:t>
      </w:r>
    </w:p>
    <w:p w14:paraId="6A5905E5" w14:textId="77777777" w:rsidR="00000000" w:rsidRDefault="0003559D">
      <w:pPr>
        <w:pStyle w:val="a0"/>
        <w:rPr>
          <w:rFonts w:hint="cs"/>
          <w:rtl/>
        </w:rPr>
      </w:pPr>
    </w:p>
    <w:p w14:paraId="74440AA3" w14:textId="77777777" w:rsidR="00000000" w:rsidRDefault="0003559D">
      <w:pPr>
        <w:pStyle w:val="a0"/>
        <w:rPr>
          <w:rFonts w:hint="cs"/>
          <w:rtl/>
        </w:rPr>
      </w:pPr>
      <w:r>
        <w:rPr>
          <w:rFonts w:hint="cs"/>
          <w:rtl/>
        </w:rPr>
        <w:t>מה אומר החוק הזה בעצם? החוק הזה מפקיד את ההחלטה: כן יום חינוך ארוך, לא יום חינוך ארוך, איפה, ב</w:t>
      </w:r>
      <w:r>
        <w:rPr>
          <w:rFonts w:hint="cs"/>
          <w:rtl/>
        </w:rPr>
        <w:t>אילו שכונות - תכף אני אגיד משהו גם על הסלקציה הזאת - מפקיד את זה בידי שר האוצר. אז למה אנחנו צריכים שר חינוך בכלל? למה צריך משרד חינוך בכלל, אם הכול מופקד בידי - - -</w:t>
      </w:r>
    </w:p>
    <w:p w14:paraId="7159175B" w14:textId="77777777" w:rsidR="00000000" w:rsidRDefault="0003559D">
      <w:pPr>
        <w:pStyle w:val="af0"/>
        <w:rPr>
          <w:rtl/>
        </w:rPr>
      </w:pPr>
      <w:r>
        <w:rPr>
          <w:rtl/>
        </w:rPr>
        <w:br/>
        <w:t>אברהם בייגה שוחט (העבודה-מימד):</w:t>
      </w:r>
    </w:p>
    <w:p w14:paraId="01E1FFEA" w14:textId="77777777" w:rsidR="00000000" w:rsidRDefault="0003559D">
      <w:pPr>
        <w:pStyle w:val="a0"/>
        <w:rPr>
          <w:rtl/>
        </w:rPr>
      </w:pPr>
    </w:p>
    <w:p w14:paraId="56235F3E" w14:textId="77777777" w:rsidR="00000000" w:rsidRDefault="0003559D">
      <w:pPr>
        <w:pStyle w:val="a0"/>
        <w:rPr>
          <w:rFonts w:hint="cs"/>
          <w:rtl/>
        </w:rPr>
      </w:pPr>
      <w:r>
        <w:rPr>
          <w:rFonts w:hint="cs"/>
          <w:rtl/>
        </w:rPr>
        <w:t>אני אפילו לא חלמתי על זה.</w:t>
      </w:r>
    </w:p>
    <w:p w14:paraId="26099FF3" w14:textId="77777777" w:rsidR="00000000" w:rsidRDefault="0003559D">
      <w:pPr>
        <w:pStyle w:val="-"/>
        <w:rPr>
          <w:rtl/>
        </w:rPr>
      </w:pPr>
      <w:r>
        <w:rPr>
          <w:rtl/>
        </w:rPr>
        <w:br/>
      </w:r>
      <w:bookmarkStart w:id="19" w:name="FS000000512T31_08_2004_11_57_53C"/>
      <w:bookmarkEnd w:id="19"/>
      <w:r>
        <w:rPr>
          <w:rtl/>
        </w:rPr>
        <w:t>יוסי שריד (יחד):</w:t>
      </w:r>
    </w:p>
    <w:p w14:paraId="5A49F043" w14:textId="77777777" w:rsidR="00000000" w:rsidRDefault="0003559D">
      <w:pPr>
        <w:pStyle w:val="a0"/>
        <w:rPr>
          <w:rtl/>
        </w:rPr>
      </w:pPr>
    </w:p>
    <w:p w14:paraId="61932303" w14:textId="77777777" w:rsidR="00000000" w:rsidRDefault="0003559D">
      <w:pPr>
        <w:pStyle w:val="a0"/>
        <w:rPr>
          <w:rFonts w:hint="cs"/>
          <w:rtl/>
        </w:rPr>
      </w:pPr>
      <w:r>
        <w:rPr>
          <w:rFonts w:hint="cs"/>
          <w:rtl/>
        </w:rPr>
        <w:t>אפילו אתה -</w:t>
      </w:r>
      <w:r>
        <w:rPr>
          <w:rFonts w:hint="cs"/>
          <w:rtl/>
        </w:rPr>
        <w:t xml:space="preserve"> ברגעים הכי קשים של שיגעון הגדלות שלך - אתה לא חשבת שאתה יכול לבוא במקום שר החינוך. </w:t>
      </w:r>
    </w:p>
    <w:p w14:paraId="64B320C6" w14:textId="77777777" w:rsidR="00000000" w:rsidRDefault="0003559D">
      <w:pPr>
        <w:pStyle w:val="a0"/>
        <w:rPr>
          <w:rFonts w:hint="cs"/>
          <w:rtl/>
        </w:rPr>
      </w:pPr>
    </w:p>
    <w:p w14:paraId="46FD4158" w14:textId="77777777" w:rsidR="00000000" w:rsidRDefault="0003559D">
      <w:pPr>
        <w:pStyle w:val="a0"/>
        <w:rPr>
          <w:rFonts w:hint="cs"/>
          <w:rtl/>
        </w:rPr>
      </w:pPr>
      <w:r>
        <w:rPr>
          <w:rFonts w:hint="cs"/>
          <w:rtl/>
        </w:rPr>
        <w:t>ואני זוכר אותך - אני אומר את זה לזכותך, נעבעך - שכאשר רצית לקצץ 500 מיליון שקל בתקציב החינוך, אז נקראת לראש הממשלה, וראש הממשלה אמר לך, לאחר שאני הסברתי לו את עובדות החיי</w:t>
      </w:r>
      <w:r>
        <w:rPr>
          <w:rFonts w:hint="cs"/>
          <w:rtl/>
        </w:rPr>
        <w:t>ם, שזה לא בא בחשבון. ובפעם הראשונה בהיסטוריה משרד האוצר חזר אל המשרד כלעומת שבא, ולא היה קיצוץ, כי כולנו חשבנו שחינוך - יש בו מותר. מותר החינוך - - -</w:t>
      </w:r>
    </w:p>
    <w:p w14:paraId="7CC098A5" w14:textId="77777777" w:rsidR="00000000" w:rsidRDefault="0003559D">
      <w:pPr>
        <w:pStyle w:val="af0"/>
        <w:rPr>
          <w:rtl/>
        </w:rPr>
      </w:pPr>
      <w:r>
        <w:rPr>
          <w:rtl/>
        </w:rPr>
        <w:br/>
        <w:t>אברהם בייגה שוחט (העבודה-מימד):</w:t>
      </w:r>
    </w:p>
    <w:p w14:paraId="03ACDD51" w14:textId="77777777" w:rsidR="00000000" w:rsidRDefault="0003559D">
      <w:pPr>
        <w:pStyle w:val="a0"/>
        <w:rPr>
          <w:rtl/>
        </w:rPr>
      </w:pPr>
    </w:p>
    <w:p w14:paraId="19B32B25" w14:textId="77777777" w:rsidR="00000000" w:rsidRDefault="0003559D">
      <w:pPr>
        <w:pStyle w:val="a0"/>
        <w:rPr>
          <w:rFonts w:hint="cs"/>
          <w:rtl/>
        </w:rPr>
      </w:pPr>
      <w:r>
        <w:rPr>
          <w:rFonts w:hint="cs"/>
          <w:rtl/>
        </w:rPr>
        <w:t>- - - תגיד גם לג'ומס תודה.</w:t>
      </w:r>
    </w:p>
    <w:p w14:paraId="098ADF32" w14:textId="77777777" w:rsidR="00000000" w:rsidRDefault="0003559D">
      <w:pPr>
        <w:pStyle w:val="-"/>
        <w:rPr>
          <w:rtl/>
        </w:rPr>
      </w:pPr>
      <w:r>
        <w:rPr>
          <w:rtl/>
        </w:rPr>
        <w:br/>
      </w:r>
      <w:bookmarkStart w:id="20" w:name="FS000000512T31_08_2004_12_00_02C"/>
      <w:bookmarkEnd w:id="20"/>
      <w:r>
        <w:rPr>
          <w:rtl/>
        </w:rPr>
        <w:t>יוסי שריד (יחד):</w:t>
      </w:r>
    </w:p>
    <w:p w14:paraId="2FA12FD9" w14:textId="77777777" w:rsidR="00000000" w:rsidRDefault="0003559D">
      <w:pPr>
        <w:pStyle w:val="a0"/>
        <w:rPr>
          <w:rtl/>
        </w:rPr>
      </w:pPr>
    </w:p>
    <w:p w14:paraId="55B55187" w14:textId="77777777" w:rsidR="00000000" w:rsidRDefault="0003559D">
      <w:pPr>
        <w:pStyle w:val="a0"/>
        <w:rPr>
          <w:rFonts w:hint="cs"/>
          <w:rtl/>
        </w:rPr>
      </w:pPr>
      <w:r>
        <w:rPr>
          <w:rFonts w:hint="cs"/>
          <w:rtl/>
        </w:rPr>
        <w:t>אני כבר מסיים. עכשיו אני א</w:t>
      </w:r>
      <w:r>
        <w:rPr>
          <w:rFonts w:hint="cs"/>
          <w:rtl/>
        </w:rPr>
        <w:t>באר לך, אדוני היושב-ראש, מה זה עניין הסלקציה הזאת, זאת אומרת לא יישובים במלואם. קודם כול, למה לא יישובים במלואם? הרי היישובים שמצויים ברשימה - אולי השרה לא מתמצאת ברשימה - הם יישובים שעל-פי הגדרה הם יישובים חלשים באופן יחסי. ונניח, אדוני היושב-ראש, נניח שב</w:t>
      </w:r>
      <w:r>
        <w:rPr>
          <w:rFonts w:hint="cs"/>
          <w:rtl/>
        </w:rPr>
        <w:t>תוך היישוב החלש הזה יש איזה בית-ספר קצת יותר חזק, הרי זה לא "הריאלי" שם, ואפילו לא "תיכון חדש" בתל-אביב, אז ממנו יילקח העניין?</w:t>
      </w:r>
    </w:p>
    <w:p w14:paraId="28057CA4" w14:textId="77777777" w:rsidR="00000000" w:rsidRDefault="0003559D">
      <w:pPr>
        <w:pStyle w:val="a0"/>
        <w:rPr>
          <w:rFonts w:hint="cs"/>
          <w:rtl/>
        </w:rPr>
      </w:pPr>
    </w:p>
    <w:p w14:paraId="758B55D3" w14:textId="77777777" w:rsidR="00000000" w:rsidRDefault="0003559D">
      <w:pPr>
        <w:pStyle w:val="a0"/>
        <w:rPr>
          <w:rFonts w:hint="cs"/>
          <w:rtl/>
        </w:rPr>
      </w:pPr>
      <w:r>
        <w:rPr>
          <w:rFonts w:hint="cs"/>
          <w:rtl/>
        </w:rPr>
        <w:t>למה זה? אני אסביר לך. זה הכול על-פי התרבות החדשה של הליכוד עכשיו. מי שיקבע איפה כן ואיפה לא, איזה בית-ספר, איזו שכונה, זה עוזי כ</w:t>
      </w:r>
      <w:r>
        <w:rPr>
          <w:rFonts w:hint="cs"/>
          <w:rtl/>
        </w:rPr>
        <w:t>הן. אני אומר דברים מאוד רציניים, אני לא אומר דברים כדי להצחיק, זה רק נשמע מצחיק - - -</w:t>
      </w:r>
    </w:p>
    <w:p w14:paraId="7D686CF8" w14:textId="77777777" w:rsidR="00000000" w:rsidRDefault="0003559D">
      <w:pPr>
        <w:pStyle w:val="af0"/>
        <w:rPr>
          <w:rtl/>
        </w:rPr>
      </w:pPr>
      <w:r>
        <w:rPr>
          <w:rtl/>
        </w:rPr>
        <w:br/>
      </w:r>
      <w:r>
        <w:rPr>
          <w:rFonts w:hint="cs"/>
          <w:rtl/>
        </w:rPr>
        <w:br/>
      </w:r>
      <w:r>
        <w:rPr>
          <w:rtl/>
        </w:rPr>
        <w:t>קריאה:</w:t>
      </w:r>
    </w:p>
    <w:p w14:paraId="2A2966E6" w14:textId="77777777" w:rsidR="00000000" w:rsidRDefault="0003559D">
      <w:pPr>
        <w:pStyle w:val="a0"/>
        <w:rPr>
          <w:rFonts w:hint="cs"/>
          <w:rtl/>
        </w:rPr>
      </w:pPr>
    </w:p>
    <w:p w14:paraId="115D4253" w14:textId="77777777" w:rsidR="00000000" w:rsidRDefault="0003559D">
      <w:pPr>
        <w:pStyle w:val="a0"/>
        <w:rPr>
          <w:rFonts w:hint="cs"/>
          <w:rtl/>
        </w:rPr>
      </w:pPr>
      <w:r>
        <w:rPr>
          <w:rFonts w:hint="cs"/>
          <w:rtl/>
        </w:rPr>
        <w:t>- - -</w:t>
      </w:r>
    </w:p>
    <w:p w14:paraId="41C6298B" w14:textId="77777777" w:rsidR="00000000" w:rsidRDefault="0003559D">
      <w:pPr>
        <w:pStyle w:val="-"/>
        <w:rPr>
          <w:rtl/>
        </w:rPr>
      </w:pPr>
      <w:r>
        <w:rPr>
          <w:rtl/>
        </w:rPr>
        <w:br/>
      </w:r>
      <w:bookmarkStart w:id="21" w:name="FS000000512T31_08_2004_12_07_19C"/>
      <w:bookmarkEnd w:id="21"/>
      <w:r>
        <w:rPr>
          <w:rtl/>
        </w:rPr>
        <w:t>יוסי שריד (יחד):</w:t>
      </w:r>
    </w:p>
    <w:p w14:paraId="6A348698" w14:textId="77777777" w:rsidR="00000000" w:rsidRDefault="0003559D">
      <w:pPr>
        <w:pStyle w:val="a0"/>
        <w:rPr>
          <w:rtl/>
        </w:rPr>
      </w:pPr>
    </w:p>
    <w:p w14:paraId="7C1C71E5" w14:textId="77777777" w:rsidR="00000000" w:rsidRDefault="0003559D">
      <w:pPr>
        <w:pStyle w:val="a0"/>
        <w:rPr>
          <w:rFonts w:hint="cs"/>
          <w:rtl/>
        </w:rPr>
      </w:pPr>
      <w:r>
        <w:rPr>
          <w:rFonts w:hint="cs"/>
          <w:rtl/>
        </w:rPr>
        <w:t>- - - זה עוזי כהן יקבע עכשיו, כי יגידו: באיזו שכונה ובאיזה בית-ספר? יתחילו הלחצים, ויבואו - ומי יבוא? הרי לא מקבלים אלא רק את חברי מרכז</w:t>
      </w:r>
      <w:r>
        <w:rPr>
          <w:rFonts w:hint="cs"/>
          <w:rtl/>
        </w:rPr>
        <w:t xml:space="preserve"> הליכוד, ורק בפני חברי מרכז הליכוד הדלתות פתוחות. הרי אנחנו יודעים מה המצב. ויגידו: בשכונה הזאת כן. אפילו לא נדע, איך נדע? מי יכול לדעת מה הקשרים הסמויים, ואיזו שכונה עוזי כהן - עוזי כהן כמשל - איזו שכונה הוא רוצה ביקרה? הרי אפילו לא נדע את הדברים האלה. </w:t>
      </w:r>
    </w:p>
    <w:p w14:paraId="6A4A67FB" w14:textId="77777777" w:rsidR="00000000" w:rsidRDefault="0003559D">
      <w:pPr>
        <w:pStyle w:val="a0"/>
        <w:rPr>
          <w:rFonts w:hint="cs"/>
          <w:rtl/>
        </w:rPr>
      </w:pPr>
    </w:p>
    <w:p w14:paraId="438409E2" w14:textId="77777777" w:rsidR="00000000" w:rsidRDefault="0003559D">
      <w:pPr>
        <w:pStyle w:val="a0"/>
        <w:rPr>
          <w:rFonts w:hint="cs"/>
          <w:rtl/>
        </w:rPr>
      </w:pPr>
      <w:r>
        <w:rPr>
          <w:rFonts w:hint="cs"/>
          <w:rtl/>
        </w:rPr>
        <w:t xml:space="preserve">לכן, אדוני היושב-ראש, כדי שוב לא לנצל יותר מדי את סבלנותך, אני אומר: זה איום ונורא. ראש הממשלה מופיע בוועידת הליכוד, אומר: בתקופתנו אנחנו, אף אחד לא עשה את זה בכלל. אף אחד לא עשה את זה. בכלל, אף אחד לא עושה שום דבר. משרד החינוך הגדול והעצום והנורא השנה לא </w:t>
      </w:r>
      <w:r>
        <w:rPr>
          <w:rFonts w:hint="cs"/>
          <w:rtl/>
        </w:rPr>
        <w:t>הצליח לבנות כיתות. למה? כי תפסת מרובה. בתחילת השנה, לפני שלוש שנים, כאשר השרה התחילה לכהן - זאת אגב שיטה, אתה מכיר את השיטה שנורא עסוקים בזמן שמדברים, שקוראים. יש מסמכים מאוד חשובים, שוודאי קשורים באולימפיאדה.</w:t>
      </w:r>
    </w:p>
    <w:p w14:paraId="3B7C0D0D" w14:textId="77777777" w:rsidR="00000000" w:rsidRDefault="0003559D">
      <w:pPr>
        <w:pStyle w:val="a0"/>
        <w:rPr>
          <w:rFonts w:hint="cs"/>
          <w:rtl/>
        </w:rPr>
      </w:pPr>
    </w:p>
    <w:p w14:paraId="210D7F6B" w14:textId="77777777" w:rsidR="00000000" w:rsidRDefault="0003559D">
      <w:pPr>
        <w:pStyle w:val="a0"/>
        <w:rPr>
          <w:rFonts w:hint="cs"/>
          <w:rtl/>
        </w:rPr>
      </w:pPr>
      <w:r>
        <w:rPr>
          <w:rFonts w:hint="cs"/>
          <w:rtl/>
        </w:rPr>
        <w:t>משרד החינוך של היום הוא הרי משרד חינוך יותר מ</w:t>
      </w:r>
      <w:r>
        <w:rPr>
          <w:rFonts w:hint="cs"/>
          <w:rtl/>
        </w:rPr>
        <w:t xml:space="preserve">וכשר, אז הוא יבנה יותר כיתות. התחילו ב-10,000 - ואני מצטט - אחר כך עברו ל-5,000. בקושי בנו 1,500 כיתות מסכנות השנה. מי בנה 1,500 כיתות? בלי משים, בנינו בשנה אחת 2,600 כיתות. </w:t>
      </w:r>
    </w:p>
    <w:p w14:paraId="1DDE0197" w14:textId="77777777" w:rsidR="00000000" w:rsidRDefault="0003559D">
      <w:pPr>
        <w:pStyle w:val="a0"/>
        <w:rPr>
          <w:rFonts w:hint="cs"/>
          <w:rtl/>
        </w:rPr>
      </w:pPr>
    </w:p>
    <w:p w14:paraId="68EFCFE6" w14:textId="77777777" w:rsidR="00000000" w:rsidRDefault="0003559D">
      <w:pPr>
        <w:pStyle w:val="a0"/>
        <w:rPr>
          <w:rFonts w:hint="cs"/>
          <w:rtl/>
        </w:rPr>
      </w:pPr>
      <w:r>
        <w:rPr>
          <w:rFonts w:hint="cs"/>
          <w:rtl/>
        </w:rPr>
        <w:t>ראש הממשלה מופיע בוועידת הליכוד, אומר: אנחנו, אנחנו, הזנה. ואנחנו יודעים שאין הז</w:t>
      </w:r>
      <w:r>
        <w:rPr>
          <w:rFonts w:hint="cs"/>
          <w:rtl/>
        </w:rPr>
        <w:t>נה ולא תהיה הזנה, ומשרד החינוך אומר שהזנה זה בכלל לא עניינו. מה זה עניינו של משרד החינוך אם ילדים באים והם רעבים ולא יכולים ללמוד? הרי מה הבעיה עם רעב? אין שום בעיה עם רעב, רק הילד פשוט לא יכול ללמוד. הוא לא יכול ללמוד. אתה יכול, אדוני היושב-ראש, לעבוד כשא</w:t>
      </w:r>
      <w:r>
        <w:rPr>
          <w:rFonts w:hint="cs"/>
          <w:rtl/>
        </w:rPr>
        <w:t>תה לא אוכל? אני לא. אז זה לא עניינו של משרד החינוך? אז עניינו של מי זה כן, לעזאזל?</w:t>
      </w:r>
    </w:p>
    <w:p w14:paraId="5307A6C9" w14:textId="77777777" w:rsidR="00000000" w:rsidRDefault="0003559D">
      <w:pPr>
        <w:pStyle w:val="af1"/>
        <w:rPr>
          <w:rtl/>
        </w:rPr>
      </w:pPr>
      <w:r>
        <w:rPr>
          <w:rtl/>
        </w:rPr>
        <w:br/>
        <w:t>היו"ר ראובן ריבלין:</w:t>
      </w:r>
    </w:p>
    <w:p w14:paraId="67964D00" w14:textId="77777777" w:rsidR="00000000" w:rsidRDefault="0003559D">
      <w:pPr>
        <w:pStyle w:val="a0"/>
        <w:rPr>
          <w:rtl/>
        </w:rPr>
      </w:pPr>
    </w:p>
    <w:p w14:paraId="0C14ECFE" w14:textId="77777777" w:rsidR="00000000" w:rsidRDefault="0003559D">
      <w:pPr>
        <w:pStyle w:val="a0"/>
        <w:rPr>
          <w:rFonts w:hint="cs"/>
          <w:rtl/>
        </w:rPr>
      </w:pPr>
      <w:r>
        <w:rPr>
          <w:rFonts w:hint="cs"/>
          <w:rtl/>
        </w:rPr>
        <w:t xml:space="preserve">נא לסיים. </w:t>
      </w:r>
    </w:p>
    <w:p w14:paraId="19D486A5" w14:textId="77777777" w:rsidR="00000000" w:rsidRDefault="0003559D">
      <w:pPr>
        <w:pStyle w:val="-"/>
        <w:rPr>
          <w:rtl/>
        </w:rPr>
      </w:pPr>
      <w:r>
        <w:rPr>
          <w:rtl/>
        </w:rPr>
        <w:br/>
      </w:r>
      <w:bookmarkStart w:id="22" w:name="FS000000512T31_08_2004_12_15_07C"/>
      <w:bookmarkEnd w:id="22"/>
      <w:r>
        <w:rPr>
          <w:rtl/>
        </w:rPr>
        <w:t>יוסי שריד (יחד):</w:t>
      </w:r>
    </w:p>
    <w:p w14:paraId="093E2E87" w14:textId="77777777" w:rsidR="00000000" w:rsidRDefault="0003559D">
      <w:pPr>
        <w:pStyle w:val="a0"/>
        <w:rPr>
          <w:rtl/>
        </w:rPr>
      </w:pPr>
    </w:p>
    <w:p w14:paraId="318BA891" w14:textId="77777777" w:rsidR="00000000" w:rsidRDefault="0003559D">
      <w:pPr>
        <w:pStyle w:val="a0"/>
        <w:rPr>
          <w:rFonts w:hint="cs"/>
          <w:rtl/>
        </w:rPr>
      </w:pPr>
      <w:r>
        <w:rPr>
          <w:rFonts w:hint="cs"/>
          <w:rtl/>
        </w:rPr>
        <w:t>זו יכולה להיות שרת החינוך?</w:t>
      </w:r>
    </w:p>
    <w:p w14:paraId="55CE8D01" w14:textId="77777777" w:rsidR="00000000" w:rsidRDefault="0003559D">
      <w:pPr>
        <w:pStyle w:val="af1"/>
        <w:rPr>
          <w:rtl/>
        </w:rPr>
      </w:pPr>
      <w:r>
        <w:rPr>
          <w:rtl/>
        </w:rPr>
        <w:br/>
      </w:r>
      <w:r>
        <w:rPr>
          <w:rFonts w:hint="cs"/>
          <w:rtl/>
        </w:rPr>
        <w:br/>
      </w:r>
      <w:r>
        <w:rPr>
          <w:rtl/>
        </w:rPr>
        <w:t>היו"ר ראובן ריבלין:</w:t>
      </w:r>
    </w:p>
    <w:p w14:paraId="70044065" w14:textId="77777777" w:rsidR="00000000" w:rsidRDefault="0003559D">
      <w:pPr>
        <w:pStyle w:val="a0"/>
        <w:rPr>
          <w:rtl/>
        </w:rPr>
      </w:pPr>
    </w:p>
    <w:p w14:paraId="6E274525" w14:textId="77777777" w:rsidR="00000000" w:rsidRDefault="0003559D">
      <w:pPr>
        <w:pStyle w:val="a0"/>
        <w:rPr>
          <w:rFonts w:hint="cs"/>
          <w:rtl/>
        </w:rPr>
      </w:pPr>
      <w:r>
        <w:rPr>
          <w:rFonts w:hint="cs"/>
          <w:rtl/>
        </w:rPr>
        <w:t xml:space="preserve">תודה רבה לחבר הכנסת שריד. חבר הכנסת אחמד טיבי. </w:t>
      </w:r>
    </w:p>
    <w:p w14:paraId="7394905A" w14:textId="77777777" w:rsidR="00000000" w:rsidRDefault="0003559D">
      <w:pPr>
        <w:pStyle w:val="a"/>
        <w:rPr>
          <w:rtl/>
        </w:rPr>
      </w:pPr>
      <w:r>
        <w:rPr>
          <w:rtl/>
        </w:rPr>
        <w:br/>
      </w:r>
      <w:bookmarkStart w:id="23" w:name="FS000000560T31_08_2004_12_15_44"/>
      <w:bookmarkStart w:id="24" w:name="_Toc90824969"/>
      <w:bookmarkEnd w:id="23"/>
      <w:r>
        <w:rPr>
          <w:rtl/>
        </w:rPr>
        <w:t>אחמד טיבי (חד"ש-תע"ל):</w:t>
      </w:r>
      <w:bookmarkEnd w:id="24"/>
    </w:p>
    <w:p w14:paraId="2572CCE6" w14:textId="77777777" w:rsidR="00000000" w:rsidRDefault="0003559D">
      <w:pPr>
        <w:pStyle w:val="a0"/>
        <w:rPr>
          <w:rtl/>
        </w:rPr>
      </w:pPr>
    </w:p>
    <w:p w14:paraId="402B654D" w14:textId="77777777" w:rsidR="00000000" w:rsidRDefault="0003559D">
      <w:pPr>
        <w:pStyle w:val="a0"/>
        <w:rPr>
          <w:rFonts w:hint="cs"/>
          <w:rtl/>
        </w:rPr>
      </w:pPr>
      <w:r>
        <w:rPr>
          <w:rFonts w:hint="cs"/>
          <w:rtl/>
        </w:rPr>
        <w:t xml:space="preserve">אדוני היושב-ראש, רבותי חברי הכנסת - השרה לא פה, אדוני היושב-ראש. </w:t>
      </w:r>
    </w:p>
    <w:p w14:paraId="5BDA1B54" w14:textId="77777777" w:rsidR="00000000" w:rsidRDefault="0003559D">
      <w:pPr>
        <w:pStyle w:val="af1"/>
        <w:rPr>
          <w:rtl/>
        </w:rPr>
      </w:pPr>
      <w:r>
        <w:rPr>
          <w:rtl/>
        </w:rPr>
        <w:br/>
        <w:t>היו"ר ראובן ריבלין:</w:t>
      </w:r>
    </w:p>
    <w:p w14:paraId="595755FB" w14:textId="77777777" w:rsidR="00000000" w:rsidRDefault="0003559D">
      <w:pPr>
        <w:pStyle w:val="a0"/>
        <w:rPr>
          <w:rtl/>
        </w:rPr>
      </w:pPr>
    </w:p>
    <w:p w14:paraId="068A70AE" w14:textId="77777777" w:rsidR="00000000" w:rsidRDefault="0003559D">
      <w:pPr>
        <w:pStyle w:val="a0"/>
        <w:rPr>
          <w:rFonts w:hint="cs"/>
          <w:rtl/>
        </w:rPr>
      </w:pPr>
      <w:r>
        <w:rPr>
          <w:rFonts w:hint="cs"/>
          <w:rtl/>
        </w:rPr>
        <w:t xml:space="preserve">היא נמצאת, היא נמצאת. </w:t>
      </w:r>
    </w:p>
    <w:p w14:paraId="0811654F" w14:textId="77777777" w:rsidR="00000000" w:rsidRDefault="0003559D">
      <w:pPr>
        <w:pStyle w:val="-"/>
        <w:rPr>
          <w:rtl/>
        </w:rPr>
      </w:pPr>
      <w:r>
        <w:rPr>
          <w:rtl/>
        </w:rPr>
        <w:br/>
      </w:r>
      <w:bookmarkStart w:id="25" w:name="FS000000560T31_08_2004_12_16_12C"/>
      <w:bookmarkEnd w:id="25"/>
      <w:r>
        <w:rPr>
          <w:rtl/>
        </w:rPr>
        <w:t>אחמד טיבי (חד"ש-תע"ל):</w:t>
      </w:r>
    </w:p>
    <w:p w14:paraId="1E682D9E" w14:textId="77777777" w:rsidR="00000000" w:rsidRDefault="0003559D">
      <w:pPr>
        <w:pStyle w:val="a0"/>
        <w:rPr>
          <w:rtl/>
        </w:rPr>
      </w:pPr>
    </w:p>
    <w:p w14:paraId="1DAAB66E" w14:textId="77777777" w:rsidR="00000000" w:rsidRDefault="0003559D">
      <w:pPr>
        <w:pStyle w:val="a0"/>
        <w:rPr>
          <w:rFonts w:hint="cs"/>
          <w:rtl/>
        </w:rPr>
      </w:pPr>
      <w:r>
        <w:rPr>
          <w:rFonts w:hint="cs"/>
          <w:rtl/>
        </w:rPr>
        <w:t>חשוב לי שהיא תשמע אותי. היא עומדת בפרוזדור.</w:t>
      </w:r>
    </w:p>
    <w:p w14:paraId="39255DFF" w14:textId="77777777" w:rsidR="00000000" w:rsidRDefault="0003559D">
      <w:pPr>
        <w:pStyle w:val="af1"/>
        <w:rPr>
          <w:rtl/>
        </w:rPr>
      </w:pPr>
      <w:r>
        <w:rPr>
          <w:rtl/>
        </w:rPr>
        <w:br/>
        <w:t>היו"ר ראובן ריבלין:</w:t>
      </w:r>
    </w:p>
    <w:p w14:paraId="6993D6C7" w14:textId="77777777" w:rsidR="00000000" w:rsidRDefault="0003559D">
      <w:pPr>
        <w:pStyle w:val="a0"/>
        <w:rPr>
          <w:rtl/>
        </w:rPr>
      </w:pPr>
    </w:p>
    <w:p w14:paraId="67A373A5" w14:textId="77777777" w:rsidR="00000000" w:rsidRDefault="0003559D">
      <w:pPr>
        <w:pStyle w:val="a0"/>
        <w:rPr>
          <w:rFonts w:hint="cs"/>
          <w:rtl/>
        </w:rPr>
      </w:pPr>
      <w:r>
        <w:rPr>
          <w:rFonts w:hint="cs"/>
          <w:rtl/>
        </w:rPr>
        <w:t>היא נמצאת. כבוד השרה נמצאת, היא פשוט כמוך, לפעמים קמ</w:t>
      </w:r>
      <w:r>
        <w:rPr>
          <w:rFonts w:hint="cs"/>
          <w:rtl/>
        </w:rPr>
        <w:t xml:space="preserve">ה עם הטלפון על מנת לענות על טלפונים חשובים, אבל היא נמצאת. </w:t>
      </w:r>
    </w:p>
    <w:p w14:paraId="04987B9A" w14:textId="77777777" w:rsidR="00000000" w:rsidRDefault="0003559D">
      <w:pPr>
        <w:pStyle w:val="-"/>
        <w:rPr>
          <w:rtl/>
        </w:rPr>
      </w:pPr>
      <w:r>
        <w:rPr>
          <w:rtl/>
        </w:rPr>
        <w:br/>
      </w:r>
      <w:bookmarkStart w:id="26" w:name="FS000000560T31_08_2004_12_16_46C"/>
      <w:bookmarkEnd w:id="26"/>
      <w:r>
        <w:rPr>
          <w:rtl/>
        </w:rPr>
        <w:t>אחמד טיבי (חד"ש-תע"ל):</w:t>
      </w:r>
    </w:p>
    <w:p w14:paraId="68CA83AE" w14:textId="77777777" w:rsidR="00000000" w:rsidRDefault="0003559D">
      <w:pPr>
        <w:pStyle w:val="a0"/>
        <w:rPr>
          <w:rtl/>
        </w:rPr>
      </w:pPr>
    </w:p>
    <w:p w14:paraId="3C2AA804" w14:textId="77777777" w:rsidR="00000000" w:rsidRDefault="0003559D">
      <w:pPr>
        <w:pStyle w:val="a0"/>
        <w:rPr>
          <w:rFonts w:hint="cs"/>
          <w:rtl/>
        </w:rPr>
      </w:pPr>
      <w:r>
        <w:rPr>
          <w:rFonts w:hint="cs"/>
          <w:rtl/>
        </w:rPr>
        <w:t>עוד מדליה, כנראה.</w:t>
      </w:r>
    </w:p>
    <w:p w14:paraId="4B7C7A51" w14:textId="77777777" w:rsidR="00000000" w:rsidRDefault="0003559D">
      <w:pPr>
        <w:pStyle w:val="af1"/>
        <w:rPr>
          <w:rtl/>
        </w:rPr>
      </w:pPr>
      <w:r>
        <w:rPr>
          <w:rtl/>
        </w:rPr>
        <w:br/>
        <w:t>היו"ר ראובן ריבלין:</w:t>
      </w:r>
    </w:p>
    <w:p w14:paraId="016D5F9A" w14:textId="77777777" w:rsidR="00000000" w:rsidRDefault="0003559D">
      <w:pPr>
        <w:pStyle w:val="a0"/>
        <w:rPr>
          <w:rtl/>
        </w:rPr>
      </w:pPr>
    </w:p>
    <w:p w14:paraId="5BF9592E" w14:textId="77777777" w:rsidR="00000000" w:rsidRDefault="0003559D">
      <w:pPr>
        <w:pStyle w:val="a0"/>
        <w:rPr>
          <w:rFonts w:hint="cs"/>
          <w:rtl/>
        </w:rPr>
      </w:pPr>
      <w:r>
        <w:rPr>
          <w:rFonts w:hint="cs"/>
          <w:rtl/>
        </w:rPr>
        <w:t>בבקשה, אדוני.</w:t>
      </w:r>
    </w:p>
    <w:p w14:paraId="07DF296F" w14:textId="77777777" w:rsidR="00000000" w:rsidRDefault="0003559D">
      <w:pPr>
        <w:pStyle w:val="-"/>
        <w:rPr>
          <w:rtl/>
        </w:rPr>
      </w:pPr>
      <w:r>
        <w:rPr>
          <w:rtl/>
        </w:rPr>
        <w:br/>
      </w:r>
      <w:bookmarkStart w:id="27" w:name="FS000000560T31_08_2004_12_16_58C"/>
      <w:bookmarkEnd w:id="27"/>
      <w:r>
        <w:rPr>
          <w:rtl/>
        </w:rPr>
        <w:t>אחמד טיבי (חד"ש-תע"ל):</w:t>
      </w:r>
    </w:p>
    <w:p w14:paraId="17453F99" w14:textId="77777777" w:rsidR="00000000" w:rsidRDefault="0003559D">
      <w:pPr>
        <w:pStyle w:val="a0"/>
        <w:rPr>
          <w:rtl/>
        </w:rPr>
      </w:pPr>
    </w:p>
    <w:p w14:paraId="56A593DE" w14:textId="77777777" w:rsidR="00000000" w:rsidRDefault="0003559D">
      <w:pPr>
        <w:pStyle w:val="a0"/>
        <w:rPr>
          <w:rFonts w:hint="cs"/>
          <w:rtl/>
        </w:rPr>
      </w:pPr>
      <w:r>
        <w:rPr>
          <w:rFonts w:hint="cs"/>
          <w:rtl/>
        </w:rPr>
        <w:t xml:space="preserve">אדוני היושב-ראש, אין מערכת חשובה יותר, בחברה הרוצה להיקרא מתקדמת, ממערכת החינוך, ואין מערכת </w:t>
      </w:r>
      <w:r>
        <w:rPr>
          <w:rFonts w:hint="cs"/>
          <w:rtl/>
        </w:rPr>
        <w:t xml:space="preserve">שיכולה להיות מדד לרגרסיה ולפיגור, כמו מערכת חינוך מפגרת. </w:t>
      </w:r>
    </w:p>
    <w:p w14:paraId="292689D6" w14:textId="77777777" w:rsidR="00000000" w:rsidRDefault="0003559D">
      <w:pPr>
        <w:pStyle w:val="a0"/>
        <w:rPr>
          <w:rFonts w:hint="cs"/>
          <w:rtl/>
        </w:rPr>
      </w:pPr>
    </w:p>
    <w:p w14:paraId="46829695" w14:textId="77777777" w:rsidR="00000000" w:rsidRDefault="0003559D">
      <w:pPr>
        <w:pStyle w:val="a0"/>
        <w:rPr>
          <w:rFonts w:hint="cs"/>
          <w:rtl/>
        </w:rPr>
      </w:pPr>
      <w:r>
        <w:rPr>
          <w:rFonts w:hint="cs"/>
          <w:rtl/>
        </w:rPr>
        <w:t>מערכת החינוך, למשל במגזר הערבי, היא מערכת חינוך שהתשתית שלה לא מתאימה בחלק מהמקומות למגורי בני-אדם. המחסור, אדוני היושב-ראש, רבותי חברי הכנסת, בחדרי לימוד הוא כמעט 2,000 חדרי לימוד. אתם מתארים לעצמ</w:t>
      </w:r>
      <w:r>
        <w:rPr>
          <w:rFonts w:hint="cs"/>
          <w:rtl/>
        </w:rPr>
        <w:t xml:space="preserve">כם מה זה מחסור של 2,000 חדרי לימוד, 2,000 כיתות, באוכלוסייה שמהווה 20% מאוכלוסיית אזרחי מדינת ישראל? </w:t>
      </w:r>
    </w:p>
    <w:p w14:paraId="1AD7A2AE" w14:textId="77777777" w:rsidR="00000000" w:rsidRDefault="0003559D">
      <w:pPr>
        <w:pStyle w:val="a0"/>
        <w:rPr>
          <w:rFonts w:hint="cs"/>
          <w:rtl/>
        </w:rPr>
      </w:pPr>
    </w:p>
    <w:p w14:paraId="5D88AACD" w14:textId="77777777" w:rsidR="00000000" w:rsidRDefault="0003559D">
      <w:pPr>
        <w:pStyle w:val="a0"/>
        <w:rPr>
          <w:rFonts w:hint="cs"/>
          <w:rtl/>
        </w:rPr>
      </w:pPr>
      <w:r>
        <w:rPr>
          <w:rFonts w:hint="cs"/>
          <w:rtl/>
        </w:rPr>
        <w:t xml:space="preserve">וכאשר </w:t>
      </w:r>
      <w:r>
        <w:rPr>
          <w:rtl/>
        </w:rPr>
        <w:t>–</w:t>
      </w:r>
      <w:r>
        <w:rPr>
          <w:rFonts w:hint="cs"/>
          <w:rtl/>
        </w:rPr>
        <w:t xml:space="preserve"> ועל זה אני צריך לשמוע את תגובת השרה - כאשר אמרו לשרה ופנו אליה בנושאים הקשורים במגזר הערבי, ענתה השרה - ואני מבקש שישמעו חברי הכנסת: אני לא מטפלת</w:t>
      </w:r>
      <w:r>
        <w:rPr>
          <w:rFonts w:hint="cs"/>
          <w:rtl/>
        </w:rPr>
        <w:t xml:space="preserve"> בנושא של הערבים; רונית תירוש מטפלת. </w:t>
      </w:r>
    </w:p>
    <w:p w14:paraId="5F0D6026" w14:textId="77777777" w:rsidR="00000000" w:rsidRDefault="0003559D">
      <w:pPr>
        <w:pStyle w:val="a0"/>
        <w:rPr>
          <w:rFonts w:hint="cs"/>
          <w:rtl/>
        </w:rPr>
      </w:pPr>
    </w:p>
    <w:p w14:paraId="1F2E7E4E" w14:textId="77777777" w:rsidR="00000000" w:rsidRDefault="0003559D">
      <w:pPr>
        <w:pStyle w:val="a0"/>
        <w:rPr>
          <w:rFonts w:hint="cs"/>
          <w:rtl/>
        </w:rPr>
      </w:pPr>
      <w:r>
        <w:rPr>
          <w:rFonts w:hint="cs"/>
          <w:rtl/>
        </w:rPr>
        <w:t>מה זה צריך להיות, אדוני היושב-ראש? שרת החינוך היא שרה ליהודים בלבד, לחינוך יהודי? מה, הערבים אזרחי מדינת ישראל גרים איפה? ביו"ש? אפילו ליו"ש היא אחראית. מי אחראי, אדוני היושב-ראש, למחלקת החינוך הערבית במדינת ישראל? מי</w:t>
      </w:r>
      <w:r>
        <w:rPr>
          <w:rFonts w:hint="cs"/>
          <w:rtl/>
        </w:rPr>
        <w:t xml:space="preserve"> אחראי? רונית תירוש? מי בחר בה? למה? כאשר השרה מתחמקת מאחריות, זאת התוצאה </w:t>
      </w:r>
      <w:r>
        <w:rPr>
          <w:rtl/>
        </w:rPr>
        <w:t>–</w:t>
      </w:r>
      <w:r>
        <w:rPr>
          <w:rFonts w:hint="cs"/>
          <w:rtl/>
        </w:rPr>
        <w:t xml:space="preserve"> מערכת חינוך מפגרת, שדוחקת את התלמיד הערבי לקצה, לשוליים. הרי זו המטרה </w:t>
      </w:r>
      <w:r>
        <w:rPr>
          <w:rtl/>
        </w:rPr>
        <w:t>–</w:t>
      </w:r>
      <w:r>
        <w:rPr>
          <w:rFonts w:hint="cs"/>
          <w:rtl/>
        </w:rPr>
        <w:t xml:space="preserve"> מערכת חינוך נחשלת ונכשלת.</w:t>
      </w:r>
    </w:p>
    <w:p w14:paraId="55B02A69" w14:textId="77777777" w:rsidR="00000000" w:rsidRDefault="0003559D">
      <w:pPr>
        <w:pStyle w:val="a0"/>
        <w:ind w:firstLine="0"/>
        <w:rPr>
          <w:rFonts w:hint="cs"/>
          <w:rtl/>
        </w:rPr>
      </w:pPr>
    </w:p>
    <w:p w14:paraId="6257E133" w14:textId="77777777" w:rsidR="00000000" w:rsidRDefault="0003559D">
      <w:pPr>
        <w:pStyle w:val="a0"/>
        <w:ind w:firstLine="0"/>
        <w:rPr>
          <w:rFonts w:hint="cs"/>
          <w:rtl/>
        </w:rPr>
      </w:pPr>
      <w:r>
        <w:rPr>
          <w:rFonts w:hint="cs"/>
          <w:rtl/>
        </w:rPr>
        <w:tab/>
        <w:t xml:space="preserve">זה המסר שהממשלה שולחת לאזרחים, שלשרה אין זמן לטפל בבעיות של ערבים? הרי זה המגזר </w:t>
      </w:r>
      <w:r>
        <w:rPr>
          <w:rFonts w:hint="cs"/>
          <w:rtl/>
        </w:rPr>
        <w:t xml:space="preserve">שיש לו בעיות החינוך האקוטיות, הקשות ביותר, גם מבחינת תוכן, גם מבחינת תוכניות לימודים, גם חדרים, גם תשתיות, גם תקנים, ולדרג המיניסטריאלי, לממשלה, לשרה </w:t>
      </w:r>
      <w:r>
        <w:rPr>
          <w:rtl/>
        </w:rPr>
        <w:t>–</w:t>
      </w:r>
      <w:r>
        <w:rPr>
          <w:rFonts w:hint="cs"/>
          <w:rtl/>
        </w:rPr>
        <w:t xml:space="preserve"> אין זמן. היא לא מכירה את הנושאים, היא לא מטפלת. זה נורא. הרי גם אם לא התכוונה השרה, זה מבטא בדיוק את הקו</w:t>
      </w:r>
      <w:r>
        <w:rPr>
          <w:rFonts w:hint="cs"/>
          <w:rtl/>
        </w:rPr>
        <w:t>נספציה של הממשלה הזאת כלפי האוכלוסייה הערבית.</w:t>
      </w:r>
    </w:p>
    <w:p w14:paraId="6067404F" w14:textId="77777777" w:rsidR="00000000" w:rsidRDefault="0003559D">
      <w:pPr>
        <w:pStyle w:val="a0"/>
        <w:rPr>
          <w:rFonts w:hint="cs"/>
          <w:rtl/>
        </w:rPr>
      </w:pPr>
    </w:p>
    <w:p w14:paraId="741B0E48" w14:textId="77777777" w:rsidR="00000000" w:rsidRDefault="0003559D">
      <w:pPr>
        <w:pStyle w:val="a0"/>
        <w:rPr>
          <w:rFonts w:hint="cs"/>
          <w:rtl/>
        </w:rPr>
      </w:pPr>
      <w:r>
        <w:rPr>
          <w:rFonts w:hint="cs"/>
          <w:rtl/>
        </w:rPr>
        <w:t xml:space="preserve">אני אשתדל להיות הוגן ולהגיד: היא לפחות כתבה את זה, שאר חבריה לממשלה חושבים כך והם לא כתבו. </w:t>
      </w:r>
    </w:p>
    <w:p w14:paraId="4CFFDC76" w14:textId="77777777" w:rsidR="00000000" w:rsidRDefault="0003559D">
      <w:pPr>
        <w:pStyle w:val="a0"/>
        <w:rPr>
          <w:rFonts w:hint="cs"/>
          <w:rtl/>
        </w:rPr>
      </w:pPr>
    </w:p>
    <w:p w14:paraId="0EB981E6" w14:textId="77777777" w:rsidR="00000000" w:rsidRDefault="0003559D">
      <w:pPr>
        <w:pStyle w:val="a0"/>
        <w:rPr>
          <w:rFonts w:hint="cs"/>
          <w:rtl/>
        </w:rPr>
      </w:pPr>
      <w:r>
        <w:rPr>
          <w:rFonts w:hint="cs"/>
          <w:rtl/>
        </w:rPr>
        <w:t xml:space="preserve">אלה דברים שלא אמורים לגביך, ידידי חבר הכנסת יוסף פריצקי, כאשר היית שר בממשלה. אני מברך על חזרתך לדיוני המליאה, ואני </w:t>
      </w:r>
      <w:r>
        <w:rPr>
          <w:rFonts w:hint="cs"/>
          <w:rtl/>
        </w:rPr>
        <w:t xml:space="preserve">מקווה שתינתן בידך האפשרות להשתתף באופן פעיל בדיונים בכנסת. כאשר היית שר, אתה ביוזמתך, בכל כמה שבועות, היית פונה אלי להגיד לי שצריך לשלב ערבים בחברה </w:t>
      </w:r>
      <w:r>
        <w:rPr>
          <w:rFonts w:hint="cs"/>
        </w:rPr>
        <w:t>X</w:t>
      </w:r>
      <w:r>
        <w:rPr>
          <w:rFonts w:hint="cs"/>
          <w:rtl/>
        </w:rPr>
        <w:t xml:space="preserve">, בחברה </w:t>
      </w:r>
      <w:r>
        <w:rPr>
          <w:rFonts w:hint="cs"/>
        </w:rPr>
        <w:t>Y</w:t>
      </w:r>
      <w:r>
        <w:rPr>
          <w:rFonts w:hint="cs"/>
          <w:rtl/>
        </w:rPr>
        <w:t>, כי יש הוראה של היועץ המשפטי לממשלה. עזרת לי לשלב כשישה ערבים בחברת החשמל.</w:t>
      </w:r>
    </w:p>
    <w:p w14:paraId="7DB8FEA9" w14:textId="77777777" w:rsidR="00000000" w:rsidRDefault="0003559D">
      <w:pPr>
        <w:pStyle w:val="a0"/>
        <w:rPr>
          <w:rFonts w:hint="cs"/>
          <w:rtl/>
        </w:rPr>
      </w:pPr>
    </w:p>
    <w:p w14:paraId="3D0E9CBF" w14:textId="77777777" w:rsidR="00000000" w:rsidRDefault="0003559D">
      <w:pPr>
        <w:pStyle w:val="af0"/>
        <w:rPr>
          <w:rtl/>
        </w:rPr>
      </w:pPr>
      <w:r>
        <w:rPr>
          <w:rFonts w:hint="eastAsia"/>
          <w:rtl/>
        </w:rPr>
        <w:t>יוסף</w:t>
      </w:r>
      <w:r>
        <w:rPr>
          <w:rtl/>
        </w:rPr>
        <w:t xml:space="preserve"> פריצקי (שינוי):</w:t>
      </w:r>
    </w:p>
    <w:p w14:paraId="74A00EE5" w14:textId="77777777" w:rsidR="00000000" w:rsidRDefault="0003559D">
      <w:pPr>
        <w:pStyle w:val="a0"/>
        <w:rPr>
          <w:rFonts w:hint="cs"/>
          <w:rtl/>
        </w:rPr>
      </w:pPr>
    </w:p>
    <w:p w14:paraId="3B685A48" w14:textId="77777777" w:rsidR="00000000" w:rsidRDefault="0003559D">
      <w:pPr>
        <w:pStyle w:val="a0"/>
        <w:rPr>
          <w:rFonts w:hint="cs"/>
          <w:rtl/>
        </w:rPr>
      </w:pPr>
      <w:r>
        <w:rPr>
          <w:rFonts w:hint="cs"/>
          <w:rtl/>
        </w:rPr>
        <w:t>הוראה גם של נציב שירות המדינה.</w:t>
      </w:r>
    </w:p>
    <w:p w14:paraId="2D5C55FF" w14:textId="77777777" w:rsidR="00000000" w:rsidRDefault="0003559D">
      <w:pPr>
        <w:pStyle w:val="a0"/>
        <w:rPr>
          <w:rFonts w:hint="cs"/>
          <w:rtl/>
        </w:rPr>
      </w:pPr>
    </w:p>
    <w:p w14:paraId="4A5BE94F" w14:textId="77777777" w:rsidR="00000000" w:rsidRDefault="0003559D">
      <w:pPr>
        <w:pStyle w:val="-"/>
        <w:rPr>
          <w:rtl/>
        </w:rPr>
      </w:pPr>
      <w:bookmarkStart w:id="28" w:name="FS000000560T31_08_2004_11_32_53"/>
      <w:bookmarkStart w:id="29" w:name="FS000000560T31_08_2004_12_01_02C"/>
      <w:bookmarkEnd w:id="28"/>
      <w:r>
        <w:rPr>
          <w:rFonts w:hint="eastAsia"/>
          <w:rtl/>
        </w:rPr>
        <w:t>אחמד</w:t>
      </w:r>
      <w:r>
        <w:rPr>
          <w:rtl/>
        </w:rPr>
        <w:t xml:space="preserve"> טיבי (חד"ש-תע"ל):</w:t>
      </w:r>
    </w:p>
    <w:p w14:paraId="43125517" w14:textId="77777777" w:rsidR="00000000" w:rsidRDefault="0003559D">
      <w:pPr>
        <w:pStyle w:val="a0"/>
        <w:rPr>
          <w:rtl/>
        </w:rPr>
      </w:pPr>
    </w:p>
    <w:bookmarkEnd w:id="29"/>
    <w:p w14:paraId="31572195" w14:textId="77777777" w:rsidR="00000000" w:rsidRDefault="0003559D">
      <w:pPr>
        <w:pStyle w:val="a0"/>
        <w:rPr>
          <w:rFonts w:hint="cs"/>
          <w:rtl/>
        </w:rPr>
      </w:pPr>
      <w:r>
        <w:rPr>
          <w:rFonts w:hint="cs"/>
          <w:rtl/>
        </w:rPr>
        <w:t>יש דרגים מיניסטריאליים שבכל זאת אחראים, ויש דרגים מיניסטריאליים, אדוני היושב-ראש - וכדאי אולי שגם אתה תיתן את דעתך על העובדה ששר מתחמק ומתנער מאחריות ל-20% מהאוכלוסייה.</w:t>
      </w:r>
    </w:p>
    <w:p w14:paraId="76B01CE1" w14:textId="77777777" w:rsidR="00000000" w:rsidRDefault="0003559D">
      <w:pPr>
        <w:pStyle w:val="a0"/>
        <w:rPr>
          <w:rFonts w:hint="cs"/>
          <w:rtl/>
        </w:rPr>
      </w:pPr>
    </w:p>
    <w:p w14:paraId="5D50D614" w14:textId="77777777" w:rsidR="00000000" w:rsidRDefault="0003559D">
      <w:pPr>
        <w:pStyle w:val="af1"/>
        <w:rPr>
          <w:rtl/>
        </w:rPr>
      </w:pPr>
      <w:r>
        <w:rPr>
          <w:rtl/>
        </w:rPr>
        <w:t>היו"ר ראובן ריבלין:</w:t>
      </w:r>
    </w:p>
    <w:p w14:paraId="01319E4D" w14:textId="77777777" w:rsidR="00000000" w:rsidRDefault="0003559D">
      <w:pPr>
        <w:pStyle w:val="a0"/>
        <w:rPr>
          <w:rtl/>
        </w:rPr>
      </w:pPr>
    </w:p>
    <w:p w14:paraId="6792AC10" w14:textId="77777777" w:rsidR="00000000" w:rsidRDefault="0003559D">
      <w:pPr>
        <w:pStyle w:val="a0"/>
        <w:rPr>
          <w:rFonts w:hint="cs"/>
          <w:rtl/>
        </w:rPr>
      </w:pPr>
      <w:r>
        <w:rPr>
          <w:rFonts w:hint="cs"/>
          <w:rtl/>
        </w:rPr>
        <w:t>אני בטוח</w:t>
      </w:r>
      <w:r>
        <w:rPr>
          <w:rFonts w:hint="cs"/>
          <w:rtl/>
        </w:rPr>
        <w:t xml:space="preserve"> שהשרה תשיב לך על זה.</w:t>
      </w:r>
    </w:p>
    <w:p w14:paraId="00DFD595" w14:textId="77777777" w:rsidR="00000000" w:rsidRDefault="0003559D">
      <w:pPr>
        <w:pStyle w:val="a0"/>
        <w:rPr>
          <w:rFonts w:hint="cs"/>
          <w:rtl/>
        </w:rPr>
      </w:pPr>
    </w:p>
    <w:p w14:paraId="2611660F" w14:textId="77777777" w:rsidR="00000000" w:rsidRDefault="0003559D">
      <w:pPr>
        <w:pStyle w:val="-"/>
        <w:rPr>
          <w:rtl/>
        </w:rPr>
      </w:pPr>
      <w:bookmarkStart w:id="30" w:name="FS000000560T31_08_2004_12_00_43"/>
      <w:bookmarkStart w:id="31" w:name="FS000000560T31_08_2004_12_00_49C"/>
      <w:bookmarkEnd w:id="30"/>
      <w:r>
        <w:rPr>
          <w:rFonts w:hint="eastAsia"/>
          <w:rtl/>
        </w:rPr>
        <w:t>אחמד</w:t>
      </w:r>
      <w:r>
        <w:rPr>
          <w:rtl/>
        </w:rPr>
        <w:t xml:space="preserve"> טיבי (חד"ש-תע"ל):</w:t>
      </w:r>
    </w:p>
    <w:p w14:paraId="04851862" w14:textId="77777777" w:rsidR="00000000" w:rsidRDefault="0003559D">
      <w:pPr>
        <w:pStyle w:val="a0"/>
        <w:rPr>
          <w:rFonts w:hint="cs"/>
          <w:rtl/>
        </w:rPr>
      </w:pPr>
    </w:p>
    <w:p w14:paraId="010518CC" w14:textId="77777777" w:rsidR="00000000" w:rsidRDefault="0003559D">
      <w:pPr>
        <w:pStyle w:val="a0"/>
        <w:rPr>
          <w:rFonts w:hint="cs"/>
          <w:rtl/>
        </w:rPr>
      </w:pPr>
      <w:r>
        <w:rPr>
          <w:rFonts w:hint="cs"/>
          <w:rtl/>
        </w:rPr>
        <w:t>הנושא הזה כואב לנו מאוד, אדוני.</w:t>
      </w:r>
    </w:p>
    <w:p w14:paraId="3B94F3E2" w14:textId="77777777" w:rsidR="00000000" w:rsidRDefault="0003559D">
      <w:pPr>
        <w:pStyle w:val="af1"/>
        <w:rPr>
          <w:rtl/>
        </w:rPr>
      </w:pPr>
    </w:p>
    <w:p w14:paraId="5C5CF5E9" w14:textId="77777777" w:rsidR="00000000" w:rsidRDefault="0003559D">
      <w:pPr>
        <w:pStyle w:val="af1"/>
        <w:rPr>
          <w:rtl/>
        </w:rPr>
      </w:pPr>
      <w:r>
        <w:rPr>
          <w:rtl/>
        </w:rPr>
        <w:t>היו"ר ראובן ריבלין:</w:t>
      </w:r>
    </w:p>
    <w:p w14:paraId="7552E04E" w14:textId="77777777" w:rsidR="00000000" w:rsidRDefault="0003559D">
      <w:pPr>
        <w:pStyle w:val="a0"/>
        <w:rPr>
          <w:rtl/>
        </w:rPr>
      </w:pPr>
    </w:p>
    <w:p w14:paraId="0774096D" w14:textId="77777777" w:rsidR="00000000" w:rsidRDefault="0003559D">
      <w:pPr>
        <w:pStyle w:val="a0"/>
        <w:rPr>
          <w:rFonts w:hint="cs"/>
          <w:rtl/>
        </w:rPr>
      </w:pPr>
      <w:r>
        <w:rPr>
          <w:rFonts w:hint="cs"/>
          <w:rtl/>
        </w:rPr>
        <w:t>ביקשת שהשרה תשיב, היא תשיב, היא פה.</w:t>
      </w:r>
    </w:p>
    <w:p w14:paraId="099A3C18" w14:textId="77777777" w:rsidR="00000000" w:rsidRDefault="0003559D">
      <w:pPr>
        <w:pStyle w:val="a0"/>
        <w:rPr>
          <w:rFonts w:hint="cs"/>
          <w:rtl/>
        </w:rPr>
      </w:pPr>
    </w:p>
    <w:p w14:paraId="7D001F9C" w14:textId="77777777" w:rsidR="00000000" w:rsidRDefault="0003559D">
      <w:pPr>
        <w:pStyle w:val="-"/>
        <w:rPr>
          <w:rtl/>
        </w:rPr>
      </w:pPr>
      <w:bookmarkStart w:id="32" w:name="FS000000560T31_08_2004_11_33_05C"/>
      <w:bookmarkEnd w:id="31"/>
      <w:bookmarkEnd w:id="32"/>
      <w:r>
        <w:rPr>
          <w:rtl/>
        </w:rPr>
        <w:t>אחמד טיבי (חד"ש-תע"ל):</w:t>
      </w:r>
    </w:p>
    <w:p w14:paraId="08C99B09" w14:textId="77777777" w:rsidR="00000000" w:rsidRDefault="0003559D">
      <w:pPr>
        <w:pStyle w:val="a0"/>
        <w:rPr>
          <w:rtl/>
        </w:rPr>
      </w:pPr>
    </w:p>
    <w:p w14:paraId="394D6962" w14:textId="77777777" w:rsidR="00000000" w:rsidRDefault="0003559D">
      <w:pPr>
        <w:pStyle w:val="a0"/>
        <w:rPr>
          <w:rFonts w:hint="cs"/>
          <w:rtl/>
        </w:rPr>
      </w:pPr>
      <w:r>
        <w:rPr>
          <w:rFonts w:hint="cs"/>
          <w:rtl/>
        </w:rPr>
        <w:t xml:space="preserve">אני מודה לך. </w:t>
      </w:r>
    </w:p>
    <w:p w14:paraId="69D0A885" w14:textId="77777777" w:rsidR="00000000" w:rsidRDefault="0003559D">
      <w:pPr>
        <w:pStyle w:val="a0"/>
        <w:rPr>
          <w:rFonts w:hint="cs"/>
          <w:rtl/>
        </w:rPr>
      </w:pPr>
    </w:p>
    <w:p w14:paraId="04DDE0F1" w14:textId="77777777" w:rsidR="00000000" w:rsidRDefault="0003559D">
      <w:pPr>
        <w:pStyle w:val="a0"/>
        <w:rPr>
          <w:rFonts w:hint="cs"/>
          <w:rtl/>
        </w:rPr>
      </w:pPr>
      <w:r>
        <w:rPr>
          <w:rFonts w:hint="cs"/>
          <w:rtl/>
        </w:rPr>
        <w:t>בעיקר, התוצאה בשטח היא עגומה. מערכת החינוך חשובה לי, היא אמורה להיות חשובה לכול</w:t>
      </w:r>
      <w:r>
        <w:rPr>
          <w:rFonts w:hint="cs"/>
          <w:rtl/>
        </w:rPr>
        <w:t>נו. תודה רבה.</w:t>
      </w:r>
    </w:p>
    <w:p w14:paraId="4F0B433C" w14:textId="77777777" w:rsidR="00000000" w:rsidRDefault="0003559D">
      <w:pPr>
        <w:pStyle w:val="a0"/>
        <w:rPr>
          <w:rFonts w:hint="cs"/>
          <w:rtl/>
        </w:rPr>
      </w:pPr>
    </w:p>
    <w:p w14:paraId="7E1F2BC9" w14:textId="77777777" w:rsidR="00000000" w:rsidRDefault="0003559D">
      <w:pPr>
        <w:pStyle w:val="af1"/>
        <w:rPr>
          <w:rtl/>
        </w:rPr>
      </w:pPr>
      <w:r>
        <w:rPr>
          <w:rFonts w:hint="eastAsia"/>
          <w:rtl/>
        </w:rPr>
        <w:t>היו</w:t>
      </w:r>
      <w:r>
        <w:rPr>
          <w:rtl/>
        </w:rPr>
        <w:t>"ר ראובן ריבלין:</w:t>
      </w:r>
    </w:p>
    <w:p w14:paraId="0CDFB9CE" w14:textId="77777777" w:rsidR="00000000" w:rsidRDefault="0003559D">
      <w:pPr>
        <w:pStyle w:val="a0"/>
        <w:rPr>
          <w:rFonts w:hint="cs"/>
          <w:rtl/>
        </w:rPr>
      </w:pPr>
    </w:p>
    <w:p w14:paraId="7DE7CA01" w14:textId="77777777" w:rsidR="00000000" w:rsidRDefault="0003559D">
      <w:pPr>
        <w:pStyle w:val="a0"/>
        <w:rPr>
          <w:rFonts w:hint="cs"/>
          <w:rtl/>
        </w:rPr>
      </w:pPr>
      <w:r>
        <w:rPr>
          <w:rFonts w:hint="cs"/>
          <w:rtl/>
        </w:rPr>
        <w:t>תודה רבה לחבר הכנסת אחמד טיבי. הואיל וחבר הכנסת יתום וחברת הכנסת איציק התחלפו, אני מזמין את חברת הכנסת איציק להשמיע את דברה בעניין זה.</w:t>
      </w:r>
    </w:p>
    <w:p w14:paraId="403D9514" w14:textId="77777777" w:rsidR="00000000" w:rsidRDefault="0003559D">
      <w:pPr>
        <w:pStyle w:val="a0"/>
        <w:rPr>
          <w:rFonts w:hint="cs"/>
          <w:rtl/>
        </w:rPr>
      </w:pPr>
    </w:p>
    <w:p w14:paraId="158CFEE7" w14:textId="77777777" w:rsidR="00000000" w:rsidRDefault="0003559D">
      <w:pPr>
        <w:pStyle w:val="a"/>
        <w:rPr>
          <w:rtl/>
        </w:rPr>
      </w:pPr>
      <w:bookmarkStart w:id="33" w:name="FS000000433T31_08_2004_11_33_27"/>
      <w:bookmarkStart w:id="34" w:name="_Toc90824970"/>
      <w:bookmarkEnd w:id="33"/>
      <w:r>
        <w:rPr>
          <w:rFonts w:hint="eastAsia"/>
          <w:rtl/>
        </w:rPr>
        <w:t>דליה</w:t>
      </w:r>
      <w:r>
        <w:rPr>
          <w:rtl/>
        </w:rPr>
        <w:t xml:space="preserve"> איציק (העבודה-מימד):</w:t>
      </w:r>
      <w:bookmarkEnd w:id="34"/>
    </w:p>
    <w:p w14:paraId="5D1BA734" w14:textId="77777777" w:rsidR="00000000" w:rsidRDefault="0003559D">
      <w:pPr>
        <w:pStyle w:val="a0"/>
        <w:rPr>
          <w:rFonts w:hint="cs"/>
          <w:rtl/>
        </w:rPr>
      </w:pPr>
    </w:p>
    <w:p w14:paraId="08EA5414" w14:textId="77777777" w:rsidR="00000000" w:rsidRDefault="0003559D">
      <w:pPr>
        <w:pStyle w:val="a0"/>
        <w:rPr>
          <w:rFonts w:hint="cs"/>
          <w:rtl/>
        </w:rPr>
      </w:pPr>
      <w:r>
        <w:rPr>
          <w:rFonts w:hint="cs"/>
          <w:rtl/>
        </w:rPr>
        <w:t>אדוני היושב-ראש, אדוני יושב-ראש האופוזיציה, גברתי השרה, ח</w:t>
      </w:r>
      <w:r>
        <w:rPr>
          <w:rFonts w:hint="cs"/>
          <w:rtl/>
        </w:rPr>
        <w:t>ברי חברי הכנסת, כמה אופייני, גברתי השרה, למשרד שלך שיום לפני פתיחת שנת הלימודים מביאים חוק מן הסוג הזה. כאילו לא היה לך זמן קודם, כאילו לא ידעת ש-1 בספטמבר יגיע, כאילו פתיחת שנת הלימודים לא היתה בפתח. ככה זה במשרד החינוך.</w:t>
      </w:r>
    </w:p>
    <w:p w14:paraId="20A8431B" w14:textId="77777777" w:rsidR="00000000" w:rsidRDefault="0003559D">
      <w:pPr>
        <w:pStyle w:val="a0"/>
        <w:rPr>
          <w:rFonts w:hint="cs"/>
          <w:rtl/>
        </w:rPr>
      </w:pPr>
    </w:p>
    <w:p w14:paraId="7223335B" w14:textId="77777777" w:rsidR="00000000" w:rsidRDefault="0003559D">
      <w:pPr>
        <w:pStyle w:val="a0"/>
        <w:rPr>
          <w:rFonts w:hint="cs"/>
          <w:rtl/>
        </w:rPr>
      </w:pPr>
      <w:r>
        <w:rPr>
          <w:rFonts w:hint="cs"/>
          <w:rtl/>
        </w:rPr>
        <w:t>מזכ"ל הסתדרות המורים, חברי מהסתדר</w:t>
      </w:r>
      <w:r>
        <w:rPr>
          <w:rFonts w:hint="cs"/>
          <w:rtl/>
        </w:rPr>
        <w:t>ות המורים, לבי לבי עליכם. קראתי את הריאיון האומלל של שרת החינוך בסוף השבוע, שהתפרסם בכל המקומונים. אוי להם למורים שכך השר שלהם חושב עליהם, ואוי לשרה שכך חושבת על המורים שלה. יכול מאוד להיות שהמורים במדינת ישראל הם קצת מעל רמתה של השרה, אחרת אין לי אלא לומר</w:t>
      </w:r>
      <w:r>
        <w:rPr>
          <w:rFonts w:hint="cs"/>
          <w:rtl/>
        </w:rPr>
        <w:t>: איך היא מעדה? זאת לא מעידה. רואים שזאת חשיבה ותפיסת עולם.</w:t>
      </w:r>
    </w:p>
    <w:p w14:paraId="4B760E03" w14:textId="77777777" w:rsidR="00000000" w:rsidRDefault="0003559D">
      <w:pPr>
        <w:pStyle w:val="a0"/>
        <w:rPr>
          <w:rFonts w:hint="cs"/>
          <w:rtl/>
        </w:rPr>
      </w:pPr>
    </w:p>
    <w:p w14:paraId="0B046EEC" w14:textId="77777777" w:rsidR="00000000" w:rsidRDefault="0003559D">
      <w:pPr>
        <w:pStyle w:val="a0"/>
        <w:rPr>
          <w:rFonts w:hint="cs"/>
          <w:rtl/>
        </w:rPr>
      </w:pPr>
      <w:r>
        <w:rPr>
          <w:rFonts w:hint="cs"/>
          <w:rtl/>
        </w:rPr>
        <w:t xml:space="preserve">אדוני יושב-ראש הכנסת, אני לא יודעת אם אתה יודע, העובדה שהחינוך המיוחד לא יתפקד ולא יעבוד מחר נובעת מכך ש-13% משכרו של החינוך המיוחד קוצץ, כשהמנכ"לית כל הזמן מסבירה </w:t>
      </w:r>
      <w:r>
        <w:rPr>
          <w:rtl/>
        </w:rPr>
        <w:t>–</w:t>
      </w:r>
      <w:r>
        <w:rPr>
          <w:rFonts w:hint="cs"/>
          <w:rtl/>
        </w:rPr>
        <w:t xml:space="preserve"> דרך אגב, תראו מתי היא הולכת ל</w:t>
      </w:r>
      <w:r>
        <w:rPr>
          <w:rFonts w:hint="cs"/>
          <w:rtl/>
        </w:rPr>
        <w:t xml:space="preserve">אש, איך חלוקת העבודה, מתי שולחים אותה לקרב </w:t>
      </w:r>
      <w:r>
        <w:rPr>
          <w:rtl/>
        </w:rPr>
        <w:t>–</w:t>
      </w:r>
      <w:r>
        <w:rPr>
          <w:rFonts w:hint="cs"/>
          <w:rtl/>
        </w:rPr>
        <w:t xml:space="preserve"> שזה פשע, מה זה פשע, ואיך עושים את זה לחינוך המיוחד? 13% משכרם, באורח שרירותי, חד-צדדי. זה אותו חינוך מיוחד שכל כך חשוב. </w:t>
      </w:r>
    </w:p>
    <w:p w14:paraId="44200171" w14:textId="77777777" w:rsidR="00000000" w:rsidRDefault="0003559D">
      <w:pPr>
        <w:pStyle w:val="a0"/>
        <w:rPr>
          <w:rFonts w:hint="cs"/>
          <w:rtl/>
        </w:rPr>
      </w:pPr>
    </w:p>
    <w:p w14:paraId="1AE41E40" w14:textId="77777777" w:rsidR="00000000" w:rsidRDefault="0003559D">
      <w:pPr>
        <w:pStyle w:val="a0"/>
        <w:rPr>
          <w:rFonts w:hint="cs"/>
          <w:rtl/>
        </w:rPr>
      </w:pPr>
      <w:r>
        <w:rPr>
          <w:rFonts w:hint="cs"/>
          <w:rtl/>
        </w:rPr>
        <w:t>אדוני היושב-ראש, כל-כך כל-כך ריסנתי את עצמי ארבע שנים שלא להגיד שום דבר. דבר ראשון, כי שר</w:t>
      </w:r>
      <w:r>
        <w:rPr>
          <w:rFonts w:hint="cs"/>
          <w:rtl/>
        </w:rPr>
        <w:t>ת החינוך היא אשה, ודבר שני, לא רציתי לגעת בזה, אבל אי-אפשר עוד.</w:t>
      </w:r>
    </w:p>
    <w:p w14:paraId="3C693AB1" w14:textId="77777777" w:rsidR="00000000" w:rsidRDefault="0003559D">
      <w:pPr>
        <w:pStyle w:val="a0"/>
        <w:rPr>
          <w:rFonts w:hint="cs"/>
          <w:rtl/>
        </w:rPr>
      </w:pPr>
    </w:p>
    <w:p w14:paraId="2BFD700B" w14:textId="77777777" w:rsidR="00000000" w:rsidRDefault="0003559D">
      <w:pPr>
        <w:pStyle w:val="a0"/>
        <w:rPr>
          <w:rFonts w:hint="cs"/>
          <w:rtl/>
        </w:rPr>
      </w:pPr>
      <w:r>
        <w:rPr>
          <w:rFonts w:hint="cs"/>
          <w:rtl/>
        </w:rPr>
        <w:t>בכלל, אני מציעה שתשימו לב לסט המונחים שיוצא מהמשרד הזה. הכול מדבר על מהפכה, אין שינויים. מהפכות, הפיכה; אין שינוי, אין השבחה.</w:t>
      </w:r>
    </w:p>
    <w:p w14:paraId="34C0245F" w14:textId="77777777" w:rsidR="00000000" w:rsidRDefault="0003559D">
      <w:pPr>
        <w:pStyle w:val="a0"/>
        <w:rPr>
          <w:rFonts w:hint="cs"/>
          <w:rtl/>
        </w:rPr>
      </w:pPr>
    </w:p>
    <w:p w14:paraId="4A402A33" w14:textId="77777777" w:rsidR="00000000" w:rsidRDefault="0003559D">
      <w:pPr>
        <w:pStyle w:val="af0"/>
        <w:rPr>
          <w:rtl/>
        </w:rPr>
      </w:pPr>
      <w:r>
        <w:rPr>
          <w:rFonts w:hint="eastAsia"/>
          <w:rtl/>
        </w:rPr>
        <w:t>יוסי</w:t>
      </w:r>
      <w:r>
        <w:rPr>
          <w:rtl/>
        </w:rPr>
        <w:t xml:space="preserve"> שריד (יחד):</w:t>
      </w:r>
    </w:p>
    <w:p w14:paraId="1A9FD0A1" w14:textId="77777777" w:rsidR="00000000" w:rsidRDefault="0003559D">
      <w:pPr>
        <w:pStyle w:val="a0"/>
        <w:rPr>
          <w:rFonts w:hint="cs"/>
          <w:rtl/>
        </w:rPr>
      </w:pPr>
    </w:p>
    <w:p w14:paraId="00136BC3" w14:textId="77777777" w:rsidR="00000000" w:rsidRDefault="0003559D">
      <w:pPr>
        <w:pStyle w:val="a0"/>
        <w:ind w:left="719" w:firstLine="0"/>
        <w:rPr>
          <w:rFonts w:hint="cs"/>
          <w:rtl/>
        </w:rPr>
      </w:pPr>
      <w:r>
        <w:rPr>
          <w:rFonts w:hint="cs"/>
          <w:rtl/>
        </w:rPr>
        <w:t>פחות שעות.</w:t>
      </w:r>
    </w:p>
    <w:p w14:paraId="0419BEF5" w14:textId="77777777" w:rsidR="00000000" w:rsidRDefault="0003559D">
      <w:pPr>
        <w:pStyle w:val="a0"/>
        <w:rPr>
          <w:rFonts w:hint="cs"/>
          <w:rtl/>
        </w:rPr>
      </w:pPr>
    </w:p>
    <w:p w14:paraId="6ABF696F" w14:textId="77777777" w:rsidR="00000000" w:rsidRDefault="0003559D">
      <w:pPr>
        <w:pStyle w:val="af1"/>
        <w:rPr>
          <w:rtl/>
        </w:rPr>
      </w:pPr>
      <w:r>
        <w:rPr>
          <w:rtl/>
        </w:rPr>
        <w:t>היו"ר ראובן ריבלין:</w:t>
      </w:r>
    </w:p>
    <w:p w14:paraId="4C3CCA2B" w14:textId="77777777" w:rsidR="00000000" w:rsidRDefault="0003559D">
      <w:pPr>
        <w:pStyle w:val="a0"/>
        <w:rPr>
          <w:rtl/>
        </w:rPr>
      </w:pPr>
    </w:p>
    <w:p w14:paraId="5324AB23" w14:textId="77777777" w:rsidR="00000000" w:rsidRDefault="0003559D">
      <w:pPr>
        <w:pStyle w:val="a0"/>
        <w:rPr>
          <w:rFonts w:hint="cs"/>
          <w:rtl/>
        </w:rPr>
      </w:pPr>
      <w:r>
        <w:rPr>
          <w:rFonts w:hint="cs"/>
          <w:rtl/>
        </w:rPr>
        <w:t>חבר הכנסת שרי</w:t>
      </w:r>
      <w:r>
        <w:rPr>
          <w:rFonts w:hint="cs"/>
          <w:rtl/>
        </w:rPr>
        <w:t>ד, אדוני כבר דיבר.</w:t>
      </w:r>
    </w:p>
    <w:p w14:paraId="40C63D8C" w14:textId="77777777" w:rsidR="00000000" w:rsidRDefault="0003559D">
      <w:pPr>
        <w:pStyle w:val="a0"/>
        <w:rPr>
          <w:rFonts w:hint="cs"/>
          <w:rtl/>
        </w:rPr>
      </w:pPr>
    </w:p>
    <w:p w14:paraId="103409EA" w14:textId="77777777" w:rsidR="00000000" w:rsidRDefault="0003559D">
      <w:pPr>
        <w:pStyle w:val="-"/>
        <w:rPr>
          <w:rtl/>
        </w:rPr>
      </w:pPr>
      <w:bookmarkStart w:id="35" w:name="FS000000433T31_08_2004_11_36_10C"/>
      <w:bookmarkEnd w:id="35"/>
      <w:r>
        <w:rPr>
          <w:rtl/>
        </w:rPr>
        <w:t>דליה איציק (העבודה-מימד):</w:t>
      </w:r>
    </w:p>
    <w:p w14:paraId="376D189F" w14:textId="77777777" w:rsidR="00000000" w:rsidRDefault="0003559D">
      <w:pPr>
        <w:pStyle w:val="a0"/>
        <w:rPr>
          <w:rtl/>
        </w:rPr>
      </w:pPr>
    </w:p>
    <w:p w14:paraId="6F565198" w14:textId="77777777" w:rsidR="00000000" w:rsidRDefault="0003559D">
      <w:pPr>
        <w:pStyle w:val="a0"/>
        <w:rPr>
          <w:rFonts w:hint="cs"/>
          <w:rtl/>
        </w:rPr>
      </w:pPr>
      <w:r>
        <w:rPr>
          <w:rFonts w:hint="cs"/>
          <w:rtl/>
        </w:rPr>
        <w:t xml:space="preserve">כך היתה מהפכת התקשורת. אתה זוכר את משרד התקשורת? מהפכת השמים הפתוחים </w:t>
      </w:r>
      <w:r>
        <w:rPr>
          <w:rtl/>
        </w:rPr>
        <w:t>–</w:t>
      </w:r>
      <w:r>
        <w:rPr>
          <w:rFonts w:hint="cs"/>
          <w:rtl/>
        </w:rPr>
        <w:t xml:space="preserve"> מה לא הבטיחו לנו? מה לא אמרו לנו? השרה אז הסבירה לנו שזה ישביח את הערוץ הראשון, שזה ישביח את הערוץ השני, ומה לא יקרה למערכת הזאת, והתוצאה </w:t>
      </w:r>
      <w:r>
        <w:rPr>
          <w:rFonts w:hint="cs"/>
          <w:rtl/>
        </w:rPr>
        <w:t xml:space="preserve">ידועה. </w:t>
      </w:r>
    </w:p>
    <w:p w14:paraId="5D851925" w14:textId="77777777" w:rsidR="00000000" w:rsidRDefault="0003559D">
      <w:pPr>
        <w:pStyle w:val="a0"/>
        <w:rPr>
          <w:rFonts w:hint="cs"/>
          <w:rtl/>
        </w:rPr>
      </w:pPr>
    </w:p>
    <w:p w14:paraId="5622940E" w14:textId="77777777" w:rsidR="00000000" w:rsidRDefault="0003559D">
      <w:pPr>
        <w:pStyle w:val="a0"/>
        <w:rPr>
          <w:rFonts w:hint="cs"/>
          <w:rtl/>
        </w:rPr>
      </w:pPr>
      <w:r>
        <w:rPr>
          <w:rFonts w:hint="cs"/>
          <w:rtl/>
        </w:rPr>
        <w:t xml:space="preserve">אף אחד שם לא לומד שבחינוך צריך סבלנות, שזה תהליך ארוך טווח, שצריך התמדה, פעם אחר פעם, יש תסכולים עד שזה יצליח. </w:t>
      </w:r>
    </w:p>
    <w:p w14:paraId="0796C158" w14:textId="77777777" w:rsidR="00000000" w:rsidRDefault="0003559D">
      <w:pPr>
        <w:pStyle w:val="a0"/>
        <w:rPr>
          <w:rFonts w:hint="cs"/>
          <w:rtl/>
        </w:rPr>
      </w:pPr>
    </w:p>
    <w:p w14:paraId="3D8401CB" w14:textId="77777777" w:rsidR="00000000" w:rsidRDefault="0003559D">
      <w:pPr>
        <w:pStyle w:val="a0"/>
        <w:rPr>
          <w:rFonts w:hint="cs"/>
          <w:rtl/>
        </w:rPr>
      </w:pPr>
      <w:r>
        <w:rPr>
          <w:rFonts w:hint="cs"/>
          <w:rtl/>
        </w:rPr>
        <w:t>גם לשיטתה של השרה, אדוני היושב-ראש, למה לעורר ציפיות כאלה? לו הייתי במקומה, הייתי אומרת להורים: חברים יקרים, זה לא הולך לקרות ביום אחד</w:t>
      </w:r>
      <w:r>
        <w:rPr>
          <w:rFonts w:hint="cs"/>
          <w:rtl/>
        </w:rPr>
        <w:t xml:space="preserve">, אין קפיצות דרך בחינוך. עוד פעם ועוד פעם אני צריכה את העזרה שלכם, את הסיוע של המורים, בלעדיכם זה לא יקרה. </w:t>
      </w:r>
    </w:p>
    <w:p w14:paraId="0C45A4C3" w14:textId="77777777" w:rsidR="00000000" w:rsidRDefault="0003559D">
      <w:pPr>
        <w:pStyle w:val="a0"/>
        <w:rPr>
          <w:rFonts w:hint="cs"/>
          <w:rtl/>
        </w:rPr>
      </w:pPr>
    </w:p>
    <w:p w14:paraId="66CE8269" w14:textId="77777777" w:rsidR="00000000" w:rsidRDefault="0003559D">
      <w:pPr>
        <w:pStyle w:val="a0"/>
        <w:rPr>
          <w:rFonts w:hint="cs"/>
          <w:rtl/>
        </w:rPr>
      </w:pPr>
      <w:r>
        <w:rPr>
          <w:rFonts w:hint="cs"/>
          <w:rtl/>
        </w:rPr>
        <w:t>אדוני היושב-ראש, נגיד שהמורים לא טובים - היא תייבא מורים מתאילנד, מסין? אפשר לייבא משם מורים? באיזו יוהרה היא דיברה בריאיון הזה. אלוהים אדירים, כאי</w:t>
      </w:r>
      <w:r>
        <w:rPr>
          <w:rFonts w:hint="cs"/>
          <w:rtl/>
        </w:rPr>
        <w:t>לו לא היא השרה המקצצת או המקצצת הלאומית בין השרים במדינת ישראל: 13% קיצוצים, אני לא זוכרת דבר כזה.</w:t>
      </w:r>
    </w:p>
    <w:p w14:paraId="1B6DF17B" w14:textId="77777777" w:rsidR="00000000" w:rsidRDefault="0003559D">
      <w:pPr>
        <w:pStyle w:val="a0"/>
        <w:rPr>
          <w:rFonts w:hint="cs"/>
          <w:rtl/>
        </w:rPr>
      </w:pPr>
    </w:p>
    <w:p w14:paraId="63D5AE68" w14:textId="77777777" w:rsidR="00000000" w:rsidRDefault="0003559D">
      <w:pPr>
        <w:pStyle w:val="a0"/>
        <w:rPr>
          <w:rFonts w:hint="cs"/>
          <w:rtl/>
        </w:rPr>
      </w:pPr>
      <w:r>
        <w:rPr>
          <w:rFonts w:hint="cs"/>
          <w:rtl/>
        </w:rPr>
        <w:t>אתה ואני היינו שרים, אדוני היושב-ראש, אני זוכרת שראש הממשלה של היום ביקש ממני לקצץ. איזה מלחמות ניהלתי. היא יודעת לנהל מלחמות כשהיא רוצה.</w:t>
      </w:r>
    </w:p>
    <w:p w14:paraId="1790CADD" w14:textId="77777777" w:rsidR="00000000" w:rsidRDefault="0003559D">
      <w:pPr>
        <w:pStyle w:val="a0"/>
        <w:rPr>
          <w:rFonts w:hint="cs"/>
          <w:rtl/>
        </w:rPr>
      </w:pPr>
    </w:p>
    <w:p w14:paraId="28C33629" w14:textId="77777777" w:rsidR="00000000" w:rsidRDefault="0003559D">
      <w:pPr>
        <w:pStyle w:val="a0"/>
        <w:rPr>
          <w:rFonts w:hint="cs"/>
          <w:rtl/>
        </w:rPr>
      </w:pPr>
      <w:r>
        <w:rPr>
          <w:rFonts w:hint="cs"/>
          <w:rtl/>
        </w:rPr>
        <w:t>באה הצעת החוק הזא</w:t>
      </w:r>
      <w:r>
        <w:rPr>
          <w:rFonts w:hint="cs"/>
          <w:rtl/>
        </w:rPr>
        <w:t>ת, ובמקום שהשרה תאמר לעצמה: איפה השכל, אני רוצה לשמור על עצמי, כדי שמחר אם יעקב אדרי יבוא ויגיד שהוא רוצה באור-עקיבא יום לימודים ארוך, תגיד לו השרה: אדוני, אני לא יכולה, יש קריטריונים. הקריטריונים זה החתך הסוציו-אקונומי. מה היא עושה עכשיו? היא רוצה להחליט.</w:t>
      </w:r>
      <w:r>
        <w:rPr>
          <w:rFonts w:hint="cs"/>
          <w:rtl/>
        </w:rPr>
        <w:t xml:space="preserve"> למה היא תחליט? אתם זוכרים את נאום הג'ובים שלה? אתם זוכרים שבוע אחרי כן מה קרה עם הג'ובים? כך זה יקרה עכשיו.</w:t>
      </w:r>
    </w:p>
    <w:p w14:paraId="64018D5F" w14:textId="77777777" w:rsidR="00000000" w:rsidRDefault="0003559D">
      <w:pPr>
        <w:pStyle w:val="a0"/>
        <w:rPr>
          <w:rFonts w:hint="cs"/>
          <w:rtl/>
        </w:rPr>
      </w:pPr>
    </w:p>
    <w:p w14:paraId="2A99647B" w14:textId="77777777" w:rsidR="00000000" w:rsidRDefault="0003559D">
      <w:pPr>
        <w:pStyle w:val="af0"/>
        <w:rPr>
          <w:rtl/>
        </w:rPr>
      </w:pPr>
      <w:r>
        <w:rPr>
          <w:rFonts w:hint="eastAsia"/>
          <w:rtl/>
        </w:rPr>
        <w:t>יחיאל</w:t>
      </w:r>
      <w:r>
        <w:rPr>
          <w:rtl/>
        </w:rPr>
        <w:t xml:space="preserve"> חזן (הליכוד):</w:t>
      </w:r>
    </w:p>
    <w:p w14:paraId="59B09CE5" w14:textId="77777777" w:rsidR="00000000" w:rsidRDefault="0003559D">
      <w:pPr>
        <w:pStyle w:val="a0"/>
        <w:rPr>
          <w:rtl/>
        </w:rPr>
      </w:pPr>
    </w:p>
    <w:p w14:paraId="677FF1B4" w14:textId="77777777" w:rsidR="00000000" w:rsidRDefault="0003559D">
      <w:pPr>
        <w:pStyle w:val="a0"/>
        <w:ind w:left="720" w:hanging="1"/>
        <w:rPr>
          <w:rFonts w:hint="cs"/>
          <w:rtl/>
        </w:rPr>
      </w:pPr>
      <w:r>
        <w:rPr>
          <w:rFonts w:hint="cs"/>
          <w:rtl/>
        </w:rPr>
        <w:t>את חילקת יותר ג'ובים משרת החינוך.</w:t>
      </w:r>
    </w:p>
    <w:p w14:paraId="3268718A" w14:textId="77777777" w:rsidR="00000000" w:rsidRDefault="0003559D">
      <w:pPr>
        <w:pStyle w:val="a0"/>
        <w:ind w:left="720" w:hanging="1"/>
        <w:rPr>
          <w:rtl/>
        </w:rPr>
      </w:pPr>
    </w:p>
    <w:p w14:paraId="6BD88B3B" w14:textId="77777777" w:rsidR="00000000" w:rsidRDefault="0003559D">
      <w:pPr>
        <w:pStyle w:val="a0"/>
        <w:ind w:left="720" w:hanging="1"/>
        <w:rPr>
          <w:rFonts w:hint="cs"/>
          <w:rtl/>
        </w:rPr>
      </w:pPr>
    </w:p>
    <w:p w14:paraId="6D6236F0" w14:textId="77777777" w:rsidR="00000000" w:rsidRDefault="0003559D">
      <w:pPr>
        <w:pStyle w:val="-"/>
        <w:rPr>
          <w:rtl/>
        </w:rPr>
      </w:pPr>
      <w:bookmarkStart w:id="36" w:name="FS000000433T31_08_2004_11_38_51C"/>
      <w:bookmarkEnd w:id="36"/>
      <w:r>
        <w:rPr>
          <w:rtl/>
        </w:rPr>
        <w:t>דליה איציק (העבודה-מימד):</w:t>
      </w:r>
    </w:p>
    <w:p w14:paraId="6BE29397" w14:textId="77777777" w:rsidR="00000000" w:rsidRDefault="0003559D">
      <w:pPr>
        <w:pStyle w:val="a0"/>
        <w:rPr>
          <w:rtl/>
        </w:rPr>
      </w:pPr>
    </w:p>
    <w:p w14:paraId="6E44F22D" w14:textId="77777777" w:rsidR="00000000" w:rsidRDefault="0003559D">
      <w:pPr>
        <w:pStyle w:val="a0"/>
        <w:rPr>
          <w:rFonts w:hint="cs"/>
          <w:rtl/>
        </w:rPr>
      </w:pPr>
      <w:r>
        <w:rPr>
          <w:rFonts w:hint="cs"/>
          <w:rtl/>
        </w:rPr>
        <w:t xml:space="preserve">שקט, אתה. עכשיו אני מדברת. </w:t>
      </w:r>
    </w:p>
    <w:p w14:paraId="660B9EF5" w14:textId="77777777" w:rsidR="00000000" w:rsidRDefault="0003559D">
      <w:pPr>
        <w:pStyle w:val="a0"/>
        <w:rPr>
          <w:rFonts w:hint="cs"/>
          <w:rtl/>
        </w:rPr>
      </w:pPr>
    </w:p>
    <w:p w14:paraId="66DE0B85" w14:textId="77777777" w:rsidR="00000000" w:rsidRDefault="0003559D">
      <w:pPr>
        <w:pStyle w:val="a0"/>
        <w:rPr>
          <w:rFonts w:hint="cs"/>
          <w:rtl/>
        </w:rPr>
      </w:pPr>
      <w:r>
        <w:rPr>
          <w:rFonts w:hint="cs"/>
          <w:rtl/>
        </w:rPr>
        <w:t xml:space="preserve">מערכת החינוך תפולג שוב. </w:t>
      </w:r>
    </w:p>
    <w:p w14:paraId="6F6CEA72" w14:textId="77777777" w:rsidR="00000000" w:rsidRDefault="0003559D">
      <w:pPr>
        <w:pStyle w:val="a0"/>
        <w:rPr>
          <w:rFonts w:hint="cs"/>
          <w:rtl/>
        </w:rPr>
      </w:pPr>
    </w:p>
    <w:p w14:paraId="406AFE4A" w14:textId="77777777" w:rsidR="00000000" w:rsidRDefault="0003559D">
      <w:pPr>
        <w:pStyle w:val="af1"/>
        <w:rPr>
          <w:rtl/>
        </w:rPr>
      </w:pPr>
      <w:r>
        <w:rPr>
          <w:rtl/>
        </w:rPr>
        <w:t>היו"ר ר</w:t>
      </w:r>
      <w:r>
        <w:rPr>
          <w:rtl/>
        </w:rPr>
        <w:t>אובן ריבלין:</w:t>
      </w:r>
    </w:p>
    <w:p w14:paraId="63AA45DB" w14:textId="77777777" w:rsidR="00000000" w:rsidRDefault="0003559D">
      <w:pPr>
        <w:pStyle w:val="a0"/>
        <w:rPr>
          <w:rtl/>
        </w:rPr>
      </w:pPr>
    </w:p>
    <w:p w14:paraId="1646CEC2" w14:textId="77777777" w:rsidR="00000000" w:rsidRDefault="0003559D">
      <w:pPr>
        <w:pStyle w:val="a0"/>
        <w:rPr>
          <w:rFonts w:hint="cs"/>
          <w:rtl/>
        </w:rPr>
      </w:pPr>
      <w:r>
        <w:rPr>
          <w:rFonts w:hint="cs"/>
          <w:rtl/>
        </w:rPr>
        <w:t>חבר הכנסת חזן, אתה מייד אחריה.</w:t>
      </w:r>
    </w:p>
    <w:p w14:paraId="3576A70B" w14:textId="77777777" w:rsidR="00000000" w:rsidRDefault="0003559D">
      <w:pPr>
        <w:pStyle w:val="a0"/>
        <w:rPr>
          <w:rFonts w:hint="cs"/>
          <w:rtl/>
        </w:rPr>
      </w:pPr>
    </w:p>
    <w:p w14:paraId="23F31E2D" w14:textId="77777777" w:rsidR="00000000" w:rsidRDefault="0003559D">
      <w:pPr>
        <w:pStyle w:val="-"/>
        <w:rPr>
          <w:rtl/>
        </w:rPr>
      </w:pPr>
      <w:bookmarkStart w:id="37" w:name="FS000000560T31_08_2004_12_27_20C"/>
      <w:bookmarkEnd w:id="37"/>
      <w:r>
        <w:rPr>
          <w:rtl/>
        </w:rPr>
        <w:t>אחמד טיבי (חד"ש-תע"ל):</w:t>
      </w:r>
    </w:p>
    <w:p w14:paraId="40D95B45" w14:textId="77777777" w:rsidR="00000000" w:rsidRDefault="0003559D">
      <w:pPr>
        <w:pStyle w:val="a0"/>
        <w:rPr>
          <w:rtl/>
        </w:rPr>
      </w:pPr>
    </w:p>
    <w:p w14:paraId="6D8F455F" w14:textId="77777777" w:rsidR="00000000" w:rsidRDefault="0003559D">
      <w:pPr>
        <w:pStyle w:val="a0"/>
        <w:rPr>
          <w:rFonts w:hint="cs"/>
          <w:rtl/>
        </w:rPr>
      </w:pPr>
      <w:r>
        <w:rPr>
          <w:rFonts w:hint="cs"/>
          <w:rtl/>
        </w:rPr>
        <w:t xml:space="preserve">יבואו אליה אותם חברי מרכז, אותו מרכז מהולל, ויסבירו לה: גברתי השרה, את רוצה להיבחר, אצלנו יהיה יום חינוך ארוך. </w:t>
      </w:r>
    </w:p>
    <w:p w14:paraId="2C654F84" w14:textId="77777777" w:rsidR="00000000" w:rsidRDefault="0003559D">
      <w:pPr>
        <w:pStyle w:val="a0"/>
        <w:rPr>
          <w:rFonts w:hint="cs"/>
          <w:rtl/>
        </w:rPr>
      </w:pPr>
    </w:p>
    <w:p w14:paraId="45A83420" w14:textId="77777777" w:rsidR="00000000" w:rsidRDefault="0003559D">
      <w:pPr>
        <w:pStyle w:val="-"/>
        <w:rPr>
          <w:rtl/>
        </w:rPr>
      </w:pPr>
      <w:r>
        <w:rPr>
          <w:rtl/>
        </w:rPr>
        <w:t>דליה איציק (העבודה-מימד):</w:t>
      </w:r>
    </w:p>
    <w:p w14:paraId="60E479CD" w14:textId="77777777" w:rsidR="00000000" w:rsidRDefault="0003559D">
      <w:pPr>
        <w:pStyle w:val="a0"/>
        <w:rPr>
          <w:rFonts w:hint="cs"/>
          <w:rtl/>
        </w:rPr>
      </w:pPr>
    </w:p>
    <w:p w14:paraId="3821A6EF" w14:textId="77777777" w:rsidR="00000000" w:rsidRDefault="0003559D">
      <w:pPr>
        <w:pStyle w:val="a0"/>
        <w:rPr>
          <w:rFonts w:hint="cs"/>
          <w:rtl/>
        </w:rPr>
      </w:pPr>
      <w:r>
        <w:rPr>
          <w:rFonts w:hint="cs"/>
          <w:rtl/>
        </w:rPr>
        <w:t xml:space="preserve">ריבונו של עולם, במקום שזה ישמור עליה - אני לא </w:t>
      </w:r>
      <w:r>
        <w:rPr>
          <w:rFonts w:hint="cs"/>
          <w:rtl/>
        </w:rPr>
        <w:t>מבינה את התיקון הזה. אתה, יעקב אדרי, אתה איש רציני, הקמת עיר לתפארת, עשית עבודה נהדרת, אתה יודע כמה חשוב שיהיו קריטריונים שישמרו עלינו. עכשיו מפקיעים את זה, ועכשיו רק היא תחליט. איפה ההיגיון? איפה השכל? איפה התבונה?</w:t>
      </w:r>
    </w:p>
    <w:p w14:paraId="7E0DE328" w14:textId="77777777" w:rsidR="00000000" w:rsidRDefault="0003559D">
      <w:pPr>
        <w:pStyle w:val="a0"/>
        <w:rPr>
          <w:rFonts w:hint="cs"/>
          <w:rtl/>
        </w:rPr>
      </w:pPr>
    </w:p>
    <w:p w14:paraId="75D0688B" w14:textId="77777777" w:rsidR="00000000" w:rsidRDefault="0003559D">
      <w:pPr>
        <w:pStyle w:val="a0"/>
        <w:rPr>
          <w:rFonts w:hint="cs"/>
          <w:rtl/>
        </w:rPr>
      </w:pPr>
      <w:r>
        <w:rPr>
          <w:rFonts w:hint="cs"/>
          <w:rtl/>
        </w:rPr>
        <w:t>דבר אחרון שרציתי להגיד הוא לגבי מעבר לח</w:t>
      </w:r>
      <w:r>
        <w:rPr>
          <w:rFonts w:hint="cs"/>
          <w:rtl/>
        </w:rPr>
        <w:t>מישה ימי לימודים. לא צריך לעמוד בפני כיתה, ואפילו לא צריך להבין את לבו או את לבה של מערכת החינוך כדי לדעת מה קורה בעיירות הפיתוח. אתה, יחיאל חזן, שמתיימר לייצג אותן, יודע מה קורה בעיירות הפיתוח כשעוברים לחמישה ימי לימודים. הילדים שלי ילכו למוזיאונים, אבל י</w:t>
      </w:r>
      <w:r>
        <w:rPr>
          <w:rFonts w:hint="cs"/>
          <w:rtl/>
        </w:rPr>
        <w:t xml:space="preserve">ש מקומות שאין בהם אפילו מתנ"ס. לאן הילדים הללו ילכו? אלה ארבע שעות איכותיות של בוקר. מה יעשו אתם? </w:t>
      </w:r>
    </w:p>
    <w:p w14:paraId="574795CE" w14:textId="77777777" w:rsidR="00000000" w:rsidRDefault="0003559D">
      <w:pPr>
        <w:pStyle w:val="a0"/>
        <w:rPr>
          <w:rFonts w:hint="cs"/>
          <w:rtl/>
        </w:rPr>
      </w:pPr>
    </w:p>
    <w:p w14:paraId="704ADCAB" w14:textId="77777777" w:rsidR="00000000" w:rsidRDefault="0003559D">
      <w:pPr>
        <w:pStyle w:val="a0"/>
        <w:rPr>
          <w:rFonts w:hint="cs"/>
          <w:rtl/>
        </w:rPr>
      </w:pPr>
      <w:r>
        <w:rPr>
          <w:rFonts w:hint="cs"/>
          <w:rtl/>
        </w:rPr>
        <w:t>מצד אחד סוגרים ומצד שני מביאים. מה אומרים? נסגור את בתי-הספר, לא צריך סייעות, אין חשמל, אין מים, לא פותחים את בית-הספר. זה חיסכון. יגיד לך יושב-ראש הכנסת שכ</w:t>
      </w:r>
      <w:r>
        <w:rPr>
          <w:rFonts w:hint="cs"/>
          <w:rtl/>
        </w:rPr>
        <w:t xml:space="preserve">שסוגרים את הכנסת, זה חוסך. יחסכו את בתי-הספר. בכלל, אם יעברו לשלושה ימים, זה יעזור מאוד לתלמידים. אם יסגרו את בית-הספר, בכלל יותר טוב. יש מי שאמר לי, שאילולא התלמידים, היה נהדר בבית-הספר. </w:t>
      </w:r>
    </w:p>
    <w:p w14:paraId="03008E5A" w14:textId="77777777" w:rsidR="00000000" w:rsidRDefault="0003559D">
      <w:pPr>
        <w:pStyle w:val="a0"/>
        <w:rPr>
          <w:rFonts w:hint="cs"/>
          <w:rtl/>
        </w:rPr>
      </w:pPr>
    </w:p>
    <w:p w14:paraId="4761BA7B" w14:textId="77777777" w:rsidR="00000000" w:rsidRDefault="0003559D">
      <w:pPr>
        <w:pStyle w:val="a0"/>
        <w:rPr>
          <w:rFonts w:hint="cs"/>
          <w:rtl/>
        </w:rPr>
      </w:pPr>
      <w:r>
        <w:rPr>
          <w:rFonts w:hint="cs"/>
          <w:rtl/>
        </w:rPr>
        <w:t>זה מה שהולך וקורה במשרד החינוך בשלוש השנים וחצי הללו. זאת משימה קש</w:t>
      </w:r>
      <w:r>
        <w:rPr>
          <w:rFonts w:hint="cs"/>
          <w:rtl/>
        </w:rPr>
        <w:t>ה להיות שר חינוך, אולי זו אחת המשימות הקשות, אבל אין ספק שלאחרונה חסר שר חינוך במדינת ישראל, וכל יום רואים את זה יותר. תודה רבה.</w:t>
      </w:r>
    </w:p>
    <w:p w14:paraId="0B3BEBD6" w14:textId="77777777" w:rsidR="00000000" w:rsidRDefault="0003559D">
      <w:pPr>
        <w:pStyle w:val="a0"/>
        <w:rPr>
          <w:rFonts w:hint="cs"/>
          <w:rtl/>
        </w:rPr>
      </w:pPr>
    </w:p>
    <w:p w14:paraId="14D3317C" w14:textId="77777777" w:rsidR="00000000" w:rsidRDefault="0003559D">
      <w:pPr>
        <w:pStyle w:val="af1"/>
        <w:rPr>
          <w:rtl/>
        </w:rPr>
      </w:pPr>
      <w:r>
        <w:rPr>
          <w:rtl/>
        </w:rPr>
        <w:t>היו"ר ראובן ריבלין:</w:t>
      </w:r>
    </w:p>
    <w:p w14:paraId="051E1321" w14:textId="77777777" w:rsidR="00000000" w:rsidRDefault="0003559D">
      <w:pPr>
        <w:pStyle w:val="a0"/>
        <w:rPr>
          <w:rtl/>
        </w:rPr>
      </w:pPr>
    </w:p>
    <w:p w14:paraId="6DD08B7D" w14:textId="77777777" w:rsidR="00000000" w:rsidRDefault="0003559D">
      <w:pPr>
        <w:pStyle w:val="a0"/>
        <w:rPr>
          <w:rFonts w:hint="cs"/>
          <w:rtl/>
        </w:rPr>
      </w:pPr>
      <w:r>
        <w:rPr>
          <w:rFonts w:hint="cs"/>
          <w:rtl/>
        </w:rPr>
        <w:t>תודה לחברת הכנסת דליה איציק. חבר הכנסת יאיר פרץ - אינו נוכח. חבר הכנסת איוב קרא - אינו נוכח. חבר הכנסת יח</w:t>
      </w:r>
      <w:r>
        <w:rPr>
          <w:rFonts w:hint="cs"/>
          <w:rtl/>
        </w:rPr>
        <w:t xml:space="preserve">יאל חזן, בבקשה. אחריו </w:t>
      </w:r>
      <w:r>
        <w:rPr>
          <w:rtl/>
        </w:rPr>
        <w:t>–</w:t>
      </w:r>
      <w:r>
        <w:rPr>
          <w:rFonts w:hint="cs"/>
          <w:rtl/>
        </w:rPr>
        <w:t xml:space="preserve"> חבר הכנסת אברהם רביץ.</w:t>
      </w:r>
    </w:p>
    <w:p w14:paraId="74842495" w14:textId="77777777" w:rsidR="00000000" w:rsidRDefault="0003559D">
      <w:pPr>
        <w:pStyle w:val="a0"/>
        <w:ind w:firstLine="0"/>
        <w:rPr>
          <w:rFonts w:hint="cs"/>
          <w:rtl/>
        </w:rPr>
      </w:pPr>
    </w:p>
    <w:p w14:paraId="0C7C50CF" w14:textId="77777777" w:rsidR="00000000" w:rsidRDefault="0003559D">
      <w:pPr>
        <w:pStyle w:val="a"/>
        <w:rPr>
          <w:rtl/>
        </w:rPr>
      </w:pPr>
      <w:bookmarkStart w:id="38" w:name="FS000001040T31_08_2004_12_07_16"/>
      <w:bookmarkStart w:id="39" w:name="_Toc90824971"/>
      <w:bookmarkEnd w:id="38"/>
      <w:r>
        <w:rPr>
          <w:rFonts w:hint="eastAsia"/>
          <w:rtl/>
        </w:rPr>
        <w:t>יחיאל</w:t>
      </w:r>
      <w:r>
        <w:rPr>
          <w:rtl/>
        </w:rPr>
        <w:t xml:space="preserve"> חזן (הליכוד):</w:t>
      </w:r>
      <w:bookmarkEnd w:id="39"/>
    </w:p>
    <w:p w14:paraId="1834BF3D" w14:textId="77777777" w:rsidR="00000000" w:rsidRDefault="0003559D">
      <w:pPr>
        <w:pStyle w:val="a0"/>
        <w:rPr>
          <w:rFonts w:hint="cs"/>
          <w:rtl/>
        </w:rPr>
      </w:pPr>
    </w:p>
    <w:p w14:paraId="3A9936D1" w14:textId="77777777" w:rsidR="00000000" w:rsidRDefault="0003559D">
      <w:pPr>
        <w:pStyle w:val="a0"/>
        <w:rPr>
          <w:rFonts w:hint="cs"/>
          <w:rtl/>
        </w:rPr>
      </w:pPr>
      <w:r>
        <w:rPr>
          <w:rFonts w:hint="cs"/>
          <w:rtl/>
        </w:rPr>
        <w:t>אדוני היושב-ראש, כנסת נכבדה, לי היה ברור שחברי מספסלי האופוזיציה אינם יכולים לפרגן. מה לעשות? הרי בסופו של דבר יש יום חינוך ארוך, ומחפשים מה לא בסדר, מה לא טוב ביום חינוך ארוך. אולי הגיע ה</w:t>
      </w:r>
      <w:r>
        <w:rPr>
          <w:rFonts w:hint="cs"/>
          <w:rtl/>
        </w:rPr>
        <w:t>רגע שחברי הכנסת, שיודעים שמערכת החינוך בטלטלה, יאמרו לשרת החינוך כל הכבוד על כך שלקחה את הנושא של החינוך בצורה מאוד מאוד רצינית, והיא גורמת לכך שילדי ישראל יתחילו בבוקר ויסיימו אחר-הצהריים. נכון, תמיד כאשר עושים שינויים, כשרוצים לגרום לכך שהתלמיד ילמד יותר</w:t>
      </w:r>
      <w:r>
        <w:rPr>
          <w:rFonts w:hint="cs"/>
          <w:rtl/>
        </w:rPr>
        <w:t xml:space="preserve"> שעות, יש ימים, כמו יום שישי, שהתלמיד אינו הולך לבית-הספר. </w:t>
      </w:r>
    </w:p>
    <w:p w14:paraId="22D8B77C" w14:textId="77777777" w:rsidR="00000000" w:rsidRDefault="0003559D">
      <w:pPr>
        <w:pStyle w:val="a0"/>
        <w:ind w:firstLine="0"/>
        <w:rPr>
          <w:rFonts w:hint="cs"/>
          <w:rtl/>
        </w:rPr>
      </w:pPr>
    </w:p>
    <w:p w14:paraId="6F03D56E" w14:textId="77777777" w:rsidR="00000000" w:rsidRDefault="0003559D">
      <w:pPr>
        <w:pStyle w:val="af1"/>
        <w:rPr>
          <w:rtl/>
        </w:rPr>
      </w:pPr>
      <w:r>
        <w:rPr>
          <w:rtl/>
        </w:rPr>
        <w:t>היו"ר ראובן ריבלין:</w:t>
      </w:r>
    </w:p>
    <w:p w14:paraId="011FBE72" w14:textId="77777777" w:rsidR="00000000" w:rsidRDefault="0003559D">
      <w:pPr>
        <w:pStyle w:val="a0"/>
        <w:rPr>
          <w:rtl/>
        </w:rPr>
      </w:pPr>
    </w:p>
    <w:p w14:paraId="39D9DB07" w14:textId="77777777" w:rsidR="00000000" w:rsidRDefault="0003559D">
      <w:pPr>
        <w:pStyle w:val="a0"/>
        <w:rPr>
          <w:rFonts w:hint="cs"/>
          <w:rtl/>
        </w:rPr>
      </w:pPr>
      <w:r>
        <w:rPr>
          <w:rFonts w:hint="cs"/>
          <w:rtl/>
        </w:rPr>
        <w:t>חברי הכנסת ממפלגת העבודה, אתם מפריעים לדובר.</w:t>
      </w:r>
    </w:p>
    <w:p w14:paraId="75B47D8C" w14:textId="77777777" w:rsidR="00000000" w:rsidRDefault="0003559D">
      <w:pPr>
        <w:pStyle w:val="a0"/>
        <w:ind w:firstLine="0"/>
        <w:rPr>
          <w:rFonts w:hint="cs"/>
          <w:rtl/>
        </w:rPr>
      </w:pPr>
    </w:p>
    <w:p w14:paraId="28415FA5" w14:textId="77777777" w:rsidR="00000000" w:rsidRDefault="0003559D">
      <w:pPr>
        <w:pStyle w:val="-"/>
        <w:rPr>
          <w:rtl/>
        </w:rPr>
      </w:pPr>
      <w:bookmarkStart w:id="40" w:name="FS000001040T31_08_2004_12_09_52C"/>
      <w:bookmarkEnd w:id="40"/>
      <w:r>
        <w:rPr>
          <w:rtl/>
        </w:rPr>
        <w:t>יחיאל חזן (הליכוד):</w:t>
      </w:r>
    </w:p>
    <w:p w14:paraId="6EFEF31D" w14:textId="77777777" w:rsidR="00000000" w:rsidRDefault="0003559D">
      <w:pPr>
        <w:pStyle w:val="a0"/>
        <w:rPr>
          <w:rtl/>
        </w:rPr>
      </w:pPr>
    </w:p>
    <w:p w14:paraId="45C185E3" w14:textId="77777777" w:rsidR="00000000" w:rsidRDefault="0003559D">
      <w:pPr>
        <w:pStyle w:val="a0"/>
        <w:rPr>
          <w:rFonts w:hint="cs"/>
          <w:rtl/>
        </w:rPr>
      </w:pPr>
      <w:r>
        <w:rPr>
          <w:rFonts w:hint="cs"/>
          <w:rtl/>
        </w:rPr>
        <w:t>יש הרבה מאוד מקורות במדינת ישראל שנותנים מענה הולם וטוב, כמו קרן-קרב, כמו מתנ"סים, כמו פעילות שהיישוב או הע</w:t>
      </w:r>
      <w:r>
        <w:rPr>
          <w:rFonts w:hint="cs"/>
          <w:rtl/>
        </w:rPr>
        <w:t xml:space="preserve">ירייה מייצרים, כדי להעסיק את התלמיד ולהעשירו. </w:t>
      </w:r>
    </w:p>
    <w:p w14:paraId="2C3A341A" w14:textId="77777777" w:rsidR="00000000" w:rsidRDefault="0003559D">
      <w:pPr>
        <w:pStyle w:val="a0"/>
        <w:ind w:firstLine="0"/>
        <w:rPr>
          <w:rFonts w:hint="cs"/>
          <w:rtl/>
        </w:rPr>
      </w:pPr>
    </w:p>
    <w:p w14:paraId="4FED8CBB" w14:textId="77777777" w:rsidR="00000000" w:rsidRDefault="0003559D">
      <w:pPr>
        <w:pStyle w:val="a0"/>
        <w:ind w:firstLine="0"/>
        <w:rPr>
          <w:rFonts w:hint="cs"/>
          <w:rtl/>
        </w:rPr>
      </w:pPr>
      <w:r>
        <w:rPr>
          <w:rFonts w:hint="cs"/>
          <w:rtl/>
        </w:rPr>
        <w:tab/>
        <w:t>צודקת שרת החינוך כאשר היא מבקשת לקבוע היכן יהיה יום חינוך ארוך. לדוגמה, אני חושב שבדרום תל-אביב צריך שיהיה יום חינוך ארוך, ואילו במקומות חזקים יותר יש בתי-ספר שאינם זקוקים לכך שבימים מסוימים יהיה אצלם יום חי</w:t>
      </w:r>
      <w:r>
        <w:rPr>
          <w:rFonts w:hint="cs"/>
          <w:rtl/>
        </w:rPr>
        <w:t xml:space="preserve">נוך ארוך. </w:t>
      </w:r>
    </w:p>
    <w:p w14:paraId="673CC01E" w14:textId="77777777" w:rsidR="00000000" w:rsidRDefault="0003559D">
      <w:pPr>
        <w:pStyle w:val="a0"/>
        <w:ind w:firstLine="0"/>
        <w:rPr>
          <w:rFonts w:hint="cs"/>
          <w:rtl/>
        </w:rPr>
      </w:pPr>
    </w:p>
    <w:p w14:paraId="20A3251A" w14:textId="77777777" w:rsidR="00000000" w:rsidRDefault="0003559D">
      <w:pPr>
        <w:pStyle w:val="a0"/>
        <w:ind w:firstLine="720"/>
        <w:rPr>
          <w:rFonts w:hint="cs"/>
          <w:rtl/>
        </w:rPr>
      </w:pPr>
      <w:r>
        <w:rPr>
          <w:rFonts w:hint="cs"/>
          <w:rtl/>
        </w:rPr>
        <w:t xml:space="preserve">אלא מה? כאשר חברי באופוזיציה מוצאים את האפליה, זה כבר הפך להיות עניין שבשגרה מי שיקבע היכן יהיה יום חינוך ארוך זה עוזי כהן, ולא כך הדבר. בכל המפלגות יש מרכזי מפלגות, לא רק בליכוד. גם אצלכם, במפלגת העבודה, יש מרכז מפלגה. </w:t>
      </w:r>
    </w:p>
    <w:p w14:paraId="2DD326FF" w14:textId="77777777" w:rsidR="00000000" w:rsidRDefault="0003559D">
      <w:pPr>
        <w:pStyle w:val="a0"/>
        <w:ind w:firstLine="0"/>
        <w:rPr>
          <w:rFonts w:hint="cs"/>
          <w:rtl/>
        </w:rPr>
      </w:pPr>
    </w:p>
    <w:p w14:paraId="188BC23B" w14:textId="77777777" w:rsidR="00000000" w:rsidRDefault="0003559D">
      <w:pPr>
        <w:pStyle w:val="a0"/>
        <w:ind w:firstLine="0"/>
        <w:rPr>
          <w:rFonts w:hint="cs"/>
          <w:rtl/>
        </w:rPr>
      </w:pPr>
      <w:r>
        <w:rPr>
          <w:rFonts w:hint="cs"/>
          <w:rtl/>
        </w:rPr>
        <w:tab/>
        <w:t>למשל, נודע לי שאתה, א</w:t>
      </w:r>
      <w:r>
        <w:rPr>
          <w:rFonts w:hint="cs"/>
          <w:rtl/>
        </w:rPr>
        <w:t>ופיר פינס, כשחשבת שאו-טו-טו אתה הולך להיות שר, כאשר התנהל משא-ומתן על צירופכם לממשלה, פגשת חברי מרכז בקריית-אונו אצל חבר משותף שלנו. מה קרה? אסור לפגוש חברי מרכז? אסור לשמוע את דעתם מהשטח?</w:t>
      </w:r>
      <w:bookmarkStart w:id="41" w:name="FS000001040T31_08_2004_12_14_08C"/>
      <w:bookmarkEnd w:id="41"/>
      <w:r>
        <w:rPr>
          <w:rFonts w:hint="cs"/>
          <w:rtl/>
        </w:rPr>
        <w:t xml:space="preserve"> מה, אנחנו צריכים להיות מנותקים מהעם? מה קרה? </w:t>
      </w:r>
    </w:p>
    <w:p w14:paraId="44A710BF" w14:textId="77777777" w:rsidR="00000000" w:rsidRDefault="0003559D">
      <w:pPr>
        <w:pStyle w:val="af0"/>
        <w:rPr>
          <w:rFonts w:hint="cs"/>
          <w:rtl/>
        </w:rPr>
      </w:pPr>
    </w:p>
    <w:p w14:paraId="583A5BE2" w14:textId="77777777" w:rsidR="00000000" w:rsidRDefault="0003559D">
      <w:pPr>
        <w:pStyle w:val="af0"/>
        <w:rPr>
          <w:rFonts w:hint="cs"/>
          <w:rtl/>
        </w:rPr>
      </w:pPr>
    </w:p>
    <w:p w14:paraId="51E3C78A" w14:textId="77777777" w:rsidR="00000000" w:rsidRDefault="0003559D">
      <w:pPr>
        <w:pStyle w:val="af0"/>
        <w:rPr>
          <w:rFonts w:hint="cs"/>
          <w:rtl/>
        </w:rPr>
      </w:pPr>
    </w:p>
    <w:p w14:paraId="2A6ADC31" w14:textId="77777777" w:rsidR="00000000" w:rsidRDefault="0003559D">
      <w:pPr>
        <w:pStyle w:val="af0"/>
        <w:rPr>
          <w:rtl/>
        </w:rPr>
      </w:pPr>
      <w:r>
        <w:rPr>
          <w:rFonts w:hint="eastAsia"/>
          <w:rtl/>
        </w:rPr>
        <w:t>אבשלום</w:t>
      </w:r>
      <w:r>
        <w:rPr>
          <w:rtl/>
        </w:rPr>
        <w:t xml:space="preserve"> וילן (יחד):</w:t>
      </w:r>
    </w:p>
    <w:p w14:paraId="608DFC38" w14:textId="77777777" w:rsidR="00000000" w:rsidRDefault="0003559D">
      <w:pPr>
        <w:pStyle w:val="a0"/>
        <w:rPr>
          <w:rFonts w:hint="cs"/>
          <w:rtl/>
        </w:rPr>
      </w:pPr>
    </w:p>
    <w:p w14:paraId="4211E7EE" w14:textId="77777777" w:rsidR="00000000" w:rsidRDefault="0003559D">
      <w:pPr>
        <w:pStyle w:val="a0"/>
        <w:rPr>
          <w:rFonts w:hint="cs"/>
          <w:rtl/>
        </w:rPr>
      </w:pPr>
      <w:r>
        <w:rPr>
          <w:rFonts w:hint="cs"/>
          <w:rtl/>
        </w:rPr>
        <w:t xml:space="preserve">אסור לחלק ג'ובים. </w:t>
      </w:r>
    </w:p>
    <w:p w14:paraId="43FB6B67" w14:textId="77777777" w:rsidR="00000000" w:rsidRDefault="0003559D">
      <w:pPr>
        <w:pStyle w:val="a0"/>
        <w:ind w:firstLine="0"/>
        <w:rPr>
          <w:rFonts w:hint="cs"/>
          <w:rtl/>
        </w:rPr>
      </w:pPr>
    </w:p>
    <w:p w14:paraId="1F54355F" w14:textId="77777777" w:rsidR="00000000" w:rsidRDefault="0003559D">
      <w:pPr>
        <w:pStyle w:val="-"/>
        <w:rPr>
          <w:rtl/>
        </w:rPr>
      </w:pPr>
      <w:bookmarkStart w:id="42" w:name="FS000001040T31_08_2004_12_15_07C"/>
      <w:bookmarkEnd w:id="42"/>
      <w:r>
        <w:rPr>
          <w:rtl/>
        </w:rPr>
        <w:t>יחיאל חזן (הליכוד):</w:t>
      </w:r>
    </w:p>
    <w:p w14:paraId="7C904703" w14:textId="77777777" w:rsidR="00000000" w:rsidRDefault="0003559D">
      <w:pPr>
        <w:pStyle w:val="a0"/>
        <w:rPr>
          <w:rtl/>
        </w:rPr>
      </w:pPr>
    </w:p>
    <w:p w14:paraId="4601458F" w14:textId="77777777" w:rsidR="00000000" w:rsidRDefault="0003559D">
      <w:pPr>
        <w:pStyle w:val="a0"/>
        <w:rPr>
          <w:rFonts w:hint="cs"/>
          <w:rtl/>
        </w:rPr>
      </w:pPr>
      <w:r>
        <w:rPr>
          <w:rFonts w:hint="cs"/>
          <w:rtl/>
        </w:rPr>
        <w:t>הכנסת יכולה לחוקק חוק, וניתנה לך האפשרות להצביע, אבל יש כנראה היום מין מגמה שכל מי שלא נמצא בשלטון מקעקע את אותם חברי מרכז, שהם אזרחים טובים במדינת ישראל. עוזי כהן הוא סגן ראש עיר מעולה. אני קורא לכם ללכת לרעננה ל</w:t>
      </w:r>
      <w:r>
        <w:rPr>
          <w:rFonts w:hint="cs"/>
          <w:rtl/>
        </w:rPr>
        <w:t xml:space="preserve">ראות איך הוא מנהל שם את התחום שהוא מופקד עליו, לדוגמה ולתפארת במדינת ישראל. </w:t>
      </w:r>
    </w:p>
    <w:p w14:paraId="39D66860" w14:textId="77777777" w:rsidR="00000000" w:rsidRDefault="0003559D">
      <w:pPr>
        <w:pStyle w:val="a0"/>
        <w:ind w:firstLine="0"/>
        <w:rPr>
          <w:rFonts w:hint="cs"/>
          <w:rtl/>
        </w:rPr>
      </w:pPr>
    </w:p>
    <w:p w14:paraId="716EF427" w14:textId="77777777" w:rsidR="00000000" w:rsidRDefault="0003559D">
      <w:pPr>
        <w:pStyle w:val="af0"/>
        <w:rPr>
          <w:rtl/>
        </w:rPr>
      </w:pPr>
      <w:r>
        <w:rPr>
          <w:rFonts w:hint="eastAsia"/>
          <w:rtl/>
        </w:rPr>
        <w:t>אבשלום</w:t>
      </w:r>
      <w:r>
        <w:rPr>
          <w:rtl/>
        </w:rPr>
        <w:t xml:space="preserve"> וילן (יחד):</w:t>
      </w:r>
    </w:p>
    <w:p w14:paraId="48996EBC" w14:textId="77777777" w:rsidR="00000000" w:rsidRDefault="0003559D">
      <w:pPr>
        <w:pStyle w:val="a0"/>
        <w:rPr>
          <w:rFonts w:hint="cs"/>
          <w:rtl/>
        </w:rPr>
      </w:pPr>
    </w:p>
    <w:p w14:paraId="4139F1CC" w14:textId="77777777" w:rsidR="00000000" w:rsidRDefault="0003559D">
      <w:pPr>
        <w:pStyle w:val="a0"/>
        <w:rPr>
          <w:rFonts w:hint="cs"/>
          <w:rtl/>
        </w:rPr>
      </w:pPr>
      <w:r>
        <w:rPr>
          <w:rFonts w:hint="cs"/>
          <w:rtl/>
        </w:rPr>
        <w:t xml:space="preserve">אתה צודק. שיהיה סגן ראש עיר ולא ישגע את המדינה. </w:t>
      </w:r>
    </w:p>
    <w:p w14:paraId="66FDEE3B" w14:textId="77777777" w:rsidR="00000000" w:rsidRDefault="0003559D">
      <w:pPr>
        <w:pStyle w:val="a0"/>
        <w:ind w:firstLine="0"/>
        <w:rPr>
          <w:rFonts w:hint="cs"/>
          <w:rtl/>
        </w:rPr>
      </w:pPr>
    </w:p>
    <w:p w14:paraId="36A94672" w14:textId="77777777" w:rsidR="00000000" w:rsidRDefault="0003559D">
      <w:pPr>
        <w:pStyle w:val="-"/>
        <w:rPr>
          <w:rtl/>
        </w:rPr>
      </w:pPr>
      <w:bookmarkStart w:id="43" w:name="FS000001040T31_08_2004_12_16_07C"/>
      <w:bookmarkEnd w:id="43"/>
      <w:r>
        <w:rPr>
          <w:rtl/>
        </w:rPr>
        <w:t>יחיאל חזן (הליכוד):</w:t>
      </w:r>
    </w:p>
    <w:p w14:paraId="1700444E" w14:textId="77777777" w:rsidR="00000000" w:rsidRDefault="0003559D">
      <w:pPr>
        <w:pStyle w:val="a0"/>
        <w:rPr>
          <w:rtl/>
        </w:rPr>
      </w:pPr>
    </w:p>
    <w:p w14:paraId="0049235B" w14:textId="77777777" w:rsidR="00000000" w:rsidRDefault="0003559D">
      <w:pPr>
        <w:pStyle w:val="a0"/>
        <w:rPr>
          <w:rFonts w:hint="cs"/>
          <w:rtl/>
        </w:rPr>
      </w:pPr>
      <w:r>
        <w:rPr>
          <w:rFonts w:hint="cs"/>
          <w:rtl/>
        </w:rPr>
        <w:t>הגיע הזמן שתשימו את הדברים על השולחן. גם כאשר פואד היה שר התקשורת הוא מינה חברי מרכז מפ</w:t>
      </w:r>
      <w:r>
        <w:rPr>
          <w:rFonts w:hint="cs"/>
          <w:rtl/>
        </w:rPr>
        <w:t xml:space="preserve">לגת העבודה, וראה זה פלא - - - </w:t>
      </w:r>
    </w:p>
    <w:p w14:paraId="10DE0452" w14:textId="77777777" w:rsidR="00000000" w:rsidRDefault="0003559D">
      <w:pPr>
        <w:pStyle w:val="a0"/>
        <w:ind w:firstLine="0"/>
        <w:rPr>
          <w:rFonts w:hint="cs"/>
          <w:rtl/>
        </w:rPr>
      </w:pPr>
    </w:p>
    <w:p w14:paraId="3058825A" w14:textId="77777777" w:rsidR="00000000" w:rsidRDefault="0003559D">
      <w:pPr>
        <w:pStyle w:val="af0"/>
        <w:rPr>
          <w:rtl/>
        </w:rPr>
      </w:pPr>
      <w:r>
        <w:rPr>
          <w:rFonts w:hint="eastAsia"/>
          <w:rtl/>
        </w:rPr>
        <w:t>בנימין</w:t>
      </w:r>
      <w:r>
        <w:rPr>
          <w:rtl/>
        </w:rPr>
        <w:t xml:space="preserve"> בן-אליעזר (העבודה-מימד):</w:t>
      </w:r>
    </w:p>
    <w:p w14:paraId="4E8D8041" w14:textId="77777777" w:rsidR="00000000" w:rsidRDefault="0003559D">
      <w:pPr>
        <w:pStyle w:val="a0"/>
        <w:rPr>
          <w:rFonts w:hint="cs"/>
          <w:rtl/>
        </w:rPr>
      </w:pPr>
    </w:p>
    <w:p w14:paraId="257E2D8F" w14:textId="77777777" w:rsidR="00000000" w:rsidRDefault="0003559D">
      <w:pPr>
        <w:pStyle w:val="a0"/>
        <w:rPr>
          <w:rFonts w:hint="cs"/>
          <w:rtl/>
        </w:rPr>
      </w:pPr>
      <w:r>
        <w:rPr>
          <w:rFonts w:hint="cs"/>
          <w:rtl/>
        </w:rPr>
        <w:t xml:space="preserve">- - - </w:t>
      </w:r>
    </w:p>
    <w:p w14:paraId="74A688A9" w14:textId="77777777" w:rsidR="00000000" w:rsidRDefault="0003559D">
      <w:pPr>
        <w:pStyle w:val="a0"/>
        <w:ind w:firstLine="0"/>
        <w:rPr>
          <w:rFonts w:hint="cs"/>
          <w:rtl/>
        </w:rPr>
      </w:pPr>
    </w:p>
    <w:p w14:paraId="33D5A0B3" w14:textId="77777777" w:rsidR="00000000" w:rsidRDefault="0003559D">
      <w:pPr>
        <w:pStyle w:val="-"/>
        <w:rPr>
          <w:rtl/>
        </w:rPr>
      </w:pPr>
      <w:bookmarkStart w:id="44" w:name="FS000001040T31_08_2004_12_16_32C"/>
      <w:bookmarkEnd w:id="44"/>
      <w:r>
        <w:rPr>
          <w:rtl/>
        </w:rPr>
        <w:t>יחיאל חזן (הליכוד):</w:t>
      </w:r>
    </w:p>
    <w:p w14:paraId="2582BCAF" w14:textId="77777777" w:rsidR="00000000" w:rsidRDefault="0003559D">
      <w:pPr>
        <w:pStyle w:val="a0"/>
        <w:rPr>
          <w:rtl/>
        </w:rPr>
      </w:pPr>
    </w:p>
    <w:p w14:paraId="238D4E42" w14:textId="77777777" w:rsidR="00000000" w:rsidRDefault="0003559D">
      <w:pPr>
        <w:pStyle w:val="a0"/>
        <w:rPr>
          <w:rFonts w:hint="cs"/>
          <w:rtl/>
        </w:rPr>
      </w:pPr>
      <w:r>
        <w:rPr>
          <w:rFonts w:hint="cs"/>
          <w:rtl/>
        </w:rPr>
        <w:t xml:space="preserve">פואד, אני מצדיע לך. אתה מינית. </w:t>
      </w:r>
    </w:p>
    <w:p w14:paraId="7EFFF4CB" w14:textId="77777777" w:rsidR="00000000" w:rsidRDefault="0003559D">
      <w:pPr>
        <w:pStyle w:val="a0"/>
        <w:ind w:firstLine="0"/>
        <w:rPr>
          <w:rFonts w:hint="cs"/>
          <w:rtl/>
        </w:rPr>
      </w:pPr>
    </w:p>
    <w:p w14:paraId="3C5F0024" w14:textId="77777777" w:rsidR="00000000" w:rsidRDefault="0003559D">
      <w:pPr>
        <w:pStyle w:val="af0"/>
        <w:rPr>
          <w:rtl/>
        </w:rPr>
      </w:pPr>
      <w:r>
        <w:rPr>
          <w:rFonts w:hint="eastAsia"/>
          <w:rtl/>
        </w:rPr>
        <w:t>בנימין</w:t>
      </w:r>
      <w:r>
        <w:rPr>
          <w:rtl/>
        </w:rPr>
        <w:t xml:space="preserve"> בן-אליעזר (העבודה-מימד):</w:t>
      </w:r>
    </w:p>
    <w:p w14:paraId="23952A3D" w14:textId="77777777" w:rsidR="00000000" w:rsidRDefault="0003559D">
      <w:pPr>
        <w:pStyle w:val="a0"/>
        <w:rPr>
          <w:rFonts w:hint="cs"/>
          <w:rtl/>
        </w:rPr>
      </w:pPr>
    </w:p>
    <w:p w14:paraId="2C8232BD" w14:textId="77777777" w:rsidR="00000000" w:rsidRDefault="0003559D">
      <w:pPr>
        <w:pStyle w:val="a0"/>
        <w:rPr>
          <w:rFonts w:hint="cs"/>
          <w:rtl/>
        </w:rPr>
      </w:pPr>
      <w:r>
        <w:rPr>
          <w:rFonts w:hint="cs"/>
          <w:rtl/>
        </w:rPr>
        <w:t>מה אתה מדבר בשמי?</w:t>
      </w:r>
    </w:p>
    <w:p w14:paraId="19E14891" w14:textId="77777777" w:rsidR="00000000" w:rsidRDefault="0003559D">
      <w:pPr>
        <w:pStyle w:val="a0"/>
        <w:ind w:firstLine="0"/>
        <w:rPr>
          <w:rFonts w:hint="cs"/>
          <w:rtl/>
        </w:rPr>
      </w:pPr>
    </w:p>
    <w:p w14:paraId="72A99639" w14:textId="77777777" w:rsidR="00000000" w:rsidRDefault="0003559D">
      <w:pPr>
        <w:pStyle w:val="-"/>
        <w:rPr>
          <w:rtl/>
        </w:rPr>
      </w:pPr>
      <w:bookmarkStart w:id="45" w:name="FS000001040T31_08_2004_12_17_03C"/>
      <w:bookmarkEnd w:id="45"/>
      <w:r>
        <w:rPr>
          <w:rtl/>
        </w:rPr>
        <w:t>יחיאל חזן (הליכוד):</w:t>
      </w:r>
    </w:p>
    <w:p w14:paraId="6EF507B5" w14:textId="77777777" w:rsidR="00000000" w:rsidRDefault="0003559D">
      <w:pPr>
        <w:pStyle w:val="a0"/>
        <w:rPr>
          <w:rtl/>
        </w:rPr>
      </w:pPr>
    </w:p>
    <w:p w14:paraId="4935A676" w14:textId="77777777" w:rsidR="00000000" w:rsidRDefault="0003559D">
      <w:pPr>
        <w:pStyle w:val="a0"/>
        <w:rPr>
          <w:rFonts w:hint="cs"/>
          <w:rtl/>
        </w:rPr>
      </w:pPr>
      <w:r>
        <w:rPr>
          <w:rFonts w:hint="cs"/>
          <w:rtl/>
        </w:rPr>
        <w:t>אני יודע שאתה מינית.</w:t>
      </w:r>
    </w:p>
    <w:p w14:paraId="2A3FD283" w14:textId="77777777" w:rsidR="00000000" w:rsidRDefault="0003559D">
      <w:pPr>
        <w:pStyle w:val="a0"/>
        <w:ind w:firstLine="0"/>
        <w:rPr>
          <w:rFonts w:hint="cs"/>
          <w:rtl/>
        </w:rPr>
      </w:pPr>
    </w:p>
    <w:p w14:paraId="6D7BB6AA" w14:textId="77777777" w:rsidR="00000000" w:rsidRDefault="0003559D">
      <w:pPr>
        <w:pStyle w:val="-"/>
        <w:rPr>
          <w:rFonts w:hint="cs"/>
          <w:rtl/>
        </w:rPr>
      </w:pPr>
      <w:bookmarkStart w:id="46" w:name="FS000001040T31_08_2004_12_17_10C"/>
      <w:bookmarkEnd w:id="46"/>
      <w:r>
        <w:rPr>
          <w:rFonts w:hint="cs"/>
          <w:rtl/>
        </w:rPr>
        <w:t>בנימין בן-אליעזר (העבודה-מימד):</w:t>
      </w:r>
    </w:p>
    <w:p w14:paraId="3E1B981C" w14:textId="77777777" w:rsidR="00000000" w:rsidRDefault="0003559D">
      <w:pPr>
        <w:pStyle w:val="a0"/>
        <w:rPr>
          <w:rtl/>
        </w:rPr>
      </w:pPr>
    </w:p>
    <w:p w14:paraId="43A749DB" w14:textId="77777777" w:rsidR="00000000" w:rsidRDefault="0003559D">
      <w:pPr>
        <w:pStyle w:val="a0"/>
        <w:rPr>
          <w:rFonts w:hint="cs"/>
          <w:rtl/>
        </w:rPr>
      </w:pPr>
      <w:r>
        <w:rPr>
          <w:rFonts w:hint="cs"/>
          <w:rtl/>
        </w:rPr>
        <w:t>מ</w:t>
      </w:r>
      <w:r>
        <w:rPr>
          <w:rFonts w:hint="cs"/>
          <w:rtl/>
        </w:rPr>
        <w:t>נין לך שהיו חברי מרכז?</w:t>
      </w:r>
    </w:p>
    <w:p w14:paraId="03C92EAE" w14:textId="77777777" w:rsidR="00000000" w:rsidRDefault="0003559D">
      <w:pPr>
        <w:pStyle w:val="a0"/>
        <w:ind w:firstLine="0"/>
        <w:rPr>
          <w:rFonts w:hint="cs"/>
          <w:rtl/>
        </w:rPr>
      </w:pPr>
    </w:p>
    <w:p w14:paraId="58106DB3" w14:textId="77777777" w:rsidR="00000000" w:rsidRDefault="0003559D">
      <w:pPr>
        <w:pStyle w:val="af1"/>
        <w:rPr>
          <w:rtl/>
        </w:rPr>
      </w:pPr>
      <w:bookmarkStart w:id="47" w:name="FS000001040T31_08_2004_12_17_23C"/>
      <w:bookmarkEnd w:id="47"/>
      <w:r>
        <w:rPr>
          <w:rtl/>
        </w:rPr>
        <w:t>היו"ר ראובן ריבלין:</w:t>
      </w:r>
    </w:p>
    <w:p w14:paraId="094D577A" w14:textId="77777777" w:rsidR="00000000" w:rsidRDefault="0003559D">
      <w:pPr>
        <w:pStyle w:val="a0"/>
        <w:rPr>
          <w:rtl/>
        </w:rPr>
      </w:pPr>
    </w:p>
    <w:p w14:paraId="7721A8ED" w14:textId="77777777" w:rsidR="00000000" w:rsidRDefault="0003559D">
      <w:pPr>
        <w:pStyle w:val="a0"/>
        <w:rPr>
          <w:rFonts w:hint="cs"/>
          <w:rtl/>
        </w:rPr>
      </w:pPr>
      <w:r>
        <w:rPr>
          <w:rFonts w:hint="cs"/>
          <w:rtl/>
        </w:rPr>
        <w:t xml:space="preserve">לא יעלה על הדעת. </w:t>
      </w:r>
    </w:p>
    <w:p w14:paraId="615A827C" w14:textId="77777777" w:rsidR="00000000" w:rsidRDefault="0003559D">
      <w:pPr>
        <w:pStyle w:val="-"/>
        <w:rPr>
          <w:rFonts w:hint="cs"/>
          <w:rtl/>
        </w:rPr>
      </w:pPr>
    </w:p>
    <w:p w14:paraId="684CA896" w14:textId="77777777" w:rsidR="00000000" w:rsidRDefault="0003559D">
      <w:pPr>
        <w:pStyle w:val="-"/>
        <w:rPr>
          <w:rtl/>
        </w:rPr>
      </w:pPr>
      <w:r>
        <w:rPr>
          <w:rtl/>
        </w:rPr>
        <w:t>יחיאל חזן (הליכוד):</w:t>
      </w:r>
    </w:p>
    <w:p w14:paraId="5FEC5EA7" w14:textId="77777777" w:rsidR="00000000" w:rsidRDefault="0003559D">
      <w:pPr>
        <w:pStyle w:val="a0"/>
        <w:rPr>
          <w:rtl/>
        </w:rPr>
      </w:pPr>
    </w:p>
    <w:p w14:paraId="09F8168C" w14:textId="77777777" w:rsidR="00000000" w:rsidRDefault="0003559D">
      <w:pPr>
        <w:pStyle w:val="a0"/>
        <w:rPr>
          <w:rFonts w:hint="cs"/>
          <w:rtl/>
        </w:rPr>
      </w:pPr>
      <w:r>
        <w:rPr>
          <w:rFonts w:hint="cs"/>
          <w:rtl/>
        </w:rPr>
        <w:t xml:space="preserve">אגיד לך, יש לי שם חברים שהם חברי מרכז והם סיפרו לי על כך שעזרת למנות אותם. </w:t>
      </w:r>
    </w:p>
    <w:p w14:paraId="0D859F3A" w14:textId="77777777" w:rsidR="00000000" w:rsidRDefault="0003559D">
      <w:pPr>
        <w:pStyle w:val="a0"/>
        <w:ind w:firstLine="0"/>
        <w:rPr>
          <w:rFonts w:hint="cs"/>
          <w:rtl/>
        </w:rPr>
      </w:pPr>
    </w:p>
    <w:p w14:paraId="5A3A278B" w14:textId="77777777" w:rsidR="00000000" w:rsidRDefault="0003559D">
      <w:pPr>
        <w:pStyle w:val="af1"/>
        <w:rPr>
          <w:rtl/>
        </w:rPr>
      </w:pPr>
      <w:r>
        <w:rPr>
          <w:rtl/>
        </w:rPr>
        <w:t>היו"ר ראובן ריבלין:</w:t>
      </w:r>
    </w:p>
    <w:p w14:paraId="040BF789" w14:textId="77777777" w:rsidR="00000000" w:rsidRDefault="0003559D">
      <w:pPr>
        <w:pStyle w:val="a0"/>
        <w:rPr>
          <w:rtl/>
        </w:rPr>
      </w:pPr>
    </w:p>
    <w:p w14:paraId="5A23F5CB" w14:textId="77777777" w:rsidR="00000000" w:rsidRDefault="0003559D">
      <w:pPr>
        <w:pStyle w:val="a0"/>
        <w:rPr>
          <w:rFonts w:hint="cs"/>
          <w:rtl/>
        </w:rPr>
      </w:pPr>
      <w:r>
        <w:rPr>
          <w:rFonts w:hint="cs"/>
          <w:rtl/>
        </w:rPr>
        <w:t>חבר הכנסת חזן, אנחנו בישיבת פגרה מיוחדת שדנה על חוק החינוך. נא לסיים.</w:t>
      </w:r>
    </w:p>
    <w:p w14:paraId="30996156" w14:textId="77777777" w:rsidR="00000000" w:rsidRDefault="0003559D">
      <w:pPr>
        <w:pStyle w:val="a0"/>
        <w:ind w:firstLine="0"/>
        <w:rPr>
          <w:rFonts w:hint="cs"/>
          <w:rtl/>
        </w:rPr>
      </w:pPr>
    </w:p>
    <w:p w14:paraId="0737EC00" w14:textId="77777777" w:rsidR="00000000" w:rsidRDefault="0003559D">
      <w:pPr>
        <w:pStyle w:val="-"/>
        <w:rPr>
          <w:rtl/>
        </w:rPr>
      </w:pPr>
      <w:bookmarkStart w:id="48" w:name="FS000001040T31_08_2004_12_18_14C"/>
      <w:bookmarkEnd w:id="48"/>
      <w:r>
        <w:rPr>
          <w:rtl/>
        </w:rPr>
        <w:t>יח</w:t>
      </w:r>
      <w:r>
        <w:rPr>
          <w:rtl/>
        </w:rPr>
        <w:t>יאל חזן (הליכוד):</w:t>
      </w:r>
    </w:p>
    <w:p w14:paraId="0765619E" w14:textId="77777777" w:rsidR="00000000" w:rsidRDefault="0003559D">
      <w:pPr>
        <w:pStyle w:val="a0"/>
        <w:rPr>
          <w:rtl/>
        </w:rPr>
      </w:pPr>
    </w:p>
    <w:p w14:paraId="575EA4EB" w14:textId="77777777" w:rsidR="00000000" w:rsidRDefault="0003559D">
      <w:pPr>
        <w:pStyle w:val="a0"/>
        <w:rPr>
          <w:rFonts w:hint="cs"/>
          <w:rtl/>
        </w:rPr>
      </w:pPr>
      <w:r>
        <w:rPr>
          <w:rFonts w:hint="cs"/>
          <w:rtl/>
        </w:rPr>
        <w:t xml:space="preserve">מה קרה? שרת החינוך תהיה מושפעת מכך שחבר מרכז יקבע היכן יהיה יום חינוך ארוך? הרי זהו לעג לרש. זאת דמגוגיה. זאת לא האמת. </w:t>
      </w:r>
    </w:p>
    <w:p w14:paraId="64E99FE3" w14:textId="77777777" w:rsidR="00000000" w:rsidRDefault="0003559D">
      <w:pPr>
        <w:pStyle w:val="a0"/>
        <w:ind w:firstLine="0"/>
        <w:rPr>
          <w:rFonts w:hint="cs"/>
          <w:rtl/>
        </w:rPr>
      </w:pPr>
    </w:p>
    <w:p w14:paraId="71A7C378" w14:textId="77777777" w:rsidR="00000000" w:rsidRDefault="0003559D">
      <w:pPr>
        <w:pStyle w:val="af0"/>
        <w:rPr>
          <w:rtl/>
        </w:rPr>
      </w:pPr>
      <w:r>
        <w:rPr>
          <w:rFonts w:hint="eastAsia"/>
          <w:rtl/>
        </w:rPr>
        <w:t>רן</w:t>
      </w:r>
      <w:r>
        <w:rPr>
          <w:rtl/>
        </w:rPr>
        <w:t xml:space="preserve"> כהן (יחד):</w:t>
      </w:r>
    </w:p>
    <w:p w14:paraId="4C02C409" w14:textId="77777777" w:rsidR="00000000" w:rsidRDefault="0003559D">
      <w:pPr>
        <w:pStyle w:val="a0"/>
        <w:rPr>
          <w:rFonts w:hint="cs"/>
          <w:rtl/>
        </w:rPr>
      </w:pPr>
    </w:p>
    <w:p w14:paraId="21276769" w14:textId="77777777" w:rsidR="00000000" w:rsidRDefault="0003559D">
      <w:pPr>
        <w:pStyle w:val="a0"/>
        <w:rPr>
          <w:rFonts w:hint="cs"/>
          <w:rtl/>
        </w:rPr>
      </w:pPr>
      <w:r>
        <w:rPr>
          <w:rFonts w:hint="cs"/>
          <w:rtl/>
        </w:rPr>
        <w:t xml:space="preserve">- - - </w:t>
      </w:r>
    </w:p>
    <w:p w14:paraId="7FB6EE53" w14:textId="77777777" w:rsidR="00000000" w:rsidRDefault="0003559D">
      <w:pPr>
        <w:pStyle w:val="a0"/>
        <w:ind w:firstLine="0"/>
        <w:rPr>
          <w:rFonts w:hint="cs"/>
          <w:rtl/>
        </w:rPr>
      </w:pPr>
    </w:p>
    <w:p w14:paraId="27E1D56C" w14:textId="77777777" w:rsidR="00000000" w:rsidRDefault="0003559D">
      <w:pPr>
        <w:pStyle w:val="af1"/>
        <w:rPr>
          <w:rtl/>
        </w:rPr>
      </w:pPr>
      <w:r>
        <w:rPr>
          <w:rtl/>
        </w:rPr>
        <w:t>היו"ר ראובן ריבלין:</w:t>
      </w:r>
    </w:p>
    <w:p w14:paraId="1DC56009" w14:textId="77777777" w:rsidR="00000000" w:rsidRDefault="0003559D">
      <w:pPr>
        <w:pStyle w:val="a0"/>
        <w:rPr>
          <w:rtl/>
        </w:rPr>
      </w:pPr>
    </w:p>
    <w:p w14:paraId="3801FDE8" w14:textId="77777777" w:rsidR="00000000" w:rsidRDefault="0003559D">
      <w:pPr>
        <w:pStyle w:val="a0"/>
        <w:rPr>
          <w:rFonts w:hint="cs"/>
          <w:rtl/>
        </w:rPr>
      </w:pPr>
      <w:r>
        <w:rPr>
          <w:rFonts w:hint="cs"/>
          <w:rtl/>
        </w:rPr>
        <w:t>חבר הכנסת כהן.</w:t>
      </w:r>
    </w:p>
    <w:p w14:paraId="3F766F71" w14:textId="77777777" w:rsidR="00000000" w:rsidRDefault="0003559D">
      <w:pPr>
        <w:pStyle w:val="a0"/>
        <w:ind w:firstLine="0"/>
        <w:rPr>
          <w:rFonts w:hint="cs"/>
          <w:rtl/>
        </w:rPr>
      </w:pPr>
    </w:p>
    <w:p w14:paraId="3D9E2ACD" w14:textId="77777777" w:rsidR="00000000" w:rsidRDefault="0003559D">
      <w:pPr>
        <w:pStyle w:val="-"/>
        <w:rPr>
          <w:rtl/>
        </w:rPr>
      </w:pPr>
      <w:bookmarkStart w:id="49" w:name="FS000001040T31_08_2004_12_19_24C"/>
      <w:bookmarkEnd w:id="49"/>
      <w:r>
        <w:rPr>
          <w:rtl/>
        </w:rPr>
        <w:t>יחיאל חזן (הליכוד):</w:t>
      </w:r>
    </w:p>
    <w:p w14:paraId="77DCD1C3" w14:textId="77777777" w:rsidR="00000000" w:rsidRDefault="0003559D">
      <w:pPr>
        <w:pStyle w:val="a0"/>
        <w:rPr>
          <w:rtl/>
        </w:rPr>
      </w:pPr>
    </w:p>
    <w:p w14:paraId="6D681721" w14:textId="77777777" w:rsidR="00000000" w:rsidRDefault="0003559D">
      <w:pPr>
        <w:pStyle w:val="a0"/>
        <w:rPr>
          <w:rFonts w:hint="cs"/>
          <w:rtl/>
        </w:rPr>
      </w:pPr>
      <w:r>
        <w:rPr>
          <w:rFonts w:hint="cs"/>
          <w:rtl/>
        </w:rPr>
        <w:t>אתם לא יכולים לפרגן למי שעושה לילות</w:t>
      </w:r>
      <w:r>
        <w:rPr>
          <w:rFonts w:hint="cs"/>
          <w:rtl/>
        </w:rPr>
        <w:t xml:space="preserve"> כימים כדי שלתלמידי ישראל יהיה חינוך טוב יותר, יהיה להם יום חינוך ארוך, תהיה להם האפשרות לקבל חינוך צודק.</w:t>
      </w:r>
    </w:p>
    <w:p w14:paraId="4D4C3F67" w14:textId="77777777" w:rsidR="00000000" w:rsidRDefault="0003559D">
      <w:pPr>
        <w:pStyle w:val="a0"/>
        <w:ind w:firstLine="0"/>
        <w:rPr>
          <w:rFonts w:hint="cs"/>
          <w:rtl/>
        </w:rPr>
      </w:pPr>
    </w:p>
    <w:p w14:paraId="01293A59" w14:textId="77777777" w:rsidR="00000000" w:rsidRDefault="0003559D">
      <w:pPr>
        <w:pStyle w:val="af0"/>
        <w:rPr>
          <w:rtl/>
        </w:rPr>
      </w:pPr>
      <w:r>
        <w:rPr>
          <w:rFonts w:hint="eastAsia"/>
          <w:rtl/>
        </w:rPr>
        <w:t>אבשלום</w:t>
      </w:r>
      <w:r>
        <w:rPr>
          <w:rtl/>
        </w:rPr>
        <w:t xml:space="preserve"> וילן (יחד):</w:t>
      </w:r>
    </w:p>
    <w:p w14:paraId="25B01956" w14:textId="77777777" w:rsidR="00000000" w:rsidRDefault="0003559D">
      <w:pPr>
        <w:pStyle w:val="a0"/>
        <w:rPr>
          <w:rFonts w:hint="cs"/>
          <w:rtl/>
        </w:rPr>
      </w:pPr>
    </w:p>
    <w:p w14:paraId="6FC8CA23" w14:textId="77777777" w:rsidR="00000000" w:rsidRDefault="0003559D">
      <w:pPr>
        <w:pStyle w:val="a0"/>
        <w:rPr>
          <w:rFonts w:hint="cs"/>
          <w:rtl/>
        </w:rPr>
      </w:pPr>
      <w:r>
        <w:rPr>
          <w:rFonts w:hint="cs"/>
          <w:rtl/>
        </w:rPr>
        <w:t xml:space="preserve">שרת החינוך שאלה אתכם: אתם רוצים ג'ובים? ואמרתם: כן. </w:t>
      </w:r>
    </w:p>
    <w:p w14:paraId="04FF9A84" w14:textId="77777777" w:rsidR="00000000" w:rsidRDefault="0003559D">
      <w:pPr>
        <w:pStyle w:val="a0"/>
        <w:ind w:firstLine="0"/>
        <w:rPr>
          <w:rFonts w:hint="cs"/>
          <w:rtl/>
        </w:rPr>
      </w:pPr>
    </w:p>
    <w:p w14:paraId="5CD76423" w14:textId="77777777" w:rsidR="00000000" w:rsidRDefault="0003559D">
      <w:pPr>
        <w:pStyle w:val="af1"/>
        <w:rPr>
          <w:rtl/>
        </w:rPr>
      </w:pPr>
      <w:r>
        <w:rPr>
          <w:rtl/>
        </w:rPr>
        <w:t>היו"ר ראובן ריבלין:</w:t>
      </w:r>
    </w:p>
    <w:p w14:paraId="4E2976AB" w14:textId="77777777" w:rsidR="00000000" w:rsidRDefault="0003559D">
      <w:pPr>
        <w:pStyle w:val="a0"/>
        <w:rPr>
          <w:rtl/>
        </w:rPr>
      </w:pPr>
    </w:p>
    <w:p w14:paraId="27BA63CD" w14:textId="77777777" w:rsidR="00000000" w:rsidRDefault="0003559D">
      <w:pPr>
        <w:pStyle w:val="a0"/>
        <w:rPr>
          <w:rFonts w:hint="cs"/>
          <w:rtl/>
        </w:rPr>
      </w:pPr>
      <w:r>
        <w:rPr>
          <w:rFonts w:hint="cs"/>
          <w:rtl/>
        </w:rPr>
        <w:t>יושב-ראש הוועדה למניעת אלימות בספורט, הוא כבר בזמן פצי</w:t>
      </w:r>
      <w:r>
        <w:rPr>
          <w:rFonts w:hint="cs"/>
          <w:rtl/>
        </w:rPr>
        <w:t>עות.</w:t>
      </w:r>
    </w:p>
    <w:p w14:paraId="3493759B" w14:textId="77777777" w:rsidR="00000000" w:rsidRDefault="0003559D">
      <w:pPr>
        <w:pStyle w:val="a0"/>
        <w:ind w:firstLine="0"/>
        <w:rPr>
          <w:rtl/>
        </w:rPr>
      </w:pPr>
    </w:p>
    <w:p w14:paraId="181395C0" w14:textId="77777777" w:rsidR="00000000" w:rsidRDefault="0003559D">
      <w:pPr>
        <w:pStyle w:val="a0"/>
        <w:ind w:firstLine="0"/>
        <w:rPr>
          <w:rFonts w:hint="cs"/>
          <w:rtl/>
        </w:rPr>
      </w:pPr>
    </w:p>
    <w:p w14:paraId="4264A371" w14:textId="77777777" w:rsidR="00000000" w:rsidRDefault="0003559D">
      <w:pPr>
        <w:pStyle w:val="-"/>
        <w:rPr>
          <w:rtl/>
        </w:rPr>
      </w:pPr>
      <w:bookmarkStart w:id="50" w:name="FS000001040T31_08_2004_12_20_32C"/>
      <w:bookmarkEnd w:id="50"/>
      <w:r>
        <w:rPr>
          <w:rtl/>
        </w:rPr>
        <w:t>יחיאל חזן (הליכוד):</w:t>
      </w:r>
    </w:p>
    <w:p w14:paraId="29DF04D6" w14:textId="77777777" w:rsidR="00000000" w:rsidRDefault="0003559D">
      <w:pPr>
        <w:pStyle w:val="a0"/>
        <w:rPr>
          <w:rtl/>
        </w:rPr>
      </w:pPr>
    </w:p>
    <w:p w14:paraId="6BC956F6" w14:textId="77777777" w:rsidR="00000000" w:rsidRDefault="0003559D">
      <w:pPr>
        <w:pStyle w:val="a0"/>
        <w:rPr>
          <w:rFonts w:hint="cs"/>
          <w:rtl/>
        </w:rPr>
      </w:pPr>
      <w:r>
        <w:rPr>
          <w:rFonts w:hint="cs"/>
          <w:rtl/>
        </w:rPr>
        <w:t xml:space="preserve">אני כבר מסיים. כאשר שרת החינוך עושה עבודה למען ילדי ישראל, צריך להכיר תודה למי שעמל לילות כימים, ולא לבוא לכאן ולספר לה שהיא תקבע בתי-ספר לפי חברי המרכז. </w:t>
      </w:r>
    </w:p>
    <w:p w14:paraId="261A17AD" w14:textId="77777777" w:rsidR="00000000" w:rsidRDefault="0003559D">
      <w:pPr>
        <w:pStyle w:val="a0"/>
        <w:ind w:firstLine="0"/>
        <w:rPr>
          <w:rFonts w:hint="cs"/>
          <w:rtl/>
        </w:rPr>
      </w:pPr>
    </w:p>
    <w:p w14:paraId="520B0883" w14:textId="77777777" w:rsidR="00000000" w:rsidRDefault="0003559D">
      <w:pPr>
        <w:pStyle w:val="af1"/>
        <w:rPr>
          <w:rtl/>
        </w:rPr>
      </w:pPr>
      <w:r>
        <w:rPr>
          <w:rtl/>
        </w:rPr>
        <w:t>היו"ר ראובן ריבלין:</w:t>
      </w:r>
    </w:p>
    <w:p w14:paraId="0C525A11" w14:textId="77777777" w:rsidR="00000000" w:rsidRDefault="0003559D">
      <w:pPr>
        <w:pStyle w:val="a0"/>
        <w:rPr>
          <w:rtl/>
        </w:rPr>
      </w:pPr>
    </w:p>
    <w:p w14:paraId="4E55F4CC" w14:textId="77777777" w:rsidR="00000000" w:rsidRDefault="0003559D">
      <w:pPr>
        <w:pStyle w:val="a0"/>
        <w:rPr>
          <w:rFonts w:hint="cs"/>
          <w:rtl/>
        </w:rPr>
      </w:pPr>
      <w:r>
        <w:rPr>
          <w:rFonts w:hint="cs"/>
          <w:rtl/>
        </w:rPr>
        <w:t>תודה רבה לחבר הכנסת יחיאל חזן. חבר הכנסת אברהם רביץ</w:t>
      </w:r>
      <w:r>
        <w:rPr>
          <w:rFonts w:hint="cs"/>
          <w:rtl/>
        </w:rPr>
        <w:t xml:space="preserve">, בבקשה. </w:t>
      </w:r>
    </w:p>
    <w:p w14:paraId="529D1FE8" w14:textId="77777777" w:rsidR="00000000" w:rsidRDefault="0003559D">
      <w:pPr>
        <w:pStyle w:val="a0"/>
        <w:ind w:firstLine="0"/>
        <w:rPr>
          <w:rFonts w:hint="cs"/>
          <w:rtl/>
        </w:rPr>
      </w:pPr>
    </w:p>
    <w:p w14:paraId="70DDF366" w14:textId="77777777" w:rsidR="00000000" w:rsidRDefault="0003559D">
      <w:pPr>
        <w:pStyle w:val="af0"/>
        <w:rPr>
          <w:rtl/>
        </w:rPr>
      </w:pPr>
      <w:r>
        <w:rPr>
          <w:rFonts w:hint="eastAsia"/>
          <w:rtl/>
        </w:rPr>
        <w:t>אבשלום</w:t>
      </w:r>
      <w:r>
        <w:rPr>
          <w:rtl/>
        </w:rPr>
        <w:t xml:space="preserve"> וילן (יחד):</w:t>
      </w:r>
    </w:p>
    <w:p w14:paraId="0DCF9462" w14:textId="77777777" w:rsidR="00000000" w:rsidRDefault="0003559D">
      <w:pPr>
        <w:pStyle w:val="a0"/>
        <w:rPr>
          <w:rFonts w:hint="cs"/>
          <w:rtl/>
        </w:rPr>
      </w:pPr>
    </w:p>
    <w:p w14:paraId="6F7C1EAF" w14:textId="77777777" w:rsidR="00000000" w:rsidRDefault="0003559D">
      <w:pPr>
        <w:pStyle w:val="a0"/>
        <w:rPr>
          <w:rFonts w:hint="cs"/>
          <w:rtl/>
        </w:rPr>
      </w:pPr>
      <w:r>
        <w:rPr>
          <w:rFonts w:hint="cs"/>
          <w:rtl/>
        </w:rPr>
        <w:t xml:space="preserve">- - - </w:t>
      </w:r>
    </w:p>
    <w:p w14:paraId="07B20A6D" w14:textId="77777777" w:rsidR="00000000" w:rsidRDefault="0003559D">
      <w:pPr>
        <w:pStyle w:val="af0"/>
        <w:rPr>
          <w:rFonts w:hint="cs"/>
          <w:rtl/>
        </w:rPr>
      </w:pPr>
    </w:p>
    <w:p w14:paraId="5446ABF9" w14:textId="77777777" w:rsidR="00000000" w:rsidRDefault="0003559D">
      <w:pPr>
        <w:pStyle w:val="af0"/>
        <w:rPr>
          <w:rtl/>
        </w:rPr>
      </w:pPr>
      <w:r>
        <w:rPr>
          <w:rFonts w:hint="eastAsia"/>
          <w:rtl/>
        </w:rPr>
        <w:t>בנימין</w:t>
      </w:r>
      <w:r>
        <w:rPr>
          <w:rtl/>
        </w:rPr>
        <w:t xml:space="preserve"> בן-אליעזר (העבודה-מימד):</w:t>
      </w:r>
    </w:p>
    <w:p w14:paraId="36404806" w14:textId="77777777" w:rsidR="00000000" w:rsidRDefault="0003559D">
      <w:pPr>
        <w:pStyle w:val="a0"/>
        <w:rPr>
          <w:rFonts w:hint="cs"/>
          <w:rtl/>
        </w:rPr>
      </w:pPr>
    </w:p>
    <w:p w14:paraId="5B17DC7A" w14:textId="77777777" w:rsidR="00000000" w:rsidRDefault="0003559D">
      <w:pPr>
        <w:pStyle w:val="a0"/>
        <w:rPr>
          <w:rFonts w:hint="cs"/>
          <w:rtl/>
        </w:rPr>
      </w:pPr>
      <w:r>
        <w:rPr>
          <w:rFonts w:hint="cs"/>
          <w:rtl/>
        </w:rPr>
        <w:t xml:space="preserve">- - - </w:t>
      </w:r>
    </w:p>
    <w:p w14:paraId="3D722D68" w14:textId="77777777" w:rsidR="00000000" w:rsidRDefault="0003559D">
      <w:pPr>
        <w:pStyle w:val="a0"/>
        <w:rPr>
          <w:rFonts w:hint="cs"/>
          <w:rtl/>
        </w:rPr>
      </w:pPr>
    </w:p>
    <w:p w14:paraId="6044B6A3" w14:textId="77777777" w:rsidR="00000000" w:rsidRDefault="0003559D">
      <w:pPr>
        <w:pStyle w:val="af1"/>
        <w:rPr>
          <w:rtl/>
        </w:rPr>
      </w:pPr>
      <w:r>
        <w:rPr>
          <w:rtl/>
        </w:rPr>
        <w:t>היו"ר ראובן ריבלין:</w:t>
      </w:r>
    </w:p>
    <w:p w14:paraId="471F6C79" w14:textId="77777777" w:rsidR="00000000" w:rsidRDefault="0003559D">
      <w:pPr>
        <w:pStyle w:val="a0"/>
        <w:rPr>
          <w:rtl/>
        </w:rPr>
      </w:pPr>
    </w:p>
    <w:p w14:paraId="1B912EF5" w14:textId="77777777" w:rsidR="00000000" w:rsidRDefault="0003559D">
      <w:pPr>
        <w:pStyle w:val="a0"/>
        <w:rPr>
          <w:rFonts w:hint="cs"/>
          <w:rtl/>
        </w:rPr>
      </w:pPr>
      <w:r>
        <w:rPr>
          <w:rFonts w:hint="cs"/>
          <w:rtl/>
        </w:rPr>
        <w:t>חבר הכנסת חזן, פואד לא מינה בממשלה, הוא מינה בדואר. למה אתה כועס עליו?</w:t>
      </w:r>
    </w:p>
    <w:p w14:paraId="2BC32E0B" w14:textId="77777777" w:rsidR="00000000" w:rsidRDefault="0003559D">
      <w:pPr>
        <w:pStyle w:val="a0"/>
        <w:ind w:firstLine="0"/>
        <w:rPr>
          <w:rFonts w:hint="cs"/>
          <w:rtl/>
        </w:rPr>
      </w:pPr>
    </w:p>
    <w:p w14:paraId="79CA28F2" w14:textId="77777777" w:rsidR="00000000" w:rsidRDefault="0003559D">
      <w:pPr>
        <w:pStyle w:val="af0"/>
        <w:rPr>
          <w:rtl/>
        </w:rPr>
      </w:pPr>
      <w:r>
        <w:rPr>
          <w:rFonts w:hint="eastAsia"/>
          <w:rtl/>
        </w:rPr>
        <w:t>אופיר</w:t>
      </w:r>
      <w:r>
        <w:rPr>
          <w:rtl/>
        </w:rPr>
        <w:t xml:space="preserve"> פינס-פז (העבודה-מימד):</w:t>
      </w:r>
    </w:p>
    <w:p w14:paraId="5B91BAA8" w14:textId="77777777" w:rsidR="00000000" w:rsidRDefault="0003559D">
      <w:pPr>
        <w:pStyle w:val="a0"/>
        <w:rPr>
          <w:rFonts w:hint="cs"/>
          <w:rtl/>
        </w:rPr>
      </w:pPr>
    </w:p>
    <w:p w14:paraId="00B2AADB" w14:textId="77777777" w:rsidR="00000000" w:rsidRDefault="0003559D">
      <w:pPr>
        <w:pStyle w:val="a0"/>
        <w:rPr>
          <w:rFonts w:hint="cs"/>
          <w:rtl/>
        </w:rPr>
      </w:pPr>
      <w:r>
        <w:rPr>
          <w:rFonts w:hint="cs"/>
          <w:rtl/>
        </w:rPr>
        <w:t>סוף סוף הגיע הדואר לבתים.</w:t>
      </w:r>
    </w:p>
    <w:p w14:paraId="615155A5" w14:textId="77777777" w:rsidR="00000000" w:rsidRDefault="0003559D">
      <w:pPr>
        <w:pStyle w:val="a0"/>
        <w:rPr>
          <w:rFonts w:hint="cs"/>
          <w:rtl/>
        </w:rPr>
      </w:pPr>
    </w:p>
    <w:p w14:paraId="084F7CBA" w14:textId="77777777" w:rsidR="00000000" w:rsidRDefault="0003559D">
      <w:pPr>
        <w:pStyle w:val="a"/>
        <w:rPr>
          <w:rtl/>
        </w:rPr>
      </w:pPr>
      <w:bookmarkStart w:id="51" w:name="FS000000531T31_08_2004_12_23_06"/>
      <w:bookmarkStart w:id="52" w:name="_Toc90824972"/>
      <w:bookmarkEnd w:id="51"/>
      <w:r>
        <w:rPr>
          <w:rFonts w:hint="eastAsia"/>
          <w:rtl/>
        </w:rPr>
        <w:t>אברהם</w:t>
      </w:r>
      <w:r>
        <w:rPr>
          <w:rtl/>
        </w:rPr>
        <w:t xml:space="preserve"> רביץ (יהדות התורה):</w:t>
      </w:r>
      <w:bookmarkEnd w:id="52"/>
    </w:p>
    <w:p w14:paraId="6C70AC15" w14:textId="77777777" w:rsidR="00000000" w:rsidRDefault="0003559D">
      <w:pPr>
        <w:pStyle w:val="a0"/>
        <w:rPr>
          <w:rFonts w:hint="cs"/>
          <w:rtl/>
        </w:rPr>
      </w:pPr>
    </w:p>
    <w:p w14:paraId="39868A87" w14:textId="77777777" w:rsidR="00000000" w:rsidRDefault="0003559D">
      <w:pPr>
        <w:pStyle w:val="a0"/>
        <w:rPr>
          <w:rFonts w:hint="cs"/>
          <w:rtl/>
        </w:rPr>
      </w:pPr>
      <w:r>
        <w:rPr>
          <w:rFonts w:hint="cs"/>
          <w:rtl/>
        </w:rPr>
        <w:t xml:space="preserve">אדוני היושב-ראש, חברי הכנסת, אני כן יודע מה זה יום לימודים ארוך, כי במערכת שקרובה אלי ושם אני מחנך את ילדי ונכדי, שיהיו בריאים, יש יום לימודים ארוך. </w:t>
      </w:r>
    </w:p>
    <w:p w14:paraId="797D4245" w14:textId="77777777" w:rsidR="00000000" w:rsidRDefault="0003559D">
      <w:pPr>
        <w:pStyle w:val="a0"/>
        <w:ind w:firstLine="0"/>
        <w:rPr>
          <w:rFonts w:hint="cs"/>
          <w:rtl/>
        </w:rPr>
      </w:pPr>
    </w:p>
    <w:p w14:paraId="55643A1D" w14:textId="77777777" w:rsidR="00000000" w:rsidRDefault="0003559D">
      <w:pPr>
        <w:pStyle w:val="af0"/>
        <w:rPr>
          <w:rtl/>
        </w:rPr>
      </w:pPr>
      <w:r>
        <w:rPr>
          <w:rFonts w:hint="eastAsia"/>
          <w:rtl/>
        </w:rPr>
        <w:t>יעקב</w:t>
      </w:r>
      <w:r>
        <w:rPr>
          <w:rtl/>
        </w:rPr>
        <w:t xml:space="preserve"> מרגי (ש"ס):</w:t>
      </w:r>
    </w:p>
    <w:p w14:paraId="01165DDB" w14:textId="77777777" w:rsidR="00000000" w:rsidRDefault="0003559D">
      <w:pPr>
        <w:pStyle w:val="a0"/>
        <w:rPr>
          <w:rFonts w:hint="cs"/>
          <w:rtl/>
        </w:rPr>
      </w:pPr>
    </w:p>
    <w:p w14:paraId="521B3C93" w14:textId="77777777" w:rsidR="00000000" w:rsidRDefault="0003559D">
      <w:pPr>
        <w:pStyle w:val="a0"/>
        <w:rPr>
          <w:rFonts w:hint="cs"/>
          <w:rtl/>
        </w:rPr>
      </w:pPr>
      <w:r>
        <w:rPr>
          <w:rFonts w:hint="cs"/>
          <w:rtl/>
        </w:rPr>
        <w:t>מי משלם על כך?</w:t>
      </w:r>
    </w:p>
    <w:p w14:paraId="79EFBF12" w14:textId="77777777" w:rsidR="00000000" w:rsidRDefault="0003559D">
      <w:pPr>
        <w:pStyle w:val="a0"/>
        <w:ind w:firstLine="0"/>
        <w:rPr>
          <w:rFonts w:hint="cs"/>
          <w:rtl/>
        </w:rPr>
      </w:pPr>
    </w:p>
    <w:p w14:paraId="7D8221E0" w14:textId="77777777" w:rsidR="00000000" w:rsidRDefault="0003559D">
      <w:pPr>
        <w:pStyle w:val="-"/>
        <w:rPr>
          <w:rtl/>
        </w:rPr>
      </w:pPr>
      <w:bookmarkStart w:id="53" w:name="FS000000531T31_08_2004_12_23_49C"/>
      <w:bookmarkEnd w:id="53"/>
      <w:r>
        <w:rPr>
          <w:rtl/>
        </w:rPr>
        <w:t>אברהם רביץ (יהדות התורה):</w:t>
      </w:r>
    </w:p>
    <w:p w14:paraId="045A96D3" w14:textId="77777777" w:rsidR="00000000" w:rsidRDefault="0003559D">
      <w:pPr>
        <w:pStyle w:val="a0"/>
        <w:rPr>
          <w:rtl/>
        </w:rPr>
      </w:pPr>
    </w:p>
    <w:p w14:paraId="2258C74A" w14:textId="77777777" w:rsidR="00000000" w:rsidRDefault="0003559D">
      <w:pPr>
        <w:pStyle w:val="a0"/>
        <w:rPr>
          <w:rFonts w:hint="cs"/>
          <w:rtl/>
        </w:rPr>
      </w:pPr>
      <w:r>
        <w:rPr>
          <w:rFonts w:hint="cs"/>
          <w:rtl/>
        </w:rPr>
        <w:t>עלה על דעתך שאני לא אספר? זה יום לימודים אר</w:t>
      </w:r>
      <w:r>
        <w:rPr>
          <w:rFonts w:hint="cs"/>
          <w:rtl/>
        </w:rPr>
        <w:t xml:space="preserve">וך פלוס קצת מן הלילה. </w:t>
      </w:r>
    </w:p>
    <w:p w14:paraId="42E222EC" w14:textId="77777777" w:rsidR="00000000" w:rsidRDefault="0003559D">
      <w:pPr>
        <w:pStyle w:val="a0"/>
        <w:ind w:firstLine="0"/>
        <w:rPr>
          <w:rFonts w:hint="cs"/>
          <w:rtl/>
        </w:rPr>
      </w:pPr>
    </w:p>
    <w:p w14:paraId="786284AF" w14:textId="77777777" w:rsidR="00000000" w:rsidRDefault="0003559D">
      <w:pPr>
        <w:pStyle w:val="af1"/>
        <w:rPr>
          <w:rFonts w:hint="cs"/>
          <w:rtl/>
        </w:rPr>
      </w:pPr>
    </w:p>
    <w:p w14:paraId="76891C51" w14:textId="77777777" w:rsidR="00000000" w:rsidRDefault="0003559D">
      <w:pPr>
        <w:pStyle w:val="af1"/>
        <w:rPr>
          <w:rtl/>
        </w:rPr>
      </w:pPr>
      <w:r>
        <w:rPr>
          <w:rtl/>
        </w:rPr>
        <w:t>היו"ר ראובן ריבלין:</w:t>
      </w:r>
    </w:p>
    <w:p w14:paraId="05103B40" w14:textId="77777777" w:rsidR="00000000" w:rsidRDefault="0003559D">
      <w:pPr>
        <w:pStyle w:val="a0"/>
        <w:rPr>
          <w:rtl/>
        </w:rPr>
      </w:pPr>
    </w:p>
    <w:p w14:paraId="5ABDC869" w14:textId="77777777" w:rsidR="00000000" w:rsidRDefault="0003559D">
      <w:pPr>
        <w:pStyle w:val="a0"/>
        <w:rPr>
          <w:rFonts w:hint="cs"/>
          <w:rtl/>
        </w:rPr>
      </w:pPr>
      <w:r>
        <w:rPr>
          <w:rFonts w:hint="cs"/>
          <w:rtl/>
        </w:rPr>
        <w:t>למה אתם חושבים שהרב רביץ, חבר הכנסת הנכבד, שהיה סגן שר החינוך, לא יוכל בעצמו, בלי עזרתכם? למה אתם חושבים כך?</w:t>
      </w:r>
    </w:p>
    <w:p w14:paraId="3DBE4CE5" w14:textId="77777777" w:rsidR="00000000" w:rsidRDefault="0003559D">
      <w:pPr>
        <w:pStyle w:val="a0"/>
        <w:ind w:firstLine="0"/>
        <w:rPr>
          <w:rFonts w:hint="cs"/>
          <w:rtl/>
        </w:rPr>
      </w:pPr>
    </w:p>
    <w:p w14:paraId="4898C47C" w14:textId="77777777" w:rsidR="00000000" w:rsidRDefault="0003559D">
      <w:pPr>
        <w:pStyle w:val="-"/>
        <w:rPr>
          <w:rtl/>
        </w:rPr>
      </w:pPr>
      <w:bookmarkStart w:id="54" w:name="FS000000531T31_08_2004_12_24_32C"/>
      <w:bookmarkEnd w:id="54"/>
      <w:r>
        <w:rPr>
          <w:rtl/>
        </w:rPr>
        <w:t>אברהם רביץ (יהדות התורה):</w:t>
      </w:r>
    </w:p>
    <w:p w14:paraId="27B693FA" w14:textId="77777777" w:rsidR="00000000" w:rsidRDefault="0003559D">
      <w:pPr>
        <w:pStyle w:val="a0"/>
        <w:rPr>
          <w:rtl/>
        </w:rPr>
      </w:pPr>
    </w:p>
    <w:p w14:paraId="2257A9E0" w14:textId="77777777" w:rsidR="00000000" w:rsidRDefault="0003559D">
      <w:pPr>
        <w:pStyle w:val="a0"/>
        <w:rPr>
          <w:rFonts w:hint="cs"/>
          <w:rtl/>
        </w:rPr>
      </w:pPr>
      <w:r>
        <w:rPr>
          <w:rFonts w:hint="cs"/>
          <w:rtl/>
        </w:rPr>
        <w:t>הילדים, למרבית הפלא, אוהבים ללמוד, נמצאים שם בשמחה עצומה ולומדים היטב. אב</w:t>
      </w:r>
      <w:r>
        <w:rPr>
          <w:rFonts w:hint="cs"/>
          <w:rtl/>
        </w:rPr>
        <w:t xml:space="preserve">ל השאלה התמימה שנזרקה כאן, לאולם המליאה, התשובה עליה היא: אנחנו מדברים על הורים, על אותן אמהות שהיו בעבר וידעו לחסוך מפת לחמן כדי לחנך את הילד, כדי ללמד אותו עוד קצת תורה, עוד משנה, הדברים החשובים בעיני עם ישראל לדורותיו. </w:t>
      </w:r>
    </w:p>
    <w:p w14:paraId="181CB7DD" w14:textId="77777777" w:rsidR="00000000" w:rsidRDefault="0003559D">
      <w:pPr>
        <w:pStyle w:val="a0"/>
        <w:rPr>
          <w:rFonts w:hint="cs"/>
          <w:rtl/>
        </w:rPr>
      </w:pPr>
    </w:p>
    <w:p w14:paraId="20C669AF" w14:textId="77777777" w:rsidR="00000000" w:rsidRDefault="0003559D">
      <w:pPr>
        <w:pStyle w:val="a0"/>
        <w:rPr>
          <w:rFonts w:hint="cs"/>
          <w:rtl/>
        </w:rPr>
      </w:pPr>
      <w:r>
        <w:rPr>
          <w:rFonts w:hint="cs"/>
          <w:rtl/>
        </w:rPr>
        <w:t>לכן, באופן עקרוני על השאלה הזאת,</w:t>
      </w:r>
      <w:r>
        <w:rPr>
          <w:rFonts w:hint="cs"/>
          <w:rtl/>
        </w:rPr>
        <w:t xml:space="preserve"> האם ילדים מסוגלים, האם מורים מסוגלים, התשובה היא: כן, עובדה. כנראה יש קצת ללמוד. הייתי שולח את האנשים ללמוד מה קורה בהיכלי תלמודי-התורה, שמתקיימים, לצערי, בתנאים הפיזיים הכי קשים שיש במדינת ישראל, וללמוד מהם. אני חושב שמלת המפתח היא שתהיה תוכנית לימודים א</w:t>
      </w:r>
      <w:r>
        <w:rPr>
          <w:rFonts w:hint="cs"/>
          <w:rtl/>
        </w:rPr>
        <w:t xml:space="preserve">מיתית עם התלהבות פנימית ללמוד אותה. זה כל הסוד. כל השאר זיל גמור. </w:t>
      </w:r>
    </w:p>
    <w:p w14:paraId="76D13497" w14:textId="77777777" w:rsidR="00000000" w:rsidRDefault="0003559D">
      <w:pPr>
        <w:pStyle w:val="a0"/>
        <w:rPr>
          <w:rFonts w:hint="cs"/>
          <w:rtl/>
        </w:rPr>
      </w:pPr>
    </w:p>
    <w:p w14:paraId="52DB72C6" w14:textId="77777777" w:rsidR="00000000" w:rsidRDefault="0003559D">
      <w:pPr>
        <w:pStyle w:val="a0"/>
        <w:rPr>
          <w:rFonts w:hint="cs"/>
          <w:rtl/>
        </w:rPr>
      </w:pPr>
      <w:r>
        <w:rPr>
          <w:rFonts w:hint="cs"/>
          <w:rtl/>
        </w:rPr>
        <w:t>יום השישי הוא, כמובן, חיסרון עצום, לבוא ולעשות את החשבונות בין יום לימודים ארוך לבין התועלת של יום השישי, אינני יודע, אולי זה עניין למקצוענים, אולי הם יוכלו להגיע לעמק השווה בעניין הזה. אנ</w:t>
      </w:r>
      <w:r>
        <w:rPr>
          <w:rFonts w:hint="cs"/>
          <w:rtl/>
        </w:rPr>
        <w:t>י אומר שבתוכנית שאני מכיר לומדים גם לומדים ביום שישי, ואגלה לכם סוד, גם בשבתות. ילד יכול ללמוד. הוא מסוגל ללמוד. הוא נוצר לכך. מה עושים עם הפנאי? כבר לא נשאר הרבה פנאי.</w:t>
      </w:r>
    </w:p>
    <w:p w14:paraId="47CF01C0" w14:textId="77777777" w:rsidR="00000000" w:rsidRDefault="0003559D">
      <w:pPr>
        <w:pStyle w:val="a0"/>
        <w:rPr>
          <w:rFonts w:hint="cs"/>
          <w:rtl/>
        </w:rPr>
      </w:pPr>
    </w:p>
    <w:p w14:paraId="6B830B33" w14:textId="77777777" w:rsidR="00000000" w:rsidRDefault="0003559D">
      <w:pPr>
        <w:pStyle w:val="a0"/>
        <w:rPr>
          <w:rFonts w:hint="cs"/>
          <w:rtl/>
        </w:rPr>
      </w:pPr>
      <w:r>
        <w:rPr>
          <w:rFonts w:hint="cs"/>
          <w:rtl/>
        </w:rPr>
        <w:t>אני רוצה לומר לך, כבוד שרת החינוך, ואני מודה לך על שאת מקשיבה לי, אנחנו לא נוכל להצביע</w:t>
      </w:r>
      <w:r>
        <w:rPr>
          <w:rFonts w:hint="cs"/>
          <w:rtl/>
        </w:rPr>
        <w:t xml:space="preserve"> בעד התוכנית הזאת של יום לימודים ארוך, משתי סיבות. סיבה אחת הועלתה כאן על-ידי חבר הכנסת טיבי, ובעיקרון אני שותף לה. אבל זה קורה גם בחינוך החרדי, אני מוכרח לומר לך את כל האמת. אני מניח שגם שם יהיה ההסבר ששמעתי ממך, ואני יודע שהתפתלת, לא היית שלמה עם ההסבר, </w:t>
      </w:r>
      <w:r>
        <w:rPr>
          <w:rFonts w:hint="cs"/>
          <w:rtl/>
        </w:rPr>
        <w:t>לגבי היכולות של משרד החינוך לקצץ בסעיפים מסוימים.</w:t>
      </w:r>
    </w:p>
    <w:p w14:paraId="1D518550" w14:textId="77777777" w:rsidR="00000000" w:rsidRDefault="0003559D">
      <w:pPr>
        <w:pStyle w:val="a0"/>
        <w:ind w:firstLine="0"/>
        <w:rPr>
          <w:rFonts w:hint="cs"/>
          <w:rtl/>
        </w:rPr>
      </w:pPr>
    </w:p>
    <w:p w14:paraId="5B74032F" w14:textId="77777777" w:rsidR="00000000" w:rsidRDefault="0003559D">
      <w:pPr>
        <w:pStyle w:val="af1"/>
        <w:rPr>
          <w:rtl/>
        </w:rPr>
      </w:pPr>
      <w:r>
        <w:rPr>
          <w:rtl/>
        </w:rPr>
        <w:t>היו"ר ראובן ריבלין:</w:t>
      </w:r>
    </w:p>
    <w:p w14:paraId="0CAB19F7" w14:textId="77777777" w:rsidR="00000000" w:rsidRDefault="0003559D">
      <w:pPr>
        <w:pStyle w:val="a0"/>
        <w:rPr>
          <w:rtl/>
        </w:rPr>
      </w:pPr>
    </w:p>
    <w:p w14:paraId="1B0FBDD3" w14:textId="77777777" w:rsidR="00000000" w:rsidRDefault="0003559D">
      <w:pPr>
        <w:pStyle w:val="a0"/>
        <w:rPr>
          <w:rFonts w:hint="cs"/>
          <w:rtl/>
        </w:rPr>
      </w:pPr>
      <w:r>
        <w:rPr>
          <w:rFonts w:hint="cs"/>
          <w:rtl/>
        </w:rPr>
        <w:t xml:space="preserve">יושבת-ראש ועדת החינוך, את צריכה לקיים דיונים על זה. שומעים אותך עד הבמה, גברתי הנכבדה. </w:t>
      </w:r>
    </w:p>
    <w:p w14:paraId="45F1F7C2" w14:textId="77777777" w:rsidR="00000000" w:rsidRDefault="0003559D">
      <w:pPr>
        <w:pStyle w:val="a0"/>
        <w:ind w:firstLine="0"/>
        <w:rPr>
          <w:rFonts w:hint="cs"/>
          <w:rtl/>
        </w:rPr>
      </w:pPr>
    </w:p>
    <w:p w14:paraId="6EBA987A" w14:textId="77777777" w:rsidR="00000000" w:rsidRDefault="0003559D">
      <w:pPr>
        <w:pStyle w:val="af0"/>
        <w:rPr>
          <w:rtl/>
        </w:rPr>
      </w:pPr>
      <w:r>
        <w:rPr>
          <w:rFonts w:hint="eastAsia"/>
          <w:rtl/>
        </w:rPr>
        <w:t>מל</w:t>
      </w:r>
      <w:r>
        <w:rPr>
          <w:rtl/>
        </w:rPr>
        <w:t xml:space="preserve"> פולישוק-בלוך (שינוי):</w:t>
      </w:r>
    </w:p>
    <w:p w14:paraId="077879B5" w14:textId="77777777" w:rsidR="00000000" w:rsidRDefault="0003559D">
      <w:pPr>
        <w:pStyle w:val="a0"/>
        <w:rPr>
          <w:rFonts w:hint="cs"/>
          <w:rtl/>
        </w:rPr>
      </w:pPr>
    </w:p>
    <w:p w14:paraId="33E1D21F" w14:textId="77777777" w:rsidR="00000000" w:rsidRDefault="0003559D">
      <w:pPr>
        <w:pStyle w:val="a0"/>
        <w:rPr>
          <w:rFonts w:hint="cs"/>
          <w:rtl/>
        </w:rPr>
      </w:pPr>
      <w:r>
        <w:rPr>
          <w:rFonts w:hint="cs"/>
          <w:rtl/>
        </w:rPr>
        <w:t xml:space="preserve">- - - </w:t>
      </w:r>
    </w:p>
    <w:p w14:paraId="7946C008" w14:textId="77777777" w:rsidR="00000000" w:rsidRDefault="0003559D">
      <w:pPr>
        <w:pStyle w:val="a0"/>
        <w:ind w:firstLine="0"/>
        <w:rPr>
          <w:rFonts w:hint="cs"/>
          <w:rtl/>
        </w:rPr>
      </w:pPr>
    </w:p>
    <w:p w14:paraId="2A41EBC4" w14:textId="77777777" w:rsidR="00000000" w:rsidRDefault="0003559D">
      <w:pPr>
        <w:pStyle w:val="af1"/>
        <w:rPr>
          <w:rFonts w:hint="cs"/>
          <w:rtl/>
        </w:rPr>
      </w:pPr>
    </w:p>
    <w:p w14:paraId="3DFE9798" w14:textId="77777777" w:rsidR="00000000" w:rsidRDefault="0003559D">
      <w:pPr>
        <w:pStyle w:val="af1"/>
        <w:rPr>
          <w:rtl/>
        </w:rPr>
      </w:pPr>
      <w:r>
        <w:rPr>
          <w:rtl/>
        </w:rPr>
        <w:t>היו"ר ראובן ריבלין:</w:t>
      </w:r>
    </w:p>
    <w:p w14:paraId="6B0A7071" w14:textId="77777777" w:rsidR="00000000" w:rsidRDefault="0003559D">
      <w:pPr>
        <w:pStyle w:val="a0"/>
        <w:rPr>
          <w:rtl/>
        </w:rPr>
      </w:pPr>
    </w:p>
    <w:p w14:paraId="0A88912C" w14:textId="77777777" w:rsidR="00000000" w:rsidRDefault="0003559D">
      <w:pPr>
        <w:pStyle w:val="a0"/>
        <w:rPr>
          <w:rFonts w:hint="cs"/>
          <w:rtl/>
        </w:rPr>
      </w:pPr>
      <w:r>
        <w:rPr>
          <w:rFonts w:hint="cs"/>
          <w:rtl/>
        </w:rPr>
        <w:t>אין לי ספק, אבל אולי תקיימו דיון. יש לכ</w:t>
      </w:r>
      <w:r>
        <w:rPr>
          <w:rFonts w:hint="cs"/>
          <w:rtl/>
        </w:rPr>
        <w:t xml:space="preserve">ם גם חדר ועדה, גם אכסדרה, מה שאתם רוצים. </w:t>
      </w:r>
    </w:p>
    <w:p w14:paraId="3435EAAD" w14:textId="77777777" w:rsidR="00000000" w:rsidRDefault="0003559D">
      <w:pPr>
        <w:pStyle w:val="a0"/>
        <w:ind w:firstLine="0"/>
        <w:rPr>
          <w:rFonts w:hint="cs"/>
          <w:rtl/>
        </w:rPr>
      </w:pPr>
    </w:p>
    <w:p w14:paraId="1378B057" w14:textId="77777777" w:rsidR="00000000" w:rsidRDefault="0003559D">
      <w:pPr>
        <w:pStyle w:val="af0"/>
        <w:rPr>
          <w:rtl/>
        </w:rPr>
      </w:pPr>
      <w:r>
        <w:rPr>
          <w:rFonts w:hint="eastAsia"/>
          <w:rtl/>
        </w:rPr>
        <w:t>מל</w:t>
      </w:r>
      <w:r>
        <w:rPr>
          <w:rtl/>
        </w:rPr>
        <w:t xml:space="preserve"> פולישוק-בלוך (שינוי):</w:t>
      </w:r>
    </w:p>
    <w:p w14:paraId="1811A3A5" w14:textId="77777777" w:rsidR="00000000" w:rsidRDefault="0003559D">
      <w:pPr>
        <w:pStyle w:val="a0"/>
        <w:rPr>
          <w:rFonts w:hint="cs"/>
          <w:rtl/>
        </w:rPr>
      </w:pPr>
    </w:p>
    <w:p w14:paraId="77BFA098" w14:textId="77777777" w:rsidR="00000000" w:rsidRDefault="0003559D">
      <w:pPr>
        <w:pStyle w:val="a0"/>
        <w:rPr>
          <w:rFonts w:hint="cs"/>
          <w:rtl/>
        </w:rPr>
      </w:pPr>
      <w:r>
        <w:rPr>
          <w:rFonts w:hint="cs"/>
          <w:rtl/>
        </w:rPr>
        <w:t xml:space="preserve">האדם רוצה לשמוע את עצמו. </w:t>
      </w:r>
    </w:p>
    <w:p w14:paraId="0D80D524" w14:textId="77777777" w:rsidR="00000000" w:rsidRDefault="0003559D">
      <w:pPr>
        <w:pStyle w:val="a0"/>
        <w:rPr>
          <w:rFonts w:hint="cs"/>
          <w:color w:val="0000FF"/>
          <w:szCs w:val="28"/>
          <w:rtl/>
        </w:rPr>
      </w:pPr>
    </w:p>
    <w:p w14:paraId="227D8B8A" w14:textId="77777777" w:rsidR="00000000" w:rsidRDefault="0003559D">
      <w:pPr>
        <w:pStyle w:val="-"/>
        <w:rPr>
          <w:rtl/>
        </w:rPr>
      </w:pPr>
      <w:bookmarkStart w:id="55" w:name="FS000000531T31_08_2004_12_29_53C"/>
      <w:bookmarkEnd w:id="55"/>
      <w:r>
        <w:rPr>
          <w:rtl/>
        </w:rPr>
        <w:t>אברהם רביץ (יהדות התורה):</w:t>
      </w:r>
    </w:p>
    <w:p w14:paraId="455EEF38" w14:textId="77777777" w:rsidR="00000000" w:rsidRDefault="0003559D">
      <w:pPr>
        <w:pStyle w:val="a0"/>
        <w:rPr>
          <w:rtl/>
        </w:rPr>
      </w:pPr>
    </w:p>
    <w:p w14:paraId="660C1920" w14:textId="77777777" w:rsidR="00000000" w:rsidRDefault="0003559D">
      <w:pPr>
        <w:pStyle w:val="a0"/>
        <w:rPr>
          <w:rFonts w:hint="cs"/>
          <w:rtl/>
        </w:rPr>
      </w:pPr>
      <w:r>
        <w:rPr>
          <w:rFonts w:hint="cs"/>
          <w:rtl/>
        </w:rPr>
        <w:t>אני מציע להיכנס לתוך חבית. פעם דיברתְ בתוך חבית ריקה? שם זה מקבל הד עצום ואף אחד גם לא מפריע.</w:t>
      </w:r>
    </w:p>
    <w:p w14:paraId="792CBC09" w14:textId="77777777" w:rsidR="00000000" w:rsidRDefault="0003559D">
      <w:pPr>
        <w:pStyle w:val="a0"/>
        <w:rPr>
          <w:rFonts w:hint="cs"/>
          <w:rtl/>
        </w:rPr>
      </w:pPr>
      <w:r>
        <w:rPr>
          <w:rFonts w:hint="cs"/>
          <w:rtl/>
        </w:rPr>
        <w:tab/>
      </w:r>
    </w:p>
    <w:p w14:paraId="44369630" w14:textId="77777777" w:rsidR="00000000" w:rsidRDefault="0003559D">
      <w:pPr>
        <w:pStyle w:val="a0"/>
        <w:rPr>
          <w:rFonts w:hint="cs"/>
          <w:rtl/>
        </w:rPr>
      </w:pPr>
      <w:r>
        <w:rPr>
          <w:rFonts w:hint="cs"/>
          <w:rtl/>
        </w:rPr>
        <w:t>על כל פנים, אני רוצה לומר שקיימת בתוכ</w:t>
      </w:r>
      <w:r>
        <w:rPr>
          <w:rFonts w:hint="cs"/>
          <w:rtl/>
        </w:rPr>
        <w:t>נית הנוכחית של יום לימוד ארוך אפליה מפורשת של יישובים שבהם יש ריבוי של בתי-ספר של הציבור החרדי. יש בתי-ספר ויש יישובים שנמצאים באשכולות 1 ו-2, אבל אינם נמצאים ברשימה שמזכה אותם ביום לימודים ארוך. זה ממש כך. אני חושב שבמצב שאנו נמצאים בו היום אסור שהדבר הזה</w:t>
      </w:r>
      <w:r>
        <w:rPr>
          <w:rFonts w:hint="cs"/>
          <w:rtl/>
        </w:rPr>
        <w:t xml:space="preserve"> יהיה.</w:t>
      </w:r>
    </w:p>
    <w:p w14:paraId="7D2C7F15" w14:textId="77777777" w:rsidR="00000000" w:rsidRDefault="0003559D">
      <w:pPr>
        <w:pStyle w:val="a0"/>
        <w:rPr>
          <w:rFonts w:hint="cs"/>
          <w:rtl/>
        </w:rPr>
      </w:pPr>
    </w:p>
    <w:p w14:paraId="2F144C0E" w14:textId="77777777" w:rsidR="00000000" w:rsidRDefault="0003559D">
      <w:pPr>
        <w:pStyle w:val="a0"/>
        <w:rPr>
          <w:rFonts w:hint="cs"/>
          <w:rtl/>
        </w:rPr>
      </w:pPr>
      <w:r>
        <w:rPr>
          <w:rFonts w:hint="cs"/>
          <w:rtl/>
        </w:rPr>
        <w:t xml:space="preserve">אני רוצה לומר דבר נוסף. אנחנו לא נוכל להצביע בעבור דבר שהוא טוב, כאשר עדיין קיימת אפליה בצורת הגזירה שנגזרה על גני-הילדים. גני-הילדים המוכרים, שרבים שייכים לחינוך החרדי, החל ממחר - הם כבר הודיעו זאת להורים ולגננות - מקצצים ב-13.5% בגלל ה-15% שמשרד </w:t>
      </w:r>
      <w:r>
        <w:rPr>
          <w:rFonts w:hint="cs"/>
          <w:rtl/>
        </w:rPr>
        <w:t>החינוך, לדעתי ללא כל הצדקה, ומוסרית ודאי שלא, אולי משפטית, קיצץ לגני-הילדים של הציבור החרדי. כל עוד הדבר הזה לא יתוקן, אינני חושב שנכון לבוא ולתקן ולהוציא כספים על נושאים אחרים.</w:t>
      </w:r>
    </w:p>
    <w:p w14:paraId="38B67FA4" w14:textId="77777777" w:rsidR="00000000" w:rsidRDefault="0003559D">
      <w:pPr>
        <w:pStyle w:val="a0"/>
        <w:rPr>
          <w:rFonts w:hint="cs"/>
          <w:rtl/>
        </w:rPr>
      </w:pPr>
    </w:p>
    <w:p w14:paraId="4C4B8627" w14:textId="77777777" w:rsidR="00000000" w:rsidRDefault="0003559D">
      <w:pPr>
        <w:pStyle w:val="a0"/>
        <w:rPr>
          <w:rFonts w:hint="cs"/>
          <w:rtl/>
        </w:rPr>
      </w:pPr>
      <w:r>
        <w:rPr>
          <w:rFonts w:hint="cs"/>
          <w:rtl/>
        </w:rPr>
        <w:t>אין זה סוד, אנחנו מנהלים משא-ומתן קואליציוני. הנושא הזה, בעיני ובעיני אלפי הו</w:t>
      </w:r>
      <w:r>
        <w:rPr>
          <w:rFonts w:hint="cs"/>
          <w:rtl/>
        </w:rPr>
        <w:t>רים, הוא גזלת כבשת הרש של הילדים הקטנים האלה. מה חטאו תינוקות של בית-רבן שהורידו מהם 13.5% בפועל מתוכנית השהייה והלימודים שלהם בגני-הילדים? אנחנו לא חושבים שזה צריך להיות נתון למשא-ומתן קואליציוני. ואכן, זה לא יעבור גם משא-ומתן קואליציוני בטרם יסודר העניין</w:t>
      </w:r>
      <w:r>
        <w:rPr>
          <w:rFonts w:hint="cs"/>
          <w:rtl/>
        </w:rPr>
        <w:t xml:space="preserve"> הזה. זה לא קשור בכלל.</w:t>
      </w:r>
    </w:p>
    <w:p w14:paraId="08665C44" w14:textId="77777777" w:rsidR="00000000" w:rsidRDefault="0003559D">
      <w:pPr>
        <w:pStyle w:val="a0"/>
        <w:rPr>
          <w:rFonts w:hint="cs"/>
          <w:rtl/>
        </w:rPr>
      </w:pPr>
    </w:p>
    <w:p w14:paraId="59EE44DD" w14:textId="77777777" w:rsidR="00000000" w:rsidRDefault="0003559D">
      <w:pPr>
        <w:pStyle w:val="a0"/>
        <w:rPr>
          <w:rFonts w:hint="cs"/>
          <w:rtl/>
        </w:rPr>
      </w:pPr>
      <w:r>
        <w:rPr>
          <w:rFonts w:hint="cs"/>
          <w:rtl/>
        </w:rPr>
        <w:t>לכן, אני חושב שראוי לשלוח את החוק הזה בחזרה עד שיתוקנו העוולות הקיימות היום.</w:t>
      </w:r>
    </w:p>
    <w:p w14:paraId="24D4B9EA" w14:textId="77777777" w:rsidR="00000000" w:rsidRDefault="0003559D">
      <w:pPr>
        <w:pStyle w:val="a0"/>
        <w:rPr>
          <w:rFonts w:hint="cs"/>
          <w:rtl/>
        </w:rPr>
      </w:pPr>
    </w:p>
    <w:p w14:paraId="0FED0181" w14:textId="77777777" w:rsidR="00000000" w:rsidRDefault="0003559D">
      <w:pPr>
        <w:pStyle w:val="af1"/>
        <w:rPr>
          <w:rtl/>
        </w:rPr>
      </w:pPr>
      <w:r>
        <w:rPr>
          <w:rtl/>
        </w:rPr>
        <w:t>היו"ר ראובן ריבלין:</w:t>
      </w:r>
    </w:p>
    <w:p w14:paraId="125F6DE2" w14:textId="77777777" w:rsidR="00000000" w:rsidRDefault="0003559D">
      <w:pPr>
        <w:pStyle w:val="a0"/>
        <w:rPr>
          <w:rtl/>
        </w:rPr>
      </w:pPr>
    </w:p>
    <w:p w14:paraId="72073D88" w14:textId="77777777" w:rsidR="00000000" w:rsidRDefault="0003559D">
      <w:pPr>
        <w:pStyle w:val="a0"/>
        <w:rPr>
          <w:rFonts w:hint="cs"/>
          <w:rtl/>
        </w:rPr>
      </w:pPr>
      <w:r>
        <w:rPr>
          <w:rFonts w:hint="cs"/>
          <w:rtl/>
        </w:rPr>
        <w:t>תודה לחבר הכנסת רביץ. חבר הכנסת ישראל אייכלר, בבקשה. האם אדוני מתכוון לנאום או שהוא רק נרשם לצורך הפרוטוקול?</w:t>
      </w:r>
    </w:p>
    <w:p w14:paraId="1AD080B8" w14:textId="77777777" w:rsidR="00000000" w:rsidRDefault="0003559D">
      <w:pPr>
        <w:pStyle w:val="a0"/>
        <w:rPr>
          <w:rFonts w:hint="cs"/>
          <w:rtl/>
        </w:rPr>
      </w:pPr>
    </w:p>
    <w:p w14:paraId="4BE6E57D" w14:textId="77777777" w:rsidR="00000000" w:rsidRDefault="0003559D">
      <w:pPr>
        <w:pStyle w:val="a"/>
        <w:rPr>
          <w:rtl/>
        </w:rPr>
      </w:pPr>
      <w:bookmarkStart w:id="56" w:name="FS000001057T31_08_2004_12_37_58"/>
      <w:bookmarkStart w:id="57" w:name="_Toc90824973"/>
      <w:bookmarkEnd w:id="56"/>
      <w:r>
        <w:rPr>
          <w:rFonts w:hint="eastAsia"/>
          <w:rtl/>
        </w:rPr>
        <w:t>ישראל</w:t>
      </w:r>
      <w:r>
        <w:rPr>
          <w:rtl/>
        </w:rPr>
        <w:t xml:space="preserve"> אייכלר (יהדות התו</w:t>
      </w:r>
      <w:r>
        <w:rPr>
          <w:rtl/>
        </w:rPr>
        <w:t>רה):</w:t>
      </w:r>
      <w:bookmarkEnd w:id="57"/>
    </w:p>
    <w:p w14:paraId="73FED3A9" w14:textId="77777777" w:rsidR="00000000" w:rsidRDefault="0003559D">
      <w:pPr>
        <w:pStyle w:val="a0"/>
        <w:rPr>
          <w:rFonts w:hint="cs"/>
          <w:rtl/>
        </w:rPr>
      </w:pPr>
    </w:p>
    <w:p w14:paraId="120ADFC7" w14:textId="77777777" w:rsidR="00000000" w:rsidRDefault="0003559D">
      <w:pPr>
        <w:pStyle w:val="a0"/>
        <w:rPr>
          <w:rFonts w:hint="cs"/>
          <w:rtl/>
        </w:rPr>
      </w:pPr>
      <w:r>
        <w:rPr>
          <w:rFonts w:hint="cs"/>
          <w:rtl/>
        </w:rPr>
        <w:t>כרגיל, רק לצורך הפרוטוקול.</w:t>
      </w:r>
    </w:p>
    <w:p w14:paraId="46377FA1" w14:textId="77777777" w:rsidR="00000000" w:rsidRDefault="0003559D">
      <w:pPr>
        <w:pStyle w:val="a0"/>
        <w:rPr>
          <w:rFonts w:hint="cs"/>
          <w:rtl/>
        </w:rPr>
      </w:pPr>
    </w:p>
    <w:p w14:paraId="5A280F04" w14:textId="77777777" w:rsidR="00000000" w:rsidRDefault="0003559D">
      <w:pPr>
        <w:pStyle w:val="af1"/>
        <w:rPr>
          <w:rtl/>
        </w:rPr>
      </w:pPr>
      <w:r>
        <w:rPr>
          <w:rtl/>
        </w:rPr>
        <w:t>היו"ר ראובן ריבלין:</w:t>
      </w:r>
    </w:p>
    <w:p w14:paraId="4DD4E9E3" w14:textId="77777777" w:rsidR="00000000" w:rsidRDefault="0003559D">
      <w:pPr>
        <w:pStyle w:val="a0"/>
        <w:rPr>
          <w:rtl/>
        </w:rPr>
      </w:pPr>
    </w:p>
    <w:p w14:paraId="7C1D96B5" w14:textId="77777777" w:rsidR="00000000" w:rsidRDefault="0003559D">
      <w:pPr>
        <w:pStyle w:val="a0"/>
        <w:rPr>
          <w:rFonts w:hint="cs"/>
          <w:rtl/>
        </w:rPr>
      </w:pPr>
      <w:r>
        <w:rPr>
          <w:rFonts w:hint="cs"/>
          <w:rtl/>
        </w:rPr>
        <w:t>אדוני עוד לא נרשם פעם אחת ולא דיבר. לא היה דבר כזה.</w:t>
      </w:r>
    </w:p>
    <w:p w14:paraId="162B9784" w14:textId="77777777" w:rsidR="00000000" w:rsidRDefault="0003559D">
      <w:pPr>
        <w:pStyle w:val="a0"/>
        <w:rPr>
          <w:rtl/>
        </w:rPr>
      </w:pPr>
    </w:p>
    <w:p w14:paraId="21605CE0" w14:textId="77777777" w:rsidR="00000000" w:rsidRDefault="0003559D">
      <w:pPr>
        <w:pStyle w:val="a0"/>
        <w:rPr>
          <w:rFonts w:hint="cs"/>
          <w:rtl/>
        </w:rPr>
      </w:pPr>
    </w:p>
    <w:p w14:paraId="08D7C084" w14:textId="77777777" w:rsidR="00000000" w:rsidRDefault="0003559D">
      <w:pPr>
        <w:pStyle w:val="-"/>
        <w:rPr>
          <w:rtl/>
        </w:rPr>
      </w:pPr>
      <w:bookmarkStart w:id="58" w:name="FS000001057T31_08_2004_12_37_59C"/>
      <w:bookmarkEnd w:id="58"/>
      <w:r>
        <w:rPr>
          <w:rtl/>
        </w:rPr>
        <w:t>ישראל אייכלר (יהדות התורה):</w:t>
      </w:r>
    </w:p>
    <w:p w14:paraId="580131D6" w14:textId="77777777" w:rsidR="00000000" w:rsidRDefault="0003559D">
      <w:pPr>
        <w:pStyle w:val="a0"/>
        <w:rPr>
          <w:rFonts w:hint="cs"/>
          <w:rtl/>
        </w:rPr>
      </w:pPr>
    </w:p>
    <w:p w14:paraId="40E1CD30" w14:textId="77777777" w:rsidR="00000000" w:rsidRDefault="0003559D">
      <w:pPr>
        <w:pStyle w:val="a0"/>
        <w:rPr>
          <w:rFonts w:hint="cs"/>
          <w:rtl/>
        </w:rPr>
      </w:pPr>
      <w:r>
        <w:rPr>
          <w:rFonts w:hint="cs"/>
          <w:rtl/>
        </w:rPr>
        <w:t>אם כך, מה השאלה?</w:t>
      </w:r>
    </w:p>
    <w:p w14:paraId="31897A3D" w14:textId="77777777" w:rsidR="00000000" w:rsidRDefault="0003559D">
      <w:pPr>
        <w:pStyle w:val="a0"/>
        <w:rPr>
          <w:rtl/>
        </w:rPr>
      </w:pPr>
    </w:p>
    <w:p w14:paraId="02233ACC" w14:textId="77777777" w:rsidR="00000000" w:rsidRDefault="0003559D">
      <w:pPr>
        <w:pStyle w:val="af1"/>
        <w:rPr>
          <w:rtl/>
        </w:rPr>
      </w:pPr>
      <w:r>
        <w:rPr>
          <w:rtl/>
        </w:rPr>
        <w:t>היו"ר ראובן ריבלין:</w:t>
      </w:r>
    </w:p>
    <w:p w14:paraId="1C936646" w14:textId="77777777" w:rsidR="00000000" w:rsidRDefault="0003559D">
      <w:pPr>
        <w:pStyle w:val="a0"/>
        <w:rPr>
          <w:rtl/>
        </w:rPr>
      </w:pPr>
    </w:p>
    <w:p w14:paraId="5DC74DD1" w14:textId="77777777" w:rsidR="00000000" w:rsidRDefault="0003559D">
      <w:pPr>
        <w:pStyle w:val="a0"/>
        <w:rPr>
          <w:rFonts w:hint="cs"/>
          <w:rtl/>
        </w:rPr>
      </w:pPr>
      <w:r>
        <w:rPr>
          <w:rFonts w:hint="cs"/>
          <w:rtl/>
        </w:rPr>
        <w:t xml:space="preserve">לכן הבעתי את פליאתי. השאלה היתה עם סימן שאלה וסימן קריאה. חבר הכנסת אייכלר, נא </w:t>
      </w:r>
      <w:r>
        <w:rPr>
          <w:rFonts w:hint="cs"/>
          <w:rtl/>
        </w:rPr>
        <w:t>להצטמצם ולהשתדל לסיים את הדברים בשלוש דקות. אחר כך יש לנו עוד דיונים.</w:t>
      </w:r>
    </w:p>
    <w:p w14:paraId="42013938" w14:textId="77777777" w:rsidR="00000000" w:rsidRDefault="0003559D">
      <w:pPr>
        <w:pStyle w:val="a0"/>
        <w:rPr>
          <w:rFonts w:hint="cs"/>
          <w:rtl/>
        </w:rPr>
      </w:pPr>
    </w:p>
    <w:p w14:paraId="43FD0192" w14:textId="77777777" w:rsidR="00000000" w:rsidRDefault="0003559D">
      <w:pPr>
        <w:pStyle w:val="-"/>
        <w:rPr>
          <w:rtl/>
        </w:rPr>
      </w:pPr>
      <w:bookmarkStart w:id="59" w:name="FS000001057T31_08_2004_12_46_14C"/>
      <w:bookmarkEnd w:id="59"/>
      <w:r>
        <w:rPr>
          <w:rtl/>
        </w:rPr>
        <w:t>ישראל אייכלר (יהדות התורה):</w:t>
      </w:r>
    </w:p>
    <w:p w14:paraId="5C320AEA" w14:textId="77777777" w:rsidR="00000000" w:rsidRDefault="0003559D">
      <w:pPr>
        <w:pStyle w:val="a0"/>
        <w:rPr>
          <w:rtl/>
        </w:rPr>
      </w:pPr>
    </w:p>
    <w:p w14:paraId="06D99ACA" w14:textId="77777777" w:rsidR="00000000" w:rsidRDefault="0003559D">
      <w:pPr>
        <w:pStyle w:val="a0"/>
        <w:rPr>
          <w:rFonts w:hint="cs"/>
          <w:rtl/>
        </w:rPr>
      </w:pPr>
      <w:r>
        <w:rPr>
          <w:rFonts w:hint="cs"/>
          <w:rtl/>
        </w:rPr>
        <w:t>אני מקווה להצטמצם בשלוש דקות, אבל אני מקווה שאם - - -</w:t>
      </w:r>
    </w:p>
    <w:p w14:paraId="6513DA73" w14:textId="77777777" w:rsidR="00000000" w:rsidRDefault="0003559D">
      <w:pPr>
        <w:pStyle w:val="a0"/>
        <w:rPr>
          <w:rFonts w:hint="cs"/>
          <w:rtl/>
        </w:rPr>
      </w:pPr>
    </w:p>
    <w:p w14:paraId="45B047EB" w14:textId="77777777" w:rsidR="00000000" w:rsidRDefault="0003559D">
      <w:pPr>
        <w:pStyle w:val="af1"/>
        <w:rPr>
          <w:rtl/>
        </w:rPr>
      </w:pPr>
      <w:r>
        <w:rPr>
          <w:rtl/>
        </w:rPr>
        <w:t>היו"ר ראובן ריבלין:</w:t>
      </w:r>
    </w:p>
    <w:p w14:paraId="16C3C98E" w14:textId="77777777" w:rsidR="00000000" w:rsidRDefault="0003559D">
      <w:pPr>
        <w:pStyle w:val="a0"/>
        <w:rPr>
          <w:rtl/>
        </w:rPr>
      </w:pPr>
    </w:p>
    <w:p w14:paraId="7018157D" w14:textId="77777777" w:rsidR="00000000" w:rsidRDefault="0003559D">
      <w:pPr>
        <w:pStyle w:val="a0"/>
        <w:rPr>
          <w:rFonts w:hint="cs"/>
          <w:rtl/>
        </w:rPr>
      </w:pPr>
      <w:r>
        <w:rPr>
          <w:rFonts w:hint="cs"/>
          <w:rtl/>
        </w:rPr>
        <w:t>אם אדוני ידבר לעניין, אנחנו לא - - -</w:t>
      </w:r>
    </w:p>
    <w:p w14:paraId="66FD527F" w14:textId="77777777" w:rsidR="00000000" w:rsidRDefault="0003559D">
      <w:pPr>
        <w:pStyle w:val="a0"/>
        <w:rPr>
          <w:rFonts w:hint="cs"/>
          <w:rtl/>
        </w:rPr>
      </w:pPr>
    </w:p>
    <w:p w14:paraId="1F52B62B" w14:textId="77777777" w:rsidR="00000000" w:rsidRDefault="0003559D">
      <w:pPr>
        <w:pStyle w:val="-"/>
        <w:rPr>
          <w:rtl/>
        </w:rPr>
      </w:pPr>
      <w:bookmarkStart w:id="60" w:name="FS000001057T31_08_2004_12_46_26C"/>
      <w:bookmarkEnd w:id="60"/>
      <w:r>
        <w:rPr>
          <w:rtl/>
        </w:rPr>
        <w:t>ישראל אייכלר (יהדות התורה):</w:t>
      </w:r>
    </w:p>
    <w:p w14:paraId="432355E7" w14:textId="77777777" w:rsidR="00000000" w:rsidRDefault="0003559D">
      <w:pPr>
        <w:pStyle w:val="a0"/>
        <w:rPr>
          <w:rtl/>
        </w:rPr>
      </w:pPr>
    </w:p>
    <w:p w14:paraId="3DA3674B" w14:textId="77777777" w:rsidR="00000000" w:rsidRDefault="0003559D">
      <w:pPr>
        <w:pStyle w:val="a0"/>
        <w:rPr>
          <w:rFonts w:hint="cs"/>
          <w:rtl/>
        </w:rPr>
      </w:pPr>
      <w:r>
        <w:rPr>
          <w:rFonts w:hint="cs"/>
          <w:rtl/>
        </w:rPr>
        <w:t>זהו המבחן.</w:t>
      </w:r>
    </w:p>
    <w:p w14:paraId="40BE830F" w14:textId="77777777" w:rsidR="00000000" w:rsidRDefault="0003559D">
      <w:pPr>
        <w:pStyle w:val="a0"/>
        <w:rPr>
          <w:rFonts w:hint="cs"/>
          <w:rtl/>
        </w:rPr>
      </w:pPr>
    </w:p>
    <w:p w14:paraId="67B6B5FB" w14:textId="77777777" w:rsidR="00000000" w:rsidRDefault="0003559D">
      <w:pPr>
        <w:pStyle w:val="a0"/>
        <w:rPr>
          <w:rFonts w:hint="cs"/>
          <w:rtl/>
        </w:rPr>
      </w:pPr>
      <w:r>
        <w:rPr>
          <w:rFonts w:hint="cs"/>
          <w:rtl/>
        </w:rPr>
        <w:t>א</w:t>
      </w:r>
      <w:r>
        <w:rPr>
          <w:rFonts w:hint="cs"/>
          <w:rtl/>
        </w:rPr>
        <w:t>דוני היושב-ראש, חברי הכנסת, מדברים פה על חוק יום חינוך ארוך, והרב רביץ ציין שאצלנו לומדים יום חינוך ארוך.</w:t>
      </w:r>
    </w:p>
    <w:p w14:paraId="67704EB9" w14:textId="77777777" w:rsidR="00000000" w:rsidRDefault="0003559D">
      <w:pPr>
        <w:pStyle w:val="a0"/>
        <w:rPr>
          <w:rFonts w:hint="cs"/>
          <w:rtl/>
        </w:rPr>
      </w:pPr>
    </w:p>
    <w:p w14:paraId="5A8908AA" w14:textId="77777777" w:rsidR="00000000" w:rsidRDefault="0003559D">
      <w:pPr>
        <w:pStyle w:val="af1"/>
        <w:rPr>
          <w:rtl/>
        </w:rPr>
      </w:pPr>
      <w:r>
        <w:rPr>
          <w:rtl/>
        </w:rPr>
        <w:t>היו"ר ראובן ריבלין:</w:t>
      </w:r>
    </w:p>
    <w:p w14:paraId="561E4C74" w14:textId="77777777" w:rsidR="00000000" w:rsidRDefault="0003559D">
      <w:pPr>
        <w:pStyle w:val="a0"/>
        <w:rPr>
          <w:rtl/>
        </w:rPr>
      </w:pPr>
    </w:p>
    <w:p w14:paraId="6367F127" w14:textId="77777777" w:rsidR="00000000" w:rsidRDefault="0003559D">
      <w:pPr>
        <w:pStyle w:val="a0"/>
        <w:rPr>
          <w:rFonts w:hint="cs"/>
          <w:rtl/>
        </w:rPr>
      </w:pPr>
      <w:r>
        <w:rPr>
          <w:rFonts w:hint="cs"/>
          <w:rtl/>
        </w:rPr>
        <w:t>הרשימה כמובן סגורה, ואחרי חבר הכנסת הרב אייכלר ידבר חבר הכנסת דני יתום.</w:t>
      </w:r>
    </w:p>
    <w:p w14:paraId="259B5E67" w14:textId="77777777" w:rsidR="00000000" w:rsidRDefault="0003559D">
      <w:pPr>
        <w:pStyle w:val="a0"/>
        <w:rPr>
          <w:rFonts w:hint="cs"/>
          <w:rtl/>
        </w:rPr>
      </w:pPr>
    </w:p>
    <w:p w14:paraId="54816B36" w14:textId="77777777" w:rsidR="00000000" w:rsidRDefault="0003559D">
      <w:pPr>
        <w:pStyle w:val="-"/>
        <w:rPr>
          <w:rtl/>
        </w:rPr>
      </w:pPr>
      <w:bookmarkStart w:id="61" w:name="FS000001057T31_08_2004_12_46_53C"/>
      <w:bookmarkEnd w:id="61"/>
      <w:r>
        <w:rPr>
          <w:rtl/>
        </w:rPr>
        <w:t>ישראל אייכלר (יהדות התורה):</w:t>
      </w:r>
    </w:p>
    <w:p w14:paraId="03FACFA3" w14:textId="77777777" w:rsidR="00000000" w:rsidRDefault="0003559D">
      <w:pPr>
        <w:pStyle w:val="a0"/>
        <w:rPr>
          <w:rtl/>
        </w:rPr>
      </w:pPr>
    </w:p>
    <w:p w14:paraId="47FC4B99" w14:textId="77777777" w:rsidR="00000000" w:rsidRDefault="0003559D">
      <w:pPr>
        <w:pStyle w:val="a0"/>
        <w:rPr>
          <w:rFonts w:hint="cs"/>
          <w:rtl/>
        </w:rPr>
      </w:pPr>
      <w:r>
        <w:rPr>
          <w:rFonts w:hint="cs"/>
          <w:rtl/>
        </w:rPr>
        <w:t xml:space="preserve">אני חוזר ואומר, שאני חושב </w:t>
      </w:r>
      <w:r>
        <w:rPr>
          <w:rFonts w:hint="cs"/>
          <w:rtl/>
        </w:rPr>
        <w:t>שחוק יום לימודים ארוך אינו חל כלל על מערכת החינוך החרדית, וכך שמעתי גם מפי חבר הכנסת הרב נסים דהן, ואני רוצה להבין מדוע. למה כל היישובים החרדיים יצאו מהרשימה הזאת? טוב שכבוד השרה נכנסה, ואולי היא שומעת את השאלה: מדוע החינוך החרדי - - -</w:t>
      </w:r>
    </w:p>
    <w:p w14:paraId="34ED0CF1" w14:textId="77777777" w:rsidR="00000000" w:rsidRDefault="0003559D">
      <w:pPr>
        <w:pStyle w:val="a0"/>
        <w:rPr>
          <w:rFonts w:hint="cs"/>
          <w:rtl/>
        </w:rPr>
      </w:pPr>
    </w:p>
    <w:p w14:paraId="051643A9" w14:textId="77777777" w:rsidR="00000000" w:rsidRDefault="0003559D">
      <w:pPr>
        <w:pStyle w:val="af1"/>
        <w:rPr>
          <w:rtl/>
        </w:rPr>
      </w:pPr>
    </w:p>
    <w:p w14:paraId="422E5029" w14:textId="77777777" w:rsidR="00000000" w:rsidRDefault="0003559D">
      <w:pPr>
        <w:pStyle w:val="af1"/>
        <w:rPr>
          <w:rtl/>
        </w:rPr>
      </w:pPr>
      <w:r>
        <w:rPr>
          <w:rtl/>
        </w:rPr>
        <w:t>היו"ר ראובן ריבלין</w:t>
      </w:r>
      <w:r>
        <w:rPr>
          <w:rtl/>
        </w:rPr>
        <w:t>:</w:t>
      </w:r>
    </w:p>
    <w:p w14:paraId="05C5FD5B" w14:textId="77777777" w:rsidR="00000000" w:rsidRDefault="0003559D">
      <w:pPr>
        <w:pStyle w:val="a0"/>
        <w:rPr>
          <w:rtl/>
        </w:rPr>
      </w:pPr>
    </w:p>
    <w:p w14:paraId="179531FA" w14:textId="77777777" w:rsidR="00000000" w:rsidRDefault="0003559D">
      <w:pPr>
        <w:pStyle w:val="a0"/>
        <w:rPr>
          <w:rFonts w:hint="cs"/>
          <w:rtl/>
        </w:rPr>
      </w:pPr>
      <w:r>
        <w:rPr>
          <w:rFonts w:hint="cs"/>
          <w:rtl/>
        </w:rPr>
        <w:t>השרה נמצאת פה במשך כל הדיון.</w:t>
      </w:r>
    </w:p>
    <w:p w14:paraId="51AAF3D9" w14:textId="77777777" w:rsidR="00000000" w:rsidRDefault="0003559D">
      <w:pPr>
        <w:pStyle w:val="a0"/>
        <w:rPr>
          <w:rFonts w:hint="cs"/>
          <w:rtl/>
        </w:rPr>
      </w:pPr>
    </w:p>
    <w:p w14:paraId="2659B63B" w14:textId="77777777" w:rsidR="00000000" w:rsidRDefault="0003559D">
      <w:pPr>
        <w:pStyle w:val="-"/>
        <w:rPr>
          <w:rtl/>
        </w:rPr>
      </w:pPr>
      <w:bookmarkStart w:id="62" w:name="FS000001057T31_08_2004_12_48_11C"/>
      <w:bookmarkEnd w:id="62"/>
      <w:r>
        <w:rPr>
          <w:rtl/>
        </w:rPr>
        <w:t>ישראל אייכלר (יהדות התורה):</w:t>
      </w:r>
    </w:p>
    <w:p w14:paraId="5AB0CC93" w14:textId="77777777" w:rsidR="00000000" w:rsidRDefault="0003559D">
      <w:pPr>
        <w:pStyle w:val="a0"/>
        <w:rPr>
          <w:rtl/>
        </w:rPr>
      </w:pPr>
    </w:p>
    <w:p w14:paraId="4BA506C2" w14:textId="77777777" w:rsidR="00000000" w:rsidRDefault="0003559D">
      <w:pPr>
        <w:pStyle w:val="a0"/>
        <w:rPr>
          <w:rFonts w:hint="cs"/>
          <w:rtl/>
        </w:rPr>
      </w:pPr>
      <w:r>
        <w:rPr>
          <w:rFonts w:hint="cs"/>
          <w:rtl/>
        </w:rPr>
        <w:t>השאלה היא: האם החוק כולל את החינוך החרדי? והאם יישובים חרדיים יהיו גם במפעל ההזנה במסגרת הזאת?</w:t>
      </w:r>
    </w:p>
    <w:p w14:paraId="150114C6" w14:textId="77777777" w:rsidR="00000000" w:rsidRDefault="0003559D">
      <w:pPr>
        <w:pStyle w:val="a0"/>
        <w:rPr>
          <w:rFonts w:hint="cs"/>
          <w:rtl/>
        </w:rPr>
      </w:pPr>
    </w:p>
    <w:p w14:paraId="6586B0AA" w14:textId="77777777" w:rsidR="00000000" w:rsidRDefault="0003559D">
      <w:pPr>
        <w:pStyle w:val="af0"/>
        <w:rPr>
          <w:rtl/>
        </w:rPr>
      </w:pPr>
      <w:r>
        <w:rPr>
          <w:rFonts w:hint="eastAsia"/>
          <w:rtl/>
        </w:rPr>
        <w:t>שרת</w:t>
      </w:r>
      <w:r>
        <w:rPr>
          <w:rtl/>
        </w:rPr>
        <w:t xml:space="preserve"> החינוך, התרבות והספורט לימור לבנת:</w:t>
      </w:r>
    </w:p>
    <w:p w14:paraId="7B34678F" w14:textId="77777777" w:rsidR="00000000" w:rsidRDefault="0003559D">
      <w:pPr>
        <w:pStyle w:val="a0"/>
        <w:rPr>
          <w:rFonts w:hint="cs"/>
          <w:rtl/>
        </w:rPr>
      </w:pPr>
    </w:p>
    <w:p w14:paraId="2475D82E" w14:textId="77777777" w:rsidR="00000000" w:rsidRDefault="0003559D">
      <w:pPr>
        <w:pStyle w:val="a0"/>
        <w:rPr>
          <w:rFonts w:hint="cs"/>
          <w:rtl/>
        </w:rPr>
      </w:pPr>
      <w:r>
        <w:rPr>
          <w:rFonts w:hint="cs"/>
          <w:rtl/>
        </w:rPr>
        <w:t>אתה שואל על ההזנה או על יום חינוך ארוך?</w:t>
      </w:r>
    </w:p>
    <w:p w14:paraId="57F320AB" w14:textId="77777777" w:rsidR="00000000" w:rsidRDefault="0003559D">
      <w:pPr>
        <w:pStyle w:val="a0"/>
        <w:rPr>
          <w:rFonts w:hint="cs"/>
          <w:rtl/>
        </w:rPr>
      </w:pPr>
    </w:p>
    <w:p w14:paraId="253936A9" w14:textId="77777777" w:rsidR="00000000" w:rsidRDefault="0003559D">
      <w:pPr>
        <w:pStyle w:val="-"/>
        <w:rPr>
          <w:rtl/>
        </w:rPr>
      </w:pPr>
      <w:bookmarkStart w:id="63" w:name="FS000001057T31_08_2004_12_48_22C"/>
      <w:bookmarkEnd w:id="63"/>
      <w:r>
        <w:rPr>
          <w:rtl/>
        </w:rPr>
        <w:t>ישראל אייכלר (יהד</w:t>
      </w:r>
      <w:r>
        <w:rPr>
          <w:rtl/>
        </w:rPr>
        <w:t>ות התורה):</w:t>
      </w:r>
    </w:p>
    <w:p w14:paraId="1EF2B282" w14:textId="77777777" w:rsidR="00000000" w:rsidRDefault="0003559D">
      <w:pPr>
        <w:pStyle w:val="a0"/>
        <w:rPr>
          <w:rtl/>
        </w:rPr>
      </w:pPr>
    </w:p>
    <w:p w14:paraId="5FB6F925" w14:textId="77777777" w:rsidR="00000000" w:rsidRDefault="0003559D">
      <w:pPr>
        <w:pStyle w:val="a0"/>
        <w:rPr>
          <w:rFonts w:hint="cs"/>
          <w:rtl/>
        </w:rPr>
      </w:pPr>
      <w:r>
        <w:rPr>
          <w:rFonts w:hint="cs"/>
          <w:rtl/>
        </w:rPr>
        <w:t>האם החוק הזה?</w:t>
      </w:r>
    </w:p>
    <w:p w14:paraId="0980EB11" w14:textId="77777777" w:rsidR="00000000" w:rsidRDefault="0003559D">
      <w:pPr>
        <w:pStyle w:val="a0"/>
        <w:rPr>
          <w:rFonts w:hint="cs"/>
          <w:rtl/>
        </w:rPr>
      </w:pPr>
    </w:p>
    <w:p w14:paraId="31C6B0DC" w14:textId="77777777" w:rsidR="00000000" w:rsidRDefault="0003559D">
      <w:pPr>
        <w:pStyle w:val="af0"/>
        <w:rPr>
          <w:rtl/>
        </w:rPr>
      </w:pPr>
      <w:r>
        <w:rPr>
          <w:rFonts w:hint="eastAsia"/>
          <w:rtl/>
        </w:rPr>
        <w:t>שרת</w:t>
      </w:r>
      <w:r>
        <w:rPr>
          <w:rtl/>
        </w:rPr>
        <w:t xml:space="preserve"> החינוך, התרבות והספורט לימור לבנת:</w:t>
      </w:r>
    </w:p>
    <w:p w14:paraId="2E7BBEEA" w14:textId="77777777" w:rsidR="00000000" w:rsidRDefault="0003559D">
      <w:pPr>
        <w:pStyle w:val="a0"/>
        <w:rPr>
          <w:rFonts w:hint="cs"/>
          <w:rtl/>
        </w:rPr>
      </w:pPr>
    </w:p>
    <w:p w14:paraId="5C57EC6D" w14:textId="77777777" w:rsidR="00000000" w:rsidRDefault="0003559D">
      <w:pPr>
        <w:pStyle w:val="a0"/>
        <w:rPr>
          <w:rFonts w:hint="cs"/>
          <w:rtl/>
        </w:rPr>
      </w:pPr>
      <w:r>
        <w:rPr>
          <w:rFonts w:hint="cs"/>
          <w:rtl/>
        </w:rPr>
        <w:t>נושא ההזנה חל על כולם. זה עניין אחר. נושא ההזנה מופעל כרגע ללא הבחנה ואפליה בין החינוך הרשמי לחרדי בפועל.</w:t>
      </w:r>
    </w:p>
    <w:p w14:paraId="3415EE23" w14:textId="77777777" w:rsidR="00000000" w:rsidRDefault="0003559D">
      <w:pPr>
        <w:pStyle w:val="a0"/>
        <w:rPr>
          <w:rFonts w:hint="cs"/>
          <w:rtl/>
        </w:rPr>
      </w:pPr>
    </w:p>
    <w:p w14:paraId="485D74B4" w14:textId="77777777" w:rsidR="00000000" w:rsidRDefault="0003559D">
      <w:pPr>
        <w:pStyle w:val="af1"/>
        <w:rPr>
          <w:rtl/>
        </w:rPr>
      </w:pPr>
      <w:r>
        <w:rPr>
          <w:rtl/>
        </w:rPr>
        <w:t>היו"ר ראובן ריבלין:</w:t>
      </w:r>
    </w:p>
    <w:p w14:paraId="4452FBE0" w14:textId="77777777" w:rsidR="00000000" w:rsidRDefault="0003559D">
      <w:pPr>
        <w:pStyle w:val="a0"/>
        <w:rPr>
          <w:rtl/>
        </w:rPr>
      </w:pPr>
    </w:p>
    <w:p w14:paraId="3E959C16" w14:textId="77777777" w:rsidR="00000000" w:rsidRDefault="0003559D">
      <w:pPr>
        <w:pStyle w:val="a0"/>
        <w:rPr>
          <w:rFonts w:hint="cs"/>
          <w:rtl/>
        </w:rPr>
      </w:pPr>
      <w:r>
        <w:rPr>
          <w:rFonts w:hint="cs"/>
          <w:rtl/>
        </w:rPr>
        <w:t>גברתי תציין זאת גם בתשובתה, כי ייתכן שהפרוטוקול לא שמע את אשר</w:t>
      </w:r>
      <w:r>
        <w:rPr>
          <w:rFonts w:hint="cs"/>
          <w:rtl/>
        </w:rPr>
        <w:t xml:space="preserve"> אמרה.</w:t>
      </w:r>
    </w:p>
    <w:p w14:paraId="0C91DE6C" w14:textId="77777777" w:rsidR="00000000" w:rsidRDefault="0003559D">
      <w:pPr>
        <w:pStyle w:val="a0"/>
        <w:rPr>
          <w:rFonts w:hint="cs"/>
          <w:rtl/>
        </w:rPr>
      </w:pPr>
    </w:p>
    <w:p w14:paraId="530E9453" w14:textId="77777777" w:rsidR="00000000" w:rsidRDefault="0003559D">
      <w:pPr>
        <w:pStyle w:val="-"/>
        <w:rPr>
          <w:rtl/>
        </w:rPr>
      </w:pPr>
      <w:bookmarkStart w:id="64" w:name="FS000001057T31_08_2004_12_49_17C"/>
      <w:bookmarkEnd w:id="64"/>
      <w:r>
        <w:rPr>
          <w:rtl/>
        </w:rPr>
        <w:t>ישראל אייכלר (יהדות התורה):</w:t>
      </w:r>
    </w:p>
    <w:p w14:paraId="715D0BBE" w14:textId="77777777" w:rsidR="00000000" w:rsidRDefault="0003559D">
      <w:pPr>
        <w:pStyle w:val="a0"/>
        <w:ind w:left="719" w:firstLine="0"/>
        <w:rPr>
          <w:rFonts w:hint="cs"/>
          <w:rtl/>
        </w:rPr>
      </w:pPr>
      <w:r>
        <w:rPr>
          <w:rFonts w:hint="cs"/>
          <w:rtl/>
        </w:rPr>
        <w:br/>
        <w:t>עכשיו אני רוצה לגעת בעצם הנושא חינוך. את מי מחנכים קודם כול? מחנכים בני אל חי. בכל ילד יש ניצוץ אלוהי, שמחיה אותו ומאיר לו את אור החיים, והחינוך הוא הדרך היחידה שנותנת לו להצליח בחיים, או חלילה להידרדר ולהגיע לפת לחם, ו</w:t>
      </w:r>
      <w:r>
        <w:rPr>
          <w:rFonts w:hint="cs"/>
          <w:rtl/>
        </w:rPr>
        <w:t>אפילו להגיע, חס וחלילה, לבתי-סוהר. כך שבסיס החינוך הוא משהו גורלי בחייו של כל ילד וילד. ואז נשאלת השאלה: על מה מחנכים את ילדי ישראל? האם מחנכים אותם למחוק את המבדיל בין קודש לחול, בין אור לחושך, בין ישראל לעמים, בין יום השביעי לששת ימי המעשה? האם מחנכים או</w:t>
      </w:r>
      <w:r>
        <w:rPr>
          <w:rFonts w:hint="cs"/>
          <w:rtl/>
        </w:rPr>
        <w:t xml:space="preserve">תו שילד יהודי הוא גוי ככל הגויים? האם עושים לו את אשר קרך בדרך ועוקרים ממנו את האמונה שיש בורא לעולם ויש תורה לישראל? האם זה חינוך יהודי? האם כך אפשר לקיים עם יהודי, או שהילד יגיע למסקנה, כשהוא יתבגר, שאם אין אלוהים ואין תורה, גם לארץ-ישראל אין שום משמעות </w:t>
      </w:r>
      <w:r>
        <w:rPr>
          <w:rFonts w:hint="cs"/>
          <w:rtl/>
        </w:rPr>
        <w:t>ולעם ישראל אין משמעות, והוא צריך למצוא את עצמו ולהתבולל באחת מאומות העולם, ואם אפשר - בארצות-הברית ובאירופה עדיף?</w:t>
      </w:r>
    </w:p>
    <w:p w14:paraId="19985ED4" w14:textId="77777777" w:rsidR="00000000" w:rsidRDefault="0003559D">
      <w:pPr>
        <w:pStyle w:val="a0"/>
        <w:rPr>
          <w:rtl/>
        </w:rPr>
      </w:pPr>
    </w:p>
    <w:p w14:paraId="057AA696" w14:textId="77777777" w:rsidR="00000000" w:rsidRDefault="0003559D">
      <w:pPr>
        <w:pStyle w:val="a0"/>
        <w:rPr>
          <w:rFonts w:hint="cs"/>
          <w:rtl/>
        </w:rPr>
      </w:pPr>
      <w:r>
        <w:rPr>
          <w:rFonts w:hint="cs"/>
          <w:rtl/>
        </w:rPr>
        <w:t>השאלה היא: איפה מחנכים? בארץ-ישראל? בארץ אשר עיני ה' אלוהיך בה מראשית השנה עד אחרית שנה? בארץ שבה צעדו נביאים ושרו משוררים? האם בארץ הזאת נות</w:t>
      </w:r>
      <w:r>
        <w:rPr>
          <w:rFonts w:hint="cs"/>
          <w:rtl/>
        </w:rPr>
        <w:t>נים חינוך יהודי שנוכל לומר: הנה, אלה פרי החינוך, בני אל חי, אין פה מעשי רצח, אין פה סמים ואין פה פשעים - ממש כל רואיהם יכירום כי זרע בירך ה' המה? זאת מערכת החינוך? כך עושה מערכת החינוך? על כך היא ראויה להיקרא חינוך?</w:t>
      </w:r>
    </w:p>
    <w:p w14:paraId="4D558B7A" w14:textId="77777777" w:rsidR="00000000" w:rsidRDefault="0003559D">
      <w:pPr>
        <w:pStyle w:val="a0"/>
        <w:rPr>
          <w:rFonts w:hint="cs"/>
          <w:rtl/>
        </w:rPr>
      </w:pPr>
    </w:p>
    <w:p w14:paraId="65D4AFFE" w14:textId="77777777" w:rsidR="00000000" w:rsidRDefault="0003559D">
      <w:pPr>
        <w:pStyle w:val="a0"/>
        <w:rPr>
          <w:rFonts w:hint="cs"/>
          <w:rtl/>
        </w:rPr>
      </w:pPr>
      <w:r>
        <w:rPr>
          <w:rFonts w:hint="cs"/>
          <w:rtl/>
        </w:rPr>
        <w:t>מתי מחנכים? שנת הלימודים נפתחת בימים הנ</w:t>
      </w:r>
      <w:r>
        <w:rPr>
          <w:rFonts w:hint="cs"/>
          <w:rtl/>
        </w:rPr>
        <w:t>וראים והקדושים. קול השופר מהדהד וזועק: עורו ישנים משנתכם ונרדמים הקיצו מתרדמתכם כי בא יום ה' הגדול והנורא. ספרי חיים וספרי מתים פתוחים לפניו ובריות בו ייפקדו לחיים טובים ולא למוות. ועל המדינות בו ייאמר איזו לחרב ואיזו לשלום, איזו לרעב ואיזו לשובע. כך מחנכי</w:t>
      </w:r>
      <w:r>
        <w:rPr>
          <w:rFonts w:hint="cs"/>
          <w:rtl/>
        </w:rPr>
        <w:t xml:space="preserve">ם? את זה מספרים לילדי ישראל? יש לילדים האלה הזכות לקבל את האינפורמציה הזאת. </w:t>
      </w:r>
    </w:p>
    <w:p w14:paraId="2B7099F6" w14:textId="77777777" w:rsidR="00000000" w:rsidRDefault="0003559D">
      <w:pPr>
        <w:pStyle w:val="a0"/>
        <w:rPr>
          <w:rFonts w:hint="cs"/>
          <w:rtl/>
        </w:rPr>
      </w:pPr>
    </w:p>
    <w:p w14:paraId="19CF416B" w14:textId="77777777" w:rsidR="00000000" w:rsidRDefault="0003559D">
      <w:pPr>
        <w:pStyle w:val="a0"/>
        <w:rPr>
          <w:rFonts w:hint="cs"/>
          <w:rtl/>
        </w:rPr>
      </w:pPr>
      <w:r>
        <w:rPr>
          <w:rFonts w:hint="cs"/>
          <w:rtl/>
        </w:rPr>
        <w:t xml:space="preserve">לא זו בלבד שאין מחנכים אותם ליהדות ולא רק לימי החגים, אלא מסיתים את העם לאמור: ילדי ישראל, לומדי התורה, הרעבים והעניים, הם לוקחים את הכסף. אין מספיק כסף לחינוך מיוחד. היה פסטיבל </w:t>
      </w:r>
      <w:r>
        <w:rPr>
          <w:rFonts w:hint="cs"/>
          <w:rtl/>
        </w:rPr>
        <w:t xml:space="preserve">שלם בשבוע שעבר בעניין הזה. העיתון כותב שמשקיעים בחינוך החרדי פי-שלושה מאשר בחינוך הכללי. מה עשתה הלשכה המרכזית לסטטיסטיקה? היא פשוט לא הכניסה את שכר המורים בחישוב, שזה המרכיב המרכזי, וכך העם חושב שהילד מקבל יותר. כללו את התרומות ואת ההשקעה שהורים משקיעים. </w:t>
      </w:r>
      <w:r>
        <w:rPr>
          <w:rFonts w:hint="cs"/>
          <w:rtl/>
        </w:rPr>
        <w:t>נכון שבחינוך החרדי הורים משקיעים מכספם הפרטי ומתרומות, כי הם חושבים שהחינוך הוא הדבר החשוב ביותר.</w:t>
      </w:r>
    </w:p>
    <w:p w14:paraId="3F0D718D" w14:textId="77777777" w:rsidR="00000000" w:rsidRDefault="0003559D">
      <w:pPr>
        <w:pStyle w:val="a0"/>
        <w:rPr>
          <w:rFonts w:hint="cs"/>
          <w:rtl/>
        </w:rPr>
      </w:pPr>
    </w:p>
    <w:p w14:paraId="01C9F33C" w14:textId="77777777" w:rsidR="00000000" w:rsidRDefault="0003559D">
      <w:pPr>
        <w:pStyle w:val="a0"/>
        <w:rPr>
          <w:rFonts w:hint="cs"/>
          <w:rtl/>
        </w:rPr>
      </w:pPr>
      <w:r>
        <w:rPr>
          <w:rFonts w:hint="cs"/>
          <w:rtl/>
        </w:rPr>
        <w:t>לסיום - אדוני היושב-ראש, אני מקווה לעמוד בשלוש הדקות שהוקצבו לנו - אם אפשר לחזור ולקרוא לכל אם בישראל ששולחת את הילד לבית-הספר: תדרשי שייתנו לילד חינוך יהודי</w:t>
      </w:r>
      <w:r>
        <w:rPr>
          <w:rFonts w:hint="cs"/>
          <w:rtl/>
        </w:rPr>
        <w:t>, אחרת גם לא תקבלי חינוך אחר. יהודי לא יכול להיות גוי טוב. יהודי יכול להיות יהודי טוב, ואם הוא מקבל חינוך לערכים, חינוך ליהדות ולערכי היהדות - מצוות שבין אדם למקום ומצוות שבין לאדם לחברו הן אותו דבר ואין שום הבדל ביניהן, כי הכול מאת הקב"ה - אם הילדים יקבלו</w:t>
      </w:r>
      <w:r>
        <w:rPr>
          <w:rFonts w:hint="cs"/>
          <w:rtl/>
        </w:rPr>
        <w:t xml:space="preserve"> חינוך יהודי וערכים יהודיים, הם גם יהיו אזרחים טובים וגם יזכו לחיים טובים ומאושרים. כתיבה וחתימה וטובה.</w:t>
      </w:r>
    </w:p>
    <w:p w14:paraId="3B850370" w14:textId="77777777" w:rsidR="00000000" w:rsidRDefault="0003559D">
      <w:pPr>
        <w:pStyle w:val="a0"/>
        <w:rPr>
          <w:rFonts w:hint="cs"/>
          <w:rtl/>
        </w:rPr>
      </w:pPr>
    </w:p>
    <w:p w14:paraId="78E1B3D5" w14:textId="77777777" w:rsidR="00000000" w:rsidRDefault="0003559D">
      <w:pPr>
        <w:pStyle w:val="af1"/>
        <w:rPr>
          <w:rtl/>
        </w:rPr>
      </w:pPr>
      <w:r>
        <w:rPr>
          <w:rtl/>
        </w:rPr>
        <w:t>היו"ר ראובן ריבלין:</w:t>
      </w:r>
    </w:p>
    <w:p w14:paraId="05BCE28D" w14:textId="77777777" w:rsidR="00000000" w:rsidRDefault="0003559D">
      <w:pPr>
        <w:pStyle w:val="a0"/>
        <w:rPr>
          <w:rtl/>
        </w:rPr>
      </w:pPr>
    </w:p>
    <w:p w14:paraId="3A4BEB8D" w14:textId="77777777" w:rsidR="00000000" w:rsidRDefault="0003559D">
      <w:pPr>
        <w:pStyle w:val="a0"/>
        <w:rPr>
          <w:rFonts w:hint="cs"/>
          <w:rtl/>
        </w:rPr>
      </w:pPr>
      <w:r>
        <w:rPr>
          <w:rFonts w:hint="cs"/>
          <w:rtl/>
        </w:rPr>
        <w:t>כתיבה וחתימה טובה. תודה רבה לחבר הכנסת אייכלר. חבר הכנסת דני יתום, בבקשה. אחריו - חבר הכנסת חיים אורון.</w:t>
      </w:r>
    </w:p>
    <w:p w14:paraId="0D986022" w14:textId="77777777" w:rsidR="00000000" w:rsidRDefault="0003559D">
      <w:pPr>
        <w:pStyle w:val="a0"/>
        <w:rPr>
          <w:rFonts w:hint="cs"/>
          <w:rtl/>
        </w:rPr>
      </w:pPr>
    </w:p>
    <w:p w14:paraId="29ACBF03" w14:textId="77777777" w:rsidR="00000000" w:rsidRDefault="0003559D">
      <w:pPr>
        <w:pStyle w:val="a0"/>
        <w:rPr>
          <w:rFonts w:hint="cs"/>
          <w:rtl/>
        </w:rPr>
      </w:pPr>
      <w:r>
        <w:rPr>
          <w:rFonts w:hint="cs"/>
          <w:rtl/>
        </w:rPr>
        <w:t>חבר הכנסת פרץ משדר לנו בש</w:t>
      </w:r>
      <w:r>
        <w:rPr>
          <w:rFonts w:hint="cs"/>
          <w:rtl/>
        </w:rPr>
        <w:t>ידור ישיר מפאתי האולם. תבקש מחבר הכנסת פרץ להיכנס פנימה יותר, ואז אנו לא נשמע את שיחתו.</w:t>
      </w:r>
    </w:p>
    <w:p w14:paraId="63289494" w14:textId="77777777" w:rsidR="00000000" w:rsidRDefault="0003559D">
      <w:pPr>
        <w:pStyle w:val="a0"/>
        <w:rPr>
          <w:rtl/>
        </w:rPr>
      </w:pPr>
    </w:p>
    <w:p w14:paraId="26D8DE57" w14:textId="77777777" w:rsidR="00000000" w:rsidRDefault="0003559D">
      <w:pPr>
        <w:pStyle w:val="a"/>
        <w:rPr>
          <w:rtl/>
        </w:rPr>
      </w:pPr>
      <w:bookmarkStart w:id="65" w:name="FS000001045T31_08_2004_12_59_57"/>
      <w:bookmarkStart w:id="66" w:name="_Toc90824974"/>
      <w:bookmarkEnd w:id="65"/>
      <w:r>
        <w:rPr>
          <w:rFonts w:hint="eastAsia"/>
          <w:rtl/>
        </w:rPr>
        <w:t>דני</w:t>
      </w:r>
      <w:r>
        <w:rPr>
          <w:rtl/>
        </w:rPr>
        <w:t xml:space="preserve"> יתום (העבודה-מימד):</w:t>
      </w:r>
      <w:bookmarkEnd w:id="66"/>
    </w:p>
    <w:p w14:paraId="68D66AA6" w14:textId="77777777" w:rsidR="00000000" w:rsidRDefault="0003559D">
      <w:pPr>
        <w:pStyle w:val="a0"/>
        <w:rPr>
          <w:rFonts w:hint="cs"/>
          <w:rtl/>
        </w:rPr>
      </w:pPr>
    </w:p>
    <w:p w14:paraId="04C6413E" w14:textId="77777777" w:rsidR="00000000" w:rsidRDefault="0003559D">
      <w:pPr>
        <w:pStyle w:val="a0"/>
        <w:rPr>
          <w:rFonts w:hint="cs"/>
          <w:rtl/>
        </w:rPr>
      </w:pPr>
      <w:r>
        <w:rPr>
          <w:rFonts w:hint="cs"/>
          <w:rtl/>
        </w:rPr>
        <w:t>אדוני היושב-ראש, כנסת נכבדה, חוסר התכנון של הממשלה, במקרה זה של משרד בכיר מאוד בממשלה, משרד החינוך, מגיע היום לשיאים חדשים של אבסורד. איך יכול</w:t>
      </w:r>
      <w:r>
        <w:rPr>
          <w:rFonts w:hint="cs"/>
          <w:rtl/>
        </w:rPr>
        <w:t xml:space="preserve"> להיות שעומדת שנת הלימודים להיפתח, והתאריך הזה נקוב ובוודאי ידוע לשרת החינוך ולכל העוסקים במשרדה או המתיימרים לעסוק במשרדה בחינוך, ולפתע פתאום כאילו נפלה משמים רעה, או הזדמנות, ואנחנו נדרשים לכינוס מיוחד של הכנסת בפגרה על מנת לדון בחוק שהוא אחד מהחשובים וה</w:t>
      </w:r>
      <w:r>
        <w:rPr>
          <w:rFonts w:hint="cs"/>
          <w:rtl/>
        </w:rPr>
        <w:t xml:space="preserve">בסיסיים שבהם צריכה כנסת ישראל לעסוק? </w:t>
      </w:r>
    </w:p>
    <w:p w14:paraId="44C1A052" w14:textId="77777777" w:rsidR="00000000" w:rsidRDefault="0003559D">
      <w:pPr>
        <w:pStyle w:val="a0"/>
        <w:rPr>
          <w:rFonts w:hint="cs"/>
          <w:rtl/>
        </w:rPr>
      </w:pPr>
    </w:p>
    <w:p w14:paraId="5330377D" w14:textId="77777777" w:rsidR="00000000" w:rsidRDefault="0003559D">
      <w:pPr>
        <w:pStyle w:val="a0"/>
        <w:rPr>
          <w:rFonts w:hint="cs"/>
          <w:rtl/>
        </w:rPr>
      </w:pPr>
      <w:r>
        <w:rPr>
          <w:rFonts w:hint="cs"/>
          <w:rtl/>
        </w:rPr>
        <w:t>אנחנו מדברים, כאשר רוממות החינוך בגרוננו, אבל בפועל משרד החינוך איננו מתנהג כך. תקציב החינוך קוצץ, ולא רק שהחינוך במדינת ישראל הידרדר, ואנחנו נמצאים יחסית למדינות אחרות באיזה מקום רחוק מקדמת הרשימה, ואולי בשוליה; רשימ</w:t>
      </w:r>
      <w:r>
        <w:rPr>
          <w:rFonts w:hint="cs"/>
          <w:rtl/>
        </w:rPr>
        <w:t>ות שבעבר היינו גאים להיות בקדמתן הפכו לכאלה שאוי לנו ואבוי לנו להסתכל עליהן, מכיוון שרמת החינוך אצלנו נמוכה הרבה יותר מאשר בחלק מהמדינות המתפתחות בעולם, דבר שלא היה עולה על הדעת לפני מספר לא גדול של שנים.</w:t>
      </w:r>
    </w:p>
    <w:p w14:paraId="7BCD9E1C" w14:textId="77777777" w:rsidR="00000000" w:rsidRDefault="0003559D">
      <w:pPr>
        <w:pStyle w:val="a0"/>
        <w:rPr>
          <w:rFonts w:hint="cs"/>
          <w:rtl/>
        </w:rPr>
      </w:pPr>
    </w:p>
    <w:p w14:paraId="1A378100" w14:textId="77777777" w:rsidR="00000000" w:rsidRDefault="0003559D">
      <w:pPr>
        <w:pStyle w:val="a0"/>
        <w:rPr>
          <w:rFonts w:hint="cs"/>
          <w:rtl/>
        </w:rPr>
      </w:pPr>
      <w:r>
        <w:rPr>
          <w:rFonts w:hint="cs"/>
          <w:rtl/>
        </w:rPr>
        <w:t>אבל, האבסורד הוא בכך שהנה אנחנו נדרשים פתאום - ללא</w:t>
      </w:r>
      <w:r>
        <w:rPr>
          <w:rFonts w:hint="cs"/>
          <w:rtl/>
        </w:rPr>
        <w:t xml:space="preserve"> תכנון, ללא התארגנות, ללא מחשבה תחילה של משרד החינוך וללא ראיית הנולד, ואפילו לא הנולד של מחר, אבל אני מדבר ממש על מחר, מכיוון שאנחנו זוכרים מתי עתידה שנת הלימודים להיפתח - לעסוק בדבר שהוא מרכזי לחיי ילדינו ונכדינו ולמערכת החינוך במדינת ישראל. אני חושב שהה</w:t>
      </w:r>
      <w:r>
        <w:rPr>
          <w:rFonts w:hint="cs"/>
          <w:rtl/>
        </w:rPr>
        <w:t>תייחסות הזאת של הממשלה וההתייחסות הזאת של משרד החינוך לסוגיית יום הלימודים הארוך והדברים הנלווים אליו מצביעה בעצם על כך שמשרד החינוך פשט את הרגל. הוא לא רק פושט יד ומבקש תקציב נוסף - הוא פשט את הרגל. החינוך כבר לא נמצא בראש מעיינינו. זו ממשלה שמעדיפה את הה</w:t>
      </w:r>
      <w:r>
        <w:rPr>
          <w:rFonts w:hint="cs"/>
          <w:rtl/>
        </w:rPr>
        <w:t>תנחלויות ומעדיפה לחלק ג'ובים לחברי מרכז הליכוד, ולא מעדיפה לעסוק בגורלם של הרכים שבילדי מדינת ישראל.</w:t>
      </w:r>
    </w:p>
    <w:p w14:paraId="5E5C94F8" w14:textId="77777777" w:rsidR="00000000" w:rsidRDefault="0003559D">
      <w:pPr>
        <w:pStyle w:val="a0"/>
        <w:rPr>
          <w:rFonts w:hint="cs"/>
          <w:rtl/>
        </w:rPr>
      </w:pPr>
    </w:p>
    <w:p w14:paraId="20CBE23C" w14:textId="77777777" w:rsidR="00000000" w:rsidRDefault="0003559D">
      <w:pPr>
        <w:pStyle w:val="a0"/>
        <w:rPr>
          <w:rFonts w:hint="cs"/>
          <w:rtl/>
        </w:rPr>
      </w:pPr>
      <w:r>
        <w:rPr>
          <w:rFonts w:hint="cs"/>
          <w:rtl/>
        </w:rPr>
        <w:t>הממשלה הזאת כבר היום לא דואגת למימוש חוק החינוך. הרי משרד החינוך נקרא לבג"ץ, וטענו נגדו שהוא לא מקיים יום לימודים ארוך בכל גני-הילדים שבהם צריך להתקיים יו</w:t>
      </w:r>
      <w:r>
        <w:rPr>
          <w:rFonts w:hint="cs"/>
          <w:rtl/>
        </w:rPr>
        <w:t>ם הלימודים הארוך, וזה, אדוני היושב-ראש, עוד טעם לכך שאנחנו נדרשים לחוק הזה. מנכ"לית משרד החינוך ענתה: נכון. בג"ץ קבע שמשרד החינוך מפר את החוק ברגל גסה.</w:t>
      </w:r>
    </w:p>
    <w:p w14:paraId="48B2E01A" w14:textId="77777777" w:rsidR="00000000" w:rsidRDefault="0003559D">
      <w:pPr>
        <w:pStyle w:val="a0"/>
        <w:rPr>
          <w:rFonts w:hint="cs"/>
          <w:rtl/>
        </w:rPr>
      </w:pPr>
    </w:p>
    <w:p w14:paraId="114C2A27" w14:textId="77777777" w:rsidR="00000000" w:rsidRDefault="0003559D">
      <w:pPr>
        <w:pStyle w:val="a0"/>
        <w:rPr>
          <w:rFonts w:hint="cs"/>
          <w:rtl/>
        </w:rPr>
      </w:pPr>
    </w:p>
    <w:p w14:paraId="31F9D271" w14:textId="77777777" w:rsidR="00000000" w:rsidRDefault="0003559D">
      <w:pPr>
        <w:pStyle w:val="af1"/>
        <w:rPr>
          <w:rtl/>
        </w:rPr>
      </w:pPr>
      <w:r>
        <w:rPr>
          <w:rtl/>
        </w:rPr>
        <w:t>היו"ר ראובן ריבלין:</w:t>
      </w:r>
    </w:p>
    <w:p w14:paraId="580AFC56" w14:textId="77777777" w:rsidR="00000000" w:rsidRDefault="0003559D">
      <w:pPr>
        <w:pStyle w:val="a0"/>
        <w:rPr>
          <w:rtl/>
        </w:rPr>
      </w:pPr>
    </w:p>
    <w:p w14:paraId="387F4D6E" w14:textId="77777777" w:rsidR="00000000" w:rsidRDefault="0003559D">
      <w:pPr>
        <w:pStyle w:val="a0"/>
        <w:rPr>
          <w:rFonts w:hint="cs"/>
          <w:rtl/>
        </w:rPr>
      </w:pPr>
      <w:r>
        <w:rPr>
          <w:rFonts w:hint="cs"/>
          <w:rtl/>
        </w:rPr>
        <w:t>נא לסיים.</w:t>
      </w:r>
    </w:p>
    <w:p w14:paraId="06CA34CE" w14:textId="77777777" w:rsidR="00000000" w:rsidRDefault="0003559D">
      <w:pPr>
        <w:pStyle w:val="a0"/>
        <w:rPr>
          <w:rFonts w:hint="cs"/>
          <w:rtl/>
        </w:rPr>
      </w:pPr>
    </w:p>
    <w:p w14:paraId="16586D06" w14:textId="77777777" w:rsidR="00000000" w:rsidRDefault="0003559D">
      <w:pPr>
        <w:pStyle w:val="-"/>
        <w:rPr>
          <w:rtl/>
        </w:rPr>
      </w:pPr>
      <w:bookmarkStart w:id="67" w:name="FS000001045T31_08_2004_13_06_37C"/>
      <w:bookmarkEnd w:id="67"/>
      <w:r>
        <w:rPr>
          <w:rtl/>
        </w:rPr>
        <w:t>דני יתום (העבודה-מימד):</w:t>
      </w:r>
    </w:p>
    <w:p w14:paraId="595B3CC5" w14:textId="77777777" w:rsidR="00000000" w:rsidRDefault="0003559D">
      <w:pPr>
        <w:pStyle w:val="a0"/>
        <w:rPr>
          <w:rFonts w:hint="cs"/>
          <w:rtl/>
        </w:rPr>
      </w:pPr>
    </w:p>
    <w:p w14:paraId="1C37373F" w14:textId="77777777" w:rsidR="00000000" w:rsidRDefault="0003559D">
      <w:pPr>
        <w:pStyle w:val="a0"/>
        <w:rPr>
          <w:rFonts w:hint="cs"/>
          <w:rtl/>
        </w:rPr>
      </w:pPr>
      <w:r>
        <w:rPr>
          <w:rFonts w:hint="cs"/>
          <w:rtl/>
        </w:rPr>
        <w:t>אני מסיים. כתוצאה מהדברים הללו, אנחנו איננו י</w:t>
      </w:r>
      <w:r>
        <w:rPr>
          <w:rFonts w:hint="cs"/>
          <w:rtl/>
        </w:rPr>
        <w:t>כולים להצביע בעד החוק. אי-אפשר להצביע בעד דבר שנעשה בחופזה, ללא מחשבה תחילה וללא תכנון.</w:t>
      </w:r>
    </w:p>
    <w:p w14:paraId="0D4F3206" w14:textId="77777777" w:rsidR="00000000" w:rsidRDefault="0003559D">
      <w:pPr>
        <w:pStyle w:val="a0"/>
        <w:rPr>
          <w:rFonts w:hint="cs"/>
          <w:rtl/>
        </w:rPr>
      </w:pPr>
    </w:p>
    <w:p w14:paraId="323EC442" w14:textId="77777777" w:rsidR="00000000" w:rsidRDefault="0003559D">
      <w:pPr>
        <w:pStyle w:val="af1"/>
        <w:rPr>
          <w:rtl/>
        </w:rPr>
      </w:pPr>
      <w:r>
        <w:rPr>
          <w:rtl/>
        </w:rPr>
        <w:t>היו"ר ראובן ריבלין:</w:t>
      </w:r>
    </w:p>
    <w:p w14:paraId="2CFBD4AC" w14:textId="77777777" w:rsidR="00000000" w:rsidRDefault="0003559D">
      <w:pPr>
        <w:pStyle w:val="a0"/>
        <w:rPr>
          <w:rtl/>
        </w:rPr>
      </w:pPr>
    </w:p>
    <w:p w14:paraId="541A82E8" w14:textId="77777777" w:rsidR="00000000" w:rsidRDefault="0003559D">
      <w:pPr>
        <w:pStyle w:val="a0"/>
        <w:rPr>
          <w:rFonts w:hint="cs"/>
          <w:rtl/>
        </w:rPr>
      </w:pPr>
      <w:r>
        <w:rPr>
          <w:rFonts w:hint="cs"/>
          <w:rtl/>
        </w:rPr>
        <w:t>תודה לחבר הכנסת דני יתום. חבר הכנסת חיים אורון, בבקשה. אחריו - חבר הכנסת רן כהן, ואם הוא לא יימצא - חבר הכנסת אבשלום וילן.</w:t>
      </w:r>
    </w:p>
    <w:p w14:paraId="181CCF82" w14:textId="77777777" w:rsidR="00000000" w:rsidRDefault="0003559D">
      <w:pPr>
        <w:pStyle w:val="a0"/>
        <w:rPr>
          <w:rFonts w:hint="cs"/>
          <w:rtl/>
        </w:rPr>
      </w:pPr>
    </w:p>
    <w:p w14:paraId="24515DCF" w14:textId="77777777" w:rsidR="00000000" w:rsidRDefault="0003559D">
      <w:pPr>
        <w:pStyle w:val="a"/>
        <w:rPr>
          <w:rtl/>
        </w:rPr>
      </w:pPr>
      <w:bookmarkStart w:id="68" w:name="FS000001065T31_08_2004_13_07_11"/>
      <w:bookmarkStart w:id="69" w:name="_Toc90824975"/>
      <w:bookmarkEnd w:id="68"/>
      <w:r>
        <w:rPr>
          <w:rFonts w:hint="eastAsia"/>
          <w:rtl/>
        </w:rPr>
        <w:t>חיים</w:t>
      </w:r>
      <w:r>
        <w:rPr>
          <w:rtl/>
        </w:rPr>
        <w:t xml:space="preserve"> אורון (יחד):</w:t>
      </w:r>
      <w:bookmarkEnd w:id="69"/>
    </w:p>
    <w:p w14:paraId="60888EC9" w14:textId="77777777" w:rsidR="00000000" w:rsidRDefault="0003559D">
      <w:pPr>
        <w:pStyle w:val="a0"/>
        <w:rPr>
          <w:rFonts w:hint="cs"/>
          <w:rtl/>
        </w:rPr>
      </w:pPr>
    </w:p>
    <w:p w14:paraId="71DAA4E2" w14:textId="77777777" w:rsidR="00000000" w:rsidRDefault="0003559D">
      <w:pPr>
        <w:pStyle w:val="a0"/>
        <w:rPr>
          <w:rFonts w:hint="cs"/>
          <w:rtl/>
        </w:rPr>
      </w:pPr>
      <w:r>
        <w:rPr>
          <w:rFonts w:hint="cs"/>
          <w:rtl/>
        </w:rPr>
        <w:t>אדו</w:t>
      </w:r>
      <w:r>
        <w:rPr>
          <w:rFonts w:hint="cs"/>
          <w:rtl/>
        </w:rPr>
        <w:t>ני היושב-ראש, חברי הכנסת, שמעתי שאחת הבשורות הגדולות, במסיבת העיתונאים שהיתה לרגל פתיחת השנה, היא שנפתח מסלול חדש ללימודי דיאטה ולמלחמה בהשמנה. דרך אגב, זה יעד מאוד לגיטימי.</w:t>
      </w:r>
    </w:p>
    <w:p w14:paraId="6BF47992" w14:textId="77777777" w:rsidR="00000000" w:rsidRDefault="0003559D">
      <w:pPr>
        <w:pStyle w:val="a0"/>
        <w:rPr>
          <w:rFonts w:hint="cs"/>
          <w:rtl/>
        </w:rPr>
      </w:pPr>
    </w:p>
    <w:p w14:paraId="1CE8BF77" w14:textId="77777777" w:rsidR="00000000" w:rsidRDefault="0003559D">
      <w:pPr>
        <w:pStyle w:val="af0"/>
        <w:rPr>
          <w:rtl/>
        </w:rPr>
      </w:pPr>
      <w:r>
        <w:rPr>
          <w:rFonts w:hint="eastAsia"/>
          <w:rtl/>
        </w:rPr>
        <w:t>אברהם</w:t>
      </w:r>
      <w:r>
        <w:rPr>
          <w:rtl/>
        </w:rPr>
        <w:t xml:space="preserve"> רביץ (יהדות התורה):</w:t>
      </w:r>
    </w:p>
    <w:p w14:paraId="28060196" w14:textId="77777777" w:rsidR="00000000" w:rsidRDefault="0003559D">
      <w:pPr>
        <w:pStyle w:val="a0"/>
        <w:rPr>
          <w:rFonts w:hint="cs"/>
          <w:rtl/>
        </w:rPr>
      </w:pPr>
    </w:p>
    <w:p w14:paraId="0977AAAB" w14:textId="77777777" w:rsidR="00000000" w:rsidRDefault="0003559D">
      <w:pPr>
        <w:pStyle w:val="a0"/>
        <w:rPr>
          <w:rFonts w:hint="cs"/>
          <w:rtl/>
        </w:rPr>
      </w:pPr>
      <w:r>
        <w:rPr>
          <w:rFonts w:hint="cs"/>
          <w:rtl/>
        </w:rPr>
        <w:t>מי משתתף?</w:t>
      </w:r>
    </w:p>
    <w:p w14:paraId="4EDB070F" w14:textId="77777777" w:rsidR="00000000" w:rsidRDefault="0003559D">
      <w:pPr>
        <w:pStyle w:val="a0"/>
        <w:rPr>
          <w:rFonts w:hint="cs"/>
          <w:rtl/>
        </w:rPr>
      </w:pPr>
    </w:p>
    <w:p w14:paraId="43AAB958" w14:textId="77777777" w:rsidR="00000000" w:rsidRDefault="0003559D">
      <w:pPr>
        <w:pStyle w:val="-"/>
        <w:rPr>
          <w:rtl/>
        </w:rPr>
      </w:pPr>
      <w:bookmarkStart w:id="70" w:name="FS000001065T31_08_2004_13_07_12C"/>
      <w:bookmarkEnd w:id="70"/>
      <w:r>
        <w:rPr>
          <w:rtl/>
        </w:rPr>
        <w:t>חיים אורון (יחד):</w:t>
      </w:r>
    </w:p>
    <w:p w14:paraId="07953838" w14:textId="77777777" w:rsidR="00000000" w:rsidRDefault="0003559D">
      <w:pPr>
        <w:pStyle w:val="a0"/>
        <w:rPr>
          <w:rtl/>
        </w:rPr>
      </w:pPr>
    </w:p>
    <w:p w14:paraId="029A6841" w14:textId="77777777" w:rsidR="00000000" w:rsidRDefault="0003559D">
      <w:pPr>
        <w:pStyle w:val="a0"/>
        <w:rPr>
          <w:rFonts w:hint="cs"/>
          <w:rtl/>
        </w:rPr>
      </w:pPr>
      <w:r>
        <w:rPr>
          <w:rFonts w:hint="cs"/>
          <w:rtl/>
        </w:rPr>
        <w:t>אני לא יודע מי ישתתף. אנ</w:t>
      </w:r>
      <w:r>
        <w:rPr>
          <w:rFonts w:hint="cs"/>
          <w:rtl/>
        </w:rPr>
        <w:t>י רוצה להגיד לך מי כבר השתתף ומי עבר את הבחינות בהצלחה מלאה - ממשלת ישראל. היא כבר עברה את כל הקורס. כנראה היה איזה קורס אחד להדגמה על הממשלה, והיא עברה את כל הקורס ועברה את הבחינות - -</w:t>
      </w:r>
    </w:p>
    <w:p w14:paraId="789E4A05" w14:textId="77777777" w:rsidR="00000000" w:rsidRDefault="0003559D">
      <w:pPr>
        <w:pStyle w:val="a0"/>
        <w:rPr>
          <w:rFonts w:hint="cs"/>
          <w:rtl/>
        </w:rPr>
      </w:pPr>
    </w:p>
    <w:p w14:paraId="6B8A9BCD" w14:textId="77777777" w:rsidR="00000000" w:rsidRDefault="0003559D">
      <w:pPr>
        <w:pStyle w:val="af0"/>
        <w:rPr>
          <w:rtl/>
        </w:rPr>
      </w:pPr>
      <w:r>
        <w:rPr>
          <w:rFonts w:hint="eastAsia"/>
          <w:rtl/>
        </w:rPr>
        <w:t>ג</w:t>
      </w:r>
      <w:r>
        <w:rPr>
          <w:rtl/>
        </w:rPr>
        <w:t>'מאל זחאלקה (בל"ד):</w:t>
      </w:r>
    </w:p>
    <w:p w14:paraId="3F87ED4D" w14:textId="77777777" w:rsidR="00000000" w:rsidRDefault="0003559D">
      <w:pPr>
        <w:pStyle w:val="a0"/>
        <w:rPr>
          <w:rFonts w:hint="cs"/>
          <w:rtl/>
        </w:rPr>
      </w:pPr>
    </w:p>
    <w:p w14:paraId="5CA7771E" w14:textId="77777777" w:rsidR="00000000" w:rsidRDefault="0003559D">
      <w:pPr>
        <w:pStyle w:val="a0"/>
        <w:rPr>
          <w:rFonts w:hint="cs"/>
          <w:rtl/>
        </w:rPr>
      </w:pPr>
      <w:r>
        <w:rPr>
          <w:rFonts w:hint="cs"/>
          <w:rtl/>
        </w:rPr>
        <w:t>לא רואים עליהם.</w:t>
      </w:r>
    </w:p>
    <w:p w14:paraId="1F919311" w14:textId="77777777" w:rsidR="00000000" w:rsidRDefault="0003559D">
      <w:pPr>
        <w:pStyle w:val="a0"/>
        <w:rPr>
          <w:rFonts w:hint="cs"/>
          <w:rtl/>
        </w:rPr>
      </w:pPr>
    </w:p>
    <w:p w14:paraId="2EC3AC7F" w14:textId="77777777" w:rsidR="00000000" w:rsidRDefault="0003559D">
      <w:pPr>
        <w:pStyle w:val="-"/>
        <w:rPr>
          <w:rtl/>
        </w:rPr>
      </w:pPr>
      <w:bookmarkStart w:id="71" w:name="FS000001065T31_08_2004_13_07_51C"/>
      <w:bookmarkEnd w:id="71"/>
      <w:r>
        <w:rPr>
          <w:rtl/>
        </w:rPr>
        <w:t>חיים אורון (יחד):</w:t>
      </w:r>
    </w:p>
    <w:p w14:paraId="23BD5C41" w14:textId="77777777" w:rsidR="00000000" w:rsidRDefault="0003559D">
      <w:pPr>
        <w:pStyle w:val="a0"/>
        <w:rPr>
          <w:rtl/>
        </w:rPr>
      </w:pPr>
    </w:p>
    <w:p w14:paraId="3288F478" w14:textId="77777777" w:rsidR="00000000" w:rsidRDefault="0003559D">
      <w:pPr>
        <w:pStyle w:val="a0"/>
        <w:rPr>
          <w:rFonts w:hint="cs"/>
          <w:rtl/>
        </w:rPr>
      </w:pPr>
      <w:r>
        <w:rPr>
          <w:rFonts w:hint="cs"/>
          <w:rtl/>
        </w:rPr>
        <w:t xml:space="preserve">- - והציון </w:t>
      </w:r>
      <w:r>
        <w:rPr>
          <w:rFonts w:hint="cs"/>
          <w:rtl/>
        </w:rPr>
        <w:t xml:space="preserve">יונח בפני חברי הכנסת בשבועות הקרובים בדמותו של תקציב המדינה. זה תקציב דיאטה למהדרין. </w:t>
      </w:r>
    </w:p>
    <w:p w14:paraId="4B1764AD" w14:textId="77777777" w:rsidR="00000000" w:rsidRDefault="0003559D">
      <w:pPr>
        <w:pStyle w:val="a0"/>
        <w:rPr>
          <w:rFonts w:hint="cs"/>
          <w:rtl/>
        </w:rPr>
      </w:pPr>
    </w:p>
    <w:p w14:paraId="5B7E2CD1" w14:textId="77777777" w:rsidR="00000000" w:rsidRDefault="0003559D">
      <w:pPr>
        <w:pStyle w:val="a0"/>
        <w:rPr>
          <w:rFonts w:hint="cs"/>
          <w:rtl/>
        </w:rPr>
      </w:pPr>
      <w:r>
        <w:rPr>
          <w:rFonts w:hint="cs"/>
          <w:rtl/>
        </w:rPr>
        <w:t xml:space="preserve">יש בעיה אחת. אני מודה שאינני מתמצא, אבל את, חברת הכנסת אילנה כהן, אולי מתמצאת יותר, אומרים שגם בדיאטה יש בעיה איפה מורידים. הם מורידים רק במקומות הלא-נכונים ולא במקומות </w:t>
      </w:r>
      <w:r>
        <w:rPr>
          <w:rFonts w:hint="cs"/>
          <w:rtl/>
        </w:rPr>
        <w:t xml:space="preserve">הנכונים. </w:t>
      </w:r>
    </w:p>
    <w:p w14:paraId="128A4451" w14:textId="77777777" w:rsidR="00000000" w:rsidRDefault="0003559D">
      <w:pPr>
        <w:pStyle w:val="a0"/>
        <w:rPr>
          <w:rFonts w:hint="cs"/>
          <w:rtl/>
        </w:rPr>
      </w:pPr>
    </w:p>
    <w:p w14:paraId="5D6B8A9A" w14:textId="77777777" w:rsidR="00000000" w:rsidRDefault="0003559D">
      <w:pPr>
        <w:pStyle w:val="a0"/>
        <w:rPr>
          <w:rFonts w:hint="cs"/>
          <w:rtl/>
        </w:rPr>
      </w:pPr>
      <w:r>
        <w:rPr>
          <w:rFonts w:hint="cs"/>
          <w:rtl/>
        </w:rPr>
        <w:t>מה זו הצעת החוק הזאת? הצעת החוק הזאת באה ואומרת: אנחנו פורמים ומפוררים את הרעיון הנכון של יום לימודים ארוך ואת המסגרת, שבהתלהבות גדולה אושרה בדוח-דברת על-ידי הממשלה במסיבות עיתונאים מפוארות, של חמישה ימי לימודים. מה עושים פה עכשיו? חמישה ימי לימ</w:t>
      </w:r>
      <w:r>
        <w:rPr>
          <w:rFonts w:hint="cs"/>
          <w:rtl/>
        </w:rPr>
        <w:t>וד העבירו בתקנות בוועדת החינוך בלי יום לימודים ארוך. יום לימודים ארוך הוא כבר לא ליישוב, והוא אפילו כבר לא לבית-ספר. לפעמים הוא לשכבה בבית-ספר ואולי לכיתה בבית-ספר. איך זה בדיוק יתנהל? איך זה בדיוק יהיה?</w:t>
      </w:r>
    </w:p>
    <w:p w14:paraId="01B1121C" w14:textId="77777777" w:rsidR="00000000" w:rsidRDefault="0003559D">
      <w:pPr>
        <w:pStyle w:val="a0"/>
        <w:rPr>
          <w:rFonts w:hint="cs"/>
          <w:rtl/>
        </w:rPr>
      </w:pPr>
    </w:p>
    <w:p w14:paraId="01107FB0" w14:textId="77777777" w:rsidR="00000000" w:rsidRDefault="0003559D">
      <w:pPr>
        <w:pStyle w:val="a0"/>
        <w:rPr>
          <w:rtl/>
        </w:rPr>
      </w:pPr>
    </w:p>
    <w:p w14:paraId="70FF294D" w14:textId="77777777" w:rsidR="00000000" w:rsidRDefault="0003559D">
      <w:pPr>
        <w:pStyle w:val="a0"/>
        <w:rPr>
          <w:rFonts w:hint="cs"/>
          <w:rtl/>
        </w:rPr>
      </w:pPr>
      <w:r>
        <w:rPr>
          <w:rFonts w:hint="cs"/>
          <w:rtl/>
        </w:rPr>
        <w:t>שרת החינוך אמרה במסיבת העיתונאים הזאת, שמשרד החינו</w:t>
      </w:r>
      <w:r>
        <w:rPr>
          <w:rFonts w:hint="cs"/>
          <w:rtl/>
        </w:rPr>
        <w:t>ך לא אחראי לפערים. ממש שומו שמים. מה זה נקרא: הוא לא אחראי לפערים? אדוני היושב-ראש, אנחנו מייצרים לא רק את התוצאות הכי נמוכות בעולם המערבי. אנחנו בתוך התוצאות הכי נמוכות הללו מייצרים את הפער הכי גדול בין חלקים שונים באוכלוסייה. זה אומר שהקבוצות החלשות באוכ</w:t>
      </w:r>
      <w:r>
        <w:rPr>
          <w:rFonts w:hint="cs"/>
          <w:rtl/>
        </w:rPr>
        <w:t>לוסייה, שפזורות בשכונות במרכז הארץ והן פזורות לאלפיהן בפריפריה ובמגזר הערבי, שהוא גם בפריפריה וגם במרכז הארץ - התוצאות שם הן הרבה הרבה מתחת לממוצע. הממוצע הארצי שמתקבל, שהוא כל כך נמוך, מכיל בתוכו את הפער בין אותם בתי-ספר בערים המסודרות ובשכונות החזקות, שב</w:t>
      </w:r>
      <w:r>
        <w:rPr>
          <w:rFonts w:hint="cs"/>
          <w:rtl/>
        </w:rPr>
        <w:t>הם מגיעים לתוצאות יפות מאוד, לבין אותם חלקים במקומות אחרים.</w:t>
      </w:r>
    </w:p>
    <w:p w14:paraId="07E05FD0" w14:textId="77777777" w:rsidR="00000000" w:rsidRDefault="0003559D">
      <w:pPr>
        <w:pStyle w:val="a0"/>
        <w:rPr>
          <w:rFonts w:hint="cs"/>
          <w:rtl/>
        </w:rPr>
      </w:pPr>
    </w:p>
    <w:p w14:paraId="45C86423" w14:textId="77777777" w:rsidR="00000000" w:rsidRDefault="0003559D">
      <w:pPr>
        <w:pStyle w:val="a0"/>
        <w:rPr>
          <w:rFonts w:hint="cs"/>
          <w:rtl/>
        </w:rPr>
      </w:pPr>
      <w:r>
        <w:rPr>
          <w:rFonts w:hint="cs"/>
          <w:rtl/>
        </w:rPr>
        <w:t>אדוני היושב-ראש, זה לא עניין של אופוזיציה. הממונה על ועדת הבקרה במשרד ראש הממשלה פרסם לפני שבוע ימים סקר על הגליל, ובמדינה נורמלית, אחרי סקר כזה, מישהו היה הולך הביתה. מדברים על הגליל, שראש הממשל</w:t>
      </w:r>
      <w:r>
        <w:rPr>
          <w:rFonts w:hint="cs"/>
          <w:rtl/>
        </w:rPr>
        <w:t>ה הצהיר אלף פעמים לגביו - יש לי החוברת, ובה מופיעים הקטעים הרלוונטיים מקווי היסוד לגבי העדפת הנגב והגליל. עוד לא הוציאו את הדוח על הנגב, ואני אומר לכם מתוך ידיעה אישית ומתוך דוח מבקר המדינה מלפני שלוש שנים, שהתמונה בנגב עוד יותר קשה. מה כתוב שם? כתוב שם שה</w:t>
      </w:r>
      <w:r>
        <w:rPr>
          <w:rFonts w:hint="cs"/>
          <w:rtl/>
        </w:rPr>
        <w:t>גליל והנגב מקופחים - לא העדפה מתקנת. הם מקבלים פחות מחלקם בכל הפרמטרים ובמשרד החינוך. זו אמירה של משרד ראש הממשלה. זו צעקת "געוואלד" של מי שכותב את הדוח ואומר, שאם התהליך הזה יימשך, אנחנו יוצרים ניקוז של האוכלוסייה מהפריפריות למרכז הארץ. מי יישאר בפריפריה?</w:t>
      </w:r>
    </w:p>
    <w:p w14:paraId="33B667AF" w14:textId="77777777" w:rsidR="00000000" w:rsidRDefault="0003559D">
      <w:pPr>
        <w:pStyle w:val="a0"/>
        <w:rPr>
          <w:rFonts w:hint="cs"/>
          <w:rtl/>
        </w:rPr>
      </w:pPr>
    </w:p>
    <w:p w14:paraId="77B47DA9" w14:textId="77777777" w:rsidR="00000000" w:rsidRDefault="0003559D">
      <w:pPr>
        <w:pStyle w:val="a0"/>
        <w:rPr>
          <w:rFonts w:hint="cs"/>
          <w:rtl/>
        </w:rPr>
      </w:pPr>
      <w:r>
        <w:rPr>
          <w:rFonts w:hint="cs"/>
          <w:rtl/>
        </w:rPr>
        <w:t>מה זאת אומרת להגיד: נעשה זאת רק בשכונות? נכון, גם בערד וגם באופקים יש שכונה יותר חזקה ויש בית-ספר יותר חזק. אז מה יגידו? בבית-הספר היותר-חזק - לא? הרי תמיד מסבירים לי, שאנחנו דווקא רוצים להביא שכבות חזקות לאותם מקומות, כי מה שאולי מושך לפעמים זה מערכת חי</w:t>
      </w:r>
      <w:r>
        <w:rPr>
          <w:rFonts w:hint="cs"/>
          <w:rtl/>
        </w:rPr>
        <w:t>נוך יותר אינטימית ויותר טובה. אז מה כל הרעיון הזה פה? מה כל המשחק הזה במספרים? מה הפער הנורא, שכבר אי-אפשר לחיות אתו, בין דיבורים על מהפכה לבין מהפכה של דחלילים?</w:t>
      </w:r>
    </w:p>
    <w:p w14:paraId="6245BB79" w14:textId="77777777" w:rsidR="00000000" w:rsidRDefault="0003559D">
      <w:pPr>
        <w:pStyle w:val="a0"/>
        <w:rPr>
          <w:rFonts w:hint="cs"/>
          <w:rtl/>
        </w:rPr>
      </w:pPr>
    </w:p>
    <w:p w14:paraId="2835ED32" w14:textId="77777777" w:rsidR="00000000" w:rsidRDefault="0003559D">
      <w:pPr>
        <w:pStyle w:val="af0"/>
        <w:rPr>
          <w:rtl/>
        </w:rPr>
      </w:pPr>
      <w:r>
        <w:rPr>
          <w:rFonts w:hint="eastAsia"/>
          <w:rtl/>
        </w:rPr>
        <w:t>ג</w:t>
      </w:r>
      <w:r>
        <w:rPr>
          <w:rtl/>
        </w:rPr>
        <w:t>'מאל זחאלקה (בל"ד):</w:t>
      </w:r>
    </w:p>
    <w:p w14:paraId="37D961A5" w14:textId="77777777" w:rsidR="00000000" w:rsidRDefault="0003559D">
      <w:pPr>
        <w:pStyle w:val="a0"/>
        <w:rPr>
          <w:rFonts w:hint="cs"/>
          <w:rtl/>
        </w:rPr>
      </w:pPr>
    </w:p>
    <w:p w14:paraId="2983BF8C" w14:textId="77777777" w:rsidR="00000000" w:rsidRDefault="0003559D">
      <w:pPr>
        <w:pStyle w:val="a0"/>
        <w:rPr>
          <w:rFonts w:hint="cs"/>
          <w:rtl/>
        </w:rPr>
      </w:pPr>
      <w:r>
        <w:rPr>
          <w:rFonts w:hint="cs"/>
          <w:rtl/>
        </w:rPr>
        <w:t>קונטרה-רבולוציה.</w:t>
      </w:r>
    </w:p>
    <w:p w14:paraId="3E583813" w14:textId="77777777" w:rsidR="00000000" w:rsidRDefault="0003559D">
      <w:pPr>
        <w:pStyle w:val="a0"/>
        <w:rPr>
          <w:rFonts w:hint="cs"/>
          <w:rtl/>
        </w:rPr>
      </w:pPr>
    </w:p>
    <w:p w14:paraId="596BFF0D" w14:textId="77777777" w:rsidR="00000000" w:rsidRDefault="0003559D">
      <w:pPr>
        <w:pStyle w:val="-"/>
        <w:rPr>
          <w:rtl/>
        </w:rPr>
      </w:pPr>
      <w:bookmarkStart w:id="72" w:name="FS000001065T31_08_2004_13_19_51C"/>
      <w:bookmarkEnd w:id="72"/>
      <w:r>
        <w:rPr>
          <w:rtl/>
        </w:rPr>
        <w:t>חיים אורון (יחד):</w:t>
      </w:r>
    </w:p>
    <w:p w14:paraId="1F2480DF" w14:textId="77777777" w:rsidR="00000000" w:rsidRDefault="0003559D">
      <w:pPr>
        <w:pStyle w:val="a0"/>
        <w:rPr>
          <w:rtl/>
        </w:rPr>
      </w:pPr>
    </w:p>
    <w:p w14:paraId="5670BB1C" w14:textId="77777777" w:rsidR="00000000" w:rsidRDefault="0003559D">
      <w:pPr>
        <w:pStyle w:val="a0"/>
        <w:rPr>
          <w:rFonts w:hint="cs"/>
          <w:rtl/>
        </w:rPr>
      </w:pPr>
      <w:r>
        <w:rPr>
          <w:rFonts w:hint="cs"/>
          <w:rtl/>
        </w:rPr>
        <w:t>זאת מהפכה? גברתי שרת החינוך, זה פק</w:t>
      </w:r>
      <w:r>
        <w:rPr>
          <w:rFonts w:hint="cs"/>
          <w:rtl/>
        </w:rPr>
        <w:t xml:space="preserve">ה-פקה. זה שום דבר. </w:t>
      </w:r>
      <w:bookmarkStart w:id="73" w:name="FS000001056T31_08_2004_12_17_30"/>
      <w:bookmarkEnd w:id="73"/>
      <w:r>
        <w:rPr>
          <w:rFonts w:hint="cs"/>
          <w:rtl/>
        </w:rPr>
        <w:t>ראש הממשלה מכריז בוועידת הליכוד על מפעל הזנה, ועושים מפעל הזנה שלושת-רבעי פרטי. האם זה מפעל הזנה לאומי? אלה מועדוני תמחוי בחסות הממשלה. אומרים יום לימודים ארוך, והוא נראה כך. אומרים שבוע של חמישה ימים, עושים חמישה ימים בלי להשלים את כל ה</w:t>
      </w:r>
      <w:r>
        <w:rPr>
          <w:rFonts w:hint="cs"/>
          <w:rtl/>
        </w:rPr>
        <w:t xml:space="preserve">מערכות מסביב. בלי יום לימודים ארוך, בלי מחשבה על מה שיעשו ביום שישי, בלי תשובות על השאלה הזאת. במה? בתחום שהממשלה הזאת הכריזה, ובצדק, שהוא התחום החשוב ביותר. </w:t>
      </w:r>
    </w:p>
    <w:p w14:paraId="3DC701AE" w14:textId="77777777" w:rsidR="00000000" w:rsidRDefault="0003559D">
      <w:pPr>
        <w:pStyle w:val="a0"/>
        <w:rPr>
          <w:rFonts w:hint="cs"/>
          <w:rtl/>
        </w:rPr>
      </w:pPr>
    </w:p>
    <w:p w14:paraId="16984841" w14:textId="77777777" w:rsidR="00000000" w:rsidRDefault="0003559D">
      <w:pPr>
        <w:pStyle w:val="a0"/>
        <w:rPr>
          <w:rFonts w:hint="cs"/>
          <w:rtl/>
        </w:rPr>
      </w:pPr>
      <w:r>
        <w:rPr>
          <w:rFonts w:hint="cs"/>
          <w:rtl/>
        </w:rPr>
        <w:t xml:space="preserve">אי-אפשר להצביע בעד החוק הזה וביום אחד. </w:t>
      </w:r>
    </w:p>
    <w:p w14:paraId="6B18A97F" w14:textId="77777777" w:rsidR="00000000" w:rsidRDefault="0003559D">
      <w:pPr>
        <w:pStyle w:val="a0"/>
        <w:rPr>
          <w:rFonts w:hint="cs"/>
          <w:rtl/>
        </w:rPr>
      </w:pPr>
    </w:p>
    <w:p w14:paraId="2C2B5CB5" w14:textId="77777777" w:rsidR="00000000" w:rsidRDefault="0003559D">
      <w:pPr>
        <w:pStyle w:val="af1"/>
        <w:rPr>
          <w:rFonts w:hint="cs"/>
          <w:rtl/>
        </w:rPr>
      </w:pPr>
      <w:r>
        <w:rPr>
          <w:rtl/>
        </w:rPr>
        <w:t>היו"ר</w:t>
      </w:r>
      <w:r>
        <w:rPr>
          <w:rFonts w:hint="cs"/>
          <w:rtl/>
        </w:rPr>
        <w:t xml:space="preserve"> ראובן ריבלין:</w:t>
      </w:r>
    </w:p>
    <w:p w14:paraId="16905111" w14:textId="77777777" w:rsidR="00000000" w:rsidRDefault="0003559D">
      <w:pPr>
        <w:pStyle w:val="a0"/>
        <w:rPr>
          <w:rtl/>
        </w:rPr>
      </w:pPr>
    </w:p>
    <w:p w14:paraId="3982AD54" w14:textId="77777777" w:rsidR="00000000" w:rsidRDefault="0003559D">
      <w:pPr>
        <w:pStyle w:val="a0"/>
        <w:rPr>
          <w:rFonts w:hint="cs"/>
          <w:rtl/>
        </w:rPr>
      </w:pPr>
      <w:r>
        <w:rPr>
          <w:rFonts w:hint="cs"/>
          <w:rtl/>
        </w:rPr>
        <w:t xml:space="preserve">תודה. דרך אגב, לעניין "יום אחד" - </w:t>
      </w:r>
      <w:r>
        <w:rPr>
          <w:rFonts w:hint="cs"/>
          <w:rtl/>
        </w:rPr>
        <w:t xml:space="preserve">החוק הוא חוק מאוד ברור. אפילו לא היה צריך להתכונן, כי מדובר פה בסעיף אחד שהוא ברור. הביקורת יכולה להיות ביקורת לא רק לגיטימית, אלא עניינית לחלוטין. </w:t>
      </w:r>
    </w:p>
    <w:p w14:paraId="6540332D" w14:textId="77777777" w:rsidR="00000000" w:rsidRDefault="0003559D">
      <w:pPr>
        <w:pStyle w:val="a0"/>
        <w:rPr>
          <w:rFonts w:hint="cs"/>
          <w:rtl/>
        </w:rPr>
      </w:pPr>
    </w:p>
    <w:p w14:paraId="6AF82002" w14:textId="77777777" w:rsidR="00000000" w:rsidRDefault="0003559D">
      <w:pPr>
        <w:pStyle w:val="a0"/>
        <w:rPr>
          <w:rFonts w:hint="cs"/>
          <w:rtl/>
        </w:rPr>
      </w:pPr>
      <w:r>
        <w:rPr>
          <w:rFonts w:hint="cs"/>
          <w:rtl/>
        </w:rPr>
        <w:t xml:space="preserve">חבר הכנסת אבשלום וילן - בבקשה, אדוני. אחריו - חבר הכנסת יעקב מרגי. </w:t>
      </w:r>
    </w:p>
    <w:p w14:paraId="4BF0E4B0" w14:textId="77777777" w:rsidR="00000000" w:rsidRDefault="0003559D">
      <w:pPr>
        <w:pStyle w:val="a0"/>
        <w:rPr>
          <w:rFonts w:hint="cs"/>
          <w:rtl/>
        </w:rPr>
      </w:pPr>
    </w:p>
    <w:p w14:paraId="7382066E" w14:textId="77777777" w:rsidR="00000000" w:rsidRDefault="0003559D">
      <w:pPr>
        <w:pStyle w:val="a"/>
        <w:rPr>
          <w:rtl/>
        </w:rPr>
      </w:pPr>
      <w:bookmarkStart w:id="74" w:name="FS000000505T31_08_2004_12_43_01"/>
      <w:bookmarkStart w:id="75" w:name="_Toc90824976"/>
      <w:bookmarkEnd w:id="74"/>
      <w:r>
        <w:rPr>
          <w:rFonts w:hint="eastAsia"/>
          <w:rtl/>
        </w:rPr>
        <w:t>אבשלום</w:t>
      </w:r>
      <w:r>
        <w:rPr>
          <w:rtl/>
        </w:rPr>
        <w:t xml:space="preserve"> וילן (יחד):</w:t>
      </w:r>
      <w:bookmarkEnd w:id="75"/>
    </w:p>
    <w:p w14:paraId="5E3DA9A3" w14:textId="77777777" w:rsidR="00000000" w:rsidRDefault="0003559D">
      <w:pPr>
        <w:pStyle w:val="a0"/>
        <w:rPr>
          <w:rFonts w:hint="cs"/>
          <w:rtl/>
        </w:rPr>
      </w:pPr>
    </w:p>
    <w:p w14:paraId="7EA1BFD5" w14:textId="77777777" w:rsidR="00000000" w:rsidRDefault="0003559D">
      <w:pPr>
        <w:pStyle w:val="a0"/>
        <w:rPr>
          <w:rFonts w:hint="cs"/>
          <w:rtl/>
        </w:rPr>
      </w:pPr>
      <w:r>
        <w:rPr>
          <w:rFonts w:hint="cs"/>
          <w:rtl/>
        </w:rPr>
        <w:t xml:space="preserve">אדוני היושב-ראש, </w:t>
      </w:r>
      <w:r>
        <w:rPr>
          <w:rFonts w:hint="cs"/>
          <w:rtl/>
        </w:rPr>
        <w:t>גברתי שרת החינוך, רבותי חברי הכנסת, למען הגילוי הנאות אומר, שאני עקרונית בעד יום לימודים ארוך חמישה ימים בשבוע. אני חושב שבעולם המודרני, שיש בו סופשבוע ארוך של יומיים, גם שישי וגם שבת, עדיף להגיע למצב שבו ילדים יהיו בבתי-הספר מהשעה 08:00 עד השעה 16:00, שמו</w:t>
      </w:r>
      <w:r>
        <w:rPr>
          <w:rFonts w:hint="cs"/>
          <w:rtl/>
        </w:rPr>
        <w:t xml:space="preserve">נה שעות ביום, חמישה ימים בשבוע, 40 שעות, וילמדו כנדרש. זה המודל הראוי והרצוי, לפי דעתי, במדינה מודרנית. </w:t>
      </w:r>
    </w:p>
    <w:p w14:paraId="1E49449E" w14:textId="77777777" w:rsidR="00000000" w:rsidRDefault="0003559D">
      <w:pPr>
        <w:pStyle w:val="a0"/>
        <w:rPr>
          <w:rFonts w:hint="cs"/>
          <w:rtl/>
        </w:rPr>
      </w:pPr>
    </w:p>
    <w:p w14:paraId="7BDA2D26" w14:textId="77777777" w:rsidR="00000000" w:rsidRDefault="0003559D">
      <w:pPr>
        <w:pStyle w:val="a0"/>
        <w:rPr>
          <w:rFonts w:hint="cs"/>
          <w:rtl/>
        </w:rPr>
      </w:pPr>
      <w:r>
        <w:rPr>
          <w:rFonts w:hint="cs"/>
          <w:rtl/>
        </w:rPr>
        <w:t>מה הבעיה? הבעיה היא, שבהצעת החוק הזאת אנחנו רואים שיש טלאי על טלאי. קודם כול, אני לא רואה את 40 השעות. אני מה שנקרא מדבר מידע אישי. הרי במועצות האזורי</w:t>
      </w:r>
      <w:r>
        <w:rPr>
          <w:rFonts w:hint="cs"/>
          <w:rtl/>
        </w:rPr>
        <w:t>ות התחילה שנת הלימודים כבר ביום ראשון, וראיתי את המערכת של בתי-הספר התיכוניים. שם כבר לומדים כמה שנים חמישה ימים בשבוע, ימים ארוכים. לתדהמתי, ראיתי שביום חמישי גומרים השנה יותר מוקדם. שאלתי, מדוע?</w:t>
      </w:r>
      <w:r>
        <w:rPr>
          <w:rFonts w:hint="cs"/>
        </w:rPr>
        <w:t xml:space="preserve"> </w:t>
      </w:r>
      <w:r>
        <w:rPr>
          <w:rFonts w:hint="cs"/>
          <w:rtl/>
        </w:rPr>
        <w:t xml:space="preserve">ואמרו שזהו קיצוץ השעות שעליו הכריז משרד החינוך. </w:t>
      </w:r>
    </w:p>
    <w:p w14:paraId="7C02FD24" w14:textId="77777777" w:rsidR="00000000" w:rsidRDefault="0003559D">
      <w:pPr>
        <w:pStyle w:val="a0"/>
        <w:rPr>
          <w:rFonts w:hint="cs"/>
          <w:rtl/>
        </w:rPr>
      </w:pPr>
    </w:p>
    <w:p w14:paraId="19B6557A" w14:textId="77777777" w:rsidR="00000000" w:rsidRDefault="0003559D">
      <w:pPr>
        <w:pStyle w:val="a0"/>
        <w:rPr>
          <w:rFonts w:hint="cs"/>
          <w:rtl/>
        </w:rPr>
      </w:pPr>
      <w:r>
        <w:rPr>
          <w:rFonts w:hint="cs"/>
          <w:rtl/>
        </w:rPr>
        <w:t>אחת מהשתי</w:t>
      </w:r>
      <w:r>
        <w:rPr>
          <w:rFonts w:hint="cs"/>
          <w:rtl/>
        </w:rPr>
        <w:t xml:space="preserve">ים. אנחנו רואים שהממשלה אישרה את דוח-דברת, אבל באותה נשימה הורידה כמעט אותם סכומים מהתקציב השוטף של משרד החינוך. </w:t>
      </w:r>
    </w:p>
    <w:p w14:paraId="02F9E57E" w14:textId="77777777" w:rsidR="00000000" w:rsidRDefault="0003559D">
      <w:pPr>
        <w:pStyle w:val="a0"/>
        <w:rPr>
          <w:rFonts w:hint="cs"/>
          <w:rtl/>
        </w:rPr>
      </w:pPr>
    </w:p>
    <w:p w14:paraId="47E5C0C7" w14:textId="77777777" w:rsidR="00000000" w:rsidRDefault="0003559D">
      <w:pPr>
        <w:pStyle w:val="a0"/>
        <w:rPr>
          <w:rFonts w:hint="cs"/>
          <w:rtl/>
        </w:rPr>
      </w:pPr>
    </w:p>
    <w:p w14:paraId="5421805D" w14:textId="77777777" w:rsidR="00000000" w:rsidRDefault="0003559D">
      <w:pPr>
        <w:pStyle w:val="af0"/>
        <w:rPr>
          <w:rtl/>
        </w:rPr>
      </w:pPr>
      <w:r>
        <w:rPr>
          <w:rFonts w:hint="eastAsia"/>
          <w:rtl/>
        </w:rPr>
        <w:t>שרת</w:t>
      </w:r>
      <w:r>
        <w:rPr>
          <w:rtl/>
        </w:rPr>
        <w:t xml:space="preserve"> החינוך, התרבות והספורט לימור לבנת:</w:t>
      </w:r>
    </w:p>
    <w:p w14:paraId="24465A1C" w14:textId="77777777" w:rsidR="00000000" w:rsidRDefault="0003559D">
      <w:pPr>
        <w:pStyle w:val="a0"/>
        <w:rPr>
          <w:rFonts w:hint="cs"/>
          <w:rtl/>
        </w:rPr>
      </w:pPr>
    </w:p>
    <w:p w14:paraId="39FBB459" w14:textId="77777777" w:rsidR="00000000" w:rsidRDefault="0003559D">
      <w:pPr>
        <w:pStyle w:val="a0"/>
        <w:rPr>
          <w:rFonts w:hint="cs"/>
          <w:rtl/>
        </w:rPr>
      </w:pPr>
      <w:r>
        <w:rPr>
          <w:rFonts w:hint="cs"/>
          <w:rtl/>
        </w:rPr>
        <w:t>לא נכון.</w:t>
      </w:r>
    </w:p>
    <w:p w14:paraId="08427B73" w14:textId="77777777" w:rsidR="00000000" w:rsidRDefault="0003559D">
      <w:pPr>
        <w:pStyle w:val="a0"/>
        <w:rPr>
          <w:rtl/>
        </w:rPr>
      </w:pPr>
    </w:p>
    <w:p w14:paraId="79869855" w14:textId="77777777" w:rsidR="00000000" w:rsidRDefault="0003559D">
      <w:pPr>
        <w:pStyle w:val="-"/>
        <w:rPr>
          <w:rtl/>
        </w:rPr>
      </w:pPr>
      <w:bookmarkStart w:id="76" w:name="FS000000505T31_08_2004_12_49_09C"/>
      <w:bookmarkEnd w:id="76"/>
      <w:r>
        <w:rPr>
          <w:rtl/>
        </w:rPr>
        <w:t>אבשלום וילן (יחד):</w:t>
      </w:r>
    </w:p>
    <w:p w14:paraId="3B8EDF81" w14:textId="77777777" w:rsidR="00000000" w:rsidRDefault="0003559D">
      <w:pPr>
        <w:pStyle w:val="a0"/>
        <w:rPr>
          <w:rtl/>
        </w:rPr>
      </w:pPr>
    </w:p>
    <w:p w14:paraId="73211D9E" w14:textId="77777777" w:rsidR="00000000" w:rsidRDefault="0003559D">
      <w:pPr>
        <w:pStyle w:val="a0"/>
        <w:rPr>
          <w:rFonts w:hint="cs"/>
          <w:rtl/>
        </w:rPr>
      </w:pPr>
      <w:r>
        <w:rPr>
          <w:rFonts w:hint="cs"/>
          <w:rtl/>
        </w:rPr>
        <w:t xml:space="preserve">למה לא נכון? בואי נעשה חשבון כמה הורידו בשנתיים האחרונות, גברתי השרה. </w:t>
      </w:r>
    </w:p>
    <w:p w14:paraId="587A3AB8" w14:textId="77777777" w:rsidR="00000000" w:rsidRDefault="0003559D">
      <w:pPr>
        <w:pStyle w:val="a0"/>
        <w:rPr>
          <w:rFonts w:hint="cs"/>
          <w:rtl/>
        </w:rPr>
      </w:pPr>
    </w:p>
    <w:p w14:paraId="642B9CA7" w14:textId="77777777" w:rsidR="00000000" w:rsidRDefault="0003559D">
      <w:pPr>
        <w:pStyle w:val="af0"/>
        <w:rPr>
          <w:rtl/>
        </w:rPr>
      </w:pPr>
      <w:r>
        <w:rPr>
          <w:rFonts w:hint="eastAsia"/>
          <w:rtl/>
        </w:rPr>
        <w:t>שרת</w:t>
      </w:r>
      <w:r>
        <w:rPr>
          <w:rtl/>
        </w:rPr>
        <w:t xml:space="preserve"> החינוך, התרבות והספורט לימור לבנת:</w:t>
      </w:r>
    </w:p>
    <w:p w14:paraId="78259D83" w14:textId="77777777" w:rsidR="00000000" w:rsidRDefault="0003559D">
      <w:pPr>
        <w:pStyle w:val="a0"/>
        <w:rPr>
          <w:rFonts w:hint="cs"/>
          <w:rtl/>
        </w:rPr>
      </w:pPr>
    </w:p>
    <w:p w14:paraId="5618AB8A" w14:textId="77777777" w:rsidR="00000000" w:rsidRDefault="0003559D">
      <w:pPr>
        <w:pStyle w:val="a0"/>
        <w:rPr>
          <w:rFonts w:hint="cs"/>
          <w:rtl/>
        </w:rPr>
      </w:pPr>
      <w:r>
        <w:rPr>
          <w:rFonts w:hint="cs"/>
          <w:rtl/>
        </w:rPr>
        <w:t xml:space="preserve">תוספת של מיליארד ו-700 - - - </w:t>
      </w:r>
    </w:p>
    <w:p w14:paraId="0B79BE34" w14:textId="77777777" w:rsidR="00000000" w:rsidRDefault="0003559D">
      <w:pPr>
        <w:pStyle w:val="a0"/>
        <w:rPr>
          <w:rFonts w:hint="cs"/>
          <w:rtl/>
        </w:rPr>
      </w:pPr>
    </w:p>
    <w:p w14:paraId="58828809" w14:textId="77777777" w:rsidR="00000000" w:rsidRDefault="0003559D">
      <w:pPr>
        <w:pStyle w:val="-"/>
        <w:rPr>
          <w:rtl/>
        </w:rPr>
      </w:pPr>
      <w:bookmarkStart w:id="77" w:name="FS000000505T31_08_2004_12_50_40C"/>
      <w:bookmarkEnd w:id="77"/>
      <w:r>
        <w:rPr>
          <w:rtl/>
        </w:rPr>
        <w:t>אבשלום וילן (יחד):</w:t>
      </w:r>
    </w:p>
    <w:p w14:paraId="22A9B57C" w14:textId="77777777" w:rsidR="00000000" w:rsidRDefault="0003559D">
      <w:pPr>
        <w:pStyle w:val="a0"/>
        <w:rPr>
          <w:rtl/>
        </w:rPr>
      </w:pPr>
    </w:p>
    <w:p w14:paraId="63A42552" w14:textId="77777777" w:rsidR="00000000" w:rsidRDefault="0003559D">
      <w:pPr>
        <w:pStyle w:val="a0"/>
        <w:rPr>
          <w:rtl/>
        </w:rPr>
      </w:pPr>
      <w:r>
        <w:rPr>
          <w:rFonts w:hint="cs"/>
          <w:rtl/>
        </w:rPr>
        <w:t xml:space="preserve">לדוח-דברת. וכמה הורידו בשוטף עם ה-4% </w:t>
      </w:r>
      <w:r>
        <w:t>flat</w:t>
      </w:r>
      <w:r>
        <w:rPr>
          <w:rFonts w:hint="cs"/>
          <w:rtl/>
        </w:rPr>
        <w:t>?</w:t>
      </w:r>
    </w:p>
    <w:p w14:paraId="2B389B60" w14:textId="77777777" w:rsidR="00000000" w:rsidRDefault="0003559D">
      <w:pPr>
        <w:pStyle w:val="a0"/>
      </w:pPr>
    </w:p>
    <w:p w14:paraId="35AD6A86" w14:textId="77777777" w:rsidR="00000000" w:rsidRDefault="0003559D">
      <w:pPr>
        <w:pStyle w:val="af0"/>
        <w:rPr>
          <w:rtl/>
        </w:rPr>
      </w:pPr>
      <w:r>
        <w:rPr>
          <w:rtl/>
        </w:rPr>
        <w:t>שרת החינוך, התרבות והספורט לימור לבנת:</w:t>
      </w:r>
    </w:p>
    <w:p w14:paraId="58DC5671" w14:textId="77777777" w:rsidR="00000000" w:rsidRDefault="0003559D">
      <w:pPr>
        <w:pStyle w:val="a0"/>
        <w:rPr>
          <w:rtl/>
        </w:rPr>
      </w:pPr>
    </w:p>
    <w:p w14:paraId="17ED1CFF" w14:textId="77777777" w:rsidR="00000000" w:rsidRDefault="0003559D">
      <w:pPr>
        <w:pStyle w:val="a0"/>
        <w:rPr>
          <w:rFonts w:hint="cs"/>
          <w:rtl/>
        </w:rPr>
      </w:pPr>
      <w:r>
        <w:rPr>
          <w:rFonts w:hint="cs"/>
          <w:rtl/>
        </w:rPr>
        <w:t xml:space="preserve">בשלוש השנים האחרונות הורידו - - - יותר מזה. </w:t>
      </w:r>
    </w:p>
    <w:p w14:paraId="7E7E2458" w14:textId="77777777" w:rsidR="00000000" w:rsidRDefault="0003559D">
      <w:pPr>
        <w:pStyle w:val="a0"/>
        <w:rPr>
          <w:rFonts w:hint="cs"/>
          <w:rtl/>
        </w:rPr>
      </w:pPr>
    </w:p>
    <w:p w14:paraId="48454FA3" w14:textId="77777777" w:rsidR="00000000" w:rsidRDefault="0003559D">
      <w:pPr>
        <w:pStyle w:val="-"/>
        <w:rPr>
          <w:rtl/>
        </w:rPr>
      </w:pPr>
      <w:bookmarkStart w:id="78" w:name="FS000000505T31_08_2004_12_52_59C"/>
      <w:bookmarkEnd w:id="78"/>
      <w:r>
        <w:rPr>
          <w:rtl/>
        </w:rPr>
        <w:t>אבשלום וילן (יחד):</w:t>
      </w:r>
    </w:p>
    <w:p w14:paraId="260CE9DF" w14:textId="77777777" w:rsidR="00000000" w:rsidRDefault="0003559D">
      <w:pPr>
        <w:pStyle w:val="a0"/>
        <w:rPr>
          <w:rtl/>
        </w:rPr>
      </w:pPr>
    </w:p>
    <w:p w14:paraId="5874D8B1" w14:textId="77777777" w:rsidR="00000000" w:rsidRDefault="0003559D">
      <w:pPr>
        <w:pStyle w:val="a0"/>
        <w:rPr>
          <w:rFonts w:hint="cs"/>
          <w:rtl/>
        </w:rPr>
      </w:pPr>
      <w:r>
        <w:rPr>
          <w:rFonts w:hint="cs"/>
          <w:rtl/>
        </w:rPr>
        <w:t xml:space="preserve">הרי זו בדיוק </w:t>
      </w:r>
      <w:r>
        <w:rPr>
          <w:rFonts w:hint="cs"/>
          <w:rtl/>
        </w:rPr>
        <w:t xml:space="preserve">הטענה שלי. אני לא מתווכח ברמה האישית. הטענה שלי היא שבשלוש השנים האחרונות ממשלת ישראל הורידה למעלה ממיליארד ו-700 מיליון כחלק ממדיניות שלה. </w:t>
      </w:r>
    </w:p>
    <w:p w14:paraId="15A9DF7C" w14:textId="77777777" w:rsidR="00000000" w:rsidRDefault="0003559D">
      <w:pPr>
        <w:pStyle w:val="a0"/>
        <w:rPr>
          <w:rFonts w:hint="cs"/>
          <w:rtl/>
        </w:rPr>
      </w:pPr>
    </w:p>
    <w:p w14:paraId="30EF6214" w14:textId="77777777" w:rsidR="00000000" w:rsidRDefault="0003559D">
      <w:pPr>
        <w:pStyle w:val="a0"/>
        <w:rPr>
          <w:rFonts w:hint="cs"/>
          <w:rtl/>
        </w:rPr>
      </w:pPr>
      <w:r>
        <w:rPr>
          <w:rFonts w:hint="cs"/>
          <w:rtl/>
        </w:rPr>
        <w:t xml:space="preserve">גברתי השרה, את אמרת אתמול בתקשורת, שבנתונים הקיימים לא תוכלי לקיים את מפעל ההזנה, וברור לגמרי שבחלק מבתי-הספר הוא </w:t>
      </w:r>
      <w:r>
        <w:rPr>
          <w:rFonts w:hint="cs"/>
          <w:rtl/>
        </w:rPr>
        <w:t xml:space="preserve">יתקיים ובחלק לא. יותר מזה, במקום לקבל את הצעת החוק של חברת הכנסת יולי תמיר, הלכתם להצעת חוק מבזה ומשפילה, שבה תורמים ומצנטים מחו"ל יחליטו באיזה בית-ספר יהיה מפעל הזנה ובאיזה בית-ספר לא. </w:t>
      </w:r>
    </w:p>
    <w:p w14:paraId="6A925E6C" w14:textId="77777777" w:rsidR="00000000" w:rsidRDefault="0003559D">
      <w:pPr>
        <w:pStyle w:val="a0"/>
        <w:rPr>
          <w:rFonts w:hint="cs"/>
          <w:rtl/>
        </w:rPr>
      </w:pPr>
    </w:p>
    <w:p w14:paraId="0C3D482E" w14:textId="77777777" w:rsidR="00000000" w:rsidRDefault="0003559D">
      <w:pPr>
        <w:pStyle w:val="a0"/>
        <w:rPr>
          <w:rFonts w:hint="cs"/>
          <w:rtl/>
        </w:rPr>
      </w:pPr>
      <w:r>
        <w:rPr>
          <w:rFonts w:hint="cs"/>
          <w:rtl/>
        </w:rPr>
        <w:t xml:space="preserve">אגיד לך יותר מזה. בחוק הזה שאתם מביאים היום, לא יודע אם יצביעו עליו </w:t>
      </w:r>
      <w:r>
        <w:rPr>
          <w:rFonts w:hint="cs"/>
          <w:rtl/>
        </w:rPr>
        <w:t>או לא יצביעו עליו, אדוני היושב-ראש - - -</w:t>
      </w:r>
    </w:p>
    <w:p w14:paraId="2606B240" w14:textId="77777777" w:rsidR="00000000" w:rsidRDefault="0003559D">
      <w:pPr>
        <w:pStyle w:val="a0"/>
        <w:rPr>
          <w:rFonts w:hint="cs"/>
          <w:rtl/>
        </w:rPr>
      </w:pPr>
    </w:p>
    <w:p w14:paraId="69F11B29" w14:textId="77777777" w:rsidR="00000000" w:rsidRDefault="0003559D">
      <w:pPr>
        <w:pStyle w:val="af0"/>
        <w:rPr>
          <w:rtl/>
        </w:rPr>
      </w:pPr>
      <w:r>
        <w:rPr>
          <w:rFonts w:hint="eastAsia"/>
          <w:rtl/>
        </w:rPr>
        <w:t>אופיר</w:t>
      </w:r>
      <w:r>
        <w:rPr>
          <w:rtl/>
        </w:rPr>
        <w:t xml:space="preserve"> פינס-פז (העבודה-מימד):</w:t>
      </w:r>
    </w:p>
    <w:p w14:paraId="61ABF2E5" w14:textId="77777777" w:rsidR="00000000" w:rsidRDefault="0003559D">
      <w:pPr>
        <w:pStyle w:val="a0"/>
        <w:rPr>
          <w:rFonts w:hint="cs"/>
          <w:rtl/>
        </w:rPr>
      </w:pPr>
    </w:p>
    <w:p w14:paraId="1C9236D3" w14:textId="77777777" w:rsidR="00000000" w:rsidRDefault="0003559D">
      <w:pPr>
        <w:pStyle w:val="a0"/>
        <w:rPr>
          <w:rFonts w:hint="cs"/>
          <w:rtl/>
        </w:rPr>
      </w:pPr>
      <w:r>
        <w:rPr>
          <w:rFonts w:hint="cs"/>
          <w:rtl/>
        </w:rPr>
        <w:t xml:space="preserve">מה זאת אומרת "יצביעו עליו או לא יצביעו"? </w:t>
      </w:r>
    </w:p>
    <w:p w14:paraId="304E0B41" w14:textId="77777777" w:rsidR="00000000" w:rsidRDefault="0003559D">
      <w:pPr>
        <w:pStyle w:val="a0"/>
        <w:rPr>
          <w:rFonts w:hint="cs"/>
        </w:rPr>
      </w:pPr>
    </w:p>
    <w:p w14:paraId="3D1284D8" w14:textId="77777777" w:rsidR="00000000" w:rsidRDefault="0003559D">
      <w:pPr>
        <w:pStyle w:val="-"/>
        <w:rPr>
          <w:rtl/>
        </w:rPr>
      </w:pPr>
      <w:bookmarkStart w:id="79" w:name="FS000000505T31_08_2004_12_56_40C"/>
      <w:bookmarkEnd w:id="79"/>
      <w:r>
        <w:rPr>
          <w:rtl/>
        </w:rPr>
        <w:t>אבשלום וילן (יחד):</w:t>
      </w:r>
    </w:p>
    <w:p w14:paraId="0A7F3035" w14:textId="77777777" w:rsidR="00000000" w:rsidRDefault="0003559D">
      <w:pPr>
        <w:pStyle w:val="a0"/>
        <w:rPr>
          <w:rtl/>
        </w:rPr>
      </w:pPr>
    </w:p>
    <w:p w14:paraId="4C691DA5" w14:textId="77777777" w:rsidR="00000000" w:rsidRDefault="0003559D">
      <w:pPr>
        <w:pStyle w:val="a0"/>
        <w:rPr>
          <w:rFonts w:hint="cs"/>
          <w:rtl/>
        </w:rPr>
      </w:pPr>
      <w:r>
        <w:rPr>
          <w:rFonts w:hint="cs"/>
          <w:rtl/>
        </w:rPr>
        <w:t xml:space="preserve">הממשלה עדיין לא החליטה. יש לה רוב, אין לה רוב. גדעון סער סופר את הקולות. </w:t>
      </w:r>
    </w:p>
    <w:p w14:paraId="77A32C36" w14:textId="77777777" w:rsidR="00000000" w:rsidRDefault="0003559D">
      <w:pPr>
        <w:pStyle w:val="a0"/>
        <w:rPr>
          <w:rFonts w:hint="cs"/>
          <w:rtl/>
        </w:rPr>
      </w:pPr>
    </w:p>
    <w:p w14:paraId="49E41BB0" w14:textId="77777777" w:rsidR="00000000" w:rsidRDefault="0003559D">
      <w:pPr>
        <w:pStyle w:val="af1"/>
        <w:rPr>
          <w:rtl/>
        </w:rPr>
      </w:pPr>
    </w:p>
    <w:p w14:paraId="4F070362" w14:textId="77777777" w:rsidR="00000000" w:rsidRDefault="0003559D">
      <w:pPr>
        <w:pStyle w:val="af1"/>
        <w:rPr>
          <w:rFonts w:hint="cs"/>
          <w:rtl/>
        </w:rPr>
      </w:pPr>
      <w:r>
        <w:rPr>
          <w:rtl/>
        </w:rPr>
        <w:t>היו"ר</w:t>
      </w:r>
      <w:r>
        <w:rPr>
          <w:rFonts w:hint="cs"/>
          <w:rtl/>
        </w:rPr>
        <w:t xml:space="preserve"> ראובן ריבלין:</w:t>
      </w:r>
    </w:p>
    <w:p w14:paraId="5B199546" w14:textId="77777777" w:rsidR="00000000" w:rsidRDefault="0003559D">
      <w:pPr>
        <w:pStyle w:val="a0"/>
        <w:rPr>
          <w:rFonts w:hint="cs"/>
          <w:rtl/>
        </w:rPr>
      </w:pPr>
    </w:p>
    <w:p w14:paraId="7F8093FD" w14:textId="77777777" w:rsidR="00000000" w:rsidRDefault="0003559D">
      <w:pPr>
        <w:pStyle w:val="a0"/>
        <w:rPr>
          <w:rFonts w:hint="cs"/>
          <w:rtl/>
        </w:rPr>
      </w:pPr>
      <w:r>
        <w:rPr>
          <w:rFonts w:hint="cs"/>
          <w:rtl/>
        </w:rPr>
        <w:t xml:space="preserve"> אני לא חוזר על הודעתי ב</w:t>
      </w:r>
      <w:r>
        <w:rPr>
          <w:rFonts w:hint="cs"/>
          <w:rtl/>
        </w:rPr>
        <w:t xml:space="preserve">תחילת - - - אבל אני אסביר לך יותר מאוחר. </w:t>
      </w:r>
    </w:p>
    <w:p w14:paraId="02BA50E4" w14:textId="77777777" w:rsidR="00000000" w:rsidRDefault="0003559D">
      <w:pPr>
        <w:pStyle w:val="a0"/>
        <w:rPr>
          <w:rtl/>
        </w:rPr>
      </w:pPr>
    </w:p>
    <w:p w14:paraId="40BDF798" w14:textId="77777777" w:rsidR="00000000" w:rsidRDefault="0003559D">
      <w:pPr>
        <w:pStyle w:val="-"/>
        <w:rPr>
          <w:rFonts w:hint="cs"/>
          <w:rtl/>
        </w:rPr>
      </w:pPr>
      <w:bookmarkStart w:id="80" w:name="FS000000505T31_08_2004_12_57_42C"/>
      <w:bookmarkEnd w:id="80"/>
      <w:r>
        <w:rPr>
          <w:rtl/>
        </w:rPr>
        <w:t>אבשלום וילן (יחד):</w:t>
      </w:r>
    </w:p>
    <w:p w14:paraId="52D067F9" w14:textId="77777777" w:rsidR="00000000" w:rsidRDefault="0003559D">
      <w:pPr>
        <w:pStyle w:val="-"/>
        <w:rPr>
          <w:rFonts w:hint="cs"/>
          <w:rtl/>
        </w:rPr>
      </w:pPr>
    </w:p>
    <w:p w14:paraId="20319F90" w14:textId="77777777" w:rsidR="00000000" w:rsidRDefault="0003559D">
      <w:pPr>
        <w:pStyle w:val="-"/>
        <w:rPr>
          <w:rFonts w:hint="cs"/>
          <w:rtl/>
        </w:rPr>
      </w:pPr>
    </w:p>
    <w:p w14:paraId="2AC32491" w14:textId="77777777" w:rsidR="00000000" w:rsidRDefault="0003559D">
      <w:pPr>
        <w:pStyle w:val="a0"/>
        <w:rPr>
          <w:rFonts w:hint="cs"/>
          <w:rtl/>
        </w:rPr>
      </w:pPr>
      <w:r>
        <w:rPr>
          <w:rFonts w:hint="cs"/>
          <w:rtl/>
        </w:rPr>
        <w:t>אבל, אדוני היושב-ראש, קורה פה אבסורד מוחלט. שם כתוב ששר האוצר לא רק יאשר. בחוק הקודם היה כתוב יאשר, פה כתוב: יסכים ויאשר. בנימין תאצ'ר נתניהו, שר האוצר הנוכחי, הוא יחליט בשביל שרת החינוך באיזה</w:t>
      </w:r>
      <w:r>
        <w:rPr>
          <w:rFonts w:hint="cs"/>
          <w:rtl/>
        </w:rPr>
        <w:t xml:space="preserve"> בית-ספר כן יהיה יום לימודים ארוך ובאיזה לא. שר האוצר, בעל השקפת העולם שאת החינוך כולו צריך להפריט, להפוך אותו לפרטי, בדיוק כמו המודל האמריקני שלו, הוא שיחליט בשביל שרת החינוך באיזה כן ובאיזה לא. זה אבסורד. אי-אפשר לקבל את זה בחוק. שר האוצר, אחרי פעם אחת ב</w:t>
      </w:r>
      <w:r>
        <w:rPr>
          <w:rFonts w:hint="cs"/>
          <w:rtl/>
        </w:rPr>
        <w:t xml:space="preserve">שנה, בדיון על התקציב, הוא מתערב ברמה פרטנית לשרת החינוך באיזה בית-ספר כן ובאיזה לא? מה זה פה? ברוסיה לא היו מעזים להעביר את זה. זה בולשביזם לשמו במסווה תאצ'ריסטי. </w:t>
      </w:r>
    </w:p>
    <w:p w14:paraId="1B5E8C92" w14:textId="77777777" w:rsidR="00000000" w:rsidRDefault="0003559D">
      <w:pPr>
        <w:pStyle w:val="a0"/>
        <w:rPr>
          <w:rFonts w:hint="cs"/>
          <w:rtl/>
        </w:rPr>
      </w:pPr>
    </w:p>
    <w:p w14:paraId="154371DE" w14:textId="77777777" w:rsidR="00000000" w:rsidRDefault="0003559D">
      <w:pPr>
        <w:pStyle w:val="a0"/>
        <w:rPr>
          <w:rFonts w:hint="cs"/>
          <w:rtl/>
        </w:rPr>
      </w:pPr>
      <w:r>
        <w:rPr>
          <w:rFonts w:hint="cs"/>
          <w:rtl/>
        </w:rPr>
        <w:t>אדוני היושב-ראש, החוק הזה הוכן בחיפזון. אני הייתי מציע לשרה להכין חוק ראוי של יום לימודים א</w:t>
      </w:r>
      <w:r>
        <w:rPr>
          <w:rFonts w:hint="cs"/>
          <w:rtl/>
        </w:rPr>
        <w:t>רוך, חמישה ימים בשבוע, עם פתרון לאותם מקומות בעייתיים, שבהם נשאלת השאלה מה עושים הילדים בימי שישי כשההורים לא בדיוק יכולים להעסיק אותם, מפני שהם עדיין עובדים וכו', ולהביא את זה בצורה מסודרת, כמו במדינת חוק מתוקנת, עם מפעל הזנה, עם הכול, לתפארת מדינת ישראל.</w:t>
      </w:r>
      <w:r>
        <w:rPr>
          <w:rFonts w:hint="cs"/>
          <w:rtl/>
        </w:rPr>
        <w:t xml:space="preserve"> לצערי, פה זה טלאי על טלאי. תודה, אדוני.</w:t>
      </w:r>
    </w:p>
    <w:p w14:paraId="5774074C" w14:textId="77777777" w:rsidR="00000000" w:rsidRDefault="0003559D">
      <w:pPr>
        <w:pStyle w:val="a0"/>
        <w:rPr>
          <w:rFonts w:hint="cs"/>
          <w:rtl/>
        </w:rPr>
      </w:pPr>
    </w:p>
    <w:p w14:paraId="1948CA8D" w14:textId="77777777" w:rsidR="00000000" w:rsidRDefault="0003559D">
      <w:pPr>
        <w:pStyle w:val="af1"/>
        <w:rPr>
          <w:rFonts w:hint="cs"/>
          <w:rtl/>
        </w:rPr>
      </w:pPr>
      <w:r>
        <w:rPr>
          <w:rtl/>
        </w:rPr>
        <w:t>היו"ר</w:t>
      </w:r>
      <w:r>
        <w:rPr>
          <w:rFonts w:hint="cs"/>
          <w:rtl/>
        </w:rPr>
        <w:t xml:space="preserve"> ראובן ריבלין:</w:t>
      </w:r>
    </w:p>
    <w:p w14:paraId="188F31D5" w14:textId="77777777" w:rsidR="00000000" w:rsidRDefault="0003559D">
      <w:pPr>
        <w:pStyle w:val="a0"/>
        <w:rPr>
          <w:rFonts w:hint="cs"/>
          <w:rtl/>
        </w:rPr>
      </w:pPr>
    </w:p>
    <w:p w14:paraId="48776B1B" w14:textId="77777777" w:rsidR="00000000" w:rsidRDefault="0003559D">
      <w:pPr>
        <w:pStyle w:val="a0"/>
        <w:rPr>
          <w:rFonts w:hint="cs"/>
          <w:rtl/>
        </w:rPr>
      </w:pPr>
      <w:r>
        <w:rPr>
          <w:rFonts w:hint="cs"/>
          <w:rtl/>
        </w:rPr>
        <w:t xml:space="preserve">תודה רבה. חבר הכנסת יעקב מרגי, בבקשה. אחריו - חבר הכנסת רומן ברונפמן. אם הוא לא יהיה נוכח - חבר הכנסת איתן כבל, ואחריו - חבר הכנסת מגלי והבה, חבר הכנסת יצחק הרצוג וחבר הכנסת עמיר פרץ. </w:t>
      </w:r>
    </w:p>
    <w:p w14:paraId="2854C387" w14:textId="77777777" w:rsidR="00000000" w:rsidRDefault="0003559D">
      <w:pPr>
        <w:pStyle w:val="a0"/>
        <w:ind w:firstLine="0"/>
        <w:rPr>
          <w:rFonts w:hint="cs"/>
          <w:rtl/>
        </w:rPr>
      </w:pPr>
    </w:p>
    <w:p w14:paraId="56DDC7EA" w14:textId="77777777" w:rsidR="00000000" w:rsidRDefault="0003559D">
      <w:pPr>
        <w:pStyle w:val="a"/>
        <w:rPr>
          <w:rtl/>
        </w:rPr>
      </w:pPr>
      <w:bookmarkStart w:id="81" w:name="FS000001056T31_08_2004_15_11_28"/>
      <w:bookmarkStart w:id="82" w:name="_Toc90824977"/>
      <w:bookmarkEnd w:id="81"/>
      <w:r>
        <w:rPr>
          <w:rFonts w:hint="eastAsia"/>
          <w:rtl/>
        </w:rPr>
        <w:t>יעקב</w:t>
      </w:r>
      <w:r>
        <w:rPr>
          <w:rtl/>
        </w:rPr>
        <w:t xml:space="preserve"> מר</w:t>
      </w:r>
      <w:r>
        <w:rPr>
          <w:rtl/>
        </w:rPr>
        <w:t>גי (ש"ס):</w:t>
      </w:r>
      <w:bookmarkEnd w:id="82"/>
    </w:p>
    <w:p w14:paraId="154B4CDA" w14:textId="77777777" w:rsidR="00000000" w:rsidRDefault="0003559D">
      <w:pPr>
        <w:pStyle w:val="a0"/>
        <w:rPr>
          <w:rFonts w:hint="cs"/>
          <w:rtl/>
        </w:rPr>
      </w:pPr>
    </w:p>
    <w:p w14:paraId="04D00FCE" w14:textId="77777777" w:rsidR="00000000" w:rsidRDefault="0003559D">
      <w:pPr>
        <w:pStyle w:val="a0"/>
        <w:rPr>
          <w:rFonts w:hint="cs"/>
          <w:rtl/>
        </w:rPr>
      </w:pPr>
      <w:r>
        <w:rPr>
          <w:rFonts w:hint="cs"/>
          <w:rtl/>
        </w:rPr>
        <w:t>אדוני היושב-ראש, חברי חברי הכנסת, מחר תיפתח שנת הלימודים. מחר תהיה הפתיחה הכי אומללה שהיתה אי-פעם במדינת ישראל. לראשונה הולכים תלמידים ללמוד עם עצב בעיניים, עם עוני, עם פערים תהומיים בין תלמיד לתלמיד. לראשונה הרשויות המקומיות לא השקיעו ולו אגורה</w:t>
      </w:r>
      <w:r>
        <w:rPr>
          <w:rFonts w:hint="cs"/>
          <w:rtl/>
        </w:rPr>
        <w:t xml:space="preserve"> שחוקה בשיפוצים ובבטיחות מבנים. לראשונה חוזרים תלמידים ללימודים תוך אי-ודאות לגבי ביטחונם האישי, לבתי-ספר הכי אלימים שהיו אי פעם. לצערי הרב אני אומר, לבתי-הספר הכי מסוממים שהיו אי פעם, לבתי-הספר שכנראה ה"אקזיט" זה הסמל שלהם. חוזרים לבתי-הספר ילדים רעבים במ</w:t>
      </w:r>
      <w:r>
        <w:rPr>
          <w:rFonts w:hint="cs"/>
          <w:rtl/>
        </w:rPr>
        <w:t xml:space="preserve">ספר אסטרונומי. </w:t>
      </w:r>
    </w:p>
    <w:p w14:paraId="3CFB05B0" w14:textId="77777777" w:rsidR="00000000" w:rsidRDefault="0003559D">
      <w:pPr>
        <w:pStyle w:val="a0"/>
        <w:rPr>
          <w:rFonts w:hint="cs"/>
          <w:rtl/>
        </w:rPr>
      </w:pPr>
    </w:p>
    <w:p w14:paraId="0515FF17" w14:textId="77777777" w:rsidR="00000000" w:rsidRDefault="0003559D">
      <w:pPr>
        <w:pStyle w:val="af1"/>
        <w:rPr>
          <w:rFonts w:hint="cs"/>
          <w:rtl/>
        </w:rPr>
      </w:pPr>
      <w:r>
        <w:rPr>
          <w:rtl/>
        </w:rPr>
        <w:t>היו"ר</w:t>
      </w:r>
      <w:r>
        <w:rPr>
          <w:rFonts w:hint="cs"/>
          <w:rtl/>
        </w:rPr>
        <w:t xml:space="preserve"> ראובן ריבלין:</w:t>
      </w:r>
    </w:p>
    <w:p w14:paraId="37E7DA24" w14:textId="77777777" w:rsidR="00000000" w:rsidRDefault="0003559D">
      <w:pPr>
        <w:pStyle w:val="a0"/>
        <w:rPr>
          <w:rtl/>
        </w:rPr>
      </w:pPr>
    </w:p>
    <w:p w14:paraId="54A8672D" w14:textId="77777777" w:rsidR="00000000" w:rsidRDefault="0003559D">
      <w:pPr>
        <w:pStyle w:val="a0"/>
        <w:rPr>
          <w:rFonts w:hint="cs"/>
          <w:rtl/>
        </w:rPr>
      </w:pPr>
      <w:r>
        <w:rPr>
          <w:rFonts w:hint="cs"/>
          <w:rtl/>
        </w:rPr>
        <w:t xml:space="preserve">אדוני מדבר בצורה גורפת, ומוציא דיבתם של כל ילדי ישראל רעה. </w:t>
      </w:r>
    </w:p>
    <w:p w14:paraId="5B8B09DB" w14:textId="77777777" w:rsidR="00000000" w:rsidRDefault="0003559D">
      <w:pPr>
        <w:pStyle w:val="a0"/>
        <w:rPr>
          <w:rFonts w:hint="cs"/>
          <w:rtl/>
        </w:rPr>
      </w:pPr>
    </w:p>
    <w:p w14:paraId="0005EE9B" w14:textId="77777777" w:rsidR="00000000" w:rsidRDefault="0003559D">
      <w:pPr>
        <w:pStyle w:val="-"/>
        <w:rPr>
          <w:rtl/>
        </w:rPr>
      </w:pPr>
      <w:bookmarkStart w:id="83" w:name="FS000001056T31_08_2004_12_17_41C"/>
      <w:bookmarkEnd w:id="83"/>
      <w:r>
        <w:rPr>
          <w:rtl/>
        </w:rPr>
        <w:t>יעקב מרגי (ש"ס):</w:t>
      </w:r>
    </w:p>
    <w:p w14:paraId="7E9F4DD4" w14:textId="77777777" w:rsidR="00000000" w:rsidRDefault="0003559D">
      <w:pPr>
        <w:pStyle w:val="a0"/>
        <w:rPr>
          <w:rFonts w:hint="cs"/>
          <w:rtl/>
        </w:rPr>
      </w:pPr>
    </w:p>
    <w:p w14:paraId="4079AD96" w14:textId="77777777" w:rsidR="00000000" w:rsidRDefault="0003559D">
      <w:pPr>
        <w:pStyle w:val="a0"/>
        <w:rPr>
          <w:rFonts w:hint="cs"/>
          <w:rtl/>
        </w:rPr>
      </w:pPr>
      <w:r>
        <w:rPr>
          <w:rFonts w:hint="cs"/>
          <w:rtl/>
        </w:rPr>
        <w:t>אני לא מוציא שם רע, חס ושלום. אני אמרתי: הכי הרבה שהיה אי פעם. זה לא דיבתם רעה, אלו עובדות. אנחנו נוכל לצייר תמונה באמת אופטימית, אם זו תהי</w:t>
      </w:r>
      <w:r>
        <w:rPr>
          <w:rFonts w:hint="cs"/>
          <w:rtl/>
        </w:rPr>
        <w:t xml:space="preserve">ה האמת. </w:t>
      </w:r>
    </w:p>
    <w:p w14:paraId="17052697" w14:textId="77777777" w:rsidR="00000000" w:rsidRDefault="0003559D">
      <w:pPr>
        <w:pStyle w:val="a0"/>
        <w:rPr>
          <w:rFonts w:hint="cs"/>
          <w:rtl/>
        </w:rPr>
      </w:pPr>
      <w:r>
        <w:rPr>
          <w:rFonts w:hint="cs"/>
          <w:rtl/>
        </w:rPr>
        <w:t xml:space="preserve"> </w:t>
      </w:r>
    </w:p>
    <w:p w14:paraId="3BA63331" w14:textId="77777777" w:rsidR="00000000" w:rsidRDefault="0003559D">
      <w:pPr>
        <w:pStyle w:val="a0"/>
        <w:rPr>
          <w:rFonts w:hint="cs"/>
          <w:rtl/>
        </w:rPr>
      </w:pPr>
      <w:r>
        <w:rPr>
          <w:rFonts w:hint="cs"/>
          <w:rtl/>
        </w:rPr>
        <w:t xml:space="preserve">מדברים כאן, אדוני היושב-ראש, חברי חברי הכנסת, על יום לימודים ארוך. אני קורא למשרד החינוך ולממשלה, בואו תהיו גלויים ותניחו על שולחן הכנסת, למען הגילוי הנאות, את מקורות המימון של החוק הזה, ותאמרו על מה ויתרה מערכת החינוך למען יישום החוק הזה. </w:t>
      </w:r>
    </w:p>
    <w:p w14:paraId="7206AB73" w14:textId="77777777" w:rsidR="00000000" w:rsidRDefault="0003559D">
      <w:pPr>
        <w:pStyle w:val="a0"/>
        <w:rPr>
          <w:rFonts w:hint="cs"/>
          <w:rtl/>
        </w:rPr>
      </w:pPr>
    </w:p>
    <w:p w14:paraId="04EC5404" w14:textId="77777777" w:rsidR="00000000" w:rsidRDefault="0003559D">
      <w:pPr>
        <w:pStyle w:val="a0"/>
        <w:rPr>
          <w:rFonts w:hint="cs"/>
          <w:rtl/>
        </w:rPr>
      </w:pPr>
      <w:r>
        <w:rPr>
          <w:rFonts w:hint="cs"/>
          <w:rtl/>
        </w:rPr>
        <w:t>אני</w:t>
      </w:r>
      <w:r>
        <w:rPr>
          <w:rFonts w:hint="cs"/>
          <w:rtl/>
        </w:rPr>
        <w:t xml:space="preserve"> אישית כמובן בעד יום לימודים ארוך. ילדי מהכיתות הנמוכות לומדים עד השעה 17:00 ו-18:00. אבל אל תדאגו, אני רוצה להרגיע אתכם ואת המאזינים, משום שבשבועיים האחרונים הסיתו נגדנו. אנחנו משלמים את זה מכיסנו. במערכת החינוך החרדית ההורים משלמים את זה מכיסם הפרטי. אות</w:t>
      </w:r>
      <w:r>
        <w:rPr>
          <w:rFonts w:hint="cs"/>
          <w:rtl/>
        </w:rPr>
        <w:t xml:space="preserve">ם הורים שהממשלה הרעה הזאת התעללה בהם בעשרות סעיפי קיצוץ, ממשיכים לשלם בעבור חינוך ילדיהם. ברשת החינוך של ש"ס הילדים לומדים יום חינוך ארוך. זה קיים, ואני חוזר, זה יוצא מכיסנו הפרטי, מאותם כיסים של הורים אומללים שהממשלה הזאת הכתה בהם. </w:t>
      </w:r>
    </w:p>
    <w:p w14:paraId="795FCD08" w14:textId="77777777" w:rsidR="00000000" w:rsidRDefault="0003559D">
      <w:pPr>
        <w:pStyle w:val="a0"/>
        <w:rPr>
          <w:rFonts w:hint="cs"/>
          <w:rtl/>
        </w:rPr>
      </w:pPr>
    </w:p>
    <w:p w14:paraId="6B4992DB" w14:textId="77777777" w:rsidR="00000000" w:rsidRDefault="0003559D">
      <w:pPr>
        <w:pStyle w:val="a0"/>
        <w:rPr>
          <w:rFonts w:hint="cs"/>
          <w:rtl/>
        </w:rPr>
      </w:pPr>
      <w:r>
        <w:rPr>
          <w:rFonts w:hint="cs"/>
          <w:rtl/>
        </w:rPr>
        <w:t>בסוף המושב הקודם של ה</w:t>
      </w:r>
      <w:r>
        <w:rPr>
          <w:rFonts w:hint="cs"/>
          <w:rtl/>
        </w:rPr>
        <w:t xml:space="preserve">כנסת עמדה כאן שרת החינוך והודתה, שהחינוך החרדי בגני-הילדים הוא אינו רשמי, ולכן הקיצוץ שם גדול יותר מאשר במגזר הממלכתי. רבותי, עם ישראל, כנראה אנחנו החרדים בני אדם לא רשמיים בכל מה שקשור בקיום בכבוד, ואף בחינוך ילדינו. אנחנו לא נכנסים להגדרה רשמית. למה לנו </w:t>
      </w:r>
      <w:r>
        <w:rPr>
          <w:rFonts w:hint="cs"/>
          <w:rtl/>
        </w:rPr>
        <w:t xml:space="preserve">להלין על מה שקורה באירופה של היום. </w:t>
      </w:r>
    </w:p>
    <w:p w14:paraId="0093CB95" w14:textId="77777777" w:rsidR="00000000" w:rsidRDefault="0003559D">
      <w:pPr>
        <w:pStyle w:val="a0"/>
        <w:rPr>
          <w:rFonts w:hint="cs"/>
          <w:rtl/>
        </w:rPr>
      </w:pPr>
    </w:p>
    <w:p w14:paraId="40F5B585" w14:textId="77777777" w:rsidR="00000000" w:rsidRDefault="0003559D">
      <w:pPr>
        <w:pStyle w:val="a0"/>
        <w:rPr>
          <w:rFonts w:hint="cs"/>
          <w:rtl/>
        </w:rPr>
      </w:pPr>
      <w:r>
        <w:rPr>
          <w:rFonts w:hint="cs"/>
          <w:rtl/>
        </w:rPr>
        <w:t>ולכן, למרות התמיכה העקרונית - - -</w:t>
      </w:r>
    </w:p>
    <w:p w14:paraId="2D419778" w14:textId="77777777" w:rsidR="00000000" w:rsidRDefault="0003559D">
      <w:pPr>
        <w:pStyle w:val="a0"/>
        <w:rPr>
          <w:rFonts w:hint="cs"/>
          <w:rtl/>
        </w:rPr>
      </w:pPr>
    </w:p>
    <w:p w14:paraId="485CA7F7" w14:textId="77777777" w:rsidR="00000000" w:rsidRDefault="0003559D">
      <w:pPr>
        <w:pStyle w:val="af1"/>
        <w:rPr>
          <w:rFonts w:hint="cs"/>
          <w:rtl/>
        </w:rPr>
      </w:pPr>
      <w:r>
        <w:rPr>
          <w:rtl/>
        </w:rPr>
        <w:t>היו"ר</w:t>
      </w:r>
      <w:r>
        <w:rPr>
          <w:rFonts w:hint="cs"/>
          <w:rtl/>
        </w:rPr>
        <w:t xml:space="preserve"> ראובן ריבלין:</w:t>
      </w:r>
    </w:p>
    <w:p w14:paraId="25A4929D" w14:textId="77777777" w:rsidR="00000000" w:rsidRDefault="0003559D">
      <w:pPr>
        <w:pStyle w:val="a0"/>
        <w:rPr>
          <w:rtl/>
        </w:rPr>
      </w:pPr>
    </w:p>
    <w:p w14:paraId="35994962" w14:textId="77777777" w:rsidR="00000000" w:rsidRDefault="0003559D">
      <w:pPr>
        <w:pStyle w:val="a0"/>
        <w:rPr>
          <w:rFonts w:hint="cs"/>
          <w:rtl/>
        </w:rPr>
      </w:pPr>
      <w:r>
        <w:rPr>
          <w:rFonts w:hint="cs"/>
          <w:rtl/>
        </w:rPr>
        <w:t>חבר הכנסת מרגי, למה לך, בביקורת שיש לך על - - -</w:t>
      </w:r>
    </w:p>
    <w:p w14:paraId="54A0FEDB" w14:textId="77777777" w:rsidR="00000000" w:rsidRDefault="0003559D">
      <w:pPr>
        <w:pStyle w:val="-"/>
        <w:rPr>
          <w:rFonts w:hint="cs"/>
          <w:rtl/>
        </w:rPr>
      </w:pPr>
      <w:bookmarkStart w:id="84" w:name="FS000001056T31_08_2004_12_19_37C"/>
    </w:p>
    <w:p w14:paraId="3F5DF19F" w14:textId="77777777" w:rsidR="00000000" w:rsidRDefault="0003559D">
      <w:pPr>
        <w:pStyle w:val="-"/>
        <w:rPr>
          <w:rtl/>
        </w:rPr>
      </w:pPr>
      <w:r>
        <w:rPr>
          <w:rFonts w:hint="eastAsia"/>
          <w:rtl/>
        </w:rPr>
        <w:t>יעקב</w:t>
      </w:r>
      <w:r>
        <w:rPr>
          <w:rtl/>
        </w:rPr>
        <w:t xml:space="preserve"> מרגי (ש"ס):</w:t>
      </w:r>
    </w:p>
    <w:p w14:paraId="120B4757" w14:textId="77777777" w:rsidR="00000000" w:rsidRDefault="0003559D">
      <w:pPr>
        <w:pStyle w:val="a0"/>
        <w:rPr>
          <w:rFonts w:hint="cs"/>
          <w:rtl/>
        </w:rPr>
      </w:pPr>
    </w:p>
    <w:p w14:paraId="55BCA1A1" w14:textId="77777777" w:rsidR="00000000" w:rsidRDefault="0003559D">
      <w:pPr>
        <w:pStyle w:val="a0"/>
        <w:rPr>
          <w:rFonts w:hint="cs"/>
          <w:rtl/>
        </w:rPr>
      </w:pPr>
      <w:r>
        <w:rPr>
          <w:rFonts w:hint="cs"/>
          <w:rtl/>
        </w:rPr>
        <w:t xml:space="preserve">אדוני היושב-ראש, יש לך רגישות יתר. אני עומד מאחורי כל מלה שאמרתי. אם אני קורא היום בעיתון - - - </w:t>
      </w:r>
    </w:p>
    <w:p w14:paraId="40919333" w14:textId="77777777" w:rsidR="00000000" w:rsidRDefault="0003559D">
      <w:pPr>
        <w:pStyle w:val="a0"/>
        <w:rPr>
          <w:rFonts w:hint="cs"/>
          <w:rtl/>
        </w:rPr>
      </w:pPr>
    </w:p>
    <w:p w14:paraId="2BC8F314" w14:textId="77777777" w:rsidR="00000000" w:rsidRDefault="0003559D">
      <w:pPr>
        <w:pStyle w:val="af1"/>
        <w:rPr>
          <w:rFonts w:hint="cs"/>
          <w:rtl/>
        </w:rPr>
      </w:pPr>
      <w:r>
        <w:rPr>
          <w:rFonts w:hint="eastAsia"/>
          <w:rtl/>
        </w:rPr>
        <w:t>היו</w:t>
      </w:r>
      <w:r>
        <w:rPr>
          <w:rtl/>
        </w:rPr>
        <w:t>"ר</w:t>
      </w:r>
      <w:r>
        <w:rPr>
          <w:rFonts w:hint="cs"/>
          <w:rtl/>
        </w:rPr>
        <w:t xml:space="preserve"> ראובן ריבלין:</w:t>
      </w:r>
    </w:p>
    <w:p w14:paraId="57222127" w14:textId="77777777" w:rsidR="00000000" w:rsidRDefault="0003559D">
      <w:pPr>
        <w:pStyle w:val="a0"/>
        <w:rPr>
          <w:rFonts w:hint="cs"/>
          <w:rtl/>
        </w:rPr>
      </w:pPr>
    </w:p>
    <w:p w14:paraId="535EBBAB" w14:textId="77777777" w:rsidR="00000000" w:rsidRDefault="0003559D">
      <w:pPr>
        <w:pStyle w:val="a0"/>
        <w:rPr>
          <w:rFonts w:hint="cs"/>
          <w:rtl/>
        </w:rPr>
      </w:pPr>
      <w:r>
        <w:rPr>
          <w:rFonts w:hint="cs"/>
          <w:rtl/>
        </w:rPr>
        <w:t xml:space="preserve">אדוני מדבר על כך שאולי הוא מבין את העניין של האנטישמיות. </w:t>
      </w:r>
    </w:p>
    <w:p w14:paraId="74527B8A" w14:textId="77777777" w:rsidR="00000000" w:rsidRDefault="0003559D">
      <w:pPr>
        <w:pStyle w:val="a0"/>
        <w:rPr>
          <w:rFonts w:hint="cs"/>
          <w:rtl/>
        </w:rPr>
      </w:pPr>
    </w:p>
    <w:p w14:paraId="1B5A56F8" w14:textId="77777777" w:rsidR="00000000" w:rsidRDefault="0003559D">
      <w:pPr>
        <w:pStyle w:val="-"/>
        <w:rPr>
          <w:rtl/>
        </w:rPr>
      </w:pPr>
      <w:bookmarkStart w:id="85" w:name="FS000000505T31_08_2004_13_19_29C"/>
      <w:bookmarkStart w:id="86" w:name="FS000000505T31_08_2004_13_19_33C"/>
      <w:bookmarkStart w:id="87" w:name="FS000001056T31_08_2004_13_19_41"/>
      <w:bookmarkStart w:id="88" w:name="FS000001056T31_08_2004_13_19_43C"/>
      <w:bookmarkEnd w:id="85"/>
      <w:bookmarkEnd w:id="86"/>
      <w:bookmarkEnd w:id="87"/>
      <w:bookmarkEnd w:id="88"/>
      <w:r>
        <w:rPr>
          <w:rtl/>
        </w:rPr>
        <w:t>יעקב מרגי (ש"ס):</w:t>
      </w:r>
    </w:p>
    <w:p w14:paraId="73C7290E" w14:textId="77777777" w:rsidR="00000000" w:rsidRDefault="0003559D">
      <w:pPr>
        <w:pStyle w:val="a0"/>
        <w:ind w:firstLine="0"/>
        <w:rPr>
          <w:rFonts w:hint="cs"/>
          <w:rtl/>
        </w:rPr>
      </w:pPr>
    </w:p>
    <w:p w14:paraId="3A7EEA6F" w14:textId="77777777" w:rsidR="00000000" w:rsidRDefault="0003559D">
      <w:pPr>
        <w:pStyle w:val="a0"/>
        <w:rPr>
          <w:rFonts w:hint="cs"/>
          <w:rtl/>
        </w:rPr>
      </w:pPr>
      <w:r>
        <w:rPr>
          <w:rFonts w:hint="cs"/>
          <w:rtl/>
        </w:rPr>
        <w:t>אני מבין טוב טוב. תקרא רק את העיתון היום.</w:t>
      </w:r>
    </w:p>
    <w:p w14:paraId="31F470FA" w14:textId="77777777" w:rsidR="00000000" w:rsidRDefault="0003559D">
      <w:pPr>
        <w:pStyle w:val="a0"/>
        <w:ind w:firstLine="0"/>
        <w:rPr>
          <w:rFonts w:hint="cs"/>
          <w:rtl/>
        </w:rPr>
      </w:pPr>
    </w:p>
    <w:p w14:paraId="099EF9B2" w14:textId="77777777" w:rsidR="00000000" w:rsidRDefault="0003559D">
      <w:pPr>
        <w:pStyle w:val="af1"/>
        <w:rPr>
          <w:rFonts w:hint="cs"/>
          <w:rtl/>
        </w:rPr>
      </w:pPr>
      <w:r>
        <w:rPr>
          <w:rtl/>
        </w:rPr>
        <w:t>היו"ר</w:t>
      </w:r>
      <w:r>
        <w:rPr>
          <w:rFonts w:hint="cs"/>
          <w:rtl/>
        </w:rPr>
        <w:t xml:space="preserve"> ראובן ריבלין. </w:t>
      </w:r>
    </w:p>
    <w:p w14:paraId="32DDD118" w14:textId="77777777" w:rsidR="00000000" w:rsidRDefault="0003559D">
      <w:pPr>
        <w:pStyle w:val="a0"/>
        <w:rPr>
          <w:rtl/>
        </w:rPr>
      </w:pPr>
    </w:p>
    <w:p w14:paraId="02AB5EBD" w14:textId="77777777" w:rsidR="00000000" w:rsidRDefault="0003559D">
      <w:pPr>
        <w:pStyle w:val="a0"/>
        <w:rPr>
          <w:rFonts w:hint="cs"/>
          <w:rtl/>
        </w:rPr>
      </w:pPr>
      <w:r>
        <w:rPr>
          <w:rFonts w:hint="cs"/>
          <w:rtl/>
        </w:rPr>
        <w:t>אני צריך להעיר לך בשם כולנו. הרי גם יכול להיות שיש חוסר רגישות. כל ביקורת היא - - - אבל פה,</w:t>
      </w:r>
      <w:r>
        <w:rPr>
          <w:rFonts w:hint="cs"/>
          <w:rtl/>
        </w:rPr>
        <w:t xml:space="preserve"> אדוני, אולי - - - שבסופו של דבר יש פה אנטישמיות. </w:t>
      </w:r>
    </w:p>
    <w:p w14:paraId="035E240C" w14:textId="77777777" w:rsidR="00000000" w:rsidRDefault="0003559D">
      <w:pPr>
        <w:pStyle w:val="a0"/>
        <w:ind w:firstLine="0"/>
        <w:rPr>
          <w:rFonts w:hint="cs"/>
          <w:rtl/>
        </w:rPr>
      </w:pPr>
    </w:p>
    <w:p w14:paraId="4D999A5B" w14:textId="77777777" w:rsidR="00000000" w:rsidRDefault="0003559D">
      <w:pPr>
        <w:pStyle w:val="-"/>
        <w:rPr>
          <w:rtl/>
        </w:rPr>
      </w:pPr>
      <w:bookmarkStart w:id="89" w:name="FS000001056T31_08_2004_12_40_36C"/>
      <w:bookmarkEnd w:id="84"/>
      <w:bookmarkEnd w:id="89"/>
      <w:r>
        <w:rPr>
          <w:rFonts w:hint="eastAsia"/>
          <w:rtl/>
        </w:rPr>
        <w:t>יעקב</w:t>
      </w:r>
      <w:r>
        <w:rPr>
          <w:rtl/>
        </w:rPr>
        <w:t xml:space="preserve"> מרגי (ש"ס):</w:t>
      </w:r>
    </w:p>
    <w:p w14:paraId="18C37629" w14:textId="77777777" w:rsidR="00000000" w:rsidRDefault="0003559D">
      <w:pPr>
        <w:pStyle w:val="a0"/>
        <w:rPr>
          <w:rFonts w:hint="cs"/>
          <w:rtl/>
        </w:rPr>
      </w:pPr>
    </w:p>
    <w:p w14:paraId="1D98B6AC" w14:textId="77777777" w:rsidR="00000000" w:rsidRDefault="0003559D">
      <w:pPr>
        <w:pStyle w:val="a0"/>
        <w:rPr>
          <w:rFonts w:hint="cs"/>
          <w:rtl/>
        </w:rPr>
      </w:pPr>
      <w:r>
        <w:rPr>
          <w:rFonts w:hint="cs"/>
          <w:rtl/>
        </w:rPr>
        <w:t xml:space="preserve">לצערי הרב, הממשלה הזאת והמדינה לא נתנו לי להרגיש אחרת לאורך כל התקופה האחרונה. </w:t>
      </w:r>
    </w:p>
    <w:p w14:paraId="06A4ABAC" w14:textId="77777777" w:rsidR="00000000" w:rsidRDefault="0003559D">
      <w:pPr>
        <w:pStyle w:val="a0"/>
        <w:rPr>
          <w:rFonts w:hint="cs"/>
          <w:rtl/>
        </w:rPr>
      </w:pPr>
    </w:p>
    <w:p w14:paraId="765A8806" w14:textId="77777777" w:rsidR="00000000" w:rsidRDefault="0003559D">
      <w:pPr>
        <w:pStyle w:val="af1"/>
        <w:rPr>
          <w:rtl/>
        </w:rPr>
      </w:pPr>
      <w:r>
        <w:rPr>
          <w:rtl/>
        </w:rPr>
        <w:t>היו"ר ראובן ריבלין:</w:t>
      </w:r>
    </w:p>
    <w:p w14:paraId="0A214445" w14:textId="77777777" w:rsidR="00000000" w:rsidRDefault="0003559D">
      <w:pPr>
        <w:pStyle w:val="a0"/>
        <w:rPr>
          <w:rtl/>
        </w:rPr>
      </w:pPr>
    </w:p>
    <w:p w14:paraId="3944C8BC" w14:textId="77777777" w:rsidR="00000000" w:rsidRDefault="0003559D">
      <w:pPr>
        <w:pStyle w:val="a0"/>
        <w:rPr>
          <w:rFonts w:hint="cs"/>
          <w:rtl/>
        </w:rPr>
      </w:pPr>
      <w:r>
        <w:rPr>
          <w:rFonts w:hint="cs"/>
          <w:rtl/>
        </w:rPr>
        <w:t xml:space="preserve">אם אדוני אומר כך, זה עניינו. </w:t>
      </w:r>
    </w:p>
    <w:p w14:paraId="1ED59A95" w14:textId="77777777" w:rsidR="00000000" w:rsidRDefault="0003559D">
      <w:pPr>
        <w:pStyle w:val="a0"/>
        <w:rPr>
          <w:rFonts w:hint="cs"/>
          <w:rtl/>
        </w:rPr>
      </w:pPr>
    </w:p>
    <w:p w14:paraId="03980825" w14:textId="77777777" w:rsidR="00000000" w:rsidRDefault="0003559D">
      <w:pPr>
        <w:pStyle w:val="-"/>
        <w:rPr>
          <w:rtl/>
        </w:rPr>
      </w:pPr>
      <w:bookmarkStart w:id="90" w:name="FS000001056T31_08_2004_12_41_32C"/>
      <w:bookmarkEnd w:id="90"/>
      <w:r>
        <w:rPr>
          <w:rtl/>
        </w:rPr>
        <w:t>יעקב מרגי (ש"ס):</w:t>
      </w:r>
    </w:p>
    <w:p w14:paraId="7A7D27E3" w14:textId="77777777" w:rsidR="00000000" w:rsidRDefault="0003559D">
      <w:pPr>
        <w:pStyle w:val="a0"/>
        <w:rPr>
          <w:rtl/>
        </w:rPr>
      </w:pPr>
    </w:p>
    <w:p w14:paraId="2E70355D" w14:textId="77777777" w:rsidR="00000000" w:rsidRDefault="0003559D">
      <w:pPr>
        <w:pStyle w:val="a0"/>
        <w:rPr>
          <w:rFonts w:hint="cs"/>
          <w:rtl/>
        </w:rPr>
      </w:pPr>
      <w:r>
        <w:rPr>
          <w:rFonts w:hint="cs"/>
          <w:rtl/>
        </w:rPr>
        <w:t>תקרא את העיתון היום. במדינת ישראל י</w:t>
      </w:r>
      <w:r>
        <w:rPr>
          <w:rFonts w:hint="cs"/>
          <w:rtl/>
        </w:rPr>
        <w:t xml:space="preserve">ש סתימת פיות בכל מקום. </w:t>
      </w:r>
    </w:p>
    <w:p w14:paraId="21BBFB0B" w14:textId="77777777" w:rsidR="00000000" w:rsidRDefault="0003559D">
      <w:pPr>
        <w:pStyle w:val="a0"/>
        <w:rPr>
          <w:rFonts w:hint="cs"/>
          <w:rtl/>
        </w:rPr>
      </w:pPr>
    </w:p>
    <w:p w14:paraId="439A88B2" w14:textId="77777777" w:rsidR="00000000" w:rsidRDefault="0003559D">
      <w:pPr>
        <w:pStyle w:val="af0"/>
        <w:rPr>
          <w:rtl/>
        </w:rPr>
      </w:pPr>
      <w:r>
        <w:rPr>
          <w:rFonts w:hint="eastAsia"/>
          <w:rtl/>
        </w:rPr>
        <w:t>שרת</w:t>
      </w:r>
      <w:r>
        <w:rPr>
          <w:rtl/>
        </w:rPr>
        <w:t xml:space="preserve"> החינוך, התרבות והספורט לימור לבנת:</w:t>
      </w:r>
    </w:p>
    <w:p w14:paraId="1A7AFB3E" w14:textId="77777777" w:rsidR="00000000" w:rsidRDefault="0003559D">
      <w:pPr>
        <w:pStyle w:val="a0"/>
        <w:rPr>
          <w:rFonts w:hint="cs"/>
          <w:rtl/>
        </w:rPr>
      </w:pPr>
    </w:p>
    <w:p w14:paraId="7B05468C" w14:textId="77777777" w:rsidR="00000000" w:rsidRDefault="0003559D">
      <w:pPr>
        <w:pStyle w:val="a0"/>
        <w:rPr>
          <w:rFonts w:hint="cs"/>
          <w:rtl/>
        </w:rPr>
      </w:pPr>
      <w:r>
        <w:rPr>
          <w:rFonts w:hint="cs"/>
          <w:rtl/>
        </w:rPr>
        <w:t xml:space="preserve">- - - </w:t>
      </w:r>
    </w:p>
    <w:p w14:paraId="14705E93" w14:textId="77777777" w:rsidR="00000000" w:rsidRDefault="0003559D">
      <w:pPr>
        <w:pStyle w:val="a0"/>
        <w:rPr>
          <w:rFonts w:hint="cs"/>
          <w:rtl/>
        </w:rPr>
      </w:pPr>
    </w:p>
    <w:p w14:paraId="35E8EEAA" w14:textId="77777777" w:rsidR="00000000" w:rsidRDefault="0003559D">
      <w:pPr>
        <w:pStyle w:val="af1"/>
        <w:rPr>
          <w:rtl/>
        </w:rPr>
      </w:pPr>
      <w:r>
        <w:rPr>
          <w:rtl/>
        </w:rPr>
        <w:t>היו"ר ראובן ריבלין:</w:t>
      </w:r>
    </w:p>
    <w:p w14:paraId="4418D19D" w14:textId="77777777" w:rsidR="00000000" w:rsidRDefault="0003559D">
      <w:pPr>
        <w:pStyle w:val="a0"/>
        <w:rPr>
          <w:rtl/>
        </w:rPr>
      </w:pPr>
    </w:p>
    <w:p w14:paraId="072E566B" w14:textId="77777777" w:rsidR="00000000" w:rsidRDefault="0003559D">
      <w:pPr>
        <w:pStyle w:val="a0"/>
        <w:rPr>
          <w:rFonts w:hint="cs"/>
          <w:rtl/>
        </w:rPr>
      </w:pPr>
      <w:r>
        <w:rPr>
          <w:rFonts w:hint="cs"/>
          <w:rtl/>
        </w:rPr>
        <w:t xml:space="preserve">כבוד השרה, אם הוא עומד על דעתו, יעמוד על דעתו. </w:t>
      </w:r>
    </w:p>
    <w:p w14:paraId="17B60D4E" w14:textId="77777777" w:rsidR="00000000" w:rsidRDefault="0003559D">
      <w:pPr>
        <w:pStyle w:val="a0"/>
        <w:rPr>
          <w:rFonts w:hint="cs"/>
          <w:rtl/>
        </w:rPr>
      </w:pPr>
    </w:p>
    <w:p w14:paraId="3E293949" w14:textId="77777777" w:rsidR="00000000" w:rsidRDefault="0003559D">
      <w:pPr>
        <w:pStyle w:val="-"/>
        <w:rPr>
          <w:rtl/>
        </w:rPr>
      </w:pPr>
      <w:bookmarkStart w:id="91" w:name="FS000001056T31_08_2004_12_42_26C"/>
      <w:bookmarkEnd w:id="91"/>
      <w:r>
        <w:rPr>
          <w:rtl/>
        </w:rPr>
        <w:t>יעקב מרגי (ש"ס):</w:t>
      </w:r>
    </w:p>
    <w:p w14:paraId="4E877817" w14:textId="77777777" w:rsidR="00000000" w:rsidRDefault="0003559D">
      <w:pPr>
        <w:pStyle w:val="a0"/>
        <w:rPr>
          <w:rtl/>
        </w:rPr>
      </w:pPr>
    </w:p>
    <w:p w14:paraId="3E16EAA4" w14:textId="77777777" w:rsidR="00000000" w:rsidRDefault="0003559D">
      <w:pPr>
        <w:pStyle w:val="a0"/>
        <w:rPr>
          <w:rFonts w:hint="cs"/>
          <w:rtl/>
        </w:rPr>
      </w:pPr>
      <w:r>
        <w:rPr>
          <w:rFonts w:hint="cs"/>
          <w:rtl/>
        </w:rPr>
        <w:t>אני עומד על דעתי. אם היום, בשנת 2004, יש בית-ספר לשחורים ובית-ספר ללבנים, אני מתבייש. אני מתביי</w:t>
      </w:r>
      <w:r>
        <w:rPr>
          <w:rFonts w:hint="cs"/>
          <w:rtl/>
        </w:rPr>
        <w:t>ש שאני שייך לאותה מדינה, אני מתבייש שזאת מערכת החינוך שלי, ואל תיתממו. זה קורה בחינוך וזה קורה בתחומים רבים אחרים. זה קורה, לצערי הרב, גם בממשלה שלנו, בהתייחסות שלה להרבה נושאים שקשורים ללבנים ולשחורים, תרתי משמע. סף הרגישות צריך להיות הדדי. אני מקווה שאות</w:t>
      </w:r>
      <w:r>
        <w:rPr>
          <w:rFonts w:hint="cs"/>
          <w:rtl/>
        </w:rPr>
        <w:t xml:space="preserve">ה רגישות תהיה הדדית לגבי כל הסעיפים. </w:t>
      </w:r>
    </w:p>
    <w:p w14:paraId="103458B8" w14:textId="77777777" w:rsidR="00000000" w:rsidRDefault="0003559D">
      <w:pPr>
        <w:pStyle w:val="a0"/>
        <w:rPr>
          <w:rFonts w:hint="cs"/>
          <w:rtl/>
        </w:rPr>
      </w:pPr>
    </w:p>
    <w:p w14:paraId="433C34BB" w14:textId="77777777" w:rsidR="00000000" w:rsidRDefault="0003559D">
      <w:pPr>
        <w:pStyle w:val="af0"/>
        <w:rPr>
          <w:rtl/>
        </w:rPr>
      </w:pPr>
      <w:r>
        <w:rPr>
          <w:rFonts w:hint="eastAsia"/>
          <w:rtl/>
        </w:rPr>
        <w:t>שרת</w:t>
      </w:r>
      <w:r>
        <w:rPr>
          <w:rtl/>
        </w:rPr>
        <w:t xml:space="preserve"> החינוך, התרבות והספורט לימור לבנת:</w:t>
      </w:r>
    </w:p>
    <w:p w14:paraId="77BFB203" w14:textId="77777777" w:rsidR="00000000" w:rsidRDefault="0003559D">
      <w:pPr>
        <w:pStyle w:val="a0"/>
        <w:rPr>
          <w:rFonts w:hint="cs"/>
          <w:rtl/>
        </w:rPr>
      </w:pPr>
    </w:p>
    <w:p w14:paraId="101D1341" w14:textId="77777777" w:rsidR="00000000" w:rsidRDefault="0003559D">
      <w:pPr>
        <w:pStyle w:val="a0"/>
        <w:rPr>
          <w:rFonts w:hint="cs"/>
          <w:rtl/>
        </w:rPr>
      </w:pPr>
      <w:r>
        <w:rPr>
          <w:rFonts w:hint="cs"/>
          <w:rtl/>
        </w:rPr>
        <w:t xml:space="preserve">אני מתביישת בך. </w:t>
      </w:r>
    </w:p>
    <w:p w14:paraId="46786953" w14:textId="77777777" w:rsidR="00000000" w:rsidRDefault="0003559D">
      <w:pPr>
        <w:pStyle w:val="a0"/>
        <w:rPr>
          <w:rFonts w:hint="cs"/>
          <w:rtl/>
        </w:rPr>
      </w:pPr>
    </w:p>
    <w:p w14:paraId="146D5E49" w14:textId="77777777" w:rsidR="00000000" w:rsidRDefault="0003559D">
      <w:pPr>
        <w:pStyle w:val="-"/>
        <w:rPr>
          <w:rtl/>
        </w:rPr>
      </w:pPr>
      <w:bookmarkStart w:id="92" w:name="FS000001056T31_08_2004_12_43_55C"/>
      <w:bookmarkEnd w:id="92"/>
      <w:r>
        <w:rPr>
          <w:rtl/>
        </w:rPr>
        <w:t>יעקב מרגי (ש"ס):</w:t>
      </w:r>
    </w:p>
    <w:p w14:paraId="42C6D4C9" w14:textId="77777777" w:rsidR="00000000" w:rsidRDefault="0003559D">
      <w:pPr>
        <w:pStyle w:val="a0"/>
        <w:rPr>
          <w:rtl/>
        </w:rPr>
      </w:pPr>
    </w:p>
    <w:p w14:paraId="60DDFAAF" w14:textId="77777777" w:rsidR="00000000" w:rsidRDefault="0003559D">
      <w:pPr>
        <w:pStyle w:val="a0"/>
        <w:rPr>
          <w:rFonts w:hint="cs"/>
          <w:rtl/>
        </w:rPr>
      </w:pPr>
      <w:r>
        <w:rPr>
          <w:rFonts w:hint="cs"/>
          <w:rtl/>
        </w:rPr>
        <w:t xml:space="preserve">את יכולה להתבייש בי. </w:t>
      </w:r>
    </w:p>
    <w:p w14:paraId="3EE6F958" w14:textId="77777777" w:rsidR="00000000" w:rsidRDefault="0003559D">
      <w:pPr>
        <w:pStyle w:val="a0"/>
        <w:rPr>
          <w:rFonts w:hint="cs"/>
          <w:rtl/>
        </w:rPr>
      </w:pPr>
    </w:p>
    <w:p w14:paraId="3DF882C8" w14:textId="77777777" w:rsidR="00000000" w:rsidRDefault="0003559D">
      <w:pPr>
        <w:pStyle w:val="af0"/>
        <w:rPr>
          <w:rtl/>
        </w:rPr>
      </w:pPr>
      <w:r>
        <w:rPr>
          <w:rFonts w:hint="eastAsia"/>
          <w:rtl/>
        </w:rPr>
        <w:t>שרת</w:t>
      </w:r>
      <w:r>
        <w:rPr>
          <w:rtl/>
        </w:rPr>
        <w:t xml:space="preserve"> החינוך, התרבות והספורט לימור לבנת:</w:t>
      </w:r>
    </w:p>
    <w:p w14:paraId="01BDF605" w14:textId="77777777" w:rsidR="00000000" w:rsidRDefault="0003559D">
      <w:pPr>
        <w:pStyle w:val="a0"/>
        <w:rPr>
          <w:rFonts w:hint="cs"/>
          <w:rtl/>
        </w:rPr>
      </w:pPr>
    </w:p>
    <w:p w14:paraId="6F93DC9B" w14:textId="77777777" w:rsidR="00000000" w:rsidRDefault="0003559D">
      <w:pPr>
        <w:pStyle w:val="a0"/>
        <w:rPr>
          <w:rFonts w:hint="cs"/>
          <w:rtl/>
        </w:rPr>
      </w:pPr>
      <w:r>
        <w:rPr>
          <w:rFonts w:hint="cs"/>
          <w:rtl/>
        </w:rPr>
        <w:t xml:space="preserve">אתה בוודאי לא תורם לכך שתהיה התייחסות אוהדת. אני מתביישת בך. </w:t>
      </w:r>
    </w:p>
    <w:p w14:paraId="16830865" w14:textId="77777777" w:rsidR="00000000" w:rsidRDefault="0003559D">
      <w:pPr>
        <w:pStyle w:val="a0"/>
        <w:rPr>
          <w:rFonts w:hint="cs"/>
          <w:rtl/>
        </w:rPr>
      </w:pPr>
    </w:p>
    <w:p w14:paraId="3BE5CC41" w14:textId="77777777" w:rsidR="00000000" w:rsidRDefault="0003559D">
      <w:pPr>
        <w:pStyle w:val="-"/>
        <w:rPr>
          <w:rtl/>
        </w:rPr>
      </w:pPr>
      <w:bookmarkStart w:id="93" w:name="FS000001056T31_08_2004_12_44_41C"/>
      <w:bookmarkEnd w:id="93"/>
      <w:r>
        <w:rPr>
          <w:rtl/>
        </w:rPr>
        <w:t>יעקב מרגי (ש"ס)</w:t>
      </w:r>
      <w:r>
        <w:rPr>
          <w:rtl/>
        </w:rPr>
        <w:t>:</w:t>
      </w:r>
    </w:p>
    <w:p w14:paraId="79D9B0FA" w14:textId="77777777" w:rsidR="00000000" w:rsidRDefault="0003559D">
      <w:pPr>
        <w:pStyle w:val="a0"/>
        <w:rPr>
          <w:rtl/>
        </w:rPr>
      </w:pPr>
    </w:p>
    <w:p w14:paraId="2F675F15" w14:textId="77777777" w:rsidR="00000000" w:rsidRDefault="0003559D">
      <w:pPr>
        <w:pStyle w:val="a0"/>
        <w:rPr>
          <w:rFonts w:hint="cs"/>
          <w:rtl/>
        </w:rPr>
      </w:pPr>
      <w:r>
        <w:rPr>
          <w:rFonts w:hint="cs"/>
          <w:rtl/>
        </w:rPr>
        <w:t xml:space="preserve">תתמודדי עם העובדות. לא ייתכן שילד מהצפון ייכנס - - - </w:t>
      </w:r>
    </w:p>
    <w:p w14:paraId="2BB770A3" w14:textId="77777777" w:rsidR="00000000" w:rsidRDefault="0003559D">
      <w:pPr>
        <w:pStyle w:val="a0"/>
        <w:rPr>
          <w:rFonts w:hint="cs"/>
          <w:rtl/>
        </w:rPr>
      </w:pPr>
    </w:p>
    <w:p w14:paraId="3768E60C" w14:textId="77777777" w:rsidR="00000000" w:rsidRDefault="0003559D">
      <w:pPr>
        <w:pStyle w:val="af1"/>
        <w:rPr>
          <w:rtl/>
        </w:rPr>
      </w:pPr>
      <w:r>
        <w:rPr>
          <w:rtl/>
        </w:rPr>
        <w:t>היו"ר ראובן ריבלין:</w:t>
      </w:r>
    </w:p>
    <w:p w14:paraId="4E4E231D" w14:textId="77777777" w:rsidR="00000000" w:rsidRDefault="0003559D">
      <w:pPr>
        <w:pStyle w:val="a0"/>
        <w:rPr>
          <w:rtl/>
        </w:rPr>
      </w:pPr>
    </w:p>
    <w:p w14:paraId="26A5F7B0" w14:textId="77777777" w:rsidR="00000000" w:rsidRDefault="0003559D">
      <w:pPr>
        <w:pStyle w:val="a0"/>
        <w:rPr>
          <w:rFonts w:hint="cs"/>
          <w:rtl/>
        </w:rPr>
      </w:pPr>
      <w:r>
        <w:rPr>
          <w:rFonts w:hint="cs"/>
          <w:rtl/>
        </w:rPr>
        <w:t xml:space="preserve">אני חושב שהשרה צודקת. גברתי תשיב לו. </w:t>
      </w:r>
    </w:p>
    <w:p w14:paraId="481BE0D8" w14:textId="77777777" w:rsidR="00000000" w:rsidRDefault="0003559D">
      <w:pPr>
        <w:pStyle w:val="a0"/>
        <w:rPr>
          <w:rFonts w:hint="cs"/>
          <w:rtl/>
        </w:rPr>
      </w:pPr>
    </w:p>
    <w:p w14:paraId="708DAA5D" w14:textId="77777777" w:rsidR="00000000" w:rsidRDefault="0003559D">
      <w:pPr>
        <w:pStyle w:val="af0"/>
        <w:rPr>
          <w:rtl/>
        </w:rPr>
      </w:pPr>
      <w:r>
        <w:rPr>
          <w:rFonts w:hint="eastAsia"/>
          <w:rtl/>
        </w:rPr>
        <w:t>חיים</w:t>
      </w:r>
      <w:r>
        <w:rPr>
          <w:rtl/>
        </w:rPr>
        <w:t xml:space="preserve"> אורון (יחד):</w:t>
      </w:r>
    </w:p>
    <w:p w14:paraId="05CDA135" w14:textId="77777777" w:rsidR="00000000" w:rsidRDefault="0003559D">
      <w:pPr>
        <w:pStyle w:val="a0"/>
        <w:rPr>
          <w:rFonts w:hint="cs"/>
          <w:rtl/>
        </w:rPr>
      </w:pPr>
    </w:p>
    <w:p w14:paraId="3CAE25A0" w14:textId="77777777" w:rsidR="00000000" w:rsidRDefault="0003559D">
      <w:pPr>
        <w:pStyle w:val="a0"/>
        <w:rPr>
          <w:rFonts w:hint="cs"/>
          <w:rtl/>
        </w:rPr>
      </w:pPr>
      <w:r>
        <w:rPr>
          <w:rFonts w:hint="cs"/>
          <w:rtl/>
        </w:rPr>
        <w:t xml:space="preserve">אני חושב שדיברתי על זה לפני עשר דקות, לא פחות בלהט, בלי להכניס את האלמנט העדתי שאתה מכניס פה. </w:t>
      </w:r>
    </w:p>
    <w:p w14:paraId="7FE64DE0" w14:textId="77777777" w:rsidR="00000000" w:rsidRDefault="0003559D">
      <w:pPr>
        <w:pStyle w:val="a0"/>
        <w:rPr>
          <w:rFonts w:hint="cs"/>
          <w:rtl/>
        </w:rPr>
      </w:pPr>
    </w:p>
    <w:p w14:paraId="41469A03" w14:textId="77777777" w:rsidR="00000000" w:rsidRDefault="0003559D">
      <w:pPr>
        <w:pStyle w:val="af1"/>
        <w:rPr>
          <w:rtl/>
        </w:rPr>
      </w:pPr>
      <w:r>
        <w:rPr>
          <w:rtl/>
        </w:rPr>
        <w:t>היו"ר ראובן ריבלין:</w:t>
      </w:r>
    </w:p>
    <w:p w14:paraId="4C8F46DF" w14:textId="77777777" w:rsidR="00000000" w:rsidRDefault="0003559D">
      <w:pPr>
        <w:pStyle w:val="a0"/>
        <w:rPr>
          <w:rtl/>
        </w:rPr>
      </w:pPr>
    </w:p>
    <w:p w14:paraId="2F9EB46D" w14:textId="77777777" w:rsidR="00000000" w:rsidRDefault="0003559D">
      <w:pPr>
        <w:pStyle w:val="a0"/>
        <w:rPr>
          <w:rFonts w:hint="cs"/>
          <w:rtl/>
        </w:rPr>
      </w:pPr>
      <w:r>
        <w:rPr>
          <w:rFonts w:hint="cs"/>
          <w:rtl/>
        </w:rPr>
        <w:t>הר</w:t>
      </w:r>
      <w:r>
        <w:rPr>
          <w:rFonts w:hint="cs"/>
          <w:rtl/>
        </w:rPr>
        <w:t xml:space="preserve">י פעם טענו נגד הישיבות הליטאיות. כל גדולי התורה היום בני עדות המזרח הם תלמידי הישיבות הליטאיות. </w:t>
      </w:r>
    </w:p>
    <w:p w14:paraId="767C8426" w14:textId="77777777" w:rsidR="00000000" w:rsidRDefault="0003559D">
      <w:pPr>
        <w:pStyle w:val="a0"/>
        <w:rPr>
          <w:rFonts w:hint="cs"/>
          <w:rtl/>
        </w:rPr>
      </w:pPr>
    </w:p>
    <w:p w14:paraId="21E69BBE" w14:textId="77777777" w:rsidR="00000000" w:rsidRDefault="0003559D">
      <w:pPr>
        <w:pStyle w:val="-"/>
        <w:rPr>
          <w:rtl/>
        </w:rPr>
      </w:pPr>
      <w:bookmarkStart w:id="94" w:name="FS000001056T31_08_2004_12_46_20C"/>
      <w:bookmarkEnd w:id="94"/>
      <w:r>
        <w:rPr>
          <w:rtl/>
        </w:rPr>
        <w:t>יעקב מרגי (ש"ס):</w:t>
      </w:r>
    </w:p>
    <w:p w14:paraId="26F19E45" w14:textId="77777777" w:rsidR="00000000" w:rsidRDefault="0003559D">
      <w:pPr>
        <w:pStyle w:val="a0"/>
        <w:rPr>
          <w:rtl/>
        </w:rPr>
      </w:pPr>
    </w:p>
    <w:p w14:paraId="1E51732B" w14:textId="77777777" w:rsidR="00000000" w:rsidRDefault="0003559D">
      <w:pPr>
        <w:pStyle w:val="a0"/>
        <w:rPr>
          <w:rFonts w:hint="cs"/>
          <w:rtl/>
        </w:rPr>
      </w:pPr>
      <w:r>
        <w:rPr>
          <w:rFonts w:hint="cs"/>
          <w:rtl/>
        </w:rPr>
        <w:t>יש להן הרבה קרדיט על כך. אילו הישיבות הליטאיות לא היו חסות על יהדות ספרד, אני לא יודע איפה היינו היום. לצערי הרב, הממסד לא רגיש דיו. נכון, ל</w:t>
      </w:r>
      <w:r>
        <w:rPr>
          <w:rFonts w:hint="cs"/>
          <w:rtl/>
        </w:rPr>
        <w:t xml:space="preserve">פעמים כדי לעורר אתכם קצת לרגישות הזאת צריך לדבר קצת על אירופה, וזה מקומם. אבל מה לעשות, מה לעשות. </w:t>
      </w:r>
    </w:p>
    <w:p w14:paraId="35BBF1A4" w14:textId="77777777" w:rsidR="00000000" w:rsidRDefault="0003559D">
      <w:pPr>
        <w:pStyle w:val="a0"/>
        <w:rPr>
          <w:rFonts w:hint="cs"/>
          <w:rtl/>
        </w:rPr>
      </w:pPr>
    </w:p>
    <w:p w14:paraId="06320330" w14:textId="77777777" w:rsidR="00000000" w:rsidRDefault="0003559D">
      <w:pPr>
        <w:pStyle w:val="af1"/>
        <w:rPr>
          <w:rtl/>
        </w:rPr>
      </w:pPr>
      <w:r>
        <w:rPr>
          <w:rtl/>
        </w:rPr>
        <w:t>היו"ר ראובן ריבלין:</w:t>
      </w:r>
    </w:p>
    <w:p w14:paraId="47B0FD69" w14:textId="77777777" w:rsidR="00000000" w:rsidRDefault="0003559D">
      <w:pPr>
        <w:pStyle w:val="a0"/>
        <w:rPr>
          <w:rtl/>
        </w:rPr>
      </w:pPr>
    </w:p>
    <w:p w14:paraId="6BF68F17" w14:textId="77777777" w:rsidR="00000000" w:rsidRDefault="0003559D">
      <w:pPr>
        <w:pStyle w:val="a0"/>
        <w:rPr>
          <w:rFonts w:hint="cs"/>
          <w:rtl/>
        </w:rPr>
      </w:pPr>
      <w:r>
        <w:rPr>
          <w:rFonts w:hint="cs"/>
          <w:rtl/>
        </w:rPr>
        <w:t>אנחנו מקפידים על נושא השואה.</w:t>
      </w:r>
    </w:p>
    <w:p w14:paraId="6CDC5F69" w14:textId="77777777" w:rsidR="00000000" w:rsidRDefault="0003559D">
      <w:pPr>
        <w:pStyle w:val="a0"/>
        <w:rPr>
          <w:rFonts w:hint="cs"/>
          <w:rtl/>
        </w:rPr>
      </w:pPr>
    </w:p>
    <w:p w14:paraId="5D453B4D" w14:textId="77777777" w:rsidR="00000000" w:rsidRDefault="0003559D">
      <w:pPr>
        <w:pStyle w:val="-"/>
        <w:rPr>
          <w:rtl/>
        </w:rPr>
      </w:pPr>
      <w:bookmarkStart w:id="95" w:name="FS000001056T31_08_2004_12_47_33C"/>
      <w:bookmarkEnd w:id="95"/>
      <w:r>
        <w:rPr>
          <w:rtl/>
        </w:rPr>
        <w:t>יעקב מרגי (ש"ס):</w:t>
      </w:r>
    </w:p>
    <w:p w14:paraId="4400D210" w14:textId="77777777" w:rsidR="00000000" w:rsidRDefault="0003559D">
      <w:pPr>
        <w:pStyle w:val="a0"/>
        <w:rPr>
          <w:rtl/>
        </w:rPr>
      </w:pPr>
    </w:p>
    <w:p w14:paraId="6E878886" w14:textId="77777777" w:rsidR="00000000" w:rsidRDefault="0003559D">
      <w:pPr>
        <w:pStyle w:val="a0"/>
        <w:rPr>
          <w:rFonts w:hint="cs"/>
          <w:rtl/>
        </w:rPr>
      </w:pPr>
      <w:r>
        <w:rPr>
          <w:rFonts w:hint="cs"/>
          <w:rtl/>
        </w:rPr>
        <w:t>אני רגיש לא פחות. אני דיברתי על השואה? אני דיברתי על אירופה של היום, למה אתה הולך לשואה</w:t>
      </w:r>
      <w:r>
        <w:rPr>
          <w:rFonts w:hint="cs"/>
          <w:rtl/>
        </w:rPr>
        <w:t xml:space="preserve">? אני דיברתי על אירופה של לפני 50 שנה? קח את הפרוטוקול ותקרא. אל תייחס לי דברים שלא אמרתי. </w:t>
      </w:r>
    </w:p>
    <w:p w14:paraId="608D7F47" w14:textId="77777777" w:rsidR="00000000" w:rsidRDefault="0003559D">
      <w:pPr>
        <w:pStyle w:val="a0"/>
        <w:rPr>
          <w:rFonts w:hint="cs"/>
          <w:rtl/>
        </w:rPr>
      </w:pPr>
    </w:p>
    <w:p w14:paraId="2F58B7B6" w14:textId="77777777" w:rsidR="00000000" w:rsidRDefault="0003559D">
      <w:pPr>
        <w:pStyle w:val="af1"/>
        <w:rPr>
          <w:rtl/>
        </w:rPr>
      </w:pPr>
      <w:r>
        <w:rPr>
          <w:rtl/>
        </w:rPr>
        <w:t>היו"ר ראובן ריבלין:</w:t>
      </w:r>
    </w:p>
    <w:p w14:paraId="798C90B0" w14:textId="77777777" w:rsidR="00000000" w:rsidRDefault="0003559D">
      <w:pPr>
        <w:pStyle w:val="a0"/>
        <w:rPr>
          <w:rtl/>
        </w:rPr>
      </w:pPr>
    </w:p>
    <w:p w14:paraId="2097AC65" w14:textId="77777777" w:rsidR="00000000" w:rsidRDefault="0003559D">
      <w:pPr>
        <w:pStyle w:val="a0"/>
        <w:rPr>
          <w:rFonts w:hint="cs"/>
          <w:rtl/>
        </w:rPr>
      </w:pPr>
      <w:r>
        <w:rPr>
          <w:rFonts w:hint="cs"/>
          <w:rtl/>
        </w:rPr>
        <w:t xml:space="preserve">אני הערתי, ואדוני יכול להמשיך. </w:t>
      </w:r>
    </w:p>
    <w:p w14:paraId="75BD6D4A" w14:textId="77777777" w:rsidR="00000000" w:rsidRDefault="0003559D">
      <w:pPr>
        <w:pStyle w:val="a0"/>
        <w:rPr>
          <w:rFonts w:hint="cs"/>
          <w:rtl/>
        </w:rPr>
      </w:pPr>
    </w:p>
    <w:p w14:paraId="7F169E79" w14:textId="77777777" w:rsidR="00000000" w:rsidRDefault="0003559D">
      <w:pPr>
        <w:pStyle w:val="-"/>
        <w:rPr>
          <w:rtl/>
        </w:rPr>
      </w:pPr>
      <w:bookmarkStart w:id="96" w:name="FS000001056T31_08_2004_12_48_19C"/>
      <w:bookmarkEnd w:id="96"/>
      <w:r>
        <w:rPr>
          <w:rtl/>
        </w:rPr>
        <w:t>יעקב מרגי (ש"ס):</w:t>
      </w:r>
    </w:p>
    <w:p w14:paraId="21CA8C0F" w14:textId="77777777" w:rsidR="00000000" w:rsidRDefault="0003559D">
      <w:pPr>
        <w:pStyle w:val="a0"/>
        <w:rPr>
          <w:rtl/>
        </w:rPr>
      </w:pPr>
    </w:p>
    <w:p w14:paraId="726BD7EA" w14:textId="77777777" w:rsidR="00000000" w:rsidRDefault="0003559D">
      <w:pPr>
        <w:pStyle w:val="a0"/>
        <w:rPr>
          <w:rFonts w:hint="cs"/>
          <w:rtl/>
        </w:rPr>
      </w:pPr>
      <w:r>
        <w:rPr>
          <w:rFonts w:hint="cs"/>
          <w:rtl/>
        </w:rPr>
        <w:t xml:space="preserve">קיבלתי. אני לוקח לתשומת לבי את הבושה של שרת החינוך. אני מתבייש בהרבה דברים נוספים במדינה. </w:t>
      </w:r>
    </w:p>
    <w:p w14:paraId="2E471C40" w14:textId="77777777" w:rsidR="00000000" w:rsidRDefault="0003559D">
      <w:pPr>
        <w:pStyle w:val="a0"/>
        <w:rPr>
          <w:rFonts w:hint="cs"/>
          <w:rtl/>
        </w:rPr>
      </w:pPr>
    </w:p>
    <w:p w14:paraId="7913A0FB" w14:textId="77777777" w:rsidR="00000000" w:rsidRDefault="0003559D">
      <w:pPr>
        <w:pStyle w:val="a0"/>
        <w:rPr>
          <w:rFonts w:hint="cs"/>
          <w:rtl/>
        </w:rPr>
      </w:pPr>
      <w:r>
        <w:rPr>
          <w:rFonts w:hint="cs"/>
          <w:rtl/>
        </w:rPr>
        <w:t>תודו פעם אחת, ובמקום לעשות סקרים ומחקרים, כמאמר הנביא: לחפור להם בארות נשברים, בואו לראות מערכת חינוך משגשגת ופורחת, החינוך החרדי שמקיים יום חינוך ארוך גם בימי שישי ובכל ימות השבוע, מכיסם הפרטי של ההורים הדלים, אותם הורים שכנראה לא אוהבים אותם ולא מייחסים</w:t>
      </w:r>
      <w:r>
        <w:rPr>
          <w:rFonts w:hint="cs"/>
          <w:rtl/>
        </w:rPr>
        <w:t xml:space="preserve"> להם חשיבות במדינה הזאת. </w:t>
      </w:r>
    </w:p>
    <w:p w14:paraId="0113C64E" w14:textId="77777777" w:rsidR="00000000" w:rsidRDefault="0003559D">
      <w:pPr>
        <w:pStyle w:val="a0"/>
        <w:rPr>
          <w:rFonts w:hint="cs"/>
          <w:rtl/>
        </w:rPr>
      </w:pPr>
    </w:p>
    <w:p w14:paraId="6EAB6165" w14:textId="77777777" w:rsidR="00000000" w:rsidRDefault="0003559D">
      <w:pPr>
        <w:pStyle w:val="af0"/>
        <w:rPr>
          <w:rtl/>
        </w:rPr>
      </w:pPr>
      <w:r>
        <w:rPr>
          <w:rFonts w:hint="eastAsia"/>
          <w:rtl/>
        </w:rPr>
        <w:t>חיים</w:t>
      </w:r>
      <w:r>
        <w:rPr>
          <w:rtl/>
        </w:rPr>
        <w:t xml:space="preserve"> אורון (יחד):</w:t>
      </w:r>
    </w:p>
    <w:p w14:paraId="3FC44F56" w14:textId="77777777" w:rsidR="00000000" w:rsidRDefault="0003559D">
      <w:pPr>
        <w:pStyle w:val="a0"/>
        <w:rPr>
          <w:rFonts w:hint="cs"/>
          <w:rtl/>
        </w:rPr>
      </w:pPr>
    </w:p>
    <w:p w14:paraId="69246DFB" w14:textId="77777777" w:rsidR="00000000" w:rsidRDefault="0003559D">
      <w:pPr>
        <w:pStyle w:val="a0"/>
        <w:rPr>
          <w:rFonts w:hint="cs"/>
          <w:rtl/>
        </w:rPr>
      </w:pPr>
      <w:r>
        <w:rPr>
          <w:rFonts w:hint="cs"/>
          <w:rtl/>
        </w:rPr>
        <w:t xml:space="preserve">הקצבאות פר-תלמיד הן יותר גבוהות מבכל מקום אחר בארץ. תגיד גם את זה. </w:t>
      </w:r>
    </w:p>
    <w:p w14:paraId="359C2AEC" w14:textId="77777777" w:rsidR="00000000" w:rsidRDefault="0003559D">
      <w:pPr>
        <w:pStyle w:val="a0"/>
        <w:rPr>
          <w:rFonts w:hint="cs"/>
          <w:rtl/>
        </w:rPr>
      </w:pPr>
    </w:p>
    <w:p w14:paraId="4327796C" w14:textId="77777777" w:rsidR="00000000" w:rsidRDefault="0003559D">
      <w:pPr>
        <w:pStyle w:val="-"/>
        <w:rPr>
          <w:rtl/>
        </w:rPr>
      </w:pPr>
      <w:bookmarkStart w:id="97" w:name="FS000001056T31_08_2004_12_53_53C"/>
      <w:bookmarkEnd w:id="97"/>
      <w:r>
        <w:rPr>
          <w:rtl/>
        </w:rPr>
        <w:t>יעקב מרגי (ש"ס):</w:t>
      </w:r>
    </w:p>
    <w:p w14:paraId="5C6A0E55" w14:textId="77777777" w:rsidR="00000000" w:rsidRDefault="0003559D">
      <w:pPr>
        <w:pStyle w:val="a0"/>
        <w:rPr>
          <w:rtl/>
        </w:rPr>
      </w:pPr>
    </w:p>
    <w:p w14:paraId="6BB4B482" w14:textId="77777777" w:rsidR="00000000" w:rsidRDefault="0003559D">
      <w:pPr>
        <w:pStyle w:val="a0"/>
        <w:rPr>
          <w:rFonts w:hint="cs"/>
          <w:rtl/>
        </w:rPr>
      </w:pPr>
      <w:r>
        <w:rPr>
          <w:rFonts w:hint="cs"/>
          <w:rtl/>
        </w:rPr>
        <w:t xml:space="preserve">זאת אמירה חסרת שחר. </w:t>
      </w:r>
    </w:p>
    <w:p w14:paraId="0E7DD312" w14:textId="77777777" w:rsidR="00000000" w:rsidRDefault="0003559D">
      <w:pPr>
        <w:pStyle w:val="a0"/>
        <w:rPr>
          <w:rFonts w:hint="cs"/>
          <w:rtl/>
        </w:rPr>
      </w:pPr>
    </w:p>
    <w:p w14:paraId="0C170620" w14:textId="77777777" w:rsidR="00000000" w:rsidRDefault="0003559D">
      <w:pPr>
        <w:pStyle w:val="af1"/>
        <w:rPr>
          <w:rtl/>
        </w:rPr>
      </w:pPr>
      <w:r>
        <w:rPr>
          <w:rtl/>
        </w:rPr>
        <w:t>היו"ר ראובן ריבלין:</w:t>
      </w:r>
    </w:p>
    <w:p w14:paraId="6A52B005" w14:textId="77777777" w:rsidR="00000000" w:rsidRDefault="0003559D">
      <w:pPr>
        <w:pStyle w:val="a0"/>
        <w:rPr>
          <w:rtl/>
        </w:rPr>
      </w:pPr>
    </w:p>
    <w:p w14:paraId="0137AB14" w14:textId="77777777" w:rsidR="00000000" w:rsidRDefault="0003559D">
      <w:pPr>
        <w:pStyle w:val="a0"/>
        <w:rPr>
          <w:rFonts w:hint="cs"/>
          <w:rtl/>
        </w:rPr>
      </w:pPr>
      <w:r>
        <w:rPr>
          <w:rFonts w:hint="cs"/>
          <w:rtl/>
        </w:rPr>
        <w:t xml:space="preserve">נא לסיים. אדוני על הדוכן כבר למעלה משש דקות. </w:t>
      </w:r>
    </w:p>
    <w:p w14:paraId="4FAACA06" w14:textId="77777777" w:rsidR="00000000" w:rsidRDefault="0003559D">
      <w:pPr>
        <w:pStyle w:val="a0"/>
        <w:rPr>
          <w:rFonts w:hint="cs"/>
          <w:rtl/>
        </w:rPr>
      </w:pPr>
    </w:p>
    <w:p w14:paraId="66152504" w14:textId="77777777" w:rsidR="00000000" w:rsidRDefault="0003559D">
      <w:pPr>
        <w:pStyle w:val="-"/>
        <w:rPr>
          <w:rtl/>
        </w:rPr>
      </w:pPr>
      <w:bookmarkStart w:id="98" w:name="FS000001056T31_08_2004_12_54_19C"/>
      <w:bookmarkEnd w:id="98"/>
      <w:r>
        <w:rPr>
          <w:rtl/>
        </w:rPr>
        <w:t>יעקב מרגי (ש"ס):</w:t>
      </w:r>
    </w:p>
    <w:p w14:paraId="5439F1C7" w14:textId="77777777" w:rsidR="00000000" w:rsidRDefault="0003559D">
      <w:pPr>
        <w:pStyle w:val="a0"/>
        <w:rPr>
          <w:rtl/>
        </w:rPr>
      </w:pPr>
    </w:p>
    <w:p w14:paraId="4DFD4BA4" w14:textId="77777777" w:rsidR="00000000" w:rsidRDefault="0003559D">
      <w:pPr>
        <w:pStyle w:val="a0"/>
        <w:rPr>
          <w:rFonts w:hint="cs"/>
          <w:rtl/>
        </w:rPr>
      </w:pPr>
      <w:r>
        <w:rPr>
          <w:rFonts w:hint="cs"/>
          <w:rtl/>
        </w:rPr>
        <w:t>חצי מהזמן הלך ע</w:t>
      </w:r>
      <w:r>
        <w:rPr>
          <w:rFonts w:hint="cs"/>
          <w:rtl/>
        </w:rPr>
        <w:t xml:space="preserve">ל קריאות ביניים. </w:t>
      </w:r>
    </w:p>
    <w:p w14:paraId="094B9F15" w14:textId="77777777" w:rsidR="00000000" w:rsidRDefault="0003559D">
      <w:pPr>
        <w:pStyle w:val="a0"/>
        <w:rPr>
          <w:rFonts w:hint="cs"/>
          <w:rtl/>
        </w:rPr>
      </w:pPr>
    </w:p>
    <w:p w14:paraId="3522AD90" w14:textId="77777777" w:rsidR="00000000" w:rsidRDefault="0003559D">
      <w:pPr>
        <w:pStyle w:val="af1"/>
        <w:rPr>
          <w:rtl/>
        </w:rPr>
      </w:pPr>
      <w:r>
        <w:rPr>
          <w:rtl/>
        </w:rPr>
        <w:t>היו"ר ראובן ריבלין:</w:t>
      </w:r>
    </w:p>
    <w:p w14:paraId="0E694B5A" w14:textId="77777777" w:rsidR="00000000" w:rsidRDefault="0003559D">
      <w:pPr>
        <w:pStyle w:val="a0"/>
        <w:rPr>
          <w:rtl/>
        </w:rPr>
      </w:pPr>
    </w:p>
    <w:p w14:paraId="787C6D98" w14:textId="77777777" w:rsidR="00000000" w:rsidRDefault="0003559D">
      <w:pPr>
        <w:pStyle w:val="a0"/>
        <w:rPr>
          <w:rFonts w:hint="cs"/>
          <w:rtl/>
        </w:rPr>
      </w:pPr>
      <w:r>
        <w:rPr>
          <w:rFonts w:hint="cs"/>
          <w:rtl/>
        </w:rPr>
        <w:t xml:space="preserve">אני יודע, לכן נתתי לו. </w:t>
      </w:r>
    </w:p>
    <w:p w14:paraId="58855F5F" w14:textId="77777777" w:rsidR="00000000" w:rsidRDefault="0003559D">
      <w:pPr>
        <w:pStyle w:val="a0"/>
        <w:rPr>
          <w:rFonts w:hint="cs"/>
          <w:rtl/>
        </w:rPr>
      </w:pPr>
    </w:p>
    <w:p w14:paraId="0FA8A2CC" w14:textId="77777777" w:rsidR="00000000" w:rsidRDefault="0003559D">
      <w:pPr>
        <w:pStyle w:val="-"/>
        <w:rPr>
          <w:rtl/>
        </w:rPr>
      </w:pPr>
      <w:bookmarkStart w:id="99" w:name="FS000001056T31_08_2004_12_54_33C"/>
      <w:bookmarkEnd w:id="99"/>
      <w:r>
        <w:rPr>
          <w:rtl/>
        </w:rPr>
        <w:t>יעקב מרגי (ש"ס):</w:t>
      </w:r>
    </w:p>
    <w:p w14:paraId="537A1312" w14:textId="77777777" w:rsidR="00000000" w:rsidRDefault="0003559D">
      <w:pPr>
        <w:pStyle w:val="a0"/>
        <w:rPr>
          <w:rtl/>
        </w:rPr>
      </w:pPr>
    </w:p>
    <w:p w14:paraId="0D3A84C4" w14:textId="77777777" w:rsidR="00000000" w:rsidRDefault="0003559D">
      <w:pPr>
        <w:pStyle w:val="a0"/>
        <w:rPr>
          <w:rFonts w:hint="cs"/>
          <w:rtl/>
        </w:rPr>
      </w:pPr>
      <w:r>
        <w:rPr>
          <w:rFonts w:hint="cs"/>
          <w:rtl/>
        </w:rPr>
        <w:t xml:space="preserve">אדוני היושב-ראש, לסיום, אני קורא למערכת החינוך לקבל את הביקורת שנאמרה כאן היום. מערכת החינוך חולה, וכדאי שיתקיימו דיונים מעמיקים לפני שהולכים למהלכים פזיזים וחפוזים. </w:t>
      </w:r>
    </w:p>
    <w:p w14:paraId="190403E9" w14:textId="77777777" w:rsidR="00000000" w:rsidRDefault="0003559D">
      <w:pPr>
        <w:pStyle w:val="a0"/>
        <w:rPr>
          <w:rtl/>
        </w:rPr>
      </w:pPr>
    </w:p>
    <w:p w14:paraId="4A16B7AB" w14:textId="77777777" w:rsidR="00000000" w:rsidRDefault="0003559D">
      <w:pPr>
        <w:pStyle w:val="a0"/>
        <w:rPr>
          <w:rFonts w:hint="cs"/>
          <w:rtl/>
        </w:rPr>
      </w:pPr>
    </w:p>
    <w:p w14:paraId="6490F389" w14:textId="77777777" w:rsidR="00000000" w:rsidRDefault="0003559D">
      <w:pPr>
        <w:pStyle w:val="af1"/>
        <w:rPr>
          <w:rtl/>
        </w:rPr>
      </w:pPr>
      <w:r>
        <w:rPr>
          <w:rtl/>
        </w:rPr>
        <w:t>היו"</w:t>
      </w:r>
      <w:r>
        <w:rPr>
          <w:rtl/>
        </w:rPr>
        <w:t>ר ראובן ריבלין:</w:t>
      </w:r>
    </w:p>
    <w:p w14:paraId="27DBB57F" w14:textId="77777777" w:rsidR="00000000" w:rsidRDefault="0003559D">
      <w:pPr>
        <w:pStyle w:val="a0"/>
        <w:rPr>
          <w:rtl/>
        </w:rPr>
      </w:pPr>
    </w:p>
    <w:p w14:paraId="32CEA41A" w14:textId="77777777" w:rsidR="00000000" w:rsidRDefault="0003559D">
      <w:pPr>
        <w:pStyle w:val="a0"/>
        <w:rPr>
          <w:rFonts w:hint="cs"/>
          <w:rtl/>
        </w:rPr>
      </w:pPr>
      <w:r>
        <w:rPr>
          <w:rFonts w:hint="cs"/>
          <w:rtl/>
        </w:rPr>
        <w:t xml:space="preserve">תודה רבה לחבר הכנסת מרגי. חבר הכנסת רומן ברונפמן - אינו נוכח. חבר הכנסת אריאל ביקש לאחר את נאומו, כי הוא נמצא בוועדת החינוך. חבר הכנסת איתן כבל - אינו נוכח. חבר הכנסת מגלי והבה - אינו נוכח. חבר הכנסת יצחק הרצוג יעלה ויאמר את דבריו. אחריו </w:t>
      </w:r>
      <w:r>
        <w:rPr>
          <w:rtl/>
        </w:rPr>
        <w:t>–</w:t>
      </w:r>
      <w:r>
        <w:rPr>
          <w:rFonts w:hint="cs"/>
          <w:rtl/>
        </w:rPr>
        <w:t xml:space="preserve"> חבר הכנסת עמיר פרץ. </w:t>
      </w:r>
    </w:p>
    <w:p w14:paraId="3C7A408E" w14:textId="77777777" w:rsidR="00000000" w:rsidRDefault="0003559D">
      <w:pPr>
        <w:pStyle w:val="a0"/>
        <w:rPr>
          <w:rFonts w:hint="cs"/>
          <w:rtl/>
        </w:rPr>
      </w:pPr>
    </w:p>
    <w:p w14:paraId="390B4986" w14:textId="77777777" w:rsidR="00000000" w:rsidRDefault="0003559D">
      <w:pPr>
        <w:pStyle w:val="a"/>
        <w:rPr>
          <w:rtl/>
        </w:rPr>
      </w:pPr>
      <w:bookmarkStart w:id="100" w:name="FS000001044T31_08_2004_12_56_09"/>
      <w:bookmarkStart w:id="101" w:name="_Toc90824978"/>
      <w:bookmarkEnd w:id="100"/>
      <w:r>
        <w:rPr>
          <w:rFonts w:hint="eastAsia"/>
          <w:rtl/>
        </w:rPr>
        <w:t>יצחק</w:t>
      </w:r>
      <w:r>
        <w:rPr>
          <w:rtl/>
        </w:rPr>
        <w:t xml:space="preserve"> הרצוג (העבודה-מימד):</w:t>
      </w:r>
      <w:bookmarkEnd w:id="101"/>
    </w:p>
    <w:p w14:paraId="01106D87" w14:textId="77777777" w:rsidR="00000000" w:rsidRDefault="0003559D">
      <w:pPr>
        <w:pStyle w:val="a0"/>
        <w:rPr>
          <w:rFonts w:hint="cs"/>
          <w:rtl/>
        </w:rPr>
      </w:pPr>
    </w:p>
    <w:p w14:paraId="6E469155" w14:textId="77777777" w:rsidR="00000000" w:rsidRDefault="0003559D">
      <w:pPr>
        <w:pStyle w:val="a0"/>
        <w:rPr>
          <w:rFonts w:hint="cs"/>
          <w:rtl/>
        </w:rPr>
      </w:pPr>
      <w:r>
        <w:rPr>
          <w:rFonts w:hint="cs"/>
          <w:rtl/>
        </w:rPr>
        <w:t>אדוני היושב-ראש, חברות וחברי הכנסת, החוק המוצע היום הוא חוכא ואטלולא של אחד התהליכים הכי חשובים שהכנסת הזאת התקינה בדברי ימיה. הכנסת הזאת לקחה מטרה חינוכית וחברתית נעלה ויזמה את חוק יום חינוך ארוך, חוק חשוב</w:t>
      </w:r>
      <w:r>
        <w:rPr>
          <w:rFonts w:hint="cs"/>
          <w:rtl/>
        </w:rPr>
        <w:t xml:space="preserve"> מאין כמוהו. כבמטה קסם, תמיד בחוק ההסדרים - יד נעלמה דואגת להכניס את החוק לחוק ההסדרים ולדחות את החלתו שוב ושוב. ההצעה הנוכחית, שמקנה לשר החינוך את הסמכויות לדחות את החלת החוק או לקבוע היכן הוא ייושם, נועדה למנוע אותה מבוכה ואותה פארסה, אבל בהפוך על הפוך, </w:t>
      </w:r>
      <w:r>
        <w:rPr>
          <w:rFonts w:hint="cs"/>
          <w:rtl/>
        </w:rPr>
        <w:t xml:space="preserve">דהיינו שאנחנו לא נוכל לפקח פיקוח פרלמנטרי נאות על יישומו או על אי-יישומו של החוק. </w:t>
      </w:r>
    </w:p>
    <w:p w14:paraId="24425A0D" w14:textId="77777777" w:rsidR="00000000" w:rsidRDefault="0003559D">
      <w:pPr>
        <w:pStyle w:val="a0"/>
        <w:rPr>
          <w:rFonts w:hint="cs"/>
          <w:rtl/>
        </w:rPr>
      </w:pPr>
    </w:p>
    <w:p w14:paraId="20856098" w14:textId="77777777" w:rsidR="00000000" w:rsidRDefault="0003559D">
      <w:pPr>
        <w:pStyle w:val="a0"/>
        <w:rPr>
          <w:rFonts w:hint="cs"/>
          <w:rtl/>
        </w:rPr>
      </w:pPr>
      <w:r>
        <w:rPr>
          <w:rFonts w:hint="cs"/>
          <w:rtl/>
        </w:rPr>
        <w:t>אדוני היושב-ראש, הנושא הזה מתקשר לשורה ארוכה מאוד של נושאים. ראשית, נושא שכבר הועלה רבות על-ידי קודמי, החשש לפוליטיזציה במערכת כל כך רגישה וחשובה, שכן הקניית שיקול דעת שכזה</w:t>
      </w:r>
      <w:r>
        <w:rPr>
          <w:rFonts w:hint="cs"/>
          <w:rtl/>
        </w:rPr>
        <w:t xml:space="preserve"> היא פסולה מעיקרה. זה נושא ערכי, על-פי קריטריונים שווים, ובלתי תלוי. </w:t>
      </w:r>
    </w:p>
    <w:p w14:paraId="37D75FB7" w14:textId="77777777" w:rsidR="00000000" w:rsidRDefault="0003559D">
      <w:pPr>
        <w:pStyle w:val="a0"/>
        <w:rPr>
          <w:rFonts w:hint="cs"/>
          <w:rtl/>
        </w:rPr>
      </w:pPr>
    </w:p>
    <w:p w14:paraId="5C7FC7AB" w14:textId="77777777" w:rsidR="00000000" w:rsidRDefault="0003559D">
      <w:pPr>
        <w:pStyle w:val="a0"/>
        <w:rPr>
          <w:rFonts w:hint="cs"/>
          <w:rtl/>
        </w:rPr>
      </w:pPr>
      <w:r>
        <w:rPr>
          <w:rFonts w:hint="cs"/>
          <w:rtl/>
        </w:rPr>
        <w:t>הנושא השני הוא הבושה והחרפה שבאופן קבלת ההחלטה לגבי הפיכת שבוע הלימודים לחמישה ימי לימוד בשבוע. אני רוצה לדבר על יום השישי, אדוני היושב-ראש. יום השישי במערכת החינוך הוא יום שנוהגים לעתי</w:t>
      </w:r>
      <w:r>
        <w:rPr>
          <w:rFonts w:hint="cs"/>
          <w:rtl/>
        </w:rPr>
        <w:t>ם לזלזל בו, ואני סבור שהוא יום חשוב מאין כמוהו. הוא יום שמלמדים בו הרבה מאוד נושאים ערכיים, הוא יום שתלמידי בית-רבן ותלמידי בתי-הספר בישראל נחשפים לנושא של קבלת שבת, לערך השבת בכלל, לערך של יום המנוחה השבועי, לערכי יסוד של הומניזם, של שוויון, של עבודה קהיל</w:t>
      </w:r>
      <w:r>
        <w:rPr>
          <w:rFonts w:hint="cs"/>
          <w:rtl/>
        </w:rPr>
        <w:t>תית בתוך הכיתה. אני חושב שהוא יום שיש בו גם תוכניות לימודים גמישות וסדר-יום שעוסק בעבודות ובפרויקטים חברתיים חשובים מאוד. ביטול יום שישי הוא לא ביטול חברתי, הוא ביטול גרוע מאוד. הוא ביטול שיביא לכך שביום שישי ההורים והילדים ילכו לקניונים, או שהילדים יישנו.</w:t>
      </w:r>
      <w:r>
        <w:rPr>
          <w:rFonts w:hint="cs"/>
          <w:rtl/>
        </w:rPr>
        <w:t xml:space="preserve"> אני לא רואה בזה ערך כלשהו לחברה, ואני לא רואה שום היגיון ותועלת למערכת החינוך או להשכלת התלמידים. </w:t>
      </w:r>
    </w:p>
    <w:p w14:paraId="2D1BE34F" w14:textId="77777777" w:rsidR="00000000" w:rsidRDefault="0003559D">
      <w:pPr>
        <w:pStyle w:val="a0"/>
        <w:rPr>
          <w:rFonts w:hint="cs"/>
          <w:rtl/>
        </w:rPr>
      </w:pPr>
    </w:p>
    <w:p w14:paraId="21EC0EAA" w14:textId="77777777" w:rsidR="00000000" w:rsidRDefault="0003559D">
      <w:pPr>
        <w:pStyle w:val="a0"/>
        <w:rPr>
          <w:rFonts w:hint="cs"/>
          <w:rtl/>
        </w:rPr>
      </w:pPr>
      <w:r>
        <w:rPr>
          <w:rFonts w:hint="cs"/>
          <w:rtl/>
        </w:rPr>
        <w:t>כמי שעוסק הרבה במאבק בנגע הסמים אני יכול לומר, אדוני היושב-ראש, שהידרדרות לפשע, לאלימות ולסמים נובעת בראש ובראשונה מבטלה של בני נוער. בני הנוער מתבטלים, וא</w:t>
      </w:r>
      <w:r>
        <w:rPr>
          <w:rFonts w:hint="cs"/>
          <w:rtl/>
        </w:rPr>
        <w:t xml:space="preserve">דוני היושב-ראש יודע היטב, שצפונית לחדרה ודרומית לגדרה, אבל גם במרכז הארץ, באזורים ובשכונות שלמות לא יהיה לילדים מה לעשות ביום שישי. לא יהיו מתנ"סים ולא כל הסיפורים שמבטיחים להם, מכיוון שלעיריות אין כסף. </w:t>
      </w:r>
    </w:p>
    <w:p w14:paraId="77FB55BD" w14:textId="77777777" w:rsidR="00000000" w:rsidRDefault="0003559D">
      <w:pPr>
        <w:pStyle w:val="a0"/>
        <w:rPr>
          <w:rFonts w:hint="cs"/>
          <w:rtl/>
        </w:rPr>
      </w:pPr>
    </w:p>
    <w:p w14:paraId="00152688" w14:textId="77777777" w:rsidR="00000000" w:rsidRDefault="0003559D">
      <w:pPr>
        <w:pStyle w:val="a0"/>
        <w:rPr>
          <w:rFonts w:hint="cs"/>
          <w:rtl/>
        </w:rPr>
      </w:pPr>
      <w:r>
        <w:rPr>
          <w:rFonts w:hint="cs"/>
          <w:rtl/>
        </w:rPr>
        <w:t xml:space="preserve">השלטון המקומי עובר החל ממחר לשביתה קשה ביותר, ואני </w:t>
      </w:r>
      <w:r>
        <w:rPr>
          <w:rFonts w:hint="cs"/>
          <w:rtl/>
        </w:rPr>
        <w:t>אומר, כראש השדולה למען השלטון המקומי: המאבק הזה של השלטון המקומי הוא מאבק צודק, כיוון שהשירות להורים ולתלמידים בכל רחבי הארץ הוא שירות שנשחק. השלטון המרכזי מסרס את השלטון המקומי, הורס אותו במחי יד, מטיל עליו מטלות בלתי אפשריות ומצפה ממנו גם לשווק את הסחורה</w:t>
      </w:r>
      <w:r>
        <w:rPr>
          <w:rFonts w:hint="cs"/>
          <w:rtl/>
        </w:rPr>
        <w:t xml:space="preserve"> ולטפל בנושאים האלה. אשר על כן, אדוני היושב-ראש, אני רוצה לקבוע חד-משמעית, שהשביתה הזאת, עד כמה שהיא כואבת, היא צודקת, מכיוון שזעקת השלטון המקומי לא מגיעה אל מקבלי ההחלטות, לא מגיעה אל שרי הממשלה. </w:t>
      </w:r>
    </w:p>
    <w:p w14:paraId="4673CE0D" w14:textId="77777777" w:rsidR="00000000" w:rsidRDefault="0003559D">
      <w:pPr>
        <w:pStyle w:val="a0"/>
        <w:rPr>
          <w:rFonts w:hint="cs"/>
          <w:rtl/>
        </w:rPr>
      </w:pPr>
    </w:p>
    <w:p w14:paraId="63B4ADBA" w14:textId="77777777" w:rsidR="00000000" w:rsidRDefault="0003559D">
      <w:pPr>
        <w:pStyle w:val="a0"/>
        <w:rPr>
          <w:rFonts w:hint="cs"/>
          <w:rtl/>
        </w:rPr>
      </w:pPr>
      <w:r>
        <w:rPr>
          <w:rFonts w:hint="cs"/>
          <w:rtl/>
        </w:rPr>
        <w:t xml:space="preserve">עצוב לי מאוד ששרת החינוך אינה נמצאת פה. </w:t>
      </w:r>
    </w:p>
    <w:p w14:paraId="25799A5B" w14:textId="77777777" w:rsidR="00000000" w:rsidRDefault="0003559D">
      <w:pPr>
        <w:pStyle w:val="a0"/>
        <w:rPr>
          <w:rFonts w:hint="cs"/>
          <w:rtl/>
        </w:rPr>
      </w:pPr>
    </w:p>
    <w:p w14:paraId="45234A1C" w14:textId="77777777" w:rsidR="00000000" w:rsidRDefault="0003559D">
      <w:pPr>
        <w:pStyle w:val="af0"/>
        <w:rPr>
          <w:rtl/>
        </w:rPr>
      </w:pPr>
      <w:r>
        <w:rPr>
          <w:rFonts w:hint="eastAsia"/>
          <w:rtl/>
        </w:rPr>
        <w:t>חיים</w:t>
      </w:r>
      <w:r>
        <w:rPr>
          <w:rtl/>
        </w:rPr>
        <w:t xml:space="preserve"> אורון (יחד</w:t>
      </w:r>
      <w:r>
        <w:rPr>
          <w:rtl/>
        </w:rPr>
        <w:t>):</w:t>
      </w:r>
    </w:p>
    <w:p w14:paraId="75DEDEB9" w14:textId="77777777" w:rsidR="00000000" w:rsidRDefault="0003559D">
      <w:pPr>
        <w:pStyle w:val="a0"/>
        <w:rPr>
          <w:rFonts w:hint="cs"/>
          <w:rtl/>
        </w:rPr>
      </w:pPr>
    </w:p>
    <w:p w14:paraId="02135526" w14:textId="77777777" w:rsidR="00000000" w:rsidRDefault="0003559D">
      <w:pPr>
        <w:pStyle w:val="a0"/>
        <w:rPr>
          <w:rFonts w:hint="cs"/>
          <w:rtl/>
        </w:rPr>
      </w:pPr>
      <w:r>
        <w:rPr>
          <w:rFonts w:hint="cs"/>
          <w:rtl/>
        </w:rPr>
        <w:t xml:space="preserve">דבר על החינוך המיוחד. </w:t>
      </w:r>
    </w:p>
    <w:p w14:paraId="3AB642AF" w14:textId="77777777" w:rsidR="00000000" w:rsidRDefault="0003559D">
      <w:pPr>
        <w:pStyle w:val="a0"/>
        <w:rPr>
          <w:rFonts w:hint="cs"/>
          <w:rtl/>
        </w:rPr>
      </w:pPr>
    </w:p>
    <w:p w14:paraId="7D291009" w14:textId="77777777" w:rsidR="00000000" w:rsidRDefault="0003559D">
      <w:pPr>
        <w:pStyle w:val="-"/>
        <w:rPr>
          <w:rtl/>
        </w:rPr>
      </w:pPr>
      <w:bookmarkStart w:id="102" w:name="FS000001044T31_08_2004_13_07_56C"/>
      <w:bookmarkEnd w:id="102"/>
      <w:r>
        <w:rPr>
          <w:rtl/>
        </w:rPr>
        <w:t>יצחק הרצוג (העבודה-מימד):</w:t>
      </w:r>
    </w:p>
    <w:p w14:paraId="2B591FA8" w14:textId="77777777" w:rsidR="00000000" w:rsidRDefault="0003559D">
      <w:pPr>
        <w:pStyle w:val="a0"/>
        <w:rPr>
          <w:rtl/>
        </w:rPr>
      </w:pPr>
    </w:p>
    <w:p w14:paraId="15204993" w14:textId="77777777" w:rsidR="00000000" w:rsidRDefault="0003559D">
      <w:pPr>
        <w:pStyle w:val="a0"/>
        <w:rPr>
          <w:rFonts w:hint="cs"/>
          <w:rtl/>
        </w:rPr>
      </w:pPr>
      <w:r>
        <w:rPr>
          <w:rFonts w:hint="cs"/>
          <w:rtl/>
        </w:rPr>
        <w:t>אדוני היושב-ראש, על החינוך המיוחד ידבר אחרי חבר הכנסת עמיר פרץ. החינוך המיוחד נפגע בהחלטה חד-צדדית. אותו קיצוץ של שרת החינוך בחינוך המיוחד הוא דבר נורא, וכואב לי כאב רב מאוד, כיוון שלא היה צריך לפגוע ב</w:t>
      </w:r>
      <w:r>
        <w:rPr>
          <w:rFonts w:hint="cs"/>
          <w:rtl/>
        </w:rPr>
        <w:t xml:space="preserve">חינוך המיוחד. אבל נשמע מייד מדוע ועל מה ולמה. </w:t>
      </w:r>
    </w:p>
    <w:p w14:paraId="12B34234" w14:textId="77777777" w:rsidR="00000000" w:rsidRDefault="0003559D">
      <w:pPr>
        <w:pStyle w:val="a0"/>
        <w:rPr>
          <w:rFonts w:hint="cs"/>
          <w:rtl/>
        </w:rPr>
      </w:pPr>
    </w:p>
    <w:p w14:paraId="01FF8868" w14:textId="77777777" w:rsidR="00000000" w:rsidRDefault="0003559D">
      <w:pPr>
        <w:pStyle w:val="a0"/>
        <w:rPr>
          <w:rFonts w:hint="cs"/>
          <w:rtl/>
        </w:rPr>
      </w:pPr>
      <w:r>
        <w:rPr>
          <w:rFonts w:hint="cs"/>
          <w:rtl/>
        </w:rPr>
        <w:t xml:space="preserve">לסיום, אדוני היושב-ראש, אני חושב שהחוק הזה הוא פסול. היה נכון שהכנסת תסתכל במראה ותבין: יום חינוך ארוך צריך להיכנס לתפוקה מלאה, בלי בושה, לטובת ההורים, ובעיקר ובמיוחד לטובת התלמידים. תודה רבה. </w:t>
      </w:r>
    </w:p>
    <w:p w14:paraId="4320A425" w14:textId="77777777" w:rsidR="00000000" w:rsidRDefault="0003559D">
      <w:pPr>
        <w:pStyle w:val="a0"/>
        <w:rPr>
          <w:rFonts w:hint="cs"/>
          <w:rtl/>
        </w:rPr>
      </w:pPr>
    </w:p>
    <w:p w14:paraId="5645F948" w14:textId="77777777" w:rsidR="00000000" w:rsidRDefault="0003559D">
      <w:pPr>
        <w:pStyle w:val="af1"/>
        <w:rPr>
          <w:rtl/>
        </w:rPr>
      </w:pPr>
      <w:r>
        <w:rPr>
          <w:rtl/>
        </w:rPr>
        <w:t>היו"ר ראובן ר</w:t>
      </w:r>
      <w:r>
        <w:rPr>
          <w:rtl/>
        </w:rPr>
        <w:t>יבלין:</w:t>
      </w:r>
    </w:p>
    <w:p w14:paraId="557927D5" w14:textId="77777777" w:rsidR="00000000" w:rsidRDefault="0003559D">
      <w:pPr>
        <w:pStyle w:val="a0"/>
        <w:rPr>
          <w:rtl/>
        </w:rPr>
      </w:pPr>
    </w:p>
    <w:p w14:paraId="23F9E6B4" w14:textId="77777777" w:rsidR="00000000" w:rsidRDefault="0003559D">
      <w:pPr>
        <w:pStyle w:val="a0"/>
        <w:rPr>
          <w:rFonts w:hint="cs"/>
          <w:rtl/>
        </w:rPr>
      </w:pPr>
      <w:r>
        <w:rPr>
          <w:rFonts w:hint="cs"/>
          <w:rtl/>
        </w:rPr>
        <w:t xml:space="preserve">אני מודה מאוד לחבר הכנסת הרצוג. חבר הכנסת עמיר פרץ, אדוני יושב-ראש סיעה, ראש תנועה, אני אאפשר לו להתבטא בצורה יותר רחבה. </w:t>
      </w:r>
    </w:p>
    <w:p w14:paraId="45145671" w14:textId="77777777" w:rsidR="00000000" w:rsidRDefault="0003559D">
      <w:pPr>
        <w:pStyle w:val="a0"/>
        <w:rPr>
          <w:rFonts w:hint="cs"/>
          <w:rtl/>
        </w:rPr>
      </w:pPr>
    </w:p>
    <w:p w14:paraId="3844F8BB" w14:textId="77777777" w:rsidR="00000000" w:rsidRDefault="0003559D">
      <w:pPr>
        <w:pStyle w:val="a"/>
        <w:rPr>
          <w:rtl/>
        </w:rPr>
      </w:pPr>
      <w:bookmarkStart w:id="103" w:name="FS000000557T31_08_2004_13_10_28"/>
      <w:bookmarkStart w:id="104" w:name="_Toc90824979"/>
      <w:bookmarkEnd w:id="103"/>
      <w:r>
        <w:rPr>
          <w:rFonts w:hint="eastAsia"/>
          <w:rtl/>
        </w:rPr>
        <w:t>עמיר</w:t>
      </w:r>
      <w:r>
        <w:rPr>
          <w:rtl/>
        </w:rPr>
        <w:t xml:space="preserve"> פרץ (עם אחד):</w:t>
      </w:r>
      <w:bookmarkEnd w:id="104"/>
    </w:p>
    <w:p w14:paraId="4906E2F1" w14:textId="77777777" w:rsidR="00000000" w:rsidRDefault="0003559D">
      <w:pPr>
        <w:pStyle w:val="a0"/>
        <w:rPr>
          <w:rFonts w:hint="cs"/>
          <w:rtl/>
        </w:rPr>
      </w:pPr>
    </w:p>
    <w:p w14:paraId="283D1C8E" w14:textId="77777777" w:rsidR="00000000" w:rsidRDefault="0003559D">
      <w:pPr>
        <w:pStyle w:val="a0"/>
        <w:rPr>
          <w:rFonts w:hint="cs"/>
          <w:rtl/>
        </w:rPr>
      </w:pPr>
      <w:r>
        <w:rPr>
          <w:rFonts w:hint="cs"/>
          <w:rtl/>
        </w:rPr>
        <w:t>אדוני היושב-ראש, חברי הכנסת, היום אנחנו ערב פתיחת שנת הלימודים. המשחק החדש במדינת ישראל במערכת הרגישה ביו</w:t>
      </w:r>
      <w:r>
        <w:rPr>
          <w:rFonts w:hint="cs"/>
          <w:rtl/>
        </w:rPr>
        <w:t xml:space="preserve">תר, החשובה ביותר, שלא אחת הגדירו אותה כתשתית ולא כמערכת של שירותים, הופך למשחק של מי אשם בכישלון. על זה שיש כישלון ויש חוסר יכולת של מערכת החינוך לעמוד במשימות שלה </w:t>
      </w:r>
      <w:r>
        <w:rPr>
          <w:rtl/>
        </w:rPr>
        <w:t>–</w:t>
      </w:r>
      <w:r>
        <w:rPr>
          <w:rFonts w:hint="cs"/>
          <w:rtl/>
        </w:rPr>
        <w:t xml:space="preserve"> על זה אין ויכוח. על זה שצריך רפורמות </w:t>
      </w:r>
      <w:r>
        <w:rPr>
          <w:rtl/>
        </w:rPr>
        <w:t>–</w:t>
      </w:r>
      <w:r>
        <w:rPr>
          <w:rFonts w:hint="cs"/>
          <w:rtl/>
        </w:rPr>
        <w:t xml:space="preserve"> על זה אין ויכוח. </w:t>
      </w:r>
    </w:p>
    <w:p w14:paraId="4B7D47BB" w14:textId="77777777" w:rsidR="00000000" w:rsidRDefault="0003559D">
      <w:pPr>
        <w:pStyle w:val="a0"/>
        <w:rPr>
          <w:rFonts w:hint="cs"/>
          <w:rtl/>
        </w:rPr>
      </w:pPr>
    </w:p>
    <w:p w14:paraId="2035AA1A" w14:textId="77777777" w:rsidR="00000000" w:rsidRDefault="0003559D">
      <w:pPr>
        <w:pStyle w:val="a0"/>
        <w:rPr>
          <w:rFonts w:hint="cs"/>
          <w:rtl/>
        </w:rPr>
      </w:pPr>
      <w:r>
        <w:rPr>
          <w:rFonts w:hint="cs"/>
          <w:rtl/>
        </w:rPr>
        <w:t>אבל לא כך על השאלה הבסיסית איך מ</w:t>
      </w:r>
      <w:r>
        <w:rPr>
          <w:rFonts w:hint="cs"/>
          <w:rtl/>
        </w:rPr>
        <w:t xml:space="preserve">ייצרים רפורמות - האם כדי לייצר רפורמה קודם כול צריך להעלות את יוקרתה של המערכת, או, כמו שעושה שרת החינוך, שתוקפת את המערכת ותוקפת את המורים ומנסה לצייר אותם כקבוצה שאינה מסוגלת לשאת בנטל, במקום לנסות להשביח את הקבוצה הזאת ולחזק את גאוות היחידה שלה ולתת לה </w:t>
      </w:r>
      <w:r>
        <w:rPr>
          <w:rFonts w:hint="cs"/>
          <w:rtl/>
        </w:rPr>
        <w:t xml:space="preserve">את כל הכלים הנדרשים על מנת להתמודד. </w:t>
      </w:r>
    </w:p>
    <w:p w14:paraId="45CB60C4" w14:textId="77777777" w:rsidR="00000000" w:rsidRDefault="0003559D">
      <w:pPr>
        <w:pStyle w:val="a0"/>
        <w:rPr>
          <w:rFonts w:hint="cs"/>
          <w:rtl/>
        </w:rPr>
      </w:pPr>
    </w:p>
    <w:p w14:paraId="264C1752" w14:textId="77777777" w:rsidR="00000000" w:rsidRDefault="0003559D">
      <w:pPr>
        <w:pStyle w:val="a0"/>
        <w:rPr>
          <w:rFonts w:hint="cs"/>
          <w:rtl/>
        </w:rPr>
      </w:pPr>
      <w:r>
        <w:rPr>
          <w:rFonts w:hint="cs"/>
          <w:rtl/>
        </w:rPr>
        <w:t>אני יודע שכל אחד מכם מכיר את מערכת החינוך מהיבטים שונים, אבל מערכת החינוך בישראל קלטה בשנים האחרונות מאות אלפי תלמידים שהגיעו מעליות שונות. אז עם כל הכבוד לתוספת שעות-עזר כאלה ואחרות, המורים שלנו נאלצים גם להגיע ליעדים</w:t>
      </w:r>
      <w:r>
        <w:rPr>
          <w:rFonts w:hint="cs"/>
          <w:rtl/>
        </w:rPr>
        <w:t xml:space="preserve"> ולהישגים מוחלטים וידועים מראש, תוך התמודדות עם יצירת אינטגרציה מתאימה. </w:t>
      </w:r>
    </w:p>
    <w:p w14:paraId="50276FA4" w14:textId="77777777" w:rsidR="00000000" w:rsidRDefault="0003559D">
      <w:pPr>
        <w:pStyle w:val="a0"/>
        <w:rPr>
          <w:rFonts w:hint="cs"/>
          <w:rtl/>
        </w:rPr>
      </w:pPr>
    </w:p>
    <w:p w14:paraId="13F2D207" w14:textId="77777777" w:rsidR="00000000" w:rsidRDefault="0003559D">
      <w:pPr>
        <w:pStyle w:val="a0"/>
        <w:rPr>
          <w:rFonts w:hint="cs"/>
          <w:rtl/>
        </w:rPr>
      </w:pPr>
      <w:r>
        <w:rPr>
          <w:rFonts w:hint="cs"/>
          <w:rtl/>
        </w:rPr>
        <w:t>אבל היום הוא יום עצוב. שמעתי את האמירות של שרת החינוך, של מנכ"לית משרד החינוך, שמכנות את הצהרות העובדים שהולכים לשבות מחר במערכת החינוך בשלטון המקומי: פשע. "פשע מוסרי", אומרת מנכ"לית</w:t>
      </w:r>
      <w:r>
        <w:rPr>
          <w:rFonts w:hint="cs"/>
          <w:rtl/>
        </w:rPr>
        <w:t xml:space="preserve"> משרד החינוך. אני מציע למנכ"לים קצת יותר להצטנע. התופעה הזאת שפקידים מכתיבים את המדיניות היא תופעה פסולה. גם מנכ"ל הוא פקיד, אחרי הכול. אני מציע לפקידים, בכירים ככל שיהיו, לנהוג קצת בצניעות. לא כל מנכ"ל שמגיע כבר ממציא את הגלגל. </w:t>
      </w:r>
    </w:p>
    <w:p w14:paraId="65701C26" w14:textId="77777777" w:rsidR="00000000" w:rsidRDefault="0003559D">
      <w:pPr>
        <w:pStyle w:val="a0"/>
        <w:rPr>
          <w:rFonts w:hint="cs"/>
          <w:rtl/>
        </w:rPr>
      </w:pPr>
    </w:p>
    <w:p w14:paraId="18F4D432" w14:textId="77777777" w:rsidR="00000000" w:rsidRDefault="0003559D">
      <w:pPr>
        <w:pStyle w:val="a0"/>
        <w:rPr>
          <w:rFonts w:hint="cs"/>
          <w:rtl/>
        </w:rPr>
      </w:pPr>
      <w:r>
        <w:rPr>
          <w:rFonts w:hint="cs"/>
          <w:rtl/>
        </w:rPr>
        <w:t>עם כל הכבוד, מעולם לא השב</w:t>
      </w:r>
      <w:r>
        <w:rPr>
          <w:rFonts w:hint="cs"/>
          <w:rtl/>
        </w:rPr>
        <w:t xml:space="preserve">יתו את החינוך המיוחד. גם בימים שהיו שביתות מקיפות בשלטון המקומי, גם כשכל העיריות בישראל שבתו, תמיד פטרו את החינוך המיוחד. נשאלת השאלה, למה היום כולם לא שובתים ורק החינוך המיוחד הולך לשבות? רק עובדי החינוך בשלטון המקומי הולכים לשבות. התשובה היא מאוד פשוטה. </w:t>
      </w:r>
      <w:r>
        <w:rPr>
          <w:rFonts w:hint="cs"/>
          <w:rtl/>
        </w:rPr>
        <w:t xml:space="preserve">תסלחו לי, האנשים במצוקה הכי קשה, אותן עובדות בחינוך המיוחד שמשתכרות 2,500 שקל בחודש, אלה שנאלצות ללטף, לחבק ולבכות עם המשפחות, רק הן, היחידות במדינת ישראל, שמחר יורידו 13% משכרן. הן היחידות. זה לא במקום ההורדה שהורידו לכולם, עידוד הצמיחה, אלא בנוסף. עושים </w:t>
      </w:r>
      <w:r>
        <w:rPr>
          <w:rFonts w:hint="cs"/>
          <w:rtl/>
        </w:rPr>
        <w:t>לקבוצה מסוימת סיכול ממוקד, ואחר כך אומרים לה גם: תגידו תודה.</w:t>
      </w:r>
    </w:p>
    <w:p w14:paraId="037D3558" w14:textId="77777777" w:rsidR="00000000" w:rsidRDefault="0003559D">
      <w:pPr>
        <w:pStyle w:val="a0"/>
        <w:rPr>
          <w:rFonts w:hint="cs"/>
          <w:rtl/>
        </w:rPr>
      </w:pPr>
    </w:p>
    <w:p w14:paraId="757426C4" w14:textId="77777777" w:rsidR="00000000" w:rsidRDefault="0003559D">
      <w:pPr>
        <w:pStyle w:val="af1"/>
        <w:rPr>
          <w:rtl/>
        </w:rPr>
      </w:pPr>
      <w:r>
        <w:rPr>
          <w:rtl/>
        </w:rPr>
        <w:t>היו"ר ראובן ריבלין:</w:t>
      </w:r>
    </w:p>
    <w:p w14:paraId="04001715" w14:textId="77777777" w:rsidR="00000000" w:rsidRDefault="0003559D">
      <w:pPr>
        <w:pStyle w:val="a0"/>
        <w:rPr>
          <w:rtl/>
        </w:rPr>
      </w:pPr>
    </w:p>
    <w:p w14:paraId="12822712" w14:textId="77777777" w:rsidR="00000000" w:rsidRDefault="0003559D">
      <w:pPr>
        <w:pStyle w:val="a0"/>
        <w:rPr>
          <w:rFonts w:hint="cs"/>
          <w:rtl/>
        </w:rPr>
      </w:pPr>
      <w:r>
        <w:rPr>
          <w:rFonts w:hint="cs"/>
          <w:rtl/>
        </w:rPr>
        <w:t xml:space="preserve">מה הסיבה? </w:t>
      </w:r>
    </w:p>
    <w:p w14:paraId="262197FC" w14:textId="77777777" w:rsidR="00000000" w:rsidRDefault="0003559D">
      <w:pPr>
        <w:pStyle w:val="a0"/>
        <w:rPr>
          <w:rFonts w:hint="cs"/>
          <w:rtl/>
        </w:rPr>
      </w:pPr>
    </w:p>
    <w:p w14:paraId="71D06C18" w14:textId="77777777" w:rsidR="00000000" w:rsidRDefault="0003559D">
      <w:pPr>
        <w:pStyle w:val="-"/>
        <w:rPr>
          <w:rtl/>
        </w:rPr>
      </w:pPr>
      <w:bookmarkStart w:id="105" w:name="FS000001056T31_08_2004_12_33_17C"/>
      <w:bookmarkStart w:id="106" w:name="FS000000557T31_08_2004_12_33_24"/>
      <w:bookmarkStart w:id="107" w:name="FS000000557T31_08_2004_12_33_27C"/>
      <w:bookmarkEnd w:id="105"/>
      <w:bookmarkEnd w:id="106"/>
      <w:bookmarkEnd w:id="107"/>
      <w:r>
        <w:rPr>
          <w:rtl/>
        </w:rPr>
        <w:t>עמיר פרץ (עם אחד):</w:t>
      </w:r>
    </w:p>
    <w:p w14:paraId="63CFD4D8" w14:textId="77777777" w:rsidR="00000000" w:rsidRDefault="0003559D">
      <w:pPr>
        <w:pStyle w:val="a0"/>
        <w:rPr>
          <w:rtl/>
        </w:rPr>
      </w:pPr>
    </w:p>
    <w:p w14:paraId="372553B0" w14:textId="77777777" w:rsidR="00000000" w:rsidRDefault="0003559D">
      <w:pPr>
        <w:pStyle w:val="a0"/>
        <w:rPr>
          <w:rFonts w:hint="cs"/>
          <w:rtl/>
        </w:rPr>
      </w:pPr>
      <w:r>
        <w:rPr>
          <w:rFonts w:hint="cs"/>
          <w:rtl/>
        </w:rPr>
        <w:t xml:space="preserve">הסיבה מאוד פשוטה. משרד האוצר החליט לקצץ במערכת החינוך סכום מסוים. משרד החינוך החליט שכל הקיצוץ יהיה של השירותים בתחומי החינוך השונים שהשלטון </w:t>
      </w:r>
      <w:r>
        <w:rPr>
          <w:rFonts w:hint="cs"/>
          <w:rtl/>
        </w:rPr>
        <w:t>המקומי אחראי להם. השלטון המקומי אמר: אם זה המצב, מאה אחוז, אני מקצץ 13% בשרשרת לכל עובדי החינוך שאני אחראי להם. עכשיו תראה איזה אבסורד. לשרת בבית-הספר יקצצו 13%.</w:t>
      </w:r>
    </w:p>
    <w:p w14:paraId="2E084C06" w14:textId="77777777" w:rsidR="00000000" w:rsidRDefault="0003559D">
      <w:pPr>
        <w:pStyle w:val="a0"/>
        <w:rPr>
          <w:rFonts w:hint="cs"/>
          <w:rtl/>
        </w:rPr>
      </w:pPr>
    </w:p>
    <w:p w14:paraId="0F5947CB" w14:textId="77777777" w:rsidR="00000000" w:rsidRDefault="0003559D">
      <w:pPr>
        <w:pStyle w:val="af1"/>
        <w:rPr>
          <w:rtl/>
        </w:rPr>
      </w:pPr>
    </w:p>
    <w:p w14:paraId="6F23E067" w14:textId="77777777" w:rsidR="00000000" w:rsidRDefault="0003559D">
      <w:pPr>
        <w:pStyle w:val="af1"/>
        <w:rPr>
          <w:rtl/>
        </w:rPr>
      </w:pPr>
      <w:r>
        <w:rPr>
          <w:rtl/>
        </w:rPr>
        <w:t>היו"ר ראובן ריבלין:</w:t>
      </w:r>
    </w:p>
    <w:p w14:paraId="4E64CF52" w14:textId="77777777" w:rsidR="00000000" w:rsidRDefault="0003559D">
      <w:pPr>
        <w:pStyle w:val="a0"/>
        <w:rPr>
          <w:rtl/>
        </w:rPr>
      </w:pPr>
    </w:p>
    <w:p w14:paraId="0C725907" w14:textId="77777777" w:rsidR="00000000" w:rsidRDefault="0003559D">
      <w:pPr>
        <w:pStyle w:val="a0"/>
        <w:rPr>
          <w:rFonts w:hint="cs"/>
          <w:rtl/>
        </w:rPr>
      </w:pPr>
      <w:r>
        <w:rPr>
          <w:rFonts w:hint="cs"/>
          <w:rtl/>
        </w:rPr>
        <w:t>עכשיו זה ברור. זאת אומרת, משתמשים בחינוך המיוחד כדי ללחוץ על הממשלה לענ</w:t>
      </w:r>
      <w:r>
        <w:rPr>
          <w:rFonts w:hint="cs"/>
          <w:rtl/>
        </w:rPr>
        <w:t xml:space="preserve">יין התקציב. </w:t>
      </w:r>
    </w:p>
    <w:p w14:paraId="19CE2C06" w14:textId="77777777" w:rsidR="00000000" w:rsidRDefault="0003559D">
      <w:pPr>
        <w:pStyle w:val="a0"/>
        <w:rPr>
          <w:rFonts w:hint="cs"/>
          <w:rtl/>
        </w:rPr>
      </w:pPr>
    </w:p>
    <w:p w14:paraId="157BAACA" w14:textId="77777777" w:rsidR="00000000" w:rsidRDefault="0003559D">
      <w:pPr>
        <w:pStyle w:val="-"/>
        <w:rPr>
          <w:rtl/>
        </w:rPr>
      </w:pPr>
      <w:bookmarkStart w:id="108" w:name="FS000000557T31_08_2004_13_41_00"/>
      <w:bookmarkStart w:id="109" w:name="FS000000557T31_08_2004_13_41_04C"/>
      <w:bookmarkEnd w:id="108"/>
      <w:bookmarkEnd w:id="109"/>
      <w:r>
        <w:rPr>
          <w:rtl/>
        </w:rPr>
        <w:t>עמיר פרץ (עם אחד):</w:t>
      </w:r>
    </w:p>
    <w:p w14:paraId="4453BB3C" w14:textId="77777777" w:rsidR="00000000" w:rsidRDefault="0003559D">
      <w:pPr>
        <w:pStyle w:val="a0"/>
        <w:rPr>
          <w:rtl/>
        </w:rPr>
      </w:pPr>
    </w:p>
    <w:p w14:paraId="5B42BAF2" w14:textId="77777777" w:rsidR="00000000" w:rsidRDefault="0003559D">
      <w:pPr>
        <w:pStyle w:val="a0"/>
        <w:rPr>
          <w:rFonts w:hint="cs"/>
          <w:rtl/>
        </w:rPr>
      </w:pPr>
      <w:r>
        <w:rPr>
          <w:rFonts w:hint="cs"/>
          <w:rtl/>
        </w:rPr>
        <w:t xml:space="preserve">לא. </w:t>
      </w:r>
    </w:p>
    <w:p w14:paraId="2A0AC110" w14:textId="77777777" w:rsidR="00000000" w:rsidRDefault="0003559D">
      <w:pPr>
        <w:pStyle w:val="a0"/>
        <w:rPr>
          <w:rFonts w:hint="cs"/>
          <w:rtl/>
        </w:rPr>
      </w:pPr>
    </w:p>
    <w:p w14:paraId="799D52E8" w14:textId="77777777" w:rsidR="00000000" w:rsidRDefault="0003559D">
      <w:pPr>
        <w:pStyle w:val="af1"/>
        <w:rPr>
          <w:rtl/>
        </w:rPr>
      </w:pPr>
      <w:r>
        <w:rPr>
          <w:rtl/>
        </w:rPr>
        <w:t>היו"ר ראובן ריבלין:</w:t>
      </w:r>
    </w:p>
    <w:p w14:paraId="23829527" w14:textId="77777777" w:rsidR="00000000" w:rsidRDefault="0003559D">
      <w:pPr>
        <w:pStyle w:val="a0"/>
        <w:rPr>
          <w:rtl/>
        </w:rPr>
      </w:pPr>
    </w:p>
    <w:p w14:paraId="63A0D135" w14:textId="77777777" w:rsidR="00000000" w:rsidRDefault="0003559D">
      <w:pPr>
        <w:pStyle w:val="a0"/>
        <w:rPr>
          <w:rFonts w:hint="cs"/>
          <w:rtl/>
        </w:rPr>
      </w:pPr>
      <w:r>
        <w:rPr>
          <w:rFonts w:hint="cs"/>
          <w:rtl/>
        </w:rPr>
        <w:t xml:space="preserve">אני פשוט רוצה להבין, כדי שלא נטעה. באים ראשי הרשויות המקומיות ואומרים: אנחנו במצוקה רבה, ואתם מכניסים אותנו למצוקה, אז דעו לכם זאת. </w:t>
      </w:r>
    </w:p>
    <w:p w14:paraId="2B86C881" w14:textId="77777777" w:rsidR="00000000" w:rsidRDefault="0003559D">
      <w:pPr>
        <w:pStyle w:val="a0"/>
        <w:rPr>
          <w:rFonts w:hint="cs"/>
          <w:rtl/>
        </w:rPr>
      </w:pPr>
    </w:p>
    <w:p w14:paraId="6CC6C611" w14:textId="77777777" w:rsidR="00000000" w:rsidRDefault="0003559D">
      <w:pPr>
        <w:pStyle w:val="-"/>
        <w:rPr>
          <w:rtl/>
        </w:rPr>
      </w:pPr>
      <w:bookmarkStart w:id="110" w:name="FS000000557T31_08_2004_12_34_01C"/>
      <w:bookmarkEnd w:id="110"/>
      <w:r>
        <w:rPr>
          <w:rtl/>
        </w:rPr>
        <w:t>עמיר פרץ (עם אחד):</w:t>
      </w:r>
    </w:p>
    <w:p w14:paraId="20A965C6" w14:textId="77777777" w:rsidR="00000000" w:rsidRDefault="0003559D">
      <w:pPr>
        <w:pStyle w:val="a0"/>
        <w:rPr>
          <w:rtl/>
        </w:rPr>
      </w:pPr>
    </w:p>
    <w:p w14:paraId="1DB2307A" w14:textId="77777777" w:rsidR="00000000" w:rsidRDefault="0003559D">
      <w:pPr>
        <w:pStyle w:val="a0"/>
        <w:rPr>
          <w:rFonts w:hint="cs"/>
          <w:rtl/>
        </w:rPr>
      </w:pPr>
      <w:r>
        <w:rPr>
          <w:rFonts w:hint="cs"/>
          <w:rtl/>
        </w:rPr>
        <w:t xml:space="preserve">לא, משרד החינוך החליט שאת הקיצוץ שלו - - </w:t>
      </w:r>
      <w:r>
        <w:rPr>
          <w:rFonts w:hint="cs"/>
          <w:rtl/>
        </w:rPr>
        <w:t>-</w:t>
      </w:r>
    </w:p>
    <w:p w14:paraId="57FA801A" w14:textId="77777777" w:rsidR="00000000" w:rsidRDefault="0003559D">
      <w:pPr>
        <w:pStyle w:val="a0"/>
        <w:rPr>
          <w:rFonts w:hint="cs"/>
          <w:rtl/>
        </w:rPr>
      </w:pPr>
    </w:p>
    <w:p w14:paraId="40113FBC" w14:textId="77777777" w:rsidR="00000000" w:rsidRDefault="0003559D">
      <w:pPr>
        <w:pStyle w:val="af1"/>
        <w:rPr>
          <w:rtl/>
        </w:rPr>
      </w:pPr>
      <w:r>
        <w:rPr>
          <w:rtl/>
        </w:rPr>
        <w:t>היו"ר ראובן ריבלין:</w:t>
      </w:r>
    </w:p>
    <w:p w14:paraId="70C6E46A" w14:textId="77777777" w:rsidR="00000000" w:rsidRDefault="0003559D">
      <w:pPr>
        <w:pStyle w:val="a0"/>
        <w:rPr>
          <w:rtl/>
        </w:rPr>
      </w:pPr>
    </w:p>
    <w:p w14:paraId="19359D89" w14:textId="77777777" w:rsidR="00000000" w:rsidRDefault="0003559D">
      <w:pPr>
        <w:pStyle w:val="a0"/>
        <w:rPr>
          <w:rFonts w:hint="cs"/>
          <w:rtl/>
        </w:rPr>
      </w:pPr>
      <w:r>
        <w:rPr>
          <w:rFonts w:hint="cs"/>
          <w:rtl/>
        </w:rPr>
        <w:t>שהקיצוץ יהיה בחינוך המיוחד?</w:t>
      </w:r>
    </w:p>
    <w:p w14:paraId="38E96151" w14:textId="77777777" w:rsidR="00000000" w:rsidRDefault="0003559D">
      <w:pPr>
        <w:pStyle w:val="a0"/>
        <w:rPr>
          <w:rFonts w:hint="cs"/>
          <w:rtl/>
        </w:rPr>
      </w:pPr>
    </w:p>
    <w:p w14:paraId="6C474461" w14:textId="77777777" w:rsidR="00000000" w:rsidRDefault="0003559D">
      <w:pPr>
        <w:pStyle w:val="-"/>
        <w:rPr>
          <w:rtl/>
        </w:rPr>
      </w:pPr>
      <w:bookmarkStart w:id="111" w:name="FS000000557T31_08_2004_13_41_50C"/>
      <w:bookmarkEnd w:id="111"/>
      <w:r>
        <w:rPr>
          <w:rtl/>
        </w:rPr>
        <w:t>עמיר פרץ (עם אחד):</w:t>
      </w:r>
    </w:p>
    <w:p w14:paraId="051722EB" w14:textId="77777777" w:rsidR="00000000" w:rsidRDefault="0003559D">
      <w:pPr>
        <w:pStyle w:val="a0"/>
        <w:rPr>
          <w:rtl/>
        </w:rPr>
      </w:pPr>
    </w:p>
    <w:p w14:paraId="63A35794" w14:textId="77777777" w:rsidR="00000000" w:rsidRDefault="0003559D">
      <w:pPr>
        <w:pStyle w:val="a0"/>
        <w:rPr>
          <w:rFonts w:hint="cs"/>
          <w:rtl/>
        </w:rPr>
      </w:pPr>
      <w:r>
        <w:rPr>
          <w:rFonts w:hint="cs"/>
          <w:rtl/>
        </w:rPr>
        <w:t xml:space="preserve">לא, בחינוך שניתן באמצעות השלטון המקומי. תבין מה קורה. לשרת בבית-הספר יקצצו 13%. לשרת בעירייה לא יקצצו. לעובדת במעון-יום טיפולי של משרד הרווחה לא יקצצו. לעובדת במעון-יום במסגרת החינוך </w:t>
      </w:r>
      <w:r>
        <w:rPr>
          <w:rFonts w:hint="cs"/>
          <w:rtl/>
        </w:rPr>
        <w:t xml:space="preserve">המיוחד יקצצו, באותה עירייה ובאותו מקום. אלה אותם עובדים שנשאו באותו נטל, ועכשיו באים אליהם בטענות. הם האשמים, הם הפושעים. </w:t>
      </w:r>
    </w:p>
    <w:p w14:paraId="0C63AA2D" w14:textId="77777777" w:rsidR="00000000" w:rsidRDefault="0003559D">
      <w:pPr>
        <w:pStyle w:val="a0"/>
        <w:rPr>
          <w:rFonts w:hint="cs"/>
          <w:rtl/>
        </w:rPr>
      </w:pPr>
    </w:p>
    <w:p w14:paraId="668438EB" w14:textId="77777777" w:rsidR="00000000" w:rsidRDefault="0003559D">
      <w:pPr>
        <w:pStyle w:val="af1"/>
        <w:rPr>
          <w:rtl/>
        </w:rPr>
      </w:pPr>
      <w:r>
        <w:rPr>
          <w:rtl/>
        </w:rPr>
        <w:t>היו"ר ראובן ריבלין:</w:t>
      </w:r>
    </w:p>
    <w:p w14:paraId="79886E87" w14:textId="77777777" w:rsidR="00000000" w:rsidRDefault="0003559D">
      <w:pPr>
        <w:pStyle w:val="a0"/>
        <w:rPr>
          <w:rtl/>
        </w:rPr>
      </w:pPr>
    </w:p>
    <w:p w14:paraId="0205251C" w14:textId="77777777" w:rsidR="00000000" w:rsidRDefault="0003559D">
      <w:pPr>
        <w:pStyle w:val="a0"/>
        <w:rPr>
          <w:rFonts w:hint="cs"/>
          <w:rtl/>
        </w:rPr>
      </w:pPr>
      <w:r>
        <w:rPr>
          <w:rFonts w:hint="cs"/>
          <w:rtl/>
        </w:rPr>
        <w:t xml:space="preserve">אני מודה לך על ההבהרה. בבקשה, אדוני. </w:t>
      </w:r>
    </w:p>
    <w:p w14:paraId="1A6D6496" w14:textId="77777777" w:rsidR="00000000" w:rsidRDefault="0003559D">
      <w:pPr>
        <w:pStyle w:val="a0"/>
        <w:rPr>
          <w:rFonts w:hint="cs"/>
          <w:rtl/>
        </w:rPr>
      </w:pPr>
    </w:p>
    <w:p w14:paraId="71B897EC" w14:textId="77777777" w:rsidR="00000000" w:rsidRDefault="0003559D">
      <w:pPr>
        <w:pStyle w:val="-"/>
        <w:rPr>
          <w:rtl/>
        </w:rPr>
      </w:pPr>
      <w:bookmarkStart w:id="112" w:name="FS000000557T31_08_2004_13_42_56C"/>
      <w:bookmarkEnd w:id="112"/>
      <w:r>
        <w:rPr>
          <w:rtl/>
        </w:rPr>
        <w:t>עמיר פרץ (עם אחד):</w:t>
      </w:r>
    </w:p>
    <w:p w14:paraId="51A929E0" w14:textId="77777777" w:rsidR="00000000" w:rsidRDefault="0003559D">
      <w:pPr>
        <w:pStyle w:val="a0"/>
        <w:rPr>
          <w:rtl/>
        </w:rPr>
      </w:pPr>
    </w:p>
    <w:p w14:paraId="61B85B01" w14:textId="77777777" w:rsidR="00000000" w:rsidRDefault="0003559D">
      <w:pPr>
        <w:pStyle w:val="a0"/>
        <w:ind w:firstLine="720"/>
        <w:rPr>
          <w:rFonts w:hint="cs"/>
          <w:rtl/>
        </w:rPr>
      </w:pPr>
      <w:r>
        <w:rPr>
          <w:rFonts w:hint="cs"/>
          <w:rtl/>
        </w:rPr>
        <w:t>עכשיו אני שואל, למה להוביל את המערכות למין טירוף מוח</w:t>
      </w:r>
      <w:r>
        <w:rPr>
          <w:rFonts w:hint="cs"/>
          <w:rtl/>
        </w:rPr>
        <w:t>לט כזה? מה רוצים מהן? מה רוצים מהעובדת הזאת בחינוך המיוחד, שמרוויחה 2,500 שקל? מה רוצים ממנה? לכו לחינוך המיוחד, ותראו איזו מסירות ואיזו הקרבה, איך מקריבים שם את הנשמה ואיך הן מחוברות למשפחות. הן בוכות היום כשהן יודעות שהביאו אותן למצב שבו הן נהפכו לשולי ה</w:t>
      </w:r>
      <w:r>
        <w:rPr>
          <w:rFonts w:hint="cs"/>
          <w:rtl/>
        </w:rPr>
        <w:t xml:space="preserve">מערכת. </w:t>
      </w:r>
    </w:p>
    <w:p w14:paraId="78880D07" w14:textId="77777777" w:rsidR="00000000" w:rsidRDefault="0003559D">
      <w:pPr>
        <w:pStyle w:val="a0"/>
        <w:rPr>
          <w:rFonts w:hint="cs"/>
          <w:rtl/>
        </w:rPr>
      </w:pPr>
    </w:p>
    <w:p w14:paraId="1668B351" w14:textId="77777777" w:rsidR="00000000" w:rsidRDefault="0003559D">
      <w:pPr>
        <w:pStyle w:val="a0"/>
        <w:rPr>
          <w:rFonts w:hint="cs"/>
          <w:rtl/>
        </w:rPr>
      </w:pPr>
      <w:r>
        <w:rPr>
          <w:rFonts w:hint="cs"/>
          <w:rtl/>
        </w:rPr>
        <w:t>אני אומר לך, אדוני היושב-ראש, אתה מכיר אותי. אתה היית שר, ואתה יודע כמה החלטות חשובות קיבלנו יחד. גם עכשיו אני פונה אל שרת החינוך וגם עכשיו אני פונה אל שר האוצר. דיברתי עכשיו עם יושב-ראש מרכז השלטון המקומי, והצעתי לו שכל הצדדים יגיעו להחלטה משותפת</w:t>
      </w:r>
      <w:r>
        <w:rPr>
          <w:rFonts w:hint="cs"/>
          <w:rtl/>
        </w:rPr>
        <w:t xml:space="preserve"> שדוחים את הקיצוץ החד-צדדי הזה בחודש - לא יכול להיות שהם היחידים שיתעוררו עם תלוש חסר. בואו נקיים דיון במשך חודש ימים וניתן למערכת לצאת לדרך. </w:t>
      </w:r>
    </w:p>
    <w:p w14:paraId="49B3E1F3" w14:textId="77777777" w:rsidR="00000000" w:rsidRDefault="0003559D">
      <w:pPr>
        <w:pStyle w:val="a0"/>
        <w:rPr>
          <w:rFonts w:hint="cs"/>
          <w:rtl/>
        </w:rPr>
      </w:pPr>
    </w:p>
    <w:p w14:paraId="14EFF19C" w14:textId="77777777" w:rsidR="00000000" w:rsidRDefault="0003559D">
      <w:pPr>
        <w:pStyle w:val="a0"/>
        <w:rPr>
          <w:rFonts w:hint="cs"/>
          <w:rtl/>
        </w:rPr>
      </w:pPr>
      <w:r>
        <w:rPr>
          <w:rFonts w:hint="cs"/>
          <w:rtl/>
        </w:rPr>
        <w:t>אני חושב שהגיע הזמן שאזרחי ישראל יתפכחו. אני אומר לאזרחי ישראל: זה לא דבר מקרי. בעוד כמה שנים, כמו שיש ביטוח משל</w:t>
      </w:r>
      <w:r>
        <w:rPr>
          <w:rFonts w:hint="cs"/>
          <w:rtl/>
        </w:rPr>
        <w:t xml:space="preserve">ים א' בבריאות וביטוח משלים ב' וביטוח משלים ג' </w:t>
      </w:r>
      <w:r>
        <w:rPr>
          <w:rtl/>
        </w:rPr>
        <w:t>–</w:t>
      </w:r>
      <w:r>
        <w:rPr>
          <w:rFonts w:hint="cs"/>
          <w:rtl/>
        </w:rPr>
        <w:t xml:space="preserve"> בשביל מערכת חינוך רגילה, תהיה לכם תעודת ביטוח אחת. </w:t>
      </w:r>
    </w:p>
    <w:p w14:paraId="5414A857" w14:textId="77777777" w:rsidR="00000000" w:rsidRDefault="0003559D">
      <w:pPr>
        <w:pStyle w:val="a0"/>
        <w:rPr>
          <w:rFonts w:hint="cs"/>
          <w:rtl/>
        </w:rPr>
      </w:pPr>
    </w:p>
    <w:p w14:paraId="378AF410" w14:textId="77777777" w:rsidR="00000000" w:rsidRDefault="0003559D">
      <w:pPr>
        <w:pStyle w:val="af0"/>
        <w:rPr>
          <w:rtl/>
        </w:rPr>
      </w:pPr>
      <w:r>
        <w:rPr>
          <w:rFonts w:hint="eastAsia"/>
          <w:rtl/>
        </w:rPr>
        <w:t>חיים</w:t>
      </w:r>
      <w:r>
        <w:rPr>
          <w:rtl/>
        </w:rPr>
        <w:t xml:space="preserve"> אורון (יחד):</w:t>
      </w:r>
    </w:p>
    <w:p w14:paraId="68C1D736" w14:textId="77777777" w:rsidR="00000000" w:rsidRDefault="0003559D">
      <w:pPr>
        <w:pStyle w:val="a0"/>
        <w:rPr>
          <w:rFonts w:hint="cs"/>
          <w:rtl/>
        </w:rPr>
      </w:pPr>
    </w:p>
    <w:p w14:paraId="6F6A24CE" w14:textId="77777777" w:rsidR="00000000" w:rsidRDefault="0003559D">
      <w:pPr>
        <w:pStyle w:val="a0"/>
        <w:rPr>
          <w:rFonts w:hint="cs"/>
          <w:rtl/>
        </w:rPr>
      </w:pPr>
      <w:r>
        <w:rPr>
          <w:rFonts w:hint="cs"/>
          <w:rtl/>
        </w:rPr>
        <w:t xml:space="preserve">זאת הדיאטה. </w:t>
      </w:r>
    </w:p>
    <w:p w14:paraId="5612EC25" w14:textId="77777777" w:rsidR="00000000" w:rsidRDefault="0003559D">
      <w:pPr>
        <w:pStyle w:val="a0"/>
        <w:rPr>
          <w:rFonts w:hint="cs"/>
          <w:rtl/>
        </w:rPr>
      </w:pPr>
    </w:p>
    <w:p w14:paraId="2EFA2447" w14:textId="77777777" w:rsidR="00000000" w:rsidRDefault="0003559D">
      <w:pPr>
        <w:pStyle w:val="-"/>
        <w:rPr>
          <w:rtl/>
        </w:rPr>
      </w:pPr>
      <w:bookmarkStart w:id="113" w:name="FS000000557T31_08_2004_12_36_20C"/>
      <w:bookmarkEnd w:id="113"/>
      <w:r>
        <w:rPr>
          <w:rtl/>
        </w:rPr>
        <w:t>עמיר פרץ (עם אחד):</w:t>
      </w:r>
    </w:p>
    <w:p w14:paraId="4D4E93A8" w14:textId="77777777" w:rsidR="00000000" w:rsidRDefault="0003559D">
      <w:pPr>
        <w:pStyle w:val="a0"/>
        <w:rPr>
          <w:rtl/>
        </w:rPr>
      </w:pPr>
    </w:p>
    <w:p w14:paraId="5A836208" w14:textId="77777777" w:rsidR="00000000" w:rsidRDefault="0003559D">
      <w:pPr>
        <w:pStyle w:val="a0"/>
        <w:rPr>
          <w:rFonts w:hint="cs"/>
          <w:rtl/>
        </w:rPr>
      </w:pPr>
      <w:r>
        <w:rPr>
          <w:rFonts w:hint="cs"/>
          <w:rtl/>
        </w:rPr>
        <w:t>תצטרכו לקנות חינוך לאחר-הצהריים. מי שירצה חינוך ביום שישי, יקנה תעודת ביטוח ג'. חביבי, נסתובב פה עם פו</w:t>
      </w:r>
      <w:r>
        <w:rPr>
          <w:rFonts w:hint="cs"/>
          <w:rtl/>
        </w:rPr>
        <w:t>ליסות. אתם מכירים את הארנקים האלה שקונים כדי למלא כרטיסי אשראי? בישראל זה לא יספיק. גם אם יש שם מקום לשישה כרטיסים, זה לא יספיק, כי בישראל צריך מנה כפולה. יהיו לך מלא מלא כרטיסים של משלים חינוך, משלים בריאות, משלים רווחה, משלים שירותים, הכול יהיה משלים פה.</w:t>
      </w:r>
      <w:r>
        <w:rPr>
          <w:rFonts w:hint="cs"/>
          <w:rtl/>
        </w:rPr>
        <w:t xml:space="preserve"> </w:t>
      </w:r>
    </w:p>
    <w:p w14:paraId="7D54AA1D" w14:textId="77777777" w:rsidR="00000000" w:rsidRDefault="0003559D">
      <w:pPr>
        <w:pStyle w:val="a0"/>
        <w:rPr>
          <w:rFonts w:hint="cs"/>
          <w:rtl/>
        </w:rPr>
      </w:pPr>
    </w:p>
    <w:p w14:paraId="340F193D" w14:textId="77777777" w:rsidR="00000000" w:rsidRDefault="0003559D">
      <w:pPr>
        <w:pStyle w:val="a0"/>
        <w:rPr>
          <w:rFonts w:hint="cs"/>
          <w:rtl/>
        </w:rPr>
      </w:pPr>
      <w:r>
        <w:rPr>
          <w:rFonts w:hint="cs"/>
          <w:rtl/>
        </w:rPr>
        <w:t xml:space="preserve">המדינה, באופן שיטתי - ועל זה הוויכוח האמיתי, על תפיסת העולם - משתחררת מהמחויבות שלה כלפי האזרח, צעד אחר צעד אחר צעד, והיא עוטפת את זה ברפורמות, שייתכן שהן חשובות, אבל גם רפורמות חשובות חייבות להתבצע בשיתוף פעולה. </w:t>
      </w:r>
    </w:p>
    <w:p w14:paraId="424818FE" w14:textId="77777777" w:rsidR="00000000" w:rsidRDefault="0003559D">
      <w:pPr>
        <w:pStyle w:val="a0"/>
        <w:rPr>
          <w:rFonts w:hint="cs"/>
          <w:rtl/>
        </w:rPr>
      </w:pPr>
    </w:p>
    <w:p w14:paraId="62F3AE53" w14:textId="77777777" w:rsidR="00000000" w:rsidRDefault="0003559D">
      <w:pPr>
        <w:pStyle w:val="a0"/>
        <w:rPr>
          <w:rFonts w:hint="cs"/>
          <w:rtl/>
        </w:rPr>
      </w:pPr>
      <w:r>
        <w:rPr>
          <w:rFonts w:hint="cs"/>
          <w:rtl/>
        </w:rPr>
        <w:t>אני לא יודע איפה שר האוצר היום - ששר ה</w:t>
      </w:r>
      <w:r>
        <w:rPr>
          <w:rFonts w:hint="cs"/>
          <w:rtl/>
        </w:rPr>
        <w:t xml:space="preserve">אוצר יבוא. את מודל אירלנד ששר האוצר רוצה, אני מתכוון להפוך לחלק מהבית הזה. יום יום אני אזכיר לו את אירלנד, כי אני פגשתי את האירים, והם אומרים: הכול בשיתוף פעולה, גם בחינוך, גם ברווחה. </w:t>
      </w:r>
    </w:p>
    <w:p w14:paraId="39738F21" w14:textId="77777777" w:rsidR="00000000" w:rsidRDefault="0003559D">
      <w:pPr>
        <w:pStyle w:val="a0"/>
        <w:rPr>
          <w:rFonts w:hint="cs"/>
          <w:rtl/>
        </w:rPr>
      </w:pPr>
    </w:p>
    <w:p w14:paraId="2146AAD3" w14:textId="77777777" w:rsidR="00000000" w:rsidRDefault="0003559D">
      <w:pPr>
        <w:pStyle w:val="a0"/>
        <w:rPr>
          <w:rFonts w:hint="cs"/>
          <w:rtl/>
        </w:rPr>
      </w:pPr>
      <w:r>
        <w:rPr>
          <w:rFonts w:hint="cs"/>
          <w:rtl/>
        </w:rPr>
        <w:t>אני קורא לשרת החינוך להיפגש עם ארגוני המורים, לדבר אתם ולהגיע אתם להסכ</w:t>
      </w:r>
      <w:r>
        <w:rPr>
          <w:rFonts w:hint="cs"/>
          <w:rtl/>
        </w:rPr>
        <w:t xml:space="preserve">מות. אני קורא לשרת החינוך ולשלטון המקומי להיפגש מייד עם ההסתדרות ולהגיע להסכמות כדי להימנע מהשביתה המיותרת הזאת, שמתבצעת כשהעובדות האלה בחינוך המיוחד בוכות ושובתות. תודה. </w:t>
      </w:r>
    </w:p>
    <w:p w14:paraId="2F141F38" w14:textId="77777777" w:rsidR="00000000" w:rsidRDefault="0003559D">
      <w:pPr>
        <w:pStyle w:val="a0"/>
        <w:rPr>
          <w:rFonts w:hint="cs"/>
          <w:rtl/>
        </w:rPr>
      </w:pPr>
    </w:p>
    <w:p w14:paraId="31FE7485" w14:textId="77777777" w:rsidR="00000000" w:rsidRDefault="0003559D">
      <w:pPr>
        <w:pStyle w:val="af1"/>
        <w:rPr>
          <w:rtl/>
        </w:rPr>
      </w:pPr>
    </w:p>
    <w:p w14:paraId="09C8EF9B" w14:textId="77777777" w:rsidR="00000000" w:rsidRDefault="0003559D">
      <w:pPr>
        <w:pStyle w:val="af1"/>
        <w:rPr>
          <w:rtl/>
        </w:rPr>
      </w:pPr>
      <w:r>
        <w:rPr>
          <w:rtl/>
        </w:rPr>
        <w:t>היו"ר ראובן ריבלין:</w:t>
      </w:r>
    </w:p>
    <w:p w14:paraId="7C9CC640" w14:textId="77777777" w:rsidR="00000000" w:rsidRDefault="0003559D">
      <w:pPr>
        <w:pStyle w:val="a0"/>
        <w:rPr>
          <w:rtl/>
        </w:rPr>
      </w:pPr>
    </w:p>
    <w:p w14:paraId="256E8741" w14:textId="77777777" w:rsidR="00000000" w:rsidRDefault="0003559D">
      <w:pPr>
        <w:pStyle w:val="a0"/>
        <w:rPr>
          <w:rFonts w:hint="cs"/>
          <w:rtl/>
        </w:rPr>
      </w:pPr>
      <w:r>
        <w:rPr>
          <w:rFonts w:hint="cs"/>
          <w:rtl/>
        </w:rPr>
        <w:t xml:space="preserve">תודה לחבר הכנסת פרץ. </w:t>
      </w:r>
    </w:p>
    <w:p w14:paraId="1C4781C9" w14:textId="77777777" w:rsidR="00000000" w:rsidRDefault="0003559D">
      <w:pPr>
        <w:pStyle w:val="a0"/>
        <w:rPr>
          <w:rFonts w:hint="cs"/>
          <w:rtl/>
        </w:rPr>
      </w:pPr>
    </w:p>
    <w:p w14:paraId="7E4AC632" w14:textId="77777777" w:rsidR="00000000" w:rsidRDefault="0003559D">
      <w:pPr>
        <w:pStyle w:val="a0"/>
        <w:rPr>
          <w:rFonts w:hint="cs"/>
          <w:rtl/>
        </w:rPr>
      </w:pPr>
      <w:r>
        <w:rPr>
          <w:rFonts w:hint="cs"/>
          <w:rtl/>
        </w:rPr>
        <w:t>צריך להעלות על נס את העובדות הנפלאות ב</w:t>
      </w:r>
      <w:r>
        <w:rPr>
          <w:rFonts w:hint="cs"/>
          <w:rtl/>
        </w:rPr>
        <w:t xml:space="preserve">חינוך המיוחד, שהדאגה העיקרית שלהן, לפני הבית שלהן, היא לילדים חסרי הישע האלה. </w:t>
      </w:r>
    </w:p>
    <w:p w14:paraId="15A265A0" w14:textId="77777777" w:rsidR="00000000" w:rsidRDefault="0003559D">
      <w:pPr>
        <w:pStyle w:val="a0"/>
        <w:rPr>
          <w:rFonts w:hint="cs"/>
          <w:rtl/>
        </w:rPr>
      </w:pPr>
    </w:p>
    <w:p w14:paraId="12216F8A" w14:textId="77777777" w:rsidR="00000000" w:rsidRDefault="0003559D">
      <w:pPr>
        <w:pStyle w:val="a0"/>
        <w:rPr>
          <w:rFonts w:hint="cs"/>
          <w:rtl/>
        </w:rPr>
      </w:pPr>
      <w:r>
        <w:rPr>
          <w:rFonts w:hint="cs"/>
          <w:rtl/>
        </w:rPr>
        <w:t xml:space="preserve">חבר הכנסת אהוד יתום, בבקשה. רבותי חברי הכנסת, אחריו </w:t>
      </w:r>
      <w:r>
        <w:rPr>
          <w:rtl/>
        </w:rPr>
        <w:t>–</w:t>
      </w:r>
      <w:r>
        <w:rPr>
          <w:rFonts w:hint="cs"/>
          <w:rtl/>
        </w:rPr>
        <w:t xml:space="preserve"> חברת הכנסת אילנה כהן וחבר הכנסת אורי אריאל, שירד לוועדת החינוך והתרבות וביקש להודיע מראש על דחייה. הוא הדין לגבי חבר הכנסת</w:t>
      </w:r>
      <w:r>
        <w:rPr>
          <w:rFonts w:hint="cs"/>
          <w:rtl/>
        </w:rPr>
        <w:t xml:space="preserve"> מגלי והבה, שגם הוא הלך להצביע וביקש מראש. אבל זה, כמובן, אחרי שחבר הכנסת פינס, שנמצא פה כל הזמן, ידבר. הוא בא על-פי הרשימה הרצה. הבא אחריו </w:t>
      </w:r>
      <w:r>
        <w:rPr>
          <w:rtl/>
        </w:rPr>
        <w:t>–</w:t>
      </w:r>
      <w:r>
        <w:rPr>
          <w:rFonts w:hint="cs"/>
          <w:rtl/>
        </w:rPr>
        <w:t xml:space="preserve"> חבר הכנסת אופיר פינס. </w:t>
      </w:r>
    </w:p>
    <w:p w14:paraId="27C0AE64" w14:textId="77777777" w:rsidR="00000000" w:rsidRDefault="0003559D">
      <w:pPr>
        <w:pStyle w:val="a0"/>
        <w:rPr>
          <w:rFonts w:hint="cs"/>
          <w:rtl/>
        </w:rPr>
      </w:pPr>
    </w:p>
    <w:p w14:paraId="25EF0114" w14:textId="77777777" w:rsidR="00000000" w:rsidRDefault="0003559D">
      <w:pPr>
        <w:pStyle w:val="a"/>
        <w:rPr>
          <w:rtl/>
        </w:rPr>
      </w:pPr>
      <w:bookmarkStart w:id="114" w:name="FS000001032T31_08_2004_12_38_59"/>
      <w:bookmarkStart w:id="115" w:name="_Toc90824980"/>
      <w:bookmarkEnd w:id="114"/>
      <w:r>
        <w:rPr>
          <w:rFonts w:hint="eastAsia"/>
          <w:rtl/>
        </w:rPr>
        <w:t>אהוד</w:t>
      </w:r>
      <w:r>
        <w:rPr>
          <w:rtl/>
        </w:rPr>
        <w:t xml:space="preserve"> יתום (הליכוד):</w:t>
      </w:r>
      <w:bookmarkEnd w:id="115"/>
    </w:p>
    <w:p w14:paraId="5D09326F" w14:textId="77777777" w:rsidR="00000000" w:rsidRDefault="0003559D">
      <w:pPr>
        <w:pStyle w:val="a0"/>
        <w:rPr>
          <w:rFonts w:hint="cs"/>
          <w:rtl/>
        </w:rPr>
      </w:pPr>
    </w:p>
    <w:p w14:paraId="44E0A1D1" w14:textId="77777777" w:rsidR="00000000" w:rsidRDefault="0003559D">
      <w:pPr>
        <w:pStyle w:val="a0"/>
        <w:rPr>
          <w:rFonts w:hint="cs"/>
          <w:rtl/>
        </w:rPr>
      </w:pPr>
      <w:r>
        <w:rPr>
          <w:rFonts w:hint="cs"/>
          <w:rtl/>
        </w:rPr>
        <w:t>אדוני היושב-ראש, חברי חברי הכנסת, יצא לי במקרה לדבר אחרי חברי עמיר פר</w:t>
      </w:r>
      <w:r>
        <w:rPr>
          <w:rFonts w:hint="cs"/>
          <w:rtl/>
        </w:rPr>
        <w:t xml:space="preserve">ץ. עמיר, זה יום שמח, לא יום עצוב. זה יום שמח שבו יוצאים למעלה מ-1.5 מיליון תלמידים ללימודים, החל מגני-הילדים, הפעוטונים, ועד ללימודים הגבוהים. זה יום שמח לילדים, זה יום שמח להורים, זה יום שמח למורים, זה יום שמחה וששון. </w:t>
      </w:r>
    </w:p>
    <w:p w14:paraId="78ACB26D" w14:textId="77777777" w:rsidR="00000000" w:rsidRDefault="0003559D">
      <w:pPr>
        <w:pStyle w:val="a0"/>
        <w:rPr>
          <w:rFonts w:hint="cs"/>
          <w:rtl/>
        </w:rPr>
      </w:pPr>
    </w:p>
    <w:p w14:paraId="14460832" w14:textId="77777777" w:rsidR="00000000" w:rsidRDefault="0003559D">
      <w:pPr>
        <w:pStyle w:val="a0"/>
        <w:rPr>
          <w:rFonts w:hint="cs"/>
          <w:rtl/>
        </w:rPr>
      </w:pPr>
      <w:r>
        <w:rPr>
          <w:rFonts w:hint="cs"/>
          <w:rtl/>
        </w:rPr>
        <w:t>לשמוע אותך אומר שזה יום עצוב? תאר ל</w:t>
      </w:r>
      <w:r>
        <w:rPr>
          <w:rFonts w:hint="cs"/>
          <w:rtl/>
        </w:rPr>
        <w:t>ך מה המסר שאתה מעביר לאותם ילדים שמחר יוצאים עם הילקוטים שלהם - - -</w:t>
      </w:r>
    </w:p>
    <w:p w14:paraId="5DB51EBC" w14:textId="77777777" w:rsidR="00000000" w:rsidRDefault="0003559D">
      <w:pPr>
        <w:pStyle w:val="a0"/>
        <w:rPr>
          <w:rFonts w:hint="cs"/>
          <w:rtl/>
        </w:rPr>
      </w:pPr>
    </w:p>
    <w:p w14:paraId="0868F176" w14:textId="77777777" w:rsidR="00000000" w:rsidRDefault="0003559D">
      <w:pPr>
        <w:pStyle w:val="af0"/>
        <w:rPr>
          <w:rtl/>
        </w:rPr>
      </w:pPr>
      <w:r>
        <w:rPr>
          <w:rFonts w:hint="eastAsia"/>
          <w:rtl/>
        </w:rPr>
        <w:t>חיים</w:t>
      </w:r>
      <w:r>
        <w:rPr>
          <w:rtl/>
        </w:rPr>
        <w:t xml:space="preserve"> אורון (יחד):</w:t>
      </w:r>
    </w:p>
    <w:p w14:paraId="3D03E334" w14:textId="77777777" w:rsidR="00000000" w:rsidRDefault="0003559D">
      <w:pPr>
        <w:pStyle w:val="a0"/>
        <w:rPr>
          <w:rFonts w:hint="cs"/>
          <w:rtl/>
        </w:rPr>
      </w:pPr>
    </w:p>
    <w:p w14:paraId="59302997" w14:textId="77777777" w:rsidR="00000000" w:rsidRDefault="0003559D">
      <w:pPr>
        <w:pStyle w:val="a0"/>
        <w:rPr>
          <w:rFonts w:hint="cs"/>
          <w:rtl/>
        </w:rPr>
      </w:pPr>
      <w:r>
        <w:rPr>
          <w:rFonts w:hint="cs"/>
          <w:rtl/>
        </w:rPr>
        <w:t xml:space="preserve">אתה יכול לקבל גם את האצבעות שלי לצבוט את הלחיים עוד. הן יהיו יותר סמוקות, אבל זה יום עצוב. </w:t>
      </w:r>
    </w:p>
    <w:p w14:paraId="27B86EAF" w14:textId="77777777" w:rsidR="00000000" w:rsidRDefault="0003559D">
      <w:pPr>
        <w:pStyle w:val="a0"/>
        <w:rPr>
          <w:rFonts w:hint="cs"/>
          <w:rtl/>
        </w:rPr>
      </w:pPr>
    </w:p>
    <w:p w14:paraId="697AE778" w14:textId="77777777" w:rsidR="00000000" w:rsidRDefault="0003559D">
      <w:pPr>
        <w:pStyle w:val="-"/>
        <w:rPr>
          <w:rtl/>
        </w:rPr>
      </w:pPr>
      <w:bookmarkStart w:id="116" w:name="FS000001032T31_08_2004_12_39_52C"/>
      <w:bookmarkEnd w:id="116"/>
      <w:r>
        <w:rPr>
          <w:rtl/>
        </w:rPr>
        <w:t>אהוד יתום (הליכוד):</w:t>
      </w:r>
    </w:p>
    <w:p w14:paraId="2B0ED3C4" w14:textId="77777777" w:rsidR="00000000" w:rsidRDefault="0003559D">
      <w:pPr>
        <w:pStyle w:val="a0"/>
        <w:rPr>
          <w:rtl/>
        </w:rPr>
      </w:pPr>
    </w:p>
    <w:p w14:paraId="72DED2A1" w14:textId="77777777" w:rsidR="00000000" w:rsidRDefault="0003559D">
      <w:pPr>
        <w:pStyle w:val="a0"/>
        <w:rPr>
          <w:rFonts w:hint="cs"/>
          <w:rtl/>
        </w:rPr>
      </w:pPr>
      <w:r>
        <w:rPr>
          <w:rFonts w:hint="cs"/>
          <w:rtl/>
        </w:rPr>
        <w:t xml:space="preserve">תהיה לך הזדמנות לדבר. זה יום שמח. אתם יכולים להתלוצץ. </w:t>
      </w:r>
      <w:r>
        <w:rPr>
          <w:rFonts w:hint="cs"/>
          <w:rtl/>
        </w:rPr>
        <w:t xml:space="preserve">תמשיכו בדרך הזאת וגם תעודדו את השביתות. עומד פה חבר הכנסת הרצוג ומעודד את השביתות, במקום - ואני מקבל את מה שאתה אומר </w:t>
      </w:r>
      <w:r>
        <w:rPr>
          <w:rtl/>
        </w:rPr>
        <w:t>–</w:t>
      </w:r>
      <w:r>
        <w:rPr>
          <w:rFonts w:hint="cs"/>
          <w:rtl/>
        </w:rPr>
        <w:t xml:space="preserve"> שישבו עד שיצא עשן לבן ולא תהיה שביתה בישראל. אתם עומדים פה ובעליצות הדעת מעודדים את השביתות. איזה מין דבר זה, אני פשוט לא מבין, לא מבין ו</w:t>
      </w:r>
      <w:r>
        <w:rPr>
          <w:rFonts w:hint="cs"/>
          <w:rtl/>
        </w:rPr>
        <w:t xml:space="preserve">לא מאמין למשמע אוזני, אדוני היושב-ראש. לעודד שביתה, ועוד של החינוך המיוחד? אני משוכנע - - - </w:t>
      </w:r>
    </w:p>
    <w:p w14:paraId="69434ED1" w14:textId="77777777" w:rsidR="00000000" w:rsidRDefault="0003559D">
      <w:pPr>
        <w:pStyle w:val="a0"/>
        <w:rPr>
          <w:rFonts w:hint="cs"/>
          <w:rtl/>
        </w:rPr>
      </w:pPr>
    </w:p>
    <w:p w14:paraId="56338A28" w14:textId="77777777" w:rsidR="00000000" w:rsidRDefault="0003559D">
      <w:pPr>
        <w:pStyle w:val="af0"/>
        <w:rPr>
          <w:rtl/>
        </w:rPr>
      </w:pPr>
      <w:r>
        <w:rPr>
          <w:rFonts w:hint="eastAsia"/>
          <w:rtl/>
        </w:rPr>
        <w:t>אילנה</w:t>
      </w:r>
      <w:r>
        <w:rPr>
          <w:rtl/>
        </w:rPr>
        <w:t xml:space="preserve"> כהן (עם אחד):</w:t>
      </w:r>
    </w:p>
    <w:p w14:paraId="1247FF65" w14:textId="77777777" w:rsidR="00000000" w:rsidRDefault="0003559D">
      <w:pPr>
        <w:pStyle w:val="a0"/>
        <w:rPr>
          <w:rFonts w:hint="cs"/>
          <w:rtl/>
        </w:rPr>
      </w:pPr>
    </w:p>
    <w:p w14:paraId="6F1D7784" w14:textId="77777777" w:rsidR="00000000" w:rsidRDefault="0003559D">
      <w:pPr>
        <w:pStyle w:val="a0"/>
        <w:rPr>
          <w:rFonts w:hint="cs"/>
          <w:rtl/>
        </w:rPr>
      </w:pPr>
      <w:r>
        <w:rPr>
          <w:rFonts w:hint="cs"/>
          <w:rtl/>
        </w:rPr>
        <w:t xml:space="preserve">אתה טועה, אני מציעה לך לשאול את מנכ"ל האוצר, ישבנו אתו - - - </w:t>
      </w:r>
    </w:p>
    <w:p w14:paraId="587EFB23" w14:textId="77777777" w:rsidR="00000000" w:rsidRDefault="0003559D">
      <w:pPr>
        <w:pStyle w:val="a0"/>
        <w:rPr>
          <w:rFonts w:hint="cs"/>
          <w:rtl/>
        </w:rPr>
      </w:pPr>
    </w:p>
    <w:p w14:paraId="1A75550B" w14:textId="77777777" w:rsidR="00000000" w:rsidRDefault="0003559D">
      <w:pPr>
        <w:pStyle w:val="af1"/>
        <w:rPr>
          <w:rtl/>
        </w:rPr>
      </w:pPr>
      <w:r>
        <w:rPr>
          <w:rtl/>
        </w:rPr>
        <w:t>היו"ר ראובן ריבלין:</w:t>
      </w:r>
    </w:p>
    <w:p w14:paraId="224C4CFB" w14:textId="77777777" w:rsidR="00000000" w:rsidRDefault="0003559D">
      <w:pPr>
        <w:pStyle w:val="a0"/>
        <w:rPr>
          <w:rtl/>
        </w:rPr>
      </w:pPr>
    </w:p>
    <w:p w14:paraId="643205AF" w14:textId="77777777" w:rsidR="00000000" w:rsidRDefault="0003559D">
      <w:pPr>
        <w:pStyle w:val="a0"/>
        <w:rPr>
          <w:rFonts w:hint="cs"/>
          <w:rtl/>
        </w:rPr>
      </w:pPr>
      <w:r>
        <w:rPr>
          <w:rFonts w:hint="cs"/>
          <w:rtl/>
        </w:rPr>
        <w:t xml:space="preserve">חברת הכנסת כהן, את אחריו. </w:t>
      </w:r>
    </w:p>
    <w:p w14:paraId="6E10F5DE" w14:textId="77777777" w:rsidR="00000000" w:rsidRDefault="0003559D">
      <w:pPr>
        <w:pStyle w:val="a0"/>
        <w:rPr>
          <w:rFonts w:hint="cs"/>
          <w:rtl/>
        </w:rPr>
      </w:pPr>
    </w:p>
    <w:p w14:paraId="1BB54A0D" w14:textId="77777777" w:rsidR="00000000" w:rsidRDefault="0003559D">
      <w:pPr>
        <w:pStyle w:val="-"/>
        <w:rPr>
          <w:rtl/>
        </w:rPr>
      </w:pPr>
      <w:bookmarkStart w:id="117" w:name="FS000001032T31_08_2004_12_41_45C"/>
      <w:bookmarkEnd w:id="117"/>
      <w:r>
        <w:rPr>
          <w:rtl/>
        </w:rPr>
        <w:t>אהוד יתום (הליכוד):</w:t>
      </w:r>
    </w:p>
    <w:p w14:paraId="14E686B4" w14:textId="77777777" w:rsidR="00000000" w:rsidRDefault="0003559D">
      <w:pPr>
        <w:pStyle w:val="a0"/>
        <w:rPr>
          <w:rtl/>
        </w:rPr>
      </w:pPr>
    </w:p>
    <w:p w14:paraId="6ACA60C9" w14:textId="77777777" w:rsidR="00000000" w:rsidRDefault="0003559D">
      <w:pPr>
        <w:pStyle w:val="a0"/>
        <w:rPr>
          <w:rFonts w:hint="cs"/>
          <w:rtl/>
        </w:rPr>
      </w:pPr>
      <w:r>
        <w:rPr>
          <w:rFonts w:hint="cs"/>
          <w:rtl/>
        </w:rPr>
        <w:t>גברתי וח</w:t>
      </w:r>
      <w:r>
        <w:rPr>
          <w:rFonts w:hint="cs"/>
          <w:rtl/>
        </w:rPr>
        <w:t xml:space="preserve">ברתי אילנה כהן, תהיה לך הזדמנות לדבר. חשבתי שאדבר בסנדוויץ' בין עמיר לבינך, אבל אופיר פינס ידבר לפני - - - </w:t>
      </w:r>
    </w:p>
    <w:p w14:paraId="70EFDE1A" w14:textId="77777777" w:rsidR="00000000" w:rsidRDefault="0003559D">
      <w:pPr>
        <w:pStyle w:val="a0"/>
        <w:rPr>
          <w:rFonts w:hint="cs"/>
          <w:rtl/>
        </w:rPr>
      </w:pPr>
    </w:p>
    <w:p w14:paraId="3D28789E" w14:textId="77777777" w:rsidR="00000000" w:rsidRDefault="0003559D">
      <w:pPr>
        <w:pStyle w:val="af1"/>
        <w:rPr>
          <w:rtl/>
        </w:rPr>
      </w:pPr>
      <w:r>
        <w:rPr>
          <w:rtl/>
        </w:rPr>
        <w:t>היו"ר ראובן ריבלין:</w:t>
      </w:r>
    </w:p>
    <w:p w14:paraId="54A811E6" w14:textId="77777777" w:rsidR="00000000" w:rsidRDefault="0003559D">
      <w:pPr>
        <w:pStyle w:val="a0"/>
        <w:rPr>
          <w:rtl/>
        </w:rPr>
      </w:pPr>
    </w:p>
    <w:p w14:paraId="4EC38FDA" w14:textId="77777777" w:rsidR="00000000" w:rsidRDefault="0003559D">
      <w:pPr>
        <w:pStyle w:val="a0"/>
        <w:rPr>
          <w:rFonts w:hint="cs"/>
          <w:rtl/>
        </w:rPr>
      </w:pPr>
      <w:r>
        <w:rPr>
          <w:rFonts w:hint="cs"/>
          <w:rtl/>
        </w:rPr>
        <w:t xml:space="preserve">לא, לא, חברת הכנסת כהן, ואחריה - חבר הכנסת פינס. </w:t>
      </w:r>
    </w:p>
    <w:p w14:paraId="3F727C3B" w14:textId="77777777" w:rsidR="00000000" w:rsidRDefault="0003559D">
      <w:pPr>
        <w:pStyle w:val="a0"/>
        <w:rPr>
          <w:rFonts w:hint="cs"/>
          <w:rtl/>
        </w:rPr>
      </w:pPr>
    </w:p>
    <w:p w14:paraId="2614BBB3" w14:textId="77777777" w:rsidR="00000000" w:rsidRDefault="0003559D">
      <w:pPr>
        <w:pStyle w:val="-"/>
        <w:rPr>
          <w:rtl/>
        </w:rPr>
      </w:pPr>
      <w:bookmarkStart w:id="118" w:name="FS000001032T31_08_2004_13_06_02"/>
      <w:bookmarkEnd w:id="118"/>
      <w:r>
        <w:rPr>
          <w:rFonts w:hint="eastAsia"/>
          <w:rtl/>
        </w:rPr>
        <w:t>אהוד</w:t>
      </w:r>
      <w:r>
        <w:rPr>
          <w:rtl/>
        </w:rPr>
        <w:t xml:space="preserve"> יתום (הליכוד):</w:t>
      </w:r>
    </w:p>
    <w:p w14:paraId="04719AD2" w14:textId="77777777" w:rsidR="00000000" w:rsidRDefault="0003559D">
      <w:pPr>
        <w:pStyle w:val="a0"/>
        <w:rPr>
          <w:rFonts w:hint="cs"/>
          <w:rtl/>
        </w:rPr>
      </w:pPr>
    </w:p>
    <w:p w14:paraId="154D2722" w14:textId="77777777" w:rsidR="00000000" w:rsidRDefault="0003559D">
      <w:pPr>
        <w:pStyle w:val="a0"/>
        <w:rPr>
          <w:rFonts w:hint="cs"/>
          <w:rtl/>
        </w:rPr>
      </w:pPr>
      <w:r>
        <w:rPr>
          <w:rFonts w:hint="cs"/>
          <w:rtl/>
        </w:rPr>
        <w:t>מאה אחוז, אז אני אדבר בסנדוויץ' בין שניכם ואני אשמח לש</w:t>
      </w:r>
      <w:r>
        <w:rPr>
          <w:rFonts w:hint="cs"/>
          <w:rtl/>
        </w:rPr>
        <w:t xml:space="preserve">מוע תיקונים ולא דרבון של השביתה הקלוקלת הזאת, גם אם מצבן של הרשויות המקומיות בכי רע. לא על גבם, אדוני היושב-ראש. זה פשוט בלתי נתפס, ומכאן צריכה לצאת קריאה מאוחדת של הכנסת ביום כזה, שלשמו התכנסנו כאן, ערב פתיחת שנת הלימודים, ערב ראש השנה. </w:t>
      </w:r>
    </w:p>
    <w:p w14:paraId="4BE309B5" w14:textId="77777777" w:rsidR="00000000" w:rsidRDefault="0003559D">
      <w:pPr>
        <w:pStyle w:val="a0"/>
        <w:rPr>
          <w:rFonts w:hint="cs"/>
          <w:rtl/>
        </w:rPr>
      </w:pPr>
    </w:p>
    <w:p w14:paraId="5FF85419" w14:textId="77777777" w:rsidR="00000000" w:rsidRDefault="0003559D">
      <w:pPr>
        <w:pStyle w:val="a0"/>
        <w:rPr>
          <w:rFonts w:hint="cs"/>
          <w:rtl/>
        </w:rPr>
      </w:pPr>
      <w:r>
        <w:rPr>
          <w:rFonts w:hint="cs"/>
          <w:rtl/>
        </w:rPr>
        <w:t>הרי ממה נפשנו? ב</w:t>
      </w:r>
      <w:r>
        <w:rPr>
          <w:rFonts w:hint="cs"/>
          <w:rtl/>
        </w:rPr>
        <w:t xml:space="preserve">מצב שבו הילדים האלה, בניגוד לחבריהם, לא יצאו מחר עם הילקוטים ללימודים, ילקוטים שכל אם ואב וסבתא וסבא קנו לאותם תלמידים - יש לקרוא לחידוש היצירה המופלאה הזאת שנקראת חינוך. </w:t>
      </w:r>
    </w:p>
    <w:p w14:paraId="54BF19C6" w14:textId="77777777" w:rsidR="00000000" w:rsidRDefault="0003559D">
      <w:pPr>
        <w:pStyle w:val="a0"/>
        <w:rPr>
          <w:rFonts w:hint="cs"/>
          <w:rtl/>
        </w:rPr>
      </w:pPr>
    </w:p>
    <w:p w14:paraId="424CA0D7" w14:textId="77777777" w:rsidR="00000000" w:rsidRDefault="0003559D">
      <w:pPr>
        <w:pStyle w:val="a0"/>
        <w:rPr>
          <w:rtl/>
        </w:rPr>
      </w:pPr>
      <w:r>
        <w:rPr>
          <w:rFonts w:hint="cs"/>
          <w:rtl/>
        </w:rPr>
        <w:t>במשך שנים אנחנו דוגלים ברפורמה. אני בצניעותי אומר לכם, גם אני בעל תעודת הוראה, באמת</w:t>
      </w:r>
      <w:r>
        <w:rPr>
          <w:rFonts w:hint="cs"/>
          <w:rtl/>
        </w:rPr>
        <w:t xml:space="preserve"> רציתי ושאפתי להיות מורה בישראל, זה דבר חשוב מאין כמוהו, ערכים נפלאים שיכולים להטמיע בחברה כזאת. איזה מין דבר זה לעמוד כאן ולהטיף נגד האוצר, נגד החינוך, נגד הרפורמה, נגד דוח ועדת-דברת, נגד כל הדברים האלה, כאשר אנחנו באמת מתכוונים - - -   </w:t>
      </w:r>
    </w:p>
    <w:p w14:paraId="10C31EC4" w14:textId="77777777" w:rsidR="00000000" w:rsidRDefault="0003559D">
      <w:pPr>
        <w:pStyle w:val="a0"/>
        <w:rPr>
          <w:rtl/>
        </w:rPr>
      </w:pPr>
    </w:p>
    <w:p w14:paraId="288003B2" w14:textId="77777777" w:rsidR="00000000" w:rsidRDefault="0003559D">
      <w:pPr>
        <w:pStyle w:val="a0"/>
        <w:rPr>
          <w:rFonts w:hint="cs"/>
          <w:rtl/>
        </w:rPr>
      </w:pPr>
      <w:r>
        <w:rPr>
          <w:rFonts w:hint="cs"/>
          <w:rtl/>
        </w:rPr>
        <w:t>אני תמה בנפשי לד</w:t>
      </w:r>
      <w:r>
        <w:rPr>
          <w:rFonts w:hint="cs"/>
          <w:rtl/>
        </w:rPr>
        <w:t>עת, אם ההצעה הזאת היתה באה מכיוון מפלגת העבודה, אדוני היושב-ראש, האם הם היו מתאגדים כולם יחד ואומרים, לא יום לימודים ארוך, יום שישי זה יום חשוב לחינוך הישראלי, צריך לדבר בו על הקרן הקיימת ועל קדושת השבת, דברים שהם מאוד חשובים, אבל אפשר לעשות את זה גם בלימו</w:t>
      </w:r>
      <w:r>
        <w:rPr>
          <w:rFonts w:hint="cs"/>
          <w:rtl/>
        </w:rPr>
        <w:t xml:space="preserve">די העשרה, אפשר לעשות את זה גם ביום חמישי ואפשר ליצור מצב שבו אנחנו דוגלים ביום חינוך ארוך, גם ביום חינוך ארוך, גם בהעשרה ועוד הרבה מאוד חינוך ואופטימיות לעם הזה. </w:t>
      </w:r>
    </w:p>
    <w:p w14:paraId="521A89DF" w14:textId="77777777" w:rsidR="00000000" w:rsidRDefault="0003559D">
      <w:pPr>
        <w:pStyle w:val="a0"/>
        <w:rPr>
          <w:rFonts w:hint="cs"/>
          <w:rtl/>
        </w:rPr>
      </w:pPr>
    </w:p>
    <w:p w14:paraId="5F28116B" w14:textId="77777777" w:rsidR="00000000" w:rsidRDefault="0003559D">
      <w:pPr>
        <w:pStyle w:val="af0"/>
        <w:rPr>
          <w:rtl/>
        </w:rPr>
      </w:pPr>
      <w:r>
        <w:rPr>
          <w:rFonts w:hint="eastAsia"/>
          <w:rtl/>
        </w:rPr>
        <w:t>יולי</w:t>
      </w:r>
      <w:r>
        <w:rPr>
          <w:rtl/>
        </w:rPr>
        <w:t xml:space="preserve"> תמיר (העבודה-מימד):</w:t>
      </w:r>
    </w:p>
    <w:p w14:paraId="1F3114CF" w14:textId="77777777" w:rsidR="00000000" w:rsidRDefault="0003559D">
      <w:pPr>
        <w:pStyle w:val="a0"/>
        <w:rPr>
          <w:rFonts w:hint="cs"/>
          <w:rtl/>
        </w:rPr>
      </w:pPr>
    </w:p>
    <w:p w14:paraId="38F801FF" w14:textId="77777777" w:rsidR="00000000" w:rsidRDefault="0003559D">
      <w:pPr>
        <w:pStyle w:val="a0"/>
        <w:rPr>
          <w:rtl/>
        </w:rPr>
      </w:pPr>
      <w:r>
        <w:rPr>
          <w:rFonts w:hint="cs"/>
          <w:rtl/>
        </w:rPr>
        <w:t>מאיפה יבוא הכסף?</w:t>
      </w:r>
      <w:r>
        <w:rPr>
          <w:rFonts w:hint="cs"/>
        </w:rPr>
        <w:t xml:space="preserve"> </w:t>
      </w:r>
    </w:p>
    <w:p w14:paraId="1D716157" w14:textId="77777777" w:rsidR="00000000" w:rsidRDefault="0003559D">
      <w:pPr>
        <w:pStyle w:val="a0"/>
        <w:rPr>
          <w:rtl/>
        </w:rPr>
      </w:pPr>
    </w:p>
    <w:p w14:paraId="21B007F2" w14:textId="77777777" w:rsidR="00000000" w:rsidRDefault="0003559D">
      <w:pPr>
        <w:pStyle w:val="af1"/>
        <w:rPr>
          <w:rtl/>
        </w:rPr>
      </w:pPr>
      <w:r>
        <w:rPr>
          <w:rtl/>
        </w:rPr>
        <w:t>היו"ר ראובן ריבלין:</w:t>
      </w:r>
    </w:p>
    <w:p w14:paraId="792D915F" w14:textId="77777777" w:rsidR="00000000" w:rsidRDefault="0003559D">
      <w:pPr>
        <w:pStyle w:val="a0"/>
        <w:rPr>
          <w:rtl/>
        </w:rPr>
      </w:pPr>
    </w:p>
    <w:p w14:paraId="642EEE22" w14:textId="77777777" w:rsidR="00000000" w:rsidRDefault="0003559D">
      <w:pPr>
        <w:pStyle w:val="a0"/>
        <w:rPr>
          <w:rFonts w:hint="cs"/>
          <w:rtl/>
        </w:rPr>
      </w:pPr>
      <w:r>
        <w:rPr>
          <w:rFonts w:hint="cs"/>
          <w:rtl/>
        </w:rPr>
        <w:t xml:space="preserve">הוא כבר מסיים, עוד מעט את </w:t>
      </w:r>
      <w:r>
        <w:rPr>
          <w:rFonts w:hint="cs"/>
          <w:rtl/>
        </w:rPr>
        <w:t xml:space="preserve">מדברת. </w:t>
      </w:r>
    </w:p>
    <w:p w14:paraId="77727BAB" w14:textId="77777777" w:rsidR="00000000" w:rsidRDefault="0003559D">
      <w:pPr>
        <w:pStyle w:val="a0"/>
        <w:rPr>
          <w:rFonts w:hint="cs"/>
          <w:rtl/>
        </w:rPr>
      </w:pPr>
    </w:p>
    <w:p w14:paraId="7DFF4FD8" w14:textId="77777777" w:rsidR="00000000" w:rsidRDefault="0003559D">
      <w:pPr>
        <w:pStyle w:val="-"/>
        <w:rPr>
          <w:rtl/>
        </w:rPr>
      </w:pPr>
      <w:bookmarkStart w:id="119" w:name="FS000001032T31_08_2004_12_42_39C"/>
      <w:bookmarkEnd w:id="119"/>
      <w:r>
        <w:rPr>
          <w:rtl/>
        </w:rPr>
        <w:t>אהוד יתום (הליכוד):</w:t>
      </w:r>
    </w:p>
    <w:p w14:paraId="46A71412" w14:textId="77777777" w:rsidR="00000000" w:rsidRDefault="0003559D">
      <w:pPr>
        <w:pStyle w:val="a0"/>
        <w:rPr>
          <w:rtl/>
        </w:rPr>
      </w:pPr>
    </w:p>
    <w:p w14:paraId="12B9C119" w14:textId="77777777" w:rsidR="00000000" w:rsidRDefault="0003559D">
      <w:pPr>
        <w:pStyle w:val="a0"/>
        <w:rPr>
          <w:rFonts w:hint="cs"/>
          <w:rtl/>
        </w:rPr>
      </w:pPr>
      <w:r>
        <w:rPr>
          <w:rFonts w:hint="cs"/>
          <w:rtl/>
        </w:rPr>
        <w:t>מאיפה יבוא כל הכסף? להיפך. רק כסף יצא מהעניין הזה ורק רווחה תצא מהעניין הזה, והאזרחים שלנו, אותם ילדים ותלמידים, יהיו חיילים יותר טובים, יהיו אזרחים יותר טובים וישפיעו על יצירת עתיד טוב יותר למדינה - אולי דבר שאנחנו לא מסוגלים</w:t>
      </w:r>
      <w:r>
        <w:rPr>
          <w:rFonts w:hint="cs"/>
          <w:rtl/>
        </w:rPr>
        <w:t xml:space="preserve"> לעשות, בעוונותינו, גם אם אנחנו חברי כנסת, גם אם אנחנו יושבים כאן ואנחנו מטיפים לשביתות. </w:t>
      </w:r>
    </w:p>
    <w:p w14:paraId="7B31854A" w14:textId="77777777" w:rsidR="00000000" w:rsidRDefault="0003559D">
      <w:pPr>
        <w:pStyle w:val="a0"/>
        <w:rPr>
          <w:rFonts w:hint="cs"/>
          <w:rtl/>
        </w:rPr>
      </w:pPr>
    </w:p>
    <w:p w14:paraId="35D36457" w14:textId="77777777" w:rsidR="00000000" w:rsidRDefault="0003559D">
      <w:pPr>
        <w:pStyle w:val="a0"/>
        <w:rPr>
          <w:rFonts w:hint="cs"/>
          <w:rtl/>
        </w:rPr>
      </w:pPr>
      <w:r>
        <w:rPr>
          <w:rFonts w:hint="cs"/>
          <w:rtl/>
        </w:rPr>
        <w:t>שומו שמים. עמיר פרץ, אתה מנהיג בישראל, אתה יכול לקום ולומר: אין שביתה מחר, תפתרו את הבעיות, יש לכם זמן. אבל למנוע מילדים, עוד מילדי החינוך המיוחד, לצאת מחר ללימודים?</w:t>
      </w:r>
      <w:r>
        <w:rPr>
          <w:rFonts w:hint="cs"/>
          <w:rtl/>
        </w:rPr>
        <w:t xml:space="preserve"> שערורייה, קטסטרופה, אדוני היושב-ראש. </w:t>
      </w:r>
    </w:p>
    <w:p w14:paraId="09BD2C35" w14:textId="77777777" w:rsidR="00000000" w:rsidRDefault="0003559D">
      <w:pPr>
        <w:pStyle w:val="a0"/>
        <w:rPr>
          <w:rFonts w:hint="cs"/>
          <w:rtl/>
        </w:rPr>
      </w:pPr>
    </w:p>
    <w:p w14:paraId="3955B57C" w14:textId="77777777" w:rsidR="00000000" w:rsidRDefault="0003559D">
      <w:pPr>
        <w:pStyle w:val="af1"/>
        <w:rPr>
          <w:rtl/>
        </w:rPr>
      </w:pPr>
      <w:r>
        <w:rPr>
          <w:rtl/>
        </w:rPr>
        <w:t>היו"ר ראובן ריבלין:</w:t>
      </w:r>
    </w:p>
    <w:p w14:paraId="282033C9" w14:textId="77777777" w:rsidR="00000000" w:rsidRDefault="0003559D">
      <w:pPr>
        <w:pStyle w:val="a0"/>
        <w:rPr>
          <w:rtl/>
        </w:rPr>
      </w:pPr>
    </w:p>
    <w:p w14:paraId="766F6269" w14:textId="77777777" w:rsidR="00000000" w:rsidRDefault="0003559D">
      <w:pPr>
        <w:pStyle w:val="a0"/>
        <w:rPr>
          <w:rFonts w:hint="cs"/>
          <w:rtl/>
        </w:rPr>
      </w:pPr>
      <w:r>
        <w:rPr>
          <w:rFonts w:hint="cs"/>
          <w:rtl/>
        </w:rPr>
        <w:t xml:space="preserve">תודה רבה לחבר הכנסת אהוד יתום. מערכת החינוך הפסידה, לפחות אנחנו הרווחנו שאתה פה. </w:t>
      </w:r>
    </w:p>
    <w:p w14:paraId="2A1F3F6C" w14:textId="77777777" w:rsidR="00000000" w:rsidRDefault="0003559D">
      <w:pPr>
        <w:pStyle w:val="a0"/>
        <w:rPr>
          <w:rFonts w:hint="cs"/>
          <w:rtl/>
        </w:rPr>
      </w:pPr>
    </w:p>
    <w:p w14:paraId="0BD0CDA8" w14:textId="77777777" w:rsidR="00000000" w:rsidRDefault="0003559D">
      <w:pPr>
        <w:pStyle w:val="a0"/>
        <w:rPr>
          <w:rFonts w:hint="cs"/>
          <w:rtl/>
        </w:rPr>
      </w:pPr>
      <w:r>
        <w:rPr>
          <w:rFonts w:hint="cs"/>
          <w:rtl/>
        </w:rPr>
        <w:t xml:space="preserve">חברת הכנסת אילנה כהן. הייתי צריך לקרוא לחברת הכנסת תמיר, לא ראיתי אותה פה, אבל היא אחריה. חבר הכנסת פינס אחריה. </w:t>
      </w:r>
    </w:p>
    <w:p w14:paraId="646E5B14" w14:textId="77777777" w:rsidR="00000000" w:rsidRDefault="0003559D">
      <w:pPr>
        <w:pStyle w:val="a0"/>
        <w:rPr>
          <w:rFonts w:hint="cs"/>
          <w:rtl/>
        </w:rPr>
      </w:pPr>
    </w:p>
    <w:p w14:paraId="78A8FF2E" w14:textId="77777777" w:rsidR="00000000" w:rsidRDefault="0003559D">
      <w:pPr>
        <w:pStyle w:val="a"/>
        <w:rPr>
          <w:rtl/>
        </w:rPr>
      </w:pPr>
      <w:bookmarkStart w:id="120" w:name="FS000001063T31_08_2004_12_43_21"/>
      <w:bookmarkStart w:id="121" w:name="_Toc90824981"/>
      <w:bookmarkEnd w:id="120"/>
      <w:r>
        <w:rPr>
          <w:rFonts w:hint="eastAsia"/>
          <w:rtl/>
        </w:rPr>
        <w:t>אילנה</w:t>
      </w:r>
      <w:r>
        <w:rPr>
          <w:rtl/>
        </w:rPr>
        <w:t xml:space="preserve"> כהן (עם אחד):</w:t>
      </w:r>
      <w:bookmarkEnd w:id="121"/>
    </w:p>
    <w:p w14:paraId="06527DA7" w14:textId="77777777" w:rsidR="00000000" w:rsidRDefault="0003559D">
      <w:pPr>
        <w:pStyle w:val="a0"/>
        <w:rPr>
          <w:rFonts w:hint="cs"/>
          <w:rtl/>
        </w:rPr>
      </w:pPr>
    </w:p>
    <w:p w14:paraId="25AB1F8D" w14:textId="77777777" w:rsidR="00000000" w:rsidRDefault="0003559D">
      <w:pPr>
        <w:pStyle w:val="a0"/>
        <w:rPr>
          <w:rFonts w:hint="cs"/>
          <w:rtl/>
        </w:rPr>
      </w:pPr>
      <w:r>
        <w:rPr>
          <w:rFonts w:hint="cs"/>
          <w:rtl/>
        </w:rPr>
        <w:t xml:space="preserve">אדוני היושב-ראש, חברי הכנסת, אני רוצה לענות לך. לבוא ולהאשים פה אנשים שהם בעד שביתה - במקרה עמיר לא היה בארץ - - - </w:t>
      </w:r>
    </w:p>
    <w:p w14:paraId="30E61A52" w14:textId="77777777" w:rsidR="00000000" w:rsidRDefault="0003559D">
      <w:pPr>
        <w:pStyle w:val="a0"/>
        <w:rPr>
          <w:rFonts w:hint="cs"/>
          <w:rtl/>
        </w:rPr>
      </w:pPr>
    </w:p>
    <w:p w14:paraId="068C9B2D" w14:textId="77777777" w:rsidR="00000000" w:rsidRDefault="0003559D">
      <w:pPr>
        <w:pStyle w:val="af1"/>
        <w:rPr>
          <w:rtl/>
        </w:rPr>
      </w:pPr>
      <w:r>
        <w:rPr>
          <w:rtl/>
        </w:rPr>
        <w:t>היו"ר ראובן ריבלין:</w:t>
      </w:r>
    </w:p>
    <w:p w14:paraId="5B29C997" w14:textId="77777777" w:rsidR="00000000" w:rsidRDefault="0003559D">
      <w:pPr>
        <w:pStyle w:val="a0"/>
        <w:rPr>
          <w:rtl/>
        </w:rPr>
      </w:pPr>
    </w:p>
    <w:p w14:paraId="6D278131" w14:textId="77777777" w:rsidR="00000000" w:rsidRDefault="0003559D">
      <w:pPr>
        <w:pStyle w:val="a0"/>
        <w:rPr>
          <w:rFonts w:hint="cs"/>
          <w:rtl/>
        </w:rPr>
      </w:pPr>
      <w:r>
        <w:rPr>
          <w:rFonts w:hint="cs"/>
          <w:rtl/>
        </w:rPr>
        <w:t xml:space="preserve">כשאת אומרת "אני רוצה לענות לך", את מתכוונת לחבר הכנסת אהוד יתום. </w:t>
      </w:r>
    </w:p>
    <w:p w14:paraId="1F941EC0" w14:textId="77777777" w:rsidR="00000000" w:rsidRDefault="0003559D">
      <w:pPr>
        <w:pStyle w:val="a0"/>
        <w:rPr>
          <w:rFonts w:hint="cs"/>
          <w:rtl/>
        </w:rPr>
      </w:pPr>
    </w:p>
    <w:p w14:paraId="106C7F99" w14:textId="77777777" w:rsidR="00000000" w:rsidRDefault="0003559D">
      <w:pPr>
        <w:pStyle w:val="-"/>
        <w:rPr>
          <w:rtl/>
        </w:rPr>
      </w:pPr>
      <w:bookmarkStart w:id="122" w:name="FS000001063T31_08_2004_12_44_00C"/>
      <w:bookmarkEnd w:id="122"/>
      <w:r>
        <w:rPr>
          <w:rtl/>
        </w:rPr>
        <w:t>אילנה כהן (עם אחד):</w:t>
      </w:r>
    </w:p>
    <w:p w14:paraId="2D67CDE0" w14:textId="77777777" w:rsidR="00000000" w:rsidRDefault="0003559D">
      <w:pPr>
        <w:pStyle w:val="a0"/>
        <w:rPr>
          <w:rtl/>
        </w:rPr>
      </w:pPr>
    </w:p>
    <w:p w14:paraId="0251D42F" w14:textId="77777777" w:rsidR="00000000" w:rsidRDefault="0003559D">
      <w:pPr>
        <w:pStyle w:val="a0"/>
        <w:rPr>
          <w:rFonts w:hint="cs"/>
          <w:rtl/>
        </w:rPr>
      </w:pPr>
      <w:r>
        <w:rPr>
          <w:rFonts w:hint="cs"/>
          <w:rtl/>
        </w:rPr>
        <w:t>כן. אני</w:t>
      </w:r>
      <w:r>
        <w:rPr>
          <w:rFonts w:hint="cs"/>
          <w:rtl/>
        </w:rPr>
        <w:t xml:space="preserve"> רוצה להגיד לך, חבר הכנסת יתום, ישבתי יחד עם לאון, שהוא יושב-ראש ועד הרשויות המקומיות, ישבנו עם מנכ"ל משרד האוצר, עם סגן הממונה על אגף התקציבים, פשוט התחננו, אמרו להם: תדחו את הקיצוץ, דווקא לאנשים האלה שמקבלים שכר כזה. ישבו, היו טלפונים, אבל אני רוצה להגיד</w:t>
      </w:r>
      <w:r>
        <w:rPr>
          <w:rFonts w:hint="cs"/>
          <w:rtl/>
        </w:rPr>
        <w:t xml:space="preserve"> לך, האטימות, הרצון להשניא. אמרתי, בשביל מה לכם השביתה הזאת? </w:t>
      </w:r>
    </w:p>
    <w:p w14:paraId="1845BF55" w14:textId="77777777" w:rsidR="00000000" w:rsidRDefault="0003559D">
      <w:pPr>
        <w:pStyle w:val="a0"/>
        <w:rPr>
          <w:rFonts w:hint="cs"/>
          <w:rtl/>
        </w:rPr>
      </w:pPr>
    </w:p>
    <w:p w14:paraId="46C9D275" w14:textId="77777777" w:rsidR="00000000" w:rsidRDefault="0003559D">
      <w:pPr>
        <w:pStyle w:val="a0"/>
        <w:rPr>
          <w:rFonts w:hint="cs"/>
          <w:rtl/>
        </w:rPr>
      </w:pPr>
      <w:r>
        <w:rPr>
          <w:rFonts w:hint="cs"/>
          <w:rtl/>
        </w:rPr>
        <w:t>צריך להבין, את מערכת הבריאות אנחנו לא משביתים, אבל גם כשמשביתים, לא משביתים את הפסיכיאטריה, לא את הגריאטריה, כי אני יודעת שקשה להם מאוד. אז להשתמש דווקא באנשים האלה? אני אומרת, במקום לפנות אל ח</w:t>
      </w:r>
      <w:r>
        <w:rPr>
          <w:rFonts w:hint="cs"/>
          <w:rtl/>
        </w:rPr>
        <w:t>בר הכנסת עמיר פרץ, לפנות אל האוצר, מה יקרה אם ידחו את הקיצוץ הזה של 13%? אמר חבר הכנסת עמיר פרץ נכון, זה לא רק 13%, יבואו ויגידו להם: תקצצו את ה-13%, ואחר כך גם בקיצוץ הכללי, הרי על מה דנים במשא-ומתן, איך לקחת שוב מהעובדים. אנחנו מדברים על הדרך. אם מישהו מ</w:t>
      </w:r>
      <w:r>
        <w:rPr>
          <w:rFonts w:hint="cs"/>
          <w:rtl/>
        </w:rPr>
        <w:t xml:space="preserve">דבר על הדרך, לא כל מערכת החינוך, כל מדינת ישראל תתעשר מ-10%-13% שרוצים לקחת דווקא מהאנשים האומללים האלה. </w:t>
      </w:r>
    </w:p>
    <w:p w14:paraId="479BB449" w14:textId="77777777" w:rsidR="00000000" w:rsidRDefault="0003559D">
      <w:pPr>
        <w:pStyle w:val="a0"/>
        <w:rPr>
          <w:rFonts w:hint="cs"/>
          <w:rtl/>
        </w:rPr>
      </w:pPr>
    </w:p>
    <w:p w14:paraId="3B602FEF" w14:textId="77777777" w:rsidR="00000000" w:rsidRDefault="0003559D">
      <w:pPr>
        <w:pStyle w:val="a0"/>
        <w:rPr>
          <w:rFonts w:hint="cs"/>
          <w:rtl/>
        </w:rPr>
      </w:pPr>
      <w:r>
        <w:rPr>
          <w:rFonts w:hint="cs"/>
          <w:rtl/>
        </w:rPr>
        <w:t>אם רוצים לפתוח את שנת הלימודים כמו שצריך, שישבו כל הלילה - ישבנו ביום ראשון בשבוע שעבר על מנת לנסות למנוע את השביתה הזאת. לא יכול להיות שיגידו פה, שי</w:t>
      </w:r>
      <w:r>
        <w:rPr>
          <w:rFonts w:hint="cs"/>
          <w:rtl/>
        </w:rPr>
        <w:t xml:space="preserve">ש אנשים שמעודדים שביתה. אני לא חושבת שצריכה להיות שביתה. אני אומרת: אל תבטלו אותה, תדחו אותה, תשבו, תדונו. </w:t>
      </w:r>
    </w:p>
    <w:p w14:paraId="741BAE60" w14:textId="77777777" w:rsidR="00000000" w:rsidRDefault="0003559D">
      <w:pPr>
        <w:pStyle w:val="a0"/>
        <w:rPr>
          <w:rFonts w:hint="cs"/>
          <w:rtl/>
        </w:rPr>
      </w:pPr>
    </w:p>
    <w:p w14:paraId="64FD8ECF" w14:textId="77777777" w:rsidR="00000000" w:rsidRDefault="0003559D">
      <w:pPr>
        <w:pStyle w:val="a0"/>
        <w:rPr>
          <w:rFonts w:hint="cs"/>
          <w:rtl/>
        </w:rPr>
      </w:pPr>
      <w:r>
        <w:rPr>
          <w:rFonts w:hint="cs"/>
          <w:rtl/>
        </w:rPr>
        <w:t>כל אדם שמגיע היום חושב שצריך לעשות רפורמה, כי אם הוא לא עושה רפורמה, משהו לא בסדר בראש שלו. אני מדברת על הדרך של עשיית הרפורמה. למשל, המחטף של חמיש</w:t>
      </w:r>
      <w:r>
        <w:rPr>
          <w:rFonts w:hint="cs"/>
          <w:rtl/>
        </w:rPr>
        <w:t xml:space="preserve">ה ימי עבודה. למה לא לדבר קודם עם האנשים, שזה מה שצריך להיות? תארו לכם, במקרה של האחיות, הייתי אומרת, גם אני רוצה סוף שבוע ארוך, גם אני רוצה חמישה ימי עבודה, שישי, שבת, אולי גם יום ראשון. </w:t>
      </w:r>
    </w:p>
    <w:p w14:paraId="6E5C97CD" w14:textId="77777777" w:rsidR="00000000" w:rsidRDefault="0003559D">
      <w:pPr>
        <w:pStyle w:val="a0"/>
        <w:rPr>
          <w:rFonts w:hint="cs"/>
          <w:rtl/>
        </w:rPr>
      </w:pPr>
    </w:p>
    <w:p w14:paraId="7138964B" w14:textId="77777777" w:rsidR="00000000" w:rsidRDefault="0003559D">
      <w:pPr>
        <w:pStyle w:val="af0"/>
        <w:rPr>
          <w:rtl/>
        </w:rPr>
      </w:pPr>
      <w:r>
        <w:rPr>
          <w:rFonts w:hint="eastAsia"/>
          <w:rtl/>
        </w:rPr>
        <w:t>מגלי</w:t>
      </w:r>
      <w:r>
        <w:rPr>
          <w:rtl/>
        </w:rPr>
        <w:t xml:space="preserve"> והבה (הליכוד):</w:t>
      </w:r>
    </w:p>
    <w:p w14:paraId="22EAC125" w14:textId="77777777" w:rsidR="00000000" w:rsidRDefault="0003559D">
      <w:pPr>
        <w:pStyle w:val="a0"/>
        <w:rPr>
          <w:rFonts w:hint="cs"/>
          <w:rtl/>
        </w:rPr>
      </w:pPr>
    </w:p>
    <w:p w14:paraId="230072B3" w14:textId="77777777" w:rsidR="00000000" w:rsidRDefault="0003559D">
      <w:pPr>
        <w:pStyle w:val="a0"/>
        <w:rPr>
          <w:rFonts w:hint="cs"/>
          <w:rtl/>
        </w:rPr>
      </w:pPr>
      <w:r>
        <w:rPr>
          <w:rFonts w:hint="cs"/>
          <w:rtl/>
        </w:rPr>
        <w:t xml:space="preserve">צריך. </w:t>
      </w:r>
    </w:p>
    <w:p w14:paraId="633CF0BA" w14:textId="77777777" w:rsidR="00000000" w:rsidRDefault="0003559D">
      <w:pPr>
        <w:pStyle w:val="a0"/>
        <w:rPr>
          <w:rFonts w:hint="cs"/>
          <w:rtl/>
        </w:rPr>
      </w:pPr>
    </w:p>
    <w:p w14:paraId="33EBF626" w14:textId="77777777" w:rsidR="00000000" w:rsidRDefault="0003559D">
      <w:pPr>
        <w:pStyle w:val="-"/>
        <w:rPr>
          <w:rtl/>
        </w:rPr>
      </w:pPr>
      <w:bookmarkStart w:id="123" w:name="FS000001063T31_08_2004_13_21_12"/>
      <w:bookmarkEnd w:id="123"/>
      <w:r>
        <w:rPr>
          <w:rFonts w:hint="eastAsia"/>
          <w:rtl/>
        </w:rPr>
        <w:t>אילנה</w:t>
      </w:r>
      <w:r>
        <w:rPr>
          <w:rtl/>
        </w:rPr>
        <w:t xml:space="preserve"> כהן (עם אחד):</w:t>
      </w:r>
    </w:p>
    <w:p w14:paraId="7E4EDCD4" w14:textId="77777777" w:rsidR="00000000" w:rsidRDefault="0003559D">
      <w:pPr>
        <w:pStyle w:val="a0"/>
        <w:rPr>
          <w:rFonts w:hint="cs"/>
          <w:rtl/>
        </w:rPr>
      </w:pPr>
    </w:p>
    <w:p w14:paraId="327AA6BB" w14:textId="77777777" w:rsidR="00000000" w:rsidRDefault="0003559D">
      <w:pPr>
        <w:pStyle w:val="a0"/>
        <w:rPr>
          <w:rFonts w:hint="cs"/>
          <w:rtl/>
        </w:rPr>
      </w:pPr>
      <w:r>
        <w:rPr>
          <w:rFonts w:hint="cs"/>
          <w:rtl/>
        </w:rPr>
        <w:t>צריך, ומה תעשה עם</w:t>
      </w:r>
      <w:r>
        <w:rPr>
          <w:rFonts w:hint="cs"/>
          <w:rtl/>
        </w:rPr>
        <w:t xml:space="preserve"> החולים, תשלח אותם הביתה? מה תעשה אתם? עובדה שמתוך מקצועיות לא עמדתי על זה, כי אני חושבת שהאחיות צריכות להישאר ולטפל בחולים. בדיוק בגלל אותה רפורמה היו צריכים לראות, אולי חמישה ימי לימודים זה טוב, אבל קודם כול צריך למצוא את הפתרון לאנשים. אני לא אומרת שמער</w:t>
      </w:r>
      <w:r>
        <w:rPr>
          <w:rFonts w:hint="cs"/>
          <w:rtl/>
        </w:rPr>
        <w:t xml:space="preserve">כת החינוך צריכה להיות שמרטף, אבל אם אתה עושה שינוי, אל תגדיל את הפערים. קודם כול תדברו. </w:t>
      </w:r>
    </w:p>
    <w:p w14:paraId="265B1533" w14:textId="77777777" w:rsidR="00000000" w:rsidRDefault="0003559D">
      <w:pPr>
        <w:pStyle w:val="a0"/>
        <w:rPr>
          <w:rFonts w:hint="cs"/>
          <w:rtl/>
        </w:rPr>
      </w:pPr>
    </w:p>
    <w:p w14:paraId="0F490106" w14:textId="77777777" w:rsidR="00000000" w:rsidRDefault="0003559D">
      <w:pPr>
        <w:pStyle w:val="a0"/>
        <w:rPr>
          <w:rFonts w:hint="cs"/>
          <w:rtl/>
        </w:rPr>
      </w:pPr>
      <w:r>
        <w:rPr>
          <w:rFonts w:hint="cs"/>
          <w:rtl/>
        </w:rPr>
        <w:t xml:space="preserve">השיטה החדשה היום, קודם מחליטים </w:t>
      </w:r>
      <w:r>
        <w:rPr>
          <w:rtl/>
        </w:rPr>
        <w:t>–</w:t>
      </w:r>
      <w:r>
        <w:rPr>
          <w:rFonts w:hint="cs"/>
          <w:rtl/>
        </w:rPr>
        <w:t xml:space="preserve"> בכלל, בכל ההסדר הזה, יש מועצות ויש ממשלת המחליטים "המחליטים, המחליטים והמחליטים" </w:t>
      </w:r>
      <w:r>
        <w:rPr>
          <w:rtl/>
        </w:rPr>
        <w:t>–</w:t>
      </w:r>
      <w:r>
        <w:rPr>
          <w:rFonts w:hint="cs"/>
          <w:rtl/>
        </w:rPr>
        <w:t xml:space="preserve"> לדוגמה, קחו את בתי-הספר לאחיות. מחליטים לסגור בתי-</w:t>
      </w:r>
      <w:r>
        <w:rPr>
          <w:rFonts w:hint="cs"/>
          <w:rtl/>
        </w:rPr>
        <w:t>ספר לאחיות ביום אחד. בתי-ספר לאחיות יש מאז קום המדינה. בתוך חודש-חודשיים מחליטים לסגור בתי-ספר. לא מדברים קודם. מה שאני אומרת: דברו קודם, תאמו את הדברים עם הצדדים. מה אומרים?</w:t>
      </w:r>
      <w:r>
        <w:rPr>
          <w:rFonts w:hint="cs"/>
        </w:rPr>
        <w:t xml:space="preserve"> </w:t>
      </w:r>
      <w:r>
        <w:rPr>
          <w:rFonts w:hint="cs"/>
          <w:rtl/>
        </w:rPr>
        <w:t xml:space="preserve">לא תסכימו, נעביר בחקיקה. זאת לא דרך, זאת לא צורה. </w:t>
      </w:r>
    </w:p>
    <w:p w14:paraId="7EB8FF32" w14:textId="77777777" w:rsidR="00000000" w:rsidRDefault="0003559D">
      <w:pPr>
        <w:pStyle w:val="a0"/>
        <w:rPr>
          <w:rFonts w:hint="cs"/>
          <w:rtl/>
        </w:rPr>
      </w:pPr>
    </w:p>
    <w:p w14:paraId="1A230DF6" w14:textId="77777777" w:rsidR="00000000" w:rsidRDefault="0003559D">
      <w:pPr>
        <w:pStyle w:val="a0"/>
        <w:rPr>
          <w:rFonts w:hint="cs"/>
          <w:rtl/>
        </w:rPr>
      </w:pPr>
      <w:r>
        <w:rPr>
          <w:rFonts w:hint="cs"/>
          <w:rtl/>
        </w:rPr>
        <w:t>כולנו אזרחי מדינת ישראל, לכול</w:t>
      </w:r>
      <w:r>
        <w:rPr>
          <w:rFonts w:hint="cs"/>
          <w:rtl/>
        </w:rPr>
        <w:t xml:space="preserve">ם חשוב יום לימודים ארוך, הזנה וכו', אבל תעשו את זה בצורה אחרת. אין פה טובים ורעים. תודה. </w:t>
      </w:r>
    </w:p>
    <w:p w14:paraId="4DDB6651" w14:textId="77777777" w:rsidR="00000000" w:rsidRDefault="0003559D">
      <w:pPr>
        <w:pStyle w:val="a0"/>
        <w:rPr>
          <w:rFonts w:hint="cs"/>
          <w:rtl/>
        </w:rPr>
      </w:pPr>
    </w:p>
    <w:p w14:paraId="74F103FE" w14:textId="77777777" w:rsidR="00000000" w:rsidRDefault="0003559D">
      <w:pPr>
        <w:pStyle w:val="af1"/>
        <w:rPr>
          <w:rtl/>
        </w:rPr>
      </w:pPr>
      <w:r>
        <w:rPr>
          <w:rtl/>
        </w:rPr>
        <w:t>היו"ר ראובן ריבלין:</w:t>
      </w:r>
    </w:p>
    <w:p w14:paraId="5D332DEB" w14:textId="77777777" w:rsidR="00000000" w:rsidRDefault="0003559D">
      <w:pPr>
        <w:pStyle w:val="a0"/>
        <w:rPr>
          <w:rtl/>
        </w:rPr>
      </w:pPr>
    </w:p>
    <w:p w14:paraId="0F7579F3" w14:textId="77777777" w:rsidR="00000000" w:rsidRDefault="0003559D">
      <w:pPr>
        <w:pStyle w:val="a0"/>
        <w:rPr>
          <w:rFonts w:hint="cs"/>
          <w:rtl/>
        </w:rPr>
      </w:pPr>
      <w:r>
        <w:rPr>
          <w:rFonts w:hint="cs"/>
          <w:rtl/>
        </w:rPr>
        <w:t xml:space="preserve">אני מאוד מודה לחברת הכנסת אילנה כהן. חברת הכנסת יולי תמיר, ואחריה - חבר הכנסת אופיר פינס-פז. </w:t>
      </w:r>
    </w:p>
    <w:p w14:paraId="28D41022" w14:textId="77777777" w:rsidR="00000000" w:rsidRDefault="0003559D">
      <w:pPr>
        <w:pStyle w:val="a0"/>
        <w:rPr>
          <w:rFonts w:hint="cs"/>
          <w:rtl/>
        </w:rPr>
      </w:pPr>
    </w:p>
    <w:p w14:paraId="6A7BAC4F" w14:textId="77777777" w:rsidR="00000000" w:rsidRDefault="0003559D">
      <w:pPr>
        <w:pStyle w:val="a0"/>
        <w:rPr>
          <w:rFonts w:hint="cs"/>
          <w:rtl/>
        </w:rPr>
      </w:pPr>
      <w:r>
        <w:rPr>
          <w:rFonts w:hint="cs"/>
          <w:rtl/>
        </w:rPr>
        <w:t>רבותי חברי הכנסת, אני מבקש מכם, המזכירות ביקשה ממ</w:t>
      </w:r>
      <w:r>
        <w:rPr>
          <w:rFonts w:hint="cs"/>
          <w:rtl/>
        </w:rPr>
        <w:t xml:space="preserve">ני לעשות זאת, הואילו בטובכם לעזור לי ולהצביע הצבעת ניסיון, כל אחד ממקומו. נא להצביע. </w:t>
      </w:r>
    </w:p>
    <w:p w14:paraId="258E493D" w14:textId="77777777" w:rsidR="00000000" w:rsidRDefault="0003559D">
      <w:pPr>
        <w:pStyle w:val="a0"/>
        <w:rPr>
          <w:rFonts w:hint="cs"/>
          <w:rtl/>
        </w:rPr>
      </w:pPr>
    </w:p>
    <w:p w14:paraId="5E9C6A45" w14:textId="77777777" w:rsidR="00000000" w:rsidRDefault="0003559D">
      <w:pPr>
        <w:pStyle w:val="af0"/>
        <w:rPr>
          <w:rtl/>
        </w:rPr>
      </w:pPr>
      <w:r>
        <w:rPr>
          <w:rFonts w:hint="eastAsia"/>
          <w:rtl/>
        </w:rPr>
        <w:t>אברהם</w:t>
      </w:r>
      <w:r>
        <w:rPr>
          <w:rtl/>
        </w:rPr>
        <w:t xml:space="preserve"> רביץ (יהדות התורה):</w:t>
      </w:r>
    </w:p>
    <w:p w14:paraId="31A5D35A" w14:textId="77777777" w:rsidR="00000000" w:rsidRDefault="0003559D">
      <w:pPr>
        <w:pStyle w:val="a0"/>
        <w:rPr>
          <w:rFonts w:hint="cs"/>
          <w:rtl/>
        </w:rPr>
      </w:pPr>
    </w:p>
    <w:p w14:paraId="41A9E7F5" w14:textId="77777777" w:rsidR="00000000" w:rsidRDefault="0003559D">
      <w:pPr>
        <w:pStyle w:val="a0"/>
        <w:rPr>
          <w:rtl/>
        </w:rPr>
      </w:pPr>
      <w:r>
        <w:rPr>
          <w:rFonts w:hint="cs"/>
          <w:rtl/>
        </w:rPr>
        <w:t>מה להצביע?</w:t>
      </w:r>
      <w:r>
        <w:rPr>
          <w:rFonts w:hint="cs"/>
        </w:rPr>
        <w:t xml:space="preserve"> </w:t>
      </w:r>
    </w:p>
    <w:p w14:paraId="2E3467B0" w14:textId="77777777" w:rsidR="00000000" w:rsidRDefault="0003559D">
      <w:pPr>
        <w:pStyle w:val="a0"/>
        <w:rPr>
          <w:rtl/>
        </w:rPr>
      </w:pPr>
    </w:p>
    <w:p w14:paraId="2B7AA1EE" w14:textId="77777777" w:rsidR="00000000" w:rsidRDefault="0003559D">
      <w:pPr>
        <w:pStyle w:val="af1"/>
        <w:rPr>
          <w:rtl/>
        </w:rPr>
      </w:pPr>
      <w:r>
        <w:rPr>
          <w:rtl/>
        </w:rPr>
        <w:t>היו"ר ראובן ריבלין:</w:t>
      </w:r>
    </w:p>
    <w:p w14:paraId="1AA2FCE2" w14:textId="77777777" w:rsidR="00000000" w:rsidRDefault="0003559D">
      <w:pPr>
        <w:pStyle w:val="a0"/>
        <w:rPr>
          <w:rtl/>
        </w:rPr>
      </w:pPr>
    </w:p>
    <w:p w14:paraId="79CC2046" w14:textId="77777777" w:rsidR="00000000" w:rsidRDefault="0003559D">
      <w:pPr>
        <w:pStyle w:val="a0"/>
        <w:rPr>
          <w:rFonts w:hint="cs"/>
          <w:rtl/>
        </w:rPr>
      </w:pPr>
      <w:r>
        <w:rPr>
          <w:rFonts w:hint="cs"/>
          <w:rtl/>
        </w:rPr>
        <w:t xml:space="preserve">מה שאדוני חפץ, אני כרגיל מצביע כפי שאני רגיל. בסדר גמור, תודה רבה. אני מאוד מודה לכם. תודה רבה. בבקשה, חברת </w:t>
      </w:r>
      <w:r>
        <w:rPr>
          <w:rFonts w:hint="cs"/>
          <w:rtl/>
        </w:rPr>
        <w:t xml:space="preserve">הכנסת יולי תמיר. </w:t>
      </w:r>
    </w:p>
    <w:p w14:paraId="26FF03C9" w14:textId="77777777" w:rsidR="00000000" w:rsidRDefault="0003559D">
      <w:pPr>
        <w:pStyle w:val="a0"/>
        <w:rPr>
          <w:rFonts w:hint="cs"/>
          <w:rtl/>
        </w:rPr>
      </w:pPr>
    </w:p>
    <w:p w14:paraId="2040EE4B" w14:textId="77777777" w:rsidR="00000000" w:rsidRDefault="0003559D">
      <w:pPr>
        <w:pStyle w:val="a"/>
        <w:rPr>
          <w:rtl/>
        </w:rPr>
      </w:pPr>
      <w:bookmarkStart w:id="124" w:name="FS000001043T31_08_2004_12_47_54"/>
      <w:bookmarkStart w:id="125" w:name="_Toc90824982"/>
      <w:bookmarkEnd w:id="124"/>
      <w:r>
        <w:rPr>
          <w:rFonts w:hint="eastAsia"/>
          <w:rtl/>
        </w:rPr>
        <w:t>יולי</w:t>
      </w:r>
      <w:r>
        <w:rPr>
          <w:rtl/>
        </w:rPr>
        <w:t xml:space="preserve"> תמיר (העבודה-מימד):</w:t>
      </w:r>
      <w:bookmarkEnd w:id="125"/>
    </w:p>
    <w:p w14:paraId="76027687" w14:textId="77777777" w:rsidR="00000000" w:rsidRDefault="0003559D">
      <w:pPr>
        <w:pStyle w:val="a0"/>
        <w:rPr>
          <w:rFonts w:hint="cs"/>
          <w:rtl/>
        </w:rPr>
      </w:pPr>
    </w:p>
    <w:p w14:paraId="578A1D97" w14:textId="77777777" w:rsidR="00000000" w:rsidRDefault="0003559D">
      <w:pPr>
        <w:pStyle w:val="a0"/>
        <w:rPr>
          <w:rFonts w:hint="cs"/>
          <w:rtl/>
        </w:rPr>
      </w:pPr>
      <w:r>
        <w:rPr>
          <w:rFonts w:hint="cs"/>
          <w:rtl/>
        </w:rPr>
        <w:t>אדוני היושב-ראש, חברי חברי הכנסת, נדמה לי שמה שנעשה היום בתחום החינוך הוא קודם כול תרמית אחת גדולה. כאשר אנחנו מתבוננים בפער האדיר בין הדיבורים לבין המעשים, מתברר שבמשרד החינוך יש פס ייצור של הצהרות שאין מאחוריה</w:t>
      </w:r>
      <w:r>
        <w:rPr>
          <w:rFonts w:hint="cs"/>
          <w:rtl/>
        </w:rPr>
        <w:t xml:space="preserve">ן דבר. איך אני יודעת שאין מאחוריהן דבר? כי הן לא מתוקצבות.  </w:t>
      </w:r>
    </w:p>
    <w:p w14:paraId="689E1021" w14:textId="77777777" w:rsidR="00000000" w:rsidRDefault="0003559D">
      <w:pPr>
        <w:pStyle w:val="a0"/>
        <w:rPr>
          <w:rFonts w:hint="cs"/>
          <w:rtl/>
        </w:rPr>
      </w:pPr>
    </w:p>
    <w:p w14:paraId="12DDBFDF" w14:textId="77777777" w:rsidR="00000000" w:rsidRDefault="0003559D">
      <w:pPr>
        <w:pStyle w:val="a0"/>
        <w:rPr>
          <w:rFonts w:hint="cs"/>
          <w:rtl/>
        </w:rPr>
      </w:pPr>
      <w:r>
        <w:rPr>
          <w:rFonts w:hint="cs"/>
          <w:rtl/>
        </w:rPr>
        <w:t>אני אתן לכם את הדוגמה האחרונה, שבאה בעקבות ההחלטה על קיצור שבוע הלימודים לחמישה ימי לימוד. מה אמרו לנו במקביל לקיצור שבוע הלימודים? שתהיה מערכת משלימה של השכלה, של תמיכה בילדים, חלקה תינתן על-יד</w:t>
      </w:r>
      <w:r>
        <w:rPr>
          <w:rFonts w:hint="cs"/>
          <w:rtl/>
        </w:rPr>
        <w:t>י הרשויות, חלקה תינתן על-ידי המתנ"סים ותנועות הנוער, כך שלא ייוותר ילד - כך אמר משרד החינוך - שזקוק להפעלה ביום שישי ולא תהיה לו. אז אני אדם תמים, פניתי. צלצלתי לתנועות הנוער, שאלתי: עשו אתכם היערכות לימי שישי, קיבלתם תקציב נוסף כדי שתוכלו לעבוד בימי שישי,</w:t>
      </w:r>
      <w:r>
        <w:rPr>
          <w:rFonts w:hint="cs"/>
          <w:rtl/>
        </w:rPr>
        <w:t xml:space="preserve"> סידרו לכם איזשהו סידור מיוחד שתוכלו להיכנס לבתי-הספר ולפעול במתקני בתי-הספר בימי שישי? </w:t>
      </w:r>
    </w:p>
    <w:p w14:paraId="6016877B" w14:textId="77777777" w:rsidR="00000000" w:rsidRDefault="0003559D">
      <w:pPr>
        <w:pStyle w:val="a0"/>
        <w:rPr>
          <w:rFonts w:hint="cs"/>
          <w:rtl/>
        </w:rPr>
      </w:pPr>
    </w:p>
    <w:p w14:paraId="5B585FBC" w14:textId="77777777" w:rsidR="00000000" w:rsidRDefault="0003559D">
      <w:pPr>
        <w:pStyle w:val="af0"/>
        <w:rPr>
          <w:rtl/>
        </w:rPr>
      </w:pPr>
      <w:r>
        <w:rPr>
          <w:rFonts w:hint="eastAsia"/>
          <w:rtl/>
        </w:rPr>
        <w:t>מגלי</w:t>
      </w:r>
      <w:r>
        <w:rPr>
          <w:rtl/>
        </w:rPr>
        <w:t xml:space="preserve"> והבה (הליכוד):</w:t>
      </w:r>
    </w:p>
    <w:p w14:paraId="685D9845" w14:textId="77777777" w:rsidR="00000000" w:rsidRDefault="0003559D">
      <w:pPr>
        <w:pStyle w:val="a0"/>
        <w:rPr>
          <w:rFonts w:hint="cs"/>
          <w:rtl/>
        </w:rPr>
      </w:pPr>
    </w:p>
    <w:p w14:paraId="69A77B43" w14:textId="77777777" w:rsidR="00000000" w:rsidRDefault="0003559D">
      <w:pPr>
        <w:pStyle w:val="a0"/>
        <w:rPr>
          <w:rFonts w:hint="cs"/>
          <w:rtl/>
        </w:rPr>
      </w:pPr>
      <w:r>
        <w:rPr>
          <w:rFonts w:hint="cs"/>
          <w:rtl/>
        </w:rPr>
        <w:t xml:space="preserve">למי את מתכוונת? </w:t>
      </w:r>
    </w:p>
    <w:p w14:paraId="59309E44" w14:textId="77777777" w:rsidR="00000000" w:rsidRDefault="0003559D">
      <w:pPr>
        <w:pStyle w:val="a0"/>
        <w:rPr>
          <w:rFonts w:hint="cs"/>
          <w:rtl/>
        </w:rPr>
      </w:pPr>
    </w:p>
    <w:p w14:paraId="39348A3E" w14:textId="77777777" w:rsidR="00000000" w:rsidRDefault="0003559D">
      <w:pPr>
        <w:pStyle w:val="-"/>
        <w:rPr>
          <w:rtl/>
        </w:rPr>
      </w:pPr>
      <w:bookmarkStart w:id="126" w:name="FS000001043T31_08_2004_12_50_05C"/>
      <w:bookmarkEnd w:id="126"/>
      <w:r>
        <w:rPr>
          <w:rtl/>
        </w:rPr>
        <w:t>יולי תמיר (העבודה-מימד):</w:t>
      </w:r>
    </w:p>
    <w:p w14:paraId="2FA849CF" w14:textId="77777777" w:rsidR="00000000" w:rsidRDefault="0003559D">
      <w:pPr>
        <w:pStyle w:val="a0"/>
        <w:rPr>
          <w:rtl/>
        </w:rPr>
      </w:pPr>
    </w:p>
    <w:p w14:paraId="66246982" w14:textId="77777777" w:rsidR="00000000" w:rsidRDefault="0003559D">
      <w:pPr>
        <w:pStyle w:val="a0"/>
        <w:rPr>
          <w:rFonts w:hint="cs"/>
          <w:rtl/>
        </w:rPr>
      </w:pPr>
      <w:r>
        <w:rPr>
          <w:rFonts w:hint="cs"/>
          <w:rtl/>
        </w:rPr>
        <w:t>לכל תנועות הנוער, ללא הבדל דת גזע או מין. שאלתי ב"צופים", שאלתי ב"נוער העובד", שאלתי ב"שומר הצעיר", א</w:t>
      </w:r>
      <w:r>
        <w:rPr>
          <w:rFonts w:hint="cs"/>
          <w:rtl/>
        </w:rPr>
        <w:t xml:space="preserve">מרו לי: לא, שום דבר. להיפך. התקציב השנה דל מאשר בשנים הקודמות. צלצלתי לחברת המתנ"סים, בדקתי: יש פעילות חדשה? יש כסף? לא. אין. בדקתי במקומות אחרים - גם אין. אז אני תוהה: רוצים להפעיל את זה החל מהשבוע הבא. כסף אין. אז מה המשמעות? </w:t>
      </w:r>
    </w:p>
    <w:p w14:paraId="1DF07BDE" w14:textId="77777777" w:rsidR="00000000" w:rsidRDefault="0003559D">
      <w:pPr>
        <w:pStyle w:val="a0"/>
        <w:rPr>
          <w:rFonts w:hint="cs"/>
          <w:rtl/>
        </w:rPr>
      </w:pPr>
    </w:p>
    <w:p w14:paraId="2DCCACBF" w14:textId="77777777" w:rsidR="00000000" w:rsidRDefault="0003559D">
      <w:pPr>
        <w:pStyle w:val="a0"/>
        <w:rPr>
          <w:rFonts w:hint="cs"/>
          <w:rtl/>
        </w:rPr>
      </w:pPr>
      <w:r>
        <w:rPr>
          <w:rFonts w:hint="cs"/>
          <w:rtl/>
        </w:rPr>
        <w:t>הלוא אתה ואני יודעים את המ</w:t>
      </w:r>
      <w:r>
        <w:rPr>
          <w:rFonts w:hint="cs"/>
          <w:rtl/>
        </w:rPr>
        <w:t>שמעות האמיתית: הקיצור יתממש, אבל הפעילות ביום שישי לא תצא לפועל, אלא באותם מקומות שההורים או הרשות ישלמו. ואיפה ההורים? ההורים לא מוכנים לשאת בנטל, כי הם אומרים: אם אני רוצה, אני אדאג לילד שלי בבית, אם אני יכול. למה אני צריך לשלוח אותו להפעלה בבית-ספר? הרש</w:t>
      </w:r>
      <w:r>
        <w:rPr>
          <w:rFonts w:hint="cs"/>
          <w:rtl/>
        </w:rPr>
        <w:t xml:space="preserve">ויות בכלל אומרות: אין לנו גרוש, מאיפה נפעיל את זה? אז אולי בכמה רשויות מאוד חזקות אכן תהיה פעילות, אבל בכל שאר הרשויות, באותן רשויות שכולם חרדו ואמרו שהילדים יסתובבו ברחובות, לא תהיה הפעלה. </w:t>
      </w:r>
    </w:p>
    <w:p w14:paraId="200BDE9A" w14:textId="77777777" w:rsidR="00000000" w:rsidRDefault="0003559D">
      <w:pPr>
        <w:pStyle w:val="a0"/>
        <w:rPr>
          <w:rFonts w:hint="cs"/>
          <w:rtl/>
        </w:rPr>
      </w:pPr>
    </w:p>
    <w:p w14:paraId="02676ACD" w14:textId="77777777" w:rsidR="00000000" w:rsidRDefault="0003559D">
      <w:pPr>
        <w:pStyle w:val="a0"/>
        <w:rPr>
          <w:rFonts w:hint="cs"/>
          <w:rtl/>
        </w:rPr>
      </w:pPr>
      <w:r>
        <w:rPr>
          <w:rFonts w:hint="cs"/>
          <w:rtl/>
        </w:rPr>
        <w:t>זאת אומרת, הפערים החברתיים שאנחנו מכירים - ושאמרה שרת החינוך במש</w:t>
      </w:r>
      <w:r>
        <w:rPr>
          <w:rFonts w:hint="cs"/>
          <w:rtl/>
        </w:rPr>
        <w:t>פט מקומם ומזעזע השבוע, שמערכת החינוך לא אחראית לכל הפערים החברתיים במדינת ישראל והיא לא יכולה לפעול לצמצם אותם - הפערים ילכו ויגדלו. אבל יש סכנות גדולות מאלה. כי הילדים שנמצאים ברחובות, זו לא רק שאלה של איזה חינוך הם לא מקבלים, אלא שאלה של מה הם כן מקבלים.</w:t>
      </w:r>
      <w:r>
        <w:rPr>
          <w:rFonts w:hint="cs"/>
          <w:rtl/>
        </w:rPr>
        <w:t xml:space="preserve"> הם חשופים לגירויים של סמים, הם חשופים לגירויים של אלימות, הם חשופים למניפולציות של מבוגרים שרוצים ומנצלים את תמימות לבם של הילדים ואת הצרכים של ההורים. זאת אומרת: מה שממשלת ישראל החליטה השבוע, זה בעצם לקחת חלק גדול מילדי ישראל וביום שישי בבוקר להפקיר אותם</w:t>
      </w:r>
      <w:r>
        <w:rPr>
          <w:rFonts w:hint="cs"/>
          <w:rtl/>
        </w:rPr>
        <w:t>.</w:t>
      </w:r>
    </w:p>
    <w:p w14:paraId="5478FE6F" w14:textId="77777777" w:rsidR="00000000" w:rsidRDefault="0003559D">
      <w:pPr>
        <w:pStyle w:val="a0"/>
        <w:rPr>
          <w:rFonts w:hint="cs"/>
          <w:rtl/>
        </w:rPr>
      </w:pPr>
    </w:p>
    <w:p w14:paraId="40C5B880" w14:textId="77777777" w:rsidR="00000000" w:rsidRDefault="0003559D">
      <w:pPr>
        <w:pStyle w:val="a0"/>
        <w:rPr>
          <w:rFonts w:hint="cs"/>
          <w:rtl/>
        </w:rPr>
      </w:pPr>
      <w:r>
        <w:rPr>
          <w:rFonts w:hint="cs"/>
          <w:rtl/>
        </w:rPr>
        <w:t>אני אספר לכם על החלטה נוספת. דיברו כאן גבוהה גבוהה - אפילו חבר הכנסת סער, שמפריע עכשיו, דיבר כאן בהתלהמות רבה - בנושא הזנה לכל ילד. הלכתי לבדוק את המספרים, כי, כמו שאמרתי קודם, מלים לחוד ומספרים לחוד. מה מסתבר? השנה אכלו במערכת קרוב ל-120,000 ילדים. רוב</w:t>
      </w:r>
      <w:r>
        <w:rPr>
          <w:rFonts w:hint="cs"/>
          <w:rtl/>
        </w:rPr>
        <w:t xml:space="preserve">ם, דרך אגב, מכספי תרומות, חלקם מכספי מיסוי של משרד הרווחה, ועוד קצת בארגון של העיריות. מה יקרה בשנה הבאה? אולי-אולי ייתוספו עוד 30,000 ילדים. דרך אגב, מכספי תרומות של קרן סאקט"א-רש"י. </w:t>
      </w:r>
    </w:p>
    <w:p w14:paraId="7C43DE9D" w14:textId="77777777" w:rsidR="00000000" w:rsidRDefault="0003559D">
      <w:pPr>
        <w:pStyle w:val="a0"/>
        <w:rPr>
          <w:rFonts w:hint="cs"/>
          <w:rtl/>
        </w:rPr>
      </w:pPr>
    </w:p>
    <w:p w14:paraId="52C01E40" w14:textId="77777777" w:rsidR="00000000" w:rsidRDefault="0003559D">
      <w:pPr>
        <w:pStyle w:val="a0"/>
        <w:rPr>
          <w:rFonts w:hint="cs"/>
          <w:rtl/>
        </w:rPr>
      </w:pPr>
      <w:r>
        <w:rPr>
          <w:rFonts w:hint="cs"/>
          <w:rtl/>
        </w:rPr>
        <w:t>מה יקרה לכל אותם 350,000 ילדים שמוגדרים כילדים מתחת לקו העוני ולא יקבל</w:t>
      </w:r>
      <w:r>
        <w:rPr>
          <w:rFonts w:hint="cs"/>
          <w:rtl/>
        </w:rPr>
        <w:t xml:space="preserve">ו ארוחה? אמרה לנו שרת החינוך בפירוש: היא אמרה שזה לא משנה אם לילד אין סנדוויץ' בבית או אין סנדוויץ' בכיתה. ילד רעב זה ילד רעב מבחינתה, הכול בסדר. הוא יהיה רעב בבית, הוא יהיה רעב בכיתה, הוא יהיה רעב בבוקר, הוא יהיה רעב אחר-הצהריים, היא לא מרגישה אחראית. כי </w:t>
      </w:r>
      <w:r>
        <w:rPr>
          <w:rFonts w:hint="cs"/>
          <w:rtl/>
        </w:rPr>
        <w:t>מה זה משנה, היא אומרת, גם כשהוא ילך הביתה לא יהיה לו אוכל, אז מה ההבדל הגדול? תשובה יותר גרועה מזו לא הייתי יכולה לדמיין לעצמי. עומדת שרת החינוך ואומרת, שזה לא חשוב שילדים ילכו הביתה רעבים, כי גם בבית הם רעבים - אני מודה: קטונתי מלהבין את ההיגיון מאחורי הד</w:t>
      </w:r>
      <w:r>
        <w:rPr>
          <w:rFonts w:hint="cs"/>
          <w:rtl/>
        </w:rPr>
        <w:t xml:space="preserve">ברים. אז גם בנושא הזה התחלנו בתרועה רמה, סיימנו בקול ענות חלושה. </w:t>
      </w:r>
    </w:p>
    <w:p w14:paraId="2F5568C6" w14:textId="77777777" w:rsidR="00000000" w:rsidRDefault="0003559D">
      <w:pPr>
        <w:pStyle w:val="a0"/>
        <w:rPr>
          <w:rFonts w:hint="cs"/>
          <w:rtl/>
        </w:rPr>
      </w:pPr>
    </w:p>
    <w:p w14:paraId="7AA14081" w14:textId="77777777" w:rsidR="00000000" w:rsidRDefault="0003559D">
      <w:pPr>
        <w:pStyle w:val="a0"/>
        <w:rPr>
          <w:rFonts w:hint="cs"/>
          <w:rtl/>
        </w:rPr>
      </w:pPr>
      <w:r>
        <w:rPr>
          <w:rFonts w:hint="cs"/>
          <w:rtl/>
        </w:rPr>
        <w:t xml:space="preserve">כשאתם בודקים את כל שאר ההבטחות, לרבות ההבטחה הגדולה של שר האוצר להקצות מיליארד ו-700 מיליון שקל ליישום דוח ועדת-דברת </w:t>
      </w:r>
      <w:r>
        <w:rPr>
          <w:rtl/>
        </w:rPr>
        <w:t>–</w:t>
      </w:r>
      <w:r>
        <w:rPr>
          <w:rFonts w:hint="cs"/>
          <w:rtl/>
        </w:rPr>
        <w:t xml:space="preserve"> אותו פער. 700 מיליון בכלל לא מתוקצבים. </w:t>
      </w:r>
    </w:p>
    <w:p w14:paraId="17348722" w14:textId="77777777" w:rsidR="00000000" w:rsidRDefault="0003559D">
      <w:pPr>
        <w:pStyle w:val="af1"/>
        <w:rPr>
          <w:rFonts w:hint="cs"/>
          <w:rtl/>
        </w:rPr>
      </w:pPr>
    </w:p>
    <w:p w14:paraId="5530D6FA" w14:textId="77777777" w:rsidR="00000000" w:rsidRDefault="0003559D">
      <w:pPr>
        <w:pStyle w:val="a0"/>
        <w:rPr>
          <w:rFonts w:hint="cs"/>
          <w:rtl/>
        </w:rPr>
      </w:pPr>
    </w:p>
    <w:p w14:paraId="4DB4146E" w14:textId="77777777" w:rsidR="00000000" w:rsidRDefault="0003559D">
      <w:pPr>
        <w:pStyle w:val="af1"/>
        <w:rPr>
          <w:rtl/>
        </w:rPr>
      </w:pPr>
      <w:r>
        <w:rPr>
          <w:rtl/>
        </w:rPr>
        <w:t>היו"ר ראובן ריבלין:</w:t>
      </w:r>
    </w:p>
    <w:p w14:paraId="1080911D" w14:textId="77777777" w:rsidR="00000000" w:rsidRDefault="0003559D">
      <w:pPr>
        <w:pStyle w:val="a0"/>
        <w:rPr>
          <w:rtl/>
        </w:rPr>
      </w:pPr>
    </w:p>
    <w:p w14:paraId="2F4BAE26" w14:textId="77777777" w:rsidR="00000000" w:rsidRDefault="0003559D">
      <w:pPr>
        <w:pStyle w:val="a0"/>
        <w:rPr>
          <w:rFonts w:hint="cs"/>
          <w:rtl/>
        </w:rPr>
      </w:pPr>
      <w:r>
        <w:rPr>
          <w:rFonts w:hint="cs"/>
          <w:rtl/>
        </w:rPr>
        <w:t>- - -</w:t>
      </w:r>
    </w:p>
    <w:p w14:paraId="0564AC85" w14:textId="77777777" w:rsidR="00000000" w:rsidRDefault="0003559D">
      <w:pPr>
        <w:pStyle w:val="a0"/>
        <w:rPr>
          <w:rFonts w:hint="cs"/>
          <w:rtl/>
        </w:rPr>
      </w:pPr>
    </w:p>
    <w:p w14:paraId="023B0D16" w14:textId="77777777" w:rsidR="00000000" w:rsidRDefault="0003559D">
      <w:pPr>
        <w:pStyle w:val="-"/>
        <w:rPr>
          <w:rtl/>
        </w:rPr>
      </w:pPr>
      <w:bookmarkStart w:id="127" w:name="FS000001043T31_08_2004_14_00_49C"/>
      <w:bookmarkEnd w:id="127"/>
      <w:r>
        <w:rPr>
          <w:rtl/>
        </w:rPr>
        <w:t>יולי תמיר (העבודה-מימד):</w:t>
      </w:r>
    </w:p>
    <w:p w14:paraId="2E71C342" w14:textId="77777777" w:rsidR="00000000" w:rsidRDefault="0003559D">
      <w:pPr>
        <w:pStyle w:val="a0"/>
        <w:rPr>
          <w:rtl/>
        </w:rPr>
      </w:pPr>
    </w:p>
    <w:p w14:paraId="5D5C92A5" w14:textId="77777777" w:rsidR="00000000" w:rsidRDefault="0003559D">
      <w:pPr>
        <w:pStyle w:val="a0"/>
        <w:rPr>
          <w:rFonts w:hint="cs"/>
          <w:rtl/>
        </w:rPr>
      </w:pPr>
      <w:r>
        <w:rPr>
          <w:rFonts w:hint="cs"/>
          <w:rtl/>
        </w:rPr>
        <w:t xml:space="preserve">עוד שלושה משפטים, אבל ארוכים. </w:t>
      </w:r>
    </w:p>
    <w:p w14:paraId="4372A25A" w14:textId="77777777" w:rsidR="00000000" w:rsidRDefault="0003559D">
      <w:pPr>
        <w:pStyle w:val="a0"/>
        <w:rPr>
          <w:rFonts w:hint="cs"/>
          <w:rtl/>
        </w:rPr>
      </w:pPr>
    </w:p>
    <w:p w14:paraId="1FCB2B71" w14:textId="77777777" w:rsidR="00000000" w:rsidRDefault="0003559D">
      <w:pPr>
        <w:pStyle w:val="af1"/>
        <w:rPr>
          <w:rtl/>
        </w:rPr>
      </w:pPr>
      <w:r>
        <w:rPr>
          <w:rtl/>
        </w:rPr>
        <w:t>היו"ר ראובן ריבלין:</w:t>
      </w:r>
    </w:p>
    <w:p w14:paraId="504E523C" w14:textId="77777777" w:rsidR="00000000" w:rsidRDefault="0003559D">
      <w:pPr>
        <w:pStyle w:val="a0"/>
        <w:rPr>
          <w:rtl/>
        </w:rPr>
      </w:pPr>
    </w:p>
    <w:p w14:paraId="67B5ACDF" w14:textId="77777777" w:rsidR="00000000" w:rsidRDefault="0003559D">
      <w:pPr>
        <w:pStyle w:val="a0"/>
        <w:rPr>
          <w:rFonts w:hint="cs"/>
          <w:rtl/>
        </w:rPr>
      </w:pPr>
      <w:r>
        <w:rPr>
          <w:rFonts w:hint="cs"/>
          <w:rtl/>
        </w:rPr>
        <w:t xml:space="preserve">גברתי לא שמה לב, אבל אני שמתי לב שהיא מדברת לעניין, אז אני עצרתי את השעון לכמה דקות. </w:t>
      </w:r>
    </w:p>
    <w:p w14:paraId="3FB5E87D" w14:textId="77777777" w:rsidR="00000000" w:rsidRDefault="0003559D">
      <w:pPr>
        <w:pStyle w:val="a0"/>
        <w:rPr>
          <w:rFonts w:hint="cs"/>
          <w:rtl/>
        </w:rPr>
      </w:pPr>
    </w:p>
    <w:p w14:paraId="40A4D874" w14:textId="77777777" w:rsidR="00000000" w:rsidRDefault="0003559D">
      <w:pPr>
        <w:pStyle w:val="-"/>
        <w:rPr>
          <w:rtl/>
        </w:rPr>
      </w:pPr>
      <w:bookmarkStart w:id="128" w:name="FS000001043T31_08_2004_14_01_29C"/>
      <w:bookmarkEnd w:id="128"/>
      <w:r>
        <w:rPr>
          <w:rtl/>
        </w:rPr>
        <w:t>יולי תמיר (העבודה-מימד):</w:t>
      </w:r>
    </w:p>
    <w:p w14:paraId="0F10BA34" w14:textId="77777777" w:rsidR="00000000" w:rsidRDefault="0003559D">
      <w:pPr>
        <w:pStyle w:val="a0"/>
        <w:rPr>
          <w:rtl/>
        </w:rPr>
      </w:pPr>
    </w:p>
    <w:p w14:paraId="0FC40B20" w14:textId="77777777" w:rsidR="00000000" w:rsidRDefault="0003559D">
      <w:pPr>
        <w:pStyle w:val="a0"/>
        <w:rPr>
          <w:rFonts w:hint="cs"/>
          <w:rtl/>
        </w:rPr>
      </w:pPr>
      <w:r>
        <w:rPr>
          <w:rFonts w:hint="cs"/>
          <w:rtl/>
        </w:rPr>
        <w:t>אז שלושה משפטים קצרים ולעניין. 700 מיליון בכלל לא מתוקצבים - אין</w:t>
      </w:r>
      <w:r>
        <w:rPr>
          <w:rFonts w:hint="cs"/>
          <w:rtl/>
        </w:rPr>
        <w:t xml:space="preserve"> להם מקור תקציבי. 500 מיליון מתוקצבים ותלויים בהסכם עם המורים, והם נועדו אך ורק לפיצויי פיטורין. הרי לכם מתוך 1.7 מיליארד, 1.2 מיליארד. 500 מיליון נוספים יינתנו רק באפריל. הם לא רלוונטיים לשנה הזאת </w:t>
      </w:r>
      <w:r>
        <w:rPr>
          <w:rtl/>
        </w:rPr>
        <w:t>–</w:t>
      </w:r>
      <w:r>
        <w:rPr>
          <w:rFonts w:hint="cs"/>
          <w:rtl/>
        </w:rPr>
        <w:t xml:space="preserve"> זה לתשתיות, והם כולם ילכו לתיקונים חיוניים, ואף אחד לא ל</w:t>
      </w:r>
      <w:r>
        <w:rPr>
          <w:rFonts w:hint="cs"/>
          <w:rtl/>
        </w:rPr>
        <w:t xml:space="preserve">הכנת דוח ועדת-דברת. השורה התחתונה היא פשוטה: מדברים הרבה ועושים מעט, ומערכת החינוך ממשיכה להידרדר. </w:t>
      </w:r>
    </w:p>
    <w:p w14:paraId="6EEB80DF" w14:textId="77777777" w:rsidR="00000000" w:rsidRDefault="0003559D">
      <w:pPr>
        <w:pStyle w:val="a0"/>
        <w:rPr>
          <w:rFonts w:hint="cs"/>
          <w:rtl/>
        </w:rPr>
      </w:pPr>
    </w:p>
    <w:p w14:paraId="5BBBD855" w14:textId="77777777" w:rsidR="00000000" w:rsidRDefault="0003559D">
      <w:pPr>
        <w:pStyle w:val="a0"/>
        <w:rPr>
          <w:rFonts w:hint="cs"/>
          <w:rtl/>
        </w:rPr>
      </w:pPr>
      <w:r>
        <w:rPr>
          <w:rFonts w:hint="cs"/>
          <w:rtl/>
        </w:rPr>
        <w:t xml:space="preserve">ולכן אסור לנו לתמוך, לא בהצעות שבאות כאן ולא בקיצוצים, אלא חייב להיות מערך של הכנסת הזאת </w:t>
      </w:r>
      <w:r>
        <w:rPr>
          <w:rtl/>
        </w:rPr>
        <w:t>–</w:t>
      </w:r>
      <w:r>
        <w:rPr>
          <w:rFonts w:hint="cs"/>
          <w:rtl/>
        </w:rPr>
        <w:t xml:space="preserve"> דרך אגב, לדעתי הוא צריך לבוא מכל סיעות הבית, זה לא עניין של קואל</w:t>
      </w:r>
      <w:r>
        <w:rPr>
          <w:rFonts w:hint="cs"/>
          <w:rtl/>
        </w:rPr>
        <w:t xml:space="preserve">יציה ואופוזיציה - שאומר: בסדר הקדימות שלנו כאזרחי מדינת ישראל החינוך הוא במקום הראשון, ואנחנו נותנים גב תקציבי לאמירה הזאת. </w:t>
      </w:r>
    </w:p>
    <w:p w14:paraId="50670F51" w14:textId="77777777" w:rsidR="00000000" w:rsidRDefault="0003559D">
      <w:pPr>
        <w:pStyle w:val="a0"/>
        <w:rPr>
          <w:rFonts w:hint="cs"/>
          <w:rtl/>
        </w:rPr>
      </w:pPr>
    </w:p>
    <w:p w14:paraId="1CC3797C" w14:textId="77777777" w:rsidR="00000000" w:rsidRDefault="0003559D">
      <w:pPr>
        <w:pStyle w:val="af1"/>
        <w:rPr>
          <w:rtl/>
        </w:rPr>
      </w:pPr>
      <w:r>
        <w:rPr>
          <w:rtl/>
        </w:rPr>
        <w:t>היו"ר ראובן ריבלין:</w:t>
      </w:r>
    </w:p>
    <w:p w14:paraId="12184279" w14:textId="77777777" w:rsidR="00000000" w:rsidRDefault="0003559D">
      <w:pPr>
        <w:pStyle w:val="a0"/>
        <w:rPr>
          <w:rtl/>
        </w:rPr>
      </w:pPr>
    </w:p>
    <w:p w14:paraId="47BAC6D1" w14:textId="77777777" w:rsidR="00000000" w:rsidRDefault="0003559D">
      <w:pPr>
        <w:pStyle w:val="a0"/>
        <w:rPr>
          <w:rFonts w:hint="cs"/>
          <w:rtl/>
        </w:rPr>
      </w:pPr>
      <w:r>
        <w:rPr>
          <w:rFonts w:hint="cs"/>
          <w:rtl/>
        </w:rPr>
        <w:t xml:space="preserve">תודה לחברת הכנסת יולי תמיר. חבר הכנסת אופיר פינס-פז, בבקשה. אותו דין יהיה לך, השעון ייעצר. אל תדאג. </w:t>
      </w:r>
    </w:p>
    <w:p w14:paraId="636A15DE" w14:textId="77777777" w:rsidR="00000000" w:rsidRDefault="0003559D">
      <w:pPr>
        <w:pStyle w:val="a0"/>
        <w:rPr>
          <w:rFonts w:hint="cs"/>
          <w:rtl/>
        </w:rPr>
      </w:pPr>
    </w:p>
    <w:p w14:paraId="77D5CC99" w14:textId="77777777" w:rsidR="00000000" w:rsidRDefault="0003559D">
      <w:pPr>
        <w:pStyle w:val="a"/>
        <w:rPr>
          <w:rtl/>
        </w:rPr>
      </w:pPr>
      <w:bookmarkStart w:id="129" w:name="FS000000455T31_08_2004_14_07_44"/>
      <w:bookmarkStart w:id="130" w:name="_Toc90824983"/>
      <w:bookmarkEnd w:id="129"/>
      <w:r>
        <w:rPr>
          <w:rFonts w:hint="eastAsia"/>
          <w:rtl/>
        </w:rPr>
        <w:t>אופיר</w:t>
      </w:r>
      <w:r>
        <w:rPr>
          <w:rtl/>
        </w:rPr>
        <w:t xml:space="preserve"> פ</w:t>
      </w:r>
      <w:r>
        <w:rPr>
          <w:rtl/>
        </w:rPr>
        <w:t>ינס-פז (העבודה-מימד):</w:t>
      </w:r>
      <w:bookmarkEnd w:id="130"/>
    </w:p>
    <w:p w14:paraId="6016F973" w14:textId="77777777" w:rsidR="00000000" w:rsidRDefault="0003559D">
      <w:pPr>
        <w:pStyle w:val="a0"/>
        <w:rPr>
          <w:rFonts w:hint="cs"/>
          <w:rtl/>
        </w:rPr>
      </w:pPr>
    </w:p>
    <w:p w14:paraId="6C6C91F5" w14:textId="77777777" w:rsidR="00000000" w:rsidRDefault="0003559D">
      <w:pPr>
        <w:pStyle w:val="a0"/>
        <w:rPr>
          <w:rFonts w:hint="cs"/>
          <w:rtl/>
        </w:rPr>
      </w:pPr>
      <w:r>
        <w:rPr>
          <w:rFonts w:hint="cs"/>
          <w:rtl/>
        </w:rPr>
        <w:t>אדוני היושב-ראש, חברי חברי הכסת, אני מתפלא על שרת החינוך, התרבות והספורט, משום שאני לא מכיר שרים שמציעים הצעת חוק שבעצם אומרת שהם שרים על הנייר, ושהשר האמיתי הוא שר האוצר. זה מה שכתוב בהצעת החוק. אני רוצה להסביר לציבור. כתוב: במקום "</w:t>
      </w:r>
      <w:r>
        <w:rPr>
          <w:rFonts w:hint="cs"/>
          <w:rtl/>
        </w:rPr>
        <w:t xml:space="preserve">באישור", יבוא "בהסכמת שר האוצר ובאישורו. מה זה הדבר הזה? מה, שר האוצר הפך להיות שר-על לנושא החינוך? </w:t>
      </w:r>
    </w:p>
    <w:p w14:paraId="1C285466" w14:textId="77777777" w:rsidR="00000000" w:rsidRDefault="0003559D">
      <w:pPr>
        <w:pStyle w:val="a0"/>
        <w:rPr>
          <w:rFonts w:hint="cs"/>
          <w:rtl/>
        </w:rPr>
      </w:pPr>
    </w:p>
    <w:p w14:paraId="523A9236" w14:textId="77777777" w:rsidR="00000000" w:rsidRDefault="0003559D">
      <w:pPr>
        <w:pStyle w:val="a0"/>
        <w:rPr>
          <w:rFonts w:hint="cs"/>
          <w:rtl/>
        </w:rPr>
      </w:pPr>
      <w:r>
        <w:rPr>
          <w:rFonts w:hint="cs"/>
          <w:rtl/>
        </w:rPr>
        <w:t>עכשיו, אני יודע מה דעותיו של שר האוצר על מערכת החינוך הישראלית. איך אני יודע? הוא אומר את דעתו באופן גלוי וחופשי: אין לו שום הערכה למערכת החינוך, הוא חושב</w:t>
      </w:r>
      <w:r>
        <w:rPr>
          <w:rFonts w:hint="cs"/>
          <w:rtl/>
        </w:rPr>
        <w:t xml:space="preserve"> שהיא לא מתפקדת, הוא חושב שהיא לא שווה שום דבר, ומבחינתו - אפשר לפרק ולהקים מחדש. זה דבר אחד. </w:t>
      </w:r>
    </w:p>
    <w:p w14:paraId="2C08148F" w14:textId="77777777" w:rsidR="00000000" w:rsidRDefault="0003559D">
      <w:pPr>
        <w:pStyle w:val="a0"/>
        <w:rPr>
          <w:rFonts w:hint="cs"/>
          <w:rtl/>
        </w:rPr>
      </w:pPr>
    </w:p>
    <w:p w14:paraId="4D097DDA" w14:textId="77777777" w:rsidR="00000000" w:rsidRDefault="0003559D">
      <w:pPr>
        <w:pStyle w:val="a0"/>
        <w:rPr>
          <w:rFonts w:hint="cs"/>
          <w:rtl/>
        </w:rPr>
      </w:pPr>
      <w:r>
        <w:rPr>
          <w:rFonts w:hint="cs"/>
          <w:rtl/>
        </w:rPr>
        <w:t xml:space="preserve">דבר שני </w:t>
      </w:r>
      <w:r>
        <w:rPr>
          <w:rtl/>
        </w:rPr>
        <w:t>–</w:t>
      </w:r>
      <w:r>
        <w:rPr>
          <w:rFonts w:hint="cs"/>
          <w:rtl/>
        </w:rPr>
        <w:t xml:space="preserve"> ברור שכל החוק הזה עלול לייצר פוליטיזציה נוראה של יום לימודים ארוך. כי עד היום קבעו שבשכונות אפשר לעשות יום לימודים ארוך - אנחנו רצינו שיהיה בכל המדינה</w:t>
      </w:r>
      <w:r>
        <w:rPr>
          <w:rFonts w:hint="cs"/>
          <w:rtl/>
        </w:rPr>
        <w:t>, אבל זה מה שיש - עכשיו, בשכונות, במוסדות, והכול על-פי אישור שר האוצר. סליחה, איפה הדרג החינוכי? איפה הדרג הפדגוגי? מי יקבע איפה יהיה יום לימודים ארוך ואיפה לא? שר האוצר? וזה מה ששרת החינוך מביאה לכנסת? אני פשוט המום מההתבטלות של כל מערכת החינוך מול הדורסנ</w:t>
      </w:r>
      <w:r>
        <w:rPr>
          <w:rFonts w:hint="cs"/>
          <w:rtl/>
        </w:rPr>
        <w:t xml:space="preserve">ות של שר האוצר. </w:t>
      </w:r>
    </w:p>
    <w:p w14:paraId="002DEE1D" w14:textId="77777777" w:rsidR="00000000" w:rsidRDefault="0003559D">
      <w:pPr>
        <w:pStyle w:val="a0"/>
        <w:rPr>
          <w:rFonts w:hint="cs"/>
          <w:rtl/>
        </w:rPr>
      </w:pPr>
    </w:p>
    <w:p w14:paraId="7D1480CF" w14:textId="77777777" w:rsidR="00000000" w:rsidRDefault="0003559D">
      <w:pPr>
        <w:pStyle w:val="a0"/>
        <w:rPr>
          <w:rFonts w:hint="cs"/>
          <w:rtl/>
        </w:rPr>
      </w:pPr>
      <w:r>
        <w:rPr>
          <w:rFonts w:hint="cs"/>
          <w:rtl/>
        </w:rPr>
        <w:t>אני קראתי את חוות הדעת של ארבל על שר האוצר בכל מה שקשור לפרשת עמדי. היא טוענת ששם הוא עצם עיניים. אני חושש שכאן הוא יפקח עין, יפקח עין על כל אישור, על כל בית-ספר, על כל שכונה ועל כל רשות מקומית. יהיה לנו קומיסר לענייני יום לימודים ארוך. א</w:t>
      </w:r>
      <w:r>
        <w:rPr>
          <w:rFonts w:hint="cs"/>
          <w:rtl/>
        </w:rPr>
        <w:t xml:space="preserve">ני חושב שזה דבר שהכנסת צריכה לדחות מכול וכול. </w:t>
      </w:r>
    </w:p>
    <w:p w14:paraId="169E80D6" w14:textId="77777777" w:rsidR="00000000" w:rsidRDefault="0003559D">
      <w:pPr>
        <w:pStyle w:val="a0"/>
        <w:rPr>
          <w:rFonts w:hint="cs"/>
          <w:rtl/>
        </w:rPr>
      </w:pPr>
    </w:p>
    <w:p w14:paraId="59C1485D" w14:textId="77777777" w:rsidR="00000000" w:rsidRDefault="0003559D">
      <w:pPr>
        <w:pStyle w:val="a0"/>
        <w:rPr>
          <w:rFonts w:hint="cs"/>
          <w:rtl/>
        </w:rPr>
      </w:pPr>
      <w:r>
        <w:rPr>
          <w:rFonts w:hint="cs"/>
          <w:rtl/>
        </w:rPr>
        <w:t xml:space="preserve">שנית, לגבי </w:t>
      </w:r>
      <w:r>
        <w:rPr>
          <w:rtl/>
        </w:rPr>
        <w:t>–</w:t>
      </w:r>
      <w:r>
        <w:rPr>
          <w:rFonts w:hint="cs"/>
          <w:rtl/>
        </w:rPr>
        <w:t xml:space="preserve"> אם כבר, אז כבר </w:t>
      </w:r>
      <w:r>
        <w:rPr>
          <w:rtl/>
        </w:rPr>
        <w:t>–</w:t>
      </w:r>
      <w:r>
        <w:rPr>
          <w:rFonts w:hint="cs"/>
          <w:rtl/>
        </w:rPr>
        <w:t xml:space="preserve"> הניסיון, או ההחלטה, של הממשלה, בוועדת החינוך של הכנסת, לקצר את יום הלימודים לחמישה ימים בשבוע, זו החלטה שערורייתית, חסרת אחריות, באמת. הרי הישגי התלמידים שלנו, לצערנו, אינם מהמשו</w:t>
      </w:r>
      <w:r>
        <w:rPr>
          <w:rFonts w:hint="cs"/>
          <w:rtl/>
        </w:rPr>
        <w:t xml:space="preserve">פרים בעולם, ואני מדבר בלשון המעטה. זה מה שיביא מזור למערכת החינוך, אם נקצר את שבוע הלימודים לחמישה ימים? אולי אם נקצר לארבעה ימים יהיה עוד יותר טוב, לשלושה </w:t>
      </w:r>
      <w:r>
        <w:rPr>
          <w:rtl/>
        </w:rPr>
        <w:t>–</w:t>
      </w:r>
      <w:r>
        <w:rPr>
          <w:rFonts w:hint="cs"/>
          <w:rtl/>
        </w:rPr>
        <w:t xml:space="preserve"> נפלא, שניים - מצוין, ובואו נגמור את העסק, נשלח את כולם הביתה, ונהיה כל כך מרוצים מעצמנו. נחסוך גם </w:t>
      </w:r>
      <w:r>
        <w:rPr>
          <w:rFonts w:hint="cs"/>
          <w:rtl/>
        </w:rPr>
        <w:t xml:space="preserve">המון כסף. נחסוך המון כסף. </w:t>
      </w:r>
    </w:p>
    <w:p w14:paraId="67020195" w14:textId="77777777" w:rsidR="00000000" w:rsidRDefault="0003559D">
      <w:pPr>
        <w:pStyle w:val="a0"/>
        <w:rPr>
          <w:rFonts w:hint="cs"/>
          <w:rtl/>
        </w:rPr>
      </w:pPr>
    </w:p>
    <w:p w14:paraId="53039D40" w14:textId="77777777" w:rsidR="00000000" w:rsidRDefault="0003559D">
      <w:pPr>
        <w:pStyle w:val="a0"/>
        <w:rPr>
          <w:rFonts w:hint="cs"/>
          <w:rtl/>
        </w:rPr>
      </w:pPr>
      <w:r>
        <w:rPr>
          <w:rFonts w:hint="cs"/>
          <w:rtl/>
        </w:rPr>
        <w:t>חברים, את מערכת החינוך צריכים לנהל. כל מי שעסק בתחום הזה יודע, שהבעיה במערכת החינוך היא לאו דווקא כסף, אלא מה עושים עם הכסף, לאן מייעדים את הכסף ואיך מנתבים אותו. ואני חושב שאם כל המערכת הזאת היום עוברת להסתכלות על הכול דרך החור</w:t>
      </w:r>
      <w:r>
        <w:rPr>
          <w:rFonts w:hint="cs"/>
          <w:rtl/>
        </w:rPr>
        <w:t xml:space="preserve"> שבגרוש, גברתי שרת החינוך - אני חושב שזו מגמה שעלולה לדרדר את המערכת הזאת לתהומות. אני חושב שיש כסף, צריך לנצל אותו נכון, וצריך לנצל אותו בצורה יעילה. </w:t>
      </w:r>
    </w:p>
    <w:p w14:paraId="4CB47E36" w14:textId="77777777" w:rsidR="00000000" w:rsidRDefault="0003559D">
      <w:pPr>
        <w:pStyle w:val="a0"/>
        <w:rPr>
          <w:rFonts w:hint="cs"/>
          <w:rtl/>
        </w:rPr>
      </w:pPr>
    </w:p>
    <w:p w14:paraId="435AAEEA" w14:textId="77777777" w:rsidR="00000000" w:rsidRDefault="0003559D">
      <w:pPr>
        <w:pStyle w:val="a0"/>
        <w:rPr>
          <w:rFonts w:hint="cs"/>
          <w:rtl/>
        </w:rPr>
      </w:pPr>
      <w:r>
        <w:rPr>
          <w:rFonts w:hint="cs"/>
          <w:rtl/>
        </w:rPr>
        <w:t>אני גם, כמובן, מצפה לגינוי חריף ולבדיקה שלך, גברתי השרה, לגבי מה שקרה היום והתבשרנו עליו בנתניה. אני לא</w:t>
      </w:r>
      <w:r>
        <w:rPr>
          <w:rFonts w:hint="cs"/>
          <w:rtl/>
        </w:rPr>
        <w:t xml:space="preserve"> אהבתי את מה שאמר חבר הכנסת מרגי, אבל אני חושב שמה שקרה בנתניה זה דבר שאסור לעבור עליו לסדר-היום. יהיו בית-ספר לאתיופים ובית-ספר לאחרים? כמה שנים אנחנו נמשיך לסחוב את הדבר הזה על כתפינו? רק לפני שבוע קרה מה שקרה במבשרת-ציון - מאוד לא אהבתי את זה - ועכשיו א</w:t>
      </w:r>
      <w:r>
        <w:rPr>
          <w:rFonts w:hint="cs"/>
          <w:rtl/>
        </w:rPr>
        <w:t xml:space="preserve">נחנו עוברים לנתניה, ואת העלייה האתיופית הבאנו בשנת 1984, את "מבצע משה", ובשנת 1988 את "מבצע שלמה", ואנחנו ב-2004 לא מסוגלים לקלוט 30,000, 40,000, 50,000 יהודים. בושה וחרפה למדינת ישראל, ובעיני זה אות קלון למערכת החינוך הישראלית. </w:t>
      </w:r>
    </w:p>
    <w:p w14:paraId="08F523EC" w14:textId="77777777" w:rsidR="00000000" w:rsidRDefault="0003559D">
      <w:pPr>
        <w:pStyle w:val="a0"/>
        <w:rPr>
          <w:rFonts w:hint="cs"/>
          <w:rtl/>
        </w:rPr>
      </w:pPr>
    </w:p>
    <w:p w14:paraId="3F6FD134" w14:textId="77777777" w:rsidR="00000000" w:rsidRDefault="0003559D">
      <w:pPr>
        <w:pStyle w:val="a0"/>
        <w:rPr>
          <w:rFonts w:hint="cs"/>
          <w:rtl/>
        </w:rPr>
      </w:pPr>
      <w:r>
        <w:rPr>
          <w:rFonts w:hint="cs"/>
          <w:rtl/>
        </w:rPr>
        <w:t>והדבר האחרון, אדוני היושב</w:t>
      </w:r>
      <w:r>
        <w:rPr>
          <w:rFonts w:hint="cs"/>
          <w:rtl/>
        </w:rPr>
        <w:t>-ראש - אתם מתקוממים על כך שיש שביתה מחר בחינוך המיוחד? מה אתם עשיתם לחינוך המיוחד לפני עשרה ימים בוועדת הכספים? שחטתם את החינוך המיוחד בשביל לקנות את חבר הכנסת רביץ וחבריו - לא אישית, כמובן - להעביר 120, 220 מיליון שקל לחינוך העצמאי. מאיפה לקחתם את המקורות</w:t>
      </w:r>
      <w:r>
        <w:rPr>
          <w:rFonts w:hint="cs"/>
          <w:rtl/>
        </w:rPr>
        <w:t>? מהחינוך המיוחד.</w:t>
      </w:r>
    </w:p>
    <w:p w14:paraId="3FB981C5" w14:textId="77777777" w:rsidR="00000000" w:rsidRDefault="0003559D">
      <w:pPr>
        <w:pStyle w:val="af0"/>
        <w:rPr>
          <w:rtl/>
        </w:rPr>
      </w:pPr>
      <w:r>
        <w:rPr>
          <w:rtl/>
        </w:rPr>
        <w:br/>
        <w:t>שרת החינוך, התרבות והספורט לימור לבנת:</w:t>
      </w:r>
    </w:p>
    <w:p w14:paraId="4AB44027" w14:textId="77777777" w:rsidR="00000000" w:rsidRDefault="0003559D">
      <w:pPr>
        <w:pStyle w:val="a0"/>
        <w:rPr>
          <w:rtl/>
        </w:rPr>
      </w:pPr>
    </w:p>
    <w:p w14:paraId="000DECFE" w14:textId="77777777" w:rsidR="00000000" w:rsidRDefault="0003559D">
      <w:pPr>
        <w:pStyle w:val="a0"/>
        <w:rPr>
          <w:rFonts w:hint="cs"/>
          <w:rtl/>
        </w:rPr>
      </w:pPr>
      <w:r>
        <w:rPr>
          <w:rFonts w:hint="cs"/>
          <w:rtl/>
        </w:rPr>
        <w:t>שקר וכזב.</w:t>
      </w:r>
    </w:p>
    <w:p w14:paraId="31497111" w14:textId="77777777" w:rsidR="00000000" w:rsidRDefault="0003559D">
      <w:pPr>
        <w:pStyle w:val="-"/>
        <w:rPr>
          <w:rtl/>
        </w:rPr>
      </w:pPr>
      <w:r>
        <w:rPr>
          <w:rtl/>
        </w:rPr>
        <w:br/>
      </w:r>
      <w:bookmarkStart w:id="131" w:name="FS000000455T31_08_2004_13_24_51"/>
      <w:bookmarkStart w:id="132" w:name="FS000000455T31_08_2004_13_24_54C"/>
      <w:bookmarkEnd w:id="131"/>
      <w:bookmarkEnd w:id="132"/>
      <w:r>
        <w:rPr>
          <w:rtl/>
        </w:rPr>
        <w:t>אופיר פינס-פז (העבודה-מימד):</w:t>
      </w:r>
    </w:p>
    <w:p w14:paraId="698353C5" w14:textId="77777777" w:rsidR="00000000" w:rsidRDefault="0003559D">
      <w:pPr>
        <w:pStyle w:val="a0"/>
        <w:rPr>
          <w:rFonts w:hint="cs"/>
          <w:rtl/>
        </w:rPr>
      </w:pPr>
    </w:p>
    <w:p w14:paraId="6E3195B0" w14:textId="77777777" w:rsidR="00000000" w:rsidRDefault="0003559D">
      <w:pPr>
        <w:pStyle w:val="a0"/>
        <w:rPr>
          <w:rFonts w:hint="cs"/>
          <w:rtl/>
        </w:rPr>
      </w:pPr>
      <w:r>
        <w:rPr>
          <w:rFonts w:hint="cs"/>
          <w:rtl/>
        </w:rPr>
        <w:t xml:space="preserve">למה את אומרת שקר? זה מה שהיה בוועדת הכספים. </w:t>
      </w:r>
    </w:p>
    <w:p w14:paraId="7F487B11" w14:textId="77777777" w:rsidR="00000000" w:rsidRDefault="0003559D">
      <w:pPr>
        <w:pStyle w:val="af0"/>
        <w:rPr>
          <w:rtl/>
        </w:rPr>
      </w:pPr>
      <w:r>
        <w:rPr>
          <w:rtl/>
        </w:rPr>
        <w:br/>
        <w:t>שרת החינוך, התרבות והספורט לימור לבנת:</w:t>
      </w:r>
    </w:p>
    <w:p w14:paraId="1AA63E61" w14:textId="77777777" w:rsidR="00000000" w:rsidRDefault="0003559D">
      <w:pPr>
        <w:pStyle w:val="a0"/>
        <w:rPr>
          <w:rtl/>
        </w:rPr>
      </w:pPr>
    </w:p>
    <w:p w14:paraId="76B3C4CF" w14:textId="77777777" w:rsidR="00000000" w:rsidRDefault="0003559D">
      <w:pPr>
        <w:pStyle w:val="a0"/>
        <w:rPr>
          <w:rFonts w:hint="cs"/>
          <w:rtl/>
        </w:rPr>
      </w:pPr>
      <w:r>
        <w:rPr>
          <w:rFonts w:hint="cs"/>
          <w:rtl/>
        </w:rPr>
        <w:t>זה לא נכון. אתה אומר דבר לא נכון.</w:t>
      </w:r>
    </w:p>
    <w:p w14:paraId="69923487" w14:textId="77777777" w:rsidR="00000000" w:rsidRDefault="0003559D">
      <w:pPr>
        <w:pStyle w:val="-"/>
        <w:rPr>
          <w:rtl/>
        </w:rPr>
      </w:pPr>
      <w:r>
        <w:rPr>
          <w:rtl/>
        </w:rPr>
        <w:br/>
      </w:r>
      <w:bookmarkStart w:id="133" w:name="FS000000455T31_08_2004_13_25_20C"/>
      <w:bookmarkEnd w:id="133"/>
      <w:r>
        <w:rPr>
          <w:rtl/>
        </w:rPr>
        <w:t>אופיר פינס-פז (העבודה-מימד):</w:t>
      </w:r>
    </w:p>
    <w:p w14:paraId="28F61EA6" w14:textId="77777777" w:rsidR="00000000" w:rsidRDefault="0003559D">
      <w:pPr>
        <w:pStyle w:val="a0"/>
        <w:rPr>
          <w:rtl/>
        </w:rPr>
      </w:pPr>
    </w:p>
    <w:p w14:paraId="05028699" w14:textId="77777777" w:rsidR="00000000" w:rsidRDefault="0003559D">
      <w:pPr>
        <w:pStyle w:val="a0"/>
        <w:rPr>
          <w:rFonts w:hint="cs"/>
          <w:rtl/>
        </w:rPr>
      </w:pPr>
      <w:r>
        <w:rPr>
          <w:rFonts w:hint="cs"/>
          <w:rtl/>
        </w:rPr>
        <w:t>תראי,</w:t>
      </w:r>
      <w:r>
        <w:rPr>
          <w:rFonts w:hint="cs"/>
          <w:rtl/>
        </w:rPr>
        <w:t xml:space="preserve"> זה מה שפורסם. </w:t>
      </w:r>
    </w:p>
    <w:p w14:paraId="4CF24937" w14:textId="77777777" w:rsidR="00000000" w:rsidRDefault="0003559D">
      <w:pPr>
        <w:pStyle w:val="af0"/>
        <w:rPr>
          <w:rtl/>
        </w:rPr>
      </w:pPr>
      <w:r>
        <w:rPr>
          <w:rtl/>
        </w:rPr>
        <w:br/>
        <w:t>שרת החינוך, התרבות והספורט לימור לבנת:</w:t>
      </w:r>
    </w:p>
    <w:p w14:paraId="05EF8E36" w14:textId="77777777" w:rsidR="00000000" w:rsidRDefault="0003559D">
      <w:pPr>
        <w:pStyle w:val="a0"/>
        <w:rPr>
          <w:rtl/>
        </w:rPr>
      </w:pPr>
    </w:p>
    <w:p w14:paraId="522F6F2E" w14:textId="77777777" w:rsidR="00000000" w:rsidRDefault="0003559D">
      <w:pPr>
        <w:pStyle w:val="a0"/>
        <w:rPr>
          <w:rFonts w:hint="cs"/>
          <w:rtl/>
        </w:rPr>
      </w:pPr>
      <w:r>
        <w:rPr>
          <w:rFonts w:hint="cs"/>
          <w:rtl/>
        </w:rPr>
        <w:t xml:space="preserve">פורסם. זה לא נכון. </w:t>
      </w:r>
    </w:p>
    <w:p w14:paraId="00C90F15" w14:textId="77777777" w:rsidR="00000000" w:rsidRDefault="0003559D">
      <w:pPr>
        <w:pStyle w:val="af1"/>
        <w:rPr>
          <w:rtl/>
        </w:rPr>
      </w:pPr>
      <w:r>
        <w:rPr>
          <w:rtl/>
        </w:rPr>
        <w:br/>
        <w:t>היו"ר ראובן ריבלין:</w:t>
      </w:r>
    </w:p>
    <w:p w14:paraId="3C54442A" w14:textId="77777777" w:rsidR="00000000" w:rsidRDefault="0003559D">
      <w:pPr>
        <w:pStyle w:val="a0"/>
        <w:rPr>
          <w:rtl/>
        </w:rPr>
      </w:pPr>
    </w:p>
    <w:p w14:paraId="07C7C732" w14:textId="77777777" w:rsidR="00000000" w:rsidRDefault="0003559D">
      <w:pPr>
        <w:pStyle w:val="a0"/>
        <w:rPr>
          <w:rFonts w:hint="cs"/>
          <w:rtl/>
        </w:rPr>
      </w:pPr>
      <w:r>
        <w:rPr>
          <w:rFonts w:hint="cs"/>
          <w:rtl/>
        </w:rPr>
        <w:t xml:space="preserve">גברתי תוכל לענות לו מייד. את יכולה להתערב בכל שלב משלבי הדיון, אם את רוצה. </w:t>
      </w:r>
    </w:p>
    <w:p w14:paraId="16317021" w14:textId="77777777" w:rsidR="00000000" w:rsidRDefault="0003559D">
      <w:pPr>
        <w:pStyle w:val="af0"/>
        <w:rPr>
          <w:rtl/>
        </w:rPr>
      </w:pPr>
      <w:r>
        <w:rPr>
          <w:rtl/>
        </w:rPr>
        <w:br/>
        <w:t>שרת החינוך, התרבות והספורט לימור לבנת:</w:t>
      </w:r>
    </w:p>
    <w:p w14:paraId="01A766DA" w14:textId="77777777" w:rsidR="00000000" w:rsidRDefault="0003559D">
      <w:pPr>
        <w:pStyle w:val="a0"/>
        <w:rPr>
          <w:rtl/>
        </w:rPr>
      </w:pPr>
    </w:p>
    <w:p w14:paraId="0E2169E7" w14:textId="77777777" w:rsidR="00000000" w:rsidRDefault="0003559D">
      <w:pPr>
        <w:pStyle w:val="a0"/>
        <w:rPr>
          <w:rFonts w:hint="cs"/>
          <w:rtl/>
        </w:rPr>
      </w:pPr>
      <w:r>
        <w:rPr>
          <w:rFonts w:hint="cs"/>
          <w:rtl/>
        </w:rPr>
        <w:t xml:space="preserve">זה לא נכון. זה לא נכון ברמת העובדות. </w:t>
      </w:r>
    </w:p>
    <w:p w14:paraId="32E878F2" w14:textId="77777777" w:rsidR="00000000" w:rsidRDefault="0003559D">
      <w:pPr>
        <w:pStyle w:val="-"/>
        <w:rPr>
          <w:rtl/>
        </w:rPr>
      </w:pPr>
      <w:r>
        <w:rPr>
          <w:rtl/>
        </w:rPr>
        <w:br/>
      </w:r>
      <w:bookmarkStart w:id="134" w:name="FS000000455T31_08_2004_13_26_09C"/>
      <w:bookmarkEnd w:id="134"/>
      <w:r>
        <w:rPr>
          <w:rtl/>
        </w:rPr>
        <w:t>א</w:t>
      </w:r>
      <w:r>
        <w:rPr>
          <w:rtl/>
        </w:rPr>
        <w:t>ופיר פינס-פז (העבודה-מימד):</w:t>
      </w:r>
    </w:p>
    <w:p w14:paraId="1B749978" w14:textId="77777777" w:rsidR="00000000" w:rsidRDefault="0003559D">
      <w:pPr>
        <w:pStyle w:val="a0"/>
        <w:rPr>
          <w:rtl/>
        </w:rPr>
      </w:pPr>
    </w:p>
    <w:p w14:paraId="63305F9B" w14:textId="77777777" w:rsidR="00000000" w:rsidRDefault="0003559D">
      <w:pPr>
        <w:pStyle w:val="a0"/>
        <w:rPr>
          <w:rFonts w:hint="cs"/>
          <w:rtl/>
        </w:rPr>
      </w:pPr>
      <w:r>
        <w:rPr>
          <w:rFonts w:hint="cs"/>
          <w:rtl/>
        </w:rPr>
        <w:t>אני התבשרתי - או.קיי., אם את אומרת שזה לא נכון, אני מקבל. אני אומר מה פורסם.</w:t>
      </w:r>
    </w:p>
    <w:p w14:paraId="51D098AF" w14:textId="77777777" w:rsidR="00000000" w:rsidRDefault="0003559D">
      <w:pPr>
        <w:pStyle w:val="af1"/>
        <w:rPr>
          <w:rtl/>
        </w:rPr>
      </w:pPr>
      <w:r>
        <w:rPr>
          <w:rtl/>
        </w:rPr>
        <w:br/>
        <w:t>היו"ר ראובן ריבלין:</w:t>
      </w:r>
    </w:p>
    <w:p w14:paraId="4A7E4BCA" w14:textId="77777777" w:rsidR="00000000" w:rsidRDefault="0003559D">
      <w:pPr>
        <w:pStyle w:val="a0"/>
        <w:rPr>
          <w:rtl/>
        </w:rPr>
      </w:pPr>
    </w:p>
    <w:p w14:paraId="6A2E5288" w14:textId="77777777" w:rsidR="00000000" w:rsidRDefault="0003559D">
      <w:pPr>
        <w:pStyle w:val="a0"/>
        <w:rPr>
          <w:rFonts w:hint="cs"/>
          <w:rtl/>
        </w:rPr>
      </w:pPr>
      <w:r>
        <w:rPr>
          <w:rFonts w:hint="cs"/>
          <w:rtl/>
        </w:rPr>
        <w:t xml:space="preserve">נרשמה הערתה של השרה. </w:t>
      </w:r>
    </w:p>
    <w:p w14:paraId="0E21168F" w14:textId="77777777" w:rsidR="00000000" w:rsidRDefault="0003559D">
      <w:pPr>
        <w:pStyle w:val="af0"/>
        <w:rPr>
          <w:rFonts w:hint="cs"/>
          <w:rtl/>
        </w:rPr>
      </w:pPr>
      <w:r>
        <w:rPr>
          <w:rtl/>
        </w:rPr>
        <w:br/>
      </w:r>
    </w:p>
    <w:p w14:paraId="266B15B0" w14:textId="77777777" w:rsidR="00000000" w:rsidRDefault="0003559D">
      <w:pPr>
        <w:pStyle w:val="af0"/>
        <w:rPr>
          <w:rtl/>
        </w:rPr>
      </w:pPr>
      <w:r>
        <w:rPr>
          <w:rtl/>
        </w:rPr>
        <w:t>שרת החינוך, התרבות והספורט לימור לבנת:</w:t>
      </w:r>
    </w:p>
    <w:p w14:paraId="752BBB14" w14:textId="77777777" w:rsidR="00000000" w:rsidRDefault="0003559D">
      <w:pPr>
        <w:pStyle w:val="a0"/>
        <w:rPr>
          <w:rtl/>
        </w:rPr>
      </w:pPr>
    </w:p>
    <w:p w14:paraId="29B4ECAC" w14:textId="77777777" w:rsidR="00000000" w:rsidRDefault="0003559D">
      <w:pPr>
        <w:pStyle w:val="a0"/>
        <w:rPr>
          <w:rFonts w:hint="cs"/>
          <w:rtl/>
        </w:rPr>
      </w:pPr>
      <w:r>
        <w:rPr>
          <w:rFonts w:hint="cs"/>
          <w:rtl/>
        </w:rPr>
        <w:t>- - - לשכר, לא של החינוך המיוחד - בלי כל קשר - רזרבה לשכר, משם ז</w:t>
      </w:r>
      <w:r>
        <w:rPr>
          <w:rFonts w:hint="cs"/>
          <w:rtl/>
        </w:rPr>
        <w:t xml:space="preserve">ה נלקח כדי לתת - לא במסגרת החינוך - - - אלא במסגרת של שכר, שכר עבודה, של מורים בחינוך המיוחד שלא קיבלו שכר. </w:t>
      </w:r>
    </w:p>
    <w:p w14:paraId="1CE84672" w14:textId="77777777" w:rsidR="00000000" w:rsidRDefault="0003559D">
      <w:pPr>
        <w:pStyle w:val="-"/>
        <w:rPr>
          <w:rtl/>
        </w:rPr>
      </w:pPr>
      <w:r>
        <w:rPr>
          <w:rtl/>
        </w:rPr>
        <w:br/>
      </w:r>
      <w:bookmarkStart w:id="135" w:name="FS000000455T31_08_2004_13_32_46C"/>
      <w:bookmarkEnd w:id="135"/>
      <w:r>
        <w:rPr>
          <w:rtl/>
        </w:rPr>
        <w:t>אופיר פינס-פז (העבודה-מימד):</w:t>
      </w:r>
    </w:p>
    <w:p w14:paraId="15E35397" w14:textId="77777777" w:rsidR="00000000" w:rsidRDefault="0003559D">
      <w:pPr>
        <w:pStyle w:val="a0"/>
        <w:rPr>
          <w:rtl/>
        </w:rPr>
      </w:pPr>
    </w:p>
    <w:p w14:paraId="4D0A88F8" w14:textId="77777777" w:rsidR="00000000" w:rsidRDefault="0003559D">
      <w:pPr>
        <w:pStyle w:val="a0"/>
        <w:rPr>
          <w:rFonts w:hint="cs"/>
          <w:rtl/>
        </w:rPr>
      </w:pPr>
      <w:r>
        <w:rPr>
          <w:rFonts w:hint="cs"/>
          <w:rtl/>
        </w:rPr>
        <w:t>מה? של החינוך המיוחד?</w:t>
      </w:r>
    </w:p>
    <w:p w14:paraId="28356604" w14:textId="77777777" w:rsidR="00000000" w:rsidRDefault="0003559D">
      <w:pPr>
        <w:pStyle w:val="af0"/>
        <w:rPr>
          <w:rtl/>
        </w:rPr>
      </w:pPr>
      <w:r>
        <w:rPr>
          <w:rtl/>
        </w:rPr>
        <w:br/>
        <w:t>שרת החינוך, התרבות והספורט לימור לבנת:</w:t>
      </w:r>
    </w:p>
    <w:p w14:paraId="23976BB7" w14:textId="77777777" w:rsidR="00000000" w:rsidRDefault="0003559D">
      <w:pPr>
        <w:pStyle w:val="a0"/>
        <w:rPr>
          <w:rtl/>
        </w:rPr>
      </w:pPr>
    </w:p>
    <w:p w14:paraId="030C112B" w14:textId="77777777" w:rsidR="00000000" w:rsidRDefault="0003559D">
      <w:pPr>
        <w:pStyle w:val="a0"/>
        <w:rPr>
          <w:rFonts w:hint="cs"/>
          <w:rtl/>
        </w:rPr>
      </w:pPr>
      <w:r>
        <w:rPr>
          <w:rFonts w:hint="cs"/>
          <w:rtl/>
        </w:rPr>
        <w:t xml:space="preserve">לא, של החינוך העצמאי. </w:t>
      </w:r>
    </w:p>
    <w:p w14:paraId="00FB4F41" w14:textId="77777777" w:rsidR="00000000" w:rsidRDefault="0003559D">
      <w:pPr>
        <w:pStyle w:val="-"/>
        <w:rPr>
          <w:rtl/>
        </w:rPr>
      </w:pPr>
      <w:r>
        <w:rPr>
          <w:rtl/>
        </w:rPr>
        <w:br/>
      </w:r>
      <w:bookmarkStart w:id="136" w:name="FS000000455T31_08_2004_13_33_23C"/>
      <w:bookmarkEnd w:id="136"/>
      <w:r>
        <w:rPr>
          <w:rtl/>
        </w:rPr>
        <w:t>אופיר פינס-פז (העבודה-מימד):</w:t>
      </w:r>
    </w:p>
    <w:p w14:paraId="441C1FAC" w14:textId="77777777" w:rsidR="00000000" w:rsidRDefault="0003559D">
      <w:pPr>
        <w:pStyle w:val="a0"/>
        <w:rPr>
          <w:rtl/>
        </w:rPr>
      </w:pPr>
    </w:p>
    <w:p w14:paraId="05F7D6A9" w14:textId="77777777" w:rsidR="00000000" w:rsidRDefault="0003559D">
      <w:pPr>
        <w:pStyle w:val="a0"/>
        <w:rPr>
          <w:rFonts w:hint="cs"/>
          <w:rtl/>
        </w:rPr>
      </w:pPr>
      <w:r>
        <w:rPr>
          <w:rFonts w:hint="cs"/>
          <w:rtl/>
        </w:rPr>
        <w:t xml:space="preserve">לא, כי אני שמח שלפחות לא אמרת את הססמה שאפילו חלק ממנהיגי תמיד אומרים: מה אתם רוצים, התלמידים החרדים הם מקופחים. זה לא נכון. </w:t>
      </w:r>
    </w:p>
    <w:p w14:paraId="0FF2B537" w14:textId="77777777" w:rsidR="00000000" w:rsidRDefault="0003559D">
      <w:pPr>
        <w:pStyle w:val="af0"/>
        <w:rPr>
          <w:rtl/>
        </w:rPr>
      </w:pPr>
      <w:r>
        <w:rPr>
          <w:rtl/>
        </w:rPr>
        <w:br/>
        <w:t>שרת החינוך, התרבות והספורט לימור לבנת:</w:t>
      </w:r>
    </w:p>
    <w:p w14:paraId="6D1EABB6" w14:textId="77777777" w:rsidR="00000000" w:rsidRDefault="0003559D">
      <w:pPr>
        <w:pStyle w:val="a0"/>
        <w:rPr>
          <w:rtl/>
        </w:rPr>
      </w:pPr>
    </w:p>
    <w:p w14:paraId="4CAE4FD1" w14:textId="77777777" w:rsidR="00000000" w:rsidRDefault="0003559D">
      <w:pPr>
        <w:pStyle w:val="a0"/>
        <w:rPr>
          <w:rFonts w:hint="cs"/>
          <w:rtl/>
        </w:rPr>
      </w:pPr>
      <w:r>
        <w:rPr>
          <w:rFonts w:hint="cs"/>
          <w:rtl/>
        </w:rPr>
        <w:t>לא אמרתי את זה.</w:t>
      </w:r>
    </w:p>
    <w:p w14:paraId="5638D194" w14:textId="77777777" w:rsidR="00000000" w:rsidRDefault="0003559D">
      <w:pPr>
        <w:pStyle w:val="-"/>
        <w:rPr>
          <w:rtl/>
        </w:rPr>
      </w:pPr>
      <w:r>
        <w:rPr>
          <w:rtl/>
        </w:rPr>
        <w:br/>
      </w:r>
      <w:bookmarkStart w:id="137" w:name="FS000000455T31_08_2004_13_34_21C"/>
      <w:bookmarkEnd w:id="137"/>
      <w:r>
        <w:rPr>
          <w:rtl/>
        </w:rPr>
        <w:t>אופיר פינס-פז (העבודה-מימד):</w:t>
      </w:r>
    </w:p>
    <w:p w14:paraId="5CCCEDA3" w14:textId="77777777" w:rsidR="00000000" w:rsidRDefault="0003559D">
      <w:pPr>
        <w:pStyle w:val="a0"/>
        <w:rPr>
          <w:rtl/>
        </w:rPr>
      </w:pPr>
    </w:p>
    <w:p w14:paraId="3CC55C02" w14:textId="77777777" w:rsidR="00000000" w:rsidRDefault="0003559D">
      <w:pPr>
        <w:pStyle w:val="a0"/>
        <w:rPr>
          <w:rFonts w:hint="cs"/>
          <w:rtl/>
        </w:rPr>
      </w:pPr>
      <w:r>
        <w:rPr>
          <w:rFonts w:hint="cs"/>
          <w:rtl/>
        </w:rPr>
        <w:t>אני שמח שלא אמרת את זה. זה לא נכון - -</w:t>
      </w:r>
    </w:p>
    <w:p w14:paraId="7A6791BD" w14:textId="77777777" w:rsidR="00000000" w:rsidRDefault="0003559D">
      <w:pPr>
        <w:pStyle w:val="af1"/>
        <w:rPr>
          <w:rtl/>
        </w:rPr>
      </w:pPr>
      <w:r>
        <w:rPr>
          <w:rtl/>
        </w:rPr>
        <w:br/>
        <w:t>ה</w:t>
      </w:r>
      <w:r>
        <w:rPr>
          <w:rtl/>
        </w:rPr>
        <w:t>יו"ר ראובן ריבלין:</w:t>
      </w:r>
    </w:p>
    <w:p w14:paraId="724EF7C4" w14:textId="77777777" w:rsidR="00000000" w:rsidRDefault="0003559D">
      <w:pPr>
        <w:pStyle w:val="a0"/>
        <w:rPr>
          <w:rtl/>
        </w:rPr>
      </w:pPr>
    </w:p>
    <w:p w14:paraId="5A8420FF" w14:textId="77777777" w:rsidR="00000000" w:rsidRDefault="0003559D">
      <w:pPr>
        <w:pStyle w:val="a0"/>
        <w:rPr>
          <w:rFonts w:hint="cs"/>
          <w:rtl/>
        </w:rPr>
      </w:pPr>
      <w:r>
        <w:rPr>
          <w:rFonts w:hint="cs"/>
          <w:rtl/>
        </w:rPr>
        <w:t>הוא ציטט את - - -</w:t>
      </w:r>
    </w:p>
    <w:p w14:paraId="19F2CE26" w14:textId="77777777" w:rsidR="00000000" w:rsidRDefault="0003559D">
      <w:pPr>
        <w:pStyle w:val="-"/>
        <w:rPr>
          <w:rtl/>
        </w:rPr>
      </w:pPr>
      <w:r>
        <w:rPr>
          <w:rtl/>
        </w:rPr>
        <w:br/>
      </w:r>
      <w:bookmarkStart w:id="138" w:name="FS000000455T31_08_2004_13_34_43C"/>
      <w:bookmarkEnd w:id="138"/>
      <w:r>
        <w:rPr>
          <w:rtl/>
        </w:rPr>
        <w:t>אופיר פינס-פז (העבודה-מימד):</w:t>
      </w:r>
    </w:p>
    <w:p w14:paraId="12DB56C8" w14:textId="77777777" w:rsidR="00000000" w:rsidRDefault="0003559D">
      <w:pPr>
        <w:pStyle w:val="a0"/>
        <w:rPr>
          <w:rFonts w:hint="cs"/>
          <w:rtl/>
        </w:rPr>
      </w:pPr>
    </w:p>
    <w:p w14:paraId="039CFB5F" w14:textId="77777777" w:rsidR="00000000" w:rsidRDefault="0003559D">
      <w:pPr>
        <w:pStyle w:val="a0"/>
        <w:rPr>
          <w:rFonts w:hint="cs"/>
          <w:rtl/>
        </w:rPr>
      </w:pPr>
      <w:r>
        <w:rPr>
          <w:rFonts w:hint="cs"/>
          <w:rtl/>
        </w:rPr>
        <w:t>- - הם מקבלים יותר. תלמיד חרדי ממוצע מקבל יותר מתלמיד חילוני ממוצע במערכות החינוך, אני רוצה שתדעו את זה, וכל מי שאומר אחרת, שיבוא ולכאן ויוכיח את זה, כי זה בלוף שהשתמשו בו לעשות ממשלות קו</w:t>
      </w:r>
      <w:r>
        <w:rPr>
          <w:rFonts w:hint="cs"/>
          <w:rtl/>
        </w:rPr>
        <w:t xml:space="preserve">אליציה. גם מפלגת העבודה אמרה את הבלוף הזה, וגם הליכוד, והגיע הזמן לחדול ממנו. </w:t>
      </w:r>
    </w:p>
    <w:p w14:paraId="38640E47" w14:textId="77777777" w:rsidR="00000000" w:rsidRDefault="0003559D">
      <w:pPr>
        <w:pStyle w:val="af1"/>
        <w:rPr>
          <w:rtl/>
        </w:rPr>
      </w:pPr>
      <w:r>
        <w:rPr>
          <w:rFonts w:hint="cs"/>
          <w:rtl/>
        </w:rPr>
        <w:br/>
      </w:r>
      <w:r>
        <w:rPr>
          <w:rtl/>
        </w:rPr>
        <w:br/>
        <w:t>היו"ר ראובן ריבלין:</w:t>
      </w:r>
    </w:p>
    <w:p w14:paraId="71849E6B" w14:textId="77777777" w:rsidR="00000000" w:rsidRDefault="0003559D">
      <w:pPr>
        <w:pStyle w:val="a0"/>
        <w:rPr>
          <w:rtl/>
        </w:rPr>
      </w:pPr>
    </w:p>
    <w:p w14:paraId="07BE6CE7" w14:textId="77777777" w:rsidR="00000000" w:rsidRDefault="0003559D">
      <w:pPr>
        <w:pStyle w:val="a0"/>
        <w:rPr>
          <w:rFonts w:hint="cs"/>
          <w:rtl/>
        </w:rPr>
      </w:pPr>
      <w:r>
        <w:rPr>
          <w:rFonts w:hint="cs"/>
          <w:rtl/>
        </w:rPr>
        <w:t xml:space="preserve">תודה רבה לחבר הכנסת אופיר פינס, אשר סיים תשע שניות לפני הזמן. חבר הכנסת דוד אזולאי - בבקשה, אדוני. אחריו - חבר הכנסת נסים דהן, ואחריו </w:t>
      </w:r>
      <w:r>
        <w:rPr>
          <w:rtl/>
        </w:rPr>
        <w:t>–</w:t>
      </w:r>
      <w:r>
        <w:rPr>
          <w:rFonts w:hint="cs"/>
          <w:rtl/>
        </w:rPr>
        <w:t xml:space="preserve"> חברי הכנסת משולם נ</w:t>
      </w:r>
      <w:r>
        <w:rPr>
          <w:rFonts w:hint="cs"/>
          <w:rtl/>
        </w:rPr>
        <w:t xml:space="preserve">הרי ואברהם בייגה שוחט. </w:t>
      </w:r>
    </w:p>
    <w:p w14:paraId="2F64A17A" w14:textId="77777777" w:rsidR="00000000" w:rsidRDefault="0003559D">
      <w:pPr>
        <w:pStyle w:val="a"/>
        <w:rPr>
          <w:rtl/>
        </w:rPr>
      </w:pPr>
      <w:r>
        <w:rPr>
          <w:rtl/>
        </w:rPr>
        <w:br/>
      </w:r>
      <w:bookmarkStart w:id="139" w:name="FS000000483T31_08_2004_13_37_07"/>
      <w:bookmarkStart w:id="140" w:name="_Toc90824984"/>
      <w:bookmarkEnd w:id="139"/>
      <w:r>
        <w:rPr>
          <w:rtl/>
        </w:rPr>
        <w:t>דוד אזולאי (ש"ס):</w:t>
      </w:r>
      <w:bookmarkEnd w:id="140"/>
    </w:p>
    <w:p w14:paraId="42938AB4" w14:textId="77777777" w:rsidR="00000000" w:rsidRDefault="0003559D">
      <w:pPr>
        <w:pStyle w:val="a0"/>
        <w:rPr>
          <w:rtl/>
        </w:rPr>
      </w:pPr>
    </w:p>
    <w:p w14:paraId="313CFCE0" w14:textId="77777777" w:rsidR="00000000" w:rsidRDefault="0003559D">
      <w:pPr>
        <w:pStyle w:val="a0"/>
        <w:rPr>
          <w:rFonts w:hint="cs"/>
          <w:rtl/>
        </w:rPr>
      </w:pPr>
      <w:r>
        <w:rPr>
          <w:rFonts w:hint="cs"/>
          <w:rtl/>
        </w:rPr>
        <w:t>אדוני היושב-ראש, לכאורה היום היה צריך להיות יום חגיגי, שהולכים לחוקק חוק שמאפשר לתלמידים יותר שעות שהייה בבית-הספר, ואנחנו מונעים מהם יתר שוטטות ברחובות, אבל לצערי הרב החשש הגדול שלי הוא, שהיום הזה, שבו אנחנו הול</w:t>
      </w:r>
      <w:r>
        <w:rPr>
          <w:rFonts w:hint="cs"/>
          <w:rtl/>
        </w:rPr>
        <w:t>כים לחוקק את החוק הזה, ייזכר לדיראון, מהסיבה הפשוטה: בחוק הזה בעצם אנחנו הולכים להנציח אפליה בין תלמיד לתלמיד באותה שכונה. ולמה כוונתי?</w:t>
      </w:r>
    </w:p>
    <w:p w14:paraId="0BBDDCEB" w14:textId="77777777" w:rsidR="00000000" w:rsidRDefault="0003559D">
      <w:pPr>
        <w:pStyle w:val="a0"/>
        <w:rPr>
          <w:rFonts w:hint="cs"/>
          <w:rtl/>
        </w:rPr>
      </w:pPr>
    </w:p>
    <w:p w14:paraId="0DD0D80D" w14:textId="77777777" w:rsidR="00000000" w:rsidRDefault="0003559D">
      <w:pPr>
        <w:pStyle w:val="a0"/>
        <w:rPr>
          <w:rFonts w:hint="cs"/>
          <w:rtl/>
        </w:rPr>
      </w:pPr>
      <w:r>
        <w:rPr>
          <w:rFonts w:hint="cs"/>
          <w:rtl/>
        </w:rPr>
        <w:t>אני לוקח את החוק ואני קורא את אחד הסעיפים. נאמר כי החוק יוחל בהדרגה החל בשנת הלימודים תשנ"ח ביישובים או בשכונות שיקבע ה</w:t>
      </w:r>
      <w:r>
        <w:rPr>
          <w:rFonts w:hint="cs"/>
          <w:rtl/>
        </w:rPr>
        <w:t>שר בצווים, תוך מתן עדיפות ליישובים או לשכונות אשר לדעת השר זקוקים לסיוע נוסף בחינוך, ובלבד שהחלתו - וכו'. כלומר - - -</w:t>
      </w:r>
    </w:p>
    <w:p w14:paraId="1FFD1270" w14:textId="77777777" w:rsidR="00000000" w:rsidRDefault="0003559D">
      <w:pPr>
        <w:pStyle w:val="af1"/>
        <w:rPr>
          <w:rtl/>
        </w:rPr>
      </w:pPr>
      <w:r>
        <w:rPr>
          <w:rtl/>
        </w:rPr>
        <w:br/>
        <w:t>היו"ר ראובן ריבלין:</w:t>
      </w:r>
    </w:p>
    <w:p w14:paraId="4AB91081" w14:textId="77777777" w:rsidR="00000000" w:rsidRDefault="0003559D">
      <w:pPr>
        <w:pStyle w:val="a0"/>
        <w:rPr>
          <w:rtl/>
        </w:rPr>
      </w:pPr>
    </w:p>
    <w:p w14:paraId="38BAF915" w14:textId="77777777" w:rsidR="00000000" w:rsidRDefault="0003559D">
      <w:pPr>
        <w:pStyle w:val="a0"/>
        <w:rPr>
          <w:rFonts w:hint="cs"/>
          <w:rtl/>
        </w:rPr>
      </w:pPr>
      <w:r>
        <w:rPr>
          <w:rFonts w:hint="cs"/>
          <w:rtl/>
        </w:rPr>
        <w:t xml:space="preserve">משכבת גיל. </w:t>
      </w:r>
    </w:p>
    <w:p w14:paraId="77F27AC2" w14:textId="77777777" w:rsidR="00000000" w:rsidRDefault="0003559D">
      <w:pPr>
        <w:pStyle w:val="-"/>
        <w:rPr>
          <w:rtl/>
        </w:rPr>
      </w:pPr>
      <w:r>
        <w:rPr>
          <w:rtl/>
        </w:rPr>
        <w:br/>
      </w:r>
      <w:bookmarkStart w:id="141" w:name="FS000000483T31_08_2004_13_42_06C"/>
      <w:bookmarkEnd w:id="141"/>
      <w:r>
        <w:rPr>
          <w:rtl/>
        </w:rPr>
        <w:t>דוד אזולאי (ש"ס):</w:t>
      </w:r>
    </w:p>
    <w:p w14:paraId="2C5C6667" w14:textId="77777777" w:rsidR="00000000" w:rsidRDefault="0003559D">
      <w:pPr>
        <w:pStyle w:val="a0"/>
        <w:rPr>
          <w:rtl/>
        </w:rPr>
      </w:pPr>
    </w:p>
    <w:p w14:paraId="6FD1560E" w14:textId="77777777" w:rsidR="00000000" w:rsidRDefault="0003559D">
      <w:pPr>
        <w:pStyle w:val="a0"/>
        <w:rPr>
          <w:rFonts w:hint="cs"/>
          <w:rtl/>
        </w:rPr>
      </w:pPr>
      <w:r>
        <w:rPr>
          <w:rFonts w:hint="cs"/>
          <w:rtl/>
        </w:rPr>
        <w:t>כן, גם שכבת גיל וגם בתי-הספר, כלומר יש פה כפילות שנותנים לשר להחליט איפה זה יהיה. יכ</w:t>
      </w:r>
      <w:r>
        <w:rPr>
          <w:rFonts w:hint="cs"/>
          <w:rtl/>
        </w:rPr>
        <w:t>ול להיווצר מצב, חברי חברי הכנסת, שבאותה שכונה יהיו שלושה-ארבעה בתי-ספר - השרה תחליט, או השר יחליט, מסיבות שלו, שבשכונה הזאת רק בית-הספר הזה הוא שיזכה לאותה הטבה של יום לימודים ארוך, כאשר בבית-ספר השכן באותה שכונה, שם לא יקבלו. למה? כי יש לשרה שיקולים.</w:t>
      </w:r>
    </w:p>
    <w:p w14:paraId="4CDF52B8" w14:textId="77777777" w:rsidR="00000000" w:rsidRDefault="0003559D">
      <w:pPr>
        <w:pStyle w:val="a0"/>
        <w:rPr>
          <w:rFonts w:hint="cs"/>
          <w:rtl/>
        </w:rPr>
      </w:pPr>
    </w:p>
    <w:p w14:paraId="2E752B98" w14:textId="77777777" w:rsidR="00000000" w:rsidRDefault="0003559D">
      <w:pPr>
        <w:pStyle w:val="a0"/>
        <w:rPr>
          <w:rFonts w:hint="cs"/>
          <w:rtl/>
        </w:rPr>
      </w:pPr>
      <w:r>
        <w:rPr>
          <w:rFonts w:hint="cs"/>
          <w:rtl/>
        </w:rPr>
        <w:t>אני</w:t>
      </w:r>
      <w:r>
        <w:rPr>
          <w:rFonts w:hint="cs"/>
          <w:rtl/>
        </w:rPr>
        <w:t xml:space="preserve"> חושב - ואני לא בא חלילה לחשוד בשרת החינוך הנוכחית, אבל אנחנו לא יודעים מי יהיה שר החינוך הבא, אין לנו שליטה על הדברים האלה. צריך לזכור שהיום זו שרת החינוך לימור לבנת - שבכל זאת אני מאמין שיש לה רגישות יתירה לעיירות הפיתוח - אבל נתאר לעצמנו שמחר יבוא שר אל</w:t>
      </w:r>
      <w:r>
        <w:rPr>
          <w:rFonts w:hint="cs"/>
          <w:rtl/>
        </w:rPr>
        <w:t>יטיסטי משינוי והוא יחליט: בשביל מה אני צריך לתת ביישובים כמו בית-שאן או דימונה או נתיבות? שם לא צריך. ואם כן - אם באותו מקום יש, לדוגמה, בית-ספר ממלכתי, ובית-הספר השני הוא של החינוך החרדי, הרי ברור לנו מראש מה תהיה החלטתו של אותו שר. יבוא ויקבע בצורה שרירו</w:t>
      </w:r>
      <w:r>
        <w:rPr>
          <w:rFonts w:hint="cs"/>
          <w:rtl/>
        </w:rPr>
        <w:t xml:space="preserve">תית, כי החוק בעצם מאפשר לו את הדבר הזה, לא לתת לאותו בית-ספר יום לימודים ארוך. </w:t>
      </w:r>
    </w:p>
    <w:p w14:paraId="60163C62" w14:textId="77777777" w:rsidR="00000000" w:rsidRDefault="0003559D">
      <w:pPr>
        <w:pStyle w:val="a0"/>
        <w:rPr>
          <w:rFonts w:hint="cs"/>
          <w:rtl/>
        </w:rPr>
      </w:pPr>
    </w:p>
    <w:p w14:paraId="50177775" w14:textId="77777777" w:rsidR="00000000" w:rsidRDefault="0003559D">
      <w:pPr>
        <w:pStyle w:val="a0"/>
        <w:rPr>
          <w:rFonts w:hint="cs"/>
          <w:rtl/>
        </w:rPr>
      </w:pPr>
      <w:r>
        <w:rPr>
          <w:rFonts w:hint="cs"/>
          <w:rtl/>
        </w:rPr>
        <w:t>אדוני היושב-ראש, חברי חברי הכנסת, אני חושב שזה יהיה מצב של אפליה לא רק בין תלמידים וזרמים שונים. באותה שכונה יכולים להיות ילדים, כאשר באותו בניין ילד אחד מקבל יום לימודים ארוך</w:t>
      </w:r>
      <w:r>
        <w:rPr>
          <w:rFonts w:hint="cs"/>
          <w:rtl/>
        </w:rPr>
        <w:t xml:space="preserve"> והילד בבית ממול לא יקבל יום לימודים ארוך, בגלל החלטה שרירותית. </w:t>
      </w:r>
    </w:p>
    <w:p w14:paraId="2F4EA703" w14:textId="77777777" w:rsidR="00000000" w:rsidRDefault="0003559D">
      <w:pPr>
        <w:pStyle w:val="a0"/>
        <w:rPr>
          <w:rFonts w:hint="cs"/>
          <w:rtl/>
        </w:rPr>
      </w:pPr>
    </w:p>
    <w:p w14:paraId="7769D9F4" w14:textId="77777777" w:rsidR="00000000" w:rsidRDefault="0003559D">
      <w:pPr>
        <w:pStyle w:val="a0"/>
        <w:rPr>
          <w:rFonts w:hint="cs"/>
          <w:rtl/>
        </w:rPr>
      </w:pPr>
      <w:r>
        <w:rPr>
          <w:rFonts w:hint="cs"/>
          <w:rtl/>
        </w:rPr>
        <w:t xml:space="preserve">רק בימים אלו אנחנו עדים לכל מיני מינויים פוליטיים שמתמנים, ואדוני היושב-ראש התבטא בעניין הזה </w:t>
      </w:r>
      <w:r>
        <w:rPr>
          <w:rtl/>
        </w:rPr>
        <w:t>–</w:t>
      </w:r>
      <w:r>
        <w:rPr>
          <w:rFonts w:hint="cs"/>
          <w:rtl/>
        </w:rPr>
        <w:t xml:space="preserve"> ובאמת, יישר כוח על ההתבטאות הזאת - אבל - - -</w:t>
      </w:r>
    </w:p>
    <w:p w14:paraId="32DB6ADD" w14:textId="77777777" w:rsidR="00000000" w:rsidRDefault="0003559D">
      <w:pPr>
        <w:pStyle w:val="af0"/>
        <w:rPr>
          <w:rtl/>
        </w:rPr>
      </w:pPr>
      <w:r>
        <w:rPr>
          <w:rtl/>
        </w:rPr>
        <w:br/>
        <w:t>מגלי והבה (הליכוד):</w:t>
      </w:r>
    </w:p>
    <w:p w14:paraId="269F78A1" w14:textId="77777777" w:rsidR="00000000" w:rsidRDefault="0003559D">
      <w:pPr>
        <w:pStyle w:val="a0"/>
        <w:rPr>
          <w:rtl/>
        </w:rPr>
      </w:pPr>
    </w:p>
    <w:p w14:paraId="4EE371E2" w14:textId="77777777" w:rsidR="00000000" w:rsidRDefault="0003559D">
      <w:pPr>
        <w:pStyle w:val="a0"/>
        <w:rPr>
          <w:rFonts w:hint="cs"/>
          <w:rtl/>
        </w:rPr>
      </w:pPr>
      <w:r>
        <w:rPr>
          <w:rFonts w:hint="cs"/>
          <w:rtl/>
        </w:rPr>
        <w:t>- - -</w:t>
      </w:r>
    </w:p>
    <w:p w14:paraId="0694CA30" w14:textId="77777777" w:rsidR="00000000" w:rsidRDefault="0003559D">
      <w:pPr>
        <w:pStyle w:val="-"/>
        <w:rPr>
          <w:rtl/>
        </w:rPr>
      </w:pPr>
      <w:r>
        <w:rPr>
          <w:rtl/>
        </w:rPr>
        <w:br/>
      </w:r>
      <w:bookmarkStart w:id="142" w:name="FS000000483T31_08_2004_13_48_27C"/>
      <w:bookmarkEnd w:id="142"/>
      <w:r>
        <w:rPr>
          <w:rtl/>
        </w:rPr>
        <w:t>דוד אזולאי (ש"ס):</w:t>
      </w:r>
    </w:p>
    <w:p w14:paraId="151D5A2C" w14:textId="77777777" w:rsidR="00000000" w:rsidRDefault="0003559D">
      <w:pPr>
        <w:pStyle w:val="a0"/>
        <w:rPr>
          <w:rtl/>
        </w:rPr>
      </w:pPr>
    </w:p>
    <w:p w14:paraId="22190F72" w14:textId="77777777" w:rsidR="00000000" w:rsidRDefault="0003559D">
      <w:pPr>
        <w:pStyle w:val="a0"/>
        <w:rPr>
          <w:rFonts w:hint="cs"/>
          <w:rtl/>
        </w:rPr>
      </w:pPr>
      <w:r>
        <w:rPr>
          <w:rFonts w:hint="cs"/>
          <w:rtl/>
        </w:rPr>
        <w:t>חב</w:t>
      </w:r>
      <w:r>
        <w:rPr>
          <w:rFonts w:hint="cs"/>
          <w:rtl/>
        </w:rPr>
        <w:t>ר הכנסת, אין לי בעיה עם זה, אבל תשמע אותי. לי אין בעיה עם המינויים האלה, אני חושב שצריך לעשות מינויים בתפקידו של שר, שיהיו מינויים על-פי כישורים - - -</w:t>
      </w:r>
    </w:p>
    <w:p w14:paraId="36724A80" w14:textId="77777777" w:rsidR="00000000" w:rsidRDefault="0003559D">
      <w:pPr>
        <w:pStyle w:val="af1"/>
        <w:rPr>
          <w:rtl/>
        </w:rPr>
      </w:pPr>
      <w:r>
        <w:rPr>
          <w:rtl/>
        </w:rPr>
        <w:br/>
        <w:t>היו"ר ראובן ריבלין:</w:t>
      </w:r>
    </w:p>
    <w:p w14:paraId="59A0F248" w14:textId="77777777" w:rsidR="00000000" w:rsidRDefault="0003559D">
      <w:pPr>
        <w:pStyle w:val="a0"/>
        <w:rPr>
          <w:rtl/>
        </w:rPr>
      </w:pPr>
    </w:p>
    <w:p w14:paraId="0E7B8F92" w14:textId="77777777" w:rsidR="00000000" w:rsidRDefault="0003559D">
      <w:pPr>
        <w:pStyle w:val="a0"/>
        <w:rPr>
          <w:rFonts w:hint="cs"/>
          <w:rtl/>
        </w:rPr>
      </w:pPr>
      <w:r>
        <w:rPr>
          <w:rFonts w:hint="cs"/>
          <w:rtl/>
        </w:rPr>
        <w:t xml:space="preserve">אדוני, אנחנו דנים בחוק יום לימודים ארוך, כי אני לא אוכל לתת לאדוני לדבר עד בלי קץ. </w:t>
      </w:r>
    </w:p>
    <w:p w14:paraId="353F9E98" w14:textId="77777777" w:rsidR="00000000" w:rsidRDefault="0003559D">
      <w:pPr>
        <w:pStyle w:val="-"/>
        <w:rPr>
          <w:rtl/>
        </w:rPr>
      </w:pPr>
      <w:r>
        <w:rPr>
          <w:rtl/>
        </w:rPr>
        <w:br/>
      </w:r>
      <w:bookmarkStart w:id="143" w:name="FS000000483T31_08_2004_13_50_16C"/>
      <w:bookmarkEnd w:id="143"/>
      <w:r>
        <w:rPr>
          <w:rtl/>
        </w:rPr>
        <w:t>דוד אזולאי (ש"ס):</w:t>
      </w:r>
    </w:p>
    <w:p w14:paraId="64B3FCCA" w14:textId="77777777" w:rsidR="00000000" w:rsidRDefault="0003559D">
      <w:pPr>
        <w:pStyle w:val="a0"/>
        <w:rPr>
          <w:rtl/>
        </w:rPr>
      </w:pPr>
    </w:p>
    <w:p w14:paraId="67F5CDD6" w14:textId="77777777" w:rsidR="00000000" w:rsidRDefault="0003559D">
      <w:pPr>
        <w:pStyle w:val="a0"/>
        <w:rPr>
          <w:rFonts w:hint="cs"/>
          <w:rtl/>
        </w:rPr>
      </w:pPr>
      <w:r>
        <w:rPr>
          <w:rFonts w:hint="cs"/>
          <w:rtl/>
        </w:rPr>
        <w:t xml:space="preserve">אדוני היושב-ראש, אני כבר מסיים. אני לא בא לדבר על המינויים, אבל עובדה - תראה מה קורה היום. אני לא רוצה להגיע לאותו מצב שבחינוך אנחנו מפלים בין ילד לילד. אסור שבמדינת ישראל של היום תיווצר אפליה בין ילד לילד מפני שיש שיקול דעת לשר. </w:t>
      </w:r>
    </w:p>
    <w:p w14:paraId="5BE67FA1" w14:textId="77777777" w:rsidR="00000000" w:rsidRDefault="0003559D">
      <w:pPr>
        <w:pStyle w:val="a0"/>
        <w:rPr>
          <w:rFonts w:hint="cs"/>
          <w:rtl/>
        </w:rPr>
      </w:pPr>
    </w:p>
    <w:p w14:paraId="34BB2B1D" w14:textId="77777777" w:rsidR="00000000" w:rsidRDefault="0003559D">
      <w:pPr>
        <w:pStyle w:val="a0"/>
        <w:rPr>
          <w:rFonts w:hint="cs"/>
          <w:rtl/>
        </w:rPr>
      </w:pPr>
      <w:r>
        <w:rPr>
          <w:rFonts w:hint="cs"/>
          <w:rtl/>
        </w:rPr>
        <w:t>אני</w:t>
      </w:r>
      <w:r>
        <w:rPr>
          <w:rFonts w:hint="cs"/>
          <w:rtl/>
        </w:rPr>
        <w:t xml:space="preserve"> חושב שהסעיף הזה צריך להימחק ולעבור מן העולם, ואין לאפשר לשר להחליט. יש מערכת פדגוגית. אני בכלל חושב, אם מחליטים על יום לימודים ארוך - ביישוב, ולא בשכונות, ולא לפי גילאים. תודה רבה, אדוני. </w:t>
      </w:r>
    </w:p>
    <w:p w14:paraId="0B71D965" w14:textId="77777777" w:rsidR="00000000" w:rsidRDefault="0003559D">
      <w:pPr>
        <w:pStyle w:val="af1"/>
        <w:rPr>
          <w:rtl/>
        </w:rPr>
      </w:pPr>
      <w:r>
        <w:rPr>
          <w:rtl/>
        </w:rPr>
        <w:br/>
        <w:t>היו"ר ראובן ריבלין:</w:t>
      </w:r>
    </w:p>
    <w:p w14:paraId="29ADB3B6" w14:textId="77777777" w:rsidR="00000000" w:rsidRDefault="0003559D">
      <w:pPr>
        <w:pStyle w:val="a0"/>
        <w:rPr>
          <w:rtl/>
        </w:rPr>
      </w:pPr>
    </w:p>
    <w:p w14:paraId="07D4138E" w14:textId="77777777" w:rsidR="00000000" w:rsidRDefault="0003559D">
      <w:pPr>
        <w:pStyle w:val="a0"/>
        <w:rPr>
          <w:rFonts w:hint="cs"/>
          <w:rtl/>
        </w:rPr>
      </w:pPr>
      <w:r>
        <w:rPr>
          <w:rFonts w:hint="cs"/>
          <w:rtl/>
        </w:rPr>
        <w:t>תודה לחבר הכנסת דוד אזולאי. רבותי חברי הכנסת</w:t>
      </w:r>
      <w:r>
        <w:rPr>
          <w:rFonts w:hint="cs"/>
          <w:rtl/>
        </w:rPr>
        <w:t xml:space="preserve">, חבר הכנסת נסים דהן - אינו נוכח. חבר הכנסת משולם נהרי - אינו נוכח. חבר הכנסת אברהם בייגה שוחט - בבקשה, אדוני. אחריו - חבר הכנסת יצחק לוי, אשר ממתין בסבלנות רבה לתורו. נשמע את דבריו כשר החינוך לשעבר. </w:t>
      </w:r>
    </w:p>
    <w:p w14:paraId="6DFED82B" w14:textId="77777777" w:rsidR="00000000" w:rsidRDefault="0003559D">
      <w:pPr>
        <w:pStyle w:val="a"/>
        <w:rPr>
          <w:rFonts w:hint="cs"/>
          <w:rtl/>
        </w:rPr>
      </w:pPr>
      <w:r>
        <w:rPr>
          <w:rtl/>
        </w:rPr>
        <w:br/>
      </w:r>
      <w:bookmarkStart w:id="144" w:name="FS000000459T31_08_2004_13_52_41"/>
      <w:bookmarkStart w:id="145" w:name="_Toc90824985"/>
      <w:bookmarkEnd w:id="144"/>
      <w:r>
        <w:rPr>
          <w:rtl/>
        </w:rPr>
        <w:t>אברהם בייגה שוחט (העבודה-מימד):</w:t>
      </w:r>
      <w:bookmarkEnd w:id="145"/>
    </w:p>
    <w:p w14:paraId="64B7E28E" w14:textId="77777777" w:rsidR="00000000" w:rsidRDefault="0003559D">
      <w:pPr>
        <w:pStyle w:val="a0"/>
        <w:rPr>
          <w:rFonts w:hint="cs"/>
          <w:rtl/>
        </w:rPr>
      </w:pPr>
    </w:p>
    <w:p w14:paraId="7D7B4204" w14:textId="77777777" w:rsidR="00000000" w:rsidRDefault="0003559D">
      <w:pPr>
        <w:pStyle w:val="a0"/>
        <w:rPr>
          <w:rFonts w:hint="cs"/>
          <w:rtl/>
        </w:rPr>
      </w:pPr>
      <w:r>
        <w:rPr>
          <w:rFonts w:hint="cs"/>
          <w:rtl/>
        </w:rPr>
        <w:t>אדוני היושב-ראש, רבות</w:t>
      </w:r>
      <w:r>
        <w:rPr>
          <w:rFonts w:hint="cs"/>
          <w:rtl/>
        </w:rPr>
        <w:t xml:space="preserve">י חברי הכנסת, מטבע הדברים אני אתחיל בפסקה שמקנה זכות מאוד תמוהה לשר האוצר להתערב ולקבוע היכן, באיזו שכונה, באיזה מקום, תתקיים מערכת של יום לימודים ארוך. ברוך השם, שימשתי שנים לא מעטות כשר האוצר, ותמיד ידעתי שצריך בשלב מסוים לשים מגבלה על הכוח של שר האוצר, </w:t>
      </w:r>
      <w:r>
        <w:rPr>
          <w:rFonts w:hint="cs"/>
          <w:rtl/>
        </w:rPr>
        <w:t>שהוא גדול ממילא. נראה לי באמת חמור במיוחד שהחלטה מהסוג הזה צריכה להיות החלטה אדמיניסטרטיבית של שרים, שהיא לא בנויה על קריטריונים ברורים במאה אחוז, וודאי וודאי אין לשר האוצר מה להגיד בעניין.</w:t>
      </w:r>
    </w:p>
    <w:p w14:paraId="7CA08AE3" w14:textId="77777777" w:rsidR="00000000" w:rsidRDefault="0003559D">
      <w:pPr>
        <w:pStyle w:val="af1"/>
        <w:rPr>
          <w:rtl/>
        </w:rPr>
      </w:pPr>
      <w:r>
        <w:rPr>
          <w:rtl/>
        </w:rPr>
        <w:br/>
        <w:t>היו"ר ראובן ריבלין:</w:t>
      </w:r>
    </w:p>
    <w:p w14:paraId="35FD14FC" w14:textId="77777777" w:rsidR="00000000" w:rsidRDefault="0003559D">
      <w:pPr>
        <w:pStyle w:val="a0"/>
        <w:rPr>
          <w:rtl/>
        </w:rPr>
      </w:pPr>
    </w:p>
    <w:p w14:paraId="491ADE63" w14:textId="77777777" w:rsidR="00000000" w:rsidRDefault="0003559D">
      <w:pPr>
        <w:pStyle w:val="a0"/>
        <w:rPr>
          <w:rFonts w:hint="cs"/>
          <w:rtl/>
        </w:rPr>
      </w:pPr>
      <w:r>
        <w:rPr>
          <w:rFonts w:hint="cs"/>
          <w:rtl/>
        </w:rPr>
        <w:t>מעניין אותי רק - אני עצרתי את השעון - האם הת</w:t>
      </w:r>
      <w:r>
        <w:rPr>
          <w:rFonts w:hint="cs"/>
          <w:rtl/>
        </w:rPr>
        <w:t xml:space="preserve">קציב הוא תקציב מיוחד שיינתן מפעם לפעם, שלא מתקציב משרד החינוך? </w:t>
      </w:r>
    </w:p>
    <w:p w14:paraId="26D269D0" w14:textId="77777777" w:rsidR="00000000" w:rsidRDefault="0003559D">
      <w:pPr>
        <w:pStyle w:val="-"/>
        <w:rPr>
          <w:rtl/>
        </w:rPr>
      </w:pPr>
      <w:r>
        <w:rPr>
          <w:rtl/>
        </w:rPr>
        <w:br/>
      </w:r>
      <w:bookmarkStart w:id="146" w:name="FS000000459T31_08_2004_13_55_33C"/>
      <w:bookmarkEnd w:id="146"/>
      <w:r>
        <w:rPr>
          <w:rtl/>
        </w:rPr>
        <w:t>אברהם בייגה שוחט (העבודה-מימד):</w:t>
      </w:r>
    </w:p>
    <w:p w14:paraId="71320EFA" w14:textId="77777777" w:rsidR="00000000" w:rsidRDefault="0003559D">
      <w:pPr>
        <w:pStyle w:val="a0"/>
        <w:rPr>
          <w:rtl/>
        </w:rPr>
      </w:pPr>
    </w:p>
    <w:p w14:paraId="2875726D" w14:textId="77777777" w:rsidR="00000000" w:rsidRDefault="0003559D">
      <w:pPr>
        <w:pStyle w:val="a0"/>
        <w:rPr>
          <w:rFonts w:hint="cs"/>
          <w:rtl/>
        </w:rPr>
      </w:pPr>
      <w:r>
        <w:rPr>
          <w:rFonts w:hint="cs"/>
          <w:rtl/>
        </w:rPr>
        <w:t>לא. לפי דעתי, התקציב - - -</w:t>
      </w:r>
    </w:p>
    <w:p w14:paraId="3CB37EC3" w14:textId="77777777" w:rsidR="00000000" w:rsidRDefault="0003559D">
      <w:pPr>
        <w:pStyle w:val="af1"/>
        <w:rPr>
          <w:rtl/>
        </w:rPr>
      </w:pPr>
      <w:r>
        <w:rPr>
          <w:rtl/>
        </w:rPr>
        <w:br/>
        <w:t>היו"ר ראובן ריבלין:</w:t>
      </w:r>
    </w:p>
    <w:p w14:paraId="4D12DD66" w14:textId="77777777" w:rsidR="00000000" w:rsidRDefault="0003559D">
      <w:pPr>
        <w:pStyle w:val="a0"/>
        <w:rPr>
          <w:rtl/>
        </w:rPr>
      </w:pPr>
    </w:p>
    <w:p w14:paraId="67C474BC" w14:textId="77777777" w:rsidR="00000000" w:rsidRDefault="0003559D">
      <w:pPr>
        <w:pStyle w:val="a0"/>
        <w:rPr>
          <w:rFonts w:hint="cs"/>
          <w:rtl/>
        </w:rPr>
      </w:pPr>
      <w:r>
        <w:rPr>
          <w:rFonts w:hint="cs"/>
          <w:rtl/>
        </w:rPr>
        <w:t>אז מה יש לשר האוצר לומר פה דבר בכלל?</w:t>
      </w:r>
    </w:p>
    <w:p w14:paraId="76BF329A" w14:textId="77777777" w:rsidR="00000000" w:rsidRDefault="0003559D">
      <w:pPr>
        <w:pStyle w:val="-"/>
        <w:rPr>
          <w:rtl/>
        </w:rPr>
      </w:pPr>
      <w:r>
        <w:rPr>
          <w:rtl/>
        </w:rPr>
        <w:br/>
      </w:r>
      <w:bookmarkStart w:id="147" w:name="FS000000459T31_08_2004_13_55_49C"/>
      <w:bookmarkEnd w:id="147"/>
      <w:r>
        <w:rPr>
          <w:rtl/>
        </w:rPr>
        <w:t>אברהם בייגה שוחט (העבודה-מימד):</w:t>
      </w:r>
    </w:p>
    <w:p w14:paraId="200523C6" w14:textId="77777777" w:rsidR="00000000" w:rsidRDefault="0003559D">
      <w:pPr>
        <w:pStyle w:val="a0"/>
        <w:rPr>
          <w:rtl/>
        </w:rPr>
      </w:pPr>
    </w:p>
    <w:p w14:paraId="003A3714" w14:textId="77777777" w:rsidR="00000000" w:rsidRDefault="0003559D">
      <w:pPr>
        <w:pStyle w:val="a0"/>
        <w:rPr>
          <w:rFonts w:hint="cs"/>
          <w:rtl/>
        </w:rPr>
      </w:pPr>
      <w:r>
        <w:rPr>
          <w:rFonts w:hint="cs"/>
          <w:rtl/>
        </w:rPr>
        <w:t>הנה בדיוק הנקודה. מכיוון שאנשי משרד הא</w:t>
      </w:r>
      <w:r>
        <w:rPr>
          <w:rFonts w:hint="cs"/>
          <w:rtl/>
        </w:rPr>
        <w:t>וצר ושר האוצר עצמו, בעצם הבקשה הזאת מביעים חוסר אמון מוחלט במערכת החינוך.</w:t>
      </w:r>
    </w:p>
    <w:p w14:paraId="545FAD11" w14:textId="77777777" w:rsidR="00000000" w:rsidRDefault="0003559D">
      <w:pPr>
        <w:pStyle w:val="af1"/>
        <w:rPr>
          <w:rtl/>
        </w:rPr>
      </w:pPr>
      <w:r>
        <w:rPr>
          <w:rtl/>
        </w:rPr>
        <w:br/>
        <w:t>היו"ר ראובן ריבלין:</w:t>
      </w:r>
    </w:p>
    <w:p w14:paraId="757F44DC" w14:textId="77777777" w:rsidR="00000000" w:rsidRDefault="0003559D">
      <w:pPr>
        <w:pStyle w:val="a0"/>
        <w:rPr>
          <w:rtl/>
        </w:rPr>
      </w:pPr>
    </w:p>
    <w:p w14:paraId="2E81926D" w14:textId="77777777" w:rsidR="00000000" w:rsidRDefault="0003559D">
      <w:pPr>
        <w:pStyle w:val="a0"/>
        <w:rPr>
          <w:rFonts w:hint="cs"/>
          <w:rtl/>
        </w:rPr>
      </w:pPr>
      <w:r>
        <w:rPr>
          <w:rFonts w:hint="cs"/>
          <w:rtl/>
        </w:rPr>
        <w:t>לא, מבחינה קונסטיטוציונית, אני לא מבין. הרי שר האוצר - הוא מחלק את התקציב בין השרים ולאחר מכן הוא מסיים את תפקידו, אלא אם כן יש רזרבה.</w:t>
      </w:r>
    </w:p>
    <w:p w14:paraId="3BDB25A8" w14:textId="77777777" w:rsidR="00000000" w:rsidRDefault="0003559D">
      <w:pPr>
        <w:pStyle w:val="-"/>
        <w:rPr>
          <w:rtl/>
        </w:rPr>
      </w:pPr>
      <w:r>
        <w:rPr>
          <w:rtl/>
        </w:rPr>
        <w:br/>
      </w:r>
      <w:bookmarkStart w:id="148" w:name="FS000000459T31_08_2004_13_57_43C"/>
      <w:bookmarkEnd w:id="148"/>
      <w:r>
        <w:rPr>
          <w:rtl/>
        </w:rPr>
        <w:t>אברהם בייגה שוחט (העבודה</w:t>
      </w:r>
      <w:r>
        <w:rPr>
          <w:rtl/>
        </w:rPr>
        <w:t>-מימד):</w:t>
      </w:r>
    </w:p>
    <w:p w14:paraId="61407180" w14:textId="77777777" w:rsidR="00000000" w:rsidRDefault="0003559D">
      <w:pPr>
        <w:pStyle w:val="a0"/>
        <w:rPr>
          <w:rtl/>
        </w:rPr>
      </w:pPr>
    </w:p>
    <w:p w14:paraId="004F22AE" w14:textId="77777777" w:rsidR="00000000" w:rsidRDefault="0003559D">
      <w:pPr>
        <w:pStyle w:val="a0"/>
        <w:rPr>
          <w:rFonts w:hint="cs"/>
          <w:rtl/>
        </w:rPr>
      </w:pPr>
      <w:r>
        <w:rPr>
          <w:rFonts w:hint="cs"/>
          <w:rtl/>
        </w:rPr>
        <w:t>הכנסת מחלקת את התקציב בין השרים.</w:t>
      </w:r>
    </w:p>
    <w:p w14:paraId="76F22541" w14:textId="77777777" w:rsidR="00000000" w:rsidRDefault="0003559D">
      <w:pPr>
        <w:pStyle w:val="af1"/>
        <w:rPr>
          <w:rtl/>
        </w:rPr>
      </w:pPr>
      <w:r>
        <w:rPr>
          <w:rtl/>
        </w:rPr>
        <w:br/>
        <w:t>היו"ר ראובן ריבלין:</w:t>
      </w:r>
    </w:p>
    <w:p w14:paraId="428C29B9" w14:textId="77777777" w:rsidR="00000000" w:rsidRDefault="0003559D">
      <w:pPr>
        <w:pStyle w:val="a0"/>
        <w:rPr>
          <w:rtl/>
        </w:rPr>
      </w:pPr>
    </w:p>
    <w:p w14:paraId="162970DB" w14:textId="77777777" w:rsidR="00000000" w:rsidRDefault="0003559D">
      <w:pPr>
        <w:pStyle w:val="a0"/>
        <w:rPr>
          <w:rFonts w:hint="cs"/>
          <w:rtl/>
        </w:rPr>
      </w:pPr>
      <w:r>
        <w:rPr>
          <w:rFonts w:hint="cs"/>
          <w:rtl/>
        </w:rPr>
        <w:t>שר האוצר מחלק את התוכנית לחלוקה. הממשלה מאשרת, והכנסת מאשרת או דוחה בהתאם לצורך. מה יש לשר האוצר לבוא ולומר? האם הוא יכול לומר לשר התקשורת: עכשיו אתה תעשה כך או אחרת, או רק באישורי? הרי זה תקצ</w:t>
      </w:r>
      <w:r>
        <w:rPr>
          <w:rFonts w:hint="cs"/>
          <w:rtl/>
        </w:rPr>
        <w:t xml:space="preserve">יב על-תנאי. </w:t>
      </w:r>
    </w:p>
    <w:p w14:paraId="4EDB4272" w14:textId="77777777" w:rsidR="00000000" w:rsidRDefault="0003559D">
      <w:pPr>
        <w:pStyle w:val="-"/>
        <w:rPr>
          <w:rtl/>
        </w:rPr>
      </w:pPr>
      <w:r>
        <w:rPr>
          <w:rtl/>
        </w:rPr>
        <w:br/>
      </w:r>
      <w:bookmarkStart w:id="149" w:name="FS000000459T31_08_2004_13_58_50C"/>
      <w:bookmarkEnd w:id="149"/>
      <w:r>
        <w:rPr>
          <w:rtl/>
        </w:rPr>
        <w:t>אברהם בייגה שוחט (העבודה-מימד):</w:t>
      </w:r>
    </w:p>
    <w:p w14:paraId="4C90F4CB" w14:textId="77777777" w:rsidR="00000000" w:rsidRDefault="0003559D">
      <w:pPr>
        <w:pStyle w:val="a0"/>
        <w:rPr>
          <w:rtl/>
        </w:rPr>
      </w:pPr>
    </w:p>
    <w:p w14:paraId="700BE05E" w14:textId="77777777" w:rsidR="00000000" w:rsidRDefault="0003559D">
      <w:pPr>
        <w:pStyle w:val="a0"/>
        <w:rPr>
          <w:rFonts w:hint="cs"/>
          <w:rtl/>
        </w:rPr>
      </w:pPr>
      <w:r>
        <w:rPr>
          <w:rFonts w:hint="cs"/>
          <w:rtl/>
        </w:rPr>
        <w:t>בוא אני אגיד כך. מתוך הניסיון - - -</w:t>
      </w:r>
    </w:p>
    <w:p w14:paraId="12AB6113" w14:textId="77777777" w:rsidR="00000000" w:rsidRDefault="0003559D">
      <w:pPr>
        <w:pStyle w:val="af1"/>
        <w:rPr>
          <w:rFonts w:hint="cs"/>
          <w:rtl/>
        </w:rPr>
      </w:pPr>
    </w:p>
    <w:p w14:paraId="53B7D12B" w14:textId="77777777" w:rsidR="00000000" w:rsidRDefault="0003559D">
      <w:pPr>
        <w:pStyle w:val="af1"/>
        <w:rPr>
          <w:rtl/>
        </w:rPr>
      </w:pPr>
      <w:r>
        <w:rPr>
          <w:rtl/>
        </w:rPr>
        <w:t>היו"ר ראובן ריבלין:</w:t>
      </w:r>
    </w:p>
    <w:p w14:paraId="4DE05276" w14:textId="77777777" w:rsidR="00000000" w:rsidRDefault="0003559D">
      <w:pPr>
        <w:pStyle w:val="a0"/>
        <w:rPr>
          <w:rtl/>
        </w:rPr>
      </w:pPr>
    </w:p>
    <w:p w14:paraId="31C84BAA" w14:textId="77777777" w:rsidR="00000000" w:rsidRDefault="0003559D">
      <w:pPr>
        <w:pStyle w:val="a0"/>
        <w:rPr>
          <w:rFonts w:hint="cs"/>
          <w:rtl/>
        </w:rPr>
      </w:pPr>
      <w:r>
        <w:rPr>
          <w:rFonts w:hint="cs"/>
          <w:rtl/>
        </w:rPr>
        <w:t>אני לא מדבר כרגע על השרה לבנת או על השר נתניהו. אני מדבר על בייגה שוחט ושרת החינוך דליה איציק.</w:t>
      </w:r>
    </w:p>
    <w:p w14:paraId="6C0B8794" w14:textId="77777777" w:rsidR="00000000" w:rsidRDefault="0003559D">
      <w:pPr>
        <w:pStyle w:val="-"/>
        <w:rPr>
          <w:rtl/>
        </w:rPr>
      </w:pPr>
      <w:r>
        <w:rPr>
          <w:rtl/>
        </w:rPr>
        <w:br/>
      </w:r>
      <w:bookmarkStart w:id="150" w:name="FS000000459T31_08_2004_13_59_51C"/>
      <w:bookmarkEnd w:id="150"/>
      <w:r>
        <w:rPr>
          <w:rtl/>
        </w:rPr>
        <w:t>אברהם בייגה שוחט (העבודה-מימד):</w:t>
      </w:r>
    </w:p>
    <w:p w14:paraId="115D3C45" w14:textId="77777777" w:rsidR="00000000" w:rsidRDefault="0003559D">
      <w:pPr>
        <w:pStyle w:val="a0"/>
        <w:rPr>
          <w:rtl/>
        </w:rPr>
      </w:pPr>
    </w:p>
    <w:p w14:paraId="40DDCE27" w14:textId="77777777" w:rsidR="00000000" w:rsidRDefault="0003559D">
      <w:pPr>
        <w:pStyle w:val="a0"/>
        <w:rPr>
          <w:rFonts w:hint="cs"/>
          <w:rtl/>
        </w:rPr>
      </w:pPr>
      <w:r>
        <w:rPr>
          <w:rFonts w:hint="cs"/>
          <w:rtl/>
        </w:rPr>
        <w:t>מטבע הדברים - וזה לא י</w:t>
      </w:r>
      <w:r>
        <w:rPr>
          <w:rFonts w:hint="cs"/>
          <w:rtl/>
        </w:rPr>
        <w:t xml:space="preserve">היה בבחינת גילוי אמריקה - משרד האוצר מעורב הרבה מאוד בתוך תקציבי המשרדים - - </w:t>
      </w:r>
    </w:p>
    <w:p w14:paraId="183A72A8" w14:textId="77777777" w:rsidR="00000000" w:rsidRDefault="0003559D">
      <w:pPr>
        <w:pStyle w:val="af1"/>
        <w:rPr>
          <w:rtl/>
        </w:rPr>
      </w:pPr>
      <w:r>
        <w:rPr>
          <w:rtl/>
        </w:rPr>
        <w:br/>
        <w:t>היו"ר ראובן ריבלין:</w:t>
      </w:r>
    </w:p>
    <w:p w14:paraId="154D4B42" w14:textId="77777777" w:rsidR="00000000" w:rsidRDefault="0003559D">
      <w:pPr>
        <w:pStyle w:val="a0"/>
        <w:rPr>
          <w:rtl/>
        </w:rPr>
      </w:pPr>
    </w:p>
    <w:p w14:paraId="514CED9B" w14:textId="77777777" w:rsidR="00000000" w:rsidRDefault="0003559D">
      <w:pPr>
        <w:pStyle w:val="a0"/>
        <w:rPr>
          <w:rFonts w:hint="cs"/>
          <w:rtl/>
        </w:rPr>
      </w:pPr>
      <w:r>
        <w:rPr>
          <w:rFonts w:hint="cs"/>
          <w:rtl/>
        </w:rPr>
        <w:t>זה בסדר.</w:t>
      </w:r>
    </w:p>
    <w:p w14:paraId="0F4429DB" w14:textId="77777777" w:rsidR="00000000" w:rsidRDefault="0003559D">
      <w:pPr>
        <w:pStyle w:val="-"/>
        <w:rPr>
          <w:rtl/>
        </w:rPr>
      </w:pPr>
      <w:r>
        <w:rPr>
          <w:rtl/>
        </w:rPr>
        <w:br/>
      </w:r>
      <w:bookmarkStart w:id="151" w:name="FS000000459T31_08_2004_14_00_31C"/>
      <w:bookmarkEnd w:id="151"/>
      <w:r>
        <w:rPr>
          <w:rtl/>
        </w:rPr>
        <w:t>אברהם בייגה שוחט (העבודה-מימד):</w:t>
      </w:r>
    </w:p>
    <w:p w14:paraId="4506622B" w14:textId="77777777" w:rsidR="00000000" w:rsidRDefault="0003559D">
      <w:pPr>
        <w:pStyle w:val="a0"/>
        <w:rPr>
          <w:rtl/>
        </w:rPr>
      </w:pPr>
    </w:p>
    <w:p w14:paraId="20F0DA86" w14:textId="77777777" w:rsidR="00000000" w:rsidRDefault="0003559D">
      <w:pPr>
        <w:pStyle w:val="a0"/>
        <w:rPr>
          <w:rFonts w:hint="cs"/>
          <w:rtl/>
        </w:rPr>
      </w:pPr>
      <w:r>
        <w:rPr>
          <w:rFonts w:hint="cs"/>
          <w:rtl/>
        </w:rPr>
        <w:t>- - באמצעות הרפרנטים, ויש הרבה מאוד כוח לאוצר בפעולה כזאת או אחרת, אבל אני לא יכול להעלות על דעתי - וודאי יעיד פה</w:t>
      </w:r>
      <w:r>
        <w:rPr>
          <w:rFonts w:hint="cs"/>
          <w:rtl/>
        </w:rPr>
        <w:t xml:space="preserve"> דוד לוי, שהיה שר השיכון במשך שנים רבות, ושר שיכון מאוד פעיל, שהוא היה צריך על כל אישור במחלקה למוסדות ציבור - - </w:t>
      </w:r>
    </w:p>
    <w:p w14:paraId="52FC046B" w14:textId="77777777" w:rsidR="00000000" w:rsidRDefault="0003559D">
      <w:pPr>
        <w:pStyle w:val="af1"/>
        <w:rPr>
          <w:rtl/>
        </w:rPr>
      </w:pPr>
      <w:r>
        <w:rPr>
          <w:rtl/>
        </w:rPr>
        <w:br/>
        <w:t>היו"ר ראובן ריבלין:</w:t>
      </w:r>
    </w:p>
    <w:p w14:paraId="2942707D" w14:textId="77777777" w:rsidR="00000000" w:rsidRDefault="0003559D">
      <w:pPr>
        <w:pStyle w:val="a0"/>
        <w:rPr>
          <w:rtl/>
        </w:rPr>
      </w:pPr>
    </w:p>
    <w:p w14:paraId="74E2294C" w14:textId="77777777" w:rsidR="00000000" w:rsidRDefault="0003559D">
      <w:pPr>
        <w:pStyle w:val="a0"/>
        <w:rPr>
          <w:rFonts w:hint="cs"/>
          <w:rtl/>
        </w:rPr>
      </w:pPr>
      <w:r>
        <w:rPr>
          <w:rFonts w:hint="cs"/>
          <w:rtl/>
        </w:rPr>
        <w:t xml:space="preserve">אבל זה תקציב על-תנאי. </w:t>
      </w:r>
    </w:p>
    <w:p w14:paraId="23574A2A" w14:textId="77777777" w:rsidR="00000000" w:rsidRDefault="0003559D">
      <w:pPr>
        <w:pStyle w:val="-"/>
        <w:rPr>
          <w:rtl/>
        </w:rPr>
      </w:pPr>
      <w:r>
        <w:rPr>
          <w:rtl/>
        </w:rPr>
        <w:br/>
      </w:r>
      <w:bookmarkStart w:id="152" w:name="FS000000459T31_08_2004_14_01_44C"/>
      <w:bookmarkEnd w:id="152"/>
      <w:r>
        <w:rPr>
          <w:rtl/>
        </w:rPr>
        <w:t>אברהם בייגה שוחט (העבודה-מימד):</w:t>
      </w:r>
    </w:p>
    <w:p w14:paraId="66C4E2FB" w14:textId="77777777" w:rsidR="00000000" w:rsidRDefault="0003559D">
      <w:pPr>
        <w:pStyle w:val="a0"/>
        <w:rPr>
          <w:rtl/>
        </w:rPr>
      </w:pPr>
    </w:p>
    <w:p w14:paraId="2A449A17" w14:textId="77777777" w:rsidR="00000000" w:rsidRDefault="0003559D">
      <w:pPr>
        <w:pStyle w:val="a0"/>
        <w:rPr>
          <w:rFonts w:hint="cs"/>
          <w:rtl/>
        </w:rPr>
      </w:pPr>
      <w:r>
        <w:rPr>
          <w:rFonts w:hint="cs"/>
          <w:rtl/>
        </w:rPr>
        <w:t>- - שבנתה בית-ספר, היה צריך להגיד לה איפה לבנות ואיפה לא לבנות.</w:t>
      </w:r>
      <w:r>
        <w:rPr>
          <w:rFonts w:hint="cs"/>
          <w:rtl/>
        </w:rPr>
        <w:t xml:space="preserve"> היתה מערכת במשרד השיכון, אני הכרתי אותה כצרכן, כראש רשות, מהצד השני - לפעמים האוצר מבקש משהו, אומר משהו, אבל אי-אפשר שמצב כזה ייכתב בחוק; לא באיזו תקנה או באיזה הסכם בין שרים. בחוק ייאמר שצריך על כל פתיחה של כל מוסד - - -</w:t>
      </w:r>
    </w:p>
    <w:p w14:paraId="24D83535" w14:textId="77777777" w:rsidR="00000000" w:rsidRDefault="0003559D">
      <w:pPr>
        <w:pStyle w:val="af1"/>
        <w:rPr>
          <w:rtl/>
        </w:rPr>
      </w:pPr>
      <w:r>
        <w:rPr>
          <w:rtl/>
        </w:rPr>
        <w:br/>
        <w:t>היו"ר ראובן ריבלין:</w:t>
      </w:r>
    </w:p>
    <w:p w14:paraId="157DE55C" w14:textId="77777777" w:rsidR="00000000" w:rsidRDefault="0003559D">
      <w:pPr>
        <w:pStyle w:val="a0"/>
        <w:rPr>
          <w:rtl/>
        </w:rPr>
      </w:pPr>
    </w:p>
    <w:p w14:paraId="19D4A941" w14:textId="77777777" w:rsidR="00000000" w:rsidRDefault="0003559D">
      <w:pPr>
        <w:pStyle w:val="a0"/>
        <w:rPr>
          <w:rFonts w:hint="cs"/>
          <w:rtl/>
        </w:rPr>
      </w:pPr>
      <w:r>
        <w:rPr>
          <w:rFonts w:hint="cs"/>
          <w:rtl/>
        </w:rPr>
        <w:t>האמור הוא ש</w:t>
      </w:r>
      <w:r>
        <w:rPr>
          <w:rFonts w:hint="cs"/>
          <w:rtl/>
        </w:rPr>
        <w:t>חלק מהתקציב יכולה שרת החינוך להוציא רק באישור שר האוצר. זה דבר שמבחינה קונסטיטוציונית אינו מתקבל.</w:t>
      </w:r>
    </w:p>
    <w:p w14:paraId="0E6DEA40" w14:textId="77777777" w:rsidR="00000000" w:rsidRDefault="0003559D">
      <w:pPr>
        <w:pStyle w:val="-"/>
        <w:rPr>
          <w:rtl/>
        </w:rPr>
      </w:pPr>
      <w:r>
        <w:rPr>
          <w:rtl/>
        </w:rPr>
        <w:br/>
      </w:r>
      <w:bookmarkStart w:id="153" w:name="FS000000459T31_08_2004_14_03_45C"/>
      <w:bookmarkEnd w:id="153"/>
      <w:r>
        <w:rPr>
          <w:rtl/>
        </w:rPr>
        <w:t>אברהם בייגה שוחט (העבודה-מימד):</w:t>
      </w:r>
    </w:p>
    <w:p w14:paraId="29C03F3E" w14:textId="77777777" w:rsidR="00000000" w:rsidRDefault="0003559D">
      <w:pPr>
        <w:pStyle w:val="a0"/>
        <w:rPr>
          <w:rtl/>
        </w:rPr>
      </w:pPr>
    </w:p>
    <w:p w14:paraId="4F46E485" w14:textId="77777777" w:rsidR="00000000" w:rsidRDefault="0003559D">
      <w:pPr>
        <w:pStyle w:val="a0"/>
        <w:rPr>
          <w:rFonts w:hint="cs"/>
          <w:rtl/>
        </w:rPr>
      </w:pPr>
      <w:r>
        <w:rPr>
          <w:rFonts w:hint="cs"/>
          <w:rtl/>
        </w:rPr>
        <w:t>אני חושב שזה אבסורד, לכן על מה אני מלין? אני מלין גם על הרצון לצבור כוח כזה. דרך אגב, אתה עסקת בשידור הציבורי. אני לא יודע א</w:t>
      </w:r>
      <w:r>
        <w:rPr>
          <w:rFonts w:hint="cs"/>
          <w:rtl/>
        </w:rPr>
        <w:t xml:space="preserve">ם אדוני יודע, אבל מכיוון שאין מליאת רשות השידור, אין הנהלת רשות שידור, היום כתוב - על-פי תקנות מיוחדות שאושרו בוועדת הכספים - שעל כל הוצאה ברשות השידור, שר האוצר צריך להחליט. כלומר, לא השר אולמרט, שהוא האחראי לזה, אלא שר האוצר. אני לא מדבר על השאלה למה זה </w:t>
      </w:r>
      <w:r>
        <w:rPr>
          <w:rFonts w:hint="cs"/>
          <w:rtl/>
        </w:rPr>
        <w:t>חשוב במוסד ההוא שכך יהיה. כל אחד מאתנו מבין - -</w:t>
      </w:r>
    </w:p>
    <w:p w14:paraId="6DB9A897" w14:textId="77777777" w:rsidR="00000000" w:rsidRDefault="0003559D">
      <w:pPr>
        <w:pStyle w:val="a0"/>
        <w:ind w:firstLine="0"/>
        <w:rPr>
          <w:rFonts w:hint="cs"/>
          <w:rtl/>
        </w:rPr>
      </w:pPr>
    </w:p>
    <w:p w14:paraId="0685A6BD" w14:textId="77777777" w:rsidR="00000000" w:rsidRDefault="0003559D">
      <w:pPr>
        <w:pStyle w:val="af1"/>
        <w:rPr>
          <w:rtl/>
        </w:rPr>
      </w:pPr>
      <w:r>
        <w:rPr>
          <w:rtl/>
        </w:rPr>
        <w:t>היו"ר ראובן ריבלין:</w:t>
      </w:r>
    </w:p>
    <w:p w14:paraId="505A5A21" w14:textId="77777777" w:rsidR="00000000" w:rsidRDefault="0003559D">
      <w:pPr>
        <w:pStyle w:val="a0"/>
        <w:rPr>
          <w:rtl/>
        </w:rPr>
      </w:pPr>
    </w:p>
    <w:p w14:paraId="35408A0B" w14:textId="77777777" w:rsidR="00000000" w:rsidRDefault="0003559D">
      <w:pPr>
        <w:pStyle w:val="a0"/>
        <w:rPr>
          <w:rFonts w:hint="cs"/>
          <w:rtl/>
        </w:rPr>
      </w:pPr>
      <w:r>
        <w:rPr>
          <w:rFonts w:hint="cs"/>
          <w:rtl/>
        </w:rPr>
        <w:t>אלה תקנות לשעת-חירום.</w:t>
      </w:r>
    </w:p>
    <w:p w14:paraId="07FC8A9C" w14:textId="77777777" w:rsidR="00000000" w:rsidRDefault="0003559D">
      <w:pPr>
        <w:pStyle w:val="a0"/>
        <w:rPr>
          <w:rFonts w:hint="cs"/>
          <w:rtl/>
        </w:rPr>
      </w:pPr>
    </w:p>
    <w:p w14:paraId="7E5E4880" w14:textId="77777777" w:rsidR="00000000" w:rsidRDefault="0003559D">
      <w:pPr>
        <w:pStyle w:val="-"/>
        <w:rPr>
          <w:rtl/>
        </w:rPr>
      </w:pPr>
      <w:bookmarkStart w:id="154" w:name="FS000000459T31_08_2004_13_28_50C"/>
      <w:bookmarkEnd w:id="154"/>
      <w:r>
        <w:rPr>
          <w:rtl/>
        </w:rPr>
        <w:t>אברהם בייגה שוחט (העבודה-מימד):</w:t>
      </w:r>
    </w:p>
    <w:p w14:paraId="021061CC" w14:textId="77777777" w:rsidR="00000000" w:rsidRDefault="0003559D">
      <w:pPr>
        <w:pStyle w:val="a0"/>
        <w:rPr>
          <w:rtl/>
        </w:rPr>
      </w:pPr>
    </w:p>
    <w:p w14:paraId="498475FF" w14:textId="77777777" w:rsidR="00000000" w:rsidRDefault="0003559D">
      <w:pPr>
        <w:pStyle w:val="a0"/>
        <w:rPr>
          <w:rFonts w:hint="cs"/>
          <w:rtl/>
        </w:rPr>
      </w:pPr>
      <w:r>
        <w:rPr>
          <w:rFonts w:hint="cs"/>
          <w:rtl/>
        </w:rPr>
        <w:t>- - שחלפו שנה-שנתיים מיום היווסדנו, ואנחנו יכולים - - -</w:t>
      </w:r>
    </w:p>
    <w:p w14:paraId="79AF9BE4" w14:textId="77777777" w:rsidR="00000000" w:rsidRDefault="0003559D">
      <w:pPr>
        <w:pStyle w:val="a0"/>
        <w:rPr>
          <w:rFonts w:hint="cs"/>
          <w:rtl/>
        </w:rPr>
      </w:pPr>
    </w:p>
    <w:p w14:paraId="60FC6C04" w14:textId="77777777" w:rsidR="00000000" w:rsidRDefault="0003559D">
      <w:pPr>
        <w:pStyle w:val="af1"/>
        <w:rPr>
          <w:rtl/>
        </w:rPr>
      </w:pPr>
      <w:r>
        <w:rPr>
          <w:rtl/>
        </w:rPr>
        <w:t>היו"ר ראובן ריבלין:</w:t>
      </w:r>
    </w:p>
    <w:p w14:paraId="4EC8CEC3" w14:textId="77777777" w:rsidR="00000000" w:rsidRDefault="0003559D">
      <w:pPr>
        <w:pStyle w:val="a0"/>
        <w:rPr>
          <w:rtl/>
        </w:rPr>
      </w:pPr>
    </w:p>
    <w:p w14:paraId="08B0EB9B" w14:textId="77777777" w:rsidR="00000000" w:rsidRDefault="0003559D">
      <w:pPr>
        <w:pStyle w:val="a0"/>
        <w:rPr>
          <w:rFonts w:hint="cs"/>
          <w:rtl/>
        </w:rPr>
      </w:pPr>
      <w:r>
        <w:rPr>
          <w:rFonts w:hint="cs"/>
          <w:rtl/>
        </w:rPr>
        <w:t>שעת-חירום ברשות השידור.</w:t>
      </w:r>
    </w:p>
    <w:p w14:paraId="064B47D8" w14:textId="77777777" w:rsidR="00000000" w:rsidRDefault="0003559D">
      <w:pPr>
        <w:pStyle w:val="a0"/>
        <w:rPr>
          <w:rFonts w:hint="cs"/>
          <w:rtl/>
        </w:rPr>
      </w:pPr>
    </w:p>
    <w:p w14:paraId="110FD53B" w14:textId="77777777" w:rsidR="00000000" w:rsidRDefault="0003559D">
      <w:pPr>
        <w:pStyle w:val="-"/>
        <w:rPr>
          <w:rtl/>
        </w:rPr>
      </w:pPr>
      <w:bookmarkStart w:id="155" w:name="FS000000459T31_08_2004_13_29_27C"/>
      <w:bookmarkEnd w:id="155"/>
      <w:r>
        <w:rPr>
          <w:rtl/>
        </w:rPr>
        <w:t>אברהם בייגה שוחט (העבודה-מי</w:t>
      </w:r>
      <w:r>
        <w:rPr>
          <w:rtl/>
        </w:rPr>
        <w:t>מד):</w:t>
      </w:r>
    </w:p>
    <w:p w14:paraId="2773EEE9" w14:textId="77777777" w:rsidR="00000000" w:rsidRDefault="0003559D">
      <w:pPr>
        <w:pStyle w:val="a0"/>
        <w:rPr>
          <w:rtl/>
        </w:rPr>
      </w:pPr>
    </w:p>
    <w:p w14:paraId="25A11625" w14:textId="77777777" w:rsidR="00000000" w:rsidRDefault="0003559D">
      <w:pPr>
        <w:pStyle w:val="a0"/>
        <w:rPr>
          <w:rFonts w:hint="cs"/>
          <w:rtl/>
        </w:rPr>
      </w:pPr>
      <w:r>
        <w:rPr>
          <w:rFonts w:hint="cs"/>
          <w:rtl/>
        </w:rPr>
        <w:t>אני חושב שזה פסול מעיקרו.</w:t>
      </w:r>
    </w:p>
    <w:p w14:paraId="2FDB5771" w14:textId="77777777" w:rsidR="00000000" w:rsidRDefault="0003559D">
      <w:pPr>
        <w:pStyle w:val="a0"/>
        <w:rPr>
          <w:rFonts w:hint="cs"/>
          <w:rtl/>
        </w:rPr>
      </w:pPr>
    </w:p>
    <w:p w14:paraId="0CB66744" w14:textId="77777777" w:rsidR="00000000" w:rsidRDefault="0003559D">
      <w:pPr>
        <w:pStyle w:val="a0"/>
        <w:rPr>
          <w:rFonts w:hint="cs"/>
          <w:rtl/>
        </w:rPr>
      </w:pPr>
      <w:r>
        <w:rPr>
          <w:rFonts w:hint="cs"/>
          <w:rtl/>
        </w:rPr>
        <w:t>אני רוצה להגיד מלה על התמונה של המערכת, איך היא נראית. אני לא חושד בשרת החינוך, חס וחלילה, שיש לה איזה רצון לפגוע במערכת החינוך. היא שרת החינוך והיא מבינה שיביטו אחורה כמה שנים וישאלו: מה קרה בזמן כהונתך, לאן הובלת אותנו, ו</w:t>
      </w:r>
      <w:r>
        <w:rPr>
          <w:rFonts w:hint="cs"/>
          <w:rtl/>
        </w:rPr>
        <w:t>היכן נפלו הדברים. הדבר מתחיל מהמדיניות הכוללת של הממשלה. קרי, המשאבים הכספיים.</w:t>
      </w:r>
    </w:p>
    <w:p w14:paraId="4CA44DAE" w14:textId="77777777" w:rsidR="00000000" w:rsidRDefault="0003559D">
      <w:pPr>
        <w:pStyle w:val="a0"/>
        <w:rPr>
          <w:rFonts w:hint="cs"/>
          <w:rtl/>
        </w:rPr>
      </w:pPr>
    </w:p>
    <w:p w14:paraId="5644EBF8" w14:textId="77777777" w:rsidR="00000000" w:rsidRDefault="0003559D">
      <w:pPr>
        <w:pStyle w:val="a0"/>
        <w:rPr>
          <w:rFonts w:hint="cs"/>
          <w:rtl/>
        </w:rPr>
      </w:pPr>
      <w:r>
        <w:rPr>
          <w:rFonts w:hint="cs"/>
          <w:rtl/>
        </w:rPr>
        <w:t>אני אביא דוגמה אחת, ואני אתייחס רק לשני דברים. כל מי שעסק בעניין יודע שמדינת ישראל בנתה, בצורה כזאת או אחרת, בערך 2,000 כיתות בשנה; דרך מפעל הפיס ודרך הממשלה, פעם זה היה משרד ה</w:t>
      </w:r>
      <w:r>
        <w:rPr>
          <w:rFonts w:hint="cs"/>
          <w:rtl/>
        </w:rPr>
        <w:t xml:space="preserve">שיכון, אחרי זה זה עבר למשרד החינוך, אחרי זה לרשויות. ב-2001 אמרו ש-2,000 כיתות זה דבר זניח, יש לנו צורך ב-8,000 כיתות. באה הממשלה עם מפעל הפיס בתוכנית גרנדיוזית של 6,000 כיתות, ואמרה: להוציא מכרזים, מה שנקרא </w:t>
      </w:r>
      <w:r>
        <w:t>PFI</w:t>
      </w:r>
      <w:r>
        <w:rPr>
          <w:rFonts w:hint="cs"/>
          <w:rtl/>
        </w:rPr>
        <w:t>, שיזמים פרטיים יבנו עוד 2,000 כיתות, וקצת יה</w:t>
      </w:r>
      <w:r>
        <w:rPr>
          <w:rFonts w:hint="cs"/>
          <w:rtl/>
        </w:rPr>
        <w:t>יה מהתקציב, ונבנה 5,000 כיתות בשנה. חלפו ארבע שנים. בשיטה השמרנית המאוד גרועה, היינו בונים כבר 8,000 כיתות בארבע שנים. זה היה מספיק, סוגרים קצת פערים במגזר החרדי, קצת במגזר המיעוטים, קצת במקומות שבהם יש בעיות. אני קובע מתוך ידיעה: לא נבנו יותר מ-4,000 כיתו</w:t>
      </w:r>
      <w:r>
        <w:rPr>
          <w:rFonts w:hint="cs"/>
          <w:rtl/>
        </w:rPr>
        <w:t>ת בארבע השנים האלה. כלומר, לא רק שדיברו על 2,500-3,000 כיתות בשנה, אלא גם הדבר הנורמלי, מעשה יום-יום - - -</w:t>
      </w:r>
    </w:p>
    <w:p w14:paraId="2D1D682E" w14:textId="77777777" w:rsidR="00000000" w:rsidRDefault="0003559D">
      <w:pPr>
        <w:pStyle w:val="af1"/>
        <w:rPr>
          <w:rtl/>
        </w:rPr>
      </w:pPr>
    </w:p>
    <w:p w14:paraId="5C327371" w14:textId="77777777" w:rsidR="00000000" w:rsidRDefault="0003559D">
      <w:pPr>
        <w:pStyle w:val="af1"/>
        <w:rPr>
          <w:rtl/>
        </w:rPr>
      </w:pPr>
      <w:r>
        <w:rPr>
          <w:rtl/>
        </w:rPr>
        <w:t>היו"ר ראובן ריבלין:</w:t>
      </w:r>
    </w:p>
    <w:p w14:paraId="1683A1E0" w14:textId="77777777" w:rsidR="00000000" w:rsidRDefault="0003559D">
      <w:pPr>
        <w:pStyle w:val="a0"/>
        <w:rPr>
          <w:rtl/>
        </w:rPr>
      </w:pPr>
    </w:p>
    <w:p w14:paraId="52E5D076" w14:textId="77777777" w:rsidR="00000000" w:rsidRDefault="0003559D">
      <w:pPr>
        <w:pStyle w:val="a0"/>
        <w:rPr>
          <w:rFonts w:hint="cs"/>
          <w:rtl/>
        </w:rPr>
      </w:pPr>
      <w:r>
        <w:rPr>
          <w:rFonts w:hint="cs"/>
          <w:rtl/>
        </w:rPr>
        <w:t>נדמה לי שבארבע השנים האחרונות בנו 1,400.</w:t>
      </w:r>
    </w:p>
    <w:p w14:paraId="557B20A6" w14:textId="77777777" w:rsidR="00000000" w:rsidRDefault="0003559D">
      <w:pPr>
        <w:pStyle w:val="a0"/>
        <w:rPr>
          <w:rtl/>
        </w:rPr>
      </w:pPr>
    </w:p>
    <w:p w14:paraId="6FA05BB7" w14:textId="77777777" w:rsidR="00000000" w:rsidRDefault="0003559D">
      <w:pPr>
        <w:pStyle w:val="-"/>
        <w:rPr>
          <w:rtl/>
        </w:rPr>
      </w:pPr>
      <w:bookmarkStart w:id="156" w:name="FS000000459T31_08_2004_13_12_14"/>
      <w:bookmarkStart w:id="157" w:name="FS000000459T31_08_2004_13_35_09C"/>
      <w:bookmarkEnd w:id="156"/>
      <w:r>
        <w:rPr>
          <w:rFonts w:hint="eastAsia"/>
          <w:rtl/>
        </w:rPr>
        <w:t>אברהם</w:t>
      </w:r>
      <w:r>
        <w:rPr>
          <w:rtl/>
        </w:rPr>
        <w:t xml:space="preserve"> בייגה שוחט (העבודה-מימד):</w:t>
      </w:r>
    </w:p>
    <w:p w14:paraId="75EB6C65" w14:textId="77777777" w:rsidR="00000000" w:rsidRDefault="0003559D">
      <w:pPr>
        <w:pStyle w:val="a0"/>
        <w:rPr>
          <w:rtl/>
        </w:rPr>
      </w:pPr>
    </w:p>
    <w:bookmarkEnd w:id="157"/>
    <w:p w14:paraId="63AA54B4" w14:textId="77777777" w:rsidR="00000000" w:rsidRDefault="0003559D">
      <w:pPr>
        <w:pStyle w:val="a0"/>
        <w:rPr>
          <w:rFonts w:hint="cs"/>
          <w:rtl/>
        </w:rPr>
      </w:pPr>
      <w:r>
        <w:rPr>
          <w:rFonts w:hint="cs"/>
          <w:rtl/>
        </w:rPr>
        <w:t>קודם המכרז של ה-</w:t>
      </w:r>
      <w:r>
        <w:t>PFI</w:t>
      </w:r>
      <w:r>
        <w:rPr>
          <w:rFonts w:hint="cs"/>
          <w:rtl/>
        </w:rPr>
        <w:t xml:space="preserve"> לא הצליח, באמצעות מפעל הפיס לא ה</w:t>
      </w:r>
      <w:r>
        <w:rPr>
          <w:rFonts w:hint="cs"/>
          <w:rtl/>
        </w:rPr>
        <w:t>צליחו לבנות, במשרד השיכון שחקו את התקציב. לא פלא שהיום אנחנו רואים עשרות אלפי תלמידים שאין להם כיתות חדשות, וכל זה אחרי הדיבורים הגדולים.</w:t>
      </w:r>
    </w:p>
    <w:p w14:paraId="18805A87" w14:textId="77777777" w:rsidR="00000000" w:rsidRDefault="0003559D">
      <w:pPr>
        <w:pStyle w:val="a0"/>
        <w:rPr>
          <w:rFonts w:hint="cs"/>
          <w:rtl/>
        </w:rPr>
      </w:pPr>
    </w:p>
    <w:p w14:paraId="0F1DBE6B" w14:textId="77777777" w:rsidR="00000000" w:rsidRDefault="0003559D">
      <w:pPr>
        <w:pStyle w:val="a0"/>
        <w:rPr>
          <w:rFonts w:hint="cs"/>
          <w:rtl/>
        </w:rPr>
      </w:pPr>
      <w:r>
        <w:rPr>
          <w:rFonts w:hint="cs"/>
          <w:rtl/>
        </w:rPr>
        <w:t>מלה על חמישה ימי לימוד בשבוע. אני רוצה שיהיה גילוי נאות. אני מאלה שחושבים שמדינת ישראל באופן בסיסי צריכה לעבור לחמישה</w:t>
      </w:r>
      <w:r>
        <w:rPr>
          <w:rFonts w:hint="cs"/>
          <w:rtl/>
        </w:rPr>
        <w:t xml:space="preserve"> ימי לימוד בשבוע מטעמים כלליים, חברתיים, כלכליים. המשק הישראלי כבר עובד ברובו המכריע חמישה ימים בשבוע, למעט בשירותים, וטוב שיש לנו שירותים ביום שישי. חשוב למשפחה של אדם שעובד חמישה ימים, שיוכל לצאת עם הילדים. הרבה פעמים אין תחבורה ציבורית בשבת, אנשים מסורת</w:t>
      </w:r>
      <w:r>
        <w:rPr>
          <w:rFonts w:hint="cs"/>
          <w:rtl/>
        </w:rPr>
        <w:t xml:space="preserve">יים לא יוצאים בשבת, ואורח החיים במאה ה-21 מחייב סוף שבוע ארוך. מי שהוא אדם מסורתי, יצא ביום שישי, יחזור הביתה, מי שרוצה לנסוע גם לשבת, ייסע לשלום. צריך לעבור לכך, זאת חברה אחרת, חברה מערבית מתוקנת. </w:t>
      </w:r>
    </w:p>
    <w:p w14:paraId="031ECC64" w14:textId="77777777" w:rsidR="00000000" w:rsidRDefault="0003559D">
      <w:pPr>
        <w:pStyle w:val="a0"/>
        <w:rPr>
          <w:rFonts w:hint="cs"/>
          <w:rtl/>
        </w:rPr>
      </w:pPr>
    </w:p>
    <w:p w14:paraId="4F93D0AC" w14:textId="77777777" w:rsidR="00000000" w:rsidRDefault="0003559D">
      <w:pPr>
        <w:pStyle w:val="a0"/>
        <w:rPr>
          <w:rFonts w:hint="cs"/>
          <w:rtl/>
        </w:rPr>
      </w:pPr>
      <w:r>
        <w:rPr>
          <w:rFonts w:hint="cs"/>
          <w:rtl/>
        </w:rPr>
        <w:t>העובדה והראיה הן שחמישה ימי לימוד בשבוע לא פוגעים בהישגי</w:t>
      </w:r>
      <w:r>
        <w:rPr>
          <w:rFonts w:hint="cs"/>
          <w:rtl/>
        </w:rPr>
        <w:t xml:space="preserve">ם, לא בצרפת, לא באנגליה, לא באיטליה ולא בגרמניה, וכל הסיפורים שיום נוסף מעלה את האיכות, זה דבר והיפוכו. זה מה שקרה אצלנו. </w:t>
      </w:r>
    </w:p>
    <w:p w14:paraId="74B9471A" w14:textId="77777777" w:rsidR="00000000" w:rsidRDefault="0003559D">
      <w:pPr>
        <w:pStyle w:val="a0"/>
        <w:rPr>
          <w:rFonts w:hint="cs"/>
          <w:rtl/>
        </w:rPr>
      </w:pPr>
    </w:p>
    <w:p w14:paraId="02E9A184" w14:textId="77777777" w:rsidR="00000000" w:rsidRDefault="0003559D">
      <w:pPr>
        <w:pStyle w:val="a0"/>
        <w:rPr>
          <w:rFonts w:hint="cs"/>
          <w:rtl/>
        </w:rPr>
      </w:pPr>
      <w:r>
        <w:rPr>
          <w:rFonts w:hint="cs"/>
          <w:rtl/>
        </w:rPr>
        <w:t>אבל, אי-אפשר להגניב החלטה כזאת בוועדת החינוך. צריך לדבר עם ארגוני המורים, לנסות ולשכנע. דרך אגב, אני אגלה סוד, ארגון המורים היסודיים</w:t>
      </w:r>
      <w:r>
        <w:rPr>
          <w:rFonts w:hint="cs"/>
          <w:rtl/>
        </w:rPr>
        <w:t xml:space="preserve">, שהוא הארגון הגדול, לפני שמונה שנים תמך במעבר לחמישה ימי לימוד. </w:t>
      </w:r>
    </w:p>
    <w:p w14:paraId="57E5FC2D" w14:textId="77777777" w:rsidR="00000000" w:rsidRDefault="0003559D">
      <w:pPr>
        <w:pStyle w:val="a0"/>
        <w:rPr>
          <w:rFonts w:hint="cs"/>
          <w:rtl/>
        </w:rPr>
      </w:pPr>
    </w:p>
    <w:p w14:paraId="2D081F2C" w14:textId="77777777" w:rsidR="00000000" w:rsidRDefault="0003559D">
      <w:pPr>
        <w:pStyle w:val="a0"/>
        <w:rPr>
          <w:rFonts w:hint="cs"/>
          <w:rtl/>
        </w:rPr>
      </w:pPr>
      <w:r>
        <w:rPr>
          <w:rFonts w:hint="cs"/>
          <w:rtl/>
        </w:rPr>
        <w:t>צריך להסדיר את העניין של העיסוק הקהילתי בימי שישי במקומות שבהם אין פתרון אחר, לא בית-ספר, אבל בהחלט מתנ"ס או פעילות ספורט בבית-הספר או במסגרת שתינתן לילדים. אפילו אם זה עולה קצת כסף, צריך ל</w:t>
      </w:r>
      <w:r>
        <w:rPr>
          <w:rFonts w:hint="cs"/>
          <w:rtl/>
        </w:rPr>
        <w:t xml:space="preserve">תת את הפתרון הזה. </w:t>
      </w:r>
    </w:p>
    <w:p w14:paraId="2BA096C7" w14:textId="77777777" w:rsidR="00000000" w:rsidRDefault="0003559D">
      <w:pPr>
        <w:pStyle w:val="a0"/>
        <w:rPr>
          <w:rFonts w:hint="cs"/>
          <w:rtl/>
        </w:rPr>
      </w:pPr>
    </w:p>
    <w:p w14:paraId="4AC5282F" w14:textId="77777777" w:rsidR="00000000" w:rsidRDefault="0003559D">
      <w:pPr>
        <w:pStyle w:val="a0"/>
        <w:rPr>
          <w:rFonts w:hint="cs"/>
          <w:rtl/>
        </w:rPr>
      </w:pPr>
      <w:r>
        <w:rPr>
          <w:rFonts w:hint="cs"/>
          <w:rtl/>
        </w:rPr>
        <w:t xml:space="preserve">צריך לדאוג להזנה, ואם כבר הלכנו להזנה, צריך להתלבש על העניין הזה ולקבוע יום לימודים בערך עד 15:00, לא כולו פרונטלי. </w:t>
      </w:r>
    </w:p>
    <w:p w14:paraId="08A36F64" w14:textId="77777777" w:rsidR="00000000" w:rsidRDefault="0003559D">
      <w:pPr>
        <w:pStyle w:val="a0"/>
        <w:rPr>
          <w:rFonts w:hint="cs"/>
          <w:rtl/>
        </w:rPr>
      </w:pPr>
    </w:p>
    <w:p w14:paraId="00F4FA6B" w14:textId="77777777" w:rsidR="00000000" w:rsidRDefault="0003559D">
      <w:pPr>
        <w:pStyle w:val="a0"/>
        <w:rPr>
          <w:rFonts w:hint="cs"/>
          <w:rtl/>
        </w:rPr>
      </w:pPr>
      <w:r>
        <w:rPr>
          <w:rFonts w:hint="cs"/>
          <w:rtl/>
        </w:rPr>
        <w:t>אני יודע שיש כאלה שתוקפים את הרעיון מיסודו. אני בעד המעבר לחמישה ימי לימוד בשבוע, אבל עבודת ההכנה והתנאים הנלווים לא ב</w:t>
      </w:r>
      <w:r>
        <w:rPr>
          <w:rFonts w:hint="cs"/>
          <w:rtl/>
        </w:rPr>
        <w:t>וצעו כהלכה, ועל כך אני מלין. תודה רבה.</w:t>
      </w:r>
    </w:p>
    <w:p w14:paraId="513778FE" w14:textId="77777777" w:rsidR="00000000" w:rsidRDefault="0003559D">
      <w:pPr>
        <w:pStyle w:val="a0"/>
        <w:rPr>
          <w:rFonts w:hint="cs"/>
          <w:rtl/>
        </w:rPr>
      </w:pPr>
    </w:p>
    <w:p w14:paraId="582982DD" w14:textId="77777777" w:rsidR="00000000" w:rsidRDefault="0003559D">
      <w:pPr>
        <w:pStyle w:val="af1"/>
        <w:rPr>
          <w:rtl/>
        </w:rPr>
      </w:pPr>
      <w:r>
        <w:rPr>
          <w:rFonts w:hint="eastAsia"/>
          <w:rtl/>
        </w:rPr>
        <w:t>היו</w:t>
      </w:r>
      <w:r>
        <w:rPr>
          <w:rtl/>
        </w:rPr>
        <w:t>"ר ראובן ריבלין:</w:t>
      </w:r>
    </w:p>
    <w:p w14:paraId="4B8E2E61" w14:textId="77777777" w:rsidR="00000000" w:rsidRDefault="0003559D">
      <w:pPr>
        <w:pStyle w:val="a0"/>
        <w:rPr>
          <w:rFonts w:hint="cs"/>
          <w:rtl/>
        </w:rPr>
      </w:pPr>
    </w:p>
    <w:p w14:paraId="28960DC4" w14:textId="77777777" w:rsidR="00000000" w:rsidRDefault="0003559D">
      <w:pPr>
        <w:pStyle w:val="a0"/>
        <w:rPr>
          <w:rFonts w:hint="cs"/>
          <w:rtl/>
        </w:rPr>
      </w:pPr>
      <w:r>
        <w:rPr>
          <w:rFonts w:hint="cs"/>
          <w:rtl/>
        </w:rPr>
        <w:t xml:space="preserve">תודה רבה לחבר הכנסת ושר האוצר לשעבר אברהם בייגה שוחט. שר החינוך לשעבר, חבר הכנסת יצחק לוי, בבקשה. אחריו </w:t>
      </w:r>
      <w:r>
        <w:rPr>
          <w:rtl/>
        </w:rPr>
        <w:t>–</w:t>
      </w:r>
      <w:r>
        <w:rPr>
          <w:rFonts w:hint="cs"/>
          <w:rtl/>
        </w:rPr>
        <w:t xml:space="preserve"> חבר הכנסת אריה אלדד. בבקשה.</w:t>
      </w:r>
    </w:p>
    <w:p w14:paraId="1F9AD978" w14:textId="77777777" w:rsidR="00000000" w:rsidRDefault="0003559D">
      <w:pPr>
        <w:pStyle w:val="a0"/>
        <w:rPr>
          <w:rFonts w:hint="cs"/>
          <w:rtl/>
        </w:rPr>
      </w:pPr>
    </w:p>
    <w:p w14:paraId="12958C17" w14:textId="77777777" w:rsidR="00000000" w:rsidRDefault="0003559D">
      <w:pPr>
        <w:pStyle w:val="a"/>
        <w:rPr>
          <w:rtl/>
        </w:rPr>
      </w:pPr>
      <w:bookmarkStart w:id="158" w:name="FS000000765T31_08_2004_13_15_27"/>
      <w:bookmarkStart w:id="159" w:name="_Toc90824986"/>
      <w:bookmarkEnd w:id="158"/>
      <w:r>
        <w:rPr>
          <w:rFonts w:hint="eastAsia"/>
          <w:rtl/>
        </w:rPr>
        <w:t>יצחק</w:t>
      </w:r>
      <w:r>
        <w:rPr>
          <w:rtl/>
        </w:rPr>
        <w:t xml:space="preserve"> לוי (מפד"ל):</w:t>
      </w:r>
      <w:bookmarkEnd w:id="159"/>
    </w:p>
    <w:p w14:paraId="0E2C0A60" w14:textId="77777777" w:rsidR="00000000" w:rsidRDefault="0003559D">
      <w:pPr>
        <w:pStyle w:val="a0"/>
        <w:rPr>
          <w:rFonts w:hint="cs"/>
          <w:rtl/>
        </w:rPr>
      </w:pPr>
    </w:p>
    <w:p w14:paraId="4A96CB4F" w14:textId="77777777" w:rsidR="00000000" w:rsidRDefault="0003559D">
      <w:pPr>
        <w:pStyle w:val="a0"/>
        <w:rPr>
          <w:rFonts w:hint="cs"/>
          <w:rtl/>
        </w:rPr>
      </w:pPr>
      <w:r>
        <w:rPr>
          <w:rFonts w:hint="cs"/>
          <w:rtl/>
        </w:rPr>
        <w:t xml:space="preserve">אדוני היושב-ראש, רבותי חברי הכנסת, גברתי </w:t>
      </w:r>
      <w:r>
        <w:rPr>
          <w:rFonts w:hint="cs"/>
          <w:rtl/>
        </w:rPr>
        <w:t xml:space="preserve">שרת החינוך </w:t>
      </w:r>
      <w:r>
        <w:rPr>
          <w:rtl/>
        </w:rPr>
        <w:t>–</w:t>
      </w:r>
      <w:r>
        <w:rPr>
          <w:rFonts w:hint="cs"/>
          <w:rtl/>
        </w:rPr>
        <w:t xml:space="preserve"> אינני יודע אם היא שומעת או נמצאת כאן </w:t>
      </w:r>
      <w:r>
        <w:rPr>
          <w:rtl/>
        </w:rPr>
        <w:t>–</w:t>
      </w:r>
      <w:r>
        <w:rPr>
          <w:rFonts w:hint="cs"/>
          <w:rtl/>
        </w:rPr>
        <w:t xml:space="preserve"> אני אולי אתחיל בהערה קצרה על נושא חמישה ימי לימוד בשבוע. אני לא חושב שזה הדיון, אבל, אדוני היושב-ראש, מייד עם פתיחת המושב צריך לערוך פה בכנסת דיון, דיון מעמיק, אי-אפשר להגניב דבר כזה. שמעתי את חבר הכנסת ש</w:t>
      </w:r>
      <w:r>
        <w:rPr>
          <w:rFonts w:hint="cs"/>
          <w:rtl/>
        </w:rPr>
        <w:t>וחט, דעתי קצת אחרת, אבל נדון, נדבר. זה נראה לא טוב שפתאום התעוררנו בוקר אחד עם חמישה ימי לימוד בשבוע. יכול להיות שיש לזה הצדקה, יכול להיות שלא, בואו נדון.</w:t>
      </w:r>
    </w:p>
    <w:p w14:paraId="160265A7" w14:textId="77777777" w:rsidR="00000000" w:rsidRDefault="0003559D">
      <w:pPr>
        <w:pStyle w:val="a0"/>
        <w:rPr>
          <w:rFonts w:hint="cs"/>
          <w:rtl/>
        </w:rPr>
      </w:pPr>
    </w:p>
    <w:p w14:paraId="750263DF" w14:textId="77777777" w:rsidR="00000000" w:rsidRDefault="0003559D">
      <w:pPr>
        <w:pStyle w:val="a0"/>
        <w:rPr>
          <w:rFonts w:hint="cs"/>
          <w:rtl/>
        </w:rPr>
      </w:pPr>
      <w:r>
        <w:rPr>
          <w:rFonts w:hint="cs"/>
          <w:rtl/>
        </w:rPr>
        <w:t xml:space="preserve">אני רוצה להתייחס להצעת החוק. שרת החינוך פתחה ואמרה שהצעת החוק לא יושמה, לא כאשר הייתי שר החינוך ולא </w:t>
      </w:r>
      <w:r>
        <w:rPr>
          <w:rFonts w:hint="cs"/>
          <w:rtl/>
        </w:rPr>
        <w:t>כאשר חבר הכנסת שריד היה שר החינוך. זה פשוט לא נכון, גברתי השרה. אנחנו יישמנו את חוק יום לימודים ארוך. בעיירות שלמות יש יום חינוך ארוך; אני מפנה אותך לקריית-מלאכי, לנתיבות, לאופקים, ב-1998, ב-1999. אני מצטער שאת, כשרת החינוך, בשום שנה לא הצלחת ליישם.</w:t>
      </w:r>
    </w:p>
    <w:p w14:paraId="77BE68A8" w14:textId="77777777" w:rsidR="00000000" w:rsidRDefault="0003559D">
      <w:pPr>
        <w:pStyle w:val="a0"/>
        <w:rPr>
          <w:rFonts w:hint="cs"/>
          <w:rtl/>
        </w:rPr>
      </w:pPr>
    </w:p>
    <w:p w14:paraId="5EC1DE9B" w14:textId="77777777" w:rsidR="00000000" w:rsidRDefault="0003559D">
      <w:pPr>
        <w:pStyle w:val="af0"/>
        <w:rPr>
          <w:rtl/>
        </w:rPr>
      </w:pPr>
      <w:r>
        <w:rPr>
          <w:rFonts w:hint="eastAsia"/>
          <w:rtl/>
        </w:rPr>
        <w:t>שרת</w:t>
      </w:r>
      <w:r>
        <w:rPr>
          <w:rtl/>
        </w:rPr>
        <w:t xml:space="preserve"> ה</w:t>
      </w:r>
      <w:r>
        <w:rPr>
          <w:rtl/>
        </w:rPr>
        <w:t>חינוך, התרבות והספורט לימור לבנת:</w:t>
      </w:r>
    </w:p>
    <w:p w14:paraId="4E85B799" w14:textId="77777777" w:rsidR="00000000" w:rsidRDefault="0003559D">
      <w:pPr>
        <w:pStyle w:val="a0"/>
        <w:rPr>
          <w:rFonts w:hint="cs"/>
          <w:rtl/>
        </w:rPr>
      </w:pPr>
    </w:p>
    <w:p w14:paraId="7AE159DF" w14:textId="77777777" w:rsidR="00000000" w:rsidRDefault="0003559D">
      <w:pPr>
        <w:pStyle w:val="a0"/>
        <w:rPr>
          <w:rFonts w:hint="cs"/>
          <w:rtl/>
        </w:rPr>
      </w:pPr>
      <w:r>
        <w:rPr>
          <w:rFonts w:hint="cs"/>
          <w:rtl/>
        </w:rPr>
        <w:t xml:space="preserve">אתם לא יישמתם את זה על כל הגנים, בניגוד לחוק. </w:t>
      </w:r>
    </w:p>
    <w:p w14:paraId="3241B26E" w14:textId="77777777" w:rsidR="00000000" w:rsidRDefault="0003559D">
      <w:pPr>
        <w:pStyle w:val="a0"/>
        <w:rPr>
          <w:rFonts w:hint="cs"/>
          <w:rtl/>
        </w:rPr>
      </w:pPr>
    </w:p>
    <w:p w14:paraId="1D66E787" w14:textId="77777777" w:rsidR="00000000" w:rsidRDefault="0003559D">
      <w:pPr>
        <w:pStyle w:val="-"/>
        <w:rPr>
          <w:rtl/>
        </w:rPr>
      </w:pPr>
      <w:bookmarkStart w:id="160" w:name="FS000000765T31_08_2004_13_47_09"/>
      <w:bookmarkStart w:id="161" w:name="FS000000765T31_08_2004_13_47_13C"/>
      <w:bookmarkEnd w:id="160"/>
      <w:r>
        <w:rPr>
          <w:rFonts w:hint="eastAsia"/>
          <w:rtl/>
        </w:rPr>
        <w:t>יצחק</w:t>
      </w:r>
      <w:r>
        <w:rPr>
          <w:rtl/>
        </w:rPr>
        <w:t xml:space="preserve"> לוי (מפד"ל):</w:t>
      </w:r>
    </w:p>
    <w:p w14:paraId="0FCCD70D" w14:textId="77777777" w:rsidR="00000000" w:rsidRDefault="0003559D">
      <w:pPr>
        <w:pStyle w:val="a0"/>
        <w:rPr>
          <w:rtl/>
        </w:rPr>
      </w:pPr>
    </w:p>
    <w:p w14:paraId="4062B942" w14:textId="77777777" w:rsidR="00000000" w:rsidRDefault="0003559D">
      <w:pPr>
        <w:pStyle w:val="a0"/>
        <w:rPr>
          <w:rFonts w:hint="cs"/>
          <w:rtl/>
        </w:rPr>
      </w:pPr>
      <w:r>
        <w:rPr>
          <w:rFonts w:hint="cs"/>
          <w:rtl/>
        </w:rPr>
        <w:t>לא כך, ממש לא כך.</w:t>
      </w:r>
    </w:p>
    <w:p w14:paraId="2669E0E9" w14:textId="77777777" w:rsidR="00000000" w:rsidRDefault="0003559D">
      <w:pPr>
        <w:pStyle w:val="a0"/>
        <w:rPr>
          <w:rFonts w:hint="cs"/>
          <w:rtl/>
        </w:rPr>
      </w:pPr>
    </w:p>
    <w:p w14:paraId="46E60C82" w14:textId="77777777" w:rsidR="00000000" w:rsidRDefault="0003559D">
      <w:pPr>
        <w:pStyle w:val="af0"/>
        <w:rPr>
          <w:rtl/>
        </w:rPr>
      </w:pPr>
      <w:r>
        <w:rPr>
          <w:rFonts w:hint="eastAsia"/>
          <w:rtl/>
        </w:rPr>
        <w:t>שרת</w:t>
      </w:r>
      <w:r>
        <w:rPr>
          <w:rtl/>
        </w:rPr>
        <w:t xml:space="preserve"> החינוך, התרבות והספורט לימור לבנת:</w:t>
      </w:r>
    </w:p>
    <w:p w14:paraId="027AA41B" w14:textId="77777777" w:rsidR="00000000" w:rsidRDefault="0003559D">
      <w:pPr>
        <w:pStyle w:val="a0"/>
        <w:rPr>
          <w:rFonts w:hint="cs"/>
          <w:rtl/>
        </w:rPr>
      </w:pPr>
    </w:p>
    <w:bookmarkEnd w:id="161"/>
    <w:p w14:paraId="35F66139" w14:textId="77777777" w:rsidR="00000000" w:rsidRDefault="0003559D">
      <w:pPr>
        <w:pStyle w:val="a0"/>
        <w:rPr>
          <w:rFonts w:hint="cs"/>
          <w:rtl/>
        </w:rPr>
      </w:pPr>
      <w:r>
        <w:rPr>
          <w:rFonts w:hint="cs"/>
          <w:rtl/>
        </w:rPr>
        <w:t>בדיוק כך.</w:t>
      </w:r>
    </w:p>
    <w:p w14:paraId="47FC9124" w14:textId="77777777" w:rsidR="00000000" w:rsidRDefault="0003559D">
      <w:pPr>
        <w:pStyle w:val="a0"/>
        <w:rPr>
          <w:rFonts w:hint="cs"/>
          <w:rtl/>
        </w:rPr>
      </w:pPr>
    </w:p>
    <w:p w14:paraId="3F58DCDB" w14:textId="77777777" w:rsidR="00000000" w:rsidRDefault="0003559D">
      <w:pPr>
        <w:pStyle w:val="-"/>
        <w:rPr>
          <w:rtl/>
        </w:rPr>
      </w:pPr>
      <w:bookmarkStart w:id="162" w:name="FS000000765T31_08_2004_13_47_26C"/>
      <w:bookmarkEnd w:id="162"/>
      <w:r>
        <w:rPr>
          <w:rtl/>
        </w:rPr>
        <w:t>יצחק לוי (מפד"ל):</w:t>
      </w:r>
    </w:p>
    <w:p w14:paraId="4F1DA209" w14:textId="77777777" w:rsidR="00000000" w:rsidRDefault="0003559D">
      <w:pPr>
        <w:pStyle w:val="a0"/>
        <w:rPr>
          <w:rtl/>
        </w:rPr>
      </w:pPr>
    </w:p>
    <w:p w14:paraId="3EDE235D" w14:textId="77777777" w:rsidR="00000000" w:rsidRDefault="0003559D">
      <w:pPr>
        <w:pStyle w:val="a0"/>
        <w:rPr>
          <w:rFonts w:hint="cs"/>
          <w:rtl/>
        </w:rPr>
      </w:pPr>
      <w:r>
        <w:rPr>
          <w:rFonts w:hint="cs"/>
          <w:rtl/>
        </w:rPr>
        <w:t>החוק מדבר על יישובים או שכונות. צריך להבין שהחוק מאפשר בשכונות בל</w:t>
      </w:r>
      <w:r>
        <w:rPr>
          <w:rFonts w:hint="cs"/>
          <w:rtl/>
        </w:rPr>
        <w:t>בד.</w:t>
      </w:r>
    </w:p>
    <w:p w14:paraId="6AFF766E" w14:textId="77777777" w:rsidR="00000000" w:rsidRDefault="0003559D">
      <w:pPr>
        <w:pStyle w:val="a0"/>
        <w:rPr>
          <w:rFonts w:hint="cs"/>
          <w:rtl/>
        </w:rPr>
      </w:pPr>
    </w:p>
    <w:p w14:paraId="656F5D62" w14:textId="77777777" w:rsidR="00000000" w:rsidRDefault="0003559D">
      <w:pPr>
        <w:pStyle w:val="af0"/>
        <w:rPr>
          <w:rtl/>
        </w:rPr>
      </w:pPr>
      <w:r>
        <w:rPr>
          <w:rFonts w:hint="eastAsia"/>
          <w:rtl/>
        </w:rPr>
        <w:t>שרת</w:t>
      </w:r>
      <w:r>
        <w:rPr>
          <w:rtl/>
        </w:rPr>
        <w:t xml:space="preserve"> החינוך, התרבות והספורט לימור לבנת:</w:t>
      </w:r>
    </w:p>
    <w:p w14:paraId="7C5E6984" w14:textId="77777777" w:rsidR="00000000" w:rsidRDefault="0003559D">
      <w:pPr>
        <w:pStyle w:val="a0"/>
        <w:rPr>
          <w:rFonts w:hint="cs"/>
          <w:rtl/>
        </w:rPr>
      </w:pPr>
    </w:p>
    <w:p w14:paraId="4D02E2E4" w14:textId="77777777" w:rsidR="00000000" w:rsidRDefault="0003559D">
      <w:pPr>
        <w:pStyle w:val="a0"/>
        <w:rPr>
          <w:rFonts w:hint="cs"/>
          <w:rtl/>
        </w:rPr>
      </w:pPr>
      <w:r>
        <w:rPr>
          <w:rFonts w:hint="cs"/>
          <w:rtl/>
        </w:rPr>
        <w:t>לא יישמתם בגנים כשאתה היית שר החינוך.</w:t>
      </w:r>
    </w:p>
    <w:p w14:paraId="02C71B13" w14:textId="77777777" w:rsidR="00000000" w:rsidRDefault="0003559D">
      <w:pPr>
        <w:pStyle w:val="a0"/>
        <w:rPr>
          <w:rFonts w:hint="cs"/>
          <w:rtl/>
        </w:rPr>
      </w:pPr>
    </w:p>
    <w:p w14:paraId="2B665E01" w14:textId="77777777" w:rsidR="00000000" w:rsidRDefault="0003559D">
      <w:pPr>
        <w:pStyle w:val="-"/>
        <w:rPr>
          <w:rtl/>
        </w:rPr>
      </w:pPr>
      <w:bookmarkStart w:id="163" w:name="FS000000765T31_08_2004_13_48_31C"/>
      <w:bookmarkEnd w:id="163"/>
      <w:r>
        <w:rPr>
          <w:rtl/>
        </w:rPr>
        <w:t>יצחק לוי (מפד"ל):</w:t>
      </w:r>
    </w:p>
    <w:p w14:paraId="11310564" w14:textId="77777777" w:rsidR="00000000" w:rsidRDefault="0003559D">
      <w:pPr>
        <w:pStyle w:val="a0"/>
        <w:rPr>
          <w:rtl/>
        </w:rPr>
      </w:pPr>
    </w:p>
    <w:p w14:paraId="20A87A36" w14:textId="77777777" w:rsidR="00000000" w:rsidRDefault="0003559D">
      <w:pPr>
        <w:pStyle w:val="a0"/>
        <w:rPr>
          <w:rFonts w:hint="cs"/>
          <w:rtl/>
        </w:rPr>
      </w:pPr>
      <w:r>
        <w:rPr>
          <w:rFonts w:hint="cs"/>
          <w:rtl/>
        </w:rPr>
        <w:t>באותם יישובים כן. תבדקי את זה, יכול להיות שאחר כך הורידו את זה.</w:t>
      </w:r>
    </w:p>
    <w:p w14:paraId="7A653BE3" w14:textId="77777777" w:rsidR="00000000" w:rsidRDefault="0003559D">
      <w:pPr>
        <w:pStyle w:val="a0"/>
        <w:rPr>
          <w:rFonts w:hint="cs"/>
          <w:rtl/>
        </w:rPr>
      </w:pPr>
    </w:p>
    <w:p w14:paraId="18B75E3E" w14:textId="77777777" w:rsidR="00000000" w:rsidRDefault="0003559D">
      <w:pPr>
        <w:pStyle w:val="af0"/>
        <w:rPr>
          <w:rtl/>
        </w:rPr>
      </w:pPr>
      <w:r>
        <w:rPr>
          <w:rFonts w:hint="eastAsia"/>
          <w:rtl/>
        </w:rPr>
        <w:t>שרת</w:t>
      </w:r>
      <w:r>
        <w:rPr>
          <w:rtl/>
        </w:rPr>
        <w:t xml:space="preserve"> החינוך, התרבות והספורט לימור לבנת:</w:t>
      </w:r>
    </w:p>
    <w:p w14:paraId="4DA71DDB" w14:textId="77777777" w:rsidR="00000000" w:rsidRDefault="0003559D">
      <w:pPr>
        <w:pStyle w:val="a0"/>
        <w:rPr>
          <w:rFonts w:hint="cs"/>
          <w:rtl/>
        </w:rPr>
      </w:pPr>
    </w:p>
    <w:p w14:paraId="1F313047" w14:textId="77777777" w:rsidR="00000000" w:rsidRDefault="0003559D">
      <w:pPr>
        <w:pStyle w:val="a0"/>
        <w:rPr>
          <w:rFonts w:hint="cs"/>
          <w:rtl/>
        </w:rPr>
      </w:pPr>
      <w:r>
        <w:rPr>
          <w:rFonts w:hint="cs"/>
          <w:rtl/>
        </w:rPr>
        <w:t>היישובים שברשימה.</w:t>
      </w:r>
    </w:p>
    <w:p w14:paraId="3D15E5D7" w14:textId="77777777" w:rsidR="00000000" w:rsidRDefault="0003559D">
      <w:pPr>
        <w:pStyle w:val="a0"/>
        <w:rPr>
          <w:rFonts w:hint="cs"/>
          <w:rtl/>
        </w:rPr>
      </w:pPr>
    </w:p>
    <w:p w14:paraId="0C1F3EFA" w14:textId="77777777" w:rsidR="00000000" w:rsidRDefault="0003559D">
      <w:pPr>
        <w:pStyle w:val="-"/>
        <w:rPr>
          <w:rtl/>
        </w:rPr>
      </w:pPr>
      <w:bookmarkStart w:id="164" w:name="FS000000765T31_08_2004_13_17_33C"/>
      <w:bookmarkEnd w:id="164"/>
      <w:r>
        <w:rPr>
          <w:rtl/>
        </w:rPr>
        <w:t>יצחק לוי (מפד"ל):</w:t>
      </w:r>
    </w:p>
    <w:p w14:paraId="25BFB671" w14:textId="77777777" w:rsidR="00000000" w:rsidRDefault="0003559D">
      <w:pPr>
        <w:pStyle w:val="a0"/>
        <w:rPr>
          <w:rtl/>
        </w:rPr>
      </w:pPr>
    </w:p>
    <w:p w14:paraId="46C6DAAD" w14:textId="77777777" w:rsidR="00000000" w:rsidRDefault="0003559D">
      <w:pPr>
        <w:pStyle w:val="a0"/>
        <w:rPr>
          <w:rFonts w:hint="cs"/>
          <w:rtl/>
        </w:rPr>
      </w:pPr>
      <w:r>
        <w:rPr>
          <w:rFonts w:hint="cs"/>
          <w:rtl/>
        </w:rPr>
        <w:t>יכול להיות</w:t>
      </w:r>
      <w:r>
        <w:rPr>
          <w:rFonts w:hint="cs"/>
          <w:rtl/>
        </w:rPr>
        <w:t xml:space="preserve"> שאחר כך הורידו את זה. את אמרת בדברי הפתיחה שלך: אף אחד לא יישם. כלומר, זה חוק מת. וזה לא נכון. התחלנו ליישם; נכון, לאחר מכן משרד החינוך הפסיק ליישם את העניין.</w:t>
      </w:r>
    </w:p>
    <w:p w14:paraId="55BFFF94" w14:textId="77777777" w:rsidR="00000000" w:rsidRDefault="0003559D">
      <w:pPr>
        <w:pStyle w:val="a0"/>
        <w:rPr>
          <w:rFonts w:hint="cs"/>
          <w:rtl/>
        </w:rPr>
      </w:pPr>
    </w:p>
    <w:p w14:paraId="41BCBDB6" w14:textId="77777777" w:rsidR="00000000" w:rsidRDefault="0003559D">
      <w:pPr>
        <w:pStyle w:val="a0"/>
        <w:rPr>
          <w:rFonts w:hint="cs"/>
          <w:rtl/>
        </w:rPr>
      </w:pPr>
      <w:r>
        <w:rPr>
          <w:rFonts w:hint="cs"/>
          <w:rtl/>
        </w:rPr>
        <w:t>לעצם החוק. גברתי השרה, למה לך הסכמת שר האוצר? בשביל מה את צריכה אותה? אני אומר את זה בכל הידידו</w:t>
      </w:r>
      <w:r>
        <w:rPr>
          <w:rFonts w:hint="cs"/>
          <w:rtl/>
        </w:rPr>
        <w:t xml:space="preserve">ת עם שר האוצר. הרי גם כך הם מתערבים יותר מדי במה שקורה במשרד שלך, וגם כך הם לא נותנים לך לחיות שם, אז את מסכימה שבחקיקה ראשית יהיה כתוב שכדי להכניס שכונה או בית-ספר למסגרת יום חינוך ארוך את צריכה את הסכמת שר האוצר? הדבר לא מובן, גם לא הסברת את זה. </w:t>
      </w:r>
    </w:p>
    <w:p w14:paraId="00C6CD02" w14:textId="77777777" w:rsidR="00000000" w:rsidRDefault="0003559D">
      <w:pPr>
        <w:pStyle w:val="a0"/>
        <w:rPr>
          <w:rFonts w:hint="cs"/>
          <w:rtl/>
        </w:rPr>
      </w:pPr>
    </w:p>
    <w:p w14:paraId="65B369B1" w14:textId="77777777" w:rsidR="00000000" w:rsidRDefault="0003559D">
      <w:pPr>
        <w:pStyle w:val="a0"/>
        <w:rPr>
          <w:rFonts w:hint="cs"/>
          <w:rtl/>
        </w:rPr>
      </w:pPr>
      <w:r>
        <w:rPr>
          <w:rFonts w:hint="cs"/>
          <w:rtl/>
        </w:rPr>
        <w:t>החקיקה</w:t>
      </w:r>
      <w:r>
        <w:rPr>
          <w:rFonts w:hint="cs"/>
          <w:rtl/>
        </w:rPr>
        <w:t xml:space="preserve"> הזאת איננה ראויה, מכיוון שהיא נוטלת מסמכויות שר החינוך - את נותנת מסמכויות שר החינוך לשר האוצר, שגם כך לוקח אותן, גם בלי שזה כתוב בחוק. אם הרשימה לא מוצאת חן בעיניו, הוא כבר יודע איך לטרפד את העניין. במקום להילחם על זה - ושר החינוך צריך להיות הרבה יותר עצ</w:t>
      </w:r>
      <w:r>
        <w:rPr>
          <w:rFonts w:hint="cs"/>
          <w:rtl/>
        </w:rPr>
        <w:t>מאי בהחלטות שלו - הרי אנחנו מכניסים עז בכל מערכת החינוך. יש לנו שותף, שר האוצר נהיה שותף ראשי שלנו, בחקיקה ראשית. זה דבר אחד שבגללו אי-אפשר לתמוך בחוק הזה.</w:t>
      </w:r>
    </w:p>
    <w:p w14:paraId="2EEA8C56" w14:textId="77777777" w:rsidR="00000000" w:rsidRDefault="0003559D">
      <w:pPr>
        <w:pStyle w:val="a0"/>
        <w:rPr>
          <w:rFonts w:hint="cs"/>
          <w:rtl/>
        </w:rPr>
      </w:pPr>
    </w:p>
    <w:p w14:paraId="771686CC" w14:textId="77777777" w:rsidR="00000000" w:rsidRDefault="0003559D">
      <w:pPr>
        <w:pStyle w:val="af0"/>
        <w:rPr>
          <w:rtl/>
        </w:rPr>
      </w:pPr>
      <w:r>
        <w:rPr>
          <w:rFonts w:hint="eastAsia"/>
          <w:rtl/>
        </w:rPr>
        <w:t>יולי</w:t>
      </w:r>
      <w:r>
        <w:rPr>
          <w:rtl/>
        </w:rPr>
        <w:t xml:space="preserve"> תמיר (העבודה-מימד):</w:t>
      </w:r>
    </w:p>
    <w:p w14:paraId="363E2BDB" w14:textId="77777777" w:rsidR="00000000" w:rsidRDefault="0003559D">
      <w:pPr>
        <w:pStyle w:val="a0"/>
        <w:rPr>
          <w:rFonts w:hint="cs"/>
          <w:rtl/>
        </w:rPr>
      </w:pPr>
    </w:p>
    <w:p w14:paraId="0A255232" w14:textId="77777777" w:rsidR="00000000" w:rsidRDefault="0003559D">
      <w:pPr>
        <w:pStyle w:val="a0"/>
        <w:rPr>
          <w:rFonts w:hint="cs"/>
          <w:rtl/>
        </w:rPr>
      </w:pPr>
      <w:r>
        <w:rPr>
          <w:rFonts w:hint="cs"/>
          <w:rtl/>
        </w:rPr>
        <w:t>שר האוצר כל דבר לוקח מהבסיס, ואז הוא נותן כסף צבוע, והוא שולט.</w:t>
      </w:r>
    </w:p>
    <w:p w14:paraId="54CEEF47" w14:textId="77777777" w:rsidR="00000000" w:rsidRDefault="0003559D">
      <w:pPr>
        <w:pStyle w:val="a0"/>
        <w:rPr>
          <w:rFonts w:hint="cs"/>
          <w:rtl/>
        </w:rPr>
      </w:pPr>
    </w:p>
    <w:p w14:paraId="21BE4997" w14:textId="77777777" w:rsidR="00000000" w:rsidRDefault="0003559D">
      <w:pPr>
        <w:pStyle w:val="-"/>
        <w:rPr>
          <w:rtl/>
        </w:rPr>
      </w:pPr>
      <w:bookmarkStart w:id="165" w:name="FS000000765T31_08_2004_13_19_15C"/>
      <w:bookmarkEnd w:id="165"/>
      <w:r>
        <w:rPr>
          <w:rtl/>
        </w:rPr>
        <w:t xml:space="preserve">יצחק לוי </w:t>
      </w:r>
      <w:r>
        <w:rPr>
          <w:rtl/>
        </w:rPr>
        <w:t>(מפד"ל):</w:t>
      </w:r>
    </w:p>
    <w:p w14:paraId="1C19F4AF" w14:textId="77777777" w:rsidR="00000000" w:rsidRDefault="0003559D">
      <w:pPr>
        <w:pStyle w:val="a0"/>
        <w:rPr>
          <w:rtl/>
        </w:rPr>
      </w:pPr>
    </w:p>
    <w:p w14:paraId="2ACC9459" w14:textId="77777777" w:rsidR="00000000" w:rsidRDefault="0003559D">
      <w:pPr>
        <w:pStyle w:val="a0"/>
        <w:rPr>
          <w:rFonts w:hint="cs"/>
          <w:rtl/>
        </w:rPr>
      </w:pPr>
      <w:r>
        <w:rPr>
          <w:rFonts w:hint="cs"/>
          <w:rtl/>
        </w:rPr>
        <w:t>הוא עושה את זה כך או כך. אם אני רוצה להוסיף את בית-הספר "רמב"ם" באשקלון למסגרת יום חינוך ארוך, למה שר האוצר צריך לחתום על זה? למה אני צריך את זה? הרי בין כך הוא עושה זאת. צריך את זה עוד בחקיקה ראשית?</w:t>
      </w:r>
    </w:p>
    <w:p w14:paraId="0563EBB5" w14:textId="77777777" w:rsidR="00000000" w:rsidRDefault="0003559D">
      <w:pPr>
        <w:pStyle w:val="a0"/>
        <w:rPr>
          <w:rFonts w:hint="cs"/>
          <w:rtl/>
        </w:rPr>
      </w:pPr>
    </w:p>
    <w:p w14:paraId="65563C45" w14:textId="77777777" w:rsidR="00000000" w:rsidRDefault="0003559D">
      <w:pPr>
        <w:pStyle w:val="a0"/>
        <w:rPr>
          <w:rFonts w:hint="cs"/>
          <w:rtl/>
        </w:rPr>
      </w:pPr>
      <w:r>
        <w:rPr>
          <w:rFonts w:hint="cs"/>
          <w:rtl/>
        </w:rPr>
        <w:t xml:space="preserve">לסעיף הראשון. גברתי השרה, אנחנו הורסים פה את </w:t>
      </w:r>
      <w:r>
        <w:rPr>
          <w:rFonts w:hint="cs"/>
          <w:rtl/>
        </w:rPr>
        <w:t xml:space="preserve">אחד הבסיסים של יום חינוך ארוך. הראייה של יום חינוך ארוך היתה גם ראייה חברתית, גם ראייה שכונתית. אי-אפשר שבאותה שכונה, גם אם יש בית-ספר אחד קצת יותר טוב ובית-ספר אחר קצת פחות טוב, אותם ילדים בשכונה, אותם ילדים בעיירה, חלק ילמדו יום חינוך ארוך וחלק לא ילמדו </w:t>
      </w:r>
      <w:r>
        <w:rPr>
          <w:rFonts w:hint="cs"/>
          <w:rtl/>
        </w:rPr>
        <w:t>יום חינוך ארוך, חלק יקבלו הזנה בבית-הספר וחלק לא יקבלו הזנה בבית-הספר, חלק יהיו משולבים בחוגים חינם וחלק יצטרכו לשלם במתנ"סים כדי להשתתף בחוגים. זאת היתה הראייה, זה היה העניין. כאשר ישבנו על יום חינוך ארוך אמרנו שנעשה דבר שההשלכה החברתית שלו היא השלכה נכונ</w:t>
      </w:r>
      <w:r>
        <w:rPr>
          <w:rFonts w:hint="cs"/>
          <w:rtl/>
        </w:rPr>
        <w:t>ה, שלא ניצור אפליות. מה את רוצה לעשות כאן? את רוצה באמת לפרק את הרקמה החברתית הזאת.</w:t>
      </w:r>
    </w:p>
    <w:p w14:paraId="385301C7" w14:textId="77777777" w:rsidR="00000000" w:rsidRDefault="0003559D">
      <w:pPr>
        <w:pStyle w:val="a0"/>
        <w:ind w:firstLine="0"/>
        <w:rPr>
          <w:rFonts w:hint="cs"/>
          <w:rtl/>
        </w:rPr>
      </w:pPr>
    </w:p>
    <w:p w14:paraId="6377F98C" w14:textId="77777777" w:rsidR="00000000" w:rsidRDefault="0003559D">
      <w:pPr>
        <w:pStyle w:val="a0"/>
        <w:ind w:firstLine="0"/>
        <w:rPr>
          <w:rFonts w:hint="cs"/>
          <w:rtl/>
        </w:rPr>
      </w:pPr>
      <w:r>
        <w:rPr>
          <w:rFonts w:hint="cs"/>
          <w:rtl/>
        </w:rPr>
        <w:tab/>
        <w:t>אני רוצה לשאול אותך עוד שאלה, גברתי השרה. איך את חושבת ליישם את זה השנה בתוך 60 יום? איך אפשר, כשמחר נפתחת שנת הלימודים? איך אפשר תוך כדי שנת הלימודים ליישם דבר כזה? לא ה</w:t>
      </w:r>
      <w:r>
        <w:rPr>
          <w:rFonts w:hint="cs"/>
          <w:rtl/>
        </w:rPr>
        <w:t xml:space="preserve">יה לנו מספיק זמן להתכונן? הרי אפשר היה לכנס את הכנסת 60 יום קודם, ולבוא ולהגיד: אנחנו מתכוונים לצרף </w:t>
      </w:r>
      <w:r>
        <w:t>x</w:t>
      </w:r>
      <w:r>
        <w:rPr>
          <w:rFonts w:hint="cs"/>
          <w:rtl/>
        </w:rPr>
        <w:t xml:space="preserve"> בתי-ספר. האם את חושבת שבתוך 60 יום תתוקצבי בתקציב נוסף כדי להתחיל להכניס בתי-ספר אחרים? צריך מורים, צריך מערכת, צריך להסתדר עם העניין.</w:t>
      </w:r>
    </w:p>
    <w:p w14:paraId="0CAD49ED" w14:textId="77777777" w:rsidR="00000000" w:rsidRDefault="0003559D">
      <w:pPr>
        <w:pStyle w:val="a0"/>
        <w:ind w:firstLine="0"/>
        <w:rPr>
          <w:rFonts w:hint="cs"/>
          <w:rtl/>
        </w:rPr>
      </w:pPr>
    </w:p>
    <w:p w14:paraId="6EF9C94F" w14:textId="77777777" w:rsidR="00000000" w:rsidRDefault="0003559D">
      <w:pPr>
        <w:pStyle w:val="a0"/>
        <w:ind w:firstLine="0"/>
        <w:rPr>
          <w:rFonts w:hint="cs"/>
          <w:rtl/>
        </w:rPr>
      </w:pPr>
      <w:r>
        <w:rPr>
          <w:rFonts w:hint="cs"/>
          <w:rtl/>
        </w:rPr>
        <w:tab/>
        <w:t xml:space="preserve">אדוני היושב-ראש, </w:t>
      </w:r>
      <w:r>
        <w:rPr>
          <w:rFonts w:hint="cs"/>
          <w:rtl/>
        </w:rPr>
        <w:t xml:space="preserve">גברתי השרה, אני חושב שהחוק הזה הוא ממש לא ראוי. אנחנו, אני מדבר בשם עצמי בכל אופן - ודאי אתנגד לו ואצביע נגדו. תודה רבה. </w:t>
      </w:r>
    </w:p>
    <w:p w14:paraId="7FACCF16" w14:textId="77777777" w:rsidR="00000000" w:rsidRDefault="0003559D">
      <w:pPr>
        <w:pStyle w:val="a0"/>
        <w:ind w:firstLine="0"/>
        <w:rPr>
          <w:rFonts w:hint="cs"/>
          <w:rtl/>
        </w:rPr>
      </w:pPr>
    </w:p>
    <w:p w14:paraId="239174B5" w14:textId="77777777" w:rsidR="00000000" w:rsidRDefault="0003559D">
      <w:pPr>
        <w:pStyle w:val="af1"/>
        <w:rPr>
          <w:rtl/>
        </w:rPr>
      </w:pPr>
      <w:r>
        <w:rPr>
          <w:rtl/>
        </w:rPr>
        <w:t>היו"ר יולי-יואל אדלשטיין:</w:t>
      </w:r>
    </w:p>
    <w:p w14:paraId="1E370505" w14:textId="77777777" w:rsidR="00000000" w:rsidRDefault="0003559D">
      <w:pPr>
        <w:pStyle w:val="a0"/>
        <w:rPr>
          <w:rtl/>
        </w:rPr>
      </w:pPr>
    </w:p>
    <w:p w14:paraId="3FC84C4F" w14:textId="77777777" w:rsidR="00000000" w:rsidRDefault="0003559D">
      <w:pPr>
        <w:pStyle w:val="a0"/>
        <w:rPr>
          <w:rFonts w:hint="cs"/>
          <w:rtl/>
        </w:rPr>
      </w:pPr>
      <w:r>
        <w:rPr>
          <w:rFonts w:hint="cs"/>
          <w:rtl/>
        </w:rPr>
        <w:t xml:space="preserve">אני מודה מאוד לחבר הכנסת יצחק לוי, שר החינוך לשעבר. חבר הכנסת אריה אלדד - בבקשה, אדוני. אחריו </w:t>
      </w:r>
      <w:r>
        <w:rPr>
          <w:rtl/>
        </w:rPr>
        <w:t>–</w:t>
      </w:r>
      <w:r>
        <w:rPr>
          <w:rFonts w:hint="cs"/>
          <w:rtl/>
        </w:rPr>
        <w:t xml:space="preserve"> חברת הכנסת</w:t>
      </w:r>
      <w:r>
        <w:rPr>
          <w:rFonts w:hint="cs"/>
          <w:rtl/>
        </w:rPr>
        <w:t xml:space="preserve"> גילה פינקלשטיין. אם היא לא תהיה כאן </w:t>
      </w:r>
      <w:r>
        <w:rPr>
          <w:rtl/>
        </w:rPr>
        <w:t>–</w:t>
      </w:r>
      <w:r>
        <w:rPr>
          <w:rFonts w:hint="cs"/>
          <w:rtl/>
        </w:rPr>
        <w:t xml:space="preserve"> חבר הכנסת אורי אריאל.</w:t>
      </w:r>
    </w:p>
    <w:p w14:paraId="02245516" w14:textId="77777777" w:rsidR="00000000" w:rsidRDefault="0003559D">
      <w:pPr>
        <w:pStyle w:val="a0"/>
        <w:ind w:firstLine="0"/>
        <w:rPr>
          <w:rFonts w:hint="cs"/>
          <w:rtl/>
        </w:rPr>
      </w:pPr>
    </w:p>
    <w:p w14:paraId="46E0CD10" w14:textId="77777777" w:rsidR="00000000" w:rsidRDefault="0003559D">
      <w:pPr>
        <w:pStyle w:val="a"/>
        <w:rPr>
          <w:rtl/>
        </w:rPr>
      </w:pPr>
      <w:bookmarkStart w:id="166" w:name="FS000001055T31_08_2004_13_40_42"/>
      <w:bookmarkStart w:id="167" w:name="_Toc90824987"/>
      <w:bookmarkEnd w:id="166"/>
      <w:r>
        <w:rPr>
          <w:rFonts w:hint="eastAsia"/>
          <w:rtl/>
        </w:rPr>
        <w:t>אריה</w:t>
      </w:r>
      <w:r>
        <w:rPr>
          <w:rtl/>
        </w:rPr>
        <w:t xml:space="preserve"> אלדד (האיחוד הלאומי - ישראל ביתנו):</w:t>
      </w:r>
      <w:bookmarkEnd w:id="167"/>
    </w:p>
    <w:p w14:paraId="3927AEC4" w14:textId="77777777" w:rsidR="00000000" w:rsidRDefault="0003559D">
      <w:pPr>
        <w:pStyle w:val="a0"/>
        <w:rPr>
          <w:rFonts w:hint="cs"/>
          <w:rtl/>
        </w:rPr>
      </w:pPr>
    </w:p>
    <w:p w14:paraId="4268586A" w14:textId="77777777" w:rsidR="00000000" w:rsidRDefault="0003559D">
      <w:pPr>
        <w:pStyle w:val="a0"/>
        <w:rPr>
          <w:rFonts w:hint="cs"/>
          <w:rtl/>
        </w:rPr>
      </w:pPr>
      <w:r>
        <w:rPr>
          <w:rFonts w:hint="cs"/>
          <w:rtl/>
        </w:rPr>
        <w:t>אדוני היושב-ראש, גברתי השרה, חברי חברי הכנסת, לכאורה התיקון שמבקשת שרת החינוך יש בו טעם, ויש סיבות לרצות דיפרנציאציה בהנהגת יום לימודים ארוך במיתאר של מ</w:t>
      </w:r>
      <w:r>
        <w:rPr>
          <w:rFonts w:hint="cs"/>
          <w:rtl/>
        </w:rPr>
        <w:t>צוקת משאבים. יש בתי-ספר של אוכלוסיית מצוקה ויש בתי-ספר של אוכלוסיית שפע, ושניהם יכולים להיות מאותו יישוב. אבל בשבוע שעבר פגשתי חייל, יליד הארץ, בוגר בית-הספר "טוב" בהוד-השרון, שלא ידע מהי מצדה, ולא ביקר במבצר הזה שהוא מבסיסי תפיסת העצמאות הלאומית שלנו. כלו</w:t>
      </w:r>
      <w:r>
        <w:rPr>
          <w:rFonts w:hint="cs"/>
          <w:rtl/>
        </w:rPr>
        <w:t>מר, גם בתי-ספר טובים באוכלוסיית שפע, שלא יהיו בדיפרנציאציה הזאת, זקוקים מאוד-מאוד ליום לימודים ארוך יותר, כדי שיספיקו אולי ללמוד שם דברים חשובים. כנראה כסף אינו מבטיח דבר בחינוך, ולפעמים אולי ממש להיפך.</w:t>
      </w:r>
    </w:p>
    <w:p w14:paraId="3814B1BA" w14:textId="77777777" w:rsidR="00000000" w:rsidRDefault="0003559D">
      <w:pPr>
        <w:pStyle w:val="a0"/>
        <w:rPr>
          <w:rFonts w:hint="cs"/>
          <w:rtl/>
        </w:rPr>
      </w:pPr>
    </w:p>
    <w:p w14:paraId="0CF2F089" w14:textId="77777777" w:rsidR="00000000" w:rsidRDefault="0003559D">
      <w:pPr>
        <w:pStyle w:val="a0"/>
        <w:rPr>
          <w:rFonts w:hint="cs"/>
          <w:rtl/>
        </w:rPr>
      </w:pPr>
      <w:r>
        <w:rPr>
          <w:rFonts w:hint="cs"/>
          <w:rtl/>
        </w:rPr>
        <w:t>אולי הבעיה היא לא במשאבים אלא בסדרי העדיפויות. הבנתי</w:t>
      </w:r>
      <w:r>
        <w:rPr>
          <w:rFonts w:hint="cs"/>
          <w:rtl/>
        </w:rPr>
        <w:t xml:space="preserve"> שבכמה בתי-ספר בתל-אביב הקצו שעות הוראה יקרות כדי לחנך את הילדים, את הבוגרים לעתיד, להיות חיילים טובים במחסומי צה"ל ביהודה ובשומרון, כדי שלא יתעללו בערבים. כאילו מי שלא יודע מהי מצדה ולמה אנחנו נלחמים פה בארץ כדי ששנית מצדה לא תיפול, כאילו מי שאינו יודע וא</w:t>
      </w:r>
      <w:r>
        <w:rPr>
          <w:rFonts w:hint="cs"/>
          <w:rtl/>
        </w:rPr>
        <w:t>ינו מחובר באמת לעם ולארץ יכול להיות סתם חייל מנומס, לא קלגס, לא חייל הנלחם על מולדתו ולא חייל כובש.</w:t>
      </w:r>
    </w:p>
    <w:p w14:paraId="5F026194" w14:textId="77777777" w:rsidR="00000000" w:rsidRDefault="0003559D">
      <w:pPr>
        <w:pStyle w:val="a0"/>
        <w:rPr>
          <w:rFonts w:hint="cs"/>
          <w:rtl/>
        </w:rPr>
      </w:pPr>
    </w:p>
    <w:p w14:paraId="7966523D" w14:textId="77777777" w:rsidR="00000000" w:rsidRDefault="0003559D">
      <w:pPr>
        <w:pStyle w:val="a0"/>
        <w:rPr>
          <w:rFonts w:hint="cs"/>
          <w:rtl/>
        </w:rPr>
      </w:pPr>
      <w:r>
        <w:rPr>
          <w:rFonts w:hint="cs"/>
          <w:rtl/>
        </w:rPr>
        <w:t>שמעתי גם שמשרד החינוך והתרבות הנהיג מהשנה הבאה בחינת בגרות בלימודי מגדר. נדמה לי שיש פה איזה שינוי של שיקול דעת מה חשוב ומה לא חשוב. במקום שבו אין יודעים מ</w:t>
      </w:r>
      <w:r>
        <w:rPr>
          <w:rFonts w:hint="cs"/>
          <w:rtl/>
        </w:rPr>
        <w:t xml:space="preserve">הי מצדה, אני פחות מוטרד מלימודי המגדר. לא אלה מה שישנו באמת את ההוויה הלאומית שלנו בארץ. גם וגם וגם וגם, ומרוב שאנחנו רוצים הכול אין לנו אל"ף-בי"ת, ואיננו יודעים חשבון, ואיננו מבינים את הנקרא ואיננו יודעים מהי מצדה. תפסת מרובה בעניין הזה. </w:t>
      </w:r>
    </w:p>
    <w:p w14:paraId="656DE871" w14:textId="77777777" w:rsidR="00000000" w:rsidRDefault="0003559D">
      <w:pPr>
        <w:pStyle w:val="a0"/>
        <w:rPr>
          <w:rFonts w:hint="cs"/>
          <w:rtl/>
        </w:rPr>
      </w:pPr>
    </w:p>
    <w:p w14:paraId="447B21AC" w14:textId="77777777" w:rsidR="00000000" w:rsidRDefault="0003559D">
      <w:pPr>
        <w:pStyle w:val="a0"/>
        <w:rPr>
          <w:rFonts w:hint="cs"/>
          <w:rtl/>
        </w:rPr>
      </w:pPr>
      <w:r>
        <w:rPr>
          <w:rFonts w:hint="cs"/>
          <w:rtl/>
        </w:rPr>
        <w:t xml:space="preserve">נדמה לי שהבעיה </w:t>
      </w:r>
      <w:r>
        <w:rPr>
          <w:rFonts w:hint="cs"/>
          <w:rtl/>
        </w:rPr>
        <w:t>היא גם לא סדרי העדיפויות וגם לא משאבים, אלא לפעמים דמויות הראויות לחיקוי. בעניין הזה, כאשר ראש ממשלה קם וקורא לעם ישראל בארצו כובש, הוא גורם יותר נזק חינוכי ממה שעשרת אלפים מורים ומיליון שעות הוראה יוכלו אי-פעם לתקן. כאשר אנחנו מנסים בצד אחד לחנך לדמוקרטיה</w:t>
      </w:r>
      <w:r>
        <w:rPr>
          <w:rFonts w:hint="cs"/>
          <w:rtl/>
        </w:rPr>
        <w:t>, ויש לנו ראש ממשלה שרומס את הדמוקרטיה ובז לשרי ממשלתו, לסיעתו ולמפלגתו, ורומס כל התחייבות מפורשת שלו, הרי הוא דוגמה אנטי-דמוקרטית ואנטי-חינוכית. וכאשר הוא ממנה שרים או מפטר שרים על-פי שיקול דעתם הפוליטי ולא על-פי כישוריהם, כאשר הוא מפטר שרים כדי לזכות ברו</w:t>
      </w:r>
      <w:r>
        <w:rPr>
          <w:rFonts w:hint="cs"/>
          <w:rtl/>
        </w:rPr>
        <w:t xml:space="preserve">ב, וממנה שרים על-פי עומק הפנכה שהם מוכנים ללקק </w:t>
      </w:r>
      <w:r>
        <w:rPr>
          <w:rtl/>
        </w:rPr>
        <w:t>–</w:t>
      </w:r>
      <w:r>
        <w:rPr>
          <w:rFonts w:hint="cs"/>
          <w:rtl/>
        </w:rPr>
        <w:t xml:space="preserve"> הבעיה שלנו היא ראש הממשלה, גם בחינוך, אולי בייחוד בחינוך. תודה רבה. </w:t>
      </w:r>
    </w:p>
    <w:p w14:paraId="42C7AF88" w14:textId="77777777" w:rsidR="00000000" w:rsidRDefault="0003559D">
      <w:pPr>
        <w:pStyle w:val="a0"/>
        <w:ind w:firstLine="0"/>
        <w:rPr>
          <w:rFonts w:hint="cs"/>
          <w:rtl/>
        </w:rPr>
      </w:pPr>
    </w:p>
    <w:p w14:paraId="01A5CB67" w14:textId="77777777" w:rsidR="00000000" w:rsidRDefault="0003559D">
      <w:pPr>
        <w:pStyle w:val="af1"/>
        <w:rPr>
          <w:rtl/>
        </w:rPr>
      </w:pPr>
      <w:r>
        <w:rPr>
          <w:rtl/>
        </w:rPr>
        <w:t>היו"ר יולי-יואל אדלשטיין:</w:t>
      </w:r>
    </w:p>
    <w:p w14:paraId="5078DD79" w14:textId="77777777" w:rsidR="00000000" w:rsidRDefault="0003559D">
      <w:pPr>
        <w:pStyle w:val="a0"/>
        <w:rPr>
          <w:rtl/>
        </w:rPr>
      </w:pPr>
    </w:p>
    <w:p w14:paraId="47D5477F" w14:textId="77777777" w:rsidR="00000000" w:rsidRDefault="0003559D">
      <w:pPr>
        <w:pStyle w:val="a0"/>
        <w:rPr>
          <w:rFonts w:hint="cs"/>
          <w:rtl/>
        </w:rPr>
      </w:pPr>
      <w:r>
        <w:rPr>
          <w:rFonts w:hint="cs"/>
          <w:rtl/>
        </w:rPr>
        <w:t>תודה לחבר הכנסת אריה אלדד. חברת הכנסת גילה פינקלשטיין אכן לא כאן. לכן, חבר הכנסת אורי אריאל, בבקשה, אדוני. אחר</w:t>
      </w:r>
      <w:r>
        <w:rPr>
          <w:rFonts w:hint="cs"/>
          <w:rtl/>
        </w:rPr>
        <w:t xml:space="preserve">יו </w:t>
      </w:r>
      <w:r>
        <w:rPr>
          <w:rtl/>
        </w:rPr>
        <w:t>–</w:t>
      </w:r>
      <w:r>
        <w:rPr>
          <w:rFonts w:hint="cs"/>
          <w:rtl/>
        </w:rPr>
        <w:t xml:space="preserve"> חבר הכנסת מגלי והבה, ואחריו </w:t>
      </w:r>
      <w:r>
        <w:rPr>
          <w:rtl/>
        </w:rPr>
        <w:t>–</w:t>
      </w:r>
      <w:r>
        <w:rPr>
          <w:rFonts w:hint="cs"/>
          <w:rtl/>
        </w:rPr>
        <w:t xml:space="preserve"> חבר הכנסת דהאמשה.</w:t>
      </w:r>
    </w:p>
    <w:p w14:paraId="5C249E97" w14:textId="77777777" w:rsidR="00000000" w:rsidRDefault="0003559D">
      <w:pPr>
        <w:pStyle w:val="a0"/>
        <w:ind w:firstLine="0"/>
        <w:rPr>
          <w:rFonts w:hint="cs"/>
          <w:rtl/>
        </w:rPr>
      </w:pPr>
    </w:p>
    <w:p w14:paraId="03E4DD54" w14:textId="77777777" w:rsidR="00000000" w:rsidRDefault="0003559D">
      <w:pPr>
        <w:pStyle w:val="af0"/>
        <w:rPr>
          <w:rtl/>
        </w:rPr>
      </w:pPr>
      <w:r>
        <w:rPr>
          <w:rFonts w:hint="eastAsia"/>
          <w:rtl/>
        </w:rPr>
        <w:t>שרת</w:t>
      </w:r>
      <w:r>
        <w:rPr>
          <w:rtl/>
        </w:rPr>
        <w:t xml:space="preserve"> החינוך, התרבות והספורט לימור לבנת:</w:t>
      </w:r>
    </w:p>
    <w:p w14:paraId="7E0B8427" w14:textId="77777777" w:rsidR="00000000" w:rsidRDefault="0003559D">
      <w:pPr>
        <w:pStyle w:val="a0"/>
        <w:rPr>
          <w:rFonts w:hint="cs"/>
          <w:rtl/>
        </w:rPr>
      </w:pPr>
    </w:p>
    <w:p w14:paraId="1AD9C58E" w14:textId="77777777" w:rsidR="00000000" w:rsidRDefault="0003559D">
      <w:pPr>
        <w:pStyle w:val="a0"/>
        <w:rPr>
          <w:rFonts w:hint="cs"/>
          <w:rtl/>
        </w:rPr>
      </w:pPr>
      <w:r>
        <w:rPr>
          <w:rFonts w:hint="cs"/>
          <w:rtl/>
        </w:rPr>
        <w:t>זהו?</w:t>
      </w:r>
    </w:p>
    <w:p w14:paraId="2F7C95F4" w14:textId="77777777" w:rsidR="00000000" w:rsidRDefault="0003559D">
      <w:pPr>
        <w:pStyle w:val="a0"/>
        <w:ind w:firstLine="0"/>
        <w:rPr>
          <w:rFonts w:hint="cs"/>
          <w:rtl/>
        </w:rPr>
      </w:pPr>
    </w:p>
    <w:p w14:paraId="59918269" w14:textId="77777777" w:rsidR="00000000" w:rsidRDefault="0003559D">
      <w:pPr>
        <w:pStyle w:val="af1"/>
        <w:rPr>
          <w:rtl/>
        </w:rPr>
      </w:pPr>
      <w:r>
        <w:rPr>
          <w:rtl/>
        </w:rPr>
        <w:t>היו"ר יולי-יואל אדלשטיין:</w:t>
      </w:r>
    </w:p>
    <w:p w14:paraId="3E44EF01" w14:textId="77777777" w:rsidR="00000000" w:rsidRDefault="0003559D">
      <w:pPr>
        <w:pStyle w:val="a0"/>
        <w:rPr>
          <w:rtl/>
        </w:rPr>
      </w:pPr>
    </w:p>
    <w:p w14:paraId="7591D2AD" w14:textId="77777777" w:rsidR="00000000" w:rsidRDefault="0003559D">
      <w:pPr>
        <w:pStyle w:val="a0"/>
        <w:rPr>
          <w:rFonts w:hint="cs"/>
          <w:rtl/>
        </w:rPr>
      </w:pPr>
      <w:r>
        <w:rPr>
          <w:rFonts w:hint="cs"/>
          <w:rtl/>
        </w:rPr>
        <w:t>לא. זו הרשימה הסגורה: אורי אריאל, מגלי והבה, עבד-אלמאלכ דהאמשה, נסים זאב, צבי הנדל, ג'מאל זחאלקה ומשה גפני. זאת הרשימה ואין בלתה.</w:t>
      </w:r>
      <w:r>
        <w:rPr>
          <w:rFonts w:hint="cs"/>
          <w:rtl/>
        </w:rPr>
        <w:t xml:space="preserve"> בבקשה, אדוני.</w:t>
      </w:r>
    </w:p>
    <w:p w14:paraId="764C2477" w14:textId="77777777" w:rsidR="00000000" w:rsidRDefault="0003559D">
      <w:pPr>
        <w:pStyle w:val="a0"/>
        <w:ind w:firstLine="0"/>
        <w:rPr>
          <w:rFonts w:hint="cs"/>
          <w:rtl/>
        </w:rPr>
      </w:pPr>
    </w:p>
    <w:p w14:paraId="621FDF8A" w14:textId="77777777" w:rsidR="00000000" w:rsidRDefault="0003559D">
      <w:pPr>
        <w:pStyle w:val="a"/>
        <w:rPr>
          <w:rtl/>
        </w:rPr>
      </w:pPr>
      <w:bookmarkStart w:id="168" w:name="FS000000713T31_08_2004_13_47_08"/>
      <w:bookmarkStart w:id="169" w:name="_Toc90824988"/>
      <w:bookmarkEnd w:id="168"/>
      <w:r>
        <w:rPr>
          <w:rFonts w:hint="eastAsia"/>
          <w:rtl/>
        </w:rPr>
        <w:t>אורי</w:t>
      </w:r>
      <w:r>
        <w:rPr>
          <w:rtl/>
        </w:rPr>
        <w:t xml:space="preserve"> יהודה אריאל (האיחוד הלאומי - ישראל ביתנו):</w:t>
      </w:r>
      <w:bookmarkEnd w:id="169"/>
    </w:p>
    <w:p w14:paraId="7BCFAA24" w14:textId="77777777" w:rsidR="00000000" w:rsidRDefault="0003559D">
      <w:pPr>
        <w:pStyle w:val="a0"/>
        <w:rPr>
          <w:rFonts w:hint="cs"/>
          <w:rtl/>
        </w:rPr>
      </w:pPr>
    </w:p>
    <w:p w14:paraId="68BF0E54" w14:textId="77777777" w:rsidR="00000000" w:rsidRDefault="0003559D">
      <w:pPr>
        <w:pStyle w:val="a0"/>
        <w:rPr>
          <w:rFonts w:hint="cs"/>
          <w:rtl/>
        </w:rPr>
      </w:pPr>
      <w:r>
        <w:rPr>
          <w:rFonts w:hint="cs"/>
          <w:rtl/>
        </w:rPr>
        <w:t xml:space="preserve">אדוני היושב-ראש, חברי חברי הכנסת, גברתי השרה, ראשית ראוי לציין: שלא כמקובל במקומותינו, השנה שנת הלימודים נפתחת בזמנה, בעתה וללא שביתות, להוציא מגזר אחד חשוב מאוד </w:t>
      </w:r>
      <w:r>
        <w:rPr>
          <w:rtl/>
        </w:rPr>
        <w:t>–</w:t>
      </w:r>
      <w:r>
        <w:rPr>
          <w:rFonts w:hint="cs"/>
          <w:rtl/>
        </w:rPr>
        <w:t xml:space="preserve"> ילדי החינוך המיוחד. אני פונ</w:t>
      </w:r>
      <w:r>
        <w:rPr>
          <w:rFonts w:hint="cs"/>
          <w:rtl/>
        </w:rPr>
        <w:t xml:space="preserve">ה מפה לשרת החינוך, לשר האוצר, לרשויות ולהסתדרות למצוא את הדרך שגם התחום הרגיש הזה, הרגיש מאוד אפילו, לא יעיב על שמחת פתיחת שנת הלימודים. </w:t>
      </w:r>
    </w:p>
    <w:p w14:paraId="0495920C" w14:textId="77777777" w:rsidR="00000000" w:rsidRDefault="0003559D">
      <w:pPr>
        <w:pStyle w:val="a0"/>
        <w:rPr>
          <w:rFonts w:hint="cs"/>
          <w:rtl/>
        </w:rPr>
      </w:pPr>
    </w:p>
    <w:p w14:paraId="79108E8D" w14:textId="77777777" w:rsidR="00000000" w:rsidRDefault="0003559D">
      <w:pPr>
        <w:pStyle w:val="a0"/>
        <w:rPr>
          <w:rFonts w:hint="cs"/>
          <w:rtl/>
        </w:rPr>
      </w:pPr>
      <w:r>
        <w:rPr>
          <w:rFonts w:hint="cs"/>
          <w:rtl/>
        </w:rPr>
        <w:t>ההצעה שעומדת בפנינו יש בה היגיון, עם ההערות שכבר נשמעו פה לגבי מעורבות שר האוצר, שאיננה במקומה. אין צורך בפיקוח הצמוד</w:t>
      </w:r>
      <w:r>
        <w:rPr>
          <w:rFonts w:hint="cs"/>
          <w:rtl/>
        </w:rPr>
        <w:t xml:space="preserve"> הזה של משרד האוצר, של שר האוצר, על כל פעולה שעושה כל שר בתחום תקציבו ובתחום פעולת משרדו. ראוי שהממשלה תביא את זה כתיקון שלה, ולא אנחנו פה נצטרך לעשות את הסדר הזה. </w:t>
      </w:r>
    </w:p>
    <w:p w14:paraId="0B39C045" w14:textId="77777777" w:rsidR="00000000" w:rsidRDefault="0003559D">
      <w:pPr>
        <w:pStyle w:val="a0"/>
        <w:rPr>
          <w:rFonts w:hint="cs"/>
          <w:rtl/>
        </w:rPr>
      </w:pPr>
    </w:p>
    <w:p w14:paraId="4191D316" w14:textId="77777777" w:rsidR="00000000" w:rsidRDefault="0003559D">
      <w:pPr>
        <w:pStyle w:val="a0"/>
        <w:rPr>
          <w:rFonts w:hint="cs"/>
          <w:rtl/>
        </w:rPr>
      </w:pPr>
      <w:r>
        <w:rPr>
          <w:rFonts w:hint="cs"/>
          <w:rtl/>
        </w:rPr>
        <w:t>יחד עם פתיחת שנת הלימודים אנחנו מתבשרים, שיש תלמיד אחד שמפריע לכל שאר התלמידים. התלמיד הזה</w:t>
      </w:r>
      <w:r>
        <w:rPr>
          <w:rFonts w:hint="cs"/>
          <w:rtl/>
        </w:rPr>
        <w:t xml:space="preserve"> הוא ראש ממשלתנו. במקומות מתוקנים היו אומרים לו: תצא בחוץ, אל תפריע לשאר. מספיק, תעשה מה שאתה רוצה לבדך. אלא שמדינתנו יש לה עוד מה לתקן, ואני לא מהמיואשים, ובעזרת השם גם נתקן. התלמיד הזה לא רק שהוא מפריע, אלא הוא איננו יודע מה הוא סח. </w:t>
      </w:r>
    </w:p>
    <w:p w14:paraId="125BB96E" w14:textId="77777777" w:rsidR="00000000" w:rsidRDefault="0003559D">
      <w:pPr>
        <w:pStyle w:val="a0"/>
        <w:rPr>
          <w:rFonts w:hint="cs"/>
          <w:rtl/>
        </w:rPr>
      </w:pPr>
    </w:p>
    <w:p w14:paraId="63E55A8B" w14:textId="77777777" w:rsidR="00000000" w:rsidRDefault="0003559D">
      <w:pPr>
        <w:pStyle w:val="a0"/>
        <w:rPr>
          <w:rFonts w:hint="cs"/>
          <w:rtl/>
        </w:rPr>
      </w:pPr>
      <w:r>
        <w:rPr>
          <w:rFonts w:hint="cs"/>
          <w:rtl/>
        </w:rPr>
        <w:t>כבר הזכיר ידידי חבר</w:t>
      </w:r>
      <w:r>
        <w:rPr>
          <w:rFonts w:hint="cs"/>
          <w:rtl/>
        </w:rPr>
        <w:t xml:space="preserve"> הכנסת אלדד, שעד שמלמדים במקומותינו איזה ערך, איזה דבר, מעז ראש הממשלה לעמוד פה ובמקומות אחרים ולהודיע, שאנחנו יושבים בארצנו שהיא לא ארצנו, שטח שכבשנו. ממי כבשנו? איננו יודע על מה הוא מדבר. פוגע בכל ערך, כאשר פה מוסיפים שעות לחינוך בדמוקרטיה הוא פועל הפוך </w:t>
      </w:r>
      <w:r>
        <w:rPr>
          <w:rFonts w:hint="cs"/>
          <w:rtl/>
        </w:rPr>
        <w:t>מהדמוקרטיה.</w:t>
      </w:r>
    </w:p>
    <w:p w14:paraId="70CF7F6D" w14:textId="77777777" w:rsidR="00000000" w:rsidRDefault="0003559D">
      <w:pPr>
        <w:pStyle w:val="a0"/>
        <w:rPr>
          <w:rFonts w:hint="cs"/>
          <w:rtl/>
        </w:rPr>
      </w:pPr>
    </w:p>
    <w:p w14:paraId="63587F3E" w14:textId="77777777" w:rsidR="00000000" w:rsidRDefault="0003559D">
      <w:pPr>
        <w:pStyle w:val="a0"/>
        <w:rPr>
          <w:rFonts w:hint="cs"/>
          <w:rtl/>
        </w:rPr>
      </w:pPr>
      <w:r>
        <w:rPr>
          <w:rFonts w:hint="cs"/>
          <w:rtl/>
        </w:rPr>
        <w:t xml:space="preserve"> כאשר הוא מדבר על ביטחון, ואנחנו בפתיחת שנת הלימודים, האם חברי הליכוד למשל יודעים מה לא אישרה ועדת החריגים בראשות מנכ"ל משרד ראש הממשלה בחבל-עזה? אגיד לכם, כמו גם לשאר החברים, מה היא לא אישרה: היא לא אישרה להחליף גג לא-ביטחוני בגג קשיח נגד פצצ</w:t>
      </w:r>
      <w:r>
        <w:rPr>
          <w:rFonts w:hint="cs"/>
          <w:rtl/>
        </w:rPr>
        <w:t xml:space="preserve">ות המרגמות. הדרישה היא דרישה של מערכת הביטחון. היא לא דרישה קפריזית של איזה הורה או תלמיד. אבל, ראש הממשלה, איש בלתי אחראי למעשיו, או לשם תיקון, לרוב מעשיו, איננו מאשר לתת ביטחון לילדי גוש-קטיף. </w:t>
      </w:r>
    </w:p>
    <w:p w14:paraId="55165719" w14:textId="77777777" w:rsidR="00000000" w:rsidRDefault="0003559D">
      <w:pPr>
        <w:pStyle w:val="a0"/>
        <w:rPr>
          <w:rFonts w:hint="cs"/>
          <w:rtl/>
        </w:rPr>
      </w:pPr>
    </w:p>
    <w:p w14:paraId="5518314C" w14:textId="77777777" w:rsidR="00000000" w:rsidRDefault="0003559D">
      <w:pPr>
        <w:pStyle w:val="a0"/>
        <w:rPr>
          <w:rFonts w:hint="cs"/>
          <w:rtl/>
        </w:rPr>
      </w:pPr>
      <w:r>
        <w:rPr>
          <w:rFonts w:hint="cs"/>
          <w:rtl/>
        </w:rPr>
        <w:t>יתירה מכך, הממשלה הזאת מעבירה החלטת ממשלה שמסייעת לכל התלמי</w:t>
      </w:r>
      <w:r>
        <w:rPr>
          <w:rFonts w:hint="cs"/>
          <w:rtl/>
        </w:rPr>
        <w:t xml:space="preserve">דים במרחב גוש-קטיף: לקיבוץ סעד, לקיבוץ כפר-עזה, לשדרות. למי הממשלה הזאת איננה מסייעת? לילדי גוש-קטיף, כי הם הרי נמצאים בעין הסערה ועליהם יורים כל יום. </w:t>
      </w:r>
    </w:p>
    <w:p w14:paraId="1C281AEF" w14:textId="77777777" w:rsidR="00000000" w:rsidRDefault="0003559D">
      <w:pPr>
        <w:pStyle w:val="a0"/>
        <w:rPr>
          <w:rFonts w:hint="cs"/>
          <w:rtl/>
        </w:rPr>
      </w:pPr>
    </w:p>
    <w:p w14:paraId="499E12FF" w14:textId="77777777" w:rsidR="00000000" w:rsidRDefault="0003559D">
      <w:pPr>
        <w:pStyle w:val="a0"/>
        <w:rPr>
          <w:rFonts w:hint="cs"/>
          <w:rtl/>
        </w:rPr>
      </w:pPr>
      <w:r>
        <w:rPr>
          <w:rFonts w:hint="cs"/>
          <w:rtl/>
        </w:rPr>
        <w:t xml:space="preserve">מדוע לא יתגייסו חברי הקואליציה ויפנו לממשלה לתקן את המעוות? </w:t>
      </w:r>
      <w:bookmarkStart w:id="170" w:name="FS000000713T31_08_2004_13_30_19"/>
      <w:bookmarkEnd w:id="170"/>
      <w:r>
        <w:rPr>
          <w:rFonts w:hint="cs"/>
          <w:rtl/>
        </w:rPr>
        <w:t>פניתי אליך, חבר הכנסת מגלי, כפי שפניתי אל ח</w:t>
      </w:r>
      <w:r>
        <w:rPr>
          <w:rFonts w:hint="cs"/>
          <w:rtl/>
        </w:rPr>
        <w:t xml:space="preserve">בר הכנסת גדעון סער, יושב-ראש הקואליציה, כפי שפניתי אל שר הביטחון שאול מופז. פניתי גם לאחרים. חברים, אין תשובה מקריית הממשלה, מאף אחד. והרי מדובר רק בביטחון ילדי גוש-קטיף. לא יותר, גם לא פחות. </w:t>
      </w:r>
    </w:p>
    <w:p w14:paraId="504BA81D" w14:textId="77777777" w:rsidR="00000000" w:rsidRDefault="0003559D">
      <w:pPr>
        <w:pStyle w:val="a0"/>
        <w:rPr>
          <w:rFonts w:hint="cs"/>
          <w:rtl/>
        </w:rPr>
      </w:pPr>
    </w:p>
    <w:p w14:paraId="017D3476" w14:textId="77777777" w:rsidR="00000000" w:rsidRDefault="0003559D">
      <w:pPr>
        <w:pStyle w:val="a0"/>
        <w:rPr>
          <w:rFonts w:hint="cs"/>
          <w:rtl/>
        </w:rPr>
      </w:pPr>
      <w:r>
        <w:rPr>
          <w:rFonts w:hint="cs"/>
          <w:rtl/>
        </w:rPr>
        <w:t>יושב שר הרווחה באותה ממשלה, ואני אומר לך, ידידי, שר הרווחה, מר</w:t>
      </w:r>
      <w:r>
        <w:rPr>
          <w:rFonts w:hint="cs"/>
          <w:rtl/>
        </w:rPr>
        <w:t xml:space="preserve"> אורלב: תצא בחוץ. תפסיק עם השטויות והגמגומים והבירבורים. תצא בחוץ.</w:t>
      </w:r>
    </w:p>
    <w:p w14:paraId="3B5230C4" w14:textId="77777777" w:rsidR="00000000" w:rsidRDefault="0003559D">
      <w:pPr>
        <w:pStyle w:val="a0"/>
        <w:rPr>
          <w:rFonts w:hint="cs"/>
          <w:rtl/>
        </w:rPr>
      </w:pPr>
    </w:p>
    <w:p w14:paraId="5B2594E3" w14:textId="77777777" w:rsidR="00000000" w:rsidRDefault="0003559D">
      <w:pPr>
        <w:pStyle w:val="af1"/>
        <w:rPr>
          <w:rtl/>
        </w:rPr>
      </w:pPr>
      <w:r>
        <w:rPr>
          <w:rtl/>
        </w:rPr>
        <w:t>היו"ר יולי-יואל אדלשטיין:</w:t>
      </w:r>
    </w:p>
    <w:p w14:paraId="4BCDAAEC" w14:textId="77777777" w:rsidR="00000000" w:rsidRDefault="0003559D">
      <w:pPr>
        <w:pStyle w:val="a0"/>
        <w:rPr>
          <w:rtl/>
        </w:rPr>
      </w:pPr>
    </w:p>
    <w:p w14:paraId="2C22ED23" w14:textId="77777777" w:rsidR="00000000" w:rsidRDefault="0003559D">
      <w:pPr>
        <w:pStyle w:val="a0"/>
        <w:rPr>
          <w:rFonts w:hint="cs"/>
          <w:rtl/>
        </w:rPr>
      </w:pPr>
      <w:r>
        <w:rPr>
          <w:rFonts w:hint="cs"/>
          <w:rtl/>
        </w:rPr>
        <w:t>נא לסיים.</w:t>
      </w:r>
    </w:p>
    <w:p w14:paraId="52F0238B" w14:textId="77777777" w:rsidR="00000000" w:rsidRDefault="0003559D">
      <w:pPr>
        <w:pStyle w:val="a0"/>
        <w:rPr>
          <w:rFonts w:hint="cs"/>
          <w:rtl/>
        </w:rPr>
      </w:pPr>
    </w:p>
    <w:p w14:paraId="61905E71" w14:textId="77777777" w:rsidR="00000000" w:rsidRDefault="0003559D">
      <w:pPr>
        <w:pStyle w:val="-"/>
        <w:rPr>
          <w:rtl/>
        </w:rPr>
      </w:pPr>
      <w:bookmarkStart w:id="171" w:name="FS000000713T31_08_2004_14_10_12"/>
      <w:bookmarkStart w:id="172" w:name="FS000000713T31_08_2004_14_10_15C"/>
      <w:bookmarkEnd w:id="171"/>
      <w:r>
        <w:rPr>
          <w:rFonts w:hint="eastAsia"/>
          <w:rtl/>
        </w:rPr>
        <w:t>אורי</w:t>
      </w:r>
      <w:r>
        <w:rPr>
          <w:rtl/>
        </w:rPr>
        <w:t xml:space="preserve"> יהודה אריאל (האיחוד הלאומי - ישראל ביתנו):</w:t>
      </w:r>
    </w:p>
    <w:p w14:paraId="7A83F1CF" w14:textId="77777777" w:rsidR="00000000" w:rsidRDefault="0003559D">
      <w:pPr>
        <w:pStyle w:val="a0"/>
        <w:rPr>
          <w:rtl/>
        </w:rPr>
      </w:pPr>
    </w:p>
    <w:bookmarkEnd w:id="172"/>
    <w:p w14:paraId="32E08D75" w14:textId="77777777" w:rsidR="00000000" w:rsidRDefault="0003559D">
      <w:pPr>
        <w:pStyle w:val="a0"/>
        <w:rPr>
          <w:rFonts w:hint="cs"/>
          <w:rtl/>
        </w:rPr>
      </w:pPr>
      <w:r>
        <w:rPr>
          <w:rFonts w:hint="cs"/>
          <w:rtl/>
        </w:rPr>
        <w:t xml:space="preserve">אדוני היושב-ראש, אני מסיים. </w:t>
      </w:r>
    </w:p>
    <w:p w14:paraId="6B9F93B3" w14:textId="77777777" w:rsidR="00000000" w:rsidRDefault="0003559D">
      <w:pPr>
        <w:pStyle w:val="a0"/>
        <w:rPr>
          <w:rFonts w:hint="cs"/>
          <w:rtl/>
        </w:rPr>
      </w:pPr>
    </w:p>
    <w:p w14:paraId="63F21DD4" w14:textId="77777777" w:rsidR="00000000" w:rsidRDefault="0003559D">
      <w:pPr>
        <w:pStyle w:val="a0"/>
        <w:rPr>
          <w:rFonts w:hint="cs"/>
          <w:rtl/>
        </w:rPr>
      </w:pPr>
      <w:r>
        <w:rPr>
          <w:rFonts w:hint="cs"/>
          <w:rtl/>
        </w:rPr>
        <w:t xml:space="preserve">הרי בסוף ננצח. אני אומר: אנחנו ננצח </w:t>
      </w:r>
      <w:r>
        <w:rPr>
          <w:rtl/>
        </w:rPr>
        <w:t>–</w:t>
      </w:r>
      <w:r>
        <w:rPr>
          <w:rFonts w:hint="cs"/>
          <w:rtl/>
        </w:rPr>
        <w:t xml:space="preserve"> זו השפיות, הציונות, התורה תנצח. ה</w:t>
      </w:r>
      <w:r>
        <w:rPr>
          <w:rFonts w:hint="cs"/>
          <w:rtl/>
        </w:rPr>
        <w:t>שאלה היא כמה נזקים נסבול עד שנגיע אל הרגע הזה. אבל בעזרת השם יש לנו אהבה, והיא תנצח. תודה.</w:t>
      </w:r>
    </w:p>
    <w:p w14:paraId="5A6F4C1E" w14:textId="77777777" w:rsidR="00000000" w:rsidRDefault="0003559D">
      <w:pPr>
        <w:pStyle w:val="a0"/>
        <w:rPr>
          <w:rFonts w:hint="cs"/>
          <w:rtl/>
        </w:rPr>
      </w:pPr>
    </w:p>
    <w:p w14:paraId="7AC80FA2" w14:textId="77777777" w:rsidR="00000000" w:rsidRDefault="0003559D">
      <w:pPr>
        <w:pStyle w:val="af1"/>
        <w:rPr>
          <w:rtl/>
        </w:rPr>
      </w:pPr>
      <w:r>
        <w:rPr>
          <w:rtl/>
        </w:rPr>
        <w:t>היו"ר יולי-יואל אדלשטיין:</w:t>
      </w:r>
    </w:p>
    <w:p w14:paraId="680CB9E7" w14:textId="77777777" w:rsidR="00000000" w:rsidRDefault="0003559D">
      <w:pPr>
        <w:pStyle w:val="a0"/>
        <w:rPr>
          <w:rtl/>
        </w:rPr>
      </w:pPr>
    </w:p>
    <w:p w14:paraId="4B44BD17" w14:textId="77777777" w:rsidR="00000000" w:rsidRDefault="0003559D">
      <w:pPr>
        <w:pStyle w:val="a0"/>
        <w:rPr>
          <w:rFonts w:hint="cs"/>
          <w:rtl/>
        </w:rPr>
      </w:pPr>
      <w:r>
        <w:rPr>
          <w:rFonts w:hint="cs"/>
          <w:rtl/>
        </w:rPr>
        <w:t>תודה רבה לחבר הכנסת אורי אריאל. חבר הכנסת מגלי והבה, בבקשה. אחריו - חבר הכנסת עבד-אלמאלכ דהאמשה.</w:t>
      </w:r>
    </w:p>
    <w:p w14:paraId="271703F5" w14:textId="77777777" w:rsidR="00000000" w:rsidRDefault="0003559D">
      <w:pPr>
        <w:pStyle w:val="a0"/>
        <w:rPr>
          <w:rFonts w:hint="cs"/>
          <w:rtl/>
        </w:rPr>
      </w:pPr>
    </w:p>
    <w:p w14:paraId="38FF975C" w14:textId="77777777" w:rsidR="00000000" w:rsidRDefault="0003559D">
      <w:pPr>
        <w:pStyle w:val="a"/>
        <w:rPr>
          <w:rtl/>
        </w:rPr>
      </w:pPr>
      <w:bookmarkStart w:id="173" w:name="FS000001030T31_08_2004_13_31_20"/>
      <w:bookmarkStart w:id="174" w:name="_Toc90824989"/>
      <w:bookmarkEnd w:id="173"/>
      <w:r>
        <w:rPr>
          <w:rFonts w:hint="eastAsia"/>
          <w:rtl/>
        </w:rPr>
        <w:t>מגלי</w:t>
      </w:r>
      <w:r>
        <w:rPr>
          <w:rtl/>
        </w:rPr>
        <w:t xml:space="preserve"> והבה (הליכוד):</w:t>
      </w:r>
      <w:bookmarkEnd w:id="174"/>
    </w:p>
    <w:p w14:paraId="405E7798" w14:textId="77777777" w:rsidR="00000000" w:rsidRDefault="0003559D">
      <w:pPr>
        <w:pStyle w:val="a0"/>
        <w:rPr>
          <w:rFonts w:hint="cs"/>
          <w:rtl/>
        </w:rPr>
      </w:pPr>
    </w:p>
    <w:p w14:paraId="031ECD87" w14:textId="77777777" w:rsidR="00000000" w:rsidRDefault="0003559D">
      <w:pPr>
        <w:pStyle w:val="a0"/>
        <w:rPr>
          <w:rFonts w:hint="cs"/>
          <w:rtl/>
        </w:rPr>
      </w:pPr>
      <w:r>
        <w:rPr>
          <w:rFonts w:hint="cs"/>
          <w:rtl/>
        </w:rPr>
        <w:t>אדוני היושב-ראש, ח</w:t>
      </w:r>
      <w:r>
        <w:rPr>
          <w:rFonts w:hint="cs"/>
          <w:rtl/>
        </w:rPr>
        <w:t>ברי חברי הכנסת, אני דווקא רוצה לברך את שרת החינוך. בדרך כלל אנחנו נחשבים מגזר המופלה לרעה. אבל, גברתי שרת החינוך, אני מברך אותך: בבדיקה שעשיתי, בכל המגזר הדרוזי יש יום לימודים ארוך. היום הודיעו לי על כפר אחד – הקרן שתמכה ביום לימודים ארוך לא ממשיכה לתמוך ה</w:t>
      </w:r>
      <w:r>
        <w:rPr>
          <w:rFonts w:hint="cs"/>
          <w:rtl/>
        </w:rPr>
        <w:t xml:space="preserve">שנה. אבל אני בטוח שגם לכך ימצאו את הפתרון. </w:t>
      </w:r>
    </w:p>
    <w:p w14:paraId="4FBF5636" w14:textId="77777777" w:rsidR="00000000" w:rsidRDefault="0003559D">
      <w:pPr>
        <w:pStyle w:val="a0"/>
        <w:rPr>
          <w:rFonts w:hint="cs"/>
          <w:rtl/>
        </w:rPr>
      </w:pPr>
    </w:p>
    <w:p w14:paraId="7A5B28DD" w14:textId="77777777" w:rsidR="00000000" w:rsidRDefault="0003559D">
      <w:pPr>
        <w:pStyle w:val="a0"/>
        <w:rPr>
          <w:rFonts w:hint="cs"/>
          <w:rtl/>
        </w:rPr>
      </w:pPr>
      <w:r>
        <w:rPr>
          <w:rFonts w:hint="cs"/>
          <w:rtl/>
        </w:rPr>
        <w:t>מה שרציתי להגיד הוא כמה חשוב וכמה תרם יום הלימודים הארוך, שהביא להישגים היותר טובים בתוצאות מבחני הבגרות במערכת החינוך במגזר הדרוזי. היינו במצב של 39% בהישגי הבגרות, והגענו היום ל-49% ול-48% בחלק מהיישובים בזכות</w:t>
      </w:r>
      <w:r>
        <w:rPr>
          <w:rFonts w:hint="cs"/>
          <w:rtl/>
        </w:rPr>
        <w:t xml:space="preserve"> אותו יום לימודים ארוך, ובזכות אותה השקעה של שרת החינוך, המנכ"לית שלה וצוות המשרד, שמסייעים למערכת החינוך הדרוזית, גם בנושא התקנים וגם בנושא ההיערכות לפתיחת שנת הלימודים. על כך אני רוצה להודות לך, ולחזק את ידייך.</w:t>
      </w:r>
    </w:p>
    <w:p w14:paraId="163B8F90" w14:textId="77777777" w:rsidR="00000000" w:rsidRDefault="0003559D">
      <w:pPr>
        <w:pStyle w:val="a0"/>
        <w:rPr>
          <w:rFonts w:hint="cs"/>
          <w:rtl/>
        </w:rPr>
      </w:pPr>
    </w:p>
    <w:p w14:paraId="05FF42BC" w14:textId="77777777" w:rsidR="00000000" w:rsidRDefault="0003559D">
      <w:pPr>
        <w:pStyle w:val="a0"/>
        <w:rPr>
          <w:rFonts w:hint="cs"/>
          <w:rtl/>
        </w:rPr>
      </w:pPr>
      <w:r>
        <w:rPr>
          <w:rFonts w:hint="cs"/>
          <w:rtl/>
        </w:rPr>
        <w:t>שמעתי כאן חלק מחברי הבית, אלו שמבקרים. שמע</w:t>
      </w:r>
      <w:r>
        <w:rPr>
          <w:rFonts w:hint="cs"/>
          <w:rtl/>
        </w:rPr>
        <w:t>תי שני סוגי מבקרים: שמעתי את חבר הכנסת בייגה שוחט שדיבר, ודיבר לעניין, על כך שלפעמים לא בנינו מספיק כיתות לימוד בגלל אילוצים תקציביים; אבל שמעתי באותו צד את חברת הכנסת שהיא גם חברת ועדת החינוך, שאמרה על מערכת החינוך: תרמית אחת גדולה. כל מה שאנחנו עושים, כל</w:t>
      </w:r>
      <w:r>
        <w:rPr>
          <w:rFonts w:hint="cs"/>
          <w:rtl/>
        </w:rPr>
        <w:t xml:space="preserve"> המהפכה הזאת והרפורמה של דברת וכל מה שעשינו והכנו על מנת להביא את מערכת החינוך למצב הרבה יותר טוב לקראת האתגרים של המאה ה-21 - היא מדברת על תרמית אחת גדולה. </w:t>
      </w:r>
    </w:p>
    <w:p w14:paraId="2CAFDB59" w14:textId="77777777" w:rsidR="00000000" w:rsidRDefault="0003559D">
      <w:pPr>
        <w:pStyle w:val="a0"/>
        <w:rPr>
          <w:rFonts w:hint="cs"/>
          <w:rtl/>
        </w:rPr>
      </w:pPr>
    </w:p>
    <w:p w14:paraId="717EAFE2" w14:textId="77777777" w:rsidR="00000000" w:rsidRDefault="0003559D">
      <w:pPr>
        <w:pStyle w:val="a0"/>
        <w:rPr>
          <w:rFonts w:hint="cs"/>
          <w:rtl/>
        </w:rPr>
      </w:pPr>
      <w:r>
        <w:rPr>
          <w:rFonts w:hint="cs"/>
          <w:rtl/>
        </w:rPr>
        <w:t>אז אני חושב, חברת הכנסת יולי תמיר, שלא נמצאת כאן, שכדאי שנסתכל על פרצופנו בראי. יש הבדל בין ביקור</w:t>
      </w:r>
      <w:r>
        <w:rPr>
          <w:rFonts w:hint="cs"/>
          <w:rtl/>
        </w:rPr>
        <w:t>ת בונה לבין ביקורת שמטרתה להקניט ולהגיד דברים לא נכונים. מי שהיה שותף, וראה במהלך דיוני ועדת החינוך את כל המאמצים שנעשים על מנת ליישם את הרפורמה בחינוך, דבר שלא עשו במשך שנים, צריך באמת להתבייש לו. במיוחד אותה חברת כנסת. ישבתי כאן ושמעתי שהיא אמרה: פס ייצו</w:t>
      </w:r>
      <w:r>
        <w:rPr>
          <w:rFonts w:hint="cs"/>
          <w:rtl/>
        </w:rPr>
        <w:t xml:space="preserve">ר של הצהרות, שאין מאחוריהן כלום. אני אומר לה, ואני אומר לכל אלו שמבקרים: תסתכלו על מערכת החינוך ועל השינויים, למרות האילוצים התקציביים שאנחנו עוברים ולמרות כל הקשיים, מערכת החינוך עדיין מתפקדת. </w:t>
      </w:r>
    </w:p>
    <w:p w14:paraId="242E670A" w14:textId="77777777" w:rsidR="00000000" w:rsidRDefault="0003559D">
      <w:pPr>
        <w:pStyle w:val="a0"/>
        <w:rPr>
          <w:rFonts w:hint="cs"/>
          <w:rtl/>
        </w:rPr>
      </w:pPr>
    </w:p>
    <w:p w14:paraId="2333C0E1" w14:textId="77777777" w:rsidR="00000000" w:rsidRDefault="0003559D">
      <w:pPr>
        <w:pStyle w:val="a0"/>
        <w:rPr>
          <w:rFonts w:hint="cs"/>
          <w:rtl/>
        </w:rPr>
      </w:pPr>
      <w:r>
        <w:rPr>
          <w:rFonts w:hint="cs"/>
          <w:rtl/>
        </w:rPr>
        <w:t xml:space="preserve">אני רוצה לברך את כל מי שהחליטו לפתוח את שנת הלימודים בלי כל </w:t>
      </w:r>
      <w:r>
        <w:rPr>
          <w:rFonts w:hint="cs"/>
          <w:rtl/>
        </w:rPr>
        <w:t xml:space="preserve">השביתות. אותו מגזר, הלוואי שהבקשה שלו היתה לדאוג לתלמידים, ולא לשכר של העובדים. על שכר העובדים אפשר להיאבק, אבל לא להשתמש בתלמידים שאותם צריך לחזק ולתת להם "שוונג" בפתיחת שנת הלימודים, כשהם באים ומתחילים את הלימודים. </w:t>
      </w:r>
    </w:p>
    <w:p w14:paraId="137B2DD7" w14:textId="77777777" w:rsidR="00000000" w:rsidRDefault="0003559D">
      <w:pPr>
        <w:pStyle w:val="a0"/>
        <w:rPr>
          <w:rFonts w:hint="cs"/>
          <w:rtl/>
        </w:rPr>
      </w:pPr>
    </w:p>
    <w:p w14:paraId="779A4A1F" w14:textId="77777777" w:rsidR="00000000" w:rsidRDefault="0003559D">
      <w:pPr>
        <w:pStyle w:val="af1"/>
        <w:rPr>
          <w:rtl/>
        </w:rPr>
      </w:pPr>
      <w:r>
        <w:rPr>
          <w:rtl/>
        </w:rPr>
        <w:t>היו"ר יולי-יואל אדלשטיין:</w:t>
      </w:r>
    </w:p>
    <w:p w14:paraId="751A903A" w14:textId="77777777" w:rsidR="00000000" w:rsidRDefault="0003559D">
      <w:pPr>
        <w:pStyle w:val="a0"/>
        <w:rPr>
          <w:rtl/>
        </w:rPr>
      </w:pPr>
    </w:p>
    <w:p w14:paraId="171C02C6" w14:textId="77777777" w:rsidR="00000000" w:rsidRDefault="0003559D">
      <w:pPr>
        <w:pStyle w:val="a0"/>
        <w:rPr>
          <w:rFonts w:hint="cs"/>
          <w:rtl/>
        </w:rPr>
      </w:pPr>
      <w:r>
        <w:rPr>
          <w:rFonts w:hint="cs"/>
          <w:rtl/>
        </w:rPr>
        <w:t>נא לסיים.</w:t>
      </w:r>
    </w:p>
    <w:p w14:paraId="28A32997" w14:textId="77777777" w:rsidR="00000000" w:rsidRDefault="0003559D">
      <w:pPr>
        <w:pStyle w:val="a0"/>
        <w:rPr>
          <w:rFonts w:hint="cs"/>
          <w:rtl/>
        </w:rPr>
      </w:pPr>
    </w:p>
    <w:p w14:paraId="167F6086" w14:textId="77777777" w:rsidR="00000000" w:rsidRDefault="0003559D">
      <w:pPr>
        <w:pStyle w:val="-"/>
        <w:rPr>
          <w:rtl/>
        </w:rPr>
      </w:pPr>
      <w:bookmarkStart w:id="175" w:name="FS000001030T31_08_2004_13_35_09C"/>
      <w:bookmarkEnd w:id="175"/>
      <w:r>
        <w:rPr>
          <w:rtl/>
        </w:rPr>
        <w:t>מגלי והבה (הליכוד):</w:t>
      </w:r>
    </w:p>
    <w:p w14:paraId="2FA69FEA" w14:textId="77777777" w:rsidR="00000000" w:rsidRDefault="0003559D">
      <w:pPr>
        <w:pStyle w:val="a0"/>
        <w:rPr>
          <w:rtl/>
        </w:rPr>
      </w:pPr>
    </w:p>
    <w:p w14:paraId="2651A66E" w14:textId="77777777" w:rsidR="00000000" w:rsidRDefault="0003559D">
      <w:pPr>
        <w:pStyle w:val="a0"/>
        <w:rPr>
          <w:rFonts w:hint="cs"/>
          <w:rtl/>
        </w:rPr>
      </w:pPr>
      <w:r>
        <w:rPr>
          <w:rFonts w:hint="cs"/>
          <w:rtl/>
        </w:rPr>
        <w:t>אדוני היושב-ראש, על פתיחת שנת הלימודים מחר במצב שעליו אנחנו מדווחים, צריך לברך ולהודות לשרת החינוך ולכל אלו שעוסקים במלאכה. תודה רבה.</w:t>
      </w:r>
    </w:p>
    <w:p w14:paraId="256A9C4F" w14:textId="77777777" w:rsidR="00000000" w:rsidRDefault="0003559D">
      <w:pPr>
        <w:pStyle w:val="a0"/>
        <w:rPr>
          <w:rFonts w:hint="cs"/>
          <w:rtl/>
        </w:rPr>
      </w:pPr>
    </w:p>
    <w:p w14:paraId="05FB4E15" w14:textId="77777777" w:rsidR="00000000" w:rsidRDefault="0003559D">
      <w:pPr>
        <w:pStyle w:val="af1"/>
        <w:rPr>
          <w:rtl/>
        </w:rPr>
      </w:pPr>
      <w:r>
        <w:rPr>
          <w:rtl/>
        </w:rPr>
        <w:t>היו"ר יולי-יואל אדלשטיין:</w:t>
      </w:r>
    </w:p>
    <w:p w14:paraId="14EF24C4" w14:textId="77777777" w:rsidR="00000000" w:rsidRDefault="0003559D">
      <w:pPr>
        <w:pStyle w:val="a0"/>
        <w:rPr>
          <w:rtl/>
        </w:rPr>
      </w:pPr>
    </w:p>
    <w:p w14:paraId="35624254" w14:textId="77777777" w:rsidR="00000000" w:rsidRDefault="0003559D">
      <w:pPr>
        <w:pStyle w:val="a0"/>
        <w:rPr>
          <w:rFonts w:hint="cs"/>
          <w:rtl/>
        </w:rPr>
      </w:pPr>
      <w:r>
        <w:rPr>
          <w:rFonts w:hint="cs"/>
          <w:rtl/>
        </w:rPr>
        <w:t>תודה לחבר הכנסת מגלי והבה. חבר הכנסת עבד-אלמאלכ דהאמשה, ואחריו - חבר הכנ</w:t>
      </w:r>
      <w:r>
        <w:rPr>
          <w:rFonts w:hint="cs"/>
          <w:rtl/>
        </w:rPr>
        <w:t xml:space="preserve">סת נסים זאב. </w:t>
      </w:r>
    </w:p>
    <w:p w14:paraId="1597632A" w14:textId="77777777" w:rsidR="00000000" w:rsidRDefault="0003559D">
      <w:pPr>
        <w:pStyle w:val="a0"/>
        <w:rPr>
          <w:rtl/>
        </w:rPr>
      </w:pPr>
    </w:p>
    <w:p w14:paraId="6BC40325" w14:textId="77777777" w:rsidR="00000000" w:rsidRDefault="0003559D">
      <w:pPr>
        <w:pStyle w:val="a0"/>
        <w:rPr>
          <w:rFonts w:hint="cs"/>
          <w:rtl/>
        </w:rPr>
      </w:pPr>
    </w:p>
    <w:p w14:paraId="59B987D1" w14:textId="77777777" w:rsidR="00000000" w:rsidRDefault="0003559D">
      <w:pPr>
        <w:pStyle w:val="a"/>
        <w:rPr>
          <w:rtl/>
        </w:rPr>
      </w:pPr>
      <w:bookmarkStart w:id="176" w:name="FS000001030T31_08_2004_13_35_34C"/>
      <w:bookmarkStart w:id="177" w:name="FS000000550T31_08_2004_13_35_39"/>
      <w:bookmarkStart w:id="178" w:name="_Toc90824990"/>
      <w:bookmarkEnd w:id="176"/>
      <w:bookmarkEnd w:id="177"/>
      <w:r>
        <w:rPr>
          <w:rtl/>
        </w:rPr>
        <w:t>עבד-אלמאלכ דהאמשה (רע"ם):</w:t>
      </w:r>
      <w:bookmarkEnd w:id="178"/>
    </w:p>
    <w:p w14:paraId="3D9C53FD" w14:textId="77777777" w:rsidR="00000000" w:rsidRDefault="0003559D">
      <w:pPr>
        <w:pStyle w:val="a0"/>
        <w:rPr>
          <w:rtl/>
        </w:rPr>
      </w:pPr>
    </w:p>
    <w:p w14:paraId="314EDC70" w14:textId="77777777" w:rsidR="00000000" w:rsidRDefault="0003559D">
      <w:pPr>
        <w:pStyle w:val="a0"/>
        <w:rPr>
          <w:rFonts w:hint="cs"/>
          <w:rtl/>
        </w:rPr>
      </w:pPr>
      <w:r>
        <w:rPr>
          <w:rFonts w:hint="cs"/>
          <w:rtl/>
        </w:rPr>
        <w:t>כבוד היושב-ראש, כנסת נכבדה, דיברו קודמי ודיברו ודיברו על החינוך בכלל, על יום חינוך ארוך ועל המון דברים שקשורים לחינוך, גם על המצוקה הנוראית שממנה סובל החינוך הערבי. כך שרואים שהחינוך הזה כביכול איננו שייך לתחום אח</w:t>
      </w:r>
      <w:r>
        <w:rPr>
          <w:rFonts w:hint="cs"/>
          <w:rtl/>
        </w:rPr>
        <w:t>ריותה של שרת החינוך, ומישהו אחר צריך לטפל בכך.</w:t>
      </w:r>
    </w:p>
    <w:p w14:paraId="396B9220" w14:textId="77777777" w:rsidR="00000000" w:rsidRDefault="0003559D">
      <w:pPr>
        <w:pStyle w:val="a0"/>
        <w:rPr>
          <w:rFonts w:hint="cs"/>
          <w:rtl/>
        </w:rPr>
      </w:pPr>
    </w:p>
    <w:p w14:paraId="6ED19C81" w14:textId="77777777" w:rsidR="00000000" w:rsidRDefault="0003559D">
      <w:pPr>
        <w:pStyle w:val="a0"/>
        <w:rPr>
          <w:rFonts w:hint="cs"/>
          <w:rtl/>
        </w:rPr>
      </w:pPr>
      <w:r>
        <w:rPr>
          <w:rFonts w:hint="cs"/>
          <w:rtl/>
        </w:rPr>
        <w:t>ברשותך, אדבר על אותם מושגים חינוכיים, אבל מהווי חיינו, דברים הרבה יותר בוערים וכאובים לא פחות, לכל הפחות. זה לא סוד שזה 17 יום מתקיימת שביתת רעב בבתי-הסוהר כאן, בתוך ישראל. אסירים פלסטינים, שנאסרו בגין התנגדו</w:t>
      </w:r>
      <w:r>
        <w:rPr>
          <w:rFonts w:hint="cs"/>
          <w:rtl/>
        </w:rPr>
        <w:t xml:space="preserve">תם לכיבוש ובשל מעשים שבתי-המשפט קבעו שהם ישבו בבתי-הסוהר בגינם, שובתים רעב כאשר דרישתם היא אחת. </w:t>
      </w:r>
    </w:p>
    <w:p w14:paraId="7A6DFA9E" w14:textId="77777777" w:rsidR="00000000" w:rsidRDefault="0003559D">
      <w:pPr>
        <w:pStyle w:val="a0"/>
        <w:rPr>
          <w:rFonts w:hint="cs"/>
          <w:rtl/>
        </w:rPr>
      </w:pPr>
    </w:p>
    <w:p w14:paraId="6834860B" w14:textId="77777777" w:rsidR="00000000" w:rsidRDefault="0003559D">
      <w:pPr>
        <w:pStyle w:val="a0"/>
        <w:rPr>
          <w:rFonts w:hint="cs"/>
          <w:rtl/>
        </w:rPr>
      </w:pPr>
      <w:r>
        <w:rPr>
          <w:rFonts w:hint="cs"/>
          <w:rtl/>
        </w:rPr>
        <w:t>הם אומרים: אנחנו בני אדם. גם לנו יש מינימום של כבוד. אותנו לא צריך להפשיט בעירום על כל צעד ושעל, בכל פעם שאנחנו יוצאים מהחדר, למרפאה, לפגישה עם אורח בכלא, בין</w:t>
      </w:r>
      <w:r>
        <w:rPr>
          <w:rFonts w:hint="cs"/>
          <w:rtl/>
        </w:rPr>
        <w:t xml:space="preserve"> שמדובר בחבר כנסת, עורך-דין או כל מבקר אחר. ואשר ל-25%-30% שמקבלים ביקורים, תינתן האפשרות לכך שהביקורים הללו יתקיימו בתנאי מינימום של ראייה ואפשרות של דיבור ושמיעת האחר. </w:t>
      </w:r>
    </w:p>
    <w:p w14:paraId="42073D92" w14:textId="77777777" w:rsidR="00000000" w:rsidRDefault="0003559D">
      <w:pPr>
        <w:pStyle w:val="a0"/>
        <w:rPr>
          <w:rFonts w:hint="cs"/>
          <w:rtl/>
        </w:rPr>
      </w:pPr>
    </w:p>
    <w:p w14:paraId="2AD1E142" w14:textId="77777777" w:rsidR="00000000" w:rsidRDefault="0003559D">
      <w:pPr>
        <w:pStyle w:val="a0"/>
        <w:rPr>
          <w:rFonts w:hint="cs"/>
          <w:rtl/>
        </w:rPr>
      </w:pPr>
      <w:r>
        <w:rPr>
          <w:rFonts w:hint="cs"/>
          <w:rtl/>
        </w:rPr>
        <w:t>הם לא עומדים על זכותם היסודית שיכירו בהם כשבויי מלחמה וכאנשי התנגדות. הם לא דורשים ז</w:t>
      </w:r>
      <w:r>
        <w:rPr>
          <w:rFonts w:hint="cs"/>
          <w:rtl/>
        </w:rPr>
        <w:t>את. הם אומרים: לא רוצים לערב פוליטיקה בשביתה הזאת. אנחנו מסתפקים בדרישות מינימליות, דרישות אנושיות, דרישות שכל אדם מחויב להן באשר הוא אדם ובאשר הוא מכבד זכויות אדם.</w:t>
      </w:r>
    </w:p>
    <w:p w14:paraId="50BB64F0" w14:textId="77777777" w:rsidR="00000000" w:rsidRDefault="0003559D">
      <w:pPr>
        <w:pStyle w:val="a0"/>
        <w:rPr>
          <w:rFonts w:hint="cs"/>
          <w:rtl/>
        </w:rPr>
      </w:pPr>
    </w:p>
    <w:p w14:paraId="401C1B5C" w14:textId="77777777" w:rsidR="00000000" w:rsidRDefault="0003559D">
      <w:pPr>
        <w:pStyle w:val="a0"/>
        <w:rPr>
          <w:rFonts w:hint="cs"/>
          <w:rtl/>
        </w:rPr>
      </w:pPr>
      <w:r>
        <w:rPr>
          <w:rFonts w:hint="cs"/>
          <w:rtl/>
        </w:rPr>
        <w:t>ערב השביתה, השר לביטחון פנים אמר ועמד על כך, ולא חזר בו מכך. שמעתי פעם שהוא חזר בו, אבל בא</w:t>
      </w:r>
      <w:r>
        <w:rPr>
          <w:rFonts w:hint="cs"/>
          <w:rtl/>
        </w:rPr>
        <w:t>ותה הזדמנות שאני לכל הפחות הייתי עד לה ושמעתי, הוא אמר שהוא לא חוזר בו מהדברים. הוא אמר: מצדי שימותו. בסדר, השר לביטחון פנים, שר שאחראי לאנשים ששובתים רעב, הוא הממונה הישיר עליהם, והוא מצהיר: מצדי שימותו. בכל מדינה מתוקנת, בכל מדינה שמכבדת את עצמה, כאשר פו</w:t>
      </w:r>
      <w:r>
        <w:rPr>
          <w:rFonts w:hint="cs"/>
          <w:rtl/>
        </w:rPr>
        <w:t xml:space="preserve">רצת שביתת רעב והשר אומר "מצדי שימותו", הוא היה מתפטר או מפוטר בתוך דקות. הוא לא היה מחזיק מעמד. </w:t>
      </w:r>
    </w:p>
    <w:p w14:paraId="11527FE7" w14:textId="77777777" w:rsidR="00000000" w:rsidRDefault="0003559D">
      <w:pPr>
        <w:pStyle w:val="a0"/>
        <w:rPr>
          <w:rFonts w:hint="cs"/>
          <w:rtl/>
        </w:rPr>
      </w:pPr>
    </w:p>
    <w:p w14:paraId="25016E7A" w14:textId="77777777" w:rsidR="00000000" w:rsidRDefault="0003559D">
      <w:pPr>
        <w:pStyle w:val="a0"/>
        <w:rPr>
          <w:rFonts w:hint="cs"/>
          <w:rtl/>
        </w:rPr>
      </w:pPr>
      <w:r>
        <w:rPr>
          <w:rFonts w:hint="cs"/>
          <w:rtl/>
        </w:rPr>
        <w:t>אומנם הוא עצמו היה צריך להיות מפוטר או להתפטר בגלל המינויים הפוליטיים, אבל אין לי זמן להתייחס לכך, אני חייב להתרכז בנושא שלי.</w:t>
      </w:r>
    </w:p>
    <w:p w14:paraId="42F80295" w14:textId="77777777" w:rsidR="00000000" w:rsidRDefault="0003559D">
      <w:pPr>
        <w:pStyle w:val="a0"/>
        <w:rPr>
          <w:rFonts w:hint="cs"/>
          <w:rtl/>
        </w:rPr>
      </w:pPr>
    </w:p>
    <w:p w14:paraId="3F87D3D0" w14:textId="77777777" w:rsidR="00000000" w:rsidRDefault="0003559D">
      <w:pPr>
        <w:pStyle w:val="a0"/>
        <w:rPr>
          <w:rFonts w:hint="cs"/>
          <w:rtl/>
        </w:rPr>
      </w:pPr>
      <w:r>
        <w:rPr>
          <w:rFonts w:hint="cs"/>
          <w:rtl/>
        </w:rPr>
        <w:t>כבוד היושב-ראש, השר הזה איננו מ</w:t>
      </w:r>
      <w:r>
        <w:rPr>
          <w:rFonts w:hint="cs"/>
          <w:rtl/>
        </w:rPr>
        <w:t xml:space="preserve">רשה לחברי כנסת לראות או לפקח על השביתה מקרוב, לראות את המצב. הוא לא מאפשר לרופאים שמוכנים </w:t>
      </w:r>
      <w:r>
        <w:rPr>
          <w:rtl/>
        </w:rPr>
        <w:t>–</w:t>
      </w:r>
      <w:r>
        <w:rPr>
          <w:rFonts w:hint="cs"/>
          <w:rtl/>
        </w:rPr>
        <w:t xml:space="preserve"> והם עדיין מוכנים </w:t>
      </w:r>
      <w:r>
        <w:rPr>
          <w:rtl/>
        </w:rPr>
        <w:t>–</w:t>
      </w:r>
      <w:r>
        <w:rPr>
          <w:rFonts w:hint="cs"/>
          <w:rtl/>
        </w:rPr>
        <w:t xml:space="preserve"> לבדוק את העצורים ואת החולים. מן הסתם, לאחר 17 יום של שביתת רעב, גם אנשים בריאים ששבתו הופכים אנשים חולים, והם זקוקים לטיפול רפואי. אף אחד לא יודע</w:t>
      </w:r>
      <w:r>
        <w:rPr>
          <w:rFonts w:hint="cs"/>
          <w:rtl/>
        </w:rPr>
        <w:t xml:space="preserve"> מה המצב, מה מספרם וכמה נמצאים שם. </w:t>
      </w:r>
    </w:p>
    <w:p w14:paraId="58D5A98E" w14:textId="77777777" w:rsidR="00000000" w:rsidRDefault="0003559D">
      <w:pPr>
        <w:pStyle w:val="a0"/>
        <w:rPr>
          <w:rFonts w:hint="cs"/>
          <w:rtl/>
        </w:rPr>
      </w:pPr>
    </w:p>
    <w:p w14:paraId="17D68202" w14:textId="77777777" w:rsidR="00000000" w:rsidRDefault="0003559D">
      <w:pPr>
        <w:pStyle w:val="a0"/>
        <w:rPr>
          <w:rFonts w:hint="cs"/>
          <w:rtl/>
        </w:rPr>
      </w:pPr>
      <w:r>
        <w:rPr>
          <w:rFonts w:hint="cs"/>
          <w:rtl/>
        </w:rPr>
        <w:t>גם ועדת הפנים של הכנסת, שהיא הממונה הישיר על בתי-הסוהר וזהו תפקידה, איננה נענית לדרישתי לקיים ישיבה ולדון בכך. אני גם לא מצליח לתפוס את יושב-ראש הוועדה. בבתי-הסוהר שובתים רעב וועדת הפנים ואיכות הסביבה לא תתכנס? לא תתייח</w:t>
      </w:r>
      <w:r>
        <w:rPr>
          <w:rFonts w:hint="cs"/>
          <w:rtl/>
        </w:rPr>
        <w:t xml:space="preserve">ס? לא תסייר? לא תשאל? איפה אנחנו חיים? </w:t>
      </w:r>
    </w:p>
    <w:p w14:paraId="1B463CE7" w14:textId="77777777" w:rsidR="00000000" w:rsidRDefault="0003559D">
      <w:pPr>
        <w:pStyle w:val="a0"/>
        <w:rPr>
          <w:rFonts w:hint="cs"/>
          <w:rtl/>
        </w:rPr>
      </w:pPr>
    </w:p>
    <w:p w14:paraId="709B29E7" w14:textId="77777777" w:rsidR="00000000" w:rsidRDefault="0003559D">
      <w:pPr>
        <w:pStyle w:val="af1"/>
        <w:rPr>
          <w:rtl/>
        </w:rPr>
      </w:pPr>
      <w:r>
        <w:rPr>
          <w:rtl/>
        </w:rPr>
        <w:t>היו"ר יולי-יואל אדלשטיין:</w:t>
      </w:r>
    </w:p>
    <w:p w14:paraId="0BA387C5" w14:textId="77777777" w:rsidR="00000000" w:rsidRDefault="0003559D">
      <w:pPr>
        <w:pStyle w:val="a0"/>
        <w:rPr>
          <w:rtl/>
        </w:rPr>
      </w:pPr>
    </w:p>
    <w:p w14:paraId="1B9C45FE" w14:textId="77777777" w:rsidR="00000000" w:rsidRDefault="0003559D">
      <w:pPr>
        <w:pStyle w:val="a0"/>
        <w:rPr>
          <w:rFonts w:hint="cs"/>
          <w:rtl/>
        </w:rPr>
      </w:pPr>
      <w:r>
        <w:rPr>
          <w:rFonts w:hint="cs"/>
          <w:rtl/>
        </w:rPr>
        <w:t>נא לסיים.</w:t>
      </w:r>
    </w:p>
    <w:p w14:paraId="5535E84E" w14:textId="77777777" w:rsidR="00000000" w:rsidRDefault="0003559D">
      <w:pPr>
        <w:pStyle w:val="a0"/>
        <w:rPr>
          <w:rFonts w:hint="cs"/>
          <w:rtl/>
        </w:rPr>
      </w:pPr>
    </w:p>
    <w:p w14:paraId="101DD9AC" w14:textId="77777777" w:rsidR="00000000" w:rsidRDefault="0003559D">
      <w:pPr>
        <w:pStyle w:val="-"/>
        <w:rPr>
          <w:rtl/>
        </w:rPr>
      </w:pPr>
      <w:bookmarkStart w:id="179" w:name="FS000000713T31_08_2004_14_45_23C"/>
      <w:bookmarkStart w:id="180" w:name="FS000000550T31_08_2004_14_45_29"/>
      <w:bookmarkStart w:id="181" w:name="FS000000550T31_08_2004_14_45_31C"/>
      <w:bookmarkEnd w:id="179"/>
      <w:r>
        <w:rPr>
          <w:rtl/>
        </w:rPr>
        <w:t>עבד-אלמאלכ דהאמשה (רע"ם):</w:t>
      </w:r>
    </w:p>
    <w:p w14:paraId="64344D16" w14:textId="77777777" w:rsidR="00000000" w:rsidRDefault="0003559D">
      <w:pPr>
        <w:pStyle w:val="a0"/>
        <w:rPr>
          <w:rtl/>
        </w:rPr>
      </w:pPr>
    </w:p>
    <w:p w14:paraId="457E2846" w14:textId="77777777" w:rsidR="00000000" w:rsidRDefault="0003559D">
      <w:pPr>
        <w:pStyle w:val="a0"/>
        <w:rPr>
          <w:rFonts w:hint="cs"/>
          <w:rtl/>
        </w:rPr>
      </w:pPr>
      <w:r>
        <w:rPr>
          <w:rFonts w:hint="cs"/>
          <w:rtl/>
        </w:rPr>
        <w:t>מה המצב הזה? לאן הגענו? מדובר באסירים, מה שלא תהיה הדעה הפוליטית שלהם, שלנו ושל כל אחד.</w:t>
      </w:r>
    </w:p>
    <w:bookmarkEnd w:id="181"/>
    <w:p w14:paraId="13DBD2C2" w14:textId="77777777" w:rsidR="00000000" w:rsidRDefault="0003559D">
      <w:pPr>
        <w:pStyle w:val="a0"/>
        <w:rPr>
          <w:rFonts w:hint="cs"/>
          <w:rtl/>
        </w:rPr>
      </w:pPr>
    </w:p>
    <w:p w14:paraId="73312155" w14:textId="77777777" w:rsidR="00000000" w:rsidRDefault="0003559D">
      <w:pPr>
        <w:pStyle w:val="af0"/>
        <w:rPr>
          <w:rtl/>
        </w:rPr>
      </w:pPr>
      <w:r>
        <w:rPr>
          <w:rFonts w:hint="eastAsia"/>
          <w:rtl/>
        </w:rPr>
        <w:t>יחיאל</w:t>
      </w:r>
      <w:r>
        <w:rPr>
          <w:rtl/>
        </w:rPr>
        <w:t xml:space="preserve"> חזן (הליכוד):</w:t>
      </w:r>
    </w:p>
    <w:p w14:paraId="3ED8B74F" w14:textId="77777777" w:rsidR="00000000" w:rsidRDefault="0003559D">
      <w:pPr>
        <w:pStyle w:val="a0"/>
        <w:rPr>
          <w:rFonts w:hint="cs"/>
          <w:rtl/>
        </w:rPr>
      </w:pPr>
    </w:p>
    <w:bookmarkEnd w:id="180"/>
    <w:p w14:paraId="1AFD2E3D" w14:textId="77777777" w:rsidR="00000000" w:rsidRDefault="0003559D">
      <w:pPr>
        <w:pStyle w:val="a0"/>
        <w:rPr>
          <w:rFonts w:hint="cs"/>
          <w:rtl/>
        </w:rPr>
      </w:pPr>
      <w:r>
        <w:rPr>
          <w:rFonts w:hint="cs"/>
          <w:rtl/>
        </w:rPr>
        <w:t>הם רוצחים.</w:t>
      </w:r>
    </w:p>
    <w:p w14:paraId="7DE39A25" w14:textId="77777777" w:rsidR="00000000" w:rsidRDefault="0003559D">
      <w:pPr>
        <w:pStyle w:val="a0"/>
        <w:rPr>
          <w:rFonts w:hint="cs"/>
          <w:rtl/>
        </w:rPr>
      </w:pPr>
    </w:p>
    <w:p w14:paraId="1F9D824B" w14:textId="77777777" w:rsidR="00000000" w:rsidRDefault="0003559D">
      <w:pPr>
        <w:pStyle w:val="-"/>
        <w:rPr>
          <w:rtl/>
        </w:rPr>
      </w:pPr>
      <w:bookmarkStart w:id="182" w:name="FS000000550T31_08_2004_13_39_49C"/>
      <w:bookmarkEnd w:id="182"/>
      <w:r>
        <w:rPr>
          <w:rtl/>
        </w:rPr>
        <w:t>עבד-אלמאלכ דהאמשה (רע"ם):</w:t>
      </w:r>
    </w:p>
    <w:p w14:paraId="789C2CAB" w14:textId="77777777" w:rsidR="00000000" w:rsidRDefault="0003559D">
      <w:pPr>
        <w:pStyle w:val="a0"/>
        <w:rPr>
          <w:rtl/>
        </w:rPr>
      </w:pPr>
    </w:p>
    <w:p w14:paraId="1A6A8985" w14:textId="77777777" w:rsidR="00000000" w:rsidRDefault="0003559D">
      <w:pPr>
        <w:pStyle w:val="a0"/>
        <w:rPr>
          <w:rFonts w:hint="cs"/>
          <w:rtl/>
        </w:rPr>
      </w:pPr>
      <w:r>
        <w:rPr>
          <w:rFonts w:hint="cs"/>
          <w:rtl/>
        </w:rPr>
        <w:t>א</w:t>
      </w:r>
      <w:r>
        <w:rPr>
          <w:rFonts w:hint="cs"/>
          <w:rtl/>
        </w:rPr>
        <w:t>בל בסופו של דבר מדובר בבני אדם שנמצאים בבתי-כלא באחריות המדינה הזאת, השרים האלה, הכנסת הזאת, והיא לא יכולה להתעלם מכך. אני חושב שכולנו חייבים לדאוג לכך שגם האנשים האלה יזכו למינימום של זכויות, של שמירה על כבודם באשר הם, מעבר לכל דעה פוליטית, ולכל אחד יכולו</w:t>
      </w:r>
      <w:r>
        <w:rPr>
          <w:rFonts w:hint="cs"/>
          <w:rtl/>
        </w:rPr>
        <w:t>ת להיות דעות פוליטיות כרצונו. תודה רבה, אדוני.</w:t>
      </w:r>
    </w:p>
    <w:p w14:paraId="042A6E4A" w14:textId="77777777" w:rsidR="00000000" w:rsidRDefault="0003559D">
      <w:pPr>
        <w:pStyle w:val="a0"/>
        <w:rPr>
          <w:rFonts w:hint="cs"/>
          <w:rtl/>
        </w:rPr>
      </w:pPr>
    </w:p>
    <w:p w14:paraId="6AD5BE7C" w14:textId="77777777" w:rsidR="00000000" w:rsidRDefault="0003559D">
      <w:pPr>
        <w:pStyle w:val="af1"/>
        <w:rPr>
          <w:rtl/>
        </w:rPr>
      </w:pPr>
      <w:r>
        <w:rPr>
          <w:rtl/>
        </w:rPr>
        <w:t>היו"ר יולי-יואל אדלשטיין:</w:t>
      </w:r>
    </w:p>
    <w:p w14:paraId="24F97E54" w14:textId="77777777" w:rsidR="00000000" w:rsidRDefault="0003559D">
      <w:pPr>
        <w:pStyle w:val="a0"/>
        <w:rPr>
          <w:rtl/>
        </w:rPr>
      </w:pPr>
    </w:p>
    <w:p w14:paraId="127029EB" w14:textId="77777777" w:rsidR="00000000" w:rsidRDefault="0003559D">
      <w:pPr>
        <w:pStyle w:val="a0"/>
        <w:rPr>
          <w:rFonts w:hint="cs"/>
          <w:rtl/>
        </w:rPr>
      </w:pPr>
      <w:r>
        <w:rPr>
          <w:rFonts w:hint="cs"/>
          <w:rtl/>
        </w:rPr>
        <w:t>תודה. חבר הכנסת נסים זאב, בבקשה. אחריו - חבר הכנסת ג'מאל זחאלקה.</w:t>
      </w:r>
    </w:p>
    <w:p w14:paraId="7404E832" w14:textId="77777777" w:rsidR="00000000" w:rsidRDefault="0003559D">
      <w:pPr>
        <w:pStyle w:val="a0"/>
        <w:rPr>
          <w:rFonts w:hint="cs"/>
          <w:rtl/>
        </w:rPr>
      </w:pPr>
    </w:p>
    <w:p w14:paraId="7B4CBF78" w14:textId="77777777" w:rsidR="00000000" w:rsidRDefault="0003559D">
      <w:pPr>
        <w:pStyle w:val="a"/>
        <w:rPr>
          <w:rtl/>
        </w:rPr>
      </w:pPr>
      <w:bookmarkStart w:id="183" w:name="FS000000490T31_08_2004_14_10_14"/>
      <w:bookmarkStart w:id="184" w:name="_Toc90824991"/>
      <w:bookmarkEnd w:id="183"/>
      <w:r>
        <w:rPr>
          <w:rFonts w:hint="eastAsia"/>
          <w:rtl/>
        </w:rPr>
        <w:t>נסים</w:t>
      </w:r>
      <w:r>
        <w:rPr>
          <w:rtl/>
        </w:rPr>
        <w:t xml:space="preserve"> זאב (ש"ס):</w:t>
      </w:r>
      <w:bookmarkEnd w:id="184"/>
    </w:p>
    <w:p w14:paraId="4A5A61CB" w14:textId="77777777" w:rsidR="00000000" w:rsidRDefault="0003559D">
      <w:pPr>
        <w:pStyle w:val="a0"/>
        <w:rPr>
          <w:rFonts w:hint="cs"/>
          <w:rtl/>
        </w:rPr>
      </w:pPr>
    </w:p>
    <w:p w14:paraId="086684B0" w14:textId="77777777" w:rsidR="00000000" w:rsidRDefault="0003559D">
      <w:pPr>
        <w:pStyle w:val="a0"/>
        <w:rPr>
          <w:rFonts w:hint="cs"/>
          <w:rtl/>
        </w:rPr>
      </w:pPr>
      <w:r>
        <w:rPr>
          <w:rFonts w:hint="cs"/>
          <w:rtl/>
        </w:rPr>
        <w:t>אדוני היושב בראש, כנסת נכבדה, כבר שנים החוק הזה קיים, אבל יישומו נדחה מדי פעם, וכמעט בכל פעם שזה ע</w:t>
      </w:r>
      <w:r>
        <w:rPr>
          <w:rFonts w:hint="cs"/>
          <w:rtl/>
        </w:rPr>
        <w:t xml:space="preserve">ולה הוא נקבר מחדש בחוק ההסדרים. מעניין שעד לאחרונה גם משרד החינוך חשב שהתוכנית אינה טובה ואולי נכשלה ושאפשר אפילו לוותר עליה. יש כאן אליה וקוץ בה. אינני מבין: מצד אחד רוצים להאריך את יום הלימודים ולהוסיף שעות, אבל מצד שני לעבור לחמישה ימי לימוד, כמו חמישה </w:t>
      </w:r>
      <w:r>
        <w:rPr>
          <w:rFonts w:hint="cs"/>
          <w:rtl/>
        </w:rPr>
        <w:t>ימי עבודה. זו עבודה. אנחנו עובדים. על מי אנחנו עובדים כאן? אנחנו מדברים כאן על חינוך ילדי ישראל.</w:t>
      </w:r>
    </w:p>
    <w:p w14:paraId="5FFD028B" w14:textId="77777777" w:rsidR="00000000" w:rsidRDefault="0003559D">
      <w:pPr>
        <w:pStyle w:val="a0"/>
        <w:rPr>
          <w:rFonts w:hint="cs"/>
          <w:rtl/>
        </w:rPr>
      </w:pPr>
    </w:p>
    <w:p w14:paraId="08576797" w14:textId="77777777" w:rsidR="00000000" w:rsidRDefault="0003559D">
      <w:pPr>
        <w:pStyle w:val="a0"/>
        <w:rPr>
          <w:rFonts w:hint="cs"/>
          <w:rtl/>
        </w:rPr>
      </w:pPr>
      <w:r>
        <w:rPr>
          <w:rFonts w:hint="cs"/>
          <w:rtl/>
        </w:rPr>
        <w:t xml:space="preserve">אדוני היושב בראש, אני רוצה לדעת, בראש ובראשונה, האם במערכת שכבר קיימת בהתנדבות התוכנית בכלל הצליחה או לא. לפי כל הסטטיסטיקות, בלמעלה מ-50% זה נכשל. </w:t>
      </w:r>
    </w:p>
    <w:p w14:paraId="1C2DBE36" w14:textId="77777777" w:rsidR="00000000" w:rsidRDefault="0003559D">
      <w:pPr>
        <w:pStyle w:val="a0"/>
        <w:rPr>
          <w:rFonts w:hint="cs"/>
          <w:rtl/>
        </w:rPr>
      </w:pPr>
    </w:p>
    <w:p w14:paraId="21E6D37E" w14:textId="77777777" w:rsidR="00000000" w:rsidRDefault="0003559D">
      <w:pPr>
        <w:pStyle w:val="a0"/>
        <w:rPr>
          <w:rFonts w:hint="cs"/>
          <w:rtl/>
        </w:rPr>
      </w:pPr>
      <w:r>
        <w:rPr>
          <w:rFonts w:hint="cs"/>
          <w:rtl/>
        </w:rPr>
        <w:t>המערכת ל</w:t>
      </w:r>
      <w:r>
        <w:rPr>
          <w:rFonts w:hint="cs"/>
          <w:rtl/>
        </w:rPr>
        <w:t xml:space="preserve">א ערוכה לקלוט יום לימודים ארוך. יש כאן העדר של תמיכה של משרד החינוך, שאמורה להתבטא במשאבים נלווים מעבר לשעות ההוראה. היום המצב הוא שיש מחסור בחדרי לימוד, במתקנים, בפעולות העשרה, במגרשי ספורט, בחדרי מחשב ובמעבדות, ויש קושי בהתארגנות להאכלת התלמידים שנשארים </w:t>
      </w:r>
      <w:r>
        <w:rPr>
          <w:rFonts w:hint="cs"/>
          <w:rtl/>
        </w:rPr>
        <w:t>בבתי-ספר עד שעות אחר-הצהריים, 15:30 ו-16:00. המערכת לא ערוכה לזה בכלל. התנאים הירודים בבתי-הספר, ללא מזגנים וללא תנורי חימום ראויים, והשהות הארוכה בכיתות גורמים סבל לתלמידים, ואני לא יודע אם בסופו של דבר אנחנו מאורך הגלות, מאורך השעות, נצליח להפיק יותר חינ</w:t>
      </w:r>
      <w:r>
        <w:rPr>
          <w:rFonts w:hint="cs"/>
          <w:rtl/>
        </w:rPr>
        <w:t xml:space="preserve">וך ולימוד יותר טוב בבתי-הספר. </w:t>
      </w:r>
    </w:p>
    <w:p w14:paraId="2F4C5341" w14:textId="77777777" w:rsidR="00000000" w:rsidRDefault="0003559D">
      <w:pPr>
        <w:pStyle w:val="a0"/>
        <w:rPr>
          <w:rFonts w:hint="cs"/>
          <w:rtl/>
        </w:rPr>
      </w:pPr>
    </w:p>
    <w:p w14:paraId="1E22AD39" w14:textId="77777777" w:rsidR="00000000" w:rsidRDefault="0003559D">
      <w:pPr>
        <w:pStyle w:val="a0"/>
        <w:rPr>
          <w:rFonts w:hint="cs"/>
          <w:rtl/>
        </w:rPr>
      </w:pPr>
      <w:r>
        <w:rPr>
          <w:rFonts w:hint="cs"/>
          <w:rtl/>
        </w:rPr>
        <w:t>תוספת השעות כשלעצמה לא די בה כדי ליצור יום לימודים ארוך טוב, במיוחד כאשר לבתי-הספר חסרות שעות רוחב שמאפשרות לפצל את הכיתה לקבוצות קטנות במקצועות שבהם יש צורך בכך.</w:t>
      </w:r>
    </w:p>
    <w:p w14:paraId="335C178F" w14:textId="77777777" w:rsidR="00000000" w:rsidRDefault="0003559D">
      <w:pPr>
        <w:pStyle w:val="a0"/>
        <w:rPr>
          <w:rFonts w:hint="cs"/>
          <w:rtl/>
        </w:rPr>
      </w:pPr>
    </w:p>
    <w:p w14:paraId="6F009719" w14:textId="77777777" w:rsidR="00000000" w:rsidRDefault="0003559D">
      <w:pPr>
        <w:pStyle w:val="a0"/>
        <w:rPr>
          <w:rFonts w:hint="cs"/>
          <w:rtl/>
        </w:rPr>
      </w:pPr>
      <w:r>
        <w:rPr>
          <w:rFonts w:hint="cs"/>
          <w:rtl/>
        </w:rPr>
        <w:t>צריך לזכור שלא מדובר בתוספת שעות, ויום חופשה נוסף לילדים מדי</w:t>
      </w:r>
      <w:r>
        <w:rPr>
          <w:rFonts w:hint="cs"/>
          <w:rtl/>
        </w:rPr>
        <w:t xml:space="preserve"> שבוע יטיל מעמסה כבדה על ההורים. זה יגרום להגדלת הפערים. השכבות החלשות לא יוכלו לממן פעילויות לילדים בימי שישי. </w:t>
      </w:r>
    </w:p>
    <w:p w14:paraId="04B1853C" w14:textId="77777777" w:rsidR="00000000" w:rsidRDefault="0003559D">
      <w:pPr>
        <w:pStyle w:val="a0"/>
        <w:rPr>
          <w:rFonts w:hint="cs"/>
          <w:rtl/>
        </w:rPr>
      </w:pPr>
    </w:p>
    <w:p w14:paraId="2950F8AF" w14:textId="77777777" w:rsidR="00000000" w:rsidRDefault="0003559D">
      <w:pPr>
        <w:pStyle w:val="a0"/>
        <w:rPr>
          <w:rFonts w:hint="cs"/>
          <w:rtl/>
        </w:rPr>
      </w:pPr>
      <w:r>
        <w:rPr>
          <w:rFonts w:hint="cs"/>
          <w:rtl/>
        </w:rPr>
        <w:t>כיצד נוכל באמת למנוע יצירת מוקדי מצוקה ולפעול לצמצום הפערים החברתיים בחינוך?</w:t>
      </w:r>
    </w:p>
    <w:p w14:paraId="226119A8" w14:textId="77777777" w:rsidR="00000000" w:rsidRDefault="0003559D">
      <w:pPr>
        <w:pStyle w:val="a0"/>
        <w:rPr>
          <w:rFonts w:hint="cs"/>
          <w:rtl/>
        </w:rPr>
      </w:pPr>
    </w:p>
    <w:p w14:paraId="022211D5" w14:textId="77777777" w:rsidR="00000000" w:rsidRDefault="0003559D">
      <w:pPr>
        <w:pStyle w:val="af1"/>
        <w:rPr>
          <w:rtl/>
        </w:rPr>
      </w:pPr>
      <w:r>
        <w:rPr>
          <w:rtl/>
        </w:rPr>
        <w:t>היו"ר ראובן ריבלין:</w:t>
      </w:r>
    </w:p>
    <w:p w14:paraId="7012DD03" w14:textId="77777777" w:rsidR="00000000" w:rsidRDefault="0003559D">
      <w:pPr>
        <w:pStyle w:val="a0"/>
        <w:rPr>
          <w:rtl/>
        </w:rPr>
      </w:pPr>
    </w:p>
    <w:p w14:paraId="1EB5A49F" w14:textId="77777777" w:rsidR="00000000" w:rsidRDefault="0003559D">
      <w:pPr>
        <w:pStyle w:val="a0"/>
        <w:rPr>
          <w:rFonts w:hint="cs"/>
          <w:rtl/>
        </w:rPr>
      </w:pPr>
      <w:r>
        <w:rPr>
          <w:rFonts w:hint="cs"/>
          <w:rtl/>
        </w:rPr>
        <w:t>חבר הכנסת שוחט, נא לצאת עם הטלפון הנייד.</w:t>
      </w:r>
    </w:p>
    <w:p w14:paraId="39791ACA" w14:textId="77777777" w:rsidR="00000000" w:rsidRDefault="0003559D">
      <w:pPr>
        <w:pStyle w:val="a0"/>
        <w:rPr>
          <w:rFonts w:hint="cs"/>
          <w:rtl/>
        </w:rPr>
      </w:pPr>
    </w:p>
    <w:p w14:paraId="7605859B" w14:textId="77777777" w:rsidR="00000000" w:rsidRDefault="0003559D">
      <w:pPr>
        <w:pStyle w:val="-"/>
        <w:rPr>
          <w:rtl/>
        </w:rPr>
      </w:pPr>
      <w:bookmarkStart w:id="185" w:name="FS000000490T31_08_2004_14_19_05C"/>
      <w:bookmarkEnd w:id="185"/>
      <w:r>
        <w:rPr>
          <w:rtl/>
        </w:rPr>
        <w:t>נ</w:t>
      </w:r>
      <w:r>
        <w:rPr>
          <w:rtl/>
        </w:rPr>
        <w:t>סים זאב (ש"ס):</w:t>
      </w:r>
    </w:p>
    <w:p w14:paraId="4CE37D6D" w14:textId="77777777" w:rsidR="00000000" w:rsidRDefault="0003559D">
      <w:pPr>
        <w:pStyle w:val="a0"/>
        <w:rPr>
          <w:rtl/>
        </w:rPr>
      </w:pPr>
    </w:p>
    <w:p w14:paraId="4E4F8AA6" w14:textId="77777777" w:rsidR="00000000" w:rsidRDefault="0003559D">
      <w:pPr>
        <w:pStyle w:val="a0"/>
        <w:rPr>
          <w:rFonts w:hint="cs"/>
          <w:rtl/>
        </w:rPr>
      </w:pPr>
      <w:r>
        <w:rPr>
          <w:rFonts w:hint="cs"/>
          <w:rtl/>
        </w:rPr>
        <w:t>לכן, אדוני היושב-ראש, אם רוצים לתת באמת יותר שעות לימוד, זה חייב לחול על כל המגזרים, ואין להוציא את המגזר החרדי המוכר שאינו רשמי מאותה תוכנית, אם היא תוכנית טובה וראויה. לא ייתכן שאותו מגזר, הדתי, יקופח. בעצם התוכנית מתורגמת לתקציב, והמגזרי</w:t>
      </w:r>
      <w:r>
        <w:rPr>
          <w:rFonts w:hint="cs"/>
          <w:rtl/>
        </w:rPr>
        <w:t>ם הערבי והחרדי לא יהיו כלולים באותה תוכנית. אני מתכוון לתקציב, כי המגזר החרדי קיים בפועל ומקיים בפועל שישה ימי לימוד, ויש יום לימודים ארוך. אבל, לא יכירו בו לצורך העניין בנושא התקציב. אדוני, תודה.</w:t>
      </w:r>
    </w:p>
    <w:p w14:paraId="5C86EA27" w14:textId="77777777" w:rsidR="00000000" w:rsidRDefault="0003559D">
      <w:pPr>
        <w:pStyle w:val="a0"/>
        <w:rPr>
          <w:rFonts w:hint="cs"/>
          <w:rtl/>
        </w:rPr>
      </w:pPr>
    </w:p>
    <w:p w14:paraId="3ED1D0EE" w14:textId="77777777" w:rsidR="00000000" w:rsidRDefault="0003559D">
      <w:pPr>
        <w:pStyle w:val="af1"/>
        <w:rPr>
          <w:rtl/>
        </w:rPr>
      </w:pPr>
      <w:r>
        <w:rPr>
          <w:rtl/>
        </w:rPr>
        <w:t>היו"ר ראובן ריבלין:</w:t>
      </w:r>
    </w:p>
    <w:p w14:paraId="1249107B" w14:textId="77777777" w:rsidR="00000000" w:rsidRDefault="0003559D">
      <w:pPr>
        <w:pStyle w:val="a0"/>
        <w:rPr>
          <w:rtl/>
        </w:rPr>
      </w:pPr>
    </w:p>
    <w:p w14:paraId="180A063E" w14:textId="77777777" w:rsidR="00000000" w:rsidRDefault="0003559D">
      <w:pPr>
        <w:pStyle w:val="a0"/>
        <w:rPr>
          <w:rFonts w:hint="cs"/>
          <w:rtl/>
        </w:rPr>
      </w:pPr>
      <w:r>
        <w:rPr>
          <w:rFonts w:hint="cs"/>
          <w:rtl/>
        </w:rPr>
        <w:t>תודה רבה לחבר הכנסת נסים זאב. חבר הכנ</w:t>
      </w:r>
      <w:r>
        <w:rPr>
          <w:rFonts w:hint="cs"/>
          <w:rtl/>
        </w:rPr>
        <w:t>סת ג'מאל זחאלקה, בבקשה. אחרון הדוברים הוא חבר הכנסת משה גפני. השרה תשיב, ואנחנו ניגש להצבעה.</w:t>
      </w:r>
    </w:p>
    <w:p w14:paraId="539E3DE8" w14:textId="77777777" w:rsidR="00000000" w:rsidRDefault="0003559D">
      <w:pPr>
        <w:pStyle w:val="a0"/>
        <w:rPr>
          <w:rFonts w:hint="cs"/>
          <w:rtl/>
        </w:rPr>
      </w:pPr>
    </w:p>
    <w:p w14:paraId="78B9CEC3" w14:textId="77777777" w:rsidR="00000000" w:rsidRDefault="0003559D">
      <w:pPr>
        <w:pStyle w:val="a"/>
        <w:rPr>
          <w:rtl/>
        </w:rPr>
      </w:pPr>
      <w:bookmarkStart w:id="186" w:name="FS000001061T31_08_2004_14_21_00"/>
      <w:bookmarkStart w:id="187" w:name="_Toc90824992"/>
      <w:bookmarkEnd w:id="186"/>
      <w:r>
        <w:rPr>
          <w:rFonts w:hint="eastAsia"/>
          <w:rtl/>
        </w:rPr>
        <w:t>ג</w:t>
      </w:r>
      <w:r>
        <w:rPr>
          <w:rtl/>
        </w:rPr>
        <w:t>'מאל זחאלקה (בל"ד):</w:t>
      </w:r>
      <w:bookmarkEnd w:id="187"/>
    </w:p>
    <w:p w14:paraId="0B3DF4BF" w14:textId="77777777" w:rsidR="00000000" w:rsidRDefault="0003559D">
      <w:pPr>
        <w:pStyle w:val="a0"/>
        <w:rPr>
          <w:rFonts w:hint="cs"/>
          <w:rtl/>
        </w:rPr>
      </w:pPr>
    </w:p>
    <w:p w14:paraId="62E2F80F" w14:textId="77777777" w:rsidR="00000000" w:rsidRDefault="0003559D">
      <w:pPr>
        <w:pStyle w:val="a0"/>
        <w:rPr>
          <w:rFonts w:hint="cs"/>
          <w:rtl/>
        </w:rPr>
      </w:pPr>
      <w:r>
        <w:rPr>
          <w:rFonts w:hint="cs"/>
          <w:rtl/>
        </w:rPr>
        <w:t>אם כך, יש הצבעה.</w:t>
      </w:r>
    </w:p>
    <w:p w14:paraId="38534BE3" w14:textId="77777777" w:rsidR="00000000" w:rsidRDefault="0003559D">
      <w:pPr>
        <w:pStyle w:val="a0"/>
        <w:rPr>
          <w:rFonts w:hint="cs"/>
          <w:rtl/>
        </w:rPr>
      </w:pPr>
    </w:p>
    <w:p w14:paraId="6E9327A4" w14:textId="77777777" w:rsidR="00000000" w:rsidRDefault="0003559D">
      <w:pPr>
        <w:pStyle w:val="af1"/>
        <w:rPr>
          <w:rtl/>
        </w:rPr>
      </w:pPr>
      <w:r>
        <w:rPr>
          <w:rtl/>
        </w:rPr>
        <w:t>היו"ר ראובן ריבלין:</w:t>
      </w:r>
    </w:p>
    <w:p w14:paraId="1E64B92A" w14:textId="77777777" w:rsidR="00000000" w:rsidRDefault="0003559D">
      <w:pPr>
        <w:pStyle w:val="a0"/>
        <w:rPr>
          <w:rtl/>
        </w:rPr>
      </w:pPr>
    </w:p>
    <w:p w14:paraId="19203A08" w14:textId="77777777" w:rsidR="00000000" w:rsidRDefault="0003559D">
      <w:pPr>
        <w:pStyle w:val="a0"/>
        <w:rPr>
          <w:rFonts w:hint="cs"/>
          <w:rtl/>
        </w:rPr>
      </w:pPr>
      <w:r>
        <w:rPr>
          <w:rFonts w:hint="cs"/>
          <w:rtl/>
        </w:rPr>
        <w:t>כן. אמרתי שאני אדון בנושא אם יבקשו ממני לא להצביע. אם מבקשים להצביע, אין שום בעיה.</w:t>
      </w:r>
    </w:p>
    <w:p w14:paraId="045EFA1C" w14:textId="77777777" w:rsidR="00000000" w:rsidRDefault="0003559D">
      <w:pPr>
        <w:pStyle w:val="a0"/>
        <w:rPr>
          <w:rFonts w:hint="cs"/>
          <w:rtl/>
        </w:rPr>
      </w:pPr>
    </w:p>
    <w:p w14:paraId="4AADB64C" w14:textId="77777777" w:rsidR="00000000" w:rsidRDefault="0003559D">
      <w:pPr>
        <w:pStyle w:val="-"/>
        <w:rPr>
          <w:rtl/>
        </w:rPr>
      </w:pPr>
      <w:bookmarkStart w:id="188" w:name="FS000001061T31_08_2004_14_21_24C"/>
      <w:bookmarkEnd w:id="188"/>
      <w:r>
        <w:rPr>
          <w:rtl/>
        </w:rPr>
        <w:t>ג'מאל זחאלקה (בל"</w:t>
      </w:r>
      <w:r>
        <w:rPr>
          <w:rtl/>
        </w:rPr>
        <w:t>ד):</w:t>
      </w:r>
    </w:p>
    <w:p w14:paraId="05376F4F" w14:textId="77777777" w:rsidR="00000000" w:rsidRDefault="0003559D">
      <w:pPr>
        <w:pStyle w:val="a0"/>
        <w:rPr>
          <w:rtl/>
        </w:rPr>
      </w:pPr>
    </w:p>
    <w:p w14:paraId="3AB5DA2E" w14:textId="77777777" w:rsidR="00000000" w:rsidRDefault="0003559D">
      <w:pPr>
        <w:pStyle w:val="a0"/>
        <w:rPr>
          <w:rFonts w:hint="cs"/>
          <w:rtl/>
        </w:rPr>
      </w:pPr>
      <w:r>
        <w:rPr>
          <w:rFonts w:hint="cs"/>
          <w:rtl/>
        </w:rPr>
        <w:t>כבוד היושב-ראש, רבותי חברי הכנסת, שרת החינוך אמרה דבר שלא ייאמר, ואם מישהו יחפש עכשיו בהיסטוריה של שרי החינוך בכל העולם, אינני יכול לתאר לעצמי שר חינוך במדינה כלשהי בעולם, תהיה אשר תהיה המדינה הזאת, שיכול לעמוד בעזות מצח כלפי הציבור ולהגיד: מערכת החינ</w:t>
      </w:r>
      <w:r>
        <w:rPr>
          <w:rFonts w:hint="cs"/>
          <w:rtl/>
        </w:rPr>
        <w:t xml:space="preserve">וך איננה אחראית לפערים, מערכת החינוך איננה אחראית למצב החברתי. </w:t>
      </w:r>
    </w:p>
    <w:p w14:paraId="6D7FDE31" w14:textId="77777777" w:rsidR="00000000" w:rsidRDefault="0003559D">
      <w:pPr>
        <w:pStyle w:val="a0"/>
        <w:rPr>
          <w:rFonts w:hint="cs"/>
          <w:rtl/>
        </w:rPr>
      </w:pPr>
    </w:p>
    <w:p w14:paraId="5D7BE294" w14:textId="77777777" w:rsidR="00000000" w:rsidRDefault="0003559D">
      <w:pPr>
        <w:pStyle w:val="a0"/>
        <w:rPr>
          <w:rFonts w:hint="cs"/>
          <w:rtl/>
        </w:rPr>
      </w:pPr>
      <w:r>
        <w:rPr>
          <w:rFonts w:hint="cs"/>
          <w:rtl/>
        </w:rPr>
        <w:t>אם מערכת החינוך אינה אחראית לעניין הזה, מי אחראי? כל בר-דעת, כל אדם הגון, תהיה עמדתו הפוליטית אשר תהיה, שרוצה לדבר - אתה יודע מה? אפילו ביבי נתניהו, אפילו אדם כמו ביבי נתניהו, שהוא אדם מאוד ק</w:t>
      </w:r>
      <w:r>
        <w:rPr>
          <w:rFonts w:hint="cs"/>
          <w:rtl/>
        </w:rPr>
        <w:t>יצוני בהשקפת עולמו הכלכלית-החברתית, לא יעז להגיד שמערכת החינוך איננה אחראית. כל אדם בר-דעת יגיד שהאחריות הראשונה, כשמדברים על פערים חברתיים, היא של מערכת החינוך, שם הבעיה ושם הפתרון. מי שיש לו פתרון אחר לבעיית הפערים החברתיים חוץ ממערכת החינוך, או שמערכת ה</w:t>
      </w:r>
      <w:r>
        <w:rPr>
          <w:rFonts w:hint="cs"/>
          <w:rtl/>
        </w:rPr>
        <w:t>חינוך היא האוונגרד, המרכז - שיקום.</w:t>
      </w:r>
    </w:p>
    <w:p w14:paraId="74B02D71" w14:textId="77777777" w:rsidR="00000000" w:rsidRDefault="0003559D">
      <w:pPr>
        <w:pStyle w:val="a0"/>
        <w:rPr>
          <w:rFonts w:hint="cs"/>
          <w:rtl/>
        </w:rPr>
      </w:pPr>
    </w:p>
    <w:p w14:paraId="25CC348D" w14:textId="77777777" w:rsidR="00000000" w:rsidRDefault="0003559D">
      <w:pPr>
        <w:pStyle w:val="a0"/>
        <w:rPr>
          <w:rFonts w:hint="cs"/>
          <w:rtl/>
        </w:rPr>
      </w:pPr>
      <w:r>
        <w:rPr>
          <w:rFonts w:hint="cs"/>
          <w:rtl/>
        </w:rPr>
        <w:t>מה זה שמערכת החינוך איננה אחראית לפערים? מערכת החינוך לא אחראית רק לפערים בתוכה גופא, אלא גם לפערים בחברה כולה, כי החינוך הוא המנוף העיקרי להוצאת אנשים מהשוליים, מהעוני ומהדלות לחיים נורמליים. רק חינוך יוציא אנשים מהמעגל</w:t>
      </w:r>
      <w:r>
        <w:rPr>
          <w:rFonts w:hint="cs"/>
          <w:rtl/>
        </w:rPr>
        <w:t xml:space="preserve">ים האלה. אינני מכיר שום מנגנון אחר שיכול להוציא אותם מהמעגלים האלה. </w:t>
      </w:r>
    </w:p>
    <w:p w14:paraId="2608B94D" w14:textId="77777777" w:rsidR="00000000" w:rsidRDefault="0003559D">
      <w:pPr>
        <w:pStyle w:val="a0"/>
        <w:rPr>
          <w:rFonts w:hint="cs"/>
          <w:rtl/>
        </w:rPr>
      </w:pPr>
    </w:p>
    <w:p w14:paraId="37B97BAA" w14:textId="77777777" w:rsidR="00000000" w:rsidRDefault="0003559D">
      <w:pPr>
        <w:pStyle w:val="a0"/>
        <w:rPr>
          <w:rFonts w:hint="cs"/>
          <w:rtl/>
        </w:rPr>
      </w:pPr>
      <w:r>
        <w:rPr>
          <w:rFonts w:hint="cs"/>
          <w:rtl/>
        </w:rPr>
        <w:t>אבל, לגבי מה שבתוך מערכת החינוך גופא, אני מפנה את כל חברי הכנסת לאתר הרשמי של הלשכה המרכזית לסטטיסטיקה ולנתון המדהים שתלמיד ערבי מקבל בממוצע 862 שקל. כדאי שראש הממשלה יקשיב לזה, ולא רק י</w:t>
      </w:r>
      <w:r>
        <w:rPr>
          <w:rFonts w:hint="cs"/>
          <w:rtl/>
        </w:rPr>
        <w:t>ישא נאומים על שוויון. ההקצבה הממוצעת לתלמיד יהודי במערכת החינוך העברית היא 4,935 שקלים. אני חוזר על המספרים: תלמיד ערבי מקבל 862 שקלים, ותלמיד יהודי מקבל 4,935 שקלים. המספר הזה גדול פי-שישה. אחר כך לך ודבר על סגירת פערים. כל עוד הפערים בהשקעה ובהכנסה לחינו</w:t>
      </w:r>
      <w:r>
        <w:rPr>
          <w:rFonts w:hint="cs"/>
          <w:rtl/>
        </w:rPr>
        <w:t>ך לתלמיד הערבי הם כאלה, אנחנו מנציחים, או הממשלה והמדינה מנציחות, את האי-שוויון.</w:t>
      </w:r>
    </w:p>
    <w:p w14:paraId="61CA078A" w14:textId="77777777" w:rsidR="00000000" w:rsidRDefault="0003559D">
      <w:pPr>
        <w:pStyle w:val="a0"/>
        <w:rPr>
          <w:rFonts w:hint="cs"/>
          <w:rtl/>
        </w:rPr>
      </w:pPr>
    </w:p>
    <w:p w14:paraId="1E9030B9" w14:textId="77777777" w:rsidR="00000000" w:rsidRDefault="0003559D">
      <w:pPr>
        <w:pStyle w:val="af1"/>
        <w:rPr>
          <w:rtl/>
        </w:rPr>
      </w:pPr>
      <w:r>
        <w:rPr>
          <w:rtl/>
        </w:rPr>
        <w:t>היו"ר ראובן ריבלין:</w:t>
      </w:r>
    </w:p>
    <w:p w14:paraId="1CA9D8CA" w14:textId="77777777" w:rsidR="00000000" w:rsidRDefault="0003559D">
      <w:pPr>
        <w:pStyle w:val="a0"/>
        <w:rPr>
          <w:rtl/>
        </w:rPr>
      </w:pPr>
    </w:p>
    <w:p w14:paraId="3AEE7DF9" w14:textId="77777777" w:rsidR="00000000" w:rsidRDefault="0003559D">
      <w:pPr>
        <w:pStyle w:val="a0"/>
        <w:rPr>
          <w:rFonts w:hint="cs"/>
          <w:rtl/>
        </w:rPr>
      </w:pPr>
      <w:r>
        <w:rPr>
          <w:rFonts w:hint="cs"/>
          <w:rtl/>
        </w:rPr>
        <w:t>הבהרת את עמדתך בצורה הברורה ביותר. בבקשה, הערה אחרונה.</w:t>
      </w:r>
    </w:p>
    <w:p w14:paraId="6A6382F6" w14:textId="77777777" w:rsidR="00000000" w:rsidRDefault="0003559D">
      <w:pPr>
        <w:pStyle w:val="a0"/>
        <w:rPr>
          <w:rFonts w:hint="cs"/>
          <w:rtl/>
        </w:rPr>
      </w:pPr>
    </w:p>
    <w:p w14:paraId="06A3F87A" w14:textId="77777777" w:rsidR="00000000" w:rsidRDefault="0003559D">
      <w:pPr>
        <w:pStyle w:val="-"/>
        <w:rPr>
          <w:rtl/>
        </w:rPr>
      </w:pPr>
      <w:bookmarkStart w:id="189" w:name="FS000001061T31_08_2004_14_27_38C"/>
      <w:bookmarkEnd w:id="189"/>
      <w:r>
        <w:rPr>
          <w:rtl/>
        </w:rPr>
        <w:t>ג'מאל זחאלקה (בל"ד):</w:t>
      </w:r>
    </w:p>
    <w:p w14:paraId="5B802361" w14:textId="77777777" w:rsidR="00000000" w:rsidRDefault="0003559D">
      <w:pPr>
        <w:pStyle w:val="a0"/>
        <w:rPr>
          <w:rtl/>
        </w:rPr>
      </w:pPr>
    </w:p>
    <w:p w14:paraId="5DDA2FE1" w14:textId="77777777" w:rsidR="00000000" w:rsidRDefault="0003559D">
      <w:pPr>
        <w:pStyle w:val="a0"/>
        <w:rPr>
          <w:rFonts w:hint="cs"/>
          <w:rtl/>
        </w:rPr>
      </w:pPr>
      <w:r>
        <w:rPr>
          <w:rFonts w:hint="cs"/>
          <w:rtl/>
        </w:rPr>
        <w:t>ברשותך, אומר הערה אחרונה, משפט אחד לסיום. מדברים על קיצור שבוע הלימוד לחמיש</w:t>
      </w:r>
      <w:r>
        <w:rPr>
          <w:rFonts w:hint="cs"/>
          <w:rtl/>
        </w:rPr>
        <w:t>ה ימים. אני רוצה לבשר לכם, שבחינוך הערבי יותר מ-55 שנים לומדים חמישה ימים בלבד. מדברים על פיצוי לתלמיד - אנחנו צריכים פיצוי על 50 שנה של יום אחד פחות. תודה.</w:t>
      </w:r>
    </w:p>
    <w:p w14:paraId="166BBD4E" w14:textId="77777777" w:rsidR="00000000" w:rsidRDefault="0003559D">
      <w:pPr>
        <w:pStyle w:val="a0"/>
        <w:rPr>
          <w:rFonts w:hint="cs"/>
          <w:rtl/>
        </w:rPr>
      </w:pPr>
    </w:p>
    <w:p w14:paraId="3E4A28C3" w14:textId="77777777" w:rsidR="00000000" w:rsidRDefault="0003559D">
      <w:pPr>
        <w:pStyle w:val="af1"/>
        <w:rPr>
          <w:rtl/>
        </w:rPr>
      </w:pPr>
      <w:r>
        <w:rPr>
          <w:rtl/>
        </w:rPr>
        <w:t>היו"ר ראובן ריבלין:</w:t>
      </w:r>
    </w:p>
    <w:p w14:paraId="3E0A88FF" w14:textId="77777777" w:rsidR="00000000" w:rsidRDefault="0003559D">
      <w:pPr>
        <w:pStyle w:val="a0"/>
        <w:rPr>
          <w:rtl/>
        </w:rPr>
      </w:pPr>
    </w:p>
    <w:p w14:paraId="35367568" w14:textId="77777777" w:rsidR="00000000" w:rsidRDefault="0003559D">
      <w:pPr>
        <w:pStyle w:val="a0"/>
        <w:rPr>
          <w:rFonts w:hint="cs"/>
          <w:rtl/>
        </w:rPr>
      </w:pPr>
      <w:r>
        <w:rPr>
          <w:rFonts w:hint="cs"/>
          <w:rtl/>
        </w:rPr>
        <w:t>תודה. חבר הכנסת זחאלקה, זה באמת יצירתי. אחרון הדוברים הוא חבר הכנסת משה גפני.</w:t>
      </w:r>
      <w:r>
        <w:rPr>
          <w:rFonts w:hint="cs"/>
          <w:rtl/>
        </w:rPr>
        <w:t xml:space="preserve"> אם שרת החינוך תרצה לומר דבר, היא תאמר.</w:t>
      </w:r>
    </w:p>
    <w:p w14:paraId="0542D74C" w14:textId="77777777" w:rsidR="00000000" w:rsidRDefault="0003559D">
      <w:pPr>
        <w:pStyle w:val="a0"/>
        <w:rPr>
          <w:rFonts w:hint="cs"/>
          <w:rtl/>
        </w:rPr>
      </w:pPr>
    </w:p>
    <w:p w14:paraId="704A4125" w14:textId="77777777" w:rsidR="00000000" w:rsidRDefault="0003559D">
      <w:pPr>
        <w:pStyle w:val="a0"/>
        <w:rPr>
          <w:rFonts w:hint="cs"/>
          <w:rtl/>
        </w:rPr>
      </w:pPr>
      <w:r>
        <w:rPr>
          <w:rFonts w:hint="cs"/>
          <w:rtl/>
        </w:rPr>
        <w:t>חברי הכנסת שוחט ואורון, אתם ביקשתם ממני - גם חברת הכנסת דליה איציק ביקשה - להתעניין אצל האוצר מהו המקור להוראה וההנחיה. נדמה לי שהממשלה תחזור בה מעניין זה.</w:t>
      </w:r>
    </w:p>
    <w:p w14:paraId="6BB20DAB" w14:textId="77777777" w:rsidR="00000000" w:rsidRDefault="0003559D">
      <w:pPr>
        <w:pStyle w:val="a0"/>
        <w:rPr>
          <w:rFonts w:hint="cs"/>
          <w:rtl/>
        </w:rPr>
      </w:pPr>
    </w:p>
    <w:p w14:paraId="28C3423F" w14:textId="77777777" w:rsidR="00000000" w:rsidRDefault="0003559D">
      <w:pPr>
        <w:pStyle w:val="af0"/>
        <w:rPr>
          <w:rtl/>
        </w:rPr>
      </w:pPr>
      <w:r>
        <w:rPr>
          <w:rFonts w:hint="eastAsia"/>
          <w:rtl/>
        </w:rPr>
        <w:t>אברהם</w:t>
      </w:r>
      <w:r>
        <w:rPr>
          <w:rtl/>
        </w:rPr>
        <w:t xml:space="preserve"> בייגה שוחט (העבודה-מימד):</w:t>
      </w:r>
    </w:p>
    <w:p w14:paraId="65D13EBB" w14:textId="77777777" w:rsidR="00000000" w:rsidRDefault="0003559D">
      <w:pPr>
        <w:pStyle w:val="a0"/>
        <w:rPr>
          <w:rFonts w:hint="cs"/>
          <w:rtl/>
        </w:rPr>
      </w:pPr>
    </w:p>
    <w:p w14:paraId="27606F97" w14:textId="77777777" w:rsidR="00000000" w:rsidRDefault="0003559D">
      <w:pPr>
        <w:pStyle w:val="a0"/>
        <w:rPr>
          <w:rFonts w:hint="cs"/>
          <w:rtl/>
        </w:rPr>
      </w:pPr>
      <w:r>
        <w:rPr>
          <w:rFonts w:hint="cs"/>
          <w:rtl/>
        </w:rPr>
        <w:t>- - -</w:t>
      </w:r>
    </w:p>
    <w:p w14:paraId="39A5BDA9" w14:textId="77777777" w:rsidR="00000000" w:rsidRDefault="0003559D">
      <w:pPr>
        <w:pStyle w:val="af1"/>
        <w:rPr>
          <w:rFonts w:hint="cs"/>
          <w:rtl/>
        </w:rPr>
      </w:pPr>
    </w:p>
    <w:p w14:paraId="2669D303" w14:textId="77777777" w:rsidR="00000000" w:rsidRDefault="0003559D">
      <w:pPr>
        <w:pStyle w:val="af1"/>
        <w:rPr>
          <w:rtl/>
        </w:rPr>
      </w:pPr>
      <w:r>
        <w:rPr>
          <w:rtl/>
        </w:rPr>
        <w:t>היו"ר ראובן ריבלין</w:t>
      </w:r>
      <w:r>
        <w:rPr>
          <w:rtl/>
        </w:rPr>
        <w:t>:</w:t>
      </w:r>
    </w:p>
    <w:p w14:paraId="44D0F308" w14:textId="77777777" w:rsidR="00000000" w:rsidRDefault="0003559D">
      <w:pPr>
        <w:pStyle w:val="a0"/>
        <w:rPr>
          <w:rFonts w:hint="cs"/>
          <w:rtl/>
        </w:rPr>
      </w:pPr>
    </w:p>
    <w:p w14:paraId="1F0844B0" w14:textId="77777777" w:rsidR="00000000" w:rsidRDefault="0003559D">
      <w:pPr>
        <w:pStyle w:val="a0"/>
        <w:rPr>
          <w:rFonts w:hint="cs"/>
          <w:rtl/>
        </w:rPr>
      </w:pPr>
      <w:r>
        <w:rPr>
          <w:rFonts w:hint="cs"/>
          <w:rtl/>
        </w:rPr>
        <w:t>כן. לאחר ששר האוצר חילק את תקציבו ובלי שהתקציב הוא תקציב שניתן על-ידי האוצר אלא הוא מתקציב משרד החינוך, נדמה לי שהממשלה מתכוונת לשקול פעם נוספת את - - -</w:t>
      </w:r>
    </w:p>
    <w:p w14:paraId="1B3FD20E" w14:textId="77777777" w:rsidR="00000000" w:rsidRDefault="0003559D">
      <w:pPr>
        <w:pStyle w:val="a0"/>
        <w:rPr>
          <w:rFonts w:hint="cs"/>
          <w:rtl/>
        </w:rPr>
      </w:pPr>
    </w:p>
    <w:p w14:paraId="7A6A2CD0" w14:textId="77777777" w:rsidR="00000000" w:rsidRDefault="0003559D">
      <w:pPr>
        <w:pStyle w:val="af0"/>
        <w:rPr>
          <w:rtl/>
        </w:rPr>
      </w:pPr>
      <w:r>
        <w:rPr>
          <w:rFonts w:hint="eastAsia"/>
          <w:rtl/>
        </w:rPr>
        <w:t>אברהם</w:t>
      </w:r>
      <w:r>
        <w:rPr>
          <w:rtl/>
        </w:rPr>
        <w:t xml:space="preserve"> בייגה שוחט (העבודה-מימד):</w:t>
      </w:r>
    </w:p>
    <w:p w14:paraId="56461D93" w14:textId="77777777" w:rsidR="00000000" w:rsidRDefault="0003559D">
      <w:pPr>
        <w:pStyle w:val="a0"/>
        <w:rPr>
          <w:rFonts w:hint="cs"/>
          <w:rtl/>
        </w:rPr>
      </w:pPr>
    </w:p>
    <w:p w14:paraId="5AE96D89" w14:textId="77777777" w:rsidR="00000000" w:rsidRDefault="0003559D">
      <w:pPr>
        <w:pStyle w:val="a0"/>
        <w:rPr>
          <w:rFonts w:hint="cs"/>
          <w:rtl/>
        </w:rPr>
      </w:pPr>
      <w:r>
        <w:rPr>
          <w:rFonts w:hint="cs"/>
          <w:rtl/>
        </w:rPr>
        <w:t>בין הקריאה השנייה לקריאה השלישית?</w:t>
      </w:r>
    </w:p>
    <w:p w14:paraId="481C1881" w14:textId="77777777" w:rsidR="00000000" w:rsidRDefault="0003559D">
      <w:pPr>
        <w:pStyle w:val="a0"/>
        <w:rPr>
          <w:rFonts w:hint="cs"/>
          <w:rtl/>
        </w:rPr>
      </w:pPr>
    </w:p>
    <w:p w14:paraId="78E4F0BD" w14:textId="77777777" w:rsidR="00000000" w:rsidRDefault="0003559D">
      <w:pPr>
        <w:pStyle w:val="af1"/>
        <w:rPr>
          <w:rtl/>
        </w:rPr>
      </w:pPr>
    </w:p>
    <w:p w14:paraId="01F487BD" w14:textId="77777777" w:rsidR="00000000" w:rsidRDefault="0003559D">
      <w:pPr>
        <w:pStyle w:val="af1"/>
        <w:rPr>
          <w:rtl/>
        </w:rPr>
      </w:pPr>
      <w:r>
        <w:rPr>
          <w:rtl/>
        </w:rPr>
        <w:t>היו"ר ראובן ריבלין:</w:t>
      </w:r>
    </w:p>
    <w:p w14:paraId="1D08018E" w14:textId="77777777" w:rsidR="00000000" w:rsidRDefault="0003559D">
      <w:pPr>
        <w:pStyle w:val="a0"/>
        <w:rPr>
          <w:rtl/>
        </w:rPr>
      </w:pPr>
    </w:p>
    <w:p w14:paraId="5730584A" w14:textId="77777777" w:rsidR="00000000" w:rsidRDefault="0003559D">
      <w:pPr>
        <w:pStyle w:val="a0"/>
        <w:rPr>
          <w:rFonts w:hint="cs"/>
          <w:rtl/>
        </w:rPr>
      </w:pPr>
      <w:r>
        <w:rPr>
          <w:rFonts w:hint="cs"/>
          <w:rtl/>
        </w:rPr>
        <w:t>נכון. נדמ</w:t>
      </w:r>
      <w:r>
        <w:rPr>
          <w:rFonts w:hint="cs"/>
          <w:rtl/>
        </w:rPr>
        <w:t>ה לי שהממשלה מתכוונת לשקול את העניין הזה. זה כל מה שאמרתי. נכון, זה בהסכמת שר האוצר. כנראה העניין יטופל בין הקריאה השנייה לקריאה השלישית. דרך אגב, שר האוצר עצמו - חבר הכנסת שוחט, כנראה הגדילו לעשות האנשים שאתה חינכת.</w:t>
      </w:r>
    </w:p>
    <w:p w14:paraId="74B7E619" w14:textId="77777777" w:rsidR="00000000" w:rsidRDefault="0003559D">
      <w:pPr>
        <w:pStyle w:val="a0"/>
        <w:rPr>
          <w:rFonts w:hint="cs"/>
          <w:rtl/>
        </w:rPr>
      </w:pPr>
    </w:p>
    <w:p w14:paraId="4E033768" w14:textId="77777777" w:rsidR="00000000" w:rsidRDefault="0003559D">
      <w:pPr>
        <w:pStyle w:val="af0"/>
        <w:rPr>
          <w:rtl/>
        </w:rPr>
      </w:pPr>
      <w:r>
        <w:rPr>
          <w:rFonts w:hint="eastAsia"/>
          <w:rtl/>
        </w:rPr>
        <w:t>אברהם</w:t>
      </w:r>
      <w:r>
        <w:rPr>
          <w:rtl/>
        </w:rPr>
        <w:t xml:space="preserve"> בייגה שוחט (העבודה-מימד):</w:t>
      </w:r>
    </w:p>
    <w:p w14:paraId="6C716107" w14:textId="77777777" w:rsidR="00000000" w:rsidRDefault="0003559D">
      <w:pPr>
        <w:pStyle w:val="a0"/>
        <w:rPr>
          <w:rFonts w:hint="cs"/>
          <w:rtl/>
        </w:rPr>
      </w:pPr>
    </w:p>
    <w:p w14:paraId="54A437FD" w14:textId="77777777" w:rsidR="00000000" w:rsidRDefault="0003559D">
      <w:pPr>
        <w:pStyle w:val="a0"/>
        <w:rPr>
          <w:rFonts w:hint="cs"/>
          <w:rtl/>
        </w:rPr>
      </w:pPr>
      <w:r>
        <w:rPr>
          <w:rFonts w:hint="cs"/>
          <w:rtl/>
        </w:rPr>
        <w:t>- - -</w:t>
      </w:r>
    </w:p>
    <w:p w14:paraId="3B04B4DC" w14:textId="77777777" w:rsidR="00000000" w:rsidRDefault="0003559D">
      <w:pPr>
        <w:pStyle w:val="a0"/>
        <w:rPr>
          <w:rFonts w:hint="cs"/>
          <w:rtl/>
        </w:rPr>
      </w:pPr>
    </w:p>
    <w:p w14:paraId="3E9B2E7E" w14:textId="77777777" w:rsidR="00000000" w:rsidRDefault="0003559D">
      <w:pPr>
        <w:pStyle w:val="af1"/>
        <w:rPr>
          <w:rtl/>
        </w:rPr>
      </w:pPr>
      <w:r>
        <w:rPr>
          <w:rtl/>
        </w:rPr>
        <w:t>היו"ר ראובן ריבלין:</w:t>
      </w:r>
    </w:p>
    <w:p w14:paraId="6253780E" w14:textId="77777777" w:rsidR="00000000" w:rsidRDefault="0003559D">
      <w:pPr>
        <w:pStyle w:val="a0"/>
        <w:rPr>
          <w:rtl/>
        </w:rPr>
      </w:pPr>
    </w:p>
    <w:p w14:paraId="37319A96" w14:textId="77777777" w:rsidR="00000000" w:rsidRDefault="0003559D">
      <w:pPr>
        <w:pStyle w:val="a0"/>
        <w:rPr>
          <w:rFonts w:hint="cs"/>
          <w:rtl/>
        </w:rPr>
      </w:pPr>
      <w:r>
        <w:rPr>
          <w:rFonts w:hint="cs"/>
          <w:rtl/>
        </w:rPr>
        <w:t>חבר הכנסת משה גפני, בבקשה.</w:t>
      </w:r>
    </w:p>
    <w:p w14:paraId="05043CBF" w14:textId="77777777" w:rsidR="00000000" w:rsidRDefault="0003559D">
      <w:pPr>
        <w:pStyle w:val="a0"/>
        <w:rPr>
          <w:rFonts w:hint="cs"/>
          <w:rtl/>
        </w:rPr>
      </w:pPr>
    </w:p>
    <w:p w14:paraId="0E9B0D1C" w14:textId="77777777" w:rsidR="00000000" w:rsidRDefault="0003559D">
      <w:pPr>
        <w:pStyle w:val="a"/>
        <w:rPr>
          <w:rFonts w:hint="cs"/>
          <w:rtl/>
        </w:rPr>
      </w:pPr>
      <w:bookmarkStart w:id="190" w:name="FS000000526T31_08_2004_14_32_41"/>
      <w:bookmarkStart w:id="191" w:name="_Toc90824993"/>
      <w:bookmarkEnd w:id="190"/>
      <w:r>
        <w:rPr>
          <w:rFonts w:hint="eastAsia"/>
          <w:rtl/>
        </w:rPr>
        <w:t>משה</w:t>
      </w:r>
      <w:r>
        <w:rPr>
          <w:rtl/>
        </w:rPr>
        <w:t xml:space="preserve"> גפני (יהדות התורה):</w:t>
      </w:r>
      <w:bookmarkEnd w:id="191"/>
    </w:p>
    <w:p w14:paraId="6D52949B" w14:textId="77777777" w:rsidR="00000000" w:rsidRDefault="0003559D">
      <w:pPr>
        <w:pStyle w:val="a0"/>
        <w:rPr>
          <w:rFonts w:hint="cs"/>
          <w:rtl/>
        </w:rPr>
      </w:pPr>
    </w:p>
    <w:p w14:paraId="141BE94F" w14:textId="77777777" w:rsidR="00000000" w:rsidRDefault="0003559D">
      <w:pPr>
        <w:pStyle w:val="a0"/>
        <w:rPr>
          <w:rFonts w:hint="cs"/>
          <w:rtl/>
        </w:rPr>
      </w:pPr>
      <w:r>
        <w:rPr>
          <w:rFonts w:hint="cs"/>
          <w:rtl/>
        </w:rPr>
        <w:t xml:space="preserve">אדוני היושב-ראש, אדוני ראש הממשלה, גברתי שרת החינוך, שרים וחברי הכנסת, אני חושב שהצעת החוק הזאת היא הצעת חוק שאיננה טובה, איננה ראויה, והיא גם נעשית במחטף בדבר כל כך קריטי. </w:t>
      </w:r>
    </w:p>
    <w:p w14:paraId="0DD23DDD" w14:textId="77777777" w:rsidR="00000000" w:rsidRDefault="0003559D">
      <w:pPr>
        <w:pStyle w:val="a0"/>
        <w:rPr>
          <w:rFonts w:hint="cs"/>
          <w:rtl/>
        </w:rPr>
      </w:pPr>
    </w:p>
    <w:p w14:paraId="559C09AC" w14:textId="77777777" w:rsidR="00000000" w:rsidRDefault="0003559D">
      <w:pPr>
        <w:pStyle w:val="a0"/>
        <w:rPr>
          <w:rFonts w:hint="cs"/>
          <w:rtl/>
        </w:rPr>
      </w:pPr>
      <w:r>
        <w:rPr>
          <w:rFonts w:hint="cs"/>
          <w:rtl/>
        </w:rPr>
        <w:t xml:space="preserve">אבל, </w:t>
      </w:r>
      <w:r>
        <w:rPr>
          <w:rFonts w:hint="cs"/>
          <w:rtl/>
        </w:rPr>
        <w:t>אני שקלתי אפילו לתמוך בהצעת החוק הזאת, ואסביר מדוע. עלה פה חבר הכנסת אופיר פינס-פז ואמר שילד בחינוך החרדי מקבל יותר מאשר ילד בחינוך הממלכתי, אלא אם כן יוכיחו לו אחרת. אני לא יודע למה הוא לא צריך להוכיח אחרת, אבל מכיוון שהוא אמר שצריך להוכיח אחרת, נעניתי לא</w:t>
      </w:r>
      <w:r>
        <w:rPr>
          <w:rFonts w:hint="cs"/>
          <w:rtl/>
        </w:rPr>
        <w:t>תגר ואני מביא אתי את המסמכים שנוגעים להצעת החוק של יום לימודים ארוך, ואני אקרא מתוכם.</w:t>
      </w:r>
    </w:p>
    <w:p w14:paraId="5E2BE2C6" w14:textId="77777777" w:rsidR="00000000" w:rsidRDefault="0003559D">
      <w:pPr>
        <w:pStyle w:val="a0"/>
        <w:rPr>
          <w:rFonts w:hint="cs"/>
          <w:rtl/>
        </w:rPr>
      </w:pPr>
    </w:p>
    <w:p w14:paraId="54A7B738" w14:textId="77777777" w:rsidR="00000000" w:rsidRDefault="0003559D">
      <w:pPr>
        <w:pStyle w:val="a0"/>
        <w:rPr>
          <w:rFonts w:hint="cs"/>
          <w:rtl/>
        </w:rPr>
      </w:pPr>
      <w:r>
        <w:rPr>
          <w:rFonts w:hint="cs"/>
          <w:rtl/>
        </w:rPr>
        <w:t xml:space="preserve">אדוני ראש הממשלה, </w:t>
      </w:r>
      <w:bookmarkStart w:id="192" w:name="FS000001061T31_08_2004_14_29_28C"/>
      <w:bookmarkEnd w:id="192"/>
      <w:r>
        <w:rPr>
          <w:rFonts w:hint="cs"/>
          <w:rtl/>
        </w:rPr>
        <w:t>אם תוכל להקשיב דקה או שתי דקות.</w:t>
      </w:r>
    </w:p>
    <w:p w14:paraId="412CD1C2" w14:textId="77777777" w:rsidR="00000000" w:rsidRDefault="0003559D">
      <w:pPr>
        <w:pStyle w:val="a0"/>
        <w:rPr>
          <w:rFonts w:hint="cs"/>
          <w:rtl/>
        </w:rPr>
      </w:pPr>
    </w:p>
    <w:p w14:paraId="6F77E753" w14:textId="77777777" w:rsidR="00000000" w:rsidRDefault="0003559D">
      <w:pPr>
        <w:pStyle w:val="af1"/>
        <w:rPr>
          <w:rtl/>
        </w:rPr>
      </w:pPr>
      <w:r>
        <w:rPr>
          <w:rtl/>
        </w:rPr>
        <w:t>היו"ר ראובן ריבלין:</w:t>
      </w:r>
    </w:p>
    <w:p w14:paraId="65F251E9" w14:textId="77777777" w:rsidR="00000000" w:rsidRDefault="0003559D">
      <w:pPr>
        <w:pStyle w:val="a0"/>
        <w:rPr>
          <w:rtl/>
        </w:rPr>
      </w:pPr>
    </w:p>
    <w:p w14:paraId="1C3D541A" w14:textId="77777777" w:rsidR="00000000" w:rsidRDefault="0003559D">
      <w:pPr>
        <w:pStyle w:val="a0"/>
        <w:rPr>
          <w:rFonts w:hint="cs"/>
          <w:rtl/>
        </w:rPr>
      </w:pPr>
      <w:r>
        <w:rPr>
          <w:rFonts w:hint="cs"/>
          <w:rtl/>
        </w:rPr>
        <w:t>אתה תאמר, ותמשיך לדבר.</w:t>
      </w:r>
    </w:p>
    <w:p w14:paraId="77D037F8" w14:textId="77777777" w:rsidR="00000000" w:rsidRDefault="0003559D">
      <w:pPr>
        <w:pStyle w:val="a0"/>
        <w:rPr>
          <w:rFonts w:hint="cs"/>
          <w:rtl/>
        </w:rPr>
      </w:pPr>
    </w:p>
    <w:p w14:paraId="0A000CB9" w14:textId="77777777" w:rsidR="00000000" w:rsidRDefault="0003559D">
      <w:pPr>
        <w:pStyle w:val="-"/>
        <w:rPr>
          <w:rtl/>
        </w:rPr>
      </w:pPr>
      <w:bookmarkStart w:id="193" w:name="FS000000526T31_08_2004_14_35_13C"/>
      <w:bookmarkEnd w:id="193"/>
      <w:r>
        <w:rPr>
          <w:rtl/>
        </w:rPr>
        <w:t>משה גפני (יהדות התורה):</w:t>
      </w:r>
    </w:p>
    <w:p w14:paraId="3EF4D0C7" w14:textId="77777777" w:rsidR="00000000" w:rsidRDefault="0003559D">
      <w:pPr>
        <w:pStyle w:val="a0"/>
        <w:rPr>
          <w:rtl/>
        </w:rPr>
      </w:pPr>
    </w:p>
    <w:p w14:paraId="50FA2547" w14:textId="77777777" w:rsidR="00000000" w:rsidRDefault="0003559D">
      <w:pPr>
        <w:pStyle w:val="a0"/>
        <w:rPr>
          <w:rFonts w:hint="cs"/>
          <w:rtl/>
        </w:rPr>
      </w:pPr>
      <w:r>
        <w:rPr>
          <w:rFonts w:hint="cs"/>
          <w:rtl/>
        </w:rPr>
        <w:t>לפני שאקרא את הרשימה, אקדים הקדמה. שרת החינוך הו</w:t>
      </w:r>
      <w:r>
        <w:rPr>
          <w:rFonts w:hint="cs"/>
          <w:rtl/>
        </w:rPr>
        <w:t>דיעה, וזה נכנס מחר לתוקף, שבגני-הילדים החרדיים, מעבר לקיצוץ הרגיל שקיים בגנים, 13% או 10%, תלוי במקומות היישוב, יהיה קיצוץ נוסף שמתחיל מחר - 15% נוספים. חבר הכנסת אופיר פינס-פז, אחרי שאמרת את הדברים שלך, מן הראוי שתשמע.</w:t>
      </w:r>
    </w:p>
    <w:p w14:paraId="2774FD78" w14:textId="77777777" w:rsidR="00000000" w:rsidRDefault="0003559D">
      <w:pPr>
        <w:pStyle w:val="a0"/>
        <w:rPr>
          <w:rFonts w:hint="cs"/>
          <w:rtl/>
        </w:rPr>
      </w:pPr>
    </w:p>
    <w:p w14:paraId="4E2CB4EB" w14:textId="77777777" w:rsidR="00000000" w:rsidRDefault="0003559D">
      <w:pPr>
        <w:pStyle w:val="af0"/>
        <w:rPr>
          <w:rtl/>
        </w:rPr>
      </w:pPr>
    </w:p>
    <w:p w14:paraId="24256A6C" w14:textId="77777777" w:rsidR="00000000" w:rsidRDefault="0003559D">
      <w:pPr>
        <w:pStyle w:val="af0"/>
        <w:rPr>
          <w:rtl/>
        </w:rPr>
      </w:pPr>
      <w:r>
        <w:rPr>
          <w:rFonts w:hint="eastAsia"/>
          <w:rtl/>
        </w:rPr>
        <w:t>אופיר</w:t>
      </w:r>
      <w:r>
        <w:rPr>
          <w:rtl/>
        </w:rPr>
        <w:t xml:space="preserve"> פינס-פז (העבודה-מימד):</w:t>
      </w:r>
    </w:p>
    <w:p w14:paraId="4A707CE9" w14:textId="77777777" w:rsidR="00000000" w:rsidRDefault="0003559D">
      <w:pPr>
        <w:pStyle w:val="a0"/>
        <w:rPr>
          <w:rFonts w:hint="cs"/>
          <w:rtl/>
        </w:rPr>
      </w:pPr>
    </w:p>
    <w:p w14:paraId="5874E204" w14:textId="77777777" w:rsidR="00000000" w:rsidRDefault="0003559D">
      <w:pPr>
        <w:pStyle w:val="a0"/>
        <w:rPr>
          <w:rFonts w:hint="cs"/>
          <w:rtl/>
        </w:rPr>
      </w:pPr>
      <w:r>
        <w:rPr>
          <w:rFonts w:hint="cs"/>
          <w:rtl/>
        </w:rPr>
        <w:t xml:space="preserve">אני </w:t>
      </w:r>
      <w:r>
        <w:rPr>
          <w:rFonts w:hint="cs"/>
          <w:rtl/>
        </w:rPr>
        <w:t>שומע.</w:t>
      </w:r>
    </w:p>
    <w:p w14:paraId="170F9876" w14:textId="77777777" w:rsidR="00000000" w:rsidRDefault="0003559D">
      <w:pPr>
        <w:pStyle w:val="a0"/>
        <w:rPr>
          <w:rFonts w:hint="cs"/>
          <w:rtl/>
        </w:rPr>
      </w:pPr>
    </w:p>
    <w:p w14:paraId="4C5894A6" w14:textId="77777777" w:rsidR="00000000" w:rsidRDefault="0003559D">
      <w:pPr>
        <w:pStyle w:val="-"/>
        <w:rPr>
          <w:rtl/>
        </w:rPr>
      </w:pPr>
      <w:bookmarkStart w:id="194" w:name="FS000000526T31_08_2004_14_36_33C"/>
      <w:bookmarkEnd w:id="194"/>
      <w:r>
        <w:rPr>
          <w:rtl/>
        </w:rPr>
        <w:t>משה גפני (יהדות התורה):</w:t>
      </w:r>
    </w:p>
    <w:p w14:paraId="7D4B7D77" w14:textId="77777777" w:rsidR="00000000" w:rsidRDefault="0003559D">
      <w:pPr>
        <w:pStyle w:val="a0"/>
        <w:rPr>
          <w:rtl/>
        </w:rPr>
      </w:pPr>
    </w:p>
    <w:p w14:paraId="54194447" w14:textId="77777777" w:rsidR="00000000" w:rsidRDefault="0003559D">
      <w:pPr>
        <w:pStyle w:val="a0"/>
        <w:rPr>
          <w:rFonts w:hint="cs"/>
          <w:rtl/>
        </w:rPr>
      </w:pPr>
      <w:r>
        <w:rPr>
          <w:rFonts w:hint="cs"/>
          <w:rtl/>
        </w:rPr>
        <w:t xml:space="preserve"> שרת החינוך יכולה לאשר או להכחיש, שלראשונה בגני-הילדים החרדיים יהיה 15% פחות. כלומר, אם יש לי ילד בגן-ילדים, לעומת הילד שלך הוא ילמד פחות שעה וחצי. זה דבר ראשון.</w:t>
      </w:r>
    </w:p>
    <w:p w14:paraId="685D2FFB" w14:textId="77777777" w:rsidR="00000000" w:rsidRDefault="0003559D">
      <w:pPr>
        <w:pStyle w:val="a0"/>
        <w:rPr>
          <w:rFonts w:hint="cs"/>
          <w:rtl/>
        </w:rPr>
      </w:pPr>
    </w:p>
    <w:p w14:paraId="5A06A85E" w14:textId="77777777" w:rsidR="00000000" w:rsidRDefault="0003559D">
      <w:pPr>
        <w:pStyle w:val="af0"/>
        <w:rPr>
          <w:rtl/>
        </w:rPr>
      </w:pPr>
      <w:r>
        <w:rPr>
          <w:rFonts w:hint="eastAsia"/>
          <w:rtl/>
        </w:rPr>
        <w:t>שרת</w:t>
      </w:r>
      <w:r>
        <w:rPr>
          <w:rtl/>
        </w:rPr>
        <w:t xml:space="preserve"> החינוך, התרבות והספורט לימור לבנת:</w:t>
      </w:r>
    </w:p>
    <w:p w14:paraId="4C760579" w14:textId="77777777" w:rsidR="00000000" w:rsidRDefault="0003559D">
      <w:pPr>
        <w:pStyle w:val="a0"/>
        <w:rPr>
          <w:rFonts w:hint="cs"/>
          <w:rtl/>
        </w:rPr>
      </w:pPr>
    </w:p>
    <w:p w14:paraId="66BCDF4D" w14:textId="77777777" w:rsidR="00000000" w:rsidRDefault="0003559D">
      <w:pPr>
        <w:pStyle w:val="a0"/>
        <w:rPr>
          <w:rFonts w:hint="cs"/>
          <w:rtl/>
        </w:rPr>
      </w:pPr>
      <w:r>
        <w:rPr>
          <w:rFonts w:hint="cs"/>
          <w:rtl/>
        </w:rPr>
        <w:t>חבר הכנסת פינס-פז, זה</w:t>
      </w:r>
      <w:r>
        <w:rPr>
          <w:rFonts w:hint="cs"/>
          <w:rtl/>
        </w:rPr>
        <w:t xml:space="preserve"> נכון.</w:t>
      </w:r>
    </w:p>
    <w:p w14:paraId="76CF7FD6" w14:textId="77777777" w:rsidR="00000000" w:rsidRDefault="0003559D">
      <w:pPr>
        <w:pStyle w:val="a0"/>
        <w:rPr>
          <w:rFonts w:hint="cs"/>
          <w:rtl/>
        </w:rPr>
      </w:pPr>
    </w:p>
    <w:p w14:paraId="1168200B" w14:textId="77777777" w:rsidR="00000000" w:rsidRDefault="0003559D">
      <w:pPr>
        <w:pStyle w:val="-"/>
        <w:rPr>
          <w:rtl/>
        </w:rPr>
      </w:pPr>
      <w:bookmarkStart w:id="195" w:name="FS000000526T31_08_2004_14_36_44C"/>
      <w:bookmarkEnd w:id="195"/>
      <w:r>
        <w:rPr>
          <w:rtl/>
        </w:rPr>
        <w:t>משה גפני (יהדות התורה):</w:t>
      </w:r>
    </w:p>
    <w:p w14:paraId="62A1FDAB" w14:textId="77777777" w:rsidR="00000000" w:rsidRDefault="0003559D">
      <w:pPr>
        <w:pStyle w:val="a0"/>
        <w:rPr>
          <w:rtl/>
        </w:rPr>
      </w:pPr>
    </w:p>
    <w:p w14:paraId="7B8D6162" w14:textId="77777777" w:rsidR="00000000" w:rsidRDefault="0003559D">
      <w:pPr>
        <w:pStyle w:val="a0"/>
        <w:rPr>
          <w:rFonts w:hint="cs"/>
          <w:rtl/>
        </w:rPr>
      </w:pPr>
      <w:r>
        <w:rPr>
          <w:rFonts w:hint="cs"/>
          <w:rtl/>
        </w:rPr>
        <w:t>זה נכון. הנה, שרת החינוך מאשרת את זה. חבל רק שאת עושה זאת בגאווה.</w:t>
      </w:r>
    </w:p>
    <w:p w14:paraId="79DDEBC0" w14:textId="77777777" w:rsidR="00000000" w:rsidRDefault="0003559D">
      <w:pPr>
        <w:pStyle w:val="a0"/>
        <w:rPr>
          <w:rFonts w:hint="cs"/>
          <w:rtl/>
        </w:rPr>
      </w:pPr>
    </w:p>
    <w:p w14:paraId="51AA2E64" w14:textId="77777777" w:rsidR="00000000" w:rsidRDefault="0003559D">
      <w:pPr>
        <w:pStyle w:val="af0"/>
        <w:rPr>
          <w:rtl/>
        </w:rPr>
      </w:pPr>
      <w:r>
        <w:rPr>
          <w:rFonts w:hint="eastAsia"/>
          <w:rtl/>
        </w:rPr>
        <w:t>שרת</w:t>
      </w:r>
      <w:r>
        <w:rPr>
          <w:rtl/>
        </w:rPr>
        <w:t xml:space="preserve"> החינוך, התרבות והספורט לימור לבנת:</w:t>
      </w:r>
    </w:p>
    <w:p w14:paraId="08C2A619" w14:textId="77777777" w:rsidR="00000000" w:rsidRDefault="0003559D">
      <w:pPr>
        <w:pStyle w:val="a0"/>
        <w:rPr>
          <w:rFonts w:hint="cs"/>
          <w:rtl/>
        </w:rPr>
      </w:pPr>
    </w:p>
    <w:p w14:paraId="2E6AB28C" w14:textId="77777777" w:rsidR="00000000" w:rsidRDefault="0003559D">
      <w:pPr>
        <w:pStyle w:val="a0"/>
        <w:rPr>
          <w:rFonts w:hint="cs"/>
          <w:rtl/>
        </w:rPr>
      </w:pPr>
      <w:r>
        <w:rPr>
          <w:rFonts w:hint="cs"/>
          <w:rtl/>
        </w:rPr>
        <w:t>לא, לא בגאווה. אני אומרת שזה נכון, אבל לא בגאווה.</w:t>
      </w:r>
    </w:p>
    <w:p w14:paraId="4E5077CE" w14:textId="77777777" w:rsidR="00000000" w:rsidRDefault="0003559D">
      <w:pPr>
        <w:pStyle w:val="a0"/>
        <w:rPr>
          <w:rFonts w:hint="cs"/>
          <w:rtl/>
        </w:rPr>
      </w:pPr>
    </w:p>
    <w:p w14:paraId="0010F69A" w14:textId="77777777" w:rsidR="00000000" w:rsidRDefault="0003559D">
      <w:pPr>
        <w:pStyle w:val="-"/>
        <w:rPr>
          <w:rtl/>
        </w:rPr>
      </w:pPr>
      <w:bookmarkStart w:id="196" w:name="FS000000526T31_08_2004_14_37_50C"/>
      <w:bookmarkEnd w:id="196"/>
      <w:r>
        <w:rPr>
          <w:rtl/>
        </w:rPr>
        <w:t>משה גפני (יהדות התורה):</w:t>
      </w:r>
    </w:p>
    <w:p w14:paraId="25D1207A" w14:textId="77777777" w:rsidR="00000000" w:rsidRDefault="0003559D">
      <w:pPr>
        <w:pStyle w:val="a0"/>
        <w:rPr>
          <w:rtl/>
        </w:rPr>
      </w:pPr>
    </w:p>
    <w:p w14:paraId="62D7BA71" w14:textId="77777777" w:rsidR="00000000" w:rsidRDefault="0003559D">
      <w:pPr>
        <w:pStyle w:val="a0"/>
        <w:rPr>
          <w:rFonts w:hint="cs"/>
          <w:rtl/>
        </w:rPr>
      </w:pPr>
      <w:r>
        <w:rPr>
          <w:rFonts w:hint="cs"/>
          <w:rtl/>
        </w:rPr>
        <w:t>בסדר, אבל זה המצב. חבר הכנסת אופיר פינס-</w:t>
      </w:r>
      <w:r>
        <w:rPr>
          <w:rFonts w:hint="cs"/>
          <w:rtl/>
        </w:rPr>
        <w:t>פז עולה לפה ואומר שילדי מקבל יותר.</w:t>
      </w:r>
    </w:p>
    <w:p w14:paraId="09186B87" w14:textId="77777777" w:rsidR="00000000" w:rsidRDefault="0003559D">
      <w:pPr>
        <w:pStyle w:val="a0"/>
        <w:rPr>
          <w:rFonts w:hint="cs"/>
          <w:rtl/>
        </w:rPr>
      </w:pPr>
    </w:p>
    <w:p w14:paraId="08E1D1CB" w14:textId="77777777" w:rsidR="00000000" w:rsidRDefault="0003559D">
      <w:pPr>
        <w:pStyle w:val="af0"/>
        <w:rPr>
          <w:rtl/>
        </w:rPr>
      </w:pPr>
      <w:r>
        <w:rPr>
          <w:rFonts w:hint="eastAsia"/>
          <w:rtl/>
        </w:rPr>
        <w:t>אופיר</w:t>
      </w:r>
      <w:r>
        <w:rPr>
          <w:rtl/>
        </w:rPr>
        <w:t xml:space="preserve"> פינס-פז (העבודה-מימד):</w:t>
      </w:r>
    </w:p>
    <w:p w14:paraId="5A3A119E" w14:textId="77777777" w:rsidR="00000000" w:rsidRDefault="0003559D">
      <w:pPr>
        <w:pStyle w:val="a0"/>
        <w:rPr>
          <w:rFonts w:hint="cs"/>
          <w:rtl/>
        </w:rPr>
      </w:pPr>
    </w:p>
    <w:p w14:paraId="00C2AF12" w14:textId="77777777" w:rsidR="00000000" w:rsidRDefault="0003559D">
      <w:pPr>
        <w:pStyle w:val="a0"/>
        <w:rPr>
          <w:rFonts w:hint="cs"/>
          <w:rtl/>
        </w:rPr>
      </w:pPr>
      <w:r>
        <w:rPr>
          <w:rFonts w:hint="cs"/>
          <w:rtl/>
        </w:rPr>
        <w:t>הרבה יותר.</w:t>
      </w:r>
    </w:p>
    <w:p w14:paraId="47C302C1" w14:textId="77777777" w:rsidR="00000000" w:rsidRDefault="0003559D">
      <w:pPr>
        <w:pStyle w:val="a0"/>
        <w:rPr>
          <w:rFonts w:hint="cs"/>
          <w:rtl/>
        </w:rPr>
      </w:pPr>
    </w:p>
    <w:p w14:paraId="1F4D8F51" w14:textId="77777777" w:rsidR="00000000" w:rsidRDefault="0003559D">
      <w:pPr>
        <w:pStyle w:val="-"/>
        <w:rPr>
          <w:rtl/>
        </w:rPr>
      </w:pPr>
      <w:r>
        <w:rPr>
          <w:rFonts w:hint="eastAsia"/>
          <w:rtl/>
        </w:rPr>
        <w:t>משה</w:t>
      </w:r>
      <w:r>
        <w:rPr>
          <w:rtl/>
        </w:rPr>
        <w:t xml:space="preserve"> גפני (יהדות התורה):</w:t>
      </w:r>
    </w:p>
    <w:p w14:paraId="7D7FD643" w14:textId="77777777" w:rsidR="00000000" w:rsidRDefault="0003559D">
      <w:pPr>
        <w:pStyle w:val="a0"/>
        <w:rPr>
          <w:rFonts w:hint="cs"/>
          <w:rtl/>
        </w:rPr>
      </w:pPr>
    </w:p>
    <w:p w14:paraId="2C4BBF41" w14:textId="77777777" w:rsidR="00000000" w:rsidRDefault="0003559D">
      <w:pPr>
        <w:pStyle w:val="a0"/>
        <w:rPr>
          <w:rFonts w:hint="cs"/>
          <w:rtl/>
        </w:rPr>
      </w:pPr>
      <w:r>
        <w:rPr>
          <w:rFonts w:hint="cs"/>
          <w:rtl/>
        </w:rPr>
        <w:t>הרבה יותר. מה זה משנה בכלל מה שאתה מבלבל?</w:t>
      </w:r>
    </w:p>
    <w:p w14:paraId="70F4DE47" w14:textId="77777777" w:rsidR="00000000" w:rsidRDefault="0003559D">
      <w:pPr>
        <w:pStyle w:val="a0"/>
        <w:rPr>
          <w:rFonts w:hint="cs"/>
          <w:rtl/>
        </w:rPr>
      </w:pPr>
    </w:p>
    <w:p w14:paraId="7D003670" w14:textId="77777777" w:rsidR="00000000" w:rsidRDefault="0003559D">
      <w:pPr>
        <w:pStyle w:val="a0"/>
        <w:rPr>
          <w:rFonts w:hint="cs"/>
          <w:rtl/>
        </w:rPr>
      </w:pPr>
      <w:r>
        <w:rPr>
          <w:rFonts w:hint="cs"/>
          <w:rtl/>
        </w:rPr>
        <w:t>יום לימודים ארוך - בטבלאות החינוך או היישובים במצב הסוציו-אקונומי הנמוך נמצאים בדרגות הנמוכות ביותר, בין היתר,</w:t>
      </w:r>
      <w:r>
        <w:rPr>
          <w:rFonts w:hint="cs"/>
          <w:rtl/>
        </w:rPr>
        <w:t xml:space="preserve"> כל היישובים החרדיים: ביתר-עילית, מודיעין-עילית, עמנואל, קריית-יערים, רכסים, בני-ברק ואלעד. אדוני היושב-ראש, גברתי שרת החינוך - בזה אינני מאשים אותך, אלה שרי חינוך בעבר - בצו של יום לימודים ארוך נמצאים 70 יישובים ערביים, וזה בסדר, כל אלה שנמצאים במצב הסוצי</w:t>
      </w:r>
      <w:r>
        <w:rPr>
          <w:rFonts w:hint="cs"/>
          <w:rtl/>
        </w:rPr>
        <w:t>ו-אקונומי הנמוך, ואין יישוב חרדי אחד. אף אחד לא בפנים. ביתר-עילית בחוץ ומודיעין-עילית בחוץ. הם נמצאים במצב הסוציו-אקונומי הכי גרוע. מודיעין-עילית בחוץ, רכסים בחוץ, אלעד בחוץ וקריית-יערים בחוץ. חשבתי שלפחות ירושלים, ששם יש גם חרדים, תהיה שם. אז ירושלים בפני</w:t>
      </w:r>
      <w:r>
        <w:rPr>
          <w:rFonts w:hint="cs"/>
          <w:rtl/>
        </w:rPr>
        <w:t xml:space="preserve">ם, בצו של יום לימודים ארוך, אבל השכונות החרדיות בחוץ. הן לא נמצאות ביום לימודים ארוך. </w:t>
      </w:r>
    </w:p>
    <w:p w14:paraId="0C354F37" w14:textId="77777777" w:rsidR="00000000" w:rsidRDefault="0003559D">
      <w:pPr>
        <w:pStyle w:val="a0"/>
        <w:rPr>
          <w:rFonts w:hint="cs"/>
          <w:rtl/>
        </w:rPr>
      </w:pPr>
    </w:p>
    <w:p w14:paraId="742CB370" w14:textId="77777777" w:rsidR="00000000" w:rsidRDefault="0003559D">
      <w:pPr>
        <w:pStyle w:val="a0"/>
        <w:rPr>
          <w:rFonts w:hint="cs"/>
          <w:rtl/>
        </w:rPr>
      </w:pPr>
      <w:r>
        <w:rPr>
          <w:rFonts w:hint="cs"/>
          <w:rtl/>
        </w:rPr>
        <w:t>אדוני ראש הממשלה, באה הממשלה לפני שבוע וחצי ומקבלת החלטת ממשלה איפה נותנים הזנה לילדים לפי חוק ההזנה החדש. הממשלה בראשותך החליטה, שנותנים הזנה לכל אלה שנמצאים בצו של יו</w:t>
      </w:r>
      <w:r>
        <w:rPr>
          <w:rFonts w:hint="cs"/>
          <w:rtl/>
        </w:rPr>
        <w:t>ם לימודים ארוך. כלומר, אם ביתר היתה בפיילוט של מפעל ההזנה, החלטת הממשלה אומרת שהם בחוץ מפני שהכפפתם זאת לצו יוח"א, צו יום חינוך ארוך, שם החרדים בחוץ. 70 יישובים ערביים בפנים וקריית-ארבע בפנים וכולם בפנים, והחרדים בחוץ. אדוני ראש הממשלה, הנה הצו. ביתר-עילית</w:t>
      </w:r>
      <w:r>
        <w:rPr>
          <w:rFonts w:hint="cs"/>
          <w:rtl/>
        </w:rPr>
        <w:t xml:space="preserve"> בחוץ, מודיעין-עילית בחוץ, אלעד בחוץ, בני-ברק בחוץ והשכונות החרדיות בירושלים בחוץ. כולם בחוץ.</w:t>
      </w:r>
    </w:p>
    <w:p w14:paraId="71ECD44F" w14:textId="77777777" w:rsidR="00000000" w:rsidRDefault="0003559D">
      <w:pPr>
        <w:pStyle w:val="a0"/>
        <w:rPr>
          <w:rFonts w:hint="cs"/>
          <w:rtl/>
        </w:rPr>
      </w:pPr>
    </w:p>
    <w:p w14:paraId="2599C806" w14:textId="77777777" w:rsidR="00000000" w:rsidRDefault="0003559D">
      <w:pPr>
        <w:pStyle w:val="af1"/>
        <w:rPr>
          <w:rtl/>
        </w:rPr>
      </w:pPr>
      <w:r>
        <w:rPr>
          <w:rtl/>
        </w:rPr>
        <w:t>היו"ר ראובן ריבלין:</w:t>
      </w:r>
    </w:p>
    <w:p w14:paraId="179B4242" w14:textId="77777777" w:rsidR="00000000" w:rsidRDefault="0003559D">
      <w:pPr>
        <w:pStyle w:val="a0"/>
        <w:rPr>
          <w:rtl/>
        </w:rPr>
      </w:pPr>
    </w:p>
    <w:p w14:paraId="3A499AAB" w14:textId="77777777" w:rsidR="00000000" w:rsidRDefault="0003559D">
      <w:pPr>
        <w:pStyle w:val="a0"/>
        <w:rPr>
          <w:rFonts w:hint="cs"/>
          <w:rtl/>
        </w:rPr>
      </w:pPr>
      <w:r>
        <w:rPr>
          <w:rFonts w:hint="cs"/>
          <w:rtl/>
        </w:rPr>
        <w:t>אדוני חוזר. אדוני אמר זאת, וחבר הכנסת רביץ אמר זאת. חבר הכנסת אייכלר אמר זאת.</w:t>
      </w:r>
    </w:p>
    <w:p w14:paraId="34BF70E8" w14:textId="77777777" w:rsidR="00000000" w:rsidRDefault="0003559D">
      <w:pPr>
        <w:pStyle w:val="a0"/>
        <w:rPr>
          <w:rFonts w:hint="cs"/>
          <w:rtl/>
        </w:rPr>
      </w:pPr>
    </w:p>
    <w:p w14:paraId="2F5B4581" w14:textId="77777777" w:rsidR="00000000" w:rsidRDefault="0003559D">
      <w:pPr>
        <w:pStyle w:val="-"/>
        <w:rPr>
          <w:rtl/>
        </w:rPr>
      </w:pPr>
      <w:bookmarkStart w:id="197" w:name="FS000000526T31_08_2004_14_32_45C"/>
      <w:bookmarkEnd w:id="197"/>
      <w:r>
        <w:rPr>
          <w:rtl/>
        </w:rPr>
        <w:t>משה גפני (יהדות התורה):</w:t>
      </w:r>
    </w:p>
    <w:p w14:paraId="5B863BCE" w14:textId="77777777" w:rsidR="00000000" w:rsidRDefault="0003559D">
      <w:pPr>
        <w:pStyle w:val="a0"/>
        <w:rPr>
          <w:rtl/>
        </w:rPr>
      </w:pPr>
    </w:p>
    <w:p w14:paraId="47B134CA" w14:textId="77777777" w:rsidR="00000000" w:rsidRDefault="0003559D">
      <w:pPr>
        <w:pStyle w:val="a0"/>
        <w:rPr>
          <w:rFonts w:hint="cs"/>
          <w:rtl/>
        </w:rPr>
      </w:pPr>
      <w:r>
        <w:rPr>
          <w:rFonts w:hint="cs"/>
          <w:rtl/>
        </w:rPr>
        <w:t>אדוני היושב-ראש, אני מסיים. חשבתי לת</w:t>
      </w:r>
      <w:r>
        <w:rPr>
          <w:rFonts w:hint="cs"/>
          <w:rtl/>
        </w:rPr>
        <w:t>מוך בהצעה שבעצם מבטלת את יום לימודים ארוך פחות או יותר. למה? מכיוון שאם יש אפליה נגד החרדים, כדאי לי להצביע בעד ולבטל זאת, כך שלאף אחד לא יהיה. אבל היות שאני חבר כנסת אחראי, אפילו שאת החרדים הוציאו החוצה אני אתנגד לחוק הזה מפני שהוא הורס את יום לימודים ארו</w:t>
      </w:r>
      <w:r>
        <w:rPr>
          <w:rFonts w:hint="cs"/>
          <w:rtl/>
        </w:rPr>
        <w:t xml:space="preserve">ך. </w:t>
      </w:r>
    </w:p>
    <w:p w14:paraId="7442F2E2" w14:textId="77777777" w:rsidR="00000000" w:rsidRDefault="0003559D">
      <w:pPr>
        <w:pStyle w:val="a0"/>
        <w:rPr>
          <w:rFonts w:hint="cs"/>
          <w:rtl/>
        </w:rPr>
      </w:pPr>
    </w:p>
    <w:p w14:paraId="476CCF92" w14:textId="77777777" w:rsidR="00000000" w:rsidRDefault="0003559D">
      <w:pPr>
        <w:pStyle w:val="a0"/>
        <w:rPr>
          <w:rFonts w:hint="cs"/>
          <w:rtl/>
        </w:rPr>
      </w:pPr>
      <w:r>
        <w:rPr>
          <w:rFonts w:hint="cs"/>
          <w:rtl/>
        </w:rPr>
        <w:t>שחבר הכנסת אופיר פינס-פז יעלה לפה וימשיך לנבוח שהחרדים מקבלים יותר.</w:t>
      </w:r>
    </w:p>
    <w:p w14:paraId="3463FD77" w14:textId="77777777" w:rsidR="00000000" w:rsidRDefault="0003559D">
      <w:pPr>
        <w:pStyle w:val="a0"/>
        <w:rPr>
          <w:rFonts w:hint="cs"/>
          <w:rtl/>
        </w:rPr>
      </w:pPr>
    </w:p>
    <w:p w14:paraId="7AFF8782" w14:textId="77777777" w:rsidR="00000000" w:rsidRDefault="0003559D">
      <w:pPr>
        <w:pStyle w:val="af1"/>
        <w:rPr>
          <w:rtl/>
        </w:rPr>
      </w:pPr>
      <w:r>
        <w:rPr>
          <w:rtl/>
        </w:rPr>
        <w:t>היו"ר ראובן ריבלין:</w:t>
      </w:r>
    </w:p>
    <w:p w14:paraId="37FE78CB" w14:textId="77777777" w:rsidR="00000000" w:rsidRDefault="0003559D">
      <w:pPr>
        <w:pStyle w:val="a0"/>
        <w:rPr>
          <w:rtl/>
        </w:rPr>
      </w:pPr>
    </w:p>
    <w:p w14:paraId="386CD33F" w14:textId="77777777" w:rsidR="00000000" w:rsidRDefault="0003559D">
      <w:pPr>
        <w:pStyle w:val="a0"/>
        <w:rPr>
          <w:rFonts w:hint="cs"/>
          <w:rtl/>
        </w:rPr>
      </w:pPr>
      <w:r>
        <w:rPr>
          <w:rFonts w:hint="cs"/>
          <w:rtl/>
        </w:rPr>
        <w:t xml:space="preserve">לא לומר דברים כאלה. חבר הכנסת גפני, אדוני גם נרשם לאחר המועד וגם מקבל זכות דיבור וגוזל מחבריו דברים חשובים שהם אמרו בעצמם. זה כאילו אתה המצאת כרגע. הטענות נשמעו </w:t>
      </w:r>
      <w:r>
        <w:rPr>
          <w:rFonts w:hint="cs"/>
          <w:rtl/>
        </w:rPr>
        <w:t xml:space="preserve">אחת לאחת. </w:t>
      </w:r>
    </w:p>
    <w:p w14:paraId="41F0E703" w14:textId="77777777" w:rsidR="00000000" w:rsidRDefault="0003559D">
      <w:pPr>
        <w:pStyle w:val="a0"/>
        <w:rPr>
          <w:rFonts w:hint="cs"/>
          <w:rtl/>
        </w:rPr>
      </w:pPr>
    </w:p>
    <w:p w14:paraId="51DB30BC" w14:textId="77777777" w:rsidR="00000000" w:rsidRDefault="0003559D">
      <w:pPr>
        <w:pStyle w:val="a0"/>
        <w:rPr>
          <w:rFonts w:hint="cs"/>
          <w:rtl/>
        </w:rPr>
      </w:pPr>
      <w:r>
        <w:rPr>
          <w:rFonts w:hint="cs"/>
          <w:rtl/>
        </w:rPr>
        <w:t>רבותי חברי הכנסת, נא לשבת כי אנחנו עוברים להצבעה. חבר הכנסת הנדל הגיש לי בקשה שיוצרת בעיה חוקתית כאן.</w:t>
      </w:r>
    </w:p>
    <w:p w14:paraId="60E9838C" w14:textId="77777777" w:rsidR="00000000" w:rsidRDefault="0003559D">
      <w:pPr>
        <w:pStyle w:val="a0"/>
        <w:rPr>
          <w:rFonts w:hint="cs"/>
          <w:rtl/>
        </w:rPr>
      </w:pPr>
    </w:p>
    <w:p w14:paraId="7968773C" w14:textId="77777777" w:rsidR="00000000" w:rsidRDefault="0003559D">
      <w:pPr>
        <w:pStyle w:val="af0"/>
        <w:rPr>
          <w:rtl/>
        </w:rPr>
      </w:pPr>
      <w:r>
        <w:rPr>
          <w:rFonts w:hint="eastAsia"/>
          <w:rtl/>
        </w:rPr>
        <w:t>גדעון</w:t>
      </w:r>
      <w:r>
        <w:rPr>
          <w:rtl/>
        </w:rPr>
        <w:t xml:space="preserve"> סער (הליכוד):</w:t>
      </w:r>
    </w:p>
    <w:p w14:paraId="37B32FC9" w14:textId="77777777" w:rsidR="00000000" w:rsidRDefault="0003559D">
      <w:pPr>
        <w:pStyle w:val="a0"/>
        <w:rPr>
          <w:rFonts w:hint="cs"/>
          <w:rtl/>
        </w:rPr>
      </w:pPr>
    </w:p>
    <w:p w14:paraId="703CF694" w14:textId="77777777" w:rsidR="00000000" w:rsidRDefault="0003559D">
      <w:pPr>
        <w:pStyle w:val="a0"/>
        <w:rPr>
          <w:rFonts w:hint="cs"/>
          <w:rtl/>
        </w:rPr>
      </w:pPr>
      <w:r>
        <w:rPr>
          <w:rFonts w:hint="cs"/>
          <w:rtl/>
        </w:rPr>
        <w:t>בעניין הבא.</w:t>
      </w:r>
    </w:p>
    <w:p w14:paraId="6DCC6D52" w14:textId="77777777" w:rsidR="00000000" w:rsidRDefault="0003559D">
      <w:pPr>
        <w:pStyle w:val="a0"/>
        <w:rPr>
          <w:rFonts w:hint="cs"/>
          <w:rtl/>
        </w:rPr>
      </w:pPr>
    </w:p>
    <w:p w14:paraId="568ACFCF" w14:textId="77777777" w:rsidR="00000000" w:rsidRDefault="0003559D">
      <w:pPr>
        <w:pStyle w:val="af1"/>
        <w:rPr>
          <w:rtl/>
        </w:rPr>
      </w:pPr>
    </w:p>
    <w:p w14:paraId="26531D21" w14:textId="77777777" w:rsidR="00000000" w:rsidRDefault="0003559D">
      <w:pPr>
        <w:pStyle w:val="af1"/>
        <w:rPr>
          <w:rFonts w:hint="cs"/>
          <w:rtl/>
        </w:rPr>
      </w:pPr>
      <w:r>
        <w:rPr>
          <w:rtl/>
        </w:rPr>
        <w:t>היו"ר ראובן ריבלין:</w:t>
      </w:r>
    </w:p>
    <w:p w14:paraId="5D91482A" w14:textId="77777777" w:rsidR="00000000" w:rsidRDefault="0003559D">
      <w:pPr>
        <w:pStyle w:val="a0"/>
        <w:rPr>
          <w:rFonts w:hint="cs"/>
          <w:rtl/>
        </w:rPr>
      </w:pPr>
    </w:p>
    <w:p w14:paraId="298A508C" w14:textId="77777777" w:rsidR="00000000" w:rsidRDefault="0003559D">
      <w:pPr>
        <w:pStyle w:val="a0"/>
        <w:rPr>
          <w:rFonts w:hint="cs"/>
          <w:rtl/>
        </w:rPr>
      </w:pPr>
      <w:r>
        <w:rPr>
          <w:rFonts w:hint="cs"/>
          <w:rtl/>
        </w:rPr>
        <w:t>הבנתי. זה בעניין הבא. בסדר, גם שם יש בעיה.</w:t>
      </w:r>
    </w:p>
    <w:p w14:paraId="3A40C3CE" w14:textId="77777777" w:rsidR="00000000" w:rsidRDefault="0003559D">
      <w:pPr>
        <w:pStyle w:val="a0"/>
        <w:rPr>
          <w:rFonts w:hint="cs"/>
          <w:rtl/>
        </w:rPr>
      </w:pPr>
    </w:p>
    <w:p w14:paraId="61A49179" w14:textId="77777777" w:rsidR="00000000" w:rsidRDefault="0003559D">
      <w:pPr>
        <w:pStyle w:val="a0"/>
        <w:rPr>
          <w:rtl/>
        </w:rPr>
      </w:pPr>
      <w:r>
        <w:rPr>
          <w:rFonts w:hint="cs"/>
          <w:rtl/>
        </w:rPr>
        <w:t xml:space="preserve">רבותי חברי הכנסת, נא לשבת, שכן מייד בתום </w:t>
      </w:r>
      <w:r>
        <w:rPr>
          <w:rFonts w:hint="cs"/>
          <w:rtl/>
        </w:rPr>
        <w:t>דבריה של גברתי שרת החינוך נעבור להצבעה. שרת החינוך, בבקשה.</w:t>
      </w:r>
    </w:p>
    <w:p w14:paraId="016DAE6B" w14:textId="77777777" w:rsidR="00000000" w:rsidRDefault="0003559D">
      <w:pPr>
        <w:pStyle w:val="a"/>
        <w:rPr>
          <w:rFonts w:hint="cs"/>
          <w:rtl/>
        </w:rPr>
      </w:pPr>
    </w:p>
    <w:p w14:paraId="67C90214" w14:textId="77777777" w:rsidR="00000000" w:rsidRDefault="0003559D">
      <w:pPr>
        <w:pStyle w:val="a"/>
        <w:rPr>
          <w:rtl/>
        </w:rPr>
      </w:pPr>
      <w:bookmarkStart w:id="198" w:name="FS000000470T31_08_2004_14_46_18"/>
      <w:bookmarkStart w:id="199" w:name="_Toc90824994"/>
      <w:bookmarkEnd w:id="198"/>
      <w:r>
        <w:rPr>
          <w:rtl/>
        </w:rPr>
        <w:t>שרת החינוך, התרבות והספורט לימור לבנת:</w:t>
      </w:r>
      <w:bookmarkEnd w:id="199"/>
    </w:p>
    <w:p w14:paraId="2561B6D9" w14:textId="77777777" w:rsidR="00000000" w:rsidRDefault="0003559D">
      <w:pPr>
        <w:pStyle w:val="a0"/>
        <w:rPr>
          <w:rFonts w:hint="cs"/>
          <w:rtl/>
        </w:rPr>
      </w:pPr>
    </w:p>
    <w:p w14:paraId="30B07242" w14:textId="77777777" w:rsidR="00000000" w:rsidRDefault="0003559D">
      <w:pPr>
        <w:pStyle w:val="a0"/>
        <w:rPr>
          <w:rFonts w:hint="cs"/>
          <w:rtl/>
        </w:rPr>
      </w:pPr>
      <w:r>
        <w:rPr>
          <w:rFonts w:hint="cs"/>
          <w:rtl/>
        </w:rPr>
        <w:t>אדוני היושב-ראש, חברי הכנסת, אני מבקשת להתייחס לכמה נקודות ואולי גם חששות שהעלו כאן חלק מחברי הכנסת, ואני רוצה להבהיר כאן כמה נקודות שהן חשובות ביותר, להערכ</w:t>
      </w:r>
      <w:r>
        <w:rPr>
          <w:rFonts w:hint="cs"/>
          <w:rtl/>
        </w:rPr>
        <w:t>תי, לצורך החלטתם החופשית של חברי הכנסת, שאין לי ספק שיחליטו באופן חופשי לאחר שהם שמעו את הדיון כאן וישמעו גם את דברי.</w:t>
      </w:r>
    </w:p>
    <w:p w14:paraId="7C1C1621" w14:textId="77777777" w:rsidR="00000000" w:rsidRDefault="0003559D">
      <w:pPr>
        <w:pStyle w:val="a0"/>
        <w:rPr>
          <w:rFonts w:hint="cs"/>
          <w:rtl/>
        </w:rPr>
      </w:pPr>
      <w:r>
        <w:rPr>
          <w:rFonts w:hint="cs"/>
          <w:rtl/>
        </w:rPr>
        <w:tab/>
      </w:r>
    </w:p>
    <w:p w14:paraId="5C89ED1E" w14:textId="77777777" w:rsidR="00000000" w:rsidRDefault="0003559D">
      <w:pPr>
        <w:pStyle w:val="a0"/>
        <w:rPr>
          <w:rFonts w:hint="cs"/>
          <w:rtl/>
        </w:rPr>
      </w:pPr>
      <w:r>
        <w:rPr>
          <w:rFonts w:hint="cs"/>
          <w:rtl/>
        </w:rPr>
        <w:t xml:space="preserve">ראשית, לא מדובר כאן בהחלטה על קיצור שבוע הלימודים, החלטה שהתקבלה בשבוע שעבר בוועדת החינוך של הכנסת, ובכל מקרה תוחל בפועל רק בשנת הלימוד </w:t>
      </w:r>
      <w:r>
        <w:rPr>
          <w:rFonts w:hint="cs"/>
          <w:rtl/>
        </w:rPr>
        <w:t>התשס"ו, ובד בבד עם החלת יום חינוך ארוך באותם מוסדות. אני מבהירה זאת.</w:t>
      </w:r>
    </w:p>
    <w:p w14:paraId="325A7EED" w14:textId="77777777" w:rsidR="00000000" w:rsidRDefault="0003559D">
      <w:pPr>
        <w:pStyle w:val="a0"/>
        <w:rPr>
          <w:rFonts w:hint="cs"/>
          <w:rtl/>
        </w:rPr>
      </w:pPr>
    </w:p>
    <w:p w14:paraId="54C41A92" w14:textId="77777777" w:rsidR="00000000" w:rsidRDefault="0003559D">
      <w:pPr>
        <w:pStyle w:val="a0"/>
        <w:rPr>
          <w:rFonts w:hint="cs"/>
          <w:rtl/>
        </w:rPr>
      </w:pPr>
      <w:r>
        <w:rPr>
          <w:rFonts w:hint="cs"/>
          <w:rtl/>
        </w:rPr>
        <w:t>חבר הכנסת דוד לוי, מאוד הייתי מודה לך אם תוכל להאזין לי. ברשותך, אחזור על המשפט שאמרתי. אמרתי שלא מדובר כאן בקיצור שבוע הלימודים. ההחלטה על קיצור שבוע הלימודים התקבלה בוועדת החינוך בשבוע</w:t>
      </w:r>
      <w:r>
        <w:rPr>
          <w:rFonts w:hint="cs"/>
          <w:rtl/>
        </w:rPr>
        <w:t xml:space="preserve"> שעבר, והיא תיושם בכל מקרה רק מתחילת שנת הלימודים הבאה, דהיינו התשס"ו, ורק בד בבד עם הארכת יום הלימודים - רק באותם מקומות שהוארך בהם יום הלימודים.</w:t>
      </w:r>
    </w:p>
    <w:p w14:paraId="023C3007" w14:textId="77777777" w:rsidR="00000000" w:rsidRDefault="0003559D">
      <w:pPr>
        <w:pStyle w:val="a0"/>
        <w:rPr>
          <w:rFonts w:hint="cs"/>
          <w:rtl/>
        </w:rPr>
      </w:pPr>
    </w:p>
    <w:p w14:paraId="5A0B3FFA" w14:textId="77777777" w:rsidR="00000000" w:rsidRDefault="0003559D">
      <w:pPr>
        <w:pStyle w:val="af1"/>
        <w:rPr>
          <w:rtl/>
        </w:rPr>
      </w:pPr>
      <w:r>
        <w:rPr>
          <w:rFonts w:hint="eastAsia"/>
          <w:rtl/>
        </w:rPr>
        <w:t>היו</w:t>
      </w:r>
      <w:r>
        <w:rPr>
          <w:rtl/>
        </w:rPr>
        <w:t>"ר ראובן ריבלין:</w:t>
      </w:r>
    </w:p>
    <w:p w14:paraId="7CA245F1" w14:textId="77777777" w:rsidR="00000000" w:rsidRDefault="0003559D">
      <w:pPr>
        <w:pStyle w:val="a0"/>
        <w:rPr>
          <w:rFonts w:hint="cs"/>
          <w:rtl/>
        </w:rPr>
      </w:pPr>
    </w:p>
    <w:p w14:paraId="78622383" w14:textId="77777777" w:rsidR="00000000" w:rsidRDefault="0003559D">
      <w:pPr>
        <w:pStyle w:val="a0"/>
        <w:rPr>
          <w:rFonts w:hint="cs"/>
          <w:rtl/>
        </w:rPr>
      </w:pPr>
      <w:r>
        <w:rPr>
          <w:rFonts w:hint="cs"/>
          <w:rtl/>
        </w:rPr>
        <w:t>אלה שני תנאים מצטברים.</w:t>
      </w:r>
    </w:p>
    <w:p w14:paraId="67F94742" w14:textId="77777777" w:rsidR="00000000" w:rsidRDefault="0003559D">
      <w:pPr>
        <w:pStyle w:val="a0"/>
        <w:rPr>
          <w:rFonts w:hint="cs"/>
          <w:rtl/>
        </w:rPr>
      </w:pPr>
    </w:p>
    <w:p w14:paraId="612F93C1" w14:textId="77777777" w:rsidR="00000000" w:rsidRDefault="0003559D">
      <w:pPr>
        <w:pStyle w:val="-"/>
        <w:rPr>
          <w:rtl/>
        </w:rPr>
      </w:pPr>
      <w:bookmarkStart w:id="200" w:name="FS000000470T31_08_2004_14_46_29C"/>
      <w:bookmarkEnd w:id="200"/>
      <w:r>
        <w:rPr>
          <w:rFonts w:hint="eastAsia"/>
          <w:rtl/>
        </w:rPr>
        <w:t>שרת</w:t>
      </w:r>
      <w:r>
        <w:rPr>
          <w:rtl/>
        </w:rPr>
        <w:t xml:space="preserve"> החינוך, התרבות והספורט לימור לבנת:</w:t>
      </w:r>
    </w:p>
    <w:p w14:paraId="794438B6" w14:textId="77777777" w:rsidR="00000000" w:rsidRDefault="0003559D">
      <w:pPr>
        <w:pStyle w:val="a0"/>
        <w:rPr>
          <w:rFonts w:hint="cs"/>
          <w:rtl/>
        </w:rPr>
      </w:pPr>
    </w:p>
    <w:p w14:paraId="4940AA02" w14:textId="77777777" w:rsidR="00000000" w:rsidRDefault="0003559D">
      <w:pPr>
        <w:pStyle w:val="a0"/>
        <w:rPr>
          <w:rFonts w:hint="cs"/>
          <w:rtl/>
        </w:rPr>
      </w:pPr>
      <w:r>
        <w:rPr>
          <w:rFonts w:hint="cs"/>
          <w:rtl/>
        </w:rPr>
        <w:t xml:space="preserve"> כן, אני רוצה להבהיר את</w:t>
      </w:r>
      <w:r>
        <w:rPr>
          <w:rFonts w:hint="cs"/>
          <w:rtl/>
        </w:rPr>
        <w:t xml:space="preserve"> הנקודה הזאת.</w:t>
      </w:r>
    </w:p>
    <w:p w14:paraId="50C6ED5C" w14:textId="77777777" w:rsidR="00000000" w:rsidRDefault="0003559D">
      <w:pPr>
        <w:pStyle w:val="a0"/>
        <w:rPr>
          <w:rFonts w:hint="cs"/>
          <w:rtl/>
        </w:rPr>
      </w:pPr>
    </w:p>
    <w:p w14:paraId="7A8CCC11" w14:textId="77777777" w:rsidR="00000000" w:rsidRDefault="0003559D">
      <w:pPr>
        <w:pStyle w:val="a0"/>
        <w:rPr>
          <w:rFonts w:hint="cs"/>
          <w:rtl/>
        </w:rPr>
      </w:pPr>
      <w:r>
        <w:rPr>
          <w:rFonts w:hint="cs"/>
          <w:rtl/>
        </w:rPr>
        <w:t>עוד אני רוצה להבהיר, שהצעת התיקון לחוק שאני מביאה כאן עכשיו לא באה להפחית מאותם מוסדות שמקבלים היום יום חינוך ארוך. אף אחד מהם לא יצא החוצה. מדובר כאן במתן שיקול דעת לשר בהמשך לאותו חוק שעד היום לא יושם במלואו - במשך שבע שנים.</w:t>
      </w:r>
    </w:p>
    <w:p w14:paraId="067DACBA" w14:textId="77777777" w:rsidR="00000000" w:rsidRDefault="0003559D">
      <w:pPr>
        <w:pStyle w:val="a0"/>
        <w:rPr>
          <w:rFonts w:hint="cs"/>
          <w:rtl/>
        </w:rPr>
      </w:pPr>
    </w:p>
    <w:p w14:paraId="1E581B7D" w14:textId="77777777" w:rsidR="00000000" w:rsidRDefault="0003559D">
      <w:pPr>
        <w:pStyle w:val="a0"/>
        <w:rPr>
          <w:rFonts w:hint="cs"/>
          <w:rtl/>
        </w:rPr>
      </w:pPr>
      <w:r>
        <w:rPr>
          <w:rFonts w:hint="cs"/>
          <w:rtl/>
        </w:rPr>
        <w:t>לכן, אדוני הי</w:t>
      </w:r>
      <w:r>
        <w:rPr>
          <w:rFonts w:hint="cs"/>
          <w:rtl/>
        </w:rPr>
        <w:t xml:space="preserve">ושב-ראש, היה חשוב לי להבהיר את הנקודות הללו. </w:t>
      </w:r>
    </w:p>
    <w:p w14:paraId="35233B90" w14:textId="77777777" w:rsidR="00000000" w:rsidRDefault="0003559D">
      <w:pPr>
        <w:pStyle w:val="a0"/>
        <w:rPr>
          <w:rFonts w:hint="cs"/>
          <w:rtl/>
        </w:rPr>
      </w:pPr>
    </w:p>
    <w:p w14:paraId="23B0E326" w14:textId="77777777" w:rsidR="00000000" w:rsidRDefault="0003559D">
      <w:pPr>
        <w:pStyle w:val="a0"/>
        <w:rPr>
          <w:rFonts w:hint="cs"/>
          <w:rtl/>
        </w:rPr>
      </w:pPr>
      <w:r>
        <w:rPr>
          <w:rFonts w:hint="cs"/>
          <w:rtl/>
        </w:rPr>
        <w:t xml:space="preserve">יש כאן עוד דברים רבים, אבל אתייחס רק עוד לנקודה אחת שעלתה כאן. היא עלתה כאן, וגם הפנתה את תשומת לבי יושבת-ראש ועדת החינוך של הכנסת, חברת הכנסת מלי פולישוק-בלוך, לכך שמופיע כאן, בנוסח התיקון לחוק, שההחלטה לגבי </w:t>
      </w:r>
      <w:r>
        <w:rPr>
          <w:rFonts w:hint="cs"/>
          <w:rtl/>
        </w:rPr>
        <w:t xml:space="preserve">היישובים או השכונות תתקבל בהסכמת שר האוצר ובאישור ועדת החינוך של הכנסת. </w:t>
      </w:r>
      <w:bookmarkStart w:id="201" w:name="FS000000526T31_08_2004_14_43_33C"/>
      <w:bookmarkStart w:id="202" w:name="FS000000526T31_08_2004_14_32_47C"/>
      <w:bookmarkEnd w:id="201"/>
      <w:bookmarkEnd w:id="202"/>
      <w:r>
        <w:rPr>
          <w:rFonts w:hint="cs"/>
          <w:rtl/>
        </w:rPr>
        <w:t xml:space="preserve">אני רוצה להבהיר ששוחחתי עם שר האוצר, ועל דעתו ועל דעתי התוספת הזאת תרד ולא תהיה קיימת בחוק. </w:t>
      </w:r>
    </w:p>
    <w:p w14:paraId="5406E87E" w14:textId="77777777" w:rsidR="00000000" w:rsidRDefault="0003559D">
      <w:pPr>
        <w:pStyle w:val="a0"/>
        <w:rPr>
          <w:rFonts w:hint="cs"/>
          <w:rtl/>
        </w:rPr>
      </w:pPr>
    </w:p>
    <w:p w14:paraId="281212C0" w14:textId="77777777" w:rsidR="00000000" w:rsidRDefault="0003559D">
      <w:pPr>
        <w:pStyle w:val="af0"/>
        <w:rPr>
          <w:rtl/>
        </w:rPr>
      </w:pPr>
      <w:r>
        <w:rPr>
          <w:rFonts w:hint="eastAsia"/>
          <w:rtl/>
        </w:rPr>
        <w:t>יצחק</w:t>
      </w:r>
      <w:r>
        <w:rPr>
          <w:rtl/>
        </w:rPr>
        <w:t xml:space="preserve"> הרצוג (העבודה-מימד):</w:t>
      </w:r>
    </w:p>
    <w:p w14:paraId="58661595" w14:textId="77777777" w:rsidR="00000000" w:rsidRDefault="0003559D">
      <w:pPr>
        <w:pStyle w:val="a0"/>
        <w:rPr>
          <w:rFonts w:hint="cs"/>
          <w:rtl/>
        </w:rPr>
      </w:pPr>
    </w:p>
    <w:p w14:paraId="5F56DA0E" w14:textId="77777777" w:rsidR="00000000" w:rsidRDefault="0003559D">
      <w:pPr>
        <w:pStyle w:val="a0"/>
        <w:rPr>
          <w:rFonts w:hint="cs"/>
          <w:rtl/>
        </w:rPr>
      </w:pPr>
      <w:r>
        <w:rPr>
          <w:rFonts w:hint="cs"/>
          <w:rtl/>
        </w:rPr>
        <w:t xml:space="preserve">למה? </w:t>
      </w:r>
    </w:p>
    <w:p w14:paraId="21F83EA1" w14:textId="77777777" w:rsidR="00000000" w:rsidRDefault="0003559D">
      <w:pPr>
        <w:pStyle w:val="a0"/>
        <w:rPr>
          <w:rFonts w:hint="cs"/>
          <w:rtl/>
        </w:rPr>
      </w:pPr>
    </w:p>
    <w:p w14:paraId="4B875D69" w14:textId="77777777" w:rsidR="00000000" w:rsidRDefault="0003559D">
      <w:pPr>
        <w:pStyle w:val="-"/>
        <w:rPr>
          <w:rtl/>
        </w:rPr>
      </w:pPr>
      <w:bookmarkStart w:id="203" w:name="FS000000470T31_08_2004_14_27_39"/>
      <w:bookmarkStart w:id="204" w:name="FS000000470T31_08_2004_14_27_42C"/>
      <w:bookmarkEnd w:id="203"/>
      <w:bookmarkEnd w:id="204"/>
      <w:r>
        <w:rPr>
          <w:rtl/>
        </w:rPr>
        <w:t>שרת החינוך, התרבות והספורט לימור לבנת:</w:t>
      </w:r>
    </w:p>
    <w:p w14:paraId="23176475" w14:textId="77777777" w:rsidR="00000000" w:rsidRDefault="0003559D">
      <w:pPr>
        <w:pStyle w:val="a0"/>
        <w:rPr>
          <w:rtl/>
        </w:rPr>
      </w:pPr>
    </w:p>
    <w:p w14:paraId="537591C7" w14:textId="77777777" w:rsidR="00000000" w:rsidRDefault="0003559D">
      <w:pPr>
        <w:pStyle w:val="a0"/>
        <w:rPr>
          <w:rFonts w:hint="cs"/>
          <w:rtl/>
        </w:rPr>
      </w:pPr>
      <w:r>
        <w:rPr>
          <w:rFonts w:hint="cs"/>
          <w:rtl/>
        </w:rPr>
        <w:t xml:space="preserve">אני רוצה להבהיר </w:t>
      </w:r>
      <w:r>
        <w:rPr>
          <w:rFonts w:hint="cs"/>
          <w:rtl/>
        </w:rPr>
        <w:t>עוד נקודה אחת. בדיון שהתקיים בוועדת החינוך של הכנסת - כל הקריטריונים לקביעת היישובים יתקבלו באישור ועדת החינוך של הכנסת, ובישיבה שתהיה אנחנו גם נפרט כמובן את הדברים, על מנת שלא יהיה כאן חשש כזה או אחר שאין לו בסיס, כדי למנוע חשש כזה או אחר בעניין קביעת היי</w:t>
      </w:r>
      <w:r>
        <w:rPr>
          <w:rFonts w:hint="cs"/>
          <w:rtl/>
        </w:rPr>
        <w:t xml:space="preserve">שובים. </w:t>
      </w:r>
    </w:p>
    <w:p w14:paraId="60665EC0" w14:textId="77777777" w:rsidR="00000000" w:rsidRDefault="0003559D">
      <w:pPr>
        <w:pStyle w:val="a0"/>
        <w:rPr>
          <w:rFonts w:hint="cs"/>
          <w:rtl/>
        </w:rPr>
      </w:pPr>
    </w:p>
    <w:p w14:paraId="524DD553" w14:textId="77777777" w:rsidR="00000000" w:rsidRDefault="0003559D">
      <w:pPr>
        <w:pStyle w:val="a0"/>
        <w:rPr>
          <w:rFonts w:hint="cs"/>
          <w:rtl/>
        </w:rPr>
      </w:pPr>
      <w:r>
        <w:rPr>
          <w:rFonts w:hint="cs"/>
          <w:rtl/>
        </w:rPr>
        <w:t>שמעתי כאן עוד הרבה מאוד דברים, הרבה מאוד דברים שאין להם שום קשר למציאות, דברי הבל ברובם. אבל, אדוני היושב-ראש, אני רוצה לומר רק משפט אחד שלא נוגע כלל לחוק הזה: השבתת החינוך המיוחד על-ידי ההסתדרות הכללית מחר, זאת ממש החלטה שמעולם לא היתה. היתה הקפד</w:t>
      </w:r>
      <w:r>
        <w:rPr>
          <w:rFonts w:hint="cs"/>
          <w:rtl/>
        </w:rPr>
        <w:t xml:space="preserve">ה לאורך כל השנים שלא לפגוע בחינוך המיוחד. גם הסיפור כאילו קיצצנו 13% בשכרם של העובדים אינו נכון. קוצצו 13% מהשלטון המקומי, מהרשויות, ואין זה אומר קיצוץ של 13% בשכר, בשום פנים ואופן. רוב הרשויות עובדות עם קבלנים פרטיים שייעלו, שלא יקצצו בשכר. </w:t>
      </w:r>
    </w:p>
    <w:p w14:paraId="0EFDA85F" w14:textId="77777777" w:rsidR="00000000" w:rsidRDefault="0003559D">
      <w:pPr>
        <w:pStyle w:val="a0"/>
        <w:rPr>
          <w:rFonts w:hint="cs"/>
          <w:rtl/>
        </w:rPr>
      </w:pPr>
    </w:p>
    <w:p w14:paraId="34310879" w14:textId="77777777" w:rsidR="00000000" w:rsidRDefault="0003559D">
      <w:pPr>
        <w:pStyle w:val="a0"/>
        <w:rPr>
          <w:rFonts w:hint="cs"/>
          <w:rtl/>
        </w:rPr>
      </w:pPr>
      <w:r>
        <w:rPr>
          <w:rFonts w:hint="cs"/>
          <w:rtl/>
        </w:rPr>
        <w:t>אני קוראת לך</w:t>
      </w:r>
      <w:r>
        <w:rPr>
          <w:rFonts w:hint="cs"/>
          <w:rtl/>
        </w:rPr>
        <w:t>, אדוני יושב-ראש ההסתדרות, חבר הכנסת עמיר פרץ, אפשר להתווכח על כל דבר, אפשר לריב על כל דבר, אפשר לדון על כל דבר, אל תשביתו את החינוך המיוחד. זאת קריאתי וזאת פנייתי, ויש זמן עוד להחליט אחרת, כי זה יקר לכולנו; אני בטוחה שלכם לא פחות מאשר לי. אני פונה אליכם ש</w:t>
      </w:r>
      <w:r>
        <w:rPr>
          <w:rFonts w:hint="cs"/>
          <w:rtl/>
        </w:rPr>
        <w:t xml:space="preserve">תתקנו את ההחלטה הזאת. כל דבר ראוי לוויכוח או לדיבור או לדיון, אבל לא על גב הילדים האלה. </w:t>
      </w:r>
    </w:p>
    <w:p w14:paraId="581EDA21" w14:textId="77777777" w:rsidR="00000000" w:rsidRDefault="0003559D">
      <w:pPr>
        <w:pStyle w:val="a0"/>
        <w:rPr>
          <w:rFonts w:hint="cs"/>
          <w:rtl/>
        </w:rPr>
      </w:pPr>
    </w:p>
    <w:p w14:paraId="32A30B77" w14:textId="77777777" w:rsidR="00000000" w:rsidRDefault="0003559D">
      <w:pPr>
        <w:pStyle w:val="a0"/>
        <w:rPr>
          <w:rFonts w:hint="cs"/>
          <w:rtl/>
        </w:rPr>
      </w:pPr>
      <w:r>
        <w:rPr>
          <w:rFonts w:hint="cs"/>
          <w:rtl/>
        </w:rPr>
        <w:t xml:space="preserve">אני מבקשת להצביע, אדוני היושב-ראש. תודה רבה. </w:t>
      </w:r>
    </w:p>
    <w:p w14:paraId="33FBA827" w14:textId="77777777" w:rsidR="00000000" w:rsidRDefault="0003559D">
      <w:pPr>
        <w:pStyle w:val="a0"/>
        <w:rPr>
          <w:rFonts w:hint="cs"/>
          <w:rtl/>
        </w:rPr>
      </w:pPr>
    </w:p>
    <w:p w14:paraId="586EA46D" w14:textId="77777777" w:rsidR="00000000" w:rsidRDefault="0003559D">
      <w:pPr>
        <w:pStyle w:val="af1"/>
        <w:rPr>
          <w:rFonts w:hint="cs"/>
          <w:rtl/>
        </w:rPr>
      </w:pPr>
      <w:r>
        <w:rPr>
          <w:rtl/>
        </w:rPr>
        <w:t>היו"ר</w:t>
      </w:r>
      <w:r>
        <w:rPr>
          <w:rFonts w:hint="cs"/>
          <w:rtl/>
        </w:rPr>
        <w:t xml:space="preserve"> ראובן ריבלין:</w:t>
      </w:r>
    </w:p>
    <w:p w14:paraId="27A6D5A5" w14:textId="77777777" w:rsidR="00000000" w:rsidRDefault="0003559D">
      <w:pPr>
        <w:pStyle w:val="a0"/>
        <w:rPr>
          <w:rFonts w:hint="cs"/>
          <w:rtl/>
        </w:rPr>
      </w:pPr>
    </w:p>
    <w:p w14:paraId="465EF1EF" w14:textId="77777777" w:rsidR="00000000" w:rsidRDefault="0003559D">
      <w:pPr>
        <w:pStyle w:val="a0"/>
        <w:rPr>
          <w:rFonts w:hint="cs"/>
          <w:rtl/>
        </w:rPr>
      </w:pPr>
      <w:r>
        <w:rPr>
          <w:rFonts w:hint="cs"/>
          <w:rtl/>
        </w:rPr>
        <w:t>תודה רבה. באמת בעניין החינוך המיוחד צריכים לבוא בדברים גם על ההפחתה של ה-13%. אני בהחלט קורא כאן ל</w:t>
      </w:r>
      <w:r>
        <w:rPr>
          <w:rFonts w:hint="cs"/>
          <w:rtl/>
        </w:rPr>
        <w:t xml:space="preserve">שני הצדדים לעשות כל מאמץ, שאותם חסרי ישע לא יהיו קורבן למאבקים במשק. אני חושב שכולנו מאוחדים בכך, ורצוי שנפעל בעניין זה, ויפה שעה אחת קודם. </w:t>
      </w:r>
    </w:p>
    <w:p w14:paraId="4374333E" w14:textId="77777777" w:rsidR="00000000" w:rsidRDefault="0003559D">
      <w:pPr>
        <w:pStyle w:val="a0"/>
        <w:rPr>
          <w:rFonts w:hint="cs"/>
          <w:rtl/>
        </w:rPr>
      </w:pPr>
    </w:p>
    <w:p w14:paraId="5BDEAE0F" w14:textId="77777777" w:rsidR="00000000" w:rsidRDefault="0003559D">
      <w:pPr>
        <w:pStyle w:val="a0"/>
        <w:rPr>
          <w:rFonts w:hint="cs"/>
          <w:rtl/>
        </w:rPr>
      </w:pPr>
      <w:r>
        <w:rPr>
          <w:rFonts w:hint="cs"/>
          <w:rtl/>
        </w:rPr>
        <w:t xml:space="preserve">השרים, נא לשבת. חברי האופוזיציה המיועדים לשרים, נא לשבת. חבר הכנסת דני יתום. </w:t>
      </w:r>
    </w:p>
    <w:p w14:paraId="08C85BCE" w14:textId="77777777" w:rsidR="00000000" w:rsidRDefault="0003559D">
      <w:pPr>
        <w:pStyle w:val="a0"/>
        <w:rPr>
          <w:rFonts w:hint="cs"/>
          <w:rtl/>
        </w:rPr>
      </w:pPr>
    </w:p>
    <w:p w14:paraId="0976A5F6" w14:textId="77777777" w:rsidR="00000000" w:rsidRDefault="0003559D">
      <w:pPr>
        <w:pStyle w:val="af0"/>
        <w:rPr>
          <w:rtl/>
        </w:rPr>
      </w:pPr>
      <w:r>
        <w:rPr>
          <w:rFonts w:hint="eastAsia"/>
          <w:rtl/>
        </w:rPr>
        <w:t>דני</w:t>
      </w:r>
      <w:r>
        <w:rPr>
          <w:rtl/>
        </w:rPr>
        <w:t xml:space="preserve"> יתום (העבודה-מימד):</w:t>
      </w:r>
    </w:p>
    <w:p w14:paraId="27C983B8" w14:textId="77777777" w:rsidR="00000000" w:rsidRDefault="0003559D">
      <w:pPr>
        <w:pStyle w:val="a0"/>
        <w:rPr>
          <w:rFonts w:hint="cs"/>
          <w:rtl/>
        </w:rPr>
      </w:pPr>
    </w:p>
    <w:p w14:paraId="78CEE9E8" w14:textId="77777777" w:rsidR="00000000" w:rsidRDefault="0003559D">
      <w:pPr>
        <w:pStyle w:val="a0"/>
        <w:rPr>
          <w:rFonts w:hint="cs"/>
          <w:rtl/>
        </w:rPr>
      </w:pPr>
      <w:r>
        <w:rPr>
          <w:rFonts w:hint="cs"/>
          <w:rtl/>
        </w:rPr>
        <w:t>אני לא מיו</w:t>
      </w:r>
      <w:r>
        <w:rPr>
          <w:rFonts w:hint="cs"/>
          <w:rtl/>
        </w:rPr>
        <w:t xml:space="preserve">עד. </w:t>
      </w:r>
    </w:p>
    <w:p w14:paraId="34F04EBC" w14:textId="77777777" w:rsidR="00000000" w:rsidRDefault="0003559D">
      <w:pPr>
        <w:pStyle w:val="a0"/>
        <w:rPr>
          <w:rFonts w:hint="cs"/>
          <w:rtl/>
        </w:rPr>
      </w:pPr>
    </w:p>
    <w:p w14:paraId="02095A0B" w14:textId="77777777" w:rsidR="00000000" w:rsidRDefault="0003559D">
      <w:pPr>
        <w:pStyle w:val="af1"/>
        <w:rPr>
          <w:rtl/>
        </w:rPr>
      </w:pPr>
      <w:r>
        <w:rPr>
          <w:rtl/>
        </w:rPr>
        <w:t>היו"ר ראובן ריבלין:</w:t>
      </w:r>
    </w:p>
    <w:p w14:paraId="3BD00002" w14:textId="77777777" w:rsidR="00000000" w:rsidRDefault="0003559D">
      <w:pPr>
        <w:pStyle w:val="a0"/>
        <w:rPr>
          <w:rtl/>
        </w:rPr>
      </w:pPr>
    </w:p>
    <w:p w14:paraId="359D266B" w14:textId="77777777" w:rsidR="00000000" w:rsidRDefault="0003559D">
      <w:pPr>
        <w:pStyle w:val="a0"/>
        <w:rPr>
          <w:rFonts w:hint="cs"/>
          <w:rtl/>
        </w:rPr>
      </w:pPr>
      <w:r>
        <w:rPr>
          <w:rFonts w:hint="cs"/>
          <w:rtl/>
        </w:rPr>
        <w:t xml:space="preserve">אני מפרגן לך. יש לי קשרים עם עוזי כהן, אני יכול לסדר לך. </w:t>
      </w:r>
    </w:p>
    <w:p w14:paraId="68D7B19B" w14:textId="77777777" w:rsidR="00000000" w:rsidRDefault="0003559D">
      <w:pPr>
        <w:pStyle w:val="a0"/>
        <w:rPr>
          <w:rFonts w:hint="cs"/>
          <w:rtl/>
        </w:rPr>
      </w:pPr>
    </w:p>
    <w:p w14:paraId="35C5863D" w14:textId="77777777" w:rsidR="00000000" w:rsidRDefault="0003559D">
      <w:pPr>
        <w:pStyle w:val="a0"/>
        <w:rPr>
          <w:rFonts w:hint="cs"/>
          <w:rtl/>
        </w:rPr>
      </w:pPr>
      <w:r>
        <w:rPr>
          <w:rFonts w:hint="cs"/>
          <w:rtl/>
        </w:rPr>
        <w:t xml:space="preserve">רבותי חברי הכנסת, אנחנו עוברים להצבעה בקריאה ראשונה על הצעת חוק יום חינוך ארוך ולימודי העשרה (תיקון מס' 3), התשס"ד-2004. נא להצביע - מי בעד, מי נגד, מי נמנע. </w:t>
      </w:r>
    </w:p>
    <w:p w14:paraId="75BBA075" w14:textId="77777777" w:rsidR="00000000" w:rsidRDefault="0003559D">
      <w:pPr>
        <w:pStyle w:val="a0"/>
        <w:rPr>
          <w:rFonts w:hint="cs"/>
          <w:rtl/>
        </w:rPr>
      </w:pPr>
    </w:p>
    <w:p w14:paraId="3A07A197" w14:textId="77777777" w:rsidR="00000000" w:rsidRDefault="0003559D">
      <w:pPr>
        <w:pStyle w:val="ab"/>
        <w:bidi/>
        <w:rPr>
          <w:rFonts w:hint="cs"/>
          <w:rtl/>
        </w:rPr>
      </w:pPr>
      <w:r>
        <w:rPr>
          <w:rFonts w:hint="cs"/>
          <w:rtl/>
        </w:rPr>
        <w:t xml:space="preserve">הצבעה מס' </w:t>
      </w:r>
      <w:r>
        <w:rPr>
          <w:rFonts w:hint="cs"/>
          <w:rtl/>
        </w:rPr>
        <w:t>2</w:t>
      </w:r>
    </w:p>
    <w:p w14:paraId="51CEE5B6" w14:textId="77777777" w:rsidR="00000000" w:rsidRDefault="0003559D">
      <w:pPr>
        <w:pStyle w:val="a0"/>
        <w:rPr>
          <w:rFonts w:hint="cs"/>
          <w:rtl/>
        </w:rPr>
      </w:pPr>
    </w:p>
    <w:p w14:paraId="094F5861" w14:textId="77777777" w:rsidR="00000000" w:rsidRDefault="0003559D">
      <w:pPr>
        <w:pStyle w:val="ac"/>
        <w:bidi/>
        <w:rPr>
          <w:rFonts w:hint="cs"/>
          <w:rtl/>
        </w:rPr>
      </w:pPr>
      <w:r>
        <w:rPr>
          <w:rFonts w:hint="cs"/>
          <w:rtl/>
        </w:rPr>
        <w:t xml:space="preserve">בעד ההצעה להעביר את הצעת החוק לוועדה </w:t>
      </w:r>
      <w:r>
        <w:rPr>
          <w:rtl/>
        </w:rPr>
        <w:t>–</w:t>
      </w:r>
      <w:r>
        <w:rPr>
          <w:rFonts w:hint="cs"/>
          <w:rtl/>
        </w:rPr>
        <w:t xml:space="preserve"> 49</w:t>
      </w:r>
    </w:p>
    <w:p w14:paraId="43FE2BDF" w14:textId="77777777" w:rsidR="00000000" w:rsidRDefault="0003559D">
      <w:pPr>
        <w:pStyle w:val="ac"/>
        <w:bidi/>
        <w:rPr>
          <w:rFonts w:hint="cs"/>
          <w:rtl/>
        </w:rPr>
      </w:pPr>
      <w:r>
        <w:rPr>
          <w:rFonts w:hint="cs"/>
          <w:rtl/>
        </w:rPr>
        <w:t xml:space="preserve">נגד </w:t>
      </w:r>
      <w:r>
        <w:rPr>
          <w:rtl/>
        </w:rPr>
        <w:t>–</w:t>
      </w:r>
      <w:r>
        <w:rPr>
          <w:rFonts w:hint="cs"/>
          <w:rtl/>
        </w:rPr>
        <w:t xml:space="preserve"> 36</w:t>
      </w:r>
    </w:p>
    <w:p w14:paraId="08E5F16B"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786B3C75" w14:textId="77777777" w:rsidR="00000000" w:rsidRDefault="0003559D">
      <w:pPr>
        <w:pStyle w:val="ad"/>
        <w:bidi/>
        <w:rPr>
          <w:rFonts w:hint="cs"/>
          <w:rtl/>
        </w:rPr>
      </w:pPr>
      <w:r>
        <w:rPr>
          <w:rFonts w:hint="cs"/>
          <w:rtl/>
        </w:rPr>
        <w:t xml:space="preserve">ההצעה להעביר את הצעת חוק יום חינוך ארוך ולימודי העשרה (תיקון מס' 3), </w:t>
      </w:r>
    </w:p>
    <w:p w14:paraId="44FB433F" w14:textId="77777777" w:rsidR="00000000" w:rsidRDefault="0003559D">
      <w:pPr>
        <w:pStyle w:val="ad"/>
        <w:bidi/>
        <w:rPr>
          <w:rFonts w:hint="cs"/>
          <w:rtl/>
        </w:rPr>
      </w:pPr>
      <w:r>
        <w:rPr>
          <w:rFonts w:hint="cs"/>
          <w:rtl/>
        </w:rPr>
        <w:t xml:space="preserve">התשס"ד-2004, לוועדת החינוך, התרבות והספורט נתקבלה. </w:t>
      </w:r>
    </w:p>
    <w:p w14:paraId="764FB3B5" w14:textId="77777777" w:rsidR="00000000" w:rsidRDefault="0003559D">
      <w:pPr>
        <w:pStyle w:val="a0"/>
        <w:rPr>
          <w:rtl/>
        </w:rPr>
      </w:pPr>
    </w:p>
    <w:p w14:paraId="6AAE0F34" w14:textId="77777777" w:rsidR="00000000" w:rsidRDefault="0003559D">
      <w:pPr>
        <w:pStyle w:val="af1"/>
        <w:rPr>
          <w:rtl/>
        </w:rPr>
      </w:pPr>
      <w:r>
        <w:rPr>
          <w:rtl/>
        </w:rPr>
        <w:t>היו"ר ראובן ריבלין:</w:t>
      </w:r>
    </w:p>
    <w:p w14:paraId="328A1FD3" w14:textId="77777777" w:rsidR="00000000" w:rsidRDefault="0003559D">
      <w:pPr>
        <w:pStyle w:val="a0"/>
        <w:rPr>
          <w:rtl/>
        </w:rPr>
      </w:pPr>
    </w:p>
    <w:p w14:paraId="77F3A4A3" w14:textId="77777777" w:rsidR="00000000" w:rsidRDefault="0003559D">
      <w:pPr>
        <w:pStyle w:val="a0"/>
        <w:rPr>
          <w:rFonts w:hint="cs"/>
          <w:rtl/>
        </w:rPr>
      </w:pPr>
      <w:r>
        <w:rPr>
          <w:rFonts w:hint="cs"/>
          <w:rtl/>
        </w:rPr>
        <w:t xml:space="preserve">50 בעד, בצירוף קולו של סגן יושב-ראש הכנסת, חבר </w:t>
      </w:r>
      <w:r>
        <w:rPr>
          <w:rFonts w:hint="cs"/>
          <w:rtl/>
        </w:rPr>
        <w:t xml:space="preserve">הכנסת אדלשטיין, 36 נגד, אחד נמנע. אני קובע שהצעת חוק יום חינוך ארוך ולימודי העשרה (תיקון מס' 3), התשס"ד-2004, עברה בקריאה ראשונה, והיא תועבר להכנה לקריאה שנייה ולקריאה שלישית לוועדת החינוך של הכנסת. </w:t>
      </w:r>
    </w:p>
    <w:p w14:paraId="58FFE9E3" w14:textId="77777777" w:rsidR="00000000" w:rsidRDefault="0003559D">
      <w:pPr>
        <w:pStyle w:val="a0"/>
        <w:rPr>
          <w:rFonts w:hint="cs"/>
          <w:rtl/>
        </w:rPr>
      </w:pPr>
    </w:p>
    <w:p w14:paraId="6CBCA039" w14:textId="77777777" w:rsidR="00000000" w:rsidRDefault="0003559D">
      <w:pPr>
        <w:pStyle w:val="a0"/>
        <w:rPr>
          <w:rFonts w:hint="cs"/>
          <w:rtl/>
        </w:rPr>
      </w:pPr>
      <w:r>
        <w:rPr>
          <w:rFonts w:hint="cs"/>
          <w:rtl/>
        </w:rPr>
        <w:t>כפי שנאמר לי על-ידי יושב-ראש ועדת הכנסת, העניין יורד עכ</w:t>
      </w:r>
      <w:r>
        <w:rPr>
          <w:rFonts w:hint="cs"/>
          <w:rtl/>
        </w:rPr>
        <w:t xml:space="preserve">שיו לוועדה. </w:t>
      </w:r>
    </w:p>
    <w:p w14:paraId="1B5BA717" w14:textId="77777777" w:rsidR="00000000" w:rsidRDefault="0003559D">
      <w:pPr>
        <w:pStyle w:val="a0"/>
        <w:rPr>
          <w:rFonts w:hint="cs"/>
          <w:rtl/>
        </w:rPr>
      </w:pPr>
    </w:p>
    <w:p w14:paraId="2625E4EA" w14:textId="77777777" w:rsidR="00000000" w:rsidRDefault="0003559D">
      <w:pPr>
        <w:pStyle w:val="af0"/>
        <w:rPr>
          <w:rtl/>
        </w:rPr>
      </w:pPr>
      <w:r>
        <w:rPr>
          <w:rFonts w:hint="eastAsia"/>
          <w:rtl/>
        </w:rPr>
        <w:t>דליה</w:t>
      </w:r>
      <w:r>
        <w:rPr>
          <w:rtl/>
        </w:rPr>
        <w:t xml:space="preserve"> איציק (העבודה-מימד):</w:t>
      </w:r>
    </w:p>
    <w:p w14:paraId="16CBAA65" w14:textId="77777777" w:rsidR="00000000" w:rsidRDefault="0003559D">
      <w:pPr>
        <w:pStyle w:val="a0"/>
        <w:rPr>
          <w:rFonts w:hint="cs"/>
          <w:rtl/>
        </w:rPr>
      </w:pPr>
    </w:p>
    <w:p w14:paraId="1E549FD0" w14:textId="77777777" w:rsidR="00000000" w:rsidRDefault="0003559D">
      <w:pPr>
        <w:pStyle w:val="a0"/>
        <w:rPr>
          <w:rFonts w:hint="cs"/>
          <w:rtl/>
        </w:rPr>
      </w:pPr>
      <w:r>
        <w:rPr>
          <w:rFonts w:hint="cs"/>
          <w:rtl/>
        </w:rPr>
        <w:t>למה? מה בוער.</w:t>
      </w:r>
    </w:p>
    <w:p w14:paraId="2F83AE1A" w14:textId="77777777" w:rsidR="00000000" w:rsidRDefault="0003559D">
      <w:pPr>
        <w:pStyle w:val="a0"/>
        <w:rPr>
          <w:rFonts w:hint="cs"/>
          <w:rtl/>
        </w:rPr>
      </w:pPr>
    </w:p>
    <w:p w14:paraId="69BAF67B" w14:textId="77777777" w:rsidR="00000000" w:rsidRDefault="0003559D">
      <w:pPr>
        <w:pStyle w:val="af0"/>
        <w:rPr>
          <w:rtl/>
        </w:rPr>
      </w:pPr>
      <w:r>
        <w:rPr>
          <w:rFonts w:hint="eastAsia"/>
          <w:rtl/>
        </w:rPr>
        <w:t>יוסי</w:t>
      </w:r>
      <w:r>
        <w:rPr>
          <w:rtl/>
        </w:rPr>
        <w:t xml:space="preserve"> שריד (יחד):</w:t>
      </w:r>
    </w:p>
    <w:p w14:paraId="448EC11F" w14:textId="77777777" w:rsidR="00000000" w:rsidRDefault="0003559D">
      <w:pPr>
        <w:pStyle w:val="a0"/>
        <w:rPr>
          <w:rFonts w:hint="cs"/>
          <w:rtl/>
        </w:rPr>
      </w:pPr>
    </w:p>
    <w:p w14:paraId="3393A671" w14:textId="77777777" w:rsidR="00000000" w:rsidRDefault="0003559D">
      <w:pPr>
        <w:pStyle w:val="a0"/>
        <w:rPr>
          <w:rFonts w:hint="cs"/>
          <w:rtl/>
        </w:rPr>
      </w:pPr>
      <w:r>
        <w:rPr>
          <w:rFonts w:hint="cs"/>
          <w:rtl/>
        </w:rPr>
        <w:t>מה בוער?</w:t>
      </w:r>
    </w:p>
    <w:p w14:paraId="42651145" w14:textId="77777777" w:rsidR="00000000" w:rsidRDefault="0003559D">
      <w:pPr>
        <w:pStyle w:val="af1"/>
        <w:rPr>
          <w:rFonts w:hint="cs"/>
          <w:b w:val="0"/>
          <w:bCs w:val="0"/>
          <w:u w:val="none"/>
          <w:rtl/>
        </w:rPr>
      </w:pPr>
    </w:p>
    <w:p w14:paraId="3A546433" w14:textId="77777777" w:rsidR="00000000" w:rsidRDefault="0003559D">
      <w:pPr>
        <w:pStyle w:val="af1"/>
        <w:rPr>
          <w:rtl/>
        </w:rPr>
      </w:pPr>
      <w:r>
        <w:rPr>
          <w:rtl/>
        </w:rPr>
        <w:t>היו"ר ראובן ריבלין:</w:t>
      </w:r>
    </w:p>
    <w:p w14:paraId="5294D417" w14:textId="77777777" w:rsidR="00000000" w:rsidRDefault="0003559D">
      <w:pPr>
        <w:pStyle w:val="a0"/>
        <w:rPr>
          <w:rtl/>
        </w:rPr>
      </w:pPr>
    </w:p>
    <w:p w14:paraId="32994ED9" w14:textId="77777777" w:rsidR="00000000" w:rsidRDefault="0003559D">
      <w:pPr>
        <w:pStyle w:val="a0"/>
        <w:rPr>
          <w:rFonts w:hint="cs"/>
          <w:rtl/>
        </w:rPr>
      </w:pPr>
      <w:r>
        <w:rPr>
          <w:rFonts w:hint="cs"/>
          <w:rtl/>
        </w:rPr>
        <w:t xml:space="preserve">חבר הכנסת שריד, חברת הכנסת איציק, אם אתם שואלים אותי מה בוער, אין התשובה בידי. סמכותה של הממשלה וסמכותה של הכנסת </w:t>
      </w:r>
      <w:r>
        <w:rPr>
          <w:rtl/>
        </w:rPr>
        <w:t>–</w:t>
      </w:r>
      <w:r>
        <w:rPr>
          <w:rFonts w:hint="cs"/>
          <w:rtl/>
        </w:rPr>
        <w:t xml:space="preserve"> הממשלה לבקש והכנסת לדון במסגרת הוועד</w:t>
      </w:r>
      <w:r>
        <w:rPr>
          <w:rFonts w:hint="cs"/>
          <w:rtl/>
        </w:rPr>
        <w:t xml:space="preserve">ה. מחאתכם נשמעה. </w:t>
      </w:r>
    </w:p>
    <w:p w14:paraId="3E72A22A" w14:textId="77777777" w:rsidR="00000000" w:rsidRDefault="0003559D">
      <w:pPr>
        <w:pStyle w:val="a0"/>
        <w:rPr>
          <w:rFonts w:hint="cs"/>
          <w:rtl/>
        </w:rPr>
      </w:pPr>
    </w:p>
    <w:p w14:paraId="4EC3FC19" w14:textId="77777777" w:rsidR="00000000" w:rsidRDefault="0003559D">
      <w:pPr>
        <w:pStyle w:val="af0"/>
        <w:rPr>
          <w:rtl/>
        </w:rPr>
      </w:pPr>
      <w:r>
        <w:rPr>
          <w:rFonts w:hint="eastAsia"/>
          <w:rtl/>
        </w:rPr>
        <w:t>רן</w:t>
      </w:r>
      <w:r>
        <w:rPr>
          <w:rtl/>
        </w:rPr>
        <w:t xml:space="preserve"> כהן (יחד):</w:t>
      </w:r>
    </w:p>
    <w:p w14:paraId="4FAB38ED" w14:textId="77777777" w:rsidR="00000000" w:rsidRDefault="0003559D">
      <w:pPr>
        <w:pStyle w:val="a0"/>
        <w:rPr>
          <w:rFonts w:hint="cs"/>
          <w:rtl/>
        </w:rPr>
      </w:pPr>
    </w:p>
    <w:p w14:paraId="76B3C0E0" w14:textId="77777777" w:rsidR="00000000" w:rsidRDefault="0003559D">
      <w:pPr>
        <w:pStyle w:val="a0"/>
        <w:rPr>
          <w:rFonts w:hint="cs"/>
          <w:rtl/>
        </w:rPr>
      </w:pPr>
      <w:r>
        <w:rPr>
          <w:rFonts w:hint="cs"/>
          <w:rtl/>
        </w:rPr>
        <w:t xml:space="preserve">- - - </w:t>
      </w:r>
    </w:p>
    <w:p w14:paraId="68FB36FA" w14:textId="77777777" w:rsidR="00000000" w:rsidRDefault="0003559D">
      <w:pPr>
        <w:pStyle w:val="a0"/>
        <w:rPr>
          <w:rFonts w:hint="cs"/>
          <w:rtl/>
        </w:rPr>
      </w:pPr>
    </w:p>
    <w:p w14:paraId="0878FA5A" w14:textId="77777777" w:rsidR="00000000" w:rsidRDefault="0003559D">
      <w:pPr>
        <w:pStyle w:val="af1"/>
        <w:rPr>
          <w:rtl/>
        </w:rPr>
      </w:pPr>
      <w:r>
        <w:rPr>
          <w:rtl/>
        </w:rPr>
        <w:t>היו"ר ראובן ריבלין:</w:t>
      </w:r>
    </w:p>
    <w:p w14:paraId="242906E5" w14:textId="77777777" w:rsidR="00000000" w:rsidRDefault="0003559D">
      <w:pPr>
        <w:pStyle w:val="a0"/>
        <w:rPr>
          <w:rtl/>
        </w:rPr>
      </w:pPr>
    </w:p>
    <w:p w14:paraId="54FA3B82" w14:textId="77777777" w:rsidR="00000000" w:rsidRDefault="0003559D">
      <w:pPr>
        <w:pStyle w:val="a0"/>
        <w:rPr>
          <w:rFonts w:hint="cs"/>
          <w:rtl/>
        </w:rPr>
      </w:pPr>
      <w:r>
        <w:rPr>
          <w:rFonts w:hint="cs"/>
          <w:rtl/>
        </w:rPr>
        <w:t>חבר הכנסת כהן, אתם ותיקים דייכם כדי להבין שאתם משתמשים בי כצינור להביע מחאה. המקום לדיון הוא בוועדת הכנסת, מה אנחנו יכולים לעשות? אין לי שיקול דעת בסדר-היום, כאשר הדברים בפגרה. זה אולי פגם קונס</w:t>
      </w:r>
      <w:r>
        <w:rPr>
          <w:rFonts w:hint="cs"/>
          <w:rtl/>
        </w:rPr>
        <w:t xml:space="preserve">טיטוציוני שצריך להביאו לידי הוועדה. יש הרבה דברים שאנחנו מגלים. יש יושב-ראש ועדה שהוא עתיר ידע וגם בעל יכולות. אם הוא רוצה, ישנו את המצב. המצב החוקי הוא כזה. </w:t>
      </w:r>
    </w:p>
    <w:p w14:paraId="1EC9CC89" w14:textId="77777777" w:rsidR="00000000" w:rsidRDefault="0003559D">
      <w:pPr>
        <w:pStyle w:val="a0"/>
        <w:rPr>
          <w:rFonts w:hint="cs"/>
          <w:rtl/>
        </w:rPr>
      </w:pPr>
    </w:p>
    <w:p w14:paraId="3EB8633C" w14:textId="77777777" w:rsidR="00000000" w:rsidRDefault="0003559D">
      <w:pPr>
        <w:pStyle w:val="a2"/>
        <w:rPr>
          <w:rtl/>
        </w:rPr>
      </w:pPr>
    </w:p>
    <w:p w14:paraId="42C3C8DE" w14:textId="77777777" w:rsidR="00000000" w:rsidRDefault="0003559D">
      <w:pPr>
        <w:pStyle w:val="a2"/>
        <w:rPr>
          <w:rtl/>
        </w:rPr>
      </w:pPr>
      <w:bookmarkStart w:id="205" w:name="_Toc90824995"/>
      <w:r>
        <w:rPr>
          <w:rFonts w:hint="cs"/>
          <w:rtl/>
        </w:rPr>
        <w:t>חילופי גברי בוועדות הכנסת</w:t>
      </w:r>
      <w:bookmarkEnd w:id="205"/>
      <w:r>
        <w:rPr>
          <w:rFonts w:hint="cs"/>
          <w:rtl/>
        </w:rPr>
        <w:t xml:space="preserve"> </w:t>
      </w:r>
    </w:p>
    <w:p w14:paraId="6BFDBED8" w14:textId="77777777" w:rsidR="00000000" w:rsidRDefault="0003559D">
      <w:pPr>
        <w:pStyle w:val="-0"/>
        <w:rPr>
          <w:rFonts w:hint="cs"/>
          <w:rtl/>
        </w:rPr>
      </w:pPr>
    </w:p>
    <w:p w14:paraId="008F4847" w14:textId="77777777" w:rsidR="00000000" w:rsidRDefault="0003559D">
      <w:pPr>
        <w:pStyle w:val="af1"/>
        <w:rPr>
          <w:rtl/>
        </w:rPr>
      </w:pPr>
      <w:r>
        <w:rPr>
          <w:rtl/>
        </w:rPr>
        <w:t>היו"ר ראובן ריבלין:</w:t>
      </w:r>
    </w:p>
    <w:p w14:paraId="13D47D2C" w14:textId="77777777" w:rsidR="00000000" w:rsidRDefault="0003559D">
      <w:pPr>
        <w:pStyle w:val="a0"/>
        <w:rPr>
          <w:rtl/>
        </w:rPr>
      </w:pPr>
    </w:p>
    <w:p w14:paraId="59D2CF5C" w14:textId="77777777" w:rsidR="00000000" w:rsidRDefault="0003559D">
      <w:pPr>
        <w:pStyle w:val="a0"/>
        <w:rPr>
          <w:rFonts w:hint="cs"/>
          <w:rtl/>
        </w:rPr>
      </w:pPr>
      <w:r>
        <w:rPr>
          <w:rFonts w:hint="cs"/>
          <w:rtl/>
        </w:rPr>
        <w:t xml:space="preserve">הודעה ליושב-ראש ועדת הכנסת. בבקשה, אדוני. </w:t>
      </w:r>
    </w:p>
    <w:p w14:paraId="0769E19E" w14:textId="77777777" w:rsidR="00000000" w:rsidRDefault="0003559D">
      <w:pPr>
        <w:pStyle w:val="a0"/>
        <w:rPr>
          <w:rFonts w:hint="cs"/>
          <w:rtl/>
        </w:rPr>
      </w:pPr>
    </w:p>
    <w:p w14:paraId="04011676" w14:textId="77777777" w:rsidR="00000000" w:rsidRDefault="0003559D">
      <w:pPr>
        <w:pStyle w:val="a"/>
        <w:rPr>
          <w:rFonts w:hint="cs"/>
          <w:rtl/>
        </w:rPr>
      </w:pPr>
      <w:bookmarkStart w:id="206" w:name="FS000001038T31_08_2004_14_05_40"/>
      <w:bookmarkStart w:id="207" w:name="_Toc90824996"/>
      <w:bookmarkEnd w:id="206"/>
      <w:r>
        <w:rPr>
          <w:rFonts w:hint="eastAsia"/>
          <w:rtl/>
        </w:rPr>
        <w:t>רו</w:t>
      </w:r>
      <w:r>
        <w:rPr>
          <w:rFonts w:hint="eastAsia"/>
          <w:rtl/>
        </w:rPr>
        <w:t>ני</w:t>
      </w:r>
      <w:r>
        <w:rPr>
          <w:rtl/>
        </w:rPr>
        <w:t xml:space="preserve"> בר-און (יו"ר ועדת הכנסת):</w:t>
      </w:r>
      <w:bookmarkEnd w:id="207"/>
    </w:p>
    <w:p w14:paraId="38C758DA" w14:textId="77777777" w:rsidR="00000000" w:rsidRDefault="0003559D">
      <w:pPr>
        <w:pStyle w:val="a0"/>
        <w:rPr>
          <w:rFonts w:hint="cs"/>
          <w:rtl/>
        </w:rPr>
      </w:pPr>
    </w:p>
    <w:p w14:paraId="52A86E93" w14:textId="77777777" w:rsidR="00000000" w:rsidRDefault="0003559D">
      <w:pPr>
        <w:pStyle w:val="a0"/>
        <w:rPr>
          <w:rFonts w:hint="cs"/>
          <w:rtl/>
        </w:rPr>
      </w:pPr>
      <w:r>
        <w:rPr>
          <w:rFonts w:hint="cs"/>
          <w:rtl/>
        </w:rPr>
        <w:t xml:space="preserve">אדוני היושב-ראש, אדוני ראש הממשלה, לעניין האחרון שדיברת עליו, ניתן היום פטור לכל שלוש הקריאות בעניין הזה. </w:t>
      </w:r>
    </w:p>
    <w:p w14:paraId="22A6CCE7" w14:textId="77777777" w:rsidR="00000000" w:rsidRDefault="0003559D">
      <w:pPr>
        <w:pStyle w:val="a0"/>
        <w:rPr>
          <w:rFonts w:hint="cs"/>
          <w:rtl/>
        </w:rPr>
      </w:pPr>
    </w:p>
    <w:p w14:paraId="740F890A" w14:textId="77777777" w:rsidR="00000000" w:rsidRDefault="0003559D">
      <w:pPr>
        <w:pStyle w:val="a0"/>
        <w:rPr>
          <w:rFonts w:hint="cs"/>
          <w:rtl/>
        </w:rPr>
      </w:pPr>
      <w:r>
        <w:rPr>
          <w:rFonts w:hint="cs"/>
          <w:rtl/>
        </w:rPr>
        <w:t>הודעה לוועדת הכנסת על חילופין מטעם סיעת העבודה בוועדות הכנסת: חבר הכנסת איתן כבל יכהן כחבר ועדת החוקה, חוק ומשפט במקום</w:t>
      </w:r>
      <w:r>
        <w:rPr>
          <w:rFonts w:hint="cs"/>
          <w:rtl/>
        </w:rPr>
        <w:t xml:space="preserve"> חברת הכנסת דליה איציק; וחבר הכנסת גאלב מג'אדלה יכהן כחבר בוועדת החינוך, התרבות והספורט במקום חבר הכנסת איתן כבל. </w:t>
      </w:r>
    </w:p>
    <w:p w14:paraId="13093DA5" w14:textId="77777777" w:rsidR="00000000" w:rsidRDefault="0003559D">
      <w:pPr>
        <w:pStyle w:val="a0"/>
        <w:rPr>
          <w:rFonts w:hint="cs"/>
          <w:rtl/>
        </w:rPr>
      </w:pPr>
    </w:p>
    <w:p w14:paraId="648EA3E7" w14:textId="77777777" w:rsidR="00000000" w:rsidRDefault="0003559D">
      <w:pPr>
        <w:pStyle w:val="a0"/>
        <w:rPr>
          <w:rFonts w:hint="cs"/>
          <w:rtl/>
        </w:rPr>
      </w:pPr>
    </w:p>
    <w:p w14:paraId="4F32C144" w14:textId="77777777" w:rsidR="00000000" w:rsidRDefault="0003559D">
      <w:pPr>
        <w:pStyle w:val="a2"/>
        <w:rPr>
          <w:rtl/>
        </w:rPr>
      </w:pPr>
      <w:bookmarkStart w:id="208" w:name="_Toc90824997"/>
      <w:r>
        <w:rPr>
          <w:rtl/>
        </w:rPr>
        <w:t>הודעת יושב-ראש ועדת הכנסת</w:t>
      </w:r>
      <w:bookmarkEnd w:id="208"/>
    </w:p>
    <w:p w14:paraId="692D1A34" w14:textId="77777777" w:rsidR="00000000" w:rsidRDefault="0003559D">
      <w:pPr>
        <w:pStyle w:val="a0"/>
        <w:rPr>
          <w:rFonts w:hint="cs"/>
          <w:rtl/>
        </w:rPr>
      </w:pPr>
    </w:p>
    <w:p w14:paraId="02532831" w14:textId="77777777" w:rsidR="00000000" w:rsidRDefault="0003559D">
      <w:pPr>
        <w:pStyle w:val="a"/>
        <w:rPr>
          <w:rFonts w:hint="cs"/>
          <w:rtl/>
        </w:rPr>
      </w:pPr>
      <w:bookmarkStart w:id="209" w:name="_Toc90824998"/>
      <w:r>
        <w:rPr>
          <w:rFonts w:hint="eastAsia"/>
          <w:rtl/>
        </w:rPr>
        <w:t>רוני</w:t>
      </w:r>
      <w:r>
        <w:rPr>
          <w:rtl/>
        </w:rPr>
        <w:t xml:space="preserve"> בר-און (יו"ר ועדת הכנסת):</w:t>
      </w:r>
      <w:bookmarkEnd w:id="209"/>
    </w:p>
    <w:p w14:paraId="4B399779" w14:textId="77777777" w:rsidR="00000000" w:rsidRDefault="0003559D">
      <w:pPr>
        <w:pStyle w:val="a0"/>
        <w:rPr>
          <w:rFonts w:hint="cs"/>
          <w:rtl/>
        </w:rPr>
      </w:pPr>
    </w:p>
    <w:p w14:paraId="7B74D539" w14:textId="77777777" w:rsidR="00000000" w:rsidRDefault="0003559D">
      <w:pPr>
        <w:pStyle w:val="a0"/>
        <w:rPr>
          <w:rFonts w:hint="cs"/>
          <w:rtl/>
        </w:rPr>
      </w:pPr>
      <w:r>
        <w:rPr>
          <w:rFonts w:hint="cs"/>
          <w:rtl/>
        </w:rPr>
        <w:t>ועדת הכנסת קבעה בישיבתה היום, כי ועדת החוקה, חוק ומשפט תדון בהצעת החוק למניעת אל</w:t>
      </w:r>
      <w:r>
        <w:rPr>
          <w:rFonts w:hint="cs"/>
          <w:rtl/>
        </w:rPr>
        <w:t xml:space="preserve">ימות במשפחה (תיקון </w:t>
      </w:r>
      <w:r>
        <w:rPr>
          <w:rtl/>
        </w:rPr>
        <w:t>–</w:t>
      </w:r>
      <w:r>
        <w:rPr>
          <w:rFonts w:hint="cs"/>
          <w:rtl/>
        </w:rPr>
        <w:t xml:space="preserve"> לחצן מצוקה), התשס"ג-2003, פ/206, של חברת הכנסת זהבה גלאון, לשם הכנתה לקריאה ראשונה. </w:t>
      </w:r>
    </w:p>
    <w:p w14:paraId="4C24DB80" w14:textId="77777777" w:rsidR="00000000" w:rsidRDefault="0003559D">
      <w:pPr>
        <w:pStyle w:val="a0"/>
        <w:rPr>
          <w:rFonts w:hint="cs"/>
          <w:rtl/>
        </w:rPr>
      </w:pPr>
    </w:p>
    <w:p w14:paraId="3D0597A4" w14:textId="77777777" w:rsidR="00000000" w:rsidRDefault="0003559D">
      <w:pPr>
        <w:pStyle w:val="a0"/>
        <w:rPr>
          <w:rFonts w:hint="cs"/>
          <w:rtl/>
        </w:rPr>
      </w:pPr>
      <w:r>
        <w:rPr>
          <w:rFonts w:hint="cs"/>
          <w:rtl/>
        </w:rPr>
        <w:t>ביום 2 באוגוסט 2004, ט"ו באב התשס"ד, החליטה ועדת הכנסת להעביר את הצעת חוק שוויון זכויות לאנשים עם מוגבלות (תיקון מס' 2) (פטור מתשלום למופעי תרבות), ה</w:t>
      </w:r>
      <w:r>
        <w:rPr>
          <w:rFonts w:hint="cs"/>
          <w:rtl/>
        </w:rPr>
        <w:t>תשס"ד-2004, פ/1769, הצעת חברת הכנסת אורית נוקד, לוועדת החינוך, התרבות והספורט לשם הכנתה לקריאה שנייה ולקריאה שלישית. יושב-ראש ועדת העבודה, הרווחה והבריאות מסר, כי הצעת החוק עברה בטעות לוועדת החינוך, התרבות והספורט, וביקש כי הצעת החוק תעבור להמשך הדיון בווע</w:t>
      </w:r>
      <w:r>
        <w:rPr>
          <w:rFonts w:hint="cs"/>
          <w:rtl/>
        </w:rPr>
        <w:t xml:space="preserve">דת העבודה, הרווחה והבריאות. </w:t>
      </w:r>
    </w:p>
    <w:p w14:paraId="1A9735C3" w14:textId="77777777" w:rsidR="00000000" w:rsidRDefault="0003559D">
      <w:pPr>
        <w:pStyle w:val="a0"/>
        <w:rPr>
          <w:rFonts w:hint="cs"/>
          <w:rtl/>
        </w:rPr>
      </w:pPr>
    </w:p>
    <w:p w14:paraId="35F642BF" w14:textId="77777777" w:rsidR="00000000" w:rsidRDefault="0003559D">
      <w:pPr>
        <w:pStyle w:val="a0"/>
        <w:rPr>
          <w:rFonts w:hint="cs"/>
          <w:rtl/>
        </w:rPr>
      </w:pPr>
      <w:r>
        <w:rPr>
          <w:rFonts w:hint="cs"/>
          <w:rtl/>
        </w:rPr>
        <w:t xml:space="preserve">ועדת הכנסת ממליצה לכנסת לשנות את החלטתה ולהעביר את הצעת החוק הנ"ל מוועדת החינוך, התרבות והספורט לוועדת העבודה, הרווחה והבריאות, להמשך הכנה לקריאה שנייה ולקריאה שלישית. אבקש את אישור הכנסת להמלצה זאת. </w:t>
      </w:r>
    </w:p>
    <w:p w14:paraId="436B691C" w14:textId="77777777" w:rsidR="00000000" w:rsidRDefault="0003559D">
      <w:pPr>
        <w:pStyle w:val="a0"/>
        <w:rPr>
          <w:rFonts w:hint="cs"/>
          <w:rtl/>
        </w:rPr>
      </w:pPr>
    </w:p>
    <w:p w14:paraId="0AAC3B34" w14:textId="77777777" w:rsidR="00000000" w:rsidRDefault="0003559D">
      <w:pPr>
        <w:pStyle w:val="af1"/>
        <w:rPr>
          <w:rtl/>
        </w:rPr>
      </w:pPr>
      <w:r>
        <w:rPr>
          <w:rtl/>
        </w:rPr>
        <w:t>היו"ר ראובן ריבלין:</w:t>
      </w:r>
    </w:p>
    <w:p w14:paraId="0C68002D" w14:textId="77777777" w:rsidR="00000000" w:rsidRDefault="0003559D">
      <w:pPr>
        <w:pStyle w:val="a0"/>
        <w:rPr>
          <w:rtl/>
        </w:rPr>
      </w:pPr>
    </w:p>
    <w:p w14:paraId="0CDB805D" w14:textId="77777777" w:rsidR="00000000" w:rsidRDefault="0003559D">
      <w:pPr>
        <w:pStyle w:val="a0"/>
        <w:rPr>
          <w:rFonts w:hint="cs"/>
          <w:rtl/>
        </w:rPr>
      </w:pPr>
      <w:r>
        <w:rPr>
          <w:rFonts w:hint="cs"/>
          <w:rtl/>
        </w:rPr>
        <w:t>אני</w:t>
      </w:r>
      <w:r>
        <w:rPr>
          <w:rFonts w:hint="cs"/>
          <w:rtl/>
        </w:rPr>
        <w:t xml:space="preserve"> מאוד מודה לאדוני, וגם על הודעתו על כך שוועדת הכנסת החליטה שהיא מייפה את כוחה של ועדת העבודה והרווחה להכין את הצעת החוק לקריאה שנייה ולקריאה שלישית. </w:t>
      </w:r>
    </w:p>
    <w:p w14:paraId="5BD8243C" w14:textId="77777777" w:rsidR="00000000" w:rsidRDefault="0003559D">
      <w:pPr>
        <w:pStyle w:val="a0"/>
        <w:rPr>
          <w:rFonts w:hint="cs"/>
          <w:rtl/>
        </w:rPr>
      </w:pPr>
    </w:p>
    <w:p w14:paraId="0DF2F155" w14:textId="77777777" w:rsidR="00000000" w:rsidRDefault="0003559D">
      <w:pPr>
        <w:pStyle w:val="a0"/>
        <w:rPr>
          <w:rFonts w:hint="cs"/>
          <w:rtl/>
        </w:rPr>
      </w:pPr>
      <w:r>
        <w:rPr>
          <w:rFonts w:hint="cs"/>
          <w:rtl/>
        </w:rPr>
        <w:t>רבותי חברי הכנסת, אנחנו עוברים להצבעה על הודעת יושב-ראש ועדת הכנסת. ההודעה היא לא דרמטית, אבל עם זה אנחנו</w:t>
      </w:r>
      <w:r>
        <w:rPr>
          <w:rFonts w:hint="cs"/>
          <w:rtl/>
        </w:rPr>
        <w:t xml:space="preserve"> מחויבים בהצבעה. נא להצביע - מי בעד, מי נגד, מי נמנע. </w:t>
      </w:r>
    </w:p>
    <w:p w14:paraId="3C21140F" w14:textId="77777777" w:rsidR="00000000" w:rsidRDefault="0003559D">
      <w:pPr>
        <w:pStyle w:val="a0"/>
        <w:rPr>
          <w:rFonts w:hint="cs"/>
          <w:rtl/>
        </w:rPr>
      </w:pPr>
    </w:p>
    <w:p w14:paraId="5C0B568B" w14:textId="77777777" w:rsidR="00000000" w:rsidRDefault="0003559D">
      <w:pPr>
        <w:pStyle w:val="ab"/>
        <w:bidi/>
        <w:rPr>
          <w:rFonts w:hint="cs"/>
          <w:rtl/>
        </w:rPr>
      </w:pPr>
      <w:r>
        <w:rPr>
          <w:rFonts w:hint="cs"/>
          <w:rtl/>
        </w:rPr>
        <w:t>הצבעה מס' 3</w:t>
      </w:r>
    </w:p>
    <w:p w14:paraId="3A03FD32" w14:textId="77777777" w:rsidR="00000000" w:rsidRDefault="0003559D">
      <w:pPr>
        <w:pStyle w:val="a0"/>
        <w:rPr>
          <w:rFonts w:hint="cs"/>
          <w:rtl/>
        </w:rPr>
      </w:pPr>
    </w:p>
    <w:p w14:paraId="461533D1" w14:textId="77777777" w:rsidR="00000000" w:rsidRDefault="0003559D">
      <w:pPr>
        <w:pStyle w:val="ac"/>
        <w:bidi/>
        <w:rPr>
          <w:rFonts w:hint="cs"/>
          <w:rtl/>
        </w:rPr>
      </w:pPr>
      <w:r>
        <w:rPr>
          <w:rFonts w:hint="cs"/>
          <w:rtl/>
        </w:rPr>
        <w:t>בעד הודעת יושב-ראש ועדת הכנסת - 63</w:t>
      </w:r>
    </w:p>
    <w:p w14:paraId="3671ABCC" w14:textId="77777777" w:rsidR="00000000" w:rsidRDefault="0003559D">
      <w:pPr>
        <w:pStyle w:val="ac"/>
        <w:bidi/>
        <w:rPr>
          <w:rFonts w:hint="cs"/>
          <w:rtl/>
        </w:rPr>
      </w:pPr>
      <w:r>
        <w:rPr>
          <w:rFonts w:hint="cs"/>
          <w:rtl/>
        </w:rPr>
        <w:t>נגד - 1</w:t>
      </w:r>
    </w:p>
    <w:p w14:paraId="41D886E7" w14:textId="77777777" w:rsidR="00000000" w:rsidRDefault="0003559D">
      <w:pPr>
        <w:pStyle w:val="ac"/>
        <w:bidi/>
        <w:rPr>
          <w:rFonts w:hint="cs"/>
          <w:rtl/>
        </w:rPr>
      </w:pPr>
      <w:r>
        <w:rPr>
          <w:rFonts w:hint="cs"/>
          <w:rtl/>
        </w:rPr>
        <w:t>נמנעים - 5</w:t>
      </w:r>
    </w:p>
    <w:p w14:paraId="2ABC24EF" w14:textId="77777777" w:rsidR="00000000" w:rsidRDefault="0003559D">
      <w:pPr>
        <w:pStyle w:val="ad"/>
        <w:bidi/>
        <w:rPr>
          <w:rFonts w:hint="cs"/>
          <w:rtl/>
        </w:rPr>
      </w:pPr>
      <w:r>
        <w:rPr>
          <w:rFonts w:hint="cs"/>
          <w:rtl/>
        </w:rPr>
        <w:t xml:space="preserve">הודעת יושב-ראש ועדת הכנסת נתקבלה. </w:t>
      </w:r>
    </w:p>
    <w:p w14:paraId="0EE1B693" w14:textId="77777777" w:rsidR="00000000" w:rsidRDefault="0003559D">
      <w:pPr>
        <w:pStyle w:val="a0"/>
        <w:rPr>
          <w:rFonts w:hint="cs"/>
          <w:rtl/>
        </w:rPr>
      </w:pPr>
    </w:p>
    <w:p w14:paraId="0425DF67" w14:textId="77777777" w:rsidR="00000000" w:rsidRDefault="0003559D">
      <w:pPr>
        <w:pStyle w:val="af1"/>
        <w:rPr>
          <w:rtl/>
        </w:rPr>
      </w:pPr>
      <w:r>
        <w:rPr>
          <w:rtl/>
        </w:rPr>
        <w:t>היו"ר ראובן ריבלין:</w:t>
      </w:r>
    </w:p>
    <w:p w14:paraId="3BF81629" w14:textId="77777777" w:rsidR="00000000" w:rsidRDefault="0003559D">
      <w:pPr>
        <w:pStyle w:val="a0"/>
        <w:rPr>
          <w:rtl/>
        </w:rPr>
      </w:pPr>
    </w:p>
    <w:p w14:paraId="3776EF06" w14:textId="77777777" w:rsidR="00000000" w:rsidRDefault="0003559D">
      <w:pPr>
        <w:pStyle w:val="a0"/>
        <w:rPr>
          <w:rFonts w:hint="cs"/>
          <w:rtl/>
        </w:rPr>
      </w:pPr>
      <w:r>
        <w:rPr>
          <w:rFonts w:hint="cs"/>
          <w:rtl/>
        </w:rPr>
        <w:t>64 בעד, בתוספת קולו של סגן היושב-ראש, חבר הכנסת אדלשטיין, אחד נגד, חמישה נמנ</w:t>
      </w:r>
      <w:r>
        <w:rPr>
          <w:rFonts w:hint="cs"/>
          <w:rtl/>
        </w:rPr>
        <w:t xml:space="preserve">עים. אני קובע שהודעת ועדת הכנסת נתקבלה. </w:t>
      </w:r>
    </w:p>
    <w:p w14:paraId="68BC81A2" w14:textId="77777777" w:rsidR="00000000" w:rsidRDefault="0003559D">
      <w:pPr>
        <w:pStyle w:val="a0"/>
        <w:rPr>
          <w:rFonts w:hint="cs"/>
          <w:rtl/>
        </w:rPr>
      </w:pPr>
    </w:p>
    <w:p w14:paraId="22C6167E" w14:textId="77777777" w:rsidR="00000000" w:rsidRDefault="0003559D">
      <w:pPr>
        <w:pStyle w:val="a2"/>
        <w:rPr>
          <w:rtl/>
        </w:rPr>
      </w:pPr>
    </w:p>
    <w:p w14:paraId="2459B62B" w14:textId="77777777" w:rsidR="00000000" w:rsidRDefault="0003559D">
      <w:pPr>
        <w:pStyle w:val="a2"/>
        <w:rPr>
          <w:rtl/>
        </w:rPr>
      </w:pPr>
      <w:bookmarkStart w:id="210" w:name="_Toc90824999"/>
      <w:r>
        <w:rPr>
          <w:rtl/>
        </w:rPr>
        <w:t>מסמכים שהונחו על שולחן הכנסת</w:t>
      </w:r>
      <w:bookmarkEnd w:id="210"/>
    </w:p>
    <w:p w14:paraId="20AE53A9" w14:textId="77777777" w:rsidR="00000000" w:rsidRDefault="0003559D">
      <w:pPr>
        <w:pStyle w:val="-0"/>
        <w:rPr>
          <w:rFonts w:hint="cs"/>
          <w:rtl/>
        </w:rPr>
      </w:pPr>
    </w:p>
    <w:p w14:paraId="5ACC2B2C" w14:textId="77777777" w:rsidR="00000000" w:rsidRDefault="0003559D">
      <w:pPr>
        <w:pStyle w:val="af1"/>
        <w:rPr>
          <w:rtl/>
        </w:rPr>
      </w:pPr>
      <w:r>
        <w:rPr>
          <w:rtl/>
        </w:rPr>
        <w:t>היו"ר ראובן ריבלין:</w:t>
      </w:r>
    </w:p>
    <w:p w14:paraId="65A11A56" w14:textId="77777777" w:rsidR="00000000" w:rsidRDefault="0003559D">
      <w:pPr>
        <w:pStyle w:val="a0"/>
        <w:rPr>
          <w:rtl/>
        </w:rPr>
      </w:pPr>
    </w:p>
    <w:p w14:paraId="707C4FE6" w14:textId="77777777" w:rsidR="00000000" w:rsidRDefault="0003559D">
      <w:pPr>
        <w:pStyle w:val="a0"/>
        <w:rPr>
          <w:rFonts w:hint="cs"/>
          <w:rtl/>
        </w:rPr>
      </w:pPr>
      <w:r>
        <w:rPr>
          <w:rFonts w:hint="cs"/>
          <w:rtl/>
        </w:rPr>
        <w:t xml:space="preserve">רבותי חברי הכנסת, הודעה לסגן המזכיר. </w:t>
      </w:r>
    </w:p>
    <w:p w14:paraId="6C1211A7" w14:textId="77777777" w:rsidR="00000000" w:rsidRDefault="0003559D">
      <w:pPr>
        <w:pStyle w:val="a0"/>
        <w:rPr>
          <w:rFonts w:hint="cs"/>
          <w:rtl/>
        </w:rPr>
      </w:pPr>
    </w:p>
    <w:p w14:paraId="0C3C317A" w14:textId="77777777" w:rsidR="00000000" w:rsidRDefault="0003559D">
      <w:pPr>
        <w:pStyle w:val="a"/>
        <w:rPr>
          <w:rtl/>
        </w:rPr>
      </w:pPr>
      <w:bookmarkStart w:id="211" w:name="FS000000128T31_08_2004_15_52_08"/>
      <w:bookmarkStart w:id="212" w:name="_Toc90825000"/>
      <w:bookmarkEnd w:id="211"/>
      <w:r>
        <w:rPr>
          <w:rFonts w:hint="eastAsia"/>
          <w:rtl/>
        </w:rPr>
        <w:t>סגן</w:t>
      </w:r>
      <w:r>
        <w:rPr>
          <w:rtl/>
        </w:rPr>
        <w:t xml:space="preserve"> מזכיר הכנסת דוד לב:</w:t>
      </w:r>
      <w:bookmarkEnd w:id="212"/>
    </w:p>
    <w:p w14:paraId="7C42C7E5" w14:textId="77777777" w:rsidR="00000000" w:rsidRDefault="0003559D">
      <w:pPr>
        <w:pStyle w:val="a0"/>
        <w:rPr>
          <w:rFonts w:hint="cs"/>
          <w:rtl/>
        </w:rPr>
      </w:pPr>
    </w:p>
    <w:p w14:paraId="28FB8D56" w14:textId="77777777" w:rsidR="00000000" w:rsidRDefault="0003559D">
      <w:pPr>
        <w:pStyle w:val="a0"/>
        <w:rPr>
          <w:rFonts w:hint="cs"/>
          <w:rtl/>
        </w:rPr>
      </w:pPr>
      <w:r>
        <w:rPr>
          <w:rFonts w:hint="cs"/>
          <w:rtl/>
        </w:rPr>
        <w:t>ברשות יושב-ראש הכנסת, הנני מתכבד להודיע, כי הונחו היום על שולחן הכנסת מסקנות ועדת העבודה, הרווחה ו</w:t>
      </w:r>
      <w:r>
        <w:rPr>
          <w:rFonts w:hint="cs"/>
          <w:rtl/>
        </w:rPr>
        <w:t xml:space="preserve">הבריאות בהצעה לסדר-היום בדיון מהיר בנושא: סיוע אנושי לילדי חוף-עזה. תודה. </w:t>
      </w:r>
    </w:p>
    <w:p w14:paraId="5569DA82" w14:textId="77777777" w:rsidR="00000000" w:rsidRDefault="0003559D">
      <w:pPr>
        <w:pStyle w:val="a0"/>
        <w:rPr>
          <w:rFonts w:hint="cs"/>
          <w:rtl/>
        </w:rPr>
      </w:pPr>
    </w:p>
    <w:p w14:paraId="58F084E4" w14:textId="77777777" w:rsidR="00000000" w:rsidRDefault="0003559D">
      <w:pPr>
        <w:pStyle w:val="af1"/>
        <w:rPr>
          <w:rtl/>
        </w:rPr>
      </w:pPr>
      <w:r>
        <w:rPr>
          <w:rtl/>
        </w:rPr>
        <w:t>היו"ר ראובן ריבלין:</w:t>
      </w:r>
    </w:p>
    <w:p w14:paraId="1E270C9A" w14:textId="77777777" w:rsidR="00000000" w:rsidRDefault="0003559D">
      <w:pPr>
        <w:pStyle w:val="a0"/>
        <w:rPr>
          <w:rtl/>
        </w:rPr>
      </w:pPr>
    </w:p>
    <w:p w14:paraId="5B1B2764" w14:textId="77777777" w:rsidR="00000000" w:rsidRDefault="0003559D">
      <w:pPr>
        <w:pStyle w:val="a0"/>
        <w:rPr>
          <w:rFonts w:hint="cs"/>
          <w:rtl/>
        </w:rPr>
      </w:pPr>
      <w:r>
        <w:rPr>
          <w:rFonts w:hint="cs"/>
          <w:rtl/>
        </w:rPr>
        <w:t xml:space="preserve">תודה. </w:t>
      </w:r>
    </w:p>
    <w:p w14:paraId="3BC3110D" w14:textId="77777777" w:rsidR="00000000" w:rsidRDefault="0003559D">
      <w:pPr>
        <w:pStyle w:val="a0"/>
        <w:rPr>
          <w:rFonts w:hint="cs"/>
          <w:rtl/>
        </w:rPr>
      </w:pPr>
    </w:p>
    <w:p w14:paraId="457204E0" w14:textId="77777777" w:rsidR="00000000" w:rsidRDefault="0003559D">
      <w:pPr>
        <w:pStyle w:val="a0"/>
        <w:rPr>
          <w:rFonts w:hint="cs"/>
          <w:rtl/>
        </w:rPr>
      </w:pPr>
    </w:p>
    <w:p w14:paraId="4231E775" w14:textId="77777777" w:rsidR="00000000" w:rsidRDefault="0003559D">
      <w:pPr>
        <w:pStyle w:val="a0"/>
        <w:rPr>
          <w:rFonts w:hint="cs"/>
          <w:rtl/>
        </w:rPr>
      </w:pPr>
    </w:p>
    <w:p w14:paraId="0F89446E" w14:textId="77777777" w:rsidR="00000000" w:rsidRDefault="0003559D">
      <w:pPr>
        <w:pStyle w:val="a2"/>
        <w:rPr>
          <w:rtl/>
        </w:rPr>
      </w:pPr>
      <w:bookmarkStart w:id="213" w:name="CS67522FI0067522T31_08_2004_14_09_07"/>
      <w:bookmarkEnd w:id="213"/>
    </w:p>
    <w:p w14:paraId="2012EA08" w14:textId="77777777" w:rsidR="00000000" w:rsidRDefault="0003559D">
      <w:pPr>
        <w:pStyle w:val="a2"/>
        <w:rPr>
          <w:rtl/>
        </w:rPr>
      </w:pPr>
      <w:bookmarkStart w:id="214" w:name="_Toc90825001"/>
      <w:r>
        <w:rPr>
          <w:rtl/>
        </w:rPr>
        <w:t>הודעת הממשלה על שינויים בחלוקת התפקידים בין השרים</w:t>
      </w:r>
      <w:bookmarkEnd w:id="214"/>
    </w:p>
    <w:p w14:paraId="10A905FB" w14:textId="77777777" w:rsidR="00000000" w:rsidRDefault="0003559D">
      <w:pPr>
        <w:pStyle w:val="-0"/>
        <w:rPr>
          <w:rFonts w:hint="cs"/>
          <w:rtl/>
        </w:rPr>
      </w:pPr>
    </w:p>
    <w:p w14:paraId="3F573631" w14:textId="77777777" w:rsidR="00000000" w:rsidRDefault="0003559D">
      <w:pPr>
        <w:pStyle w:val="af1"/>
        <w:rPr>
          <w:rtl/>
        </w:rPr>
      </w:pPr>
      <w:r>
        <w:rPr>
          <w:rtl/>
        </w:rPr>
        <w:t>היו"ר ראובן ריבלין:</w:t>
      </w:r>
    </w:p>
    <w:p w14:paraId="0FC6BEA2" w14:textId="77777777" w:rsidR="00000000" w:rsidRDefault="0003559D">
      <w:pPr>
        <w:pStyle w:val="a0"/>
        <w:rPr>
          <w:rtl/>
        </w:rPr>
      </w:pPr>
    </w:p>
    <w:p w14:paraId="568C159B" w14:textId="77777777" w:rsidR="00000000" w:rsidRDefault="0003559D">
      <w:pPr>
        <w:pStyle w:val="a0"/>
        <w:rPr>
          <w:rFonts w:hint="cs"/>
          <w:rtl/>
        </w:rPr>
      </w:pPr>
      <w:r>
        <w:rPr>
          <w:rFonts w:hint="cs"/>
          <w:rtl/>
        </w:rPr>
        <w:t>הודעת הממשלה על שינויים בחלוקת תפקידים בין השרים - יביא את הודעת הממשלה כבוד</w:t>
      </w:r>
      <w:r>
        <w:rPr>
          <w:rFonts w:hint="cs"/>
          <w:rtl/>
        </w:rPr>
        <w:t xml:space="preserve"> השר מאיר שטרית, היום שר התחבורה - עדיין, עד אשר נאשר. </w:t>
      </w:r>
    </w:p>
    <w:p w14:paraId="5725C375" w14:textId="77777777" w:rsidR="00000000" w:rsidRDefault="0003559D">
      <w:pPr>
        <w:pStyle w:val="a0"/>
        <w:rPr>
          <w:rFonts w:hint="cs"/>
          <w:rtl/>
        </w:rPr>
      </w:pPr>
    </w:p>
    <w:p w14:paraId="5EC84BC6" w14:textId="77777777" w:rsidR="00000000" w:rsidRDefault="0003559D">
      <w:pPr>
        <w:pStyle w:val="a"/>
        <w:rPr>
          <w:rtl/>
        </w:rPr>
      </w:pPr>
      <w:bookmarkStart w:id="215" w:name="FS000000478T31_08_2004_14_09_39"/>
      <w:bookmarkStart w:id="216" w:name="_Toc90825002"/>
      <w:bookmarkEnd w:id="215"/>
      <w:r>
        <w:rPr>
          <w:rFonts w:hint="eastAsia"/>
          <w:rtl/>
        </w:rPr>
        <w:t>שר</w:t>
      </w:r>
      <w:r>
        <w:rPr>
          <w:rtl/>
        </w:rPr>
        <w:t xml:space="preserve"> התחבורה מאיר שטרית:</w:t>
      </w:r>
      <w:bookmarkEnd w:id="216"/>
    </w:p>
    <w:p w14:paraId="450FD6D4" w14:textId="77777777" w:rsidR="00000000" w:rsidRDefault="0003559D">
      <w:pPr>
        <w:pStyle w:val="a0"/>
        <w:rPr>
          <w:rFonts w:hint="cs"/>
          <w:rtl/>
        </w:rPr>
      </w:pPr>
    </w:p>
    <w:p w14:paraId="0BB14C13" w14:textId="77777777" w:rsidR="00000000" w:rsidRDefault="0003559D">
      <w:pPr>
        <w:pStyle w:val="a0"/>
        <w:rPr>
          <w:rFonts w:hint="cs"/>
          <w:rtl/>
        </w:rPr>
      </w:pPr>
      <w:r>
        <w:rPr>
          <w:rFonts w:hint="cs"/>
          <w:rtl/>
        </w:rPr>
        <w:t>אדוני היושב-ראש, רבותי חברי הכנסת, אני מתכבד להודיע לכנסת, כי הממשלה החליטה, בהתאם לסעיף 31(א) לחוק-יסוד: הממשלה, לשנות את חלוקת התפקידים בין השרים, כמפורט להלן: השרה ציפי לבנ</w:t>
      </w:r>
      <w:r>
        <w:rPr>
          <w:rFonts w:hint="cs"/>
          <w:rtl/>
        </w:rPr>
        <w:t xml:space="preserve">י תהיה שרת הבינוי והשיכון, נוסף על תפקידה כשרה לקליטת העלייה; השר מאיר שטרית יהיה שר התחבורה; השר גדעון עזרא יהיה שר התיירות, נוסף על תפקידו כשר המקשר בין הממשלה לבין הכנסת. </w:t>
      </w:r>
    </w:p>
    <w:p w14:paraId="2BC02C33" w14:textId="77777777" w:rsidR="00000000" w:rsidRDefault="0003559D">
      <w:pPr>
        <w:pStyle w:val="a0"/>
        <w:rPr>
          <w:rFonts w:hint="cs"/>
          <w:rtl/>
        </w:rPr>
      </w:pPr>
    </w:p>
    <w:p w14:paraId="066C7C51" w14:textId="77777777" w:rsidR="00000000" w:rsidRDefault="0003559D">
      <w:pPr>
        <w:pStyle w:val="a0"/>
        <w:rPr>
          <w:rFonts w:hint="cs"/>
          <w:rtl/>
        </w:rPr>
      </w:pPr>
      <w:r>
        <w:rPr>
          <w:rFonts w:hint="cs"/>
          <w:rtl/>
        </w:rPr>
        <w:t>בהתאם לסעיף 31(א) לחוק-יסוד: הממשלה, אני מבקש את אישורה של הכנסת לחלוקת התפקידים</w:t>
      </w:r>
      <w:r>
        <w:rPr>
          <w:rFonts w:hint="cs"/>
          <w:rtl/>
        </w:rPr>
        <w:t xml:space="preserve"> הנ"ל. </w:t>
      </w:r>
    </w:p>
    <w:p w14:paraId="0AE9F676" w14:textId="77777777" w:rsidR="00000000" w:rsidRDefault="0003559D">
      <w:pPr>
        <w:pStyle w:val="a0"/>
        <w:rPr>
          <w:rFonts w:hint="cs"/>
          <w:rtl/>
        </w:rPr>
      </w:pPr>
    </w:p>
    <w:p w14:paraId="4CA0C7D6" w14:textId="77777777" w:rsidR="00000000" w:rsidRDefault="0003559D">
      <w:pPr>
        <w:pStyle w:val="a0"/>
        <w:rPr>
          <w:rFonts w:hint="cs"/>
          <w:rtl/>
        </w:rPr>
      </w:pPr>
      <w:r>
        <w:rPr>
          <w:rFonts w:hint="cs"/>
          <w:rtl/>
        </w:rPr>
        <w:t xml:space="preserve">אני מבקש, ברשותכם, להוסיף מלים אחדות של הסבר לחברי הכנסת, מהקואליציה ומהאופוזיציה. </w:t>
      </w:r>
    </w:p>
    <w:p w14:paraId="4F1F34B5" w14:textId="77777777" w:rsidR="00000000" w:rsidRDefault="0003559D">
      <w:pPr>
        <w:pStyle w:val="a0"/>
        <w:rPr>
          <w:rFonts w:hint="cs"/>
          <w:rtl/>
        </w:rPr>
      </w:pPr>
    </w:p>
    <w:p w14:paraId="7B35E708" w14:textId="77777777" w:rsidR="00000000" w:rsidRDefault="0003559D">
      <w:pPr>
        <w:pStyle w:val="af0"/>
        <w:rPr>
          <w:rtl/>
        </w:rPr>
      </w:pPr>
      <w:r>
        <w:rPr>
          <w:rFonts w:hint="eastAsia"/>
          <w:rtl/>
        </w:rPr>
        <w:t>בנימין</w:t>
      </w:r>
      <w:r>
        <w:rPr>
          <w:rtl/>
        </w:rPr>
        <w:t xml:space="preserve"> בן-אליעזר (העבודה-מימד):</w:t>
      </w:r>
    </w:p>
    <w:p w14:paraId="5DED1198" w14:textId="77777777" w:rsidR="00000000" w:rsidRDefault="0003559D">
      <w:pPr>
        <w:pStyle w:val="a0"/>
        <w:rPr>
          <w:rFonts w:hint="cs"/>
          <w:rtl/>
        </w:rPr>
      </w:pPr>
    </w:p>
    <w:p w14:paraId="6AC8DF70" w14:textId="77777777" w:rsidR="00000000" w:rsidRDefault="0003559D">
      <w:pPr>
        <w:pStyle w:val="a0"/>
        <w:rPr>
          <w:rFonts w:hint="cs"/>
          <w:rtl/>
        </w:rPr>
      </w:pPr>
      <w:r>
        <w:rPr>
          <w:rFonts w:hint="cs"/>
          <w:rtl/>
        </w:rPr>
        <w:t>הצבעה אחד אחד.</w:t>
      </w:r>
    </w:p>
    <w:p w14:paraId="3730C91E" w14:textId="77777777" w:rsidR="00000000" w:rsidRDefault="0003559D">
      <w:pPr>
        <w:pStyle w:val="a"/>
        <w:rPr>
          <w:rFonts w:hint="cs"/>
          <w:b w:val="0"/>
          <w:bCs w:val="0"/>
          <w:u w:val="none"/>
          <w:rtl/>
        </w:rPr>
      </w:pPr>
      <w:bookmarkStart w:id="217" w:name="FS000000128T31_08_2004_16_02_52C"/>
      <w:bookmarkStart w:id="218" w:name="FS000000478T31_08_2004_16_03_10"/>
      <w:bookmarkEnd w:id="217"/>
      <w:bookmarkEnd w:id="218"/>
    </w:p>
    <w:p w14:paraId="65A0606F" w14:textId="77777777" w:rsidR="00000000" w:rsidRDefault="0003559D">
      <w:pPr>
        <w:pStyle w:val="-"/>
        <w:rPr>
          <w:rtl/>
        </w:rPr>
      </w:pPr>
      <w:bookmarkStart w:id="219" w:name="FS000000478T31_08_2004_16_03_15C"/>
      <w:bookmarkEnd w:id="219"/>
      <w:r>
        <w:rPr>
          <w:rtl/>
        </w:rPr>
        <w:t>שר התחבורה מאיר שטרית:</w:t>
      </w:r>
    </w:p>
    <w:p w14:paraId="54A068AD" w14:textId="77777777" w:rsidR="00000000" w:rsidRDefault="0003559D">
      <w:pPr>
        <w:pStyle w:val="a0"/>
        <w:rPr>
          <w:rtl/>
        </w:rPr>
      </w:pPr>
    </w:p>
    <w:p w14:paraId="28DC9355" w14:textId="77777777" w:rsidR="00000000" w:rsidRDefault="0003559D">
      <w:pPr>
        <w:pStyle w:val="a0"/>
        <w:rPr>
          <w:rFonts w:hint="cs"/>
          <w:rtl/>
        </w:rPr>
      </w:pPr>
      <w:r>
        <w:rPr>
          <w:rFonts w:hint="cs"/>
          <w:rtl/>
        </w:rPr>
        <w:t xml:space="preserve">על זה אני לא מוסמך לענות. </w:t>
      </w:r>
    </w:p>
    <w:p w14:paraId="310CFF98" w14:textId="77777777" w:rsidR="00000000" w:rsidRDefault="0003559D">
      <w:pPr>
        <w:pStyle w:val="a0"/>
        <w:rPr>
          <w:rFonts w:hint="cs"/>
          <w:rtl/>
        </w:rPr>
      </w:pPr>
    </w:p>
    <w:p w14:paraId="5AB62A48" w14:textId="77777777" w:rsidR="00000000" w:rsidRDefault="0003559D">
      <w:pPr>
        <w:pStyle w:val="a0"/>
        <w:rPr>
          <w:rFonts w:hint="cs"/>
          <w:rtl/>
        </w:rPr>
      </w:pPr>
      <w:r>
        <w:rPr>
          <w:rFonts w:hint="cs"/>
          <w:rtl/>
        </w:rPr>
        <w:t>על-פי חוק-יסוד: הכנסת, שתוקן, מסתבר שבמצב הנוכחי, כאשר שר מתפ</w:t>
      </w:r>
      <w:r>
        <w:rPr>
          <w:rFonts w:hint="cs"/>
          <w:rtl/>
        </w:rPr>
        <w:t xml:space="preserve">טר מכהונתו וממנים שר כממלא-מקום, תקופת מילוי המקום מוגבלת לשלושה חודשים מיום התפטרות השרים. היה ולא מונה שר, בתום שלושת החודשים הללו המינוי לא הופך למינוי קבע. התיק לא יכול לחזור לידי ראש הממשלה, וגם השרים </w:t>
      </w:r>
      <w:r>
        <w:rPr>
          <w:rtl/>
        </w:rPr>
        <w:t>–</w:t>
      </w:r>
      <w:r>
        <w:rPr>
          <w:rFonts w:hint="cs"/>
          <w:rtl/>
        </w:rPr>
        <w:t xml:space="preserve"> פוקעת כהונתם. </w:t>
      </w:r>
    </w:p>
    <w:p w14:paraId="1980F19D" w14:textId="77777777" w:rsidR="00000000" w:rsidRDefault="0003559D">
      <w:pPr>
        <w:pStyle w:val="a0"/>
        <w:rPr>
          <w:rFonts w:hint="cs"/>
          <w:rtl/>
        </w:rPr>
      </w:pPr>
    </w:p>
    <w:p w14:paraId="02C1C544" w14:textId="77777777" w:rsidR="00000000" w:rsidRDefault="0003559D">
      <w:pPr>
        <w:pStyle w:val="a0"/>
        <w:rPr>
          <w:rFonts w:hint="cs"/>
          <w:rtl/>
        </w:rPr>
      </w:pPr>
      <w:r>
        <w:rPr>
          <w:rFonts w:hint="cs"/>
          <w:rtl/>
        </w:rPr>
        <w:t>לכן, ראש הממשלה החליט על איוש הת</w:t>
      </w:r>
      <w:r>
        <w:rPr>
          <w:rFonts w:hint="cs"/>
          <w:rtl/>
        </w:rPr>
        <w:t xml:space="preserve">יקים הללו על-ידי אותם שרים שהחזיקו אותם כממלאי-מקום. אז יהיה הרכב הממשלה מלא והאחריות לתיקים תהיה בידי שרים אחראים, כי לא ייתכן מצב שיישארו תיקים בלי שרים האחראים להם. </w:t>
      </w:r>
    </w:p>
    <w:p w14:paraId="5EB98224" w14:textId="77777777" w:rsidR="00000000" w:rsidRDefault="0003559D">
      <w:pPr>
        <w:pStyle w:val="a0"/>
        <w:rPr>
          <w:rFonts w:hint="cs"/>
          <w:rtl/>
        </w:rPr>
      </w:pPr>
    </w:p>
    <w:p w14:paraId="0DC28104" w14:textId="77777777" w:rsidR="00000000" w:rsidRDefault="0003559D">
      <w:pPr>
        <w:pStyle w:val="a0"/>
        <w:rPr>
          <w:rFonts w:hint="cs"/>
          <w:rtl/>
        </w:rPr>
      </w:pPr>
      <w:r>
        <w:rPr>
          <w:rFonts w:hint="cs"/>
          <w:rtl/>
        </w:rPr>
        <w:t xml:space="preserve">עם זאת, ראש הממשלה גם אמר אתמול בישיבת הממשלה, שהיה ומחר ישתנה הרכב הקואליציה או תקום </w:t>
      </w:r>
      <w:r>
        <w:rPr>
          <w:rFonts w:hint="cs"/>
          <w:rtl/>
        </w:rPr>
        <w:t xml:space="preserve">ממשלה אחרת, אז כל דבר ניתן לשינוי, גם התיקים הללו וגם תיקים אחרים. </w:t>
      </w:r>
    </w:p>
    <w:p w14:paraId="79DC2A13" w14:textId="77777777" w:rsidR="00000000" w:rsidRDefault="0003559D">
      <w:pPr>
        <w:pStyle w:val="a0"/>
        <w:rPr>
          <w:rFonts w:hint="cs"/>
          <w:rtl/>
        </w:rPr>
      </w:pPr>
    </w:p>
    <w:p w14:paraId="0E4720E1" w14:textId="77777777" w:rsidR="00000000" w:rsidRDefault="0003559D">
      <w:pPr>
        <w:pStyle w:val="a0"/>
        <w:rPr>
          <w:rFonts w:hint="cs"/>
          <w:rtl/>
        </w:rPr>
      </w:pPr>
      <w:r>
        <w:rPr>
          <w:rFonts w:hint="cs"/>
          <w:rtl/>
        </w:rPr>
        <w:t>אני רוצה לומר לחברי הכנסת, גם מהאופוזיציה וגם מהקואליציה: אל תעשו מזה עניין קואליציוני ואופוזיציוני. זה עניין תקני, תקנוני, של קיום חובת הממשלה והכנסת לניהול ענייני המדינה. לדעתי, אין סיב</w:t>
      </w:r>
      <w:r>
        <w:rPr>
          <w:rFonts w:hint="cs"/>
          <w:rtl/>
        </w:rPr>
        <w:t xml:space="preserve">ה לאיש להתנגד למינויים הללו, ואני מקווה שהכנסת תתמוך במינויים הללו ותאשר אותם במתכונתם המוצעת, כי אחרת אנחנו מגיעים לפעמים למצבים שמוכיחים פעם אחר פעם שיש בישראל הפרדת הדעת מהמדינה. תודה. </w:t>
      </w:r>
    </w:p>
    <w:p w14:paraId="59C50285" w14:textId="77777777" w:rsidR="00000000" w:rsidRDefault="0003559D">
      <w:pPr>
        <w:pStyle w:val="a0"/>
        <w:rPr>
          <w:rFonts w:hint="cs"/>
          <w:rtl/>
        </w:rPr>
      </w:pPr>
    </w:p>
    <w:p w14:paraId="75FE9DA7" w14:textId="77777777" w:rsidR="00000000" w:rsidRDefault="0003559D">
      <w:pPr>
        <w:pStyle w:val="af1"/>
        <w:rPr>
          <w:rtl/>
        </w:rPr>
      </w:pPr>
      <w:r>
        <w:rPr>
          <w:rtl/>
        </w:rPr>
        <w:t>היו"ר ראובן ריבלין:</w:t>
      </w:r>
    </w:p>
    <w:p w14:paraId="43F2FABE" w14:textId="77777777" w:rsidR="00000000" w:rsidRDefault="0003559D">
      <w:pPr>
        <w:pStyle w:val="a0"/>
        <w:rPr>
          <w:rtl/>
        </w:rPr>
      </w:pPr>
    </w:p>
    <w:p w14:paraId="5B8A143A" w14:textId="77777777" w:rsidR="00000000" w:rsidRDefault="0003559D">
      <w:pPr>
        <w:pStyle w:val="a0"/>
        <w:rPr>
          <w:rFonts w:hint="cs"/>
          <w:rtl/>
        </w:rPr>
      </w:pPr>
      <w:r>
        <w:rPr>
          <w:rFonts w:hint="cs"/>
          <w:rtl/>
        </w:rPr>
        <w:t>תודה לכבוד השר שטרית. הדיון הוא דיון סיעתי. ר</w:t>
      </w:r>
      <w:r>
        <w:rPr>
          <w:rFonts w:hint="cs"/>
          <w:rtl/>
        </w:rPr>
        <w:t xml:space="preserve">אשון, נציג סיעת העבודה-מימד, חבר הכנסת אופיר פינס-פז. לכל אחד שלוש דקות. </w:t>
      </w:r>
    </w:p>
    <w:p w14:paraId="5B36E0AA" w14:textId="77777777" w:rsidR="00000000" w:rsidRDefault="0003559D">
      <w:pPr>
        <w:pStyle w:val="a0"/>
        <w:rPr>
          <w:rFonts w:hint="cs"/>
          <w:rtl/>
        </w:rPr>
      </w:pPr>
    </w:p>
    <w:p w14:paraId="6355D3AA" w14:textId="77777777" w:rsidR="00000000" w:rsidRDefault="0003559D">
      <w:pPr>
        <w:pStyle w:val="a"/>
        <w:rPr>
          <w:rtl/>
        </w:rPr>
      </w:pPr>
      <w:bookmarkStart w:id="220" w:name="FS000000455T31_08_2004_14_33_36"/>
      <w:bookmarkStart w:id="221" w:name="_Toc90825003"/>
      <w:bookmarkEnd w:id="220"/>
      <w:r>
        <w:rPr>
          <w:rFonts w:hint="eastAsia"/>
          <w:rtl/>
        </w:rPr>
        <w:t>אופיר</w:t>
      </w:r>
      <w:r>
        <w:rPr>
          <w:rtl/>
        </w:rPr>
        <w:t xml:space="preserve"> פינס-פז (העבודה-מימד):</w:t>
      </w:r>
      <w:bookmarkEnd w:id="221"/>
    </w:p>
    <w:p w14:paraId="6EA60EE6" w14:textId="77777777" w:rsidR="00000000" w:rsidRDefault="0003559D">
      <w:pPr>
        <w:pStyle w:val="a0"/>
        <w:rPr>
          <w:rFonts w:hint="cs"/>
          <w:rtl/>
        </w:rPr>
      </w:pPr>
    </w:p>
    <w:p w14:paraId="73968E34" w14:textId="77777777" w:rsidR="00000000" w:rsidRDefault="0003559D">
      <w:pPr>
        <w:pStyle w:val="a0"/>
        <w:rPr>
          <w:rFonts w:hint="cs"/>
          <w:rtl/>
        </w:rPr>
      </w:pPr>
      <w:r>
        <w:rPr>
          <w:rFonts w:hint="cs"/>
          <w:rtl/>
        </w:rPr>
        <w:t>אדוני היושב-ראש, אדוני ראש הממשלה, חברי חברי הכנסת, אני שומע את השר מאיר שטרית, ואני שואל את עצמי: בשביל מה למנות שר תחבורה קבוע, כדי שיוכל לעשות עוד מ</w:t>
      </w:r>
      <w:r>
        <w:rPr>
          <w:rFonts w:hint="cs"/>
          <w:rtl/>
        </w:rPr>
        <w:t>ינויים פוליטיים במשרד התחבורה עתיר המינויים? בשביל מה למנות שרת שיכון קבועה, כדי לבנות עוד אלפי יחידות דיור בהתנחלויות, שטומי לפיד יוכל למחוא כפיים או לעצום עיניים?</w:t>
      </w:r>
    </w:p>
    <w:p w14:paraId="71DA5C72" w14:textId="77777777" w:rsidR="00000000" w:rsidRDefault="0003559D">
      <w:pPr>
        <w:pStyle w:val="a0"/>
        <w:rPr>
          <w:rFonts w:hint="cs"/>
          <w:rtl/>
        </w:rPr>
      </w:pPr>
    </w:p>
    <w:p w14:paraId="61196F7B" w14:textId="77777777" w:rsidR="00000000" w:rsidRDefault="0003559D">
      <w:pPr>
        <w:pStyle w:val="af0"/>
        <w:rPr>
          <w:rtl/>
        </w:rPr>
      </w:pPr>
      <w:r>
        <w:rPr>
          <w:rFonts w:hint="eastAsia"/>
          <w:rtl/>
        </w:rPr>
        <w:t>רוני</w:t>
      </w:r>
      <w:r>
        <w:rPr>
          <w:rtl/>
        </w:rPr>
        <w:t xml:space="preserve"> בר-און (הליכוד):</w:t>
      </w:r>
    </w:p>
    <w:p w14:paraId="27D6BB72" w14:textId="77777777" w:rsidR="00000000" w:rsidRDefault="0003559D">
      <w:pPr>
        <w:pStyle w:val="a0"/>
        <w:rPr>
          <w:rFonts w:hint="cs"/>
          <w:rtl/>
        </w:rPr>
      </w:pPr>
    </w:p>
    <w:p w14:paraId="73E1BE42" w14:textId="77777777" w:rsidR="00000000" w:rsidRDefault="0003559D">
      <w:pPr>
        <w:pStyle w:val="a0"/>
        <w:rPr>
          <w:rFonts w:hint="cs"/>
          <w:rtl/>
        </w:rPr>
      </w:pPr>
      <w:r>
        <w:rPr>
          <w:rFonts w:hint="cs"/>
          <w:rtl/>
        </w:rPr>
        <w:t xml:space="preserve">סנה, פואד. </w:t>
      </w:r>
    </w:p>
    <w:p w14:paraId="364CCC82" w14:textId="77777777" w:rsidR="00000000" w:rsidRDefault="0003559D">
      <w:pPr>
        <w:pStyle w:val="a0"/>
        <w:rPr>
          <w:rFonts w:hint="cs"/>
          <w:rtl/>
        </w:rPr>
      </w:pPr>
    </w:p>
    <w:p w14:paraId="3B4E6BAC" w14:textId="77777777" w:rsidR="00000000" w:rsidRDefault="0003559D">
      <w:pPr>
        <w:pStyle w:val="-"/>
        <w:rPr>
          <w:rtl/>
        </w:rPr>
      </w:pPr>
      <w:bookmarkStart w:id="222" w:name="FS000000455T31_08_2004_14_35_12C"/>
      <w:bookmarkEnd w:id="222"/>
      <w:r>
        <w:rPr>
          <w:rtl/>
        </w:rPr>
        <w:t>אופיר פינס-פז (העבודה-מימד):</w:t>
      </w:r>
    </w:p>
    <w:p w14:paraId="4A857429" w14:textId="77777777" w:rsidR="00000000" w:rsidRDefault="0003559D">
      <w:pPr>
        <w:pStyle w:val="a0"/>
        <w:rPr>
          <w:rtl/>
        </w:rPr>
      </w:pPr>
    </w:p>
    <w:p w14:paraId="7CC61817" w14:textId="77777777" w:rsidR="00000000" w:rsidRDefault="0003559D">
      <w:pPr>
        <w:pStyle w:val="a0"/>
        <w:rPr>
          <w:rFonts w:hint="cs"/>
          <w:rtl/>
        </w:rPr>
      </w:pPr>
      <w:r>
        <w:rPr>
          <w:rFonts w:hint="cs"/>
          <w:rtl/>
        </w:rPr>
        <w:t>בשביל מה למנות שר תיירות</w:t>
      </w:r>
      <w:r>
        <w:rPr>
          <w:rFonts w:hint="cs"/>
          <w:rtl/>
        </w:rPr>
        <w:t>, כדי לבנות אתרי תיירות ליד המאחזים הבלתי-חוקיים?</w:t>
      </w:r>
    </w:p>
    <w:p w14:paraId="56972A55" w14:textId="77777777" w:rsidR="00000000" w:rsidRDefault="0003559D">
      <w:pPr>
        <w:pStyle w:val="a0"/>
        <w:rPr>
          <w:rFonts w:hint="cs"/>
          <w:rtl/>
        </w:rPr>
      </w:pPr>
    </w:p>
    <w:p w14:paraId="003FE203" w14:textId="77777777" w:rsidR="00000000" w:rsidRDefault="0003559D">
      <w:pPr>
        <w:pStyle w:val="af0"/>
        <w:rPr>
          <w:rtl/>
        </w:rPr>
      </w:pPr>
      <w:r>
        <w:rPr>
          <w:rFonts w:hint="eastAsia"/>
          <w:rtl/>
        </w:rPr>
        <w:t>רוני</w:t>
      </w:r>
      <w:r>
        <w:rPr>
          <w:rtl/>
        </w:rPr>
        <w:t xml:space="preserve"> בר-און (הליכוד):</w:t>
      </w:r>
    </w:p>
    <w:p w14:paraId="2DCE4C7B" w14:textId="77777777" w:rsidR="00000000" w:rsidRDefault="0003559D">
      <w:pPr>
        <w:pStyle w:val="a0"/>
        <w:rPr>
          <w:rFonts w:hint="cs"/>
          <w:rtl/>
        </w:rPr>
      </w:pPr>
    </w:p>
    <w:p w14:paraId="5E58D7C9" w14:textId="77777777" w:rsidR="00000000" w:rsidRDefault="0003559D">
      <w:pPr>
        <w:pStyle w:val="a0"/>
        <w:rPr>
          <w:rFonts w:hint="cs"/>
          <w:rtl/>
        </w:rPr>
      </w:pPr>
      <w:r>
        <w:rPr>
          <w:rFonts w:hint="cs"/>
          <w:rtl/>
        </w:rPr>
        <w:t xml:space="preserve">פואד, פואד. </w:t>
      </w:r>
    </w:p>
    <w:p w14:paraId="115B1EBA" w14:textId="77777777" w:rsidR="00000000" w:rsidRDefault="0003559D">
      <w:pPr>
        <w:pStyle w:val="a0"/>
        <w:rPr>
          <w:rFonts w:hint="cs"/>
          <w:rtl/>
        </w:rPr>
      </w:pPr>
    </w:p>
    <w:p w14:paraId="6FB67DD7" w14:textId="77777777" w:rsidR="00000000" w:rsidRDefault="0003559D">
      <w:pPr>
        <w:pStyle w:val="-"/>
        <w:rPr>
          <w:rtl/>
        </w:rPr>
      </w:pPr>
      <w:bookmarkStart w:id="223" w:name="FS000000455T31_08_2004_14_35_36C"/>
      <w:bookmarkEnd w:id="223"/>
      <w:r>
        <w:rPr>
          <w:rtl/>
        </w:rPr>
        <w:t>אופיר פינס-פז (העבודה-מימד):</w:t>
      </w:r>
    </w:p>
    <w:p w14:paraId="47068AC1" w14:textId="77777777" w:rsidR="00000000" w:rsidRDefault="0003559D">
      <w:pPr>
        <w:pStyle w:val="a0"/>
        <w:rPr>
          <w:rtl/>
        </w:rPr>
      </w:pPr>
    </w:p>
    <w:p w14:paraId="6105EC72" w14:textId="77777777" w:rsidR="00000000" w:rsidRDefault="0003559D">
      <w:pPr>
        <w:pStyle w:val="a0"/>
        <w:rPr>
          <w:rFonts w:hint="cs"/>
          <w:rtl/>
        </w:rPr>
      </w:pPr>
      <w:r>
        <w:rPr>
          <w:rFonts w:hint="cs"/>
          <w:rtl/>
        </w:rPr>
        <w:t xml:space="preserve">בשביל זה אתה בשלטון, כדי להשחית אותו? </w:t>
      </w:r>
    </w:p>
    <w:p w14:paraId="3B4CC58E" w14:textId="77777777" w:rsidR="00000000" w:rsidRDefault="0003559D">
      <w:pPr>
        <w:pStyle w:val="a0"/>
        <w:rPr>
          <w:rFonts w:hint="cs"/>
          <w:rtl/>
        </w:rPr>
      </w:pPr>
    </w:p>
    <w:p w14:paraId="0B43A0E5" w14:textId="77777777" w:rsidR="00000000" w:rsidRDefault="0003559D">
      <w:pPr>
        <w:pStyle w:val="af1"/>
        <w:rPr>
          <w:rtl/>
        </w:rPr>
      </w:pPr>
      <w:r>
        <w:rPr>
          <w:rtl/>
        </w:rPr>
        <w:t>היו"ר ראובן ריבלין:</w:t>
      </w:r>
    </w:p>
    <w:p w14:paraId="3C802F88" w14:textId="77777777" w:rsidR="00000000" w:rsidRDefault="0003559D">
      <w:pPr>
        <w:pStyle w:val="a0"/>
        <w:rPr>
          <w:rtl/>
        </w:rPr>
      </w:pPr>
    </w:p>
    <w:p w14:paraId="1CAC530B" w14:textId="77777777" w:rsidR="00000000" w:rsidRDefault="0003559D">
      <w:pPr>
        <w:pStyle w:val="a0"/>
        <w:rPr>
          <w:rFonts w:hint="cs"/>
          <w:rtl/>
        </w:rPr>
      </w:pPr>
      <w:r>
        <w:rPr>
          <w:rFonts w:hint="cs"/>
          <w:rtl/>
        </w:rPr>
        <w:t xml:space="preserve">חבר הכנסת בר-און, אם אדוני רוצה לקרוא קריאות, יעשה זאת בישיבה. </w:t>
      </w:r>
    </w:p>
    <w:p w14:paraId="19FA9049" w14:textId="77777777" w:rsidR="00000000" w:rsidRDefault="0003559D">
      <w:pPr>
        <w:pStyle w:val="a0"/>
        <w:rPr>
          <w:rFonts w:hint="cs"/>
          <w:rtl/>
        </w:rPr>
      </w:pPr>
    </w:p>
    <w:p w14:paraId="3C7DF857" w14:textId="77777777" w:rsidR="00000000" w:rsidRDefault="0003559D">
      <w:pPr>
        <w:pStyle w:val="-"/>
        <w:rPr>
          <w:rtl/>
        </w:rPr>
      </w:pPr>
      <w:bookmarkStart w:id="224" w:name="FS000000455T31_08_2004_14_36_05C"/>
      <w:bookmarkEnd w:id="224"/>
      <w:r>
        <w:rPr>
          <w:rtl/>
        </w:rPr>
        <w:t>אופיר פינס-פ</w:t>
      </w:r>
      <w:r>
        <w:rPr>
          <w:rtl/>
        </w:rPr>
        <w:t>ז (העבודה-מימד):</w:t>
      </w:r>
    </w:p>
    <w:p w14:paraId="47AD07CF" w14:textId="77777777" w:rsidR="00000000" w:rsidRDefault="0003559D">
      <w:pPr>
        <w:pStyle w:val="a0"/>
        <w:rPr>
          <w:rtl/>
        </w:rPr>
      </w:pPr>
    </w:p>
    <w:p w14:paraId="541160BF" w14:textId="77777777" w:rsidR="00000000" w:rsidRDefault="0003559D">
      <w:pPr>
        <w:pStyle w:val="a0"/>
        <w:rPr>
          <w:rFonts w:hint="cs"/>
          <w:rtl/>
        </w:rPr>
      </w:pPr>
      <w:r>
        <w:rPr>
          <w:rFonts w:hint="cs"/>
          <w:rtl/>
        </w:rPr>
        <w:t xml:space="preserve">אדוני חבר הכנסת רוני בר-און, יש לכם עכשיו, אחרי האישור הזה, את תיקון חוק שירות התעסוקה. באמת תתקנו את חוק שירות התעסוקה. </w:t>
      </w:r>
    </w:p>
    <w:p w14:paraId="39B96357" w14:textId="77777777" w:rsidR="00000000" w:rsidRDefault="0003559D">
      <w:pPr>
        <w:pStyle w:val="a0"/>
        <w:rPr>
          <w:rFonts w:hint="cs"/>
          <w:rtl/>
        </w:rPr>
      </w:pPr>
    </w:p>
    <w:p w14:paraId="1824E649" w14:textId="77777777" w:rsidR="00000000" w:rsidRDefault="0003559D">
      <w:pPr>
        <w:pStyle w:val="a0"/>
        <w:rPr>
          <w:rFonts w:hint="cs"/>
          <w:rtl/>
        </w:rPr>
      </w:pPr>
    </w:p>
    <w:p w14:paraId="5AA344A7" w14:textId="77777777" w:rsidR="00000000" w:rsidRDefault="0003559D">
      <w:pPr>
        <w:pStyle w:val="af1"/>
        <w:rPr>
          <w:rtl/>
        </w:rPr>
      </w:pPr>
      <w:r>
        <w:rPr>
          <w:rtl/>
        </w:rPr>
        <w:t>היו"ר ראובן ריבלין:</w:t>
      </w:r>
    </w:p>
    <w:p w14:paraId="448D951B" w14:textId="77777777" w:rsidR="00000000" w:rsidRDefault="0003559D">
      <w:pPr>
        <w:pStyle w:val="a0"/>
        <w:rPr>
          <w:rtl/>
        </w:rPr>
      </w:pPr>
    </w:p>
    <w:p w14:paraId="069E0FDE" w14:textId="77777777" w:rsidR="00000000" w:rsidRDefault="0003559D">
      <w:pPr>
        <w:pStyle w:val="a0"/>
        <w:rPr>
          <w:rFonts w:hint="cs"/>
          <w:rtl/>
        </w:rPr>
      </w:pPr>
      <w:r>
        <w:rPr>
          <w:rFonts w:hint="cs"/>
          <w:rtl/>
        </w:rPr>
        <w:t xml:space="preserve">פואד ביקש ממני למסור לך, שאין לו יותר אנשים למנות, הוא כבר מינה את כולם, מה אתה רוצה? </w:t>
      </w:r>
    </w:p>
    <w:p w14:paraId="78D37011" w14:textId="77777777" w:rsidR="00000000" w:rsidRDefault="0003559D">
      <w:pPr>
        <w:pStyle w:val="a0"/>
        <w:rPr>
          <w:rFonts w:hint="cs"/>
          <w:rtl/>
        </w:rPr>
      </w:pPr>
    </w:p>
    <w:p w14:paraId="627F33C2" w14:textId="77777777" w:rsidR="00000000" w:rsidRDefault="0003559D">
      <w:pPr>
        <w:pStyle w:val="-"/>
        <w:rPr>
          <w:rtl/>
        </w:rPr>
      </w:pPr>
      <w:bookmarkStart w:id="225" w:name="FS000000455T31_08_2004_14_37_10C"/>
      <w:bookmarkEnd w:id="225"/>
      <w:r>
        <w:rPr>
          <w:rtl/>
        </w:rPr>
        <w:t>אופיר</w:t>
      </w:r>
      <w:r>
        <w:rPr>
          <w:rtl/>
        </w:rPr>
        <w:t xml:space="preserve"> פינס-פז (העבודה-מימד):</w:t>
      </w:r>
    </w:p>
    <w:p w14:paraId="44F195C8" w14:textId="77777777" w:rsidR="00000000" w:rsidRDefault="0003559D">
      <w:pPr>
        <w:pStyle w:val="a0"/>
        <w:rPr>
          <w:rtl/>
        </w:rPr>
      </w:pPr>
    </w:p>
    <w:p w14:paraId="030C009D" w14:textId="77777777" w:rsidR="00000000" w:rsidRDefault="0003559D">
      <w:pPr>
        <w:pStyle w:val="a0"/>
        <w:rPr>
          <w:rFonts w:hint="cs"/>
          <w:rtl/>
        </w:rPr>
      </w:pPr>
      <w:r>
        <w:rPr>
          <w:rFonts w:hint="cs"/>
          <w:rtl/>
        </w:rPr>
        <w:t xml:space="preserve">תתקנו את חוק שירות התעסוקה ותגידו את האמת, ששירות התעסוקה עבר למרכז הליכוד, כי זאת המציאות. בשביל מה אתם מקיימים איזשהו שירות תעסוקה וירטואלי? מי הולך לשירות התעסוקה? את מי שירות התעסוקה ממנה? </w:t>
      </w:r>
    </w:p>
    <w:p w14:paraId="7E802A2C" w14:textId="77777777" w:rsidR="00000000" w:rsidRDefault="0003559D">
      <w:pPr>
        <w:pStyle w:val="a0"/>
        <w:rPr>
          <w:rFonts w:hint="cs"/>
          <w:rtl/>
        </w:rPr>
      </w:pPr>
    </w:p>
    <w:p w14:paraId="15DEE176" w14:textId="77777777" w:rsidR="00000000" w:rsidRDefault="0003559D">
      <w:pPr>
        <w:pStyle w:val="af0"/>
        <w:rPr>
          <w:rtl/>
        </w:rPr>
      </w:pPr>
      <w:r>
        <w:rPr>
          <w:rFonts w:hint="eastAsia"/>
          <w:rtl/>
        </w:rPr>
        <w:t>רוני</w:t>
      </w:r>
      <w:r>
        <w:rPr>
          <w:rtl/>
        </w:rPr>
        <w:t xml:space="preserve"> בר-און (הליכוד):</w:t>
      </w:r>
    </w:p>
    <w:p w14:paraId="227C1FA5" w14:textId="77777777" w:rsidR="00000000" w:rsidRDefault="0003559D">
      <w:pPr>
        <w:pStyle w:val="a0"/>
        <w:rPr>
          <w:rFonts w:hint="cs"/>
          <w:rtl/>
        </w:rPr>
      </w:pPr>
    </w:p>
    <w:p w14:paraId="0ED6C420" w14:textId="77777777" w:rsidR="00000000" w:rsidRDefault="0003559D">
      <w:pPr>
        <w:pStyle w:val="a0"/>
        <w:rPr>
          <w:rFonts w:hint="cs"/>
          <w:rtl/>
        </w:rPr>
      </w:pPr>
      <w:r>
        <w:rPr>
          <w:rFonts w:hint="cs"/>
          <w:rtl/>
        </w:rPr>
        <w:t>תתביישו, תתבי</w:t>
      </w:r>
      <w:r>
        <w:rPr>
          <w:rFonts w:hint="cs"/>
          <w:rtl/>
        </w:rPr>
        <w:t xml:space="preserve">ישו. </w:t>
      </w:r>
    </w:p>
    <w:p w14:paraId="602EC887" w14:textId="77777777" w:rsidR="00000000" w:rsidRDefault="0003559D">
      <w:pPr>
        <w:pStyle w:val="a0"/>
        <w:rPr>
          <w:rFonts w:hint="cs"/>
          <w:rtl/>
        </w:rPr>
      </w:pPr>
    </w:p>
    <w:p w14:paraId="7DCFD920" w14:textId="77777777" w:rsidR="00000000" w:rsidRDefault="0003559D">
      <w:pPr>
        <w:pStyle w:val="-"/>
        <w:rPr>
          <w:rtl/>
        </w:rPr>
      </w:pPr>
      <w:bookmarkStart w:id="226" w:name="FS000000455T31_08_2004_14_38_29C"/>
      <w:bookmarkEnd w:id="226"/>
      <w:r>
        <w:rPr>
          <w:rtl/>
        </w:rPr>
        <w:t>אופיר פינס-פז (העבודה-מימד):</w:t>
      </w:r>
    </w:p>
    <w:p w14:paraId="29C9AB05" w14:textId="77777777" w:rsidR="00000000" w:rsidRDefault="0003559D">
      <w:pPr>
        <w:pStyle w:val="a0"/>
        <w:rPr>
          <w:rtl/>
        </w:rPr>
      </w:pPr>
    </w:p>
    <w:p w14:paraId="38B2A52D" w14:textId="77777777" w:rsidR="00000000" w:rsidRDefault="0003559D">
      <w:pPr>
        <w:pStyle w:val="a0"/>
        <w:rPr>
          <w:rFonts w:hint="cs"/>
          <w:rtl/>
        </w:rPr>
      </w:pPr>
      <w:r>
        <w:rPr>
          <w:rFonts w:hint="cs"/>
          <w:rtl/>
        </w:rPr>
        <w:t>היחידים שממנים היום אנשים הם אתם, את חבריכם, את חברי מרכז הליכוד. אני פונה ל-300,000 המובטלים במדינה: אתם רוצים עבודה, תיכנסו למרכז הליכוד או תתחברו לחבר במרכז הליכוד, זה הסיכוי היחיד שלכם למצוא עבודה במדינה הזאת. אין ל</w:t>
      </w:r>
      <w:r>
        <w:rPr>
          <w:rFonts w:hint="cs"/>
          <w:rtl/>
        </w:rPr>
        <w:t xml:space="preserve">כם סיכוי אחר, לא שירות התעסוקה ולא שום דבר דומה. </w:t>
      </w:r>
    </w:p>
    <w:p w14:paraId="38777854" w14:textId="77777777" w:rsidR="00000000" w:rsidRDefault="0003559D">
      <w:pPr>
        <w:pStyle w:val="af0"/>
        <w:rPr>
          <w:rFonts w:hint="cs"/>
          <w:rtl/>
        </w:rPr>
      </w:pPr>
    </w:p>
    <w:p w14:paraId="5A500535" w14:textId="77777777" w:rsidR="00000000" w:rsidRDefault="0003559D">
      <w:pPr>
        <w:pStyle w:val="af0"/>
        <w:rPr>
          <w:rtl/>
        </w:rPr>
      </w:pPr>
      <w:r>
        <w:rPr>
          <w:rFonts w:hint="eastAsia"/>
          <w:rtl/>
        </w:rPr>
        <w:t>גלעד</w:t>
      </w:r>
      <w:r>
        <w:rPr>
          <w:rtl/>
        </w:rPr>
        <w:t xml:space="preserve"> ארדן (הליכוד):</w:t>
      </w:r>
    </w:p>
    <w:p w14:paraId="4AE4A229" w14:textId="77777777" w:rsidR="00000000" w:rsidRDefault="0003559D">
      <w:pPr>
        <w:pStyle w:val="a0"/>
        <w:rPr>
          <w:rFonts w:hint="cs"/>
          <w:rtl/>
        </w:rPr>
      </w:pPr>
    </w:p>
    <w:p w14:paraId="402DEBEA" w14:textId="77777777" w:rsidR="00000000" w:rsidRDefault="0003559D">
      <w:pPr>
        <w:pStyle w:val="a0"/>
        <w:rPr>
          <w:rFonts w:hint="cs"/>
          <w:rtl/>
        </w:rPr>
      </w:pPr>
      <w:r>
        <w:rPr>
          <w:rFonts w:hint="cs"/>
          <w:rtl/>
        </w:rPr>
        <w:t xml:space="preserve">או שתתמכו בפואד ובסנה לראשות העבודה. יש עוד אופציות. </w:t>
      </w:r>
    </w:p>
    <w:p w14:paraId="3CC054DD" w14:textId="77777777" w:rsidR="00000000" w:rsidRDefault="0003559D">
      <w:pPr>
        <w:pStyle w:val="a0"/>
        <w:rPr>
          <w:rFonts w:hint="cs"/>
          <w:rtl/>
        </w:rPr>
      </w:pPr>
    </w:p>
    <w:p w14:paraId="3984687E" w14:textId="77777777" w:rsidR="00000000" w:rsidRDefault="0003559D">
      <w:pPr>
        <w:pStyle w:val="-"/>
        <w:rPr>
          <w:rtl/>
        </w:rPr>
      </w:pPr>
      <w:bookmarkStart w:id="227" w:name="FS000000455T31_08_2004_14_39_55C"/>
      <w:bookmarkEnd w:id="227"/>
      <w:r>
        <w:rPr>
          <w:rtl/>
        </w:rPr>
        <w:t>אופיר פינס-פז (העבודה-מימד):</w:t>
      </w:r>
    </w:p>
    <w:p w14:paraId="27A98B2F" w14:textId="77777777" w:rsidR="00000000" w:rsidRDefault="0003559D">
      <w:pPr>
        <w:pStyle w:val="a0"/>
        <w:rPr>
          <w:rtl/>
        </w:rPr>
      </w:pPr>
    </w:p>
    <w:p w14:paraId="2E4D42A6" w14:textId="77777777" w:rsidR="00000000" w:rsidRDefault="0003559D">
      <w:pPr>
        <w:pStyle w:val="a0"/>
        <w:rPr>
          <w:rFonts w:hint="cs"/>
          <w:rtl/>
        </w:rPr>
      </w:pPr>
      <w:r>
        <w:rPr>
          <w:rFonts w:hint="cs"/>
          <w:rtl/>
        </w:rPr>
        <w:t xml:space="preserve">שב בשקט. </w:t>
      </w:r>
    </w:p>
    <w:p w14:paraId="65029319" w14:textId="77777777" w:rsidR="00000000" w:rsidRDefault="0003559D">
      <w:pPr>
        <w:pStyle w:val="a0"/>
        <w:rPr>
          <w:rFonts w:hint="cs"/>
          <w:rtl/>
        </w:rPr>
      </w:pPr>
    </w:p>
    <w:p w14:paraId="2ED21A26" w14:textId="77777777" w:rsidR="00000000" w:rsidRDefault="0003559D">
      <w:pPr>
        <w:pStyle w:val="af1"/>
        <w:rPr>
          <w:rtl/>
        </w:rPr>
      </w:pPr>
      <w:r>
        <w:rPr>
          <w:rtl/>
        </w:rPr>
        <w:t>היו"ר ראובן ריבלין:</w:t>
      </w:r>
    </w:p>
    <w:p w14:paraId="4D41E524" w14:textId="77777777" w:rsidR="00000000" w:rsidRDefault="0003559D">
      <w:pPr>
        <w:pStyle w:val="a0"/>
        <w:rPr>
          <w:rtl/>
        </w:rPr>
      </w:pPr>
    </w:p>
    <w:p w14:paraId="74007EE6" w14:textId="77777777" w:rsidR="00000000" w:rsidRDefault="0003559D">
      <w:pPr>
        <w:pStyle w:val="a0"/>
        <w:rPr>
          <w:rFonts w:hint="cs"/>
          <w:rtl/>
        </w:rPr>
      </w:pPr>
      <w:r>
        <w:rPr>
          <w:rFonts w:hint="cs"/>
          <w:rtl/>
        </w:rPr>
        <w:t>חבר הכנסת ארדן, הממשלה מבקשת לאשר. כל עיכוב כרגע מעכב את האישור, אם</w:t>
      </w:r>
      <w:r>
        <w:rPr>
          <w:rFonts w:hint="cs"/>
          <w:rtl/>
        </w:rPr>
        <w:t xml:space="preserve"> בכלל. לכן אני מציע להיות מאופקים יותר. </w:t>
      </w:r>
    </w:p>
    <w:p w14:paraId="5211422D" w14:textId="77777777" w:rsidR="00000000" w:rsidRDefault="0003559D">
      <w:pPr>
        <w:pStyle w:val="a0"/>
        <w:rPr>
          <w:rFonts w:hint="cs"/>
          <w:rtl/>
        </w:rPr>
      </w:pPr>
    </w:p>
    <w:p w14:paraId="7B24A5AA" w14:textId="77777777" w:rsidR="00000000" w:rsidRDefault="0003559D">
      <w:pPr>
        <w:pStyle w:val="-"/>
        <w:rPr>
          <w:rtl/>
        </w:rPr>
      </w:pPr>
      <w:bookmarkStart w:id="228" w:name="FS000000455T31_08_2004_14_41_40C"/>
      <w:bookmarkEnd w:id="228"/>
      <w:r>
        <w:rPr>
          <w:rtl/>
        </w:rPr>
        <w:t>אופיר פינס-פז (העבודה-מימד):</w:t>
      </w:r>
    </w:p>
    <w:p w14:paraId="47F46B7C" w14:textId="77777777" w:rsidR="00000000" w:rsidRDefault="0003559D">
      <w:pPr>
        <w:pStyle w:val="a0"/>
        <w:rPr>
          <w:rtl/>
        </w:rPr>
      </w:pPr>
    </w:p>
    <w:p w14:paraId="06CC504A" w14:textId="77777777" w:rsidR="00000000" w:rsidRDefault="0003559D">
      <w:pPr>
        <w:pStyle w:val="a0"/>
        <w:rPr>
          <w:rFonts w:hint="cs"/>
          <w:rtl/>
        </w:rPr>
      </w:pPr>
      <w:r>
        <w:rPr>
          <w:rFonts w:hint="cs"/>
          <w:rtl/>
        </w:rPr>
        <w:t>אדוני היושב-ראש, כבר שמענו על כל מיני בעיות, ראינו גם את דוח מבקר המדינה על המינויים של השר הנגבי במשרד לאיכות הסביבה. אבל אתמול הממשלה הגדילה לעשות. הסכת ושמע, חבר הכנסת בר-און. אתמול</w:t>
      </w:r>
      <w:r>
        <w:rPr>
          <w:rFonts w:hint="cs"/>
          <w:rtl/>
        </w:rPr>
        <w:t xml:space="preserve"> הממשלה החליטה למנות את עמירם בוגט, חברו הקרוב, ידידו הקרוב של השר הנגבי זה 20 שנה, מתא קסט"ל באוניברסיטה העברית, למבקר הפנים של צחי הנגבי. </w:t>
      </w:r>
    </w:p>
    <w:p w14:paraId="6730CAFF" w14:textId="77777777" w:rsidR="00000000" w:rsidRDefault="0003559D">
      <w:pPr>
        <w:pStyle w:val="a0"/>
        <w:rPr>
          <w:rFonts w:hint="cs"/>
          <w:rtl/>
        </w:rPr>
      </w:pPr>
    </w:p>
    <w:p w14:paraId="55E8879B" w14:textId="77777777" w:rsidR="00000000" w:rsidRDefault="0003559D">
      <w:pPr>
        <w:pStyle w:val="af0"/>
        <w:rPr>
          <w:rtl/>
        </w:rPr>
      </w:pPr>
      <w:r>
        <w:rPr>
          <w:rFonts w:hint="eastAsia"/>
          <w:rtl/>
        </w:rPr>
        <w:t>רוני</w:t>
      </w:r>
      <w:r>
        <w:rPr>
          <w:rtl/>
        </w:rPr>
        <w:t xml:space="preserve"> בר-און (הליכוד):</w:t>
      </w:r>
    </w:p>
    <w:p w14:paraId="54A71F85" w14:textId="77777777" w:rsidR="00000000" w:rsidRDefault="0003559D">
      <w:pPr>
        <w:pStyle w:val="a0"/>
        <w:rPr>
          <w:rFonts w:hint="cs"/>
          <w:rtl/>
        </w:rPr>
      </w:pPr>
    </w:p>
    <w:p w14:paraId="2A7125D5" w14:textId="77777777" w:rsidR="00000000" w:rsidRDefault="0003559D">
      <w:pPr>
        <w:pStyle w:val="a0"/>
        <w:rPr>
          <w:rFonts w:hint="cs"/>
          <w:rtl/>
        </w:rPr>
      </w:pPr>
      <w:r>
        <w:rPr>
          <w:rFonts w:hint="cs"/>
          <w:rtl/>
        </w:rPr>
        <w:t>מה פסול בעמירם בוגט?</w:t>
      </w:r>
    </w:p>
    <w:p w14:paraId="51C5212A" w14:textId="77777777" w:rsidR="00000000" w:rsidRDefault="0003559D">
      <w:pPr>
        <w:pStyle w:val="a0"/>
        <w:rPr>
          <w:rFonts w:hint="cs"/>
          <w:rtl/>
        </w:rPr>
      </w:pPr>
    </w:p>
    <w:p w14:paraId="1296185C" w14:textId="77777777" w:rsidR="00000000" w:rsidRDefault="0003559D">
      <w:pPr>
        <w:pStyle w:val="af0"/>
        <w:rPr>
          <w:rtl/>
        </w:rPr>
      </w:pPr>
      <w:r>
        <w:rPr>
          <w:rFonts w:hint="eastAsia"/>
          <w:rtl/>
        </w:rPr>
        <w:t>גלעד</w:t>
      </w:r>
      <w:r>
        <w:rPr>
          <w:rtl/>
        </w:rPr>
        <w:t xml:space="preserve"> ארדן (הליכוד):</w:t>
      </w:r>
    </w:p>
    <w:p w14:paraId="23313B91" w14:textId="77777777" w:rsidR="00000000" w:rsidRDefault="0003559D">
      <w:pPr>
        <w:pStyle w:val="a0"/>
        <w:rPr>
          <w:rFonts w:hint="cs"/>
          <w:rtl/>
        </w:rPr>
      </w:pPr>
    </w:p>
    <w:p w14:paraId="32C701B8" w14:textId="77777777" w:rsidR="00000000" w:rsidRDefault="0003559D">
      <w:pPr>
        <w:pStyle w:val="a0"/>
        <w:rPr>
          <w:rFonts w:hint="cs"/>
          <w:rtl/>
        </w:rPr>
      </w:pPr>
      <w:r>
        <w:rPr>
          <w:rFonts w:hint="cs"/>
          <w:rtl/>
        </w:rPr>
        <w:t xml:space="preserve">תתקוף את השר פורז - - - </w:t>
      </w:r>
    </w:p>
    <w:p w14:paraId="1799B3BB" w14:textId="77777777" w:rsidR="00000000" w:rsidRDefault="0003559D">
      <w:pPr>
        <w:pStyle w:val="a0"/>
        <w:rPr>
          <w:rFonts w:hint="cs"/>
          <w:rtl/>
        </w:rPr>
      </w:pPr>
    </w:p>
    <w:p w14:paraId="7E90D623" w14:textId="77777777" w:rsidR="00000000" w:rsidRDefault="0003559D">
      <w:pPr>
        <w:pStyle w:val="-"/>
        <w:rPr>
          <w:rtl/>
        </w:rPr>
      </w:pPr>
      <w:bookmarkStart w:id="229" w:name="FS000000455T31_08_2004_14_43_41C"/>
      <w:bookmarkEnd w:id="229"/>
      <w:r>
        <w:rPr>
          <w:rtl/>
        </w:rPr>
        <w:t>אופיר פינס-פז (העבודה-</w:t>
      </w:r>
      <w:r>
        <w:rPr>
          <w:rtl/>
        </w:rPr>
        <w:t>מימד):</w:t>
      </w:r>
    </w:p>
    <w:p w14:paraId="1573E851" w14:textId="77777777" w:rsidR="00000000" w:rsidRDefault="0003559D">
      <w:pPr>
        <w:pStyle w:val="a0"/>
        <w:rPr>
          <w:rtl/>
        </w:rPr>
      </w:pPr>
    </w:p>
    <w:p w14:paraId="1AA4189C" w14:textId="77777777" w:rsidR="00000000" w:rsidRDefault="0003559D">
      <w:pPr>
        <w:pStyle w:val="a0"/>
        <w:rPr>
          <w:rFonts w:hint="cs"/>
          <w:rtl/>
        </w:rPr>
      </w:pPr>
      <w:r>
        <w:rPr>
          <w:rFonts w:hint="cs"/>
          <w:rtl/>
        </w:rPr>
        <w:t xml:space="preserve">אתם מחסלים את המדינה. הפכתם את המדינה הזאת לסדום ועמורה. אין לכם כבוד לכלום. הפכתם את עובד המדינה, העצמאי והבלתי-תלוי, לזן נכחד. אין חיה כזאת. </w:t>
      </w:r>
    </w:p>
    <w:p w14:paraId="2450E075" w14:textId="77777777" w:rsidR="00000000" w:rsidRDefault="0003559D">
      <w:pPr>
        <w:pStyle w:val="a0"/>
        <w:rPr>
          <w:rFonts w:hint="cs"/>
          <w:rtl/>
        </w:rPr>
      </w:pPr>
    </w:p>
    <w:p w14:paraId="4DBF9C6E" w14:textId="77777777" w:rsidR="00000000" w:rsidRDefault="0003559D">
      <w:pPr>
        <w:pStyle w:val="af0"/>
        <w:rPr>
          <w:rtl/>
        </w:rPr>
      </w:pPr>
      <w:r>
        <w:rPr>
          <w:rFonts w:hint="eastAsia"/>
          <w:rtl/>
        </w:rPr>
        <w:t>רוני</w:t>
      </w:r>
      <w:r>
        <w:rPr>
          <w:rtl/>
        </w:rPr>
        <w:t xml:space="preserve"> בר-און (הליכוד):</w:t>
      </w:r>
    </w:p>
    <w:p w14:paraId="4AE0FD14" w14:textId="77777777" w:rsidR="00000000" w:rsidRDefault="0003559D">
      <w:pPr>
        <w:pStyle w:val="a0"/>
        <w:rPr>
          <w:rFonts w:hint="cs"/>
          <w:rtl/>
        </w:rPr>
      </w:pPr>
    </w:p>
    <w:p w14:paraId="3459CF4B" w14:textId="77777777" w:rsidR="00000000" w:rsidRDefault="0003559D">
      <w:pPr>
        <w:pStyle w:val="a0"/>
        <w:rPr>
          <w:rFonts w:hint="cs"/>
          <w:rtl/>
        </w:rPr>
      </w:pPr>
      <w:r>
        <w:rPr>
          <w:rFonts w:hint="cs"/>
          <w:rtl/>
        </w:rPr>
        <w:t xml:space="preserve">עמירם בוגט הציל אתכם - - - </w:t>
      </w:r>
    </w:p>
    <w:p w14:paraId="747240B7" w14:textId="77777777" w:rsidR="00000000" w:rsidRDefault="0003559D">
      <w:pPr>
        <w:pStyle w:val="a0"/>
        <w:rPr>
          <w:rFonts w:hint="cs"/>
          <w:rtl/>
        </w:rPr>
      </w:pPr>
    </w:p>
    <w:p w14:paraId="5E29AFD4" w14:textId="77777777" w:rsidR="00000000" w:rsidRDefault="0003559D">
      <w:pPr>
        <w:pStyle w:val="-"/>
        <w:rPr>
          <w:rtl/>
        </w:rPr>
      </w:pPr>
      <w:bookmarkStart w:id="230" w:name="FS000000455T31_08_2004_14_44_44C"/>
      <w:bookmarkEnd w:id="230"/>
      <w:r>
        <w:rPr>
          <w:rtl/>
        </w:rPr>
        <w:t>אופיר פינס-פז (העבודה-מימד):</w:t>
      </w:r>
    </w:p>
    <w:p w14:paraId="004B41E5" w14:textId="77777777" w:rsidR="00000000" w:rsidRDefault="0003559D">
      <w:pPr>
        <w:pStyle w:val="a0"/>
        <w:rPr>
          <w:rtl/>
        </w:rPr>
      </w:pPr>
    </w:p>
    <w:p w14:paraId="622B948E" w14:textId="77777777" w:rsidR="00000000" w:rsidRDefault="0003559D">
      <w:pPr>
        <w:pStyle w:val="a0"/>
        <w:rPr>
          <w:rFonts w:hint="cs"/>
          <w:rtl/>
        </w:rPr>
      </w:pPr>
      <w:r>
        <w:rPr>
          <w:rFonts w:hint="cs"/>
          <w:rtl/>
        </w:rPr>
        <w:t>חיסלתם הכול. חיסלתם כ</w:t>
      </w:r>
      <w:r>
        <w:rPr>
          <w:rFonts w:hint="cs"/>
          <w:rtl/>
        </w:rPr>
        <w:t xml:space="preserve">ל חלקה טובה במדינה הזאת. לקחתם את הכול, השתלטתם על הכול. </w:t>
      </w:r>
      <w:bookmarkStart w:id="231" w:name="FS000000455T31_08_2004_14_45_16C"/>
      <w:bookmarkEnd w:id="231"/>
      <w:r>
        <w:rPr>
          <w:rFonts w:hint="cs"/>
          <w:rtl/>
        </w:rPr>
        <w:t xml:space="preserve">אין היום עובד ציבור, עובד מדינה רגיל, מקצועי, בלתי תלוי. תביאו לי דוגמה אחת. אין, זה זן נכחד, זו ארכיאולוגיה. </w:t>
      </w:r>
    </w:p>
    <w:p w14:paraId="3CEEE56D" w14:textId="77777777" w:rsidR="00000000" w:rsidRDefault="0003559D">
      <w:pPr>
        <w:pStyle w:val="a0"/>
        <w:rPr>
          <w:rFonts w:hint="cs"/>
          <w:rtl/>
        </w:rPr>
      </w:pPr>
    </w:p>
    <w:p w14:paraId="33E466A8" w14:textId="77777777" w:rsidR="00000000" w:rsidRDefault="0003559D">
      <w:pPr>
        <w:pStyle w:val="af1"/>
        <w:rPr>
          <w:rtl/>
        </w:rPr>
      </w:pPr>
      <w:r>
        <w:rPr>
          <w:rtl/>
        </w:rPr>
        <w:t>היו"ר ראובן ריבלין:</w:t>
      </w:r>
    </w:p>
    <w:p w14:paraId="5C430FA0" w14:textId="77777777" w:rsidR="00000000" w:rsidRDefault="0003559D">
      <w:pPr>
        <w:pStyle w:val="a0"/>
        <w:rPr>
          <w:rtl/>
        </w:rPr>
      </w:pPr>
    </w:p>
    <w:p w14:paraId="13BB49BD" w14:textId="77777777" w:rsidR="00000000" w:rsidRDefault="0003559D">
      <w:pPr>
        <w:pStyle w:val="a0"/>
        <w:rPr>
          <w:rFonts w:hint="cs"/>
          <w:rtl/>
        </w:rPr>
      </w:pPr>
      <w:r>
        <w:rPr>
          <w:rFonts w:hint="cs"/>
          <w:rtl/>
        </w:rPr>
        <w:t xml:space="preserve">בייגה, בייגה. </w:t>
      </w:r>
    </w:p>
    <w:p w14:paraId="13089E9F" w14:textId="77777777" w:rsidR="00000000" w:rsidRDefault="0003559D">
      <w:pPr>
        <w:pStyle w:val="a0"/>
        <w:rPr>
          <w:rFonts w:hint="cs"/>
          <w:rtl/>
        </w:rPr>
      </w:pPr>
    </w:p>
    <w:p w14:paraId="4CB9EDC3" w14:textId="77777777" w:rsidR="00000000" w:rsidRDefault="0003559D">
      <w:pPr>
        <w:pStyle w:val="af0"/>
        <w:rPr>
          <w:rtl/>
        </w:rPr>
      </w:pPr>
      <w:r>
        <w:rPr>
          <w:rFonts w:hint="eastAsia"/>
          <w:rtl/>
        </w:rPr>
        <w:t>גלעד</w:t>
      </w:r>
      <w:r>
        <w:rPr>
          <w:rtl/>
        </w:rPr>
        <w:t xml:space="preserve"> ארדן (הליכוד):</w:t>
      </w:r>
    </w:p>
    <w:p w14:paraId="13E32DEE" w14:textId="77777777" w:rsidR="00000000" w:rsidRDefault="0003559D">
      <w:pPr>
        <w:pStyle w:val="a0"/>
        <w:rPr>
          <w:rFonts w:hint="cs"/>
          <w:rtl/>
        </w:rPr>
      </w:pPr>
    </w:p>
    <w:p w14:paraId="0D65C002" w14:textId="77777777" w:rsidR="00000000" w:rsidRDefault="0003559D">
      <w:pPr>
        <w:pStyle w:val="a0"/>
        <w:rPr>
          <w:rFonts w:hint="cs"/>
          <w:rtl/>
        </w:rPr>
      </w:pPr>
      <w:r>
        <w:rPr>
          <w:rFonts w:hint="cs"/>
          <w:rtl/>
        </w:rPr>
        <w:t xml:space="preserve">מזוז, מזוז. </w:t>
      </w:r>
    </w:p>
    <w:p w14:paraId="1383B737" w14:textId="77777777" w:rsidR="00000000" w:rsidRDefault="0003559D">
      <w:pPr>
        <w:pStyle w:val="a0"/>
        <w:rPr>
          <w:rFonts w:hint="cs"/>
          <w:rtl/>
        </w:rPr>
      </w:pPr>
    </w:p>
    <w:p w14:paraId="3F186C15" w14:textId="77777777" w:rsidR="00000000" w:rsidRDefault="0003559D">
      <w:pPr>
        <w:pStyle w:val="-"/>
        <w:rPr>
          <w:rtl/>
        </w:rPr>
      </w:pPr>
      <w:bookmarkStart w:id="232" w:name="FS000000455T31_08_2004_14_46_29C"/>
      <w:bookmarkEnd w:id="232"/>
      <w:r>
        <w:rPr>
          <w:rtl/>
        </w:rPr>
        <w:t>אופיר פינס-פז (</w:t>
      </w:r>
      <w:r>
        <w:rPr>
          <w:rtl/>
        </w:rPr>
        <w:t>העבודה-מימד):</w:t>
      </w:r>
    </w:p>
    <w:p w14:paraId="26F736D3" w14:textId="77777777" w:rsidR="00000000" w:rsidRDefault="0003559D">
      <w:pPr>
        <w:pStyle w:val="a0"/>
        <w:rPr>
          <w:rtl/>
        </w:rPr>
      </w:pPr>
    </w:p>
    <w:p w14:paraId="74FF0448" w14:textId="77777777" w:rsidR="00000000" w:rsidRDefault="0003559D">
      <w:pPr>
        <w:pStyle w:val="a0"/>
        <w:rPr>
          <w:rFonts w:hint="cs"/>
          <w:rtl/>
        </w:rPr>
      </w:pPr>
      <w:r>
        <w:rPr>
          <w:rFonts w:hint="cs"/>
          <w:rtl/>
        </w:rPr>
        <w:t>עכשיו הגדלתם לעשות. כדי להעביר את המינויים האלה בממשלה, עשיתם עסקה עם המפד"ל, נתתם לישיבות של המפד"ל 40 מיליון שקלים כדי לקנות את הצבעתם ולהעביר את המינויים בכנסת. זו קניית שלטון בכסף, זו עבירת שוחד לכאורה, זו עבירה פלילית. אתם לא עוצרים באד</w:t>
      </w:r>
      <w:r>
        <w:rPr>
          <w:rFonts w:hint="cs"/>
          <w:rtl/>
        </w:rPr>
        <w:t xml:space="preserve">ום, אצלכם החוק זה מקסימום איזו הנחיה, שום דבר מחייב. תגידו לי, אתם בסדר? אתם בודקים את עצמכם? מה, הכול מותר? </w:t>
      </w:r>
    </w:p>
    <w:p w14:paraId="765430DE" w14:textId="77777777" w:rsidR="00000000" w:rsidRDefault="0003559D">
      <w:pPr>
        <w:pStyle w:val="a0"/>
        <w:rPr>
          <w:rFonts w:hint="cs"/>
          <w:rtl/>
        </w:rPr>
      </w:pPr>
    </w:p>
    <w:p w14:paraId="16E3B873" w14:textId="77777777" w:rsidR="00000000" w:rsidRDefault="0003559D">
      <w:pPr>
        <w:pStyle w:val="a0"/>
        <w:rPr>
          <w:rFonts w:hint="cs"/>
          <w:rtl/>
        </w:rPr>
      </w:pPr>
      <w:r>
        <w:rPr>
          <w:rFonts w:hint="cs"/>
          <w:rtl/>
        </w:rPr>
        <w:t xml:space="preserve">ראש הממשלה, באת לציבור ואמרת שאתה רוצה להקים ממשלת אחדות לאומית. המינויים היום מוכיחים, שאחד בפה ואחד בלב, ובכל מקרה מפלגת הליכוד טרפדה את ממשלת </w:t>
      </w:r>
      <w:r>
        <w:rPr>
          <w:rFonts w:hint="cs"/>
          <w:rtl/>
        </w:rPr>
        <w:t xml:space="preserve">האחדות הלאומית. </w:t>
      </w:r>
    </w:p>
    <w:p w14:paraId="3927DABC" w14:textId="77777777" w:rsidR="00000000" w:rsidRDefault="0003559D">
      <w:pPr>
        <w:pStyle w:val="a0"/>
        <w:rPr>
          <w:rFonts w:hint="cs"/>
          <w:rtl/>
        </w:rPr>
      </w:pPr>
    </w:p>
    <w:p w14:paraId="48FF38A9" w14:textId="77777777" w:rsidR="00000000" w:rsidRDefault="0003559D">
      <w:pPr>
        <w:pStyle w:val="a0"/>
        <w:rPr>
          <w:rFonts w:hint="cs"/>
          <w:rtl/>
        </w:rPr>
      </w:pPr>
      <w:r>
        <w:rPr>
          <w:rFonts w:hint="cs"/>
          <w:rtl/>
        </w:rPr>
        <w:t xml:space="preserve">אדוני ראש הממשלה, אומנם היום הודעת על לוח הזמנים להתנתקות, ואני רוצה לברך אותך על ההודעה הזאת ומקווה שתתמיד בה </w:t>
      </w:r>
      <w:r>
        <w:rPr>
          <w:rtl/>
        </w:rPr>
        <w:t>–</w:t>
      </w:r>
      <w:r>
        <w:rPr>
          <w:rFonts w:hint="cs"/>
          <w:rtl/>
        </w:rPr>
        <w:t xml:space="preserve"> אנחנו בכל אופן נתמוך בך כאן בכנסת כשתרצה להעביר אותה </w:t>
      </w:r>
      <w:r>
        <w:rPr>
          <w:rtl/>
        </w:rPr>
        <w:t>–</w:t>
      </w:r>
      <w:r>
        <w:rPr>
          <w:rFonts w:hint="cs"/>
          <w:rtl/>
        </w:rPr>
        <w:t xml:space="preserve"> אבל אני אומר לך, אל תיכנע לליכוד, אל תיתן לליכוד להרוס את היציאה מעזה </w:t>
      </w:r>
      <w:r>
        <w:rPr>
          <w:rFonts w:hint="cs"/>
          <w:rtl/>
        </w:rPr>
        <w:t xml:space="preserve">ואת ההתנתקות, אל תאפשר לליכוד לכבול את ידיך ואת רגליך. תוכיח שלפני שאתה יושב-ראש הליכוד אתה ראש ממשלה. עצה חברית קטנה: אם אתה באמת רוצה לבצע את ההתנתקות, קודם כול תתנתק מהליכוד. תודה רבה. </w:t>
      </w:r>
    </w:p>
    <w:p w14:paraId="022D877C" w14:textId="77777777" w:rsidR="00000000" w:rsidRDefault="0003559D">
      <w:pPr>
        <w:pStyle w:val="a0"/>
        <w:rPr>
          <w:rFonts w:hint="cs"/>
          <w:rtl/>
        </w:rPr>
      </w:pPr>
    </w:p>
    <w:p w14:paraId="27B35C97" w14:textId="77777777" w:rsidR="00000000" w:rsidRDefault="0003559D">
      <w:pPr>
        <w:pStyle w:val="af1"/>
        <w:rPr>
          <w:rtl/>
        </w:rPr>
      </w:pPr>
      <w:r>
        <w:rPr>
          <w:rtl/>
        </w:rPr>
        <w:t>היו"ר ראובן ריבלין:</w:t>
      </w:r>
    </w:p>
    <w:p w14:paraId="26F3DDB5" w14:textId="77777777" w:rsidR="00000000" w:rsidRDefault="0003559D">
      <w:pPr>
        <w:pStyle w:val="a0"/>
        <w:rPr>
          <w:rtl/>
        </w:rPr>
      </w:pPr>
    </w:p>
    <w:p w14:paraId="748D32DB" w14:textId="77777777" w:rsidR="00000000" w:rsidRDefault="0003559D">
      <w:pPr>
        <w:pStyle w:val="a0"/>
        <w:rPr>
          <w:rFonts w:hint="cs"/>
          <w:rtl/>
        </w:rPr>
      </w:pPr>
      <w:r>
        <w:rPr>
          <w:rFonts w:hint="cs"/>
          <w:rtl/>
        </w:rPr>
        <w:t>תודה רבה. נדמה לי רק שלממשלה אין ברירה אלא לה</w:t>
      </w:r>
      <w:r>
        <w:rPr>
          <w:rFonts w:hint="cs"/>
          <w:rtl/>
        </w:rPr>
        <w:t xml:space="preserve">ביא את האישור, כי המועד תם והחוק לא מאפשר אלא בהארכת המינוי, בין שהולכים לקואליציה מורחבת ובין שלא. לא שאני בעד או נגד, אני רק אומר לך שזה המצב החוקי, כך שאין פה ראייה או כוונה פוליטית. </w:t>
      </w:r>
    </w:p>
    <w:p w14:paraId="67E4EE0C" w14:textId="77777777" w:rsidR="00000000" w:rsidRDefault="0003559D">
      <w:pPr>
        <w:pStyle w:val="a0"/>
        <w:rPr>
          <w:rFonts w:hint="cs"/>
          <w:rtl/>
        </w:rPr>
      </w:pPr>
    </w:p>
    <w:p w14:paraId="548D312D" w14:textId="77777777" w:rsidR="00000000" w:rsidRDefault="0003559D">
      <w:pPr>
        <w:pStyle w:val="a0"/>
        <w:rPr>
          <w:rFonts w:hint="cs"/>
          <w:rtl/>
        </w:rPr>
      </w:pPr>
      <w:r>
        <w:rPr>
          <w:rFonts w:hint="cs"/>
          <w:rtl/>
        </w:rPr>
        <w:t xml:space="preserve">רבותי חברי הכנסת, הבאה אחריו היא חברת הכנסת מלי פולישוק-בלוך או חבר </w:t>
      </w:r>
      <w:r>
        <w:rPr>
          <w:rFonts w:hint="cs"/>
          <w:rtl/>
        </w:rPr>
        <w:t xml:space="preserve">הכנסת רשף חן. בבקשה, נציג שינוי, יושב-ראש סיעת שינוי, חבר הכנסת רשף חן. </w:t>
      </w:r>
    </w:p>
    <w:p w14:paraId="47A47DFD" w14:textId="77777777" w:rsidR="00000000" w:rsidRDefault="0003559D">
      <w:pPr>
        <w:pStyle w:val="a0"/>
        <w:rPr>
          <w:rFonts w:hint="cs"/>
          <w:rtl/>
        </w:rPr>
      </w:pPr>
    </w:p>
    <w:p w14:paraId="0C82294E" w14:textId="77777777" w:rsidR="00000000" w:rsidRDefault="0003559D">
      <w:pPr>
        <w:pStyle w:val="a"/>
        <w:rPr>
          <w:rtl/>
        </w:rPr>
      </w:pPr>
      <w:bookmarkStart w:id="233" w:name="FS000001048T31_08_2004_14_52_42"/>
      <w:bookmarkStart w:id="234" w:name="_Toc90825004"/>
      <w:bookmarkEnd w:id="233"/>
      <w:r>
        <w:rPr>
          <w:rFonts w:hint="eastAsia"/>
          <w:rtl/>
        </w:rPr>
        <w:t>רשף</w:t>
      </w:r>
      <w:r>
        <w:rPr>
          <w:rtl/>
        </w:rPr>
        <w:t xml:space="preserve"> חן (שינוי):</w:t>
      </w:r>
      <w:bookmarkEnd w:id="234"/>
    </w:p>
    <w:p w14:paraId="7877595E" w14:textId="77777777" w:rsidR="00000000" w:rsidRDefault="0003559D">
      <w:pPr>
        <w:pStyle w:val="a0"/>
        <w:rPr>
          <w:rFonts w:hint="cs"/>
          <w:rtl/>
        </w:rPr>
      </w:pPr>
    </w:p>
    <w:p w14:paraId="15AC68A8" w14:textId="77777777" w:rsidR="00000000" w:rsidRDefault="0003559D">
      <w:pPr>
        <w:pStyle w:val="a0"/>
        <w:rPr>
          <w:rFonts w:hint="cs"/>
          <w:rtl/>
        </w:rPr>
      </w:pPr>
      <w:r>
        <w:rPr>
          <w:rFonts w:hint="cs"/>
          <w:rtl/>
        </w:rPr>
        <w:t>אדוני היושב-ראש, חברי חברי הכנסת, חבר הכנסת אופיר פינס, שמעתי אותך מדבר על נושא המינויים הפוליטיים, ואני מסכים אתך שהנושא בעייתי. הנושא בעייתי, אבל נדמה לי שמיקוד הש</w:t>
      </w:r>
      <w:r>
        <w:rPr>
          <w:rFonts w:hint="cs"/>
          <w:rtl/>
        </w:rPr>
        <w:t xml:space="preserve">אלה אך ורק בשר מסוים ובמשרד מסוים - - - </w:t>
      </w:r>
    </w:p>
    <w:p w14:paraId="1237B21A" w14:textId="77777777" w:rsidR="00000000" w:rsidRDefault="0003559D">
      <w:pPr>
        <w:pStyle w:val="a0"/>
        <w:rPr>
          <w:rtl/>
        </w:rPr>
      </w:pPr>
    </w:p>
    <w:p w14:paraId="7DB84457" w14:textId="77777777" w:rsidR="00000000" w:rsidRDefault="0003559D">
      <w:pPr>
        <w:pStyle w:val="a0"/>
        <w:rPr>
          <w:rFonts w:hint="cs"/>
          <w:rtl/>
        </w:rPr>
      </w:pPr>
    </w:p>
    <w:p w14:paraId="2122C6F4" w14:textId="77777777" w:rsidR="00000000" w:rsidRDefault="0003559D">
      <w:pPr>
        <w:pStyle w:val="af0"/>
        <w:rPr>
          <w:rtl/>
        </w:rPr>
      </w:pPr>
      <w:r>
        <w:rPr>
          <w:rFonts w:hint="eastAsia"/>
          <w:rtl/>
        </w:rPr>
        <w:t>משה</w:t>
      </w:r>
      <w:r>
        <w:rPr>
          <w:rtl/>
        </w:rPr>
        <w:t xml:space="preserve"> גפני (יהדות התורה):</w:t>
      </w:r>
    </w:p>
    <w:p w14:paraId="4E37302B" w14:textId="77777777" w:rsidR="00000000" w:rsidRDefault="0003559D">
      <w:pPr>
        <w:pStyle w:val="a0"/>
        <w:rPr>
          <w:rFonts w:hint="cs"/>
          <w:rtl/>
        </w:rPr>
      </w:pPr>
    </w:p>
    <w:p w14:paraId="363FBDEF" w14:textId="77777777" w:rsidR="00000000" w:rsidRDefault="0003559D">
      <w:pPr>
        <w:pStyle w:val="a0"/>
        <w:rPr>
          <w:rFonts w:hint="cs"/>
          <w:rtl/>
        </w:rPr>
      </w:pPr>
      <w:r>
        <w:rPr>
          <w:rFonts w:hint="cs"/>
          <w:rtl/>
        </w:rPr>
        <w:t xml:space="preserve">למה הוא בעייתי? </w:t>
      </w:r>
    </w:p>
    <w:p w14:paraId="46664B45" w14:textId="77777777" w:rsidR="00000000" w:rsidRDefault="0003559D">
      <w:pPr>
        <w:pStyle w:val="a0"/>
        <w:rPr>
          <w:rFonts w:hint="cs"/>
          <w:rtl/>
        </w:rPr>
      </w:pPr>
    </w:p>
    <w:p w14:paraId="5D6280EA" w14:textId="77777777" w:rsidR="00000000" w:rsidRDefault="0003559D">
      <w:pPr>
        <w:pStyle w:val="af1"/>
        <w:rPr>
          <w:rtl/>
        </w:rPr>
      </w:pPr>
      <w:r>
        <w:rPr>
          <w:rtl/>
        </w:rPr>
        <w:t>היו"ר ראובן ריבלין:</w:t>
      </w:r>
    </w:p>
    <w:p w14:paraId="26F86B99" w14:textId="77777777" w:rsidR="00000000" w:rsidRDefault="0003559D">
      <w:pPr>
        <w:pStyle w:val="a0"/>
        <w:rPr>
          <w:rtl/>
        </w:rPr>
      </w:pPr>
    </w:p>
    <w:p w14:paraId="23449736" w14:textId="77777777" w:rsidR="00000000" w:rsidRDefault="0003559D">
      <w:pPr>
        <w:pStyle w:val="a0"/>
        <w:rPr>
          <w:rFonts w:hint="cs"/>
          <w:rtl/>
        </w:rPr>
      </w:pPr>
      <w:r>
        <w:rPr>
          <w:rFonts w:hint="cs"/>
          <w:rtl/>
        </w:rPr>
        <w:t xml:space="preserve">חבר הכנסת גפני, מאז יצאנו לפגרה חבר הכנסת רשף חן לא נשמע. תן לו לפחות דקה לדבר, עד שיתרגל. </w:t>
      </w:r>
    </w:p>
    <w:p w14:paraId="1969C929" w14:textId="77777777" w:rsidR="00000000" w:rsidRDefault="0003559D">
      <w:pPr>
        <w:pStyle w:val="a0"/>
        <w:rPr>
          <w:rFonts w:hint="cs"/>
          <w:rtl/>
        </w:rPr>
      </w:pPr>
    </w:p>
    <w:p w14:paraId="0A56FBDF" w14:textId="77777777" w:rsidR="00000000" w:rsidRDefault="0003559D">
      <w:pPr>
        <w:pStyle w:val="a0"/>
        <w:rPr>
          <w:rFonts w:hint="cs"/>
          <w:rtl/>
        </w:rPr>
      </w:pPr>
    </w:p>
    <w:p w14:paraId="4609428C" w14:textId="77777777" w:rsidR="00000000" w:rsidRDefault="0003559D">
      <w:pPr>
        <w:pStyle w:val="af0"/>
        <w:rPr>
          <w:rtl/>
        </w:rPr>
      </w:pPr>
      <w:r>
        <w:rPr>
          <w:rFonts w:hint="eastAsia"/>
          <w:rtl/>
        </w:rPr>
        <w:t>משה</w:t>
      </w:r>
      <w:r>
        <w:rPr>
          <w:rtl/>
        </w:rPr>
        <w:t xml:space="preserve"> גפני (יהדות התורה):</w:t>
      </w:r>
    </w:p>
    <w:p w14:paraId="6C4AD8F6" w14:textId="77777777" w:rsidR="00000000" w:rsidRDefault="0003559D">
      <w:pPr>
        <w:pStyle w:val="a0"/>
        <w:rPr>
          <w:rFonts w:hint="cs"/>
          <w:rtl/>
        </w:rPr>
      </w:pPr>
    </w:p>
    <w:p w14:paraId="0E7248FC" w14:textId="77777777" w:rsidR="00000000" w:rsidRDefault="0003559D">
      <w:pPr>
        <w:pStyle w:val="a0"/>
        <w:rPr>
          <w:rFonts w:hint="cs"/>
          <w:rtl/>
        </w:rPr>
      </w:pPr>
      <w:r>
        <w:rPr>
          <w:rFonts w:hint="cs"/>
          <w:rtl/>
        </w:rPr>
        <w:t>אדוני היושב-ראש, יש מינוי פולי</w:t>
      </w:r>
      <w:r>
        <w:rPr>
          <w:rFonts w:hint="cs"/>
          <w:rtl/>
        </w:rPr>
        <w:t>טי של שינוי, המועמד ה-25 לכנסת, שנהיה יושב-ראש המועצה הדתית בקריית-ביאליק, מינוי של ראש הממשלה. אז מה הוא מדבר על מינויים פוליטיים?</w:t>
      </w:r>
    </w:p>
    <w:p w14:paraId="5166A983" w14:textId="77777777" w:rsidR="00000000" w:rsidRDefault="0003559D">
      <w:pPr>
        <w:pStyle w:val="a0"/>
        <w:rPr>
          <w:rFonts w:hint="cs"/>
          <w:rtl/>
        </w:rPr>
      </w:pPr>
    </w:p>
    <w:p w14:paraId="6A81E8BE" w14:textId="77777777" w:rsidR="00000000" w:rsidRDefault="0003559D">
      <w:pPr>
        <w:pStyle w:val="af1"/>
        <w:rPr>
          <w:rtl/>
        </w:rPr>
      </w:pPr>
      <w:r>
        <w:rPr>
          <w:rtl/>
        </w:rPr>
        <w:t>היו"ר ראובן ריבלין:</w:t>
      </w:r>
    </w:p>
    <w:p w14:paraId="14CABF48" w14:textId="77777777" w:rsidR="00000000" w:rsidRDefault="0003559D">
      <w:pPr>
        <w:pStyle w:val="a0"/>
        <w:rPr>
          <w:rtl/>
        </w:rPr>
      </w:pPr>
    </w:p>
    <w:p w14:paraId="4118E31B" w14:textId="77777777" w:rsidR="00000000" w:rsidRDefault="0003559D">
      <w:pPr>
        <w:pStyle w:val="a0"/>
        <w:rPr>
          <w:rFonts w:hint="cs"/>
          <w:rtl/>
        </w:rPr>
      </w:pPr>
      <w:r>
        <w:rPr>
          <w:rFonts w:hint="cs"/>
          <w:rtl/>
        </w:rPr>
        <w:t>הוא התפטר מהרשימה לכנסת?</w:t>
      </w:r>
    </w:p>
    <w:p w14:paraId="72CD5441" w14:textId="77777777" w:rsidR="00000000" w:rsidRDefault="0003559D">
      <w:pPr>
        <w:pStyle w:val="a0"/>
        <w:rPr>
          <w:rFonts w:hint="cs"/>
          <w:rtl/>
        </w:rPr>
      </w:pPr>
    </w:p>
    <w:p w14:paraId="4A262C76" w14:textId="77777777" w:rsidR="00000000" w:rsidRDefault="0003559D">
      <w:pPr>
        <w:pStyle w:val="af0"/>
        <w:rPr>
          <w:rtl/>
        </w:rPr>
      </w:pPr>
      <w:r>
        <w:rPr>
          <w:rFonts w:hint="eastAsia"/>
          <w:rtl/>
        </w:rPr>
        <w:t>משה</w:t>
      </w:r>
      <w:r>
        <w:rPr>
          <w:rtl/>
        </w:rPr>
        <w:t xml:space="preserve"> גפני (יהדות התורה):</w:t>
      </w:r>
    </w:p>
    <w:p w14:paraId="3584859B" w14:textId="77777777" w:rsidR="00000000" w:rsidRDefault="0003559D">
      <w:pPr>
        <w:pStyle w:val="a0"/>
        <w:rPr>
          <w:rFonts w:hint="cs"/>
          <w:rtl/>
        </w:rPr>
      </w:pPr>
    </w:p>
    <w:p w14:paraId="380663E0" w14:textId="77777777" w:rsidR="00000000" w:rsidRDefault="0003559D">
      <w:pPr>
        <w:pStyle w:val="a0"/>
        <w:rPr>
          <w:rFonts w:hint="cs"/>
          <w:rtl/>
        </w:rPr>
      </w:pPr>
      <w:r>
        <w:rPr>
          <w:rFonts w:hint="cs"/>
          <w:rtl/>
        </w:rPr>
        <w:t xml:space="preserve">לא. </w:t>
      </w:r>
    </w:p>
    <w:p w14:paraId="683256AC" w14:textId="77777777" w:rsidR="00000000" w:rsidRDefault="0003559D">
      <w:pPr>
        <w:pStyle w:val="a0"/>
        <w:rPr>
          <w:rFonts w:hint="cs"/>
          <w:rtl/>
        </w:rPr>
      </w:pPr>
    </w:p>
    <w:p w14:paraId="6E33FD91" w14:textId="77777777" w:rsidR="00000000" w:rsidRDefault="0003559D">
      <w:pPr>
        <w:pStyle w:val="af1"/>
        <w:rPr>
          <w:rtl/>
        </w:rPr>
      </w:pPr>
      <w:r>
        <w:rPr>
          <w:rtl/>
        </w:rPr>
        <w:t>היו"ר ראובן ריבלין:</w:t>
      </w:r>
    </w:p>
    <w:p w14:paraId="5B9391E5" w14:textId="77777777" w:rsidR="00000000" w:rsidRDefault="0003559D">
      <w:pPr>
        <w:pStyle w:val="a0"/>
        <w:rPr>
          <w:rtl/>
        </w:rPr>
      </w:pPr>
    </w:p>
    <w:p w14:paraId="4750DF86" w14:textId="77777777" w:rsidR="00000000" w:rsidRDefault="0003559D">
      <w:pPr>
        <w:pStyle w:val="a0"/>
        <w:rPr>
          <w:rFonts w:hint="cs"/>
          <w:rtl/>
        </w:rPr>
      </w:pPr>
      <w:r>
        <w:rPr>
          <w:rFonts w:hint="cs"/>
          <w:rtl/>
        </w:rPr>
        <w:t>תודה רבה. הבהרת את הערתך</w:t>
      </w:r>
      <w:r>
        <w:rPr>
          <w:rFonts w:hint="cs"/>
          <w:rtl/>
        </w:rPr>
        <w:t xml:space="preserve"> בצורה נחרצת. בבקשה. </w:t>
      </w:r>
    </w:p>
    <w:p w14:paraId="049BEFA6" w14:textId="77777777" w:rsidR="00000000" w:rsidRDefault="0003559D">
      <w:pPr>
        <w:pStyle w:val="a0"/>
        <w:rPr>
          <w:rFonts w:hint="cs"/>
          <w:rtl/>
        </w:rPr>
      </w:pPr>
    </w:p>
    <w:p w14:paraId="6D457038" w14:textId="77777777" w:rsidR="00000000" w:rsidRDefault="0003559D">
      <w:pPr>
        <w:pStyle w:val="-"/>
        <w:rPr>
          <w:rtl/>
        </w:rPr>
      </w:pPr>
      <w:bookmarkStart w:id="235" w:name="FS000001048T31_08_2004_14_56_00C"/>
      <w:bookmarkEnd w:id="235"/>
      <w:r>
        <w:rPr>
          <w:rtl/>
        </w:rPr>
        <w:t>רשף חן (שינוי):</w:t>
      </w:r>
    </w:p>
    <w:p w14:paraId="1BEF0809" w14:textId="77777777" w:rsidR="00000000" w:rsidRDefault="0003559D">
      <w:pPr>
        <w:pStyle w:val="a0"/>
        <w:rPr>
          <w:rtl/>
        </w:rPr>
      </w:pPr>
    </w:p>
    <w:p w14:paraId="3C140621" w14:textId="77777777" w:rsidR="00000000" w:rsidRDefault="0003559D">
      <w:pPr>
        <w:pStyle w:val="a0"/>
        <w:rPr>
          <w:rFonts w:hint="cs"/>
          <w:rtl/>
        </w:rPr>
      </w:pPr>
      <w:r>
        <w:rPr>
          <w:rFonts w:hint="cs"/>
          <w:rtl/>
        </w:rPr>
        <w:t xml:space="preserve">חבר הכנסת גפני, האדם שאתה מדבר עליו הוא אפילו לא חבר בגוף הבוחר בשינוי. </w:t>
      </w:r>
    </w:p>
    <w:p w14:paraId="673BF70E" w14:textId="77777777" w:rsidR="00000000" w:rsidRDefault="0003559D">
      <w:pPr>
        <w:pStyle w:val="a0"/>
        <w:rPr>
          <w:rFonts w:hint="cs"/>
          <w:rtl/>
        </w:rPr>
      </w:pPr>
    </w:p>
    <w:p w14:paraId="0281B07A" w14:textId="77777777" w:rsidR="00000000" w:rsidRDefault="0003559D">
      <w:pPr>
        <w:pStyle w:val="af0"/>
        <w:rPr>
          <w:rtl/>
        </w:rPr>
      </w:pPr>
      <w:r>
        <w:rPr>
          <w:rFonts w:hint="eastAsia"/>
          <w:rtl/>
        </w:rPr>
        <w:t>משה</w:t>
      </w:r>
      <w:r>
        <w:rPr>
          <w:rtl/>
        </w:rPr>
        <w:t xml:space="preserve"> גפני (יהדות התורה):</w:t>
      </w:r>
    </w:p>
    <w:p w14:paraId="445BEA5F" w14:textId="77777777" w:rsidR="00000000" w:rsidRDefault="0003559D">
      <w:pPr>
        <w:pStyle w:val="a0"/>
        <w:rPr>
          <w:rFonts w:hint="cs"/>
          <w:rtl/>
        </w:rPr>
      </w:pPr>
    </w:p>
    <w:p w14:paraId="153B253E" w14:textId="77777777" w:rsidR="00000000" w:rsidRDefault="0003559D">
      <w:pPr>
        <w:pStyle w:val="a0"/>
        <w:rPr>
          <w:rFonts w:hint="cs"/>
          <w:rtl/>
        </w:rPr>
      </w:pPr>
      <w:r>
        <w:rPr>
          <w:rFonts w:hint="cs"/>
          <w:rtl/>
        </w:rPr>
        <w:t xml:space="preserve">הוא נמצא במקום ה-25 לכנסת. הוא פוליטי טהור לחלוטין של שינוי. </w:t>
      </w:r>
    </w:p>
    <w:p w14:paraId="19108721" w14:textId="77777777" w:rsidR="00000000" w:rsidRDefault="0003559D">
      <w:pPr>
        <w:pStyle w:val="a0"/>
        <w:rPr>
          <w:rFonts w:hint="cs"/>
          <w:rtl/>
        </w:rPr>
      </w:pPr>
    </w:p>
    <w:p w14:paraId="2A1CBB08" w14:textId="77777777" w:rsidR="00000000" w:rsidRDefault="0003559D">
      <w:pPr>
        <w:pStyle w:val="af1"/>
        <w:rPr>
          <w:rtl/>
        </w:rPr>
      </w:pPr>
      <w:r>
        <w:rPr>
          <w:rtl/>
        </w:rPr>
        <w:t>היו"ר ראובן ריבלין:</w:t>
      </w:r>
    </w:p>
    <w:p w14:paraId="2B3FE4AB" w14:textId="77777777" w:rsidR="00000000" w:rsidRDefault="0003559D">
      <w:pPr>
        <w:pStyle w:val="a0"/>
        <w:rPr>
          <w:rtl/>
        </w:rPr>
      </w:pPr>
    </w:p>
    <w:p w14:paraId="4D3447E4" w14:textId="77777777" w:rsidR="00000000" w:rsidRDefault="0003559D">
      <w:pPr>
        <w:pStyle w:val="a0"/>
        <w:rPr>
          <w:rFonts w:hint="cs"/>
          <w:rtl/>
        </w:rPr>
      </w:pPr>
      <w:r>
        <w:rPr>
          <w:rFonts w:hint="cs"/>
          <w:rtl/>
        </w:rPr>
        <w:t>חבר הכנסת גפני, האם אדוני רוצה לנ</w:t>
      </w:r>
      <w:r>
        <w:rPr>
          <w:rFonts w:hint="cs"/>
          <w:rtl/>
        </w:rPr>
        <w:t xml:space="preserve">אום? </w:t>
      </w:r>
    </w:p>
    <w:p w14:paraId="69B6D283" w14:textId="77777777" w:rsidR="00000000" w:rsidRDefault="0003559D">
      <w:pPr>
        <w:pStyle w:val="a0"/>
        <w:rPr>
          <w:rtl/>
        </w:rPr>
      </w:pPr>
    </w:p>
    <w:p w14:paraId="25B6DFE1" w14:textId="77777777" w:rsidR="00000000" w:rsidRDefault="0003559D">
      <w:pPr>
        <w:pStyle w:val="a0"/>
        <w:rPr>
          <w:rFonts w:hint="cs"/>
          <w:rtl/>
        </w:rPr>
      </w:pPr>
    </w:p>
    <w:p w14:paraId="73B790FA" w14:textId="77777777" w:rsidR="00000000" w:rsidRDefault="0003559D">
      <w:pPr>
        <w:pStyle w:val="af0"/>
        <w:rPr>
          <w:rtl/>
        </w:rPr>
      </w:pPr>
      <w:r>
        <w:rPr>
          <w:rFonts w:hint="eastAsia"/>
          <w:rtl/>
        </w:rPr>
        <w:t>גלעד</w:t>
      </w:r>
      <w:r>
        <w:rPr>
          <w:rtl/>
        </w:rPr>
        <w:t xml:space="preserve"> ארדן (הליכוד):</w:t>
      </w:r>
    </w:p>
    <w:p w14:paraId="6441C9A5" w14:textId="77777777" w:rsidR="00000000" w:rsidRDefault="0003559D">
      <w:pPr>
        <w:pStyle w:val="a0"/>
        <w:rPr>
          <w:rFonts w:hint="cs"/>
          <w:rtl/>
        </w:rPr>
      </w:pPr>
    </w:p>
    <w:p w14:paraId="4AE19E7A" w14:textId="77777777" w:rsidR="00000000" w:rsidRDefault="0003559D">
      <w:pPr>
        <w:pStyle w:val="a0"/>
        <w:rPr>
          <w:rFonts w:hint="cs"/>
          <w:rtl/>
        </w:rPr>
      </w:pPr>
      <w:r>
        <w:rPr>
          <w:rFonts w:hint="cs"/>
          <w:rtl/>
        </w:rPr>
        <w:t xml:space="preserve">תן לשמוע, אולי הוא רוצה לגנות את זה עכשיו? </w:t>
      </w:r>
    </w:p>
    <w:p w14:paraId="4C897880" w14:textId="77777777" w:rsidR="00000000" w:rsidRDefault="0003559D">
      <w:pPr>
        <w:pStyle w:val="a0"/>
        <w:rPr>
          <w:rFonts w:hint="cs"/>
          <w:rtl/>
        </w:rPr>
      </w:pPr>
    </w:p>
    <w:p w14:paraId="50E09998" w14:textId="77777777" w:rsidR="00000000" w:rsidRDefault="0003559D">
      <w:pPr>
        <w:pStyle w:val="af0"/>
        <w:rPr>
          <w:rtl/>
        </w:rPr>
      </w:pPr>
      <w:r>
        <w:rPr>
          <w:rFonts w:hint="eastAsia"/>
          <w:rtl/>
        </w:rPr>
        <w:t>אבשלום</w:t>
      </w:r>
      <w:r>
        <w:rPr>
          <w:rtl/>
        </w:rPr>
        <w:t xml:space="preserve"> וילן (יחד):</w:t>
      </w:r>
    </w:p>
    <w:p w14:paraId="537146EA" w14:textId="77777777" w:rsidR="00000000" w:rsidRDefault="0003559D">
      <w:pPr>
        <w:pStyle w:val="a0"/>
        <w:rPr>
          <w:rFonts w:hint="cs"/>
          <w:rtl/>
        </w:rPr>
      </w:pPr>
    </w:p>
    <w:p w14:paraId="3BBA7206" w14:textId="77777777" w:rsidR="00000000" w:rsidRDefault="0003559D">
      <w:pPr>
        <w:pStyle w:val="a0"/>
        <w:rPr>
          <w:rFonts w:hint="cs"/>
          <w:rtl/>
        </w:rPr>
      </w:pPr>
      <w:r>
        <w:rPr>
          <w:rFonts w:hint="cs"/>
          <w:rtl/>
        </w:rPr>
        <w:t xml:space="preserve">- - - </w:t>
      </w:r>
    </w:p>
    <w:p w14:paraId="7AB5230C" w14:textId="77777777" w:rsidR="00000000" w:rsidRDefault="0003559D">
      <w:pPr>
        <w:pStyle w:val="a0"/>
        <w:rPr>
          <w:rFonts w:hint="cs"/>
          <w:rtl/>
        </w:rPr>
      </w:pPr>
    </w:p>
    <w:p w14:paraId="120E7F85" w14:textId="77777777" w:rsidR="00000000" w:rsidRDefault="0003559D">
      <w:pPr>
        <w:pStyle w:val="af1"/>
        <w:rPr>
          <w:rtl/>
        </w:rPr>
      </w:pPr>
      <w:r>
        <w:rPr>
          <w:rtl/>
        </w:rPr>
        <w:t>היו"ר ראובן ריבלין:</w:t>
      </w:r>
    </w:p>
    <w:p w14:paraId="513EC40B" w14:textId="77777777" w:rsidR="00000000" w:rsidRDefault="0003559D">
      <w:pPr>
        <w:pStyle w:val="a0"/>
        <w:rPr>
          <w:rtl/>
        </w:rPr>
      </w:pPr>
    </w:p>
    <w:p w14:paraId="6FF3B2B5" w14:textId="77777777" w:rsidR="00000000" w:rsidRDefault="0003559D">
      <w:pPr>
        <w:pStyle w:val="a0"/>
        <w:rPr>
          <w:rFonts w:hint="cs"/>
          <w:rtl/>
        </w:rPr>
      </w:pPr>
      <w:r>
        <w:rPr>
          <w:rFonts w:hint="cs"/>
          <w:rtl/>
        </w:rPr>
        <w:t xml:space="preserve">אתה רואה, חבר הכנסת גפני? עכשיו אתה מקיים לי פה כנסת זוטא. חבר הכנסת וילן, מרגע זה רק חבר הכנסת רשף חן מדבר. בבקשה. </w:t>
      </w:r>
    </w:p>
    <w:p w14:paraId="731BCC5A" w14:textId="77777777" w:rsidR="00000000" w:rsidRDefault="0003559D">
      <w:pPr>
        <w:pStyle w:val="a0"/>
        <w:rPr>
          <w:rFonts w:hint="cs"/>
          <w:rtl/>
        </w:rPr>
      </w:pPr>
    </w:p>
    <w:p w14:paraId="0C7B899E" w14:textId="77777777" w:rsidR="00000000" w:rsidRDefault="0003559D">
      <w:pPr>
        <w:pStyle w:val="-"/>
        <w:rPr>
          <w:rtl/>
        </w:rPr>
      </w:pPr>
      <w:bookmarkStart w:id="236" w:name="FS000001048T31_08_2004_14_57_56C"/>
      <w:bookmarkEnd w:id="236"/>
      <w:r>
        <w:rPr>
          <w:rtl/>
        </w:rPr>
        <w:t>רשף חן (שינוי):</w:t>
      </w:r>
    </w:p>
    <w:p w14:paraId="7A5B1BAE" w14:textId="77777777" w:rsidR="00000000" w:rsidRDefault="0003559D">
      <w:pPr>
        <w:pStyle w:val="a0"/>
        <w:rPr>
          <w:rtl/>
        </w:rPr>
      </w:pPr>
    </w:p>
    <w:p w14:paraId="1441E5A3" w14:textId="77777777" w:rsidR="00000000" w:rsidRDefault="0003559D">
      <w:pPr>
        <w:pStyle w:val="a0"/>
        <w:rPr>
          <w:rFonts w:hint="cs"/>
          <w:rtl/>
        </w:rPr>
      </w:pPr>
      <w:r>
        <w:rPr>
          <w:rFonts w:hint="cs"/>
          <w:rtl/>
        </w:rPr>
        <w:t>כפי שאמרתי לפני שהפריעו לי, זו תהיה טעות למקד את הסוגיה הזאת בשר ספציפי או במשרד ספציפי או במינוי ספציפי. אני חושב שדוח מבקר המדינה מחייב את הבית הזה לחשבון נפש מאוד מאוד נוקב בכל מה שקשור לאופן המינויים, ובכלל ההתקשרויות החוזיות שמדינת ישראל מתקשרת עם ע</w:t>
      </w:r>
      <w:r>
        <w:rPr>
          <w:rFonts w:hint="cs"/>
          <w:rtl/>
        </w:rPr>
        <w:t xml:space="preserve">ובדיה, עם קבלניה במכרזיה, מפני שהעסק הזה לא תקין. לדעתי, יש כאן פרצה, שאם אנחנו לא נסתום אותה, התופעה תימשך. הרצון של אותם חברי מרכזים למיניהם הוא מובן, והצורך הפוליטי של אותם שרים גם הוא מובן. </w:t>
      </w:r>
    </w:p>
    <w:p w14:paraId="3F1368C5" w14:textId="77777777" w:rsidR="00000000" w:rsidRDefault="0003559D">
      <w:pPr>
        <w:pStyle w:val="a0"/>
        <w:ind w:firstLine="0"/>
        <w:rPr>
          <w:rFonts w:hint="cs"/>
          <w:rtl/>
        </w:rPr>
      </w:pPr>
    </w:p>
    <w:p w14:paraId="66A71D23" w14:textId="77777777" w:rsidR="00000000" w:rsidRDefault="0003559D">
      <w:pPr>
        <w:pStyle w:val="a0"/>
        <w:rPr>
          <w:rFonts w:hint="cs"/>
          <w:rtl/>
        </w:rPr>
      </w:pPr>
      <w:r>
        <w:rPr>
          <w:rFonts w:hint="cs"/>
          <w:rtl/>
        </w:rPr>
        <w:t xml:space="preserve">אם אנחנו לא נמצא את הדרך להפסיק את התופעה הזאת ולא נביא לכך </w:t>
      </w:r>
      <w:r>
        <w:rPr>
          <w:rFonts w:hint="cs"/>
          <w:rtl/>
        </w:rPr>
        <w:t>שיהיה בלתי אפשרי לעשות מינויים פוליטיים, המינויים הפוליטיים יימשכו. נדמה לי שדי קל לעשות את זה. נדמה לי שהדרך היא שכל המינויים בשירות המדינה, כולם עד האחרון שבהם, כל המכרזים בשירות המדינה, ייקבעו על-ידי ועדה אובייקטיבית מקצועית. עצם העובדה ששר ממנה עובד במ</w:t>
      </w:r>
      <w:r>
        <w:rPr>
          <w:rFonts w:hint="cs"/>
          <w:rtl/>
        </w:rPr>
        <w:t>שרדו, כאשר לא מדובר במשרת אמון - ואני שם בסוגריים משרות אמון מאוד מובהקות, חבר הכנסת ארדן, כמו מנכ"ל, שבא אתו והולך אתו; כל התפקידים האחרים לא צריכים להיות מינוי של השר, לא בתאגידים הממשלתיים, לא במשרדים הממשלתיים, שהשר הוא זה שימנה את האדם. למעשה צריכה לה</w:t>
      </w:r>
      <w:r>
        <w:rPr>
          <w:rFonts w:hint="cs"/>
          <w:rtl/>
        </w:rPr>
        <w:t xml:space="preserve">יות ועדה. </w:t>
      </w:r>
    </w:p>
    <w:p w14:paraId="3415C42C" w14:textId="77777777" w:rsidR="00000000" w:rsidRDefault="0003559D">
      <w:pPr>
        <w:pStyle w:val="a0"/>
        <w:rPr>
          <w:rFonts w:hint="cs"/>
          <w:rtl/>
        </w:rPr>
      </w:pPr>
    </w:p>
    <w:p w14:paraId="42139A82" w14:textId="77777777" w:rsidR="00000000" w:rsidRDefault="0003559D">
      <w:pPr>
        <w:pStyle w:val="af0"/>
        <w:rPr>
          <w:rtl/>
        </w:rPr>
      </w:pPr>
      <w:r>
        <w:rPr>
          <w:rFonts w:hint="eastAsia"/>
          <w:rtl/>
        </w:rPr>
        <w:t>גלעד</w:t>
      </w:r>
      <w:r>
        <w:rPr>
          <w:rtl/>
        </w:rPr>
        <w:t xml:space="preserve"> ארדן (הליכוד):</w:t>
      </w:r>
    </w:p>
    <w:p w14:paraId="051B54DB" w14:textId="77777777" w:rsidR="00000000" w:rsidRDefault="0003559D">
      <w:pPr>
        <w:pStyle w:val="a0"/>
        <w:rPr>
          <w:rFonts w:hint="cs"/>
          <w:rtl/>
        </w:rPr>
      </w:pPr>
    </w:p>
    <w:p w14:paraId="0493110E" w14:textId="77777777" w:rsidR="00000000" w:rsidRDefault="0003559D">
      <w:pPr>
        <w:pStyle w:val="a0"/>
        <w:rPr>
          <w:rFonts w:hint="cs"/>
          <w:rtl/>
        </w:rPr>
      </w:pPr>
      <w:r>
        <w:rPr>
          <w:rFonts w:hint="cs"/>
          <w:rtl/>
        </w:rPr>
        <w:t>ופעיל מפלגה יוכל להיבחר על-ידי הוועדה או לא?</w:t>
      </w:r>
    </w:p>
    <w:p w14:paraId="1902021B" w14:textId="77777777" w:rsidR="00000000" w:rsidRDefault="0003559D">
      <w:pPr>
        <w:pStyle w:val="a0"/>
        <w:rPr>
          <w:rFonts w:hint="cs"/>
          <w:rtl/>
        </w:rPr>
      </w:pPr>
    </w:p>
    <w:p w14:paraId="7D178C3D" w14:textId="77777777" w:rsidR="00000000" w:rsidRDefault="0003559D">
      <w:pPr>
        <w:pStyle w:val="-"/>
        <w:rPr>
          <w:rtl/>
        </w:rPr>
      </w:pPr>
      <w:bookmarkStart w:id="237" w:name="FS000001048T31_08_2004_14_54_10"/>
      <w:bookmarkStart w:id="238" w:name="FS000001048T31_08_2004_14_54_13C"/>
      <w:bookmarkEnd w:id="237"/>
      <w:bookmarkEnd w:id="238"/>
      <w:r>
        <w:rPr>
          <w:rtl/>
        </w:rPr>
        <w:t>רשף חן (שינוי):</w:t>
      </w:r>
    </w:p>
    <w:p w14:paraId="0B6BF67A" w14:textId="77777777" w:rsidR="00000000" w:rsidRDefault="0003559D">
      <w:pPr>
        <w:pStyle w:val="a0"/>
        <w:rPr>
          <w:rtl/>
        </w:rPr>
      </w:pPr>
    </w:p>
    <w:p w14:paraId="47DB529A" w14:textId="77777777" w:rsidR="00000000" w:rsidRDefault="0003559D">
      <w:pPr>
        <w:pStyle w:val="a0"/>
        <w:rPr>
          <w:rFonts w:hint="cs"/>
          <w:rtl/>
        </w:rPr>
      </w:pPr>
      <w:r>
        <w:rPr>
          <w:rFonts w:hint="cs"/>
          <w:rtl/>
        </w:rPr>
        <w:t xml:space="preserve">התשובה היא שהוועדה הזאת לא תשאל בן-אדם אם הוא פעיל מפלגה או לא פעיל מפלגה. היא לא תדע אם הוא פעיל מפלגה או לא פעיל מפלגה. </w:t>
      </w:r>
    </w:p>
    <w:p w14:paraId="43FCC532" w14:textId="77777777" w:rsidR="00000000" w:rsidRDefault="0003559D">
      <w:pPr>
        <w:pStyle w:val="a0"/>
        <w:rPr>
          <w:rFonts w:hint="cs"/>
          <w:rtl/>
        </w:rPr>
      </w:pPr>
    </w:p>
    <w:p w14:paraId="5325F48B" w14:textId="77777777" w:rsidR="00000000" w:rsidRDefault="0003559D">
      <w:pPr>
        <w:pStyle w:val="af1"/>
        <w:rPr>
          <w:rtl/>
        </w:rPr>
      </w:pPr>
      <w:r>
        <w:rPr>
          <w:rtl/>
        </w:rPr>
        <w:t>היו"ר ראובן ריבלין:</w:t>
      </w:r>
    </w:p>
    <w:p w14:paraId="7223491E" w14:textId="77777777" w:rsidR="00000000" w:rsidRDefault="0003559D">
      <w:pPr>
        <w:pStyle w:val="a0"/>
        <w:rPr>
          <w:rtl/>
        </w:rPr>
      </w:pPr>
    </w:p>
    <w:p w14:paraId="4EB8EED2" w14:textId="77777777" w:rsidR="00000000" w:rsidRDefault="0003559D">
      <w:pPr>
        <w:pStyle w:val="a0"/>
        <w:rPr>
          <w:rFonts w:hint="cs"/>
          <w:rtl/>
        </w:rPr>
      </w:pPr>
      <w:r>
        <w:rPr>
          <w:rFonts w:hint="cs"/>
          <w:rtl/>
        </w:rPr>
        <w:t xml:space="preserve">מה, הוא האורים </w:t>
      </w:r>
      <w:r>
        <w:rPr>
          <w:rFonts w:hint="cs"/>
          <w:rtl/>
        </w:rPr>
        <w:t xml:space="preserve">והתומים עכשיו? הוא ועדת המינויים עכשיו, שאתה שואל אותו שאלות? הוא אומר את דעתו. חבר הכנסת ארדן, אל תשים מכשול בפני חברי כנסת לא מיומנים. </w:t>
      </w:r>
    </w:p>
    <w:p w14:paraId="27AECFEC" w14:textId="77777777" w:rsidR="00000000" w:rsidRDefault="0003559D">
      <w:pPr>
        <w:pStyle w:val="a0"/>
        <w:rPr>
          <w:rFonts w:hint="cs"/>
          <w:rtl/>
        </w:rPr>
      </w:pPr>
    </w:p>
    <w:p w14:paraId="786B5E35" w14:textId="77777777" w:rsidR="00000000" w:rsidRDefault="0003559D">
      <w:pPr>
        <w:pStyle w:val="af0"/>
        <w:rPr>
          <w:rtl/>
        </w:rPr>
      </w:pPr>
      <w:r>
        <w:rPr>
          <w:rFonts w:hint="eastAsia"/>
          <w:rtl/>
        </w:rPr>
        <w:t>משה</w:t>
      </w:r>
      <w:r>
        <w:rPr>
          <w:rtl/>
        </w:rPr>
        <w:t xml:space="preserve"> גפני (יהדות התורה):</w:t>
      </w:r>
    </w:p>
    <w:p w14:paraId="4A0A106A" w14:textId="77777777" w:rsidR="00000000" w:rsidRDefault="0003559D">
      <w:pPr>
        <w:pStyle w:val="a0"/>
        <w:rPr>
          <w:rFonts w:hint="cs"/>
          <w:rtl/>
        </w:rPr>
      </w:pPr>
    </w:p>
    <w:p w14:paraId="7F248167" w14:textId="77777777" w:rsidR="00000000" w:rsidRDefault="0003559D">
      <w:pPr>
        <w:pStyle w:val="a0"/>
        <w:rPr>
          <w:rFonts w:hint="cs"/>
          <w:rtl/>
        </w:rPr>
      </w:pPr>
      <w:r>
        <w:rPr>
          <w:rFonts w:hint="cs"/>
          <w:rtl/>
        </w:rPr>
        <w:t xml:space="preserve">אבל, חבר הכנסת ארדן, הוא עושה גם מינויים פוליטיים. </w:t>
      </w:r>
    </w:p>
    <w:p w14:paraId="368556E3" w14:textId="77777777" w:rsidR="00000000" w:rsidRDefault="0003559D">
      <w:pPr>
        <w:pStyle w:val="a0"/>
        <w:rPr>
          <w:rFonts w:hint="cs"/>
          <w:rtl/>
        </w:rPr>
      </w:pPr>
    </w:p>
    <w:p w14:paraId="34630FB8" w14:textId="77777777" w:rsidR="00000000" w:rsidRDefault="0003559D">
      <w:pPr>
        <w:pStyle w:val="af1"/>
        <w:rPr>
          <w:rtl/>
        </w:rPr>
      </w:pPr>
      <w:r>
        <w:rPr>
          <w:rtl/>
        </w:rPr>
        <w:t>היו"ר ראובן ריבלין:</w:t>
      </w:r>
    </w:p>
    <w:p w14:paraId="575EC3BC" w14:textId="77777777" w:rsidR="00000000" w:rsidRDefault="0003559D">
      <w:pPr>
        <w:pStyle w:val="a0"/>
        <w:rPr>
          <w:rtl/>
        </w:rPr>
      </w:pPr>
    </w:p>
    <w:p w14:paraId="6987DE7B" w14:textId="77777777" w:rsidR="00000000" w:rsidRDefault="0003559D">
      <w:pPr>
        <w:pStyle w:val="a0"/>
        <w:rPr>
          <w:rFonts w:hint="cs"/>
          <w:rtl/>
        </w:rPr>
      </w:pPr>
      <w:r>
        <w:rPr>
          <w:rFonts w:hint="cs"/>
          <w:rtl/>
        </w:rPr>
        <w:t>חבר הכנסת גפני, הג</w:t>
      </w:r>
      <w:r>
        <w:rPr>
          <w:rFonts w:hint="cs"/>
          <w:rtl/>
        </w:rPr>
        <w:t xml:space="preserve">עת לקצה גבול סבלנותי. </w:t>
      </w:r>
    </w:p>
    <w:p w14:paraId="1C6F1710" w14:textId="77777777" w:rsidR="00000000" w:rsidRDefault="0003559D">
      <w:pPr>
        <w:pStyle w:val="a0"/>
        <w:rPr>
          <w:rFonts w:hint="cs"/>
          <w:rtl/>
        </w:rPr>
      </w:pPr>
    </w:p>
    <w:p w14:paraId="6CD47662" w14:textId="77777777" w:rsidR="00000000" w:rsidRDefault="0003559D">
      <w:pPr>
        <w:pStyle w:val="af0"/>
        <w:rPr>
          <w:rtl/>
        </w:rPr>
      </w:pPr>
      <w:r>
        <w:rPr>
          <w:rFonts w:hint="eastAsia"/>
          <w:rtl/>
        </w:rPr>
        <w:t>יעקב</w:t>
      </w:r>
      <w:r>
        <w:rPr>
          <w:rtl/>
        </w:rPr>
        <w:t xml:space="preserve"> ליצמן (יהדות התורה):</w:t>
      </w:r>
    </w:p>
    <w:p w14:paraId="2DCE88EF" w14:textId="77777777" w:rsidR="00000000" w:rsidRDefault="0003559D">
      <w:pPr>
        <w:pStyle w:val="a0"/>
        <w:rPr>
          <w:rFonts w:hint="cs"/>
          <w:rtl/>
        </w:rPr>
      </w:pPr>
    </w:p>
    <w:p w14:paraId="67681210" w14:textId="77777777" w:rsidR="00000000" w:rsidRDefault="0003559D">
      <w:pPr>
        <w:pStyle w:val="a0"/>
        <w:ind w:left="719" w:firstLine="0"/>
        <w:rPr>
          <w:rFonts w:hint="cs"/>
          <w:rtl/>
        </w:rPr>
      </w:pPr>
      <w:r>
        <w:rPr>
          <w:rFonts w:hint="cs"/>
          <w:rtl/>
        </w:rPr>
        <w:t>- - -</w:t>
      </w:r>
    </w:p>
    <w:p w14:paraId="1E89D677" w14:textId="77777777" w:rsidR="00000000" w:rsidRDefault="0003559D">
      <w:pPr>
        <w:pStyle w:val="a0"/>
        <w:rPr>
          <w:rFonts w:hint="cs"/>
          <w:rtl/>
        </w:rPr>
      </w:pPr>
    </w:p>
    <w:p w14:paraId="28F5673A" w14:textId="77777777" w:rsidR="00000000" w:rsidRDefault="0003559D">
      <w:pPr>
        <w:pStyle w:val="af0"/>
        <w:rPr>
          <w:rFonts w:hint="cs"/>
          <w:rtl/>
        </w:rPr>
      </w:pPr>
    </w:p>
    <w:p w14:paraId="6985E74C" w14:textId="77777777" w:rsidR="00000000" w:rsidRDefault="0003559D">
      <w:pPr>
        <w:pStyle w:val="af1"/>
        <w:rPr>
          <w:rtl/>
        </w:rPr>
      </w:pPr>
      <w:r>
        <w:rPr>
          <w:rtl/>
        </w:rPr>
        <w:t>היו"ר ראובן ריבלין:</w:t>
      </w:r>
    </w:p>
    <w:p w14:paraId="51073689" w14:textId="77777777" w:rsidR="00000000" w:rsidRDefault="0003559D">
      <w:pPr>
        <w:pStyle w:val="a0"/>
        <w:rPr>
          <w:rFonts w:hint="cs"/>
          <w:rtl/>
        </w:rPr>
      </w:pPr>
    </w:p>
    <w:p w14:paraId="1CC3FD23" w14:textId="77777777" w:rsidR="00000000" w:rsidRDefault="0003559D">
      <w:pPr>
        <w:pStyle w:val="a0"/>
        <w:rPr>
          <w:rFonts w:hint="cs"/>
          <w:rtl/>
        </w:rPr>
      </w:pPr>
      <w:r>
        <w:rPr>
          <w:rFonts w:hint="cs"/>
          <w:rtl/>
        </w:rPr>
        <w:t xml:space="preserve">חבר הכנסת גפני, אתה סיימת את מכסת קריאות הביניים. עד שלא נצביע, לא נלך מכאן. </w:t>
      </w:r>
    </w:p>
    <w:p w14:paraId="25D2F99D" w14:textId="77777777" w:rsidR="00000000" w:rsidRDefault="0003559D">
      <w:pPr>
        <w:pStyle w:val="a0"/>
        <w:rPr>
          <w:rtl/>
        </w:rPr>
      </w:pPr>
    </w:p>
    <w:p w14:paraId="29BEC3F8" w14:textId="77777777" w:rsidR="00000000" w:rsidRDefault="0003559D">
      <w:pPr>
        <w:pStyle w:val="af0"/>
        <w:rPr>
          <w:rtl/>
        </w:rPr>
      </w:pPr>
      <w:r>
        <w:rPr>
          <w:rFonts w:hint="eastAsia"/>
          <w:rtl/>
        </w:rPr>
        <w:t>חיים</w:t>
      </w:r>
      <w:r>
        <w:rPr>
          <w:rtl/>
        </w:rPr>
        <w:t xml:space="preserve"> אורון (יחד):</w:t>
      </w:r>
    </w:p>
    <w:p w14:paraId="1670C2F5" w14:textId="77777777" w:rsidR="00000000" w:rsidRDefault="0003559D">
      <w:pPr>
        <w:pStyle w:val="a0"/>
        <w:rPr>
          <w:rFonts w:hint="cs"/>
          <w:rtl/>
        </w:rPr>
      </w:pPr>
    </w:p>
    <w:p w14:paraId="7EF3FDE0" w14:textId="77777777" w:rsidR="00000000" w:rsidRDefault="0003559D">
      <w:pPr>
        <w:pStyle w:val="a0"/>
        <w:rPr>
          <w:rFonts w:hint="cs"/>
          <w:rtl/>
        </w:rPr>
      </w:pPr>
      <w:r>
        <w:rPr>
          <w:rFonts w:hint="cs"/>
          <w:rtl/>
        </w:rPr>
        <w:t>חבר הכנסת רשף חן, שמעתי שבקריית-מוצקין חסר משגיח כשרות.</w:t>
      </w:r>
    </w:p>
    <w:p w14:paraId="715F8883" w14:textId="77777777" w:rsidR="00000000" w:rsidRDefault="0003559D">
      <w:pPr>
        <w:pStyle w:val="a0"/>
        <w:rPr>
          <w:rFonts w:hint="cs"/>
          <w:rtl/>
        </w:rPr>
      </w:pPr>
    </w:p>
    <w:p w14:paraId="7904F974" w14:textId="77777777" w:rsidR="00000000" w:rsidRDefault="0003559D">
      <w:pPr>
        <w:pStyle w:val="af0"/>
        <w:rPr>
          <w:rtl/>
        </w:rPr>
      </w:pPr>
      <w:r>
        <w:rPr>
          <w:rFonts w:hint="eastAsia"/>
          <w:rtl/>
        </w:rPr>
        <w:t>משה</w:t>
      </w:r>
      <w:r>
        <w:rPr>
          <w:rtl/>
        </w:rPr>
        <w:t xml:space="preserve"> גפני (יהדות התורה</w:t>
      </w:r>
      <w:r>
        <w:rPr>
          <w:rtl/>
        </w:rPr>
        <w:t>):</w:t>
      </w:r>
    </w:p>
    <w:p w14:paraId="4EE2DEAF" w14:textId="77777777" w:rsidR="00000000" w:rsidRDefault="0003559D">
      <w:pPr>
        <w:pStyle w:val="a0"/>
        <w:rPr>
          <w:rFonts w:hint="cs"/>
          <w:rtl/>
        </w:rPr>
      </w:pPr>
    </w:p>
    <w:p w14:paraId="7085D00A" w14:textId="77777777" w:rsidR="00000000" w:rsidRDefault="0003559D">
      <w:pPr>
        <w:pStyle w:val="a0"/>
        <w:rPr>
          <w:rFonts w:hint="cs"/>
          <w:rtl/>
        </w:rPr>
      </w:pPr>
      <w:r>
        <w:rPr>
          <w:rFonts w:hint="cs"/>
          <w:rtl/>
        </w:rPr>
        <w:t xml:space="preserve">- - - קריית-ביאליק. </w:t>
      </w:r>
    </w:p>
    <w:p w14:paraId="588B021F" w14:textId="77777777" w:rsidR="00000000" w:rsidRDefault="0003559D">
      <w:pPr>
        <w:pStyle w:val="a0"/>
        <w:rPr>
          <w:rFonts w:hint="cs"/>
          <w:rtl/>
        </w:rPr>
      </w:pPr>
    </w:p>
    <w:p w14:paraId="67DD4E14" w14:textId="77777777" w:rsidR="00000000" w:rsidRDefault="0003559D">
      <w:pPr>
        <w:pStyle w:val="af1"/>
        <w:rPr>
          <w:rtl/>
        </w:rPr>
      </w:pPr>
      <w:r>
        <w:rPr>
          <w:rtl/>
        </w:rPr>
        <w:t>היו"ר ראובן ריבלין:</w:t>
      </w:r>
    </w:p>
    <w:p w14:paraId="300947E8" w14:textId="77777777" w:rsidR="00000000" w:rsidRDefault="0003559D">
      <w:pPr>
        <w:pStyle w:val="a0"/>
        <w:rPr>
          <w:rtl/>
        </w:rPr>
      </w:pPr>
    </w:p>
    <w:p w14:paraId="6F1865AC" w14:textId="77777777" w:rsidR="00000000" w:rsidRDefault="0003559D">
      <w:pPr>
        <w:pStyle w:val="a0"/>
        <w:rPr>
          <w:rFonts w:hint="cs"/>
          <w:rtl/>
        </w:rPr>
      </w:pPr>
      <w:r>
        <w:rPr>
          <w:rFonts w:hint="cs"/>
          <w:rtl/>
        </w:rPr>
        <w:t xml:space="preserve">חבר הכנסת גפני וחבר הכנסת אורון. </w:t>
      </w:r>
    </w:p>
    <w:p w14:paraId="160161E3" w14:textId="77777777" w:rsidR="00000000" w:rsidRDefault="0003559D">
      <w:pPr>
        <w:pStyle w:val="a0"/>
        <w:rPr>
          <w:rFonts w:hint="cs"/>
          <w:rtl/>
        </w:rPr>
      </w:pPr>
    </w:p>
    <w:p w14:paraId="4E14F23E" w14:textId="77777777" w:rsidR="00000000" w:rsidRDefault="0003559D">
      <w:pPr>
        <w:pStyle w:val="af0"/>
        <w:rPr>
          <w:rtl/>
        </w:rPr>
      </w:pPr>
      <w:r>
        <w:rPr>
          <w:rFonts w:hint="eastAsia"/>
          <w:rtl/>
        </w:rPr>
        <w:t>משה</w:t>
      </w:r>
      <w:r>
        <w:rPr>
          <w:rtl/>
        </w:rPr>
        <w:t xml:space="preserve"> גפני (יהדות התורה):</w:t>
      </w:r>
    </w:p>
    <w:p w14:paraId="149E17E2" w14:textId="77777777" w:rsidR="00000000" w:rsidRDefault="0003559D">
      <w:pPr>
        <w:pStyle w:val="a0"/>
        <w:rPr>
          <w:rFonts w:hint="cs"/>
          <w:rtl/>
        </w:rPr>
      </w:pPr>
    </w:p>
    <w:p w14:paraId="1006E709" w14:textId="77777777" w:rsidR="00000000" w:rsidRDefault="0003559D">
      <w:pPr>
        <w:pStyle w:val="a0"/>
        <w:rPr>
          <w:rFonts w:hint="cs"/>
          <w:rtl/>
        </w:rPr>
      </w:pPr>
      <w:r>
        <w:rPr>
          <w:rFonts w:hint="cs"/>
          <w:rtl/>
        </w:rPr>
        <w:t xml:space="preserve">אבל, אדוני היושב-ראש, אנחנו מתים מצחוק. </w:t>
      </w:r>
    </w:p>
    <w:p w14:paraId="73DA0501" w14:textId="77777777" w:rsidR="00000000" w:rsidRDefault="0003559D">
      <w:pPr>
        <w:pStyle w:val="a0"/>
        <w:rPr>
          <w:rFonts w:hint="cs"/>
          <w:rtl/>
        </w:rPr>
      </w:pPr>
    </w:p>
    <w:p w14:paraId="0DFEF52C" w14:textId="77777777" w:rsidR="00000000" w:rsidRDefault="0003559D">
      <w:pPr>
        <w:pStyle w:val="af0"/>
        <w:rPr>
          <w:rtl/>
        </w:rPr>
      </w:pPr>
      <w:r>
        <w:rPr>
          <w:rFonts w:hint="eastAsia"/>
          <w:rtl/>
        </w:rPr>
        <w:t>יעקב</w:t>
      </w:r>
      <w:r>
        <w:rPr>
          <w:rtl/>
        </w:rPr>
        <w:t xml:space="preserve"> ליצמן (יהדות התורה):</w:t>
      </w:r>
    </w:p>
    <w:p w14:paraId="09104B91" w14:textId="77777777" w:rsidR="00000000" w:rsidRDefault="0003559D">
      <w:pPr>
        <w:pStyle w:val="a0"/>
        <w:rPr>
          <w:rFonts w:hint="cs"/>
          <w:rtl/>
        </w:rPr>
      </w:pPr>
    </w:p>
    <w:p w14:paraId="512F9E17" w14:textId="77777777" w:rsidR="00000000" w:rsidRDefault="0003559D">
      <w:pPr>
        <w:pStyle w:val="a0"/>
        <w:rPr>
          <w:rFonts w:hint="cs"/>
          <w:rtl/>
        </w:rPr>
      </w:pPr>
      <w:r>
        <w:rPr>
          <w:rFonts w:hint="cs"/>
          <w:rtl/>
        </w:rPr>
        <w:t xml:space="preserve">אנחנו גם מינויים פוליטיים. </w:t>
      </w:r>
    </w:p>
    <w:p w14:paraId="2AD0BCD6" w14:textId="77777777" w:rsidR="00000000" w:rsidRDefault="0003559D">
      <w:pPr>
        <w:pStyle w:val="a0"/>
        <w:rPr>
          <w:rFonts w:hint="cs"/>
          <w:rtl/>
        </w:rPr>
      </w:pPr>
    </w:p>
    <w:p w14:paraId="24E92779" w14:textId="77777777" w:rsidR="00000000" w:rsidRDefault="0003559D">
      <w:pPr>
        <w:pStyle w:val="af1"/>
        <w:rPr>
          <w:rtl/>
        </w:rPr>
      </w:pPr>
      <w:r>
        <w:rPr>
          <w:rtl/>
        </w:rPr>
        <w:t>היו"ר ראובן ריבלין:</w:t>
      </w:r>
    </w:p>
    <w:p w14:paraId="1F9C1C9C" w14:textId="77777777" w:rsidR="00000000" w:rsidRDefault="0003559D">
      <w:pPr>
        <w:pStyle w:val="a0"/>
        <w:rPr>
          <w:rtl/>
        </w:rPr>
      </w:pPr>
    </w:p>
    <w:p w14:paraId="4302435F" w14:textId="77777777" w:rsidR="00000000" w:rsidRDefault="0003559D">
      <w:pPr>
        <w:pStyle w:val="a0"/>
        <w:rPr>
          <w:rFonts w:hint="cs"/>
          <w:rtl/>
        </w:rPr>
      </w:pPr>
      <w:r>
        <w:rPr>
          <w:rFonts w:hint="cs"/>
          <w:rtl/>
        </w:rPr>
        <w:t xml:space="preserve">קודם כול, כל יהודי הוא יהודי. </w:t>
      </w:r>
      <w:r>
        <w:rPr>
          <w:rFonts w:hint="cs"/>
          <w:rtl/>
        </w:rPr>
        <w:t xml:space="preserve">חבר הכנסת רשף חן, אני כמובן עצרתי את השעון, ולא אתן לאף אחד לגזול את זמנך נטו. </w:t>
      </w:r>
    </w:p>
    <w:p w14:paraId="48DF5DEA" w14:textId="77777777" w:rsidR="00000000" w:rsidRDefault="0003559D">
      <w:pPr>
        <w:pStyle w:val="a0"/>
        <w:rPr>
          <w:rFonts w:hint="cs"/>
          <w:rtl/>
        </w:rPr>
      </w:pPr>
    </w:p>
    <w:p w14:paraId="3C22C202" w14:textId="77777777" w:rsidR="00000000" w:rsidRDefault="0003559D">
      <w:pPr>
        <w:pStyle w:val="a0"/>
        <w:rPr>
          <w:rFonts w:hint="cs"/>
          <w:rtl/>
        </w:rPr>
      </w:pPr>
    </w:p>
    <w:p w14:paraId="1C79A510" w14:textId="77777777" w:rsidR="00000000" w:rsidRDefault="0003559D">
      <w:pPr>
        <w:pStyle w:val="af0"/>
        <w:rPr>
          <w:rtl/>
        </w:rPr>
      </w:pPr>
      <w:r>
        <w:rPr>
          <w:rFonts w:hint="eastAsia"/>
          <w:rtl/>
        </w:rPr>
        <w:t>חיים</w:t>
      </w:r>
      <w:r>
        <w:rPr>
          <w:rtl/>
        </w:rPr>
        <w:t xml:space="preserve"> אורון (יחד):</w:t>
      </w:r>
    </w:p>
    <w:p w14:paraId="01BE2498" w14:textId="77777777" w:rsidR="00000000" w:rsidRDefault="0003559D">
      <w:pPr>
        <w:pStyle w:val="a0"/>
        <w:rPr>
          <w:rFonts w:hint="cs"/>
          <w:rtl/>
        </w:rPr>
      </w:pPr>
    </w:p>
    <w:p w14:paraId="768E7D29" w14:textId="77777777" w:rsidR="00000000" w:rsidRDefault="0003559D">
      <w:pPr>
        <w:pStyle w:val="a0"/>
        <w:rPr>
          <w:rFonts w:hint="cs"/>
          <w:rtl/>
        </w:rPr>
      </w:pPr>
      <w:r>
        <w:rPr>
          <w:rFonts w:hint="cs"/>
          <w:rtl/>
        </w:rPr>
        <w:t>במסגרת שנת הצהריים, מה המסלול שמגיעים מרמת-השרון לקריית-ביאליק למועצה הדתית?</w:t>
      </w:r>
    </w:p>
    <w:p w14:paraId="5364729A" w14:textId="77777777" w:rsidR="00000000" w:rsidRDefault="0003559D">
      <w:pPr>
        <w:pStyle w:val="a0"/>
        <w:rPr>
          <w:rFonts w:hint="cs"/>
          <w:rtl/>
        </w:rPr>
      </w:pPr>
    </w:p>
    <w:p w14:paraId="4F8D4D4B" w14:textId="77777777" w:rsidR="00000000" w:rsidRDefault="0003559D">
      <w:pPr>
        <w:pStyle w:val="af1"/>
        <w:rPr>
          <w:rtl/>
        </w:rPr>
      </w:pPr>
      <w:r>
        <w:rPr>
          <w:rtl/>
        </w:rPr>
        <w:t>היו"ר ראובן ריבלין:</w:t>
      </w:r>
    </w:p>
    <w:p w14:paraId="7ADB1DCB" w14:textId="77777777" w:rsidR="00000000" w:rsidRDefault="0003559D">
      <w:pPr>
        <w:pStyle w:val="a0"/>
        <w:rPr>
          <w:rtl/>
        </w:rPr>
      </w:pPr>
    </w:p>
    <w:p w14:paraId="4312F5FF" w14:textId="77777777" w:rsidR="00000000" w:rsidRDefault="0003559D">
      <w:pPr>
        <w:pStyle w:val="a0"/>
        <w:rPr>
          <w:rFonts w:hint="cs"/>
          <w:rtl/>
        </w:rPr>
      </w:pPr>
      <w:r>
        <w:rPr>
          <w:rFonts w:hint="cs"/>
          <w:rtl/>
        </w:rPr>
        <w:t xml:space="preserve">יש טיל רמת-השרון-מועצה-דתית. </w:t>
      </w:r>
    </w:p>
    <w:p w14:paraId="49741E37" w14:textId="77777777" w:rsidR="00000000" w:rsidRDefault="0003559D">
      <w:pPr>
        <w:pStyle w:val="a0"/>
        <w:rPr>
          <w:rFonts w:hint="cs"/>
          <w:rtl/>
        </w:rPr>
      </w:pPr>
    </w:p>
    <w:p w14:paraId="06B7F103" w14:textId="77777777" w:rsidR="00000000" w:rsidRDefault="0003559D">
      <w:pPr>
        <w:pStyle w:val="af0"/>
        <w:rPr>
          <w:rFonts w:hint="cs"/>
          <w:rtl/>
        </w:rPr>
      </w:pPr>
    </w:p>
    <w:p w14:paraId="59A5A913" w14:textId="77777777" w:rsidR="00000000" w:rsidRDefault="0003559D">
      <w:pPr>
        <w:pStyle w:val="af0"/>
        <w:rPr>
          <w:rFonts w:hint="cs"/>
          <w:rtl/>
        </w:rPr>
      </w:pPr>
    </w:p>
    <w:p w14:paraId="43542574" w14:textId="77777777" w:rsidR="00000000" w:rsidRDefault="0003559D">
      <w:pPr>
        <w:pStyle w:val="af0"/>
        <w:rPr>
          <w:rtl/>
        </w:rPr>
      </w:pPr>
      <w:r>
        <w:rPr>
          <w:rFonts w:hint="eastAsia"/>
          <w:rtl/>
        </w:rPr>
        <w:t>משה</w:t>
      </w:r>
      <w:r>
        <w:rPr>
          <w:rtl/>
        </w:rPr>
        <w:t xml:space="preserve"> גפני (יהדות התורה):</w:t>
      </w:r>
    </w:p>
    <w:p w14:paraId="0E2DAE08" w14:textId="77777777" w:rsidR="00000000" w:rsidRDefault="0003559D">
      <w:pPr>
        <w:pStyle w:val="a0"/>
        <w:rPr>
          <w:rFonts w:hint="cs"/>
          <w:rtl/>
        </w:rPr>
      </w:pPr>
    </w:p>
    <w:p w14:paraId="097A290C" w14:textId="77777777" w:rsidR="00000000" w:rsidRDefault="0003559D">
      <w:pPr>
        <w:pStyle w:val="a0"/>
        <w:rPr>
          <w:rFonts w:hint="cs"/>
          <w:rtl/>
        </w:rPr>
      </w:pPr>
      <w:r>
        <w:rPr>
          <w:rFonts w:hint="cs"/>
          <w:rtl/>
        </w:rPr>
        <w:t xml:space="preserve">אבל הטיל הזה רק בשינוי. </w:t>
      </w:r>
    </w:p>
    <w:p w14:paraId="2E85776B" w14:textId="77777777" w:rsidR="00000000" w:rsidRDefault="0003559D">
      <w:pPr>
        <w:pStyle w:val="a0"/>
        <w:rPr>
          <w:rFonts w:hint="cs"/>
          <w:rtl/>
        </w:rPr>
      </w:pPr>
    </w:p>
    <w:p w14:paraId="51431757" w14:textId="77777777" w:rsidR="00000000" w:rsidRDefault="0003559D">
      <w:pPr>
        <w:pStyle w:val="af0"/>
        <w:rPr>
          <w:rtl/>
        </w:rPr>
      </w:pPr>
      <w:r>
        <w:rPr>
          <w:rFonts w:hint="eastAsia"/>
          <w:rtl/>
        </w:rPr>
        <w:t>יעקב</w:t>
      </w:r>
      <w:r>
        <w:rPr>
          <w:rtl/>
        </w:rPr>
        <w:t xml:space="preserve"> ליצמן (יהדות התורה):</w:t>
      </w:r>
    </w:p>
    <w:p w14:paraId="15E34BC9" w14:textId="77777777" w:rsidR="00000000" w:rsidRDefault="0003559D">
      <w:pPr>
        <w:pStyle w:val="a0"/>
        <w:rPr>
          <w:rFonts w:hint="cs"/>
          <w:rtl/>
        </w:rPr>
      </w:pPr>
    </w:p>
    <w:p w14:paraId="4BDF1611" w14:textId="77777777" w:rsidR="00000000" w:rsidRDefault="0003559D">
      <w:pPr>
        <w:pStyle w:val="a0"/>
        <w:rPr>
          <w:rFonts w:hint="cs"/>
          <w:rtl/>
        </w:rPr>
      </w:pPr>
      <w:r>
        <w:rPr>
          <w:rFonts w:hint="cs"/>
          <w:rtl/>
        </w:rPr>
        <w:t>האם היועץ המשפטי יודיע גם על זה היום?</w:t>
      </w:r>
    </w:p>
    <w:p w14:paraId="485E5EEB" w14:textId="77777777" w:rsidR="00000000" w:rsidRDefault="0003559D">
      <w:pPr>
        <w:pStyle w:val="a0"/>
        <w:ind w:firstLine="0"/>
        <w:rPr>
          <w:rFonts w:hint="cs"/>
          <w:rtl/>
        </w:rPr>
      </w:pPr>
    </w:p>
    <w:p w14:paraId="676C47EB" w14:textId="77777777" w:rsidR="00000000" w:rsidRDefault="0003559D">
      <w:pPr>
        <w:pStyle w:val="af1"/>
        <w:rPr>
          <w:rtl/>
        </w:rPr>
      </w:pPr>
      <w:r>
        <w:rPr>
          <w:rtl/>
        </w:rPr>
        <w:t>היו"ר ראובן ריבלין:</w:t>
      </w:r>
    </w:p>
    <w:p w14:paraId="400FE773" w14:textId="77777777" w:rsidR="00000000" w:rsidRDefault="0003559D">
      <w:pPr>
        <w:pStyle w:val="a0"/>
        <w:rPr>
          <w:rtl/>
        </w:rPr>
      </w:pPr>
    </w:p>
    <w:p w14:paraId="3D2F01E4" w14:textId="77777777" w:rsidR="00000000" w:rsidRDefault="0003559D">
      <w:pPr>
        <w:pStyle w:val="a0"/>
        <w:rPr>
          <w:rFonts w:hint="cs"/>
          <w:rtl/>
        </w:rPr>
      </w:pPr>
      <w:r>
        <w:rPr>
          <w:rFonts w:hint="cs"/>
          <w:rtl/>
        </w:rPr>
        <w:t xml:space="preserve">את כל זה אתם רוצים לדעת מחבר הכנסת רשף חן. קודם כול, מכל מלמדינו השכלנו. כמו שנאמר, כולם היו בני, כולם יושבים על-תנאי. </w:t>
      </w:r>
    </w:p>
    <w:p w14:paraId="4F685CDF" w14:textId="77777777" w:rsidR="00000000" w:rsidRDefault="0003559D">
      <w:pPr>
        <w:pStyle w:val="a0"/>
        <w:rPr>
          <w:rFonts w:hint="cs"/>
          <w:rtl/>
        </w:rPr>
      </w:pPr>
    </w:p>
    <w:p w14:paraId="71BFB711" w14:textId="77777777" w:rsidR="00000000" w:rsidRDefault="0003559D">
      <w:pPr>
        <w:pStyle w:val="-"/>
        <w:rPr>
          <w:rtl/>
        </w:rPr>
      </w:pPr>
      <w:bookmarkStart w:id="239" w:name="FS000001048T31_08_2004_14_59_14C"/>
      <w:bookmarkEnd w:id="239"/>
      <w:r>
        <w:rPr>
          <w:rtl/>
        </w:rPr>
        <w:t>רשף חן (שינוי):</w:t>
      </w:r>
    </w:p>
    <w:p w14:paraId="62DF0222" w14:textId="77777777" w:rsidR="00000000" w:rsidRDefault="0003559D">
      <w:pPr>
        <w:pStyle w:val="a0"/>
        <w:rPr>
          <w:rtl/>
        </w:rPr>
      </w:pPr>
    </w:p>
    <w:p w14:paraId="2061AF0A" w14:textId="77777777" w:rsidR="00000000" w:rsidRDefault="0003559D">
      <w:pPr>
        <w:pStyle w:val="a0"/>
        <w:rPr>
          <w:rFonts w:hint="cs"/>
          <w:rtl/>
        </w:rPr>
      </w:pPr>
      <w:r>
        <w:rPr>
          <w:rFonts w:hint="cs"/>
          <w:rtl/>
        </w:rPr>
        <w:t>אני</w:t>
      </w:r>
      <w:r>
        <w:rPr>
          <w:rFonts w:hint="cs"/>
          <w:rtl/>
        </w:rPr>
        <w:t xml:space="preserve"> שמח שמצאתי נושא שמעורר אתכם.</w:t>
      </w:r>
    </w:p>
    <w:p w14:paraId="5E84E08F" w14:textId="77777777" w:rsidR="00000000" w:rsidRDefault="0003559D">
      <w:pPr>
        <w:pStyle w:val="a0"/>
        <w:rPr>
          <w:rFonts w:hint="cs"/>
          <w:rtl/>
        </w:rPr>
      </w:pPr>
    </w:p>
    <w:p w14:paraId="2AA7A431" w14:textId="77777777" w:rsidR="00000000" w:rsidRDefault="0003559D">
      <w:pPr>
        <w:pStyle w:val="af0"/>
        <w:rPr>
          <w:rtl/>
        </w:rPr>
      </w:pPr>
      <w:r>
        <w:rPr>
          <w:rFonts w:hint="eastAsia"/>
          <w:rtl/>
        </w:rPr>
        <w:t>משה</w:t>
      </w:r>
      <w:r>
        <w:rPr>
          <w:rtl/>
        </w:rPr>
        <w:t xml:space="preserve"> גפני (יהדות התורה):</w:t>
      </w:r>
    </w:p>
    <w:p w14:paraId="7C52C842" w14:textId="77777777" w:rsidR="00000000" w:rsidRDefault="0003559D">
      <w:pPr>
        <w:pStyle w:val="a0"/>
        <w:rPr>
          <w:rFonts w:hint="cs"/>
          <w:rtl/>
        </w:rPr>
      </w:pPr>
    </w:p>
    <w:p w14:paraId="0ED991BA" w14:textId="77777777" w:rsidR="00000000" w:rsidRDefault="0003559D">
      <w:pPr>
        <w:pStyle w:val="a0"/>
        <w:rPr>
          <w:rFonts w:hint="cs"/>
          <w:rtl/>
        </w:rPr>
      </w:pPr>
      <w:r>
        <w:rPr>
          <w:rFonts w:hint="cs"/>
          <w:rtl/>
        </w:rPr>
        <w:t xml:space="preserve">- - - </w:t>
      </w:r>
    </w:p>
    <w:p w14:paraId="4BB848E3" w14:textId="77777777" w:rsidR="00000000" w:rsidRDefault="0003559D">
      <w:pPr>
        <w:pStyle w:val="a0"/>
        <w:rPr>
          <w:rFonts w:hint="cs"/>
          <w:rtl/>
        </w:rPr>
      </w:pPr>
    </w:p>
    <w:p w14:paraId="77D10EC5" w14:textId="77777777" w:rsidR="00000000" w:rsidRDefault="0003559D">
      <w:pPr>
        <w:pStyle w:val="af1"/>
        <w:rPr>
          <w:rtl/>
        </w:rPr>
      </w:pPr>
      <w:r>
        <w:rPr>
          <w:rtl/>
        </w:rPr>
        <w:t>היו"ר ראובן ריבלין:</w:t>
      </w:r>
    </w:p>
    <w:p w14:paraId="2A308165" w14:textId="77777777" w:rsidR="00000000" w:rsidRDefault="0003559D">
      <w:pPr>
        <w:pStyle w:val="a0"/>
        <w:rPr>
          <w:rtl/>
        </w:rPr>
      </w:pPr>
    </w:p>
    <w:p w14:paraId="21E0D3D7" w14:textId="77777777" w:rsidR="00000000" w:rsidRDefault="0003559D">
      <w:pPr>
        <w:pStyle w:val="a0"/>
        <w:rPr>
          <w:rFonts w:hint="cs"/>
          <w:rtl/>
        </w:rPr>
      </w:pPr>
      <w:r>
        <w:rPr>
          <w:rFonts w:hint="cs"/>
          <w:rtl/>
        </w:rPr>
        <w:t>חבר הכנסת גפני, אדוני אולי לא הבין את אשר אמרתי. אז אולי באמת ילך ויירגע בחוץ. חבר הכנסת גפני, אני לא אוכל אלא לקרוא אותך לסדר. ובפגרה אנחנו נקרא לסדר? בימים הנוראים?</w:t>
      </w:r>
    </w:p>
    <w:p w14:paraId="492B91E8" w14:textId="77777777" w:rsidR="00000000" w:rsidRDefault="0003559D">
      <w:pPr>
        <w:pStyle w:val="a0"/>
        <w:rPr>
          <w:rFonts w:hint="cs"/>
          <w:rtl/>
        </w:rPr>
      </w:pPr>
    </w:p>
    <w:p w14:paraId="278950F7" w14:textId="77777777" w:rsidR="00000000" w:rsidRDefault="0003559D">
      <w:pPr>
        <w:pStyle w:val="a0"/>
        <w:rPr>
          <w:rFonts w:hint="cs"/>
          <w:rtl/>
        </w:rPr>
      </w:pPr>
    </w:p>
    <w:p w14:paraId="59F3EBD8" w14:textId="77777777" w:rsidR="00000000" w:rsidRDefault="0003559D">
      <w:pPr>
        <w:pStyle w:val="a0"/>
        <w:rPr>
          <w:rFonts w:hint="cs"/>
          <w:rtl/>
        </w:rPr>
      </w:pPr>
    </w:p>
    <w:p w14:paraId="7DABAEAF" w14:textId="77777777" w:rsidR="00000000" w:rsidRDefault="0003559D">
      <w:pPr>
        <w:pStyle w:val="-"/>
        <w:rPr>
          <w:rtl/>
        </w:rPr>
      </w:pPr>
      <w:bookmarkStart w:id="240" w:name="FS000001048T31_08_2004_14_23_53"/>
      <w:bookmarkStart w:id="241" w:name="FS000001048T31_08_2004_14_23_55C"/>
      <w:bookmarkEnd w:id="240"/>
      <w:bookmarkEnd w:id="241"/>
      <w:r>
        <w:rPr>
          <w:rtl/>
        </w:rPr>
        <w:t>ר</w:t>
      </w:r>
      <w:r>
        <w:rPr>
          <w:rtl/>
        </w:rPr>
        <w:t>שף חן (שינוי):</w:t>
      </w:r>
    </w:p>
    <w:p w14:paraId="3E595B06" w14:textId="77777777" w:rsidR="00000000" w:rsidRDefault="0003559D">
      <w:pPr>
        <w:pStyle w:val="a0"/>
        <w:rPr>
          <w:rtl/>
        </w:rPr>
      </w:pPr>
    </w:p>
    <w:p w14:paraId="0505BAF1" w14:textId="77777777" w:rsidR="00000000" w:rsidRDefault="0003559D">
      <w:pPr>
        <w:pStyle w:val="a0"/>
        <w:rPr>
          <w:rFonts w:hint="cs"/>
          <w:rtl/>
        </w:rPr>
      </w:pPr>
      <w:r>
        <w:rPr>
          <w:rFonts w:hint="cs"/>
          <w:rtl/>
        </w:rPr>
        <w:t>חבר הכנסת גפני, אני אשתדל להשיב לך. לדעתי, יש תקלה חמורה בכך שהחוקים שיצאו מתחת ידי הבית הזה מורים לשר למנות אנשים, ולא לגוף חיצוני אובייקטיבי. זו תקלה חמורה. ברגע שזה המצב, השר ימנה אנשים מקרב האנשים שהוא מכיר, אחרת מה יעשה? הלוא לא הורינו</w:t>
      </w:r>
      <w:r>
        <w:rPr>
          <w:rFonts w:hint="cs"/>
          <w:rtl/>
        </w:rPr>
        <w:t xml:space="preserve"> לו לקיים מכרז.  </w:t>
      </w:r>
    </w:p>
    <w:p w14:paraId="47E16726" w14:textId="77777777" w:rsidR="00000000" w:rsidRDefault="0003559D">
      <w:pPr>
        <w:pStyle w:val="a0"/>
        <w:rPr>
          <w:rFonts w:hint="cs"/>
          <w:rtl/>
        </w:rPr>
      </w:pPr>
    </w:p>
    <w:p w14:paraId="2D3EEE1A" w14:textId="77777777" w:rsidR="00000000" w:rsidRDefault="0003559D">
      <w:pPr>
        <w:pStyle w:val="af1"/>
        <w:rPr>
          <w:rtl/>
        </w:rPr>
      </w:pPr>
      <w:r>
        <w:rPr>
          <w:rtl/>
        </w:rPr>
        <w:t>היו"ר ראובן ריבלין:</w:t>
      </w:r>
    </w:p>
    <w:p w14:paraId="6241385B" w14:textId="77777777" w:rsidR="00000000" w:rsidRDefault="0003559D">
      <w:pPr>
        <w:pStyle w:val="a0"/>
        <w:rPr>
          <w:rtl/>
        </w:rPr>
      </w:pPr>
    </w:p>
    <w:p w14:paraId="7B1BDDE3" w14:textId="77777777" w:rsidR="00000000" w:rsidRDefault="0003559D">
      <w:pPr>
        <w:pStyle w:val="a0"/>
        <w:rPr>
          <w:rFonts w:hint="cs"/>
          <w:rtl/>
        </w:rPr>
      </w:pPr>
      <w:r>
        <w:rPr>
          <w:rFonts w:hint="cs"/>
          <w:rtl/>
        </w:rPr>
        <w:t xml:space="preserve">תשובה - ברומא תתנהג כמו רומאי. </w:t>
      </w:r>
    </w:p>
    <w:p w14:paraId="771C3DB4" w14:textId="77777777" w:rsidR="00000000" w:rsidRDefault="0003559D">
      <w:pPr>
        <w:pStyle w:val="af0"/>
        <w:rPr>
          <w:rFonts w:hint="cs"/>
          <w:rtl/>
        </w:rPr>
      </w:pPr>
    </w:p>
    <w:p w14:paraId="1178267E" w14:textId="77777777" w:rsidR="00000000" w:rsidRDefault="0003559D">
      <w:pPr>
        <w:pStyle w:val="af0"/>
        <w:rPr>
          <w:rFonts w:hint="cs"/>
          <w:rtl/>
        </w:rPr>
      </w:pPr>
    </w:p>
    <w:p w14:paraId="49696C3E" w14:textId="77777777" w:rsidR="00000000" w:rsidRDefault="0003559D">
      <w:pPr>
        <w:pStyle w:val="-"/>
        <w:rPr>
          <w:rtl/>
        </w:rPr>
      </w:pPr>
      <w:bookmarkStart w:id="242" w:name="FS000001048T31_08_2004_15_01_22C"/>
      <w:bookmarkEnd w:id="242"/>
      <w:r>
        <w:rPr>
          <w:rtl/>
        </w:rPr>
        <w:t>רשף חן (שינוי):</w:t>
      </w:r>
    </w:p>
    <w:p w14:paraId="6C6A5066" w14:textId="77777777" w:rsidR="00000000" w:rsidRDefault="0003559D">
      <w:pPr>
        <w:pStyle w:val="a0"/>
        <w:rPr>
          <w:rtl/>
        </w:rPr>
      </w:pPr>
    </w:p>
    <w:p w14:paraId="459B5D01" w14:textId="77777777" w:rsidR="00000000" w:rsidRDefault="0003559D">
      <w:pPr>
        <w:pStyle w:val="a0"/>
        <w:rPr>
          <w:rFonts w:hint="cs"/>
          <w:rtl/>
        </w:rPr>
      </w:pPr>
      <w:r>
        <w:rPr>
          <w:rFonts w:hint="cs"/>
          <w:rtl/>
        </w:rPr>
        <w:t xml:space="preserve">לא יצרנו שום מנגנון של בדיקה אובייקטיבית ומינוי, ולכן הדברים נעשים בצורה הזאת. לומר לך שאני מרוצה מזה? אני לא מרוצה מזה. </w:t>
      </w:r>
    </w:p>
    <w:p w14:paraId="744BC441" w14:textId="77777777" w:rsidR="00000000" w:rsidRDefault="0003559D">
      <w:pPr>
        <w:pStyle w:val="a0"/>
        <w:rPr>
          <w:rFonts w:hint="cs"/>
          <w:rtl/>
        </w:rPr>
      </w:pPr>
    </w:p>
    <w:p w14:paraId="19B4EA1A" w14:textId="77777777" w:rsidR="00000000" w:rsidRDefault="0003559D">
      <w:pPr>
        <w:pStyle w:val="af0"/>
        <w:rPr>
          <w:rtl/>
        </w:rPr>
      </w:pPr>
      <w:r>
        <w:rPr>
          <w:rFonts w:hint="eastAsia"/>
          <w:rtl/>
        </w:rPr>
        <w:t>משה</w:t>
      </w:r>
      <w:r>
        <w:rPr>
          <w:rtl/>
        </w:rPr>
        <w:t xml:space="preserve"> גפני (יהדות התורה):</w:t>
      </w:r>
    </w:p>
    <w:p w14:paraId="4C859DEB" w14:textId="77777777" w:rsidR="00000000" w:rsidRDefault="0003559D">
      <w:pPr>
        <w:pStyle w:val="a0"/>
        <w:rPr>
          <w:rFonts w:hint="cs"/>
          <w:rtl/>
        </w:rPr>
      </w:pPr>
    </w:p>
    <w:p w14:paraId="3D081C3C" w14:textId="77777777" w:rsidR="00000000" w:rsidRDefault="0003559D">
      <w:pPr>
        <w:pStyle w:val="a0"/>
        <w:rPr>
          <w:rFonts w:hint="cs"/>
          <w:rtl/>
        </w:rPr>
      </w:pPr>
      <w:r>
        <w:rPr>
          <w:rFonts w:hint="cs"/>
          <w:rtl/>
        </w:rPr>
        <w:t>זאת התשובה על קרי</w:t>
      </w:r>
      <w:r>
        <w:rPr>
          <w:rFonts w:hint="cs"/>
          <w:rtl/>
        </w:rPr>
        <w:t>ית-ביאליק?</w:t>
      </w:r>
    </w:p>
    <w:p w14:paraId="7B2FF7CB" w14:textId="77777777" w:rsidR="00000000" w:rsidRDefault="0003559D">
      <w:pPr>
        <w:pStyle w:val="a0"/>
        <w:rPr>
          <w:rFonts w:hint="cs"/>
          <w:rtl/>
        </w:rPr>
      </w:pPr>
    </w:p>
    <w:p w14:paraId="7A422A51" w14:textId="77777777" w:rsidR="00000000" w:rsidRDefault="0003559D">
      <w:pPr>
        <w:pStyle w:val="-"/>
        <w:rPr>
          <w:rtl/>
        </w:rPr>
      </w:pPr>
      <w:bookmarkStart w:id="243" w:name="FS000001048T31_08_2004_14_24_32C"/>
      <w:bookmarkEnd w:id="243"/>
      <w:r>
        <w:rPr>
          <w:rtl/>
        </w:rPr>
        <w:t>רשף חן (שינוי):</w:t>
      </w:r>
    </w:p>
    <w:p w14:paraId="575E6421" w14:textId="77777777" w:rsidR="00000000" w:rsidRDefault="0003559D">
      <w:pPr>
        <w:pStyle w:val="a0"/>
        <w:rPr>
          <w:rtl/>
        </w:rPr>
      </w:pPr>
    </w:p>
    <w:p w14:paraId="5B3425D2" w14:textId="77777777" w:rsidR="00000000" w:rsidRDefault="0003559D">
      <w:pPr>
        <w:pStyle w:val="a0"/>
        <w:rPr>
          <w:rFonts w:hint="cs"/>
          <w:rtl/>
        </w:rPr>
      </w:pPr>
      <w:r>
        <w:rPr>
          <w:rFonts w:hint="cs"/>
          <w:rtl/>
        </w:rPr>
        <w:t xml:space="preserve">כן, כי אם אתה רוצה את התשובה לגבי קריית-ביאליק, אותו אדם שמונה הוא לא חבר מועצת שינוי. </w:t>
      </w:r>
    </w:p>
    <w:p w14:paraId="7A9BCF57" w14:textId="77777777" w:rsidR="00000000" w:rsidRDefault="0003559D">
      <w:pPr>
        <w:pStyle w:val="a0"/>
        <w:rPr>
          <w:rFonts w:hint="cs"/>
          <w:rtl/>
        </w:rPr>
      </w:pPr>
    </w:p>
    <w:p w14:paraId="466E2594" w14:textId="77777777" w:rsidR="00000000" w:rsidRDefault="0003559D">
      <w:pPr>
        <w:pStyle w:val="af0"/>
        <w:rPr>
          <w:rtl/>
        </w:rPr>
      </w:pPr>
      <w:r>
        <w:rPr>
          <w:rFonts w:hint="eastAsia"/>
          <w:rtl/>
        </w:rPr>
        <w:t>משה</w:t>
      </w:r>
      <w:r>
        <w:rPr>
          <w:rtl/>
        </w:rPr>
        <w:t xml:space="preserve"> גפני (יהדות התורה):</w:t>
      </w:r>
    </w:p>
    <w:p w14:paraId="0AA48B0A" w14:textId="77777777" w:rsidR="00000000" w:rsidRDefault="0003559D">
      <w:pPr>
        <w:pStyle w:val="a0"/>
        <w:rPr>
          <w:rFonts w:hint="cs"/>
          <w:rtl/>
        </w:rPr>
      </w:pPr>
    </w:p>
    <w:p w14:paraId="6576C42A" w14:textId="77777777" w:rsidR="00000000" w:rsidRDefault="0003559D">
      <w:pPr>
        <w:pStyle w:val="a0"/>
        <w:rPr>
          <w:rFonts w:hint="cs"/>
          <w:rtl/>
        </w:rPr>
      </w:pPr>
      <w:r>
        <w:rPr>
          <w:rFonts w:hint="cs"/>
          <w:rtl/>
        </w:rPr>
        <w:t xml:space="preserve">הוא מועמד לכנסת. </w:t>
      </w:r>
    </w:p>
    <w:p w14:paraId="18506EAE" w14:textId="77777777" w:rsidR="00000000" w:rsidRDefault="0003559D">
      <w:pPr>
        <w:pStyle w:val="a0"/>
        <w:rPr>
          <w:rFonts w:hint="cs"/>
          <w:rtl/>
        </w:rPr>
      </w:pPr>
    </w:p>
    <w:p w14:paraId="60B2C082" w14:textId="77777777" w:rsidR="00000000" w:rsidRDefault="0003559D">
      <w:pPr>
        <w:pStyle w:val="af1"/>
        <w:rPr>
          <w:rtl/>
        </w:rPr>
      </w:pPr>
      <w:r>
        <w:rPr>
          <w:rtl/>
        </w:rPr>
        <w:t>היו"ר ראובן ריבלין:</w:t>
      </w:r>
    </w:p>
    <w:p w14:paraId="44901704" w14:textId="77777777" w:rsidR="00000000" w:rsidRDefault="0003559D">
      <w:pPr>
        <w:pStyle w:val="a0"/>
        <w:rPr>
          <w:rtl/>
        </w:rPr>
      </w:pPr>
    </w:p>
    <w:p w14:paraId="66CFBB7C" w14:textId="77777777" w:rsidR="00000000" w:rsidRDefault="0003559D">
      <w:pPr>
        <w:pStyle w:val="a0"/>
        <w:rPr>
          <w:rFonts w:hint="cs"/>
          <w:rtl/>
        </w:rPr>
      </w:pPr>
      <w:r>
        <w:rPr>
          <w:rFonts w:hint="cs"/>
          <w:rtl/>
        </w:rPr>
        <w:t xml:space="preserve">חבר הכנסת גפני, תגיש שאילתא. </w:t>
      </w:r>
    </w:p>
    <w:p w14:paraId="4A586561" w14:textId="77777777" w:rsidR="00000000" w:rsidRDefault="0003559D">
      <w:pPr>
        <w:pStyle w:val="a0"/>
        <w:rPr>
          <w:rFonts w:hint="cs"/>
          <w:rtl/>
        </w:rPr>
      </w:pPr>
    </w:p>
    <w:p w14:paraId="3C361234" w14:textId="77777777" w:rsidR="00000000" w:rsidRDefault="0003559D">
      <w:pPr>
        <w:pStyle w:val="-"/>
        <w:rPr>
          <w:rtl/>
        </w:rPr>
      </w:pPr>
      <w:bookmarkStart w:id="244" w:name="FS000001048T31_08_2004_15_02_12C"/>
      <w:bookmarkEnd w:id="244"/>
      <w:r>
        <w:rPr>
          <w:rtl/>
        </w:rPr>
        <w:t>רשף חן (שינוי):</w:t>
      </w:r>
    </w:p>
    <w:p w14:paraId="0165382D" w14:textId="77777777" w:rsidR="00000000" w:rsidRDefault="0003559D">
      <w:pPr>
        <w:pStyle w:val="a0"/>
        <w:rPr>
          <w:rtl/>
        </w:rPr>
      </w:pPr>
    </w:p>
    <w:p w14:paraId="2328BD50" w14:textId="77777777" w:rsidR="00000000" w:rsidRDefault="0003559D">
      <w:pPr>
        <w:pStyle w:val="a0"/>
        <w:rPr>
          <w:rFonts w:hint="cs"/>
          <w:rtl/>
        </w:rPr>
      </w:pPr>
      <w:r>
        <w:rPr>
          <w:rFonts w:hint="cs"/>
          <w:rtl/>
        </w:rPr>
        <w:t xml:space="preserve">הוא לא חבר מועצת שינוי. </w:t>
      </w:r>
    </w:p>
    <w:p w14:paraId="6CF36AEC" w14:textId="77777777" w:rsidR="00000000" w:rsidRDefault="0003559D">
      <w:pPr>
        <w:pStyle w:val="a0"/>
        <w:rPr>
          <w:rFonts w:hint="cs"/>
          <w:rtl/>
        </w:rPr>
      </w:pPr>
    </w:p>
    <w:p w14:paraId="5159C24D" w14:textId="77777777" w:rsidR="00000000" w:rsidRDefault="0003559D">
      <w:pPr>
        <w:pStyle w:val="a0"/>
        <w:rPr>
          <w:rFonts w:hint="cs"/>
          <w:rtl/>
        </w:rPr>
      </w:pPr>
    </w:p>
    <w:p w14:paraId="7B7FEF0B" w14:textId="77777777" w:rsidR="00000000" w:rsidRDefault="0003559D">
      <w:pPr>
        <w:pStyle w:val="a0"/>
        <w:rPr>
          <w:rFonts w:hint="cs"/>
          <w:rtl/>
        </w:rPr>
      </w:pPr>
    </w:p>
    <w:p w14:paraId="7602687D" w14:textId="77777777" w:rsidR="00000000" w:rsidRDefault="0003559D">
      <w:pPr>
        <w:pStyle w:val="af0"/>
        <w:rPr>
          <w:rtl/>
        </w:rPr>
      </w:pPr>
      <w:r>
        <w:rPr>
          <w:rFonts w:hint="eastAsia"/>
          <w:rtl/>
        </w:rPr>
        <w:t>יעקב</w:t>
      </w:r>
      <w:r>
        <w:rPr>
          <w:rtl/>
        </w:rPr>
        <w:t xml:space="preserve"> ליצמן (יהדות התורה):</w:t>
      </w:r>
    </w:p>
    <w:p w14:paraId="556F680A" w14:textId="77777777" w:rsidR="00000000" w:rsidRDefault="0003559D">
      <w:pPr>
        <w:pStyle w:val="a0"/>
        <w:rPr>
          <w:rFonts w:hint="cs"/>
          <w:rtl/>
        </w:rPr>
      </w:pPr>
    </w:p>
    <w:p w14:paraId="2DF71F60" w14:textId="77777777" w:rsidR="00000000" w:rsidRDefault="0003559D">
      <w:pPr>
        <w:pStyle w:val="a0"/>
        <w:rPr>
          <w:rFonts w:hint="cs"/>
          <w:rtl/>
        </w:rPr>
      </w:pPr>
      <w:r>
        <w:rPr>
          <w:rFonts w:hint="cs"/>
          <w:rtl/>
        </w:rPr>
        <w:t xml:space="preserve">- - - </w:t>
      </w:r>
    </w:p>
    <w:p w14:paraId="7C7B743F" w14:textId="77777777" w:rsidR="00000000" w:rsidRDefault="0003559D">
      <w:pPr>
        <w:pStyle w:val="a0"/>
        <w:rPr>
          <w:rFonts w:hint="cs"/>
          <w:rtl/>
        </w:rPr>
      </w:pPr>
    </w:p>
    <w:p w14:paraId="272794F1" w14:textId="77777777" w:rsidR="00000000" w:rsidRDefault="0003559D">
      <w:pPr>
        <w:pStyle w:val="af1"/>
        <w:rPr>
          <w:rtl/>
        </w:rPr>
      </w:pPr>
      <w:r>
        <w:rPr>
          <w:rtl/>
        </w:rPr>
        <w:t>היו"ר ראובן ריבלין:</w:t>
      </w:r>
    </w:p>
    <w:p w14:paraId="3489A55D" w14:textId="77777777" w:rsidR="00000000" w:rsidRDefault="0003559D">
      <w:pPr>
        <w:pStyle w:val="a0"/>
        <w:rPr>
          <w:rtl/>
        </w:rPr>
      </w:pPr>
    </w:p>
    <w:p w14:paraId="1F99A306" w14:textId="77777777" w:rsidR="00000000" w:rsidRDefault="0003559D">
      <w:pPr>
        <w:pStyle w:val="a0"/>
        <w:rPr>
          <w:rFonts w:hint="cs"/>
          <w:rtl/>
        </w:rPr>
      </w:pPr>
      <w:r>
        <w:rPr>
          <w:rFonts w:hint="cs"/>
          <w:rtl/>
        </w:rPr>
        <w:t xml:space="preserve">חברי הכנסת, לא יהיה פה דו-שיח. אנחנו במסגרת דיון על מינוי שרים. זה לא דיון בין שינוי ליהדות התורה. </w:t>
      </w:r>
    </w:p>
    <w:p w14:paraId="640FE688" w14:textId="77777777" w:rsidR="00000000" w:rsidRDefault="0003559D">
      <w:pPr>
        <w:pStyle w:val="a0"/>
        <w:rPr>
          <w:rFonts w:hint="cs"/>
          <w:rtl/>
        </w:rPr>
      </w:pPr>
    </w:p>
    <w:p w14:paraId="510BE8F0" w14:textId="77777777" w:rsidR="00000000" w:rsidRDefault="0003559D">
      <w:pPr>
        <w:pStyle w:val="af0"/>
        <w:rPr>
          <w:rtl/>
        </w:rPr>
      </w:pPr>
      <w:r>
        <w:rPr>
          <w:rFonts w:hint="eastAsia"/>
          <w:rtl/>
        </w:rPr>
        <w:t>יעקב</w:t>
      </w:r>
      <w:r>
        <w:rPr>
          <w:rtl/>
        </w:rPr>
        <w:t xml:space="preserve"> ליצמן (יהדות התורה):</w:t>
      </w:r>
    </w:p>
    <w:p w14:paraId="50F430DA" w14:textId="77777777" w:rsidR="00000000" w:rsidRDefault="0003559D">
      <w:pPr>
        <w:pStyle w:val="a0"/>
        <w:rPr>
          <w:rFonts w:hint="cs"/>
          <w:rtl/>
        </w:rPr>
      </w:pPr>
    </w:p>
    <w:p w14:paraId="43030A17" w14:textId="77777777" w:rsidR="00000000" w:rsidRDefault="0003559D">
      <w:pPr>
        <w:pStyle w:val="a0"/>
        <w:rPr>
          <w:rFonts w:hint="cs"/>
          <w:rtl/>
        </w:rPr>
      </w:pPr>
      <w:r>
        <w:rPr>
          <w:rFonts w:hint="cs"/>
          <w:rtl/>
        </w:rPr>
        <w:t xml:space="preserve">קריאות ביניים. </w:t>
      </w:r>
    </w:p>
    <w:p w14:paraId="66A6E799" w14:textId="77777777" w:rsidR="00000000" w:rsidRDefault="0003559D">
      <w:pPr>
        <w:pStyle w:val="a0"/>
        <w:rPr>
          <w:rFonts w:hint="cs"/>
          <w:rtl/>
        </w:rPr>
      </w:pPr>
    </w:p>
    <w:p w14:paraId="2C0FD138" w14:textId="77777777" w:rsidR="00000000" w:rsidRDefault="0003559D">
      <w:pPr>
        <w:pStyle w:val="af0"/>
        <w:rPr>
          <w:rtl/>
        </w:rPr>
      </w:pPr>
    </w:p>
    <w:p w14:paraId="75DA15C0" w14:textId="77777777" w:rsidR="00000000" w:rsidRDefault="0003559D">
      <w:pPr>
        <w:pStyle w:val="af0"/>
        <w:rPr>
          <w:rtl/>
        </w:rPr>
      </w:pPr>
      <w:r>
        <w:rPr>
          <w:rFonts w:hint="eastAsia"/>
          <w:rtl/>
        </w:rPr>
        <w:t>משה</w:t>
      </w:r>
      <w:r>
        <w:rPr>
          <w:rtl/>
        </w:rPr>
        <w:t xml:space="preserve"> גפני (יהדות התורה):</w:t>
      </w:r>
    </w:p>
    <w:p w14:paraId="4A8160BC" w14:textId="77777777" w:rsidR="00000000" w:rsidRDefault="0003559D">
      <w:pPr>
        <w:pStyle w:val="a0"/>
        <w:rPr>
          <w:rFonts w:hint="cs"/>
          <w:rtl/>
        </w:rPr>
      </w:pPr>
    </w:p>
    <w:p w14:paraId="6068DB0B" w14:textId="77777777" w:rsidR="00000000" w:rsidRDefault="0003559D">
      <w:pPr>
        <w:pStyle w:val="a0"/>
        <w:rPr>
          <w:rFonts w:hint="cs"/>
          <w:rtl/>
        </w:rPr>
      </w:pPr>
      <w:r>
        <w:rPr>
          <w:rFonts w:hint="cs"/>
          <w:rtl/>
        </w:rPr>
        <w:t xml:space="preserve">זה בין שינוי ליושר. </w:t>
      </w:r>
    </w:p>
    <w:p w14:paraId="31A83187" w14:textId="77777777" w:rsidR="00000000" w:rsidRDefault="0003559D">
      <w:pPr>
        <w:pStyle w:val="a0"/>
        <w:rPr>
          <w:rFonts w:hint="cs"/>
          <w:rtl/>
        </w:rPr>
      </w:pPr>
    </w:p>
    <w:p w14:paraId="1C80DD8A" w14:textId="77777777" w:rsidR="00000000" w:rsidRDefault="0003559D">
      <w:pPr>
        <w:pStyle w:val="af1"/>
        <w:rPr>
          <w:rtl/>
        </w:rPr>
      </w:pPr>
      <w:r>
        <w:rPr>
          <w:rtl/>
        </w:rPr>
        <w:t>היו"</w:t>
      </w:r>
      <w:r>
        <w:rPr>
          <w:rtl/>
        </w:rPr>
        <w:t>ר ראובן ריבלין:</w:t>
      </w:r>
    </w:p>
    <w:p w14:paraId="16BFB447" w14:textId="77777777" w:rsidR="00000000" w:rsidRDefault="0003559D">
      <w:pPr>
        <w:pStyle w:val="a0"/>
        <w:rPr>
          <w:rtl/>
        </w:rPr>
      </w:pPr>
    </w:p>
    <w:p w14:paraId="5373C3A9" w14:textId="77777777" w:rsidR="00000000" w:rsidRDefault="0003559D">
      <w:pPr>
        <w:pStyle w:val="a0"/>
        <w:rPr>
          <w:rFonts w:hint="cs"/>
          <w:rtl/>
        </w:rPr>
      </w:pPr>
      <w:r>
        <w:rPr>
          <w:rFonts w:hint="cs"/>
          <w:rtl/>
        </w:rPr>
        <w:t xml:space="preserve">חבר הכנסת גפני, אני קורא אותך לסדר פעם ראשונה. </w:t>
      </w:r>
    </w:p>
    <w:p w14:paraId="1B260942" w14:textId="77777777" w:rsidR="00000000" w:rsidRDefault="0003559D">
      <w:pPr>
        <w:pStyle w:val="a0"/>
        <w:rPr>
          <w:rFonts w:hint="cs"/>
          <w:rtl/>
        </w:rPr>
      </w:pPr>
    </w:p>
    <w:p w14:paraId="1D3DDACE" w14:textId="77777777" w:rsidR="00000000" w:rsidRDefault="0003559D">
      <w:pPr>
        <w:pStyle w:val="-"/>
        <w:rPr>
          <w:rtl/>
        </w:rPr>
      </w:pPr>
      <w:bookmarkStart w:id="245" w:name="FS000001048T31_08_2004_14_25_08C"/>
      <w:bookmarkEnd w:id="245"/>
      <w:r>
        <w:rPr>
          <w:rtl/>
        </w:rPr>
        <w:t>רשף חן (שינוי):</w:t>
      </w:r>
    </w:p>
    <w:p w14:paraId="68FFE2A8" w14:textId="77777777" w:rsidR="00000000" w:rsidRDefault="0003559D">
      <w:pPr>
        <w:pStyle w:val="a0"/>
        <w:rPr>
          <w:rtl/>
        </w:rPr>
      </w:pPr>
    </w:p>
    <w:p w14:paraId="3BA72E5C" w14:textId="77777777" w:rsidR="00000000" w:rsidRDefault="0003559D">
      <w:pPr>
        <w:pStyle w:val="a0"/>
        <w:rPr>
          <w:rFonts w:hint="cs"/>
          <w:rtl/>
        </w:rPr>
      </w:pPr>
      <w:r>
        <w:rPr>
          <w:rFonts w:hint="cs"/>
          <w:rtl/>
        </w:rPr>
        <w:t xml:space="preserve">הנושא המאוד-מאוד בעייתי שרלוונטי בגופים בוחרים של מינוי בתמורה להצבעה לא קיים שם. מתוך ההיכרות האישית שלי עם אותו אדם, הוא גם מאוד ראוי לתפקיד. </w:t>
      </w:r>
    </w:p>
    <w:p w14:paraId="17AA4568" w14:textId="77777777" w:rsidR="00000000" w:rsidRDefault="0003559D">
      <w:pPr>
        <w:pStyle w:val="a0"/>
        <w:rPr>
          <w:rFonts w:hint="cs"/>
          <w:rtl/>
        </w:rPr>
      </w:pPr>
    </w:p>
    <w:p w14:paraId="7A357348" w14:textId="77777777" w:rsidR="00000000" w:rsidRDefault="0003559D">
      <w:pPr>
        <w:pStyle w:val="a0"/>
        <w:rPr>
          <w:rFonts w:hint="cs"/>
          <w:rtl/>
        </w:rPr>
      </w:pPr>
      <w:r>
        <w:rPr>
          <w:rFonts w:hint="cs"/>
          <w:rtl/>
        </w:rPr>
        <w:t>ולרמה שבעיני היא היותר-חשוב</w:t>
      </w:r>
      <w:r>
        <w:rPr>
          <w:rFonts w:hint="cs"/>
          <w:rtl/>
        </w:rPr>
        <w:t>ה פה בבית, אנחנו חייבים למצוא את הדרך שהדבר הזה לא יהיה אפשרי. הדרך הזאת היא קלה ופשוטה. מקימים ועדה. היא יכולה להיות קבועה, היא יכולה להיות שונה ממשרד למשרד. היא צריכה להיות חיצונית למשרד, כי עובדי המשרד גם הם כפופים לשר ונמצאים תחת השפעתו. צריכים להיות ש</w:t>
      </w:r>
      <w:r>
        <w:rPr>
          <w:rFonts w:hint="cs"/>
          <w:rtl/>
        </w:rPr>
        <w:t xml:space="preserve">ם אנשים מקצועיים מהתחום הרלוונטי. יכולים להיות שם שופטים בדימוס. יכול להיות שם נציב שירות המדינה. יכול להיות שם נציג היועץ המשפטי לממשלה. הוועדה הזאת צריכה לקיים מכרז פומבי ולבחור את האדם המתאים ביותר לתפקיד. </w:t>
      </w:r>
    </w:p>
    <w:p w14:paraId="6F947C73" w14:textId="77777777" w:rsidR="00000000" w:rsidRDefault="0003559D">
      <w:pPr>
        <w:pStyle w:val="a0"/>
        <w:rPr>
          <w:rFonts w:hint="cs"/>
          <w:rtl/>
        </w:rPr>
      </w:pPr>
    </w:p>
    <w:p w14:paraId="2E774C2D" w14:textId="77777777" w:rsidR="00000000" w:rsidRDefault="0003559D">
      <w:pPr>
        <w:pStyle w:val="a0"/>
        <w:rPr>
          <w:rFonts w:hint="cs"/>
          <w:rtl/>
        </w:rPr>
      </w:pPr>
      <w:r>
        <w:rPr>
          <w:rFonts w:hint="cs"/>
          <w:rtl/>
        </w:rPr>
        <w:t>לא יכול להיות מצב שבמדינת ישראל - וזה המצב במ</w:t>
      </w:r>
      <w:r>
        <w:rPr>
          <w:rFonts w:hint="cs"/>
          <w:rtl/>
        </w:rPr>
        <w:t xml:space="preserve">דינת ישראל - אנשים נבחרים לשירות הציבורי לא מפני שהם האנשים המתאימים ביותר לתפקיד, אלא בגלל הקשר וההיכרות שיש להם. זה מצב שאנחנו כבית חייבים להפסיק. אני קורא לכם להתגייס ולהפסיק את העניין הזה. תודה רבה. </w:t>
      </w:r>
    </w:p>
    <w:p w14:paraId="31B232B0" w14:textId="77777777" w:rsidR="00000000" w:rsidRDefault="0003559D">
      <w:pPr>
        <w:pStyle w:val="a0"/>
        <w:rPr>
          <w:rFonts w:hint="cs"/>
          <w:rtl/>
        </w:rPr>
      </w:pPr>
    </w:p>
    <w:p w14:paraId="1C4F69B3" w14:textId="77777777" w:rsidR="00000000" w:rsidRDefault="0003559D">
      <w:pPr>
        <w:pStyle w:val="a0"/>
        <w:rPr>
          <w:rFonts w:hint="cs"/>
          <w:rtl/>
        </w:rPr>
      </w:pPr>
    </w:p>
    <w:p w14:paraId="2D96B0C0" w14:textId="77777777" w:rsidR="00000000" w:rsidRDefault="0003559D">
      <w:pPr>
        <w:pStyle w:val="af1"/>
        <w:rPr>
          <w:rtl/>
        </w:rPr>
      </w:pPr>
      <w:r>
        <w:rPr>
          <w:rtl/>
        </w:rPr>
        <w:t>היו"ר ראובן ריבלין:</w:t>
      </w:r>
    </w:p>
    <w:p w14:paraId="09077C7C" w14:textId="77777777" w:rsidR="00000000" w:rsidRDefault="0003559D">
      <w:pPr>
        <w:pStyle w:val="a0"/>
        <w:rPr>
          <w:rtl/>
        </w:rPr>
      </w:pPr>
    </w:p>
    <w:p w14:paraId="7F3F6680" w14:textId="77777777" w:rsidR="00000000" w:rsidRDefault="0003559D">
      <w:pPr>
        <w:pStyle w:val="a0"/>
        <w:rPr>
          <w:rFonts w:hint="cs"/>
          <w:rtl/>
        </w:rPr>
      </w:pPr>
      <w:r>
        <w:rPr>
          <w:rFonts w:hint="cs"/>
          <w:rtl/>
        </w:rPr>
        <w:t>תודה לחבר הכנסת רשף חן. הבא א</w:t>
      </w:r>
      <w:r>
        <w:rPr>
          <w:rFonts w:hint="cs"/>
          <w:rtl/>
        </w:rPr>
        <w:t xml:space="preserve">חריו - חבר הכנסת יצחק כהן מש"ס; הוא איננו נוכח. חבר הכנסת אליעזר כהן, הלוא הוא צ'יטה של כולנו, בבקשה. חבר הכנסת אליעזר כהן יביא את דבר האיחוד הלאומי. </w:t>
      </w:r>
    </w:p>
    <w:p w14:paraId="3E4C4B50" w14:textId="77777777" w:rsidR="00000000" w:rsidRDefault="0003559D">
      <w:pPr>
        <w:pStyle w:val="a0"/>
        <w:rPr>
          <w:rFonts w:hint="cs"/>
          <w:rtl/>
        </w:rPr>
      </w:pPr>
    </w:p>
    <w:p w14:paraId="0FF21DFF" w14:textId="77777777" w:rsidR="00000000" w:rsidRDefault="0003559D">
      <w:pPr>
        <w:pStyle w:val="a"/>
        <w:rPr>
          <w:rtl/>
        </w:rPr>
      </w:pPr>
      <w:bookmarkStart w:id="246" w:name="FS000000421T31_08_2004_14_26_37"/>
      <w:bookmarkStart w:id="247" w:name="_Toc90825005"/>
      <w:bookmarkEnd w:id="246"/>
      <w:r>
        <w:rPr>
          <w:rFonts w:hint="eastAsia"/>
          <w:rtl/>
        </w:rPr>
        <w:t>אליעזר</w:t>
      </w:r>
      <w:r>
        <w:rPr>
          <w:rtl/>
        </w:rPr>
        <w:t xml:space="preserve"> כהן (האיחוד הלאומי - ישראל ביתנו):</w:t>
      </w:r>
      <w:bookmarkEnd w:id="247"/>
    </w:p>
    <w:p w14:paraId="5675829F" w14:textId="77777777" w:rsidR="00000000" w:rsidRDefault="0003559D">
      <w:pPr>
        <w:pStyle w:val="a0"/>
        <w:rPr>
          <w:rFonts w:hint="cs"/>
          <w:rtl/>
        </w:rPr>
      </w:pPr>
    </w:p>
    <w:p w14:paraId="7520F66F" w14:textId="77777777" w:rsidR="00000000" w:rsidRDefault="0003559D">
      <w:pPr>
        <w:pStyle w:val="a0"/>
        <w:rPr>
          <w:rFonts w:hint="cs"/>
          <w:rtl/>
        </w:rPr>
      </w:pPr>
      <w:r>
        <w:rPr>
          <w:rFonts w:hint="cs"/>
          <w:rtl/>
        </w:rPr>
        <w:t>אדוני היושב-ראש, חברי חברי הכנסת, סיעת האיחוד הלאומי תצביע נג</w:t>
      </w:r>
      <w:r>
        <w:rPr>
          <w:rFonts w:hint="cs"/>
          <w:rtl/>
        </w:rPr>
        <w:t xml:space="preserve">ד המינויים המומלצים כאן היום לשרים. </w:t>
      </w:r>
    </w:p>
    <w:p w14:paraId="0C9AF704" w14:textId="77777777" w:rsidR="00000000" w:rsidRDefault="0003559D">
      <w:pPr>
        <w:pStyle w:val="a0"/>
        <w:rPr>
          <w:rFonts w:hint="cs"/>
          <w:rtl/>
        </w:rPr>
      </w:pPr>
    </w:p>
    <w:p w14:paraId="3002FD24" w14:textId="77777777" w:rsidR="00000000" w:rsidRDefault="0003559D">
      <w:pPr>
        <w:pStyle w:val="a0"/>
        <w:rPr>
          <w:rFonts w:hint="cs"/>
          <w:rtl/>
        </w:rPr>
      </w:pPr>
      <w:r>
        <w:rPr>
          <w:rFonts w:hint="cs"/>
          <w:rtl/>
        </w:rPr>
        <w:t>אני רוצה להזכירכם שאני מייצג שני שרים שפוטרו מהממשלה הנוכחית על-ידי ראש הממשלה. הם פוטרו לא מפני שהם לא הצליחו בתפקידיהם. להיפך, ראש הממשלה בירך אותם על הצלחותיהם בכל שלבי היותם שרים. הם פוטרו לא מפני שהם לא עמדו בהסכם</w:t>
      </w:r>
      <w:r>
        <w:rPr>
          <w:rFonts w:hint="cs"/>
          <w:rtl/>
        </w:rPr>
        <w:t xml:space="preserve"> הקואליציוני. הם עמדו, ועמדו היטב בהסכם הקואליציוני. הם פוטרו לא מפני שהם לא עמדו בכל התחייבויותיהם כשרים במשך שנה וארבעה חודשים. הם פוטרו בצורה מבישה בהודעה בתקשורת בערב יום שישי בדחיפות, רק כדי לקיים הליך מאוד לא דמוקרטי של פיטורי שרים לפני ההצבעה בנושא </w:t>
      </w:r>
      <w:r>
        <w:rPr>
          <w:rFonts w:hint="cs"/>
          <w:rtl/>
        </w:rPr>
        <w:t xml:space="preserve">ההינתקות של ממשלת ישראל. כך רצחו את תפקידם ואת מעמדם בממשלת המיעוט שנשארה אחריהם. </w:t>
      </w:r>
    </w:p>
    <w:p w14:paraId="7DB619C1" w14:textId="77777777" w:rsidR="00000000" w:rsidRDefault="0003559D">
      <w:pPr>
        <w:pStyle w:val="a0"/>
        <w:rPr>
          <w:rFonts w:hint="cs"/>
          <w:rtl/>
        </w:rPr>
      </w:pPr>
    </w:p>
    <w:p w14:paraId="4E06EC7C" w14:textId="77777777" w:rsidR="00000000" w:rsidRDefault="0003559D">
      <w:pPr>
        <w:pStyle w:val="a0"/>
        <w:rPr>
          <w:rFonts w:hint="cs"/>
          <w:rtl/>
        </w:rPr>
      </w:pPr>
      <w:r>
        <w:rPr>
          <w:rFonts w:hint="cs"/>
          <w:rtl/>
        </w:rPr>
        <w:t>ועכשיו הממשלה באה אלינו ודורשת מאתנו שנתמוך באלה שירשו אותם, אחרי שגירשו אותם. הרצחת וגם ירשת? הם רוצים שאנחנו נתמוך - - -</w:t>
      </w:r>
    </w:p>
    <w:p w14:paraId="7AAB361F" w14:textId="77777777" w:rsidR="00000000" w:rsidRDefault="0003559D">
      <w:pPr>
        <w:pStyle w:val="a0"/>
        <w:rPr>
          <w:rFonts w:hint="cs"/>
          <w:rtl/>
        </w:rPr>
      </w:pPr>
    </w:p>
    <w:p w14:paraId="154844BE" w14:textId="77777777" w:rsidR="00000000" w:rsidRDefault="0003559D">
      <w:pPr>
        <w:pStyle w:val="af1"/>
        <w:rPr>
          <w:rtl/>
        </w:rPr>
      </w:pPr>
      <w:r>
        <w:rPr>
          <w:rtl/>
        </w:rPr>
        <w:t>היו"ר ראובן ריבלין:</w:t>
      </w:r>
    </w:p>
    <w:p w14:paraId="1081DBB5" w14:textId="77777777" w:rsidR="00000000" w:rsidRDefault="0003559D">
      <w:pPr>
        <w:pStyle w:val="a0"/>
        <w:rPr>
          <w:rtl/>
        </w:rPr>
      </w:pPr>
    </w:p>
    <w:p w14:paraId="60D66872" w14:textId="77777777" w:rsidR="00000000" w:rsidRDefault="0003559D">
      <w:pPr>
        <w:pStyle w:val="a0"/>
        <w:rPr>
          <w:rFonts w:hint="cs"/>
          <w:rtl/>
        </w:rPr>
      </w:pPr>
      <w:r>
        <w:rPr>
          <w:rFonts w:hint="cs"/>
          <w:rtl/>
        </w:rPr>
        <w:t>אני לא חושב שדווקא סיעת האי</w:t>
      </w:r>
      <w:r>
        <w:rPr>
          <w:rFonts w:hint="cs"/>
          <w:rtl/>
        </w:rPr>
        <w:t xml:space="preserve">חוד הלאומי צריכה להשתמש בעניין זה ברצח. אני חושב שחבר הכנסת אלדד יסכים שאפשר לומר גנבת, אפשר לומר גירשת. </w:t>
      </w:r>
    </w:p>
    <w:p w14:paraId="1C71D860" w14:textId="77777777" w:rsidR="00000000" w:rsidRDefault="0003559D">
      <w:pPr>
        <w:pStyle w:val="a0"/>
        <w:rPr>
          <w:rFonts w:hint="cs"/>
          <w:rtl/>
        </w:rPr>
      </w:pPr>
    </w:p>
    <w:p w14:paraId="5686911F" w14:textId="77777777" w:rsidR="00000000" w:rsidRDefault="0003559D">
      <w:pPr>
        <w:pStyle w:val="-"/>
        <w:rPr>
          <w:rtl/>
        </w:rPr>
      </w:pPr>
      <w:bookmarkStart w:id="248" w:name="FS000000421T31_08_2004_14_28_13C"/>
      <w:bookmarkEnd w:id="248"/>
      <w:r>
        <w:rPr>
          <w:rtl/>
        </w:rPr>
        <w:t>אליעזר כהן (האיחוד הלאומי - ישראל ביתנו):</w:t>
      </w:r>
    </w:p>
    <w:p w14:paraId="037A3F96" w14:textId="77777777" w:rsidR="00000000" w:rsidRDefault="0003559D">
      <w:pPr>
        <w:pStyle w:val="a0"/>
        <w:rPr>
          <w:rtl/>
        </w:rPr>
      </w:pPr>
    </w:p>
    <w:p w14:paraId="03E6117F" w14:textId="77777777" w:rsidR="00000000" w:rsidRDefault="0003559D">
      <w:pPr>
        <w:pStyle w:val="a0"/>
        <w:rPr>
          <w:rFonts w:hint="cs"/>
          <w:rtl/>
        </w:rPr>
      </w:pPr>
      <w:r>
        <w:rPr>
          <w:rFonts w:hint="cs"/>
          <w:rtl/>
        </w:rPr>
        <w:t xml:space="preserve">אני מקבל את ההערה שלך. זה לא רצח, אבל זה בהחלט חיסול פוליטי. </w:t>
      </w:r>
    </w:p>
    <w:p w14:paraId="2C39EADD" w14:textId="77777777" w:rsidR="00000000" w:rsidRDefault="0003559D">
      <w:pPr>
        <w:pStyle w:val="a0"/>
        <w:rPr>
          <w:rFonts w:hint="cs"/>
          <w:rtl/>
        </w:rPr>
      </w:pPr>
    </w:p>
    <w:p w14:paraId="44F3DCD4" w14:textId="77777777" w:rsidR="00000000" w:rsidRDefault="0003559D">
      <w:pPr>
        <w:pStyle w:val="af1"/>
        <w:rPr>
          <w:rtl/>
        </w:rPr>
      </w:pPr>
      <w:r>
        <w:rPr>
          <w:rtl/>
        </w:rPr>
        <w:t>היו"ר ראובן ריבלין:</w:t>
      </w:r>
    </w:p>
    <w:p w14:paraId="5A6B81DD" w14:textId="77777777" w:rsidR="00000000" w:rsidRDefault="0003559D">
      <w:pPr>
        <w:pStyle w:val="a0"/>
        <w:rPr>
          <w:rtl/>
        </w:rPr>
      </w:pPr>
    </w:p>
    <w:p w14:paraId="6961D4BF" w14:textId="77777777" w:rsidR="00000000" w:rsidRDefault="0003559D">
      <w:pPr>
        <w:pStyle w:val="a0"/>
        <w:rPr>
          <w:rFonts w:hint="cs"/>
          <w:rtl/>
        </w:rPr>
      </w:pPr>
      <w:r>
        <w:rPr>
          <w:rFonts w:hint="cs"/>
          <w:rtl/>
        </w:rPr>
        <w:t xml:space="preserve">חיסול פוליטי זה בהחלט </w:t>
      </w:r>
      <w:r>
        <w:rPr>
          <w:rFonts w:hint="cs"/>
          <w:rtl/>
        </w:rPr>
        <w:t xml:space="preserve">לגיטימי. </w:t>
      </w:r>
    </w:p>
    <w:p w14:paraId="692B9EF1" w14:textId="77777777" w:rsidR="00000000" w:rsidRDefault="0003559D">
      <w:pPr>
        <w:pStyle w:val="a0"/>
        <w:rPr>
          <w:rFonts w:hint="cs"/>
          <w:rtl/>
        </w:rPr>
      </w:pPr>
    </w:p>
    <w:p w14:paraId="497D718C" w14:textId="77777777" w:rsidR="00000000" w:rsidRDefault="0003559D">
      <w:pPr>
        <w:pStyle w:val="-"/>
        <w:rPr>
          <w:rtl/>
        </w:rPr>
      </w:pPr>
      <w:bookmarkStart w:id="249" w:name="FS000000421T31_08_2004_14_28_31C"/>
      <w:bookmarkEnd w:id="249"/>
      <w:r>
        <w:rPr>
          <w:rtl/>
        </w:rPr>
        <w:t>אליעזר כהן (האיחוד הלאומי - ישראל ביתנו):</w:t>
      </w:r>
    </w:p>
    <w:p w14:paraId="6C79D435" w14:textId="77777777" w:rsidR="00000000" w:rsidRDefault="0003559D">
      <w:pPr>
        <w:pStyle w:val="a0"/>
        <w:rPr>
          <w:rtl/>
        </w:rPr>
      </w:pPr>
    </w:p>
    <w:p w14:paraId="18CEF8FB" w14:textId="77777777" w:rsidR="00000000" w:rsidRDefault="0003559D">
      <w:pPr>
        <w:pStyle w:val="a0"/>
        <w:rPr>
          <w:rFonts w:hint="cs"/>
          <w:rtl/>
        </w:rPr>
      </w:pPr>
      <w:r>
        <w:rPr>
          <w:rFonts w:hint="cs"/>
          <w:rtl/>
        </w:rPr>
        <w:t xml:space="preserve">עדיין ראשינו על כתפינו. אנחנו מאמינים בדרכנו, ואנחנו מאמינים שדרכנו צודקת והיא תנצח בראש. בסופו של דבר הדרך שלנו תנצח. רק כשתשכחו מההינתקות ותקראו לנו אנחנו נחזור, מפני שאנחנו השותפים הטבעיים של הממשלה </w:t>
      </w:r>
      <w:r>
        <w:rPr>
          <w:rFonts w:hint="cs"/>
          <w:rtl/>
        </w:rPr>
        <w:t xml:space="preserve">הזאת. כרגע היא ממשלת מיעוט, שלא נתמוך בה. </w:t>
      </w:r>
    </w:p>
    <w:p w14:paraId="5732753F" w14:textId="77777777" w:rsidR="00000000" w:rsidRDefault="0003559D">
      <w:pPr>
        <w:pStyle w:val="a0"/>
        <w:rPr>
          <w:rFonts w:hint="cs"/>
          <w:rtl/>
        </w:rPr>
      </w:pPr>
    </w:p>
    <w:p w14:paraId="45C8D757" w14:textId="77777777" w:rsidR="00000000" w:rsidRDefault="0003559D">
      <w:pPr>
        <w:pStyle w:val="a0"/>
        <w:rPr>
          <w:rFonts w:hint="cs"/>
          <w:rtl/>
        </w:rPr>
      </w:pPr>
      <w:r>
        <w:rPr>
          <w:rFonts w:hint="cs"/>
          <w:rtl/>
        </w:rPr>
        <w:t xml:space="preserve">מלה אחת לגבי השר זבולון אורלב. השר זבולון אורלב, מקומה של המפד"ל איננו יותר בממשלת מיעוט זו. ניצלת כל שנייה בממשלה זו. הגיע זמנך לצאת ממנה. תודה רבה. </w:t>
      </w:r>
    </w:p>
    <w:p w14:paraId="44F9FC32" w14:textId="77777777" w:rsidR="00000000" w:rsidRDefault="0003559D">
      <w:pPr>
        <w:pStyle w:val="a0"/>
        <w:rPr>
          <w:rFonts w:hint="cs"/>
          <w:rtl/>
        </w:rPr>
      </w:pPr>
    </w:p>
    <w:p w14:paraId="454CF0F7" w14:textId="77777777" w:rsidR="00000000" w:rsidRDefault="0003559D">
      <w:pPr>
        <w:pStyle w:val="af1"/>
        <w:rPr>
          <w:rtl/>
        </w:rPr>
      </w:pPr>
      <w:r>
        <w:rPr>
          <w:rtl/>
        </w:rPr>
        <w:t>היו"ר ראובן ריבלין:</w:t>
      </w:r>
    </w:p>
    <w:p w14:paraId="33C515AA" w14:textId="77777777" w:rsidR="00000000" w:rsidRDefault="0003559D">
      <w:pPr>
        <w:pStyle w:val="a0"/>
        <w:rPr>
          <w:rtl/>
        </w:rPr>
      </w:pPr>
    </w:p>
    <w:p w14:paraId="2ADCDDBF" w14:textId="77777777" w:rsidR="00000000" w:rsidRDefault="0003559D">
      <w:pPr>
        <w:pStyle w:val="a0"/>
        <w:rPr>
          <w:rFonts w:hint="cs"/>
          <w:rtl/>
        </w:rPr>
      </w:pPr>
      <w:r>
        <w:rPr>
          <w:rFonts w:hint="cs"/>
          <w:rtl/>
        </w:rPr>
        <w:t>תודה רבה לחבר הכנסת אליעזר כהן. חבר הכנ</w:t>
      </w:r>
      <w:r>
        <w:rPr>
          <w:rFonts w:hint="cs"/>
          <w:rtl/>
        </w:rPr>
        <w:t xml:space="preserve">סת אבשלום וילן יביא את דבר מרצ ויחד. </w:t>
      </w:r>
    </w:p>
    <w:p w14:paraId="7633AAB2" w14:textId="77777777" w:rsidR="00000000" w:rsidRDefault="0003559D">
      <w:pPr>
        <w:pStyle w:val="a0"/>
        <w:rPr>
          <w:rFonts w:hint="cs"/>
          <w:rtl/>
        </w:rPr>
      </w:pPr>
    </w:p>
    <w:p w14:paraId="3728655A" w14:textId="77777777" w:rsidR="00000000" w:rsidRDefault="0003559D">
      <w:pPr>
        <w:pStyle w:val="af0"/>
        <w:rPr>
          <w:rtl/>
        </w:rPr>
      </w:pPr>
      <w:r>
        <w:rPr>
          <w:rFonts w:hint="eastAsia"/>
          <w:rtl/>
        </w:rPr>
        <w:t>ג</w:t>
      </w:r>
      <w:r>
        <w:rPr>
          <w:rtl/>
        </w:rPr>
        <w:t>'מאל זחאלקה (בל"ד):</w:t>
      </w:r>
    </w:p>
    <w:p w14:paraId="23C4FCBF" w14:textId="77777777" w:rsidR="00000000" w:rsidRDefault="0003559D">
      <w:pPr>
        <w:pStyle w:val="a0"/>
        <w:rPr>
          <w:rFonts w:hint="cs"/>
          <w:rtl/>
        </w:rPr>
      </w:pPr>
    </w:p>
    <w:p w14:paraId="5720F710" w14:textId="77777777" w:rsidR="00000000" w:rsidRDefault="0003559D">
      <w:pPr>
        <w:pStyle w:val="a0"/>
        <w:rPr>
          <w:rFonts w:hint="cs"/>
          <w:rtl/>
        </w:rPr>
      </w:pPr>
      <w:r>
        <w:rPr>
          <w:rFonts w:hint="cs"/>
          <w:rtl/>
        </w:rPr>
        <w:t xml:space="preserve">יחד במרץ. </w:t>
      </w:r>
    </w:p>
    <w:p w14:paraId="26B30C30" w14:textId="77777777" w:rsidR="00000000" w:rsidRDefault="0003559D">
      <w:pPr>
        <w:pStyle w:val="a0"/>
        <w:rPr>
          <w:rFonts w:hint="cs"/>
          <w:rtl/>
        </w:rPr>
      </w:pPr>
    </w:p>
    <w:p w14:paraId="3DE74C14" w14:textId="77777777" w:rsidR="00000000" w:rsidRDefault="0003559D">
      <w:pPr>
        <w:pStyle w:val="af1"/>
        <w:rPr>
          <w:rtl/>
        </w:rPr>
      </w:pPr>
    </w:p>
    <w:p w14:paraId="6D5E6F68" w14:textId="77777777" w:rsidR="00000000" w:rsidRDefault="0003559D">
      <w:pPr>
        <w:pStyle w:val="af1"/>
        <w:rPr>
          <w:rtl/>
        </w:rPr>
      </w:pPr>
      <w:r>
        <w:rPr>
          <w:rtl/>
        </w:rPr>
        <w:t>היו"ר ראובן ריבלין:</w:t>
      </w:r>
    </w:p>
    <w:p w14:paraId="5AE4E84F" w14:textId="77777777" w:rsidR="00000000" w:rsidRDefault="0003559D">
      <w:pPr>
        <w:pStyle w:val="a0"/>
        <w:rPr>
          <w:rFonts w:hint="cs"/>
          <w:rtl/>
        </w:rPr>
      </w:pPr>
    </w:p>
    <w:p w14:paraId="1AB0FE89" w14:textId="77777777" w:rsidR="00000000" w:rsidRDefault="0003559D">
      <w:pPr>
        <w:pStyle w:val="a0"/>
        <w:rPr>
          <w:rFonts w:hint="cs"/>
          <w:rtl/>
        </w:rPr>
      </w:pPr>
      <w:r>
        <w:rPr>
          <w:rFonts w:hint="cs"/>
          <w:rtl/>
        </w:rPr>
        <w:t xml:space="preserve">או מרץ ביחד. </w:t>
      </w:r>
    </w:p>
    <w:p w14:paraId="13218D76" w14:textId="77777777" w:rsidR="00000000" w:rsidRDefault="0003559D">
      <w:pPr>
        <w:pStyle w:val="a0"/>
        <w:rPr>
          <w:rFonts w:hint="cs"/>
          <w:rtl/>
        </w:rPr>
      </w:pPr>
    </w:p>
    <w:p w14:paraId="093CAA7B" w14:textId="77777777" w:rsidR="00000000" w:rsidRDefault="0003559D">
      <w:pPr>
        <w:pStyle w:val="a"/>
        <w:rPr>
          <w:rtl/>
        </w:rPr>
      </w:pPr>
      <w:bookmarkStart w:id="250" w:name="FS000000505T31_08_2004_14_29_32"/>
      <w:bookmarkStart w:id="251" w:name="_Toc90825006"/>
      <w:bookmarkEnd w:id="250"/>
      <w:r>
        <w:rPr>
          <w:rtl/>
        </w:rPr>
        <w:t>אבשלום וילן (יחד):</w:t>
      </w:r>
      <w:bookmarkEnd w:id="251"/>
    </w:p>
    <w:p w14:paraId="7764F684" w14:textId="77777777" w:rsidR="00000000" w:rsidRDefault="0003559D">
      <w:pPr>
        <w:pStyle w:val="a0"/>
        <w:rPr>
          <w:rtl/>
        </w:rPr>
      </w:pPr>
    </w:p>
    <w:p w14:paraId="77520AE1" w14:textId="77777777" w:rsidR="00000000" w:rsidRDefault="0003559D">
      <w:pPr>
        <w:pStyle w:val="a0"/>
        <w:rPr>
          <w:rFonts w:hint="cs"/>
          <w:rtl/>
        </w:rPr>
      </w:pPr>
      <w:r>
        <w:rPr>
          <w:rFonts w:hint="cs"/>
          <w:rtl/>
        </w:rPr>
        <w:t>אדוני היושב-ראש, רבותי חברי הכנסת, אין לנו דבר וחצי דבר נגד שלושת השרים המועמדים. מהבחינה האישית הם בהחלט ראויים, ובממשלה הזאת</w:t>
      </w:r>
      <w:r>
        <w:rPr>
          <w:rFonts w:hint="cs"/>
          <w:rtl/>
        </w:rPr>
        <w:t xml:space="preserve"> הם אפילו מהטובים. אבל השאלה לחלוטין איננה אישית. השאלה היא פה במישור העקרוני. </w:t>
      </w:r>
    </w:p>
    <w:p w14:paraId="21784D5B" w14:textId="77777777" w:rsidR="00000000" w:rsidRDefault="0003559D">
      <w:pPr>
        <w:pStyle w:val="a0"/>
        <w:rPr>
          <w:rFonts w:hint="cs"/>
          <w:rtl/>
        </w:rPr>
      </w:pPr>
    </w:p>
    <w:p w14:paraId="1F3C5A07" w14:textId="77777777" w:rsidR="00000000" w:rsidRDefault="0003559D">
      <w:pPr>
        <w:pStyle w:val="a0"/>
        <w:rPr>
          <w:rFonts w:hint="cs"/>
          <w:rtl/>
        </w:rPr>
      </w:pPr>
      <w:r>
        <w:rPr>
          <w:rFonts w:hint="cs"/>
          <w:rtl/>
        </w:rPr>
        <w:t>ממשלה שלא ברור לאן היא הולכת, סיעת ליכוד לעומתית, שכל מה שהיא מחפשת הוא לעצור את התהליך המדיני ולהמשיך את מצב האלימות, מי יודע עד מתי, באה להאריך את כהונתה, כאשר הקטע המדהים -</w:t>
      </w:r>
      <w:r>
        <w:rPr>
          <w:rFonts w:hint="cs"/>
          <w:rtl/>
        </w:rPr>
        <w:t xml:space="preserve"> בשבוע האחרון, יום אחרי יום, התגלה מה שכולנו יודעים, שהממשלה הזאת זרועה מינויים פוליטיים מושחתים, כאשר המקום הראשון בבחירות המוקדמות בליכוד, השר צחי הנגבי, ממנה הכי הרבה חברי מרכז, מסדר להם ג'ובים, ותמורת הג'ובים הם מצביעים בעדו לאחר מכן בבחירות ברשימה לכנ</w:t>
      </w:r>
      <w:r>
        <w:rPr>
          <w:rFonts w:hint="cs"/>
          <w:rtl/>
        </w:rPr>
        <w:t xml:space="preserve">סת. </w:t>
      </w:r>
    </w:p>
    <w:p w14:paraId="69567A55" w14:textId="77777777" w:rsidR="00000000" w:rsidRDefault="0003559D">
      <w:pPr>
        <w:pStyle w:val="a0"/>
        <w:rPr>
          <w:rFonts w:hint="cs"/>
          <w:rtl/>
        </w:rPr>
      </w:pPr>
    </w:p>
    <w:p w14:paraId="35A00D22" w14:textId="77777777" w:rsidR="00000000" w:rsidRDefault="0003559D">
      <w:pPr>
        <w:pStyle w:val="a0"/>
        <w:rPr>
          <w:rFonts w:hint="cs"/>
          <w:rtl/>
        </w:rPr>
      </w:pPr>
      <w:r>
        <w:rPr>
          <w:rFonts w:hint="cs"/>
          <w:rtl/>
        </w:rPr>
        <w:t xml:space="preserve">הקטע המכאיב, שמספר שתיים, השר דני נוה, שגמר שלישי ברשימה, גם הוא אלוף במינויים פוליטיים. תאר לך, חבר הכנסת רביץ, שהמנתח שניתח אותך, אני מאוד מקווה שעשה עבודה טובה; היית בוחר את הרופא שלך לפי השיוך הפוליטי שלו ולא לפי רמתו המקצועית? מה מנסה לעשות השר </w:t>
      </w:r>
      <w:r>
        <w:rPr>
          <w:rFonts w:hint="cs"/>
          <w:rtl/>
        </w:rPr>
        <w:t xml:space="preserve">דני נוה? שהאחריות לבתי-החולים ולרפואה במדינת ישראל תהיה לפי השיוך הסיעתי, אם מישהו חבר מרכז או לא חבר מרכז - זאת התרבות. </w:t>
      </w:r>
    </w:p>
    <w:p w14:paraId="5824ADA9" w14:textId="77777777" w:rsidR="00000000" w:rsidRDefault="0003559D">
      <w:pPr>
        <w:pStyle w:val="a0"/>
        <w:rPr>
          <w:rFonts w:hint="cs"/>
          <w:rtl/>
        </w:rPr>
      </w:pPr>
    </w:p>
    <w:p w14:paraId="12272435" w14:textId="77777777" w:rsidR="00000000" w:rsidRDefault="0003559D">
      <w:pPr>
        <w:pStyle w:val="a0"/>
        <w:rPr>
          <w:rFonts w:hint="cs"/>
          <w:rtl/>
        </w:rPr>
      </w:pPr>
      <w:r>
        <w:rPr>
          <w:rFonts w:hint="cs"/>
          <w:rtl/>
        </w:rPr>
        <w:t>אתה, גלעד ארדן, חבר כנסת צעיר, איך אתה לא מתבייש? איך אתה לא רואה את הכול כאשר אתה, יחד עם חברת הכנסת גילה גמליאל, בלהט כזה, חוסר בוש</w:t>
      </w:r>
      <w:r>
        <w:rPr>
          <w:rFonts w:hint="cs"/>
          <w:rtl/>
        </w:rPr>
        <w:t xml:space="preserve">ה, מגינים על המינויים המושחתים האלה. אתה עורך-דין בהשכלתך, אתה לא יודע את הקשר בין מינוי לבין הצבעה? אם זאת לא שחיתות וזה לא שוחד פוליטי, מה זה כן? </w:t>
      </w:r>
    </w:p>
    <w:p w14:paraId="02A4C9BE" w14:textId="77777777" w:rsidR="00000000" w:rsidRDefault="0003559D">
      <w:pPr>
        <w:pStyle w:val="a0"/>
        <w:rPr>
          <w:rFonts w:hint="cs"/>
          <w:rtl/>
        </w:rPr>
      </w:pPr>
    </w:p>
    <w:p w14:paraId="06DC3241" w14:textId="77777777" w:rsidR="00000000" w:rsidRDefault="0003559D">
      <w:pPr>
        <w:pStyle w:val="a0"/>
        <w:rPr>
          <w:rFonts w:hint="cs"/>
          <w:rtl/>
        </w:rPr>
      </w:pPr>
      <w:r>
        <w:rPr>
          <w:rFonts w:hint="cs"/>
          <w:rtl/>
        </w:rPr>
        <w:t>אמר מבקר המדינה, לא צריך לפסול חברי מרכז אם הם טובים, אבל כאשר רק חברי מרכז, כאשר עוזי כהן מכתיב לממשלת יש</w:t>
      </w:r>
      <w:r>
        <w:rPr>
          <w:rFonts w:hint="cs"/>
          <w:rtl/>
        </w:rPr>
        <w:t xml:space="preserve">ראל מי יהיה ומי לא יהיה - - - </w:t>
      </w:r>
    </w:p>
    <w:p w14:paraId="48808BE1" w14:textId="77777777" w:rsidR="00000000" w:rsidRDefault="0003559D">
      <w:pPr>
        <w:pStyle w:val="a0"/>
        <w:rPr>
          <w:rFonts w:hint="cs"/>
          <w:rtl/>
        </w:rPr>
      </w:pPr>
    </w:p>
    <w:p w14:paraId="06832447" w14:textId="77777777" w:rsidR="00000000" w:rsidRDefault="0003559D">
      <w:pPr>
        <w:pStyle w:val="af0"/>
        <w:rPr>
          <w:rtl/>
        </w:rPr>
      </w:pPr>
      <w:r>
        <w:rPr>
          <w:rFonts w:hint="eastAsia"/>
          <w:rtl/>
        </w:rPr>
        <w:t>גלעד</w:t>
      </w:r>
      <w:r>
        <w:rPr>
          <w:rtl/>
        </w:rPr>
        <w:t xml:space="preserve"> ארדן (הליכוד):</w:t>
      </w:r>
    </w:p>
    <w:p w14:paraId="70137169" w14:textId="77777777" w:rsidR="00000000" w:rsidRDefault="0003559D">
      <w:pPr>
        <w:pStyle w:val="a0"/>
        <w:rPr>
          <w:rFonts w:hint="cs"/>
          <w:rtl/>
        </w:rPr>
      </w:pPr>
    </w:p>
    <w:p w14:paraId="34F2BD22" w14:textId="77777777" w:rsidR="00000000" w:rsidRDefault="0003559D">
      <w:pPr>
        <w:pStyle w:val="a0"/>
        <w:rPr>
          <w:rFonts w:hint="cs"/>
          <w:rtl/>
        </w:rPr>
      </w:pPr>
      <w:r>
        <w:rPr>
          <w:rFonts w:hint="cs"/>
          <w:rtl/>
        </w:rPr>
        <w:t xml:space="preserve">איזה עוזי כהן, זה שסידרת לו אישור כניסה לכנסת? </w:t>
      </w:r>
    </w:p>
    <w:p w14:paraId="5F4EA215" w14:textId="77777777" w:rsidR="00000000" w:rsidRDefault="0003559D">
      <w:pPr>
        <w:pStyle w:val="a0"/>
        <w:rPr>
          <w:rFonts w:hint="cs"/>
          <w:rtl/>
        </w:rPr>
      </w:pPr>
    </w:p>
    <w:p w14:paraId="66ACEC93" w14:textId="77777777" w:rsidR="00000000" w:rsidRDefault="0003559D">
      <w:pPr>
        <w:pStyle w:val="-"/>
        <w:rPr>
          <w:rtl/>
        </w:rPr>
      </w:pPr>
      <w:bookmarkStart w:id="252" w:name="FS000000505T31_08_2004_14_32_10C"/>
      <w:bookmarkEnd w:id="252"/>
      <w:r>
        <w:rPr>
          <w:rtl/>
        </w:rPr>
        <w:t>אבשלום וילן (יחד):</w:t>
      </w:r>
    </w:p>
    <w:p w14:paraId="12FCA14A" w14:textId="77777777" w:rsidR="00000000" w:rsidRDefault="0003559D">
      <w:pPr>
        <w:pStyle w:val="a0"/>
        <w:rPr>
          <w:rtl/>
        </w:rPr>
      </w:pPr>
    </w:p>
    <w:p w14:paraId="00C45E37" w14:textId="77777777" w:rsidR="00000000" w:rsidRDefault="0003559D">
      <w:pPr>
        <w:pStyle w:val="a0"/>
        <w:rPr>
          <w:rFonts w:hint="cs"/>
          <w:rtl/>
        </w:rPr>
      </w:pPr>
      <w:r>
        <w:rPr>
          <w:rFonts w:hint="cs"/>
          <w:rtl/>
        </w:rPr>
        <w:t>מעניין מאוד, אני באמת רוצה לשאול את ראש הממשלה. החיים על-פי עוזי כהן. ראש הממשלה ושר המשפטים התחייבו להביא לכנסת חוק פריימריס, אדוני ה</w:t>
      </w:r>
      <w:r>
        <w:rPr>
          <w:rFonts w:hint="cs"/>
          <w:rtl/>
        </w:rPr>
        <w:t>יושב-ראש, שמפלגה שלה מעל 15 מנדטים יהיו בה בחירות מוקדמות, כדי לבטל את התלות בין חברי המרכז ובין הנבחרים ברמה האישית הזאת, שמובילה לשחיתות פוליטית. הובטח לנו, השר מאיר שטרית עמד בראש ועדה, אני רוצה לשאול את השר שטרית, כרגע הוא הציג את ההצעה בשם הממשלה: מדו</w:t>
      </w:r>
      <w:r>
        <w:rPr>
          <w:rFonts w:hint="cs"/>
          <w:rtl/>
        </w:rPr>
        <w:t xml:space="preserve">ע החוק לבחירות מוקדמות לא הגיע אפילו לקריאה ראשונה? יש לי עליו הרבה הערות, צריך לשפר אותו, אבל הרעיון הכללי נכון, מוכרחים להפריד את הבחירה של חברי הכנסת מהתלות בחברי המרכז. </w:t>
      </w:r>
    </w:p>
    <w:p w14:paraId="085F1EA7" w14:textId="77777777" w:rsidR="00000000" w:rsidRDefault="0003559D">
      <w:pPr>
        <w:pStyle w:val="a0"/>
        <w:rPr>
          <w:rFonts w:hint="cs"/>
          <w:rtl/>
        </w:rPr>
      </w:pPr>
    </w:p>
    <w:p w14:paraId="4427A8C3" w14:textId="77777777" w:rsidR="00000000" w:rsidRDefault="0003559D">
      <w:pPr>
        <w:pStyle w:val="a0"/>
        <w:rPr>
          <w:rFonts w:hint="cs"/>
          <w:rtl/>
        </w:rPr>
      </w:pPr>
      <w:r>
        <w:rPr>
          <w:rFonts w:hint="cs"/>
          <w:rtl/>
        </w:rPr>
        <w:t>יושב פה השר צחי הנגבי, מינה את ידידו מימי האוניברסיטה, עמירם בוגט, למבקר המשרד לב</w:t>
      </w:r>
      <w:r>
        <w:rPr>
          <w:rFonts w:hint="cs"/>
          <w:rtl/>
        </w:rPr>
        <w:t xml:space="preserve">יטחון פנים. אולי ראוי ואולי לא ראוי, אבל יש פה בעיה ציבורית. </w:t>
      </w:r>
    </w:p>
    <w:p w14:paraId="408219BE" w14:textId="77777777" w:rsidR="00000000" w:rsidRDefault="0003559D">
      <w:pPr>
        <w:pStyle w:val="a0"/>
        <w:rPr>
          <w:rFonts w:hint="cs"/>
          <w:rtl/>
        </w:rPr>
      </w:pPr>
    </w:p>
    <w:p w14:paraId="5A226889" w14:textId="77777777" w:rsidR="00000000" w:rsidRDefault="0003559D">
      <w:pPr>
        <w:pStyle w:val="a0"/>
        <w:rPr>
          <w:rFonts w:hint="cs"/>
          <w:rtl/>
        </w:rPr>
      </w:pPr>
      <w:r>
        <w:rPr>
          <w:rFonts w:hint="cs"/>
          <w:rtl/>
        </w:rPr>
        <w:t xml:space="preserve">הקטע המדהים הוא, שבבחירות הקודמות השר הנגבי נפנף ברשימה של 80 התלויים בו והתלוי בהם לתפארת מדינת ישראל. </w:t>
      </w:r>
    </w:p>
    <w:p w14:paraId="751139CA" w14:textId="77777777" w:rsidR="00000000" w:rsidRDefault="0003559D">
      <w:pPr>
        <w:pStyle w:val="a0"/>
        <w:rPr>
          <w:rFonts w:hint="cs"/>
          <w:rtl/>
        </w:rPr>
      </w:pPr>
    </w:p>
    <w:p w14:paraId="30E2FB69" w14:textId="77777777" w:rsidR="00000000" w:rsidRDefault="0003559D">
      <w:pPr>
        <w:pStyle w:val="af1"/>
        <w:rPr>
          <w:rtl/>
        </w:rPr>
      </w:pPr>
      <w:r>
        <w:rPr>
          <w:rtl/>
        </w:rPr>
        <w:t>היו"ר ראובן ריבלין:</w:t>
      </w:r>
    </w:p>
    <w:p w14:paraId="0ED3BCE5" w14:textId="77777777" w:rsidR="00000000" w:rsidRDefault="0003559D">
      <w:pPr>
        <w:pStyle w:val="a0"/>
        <w:rPr>
          <w:rtl/>
        </w:rPr>
      </w:pPr>
    </w:p>
    <w:p w14:paraId="6C02572F" w14:textId="77777777" w:rsidR="00000000" w:rsidRDefault="0003559D">
      <w:pPr>
        <w:pStyle w:val="a0"/>
        <w:rPr>
          <w:rFonts w:hint="cs"/>
          <w:rtl/>
        </w:rPr>
      </w:pPr>
      <w:r>
        <w:rPr>
          <w:rFonts w:hint="cs"/>
          <w:rtl/>
        </w:rPr>
        <w:t xml:space="preserve">נא לסיים. </w:t>
      </w:r>
    </w:p>
    <w:p w14:paraId="30D7968B" w14:textId="77777777" w:rsidR="00000000" w:rsidRDefault="0003559D">
      <w:pPr>
        <w:pStyle w:val="a0"/>
        <w:rPr>
          <w:rFonts w:hint="cs"/>
          <w:rtl/>
        </w:rPr>
      </w:pPr>
    </w:p>
    <w:p w14:paraId="59B71EB2" w14:textId="77777777" w:rsidR="00000000" w:rsidRDefault="0003559D">
      <w:pPr>
        <w:pStyle w:val="a"/>
        <w:rPr>
          <w:rtl/>
        </w:rPr>
      </w:pPr>
      <w:bookmarkStart w:id="253" w:name="FS000000505T31_08_2004_15_35_33"/>
      <w:bookmarkStart w:id="254" w:name="_Toc90825007"/>
      <w:bookmarkEnd w:id="253"/>
      <w:r>
        <w:rPr>
          <w:rFonts w:hint="eastAsia"/>
          <w:rtl/>
        </w:rPr>
        <w:t>אבשלום</w:t>
      </w:r>
      <w:r>
        <w:rPr>
          <w:rtl/>
        </w:rPr>
        <w:t xml:space="preserve"> וילן (יחד):</w:t>
      </w:r>
      <w:bookmarkEnd w:id="254"/>
    </w:p>
    <w:p w14:paraId="61218873" w14:textId="77777777" w:rsidR="00000000" w:rsidRDefault="0003559D">
      <w:pPr>
        <w:pStyle w:val="a0"/>
        <w:rPr>
          <w:rFonts w:hint="cs"/>
          <w:rtl/>
        </w:rPr>
      </w:pPr>
    </w:p>
    <w:p w14:paraId="5E7C924C" w14:textId="77777777" w:rsidR="00000000" w:rsidRDefault="0003559D">
      <w:pPr>
        <w:pStyle w:val="a0"/>
        <w:rPr>
          <w:rFonts w:hint="cs"/>
          <w:rtl/>
        </w:rPr>
      </w:pPr>
      <w:r>
        <w:rPr>
          <w:rFonts w:hint="cs"/>
          <w:rtl/>
        </w:rPr>
        <w:t>משפט סיום לך, אדוני היושב ראש. אתה</w:t>
      </w:r>
      <w:r>
        <w:rPr>
          <w:rFonts w:hint="cs"/>
          <w:rtl/>
        </w:rPr>
        <w:t xml:space="preserve"> באופן אישי שילמת את מלוא המחיר אצל העוזי כהנים. אני ראיתי אותך, אתה כשר התקשורת סירבת למנות מינויים פוליטיים במשרדך - - </w:t>
      </w:r>
    </w:p>
    <w:p w14:paraId="6C054460" w14:textId="77777777" w:rsidR="00000000" w:rsidRDefault="0003559D">
      <w:pPr>
        <w:pStyle w:val="a0"/>
        <w:rPr>
          <w:rFonts w:hint="cs"/>
          <w:rtl/>
        </w:rPr>
      </w:pPr>
    </w:p>
    <w:p w14:paraId="211CFDC1" w14:textId="77777777" w:rsidR="00000000" w:rsidRDefault="0003559D">
      <w:pPr>
        <w:pStyle w:val="af1"/>
        <w:rPr>
          <w:rtl/>
        </w:rPr>
      </w:pPr>
      <w:r>
        <w:rPr>
          <w:rtl/>
        </w:rPr>
        <w:t>היו"ר ראובן ריבלין:</w:t>
      </w:r>
    </w:p>
    <w:p w14:paraId="703F97B9" w14:textId="77777777" w:rsidR="00000000" w:rsidRDefault="0003559D">
      <w:pPr>
        <w:pStyle w:val="a0"/>
        <w:rPr>
          <w:rtl/>
        </w:rPr>
      </w:pPr>
    </w:p>
    <w:p w14:paraId="52AC8067" w14:textId="77777777" w:rsidR="00000000" w:rsidRDefault="0003559D">
      <w:pPr>
        <w:pStyle w:val="a0"/>
        <w:rPr>
          <w:rFonts w:hint="cs"/>
          <w:rtl/>
        </w:rPr>
      </w:pPr>
      <w:r>
        <w:rPr>
          <w:rFonts w:hint="cs"/>
          <w:rtl/>
        </w:rPr>
        <w:t xml:space="preserve">פעמים רבות ניסיתי, ולא הצלחתי. </w:t>
      </w:r>
    </w:p>
    <w:p w14:paraId="3EC6D459" w14:textId="77777777" w:rsidR="00000000" w:rsidRDefault="0003559D">
      <w:pPr>
        <w:pStyle w:val="a0"/>
        <w:rPr>
          <w:rFonts w:hint="cs"/>
          <w:rtl/>
        </w:rPr>
      </w:pPr>
    </w:p>
    <w:p w14:paraId="6CCD2781" w14:textId="77777777" w:rsidR="00000000" w:rsidRDefault="0003559D">
      <w:pPr>
        <w:pStyle w:val="-"/>
        <w:rPr>
          <w:rtl/>
        </w:rPr>
      </w:pPr>
      <w:bookmarkStart w:id="255" w:name="FS000000505T31_08_2004_15_36_53C"/>
      <w:bookmarkEnd w:id="255"/>
      <w:r>
        <w:rPr>
          <w:rtl/>
        </w:rPr>
        <w:t>אבשלום וילן (יחד):</w:t>
      </w:r>
    </w:p>
    <w:p w14:paraId="15718384" w14:textId="77777777" w:rsidR="00000000" w:rsidRDefault="0003559D">
      <w:pPr>
        <w:pStyle w:val="a0"/>
        <w:rPr>
          <w:rtl/>
        </w:rPr>
      </w:pPr>
    </w:p>
    <w:p w14:paraId="3ECF17F9" w14:textId="77777777" w:rsidR="00000000" w:rsidRDefault="0003559D">
      <w:pPr>
        <w:pStyle w:val="a0"/>
        <w:rPr>
          <w:rFonts w:hint="cs"/>
          <w:rtl/>
        </w:rPr>
      </w:pPr>
      <w:r>
        <w:rPr>
          <w:rFonts w:hint="cs"/>
          <w:rtl/>
        </w:rPr>
        <w:t>- - ובחרת אנשי מקצוע מהשורה הראשונה והיית שר תקשורת לתפארת.</w:t>
      </w:r>
      <w:r>
        <w:rPr>
          <w:rFonts w:hint="cs"/>
          <w:rtl/>
        </w:rPr>
        <w:t xml:space="preserve"> שילמת את מלוא המחיר, כאשר באו עוזי כהנים להתחשבן, שמו אותך במקום ה-36 המכובד. אני שואל אותך, אדוני היושב-ראש, ביומיים האחרונים אתה חוזר ומסביר שאתה נגד מינויים פוליטיים, אבל בכל אופן, השר צחי הנגבי לא לבד. </w:t>
      </w:r>
    </w:p>
    <w:p w14:paraId="29D78E10" w14:textId="77777777" w:rsidR="00000000" w:rsidRDefault="0003559D">
      <w:pPr>
        <w:pStyle w:val="a0"/>
        <w:rPr>
          <w:rFonts w:hint="cs"/>
          <w:rtl/>
        </w:rPr>
      </w:pPr>
    </w:p>
    <w:p w14:paraId="4D71D726" w14:textId="77777777" w:rsidR="00000000" w:rsidRDefault="0003559D">
      <w:pPr>
        <w:pStyle w:val="af0"/>
        <w:rPr>
          <w:rtl/>
        </w:rPr>
      </w:pPr>
      <w:r>
        <w:rPr>
          <w:rFonts w:hint="eastAsia"/>
          <w:rtl/>
        </w:rPr>
        <w:t>מיכאל</w:t>
      </w:r>
      <w:r>
        <w:rPr>
          <w:rtl/>
        </w:rPr>
        <w:t xml:space="preserve"> איתן (הליכוד):</w:t>
      </w:r>
    </w:p>
    <w:p w14:paraId="2357B6C1" w14:textId="77777777" w:rsidR="00000000" w:rsidRDefault="0003559D">
      <w:pPr>
        <w:pStyle w:val="a0"/>
        <w:rPr>
          <w:rFonts w:hint="cs"/>
          <w:rtl/>
        </w:rPr>
      </w:pPr>
    </w:p>
    <w:p w14:paraId="770ADDCE" w14:textId="77777777" w:rsidR="00000000" w:rsidRDefault="0003559D">
      <w:pPr>
        <w:pStyle w:val="a0"/>
        <w:rPr>
          <w:rFonts w:hint="cs"/>
          <w:rtl/>
        </w:rPr>
      </w:pPr>
      <w:r>
        <w:rPr>
          <w:rFonts w:hint="cs"/>
          <w:rtl/>
        </w:rPr>
        <w:t>מקום 36 בליכוד זה כמו מספ</w:t>
      </w:r>
      <w:r>
        <w:rPr>
          <w:rFonts w:hint="cs"/>
          <w:rtl/>
        </w:rPr>
        <w:t xml:space="preserve">ר 1 במרצ. </w:t>
      </w:r>
    </w:p>
    <w:p w14:paraId="76EC23EA" w14:textId="77777777" w:rsidR="00000000" w:rsidRDefault="0003559D">
      <w:pPr>
        <w:pStyle w:val="a0"/>
        <w:rPr>
          <w:rFonts w:hint="cs"/>
          <w:rtl/>
        </w:rPr>
      </w:pPr>
    </w:p>
    <w:p w14:paraId="5C2AC06B" w14:textId="77777777" w:rsidR="00000000" w:rsidRDefault="0003559D">
      <w:pPr>
        <w:pStyle w:val="af1"/>
        <w:rPr>
          <w:rtl/>
        </w:rPr>
      </w:pPr>
      <w:r>
        <w:rPr>
          <w:rtl/>
        </w:rPr>
        <w:t>היו"ר ראובן ריבלין:</w:t>
      </w:r>
    </w:p>
    <w:p w14:paraId="6F249ED0" w14:textId="77777777" w:rsidR="00000000" w:rsidRDefault="0003559D">
      <w:pPr>
        <w:pStyle w:val="a0"/>
        <w:rPr>
          <w:rtl/>
        </w:rPr>
      </w:pPr>
    </w:p>
    <w:p w14:paraId="6AED7883" w14:textId="77777777" w:rsidR="00000000" w:rsidRDefault="0003559D">
      <w:pPr>
        <w:pStyle w:val="a0"/>
        <w:rPr>
          <w:rFonts w:hint="cs"/>
          <w:rtl/>
        </w:rPr>
      </w:pPr>
      <w:r>
        <w:rPr>
          <w:rFonts w:hint="cs"/>
          <w:rtl/>
        </w:rPr>
        <w:t xml:space="preserve">זה נכון, אבל שניהם לא בטוחים. </w:t>
      </w:r>
    </w:p>
    <w:p w14:paraId="3335299C" w14:textId="77777777" w:rsidR="00000000" w:rsidRDefault="0003559D">
      <w:pPr>
        <w:pStyle w:val="a0"/>
        <w:rPr>
          <w:rFonts w:hint="cs"/>
          <w:rtl/>
        </w:rPr>
      </w:pPr>
    </w:p>
    <w:p w14:paraId="198A0E6E" w14:textId="77777777" w:rsidR="00000000" w:rsidRDefault="0003559D">
      <w:pPr>
        <w:pStyle w:val="af0"/>
        <w:rPr>
          <w:rtl/>
        </w:rPr>
      </w:pPr>
      <w:r>
        <w:rPr>
          <w:rFonts w:hint="eastAsia"/>
          <w:rtl/>
        </w:rPr>
        <w:t>חיים</w:t>
      </w:r>
      <w:r>
        <w:rPr>
          <w:rtl/>
        </w:rPr>
        <w:t xml:space="preserve"> אורון (יחד):</w:t>
      </w:r>
    </w:p>
    <w:p w14:paraId="605853BF" w14:textId="77777777" w:rsidR="00000000" w:rsidRDefault="0003559D">
      <w:pPr>
        <w:pStyle w:val="a0"/>
        <w:rPr>
          <w:rFonts w:hint="cs"/>
          <w:rtl/>
        </w:rPr>
      </w:pPr>
    </w:p>
    <w:p w14:paraId="3791B2A9" w14:textId="77777777" w:rsidR="00000000" w:rsidRDefault="0003559D">
      <w:pPr>
        <w:pStyle w:val="a0"/>
        <w:rPr>
          <w:rFonts w:hint="cs"/>
          <w:rtl/>
        </w:rPr>
      </w:pPr>
      <w:r>
        <w:rPr>
          <w:rFonts w:hint="cs"/>
          <w:rtl/>
        </w:rPr>
        <w:t xml:space="preserve">יש גם מקום אחד בליכוד שהוא גרוע יותר ממקום 12 במרצ, אתה יודע למה אני מתכוון. </w:t>
      </w:r>
    </w:p>
    <w:p w14:paraId="6B7FC2ED" w14:textId="77777777" w:rsidR="00000000" w:rsidRDefault="0003559D">
      <w:pPr>
        <w:pStyle w:val="af1"/>
        <w:rPr>
          <w:rFonts w:hint="cs"/>
          <w:rtl/>
        </w:rPr>
      </w:pPr>
    </w:p>
    <w:p w14:paraId="1F65ED85" w14:textId="77777777" w:rsidR="00000000" w:rsidRDefault="0003559D">
      <w:pPr>
        <w:pStyle w:val="-"/>
        <w:rPr>
          <w:rtl/>
        </w:rPr>
      </w:pPr>
      <w:r>
        <w:rPr>
          <w:rtl/>
        </w:rPr>
        <w:t>אבשלום וילן (יחד):</w:t>
      </w:r>
    </w:p>
    <w:p w14:paraId="2455BEB1" w14:textId="77777777" w:rsidR="00000000" w:rsidRDefault="0003559D">
      <w:pPr>
        <w:pStyle w:val="a0"/>
        <w:rPr>
          <w:rFonts w:hint="cs"/>
          <w:rtl/>
        </w:rPr>
      </w:pPr>
    </w:p>
    <w:p w14:paraId="088148B2" w14:textId="77777777" w:rsidR="00000000" w:rsidRDefault="0003559D">
      <w:pPr>
        <w:pStyle w:val="a0"/>
        <w:rPr>
          <w:rFonts w:hint="cs"/>
          <w:rtl/>
        </w:rPr>
      </w:pPr>
      <w:r>
        <w:rPr>
          <w:rFonts w:hint="cs"/>
          <w:rtl/>
        </w:rPr>
        <w:t xml:space="preserve">ראיתי את דבריך בעיתון "בשבע" לפני שבוע, דברים כדרבונות, אתה לוחם אמיתי. </w:t>
      </w:r>
    </w:p>
    <w:p w14:paraId="62CE9793" w14:textId="77777777" w:rsidR="00000000" w:rsidRDefault="0003559D">
      <w:pPr>
        <w:pStyle w:val="a0"/>
        <w:rPr>
          <w:rFonts w:hint="cs"/>
          <w:rtl/>
        </w:rPr>
      </w:pPr>
    </w:p>
    <w:p w14:paraId="2A99C41C" w14:textId="77777777" w:rsidR="00000000" w:rsidRDefault="0003559D">
      <w:pPr>
        <w:pStyle w:val="af0"/>
        <w:rPr>
          <w:rtl/>
        </w:rPr>
      </w:pPr>
      <w:r>
        <w:rPr>
          <w:rFonts w:hint="eastAsia"/>
          <w:rtl/>
        </w:rPr>
        <w:t>מיכאל</w:t>
      </w:r>
      <w:r>
        <w:rPr>
          <w:rtl/>
        </w:rPr>
        <w:t xml:space="preserve"> איתן (הליכוד):</w:t>
      </w:r>
    </w:p>
    <w:p w14:paraId="68053A9D" w14:textId="77777777" w:rsidR="00000000" w:rsidRDefault="0003559D">
      <w:pPr>
        <w:pStyle w:val="a0"/>
        <w:rPr>
          <w:rFonts w:hint="cs"/>
          <w:rtl/>
        </w:rPr>
      </w:pPr>
    </w:p>
    <w:p w14:paraId="2BA68E13" w14:textId="77777777" w:rsidR="00000000" w:rsidRDefault="0003559D">
      <w:pPr>
        <w:pStyle w:val="a0"/>
        <w:rPr>
          <w:rFonts w:hint="cs"/>
          <w:rtl/>
        </w:rPr>
      </w:pPr>
      <w:r>
        <w:rPr>
          <w:rFonts w:hint="cs"/>
          <w:rtl/>
        </w:rPr>
        <w:t xml:space="preserve">התחלת לקרוא את העיתונות של המתנחלים? </w:t>
      </w:r>
    </w:p>
    <w:p w14:paraId="2FA53E1A" w14:textId="77777777" w:rsidR="00000000" w:rsidRDefault="0003559D">
      <w:pPr>
        <w:pStyle w:val="a0"/>
        <w:rPr>
          <w:rFonts w:hint="cs"/>
          <w:rtl/>
        </w:rPr>
      </w:pPr>
    </w:p>
    <w:p w14:paraId="714C450F" w14:textId="77777777" w:rsidR="00000000" w:rsidRDefault="0003559D">
      <w:pPr>
        <w:pStyle w:val="af1"/>
        <w:rPr>
          <w:rtl/>
        </w:rPr>
      </w:pPr>
      <w:r>
        <w:rPr>
          <w:rtl/>
        </w:rPr>
        <w:t>היו"ר ראובן ריבלין:</w:t>
      </w:r>
    </w:p>
    <w:p w14:paraId="16023395" w14:textId="77777777" w:rsidR="00000000" w:rsidRDefault="0003559D">
      <w:pPr>
        <w:pStyle w:val="a0"/>
        <w:rPr>
          <w:rtl/>
        </w:rPr>
      </w:pPr>
    </w:p>
    <w:p w14:paraId="6D819A97" w14:textId="77777777" w:rsidR="00000000" w:rsidRDefault="0003559D">
      <w:pPr>
        <w:pStyle w:val="a0"/>
        <w:rPr>
          <w:rFonts w:hint="cs"/>
          <w:rtl/>
        </w:rPr>
      </w:pPr>
      <w:r>
        <w:rPr>
          <w:rFonts w:hint="cs"/>
          <w:rtl/>
        </w:rPr>
        <w:t xml:space="preserve">אתה לא קורא את עיתון "הארץ"? </w:t>
      </w:r>
    </w:p>
    <w:p w14:paraId="20148D4A" w14:textId="77777777" w:rsidR="00000000" w:rsidRDefault="0003559D">
      <w:pPr>
        <w:pStyle w:val="a0"/>
        <w:rPr>
          <w:rFonts w:hint="cs"/>
          <w:rtl/>
        </w:rPr>
      </w:pPr>
    </w:p>
    <w:p w14:paraId="4F7D223A" w14:textId="77777777" w:rsidR="00000000" w:rsidRDefault="0003559D">
      <w:pPr>
        <w:pStyle w:val="-"/>
        <w:rPr>
          <w:rtl/>
        </w:rPr>
      </w:pPr>
      <w:bookmarkStart w:id="256" w:name="FS000000505T31_08_2004_14_34_36C"/>
      <w:bookmarkEnd w:id="256"/>
      <w:r>
        <w:rPr>
          <w:rtl/>
        </w:rPr>
        <w:t>אבשלום וילן (יחד):</w:t>
      </w:r>
    </w:p>
    <w:p w14:paraId="0E96FCD1" w14:textId="77777777" w:rsidR="00000000" w:rsidRDefault="0003559D">
      <w:pPr>
        <w:pStyle w:val="a0"/>
        <w:rPr>
          <w:rtl/>
        </w:rPr>
      </w:pPr>
    </w:p>
    <w:p w14:paraId="516D8710" w14:textId="77777777" w:rsidR="00000000" w:rsidRDefault="0003559D">
      <w:pPr>
        <w:pStyle w:val="a0"/>
        <w:rPr>
          <w:rFonts w:hint="cs"/>
          <w:rtl/>
        </w:rPr>
      </w:pPr>
      <w:r>
        <w:rPr>
          <w:rFonts w:hint="cs"/>
          <w:rtl/>
        </w:rPr>
        <w:t xml:space="preserve">א. אני קורא הכול, כמו שאתה יודע; ב. אני רואה שאתה שם תוקף באומץ את כל השחיתויות של משפחת ראש הממשלה, של ראש הממשלה, את כל </w:t>
      </w:r>
      <w:r>
        <w:rPr>
          <w:rFonts w:hint="cs"/>
          <w:rtl/>
        </w:rPr>
        <w:t xml:space="preserve">הדברים הלא-תקינים, ופה משום-מה, בנושא הזה, אני לא שומע אותך אומר דברים כדרבונות. הייתי בשאלה ליושב-ראש, אדוני - - - </w:t>
      </w:r>
    </w:p>
    <w:p w14:paraId="71E33FEF" w14:textId="77777777" w:rsidR="00000000" w:rsidRDefault="0003559D">
      <w:pPr>
        <w:pStyle w:val="a0"/>
        <w:rPr>
          <w:rFonts w:hint="cs"/>
          <w:rtl/>
        </w:rPr>
      </w:pPr>
    </w:p>
    <w:p w14:paraId="3618ACD6" w14:textId="77777777" w:rsidR="00000000" w:rsidRDefault="0003559D">
      <w:pPr>
        <w:pStyle w:val="af1"/>
        <w:rPr>
          <w:rtl/>
        </w:rPr>
      </w:pPr>
      <w:r>
        <w:rPr>
          <w:rtl/>
        </w:rPr>
        <w:t>היו"ר ראובן ריבלין:</w:t>
      </w:r>
    </w:p>
    <w:p w14:paraId="6BAB4EB4" w14:textId="77777777" w:rsidR="00000000" w:rsidRDefault="0003559D">
      <w:pPr>
        <w:pStyle w:val="a0"/>
        <w:rPr>
          <w:rtl/>
        </w:rPr>
      </w:pPr>
    </w:p>
    <w:p w14:paraId="25F73BBD" w14:textId="77777777" w:rsidR="00000000" w:rsidRDefault="0003559D">
      <w:pPr>
        <w:pStyle w:val="a0"/>
        <w:rPr>
          <w:rFonts w:hint="cs"/>
          <w:rtl/>
        </w:rPr>
      </w:pPr>
      <w:r>
        <w:rPr>
          <w:rFonts w:hint="cs"/>
          <w:rtl/>
        </w:rPr>
        <w:t xml:space="preserve">תשובתי אליך היא ברורה, חד וחלק. </w:t>
      </w:r>
    </w:p>
    <w:p w14:paraId="18BB8E51" w14:textId="77777777" w:rsidR="00000000" w:rsidRDefault="0003559D">
      <w:pPr>
        <w:pStyle w:val="a0"/>
        <w:rPr>
          <w:rFonts w:hint="cs"/>
          <w:rtl/>
        </w:rPr>
      </w:pPr>
    </w:p>
    <w:p w14:paraId="6E4F65EE" w14:textId="77777777" w:rsidR="00000000" w:rsidRDefault="0003559D">
      <w:pPr>
        <w:pStyle w:val="-"/>
        <w:rPr>
          <w:rtl/>
        </w:rPr>
      </w:pPr>
      <w:bookmarkStart w:id="257" w:name="FS000000505T31_08_2004_15_42_43C"/>
      <w:bookmarkEnd w:id="257"/>
      <w:r>
        <w:rPr>
          <w:rtl/>
        </w:rPr>
        <w:t>אבשלום וילן (יחד):</w:t>
      </w:r>
    </w:p>
    <w:p w14:paraId="7706579D" w14:textId="77777777" w:rsidR="00000000" w:rsidRDefault="0003559D">
      <w:pPr>
        <w:pStyle w:val="a0"/>
        <w:rPr>
          <w:rtl/>
        </w:rPr>
      </w:pPr>
    </w:p>
    <w:p w14:paraId="495C217D" w14:textId="77777777" w:rsidR="00000000" w:rsidRDefault="0003559D">
      <w:pPr>
        <w:pStyle w:val="a0"/>
        <w:rPr>
          <w:rFonts w:hint="cs"/>
          <w:rtl/>
        </w:rPr>
      </w:pPr>
      <w:r>
        <w:rPr>
          <w:rFonts w:hint="cs"/>
          <w:rtl/>
        </w:rPr>
        <w:t xml:space="preserve">לא שאלתי, רגע, נתתי רק את התשבחות. </w:t>
      </w:r>
    </w:p>
    <w:p w14:paraId="6E7D9133" w14:textId="77777777" w:rsidR="00000000" w:rsidRDefault="0003559D">
      <w:pPr>
        <w:pStyle w:val="a0"/>
        <w:rPr>
          <w:rFonts w:hint="cs"/>
          <w:rtl/>
        </w:rPr>
      </w:pPr>
    </w:p>
    <w:p w14:paraId="623834BB" w14:textId="77777777" w:rsidR="00000000" w:rsidRDefault="0003559D">
      <w:pPr>
        <w:pStyle w:val="af1"/>
        <w:rPr>
          <w:rtl/>
        </w:rPr>
      </w:pPr>
      <w:r>
        <w:rPr>
          <w:rtl/>
        </w:rPr>
        <w:t>היו"ר ראובן ריבלין:</w:t>
      </w:r>
    </w:p>
    <w:p w14:paraId="214BD6A8" w14:textId="77777777" w:rsidR="00000000" w:rsidRDefault="0003559D">
      <w:pPr>
        <w:pStyle w:val="a0"/>
        <w:rPr>
          <w:rtl/>
        </w:rPr>
      </w:pPr>
    </w:p>
    <w:p w14:paraId="7576B402" w14:textId="77777777" w:rsidR="00000000" w:rsidRDefault="0003559D">
      <w:pPr>
        <w:pStyle w:val="a0"/>
        <w:rPr>
          <w:rFonts w:hint="cs"/>
          <w:rtl/>
        </w:rPr>
      </w:pPr>
      <w:r>
        <w:rPr>
          <w:rFonts w:hint="cs"/>
          <w:rtl/>
        </w:rPr>
        <w:t xml:space="preserve"> בבקש</w:t>
      </w:r>
      <w:r>
        <w:rPr>
          <w:rFonts w:hint="cs"/>
          <w:rtl/>
        </w:rPr>
        <w:t xml:space="preserve">ה, אתה יכול לשאול. </w:t>
      </w:r>
    </w:p>
    <w:p w14:paraId="65E4ADC8" w14:textId="77777777" w:rsidR="00000000" w:rsidRDefault="0003559D">
      <w:pPr>
        <w:pStyle w:val="a0"/>
        <w:rPr>
          <w:rFonts w:hint="cs"/>
          <w:rtl/>
        </w:rPr>
      </w:pPr>
    </w:p>
    <w:p w14:paraId="10EBB1A5" w14:textId="77777777" w:rsidR="00000000" w:rsidRDefault="0003559D">
      <w:pPr>
        <w:pStyle w:val="-"/>
        <w:rPr>
          <w:rtl/>
        </w:rPr>
      </w:pPr>
      <w:bookmarkStart w:id="258" w:name="FS000000505T31_08_2004_15_43_07C"/>
      <w:bookmarkEnd w:id="258"/>
      <w:r>
        <w:rPr>
          <w:rtl/>
        </w:rPr>
        <w:t>אבשלום וילן (יחד):</w:t>
      </w:r>
    </w:p>
    <w:p w14:paraId="3D0AAE34" w14:textId="77777777" w:rsidR="00000000" w:rsidRDefault="0003559D">
      <w:pPr>
        <w:pStyle w:val="a0"/>
        <w:rPr>
          <w:rtl/>
        </w:rPr>
      </w:pPr>
    </w:p>
    <w:p w14:paraId="5DC9E19F" w14:textId="77777777" w:rsidR="00000000" w:rsidRDefault="0003559D">
      <w:pPr>
        <w:pStyle w:val="a0"/>
        <w:rPr>
          <w:rFonts w:hint="cs"/>
          <w:rtl/>
        </w:rPr>
      </w:pPr>
      <w:r>
        <w:rPr>
          <w:rFonts w:hint="cs"/>
          <w:rtl/>
        </w:rPr>
        <w:t xml:space="preserve">אדוני היושב-ראש, איך ביומיים האחרונים אתה מסביר לנו שהשר צחי הנגבי אינו לבד, יש גם דני נוה, יש ישראל כץ, מפא"י התחילה בזה - - - </w:t>
      </w:r>
    </w:p>
    <w:p w14:paraId="24E17DB6" w14:textId="77777777" w:rsidR="00000000" w:rsidRDefault="0003559D">
      <w:pPr>
        <w:pStyle w:val="a0"/>
        <w:rPr>
          <w:rFonts w:hint="cs"/>
          <w:rtl/>
        </w:rPr>
      </w:pPr>
    </w:p>
    <w:p w14:paraId="79A066A3" w14:textId="77777777" w:rsidR="00000000" w:rsidRDefault="0003559D">
      <w:pPr>
        <w:pStyle w:val="af0"/>
        <w:rPr>
          <w:rtl/>
        </w:rPr>
      </w:pPr>
      <w:r>
        <w:rPr>
          <w:rFonts w:hint="eastAsia"/>
          <w:rtl/>
        </w:rPr>
        <w:t>אליעזר</w:t>
      </w:r>
      <w:r>
        <w:rPr>
          <w:rtl/>
        </w:rPr>
        <w:t xml:space="preserve"> כהן (האיחוד הלאומי - ישראל ביתנו):</w:t>
      </w:r>
    </w:p>
    <w:p w14:paraId="198E6BE9" w14:textId="77777777" w:rsidR="00000000" w:rsidRDefault="0003559D">
      <w:pPr>
        <w:pStyle w:val="a0"/>
        <w:rPr>
          <w:rFonts w:hint="cs"/>
          <w:rtl/>
        </w:rPr>
      </w:pPr>
    </w:p>
    <w:p w14:paraId="07CE8451" w14:textId="77777777" w:rsidR="00000000" w:rsidRDefault="0003559D">
      <w:pPr>
        <w:pStyle w:val="a0"/>
        <w:rPr>
          <w:rFonts w:hint="cs"/>
          <w:rtl/>
        </w:rPr>
      </w:pPr>
      <w:r>
        <w:rPr>
          <w:rFonts w:hint="cs"/>
          <w:rtl/>
        </w:rPr>
        <w:t xml:space="preserve">השמאל המציא את השיטה. </w:t>
      </w:r>
    </w:p>
    <w:p w14:paraId="18B6D385" w14:textId="77777777" w:rsidR="00000000" w:rsidRDefault="0003559D">
      <w:pPr>
        <w:pStyle w:val="a0"/>
        <w:rPr>
          <w:rFonts w:hint="cs"/>
          <w:rtl/>
        </w:rPr>
      </w:pPr>
    </w:p>
    <w:p w14:paraId="38DD62B8" w14:textId="77777777" w:rsidR="00000000" w:rsidRDefault="0003559D">
      <w:pPr>
        <w:pStyle w:val="af1"/>
        <w:rPr>
          <w:rtl/>
        </w:rPr>
      </w:pPr>
      <w:r>
        <w:rPr>
          <w:rtl/>
        </w:rPr>
        <w:t>היו"ר ראובן ריבלין</w:t>
      </w:r>
      <w:r>
        <w:rPr>
          <w:rtl/>
        </w:rPr>
        <w:t>:</w:t>
      </w:r>
    </w:p>
    <w:p w14:paraId="2020F8AC" w14:textId="77777777" w:rsidR="00000000" w:rsidRDefault="0003559D">
      <w:pPr>
        <w:pStyle w:val="a0"/>
        <w:rPr>
          <w:rtl/>
        </w:rPr>
      </w:pPr>
    </w:p>
    <w:p w14:paraId="2BF0B16E" w14:textId="77777777" w:rsidR="00000000" w:rsidRDefault="0003559D">
      <w:pPr>
        <w:pStyle w:val="a0"/>
        <w:rPr>
          <w:rFonts w:hint="cs"/>
          <w:rtl/>
        </w:rPr>
      </w:pPr>
      <w:r>
        <w:rPr>
          <w:rFonts w:hint="cs"/>
          <w:rtl/>
        </w:rPr>
        <w:t xml:space="preserve">חבר הכנסת כהן, הוא שאל אותך? הוא שאל אותי. </w:t>
      </w:r>
    </w:p>
    <w:p w14:paraId="4BD3A5B9" w14:textId="77777777" w:rsidR="00000000" w:rsidRDefault="0003559D">
      <w:pPr>
        <w:pStyle w:val="a0"/>
        <w:rPr>
          <w:rFonts w:hint="cs"/>
          <w:rtl/>
        </w:rPr>
      </w:pPr>
    </w:p>
    <w:p w14:paraId="11897F1B" w14:textId="77777777" w:rsidR="00000000" w:rsidRDefault="0003559D">
      <w:pPr>
        <w:pStyle w:val="-"/>
        <w:rPr>
          <w:rtl/>
        </w:rPr>
      </w:pPr>
      <w:bookmarkStart w:id="259" w:name="FS000000505T31_08_2004_14_35_14C"/>
      <w:bookmarkEnd w:id="259"/>
      <w:r>
        <w:rPr>
          <w:rtl/>
        </w:rPr>
        <w:t>אבשלום וילן (יחד):</w:t>
      </w:r>
    </w:p>
    <w:p w14:paraId="62DDDA91" w14:textId="77777777" w:rsidR="00000000" w:rsidRDefault="0003559D">
      <w:pPr>
        <w:pStyle w:val="a0"/>
        <w:rPr>
          <w:rtl/>
        </w:rPr>
      </w:pPr>
    </w:p>
    <w:p w14:paraId="7416C982" w14:textId="77777777" w:rsidR="00000000" w:rsidRDefault="0003559D">
      <w:pPr>
        <w:pStyle w:val="a0"/>
        <w:rPr>
          <w:rFonts w:hint="cs"/>
          <w:rtl/>
        </w:rPr>
      </w:pPr>
      <w:r>
        <w:rPr>
          <w:rFonts w:hint="cs"/>
          <w:rtl/>
        </w:rPr>
        <w:t>הכול התחיל עם מפא"י, אבל כבר נערים היינו וגם בגרנו והמחוקק שינה את החוקים. אני הייתי מצפה ממך, אדוני היושב-ראש, כמי שמסמל את טוהר הבית, כמי שגם שילם את מלוא המחיר האישי, להוביל את המאבק נג</w:t>
      </w:r>
      <w:r>
        <w:rPr>
          <w:rFonts w:hint="cs"/>
          <w:rtl/>
        </w:rPr>
        <w:t xml:space="preserve">ד המינויים הפוליטיים, לטהר את הממשלה הזאת מכל השרצים האלה, מכל השחיתות, לעמוד בראש המאבק, ולא להסביר לכולם שהשר צחי הנגבי איננו לבד. זה שכולם גונבים איננו נותן לרגע אחד רשות ליחיד לגנוב. </w:t>
      </w:r>
    </w:p>
    <w:p w14:paraId="293D8274" w14:textId="77777777" w:rsidR="00000000" w:rsidRDefault="0003559D">
      <w:pPr>
        <w:pStyle w:val="a0"/>
        <w:rPr>
          <w:rFonts w:hint="cs"/>
          <w:rtl/>
        </w:rPr>
      </w:pPr>
    </w:p>
    <w:p w14:paraId="37C26A4B" w14:textId="77777777" w:rsidR="00000000" w:rsidRDefault="0003559D">
      <w:pPr>
        <w:pStyle w:val="af1"/>
        <w:rPr>
          <w:rtl/>
        </w:rPr>
      </w:pPr>
      <w:r>
        <w:rPr>
          <w:rtl/>
        </w:rPr>
        <w:t>היו"ר ראובן ריבלין:</w:t>
      </w:r>
    </w:p>
    <w:p w14:paraId="38748408" w14:textId="77777777" w:rsidR="00000000" w:rsidRDefault="0003559D">
      <w:pPr>
        <w:pStyle w:val="a0"/>
        <w:rPr>
          <w:rtl/>
        </w:rPr>
      </w:pPr>
    </w:p>
    <w:p w14:paraId="68F9F701" w14:textId="77777777" w:rsidR="00000000" w:rsidRDefault="0003559D">
      <w:pPr>
        <w:pStyle w:val="a0"/>
        <w:rPr>
          <w:rFonts w:hint="cs"/>
          <w:rtl/>
        </w:rPr>
      </w:pPr>
      <w:r>
        <w:rPr>
          <w:rFonts w:hint="cs"/>
          <w:rtl/>
        </w:rPr>
        <w:t xml:space="preserve">חבר הכנסת וילן, אני אמרתי, ואני גם אומר עכשיו </w:t>
      </w:r>
      <w:r>
        <w:rPr>
          <w:rFonts w:hint="cs"/>
          <w:rtl/>
        </w:rPr>
        <w:t xml:space="preserve">ל"דברי הכנסת", שעניין המינויים הפוליטיים הוא מציאות פוליטית שדעתי לא רק אינה נוחה ממנה, היא גם מתנגדת לה. עם זאת, אין כאן עניין של אדם שהוא נבדק או של משרד שנבדק - - - </w:t>
      </w:r>
    </w:p>
    <w:p w14:paraId="5885C1DF" w14:textId="77777777" w:rsidR="00000000" w:rsidRDefault="0003559D">
      <w:pPr>
        <w:pStyle w:val="a0"/>
        <w:rPr>
          <w:rFonts w:hint="cs"/>
          <w:rtl/>
        </w:rPr>
      </w:pPr>
    </w:p>
    <w:p w14:paraId="1E6B600E" w14:textId="77777777" w:rsidR="00000000" w:rsidRDefault="0003559D">
      <w:pPr>
        <w:pStyle w:val="af0"/>
        <w:rPr>
          <w:rtl/>
        </w:rPr>
      </w:pPr>
      <w:r>
        <w:rPr>
          <w:rFonts w:hint="eastAsia"/>
          <w:rtl/>
        </w:rPr>
        <w:t>מיכאל</w:t>
      </w:r>
      <w:r>
        <w:rPr>
          <w:rtl/>
        </w:rPr>
        <w:t xml:space="preserve"> איתן (הליכוד):</w:t>
      </w:r>
    </w:p>
    <w:p w14:paraId="1850BCF9" w14:textId="77777777" w:rsidR="00000000" w:rsidRDefault="0003559D">
      <w:pPr>
        <w:pStyle w:val="a0"/>
        <w:rPr>
          <w:rFonts w:hint="cs"/>
          <w:rtl/>
        </w:rPr>
      </w:pPr>
    </w:p>
    <w:p w14:paraId="6C6E65A9" w14:textId="77777777" w:rsidR="00000000" w:rsidRDefault="0003559D">
      <w:pPr>
        <w:pStyle w:val="a0"/>
        <w:rPr>
          <w:rFonts w:hint="cs"/>
          <w:rtl/>
        </w:rPr>
      </w:pPr>
      <w:r>
        <w:rPr>
          <w:rFonts w:hint="cs"/>
          <w:rtl/>
        </w:rPr>
        <w:t xml:space="preserve">מה זה, הוא מחלק שוקולד עבור הצבעה. </w:t>
      </w:r>
    </w:p>
    <w:p w14:paraId="623EEFFD" w14:textId="77777777" w:rsidR="00000000" w:rsidRDefault="0003559D">
      <w:pPr>
        <w:pStyle w:val="a0"/>
        <w:rPr>
          <w:rFonts w:hint="cs"/>
          <w:rtl/>
        </w:rPr>
      </w:pPr>
    </w:p>
    <w:p w14:paraId="2389B6D2" w14:textId="77777777" w:rsidR="00000000" w:rsidRDefault="0003559D">
      <w:pPr>
        <w:pStyle w:val="af1"/>
        <w:rPr>
          <w:rtl/>
        </w:rPr>
      </w:pPr>
      <w:r>
        <w:rPr>
          <w:rtl/>
        </w:rPr>
        <w:t>היו"ר ראובן ריבלין:</w:t>
      </w:r>
    </w:p>
    <w:p w14:paraId="75375E11" w14:textId="77777777" w:rsidR="00000000" w:rsidRDefault="0003559D">
      <w:pPr>
        <w:pStyle w:val="a0"/>
        <w:rPr>
          <w:rtl/>
        </w:rPr>
      </w:pPr>
    </w:p>
    <w:p w14:paraId="6820B2D3" w14:textId="77777777" w:rsidR="00000000" w:rsidRDefault="0003559D">
      <w:pPr>
        <w:pStyle w:val="a0"/>
        <w:rPr>
          <w:rFonts w:hint="cs"/>
          <w:rtl/>
        </w:rPr>
      </w:pPr>
      <w:r>
        <w:rPr>
          <w:rFonts w:hint="cs"/>
          <w:rtl/>
        </w:rPr>
        <w:t>שום דב</w:t>
      </w:r>
      <w:r>
        <w:rPr>
          <w:rFonts w:hint="cs"/>
          <w:rtl/>
        </w:rPr>
        <w:t xml:space="preserve">ר, עזוב את השוקולד עכשיו. אני רוצה לומר בצורה מפורשת, כל השרים לדורותיהם ורבים מהם, כל אחד לפי הנוהג שהוא נהג, לרבות שרים במפלגותיך לדורותיהן, מינו מינויים פוליטיים ברורים. </w:t>
      </w:r>
    </w:p>
    <w:p w14:paraId="49794435" w14:textId="77777777" w:rsidR="00000000" w:rsidRDefault="0003559D">
      <w:pPr>
        <w:pStyle w:val="a0"/>
        <w:rPr>
          <w:rFonts w:hint="cs"/>
          <w:rtl/>
        </w:rPr>
      </w:pPr>
    </w:p>
    <w:p w14:paraId="4C3A9340" w14:textId="77777777" w:rsidR="00000000" w:rsidRDefault="0003559D">
      <w:pPr>
        <w:pStyle w:val="af0"/>
        <w:rPr>
          <w:rtl/>
        </w:rPr>
      </w:pPr>
      <w:r>
        <w:rPr>
          <w:rFonts w:hint="eastAsia"/>
          <w:rtl/>
        </w:rPr>
        <w:t>אליעזר</w:t>
      </w:r>
      <w:r>
        <w:rPr>
          <w:rtl/>
        </w:rPr>
        <w:t xml:space="preserve"> כהן (האיחוד הלאומי - ישראל ביתנו):</w:t>
      </w:r>
    </w:p>
    <w:p w14:paraId="7E2FCA99" w14:textId="77777777" w:rsidR="00000000" w:rsidRDefault="0003559D">
      <w:pPr>
        <w:pStyle w:val="a0"/>
        <w:rPr>
          <w:rFonts w:hint="cs"/>
          <w:rtl/>
        </w:rPr>
      </w:pPr>
    </w:p>
    <w:p w14:paraId="0A7C534F" w14:textId="77777777" w:rsidR="00000000" w:rsidRDefault="0003559D">
      <w:pPr>
        <w:pStyle w:val="a0"/>
        <w:rPr>
          <w:rFonts w:hint="cs"/>
          <w:rtl/>
        </w:rPr>
      </w:pPr>
      <w:r>
        <w:rPr>
          <w:rFonts w:hint="cs"/>
          <w:rtl/>
        </w:rPr>
        <w:t xml:space="preserve">ועוד איך. </w:t>
      </w:r>
    </w:p>
    <w:p w14:paraId="5E94BDC3" w14:textId="77777777" w:rsidR="00000000" w:rsidRDefault="0003559D">
      <w:pPr>
        <w:pStyle w:val="a0"/>
        <w:rPr>
          <w:rFonts w:hint="cs"/>
          <w:rtl/>
        </w:rPr>
      </w:pPr>
    </w:p>
    <w:p w14:paraId="0B40C74C" w14:textId="77777777" w:rsidR="00000000" w:rsidRDefault="0003559D">
      <w:pPr>
        <w:pStyle w:val="af1"/>
        <w:rPr>
          <w:rtl/>
        </w:rPr>
      </w:pPr>
      <w:r>
        <w:rPr>
          <w:rtl/>
        </w:rPr>
        <w:t>היו"ר ראובן ריבלין:</w:t>
      </w:r>
    </w:p>
    <w:p w14:paraId="4F2A5FD6" w14:textId="77777777" w:rsidR="00000000" w:rsidRDefault="0003559D">
      <w:pPr>
        <w:pStyle w:val="a0"/>
        <w:rPr>
          <w:rtl/>
        </w:rPr>
      </w:pPr>
    </w:p>
    <w:p w14:paraId="27AB7B8C" w14:textId="77777777" w:rsidR="00000000" w:rsidRDefault="0003559D">
      <w:pPr>
        <w:pStyle w:val="a0"/>
        <w:rPr>
          <w:rFonts w:hint="cs"/>
          <w:rtl/>
        </w:rPr>
      </w:pPr>
      <w:r>
        <w:rPr>
          <w:rFonts w:hint="cs"/>
          <w:rtl/>
        </w:rPr>
        <w:t xml:space="preserve">היום </w:t>
      </w:r>
      <w:r>
        <w:rPr>
          <w:rFonts w:hint="cs"/>
          <w:rtl/>
        </w:rPr>
        <w:t xml:space="preserve">לבוא ולומר שאחד ייתן את הדין בשביל כולם, דעתי אינה נוחה. אם אנחנו רוצים לבוא ולומר: סוף פסוק, חוקי המשחק השתנו - צריך לומר זאת בצורה ברורה. </w:t>
      </w:r>
    </w:p>
    <w:p w14:paraId="78AF656D" w14:textId="77777777" w:rsidR="00000000" w:rsidRDefault="0003559D">
      <w:pPr>
        <w:pStyle w:val="a0"/>
        <w:rPr>
          <w:rFonts w:hint="cs"/>
          <w:rtl/>
        </w:rPr>
      </w:pPr>
    </w:p>
    <w:p w14:paraId="7BD2EFF2" w14:textId="77777777" w:rsidR="00000000" w:rsidRDefault="0003559D">
      <w:pPr>
        <w:pStyle w:val="af0"/>
        <w:rPr>
          <w:rtl/>
        </w:rPr>
      </w:pPr>
      <w:r>
        <w:rPr>
          <w:rFonts w:hint="eastAsia"/>
          <w:rtl/>
        </w:rPr>
        <w:t>חיים</w:t>
      </w:r>
      <w:r>
        <w:rPr>
          <w:rtl/>
        </w:rPr>
        <w:t xml:space="preserve"> אורון (יחד):</w:t>
      </w:r>
    </w:p>
    <w:p w14:paraId="664BFFBD" w14:textId="77777777" w:rsidR="00000000" w:rsidRDefault="0003559D">
      <w:pPr>
        <w:pStyle w:val="a0"/>
        <w:rPr>
          <w:rFonts w:hint="cs"/>
          <w:rtl/>
        </w:rPr>
      </w:pPr>
    </w:p>
    <w:p w14:paraId="0C9ED400" w14:textId="77777777" w:rsidR="00000000" w:rsidRDefault="0003559D">
      <w:pPr>
        <w:pStyle w:val="a0"/>
        <w:rPr>
          <w:rFonts w:hint="cs"/>
          <w:rtl/>
        </w:rPr>
      </w:pPr>
      <w:r>
        <w:rPr>
          <w:rFonts w:hint="cs"/>
          <w:rtl/>
        </w:rPr>
        <w:t xml:space="preserve">זה כבר נאמר לפני כמה שנים. </w:t>
      </w:r>
    </w:p>
    <w:p w14:paraId="4437AB6A" w14:textId="77777777" w:rsidR="00000000" w:rsidRDefault="0003559D">
      <w:pPr>
        <w:pStyle w:val="a0"/>
        <w:rPr>
          <w:rFonts w:hint="cs"/>
          <w:rtl/>
        </w:rPr>
      </w:pPr>
    </w:p>
    <w:p w14:paraId="26B7C9D1" w14:textId="77777777" w:rsidR="00000000" w:rsidRDefault="0003559D">
      <w:pPr>
        <w:pStyle w:val="af1"/>
        <w:rPr>
          <w:rtl/>
        </w:rPr>
      </w:pPr>
      <w:r>
        <w:rPr>
          <w:rtl/>
        </w:rPr>
        <w:t>היו"ר ראובן ריבלין:</w:t>
      </w:r>
    </w:p>
    <w:p w14:paraId="73C61543" w14:textId="77777777" w:rsidR="00000000" w:rsidRDefault="0003559D">
      <w:pPr>
        <w:pStyle w:val="a0"/>
        <w:rPr>
          <w:rtl/>
        </w:rPr>
      </w:pPr>
    </w:p>
    <w:p w14:paraId="112AB057" w14:textId="77777777" w:rsidR="00000000" w:rsidRDefault="0003559D">
      <w:pPr>
        <w:pStyle w:val="a0"/>
        <w:rPr>
          <w:rFonts w:hint="cs"/>
          <w:rtl/>
        </w:rPr>
      </w:pPr>
      <w:r>
        <w:rPr>
          <w:rFonts w:hint="cs"/>
          <w:rtl/>
        </w:rPr>
        <w:t>זה אשר אמרתי, חבר הכנסת אורון, כאשר הערת לי א</w:t>
      </w:r>
      <w:r>
        <w:rPr>
          <w:rFonts w:hint="cs"/>
          <w:rtl/>
        </w:rPr>
        <w:t>ת ההערה שמעיר כרגע חבר הכנסת וילן. הוא שואל אותה, והשאלה היא שאלה בהחלט נוקבת. אני אומר לך פעם נוספת, המבקר, שהוא באמת אלוהי הפרטים הקטנים והוא מבקר מעולה, עשה איזה דוח שאינו שונה מהדוחות של 1989, שאתה ואני היינו בהם, אדוני זוכר מי היה השר, הוא לא היה שר מ</w:t>
      </w:r>
      <w:r>
        <w:rPr>
          <w:rFonts w:hint="cs"/>
          <w:rtl/>
        </w:rPr>
        <w:t xml:space="preserve">הליכוד. אחר כך, ב-2001 וב-2002, לגבי שר שגם לא היה מהליכוד, ואף אחד לא זעק זעקה כמו הזעקה שהתעוררה כלפי הנגבי, כאילו הוא המציא את השיטה. </w:t>
      </w:r>
    </w:p>
    <w:p w14:paraId="2DBBBCF8" w14:textId="77777777" w:rsidR="00000000" w:rsidRDefault="0003559D">
      <w:pPr>
        <w:pStyle w:val="a0"/>
        <w:rPr>
          <w:rFonts w:hint="cs"/>
          <w:rtl/>
        </w:rPr>
      </w:pPr>
    </w:p>
    <w:p w14:paraId="164D34E3" w14:textId="77777777" w:rsidR="00000000" w:rsidRDefault="0003559D">
      <w:pPr>
        <w:pStyle w:val="af0"/>
        <w:rPr>
          <w:rtl/>
        </w:rPr>
      </w:pPr>
      <w:r>
        <w:rPr>
          <w:rFonts w:hint="eastAsia"/>
          <w:rtl/>
        </w:rPr>
        <w:t>חיים</w:t>
      </w:r>
      <w:r>
        <w:rPr>
          <w:rtl/>
        </w:rPr>
        <w:t xml:space="preserve"> אורון (יחד):</w:t>
      </w:r>
    </w:p>
    <w:p w14:paraId="2AF2A42F" w14:textId="77777777" w:rsidR="00000000" w:rsidRDefault="0003559D">
      <w:pPr>
        <w:pStyle w:val="a0"/>
        <w:rPr>
          <w:rFonts w:hint="cs"/>
          <w:rtl/>
        </w:rPr>
      </w:pPr>
    </w:p>
    <w:p w14:paraId="39916FFF" w14:textId="77777777" w:rsidR="00000000" w:rsidRDefault="0003559D">
      <w:pPr>
        <w:pStyle w:val="a0"/>
        <w:rPr>
          <w:rFonts w:hint="cs"/>
          <w:rtl/>
        </w:rPr>
      </w:pPr>
      <w:r>
        <w:rPr>
          <w:rFonts w:hint="cs"/>
          <w:rtl/>
        </w:rPr>
        <w:t xml:space="preserve">ולכן אי-אפשר להגיד - - - </w:t>
      </w:r>
    </w:p>
    <w:p w14:paraId="1B826A12" w14:textId="77777777" w:rsidR="00000000" w:rsidRDefault="0003559D">
      <w:pPr>
        <w:pStyle w:val="a0"/>
        <w:rPr>
          <w:rFonts w:hint="cs"/>
          <w:rtl/>
        </w:rPr>
      </w:pPr>
    </w:p>
    <w:p w14:paraId="752C059C" w14:textId="77777777" w:rsidR="00000000" w:rsidRDefault="0003559D">
      <w:pPr>
        <w:pStyle w:val="af1"/>
        <w:rPr>
          <w:rtl/>
        </w:rPr>
      </w:pPr>
      <w:r>
        <w:rPr>
          <w:rtl/>
        </w:rPr>
        <w:t>היו"ר ראובן ריבלין:</w:t>
      </w:r>
    </w:p>
    <w:p w14:paraId="34E0200B" w14:textId="77777777" w:rsidR="00000000" w:rsidRDefault="0003559D">
      <w:pPr>
        <w:pStyle w:val="a0"/>
        <w:rPr>
          <w:rtl/>
        </w:rPr>
      </w:pPr>
    </w:p>
    <w:p w14:paraId="153A0EE7" w14:textId="77777777" w:rsidR="00000000" w:rsidRDefault="0003559D">
      <w:pPr>
        <w:pStyle w:val="a0"/>
        <w:rPr>
          <w:rFonts w:hint="cs"/>
          <w:rtl/>
        </w:rPr>
      </w:pPr>
      <w:r>
        <w:rPr>
          <w:rFonts w:hint="cs"/>
          <w:rtl/>
        </w:rPr>
        <w:t xml:space="preserve">גם כאשר נכשלתי, חבר הכנסת וילן - - - </w:t>
      </w:r>
    </w:p>
    <w:p w14:paraId="6F5A83A4" w14:textId="77777777" w:rsidR="00000000" w:rsidRDefault="0003559D">
      <w:pPr>
        <w:pStyle w:val="a0"/>
        <w:rPr>
          <w:rFonts w:hint="cs"/>
          <w:rtl/>
        </w:rPr>
      </w:pPr>
    </w:p>
    <w:p w14:paraId="7E790E9B" w14:textId="77777777" w:rsidR="00000000" w:rsidRDefault="0003559D">
      <w:pPr>
        <w:pStyle w:val="af0"/>
        <w:rPr>
          <w:rtl/>
        </w:rPr>
      </w:pPr>
      <w:r>
        <w:rPr>
          <w:rFonts w:hint="eastAsia"/>
          <w:rtl/>
        </w:rPr>
        <w:t>חיים</w:t>
      </w:r>
      <w:r>
        <w:rPr>
          <w:rtl/>
        </w:rPr>
        <w:t xml:space="preserve"> אורון </w:t>
      </w:r>
      <w:r>
        <w:rPr>
          <w:rtl/>
        </w:rPr>
        <w:t>(יחד):</w:t>
      </w:r>
    </w:p>
    <w:p w14:paraId="05323D09" w14:textId="77777777" w:rsidR="00000000" w:rsidRDefault="0003559D">
      <w:pPr>
        <w:pStyle w:val="a0"/>
        <w:rPr>
          <w:rFonts w:hint="cs"/>
          <w:rtl/>
        </w:rPr>
      </w:pPr>
    </w:p>
    <w:p w14:paraId="735C24F5" w14:textId="77777777" w:rsidR="00000000" w:rsidRDefault="0003559D">
      <w:pPr>
        <w:pStyle w:val="a0"/>
        <w:rPr>
          <w:rFonts w:hint="cs"/>
          <w:rtl/>
        </w:rPr>
      </w:pPr>
      <w:r>
        <w:rPr>
          <w:rFonts w:hint="cs"/>
          <w:rtl/>
        </w:rPr>
        <w:t xml:space="preserve">אל תיכשל במה שאמר נשיא אמריקני מפורסם - - - </w:t>
      </w:r>
    </w:p>
    <w:p w14:paraId="3102CF07" w14:textId="77777777" w:rsidR="00000000" w:rsidRDefault="0003559D">
      <w:pPr>
        <w:pStyle w:val="a0"/>
        <w:rPr>
          <w:rFonts w:hint="cs"/>
          <w:rtl/>
        </w:rPr>
      </w:pPr>
    </w:p>
    <w:p w14:paraId="53CD1B7B" w14:textId="77777777" w:rsidR="00000000" w:rsidRDefault="0003559D">
      <w:pPr>
        <w:pStyle w:val="af1"/>
        <w:rPr>
          <w:rtl/>
        </w:rPr>
      </w:pPr>
      <w:r>
        <w:rPr>
          <w:rtl/>
        </w:rPr>
        <w:t>היו"ר ראובן ריבלין:</w:t>
      </w:r>
    </w:p>
    <w:p w14:paraId="7EA412A6" w14:textId="77777777" w:rsidR="00000000" w:rsidRDefault="0003559D">
      <w:pPr>
        <w:pStyle w:val="a0"/>
        <w:rPr>
          <w:rtl/>
        </w:rPr>
      </w:pPr>
    </w:p>
    <w:p w14:paraId="776C69C1" w14:textId="77777777" w:rsidR="00000000" w:rsidRDefault="0003559D">
      <w:pPr>
        <w:pStyle w:val="a0"/>
        <w:rPr>
          <w:rFonts w:hint="cs"/>
          <w:rtl/>
        </w:rPr>
      </w:pPr>
      <w:r>
        <w:rPr>
          <w:rFonts w:hint="cs"/>
          <w:rtl/>
        </w:rPr>
        <w:t xml:space="preserve">ששינו את חוקי המשחק - המנוולים שינו את חוקי המשחק. </w:t>
      </w:r>
    </w:p>
    <w:p w14:paraId="15221045" w14:textId="77777777" w:rsidR="00000000" w:rsidRDefault="0003559D">
      <w:pPr>
        <w:pStyle w:val="a0"/>
        <w:rPr>
          <w:rFonts w:hint="cs"/>
          <w:rtl/>
        </w:rPr>
      </w:pPr>
    </w:p>
    <w:p w14:paraId="56D6E3FB" w14:textId="77777777" w:rsidR="00000000" w:rsidRDefault="0003559D">
      <w:pPr>
        <w:pStyle w:val="af0"/>
        <w:rPr>
          <w:rtl/>
        </w:rPr>
      </w:pPr>
      <w:r>
        <w:rPr>
          <w:rFonts w:hint="eastAsia"/>
          <w:rtl/>
        </w:rPr>
        <w:t>חיים</w:t>
      </w:r>
      <w:r>
        <w:rPr>
          <w:rtl/>
        </w:rPr>
        <w:t xml:space="preserve"> אורון (יחד):</w:t>
      </w:r>
    </w:p>
    <w:p w14:paraId="0CF507E0" w14:textId="77777777" w:rsidR="00000000" w:rsidRDefault="0003559D">
      <w:pPr>
        <w:pStyle w:val="a0"/>
        <w:rPr>
          <w:rFonts w:hint="cs"/>
          <w:rtl/>
        </w:rPr>
      </w:pPr>
    </w:p>
    <w:p w14:paraId="2F3BE13C" w14:textId="77777777" w:rsidR="00000000" w:rsidRDefault="0003559D">
      <w:pPr>
        <w:pStyle w:val="a0"/>
        <w:rPr>
          <w:rFonts w:hint="cs"/>
          <w:rtl/>
        </w:rPr>
      </w:pPr>
      <w:r>
        <w:rPr>
          <w:rFonts w:hint="cs"/>
          <w:rtl/>
        </w:rPr>
        <w:t xml:space="preserve">הוא אמר עוד מלה שלא אומר אותה לפרוטוקול, שהיא לא פרלמנטרית, שאלה שינו את הכללים ולא סיפרו לנו. </w:t>
      </w:r>
    </w:p>
    <w:p w14:paraId="273C91DE" w14:textId="77777777" w:rsidR="00000000" w:rsidRDefault="0003559D">
      <w:pPr>
        <w:pStyle w:val="a0"/>
        <w:rPr>
          <w:rFonts w:hint="cs"/>
          <w:rtl/>
        </w:rPr>
      </w:pPr>
    </w:p>
    <w:p w14:paraId="59B4A7AC" w14:textId="77777777" w:rsidR="00000000" w:rsidRDefault="0003559D">
      <w:pPr>
        <w:pStyle w:val="af1"/>
        <w:rPr>
          <w:rtl/>
        </w:rPr>
      </w:pPr>
      <w:r>
        <w:rPr>
          <w:rtl/>
        </w:rPr>
        <w:t xml:space="preserve">היו"ר ראובן </w:t>
      </w:r>
      <w:r>
        <w:rPr>
          <w:rtl/>
        </w:rPr>
        <w:t>ריבלין:</w:t>
      </w:r>
    </w:p>
    <w:p w14:paraId="029149E7" w14:textId="77777777" w:rsidR="00000000" w:rsidRDefault="0003559D">
      <w:pPr>
        <w:pStyle w:val="a0"/>
        <w:rPr>
          <w:rtl/>
        </w:rPr>
      </w:pPr>
    </w:p>
    <w:p w14:paraId="1ACCE349" w14:textId="77777777" w:rsidR="00000000" w:rsidRDefault="0003559D">
      <w:pPr>
        <w:pStyle w:val="a0"/>
        <w:rPr>
          <w:rFonts w:hint="cs"/>
          <w:rtl/>
        </w:rPr>
      </w:pPr>
      <w:r>
        <w:rPr>
          <w:rFonts w:hint="cs"/>
          <w:rtl/>
        </w:rPr>
        <w:t>חבר הכנסת וילן, ישבתי יחד אתך וזעקנו שנינו בעניין הדוח של המבקרת מרים בן-פורת, שופטת בית-המשפט העליון לשעבר, ממלאת-מקום נשיא בית-המשפט העליון, ולא זעקנו זעקות כל כך נוקבות כמו הזעקות שנשמעו כלפי השר הנגבי. עברנו לסדר-היום, התייפייפנו פה, ולאחר מכן</w:t>
      </w:r>
      <w:r>
        <w:rPr>
          <w:rFonts w:hint="cs"/>
          <w:rtl/>
        </w:rPr>
        <w:t xml:space="preserve"> - עוד הפעם. </w:t>
      </w:r>
    </w:p>
    <w:p w14:paraId="41381C1F" w14:textId="77777777" w:rsidR="00000000" w:rsidRDefault="0003559D">
      <w:pPr>
        <w:pStyle w:val="a0"/>
        <w:rPr>
          <w:rFonts w:hint="cs"/>
          <w:rtl/>
        </w:rPr>
      </w:pPr>
    </w:p>
    <w:p w14:paraId="209BAF60" w14:textId="77777777" w:rsidR="00000000" w:rsidRDefault="0003559D">
      <w:pPr>
        <w:pStyle w:val="af0"/>
        <w:rPr>
          <w:rtl/>
        </w:rPr>
      </w:pPr>
      <w:r>
        <w:rPr>
          <w:rFonts w:hint="eastAsia"/>
          <w:rtl/>
        </w:rPr>
        <w:t>חיים</w:t>
      </w:r>
      <w:r>
        <w:rPr>
          <w:rtl/>
        </w:rPr>
        <w:t xml:space="preserve"> אורון (יחד):</w:t>
      </w:r>
    </w:p>
    <w:p w14:paraId="0FA3AEC0" w14:textId="77777777" w:rsidR="00000000" w:rsidRDefault="0003559D">
      <w:pPr>
        <w:pStyle w:val="a0"/>
        <w:rPr>
          <w:rFonts w:hint="cs"/>
          <w:rtl/>
        </w:rPr>
      </w:pPr>
    </w:p>
    <w:p w14:paraId="1573AA0F" w14:textId="77777777" w:rsidR="00000000" w:rsidRDefault="0003559D">
      <w:pPr>
        <w:pStyle w:val="a0"/>
        <w:rPr>
          <w:rFonts w:hint="cs"/>
          <w:rtl/>
        </w:rPr>
      </w:pPr>
      <w:r>
        <w:rPr>
          <w:rFonts w:hint="cs"/>
          <w:rtl/>
        </w:rPr>
        <w:t xml:space="preserve">הוא חמור במיוחד. </w:t>
      </w:r>
    </w:p>
    <w:p w14:paraId="114FBEAB" w14:textId="77777777" w:rsidR="00000000" w:rsidRDefault="0003559D">
      <w:pPr>
        <w:pStyle w:val="a0"/>
        <w:rPr>
          <w:rtl/>
        </w:rPr>
      </w:pPr>
    </w:p>
    <w:p w14:paraId="3B5268F5" w14:textId="77777777" w:rsidR="00000000" w:rsidRDefault="0003559D">
      <w:pPr>
        <w:pStyle w:val="af1"/>
        <w:rPr>
          <w:rtl/>
        </w:rPr>
      </w:pPr>
      <w:r>
        <w:rPr>
          <w:rtl/>
        </w:rPr>
        <w:t>היו"ר ראובן ריבלין:</w:t>
      </w:r>
    </w:p>
    <w:p w14:paraId="639159BD" w14:textId="77777777" w:rsidR="00000000" w:rsidRDefault="0003559D">
      <w:pPr>
        <w:pStyle w:val="a0"/>
        <w:rPr>
          <w:rtl/>
        </w:rPr>
      </w:pPr>
    </w:p>
    <w:p w14:paraId="5A2CA696" w14:textId="77777777" w:rsidR="00000000" w:rsidRDefault="0003559D">
      <w:pPr>
        <w:pStyle w:val="a0"/>
        <w:rPr>
          <w:rFonts w:hint="cs"/>
          <w:rtl/>
        </w:rPr>
      </w:pPr>
      <w:r>
        <w:rPr>
          <w:rFonts w:hint="cs"/>
          <w:rtl/>
        </w:rPr>
        <w:t xml:space="preserve">הזעקה היתה קשה וגדולה וחמורה ומתריסה וממש מאיימת כאשר בא הדוח הזה. אני לא אומר שהדוח הזה לא ראוי לדיון, רק אל נא נבוא ונאמר, עם צחי הנגבי נרחץ בניקיון כפינו. חבר הכנסת אורון, גם אתה </w:t>
      </w:r>
      <w:r>
        <w:rPr>
          <w:rFonts w:hint="cs"/>
          <w:rtl/>
        </w:rPr>
        <w:t xml:space="preserve">היית שר, גם אני הייתי שר, שנינו היינו שרים - - </w:t>
      </w:r>
    </w:p>
    <w:p w14:paraId="7DFFBD27" w14:textId="77777777" w:rsidR="00000000" w:rsidRDefault="0003559D">
      <w:pPr>
        <w:pStyle w:val="a0"/>
        <w:rPr>
          <w:rFonts w:hint="cs"/>
          <w:rtl/>
        </w:rPr>
      </w:pPr>
    </w:p>
    <w:p w14:paraId="57087A40" w14:textId="77777777" w:rsidR="00000000" w:rsidRDefault="0003559D">
      <w:pPr>
        <w:pStyle w:val="-"/>
        <w:rPr>
          <w:rtl/>
        </w:rPr>
      </w:pPr>
      <w:bookmarkStart w:id="260" w:name="FS000000505T31_08_2004_16_01_02C"/>
      <w:bookmarkEnd w:id="260"/>
      <w:r>
        <w:rPr>
          <w:rtl/>
        </w:rPr>
        <w:t>אבשלום וילן (יחד):</w:t>
      </w:r>
    </w:p>
    <w:p w14:paraId="7B46D777" w14:textId="77777777" w:rsidR="00000000" w:rsidRDefault="0003559D">
      <w:pPr>
        <w:pStyle w:val="a0"/>
        <w:rPr>
          <w:rtl/>
        </w:rPr>
      </w:pPr>
    </w:p>
    <w:p w14:paraId="67C4F7D9" w14:textId="77777777" w:rsidR="00000000" w:rsidRDefault="0003559D">
      <w:pPr>
        <w:pStyle w:val="a0"/>
        <w:rPr>
          <w:rFonts w:hint="cs"/>
          <w:rtl/>
        </w:rPr>
      </w:pPr>
      <w:r>
        <w:rPr>
          <w:rFonts w:hint="cs"/>
          <w:rtl/>
        </w:rPr>
        <w:t xml:space="preserve">שניכם לא מיניתם מינויים פוליטיים. </w:t>
      </w:r>
    </w:p>
    <w:p w14:paraId="0A653759" w14:textId="77777777" w:rsidR="00000000" w:rsidRDefault="0003559D">
      <w:pPr>
        <w:pStyle w:val="a0"/>
        <w:rPr>
          <w:rFonts w:hint="cs"/>
          <w:rtl/>
        </w:rPr>
      </w:pPr>
    </w:p>
    <w:p w14:paraId="6808F9F1" w14:textId="77777777" w:rsidR="00000000" w:rsidRDefault="0003559D">
      <w:pPr>
        <w:pStyle w:val="af1"/>
        <w:rPr>
          <w:rtl/>
        </w:rPr>
      </w:pPr>
      <w:r>
        <w:rPr>
          <w:rtl/>
        </w:rPr>
        <w:t>היו"ר ראובן ריבלין:</w:t>
      </w:r>
    </w:p>
    <w:p w14:paraId="3B697DA0" w14:textId="77777777" w:rsidR="00000000" w:rsidRDefault="0003559D">
      <w:pPr>
        <w:pStyle w:val="a0"/>
        <w:rPr>
          <w:rtl/>
        </w:rPr>
      </w:pPr>
    </w:p>
    <w:p w14:paraId="59052C41" w14:textId="77777777" w:rsidR="00000000" w:rsidRDefault="0003559D">
      <w:pPr>
        <w:pStyle w:val="a0"/>
        <w:rPr>
          <w:rFonts w:hint="cs"/>
          <w:rtl/>
        </w:rPr>
      </w:pPr>
      <w:r>
        <w:rPr>
          <w:rFonts w:hint="cs"/>
          <w:rtl/>
        </w:rPr>
        <w:t>- - ושנינו היינו חברי אופוזיציה וחברי קואליציה, ושנינו היינו חברי הוועדה לביקורת המדינה, ועברנו לסדר-היום על דוחות קשים ביותר שהיו</w:t>
      </w:r>
      <w:r>
        <w:rPr>
          <w:rFonts w:hint="cs"/>
          <w:rtl/>
        </w:rPr>
        <w:t xml:space="preserve"> נחלתנו. נכון, צריך יום אחד לומר, מכאן והלאה לא יהיה עוד. </w:t>
      </w:r>
    </w:p>
    <w:p w14:paraId="367F9E3E" w14:textId="77777777" w:rsidR="00000000" w:rsidRDefault="0003559D">
      <w:pPr>
        <w:pStyle w:val="a0"/>
        <w:rPr>
          <w:rFonts w:hint="cs"/>
          <w:rtl/>
        </w:rPr>
      </w:pPr>
    </w:p>
    <w:p w14:paraId="58E68830" w14:textId="77777777" w:rsidR="00000000" w:rsidRDefault="0003559D">
      <w:pPr>
        <w:pStyle w:val="-"/>
        <w:rPr>
          <w:rtl/>
        </w:rPr>
      </w:pPr>
      <w:bookmarkStart w:id="261" w:name="FS000000505T31_08_2004_14_39_13C"/>
      <w:bookmarkEnd w:id="261"/>
      <w:r>
        <w:rPr>
          <w:rtl/>
        </w:rPr>
        <w:t>אבשלום וילן (יחד):</w:t>
      </w:r>
    </w:p>
    <w:p w14:paraId="1F038736" w14:textId="77777777" w:rsidR="00000000" w:rsidRDefault="0003559D">
      <w:pPr>
        <w:pStyle w:val="a0"/>
        <w:rPr>
          <w:rtl/>
        </w:rPr>
      </w:pPr>
    </w:p>
    <w:p w14:paraId="6566DA10" w14:textId="77777777" w:rsidR="00000000" w:rsidRDefault="0003559D">
      <w:pPr>
        <w:pStyle w:val="a0"/>
        <w:rPr>
          <w:rFonts w:hint="cs"/>
          <w:rtl/>
        </w:rPr>
      </w:pPr>
      <w:r>
        <w:rPr>
          <w:rFonts w:hint="cs"/>
          <w:rtl/>
        </w:rPr>
        <w:t xml:space="preserve">אדוני היושב-ראש, המדינה הזאת קיימת 56 שנה, היא כבר התבגרה, ברור לכל אחד שמינויים פוליטיים בשירות ממלכתי הם רעה חולה. יש חקיקה - - - </w:t>
      </w:r>
    </w:p>
    <w:p w14:paraId="35C8818A" w14:textId="77777777" w:rsidR="00000000" w:rsidRDefault="0003559D">
      <w:pPr>
        <w:pStyle w:val="a0"/>
        <w:rPr>
          <w:rFonts w:hint="cs"/>
          <w:rtl/>
        </w:rPr>
      </w:pPr>
    </w:p>
    <w:p w14:paraId="681E49EC" w14:textId="77777777" w:rsidR="00000000" w:rsidRDefault="0003559D">
      <w:pPr>
        <w:pStyle w:val="af0"/>
        <w:rPr>
          <w:rtl/>
        </w:rPr>
      </w:pPr>
      <w:r>
        <w:rPr>
          <w:rFonts w:hint="eastAsia"/>
          <w:rtl/>
        </w:rPr>
        <w:t>גלעד</w:t>
      </w:r>
      <w:r>
        <w:rPr>
          <w:rtl/>
        </w:rPr>
        <w:t xml:space="preserve"> ארדן (הליכוד):</w:t>
      </w:r>
    </w:p>
    <w:p w14:paraId="6D06C4D0" w14:textId="77777777" w:rsidR="00000000" w:rsidRDefault="0003559D">
      <w:pPr>
        <w:pStyle w:val="a0"/>
        <w:rPr>
          <w:rFonts w:hint="cs"/>
          <w:rtl/>
        </w:rPr>
      </w:pPr>
    </w:p>
    <w:p w14:paraId="37B956D9" w14:textId="77777777" w:rsidR="00000000" w:rsidRDefault="0003559D">
      <w:pPr>
        <w:pStyle w:val="a0"/>
        <w:rPr>
          <w:rFonts w:hint="cs"/>
          <w:rtl/>
        </w:rPr>
      </w:pPr>
      <w:r>
        <w:rPr>
          <w:rFonts w:hint="cs"/>
          <w:rtl/>
        </w:rPr>
        <w:t>זה לא ברור לכל אחד, ז</w:t>
      </w:r>
      <w:r>
        <w:rPr>
          <w:rFonts w:hint="cs"/>
          <w:rtl/>
        </w:rPr>
        <w:t xml:space="preserve">ה לא ברור לך. </w:t>
      </w:r>
    </w:p>
    <w:p w14:paraId="5C45A343" w14:textId="77777777" w:rsidR="00000000" w:rsidRDefault="0003559D">
      <w:pPr>
        <w:pStyle w:val="a0"/>
        <w:rPr>
          <w:rFonts w:hint="cs"/>
          <w:rtl/>
        </w:rPr>
      </w:pPr>
    </w:p>
    <w:p w14:paraId="769538C6" w14:textId="77777777" w:rsidR="00000000" w:rsidRDefault="0003559D">
      <w:pPr>
        <w:pStyle w:val="af0"/>
        <w:rPr>
          <w:rtl/>
        </w:rPr>
      </w:pPr>
      <w:r>
        <w:rPr>
          <w:rFonts w:hint="eastAsia"/>
          <w:rtl/>
        </w:rPr>
        <w:t>חיים</w:t>
      </w:r>
      <w:r>
        <w:rPr>
          <w:rtl/>
        </w:rPr>
        <w:t xml:space="preserve"> אורון (יחד):</w:t>
      </w:r>
    </w:p>
    <w:p w14:paraId="55AFF24C" w14:textId="77777777" w:rsidR="00000000" w:rsidRDefault="0003559D">
      <w:pPr>
        <w:pStyle w:val="a0"/>
        <w:rPr>
          <w:rFonts w:hint="cs"/>
          <w:rtl/>
        </w:rPr>
      </w:pPr>
    </w:p>
    <w:p w14:paraId="59EF3CE0" w14:textId="77777777" w:rsidR="00000000" w:rsidRDefault="0003559D">
      <w:pPr>
        <w:pStyle w:val="a0"/>
        <w:rPr>
          <w:rFonts w:hint="cs"/>
          <w:rtl/>
        </w:rPr>
      </w:pPr>
      <w:r>
        <w:rPr>
          <w:rFonts w:hint="cs"/>
          <w:rtl/>
        </w:rPr>
        <w:t xml:space="preserve">המדהים הוא, שבקרב מפלגה אחת בלבד, בקרב אנשים צעירים, הדבר האלמנטרי הזה - - - </w:t>
      </w:r>
    </w:p>
    <w:p w14:paraId="49FF5376" w14:textId="77777777" w:rsidR="00000000" w:rsidRDefault="0003559D">
      <w:pPr>
        <w:pStyle w:val="a0"/>
        <w:rPr>
          <w:rFonts w:hint="cs"/>
          <w:rtl/>
        </w:rPr>
      </w:pPr>
    </w:p>
    <w:p w14:paraId="6331B9E5" w14:textId="77777777" w:rsidR="00000000" w:rsidRDefault="0003559D">
      <w:pPr>
        <w:pStyle w:val="af0"/>
        <w:rPr>
          <w:rtl/>
        </w:rPr>
      </w:pPr>
      <w:r>
        <w:rPr>
          <w:rFonts w:hint="eastAsia"/>
          <w:rtl/>
        </w:rPr>
        <w:t>גלעד</w:t>
      </w:r>
      <w:r>
        <w:rPr>
          <w:rtl/>
        </w:rPr>
        <w:t xml:space="preserve"> ארדן (הליכוד):</w:t>
      </w:r>
    </w:p>
    <w:p w14:paraId="05B572D7" w14:textId="77777777" w:rsidR="00000000" w:rsidRDefault="0003559D">
      <w:pPr>
        <w:pStyle w:val="a0"/>
        <w:rPr>
          <w:rFonts w:hint="cs"/>
          <w:rtl/>
        </w:rPr>
      </w:pPr>
    </w:p>
    <w:p w14:paraId="1D03641F" w14:textId="77777777" w:rsidR="00000000" w:rsidRDefault="0003559D">
      <w:pPr>
        <w:pStyle w:val="a0"/>
        <w:rPr>
          <w:rFonts w:hint="cs"/>
          <w:rtl/>
        </w:rPr>
      </w:pPr>
      <w:r>
        <w:rPr>
          <w:rFonts w:hint="cs"/>
          <w:rtl/>
        </w:rPr>
        <w:t xml:space="preserve">זה לא ברור לך. </w:t>
      </w:r>
    </w:p>
    <w:p w14:paraId="2624ADB7" w14:textId="77777777" w:rsidR="00000000" w:rsidRDefault="0003559D">
      <w:pPr>
        <w:pStyle w:val="a0"/>
        <w:rPr>
          <w:rFonts w:hint="cs"/>
          <w:rtl/>
        </w:rPr>
      </w:pPr>
    </w:p>
    <w:p w14:paraId="6828FEA6" w14:textId="77777777" w:rsidR="00000000" w:rsidRDefault="0003559D">
      <w:pPr>
        <w:pStyle w:val="af1"/>
        <w:rPr>
          <w:rtl/>
        </w:rPr>
      </w:pPr>
      <w:r>
        <w:rPr>
          <w:rtl/>
        </w:rPr>
        <w:t>היו"ר ראובן ריבלין:</w:t>
      </w:r>
    </w:p>
    <w:p w14:paraId="07BE16DA" w14:textId="77777777" w:rsidR="00000000" w:rsidRDefault="0003559D">
      <w:pPr>
        <w:pStyle w:val="a0"/>
        <w:rPr>
          <w:rtl/>
        </w:rPr>
      </w:pPr>
    </w:p>
    <w:p w14:paraId="227F55EE" w14:textId="77777777" w:rsidR="00000000" w:rsidRDefault="0003559D">
      <w:pPr>
        <w:pStyle w:val="a0"/>
        <w:rPr>
          <w:rFonts w:hint="cs"/>
          <w:rtl/>
        </w:rPr>
      </w:pPr>
      <w:r>
        <w:rPr>
          <w:rFonts w:hint="cs"/>
          <w:rtl/>
        </w:rPr>
        <w:t xml:space="preserve">חבר הכנסת ארדן. </w:t>
      </w:r>
    </w:p>
    <w:p w14:paraId="0A104FCD" w14:textId="77777777" w:rsidR="00000000" w:rsidRDefault="0003559D">
      <w:pPr>
        <w:pStyle w:val="a0"/>
        <w:rPr>
          <w:rtl/>
        </w:rPr>
      </w:pPr>
    </w:p>
    <w:p w14:paraId="2ED211C3" w14:textId="77777777" w:rsidR="00000000" w:rsidRDefault="0003559D">
      <w:pPr>
        <w:pStyle w:val="a0"/>
        <w:rPr>
          <w:rFonts w:hint="cs"/>
          <w:rtl/>
        </w:rPr>
      </w:pPr>
    </w:p>
    <w:p w14:paraId="4C0038B6" w14:textId="77777777" w:rsidR="00000000" w:rsidRDefault="0003559D">
      <w:pPr>
        <w:pStyle w:val="-"/>
        <w:rPr>
          <w:rtl/>
        </w:rPr>
      </w:pPr>
      <w:bookmarkStart w:id="262" w:name="FS000000505T31_08_2004_16_03_09C"/>
      <w:bookmarkEnd w:id="262"/>
      <w:r>
        <w:rPr>
          <w:rtl/>
        </w:rPr>
        <w:t>אבשלום וילן (יחד):</w:t>
      </w:r>
    </w:p>
    <w:p w14:paraId="3F8C73E9" w14:textId="77777777" w:rsidR="00000000" w:rsidRDefault="0003559D">
      <w:pPr>
        <w:pStyle w:val="a0"/>
        <w:rPr>
          <w:rtl/>
        </w:rPr>
      </w:pPr>
    </w:p>
    <w:p w14:paraId="0A478AAA" w14:textId="77777777" w:rsidR="00000000" w:rsidRDefault="0003559D">
      <w:pPr>
        <w:pStyle w:val="a0"/>
        <w:rPr>
          <w:rFonts w:hint="cs"/>
          <w:rtl/>
        </w:rPr>
      </w:pPr>
      <w:r>
        <w:rPr>
          <w:rFonts w:hint="cs"/>
          <w:rtl/>
        </w:rPr>
        <w:t>גלעד ארדן, בעמדה הזאת אני חושב שנעוריך מבייש</w:t>
      </w:r>
      <w:r>
        <w:rPr>
          <w:rFonts w:hint="cs"/>
          <w:rtl/>
        </w:rPr>
        <w:t xml:space="preserve">ים אותך, וחבל שתיסחף. יגיע היום שתתבייש על העמדה שאתה נוקט. תודה, אדוני היושב-ראש. </w:t>
      </w:r>
    </w:p>
    <w:p w14:paraId="759F4723" w14:textId="77777777" w:rsidR="00000000" w:rsidRDefault="0003559D">
      <w:pPr>
        <w:pStyle w:val="a0"/>
        <w:rPr>
          <w:rFonts w:hint="cs"/>
          <w:rtl/>
        </w:rPr>
      </w:pPr>
    </w:p>
    <w:p w14:paraId="7A79106F" w14:textId="77777777" w:rsidR="00000000" w:rsidRDefault="0003559D">
      <w:pPr>
        <w:pStyle w:val="af0"/>
        <w:rPr>
          <w:rtl/>
        </w:rPr>
      </w:pPr>
      <w:r>
        <w:rPr>
          <w:rFonts w:hint="eastAsia"/>
          <w:rtl/>
        </w:rPr>
        <w:t>חיים</w:t>
      </w:r>
      <w:r>
        <w:rPr>
          <w:rtl/>
        </w:rPr>
        <w:t xml:space="preserve"> אורון (יחד):</w:t>
      </w:r>
    </w:p>
    <w:p w14:paraId="117862F2" w14:textId="77777777" w:rsidR="00000000" w:rsidRDefault="0003559D">
      <w:pPr>
        <w:pStyle w:val="a0"/>
        <w:rPr>
          <w:rFonts w:hint="cs"/>
          <w:rtl/>
        </w:rPr>
      </w:pPr>
    </w:p>
    <w:p w14:paraId="527891B0" w14:textId="77777777" w:rsidR="00000000" w:rsidRDefault="0003559D">
      <w:pPr>
        <w:pStyle w:val="a0"/>
        <w:rPr>
          <w:rFonts w:hint="cs"/>
          <w:rtl/>
        </w:rPr>
      </w:pPr>
      <w:r>
        <w:rPr>
          <w:rFonts w:hint="cs"/>
          <w:rtl/>
        </w:rPr>
        <w:t>אתה לא יכול להתעלם מדבר אחד, השחיתות פושטת במליאה, השחיתות מדברת מפה.</w:t>
      </w:r>
    </w:p>
    <w:p w14:paraId="7679FA7B" w14:textId="77777777" w:rsidR="00000000" w:rsidRDefault="0003559D">
      <w:pPr>
        <w:pStyle w:val="a0"/>
        <w:rPr>
          <w:rFonts w:hint="cs"/>
          <w:rtl/>
        </w:rPr>
      </w:pPr>
    </w:p>
    <w:p w14:paraId="408B2FF4" w14:textId="77777777" w:rsidR="00000000" w:rsidRDefault="0003559D">
      <w:pPr>
        <w:pStyle w:val="af1"/>
        <w:rPr>
          <w:rtl/>
        </w:rPr>
      </w:pPr>
      <w:r>
        <w:rPr>
          <w:rtl/>
        </w:rPr>
        <w:t>היו"ר ראובן ריבלין:</w:t>
      </w:r>
    </w:p>
    <w:p w14:paraId="36BB7371" w14:textId="77777777" w:rsidR="00000000" w:rsidRDefault="0003559D">
      <w:pPr>
        <w:pStyle w:val="a0"/>
        <w:rPr>
          <w:rtl/>
        </w:rPr>
      </w:pPr>
    </w:p>
    <w:p w14:paraId="50487AAF" w14:textId="77777777" w:rsidR="00000000" w:rsidRDefault="0003559D">
      <w:pPr>
        <w:pStyle w:val="a0"/>
        <w:rPr>
          <w:rFonts w:hint="cs"/>
          <w:rtl/>
        </w:rPr>
      </w:pPr>
      <w:r>
        <w:rPr>
          <w:rFonts w:hint="cs"/>
          <w:rtl/>
        </w:rPr>
        <w:t xml:space="preserve">כל אחד ינקה בביתו ואז נגיע למצב שיהיה טוב. אני בטוח שגם השר </w:t>
      </w:r>
      <w:r>
        <w:rPr>
          <w:rFonts w:hint="cs"/>
          <w:rtl/>
        </w:rPr>
        <w:t>צחי הנגבי מקבל את דוח הביקורת ויתייחס אליו, אבל לא ה"עליהום" הזה, כאילו על-ידי כך שנמקד את הדיון ונטפל נקודתית בנושא של הנגבי כך נפתור את הבעיה. לא. הבעיה קיימת, המציאות קיימת. אני מודיע לך, אני לא בכיתי, אבל אני מודיע לך בצורה הברורה ביותר, מי שלא מרגיל א</w:t>
      </w:r>
      <w:r>
        <w:rPr>
          <w:rFonts w:hint="cs"/>
          <w:rtl/>
        </w:rPr>
        <w:t xml:space="preserve">ת עצמו במציאות הזאת, בפוליטיקה הוא מתקשה ביותר, חבר הכנסת אורון. אנחנו צריכים לבוא ולומר אחת ולתמיד: מכאן והלאה לא יהיה. אפשר לעשות את זה לא רק על-ידי השארת הנושא למצפונו או לשיקול דעתו. </w:t>
      </w:r>
    </w:p>
    <w:p w14:paraId="0797741A" w14:textId="77777777" w:rsidR="00000000" w:rsidRDefault="0003559D">
      <w:pPr>
        <w:pStyle w:val="a0"/>
        <w:rPr>
          <w:rFonts w:hint="cs"/>
          <w:rtl/>
        </w:rPr>
      </w:pPr>
    </w:p>
    <w:p w14:paraId="584DCBD5" w14:textId="77777777" w:rsidR="00000000" w:rsidRDefault="0003559D">
      <w:pPr>
        <w:pStyle w:val="a0"/>
        <w:rPr>
          <w:rFonts w:hint="cs"/>
          <w:rtl/>
        </w:rPr>
      </w:pPr>
    </w:p>
    <w:p w14:paraId="3B9181AC" w14:textId="77777777" w:rsidR="00000000" w:rsidRDefault="0003559D">
      <w:pPr>
        <w:pStyle w:val="af0"/>
        <w:rPr>
          <w:rtl/>
        </w:rPr>
      </w:pPr>
      <w:r>
        <w:rPr>
          <w:rFonts w:hint="eastAsia"/>
          <w:rtl/>
        </w:rPr>
        <w:t>חיים</w:t>
      </w:r>
      <w:r>
        <w:rPr>
          <w:rtl/>
        </w:rPr>
        <w:t xml:space="preserve"> אורון (יחד):</w:t>
      </w:r>
    </w:p>
    <w:p w14:paraId="58286E69" w14:textId="77777777" w:rsidR="00000000" w:rsidRDefault="0003559D">
      <w:pPr>
        <w:pStyle w:val="a0"/>
        <w:rPr>
          <w:rFonts w:hint="cs"/>
          <w:rtl/>
        </w:rPr>
      </w:pPr>
    </w:p>
    <w:p w14:paraId="2220A490" w14:textId="77777777" w:rsidR="00000000" w:rsidRDefault="0003559D">
      <w:pPr>
        <w:pStyle w:val="a0"/>
        <w:rPr>
          <w:rFonts w:hint="cs"/>
          <w:rtl/>
        </w:rPr>
      </w:pPr>
      <w:r>
        <w:rPr>
          <w:rFonts w:hint="cs"/>
          <w:rtl/>
        </w:rPr>
        <w:t xml:space="preserve">מכאן והלאה לא יהיה, אבל מכאן והלאה יהיה. אדוני </w:t>
      </w:r>
      <w:r>
        <w:rPr>
          <w:rFonts w:hint="cs"/>
          <w:rtl/>
        </w:rPr>
        <w:t xml:space="preserve">היושב-ראש, אתה מס' 36, הוא בטח מס' 10; הוא קובע, לא אתה. השחיתות יושבת פה. </w:t>
      </w:r>
    </w:p>
    <w:p w14:paraId="5955E9CC" w14:textId="77777777" w:rsidR="00000000" w:rsidRDefault="0003559D">
      <w:pPr>
        <w:pStyle w:val="a0"/>
        <w:rPr>
          <w:rFonts w:hint="cs"/>
          <w:rtl/>
        </w:rPr>
      </w:pPr>
    </w:p>
    <w:p w14:paraId="4FF72DDF" w14:textId="77777777" w:rsidR="00000000" w:rsidRDefault="0003559D">
      <w:pPr>
        <w:pStyle w:val="af1"/>
        <w:rPr>
          <w:rtl/>
        </w:rPr>
      </w:pPr>
      <w:r>
        <w:rPr>
          <w:rtl/>
        </w:rPr>
        <w:t>היו"ר ראובן ריבלין:</w:t>
      </w:r>
    </w:p>
    <w:p w14:paraId="58A79A07" w14:textId="77777777" w:rsidR="00000000" w:rsidRDefault="0003559D">
      <w:pPr>
        <w:pStyle w:val="a0"/>
        <w:rPr>
          <w:rtl/>
        </w:rPr>
      </w:pPr>
    </w:p>
    <w:p w14:paraId="30CCEC77" w14:textId="77777777" w:rsidR="00000000" w:rsidRDefault="0003559D">
      <w:pPr>
        <w:pStyle w:val="a0"/>
        <w:rPr>
          <w:rFonts w:hint="cs"/>
          <w:rtl/>
        </w:rPr>
      </w:pPr>
      <w:r>
        <w:rPr>
          <w:rFonts w:hint="cs"/>
          <w:rtl/>
        </w:rPr>
        <w:t>פעם אתה מס' 10, פעם אתה מס' 36, בפוליטיקה יש עליות, ירידות, הכול בסדר.</w:t>
      </w:r>
    </w:p>
    <w:p w14:paraId="4098569D" w14:textId="77777777" w:rsidR="00000000" w:rsidRDefault="0003559D">
      <w:pPr>
        <w:pStyle w:val="a0"/>
        <w:rPr>
          <w:rFonts w:hint="cs"/>
          <w:rtl/>
        </w:rPr>
      </w:pPr>
      <w:r>
        <w:rPr>
          <w:rFonts w:hint="cs"/>
          <w:rtl/>
        </w:rPr>
        <w:t xml:space="preserve"> </w:t>
      </w:r>
    </w:p>
    <w:p w14:paraId="2F3FA685" w14:textId="77777777" w:rsidR="00000000" w:rsidRDefault="0003559D">
      <w:pPr>
        <w:pStyle w:val="af0"/>
        <w:rPr>
          <w:rtl/>
        </w:rPr>
      </w:pPr>
      <w:r>
        <w:rPr>
          <w:rFonts w:hint="eastAsia"/>
          <w:rtl/>
        </w:rPr>
        <w:t>גלעד</w:t>
      </w:r>
      <w:r>
        <w:rPr>
          <w:rtl/>
        </w:rPr>
        <w:t xml:space="preserve"> ארדן (הליכוד):</w:t>
      </w:r>
    </w:p>
    <w:p w14:paraId="37E3FBDB" w14:textId="77777777" w:rsidR="00000000" w:rsidRDefault="0003559D">
      <w:pPr>
        <w:pStyle w:val="a0"/>
        <w:rPr>
          <w:rFonts w:hint="cs"/>
          <w:rtl/>
        </w:rPr>
      </w:pPr>
    </w:p>
    <w:p w14:paraId="4041DB99" w14:textId="77777777" w:rsidR="00000000" w:rsidRDefault="0003559D">
      <w:pPr>
        <w:pStyle w:val="a0"/>
        <w:rPr>
          <w:rFonts w:hint="cs"/>
          <w:rtl/>
        </w:rPr>
      </w:pPr>
      <w:r>
        <w:rPr>
          <w:rFonts w:hint="cs"/>
          <w:rtl/>
        </w:rPr>
        <w:t xml:space="preserve">אני מיניתי המון אנשים. </w:t>
      </w:r>
    </w:p>
    <w:p w14:paraId="39924AA8" w14:textId="77777777" w:rsidR="00000000" w:rsidRDefault="0003559D">
      <w:pPr>
        <w:pStyle w:val="a0"/>
        <w:rPr>
          <w:rFonts w:hint="cs"/>
          <w:rtl/>
        </w:rPr>
      </w:pPr>
    </w:p>
    <w:p w14:paraId="3C46F336" w14:textId="77777777" w:rsidR="00000000" w:rsidRDefault="0003559D">
      <w:pPr>
        <w:pStyle w:val="af1"/>
        <w:rPr>
          <w:rtl/>
        </w:rPr>
      </w:pPr>
      <w:r>
        <w:rPr>
          <w:rtl/>
        </w:rPr>
        <w:t>היו"ר ראובן ריבלין:</w:t>
      </w:r>
    </w:p>
    <w:p w14:paraId="08ED32D7" w14:textId="77777777" w:rsidR="00000000" w:rsidRDefault="0003559D">
      <w:pPr>
        <w:pStyle w:val="a0"/>
        <w:rPr>
          <w:rtl/>
        </w:rPr>
      </w:pPr>
    </w:p>
    <w:p w14:paraId="0EC41BE1" w14:textId="77777777" w:rsidR="00000000" w:rsidRDefault="0003559D">
      <w:pPr>
        <w:pStyle w:val="a0"/>
        <w:rPr>
          <w:rFonts w:hint="cs"/>
          <w:rtl/>
        </w:rPr>
      </w:pPr>
      <w:r>
        <w:rPr>
          <w:rFonts w:hint="cs"/>
          <w:rtl/>
        </w:rPr>
        <w:t xml:space="preserve">רבותי חברי הכנסת, </w:t>
      </w:r>
      <w:r>
        <w:rPr>
          <w:rFonts w:hint="cs"/>
          <w:rtl/>
        </w:rPr>
        <w:t xml:space="preserve">אנחנו ממשיכים. חבר הכנסת ניסן סלומינסקי </w:t>
      </w:r>
      <w:r>
        <w:rPr>
          <w:rtl/>
        </w:rPr>
        <w:t>–</w:t>
      </w:r>
      <w:r>
        <w:rPr>
          <w:rFonts w:hint="cs"/>
          <w:rtl/>
        </w:rPr>
        <w:t xml:space="preserve"> אינו נוכח. חבר הכנסת אברהם רביץ - בבקשה, אדוני. אחריו - חבר הכנסת אחמד טיבי. אחריו - חבר הכנסת זחאלקה. אחריו - חבר הכנסת דהאמשה. </w:t>
      </w:r>
    </w:p>
    <w:p w14:paraId="146E3BF1" w14:textId="77777777" w:rsidR="00000000" w:rsidRDefault="0003559D">
      <w:pPr>
        <w:pStyle w:val="a0"/>
        <w:rPr>
          <w:rtl/>
        </w:rPr>
      </w:pPr>
    </w:p>
    <w:p w14:paraId="63FE3EAD" w14:textId="77777777" w:rsidR="00000000" w:rsidRDefault="0003559D">
      <w:pPr>
        <w:pStyle w:val="a"/>
        <w:rPr>
          <w:rtl/>
        </w:rPr>
      </w:pPr>
      <w:bookmarkStart w:id="263" w:name="FS000000531T31_08_2004_14_41_12"/>
      <w:bookmarkStart w:id="264" w:name="_Toc90825008"/>
      <w:bookmarkEnd w:id="263"/>
      <w:r>
        <w:rPr>
          <w:rFonts w:hint="eastAsia"/>
          <w:rtl/>
        </w:rPr>
        <w:t>אברהם</w:t>
      </w:r>
      <w:r>
        <w:rPr>
          <w:rtl/>
        </w:rPr>
        <w:t xml:space="preserve"> רביץ (יהדות התורה):</w:t>
      </w:r>
      <w:bookmarkEnd w:id="264"/>
    </w:p>
    <w:p w14:paraId="2BB7608B" w14:textId="77777777" w:rsidR="00000000" w:rsidRDefault="0003559D">
      <w:pPr>
        <w:pStyle w:val="a0"/>
        <w:rPr>
          <w:rFonts w:hint="cs"/>
          <w:rtl/>
        </w:rPr>
      </w:pPr>
    </w:p>
    <w:p w14:paraId="34FF8B57" w14:textId="77777777" w:rsidR="00000000" w:rsidRDefault="0003559D">
      <w:pPr>
        <w:pStyle w:val="a0"/>
        <w:rPr>
          <w:rFonts w:hint="cs"/>
          <w:rtl/>
        </w:rPr>
      </w:pPr>
      <w:r>
        <w:rPr>
          <w:rFonts w:hint="cs"/>
          <w:rtl/>
        </w:rPr>
        <w:t xml:space="preserve">אדוני היושב-ראש, חברי הכנסת, לפני שאדבר לגופו של עניין, </w:t>
      </w:r>
      <w:r>
        <w:rPr>
          <w:rFonts w:hint="cs"/>
          <w:rtl/>
        </w:rPr>
        <w:t>אני בכל זאת מוכרח להתייחס לדברים שעלו כאן עכשיו, שהם לא בדיוק לגופו של עניין. אני באמת עומד ומתריע. לגבי הסוגיה עצמה, האם יש אפשרות למנות את חברי מפלגתך לתפקידים מסוימים, אולי תפקידים רבים, יש ויכוח. יש ויכוח בעולם הדמוקרטי כיצד מיישמים את הדמוקרטיה. ארצות</w:t>
      </w:r>
      <w:r>
        <w:rPr>
          <w:rFonts w:hint="cs"/>
          <w:rtl/>
        </w:rPr>
        <w:t xml:space="preserve">-הברית, הגדולה שבדמוקרטיות, מיישמת את הדמוקרטיה דווקא על-ידי החלפת האישים שם בשורה ארוכה של כמה אלפי איש, שיודעים מראש שהם מגיעים לשרת את הנשיא הנוכחי ואחר כך יבוא נשיא אחר והם יעזבו את תפקידיהם ויבואו אחריהם אחרים אשר מבטאים יותר את דעתו של הנשיא החדש או </w:t>
      </w:r>
      <w:r>
        <w:rPr>
          <w:rFonts w:hint="cs"/>
          <w:rtl/>
        </w:rPr>
        <w:t xml:space="preserve">של האדמיניסטרציה החדשה. זה נתון לוויכוח, לוויכוח לגיטימי, ואין שם טובים ורעים. </w:t>
      </w:r>
    </w:p>
    <w:p w14:paraId="4A915016" w14:textId="77777777" w:rsidR="00000000" w:rsidRDefault="0003559D">
      <w:pPr>
        <w:pStyle w:val="a0"/>
        <w:rPr>
          <w:rFonts w:hint="cs"/>
          <w:rtl/>
        </w:rPr>
      </w:pPr>
    </w:p>
    <w:p w14:paraId="43BA40C5" w14:textId="77777777" w:rsidR="00000000" w:rsidRDefault="0003559D">
      <w:pPr>
        <w:pStyle w:val="a0"/>
        <w:rPr>
          <w:rFonts w:hint="cs"/>
          <w:rtl/>
        </w:rPr>
      </w:pPr>
      <w:r>
        <w:rPr>
          <w:rFonts w:hint="cs"/>
          <w:rtl/>
        </w:rPr>
        <w:t>מתי מתחיל העסק להריח קצת לא טוב - כאשר ממנים אנשים לא ראויים בכלל. זה קו דק מאוד שמפריד, כדי להבחין בין מי שראוי לבין מי שאיננו ראוי. סך הכול, חלק גדול מהתפקידים הם תפקידים שה</w:t>
      </w:r>
      <w:r>
        <w:rPr>
          <w:rFonts w:hint="cs"/>
          <w:rtl/>
        </w:rPr>
        <w:t xml:space="preserve">הצטיינות בהם היא מאוד אישית, לא מעבר לזה, היא לא מקצועית. אבל יש פעמים שהאבסורד זועק. כאשר אתה ממנה לתפקיד אדם שהוא מראש נגד התפקיד, שהוא רוצה לחסל את התפקיד, שם אין לך ספקות. </w:t>
      </w:r>
    </w:p>
    <w:p w14:paraId="5B53AB2B" w14:textId="77777777" w:rsidR="00000000" w:rsidRDefault="0003559D">
      <w:pPr>
        <w:pStyle w:val="a0"/>
        <w:rPr>
          <w:rFonts w:hint="cs"/>
          <w:rtl/>
        </w:rPr>
      </w:pPr>
    </w:p>
    <w:p w14:paraId="33DA7626" w14:textId="77777777" w:rsidR="00000000" w:rsidRDefault="0003559D">
      <w:pPr>
        <w:pStyle w:val="af1"/>
        <w:rPr>
          <w:rtl/>
        </w:rPr>
      </w:pPr>
      <w:r>
        <w:rPr>
          <w:rFonts w:hint="eastAsia"/>
          <w:rtl/>
        </w:rPr>
        <w:t>היו</w:t>
      </w:r>
      <w:r>
        <w:rPr>
          <w:rtl/>
        </w:rPr>
        <w:t>"ר ראובן ריבלין:</w:t>
      </w:r>
    </w:p>
    <w:p w14:paraId="5EF36E5D" w14:textId="77777777" w:rsidR="00000000" w:rsidRDefault="0003559D">
      <w:pPr>
        <w:pStyle w:val="a0"/>
        <w:rPr>
          <w:rFonts w:hint="cs"/>
          <w:rtl/>
        </w:rPr>
      </w:pPr>
    </w:p>
    <w:p w14:paraId="3BDDC877" w14:textId="77777777" w:rsidR="00000000" w:rsidRDefault="0003559D">
      <w:pPr>
        <w:pStyle w:val="a0"/>
        <w:rPr>
          <w:rFonts w:hint="cs"/>
          <w:rtl/>
        </w:rPr>
      </w:pPr>
      <w:r>
        <w:rPr>
          <w:rFonts w:hint="cs"/>
          <w:rtl/>
        </w:rPr>
        <w:t xml:space="preserve">אלא אם כן יש לך מגמה לחסל את התפקיד. </w:t>
      </w:r>
    </w:p>
    <w:p w14:paraId="46605F89" w14:textId="77777777" w:rsidR="00000000" w:rsidRDefault="0003559D">
      <w:pPr>
        <w:pStyle w:val="a0"/>
        <w:rPr>
          <w:rFonts w:hint="cs"/>
          <w:rtl/>
        </w:rPr>
      </w:pPr>
    </w:p>
    <w:p w14:paraId="7A3DF098" w14:textId="77777777" w:rsidR="00000000" w:rsidRDefault="0003559D">
      <w:pPr>
        <w:pStyle w:val="-"/>
        <w:rPr>
          <w:rtl/>
        </w:rPr>
      </w:pPr>
      <w:bookmarkStart w:id="265" w:name="FS000000531T31_08_2004_16_12_28"/>
      <w:bookmarkEnd w:id="265"/>
      <w:r>
        <w:rPr>
          <w:rFonts w:hint="eastAsia"/>
          <w:rtl/>
        </w:rPr>
        <w:t>אברהם</w:t>
      </w:r>
      <w:r>
        <w:rPr>
          <w:rtl/>
        </w:rPr>
        <w:t xml:space="preserve"> רביץ (יהדות </w:t>
      </w:r>
      <w:r>
        <w:rPr>
          <w:rtl/>
        </w:rPr>
        <w:t>התורה):</w:t>
      </w:r>
    </w:p>
    <w:p w14:paraId="3543F1A7" w14:textId="77777777" w:rsidR="00000000" w:rsidRDefault="0003559D">
      <w:pPr>
        <w:pStyle w:val="a0"/>
        <w:rPr>
          <w:rFonts w:hint="cs"/>
          <w:rtl/>
        </w:rPr>
      </w:pPr>
    </w:p>
    <w:p w14:paraId="0A9A6605" w14:textId="77777777" w:rsidR="00000000" w:rsidRDefault="0003559D">
      <w:pPr>
        <w:pStyle w:val="a0"/>
        <w:rPr>
          <w:rFonts w:hint="cs"/>
          <w:rtl/>
        </w:rPr>
      </w:pPr>
      <w:r>
        <w:rPr>
          <w:rFonts w:hint="cs"/>
          <w:rtl/>
        </w:rPr>
        <w:t>כן, אם זאת המגמה, אבל יש אפשרויות אחרות. כאשר אתה ממנה אדם שהוא אנטי-דתי בהגדרה שלו, איש שהוא אפילו לא איש קריית-ביאליק, ואותו ממנים למלא את התפקידים הקשים של יושב-ראש המועצה הדתית בקריית-ביאליק. דרך אגב, קיבלתי הדלפה, שדווקא המינוי הזה לא נעשה מס</w:t>
      </w:r>
      <w:r>
        <w:rPr>
          <w:rFonts w:hint="cs"/>
          <w:rtl/>
        </w:rPr>
        <w:t>ביבתו של ראש הממשלה, היה משהו אחר שם, נוח לי לחשוד ב"כשרים", במפלגה שהוא מייצג. זה כבר זועק לשמים, זו כבר לא שאלה של הבחנה בין תכלת לכרתי, זה בין שחור ללבן. זה פשוט דבר שבחברה מסודרת - ולו היינו סומכים על פסיקותיו של הבג"ץ והיינו מקבלים את יומנו פעם אחת שם</w:t>
      </w:r>
      <w:r>
        <w:rPr>
          <w:rFonts w:hint="cs"/>
          <w:rtl/>
        </w:rPr>
        <w:t xml:space="preserve">, יכול להיות שהיה פה מקום להגיש בג"ץ נוסף. </w:t>
      </w:r>
    </w:p>
    <w:p w14:paraId="604872D4" w14:textId="77777777" w:rsidR="00000000" w:rsidRDefault="0003559D">
      <w:pPr>
        <w:pStyle w:val="a0"/>
        <w:rPr>
          <w:rFonts w:hint="cs"/>
          <w:rtl/>
        </w:rPr>
      </w:pPr>
    </w:p>
    <w:p w14:paraId="566A24E0" w14:textId="77777777" w:rsidR="00000000" w:rsidRDefault="0003559D">
      <w:pPr>
        <w:pStyle w:val="a0"/>
        <w:rPr>
          <w:rFonts w:hint="cs"/>
          <w:rtl/>
        </w:rPr>
      </w:pPr>
      <w:r>
        <w:rPr>
          <w:rFonts w:hint="cs"/>
          <w:rtl/>
        </w:rPr>
        <w:t>אני רוצה להתייחס לשאלה הנדונה לפנינו. חברי הכנסת, בואו נהיה כנים עם עצמנו, אנחנו דנים כאן בעניין טכני לחלוטין. אנחנו מדברים על שרים שמכהנים בממשלה ובתפקידים האלה. יש כאן איזו פרוצדורה, יש לקבל החלטה היום, לפי גר</w:t>
      </w:r>
      <w:r>
        <w:rPr>
          <w:rFonts w:hint="cs"/>
          <w:rtl/>
        </w:rPr>
        <w:t xml:space="preserve">סה אחת בעוד חודש, יש לקבל החלטה, האם הם ממשיכים בתפקידיהם. </w:t>
      </w:r>
    </w:p>
    <w:p w14:paraId="41159ADD" w14:textId="77777777" w:rsidR="00000000" w:rsidRDefault="0003559D">
      <w:pPr>
        <w:pStyle w:val="a0"/>
        <w:rPr>
          <w:rFonts w:hint="cs"/>
          <w:rtl/>
        </w:rPr>
      </w:pPr>
    </w:p>
    <w:p w14:paraId="74E2E2EE" w14:textId="77777777" w:rsidR="00000000" w:rsidRDefault="0003559D">
      <w:pPr>
        <w:pStyle w:val="a0"/>
        <w:rPr>
          <w:rFonts w:hint="cs"/>
          <w:rtl/>
        </w:rPr>
      </w:pPr>
      <w:r>
        <w:rPr>
          <w:rFonts w:hint="cs"/>
          <w:rtl/>
        </w:rPr>
        <w:t xml:space="preserve">כאן אני רוצה לדבר בגילוי נאות. אין זה סוד שאנחנו מנהלים משא-ומתן קואליציוני. לא נוכל לשבת בקואליציה, לפי מה שאמרתי בדברים הקודמים שלי, לא נוכל ליישם את מטרתה של מדינת ישראל כמדינה יהודית עם כאלה </w:t>
      </w:r>
      <w:r>
        <w:rPr>
          <w:rFonts w:hint="cs"/>
          <w:rtl/>
        </w:rPr>
        <w:t xml:space="preserve">שבתפקידיהם ובהגדרתם אינם רואים עין בעין אתנו מה היא מדינה יהודית. יש עיכובים רבים, נראה מה יקרה, אבל ככלל, אנחנו מנהלים משא-ומתן להצטרף לקואליציה - אני אומר את זה בגלוי - כדי לשמור על קיומנו היהודי במדינת ישראל. </w:t>
      </w:r>
    </w:p>
    <w:p w14:paraId="3F28ABB6" w14:textId="77777777" w:rsidR="00000000" w:rsidRDefault="0003559D">
      <w:pPr>
        <w:pStyle w:val="a0"/>
        <w:rPr>
          <w:rFonts w:hint="cs"/>
          <w:rtl/>
        </w:rPr>
      </w:pPr>
    </w:p>
    <w:p w14:paraId="16504AA6" w14:textId="77777777" w:rsidR="00000000" w:rsidRDefault="0003559D">
      <w:pPr>
        <w:pStyle w:val="a0"/>
        <w:rPr>
          <w:rFonts w:hint="cs"/>
          <w:rtl/>
        </w:rPr>
      </w:pPr>
      <w:r>
        <w:rPr>
          <w:rFonts w:hint="cs"/>
          <w:rtl/>
        </w:rPr>
        <w:t>אני רואה בזה עניין טכני, ואני אגיד לכם איך</w:t>
      </w:r>
      <w:r>
        <w:rPr>
          <w:rFonts w:hint="cs"/>
          <w:rtl/>
        </w:rPr>
        <w:t xml:space="preserve"> אני דן בעניין טכני. אני רוצה להסתכל מי הם השרים הנדונים. כמובן, לא לכל שר היינו מוכנים, ועוד מעט אומר לכם מה ההחלטה של סיעתנו, אבל יש לנו כאן עניין עם שלושה שרים - אינני מתבייש בזה, אני דן כל שר בממשלה לפי יחסו אל היהדות. בשבילי זה חשוב מאוד. אני לא אומר </w:t>
      </w:r>
      <w:r>
        <w:rPr>
          <w:rFonts w:hint="cs"/>
          <w:rtl/>
        </w:rPr>
        <w:t xml:space="preserve">שזה הדבר היחיד, יש כמובן המקצועיות והיושר - יחסו ליהדות זה גם היושר מבחינתי. </w:t>
      </w:r>
    </w:p>
    <w:p w14:paraId="214C7A81" w14:textId="77777777" w:rsidR="00000000" w:rsidRDefault="0003559D">
      <w:pPr>
        <w:pStyle w:val="a0"/>
        <w:rPr>
          <w:rFonts w:hint="cs"/>
          <w:rtl/>
        </w:rPr>
      </w:pPr>
    </w:p>
    <w:p w14:paraId="0E04632F" w14:textId="77777777" w:rsidR="00000000" w:rsidRDefault="0003559D">
      <w:pPr>
        <w:pStyle w:val="af1"/>
        <w:rPr>
          <w:rtl/>
        </w:rPr>
      </w:pPr>
      <w:r>
        <w:rPr>
          <w:rtl/>
        </w:rPr>
        <w:t>היו"ר ראובן ריבלין:</w:t>
      </w:r>
    </w:p>
    <w:p w14:paraId="595DBE04" w14:textId="77777777" w:rsidR="00000000" w:rsidRDefault="0003559D">
      <w:pPr>
        <w:pStyle w:val="a0"/>
        <w:rPr>
          <w:rtl/>
        </w:rPr>
      </w:pPr>
    </w:p>
    <w:p w14:paraId="7C4F8547" w14:textId="77777777" w:rsidR="00000000" w:rsidRDefault="0003559D">
      <w:pPr>
        <w:pStyle w:val="a0"/>
        <w:rPr>
          <w:rFonts w:hint="cs"/>
          <w:rtl/>
        </w:rPr>
      </w:pPr>
      <w:r>
        <w:rPr>
          <w:rFonts w:hint="cs"/>
          <w:rtl/>
        </w:rPr>
        <w:t xml:space="preserve">תסיים. </w:t>
      </w:r>
    </w:p>
    <w:p w14:paraId="11B8EF3B" w14:textId="77777777" w:rsidR="00000000" w:rsidRDefault="0003559D">
      <w:pPr>
        <w:pStyle w:val="a0"/>
        <w:rPr>
          <w:rFonts w:hint="cs"/>
          <w:rtl/>
        </w:rPr>
      </w:pPr>
    </w:p>
    <w:p w14:paraId="7EBE566A" w14:textId="77777777" w:rsidR="00000000" w:rsidRDefault="0003559D">
      <w:pPr>
        <w:pStyle w:val="-"/>
        <w:rPr>
          <w:rtl/>
        </w:rPr>
      </w:pPr>
      <w:bookmarkStart w:id="266" w:name="FS000000531T31_08_2004_16_24_36C"/>
      <w:bookmarkEnd w:id="266"/>
      <w:r>
        <w:rPr>
          <w:rtl/>
        </w:rPr>
        <w:t>אברהם רביץ (יהדות התורה):</w:t>
      </w:r>
    </w:p>
    <w:p w14:paraId="6706123F" w14:textId="77777777" w:rsidR="00000000" w:rsidRDefault="0003559D">
      <w:pPr>
        <w:pStyle w:val="a0"/>
        <w:rPr>
          <w:rtl/>
        </w:rPr>
      </w:pPr>
    </w:p>
    <w:p w14:paraId="6EF6F0E5" w14:textId="77777777" w:rsidR="00000000" w:rsidRDefault="0003559D">
      <w:pPr>
        <w:pStyle w:val="a0"/>
        <w:rPr>
          <w:rFonts w:hint="cs"/>
          <w:rtl/>
        </w:rPr>
      </w:pPr>
      <w:r>
        <w:rPr>
          <w:rFonts w:hint="cs"/>
          <w:rtl/>
        </w:rPr>
        <w:t xml:space="preserve">אני מסיים, אדוני. לפיכך, כדי למלא את מצוותיו של היושב-ראש, אני לא אלך להחמיא לכל אחד מהם. יש לי ציטטות של כל אחד מהם על </w:t>
      </w:r>
      <w:r>
        <w:rPr>
          <w:rFonts w:hint="cs"/>
          <w:rtl/>
        </w:rPr>
        <w:t xml:space="preserve">הבמה הזאת, והיחס שלהם, בגדול - הם רואים שיש להיאבק ולשמר את היהדות במדינת היהודים. לכן, סיעתנו לא תצביע נגדם. </w:t>
      </w:r>
    </w:p>
    <w:p w14:paraId="1284849E" w14:textId="77777777" w:rsidR="00000000" w:rsidRDefault="0003559D">
      <w:pPr>
        <w:pStyle w:val="a0"/>
        <w:rPr>
          <w:rFonts w:hint="cs"/>
          <w:rtl/>
        </w:rPr>
      </w:pPr>
    </w:p>
    <w:p w14:paraId="00E06BF5" w14:textId="77777777" w:rsidR="00000000" w:rsidRDefault="0003559D">
      <w:pPr>
        <w:pStyle w:val="af1"/>
        <w:rPr>
          <w:rtl/>
        </w:rPr>
      </w:pPr>
      <w:r>
        <w:rPr>
          <w:rtl/>
        </w:rPr>
        <w:t>היו"ר ראובן ריבלין:</w:t>
      </w:r>
    </w:p>
    <w:p w14:paraId="3C9A3F37" w14:textId="77777777" w:rsidR="00000000" w:rsidRDefault="0003559D">
      <w:pPr>
        <w:pStyle w:val="a0"/>
        <w:rPr>
          <w:rtl/>
        </w:rPr>
      </w:pPr>
    </w:p>
    <w:p w14:paraId="0477F714" w14:textId="77777777" w:rsidR="00000000" w:rsidRDefault="0003559D">
      <w:pPr>
        <w:pStyle w:val="a0"/>
        <w:rPr>
          <w:rFonts w:hint="cs"/>
          <w:rtl/>
        </w:rPr>
      </w:pPr>
      <w:r>
        <w:rPr>
          <w:rFonts w:hint="cs"/>
          <w:rtl/>
        </w:rPr>
        <w:t xml:space="preserve">תודה רבה לחבר הכנסת רביץ. חבר הכנסת אחמד טיבי, בשם סיעת תע"ל-חד"ש. </w:t>
      </w:r>
    </w:p>
    <w:p w14:paraId="094E6DE5" w14:textId="77777777" w:rsidR="00000000" w:rsidRDefault="0003559D">
      <w:pPr>
        <w:pStyle w:val="a0"/>
        <w:rPr>
          <w:rFonts w:hint="cs"/>
          <w:rtl/>
        </w:rPr>
      </w:pPr>
    </w:p>
    <w:p w14:paraId="20DAA370" w14:textId="77777777" w:rsidR="00000000" w:rsidRDefault="0003559D">
      <w:pPr>
        <w:pStyle w:val="a"/>
        <w:rPr>
          <w:rtl/>
        </w:rPr>
      </w:pPr>
      <w:bookmarkStart w:id="267" w:name="FS000000560T31_08_2004_14_47_25"/>
      <w:bookmarkStart w:id="268" w:name="_Toc90825009"/>
      <w:bookmarkEnd w:id="267"/>
      <w:r>
        <w:rPr>
          <w:rFonts w:hint="eastAsia"/>
          <w:rtl/>
        </w:rPr>
        <w:t>אחמד</w:t>
      </w:r>
      <w:r>
        <w:rPr>
          <w:rtl/>
        </w:rPr>
        <w:t xml:space="preserve"> טיבי (חד"ש-תע"ל):</w:t>
      </w:r>
      <w:bookmarkEnd w:id="268"/>
    </w:p>
    <w:p w14:paraId="7EBCD0D5" w14:textId="77777777" w:rsidR="00000000" w:rsidRDefault="0003559D">
      <w:pPr>
        <w:pStyle w:val="a0"/>
        <w:rPr>
          <w:rFonts w:hint="cs"/>
          <w:rtl/>
        </w:rPr>
      </w:pPr>
    </w:p>
    <w:p w14:paraId="2CA470B8" w14:textId="77777777" w:rsidR="00000000" w:rsidRDefault="0003559D">
      <w:pPr>
        <w:pStyle w:val="a0"/>
        <w:rPr>
          <w:rFonts w:hint="cs"/>
          <w:rtl/>
        </w:rPr>
      </w:pPr>
      <w:r>
        <w:rPr>
          <w:rFonts w:hint="cs"/>
          <w:rtl/>
        </w:rPr>
        <w:t xml:space="preserve">תודה רבה. </w:t>
      </w:r>
    </w:p>
    <w:p w14:paraId="3B8507B4" w14:textId="77777777" w:rsidR="00000000" w:rsidRDefault="0003559D">
      <w:pPr>
        <w:pStyle w:val="a0"/>
        <w:rPr>
          <w:rFonts w:hint="cs"/>
          <w:rtl/>
        </w:rPr>
      </w:pPr>
    </w:p>
    <w:p w14:paraId="79855B74" w14:textId="77777777" w:rsidR="00000000" w:rsidRDefault="0003559D">
      <w:pPr>
        <w:pStyle w:val="a0"/>
        <w:rPr>
          <w:rFonts w:hint="cs"/>
          <w:rtl/>
        </w:rPr>
      </w:pPr>
      <w:r>
        <w:rPr>
          <w:rFonts w:hint="cs"/>
          <w:rtl/>
        </w:rPr>
        <w:t>אדוני היושב-ראש, ח</w:t>
      </w:r>
      <w:r>
        <w:rPr>
          <w:rFonts w:hint="cs"/>
          <w:rtl/>
        </w:rPr>
        <w:t xml:space="preserve">ברי הכנסת, האמת היא, שחלק מהשרים המובאים כאן לאישור, למשל השר מאיר שטרית, באופן אישי יש לי כבוד והערכה אליו, אפילו סימפתיה - - - </w:t>
      </w:r>
    </w:p>
    <w:p w14:paraId="0C1273E5" w14:textId="77777777" w:rsidR="00000000" w:rsidRDefault="0003559D">
      <w:pPr>
        <w:pStyle w:val="a0"/>
        <w:rPr>
          <w:rFonts w:hint="cs"/>
          <w:rtl/>
        </w:rPr>
      </w:pPr>
    </w:p>
    <w:p w14:paraId="3AF4CA52" w14:textId="77777777" w:rsidR="00000000" w:rsidRDefault="0003559D">
      <w:pPr>
        <w:pStyle w:val="af0"/>
        <w:rPr>
          <w:rtl/>
        </w:rPr>
      </w:pPr>
      <w:r>
        <w:rPr>
          <w:rFonts w:hint="eastAsia"/>
          <w:rtl/>
        </w:rPr>
        <w:t>שר</w:t>
      </w:r>
      <w:r>
        <w:rPr>
          <w:rtl/>
        </w:rPr>
        <w:t xml:space="preserve"> התחבורה מאיר שטרית:</w:t>
      </w:r>
    </w:p>
    <w:p w14:paraId="5C02731F" w14:textId="77777777" w:rsidR="00000000" w:rsidRDefault="0003559D">
      <w:pPr>
        <w:pStyle w:val="a0"/>
        <w:rPr>
          <w:rFonts w:hint="cs"/>
          <w:rtl/>
        </w:rPr>
      </w:pPr>
    </w:p>
    <w:p w14:paraId="6507431A" w14:textId="77777777" w:rsidR="00000000" w:rsidRDefault="0003559D">
      <w:pPr>
        <w:pStyle w:val="a0"/>
        <w:rPr>
          <w:rFonts w:hint="cs"/>
          <w:rtl/>
        </w:rPr>
      </w:pPr>
      <w:r>
        <w:rPr>
          <w:rFonts w:hint="cs"/>
          <w:rtl/>
        </w:rPr>
        <w:t xml:space="preserve">זה יזיק לי. </w:t>
      </w:r>
    </w:p>
    <w:p w14:paraId="62A62A4A" w14:textId="77777777" w:rsidR="00000000" w:rsidRDefault="0003559D">
      <w:pPr>
        <w:pStyle w:val="a0"/>
        <w:rPr>
          <w:rFonts w:hint="cs"/>
          <w:rtl/>
        </w:rPr>
      </w:pPr>
    </w:p>
    <w:p w14:paraId="1BB13DAA" w14:textId="77777777" w:rsidR="00000000" w:rsidRDefault="0003559D">
      <w:pPr>
        <w:pStyle w:val="-"/>
        <w:rPr>
          <w:rtl/>
        </w:rPr>
      </w:pPr>
      <w:bookmarkStart w:id="269" w:name="FS000000560T31_08_2004_14_47_58C"/>
      <w:bookmarkEnd w:id="269"/>
      <w:r>
        <w:rPr>
          <w:rtl/>
        </w:rPr>
        <w:t>אחמד טיבי (חד"ש-תע"ל):</w:t>
      </w:r>
    </w:p>
    <w:p w14:paraId="799761FE" w14:textId="77777777" w:rsidR="00000000" w:rsidRDefault="0003559D">
      <w:pPr>
        <w:pStyle w:val="a0"/>
        <w:rPr>
          <w:rtl/>
        </w:rPr>
      </w:pPr>
    </w:p>
    <w:p w14:paraId="3F97592A" w14:textId="77777777" w:rsidR="00000000" w:rsidRDefault="0003559D">
      <w:pPr>
        <w:pStyle w:val="a0"/>
        <w:rPr>
          <w:rFonts w:hint="cs"/>
          <w:rtl/>
        </w:rPr>
      </w:pPr>
      <w:r>
        <w:rPr>
          <w:rFonts w:hint="cs"/>
          <w:rtl/>
        </w:rPr>
        <w:t xml:space="preserve">אני לא רוצה להגיד יותר על מנת לא להזיק לך בחברת עוזי כהן </w:t>
      </w:r>
      <w:r>
        <w:rPr>
          <w:rFonts w:hint="cs"/>
        </w:rPr>
        <w:t>compan</w:t>
      </w:r>
      <w:r>
        <w:rPr>
          <w:rFonts w:hint="cs"/>
        </w:rPr>
        <w:t>y</w:t>
      </w:r>
      <w:r>
        <w:rPr>
          <w:rFonts w:hint="cs"/>
          <w:rtl/>
        </w:rPr>
        <w:t xml:space="preserve"> </w:t>
      </w:r>
      <w:r>
        <w:t>and</w:t>
      </w:r>
      <w:r>
        <w:rPr>
          <w:rFonts w:hint="cs"/>
          <w:rtl/>
        </w:rPr>
        <w:t xml:space="preserve">. אולי גם חמותו תכעס, של עוזי כהן, כי היום הוא העלה את עניין המשפחה עוד דרגה ב"גלי צה"ל". ב"גלי צה"ל" או ב"רשת ב'" זה היה? </w:t>
      </w:r>
    </w:p>
    <w:p w14:paraId="2C447EE5" w14:textId="77777777" w:rsidR="00000000" w:rsidRDefault="0003559D">
      <w:pPr>
        <w:pStyle w:val="a0"/>
        <w:rPr>
          <w:rtl/>
        </w:rPr>
      </w:pPr>
    </w:p>
    <w:p w14:paraId="5AC4DA7A" w14:textId="77777777" w:rsidR="00000000" w:rsidRDefault="0003559D">
      <w:pPr>
        <w:pStyle w:val="af0"/>
        <w:rPr>
          <w:rtl/>
        </w:rPr>
      </w:pPr>
      <w:r>
        <w:rPr>
          <w:rFonts w:hint="eastAsia"/>
          <w:rtl/>
        </w:rPr>
        <w:t>אילנה</w:t>
      </w:r>
      <w:r>
        <w:rPr>
          <w:rtl/>
        </w:rPr>
        <w:t xml:space="preserve"> כהן (עם אחד):</w:t>
      </w:r>
    </w:p>
    <w:p w14:paraId="4CFE5881" w14:textId="77777777" w:rsidR="00000000" w:rsidRDefault="0003559D">
      <w:pPr>
        <w:pStyle w:val="a0"/>
        <w:rPr>
          <w:rFonts w:hint="cs"/>
          <w:rtl/>
        </w:rPr>
      </w:pPr>
    </w:p>
    <w:p w14:paraId="54963311" w14:textId="77777777" w:rsidR="00000000" w:rsidRDefault="0003559D">
      <w:pPr>
        <w:pStyle w:val="a0"/>
        <w:rPr>
          <w:rFonts w:hint="cs"/>
          <w:rtl/>
        </w:rPr>
      </w:pPr>
      <w:r>
        <w:rPr>
          <w:rFonts w:hint="cs"/>
          <w:rtl/>
        </w:rPr>
        <w:t xml:space="preserve">"רשת ב'". </w:t>
      </w:r>
    </w:p>
    <w:p w14:paraId="2131E3BA" w14:textId="77777777" w:rsidR="00000000" w:rsidRDefault="0003559D">
      <w:pPr>
        <w:pStyle w:val="a0"/>
        <w:rPr>
          <w:rFonts w:hint="cs"/>
          <w:rtl/>
        </w:rPr>
      </w:pPr>
    </w:p>
    <w:p w14:paraId="11FA142A" w14:textId="77777777" w:rsidR="00000000" w:rsidRDefault="0003559D">
      <w:pPr>
        <w:pStyle w:val="a"/>
        <w:rPr>
          <w:rtl/>
        </w:rPr>
      </w:pPr>
      <w:bookmarkStart w:id="270" w:name="FS000000560T31_08_2004_16_28_09"/>
      <w:bookmarkStart w:id="271" w:name="_Toc90825010"/>
      <w:bookmarkEnd w:id="270"/>
      <w:r>
        <w:rPr>
          <w:rFonts w:hint="eastAsia"/>
          <w:rtl/>
        </w:rPr>
        <w:t>אחמד</w:t>
      </w:r>
      <w:r>
        <w:rPr>
          <w:rtl/>
        </w:rPr>
        <w:t xml:space="preserve"> טיבי (חד"ש-תע"ל):</w:t>
      </w:r>
      <w:bookmarkEnd w:id="271"/>
    </w:p>
    <w:p w14:paraId="41E44E93" w14:textId="77777777" w:rsidR="00000000" w:rsidRDefault="0003559D">
      <w:pPr>
        <w:pStyle w:val="a0"/>
        <w:rPr>
          <w:rFonts w:hint="cs"/>
          <w:rtl/>
        </w:rPr>
      </w:pPr>
    </w:p>
    <w:p w14:paraId="6EA72388" w14:textId="77777777" w:rsidR="00000000" w:rsidRDefault="0003559D">
      <w:pPr>
        <w:pStyle w:val="a0"/>
        <w:rPr>
          <w:rFonts w:hint="cs"/>
          <w:rtl/>
        </w:rPr>
      </w:pPr>
      <w:r>
        <w:rPr>
          <w:rFonts w:hint="cs"/>
          <w:rtl/>
        </w:rPr>
        <w:t xml:space="preserve">הוא ביקש למנות גם את חמותו. </w:t>
      </w:r>
    </w:p>
    <w:p w14:paraId="1D0B1936" w14:textId="77777777" w:rsidR="00000000" w:rsidRDefault="0003559D">
      <w:pPr>
        <w:pStyle w:val="a0"/>
        <w:rPr>
          <w:rFonts w:hint="cs"/>
          <w:rtl/>
        </w:rPr>
      </w:pPr>
    </w:p>
    <w:p w14:paraId="4DD2E962" w14:textId="77777777" w:rsidR="00000000" w:rsidRDefault="0003559D">
      <w:pPr>
        <w:pStyle w:val="af1"/>
        <w:rPr>
          <w:rtl/>
        </w:rPr>
      </w:pPr>
      <w:r>
        <w:rPr>
          <w:rtl/>
        </w:rPr>
        <w:t>היו"ר ראובן ריבלין:</w:t>
      </w:r>
    </w:p>
    <w:p w14:paraId="2F503A5B" w14:textId="77777777" w:rsidR="00000000" w:rsidRDefault="0003559D">
      <w:pPr>
        <w:pStyle w:val="a0"/>
        <w:rPr>
          <w:rtl/>
        </w:rPr>
      </w:pPr>
    </w:p>
    <w:p w14:paraId="33DB8229" w14:textId="77777777" w:rsidR="00000000" w:rsidRDefault="0003559D">
      <w:pPr>
        <w:pStyle w:val="a0"/>
        <w:rPr>
          <w:rFonts w:hint="cs"/>
          <w:rtl/>
        </w:rPr>
      </w:pPr>
      <w:r>
        <w:rPr>
          <w:rFonts w:hint="cs"/>
          <w:rtl/>
        </w:rPr>
        <w:t xml:space="preserve">לגבי חמותו, אדוני </w:t>
      </w:r>
      <w:r>
        <w:rPr>
          <w:rFonts w:hint="cs"/>
          <w:rtl/>
        </w:rPr>
        <w:t xml:space="preserve">קשור לזה בקשר ישיר, כי מי שבוחר את מבקר המדינה, זה לא מרכז המפלגה אלא הכנסת. </w:t>
      </w:r>
    </w:p>
    <w:p w14:paraId="071D3537" w14:textId="77777777" w:rsidR="00000000" w:rsidRDefault="0003559D">
      <w:pPr>
        <w:pStyle w:val="a0"/>
        <w:rPr>
          <w:rFonts w:hint="cs"/>
          <w:rtl/>
        </w:rPr>
      </w:pPr>
    </w:p>
    <w:p w14:paraId="068F3C0D" w14:textId="77777777" w:rsidR="00000000" w:rsidRDefault="0003559D">
      <w:pPr>
        <w:pStyle w:val="-"/>
        <w:rPr>
          <w:rtl/>
        </w:rPr>
      </w:pPr>
      <w:bookmarkStart w:id="272" w:name="FS000000560T31_08_2004_14_48_20C"/>
      <w:bookmarkEnd w:id="272"/>
      <w:r>
        <w:rPr>
          <w:rtl/>
        </w:rPr>
        <w:t>אחמד טיבי (חד"ש-תע"ל):</w:t>
      </w:r>
    </w:p>
    <w:p w14:paraId="3FFF739F" w14:textId="77777777" w:rsidR="00000000" w:rsidRDefault="0003559D">
      <w:pPr>
        <w:pStyle w:val="a0"/>
        <w:rPr>
          <w:rtl/>
        </w:rPr>
      </w:pPr>
    </w:p>
    <w:p w14:paraId="46037DBE" w14:textId="77777777" w:rsidR="00000000" w:rsidRDefault="0003559D">
      <w:pPr>
        <w:pStyle w:val="a0"/>
        <w:rPr>
          <w:rFonts w:hint="cs"/>
          <w:rtl/>
        </w:rPr>
      </w:pPr>
      <w:r>
        <w:rPr>
          <w:rFonts w:hint="cs"/>
          <w:rtl/>
        </w:rPr>
        <w:t>אגב, אני בתור רופא חושב להיעזר בכמה רופאים כאן בכנסת כדי לבדוק את המיוחדות הגנטית האינטליגנטית של המשפחה הזאת ששולטת במדינה. יש אפשרות לגלות הרכב מיוחד ב</w:t>
      </w:r>
      <w:r>
        <w:rPr>
          <w:rFonts w:hint="cs"/>
          <w:rtl/>
        </w:rPr>
        <w:t xml:space="preserve">מינו שאין למשפחות אחרות. לא כל משפחה ניחנה בכשרון הפוליטי, המנהיגותי המינהלתי הזה. פתאום אתה מסתכל בלשכות השרים, והן מעוטרות במשפחת כהן מרעננה. </w:t>
      </w:r>
    </w:p>
    <w:p w14:paraId="0EFBB9D8" w14:textId="77777777" w:rsidR="00000000" w:rsidRDefault="0003559D">
      <w:pPr>
        <w:pStyle w:val="a0"/>
        <w:rPr>
          <w:rFonts w:hint="cs"/>
          <w:rtl/>
        </w:rPr>
      </w:pPr>
    </w:p>
    <w:p w14:paraId="6A154272" w14:textId="77777777" w:rsidR="00000000" w:rsidRDefault="0003559D">
      <w:pPr>
        <w:pStyle w:val="af0"/>
        <w:rPr>
          <w:rtl/>
        </w:rPr>
      </w:pPr>
      <w:r>
        <w:rPr>
          <w:rFonts w:hint="eastAsia"/>
          <w:rtl/>
        </w:rPr>
        <w:t>אליעזר</w:t>
      </w:r>
      <w:r>
        <w:rPr>
          <w:rtl/>
        </w:rPr>
        <w:t xml:space="preserve"> כהן (האיחוד הלאומי - ישראל ביתנו):</w:t>
      </w:r>
    </w:p>
    <w:p w14:paraId="4CA30B58" w14:textId="77777777" w:rsidR="00000000" w:rsidRDefault="0003559D">
      <w:pPr>
        <w:pStyle w:val="a0"/>
        <w:rPr>
          <w:rFonts w:hint="cs"/>
          <w:rtl/>
        </w:rPr>
      </w:pPr>
    </w:p>
    <w:p w14:paraId="25F71972" w14:textId="77777777" w:rsidR="00000000" w:rsidRDefault="0003559D">
      <w:pPr>
        <w:pStyle w:val="a0"/>
        <w:rPr>
          <w:rFonts w:hint="cs"/>
          <w:rtl/>
        </w:rPr>
      </w:pPr>
      <w:r>
        <w:rPr>
          <w:rFonts w:hint="cs"/>
          <w:rtl/>
        </w:rPr>
        <w:t xml:space="preserve">זה מתחיל בזה שהם 13 אחים. </w:t>
      </w:r>
    </w:p>
    <w:p w14:paraId="1397E22A" w14:textId="77777777" w:rsidR="00000000" w:rsidRDefault="0003559D">
      <w:pPr>
        <w:pStyle w:val="a0"/>
        <w:rPr>
          <w:rFonts w:hint="cs"/>
          <w:rtl/>
        </w:rPr>
      </w:pPr>
    </w:p>
    <w:p w14:paraId="44CC1E21" w14:textId="77777777" w:rsidR="00000000" w:rsidRDefault="0003559D">
      <w:pPr>
        <w:pStyle w:val="-"/>
        <w:rPr>
          <w:rtl/>
        </w:rPr>
      </w:pPr>
      <w:bookmarkStart w:id="273" w:name="FS000000560T31_08_2004_14_49_17C"/>
      <w:bookmarkEnd w:id="273"/>
      <w:r>
        <w:rPr>
          <w:rtl/>
        </w:rPr>
        <w:t>אחמד טיבי (חד"ש-תע"ל):</w:t>
      </w:r>
    </w:p>
    <w:p w14:paraId="65ACACA8" w14:textId="77777777" w:rsidR="00000000" w:rsidRDefault="0003559D">
      <w:pPr>
        <w:pStyle w:val="a0"/>
        <w:rPr>
          <w:rtl/>
        </w:rPr>
      </w:pPr>
    </w:p>
    <w:p w14:paraId="2C688C9D" w14:textId="77777777" w:rsidR="00000000" w:rsidRDefault="0003559D">
      <w:pPr>
        <w:pStyle w:val="a0"/>
        <w:rPr>
          <w:rFonts w:hint="cs"/>
          <w:rtl/>
        </w:rPr>
      </w:pPr>
      <w:r>
        <w:rPr>
          <w:rFonts w:hint="cs"/>
          <w:rtl/>
        </w:rPr>
        <w:t xml:space="preserve">נדמה לי 14, כי </w:t>
      </w:r>
      <w:r>
        <w:rPr>
          <w:rFonts w:hint="cs"/>
          <w:rtl/>
        </w:rPr>
        <w:t xml:space="preserve">יש עוד אח מאומץ. כל חברי הכנסת חייבים לדעת בעל-פה את הכרוניקה ואת תולדות המשפחה הזאת, משפחה חשובה, מה עוד שהיא משפחת כהן, צ'יטה. </w:t>
      </w:r>
    </w:p>
    <w:p w14:paraId="41E725DF" w14:textId="77777777" w:rsidR="00000000" w:rsidRDefault="0003559D">
      <w:pPr>
        <w:pStyle w:val="a0"/>
        <w:rPr>
          <w:rFonts w:hint="cs"/>
          <w:rtl/>
        </w:rPr>
      </w:pPr>
    </w:p>
    <w:p w14:paraId="5BA4B6C0" w14:textId="77777777" w:rsidR="00000000" w:rsidRDefault="0003559D">
      <w:pPr>
        <w:pStyle w:val="af1"/>
        <w:rPr>
          <w:rtl/>
        </w:rPr>
      </w:pPr>
      <w:r>
        <w:rPr>
          <w:rtl/>
        </w:rPr>
        <w:t>היו"ר ראובן ריבלין:</w:t>
      </w:r>
    </w:p>
    <w:p w14:paraId="5903BC50" w14:textId="77777777" w:rsidR="00000000" w:rsidRDefault="0003559D">
      <w:pPr>
        <w:pStyle w:val="a0"/>
        <w:rPr>
          <w:rtl/>
        </w:rPr>
      </w:pPr>
    </w:p>
    <w:p w14:paraId="7F5C3DB9" w14:textId="77777777" w:rsidR="00000000" w:rsidRDefault="0003559D">
      <w:pPr>
        <w:pStyle w:val="a0"/>
        <w:rPr>
          <w:rFonts w:hint="cs"/>
          <w:rtl/>
        </w:rPr>
      </w:pPr>
      <w:r>
        <w:rPr>
          <w:rFonts w:hint="cs"/>
          <w:rtl/>
        </w:rPr>
        <w:t>חבר הכנסת טיבי, נדמה לי שמי שנתן את המעמד המרכזי בפוליטיקה הישראלית למשפחה הזאת, למשפחת כהן, זה דווקא הת</w:t>
      </w:r>
      <w:r>
        <w:rPr>
          <w:rFonts w:hint="cs"/>
          <w:rtl/>
        </w:rPr>
        <w:t xml:space="preserve">קשורת, שהביאה אותו למעלות אדירות. </w:t>
      </w:r>
    </w:p>
    <w:p w14:paraId="10B8DB4B" w14:textId="77777777" w:rsidR="00000000" w:rsidRDefault="0003559D">
      <w:pPr>
        <w:pStyle w:val="a0"/>
        <w:rPr>
          <w:rFonts w:hint="cs"/>
          <w:rtl/>
        </w:rPr>
      </w:pPr>
    </w:p>
    <w:p w14:paraId="1EC1941B" w14:textId="77777777" w:rsidR="00000000" w:rsidRDefault="0003559D">
      <w:pPr>
        <w:pStyle w:val="af0"/>
        <w:rPr>
          <w:rtl/>
        </w:rPr>
      </w:pPr>
      <w:r>
        <w:rPr>
          <w:rFonts w:hint="eastAsia"/>
          <w:rtl/>
        </w:rPr>
        <w:t>אליעזר</w:t>
      </w:r>
      <w:r>
        <w:rPr>
          <w:rtl/>
        </w:rPr>
        <w:t xml:space="preserve"> כהן (האיחוד הלאומי - ישראל ביתנו):</w:t>
      </w:r>
    </w:p>
    <w:p w14:paraId="035B8AB5" w14:textId="77777777" w:rsidR="00000000" w:rsidRDefault="0003559D">
      <w:pPr>
        <w:pStyle w:val="a0"/>
        <w:rPr>
          <w:rFonts w:hint="cs"/>
          <w:rtl/>
        </w:rPr>
      </w:pPr>
    </w:p>
    <w:p w14:paraId="69E4EC63" w14:textId="77777777" w:rsidR="00000000" w:rsidRDefault="0003559D">
      <w:pPr>
        <w:pStyle w:val="a0"/>
        <w:rPr>
          <w:rFonts w:hint="cs"/>
          <w:rtl/>
        </w:rPr>
      </w:pPr>
      <w:r>
        <w:rPr>
          <w:rFonts w:hint="cs"/>
          <w:rtl/>
        </w:rPr>
        <w:t xml:space="preserve">חבר הכנסת טיבי עוזר להם. </w:t>
      </w:r>
    </w:p>
    <w:p w14:paraId="0E4D795F" w14:textId="77777777" w:rsidR="00000000" w:rsidRDefault="0003559D">
      <w:pPr>
        <w:pStyle w:val="a0"/>
        <w:rPr>
          <w:rFonts w:hint="cs"/>
          <w:rtl/>
        </w:rPr>
      </w:pPr>
    </w:p>
    <w:p w14:paraId="4D35D819" w14:textId="77777777" w:rsidR="00000000" w:rsidRDefault="0003559D">
      <w:pPr>
        <w:pStyle w:val="-"/>
        <w:rPr>
          <w:rFonts w:hint="cs"/>
          <w:rtl/>
        </w:rPr>
      </w:pPr>
      <w:bookmarkStart w:id="274" w:name="FS000000560T31_08_2004_14_49_49C"/>
      <w:bookmarkEnd w:id="274"/>
      <w:r>
        <w:rPr>
          <w:rtl/>
        </w:rPr>
        <w:t>אחמד טיבי (חד"ש-תע"ל):</w:t>
      </w:r>
    </w:p>
    <w:p w14:paraId="25B025D4" w14:textId="77777777" w:rsidR="00000000" w:rsidRDefault="0003559D">
      <w:pPr>
        <w:pStyle w:val="-"/>
        <w:rPr>
          <w:rFonts w:hint="cs"/>
          <w:rtl/>
        </w:rPr>
      </w:pPr>
    </w:p>
    <w:p w14:paraId="71A7FB52" w14:textId="77777777" w:rsidR="00000000" w:rsidRDefault="0003559D">
      <w:pPr>
        <w:pStyle w:val="-"/>
        <w:rPr>
          <w:rFonts w:hint="cs"/>
          <w:rtl/>
        </w:rPr>
      </w:pPr>
    </w:p>
    <w:p w14:paraId="546179AA" w14:textId="77777777" w:rsidR="00000000" w:rsidRDefault="0003559D">
      <w:pPr>
        <w:pStyle w:val="a0"/>
        <w:rPr>
          <w:rFonts w:hint="cs"/>
          <w:rtl/>
        </w:rPr>
      </w:pPr>
      <w:r>
        <w:rPr>
          <w:rFonts w:hint="cs"/>
          <w:rtl/>
        </w:rPr>
        <w:t xml:space="preserve">אתה מספיק אינטליגנט לדעת מה המטרה שלי - היא אותה מטרה של התקשורת. </w:t>
      </w:r>
    </w:p>
    <w:p w14:paraId="3A8558C8" w14:textId="77777777" w:rsidR="00000000" w:rsidRDefault="0003559D">
      <w:pPr>
        <w:pStyle w:val="a0"/>
        <w:rPr>
          <w:rFonts w:hint="cs"/>
          <w:rtl/>
        </w:rPr>
      </w:pPr>
    </w:p>
    <w:p w14:paraId="28ABCB52" w14:textId="77777777" w:rsidR="00000000" w:rsidRDefault="0003559D">
      <w:pPr>
        <w:pStyle w:val="af1"/>
        <w:rPr>
          <w:rtl/>
        </w:rPr>
      </w:pPr>
      <w:r>
        <w:rPr>
          <w:rFonts w:hint="eastAsia"/>
          <w:rtl/>
        </w:rPr>
        <w:t>היו</w:t>
      </w:r>
      <w:r>
        <w:rPr>
          <w:rtl/>
        </w:rPr>
        <w:t>"ר ראובן ריבלין:</w:t>
      </w:r>
    </w:p>
    <w:p w14:paraId="61A3DA62" w14:textId="77777777" w:rsidR="00000000" w:rsidRDefault="0003559D">
      <w:pPr>
        <w:pStyle w:val="a0"/>
        <w:rPr>
          <w:rFonts w:hint="cs"/>
          <w:rtl/>
        </w:rPr>
      </w:pPr>
    </w:p>
    <w:p w14:paraId="65FDDA62" w14:textId="77777777" w:rsidR="00000000" w:rsidRDefault="0003559D">
      <w:pPr>
        <w:pStyle w:val="a0"/>
        <w:rPr>
          <w:rFonts w:hint="cs"/>
          <w:rtl/>
        </w:rPr>
      </w:pPr>
      <w:r>
        <w:rPr>
          <w:rFonts w:hint="cs"/>
          <w:rtl/>
        </w:rPr>
        <w:t xml:space="preserve">אין לי ספק בעניין זה. </w:t>
      </w:r>
    </w:p>
    <w:p w14:paraId="56AFDA4F" w14:textId="77777777" w:rsidR="00000000" w:rsidRDefault="0003559D">
      <w:pPr>
        <w:pStyle w:val="a0"/>
        <w:rPr>
          <w:rFonts w:hint="cs"/>
          <w:color w:val="0000FF"/>
          <w:szCs w:val="28"/>
          <w:rtl/>
        </w:rPr>
      </w:pPr>
    </w:p>
    <w:p w14:paraId="3356FA71" w14:textId="77777777" w:rsidR="00000000" w:rsidRDefault="0003559D">
      <w:pPr>
        <w:pStyle w:val="-"/>
        <w:rPr>
          <w:rtl/>
        </w:rPr>
      </w:pPr>
      <w:r>
        <w:rPr>
          <w:rtl/>
        </w:rPr>
        <w:t>אחמד טיבי (ח</w:t>
      </w:r>
      <w:r>
        <w:rPr>
          <w:rtl/>
        </w:rPr>
        <w:t>ד"ש-תע"ל):</w:t>
      </w:r>
    </w:p>
    <w:p w14:paraId="2AD2908D" w14:textId="77777777" w:rsidR="00000000" w:rsidRDefault="0003559D">
      <w:pPr>
        <w:pStyle w:val="a0"/>
        <w:rPr>
          <w:rtl/>
        </w:rPr>
      </w:pPr>
    </w:p>
    <w:p w14:paraId="6B004058" w14:textId="77777777" w:rsidR="00000000" w:rsidRDefault="0003559D">
      <w:pPr>
        <w:pStyle w:val="a0"/>
        <w:rPr>
          <w:rFonts w:hint="cs"/>
          <w:rtl/>
        </w:rPr>
      </w:pPr>
      <w:r>
        <w:rPr>
          <w:rFonts w:hint="cs"/>
          <w:rtl/>
        </w:rPr>
        <w:t>אדוני היושב-ראש, אני רוצה לנצל את העובדה ששר התחבורה פה ולספר לך סיפור שהתרחש לפני שבועיים בערך. אזרח ערבי מהצפון, קוראים לו אמין ג'מיל, הוא טייס אזרחי ברשיון כבר כמה שנים. הוא מטיס את מטוסו בדרך כלל משדה-התעופה בחיפה. לפני שבועיים הוא הגיע יחד</w:t>
      </w:r>
      <w:r>
        <w:rPr>
          <w:rFonts w:hint="cs"/>
          <w:rtl/>
        </w:rPr>
        <w:t xml:space="preserve"> עם שני קרובי משפחה שלו, בשביל לעשות עליהם רושם, להטיס אותם, לשמוח, מה שהוא עושה כבר שנים. נכנס - משהו מוסדר - לשדה, ואז עיכבו אותו אנשי הביטחון, אמרו לו: אין טיסה. מה אין טיסה? אני אמין ג'מיל, שנים אני פה, מה קרה? אמרו לו: אתה רוצה לטוס לבד, טוס, אבל עם ב</w:t>
      </w:r>
      <w:r>
        <w:rPr>
          <w:rFonts w:hint="cs"/>
          <w:rtl/>
        </w:rPr>
        <w:t xml:space="preserve">ני המשפחה אסור. אמר: בני המשפחה, אזרחים, כמוני. תבדקו. אם יש בעיה, תגידו לי. אמרו לו: לא. אתה מבין. ה"אתה מבין" הזה, אדוני היושב-ראש, מכובדי השר, צורם מאוד. </w:t>
      </w:r>
    </w:p>
    <w:p w14:paraId="03B168FB" w14:textId="77777777" w:rsidR="00000000" w:rsidRDefault="0003559D">
      <w:pPr>
        <w:pStyle w:val="a0"/>
        <w:rPr>
          <w:rFonts w:hint="cs"/>
          <w:rtl/>
        </w:rPr>
      </w:pPr>
    </w:p>
    <w:p w14:paraId="48152625" w14:textId="77777777" w:rsidR="00000000" w:rsidRDefault="0003559D">
      <w:pPr>
        <w:pStyle w:val="af0"/>
        <w:rPr>
          <w:rtl/>
        </w:rPr>
      </w:pPr>
      <w:r>
        <w:rPr>
          <w:rFonts w:hint="eastAsia"/>
          <w:rtl/>
        </w:rPr>
        <w:t>שר</w:t>
      </w:r>
      <w:r>
        <w:rPr>
          <w:rtl/>
        </w:rPr>
        <w:t xml:space="preserve"> התחבורה מאיר שטרית:</w:t>
      </w:r>
    </w:p>
    <w:p w14:paraId="6E6545C9" w14:textId="77777777" w:rsidR="00000000" w:rsidRDefault="0003559D">
      <w:pPr>
        <w:pStyle w:val="a0"/>
        <w:rPr>
          <w:rFonts w:hint="cs"/>
          <w:rtl/>
        </w:rPr>
      </w:pPr>
    </w:p>
    <w:p w14:paraId="3E3322E3" w14:textId="77777777" w:rsidR="00000000" w:rsidRDefault="0003559D">
      <w:pPr>
        <w:pStyle w:val="a0"/>
        <w:rPr>
          <w:rFonts w:hint="cs"/>
          <w:rtl/>
        </w:rPr>
      </w:pPr>
      <w:r>
        <w:rPr>
          <w:rFonts w:hint="cs"/>
          <w:rtl/>
        </w:rPr>
        <w:t>מה הוא מבין?</w:t>
      </w:r>
    </w:p>
    <w:p w14:paraId="4ACE2379" w14:textId="77777777" w:rsidR="00000000" w:rsidRDefault="0003559D">
      <w:pPr>
        <w:pStyle w:val="a0"/>
        <w:rPr>
          <w:rFonts w:hint="cs"/>
          <w:rtl/>
        </w:rPr>
      </w:pPr>
    </w:p>
    <w:p w14:paraId="6133BDF5" w14:textId="77777777" w:rsidR="00000000" w:rsidRDefault="0003559D">
      <w:pPr>
        <w:pStyle w:val="-"/>
        <w:rPr>
          <w:rtl/>
        </w:rPr>
      </w:pPr>
      <w:bookmarkStart w:id="275" w:name="FS000000560T31_08_2004_16_02_30C"/>
      <w:bookmarkEnd w:id="275"/>
      <w:r>
        <w:rPr>
          <w:rtl/>
        </w:rPr>
        <w:t>אחמד טיבי (חד"ש-תע"ל):</w:t>
      </w:r>
    </w:p>
    <w:p w14:paraId="190B5A84" w14:textId="77777777" w:rsidR="00000000" w:rsidRDefault="0003559D">
      <w:pPr>
        <w:pStyle w:val="a0"/>
        <w:rPr>
          <w:rtl/>
        </w:rPr>
      </w:pPr>
    </w:p>
    <w:p w14:paraId="639C2CC1" w14:textId="77777777" w:rsidR="00000000" w:rsidRDefault="0003559D">
      <w:pPr>
        <w:pStyle w:val="a0"/>
        <w:rPr>
          <w:rFonts w:hint="cs"/>
          <w:rtl/>
        </w:rPr>
      </w:pPr>
      <w:r>
        <w:rPr>
          <w:rFonts w:hint="cs"/>
          <w:rtl/>
        </w:rPr>
        <w:t xml:space="preserve">מה שאתה מבין. </w:t>
      </w:r>
    </w:p>
    <w:p w14:paraId="796DC7CB" w14:textId="77777777" w:rsidR="00000000" w:rsidRDefault="0003559D">
      <w:pPr>
        <w:pStyle w:val="a0"/>
        <w:rPr>
          <w:rFonts w:hint="cs"/>
          <w:rtl/>
        </w:rPr>
      </w:pPr>
    </w:p>
    <w:p w14:paraId="0396B53B" w14:textId="77777777" w:rsidR="00000000" w:rsidRDefault="0003559D">
      <w:pPr>
        <w:pStyle w:val="a0"/>
        <w:rPr>
          <w:rFonts w:hint="cs"/>
          <w:rtl/>
        </w:rPr>
      </w:pPr>
      <w:r>
        <w:rPr>
          <w:rFonts w:hint="cs"/>
          <w:rtl/>
        </w:rPr>
        <w:t>יש כאן יחס מפלה, בל</w:t>
      </w:r>
      <w:r>
        <w:rPr>
          <w:rFonts w:hint="cs"/>
          <w:rtl/>
        </w:rPr>
        <w:t xml:space="preserve">תי שוויוני. הם גם הסבירו לו, נתנו לו להבין, שאחרים נוסעים עם בני המשפחה, עם חברים. אבל הוא - שלושה במטוס, מאותו זן, זה בעייתי. מאותו זן. שלושתם ערבים, באותו מטוס. זו עבירה קשה על כל תקנון של תעבורה. ולכן, אדוני שר התחבורה - ואני מאחל לך הצלחה בתפקידך </w:t>
      </w:r>
      <w:r>
        <w:rPr>
          <w:rtl/>
        </w:rPr>
        <w:t>–</w:t>
      </w:r>
      <w:r>
        <w:rPr>
          <w:rFonts w:hint="cs"/>
          <w:rtl/>
        </w:rPr>
        <w:t xml:space="preserve"> אי-</w:t>
      </w:r>
      <w:r>
        <w:rPr>
          <w:rFonts w:hint="cs"/>
          <w:rtl/>
        </w:rPr>
        <w:t xml:space="preserve">אפשר לעבור על הדברים האלה לסדר-היום. </w:t>
      </w:r>
    </w:p>
    <w:p w14:paraId="47B33CEC" w14:textId="77777777" w:rsidR="00000000" w:rsidRDefault="0003559D">
      <w:pPr>
        <w:pStyle w:val="a0"/>
        <w:rPr>
          <w:rFonts w:hint="cs"/>
          <w:rtl/>
        </w:rPr>
      </w:pPr>
    </w:p>
    <w:p w14:paraId="4235152F" w14:textId="77777777" w:rsidR="00000000" w:rsidRDefault="0003559D">
      <w:pPr>
        <w:pStyle w:val="a0"/>
        <w:rPr>
          <w:rFonts w:hint="cs"/>
          <w:rtl/>
        </w:rPr>
      </w:pPr>
      <w:r>
        <w:rPr>
          <w:rFonts w:hint="cs"/>
          <w:rtl/>
        </w:rPr>
        <w:t xml:space="preserve">היום קיבלה ממני לשכתך - לפני חצי שעה - מכתב עם הפרטים. זה צורם. לאחרונה קורים דברים רבים. אדוני היושב-ראש הזמין אליו, ללשכתו, את לוטפי משעור בגלל דברים דומים. </w:t>
      </w:r>
    </w:p>
    <w:p w14:paraId="097A71B0" w14:textId="77777777" w:rsidR="00000000" w:rsidRDefault="0003559D">
      <w:pPr>
        <w:pStyle w:val="a0"/>
        <w:rPr>
          <w:rFonts w:hint="cs"/>
          <w:rtl/>
        </w:rPr>
      </w:pPr>
    </w:p>
    <w:p w14:paraId="39681699" w14:textId="77777777" w:rsidR="00000000" w:rsidRDefault="0003559D">
      <w:pPr>
        <w:pStyle w:val="af1"/>
        <w:rPr>
          <w:rtl/>
        </w:rPr>
      </w:pPr>
      <w:r>
        <w:rPr>
          <w:rtl/>
        </w:rPr>
        <w:t>היו"ר ראובן ריבלין:</w:t>
      </w:r>
    </w:p>
    <w:p w14:paraId="6937C51F" w14:textId="77777777" w:rsidR="00000000" w:rsidRDefault="0003559D">
      <w:pPr>
        <w:pStyle w:val="a0"/>
        <w:rPr>
          <w:rtl/>
        </w:rPr>
      </w:pPr>
    </w:p>
    <w:p w14:paraId="1B92126D" w14:textId="77777777" w:rsidR="00000000" w:rsidRDefault="0003559D">
      <w:pPr>
        <w:pStyle w:val="a0"/>
        <w:rPr>
          <w:rFonts w:hint="cs"/>
          <w:rtl/>
        </w:rPr>
      </w:pPr>
      <w:r>
        <w:rPr>
          <w:rFonts w:hint="cs"/>
          <w:rtl/>
        </w:rPr>
        <w:t>אני לא חושב שמישהו יכול היה לומר לו</w:t>
      </w:r>
      <w:r>
        <w:rPr>
          <w:rFonts w:hint="cs"/>
          <w:rtl/>
        </w:rPr>
        <w:t xml:space="preserve"> דבר כזה. אני פשוט לא חושב שמישהו היה יכול לומר לו דבר כזה. </w:t>
      </w:r>
    </w:p>
    <w:p w14:paraId="4DD9A31C" w14:textId="77777777" w:rsidR="00000000" w:rsidRDefault="0003559D">
      <w:pPr>
        <w:pStyle w:val="a0"/>
        <w:rPr>
          <w:rFonts w:hint="cs"/>
          <w:rtl/>
        </w:rPr>
      </w:pPr>
    </w:p>
    <w:p w14:paraId="315335E6" w14:textId="77777777" w:rsidR="00000000" w:rsidRDefault="0003559D">
      <w:pPr>
        <w:pStyle w:val="af0"/>
        <w:rPr>
          <w:rtl/>
        </w:rPr>
      </w:pPr>
      <w:r>
        <w:rPr>
          <w:rFonts w:hint="eastAsia"/>
          <w:rtl/>
        </w:rPr>
        <w:t>שר</w:t>
      </w:r>
      <w:r>
        <w:rPr>
          <w:rtl/>
        </w:rPr>
        <w:t xml:space="preserve"> התחבורה מאיר שטרית:</w:t>
      </w:r>
    </w:p>
    <w:p w14:paraId="60479264" w14:textId="77777777" w:rsidR="00000000" w:rsidRDefault="0003559D">
      <w:pPr>
        <w:pStyle w:val="a0"/>
        <w:rPr>
          <w:rFonts w:hint="cs"/>
          <w:rtl/>
        </w:rPr>
      </w:pPr>
    </w:p>
    <w:p w14:paraId="34C7FE5D" w14:textId="77777777" w:rsidR="00000000" w:rsidRDefault="0003559D">
      <w:pPr>
        <w:pStyle w:val="a0"/>
        <w:rPr>
          <w:rFonts w:hint="cs"/>
          <w:rtl/>
        </w:rPr>
      </w:pPr>
      <w:r>
        <w:rPr>
          <w:rFonts w:hint="cs"/>
          <w:rtl/>
        </w:rPr>
        <w:t>אדוני היושב-ראש, העניין ייבדק - - -</w:t>
      </w:r>
    </w:p>
    <w:p w14:paraId="77760F2C" w14:textId="77777777" w:rsidR="00000000" w:rsidRDefault="0003559D">
      <w:pPr>
        <w:pStyle w:val="a0"/>
        <w:rPr>
          <w:rFonts w:hint="cs"/>
          <w:rtl/>
        </w:rPr>
      </w:pPr>
    </w:p>
    <w:p w14:paraId="0730FF94" w14:textId="77777777" w:rsidR="00000000" w:rsidRDefault="0003559D">
      <w:pPr>
        <w:pStyle w:val="a0"/>
        <w:rPr>
          <w:rFonts w:hint="cs"/>
          <w:rtl/>
        </w:rPr>
      </w:pPr>
    </w:p>
    <w:p w14:paraId="7DC97627" w14:textId="77777777" w:rsidR="00000000" w:rsidRDefault="0003559D">
      <w:pPr>
        <w:pStyle w:val="-"/>
        <w:rPr>
          <w:rtl/>
        </w:rPr>
      </w:pPr>
      <w:bookmarkStart w:id="276" w:name="FS000000560T31_08_2004_16_07_20C"/>
      <w:bookmarkEnd w:id="276"/>
      <w:r>
        <w:rPr>
          <w:rtl/>
        </w:rPr>
        <w:t>אחמד טיבי (חד"ש-תע"ל):</w:t>
      </w:r>
    </w:p>
    <w:p w14:paraId="34C6A882" w14:textId="77777777" w:rsidR="00000000" w:rsidRDefault="0003559D">
      <w:pPr>
        <w:pStyle w:val="a0"/>
        <w:rPr>
          <w:rtl/>
        </w:rPr>
      </w:pPr>
    </w:p>
    <w:p w14:paraId="443B6442" w14:textId="77777777" w:rsidR="00000000" w:rsidRDefault="0003559D">
      <w:pPr>
        <w:pStyle w:val="a0"/>
        <w:rPr>
          <w:rFonts w:hint="cs"/>
          <w:rtl/>
        </w:rPr>
      </w:pPr>
      <w:r>
        <w:rPr>
          <w:rFonts w:hint="cs"/>
          <w:rtl/>
        </w:rPr>
        <w:t xml:space="preserve">אני מודה לך, אדוני השר. </w:t>
      </w:r>
    </w:p>
    <w:p w14:paraId="35821A6F" w14:textId="77777777" w:rsidR="00000000" w:rsidRDefault="0003559D">
      <w:pPr>
        <w:pStyle w:val="a0"/>
        <w:rPr>
          <w:rFonts w:hint="cs"/>
          <w:rtl/>
        </w:rPr>
      </w:pPr>
    </w:p>
    <w:p w14:paraId="5B3CE1B9" w14:textId="77777777" w:rsidR="00000000" w:rsidRDefault="0003559D">
      <w:pPr>
        <w:pStyle w:val="af1"/>
        <w:rPr>
          <w:rtl/>
        </w:rPr>
      </w:pPr>
      <w:r>
        <w:rPr>
          <w:rtl/>
        </w:rPr>
        <w:t>היו"ר ראובן ריבלין:</w:t>
      </w:r>
    </w:p>
    <w:p w14:paraId="49AC6866" w14:textId="77777777" w:rsidR="00000000" w:rsidRDefault="0003559D">
      <w:pPr>
        <w:pStyle w:val="a0"/>
        <w:rPr>
          <w:rtl/>
        </w:rPr>
      </w:pPr>
    </w:p>
    <w:p w14:paraId="762DE3FF" w14:textId="77777777" w:rsidR="00000000" w:rsidRDefault="0003559D">
      <w:pPr>
        <w:pStyle w:val="a0"/>
        <w:rPr>
          <w:rFonts w:hint="cs"/>
          <w:rtl/>
        </w:rPr>
      </w:pPr>
      <w:r>
        <w:rPr>
          <w:rFonts w:hint="cs"/>
          <w:rtl/>
        </w:rPr>
        <w:t>ועכשיו לסיום?</w:t>
      </w:r>
    </w:p>
    <w:p w14:paraId="5990B0C3" w14:textId="77777777" w:rsidR="00000000" w:rsidRDefault="0003559D">
      <w:pPr>
        <w:pStyle w:val="a0"/>
        <w:rPr>
          <w:rFonts w:hint="cs"/>
          <w:rtl/>
        </w:rPr>
      </w:pPr>
    </w:p>
    <w:p w14:paraId="1ED9FDE3" w14:textId="77777777" w:rsidR="00000000" w:rsidRDefault="0003559D">
      <w:pPr>
        <w:pStyle w:val="-"/>
        <w:rPr>
          <w:rtl/>
        </w:rPr>
      </w:pPr>
      <w:bookmarkStart w:id="277" w:name="FS000000560T31_08_2004_16_07_49C"/>
      <w:bookmarkEnd w:id="277"/>
      <w:r>
        <w:rPr>
          <w:rtl/>
        </w:rPr>
        <w:t>אחמד טיבי (חד"ש-תע"ל):</w:t>
      </w:r>
    </w:p>
    <w:p w14:paraId="2BEDA729" w14:textId="77777777" w:rsidR="00000000" w:rsidRDefault="0003559D">
      <w:pPr>
        <w:pStyle w:val="a0"/>
        <w:rPr>
          <w:rtl/>
        </w:rPr>
      </w:pPr>
    </w:p>
    <w:p w14:paraId="5732A47D" w14:textId="77777777" w:rsidR="00000000" w:rsidRDefault="0003559D">
      <w:pPr>
        <w:pStyle w:val="a0"/>
        <w:rPr>
          <w:rFonts w:hint="cs"/>
          <w:rtl/>
        </w:rPr>
      </w:pPr>
      <w:r>
        <w:rPr>
          <w:rFonts w:hint="cs"/>
          <w:rtl/>
        </w:rPr>
        <w:t>אני מאחל לשר שטרית הצל</w:t>
      </w:r>
      <w:r>
        <w:rPr>
          <w:rFonts w:hint="cs"/>
          <w:rtl/>
        </w:rPr>
        <w:t xml:space="preserve">חה, ואני מאחל לממשלה כישלון. תודה רבה. </w:t>
      </w:r>
    </w:p>
    <w:p w14:paraId="4CDD2C05" w14:textId="77777777" w:rsidR="00000000" w:rsidRDefault="0003559D">
      <w:pPr>
        <w:pStyle w:val="a0"/>
        <w:rPr>
          <w:rFonts w:hint="cs"/>
          <w:rtl/>
        </w:rPr>
      </w:pPr>
    </w:p>
    <w:p w14:paraId="5BEEA923" w14:textId="77777777" w:rsidR="00000000" w:rsidRDefault="0003559D">
      <w:pPr>
        <w:pStyle w:val="af1"/>
        <w:rPr>
          <w:rtl/>
        </w:rPr>
      </w:pPr>
      <w:r>
        <w:rPr>
          <w:rtl/>
        </w:rPr>
        <w:t>היו"ר ראובן ריבלין:</w:t>
      </w:r>
    </w:p>
    <w:p w14:paraId="6DDB7E13" w14:textId="77777777" w:rsidR="00000000" w:rsidRDefault="0003559D">
      <w:pPr>
        <w:pStyle w:val="a0"/>
        <w:rPr>
          <w:rtl/>
        </w:rPr>
      </w:pPr>
    </w:p>
    <w:p w14:paraId="1880A15B" w14:textId="77777777" w:rsidR="00000000" w:rsidRDefault="0003559D">
      <w:pPr>
        <w:pStyle w:val="a0"/>
        <w:rPr>
          <w:rFonts w:hint="cs"/>
          <w:rtl/>
        </w:rPr>
      </w:pPr>
      <w:r>
        <w:rPr>
          <w:rFonts w:hint="cs"/>
          <w:rtl/>
        </w:rPr>
        <w:t xml:space="preserve">תודה רבה, חבר הכנסת טיבי. אני מאוד מודה לו. עכשיו חבר הכנסת עמיר פרץ. בבקשה, חבר הכנסת פרץ. אחריו </w:t>
      </w:r>
      <w:r>
        <w:rPr>
          <w:rtl/>
        </w:rPr>
        <w:t>–</w:t>
      </w:r>
      <w:r>
        <w:rPr>
          <w:rFonts w:hint="cs"/>
          <w:rtl/>
        </w:rPr>
        <w:t xml:space="preserve"> חבר הכנסת ג'מאל זחאלקה, אחריו </w:t>
      </w:r>
      <w:r>
        <w:rPr>
          <w:rtl/>
        </w:rPr>
        <w:t>–</w:t>
      </w:r>
      <w:r>
        <w:rPr>
          <w:rFonts w:hint="cs"/>
          <w:rtl/>
        </w:rPr>
        <w:t xml:space="preserve"> חבר הכנסת עבד-אלמאלכ דהאמשה, ואחריו </w:t>
      </w:r>
      <w:r>
        <w:rPr>
          <w:rtl/>
        </w:rPr>
        <w:t>–</w:t>
      </w:r>
      <w:r>
        <w:rPr>
          <w:rFonts w:hint="cs"/>
          <w:rtl/>
        </w:rPr>
        <w:t xml:space="preserve"> חבר הכנסת יצחק כהן. מייד</w:t>
      </w:r>
      <w:r>
        <w:rPr>
          <w:rFonts w:hint="cs"/>
          <w:rtl/>
        </w:rPr>
        <w:t xml:space="preserve"> אחרי חבר הכנסת דהאמשה אנחנו נצלצל. אתה רוצה לענות?</w:t>
      </w:r>
    </w:p>
    <w:p w14:paraId="19BADCAE" w14:textId="77777777" w:rsidR="00000000" w:rsidRDefault="0003559D">
      <w:pPr>
        <w:pStyle w:val="a0"/>
        <w:rPr>
          <w:rFonts w:hint="cs"/>
          <w:rtl/>
        </w:rPr>
      </w:pPr>
    </w:p>
    <w:p w14:paraId="30B0B0AA" w14:textId="77777777" w:rsidR="00000000" w:rsidRDefault="0003559D">
      <w:pPr>
        <w:pStyle w:val="af0"/>
        <w:rPr>
          <w:rtl/>
        </w:rPr>
      </w:pPr>
      <w:r>
        <w:rPr>
          <w:rFonts w:hint="eastAsia"/>
          <w:rtl/>
        </w:rPr>
        <w:t>שר</w:t>
      </w:r>
      <w:r>
        <w:rPr>
          <w:rtl/>
        </w:rPr>
        <w:t xml:space="preserve"> התחבורה מאיר שטרית:</w:t>
      </w:r>
    </w:p>
    <w:p w14:paraId="05763F1B" w14:textId="77777777" w:rsidR="00000000" w:rsidRDefault="0003559D">
      <w:pPr>
        <w:pStyle w:val="a0"/>
        <w:rPr>
          <w:rFonts w:hint="cs"/>
          <w:rtl/>
        </w:rPr>
      </w:pPr>
    </w:p>
    <w:p w14:paraId="245F9E04" w14:textId="77777777" w:rsidR="00000000" w:rsidRDefault="0003559D">
      <w:pPr>
        <w:pStyle w:val="a0"/>
        <w:rPr>
          <w:rFonts w:hint="cs"/>
          <w:rtl/>
        </w:rPr>
      </w:pPr>
      <w:r>
        <w:rPr>
          <w:rFonts w:hint="cs"/>
          <w:rtl/>
        </w:rPr>
        <w:t>- - -</w:t>
      </w:r>
    </w:p>
    <w:p w14:paraId="033DC391" w14:textId="77777777" w:rsidR="00000000" w:rsidRDefault="0003559D">
      <w:pPr>
        <w:pStyle w:val="a0"/>
        <w:rPr>
          <w:rFonts w:hint="cs"/>
          <w:rtl/>
        </w:rPr>
      </w:pPr>
    </w:p>
    <w:p w14:paraId="7384496B" w14:textId="77777777" w:rsidR="00000000" w:rsidRDefault="0003559D">
      <w:pPr>
        <w:pStyle w:val="af1"/>
        <w:rPr>
          <w:rtl/>
        </w:rPr>
      </w:pPr>
      <w:r>
        <w:rPr>
          <w:rtl/>
        </w:rPr>
        <w:t>היו"ר ראובן ריבלין:</w:t>
      </w:r>
    </w:p>
    <w:p w14:paraId="35019379" w14:textId="77777777" w:rsidR="00000000" w:rsidRDefault="0003559D">
      <w:pPr>
        <w:pStyle w:val="a0"/>
        <w:rPr>
          <w:rtl/>
        </w:rPr>
      </w:pPr>
    </w:p>
    <w:p w14:paraId="18834E45" w14:textId="77777777" w:rsidR="00000000" w:rsidRDefault="0003559D">
      <w:pPr>
        <w:pStyle w:val="a0"/>
        <w:rPr>
          <w:rFonts w:hint="cs"/>
          <w:rtl/>
        </w:rPr>
      </w:pPr>
      <w:r>
        <w:rPr>
          <w:rFonts w:hint="cs"/>
          <w:rtl/>
        </w:rPr>
        <w:t xml:space="preserve">ודאי, ודאי. </w:t>
      </w:r>
    </w:p>
    <w:p w14:paraId="005E6139" w14:textId="77777777" w:rsidR="00000000" w:rsidRDefault="0003559D">
      <w:pPr>
        <w:pStyle w:val="a0"/>
        <w:rPr>
          <w:rFonts w:hint="cs"/>
          <w:rtl/>
        </w:rPr>
      </w:pPr>
    </w:p>
    <w:p w14:paraId="3FC46501" w14:textId="77777777" w:rsidR="00000000" w:rsidRDefault="0003559D">
      <w:pPr>
        <w:pStyle w:val="a"/>
        <w:rPr>
          <w:rtl/>
        </w:rPr>
      </w:pPr>
      <w:bookmarkStart w:id="278" w:name="FS000000557T31_08_2004_16_09_21"/>
      <w:bookmarkStart w:id="279" w:name="_Toc90825011"/>
      <w:bookmarkEnd w:id="278"/>
      <w:r>
        <w:rPr>
          <w:rFonts w:hint="eastAsia"/>
          <w:rtl/>
        </w:rPr>
        <w:t>עמיר</w:t>
      </w:r>
      <w:r>
        <w:rPr>
          <w:rtl/>
        </w:rPr>
        <w:t xml:space="preserve"> פרץ (עם אחד):</w:t>
      </w:r>
      <w:bookmarkEnd w:id="279"/>
    </w:p>
    <w:p w14:paraId="6C63B207" w14:textId="77777777" w:rsidR="00000000" w:rsidRDefault="0003559D">
      <w:pPr>
        <w:pStyle w:val="a0"/>
        <w:rPr>
          <w:rFonts w:hint="cs"/>
          <w:rtl/>
        </w:rPr>
      </w:pPr>
    </w:p>
    <w:p w14:paraId="47B19687" w14:textId="77777777" w:rsidR="00000000" w:rsidRDefault="0003559D">
      <w:pPr>
        <w:pStyle w:val="a0"/>
        <w:rPr>
          <w:rFonts w:hint="cs"/>
          <w:rtl/>
        </w:rPr>
      </w:pPr>
      <w:r>
        <w:rPr>
          <w:rFonts w:hint="cs"/>
          <w:rtl/>
        </w:rPr>
        <w:t xml:space="preserve">אדוני היושב-ראש, כבוד השר, מכל השרים המצטרפים, דווקא אותך שמו כאן? </w:t>
      </w:r>
    </w:p>
    <w:p w14:paraId="02E886BF" w14:textId="77777777" w:rsidR="00000000" w:rsidRDefault="0003559D">
      <w:pPr>
        <w:pStyle w:val="a0"/>
        <w:rPr>
          <w:rFonts w:hint="cs"/>
          <w:rtl/>
        </w:rPr>
      </w:pPr>
    </w:p>
    <w:p w14:paraId="2D860EBA" w14:textId="77777777" w:rsidR="00000000" w:rsidRDefault="0003559D">
      <w:pPr>
        <w:pStyle w:val="af1"/>
        <w:rPr>
          <w:rtl/>
        </w:rPr>
      </w:pPr>
      <w:r>
        <w:rPr>
          <w:rtl/>
        </w:rPr>
        <w:t>היו"ר ראובן ריבלין:</w:t>
      </w:r>
    </w:p>
    <w:p w14:paraId="0AEFB80A" w14:textId="77777777" w:rsidR="00000000" w:rsidRDefault="0003559D">
      <w:pPr>
        <w:pStyle w:val="a0"/>
        <w:rPr>
          <w:rtl/>
        </w:rPr>
      </w:pPr>
    </w:p>
    <w:p w14:paraId="2974002C" w14:textId="77777777" w:rsidR="00000000" w:rsidRDefault="0003559D">
      <w:pPr>
        <w:pStyle w:val="a0"/>
        <w:rPr>
          <w:rFonts w:hint="cs"/>
          <w:rtl/>
        </w:rPr>
      </w:pPr>
      <w:r>
        <w:rPr>
          <w:rFonts w:hint="cs"/>
          <w:rtl/>
        </w:rPr>
        <w:t>אהה.</w:t>
      </w:r>
    </w:p>
    <w:p w14:paraId="623755B9" w14:textId="77777777" w:rsidR="00000000" w:rsidRDefault="0003559D">
      <w:pPr>
        <w:pStyle w:val="a0"/>
        <w:rPr>
          <w:rFonts w:hint="cs"/>
          <w:rtl/>
        </w:rPr>
      </w:pPr>
    </w:p>
    <w:p w14:paraId="7FE08DD1" w14:textId="77777777" w:rsidR="00000000" w:rsidRDefault="0003559D">
      <w:pPr>
        <w:pStyle w:val="-"/>
        <w:rPr>
          <w:rtl/>
        </w:rPr>
      </w:pPr>
      <w:bookmarkStart w:id="280" w:name="FS000000557T31_08_2004_16_09_47C"/>
      <w:bookmarkEnd w:id="280"/>
      <w:r>
        <w:rPr>
          <w:rtl/>
        </w:rPr>
        <w:t>עמיר פרץ (עם אחד):</w:t>
      </w:r>
    </w:p>
    <w:p w14:paraId="64AD958B" w14:textId="77777777" w:rsidR="00000000" w:rsidRDefault="0003559D">
      <w:pPr>
        <w:pStyle w:val="a0"/>
        <w:rPr>
          <w:rtl/>
        </w:rPr>
      </w:pPr>
    </w:p>
    <w:p w14:paraId="724ED0D5" w14:textId="77777777" w:rsidR="00000000" w:rsidRDefault="0003559D">
      <w:pPr>
        <w:pStyle w:val="a0"/>
        <w:rPr>
          <w:rFonts w:hint="cs"/>
          <w:rtl/>
        </w:rPr>
      </w:pPr>
      <w:r>
        <w:rPr>
          <w:rFonts w:hint="cs"/>
          <w:rtl/>
        </w:rPr>
        <w:t>ז</w:t>
      </w:r>
      <w:r>
        <w:rPr>
          <w:rFonts w:hint="cs"/>
          <w:rtl/>
        </w:rPr>
        <w:t>ה מוריד לי את - - -</w:t>
      </w:r>
    </w:p>
    <w:p w14:paraId="54AE6554" w14:textId="77777777" w:rsidR="00000000" w:rsidRDefault="0003559D">
      <w:pPr>
        <w:pStyle w:val="af1"/>
        <w:rPr>
          <w:rFonts w:hint="cs"/>
          <w:rtl/>
        </w:rPr>
      </w:pPr>
    </w:p>
    <w:p w14:paraId="41721B5C" w14:textId="77777777" w:rsidR="00000000" w:rsidRDefault="0003559D">
      <w:pPr>
        <w:pStyle w:val="af0"/>
        <w:rPr>
          <w:rtl/>
        </w:rPr>
      </w:pPr>
      <w:r>
        <w:rPr>
          <w:rFonts w:hint="eastAsia"/>
          <w:rtl/>
        </w:rPr>
        <w:t>אילנה</w:t>
      </w:r>
      <w:r>
        <w:rPr>
          <w:rtl/>
        </w:rPr>
        <w:t xml:space="preserve"> כהן (עם אחד):</w:t>
      </w:r>
    </w:p>
    <w:p w14:paraId="51907C13" w14:textId="77777777" w:rsidR="00000000" w:rsidRDefault="0003559D">
      <w:pPr>
        <w:pStyle w:val="a0"/>
        <w:rPr>
          <w:rFonts w:hint="cs"/>
          <w:rtl/>
        </w:rPr>
      </w:pPr>
    </w:p>
    <w:p w14:paraId="2EF4D512" w14:textId="77777777" w:rsidR="00000000" w:rsidRDefault="0003559D">
      <w:pPr>
        <w:pStyle w:val="a0"/>
        <w:rPr>
          <w:rFonts w:hint="cs"/>
          <w:rtl/>
        </w:rPr>
      </w:pPr>
      <w:r>
        <w:rPr>
          <w:rFonts w:hint="cs"/>
          <w:rtl/>
        </w:rPr>
        <w:t>- - -</w:t>
      </w:r>
    </w:p>
    <w:p w14:paraId="019EEA29" w14:textId="77777777" w:rsidR="00000000" w:rsidRDefault="0003559D">
      <w:pPr>
        <w:pStyle w:val="af1"/>
        <w:rPr>
          <w:rtl/>
        </w:rPr>
      </w:pPr>
      <w:r>
        <w:rPr>
          <w:rtl/>
        </w:rPr>
        <w:t>היו"ר ראובן ריבלין:</w:t>
      </w:r>
    </w:p>
    <w:p w14:paraId="4889D979" w14:textId="77777777" w:rsidR="00000000" w:rsidRDefault="0003559D">
      <w:pPr>
        <w:pStyle w:val="a0"/>
        <w:rPr>
          <w:rtl/>
        </w:rPr>
      </w:pPr>
    </w:p>
    <w:p w14:paraId="6B68C1BC" w14:textId="77777777" w:rsidR="00000000" w:rsidRDefault="0003559D">
      <w:pPr>
        <w:pStyle w:val="a0"/>
        <w:ind w:firstLine="0"/>
        <w:rPr>
          <w:rFonts w:hint="cs"/>
          <w:rtl/>
        </w:rPr>
      </w:pPr>
      <w:r>
        <w:rPr>
          <w:rFonts w:hint="cs"/>
          <w:rtl/>
        </w:rPr>
        <w:tab/>
        <w:t xml:space="preserve">שמע, גם אנחנו יודעים. גם אנחנו יודעים לסחוט אמוציונלית. אתה רואה. זו נקראת סחיטה אמוציונלית פר-אקסלנס. מביאים את מאיר, ומי יכול - אפילו אחמד אמר לו כן. </w:t>
      </w:r>
    </w:p>
    <w:p w14:paraId="2CDD393E" w14:textId="77777777" w:rsidR="00000000" w:rsidRDefault="0003559D">
      <w:pPr>
        <w:pStyle w:val="a0"/>
        <w:ind w:firstLine="0"/>
        <w:rPr>
          <w:rFonts w:hint="cs"/>
          <w:rtl/>
        </w:rPr>
      </w:pPr>
    </w:p>
    <w:p w14:paraId="3DE9C163" w14:textId="77777777" w:rsidR="00000000" w:rsidRDefault="0003559D">
      <w:pPr>
        <w:pStyle w:val="-"/>
        <w:rPr>
          <w:rtl/>
        </w:rPr>
      </w:pPr>
      <w:bookmarkStart w:id="281" w:name="FS000000557T31_08_2004_16_11_08C"/>
      <w:bookmarkEnd w:id="281"/>
      <w:r>
        <w:rPr>
          <w:rFonts w:hint="eastAsia"/>
          <w:rtl/>
        </w:rPr>
        <w:t>עמיר</w:t>
      </w:r>
      <w:r>
        <w:rPr>
          <w:rtl/>
        </w:rPr>
        <w:t xml:space="preserve"> פרץ (עם אחד):</w:t>
      </w:r>
    </w:p>
    <w:p w14:paraId="4BACBFD7" w14:textId="77777777" w:rsidR="00000000" w:rsidRDefault="0003559D">
      <w:pPr>
        <w:pStyle w:val="a0"/>
        <w:rPr>
          <w:rFonts w:hint="cs"/>
          <w:rtl/>
        </w:rPr>
      </w:pPr>
    </w:p>
    <w:p w14:paraId="3D4882E2" w14:textId="77777777" w:rsidR="00000000" w:rsidRDefault="0003559D">
      <w:pPr>
        <w:pStyle w:val="a0"/>
        <w:rPr>
          <w:rFonts w:hint="cs"/>
          <w:rtl/>
        </w:rPr>
      </w:pPr>
      <w:r>
        <w:rPr>
          <w:rFonts w:hint="cs"/>
          <w:rtl/>
        </w:rPr>
        <w:t xml:space="preserve">אני, ראשית, </w:t>
      </w:r>
      <w:r>
        <w:rPr>
          <w:rFonts w:hint="cs"/>
          <w:rtl/>
        </w:rPr>
        <w:t>רוצה לברך את השרים המצטרפים, לאחל להם הצלחה בתפקידם. אין ספק שבתקופה זו כל הצלחה של הממשלה להפעיל את המערכות השונות - טובתה של מדינת ישראל היא שעומדת לנגד עינינו בראש ובראשונה. אני מאחל גם לשר שטרית הצלחה בתפקידו החדש, אחד התפקידים המורכבים, אולי אחד מהצמת</w:t>
      </w:r>
      <w:r>
        <w:rPr>
          <w:rFonts w:hint="cs"/>
          <w:rtl/>
        </w:rPr>
        <w:t xml:space="preserve">ים החשובים שיש לנו בימים האלה. אני בהחלט מדגיש שכל הדברים שאנחנו אומרים כאן - בעיקר אני מקפיד שאנשים ידעו, שאנחנו מנהלים ויכוח על מדיניות ועל תפיסת עולם, ולא מנהלים ויכוח לגופו של אדם זה או אדם אחר. </w:t>
      </w:r>
    </w:p>
    <w:p w14:paraId="21D1E189" w14:textId="77777777" w:rsidR="00000000" w:rsidRDefault="0003559D">
      <w:pPr>
        <w:pStyle w:val="a0"/>
        <w:rPr>
          <w:rFonts w:hint="cs"/>
          <w:rtl/>
        </w:rPr>
      </w:pPr>
    </w:p>
    <w:p w14:paraId="0BC5F88C" w14:textId="77777777" w:rsidR="00000000" w:rsidRDefault="0003559D">
      <w:pPr>
        <w:pStyle w:val="a0"/>
        <w:rPr>
          <w:rFonts w:hint="cs"/>
          <w:rtl/>
        </w:rPr>
      </w:pPr>
      <w:r>
        <w:rPr>
          <w:rFonts w:hint="cs"/>
          <w:rtl/>
        </w:rPr>
        <w:t>אני בהחלט חושב שהיום, כשמצרפים שרים חדשים לממשלה, מן הר</w:t>
      </w:r>
      <w:r>
        <w:rPr>
          <w:rFonts w:hint="cs"/>
          <w:rtl/>
        </w:rPr>
        <w:t xml:space="preserve">אוי היה שראש הממשלה יתייצב כאן, ינצל את העובדה שאנחנו נמצאים כאן ימים אחדים לפני ראש השנה. אין ספק שכל אזרח בישראל מצפה היום שראש הממשלה יבוא וייתן דיווח ביניים על המצב המדיני ועל המצב הכלכלי-החברתי. </w:t>
      </w:r>
    </w:p>
    <w:p w14:paraId="44DCDA0B" w14:textId="77777777" w:rsidR="00000000" w:rsidRDefault="0003559D">
      <w:pPr>
        <w:pStyle w:val="a0"/>
        <w:rPr>
          <w:rFonts w:hint="cs"/>
          <w:rtl/>
        </w:rPr>
      </w:pPr>
    </w:p>
    <w:p w14:paraId="67A5A0E6" w14:textId="77777777" w:rsidR="00000000" w:rsidRDefault="0003559D">
      <w:pPr>
        <w:pStyle w:val="a0"/>
        <w:rPr>
          <w:rFonts w:hint="cs"/>
          <w:rtl/>
        </w:rPr>
      </w:pPr>
      <w:r>
        <w:rPr>
          <w:rFonts w:hint="cs"/>
          <w:rtl/>
        </w:rPr>
        <w:t>המצב המדיני, לצערי הרב - גם אלה שחולקים על דעתו של ראש</w:t>
      </w:r>
      <w:r>
        <w:rPr>
          <w:rFonts w:hint="cs"/>
          <w:rtl/>
        </w:rPr>
        <w:t xml:space="preserve"> הממשלה בכל מה שקשור להתנתקות, היו צריכים להשאיר את זה בממד המאוד-מאוד עמוק של הוויכוח על ההתנתקות, כפי שהוא צריך להתקיים באמת. אני באמת מעריך את המתנחלים ברצועת-עזה על הדרך המיוחדת שבה הם פועלים כדי לשבות את דעתו של הקהל הישראלי, וזה לגיטימי. זה בסדר גמור</w:t>
      </w:r>
      <w:r>
        <w:rPr>
          <w:rFonts w:hint="cs"/>
          <w:rtl/>
        </w:rPr>
        <w:t>. אנחנו במדינה דמוקרטית, וזכותה של כל קבוצה להשתמש בכלים הדמוקרטיים כדי לשכנע ולהבהיר את הקשר בין מעשיה לבין העתיד והאחריות הלאומית. אבל, אני חושב שהעובדה שזירת ההתנתקות הפכה למוקד, או התגלגלה לתוך זירה מפלגתית מאוד צרה - לדעתי זהו דבר שבהחלט מעמיד את מדינ</w:t>
      </w:r>
      <w:r>
        <w:rPr>
          <w:rFonts w:hint="cs"/>
          <w:rtl/>
        </w:rPr>
        <w:t xml:space="preserve">ת ישראל, באחת השעות החשובות שלה, באור מאוד-מאוד שלילי, גם באירופה, אבל בוודאי בארצות-הברית. </w:t>
      </w:r>
    </w:p>
    <w:p w14:paraId="581A8DA4" w14:textId="77777777" w:rsidR="00000000" w:rsidRDefault="0003559D">
      <w:pPr>
        <w:pStyle w:val="a0"/>
        <w:rPr>
          <w:rFonts w:hint="cs"/>
          <w:rtl/>
        </w:rPr>
      </w:pPr>
    </w:p>
    <w:p w14:paraId="0DB8B09C" w14:textId="77777777" w:rsidR="00000000" w:rsidRDefault="0003559D">
      <w:pPr>
        <w:pStyle w:val="a0"/>
        <w:rPr>
          <w:rFonts w:hint="cs"/>
          <w:rtl/>
        </w:rPr>
      </w:pPr>
      <w:r>
        <w:rPr>
          <w:rFonts w:hint="cs"/>
          <w:rtl/>
        </w:rPr>
        <w:t>ואני אומר: הגיע זמן הכרעה. אני, כתושב שדרות, עיר ה"קסאמים", אומר לכם: אין דרך אחרת. אין תחליף למהלך מדיני. אני גם פונה שוב - בכל פעם שאני עולה אני פונה לכל האנשים</w:t>
      </w:r>
      <w:r>
        <w:rPr>
          <w:rFonts w:hint="cs"/>
          <w:rtl/>
        </w:rPr>
        <w:t xml:space="preserve"> הפוליטיים שזכותם להביע עמדות אבל לא להשתמש בניסיון ליצור אימה בתוך יישוב מסוים, ולהפוך אותו למקום שממנו אתה מסביר את דעתך. אין צורך לבוא ולהסתובב בין התושבים ולהסביר שם לאנשים עד כמה יגדל מספר ה"קסאמים" אם תהיה התנתקות. </w:t>
      </w:r>
    </w:p>
    <w:p w14:paraId="015C16F5" w14:textId="77777777" w:rsidR="00000000" w:rsidRDefault="0003559D">
      <w:pPr>
        <w:pStyle w:val="a0"/>
        <w:rPr>
          <w:rFonts w:hint="cs"/>
          <w:rtl/>
        </w:rPr>
      </w:pPr>
    </w:p>
    <w:p w14:paraId="44E97704" w14:textId="77777777" w:rsidR="00000000" w:rsidRDefault="0003559D">
      <w:pPr>
        <w:pStyle w:val="a0"/>
        <w:rPr>
          <w:rFonts w:hint="cs"/>
          <w:rtl/>
        </w:rPr>
      </w:pPr>
      <w:r>
        <w:rPr>
          <w:rFonts w:hint="cs"/>
          <w:rtl/>
        </w:rPr>
        <w:t>דבר שני, אני חושב שראש הממשלה היה</w:t>
      </w:r>
      <w:r>
        <w:rPr>
          <w:rFonts w:hint="cs"/>
          <w:rtl/>
        </w:rPr>
        <w:t xml:space="preserve"> צריך לבוא ולומר לנו: זה מה שיהיה. היה כנס קיסריה. בא שר האוצר ואמר שהפערים החברתיים הם סכנה לישראל. בא נגיד בנק ישראל ואמר שהפערים החברתיים הם סכנה למדינת ישראל. בא ראש הממשלה ואמר שהפערים החברתיים הם סכנה למדינת ישראל. נו? התקציב שמונח בפנינו הולך להגדיל</w:t>
      </w:r>
      <w:r>
        <w:rPr>
          <w:rFonts w:hint="cs"/>
          <w:rtl/>
        </w:rPr>
        <w:t xml:space="preserve"> את הפערים האלה. </w:t>
      </w:r>
    </w:p>
    <w:p w14:paraId="4B87AF44" w14:textId="77777777" w:rsidR="00000000" w:rsidRDefault="0003559D">
      <w:pPr>
        <w:pStyle w:val="a0"/>
        <w:rPr>
          <w:rFonts w:hint="cs"/>
          <w:rtl/>
        </w:rPr>
      </w:pPr>
    </w:p>
    <w:p w14:paraId="2F5BAEB4" w14:textId="77777777" w:rsidR="00000000" w:rsidRDefault="0003559D">
      <w:pPr>
        <w:pStyle w:val="af1"/>
        <w:rPr>
          <w:rtl/>
        </w:rPr>
      </w:pPr>
      <w:r>
        <w:rPr>
          <w:rtl/>
        </w:rPr>
        <w:t>היו"ר ראובן ריבלין:</w:t>
      </w:r>
    </w:p>
    <w:p w14:paraId="6B49F18D" w14:textId="77777777" w:rsidR="00000000" w:rsidRDefault="0003559D">
      <w:pPr>
        <w:pStyle w:val="a0"/>
        <w:rPr>
          <w:rtl/>
        </w:rPr>
      </w:pPr>
    </w:p>
    <w:p w14:paraId="0EC496FA" w14:textId="77777777" w:rsidR="00000000" w:rsidRDefault="0003559D">
      <w:pPr>
        <w:pStyle w:val="a0"/>
        <w:rPr>
          <w:rFonts w:hint="cs"/>
          <w:rtl/>
        </w:rPr>
      </w:pPr>
      <w:r>
        <w:rPr>
          <w:rFonts w:hint="cs"/>
          <w:rtl/>
        </w:rPr>
        <w:t xml:space="preserve">זה לא נאום על התקציב. </w:t>
      </w:r>
    </w:p>
    <w:p w14:paraId="26E0A5E6" w14:textId="77777777" w:rsidR="00000000" w:rsidRDefault="0003559D">
      <w:pPr>
        <w:pStyle w:val="a0"/>
        <w:rPr>
          <w:rFonts w:hint="cs"/>
          <w:rtl/>
        </w:rPr>
      </w:pPr>
    </w:p>
    <w:p w14:paraId="1349416C" w14:textId="77777777" w:rsidR="00000000" w:rsidRDefault="0003559D">
      <w:pPr>
        <w:pStyle w:val="-"/>
        <w:rPr>
          <w:rtl/>
        </w:rPr>
      </w:pPr>
      <w:bookmarkStart w:id="282" w:name="FS000000557T31_08_2004_16_19_54C"/>
      <w:bookmarkEnd w:id="282"/>
      <w:r>
        <w:rPr>
          <w:rtl/>
        </w:rPr>
        <w:t>עמיר פרץ (עם אחד):</w:t>
      </w:r>
    </w:p>
    <w:p w14:paraId="7C5F900B" w14:textId="77777777" w:rsidR="00000000" w:rsidRDefault="0003559D">
      <w:pPr>
        <w:pStyle w:val="a0"/>
        <w:rPr>
          <w:rtl/>
        </w:rPr>
      </w:pPr>
    </w:p>
    <w:p w14:paraId="7925DE98" w14:textId="77777777" w:rsidR="00000000" w:rsidRDefault="0003559D">
      <w:pPr>
        <w:pStyle w:val="a0"/>
        <w:rPr>
          <w:rFonts w:hint="cs"/>
          <w:rtl/>
        </w:rPr>
      </w:pPr>
      <w:r>
        <w:rPr>
          <w:rFonts w:hint="cs"/>
          <w:rtl/>
        </w:rPr>
        <w:t>הנאום הוא על מדיניות הממשלה. ולכן, לצערי הרב, אני אצביע נגד, מכיוון שלדעתי הממשלה הזאת חייבת לסיים את דרכה, מכיוון שהיא נכשלה, גם בנושאים המדיניים ובוודאי בנושא החברתי-הכלכ</w:t>
      </w:r>
      <w:r>
        <w:rPr>
          <w:rFonts w:hint="cs"/>
          <w:rtl/>
        </w:rPr>
        <w:t xml:space="preserve">לי. </w:t>
      </w:r>
    </w:p>
    <w:p w14:paraId="3CD95CF0" w14:textId="77777777" w:rsidR="00000000" w:rsidRDefault="0003559D">
      <w:pPr>
        <w:pStyle w:val="a0"/>
        <w:rPr>
          <w:rFonts w:hint="cs"/>
          <w:rtl/>
        </w:rPr>
      </w:pPr>
    </w:p>
    <w:p w14:paraId="79CF366E" w14:textId="77777777" w:rsidR="00000000" w:rsidRDefault="0003559D">
      <w:pPr>
        <w:pStyle w:val="af1"/>
        <w:rPr>
          <w:rtl/>
        </w:rPr>
      </w:pPr>
      <w:r>
        <w:rPr>
          <w:rtl/>
        </w:rPr>
        <w:t>היו"ר ראובן ריבלין:</w:t>
      </w:r>
    </w:p>
    <w:p w14:paraId="1D681299" w14:textId="77777777" w:rsidR="00000000" w:rsidRDefault="0003559D">
      <w:pPr>
        <w:pStyle w:val="a0"/>
        <w:rPr>
          <w:rtl/>
        </w:rPr>
      </w:pPr>
    </w:p>
    <w:p w14:paraId="3C9E3C24" w14:textId="77777777" w:rsidR="00000000" w:rsidRDefault="0003559D">
      <w:pPr>
        <w:pStyle w:val="a0"/>
        <w:rPr>
          <w:rFonts w:hint="cs"/>
          <w:rtl/>
        </w:rPr>
      </w:pPr>
      <w:r>
        <w:rPr>
          <w:rFonts w:hint="cs"/>
          <w:rtl/>
        </w:rPr>
        <w:t xml:space="preserve">תודה רבה לחבר הכנסת עמיר פרץ. חבר הכנסת ג'מאל זחאלקה, ואחריו </w:t>
      </w:r>
      <w:r>
        <w:rPr>
          <w:rtl/>
        </w:rPr>
        <w:t>–</w:t>
      </w:r>
      <w:r>
        <w:rPr>
          <w:rFonts w:hint="cs"/>
          <w:rtl/>
        </w:rPr>
        <w:t xml:space="preserve"> חבר הכנסת עבד-אלמאלכ דהאמשה. סיעת ש"ס תקבל את זכותה גם היא, ויסיים נציג הליכוד, יושב-ראש הקואליציה, חבר הכנסת גדעון סער. אם השר ירצה להשיב, כמובן ישיב. בבקשה, אדוני. </w:t>
      </w:r>
    </w:p>
    <w:p w14:paraId="1D7612A3" w14:textId="77777777" w:rsidR="00000000" w:rsidRDefault="0003559D">
      <w:pPr>
        <w:pStyle w:val="a0"/>
        <w:rPr>
          <w:rFonts w:hint="cs"/>
          <w:rtl/>
        </w:rPr>
      </w:pPr>
    </w:p>
    <w:p w14:paraId="55B5BDB9" w14:textId="77777777" w:rsidR="00000000" w:rsidRDefault="0003559D">
      <w:pPr>
        <w:pStyle w:val="a"/>
        <w:rPr>
          <w:rtl/>
        </w:rPr>
      </w:pPr>
      <w:bookmarkStart w:id="283" w:name="FS000001061T31_08_2004_16_24_05"/>
      <w:bookmarkStart w:id="284" w:name="_Toc90825012"/>
      <w:bookmarkEnd w:id="283"/>
      <w:r>
        <w:rPr>
          <w:rFonts w:hint="eastAsia"/>
          <w:rtl/>
        </w:rPr>
        <w:t>ג</w:t>
      </w:r>
      <w:r>
        <w:rPr>
          <w:rtl/>
        </w:rPr>
        <w:t>'מאל זחאלקה (בל"ד):</w:t>
      </w:r>
      <w:bookmarkEnd w:id="284"/>
    </w:p>
    <w:p w14:paraId="383C3920" w14:textId="77777777" w:rsidR="00000000" w:rsidRDefault="0003559D">
      <w:pPr>
        <w:pStyle w:val="a0"/>
        <w:rPr>
          <w:rFonts w:hint="cs"/>
          <w:rtl/>
        </w:rPr>
      </w:pPr>
    </w:p>
    <w:p w14:paraId="79684F12" w14:textId="77777777" w:rsidR="00000000" w:rsidRDefault="0003559D">
      <w:pPr>
        <w:pStyle w:val="a0"/>
        <w:rPr>
          <w:rFonts w:hint="cs"/>
          <w:rtl/>
        </w:rPr>
      </w:pPr>
      <w:r>
        <w:rPr>
          <w:rFonts w:hint="cs"/>
          <w:rtl/>
        </w:rPr>
        <w:t xml:space="preserve">כבוד היושב-ראש, חברי חברי הכנסת, אני באתי לברך. </w:t>
      </w:r>
    </w:p>
    <w:p w14:paraId="31AE6C90" w14:textId="77777777" w:rsidR="00000000" w:rsidRDefault="0003559D">
      <w:pPr>
        <w:pStyle w:val="a0"/>
        <w:rPr>
          <w:rFonts w:hint="cs"/>
          <w:rtl/>
        </w:rPr>
      </w:pPr>
    </w:p>
    <w:p w14:paraId="0B879014" w14:textId="77777777" w:rsidR="00000000" w:rsidRDefault="0003559D">
      <w:pPr>
        <w:pStyle w:val="af0"/>
        <w:rPr>
          <w:rtl/>
        </w:rPr>
      </w:pPr>
      <w:r>
        <w:rPr>
          <w:rFonts w:hint="eastAsia"/>
          <w:rtl/>
        </w:rPr>
        <w:t>אופיר</w:t>
      </w:r>
      <w:r>
        <w:rPr>
          <w:rtl/>
        </w:rPr>
        <w:t xml:space="preserve"> פינס-פז (העבודה-מימד):</w:t>
      </w:r>
    </w:p>
    <w:p w14:paraId="6AAF18D8" w14:textId="77777777" w:rsidR="00000000" w:rsidRDefault="0003559D">
      <w:pPr>
        <w:pStyle w:val="a0"/>
        <w:rPr>
          <w:rFonts w:hint="cs"/>
          <w:rtl/>
        </w:rPr>
      </w:pPr>
    </w:p>
    <w:p w14:paraId="5A58FE8B" w14:textId="77777777" w:rsidR="00000000" w:rsidRDefault="0003559D">
      <w:pPr>
        <w:pStyle w:val="a0"/>
        <w:rPr>
          <w:rFonts w:hint="cs"/>
          <w:rtl/>
        </w:rPr>
      </w:pPr>
      <w:r>
        <w:rPr>
          <w:rFonts w:hint="cs"/>
          <w:rtl/>
        </w:rPr>
        <w:t>מה?</w:t>
      </w:r>
    </w:p>
    <w:p w14:paraId="2329FFCD" w14:textId="77777777" w:rsidR="00000000" w:rsidRDefault="0003559D">
      <w:pPr>
        <w:pStyle w:val="a0"/>
        <w:rPr>
          <w:rFonts w:hint="cs"/>
          <w:rtl/>
        </w:rPr>
      </w:pPr>
    </w:p>
    <w:p w14:paraId="1D472521" w14:textId="77777777" w:rsidR="00000000" w:rsidRDefault="0003559D">
      <w:pPr>
        <w:pStyle w:val="-"/>
        <w:rPr>
          <w:rtl/>
        </w:rPr>
      </w:pPr>
      <w:bookmarkStart w:id="285" w:name="FS000001061T31_08_2004_16_24_51C"/>
      <w:bookmarkEnd w:id="285"/>
      <w:r>
        <w:rPr>
          <w:rtl/>
        </w:rPr>
        <w:t>ג'מאל זחאלקה (בל"ד):</w:t>
      </w:r>
    </w:p>
    <w:p w14:paraId="4D682BAB" w14:textId="77777777" w:rsidR="00000000" w:rsidRDefault="0003559D">
      <w:pPr>
        <w:pStyle w:val="a0"/>
        <w:rPr>
          <w:rtl/>
        </w:rPr>
      </w:pPr>
    </w:p>
    <w:p w14:paraId="3060204E" w14:textId="77777777" w:rsidR="00000000" w:rsidRDefault="0003559D">
      <w:pPr>
        <w:pStyle w:val="a0"/>
        <w:rPr>
          <w:rFonts w:hint="cs"/>
          <w:rtl/>
        </w:rPr>
      </w:pPr>
      <w:r>
        <w:rPr>
          <w:rFonts w:hint="cs"/>
          <w:rtl/>
        </w:rPr>
        <w:t xml:space="preserve">באתי לברך. מדוע אמרתי: באתי לברך? תקשיב. אם זיכרוני אינו מטעה אותי, כמעט כל הממשלות שנפלו, הצעד הראשון בנפילה שלהן היה החלפת </w:t>
      </w:r>
      <w:r>
        <w:rPr>
          <w:rFonts w:hint="cs"/>
          <w:rtl/>
        </w:rPr>
        <w:t xml:space="preserve">כיסאות בתוך הממשלה. זה תמיד היה הצעד הראשון. הצעד של - לא מאה מייל, אלא של חצי קילומטר - התחיל בצעד הקטן הזה של החלפת כיסאות בתוך הממשלה, אחר כך התחילו בעיות אחרות, ולבסוף נפלה הממשלה. ולכן יש בהצעה שאנחנו דנים בה היום משהו לברכה. לפחות יש אור בקצה המנהרה </w:t>
      </w:r>
      <w:r>
        <w:rPr>
          <w:rFonts w:hint="cs"/>
          <w:rtl/>
        </w:rPr>
        <w:t xml:space="preserve">של הממשלה הזאת, אור של נפילת הממשלה. ממשלה רעה, שמאז התחילה, לא השאירה אבן על אבן, לא עשתה כמעט שום דבר טוב. </w:t>
      </w:r>
    </w:p>
    <w:p w14:paraId="72C41A5D" w14:textId="77777777" w:rsidR="00000000" w:rsidRDefault="0003559D">
      <w:pPr>
        <w:pStyle w:val="a0"/>
        <w:rPr>
          <w:rFonts w:hint="cs"/>
          <w:rtl/>
        </w:rPr>
      </w:pPr>
    </w:p>
    <w:p w14:paraId="68344D4E" w14:textId="77777777" w:rsidR="00000000" w:rsidRDefault="0003559D">
      <w:pPr>
        <w:pStyle w:val="a0"/>
        <w:rPr>
          <w:rFonts w:hint="cs"/>
          <w:rtl/>
        </w:rPr>
      </w:pPr>
      <w:r>
        <w:rPr>
          <w:rFonts w:hint="cs"/>
          <w:rtl/>
        </w:rPr>
        <w:t>יותר אנשים מתו מאז באה הממשלה הזאת, נהרגו יהודים וערבים, יותר עוני, פחות חינוך, יותר אפליה, זו ממשלה שצריכה ללכת, וצריך לברך אותה בצעד הראשון שלה</w:t>
      </w:r>
      <w:r>
        <w:rPr>
          <w:rFonts w:hint="cs"/>
          <w:rtl/>
        </w:rPr>
        <w:t xml:space="preserve"> לקראת הליכתה. </w:t>
      </w:r>
    </w:p>
    <w:p w14:paraId="39869C5A" w14:textId="77777777" w:rsidR="00000000" w:rsidRDefault="0003559D">
      <w:pPr>
        <w:pStyle w:val="a0"/>
        <w:rPr>
          <w:rFonts w:hint="cs"/>
          <w:rtl/>
        </w:rPr>
      </w:pPr>
    </w:p>
    <w:p w14:paraId="7C28FB90" w14:textId="77777777" w:rsidR="00000000" w:rsidRDefault="0003559D">
      <w:pPr>
        <w:pStyle w:val="a0"/>
        <w:rPr>
          <w:rFonts w:hint="cs"/>
          <w:rtl/>
        </w:rPr>
      </w:pPr>
      <w:r>
        <w:rPr>
          <w:rFonts w:hint="cs"/>
          <w:rtl/>
        </w:rPr>
        <w:t>צר לי על השר שמעון שטרית, שקיבל משרד שהוא קטן עליו - - -</w:t>
      </w:r>
    </w:p>
    <w:p w14:paraId="4B47BF78" w14:textId="77777777" w:rsidR="00000000" w:rsidRDefault="0003559D">
      <w:pPr>
        <w:pStyle w:val="a0"/>
        <w:rPr>
          <w:rFonts w:hint="cs"/>
          <w:rtl/>
        </w:rPr>
      </w:pPr>
    </w:p>
    <w:p w14:paraId="1A8937B0" w14:textId="77777777" w:rsidR="00000000" w:rsidRDefault="0003559D">
      <w:pPr>
        <w:pStyle w:val="af0"/>
        <w:rPr>
          <w:rtl/>
        </w:rPr>
      </w:pPr>
      <w:r>
        <w:rPr>
          <w:rFonts w:hint="eastAsia"/>
          <w:rtl/>
        </w:rPr>
        <w:t>שר</w:t>
      </w:r>
      <w:r>
        <w:rPr>
          <w:rtl/>
        </w:rPr>
        <w:t xml:space="preserve"> התחבורה מאיר שטרית:</w:t>
      </w:r>
    </w:p>
    <w:p w14:paraId="1D2A0D4B" w14:textId="77777777" w:rsidR="00000000" w:rsidRDefault="0003559D">
      <w:pPr>
        <w:pStyle w:val="a0"/>
        <w:rPr>
          <w:rFonts w:hint="cs"/>
          <w:rtl/>
        </w:rPr>
      </w:pPr>
    </w:p>
    <w:p w14:paraId="714CAC1E" w14:textId="77777777" w:rsidR="00000000" w:rsidRDefault="0003559D">
      <w:pPr>
        <w:pStyle w:val="a0"/>
        <w:rPr>
          <w:rFonts w:hint="cs"/>
          <w:rtl/>
        </w:rPr>
      </w:pPr>
      <w:r>
        <w:rPr>
          <w:rFonts w:hint="cs"/>
          <w:rtl/>
        </w:rPr>
        <w:t xml:space="preserve">מאיר, מאיר. </w:t>
      </w:r>
    </w:p>
    <w:p w14:paraId="2573EBBE" w14:textId="77777777" w:rsidR="00000000" w:rsidRDefault="0003559D">
      <w:pPr>
        <w:pStyle w:val="a0"/>
        <w:rPr>
          <w:rFonts w:hint="cs"/>
          <w:rtl/>
        </w:rPr>
      </w:pPr>
    </w:p>
    <w:p w14:paraId="6B27A0C7" w14:textId="77777777" w:rsidR="00000000" w:rsidRDefault="0003559D">
      <w:pPr>
        <w:pStyle w:val="-"/>
        <w:rPr>
          <w:rtl/>
        </w:rPr>
      </w:pPr>
      <w:bookmarkStart w:id="286" w:name="FS000001061T31_08_2004_16_28_22C"/>
      <w:bookmarkEnd w:id="286"/>
      <w:r>
        <w:rPr>
          <w:rtl/>
        </w:rPr>
        <w:t>ג'מאל זחאלקה (בל"ד):</w:t>
      </w:r>
    </w:p>
    <w:p w14:paraId="6A4FDA71" w14:textId="77777777" w:rsidR="00000000" w:rsidRDefault="0003559D">
      <w:pPr>
        <w:pStyle w:val="a0"/>
        <w:rPr>
          <w:rtl/>
        </w:rPr>
      </w:pPr>
    </w:p>
    <w:p w14:paraId="147C0D7A" w14:textId="77777777" w:rsidR="00000000" w:rsidRDefault="0003559D">
      <w:pPr>
        <w:pStyle w:val="a0"/>
        <w:rPr>
          <w:rFonts w:hint="cs"/>
          <w:rtl/>
        </w:rPr>
      </w:pPr>
      <w:r>
        <w:rPr>
          <w:rFonts w:hint="cs"/>
          <w:rtl/>
        </w:rPr>
        <w:t>מאיר שטרית. למרות - עם כל הכבוד למשרד התחבורה, אני חושב - - -</w:t>
      </w:r>
    </w:p>
    <w:p w14:paraId="761DAE6D" w14:textId="77777777" w:rsidR="00000000" w:rsidRDefault="0003559D">
      <w:pPr>
        <w:pStyle w:val="a0"/>
        <w:rPr>
          <w:rFonts w:hint="cs"/>
          <w:rtl/>
        </w:rPr>
      </w:pPr>
    </w:p>
    <w:p w14:paraId="6BB972C6" w14:textId="77777777" w:rsidR="00000000" w:rsidRDefault="0003559D">
      <w:pPr>
        <w:pStyle w:val="a0"/>
        <w:rPr>
          <w:rFonts w:hint="cs"/>
          <w:rtl/>
        </w:rPr>
      </w:pPr>
    </w:p>
    <w:p w14:paraId="4474F46A" w14:textId="77777777" w:rsidR="00000000" w:rsidRDefault="0003559D">
      <w:pPr>
        <w:pStyle w:val="af0"/>
        <w:rPr>
          <w:rtl/>
        </w:rPr>
      </w:pPr>
      <w:r>
        <w:rPr>
          <w:rFonts w:hint="eastAsia"/>
          <w:rtl/>
        </w:rPr>
        <w:t>גדעון</w:t>
      </w:r>
      <w:r>
        <w:rPr>
          <w:rtl/>
        </w:rPr>
        <w:t xml:space="preserve"> סער (הליכוד):</w:t>
      </w:r>
    </w:p>
    <w:p w14:paraId="55D1624B" w14:textId="77777777" w:rsidR="00000000" w:rsidRDefault="0003559D">
      <w:pPr>
        <w:pStyle w:val="a0"/>
        <w:rPr>
          <w:rFonts w:hint="cs"/>
          <w:rtl/>
        </w:rPr>
      </w:pPr>
    </w:p>
    <w:p w14:paraId="5CB4C4A4" w14:textId="77777777" w:rsidR="00000000" w:rsidRDefault="0003559D">
      <w:pPr>
        <w:pStyle w:val="a0"/>
        <w:rPr>
          <w:rFonts w:hint="cs"/>
          <w:rtl/>
        </w:rPr>
      </w:pPr>
      <w:r>
        <w:rPr>
          <w:rFonts w:hint="cs"/>
          <w:rtl/>
        </w:rPr>
        <w:t>- - - שמעון שטרית היה שר הכלכלה והתכ</w:t>
      </w:r>
      <w:r>
        <w:rPr>
          <w:rFonts w:hint="cs"/>
          <w:rtl/>
        </w:rPr>
        <w:t>נון. לכן מה שאתה אומר הוא נכון.</w:t>
      </w:r>
    </w:p>
    <w:p w14:paraId="1DE8A8EA" w14:textId="77777777" w:rsidR="00000000" w:rsidRDefault="0003559D">
      <w:pPr>
        <w:pStyle w:val="af1"/>
        <w:rPr>
          <w:rFonts w:hint="cs"/>
          <w:rtl/>
        </w:rPr>
      </w:pPr>
    </w:p>
    <w:p w14:paraId="01A4CA9D" w14:textId="77777777" w:rsidR="00000000" w:rsidRDefault="0003559D">
      <w:pPr>
        <w:pStyle w:val="af1"/>
        <w:rPr>
          <w:rFonts w:hint="cs"/>
          <w:rtl/>
        </w:rPr>
      </w:pPr>
    </w:p>
    <w:p w14:paraId="29FDA5F4" w14:textId="77777777" w:rsidR="00000000" w:rsidRDefault="0003559D">
      <w:pPr>
        <w:pStyle w:val="af1"/>
        <w:rPr>
          <w:rtl/>
        </w:rPr>
      </w:pPr>
      <w:r>
        <w:rPr>
          <w:rtl/>
        </w:rPr>
        <w:t>היו"ר ראובן ריבלין:</w:t>
      </w:r>
    </w:p>
    <w:p w14:paraId="02D44EF9" w14:textId="77777777" w:rsidR="00000000" w:rsidRDefault="0003559D">
      <w:pPr>
        <w:pStyle w:val="a0"/>
        <w:rPr>
          <w:rtl/>
        </w:rPr>
      </w:pPr>
    </w:p>
    <w:p w14:paraId="25E65075" w14:textId="77777777" w:rsidR="00000000" w:rsidRDefault="0003559D">
      <w:pPr>
        <w:pStyle w:val="a0"/>
        <w:rPr>
          <w:rFonts w:hint="cs"/>
          <w:rtl/>
        </w:rPr>
      </w:pPr>
      <w:r>
        <w:rPr>
          <w:rFonts w:hint="cs"/>
          <w:rtl/>
        </w:rPr>
        <w:t xml:space="preserve">אין ספק. אין ספק. דרך אגב, הוא היה גם שר הדתות. בבקשה. </w:t>
      </w:r>
    </w:p>
    <w:p w14:paraId="0FA957DD" w14:textId="77777777" w:rsidR="00000000" w:rsidRDefault="0003559D">
      <w:pPr>
        <w:pStyle w:val="a0"/>
        <w:rPr>
          <w:rFonts w:hint="cs"/>
          <w:rtl/>
        </w:rPr>
      </w:pPr>
    </w:p>
    <w:p w14:paraId="6E9C605C" w14:textId="77777777" w:rsidR="00000000" w:rsidRDefault="0003559D">
      <w:pPr>
        <w:pStyle w:val="af0"/>
        <w:rPr>
          <w:rtl/>
        </w:rPr>
      </w:pPr>
      <w:r>
        <w:rPr>
          <w:rFonts w:hint="eastAsia"/>
          <w:rtl/>
        </w:rPr>
        <w:t>יצחק</w:t>
      </w:r>
      <w:r>
        <w:rPr>
          <w:rtl/>
        </w:rPr>
        <w:t xml:space="preserve"> כהן (ש"ס):</w:t>
      </w:r>
    </w:p>
    <w:p w14:paraId="00298BEB" w14:textId="77777777" w:rsidR="00000000" w:rsidRDefault="0003559D">
      <w:pPr>
        <w:pStyle w:val="a0"/>
        <w:rPr>
          <w:rFonts w:hint="cs"/>
          <w:rtl/>
        </w:rPr>
      </w:pPr>
    </w:p>
    <w:p w14:paraId="54E97430" w14:textId="77777777" w:rsidR="00000000" w:rsidRDefault="0003559D">
      <w:pPr>
        <w:pStyle w:val="a0"/>
        <w:rPr>
          <w:rFonts w:hint="cs"/>
          <w:rtl/>
        </w:rPr>
      </w:pPr>
      <w:r>
        <w:rPr>
          <w:rFonts w:hint="cs"/>
          <w:rtl/>
        </w:rPr>
        <w:t>- - -</w:t>
      </w:r>
    </w:p>
    <w:p w14:paraId="1B1B29A9" w14:textId="77777777" w:rsidR="00000000" w:rsidRDefault="0003559D">
      <w:pPr>
        <w:pStyle w:val="a0"/>
        <w:rPr>
          <w:rFonts w:hint="cs"/>
          <w:rtl/>
        </w:rPr>
      </w:pPr>
    </w:p>
    <w:p w14:paraId="7C1A008C" w14:textId="77777777" w:rsidR="00000000" w:rsidRDefault="0003559D">
      <w:pPr>
        <w:pStyle w:val="af1"/>
        <w:rPr>
          <w:rtl/>
        </w:rPr>
      </w:pPr>
      <w:r>
        <w:rPr>
          <w:rtl/>
        </w:rPr>
        <w:t>היו"ר ראובן ריבלין:</w:t>
      </w:r>
    </w:p>
    <w:p w14:paraId="0C93F7FE" w14:textId="77777777" w:rsidR="00000000" w:rsidRDefault="0003559D">
      <w:pPr>
        <w:pStyle w:val="a0"/>
        <w:rPr>
          <w:rtl/>
        </w:rPr>
      </w:pPr>
    </w:p>
    <w:p w14:paraId="239D8BF0" w14:textId="77777777" w:rsidR="00000000" w:rsidRDefault="0003559D">
      <w:pPr>
        <w:pStyle w:val="a0"/>
        <w:rPr>
          <w:rFonts w:hint="cs"/>
          <w:rtl/>
        </w:rPr>
      </w:pPr>
      <w:r>
        <w:rPr>
          <w:rFonts w:hint="cs"/>
          <w:rtl/>
        </w:rPr>
        <w:t xml:space="preserve">רגע, האם חבר הכנסת כהן רוצה, על חשבון הדיבורים שלו, לומר - - - </w:t>
      </w:r>
    </w:p>
    <w:p w14:paraId="6E0E46A8" w14:textId="77777777" w:rsidR="00000000" w:rsidRDefault="0003559D">
      <w:pPr>
        <w:pStyle w:val="a0"/>
        <w:rPr>
          <w:rFonts w:hint="cs"/>
          <w:rtl/>
        </w:rPr>
      </w:pPr>
    </w:p>
    <w:p w14:paraId="34B99E62" w14:textId="77777777" w:rsidR="00000000" w:rsidRDefault="0003559D">
      <w:pPr>
        <w:pStyle w:val="af0"/>
        <w:rPr>
          <w:rtl/>
        </w:rPr>
      </w:pPr>
      <w:r>
        <w:rPr>
          <w:rFonts w:hint="eastAsia"/>
          <w:rtl/>
        </w:rPr>
        <w:t>יצחק</w:t>
      </w:r>
      <w:r>
        <w:rPr>
          <w:rtl/>
        </w:rPr>
        <w:t xml:space="preserve"> כהן (ש"ס):</w:t>
      </w:r>
    </w:p>
    <w:p w14:paraId="4FFDD91C" w14:textId="77777777" w:rsidR="00000000" w:rsidRDefault="0003559D">
      <w:pPr>
        <w:pStyle w:val="a0"/>
        <w:rPr>
          <w:rFonts w:hint="cs"/>
          <w:rtl/>
        </w:rPr>
      </w:pPr>
    </w:p>
    <w:p w14:paraId="587EFA43" w14:textId="77777777" w:rsidR="00000000" w:rsidRDefault="0003559D">
      <w:pPr>
        <w:pStyle w:val="a0"/>
        <w:rPr>
          <w:rFonts w:hint="cs"/>
          <w:rtl/>
        </w:rPr>
      </w:pPr>
      <w:r>
        <w:rPr>
          <w:rFonts w:hint="cs"/>
          <w:rtl/>
        </w:rPr>
        <w:t>- - -</w:t>
      </w:r>
    </w:p>
    <w:p w14:paraId="1A53B62E" w14:textId="77777777" w:rsidR="00000000" w:rsidRDefault="0003559D">
      <w:pPr>
        <w:pStyle w:val="a0"/>
        <w:rPr>
          <w:rFonts w:hint="cs"/>
          <w:rtl/>
        </w:rPr>
      </w:pPr>
    </w:p>
    <w:p w14:paraId="1880D463" w14:textId="77777777" w:rsidR="00000000" w:rsidRDefault="0003559D">
      <w:pPr>
        <w:pStyle w:val="a0"/>
        <w:rPr>
          <w:rFonts w:hint="cs"/>
          <w:rtl/>
        </w:rPr>
      </w:pPr>
    </w:p>
    <w:p w14:paraId="21608CFE" w14:textId="77777777" w:rsidR="00000000" w:rsidRDefault="0003559D">
      <w:pPr>
        <w:pStyle w:val="af1"/>
        <w:rPr>
          <w:rtl/>
        </w:rPr>
      </w:pPr>
      <w:r>
        <w:rPr>
          <w:rtl/>
        </w:rPr>
        <w:t>היו"ר ראו</w:t>
      </w:r>
      <w:r>
        <w:rPr>
          <w:rtl/>
        </w:rPr>
        <w:t>בן ריבלין:</w:t>
      </w:r>
    </w:p>
    <w:p w14:paraId="100DBA80" w14:textId="77777777" w:rsidR="00000000" w:rsidRDefault="0003559D">
      <w:pPr>
        <w:pStyle w:val="a0"/>
        <w:rPr>
          <w:rtl/>
        </w:rPr>
      </w:pPr>
    </w:p>
    <w:p w14:paraId="79B88C40" w14:textId="77777777" w:rsidR="00000000" w:rsidRDefault="0003559D">
      <w:pPr>
        <w:pStyle w:val="a0"/>
        <w:rPr>
          <w:rFonts w:hint="cs"/>
          <w:rtl/>
        </w:rPr>
      </w:pPr>
      <w:r>
        <w:rPr>
          <w:rFonts w:hint="cs"/>
          <w:rtl/>
        </w:rPr>
        <w:t xml:space="preserve">לא, לא. אז תן לו לסיים. רבותי, חברים, לא. אנחנו לא יכולים. תנו לחבר הכנסת זחאלקה למלא את מכסתו. בבקשה, אני נותן לך עוד 40 שניות. </w:t>
      </w:r>
    </w:p>
    <w:p w14:paraId="37E96597" w14:textId="77777777" w:rsidR="00000000" w:rsidRDefault="0003559D">
      <w:pPr>
        <w:pStyle w:val="a0"/>
        <w:rPr>
          <w:rFonts w:hint="cs"/>
          <w:rtl/>
        </w:rPr>
      </w:pPr>
    </w:p>
    <w:p w14:paraId="0FEB32E4" w14:textId="77777777" w:rsidR="00000000" w:rsidRDefault="0003559D">
      <w:pPr>
        <w:pStyle w:val="-"/>
        <w:rPr>
          <w:rtl/>
        </w:rPr>
      </w:pPr>
      <w:bookmarkStart w:id="287" w:name="FS000001061T31_08_2004_16_31_49C"/>
      <w:bookmarkStart w:id="288" w:name="FS000001061T31_08_2004_16_29_21C"/>
      <w:bookmarkEnd w:id="287"/>
      <w:bookmarkEnd w:id="288"/>
      <w:r>
        <w:rPr>
          <w:rtl/>
        </w:rPr>
        <w:t>ג'מאל זחאלקה (בל"ד):</w:t>
      </w:r>
    </w:p>
    <w:p w14:paraId="4D0C10EC" w14:textId="77777777" w:rsidR="00000000" w:rsidRDefault="0003559D">
      <w:pPr>
        <w:pStyle w:val="a0"/>
        <w:rPr>
          <w:rtl/>
        </w:rPr>
      </w:pPr>
    </w:p>
    <w:p w14:paraId="62F1FB22" w14:textId="77777777" w:rsidR="00000000" w:rsidRDefault="0003559D">
      <w:pPr>
        <w:pStyle w:val="a0"/>
        <w:rPr>
          <w:rFonts w:hint="cs"/>
          <w:rtl/>
        </w:rPr>
      </w:pPr>
      <w:r>
        <w:rPr>
          <w:rFonts w:hint="cs"/>
          <w:rtl/>
        </w:rPr>
        <w:t xml:space="preserve">כבוד היושב-ראש, אני באמת ובתמים חושב שמשרד התחבורה קטן על השר שטרית. </w:t>
      </w:r>
    </w:p>
    <w:p w14:paraId="783C398A" w14:textId="77777777" w:rsidR="00000000" w:rsidRDefault="0003559D">
      <w:pPr>
        <w:pStyle w:val="a0"/>
        <w:rPr>
          <w:rFonts w:hint="cs"/>
          <w:rtl/>
        </w:rPr>
      </w:pPr>
    </w:p>
    <w:p w14:paraId="39785C71" w14:textId="77777777" w:rsidR="00000000" w:rsidRDefault="0003559D">
      <w:pPr>
        <w:pStyle w:val="af1"/>
        <w:rPr>
          <w:rtl/>
        </w:rPr>
      </w:pPr>
      <w:r>
        <w:rPr>
          <w:rtl/>
        </w:rPr>
        <w:t>היו"ר ראובן ריבלין:</w:t>
      </w:r>
    </w:p>
    <w:p w14:paraId="597F37E3" w14:textId="77777777" w:rsidR="00000000" w:rsidRDefault="0003559D">
      <w:pPr>
        <w:pStyle w:val="a0"/>
        <w:rPr>
          <w:rtl/>
        </w:rPr>
      </w:pPr>
    </w:p>
    <w:p w14:paraId="008FDB55" w14:textId="77777777" w:rsidR="00000000" w:rsidRDefault="0003559D">
      <w:pPr>
        <w:pStyle w:val="a0"/>
        <w:rPr>
          <w:rFonts w:hint="cs"/>
          <w:rtl/>
        </w:rPr>
      </w:pPr>
      <w:r>
        <w:rPr>
          <w:rFonts w:hint="cs"/>
          <w:rtl/>
        </w:rPr>
        <w:t xml:space="preserve">או.קיי. </w:t>
      </w:r>
    </w:p>
    <w:p w14:paraId="29DDF385" w14:textId="77777777" w:rsidR="00000000" w:rsidRDefault="0003559D">
      <w:pPr>
        <w:pStyle w:val="a0"/>
        <w:rPr>
          <w:rFonts w:hint="cs"/>
          <w:color w:val="0000FF"/>
          <w:szCs w:val="28"/>
          <w:rtl/>
        </w:rPr>
      </w:pPr>
    </w:p>
    <w:p w14:paraId="42D3EC2A" w14:textId="77777777" w:rsidR="00000000" w:rsidRDefault="0003559D">
      <w:pPr>
        <w:pStyle w:val="a0"/>
        <w:rPr>
          <w:rFonts w:hint="cs"/>
          <w:color w:val="0000FF"/>
          <w:szCs w:val="28"/>
          <w:rtl/>
        </w:rPr>
      </w:pPr>
    </w:p>
    <w:p w14:paraId="5717EB19" w14:textId="77777777" w:rsidR="00000000" w:rsidRDefault="0003559D">
      <w:pPr>
        <w:pStyle w:val="a0"/>
        <w:rPr>
          <w:rFonts w:hint="cs"/>
          <w:color w:val="0000FF"/>
          <w:szCs w:val="28"/>
          <w:rtl/>
        </w:rPr>
      </w:pPr>
    </w:p>
    <w:p w14:paraId="4BA30C87" w14:textId="77777777" w:rsidR="00000000" w:rsidRDefault="0003559D">
      <w:pPr>
        <w:pStyle w:val="-"/>
        <w:rPr>
          <w:rtl/>
        </w:rPr>
      </w:pPr>
      <w:r>
        <w:rPr>
          <w:rtl/>
        </w:rPr>
        <w:t>ג'מאל זחאלקה (בל"ד):</w:t>
      </w:r>
    </w:p>
    <w:p w14:paraId="492466D7" w14:textId="77777777" w:rsidR="00000000" w:rsidRDefault="0003559D">
      <w:pPr>
        <w:pStyle w:val="a0"/>
        <w:rPr>
          <w:rFonts w:hint="cs"/>
          <w:color w:val="0000FF"/>
          <w:szCs w:val="28"/>
          <w:rtl/>
        </w:rPr>
      </w:pPr>
    </w:p>
    <w:p w14:paraId="148A311B" w14:textId="77777777" w:rsidR="00000000" w:rsidRDefault="0003559D">
      <w:pPr>
        <w:pStyle w:val="a0"/>
        <w:rPr>
          <w:rFonts w:hint="cs"/>
          <w:rtl/>
        </w:rPr>
      </w:pPr>
      <w:r>
        <w:rPr>
          <w:rFonts w:hint="cs"/>
          <w:rtl/>
        </w:rPr>
        <w:t>מגיע לו שיקבל משרד בכיר יותר, גם בגלל עמדותיו, מרצו, סגנונו וניסיונו. הוא קיבל את משרד התחבורה. אתם יודעים מה? זה גם מראה איזו ממשלה יש לנו, שהוא נדחה לפינה הזאת של משרד התחבורה.</w:t>
      </w:r>
    </w:p>
    <w:p w14:paraId="148A9AF9" w14:textId="77777777" w:rsidR="00000000" w:rsidRDefault="0003559D">
      <w:pPr>
        <w:pStyle w:val="a0"/>
        <w:rPr>
          <w:rFonts w:hint="cs"/>
          <w:rtl/>
        </w:rPr>
      </w:pPr>
    </w:p>
    <w:p w14:paraId="246804D8" w14:textId="77777777" w:rsidR="00000000" w:rsidRDefault="0003559D">
      <w:pPr>
        <w:pStyle w:val="af1"/>
        <w:rPr>
          <w:rtl/>
        </w:rPr>
      </w:pPr>
      <w:r>
        <w:rPr>
          <w:rtl/>
        </w:rPr>
        <w:t>היו"ר ראובן ריבלין:</w:t>
      </w:r>
    </w:p>
    <w:p w14:paraId="458EA9C3" w14:textId="77777777" w:rsidR="00000000" w:rsidRDefault="0003559D">
      <w:pPr>
        <w:pStyle w:val="a0"/>
        <w:rPr>
          <w:rFonts w:hint="cs"/>
          <w:rtl/>
        </w:rPr>
      </w:pPr>
    </w:p>
    <w:p w14:paraId="0D1368C6" w14:textId="77777777" w:rsidR="00000000" w:rsidRDefault="0003559D">
      <w:pPr>
        <w:pStyle w:val="a0"/>
        <w:rPr>
          <w:rFonts w:hint="cs"/>
          <w:rtl/>
        </w:rPr>
      </w:pPr>
      <w:r>
        <w:rPr>
          <w:rFonts w:hint="cs"/>
          <w:rtl/>
        </w:rPr>
        <w:t>משרד התחבורה הוא משר</w:t>
      </w:r>
      <w:r>
        <w:rPr>
          <w:rFonts w:hint="cs"/>
          <w:rtl/>
        </w:rPr>
        <w:t>ד - -</w:t>
      </w:r>
    </w:p>
    <w:p w14:paraId="3CA7199F" w14:textId="77777777" w:rsidR="00000000" w:rsidRDefault="0003559D">
      <w:pPr>
        <w:pStyle w:val="a0"/>
        <w:rPr>
          <w:rFonts w:hint="cs"/>
          <w:rtl/>
        </w:rPr>
      </w:pPr>
    </w:p>
    <w:p w14:paraId="718EAA3F" w14:textId="77777777" w:rsidR="00000000" w:rsidRDefault="0003559D">
      <w:pPr>
        <w:pStyle w:val="-"/>
        <w:rPr>
          <w:rtl/>
        </w:rPr>
      </w:pPr>
      <w:bookmarkStart w:id="289" w:name="FS000001061T31_08_2004_15_34_34C"/>
      <w:bookmarkEnd w:id="289"/>
      <w:r>
        <w:rPr>
          <w:rtl/>
        </w:rPr>
        <w:t>ג'מאל זחאלקה (בל"ד):</w:t>
      </w:r>
    </w:p>
    <w:p w14:paraId="092629A7" w14:textId="77777777" w:rsidR="00000000" w:rsidRDefault="0003559D">
      <w:pPr>
        <w:pStyle w:val="a0"/>
        <w:rPr>
          <w:rFonts w:hint="cs"/>
          <w:rtl/>
        </w:rPr>
      </w:pPr>
    </w:p>
    <w:p w14:paraId="18189B66" w14:textId="77777777" w:rsidR="00000000" w:rsidRDefault="0003559D">
      <w:pPr>
        <w:pStyle w:val="a0"/>
        <w:rPr>
          <w:rFonts w:hint="cs"/>
          <w:rtl/>
        </w:rPr>
      </w:pPr>
      <w:r>
        <w:rPr>
          <w:rFonts w:hint="cs"/>
          <w:rtl/>
        </w:rPr>
        <w:t>חשוב. בסדר.</w:t>
      </w:r>
    </w:p>
    <w:p w14:paraId="030E6695" w14:textId="77777777" w:rsidR="00000000" w:rsidRDefault="0003559D">
      <w:pPr>
        <w:pStyle w:val="a0"/>
        <w:rPr>
          <w:rFonts w:hint="cs"/>
          <w:rtl/>
        </w:rPr>
      </w:pPr>
    </w:p>
    <w:p w14:paraId="5A822364" w14:textId="77777777" w:rsidR="00000000" w:rsidRDefault="0003559D">
      <w:pPr>
        <w:pStyle w:val="af1"/>
        <w:rPr>
          <w:rtl/>
        </w:rPr>
      </w:pPr>
      <w:bookmarkStart w:id="290" w:name="FS000001061T31_08_2004_15_34_32"/>
      <w:bookmarkEnd w:id="290"/>
      <w:r>
        <w:rPr>
          <w:rtl/>
        </w:rPr>
        <w:t>היו"ר ראובן ריבלין:</w:t>
      </w:r>
    </w:p>
    <w:p w14:paraId="4D949530" w14:textId="77777777" w:rsidR="00000000" w:rsidRDefault="0003559D">
      <w:pPr>
        <w:pStyle w:val="a0"/>
        <w:rPr>
          <w:rtl/>
        </w:rPr>
      </w:pPr>
    </w:p>
    <w:p w14:paraId="582C2575" w14:textId="77777777" w:rsidR="00000000" w:rsidRDefault="0003559D">
      <w:pPr>
        <w:pStyle w:val="a0"/>
        <w:rPr>
          <w:rFonts w:hint="cs"/>
          <w:rtl/>
        </w:rPr>
      </w:pPr>
      <w:r>
        <w:rPr>
          <w:rFonts w:hint="cs"/>
          <w:rtl/>
        </w:rPr>
        <w:t>- - קל בעיניך?</w:t>
      </w:r>
    </w:p>
    <w:p w14:paraId="30A5DD3C" w14:textId="77777777" w:rsidR="00000000" w:rsidRDefault="0003559D">
      <w:pPr>
        <w:pStyle w:val="a0"/>
        <w:rPr>
          <w:rFonts w:hint="cs"/>
          <w:rtl/>
        </w:rPr>
      </w:pPr>
    </w:p>
    <w:p w14:paraId="66251791" w14:textId="77777777" w:rsidR="00000000" w:rsidRDefault="0003559D">
      <w:pPr>
        <w:pStyle w:val="-"/>
        <w:rPr>
          <w:rtl/>
        </w:rPr>
      </w:pPr>
      <w:bookmarkStart w:id="291" w:name="FS000001061T31_08_2004_15_34_52C"/>
      <w:bookmarkEnd w:id="291"/>
      <w:r>
        <w:rPr>
          <w:rtl/>
        </w:rPr>
        <w:t>ג'מאל זחאלקה (בל"ד):</w:t>
      </w:r>
    </w:p>
    <w:p w14:paraId="38060E89" w14:textId="77777777" w:rsidR="00000000" w:rsidRDefault="0003559D">
      <w:pPr>
        <w:pStyle w:val="a0"/>
        <w:rPr>
          <w:rtl/>
        </w:rPr>
      </w:pPr>
    </w:p>
    <w:p w14:paraId="5B687715" w14:textId="77777777" w:rsidR="00000000" w:rsidRDefault="0003559D">
      <w:pPr>
        <w:pStyle w:val="a0"/>
        <w:rPr>
          <w:rFonts w:hint="cs"/>
          <w:rtl/>
        </w:rPr>
      </w:pPr>
      <w:r>
        <w:rPr>
          <w:rFonts w:hint="cs"/>
          <w:rtl/>
        </w:rPr>
        <w:t>מתחילים בו ולא מסיימים בו.</w:t>
      </w:r>
    </w:p>
    <w:p w14:paraId="51AD4E40" w14:textId="77777777" w:rsidR="00000000" w:rsidRDefault="0003559D">
      <w:pPr>
        <w:pStyle w:val="a0"/>
        <w:rPr>
          <w:rFonts w:hint="cs"/>
          <w:rtl/>
        </w:rPr>
      </w:pPr>
    </w:p>
    <w:p w14:paraId="009FBD21" w14:textId="77777777" w:rsidR="00000000" w:rsidRDefault="0003559D">
      <w:pPr>
        <w:pStyle w:val="af0"/>
        <w:rPr>
          <w:rtl/>
        </w:rPr>
      </w:pPr>
      <w:r>
        <w:rPr>
          <w:rFonts w:hint="eastAsia"/>
          <w:rtl/>
        </w:rPr>
        <w:t>שר</w:t>
      </w:r>
      <w:r>
        <w:rPr>
          <w:rtl/>
        </w:rPr>
        <w:t xml:space="preserve"> התחבורה מאיר שטרית:</w:t>
      </w:r>
    </w:p>
    <w:p w14:paraId="0B27403B" w14:textId="77777777" w:rsidR="00000000" w:rsidRDefault="0003559D">
      <w:pPr>
        <w:pStyle w:val="a0"/>
        <w:rPr>
          <w:rFonts w:hint="cs"/>
          <w:rtl/>
        </w:rPr>
      </w:pPr>
    </w:p>
    <w:p w14:paraId="7BD7D579" w14:textId="77777777" w:rsidR="00000000" w:rsidRDefault="0003559D">
      <w:pPr>
        <w:pStyle w:val="a0"/>
        <w:rPr>
          <w:rFonts w:hint="cs"/>
          <w:rtl/>
        </w:rPr>
      </w:pPr>
      <w:bookmarkStart w:id="292" w:name="FS000000470T31_08_2004_15_34_27C"/>
      <w:bookmarkEnd w:id="292"/>
      <w:r>
        <w:rPr>
          <w:rFonts w:hint="cs"/>
          <w:rtl/>
        </w:rPr>
        <w:t>- - -</w:t>
      </w:r>
    </w:p>
    <w:p w14:paraId="22257796" w14:textId="77777777" w:rsidR="00000000" w:rsidRDefault="0003559D">
      <w:pPr>
        <w:pStyle w:val="a0"/>
        <w:rPr>
          <w:rFonts w:hint="cs"/>
          <w:rtl/>
        </w:rPr>
      </w:pPr>
    </w:p>
    <w:p w14:paraId="126971AA" w14:textId="77777777" w:rsidR="00000000" w:rsidRDefault="0003559D">
      <w:pPr>
        <w:pStyle w:val="af0"/>
        <w:rPr>
          <w:rtl/>
        </w:rPr>
      </w:pPr>
      <w:r>
        <w:rPr>
          <w:rFonts w:hint="eastAsia"/>
          <w:rtl/>
        </w:rPr>
        <w:t>אילנה</w:t>
      </w:r>
      <w:r>
        <w:rPr>
          <w:rtl/>
        </w:rPr>
        <w:t xml:space="preserve"> כהן (עם אחד):</w:t>
      </w:r>
    </w:p>
    <w:p w14:paraId="723A34C3" w14:textId="77777777" w:rsidR="00000000" w:rsidRDefault="0003559D">
      <w:pPr>
        <w:pStyle w:val="a0"/>
        <w:rPr>
          <w:rFonts w:hint="cs"/>
          <w:rtl/>
        </w:rPr>
      </w:pPr>
    </w:p>
    <w:p w14:paraId="3E070AE9" w14:textId="77777777" w:rsidR="00000000" w:rsidRDefault="0003559D">
      <w:pPr>
        <w:pStyle w:val="a0"/>
        <w:rPr>
          <w:rFonts w:hint="cs"/>
          <w:rtl/>
        </w:rPr>
      </w:pPr>
      <w:r>
        <w:rPr>
          <w:rFonts w:hint="cs"/>
          <w:rtl/>
        </w:rPr>
        <w:t>- - -</w:t>
      </w:r>
    </w:p>
    <w:p w14:paraId="2F3A600B" w14:textId="77777777" w:rsidR="00000000" w:rsidRDefault="0003559D">
      <w:pPr>
        <w:pStyle w:val="a0"/>
        <w:rPr>
          <w:rFonts w:hint="cs"/>
          <w:rtl/>
        </w:rPr>
      </w:pPr>
    </w:p>
    <w:p w14:paraId="6D833FD7" w14:textId="77777777" w:rsidR="00000000" w:rsidRDefault="0003559D">
      <w:pPr>
        <w:pStyle w:val="-"/>
        <w:rPr>
          <w:rtl/>
        </w:rPr>
      </w:pPr>
      <w:bookmarkStart w:id="293" w:name="FS000001061T31_08_2004_15_36_54C"/>
      <w:bookmarkEnd w:id="293"/>
      <w:r>
        <w:rPr>
          <w:rtl/>
        </w:rPr>
        <w:t>ג'מאל זחאלקה (בל"ד):</w:t>
      </w:r>
    </w:p>
    <w:p w14:paraId="5F34FDA2" w14:textId="77777777" w:rsidR="00000000" w:rsidRDefault="0003559D">
      <w:pPr>
        <w:pStyle w:val="a0"/>
        <w:rPr>
          <w:rtl/>
        </w:rPr>
      </w:pPr>
    </w:p>
    <w:p w14:paraId="0EF32AAA" w14:textId="77777777" w:rsidR="00000000" w:rsidRDefault="0003559D">
      <w:pPr>
        <w:pStyle w:val="a0"/>
        <w:rPr>
          <w:rFonts w:hint="cs"/>
          <w:rtl/>
        </w:rPr>
      </w:pPr>
      <w:r>
        <w:rPr>
          <w:rFonts w:hint="cs"/>
          <w:rtl/>
        </w:rPr>
        <w:t>בכל זאת, ראש הממשלה פה, ואני רוצה שהוא ישמע שא</w:t>
      </w:r>
      <w:r>
        <w:rPr>
          <w:rFonts w:hint="cs"/>
          <w:rtl/>
        </w:rPr>
        <w:t>ני בירכתי על הצעדים האלה, כי הם צעד ראשון לנפילת הממשלה. כמעט כל הממשלות שנפלו התחילו בצעד הראשון של חילופי כיסאות. לכן, הממשלה נמצאת במצב רע. כל מנתח של המצב הפוליטי ידע ויִראה, שהממשלה הזאת היא בדרכה לנפילה.</w:t>
      </w:r>
    </w:p>
    <w:p w14:paraId="21B86412" w14:textId="77777777" w:rsidR="00000000" w:rsidRDefault="0003559D">
      <w:pPr>
        <w:pStyle w:val="a0"/>
        <w:rPr>
          <w:rFonts w:hint="cs"/>
          <w:rtl/>
        </w:rPr>
      </w:pPr>
    </w:p>
    <w:p w14:paraId="39E3D5BD" w14:textId="77777777" w:rsidR="00000000" w:rsidRDefault="0003559D">
      <w:pPr>
        <w:pStyle w:val="af0"/>
        <w:rPr>
          <w:rtl/>
        </w:rPr>
      </w:pPr>
      <w:r>
        <w:rPr>
          <w:rFonts w:hint="eastAsia"/>
          <w:rtl/>
        </w:rPr>
        <w:t>ראש</w:t>
      </w:r>
      <w:r>
        <w:rPr>
          <w:rtl/>
        </w:rPr>
        <w:t xml:space="preserve"> הממשלה אריאל שרון:</w:t>
      </w:r>
    </w:p>
    <w:p w14:paraId="748B8D46" w14:textId="77777777" w:rsidR="00000000" w:rsidRDefault="0003559D">
      <w:pPr>
        <w:pStyle w:val="a0"/>
        <w:rPr>
          <w:rFonts w:hint="cs"/>
          <w:rtl/>
        </w:rPr>
      </w:pPr>
    </w:p>
    <w:p w14:paraId="28B79990" w14:textId="77777777" w:rsidR="00000000" w:rsidRDefault="0003559D">
      <w:pPr>
        <w:pStyle w:val="a0"/>
        <w:rPr>
          <w:rFonts w:hint="cs"/>
          <w:rtl/>
        </w:rPr>
      </w:pPr>
      <w:r>
        <w:rPr>
          <w:rFonts w:hint="cs"/>
          <w:rtl/>
        </w:rPr>
        <w:t>אל תסמוך על זה יותר מ</w:t>
      </w:r>
      <w:r>
        <w:rPr>
          <w:rFonts w:hint="cs"/>
          <w:rtl/>
        </w:rPr>
        <w:t>די.</w:t>
      </w:r>
    </w:p>
    <w:p w14:paraId="268AE8C7" w14:textId="77777777" w:rsidR="00000000" w:rsidRDefault="0003559D">
      <w:pPr>
        <w:pStyle w:val="-"/>
        <w:rPr>
          <w:rtl/>
        </w:rPr>
      </w:pPr>
      <w:bookmarkStart w:id="294" w:name="FS000001061T31_08_2004_15_37_32C"/>
      <w:bookmarkEnd w:id="294"/>
    </w:p>
    <w:p w14:paraId="3A10EE5D" w14:textId="77777777" w:rsidR="00000000" w:rsidRDefault="0003559D">
      <w:pPr>
        <w:pStyle w:val="-"/>
        <w:rPr>
          <w:rtl/>
        </w:rPr>
      </w:pPr>
      <w:r>
        <w:rPr>
          <w:rtl/>
        </w:rPr>
        <w:t>ג'מאל זחאלקה (בל"ד):</w:t>
      </w:r>
    </w:p>
    <w:p w14:paraId="369537FB" w14:textId="77777777" w:rsidR="00000000" w:rsidRDefault="0003559D">
      <w:pPr>
        <w:pStyle w:val="a0"/>
        <w:rPr>
          <w:rFonts w:hint="cs"/>
          <w:rtl/>
        </w:rPr>
      </w:pPr>
    </w:p>
    <w:p w14:paraId="15917BFE" w14:textId="77777777" w:rsidR="00000000" w:rsidRDefault="0003559D">
      <w:pPr>
        <w:pStyle w:val="a0"/>
        <w:rPr>
          <w:rFonts w:hint="cs"/>
          <w:rtl/>
        </w:rPr>
      </w:pPr>
      <w:r>
        <w:rPr>
          <w:rFonts w:hint="cs"/>
          <w:rtl/>
        </w:rPr>
        <w:t>אנחנו יודעים לעשות חישובים פוליטיים. ברור שמצבך לא טוב. מצבך הפוליטי לא טוב, ואתה הולך לסיים את תפקידך.</w:t>
      </w:r>
    </w:p>
    <w:p w14:paraId="094E70A8" w14:textId="77777777" w:rsidR="00000000" w:rsidRDefault="0003559D">
      <w:pPr>
        <w:pStyle w:val="a0"/>
        <w:rPr>
          <w:rFonts w:hint="cs"/>
          <w:rtl/>
        </w:rPr>
      </w:pPr>
    </w:p>
    <w:p w14:paraId="2144850C" w14:textId="77777777" w:rsidR="00000000" w:rsidRDefault="0003559D">
      <w:pPr>
        <w:pStyle w:val="af0"/>
        <w:rPr>
          <w:rtl/>
        </w:rPr>
      </w:pPr>
      <w:r>
        <w:rPr>
          <w:rFonts w:hint="eastAsia"/>
          <w:rtl/>
        </w:rPr>
        <w:t>ראש</w:t>
      </w:r>
      <w:r>
        <w:rPr>
          <w:rtl/>
        </w:rPr>
        <w:t xml:space="preserve"> הממשלה אריאל שרון:</w:t>
      </w:r>
    </w:p>
    <w:p w14:paraId="5CB0D0AF" w14:textId="77777777" w:rsidR="00000000" w:rsidRDefault="0003559D">
      <w:pPr>
        <w:pStyle w:val="a0"/>
        <w:rPr>
          <w:rFonts w:hint="cs"/>
          <w:rtl/>
        </w:rPr>
      </w:pPr>
    </w:p>
    <w:p w14:paraId="0642B3AD" w14:textId="77777777" w:rsidR="00000000" w:rsidRDefault="0003559D">
      <w:pPr>
        <w:pStyle w:val="a0"/>
        <w:rPr>
          <w:rFonts w:hint="cs"/>
          <w:rtl/>
        </w:rPr>
      </w:pPr>
      <w:r>
        <w:rPr>
          <w:rFonts w:hint="cs"/>
          <w:rtl/>
        </w:rPr>
        <w:t>- - -</w:t>
      </w:r>
    </w:p>
    <w:p w14:paraId="47F3AF1E" w14:textId="77777777" w:rsidR="00000000" w:rsidRDefault="0003559D">
      <w:pPr>
        <w:pStyle w:val="a0"/>
        <w:rPr>
          <w:rFonts w:hint="cs"/>
          <w:rtl/>
        </w:rPr>
      </w:pPr>
    </w:p>
    <w:p w14:paraId="6A91DF5F" w14:textId="77777777" w:rsidR="00000000" w:rsidRDefault="0003559D">
      <w:pPr>
        <w:pStyle w:val="-"/>
        <w:rPr>
          <w:rtl/>
        </w:rPr>
      </w:pPr>
      <w:bookmarkStart w:id="295" w:name="FS000001061T31_08_2004_15_38_36C"/>
      <w:bookmarkEnd w:id="295"/>
      <w:r>
        <w:rPr>
          <w:rtl/>
        </w:rPr>
        <w:t>ג'מאל זחאלקה (בל"ד):</w:t>
      </w:r>
    </w:p>
    <w:p w14:paraId="793338AB" w14:textId="77777777" w:rsidR="00000000" w:rsidRDefault="0003559D">
      <w:pPr>
        <w:pStyle w:val="a0"/>
        <w:rPr>
          <w:rtl/>
        </w:rPr>
      </w:pPr>
    </w:p>
    <w:p w14:paraId="3D11ED4F" w14:textId="77777777" w:rsidR="00000000" w:rsidRDefault="0003559D">
      <w:pPr>
        <w:pStyle w:val="a0"/>
        <w:rPr>
          <w:rFonts w:hint="cs"/>
          <w:rtl/>
        </w:rPr>
      </w:pPr>
      <w:r>
        <w:rPr>
          <w:rFonts w:hint="cs"/>
          <w:rtl/>
        </w:rPr>
        <w:t>אתה יודע מה? היה בי שביב של תקווה, כשמר שרון עלה לשלטון, ואמרתי: הנה, י</w:t>
      </w:r>
      <w:r>
        <w:rPr>
          <w:rFonts w:hint="cs"/>
          <w:rtl/>
        </w:rPr>
        <w:t>ש ראש ממשלה חזק, יש לו כוח, והוא יכול לעשות דברים ולעשות מהלכים. בסוף הוא לא עשה כלום, חוץ מלהמשיך את אותה מדיניות. היתה לו הזדמנות, ועדיין יש לו הזדמנות בתקופה הקצרה שנשארה לו, לעשות שינוי מהלך ולעשות משהו ולהיות כמו דה-גול או דה-קלרק. להביא שלום במזרח הת</w:t>
      </w:r>
      <w:r>
        <w:rPr>
          <w:rFonts w:hint="cs"/>
          <w:rtl/>
        </w:rPr>
        <w:t xml:space="preserve">יכון זה בידו, אם הוא רוצה. הוא יכול, אבל הוא לא רוצה. </w:t>
      </w:r>
    </w:p>
    <w:p w14:paraId="73C9CCD5" w14:textId="77777777" w:rsidR="00000000" w:rsidRDefault="0003559D">
      <w:pPr>
        <w:pStyle w:val="a0"/>
        <w:rPr>
          <w:rFonts w:hint="cs"/>
          <w:rtl/>
        </w:rPr>
      </w:pPr>
    </w:p>
    <w:p w14:paraId="1FC3FF1E" w14:textId="77777777" w:rsidR="00000000" w:rsidRDefault="0003559D">
      <w:pPr>
        <w:pStyle w:val="a0"/>
        <w:rPr>
          <w:rFonts w:hint="cs"/>
          <w:rtl/>
        </w:rPr>
      </w:pPr>
      <w:r>
        <w:rPr>
          <w:rFonts w:hint="cs"/>
          <w:rtl/>
        </w:rPr>
        <w:t>אני חוזר ואומר: כל מדינות ערב מוכנות לשלום מלא עם מדינת ישראל ולהכרה מלאה ולנורמליזציה של היחסים תמורת סיום הכיבוש. את זה זורקים לפח והולכים על תוכנית התנתקות והתנחלות, במקום לראות את ההיסטוריה ולראות</w:t>
      </w:r>
      <w:r>
        <w:rPr>
          <w:rFonts w:hint="cs"/>
          <w:rtl/>
        </w:rPr>
        <w:t xml:space="preserve"> שהוא יסיים את תפקידו כשהוא משאיר אדמה חרוכה ומלחמת תמיד מאחוריו. תודה.</w:t>
      </w:r>
    </w:p>
    <w:p w14:paraId="3D1EDF91" w14:textId="77777777" w:rsidR="00000000" w:rsidRDefault="0003559D">
      <w:pPr>
        <w:pStyle w:val="a0"/>
        <w:rPr>
          <w:rFonts w:hint="cs"/>
          <w:rtl/>
        </w:rPr>
      </w:pPr>
    </w:p>
    <w:p w14:paraId="647383F5" w14:textId="77777777" w:rsidR="00000000" w:rsidRDefault="0003559D">
      <w:pPr>
        <w:pStyle w:val="af1"/>
        <w:rPr>
          <w:rtl/>
        </w:rPr>
      </w:pPr>
      <w:r>
        <w:rPr>
          <w:rtl/>
        </w:rPr>
        <w:t>היו"ר ראובן ריבלין:</w:t>
      </w:r>
    </w:p>
    <w:p w14:paraId="3E9A3661" w14:textId="77777777" w:rsidR="00000000" w:rsidRDefault="0003559D">
      <w:pPr>
        <w:pStyle w:val="a0"/>
        <w:rPr>
          <w:rtl/>
        </w:rPr>
      </w:pPr>
    </w:p>
    <w:p w14:paraId="3D25020D" w14:textId="77777777" w:rsidR="00000000" w:rsidRDefault="0003559D">
      <w:pPr>
        <w:pStyle w:val="a0"/>
        <w:rPr>
          <w:rFonts w:hint="cs"/>
          <w:rtl/>
        </w:rPr>
      </w:pPr>
      <w:r>
        <w:rPr>
          <w:rFonts w:hint="cs"/>
          <w:rtl/>
        </w:rPr>
        <w:t xml:space="preserve">תודה רבה. חבר הכנסת </w:t>
      </w:r>
      <w:r>
        <w:rPr>
          <w:rFonts w:hint="eastAsia"/>
          <w:rtl/>
        </w:rPr>
        <w:t>עבד</w:t>
      </w:r>
      <w:r>
        <w:rPr>
          <w:rtl/>
        </w:rPr>
        <w:t xml:space="preserve">-אלמאלכ </w:t>
      </w:r>
      <w:r>
        <w:rPr>
          <w:rFonts w:hint="cs"/>
          <w:rtl/>
        </w:rPr>
        <w:t>דהאמשה, בבקשה. חבר הכנסת יצחק כהן, שיהיה נוכח, שכן אנחנו לא נוכל לדחות אחרי זה עוד פעם את דבריו. מייד אחרי חבר הכנסת דהאמשה עולה חב</w:t>
      </w:r>
      <w:r>
        <w:rPr>
          <w:rFonts w:hint="cs"/>
          <w:rtl/>
        </w:rPr>
        <w:t>ר הכנסת יצחק כהן, אם יהיה נוכח, ואם לא - חבר הכנסת גדעון סער עולה והשר יסיים, ואז אנו ניגש להצבעה.</w:t>
      </w:r>
    </w:p>
    <w:p w14:paraId="4FCC8C41" w14:textId="77777777" w:rsidR="00000000" w:rsidRDefault="0003559D">
      <w:pPr>
        <w:pStyle w:val="a0"/>
        <w:rPr>
          <w:rFonts w:hint="cs"/>
          <w:rtl/>
        </w:rPr>
      </w:pPr>
    </w:p>
    <w:p w14:paraId="752D8A27" w14:textId="77777777" w:rsidR="00000000" w:rsidRDefault="0003559D">
      <w:pPr>
        <w:pStyle w:val="a"/>
        <w:rPr>
          <w:rtl/>
        </w:rPr>
      </w:pPr>
      <w:bookmarkStart w:id="296" w:name="FS000000550T31_08_2004_15_41_39"/>
      <w:bookmarkStart w:id="297" w:name="_Toc90825013"/>
      <w:bookmarkEnd w:id="296"/>
      <w:r>
        <w:rPr>
          <w:rFonts w:hint="eastAsia"/>
          <w:rtl/>
        </w:rPr>
        <w:t>עבד</w:t>
      </w:r>
      <w:r>
        <w:rPr>
          <w:rtl/>
        </w:rPr>
        <w:t>-אלמאלכ דהאמשה (רע"ם):</w:t>
      </w:r>
      <w:bookmarkEnd w:id="297"/>
    </w:p>
    <w:p w14:paraId="6F19F3A0" w14:textId="77777777" w:rsidR="00000000" w:rsidRDefault="0003559D">
      <w:pPr>
        <w:pStyle w:val="a0"/>
        <w:rPr>
          <w:rFonts w:hint="cs"/>
          <w:rtl/>
        </w:rPr>
      </w:pPr>
    </w:p>
    <w:p w14:paraId="51A42BE6" w14:textId="77777777" w:rsidR="00000000" w:rsidRDefault="0003559D">
      <w:pPr>
        <w:pStyle w:val="a0"/>
        <w:rPr>
          <w:rFonts w:hint="cs"/>
          <w:rtl/>
        </w:rPr>
      </w:pPr>
      <w:r>
        <w:rPr>
          <w:rFonts w:hint="cs"/>
          <w:rtl/>
        </w:rPr>
        <w:t>כבוד היושב-ראש, מכובדי, ראש הממשלה והשרים, חברי חברי הכנסת, קשה להתנגד במישור האישי לשרים שעומדים למנותם. אני מסתכל על הבעיה באופ</w:t>
      </w:r>
      <w:r>
        <w:rPr>
          <w:rFonts w:hint="cs"/>
          <w:rtl/>
        </w:rPr>
        <w:t xml:space="preserve">ן גלובלי, ודברי הם כלפי הממשלה כולה כפי שהיא מתפקדת, כפי שהיא נראית בציבור. </w:t>
      </w:r>
    </w:p>
    <w:p w14:paraId="2234EA40" w14:textId="77777777" w:rsidR="00000000" w:rsidRDefault="0003559D">
      <w:pPr>
        <w:pStyle w:val="a0"/>
        <w:rPr>
          <w:rFonts w:hint="cs"/>
          <w:rtl/>
        </w:rPr>
      </w:pPr>
    </w:p>
    <w:p w14:paraId="630B6EF7" w14:textId="77777777" w:rsidR="00000000" w:rsidRDefault="0003559D">
      <w:pPr>
        <w:pStyle w:val="a0"/>
        <w:rPr>
          <w:rFonts w:hint="cs"/>
          <w:rtl/>
        </w:rPr>
      </w:pPr>
      <w:r>
        <w:rPr>
          <w:rFonts w:hint="cs"/>
          <w:rtl/>
        </w:rPr>
        <w:t>ובכן, אדוני ראש הממשלה, הממשלה הזאת לא רק סיימה את תפקידה, סיימה את סדר-יומה, אלא שעכשיו היא הולכת בסדר-יום ממש שלילי והפוך. ממשלה של ג'ובים, ג'ובניקים, בכל משרד. כל שר ממנה את ה</w:t>
      </w:r>
      <w:r>
        <w:rPr>
          <w:rFonts w:hint="cs"/>
          <w:rtl/>
        </w:rPr>
        <w:t>ג'ובים, וכמה שיותר, באופן הפוליטי ביותר, באופן הלא-חוקי, באופן שכל המדינה עכשיו מדברת עליו. בכל מדינה מתוקנת שר שמינה מינויים פוליטיים, אם הוא לא היה מתפטר מהר, היו מפטרים אותו.</w:t>
      </w:r>
    </w:p>
    <w:p w14:paraId="48ACF224" w14:textId="77777777" w:rsidR="00000000" w:rsidRDefault="0003559D">
      <w:pPr>
        <w:pStyle w:val="a0"/>
        <w:rPr>
          <w:rtl/>
        </w:rPr>
      </w:pPr>
    </w:p>
    <w:p w14:paraId="2DD224F3" w14:textId="77777777" w:rsidR="00000000" w:rsidRDefault="0003559D">
      <w:pPr>
        <w:pStyle w:val="a0"/>
        <w:rPr>
          <w:rFonts w:hint="cs"/>
          <w:rtl/>
        </w:rPr>
      </w:pPr>
      <w:r>
        <w:rPr>
          <w:rFonts w:hint="cs"/>
          <w:rtl/>
        </w:rPr>
        <w:t>אינני רוצה לדבר על הבעיות הבוערות. דיברתי בהזדמנות קודמת על אלפי שובתי רעב. ג</w:t>
      </w:r>
      <w:r>
        <w:rPr>
          <w:rFonts w:hint="cs"/>
          <w:rtl/>
        </w:rPr>
        <w:t xml:space="preserve">ם אם הם אסירים, אז מה? הם לא בני-אדם? הם שובתים, הם מוחים. הם מוכנים למות, כדי לשמור על כבודם. מבזים אותם, מכים אותם ודורסים אותם יומם ולילה. הם אומרים דבר אחד פשוט: נענשנו לשבת בבית-סוהר - בסדר, את העונש הזה מקבלים. אבל, לא יענישו אותנו יום-יום מחדש מפני </w:t>
      </w:r>
      <w:r>
        <w:rPr>
          <w:rFonts w:hint="cs"/>
          <w:rtl/>
        </w:rPr>
        <w:t>שאנחנו כאלה או אחרים. אחד מהם אפילו אמר זאת במפורש: שייתנו לנו את הזכויות של יגאל עמיר. מה שנותנים ליגאל עמיר, רוצח ראש ממשלה בישראל, אנחנו מוכנים לקבל, ולא יותר, ואולי גם הרבה פחות.</w:t>
      </w:r>
    </w:p>
    <w:p w14:paraId="71E037E5" w14:textId="77777777" w:rsidR="00000000" w:rsidRDefault="0003559D">
      <w:pPr>
        <w:pStyle w:val="a0"/>
        <w:rPr>
          <w:rFonts w:hint="cs"/>
          <w:rtl/>
        </w:rPr>
      </w:pPr>
    </w:p>
    <w:p w14:paraId="41CD402E" w14:textId="77777777" w:rsidR="00000000" w:rsidRDefault="0003559D">
      <w:pPr>
        <w:pStyle w:val="a0"/>
        <w:rPr>
          <w:rFonts w:hint="cs"/>
          <w:rtl/>
        </w:rPr>
      </w:pPr>
      <w:r>
        <w:rPr>
          <w:rFonts w:hint="cs"/>
          <w:rtl/>
        </w:rPr>
        <w:t>על מה אפשר לדבר? כל חלקה טובה מקולקלת במדינה הזאת. גם כאשר הממשלה הזאת ר</w:t>
      </w:r>
      <w:r>
        <w:rPr>
          <w:rFonts w:hint="cs"/>
          <w:rtl/>
        </w:rPr>
        <w:t>וצה, ואני לא יודע אם זה בטוח - אני לא מסתכל אל ראש הממשלה בעיניים - ואני עוד לא בטוח שזה אכן מה שהוא מתכוון לעשות, אף שהוא אומר זאת והוא נראה נחרץ ומלא אומץ ומתכוון אולי. אני לא יודע. אפשר להאמין לו ואפשר לא להאמין לו. כשהיא, הממשלה, רוצה לעשות משהו בכיוון</w:t>
      </w:r>
      <w:r>
        <w:rPr>
          <w:rFonts w:hint="cs"/>
          <w:rtl/>
        </w:rPr>
        <w:t xml:space="preserve"> החיובי, בכיוון שיכול להוציא את כולנו, ולא רק את המדינה הזאת אלא את כל האזור, משפיכות הדמים, מהאין-קץ אלימות, היא עושה זאת בדרך הרעה ביותר. היא עושה זאת בדרך שלא תשים קץ לשום אלימות, אלא רק תעמיק את הסכסוך ותגדיל את שפיכות הדמים בשני העמים.</w:t>
      </w:r>
    </w:p>
    <w:p w14:paraId="7A240571" w14:textId="77777777" w:rsidR="00000000" w:rsidRDefault="0003559D">
      <w:pPr>
        <w:pStyle w:val="a0"/>
        <w:rPr>
          <w:rFonts w:hint="cs"/>
          <w:rtl/>
        </w:rPr>
      </w:pPr>
    </w:p>
    <w:p w14:paraId="52F1ACFF" w14:textId="77777777" w:rsidR="00000000" w:rsidRDefault="0003559D">
      <w:pPr>
        <w:pStyle w:val="a0"/>
        <w:rPr>
          <w:rFonts w:hint="cs"/>
          <w:rtl/>
        </w:rPr>
      </w:pPr>
      <w:r>
        <w:rPr>
          <w:rFonts w:hint="cs"/>
          <w:rtl/>
        </w:rPr>
        <w:t>אדוני ראש הממש</w:t>
      </w:r>
      <w:r>
        <w:rPr>
          <w:rFonts w:hint="cs"/>
          <w:rtl/>
        </w:rPr>
        <w:t>לה, אם אתה רוצה לעזוב את עזה, מה אכפת לך לעשות זאת לפי מפת הדרכים, ושיהיו בעזה אנשים שיקבלו שם את השלטון ואת השטחים? למה לעשות את זה באופן חד-צדדי? למה לא לעשות זאת בתיאום? אתה תזכה לתפארת עמים ועולם. יגידו: הנה, ישראל רוצה שלום. מר שרון, שעליו דיברתם, הוא</w:t>
      </w:r>
      <w:r>
        <w:rPr>
          <w:rFonts w:hint="cs"/>
          <w:rtl/>
        </w:rPr>
        <w:t xml:space="preserve"> יוצא מעזה למען שלום ולמען הסדר וכצעד במפת הדרכים. את זה אתה לא רוצה. זה מעורר ספק בכלל ברצינות כוונתך - -</w:t>
      </w:r>
    </w:p>
    <w:p w14:paraId="1C8690AD" w14:textId="77777777" w:rsidR="00000000" w:rsidRDefault="0003559D">
      <w:pPr>
        <w:pStyle w:val="a0"/>
        <w:rPr>
          <w:rFonts w:hint="cs"/>
          <w:rtl/>
        </w:rPr>
      </w:pPr>
    </w:p>
    <w:p w14:paraId="7168EEBF" w14:textId="77777777" w:rsidR="00000000" w:rsidRDefault="0003559D">
      <w:pPr>
        <w:pStyle w:val="af1"/>
        <w:rPr>
          <w:rtl/>
        </w:rPr>
      </w:pPr>
      <w:r>
        <w:rPr>
          <w:rtl/>
        </w:rPr>
        <w:t>היו"ר ראובן ריבלין:</w:t>
      </w:r>
    </w:p>
    <w:p w14:paraId="619C148A" w14:textId="77777777" w:rsidR="00000000" w:rsidRDefault="0003559D">
      <w:pPr>
        <w:pStyle w:val="a0"/>
        <w:rPr>
          <w:rtl/>
        </w:rPr>
      </w:pPr>
    </w:p>
    <w:p w14:paraId="3BCCD56A" w14:textId="77777777" w:rsidR="00000000" w:rsidRDefault="0003559D">
      <w:pPr>
        <w:pStyle w:val="a0"/>
        <w:rPr>
          <w:rFonts w:hint="cs"/>
          <w:rtl/>
        </w:rPr>
      </w:pPr>
      <w:r>
        <w:rPr>
          <w:rFonts w:hint="cs"/>
          <w:rtl/>
        </w:rPr>
        <w:t>נא לסיים.</w:t>
      </w:r>
    </w:p>
    <w:p w14:paraId="3C2410D6" w14:textId="77777777" w:rsidR="00000000" w:rsidRDefault="0003559D">
      <w:pPr>
        <w:pStyle w:val="a0"/>
        <w:rPr>
          <w:rFonts w:hint="cs"/>
          <w:rtl/>
        </w:rPr>
      </w:pPr>
    </w:p>
    <w:p w14:paraId="4EA6A69A" w14:textId="77777777" w:rsidR="00000000" w:rsidRDefault="0003559D">
      <w:pPr>
        <w:pStyle w:val="-"/>
        <w:rPr>
          <w:rtl/>
        </w:rPr>
      </w:pPr>
      <w:bookmarkStart w:id="298" w:name="FS000000550T31_08_2004_15_49_07C"/>
      <w:bookmarkEnd w:id="298"/>
      <w:r>
        <w:rPr>
          <w:rtl/>
        </w:rPr>
        <w:t>עבד-אלמאלכ דהאמשה (רע"ם):</w:t>
      </w:r>
    </w:p>
    <w:p w14:paraId="6A523902" w14:textId="77777777" w:rsidR="00000000" w:rsidRDefault="0003559D">
      <w:pPr>
        <w:pStyle w:val="a0"/>
        <w:rPr>
          <w:rtl/>
        </w:rPr>
      </w:pPr>
    </w:p>
    <w:p w14:paraId="6F620479" w14:textId="77777777" w:rsidR="00000000" w:rsidRDefault="0003559D">
      <w:pPr>
        <w:pStyle w:val="a0"/>
        <w:rPr>
          <w:rFonts w:hint="cs"/>
          <w:rtl/>
        </w:rPr>
      </w:pPr>
      <w:r>
        <w:rPr>
          <w:rFonts w:hint="cs"/>
          <w:rtl/>
        </w:rPr>
        <w:t xml:space="preserve">- - אם לצאת ואם לצאת בכיוון חיובי ובכיוון שיכול להביא באמת לאיזו ישועה או לאיזו עלייה על </w:t>
      </w:r>
      <w:r>
        <w:rPr>
          <w:rFonts w:hint="cs"/>
          <w:rtl/>
        </w:rPr>
        <w:t>דרך אחרת.</w:t>
      </w:r>
    </w:p>
    <w:p w14:paraId="1E5294BD" w14:textId="77777777" w:rsidR="00000000" w:rsidRDefault="0003559D">
      <w:pPr>
        <w:pStyle w:val="a0"/>
        <w:rPr>
          <w:rFonts w:hint="cs"/>
          <w:rtl/>
        </w:rPr>
      </w:pPr>
    </w:p>
    <w:p w14:paraId="6120D706" w14:textId="77777777" w:rsidR="00000000" w:rsidRDefault="0003559D">
      <w:pPr>
        <w:pStyle w:val="a0"/>
        <w:rPr>
          <w:rFonts w:hint="cs"/>
          <w:rtl/>
        </w:rPr>
      </w:pPr>
      <w:r>
        <w:rPr>
          <w:rFonts w:hint="cs"/>
          <w:rtl/>
        </w:rPr>
        <w:t>שבענו שפיכות דמים, שבענו אלימות. העם הזה אומר: די. העם הפלסטיני אמר זאת גם כן די מזמן. אין איש שפוי במזרח התיכון שלא רוצה לשים קץ לסכסוך הזה. בידך הקלפים. אתה יכול לעשות את זה, ואתה יכול גם לעשות זאת אחרת. תודה רבה.</w:t>
      </w:r>
    </w:p>
    <w:p w14:paraId="43E5DC25" w14:textId="77777777" w:rsidR="00000000" w:rsidRDefault="0003559D">
      <w:pPr>
        <w:pStyle w:val="a0"/>
        <w:rPr>
          <w:rFonts w:hint="cs"/>
          <w:rtl/>
        </w:rPr>
      </w:pPr>
    </w:p>
    <w:p w14:paraId="643B3E8C" w14:textId="77777777" w:rsidR="00000000" w:rsidRDefault="0003559D">
      <w:pPr>
        <w:pStyle w:val="af1"/>
        <w:rPr>
          <w:rtl/>
        </w:rPr>
      </w:pPr>
    </w:p>
    <w:p w14:paraId="4FDB6929" w14:textId="77777777" w:rsidR="00000000" w:rsidRDefault="0003559D">
      <w:pPr>
        <w:pStyle w:val="af1"/>
        <w:rPr>
          <w:rtl/>
        </w:rPr>
      </w:pPr>
      <w:r>
        <w:rPr>
          <w:rtl/>
        </w:rPr>
        <w:t>היו"ר ראובן ריבלין:</w:t>
      </w:r>
    </w:p>
    <w:p w14:paraId="2F5E1DBE" w14:textId="77777777" w:rsidR="00000000" w:rsidRDefault="0003559D">
      <w:pPr>
        <w:pStyle w:val="a0"/>
        <w:rPr>
          <w:rtl/>
        </w:rPr>
      </w:pPr>
    </w:p>
    <w:p w14:paraId="48A7BF51" w14:textId="77777777" w:rsidR="00000000" w:rsidRDefault="0003559D">
      <w:pPr>
        <w:pStyle w:val="a0"/>
        <w:rPr>
          <w:rFonts w:hint="cs"/>
          <w:rtl/>
        </w:rPr>
      </w:pPr>
      <w:r>
        <w:rPr>
          <w:rFonts w:hint="cs"/>
          <w:rtl/>
        </w:rPr>
        <w:t>תודה ל</w:t>
      </w:r>
      <w:r>
        <w:rPr>
          <w:rFonts w:hint="cs"/>
          <w:rtl/>
        </w:rPr>
        <w:t>חבר הכנסת עבד-אלמאלכ דהאמשה. חבר הכנסת יצחק כהן, בשם סיעת ש"ס, גם לאדוני שלוש דקות, והוא ימצה אותן. לא להתחיל דקה לפני הסיום את עיקר הדברים אלא מהתחלה להתחיל במלוא המרץ והעוצמה. אדוני, בבקשה.</w:t>
      </w:r>
    </w:p>
    <w:p w14:paraId="6663503A" w14:textId="77777777" w:rsidR="00000000" w:rsidRDefault="0003559D">
      <w:pPr>
        <w:pStyle w:val="a0"/>
        <w:rPr>
          <w:rFonts w:hint="cs"/>
          <w:rtl/>
        </w:rPr>
      </w:pPr>
    </w:p>
    <w:p w14:paraId="0B09BE0E" w14:textId="77777777" w:rsidR="00000000" w:rsidRDefault="0003559D">
      <w:pPr>
        <w:pStyle w:val="a"/>
        <w:rPr>
          <w:rtl/>
        </w:rPr>
      </w:pPr>
      <w:bookmarkStart w:id="299" w:name="FS000000580T31_08_2004_15_50_00"/>
      <w:bookmarkStart w:id="300" w:name="_Toc90825014"/>
      <w:bookmarkEnd w:id="299"/>
      <w:r>
        <w:rPr>
          <w:rFonts w:hint="eastAsia"/>
          <w:rtl/>
        </w:rPr>
        <w:t>יצחק</w:t>
      </w:r>
      <w:r>
        <w:rPr>
          <w:rtl/>
        </w:rPr>
        <w:t xml:space="preserve"> כהן (ש"ס):</w:t>
      </w:r>
      <w:bookmarkEnd w:id="300"/>
    </w:p>
    <w:p w14:paraId="0FCCD1AA" w14:textId="77777777" w:rsidR="00000000" w:rsidRDefault="0003559D">
      <w:pPr>
        <w:pStyle w:val="a0"/>
        <w:rPr>
          <w:rFonts w:hint="cs"/>
          <w:rtl/>
        </w:rPr>
      </w:pPr>
    </w:p>
    <w:p w14:paraId="3F943189" w14:textId="77777777" w:rsidR="00000000" w:rsidRDefault="0003559D">
      <w:pPr>
        <w:pStyle w:val="a0"/>
        <w:rPr>
          <w:rFonts w:hint="cs"/>
          <w:rtl/>
        </w:rPr>
      </w:pPr>
      <w:r>
        <w:rPr>
          <w:rFonts w:hint="cs"/>
          <w:rtl/>
        </w:rPr>
        <w:t>אדוני היושב-ראש, אני חושב שהשר שטרית, השרה ציפ</w:t>
      </w:r>
      <w:r>
        <w:rPr>
          <w:rFonts w:hint="cs"/>
          <w:rtl/>
        </w:rPr>
        <w:t>י לבני והשר גדעון עזרא הם אכן אנשים ראויים. חוץ מזה שהם אנשים ראויים, בקטע הזה של הממשלה, זה - - -</w:t>
      </w:r>
    </w:p>
    <w:p w14:paraId="333D3940" w14:textId="77777777" w:rsidR="00000000" w:rsidRDefault="0003559D">
      <w:pPr>
        <w:pStyle w:val="a0"/>
        <w:rPr>
          <w:rFonts w:hint="cs"/>
          <w:rtl/>
        </w:rPr>
      </w:pPr>
    </w:p>
    <w:p w14:paraId="4ECA15FB" w14:textId="77777777" w:rsidR="00000000" w:rsidRDefault="0003559D">
      <w:pPr>
        <w:pStyle w:val="a0"/>
        <w:rPr>
          <w:rFonts w:hint="cs"/>
          <w:rtl/>
        </w:rPr>
      </w:pPr>
      <w:r>
        <w:rPr>
          <w:rFonts w:hint="cs"/>
          <w:rtl/>
        </w:rPr>
        <w:t>אדוני היושב-ראש, אני רוצה להעביר אותך במנהרת הזמן. בוא ונתאר שיעור בהיסטוריה בעוד 20 שנה. יעמדו מחנכים מול ילדים ויספרו להם, שב-1948 קמה פה מדינה לאחר אלפיי</w:t>
      </w:r>
      <w:r>
        <w:rPr>
          <w:rFonts w:hint="cs"/>
          <w:rtl/>
        </w:rPr>
        <w:t xml:space="preserve">ם שנות גלות ולאחר שואות ורדיפות. עמד דוד בן-גוריון והקריא מתוך מגילת העצמאות ש"בארץ-ישראל קם העם היהודי, בה עוצבה דמותו הרוחנית". הימים היו הימים שאחרי השואה. ואז קם פה באמת מפעל אדיר. קמו פה ראשי ממשלות לפניך, אדוני ראש הממשלה, והקימו ועשו, ואחד מהם יושב </w:t>
      </w:r>
      <w:r>
        <w:rPr>
          <w:rFonts w:hint="cs"/>
          <w:rtl/>
        </w:rPr>
        <w:t xml:space="preserve">פה. הם הקימו מפעל אדיר. </w:t>
      </w:r>
    </w:p>
    <w:p w14:paraId="39BA0DD5" w14:textId="77777777" w:rsidR="00000000" w:rsidRDefault="0003559D">
      <w:pPr>
        <w:pStyle w:val="a0"/>
        <w:rPr>
          <w:rFonts w:hint="cs"/>
          <w:rtl/>
        </w:rPr>
      </w:pPr>
    </w:p>
    <w:p w14:paraId="31B18171" w14:textId="77777777" w:rsidR="00000000" w:rsidRDefault="0003559D">
      <w:pPr>
        <w:pStyle w:val="a0"/>
        <w:rPr>
          <w:rFonts w:hint="cs"/>
          <w:rtl/>
        </w:rPr>
      </w:pPr>
      <w:r>
        <w:rPr>
          <w:rFonts w:hint="cs"/>
          <w:rtl/>
        </w:rPr>
        <w:t>דבר ראשון, הם הקימו את המרכז הרוחני הגדול ביותר בעולם לאחר חורבנו בשואה - את עולם הישיבות, עולם התורה, שנחרב בשואה. הקימו אותו פה בארץ-ישראל. הקימו מפעל התיישבות לתפארת. הקימו מדינת רווחה לתפארת. לא היה רעב. אדוני ראש הממשלה, לא ה</w:t>
      </w:r>
      <w:r>
        <w:rPr>
          <w:rFonts w:hint="cs"/>
          <w:rtl/>
        </w:rPr>
        <w:t>יה ילד שהלך לישון רעב, עד שאתה הגעת לשלטון, עד שאתה תפסת את רסן השלטון. 630,000 ילדים הולכים לישון עם בטן רעבה ועם דמעות בעיניים. מיליון איש דחסת מתחת לקו העוני. הרסת את המרכז הרוחני הגדול ביותר בעולם שקם במדינת ישראל.</w:t>
      </w:r>
    </w:p>
    <w:p w14:paraId="01BF9675" w14:textId="77777777" w:rsidR="00000000" w:rsidRDefault="0003559D">
      <w:pPr>
        <w:pStyle w:val="a0"/>
        <w:rPr>
          <w:rFonts w:hint="cs"/>
          <w:rtl/>
        </w:rPr>
      </w:pPr>
    </w:p>
    <w:p w14:paraId="2DFBC824" w14:textId="77777777" w:rsidR="00000000" w:rsidRDefault="0003559D">
      <w:pPr>
        <w:pStyle w:val="af0"/>
        <w:rPr>
          <w:rtl/>
        </w:rPr>
      </w:pPr>
      <w:r>
        <w:rPr>
          <w:rFonts w:hint="eastAsia"/>
          <w:rtl/>
        </w:rPr>
        <w:t>מגלי</w:t>
      </w:r>
      <w:r>
        <w:rPr>
          <w:rtl/>
        </w:rPr>
        <w:t xml:space="preserve"> והבה (הליכוד):</w:t>
      </w:r>
    </w:p>
    <w:p w14:paraId="2F39EB6B" w14:textId="77777777" w:rsidR="00000000" w:rsidRDefault="0003559D">
      <w:pPr>
        <w:pStyle w:val="a0"/>
        <w:rPr>
          <w:rFonts w:hint="cs"/>
          <w:rtl/>
        </w:rPr>
      </w:pPr>
    </w:p>
    <w:p w14:paraId="5C092649" w14:textId="77777777" w:rsidR="00000000" w:rsidRDefault="0003559D">
      <w:pPr>
        <w:pStyle w:val="a0"/>
        <w:rPr>
          <w:rFonts w:hint="cs"/>
          <w:rtl/>
        </w:rPr>
      </w:pPr>
      <w:r>
        <w:rPr>
          <w:rFonts w:hint="cs"/>
          <w:rtl/>
        </w:rPr>
        <w:t>דמגוגיה - - -</w:t>
      </w:r>
    </w:p>
    <w:p w14:paraId="660EA41F" w14:textId="77777777" w:rsidR="00000000" w:rsidRDefault="0003559D">
      <w:pPr>
        <w:pStyle w:val="a0"/>
        <w:rPr>
          <w:rFonts w:hint="cs"/>
          <w:rtl/>
        </w:rPr>
      </w:pPr>
    </w:p>
    <w:p w14:paraId="5ABB1ECA" w14:textId="77777777" w:rsidR="00000000" w:rsidRDefault="0003559D">
      <w:pPr>
        <w:pStyle w:val="af0"/>
        <w:rPr>
          <w:rtl/>
        </w:rPr>
      </w:pPr>
      <w:r>
        <w:rPr>
          <w:rFonts w:hint="eastAsia"/>
          <w:rtl/>
        </w:rPr>
        <w:t>מיכאל</w:t>
      </w:r>
      <w:r>
        <w:rPr>
          <w:rtl/>
        </w:rPr>
        <w:t xml:space="preserve"> רצון (הליכוד):</w:t>
      </w:r>
    </w:p>
    <w:p w14:paraId="579909F1" w14:textId="77777777" w:rsidR="00000000" w:rsidRDefault="0003559D">
      <w:pPr>
        <w:pStyle w:val="a0"/>
        <w:rPr>
          <w:rFonts w:hint="cs"/>
          <w:rtl/>
        </w:rPr>
      </w:pPr>
    </w:p>
    <w:p w14:paraId="251F453C" w14:textId="77777777" w:rsidR="00000000" w:rsidRDefault="0003559D">
      <w:pPr>
        <w:pStyle w:val="a0"/>
        <w:rPr>
          <w:rFonts w:hint="cs"/>
          <w:rtl/>
        </w:rPr>
      </w:pPr>
      <w:r>
        <w:rPr>
          <w:rFonts w:hint="cs"/>
          <w:rtl/>
        </w:rPr>
        <w:t>- - -</w:t>
      </w:r>
    </w:p>
    <w:p w14:paraId="3BAFCABD" w14:textId="77777777" w:rsidR="00000000" w:rsidRDefault="0003559D">
      <w:pPr>
        <w:pStyle w:val="a0"/>
        <w:rPr>
          <w:rFonts w:hint="cs"/>
          <w:rtl/>
        </w:rPr>
      </w:pPr>
    </w:p>
    <w:p w14:paraId="62019A7C" w14:textId="77777777" w:rsidR="00000000" w:rsidRDefault="0003559D">
      <w:pPr>
        <w:pStyle w:val="-"/>
        <w:rPr>
          <w:rtl/>
        </w:rPr>
      </w:pPr>
      <w:bookmarkStart w:id="301" w:name="FS000000580T31_08_2004_15_56_34C"/>
      <w:bookmarkEnd w:id="301"/>
      <w:r>
        <w:rPr>
          <w:rtl/>
        </w:rPr>
        <w:t>יצחק כהן (ש"ס):</w:t>
      </w:r>
    </w:p>
    <w:p w14:paraId="7290817A" w14:textId="77777777" w:rsidR="00000000" w:rsidRDefault="0003559D">
      <w:pPr>
        <w:pStyle w:val="a0"/>
        <w:rPr>
          <w:rtl/>
        </w:rPr>
      </w:pPr>
    </w:p>
    <w:p w14:paraId="2CC41DE2" w14:textId="77777777" w:rsidR="00000000" w:rsidRDefault="0003559D">
      <w:pPr>
        <w:pStyle w:val="a0"/>
        <w:rPr>
          <w:rFonts w:hint="cs"/>
          <w:rtl/>
        </w:rPr>
      </w:pPr>
      <w:r>
        <w:rPr>
          <w:rFonts w:hint="cs"/>
          <w:rtl/>
        </w:rPr>
        <w:t>חבר הכנסת מיכי רצון, שמעתי אותך הבוקר, מה אמרת לראש הממשלה. שמעתי, ודרך אגב, אתה צודק.</w:t>
      </w:r>
    </w:p>
    <w:p w14:paraId="7ABB249D" w14:textId="77777777" w:rsidR="00000000" w:rsidRDefault="0003559D">
      <w:pPr>
        <w:pStyle w:val="a0"/>
        <w:rPr>
          <w:rFonts w:hint="cs"/>
          <w:rtl/>
        </w:rPr>
      </w:pPr>
    </w:p>
    <w:p w14:paraId="7878A01B" w14:textId="77777777" w:rsidR="00000000" w:rsidRDefault="0003559D">
      <w:pPr>
        <w:pStyle w:val="af1"/>
        <w:rPr>
          <w:rtl/>
        </w:rPr>
      </w:pPr>
    </w:p>
    <w:p w14:paraId="46A31C6D" w14:textId="77777777" w:rsidR="00000000" w:rsidRDefault="0003559D">
      <w:pPr>
        <w:pStyle w:val="af1"/>
        <w:rPr>
          <w:rtl/>
        </w:rPr>
      </w:pPr>
      <w:r>
        <w:rPr>
          <w:rtl/>
        </w:rPr>
        <w:t>היו"ר ראובן ריבלין:</w:t>
      </w:r>
    </w:p>
    <w:p w14:paraId="7A865BBC" w14:textId="77777777" w:rsidR="00000000" w:rsidRDefault="0003559D">
      <w:pPr>
        <w:pStyle w:val="a0"/>
        <w:rPr>
          <w:rtl/>
        </w:rPr>
      </w:pPr>
    </w:p>
    <w:p w14:paraId="0F7A28D8" w14:textId="77777777" w:rsidR="00000000" w:rsidRDefault="0003559D">
      <w:pPr>
        <w:pStyle w:val="a0"/>
        <w:rPr>
          <w:rFonts w:hint="cs"/>
          <w:rtl/>
        </w:rPr>
      </w:pPr>
      <w:r>
        <w:rPr>
          <w:rFonts w:hint="cs"/>
          <w:rtl/>
        </w:rPr>
        <w:t>רבותי, הוא אומר את דבריו. אם אתם רוצים קריאות ביניים, אני עוצר את השעון.</w:t>
      </w:r>
    </w:p>
    <w:p w14:paraId="5C7DAF86" w14:textId="77777777" w:rsidR="00000000" w:rsidRDefault="0003559D">
      <w:pPr>
        <w:pStyle w:val="a0"/>
        <w:rPr>
          <w:rFonts w:hint="cs"/>
          <w:rtl/>
        </w:rPr>
      </w:pPr>
    </w:p>
    <w:p w14:paraId="5CC38557" w14:textId="77777777" w:rsidR="00000000" w:rsidRDefault="0003559D">
      <w:pPr>
        <w:pStyle w:val="-"/>
        <w:rPr>
          <w:rtl/>
        </w:rPr>
      </w:pPr>
      <w:bookmarkStart w:id="302" w:name="FS000000580T31_08_2004_15_52_43C"/>
      <w:bookmarkEnd w:id="302"/>
      <w:r>
        <w:rPr>
          <w:rtl/>
        </w:rPr>
        <w:t>יצחק כהן (ש"ס):</w:t>
      </w:r>
    </w:p>
    <w:p w14:paraId="53DF3664" w14:textId="77777777" w:rsidR="00000000" w:rsidRDefault="0003559D">
      <w:pPr>
        <w:pStyle w:val="a0"/>
        <w:rPr>
          <w:rtl/>
        </w:rPr>
      </w:pPr>
    </w:p>
    <w:p w14:paraId="353687B9" w14:textId="77777777" w:rsidR="00000000" w:rsidRDefault="0003559D">
      <w:pPr>
        <w:pStyle w:val="a0"/>
        <w:rPr>
          <w:rFonts w:hint="cs"/>
          <w:rtl/>
        </w:rPr>
      </w:pPr>
      <w:r>
        <w:rPr>
          <w:rFonts w:hint="cs"/>
          <w:rtl/>
        </w:rPr>
        <w:t>חבר הכנסת</w:t>
      </w:r>
      <w:r>
        <w:rPr>
          <w:rFonts w:hint="cs"/>
          <w:rtl/>
        </w:rPr>
        <w:t xml:space="preserve"> מיכאל רצון, אתה צודק.</w:t>
      </w:r>
    </w:p>
    <w:p w14:paraId="0801A58B" w14:textId="77777777" w:rsidR="00000000" w:rsidRDefault="0003559D">
      <w:pPr>
        <w:pStyle w:val="a0"/>
        <w:rPr>
          <w:rFonts w:hint="cs"/>
          <w:rtl/>
        </w:rPr>
      </w:pPr>
    </w:p>
    <w:p w14:paraId="42387719" w14:textId="77777777" w:rsidR="00000000" w:rsidRDefault="0003559D">
      <w:pPr>
        <w:pStyle w:val="a0"/>
        <w:rPr>
          <w:rFonts w:hint="cs"/>
          <w:rtl/>
        </w:rPr>
      </w:pPr>
      <w:r>
        <w:rPr>
          <w:rFonts w:hint="cs"/>
          <w:rtl/>
        </w:rPr>
        <w:t>הרסת את המרכז הרוחני הגדול ביותר שקם במדינת ישראל לאחר השואה. הממשלה שלך, עם טומיסלב למפל, המכונה טומי לפיד, זרקה את התפילין והטלית, ואתה נשארת ושתקת. נתת לו לרמוס כל ערך יהודי. המדינה החברתית - לא השארת אבן על אבן. שלחת 630,000 ילד</w:t>
      </w:r>
      <w:r>
        <w:rPr>
          <w:rFonts w:hint="cs"/>
          <w:rtl/>
        </w:rPr>
        <w:t>ים לילה-לילה לישון עם בטן רעבה ועם דמעות בעיניים.</w:t>
      </w:r>
    </w:p>
    <w:p w14:paraId="0B3DDD5E" w14:textId="77777777" w:rsidR="00000000" w:rsidRDefault="0003559D">
      <w:pPr>
        <w:pStyle w:val="a0"/>
        <w:rPr>
          <w:rFonts w:hint="cs"/>
          <w:rtl/>
        </w:rPr>
      </w:pPr>
    </w:p>
    <w:p w14:paraId="5F62061C" w14:textId="77777777" w:rsidR="00000000" w:rsidRDefault="0003559D">
      <w:pPr>
        <w:pStyle w:val="af0"/>
        <w:rPr>
          <w:rtl/>
        </w:rPr>
      </w:pPr>
      <w:r>
        <w:rPr>
          <w:rFonts w:hint="eastAsia"/>
          <w:rtl/>
        </w:rPr>
        <w:t>מגלי</w:t>
      </w:r>
      <w:r>
        <w:rPr>
          <w:rtl/>
        </w:rPr>
        <w:t xml:space="preserve"> והבה (הליכוד):</w:t>
      </w:r>
    </w:p>
    <w:p w14:paraId="4E914B65" w14:textId="77777777" w:rsidR="00000000" w:rsidRDefault="0003559D">
      <w:pPr>
        <w:pStyle w:val="a0"/>
        <w:rPr>
          <w:rFonts w:hint="cs"/>
          <w:rtl/>
        </w:rPr>
      </w:pPr>
    </w:p>
    <w:p w14:paraId="370638C2" w14:textId="77777777" w:rsidR="00000000" w:rsidRDefault="0003559D">
      <w:pPr>
        <w:pStyle w:val="a0"/>
        <w:rPr>
          <w:rFonts w:hint="cs"/>
          <w:rtl/>
        </w:rPr>
      </w:pPr>
      <w:r>
        <w:rPr>
          <w:rFonts w:hint="cs"/>
          <w:rtl/>
        </w:rPr>
        <w:t>- - -</w:t>
      </w:r>
    </w:p>
    <w:p w14:paraId="04BC46DE" w14:textId="77777777" w:rsidR="00000000" w:rsidRDefault="0003559D">
      <w:pPr>
        <w:pStyle w:val="a0"/>
        <w:rPr>
          <w:rFonts w:hint="cs"/>
          <w:rtl/>
        </w:rPr>
      </w:pPr>
    </w:p>
    <w:p w14:paraId="45F764B3" w14:textId="77777777" w:rsidR="00000000" w:rsidRDefault="0003559D">
      <w:pPr>
        <w:pStyle w:val="-"/>
        <w:rPr>
          <w:rtl/>
        </w:rPr>
      </w:pPr>
      <w:bookmarkStart w:id="303" w:name="FS000000580T31_08_2004_15_59_04C"/>
      <w:bookmarkEnd w:id="303"/>
      <w:r>
        <w:rPr>
          <w:rtl/>
        </w:rPr>
        <w:t>יצחק כהן (ש"ס):</w:t>
      </w:r>
    </w:p>
    <w:p w14:paraId="3EDF0DC1" w14:textId="77777777" w:rsidR="00000000" w:rsidRDefault="0003559D">
      <w:pPr>
        <w:pStyle w:val="a0"/>
        <w:rPr>
          <w:rtl/>
        </w:rPr>
      </w:pPr>
    </w:p>
    <w:p w14:paraId="0E1F8014" w14:textId="77777777" w:rsidR="00000000" w:rsidRDefault="0003559D">
      <w:pPr>
        <w:pStyle w:val="a0"/>
        <w:rPr>
          <w:rFonts w:hint="cs"/>
          <w:rtl/>
        </w:rPr>
      </w:pPr>
      <w:r>
        <w:rPr>
          <w:rFonts w:hint="cs"/>
          <w:rtl/>
        </w:rPr>
        <w:t>גם דרוזים. גם הם רעבים. גם הם הפכו להיות רעבים.</w:t>
      </w:r>
    </w:p>
    <w:p w14:paraId="6981465F" w14:textId="77777777" w:rsidR="00000000" w:rsidRDefault="0003559D">
      <w:pPr>
        <w:pStyle w:val="a0"/>
        <w:rPr>
          <w:rFonts w:hint="cs"/>
          <w:rtl/>
        </w:rPr>
      </w:pPr>
    </w:p>
    <w:p w14:paraId="1F7592D0" w14:textId="77777777" w:rsidR="00000000" w:rsidRDefault="0003559D">
      <w:pPr>
        <w:pStyle w:val="af0"/>
        <w:rPr>
          <w:rtl/>
        </w:rPr>
      </w:pPr>
      <w:r>
        <w:rPr>
          <w:rFonts w:hint="eastAsia"/>
          <w:rtl/>
        </w:rPr>
        <w:t>מגלי</w:t>
      </w:r>
      <w:r>
        <w:rPr>
          <w:rtl/>
        </w:rPr>
        <w:t xml:space="preserve"> והבה (הליכוד):</w:t>
      </w:r>
    </w:p>
    <w:p w14:paraId="7C8E0967" w14:textId="77777777" w:rsidR="00000000" w:rsidRDefault="0003559D">
      <w:pPr>
        <w:pStyle w:val="a0"/>
        <w:rPr>
          <w:rFonts w:hint="cs"/>
          <w:rtl/>
        </w:rPr>
      </w:pPr>
    </w:p>
    <w:p w14:paraId="700BBE6F" w14:textId="77777777" w:rsidR="00000000" w:rsidRDefault="0003559D">
      <w:pPr>
        <w:pStyle w:val="a0"/>
        <w:rPr>
          <w:rFonts w:hint="cs"/>
          <w:rtl/>
        </w:rPr>
      </w:pPr>
      <w:r>
        <w:rPr>
          <w:rFonts w:hint="cs"/>
          <w:rtl/>
        </w:rPr>
        <w:t>נכון. אבל למה הדמגוגיה הזאת?</w:t>
      </w:r>
    </w:p>
    <w:p w14:paraId="0D9598A5" w14:textId="77777777" w:rsidR="00000000" w:rsidRDefault="0003559D">
      <w:pPr>
        <w:pStyle w:val="a0"/>
        <w:rPr>
          <w:rFonts w:hint="cs"/>
          <w:rtl/>
        </w:rPr>
      </w:pPr>
    </w:p>
    <w:p w14:paraId="3F0DB035" w14:textId="77777777" w:rsidR="00000000" w:rsidRDefault="0003559D">
      <w:pPr>
        <w:pStyle w:val="-"/>
        <w:rPr>
          <w:rtl/>
        </w:rPr>
      </w:pPr>
      <w:bookmarkStart w:id="304" w:name="FS000000580T31_08_2004_15_59_11C"/>
      <w:bookmarkEnd w:id="304"/>
      <w:r>
        <w:rPr>
          <w:rtl/>
        </w:rPr>
        <w:t>יצחק כהן (ש"ס):</w:t>
      </w:r>
    </w:p>
    <w:p w14:paraId="0B2DB8EC" w14:textId="77777777" w:rsidR="00000000" w:rsidRDefault="0003559D">
      <w:pPr>
        <w:pStyle w:val="a0"/>
        <w:rPr>
          <w:rtl/>
        </w:rPr>
      </w:pPr>
    </w:p>
    <w:p w14:paraId="741BFD23" w14:textId="77777777" w:rsidR="00000000" w:rsidRDefault="0003559D">
      <w:pPr>
        <w:pStyle w:val="a0"/>
        <w:rPr>
          <w:rFonts w:hint="cs"/>
          <w:rtl/>
        </w:rPr>
      </w:pPr>
      <w:r>
        <w:rPr>
          <w:rFonts w:hint="cs"/>
          <w:rtl/>
        </w:rPr>
        <w:t>המצב הביטחוני - חבר הכנסת פואד בן-אליעזר, א</w:t>
      </w:r>
      <w:r>
        <w:rPr>
          <w:rFonts w:hint="cs"/>
          <w:rtl/>
        </w:rPr>
        <w:t>ני לא יכול לשכוח שראש הממשלה אמר בשדרות: פה לא ייפלו יותר "קסאמים". הוא לא גמר את המלה, והיתה שריקה של "קסאם" ליד האוזן שלו. עד היום, מאז שהוא אמר שלא ייפלו פה "קסאמים" - - -</w:t>
      </w:r>
    </w:p>
    <w:p w14:paraId="70CB2BE3" w14:textId="77777777" w:rsidR="00000000" w:rsidRDefault="0003559D">
      <w:pPr>
        <w:pStyle w:val="a0"/>
        <w:rPr>
          <w:rFonts w:hint="cs"/>
          <w:rtl/>
        </w:rPr>
      </w:pPr>
    </w:p>
    <w:p w14:paraId="3D5F8D30" w14:textId="77777777" w:rsidR="00000000" w:rsidRDefault="0003559D">
      <w:pPr>
        <w:pStyle w:val="a0"/>
        <w:rPr>
          <w:rFonts w:hint="cs"/>
          <w:rtl/>
        </w:rPr>
      </w:pPr>
      <w:r>
        <w:rPr>
          <w:rFonts w:hint="cs"/>
          <w:rtl/>
        </w:rPr>
        <w:t>תן לי מיקרופון. אין לי מיקרופון.</w:t>
      </w:r>
    </w:p>
    <w:p w14:paraId="15B84FAB" w14:textId="77777777" w:rsidR="00000000" w:rsidRDefault="0003559D">
      <w:pPr>
        <w:pStyle w:val="a0"/>
        <w:rPr>
          <w:rFonts w:hint="cs"/>
          <w:rtl/>
        </w:rPr>
      </w:pPr>
    </w:p>
    <w:p w14:paraId="5AD515CE" w14:textId="77777777" w:rsidR="00000000" w:rsidRDefault="0003559D">
      <w:pPr>
        <w:pStyle w:val="af1"/>
        <w:rPr>
          <w:rtl/>
        </w:rPr>
      </w:pPr>
      <w:r>
        <w:rPr>
          <w:rtl/>
        </w:rPr>
        <w:t>היו"ר ראובן ריבלין:</w:t>
      </w:r>
    </w:p>
    <w:p w14:paraId="3BB27300" w14:textId="77777777" w:rsidR="00000000" w:rsidRDefault="0003559D">
      <w:pPr>
        <w:pStyle w:val="a0"/>
        <w:rPr>
          <w:rtl/>
        </w:rPr>
      </w:pPr>
    </w:p>
    <w:p w14:paraId="47F2A7CF" w14:textId="77777777" w:rsidR="00000000" w:rsidRDefault="0003559D">
      <w:pPr>
        <w:pStyle w:val="a0"/>
        <w:rPr>
          <w:rFonts w:hint="cs"/>
          <w:rtl/>
        </w:rPr>
      </w:pPr>
      <w:r>
        <w:rPr>
          <w:rFonts w:hint="cs"/>
          <w:rtl/>
        </w:rPr>
        <w:t>ועוד איך יש לך.</w:t>
      </w:r>
    </w:p>
    <w:p w14:paraId="431C7DC0" w14:textId="77777777" w:rsidR="00000000" w:rsidRDefault="0003559D">
      <w:pPr>
        <w:pStyle w:val="-"/>
        <w:rPr>
          <w:rtl/>
        </w:rPr>
      </w:pPr>
      <w:bookmarkStart w:id="305" w:name="FS000000580T31_08_2004_16_00_50C"/>
      <w:bookmarkEnd w:id="305"/>
    </w:p>
    <w:p w14:paraId="37110884" w14:textId="77777777" w:rsidR="00000000" w:rsidRDefault="0003559D">
      <w:pPr>
        <w:pStyle w:val="-"/>
        <w:rPr>
          <w:rtl/>
        </w:rPr>
      </w:pPr>
      <w:r>
        <w:rPr>
          <w:rtl/>
        </w:rPr>
        <w:t>יצחק כהן</w:t>
      </w:r>
      <w:r>
        <w:rPr>
          <w:rtl/>
        </w:rPr>
        <w:t xml:space="preserve"> (ש"ס):</w:t>
      </w:r>
    </w:p>
    <w:p w14:paraId="23807AA9" w14:textId="77777777" w:rsidR="00000000" w:rsidRDefault="0003559D">
      <w:pPr>
        <w:pStyle w:val="a0"/>
        <w:rPr>
          <w:rtl/>
        </w:rPr>
      </w:pPr>
    </w:p>
    <w:p w14:paraId="12EE5C8B" w14:textId="77777777" w:rsidR="00000000" w:rsidRDefault="0003559D">
      <w:pPr>
        <w:pStyle w:val="a0"/>
        <w:rPr>
          <w:rFonts w:hint="cs"/>
          <w:rtl/>
        </w:rPr>
      </w:pPr>
      <w:r>
        <w:rPr>
          <w:rFonts w:hint="cs"/>
          <w:rtl/>
        </w:rPr>
        <w:t>הוא לא גמר את המלה, ונפלו "קסאמים" בשדרות. עד היום, אף אחד כבר לא סופר אותם. מאז שהוא אמר שלא ייפלו יותר "קסאמים", הפסיקו לספור את ה"קסאמים".</w:t>
      </w:r>
    </w:p>
    <w:p w14:paraId="5D610E58" w14:textId="77777777" w:rsidR="00000000" w:rsidRDefault="0003559D">
      <w:pPr>
        <w:pStyle w:val="a0"/>
        <w:rPr>
          <w:rFonts w:hint="cs"/>
          <w:rtl/>
        </w:rPr>
      </w:pPr>
    </w:p>
    <w:p w14:paraId="6F703B9B" w14:textId="77777777" w:rsidR="00000000" w:rsidRDefault="0003559D">
      <w:pPr>
        <w:pStyle w:val="a0"/>
        <w:rPr>
          <w:rFonts w:hint="cs"/>
          <w:rtl/>
        </w:rPr>
      </w:pPr>
      <w:r>
        <w:rPr>
          <w:rFonts w:hint="cs"/>
          <w:rtl/>
        </w:rPr>
        <w:t>הבידוד הבין-לאומי - היה מצב כזה? בנורבגיה, מדינה ידידותית, כתבו כאלה מאמרי שטנה והפכו אותנו לאחת המדינות</w:t>
      </w:r>
      <w:r>
        <w:rPr>
          <w:rFonts w:hint="cs"/>
          <w:rtl/>
        </w:rPr>
        <w:t xml:space="preserve"> המתועבות. היה כזה בידוד? אני לא אשכח את הנפנוף של מסמך בוש.</w:t>
      </w:r>
    </w:p>
    <w:p w14:paraId="3FAB89E4" w14:textId="77777777" w:rsidR="00000000" w:rsidRDefault="0003559D">
      <w:pPr>
        <w:pStyle w:val="a0"/>
        <w:rPr>
          <w:rFonts w:hint="cs"/>
          <w:rtl/>
        </w:rPr>
      </w:pPr>
    </w:p>
    <w:p w14:paraId="32D5CEEA" w14:textId="77777777" w:rsidR="00000000" w:rsidRDefault="0003559D">
      <w:pPr>
        <w:pStyle w:val="af0"/>
        <w:rPr>
          <w:rtl/>
        </w:rPr>
      </w:pPr>
      <w:r>
        <w:rPr>
          <w:rFonts w:hint="eastAsia"/>
          <w:rtl/>
        </w:rPr>
        <w:t>רוני</w:t>
      </w:r>
      <w:r>
        <w:rPr>
          <w:rtl/>
        </w:rPr>
        <w:t xml:space="preserve"> בר-און (הליכוד):</w:t>
      </w:r>
    </w:p>
    <w:p w14:paraId="4F6FADBD" w14:textId="77777777" w:rsidR="00000000" w:rsidRDefault="0003559D">
      <w:pPr>
        <w:pStyle w:val="a0"/>
        <w:rPr>
          <w:rFonts w:hint="cs"/>
          <w:rtl/>
        </w:rPr>
      </w:pPr>
    </w:p>
    <w:p w14:paraId="0A69177C" w14:textId="77777777" w:rsidR="00000000" w:rsidRDefault="0003559D">
      <w:pPr>
        <w:pStyle w:val="a0"/>
        <w:rPr>
          <w:rFonts w:hint="cs"/>
          <w:rtl/>
        </w:rPr>
      </w:pPr>
      <w:r>
        <w:rPr>
          <w:rFonts w:hint="cs"/>
          <w:rtl/>
        </w:rPr>
        <w:t>מה אתה רוצה מהנורבגים?</w:t>
      </w:r>
    </w:p>
    <w:p w14:paraId="7CB6B221" w14:textId="77777777" w:rsidR="00000000" w:rsidRDefault="0003559D">
      <w:pPr>
        <w:pStyle w:val="a0"/>
        <w:rPr>
          <w:rFonts w:hint="cs"/>
          <w:rtl/>
        </w:rPr>
      </w:pPr>
    </w:p>
    <w:p w14:paraId="07DCA423" w14:textId="77777777" w:rsidR="00000000" w:rsidRDefault="0003559D">
      <w:pPr>
        <w:pStyle w:val="-"/>
        <w:rPr>
          <w:rtl/>
        </w:rPr>
      </w:pPr>
      <w:bookmarkStart w:id="306" w:name="FS000000580T31_08_2004_16_02_28C"/>
      <w:bookmarkEnd w:id="306"/>
      <w:r>
        <w:rPr>
          <w:rtl/>
        </w:rPr>
        <w:t>יצחק כהן (ש"ס):</w:t>
      </w:r>
    </w:p>
    <w:p w14:paraId="369187D7" w14:textId="77777777" w:rsidR="00000000" w:rsidRDefault="0003559D">
      <w:pPr>
        <w:pStyle w:val="a0"/>
        <w:rPr>
          <w:rtl/>
        </w:rPr>
      </w:pPr>
    </w:p>
    <w:p w14:paraId="081514A2" w14:textId="77777777" w:rsidR="00000000" w:rsidRDefault="0003559D">
      <w:pPr>
        <w:pStyle w:val="a0"/>
        <w:rPr>
          <w:rFonts w:hint="cs"/>
          <w:rtl/>
        </w:rPr>
      </w:pPr>
      <w:r>
        <w:rPr>
          <w:rFonts w:hint="cs"/>
          <w:rtl/>
        </w:rPr>
        <w:t>לא יבשה הדיו על מסמך בוש, וכבר הוא דורש את מעלה-אדומים. חבר הכנסת מיכאל רצון, את מעלה-אדומים בוש דורש. בוש דורש את מעלה-אדומים.</w:t>
      </w:r>
    </w:p>
    <w:p w14:paraId="2BC52FF1" w14:textId="77777777" w:rsidR="00000000" w:rsidRDefault="0003559D">
      <w:pPr>
        <w:pStyle w:val="a0"/>
        <w:rPr>
          <w:rFonts w:hint="cs"/>
          <w:rtl/>
        </w:rPr>
      </w:pPr>
    </w:p>
    <w:p w14:paraId="46CD0705" w14:textId="77777777" w:rsidR="00000000" w:rsidRDefault="0003559D">
      <w:pPr>
        <w:pStyle w:val="af1"/>
        <w:rPr>
          <w:rtl/>
        </w:rPr>
      </w:pPr>
      <w:r>
        <w:rPr>
          <w:rtl/>
        </w:rPr>
        <w:t>ה</w:t>
      </w:r>
      <w:r>
        <w:rPr>
          <w:rtl/>
        </w:rPr>
        <w:t>יו"ר ראובן ריבלין:</w:t>
      </w:r>
    </w:p>
    <w:p w14:paraId="429315D2" w14:textId="77777777" w:rsidR="00000000" w:rsidRDefault="0003559D">
      <w:pPr>
        <w:pStyle w:val="a0"/>
        <w:rPr>
          <w:rtl/>
        </w:rPr>
      </w:pPr>
    </w:p>
    <w:p w14:paraId="1FB8EC50" w14:textId="77777777" w:rsidR="00000000" w:rsidRDefault="0003559D">
      <w:pPr>
        <w:pStyle w:val="a0"/>
        <w:rPr>
          <w:rFonts w:hint="cs"/>
          <w:rtl/>
        </w:rPr>
      </w:pPr>
      <w:r>
        <w:rPr>
          <w:rFonts w:hint="cs"/>
          <w:rtl/>
        </w:rPr>
        <w:t>חבר הכנסת בר-און, נא לשבת.</w:t>
      </w:r>
    </w:p>
    <w:p w14:paraId="144E766F" w14:textId="77777777" w:rsidR="00000000" w:rsidRDefault="0003559D">
      <w:pPr>
        <w:pStyle w:val="a0"/>
        <w:rPr>
          <w:rFonts w:hint="cs"/>
          <w:rtl/>
        </w:rPr>
      </w:pPr>
    </w:p>
    <w:p w14:paraId="21222ABC" w14:textId="77777777" w:rsidR="00000000" w:rsidRDefault="0003559D">
      <w:pPr>
        <w:pStyle w:val="af0"/>
        <w:rPr>
          <w:rtl/>
        </w:rPr>
      </w:pPr>
      <w:r>
        <w:rPr>
          <w:rFonts w:hint="eastAsia"/>
          <w:rtl/>
        </w:rPr>
        <w:t>מיכאל</w:t>
      </w:r>
      <w:r>
        <w:rPr>
          <w:rtl/>
        </w:rPr>
        <w:t xml:space="preserve"> רצון (הליכוד):</w:t>
      </w:r>
    </w:p>
    <w:p w14:paraId="36CE40CB" w14:textId="77777777" w:rsidR="00000000" w:rsidRDefault="0003559D">
      <w:pPr>
        <w:pStyle w:val="a0"/>
        <w:rPr>
          <w:rFonts w:hint="cs"/>
          <w:rtl/>
        </w:rPr>
      </w:pPr>
    </w:p>
    <w:p w14:paraId="21988510" w14:textId="77777777" w:rsidR="00000000" w:rsidRDefault="0003559D">
      <w:pPr>
        <w:pStyle w:val="a0"/>
        <w:rPr>
          <w:rFonts w:hint="cs"/>
          <w:rtl/>
        </w:rPr>
      </w:pPr>
      <w:r>
        <w:rPr>
          <w:rFonts w:hint="cs"/>
          <w:rtl/>
        </w:rPr>
        <w:t>אל תדאג. הוא לא יקבל.</w:t>
      </w:r>
    </w:p>
    <w:p w14:paraId="73357E11" w14:textId="77777777" w:rsidR="00000000" w:rsidRDefault="0003559D">
      <w:pPr>
        <w:pStyle w:val="a0"/>
        <w:rPr>
          <w:rFonts w:hint="cs"/>
          <w:rtl/>
        </w:rPr>
      </w:pPr>
    </w:p>
    <w:p w14:paraId="66324869" w14:textId="77777777" w:rsidR="00000000" w:rsidRDefault="0003559D">
      <w:pPr>
        <w:pStyle w:val="-"/>
        <w:rPr>
          <w:rtl/>
        </w:rPr>
      </w:pPr>
      <w:bookmarkStart w:id="307" w:name="FS000000580T31_08_2004_16_03_28C"/>
      <w:bookmarkEnd w:id="307"/>
      <w:r>
        <w:rPr>
          <w:rtl/>
        </w:rPr>
        <w:t>יצחק כהן (ש"ס):</w:t>
      </w:r>
    </w:p>
    <w:p w14:paraId="3210D643" w14:textId="77777777" w:rsidR="00000000" w:rsidRDefault="0003559D">
      <w:pPr>
        <w:pStyle w:val="a0"/>
        <w:rPr>
          <w:rtl/>
        </w:rPr>
      </w:pPr>
    </w:p>
    <w:p w14:paraId="4AF89451" w14:textId="77777777" w:rsidR="00000000" w:rsidRDefault="0003559D">
      <w:pPr>
        <w:pStyle w:val="a0"/>
        <w:rPr>
          <w:rFonts w:hint="cs"/>
          <w:rtl/>
        </w:rPr>
      </w:pPr>
      <w:r>
        <w:rPr>
          <w:rFonts w:hint="cs"/>
          <w:rtl/>
        </w:rPr>
        <w:t>לא. אתם באתם עם מסמך בוש.</w:t>
      </w:r>
    </w:p>
    <w:p w14:paraId="3D5EC84F" w14:textId="77777777" w:rsidR="00000000" w:rsidRDefault="0003559D">
      <w:pPr>
        <w:pStyle w:val="a0"/>
        <w:rPr>
          <w:rFonts w:hint="cs"/>
          <w:rtl/>
        </w:rPr>
      </w:pPr>
    </w:p>
    <w:p w14:paraId="78375337" w14:textId="77777777" w:rsidR="00000000" w:rsidRDefault="0003559D">
      <w:pPr>
        <w:pStyle w:val="af1"/>
        <w:rPr>
          <w:rtl/>
        </w:rPr>
      </w:pPr>
      <w:r>
        <w:rPr>
          <w:rtl/>
        </w:rPr>
        <w:t>היו"ר ראובן ריבלין:</w:t>
      </w:r>
    </w:p>
    <w:p w14:paraId="7D8060FC" w14:textId="77777777" w:rsidR="00000000" w:rsidRDefault="0003559D">
      <w:pPr>
        <w:pStyle w:val="a0"/>
        <w:rPr>
          <w:rtl/>
        </w:rPr>
      </w:pPr>
    </w:p>
    <w:p w14:paraId="41159510" w14:textId="77777777" w:rsidR="00000000" w:rsidRDefault="0003559D">
      <w:pPr>
        <w:pStyle w:val="a0"/>
        <w:rPr>
          <w:rFonts w:hint="cs"/>
          <w:rtl/>
        </w:rPr>
      </w:pPr>
      <w:r>
        <w:rPr>
          <w:rFonts w:hint="cs"/>
          <w:rtl/>
        </w:rPr>
        <w:t>רבותי חברי הכנסת, הוא סיים את זמנו. אני מבקש להפסיק את קריאות הביניים.</w:t>
      </w:r>
    </w:p>
    <w:p w14:paraId="740467D7" w14:textId="77777777" w:rsidR="00000000" w:rsidRDefault="0003559D">
      <w:pPr>
        <w:pStyle w:val="a0"/>
        <w:rPr>
          <w:rFonts w:hint="cs"/>
          <w:rtl/>
        </w:rPr>
      </w:pPr>
    </w:p>
    <w:p w14:paraId="6810ABEC" w14:textId="77777777" w:rsidR="00000000" w:rsidRDefault="0003559D">
      <w:pPr>
        <w:pStyle w:val="af0"/>
        <w:rPr>
          <w:rtl/>
        </w:rPr>
      </w:pPr>
      <w:r>
        <w:rPr>
          <w:rFonts w:hint="eastAsia"/>
          <w:rtl/>
        </w:rPr>
        <w:t>מיכאל</w:t>
      </w:r>
      <w:r>
        <w:rPr>
          <w:rtl/>
        </w:rPr>
        <w:t xml:space="preserve"> איתן (הליכוד):</w:t>
      </w:r>
    </w:p>
    <w:p w14:paraId="62A070A6" w14:textId="77777777" w:rsidR="00000000" w:rsidRDefault="0003559D">
      <w:pPr>
        <w:pStyle w:val="a0"/>
        <w:rPr>
          <w:rFonts w:hint="cs"/>
          <w:rtl/>
        </w:rPr>
      </w:pPr>
    </w:p>
    <w:p w14:paraId="400E6A12" w14:textId="77777777" w:rsidR="00000000" w:rsidRDefault="0003559D">
      <w:pPr>
        <w:pStyle w:val="a0"/>
        <w:rPr>
          <w:rFonts w:hint="cs"/>
          <w:rtl/>
        </w:rPr>
      </w:pPr>
      <w:r>
        <w:rPr>
          <w:rFonts w:hint="cs"/>
          <w:rtl/>
        </w:rPr>
        <w:t xml:space="preserve">- - </w:t>
      </w:r>
      <w:r>
        <w:rPr>
          <w:rFonts w:hint="cs"/>
          <w:rtl/>
        </w:rPr>
        <w:t>- נורבגיה?</w:t>
      </w:r>
    </w:p>
    <w:p w14:paraId="0407FF3F" w14:textId="77777777" w:rsidR="00000000" w:rsidRDefault="0003559D">
      <w:pPr>
        <w:pStyle w:val="a0"/>
        <w:rPr>
          <w:rFonts w:hint="cs"/>
          <w:rtl/>
        </w:rPr>
      </w:pPr>
    </w:p>
    <w:p w14:paraId="41D7CB09" w14:textId="77777777" w:rsidR="00000000" w:rsidRDefault="0003559D">
      <w:pPr>
        <w:pStyle w:val="-"/>
        <w:rPr>
          <w:rtl/>
        </w:rPr>
      </w:pPr>
      <w:bookmarkStart w:id="308" w:name="FS000000580T31_08_2004_16_02_43C"/>
      <w:bookmarkEnd w:id="308"/>
    </w:p>
    <w:p w14:paraId="0E94E620" w14:textId="77777777" w:rsidR="00000000" w:rsidRDefault="0003559D">
      <w:pPr>
        <w:pStyle w:val="-"/>
        <w:rPr>
          <w:rtl/>
        </w:rPr>
      </w:pPr>
      <w:r>
        <w:rPr>
          <w:rtl/>
        </w:rPr>
        <w:t>יצחק כהן (ש"ס):</w:t>
      </w:r>
    </w:p>
    <w:p w14:paraId="014D028A" w14:textId="77777777" w:rsidR="00000000" w:rsidRDefault="0003559D">
      <w:pPr>
        <w:pStyle w:val="a0"/>
        <w:rPr>
          <w:rFonts w:hint="cs"/>
          <w:rtl/>
        </w:rPr>
      </w:pPr>
    </w:p>
    <w:p w14:paraId="0267225B" w14:textId="77777777" w:rsidR="00000000" w:rsidRDefault="0003559D">
      <w:pPr>
        <w:pStyle w:val="a0"/>
        <w:rPr>
          <w:rFonts w:hint="cs"/>
          <w:rtl/>
        </w:rPr>
      </w:pPr>
      <w:r>
        <w:rPr>
          <w:rFonts w:hint="cs"/>
          <w:rtl/>
        </w:rPr>
        <w:t>תקרא מה שכותבים, ואל תזלזל. למה אתה מזלזל? אתה מזלזל בהם? אל תזלזל. חבל. זה לא מתאים לך. אתה נבחרת לחבר הכנסת ההגון.</w:t>
      </w:r>
    </w:p>
    <w:p w14:paraId="499DB5B5" w14:textId="77777777" w:rsidR="00000000" w:rsidRDefault="0003559D">
      <w:pPr>
        <w:pStyle w:val="a0"/>
        <w:rPr>
          <w:rFonts w:hint="cs"/>
          <w:rtl/>
        </w:rPr>
      </w:pPr>
    </w:p>
    <w:p w14:paraId="4250AC04" w14:textId="77777777" w:rsidR="00000000" w:rsidRDefault="0003559D">
      <w:pPr>
        <w:pStyle w:val="af1"/>
        <w:rPr>
          <w:rtl/>
        </w:rPr>
      </w:pPr>
      <w:r>
        <w:rPr>
          <w:rtl/>
        </w:rPr>
        <w:t>היו"ר ראובן ריבלין:</w:t>
      </w:r>
    </w:p>
    <w:p w14:paraId="2BE3FD15" w14:textId="77777777" w:rsidR="00000000" w:rsidRDefault="0003559D">
      <w:pPr>
        <w:pStyle w:val="a0"/>
        <w:rPr>
          <w:rtl/>
        </w:rPr>
      </w:pPr>
    </w:p>
    <w:p w14:paraId="6470CA1F" w14:textId="77777777" w:rsidR="00000000" w:rsidRDefault="0003559D">
      <w:pPr>
        <w:pStyle w:val="a0"/>
        <w:rPr>
          <w:rFonts w:hint="cs"/>
          <w:rtl/>
        </w:rPr>
      </w:pPr>
      <w:r>
        <w:rPr>
          <w:rFonts w:hint="cs"/>
          <w:rtl/>
        </w:rPr>
        <w:t>חבר הכנסת יצחק כהן, הבהרת את עמדתך בצורה הברורה ביותר. נא לסיים.</w:t>
      </w:r>
    </w:p>
    <w:p w14:paraId="5606E9A4" w14:textId="77777777" w:rsidR="00000000" w:rsidRDefault="0003559D">
      <w:pPr>
        <w:pStyle w:val="a0"/>
        <w:rPr>
          <w:rFonts w:hint="cs"/>
          <w:rtl/>
        </w:rPr>
      </w:pPr>
    </w:p>
    <w:p w14:paraId="623E255F" w14:textId="77777777" w:rsidR="00000000" w:rsidRDefault="0003559D">
      <w:pPr>
        <w:pStyle w:val="-"/>
        <w:rPr>
          <w:rtl/>
        </w:rPr>
      </w:pPr>
      <w:r>
        <w:rPr>
          <w:rtl/>
        </w:rPr>
        <w:t>יצחק כהן (ש"ס):</w:t>
      </w:r>
    </w:p>
    <w:p w14:paraId="052CA3D4" w14:textId="77777777" w:rsidR="00000000" w:rsidRDefault="0003559D">
      <w:pPr>
        <w:pStyle w:val="a0"/>
        <w:rPr>
          <w:rFonts w:hint="cs"/>
          <w:rtl/>
        </w:rPr>
      </w:pPr>
    </w:p>
    <w:p w14:paraId="1C95A83A" w14:textId="77777777" w:rsidR="00000000" w:rsidRDefault="0003559D">
      <w:pPr>
        <w:pStyle w:val="a0"/>
        <w:rPr>
          <w:rFonts w:hint="cs"/>
          <w:rtl/>
        </w:rPr>
      </w:pPr>
      <w:r>
        <w:rPr>
          <w:rFonts w:hint="cs"/>
          <w:rtl/>
        </w:rPr>
        <w:t>אדונ</w:t>
      </w:r>
      <w:r>
        <w:rPr>
          <w:rFonts w:hint="cs"/>
          <w:rtl/>
        </w:rPr>
        <w:t>י היושב-ראש, לכל ממשלה יש איזה הישג או משהו. ההישג של הממשלה הוא שהיא לא השאירה מפעל אחד יפה שהיא לא הרסה אותו עד היסוד. לא היה דבר אחד שהממשלה הזאת לא הרסה. זה כאילו היא עוברת ב-</w:t>
      </w:r>
      <w:r>
        <w:t>scanner</w:t>
      </w:r>
      <w:r>
        <w:rPr>
          <w:rFonts w:hint="cs"/>
          <w:rtl/>
        </w:rPr>
        <w:t xml:space="preserve"> וסורקת: מה נבנה ב-56 שנה? - אנו נהרוס. התיישבות - נהרוס, מצב ביטחוני </w:t>
      </w:r>
      <w:r>
        <w:rPr>
          <w:rFonts w:hint="cs"/>
          <w:rtl/>
        </w:rPr>
        <w:t>- נהרוס, מצב חברתי - נהרוס, מצב דתי-יהודי - נהרוס, את החברה - נהרוס.</w:t>
      </w:r>
    </w:p>
    <w:p w14:paraId="346372FE" w14:textId="77777777" w:rsidR="00000000" w:rsidRDefault="0003559D">
      <w:pPr>
        <w:pStyle w:val="a0"/>
        <w:rPr>
          <w:rFonts w:hint="cs"/>
          <w:rtl/>
        </w:rPr>
      </w:pPr>
    </w:p>
    <w:p w14:paraId="663F3D68" w14:textId="77777777" w:rsidR="00000000" w:rsidRDefault="0003559D">
      <w:pPr>
        <w:pStyle w:val="af0"/>
        <w:rPr>
          <w:rtl/>
        </w:rPr>
      </w:pPr>
      <w:r>
        <w:rPr>
          <w:rFonts w:hint="eastAsia"/>
          <w:rtl/>
        </w:rPr>
        <w:t>מיכאל</w:t>
      </w:r>
      <w:r>
        <w:rPr>
          <w:rtl/>
        </w:rPr>
        <w:t xml:space="preserve"> איתן (הליכוד):</w:t>
      </w:r>
    </w:p>
    <w:p w14:paraId="2323B565" w14:textId="77777777" w:rsidR="00000000" w:rsidRDefault="0003559D">
      <w:pPr>
        <w:pStyle w:val="a0"/>
        <w:rPr>
          <w:rFonts w:hint="cs"/>
          <w:rtl/>
        </w:rPr>
      </w:pPr>
    </w:p>
    <w:p w14:paraId="2BF2ABC6" w14:textId="77777777" w:rsidR="00000000" w:rsidRDefault="0003559D">
      <w:pPr>
        <w:pStyle w:val="a0"/>
        <w:rPr>
          <w:rFonts w:hint="cs"/>
          <w:rtl/>
        </w:rPr>
      </w:pPr>
      <w:r>
        <w:rPr>
          <w:rFonts w:hint="cs"/>
          <w:rtl/>
        </w:rPr>
        <w:t>את ש"ס - נהרוס.</w:t>
      </w:r>
    </w:p>
    <w:p w14:paraId="17B49ABB" w14:textId="77777777" w:rsidR="00000000" w:rsidRDefault="0003559D">
      <w:pPr>
        <w:pStyle w:val="a0"/>
        <w:rPr>
          <w:rFonts w:hint="cs"/>
          <w:rtl/>
        </w:rPr>
      </w:pPr>
    </w:p>
    <w:p w14:paraId="06A0BC92" w14:textId="77777777" w:rsidR="00000000" w:rsidRDefault="0003559D">
      <w:pPr>
        <w:pStyle w:val="-"/>
        <w:rPr>
          <w:rtl/>
        </w:rPr>
      </w:pPr>
      <w:bookmarkStart w:id="309" w:name="FS000000580T31_08_2004_15_51_40C"/>
      <w:bookmarkEnd w:id="309"/>
      <w:r>
        <w:rPr>
          <w:rtl/>
        </w:rPr>
        <w:t>יצחק כהן (ש"ס):</w:t>
      </w:r>
    </w:p>
    <w:p w14:paraId="5F6EEF33" w14:textId="77777777" w:rsidR="00000000" w:rsidRDefault="0003559D">
      <w:pPr>
        <w:pStyle w:val="a0"/>
        <w:rPr>
          <w:rtl/>
        </w:rPr>
      </w:pPr>
    </w:p>
    <w:p w14:paraId="3DDB6047" w14:textId="77777777" w:rsidR="00000000" w:rsidRDefault="0003559D">
      <w:pPr>
        <w:pStyle w:val="a0"/>
        <w:rPr>
          <w:rFonts w:hint="cs"/>
          <w:rtl/>
        </w:rPr>
      </w:pPr>
      <w:r>
        <w:rPr>
          <w:rFonts w:hint="cs"/>
          <w:rtl/>
        </w:rPr>
        <w:t>אדוני ראש הממשלה, נכשלת. קום ותתפטר מהממשלה שלך. צא לבחירות. תכריז על זה עוד היום.</w:t>
      </w:r>
    </w:p>
    <w:p w14:paraId="24095B16" w14:textId="77777777" w:rsidR="00000000" w:rsidRDefault="0003559D">
      <w:pPr>
        <w:pStyle w:val="a0"/>
        <w:rPr>
          <w:rFonts w:hint="cs"/>
          <w:rtl/>
        </w:rPr>
      </w:pPr>
    </w:p>
    <w:p w14:paraId="15F825EC" w14:textId="77777777" w:rsidR="00000000" w:rsidRDefault="0003559D">
      <w:pPr>
        <w:pStyle w:val="af1"/>
        <w:rPr>
          <w:rtl/>
        </w:rPr>
      </w:pPr>
      <w:r>
        <w:rPr>
          <w:rtl/>
        </w:rPr>
        <w:t>היו"ר ראובן ריבלין:</w:t>
      </w:r>
    </w:p>
    <w:p w14:paraId="6BD39AC9" w14:textId="77777777" w:rsidR="00000000" w:rsidRDefault="0003559D">
      <w:pPr>
        <w:pStyle w:val="a0"/>
        <w:rPr>
          <w:rtl/>
        </w:rPr>
      </w:pPr>
    </w:p>
    <w:p w14:paraId="2FE5F8DF" w14:textId="77777777" w:rsidR="00000000" w:rsidRDefault="0003559D">
      <w:pPr>
        <w:pStyle w:val="a0"/>
        <w:rPr>
          <w:rFonts w:hint="cs"/>
          <w:rtl/>
        </w:rPr>
      </w:pPr>
      <w:r>
        <w:rPr>
          <w:rFonts w:hint="cs"/>
          <w:rtl/>
        </w:rPr>
        <w:t xml:space="preserve">תודה רבה לחבר הכנסת יצחק </w:t>
      </w:r>
      <w:r>
        <w:rPr>
          <w:rFonts w:hint="cs"/>
          <w:rtl/>
        </w:rPr>
        <w:t>כהן. יושב-ראש הקואליציה, חבר הכנסת גדעון סער, יהיה אחרון הדוברים. אחריו נשמע את השר ונקיים הצבעה. קודם קיום ההצבעה אנו נקיים אזכרה זוטא לסופר משה שמיר. חבר הכנסת גדעון סער, בבקשה.</w:t>
      </w:r>
    </w:p>
    <w:p w14:paraId="24895390" w14:textId="77777777" w:rsidR="00000000" w:rsidRDefault="0003559D">
      <w:pPr>
        <w:pStyle w:val="a0"/>
        <w:rPr>
          <w:rFonts w:hint="cs"/>
          <w:rtl/>
        </w:rPr>
      </w:pPr>
    </w:p>
    <w:p w14:paraId="435778E7" w14:textId="77777777" w:rsidR="00000000" w:rsidRDefault="0003559D">
      <w:pPr>
        <w:pStyle w:val="a"/>
        <w:rPr>
          <w:rtl/>
        </w:rPr>
      </w:pPr>
      <w:bookmarkStart w:id="310" w:name="FS000001027T31_08_2004_16_07_35"/>
      <w:bookmarkStart w:id="311" w:name="_Toc90825015"/>
      <w:bookmarkEnd w:id="310"/>
      <w:r>
        <w:rPr>
          <w:rFonts w:hint="eastAsia"/>
          <w:rtl/>
        </w:rPr>
        <w:t>גדעון</w:t>
      </w:r>
      <w:r>
        <w:rPr>
          <w:rtl/>
        </w:rPr>
        <w:t xml:space="preserve"> סער (הליכוד):</w:t>
      </w:r>
      <w:bookmarkEnd w:id="311"/>
    </w:p>
    <w:p w14:paraId="0DC61B99" w14:textId="77777777" w:rsidR="00000000" w:rsidRDefault="0003559D">
      <w:pPr>
        <w:pStyle w:val="a0"/>
        <w:rPr>
          <w:rFonts w:hint="cs"/>
          <w:rtl/>
        </w:rPr>
      </w:pPr>
    </w:p>
    <w:p w14:paraId="041D82B8" w14:textId="77777777" w:rsidR="00000000" w:rsidRDefault="0003559D">
      <w:pPr>
        <w:pStyle w:val="a0"/>
        <w:rPr>
          <w:rFonts w:hint="cs"/>
          <w:rtl/>
        </w:rPr>
      </w:pPr>
      <w:r>
        <w:rPr>
          <w:rFonts w:hint="cs"/>
          <w:rtl/>
        </w:rPr>
        <w:t xml:space="preserve">אדוני היושב-ראש, כנסת נכבדה, בכל הכבוד לדובר שקדם לי, </w:t>
      </w:r>
      <w:r>
        <w:rPr>
          <w:rFonts w:hint="cs"/>
          <w:rtl/>
        </w:rPr>
        <w:t>חבר הכנסת יצחק כהן, אנסה להתאים את טון הדיבור.</w:t>
      </w:r>
    </w:p>
    <w:p w14:paraId="7B2C80EA" w14:textId="77777777" w:rsidR="00000000" w:rsidRDefault="0003559D">
      <w:pPr>
        <w:pStyle w:val="a0"/>
        <w:rPr>
          <w:rFonts w:hint="cs"/>
          <w:rtl/>
        </w:rPr>
      </w:pPr>
    </w:p>
    <w:p w14:paraId="755A9A6C" w14:textId="77777777" w:rsidR="00000000" w:rsidRDefault="0003559D">
      <w:pPr>
        <w:pStyle w:val="-"/>
        <w:rPr>
          <w:rtl/>
        </w:rPr>
      </w:pPr>
      <w:bookmarkStart w:id="312" w:name="FS000000580T31_08_2004_16_06_43C"/>
      <w:bookmarkEnd w:id="312"/>
    </w:p>
    <w:p w14:paraId="2FE32688" w14:textId="77777777" w:rsidR="00000000" w:rsidRDefault="0003559D">
      <w:pPr>
        <w:pStyle w:val="-"/>
        <w:rPr>
          <w:rtl/>
        </w:rPr>
      </w:pPr>
      <w:r>
        <w:rPr>
          <w:rtl/>
        </w:rPr>
        <w:t>יצחק כהן (ש"ס):</w:t>
      </w:r>
    </w:p>
    <w:p w14:paraId="384A0EA4" w14:textId="77777777" w:rsidR="00000000" w:rsidRDefault="0003559D">
      <w:pPr>
        <w:pStyle w:val="a0"/>
        <w:rPr>
          <w:rFonts w:hint="cs"/>
          <w:rtl/>
        </w:rPr>
      </w:pPr>
    </w:p>
    <w:p w14:paraId="0C207E40" w14:textId="77777777" w:rsidR="00000000" w:rsidRDefault="0003559D">
      <w:pPr>
        <w:pStyle w:val="a0"/>
        <w:rPr>
          <w:rFonts w:hint="cs"/>
          <w:rtl/>
        </w:rPr>
      </w:pPr>
      <w:r>
        <w:rPr>
          <w:rFonts w:hint="cs"/>
          <w:rtl/>
        </w:rPr>
        <w:t>- - -</w:t>
      </w:r>
    </w:p>
    <w:p w14:paraId="55981A77" w14:textId="77777777" w:rsidR="00000000" w:rsidRDefault="0003559D">
      <w:pPr>
        <w:pStyle w:val="a0"/>
        <w:rPr>
          <w:rFonts w:hint="cs"/>
          <w:rtl/>
        </w:rPr>
      </w:pPr>
    </w:p>
    <w:p w14:paraId="473C306E" w14:textId="77777777" w:rsidR="00000000" w:rsidRDefault="0003559D">
      <w:pPr>
        <w:pStyle w:val="af1"/>
        <w:rPr>
          <w:rtl/>
        </w:rPr>
      </w:pPr>
      <w:r>
        <w:rPr>
          <w:rtl/>
        </w:rPr>
        <w:t>היו"ר ראובן ריבלין:</w:t>
      </w:r>
    </w:p>
    <w:p w14:paraId="6B1AC6B2" w14:textId="77777777" w:rsidR="00000000" w:rsidRDefault="0003559D">
      <w:pPr>
        <w:pStyle w:val="a0"/>
        <w:rPr>
          <w:rtl/>
        </w:rPr>
      </w:pPr>
    </w:p>
    <w:p w14:paraId="7D459997" w14:textId="77777777" w:rsidR="00000000" w:rsidRDefault="0003559D">
      <w:pPr>
        <w:pStyle w:val="a0"/>
        <w:rPr>
          <w:rFonts w:hint="cs"/>
          <w:rtl/>
        </w:rPr>
      </w:pPr>
      <w:r>
        <w:rPr>
          <w:rFonts w:hint="cs"/>
          <w:rtl/>
        </w:rPr>
        <w:t>חבר הכנסת יצחק כהן, קולך נשמע ברמה.</w:t>
      </w:r>
    </w:p>
    <w:p w14:paraId="72222AAA" w14:textId="77777777" w:rsidR="00000000" w:rsidRDefault="0003559D">
      <w:pPr>
        <w:pStyle w:val="a0"/>
        <w:rPr>
          <w:rFonts w:hint="cs"/>
          <w:rtl/>
        </w:rPr>
      </w:pPr>
    </w:p>
    <w:p w14:paraId="23CBC2DB" w14:textId="77777777" w:rsidR="00000000" w:rsidRDefault="0003559D">
      <w:pPr>
        <w:pStyle w:val="-"/>
        <w:rPr>
          <w:rtl/>
        </w:rPr>
      </w:pPr>
      <w:bookmarkStart w:id="313" w:name="FS000001027T31_08_2004_16_08_34C"/>
      <w:bookmarkEnd w:id="313"/>
      <w:r>
        <w:rPr>
          <w:rtl/>
        </w:rPr>
        <w:t>גדעון סער (הליכוד):</w:t>
      </w:r>
    </w:p>
    <w:p w14:paraId="5AFF1237" w14:textId="77777777" w:rsidR="00000000" w:rsidRDefault="0003559D">
      <w:pPr>
        <w:pStyle w:val="a0"/>
        <w:rPr>
          <w:rtl/>
        </w:rPr>
      </w:pPr>
    </w:p>
    <w:p w14:paraId="066AACD6" w14:textId="77777777" w:rsidR="00000000" w:rsidRDefault="0003559D">
      <w:pPr>
        <w:pStyle w:val="a0"/>
        <w:rPr>
          <w:rFonts w:hint="cs"/>
          <w:rtl/>
        </w:rPr>
      </w:pPr>
      <w:r>
        <w:rPr>
          <w:rFonts w:hint="cs"/>
          <w:rtl/>
        </w:rPr>
        <w:t>הרי להתלהם תמיד אפשר, ואחרי האירוע הקשה שהיה לפני שעה קלה בבאר-שבע אני חושב שכדאי קצת להוריד את הטון. כך</w:t>
      </w:r>
      <w:r>
        <w:rPr>
          <w:rFonts w:hint="cs"/>
          <w:rtl/>
        </w:rPr>
        <w:t xml:space="preserve"> אנסה לעשות.</w:t>
      </w:r>
    </w:p>
    <w:p w14:paraId="457553F3" w14:textId="77777777" w:rsidR="00000000" w:rsidRDefault="0003559D">
      <w:pPr>
        <w:pStyle w:val="a0"/>
        <w:rPr>
          <w:rFonts w:hint="cs"/>
          <w:rtl/>
        </w:rPr>
      </w:pPr>
    </w:p>
    <w:p w14:paraId="412272AF" w14:textId="77777777" w:rsidR="00000000" w:rsidRDefault="0003559D">
      <w:pPr>
        <w:pStyle w:val="a0"/>
        <w:rPr>
          <w:rFonts w:hint="cs"/>
          <w:rtl/>
        </w:rPr>
      </w:pPr>
      <w:r>
        <w:rPr>
          <w:rFonts w:hint="cs"/>
          <w:rtl/>
        </w:rPr>
        <w:t>הנושא שמובא בפני מליאת הכנסת הוא נושא פשוט ונובע מחוק-יסוד: הממשלה. מילוי מקום אפשרי לפרק זמן מסוים, ופרק הזמן מסתיים ב-6 בספטמבר. יש חוק, ויש גם חוות דעת של היועץ המשפטי לממשלה לגבי המשמעויות של הנושא הזה, כאשר הנושא הזה אינו מוצא את פתרונו.</w:t>
      </w:r>
      <w:r>
        <w:rPr>
          <w:rFonts w:hint="cs"/>
          <w:rtl/>
        </w:rPr>
        <w:t xml:space="preserve"> אנחנו לא נמצאים במצב של חוק-היסוד הקודם אלא נמצאים בוואקום. כלומר, אין במדינת ישראל שרים המופקדים על המשרדים החשובים הללו: משרד התחבורה, משרד הבינוי והשיכון ומשרד התיירות. הרי אתם באופוזיציה לא מכחישים שאלה משרדים חשובים. לכן באה הממשלה ומבקשת בקשה פשוטה;</w:t>
      </w:r>
      <w:r>
        <w:rPr>
          <w:rFonts w:hint="cs"/>
          <w:rtl/>
        </w:rPr>
        <w:t xml:space="preserve"> אופוזיציה רצינית, אחראית, מאמצת גישה עניינית.</w:t>
      </w:r>
    </w:p>
    <w:p w14:paraId="61968282" w14:textId="77777777" w:rsidR="00000000" w:rsidRDefault="0003559D">
      <w:pPr>
        <w:pStyle w:val="a0"/>
        <w:rPr>
          <w:rFonts w:hint="cs"/>
          <w:rtl/>
        </w:rPr>
      </w:pPr>
    </w:p>
    <w:p w14:paraId="66199462" w14:textId="77777777" w:rsidR="00000000" w:rsidRDefault="0003559D">
      <w:pPr>
        <w:pStyle w:val="af0"/>
        <w:rPr>
          <w:rtl/>
        </w:rPr>
      </w:pPr>
      <w:r>
        <w:rPr>
          <w:rFonts w:hint="eastAsia"/>
          <w:rtl/>
        </w:rPr>
        <w:t>דליה</w:t>
      </w:r>
      <w:r>
        <w:rPr>
          <w:rtl/>
        </w:rPr>
        <w:t xml:space="preserve"> איציק (העבודה-מימד):</w:t>
      </w:r>
    </w:p>
    <w:p w14:paraId="7E5E67A9" w14:textId="77777777" w:rsidR="00000000" w:rsidRDefault="0003559D">
      <w:pPr>
        <w:pStyle w:val="a0"/>
        <w:rPr>
          <w:rFonts w:hint="cs"/>
          <w:rtl/>
        </w:rPr>
      </w:pPr>
    </w:p>
    <w:p w14:paraId="06BBCC76" w14:textId="77777777" w:rsidR="00000000" w:rsidRDefault="0003559D">
      <w:pPr>
        <w:pStyle w:val="a0"/>
        <w:rPr>
          <w:rFonts w:hint="cs"/>
          <w:rtl/>
        </w:rPr>
      </w:pPr>
      <w:r>
        <w:rPr>
          <w:rFonts w:hint="cs"/>
          <w:rtl/>
        </w:rPr>
        <w:t>מה אתה אומר?</w:t>
      </w:r>
    </w:p>
    <w:p w14:paraId="6D9F8D53" w14:textId="77777777" w:rsidR="00000000" w:rsidRDefault="0003559D">
      <w:pPr>
        <w:pStyle w:val="a0"/>
        <w:rPr>
          <w:rFonts w:hint="cs"/>
          <w:rtl/>
        </w:rPr>
      </w:pPr>
    </w:p>
    <w:p w14:paraId="1CFDADC7" w14:textId="77777777" w:rsidR="00000000" w:rsidRDefault="0003559D">
      <w:pPr>
        <w:pStyle w:val="-"/>
        <w:rPr>
          <w:rtl/>
        </w:rPr>
      </w:pPr>
      <w:bookmarkStart w:id="314" w:name="FS000001027T31_08_2004_16_10_46C"/>
      <w:bookmarkEnd w:id="314"/>
      <w:r>
        <w:rPr>
          <w:rtl/>
        </w:rPr>
        <w:t>גדעון סער (הליכוד):</w:t>
      </w:r>
    </w:p>
    <w:p w14:paraId="4B007240" w14:textId="77777777" w:rsidR="00000000" w:rsidRDefault="0003559D">
      <w:pPr>
        <w:pStyle w:val="a0"/>
        <w:rPr>
          <w:rtl/>
        </w:rPr>
      </w:pPr>
    </w:p>
    <w:p w14:paraId="6B2BDB9C" w14:textId="77777777" w:rsidR="00000000" w:rsidRDefault="0003559D">
      <w:pPr>
        <w:pStyle w:val="a0"/>
        <w:rPr>
          <w:rFonts w:hint="cs"/>
          <w:rtl/>
        </w:rPr>
      </w:pPr>
      <w:r>
        <w:rPr>
          <w:rFonts w:hint="cs"/>
          <w:rtl/>
        </w:rPr>
        <w:t>כן, חברת הכנסת איציק.</w:t>
      </w:r>
    </w:p>
    <w:p w14:paraId="0C94F220" w14:textId="77777777" w:rsidR="00000000" w:rsidRDefault="0003559D">
      <w:pPr>
        <w:pStyle w:val="a0"/>
        <w:rPr>
          <w:rFonts w:hint="cs"/>
          <w:rtl/>
        </w:rPr>
      </w:pPr>
    </w:p>
    <w:p w14:paraId="4919723E" w14:textId="77777777" w:rsidR="00000000" w:rsidRDefault="0003559D">
      <w:pPr>
        <w:pStyle w:val="af0"/>
        <w:rPr>
          <w:rtl/>
        </w:rPr>
      </w:pPr>
      <w:bookmarkStart w:id="315" w:name="FS000001027T31_08_2004_16_10_47C"/>
      <w:bookmarkEnd w:id="315"/>
      <w:r>
        <w:rPr>
          <w:rFonts w:hint="eastAsia"/>
          <w:rtl/>
        </w:rPr>
        <w:t>דליה</w:t>
      </w:r>
      <w:r>
        <w:rPr>
          <w:rtl/>
        </w:rPr>
        <w:t xml:space="preserve"> איציק (העבודה-מימד):</w:t>
      </w:r>
    </w:p>
    <w:p w14:paraId="70408C56" w14:textId="77777777" w:rsidR="00000000" w:rsidRDefault="0003559D">
      <w:pPr>
        <w:pStyle w:val="a0"/>
        <w:ind w:firstLine="0"/>
        <w:rPr>
          <w:rFonts w:hint="cs"/>
          <w:rtl/>
        </w:rPr>
      </w:pPr>
    </w:p>
    <w:p w14:paraId="7754BAF2" w14:textId="77777777" w:rsidR="00000000" w:rsidRDefault="0003559D">
      <w:pPr>
        <w:pStyle w:val="a0"/>
        <w:rPr>
          <w:rFonts w:hint="cs"/>
          <w:rtl/>
        </w:rPr>
      </w:pPr>
      <w:r>
        <w:rPr>
          <w:rFonts w:hint="cs"/>
          <w:rtl/>
        </w:rPr>
        <w:t>קול ממלכתי נהיה לך.</w:t>
      </w:r>
    </w:p>
    <w:p w14:paraId="0894D1ED" w14:textId="77777777" w:rsidR="00000000" w:rsidRDefault="0003559D">
      <w:pPr>
        <w:pStyle w:val="a0"/>
        <w:rPr>
          <w:rFonts w:hint="cs"/>
          <w:rtl/>
        </w:rPr>
      </w:pPr>
    </w:p>
    <w:p w14:paraId="504615E3" w14:textId="77777777" w:rsidR="00000000" w:rsidRDefault="0003559D">
      <w:pPr>
        <w:pStyle w:val="-"/>
        <w:rPr>
          <w:rtl/>
        </w:rPr>
      </w:pPr>
      <w:bookmarkStart w:id="316" w:name="FS000001027T31_08_2004_16_10_48C"/>
      <w:bookmarkEnd w:id="316"/>
      <w:r>
        <w:rPr>
          <w:rtl/>
        </w:rPr>
        <w:t>גדעון סער (הליכוד):</w:t>
      </w:r>
    </w:p>
    <w:p w14:paraId="2BC2866C" w14:textId="77777777" w:rsidR="00000000" w:rsidRDefault="0003559D">
      <w:pPr>
        <w:pStyle w:val="a0"/>
        <w:rPr>
          <w:rtl/>
        </w:rPr>
      </w:pPr>
    </w:p>
    <w:p w14:paraId="60ABB8B8" w14:textId="77777777" w:rsidR="00000000" w:rsidRDefault="0003559D">
      <w:pPr>
        <w:pStyle w:val="a0"/>
        <w:rPr>
          <w:rFonts w:hint="cs"/>
          <w:rtl/>
        </w:rPr>
      </w:pPr>
      <w:r>
        <w:rPr>
          <w:rFonts w:hint="cs"/>
          <w:rtl/>
        </w:rPr>
        <w:t xml:space="preserve">חברת הכנסת איציק, אני יכול לחשוב רק על סיבה אחת, סיבה </w:t>
      </w:r>
      <w:r>
        <w:rPr>
          <w:rFonts w:hint="cs"/>
          <w:rtl/>
        </w:rPr>
        <w:t>יחידה, שבגללה אתם יכולים להתנגד להצעה שהממשלה מביאה היום לאישור הכנסת - שאתם רציתם לשבת בכיסאות האלה, שאתם רציתם את התיקים האלה. אחרת - - -</w:t>
      </w:r>
    </w:p>
    <w:p w14:paraId="36DA62BB" w14:textId="77777777" w:rsidR="00000000" w:rsidRDefault="0003559D">
      <w:pPr>
        <w:pStyle w:val="af0"/>
        <w:rPr>
          <w:rtl/>
        </w:rPr>
      </w:pPr>
    </w:p>
    <w:p w14:paraId="730A6B62" w14:textId="77777777" w:rsidR="00000000" w:rsidRDefault="0003559D">
      <w:pPr>
        <w:pStyle w:val="af0"/>
        <w:rPr>
          <w:rtl/>
        </w:rPr>
      </w:pPr>
      <w:r>
        <w:rPr>
          <w:rFonts w:hint="eastAsia"/>
          <w:rtl/>
        </w:rPr>
        <w:t>דליה</w:t>
      </w:r>
      <w:r>
        <w:rPr>
          <w:rtl/>
        </w:rPr>
        <w:t xml:space="preserve"> איציק (העבודה-מימד):</w:t>
      </w:r>
    </w:p>
    <w:p w14:paraId="71C68B6E" w14:textId="77777777" w:rsidR="00000000" w:rsidRDefault="0003559D">
      <w:pPr>
        <w:pStyle w:val="a0"/>
        <w:rPr>
          <w:rFonts w:hint="cs"/>
          <w:rtl/>
        </w:rPr>
      </w:pPr>
    </w:p>
    <w:p w14:paraId="68DFEC7A" w14:textId="77777777" w:rsidR="00000000" w:rsidRDefault="0003559D">
      <w:pPr>
        <w:pStyle w:val="a0"/>
        <w:rPr>
          <w:rFonts w:hint="cs"/>
          <w:rtl/>
        </w:rPr>
      </w:pPr>
      <w:r>
        <w:rPr>
          <w:rFonts w:hint="cs"/>
          <w:rtl/>
        </w:rPr>
        <w:t>למשל, שאתה השתתפת במשא-ומתן שהיית נגדו.</w:t>
      </w:r>
    </w:p>
    <w:p w14:paraId="717FE55A" w14:textId="77777777" w:rsidR="00000000" w:rsidRDefault="0003559D">
      <w:pPr>
        <w:pStyle w:val="a0"/>
        <w:rPr>
          <w:rFonts w:hint="cs"/>
          <w:rtl/>
        </w:rPr>
      </w:pPr>
    </w:p>
    <w:p w14:paraId="528E9026" w14:textId="77777777" w:rsidR="00000000" w:rsidRDefault="0003559D">
      <w:pPr>
        <w:pStyle w:val="af0"/>
        <w:rPr>
          <w:rtl/>
        </w:rPr>
      </w:pPr>
      <w:r>
        <w:rPr>
          <w:rFonts w:hint="eastAsia"/>
          <w:rtl/>
        </w:rPr>
        <w:t>רוני</w:t>
      </w:r>
      <w:r>
        <w:rPr>
          <w:rtl/>
        </w:rPr>
        <w:t xml:space="preserve"> בר-און (הליכוד):</w:t>
      </w:r>
    </w:p>
    <w:p w14:paraId="423CF5B8" w14:textId="77777777" w:rsidR="00000000" w:rsidRDefault="0003559D">
      <w:pPr>
        <w:pStyle w:val="a0"/>
        <w:rPr>
          <w:rFonts w:hint="cs"/>
          <w:rtl/>
        </w:rPr>
      </w:pPr>
    </w:p>
    <w:p w14:paraId="37AB6D9C" w14:textId="77777777" w:rsidR="00000000" w:rsidRDefault="0003559D">
      <w:pPr>
        <w:pStyle w:val="a0"/>
        <w:rPr>
          <w:rFonts w:hint="cs"/>
          <w:rtl/>
        </w:rPr>
      </w:pPr>
      <w:r>
        <w:rPr>
          <w:rFonts w:hint="cs"/>
          <w:rtl/>
        </w:rPr>
        <w:t>מה זה לשון העבר הזאת: רצ</w:t>
      </w:r>
      <w:r>
        <w:rPr>
          <w:rFonts w:hint="cs"/>
          <w:rtl/>
        </w:rPr>
        <w:t>יתם? הם לא רוצים עכשיו?</w:t>
      </w:r>
    </w:p>
    <w:p w14:paraId="4698C460" w14:textId="77777777" w:rsidR="00000000" w:rsidRDefault="0003559D">
      <w:pPr>
        <w:pStyle w:val="a0"/>
        <w:rPr>
          <w:rFonts w:hint="cs"/>
          <w:rtl/>
        </w:rPr>
      </w:pPr>
    </w:p>
    <w:p w14:paraId="6DB27462" w14:textId="77777777" w:rsidR="00000000" w:rsidRDefault="0003559D">
      <w:pPr>
        <w:pStyle w:val="af0"/>
        <w:rPr>
          <w:rtl/>
        </w:rPr>
      </w:pPr>
      <w:r>
        <w:rPr>
          <w:rFonts w:hint="eastAsia"/>
          <w:rtl/>
        </w:rPr>
        <w:t>דני</w:t>
      </w:r>
      <w:r>
        <w:rPr>
          <w:rtl/>
        </w:rPr>
        <w:t xml:space="preserve"> יתום (העבודה-מימד):</w:t>
      </w:r>
    </w:p>
    <w:p w14:paraId="7227C7D0" w14:textId="77777777" w:rsidR="00000000" w:rsidRDefault="0003559D">
      <w:pPr>
        <w:pStyle w:val="a0"/>
        <w:rPr>
          <w:rFonts w:hint="cs"/>
          <w:rtl/>
        </w:rPr>
      </w:pPr>
    </w:p>
    <w:p w14:paraId="7B296C46" w14:textId="77777777" w:rsidR="00000000" w:rsidRDefault="0003559D">
      <w:pPr>
        <w:pStyle w:val="a0"/>
        <w:rPr>
          <w:rFonts w:hint="cs"/>
          <w:rtl/>
        </w:rPr>
      </w:pPr>
      <w:r>
        <w:rPr>
          <w:rFonts w:hint="cs"/>
          <w:rtl/>
        </w:rPr>
        <w:t>אנחנו מצטערים על זה.</w:t>
      </w:r>
    </w:p>
    <w:p w14:paraId="7F2BA10D" w14:textId="77777777" w:rsidR="00000000" w:rsidRDefault="0003559D">
      <w:pPr>
        <w:pStyle w:val="a0"/>
        <w:rPr>
          <w:rFonts w:hint="cs"/>
          <w:rtl/>
        </w:rPr>
      </w:pPr>
    </w:p>
    <w:p w14:paraId="47CE7804" w14:textId="77777777" w:rsidR="00000000" w:rsidRDefault="0003559D">
      <w:pPr>
        <w:pStyle w:val="-"/>
        <w:rPr>
          <w:rtl/>
        </w:rPr>
      </w:pPr>
      <w:bookmarkStart w:id="317" w:name="FS000001027T31_08_2004_16_12_14C"/>
      <w:bookmarkEnd w:id="317"/>
      <w:r>
        <w:rPr>
          <w:rtl/>
        </w:rPr>
        <w:t>גדעון סער (הליכוד):</w:t>
      </w:r>
    </w:p>
    <w:p w14:paraId="56DF1AE0" w14:textId="77777777" w:rsidR="00000000" w:rsidRDefault="0003559D">
      <w:pPr>
        <w:pStyle w:val="a0"/>
        <w:rPr>
          <w:rtl/>
        </w:rPr>
      </w:pPr>
    </w:p>
    <w:p w14:paraId="4816F305" w14:textId="77777777" w:rsidR="00000000" w:rsidRDefault="0003559D">
      <w:pPr>
        <w:pStyle w:val="a0"/>
        <w:rPr>
          <w:rFonts w:hint="cs"/>
          <w:rtl/>
        </w:rPr>
      </w:pPr>
      <w:r>
        <w:rPr>
          <w:rFonts w:hint="cs"/>
          <w:rtl/>
        </w:rPr>
        <w:t>אני מתקן את עצמי, כי לדעתי, חבר הכנסת בר-און - - -</w:t>
      </w:r>
    </w:p>
    <w:p w14:paraId="3375D305" w14:textId="77777777" w:rsidR="00000000" w:rsidRDefault="0003559D">
      <w:pPr>
        <w:pStyle w:val="a0"/>
        <w:rPr>
          <w:rFonts w:hint="cs"/>
          <w:rtl/>
        </w:rPr>
      </w:pPr>
    </w:p>
    <w:p w14:paraId="4A2D363D" w14:textId="77777777" w:rsidR="00000000" w:rsidRDefault="0003559D">
      <w:pPr>
        <w:pStyle w:val="af0"/>
        <w:rPr>
          <w:rtl/>
        </w:rPr>
      </w:pPr>
      <w:r>
        <w:rPr>
          <w:rFonts w:hint="eastAsia"/>
          <w:rtl/>
        </w:rPr>
        <w:t>דליה</w:t>
      </w:r>
      <w:r>
        <w:rPr>
          <w:rtl/>
        </w:rPr>
        <w:t xml:space="preserve"> איציק (העבודה-מימד):</w:t>
      </w:r>
    </w:p>
    <w:p w14:paraId="4386B0AE" w14:textId="77777777" w:rsidR="00000000" w:rsidRDefault="0003559D">
      <w:pPr>
        <w:pStyle w:val="a0"/>
        <w:rPr>
          <w:rFonts w:hint="cs"/>
          <w:rtl/>
        </w:rPr>
      </w:pPr>
    </w:p>
    <w:p w14:paraId="2134D9FB" w14:textId="77777777" w:rsidR="00000000" w:rsidRDefault="0003559D">
      <w:pPr>
        <w:pStyle w:val="a0"/>
        <w:rPr>
          <w:rFonts w:hint="cs"/>
          <w:rtl/>
        </w:rPr>
      </w:pPr>
      <w:r>
        <w:rPr>
          <w:rFonts w:hint="cs"/>
          <w:rtl/>
        </w:rPr>
        <w:t>- - - להציל את המדינה מהידיים - - -</w:t>
      </w:r>
    </w:p>
    <w:p w14:paraId="039B32B3" w14:textId="77777777" w:rsidR="00000000" w:rsidRDefault="0003559D">
      <w:pPr>
        <w:pStyle w:val="a0"/>
        <w:rPr>
          <w:rFonts w:hint="cs"/>
          <w:rtl/>
        </w:rPr>
      </w:pPr>
    </w:p>
    <w:p w14:paraId="73F4BF90" w14:textId="77777777" w:rsidR="00000000" w:rsidRDefault="0003559D">
      <w:pPr>
        <w:pStyle w:val="af1"/>
        <w:rPr>
          <w:rtl/>
        </w:rPr>
      </w:pPr>
      <w:r>
        <w:rPr>
          <w:rtl/>
        </w:rPr>
        <w:t>היו"ר ראובן ריבלין:</w:t>
      </w:r>
    </w:p>
    <w:p w14:paraId="0F65DC8B" w14:textId="77777777" w:rsidR="00000000" w:rsidRDefault="0003559D">
      <w:pPr>
        <w:pStyle w:val="a0"/>
        <w:rPr>
          <w:rtl/>
        </w:rPr>
      </w:pPr>
    </w:p>
    <w:p w14:paraId="51CA8342" w14:textId="77777777" w:rsidR="00000000" w:rsidRDefault="0003559D">
      <w:pPr>
        <w:pStyle w:val="a0"/>
        <w:rPr>
          <w:rFonts w:hint="cs"/>
          <w:rtl/>
        </w:rPr>
      </w:pPr>
      <w:r>
        <w:rPr>
          <w:rFonts w:hint="cs"/>
          <w:rtl/>
        </w:rPr>
        <w:t>חברת הכנסת איציק.</w:t>
      </w:r>
    </w:p>
    <w:p w14:paraId="611A4EBF" w14:textId="77777777" w:rsidR="00000000" w:rsidRDefault="0003559D">
      <w:pPr>
        <w:pStyle w:val="a0"/>
        <w:rPr>
          <w:rFonts w:hint="cs"/>
          <w:rtl/>
        </w:rPr>
      </w:pPr>
    </w:p>
    <w:p w14:paraId="494BD213" w14:textId="77777777" w:rsidR="00000000" w:rsidRDefault="0003559D">
      <w:pPr>
        <w:pStyle w:val="-"/>
        <w:rPr>
          <w:rtl/>
        </w:rPr>
      </w:pPr>
      <w:bookmarkStart w:id="318" w:name="FS000001027T31_08_2004_16_12_15C"/>
      <w:bookmarkEnd w:id="318"/>
      <w:r>
        <w:rPr>
          <w:rtl/>
        </w:rPr>
        <w:t>גדעון ס</w:t>
      </w:r>
      <w:r>
        <w:rPr>
          <w:rtl/>
        </w:rPr>
        <w:t>ער (הליכוד):</w:t>
      </w:r>
    </w:p>
    <w:p w14:paraId="7CC6F0D3" w14:textId="77777777" w:rsidR="00000000" w:rsidRDefault="0003559D">
      <w:pPr>
        <w:pStyle w:val="a0"/>
        <w:rPr>
          <w:rtl/>
        </w:rPr>
      </w:pPr>
    </w:p>
    <w:p w14:paraId="7711CB41" w14:textId="77777777" w:rsidR="00000000" w:rsidRDefault="0003559D">
      <w:pPr>
        <w:pStyle w:val="a0"/>
        <w:rPr>
          <w:rFonts w:hint="cs"/>
          <w:rtl/>
        </w:rPr>
      </w:pPr>
      <w:r>
        <w:rPr>
          <w:rFonts w:hint="cs"/>
          <w:rtl/>
        </w:rPr>
        <w:t>במקרה הזה, חבר הכנסת בר-און קרוב יותר לאמת. לא רק רציתם, אלא אתם עדיין רוצים.</w:t>
      </w:r>
    </w:p>
    <w:p w14:paraId="00AF7F84" w14:textId="77777777" w:rsidR="00000000" w:rsidRDefault="0003559D">
      <w:pPr>
        <w:pStyle w:val="a0"/>
        <w:rPr>
          <w:rFonts w:hint="cs"/>
          <w:rtl/>
        </w:rPr>
      </w:pPr>
    </w:p>
    <w:p w14:paraId="67BBAB04" w14:textId="77777777" w:rsidR="00000000" w:rsidRDefault="0003559D">
      <w:pPr>
        <w:pStyle w:val="af0"/>
        <w:rPr>
          <w:rtl/>
        </w:rPr>
      </w:pPr>
      <w:r>
        <w:rPr>
          <w:rFonts w:hint="eastAsia"/>
          <w:rtl/>
        </w:rPr>
        <w:t>חיים</w:t>
      </w:r>
      <w:r>
        <w:rPr>
          <w:rtl/>
        </w:rPr>
        <w:t xml:space="preserve"> אורון (יחד):</w:t>
      </w:r>
    </w:p>
    <w:p w14:paraId="259C9DE9" w14:textId="77777777" w:rsidR="00000000" w:rsidRDefault="0003559D">
      <w:pPr>
        <w:pStyle w:val="a0"/>
        <w:rPr>
          <w:rFonts w:hint="cs"/>
          <w:rtl/>
        </w:rPr>
      </w:pPr>
    </w:p>
    <w:p w14:paraId="0462B057" w14:textId="77777777" w:rsidR="00000000" w:rsidRDefault="0003559D">
      <w:pPr>
        <w:pStyle w:val="a0"/>
        <w:rPr>
          <w:rFonts w:hint="cs"/>
          <w:rtl/>
        </w:rPr>
      </w:pPr>
      <w:r>
        <w:rPr>
          <w:rFonts w:hint="cs"/>
          <w:rtl/>
        </w:rPr>
        <w:t>אתם רוצים אותנו בתור מגשרים?</w:t>
      </w:r>
    </w:p>
    <w:p w14:paraId="5913B206" w14:textId="77777777" w:rsidR="00000000" w:rsidRDefault="0003559D">
      <w:pPr>
        <w:pStyle w:val="a0"/>
        <w:rPr>
          <w:rFonts w:hint="cs"/>
          <w:rtl/>
        </w:rPr>
      </w:pPr>
    </w:p>
    <w:p w14:paraId="63A187C3" w14:textId="77777777" w:rsidR="00000000" w:rsidRDefault="0003559D">
      <w:pPr>
        <w:pStyle w:val="-"/>
        <w:rPr>
          <w:rtl/>
        </w:rPr>
      </w:pPr>
      <w:bookmarkStart w:id="319" w:name="FS000001027T31_08_2004_16_12_16C"/>
      <w:bookmarkEnd w:id="319"/>
      <w:r>
        <w:rPr>
          <w:rtl/>
        </w:rPr>
        <w:t>גדעון סער (הליכוד):</w:t>
      </w:r>
    </w:p>
    <w:p w14:paraId="46E24025" w14:textId="77777777" w:rsidR="00000000" w:rsidRDefault="0003559D">
      <w:pPr>
        <w:pStyle w:val="a0"/>
        <w:rPr>
          <w:rFonts w:hint="cs"/>
          <w:rtl/>
        </w:rPr>
      </w:pPr>
    </w:p>
    <w:p w14:paraId="70C3B264" w14:textId="77777777" w:rsidR="00000000" w:rsidRDefault="0003559D">
      <w:pPr>
        <w:pStyle w:val="a0"/>
        <w:rPr>
          <w:rFonts w:hint="cs"/>
          <w:rtl/>
        </w:rPr>
      </w:pPr>
      <w:r>
        <w:rPr>
          <w:rFonts w:hint="cs"/>
          <w:rtl/>
        </w:rPr>
        <w:t>לא. אני חושב שאנחנו מסתדרים.</w:t>
      </w:r>
    </w:p>
    <w:p w14:paraId="1E9F9633" w14:textId="77777777" w:rsidR="00000000" w:rsidRDefault="0003559D">
      <w:pPr>
        <w:pStyle w:val="a0"/>
        <w:rPr>
          <w:rFonts w:hint="cs"/>
          <w:rtl/>
        </w:rPr>
      </w:pPr>
    </w:p>
    <w:p w14:paraId="6B51DD58" w14:textId="77777777" w:rsidR="00000000" w:rsidRDefault="0003559D">
      <w:pPr>
        <w:pStyle w:val="af0"/>
        <w:rPr>
          <w:rtl/>
        </w:rPr>
      </w:pPr>
      <w:r>
        <w:rPr>
          <w:rFonts w:hint="eastAsia"/>
          <w:rtl/>
        </w:rPr>
        <w:t>דליה</w:t>
      </w:r>
      <w:r>
        <w:rPr>
          <w:rtl/>
        </w:rPr>
        <w:t xml:space="preserve"> איציק (העבודה-מימד):</w:t>
      </w:r>
    </w:p>
    <w:p w14:paraId="3EA5695D" w14:textId="77777777" w:rsidR="00000000" w:rsidRDefault="0003559D">
      <w:pPr>
        <w:pStyle w:val="a0"/>
        <w:rPr>
          <w:rFonts w:hint="cs"/>
          <w:rtl/>
        </w:rPr>
      </w:pPr>
    </w:p>
    <w:p w14:paraId="6AC7D9F1" w14:textId="77777777" w:rsidR="00000000" w:rsidRDefault="0003559D">
      <w:pPr>
        <w:pStyle w:val="a0"/>
        <w:rPr>
          <w:rFonts w:hint="cs"/>
          <w:rtl/>
        </w:rPr>
      </w:pPr>
      <w:r>
        <w:rPr>
          <w:rFonts w:hint="cs"/>
          <w:rtl/>
        </w:rPr>
        <w:t xml:space="preserve">חבר הכנסת אורון, על זה אנחנו צריכים </w:t>
      </w:r>
      <w:r>
        <w:rPr>
          <w:rFonts w:hint="cs"/>
          <w:rtl/>
        </w:rPr>
        <w:t>לתת - - -</w:t>
      </w:r>
    </w:p>
    <w:p w14:paraId="1000E57E" w14:textId="77777777" w:rsidR="00000000" w:rsidRDefault="0003559D">
      <w:pPr>
        <w:pStyle w:val="-"/>
        <w:rPr>
          <w:rtl/>
        </w:rPr>
      </w:pPr>
      <w:bookmarkStart w:id="320" w:name="FS000001027T31_08_2004_16_14_52C"/>
      <w:bookmarkEnd w:id="320"/>
    </w:p>
    <w:p w14:paraId="0D70DED4" w14:textId="77777777" w:rsidR="00000000" w:rsidRDefault="0003559D">
      <w:pPr>
        <w:pStyle w:val="-"/>
        <w:rPr>
          <w:rtl/>
        </w:rPr>
      </w:pPr>
      <w:r>
        <w:rPr>
          <w:rtl/>
        </w:rPr>
        <w:t>גדעון סער (הליכוד):</w:t>
      </w:r>
    </w:p>
    <w:p w14:paraId="3E212C81" w14:textId="77777777" w:rsidR="00000000" w:rsidRDefault="0003559D">
      <w:pPr>
        <w:pStyle w:val="a0"/>
        <w:rPr>
          <w:rtl/>
        </w:rPr>
      </w:pPr>
    </w:p>
    <w:p w14:paraId="19B52144" w14:textId="77777777" w:rsidR="00000000" w:rsidRDefault="0003559D">
      <w:pPr>
        <w:pStyle w:val="a0"/>
        <w:rPr>
          <w:rFonts w:hint="cs"/>
          <w:rtl/>
        </w:rPr>
      </w:pPr>
      <w:r>
        <w:rPr>
          <w:rFonts w:hint="cs"/>
          <w:rtl/>
        </w:rPr>
        <w:t>אני חושב בכל הרצינות. גם קראתי היום באחד העיתונים החשובים במדינה, ואינני רוצה לדרג את העיתונים, שאתם כבר מתייהרים שלא יהיה רוב לקואליציה היום הזה לבקשתה לאישור השרים החדשים.</w:t>
      </w:r>
    </w:p>
    <w:p w14:paraId="54C9DD5B" w14:textId="77777777" w:rsidR="00000000" w:rsidRDefault="0003559D">
      <w:pPr>
        <w:pStyle w:val="a0"/>
        <w:rPr>
          <w:rFonts w:hint="cs"/>
          <w:rtl/>
        </w:rPr>
      </w:pPr>
    </w:p>
    <w:p w14:paraId="5F3DD9FA" w14:textId="77777777" w:rsidR="00000000" w:rsidRDefault="0003559D">
      <w:pPr>
        <w:pStyle w:val="af0"/>
        <w:rPr>
          <w:rtl/>
        </w:rPr>
      </w:pPr>
      <w:r>
        <w:rPr>
          <w:rFonts w:hint="eastAsia"/>
          <w:rtl/>
        </w:rPr>
        <w:t>דליה</w:t>
      </w:r>
      <w:r>
        <w:rPr>
          <w:rtl/>
        </w:rPr>
        <w:t xml:space="preserve"> איציק (העבודה-מימד):</w:t>
      </w:r>
    </w:p>
    <w:p w14:paraId="62E03791" w14:textId="77777777" w:rsidR="00000000" w:rsidRDefault="0003559D">
      <w:pPr>
        <w:pStyle w:val="a0"/>
        <w:rPr>
          <w:rFonts w:hint="cs"/>
          <w:rtl/>
        </w:rPr>
      </w:pPr>
    </w:p>
    <w:p w14:paraId="4EC09728" w14:textId="77777777" w:rsidR="00000000" w:rsidRDefault="0003559D">
      <w:pPr>
        <w:pStyle w:val="a0"/>
        <w:rPr>
          <w:rFonts w:hint="cs"/>
          <w:rtl/>
        </w:rPr>
      </w:pPr>
      <w:r>
        <w:rPr>
          <w:rFonts w:hint="cs"/>
          <w:rtl/>
        </w:rPr>
        <w:t>גמרת את בעיות הסיעה של</w:t>
      </w:r>
      <w:r>
        <w:rPr>
          <w:rFonts w:hint="cs"/>
          <w:rtl/>
        </w:rPr>
        <w:t>ך?</w:t>
      </w:r>
    </w:p>
    <w:p w14:paraId="4D73BF6F" w14:textId="77777777" w:rsidR="00000000" w:rsidRDefault="0003559D">
      <w:pPr>
        <w:pStyle w:val="a0"/>
        <w:rPr>
          <w:rFonts w:hint="cs"/>
          <w:rtl/>
        </w:rPr>
      </w:pPr>
    </w:p>
    <w:p w14:paraId="6C83E05C" w14:textId="77777777" w:rsidR="00000000" w:rsidRDefault="0003559D">
      <w:pPr>
        <w:pStyle w:val="-"/>
        <w:rPr>
          <w:rtl/>
        </w:rPr>
      </w:pPr>
      <w:bookmarkStart w:id="321" w:name="FS000001027T31_08_2004_16_14_57C"/>
      <w:bookmarkEnd w:id="321"/>
      <w:r>
        <w:rPr>
          <w:rtl/>
        </w:rPr>
        <w:t>גדעון סער (הליכוד):</w:t>
      </w:r>
    </w:p>
    <w:p w14:paraId="1A431DDD" w14:textId="77777777" w:rsidR="00000000" w:rsidRDefault="0003559D">
      <w:pPr>
        <w:pStyle w:val="a0"/>
        <w:rPr>
          <w:rtl/>
        </w:rPr>
      </w:pPr>
    </w:p>
    <w:p w14:paraId="1BDD6541" w14:textId="77777777" w:rsidR="00000000" w:rsidRDefault="0003559D">
      <w:pPr>
        <w:pStyle w:val="a0"/>
        <w:rPr>
          <w:rFonts w:hint="cs"/>
          <w:rtl/>
        </w:rPr>
      </w:pPr>
      <w:r>
        <w:rPr>
          <w:rFonts w:hint="cs"/>
          <w:rtl/>
        </w:rPr>
        <w:t>חברת הכנסת איציק, הרי אתם - - -</w:t>
      </w:r>
    </w:p>
    <w:p w14:paraId="17822A69" w14:textId="77777777" w:rsidR="00000000" w:rsidRDefault="0003559D">
      <w:pPr>
        <w:pStyle w:val="a0"/>
        <w:rPr>
          <w:rFonts w:hint="cs"/>
          <w:rtl/>
        </w:rPr>
      </w:pPr>
    </w:p>
    <w:p w14:paraId="77A1AFAB" w14:textId="77777777" w:rsidR="00000000" w:rsidRDefault="0003559D">
      <w:pPr>
        <w:pStyle w:val="af0"/>
        <w:rPr>
          <w:rtl/>
        </w:rPr>
      </w:pPr>
      <w:r>
        <w:rPr>
          <w:rFonts w:hint="eastAsia"/>
          <w:rtl/>
        </w:rPr>
        <w:t>דליה</w:t>
      </w:r>
      <w:r>
        <w:rPr>
          <w:rtl/>
        </w:rPr>
        <w:t xml:space="preserve"> איציק (העבודה-מימד):</w:t>
      </w:r>
    </w:p>
    <w:p w14:paraId="10DD35CD" w14:textId="77777777" w:rsidR="00000000" w:rsidRDefault="0003559D">
      <w:pPr>
        <w:pStyle w:val="a0"/>
        <w:rPr>
          <w:rFonts w:hint="cs"/>
          <w:rtl/>
        </w:rPr>
      </w:pPr>
    </w:p>
    <w:p w14:paraId="1165A48F" w14:textId="77777777" w:rsidR="00000000" w:rsidRDefault="0003559D">
      <w:pPr>
        <w:pStyle w:val="a0"/>
        <w:rPr>
          <w:rFonts w:hint="cs"/>
          <w:rtl/>
        </w:rPr>
      </w:pPr>
      <w:r>
        <w:rPr>
          <w:rFonts w:hint="cs"/>
          <w:rtl/>
        </w:rPr>
        <w:t>סיימת את בעיות הסיעה שלך?</w:t>
      </w:r>
    </w:p>
    <w:p w14:paraId="0366C670" w14:textId="77777777" w:rsidR="00000000" w:rsidRDefault="0003559D">
      <w:pPr>
        <w:pStyle w:val="a0"/>
        <w:rPr>
          <w:rFonts w:hint="cs"/>
          <w:rtl/>
        </w:rPr>
      </w:pPr>
    </w:p>
    <w:p w14:paraId="18D76AEA" w14:textId="77777777" w:rsidR="00000000" w:rsidRDefault="0003559D">
      <w:pPr>
        <w:pStyle w:val="-"/>
        <w:rPr>
          <w:rtl/>
        </w:rPr>
      </w:pPr>
      <w:bookmarkStart w:id="322" w:name="FS000001027T31_08_2004_16_14_58C"/>
      <w:bookmarkEnd w:id="322"/>
      <w:r>
        <w:rPr>
          <w:rtl/>
        </w:rPr>
        <w:t>גדעון סער (הליכוד):</w:t>
      </w:r>
    </w:p>
    <w:p w14:paraId="1B2D5DA4" w14:textId="77777777" w:rsidR="00000000" w:rsidRDefault="0003559D">
      <w:pPr>
        <w:pStyle w:val="a0"/>
        <w:rPr>
          <w:rtl/>
        </w:rPr>
      </w:pPr>
    </w:p>
    <w:p w14:paraId="366E0CC2" w14:textId="77777777" w:rsidR="00000000" w:rsidRDefault="0003559D">
      <w:pPr>
        <w:pStyle w:val="a0"/>
        <w:rPr>
          <w:rFonts w:hint="cs"/>
          <w:rtl/>
        </w:rPr>
      </w:pPr>
      <w:r>
        <w:rPr>
          <w:rFonts w:hint="cs"/>
          <w:rtl/>
        </w:rPr>
        <w:t>בסיעה שלנו אין המצב שיש לך, שמתוך 19 חברי סיעה יש לך 18 מועמדים לראשות ממשלה. לזה עוד לא הגענו.</w:t>
      </w:r>
    </w:p>
    <w:p w14:paraId="36EC4073" w14:textId="77777777" w:rsidR="00000000" w:rsidRDefault="0003559D">
      <w:pPr>
        <w:pStyle w:val="a0"/>
        <w:rPr>
          <w:rFonts w:hint="cs"/>
          <w:rtl/>
        </w:rPr>
      </w:pPr>
    </w:p>
    <w:p w14:paraId="20714AAE" w14:textId="77777777" w:rsidR="00000000" w:rsidRDefault="0003559D">
      <w:pPr>
        <w:pStyle w:val="af0"/>
        <w:rPr>
          <w:rtl/>
        </w:rPr>
      </w:pPr>
      <w:r>
        <w:rPr>
          <w:rFonts w:hint="eastAsia"/>
          <w:rtl/>
        </w:rPr>
        <w:t>אברהם</w:t>
      </w:r>
      <w:r>
        <w:rPr>
          <w:rtl/>
        </w:rPr>
        <w:t xml:space="preserve"> בייגה שוחט (העבודה-מ</w:t>
      </w:r>
      <w:r>
        <w:rPr>
          <w:rtl/>
        </w:rPr>
        <w:t>ימד):</w:t>
      </w:r>
    </w:p>
    <w:p w14:paraId="354AB2F4" w14:textId="77777777" w:rsidR="00000000" w:rsidRDefault="0003559D">
      <w:pPr>
        <w:pStyle w:val="a0"/>
        <w:rPr>
          <w:rFonts w:hint="cs"/>
          <w:rtl/>
        </w:rPr>
      </w:pPr>
    </w:p>
    <w:p w14:paraId="0DC007E5" w14:textId="77777777" w:rsidR="00000000" w:rsidRDefault="0003559D">
      <w:pPr>
        <w:pStyle w:val="a0"/>
        <w:rPr>
          <w:rFonts w:hint="cs"/>
          <w:rtl/>
        </w:rPr>
      </w:pPr>
      <w:r>
        <w:rPr>
          <w:rFonts w:hint="cs"/>
          <w:rtl/>
        </w:rPr>
        <w:t>- - - ראש ממשלה אחד.</w:t>
      </w:r>
    </w:p>
    <w:p w14:paraId="1AFB9A16" w14:textId="77777777" w:rsidR="00000000" w:rsidRDefault="0003559D">
      <w:pPr>
        <w:pStyle w:val="a0"/>
        <w:rPr>
          <w:rFonts w:hint="cs"/>
          <w:rtl/>
        </w:rPr>
      </w:pPr>
    </w:p>
    <w:p w14:paraId="4152F2D1" w14:textId="77777777" w:rsidR="00000000" w:rsidRDefault="0003559D">
      <w:pPr>
        <w:pStyle w:val="af0"/>
        <w:rPr>
          <w:rtl/>
        </w:rPr>
      </w:pPr>
      <w:r>
        <w:rPr>
          <w:rFonts w:hint="eastAsia"/>
          <w:rtl/>
        </w:rPr>
        <w:t>דליה</w:t>
      </w:r>
      <w:r>
        <w:rPr>
          <w:rtl/>
        </w:rPr>
        <w:t xml:space="preserve"> איציק (העבודה-מימד):</w:t>
      </w:r>
    </w:p>
    <w:p w14:paraId="263A17F1" w14:textId="77777777" w:rsidR="00000000" w:rsidRDefault="0003559D">
      <w:pPr>
        <w:pStyle w:val="a0"/>
        <w:rPr>
          <w:rFonts w:hint="cs"/>
          <w:rtl/>
        </w:rPr>
      </w:pPr>
    </w:p>
    <w:p w14:paraId="1DB52E20" w14:textId="77777777" w:rsidR="00000000" w:rsidRDefault="0003559D">
      <w:pPr>
        <w:pStyle w:val="a0"/>
        <w:rPr>
          <w:rFonts w:hint="cs"/>
          <w:rtl/>
        </w:rPr>
      </w:pPr>
      <w:r>
        <w:rPr>
          <w:rFonts w:hint="cs"/>
          <w:rtl/>
        </w:rPr>
        <w:t>- - -</w:t>
      </w:r>
    </w:p>
    <w:p w14:paraId="4AB75698" w14:textId="77777777" w:rsidR="00000000" w:rsidRDefault="0003559D">
      <w:pPr>
        <w:pStyle w:val="a0"/>
        <w:rPr>
          <w:rFonts w:hint="cs"/>
          <w:rtl/>
        </w:rPr>
      </w:pPr>
    </w:p>
    <w:p w14:paraId="7681DE4E" w14:textId="77777777" w:rsidR="00000000" w:rsidRDefault="0003559D">
      <w:pPr>
        <w:pStyle w:val="-"/>
        <w:rPr>
          <w:rtl/>
        </w:rPr>
      </w:pPr>
      <w:r>
        <w:rPr>
          <w:rtl/>
        </w:rPr>
        <w:t>גדעון סער (הליכוד):</w:t>
      </w:r>
    </w:p>
    <w:p w14:paraId="6F3A5569" w14:textId="77777777" w:rsidR="00000000" w:rsidRDefault="0003559D">
      <w:pPr>
        <w:pStyle w:val="a0"/>
        <w:rPr>
          <w:rtl/>
        </w:rPr>
      </w:pPr>
    </w:p>
    <w:p w14:paraId="2BEB9FBF" w14:textId="77777777" w:rsidR="00000000" w:rsidRDefault="0003559D">
      <w:pPr>
        <w:pStyle w:val="a0"/>
        <w:rPr>
          <w:rFonts w:hint="cs"/>
          <w:rtl/>
        </w:rPr>
      </w:pPr>
      <w:r>
        <w:rPr>
          <w:rFonts w:hint="cs"/>
          <w:rtl/>
        </w:rPr>
        <w:t>לא כל המועמדים בבת אחת, אלא אחד-אחד.</w:t>
      </w:r>
    </w:p>
    <w:p w14:paraId="095C2CF2" w14:textId="77777777" w:rsidR="00000000" w:rsidRDefault="0003559D">
      <w:pPr>
        <w:pStyle w:val="a0"/>
        <w:rPr>
          <w:rFonts w:hint="cs"/>
          <w:rtl/>
        </w:rPr>
      </w:pPr>
    </w:p>
    <w:p w14:paraId="3034E920" w14:textId="77777777" w:rsidR="00000000" w:rsidRDefault="0003559D">
      <w:pPr>
        <w:pStyle w:val="af1"/>
        <w:rPr>
          <w:rtl/>
        </w:rPr>
      </w:pPr>
      <w:r>
        <w:rPr>
          <w:rtl/>
        </w:rPr>
        <w:t>היו"ר ראובן ריבלין:</w:t>
      </w:r>
    </w:p>
    <w:p w14:paraId="78E046B7" w14:textId="77777777" w:rsidR="00000000" w:rsidRDefault="0003559D">
      <w:pPr>
        <w:pStyle w:val="a0"/>
        <w:rPr>
          <w:rtl/>
        </w:rPr>
      </w:pPr>
    </w:p>
    <w:p w14:paraId="4F05CF5E" w14:textId="77777777" w:rsidR="00000000" w:rsidRDefault="0003559D">
      <w:pPr>
        <w:pStyle w:val="a0"/>
        <w:rPr>
          <w:rFonts w:hint="cs"/>
          <w:rtl/>
        </w:rPr>
      </w:pPr>
      <w:r>
        <w:rPr>
          <w:rFonts w:hint="cs"/>
          <w:rtl/>
        </w:rPr>
        <w:t>יושב-ראש הקואליציה לא נמצא פה בשעת שאלות ותשובות. אני לא סופר לך את הזמן.</w:t>
      </w:r>
    </w:p>
    <w:p w14:paraId="2CF130C7" w14:textId="77777777" w:rsidR="00000000" w:rsidRDefault="0003559D">
      <w:pPr>
        <w:pStyle w:val="a0"/>
        <w:rPr>
          <w:rFonts w:hint="cs"/>
          <w:rtl/>
        </w:rPr>
      </w:pPr>
    </w:p>
    <w:p w14:paraId="3BE8FDC9" w14:textId="77777777" w:rsidR="00000000" w:rsidRDefault="0003559D">
      <w:pPr>
        <w:pStyle w:val="af0"/>
        <w:rPr>
          <w:rtl/>
        </w:rPr>
      </w:pPr>
    </w:p>
    <w:p w14:paraId="745CEA66" w14:textId="77777777" w:rsidR="00000000" w:rsidRDefault="0003559D">
      <w:pPr>
        <w:pStyle w:val="af0"/>
        <w:rPr>
          <w:rtl/>
        </w:rPr>
      </w:pPr>
      <w:r>
        <w:rPr>
          <w:rFonts w:hint="eastAsia"/>
          <w:rtl/>
        </w:rPr>
        <w:t>דני</w:t>
      </w:r>
      <w:r>
        <w:rPr>
          <w:rtl/>
        </w:rPr>
        <w:t xml:space="preserve"> יתום (העבודה-מימד):</w:t>
      </w:r>
    </w:p>
    <w:p w14:paraId="2B9937DA" w14:textId="77777777" w:rsidR="00000000" w:rsidRDefault="0003559D">
      <w:pPr>
        <w:pStyle w:val="a0"/>
        <w:rPr>
          <w:rFonts w:hint="cs"/>
          <w:rtl/>
        </w:rPr>
      </w:pPr>
    </w:p>
    <w:p w14:paraId="30007625" w14:textId="77777777" w:rsidR="00000000" w:rsidRDefault="0003559D">
      <w:pPr>
        <w:pStyle w:val="a0"/>
        <w:rPr>
          <w:rFonts w:hint="cs"/>
          <w:rtl/>
        </w:rPr>
      </w:pPr>
      <w:r>
        <w:rPr>
          <w:rFonts w:hint="cs"/>
          <w:rtl/>
        </w:rPr>
        <w:t>אתה במרכז הל</w:t>
      </w:r>
      <w:r>
        <w:rPr>
          <w:rFonts w:hint="cs"/>
          <w:rtl/>
        </w:rPr>
        <w:t>יכוד הצבעת נגד ראש הממשלה. מה אתה מדבר?</w:t>
      </w:r>
    </w:p>
    <w:p w14:paraId="1CC13C04" w14:textId="77777777" w:rsidR="00000000" w:rsidRDefault="0003559D">
      <w:pPr>
        <w:pStyle w:val="a0"/>
        <w:rPr>
          <w:rFonts w:hint="cs"/>
          <w:rtl/>
        </w:rPr>
      </w:pPr>
    </w:p>
    <w:p w14:paraId="3C281F60" w14:textId="77777777" w:rsidR="00000000" w:rsidRDefault="0003559D">
      <w:pPr>
        <w:pStyle w:val="af0"/>
        <w:rPr>
          <w:rtl/>
        </w:rPr>
      </w:pPr>
      <w:r>
        <w:rPr>
          <w:rFonts w:hint="eastAsia"/>
          <w:rtl/>
        </w:rPr>
        <w:t>חיים</w:t>
      </w:r>
      <w:r>
        <w:rPr>
          <w:rtl/>
        </w:rPr>
        <w:t xml:space="preserve"> אורון (יחד):</w:t>
      </w:r>
    </w:p>
    <w:p w14:paraId="6A486902" w14:textId="77777777" w:rsidR="00000000" w:rsidRDefault="0003559D">
      <w:pPr>
        <w:pStyle w:val="a0"/>
        <w:rPr>
          <w:rFonts w:hint="cs"/>
          <w:rtl/>
        </w:rPr>
      </w:pPr>
    </w:p>
    <w:p w14:paraId="76F16856" w14:textId="77777777" w:rsidR="00000000" w:rsidRDefault="0003559D">
      <w:pPr>
        <w:pStyle w:val="a0"/>
        <w:rPr>
          <w:rFonts w:hint="cs"/>
          <w:rtl/>
        </w:rPr>
      </w:pPr>
      <w:r>
        <w:rPr>
          <w:rFonts w:hint="cs"/>
          <w:rtl/>
        </w:rPr>
        <w:t>מה דעתו על מפת הדרכים?</w:t>
      </w:r>
    </w:p>
    <w:p w14:paraId="263C99B0" w14:textId="77777777" w:rsidR="00000000" w:rsidRDefault="0003559D">
      <w:pPr>
        <w:pStyle w:val="a0"/>
        <w:rPr>
          <w:rFonts w:hint="cs"/>
          <w:rtl/>
        </w:rPr>
      </w:pPr>
    </w:p>
    <w:p w14:paraId="7DE0C4E2" w14:textId="77777777" w:rsidR="00000000" w:rsidRDefault="0003559D">
      <w:pPr>
        <w:pStyle w:val="af1"/>
        <w:rPr>
          <w:rtl/>
        </w:rPr>
      </w:pPr>
      <w:r>
        <w:rPr>
          <w:rtl/>
        </w:rPr>
        <w:t>היו"ר ראובן ריבלין:</w:t>
      </w:r>
    </w:p>
    <w:p w14:paraId="32EE0B09" w14:textId="77777777" w:rsidR="00000000" w:rsidRDefault="0003559D">
      <w:pPr>
        <w:pStyle w:val="a0"/>
        <w:rPr>
          <w:rtl/>
        </w:rPr>
      </w:pPr>
    </w:p>
    <w:p w14:paraId="712A38B3" w14:textId="77777777" w:rsidR="00000000" w:rsidRDefault="0003559D">
      <w:pPr>
        <w:pStyle w:val="a0"/>
        <w:rPr>
          <w:rFonts w:hint="cs"/>
          <w:rtl/>
        </w:rPr>
      </w:pPr>
      <w:r>
        <w:rPr>
          <w:rFonts w:hint="cs"/>
          <w:rtl/>
        </w:rPr>
        <w:t>חברי הכנסת, האם אתם מבקשים שאלות תשובות ליושב-ראש הקואליציה? אשקול זאת, אם תביאו לי 25 חתימות.</w:t>
      </w:r>
    </w:p>
    <w:p w14:paraId="7BCE2276" w14:textId="77777777" w:rsidR="00000000" w:rsidRDefault="0003559D">
      <w:pPr>
        <w:pStyle w:val="a0"/>
        <w:rPr>
          <w:rFonts w:hint="cs"/>
          <w:rtl/>
        </w:rPr>
      </w:pPr>
    </w:p>
    <w:p w14:paraId="2E0CF763" w14:textId="77777777" w:rsidR="00000000" w:rsidRDefault="0003559D">
      <w:pPr>
        <w:pStyle w:val="af0"/>
        <w:rPr>
          <w:rtl/>
        </w:rPr>
      </w:pPr>
      <w:r>
        <w:rPr>
          <w:rFonts w:hint="eastAsia"/>
          <w:rtl/>
        </w:rPr>
        <w:t>דליה</w:t>
      </w:r>
      <w:r>
        <w:rPr>
          <w:rtl/>
        </w:rPr>
        <w:t xml:space="preserve"> איציק (העבודה-מימד):</w:t>
      </w:r>
    </w:p>
    <w:p w14:paraId="427B67CF" w14:textId="77777777" w:rsidR="00000000" w:rsidRDefault="0003559D">
      <w:pPr>
        <w:pStyle w:val="a0"/>
        <w:rPr>
          <w:rFonts w:hint="cs"/>
          <w:rtl/>
        </w:rPr>
      </w:pPr>
    </w:p>
    <w:p w14:paraId="134A37AF" w14:textId="77777777" w:rsidR="00000000" w:rsidRDefault="0003559D">
      <w:pPr>
        <w:pStyle w:val="a0"/>
        <w:rPr>
          <w:rFonts w:hint="cs"/>
          <w:rtl/>
        </w:rPr>
      </w:pPr>
      <w:r>
        <w:rPr>
          <w:rFonts w:hint="cs"/>
          <w:rtl/>
        </w:rPr>
        <w:t>לא להגזים.</w:t>
      </w:r>
    </w:p>
    <w:p w14:paraId="2146F2FE" w14:textId="77777777" w:rsidR="00000000" w:rsidRDefault="0003559D">
      <w:pPr>
        <w:pStyle w:val="a0"/>
        <w:rPr>
          <w:rFonts w:hint="cs"/>
          <w:rtl/>
        </w:rPr>
      </w:pPr>
    </w:p>
    <w:p w14:paraId="39E4B983" w14:textId="77777777" w:rsidR="00000000" w:rsidRDefault="0003559D">
      <w:pPr>
        <w:pStyle w:val="af1"/>
        <w:rPr>
          <w:rtl/>
        </w:rPr>
      </w:pPr>
      <w:r>
        <w:rPr>
          <w:rtl/>
        </w:rPr>
        <w:t>היו"ר ראובן ריבל</w:t>
      </w:r>
      <w:r>
        <w:rPr>
          <w:rtl/>
        </w:rPr>
        <w:t>ין:</w:t>
      </w:r>
    </w:p>
    <w:p w14:paraId="16ADBC1F" w14:textId="77777777" w:rsidR="00000000" w:rsidRDefault="0003559D">
      <w:pPr>
        <w:pStyle w:val="a0"/>
        <w:rPr>
          <w:rtl/>
        </w:rPr>
      </w:pPr>
    </w:p>
    <w:p w14:paraId="2216A976" w14:textId="77777777" w:rsidR="00000000" w:rsidRDefault="0003559D">
      <w:pPr>
        <w:pStyle w:val="a0"/>
        <w:rPr>
          <w:rFonts w:hint="cs"/>
          <w:rtl/>
        </w:rPr>
      </w:pPr>
      <w:r>
        <w:rPr>
          <w:rFonts w:hint="cs"/>
          <w:rtl/>
        </w:rPr>
        <w:t>לא להגזים? אז נא לא להגזים בקריאות הביניים.</w:t>
      </w:r>
    </w:p>
    <w:p w14:paraId="5A6FD02F" w14:textId="77777777" w:rsidR="00000000" w:rsidRDefault="0003559D">
      <w:pPr>
        <w:pStyle w:val="a0"/>
        <w:rPr>
          <w:rFonts w:hint="cs"/>
          <w:rtl/>
        </w:rPr>
      </w:pPr>
    </w:p>
    <w:p w14:paraId="0E927D62" w14:textId="77777777" w:rsidR="00000000" w:rsidRDefault="0003559D">
      <w:pPr>
        <w:pStyle w:val="af0"/>
        <w:rPr>
          <w:rtl/>
        </w:rPr>
      </w:pPr>
      <w:r>
        <w:rPr>
          <w:rFonts w:hint="eastAsia"/>
          <w:rtl/>
        </w:rPr>
        <w:t>אברהם</w:t>
      </w:r>
      <w:r>
        <w:rPr>
          <w:rtl/>
        </w:rPr>
        <w:t xml:space="preserve"> בייגה שוחט (העבודה-מימד):</w:t>
      </w:r>
    </w:p>
    <w:p w14:paraId="24E0D811" w14:textId="77777777" w:rsidR="00000000" w:rsidRDefault="0003559D">
      <w:pPr>
        <w:pStyle w:val="a0"/>
        <w:rPr>
          <w:rFonts w:hint="cs"/>
          <w:rtl/>
        </w:rPr>
      </w:pPr>
    </w:p>
    <w:p w14:paraId="60CDD83E" w14:textId="77777777" w:rsidR="00000000" w:rsidRDefault="0003559D">
      <w:pPr>
        <w:pStyle w:val="a0"/>
        <w:rPr>
          <w:rFonts w:hint="cs"/>
          <w:rtl/>
        </w:rPr>
      </w:pPr>
      <w:r>
        <w:rPr>
          <w:rFonts w:hint="cs"/>
          <w:rtl/>
        </w:rPr>
        <w:t>חשבתי ששמתם - - -</w:t>
      </w:r>
    </w:p>
    <w:p w14:paraId="53EDBB15" w14:textId="77777777" w:rsidR="00000000" w:rsidRDefault="0003559D">
      <w:pPr>
        <w:pStyle w:val="a0"/>
        <w:rPr>
          <w:rFonts w:hint="cs"/>
          <w:rtl/>
        </w:rPr>
      </w:pPr>
    </w:p>
    <w:p w14:paraId="622EF86E" w14:textId="77777777" w:rsidR="00000000" w:rsidRDefault="0003559D">
      <w:pPr>
        <w:pStyle w:val="-"/>
        <w:rPr>
          <w:rtl/>
        </w:rPr>
      </w:pPr>
      <w:bookmarkStart w:id="323" w:name="FS000001027T31_08_2004_16_16_25C"/>
      <w:bookmarkEnd w:id="323"/>
      <w:r>
        <w:rPr>
          <w:rtl/>
        </w:rPr>
        <w:t>גדעון סער (הליכוד):</w:t>
      </w:r>
    </w:p>
    <w:p w14:paraId="3EFD9211" w14:textId="77777777" w:rsidR="00000000" w:rsidRDefault="0003559D">
      <w:pPr>
        <w:pStyle w:val="a0"/>
        <w:rPr>
          <w:rFonts w:hint="cs"/>
          <w:rtl/>
        </w:rPr>
      </w:pPr>
    </w:p>
    <w:p w14:paraId="20D9648E" w14:textId="77777777" w:rsidR="00000000" w:rsidRDefault="0003559D">
      <w:pPr>
        <w:pStyle w:val="a0"/>
        <w:rPr>
          <w:rFonts w:hint="cs"/>
          <w:rtl/>
        </w:rPr>
      </w:pPr>
      <w:r>
        <w:rPr>
          <w:rFonts w:hint="cs"/>
          <w:rtl/>
        </w:rPr>
        <w:t>חבר הכנסת יתום הפתיע אותי עכשיו, ואני תוהה אם הוא אמר את מה שהוא אמר בגין מיומנות שהוא רכש במוסד למודיעין ולתפקידים מיוחדים.</w:t>
      </w:r>
    </w:p>
    <w:p w14:paraId="4EF34EE9" w14:textId="77777777" w:rsidR="00000000" w:rsidRDefault="0003559D">
      <w:pPr>
        <w:pStyle w:val="a0"/>
        <w:rPr>
          <w:rFonts w:hint="cs"/>
          <w:rtl/>
        </w:rPr>
      </w:pPr>
    </w:p>
    <w:p w14:paraId="67272ABE" w14:textId="77777777" w:rsidR="00000000" w:rsidRDefault="0003559D">
      <w:pPr>
        <w:pStyle w:val="af0"/>
        <w:rPr>
          <w:rtl/>
        </w:rPr>
      </w:pPr>
      <w:r>
        <w:rPr>
          <w:rFonts w:hint="eastAsia"/>
          <w:rtl/>
        </w:rPr>
        <w:t>דני</w:t>
      </w:r>
      <w:r>
        <w:rPr>
          <w:rtl/>
        </w:rPr>
        <w:t xml:space="preserve"> יתו</w:t>
      </w:r>
      <w:r>
        <w:rPr>
          <w:rtl/>
        </w:rPr>
        <w:t>ם (העבודה-מימד):</w:t>
      </w:r>
    </w:p>
    <w:p w14:paraId="649F9CA7" w14:textId="77777777" w:rsidR="00000000" w:rsidRDefault="0003559D">
      <w:pPr>
        <w:pStyle w:val="a0"/>
        <w:rPr>
          <w:rFonts w:hint="cs"/>
          <w:rtl/>
        </w:rPr>
      </w:pPr>
    </w:p>
    <w:p w14:paraId="5A49A681" w14:textId="77777777" w:rsidR="00000000" w:rsidRDefault="0003559D">
      <w:pPr>
        <w:pStyle w:val="a0"/>
        <w:rPr>
          <w:rFonts w:hint="cs"/>
          <w:rtl/>
        </w:rPr>
      </w:pPr>
      <w:r>
        <w:rPr>
          <w:rFonts w:hint="cs"/>
          <w:rtl/>
        </w:rPr>
        <w:t>- - - לביטוח לאומי.</w:t>
      </w:r>
    </w:p>
    <w:p w14:paraId="56859C05" w14:textId="77777777" w:rsidR="00000000" w:rsidRDefault="0003559D">
      <w:pPr>
        <w:pStyle w:val="a0"/>
        <w:rPr>
          <w:rFonts w:hint="cs"/>
          <w:rtl/>
        </w:rPr>
      </w:pPr>
    </w:p>
    <w:p w14:paraId="5EBF6101" w14:textId="77777777" w:rsidR="00000000" w:rsidRDefault="0003559D">
      <w:pPr>
        <w:pStyle w:val="-"/>
        <w:rPr>
          <w:rtl/>
        </w:rPr>
      </w:pPr>
      <w:bookmarkStart w:id="324" w:name="FS000001027T31_08_2004_16_19_18C"/>
      <w:bookmarkEnd w:id="324"/>
      <w:r>
        <w:rPr>
          <w:rtl/>
        </w:rPr>
        <w:t>גדעון סער (הליכוד):</w:t>
      </w:r>
    </w:p>
    <w:p w14:paraId="6EF9407F" w14:textId="77777777" w:rsidR="00000000" w:rsidRDefault="0003559D">
      <w:pPr>
        <w:pStyle w:val="a0"/>
        <w:rPr>
          <w:rtl/>
        </w:rPr>
      </w:pPr>
    </w:p>
    <w:p w14:paraId="6B2C3FDF" w14:textId="77777777" w:rsidR="00000000" w:rsidRDefault="0003559D">
      <w:pPr>
        <w:pStyle w:val="a0"/>
        <w:rPr>
          <w:rFonts w:hint="cs"/>
          <w:rtl/>
        </w:rPr>
      </w:pPr>
      <w:r>
        <w:rPr>
          <w:rFonts w:hint="cs"/>
          <w:rtl/>
        </w:rPr>
        <w:t>הרי ההצבעה בוועידת הליכוד היתה הצבעה חשאית. אני עוד לא הודעתי לאיש כיצד הצבעתי. איך דווקא אתה מכולם - - -?</w:t>
      </w:r>
    </w:p>
    <w:p w14:paraId="1B9B320B" w14:textId="77777777" w:rsidR="00000000" w:rsidRDefault="0003559D">
      <w:pPr>
        <w:pStyle w:val="a0"/>
        <w:rPr>
          <w:rFonts w:hint="cs"/>
          <w:rtl/>
        </w:rPr>
      </w:pPr>
    </w:p>
    <w:p w14:paraId="2BDB965B" w14:textId="77777777" w:rsidR="00000000" w:rsidRDefault="0003559D">
      <w:pPr>
        <w:pStyle w:val="a0"/>
        <w:rPr>
          <w:rFonts w:hint="cs"/>
          <w:rtl/>
        </w:rPr>
      </w:pPr>
    </w:p>
    <w:p w14:paraId="2223EA0A" w14:textId="77777777" w:rsidR="00000000" w:rsidRDefault="0003559D">
      <w:pPr>
        <w:pStyle w:val="a0"/>
        <w:rPr>
          <w:rFonts w:hint="cs"/>
          <w:rtl/>
        </w:rPr>
      </w:pPr>
    </w:p>
    <w:p w14:paraId="56D65853" w14:textId="77777777" w:rsidR="00000000" w:rsidRDefault="0003559D">
      <w:pPr>
        <w:pStyle w:val="af0"/>
        <w:rPr>
          <w:rtl/>
        </w:rPr>
      </w:pPr>
    </w:p>
    <w:p w14:paraId="7807480F" w14:textId="77777777" w:rsidR="00000000" w:rsidRDefault="0003559D">
      <w:pPr>
        <w:pStyle w:val="af0"/>
        <w:rPr>
          <w:rtl/>
        </w:rPr>
      </w:pPr>
      <w:r>
        <w:rPr>
          <w:rFonts w:hint="eastAsia"/>
          <w:rtl/>
        </w:rPr>
        <w:t>דני</w:t>
      </w:r>
      <w:r>
        <w:rPr>
          <w:rtl/>
        </w:rPr>
        <w:t xml:space="preserve"> יתום (העבודה-מימד):</w:t>
      </w:r>
    </w:p>
    <w:p w14:paraId="4A645478" w14:textId="77777777" w:rsidR="00000000" w:rsidRDefault="0003559D">
      <w:pPr>
        <w:pStyle w:val="a0"/>
        <w:rPr>
          <w:rFonts w:hint="cs"/>
          <w:rtl/>
        </w:rPr>
      </w:pPr>
    </w:p>
    <w:p w14:paraId="06096487" w14:textId="77777777" w:rsidR="00000000" w:rsidRDefault="0003559D">
      <w:pPr>
        <w:pStyle w:val="a0"/>
        <w:rPr>
          <w:rFonts w:hint="cs"/>
          <w:rtl/>
        </w:rPr>
      </w:pPr>
      <w:r>
        <w:rPr>
          <w:rFonts w:hint="cs"/>
          <w:rtl/>
        </w:rPr>
        <w:t>אתה חושש להודיע?</w:t>
      </w:r>
    </w:p>
    <w:p w14:paraId="316235DB" w14:textId="77777777" w:rsidR="00000000" w:rsidRDefault="0003559D">
      <w:pPr>
        <w:pStyle w:val="a0"/>
        <w:rPr>
          <w:rFonts w:hint="cs"/>
          <w:rtl/>
        </w:rPr>
      </w:pPr>
    </w:p>
    <w:p w14:paraId="1FB8EFD9" w14:textId="77777777" w:rsidR="00000000" w:rsidRDefault="0003559D">
      <w:pPr>
        <w:pStyle w:val="-"/>
        <w:rPr>
          <w:rtl/>
        </w:rPr>
      </w:pPr>
      <w:bookmarkStart w:id="325" w:name="FS000001027T31_08_2004_16_19_19C"/>
      <w:bookmarkEnd w:id="325"/>
      <w:r>
        <w:rPr>
          <w:rtl/>
        </w:rPr>
        <w:t>גדעון סער (הליכוד):</w:t>
      </w:r>
    </w:p>
    <w:p w14:paraId="14D610C8" w14:textId="77777777" w:rsidR="00000000" w:rsidRDefault="0003559D">
      <w:pPr>
        <w:pStyle w:val="a0"/>
        <w:rPr>
          <w:rtl/>
        </w:rPr>
      </w:pPr>
    </w:p>
    <w:p w14:paraId="734E7DED" w14:textId="77777777" w:rsidR="00000000" w:rsidRDefault="0003559D">
      <w:pPr>
        <w:pStyle w:val="a0"/>
        <w:rPr>
          <w:rFonts w:hint="cs"/>
          <w:rtl/>
        </w:rPr>
      </w:pPr>
      <w:r>
        <w:rPr>
          <w:rFonts w:hint="cs"/>
          <w:rtl/>
        </w:rPr>
        <w:t>לא.</w:t>
      </w:r>
    </w:p>
    <w:p w14:paraId="2541F2EC" w14:textId="77777777" w:rsidR="00000000" w:rsidRDefault="0003559D">
      <w:pPr>
        <w:pStyle w:val="a0"/>
        <w:rPr>
          <w:rFonts w:hint="cs"/>
          <w:rtl/>
        </w:rPr>
      </w:pPr>
    </w:p>
    <w:p w14:paraId="6E110B18" w14:textId="77777777" w:rsidR="00000000" w:rsidRDefault="0003559D">
      <w:pPr>
        <w:pStyle w:val="af0"/>
        <w:rPr>
          <w:rtl/>
        </w:rPr>
      </w:pPr>
      <w:r>
        <w:rPr>
          <w:rFonts w:hint="eastAsia"/>
          <w:rtl/>
        </w:rPr>
        <w:t>דני</w:t>
      </w:r>
      <w:r>
        <w:rPr>
          <w:rtl/>
        </w:rPr>
        <w:t xml:space="preserve"> יתום (העבודה</w:t>
      </w:r>
      <w:r>
        <w:rPr>
          <w:rtl/>
        </w:rPr>
        <w:t>-מימד):</w:t>
      </w:r>
    </w:p>
    <w:p w14:paraId="1EE37CE0" w14:textId="77777777" w:rsidR="00000000" w:rsidRDefault="0003559D">
      <w:pPr>
        <w:pStyle w:val="a0"/>
        <w:rPr>
          <w:rFonts w:hint="cs"/>
          <w:rtl/>
        </w:rPr>
      </w:pPr>
    </w:p>
    <w:p w14:paraId="183A593F" w14:textId="77777777" w:rsidR="00000000" w:rsidRDefault="0003559D">
      <w:pPr>
        <w:pStyle w:val="a0"/>
        <w:rPr>
          <w:rFonts w:hint="cs"/>
          <w:rtl/>
        </w:rPr>
      </w:pPr>
      <w:r>
        <w:rPr>
          <w:rFonts w:hint="cs"/>
          <w:rtl/>
        </w:rPr>
        <w:t>תסתור את דברי ותודיע - - -</w:t>
      </w:r>
    </w:p>
    <w:p w14:paraId="117E7E63" w14:textId="77777777" w:rsidR="00000000" w:rsidRDefault="0003559D">
      <w:pPr>
        <w:pStyle w:val="a0"/>
        <w:rPr>
          <w:rFonts w:hint="cs"/>
          <w:rtl/>
        </w:rPr>
      </w:pPr>
    </w:p>
    <w:p w14:paraId="3CC34DCB" w14:textId="77777777" w:rsidR="00000000" w:rsidRDefault="0003559D">
      <w:pPr>
        <w:pStyle w:val="-"/>
        <w:rPr>
          <w:rtl/>
        </w:rPr>
      </w:pPr>
      <w:bookmarkStart w:id="326" w:name="FS000001027T31_08_2004_16_21_28C"/>
      <w:bookmarkEnd w:id="326"/>
      <w:r>
        <w:rPr>
          <w:rtl/>
        </w:rPr>
        <w:t>גדעון סער (הליכוד):</w:t>
      </w:r>
    </w:p>
    <w:p w14:paraId="2B8C3692" w14:textId="77777777" w:rsidR="00000000" w:rsidRDefault="0003559D">
      <w:pPr>
        <w:pStyle w:val="a0"/>
        <w:rPr>
          <w:rtl/>
        </w:rPr>
      </w:pPr>
    </w:p>
    <w:p w14:paraId="3D164001" w14:textId="77777777" w:rsidR="00000000" w:rsidRDefault="0003559D">
      <w:pPr>
        <w:pStyle w:val="a0"/>
        <w:rPr>
          <w:rFonts w:hint="cs"/>
          <w:rtl/>
        </w:rPr>
      </w:pPr>
      <w:r>
        <w:rPr>
          <w:rFonts w:hint="cs"/>
          <w:rtl/>
        </w:rPr>
        <w:t>חבר הכנסת דני יתום, אגיד לך. אני הודעתי הודעה פשוטה אחרי החלטת הוועידה, שאת הכרעת הוועידה יש לכבד.</w:t>
      </w:r>
    </w:p>
    <w:p w14:paraId="19A22C59" w14:textId="77777777" w:rsidR="00000000" w:rsidRDefault="0003559D">
      <w:pPr>
        <w:pStyle w:val="a0"/>
        <w:rPr>
          <w:rFonts w:hint="cs"/>
          <w:rtl/>
        </w:rPr>
      </w:pPr>
    </w:p>
    <w:p w14:paraId="7D8C1ED5" w14:textId="77777777" w:rsidR="00000000" w:rsidRDefault="0003559D">
      <w:pPr>
        <w:pStyle w:val="af0"/>
        <w:rPr>
          <w:rtl/>
        </w:rPr>
      </w:pPr>
      <w:r>
        <w:rPr>
          <w:rFonts w:hint="eastAsia"/>
          <w:rtl/>
        </w:rPr>
        <w:t>דני</w:t>
      </w:r>
      <w:r>
        <w:rPr>
          <w:rtl/>
        </w:rPr>
        <w:t xml:space="preserve"> יתום (העבודה-מימד):</w:t>
      </w:r>
    </w:p>
    <w:p w14:paraId="0387BCAE" w14:textId="77777777" w:rsidR="00000000" w:rsidRDefault="0003559D">
      <w:pPr>
        <w:pStyle w:val="a0"/>
        <w:rPr>
          <w:rFonts w:hint="cs"/>
          <w:rtl/>
        </w:rPr>
      </w:pPr>
    </w:p>
    <w:p w14:paraId="095E16E3" w14:textId="77777777" w:rsidR="00000000" w:rsidRDefault="0003559D">
      <w:pPr>
        <w:pStyle w:val="a0"/>
        <w:rPr>
          <w:rFonts w:hint="cs"/>
          <w:rtl/>
        </w:rPr>
      </w:pPr>
      <w:r>
        <w:rPr>
          <w:rFonts w:hint="cs"/>
          <w:rtl/>
        </w:rPr>
        <w:t>למה אתה לא מספר מה הצבעת?</w:t>
      </w:r>
    </w:p>
    <w:p w14:paraId="79A0B45D" w14:textId="77777777" w:rsidR="00000000" w:rsidRDefault="0003559D">
      <w:pPr>
        <w:pStyle w:val="a0"/>
        <w:rPr>
          <w:rFonts w:hint="cs"/>
          <w:rtl/>
        </w:rPr>
      </w:pPr>
    </w:p>
    <w:p w14:paraId="253452F1" w14:textId="77777777" w:rsidR="00000000" w:rsidRDefault="0003559D">
      <w:pPr>
        <w:pStyle w:val="-"/>
        <w:rPr>
          <w:rtl/>
        </w:rPr>
      </w:pPr>
      <w:bookmarkStart w:id="327" w:name="FS000001027T31_08_2004_16_21_04C"/>
      <w:bookmarkEnd w:id="327"/>
      <w:r>
        <w:rPr>
          <w:rtl/>
        </w:rPr>
        <w:t>גדעון סער (הליכוד):</w:t>
      </w:r>
    </w:p>
    <w:p w14:paraId="635EA477" w14:textId="77777777" w:rsidR="00000000" w:rsidRDefault="0003559D">
      <w:pPr>
        <w:pStyle w:val="a0"/>
        <w:rPr>
          <w:rFonts w:hint="cs"/>
          <w:rtl/>
        </w:rPr>
      </w:pPr>
    </w:p>
    <w:p w14:paraId="40D85CEC" w14:textId="77777777" w:rsidR="00000000" w:rsidRDefault="0003559D">
      <w:pPr>
        <w:pStyle w:val="a0"/>
        <w:rPr>
          <w:rFonts w:hint="cs"/>
          <w:rtl/>
        </w:rPr>
      </w:pPr>
      <w:r>
        <w:rPr>
          <w:rFonts w:hint="cs"/>
          <w:rtl/>
        </w:rPr>
        <w:t>כל דבר אתה צריך לדעת? אתה</w:t>
      </w:r>
      <w:r>
        <w:rPr>
          <w:rFonts w:hint="cs"/>
          <w:rtl/>
        </w:rPr>
        <w:t xml:space="preserve"> כל כך חשוב? תנוח לך בספסלים האלה בשנים הקרובות.</w:t>
      </w:r>
    </w:p>
    <w:p w14:paraId="47718E98" w14:textId="77777777" w:rsidR="00000000" w:rsidRDefault="0003559D">
      <w:pPr>
        <w:pStyle w:val="a0"/>
        <w:rPr>
          <w:rFonts w:hint="cs"/>
          <w:rtl/>
        </w:rPr>
      </w:pPr>
    </w:p>
    <w:p w14:paraId="6A783448" w14:textId="77777777" w:rsidR="00000000" w:rsidRDefault="0003559D">
      <w:pPr>
        <w:pStyle w:val="af0"/>
        <w:rPr>
          <w:rtl/>
        </w:rPr>
      </w:pPr>
      <w:r>
        <w:rPr>
          <w:rFonts w:hint="eastAsia"/>
          <w:rtl/>
        </w:rPr>
        <w:t>גאלב</w:t>
      </w:r>
      <w:r>
        <w:rPr>
          <w:rtl/>
        </w:rPr>
        <w:t xml:space="preserve"> מג'אדלה (העבודה-מימד):</w:t>
      </w:r>
    </w:p>
    <w:p w14:paraId="207AB0E9" w14:textId="77777777" w:rsidR="00000000" w:rsidRDefault="0003559D">
      <w:pPr>
        <w:pStyle w:val="a0"/>
        <w:rPr>
          <w:rFonts w:hint="cs"/>
          <w:rtl/>
        </w:rPr>
      </w:pPr>
    </w:p>
    <w:p w14:paraId="1DE18CB3" w14:textId="77777777" w:rsidR="00000000" w:rsidRDefault="0003559D">
      <w:pPr>
        <w:pStyle w:val="a0"/>
        <w:rPr>
          <w:rFonts w:hint="cs"/>
          <w:rtl/>
        </w:rPr>
      </w:pPr>
      <w:r>
        <w:rPr>
          <w:rFonts w:hint="cs"/>
          <w:rtl/>
        </w:rPr>
        <w:t>מי מפחד?</w:t>
      </w:r>
    </w:p>
    <w:p w14:paraId="70DF6F63" w14:textId="77777777" w:rsidR="00000000" w:rsidRDefault="0003559D">
      <w:pPr>
        <w:pStyle w:val="a0"/>
        <w:rPr>
          <w:rFonts w:hint="cs"/>
          <w:rtl/>
        </w:rPr>
      </w:pPr>
    </w:p>
    <w:p w14:paraId="46C12A4A" w14:textId="77777777" w:rsidR="00000000" w:rsidRDefault="0003559D">
      <w:pPr>
        <w:pStyle w:val="af0"/>
        <w:rPr>
          <w:rtl/>
        </w:rPr>
      </w:pPr>
      <w:r>
        <w:rPr>
          <w:rFonts w:hint="eastAsia"/>
          <w:rtl/>
        </w:rPr>
        <w:t>דני</w:t>
      </w:r>
      <w:r>
        <w:rPr>
          <w:rtl/>
        </w:rPr>
        <w:t xml:space="preserve"> יתום (העבודה-מימד):</w:t>
      </w:r>
    </w:p>
    <w:p w14:paraId="7B804680" w14:textId="77777777" w:rsidR="00000000" w:rsidRDefault="0003559D">
      <w:pPr>
        <w:pStyle w:val="a0"/>
        <w:rPr>
          <w:rFonts w:hint="cs"/>
          <w:rtl/>
        </w:rPr>
      </w:pPr>
    </w:p>
    <w:p w14:paraId="031D92BE" w14:textId="77777777" w:rsidR="00000000" w:rsidRDefault="0003559D">
      <w:pPr>
        <w:pStyle w:val="a0"/>
        <w:rPr>
          <w:rFonts w:hint="cs"/>
          <w:rtl/>
        </w:rPr>
      </w:pPr>
      <w:r>
        <w:rPr>
          <w:rFonts w:hint="cs"/>
          <w:rtl/>
        </w:rPr>
        <w:t>חוץ ממך מי עוד חושב שאתה חשוב?</w:t>
      </w:r>
    </w:p>
    <w:p w14:paraId="2093286A" w14:textId="77777777" w:rsidR="00000000" w:rsidRDefault="0003559D">
      <w:pPr>
        <w:pStyle w:val="a0"/>
        <w:rPr>
          <w:rFonts w:hint="cs"/>
          <w:rtl/>
        </w:rPr>
      </w:pPr>
    </w:p>
    <w:p w14:paraId="4882367D" w14:textId="77777777" w:rsidR="00000000" w:rsidRDefault="0003559D">
      <w:pPr>
        <w:pStyle w:val="-"/>
        <w:rPr>
          <w:rtl/>
        </w:rPr>
      </w:pPr>
      <w:bookmarkStart w:id="328" w:name="FS000001027T31_08_2004_16_24_15C"/>
      <w:bookmarkEnd w:id="328"/>
      <w:r>
        <w:rPr>
          <w:rtl/>
        </w:rPr>
        <w:t>גדעון סער (הליכוד):</w:t>
      </w:r>
    </w:p>
    <w:p w14:paraId="46712AEF" w14:textId="77777777" w:rsidR="00000000" w:rsidRDefault="0003559D">
      <w:pPr>
        <w:pStyle w:val="a0"/>
        <w:rPr>
          <w:rtl/>
        </w:rPr>
      </w:pPr>
    </w:p>
    <w:p w14:paraId="7E88DE46" w14:textId="77777777" w:rsidR="00000000" w:rsidRDefault="0003559D">
      <w:pPr>
        <w:pStyle w:val="a0"/>
        <w:rPr>
          <w:rFonts w:hint="cs"/>
          <w:rtl/>
        </w:rPr>
      </w:pPr>
      <w:r>
        <w:rPr>
          <w:rFonts w:hint="cs"/>
          <w:rtl/>
        </w:rPr>
        <w:t>אני לא חושב שאני חשוב.</w:t>
      </w:r>
    </w:p>
    <w:p w14:paraId="63C42042" w14:textId="77777777" w:rsidR="00000000" w:rsidRDefault="0003559D">
      <w:pPr>
        <w:pStyle w:val="a0"/>
        <w:rPr>
          <w:rFonts w:hint="cs"/>
          <w:rtl/>
        </w:rPr>
      </w:pPr>
    </w:p>
    <w:p w14:paraId="7616757D" w14:textId="77777777" w:rsidR="00000000" w:rsidRDefault="0003559D">
      <w:pPr>
        <w:pStyle w:val="af1"/>
        <w:rPr>
          <w:rtl/>
        </w:rPr>
      </w:pPr>
    </w:p>
    <w:p w14:paraId="56A643BB" w14:textId="77777777" w:rsidR="00000000" w:rsidRDefault="0003559D">
      <w:pPr>
        <w:pStyle w:val="af1"/>
        <w:rPr>
          <w:rtl/>
        </w:rPr>
      </w:pPr>
      <w:r>
        <w:rPr>
          <w:rtl/>
        </w:rPr>
        <w:t>היו"ר ראובן ריבלין:</w:t>
      </w:r>
    </w:p>
    <w:p w14:paraId="43813892" w14:textId="77777777" w:rsidR="00000000" w:rsidRDefault="0003559D">
      <w:pPr>
        <w:pStyle w:val="a0"/>
        <w:rPr>
          <w:rtl/>
        </w:rPr>
      </w:pPr>
    </w:p>
    <w:p w14:paraId="4F64187F" w14:textId="77777777" w:rsidR="00000000" w:rsidRDefault="0003559D">
      <w:pPr>
        <w:pStyle w:val="a0"/>
        <w:rPr>
          <w:rFonts w:hint="cs"/>
          <w:rtl/>
        </w:rPr>
      </w:pPr>
      <w:r>
        <w:rPr>
          <w:rFonts w:hint="cs"/>
          <w:rtl/>
        </w:rPr>
        <w:t>רבותי, אם אתם פונים אליו כנציג מרכז הליכוד,</w:t>
      </w:r>
      <w:r>
        <w:rPr>
          <w:rFonts w:hint="cs"/>
          <w:rtl/>
        </w:rPr>
        <w:t xml:space="preserve"> אבקש מהשר ישראל כץ לבוא לפניכם. מה העניין פה? מה זה? זה ויכוח פנים-מפלגתי?</w:t>
      </w:r>
    </w:p>
    <w:p w14:paraId="4E0CA9B6" w14:textId="77777777" w:rsidR="00000000" w:rsidRDefault="0003559D">
      <w:pPr>
        <w:pStyle w:val="a0"/>
        <w:rPr>
          <w:rFonts w:hint="cs"/>
          <w:rtl/>
        </w:rPr>
      </w:pPr>
    </w:p>
    <w:p w14:paraId="56D78255" w14:textId="77777777" w:rsidR="00000000" w:rsidRDefault="0003559D">
      <w:pPr>
        <w:pStyle w:val="-"/>
        <w:rPr>
          <w:rtl/>
        </w:rPr>
      </w:pPr>
      <w:r>
        <w:rPr>
          <w:rtl/>
        </w:rPr>
        <w:t>גדעון סער (הליכוד):</w:t>
      </w:r>
    </w:p>
    <w:p w14:paraId="24AFE134" w14:textId="77777777" w:rsidR="00000000" w:rsidRDefault="0003559D">
      <w:pPr>
        <w:pStyle w:val="a0"/>
        <w:rPr>
          <w:rtl/>
        </w:rPr>
      </w:pPr>
    </w:p>
    <w:p w14:paraId="0A5F5811" w14:textId="77777777" w:rsidR="00000000" w:rsidRDefault="0003559D">
      <w:pPr>
        <w:pStyle w:val="a0"/>
        <w:rPr>
          <w:rFonts w:hint="cs"/>
          <w:rtl/>
        </w:rPr>
      </w:pPr>
      <w:r>
        <w:rPr>
          <w:rFonts w:hint="cs"/>
          <w:rtl/>
        </w:rPr>
        <w:t>עוד לא ראיתי עניין כזה שמגלים נציגים של מפלגות אחרות במוסדות הנבחרים ובהכרעות של תנועה אחרת.</w:t>
      </w:r>
    </w:p>
    <w:p w14:paraId="06C2454B" w14:textId="77777777" w:rsidR="00000000" w:rsidRDefault="0003559D">
      <w:pPr>
        <w:pStyle w:val="a0"/>
        <w:rPr>
          <w:rFonts w:hint="cs"/>
          <w:rtl/>
        </w:rPr>
      </w:pPr>
    </w:p>
    <w:p w14:paraId="65E8FBCD" w14:textId="77777777" w:rsidR="00000000" w:rsidRDefault="0003559D">
      <w:pPr>
        <w:pStyle w:val="a0"/>
        <w:rPr>
          <w:rFonts w:hint="cs"/>
          <w:rtl/>
        </w:rPr>
      </w:pPr>
      <w:r>
        <w:rPr>
          <w:rFonts w:hint="cs"/>
          <w:rtl/>
        </w:rPr>
        <w:t>לסיכום: הגישה שלכם, כפי שבאה לידי ביטוי בעמדה בדיון הזה, וההצבעה</w:t>
      </w:r>
      <w:r>
        <w:rPr>
          <w:rFonts w:hint="cs"/>
          <w:rtl/>
        </w:rPr>
        <w:t xml:space="preserve"> כפי שאתם מתכוונים להצביע בעוד רגעים מספר, שתיהן מוכיחות שאתם אופוזיציה לא רצינית, לא אחראית ולא ראויה לאמון. תודה רבה.</w:t>
      </w:r>
    </w:p>
    <w:p w14:paraId="3610D219" w14:textId="77777777" w:rsidR="00000000" w:rsidRDefault="0003559D">
      <w:pPr>
        <w:pStyle w:val="a0"/>
        <w:rPr>
          <w:rFonts w:hint="cs"/>
          <w:rtl/>
        </w:rPr>
      </w:pPr>
    </w:p>
    <w:p w14:paraId="3E58CEC4" w14:textId="77777777" w:rsidR="00000000" w:rsidRDefault="0003559D">
      <w:pPr>
        <w:pStyle w:val="af0"/>
        <w:rPr>
          <w:rtl/>
        </w:rPr>
      </w:pPr>
      <w:r>
        <w:rPr>
          <w:rFonts w:hint="eastAsia"/>
          <w:rtl/>
        </w:rPr>
        <w:t>דני</w:t>
      </w:r>
      <w:r>
        <w:rPr>
          <w:rtl/>
        </w:rPr>
        <w:t xml:space="preserve"> יתום (העבודה-מימד):</w:t>
      </w:r>
    </w:p>
    <w:p w14:paraId="70010C31" w14:textId="77777777" w:rsidR="00000000" w:rsidRDefault="0003559D">
      <w:pPr>
        <w:pStyle w:val="a0"/>
        <w:rPr>
          <w:rFonts w:hint="cs"/>
          <w:rtl/>
        </w:rPr>
      </w:pPr>
    </w:p>
    <w:p w14:paraId="733DAF94" w14:textId="77777777" w:rsidR="00000000" w:rsidRDefault="0003559D">
      <w:pPr>
        <w:pStyle w:val="a0"/>
        <w:rPr>
          <w:rFonts w:hint="cs"/>
          <w:rtl/>
        </w:rPr>
      </w:pPr>
      <w:r>
        <w:rPr>
          <w:rFonts w:hint="cs"/>
          <w:rtl/>
        </w:rPr>
        <w:t>מרכז הליכוד - - -</w:t>
      </w:r>
    </w:p>
    <w:p w14:paraId="2085C3AB" w14:textId="77777777" w:rsidR="00000000" w:rsidRDefault="0003559D">
      <w:pPr>
        <w:pStyle w:val="a0"/>
        <w:rPr>
          <w:rFonts w:hint="cs"/>
          <w:rtl/>
        </w:rPr>
      </w:pPr>
      <w:bookmarkStart w:id="329" w:name="FS000001027T31_08_2004_16_22_15C"/>
      <w:bookmarkEnd w:id="329"/>
    </w:p>
    <w:p w14:paraId="46B0372F" w14:textId="77777777" w:rsidR="00000000" w:rsidRDefault="0003559D">
      <w:pPr>
        <w:pStyle w:val="af0"/>
        <w:rPr>
          <w:rtl/>
        </w:rPr>
      </w:pPr>
      <w:r>
        <w:rPr>
          <w:rFonts w:hint="eastAsia"/>
          <w:rtl/>
        </w:rPr>
        <w:t>דליה</w:t>
      </w:r>
      <w:r>
        <w:rPr>
          <w:rtl/>
        </w:rPr>
        <w:t xml:space="preserve"> איציק (העבודה-מימד):</w:t>
      </w:r>
    </w:p>
    <w:p w14:paraId="7141EB86" w14:textId="77777777" w:rsidR="00000000" w:rsidRDefault="0003559D">
      <w:pPr>
        <w:pStyle w:val="a0"/>
        <w:rPr>
          <w:rFonts w:hint="cs"/>
          <w:rtl/>
        </w:rPr>
      </w:pPr>
    </w:p>
    <w:p w14:paraId="08F571A3" w14:textId="77777777" w:rsidR="00000000" w:rsidRDefault="0003559D">
      <w:pPr>
        <w:pStyle w:val="a0"/>
        <w:rPr>
          <w:rFonts w:hint="cs"/>
          <w:rtl/>
        </w:rPr>
      </w:pPr>
      <w:r>
        <w:rPr>
          <w:rFonts w:hint="cs"/>
          <w:rtl/>
        </w:rPr>
        <w:t>חבר הכנסת סער, לפחות כשאתה משקר תחייך.</w:t>
      </w:r>
    </w:p>
    <w:p w14:paraId="4B153ABA" w14:textId="77777777" w:rsidR="00000000" w:rsidRDefault="0003559D">
      <w:pPr>
        <w:pStyle w:val="a0"/>
        <w:rPr>
          <w:rFonts w:hint="cs"/>
          <w:rtl/>
        </w:rPr>
      </w:pPr>
    </w:p>
    <w:p w14:paraId="087ADA79" w14:textId="77777777" w:rsidR="00000000" w:rsidRDefault="0003559D">
      <w:pPr>
        <w:pStyle w:val="af1"/>
        <w:rPr>
          <w:rtl/>
        </w:rPr>
      </w:pPr>
      <w:r>
        <w:rPr>
          <w:rtl/>
        </w:rPr>
        <w:t>היו"ר ראובן ריבלין:</w:t>
      </w:r>
    </w:p>
    <w:p w14:paraId="6C1C12D2" w14:textId="77777777" w:rsidR="00000000" w:rsidRDefault="0003559D">
      <w:pPr>
        <w:pStyle w:val="a0"/>
        <w:rPr>
          <w:rtl/>
        </w:rPr>
      </w:pPr>
    </w:p>
    <w:p w14:paraId="0C0AEB58" w14:textId="77777777" w:rsidR="00000000" w:rsidRDefault="0003559D">
      <w:pPr>
        <w:pStyle w:val="a0"/>
        <w:rPr>
          <w:rFonts w:hint="cs"/>
          <w:rtl/>
        </w:rPr>
      </w:pPr>
      <w:r>
        <w:rPr>
          <w:rFonts w:hint="cs"/>
          <w:rtl/>
        </w:rPr>
        <w:t>חבר</w:t>
      </w:r>
      <w:r>
        <w:rPr>
          <w:rFonts w:hint="cs"/>
          <w:rtl/>
        </w:rPr>
        <w:t>י הכנסת, לפני שניגש להצבעה, אני מבקש מכם לתפוס את מקומותיכם.</w:t>
      </w:r>
    </w:p>
    <w:p w14:paraId="19F3358F" w14:textId="77777777" w:rsidR="00000000" w:rsidRDefault="0003559D">
      <w:pPr>
        <w:pStyle w:val="a2"/>
        <w:rPr>
          <w:rtl/>
        </w:rPr>
      </w:pPr>
    </w:p>
    <w:p w14:paraId="225A7755" w14:textId="77777777" w:rsidR="00000000" w:rsidRDefault="0003559D">
      <w:pPr>
        <w:pStyle w:val="a2"/>
        <w:rPr>
          <w:rFonts w:hint="cs"/>
          <w:rtl/>
        </w:rPr>
      </w:pPr>
      <w:bookmarkStart w:id="330" w:name="_Toc90825016"/>
      <w:r>
        <w:rPr>
          <w:rFonts w:hint="cs"/>
          <w:rtl/>
        </w:rPr>
        <w:t>דברי יושב-ראש הכנסת לזכרו של חבר הכנסת לשעבר משה שמיר, זיכרונו לברכה</w:t>
      </w:r>
      <w:bookmarkEnd w:id="330"/>
    </w:p>
    <w:p w14:paraId="03A0BD31" w14:textId="77777777" w:rsidR="00000000" w:rsidRDefault="0003559D">
      <w:pPr>
        <w:pStyle w:val="a0"/>
        <w:rPr>
          <w:rFonts w:hint="cs"/>
          <w:rtl/>
        </w:rPr>
      </w:pPr>
    </w:p>
    <w:p w14:paraId="4886B4F3" w14:textId="77777777" w:rsidR="00000000" w:rsidRDefault="0003559D">
      <w:pPr>
        <w:pStyle w:val="a0"/>
        <w:rPr>
          <w:rFonts w:hint="cs"/>
          <w:rtl/>
        </w:rPr>
      </w:pPr>
    </w:p>
    <w:p w14:paraId="72D8B84C" w14:textId="77777777" w:rsidR="00000000" w:rsidRDefault="0003559D">
      <w:pPr>
        <w:pStyle w:val="af1"/>
        <w:rPr>
          <w:rtl/>
        </w:rPr>
      </w:pPr>
      <w:r>
        <w:rPr>
          <w:rtl/>
        </w:rPr>
        <w:t>היו"ר ראובן ריבלין:</w:t>
      </w:r>
    </w:p>
    <w:p w14:paraId="7F233CA2" w14:textId="77777777" w:rsidR="00000000" w:rsidRDefault="0003559D">
      <w:pPr>
        <w:pStyle w:val="a0"/>
        <w:rPr>
          <w:rtl/>
        </w:rPr>
      </w:pPr>
    </w:p>
    <w:p w14:paraId="05DA0AF7" w14:textId="77777777" w:rsidR="00000000" w:rsidRDefault="0003559D">
      <w:pPr>
        <w:pStyle w:val="a0"/>
        <w:rPr>
          <w:rFonts w:hint="cs"/>
          <w:rtl/>
        </w:rPr>
      </w:pPr>
      <w:r>
        <w:rPr>
          <w:rFonts w:hint="cs"/>
          <w:rtl/>
        </w:rPr>
        <w:t xml:space="preserve">רבותי, אני מבקש לתת כבוד לחבר הכנסת לשעבר שהלך לעולמו. </w:t>
      </w:r>
    </w:p>
    <w:p w14:paraId="18E35FCD" w14:textId="77777777" w:rsidR="00000000" w:rsidRDefault="0003559D">
      <w:pPr>
        <w:pStyle w:val="a0"/>
        <w:rPr>
          <w:rFonts w:hint="cs"/>
          <w:rtl/>
        </w:rPr>
      </w:pPr>
    </w:p>
    <w:p w14:paraId="65DF0C8B" w14:textId="77777777" w:rsidR="00000000" w:rsidRDefault="0003559D">
      <w:pPr>
        <w:pStyle w:val="a0"/>
        <w:rPr>
          <w:rFonts w:hint="cs"/>
          <w:rtl/>
        </w:rPr>
      </w:pPr>
      <w:r>
        <w:rPr>
          <w:rFonts w:hint="cs"/>
          <w:rtl/>
        </w:rPr>
        <w:t>רבותי חברי הכנסת, בשבוע שעבר הובא למנוחת עולמ</w:t>
      </w:r>
      <w:r>
        <w:rPr>
          <w:rFonts w:hint="cs"/>
          <w:rtl/>
        </w:rPr>
        <w:t xml:space="preserve">ים הסופר והמחזאי משה שמיר, זיכרונו לברכה. </w:t>
      </w:r>
    </w:p>
    <w:p w14:paraId="38F11EDE" w14:textId="77777777" w:rsidR="00000000" w:rsidRDefault="0003559D">
      <w:pPr>
        <w:pStyle w:val="a0"/>
        <w:rPr>
          <w:rFonts w:hint="cs"/>
          <w:rtl/>
        </w:rPr>
      </w:pPr>
    </w:p>
    <w:p w14:paraId="1539F37B" w14:textId="77777777" w:rsidR="00000000" w:rsidRDefault="0003559D">
      <w:pPr>
        <w:pStyle w:val="a0"/>
        <w:rPr>
          <w:rFonts w:hint="cs"/>
          <w:rtl/>
        </w:rPr>
      </w:pPr>
      <w:r>
        <w:rPr>
          <w:rFonts w:hint="cs"/>
          <w:rtl/>
        </w:rPr>
        <w:t>משה שמיר היה חבר הכנסת התשיעית מטעם תנועת הליכוד, ופרש ממנה בעקבות המחלוקת על הסכמי קמפ-דייוויד ונמנה עם מקימי תנועת התחיה.</w:t>
      </w:r>
    </w:p>
    <w:p w14:paraId="6B3E7E70" w14:textId="77777777" w:rsidR="00000000" w:rsidRDefault="0003559D">
      <w:pPr>
        <w:pStyle w:val="a0"/>
        <w:rPr>
          <w:rFonts w:hint="cs"/>
          <w:rtl/>
        </w:rPr>
      </w:pPr>
    </w:p>
    <w:p w14:paraId="578576D6" w14:textId="77777777" w:rsidR="00000000" w:rsidRDefault="0003559D">
      <w:pPr>
        <w:pStyle w:val="a0"/>
        <w:rPr>
          <w:rFonts w:hint="cs"/>
          <w:rtl/>
        </w:rPr>
      </w:pPr>
      <w:r>
        <w:rPr>
          <w:rFonts w:hint="cs"/>
          <w:rtl/>
        </w:rPr>
        <w:t>רבותי חברי הכנסת, חברי הממשלה, אדוני ראש הממשלה, נכבד את זכרו בקימה.</w:t>
      </w:r>
    </w:p>
    <w:p w14:paraId="362CDC2A" w14:textId="77777777" w:rsidR="00000000" w:rsidRDefault="0003559D">
      <w:pPr>
        <w:pStyle w:val="a0"/>
        <w:rPr>
          <w:rFonts w:hint="cs"/>
          <w:rtl/>
        </w:rPr>
      </w:pPr>
    </w:p>
    <w:p w14:paraId="72070ABA" w14:textId="77777777" w:rsidR="00000000" w:rsidRDefault="0003559D">
      <w:pPr>
        <w:pStyle w:val="a0"/>
        <w:rPr>
          <w:rFonts w:hint="cs"/>
          <w:rtl/>
        </w:rPr>
      </w:pPr>
      <w:r>
        <w:rPr>
          <w:rFonts w:hint="cs"/>
          <w:rtl/>
        </w:rPr>
        <w:t>(חברי הכנסת מכבדי</w:t>
      </w:r>
      <w:r>
        <w:rPr>
          <w:rFonts w:hint="cs"/>
          <w:rtl/>
        </w:rPr>
        <w:t>ם בקימה את זכרו של המנוח.)</w:t>
      </w:r>
    </w:p>
    <w:p w14:paraId="133368C0" w14:textId="77777777" w:rsidR="00000000" w:rsidRDefault="0003559D">
      <w:pPr>
        <w:pStyle w:val="a0"/>
        <w:rPr>
          <w:rFonts w:hint="cs"/>
          <w:rtl/>
        </w:rPr>
      </w:pPr>
    </w:p>
    <w:p w14:paraId="364645DF" w14:textId="77777777" w:rsidR="00000000" w:rsidRDefault="0003559D">
      <w:pPr>
        <w:pStyle w:val="af1"/>
        <w:rPr>
          <w:rtl/>
        </w:rPr>
      </w:pPr>
      <w:r>
        <w:rPr>
          <w:rtl/>
        </w:rPr>
        <w:t>היו"ר ראובן ריבלין:</w:t>
      </w:r>
    </w:p>
    <w:p w14:paraId="40F357B9" w14:textId="77777777" w:rsidR="00000000" w:rsidRDefault="0003559D">
      <w:pPr>
        <w:pStyle w:val="a0"/>
        <w:rPr>
          <w:rtl/>
        </w:rPr>
      </w:pPr>
    </w:p>
    <w:p w14:paraId="52793AA2" w14:textId="77777777" w:rsidR="00000000" w:rsidRDefault="0003559D">
      <w:pPr>
        <w:pStyle w:val="a0"/>
        <w:rPr>
          <w:rFonts w:hint="cs"/>
          <w:rtl/>
        </w:rPr>
      </w:pPr>
      <w:r>
        <w:rPr>
          <w:rFonts w:hint="cs"/>
          <w:rtl/>
        </w:rPr>
        <w:t>נא לשבת.</w:t>
      </w:r>
    </w:p>
    <w:p w14:paraId="0FCB3E4F" w14:textId="77777777" w:rsidR="00000000" w:rsidRDefault="0003559D">
      <w:pPr>
        <w:pStyle w:val="a0"/>
        <w:rPr>
          <w:rFonts w:hint="cs"/>
          <w:rtl/>
        </w:rPr>
      </w:pPr>
    </w:p>
    <w:p w14:paraId="03220DEE" w14:textId="77777777" w:rsidR="00000000" w:rsidRDefault="0003559D">
      <w:pPr>
        <w:pStyle w:val="a0"/>
        <w:rPr>
          <w:rFonts w:hint="cs"/>
          <w:rtl/>
        </w:rPr>
      </w:pPr>
      <w:r>
        <w:rPr>
          <w:rFonts w:hint="cs"/>
          <w:rtl/>
        </w:rPr>
        <w:t xml:space="preserve">אדוני ראש הממשלה, כבוד השרים, אדוני יושב-ראש האופוזיציה, חברי הכנסת, משה שמיר, האיש שהלך בשדות תש"ח, הלך לבית-עולמו. עם מותו אבד לסיפורת הישראלית סופר גדול וחשוב. לנו אבד אדם וידיד יקר, מלח הארץ. </w:t>
      </w:r>
    </w:p>
    <w:p w14:paraId="4C7D23E6" w14:textId="77777777" w:rsidR="00000000" w:rsidRDefault="0003559D">
      <w:pPr>
        <w:pStyle w:val="a0"/>
        <w:rPr>
          <w:rFonts w:hint="cs"/>
          <w:rtl/>
        </w:rPr>
      </w:pPr>
    </w:p>
    <w:p w14:paraId="77D7107C" w14:textId="77777777" w:rsidR="00000000" w:rsidRDefault="0003559D">
      <w:pPr>
        <w:pStyle w:val="a0"/>
        <w:rPr>
          <w:rFonts w:hint="cs"/>
          <w:rtl/>
        </w:rPr>
      </w:pPr>
      <w:r>
        <w:rPr>
          <w:rFonts w:hint="cs"/>
          <w:rtl/>
        </w:rPr>
        <w:t>מימי ילדותי, כשקראתי את ספר הביכורים שלו, "הוא הלך בשדות", רותקתי אל יצירותיו. הספר "פרקי אליק", שנפתח במשפט "אליק נולד מן הים", על אחיו אליק שנלחם ונהרג במלחמת העצמאות, נחרת בזיכרוננו כסמל, אנדרטה ספרותית לנופלים בני דור תש"ח, שהיו מגש הכסף שעליו ניתנה ל</w:t>
      </w:r>
      <w:r>
        <w:rPr>
          <w:rFonts w:hint="cs"/>
          <w:rtl/>
        </w:rPr>
        <w:t>נו מדינת היהודים. גדלנו על "מלך בשר ודם", שהאיר פרק מפואר בהיסטוריה של ימי הבית השני. דרכו התוודענו לדמותו המורכבת של דוד המלך ברומן התנ"כי "כבשת הרש". זרמנו עם "מקום תחת השמש" ו"חיי עם ישמעאל" ועם ספרים רבים וטובים, שהאחרון בהם מוקדש לאפוס הגבורה של "יאיר</w:t>
      </w:r>
      <w:r>
        <w:rPr>
          <w:rFonts w:hint="cs"/>
          <w:rtl/>
        </w:rPr>
        <w:t>" מפקד הלח"י. יבול ספרותי עשיר זה זיכה את משה שמיר בפרסים רבים, בהם פרס ישראל.</w:t>
      </w:r>
    </w:p>
    <w:p w14:paraId="10A06567" w14:textId="77777777" w:rsidR="00000000" w:rsidRDefault="0003559D">
      <w:pPr>
        <w:pStyle w:val="a0"/>
        <w:rPr>
          <w:rFonts w:hint="cs"/>
          <w:rtl/>
        </w:rPr>
      </w:pPr>
    </w:p>
    <w:p w14:paraId="745ED9BC" w14:textId="77777777" w:rsidR="00000000" w:rsidRDefault="0003559D">
      <w:pPr>
        <w:pStyle w:val="a0"/>
        <w:rPr>
          <w:rFonts w:hint="cs"/>
          <w:rtl/>
        </w:rPr>
      </w:pPr>
      <w:r>
        <w:rPr>
          <w:rFonts w:hint="cs"/>
          <w:rtl/>
        </w:rPr>
        <w:t>מלחמת ששת הימים חוללה תהפוכות בחייו של הסופר. איש השמאל, שבצעירותו היה חבר ב"שומר הצעיר", חבר יחד עם המשורר נתן אלתרמן ואנשי רוח אחרים, והיה לנאמן "עד תום" לחזון ארץ-ישראל השלמ</w:t>
      </w:r>
      <w:r>
        <w:rPr>
          <w:rFonts w:hint="cs"/>
          <w:rtl/>
        </w:rPr>
        <w:t xml:space="preserve">ה. בשירות רעיון זה נבחר לכנסת. </w:t>
      </w:r>
    </w:p>
    <w:p w14:paraId="75D3FFC6" w14:textId="77777777" w:rsidR="00000000" w:rsidRDefault="0003559D">
      <w:pPr>
        <w:pStyle w:val="a0"/>
        <w:rPr>
          <w:rFonts w:hint="cs"/>
          <w:rtl/>
        </w:rPr>
      </w:pPr>
    </w:p>
    <w:p w14:paraId="61084025" w14:textId="77777777" w:rsidR="00000000" w:rsidRDefault="0003559D">
      <w:pPr>
        <w:pStyle w:val="a0"/>
        <w:rPr>
          <w:rFonts w:hint="cs"/>
          <w:rtl/>
        </w:rPr>
      </w:pPr>
      <w:r>
        <w:rPr>
          <w:rFonts w:hint="cs"/>
          <w:rtl/>
        </w:rPr>
        <w:t>ציוני בכל מאודו, אדם הדבק באמונתו. "על אף המלחמות", אמר, "נמשיך, על אפם וחמתם של אויבינו, לבנות את בתינו וליצור משהו חיובי, יפה ואנושי - - -"</w:t>
      </w:r>
    </w:p>
    <w:p w14:paraId="1491B6F7" w14:textId="77777777" w:rsidR="00000000" w:rsidRDefault="0003559D">
      <w:pPr>
        <w:pStyle w:val="a0"/>
        <w:ind w:firstLine="0"/>
        <w:rPr>
          <w:rFonts w:hint="cs"/>
          <w:rtl/>
        </w:rPr>
      </w:pPr>
    </w:p>
    <w:p w14:paraId="3524EE4F" w14:textId="77777777" w:rsidR="00000000" w:rsidRDefault="0003559D">
      <w:pPr>
        <w:pStyle w:val="a0"/>
        <w:ind w:firstLine="0"/>
        <w:rPr>
          <w:rFonts w:hint="cs"/>
          <w:rtl/>
        </w:rPr>
      </w:pPr>
      <w:r>
        <w:rPr>
          <w:rFonts w:hint="cs"/>
          <w:rtl/>
        </w:rPr>
        <w:tab/>
        <w:t>משה שמיר האמין בכוחו של בית יהודי במולדת. "מקום שיישוב יהודי תקע בו יתדותיו - ש</w:t>
      </w:r>
      <w:r>
        <w:rPr>
          <w:rFonts w:hint="cs"/>
          <w:rtl/>
        </w:rPr>
        <w:t xml:space="preserve">ום כוח שבעולם לא יעקרנו מידיו", כך כתב בצאתו נגד עקרון הנסיגה, נגד האשליה כי ניתן להשיג שלום תמורת ויתור על שטחים מארצנו, לפי דעתו. </w:t>
      </w:r>
    </w:p>
    <w:p w14:paraId="64D7189A" w14:textId="77777777" w:rsidR="00000000" w:rsidRDefault="0003559D">
      <w:pPr>
        <w:pStyle w:val="a0"/>
        <w:ind w:firstLine="0"/>
        <w:rPr>
          <w:rFonts w:hint="cs"/>
          <w:rtl/>
        </w:rPr>
      </w:pPr>
    </w:p>
    <w:p w14:paraId="2AD7A5DC" w14:textId="77777777" w:rsidR="00000000" w:rsidRDefault="0003559D">
      <w:pPr>
        <w:pStyle w:val="a0"/>
        <w:ind w:firstLine="0"/>
        <w:rPr>
          <w:rFonts w:hint="cs"/>
          <w:rtl/>
        </w:rPr>
      </w:pPr>
      <w:r>
        <w:rPr>
          <w:rFonts w:hint="cs"/>
          <w:rtl/>
        </w:rPr>
        <w:tab/>
        <w:t xml:space="preserve">חייו של משה שמיר תמו. יצירתו הגדולה שהיא ארץ-ישראל האמיתית, נשארת נכס לנו ולדורות שיבואו אחרינו. </w:t>
      </w:r>
    </w:p>
    <w:p w14:paraId="2E02C190" w14:textId="77777777" w:rsidR="00000000" w:rsidRDefault="0003559D">
      <w:pPr>
        <w:pStyle w:val="a0"/>
        <w:ind w:firstLine="0"/>
        <w:rPr>
          <w:rFonts w:hint="cs"/>
          <w:rtl/>
        </w:rPr>
      </w:pPr>
    </w:p>
    <w:p w14:paraId="3AC88695" w14:textId="77777777" w:rsidR="00000000" w:rsidRDefault="0003559D">
      <w:pPr>
        <w:pStyle w:val="a0"/>
        <w:ind w:firstLine="0"/>
        <w:rPr>
          <w:rFonts w:hint="cs"/>
          <w:rtl/>
        </w:rPr>
      </w:pPr>
      <w:r>
        <w:rPr>
          <w:rFonts w:hint="cs"/>
          <w:rtl/>
        </w:rPr>
        <w:tab/>
        <w:t>לאלמנה צביה, לבנות ענ</w:t>
      </w:r>
      <w:r>
        <w:rPr>
          <w:rFonts w:hint="cs"/>
          <w:rtl/>
        </w:rPr>
        <w:t xml:space="preserve">ולה ויעל, לבן אלי-אליהו, הנקרא על שם אחיו של שמיר, אליק, שנפל במלחמת השחרור, ולכל בני המשפחה, תנחומים. </w:t>
      </w:r>
    </w:p>
    <w:p w14:paraId="39DFD0BB" w14:textId="77777777" w:rsidR="00000000" w:rsidRDefault="0003559D">
      <w:pPr>
        <w:pStyle w:val="a0"/>
        <w:ind w:firstLine="0"/>
        <w:rPr>
          <w:rFonts w:hint="cs"/>
          <w:rtl/>
        </w:rPr>
      </w:pPr>
    </w:p>
    <w:p w14:paraId="5A575E2A" w14:textId="77777777" w:rsidR="00000000" w:rsidRDefault="0003559D">
      <w:pPr>
        <w:pStyle w:val="a0"/>
        <w:ind w:firstLine="0"/>
        <w:rPr>
          <w:rFonts w:hint="cs"/>
          <w:rtl/>
        </w:rPr>
      </w:pPr>
      <w:r>
        <w:rPr>
          <w:rFonts w:hint="cs"/>
          <w:rtl/>
        </w:rPr>
        <w:tab/>
        <w:t xml:space="preserve">יהי זכרו ברוך. </w:t>
      </w:r>
    </w:p>
    <w:p w14:paraId="64C44EFE" w14:textId="77777777" w:rsidR="00000000" w:rsidRDefault="0003559D">
      <w:pPr>
        <w:pStyle w:val="a0"/>
        <w:ind w:firstLine="0"/>
        <w:rPr>
          <w:rtl/>
        </w:rPr>
      </w:pPr>
      <w:r>
        <w:rPr>
          <w:rtl/>
        </w:rPr>
        <w:br/>
      </w:r>
    </w:p>
    <w:p w14:paraId="5A174907" w14:textId="77777777" w:rsidR="00000000" w:rsidRDefault="0003559D">
      <w:pPr>
        <w:pStyle w:val="a2"/>
        <w:rPr>
          <w:rFonts w:hint="cs"/>
          <w:rtl/>
        </w:rPr>
      </w:pPr>
    </w:p>
    <w:p w14:paraId="4A597AD1" w14:textId="77777777" w:rsidR="00000000" w:rsidRDefault="0003559D">
      <w:pPr>
        <w:pStyle w:val="a0"/>
        <w:rPr>
          <w:rFonts w:hint="cs"/>
          <w:rtl/>
        </w:rPr>
      </w:pPr>
    </w:p>
    <w:p w14:paraId="65C985A1" w14:textId="77777777" w:rsidR="00000000" w:rsidRDefault="0003559D">
      <w:pPr>
        <w:pStyle w:val="a2"/>
        <w:rPr>
          <w:rFonts w:hint="cs"/>
          <w:rtl/>
        </w:rPr>
      </w:pPr>
      <w:bookmarkStart w:id="331" w:name="CS67522FI0067522T31_08_2004_15_50_26"/>
      <w:bookmarkStart w:id="332" w:name="_Toc90825017"/>
      <w:bookmarkEnd w:id="331"/>
      <w:r>
        <w:rPr>
          <w:rtl/>
        </w:rPr>
        <w:t>הודעת הממשלה על שינויים בחלוקת התפקידים בין השרים</w:t>
      </w:r>
      <w:bookmarkEnd w:id="332"/>
    </w:p>
    <w:p w14:paraId="7F186C4B" w14:textId="77777777" w:rsidR="00000000" w:rsidRDefault="0003559D">
      <w:pPr>
        <w:pStyle w:val="-0"/>
        <w:rPr>
          <w:rFonts w:hint="cs"/>
          <w:rtl/>
        </w:rPr>
      </w:pPr>
    </w:p>
    <w:p w14:paraId="66FF6E48" w14:textId="77777777" w:rsidR="00000000" w:rsidRDefault="0003559D">
      <w:pPr>
        <w:pStyle w:val="af1"/>
        <w:rPr>
          <w:rFonts w:hint="cs"/>
          <w:rtl/>
        </w:rPr>
      </w:pPr>
      <w:r>
        <w:rPr>
          <w:rtl/>
        </w:rPr>
        <w:t>היו"ר ראובן ריבלין:</w:t>
      </w:r>
    </w:p>
    <w:p w14:paraId="7036B5DE" w14:textId="77777777" w:rsidR="00000000" w:rsidRDefault="0003559D">
      <w:pPr>
        <w:pStyle w:val="a0"/>
        <w:rPr>
          <w:rFonts w:hint="cs"/>
          <w:rtl/>
        </w:rPr>
      </w:pPr>
    </w:p>
    <w:p w14:paraId="7DEBED32" w14:textId="77777777" w:rsidR="00000000" w:rsidRDefault="0003559D">
      <w:pPr>
        <w:pStyle w:val="a0"/>
        <w:rPr>
          <w:rFonts w:hint="cs"/>
          <w:rtl/>
        </w:rPr>
      </w:pPr>
      <w:r>
        <w:rPr>
          <w:rFonts w:hint="cs"/>
          <w:rtl/>
        </w:rPr>
        <w:t xml:space="preserve">רבותי חברי הכנסת, אני מתכוון להצביע על הצעת הממשלה לאישור </w:t>
      </w:r>
      <w:r>
        <w:rPr>
          <w:rFonts w:hint="cs"/>
          <w:rtl/>
        </w:rPr>
        <w:t xml:space="preserve">השרים. הודעה לסיעת האיחוד הלאומי מפי יושב-ראש הסיעה, חבר הכנסת צבי הנדל. בבקשה, אדוני. </w:t>
      </w:r>
    </w:p>
    <w:p w14:paraId="5EF79890" w14:textId="77777777" w:rsidR="00000000" w:rsidRDefault="0003559D">
      <w:pPr>
        <w:pStyle w:val="a"/>
        <w:rPr>
          <w:rtl/>
        </w:rPr>
      </w:pPr>
      <w:r>
        <w:rPr>
          <w:rtl/>
        </w:rPr>
        <w:br/>
      </w:r>
      <w:bookmarkStart w:id="333" w:name="FS000000412T31_08_2004_15_53_36"/>
      <w:bookmarkStart w:id="334" w:name="_Toc90825018"/>
      <w:bookmarkEnd w:id="333"/>
      <w:r>
        <w:rPr>
          <w:rtl/>
        </w:rPr>
        <w:t>צבי הנדל (האיחוד הלאומי - ישראל ביתנו):</w:t>
      </w:r>
      <w:bookmarkEnd w:id="334"/>
    </w:p>
    <w:p w14:paraId="5BA4C0D3" w14:textId="77777777" w:rsidR="00000000" w:rsidRDefault="0003559D">
      <w:pPr>
        <w:pStyle w:val="a0"/>
        <w:rPr>
          <w:rtl/>
        </w:rPr>
      </w:pPr>
    </w:p>
    <w:p w14:paraId="5A8649CC" w14:textId="77777777" w:rsidR="00000000" w:rsidRDefault="0003559D">
      <w:pPr>
        <w:pStyle w:val="a0"/>
        <w:rPr>
          <w:rFonts w:hint="cs"/>
          <w:rtl/>
        </w:rPr>
      </w:pPr>
      <w:r>
        <w:rPr>
          <w:rFonts w:hint="cs"/>
          <w:rtl/>
        </w:rPr>
        <w:t>מכובדי היושב-ראש, חברי חברי הכנסת, אני מבקש לראות בהצבעה על מינוי השרים הצבעת אי-אמון בממשלה, מאחר שכל ההצעה הזאת נולדה בחטא ע</w:t>
      </w:r>
      <w:r>
        <w:rPr>
          <w:rFonts w:hint="cs"/>
          <w:rtl/>
        </w:rPr>
        <w:t>ל-ידי פיטורי שני שרים, ולכן אני מבקש להעביר את זה לאי-אמון.</w:t>
      </w:r>
    </w:p>
    <w:p w14:paraId="6CCA0D92" w14:textId="77777777" w:rsidR="00000000" w:rsidRDefault="0003559D">
      <w:pPr>
        <w:pStyle w:val="a0"/>
        <w:rPr>
          <w:rFonts w:hint="cs"/>
          <w:rtl/>
        </w:rPr>
      </w:pPr>
    </w:p>
    <w:p w14:paraId="1E777A8D" w14:textId="77777777" w:rsidR="00000000" w:rsidRDefault="0003559D">
      <w:pPr>
        <w:pStyle w:val="a0"/>
        <w:rPr>
          <w:rFonts w:hint="cs"/>
          <w:rtl/>
        </w:rPr>
      </w:pPr>
      <w:r>
        <w:rPr>
          <w:rFonts w:hint="cs"/>
          <w:rtl/>
        </w:rPr>
        <w:t>אני רוצה להוסיף משפט לפרוצדורה. מאחר שיושב-ראש הכנסת לימד אותנו שצריכים 61 חברי כנסת בשביל אי-אמון, הואיל והבקשה שלי לאי-אמון תידון רק אחרי הפגרה - אין בעיה של ה-61 בנושא הזה. תודה.</w:t>
      </w:r>
    </w:p>
    <w:p w14:paraId="68A524E6" w14:textId="77777777" w:rsidR="00000000" w:rsidRDefault="0003559D">
      <w:pPr>
        <w:pStyle w:val="af1"/>
        <w:rPr>
          <w:rtl/>
        </w:rPr>
      </w:pPr>
      <w:r>
        <w:rPr>
          <w:rtl/>
        </w:rPr>
        <w:br/>
        <w:t xml:space="preserve">היו"ר ראובן </w:t>
      </w:r>
      <w:r>
        <w:rPr>
          <w:rtl/>
        </w:rPr>
        <w:t>ריבלין:</w:t>
      </w:r>
    </w:p>
    <w:p w14:paraId="228575CE" w14:textId="77777777" w:rsidR="00000000" w:rsidRDefault="0003559D">
      <w:pPr>
        <w:pStyle w:val="a0"/>
        <w:rPr>
          <w:rtl/>
        </w:rPr>
      </w:pPr>
    </w:p>
    <w:p w14:paraId="7505290A" w14:textId="77777777" w:rsidR="00000000" w:rsidRDefault="0003559D">
      <w:pPr>
        <w:pStyle w:val="a0"/>
        <w:rPr>
          <w:rFonts w:hint="cs"/>
          <w:rtl/>
        </w:rPr>
      </w:pPr>
      <w:r>
        <w:rPr>
          <w:rFonts w:hint="cs"/>
          <w:rtl/>
        </w:rPr>
        <w:t>תודה רבה. כאן נוצרת כמובן פעם נוספת שאלה חוקתית, שאין עליה תשובה מפורשת. הרי אנחנו קבענו שהנוהג הוא שאין מגישים הצעות אי-אמון בפגרה. לכן, באתי וקבעתי שרק 61 יכולים להגיש בקשה לאי-אמון בפגרה.</w:t>
      </w:r>
    </w:p>
    <w:p w14:paraId="6204503A" w14:textId="77777777" w:rsidR="00000000" w:rsidRDefault="0003559D">
      <w:pPr>
        <w:pStyle w:val="a0"/>
        <w:rPr>
          <w:rFonts w:hint="cs"/>
          <w:rtl/>
        </w:rPr>
      </w:pPr>
    </w:p>
    <w:p w14:paraId="5A86BAFA" w14:textId="77777777" w:rsidR="00000000" w:rsidRDefault="0003559D">
      <w:pPr>
        <w:pStyle w:val="a0"/>
        <w:rPr>
          <w:rFonts w:hint="cs"/>
          <w:rtl/>
        </w:rPr>
      </w:pPr>
      <w:r>
        <w:rPr>
          <w:rFonts w:hint="cs"/>
          <w:rtl/>
        </w:rPr>
        <w:t>פה מבקשים בקשה לראות בהצבעה על החוק הצבעת אי-אמון, שבדר</w:t>
      </w:r>
      <w:r>
        <w:rPr>
          <w:rFonts w:hint="cs"/>
          <w:rtl/>
        </w:rPr>
        <w:t>ך הטבע היתה עוברת לדיון בישיבה הרגילה הראשונה של הכנסת מייד לאחר הפגרה.</w:t>
      </w:r>
    </w:p>
    <w:p w14:paraId="7DBFF6F6" w14:textId="77777777" w:rsidR="00000000" w:rsidRDefault="0003559D">
      <w:pPr>
        <w:pStyle w:val="a0"/>
        <w:rPr>
          <w:rFonts w:hint="cs"/>
          <w:rtl/>
        </w:rPr>
      </w:pPr>
    </w:p>
    <w:p w14:paraId="48723C05" w14:textId="77777777" w:rsidR="00000000" w:rsidRDefault="0003559D">
      <w:pPr>
        <w:pStyle w:val="a0"/>
        <w:rPr>
          <w:rFonts w:hint="cs"/>
          <w:rtl/>
        </w:rPr>
      </w:pPr>
      <w:r>
        <w:rPr>
          <w:rFonts w:hint="cs"/>
          <w:rtl/>
        </w:rPr>
        <w:t>אולם, גם לממשלה יש הזכות, בכל פעם שמישהו מחברי הכנסת מבקש לראות בהצעת חוק הצעת אי-אמון ובהצבעה עליה הצבעת אי-אמון. אני דרשתי מהממשלה בכל פעם שהיא מבקשת הצבעת אמון, לתת לי גם 61 חתימות</w:t>
      </w:r>
      <w:r>
        <w:rPr>
          <w:rFonts w:hint="cs"/>
          <w:rtl/>
        </w:rPr>
        <w:t xml:space="preserve"> על מנת שלא יוכלו לעשות בפגרה שימוש באמצעי האמון, כדי לבקש מחברי הכנסת להצביע בהתאם למחויבותם הקואליציונית. </w:t>
      </w:r>
    </w:p>
    <w:p w14:paraId="61756102" w14:textId="77777777" w:rsidR="00000000" w:rsidRDefault="0003559D">
      <w:pPr>
        <w:pStyle w:val="a0"/>
        <w:rPr>
          <w:rFonts w:hint="cs"/>
          <w:rtl/>
        </w:rPr>
      </w:pPr>
    </w:p>
    <w:p w14:paraId="6F1777B8" w14:textId="77777777" w:rsidR="00000000" w:rsidRDefault="0003559D">
      <w:pPr>
        <w:pStyle w:val="a0"/>
        <w:rPr>
          <w:rFonts w:hint="cs"/>
          <w:rtl/>
        </w:rPr>
      </w:pPr>
      <w:r>
        <w:rPr>
          <w:rFonts w:hint="cs"/>
          <w:rtl/>
        </w:rPr>
        <w:t>לפיכך, אני אומר כך, או שאתה תחזור בך, או אם תבקש, אני מייד אהיה חייב לאפשר לממשלה גם בפגרה לבקש אמון. אז אחת מהשתיים, אם אדוני מבקש לראות זאת כאי-</w:t>
      </w:r>
      <w:r>
        <w:rPr>
          <w:rFonts w:hint="cs"/>
          <w:rtl/>
        </w:rPr>
        <w:t>אמון, כמובן אני אאפשר לממשלה, בלי 61 גם היא, לבוא ולענות תשובה.</w:t>
      </w:r>
    </w:p>
    <w:p w14:paraId="7258C08E" w14:textId="77777777" w:rsidR="00000000" w:rsidRDefault="0003559D">
      <w:pPr>
        <w:pStyle w:val="af0"/>
        <w:rPr>
          <w:rtl/>
        </w:rPr>
      </w:pPr>
      <w:r>
        <w:rPr>
          <w:rtl/>
        </w:rPr>
        <w:br/>
        <w:t>רוני בר-און (הליכוד):</w:t>
      </w:r>
    </w:p>
    <w:p w14:paraId="51E00B62" w14:textId="77777777" w:rsidR="00000000" w:rsidRDefault="0003559D">
      <w:pPr>
        <w:pStyle w:val="a0"/>
        <w:rPr>
          <w:rtl/>
        </w:rPr>
      </w:pPr>
    </w:p>
    <w:p w14:paraId="1B219BED" w14:textId="77777777" w:rsidR="00000000" w:rsidRDefault="0003559D">
      <w:pPr>
        <w:pStyle w:val="a0"/>
        <w:rPr>
          <w:rFonts w:hint="cs"/>
          <w:rtl/>
        </w:rPr>
      </w:pPr>
      <w:r>
        <w:rPr>
          <w:rFonts w:hint="cs"/>
          <w:rtl/>
        </w:rPr>
        <w:t>- - -</w:t>
      </w:r>
    </w:p>
    <w:p w14:paraId="73678718" w14:textId="77777777" w:rsidR="00000000" w:rsidRDefault="0003559D">
      <w:pPr>
        <w:pStyle w:val="af1"/>
        <w:rPr>
          <w:rtl/>
        </w:rPr>
      </w:pPr>
      <w:r>
        <w:rPr>
          <w:rtl/>
        </w:rPr>
        <w:br/>
        <w:t>היו"ר ראובן ריבלין:</w:t>
      </w:r>
    </w:p>
    <w:p w14:paraId="65B6A62B" w14:textId="77777777" w:rsidR="00000000" w:rsidRDefault="0003559D">
      <w:pPr>
        <w:pStyle w:val="a0"/>
        <w:rPr>
          <w:rtl/>
        </w:rPr>
      </w:pPr>
    </w:p>
    <w:p w14:paraId="2B11A29A" w14:textId="77777777" w:rsidR="00000000" w:rsidRDefault="0003559D">
      <w:pPr>
        <w:pStyle w:val="a0"/>
        <w:rPr>
          <w:rFonts w:hint="cs"/>
          <w:rtl/>
        </w:rPr>
      </w:pPr>
      <w:r>
        <w:rPr>
          <w:rFonts w:hint="cs"/>
          <w:rtl/>
        </w:rPr>
        <w:t>חבר הכנסת בר-און, סגן ראש הממשלה ביקש לענות. אדוני יענה אחרי שחבר הכנסת הנדל - - - נמצא פה סגן ראש הממשלה, אולי תתאמו. בבקשה.</w:t>
      </w:r>
    </w:p>
    <w:p w14:paraId="5E97C5C2" w14:textId="77777777" w:rsidR="00000000" w:rsidRDefault="0003559D">
      <w:pPr>
        <w:pStyle w:val="a"/>
        <w:rPr>
          <w:rtl/>
        </w:rPr>
      </w:pPr>
      <w:r>
        <w:rPr>
          <w:rtl/>
        </w:rPr>
        <w:br/>
      </w:r>
      <w:bookmarkStart w:id="335" w:name="FS000000412T31_08_2004_15_59_55"/>
      <w:bookmarkStart w:id="336" w:name="_Toc90825019"/>
      <w:bookmarkEnd w:id="335"/>
      <w:r>
        <w:rPr>
          <w:rtl/>
        </w:rPr>
        <w:t>צבי הנדל (האי</w:t>
      </w:r>
      <w:r>
        <w:rPr>
          <w:rtl/>
        </w:rPr>
        <w:t>חוד הלאומי - ישראל ביתנו):</w:t>
      </w:r>
      <w:bookmarkEnd w:id="336"/>
    </w:p>
    <w:p w14:paraId="7F8A9F2E" w14:textId="77777777" w:rsidR="00000000" w:rsidRDefault="0003559D">
      <w:pPr>
        <w:pStyle w:val="a0"/>
        <w:rPr>
          <w:rtl/>
        </w:rPr>
      </w:pPr>
    </w:p>
    <w:p w14:paraId="0409A3A5" w14:textId="77777777" w:rsidR="00000000" w:rsidRDefault="0003559D">
      <w:pPr>
        <w:pStyle w:val="a0"/>
        <w:rPr>
          <w:rFonts w:hint="cs"/>
          <w:rtl/>
        </w:rPr>
      </w:pPr>
      <w:r>
        <w:rPr>
          <w:rFonts w:hint="cs"/>
          <w:rtl/>
        </w:rPr>
        <w:t>מכובדי היושב-ראש, ציינתי שבקשתי לאי-אמון לא תידון ממילא בפגרה, ולכן אני לא זקוק ל-61. אם הממשלה מתעקשת להצביע אמון בפגרה - היא זקוקה ל-61, אבל אני לא.</w:t>
      </w:r>
    </w:p>
    <w:p w14:paraId="00D7B535" w14:textId="77777777" w:rsidR="00000000" w:rsidRDefault="0003559D">
      <w:pPr>
        <w:pStyle w:val="af1"/>
        <w:rPr>
          <w:rtl/>
        </w:rPr>
      </w:pPr>
      <w:r>
        <w:rPr>
          <w:rtl/>
        </w:rPr>
        <w:br/>
        <w:t>היו"ר ראובן ריבלין:</w:t>
      </w:r>
    </w:p>
    <w:p w14:paraId="6E4F5192" w14:textId="77777777" w:rsidR="00000000" w:rsidRDefault="0003559D">
      <w:pPr>
        <w:pStyle w:val="a0"/>
        <w:rPr>
          <w:rtl/>
        </w:rPr>
      </w:pPr>
    </w:p>
    <w:p w14:paraId="73F94B64" w14:textId="77777777" w:rsidR="00000000" w:rsidRDefault="0003559D">
      <w:pPr>
        <w:pStyle w:val="a0"/>
        <w:rPr>
          <w:rFonts w:hint="cs"/>
          <w:rtl/>
        </w:rPr>
      </w:pPr>
      <w:r>
        <w:rPr>
          <w:rFonts w:hint="cs"/>
          <w:rtl/>
        </w:rPr>
        <w:t>הבנתי את טענתך מראש, ואני מודה לך עליה. סגן ראש הממשלה,</w:t>
      </w:r>
      <w:r>
        <w:rPr>
          <w:rFonts w:hint="cs"/>
          <w:rtl/>
        </w:rPr>
        <w:t xml:space="preserve"> ואם יחשוב יושב-ראש ועדת הכנסת שהוא יכול להוסיף - אתן לו. בבקשה, אדוני. </w:t>
      </w:r>
    </w:p>
    <w:p w14:paraId="3DCE42B9" w14:textId="77777777" w:rsidR="00000000" w:rsidRDefault="0003559D">
      <w:pPr>
        <w:pStyle w:val="af0"/>
        <w:rPr>
          <w:rtl/>
        </w:rPr>
      </w:pPr>
      <w:r>
        <w:rPr>
          <w:rtl/>
        </w:rPr>
        <w:br/>
        <w:t>שר החוץ סילבן שלום:</w:t>
      </w:r>
    </w:p>
    <w:p w14:paraId="2CE295BD" w14:textId="77777777" w:rsidR="00000000" w:rsidRDefault="0003559D">
      <w:pPr>
        <w:pStyle w:val="a0"/>
        <w:rPr>
          <w:rtl/>
        </w:rPr>
      </w:pPr>
    </w:p>
    <w:p w14:paraId="0B974808" w14:textId="77777777" w:rsidR="00000000" w:rsidRDefault="0003559D">
      <w:pPr>
        <w:pStyle w:val="a0"/>
        <w:rPr>
          <w:rFonts w:hint="cs"/>
          <w:rtl/>
        </w:rPr>
      </w:pPr>
      <w:r>
        <w:rPr>
          <w:rFonts w:hint="cs"/>
          <w:rtl/>
        </w:rPr>
        <w:t>אדוני היושב-ראש, אתה קבעת נוהל מאוד ברור, שגם הוא תקדימי - שאפשר לעשות הצעת אי-אמון רק אם יש 61 חתימות. גם כך יש איזשהו שינוי לעומת מה שהיה נהוג במשך עשרות שנים.</w:t>
      </w:r>
      <w:r>
        <w:rPr>
          <w:rFonts w:hint="cs"/>
          <w:rtl/>
        </w:rPr>
        <w:t xml:space="preserve"> </w:t>
      </w:r>
    </w:p>
    <w:p w14:paraId="45B3229D" w14:textId="77777777" w:rsidR="00000000" w:rsidRDefault="0003559D">
      <w:pPr>
        <w:pStyle w:val="a0"/>
        <w:rPr>
          <w:rFonts w:hint="cs"/>
          <w:rtl/>
        </w:rPr>
      </w:pPr>
    </w:p>
    <w:p w14:paraId="0443B45C" w14:textId="77777777" w:rsidR="00000000" w:rsidRDefault="0003559D">
      <w:pPr>
        <w:pStyle w:val="a0"/>
        <w:rPr>
          <w:rFonts w:hint="cs"/>
          <w:rtl/>
        </w:rPr>
      </w:pPr>
      <w:r>
        <w:rPr>
          <w:rFonts w:hint="cs"/>
          <w:rtl/>
        </w:rPr>
        <w:t xml:space="preserve">אני חושב שזאת התחכמות שתאפשר מעתה ואילך להגיש הצעות אי-אמון בפגרה כל הזמן - - - </w:t>
      </w:r>
    </w:p>
    <w:p w14:paraId="346AE04D" w14:textId="77777777" w:rsidR="00000000" w:rsidRDefault="0003559D">
      <w:pPr>
        <w:pStyle w:val="af0"/>
        <w:rPr>
          <w:rtl/>
        </w:rPr>
      </w:pPr>
      <w:r>
        <w:rPr>
          <w:rtl/>
        </w:rPr>
        <w:br/>
        <w:t>קריאות:</w:t>
      </w:r>
    </w:p>
    <w:p w14:paraId="032BAA44" w14:textId="77777777" w:rsidR="00000000" w:rsidRDefault="0003559D">
      <w:pPr>
        <w:pStyle w:val="a0"/>
        <w:rPr>
          <w:rtl/>
        </w:rPr>
      </w:pPr>
    </w:p>
    <w:p w14:paraId="3D2FA056" w14:textId="77777777" w:rsidR="00000000" w:rsidRDefault="0003559D">
      <w:pPr>
        <w:pStyle w:val="a0"/>
        <w:rPr>
          <w:rFonts w:hint="cs"/>
          <w:rtl/>
        </w:rPr>
      </w:pPr>
      <w:r>
        <w:rPr>
          <w:rFonts w:hint="cs"/>
          <w:rtl/>
        </w:rPr>
        <w:t>- - -</w:t>
      </w:r>
    </w:p>
    <w:p w14:paraId="6726CE78" w14:textId="77777777" w:rsidR="00000000" w:rsidRDefault="0003559D">
      <w:pPr>
        <w:pStyle w:val="af0"/>
        <w:rPr>
          <w:rtl/>
        </w:rPr>
      </w:pPr>
      <w:r>
        <w:rPr>
          <w:rtl/>
        </w:rPr>
        <w:br/>
        <w:t>שר החוץ סילבן שלום:</w:t>
      </w:r>
    </w:p>
    <w:p w14:paraId="56CBD085" w14:textId="77777777" w:rsidR="00000000" w:rsidRDefault="0003559D">
      <w:pPr>
        <w:pStyle w:val="a0"/>
        <w:rPr>
          <w:rtl/>
        </w:rPr>
      </w:pPr>
    </w:p>
    <w:p w14:paraId="640B72FA" w14:textId="77777777" w:rsidR="00000000" w:rsidRDefault="0003559D">
      <w:pPr>
        <w:pStyle w:val="a0"/>
        <w:rPr>
          <w:rFonts w:hint="cs"/>
          <w:rtl/>
        </w:rPr>
      </w:pPr>
      <w:r>
        <w:rPr>
          <w:rFonts w:hint="cs"/>
          <w:rtl/>
        </w:rPr>
        <w:t>- - - אפשר להגיש הצעת אמון מייד אחרי. זה בעצם הופך את העניין - - -</w:t>
      </w:r>
    </w:p>
    <w:p w14:paraId="2646D9E8" w14:textId="77777777" w:rsidR="00000000" w:rsidRDefault="0003559D">
      <w:pPr>
        <w:pStyle w:val="af0"/>
        <w:rPr>
          <w:rtl/>
        </w:rPr>
      </w:pPr>
      <w:r>
        <w:rPr>
          <w:rtl/>
        </w:rPr>
        <w:br/>
        <w:t>אורי יהודה אריאל (האיחוד הלאומי - ישראל ביתנו):</w:t>
      </w:r>
    </w:p>
    <w:p w14:paraId="07226124" w14:textId="77777777" w:rsidR="00000000" w:rsidRDefault="0003559D">
      <w:pPr>
        <w:pStyle w:val="a0"/>
        <w:rPr>
          <w:rtl/>
        </w:rPr>
      </w:pPr>
    </w:p>
    <w:p w14:paraId="4CF55CF9" w14:textId="77777777" w:rsidR="00000000" w:rsidRDefault="0003559D">
      <w:pPr>
        <w:pStyle w:val="a0"/>
        <w:rPr>
          <w:rFonts w:hint="cs"/>
          <w:rtl/>
        </w:rPr>
      </w:pPr>
      <w:r>
        <w:rPr>
          <w:rFonts w:hint="cs"/>
          <w:rtl/>
        </w:rPr>
        <w:t>אני מציע שלא תביא</w:t>
      </w:r>
      <w:r>
        <w:rPr>
          <w:rFonts w:hint="cs"/>
          <w:rtl/>
        </w:rPr>
        <w:t>ו חוקים בפגרה - - -</w:t>
      </w:r>
    </w:p>
    <w:p w14:paraId="7BFC8D74" w14:textId="77777777" w:rsidR="00000000" w:rsidRDefault="0003559D">
      <w:pPr>
        <w:pStyle w:val="af1"/>
        <w:rPr>
          <w:rtl/>
        </w:rPr>
      </w:pPr>
      <w:r>
        <w:rPr>
          <w:rtl/>
        </w:rPr>
        <w:br/>
        <w:t>היו"ר ראובן ריבלין:</w:t>
      </w:r>
    </w:p>
    <w:p w14:paraId="22CB828B" w14:textId="77777777" w:rsidR="00000000" w:rsidRDefault="0003559D">
      <w:pPr>
        <w:pStyle w:val="a0"/>
        <w:rPr>
          <w:rtl/>
        </w:rPr>
      </w:pPr>
    </w:p>
    <w:p w14:paraId="745BDB72" w14:textId="77777777" w:rsidR="00000000" w:rsidRDefault="0003559D">
      <w:pPr>
        <w:pStyle w:val="a0"/>
        <w:rPr>
          <w:rFonts w:hint="cs"/>
          <w:rtl/>
        </w:rPr>
      </w:pPr>
      <w:r>
        <w:rPr>
          <w:rFonts w:hint="cs"/>
          <w:rtl/>
        </w:rPr>
        <w:t xml:space="preserve">רבותי. רבותי. </w:t>
      </w:r>
    </w:p>
    <w:p w14:paraId="02FE932A" w14:textId="77777777" w:rsidR="00000000" w:rsidRDefault="0003559D">
      <w:pPr>
        <w:pStyle w:val="af0"/>
        <w:rPr>
          <w:rFonts w:hint="cs"/>
          <w:rtl/>
        </w:rPr>
      </w:pPr>
      <w:r>
        <w:rPr>
          <w:rtl/>
        </w:rPr>
        <w:br/>
      </w:r>
    </w:p>
    <w:p w14:paraId="7B60515A" w14:textId="77777777" w:rsidR="00000000" w:rsidRDefault="0003559D">
      <w:pPr>
        <w:pStyle w:val="af0"/>
        <w:rPr>
          <w:rtl/>
        </w:rPr>
      </w:pPr>
      <w:r>
        <w:rPr>
          <w:rFonts w:hint="cs"/>
          <w:rtl/>
        </w:rPr>
        <w:br/>
      </w:r>
      <w:r>
        <w:rPr>
          <w:rtl/>
        </w:rPr>
        <w:br/>
        <w:t>שר החוץ סילבן שלום:</w:t>
      </w:r>
    </w:p>
    <w:p w14:paraId="391DD226" w14:textId="77777777" w:rsidR="00000000" w:rsidRDefault="0003559D">
      <w:pPr>
        <w:pStyle w:val="a0"/>
        <w:rPr>
          <w:rtl/>
        </w:rPr>
      </w:pPr>
    </w:p>
    <w:p w14:paraId="4813CE4D" w14:textId="77777777" w:rsidR="00000000" w:rsidRDefault="0003559D">
      <w:pPr>
        <w:pStyle w:val="a0"/>
        <w:rPr>
          <w:rFonts w:hint="cs"/>
          <w:rtl/>
        </w:rPr>
      </w:pPr>
      <w:r>
        <w:rPr>
          <w:rFonts w:hint="cs"/>
          <w:rtl/>
        </w:rPr>
        <w:t>כל עוד אין 61 חתימות, אין אפשרות להציע. לכן, הממשלה לא צריכה לענות על העניין וצריך לעשות הצבעה רגילה. יביאו הצעה של 61 חתימות - נעשה כאן את ההצבעה. אם לא - צריכים לעשות הצבעה</w:t>
      </w:r>
      <w:r>
        <w:rPr>
          <w:rFonts w:hint="cs"/>
          <w:rtl/>
        </w:rPr>
        <w:t xml:space="preserve"> רגילה. הממשלה לא רוצה לבקש אמון, בשל העובדה שהדבר הזה יהווה תקדים. מעתה ואילך יבקשו כינוס מיוחד על כל נושא ויהפכו את העניין להצעת אמון.</w:t>
      </w:r>
    </w:p>
    <w:p w14:paraId="3ADE394A" w14:textId="77777777" w:rsidR="00000000" w:rsidRDefault="0003559D">
      <w:pPr>
        <w:pStyle w:val="af1"/>
        <w:rPr>
          <w:rtl/>
        </w:rPr>
      </w:pPr>
      <w:r>
        <w:rPr>
          <w:rtl/>
        </w:rPr>
        <w:br/>
        <w:t>היו"ר ראובן ריבלין:</w:t>
      </w:r>
    </w:p>
    <w:p w14:paraId="7A489323" w14:textId="77777777" w:rsidR="00000000" w:rsidRDefault="0003559D">
      <w:pPr>
        <w:pStyle w:val="a0"/>
        <w:rPr>
          <w:rtl/>
        </w:rPr>
      </w:pPr>
    </w:p>
    <w:p w14:paraId="4D419BF4" w14:textId="77777777" w:rsidR="00000000" w:rsidRDefault="0003559D">
      <w:pPr>
        <w:pStyle w:val="a0"/>
        <w:rPr>
          <w:rFonts w:hint="cs"/>
          <w:rtl/>
        </w:rPr>
      </w:pPr>
      <w:r>
        <w:rPr>
          <w:rFonts w:hint="cs"/>
          <w:rtl/>
        </w:rPr>
        <w:t>אני מאוד מודה לסגן ראש הממשלה. יושב-ראש ועדת הכנסת, יש לך מה להוסיף?</w:t>
      </w:r>
    </w:p>
    <w:p w14:paraId="6908AB64" w14:textId="77777777" w:rsidR="00000000" w:rsidRDefault="0003559D">
      <w:pPr>
        <w:pStyle w:val="af0"/>
        <w:rPr>
          <w:rtl/>
        </w:rPr>
      </w:pPr>
      <w:r>
        <w:rPr>
          <w:rtl/>
        </w:rPr>
        <w:br/>
        <w:t>רוני בר-און (הליכוד):</w:t>
      </w:r>
    </w:p>
    <w:p w14:paraId="0CA40DAC" w14:textId="77777777" w:rsidR="00000000" w:rsidRDefault="0003559D">
      <w:pPr>
        <w:pStyle w:val="a0"/>
        <w:rPr>
          <w:rtl/>
        </w:rPr>
      </w:pPr>
    </w:p>
    <w:p w14:paraId="0CAD3A02" w14:textId="77777777" w:rsidR="00000000" w:rsidRDefault="0003559D">
      <w:pPr>
        <w:pStyle w:val="a0"/>
        <w:rPr>
          <w:rFonts w:hint="cs"/>
          <w:rtl/>
        </w:rPr>
      </w:pPr>
      <w:r>
        <w:rPr>
          <w:rFonts w:hint="cs"/>
          <w:rtl/>
        </w:rPr>
        <w:t xml:space="preserve">- - </w:t>
      </w:r>
      <w:r>
        <w:rPr>
          <w:rFonts w:hint="cs"/>
          <w:rtl/>
        </w:rPr>
        <w:t>-</w:t>
      </w:r>
    </w:p>
    <w:p w14:paraId="6C970CE1" w14:textId="77777777" w:rsidR="00000000" w:rsidRDefault="0003559D">
      <w:pPr>
        <w:pStyle w:val="af1"/>
        <w:rPr>
          <w:rtl/>
        </w:rPr>
      </w:pPr>
      <w:r>
        <w:rPr>
          <w:rtl/>
        </w:rPr>
        <w:br/>
        <w:t>היו"ר ראובן ריבלין:</w:t>
      </w:r>
    </w:p>
    <w:p w14:paraId="79D60FBE" w14:textId="77777777" w:rsidR="00000000" w:rsidRDefault="0003559D">
      <w:pPr>
        <w:pStyle w:val="a0"/>
        <w:rPr>
          <w:rtl/>
        </w:rPr>
      </w:pPr>
    </w:p>
    <w:p w14:paraId="2426DD8B" w14:textId="77777777" w:rsidR="00000000" w:rsidRDefault="0003559D">
      <w:pPr>
        <w:pStyle w:val="a0"/>
        <w:rPr>
          <w:rFonts w:hint="cs"/>
          <w:rtl/>
        </w:rPr>
      </w:pPr>
      <w:r>
        <w:rPr>
          <w:rFonts w:hint="cs"/>
          <w:rtl/>
        </w:rPr>
        <w:t xml:space="preserve">אז רק ימתין אדוני. חבר הכנסת אורון, בבקשה. אני מבקש ללכת למיקרופון. גם אתה, חבר הכנסת בר-און, נא לגשת למיקרופון. </w:t>
      </w:r>
    </w:p>
    <w:p w14:paraId="020DD82B" w14:textId="77777777" w:rsidR="00000000" w:rsidRDefault="0003559D">
      <w:pPr>
        <w:pStyle w:val="af0"/>
        <w:rPr>
          <w:rtl/>
        </w:rPr>
      </w:pPr>
      <w:r>
        <w:rPr>
          <w:rtl/>
        </w:rPr>
        <w:br/>
        <w:t>אורי יהודה אריאל (האיחוד הלאומי - ישראל ביתנו):</w:t>
      </w:r>
    </w:p>
    <w:p w14:paraId="682AA5B6" w14:textId="77777777" w:rsidR="00000000" w:rsidRDefault="0003559D">
      <w:pPr>
        <w:pStyle w:val="a0"/>
        <w:rPr>
          <w:rtl/>
        </w:rPr>
      </w:pPr>
    </w:p>
    <w:p w14:paraId="47242AE2" w14:textId="77777777" w:rsidR="00000000" w:rsidRDefault="0003559D">
      <w:pPr>
        <w:pStyle w:val="a0"/>
        <w:rPr>
          <w:rFonts w:hint="cs"/>
          <w:rtl/>
        </w:rPr>
      </w:pPr>
      <w:r>
        <w:rPr>
          <w:rFonts w:hint="cs"/>
          <w:rtl/>
        </w:rPr>
        <w:t xml:space="preserve"> גם אני יכול?</w:t>
      </w:r>
    </w:p>
    <w:p w14:paraId="518E02EE" w14:textId="77777777" w:rsidR="00000000" w:rsidRDefault="0003559D">
      <w:pPr>
        <w:pStyle w:val="af1"/>
        <w:rPr>
          <w:rtl/>
        </w:rPr>
      </w:pPr>
      <w:r>
        <w:rPr>
          <w:rtl/>
        </w:rPr>
        <w:br/>
        <w:t>היו"ר ראובן ריבלין:</w:t>
      </w:r>
    </w:p>
    <w:p w14:paraId="501354B4" w14:textId="77777777" w:rsidR="00000000" w:rsidRDefault="0003559D">
      <w:pPr>
        <w:pStyle w:val="a0"/>
        <w:rPr>
          <w:rtl/>
        </w:rPr>
      </w:pPr>
    </w:p>
    <w:p w14:paraId="10A55AFB" w14:textId="77777777" w:rsidR="00000000" w:rsidRDefault="0003559D">
      <w:pPr>
        <w:pStyle w:val="a0"/>
        <w:rPr>
          <w:rFonts w:hint="cs"/>
          <w:rtl/>
        </w:rPr>
      </w:pPr>
      <w:r>
        <w:rPr>
          <w:rFonts w:hint="cs"/>
          <w:rtl/>
        </w:rPr>
        <w:t>חבר הכנסת הנדל הציג את עמדתו בצו</w:t>
      </w:r>
      <w:r>
        <w:rPr>
          <w:rFonts w:hint="cs"/>
          <w:rtl/>
        </w:rPr>
        <w:t>רה ברורה. אם יהיה צורך להשיב, כמובן אתן לכם להשיב.</w:t>
      </w:r>
    </w:p>
    <w:p w14:paraId="329FFDA4" w14:textId="77777777" w:rsidR="00000000" w:rsidRDefault="0003559D">
      <w:pPr>
        <w:pStyle w:val="a"/>
        <w:rPr>
          <w:rtl/>
        </w:rPr>
      </w:pPr>
      <w:r>
        <w:rPr>
          <w:rtl/>
        </w:rPr>
        <w:br/>
      </w:r>
      <w:bookmarkStart w:id="337" w:name="FS000001065T31_08_2004_16_17_45"/>
      <w:bookmarkStart w:id="338" w:name="_Toc90825020"/>
      <w:bookmarkEnd w:id="337"/>
      <w:r>
        <w:rPr>
          <w:rtl/>
        </w:rPr>
        <w:t>חיים אורון (יחד):</w:t>
      </w:r>
      <w:bookmarkEnd w:id="338"/>
    </w:p>
    <w:p w14:paraId="3ED247BB" w14:textId="77777777" w:rsidR="00000000" w:rsidRDefault="0003559D">
      <w:pPr>
        <w:pStyle w:val="a0"/>
        <w:rPr>
          <w:rtl/>
        </w:rPr>
      </w:pPr>
    </w:p>
    <w:p w14:paraId="2416B1E5" w14:textId="77777777" w:rsidR="00000000" w:rsidRDefault="0003559D">
      <w:pPr>
        <w:pStyle w:val="a0"/>
        <w:rPr>
          <w:rFonts w:hint="cs"/>
          <w:rtl/>
        </w:rPr>
      </w:pPr>
      <w:r>
        <w:rPr>
          <w:rFonts w:hint="cs"/>
          <w:rtl/>
        </w:rPr>
        <w:t>אדוני היושב-ראש, לדעתי יש רק שתי אפשרויות. האחת - חבר הכנסת הנדל ימשוך את בקשתו; השנייה - היושב-ראש יקבע שאין בכך תקדים לאי-אמון בפגרה. כי אם נתחיל תהליכים של אי-אמון בפגרה - אנחנו נמצא</w:t>
      </w:r>
      <w:r>
        <w:rPr>
          <w:rFonts w:hint="cs"/>
          <w:rtl/>
        </w:rPr>
        <w:t xml:space="preserve">ים בעולם לגמרי אחר. אני לא יודע לטובת מי זה עובד. </w:t>
      </w:r>
    </w:p>
    <w:p w14:paraId="15B35352" w14:textId="77777777" w:rsidR="00000000" w:rsidRDefault="0003559D">
      <w:pPr>
        <w:pStyle w:val="a0"/>
        <w:rPr>
          <w:rFonts w:hint="cs"/>
          <w:rtl/>
        </w:rPr>
      </w:pPr>
    </w:p>
    <w:p w14:paraId="1B901BF3" w14:textId="77777777" w:rsidR="00000000" w:rsidRDefault="0003559D">
      <w:pPr>
        <w:pStyle w:val="a0"/>
        <w:rPr>
          <w:rFonts w:hint="cs"/>
          <w:rtl/>
        </w:rPr>
      </w:pPr>
      <w:r>
        <w:rPr>
          <w:rFonts w:hint="cs"/>
          <w:rtl/>
        </w:rPr>
        <w:t xml:space="preserve">יש אי-אמון ויש אמון. בפגרה אין אי-אמון. היושב-ראש קבע כלל מיוחד של 61 - גם אותו צריך עוד לבחון, לפי דעתי, ולראות אם הוא ממש בתקנון או רק קביעה של היושב-ראש. </w:t>
      </w:r>
    </w:p>
    <w:p w14:paraId="028D04BC" w14:textId="77777777" w:rsidR="00000000" w:rsidRDefault="0003559D">
      <w:pPr>
        <w:pStyle w:val="a0"/>
        <w:rPr>
          <w:rFonts w:hint="cs"/>
          <w:rtl/>
        </w:rPr>
      </w:pPr>
    </w:p>
    <w:p w14:paraId="76FB5066" w14:textId="77777777" w:rsidR="00000000" w:rsidRDefault="0003559D">
      <w:pPr>
        <w:pStyle w:val="a0"/>
        <w:rPr>
          <w:rFonts w:hint="cs"/>
          <w:rtl/>
        </w:rPr>
      </w:pPr>
      <w:r>
        <w:rPr>
          <w:rFonts w:hint="cs"/>
          <w:rtl/>
        </w:rPr>
        <w:t>לקבוע אי-אמון בפגרה, על-פי כל מספר של חתימות,</w:t>
      </w:r>
      <w:r>
        <w:rPr>
          <w:rFonts w:hint="cs"/>
          <w:rtl/>
        </w:rPr>
        <w:t xml:space="preserve"> זה עולם חדש, ואני מציע לסיעת האיחוד הלאומי שלא להיכנס ככה במקרה לתוך העולם הזה, כי לא ברור בדיוק לאן מגיעים ממנו. </w:t>
      </w:r>
    </w:p>
    <w:p w14:paraId="22484A6D" w14:textId="77777777" w:rsidR="00000000" w:rsidRDefault="0003559D">
      <w:pPr>
        <w:pStyle w:val="af1"/>
        <w:rPr>
          <w:rtl/>
        </w:rPr>
      </w:pPr>
      <w:r>
        <w:rPr>
          <w:rtl/>
        </w:rPr>
        <w:br/>
        <w:t>היו"ר ראובן ריבלין:</w:t>
      </w:r>
    </w:p>
    <w:p w14:paraId="4A5BFB42" w14:textId="77777777" w:rsidR="00000000" w:rsidRDefault="0003559D">
      <w:pPr>
        <w:pStyle w:val="a0"/>
        <w:rPr>
          <w:rtl/>
        </w:rPr>
      </w:pPr>
    </w:p>
    <w:p w14:paraId="45C2EDA4" w14:textId="77777777" w:rsidR="00000000" w:rsidRDefault="0003559D">
      <w:pPr>
        <w:pStyle w:val="a0"/>
        <w:rPr>
          <w:rFonts w:hint="cs"/>
          <w:rtl/>
        </w:rPr>
      </w:pPr>
      <w:r>
        <w:rPr>
          <w:rFonts w:hint="cs"/>
          <w:rtl/>
        </w:rPr>
        <w:t>תודה רבה. האם מישהו ממפלגת העבודה ביקש?</w:t>
      </w:r>
    </w:p>
    <w:p w14:paraId="62237E2C" w14:textId="77777777" w:rsidR="00000000" w:rsidRDefault="0003559D">
      <w:pPr>
        <w:pStyle w:val="af0"/>
        <w:rPr>
          <w:rtl/>
        </w:rPr>
      </w:pPr>
      <w:r>
        <w:rPr>
          <w:rtl/>
        </w:rPr>
        <w:br/>
        <w:t>רן כהן (יחד):</w:t>
      </w:r>
    </w:p>
    <w:p w14:paraId="06AC56C6" w14:textId="77777777" w:rsidR="00000000" w:rsidRDefault="0003559D">
      <w:pPr>
        <w:pStyle w:val="a0"/>
        <w:rPr>
          <w:rtl/>
        </w:rPr>
      </w:pPr>
    </w:p>
    <w:p w14:paraId="1C8995EA" w14:textId="77777777" w:rsidR="00000000" w:rsidRDefault="0003559D">
      <w:pPr>
        <w:pStyle w:val="a0"/>
        <w:rPr>
          <w:rFonts w:hint="cs"/>
          <w:rtl/>
        </w:rPr>
      </w:pPr>
      <w:r>
        <w:rPr>
          <w:rFonts w:hint="cs"/>
          <w:rtl/>
        </w:rPr>
        <w:t xml:space="preserve">אין צורך שהוא ימשוך, כיוון שהוא לא קיים. </w:t>
      </w:r>
    </w:p>
    <w:p w14:paraId="6548FD62" w14:textId="77777777" w:rsidR="00000000" w:rsidRDefault="0003559D">
      <w:pPr>
        <w:pStyle w:val="af1"/>
        <w:rPr>
          <w:rtl/>
        </w:rPr>
      </w:pPr>
      <w:r>
        <w:rPr>
          <w:rtl/>
        </w:rPr>
        <w:br/>
        <w:t>היו"ר ראובן ריבלין:</w:t>
      </w:r>
    </w:p>
    <w:p w14:paraId="3C2D8E77" w14:textId="77777777" w:rsidR="00000000" w:rsidRDefault="0003559D">
      <w:pPr>
        <w:pStyle w:val="a0"/>
        <w:rPr>
          <w:rtl/>
        </w:rPr>
      </w:pPr>
    </w:p>
    <w:p w14:paraId="3ABF3A5B" w14:textId="77777777" w:rsidR="00000000" w:rsidRDefault="0003559D">
      <w:pPr>
        <w:pStyle w:val="a0"/>
        <w:rPr>
          <w:rFonts w:hint="cs"/>
          <w:rtl/>
        </w:rPr>
      </w:pPr>
      <w:r>
        <w:rPr>
          <w:rFonts w:hint="cs"/>
          <w:rtl/>
        </w:rPr>
        <w:t xml:space="preserve">אבל יש פה בעיה שהחוק קובע שאפשר לבקש להכריז על חוק כאי-אמון. הבעיה היא לא פשוטה, אבל אני מקבל - עמדתו של חבר הכנסת אורון ברורה לי לחלוטין. יושב-ראש ועדת הכנסת - בבקשה, אדוני. </w:t>
      </w:r>
    </w:p>
    <w:p w14:paraId="552E87B4" w14:textId="77777777" w:rsidR="00000000" w:rsidRDefault="0003559D">
      <w:pPr>
        <w:pStyle w:val="af0"/>
        <w:rPr>
          <w:rtl/>
        </w:rPr>
      </w:pPr>
      <w:r>
        <w:rPr>
          <w:rtl/>
        </w:rPr>
        <w:br/>
        <w:t>רוני בר-און (הליכוד):</w:t>
      </w:r>
    </w:p>
    <w:p w14:paraId="7518EBA4" w14:textId="77777777" w:rsidR="00000000" w:rsidRDefault="0003559D">
      <w:pPr>
        <w:pStyle w:val="a0"/>
        <w:rPr>
          <w:rtl/>
        </w:rPr>
      </w:pPr>
    </w:p>
    <w:p w14:paraId="5814D7F4" w14:textId="77777777" w:rsidR="00000000" w:rsidRDefault="0003559D">
      <w:pPr>
        <w:pStyle w:val="a0"/>
        <w:rPr>
          <w:rFonts w:hint="cs"/>
          <w:rtl/>
        </w:rPr>
      </w:pPr>
      <w:r>
        <w:rPr>
          <w:rFonts w:hint="cs"/>
          <w:rtl/>
        </w:rPr>
        <w:t xml:space="preserve">אדוני היושב-ראש, חברי חברי הכנסת, ממש ערב הפגרה, באחד </w:t>
      </w:r>
      <w:r>
        <w:rPr>
          <w:rFonts w:hint="cs"/>
          <w:rtl/>
        </w:rPr>
        <w:t xml:space="preserve">הדיונים האחרונים - או הדיון האחרון של ועדת הכנסת, או זה שלפניו - דנו בנושא של הצעות דחופות בפגרה. אני מזכיר לאדוני, מהפגרה הקודמת - שלוש דקות, או עשר דקות. </w:t>
      </w:r>
    </w:p>
    <w:p w14:paraId="32ADA2B4" w14:textId="77777777" w:rsidR="00000000" w:rsidRDefault="0003559D">
      <w:pPr>
        <w:pStyle w:val="a0"/>
        <w:rPr>
          <w:rFonts w:hint="cs"/>
          <w:rtl/>
        </w:rPr>
      </w:pPr>
    </w:p>
    <w:p w14:paraId="4A479EEB" w14:textId="77777777" w:rsidR="00000000" w:rsidRDefault="0003559D">
      <w:pPr>
        <w:pStyle w:val="a0"/>
        <w:rPr>
          <w:rFonts w:hint="cs"/>
          <w:rtl/>
        </w:rPr>
      </w:pPr>
      <w:r>
        <w:rPr>
          <w:rFonts w:hint="cs"/>
          <w:rtl/>
        </w:rPr>
        <w:t>עלה הנושא של האי-אמון, בדיעבד, ואנחנו דנו בעניין הזה וקבענו שלא יהיה סוג כזה של מחטפי הצבעות אי-אמ</w:t>
      </w:r>
      <w:r>
        <w:rPr>
          <w:rFonts w:hint="cs"/>
          <w:rtl/>
        </w:rPr>
        <w:t>ון אגב דיון במליאה, לא לכיוון אחד ולא לכיוון שני.</w:t>
      </w:r>
    </w:p>
    <w:p w14:paraId="38A87ACF" w14:textId="77777777" w:rsidR="00000000" w:rsidRDefault="0003559D">
      <w:pPr>
        <w:pStyle w:val="a0"/>
        <w:rPr>
          <w:rFonts w:hint="cs"/>
          <w:rtl/>
        </w:rPr>
      </w:pPr>
    </w:p>
    <w:p w14:paraId="327C1E15" w14:textId="77777777" w:rsidR="00000000" w:rsidRDefault="0003559D">
      <w:pPr>
        <w:pStyle w:val="a0"/>
        <w:rPr>
          <w:rFonts w:hint="cs"/>
          <w:rtl/>
        </w:rPr>
      </w:pPr>
      <w:r>
        <w:rPr>
          <w:rFonts w:hint="cs"/>
          <w:rtl/>
        </w:rPr>
        <w:t>לכן, גם בלי שהשתתפת, אדוני היושב-ראש, בדיון הזה בוועדת הכנסת, ההחלטה שלך שלא לראות בקריאה הזאת דיון ולקיים אותו כהצבעת אי-אמון עולה בקנה אחד עם רוח הדברים, תמימות הדברים או תמימות הדעים שהיתה בוועדת הכנסת.</w:t>
      </w:r>
      <w:r>
        <w:rPr>
          <w:rFonts w:hint="cs"/>
          <w:rtl/>
        </w:rPr>
        <w:t xml:space="preserve"> </w:t>
      </w:r>
    </w:p>
    <w:p w14:paraId="5E9ADF06" w14:textId="77777777" w:rsidR="00000000" w:rsidRDefault="0003559D">
      <w:pPr>
        <w:pStyle w:val="af1"/>
        <w:rPr>
          <w:rtl/>
        </w:rPr>
      </w:pPr>
      <w:r>
        <w:rPr>
          <w:rtl/>
        </w:rPr>
        <w:br/>
        <w:t>היו"ר ראובן ריבלין:</w:t>
      </w:r>
    </w:p>
    <w:p w14:paraId="766AC962" w14:textId="77777777" w:rsidR="00000000" w:rsidRDefault="0003559D">
      <w:pPr>
        <w:pStyle w:val="a0"/>
        <w:rPr>
          <w:rtl/>
        </w:rPr>
      </w:pPr>
    </w:p>
    <w:p w14:paraId="79BCBD7E" w14:textId="77777777" w:rsidR="00000000" w:rsidRDefault="0003559D">
      <w:pPr>
        <w:pStyle w:val="a0"/>
        <w:rPr>
          <w:rFonts w:hint="cs"/>
          <w:rtl/>
        </w:rPr>
      </w:pPr>
      <w:r>
        <w:rPr>
          <w:rFonts w:hint="cs"/>
          <w:rtl/>
        </w:rPr>
        <w:t>תודה רבה ליושב-ראש ועדת הכנסת. חבר הכנסת הנדל, בבקשה.</w:t>
      </w:r>
    </w:p>
    <w:p w14:paraId="58BE8594" w14:textId="77777777" w:rsidR="00000000" w:rsidRDefault="0003559D">
      <w:pPr>
        <w:pStyle w:val="a"/>
        <w:rPr>
          <w:rtl/>
        </w:rPr>
      </w:pPr>
      <w:r>
        <w:rPr>
          <w:rtl/>
        </w:rPr>
        <w:br/>
      </w:r>
      <w:bookmarkStart w:id="339" w:name="FS000000412T31_08_2004_16_29_57"/>
      <w:bookmarkStart w:id="340" w:name="_Toc90825021"/>
      <w:bookmarkEnd w:id="339"/>
      <w:r>
        <w:rPr>
          <w:rtl/>
        </w:rPr>
        <w:t>צבי הנדל (האיחוד הלאומי - ישראל ביתנו):</w:t>
      </w:r>
      <w:bookmarkEnd w:id="340"/>
    </w:p>
    <w:p w14:paraId="201773E1" w14:textId="77777777" w:rsidR="00000000" w:rsidRDefault="0003559D">
      <w:pPr>
        <w:pStyle w:val="a0"/>
        <w:rPr>
          <w:rtl/>
        </w:rPr>
      </w:pPr>
    </w:p>
    <w:p w14:paraId="3EC554E8" w14:textId="77777777" w:rsidR="00000000" w:rsidRDefault="0003559D">
      <w:pPr>
        <w:pStyle w:val="a0"/>
        <w:rPr>
          <w:rFonts w:hint="cs"/>
          <w:rtl/>
        </w:rPr>
      </w:pPr>
      <w:r>
        <w:rPr>
          <w:rFonts w:hint="cs"/>
          <w:rtl/>
        </w:rPr>
        <w:t>מכובדי היושב-ראש, הואיל ובניגוד לידידי ממרצ, אני לא מדבר על אי-אמון בפגרה, אני חושב שהנושא הזה הוא רגיש, זה מחייב מינימום ישיבה עם היועצ</w:t>
      </w:r>
      <w:r>
        <w:rPr>
          <w:rFonts w:hint="cs"/>
          <w:rtl/>
        </w:rPr>
        <w:t>ת המשפטית בוועדת הכנסת, לדסקס את הנושא, כי מה שאני מבקש - זה לא בפגרה; מה שהממשלה אמורה לבקש זה בפגרה.</w:t>
      </w:r>
    </w:p>
    <w:p w14:paraId="33571DC7" w14:textId="77777777" w:rsidR="00000000" w:rsidRDefault="0003559D">
      <w:pPr>
        <w:pStyle w:val="a0"/>
        <w:rPr>
          <w:rFonts w:hint="cs"/>
          <w:rtl/>
        </w:rPr>
      </w:pPr>
    </w:p>
    <w:p w14:paraId="301E1870" w14:textId="77777777" w:rsidR="00000000" w:rsidRDefault="0003559D">
      <w:pPr>
        <w:pStyle w:val="a0"/>
        <w:rPr>
          <w:rFonts w:hint="cs"/>
          <w:rtl/>
        </w:rPr>
      </w:pPr>
      <w:r>
        <w:rPr>
          <w:rFonts w:hint="cs"/>
          <w:rtl/>
        </w:rPr>
        <w:t xml:space="preserve">אנחנו דיברנו על אי-אמון מזדמן שאנחנו יוזמים. פה הממשלה יוזמת מינוי שרים. זה דבר אחר לגמרי. </w:t>
      </w:r>
    </w:p>
    <w:p w14:paraId="0D9C3C8F" w14:textId="77777777" w:rsidR="00000000" w:rsidRDefault="0003559D">
      <w:pPr>
        <w:pStyle w:val="af1"/>
        <w:rPr>
          <w:rtl/>
        </w:rPr>
      </w:pPr>
      <w:r>
        <w:rPr>
          <w:rtl/>
        </w:rPr>
        <w:br/>
        <w:t>היו"ר ראובן ריבלין:</w:t>
      </w:r>
    </w:p>
    <w:p w14:paraId="3DCBF272" w14:textId="77777777" w:rsidR="00000000" w:rsidRDefault="0003559D">
      <w:pPr>
        <w:pStyle w:val="a0"/>
        <w:rPr>
          <w:rtl/>
        </w:rPr>
      </w:pPr>
    </w:p>
    <w:p w14:paraId="5420D79B" w14:textId="77777777" w:rsidR="00000000" w:rsidRDefault="0003559D">
      <w:pPr>
        <w:pStyle w:val="a0"/>
        <w:rPr>
          <w:rFonts w:hint="cs"/>
          <w:rtl/>
        </w:rPr>
      </w:pPr>
      <w:r>
        <w:rPr>
          <w:rFonts w:hint="cs"/>
          <w:rtl/>
        </w:rPr>
        <w:t xml:space="preserve">תודה. הנימוק ברור. </w:t>
      </w:r>
    </w:p>
    <w:p w14:paraId="0AFC2722" w14:textId="77777777" w:rsidR="00000000" w:rsidRDefault="0003559D">
      <w:pPr>
        <w:pStyle w:val="a0"/>
        <w:rPr>
          <w:rFonts w:hint="cs"/>
          <w:rtl/>
        </w:rPr>
      </w:pPr>
    </w:p>
    <w:p w14:paraId="06760451" w14:textId="77777777" w:rsidR="00000000" w:rsidRDefault="0003559D">
      <w:pPr>
        <w:pStyle w:val="a0"/>
        <w:rPr>
          <w:rFonts w:hint="cs"/>
          <w:rtl/>
        </w:rPr>
      </w:pPr>
      <w:r>
        <w:rPr>
          <w:rFonts w:hint="cs"/>
          <w:rtl/>
        </w:rPr>
        <w:t xml:space="preserve">ובכן, רבותי, כדי </w:t>
      </w:r>
      <w:r>
        <w:rPr>
          <w:rFonts w:hint="cs"/>
          <w:rtl/>
        </w:rPr>
        <w:t xml:space="preserve">לא לאפשר לממשלה להגיש אמון בפגרה אלא ב-61 חתימות, אני לא יכול לראות בהצעת האיחוד הלאומי הצעת אי-אמון, ולכן אני דוחה אותה. סיעת האיחוד הלאומי מוזמנת על-ידי להגיש הצעת אי-אמון בממשלה, שתידון - בגלל קבלת החוק הזה או הצעת החוק הזאת </w:t>
      </w:r>
      <w:r>
        <w:rPr>
          <w:rtl/>
        </w:rPr>
        <w:t>–</w:t>
      </w:r>
      <w:r>
        <w:rPr>
          <w:rFonts w:hint="cs"/>
          <w:rtl/>
        </w:rPr>
        <w:t xml:space="preserve"> כמובן בשבוע הראשון מייד לא</w:t>
      </w:r>
      <w:r>
        <w:rPr>
          <w:rFonts w:hint="cs"/>
          <w:rtl/>
        </w:rPr>
        <w:t>חר חזרתנו מהפגרה. לכן אני קובע שאנחנו נצביע על הצעת החוק הזאת - - -</w:t>
      </w:r>
    </w:p>
    <w:p w14:paraId="78905D68" w14:textId="77777777" w:rsidR="00000000" w:rsidRDefault="0003559D">
      <w:pPr>
        <w:pStyle w:val="af0"/>
        <w:rPr>
          <w:rtl/>
        </w:rPr>
      </w:pPr>
      <w:r>
        <w:rPr>
          <w:rtl/>
        </w:rPr>
        <w:br/>
        <w:t>גדעון סער (הליכוד):</w:t>
      </w:r>
    </w:p>
    <w:p w14:paraId="555C51A5" w14:textId="77777777" w:rsidR="00000000" w:rsidRDefault="0003559D">
      <w:pPr>
        <w:pStyle w:val="a0"/>
        <w:rPr>
          <w:rtl/>
        </w:rPr>
      </w:pPr>
    </w:p>
    <w:p w14:paraId="51B51250" w14:textId="77777777" w:rsidR="00000000" w:rsidRDefault="0003559D">
      <w:pPr>
        <w:pStyle w:val="a0"/>
        <w:rPr>
          <w:rFonts w:hint="cs"/>
          <w:rtl/>
        </w:rPr>
      </w:pPr>
      <w:r>
        <w:rPr>
          <w:rFonts w:hint="cs"/>
          <w:rtl/>
        </w:rPr>
        <w:t>על הודעת הממשלה.</w:t>
      </w:r>
    </w:p>
    <w:p w14:paraId="2A8C6C11" w14:textId="77777777" w:rsidR="00000000" w:rsidRDefault="0003559D">
      <w:pPr>
        <w:pStyle w:val="af1"/>
        <w:rPr>
          <w:rtl/>
        </w:rPr>
      </w:pPr>
      <w:r>
        <w:rPr>
          <w:rtl/>
        </w:rPr>
        <w:br/>
        <w:t>היו"ר ראובן ריבלין:</w:t>
      </w:r>
    </w:p>
    <w:p w14:paraId="681A9C51" w14:textId="77777777" w:rsidR="00000000" w:rsidRDefault="0003559D">
      <w:pPr>
        <w:pStyle w:val="a0"/>
        <w:rPr>
          <w:rtl/>
        </w:rPr>
      </w:pPr>
    </w:p>
    <w:p w14:paraId="5FEBCEF4" w14:textId="77777777" w:rsidR="00000000" w:rsidRDefault="0003559D">
      <w:pPr>
        <w:pStyle w:val="a0"/>
        <w:rPr>
          <w:rFonts w:hint="cs"/>
          <w:rtl/>
        </w:rPr>
      </w:pPr>
      <w:r>
        <w:rPr>
          <w:rFonts w:hint="cs"/>
          <w:rtl/>
        </w:rPr>
        <w:t xml:space="preserve">על הודעת הממשלה, סליחה, אני מתנצל. </w:t>
      </w:r>
    </w:p>
    <w:p w14:paraId="746F4652" w14:textId="77777777" w:rsidR="00000000" w:rsidRDefault="0003559D">
      <w:pPr>
        <w:pStyle w:val="af0"/>
        <w:rPr>
          <w:rtl/>
        </w:rPr>
      </w:pPr>
      <w:r>
        <w:rPr>
          <w:rtl/>
        </w:rPr>
        <w:br/>
        <w:t>אופיר פינס-פז (העבודה-מימד):</w:t>
      </w:r>
    </w:p>
    <w:p w14:paraId="6BE9B644" w14:textId="77777777" w:rsidR="00000000" w:rsidRDefault="0003559D">
      <w:pPr>
        <w:pStyle w:val="a0"/>
        <w:rPr>
          <w:rtl/>
        </w:rPr>
      </w:pPr>
    </w:p>
    <w:p w14:paraId="00023FED" w14:textId="77777777" w:rsidR="00000000" w:rsidRDefault="0003559D">
      <w:pPr>
        <w:pStyle w:val="a0"/>
        <w:rPr>
          <w:rFonts w:hint="cs"/>
          <w:rtl/>
        </w:rPr>
      </w:pPr>
      <w:r>
        <w:rPr>
          <w:rFonts w:hint="cs"/>
          <w:rtl/>
        </w:rPr>
        <w:t>אדוני היושב-ראש - - -</w:t>
      </w:r>
    </w:p>
    <w:p w14:paraId="715B05E4" w14:textId="77777777" w:rsidR="00000000" w:rsidRDefault="0003559D">
      <w:pPr>
        <w:pStyle w:val="af1"/>
        <w:rPr>
          <w:rtl/>
        </w:rPr>
      </w:pPr>
      <w:r>
        <w:rPr>
          <w:rtl/>
        </w:rPr>
        <w:br/>
        <w:t>היו"ר ראובן ריבלין:</w:t>
      </w:r>
    </w:p>
    <w:p w14:paraId="4BFDEEC5" w14:textId="77777777" w:rsidR="00000000" w:rsidRDefault="0003559D">
      <w:pPr>
        <w:pStyle w:val="a0"/>
        <w:rPr>
          <w:rtl/>
        </w:rPr>
      </w:pPr>
    </w:p>
    <w:p w14:paraId="67BDD567" w14:textId="77777777" w:rsidR="00000000" w:rsidRDefault="0003559D">
      <w:pPr>
        <w:pStyle w:val="a0"/>
        <w:rPr>
          <w:rFonts w:hint="cs"/>
          <w:rtl/>
        </w:rPr>
      </w:pPr>
      <w:r>
        <w:rPr>
          <w:rFonts w:hint="cs"/>
          <w:rtl/>
        </w:rPr>
        <w:t xml:space="preserve">שאלתי האם מפלגת </w:t>
      </w:r>
      <w:r>
        <w:rPr>
          <w:rFonts w:hint="cs"/>
          <w:rtl/>
        </w:rPr>
        <w:t xml:space="preserve">העבודה, יש לה - - - לפני שאני עניתי. חבר הכנסת פז, אני לא נכנס לוויכוח כרגע כי כבר פסקתי, לא אחזור, אז עכשיו אם אדוני יש לו משהו לומר - יאמר. אני לא חוזר בי. </w:t>
      </w:r>
    </w:p>
    <w:p w14:paraId="78B0C873" w14:textId="77777777" w:rsidR="00000000" w:rsidRDefault="0003559D">
      <w:pPr>
        <w:pStyle w:val="af0"/>
        <w:rPr>
          <w:rtl/>
        </w:rPr>
      </w:pPr>
      <w:r>
        <w:rPr>
          <w:rtl/>
        </w:rPr>
        <w:br/>
        <w:t>גדעון סער (הליכוד):</w:t>
      </w:r>
    </w:p>
    <w:p w14:paraId="3106E388" w14:textId="77777777" w:rsidR="00000000" w:rsidRDefault="0003559D">
      <w:pPr>
        <w:pStyle w:val="a0"/>
        <w:rPr>
          <w:rtl/>
        </w:rPr>
      </w:pPr>
    </w:p>
    <w:p w14:paraId="7053A6B4" w14:textId="77777777" w:rsidR="00000000" w:rsidRDefault="0003559D">
      <w:pPr>
        <w:pStyle w:val="a0"/>
        <w:rPr>
          <w:rFonts w:hint="cs"/>
          <w:rtl/>
        </w:rPr>
      </w:pPr>
      <w:r>
        <w:rPr>
          <w:rFonts w:hint="cs"/>
          <w:rtl/>
        </w:rPr>
        <w:t xml:space="preserve">אין לו מה לומר. </w:t>
      </w:r>
    </w:p>
    <w:p w14:paraId="542F4079" w14:textId="77777777" w:rsidR="00000000" w:rsidRDefault="0003559D">
      <w:pPr>
        <w:pStyle w:val="a"/>
        <w:rPr>
          <w:rtl/>
        </w:rPr>
      </w:pPr>
      <w:r>
        <w:rPr>
          <w:rtl/>
        </w:rPr>
        <w:br/>
      </w:r>
      <w:bookmarkStart w:id="341" w:name="FS000000455T31_08_2004_16_36_21"/>
      <w:bookmarkStart w:id="342" w:name="_Toc90825022"/>
      <w:bookmarkEnd w:id="341"/>
      <w:r>
        <w:rPr>
          <w:rtl/>
        </w:rPr>
        <w:t>אופיר פינס-פז (העבודה-מימד):</w:t>
      </w:r>
      <w:bookmarkEnd w:id="342"/>
    </w:p>
    <w:p w14:paraId="33C9502D" w14:textId="77777777" w:rsidR="00000000" w:rsidRDefault="0003559D">
      <w:pPr>
        <w:pStyle w:val="a0"/>
        <w:rPr>
          <w:rFonts w:hint="cs"/>
          <w:rtl/>
        </w:rPr>
      </w:pPr>
    </w:p>
    <w:p w14:paraId="4D15AF9B" w14:textId="77777777" w:rsidR="00000000" w:rsidRDefault="0003559D">
      <w:pPr>
        <w:pStyle w:val="a0"/>
        <w:rPr>
          <w:rFonts w:hint="cs"/>
          <w:rtl/>
        </w:rPr>
      </w:pPr>
      <w:r>
        <w:rPr>
          <w:rFonts w:hint="cs"/>
          <w:rtl/>
        </w:rPr>
        <w:t>חבר הכנסת סער, מה קרה?</w:t>
      </w:r>
    </w:p>
    <w:p w14:paraId="53FE9E4E" w14:textId="77777777" w:rsidR="00000000" w:rsidRDefault="0003559D">
      <w:pPr>
        <w:pStyle w:val="af0"/>
        <w:rPr>
          <w:rtl/>
        </w:rPr>
      </w:pPr>
      <w:r>
        <w:rPr>
          <w:rtl/>
        </w:rPr>
        <w:br/>
        <w:t>קרי</w:t>
      </w:r>
      <w:r>
        <w:rPr>
          <w:rtl/>
        </w:rPr>
        <w:t>אות:</w:t>
      </w:r>
    </w:p>
    <w:p w14:paraId="6A0BFDBC" w14:textId="77777777" w:rsidR="00000000" w:rsidRDefault="0003559D">
      <w:pPr>
        <w:pStyle w:val="a0"/>
        <w:rPr>
          <w:rtl/>
        </w:rPr>
      </w:pPr>
    </w:p>
    <w:p w14:paraId="6912089C" w14:textId="77777777" w:rsidR="00000000" w:rsidRDefault="0003559D">
      <w:pPr>
        <w:pStyle w:val="a0"/>
        <w:rPr>
          <w:rFonts w:hint="cs"/>
          <w:rtl/>
        </w:rPr>
      </w:pPr>
      <w:r>
        <w:rPr>
          <w:rFonts w:hint="cs"/>
          <w:rtl/>
        </w:rPr>
        <w:t>- - -</w:t>
      </w:r>
    </w:p>
    <w:p w14:paraId="73E1376A" w14:textId="77777777" w:rsidR="00000000" w:rsidRDefault="0003559D">
      <w:pPr>
        <w:pStyle w:val="af1"/>
        <w:rPr>
          <w:rtl/>
        </w:rPr>
      </w:pPr>
      <w:r>
        <w:rPr>
          <w:rtl/>
        </w:rPr>
        <w:br/>
        <w:t>היו"ר ראובן ריבלין:</w:t>
      </w:r>
    </w:p>
    <w:p w14:paraId="2217C92F" w14:textId="77777777" w:rsidR="00000000" w:rsidRDefault="0003559D">
      <w:pPr>
        <w:pStyle w:val="a0"/>
        <w:rPr>
          <w:rtl/>
        </w:rPr>
      </w:pPr>
    </w:p>
    <w:p w14:paraId="058DC44E" w14:textId="77777777" w:rsidR="00000000" w:rsidRDefault="0003559D">
      <w:pPr>
        <w:pStyle w:val="a0"/>
        <w:rPr>
          <w:rFonts w:hint="cs"/>
          <w:rtl/>
        </w:rPr>
      </w:pPr>
      <w:r>
        <w:rPr>
          <w:rFonts w:hint="cs"/>
          <w:rtl/>
        </w:rPr>
        <w:t>חבר הכנסת בר-און, שמעתי, שמעתי, אמרתי לו כבר ללכת - ילך. אינני חוזר בי מהחלטתי, אפילו יאמר עכשיו דברי אלוהים חיים, שהרי הוא לא יאמר.</w:t>
      </w:r>
    </w:p>
    <w:p w14:paraId="2AB0889A" w14:textId="77777777" w:rsidR="00000000" w:rsidRDefault="0003559D">
      <w:pPr>
        <w:pStyle w:val="af0"/>
        <w:rPr>
          <w:rtl/>
        </w:rPr>
      </w:pPr>
      <w:r>
        <w:rPr>
          <w:rtl/>
        </w:rPr>
        <w:br/>
        <w:t>שר הרווחה זבולון אורלב:</w:t>
      </w:r>
    </w:p>
    <w:p w14:paraId="5175527D" w14:textId="77777777" w:rsidR="00000000" w:rsidRDefault="0003559D">
      <w:pPr>
        <w:pStyle w:val="a0"/>
        <w:rPr>
          <w:rtl/>
        </w:rPr>
      </w:pPr>
    </w:p>
    <w:p w14:paraId="1CEA5762" w14:textId="77777777" w:rsidR="00000000" w:rsidRDefault="0003559D">
      <w:pPr>
        <w:pStyle w:val="a0"/>
        <w:rPr>
          <w:rFonts w:hint="cs"/>
          <w:rtl/>
        </w:rPr>
      </w:pPr>
      <w:r>
        <w:rPr>
          <w:rFonts w:hint="cs"/>
          <w:rtl/>
        </w:rPr>
        <w:t>- - -</w:t>
      </w:r>
    </w:p>
    <w:p w14:paraId="65271980" w14:textId="77777777" w:rsidR="00000000" w:rsidRDefault="0003559D">
      <w:pPr>
        <w:pStyle w:val="af1"/>
        <w:rPr>
          <w:rtl/>
        </w:rPr>
      </w:pPr>
      <w:r>
        <w:rPr>
          <w:rtl/>
        </w:rPr>
        <w:br/>
        <w:t>היו"ר ראובן ריבלין:</w:t>
      </w:r>
    </w:p>
    <w:p w14:paraId="280A279B" w14:textId="77777777" w:rsidR="00000000" w:rsidRDefault="0003559D">
      <w:pPr>
        <w:pStyle w:val="a0"/>
        <w:rPr>
          <w:rtl/>
        </w:rPr>
      </w:pPr>
    </w:p>
    <w:p w14:paraId="289E3290" w14:textId="77777777" w:rsidR="00000000" w:rsidRDefault="0003559D">
      <w:pPr>
        <w:pStyle w:val="a0"/>
        <w:rPr>
          <w:rFonts w:hint="cs"/>
          <w:rtl/>
        </w:rPr>
      </w:pPr>
      <w:r>
        <w:rPr>
          <w:rFonts w:hint="cs"/>
          <w:rtl/>
        </w:rPr>
        <w:t>שהרי הוא לא יאמר. שהרי הוא לא יאמר.</w:t>
      </w:r>
      <w:r>
        <w:rPr>
          <w:rFonts w:hint="cs"/>
          <w:rtl/>
        </w:rPr>
        <w:t xml:space="preserve"> חבר הכנסת פז, בבקשה.</w:t>
      </w:r>
    </w:p>
    <w:p w14:paraId="58067C34" w14:textId="77777777" w:rsidR="00000000" w:rsidRDefault="0003559D">
      <w:pPr>
        <w:pStyle w:val="-"/>
        <w:rPr>
          <w:rtl/>
        </w:rPr>
      </w:pPr>
      <w:r>
        <w:rPr>
          <w:rtl/>
        </w:rPr>
        <w:br/>
      </w:r>
      <w:bookmarkStart w:id="343" w:name="FS000000455T31_08_2004_16_38_24C"/>
      <w:bookmarkEnd w:id="343"/>
      <w:r>
        <w:rPr>
          <w:rtl/>
        </w:rPr>
        <w:t>אופיר פינס-פז (העבודה-מימד):</w:t>
      </w:r>
    </w:p>
    <w:p w14:paraId="0BD7B215" w14:textId="77777777" w:rsidR="00000000" w:rsidRDefault="0003559D">
      <w:pPr>
        <w:pStyle w:val="a0"/>
        <w:rPr>
          <w:rtl/>
        </w:rPr>
      </w:pPr>
    </w:p>
    <w:p w14:paraId="6CD78546" w14:textId="77777777" w:rsidR="00000000" w:rsidRDefault="0003559D">
      <w:pPr>
        <w:pStyle w:val="a0"/>
        <w:rPr>
          <w:rFonts w:hint="cs"/>
          <w:rtl/>
        </w:rPr>
      </w:pPr>
      <w:r>
        <w:rPr>
          <w:rFonts w:hint="cs"/>
          <w:rtl/>
        </w:rPr>
        <w:t>אדוני היושב-ראש, התפרסם אתמול מפיו של השר אורלב, שהמפד"ל מתכוונת להצביע נגד מינוי השרים. היום התפרסם שהמפד"ל שינתה את דעתה ומתכוונת להצביע בעד, בעבור חופן שקלים; בעבור עשרות מיליוני שקלים. אני רוצה לשאול</w:t>
      </w:r>
      <w:r>
        <w:rPr>
          <w:rFonts w:hint="cs"/>
          <w:rtl/>
        </w:rPr>
        <w:t xml:space="preserve"> את שר האוצר, האם הוא קנה את ההצבעה של סיעת המפד"ל, או שמא הכול סיפורי מעשיות?</w:t>
      </w:r>
    </w:p>
    <w:p w14:paraId="2320D0BB" w14:textId="77777777" w:rsidR="00000000" w:rsidRDefault="0003559D">
      <w:pPr>
        <w:pStyle w:val="a0"/>
        <w:ind w:firstLine="0"/>
        <w:rPr>
          <w:rFonts w:hint="cs"/>
          <w:rtl/>
        </w:rPr>
      </w:pPr>
    </w:p>
    <w:p w14:paraId="3CF46AFA" w14:textId="77777777" w:rsidR="00000000" w:rsidRDefault="0003559D">
      <w:pPr>
        <w:pStyle w:val="af1"/>
        <w:rPr>
          <w:rtl/>
        </w:rPr>
      </w:pPr>
      <w:r>
        <w:rPr>
          <w:rtl/>
        </w:rPr>
        <w:t>היו"ר ראובן ריבלין:</w:t>
      </w:r>
    </w:p>
    <w:p w14:paraId="07B8D8E2" w14:textId="77777777" w:rsidR="00000000" w:rsidRDefault="0003559D">
      <w:pPr>
        <w:pStyle w:val="a0"/>
        <w:rPr>
          <w:rtl/>
        </w:rPr>
      </w:pPr>
    </w:p>
    <w:p w14:paraId="59650455" w14:textId="77777777" w:rsidR="00000000" w:rsidRDefault="0003559D">
      <w:pPr>
        <w:pStyle w:val="a0"/>
        <w:rPr>
          <w:rFonts w:hint="cs"/>
          <w:rtl/>
        </w:rPr>
      </w:pPr>
      <w:r>
        <w:rPr>
          <w:rFonts w:hint="cs"/>
          <w:rtl/>
        </w:rPr>
        <w:t>תודה רבה. נא לשבת. אתם רואים, לא הייתם צריכים להתפרץ. הוא שואל שאלה שהיא בהחלט לגיטימית, אבל אין לה שמץ של חוקיות. היא לגיטימית אבל היא לא חוקית. היא לגיטי</w:t>
      </w:r>
      <w:r>
        <w:rPr>
          <w:rFonts w:hint="cs"/>
          <w:rtl/>
        </w:rPr>
        <w:t>מית פוליטית, והיא נשאלה לאוויר העולם ויפה שהיא נשאלה. מי שרוצה להשיב, שישיב לו. אדוני יודע היטב, אני מכיר את חבר הכנסת פינס-פז, שמדובר רק בהרכבת ממשלה או בכינון ממשלה - - -</w:t>
      </w:r>
    </w:p>
    <w:p w14:paraId="13640D7E" w14:textId="77777777" w:rsidR="00000000" w:rsidRDefault="0003559D">
      <w:pPr>
        <w:pStyle w:val="a0"/>
        <w:rPr>
          <w:rFonts w:hint="cs"/>
          <w:rtl/>
        </w:rPr>
      </w:pPr>
    </w:p>
    <w:p w14:paraId="006661BC" w14:textId="77777777" w:rsidR="00000000" w:rsidRDefault="0003559D">
      <w:pPr>
        <w:pStyle w:val="af0"/>
        <w:rPr>
          <w:rtl/>
        </w:rPr>
      </w:pPr>
      <w:r>
        <w:rPr>
          <w:rFonts w:hint="eastAsia"/>
          <w:rtl/>
        </w:rPr>
        <w:t>גדעון</w:t>
      </w:r>
      <w:r>
        <w:rPr>
          <w:rtl/>
        </w:rPr>
        <w:t xml:space="preserve"> סער (הליכוד):</w:t>
      </w:r>
    </w:p>
    <w:p w14:paraId="72C01D4B" w14:textId="77777777" w:rsidR="00000000" w:rsidRDefault="0003559D">
      <w:pPr>
        <w:pStyle w:val="a0"/>
        <w:rPr>
          <w:rFonts w:hint="cs"/>
          <w:rtl/>
        </w:rPr>
      </w:pPr>
    </w:p>
    <w:p w14:paraId="4F30C8B2" w14:textId="77777777" w:rsidR="00000000" w:rsidRDefault="0003559D">
      <w:pPr>
        <w:pStyle w:val="a0"/>
        <w:rPr>
          <w:rFonts w:hint="cs"/>
          <w:rtl/>
        </w:rPr>
      </w:pPr>
      <w:r>
        <w:rPr>
          <w:rFonts w:hint="cs"/>
          <w:rtl/>
        </w:rPr>
        <w:t>רק בהסכם בכתב.</w:t>
      </w:r>
    </w:p>
    <w:p w14:paraId="1D904608" w14:textId="77777777" w:rsidR="00000000" w:rsidRDefault="0003559D">
      <w:pPr>
        <w:pStyle w:val="a0"/>
        <w:rPr>
          <w:rFonts w:hint="cs"/>
          <w:rtl/>
        </w:rPr>
      </w:pPr>
    </w:p>
    <w:p w14:paraId="42DB73ED" w14:textId="77777777" w:rsidR="00000000" w:rsidRDefault="0003559D">
      <w:pPr>
        <w:pStyle w:val="af1"/>
        <w:rPr>
          <w:rtl/>
        </w:rPr>
      </w:pPr>
      <w:r>
        <w:rPr>
          <w:rFonts w:hint="eastAsia"/>
          <w:rtl/>
        </w:rPr>
        <w:t>היו</w:t>
      </w:r>
      <w:r>
        <w:rPr>
          <w:rtl/>
        </w:rPr>
        <w:t>"ר ראובן ריבלין:</w:t>
      </w:r>
    </w:p>
    <w:p w14:paraId="77FB2ED3" w14:textId="77777777" w:rsidR="00000000" w:rsidRDefault="0003559D">
      <w:pPr>
        <w:pStyle w:val="a0"/>
        <w:rPr>
          <w:rFonts w:hint="cs"/>
          <w:rtl/>
        </w:rPr>
      </w:pPr>
    </w:p>
    <w:p w14:paraId="7A404BC9" w14:textId="77777777" w:rsidR="00000000" w:rsidRDefault="0003559D">
      <w:pPr>
        <w:pStyle w:val="a0"/>
        <w:rPr>
          <w:rFonts w:hint="cs"/>
          <w:rtl/>
        </w:rPr>
      </w:pPr>
      <w:r>
        <w:rPr>
          <w:rFonts w:hint="cs"/>
          <w:rtl/>
        </w:rPr>
        <w:t xml:space="preserve">- - - נכון, בהסכם בכתב. </w:t>
      </w:r>
      <w:r>
        <w:rPr>
          <w:rFonts w:hint="cs"/>
          <w:rtl/>
        </w:rPr>
        <w:t>אני מודה לכם, ואני מוכרח לומר לכם שכולכם חברי כנסת מצטיינים ומצוינים, המכירים ובקיאים בהלכות החוק והתקנות.</w:t>
      </w:r>
    </w:p>
    <w:p w14:paraId="0FA85708" w14:textId="77777777" w:rsidR="00000000" w:rsidRDefault="0003559D">
      <w:pPr>
        <w:pStyle w:val="a0"/>
        <w:rPr>
          <w:rFonts w:hint="cs"/>
          <w:rtl/>
        </w:rPr>
      </w:pPr>
    </w:p>
    <w:p w14:paraId="481F8EDE" w14:textId="77777777" w:rsidR="00000000" w:rsidRDefault="0003559D">
      <w:pPr>
        <w:pStyle w:val="a0"/>
        <w:rPr>
          <w:rFonts w:hint="cs"/>
          <w:rtl/>
        </w:rPr>
      </w:pPr>
      <w:r>
        <w:rPr>
          <w:rFonts w:hint="cs"/>
          <w:rtl/>
        </w:rPr>
        <w:t>רבותי, חברי הכנסת - - -</w:t>
      </w:r>
    </w:p>
    <w:p w14:paraId="7DB8C6FE" w14:textId="77777777" w:rsidR="00000000" w:rsidRDefault="0003559D">
      <w:pPr>
        <w:pStyle w:val="a0"/>
        <w:ind w:firstLine="0"/>
        <w:rPr>
          <w:rFonts w:hint="cs"/>
          <w:rtl/>
        </w:rPr>
      </w:pPr>
    </w:p>
    <w:p w14:paraId="34B6F124" w14:textId="77777777" w:rsidR="00000000" w:rsidRDefault="0003559D">
      <w:pPr>
        <w:pStyle w:val="a0"/>
        <w:ind w:firstLine="0"/>
        <w:rPr>
          <w:rFonts w:hint="cs"/>
          <w:rtl/>
        </w:rPr>
      </w:pPr>
    </w:p>
    <w:p w14:paraId="694DB716" w14:textId="77777777" w:rsidR="00000000" w:rsidRDefault="0003559D">
      <w:pPr>
        <w:pStyle w:val="af0"/>
        <w:rPr>
          <w:rtl/>
        </w:rPr>
      </w:pPr>
      <w:r>
        <w:rPr>
          <w:rFonts w:hint="eastAsia"/>
          <w:rtl/>
        </w:rPr>
        <w:t>יעקב</w:t>
      </w:r>
      <w:r>
        <w:rPr>
          <w:rtl/>
        </w:rPr>
        <w:t xml:space="preserve"> מרגי (ש"ס):</w:t>
      </w:r>
    </w:p>
    <w:p w14:paraId="6575ABFE" w14:textId="77777777" w:rsidR="00000000" w:rsidRDefault="0003559D">
      <w:pPr>
        <w:pStyle w:val="a0"/>
        <w:rPr>
          <w:rFonts w:hint="cs"/>
          <w:rtl/>
        </w:rPr>
      </w:pPr>
    </w:p>
    <w:p w14:paraId="6E5429C7" w14:textId="77777777" w:rsidR="00000000" w:rsidRDefault="0003559D">
      <w:pPr>
        <w:pStyle w:val="a0"/>
        <w:rPr>
          <w:rFonts w:hint="cs"/>
          <w:rtl/>
        </w:rPr>
      </w:pPr>
      <w:r>
        <w:rPr>
          <w:rFonts w:hint="cs"/>
          <w:rtl/>
        </w:rPr>
        <w:t xml:space="preserve">יש פיגוע רציני בבאר-שבע, שלושה פיגועים. </w:t>
      </w:r>
    </w:p>
    <w:p w14:paraId="2DD3B6D3" w14:textId="77777777" w:rsidR="00000000" w:rsidRDefault="0003559D">
      <w:pPr>
        <w:pStyle w:val="a0"/>
        <w:ind w:firstLine="0"/>
        <w:rPr>
          <w:rFonts w:hint="cs"/>
          <w:rtl/>
        </w:rPr>
      </w:pPr>
    </w:p>
    <w:p w14:paraId="2E197620" w14:textId="77777777" w:rsidR="00000000" w:rsidRDefault="0003559D">
      <w:pPr>
        <w:pStyle w:val="af1"/>
        <w:rPr>
          <w:rtl/>
        </w:rPr>
      </w:pPr>
      <w:r>
        <w:rPr>
          <w:rtl/>
        </w:rPr>
        <w:t>היו"ר ראובן ריבלין:</w:t>
      </w:r>
    </w:p>
    <w:p w14:paraId="21D56951" w14:textId="77777777" w:rsidR="00000000" w:rsidRDefault="0003559D">
      <w:pPr>
        <w:pStyle w:val="a0"/>
        <w:rPr>
          <w:rtl/>
        </w:rPr>
      </w:pPr>
    </w:p>
    <w:p w14:paraId="13360B0A" w14:textId="77777777" w:rsidR="00000000" w:rsidRDefault="0003559D">
      <w:pPr>
        <w:pStyle w:val="a0"/>
        <w:rPr>
          <w:rFonts w:hint="cs"/>
          <w:rtl/>
        </w:rPr>
      </w:pPr>
      <w:r>
        <w:rPr>
          <w:rFonts w:hint="cs"/>
          <w:rtl/>
        </w:rPr>
        <w:t xml:space="preserve">חבר הכנסת מרגי. חבר הכנסת הנדל, אין צורך </w:t>
      </w:r>
      <w:r>
        <w:rPr>
          <w:rFonts w:hint="cs"/>
          <w:rtl/>
        </w:rPr>
        <w:t>יותר. עכשיו אנחנו בשלב הצבעה.</w:t>
      </w:r>
    </w:p>
    <w:p w14:paraId="1B524478" w14:textId="77777777" w:rsidR="00000000" w:rsidRDefault="0003559D">
      <w:pPr>
        <w:pStyle w:val="a0"/>
        <w:ind w:firstLine="0"/>
        <w:rPr>
          <w:rFonts w:hint="cs"/>
          <w:rtl/>
        </w:rPr>
      </w:pPr>
    </w:p>
    <w:p w14:paraId="3E196E29" w14:textId="77777777" w:rsidR="00000000" w:rsidRDefault="0003559D">
      <w:pPr>
        <w:pStyle w:val="af0"/>
        <w:rPr>
          <w:rFonts w:hint="cs"/>
          <w:rtl/>
        </w:rPr>
      </w:pPr>
      <w:r>
        <w:rPr>
          <w:rFonts w:hint="eastAsia"/>
          <w:rtl/>
        </w:rPr>
        <w:t>צבי</w:t>
      </w:r>
      <w:r>
        <w:rPr>
          <w:rtl/>
        </w:rPr>
        <w:t xml:space="preserve"> הנדל (האיחוד הלאומי - ישראל ביתנ</w:t>
      </w:r>
      <w:r>
        <w:rPr>
          <w:rFonts w:hint="cs"/>
          <w:rtl/>
        </w:rPr>
        <w:t>ו:</w:t>
      </w:r>
    </w:p>
    <w:p w14:paraId="70A3E811" w14:textId="77777777" w:rsidR="00000000" w:rsidRDefault="0003559D">
      <w:pPr>
        <w:pStyle w:val="a0"/>
        <w:rPr>
          <w:rFonts w:hint="cs"/>
          <w:rtl/>
        </w:rPr>
      </w:pPr>
    </w:p>
    <w:p w14:paraId="5B0AD7D3" w14:textId="77777777" w:rsidR="00000000" w:rsidRDefault="0003559D">
      <w:pPr>
        <w:pStyle w:val="a0"/>
        <w:rPr>
          <w:rFonts w:hint="cs"/>
          <w:rtl/>
        </w:rPr>
      </w:pPr>
      <w:r>
        <w:rPr>
          <w:rFonts w:hint="cs"/>
          <w:rtl/>
        </w:rPr>
        <w:t>יש צורך. אני מבקש משפט אחד.</w:t>
      </w:r>
    </w:p>
    <w:p w14:paraId="4A069909" w14:textId="77777777" w:rsidR="00000000" w:rsidRDefault="0003559D">
      <w:pPr>
        <w:pStyle w:val="a0"/>
        <w:ind w:firstLine="0"/>
        <w:rPr>
          <w:rFonts w:hint="cs"/>
          <w:rtl/>
        </w:rPr>
      </w:pPr>
    </w:p>
    <w:p w14:paraId="7A29D0DF" w14:textId="77777777" w:rsidR="00000000" w:rsidRDefault="0003559D">
      <w:pPr>
        <w:pStyle w:val="af1"/>
        <w:rPr>
          <w:rtl/>
        </w:rPr>
      </w:pPr>
      <w:r>
        <w:rPr>
          <w:rtl/>
        </w:rPr>
        <w:t>היו"ר ראובן ריבלין:</w:t>
      </w:r>
    </w:p>
    <w:p w14:paraId="313EFCB7" w14:textId="77777777" w:rsidR="00000000" w:rsidRDefault="0003559D">
      <w:pPr>
        <w:pStyle w:val="a0"/>
        <w:rPr>
          <w:rtl/>
        </w:rPr>
      </w:pPr>
    </w:p>
    <w:p w14:paraId="5871BC24" w14:textId="77777777" w:rsidR="00000000" w:rsidRDefault="0003559D">
      <w:pPr>
        <w:pStyle w:val="a0"/>
        <w:rPr>
          <w:rFonts w:hint="cs"/>
          <w:rtl/>
        </w:rPr>
      </w:pPr>
      <w:r>
        <w:rPr>
          <w:rFonts w:hint="cs"/>
          <w:rtl/>
        </w:rPr>
        <w:t>אין צורך. קבעתי. אל יעמיד בפני מכשול, אולי נכשלתי? אני לא אשנה את דעתי. אחרי שאני מצביע, אתן לך לדבר. בבקשה לשבת.</w:t>
      </w:r>
    </w:p>
    <w:p w14:paraId="1E4B8BBE" w14:textId="77777777" w:rsidR="00000000" w:rsidRDefault="0003559D">
      <w:pPr>
        <w:pStyle w:val="af0"/>
        <w:rPr>
          <w:rtl/>
        </w:rPr>
      </w:pPr>
    </w:p>
    <w:p w14:paraId="533CC99F" w14:textId="77777777" w:rsidR="00000000" w:rsidRDefault="0003559D">
      <w:pPr>
        <w:pStyle w:val="af0"/>
        <w:rPr>
          <w:rtl/>
        </w:rPr>
      </w:pPr>
      <w:r>
        <w:rPr>
          <w:rFonts w:hint="eastAsia"/>
          <w:rtl/>
        </w:rPr>
        <w:t>שאול</w:t>
      </w:r>
      <w:r>
        <w:rPr>
          <w:rtl/>
        </w:rPr>
        <w:t xml:space="preserve"> יהלום (מפד"ל):</w:t>
      </w:r>
    </w:p>
    <w:p w14:paraId="5E0FAB2E" w14:textId="77777777" w:rsidR="00000000" w:rsidRDefault="0003559D">
      <w:pPr>
        <w:pStyle w:val="a0"/>
        <w:rPr>
          <w:rFonts w:hint="cs"/>
          <w:rtl/>
        </w:rPr>
      </w:pPr>
    </w:p>
    <w:p w14:paraId="1A26FC6C" w14:textId="77777777" w:rsidR="00000000" w:rsidRDefault="0003559D">
      <w:pPr>
        <w:pStyle w:val="a0"/>
        <w:ind w:firstLine="0"/>
        <w:rPr>
          <w:rFonts w:hint="cs"/>
          <w:rtl/>
        </w:rPr>
      </w:pPr>
      <w:r>
        <w:rPr>
          <w:rFonts w:hint="cs"/>
          <w:rtl/>
        </w:rPr>
        <w:tab/>
        <w:t>- - -</w:t>
      </w:r>
    </w:p>
    <w:p w14:paraId="64AE869C" w14:textId="77777777" w:rsidR="00000000" w:rsidRDefault="0003559D">
      <w:pPr>
        <w:pStyle w:val="a0"/>
        <w:ind w:firstLine="0"/>
        <w:rPr>
          <w:rFonts w:hint="cs"/>
          <w:rtl/>
        </w:rPr>
      </w:pPr>
    </w:p>
    <w:p w14:paraId="166F0489" w14:textId="77777777" w:rsidR="00000000" w:rsidRDefault="0003559D">
      <w:pPr>
        <w:pStyle w:val="af1"/>
        <w:rPr>
          <w:rtl/>
        </w:rPr>
      </w:pPr>
      <w:r>
        <w:rPr>
          <w:rtl/>
        </w:rPr>
        <w:t>היו"ר ראובן ריבלין:</w:t>
      </w:r>
    </w:p>
    <w:p w14:paraId="3C0DCAE5" w14:textId="77777777" w:rsidR="00000000" w:rsidRDefault="0003559D">
      <w:pPr>
        <w:pStyle w:val="a0"/>
        <w:rPr>
          <w:rtl/>
        </w:rPr>
      </w:pPr>
    </w:p>
    <w:p w14:paraId="782D85D6" w14:textId="77777777" w:rsidR="00000000" w:rsidRDefault="0003559D">
      <w:pPr>
        <w:pStyle w:val="a0"/>
        <w:rPr>
          <w:rFonts w:hint="cs"/>
          <w:rtl/>
        </w:rPr>
      </w:pPr>
      <w:r>
        <w:rPr>
          <w:rFonts w:hint="cs"/>
          <w:rtl/>
        </w:rPr>
        <w:t>חבר הכנסת יהלום, אדוני מלמד אותי איך לנהל את ועדת העבודה והרווחה? הרי לא יעלה על דעתי להתערב בדיוניו שם.</w:t>
      </w:r>
    </w:p>
    <w:p w14:paraId="057449FF" w14:textId="77777777" w:rsidR="00000000" w:rsidRDefault="0003559D">
      <w:pPr>
        <w:pStyle w:val="a0"/>
        <w:rPr>
          <w:rFonts w:hint="cs"/>
          <w:rtl/>
        </w:rPr>
      </w:pPr>
    </w:p>
    <w:p w14:paraId="59477ACD" w14:textId="77777777" w:rsidR="00000000" w:rsidRDefault="0003559D">
      <w:pPr>
        <w:pStyle w:val="a0"/>
        <w:rPr>
          <w:rFonts w:hint="cs"/>
          <w:rtl/>
        </w:rPr>
      </w:pPr>
      <w:r>
        <w:rPr>
          <w:rFonts w:hint="cs"/>
          <w:rtl/>
        </w:rPr>
        <w:t>רבותי חברי הכנסת, נא להצביע מי בעד הודעת הממשלה על שינויים בחלוקת תפקידים בין השרים ומי נגד. נא להצביע.</w:t>
      </w:r>
    </w:p>
    <w:p w14:paraId="263EE909" w14:textId="77777777" w:rsidR="00000000" w:rsidRDefault="0003559D">
      <w:pPr>
        <w:pStyle w:val="a0"/>
        <w:ind w:firstLine="0"/>
        <w:rPr>
          <w:rFonts w:hint="cs"/>
          <w:rtl/>
        </w:rPr>
      </w:pPr>
    </w:p>
    <w:p w14:paraId="567EBA96" w14:textId="77777777" w:rsidR="00000000" w:rsidRDefault="0003559D">
      <w:pPr>
        <w:pStyle w:val="ab"/>
        <w:bidi/>
        <w:rPr>
          <w:rFonts w:hint="cs"/>
          <w:rtl/>
        </w:rPr>
      </w:pPr>
      <w:r>
        <w:rPr>
          <w:rFonts w:hint="cs"/>
          <w:rtl/>
        </w:rPr>
        <w:t>הצבעה מס' 4</w:t>
      </w:r>
    </w:p>
    <w:p w14:paraId="56C8EECC" w14:textId="77777777" w:rsidR="00000000" w:rsidRDefault="0003559D">
      <w:pPr>
        <w:pStyle w:val="a0"/>
        <w:ind w:firstLine="0"/>
        <w:rPr>
          <w:rFonts w:hint="cs"/>
          <w:rtl/>
        </w:rPr>
      </w:pPr>
    </w:p>
    <w:p w14:paraId="757DEDEF" w14:textId="77777777" w:rsidR="00000000" w:rsidRDefault="0003559D">
      <w:pPr>
        <w:pStyle w:val="ac"/>
        <w:bidi/>
        <w:rPr>
          <w:rFonts w:hint="cs"/>
          <w:rtl/>
        </w:rPr>
      </w:pPr>
      <w:r>
        <w:rPr>
          <w:rFonts w:hint="cs"/>
          <w:rtl/>
        </w:rPr>
        <w:t>בע</w:t>
      </w:r>
      <w:r>
        <w:rPr>
          <w:rFonts w:hint="cs"/>
          <w:rtl/>
        </w:rPr>
        <w:t xml:space="preserve">ד הודעת הממשלה </w:t>
      </w:r>
      <w:r>
        <w:rPr>
          <w:rtl/>
        </w:rPr>
        <w:t>–</w:t>
      </w:r>
      <w:r>
        <w:rPr>
          <w:rFonts w:hint="cs"/>
          <w:rtl/>
        </w:rPr>
        <w:t xml:space="preserve"> 44</w:t>
      </w:r>
    </w:p>
    <w:p w14:paraId="7B1DE441" w14:textId="77777777" w:rsidR="00000000" w:rsidRDefault="0003559D">
      <w:pPr>
        <w:pStyle w:val="ac"/>
        <w:bidi/>
        <w:rPr>
          <w:rFonts w:hint="cs"/>
          <w:rtl/>
        </w:rPr>
      </w:pPr>
      <w:r>
        <w:rPr>
          <w:rFonts w:hint="cs"/>
          <w:rtl/>
        </w:rPr>
        <w:t xml:space="preserve">נגד </w:t>
      </w:r>
      <w:r>
        <w:rPr>
          <w:rtl/>
        </w:rPr>
        <w:t>–</w:t>
      </w:r>
      <w:r>
        <w:rPr>
          <w:rFonts w:hint="cs"/>
          <w:rtl/>
        </w:rPr>
        <w:t xml:space="preserve"> 32</w:t>
      </w:r>
    </w:p>
    <w:p w14:paraId="44CA8A53" w14:textId="77777777" w:rsidR="00000000" w:rsidRDefault="0003559D">
      <w:pPr>
        <w:pStyle w:val="ac"/>
        <w:bidi/>
        <w:rPr>
          <w:rFonts w:hint="cs"/>
          <w:rtl/>
        </w:rPr>
      </w:pPr>
      <w:r>
        <w:rPr>
          <w:rFonts w:hint="cs"/>
          <w:rtl/>
        </w:rPr>
        <w:t xml:space="preserve">נמנעים </w:t>
      </w:r>
      <w:r>
        <w:rPr>
          <w:rtl/>
        </w:rPr>
        <w:t>–</w:t>
      </w:r>
      <w:r>
        <w:rPr>
          <w:rFonts w:hint="cs"/>
          <w:rtl/>
        </w:rPr>
        <w:t xml:space="preserve"> 3</w:t>
      </w:r>
    </w:p>
    <w:p w14:paraId="29295D9B" w14:textId="77777777" w:rsidR="00000000" w:rsidRDefault="0003559D">
      <w:pPr>
        <w:pStyle w:val="ad"/>
        <w:bidi/>
        <w:rPr>
          <w:rFonts w:hint="cs"/>
          <w:rtl/>
        </w:rPr>
      </w:pPr>
      <w:r>
        <w:rPr>
          <w:rFonts w:hint="cs"/>
          <w:rtl/>
        </w:rPr>
        <w:t>הודעת הממשלה על החלטתה לשנות את חלוקת התפקידים בין השרים נתקבלה.</w:t>
      </w:r>
    </w:p>
    <w:p w14:paraId="32F8D9C7" w14:textId="77777777" w:rsidR="00000000" w:rsidRDefault="0003559D">
      <w:pPr>
        <w:pStyle w:val="a0"/>
        <w:ind w:firstLine="0"/>
        <w:rPr>
          <w:rFonts w:hint="cs"/>
          <w:rtl/>
        </w:rPr>
      </w:pPr>
    </w:p>
    <w:p w14:paraId="0FC7724D" w14:textId="77777777" w:rsidR="00000000" w:rsidRDefault="0003559D">
      <w:pPr>
        <w:pStyle w:val="af1"/>
        <w:rPr>
          <w:rtl/>
        </w:rPr>
      </w:pPr>
      <w:r>
        <w:rPr>
          <w:rtl/>
        </w:rPr>
        <w:t>היו"ר ראובן ריבלין:</w:t>
      </w:r>
    </w:p>
    <w:p w14:paraId="7178A0A1" w14:textId="77777777" w:rsidR="00000000" w:rsidRDefault="0003559D">
      <w:pPr>
        <w:pStyle w:val="a0"/>
        <w:rPr>
          <w:rtl/>
        </w:rPr>
      </w:pPr>
    </w:p>
    <w:p w14:paraId="3BB72438" w14:textId="77777777" w:rsidR="00000000" w:rsidRDefault="0003559D">
      <w:pPr>
        <w:pStyle w:val="a0"/>
        <w:rPr>
          <w:rFonts w:hint="cs"/>
          <w:rtl/>
        </w:rPr>
      </w:pPr>
      <w:r>
        <w:rPr>
          <w:rFonts w:hint="cs"/>
          <w:rtl/>
        </w:rPr>
        <w:t xml:space="preserve">44 בעד, עם קולו של סגן היושב-ראש יולי אדלשטיין, 32 נגד, שלושה נמנעים. אני קובע שאושר מינוים של השרים הנכבדים. </w:t>
      </w:r>
    </w:p>
    <w:p w14:paraId="7BF54930" w14:textId="77777777" w:rsidR="00000000" w:rsidRDefault="0003559D">
      <w:pPr>
        <w:pStyle w:val="a0"/>
        <w:rPr>
          <w:rFonts w:hint="cs"/>
          <w:rtl/>
        </w:rPr>
      </w:pPr>
    </w:p>
    <w:p w14:paraId="0C05B645" w14:textId="77777777" w:rsidR="00000000" w:rsidRDefault="0003559D">
      <w:pPr>
        <w:pStyle w:val="a0"/>
        <w:rPr>
          <w:rFonts w:hint="cs"/>
          <w:rtl/>
        </w:rPr>
      </w:pPr>
      <w:r>
        <w:rPr>
          <w:rFonts w:hint="cs"/>
          <w:rtl/>
        </w:rPr>
        <w:t>אני מברך את השר מ</w:t>
      </w:r>
      <w:r>
        <w:rPr>
          <w:rFonts w:hint="cs"/>
          <w:rtl/>
        </w:rPr>
        <w:t>איר שטרית, את השרה ציפי לבני ואת השר גדעון עזרא על התפקידים הקבועים שהם קיבלו. כל טוב לכם.</w:t>
      </w:r>
    </w:p>
    <w:p w14:paraId="522E240C" w14:textId="77777777" w:rsidR="00000000" w:rsidRDefault="0003559D">
      <w:pPr>
        <w:pStyle w:val="a0"/>
        <w:rPr>
          <w:rFonts w:hint="cs"/>
          <w:rtl/>
        </w:rPr>
      </w:pPr>
    </w:p>
    <w:p w14:paraId="4F29B5ED" w14:textId="77777777" w:rsidR="00000000" w:rsidRDefault="0003559D">
      <w:pPr>
        <w:pStyle w:val="a0"/>
        <w:rPr>
          <w:rFonts w:hint="cs"/>
          <w:rtl/>
        </w:rPr>
      </w:pPr>
      <w:r>
        <w:rPr>
          <w:rFonts w:hint="cs"/>
          <w:rtl/>
        </w:rPr>
        <w:t>רבותי חברי הכנסת, אנחנו ממשיכים בסדר-היום.</w:t>
      </w:r>
    </w:p>
    <w:p w14:paraId="0E352F93" w14:textId="77777777" w:rsidR="00000000" w:rsidRDefault="0003559D">
      <w:pPr>
        <w:pStyle w:val="a0"/>
        <w:rPr>
          <w:rFonts w:hint="cs"/>
          <w:rtl/>
        </w:rPr>
      </w:pPr>
    </w:p>
    <w:p w14:paraId="296ED227" w14:textId="77777777" w:rsidR="00000000" w:rsidRDefault="0003559D">
      <w:pPr>
        <w:pStyle w:val="a2"/>
        <w:rPr>
          <w:rtl/>
        </w:rPr>
      </w:pPr>
    </w:p>
    <w:p w14:paraId="1B80DB0B" w14:textId="77777777" w:rsidR="00000000" w:rsidRDefault="0003559D">
      <w:pPr>
        <w:pStyle w:val="a2"/>
        <w:rPr>
          <w:rFonts w:hint="cs"/>
          <w:rtl/>
        </w:rPr>
      </w:pPr>
      <w:bookmarkStart w:id="344" w:name="CS67523FI0067523T31_08_2004_16_02_56"/>
      <w:bookmarkStart w:id="345" w:name="_Toc90825023"/>
      <w:bookmarkEnd w:id="344"/>
      <w:r>
        <w:rPr>
          <w:rtl/>
        </w:rPr>
        <w:t>הצעת חוק שירות התעסוקה (תיקון מס' 14), התשס"ד-2004</w:t>
      </w:r>
      <w:bookmarkEnd w:id="345"/>
      <w:r>
        <w:rPr>
          <w:rtl/>
        </w:rPr>
        <w:t xml:space="preserve"> </w:t>
      </w:r>
    </w:p>
    <w:p w14:paraId="395FE34D" w14:textId="77777777" w:rsidR="00000000" w:rsidRDefault="0003559D">
      <w:pPr>
        <w:pStyle w:val="a0"/>
        <w:rPr>
          <w:rFonts w:hint="cs"/>
          <w:rtl/>
        </w:rPr>
      </w:pPr>
      <w:r>
        <w:rPr>
          <w:rtl/>
        </w:rPr>
        <w:t>[מס'</w:t>
      </w:r>
      <w:r>
        <w:rPr>
          <w:rFonts w:hint="cs"/>
          <w:rtl/>
        </w:rPr>
        <w:t xml:space="preserve"> מ/96</w:t>
      </w:r>
      <w:r>
        <w:rPr>
          <w:rtl/>
        </w:rPr>
        <w:t xml:space="preserve">; "דברי הכנסת", חוב' </w:t>
      </w:r>
      <w:r>
        <w:rPr>
          <w:rFonts w:hint="cs"/>
          <w:rtl/>
        </w:rPr>
        <w:t>ל"ו</w:t>
      </w:r>
      <w:r>
        <w:rPr>
          <w:rtl/>
        </w:rPr>
        <w:t xml:space="preserve">, עמ' </w:t>
      </w:r>
      <w:r>
        <w:rPr>
          <w:rFonts w:hint="cs"/>
          <w:rtl/>
        </w:rPr>
        <w:t>14506</w:t>
      </w:r>
      <w:r>
        <w:rPr>
          <w:rtl/>
        </w:rPr>
        <w:t>; נספחות.]</w:t>
      </w:r>
    </w:p>
    <w:p w14:paraId="2E9FE48E" w14:textId="77777777" w:rsidR="00000000" w:rsidRDefault="0003559D">
      <w:pPr>
        <w:pStyle w:val="-0"/>
        <w:rPr>
          <w:rtl/>
        </w:rPr>
      </w:pPr>
      <w:r>
        <w:rPr>
          <w:rtl/>
        </w:rPr>
        <w:t>(קריאה שנ</w:t>
      </w:r>
      <w:r>
        <w:rPr>
          <w:rFonts w:hint="cs"/>
          <w:rtl/>
        </w:rPr>
        <w:t>י</w:t>
      </w:r>
      <w:r>
        <w:rPr>
          <w:rtl/>
        </w:rPr>
        <w:t>יה</w:t>
      </w:r>
      <w:r>
        <w:rPr>
          <w:rtl/>
        </w:rPr>
        <w:t xml:space="preserve"> וקריאה שלישית) </w:t>
      </w:r>
    </w:p>
    <w:p w14:paraId="470FDE6C" w14:textId="77777777" w:rsidR="00000000" w:rsidRDefault="0003559D">
      <w:pPr>
        <w:pStyle w:val="a0"/>
        <w:ind w:firstLine="0"/>
        <w:rPr>
          <w:rFonts w:hint="cs"/>
          <w:b/>
          <w:bCs/>
          <w:sz w:val="24"/>
          <w:szCs w:val="24"/>
          <w:u w:val="single"/>
          <w:rtl/>
          <w:lang w:eastAsia="en-US"/>
        </w:rPr>
      </w:pPr>
    </w:p>
    <w:p w14:paraId="46D4AFF9" w14:textId="77777777" w:rsidR="00000000" w:rsidRDefault="0003559D">
      <w:pPr>
        <w:pStyle w:val="af1"/>
        <w:rPr>
          <w:rtl/>
        </w:rPr>
      </w:pPr>
      <w:r>
        <w:rPr>
          <w:rtl/>
        </w:rPr>
        <w:t>היו"ר ראובן ריבלין:</w:t>
      </w:r>
    </w:p>
    <w:p w14:paraId="686FBC05" w14:textId="77777777" w:rsidR="00000000" w:rsidRDefault="0003559D">
      <w:pPr>
        <w:pStyle w:val="a0"/>
        <w:rPr>
          <w:rtl/>
        </w:rPr>
      </w:pPr>
    </w:p>
    <w:p w14:paraId="218D007B" w14:textId="77777777" w:rsidR="00000000" w:rsidRDefault="0003559D">
      <w:pPr>
        <w:pStyle w:val="a0"/>
        <w:rPr>
          <w:rFonts w:hint="cs"/>
          <w:rtl/>
        </w:rPr>
      </w:pPr>
      <w:r>
        <w:rPr>
          <w:rFonts w:hint="cs"/>
          <w:rtl/>
        </w:rPr>
        <w:t>יעלה ויבוא יושב-ראש ועדת העבודה והרווחה. האם יש הסתייגויות? לפני כן, נא לפתוח את המיקרופון לחבר הכנסת הנדל.</w:t>
      </w:r>
    </w:p>
    <w:p w14:paraId="39584168" w14:textId="77777777" w:rsidR="00000000" w:rsidRDefault="0003559D">
      <w:pPr>
        <w:pStyle w:val="a0"/>
        <w:ind w:firstLine="0"/>
        <w:rPr>
          <w:rFonts w:hint="cs"/>
          <w:rtl/>
        </w:rPr>
      </w:pPr>
    </w:p>
    <w:p w14:paraId="09D1FAA4" w14:textId="77777777" w:rsidR="00000000" w:rsidRDefault="0003559D">
      <w:pPr>
        <w:pStyle w:val="a"/>
        <w:rPr>
          <w:rtl/>
        </w:rPr>
      </w:pPr>
      <w:bookmarkStart w:id="346" w:name="_Toc90825024"/>
      <w:r>
        <w:rPr>
          <w:rFonts w:hint="cs"/>
          <w:rtl/>
        </w:rPr>
        <w:t>צבי הנ</w:t>
      </w:r>
      <w:r>
        <w:rPr>
          <w:rtl/>
        </w:rPr>
        <w:t>דל (האיחוד הלאומי - ישראל ביתנו):</w:t>
      </w:r>
      <w:bookmarkEnd w:id="346"/>
    </w:p>
    <w:p w14:paraId="57892078" w14:textId="77777777" w:rsidR="00000000" w:rsidRDefault="0003559D">
      <w:pPr>
        <w:pStyle w:val="a0"/>
        <w:rPr>
          <w:rtl/>
        </w:rPr>
      </w:pPr>
    </w:p>
    <w:p w14:paraId="42AF92F4" w14:textId="77777777" w:rsidR="00000000" w:rsidRDefault="0003559D">
      <w:pPr>
        <w:pStyle w:val="a0"/>
        <w:rPr>
          <w:rFonts w:hint="cs"/>
          <w:rtl/>
        </w:rPr>
      </w:pPr>
      <w:r>
        <w:rPr>
          <w:rFonts w:hint="cs"/>
          <w:rtl/>
        </w:rPr>
        <w:t>מכובדי היושב-ראש, משום הכבוד שאני רוחש לך, ודאי פסיקתך היא פסיקה לה</w:t>
      </w:r>
      <w:r>
        <w:rPr>
          <w:rFonts w:hint="cs"/>
          <w:rtl/>
        </w:rPr>
        <w:t>יום. אני מציע ומבקש, על מנת שלא נצטרך לבחון את הסוגיה בבג"ץ, שיתקיים על זה דיון אחרי ההצבעה, עניינית, אם הממשלה מביאה חוק בשיטה שהיתה פה, מה הכללים אומרים, כי לדעתי זה לא סגור.</w:t>
      </w:r>
    </w:p>
    <w:p w14:paraId="64A5820A" w14:textId="77777777" w:rsidR="00000000" w:rsidRDefault="0003559D">
      <w:pPr>
        <w:pStyle w:val="a0"/>
        <w:rPr>
          <w:rFonts w:hint="cs"/>
          <w:rtl/>
        </w:rPr>
      </w:pPr>
    </w:p>
    <w:p w14:paraId="3C7AACF3" w14:textId="77777777" w:rsidR="00000000" w:rsidRDefault="0003559D">
      <w:pPr>
        <w:pStyle w:val="af1"/>
        <w:rPr>
          <w:rtl/>
        </w:rPr>
      </w:pPr>
      <w:r>
        <w:rPr>
          <w:rFonts w:hint="eastAsia"/>
          <w:rtl/>
        </w:rPr>
        <w:t>היו</w:t>
      </w:r>
      <w:r>
        <w:rPr>
          <w:rtl/>
        </w:rPr>
        <w:t>"ר ראובן ריבלין:</w:t>
      </w:r>
    </w:p>
    <w:p w14:paraId="4949AEA8" w14:textId="77777777" w:rsidR="00000000" w:rsidRDefault="0003559D">
      <w:pPr>
        <w:pStyle w:val="a0"/>
        <w:rPr>
          <w:rFonts w:hint="cs"/>
          <w:rtl/>
        </w:rPr>
      </w:pPr>
    </w:p>
    <w:p w14:paraId="2ABE4EB4" w14:textId="77777777" w:rsidR="00000000" w:rsidRDefault="0003559D">
      <w:pPr>
        <w:pStyle w:val="a0"/>
        <w:rPr>
          <w:rFonts w:hint="cs"/>
          <w:rtl/>
        </w:rPr>
      </w:pPr>
      <w:r>
        <w:rPr>
          <w:rFonts w:hint="cs"/>
          <w:rtl/>
        </w:rPr>
        <w:t>אני מאוד מודה לך. לגבי חוק, היתה לי התלבטות יותר גדולה מא</w:t>
      </w:r>
      <w:r>
        <w:rPr>
          <w:rFonts w:hint="cs"/>
          <w:rtl/>
        </w:rPr>
        <w:t>שר לגבי החלטה. אבל אז הייתי מאפשר כמובן לממשלה אותה מידה, כי חייבים לנקוט מידה כנגד מידה, כמצוות רבי הלל. אחת משלוש המידות. בבקשה, יושב-ראש הוועדה.</w:t>
      </w:r>
    </w:p>
    <w:p w14:paraId="61DE29E7" w14:textId="77777777" w:rsidR="00000000" w:rsidRDefault="0003559D">
      <w:pPr>
        <w:pStyle w:val="a0"/>
        <w:rPr>
          <w:rFonts w:hint="cs"/>
          <w:rtl/>
        </w:rPr>
      </w:pPr>
    </w:p>
    <w:p w14:paraId="22FA6CF2" w14:textId="77777777" w:rsidR="00000000" w:rsidRDefault="0003559D">
      <w:pPr>
        <w:pStyle w:val="a"/>
        <w:rPr>
          <w:rtl/>
        </w:rPr>
      </w:pPr>
      <w:bookmarkStart w:id="347" w:name="FS000000524T31_08_2004_15_34_15"/>
      <w:bookmarkStart w:id="348" w:name="_Toc90825025"/>
      <w:bookmarkEnd w:id="347"/>
      <w:r>
        <w:rPr>
          <w:rFonts w:hint="eastAsia"/>
          <w:rtl/>
        </w:rPr>
        <w:t>שאול</w:t>
      </w:r>
      <w:r>
        <w:rPr>
          <w:rtl/>
        </w:rPr>
        <w:t xml:space="preserve"> יהלום (</w:t>
      </w:r>
      <w:r>
        <w:rPr>
          <w:rFonts w:hint="cs"/>
          <w:rtl/>
        </w:rPr>
        <w:t>יו"ר ועדת העבודה והרווחה</w:t>
      </w:r>
      <w:r>
        <w:rPr>
          <w:rtl/>
        </w:rPr>
        <w:t>):</w:t>
      </w:r>
      <w:bookmarkEnd w:id="348"/>
    </w:p>
    <w:p w14:paraId="7C323436" w14:textId="77777777" w:rsidR="00000000" w:rsidRDefault="0003559D">
      <w:pPr>
        <w:pStyle w:val="a0"/>
        <w:rPr>
          <w:rFonts w:hint="cs"/>
          <w:rtl/>
        </w:rPr>
      </w:pPr>
    </w:p>
    <w:p w14:paraId="2D09F394" w14:textId="77777777" w:rsidR="00000000" w:rsidRDefault="0003559D">
      <w:pPr>
        <w:pStyle w:val="a0"/>
        <w:rPr>
          <w:rFonts w:hint="cs"/>
          <w:rtl/>
        </w:rPr>
      </w:pPr>
      <w:r>
        <w:rPr>
          <w:rFonts w:hint="cs"/>
          <w:rtl/>
        </w:rPr>
        <w:t xml:space="preserve">אדוני היושב-ראש, אדוני ראש הממשלה, חברי הכנסת, לפני שאציג את הנושא </w:t>
      </w:r>
      <w:r>
        <w:rPr>
          <w:rFonts w:hint="cs"/>
          <w:rtl/>
        </w:rPr>
        <w:t>אני רוצה להעיר, שבדקות האחרונות היו שני פיגועים בבאר-שבע, ובהם עשרות נפגעים. אני חושב שאני אבטא את דעת כל הבית בזה שאומר שאנחנו כולנו מזועזעים מכך. אנחנו קוראים לכוחות הביטחון לתת את המענה ההולם. נקווה שכוחות ההצלה עוסקים עכשיו בפינוי הנפגעים. רפואה שלמה ל</w:t>
      </w:r>
      <w:r>
        <w:rPr>
          <w:rFonts w:hint="cs"/>
          <w:rtl/>
        </w:rPr>
        <w:t>כל הנפגעים, ונקווה שהנזקים בגוף ובנפש יהיו עד כמה שיותר קטנים ושפיגועים כאלה, בעזרת כוחות הביטחון, לא יקרו עוד.</w:t>
      </w:r>
    </w:p>
    <w:p w14:paraId="71D24742" w14:textId="77777777" w:rsidR="00000000" w:rsidRDefault="0003559D">
      <w:pPr>
        <w:pStyle w:val="a0"/>
        <w:rPr>
          <w:rFonts w:hint="cs"/>
          <w:rtl/>
        </w:rPr>
      </w:pPr>
    </w:p>
    <w:p w14:paraId="2B04AEA8" w14:textId="77777777" w:rsidR="00000000" w:rsidRDefault="0003559D">
      <w:pPr>
        <w:pStyle w:val="a0"/>
        <w:rPr>
          <w:rFonts w:hint="cs"/>
          <w:rtl/>
        </w:rPr>
      </w:pPr>
      <w:r>
        <w:rPr>
          <w:rFonts w:hint="cs"/>
          <w:rtl/>
        </w:rPr>
        <w:t>אדוני היושב-ראש, כנסת נכבדה, אני מתכבד להביא לקריאה שנייה ולקריאה שלישית את הצעת חוק שירות התעסוקה (תיקון מס' 14), התשס"ד-2004. זוהי הצעת חוק מ</w:t>
      </w:r>
      <w:r>
        <w:rPr>
          <w:rFonts w:hint="cs"/>
          <w:rtl/>
        </w:rPr>
        <w:t xml:space="preserve">משלתית. </w:t>
      </w:r>
    </w:p>
    <w:p w14:paraId="6DAD2A49" w14:textId="77777777" w:rsidR="00000000" w:rsidRDefault="0003559D">
      <w:pPr>
        <w:pStyle w:val="a0"/>
        <w:rPr>
          <w:rFonts w:hint="cs"/>
          <w:rtl/>
        </w:rPr>
      </w:pPr>
    </w:p>
    <w:p w14:paraId="273C28C2" w14:textId="77777777" w:rsidR="00000000" w:rsidRDefault="0003559D">
      <w:pPr>
        <w:pStyle w:val="a0"/>
        <w:rPr>
          <w:rFonts w:hint="cs"/>
          <w:rtl/>
        </w:rPr>
      </w:pPr>
      <w:r>
        <w:rPr>
          <w:rFonts w:hint="cs"/>
          <w:rtl/>
        </w:rPr>
        <w:t xml:space="preserve">הצעת החוק שלפנינו באה להסדיר איסור גביית תשלומים מעובדים זרים בכל הנוגע לתיווך עבודה, גבייה הנעשית במישרין או בעקיפין בישראל או בארצות מוצאם של העובדים הזרים. </w:t>
      </w:r>
    </w:p>
    <w:p w14:paraId="49F4663B" w14:textId="77777777" w:rsidR="00000000" w:rsidRDefault="0003559D">
      <w:pPr>
        <w:pStyle w:val="a0"/>
        <w:rPr>
          <w:rFonts w:hint="cs"/>
          <w:rtl/>
        </w:rPr>
      </w:pPr>
    </w:p>
    <w:p w14:paraId="4002B169" w14:textId="77777777" w:rsidR="00000000" w:rsidRDefault="0003559D">
      <w:pPr>
        <w:pStyle w:val="a0"/>
        <w:rPr>
          <w:rFonts w:hint="cs"/>
          <w:rtl/>
        </w:rPr>
      </w:pPr>
      <w:r>
        <w:rPr>
          <w:rFonts w:hint="cs"/>
          <w:rtl/>
        </w:rPr>
        <w:t>אדוני היושב-ראש, חוק שירות התעסוקה, התשי"ט-1959, בנוסחו היום, אוסר על לשכה פרטית בישר</w:t>
      </w:r>
      <w:r>
        <w:rPr>
          <w:rFonts w:hint="cs"/>
          <w:rtl/>
        </w:rPr>
        <w:t xml:space="preserve">אל לגבות תשלום בגין תיווך עבודה ממבקשי עבודה. בדיוני הוועדה שלנו, ועדת העבודה והרווחה של הכנסת, התברר כי עובדים זרים המבקשים לעבוד בישראל נדרשים לא אחת לשלם למי שמתווך בינם לבין המעסיקים בישראל - לשכות עבודה זרות, לשכות עבודה ישראליות ומתווכים העובדים עמם </w:t>
      </w:r>
      <w:r>
        <w:rPr>
          <w:rFonts w:hint="cs"/>
          <w:rtl/>
        </w:rPr>
        <w:t>- סכומי כסף גדולים ביותר כעמלות תיווך.</w:t>
      </w:r>
    </w:p>
    <w:p w14:paraId="425CEA07" w14:textId="77777777" w:rsidR="00000000" w:rsidRDefault="0003559D">
      <w:pPr>
        <w:pStyle w:val="a0"/>
        <w:rPr>
          <w:rFonts w:hint="cs"/>
          <w:rtl/>
        </w:rPr>
      </w:pPr>
    </w:p>
    <w:p w14:paraId="018AE311" w14:textId="77777777" w:rsidR="00000000" w:rsidRDefault="0003559D">
      <w:pPr>
        <w:pStyle w:val="a0"/>
        <w:rPr>
          <w:rFonts w:hint="cs"/>
          <w:rtl/>
        </w:rPr>
      </w:pPr>
      <w:r>
        <w:rPr>
          <w:rFonts w:hint="cs"/>
          <w:rtl/>
        </w:rPr>
        <w:t xml:space="preserve">אדוני היושב-ראש, רצונם של העובדים הזרים לעבוד בארץ מביא אותם לעתים לשלם סכומים גבוהים ביותר ולצורך כך ליטול הלוואות בארצות מוצאם ואף למשכן את בתיהם. </w:t>
      </w:r>
    </w:p>
    <w:p w14:paraId="4835B275" w14:textId="77777777" w:rsidR="00000000" w:rsidRDefault="0003559D">
      <w:pPr>
        <w:pStyle w:val="a0"/>
        <w:rPr>
          <w:rFonts w:hint="cs"/>
          <w:rtl/>
        </w:rPr>
      </w:pPr>
    </w:p>
    <w:p w14:paraId="4F0BFD95" w14:textId="77777777" w:rsidR="00000000" w:rsidRDefault="0003559D">
      <w:pPr>
        <w:pStyle w:val="a0"/>
        <w:rPr>
          <w:rFonts w:hint="cs"/>
          <w:rtl/>
        </w:rPr>
      </w:pPr>
      <w:r>
        <w:rPr>
          <w:rFonts w:hint="cs"/>
          <w:rtl/>
        </w:rPr>
        <w:t>עוד התברר בדיוני הוועדה, כי ללשכות הפרטיות בישראל הוצאות שונות, א</w:t>
      </w:r>
      <w:r>
        <w:rPr>
          <w:rFonts w:hint="cs"/>
          <w:rtl/>
        </w:rPr>
        <w:t xml:space="preserve">מיתיות, לצורך איתור, תיווך והבאתם של עובדים זרים לישראל, אשר יש להביאן בחשבון בגביית התשלומים שמותר ללשכה פרטית לגבות. </w:t>
      </w:r>
    </w:p>
    <w:p w14:paraId="1A0C2296" w14:textId="77777777" w:rsidR="00000000" w:rsidRDefault="0003559D">
      <w:pPr>
        <w:pStyle w:val="a0"/>
        <w:rPr>
          <w:rFonts w:hint="cs"/>
          <w:rtl/>
        </w:rPr>
      </w:pPr>
    </w:p>
    <w:p w14:paraId="5E9785B8" w14:textId="77777777" w:rsidR="00000000" w:rsidRDefault="0003559D">
      <w:pPr>
        <w:pStyle w:val="a0"/>
        <w:rPr>
          <w:rFonts w:hint="cs"/>
          <w:rtl/>
        </w:rPr>
      </w:pPr>
      <w:r>
        <w:rPr>
          <w:rFonts w:hint="cs"/>
          <w:rtl/>
        </w:rPr>
        <w:t>הצעת החוק שלפנינו באה לאזן בין הרצון להגן על העובדים הזרים ולאסור ככלל גבייה מהעובדים הזרים, אלא אם כן התשלום הותר במפורש, לבין הרצון ל</w:t>
      </w:r>
      <w:r>
        <w:rPr>
          <w:rFonts w:hint="cs"/>
          <w:rtl/>
        </w:rPr>
        <w:t xml:space="preserve">אפשר ללשכות הפרטיות להתקיים ולפעול באופן חוקי. </w:t>
      </w:r>
    </w:p>
    <w:p w14:paraId="75F1CAA4" w14:textId="77777777" w:rsidR="00000000" w:rsidRDefault="0003559D">
      <w:pPr>
        <w:pStyle w:val="a0"/>
        <w:rPr>
          <w:rFonts w:hint="cs"/>
          <w:rtl/>
        </w:rPr>
      </w:pPr>
    </w:p>
    <w:p w14:paraId="57F7FDDF" w14:textId="77777777" w:rsidR="00000000" w:rsidRDefault="0003559D">
      <w:pPr>
        <w:pStyle w:val="a0"/>
        <w:rPr>
          <w:rFonts w:hint="cs"/>
          <w:rtl/>
        </w:rPr>
      </w:pPr>
      <w:r>
        <w:rPr>
          <w:rFonts w:hint="cs"/>
          <w:rtl/>
        </w:rPr>
        <w:t>הצעת החוק קובעת, כי לשכה פרטית לא תגבה ולא תקבל ממבקש עבודה במישרין או בעקיפין, בישראל או מחוץ לישראל, תשלום כלשהו, אלא אם מדובר במה שהצעת החוק קוראת תשלום מוכר. קרי, תשלום ששר התעשייה, המסחר והתעסוקה התיר ל</w:t>
      </w:r>
      <w:r>
        <w:rPr>
          <w:rFonts w:hint="cs"/>
          <w:rtl/>
        </w:rPr>
        <w:t xml:space="preserve">גבותו. כן נקבע בהצעת החוק, כי שר התמ"ת, בהתייעצות עם שר המשפטים ובאישור ועדת העבודה, הרווחה והבריאות של הכנסת, רשאי לקבוע סכום מרבי שאותו מותר יהיה לגבות ממבקש עבודה, וזאת למעט הוצאות התחבורה. </w:t>
      </w:r>
    </w:p>
    <w:p w14:paraId="5FD33D6F" w14:textId="77777777" w:rsidR="00000000" w:rsidRDefault="0003559D">
      <w:pPr>
        <w:pStyle w:val="a0"/>
        <w:rPr>
          <w:rFonts w:hint="cs"/>
          <w:rtl/>
        </w:rPr>
      </w:pPr>
    </w:p>
    <w:p w14:paraId="45E8BAF8" w14:textId="77777777" w:rsidR="00000000" w:rsidRDefault="0003559D">
      <w:pPr>
        <w:pStyle w:val="a0"/>
        <w:rPr>
          <w:rFonts w:hint="cs"/>
          <w:rtl/>
        </w:rPr>
      </w:pPr>
      <w:r>
        <w:rPr>
          <w:rFonts w:hint="cs"/>
          <w:rtl/>
        </w:rPr>
        <w:t>לבקשת הוועדה הציגו נציגי משרד התמ"ת טיוטה של תקנות בדבר הסכום</w:t>
      </w:r>
      <w:r>
        <w:rPr>
          <w:rFonts w:hint="cs"/>
          <w:rtl/>
        </w:rPr>
        <w:t xml:space="preserve"> המרבי שבכוונת שר התמ"ת להביאן לאישור הוועדה, ולפיהן הסכום המרבי שניתן יהיה לגבות מעובד זר יהיה כ-120% של שכר המינימום בישראל, כלומר כ-4,000 שקלים - כידוע, היום שכר המינימום הוא 3,335 שקלים - וכן החזר בעד הוצאות הטיסה שבה הגיע העובד לישראל.</w:t>
      </w:r>
    </w:p>
    <w:p w14:paraId="0C59884D" w14:textId="77777777" w:rsidR="00000000" w:rsidRDefault="0003559D">
      <w:pPr>
        <w:pStyle w:val="a0"/>
        <w:rPr>
          <w:rFonts w:hint="cs"/>
          <w:rtl/>
        </w:rPr>
      </w:pPr>
    </w:p>
    <w:p w14:paraId="61CE9B08" w14:textId="77777777" w:rsidR="00000000" w:rsidRDefault="0003559D">
      <w:pPr>
        <w:pStyle w:val="a0"/>
        <w:rPr>
          <w:rFonts w:hint="cs"/>
          <w:rtl/>
        </w:rPr>
      </w:pPr>
      <w:r>
        <w:rPr>
          <w:rFonts w:hint="cs"/>
          <w:rtl/>
        </w:rPr>
        <w:t>הצעת החוק גם א</w:t>
      </w:r>
      <w:r>
        <w:rPr>
          <w:rFonts w:hint="cs"/>
          <w:rtl/>
        </w:rPr>
        <w:t xml:space="preserve">וסרת על אדם שאיננו לשכה פרטית, מתווכים למיניהם, לגבות תשלומים שאינם תשלומים מותרים. </w:t>
      </w:r>
    </w:p>
    <w:p w14:paraId="4E1E706D" w14:textId="77777777" w:rsidR="00000000" w:rsidRDefault="0003559D">
      <w:pPr>
        <w:pStyle w:val="a0"/>
        <w:rPr>
          <w:rFonts w:hint="cs"/>
          <w:rtl/>
        </w:rPr>
      </w:pPr>
    </w:p>
    <w:p w14:paraId="00CBDC5E" w14:textId="77777777" w:rsidR="00000000" w:rsidRDefault="0003559D">
      <w:pPr>
        <w:pStyle w:val="a0"/>
        <w:rPr>
          <w:rFonts w:hint="cs"/>
          <w:rtl/>
        </w:rPr>
      </w:pPr>
      <w:r>
        <w:rPr>
          <w:rFonts w:hint="cs"/>
          <w:rtl/>
        </w:rPr>
        <w:t>בהצעת החוק מוצע לחייב לשכה פרטית, המתקשרת עם לשכה זרה בהסכם לתיווך בנוגע לעובדים זרים, לכלול בהסכם התניה המגבילה את גובה הסכום שתגבה הלשכה הזרה מהעובד הזר, באופן שסך כל ה</w:t>
      </w:r>
      <w:r>
        <w:rPr>
          <w:rFonts w:hint="cs"/>
          <w:rtl/>
        </w:rPr>
        <w:t>תשלומים לא יעלה על התשלום המרבי. בנוסף, במטרה להרתיע לשכות זרות מגבייה מעבר לסכום המרבי, אוסרת הצעת החוק על לשכות פרטיות בישראל להתקשר עם לשכות זרות שגבו תשלומים מעבר לסכום המרבי ומחייבת אותן לסיים התקשרות עם לשכה זרה שפעלה בדרך זו.</w:t>
      </w:r>
    </w:p>
    <w:p w14:paraId="27D1C2AA" w14:textId="77777777" w:rsidR="00000000" w:rsidRDefault="0003559D">
      <w:pPr>
        <w:pStyle w:val="a0"/>
        <w:ind w:firstLine="0"/>
        <w:rPr>
          <w:rFonts w:hint="cs"/>
          <w:rtl/>
        </w:rPr>
      </w:pPr>
    </w:p>
    <w:p w14:paraId="3525B64C" w14:textId="77777777" w:rsidR="00000000" w:rsidRDefault="0003559D">
      <w:pPr>
        <w:pStyle w:val="a0"/>
        <w:rPr>
          <w:rFonts w:hint="cs"/>
          <w:rtl/>
        </w:rPr>
      </w:pPr>
      <w:r>
        <w:rPr>
          <w:rFonts w:hint="cs"/>
          <w:rtl/>
        </w:rPr>
        <w:t>בהצעת החוק גם נקבע מנג</w:t>
      </w:r>
      <w:r>
        <w:rPr>
          <w:rFonts w:hint="cs"/>
          <w:rtl/>
        </w:rPr>
        <w:t>נון במשרד התמ"ת, שיאפשר איסוף מידע בנוגע ללשכות זרות הגובות תשלומים חריגים, והעברת המידע לידיעת לשכה פרטית המבקשת לברר פרטים בנוגע ללשכה זרה.</w:t>
      </w:r>
    </w:p>
    <w:p w14:paraId="02CF4BFB" w14:textId="77777777" w:rsidR="00000000" w:rsidRDefault="0003559D">
      <w:pPr>
        <w:pStyle w:val="a0"/>
        <w:rPr>
          <w:rFonts w:hint="cs"/>
          <w:rtl/>
        </w:rPr>
      </w:pPr>
    </w:p>
    <w:p w14:paraId="65A28727" w14:textId="77777777" w:rsidR="00000000" w:rsidRDefault="0003559D">
      <w:pPr>
        <w:pStyle w:val="a0"/>
        <w:rPr>
          <w:rFonts w:hint="cs"/>
          <w:rtl/>
        </w:rPr>
      </w:pPr>
      <w:r>
        <w:rPr>
          <w:rFonts w:hint="cs"/>
          <w:rtl/>
        </w:rPr>
        <w:t>אדוני היושב-ראש, הצעת החוק מחייבת לשכה פרטית למסור לעובד זר מידע בדבר התשלום המרבי שמותר לגבות מעובד זר, וכן כל מ</w:t>
      </w:r>
      <w:r>
        <w:rPr>
          <w:rFonts w:hint="cs"/>
          <w:rtl/>
        </w:rPr>
        <w:t>ידע אחר שיש בו כדי לסייע בהגנה על זכויות עובדים זרים, לרבות עיקר זכויות העובדים לפי הדין בישראל, מידע בדבר זהות המעביד, קיום אשרה ורשיון לישיבת ביקור, תיאור העבודה, תקופת העבודה ואומדן השכר הצפוי בישראל.</w:t>
      </w:r>
    </w:p>
    <w:p w14:paraId="2727D6C0" w14:textId="77777777" w:rsidR="00000000" w:rsidRDefault="0003559D">
      <w:pPr>
        <w:pStyle w:val="a0"/>
        <w:rPr>
          <w:rFonts w:hint="cs"/>
          <w:rtl/>
        </w:rPr>
      </w:pPr>
    </w:p>
    <w:p w14:paraId="3E6641F1" w14:textId="77777777" w:rsidR="00000000" w:rsidRDefault="0003559D">
      <w:pPr>
        <w:pStyle w:val="a0"/>
        <w:rPr>
          <w:rFonts w:hint="cs"/>
          <w:rtl/>
        </w:rPr>
      </w:pPr>
      <w:r>
        <w:rPr>
          <w:rFonts w:hint="cs"/>
          <w:rtl/>
        </w:rPr>
        <w:t>הצעת החוק מגבירה את הענישה הפלילית. כדוגמה: נקבע קנ</w:t>
      </w:r>
      <w:r>
        <w:rPr>
          <w:rFonts w:hint="cs"/>
          <w:rtl/>
        </w:rPr>
        <w:t>ס של 200,000 ש"ח וחצי שנת מאסר בגין גבייה מעובד מעבר לסכום שהותר, על-ידי לשכה פרטית. כן קובעת הצעת החוק עבירה פלילית שהקנס עליה הוא 26,000 ש"ח ללשכה פרטית אשר לא מסרה מידע לעובד הזר כנדרש בחוק, או אשר לא כללה בהסכם עם הלשכות הזרות את ההוראות בדבר ההגבלות ע</w:t>
      </w:r>
      <w:r>
        <w:rPr>
          <w:rFonts w:hint="cs"/>
          <w:rtl/>
        </w:rPr>
        <w:t xml:space="preserve">ל גביית תשלומים מהעובד הזר. </w:t>
      </w:r>
    </w:p>
    <w:p w14:paraId="73FC8B3F" w14:textId="77777777" w:rsidR="00000000" w:rsidRDefault="0003559D">
      <w:pPr>
        <w:pStyle w:val="a0"/>
        <w:rPr>
          <w:rFonts w:hint="cs"/>
          <w:rtl/>
        </w:rPr>
      </w:pPr>
    </w:p>
    <w:p w14:paraId="3A76E1C7" w14:textId="77777777" w:rsidR="00000000" w:rsidRDefault="0003559D">
      <w:pPr>
        <w:pStyle w:val="a0"/>
        <w:rPr>
          <w:rFonts w:hint="cs"/>
          <w:rtl/>
        </w:rPr>
      </w:pPr>
      <w:r>
        <w:rPr>
          <w:rFonts w:hint="cs"/>
          <w:rtl/>
        </w:rPr>
        <w:t>אדוני היושב-ראש, רבותי חברי הכנסת, הצעת החוק שלפנינו באה להגן על העובדים הזרים. הצעת החוק מבהירה ומפרטת את הפעולות שחובה על הלשכות הפרטיות בישראל לנקוט בכל הנוגע לעובדים הזרים, ומגדירה בבירור את האיסורים והגדרים בנוגע לגביית ת</w:t>
      </w:r>
      <w:r>
        <w:rPr>
          <w:rFonts w:hint="cs"/>
          <w:rtl/>
        </w:rPr>
        <w:t xml:space="preserve">שלומים מעובדים זרים. מטרת הצעת החוק למגר </w:t>
      </w:r>
      <w:r>
        <w:rPr>
          <w:rtl/>
        </w:rPr>
        <w:t>–</w:t>
      </w:r>
      <w:r>
        <w:rPr>
          <w:rFonts w:hint="cs"/>
          <w:rtl/>
        </w:rPr>
        <w:t xml:space="preserve"> ואני מקווה שהיא אכן תעשה זאת </w:t>
      </w:r>
      <w:r>
        <w:rPr>
          <w:rtl/>
        </w:rPr>
        <w:t>–</w:t>
      </w:r>
      <w:r>
        <w:rPr>
          <w:rFonts w:hint="cs"/>
          <w:rtl/>
        </w:rPr>
        <w:t xml:space="preserve"> את נגע הגבייה האסורה מהעובדים הזרים. כולנו מחויבים לסייע ולהגן על עובדים בכלל, ומבחינה אנושית ויהודית על עובדים זרים בפרט. הם מגיעים לארץ זרה בודדים, ולפעמים חלשים. חובה עלינו לסייע </w:t>
      </w:r>
      <w:r>
        <w:rPr>
          <w:rFonts w:hint="cs"/>
          <w:rtl/>
        </w:rPr>
        <w:t xml:space="preserve">להם, הגרים הגרים עמנו. </w:t>
      </w:r>
    </w:p>
    <w:p w14:paraId="7DC06CBA" w14:textId="77777777" w:rsidR="00000000" w:rsidRDefault="0003559D">
      <w:pPr>
        <w:pStyle w:val="a0"/>
        <w:rPr>
          <w:rFonts w:hint="cs"/>
          <w:rtl/>
        </w:rPr>
      </w:pPr>
    </w:p>
    <w:p w14:paraId="5A1808D1" w14:textId="77777777" w:rsidR="00000000" w:rsidRDefault="0003559D">
      <w:pPr>
        <w:pStyle w:val="a0"/>
        <w:rPr>
          <w:rFonts w:hint="cs"/>
          <w:rtl/>
        </w:rPr>
      </w:pPr>
      <w:r>
        <w:rPr>
          <w:rFonts w:hint="cs"/>
          <w:rtl/>
        </w:rPr>
        <w:t xml:space="preserve">הצעת החוק מוגשת בצירוף הסתייגות. אני מציע לאשר את הצעת החוק בנוסח הוועדה בקריאה השנייה ובקריאה השלישית. </w:t>
      </w:r>
    </w:p>
    <w:p w14:paraId="67170D78" w14:textId="77777777" w:rsidR="00000000" w:rsidRDefault="0003559D">
      <w:pPr>
        <w:pStyle w:val="a0"/>
        <w:rPr>
          <w:rFonts w:hint="cs"/>
          <w:rtl/>
        </w:rPr>
      </w:pPr>
    </w:p>
    <w:p w14:paraId="7A6CA2BC" w14:textId="77777777" w:rsidR="00000000" w:rsidRDefault="0003559D">
      <w:pPr>
        <w:pStyle w:val="a0"/>
        <w:rPr>
          <w:rFonts w:hint="cs"/>
          <w:rtl/>
        </w:rPr>
      </w:pPr>
      <w:r>
        <w:rPr>
          <w:rFonts w:hint="cs"/>
          <w:rtl/>
        </w:rPr>
        <w:t>זהו המקום להודות לכל מי שהיה שותף בחקיקת החוק. ראשית, הוועדה בראשות המנכ"לית הגברת וילמה מאור; הלשכה המשפטית בראשות היועצת המ</w:t>
      </w:r>
      <w:r>
        <w:rPr>
          <w:rFonts w:hint="cs"/>
          <w:rtl/>
        </w:rPr>
        <w:t xml:space="preserve">שפטית עורכת-הדין יהודית וסרמן; אנשי משרד התמ"ת, שהיה שותף אתנו בחקיקה; כל האגודות הפועלות למען זכויות עובדים זרים, שראו בחקיקה הזאת התקדמות יפה וראויה מבחינה אנושית; ולכל השאר שעבדו וסייעו לנו. תודה רבה. </w:t>
      </w:r>
    </w:p>
    <w:p w14:paraId="34AC06F3" w14:textId="77777777" w:rsidR="00000000" w:rsidRDefault="0003559D">
      <w:pPr>
        <w:pStyle w:val="a0"/>
        <w:rPr>
          <w:rFonts w:hint="cs"/>
          <w:rtl/>
        </w:rPr>
      </w:pPr>
    </w:p>
    <w:p w14:paraId="46936D79" w14:textId="77777777" w:rsidR="00000000" w:rsidRDefault="0003559D">
      <w:pPr>
        <w:pStyle w:val="af1"/>
        <w:rPr>
          <w:rtl/>
        </w:rPr>
      </w:pPr>
    </w:p>
    <w:p w14:paraId="20DB8297" w14:textId="77777777" w:rsidR="00000000" w:rsidRDefault="0003559D">
      <w:pPr>
        <w:pStyle w:val="af1"/>
        <w:rPr>
          <w:rtl/>
        </w:rPr>
      </w:pPr>
      <w:r>
        <w:rPr>
          <w:rtl/>
        </w:rPr>
        <w:t>היו"ר ראובן ריבלין:</w:t>
      </w:r>
    </w:p>
    <w:p w14:paraId="202DA736" w14:textId="77777777" w:rsidR="00000000" w:rsidRDefault="0003559D">
      <w:pPr>
        <w:pStyle w:val="a0"/>
        <w:rPr>
          <w:rtl/>
        </w:rPr>
      </w:pPr>
    </w:p>
    <w:p w14:paraId="1274799E" w14:textId="77777777" w:rsidR="00000000" w:rsidRDefault="0003559D">
      <w:pPr>
        <w:pStyle w:val="a0"/>
        <w:rPr>
          <w:rFonts w:hint="cs"/>
          <w:rtl/>
        </w:rPr>
      </w:pPr>
      <w:r>
        <w:rPr>
          <w:rFonts w:hint="cs"/>
          <w:rtl/>
        </w:rPr>
        <w:t>תודה ליושב-ראש ועדת העבודה ו</w:t>
      </w:r>
      <w:r>
        <w:rPr>
          <w:rFonts w:hint="cs"/>
          <w:rtl/>
        </w:rPr>
        <w:t>הרווחה, חבר הכנסת יהלום רב הפעלים. רבותי, יש הסתייגות אחת של חברי הכנסת מח'ול, ברכה וטיבי שאינם נוכחים, לכן אנחנו הולכים להצבעה. האם היה צלצול? היה צלצול. רבותי חברי הכנסת, חברי הממשלה, נא לשבת במקומותיכם – כל מי שמבקש להצביע. אבקש שלא לדבר בטלפונים בתוך ה</w:t>
      </w:r>
      <w:r>
        <w:rPr>
          <w:rFonts w:hint="cs"/>
          <w:rtl/>
        </w:rPr>
        <w:t xml:space="preserve">מליאה. חבר הכנסת יצחק לוי, במטותא ממך, נא לא לדבר. </w:t>
      </w:r>
    </w:p>
    <w:p w14:paraId="196A6251" w14:textId="77777777" w:rsidR="00000000" w:rsidRDefault="0003559D">
      <w:pPr>
        <w:pStyle w:val="a0"/>
        <w:rPr>
          <w:rFonts w:hint="cs"/>
          <w:rtl/>
        </w:rPr>
      </w:pPr>
    </w:p>
    <w:p w14:paraId="214A6E95" w14:textId="77777777" w:rsidR="00000000" w:rsidRDefault="0003559D">
      <w:pPr>
        <w:pStyle w:val="a0"/>
        <w:rPr>
          <w:rFonts w:hint="cs"/>
          <w:rtl/>
        </w:rPr>
      </w:pPr>
      <w:r>
        <w:rPr>
          <w:rFonts w:hint="cs"/>
          <w:rtl/>
        </w:rPr>
        <w:t>רבותי חברי הכנסת, רבותי חברי הממשלה, אני עובר להצבעה. אנחנו מצביעים על הצעת חוק שירות התעסוקה (תיקון מס' 14), התשס"ד-2004, בקריאה שנייה כמקשה אחת, שכן אין התנגדויות והסתייגויות. נא להצביע. מי בעד הסעיפים</w:t>
      </w:r>
      <w:r>
        <w:rPr>
          <w:rFonts w:hint="cs"/>
          <w:rtl/>
        </w:rPr>
        <w:t xml:space="preserve"> 1-10 של הצעת החוק - יצביע; מי נגד, מי נמנע? </w:t>
      </w:r>
    </w:p>
    <w:p w14:paraId="3F810399" w14:textId="77777777" w:rsidR="00000000" w:rsidRDefault="0003559D">
      <w:pPr>
        <w:pStyle w:val="a0"/>
        <w:rPr>
          <w:rFonts w:hint="cs"/>
          <w:rtl/>
        </w:rPr>
      </w:pPr>
    </w:p>
    <w:p w14:paraId="5373EAA2" w14:textId="77777777" w:rsidR="00000000" w:rsidRDefault="0003559D">
      <w:pPr>
        <w:pStyle w:val="ab"/>
        <w:bidi/>
        <w:rPr>
          <w:rFonts w:hint="cs"/>
          <w:rtl/>
        </w:rPr>
      </w:pPr>
      <w:r>
        <w:rPr>
          <w:rFonts w:hint="cs"/>
          <w:rtl/>
        </w:rPr>
        <w:t>הצבעה מס' 5</w:t>
      </w:r>
    </w:p>
    <w:p w14:paraId="20FD31D4" w14:textId="77777777" w:rsidR="00000000" w:rsidRDefault="0003559D">
      <w:pPr>
        <w:pStyle w:val="a0"/>
        <w:rPr>
          <w:rFonts w:hint="cs"/>
          <w:rtl/>
        </w:rPr>
      </w:pPr>
    </w:p>
    <w:p w14:paraId="2C6D57DA" w14:textId="77777777" w:rsidR="00000000" w:rsidRDefault="0003559D">
      <w:pPr>
        <w:pStyle w:val="ac"/>
        <w:bidi/>
        <w:rPr>
          <w:rFonts w:hint="cs"/>
          <w:rtl/>
        </w:rPr>
      </w:pPr>
      <w:r>
        <w:rPr>
          <w:rFonts w:hint="cs"/>
          <w:rtl/>
        </w:rPr>
        <w:t xml:space="preserve">בעד סעיפים 1-10 </w:t>
      </w:r>
      <w:r>
        <w:rPr>
          <w:rtl/>
        </w:rPr>
        <w:t>–</w:t>
      </w:r>
      <w:r>
        <w:rPr>
          <w:rFonts w:hint="cs"/>
          <w:rtl/>
        </w:rPr>
        <w:t xml:space="preserve"> 24</w:t>
      </w:r>
    </w:p>
    <w:p w14:paraId="79D004C2" w14:textId="77777777" w:rsidR="00000000" w:rsidRDefault="0003559D">
      <w:pPr>
        <w:pStyle w:val="ac"/>
        <w:bidi/>
        <w:rPr>
          <w:rFonts w:hint="cs"/>
          <w:rtl/>
        </w:rPr>
      </w:pPr>
      <w:r>
        <w:rPr>
          <w:rFonts w:hint="cs"/>
          <w:rtl/>
        </w:rPr>
        <w:t xml:space="preserve">נגד </w:t>
      </w:r>
      <w:r>
        <w:rPr>
          <w:rtl/>
        </w:rPr>
        <w:t>–</w:t>
      </w:r>
      <w:r>
        <w:rPr>
          <w:rFonts w:hint="cs"/>
          <w:rtl/>
        </w:rPr>
        <w:t xml:space="preserve"> 3</w:t>
      </w:r>
    </w:p>
    <w:p w14:paraId="3C537A04"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697CC8E3" w14:textId="77777777" w:rsidR="00000000" w:rsidRDefault="0003559D">
      <w:pPr>
        <w:pStyle w:val="ad"/>
        <w:bidi/>
        <w:rPr>
          <w:rFonts w:hint="cs"/>
          <w:rtl/>
        </w:rPr>
      </w:pPr>
      <w:r>
        <w:rPr>
          <w:rFonts w:hint="cs"/>
          <w:rtl/>
        </w:rPr>
        <w:t xml:space="preserve">סעיפים 1-10 נתקבלו. </w:t>
      </w:r>
    </w:p>
    <w:p w14:paraId="733399B5" w14:textId="77777777" w:rsidR="00000000" w:rsidRDefault="0003559D">
      <w:pPr>
        <w:pStyle w:val="a0"/>
        <w:rPr>
          <w:rFonts w:hint="cs"/>
          <w:rtl/>
        </w:rPr>
      </w:pPr>
    </w:p>
    <w:p w14:paraId="1D9CAE84" w14:textId="77777777" w:rsidR="00000000" w:rsidRDefault="0003559D">
      <w:pPr>
        <w:pStyle w:val="af1"/>
        <w:rPr>
          <w:rtl/>
        </w:rPr>
      </w:pPr>
      <w:r>
        <w:rPr>
          <w:rtl/>
        </w:rPr>
        <w:t>היו"ר ראובן ריבלין:</w:t>
      </w:r>
    </w:p>
    <w:p w14:paraId="1EDFB7E0" w14:textId="77777777" w:rsidR="00000000" w:rsidRDefault="0003559D">
      <w:pPr>
        <w:pStyle w:val="a0"/>
        <w:rPr>
          <w:rtl/>
        </w:rPr>
      </w:pPr>
    </w:p>
    <w:p w14:paraId="079DCF84" w14:textId="77777777" w:rsidR="00000000" w:rsidRDefault="0003559D">
      <w:pPr>
        <w:pStyle w:val="a0"/>
        <w:rPr>
          <w:rFonts w:hint="cs"/>
          <w:rtl/>
        </w:rPr>
      </w:pPr>
      <w:r>
        <w:rPr>
          <w:rFonts w:hint="cs"/>
          <w:rtl/>
        </w:rPr>
        <w:t>24 בעד, שלושה נגד, נמנע אחד. אני קובע שהצעת חוק שירות התעסוקה (תיקון מס' 14), התשס"ד-2004, עברה בקריאה שנייה.</w:t>
      </w:r>
    </w:p>
    <w:p w14:paraId="4C2EA4D6" w14:textId="77777777" w:rsidR="00000000" w:rsidRDefault="0003559D">
      <w:pPr>
        <w:pStyle w:val="a0"/>
        <w:rPr>
          <w:rFonts w:hint="cs"/>
          <w:rtl/>
        </w:rPr>
      </w:pPr>
    </w:p>
    <w:p w14:paraId="34769430" w14:textId="77777777" w:rsidR="00000000" w:rsidRDefault="0003559D">
      <w:pPr>
        <w:pStyle w:val="a0"/>
        <w:rPr>
          <w:rFonts w:hint="cs"/>
          <w:rtl/>
        </w:rPr>
      </w:pPr>
      <w:r>
        <w:rPr>
          <w:rFonts w:hint="cs"/>
          <w:rtl/>
        </w:rPr>
        <w:t>אנ</w:t>
      </w:r>
      <w:r>
        <w:rPr>
          <w:rFonts w:hint="cs"/>
          <w:rtl/>
        </w:rPr>
        <w:t xml:space="preserve">חנו עוברים מייד לקריאה שלישית. ובכן, רבותי חברי הכנסת, נא להצביע בקריאה שלישית על הצעת חוק שירות התעסוקה (תיקון מס' 14), התשס"ד-2004. מי בעד, מי נגד, מי נמנע </w:t>
      </w:r>
      <w:r>
        <w:rPr>
          <w:rtl/>
        </w:rPr>
        <w:t>–</w:t>
      </w:r>
      <w:r>
        <w:rPr>
          <w:rFonts w:hint="cs"/>
          <w:rtl/>
        </w:rPr>
        <w:t xml:space="preserve"> נא להצביע. </w:t>
      </w:r>
    </w:p>
    <w:p w14:paraId="441FC53C" w14:textId="77777777" w:rsidR="00000000" w:rsidRDefault="0003559D">
      <w:pPr>
        <w:pStyle w:val="a0"/>
        <w:rPr>
          <w:rFonts w:hint="cs"/>
          <w:rtl/>
        </w:rPr>
      </w:pPr>
    </w:p>
    <w:p w14:paraId="11DE79CC" w14:textId="77777777" w:rsidR="00000000" w:rsidRDefault="0003559D">
      <w:pPr>
        <w:pStyle w:val="ab"/>
        <w:bidi/>
        <w:rPr>
          <w:rFonts w:hint="cs"/>
          <w:rtl/>
        </w:rPr>
      </w:pPr>
      <w:r>
        <w:rPr>
          <w:rFonts w:hint="cs"/>
          <w:rtl/>
        </w:rPr>
        <w:t>הצבעה מס' 6</w:t>
      </w:r>
    </w:p>
    <w:p w14:paraId="1EF34946" w14:textId="77777777" w:rsidR="00000000" w:rsidRDefault="0003559D">
      <w:pPr>
        <w:pStyle w:val="a0"/>
        <w:rPr>
          <w:rFonts w:hint="cs"/>
          <w:rtl/>
        </w:rPr>
      </w:pPr>
    </w:p>
    <w:p w14:paraId="764EC4D0" w14:textId="77777777" w:rsidR="00000000" w:rsidRDefault="0003559D">
      <w:pPr>
        <w:pStyle w:val="ac"/>
        <w:bidi/>
        <w:rPr>
          <w:rFonts w:hint="cs"/>
          <w:rtl/>
        </w:rPr>
      </w:pPr>
      <w:r>
        <w:rPr>
          <w:rFonts w:hint="cs"/>
          <w:rtl/>
        </w:rPr>
        <w:t xml:space="preserve">בעד החוק </w:t>
      </w:r>
      <w:r>
        <w:rPr>
          <w:rtl/>
        </w:rPr>
        <w:t>–</w:t>
      </w:r>
      <w:r>
        <w:rPr>
          <w:rFonts w:hint="cs"/>
          <w:rtl/>
        </w:rPr>
        <w:t xml:space="preserve"> 21</w:t>
      </w:r>
    </w:p>
    <w:p w14:paraId="46E15D38" w14:textId="77777777" w:rsidR="00000000" w:rsidRDefault="0003559D">
      <w:pPr>
        <w:pStyle w:val="ac"/>
        <w:bidi/>
        <w:rPr>
          <w:rFonts w:hint="cs"/>
          <w:rtl/>
        </w:rPr>
      </w:pPr>
      <w:r>
        <w:rPr>
          <w:rFonts w:hint="cs"/>
          <w:rtl/>
        </w:rPr>
        <w:t xml:space="preserve">נגד </w:t>
      </w:r>
      <w:r>
        <w:rPr>
          <w:rtl/>
        </w:rPr>
        <w:t>–</w:t>
      </w:r>
      <w:r>
        <w:rPr>
          <w:rFonts w:hint="cs"/>
          <w:rtl/>
        </w:rPr>
        <w:t xml:space="preserve"> 4</w:t>
      </w:r>
    </w:p>
    <w:p w14:paraId="4EC1F859" w14:textId="77777777" w:rsidR="00000000" w:rsidRDefault="0003559D">
      <w:pPr>
        <w:pStyle w:val="ac"/>
        <w:bidi/>
        <w:rPr>
          <w:rFonts w:hint="cs"/>
          <w:rtl/>
        </w:rPr>
      </w:pPr>
      <w:r>
        <w:rPr>
          <w:rFonts w:hint="cs"/>
          <w:rtl/>
        </w:rPr>
        <w:t xml:space="preserve">נמנעים </w:t>
      </w:r>
      <w:r>
        <w:rPr>
          <w:rtl/>
        </w:rPr>
        <w:t>–</w:t>
      </w:r>
      <w:r>
        <w:rPr>
          <w:rFonts w:hint="cs"/>
          <w:rtl/>
        </w:rPr>
        <w:t xml:space="preserve"> 1 </w:t>
      </w:r>
    </w:p>
    <w:p w14:paraId="0261415B" w14:textId="77777777" w:rsidR="00000000" w:rsidRDefault="0003559D">
      <w:pPr>
        <w:pStyle w:val="ad"/>
        <w:bidi/>
        <w:rPr>
          <w:rFonts w:hint="cs"/>
          <w:rtl/>
        </w:rPr>
      </w:pPr>
      <w:r>
        <w:rPr>
          <w:rFonts w:hint="cs"/>
          <w:rtl/>
        </w:rPr>
        <w:t>חוק שירות התעסוקה (תיקון מס' 14), הת</w:t>
      </w:r>
      <w:r>
        <w:rPr>
          <w:rFonts w:hint="cs"/>
          <w:rtl/>
        </w:rPr>
        <w:t>שס"ד-2004, נתקבל.</w:t>
      </w:r>
    </w:p>
    <w:p w14:paraId="6814FD6C" w14:textId="77777777" w:rsidR="00000000" w:rsidRDefault="0003559D">
      <w:pPr>
        <w:pStyle w:val="a0"/>
        <w:rPr>
          <w:rFonts w:hint="cs"/>
          <w:rtl/>
        </w:rPr>
      </w:pPr>
    </w:p>
    <w:p w14:paraId="084B0F60" w14:textId="77777777" w:rsidR="00000000" w:rsidRDefault="0003559D">
      <w:pPr>
        <w:pStyle w:val="a0"/>
        <w:rPr>
          <w:rFonts w:hint="cs"/>
          <w:rtl/>
        </w:rPr>
      </w:pPr>
    </w:p>
    <w:p w14:paraId="42999903" w14:textId="77777777" w:rsidR="00000000" w:rsidRDefault="0003559D">
      <w:pPr>
        <w:pStyle w:val="af1"/>
        <w:rPr>
          <w:rtl/>
        </w:rPr>
      </w:pPr>
      <w:r>
        <w:rPr>
          <w:rtl/>
        </w:rPr>
        <w:t>היו"ר ראובן ריבלין:</w:t>
      </w:r>
    </w:p>
    <w:p w14:paraId="198FD857" w14:textId="77777777" w:rsidR="00000000" w:rsidRDefault="0003559D">
      <w:pPr>
        <w:pStyle w:val="a0"/>
        <w:rPr>
          <w:rtl/>
        </w:rPr>
      </w:pPr>
    </w:p>
    <w:p w14:paraId="3E6B49B0" w14:textId="77777777" w:rsidR="00000000" w:rsidRDefault="0003559D">
      <w:pPr>
        <w:pStyle w:val="a0"/>
        <w:rPr>
          <w:rFonts w:hint="cs"/>
          <w:rtl/>
        </w:rPr>
      </w:pPr>
      <w:r>
        <w:rPr>
          <w:rFonts w:hint="cs"/>
          <w:rtl/>
        </w:rPr>
        <w:t xml:space="preserve">אבקש מהשר עזרא להמתין כאן, בבקשה. </w:t>
      </w:r>
    </w:p>
    <w:p w14:paraId="34F6B4BD" w14:textId="77777777" w:rsidR="00000000" w:rsidRDefault="0003559D">
      <w:pPr>
        <w:pStyle w:val="a0"/>
        <w:rPr>
          <w:rFonts w:hint="cs"/>
          <w:rtl/>
        </w:rPr>
      </w:pPr>
    </w:p>
    <w:p w14:paraId="77807B4B" w14:textId="77777777" w:rsidR="00000000" w:rsidRDefault="0003559D">
      <w:pPr>
        <w:pStyle w:val="a0"/>
        <w:rPr>
          <w:rFonts w:hint="cs"/>
          <w:rtl/>
        </w:rPr>
      </w:pPr>
      <w:r>
        <w:rPr>
          <w:rFonts w:hint="cs"/>
          <w:rtl/>
        </w:rPr>
        <w:t xml:space="preserve">21 בעד, ארבעה נגד, נמנע אחד. אני קובע שהצעת חוק שירות התעסוקה (תיקון מס' 14), התשס"ד-2004, עברה בקריאה שלישית. החוק ייכנס לספר החוקים של מדינת ישראל. </w:t>
      </w:r>
    </w:p>
    <w:p w14:paraId="1706D4C6" w14:textId="77777777" w:rsidR="00000000" w:rsidRDefault="0003559D">
      <w:pPr>
        <w:pStyle w:val="a0"/>
        <w:rPr>
          <w:rFonts w:hint="cs"/>
          <w:rtl/>
        </w:rPr>
      </w:pPr>
    </w:p>
    <w:p w14:paraId="7C1D7263" w14:textId="77777777" w:rsidR="00000000" w:rsidRDefault="0003559D">
      <w:pPr>
        <w:pStyle w:val="a0"/>
        <w:rPr>
          <w:rFonts w:hint="cs"/>
          <w:rtl/>
        </w:rPr>
      </w:pPr>
      <w:r>
        <w:rPr>
          <w:rFonts w:hint="cs"/>
          <w:rtl/>
        </w:rPr>
        <w:t>אדוני יושב-ראש הקואליציה, ר</w:t>
      </w:r>
      <w:r>
        <w:rPr>
          <w:rFonts w:hint="cs"/>
          <w:rtl/>
        </w:rPr>
        <w:t>בותי חברי האופוזיציה, אדוני חבר הכנסת אורון, חברת הכנסת דליה איציק, חבר הכנסת סער, הוגשו הצעות לסדר-היום על-ידי 75 חברי כנסת. אני חושב שנוכח האירועים המתרחשים עתה בבאר-שבע, הייתי מציע לחברי הכנסת - - -</w:t>
      </w:r>
    </w:p>
    <w:p w14:paraId="10BA4497" w14:textId="77777777" w:rsidR="00000000" w:rsidRDefault="0003559D">
      <w:pPr>
        <w:pStyle w:val="a0"/>
        <w:rPr>
          <w:rFonts w:hint="cs"/>
          <w:rtl/>
        </w:rPr>
      </w:pPr>
    </w:p>
    <w:p w14:paraId="54E61BD0" w14:textId="77777777" w:rsidR="00000000" w:rsidRDefault="0003559D">
      <w:pPr>
        <w:pStyle w:val="af0"/>
        <w:rPr>
          <w:rtl/>
        </w:rPr>
      </w:pPr>
      <w:r>
        <w:rPr>
          <w:rFonts w:hint="eastAsia"/>
          <w:rtl/>
        </w:rPr>
        <w:t>גדעון</w:t>
      </w:r>
      <w:r>
        <w:rPr>
          <w:rtl/>
        </w:rPr>
        <w:t xml:space="preserve"> סער (הליכוד):</w:t>
      </w:r>
    </w:p>
    <w:p w14:paraId="1AC5D4EE" w14:textId="77777777" w:rsidR="00000000" w:rsidRDefault="0003559D">
      <w:pPr>
        <w:pStyle w:val="a0"/>
        <w:rPr>
          <w:rFonts w:hint="cs"/>
          <w:rtl/>
        </w:rPr>
      </w:pPr>
    </w:p>
    <w:p w14:paraId="32866430" w14:textId="77777777" w:rsidR="00000000" w:rsidRDefault="0003559D">
      <w:pPr>
        <w:pStyle w:val="a0"/>
        <w:rPr>
          <w:rFonts w:hint="cs"/>
          <w:rtl/>
        </w:rPr>
      </w:pPr>
      <w:r>
        <w:rPr>
          <w:rFonts w:hint="cs"/>
          <w:rtl/>
        </w:rPr>
        <w:t>אנחנו מוותרים על - - -</w:t>
      </w:r>
    </w:p>
    <w:p w14:paraId="68BE41FA" w14:textId="77777777" w:rsidR="00000000" w:rsidRDefault="0003559D">
      <w:pPr>
        <w:pStyle w:val="a0"/>
        <w:rPr>
          <w:rFonts w:hint="cs"/>
          <w:rtl/>
        </w:rPr>
      </w:pPr>
    </w:p>
    <w:p w14:paraId="65F60B07" w14:textId="77777777" w:rsidR="00000000" w:rsidRDefault="0003559D">
      <w:pPr>
        <w:pStyle w:val="af1"/>
        <w:rPr>
          <w:rtl/>
        </w:rPr>
      </w:pPr>
      <w:r>
        <w:rPr>
          <w:rFonts w:hint="eastAsia"/>
          <w:rtl/>
        </w:rPr>
        <w:t>היו</w:t>
      </w:r>
      <w:r>
        <w:rPr>
          <w:rtl/>
        </w:rPr>
        <w:t>"ר רא</w:t>
      </w:r>
      <w:r>
        <w:rPr>
          <w:rtl/>
        </w:rPr>
        <w:t>ובן ריבלין:</w:t>
      </w:r>
    </w:p>
    <w:p w14:paraId="2B120B5F" w14:textId="77777777" w:rsidR="00000000" w:rsidRDefault="0003559D">
      <w:pPr>
        <w:pStyle w:val="a0"/>
        <w:rPr>
          <w:rFonts w:hint="cs"/>
          <w:rtl/>
        </w:rPr>
      </w:pPr>
    </w:p>
    <w:p w14:paraId="6E4B10B4" w14:textId="77777777" w:rsidR="00000000" w:rsidRDefault="0003559D">
      <w:pPr>
        <w:pStyle w:val="a0"/>
        <w:rPr>
          <w:rFonts w:hint="cs"/>
          <w:rtl/>
        </w:rPr>
      </w:pPr>
      <w:r>
        <w:rPr>
          <w:rFonts w:hint="cs"/>
          <w:rtl/>
        </w:rPr>
        <w:t>מוותרים על ההצעות. השאלה שלי היא כמובן האם אנחנו נוותר היום גם על הקריאה השנייה והשלישית בחוק - - -</w:t>
      </w:r>
    </w:p>
    <w:p w14:paraId="50CCB762" w14:textId="77777777" w:rsidR="00000000" w:rsidRDefault="0003559D">
      <w:pPr>
        <w:pStyle w:val="a0"/>
        <w:rPr>
          <w:rFonts w:hint="cs"/>
          <w:rtl/>
        </w:rPr>
      </w:pPr>
    </w:p>
    <w:p w14:paraId="58A41D51" w14:textId="77777777" w:rsidR="00000000" w:rsidRDefault="0003559D">
      <w:pPr>
        <w:pStyle w:val="af0"/>
        <w:rPr>
          <w:rtl/>
        </w:rPr>
      </w:pPr>
      <w:r>
        <w:rPr>
          <w:rFonts w:hint="eastAsia"/>
          <w:rtl/>
        </w:rPr>
        <w:t>גדעון</w:t>
      </w:r>
      <w:r>
        <w:rPr>
          <w:rtl/>
        </w:rPr>
        <w:t xml:space="preserve"> סער (הליכוד):</w:t>
      </w:r>
    </w:p>
    <w:p w14:paraId="2B0589CA" w14:textId="77777777" w:rsidR="00000000" w:rsidRDefault="0003559D">
      <w:pPr>
        <w:pStyle w:val="a0"/>
        <w:rPr>
          <w:rFonts w:hint="cs"/>
          <w:rtl/>
        </w:rPr>
      </w:pPr>
    </w:p>
    <w:p w14:paraId="0E83CA4D" w14:textId="77777777" w:rsidR="00000000" w:rsidRDefault="0003559D">
      <w:pPr>
        <w:pStyle w:val="a0"/>
        <w:rPr>
          <w:rFonts w:hint="cs"/>
          <w:rtl/>
        </w:rPr>
      </w:pPr>
      <w:r>
        <w:rPr>
          <w:rFonts w:hint="cs"/>
          <w:rtl/>
        </w:rPr>
        <w:t xml:space="preserve">- - - </w:t>
      </w:r>
    </w:p>
    <w:p w14:paraId="70F49D1F" w14:textId="77777777" w:rsidR="00000000" w:rsidRDefault="0003559D">
      <w:pPr>
        <w:pStyle w:val="a0"/>
        <w:rPr>
          <w:rFonts w:hint="cs"/>
          <w:rtl/>
        </w:rPr>
      </w:pPr>
    </w:p>
    <w:p w14:paraId="733CB475" w14:textId="77777777" w:rsidR="00000000" w:rsidRDefault="0003559D">
      <w:pPr>
        <w:pStyle w:val="af0"/>
        <w:rPr>
          <w:rtl/>
        </w:rPr>
      </w:pPr>
      <w:r>
        <w:rPr>
          <w:rFonts w:hint="eastAsia"/>
          <w:rtl/>
        </w:rPr>
        <w:t>דליה</w:t>
      </w:r>
      <w:r>
        <w:rPr>
          <w:rtl/>
        </w:rPr>
        <w:t xml:space="preserve"> איציק (העבודה-מימד):</w:t>
      </w:r>
    </w:p>
    <w:p w14:paraId="7AE3D2A1" w14:textId="77777777" w:rsidR="00000000" w:rsidRDefault="0003559D">
      <w:pPr>
        <w:pStyle w:val="a0"/>
        <w:rPr>
          <w:rFonts w:hint="cs"/>
          <w:rtl/>
        </w:rPr>
      </w:pPr>
    </w:p>
    <w:p w14:paraId="11145A82" w14:textId="77777777" w:rsidR="00000000" w:rsidRDefault="0003559D">
      <w:pPr>
        <w:pStyle w:val="a0"/>
        <w:rPr>
          <w:rFonts w:hint="cs"/>
          <w:rtl/>
        </w:rPr>
      </w:pPr>
      <w:r>
        <w:rPr>
          <w:rFonts w:hint="cs"/>
          <w:rtl/>
        </w:rPr>
        <w:t xml:space="preserve">למה? למה לא? </w:t>
      </w:r>
    </w:p>
    <w:p w14:paraId="54E0F5FB" w14:textId="77777777" w:rsidR="00000000" w:rsidRDefault="0003559D">
      <w:pPr>
        <w:pStyle w:val="a0"/>
        <w:rPr>
          <w:rFonts w:hint="cs"/>
          <w:rtl/>
        </w:rPr>
      </w:pPr>
    </w:p>
    <w:p w14:paraId="55498655" w14:textId="77777777" w:rsidR="00000000" w:rsidRDefault="0003559D">
      <w:pPr>
        <w:pStyle w:val="af0"/>
        <w:rPr>
          <w:rtl/>
        </w:rPr>
      </w:pPr>
      <w:r>
        <w:rPr>
          <w:rFonts w:hint="eastAsia"/>
          <w:rtl/>
        </w:rPr>
        <w:t>גדעון</w:t>
      </w:r>
      <w:r>
        <w:rPr>
          <w:rtl/>
        </w:rPr>
        <w:t xml:space="preserve"> סער (הליכוד):</w:t>
      </w:r>
    </w:p>
    <w:p w14:paraId="00B35728" w14:textId="77777777" w:rsidR="00000000" w:rsidRDefault="0003559D">
      <w:pPr>
        <w:pStyle w:val="a0"/>
        <w:rPr>
          <w:rFonts w:hint="cs"/>
          <w:rtl/>
        </w:rPr>
      </w:pPr>
    </w:p>
    <w:p w14:paraId="7B2338B3" w14:textId="77777777" w:rsidR="00000000" w:rsidRDefault="0003559D">
      <w:pPr>
        <w:pStyle w:val="a0"/>
        <w:rPr>
          <w:rFonts w:hint="cs"/>
          <w:rtl/>
        </w:rPr>
      </w:pPr>
      <w:r>
        <w:rPr>
          <w:rFonts w:hint="cs"/>
          <w:rtl/>
        </w:rPr>
        <w:t>- - - למה? ככה. - - -</w:t>
      </w:r>
    </w:p>
    <w:p w14:paraId="11431A73" w14:textId="77777777" w:rsidR="00000000" w:rsidRDefault="0003559D">
      <w:pPr>
        <w:pStyle w:val="a0"/>
        <w:rPr>
          <w:rFonts w:hint="cs"/>
          <w:rtl/>
        </w:rPr>
      </w:pPr>
    </w:p>
    <w:p w14:paraId="565A70B0" w14:textId="77777777" w:rsidR="00000000" w:rsidRDefault="0003559D">
      <w:pPr>
        <w:pStyle w:val="af0"/>
        <w:rPr>
          <w:rtl/>
        </w:rPr>
      </w:pPr>
      <w:r>
        <w:rPr>
          <w:rFonts w:hint="eastAsia"/>
          <w:rtl/>
        </w:rPr>
        <w:t>דליה</w:t>
      </w:r>
      <w:r>
        <w:rPr>
          <w:rtl/>
        </w:rPr>
        <w:t xml:space="preserve"> איציק (העבודה-מימד):</w:t>
      </w:r>
    </w:p>
    <w:p w14:paraId="66A1F1A4" w14:textId="77777777" w:rsidR="00000000" w:rsidRDefault="0003559D">
      <w:pPr>
        <w:pStyle w:val="a0"/>
        <w:rPr>
          <w:rFonts w:hint="cs"/>
          <w:rtl/>
        </w:rPr>
      </w:pPr>
    </w:p>
    <w:p w14:paraId="6DC01B62" w14:textId="77777777" w:rsidR="00000000" w:rsidRDefault="0003559D">
      <w:pPr>
        <w:pStyle w:val="a0"/>
        <w:rPr>
          <w:rFonts w:hint="cs"/>
          <w:rtl/>
        </w:rPr>
      </w:pPr>
      <w:r>
        <w:rPr>
          <w:rFonts w:hint="cs"/>
          <w:rtl/>
        </w:rPr>
        <w:t>תראה איזו תשובה - - -</w:t>
      </w:r>
    </w:p>
    <w:p w14:paraId="7DE773A3" w14:textId="77777777" w:rsidR="00000000" w:rsidRDefault="0003559D">
      <w:pPr>
        <w:pStyle w:val="a0"/>
        <w:rPr>
          <w:rtl/>
        </w:rPr>
      </w:pPr>
    </w:p>
    <w:p w14:paraId="334C29EE" w14:textId="77777777" w:rsidR="00000000" w:rsidRDefault="0003559D">
      <w:pPr>
        <w:pStyle w:val="a0"/>
        <w:rPr>
          <w:rFonts w:hint="cs"/>
          <w:rtl/>
        </w:rPr>
      </w:pPr>
    </w:p>
    <w:p w14:paraId="0BF150BA" w14:textId="77777777" w:rsidR="00000000" w:rsidRDefault="0003559D">
      <w:pPr>
        <w:pStyle w:val="af0"/>
        <w:rPr>
          <w:rtl/>
        </w:rPr>
      </w:pPr>
      <w:r>
        <w:rPr>
          <w:rFonts w:hint="eastAsia"/>
          <w:rtl/>
        </w:rPr>
        <w:t>גדעון</w:t>
      </w:r>
      <w:r>
        <w:rPr>
          <w:rtl/>
        </w:rPr>
        <w:t xml:space="preserve"> סער (הליכוד):</w:t>
      </w:r>
    </w:p>
    <w:p w14:paraId="43B2AB10" w14:textId="77777777" w:rsidR="00000000" w:rsidRDefault="0003559D">
      <w:pPr>
        <w:pStyle w:val="a0"/>
        <w:rPr>
          <w:rFonts w:hint="cs"/>
          <w:rtl/>
        </w:rPr>
      </w:pPr>
    </w:p>
    <w:p w14:paraId="38596732" w14:textId="77777777" w:rsidR="00000000" w:rsidRDefault="0003559D">
      <w:pPr>
        <w:pStyle w:val="a0"/>
        <w:rPr>
          <w:rFonts w:hint="cs"/>
          <w:rtl/>
        </w:rPr>
      </w:pPr>
      <w:r>
        <w:rPr>
          <w:rFonts w:hint="cs"/>
          <w:rtl/>
        </w:rPr>
        <w:t>- - -</w:t>
      </w:r>
    </w:p>
    <w:p w14:paraId="58D8AF98" w14:textId="77777777" w:rsidR="00000000" w:rsidRDefault="0003559D">
      <w:pPr>
        <w:pStyle w:val="a0"/>
        <w:rPr>
          <w:rFonts w:hint="cs"/>
          <w:rtl/>
        </w:rPr>
      </w:pPr>
    </w:p>
    <w:p w14:paraId="0BD55089" w14:textId="77777777" w:rsidR="00000000" w:rsidRDefault="0003559D">
      <w:pPr>
        <w:pStyle w:val="af0"/>
        <w:rPr>
          <w:rtl/>
        </w:rPr>
      </w:pPr>
      <w:r>
        <w:rPr>
          <w:rFonts w:hint="eastAsia"/>
          <w:rtl/>
        </w:rPr>
        <w:t>דליה</w:t>
      </w:r>
      <w:r>
        <w:rPr>
          <w:rtl/>
        </w:rPr>
        <w:t xml:space="preserve"> איציק (העבודה-מימד):</w:t>
      </w:r>
    </w:p>
    <w:p w14:paraId="117F43FB" w14:textId="77777777" w:rsidR="00000000" w:rsidRDefault="0003559D">
      <w:pPr>
        <w:pStyle w:val="a0"/>
        <w:rPr>
          <w:rFonts w:hint="cs"/>
          <w:rtl/>
        </w:rPr>
      </w:pPr>
    </w:p>
    <w:p w14:paraId="5A5FAE1A" w14:textId="77777777" w:rsidR="00000000" w:rsidRDefault="0003559D">
      <w:pPr>
        <w:pStyle w:val="a0"/>
        <w:rPr>
          <w:rFonts w:hint="cs"/>
          <w:rtl/>
        </w:rPr>
      </w:pPr>
      <w:r>
        <w:rPr>
          <w:rFonts w:hint="cs"/>
          <w:rtl/>
        </w:rPr>
        <w:t>תשובה של דיקטטור. תתבייש.</w:t>
      </w:r>
    </w:p>
    <w:p w14:paraId="23A704F2" w14:textId="77777777" w:rsidR="00000000" w:rsidRDefault="0003559D">
      <w:pPr>
        <w:pStyle w:val="a0"/>
        <w:rPr>
          <w:rFonts w:hint="cs"/>
          <w:rtl/>
        </w:rPr>
      </w:pPr>
    </w:p>
    <w:p w14:paraId="59758829" w14:textId="77777777" w:rsidR="00000000" w:rsidRDefault="0003559D">
      <w:pPr>
        <w:pStyle w:val="af0"/>
        <w:rPr>
          <w:rtl/>
        </w:rPr>
      </w:pPr>
      <w:r>
        <w:rPr>
          <w:rFonts w:hint="eastAsia"/>
          <w:rtl/>
        </w:rPr>
        <w:t>חיים</w:t>
      </w:r>
      <w:r>
        <w:rPr>
          <w:rtl/>
        </w:rPr>
        <w:t xml:space="preserve"> אורון (יחד):</w:t>
      </w:r>
    </w:p>
    <w:p w14:paraId="0CF57B58" w14:textId="77777777" w:rsidR="00000000" w:rsidRDefault="0003559D">
      <w:pPr>
        <w:pStyle w:val="a0"/>
        <w:rPr>
          <w:rFonts w:hint="cs"/>
          <w:rtl/>
        </w:rPr>
      </w:pPr>
    </w:p>
    <w:p w14:paraId="40898868" w14:textId="77777777" w:rsidR="00000000" w:rsidRDefault="0003559D">
      <w:pPr>
        <w:pStyle w:val="a0"/>
        <w:rPr>
          <w:rFonts w:hint="cs"/>
          <w:rtl/>
        </w:rPr>
      </w:pPr>
      <w:r>
        <w:rPr>
          <w:rFonts w:hint="cs"/>
          <w:rtl/>
        </w:rPr>
        <w:t>אבל למה אתה עונה כך?</w:t>
      </w:r>
    </w:p>
    <w:p w14:paraId="7742C26A" w14:textId="77777777" w:rsidR="00000000" w:rsidRDefault="0003559D">
      <w:pPr>
        <w:pStyle w:val="a0"/>
        <w:rPr>
          <w:rFonts w:hint="cs"/>
          <w:rtl/>
        </w:rPr>
      </w:pPr>
    </w:p>
    <w:p w14:paraId="57294508" w14:textId="77777777" w:rsidR="00000000" w:rsidRDefault="0003559D">
      <w:pPr>
        <w:pStyle w:val="af1"/>
        <w:rPr>
          <w:rtl/>
        </w:rPr>
      </w:pPr>
      <w:r>
        <w:rPr>
          <w:rFonts w:hint="eastAsia"/>
          <w:rtl/>
        </w:rPr>
        <w:t>היו</w:t>
      </w:r>
      <w:r>
        <w:rPr>
          <w:rtl/>
        </w:rPr>
        <w:t>"ר ראובן ריבלין:</w:t>
      </w:r>
    </w:p>
    <w:p w14:paraId="654A2CBB" w14:textId="77777777" w:rsidR="00000000" w:rsidRDefault="0003559D">
      <w:pPr>
        <w:pStyle w:val="a0"/>
        <w:rPr>
          <w:rFonts w:hint="cs"/>
          <w:rtl/>
        </w:rPr>
      </w:pPr>
    </w:p>
    <w:p w14:paraId="69A2E031" w14:textId="77777777" w:rsidR="00000000" w:rsidRDefault="0003559D">
      <w:pPr>
        <w:pStyle w:val="a0"/>
        <w:rPr>
          <w:rFonts w:hint="cs"/>
          <w:rtl/>
        </w:rPr>
      </w:pPr>
      <w:r>
        <w:rPr>
          <w:rFonts w:hint="cs"/>
          <w:rtl/>
        </w:rPr>
        <w:t>אני מבקש לא להתווכח. חברת הכנסת איציק, חבר הכנסת סער, אני שואל אתכם: אם אנחנו ממשיכים את</w:t>
      </w:r>
      <w:r>
        <w:rPr>
          <w:rFonts w:hint="cs"/>
          <w:rtl/>
        </w:rPr>
        <w:t xml:space="preserve"> הישיבה - - -</w:t>
      </w:r>
    </w:p>
    <w:p w14:paraId="287FA4F9" w14:textId="77777777" w:rsidR="00000000" w:rsidRDefault="0003559D">
      <w:pPr>
        <w:pStyle w:val="a0"/>
        <w:rPr>
          <w:rFonts w:hint="cs"/>
          <w:rtl/>
        </w:rPr>
      </w:pPr>
    </w:p>
    <w:p w14:paraId="43E8B0E2" w14:textId="77777777" w:rsidR="00000000" w:rsidRDefault="0003559D">
      <w:pPr>
        <w:pStyle w:val="af0"/>
        <w:rPr>
          <w:rtl/>
        </w:rPr>
      </w:pPr>
      <w:r>
        <w:rPr>
          <w:rFonts w:hint="eastAsia"/>
          <w:rtl/>
        </w:rPr>
        <w:t>דליה</w:t>
      </w:r>
      <w:r>
        <w:rPr>
          <w:rtl/>
        </w:rPr>
        <w:t xml:space="preserve"> איציק (העבודה-מימד):</w:t>
      </w:r>
    </w:p>
    <w:p w14:paraId="50D6B26E" w14:textId="77777777" w:rsidR="00000000" w:rsidRDefault="0003559D">
      <w:pPr>
        <w:pStyle w:val="a0"/>
        <w:rPr>
          <w:rFonts w:hint="cs"/>
          <w:rtl/>
        </w:rPr>
      </w:pPr>
    </w:p>
    <w:p w14:paraId="5788081E" w14:textId="77777777" w:rsidR="00000000" w:rsidRDefault="0003559D">
      <w:pPr>
        <w:pStyle w:val="a0"/>
        <w:rPr>
          <w:rFonts w:hint="cs"/>
          <w:rtl/>
        </w:rPr>
      </w:pPr>
      <w:r>
        <w:rPr>
          <w:rFonts w:hint="cs"/>
          <w:rtl/>
        </w:rPr>
        <w:t>למה אתה עונה כך, בצורה מחוצפת?</w:t>
      </w:r>
    </w:p>
    <w:p w14:paraId="18AC3ECB" w14:textId="77777777" w:rsidR="00000000" w:rsidRDefault="0003559D">
      <w:pPr>
        <w:pStyle w:val="a0"/>
        <w:rPr>
          <w:rFonts w:hint="cs"/>
          <w:rtl/>
        </w:rPr>
      </w:pPr>
    </w:p>
    <w:p w14:paraId="22F1A7B2" w14:textId="77777777" w:rsidR="00000000" w:rsidRDefault="0003559D">
      <w:pPr>
        <w:pStyle w:val="af0"/>
        <w:rPr>
          <w:rtl/>
        </w:rPr>
      </w:pPr>
      <w:r>
        <w:rPr>
          <w:rFonts w:hint="eastAsia"/>
          <w:rtl/>
        </w:rPr>
        <w:t>גדעון</w:t>
      </w:r>
      <w:r>
        <w:rPr>
          <w:rtl/>
        </w:rPr>
        <w:t xml:space="preserve"> סער (הליכוד):</w:t>
      </w:r>
    </w:p>
    <w:p w14:paraId="2BBB291D" w14:textId="77777777" w:rsidR="00000000" w:rsidRDefault="0003559D">
      <w:pPr>
        <w:pStyle w:val="a0"/>
        <w:rPr>
          <w:rFonts w:hint="cs"/>
          <w:rtl/>
        </w:rPr>
      </w:pPr>
    </w:p>
    <w:p w14:paraId="46250205" w14:textId="77777777" w:rsidR="00000000" w:rsidRDefault="0003559D">
      <w:pPr>
        <w:pStyle w:val="a0"/>
        <w:rPr>
          <w:rFonts w:hint="cs"/>
          <w:rtl/>
        </w:rPr>
      </w:pPr>
      <w:r>
        <w:rPr>
          <w:rFonts w:hint="cs"/>
          <w:rtl/>
        </w:rPr>
        <w:t>כי את מדברת - - -</w:t>
      </w:r>
    </w:p>
    <w:p w14:paraId="14CB5468" w14:textId="77777777" w:rsidR="00000000" w:rsidRDefault="0003559D">
      <w:pPr>
        <w:pStyle w:val="a0"/>
        <w:rPr>
          <w:rFonts w:hint="cs"/>
          <w:rtl/>
        </w:rPr>
      </w:pPr>
    </w:p>
    <w:p w14:paraId="5771E469" w14:textId="77777777" w:rsidR="00000000" w:rsidRDefault="0003559D">
      <w:pPr>
        <w:pStyle w:val="af1"/>
        <w:rPr>
          <w:rtl/>
        </w:rPr>
      </w:pPr>
      <w:r>
        <w:rPr>
          <w:rFonts w:hint="eastAsia"/>
          <w:rtl/>
        </w:rPr>
        <w:t>היו</w:t>
      </w:r>
      <w:r>
        <w:rPr>
          <w:rtl/>
        </w:rPr>
        <w:t>"ר ראובן ריבלין:</w:t>
      </w:r>
    </w:p>
    <w:p w14:paraId="475466B0" w14:textId="77777777" w:rsidR="00000000" w:rsidRDefault="0003559D">
      <w:pPr>
        <w:pStyle w:val="a0"/>
        <w:rPr>
          <w:rFonts w:hint="cs"/>
          <w:rtl/>
        </w:rPr>
      </w:pPr>
    </w:p>
    <w:p w14:paraId="0BF43FEA" w14:textId="77777777" w:rsidR="00000000" w:rsidRDefault="0003559D">
      <w:pPr>
        <w:pStyle w:val="a0"/>
        <w:rPr>
          <w:rFonts w:hint="cs"/>
          <w:rtl/>
        </w:rPr>
      </w:pPr>
      <w:r>
        <w:rPr>
          <w:rFonts w:hint="cs"/>
          <w:rtl/>
        </w:rPr>
        <w:t>חברת הכנסת איציק, אולי תיתני לי. כבוד מרכזת האופוזיציה, יושב-ראש הקואליציה, יש לי שאלה: אם אנחנו מבטלים את ההצעות לסדר-הי</w:t>
      </w:r>
      <w:r>
        <w:rPr>
          <w:rFonts w:hint="cs"/>
          <w:rtl/>
        </w:rPr>
        <w:t xml:space="preserve">ום ומסיימים את הישיבה, יש בכך היגיון. אם אנחנו לא מסיימים את הישיבה עקב האירועים, ניתן להעלות גם את ההצעות לסדר-היום - אלו שמבקשים להעלות. </w:t>
      </w:r>
    </w:p>
    <w:p w14:paraId="34449C8C" w14:textId="77777777" w:rsidR="00000000" w:rsidRDefault="0003559D">
      <w:pPr>
        <w:pStyle w:val="a0"/>
        <w:rPr>
          <w:rFonts w:hint="cs"/>
          <w:rtl/>
        </w:rPr>
      </w:pPr>
    </w:p>
    <w:p w14:paraId="4736649A" w14:textId="77777777" w:rsidR="00000000" w:rsidRDefault="0003559D">
      <w:pPr>
        <w:pStyle w:val="af0"/>
        <w:rPr>
          <w:rtl/>
        </w:rPr>
      </w:pPr>
      <w:r>
        <w:rPr>
          <w:rFonts w:hint="eastAsia"/>
          <w:rtl/>
        </w:rPr>
        <w:t>גדעון</w:t>
      </w:r>
      <w:r>
        <w:rPr>
          <w:rtl/>
        </w:rPr>
        <w:t xml:space="preserve"> סער (הליכוד):</w:t>
      </w:r>
    </w:p>
    <w:p w14:paraId="0CBE3533" w14:textId="77777777" w:rsidR="00000000" w:rsidRDefault="0003559D">
      <w:pPr>
        <w:pStyle w:val="a0"/>
        <w:rPr>
          <w:rFonts w:hint="cs"/>
          <w:rtl/>
        </w:rPr>
      </w:pPr>
    </w:p>
    <w:p w14:paraId="780BA36A" w14:textId="77777777" w:rsidR="00000000" w:rsidRDefault="0003559D">
      <w:pPr>
        <w:pStyle w:val="a0"/>
        <w:rPr>
          <w:rFonts w:hint="cs"/>
          <w:rtl/>
        </w:rPr>
      </w:pPr>
      <w:r>
        <w:rPr>
          <w:rFonts w:hint="cs"/>
          <w:rtl/>
        </w:rPr>
        <w:t xml:space="preserve">אין לי בעיה. אז גם אנחנו עומדים על הצעתנו. </w:t>
      </w:r>
    </w:p>
    <w:p w14:paraId="71891B0E" w14:textId="77777777" w:rsidR="00000000" w:rsidRDefault="0003559D">
      <w:pPr>
        <w:pStyle w:val="a0"/>
        <w:rPr>
          <w:rFonts w:hint="cs"/>
          <w:rtl/>
        </w:rPr>
      </w:pPr>
    </w:p>
    <w:p w14:paraId="33DFEA8A" w14:textId="77777777" w:rsidR="00000000" w:rsidRDefault="0003559D">
      <w:pPr>
        <w:pStyle w:val="af1"/>
        <w:rPr>
          <w:rtl/>
        </w:rPr>
      </w:pPr>
      <w:r>
        <w:rPr>
          <w:rFonts w:hint="eastAsia"/>
          <w:rtl/>
        </w:rPr>
        <w:t>היו</w:t>
      </w:r>
      <w:r>
        <w:rPr>
          <w:rtl/>
        </w:rPr>
        <w:t>"ר ראובן ריבלין:</w:t>
      </w:r>
    </w:p>
    <w:p w14:paraId="30356CC0" w14:textId="77777777" w:rsidR="00000000" w:rsidRDefault="0003559D">
      <w:pPr>
        <w:pStyle w:val="a0"/>
        <w:rPr>
          <w:rFonts w:hint="cs"/>
          <w:rtl/>
        </w:rPr>
      </w:pPr>
    </w:p>
    <w:p w14:paraId="0C99D992" w14:textId="77777777" w:rsidR="00000000" w:rsidRDefault="0003559D">
      <w:pPr>
        <w:pStyle w:val="a0"/>
        <w:rPr>
          <w:rFonts w:hint="cs"/>
          <w:rtl/>
        </w:rPr>
      </w:pPr>
      <w:r>
        <w:rPr>
          <w:rFonts w:hint="cs"/>
          <w:rtl/>
        </w:rPr>
        <w:t>ברור, אין ויכוח. אני רק בא ו</w:t>
      </w:r>
      <w:r>
        <w:rPr>
          <w:rFonts w:hint="cs"/>
          <w:rtl/>
        </w:rPr>
        <w:t>אומר: אני כיוונתי את הבקשה שלי לבטל את - - - אם כך, אנחנו ממשיכים בסדר-היום כרגיל.</w:t>
      </w:r>
    </w:p>
    <w:p w14:paraId="053C6506" w14:textId="77777777" w:rsidR="00000000" w:rsidRDefault="0003559D">
      <w:pPr>
        <w:pStyle w:val="a0"/>
        <w:rPr>
          <w:rFonts w:hint="cs"/>
          <w:rtl/>
        </w:rPr>
      </w:pPr>
    </w:p>
    <w:p w14:paraId="78FC4662" w14:textId="77777777" w:rsidR="00000000" w:rsidRDefault="0003559D">
      <w:pPr>
        <w:pStyle w:val="af0"/>
        <w:rPr>
          <w:rtl/>
        </w:rPr>
      </w:pPr>
      <w:r>
        <w:rPr>
          <w:rFonts w:hint="eastAsia"/>
          <w:rtl/>
        </w:rPr>
        <w:t>יצחק</w:t>
      </w:r>
      <w:r>
        <w:rPr>
          <w:rtl/>
        </w:rPr>
        <w:t xml:space="preserve"> הרצוג (העבודה-מימד):</w:t>
      </w:r>
    </w:p>
    <w:p w14:paraId="01250814" w14:textId="77777777" w:rsidR="00000000" w:rsidRDefault="0003559D">
      <w:pPr>
        <w:pStyle w:val="a0"/>
        <w:rPr>
          <w:rFonts w:hint="cs"/>
          <w:rtl/>
        </w:rPr>
      </w:pPr>
    </w:p>
    <w:p w14:paraId="04B39F17" w14:textId="77777777" w:rsidR="00000000" w:rsidRDefault="0003559D">
      <w:pPr>
        <w:pStyle w:val="a0"/>
        <w:rPr>
          <w:rFonts w:hint="cs"/>
          <w:rtl/>
        </w:rPr>
      </w:pPr>
      <w:r>
        <w:rPr>
          <w:rFonts w:hint="cs"/>
          <w:rtl/>
        </w:rPr>
        <w:t xml:space="preserve">חבר הכנסת סער, תחשוב על זה רגע. </w:t>
      </w:r>
    </w:p>
    <w:p w14:paraId="79EAF531" w14:textId="77777777" w:rsidR="00000000" w:rsidRDefault="0003559D">
      <w:pPr>
        <w:pStyle w:val="a0"/>
        <w:rPr>
          <w:rFonts w:hint="cs"/>
          <w:rtl/>
        </w:rPr>
      </w:pPr>
    </w:p>
    <w:p w14:paraId="45CD5B35" w14:textId="77777777" w:rsidR="00000000" w:rsidRDefault="0003559D">
      <w:pPr>
        <w:pStyle w:val="af0"/>
        <w:rPr>
          <w:rtl/>
        </w:rPr>
      </w:pPr>
      <w:r>
        <w:rPr>
          <w:rFonts w:hint="eastAsia"/>
          <w:rtl/>
        </w:rPr>
        <w:t>גדעון</w:t>
      </w:r>
      <w:r>
        <w:rPr>
          <w:rtl/>
        </w:rPr>
        <w:t xml:space="preserve"> סער (הליכוד):</w:t>
      </w:r>
    </w:p>
    <w:p w14:paraId="7230EB53" w14:textId="77777777" w:rsidR="00000000" w:rsidRDefault="0003559D">
      <w:pPr>
        <w:pStyle w:val="a0"/>
        <w:rPr>
          <w:rFonts w:hint="cs"/>
          <w:rtl/>
        </w:rPr>
      </w:pPr>
    </w:p>
    <w:p w14:paraId="59C0BEA5" w14:textId="77777777" w:rsidR="00000000" w:rsidRDefault="0003559D">
      <w:pPr>
        <w:pStyle w:val="a0"/>
        <w:rPr>
          <w:rFonts w:hint="cs"/>
          <w:rtl/>
        </w:rPr>
      </w:pPr>
      <w:r>
        <w:rPr>
          <w:rFonts w:hint="cs"/>
          <w:rtl/>
        </w:rPr>
        <w:t xml:space="preserve">יש פסק-דין של בג"ץ. אם הייתם שומעים את הדיון - - - </w:t>
      </w:r>
    </w:p>
    <w:p w14:paraId="525EA492" w14:textId="77777777" w:rsidR="00000000" w:rsidRDefault="0003559D">
      <w:pPr>
        <w:pStyle w:val="a0"/>
        <w:rPr>
          <w:rFonts w:hint="cs"/>
          <w:rtl/>
        </w:rPr>
      </w:pPr>
    </w:p>
    <w:p w14:paraId="13DC4CB5" w14:textId="77777777" w:rsidR="00000000" w:rsidRDefault="0003559D">
      <w:pPr>
        <w:pStyle w:val="af0"/>
        <w:rPr>
          <w:rtl/>
        </w:rPr>
      </w:pPr>
      <w:r>
        <w:rPr>
          <w:rFonts w:hint="eastAsia"/>
          <w:rtl/>
        </w:rPr>
        <w:t>יצחק</w:t>
      </w:r>
      <w:r>
        <w:rPr>
          <w:rtl/>
        </w:rPr>
        <w:t xml:space="preserve"> הרצוג (העבודה-מימד):</w:t>
      </w:r>
    </w:p>
    <w:p w14:paraId="0577832A" w14:textId="77777777" w:rsidR="00000000" w:rsidRDefault="0003559D">
      <w:pPr>
        <w:pStyle w:val="a0"/>
        <w:rPr>
          <w:rFonts w:hint="eastAsia"/>
          <w:rtl/>
        </w:rPr>
      </w:pPr>
    </w:p>
    <w:p w14:paraId="54EF99B4" w14:textId="77777777" w:rsidR="00000000" w:rsidRDefault="0003559D">
      <w:pPr>
        <w:pStyle w:val="a0"/>
        <w:rPr>
          <w:rFonts w:hint="cs"/>
          <w:rtl/>
        </w:rPr>
      </w:pPr>
      <w:r>
        <w:rPr>
          <w:rFonts w:hint="cs"/>
          <w:rtl/>
        </w:rPr>
        <w:t>אדוני יפסי</w:t>
      </w:r>
      <w:r>
        <w:rPr>
          <w:rFonts w:hint="cs"/>
          <w:rtl/>
        </w:rPr>
        <w:t xml:space="preserve">ק את הדיון לחמש דקות. </w:t>
      </w:r>
    </w:p>
    <w:p w14:paraId="06E8781E" w14:textId="77777777" w:rsidR="00000000" w:rsidRDefault="0003559D">
      <w:pPr>
        <w:pStyle w:val="a0"/>
        <w:rPr>
          <w:rFonts w:hint="cs"/>
          <w:rtl/>
        </w:rPr>
      </w:pPr>
    </w:p>
    <w:p w14:paraId="1F54D5B1" w14:textId="77777777" w:rsidR="00000000" w:rsidRDefault="0003559D">
      <w:pPr>
        <w:pStyle w:val="af0"/>
        <w:rPr>
          <w:rtl/>
        </w:rPr>
      </w:pPr>
      <w:r>
        <w:rPr>
          <w:rtl/>
        </w:rPr>
        <w:t>חיים אורון (יחד):</w:t>
      </w:r>
    </w:p>
    <w:p w14:paraId="1496A306" w14:textId="77777777" w:rsidR="00000000" w:rsidRDefault="0003559D">
      <w:pPr>
        <w:pStyle w:val="a0"/>
        <w:rPr>
          <w:rtl/>
        </w:rPr>
      </w:pPr>
    </w:p>
    <w:p w14:paraId="71F8C7BC" w14:textId="77777777" w:rsidR="00000000" w:rsidRDefault="0003559D">
      <w:pPr>
        <w:pStyle w:val="a0"/>
        <w:rPr>
          <w:rFonts w:hint="cs"/>
          <w:rtl/>
        </w:rPr>
      </w:pPr>
      <w:r>
        <w:rPr>
          <w:rFonts w:hint="cs"/>
          <w:rtl/>
        </w:rPr>
        <w:t>אדוני היושב-ראש, תכריז על הפסקה של חמש דקות.</w:t>
      </w:r>
    </w:p>
    <w:p w14:paraId="70137E17" w14:textId="77777777" w:rsidR="00000000" w:rsidRDefault="0003559D">
      <w:pPr>
        <w:pStyle w:val="a0"/>
        <w:rPr>
          <w:rFonts w:hint="cs"/>
          <w:rtl/>
        </w:rPr>
      </w:pPr>
    </w:p>
    <w:p w14:paraId="36D92FDE" w14:textId="77777777" w:rsidR="00000000" w:rsidRDefault="0003559D">
      <w:pPr>
        <w:pStyle w:val="af1"/>
        <w:rPr>
          <w:rtl/>
        </w:rPr>
      </w:pPr>
      <w:r>
        <w:rPr>
          <w:rtl/>
        </w:rPr>
        <w:t>היו"ר ראובן ריבלין:</w:t>
      </w:r>
    </w:p>
    <w:p w14:paraId="450E26B3" w14:textId="77777777" w:rsidR="00000000" w:rsidRDefault="0003559D">
      <w:pPr>
        <w:pStyle w:val="a0"/>
        <w:rPr>
          <w:rtl/>
        </w:rPr>
      </w:pPr>
    </w:p>
    <w:p w14:paraId="4AEF6CB4" w14:textId="77777777" w:rsidR="00000000" w:rsidRDefault="0003559D">
      <w:pPr>
        <w:pStyle w:val="a0"/>
        <w:rPr>
          <w:rFonts w:hint="cs"/>
          <w:rtl/>
        </w:rPr>
      </w:pPr>
      <w:r>
        <w:rPr>
          <w:rFonts w:hint="cs"/>
          <w:rtl/>
        </w:rPr>
        <w:t>רבותי חברי הכנסת, אני מכריז על הפסקה של רבע שעה. הדיון יתחדש בשעה 16:00. תודה רבה.</w:t>
      </w:r>
    </w:p>
    <w:p w14:paraId="5E2A20C3" w14:textId="77777777" w:rsidR="00000000" w:rsidRDefault="0003559D">
      <w:pPr>
        <w:pStyle w:val="a0"/>
        <w:rPr>
          <w:rFonts w:hint="cs"/>
          <w:rtl/>
        </w:rPr>
      </w:pPr>
    </w:p>
    <w:p w14:paraId="1137BDD9" w14:textId="77777777" w:rsidR="00000000" w:rsidRDefault="0003559D">
      <w:pPr>
        <w:pStyle w:val="a0"/>
        <w:rPr>
          <w:rFonts w:hint="cs"/>
          <w:rtl/>
        </w:rPr>
      </w:pPr>
    </w:p>
    <w:p w14:paraId="227ADB9E" w14:textId="77777777" w:rsidR="00000000" w:rsidRDefault="0003559D">
      <w:pPr>
        <w:pStyle w:val="a0"/>
        <w:rPr>
          <w:rFonts w:hint="cs"/>
          <w:rtl/>
        </w:rPr>
      </w:pPr>
      <w:r>
        <w:rPr>
          <w:rFonts w:hint="cs"/>
          <w:rtl/>
        </w:rPr>
        <w:t>(הישיבה נפסקה בשעה 15:47 ונתחדשה בשעה 16:34.)</w:t>
      </w:r>
    </w:p>
    <w:p w14:paraId="5E47EF33" w14:textId="77777777" w:rsidR="00000000" w:rsidRDefault="0003559D">
      <w:pPr>
        <w:pStyle w:val="af1"/>
        <w:rPr>
          <w:rFonts w:hint="cs"/>
          <w:rtl/>
        </w:rPr>
      </w:pPr>
    </w:p>
    <w:p w14:paraId="08B05737" w14:textId="77777777" w:rsidR="00000000" w:rsidRDefault="0003559D">
      <w:pPr>
        <w:pStyle w:val="af1"/>
        <w:rPr>
          <w:rtl/>
        </w:rPr>
      </w:pPr>
      <w:r>
        <w:rPr>
          <w:rFonts w:hint="eastAsia"/>
          <w:rtl/>
        </w:rPr>
        <w:t>היו</w:t>
      </w:r>
      <w:r>
        <w:rPr>
          <w:rtl/>
        </w:rPr>
        <w:t>"ר ראובן רי</w:t>
      </w:r>
      <w:r>
        <w:rPr>
          <w:rtl/>
        </w:rPr>
        <w:t>בלין:</w:t>
      </w:r>
    </w:p>
    <w:p w14:paraId="700E8ABB" w14:textId="77777777" w:rsidR="00000000" w:rsidRDefault="0003559D">
      <w:pPr>
        <w:pStyle w:val="a0"/>
        <w:rPr>
          <w:rFonts w:hint="cs"/>
          <w:rtl/>
        </w:rPr>
      </w:pPr>
    </w:p>
    <w:p w14:paraId="78ED1926" w14:textId="77777777" w:rsidR="00000000" w:rsidRDefault="0003559D">
      <w:pPr>
        <w:pStyle w:val="a0"/>
        <w:rPr>
          <w:rFonts w:hint="cs"/>
          <w:rtl/>
        </w:rPr>
      </w:pPr>
      <w:r>
        <w:rPr>
          <w:rFonts w:hint="cs"/>
          <w:rtl/>
        </w:rPr>
        <w:t xml:space="preserve">אני פותח את הישיבה. נאמר לי על-ידי נציגי האופוזיציה, שנוכח המצב הם ויתרו על ההצעות לסדר-היום, וזה כמובן מותנה בזה שגם אתה תוותר על ההצעה לסדר-היום מטעמך. בבקשה, אדוני. </w:t>
      </w:r>
    </w:p>
    <w:p w14:paraId="3AEAB254" w14:textId="77777777" w:rsidR="00000000" w:rsidRDefault="0003559D">
      <w:pPr>
        <w:pStyle w:val="a0"/>
        <w:rPr>
          <w:rFonts w:hint="cs"/>
          <w:rtl/>
        </w:rPr>
      </w:pPr>
    </w:p>
    <w:p w14:paraId="58C80D2B" w14:textId="77777777" w:rsidR="00000000" w:rsidRDefault="0003559D">
      <w:pPr>
        <w:pStyle w:val="a"/>
        <w:rPr>
          <w:rtl/>
        </w:rPr>
      </w:pPr>
      <w:bookmarkStart w:id="349" w:name="FS000001027T31_08_2004_16_35_29"/>
      <w:bookmarkStart w:id="350" w:name="_Toc90825026"/>
      <w:bookmarkEnd w:id="349"/>
      <w:r>
        <w:rPr>
          <w:rFonts w:hint="eastAsia"/>
          <w:rtl/>
        </w:rPr>
        <w:t>גדעון</w:t>
      </w:r>
      <w:r>
        <w:rPr>
          <w:rtl/>
        </w:rPr>
        <w:t xml:space="preserve"> סער (הליכוד):</w:t>
      </w:r>
      <w:bookmarkEnd w:id="350"/>
    </w:p>
    <w:p w14:paraId="0DADFD7F" w14:textId="77777777" w:rsidR="00000000" w:rsidRDefault="0003559D">
      <w:pPr>
        <w:pStyle w:val="a0"/>
        <w:rPr>
          <w:rFonts w:hint="cs"/>
          <w:rtl/>
        </w:rPr>
      </w:pPr>
    </w:p>
    <w:p w14:paraId="66E2A090" w14:textId="77777777" w:rsidR="00000000" w:rsidRDefault="0003559D">
      <w:pPr>
        <w:pStyle w:val="a0"/>
        <w:rPr>
          <w:rFonts w:hint="cs"/>
          <w:rtl/>
        </w:rPr>
      </w:pPr>
      <w:r>
        <w:rPr>
          <w:rFonts w:hint="cs"/>
          <w:rtl/>
        </w:rPr>
        <w:t xml:space="preserve">מקובל עלי שגם אני אוותר על ההצעה. אנחנו נצטרך הפסקה נוספת </w:t>
      </w:r>
      <w:r>
        <w:rPr>
          <w:rFonts w:hint="cs"/>
          <w:rtl/>
        </w:rPr>
        <w:t xml:space="preserve">עד שנחזור לחוק. </w:t>
      </w:r>
    </w:p>
    <w:p w14:paraId="1F36B3B1" w14:textId="77777777" w:rsidR="00000000" w:rsidRDefault="0003559D">
      <w:pPr>
        <w:pStyle w:val="a0"/>
        <w:rPr>
          <w:rFonts w:hint="cs"/>
          <w:rtl/>
        </w:rPr>
      </w:pPr>
    </w:p>
    <w:p w14:paraId="10985F0D" w14:textId="77777777" w:rsidR="00000000" w:rsidRDefault="0003559D">
      <w:pPr>
        <w:pStyle w:val="af1"/>
        <w:rPr>
          <w:rtl/>
        </w:rPr>
      </w:pPr>
      <w:r>
        <w:rPr>
          <w:rtl/>
        </w:rPr>
        <w:t>היו"ר ראובן ריבלין:</w:t>
      </w:r>
    </w:p>
    <w:p w14:paraId="40832FB8" w14:textId="77777777" w:rsidR="00000000" w:rsidRDefault="0003559D">
      <w:pPr>
        <w:pStyle w:val="a0"/>
        <w:rPr>
          <w:rtl/>
        </w:rPr>
      </w:pPr>
    </w:p>
    <w:p w14:paraId="03CA6FF4" w14:textId="77777777" w:rsidR="00000000" w:rsidRDefault="0003559D">
      <w:pPr>
        <w:pStyle w:val="a0"/>
        <w:rPr>
          <w:rFonts w:hint="cs"/>
          <w:rtl/>
        </w:rPr>
      </w:pPr>
      <w:r>
        <w:rPr>
          <w:rFonts w:hint="cs"/>
          <w:rtl/>
        </w:rPr>
        <w:t xml:space="preserve">בלי כל ספק, הרי לא נשב כאן עד בוש. לפי הערכה של מזכירות הכנסת, הדפסת החוק, על כל מכלול ההסתייגויות שלו, תארך כשלושת-רבעי שעה. לכן אני קובע שאני מכריז על הפסקה. ישיבת הכנסת תתחדש בשעה 17:15. </w:t>
      </w:r>
    </w:p>
    <w:p w14:paraId="08358969" w14:textId="77777777" w:rsidR="00000000" w:rsidRDefault="0003559D">
      <w:pPr>
        <w:pStyle w:val="a0"/>
        <w:rPr>
          <w:rFonts w:hint="cs"/>
          <w:rtl/>
        </w:rPr>
      </w:pPr>
    </w:p>
    <w:p w14:paraId="08E5233E" w14:textId="77777777" w:rsidR="00000000" w:rsidRDefault="0003559D">
      <w:pPr>
        <w:pStyle w:val="a0"/>
        <w:rPr>
          <w:rFonts w:hint="cs"/>
          <w:rtl/>
        </w:rPr>
      </w:pPr>
      <w:r>
        <w:rPr>
          <w:rFonts w:hint="cs"/>
          <w:rtl/>
        </w:rPr>
        <w:t>לגבי ההצעות לסדר-היום אשר</w:t>
      </w:r>
      <w:r>
        <w:rPr>
          <w:rFonts w:hint="cs"/>
          <w:rtl/>
        </w:rPr>
        <w:t xml:space="preserve"> הוגשו על-ידי הסיעות כולן, הסיעות חזרו בהן, והן לא יועלו היום, כך שסדר-היום יימשך כאשר נביא לקריאה שנייה ושלישית את הצעת חוק יום חינוך ארוך ולימודי העשרה, אשר הכנתו לקריאה שנייה ושלישית נסתיימה בדיוני ועדת החינוך והתרבות של הכנסת. יושבת-ראש הוועדה תביא את </w:t>
      </w:r>
      <w:r>
        <w:rPr>
          <w:rFonts w:hint="cs"/>
          <w:rtl/>
        </w:rPr>
        <w:t xml:space="preserve">ההצעה לקריאה שנייה ושלישית בשעה 17:15, ועד אז אנחנו מכריזים על הפסקה. תודה. </w:t>
      </w:r>
    </w:p>
    <w:p w14:paraId="5985A770" w14:textId="77777777" w:rsidR="00000000" w:rsidRDefault="0003559D">
      <w:pPr>
        <w:pStyle w:val="a0"/>
        <w:rPr>
          <w:rFonts w:hint="cs"/>
          <w:rtl/>
        </w:rPr>
      </w:pPr>
    </w:p>
    <w:p w14:paraId="77754A14" w14:textId="77777777" w:rsidR="00000000" w:rsidRDefault="0003559D">
      <w:pPr>
        <w:pStyle w:val="a0"/>
        <w:jc w:val="center"/>
        <w:rPr>
          <w:rFonts w:hint="cs"/>
          <w:b/>
          <w:bCs/>
          <w:u w:val="single"/>
          <w:rtl/>
        </w:rPr>
      </w:pPr>
      <w:r>
        <w:rPr>
          <w:rFonts w:hint="cs"/>
          <w:rtl/>
        </w:rPr>
        <w:t>(הישיבה נפסקה בשעה 16:36 ונתחדשה בשעה 17:54.)</w:t>
      </w:r>
    </w:p>
    <w:p w14:paraId="69A7CBA9" w14:textId="77777777" w:rsidR="00000000" w:rsidRDefault="0003559D">
      <w:pPr>
        <w:pStyle w:val="a2"/>
        <w:rPr>
          <w:rFonts w:hint="cs"/>
          <w:rtl/>
        </w:rPr>
      </w:pPr>
    </w:p>
    <w:p w14:paraId="653D0FE6" w14:textId="77777777" w:rsidR="00000000" w:rsidRDefault="0003559D">
      <w:pPr>
        <w:pStyle w:val="a0"/>
        <w:rPr>
          <w:rFonts w:hint="cs"/>
          <w:rtl/>
        </w:rPr>
      </w:pPr>
    </w:p>
    <w:p w14:paraId="7297CDE8" w14:textId="77777777" w:rsidR="00000000" w:rsidRDefault="0003559D">
      <w:pPr>
        <w:pStyle w:val="a2"/>
        <w:rPr>
          <w:rtl/>
        </w:rPr>
      </w:pPr>
      <w:bookmarkStart w:id="351" w:name="_Toc90825027"/>
      <w:r>
        <w:rPr>
          <w:rtl/>
        </w:rPr>
        <w:t>מסמכים שהונחו על שולחן הכנסת</w:t>
      </w:r>
      <w:bookmarkEnd w:id="351"/>
    </w:p>
    <w:p w14:paraId="44C337F0" w14:textId="77777777" w:rsidR="00000000" w:rsidRDefault="0003559D">
      <w:pPr>
        <w:pStyle w:val="af1"/>
        <w:rPr>
          <w:rFonts w:hint="cs"/>
          <w:rtl/>
        </w:rPr>
      </w:pPr>
    </w:p>
    <w:p w14:paraId="1045D95E" w14:textId="77777777" w:rsidR="00000000" w:rsidRDefault="0003559D">
      <w:pPr>
        <w:pStyle w:val="af1"/>
        <w:rPr>
          <w:rtl/>
        </w:rPr>
      </w:pPr>
      <w:r>
        <w:rPr>
          <w:rtl/>
        </w:rPr>
        <w:t>היו"ר ראובן ריבלין:</w:t>
      </w:r>
    </w:p>
    <w:p w14:paraId="62B0A331" w14:textId="77777777" w:rsidR="00000000" w:rsidRDefault="0003559D">
      <w:pPr>
        <w:pStyle w:val="a0"/>
        <w:rPr>
          <w:rtl/>
        </w:rPr>
      </w:pPr>
    </w:p>
    <w:p w14:paraId="2D7189E9" w14:textId="77777777" w:rsidR="00000000" w:rsidRDefault="0003559D">
      <w:pPr>
        <w:pStyle w:val="a0"/>
        <w:rPr>
          <w:rFonts w:hint="cs"/>
          <w:rtl/>
        </w:rPr>
      </w:pPr>
      <w:r>
        <w:rPr>
          <w:rFonts w:hint="cs"/>
          <w:rtl/>
        </w:rPr>
        <w:t xml:space="preserve">גברתי השרה, חברי הכנסת, אני מתכבד להמשיך את ישיבת הכנסת אשר התחלנו הבוקר. נושא </w:t>
      </w:r>
      <w:r>
        <w:rPr>
          <w:rFonts w:hint="cs"/>
          <w:rtl/>
        </w:rPr>
        <w:t>הדיון הוא הצעת חוק יום חינוך ארוך ולימודי העשרה (תיקון מס' 3), התשס"ד-2004, קריאה שנייה וקריאה שלישית. בעוד שעה קלה תעלה ותבוא יושבת-ראש הוועדה ותציג את החוק, אבל קודם לכן הודעה למזכיר הכנסת. בבקשה, אדוני.</w:t>
      </w:r>
    </w:p>
    <w:p w14:paraId="77C473D4" w14:textId="77777777" w:rsidR="00000000" w:rsidRDefault="0003559D">
      <w:pPr>
        <w:pStyle w:val="a0"/>
        <w:rPr>
          <w:rFonts w:hint="cs"/>
          <w:rtl/>
        </w:rPr>
      </w:pPr>
    </w:p>
    <w:p w14:paraId="469C7118" w14:textId="77777777" w:rsidR="00000000" w:rsidRDefault="0003559D">
      <w:pPr>
        <w:pStyle w:val="a"/>
        <w:rPr>
          <w:rtl/>
        </w:rPr>
      </w:pPr>
      <w:bookmarkStart w:id="352" w:name="_Toc90825028"/>
      <w:r>
        <w:rPr>
          <w:rFonts w:hint="eastAsia"/>
          <w:rtl/>
        </w:rPr>
        <w:t>סגן</w:t>
      </w:r>
      <w:r>
        <w:rPr>
          <w:rtl/>
        </w:rPr>
        <w:t xml:space="preserve"> מזכיר הכנסת דוד לב:</w:t>
      </w:r>
      <w:bookmarkEnd w:id="352"/>
    </w:p>
    <w:p w14:paraId="7AAB80E7" w14:textId="77777777" w:rsidR="00000000" w:rsidRDefault="0003559D">
      <w:pPr>
        <w:pStyle w:val="a0"/>
        <w:rPr>
          <w:rFonts w:hint="cs"/>
          <w:rtl/>
        </w:rPr>
      </w:pPr>
    </w:p>
    <w:p w14:paraId="207D204C" w14:textId="77777777" w:rsidR="00000000" w:rsidRDefault="0003559D">
      <w:pPr>
        <w:pStyle w:val="a0"/>
        <w:rPr>
          <w:rFonts w:hint="cs"/>
          <w:rtl/>
        </w:rPr>
      </w:pPr>
      <w:r>
        <w:rPr>
          <w:rFonts w:hint="cs"/>
          <w:rtl/>
        </w:rPr>
        <w:t>ברשות יושב-ראש הכנסת, הנ</w:t>
      </w:r>
      <w:r>
        <w:rPr>
          <w:rFonts w:hint="cs"/>
          <w:rtl/>
        </w:rPr>
        <w:t>ני מתכבד להודיע, כי הונחה על שולחן הכנסת, לקריאה שנייה ולקריאה שלישית, הצעת חוק יום חינוך ארוך ולימודי העשרה (תיקון מס' 3), התשס"ד-2004, שהחזירה ועדת החינוך, התרבות והספורט. תודה.</w:t>
      </w:r>
    </w:p>
    <w:p w14:paraId="7B4CB92E" w14:textId="77777777" w:rsidR="00000000" w:rsidRDefault="0003559D">
      <w:pPr>
        <w:pStyle w:val="a0"/>
        <w:rPr>
          <w:rFonts w:hint="cs"/>
          <w:rtl/>
        </w:rPr>
      </w:pPr>
    </w:p>
    <w:p w14:paraId="4969150B" w14:textId="77777777" w:rsidR="00000000" w:rsidRDefault="0003559D">
      <w:pPr>
        <w:pStyle w:val="af1"/>
        <w:rPr>
          <w:rtl/>
        </w:rPr>
      </w:pPr>
      <w:r>
        <w:rPr>
          <w:rtl/>
        </w:rPr>
        <w:t>היו"ר ראובן ריבלין:</w:t>
      </w:r>
    </w:p>
    <w:p w14:paraId="5F59203C" w14:textId="77777777" w:rsidR="00000000" w:rsidRDefault="0003559D">
      <w:pPr>
        <w:pStyle w:val="a0"/>
        <w:rPr>
          <w:rtl/>
        </w:rPr>
      </w:pPr>
    </w:p>
    <w:p w14:paraId="79368472" w14:textId="77777777" w:rsidR="00000000" w:rsidRDefault="0003559D">
      <w:pPr>
        <w:pStyle w:val="a0"/>
        <w:rPr>
          <w:rFonts w:hint="cs"/>
          <w:rtl/>
        </w:rPr>
      </w:pPr>
      <w:r>
        <w:rPr>
          <w:rFonts w:hint="cs"/>
          <w:rtl/>
        </w:rPr>
        <w:t>תודה רבה.</w:t>
      </w:r>
    </w:p>
    <w:p w14:paraId="3B8403C6" w14:textId="77777777" w:rsidR="00000000" w:rsidRDefault="0003559D">
      <w:pPr>
        <w:pStyle w:val="a2"/>
        <w:rPr>
          <w:rtl/>
        </w:rPr>
      </w:pPr>
    </w:p>
    <w:p w14:paraId="52918E3B" w14:textId="77777777" w:rsidR="00000000" w:rsidRDefault="0003559D">
      <w:pPr>
        <w:pStyle w:val="a2"/>
        <w:rPr>
          <w:rFonts w:hint="cs"/>
          <w:rtl/>
        </w:rPr>
      </w:pPr>
      <w:bookmarkStart w:id="353" w:name="CS67631FI0067631T31_08_2004_18_17_14"/>
      <w:bookmarkStart w:id="354" w:name="_Toc90825029"/>
      <w:bookmarkEnd w:id="353"/>
      <w:r>
        <w:rPr>
          <w:rtl/>
        </w:rPr>
        <w:t xml:space="preserve">הצעת חוק </w:t>
      </w:r>
      <w:r>
        <w:rPr>
          <w:rFonts w:hint="cs"/>
          <w:rtl/>
        </w:rPr>
        <w:t xml:space="preserve">יום </w:t>
      </w:r>
      <w:r>
        <w:rPr>
          <w:rtl/>
        </w:rPr>
        <w:t>חינוך ארוך ולימודי העשרה (תיקו</w:t>
      </w:r>
      <w:r>
        <w:rPr>
          <w:rtl/>
        </w:rPr>
        <w:t>ן מס' 3), התשס"ד-2004</w:t>
      </w:r>
      <w:bookmarkEnd w:id="354"/>
    </w:p>
    <w:p w14:paraId="350A5C54" w14:textId="77777777" w:rsidR="00000000" w:rsidRDefault="0003559D">
      <w:pPr>
        <w:pStyle w:val="a0"/>
        <w:rPr>
          <w:rFonts w:hint="cs"/>
          <w:rtl/>
        </w:rPr>
      </w:pPr>
      <w:r>
        <w:rPr>
          <w:rtl/>
        </w:rPr>
        <w:t xml:space="preserve"> [מס'</w:t>
      </w:r>
      <w:r>
        <w:rPr>
          <w:rFonts w:hint="cs"/>
          <w:rtl/>
        </w:rPr>
        <w:t xml:space="preserve"> מ/129</w:t>
      </w:r>
      <w:r>
        <w:rPr>
          <w:rtl/>
        </w:rPr>
        <w:t>; "דברי הכנסת", חוב</w:t>
      </w:r>
      <w:r>
        <w:rPr>
          <w:rFonts w:hint="cs"/>
          <w:rtl/>
        </w:rPr>
        <w:t>רת זו, עמ' 15298</w:t>
      </w:r>
      <w:r>
        <w:rPr>
          <w:rtl/>
        </w:rPr>
        <w:t>; נספחות.]</w:t>
      </w:r>
    </w:p>
    <w:p w14:paraId="6984D5C2" w14:textId="77777777" w:rsidR="00000000" w:rsidRDefault="0003559D">
      <w:pPr>
        <w:pStyle w:val="-0"/>
        <w:rPr>
          <w:rFonts w:hint="cs"/>
          <w:rtl/>
        </w:rPr>
      </w:pPr>
      <w:r>
        <w:rPr>
          <w:rFonts w:hint="cs"/>
          <w:rtl/>
        </w:rPr>
        <w:t>(</w:t>
      </w:r>
      <w:r>
        <w:rPr>
          <w:rtl/>
        </w:rPr>
        <w:t>קריאה שני</w:t>
      </w:r>
      <w:r>
        <w:rPr>
          <w:rFonts w:hint="cs"/>
          <w:rtl/>
        </w:rPr>
        <w:t>י</w:t>
      </w:r>
      <w:r>
        <w:rPr>
          <w:rtl/>
        </w:rPr>
        <w:t>ה וקריאה שלישית</w:t>
      </w:r>
      <w:r>
        <w:rPr>
          <w:rFonts w:hint="cs"/>
          <w:rtl/>
        </w:rPr>
        <w:t>)</w:t>
      </w:r>
    </w:p>
    <w:p w14:paraId="28096C1D" w14:textId="77777777" w:rsidR="00000000" w:rsidRDefault="0003559D">
      <w:pPr>
        <w:pStyle w:val="-0"/>
        <w:rPr>
          <w:rFonts w:hint="cs"/>
          <w:rtl/>
        </w:rPr>
      </w:pPr>
    </w:p>
    <w:p w14:paraId="0C8558F3" w14:textId="77777777" w:rsidR="00000000" w:rsidRDefault="0003559D">
      <w:pPr>
        <w:pStyle w:val="af1"/>
        <w:rPr>
          <w:rtl/>
        </w:rPr>
      </w:pPr>
      <w:r>
        <w:rPr>
          <w:rtl/>
        </w:rPr>
        <w:t>היו"ר ראובן ריבלין:</w:t>
      </w:r>
    </w:p>
    <w:p w14:paraId="72B20F88" w14:textId="77777777" w:rsidR="00000000" w:rsidRDefault="0003559D">
      <w:pPr>
        <w:pStyle w:val="a0"/>
        <w:rPr>
          <w:rtl/>
        </w:rPr>
      </w:pPr>
    </w:p>
    <w:p w14:paraId="340AC985" w14:textId="77777777" w:rsidR="00000000" w:rsidRDefault="0003559D">
      <w:pPr>
        <w:pStyle w:val="a0"/>
        <w:rPr>
          <w:rFonts w:hint="cs"/>
          <w:rtl/>
        </w:rPr>
      </w:pPr>
      <w:r>
        <w:rPr>
          <w:rFonts w:hint="cs"/>
          <w:rtl/>
        </w:rPr>
        <w:t xml:space="preserve">ובכן, רבותי חברי הכנסת, ביקשתי מיושבת-ראש הוועדה לעלות לדוכן כדי להציג את הצעת החוק כפי שהוכנה לקריאה שנייה ולקריאה שלישית, את </w:t>
      </w:r>
      <w:r>
        <w:rPr>
          <w:rFonts w:hint="cs"/>
          <w:rtl/>
        </w:rPr>
        <w:t>ההסתייגויות ואת עמדת הוועדה לגבי ההסתייגויות שלא נתקבלו. קיימות הסתייגויות לשם החוק, לסעיף 1 ולסעיף 2. אני מבקש מכל חברי הכנסת אשר הגישו הסתייגויות לעלות לדוכן לאחר שאקרא בשמותיהם כדי לנמק את הסתייגויותיהם. לכל חבר כנסת ניתן חמש דקות לנמק את כל הסתייגויותי</w:t>
      </w:r>
      <w:r>
        <w:rPr>
          <w:rFonts w:hint="cs"/>
          <w:rtl/>
        </w:rPr>
        <w:t>ו.</w:t>
      </w:r>
    </w:p>
    <w:p w14:paraId="1CE1C990" w14:textId="77777777" w:rsidR="00000000" w:rsidRDefault="0003559D">
      <w:pPr>
        <w:pStyle w:val="a0"/>
        <w:rPr>
          <w:rFonts w:hint="cs"/>
          <w:rtl/>
        </w:rPr>
      </w:pPr>
    </w:p>
    <w:p w14:paraId="1CFE4F6A" w14:textId="77777777" w:rsidR="00000000" w:rsidRDefault="0003559D">
      <w:pPr>
        <w:pStyle w:val="af0"/>
        <w:rPr>
          <w:rtl/>
        </w:rPr>
      </w:pPr>
      <w:r>
        <w:rPr>
          <w:rFonts w:hint="eastAsia"/>
          <w:rtl/>
        </w:rPr>
        <w:t>יולי</w:t>
      </w:r>
      <w:r>
        <w:rPr>
          <w:rtl/>
        </w:rPr>
        <w:t xml:space="preserve"> תמיר (העבודה-מימד):</w:t>
      </w:r>
    </w:p>
    <w:p w14:paraId="63394E87" w14:textId="77777777" w:rsidR="00000000" w:rsidRDefault="0003559D">
      <w:pPr>
        <w:pStyle w:val="a0"/>
        <w:rPr>
          <w:rFonts w:hint="cs"/>
          <w:rtl/>
        </w:rPr>
      </w:pPr>
    </w:p>
    <w:p w14:paraId="288673A6" w14:textId="77777777" w:rsidR="00000000" w:rsidRDefault="0003559D">
      <w:pPr>
        <w:pStyle w:val="a0"/>
        <w:rPr>
          <w:rFonts w:hint="cs"/>
          <w:rtl/>
        </w:rPr>
      </w:pPr>
      <w:r>
        <w:rPr>
          <w:rFonts w:hint="cs"/>
          <w:rtl/>
        </w:rPr>
        <w:t xml:space="preserve">לא יהיו כאן הרבה מסתייגים </w:t>
      </w:r>
      <w:r>
        <w:rPr>
          <w:rFonts w:hint="eastAsia"/>
          <w:rtl/>
        </w:rPr>
        <w:t>–</w:t>
      </w:r>
      <w:r>
        <w:rPr>
          <w:rFonts w:hint="cs"/>
          <w:rtl/>
        </w:rPr>
        <w:t xml:space="preserve"> נשארנו לבד.</w:t>
      </w:r>
    </w:p>
    <w:p w14:paraId="490F82A4" w14:textId="77777777" w:rsidR="00000000" w:rsidRDefault="0003559D">
      <w:pPr>
        <w:pStyle w:val="a0"/>
        <w:rPr>
          <w:rFonts w:hint="cs"/>
          <w:rtl/>
        </w:rPr>
      </w:pPr>
    </w:p>
    <w:p w14:paraId="7313B786" w14:textId="77777777" w:rsidR="00000000" w:rsidRDefault="0003559D">
      <w:pPr>
        <w:pStyle w:val="af1"/>
        <w:rPr>
          <w:rtl/>
        </w:rPr>
      </w:pPr>
      <w:r>
        <w:rPr>
          <w:rtl/>
        </w:rPr>
        <w:t>היו"ר ראובן ריבלין:</w:t>
      </w:r>
    </w:p>
    <w:p w14:paraId="567489BD" w14:textId="77777777" w:rsidR="00000000" w:rsidRDefault="0003559D">
      <w:pPr>
        <w:pStyle w:val="a0"/>
        <w:rPr>
          <w:rtl/>
        </w:rPr>
      </w:pPr>
    </w:p>
    <w:p w14:paraId="4FD4ED74" w14:textId="77777777" w:rsidR="00000000" w:rsidRDefault="0003559D">
      <w:pPr>
        <w:pStyle w:val="a0"/>
        <w:rPr>
          <w:rFonts w:hint="cs"/>
          <w:rtl/>
        </w:rPr>
      </w:pPr>
      <w:r>
        <w:rPr>
          <w:rFonts w:hint="cs"/>
          <w:rtl/>
        </w:rPr>
        <w:t xml:space="preserve">אנחנו מחויבים לעבודת הכנסת. חברי הכנסת אשר מבקשים לנמק את הסתייגויותיהם יעשו זאת על-פי מידת רצונם. חבר כנסת שלא יהיה נוכח באולם, כאילו לא קיימת הסתייגות מטעמו; אבל </w:t>
      </w:r>
      <w:r>
        <w:rPr>
          <w:rFonts w:hint="cs"/>
          <w:rtl/>
        </w:rPr>
        <w:t>אני רואה פה מסתייגים לא מעטים. גברתי יושבת-ראש הוועדה, בבקשה.</w:t>
      </w:r>
    </w:p>
    <w:p w14:paraId="36A65428" w14:textId="77777777" w:rsidR="00000000" w:rsidRDefault="0003559D">
      <w:pPr>
        <w:pStyle w:val="a"/>
        <w:rPr>
          <w:rFonts w:hint="cs"/>
          <w:rtl/>
        </w:rPr>
      </w:pPr>
      <w:bookmarkStart w:id="355" w:name="FS000001047T31_08_2004_17_56_52"/>
      <w:bookmarkEnd w:id="355"/>
    </w:p>
    <w:p w14:paraId="25F75448" w14:textId="77777777" w:rsidR="00000000" w:rsidRDefault="0003559D">
      <w:pPr>
        <w:pStyle w:val="a"/>
        <w:rPr>
          <w:rtl/>
        </w:rPr>
      </w:pPr>
      <w:bookmarkStart w:id="356" w:name="FS000001046T31_08_2004_18_20_30"/>
      <w:bookmarkStart w:id="357" w:name="FS000001047T31_08_2004_18_20_53"/>
      <w:bookmarkStart w:id="358" w:name="_Toc90825030"/>
      <w:bookmarkEnd w:id="356"/>
      <w:r>
        <w:rPr>
          <w:rFonts w:hint="eastAsia"/>
          <w:rtl/>
        </w:rPr>
        <w:t>מל</w:t>
      </w:r>
      <w:r>
        <w:rPr>
          <w:rtl/>
        </w:rPr>
        <w:t xml:space="preserve"> פולישוק-בלוך</w:t>
      </w:r>
      <w:r>
        <w:rPr>
          <w:rFonts w:hint="cs"/>
          <w:rtl/>
        </w:rPr>
        <w:t xml:space="preserve"> </w:t>
      </w:r>
      <w:r>
        <w:rPr>
          <w:rtl/>
        </w:rPr>
        <w:t>(</w:t>
      </w:r>
      <w:r>
        <w:rPr>
          <w:rFonts w:hint="cs"/>
          <w:rtl/>
        </w:rPr>
        <w:t>יו"ר ועדת החינוך, התרבות והספורט</w:t>
      </w:r>
      <w:r>
        <w:rPr>
          <w:rtl/>
        </w:rPr>
        <w:t>):</w:t>
      </w:r>
      <w:bookmarkEnd w:id="358"/>
    </w:p>
    <w:p w14:paraId="1C690827" w14:textId="77777777" w:rsidR="00000000" w:rsidRDefault="0003559D">
      <w:pPr>
        <w:pStyle w:val="a0"/>
        <w:rPr>
          <w:rtl/>
        </w:rPr>
      </w:pPr>
    </w:p>
    <w:bookmarkEnd w:id="357"/>
    <w:p w14:paraId="046A8A47" w14:textId="77777777" w:rsidR="00000000" w:rsidRDefault="0003559D">
      <w:pPr>
        <w:pStyle w:val="a0"/>
        <w:rPr>
          <w:rFonts w:hint="cs"/>
          <w:rtl/>
        </w:rPr>
      </w:pPr>
      <w:r>
        <w:rPr>
          <w:rFonts w:hint="cs"/>
          <w:rtl/>
        </w:rPr>
        <w:t>אדוני היושב-ראש, כנסת נכבדה, אנחנו נדרשים היום לתקן תיקון מס' 3 בחוק יום חינוך ארוך ולימודי העשרה, התשס"ד-2004. לא אחזור על דברי השרה, שהציג</w:t>
      </w:r>
      <w:r>
        <w:rPr>
          <w:rFonts w:hint="cs"/>
          <w:rtl/>
        </w:rPr>
        <w:t xml:space="preserve">ה את החוק, כדי לחסוך בזמנכם, אבל אני רוצה להדגיש שבדיון בוועדה עשינו שינוי אחד </w:t>
      </w:r>
      <w:r>
        <w:rPr>
          <w:rFonts w:hint="eastAsia"/>
          <w:rtl/>
        </w:rPr>
        <w:t>–</w:t>
      </w:r>
      <w:r>
        <w:rPr>
          <w:rFonts w:hint="cs"/>
          <w:rtl/>
        </w:rPr>
        <w:t xml:space="preserve"> התיקון שנתבקש בסעיף 5(ב), הורדת המלים "בהסכמת שר האוצר ובאישור הוועדה". כמו כן, מכיוון שאישור הצעת החוק נעשה בצורה מהירה מדי לטעמנו, קבענו כמה דרישות, ואלה יבואו לידי ביטוי במ</w:t>
      </w:r>
      <w:r>
        <w:rPr>
          <w:rFonts w:hint="cs"/>
          <w:rtl/>
        </w:rPr>
        <w:t xml:space="preserve">הלך חודש אוקטובר. </w:t>
      </w:r>
    </w:p>
    <w:p w14:paraId="06476B90" w14:textId="77777777" w:rsidR="00000000" w:rsidRDefault="0003559D">
      <w:pPr>
        <w:pStyle w:val="a0"/>
        <w:rPr>
          <w:rFonts w:hint="cs"/>
          <w:rtl/>
        </w:rPr>
      </w:pPr>
    </w:p>
    <w:p w14:paraId="7CF61567" w14:textId="77777777" w:rsidR="00000000" w:rsidRDefault="0003559D">
      <w:pPr>
        <w:pStyle w:val="a0"/>
        <w:rPr>
          <w:rFonts w:hint="cs"/>
          <w:rtl/>
        </w:rPr>
      </w:pPr>
      <w:r>
        <w:rPr>
          <w:rFonts w:hint="cs"/>
          <w:rtl/>
        </w:rPr>
        <w:t>אני רוצה להזכיר לחברי הכנסת, שיישום הצעת החוק וביצועה מותנים בצו מכוח סעיף 4(א). הצו חייב להיות מאושר בוועדת החינוך בתוך 60 יום מיום פרסום החוק המוצע ועד לאישור הצו עצמו. דרשנו כמה דברים, ואותם אני רוצה להקריא לפניכם.</w:t>
      </w:r>
    </w:p>
    <w:p w14:paraId="07A00310" w14:textId="77777777" w:rsidR="00000000" w:rsidRDefault="0003559D">
      <w:pPr>
        <w:pStyle w:val="a0"/>
        <w:rPr>
          <w:rFonts w:hint="cs"/>
          <w:rtl/>
        </w:rPr>
      </w:pPr>
    </w:p>
    <w:p w14:paraId="20A22CFE" w14:textId="77777777" w:rsidR="00000000" w:rsidRDefault="0003559D">
      <w:pPr>
        <w:pStyle w:val="a0"/>
        <w:rPr>
          <w:rFonts w:hint="cs"/>
          <w:rtl/>
        </w:rPr>
      </w:pPr>
      <w:r>
        <w:rPr>
          <w:rFonts w:hint="cs"/>
          <w:rtl/>
        </w:rPr>
        <w:t>אנחנו מודעים למאמ</w:t>
      </w:r>
      <w:r>
        <w:rPr>
          <w:rFonts w:hint="cs"/>
          <w:rtl/>
        </w:rPr>
        <w:t>צים שמשרד החינוך עושה, למרות האילוצים התקציביים שעומדים לפניו, כדי להמשיך להחיל את חוק יום חינוך ארוך גם על יסוד המלצות דוח ועדת-דברת,</w:t>
      </w:r>
      <w:r>
        <w:rPr>
          <w:rtl/>
        </w:rPr>
        <w:t xml:space="preserve"> </w:t>
      </w:r>
      <w:r>
        <w:rPr>
          <w:rFonts w:hint="cs"/>
          <w:rtl/>
        </w:rPr>
        <w:t>ומודים לו על כך. עם זאת, אנחנו חרדים לפגיעה נוספת בחוק הקיים, ואפילו בחוק אחרי התיקון, ודורשים משר האוצר שיקציב כבר בתקצי</w:t>
      </w:r>
      <w:r>
        <w:rPr>
          <w:rFonts w:hint="cs"/>
          <w:rtl/>
        </w:rPr>
        <w:t xml:space="preserve">ב 2005 משאבים כדי להמשיך ליישם את החוק גם בגני-הילדים, שכפי ששמענו, רק ברבע מהם יושם החוק, ולא בכולם. אנחנו מדברים על היישובים הבעייתיים </w:t>
      </w:r>
      <w:r>
        <w:rPr>
          <w:rFonts w:hint="eastAsia"/>
          <w:rtl/>
        </w:rPr>
        <w:t>–</w:t>
      </w:r>
      <w:r>
        <w:rPr>
          <w:rFonts w:hint="cs"/>
          <w:rtl/>
        </w:rPr>
        <w:t xml:space="preserve"> כ-100 יישובים שבצו הקיים.</w:t>
      </w:r>
    </w:p>
    <w:p w14:paraId="08A4DE40" w14:textId="77777777" w:rsidR="00000000" w:rsidRDefault="0003559D">
      <w:pPr>
        <w:pStyle w:val="a0"/>
        <w:rPr>
          <w:rFonts w:hint="cs"/>
          <w:rtl/>
        </w:rPr>
      </w:pPr>
    </w:p>
    <w:p w14:paraId="37EEE5C9" w14:textId="77777777" w:rsidR="00000000" w:rsidRDefault="0003559D">
      <w:pPr>
        <w:pStyle w:val="a0"/>
        <w:rPr>
          <w:rFonts w:hint="cs"/>
          <w:rtl/>
        </w:rPr>
      </w:pPr>
      <w:r>
        <w:rPr>
          <w:rFonts w:hint="cs"/>
          <w:rtl/>
        </w:rPr>
        <w:t>אנחנו דורשים ממשרד החינוך שיקבע קריטריונים מפורטים וברורים להעברת מוסדות החינוך ליום חינוך</w:t>
      </w:r>
      <w:r>
        <w:rPr>
          <w:rFonts w:hint="cs"/>
          <w:rtl/>
        </w:rPr>
        <w:t xml:space="preserve"> ארוך. אנחנו דורשים הסבר, מה פירוש: "לדעת השר זקוקים בסיוע נוסף בחינוך", ופירוט על כך. נדרוש שהקריטריונים האלה יהיו מפורטים בצו, ונקיים על זה דיון נוסף בוועדה בחודש אוקטובר, והכול כדי למנוע לחצים לא-ענייניים בהפעלת החוק. </w:t>
      </w:r>
    </w:p>
    <w:p w14:paraId="62F2341F" w14:textId="77777777" w:rsidR="00000000" w:rsidRDefault="0003559D">
      <w:pPr>
        <w:pStyle w:val="a0"/>
        <w:rPr>
          <w:rFonts w:hint="cs"/>
          <w:rtl/>
        </w:rPr>
      </w:pPr>
    </w:p>
    <w:p w14:paraId="00C67CE1" w14:textId="77777777" w:rsidR="00000000" w:rsidRDefault="0003559D">
      <w:pPr>
        <w:pStyle w:val="a0"/>
        <w:rPr>
          <w:rFonts w:hint="cs"/>
          <w:rtl/>
        </w:rPr>
      </w:pPr>
      <w:r>
        <w:rPr>
          <w:rFonts w:hint="cs"/>
          <w:rtl/>
        </w:rPr>
        <w:t>נוסף על כך החליטה הוועדה, כי עד ס</w:t>
      </w:r>
      <w:r>
        <w:rPr>
          <w:rFonts w:hint="cs"/>
          <w:rtl/>
        </w:rPr>
        <w:t xml:space="preserve">וף חודש דצמבר השנה יציג לפניה משרד החינוך: דבר ראשון </w:t>
      </w:r>
      <w:r>
        <w:rPr>
          <w:rFonts w:hint="eastAsia"/>
          <w:rtl/>
        </w:rPr>
        <w:t>–</w:t>
      </w:r>
      <w:r>
        <w:rPr>
          <w:rFonts w:hint="cs"/>
          <w:rtl/>
        </w:rPr>
        <w:t xml:space="preserve"> תוכנית עבודה להמשך יישום חוק יום חינוך ארוך עד ליישומו המלא. בתוכנית יפורטו מדיניות המשרד, היערכותו ליישום החוק בשטח, המסגרת התקציבית הנדרשת ולוח זמנים לביצוע. דבר שני </w:t>
      </w:r>
      <w:r>
        <w:rPr>
          <w:rFonts w:hint="eastAsia"/>
          <w:rtl/>
        </w:rPr>
        <w:t>–</w:t>
      </w:r>
      <w:r>
        <w:rPr>
          <w:rFonts w:hint="cs"/>
          <w:rtl/>
        </w:rPr>
        <w:t xml:space="preserve"> סיכום לקחים פדגוגיים וארגוניים </w:t>
      </w:r>
      <w:r>
        <w:rPr>
          <w:rFonts w:hint="cs"/>
          <w:rtl/>
        </w:rPr>
        <w:t>על ביצוע החוק עד כה. להזכירכם, חקיקת החוק החלה ב-1998. היו הצלחות, היו גם כשלים והיו קשיים. את כל אלה אנחנו רוצים לפרט בדוח שיוגש לוועדה, כדי למנוע חזרה על טעויות העבר וכדי להסיק מסקנות מושכלות להמשך יישום החוק כנדרש.</w:t>
      </w:r>
    </w:p>
    <w:p w14:paraId="59B181A1" w14:textId="77777777" w:rsidR="00000000" w:rsidRDefault="0003559D">
      <w:pPr>
        <w:pStyle w:val="a0"/>
        <w:ind w:firstLine="0"/>
        <w:rPr>
          <w:rFonts w:hint="cs"/>
          <w:rtl/>
        </w:rPr>
      </w:pPr>
    </w:p>
    <w:p w14:paraId="09C6D8AE" w14:textId="77777777" w:rsidR="00000000" w:rsidRDefault="0003559D">
      <w:pPr>
        <w:pStyle w:val="a0"/>
        <w:ind w:firstLine="0"/>
        <w:rPr>
          <w:rFonts w:hint="cs"/>
          <w:rtl/>
        </w:rPr>
      </w:pPr>
      <w:r>
        <w:rPr>
          <w:rFonts w:hint="cs"/>
          <w:rtl/>
        </w:rPr>
        <w:tab/>
        <w:t>אני מבקשת מחברי חברי הכנסת לאשר את ה</w:t>
      </w:r>
      <w:r>
        <w:rPr>
          <w:rFonts w:hint="cs"/>
          <w:rtl/>
        </w:rPr>
        <w:t>תיקון שהוצע ולהסיר את ההסתייגויות - -</w:t>
      </w:r>
    </w:p>
    <w:p w14:paraId="2C734C53" w14:textId="77777777" w:rsidR="00000000" w:rsidRDefault="0003559D">
      <w:pPr>
        <w:pStyle w:val="a0"/>
        <w:ind w:firstLine="0"/>
        <w:rPr>
          <w:rFonts w:hint="cs"/>
          <w:rtl/>
        </w:rPr>
      </w:pPr>
    </w:p>
    <w:p w14:paraId="5E43E012" w14:textId="77777777" w:rsidR="00000000" w:rsidRDefault="0003559D">
      <w:pPr>
        <w:pStyle w:val="af1"/>
        <w:rPr>
          <w:rtl/>
        </w:rPr>
      </w:pPr>
      <w:r>
        <w:rPr>
          <w:rtl/>
        </w:rPr>
        <w:t>היו"ר ראובן ריבלין:</w:t>
      </w:r>
    </w:p>
    <w:p w14:paraId="6CF7FD29" w14:textId="77777777" w:rsidR="00000000" w:rsidRDefault="0003559D">
      <w:pPr>
        <w:pStyle w:val="a0"/>
        <w:rPr>
          <w:rtl/>
        </w:rPr>
      </w:pPr>
    </w:p>
    <w:p w14:paraId="00B7F9F2" w14:textId="77777777" w:rsidR="00000000" w:rsidRDefault="0003559D">
      <w:pPr>
        <w:pStyle w:val="a0"/>
        <w:rPr>
          <w:rFonts w:hint="cs"/>
          <w:rtl/>
        </w:rPr>
      </w:pPr>
      <w:r>
        <w:rPr>
          <w:rFonts w:hint="cs"/>
          <w:rtl/>
        </w:rPr>
        <w:t>לדחות את ההסתייגויות.</w:t>
      </w:r>
    </w:p>
    <w:p w14:paraId="2CFC69B2" w14:textId="77777777" w:rsidR="00000000" w:rsidRDefault="0003559D">
      <w:pPr>
        <w:pStyle w:val="a0"/>
        <w:rPr>
          <w:rFonts w:hint="cs"/>
          <w:rtl/>
        </w:rPr>
      </w:pPr>
    </w:p>
    <w:p w14:paraId="6A6F8EA8" w14:textId="77777777" w:rsidR="00000000" w:rsidRDefault="0003559D">
      <w:pPr>
        <w:pStyle w:val="-"/>
        <w:rPr>
          <w:rtl/>
        </w:rPr>
      </w:pPr>
      <w:bookmarkStart w:id="359" w:name="FS000001047T31_08_2004_18_20_29"/>
      <w:bookmarkStart w:id="360" w:name="FS000001047T31_08_2004_18_20_34C"/>
      <w:bookmarkEnd w:id="359"/>
      <w:bookmarkEnd w:id="360"/>
      <w:r>
        <w:rPr>
          <w:rtl/>
        </w:rPr>
        <w:t>מל פולישוק-בלוך (</w:t>
      </w:r>
      <w:r>
        <w:rPr>
          <w:rFonts w:hint="cs"/>
          <w:rtl/>
        </w:rPr>
        <w:t>יו"ר ועדת החינוך, התרבות והספורט</w:t>
      </w:r>
      <w:r>
        <w:rPr>
          <w:rtl/>
        </w:rPr>
        <w:t>):</w:t>
      </w:r>
    </w:p>
    <w:p w14:paraId="54C0A2D3" w14:textId="77777777" w:rsidR="00000000" w:rsidRDefault="0003559D">
      <w:pPr>
        <w:pStyle w:val="a0"/>
        <w:rPr>
          <w:rtl/>
        </w:rPr>
      </w:pPr>
    </w:p>
    <w:p w14:paraId="7D336E70" w14:textId="77777777" w:rsidR="00000000" w:rsidRDefault="0003559D">
      <w:pPr>
        <w:pStyle w:val="a0"/>
        <w:rPr>
          <w:rFonts w:hint="cs"/>
          <w:rtl/>
        </w:rPr>
      </w:pPr>
      <w:r>
        <w:rPr>
          <w:rFonts w:hint="cs"/>
          <w:rtl/>
        </w:rPr>
        <w:t>- - ודאי, לדחות את ההסתייגויות, שעל רובן הצבענו בוועדה והן נדחו. תודה רבה.</w:t>
      </w:r>
    </w:p>
    <w:p w14:paraId="3920AD35" w14:textId="77777777" w:rsidR="00000000" w:rsidRDefault="0003559D">
      <w:pPr>
        <w:pStyle w:val="a0"/>
        <w:ind w:firstLine="0"/>
        <w:rPr>
          <w:rFonts w:hint="cs"/>
          <w:rtl/>
        </w:rPr>
      </w:pPr>
    </w:p>
    <w:p w14:paraId="35A1A119" w14:textId="77777777" w:rsidR="00000000" w:rsidRDefault="0003559D">
      <w:pPr>
        <w:pStyle w:val="af1"/>
        <w:rPr>
          <w:rtl/>
        </w:rPr>
      </w:pPr>
      <w:r>
        <w:rPr>
          <w:rtl/>
        </w:rPr>
        <w:t>היו"ר ראובן ריבלין:</w:t>
      </w:r>
    </w:p>
    <w:p w14:paraId="14AE0391" w14:textId="77777777" w:rsidR="00000000" w:rsidRDefault="0003559D">
      <w:pPr>
        <w:pStyle w:val="a0"/>
        <w:rPr>
          <w:rtl/>
        </w:rPr>
      </w:pPr>
    </w:p>
    <w:p w14:paraId="72CB9017" w14:textId="77777777" w:rsidR="00000000" w:rsidRDefault="0003559D">
      <w:pPr>
        <w:pStyle w:val="a0"/>
        <w:rPr>
          <w:rFonts w:hint="cs"/>
          <w:rtl/>
        </w:rPr>
      </w:pPr>
      <w:r>
        <w:rPr>
          <w:rFonts w:hint="cs"/>
          <w:rtl/>
        </w:rPr>
        <w:t>תודה רבה ליושבת-ראש ועד</w:t>
      </w:r>
      <w:r>
        <w:rPr>
          <w:rFonts w:hint="cs"/>
          <w:rtl/>
        </w:rPr>
        <w:t>ת החינוך של הכנסת, חברת הכנסת מל פולישוק.</w:t>
      </w:r>
    </w:p>
    <w:p w14:paraId="0663A7F6" w14:textId="77777777" w:rsidR="00000000" w:rsidRDefault="0003559D">
      <w:pPr>
        <w:pStyle w:val="a0"/>
        <w:rPr>
          <w:rFonts w:hint="cs"/>
          <w:rtl/>
        </w:rPr>
      </w:pPr>
    </w:p>
    <w:p w14:paraId="382F4788" w14:textId="77777777" w:rsidR="00000000" w:rsidRDefault="0003559D">
      <w:pPr>
        <w:pStyle w:val="a0"/>
        <w:rPr>
          <w:rFonts w:hint="cs"/>
          <w:rtl/>
        </w:rPr>
      </w:pPr>
      <w:r>
        <w:rPr>
          <w:rFonts w:hint="cs"/>
          <w:rtl/>
        </w:rPr>
        <w:t>רבותי, יש לנו כמה מסתייגים. כמובן, מי שאקרא בשמו ולא יהיה נוכח מוותר על הסתייגויותיו. אני אבקש מכל המסתייגים לנמק את כל הסתייגויותיהם מקשה אחת ובבת אחת. אני רואה שראשון המסתייגים הנמצאים באולם הוא חבר הכנסת יוסי ש</w:t>
      </w:r>
      <w:r>
        <w:rPr>
          <w:rFonts w:hint="cs"/>
          <w:rtl/>
        </w:rPr>
        <w:t>ריד. יש לו שלוש הסתייגויות, וכמובן אאפשר לו לדבר עשר דקות. לכל הסתייגות ניתן שלוש דקות, אבל לא אפסיק איש מהמסתייגים אם ידבר לגופו של עניין. כל מי שיש לו יותר מהסתייגות אחת ידבר כל עוד הוא מדבר דברים לגופו של עניין. בבקשה, חבר הכנסת שריד.</w:t>
      </w:r>
    </w:p>
    <w:p w14:paraId="08D80AF8" w14:textId="77777777" w:rsidR="00000000" w:rsidRDefault="0003559D">
      <w:pPr>
        <w:pStyle w:val="a0"/>
        <w:ind w:firstLine="0"/>
        <w:rPr>
          <w:rFonts w:hint="cs"/>
          <w:rtl/>
        </w:rPr>
      </w:pPr>
    </w:p>
    <w:p w14:paraId="63298869" w14:textId="77777777" w:rsidR="00000000" w:rsidRDefault="0003559D">
      <w:pPr>
        <w:pStyle w:val="a"/>
        <w:rPr>
          <w:rtl/>
        </w:rPr>
      </w:pPr>
      <w:bookmarkStart w:id="361" w:name="FS000000512T31_08_2004_18_22_40"/>
      <w:bookmarkStart w:id="362" w:name="_Toc90825031"/>
      <w:bookmarkEnd w:id="361"/>
      <w:r>
        <w:rPr>
          <w:rFonts w:hint="eastAsia"/>
          <w:rtl/>
        </w:rPr>
        <w:t>יוסי</w:t>
      </w:r>
      <w:r>
        <w:rPr>
          <w:rtl/>
        </w:rPr>
        <w:t xml:space="preserve"> שריד (יחד):</w:t>
      </w:r>
      <w:bookmarkEnd w:id="362"/>
    </w:p>
    <w:p w14:paraId="4B630673" w14:textId="77777777" w:rsidR="00000000" w:rsidRDefault="0003559D">
      <w:pPr>
        <w:pStyle w:val="a0"/>
        <w:rPr>
          <w:rFonts w:hint="cs"/>
          <w:rtl/>
        </w:rPr>
      </w:pPr>
    </w:p>
    <w:p w14:paraId="30FB4F9B" w14:textId="77777777" w:rsidR="00000000" w:rsidRDefault="0003559D">
      <w:pPr>
        <w:pStyle w:val="a0"/>
        <w:rPr>
          <w:rFonts w:hint="cs"/>
          <w:rtl/>
        </w:rPr>
      </w:pPr>
      <w:r>
        <w:rPr>
          <w:rFonts w:hint="cs"/>
          <w:rtl/>
        </w:rPr>
        <w:t xml:space="preserve">אדוני היושב-ראש, על-פי מצוותך אעשה כמיטב יכולתי </w:t>
      </w:r>
      <w:r>
        <w:rPr>
          <w:rFonts w:hint="eastAsia"/>
          <w:rtl/>
        </w:rPr>
        <w:t>–</w:t>
      </w:r>
      <w:r>
        <w:rPr>
          <w:rFonts w:hint="cs"/>
          <w:rtl/>
        </w:rPr>
        <w:t xml:space="preserve"> ואני מקווה גם להצליח </w:t>
      </w:r>
      <w:r>
        <w:rPr>
          <w:rFonts w:hint="eastAsia"/>
          <w:rtl/>
        </w:rPr>
        <w:t>–</w:t>
      </w:r>
      <w:r>
        <w:rPr>
          <w:rFonts w:hint="cs"/>
          <w:rtl/>
        </w:rPr>
        <w:t xml:space="preserve"> לנסות לדבר לגופו של עניין.</w:t>
      </w:r>
    </w:p>
    <w:p w14:paraId="3429C161" w14:textId="77777777" w:rsidR="00000000" w:rsidRDefault="0003559D">
      <w:pPr>
        <w:pStyle w:val="a0"/>
        <w:rPr>
          <w:rFonts w:hint="cs"/>
          <w:rtl/>
        </w:rPr>
      </w:pPr>
    </w:p>
    <w:p w14:paraId="40EC786F" w14:textId="77777777" w:rsidR="00000000" w:rsidRDefault="0003559D">
      <w:pPr>
        <w:pStyle w:val="a0"/>
        <w:rPr>
          <w:rFonts w:hint="cs"/>
          <w:rtl/>
        </w:rPr>
      </w:pPr>
      <w:r>
        <w:rPr>
          <w:rFonts w:hint="cs"/>
          <w:rtl/>
        </w:rPr>
        <w:t xml:space="preserve">ברשותך, אדוני היושב-ראש, אני בטוח שגם בשמך, אי-אפשר לעלות על הדוכן בלי </w:t>
      </w:r>
      <w:r>
        <w:rPr>
          <w:rFonts w:hint="eastAsia"/>
          <w:rtl/>
        </w:rPr>
        <w:t>–</w:t>
      </w:r>
      <w:r>
        <w:rPr>
          <w:rFonts w:hint="cs"/>
          <w:rtl/>
        </w:rPr>
        <w:t xml:space="preserve"> יש שם רעש נורא, העסק כאן הופך להיות שוק.</w:t>
      </w:r>
    </w:p>
    <w:p w14:paraId="4AD51E21" w14:textId="77777777" w:rsidR="00000000" w:rsidRDefault="0003559D">
      <w:pPr>
        <w:pStyle w:val="a0"/>
        <w:rPr>
          <w:rFonts w:hint="cs"/>
          <w:rtl/>
        </w:rPr>
      </w:pPr>
    </w:p>
    <w:p w14:paraId="6CF1AFBA" w14:textId="77777777" w:rsidR="00000000" w:rsidRDefault="0003559D">
      <w:pPr>
        <w:pStyle w:val="af1"/>
        <w:rPr>
          <w:rtl/>
        </w:rPr>
      </w:pPr>
      <w:r>
        <w:rPr>
          <w:rtl/>
        </w:rPr>
        <w:t>היו"ר ראובן ריבלין:</w:t>
      </w:r>
    </w:p>
    <w:p w14:paraId="0EEF6750" w14:textId="77777777" w:rsidR="00000000" w:rsidRDefault="0003559D">
      <w:pPr>
        <w:pStyle w:val="a0"/>
        <w:rPr>
          <w:rtl/>
        </w:rPr>
      </w:pPr>
    </w:p>
    <w:p w14:paraId="115B1B8B" w14:textId="77777777" w:rsidR="00000000" w:rsidRDefault="0003559D">
      <w:pPr>
        <w:pStyle w:val="a0"/>
        <w:rPr>
          <w:rFonts w:hint="cs"/>
          <w:rtl/>
        </w:rPr>
      </w:pPr>
      <w:r>
        <w:rPr>
          <w:rFonts w:hint="cs"/>
          <w:rtl/>
        </w:rPr>
        <w:t>זה לא רק היום.</w:t>
      </w:r>
    </w:p>
    <w:p w14:paraId="6F3C4ECD" w14:textId="77777777" w:rsidR="00000000" w:rsidRDefault="0003559D">
      <w:pPr>
        <w:pStyle w:val="a0"/>
        <w:ind w:firstLine="0"/>
        <w:rPr>
          <w:rFonts w:hint="cs"/>
          <w:rtl/>
        </w:rPr>
      </w:pPr>
    </w:p>
    <w:p w14:paraId="77A80E39" w14:textId="77777777" w:rsidR="00000000" w:rsidRDefault="0003559D">
      <w:pPr>
        <w:pStyle w:val="-"/>
        <w:rPr>
          <w:rtl/>
        </w:rPr>
      </w:pPr>
      <w:bookmarkStart w:id="363" w:name="FS000000512T31_08_2004_18_23_42C"/>
      <w:bookmarkEnd w:id="363"/>
      <w:r>
        <w:rPr>
          <w:rtl/>
        </w:rPr>
        <w:t>יו</w:t>
      </w:r>
      <w:r>
        <w:rPr>
          <w:rtl/>
        </w:rPr>
        <w:t>סי שריד (יחד):</w:t>
      </w:r>
    </w:p>
    <w:p w14:paraId="05369560" w14:textId="77777777" w:rsidR="00000000" w:rsidRDefault="0003559D">
      <w:pPr>
        <w:pStyle w:val="a0"/>
        <w:rPr>
          <w:rtl/>
        </w:rPr>
      </w:pPr>
    </w:p>
    <w:p w14:paraId="1A0D304F" w14:textId="77777777" w:rsidR="00000000" w:rsidRDefault="0003559D">
      <w:pPr>
        <w:pStyle w:val="a0"/>
        <w:rPr>
          <w:rFonts w:hint="cs"/>
          <w:rtl/>
        </w:rPr>
      </w:pPr>
      <w:r>
        <w:rPr>
          <w:rFonts w:hint="cs"/>
          <w:rtl/>
        </w:rPr>
        <w:t xml:space="preserve">כן, תיכף אגיד משהו בעניין זה. </w:t>
      </w:r>
    </w:p>
    <w:p w14:paraId="07031587" w14:textId="77777777" w:rsidR="00000000" w:rsidRDefault="0003559D">
      <w:pPr>
        <w:pStyle w:val="a0"/>
        <w:rPr>
          <w:rFonts w:hint="cs"/>
          <w:rtl/>
        </w:rPr>
      </w:pPr>
    </w:p>
    <w:p w14:paraId="1C5D92D1" w14:textId="77777777" w:rsidR="00000000" w:rsidRDefault="0003559D">
      <w:pPr>
        <w:pStyle w:val="a0"/>
        <w:rPr>
          <w:rFonts w:hint="cs"/>
          <w:rtl/>
        </w:rPr>
      </w:pPr>
      <w:r>
        <w:rPr>
          <w:rFonts w:hint="cs"/>
          <w:rtl/>
        </w:rPr>
        <w:t>אי-אפשר לעלות על הדוכן בלי לזכור שעומדות רגלינו ביום נוסף של פיגוע כפול בבאר-שבע. בדרך הטבע צריך לומר ולהזכיר בפעם המי-יודע-כמה שטרור הוא תמיד טרור, הוא תמיד נפסד, הוא תמיד נקלה, לעולם אין לו הצדקה ולעולם אין</w:t>
      </w:r>
      <w:r>
        <w:rPr>
          <w:rFonts w:hint="cs"/>
          <w:rtl/>
        </w:rPr>
        <w:t xml:space="preserve"> לו סליחה. בני עוולה הם בני עוולה, טרוריסטים הם טרוריסטים, רוצחים הם רוצחים. מובן מאליו שההזדהות שלנו ברגע זה היא בראש ובראשונה עם העיר באר-שבע ועם תושביה, בעיקר עם הנפגעים, עם המשפחות שאיבדו את היקירים ועם הפצועים, שמיטלטלים עכשיו על מיטותיהם בתוך האימה ה</w:t>
      </w:r>
      <w:r>
        <w:rPr>
          <w:rFonts w:hint="cs"/>
          <w:rtl/>
        </w:rPr>
        <w:t>חשוכה הזאת, ואנחנו מאחלים להם כמובן החלמה שלמה.</w:t>
      </w:r>
    </w:p>
    <w:p w14:paraId="4CD62D4C" w14:textId="77777777" w:rsidR="00000000" w:rsidRDefault="0003559D">
      <w:pPr>
        <w:pStyle w:val="a0"/>
        <w:rPr>
          <w:rFonts w:hint="cs"/>
          <w:rtl/>
        </w:rPr>
      </w:pPr>
    </w:p>
    <w:p w14:paraId="4F94A07D" w14:textId="77777777" w:rsidR="00000000" w:rsidRDefault="0003559D">
      <w:pPr>
        <w:pStyle w:val="a0"/>
        <w:rPr>
          <w:rFonts w:hint="cs"/>
          <w:rtl/>
        </w:rPr>
      </w:pPr>
      <w:r>
        <w:rPr>
          <w:rFonts w:hint="cs"/>
          <w:rtl/>
        </w:rPr>
        <w:t xml:space="preserve">אולי אומר רק משפט אחד, היושב-ראש </w:t>
      </w:r>
      <w:r>
        <w:rPr>
          <w:rFonts w:hint="eastAsia"/>
          <w:rtl/>
        </w:rPr>
        <w:t>–</w:t>
      </w:r>
      <w:r>
        <w:rPr>
          <w:rFonts w:hint="cs"/>
          <w:rtl/>
        </w:rPr>
        <w:t xml:space="preserve"> אולי אפשר שבעל כורחנו נגיע למסקנה, שבכל זאת אין לחבית הזאת תחתית, וכל זמן שהתנאים שמצמיחים את הטרור הארור הזה הם אותם תנאים, והנסיבות הן אותן נסיבות, והשורשים המורעלים הם א</w:t>
      </w:r>
      <w:r>
        <w:rPr>
          <w:rFonts w:hint="cs"/>
          <w:rtl/>
        </w:rPr>
        <w:t>ותם שורשים, לדבר על חבית שיש לה תחתית זה דיבור שווא.</w:t>
      </w:r>
    </w:p>
    <w:p w14:paraId="13DDBA1F" w14:textId="77777777" w:rsidR="00000000" w:rsidRDefault="0003559D">
      <w:pPr>
        <w:pStyle w:val="a0"/>
        <w:rPr>
          <w:rFonts w:hint="cs"/>
          <w:rtl/>
        </w:rPr>
      </w:pPr>
    </w:p>
    <w:p w14:paraId="3C3A0184" w14:textId="77777777" w:rsidR="00000000" w:rsidRDefault="0003559D">
      <w:pPr>
        <w:pStyle w:val="a0"/>
        <w:rPr>
          <w:rFonts w:hint="cs"/>
          <w:rtl/>
        </w:rPr>
      </w:pPr>
      <w:r>
        <w:rPr>
          <w:rFonts w:hint="cs"/>
          <w:rtl/>
        </w:rPr>
        <w:t>עכשיו אני רוצה לומר משהו על נימוסי הבית הזה ועל הליכותיו. היו כמה נושאים חשובים מאוד על סדר-היום. אם אפשר בכל זאת להרגיע שם את הציבור - -</w:t>
      </w:r>
    </w:p>
    <w:p w14:paraId="1858FF05" w14:textId="77777777" w:rsidR="00000000" w:rsidRDefault="0003559D">
      <w:pPr>
        <w:pStyle w:val="a0"/>
        <w:ind w:firstLine="0"/>
        <w:rPr>
          <w:rFonts w:hint="cs"/>
          <w:rtl/>
        </w:rPr>
      </w:pPr>
    </w:p>
    <w:p w14:paraId="293C2308" w14:textId="77777777" w:rsidR="00000000" w:rsidRDefault="0003559D">
      <w:pPr>
        <w:pStyle w:val="af1"/>
        <w:rPr>
          <w:rtl/>
        </w:rPr>
      </w:pPr>
      <w:r>
        <w:rPr>
          <w:rFonts w:hint="eastAsia"/>
          <w:rtl/>
        </w:rPr>
        <w:t>היו</w:t>
      </w:r>
      <w:r>
        <w:rPr>
          <w:rtl/>
        </w:rPr>
        <w:t>"ר ראובן ריבלין:</w:t>
      </w:r>
    </w:p>
    <w:p w14:paraId="0318B6F0" w14:textId="77777777" w:rsidR="00000000" w:rsidRDefault="0003559D">
      <w:pPr>
        <w:pStyle w:val="a0"/>
        <w:rPr>
          <w:rFonts w:hint="cs"/>
          <w:rtl/>
        </w:rPr>
      </w:pPr>
    </w:p>
    <w:p w14:paraId="662EBE2C" w14:textId="77777777" w:rsidR="00000000" w:rsidRDefault="0003559D">
      <w:pPr>
        <w:pStyle w:val="a0"/>
        <w:rPr>
          <w:rFonts w:hint="cs"/>
          <w:rtl/>
        </w:rPr>
      </w:pPr>
      <w:r>
        <w:rPr>
          <w:rFonts w:hint="cs"/>
          <w:rtl/>
        </w:rPr>
        <w:t xml:space="preserve">רבותי, רבותי, העוזרים לא יכולים לדבר בתוך </w:t>
      </w:r>
      <w:r>
        <w:rPr>
          <w:rFonts w:hint="cs"/>
          <w:rtl/>
        </w:rPr>
        <w:t xml:space="preserve">האולם </w:t>
      </w:r>
      <w:r>
        <w:rPr>
          <w:rFonts w:hint="eastAsia"/>
          <w:rtl/>
        </w:rPr>
        <w:t>–</w:t>
      </w:r>
      <w:r>
        <w:rPr>
          <w:rFonts w:hint="cs"/>
          <w:rtl/>
        </w:rPr>
        <w:t xml:space="preserve"> אין על זה ויכוח </w:t>
      </w:r>
      <w:r>
        <w:rPr>
          <w:rFonts w:hint="eastAsia"/>
          <w:rtl/>
        </w:rPr>
        <w:t>–</w:t>
      </w:r>
      <w:r>
        <w:rPr>
          <w:rFonts w:hint="cs"/>
          <w:rtl/>
        </w:rPr>
        <w:t xml:space="preserve"> אלא אם כן הם מחויבים לקרוא לחברי הכנסת. זה לא המקום לעריכת שיחות.</w:t>
      </w:r>
    </w:p>
    <w:p w14:paraId="2A42858A" w14:textId="77777777" w:rsidR="00000000" w:rsidRDefault="0003559D">
      <w:pPr>
        <w:pStyle w:val="a0"/>
        <w:ind w:firstLine="0"/>
        <w:rPr>
          <w:rFonts w:hint="cs"/>
          <w:rtl/>
        </w:rPr>
      </w:pPr>
    </w:p>
    <w:p w14:paraId="5509CAA9" w14:textId="77777777" w:rsidR="00000000" w:rsidRDefault="0003559D">
      <w:pPr>
        <w:pStyle w:val="a"/>
        <w:rPr>
          <w:rtl/>
        </w:rPr>
      </w:pPr>
      <w:bookmarkStart w:id="364" w:name="FS000001047T31_08_2004_18_04_34C"/>
      <w:bookmarkStart w:id="365" w:name="FS000000512T31_08_2004_18_04_42"/>
      <w:bookmarkStart w:id="366" w:name="_Toc90825032"/>
      <w:bookmarkEnd w:id="364"/>
      <w:bookmarkEnd w:id="365"/>
      <w:r>
        <w:rPr>
          <w:rtl/>
        </w:rPr>
        <w:t>יוסי שריד (יחד):</w:t>
      </w:r>
      <w:bookmarkEnd w:id="366"/>
    </w:p>
    <w:p w14:paraId="73B092D4" w14:textId="77777777" w:rsidR="00000000" w:rsidRDefault="0003559D">
      <w:pPr>
        <w:pStyle w:val="a0"/>
        <w:rPr>
          <w:rtl/>
        </w:rPr>
      </w:pPr>
    </w:p>
    <w:p w14:paraId="57FDBC43" w14:textId="77777777" w:rsidR="00000000" w:rsidRDefault="0003559D">
      <w:pPr>
        <w:pStyle w:val="a0"/>
        <w:rPr>
          <w:rFonts w:hint="cs"/>
          <w:rtl/>
        </w:rPr>
      </w:pPr>
      <w:r>
        <w:rPr>
          <w:rFonts w:hint="cs"/>
          <w:rtl/>
        </w:rPr>
        <w:t xml:space="preserve">- - הם נראים לי נורא מודאגים. היו נושאים חשובים על סדר-היום, מי כמוך, היושב-ראש, יודע. מתוך כך שקרה מה שקרה בבאר-שבע </w:t>
      </w:r>
      <w:r>
        <w:rPr>
          <w:rFonts w:hint="eastAsia"/>
          <w:rtl/>
        </w:rPr>
        <w:t>–</w:t>
      </w:r>
      <w:r>
        <w:rPr>
          <w:rFonts w:hint="cs"/>
          <w:rtl/>
        </w:rPr>
        <w:t xml:space="preserve"> כולנו היינו בין המציעים, ה</w:t>
      </w:r>
      <w:r>
        <w:rPr>
          <w:rFonts w:hint="cs"/>
          <w:rtl/>
        </w:rPr>
        <w:t xml:space="preserve">סיעות השונות </w:t>
      </w:r>
      <w:r>
        <w:rPr>
          <w:rFonts w:hint="eastAsia"/>
          <w:rtl/>
        </w:rPr>
        <w:t>–</w:t>
      </w:r>
      <w:r>
        <w:rPr>
          <w:rFonts w:hint="cs"/>
          <w:rtl/>
        </w:rPr>
        <w:t xml:space="preserve"> חשבנו שלמרות חשיבותם העצומה של הנושאים, מן הראוי להם שלא יבואו דווקא היום אל סדר-היום של הכנסת. לא כן נהגה הממשלה, כי ההזדהות שלה היא כמובן יותר עמוקה משלנו, ודאגתה יותר גדולה משלנו, ומה שקורה ומתרחש בארץ, ובכלל זה מה שקרה בבאר-שבע </w:t>
      </w:r>
      <w:r>
        <w:rPr>
          <w:rFonts w:hint="eastAsia"/>
          <w:rtl/>
        </w:rPr>
        <w:t>–</w:t>
      </w:r>
      <w:r>
        <w:rPr>
          <w:rFonts w:hint="cs"/>
          <w:rtl/>
        </w:rPr>
        <w:t xml:space="preserve"> לא, הממ</w:t>
      </w:r>
      <w:r>
        <w:rPr>
          <w:rFonts w:hint="cs"/>
          <w:rtl/>
        </w:rPr>
        <w:t xml:space="preserve">שלה לא תוותר. היא תביא את הנושא שלה. כל השאר יורידו את הנושאים, אבל הממשלה </w:t>
      </w:r>
      <w:r>
        <w:rPr>
          <w:rFonts w:hint="eastAsia"/>
          <w:rtl/>
        </w:rPr>
        <w:t>–</w:t>
      </w:r>
      <w:r>
        <w:rPr>
          <w:rFonts w:hint="cs"/>
          <w:rtl/>
        </w:rPr>
        <w:t xml:space="preserve"> היא תביא את הנושא שלה. ואפשר לחשוב מי יודע מה </w:t>
      </w:r>
      <w:r>
        <w:rPr>
          <w:rFonts w:hint="eastAsia"/>
          <w:rtl/>
        </w:rPr>
        <w:t>–</w:t>
      </w:r>
      <w:r>
        <w:rPr>
          <w:rFonts w:hint="cs"/>
          <w:rtl/>
        </w:rPr>
        <w:t xml:space="preserve"> עניינים של פיקוח נפש? דבר שאינו סובל דיחוי? היום חייב להיות יום הקבורה של יום חינוך ארוך.</w:t>
      </w:r>
    </w:p>
    <w:p w14:paraId="3C2C29E3" w14:textId="77777777" w:rsidR="00000000" w:rsidRDefault="0003559D">
      <w:pPr>
        <w:pStyle w:val="a0"/>
        <w:rPr>
          <w:rFonts w:hint="cs"/>
          <w:rtl/>
        </w:rPr>
      </w:pPr>
    </w:p>
    <w:p w14:paraId="054FB140" w14:textId="77777777" w:rsidR="00000000" w:rsidRDefault="0003559D">
      <w:pPr>
        <w:pStyle w:val="a0"/>
        <w:rPr>
          <w:rFonts w:hint="cs"/>
          <w:rtl/>
        </w:rPr>
      </w:pPr>
      <w:r>
        <w:rPr>
          <w:rFonts w:hint="cs"/>
          <w:rtl/>
        </w:rPr>
        <w:t>אדוני היושב-ראש, שמענו עכשיו את דבריה של</w:t>
      </w:r>
      <w:r>
        <w:rPr>
          <w:rFonts w:hint="cs"/>
          <w:rtl/>
        </w:rPr>
        <w:t xml:space="preserve"> יושבת-ראש ועדת החינוך. אין להם ידיים ואין להם רגליים, אין להם ראשית ואין להם אחרית. הם לא מחזיקים מים. צריך לדעת מה הכנסת עומדת לאשר היום, וכל ההסוואות וכל הכסות וכל עלי התאנה לא יסתירו את ההחלטה כפי שהיא. היום הכנסת קוברת את יום החינוך הארוך בישראל. </w:t>
      </w:r>
    </w:p>
    <w:p w14:paraId="5D4F982D" w14:textId="77777777" w:rsidR="00000000" w:rsidRDefault="0003559D">
      <w:pPr>
        <w:pStyle w:val="a0"/>
        <w:rPr>
          <w:rFonts w:hint="cs"/>
          <w:rtl/>
        </w:rPr>
      </w:pPr>
    </w:p>
    <w:p w14:paraId="518DCB77" w14:textId="77777777" w:rsidR="00000000" w:rsidRDefault="0003559D">
      <w:pPr>
        <w:pStyle w:val="a0"/>
        <w:rPr>
          <w:rFonts w:hint="cs"/>
          <w:rtl/>
        </w:rPr>
      </w:pPr>
      <w:r>
        <w:rPr>
          <w:rFonts w:hint="cs"/>
          <w:rtl/>
        </w:rPr>
        <w:t>אז</w:t>
      </w:r>
      <w:r>
        <w:rPr>
          <w:rFonts w:hint="cs"/>
          <w:rtl/>
        </w:rPr>
        <w:t xml:space="preserve"> באמת, היו הישגים אדירים </w:t>
      </w:r>
      <w:r>
        <w:rPr>
          <w:rFonts w:hint="eastAsia"/>
          <w:rtl/>
        </w:rPr>
        <w:t>–</w:t>
      </w:r>
      <w:r>
        <w:rPr>
          <w:rFonts w:hint="cs"/>
          <w:rtl/>
        </w:rPr>
        <w:t xml:space="preserve"> הוצאנו את שר האוצר מהצעת החוק. אפשר לחשוב שאם אתה מוציא אותו על-פי החוק, אתה מוציא אותו מן היכולת לקבוע כן יהיה או לא יהיה. היום קוברים את יום חינוך ארוך.</w:t>
      </w:r>
    </w:p>
    <w:p w14:paraId="47C37B42" w14:textId="77777777" w:rsidR="00000000" w:rsidRDefault="0003559D">
      <w:pPr>
        <w:pStyle w:val="a0"/>
        <w:rPr>
          <w:rFonts w:hint="cs"/>
          <w:rtl/>
        </w:rPr>
      </w:pPr>
    </w:p>
    <w:p w14:paraId="315C6373" w14:textId="77777777" w:rsidR="00000000" w:rsidRDefault="0003559D">
      <w:pPr>
        <w:pStyle w:val="a0"/>
        <w:rPr>
          <w:rFonts w:hint="cs"/>
          <w:rtl/>
        </w:rPr>
      </w:pPr>
      <w:r>
        <w:rPr>
          <w:rFonts w:hint="cs"/>
          <w:rtl/>
        </w:rPr>
        <w:t>זה נורא משונה, היושב-ראש. זה באמת נורא משונה מצד אחד, ומשונה מאוד מצד שני</w:t>
      </w:r>
      <w:r>
        <w:rPr>
          <w:rFonts w:hint="cs"/>
          <w:rtl/>
        </w:rPr>
        <w:t xml:space="preserve">. הרי הממשלה הזאת, אותה ממשלה, אומרת שהיא </w:t>
      </w:r>
      <w:r>
        <w:rPr>
          <w:rFonts w:hint="eastAsia"/>
          <w:rtl/>
        </w:rPr>
        <w:t>–</w:t>
      </w:r>
      <w:r>
        <w:rPr>
          <w:rFonts w:hint="cs"/>
          <w:rtl/>
        </w:rPr>
        <w:t xml:space="preserve"> בעוד כמה חודשים, בתקציב 2005, היא כבר בשער, היא כבר בפתח </w:t>
      </w:r>
      <w:r>
        <w:rPr>
          <w:rFonts w:hint="eastAsia"/>
          <w:rtl/>
        </w:rPr>
        <w:t>–</w:t>
      </w:r>
      <w:r>
        <w:rPr>
          <w:rFonts w:hint="cs"/>
          <w:rtl/>
        </w:rPr>
        <w:t xml:space="preserve"> ב-2005 היא תכונן יום חינוך ארוך. אז אני שואל: אם ב-2005 עומדים לכונן יום חינוך ארוך, וזה כבר עניין של או-טו-טו, וזה כבר עומד בשער ומתכונן להתפרץ אל מציאו</w:t>
      </w:r>
      <w:r>
        <w:rPr>
          <w:rFonts w:hint="cs"/>
          <w:rtl/>
        </w:rPr>
        <w:t xml:space="preserve">ת חיינו, מי צריך בכלל את החוק הזה, שקובר את יום חינוך ארוך? הרי גם זו רמייה. </w:t>
      </w:r>
    </w:p>
    <w:p w14:paraId="40600FC3" w14:textId="77777777" w:rsidR="00000000" w:rsidRDefault="0003559D">
      <w:pPr>
        <w:pStyle w:val="a0"/>
        <w:rPr>
          <w:rFonts w:hint="cs"/>
          <w:rtl/>
        </w:rPr>
      </w:pPr>
    </w:p>
    <w:p w14:paraId="404995A4" w14:textId="77777777" w:rsidR="00000000" w:rsidRDefault="0003559D">
      <w:pPr>
        <w:pStyle w:val="a0"/>
        <w:rPr>
          <w:rFonts w:hint="cs"/>
          <w:rtl/>
        </w:rPr>
      </w:pPr>
      <w:r>
        <w:rPr>
          <w:rFonts w:hint="cs"/>
          <w:rtl/>
        </w:rPr>
        <w:t>לא יהיה יום חינוך ארוך על-פי דוח ועדת-דברת. לא יהיה שום ביצוע ושום יישום של ועדת-דברת, והדוח שלה, והמסקנות שלה, וההמלצות שלה, ובבוקר שאלתי שאלה רטורית, ואולי לא כל כך רטורית: עד</w:t>
      </w:r>
      <w:r>
        <w:rPr>
          <w:rFonts w:hint="cs"/>
          <w:rtl/>
        </w:rPr>
        <w:t xml:space="preserve"> מתי דברת עצמו, איש שאני מכבד, יהיה מוכן להיות משת"פ של הממשלה, על כזביה, על ההערמות שלה, על מצג השווא שלה? עד מתי הוא יסכים שיעשו שימוש בשמו, בזמן שהוא הקדיש, במעמד שהוא הקדיש, ברצון הטוב שהוא הקדיש? באמת, אדם שלא חסר לו שום דבר בחיים הקדיש מעצמו, מזמנו, </w:t>
      </w:r>
      <w:r>
        <w:rPr>
          <w:rFonts w:hint="cs"/>
          <w:rtl/>
        </w:rPr>
        <w:t xml:space="preserve">בהתנדבות. </w:t>
      </w:r>
    </w:p>
    <w:p w14:paraId="61FE7A56" w14:textId="77777777" w:rsidR="00000000" w:rsidRDefault="0003559D">
      <w:pPr>
        <w:pStyle w:val="a0"/>
        <w:rPr>
          <w:rFonts w:hint="cs"/>
          <w:rtl/>
        </w:rPr>
      </w:pPr>
    </w:p>
    <w:p w14:paraId="7AA81333" w14:textId="77777777" w:rsidR="00000000" w:rsidRDefault="0003559D">
      <w:pPr>
        <w:pStyle w:val="a0"/>
        <w:rPr>
          <w:rFonts w:hint="cs"/>
          <w:rtl/>
        </w:rPr>
      </w:pPr>
      <w:r>
        <w:rPr>
          <w:rFonts w:hint="cs"/>
          <w:rtl/>
        </w:rPr>
        <w:t>תראה איזו מהומה יש שם. טוב, יושב-ראש של קואליציה. אז צריך לדעת מה מחליטים היום. משרד החינוך כן יביא, לא יביא, זה לא מעלה ולא מוריד, יושבת-ראש הוועדה. זה כל מיני ניחומים מסכנים. העובדה הקובעת היא, שאנחנו עומדים בקיצוץ ה-15 במערכת החינוך בשלוש הש</w:t>
      </w:r>
      <w:r>
        <w:rPr>
          <w:rFonts w:hint="cs"/>
          <w:rtl/>
        </w:rPr>
        <w:t xml:space="preserve">נים האחרונות. דבר כזה לא היה. העובדה הקובעת והחותכת, השורה התחתונה היא, ששנת הלימודים שמתחילה מחר מתחילה בקיצוץ. איך אני יודע? אני יודע שממחר בבוקר </w:t>
      </w:r>
      <w:r>
        <w:rPr>
          <w:rFonts w:hint="eastAsia"/>
          <w:rtl/>
        </w:rPr>
        <w:t>–</w:t>
      </w:r>
      <w:r>
        <w:rPr>
          <w:rFonts w:hint="cs"/>
          <w:rtl/>
        </w:rPr>
        <w:t xml:space="preserve"> מיום הלימודים הראשון </w:t>
      </w:r>
      <w:r>
        <w:rPr>
          <w:rFonts w:hint="eastAsia"/>
          <w:rtl/>
        </w:rPr>
        <w:t>–</w:t>
      </w:r>
      <w:r>
        <w:rPr>
          <w:rFonts w:hint="cs"/>
          <w:rtl/>
        </w:rPr>
        <w:t xml:space="preserve"> כל תלמיד וכל תלמידה בישראל ילמדו פחות, ולא ילמדו יותר. זאת העובדה הקובעת. כל השאר </w:t>
      </w:r>
      <w:r>
        <w:rPr>
          <w:rFonts w:hint="eastAsia"/>
          <w:rtl/>
        </w:rPr>
        <w:t>–</w:t>
      </w:r>
      <w:r>
        <w:rPr>
          <w:rFonts w:hint="cs"/>
          <w:rtl/>
        </w:rPr>
        <w:t xml:space="preserve"> אנחנו יושבים פה באיזה מין פלנטה אחרת, בתוך איזו בועה שאין לה שום קשר למציאות. </w:t>
      </w:r>
    </w:p>
    <w:p w14:paraId="1CF58331" w14:textId="77777777" w:rsidR="00000000" w:rsidRDefault="0003559D">
      <w:pPr>
        <w:pStyle w:val="a0"/>
        <w:rPr>
          <w:rFonts w:hint="cs"/>
          <w:rtl/>
        </w:rPr>
      </w:pPr>
    </w:p>
    <w:p w14:paraId="11B6A56D" w14:textId="77777777" w:rsidR="00000000" w:rsidRDefault="0003559D">
      <w:pPr>
        <w:pStyle w:val="a0"/>
        <w:rPr>
          <w:rFonts w:hint="cs"/>
          <w:rtl/>
        </w:rPr>
      </w:pPr>
      <w:r>
        <w:rPr>
          <w:rFonts w:hint="cs"/>
          <w:rtl/>
        </w:rPr>
        <w:t xml:space="preserve">אני יושב בדיוני ועדת החינוך, בעיקר בזמן האחרון, ובין המציאות לבין דיוני הוועדה אין קשר בכלל. דנים בדבר אחד, המציאות אומרת את דברה, ואולי היושב-ראש יודע </w:t>
      </w:r>
      <w:r>
        <w:rPr>
          <w:rFonts w:hint="eastAsia"/>
          <w:rtl/>
        </w:rPr>
        <w:t>–</w:t>
      </w:r>
      <w:r>
        <w:rPr>
          <w:rFonts w:hint="cs"/>
          <w:rtl/>
        </w:rPr>
        <w:t xml:space="preserve"> שוחחנו על זה לא פעם א</w:t>
      </w:r>
      <w:r>
        <w:rPr>
          <w:rFonts w:hint="cs"/>
          <w:rtl/>
        </w:rPr>
        <w:t xml:space="preserve">חת </w:t>
      </w:r>
      <w:r>
        <w:rPr>
          <w:rFonts w:hint="eastAsia"/>
          <w:rtl/>
        </w:rPr>
        <w:t>–</w:t>
      </w:r>
      <w:r>
        <w:rPr>
          <w:rFonts w:hint="cs"/>
          <w:rtl/>
        </w:rPr>
        <w:t xml:space="preserve"> שאנחנו רק מתיימרים לקבל החלטות. מי שמקבל את ההחלטות במקומנו הוא המציאות עצמה. היא חזקה, המציאות. היא חותכת, היא מחליטה, ואחר כך אנחנו מדדים אחריה ומעמידים פנים של מחליטים. אנחנו לא מחליטים שום דבר, היא כבר החליטה, היא מאחורינו. אנחנו במציאות חדשה בכלל</w:t>
      </w:r>
      <w:r>
        <w:rPr>
          <w:rFonts w:hint="cs"/>
          <w:rtl/>
        </w:rPr>
        <w:t>, ויושבת-ראש ועדת החינוך מספרת מה ועדת החינוך החליטה.</w:t>
      </w:r>
    </w:p>
    <w:p w14:paraId="26F50A09" w14:textId="77777777" w:rsidR="00000000" w:rsidRDefault="0003559D">
      <w:pPr>
        <w:pStyle w:val="a0"/>
        <w:rPr>
          <w:rFonts w:hint="cs"/>
          <w:rtl/>
        </w:rPr>
      </w:pPr>
    </w:p>
    <w:p w14:paraId="218EC108" w14:textId="77777777" w:rsidR="00000000" w:rsidRDefault="0003559D">
      <w:pPr>
        <w:pStyle w:val="af0"/>
        <w:rPr>
          <w:rtl/>
        </w:rPr>
      </w:pPr>
      <w:r>
        <w:rPr>
          <w:rFonts w:hint="eastAsia"/>
          <w:rtl/>
        </w:rPr>
        <w:t>צבי</w:t>
      </w:r>
      <w:r>
        <w:rPr>
          <w:rtl/>
        </w:rPr>
        <w:t xml:space="preserve"> הנדל (האיחוד הלאומי - ישראל ביתנו):</w:t>
      </w:r>
    </w:p>
    <w:p w14:paraId="7C900780" w14:textId="77777777" w:rsidR="00000000" w:rsidRDefault="0003559D">
      <w:pPr>
        <w:pStyle w:val="a0"/>
        <w:rPr>
          <w:rFonts w:hint="cs"/>
          <w:rtl/>
        </w:rPr>
      </w:pPr>
    </w:p>
    <w:p w14:paraId="3C7CB129" w14:textId="77777777" w:rsidR="00000000" w:rsidRDefault="0003559D">
      <w:pPr>
        <w:pStyle w:val="a0"/>
        <w:rPr>
          <w:rFonts w:hint="cs"/>
          <w:rtl/>
        </w:rPr>
      </w:pPr>
      <w:r>
        <w:rPr>
          <w:rFonts w:hint="cs"/>
          <w:rtl/>
        </w:rPr>
        <w:t>למה אתה מזלזל</w:t>
      </w:r>
      <w:bookmarkStart w:id="367" w:name="FS000000512T31_08_2004_18_10_18C"/>
      <w:bookmarkEnd w:id="367"/>
      <w:r>
        <w:rPr>
          <w:rFonts w:hint="cs"/>
          <w:rtl/>
        </w:rPr>
        <w:t>?</w:t>
      </w:r>
    </w:p>
    <w:p w14:paraId="16A54EE2" w14:textId="77777777" w:rsidR="00000000" w:rsidRDefault="0003559D">
      <w:pPr>
        <w:pStyle w:val="a0"/>
        <w:rPr>
          <w:rtl/>
        </w:rPr>
      </w:pPr>
    </w:p>
    <w:p w14:paraId="5ECFF789" w14:textId="77777777" w:rsidR="00000000" w:rsidRDefault="0003559D">
      <w:pPr>
        <w:pStyle w:val="-"/>
        <w:rPr>
          <w:rtl/>
        </w:rPr>
      </w:pPr>
      <w:bookmarkStart w:id="368" w:name="FS000000512T01_09_2004_09_04_24C"/>
      <w:bookmarkEnd w:id="368"/>
      <w:r>
        <w:rPr>
          <w:rtl/>
        </w:rPr>
        <w:t>יוסי שריד (יחד):</w:t>
      </w:r>
    </w:p>
    <w:p w14:paraId="6B582EE4" w14:textId="77777777" w:rsidR="00000000" w:rsidRDefault="0003559D">
      <w:pPr>
        <w:pStyle w:val="a0"/>
        <w:rPr>
          <w:rtl/>
        </w:rPr>
      </w:pPr>
    </w:p>
    <w:p w14:paraId="310BBECA" w14:textId="77777777" w:rsidR="00000000" w:rsidRDefault="0003559D">
      <w:pPr>
        <w:pStyle w:val="a0"/>
        <w:rPr>
          <w:rFonts w:hint="cs"/>
          <w:rtl/>
        </w:rPr>
      </w:pPr>
      <w:r>
        <w:rPr>
          <w:rFonts w:hint="cs"/>
          <w:rtl/>
        </w:rPr>
        <w:t xml:space="preserve">מה היא החליטה בכלל? מה היא החליטה? להוציא את שר האוצר מתוך החוק? נו, ואם מוציאים אותו מתוך החוק מוציאים אותו מתוך החיים? מתוך </w:t>
      </w:r>
      <w:r>
        <w:rPr>
          <w:rFonts w:hint="cs"/>
          <w:rtl/>
        </w:rPr>
        <w:t xml:space="preserve">השפעתו המוחלטת על התקציב? וכבר נאמר הבוקר, ואני חוזר ואומר, שבעצם החליטו להסגיר את משרד החינוך למשרד האוצר. משרד החינוך כבר לא קובע בענייני חינוך. לו היה קובע, אני רוצה להאמין שהדברים היו נראים אחרת. הכול </w:t>
      </w:r>
      <w:r>
        <w:rPr>
          <w:rFonts w:hint="eastAsia"/>
          <w:rtl/>
        </w:rPr>
        <w:t>–</w:t>
      </w:r>
      <w:r>
        <w:rPr>
          <w:rFonts w:hint="cs"/>
          <w:rtl/>
        </w:rPr>
        <w:t xml:space="preserve"> משרד האוצר. ולכן אולי כדאי להאמין שמשרד החינוך של</w:t>
      </w:r>
      <w:r>
        <w:rPr>
          <w:rFonts w:hint="cs"/>
          <w:rtl/>
        </w:rPr>
        <w:t xml:space="preserve">נו </w:t>
      </w:r>
      <w:r>
        <w:rPr>
          <w:rFonts w:hint="eastAsia"/>
          <w:rtl/>
        </w:rPr>
        <w:t>–</w:t>
      </w:r>
      <w:r>
        <w:rPr>
          <w:rFonts w:hint="cs"/>
          <w:rtl/>
        </w:rPr>
        <w:t xml:space="preserve"> כפי שהוא עכשיו </w:t>
      </w:r>
      <w:r>
        <w:rPr>
          <w:rFonts w:hint="eastAsia"/>
          <w:rtl/>
        </w:rPr>
        <w:t>–</w:t>
      </w:r>
      <w:r>
        <w:rPr>
          <w:rFonts w:hint="cs"/>
          <w:rtl/>
        </w:rPr>
        <w:t xml:space="preserve"> משרד החינוך שלנו מיותר. </w:t>
      </w:r>
    </w:p>
    <w:p w14:paraId="2AA31CD5" w14:textId="77777777" w:rsidR="00000000" w:rsidRDefault="0003559D">
      <w:pPr>
        <w:pStyle w:val="a0"/>
        <w:rPr>
          <w:rFonts w:hint="cs"/>
          <w:rtl/>
        </w:rPr>
      </w:pPr>
    </w:p>
    <w:p w14:paraId="4E95DBDD" w14:textId="77777777" w:rsidR="00000000" w:rsidRDefault="0003559D">
      <w:pPr>
        <w:pStyle w:val="a0"/>
        <w:rPr>
          <w:rFonts w:hint="cs"/>
          <w:rtl/>
        </w:rPr>
      </w:pPr>
      <w:r>
        <w:rPr>
          <w:rFonts w:hint="cs"/>
          <w:rtl/>
        </w:rPr>
        <w:t xml:space="preserve">אני לא חושב שזאת היתה צריכה להיות הבשורה של הכנסת לציבור הרחב בישראל בכל יום, לא כל שכן ביום שכזה. להודיע לציבור: תראו, יש פה הרבה צרות, הרבה מצוקות, פורענויות, אסונות, וחוץ מזה, תדעו שהיתה התחלה מאוד מרשימה </w:t>
      </w:r>
      <w:r>
        <w:rPr>
          <w:rFonts w:hint="cs"/>
          <w:rtl/>
        </w:rPr>
        <w:t xml:space="preserve">של יום חינוך ארוך, אבל ההתחלה הזאת היא התחלה, והיא נקטעת באבה. אין לה המשך, להתחלה הזאת. זאת הבשורה. ואיך היא מתקבלת? היא מתקבלת באותם תעלולים, תמרונים, תרגילים ותכסיסים </w:t>
      </w:r>
      <w:r>
        <w:rPr>
          <w:rFonts w:hint="eastAsia"/>
          <w:rtl/>
        </w:rPr>
        <w:t>–</w:t>
      </w:r>
      <w:r>
        <w:rPr>
          <w:rFonts w:hint="cs"/>
          <w:rtl/>
        </w:rPr>
        <w:t xml:space="preserve"> בוועדה. קובעים הצבעה בעוד חמש דקות. </w:t>
      </w:r>
    </w:p>
    <w:p w14:paraId="662087DF" w14:textId="77777777" w:rsidR="00000000" w:rsidRDefault="0003559D">
      <w:pPr>
        <w:pStyle w:val="a0"/>
        <w:rPr>
          <w:rFonts w:hint="cs"/>
          <w:rtl/>
        </w:rPr>
      </w:pPr>
    </w:p>
    <w:p w14:paraId="09096702" w14:textId="77777777" w:rsidR="00000000" w:rsidRDefault="0003559D">
      <w:pPr>
        <w:pStyle w:val="a0"/>
        <w:rPr>
          <w:rFonts w:hint="cs"/>
          <w:rtl/>
        </w:rPr>
      </w:pPr>
      <w:r>
        <w:rPr>
          <w:rFonts w:hint="cs"/>
          <w:rtl/>
        </w:rPr>
        <w:t>גם סר כבוד מן הבית הזה. סר כבוד. אין אפילו שמי</w:t>
      </w:r>
      <w:r>
        <w:rPr>
          <w:rFonts w:hint="cs"/>
          <w:rtl/>
        </w:rPr>
        <w:t xml:space="preserve">נית של אלגנטיות. הכול בברוטליות, הכול בבוטות. יושב אדם יום שלם בוועדה, ואז בסופו של דבר הוא לא מגיע להצבעה, כי אולי היה איחור של 30 שניות; אנשים שנקלעו לשם במקרה, שנאספו מן המסדרונות רק כדי להצביע, שאינם יודעים על מה מדובר בכלל </w:t>
      </w:r>
      <w:r>
        <w:rPr>
          <w:rFonts w:hint="eastAsia"/>
          <w:rtl/>
        </w:rPr>
        <w:t>–</w:t>
      </w:r>
      <w:r>
        <w:rPr>
          <w:rFonts w:hint="cs"/>
          <w:rtl/>
        </w:rPr>
        <w:t xml:space="preserve"> יושבים כאן כמה חברי כנסת </w:t>
      </w:r>
      <w:r>
        <w:rPr>
          <w:rFonts w:hint="eastAsia"/>
          <w:rtl/>
        </w:rPr>
        <w:t>–</w:t>
      </w:r>
      <w:r>
        <w:rPr>
          <w:rFonts w:hint="cs"/>
          <w:rtl/>
        </w:rPr>
        <w:t xml:space="preserve"> לא יודעים על מה מדובר, לא יודעים במה דנים, ודאי וודאי לא יודעים על מה מצביעים, אבל הם שם. אז כבר היו דברים מעולם, אבל כל דבר נעשה כאן יותר בוטה, יותר גס, יותר אלים, יותר מתמרן ויותר מניפולטיבי, וזה חבל. </w:t>
      </w:r>
    </w:p>
    <w:p w14:paraId="48C167E8" w14:textId="77777777" w:rsidR="00000000" w:rsidRDefault="0003559D">
      <w:pPr>
        <w:pStyle w:val="a0"/>
        <w:rPr>
          <w:rFonts w:hint="cs"/>
          <w:rtl/>
        </w:rPr>
      </w:pPr>
    </w:p>
    <w:p w14:paraId="3EBC0141" w14:textId="77777777" w:rsidR="00000000" w:rsidRDefault="0003559D">
      <w:pPr>
        <w:pStyle w:val="a0"/>
        <w:rPr>
          <w:rFonts w:hint="cs"/>
          <w:rtl/>
        </w:rPr>
      </w:pPr>
      <w:r>
        <w:rPr>
          <w:rFonts w:hint="cs"/>
          <w:rtl/>
        </w:rPr>
        <w:t>אדוני היושב-ראש, גולת הכותרת במערכת החינוך בשנה הב</w:t>
      </w:r>
      <w:r>
        <w:rPr>
          <w:rFonts w:hint="cs"/>
          <w:rtl/>
        </w:rPr>
        <w:t>אה, כפי שנודע לכם ביומיים-שלושה האחרונים, היא חינוך לדיאטה. טוב, תראו, זה נושא חשוב. ילד שעובר על מידותיו הראויות מבחינה גופנית, זה באמת שלא בטובתו. אני מודה ומתוודה. ילד שמן, ילדה שמנה, צריך לדאוג להם. אבל זאת גולת הכותרת? זה הדבר הכי חשוב עכשיו במערכת הח</w:t>
      </w:r>
      <w:r>
        <w:rPr>
          <w:rFonts w:hint="cs"/>
          <w:rtl/>
        </w:rPr>
        <w:t xml:space="preserve">ינוך? וראו זה פלא </w:t>
      </w:r>
      <w:r>
        <w:rPr>
          <w:rFonts w:hint="eastAsia"/>
          <w:rtl/>
        </w:rPr>
        <w:t>–</w:t>
      </w:r>
      <w:r>
        <w:rPr>
          <w:rFonts w:hint="cs"/>
          <w:rtl/>
        </w:rPr>
        <w:t xml:space="preserve"> השרה רק הודיעה על דיאטה, ומערכת החינוך עברה דיאטה מרחיקת לכת, חריפה מאין כמותה. אני חושב שהכניסו את מערכת החינוך לא רק לדיאטה, אלא ממש לאנורקסיה. רזון כזה לא היה מעולם.</w:t>
      </w:r>
    </w:p>
    <w:p w14:paraId="4D88E983" w14:textId="77777777" w:rsidR="00000000" w:rsidRDefault="0003559D">
      <w:pPr>
        <w:pStyle w:val="a0"/>
        <w:rPr>
          <w:rFonts w:hint="cs"/>
          <w:rtl/>
        </w:rPr>
      </w:pPr>
    </w:p>
    <w:p w14:paraId="18732AB2" w14:textId="77777777" w:rsidR="00000000" w:rsidRDefault="0003559D">
      <w:pPr>
        <w:pStyle w:val="a0"/>
        <w:rPr>
          <w:rFonts w:hint="cs"/>
          <w:rtl/>
        </w:rPr>
      </w:pPr>
      <w:r>
        <w:rPr>
          <w:rFonts w:hint="cs"/>
          <w:rtl/>
        </w:rPr>
        <w:t>ולכן אפשר לקבוע, שמעולם לא היו שנים כל כך גרועות למערכת החינוך כשנ</w:t>
      </w:r>
      <w:r>
        <w:rPr>
          <w:rFonts w:hint="cs"/>
          <w:rtl/>
        </w:rPr>
        <w:t xml:space="preserve">ים האלה, ואני אומר את זה בשיברון לב. אני בטוח שכל חבר כנסת, תהיה הצבעתו אשר תהיה, מתייחס כך אל מערכת החינוך כאשר הוא רואה שמן האין הזה לא יצמח יש, מהחסר הזה לא תהיה תקנה לחינוך, וכל זמן שהילדים והילדות שלנו מוצאים את עצמם במקום ה-35 בעולם, גם לא תהיה תקנה </w:t>
      </w:r>
      <w:r>
        <w:rPr>
          <w:rFonts w:hint="cs"/>
          <w:rtl/>
        </w:rPr>
        <w:t xml:space="preserve">למדינה. תודה, אדוני. </w:t>
      </w:r>
    </w:p>
    <w:p w14:paraId="1539BBEB" w14:textId="77777777" w:rsidR="00000000" w:rsidRDefault="0003559D">
      <w:pPr>
        <w:pStyle w:val="a0"/>
        <w:rPr>
          <w:rFonts w:hint="cs"/>
          <w:rtl/>
        </w:rPr>
      </w:pPr>
    </w:p>
    <w:p w14:paraId="62EAE443" w14:textId="77777777" w:rsidR="00000000" w:rsidRDefault="0003559D">
      <w:pPr>
        <w:pStyle w:val="af1"/>
        <w:rPr>
          <w:rtl/>
        </w:rPr>
      </w:pPr>
      <w:r>
        <w:rPr>
          <w:rtl/>
        </w:rPr>
        <w:t>היו"ר ראובן ריבלין:</w:t>
      </w:r>
    </w:p>
    <w:p w14:paraId="6843B987" w14:textId="77777777" w:rsidR="00000000" w:rsidRDefault="0003559D">
      <w:pPr>
        <w:pStyle w:val="a0"/>
        <w:rPr>
          <w:rtl/>
        </w:rPr>
      </w:pPr>
    </w:p>
    <w:p w14:paraId="09314C0F" w14:textId="77777777" w:rsidR="00000000" w:rsidRDefault="0003559D">
      <w:pPr>
        <w:pStyle w:val="a0"/>
        <w:rPr>
          <w:rFonts w:hint="cs"/>
          <w:rtl/>
        </w:rPr>
      </w:pPr>
      <w:r>
        <w:rPr>
          <w:rFonts w:hint="cs"/>
          <w:rtl/>
        </w:rPr>
        <w:t xml:space="preserve">תודה רבה. שני המתדיינים והמסתייגים </w:t>
      </w:r>
      <w:r>
        <w:rPr>
          <w:rFonts w:hint="eastAsia"/>
          <w:rtl/>
        </w:rPr>
        <w:t>–</w:t>
      </w:r>
      <w:r>
        <w:rPr>
          <w:rFonts w:hint="cs"/>
          <w:rtl/>
        </w:rPr>
        <w:t xml:space="preserve"> חבר הכנסת אחמד טיבי, גם לרשות אדוני - - -</w:t>
      </w:r>
    </w:p>
    <w:p w14:paraId="433F9106" w14:textId="77777777" w:rsidR="00000000" w:rsidRDefault="0003559D">
      <w:pPr>
        <w:pStyle w:val="a0"/>
        <w:rPr>
          <w:rFonts w:hint="cs"/>
          <w:rtl/>
        </w:rPr>
      </w:pPr>
    </w:p>
    <w:p w14:paraId="78AB6825" w14:textId="77777777" w:rsidR="00000000" w:rsidRDefault="0003559D">
      <w:pPr>
        <w:pStyle w:val="af0"/>
        <w:rPr>
          <w:rtl/>
        </w:rPr>
      </w:pPr>
      <w:r>
        <w:rPr>
          <w:rFonts w:hint="eastAsia"/>
          <w:rtl/>
        </w:rPr>
        <w:t>רן</w:t>
      </w:r>
      <w:r>
        <w:rPr>
          <w:rtl/>
        </w:rPr>
        <w:t xml:space="preserve"> כהן (יחד):</w:t>
      </w:r>
    </w:p>
    <w:p w14:paraId="62C752E5" w14:textId="77777777" w:rsidR="00000000" w:rsidRDefault="0003559D">
      <w:pPr>
        <w:pStyle w:val="a0"/>
        <w:rPr>
          <w:rFonts w:hint="cs"/>
          <w:rtl/>
        </w:rPr>
      </w:pPr>
    </w:p>
    <w:p w14:paraId="13C3F3FC" w14:textId="77777777" w:rsidR="00000000" w:rsidRDefault="0003559D">
      <w:pPr>
        <w:pStyle w:val="a0"/>
        <w:rPr>
          <w:rFonts w:hint="cs"/>
          <w:rtl/>
        </w:rPr>
      </w:pPr>
      <w:r>
        <w:rPr>
          <w:rFonts w:hint="cs"/>
          <w:rtl/>
        </w:rPr>
        <w:t>אני.</w:t>
      </w:r>
    </w:p>
    <w:p w14:paraId="5F73C763" w14:textId="77777777" w:rsidR="00000000" w:rsidRDefault="0003559D">
      <w:pPr>
        <w:pStyle w:val="a0"/>
        <w:rPr>
          <w:rFonts w:hint="cs"/>
          <w:rtl/>
        </w:rPr>
      </w:pPr>
    </w:p>
    <w:p w14:paraId="77B50DAF" w14:textId="77777777" w:rsidR="00000000" w:rsidRDefault="0003559D">
      <w:pPr>
        <w:pStyle w:val="af1"/>
        <w:rPr>
          <w:rtl/>
        </w:rPr>
      </w:pPr>
      <w:r>
        <w:rPr>
          <w:rtl/>
        </w:rPr>
        <w:t>היו"ר ראובן ריבלין:</w:t>
      </w:r>
    </w:p>
    <w:p w14:paraId="77DAE1EA" w14:textId="77777777" w:rsidR="00000000" w:rsidRDefault="0003559D">
      <w:pPr>
        <w:pStyle w:val="a0"/>
        <w:rPr>
          <w:rtl/>
        </w:rPr>
      </w:pPr>
    </w:p>
    <w:p w14:paraId="2319CB37" w14:textId="77777777" w:rsidR="00000000" w:rsidRDefault="0003559D">
      <w:pPr>
        <w:pStyle w:val="a0"/>
        <w:rPr>
          <w:rFonts w:hint="cs"/>
          <w:rtl/>
        </w:rPr>
      </w:pPr>
      <w:r>
        <w:rPr>
          <w:rFonts w:hint="cs"/>
          <w:rtl/>
        </w:rPr>
        <w:t xml:space="preserve">לא לא, יש להם </w:t>
      </w:r>
      <w:r>
        <w:rPr>
          <w:rFonts w:hint="eastAsia"/>
          <w:rtl/>
        </w:rPr>
        <w:t>–</w:t>
      </w:r>
      <w:r>
        <w:rPr>
          <w:rFonts w:hint="cs"/>
          <w:rtl/>
        </w:rPr>
        <w:t xml:space="preserve"> אני עושה - - -</w:t>
      </w:r>
    </w:p>
    <w:p w14:paraId="2F95C48A" w14:textId="77777777" w:rsidR="00000000" w:rsidRDefault="0003559D">
      <w:pPr>
        <w:pStyle w:val="a0"/>
        <w:rPr>
          <w:rFonts w:hint="cs"/>
          <w:rtl/>
        </w:rPr>
      </w:pPr>
    </w:p>
    <w:p w14:paraId="1FA1A785" w14:textId="77777777" w:rsidR="00000000" w:rsidRDefault="0003559D">
      <w:pPr>
        <w:pStyle w:val="af0"/>
        <w:rPr>
          <w:rtl/>
        </w:rPr>
      </w:pPr>
      <w:r>
        <w:rPr>
          <w:rFonts w:hint="eastAsia"/>
          <w:rtl/>
        </w:rPr>
        <w:t>רן</w:t>
      </w:r>
      <w:r>
        <w:rPr>
          <w:rtl/>
        </w:rPr>
        <w:t xml:space="preserve"> כהן (יחד):</w:t>
      </w:r>
    </w:p>
    <w:p w14:paraId="17A45470" w14:textId="77777777" w:rsidR="00000000" w:rsidRDefault="0003559D">
      <w:pPr>
        <w:pStyle w:val="a0"/>
        <w:rPr>
          <w:rFonts w:hint="cs"/>
          <w:rtl/>
        </w:rPr>
      </w:pPr>
    </w:p>
    <w:p w14:paraId="16480C3B" w14:textId="77777777" w:rsidR="00000000" w:rsidRDefault="0003559D">
      <w:pPr>
        <w:pStyle w:val="a0"/>
        <w:rPr>
          <w:rFonts w:hint="cs"/>
          <w:rtl/>
        </w:rPr>
      </w:pPr>
      <w:r>
        <w:rPr>
          <w:rFonts w:hint="cs"/>
          <w:rtl/>
        </w:rPr>
        <w:t>זה לפי הסדר, לא?</w:t>
      </w:r>
    </w:p>
    <w:p w14:paraId="6509E81B" w14:textId="77777777" w:rsidR="00000000" w:rsidRDefault="0003559D">
      <w:pPr>
        <w:pStyle w:val="a0"/>
        <w:rPr>
          <w:rFonts w:hint="cs"/>
          <w:rtl/>
        </w:rPr>
      </w:pPr>
    </w:p>
    <w:p w14:paraId="481A483F" w14:textId="77777777" w:rsidR="00000000" w:rsidRDefault="0003559D">
      <w:pPr>
        <w:pStyle w:val="af1"/>
        <w:rPr>
          <w:rtl/>
        </w:rPr>
      </w:pPr>
      <w:r>
        <w:rPr>
          <w:rtl/>
        </w:rPr>
        <w:t>היו"ר ראובן ריבלין:</w:t>
      </w:r>
    </w:p>
    <w:p w14:paraId="33527D11" w14:textId="77777777" w:rsidR="00000000" w:rsidRDefault="0003559D">
      <w:pPr>
        <w:pStyle w:val="a0"/>
        <w:rPr>
          <w:rtl/>
        </w:rPr>
      </w:pPr>
    </w:p>
    <w:p w14:paraId="7E94C964" w14:textId="77777777" w:rsidR="00000000" w:rsidRDefault="0003559D">
      <w:pPr>
        <w:pStyle w:val="a0"/>
        <w:rPr>
          <w:rFonts w:hint="cs"/>
          <w:rtl/>
        </w:rPr>
      </w:pPr>
      <w:r>
        <w:rPr>
          <w:rFonts w:hint="cs"/>
          <w:rtl/>
        </w:rPr>
        <w:t>אם ת</w:t>
      </w:r>
      <w:r>
        <w:rPr>
          <w:rFonts w:hint="cs"/>
          <w:rtl/>
        </w:rPr>
        <w:t>ראה את הסדר - - -</w:t>
      </w:r>
    </w:p>
    <w:p w14:paraId="2CFF07D3" w14:textId="77777777" w:rsidR="00000000" w:rsidRDefault="0003559D">
      <w:pPr>
        <w:pStyle w:val="a0"/>
        <w:rPr>
          <w:rFonts w:hint="cs"/>
          <w:rtl/>
        </w:rPr>
      </w:pPr>
    </w:p>
    <w:p w14:paraId="4EDC054A" w14:textId="77777777" w:rsidR="00000000" w:rsidRDefault="0003559D">
      <w:pPr>
        <w:pStyle w:val="af0"/>
        <w:rPr>
          <w:rtl/>
        </w:rPr>
      </w:pPr>
      <w:r>
        <w:rPr>
          <w:rFonts w:hint="eastAsia"/>
          <w:rtl/>
        </w:rPr>
        <w:t>רן</w:t>
      </w:r>
      <w:r>
        <w:rPr>
          <w:rtl/>
        </w:rPr>
        <w:t xml:space="preserve"> כהן (יחד):</w:t>
      </w:r>
    </w:p>
    <w:p w14:paraId="69C3C757" w14:textId="77777777" w:rsidR="00000000" w:rsidRDefault="0003559D">
      <w:pPr>
        <w:pStyle w:val="a0"/>
        <w:rPr>
          <w:rFonts w:hint="cs"/>
          <w:rtl/>
        </w:rPr>
      </w:pPr>
    </w:p>
    <w:p w14:paraId="16C33E2F" w14:textId="77777777" w:rsidR="00000000" w:rsidRDefault="0003559D">
      <w:pPr>
        <w:pStyle w:val="a0"/>
        <w:rPr>
          <w:rFonts w:hint="cs"/>
          <w:rtl/>
        </w:rPr>
      </w:pPr>
      <w:r>
        <w:rPr>
          <w:rFonts w:hint="cs"/>
          <w:rtl/>
        </w:rPr>
        <w:t>- - -</w:t>
      </w:r>
    </w:p>
    <w:p w14:paraId="5B3541ED" w14:textId="77777777" w:rsidR="00000000" w:rsidRDefault="0003559D">
      <w:pPr>
        <w:pStyle w:val="a0"/>
        <w:rPr>
          <w:rFonts w:hint="cs"/>
          <w:rtl/>
        </w:rPr>
      </w:pPr>
    </w:p>
    <w:p w14:paraId="252F0B6C" w14:textId="77777777" w:rsidR="00000000" w:rsidRDefault="0003559D">
      <w:pPr>
        <w:pStyle w:val="af1"/>
        <w:rPr>
          <w:rtl/>
        </w:rPr>
      </w:pPr>
      <w:r>
        <w:rPr>
          <w:rtl/>
        </w:rPr>
        <w:t>היו"ר ראובן ריבלין:</w:t>
      </w:r>
    </w:p>
    <w:p w14:paraId="18D5FE69" w14:textId="77777777" w:rsidR="00000000" w:rsidRDefault="0003559D">
      <w:pPr>
        <w:pStyle w:val="a0"/>
        <w:rPr>
          <w:rtl/>
        </w:rPr>
      </w:pPr>
    </w:p>
    <w:p w14:paraId="648DC341" w14:textId="77777777" w:rsidR="00000000" w:rsidRDefault="0003559D">
      <w:pPr>
        <w:pStyle w:val="a0"/>
        <w:rPr>
          <w:rFonts w:hint="cs"/>
          <w:rtl/>
        </w:rPr>
      </w:pPr>
      <w:r>
        <w:rPr>
          <w:rFonts w:hint="cs"/>
          <w:rtl/>
        </w:rPr>
        <w:t xml:space="preserve">תשמעו, רבותי. התקנון מחייב אותנו בסדר מסוים. יש לו שלוש הסתייגויות, לרשותו עשר דקות. זה בסדר גמור. </w:t>
      </w:r>
    </w:p>
    <w:p w14:paraId="2D888EE6" w14:textId="77777777" w:rsidR="00000000" w:rsidRDefault="0003559D">
      <w:pPr>
        <w:pStyle w:val="a0"/>
        <w:rPr>
          <w:rFonts w:hint="cs"/>
          <w:rtl/>
        </w:rPr>
      </w:pPr>
    </w:p>
    <w:p w14:paraId="6ADED1D0" w14:textId="77777777" w:rsidR="00000000" w:rsidRDefault="0003559D">
      <w:pPr>
        <w:pStyle w:val="a"/>
        <w:rPr>
          <w:rtl/>
        </w:rPr>
      </w:pPr>
      <w:bookmarkStart w:id="369" w:name="FS000000560T01_09_2004_09_20_14"/>
      <w:bookmarkStart w:id="370" w:name="_Toc90825033"/>
      <w:bookmarkEnd w:id="369"/>
      <w:r>
        <w:rPr>
          <w:rFonts w:hint="eastAsia"/>
          <w:rtl/>
        </w:rPr>
        <w:t>אחמד</w:t>
      </w:r>
      <w:r>
        <w:rPr>
          <w:rtl/>
        </w:rPr>
        <w:t xml:space="preserve"> טיבי (חד"ש-תע"ל):</w:t>
      </w:r>
      <w:bookmarkEnd w:id="370"/>
    </w:p>
    <w:p w14:paraId="0124049D" w14:textId="77777777" w:rsidR="00000000" w:rsidRDefault="0003559D">
      <w:pPr>
        <w:pStyle w:val="a0"/>
        <w:rPr>
          <w:rFonts w:hint="cs"/>
          <w:rtl/>
        </w:rPr>
      </w:pPr>
    </w:p>
    <w:p w14:paraId="5DD1ABD0" w14:textId="77777777" w:rsidR="00000000" w:rsidRDefault="0003559D">
      <w:pPr>
        <w:pStyle w:val="a0"/>
        <w:rPr>
          <w:rFonts w:hint="cs"/>
          <w:rtl/>
        </w:rPr>
      </w:pPr>
      <w:r>
        <w:rPr>
          <w:rFonts w:hint="cs"/>
          <w:rtl/>
        </w:rPr>
        <w:t xml:space="preserve">למה, רן? למה? תודה, אדוני. </w:t>
      </w:r>
    </w:p>
    <w:p w14:paraId="4FB92DEB" w14:textId="77777777" w:rsidR="00000000" w:rsidRDefault="0003559D">
      <w:pPr>
        <w:pStyle w:val="a0"/>
        <w:rPr>
          <w:rFonts w:hint="cs"/>
          <w:rtl/>
        </w:rPr>
      </w:pPr>
    </w:p>
    <w:p w14:paraId="0E237022" w14:textId="77777777" w:rsidR="00000000" w:rsidRDefault="0003559D">
      <w:pPr>
        <w:pStyle w:val="af1"/>
        <w:rPr>
          <w:rtl/>
        </w:rPr>
      </w:pPr>
      <w:r>
        <w:rPr>
          <w:rtl/>
        </w:rPr>
        <w:t>היו"ר ראובן ריבלין:</w:t>
      </w:r>
    </w:p>
    <w:p w14:paraId="00918114" w14:textId="77777777" w:rsidR="00000000" w:rsidRDefault="0003559D">
      <w:pPr>
        <w:pStyle w:val="a0"/>
        <w:rPr>
          <w:rtl/>
        </w:rPr>
      </w:pPr>
    </w:p>
    <w:p w14:paraId="69117CA2" w14:textId="77777777" w:rsidR="00000000" w:rsidRDefault="0003559D">
      <w:pPr>
        <w:pStyle w:val="a0"/>
        <w:rPr>
          <w:rFonts w:hint="cs"/>
          <w:rtl/>
        </w:rPr>
      </w:pPr>
      <w:r>
        <w:rPr>
          <w:rFonts w:hint="cs"/>
          <w:rtl/>
        </w:rPr>
        <w:t>ואחר כך רן כהן, אות</w:t>
      </w:r>
      <w:r>
        <w:rPr>
          <w:rFonts w:hint="cs"/>
          <w:rtl/>
        </w:rPr>
        <w:t xml:space="preserve">ו דבר. </w:t>
      </w:r>
    </w:p>
    <w:p w14:paraId="5EE73EAC" w14:textId="77777777" w:rsidR="00000000" w:rsidRDefault="0003559D">
      <w:pPr>
        <w:pStyle w:val="-"/>
        <w:rPr>
          <w:rFonts w:hint="cs"/>
          <w:rtl/>
        </w:rPr>
      </w:pPr>
      <w:bookmarkStart w:id="371" w:name="FS000000560T01_09_2004_09_21_03C"/>
      <w:bookmarkEnd w:id="371"/>
    </w:p>
    <w:p w14:paraId="685C4065" w14:textId="77777777" w:rsidR="00000000" w:rsidRDefault="0003559D">
      <w:pPr>
        <w:pStyle w:val="-"/>
        <w:rPr>
          <w:rFonts w:hint="cs"/>
          <w:rtl/>
        </w:rPr>
      </w:pPr>
    </w:p>
    <w:p w14:paraId="361F62D2" w14:textId="77777777" w:rsidR="00000000" w:rsidRDefault="0003559D">
      <w:pPr>
        <w:pStyle w:val="-"/>
        <w:rPr>
          <w:rtl/>
        </w:rPr>
      </w:pPr>
      <w:r>
        <w:rPr>
          <w:rtl/>
        </w:rPr>
        <w:t>אחמד טיבי (חד"ש-תע"ל):</w:t>
      </w:r>
    </w:p>
    <w:p w14:paraId="6D1EDCFD" w14:textId="77777777" w:rsidR="00000000" w:rsidRDefault="0003559D">
      <w:pPr>
        <w:pStyle w:val="a0"/>
        <w:rPr>
          <w:rtl/>
        </w:rPr>
      </w:pPr>
    </w:p>
    <w:p w14:paraId="5410D9C8" w14:textId="77777777" w:rsidR="00000000" w:rsidRDefault="0003559D">
      <w:pPr>
        <w:pStyle w:val="a0"/>
        <w:rPr>
          <w:rFonts w:hint="cs"/>
          <w:rtl/>
        </w:rPr>
      </w:pPr>
      <w:r>
        <w:rPr>
          <w:rFonts w:hint="cs"/>
          <w:rtl/>
        </w:rPr>
        <w:t>אדוני היושב-ראש - -</w:t>
      </w:r>
    </w:p>
    <w:p w14:paraId="257FC1DF" w14:textId="77777777" w:rsidR="00000000" w:rsidRDefault="0003559D">
      <w:pPr>
        <w:pStyle w:val="a0"/>
        <w:rPr>
          <w:rFonts w:hint="cs"/>
          <w:rtl/>
        </w:rPr>
      </w:pPr>
    </w:p>
    <w:p w14:paraId="313D5749" w14:textId="77777777" w:rsidR="00000000" w:rsidRDefault="0003559D">
      <w:pPr>
        <w:pStyle w:val="af0"/>
        <w:rPr>
          <w:rtl/>
        </w:rPr>
      </w:pPr>
      <w:r>
        <w:rPr>
          <w:rFonts w:hint="eastAsia"/>
          <w:rtl/>
        </w:rPr>
        <w:t>רן</w:t>
      </w:r>
      <w:r>
        <w:rPr>
          <w:rtl/>
        </w:rPr>
        <w:t xml:space="preserve"> כהן (יחד):</w:t>
      </w:r>
    </w:p>
    <w:p w14:paraId="194A6C1B" w14:textId="77777777" w:rsidR="00000000" w:rsidRDefault="0003559D">
      <w:pPr>
        <w:pStyle w:val="a0"/>
        <w:rPr>
          <w:rFonts w:hint="cs"/>
          <w:rtl/>
        </w:rPr>
      </w:pPr>
    </w:p>
    <w:p w14:paraId="57220074" w14:textId="77777777" w:rsidR="00000000" w:rsidRDefault="0003559D">
      <w:pPr>
        <w:pStyle w:val="a0"/>
        <w:rPr>
          <w:rFonts w:hint="cs"/>
          <w:rtl/>
        </w:rPr>
      </w:pPr>
      <w:r>
        <w:rPr>
          <w:rFonts w:hint="cs"/>
          <w:rtl/>
        </w:rPr>
        <w:t>- - -</w:t>
      </w:r>
    </w:p>
    <w:p w14:paraId="4E784844" w14:textId="77777777" w:rsidR="00000000" w:rsidRDefault="0003559D">
      <w:pPr>
        <w:pStyle w:val="a0"/>
        <w:rPr>
          <w:rFonts w:hint="cs"/>
          <w:rtl/>
        </w:rPr>
      </w:pPr>
    </w:p>
    <w:p w14:paraId="777948A5" w14:textId="77777777" w:rsidR="00000000" w:rsidRDefault="0003559D">
      <w:pPr>
        <w:pStyle w:val="-"/>
        <w:rPr>
          <w:rtl/>
        </w:rPr>
      </w:pPr>
      <w:bookmarkStart w:id="372" w:name="FS000000560T01_09_2004_09_21_22C"/>
      <w:bookmarkEnd w:id="372"/>
      <w:r>
        <w:rPr>
          <w:rtl/>
        </w:rPr>
        <w:t>אחמד טיבי (חד"ש-תע"ל):</w:t>
      </w:r>
    </w:p>
    <w:p w14:paraId="02E4CA05" w14:textId="77777777" w:rsidR="00000000" w:rsidRDefault="0003559D">
      <w:pPr>
        <w:pStyle w:val="a0"/>
        <w:rPr>
          <w:rtl/>
        </w:rPr>
      </w:pPr>
    </w:p>
    <w:p w14:paraId="1E26E0D5" w14:textId="77777777" w:rsidR="00000000" w:rsidRDefault="0003559D">
      <w:pPr>
        <w:pStyle w:val="a0"/>
        <w:rPr>
          <w:rFonts w:hint="cs"/>
          <w:rtl/>
        </w:rPr>
      </w:pPr>
      <w:r>
        <w:rPr>
          <w:rFonts w:hint="cs"/>
          <w:rtl/>
        </w:rPr>
        <w:t xml:space="preserve">תודה רבה. </w:t>
      </w:r>
    </w:p>
    <w:p w14:paraId="548C1C01" w14:textId="77777777" w:rsidR="00000000" w:rsidRDefault="0003559D">
      <w:pPr>
        <w:pStyle w:val="a0"/>
        <w:rPr>
          <w:rFonts w:hint="cs"/>
          <w:rtl/>
        </w:rPr>
      </w:pPr>
    </w:p>
    <w:p w14:paraId="1E1B2DEE" w14:textId="77777777" w:rsidR="00000000" w:rsidRDefault="0003559D">
      <w:pPr>
        <w:pStyle w:val="a0"/>
        <w:rPr>
          <w:rFonts w:hint="cs"/>
          <w:rtl/>
        </w:rPr>
      </w:pPr>
      <w:r>
        <w:rPr>
          <w:rFonts w:hint="cs"/>
          <w:rtl/>
        </w:rPr>
        <w:t>- - בתחילת דברי אני רוצה להוקיע בכל לשון של הוקעה, הן פוליטית הן מוסרית, את הפיגוע הרצחני, הכואב, שהיה בבאר-שבע. מדובר בפגיעה באנשים חפים מפשע,</w:t>
      </w:r>
      <w:r>
        <w:rPr>
          <w:rFonts w:hint="cs"/>
          <w:rtl/>
        </w:rPr>
        <w:t xml:space="preserve"> ומלבד ההוקעה המוסרית והפוליטית, הרי הדבר פוגע גם באינטרס הלאומי הפלסטיני. כך שבלי אבל, ההוקעה הזאת צריכה להישמע, וגם האמירה החד-משמעית, שמי שעשו את זה פוגעים ב"קייז" הלאומי הפלסטיני פגיעה קשה. </w:t>
      </w:r>
    </w:p>
    <w:p w14:paraId="13BDB597" w14:textId="77777777" w:rsidR="00000000" w:rsidRDefault="0003559D">
      <w:pPr>
        <w:pStyle w:val="a0"/>
        <w:rPr>
          <w:rFonts w:hint="cs"/>
          <w:rtl/>
        </w:rPr>
      </w:pPr>
    </w:p>
    <w:p w14:paraId="6FEC292F" w14:textId="77777777" w:rsidR="00000000" w:rsidRDefault="0003559D">
      <w:pPr>
        <w:pStyle w:val="a0"/>
        <w:rPr>
          <w:rFonts w:hint="cs"/>
          <w:rtl/>
        </w:rPr>
      </w:pPr>
      <w:r>
        <w:rPr>
          <w:rFonts w:hint="cs"/>
          <w:rtl/>
        </w:rPr>
        <w:t>מערכת החינוך, אדוני היושב-ראש, היא מערכת כושלת בשנים האחרונו</w:t>
      </w:r>
      <w:r>
        <w:rPr>
          <w:rFonts w:hint="cs"/>
          <w:rtl/>
        </w:rPr>
        <w:t xml:space="preserve">ת. היא מערכת שמצטיינת בהבלטה של דברים שטחיים, קוסמטיים, על חשבון המהות. התוצאה האקומולטיבית מתבטאת אחרי שנה, אחרי שנתיים, אחרי שלוש שנים, וזה הרסני. ואז אתה רואה תוצאות קשות </w:t>
      </w:r>
      <w:r>
        <w:rPr>
          <w:rFonts w:hint="eastAsia"/>
          <w:rtl/>
        </w:rPr>
        <w:t xml:space="preserve">– </w:t>
      </w:r>
      <w:r>
        <w:rPr>
          <w:rFonts w:hint="cs"/>
          <w:rtl/>
        </w:rPr>
        <w:t xml:space="preserve">הישגים רדודים של תלמידי ישראל בכל המגזרים. </w:t>
      </w:r>
    </w:p>
    <w:p w14:paraId="51F4ED47" w14:textId="77777777" w:rsidR="00000000" w:rsidRDefault="0003559D">
      <w:pPr>
        <w:pStyle w:val="a0"/>
        <w:rPr>
          <w:rFonts w:hint="cs"/>
          <w:rtl/>
        </w:rPr>
      </w:pPr>
    </w:p>
    <w:p w14:paraId="3C3FAAB7" w14:textId="77777777" w:rsidR="00000000" w:rsidRDefault="0003559D">
      <w:pPr>
        <w:pStyle w:val="a0"/>
        <w:rPr>
          <w:rFonts w:hint="cs"/>
          <w:rtl/>
        </w:rPr>
      </w:pPr>
      <w:r>
        <w:rPr>
          <w:rFonts w:hint="cs"/>
          <w:rtl/>
        </w:rPr>
        <w:t>קשה שלא להצביע על המגזר הערבי כמגזר</w:t>
      </w:r>
      <w:r>
        <w:rPr>
          <w:rFonts w:hint="cs"/>
          <w:rtl/>
        </w:rPr>
        <w:t xml:space="preserve"> שנפגע הכי קשה מהמדיניות של שרת החינוך ושל משרד החינוך, אדוני היושב-ראש. כמה פעמים אנחנו יכולים לחזור ולדבר </w:t>
      </w:r>
      <w:r>
        <w:rPr>
          <w:rFonts w:hint="eastAsia"/>
          <w:rtl/>
        </w:rPr>
        <w:t>–</w:t>
      </w:r>
      <w:r>
        <w:rPr>
          <w:rFonts w:hint="cs"/>
          <w:rtl/>
        </w:rPr>
        <w:t xml:space="preserve"> ואנחנו נמשיך, נחזור ונדבר </w:t>
      </w:r>
      <w:r>
        <w:rPr>
          <w:rFonts w:hint="eastAsia"/>
          <w:rtl/>
        </w:rPr>
        <w:t>–</w:t>
      </w:r>
      <w:r>
        <w:rPr>
          <w:rFonts w:hint="cs"/>
          <w:rtl/>
        </w:rPr>
        <w:t xml:space="preserve"> על המחסור בכיתות לימוד, אדוני היושב-ראש? 1,500 כיתות לימוד חסרות במגזר הערבי. תוכנית החומש שהכין משרד החינוך הגדירה את</w:t>
      </w:r>
      <w:r>
        <w:rPr>
          <w:rFonts w:hint="cs"/>
          <w:rtl/>
        </w:rPr>
        <w:t xml:space="preserve"> הצרכים התקציביים, שהם כ-200 מיליון ש"ח לשנה, וגם את החלק הזה המשרד לא יישם. בשנת 2003, למשל, הוא הוציא רק 22 מיליון ש"ח. רק </w:t>
      </w:r>
      <w:r>
        <w:rPr>
          <w:rFonts w:hint="eastAsia"/>
          <w:rtl/>
        </w:rPr>
        <w:t>–</w:t>
      </w:r>
      <w:r>
        <w:rPr>
          <w:rFonts w:hint="cs"/>
          <w:rtl/>
        </w:rPr>
        <w:t xml:space="preserve"> לאחר שהגדיר את הצרכים ב-200 מיליון ש"ח לשנה. כדי לאפשר פתיחה תקינה </w:t>
      </w:r>
      <w:r>
        <w:rPr>
          <w:rFonts w:hint="eastAsia"/>
          <w:rtl/>
        </w:rPr>
        <w:t>–</w:t>
      </w:r>
      <w:r>
        <w:rPr>
          <w:rFonts w:hint="cs"/>
          <w:rtl/>
        </w:rPr>
        <w:t xml:space="preserve"> ברמת המינימום </w:t>
      </w:r>
      <w:r>
        <w:rPr>
          <w:rFonts w:hint="eastAsia"/>
          <w:rtl/>
        </w:rPr>
        <w:t>–</w:t>
      </w:r>
      <w:r>
        <w:rPr>
          <w:rFonts w:hint="cs"/>
          <w:rtl/>
        </w:rPr>
        <w:t xml:space="preserve"> של שנת הלימודים, נדרשת בנייה מהירה, דחופה, א</w:t>
      </w:r>
      <w:r>
        <w:rPr>
          <w:rFonts w:hint="cs"/>
          <w:rtl/>
        </w:rPr>
        <w:t xml:space="preserve">קוטית, של 350 כיתות לימוד לפחות. העלות של 350 כיתות הלימוד האלה היא 170 מיליון ש"ח. </w:t>
      </w:r>
    </w:p>
    <w:p w14:paraId="7184F3DD" w14:textId="77777777" w:rsidR="00000000" w:rsidRDefault="0003559D">
      <w:pPr>
        <w:pStyle w:val="a0"/>
        <w:rPr>
          <w:rFonts w:hint="cs"/>
          <w:rtl/>
        </w:rPr>
      </w:pPr>
    </w:p>
    <w:p w14:paraId="148C46C5" w14:textId="77777777" w:rsidR="00000000" w:rsidRDefault="0003559D">
      <w:pPr>
        <w:pStyle w:val="af0"/>
        <w:rPr>
          <w:rtl/>
        </w:rPr>
      </w:pPr>
      <w:r>
        <w:rPr>
          <w:rFonts w:hint="eastAsia"/>
          <w:rtl/>
        </w:rPr>
        <w:t>יוסי</w:t>
      </w:r>
      <w:r>
        <w:rPr>
          <w:rtl/>
        </w:rPr>
        <w:t xml:space="preserve"> שריד (יחד):</w:t>
      </w:r>
    </w:p>
    <w:p w14:paraId="6483B32E" w14:textId="77777777" w:rsidR="00000000" w:rsidRDefault="0003559D">
      <w:pPr>
        <w:pStyle w:val="a0"/>
        <w:rPr>
          <w:rtl/>
        </w:rPr>
      </w:pPr>
    </w:p>
    <w:p w14:paraId="2B7DCDB8" w14:textId="77777777" w:rsidR="00000000" w:rsidRDefault="0003559D">
      <w:pPr>
        <w:pStyle w:val="a0"/>
        <w:rPr>
          <w:rFonts w:hint="cs"/>
          <w:rtl/>
        </w:rPr>
      </w:pPr>
      <w:r>
        <w:t>PFI</w:t>
      </w:r>
      <w:r>
        <w:rPr>
          <w:rFonts w:hint="cs"/>
          <w:rtl/>
        </w:rPr>
        <w:t>.</w:t>
      </w:r>
    </w:p>
    <w:p w14:paraId="1449D5CD" w14:textId="77777777" w:rsidR="00000000" w:rsidRDefault="0003559D">
      <w:pPr>
        <w:pStyle w:val="-"/>
        <w:rPr>
          <w:rtl/>
        </w:rPr>
      </w:pPr>
      <w:bookmarkStart w:id="373" w:name="FS000000560T01_09_2004_09_27_05C"/>
      <w:bookmarkEnd w:id="373"/>
    </w:p>
    <w:p w14:paraId="6F9BD7A9" w14:textId="77777777" w:rsidR="00000000" w:rsidRDefault="0003559D">
      <w:pPr>
        <w:pStyle w:val="-"/>
        <w:rPr>
          <w:rtl/>
        </w:rPr>
      </w:pPr>
    </w:p>
    <w:p w14:paraId="48AD6575" w14:textId="77777777" w:rsidR="00000000" w:rsidRDefault="0003559D">
      <w:pPr>
        <w:pStyle w:val="-"/>
        <w:rPr>
          <w:rFonts w:hint="cs"/>
          <w:rtl/>
        </w:rPr>
      </w:pPr>
    </w:p>
    <w:p w14:paraId="3F1A051B" w14:textId="77777777" w:rsidR="00000000" w:rsidRDefault="0003559D">
      <w:pPr>
        <w:pStyle w:val="-"/>
        <w:rPr>
          <w:rFonts w:hint="cs"/>
          <w:rtl/>
        </w:rPr>
      </w:pPr>
    </w:p>
    <w:p w14:paraId="6442C136" w14:textId="77777777" w:rsidR="00000000" w:rsidRDefault="0003559D">
      <w:pPr>
        <w:pStyle w:val="-"/>
        <w:rPr>
          <w:rtl/>
        </w:rPr>
      </w:pPr>
      <w:r>
        <w:rPr>
          <w:rtl/>
        </w:rPr>
        <w:t>אחמד טיבי (חד"ש-תע"ל):</w:t>
      </w:r>
    </w:p>
    <w:p w14:paraId="6FFB1DBD" w14:textId="77777777" w:rsidR="00000000" w:rsidRDefault="0003559D">
      <w:pPr>
        <w:pStyle w:val="a0"/>
        <w:rPr>
          <w:rtl/>
        </w:rPr>
      </w:pPr>
    </w:p>
    <w:p w14:paraId="0FB0D5CC" w14:textId="77777777" w:rsidR="00000000" w:rsidRDefault="0003559D">
      <w:pPr>
        <w:pStyle w:val="a0"/>
        <w:rPr>
          <w:rFonts w:hint="cs"/>
          <w:rtl/>
        </w:rPr>
      </w:pPr>
      <w:r>
        <w:rPr>
          <w:rFonts w:hint="cs"/>
          <w:rtl/>
        </w:rPr>
        <w:t xml:space="preserve">נגיע גם לזה. </w:t>
      </w:r>
    </w:p>
    <w:p w14:paraId="0E06A996" w14:textId="77777777" w:rsidR="00000000" w:rsidRDefault="0003559D">
      <w:pPr>
        <w:pStyle w:val="a0"/>
        <w:rPr>
          <w:rFonts w:hint="cs"/>
          <w:rtl/>
        </w:rPr>
      </w:pPr>
    </w:p>
    <w:p w14:paraId="30A494FE" w14:textId="77777777" w:rsidR="00000000" w:rsidRDefault="0003559D">
      <w:pPr>
        <w:pStyle w:val="a0"/>
        <w:rPr>
          <w:rFonts w:hint="cs"/>
          <w:rtl/>
        </w:rPr>
      </w:pPr>
      <w:r>
        <w:rPr>
          <w:rFonts w:hint="cs"/>
          <w:rtl/>
        </w:rPr>
        <w:t xml:space="preserve">משרד החינוך הכריז על יישום תוכנית חומש לפיתוח החינוך הערבי במהלך חמש השנים האחרונות </w:t>
      </w:r>
      <w:r>
        <w:rPr>
          <w:rFonts w:hint="eastAsia"/>
          <w:rtl/>
        </w:rPr>
        <w:t>–</w:t>
      </w:r>
      <w:r>
        <w:rPr>
          <w:rFonts w:hint="cs"/>
          <w:rtl/>
        </w:rPr>
        <w:t xml:space="preserve"> מ-2000 עד 2004 </w:t>
      </w:r>
      <w:r>
        <w:rPr>
          <w:rFonts w:hint="eastAsia"/>
          <w:rtl/>
        </w:rPr>
        <w:t>–</w:t>
      </w:r>
      <w:r>
        <w:rPr>
          <w:rFonts w:hint="cs"/>
          <w:rtl/>
        </w:rPr>
        <w:t xml:space="preserve"> ו</w:t>
      </w:r>
      <w:r>
        <w:rPr>
          <w:rFonts w:hint="cs"/>
          <w:rtl/>
        </w:rPr>
        <w:t xml:space="preserve">אולם התוכנית לא יושמה במלואה, וכך גם תוצאותיה לא היו המטרה שלשמה יועדה. </w:t>
      </w:r>
    </w:p>
    <w:p w14:paraId="34F4A246" w14:textId="77777777" w:rsidR="00000000" w:rsidRDefault="0003559D">
      <w:pPr>
        <w:pStyle w:val="a0"/>
        <w:rPr>
          <w:rFonts w:hint="cs"/>
          <w:rtl/>
        </w:rPr>
      </w:pPr>
    </w:p>
    <w:p w14:paraId="280234A4" w14:textId="77777777" w:rsidR="00000000" w:rsidRDefault="0003559D">
      <w:pPr>
        <w:pStyle w:val="a0"/>
        <w:rPr>
          <w:rFonts w:hint="cs"/>
          <w:rtl/>
        </w:rPr>
      </w:pPr>
      <w:r>
        <w:rPr>
          <w:rFonts w:hint="cs"/>
          <w:rtl/>
        </w:rPr>
        <w:t>אגב, נדמה לי שהזכרתי זאת: יוסי, אתה זוכר? בעבר, המחלקה האחראית על החינוך במגזר הערבי לא נקראה האגף לחינוך ערבי, אלא, אדוני היושב-ראש, האגף לחינוך לערבים. יש יותר מאשר מסר כפול ומשמעו</w:t>
      </w:r>
      <w:r>
        <w:rPr>
          <w:rFonts w:hint="cs"/>
          <w:rtl/>
        </w:rPr>
        <w:t xml:space="preserve">ת כפולה ומכופלת להימנעות מהמושג "חינוך ערבי", והתעקשות </w:t>
      </w:r>
      <w:r>
        <w:rPr>
          <w:rFonts w:hint="eastAsia"/>
          <w:rtl/>
        </w:rPr>
        <w:t>–</w:t>
      </w:r>
      <w:r>
        <w:rPr>
          <w:rFonts w:hint="cs"/>
          <w:rtl/>
        </w:rPr>
        <w:t xml:space="preserve"> אגב, בגלל מחאה שלי והערה שלי אמרו שזה ישונה, אני לא בטוח שזה ישונה </w:t>
      </w:r>
      <w:r>
        <w:rPr>
          <w:rFonts w:hint="eastAsia"/>
          <w:rtl/>
        </w:rPr>
        <w:t>–</w:t>
      </w:r>
      <w:r>
        <w:rPr>
          <w:rFonts w:hint="cs"/>
          <w:rtl/>
        </w:rPr>
        <w:t xml:space="preserve"> חינוך לערבים. חינוך לערבים במקום חינוך ערבי. זה אומר הכול. אולי בצרפת יגידו: חינוך ליהודים. זה חמור בכל קנה מידה, אפילו בצרפת לא י</w:t>
      </w:r>
      <w:r>
        <w:rPr>
          <w:rFonts w:hint="cs"/>
          <w:rtl/>
        </w:rPr>
        <w:t xml:space="preserve">גידו זאת. </w:t>
      </w:r>
    </w:p>
    <w:p w14:paraId="77AA4FEA" w14:textId="77777777" w:rsidR="00000000" w:rsidRDefault="0003559D">
      <w:pPr>
        <w:pStyle w:val="a0"/>
        <w:rPr>
          <w:rFonts w:hint="cs"/>
          <w:rtl/>
        </w:rPr>
      </w:pPr>
    </w:p>
    <w:p w14:paraId="5BC8CA21" w14:textId="77777777" w:rsidR="00000000" w:rsidRDefault="0003559D">
      <w:pPr>
        <w:pStyle w:val="af0"/>
        <w:rPr>
          <w:rtl/>
        </w:rPr>
      </w:pPr>
      <w:r>
        <w:rPr>
          <w:rFonts w:hint="eastAsia"/>
          <w:rtl/>
        </w:rPr>
        <w:t>יולי</w:t>
      </w:r>
      <w:r>
        <w:rPr>
          <w:rtl/>
        </w:rPr>
        <w:t xml:space="preserve"> תמיר (העבודה-מימד):</w:t>
      </w:r>
    </w:p>
    <w:p w14:paraId="40FF3339" w14:textId="77777777" w:rsidR="00000000" w:rsidRDefault="0003559D">
      <w:pPr>
        <w:pStyle w:val="a0"/>
        <w:rPr>
          <w:rFonts w:hint="cs"/>
          <w:rtl/>
        </w:rPr>
      </w:pPr>
    </w:p>
    <w:p w14:paraId="195CE661" w14:textId="77777777" w:rsidR="00000000" w:rsidRDefault="0003559D">
      <w:pPr>
        <w:pStyle w:val="a0"/>
        <w:rPr>
          <w:rFonts w:hint="cs"/>
          <w:rtl/>
        </w:rPr>
      </w:pPr>
      <w:r>
        <w:rPr>
          <w:rFonts w:hint="cs"/>
          <w:rtl/>
        </w:rPr>
        <w:t>שם ודאי לא יגידו זאת.</w:t>
      </w:r>
    </w:p>
    <w:p w14:paraId="1BFED475" w14:textId="77777777" w:rsidR="00000000" w:rsidRDefault="0003559D">
      <w:pPr>
        <w:pStyle w:val="a0"/>
        <w:rPr>
          <w:rFonts w:hint="cs"/>
          <w:rtl/>
        </w:rPr>
      </w:pPr>
    </w:p>
    <w:p w14:paraId="1A294F58" w14:textId="77777777" w:rsidR="00000000" w:rsidRDefault="0003559D">
      <w:pPr>
        <w:pStyle w:val="-"/>
        <w:rPr>
          <w:rtl/>
        </w:rPr>
      </w:pPr>
      <w:bookmarkStart w:id="374" w:name="FS000000560T01_09_2004_09_30_16C"/>
      <w:bookmarkEnd w:id="374"/>
      <w:r>
        <w:rPr>
          <w:rtl/>
        </w:rPr>
        <w:t>אחמד טיבי (חד"ש-תע"ל):</w:t>
      </w:r>
    </w:p>
    <w:p w14:paraId="3DD59758" w14:textId="77777777" w:rsidR="00000000" w:rsidRDefault="0003559D">
      <w:pPr>
        <w:pStyle w:val="a0"/>
        <w:rPr>
          <w:rtl/>
        </w:rPr>
      </w:pPr>
    </w:p>
    <w:p w14:paraId="461BE389" w14:textId="77777777" w:rsidR="00000000" w:rsidRDefault="0003559D">
      <w:pPr>
        <w:pStyle w:val="a0"/>
        <w:rPr>
          <w:rFonts w:hint="cs"/>
          <w:rtl/>
        </w:rPr>
      </w:pPr>
      <w:r>
        <w:rPr>
          <w:rFonts w:hint="cs"/>
          <w:rtl/>
        </w:rPr>
        <w:t xml:space="preserve">שם ודאי לא יגידו, ואם יגידו, יתברר אחרי שבוע שיהודי עשה את זה, כי ככה זה לאחרונה בצרפת. </w:t>
      </w:r>
    </w:p>
    <w:p w14:paraId="36F4CD12" w14:textId="77777777" w:rsidR="00000000" w:rsidRDefault="0003559D">
      <w:pPr>
        <w:pStyle w:val="a0"/>
        <w:rPr>
          <w:rFonts w:hint="cs"/>
          <w:rtl/>
        </w:rPr>
      </w:pPr>
    </w:p>
    <w:p w14:paraId="686BFE42" w14:textId="77777777" w:rsidR="00000000" w:rsidRDefault="0003559D">
      <w:pPr>
        <w:pStyle w:val="af0"/>
        <w:rPr>
          <w:rtl/>
        </w:rPr>
      </w:pPr>
      <w:r>
        <w:rPr>
          <w:rFonts w:hint="eastAsia"/>
          <w:rtl/>
        </w:rPr>
        <w:t>יוסי</w:t>
      </w:r>
      <w:r>
        <w:rPr>
          <w:rtl/>
        </w:rPr>
        <w:t xml:space="preserve"> שריד (יחד):</w:t>
      </w:r>
    </w:p>
    <w:p w14:paraId="12061833" w14:textId="77777777" w:rsidR="00000000" w:rsidRDefault="0003559D">
      <w:pPr>
        <w:pStyle w:val="a0"/>
        <w:rPr>
          <w:rFonts w:hint="cs"/>
          <w:rtl/>
        </w:rPr>
      </w:pPr>
    </w:p>
    <w:p w14:paraId="0EDB176D" w14:textId="77777777" w:rsidR="00000000" w:rsidRDefault="0003559D">
      <w:pPr>
        <w:pStyle w:val="a0"/>
        <w:rPr>
          <w:rFonts w:hint="cs"/>
          <w:rtl/>
        </w:rPr>
      </w:pPr>
      <w:r>
        <w:rPr>
          <w:rFonts w:hint="cs"/>
          <w:rtl/>
        </w:rPr>
        <w:t>או - - - לשרוף? מועדונים יהודים.</w:t>
      </w:r>
    </w:p>
    <w:p w14:paraId="061E5B3C" w14:textId="77777777" w:rsidR="00000000" w:rsidRDefault="0003559D">
      <w:pPr>
        <w:pStyle w:val="a0"/>
        <w:rPr>
          <w:rFonts w:hint="cs"/>
          <w:rtl/>
        </w:rPr>
      </w:pPr>
    </w:p>
    <w:p w14:paraId="559ECDD5" w14:textId="77777777" w:rsidR="00000000" w:rsidRDefault="0003559D">
      <w:pPr>
        <w:pStyle w:val="-"/>
        <w:rPr>
          <w:rtl/>
        </w:rPr>
      </w:pPr>
      <w:bookmarkStart w:id="375" w:name="FS000000560T01_09_2004_09_30_55C"/>
      <w:bookmarkEnd w:id="375"/>
      <w:r>
        <w:rPr>
          <w:rtl/>
        </w:rPr>
        <w:t>אחמד טיבי (חד"ש-תע"ל):</w:t>
      </w:r>
    </w:p>
    <w:p w14:paraId="484B57B2" w14:textId="77777777" w:rsidR="00000000" w:rsidRDefault="0003559D">
      <w:pPr>
        <w:pStyle w:val="a0"/>
        <w:rPr>
          <w:rtl/>
        </w:rPr>
      </w:pPr>
    </w:p>
    <w:p w14:paraId="0D70100C" w14:textId="77777777" w:rsidR="00000000" w:rsidRDefault="0003559D">
      <w:pPr>
        <w:pStyle w:val="a0"/>
        <w:rPr>
          <w:rFonts w:hint="cs"/>
          <w:rtl/>
        </w:rPr>
      </w:pPr>
      <w:r>
        <w:rPr>
          <w:rFonts w:hint="cs"/>
          <w:rtl/>
        </w:rPr>
        <w:t>גם לה</w:t>
      </w:r>
      <w:r>
        <w:rPr>
          <w:rFonts w:hint="cs"/>
          <w:rtl/>
        </w:rPr>
        <w:t xml:space="preserve">כות את עצמם. לאחרונה זה קורה. שני מקרים בחודשיים </w:t>
      </w:r>
      <w:r>
        <w:rPr>
          <w:rFonts w:hint="eastAsia"/>
          <w:rtl/>
        </w:rPr>
        <w:t>–</w:t>
      </w:r>
      <w:r>
        <w:rPr>
          <w:rFonts w:hint="cs"/>
          <w:rtl/>
        </w:rPr>
        <w:t xml:space="preserve"> סטטיסטית זה גבוה. </w:t>
      </w:r>
    </w:p>
    <w:p w14:paraId="1F2461AC" w14:textId="77777777" w:rsidR="00000000" w:rsidRDefault="0003559D">
      <w:pPr>
        <w:pStyle w:val="a0"/>
        <w:rPr>
          <w:rFonts w:hint="cs"/>
          <w:rtl/>
        </w:rPr>
      </w:pPr>
    </w:p>
    <w:p w14:paraId="51C3B7A2" w14:textId="77777777" w:rsidR="00000000" w:rsidRDefault="0003559D">
      <w:pPr>
        <w:pStyle w:val="af1"/>
        <w:rPr>
          <w:rtl/>
        </w:rPr>
      </w:pPr>
      <w:r>
        <w:rPr>
          <w:rtl/>
        </w:rPr>
        <w:t>היו"ר ראובן ריבלין:</w:t>
      </w:r>
    </w:p>
    <w:p w14:paraId="5C68ABE0" w14:textId="77777777" w:rsidR="00000000" w:rsidRDefault="0003559D">
      <w:pPr>
        <w:pStyle w:val="a0"/>
        <w:rPr>
          <w:rtl/>
        </w:rPr>
      </w:pPr>
    </w:p>
    <w:p w14:paraId="36968B0A" w14:textId="77777777" w:rsidR="00000000" w:rsidRDefault="0003559D">
      <w:pPr>
        <w:pStyle w:val="a0"/>
        <w:rPr>
          <w:rFonts w:hint="cs"/>
          <w:rtl/>
        </w:rPr>
      </w:pPr>
      <w:r>
        <w:rPr>
          <w:rFonts w:hint="cs"/>
          <w:rtl/>
        </w:rPr>
        <w:t>אבל אנחנו יכולים לומר שצריך חינוך ליהודים. צרפתי לא יעז לומר את זה, כי הוא חושב כך.</w:t>
      </w:r>
    </w:p>
    <w:p w14:paraId="4860D03B" w14:textId="77777777" w:rsidR="00000000" w:rsidRDefault="0003559D">
      <w:pPr>
        <w:pStyle w:val="-"/>
        <w:rPr>
          <w:rFonts w:hint="cs"/>
          <w:rtl/>
        </w:rPr>
      </w:pPr>
      <w:bookmarkStart w:id="376" w:name="FS000000560T01_09_2004_09_31_34C"/>
      <w:bookmarkEnd w:id="376"/>
    </w:p>
    <w:p w14:paraId="452139DB" w14:textId="77777777" w:rsidR="00000000" w:rsidRDefault="0003559D">
      <w:pPr>
        <w:pStyle w:val="-"/>
        <w:rPr>
          <w:rtl/>
        </w:rPr>
      </w:pPr>
    </w:p>
    <w:p w14:paraId="26B558E8" w14:textId="77777777" w:rsidR="00000000" w:rsidRDefault="0003559D">
      <w:pPr>
        <w:pStyle w:val="-"/>
        <w:rPr>
          <w:rFonts w:hint="cs"/>
          <w:rtl/>
        </w:rPr>
      </w:pPr>
    </w:p>
    <w:p w14:paraId="162087A9" w14:textId="77777777" w:rsidR="00000000" w:rsidRDefault="0003559D">
      <w:pPr>
        <w:pStyle w:val="-"/>
        <w:rPr>
          <w:rtl/>
        </w:rPr>
      </w:pPr>
      <w:r>
        <w:rPr>
          <w:rFonts w:hint="eastAsia"/>
          <w:rtl/>
        </w:rPr>
        <w:t>אחמד</w:t>
      </w:r>
      <w:r>
        <w:rPr>
          <w:rtl/>
        </w:rPr>
        <w:t xml:space="preserve"> טיבי (חד"ש-תע"ל):</w:t>
      </w:r>
    </w:p>
    <w:p w14:paraId="79012DE4" w14:textId="77777777" w:rsidR="00000000" w:rsidRDefault="0003559D">
      <w:pPr>
        <w:pStyle w:val="a0"/>
        <w:rPr>
          <w:rFonts w:hint="cs"/>
          <w:rtl/>
        </w:rPr>
      </w:pPr>
    </w:p>
    <w:p w14:paraId="3D4A7951" w14:textId="77777777" w:rsidR="00000000" w:rsidRDefault="0003559D">
      <w:pPr>
        <w:pStyle w:val="a0"/>
        <w:rPr>
          <w:rFonts w:hint="cs"/>
          <w:rtl/>
        </w:rPr>
      </w:pPr>
      <w:r>
        <w:rPr>
          <w:rFonts w:hint="cs"/>
          <w:rtl/>
        </w:rPr>
        <w:t xml:space="preserve">בדיוק. </w:t>
      </w:r>
    </w:p>
    <w:p w14:paraId="6D1CEB12" w14:textId="77777777" w:rsidR="00000000" w:rsidRDefault="0003559D">
      <w:pPr>
        <w:pStyle w:val="a0"/>
        <w:rPr>
          <w:rFonts w:hint="cs"/>
          <w:rtl/>
        </w:rPr>
      </w:pPr>
    </w:p>
    <w:p w14:paraId="0972F8CB" w14:textId="77777777" w:rsidR="00000000" w:rsidRDefault="0003559D">
      <w:pPr>
        <w:pStyle w:val="af1"/>
        <w:rPr>
          <w:rtl/>
        </w:rPr>
      </w:pPr>
      <w:r>
        <w:rPr>
          <w:rFonts w:hint="eastAsia"/>
          <w:rtl/>
        </w:rPr>
        <w:t>היו</w:t>
      </w:r>
      <w:r>
        <w:rPr>
          <w:rtl/>
        </w:rPr>
        <w:t>"ר ראובן ריבלין:</w:t>
      </w:r>
    </w:p>
    <w:p w14:paraId="1ABF42EA" w14:textId="77777777" w:rsidR="00000000" w:rsidRDefault="0003559D">
      <w:pPr>
        <w:pStyle w:val="a0"/>
        <w:rPr>
          <w:rFonts w:hint="cs"/>
          <w:rtl/>
        </w:rPr>
      </w:pPr>
    </w:p>
    <w:p w14:paraId="3676C334" w14:textId="77777777" w:rsidR="00000000" w:rsidRDefault="0003559D">
      <w:pPr>
        <w:pStyle w:val="a0"/>
        <w:rPr>
          <w:rFonts w:hint="cs"/>
          <w:rtl/>
        </w:rPr>
      </w:pPr>
      <w:r>
        <w:rPr>
          <w:rFonts w:hint="cs"/>
          <w:rtl/>
        </w:rPr>
        <w:t>וחבר הכנסת טיבי צודק במ</w:t>
      </w:r>
      <w:r>
        <w:rPr>
          <w:rFonts w:hint="cs"/>
          <w:rtl/>
        </w:rPr>
        <w:t>אה אחוז, כי לא - - -</w:t>
      </w:r>
    </w:p>
    <w:p w14:paraId="052B8493" w14:textId="77777777" w:rsidR="00000000" w:rsidRDefault="0003559D">
      <w:pPr>
        <w:pStyle w:val="a0"/>
        <w:rPr>
          <w:rFonts w:hint="cs"/>
          <w:rtl/>
        </w:rPr>
      </w:pPr>
    </w:p>
    <w:p w14:paraId="7189B758" w14:textId="77777777" w:rsidR="00000000" w:rsidRDefault="0003559D">
      <w:pPr>
        <w:pStyle w:val="af0"/>
        <w:rPr>
          <w:rtl/>
        </w:rPr>
      </w:pPr>
      <w:r>
        <w:rPr>
          <w:rFonts w:hint="eastAsia"/>
          <w:rtl/>
        </w:rPr>
        <w:t>יוסי</w:t>
      </w:r>
      <w:r>
        <w:rPr>
          <w:rtl/>
        </w:rPr>
        <w:t xml:space="preserve"> שריד (יחד):</w:t>
      </w:r>
    </w:p>
    <w:p w14:paraId="4B4B90CC" w14:textId="77777777" w:rsidR="00000000" w:rsidRDefault="0003559D">
      <w:pPr>
        <w:pStyle w:val="a0"/>
        <w:rPr>
          <w:rFonts w:hint="cs"/>
          <w:rtl/>
        </w:rPr>
      </w:pPr>
    </w:p>
    <w:p w14:paraId="2CFEB641" w14:textId="77777777" w:rsidR="00000000" w:rsidRDefault="0003559D">
      <w:pPr>
        <w:pStyle w:val="a0"/>
        <w:rPr>
          <w:rFonts w:hint="cs"/>
          <w:rtl/>
        </w:rPr>
      </w:pPr>
      <w:r>
        <w:rPr>
          <w:rFonts w:hint="cs"/>
          <w:rtl/>
        </w:rPr>
        <w:t xml:space="preserve">גם אני נותן את הסכמתי לשניכם. </w:t>
      </w:r>
    </w:p>
    <w:p w14:paraId="42A2B4C7" w14:textId="77777777" w:rsidR="00000000" w:rsidRDefault="0003559D">
      <w:pPr>
        <w:pStyle w:val="a0"/>
        <w:rPr>
          <w:rFonts w:hint="cs"/>
          <w:rtl/>
        </w:rPr>
      </w:pPr>
    </w:p>
    <w:p w14:paraId="76FE15F9" w14:textId="77777777" w:rsidR="00000000" w:rsidRDefault="0003559D">
      <w:pPr>
        <w:pStyle w:val="-"/>
        <w:rPr>
          <w:rtl/>
        </w:rPr>
      </w:pPr>
      <w:bookmarkStart w:id="377" w:name="FS000000560T01_09_2004_09_31_59C"/>
      <w:bookmarkEnd w:id="377"/>
      <w:r>
        <w:rPr>
          <w:rtl/>
        </w:rPr>
        <w:t>אחמד טיבי (חד"ש-תע"ל):</w:t>
      </w:r>
    </w:p>
    <w:p w14:paraId="0C9DEFF0" w14:textId="77777777" w:rsidR="00000000" w:rsidRDefault="0003559D">
      <w:pPr>
        <w:pStyle w:val="a0"/>
        <w:rPr>
          <w:rtl/>
        </w:rPr>
      </w:pPr>
    </w:p>
    <w:p w14:paraId="220A950B" w14:textId="77777777" w:rsidR="00000000" w:rsidRDefault="0003559D">
      <w:pPr>
        <w:pStyle w:val="a0"/>
        <w:rPr>
          <w:rFonts w:hint="cs"/>
          <w:rtl/>
        </w:rPr>
      </w:pPr>
      <w:r>
        <w:rPr>
          <w:rFonts w:hint="cs"/>
          <w:rtl/>
        </w:rPr>
        <w:t xml:space="preserve">תשמע, זה כל הבית כמעט. </w:t>
      </w:r>
    </w:p>
    <w:p w14:paraId="0B048C15" w14:textId="77777777" w:rsidR="00000000" w:rsidRDefault="0003559D">
      <w:pPr>
        <w:pStyle w:val="a0"/>
        <w:rPr>
          <w:rFonts w:hint="cs"/>
          <w:rtl/>
        </w:rPr>
      </w:pPr>
    </w:p>
    <w:p w14:paraId="487EC73D" w14:textId="77777777" w:rsidR="00000000" w:rsidRDefault="0003559D">
      <w:pPr>
        <w:pStyle w:val="af0"/>
        <w:rPr>
          <w:rtl/>
        </w:rPr>
      </w:pPr>
      <w:r>
        <w:rPr>
          <w:rFonts w:hint="eastAsia"/>
          <w:rtl/>
        </w:rPr>
        <w:t>יוסי</w:t>
      </w:r>
      <w:r>
        <w:rPr>
          <w:rtl/>
        </w:rPr>
        <w:t xml:space="preserve"> שריד (יחד):</w:t>
      </w:r>
    </w:p>
    <w:p w14:paraId="42AE3F2F" w14:textId="77777777" w:rsidR="00000000" w:rsidRDefault="0003559D">
      <w:pPr>
        <w:pStyle w:val="a0"/>
        <w:rPr>
          <w:rFonts w:hint="cs"/>
          <w:rtl/>
        </w:rPr>
      </w:pPr>
    </w:p>
    <w:p w14:paraId="31BAC79D" w14:textId="77777777" w:rsidR="00000000" w:rsidRDefault="0003559D">
      <w:pPr>
        <w:pStyle w:val="a0"/>
        <w:rPr>
          <w:rFonts w:hint="cs"/>
          <w:rtl/>
        </w:rPr>
      </w:pPr>
      <w:r>
        <w:rPr>
          <w:rFonts w:hint="cs"/>
          <w:rtl/>
        </w:rPr>
        <w:t xml:space="preserve">זה לא מעט. </w:t>
      </w:r>
    </w:p>
    <w:p w14:paraId="6588AE32" w14:textId="77777777" w:rsidR="00000000" w:rsidRDefault="0003559D">
      <w:pPr>
        <w:pStyle w:val="a0"/>
        <w:rPr>
          <w:rFonts w:hint="cs"/>
          <w:rtl/>
        </w:rPr>
      </w:pPr>
    </w:p>
    <w:p w14:paraId="478F9E0A" w14:textId="77777777" w:rsidR="00000000" w:rsidRDefault="0003559D">
      <w:pPr>
        <w:pStyle w:val="-"/>
        <w:rPr>
          <w:rtl/>
        </w:rPr>
      </w:pPr>
      <w:bookmarkStart w:id="378" w:name="FS000000560T01_09_2004_09_32_20C"/>
      <w:bookmarkEnd w:id="378"/>
      <w:r>
        <w:rPr>
          <w:rtl/>
        </w:rPr>
        <w:t>אחמד טיבי (חד"ש-תע"ל):</w:t>
      </w:r>
    </w:p>
    <w:p w14:paraId="6BAEB25B" w14:textId="77777777" w:rsidR="00000000" w:rsidRDefault="0003559D">
      <w:pPr>
        <w:pStyle w:val="a0"/>
        <w:rPr>
          <w:rtl/>
        </w:rPr>
      </w:pPr>
    </w:p>
    <w:p w14:paraId="27FD4D43" w14:textId="77777777" w:rsidR="00000000" w:rsidRDefault="0003559D">
      <w:pPr>
        <w:pStyle w:val="a0"/>
        <w:rPr>
          <w:rFonts w:hint="cs"/>
          <w:rtl/>
        </w:rPr>
      </w:pPr>
      <w:r>
        <w:rPr>
          <w:rFonts w:hint="cs"/>
          <w:rtl/>
        </w:rPr>
        <w:t xml:space="preserve">זה כל הבית. 90% אתה, 5% רובי ו-5% אני. </w:t>
      </w:r>
    </w:p>
    <w:p w14:paraId="3B89D516" w14:textId="77777777" w:rsidR="00000000" w:rsidRDefault="0003559D">
      <w:pPr>
        <w:pStyle w:val="a0"/>
        <w:rPr>
          <w:rFonts w:hint="cs"/>
          <w:rtl/>
        </w:rPr>
      </w:pPr>
    </w:p>
    <w:p w14:paraId="31C08D5A" w14:textId="77777777" w:rsidR="00000000" w:rsidRDefault="0003559D">
      <w:pPr>
        <w:pStyle w:val="af1"/>
        <w:rPr>
          <w:rtl/>
        </w:rPr>
      </w:pPr>
      <w:r>
        <w:rPr>
          <w:rtl/>
        </w:rPr>
        <w:t>היו"ר ראובן ריבלין:</w:t>
      </w:r>
    </w:p>
    <w:p w14:paraId="42FB7FCD" w14:textId="77777777" w:rsidR="00000000" w:rsidRDefault="0003559D">
      <w:pPr>
        <w:pStyle w:val="a0"/>
        <w:rPr>
          <w:rtl/>
        </w:rPr>
      </w:pPr>
    </w:p>
    <w:p w14:paraId="4562A79A" w14:textId="77777777" w:rsidR="00000000" w:rsidRDefault="0003559D">
      <w:pPr>
        <w:pStyle w:val="a0"/>
        <w:rPr>
          <w:rFonts w:hint="cs"/>
          <w:rtl/>
        </w:rPr>
      </w:pPr>
      <w:r>
        <w:rPr>
          <w:rFonts w:hint="cs"/>
          <w:rtl/>
        </w:rPr>
        <w:t>דרך אגב, אני לא שמ</w:t>
      </w:r>
      <w:r>
        <w:rPr>
          <w:rFonts w:hint="cs"/>
          <w:rtl/>
        </w:rPr>
        <w:t xml:space="preserve">תי לב לנוסח הזה, אבל זה נוסח שבהחלט צריך לבקש לתקן. </w:t>
      </w:r>
    </w:p>
    <w:p w14:paraId="74C48766" w14:textId="77777777" w:rsidR="00000000" w:rsidRDefault="0003559D">
      <w:pPr>
        <w:pStyle w:val="a0"/>
        <w:rPr>
          <w:rFonts w:hint="cs"/>
          <w:rtl/>
        </w:rPr>
      </w:pPr>
    </w:p>
    <w:p w14:paraId="328B46B2" w14:textId="77777777" w:rsidR="00000000" w:rsidRDefault="0003559D">
      <w:pPr>
        <w:pStyle w:val="-"/>
        <w:rPr>
          <w:rtl/>
        </w:rPr>
      </w:pPr>
      <w:bookmarkStart w:id="379" w:name="FS000000560T01_09_2004_09_33_13C"/>
      <w:bookmarkEnd w:id="379"/>
      <w:r>
        <w:rPr>
          <w:rtl/>
        </w:rPr>
        <w:t>אחמד טיבי (חד"ש-תע"ל):</w:t>
      </w:r>
    </w:p>
    <w:p w14:paraId="2423F135" w14:textId="77777777" w:rsidR="00000000" w:rsidRDefault="0003559D">
      <w:pPr>
        <w:pStyle w:val="a0"/>
        <w:rPr>
          <w:rtl/>
        </w:rPr>
      </w:pPr>
    </w:p>
    <w:p w14:paraId="11E9503B" w14:textId="77777777" w:rsidR="00000000" w:rsidRDefault="0003559D">
      <w:pPr>
        <w:pStyle w:val="a0"/>
        <w:rPr>
          <w:rFonts w:hint="cs"/>
          <w:rtl/>
        </w:rPr>
      </w:pPr>
      <w:r>
        <w:rPr>
          <w:rFonts w:hint="cs"/>
          <w:rtl/>
        </w:rPr>
        <w:t xml:space="preserve">כן. </w:t>
      </w:r>
    </w:p>
    <w:p w14:paraId="3EB78FF8" w14:textId="77777777" w:rsidR="00000000" w:rsidRDefault="0003559D">
      <w:pPr>
        <w:pStyle w:val="a0"/>
        <w:rPr>
          <w:rFonts w:hint="cs"/>
          <w:rtl/>
        </w:rPr>
      </w:pPr>
    </w:p>
    <w:p w14:paraId="231B0133" w14:textId="77777777" w:rsidR="00000000" w:rsidRDefault="0003559D">
      <w:pPr>
        <w:pStyle w:val="af1"/>
        <w:rPr>
          <w:rtl/>
        </w:rPr>
      </w:pPr>
      <w:r>
        <w:rPr>
          <w:rtl/>
        </w:rPr>
        <w:t>היו"ר ראובן ריבלין:</w:t>
      </w:r>
    </w:p>
    <w:p w14:paraId="5E09CEC7" w14:textId="77777777" w:rsidR="00000000" w:rsidRDefault="0003559D">
      <w:pPr>
        <w:pStyle w:val="a0"/>
        <w:rPr>
          <w:rtl/>
        </w:rPr>
      </w:pPr>
    </w:p>
    <w:p w14:paraId="394E8C8C" w14:textId="77777777" w:rsidR="00000000" w:rsidRDefault="0003559D">
      <w:pPr>
        <w:pStyle w:val="a0"/>
        <w:rPr>
          <w:rFonts w:hint="cs"/>
          <w:rtl/>
        </w:rPr>
      </w:pPr>
      <w:r>
        <w:rPr>
          <w:rFonts w:hint="cs"/>
          <w:rtl/>
        </w:rPr>
        <w:t>חברי ועדת החינוך, אני מציע לכם, באמת - - -</w:t>
      </w:r>
    </w:p>
    <w:p w14:paraId="1572B20D" w14:textId="77777777" w:rsidR="00000000" w:rsidRDefault="0003559D">
      <w:pPr>
        <w:pStyle w:val="a0"/>
        <w:rPr>
          <w:rFonts w:hint="cs"/>
          <w:rtl/>
        </w:rPr>
      </w:pPr>
    </w:p>
    <w:p w14:paraId="6C25525E" w14:textId="77777777" w:rsidR="00000000" w:rsidRDefault="0003559D">
      <w:pPr>
        <w:pStyle w:val="af0"/>
        <w:rPr>
          <w:rtl/>
        </w:rPr>
      </w:pPr>
      <w:r>
        <w:rPr>
          <w:rFonts w:hint="eastAsia"/>
          <w:rtl/>
        </w:rPr>
        <w:t>יוסי</w:t>
      </w:r>
      <w:r>
        <w:rPr>
          <w:rtl/>
        </w:rPr>
        <w:t xml:space="preserve"> שריד (יחד):</w:t>
      </w:r>
    </w:p>
    <w:p w14:paraId="6ED5E272" w14:textId="77777777" w:rsidR="00000000" w:rsidRDefault="0003559D">
      <w:pPr>
        <w:pStyle w:val="a0"/>
        <w:rPr>
          <w:rFonts w:hint="cs"/>
          <w:rtl/>
        </w:rPr>
      </w:pPr>
    </w:p>
    <w:p w14:paraId="1E5D2AD3" w14:textId="77777777" w:rsidR="00000000" w:rsidRDefault="0003559D">
      <w:pPr>
        <w:pStyle w:val="a0"/>
        <w:rPr>
          <w:rFonts w:hint="cs"/>
          <w:rtl/>
        </w:rPr>
      </w:pPr>
      <w:r>
        <w:rPr>
          <w:rFonts w:hint="cs"/>
          <w:rtl/>
        </w:rPr>
        <w:t xml:space="preserve">זה מתוך אי-ידיעה מספקת בעברית. </w:t>
      </w:r>
    </w:p>
    <w:p w14:paraId="77409A6B" w14:textId="77777777" w:rsidR="00000000" w:rsidRDefault="0003559D">
      <w:pPr>
        <w:pStyle w:val="a0"/>
        <w:rPr>
          <w:rFonts w:hint="cs"/>
          <w:rtl/>
        </w:rPr>
      </w:pPr>
    </w:p>
    <w:p w14:paraId="0470FCCD" w14:textId="77777777" w:rsidR="00000000" w:rsidRDefault="0003559D">
      <w:pPr>
        <w:pStyle w:val="af1"/>
        <w:rPr>
          <w:rtl/>
        </w:rPr>
      </w:pPr>
      <w:r>
        <w:rPr>
          <w:rtl/>
        </w:rPr>
        <w:t>היו"ר ראובן ריבלין:</w:t>
      </w:r>
    </w:p>
    <w:p w14:paraId="7D9EF6BF" w14:textId="77777777" w:rsidR="00000000" w:rsidRDefault="0003559D">
      <w:pPr>
        <w:pStyle w:val="a0"/>
        <w:rPr>
          <w:rtl/>
        </w:rPr>
      </w:pPr>
    </w:p>
    <w:p w14:paraId="566CF904" w14:textId="77777777" w:rsidR="00000000" w:rsidRDefault="0003559D">
      <w:pPr>
        <w:pStyle w:val="a0"/>
        <w:rPr>
          <w:rFonts w:hint="cs"/>
          <w:rtl/>
        </w:rPr>
      </w:pPr>
      <w:r>
        <w:rPr>
          <w:rFonts w:hint="cs"/>
          <w:rtl/>
        </w:rPr>
        <w:t xml:space="preserve">אין ספק. אין ספק. </w:t>
      </w:r>
    </w:p>
    <w:p w14:paraId="2D9A0391" w14:textId="77777777" w:rsidR="00000000" w:rsidRDefault="0003559D">
      <w:pPr>
        <w:pStyle w:val="a0"/>
        <w:rPr>
          <w:rFonts w:hint="cs"/>
          <w:rtl/>
        </w:rPr>
      </w:pPr>
    </w:p>
    <w:p w14:paraId="0887A7D9" w14:textId="77777777" w:rsidR="00000000" w:rsidRDefault="0003559D">
      <w:pPr>
        <w:pStyle w:val="-"/>
        <w:rPr>
          <w:rtl/>
        </w:rPr>
      </w:pPr>
      <w:bookmarkStart w:id="380" w:name="FS000000560T01_09_2004_09_33_54C"/>
      <w:bookmarkEnd w:id="380"/>
      <w:r>
        <w:rPr>
          <w:rtl/>
        </w:rPr>
        <w:t>אחמד טיבי (חד"ש</w:t>
      </w:r>
      <w:r>
        <w:rPr>
          <w:rtl/>
        </w:rPr>
        <w:t>-תע"ל):</w:t>
      </w:r>
    </w:p>
    <w:p w14:paraId="573EDEF6" w14:textId="77777777" w:rsidR="00000000" w:rsidRDefault="0003559D">
      <w:pPr>
        <w:pStyle w:val="a0"/>
        <w:rPr>
          <w:rtl/>
        </w:rPr>
      </w:pPr>
    </w:p>
    <w:p w14:paraId="21FC66E0" w14:textId="77777777" w:rsidR="00000000" w:rsidRDefault="0003559D">
      <w:pPr>
        <w:pStyle w:val="a0"/>
        <w:rPr>
          <w:rFonts w:hint="cs"/>
          <w:rtl/>
        </w:rPr>
      </w:pPr>
      <w:r>
        <w:rPr>
          <w:rFonts w:hint="cs"/>
          <w:rtl/>
        </w:rPr>
        <w:t>אין ספק.</w:t>
      </w:r>
    </w:p>
    <w:p w14:paraId="6B035B3E" w14:textId="77777777" w:rsidR="00000000" w:rsidRDefault="0003559D">
      <w:pPr>
        <w:pStyle w:val="a0"/>
        <w:rPr>
          <w:rFonts w:hint="cs"/>
          <w:rtl/>
        </w:rPr>
      </w:pPr>
    </w:p>
    <w:p w14:paraId="7AD03861" w14:textId="77777777" w:rsidR="00000000" w:rsidRDefault="0003559D">
      <w:pPr>
        <w:pStyle w:val="af1"/>
        <w:rPr>
          <w:rtl/>
        </w:rPr>
      </w:pPr>
      <w:r>
        <w:rPr>
          <w:rtl/>
        </w:rPr>
        <w:t>היו"ר ראובן ריבלין:</w:t>
      </w:r>
    </w:p>
    <w:p w14:paraId="210FDFF2" w14:textId="77777777" w:rsidR="00000000" w:rsidRDefault="0003559D">
      <w:pPr>
        <w:pStyle w:val="a0"/>
        <w:rPr>
          <w:rtl/>
        </w:rPr>
      </w:pPr>
    </w:p>
    <w:p w14:paraId="790F0062" w14:textId="77777777" w:rsidR="00000000" w:rsidRDefault="0003559D">
      <w:pPr>
        <w:pStyle w:val="a0"/>
        <w:rPr>
          <w:rFonts w:hint="cs"/>
          <w:rtl/>
        </w:rPr>
      </w:pPr>
      <w:r>
        <w:rPr>
          <w:rFonts w:hint="cs"/>
          <w:rtl/>
        </w:rPr>
        <w:t xml:space="preserve">אבל זה שניסח את זה, יש לי חשש שהוא ידע עברית טוב מאוד. </w:t>
      </w:r>
    </w:p>
    <w:p w14:paraId="4F8E95A7" w14:textId="77777777" w:rsidR="00000000" w:rsidRDefault="0003559D">
      <w:pPr>
        <w:pStyle w:val="a0"/>
        <w:rPr>
          <w:rFonts w:hint="cs"/>
          <w:rtl/>
        </w:rPr>
      </w:pPr>
    </w:p>
    <w:p w14:paraId="2C1010CB" w14:textId="77777777" w:rsidR="00000000" w:rsidRDefault="0003559D">
      <w:pPr>
        <w:pStyle w:val="-"/>
        <w:rPr>
          <w:rtl/>
        </w:rPr>
      </w:pPr>
      <w:bookmarkStart w:id="381" w:name="FS000000560T01_09_2004_09_34_15C"/>
      <w:bookmarkEnd w:id="381"/>
      <w:r>
        <w:rPr>
          <w:rtl/>
        </w:rPr>
        <w:t>אחמד טיבי (חד"ש-תע"ל):</w:t>
      </w:r>
    </w:p>
    <w:p w14:paraId="7F610F83" w14:textId="77777777" w:rsidR="00000000" w:rsidRDefault="0003559D">
      <w:pPr>
        <w:pStyle w:val="a0"/>
        <w:rPr>
          <w:rtl/>
        </w:rPr>
      </w:pPr>
    </w:p>
    <w:p w14:paraId="499D17A4" w14:textId="77777777" w:rsidR="00000000" w:rsidRDefault="0003559D">
      <w:pPr>
        <w:pStyle w:val="a0"/>
        <w:rPr>
          <w:rFonts w:hint="cs"/>
          <w:rtl/>
        </w:rPr>
      </w:pPr>
      <w:r>
        <w:rPr>
          <w:rFonts w:hint="cs"/>
          <w:rtl/>
        </w:rPr>
        <w:t xml:space="preserve">טוב מאוד. כן. </w:t>
      </w:r>
    </w:p>
    <w:p w14:paraId="2AA0BC95" w14:textId="77777777" w:rsidR="00000000" w:rsidRDefault="0003559D">
      <w:pPr>
        <w:pStyle w:val="a0"/>
        <w:rPr>
          <w:rFonts w:hint="cs"/>
          <w:rtl/>
        </w:rPr>
      </w:pPr>
    </w:p>
    <w:p w14:paraId="736F56F9" w14:textId="77777777" w:rsidR="00000000" w:rsidRDefault="0003559D">
      <w:pPr>
        <w:pStyle w:val="a0"/>
        <w:rPr>
          <w:rFonts w:hint="cs"/>
          <w:rtl/>
        </w:rPr>
      </w:pPr>
      <w:r>
        <w:rPr>
          <w:rFonts w:hint="cs"/>
          <w:rtl/>
        </w:rPr>
        <w:t xml:space="preserve">אדוני היושב-ראש, לגבי החינוך בכפרים הבלתי-מוכרים </w:t>
      </w:r>
      <w:r>
        <w:rPr>
          <w:rFonts w:hint="eastAsia"/>
          <w:rtl/>
        </w:rPr>
        <w:t>–</w:t>
      </w:r>
      <w:r>
        <w:rPr>
          <w:rFonts w:hint="cs"/>
          <w:rtl/>
        </w:rPr>
        <w:t xml:space="preserve"> ביטול הבנייה בשיטת ה-</w:t>
      </w:r>
      <w:r>
        <w:rPr>
          <w:rFonts w:hint="cs"/>
        </w:rPr>
        <w:t>PFI</w:t>
      </w:r>
      <w:r>
        <w:rPr>
          <w:rFonts w:hint="cs"/>
          <w:rtl/>
        </w:rPr>
        <w:t>, שיוסי דיבר עליה, פגע בעיקר בבנייה לצורכי ח</w:t>
      </w:r>
      <w:r>
        <w:rPr>
          <w:rFonts w:hint="cs"/>
          <w:rtl/>
        </w:rPr>
        <w:t xml:space="preserve">ינוך ביישובים הבלתי-מוכרים בנגב. העובדה שלא נמצא פתרון אלטרנטיבי למחסור מחייבת את המשרד לפעול בעניין זה. </w:t>
      </w:r>
    </w:p>
    <w:p w14:paraId="11688D2A" w14:textId="77777777" w:rsidR="00000000" w:rsidRDefault="0003559D">
      <w:pPr>
        <w:pStyle w:val="a0"/>
        <w:rPr>
          <w:rFonts w:hint="cs"/>
          <w:rtl/>
        </w:rPr>
      </w:pPr>
    </w:p>
    <w:p w14:paraId="72FC3DBA" w14:textId="77777777" w:rsidR="00000000" w:rsidRDefault="0003559D">
      <w:pPr>
        <w:pStyle w:val="a0"/>
        <w:rPr>
          <w:rFonts w:hint="cs"/>
          <w:rtl/>
        </w:rPr>
      </w:pPr>
      <w:r>
        <w:rPr>
          <w:rFonts w:hint="cs"/>
          <w:rtl/>
        </w:rPr>
        <w:t xml:space="preserve">העובדה </w:t>
      </w:r>
      <w:r>
        <w:rPr>
          <w:rFonts w:hint="eastAsia"/>
          <w:rtl/>
        </w:rPr>
        <w:t>–</w:t>
      </w:r>
      <w:r>
        <w:rPr>
          <w:rFonts w:hint="cs"/>
          <w:rtl/>
        </w:rPr>
        <w:t xml:space="preserve"> למשל ביישום חוק חינוך חינם, העובדה היא שמרבית היישובים הערביים כלולים באשכולות החברתיים הכלכליים הנמוכים ביותר, אשכולות 1</w:t>
      </w:r>
      <w:r>
        <w:rPr>
          <w:rFonts w:hint="eastAsia"/>
          <w:rtl/>
        </w:rPr>
        <w:t>–</w:t>
      </w:r>
      <w:r>
        <w:rPr>
          <w:rFonts w:hint="cs"/>
          <w:rtl/>
        </w:rPr>
        <w:t>4. יש לפעול ליישום</w:t>
      </w:r>
      <w:r>
        <w:rPr>
          <w:rFonts w:hint="cs"/>
          <w:rtl/>
        </w:rPr>
        <w:t xml:space="preserve"> חוק חינוך חינם לגני טרום-חובה דווקא ביישובים האלה. כדי לכסות על הפער הקיים ולעמוד ביעדים, על המשרד להקצות 20% מתקציב התמיכה בתוכניות הפדגוגיות, דהיינו 200 מיליון ש"ח, על בסיס תקציב 2004. </w:t>
      </w:r>
    </w:p>
    <w:p w14:paraId="51D8EE9F" w14:textId="77777777" w:rsidR="00000000" w:rsidRDefault="0003559D">
      <w:pPr>
        <w:pStyle w:val="a0"/>
        <w:rPr>
          <w:rFonts w:hint="cs"/>
          <w:rtl/>
        </w:rPr>
      </w:pPr>
    </w:p>
    <w:p w14:paraId="0A4732E4" w14:textId="77777777" w:rsidR="00000000" w:rsidRDefault="0003559D">
      <w:pPr>
        <w:pStyle w:val="a0"/>
        <w:rPr>
          <w:rFonts w:hint="cs"/>
          <w:rtl/>
        </w:rPr>
      </w:pPr>
      <w:r>
        <w:rPr>
          <w:rFonts w:hint="cs"/>
          <w:rtl/>
        </w:rPr>
        <w:t>הדברים האלה הועברו לשרה, ונדמה לי שבדברי היום, כאשר הפניתי את תשומ</w:t>
      </w:r>
      <w:r>
        <w:rPr>
          <w:rFonts w:hint="cs"/>
          <w:rtl/>
        </w:rPr>
        <w:t>ת לב היושב-ראש בכנסת ישראל, וגם הציבור בבית, לעובדה שבמכתב תשובה ששיגרה השרה לימור לבנת על תלונות שהוגשו אליה בנושא מערכת החינוך הערבית ביישובים הערביים, היא ענתה שהיא אינה מטפלת בנושאים - - -</w:t>
      </w:r>
    </w:p>
    <w:p w14:paraId="6878023C" w14:textId="77777777" w:rsidR="00000000" w:rsidRDefault="0003559D">
      <w:pPr>
        <w:pStyle w:val="a0"/>
        <w:rPr>
          <w:rFonts w:hint="cs"/>
          <w:rtl/>
        </w:rPr>
      </w:pPr>
    </w:p>
    <w:p w14:paraId="5EFA947B" w14:textId="77777777" w:rsidR="00000000" w:rsidRDefault="0003559D">
      <w:pPr>
        <w:pStyle w:val="af0"/>
        <w:rPr>
          <w:rtl/>
        </w:rPr>
      </w:pPr>
      <w:r>
        <w:rPr>
          <w:rFonts w:hint="eastAsia"/>
          <w:rtl/>
        </w:rPr>
        <w:t>יוסי</w:t>
      </w:r>
      <w:r>
        <w:rPr>
          <w:rtl/>
        </w:rPr>
        <w:t xml:space="preserve"> שריד (יחד):</w:t>
      </w:r>
    </w:p>
    <w:p w14:paraId="4E1F26F9" w14:textId="77777777" w:rsidR="00000000" w:rsidRDefault="0003559D">
      <w:pPr>
        <w:pStyle w:val="a0"/>
        <w:rPr>
          <w:rFonts w:hint="cs"/>
          <w:rtl/>
        </w:rPr>
      </w:pPr>
    </w:p>
    <w:p w14:paraId="1C26F4B4" w14:textId="77777777" w:rsidR="00000000" w:rsidRDefault="0003559D">
      <w:pPr>
        <w:pStyle w:val="a0"/>
        <w:rPr>
          <w:rFonts w:hint="cs"/>
          <w:rtl/>
        </w:rPr>
      </w:pPr>
      <w:r>
        <w:rPr>
          <w:rFonts w:hint="cs"/>
          <w:rtl/>
        </w:rPr>
        <w:t xml:space="preserve">אם אני לא טועה, במכתב שלה זה היה אפילו יותר </w:t>
      </w:r>
      <w:r>
        <w:rPr>
          <w:rFonts w:hint="cs"/>
          <w:rtl/>
        </w:rPr>
        <w:t xml:space="preserve">גרוע. מילא חינוך לערבים, אבל כתוב שם "חינוך ללא-יהודים". </w:t>
      </w:r>
    </w:p>
    <w:p w14:paraId="1D86537E" w14:textId="77777777" w:rsidR="00000000" w:rsidRDefault="0003559D">
      <w:pPr>
        <w:pStyle w:val="a0"/>
        <w:rPr>
          <w:rFonts w:hint="cs"/>
          <w:rtl/>
        </w:rPr>
      </w:pPr>
    </w:p>
    <w:p w14:paraId="453DC1CB" w14:textId="77777777" w:rsidR="00000000" w:rsidRDefault="0003559D">
      <w:pPr>
        <w:pStyle w:val="-"/>
        <w:rPr>
          <w:rtl/>
        </w:rPr>
      </w:pPr>
      <w:bookmarkStart w:id="382" w:name="FS000000560T31_08_2004_18_46_42"/>
      <w:bookmarkStart w:id="383" w:name="FS000000560T31_08_2004_18_46_46C"/>
      <w:bookmarkEnd w:id="382"/>
      <w:bookmarkEnd w:id="383"/>
      <w:r>
        <w:rPr>
          <w:rtl/>
        </w:rPr>
        <w:t>אחמד טיבי (חד"ש-תע"ל):</w:t>
      </w:r>
    </w:p>
    <w:p w14:paraId="6D406B59" w14:textId="77777777" w:rsidR="00000000" w:rsidRDefault="0003559D">
      <w:pPr>
        <w:pStyle w:val="a0"/>
        <w:rPr>
          <w:rtl/>
        </w:rPr>
      </w:pPr>
    </w:p>
    <w:p w14:paraId="5B633708" w14:textId="77777777" w:rsidR="00000000" w:rsidRDefault="0003559D">
      <w:pPr>
        <w:pStyle w:val="a0"/>
        <w:rPr>
          <w:rFonts w:hint="cs"/>
          <w:rtl/>
        </w:rPr>
      </w:pPr>
      <w:r>
        <w:rPr>
          <w:rFonts w:hint="cs"/>
          <w:rtl/>
        </w:rPr>
        <w:t xml:space="preserve">כן, "ללא-יהודים". החינוך ללא-יהודים אינו בתחום סמכותה של השרה, והיא הפנתה את הפונים למנכ"לית, הגברת רונית תירוש. </w:t>
      </w:r>
    </w:p>
    <w:p w14:paraId="084317EF" w14:textId="77777777" w:rsidR="00000000" w:rsidRDefault="0003559D">
      <w:pPr>
        <w:pStyle w:val="a0"/>
        <w:rPr>
          <w:rFonts w:hint="cs"/>
          <w:rtl/>
        </w:rPr>
      </w:pPr>
    </w:p>
    <w:p w14:paraId="10F9E021" w14:textId="77777777" w:rsidR="00000000" w:rsidRDefault="0003559D">
      <w:pPr>
        <w:pStyle w:val="af1"/>
        <w:rPr>
          <w:rFonts w:hint="cs"/>
          <w:rtl/>
        </w:rPr>
      </w:pPr>
      <w:r>
        <w:rPr>
          <w:rtl/>
        </w:rPr>
        <w:t>היו"ר</w:t>
      </w:r>
      <w:r>
        <w:rPr>
          <w:rFonts w:hint="cs"/>
          <w:rtl/>
        </w:rPr>
        <w:t xml:space="preserve"> ראובן ריבלין:</w:t>
      </w:r>
    </w:p>
    <w:p w14:paraId="5D17FD38" w14:textId="77777777" w:rsidR="00000000" w:rsidRDefault="0003559D">
      <w:pPr>
        <w:pStyle w:val="a0"/>
        <w:rPr>
          <w:rFonts w:hint="cs"/>
          <w:rtl/>
        </w:rPr>
      </w:pPr>
    </w:p>
    <w:p w14:paraId="7C5A4620" w14:textId="77777777" w:rsidR="00000000" w:rsidRDefault="0003559D">
      <w:pPr>
        <w:pStyle w:val="a0"/>
        <w:rPr>
          <w:rFonts w:hint="cs"/>
          <w:rtl/>
        </w:rPr>
      </w:pPr>
      <w:r>
        <w:rPr>
          <w:rFonts w:hint="cs"/>
          <w:rtl/>
        </w:rPr>
        <w:t>לא כתוב שם "חינוך" ללא-יהודים, אלא "מ</w:t>
      </w:r>
      <w:r>
        <w:rPr>
          <w:rFonts w:hint="cs"/>
          <w:rtl/>
        </w:rPr>
        <w:t>ערכת החינוך". יש הבדל גדול.</w:t>
      </w:r>
    </w:p>
    <w:p w14:paraId="2E413256" w14:textId="77777777" w:rsidR="00000000" w:rsidRDefault="0003559D">
      <w:pPr>
        <w:pStyle w:val="a0"/>
        <w:rPr>
          <w:rFonts w:hint="cs"/>
          <w:rtl/>
        </w:rPr>
      </w:pPr>
    </w:p>
    <w:p w14:paraId="1634D8B3" w14:textId="77777777" w:rsidR="00000000" w:rsidRDefault="0003559D">
      <w:pPr>
        <w:pStyle w:val="-"/>
        <w:rPr>
          <w:rtl/>
        </w:rPr>
      </w:pPr>
      <w:bookmarkStart w:id="384" w:name="FS000000560T31_08_2004_18_47_23C"/>
      <w:bookmarkEnd w:id="384"/>
      <w:r>
        <w:rPr>
          <w:rtl/>
        </w:rPr>
        <w:t>אחמד טיבי (חד"ש-תע"ל):</w:t>
      </w:r>
    </w:p>
    <w:p w14:paraId="0469FB23" w14:textId="77777777" w:rsidR="00000000" w:rsidRDefault="0003559D">
      <w:pPr>
        <w:pStyle w:val="a0"/>
        <w:rPr>
          <w:rtl/>
        </w:rPr>
      </w:pPr>
    </w:p>
    <w:p w14:paraId="70D4125A" w14:textId="77777777" w:rsidR="00000000" w:rsidRDefault="0003559D">
      <w:pPr>
        <w:pStyle w:val="a0"/>
        <w:rPr>
          <w:rFonts w:hint="cs"/>
          <w:rtl/>
        </w:rPr>
      </w:pPr>
      <w:r>
        <w:rPr>
          <w:rFonts w:hint="cs"/>
          <w:rtl/>
        </w:rPr>
        <w:t xml:space="preserve">הוא התכוון ל"לא-יהודים" במקרה הזה. </w:t>
      </w:r>
    </w:p>
    <w:p w14:paraId="12D10015" w14:textId="77777777" w:rsidR="00000000" w:rsidRDefault="0003559D">
      <w:pPr>
        <w:pStyle w:val="a0"/>
        <w:rPr>
          <w:rFonts w:hint="cs"/>
          <w:rtl/>
        </w:rPr>
      </w:pPr>
    </w:p>
    <w:p w14:paraId="76FCE2FE" w14:textId="77777777" w:rsidR="00000000" w:rsidRDefault="0003559D">
      <w:pPr>
        <w:pStyle w:val="af1"/>
        <w:rPr>
          <w:rFonts w:hint="cs"/>
          <w:rtl/>
        </w:rPr>
      </w:pPr>
      <w:r>
        <w:rPr>
          <w:rtl/>
        </w:rPr>
        <w:t>היו"ר</w:t>
      </w:r>
      <w:r>
        <w:rPr>
          <w:rFonts w:hint="cs"/>
          <w:rtl/>
        </w:rPr>
        <w:t xml:space="preserve"> ראובן ריבלין:</w:t>
      </w:r>
    </w:p>
    <w:p w14:paraId="5E9D2168" w14:textId="77777777" w:rsidR="00000000" w:rsidRDefault="0003559D">
      <w:pPr>
        <w:pStyle w:val="a0"/>
        <w:rPr>
          <w:rtl/>
        </w:rPr>
      </w:pPr>
    </w:p>
    <w:p w14:paraId="4D178BCA" w14:textId="77777777" w:rsidR="00000000" w:rsidRDefault="0003559D">
      <w:pPr>
        <w:pStyle w:val="a0"/>
        <w:rPr>
          <w:rFonts w:hint="cs"/>
          <w:rtl/>
        </w:rPr>
      </w:pPr>
      <w:r>
        <w:rPr>
          <w:rFonts w:hint="cs"/>
          <w:rtl/>
        </w:rPr>
        <w:t xml:space="preserve">גם יוסי שריד יודע עברית. </w:t>
      </w:r>
    </w:p>
    <w:p w14:paraId="1B5AABA3" w14:textId="77777777" w:rsidR="00000000" w:rsidRDefault="0003559D">
      <w:pPr>
        <w:pStyle w:val="a0"/>
        <w:rPr>
          <w:rFonts w:hint="cs"/>
          <w:rtl/>
        </w:rPr>
      </w:pPr>
    </w:p>
    <w:p w14:paraId="00774B3C" w14:textId="77777777" w:rsidR="00000000" w:rsidRDefault="0003559D">
      <w:pPr>
        <w:pStyle w:val="af0"/>
        <w:rPr>
          <w:rtl/>
        </w:rPr>
      </w:pPr>
      <w:r>
        <w:rPr>
          <w:rFonts w:hint="eastAsia"/>
          <w:rtl/>
        </w:rPr>
        <w:t>יוסי</w:t>
      </w:r>
      <w:r>
        <w:rPr>
          <w:rtl/>
        </w:rPr>
        <w:t xml:space="preserve"> שריד (יחד):</w:t>
      </w:r>
    </w:p>
    <w:p w14:paraId="7B8DE70E" w14:textId="77777777" w:rsidR="00000000" w:rsidRDefault="0003559D">
      <w:pPr>
        <w:pStyle w:val="a0"/>
        <w:rPr>
          <w:rFonts w:hint="cs"/>
          <w:rtl/>
        </w:rPr>
      </w:pPr>
    </w:p>
    <w:p w14:paraId="0DE5EF03" w14:textId="77777777" w:rsidR="00000000" w:rsidRDefault="0003559D">
      <w:pPr>
        <w:pStyle w:val="a0"/>
        <w:rPr>
          <w:rFonts w:hint="cs"/>
          <w:rtl/>
        </w:rPr>
      </w:pPr>
      <w:r>
        <w:rPr>
          <w:rFonts w:hint="cs"/>
          <w:rtl/>
        </w:rPr>
        <w:t xml:space="preserve">אדוני היושב-ראש, אתה יודע שפעם שר החוץ האגדי אבא אבן נאם נאום ואמר שלום בלי מצָרים, והדובר שלו פיזר </w:t>
      </w:r>
      <w:r>
        <w:rPr>
          <w:rFonts w:hint="cs"/>
          <w:rtl/>
        </w:rPr>
        <w:t xml:space="preserve">קומוניקטים לעיתונים ואמר שיש סקופ </w:t>
      </w:r>
      <w:r>
        <w:rPr>
          <w:rFonts w:hint="eastAsia"/>
          <w:rtl/>
        </w:rPr>
        <w:t>–</w:t>
      </w:r>
      <w:r>
        <w:rPr>
          <w:rFonts w:hint="cs"/>
          <w:rtl/>
        </w:rPr>
        <w:t xml:space="preserve"> שלום בלי מִצרים. </w:t>
      </w:r>
    </w:p>
    <w:p w14:paraId="490F0CE6" w14:textId="77777777" w:rsidR="00000000" w:rsidRDefault="0003559D">
      <w:pPr>
        <w:pStyle w:val="af1"/>
        <w:rPr>
          <w:rFonts w:hint="cs"/>
          <w:rtl/>
        </w:rPr>
      </w:pPr>
    </w:p>
    <w:p w14:paraId="616E9FFB" w14:textId="77777777" w:rsidR="00000000" w:rsidRDefault="0003559D">
      <w:pPr>
        <w:pStyle w:val="af1"/>
        <w:rPr>
          <w:rtl/>
        </w:rPr>
      </w:pPr>
    </w:p>
    <w:p w14:paraId="6BFC4483" w14:textId="77777777" w:rsidR="00000000" w:rsidRDefault="0003559D">
      <w:pPr>
        <w:pStyle w:val="af1"/>
        <w:rPr>
          <w:rFonts w:hint="cs"/>
          <w:rtl/>
        </w:rPr>
      </w:pPr>
      <w:r>
        <w:rPr>
          <w:rtl/>
        </w:rPr>
        <w:t>היו"ר</w:t>
      </w:r>
      <w:r>
        <w:rPr>
          <w:rFonts w:hint="cs"/>
          <w:rtl/>
        </w:rPr>
        <w:t xml:space="preserve"> ראובן ריבלין:</w:t>
      </w:r>
    </w:p>
    <w:p w14:paraId="47DD37BF" w14:textId="77777777" w:rsidR="00000000" w:rsidRDefault="0003559D">
      <w:pPr>
        <w:pStyle w:val="a0"/>
        <w:rPr>
          <w:rtl/>
        </w:rPr>
      </w:pPr>
    </w:p>
    <w:p w14:paraId="0CB0726E" w14:textId="77777777" w:rsidR="00000000" w:rsidRDefault="0003559D">
      <w:pPr>
        <w:pStyle w:val="a0"/>
        <w:rPr>
          <w:rFonts w:hint="cs"/>
          <w:rtl/>
        </w:rPr>
      </w:pPr>
      <w:r>
        <w:rPr>
          <w:rFonts w:hint="cs"/>
          <w:rtl/>
        </w:rPr>
        <w:t>הוא יאמר לך היום שהם לא ידעו לנקד.</w:t>
      </w:r>
    </w:p>
    <w:p w14:paraId="6822A9D8" w14:textId="77777777" w:rsidR="00000000" w:rsidRDefault="0003559D">
      <w:pPr>
        <w:pStyle w:val="a0"/>
        <w:rPr>
          <w:rFonts w:hint="cs"/>
          <w:rtl/>
        </w:rPr>
      </w:pPr>
    </w:p>
    <w:p w14:paraId="14DAB30A" w14:textId="77777777" w:rsidR="00000000" w:rsidRDefault="0003559D">
      <w:pPr>
        <w:pStyle w:val="-"/>
        <w:rPr>
          <w:rtl/>
        </w:rPr>
      </w:pPr>
      <w:bookmarkStart w:id="385" w:name="FS000000560T31_08_2004_18_51_47C"/>
      <w:bookmarkEnd w:id="385"/>
      <w:r>
        <w:rPr>
          <w:rtl/>
        </w:rPr>
        <w:t>אחמד טיבי (חד"ש-תע"ל):</w:t>
      </w:r>
    </w:p>
    <w:p w14:paraId="25134BDE" w14:textId="77777777" w:rsidR="00000000" w:rsidRDefault="0003559D">
      <w:pPr>
        <w:pStyle w:val="a0"/>
        <w:rPr>
          <w:rtl/>
        </w:rPr>
      </w:pPr>
    </w:p>
    <w:p w14:paraId="70525731" w14:textId="77777777" w:rsidR="00000000" w:rsidRDefault="0003559D">
      <w:pPr>
        <w:pStyle w:val="a0"/>
        <w:rPr>
          <w:rFonts w:hint="cs"/>
          <w:rtl/>
        </w:rPr>
      </w:pPr>
      <w:r>
        <w:rPr>
          <w:rFonts w:hint="cs"/>
          <w:rtl/>
        </w:rPr>
        <w:t xml:space="preserve">היום זה כך </w:t>
      </w:r>
      <w:r>
        <w:rPr>
          <w:rFonts w:hint="eastAsia"/>
          <w:rtl/>
        </w:rPr>
        <w:t>–</w:t>
      </w:r>
      <w:r>
        <w:rPr>
          <w:rFonts w:hint="cs"/>
          <w:rtl/>
        </w:rPr>
        <w:t xml:space="preserve"> שלום בלי פלסטינים. </w:t>
      </w:r>
    </w:p>
    <w:p w14:paraId="21E7E0F3" w14:textId="77777777" w:rsidR="00000000" w:rsidRDefault="0003559D">
      <w:pPr>
        <w:pStyle w:val="a0"/>
        <w:rPr>
          <w:rFonts w:hint="cs"/>
          <w:rtl/>
        </w:rPr>
      </w:pPr>
    </w:p>
    <w:p w14:paraId="57AD7E5A" w14:textId="77777777" w:rsidR="00000000" w:rsidRDefault="0003559D">
      <w:pPr>
        <w:pStyle w:val="af0"/>
        <w:rPr>
          <w:rtl/>
        </w:rPr>
      </w:pPr>
      <w:r>
        <w:rPr>
          <w:rFonts w:hint="eastAsia"/>
          <w:rtl/>
        </w:rPr>
        <w:t>יוסי</w:t>
      </w:r>
      <w:r>
        <w:rPr>
          <w:rtl/>
        </w:rPr>
        <w:t xml:space="preserve"> שריד (יחד):</w:t>
      </w:r>
    </w:p>
    <w:p w14:paraId="35D525C0" w14:textId="77777777" w:rsidR="00000000" w:rsidRDefault="0003559D">
      <w:pPr>
        <w:pStyle w:val="a0"/>
        <w:rPr>
          <w:rFonts w:hint="cs"/>
          <w:rtl/>
        </w:rPr>
      </w:pPr>
    </w:p>
    <w:p w14:paraId="4D161589" w14:textId="77777777" w:rsidR="00000000" w:rsidRDefault="0003559D">
      <w:pPr>
        <w:pStyle w:val="a0"/>
        <w:rPr>
          <w:rFonts w:hint="cs"/>
          <w:rtl/>
        </w:rPr>
      </w:pPr>
      <w:r>
        <w:rPr>
          <w:rFonts w:hint="cs"/>
          <w:rtl/>
        </w:rPr>
        <w:t>אז זה היה סקופ.</w:t>
      </w:r>
    </w:p>
    <w:p w14:paraId="6344F9FD" w14:textId="77777777" w:rsidR="00000000" w:rsidRDefault="0003559D">
      <w:pPr>
        <w:pStyle w:val="a0"/>
        <w:rPr>
          <w:rFonts w:hint="cs"/>
          <w:rtl/>
        </w:rPr>
      </w:pPr>
    </w:p>
    <w:p w14:paraId="68375B37" w14:textId="77777777" w:rsidR="00000000" w:rsidRDefault="0003559D">
      <w:pPr>
        <w:pStyle w:val="-"/>
        <w:rPr>
          <w:rtl/>
        </w:rPr>
      </w:pPr>
      <w:bookmarkStart w:id="386" w:name="FS000000560T31_08_2004_18_52_37C"/>
      <w:bookmarkEnd w:id="386"/>
      <w:r>
        <w:rPr>
          <w:rtl/>
        </w:rPr>
        <w:t>אחמד טיבי (חד"ש-תע"ל):</w:t>
      </w:r>
    </w:p>
    <w:p w14:paraId="2EB333EF" w14:textId="77777777" w:rsidR="00000000" w:rsidRDefault="0003559D">
      <w:pPr>
        <w:pStyle w:val="a0"/>
        <w:rPr>
          <w:rtl/>
        </w:rPr>
      </w:pPr>
    </w:p>
    <w:p w14:paraId="2BDC2155" w14:textId="77777777" w:rsidR="00000000" w:rsidRDefault="0003559D">
      <w:pPr>
        <w:pStyle w:val="a0"/>
        <w:rPr>
          <w:rFonts w:hint="cs"/>
          <w:rtl/>
        </w:rPr>
      </w:pPr>
      <w:r>
        <w:rPr>
          <w:rFonts w:hint="cs"/>
          <w:rtl/>
        </w:rPr>
        <w:t xml:space="preserve">היום זה לא סקופ? </w:t>
      </w:r>
    </w:p>
    <w:p w14:paraId="36F774A0" w14:textId="77777777" w:rsidR="00000000" w:rsidRDefault="0003559D">
      <w:pPr>
        <w:pStyle w:val="a0"/>
        <w:ind w:firstLine="0"/>
        <w:rPr>
          <w:rFonts w:hint="cs"/>
          <w:rtl/>
        </w:rPr>
      </w:pPr>
    </w:p>
    <w:p w14:paraId="4E41E12F" w14:textId="77777777" w:rsidR="00000000" w:rsidRDefault="0003559D">
      <w:pPr>
        <w:pStyle w:val="a0"/>
        <w:rPr>
          <w:rFonts w:hint="cs"/>
          <w:rtl/>
        </w:rPr>
      </w:pPr>
      <w:r>
        <w:rPr>
          <w:rFonts w:hint="cs"/>
          <w:rtl/>
        </w:rPr>
        <w:t>אדוני ה</w:t>
      </w:r>
      <w:r>
        <w:rPr>
          <w:rFonts w:hint="cs"/>
          <w:rtl/>
        </w:rPr>
        <w:t>יושב-ראש, נדמה לי</w:t>
      </w:r>
      <w:r>
        <w:t xml:space="preserve"> </w:t>
      </w:r>
      <w:r>
        <w:rPr>
          <w:rFonts w:hint="cs"/>
          <w:rtl/>
        </w:rPr>
        <w:t xml:space="preserve">שההערה הזאת היתה אמורה </w:t>
      </w:r>
      <w:r>
        <w:rPr>
          <w:rFonts w:hint="eastAsia"/>
          <w:rtl/>
        </w:rPr>
        <w:t>–</w:t>
      </w:r>
      <w:r>
        <w:rPr>
          <w:rFonts w:hint="cs"/>
          <w:rtl/>
        </w:rPr>
        <w:t xml:space="preserve"> אפילו היושב-ראש שלח כמעט יותר מאשר רמז רמז עבה לשרה,</w:t>
      </w:r>
      <w:r>
        <w:rPr>
          <w:rtl/>
        </w:rPr>
        <w:t xml:space="preserve"> </w:t>
      </w:r>
      <w:r>
        <w:rPr>
          <w:rFonts w:hint="cs"/>
          <w:rtl/>
        </w:rPr>
        <w:t xml:space="preserve">שהיא מחויבת לענות על התמיהה, על השאלה הזאת, והיא לא ענתה. יכול להיות שמכיוון שהשרה לא אחראית לחינוך ללא-יהודים היא גם לא עונה על הערות של חברי כנסת לא- יהודים. </w:t>
      </w:r>
      <w:r>
        <w:rPr>
          <w:rFonts w:hint="cs"/>
          <w:rtl/>
        </w:rPr>
        <w:t xml:space="preserve">מאוד יכול להיות. </w:t>
      </w:r>
    </w:p>
    <w:p w14:paraId="5068B7B7" w14:textId="77777777" w:rsidR="00000000" w:rsidRDefault="0003559D">
      <w:pPr>
        <w:pStyle w:val="a0"/>
        <w:rPr>
          <w:rFonts w:hint="cs"/>
          <w:rtl/>
        </w:rPr>
      </w:pPr>
    </w:p>
    <w:p w14:paraId="5C5CDA0B" w14:textId="77777777" w:rsidR="00000000" w:rsidRDefault="0003559D">
      <w:pPr>
        <w:pStyle w:val="a0"/>
        <w:rPr>
          <w:rFonts w:hint="cs"/>
          <w:rtl/>
        </w:rPr>
      </w:pPr>
      <w:r>
        <w:rPr>
          <w:rFonts w:hint="cs"/>
          <w:rtl/>
        </w:rPr>
        <w:t>אדוני היושב-ראש, השאלה היא אם זה תקין או לא תקין. אני לא יודע מה תקנון הכנסת אומר. כנראה יש מפלט, והוא לאו דווקא יחייב שרה לענות לחברי כנסת לא-יהודים. מה בסך הכול אמרו? ביקשו תשובה אם היא אחראית לכלל אזרחי מדינת ישראל או לא. אפילו אנשי י</w:t>
      </w:r>
      <w:r>
        <w:rPr>
          <w:rFonts w:hint="cs"/>
          <w:rtl/>
        </w:rPr>
        <w:t>מין יגידו: כן, היא אחראית לכלל אזרחי ישראל. ולכן, אדוני היושב-ראש, הגשתי הסתייגות, וזו ההסתייגות שאני מנמק. בהסתייגות לחוק יש תוספת שאומרת: שרת החינוך לימור לבנת אחראית לכלל התלמידים במדינת ישראל, ובכלל זה הערבים. נו, איך תצביע?</w:t>
      </w:r>
    </w:p>
    <w:p w14:paraId="7125CDC8" w14:textId="77777777" w:rsidR="00000000" w:rsidRDefault="0003559D">
      <w:pPr>
        <w:pStyle w:val="a0"/>
        <w:rPr>
          <w:rFonts w:hint="cs"/>
          <w:rtl/>
        </w:rPr>
      </w:pPr>
    </w:p>
    <w:p w14:paraId="5254602D" w14:textId="77777777" w:rsidR="00000000" w:rsidRDefault="0003559D">
      <w:pPr>
        <w:pStyle w:val="af0"/>
        <w:rPr>
          <w:rtl/>
        </w:rPr>
      </w:pPr>
      <w:r>
        <w:rPr>
          <w:rFonts w:hint="eastAsia"/>
          <w:rtl/>
        </w:rPr>
        <w:t>צבי</w:t>
      </w:r>
      <w:r>
        <w:rPr>
          <w:rtl/>
        </w:rPr>
        <w:t xml:space="preserve"> הנדל (האיחוד הלאומי - </w:t>
      </w:r>
      <w:r>
        <w:rPr>
          <w:rtl/>
        </w:rPr>
        <w:t>ישראל ביתנו):</w:t>
      </w:r>
    </w:p>
    <w:p w14:paraId="09FA7531" w14:textId="77777777" w:rsidR="00000000" w:rsidRDefault="0003559D">
      <w:pPr>
        <w:pStyle w:val="a0"/>
        <w:rPr>
          <w:rFonts w:hint="cs"/>
          <w:rtl/>
        </w:rPr>
      </w:pPr>
    </w:p>
    <w:p w14:paraId="686EA048" w14:textId="77777777" w:rsidR="00000000" w:rsidRDefault="0003559D">
      <w:pPr>
        <w:pStyle w:val="a0"/>
        <w:rPr>
          <w:rFonts w:hint="cs"/>
          <w:rtl/>
        </w:rPr>
      </w:pPr>
      <w:r>
        <w:rPr>
          <w:rFonts w:hint="cs"/>
          <w:rtl/>
        </w:rPr>
        <w:t>נגד.</w:t>
      </w:r>
    </w:p>
    <w:p w14:paraId="7707CEEF" w14:textId="77777777" w:rsidR="00000000" w:rsidRDefault="0003559D">
      <w:pPr>
        <w:pStyle w:val="a0"/>
        <w:rPr>
          <w:rFonts w:hint="cs"/>
          <w:rtl/>
        </w:rPr>
      </w:pPr>
    </w:p>
    <w:p w14:paraId="019A8C6E" w14:textId="77777777" w:rsidR="00000000" w:rsidRDefault="0003559D">
      <w:pPr>
        <w:pStyle w:val="-"/>
        <w:rPr>
          <w:rtl/>
        </w:rPr>
      </w:pPr>
      <w:bookmarkStart w:id="387" w:name="FS000000512T31_08_2004_18_23_50C"/>
      <w:bookmarkStart w:id="388" w:name="FS000000560T31_08_2004_18_23_55"/>
      <w:bookmarkStart w:id="389" w:name="FS000000560T31_08_2004_18_23_57C"/>
      <w:bookmarkEnd w:id="387"/>
      <w:bookmarkEnd w:id="388"/>
      <w:bookmarkEnd w:id="389"/>
      <w:r>
        <w:rPr>
          <w:rtl/>
        </w:rPr>
        <w:t>אחמד טיבי (חד"ש-תע"ל):</w:t>
      </w:r>
    </w:p>
    <w:p w14:paraId="210A1721" w14:textId="77777777" w:rsidR="00000000" w:rsidRDefault="0003559D">
      <w:pPr>
        <w:pStyle w:val="a0"/>
        <w:rPr>
          <w:rtl/>
        </w:rPr>
      </w:pPr>
    </w:p>
    <w:p w14:paraId="1B260530" w14:textId="77777777" w:rsidR="00000000" w:rsidRDefault="0003559D">
      <w:pPr>
        <w:pStyle w:val="a0"/>
        <w:rPr>
          <w:rFonts w:hint="cs"/>
          <w:rtl/>
        </w:rPr>
      </w:pPr>
      <w:r>
        <w:rPr>
          <w:rFonts w:hint="cs"/>
          <w:rtl/>
        </w:rPr>
        <w:t xml:space="preserve">אתה מילא, אבל למשל יושבת-ראש ועדת החינוך, חברת הכנסת מל פולישוק, איך היא תצביע? נגד. כך שהנדל ומל פולישוק יצביעו נגד </w:t>
      </w:r>
      <w:r>
        <w:rPr>
          <w:rFonts w:hint="eastAsia"/>
          <w:rtl/>
        </w:rPr>
        <w:t>–</w:t>
      </w:r>
      <w:r>
        <w:rPr>
          <w:rFonts w:hint="cs"/>
          <w:rtl/>
        </w:rPr>
        <w:t xml:space="preserve"> יצביעו נגד העובדה שהשמש זורחת במזרח. מילא הנדל, יש לו אידיאולוגיה ברורה והוא מציג אותה באופן</w:t>
      </w:r>
      <w:r>
        <w:rPr>
          <w:rFonts w:hint="cs"/>
          <w:rtl/>
        </w:rPr>
        <w:t xml:space="preserve"> סיסטמטי, כל יום. אנחנו מבינים. אבל יושבת-ראש ועדת החינוך הובילה היום הפלה של ההסתייגות הזאת </w:t>
      </w:r>
      <w:r>
        <w:rPr>
          <w:rFonts w:hint="eastAsia"/>
          <w:rtl/>
        </w:rPr>
        <w:t>–</w:t>
      </w:r>
      <w:r>
        <w:rPr>
          <w:rFonts w:hint="cs"/>
          <w:rtl/>
        </w:rPr>
        <w:t xml:space="preserve"> חברה במפלגה שמדברת לפעמים על ערכים ליברליים. הגברת מל פולישוק, מה, לא יכולת לבקש מהשרה שתתייחס להערה הטריוויאלית הזאת? מה, את עבד נרצע של הגברת לימור לבנת? אילו </w:t>
      </w:r>
      <w:r>
        <w:rPr>
          <w:rFonts w:hint="cs"/>
          <w:rtl/>
        </w:rPr>
        <w:t xml:space="preserve">שיטה וסגנון אלה לנהל ועדת חינוך בצורה מרושעת ונחשלת כזאת? זה היה מחזה מביש, איך שניהלת את הוועדה. גדעון סער רק גער בך, והשתתקת. מה הדבר הזה? זה סגנון של ניהול דיונים? </w:t>
      </w:r>
    </w:p>
    <w:p w14:paraId="1CA1CA42" w14:textId="77777777" w:rsidR="00000000" w:rsidRDefault="0003559D">
      <w:pPr>
        <w:pStyle w:val="af0"/>
        <w:rPr>
          <w:rFonts w:hint="cs"/>
          <w:rtl/>
        </w:rPr>
      </w:pPr>
    </w:p>
    <w:p w14:paraId="05D91092" w14:textId="77777777" w:rsidR="00000000" w:rsidRDefault="0003559D">
      <w:pPr>
        <w:pStyle w:val="af0"/>
        <w:rPr>
          <w:rtl/>
        </w:rPr>
      </w:pPr>
      <w:r>
        <w:rPr>
          <w:rFonts w:hint="eastAsia"/>
          <w:rtl/>
        </w:rPr>
        <w:t>צבי</w:t>
      </w:r>
      <w:r>
        <w:rPr>
          <w:rtl/>
        </w:rPr>
        <w:t xml:space="preserve"> הנדל (האיחוד הלאומי - ישראל ביתנו):</w:t>
      </w:r>
    </w:p>
    <w:p w14:paraId="735D70EA" w14:textId="77777777" w:rsidR="00000000" w:rsidRDefault="0003559D">
      <w:pPr>
        <w:pStyle w:val="a0"/>
        <w:rPr>
          <w:rFonts w:hint="cs"/>
          <w:rtl/>
        </w:rPr>
      </w:pPr>
    </w:p>
    <w:p w14:paraId="62C1A838" w14:textId="77777777" w:rsidR="00000000" w:rsidRDefault="0003559D">
      <w:pPr>
        <w:pStyle w:val="a0"/>
        <w:rPr>
          <w:rFonts w:hint="cs"/>
          <w:rtl/>
        </w:rPr>
      </w:pPr>
      <w:r>
        <w:rPr>
          <w:rFonts w:hint="cs"/>
          <w:rtl/>
        </w:rPr>
        <w:t xml:space="preserve">כל הכבוד לה. </w:t>
      </w:r>
    </w:p>
    <w:p w14:paraId="3A5F6175" w14:textId="77777777" w:rsidR="00000000" w:rsidRDefault="0003559D">
      <w:pPr>
        <w:pStyle w:val="a0"/>
        <w:rPr>
          <w:rFonts w:hint="cs"/>
          <w:rtl/>
        </w:rPr>
      </w:pPr>
    </w:p>
    <w:p w14:paraId="782A9BAB" w14:textId="77777777" w:rsidR="00000000" w:rsidRDefault="0003559D">
      <w:pPr>
        <w:pStyle w:val="-"/>
        <w:rPr>
          <w:rtl/>
        </w:rPr>
      </w:pPr>
      <w:bookmarkStart w:id="390" w:name="FS000000560T31_08_2004_19_01_28C"/>
      <w:bookmarkEnd w:id="390"/>
      <w:r>
        <w:rPr>
          <w:rtl/>
        </w:rPr>
        <w:t>אחמד טיבי (חד"ש-תע"ל):</w:t>
      </w:r>
    </w:p>
    <w:p w14:paraId="15A2EAFB" w14:textId="77777777" w:rsidR="00000000" w:rsidRDefault="0003559D">
      <w:pPr>
        <w:pStyle w:val="a0"/>
        <w:rPr>
          <w:rtl/>
        </w:rPr>
      </w:pPr>
    </w:p>
    <w:p w14:paraId="261D5C67" w14:textId="77777777" w:rsidR="00000000" w:rsidRDefault="0003559D">
      <w:pPr>
        <w:pStyle w:val="a0"/>
        <w:rPr>
          <w:rFonts w:hint="cs"/>
          <w:rtl/>
        </w:rPr>
      </w:pPr>
      <w:r>
        <w:rPr>
          <w:rFonts w:hint="cs"/>
          <w:rtl/>
        </w:rPr>
        <w:t>בדיוק כ</w:t>
      </w:r>
      <w:r>
        <w:rPr>
          <w:rFonts w:hint="cs"/>
          <w:rtl/>
        </w:rPr>
        <w:t>כה.</w:t>
      </w:r>
    </w:p>
    <w:p w14:paraId="4F6E9E41" w14:textId="77777777" w:rsidR="00000000" w:rsidRDefault="0003559D">
      <w:pPr>
        <w:pStyle w:val="af0"/>
        <w:rPr>
          <w:rFonts w:hint="cs"/>
          <w:rtl/>
        </w:rPr>
      </w:pPr>
    </w:p>
    <w:p w14:paraId="61B9FE5A" w14:textId="77777777" w:rsidR="00000000" w:rsidRDefault="0003559D">
      <w:pPr>
        <w:pStyle w:val="af0"/>
        <w:rPr>
          <w:rtl/>
        </w:rPr>
      </w:pPr>
      <w:r>
        <w:rPr>
          <w:rFonts w:hint="eastAsia"/>
          <w:rtl/>
        </w:rPr>
        <w:t>מל</w:t>
      </w:r>
      <w:r>
        <w:rPr>
          <w:rtl/>
        </w:rPr>
        <w:t xml:space="preserve"> פולישוק-בלוך (</w:t>
      </w:r>
      <w:r>
        <w:rPr>
          <w:rFonts w:hint="cs"/>
          <w:rtl/>
        </w:rPr>
        <w:t>יו"ר ועדת החינוך, התרבות והספורט</w:t>
      </w:r>
      <w:r>
        <w:rPr>
          <w:rtl/>
        </w:rPr>
        <w:t>):</w:t>
      </w:r>
    </w:p>
    <w:p w14:paraId="375F9B43" w14:textId="77777777" w:rsidR="00000000" w:rsidRDefault="0003559D">
      <w:pPr>
        <w:pStyle w:val="a0"/>
        <w:rPr>
          <w:rFonts w:hint="cs"/>
          <w:rtl/>
        </w:rPr>
      </w:pPr>
    </w:p>
    <w:p w14:paraId="69D427A3" w14:textId="77777777" w:rsidR="00000000" w:rsidRDefault="0003559D">
      <w:pPr>
        <w:pStyle w:val="a0"/>
        <w:rPr>
          <w:rFonts w:hint="cs"/>
          <w:rtl/>
        </w:rPr>
      </w:pPr>
      <w:r>
        <w:rPr>
          <w:rFonts w:hint="cs"/>
          <w:rtl/>
        </w:rPr>
        <w:t>כמה שקרים - - -</w:t>
      </w:r>
    </w:p>
    <w:p w14:paraId="0B01914D" w14:textId="77777777" w:rsidR="00000000" w:rsidRDefault="0003559D">
      <w:pPr>
        <w:pStyle w:val="a0"/>
        <w:rPr>
          <w:rFonts w:hint="cs"/>
          <w:rtl/>
        </w:rPr>
      </w:pPr>
    </w:p>
    <w:p w14:paraId="562FFED4" w14:textId="77777777" w:rsidR="00000000" w:rsidRDefault="0003559D">
      <w:pPr>
        <w:pStyle w:val="-"/>
        <w:rPr>
          <w:rtl/>
        </w:rPr>
      </w:pPr>
      <w:bookmarkStart w:id="391" w:name="FS000000560T31_08_2004_18_25_05C"/>
      <w:bookmarkEnd w:id="391"/>
      <w:r>
        <w:rPr>
          <w:rtl/>
        </w:rPr>
        <w:t>אחמד טיבי (חד"ש-תע"ל):</w:t>
      </w:r>
    </w:p>
    <w:p w14:paraId="0A4FEC47" w14:textId="77777777" w:rsidR="00000000" w:rsidRDefault="0003559D">
      <w:pPr>
        <w:pStyle w:val="a0"/>
        <w:rPr>
          <w:rtl/>
        </w:rPr>
      </w:pPr>
    </w:p>
    <w:p w14:paraId="37280A6E" w14:textId="77777777" w:rsidR="00000000" w:rsidRDefault="0003559D">
      <w:pPr>
        <w:pStyle w:val="a0"/>
        <w:rPr>
          <w:rFonts w:hint="cs"/>
          <w:rtl/>
        </w:rPr>
      </w:pPr>
      <w:r>
        <w:rPr>
          <w:rFonts w:hint="cs"/>
          <w:rtl/>
        </w:rPr>
        <w:t xml:space="preserve">רק גער בך: נו תגמרי, בואו נסיים, מה זה הצבעה </w:t>
      </w:r>
      <w:r>
        <w:rPr>
          <w:rFonts w:hint="eastAsia"/>
          <w:rtl/>
        </w:rPr>
        <w:t>–</w:t>
      </w:r>
      <w:r>
        <w:rPr>
          <w:rFonts w:hint="cs"/>
          <w:rtl/>
        </w:rPr>
        <w:t xml:space="preserve"> גדעון סער גער, וכולם </w:t>
      </w:r>
      <w:r>
        <w:rPr>
          <w:rFonts w:hint="eastAsia"/>
          <w:rtl/>
        </w:rPr>
        <w:t>–</w:t>
      </w:r>
      <w:r>
        <w:rPr>
          <w:rFonts w:hint="cs"/>
          <w:rtl/>
        </w:rPr>
        <w:t xml:space="preserve"> והיא גוערת בגפני, פה היא גוערת בזה, שם היא מפסיקה את ההוא, ולא היתה יכולה להקשיב לטענה </w:t>
      </w:r>
      <w:r>
        <w:rPr>
          <w:rFonts w:hint="cs"/>
          <w:rtl/>
        </w:rPr>
        <w:t>מהותית, כשכל מה שאנחנו מבקשים הוא, ששרת החינוך במדינת ישראל תהיה אחראית לכלל תלמידי ישראל, ובכללם הערבים. נכון, אפילו החרדים בכללם. קודמך בתפקיד גם הוא באותה מפלגה, ולפעמים הוא התעמת עם השרה.</w:t>
      </w:r>
    </w:p>
    <w:p w14:paraId="1624DF00" w14:textId="77777777" w:rsidR="00000000" w:rsidRDefault="0003559D">
      <w:pPr>
        <w:pStyle w:val="a0"/>
        <w:rPr>
          <w:rFonts w:hint="cs"/>
          <w:rtl/>
        </w:rPr>
      </w:pPr>
    </w:p>
    <w:p w14:paraId="1F8BCFF4" w14:textId="77777777" w:rsidR="00000000" w:rsidRDefault="0003559D">
      <w:pPr>
        <w:pStyle w:val="af1"/>
        <w:rPr>
          <w:rFonts w:hint="cs"/>
          <w:rtl/>
        </w:rPr>
      </w:pPr>
      <w:r>
        <w:rPr>
          <w:rtl/>
        </w:rPr>
        <w:t>היו"ר</w:t>
      </w:r>
      <w:r>
        <w:rPr>
          <w:rFonts w:hint="cs"/>
          <w:rtl/>
        </w:rPr>
        <w:t xml:space="preserve"> ראובן ריבלין:</w:t>
      </w:r>
    </w:p>
    <w:p w14:paraId="51B58C05" w14:textId="77777777" w:rsidR="00000000" w:rsidRDefault="0003559D">
      <w:pPr>
        <w:pStyle w:val="a0"/>
        <w:rPr>
          <w:rtl/>
        </w:rPr>
      </w:pPr>
    </w:p>
    <w:p w14:paraId="3CC9877D" w14:textId="77777777" w:rsidR="00000000" w:rsidRDefault="0003559D">
      <w:pPr>
        <w:pStyle w:val="a0"/>
        <w:rPr>
          <w:rFonts w:hint="cs"/>
          <w:rtl/>
        </w:rPr>
      </w:pPr>
      <w:r>
        <w:rPr>
          <w:rFonts w:hint="cs"/>
          <w:rtl/>
        </w:rPr>
        <w:t>נא לסיים.</w:t>
      </w:r>
    </w:p>
    <w:p w14:paraId="1A5FA0ED" w14:textId="77777777" w:rsidR="00000000" w:rsidRDefault="0003559D">
      <w:pPr>
        <w:pStyle w:val="a0"/>
        <w:rPr>
          <w:rFonts w:hint="cs"/>
          <w:rtl/>
        </w:rPr>
      </w:pPr>
    </w:p>
    <w:p w14:paraId="61AD67C2" w14:textId="77777777" w:rsidR="00000000" w:rsidRDefault="0003559D">
      <w:pPr>
        <w:pStyle w:val="-"/>
        <w:rPr>
          <w:rtl/>
        </w:rPr>
      </w:pPr>
      <w:bookmarkStart w:id="392" w:name="FS000000560T31_08_2004_19_03_16C"/>
      <w:bookmarkEnd w:id="392"/>
      <w:r>
        <w:rPr>
          <w:rtl/>
        </w:rPr>
        <w:t>אחמד טיבי (חד"ש-תע"ל):</w:t>
      </w:r>
    </w:p>
    <w:p w14:paraId="54725824" w14:textId="77777777" w:rsidR="00000000" w:rsidRDefault="0003559D">
      <w:pPr>
        <w:pStyle w:val="a0"/>
        <w:rPr>
          <w:rtl/>
        </w:rPr>
      </w:pPr>
    </w:p>
    <w:p w14:paraId="41AC2EAD" w14:textId="77777777" w:rsidR="00000000" w:rsidRDefault="0003559D">
      <w:pPr>
        <w:pStyle w:val="a0"/>
        <w:rPr>
          <w:rFonts w:hint="cs"/>
          <w:rtl/>
        </w:rPr>
      </w:pPr>
      <w:r>
        <w:rPr>
          <w:rFonts w:hint="cs"/>
          <w:rtl/>
        </w:rPr>
        <w:t>אני מיי</w:t>
      </w:r>
      <w:r>
        <w:rPr>
          <w:rFonts w:hint="cs"/>
          <w:rtl/>
        </w:rPr>
        <w:t xml:space="preserve">ד מסיים. אני לוקח את זמן שריד, ברשותך. חצי דקה. שריד עזר לי. </w:t>
      </w:r>
    </w:p>
    <w:p w14:paraId="05877546" w14:textId="77777777" w:rsidR="00000000" w:rsidRDefault="0003559D">
      <w:pPr>
        <w:pStyle w:val="a0"/>
        <w:rPr>
          <w:rFonts w:hint="cs"/>
          <w:rtl/>
        </w:rPr>
      </w:pPr>
    </w:p>
    <w:p w14:paraId="38AAAA6A" w14:textId="77777777" w:rsidR="00000000" w:rsidRDefault="0003559D">
      <w:pPr>
        <w:pStyle w:val="af1"/>
        <w:rPr>
          <w:rFonts w:hint="cs"/>
          <w:rtl/>
        </w:rPr>
      </w:pPr>
      <w:r>
        <w:rPr>
          <w:rtl/>
        </w:rPr>
        <w:t>היו"ר</w:t>
      </w:r>
      <w:r>
        <w:rPr>
          <w:rFonts w:hint="cs"/>
          <w:rtl/>
        </w:rPr>
        <w:t xml:space="preserve"> ראובן ריבלין:</w:t>
      </w:r>
    </w:p>
    <w:p w14:paraId="06586FE4" w14:textId="77777777" w:rsidR="00000000" w:rsidRDefault="0003559D">
      <w:pPr>
        <w:pStyle w:val="a0"/>
        <w:rPr>
          <w:rtl/>
        </w:rPr>
      </w:pPr>
    </w:p>
    <w:p w14:paraId="09C926F8" w14:textId="77777777" w:rsidR="00000000" w:rsidRDefault="0003559D">
      <w:pPr>
        <w:pStyle w:val="a0"/>
        <w:rPr>
          <w:rFonts w:hint="cs"/>
          <w:rtl/>
        </w:rPr>
      </w:pPr>
      <w:r>
        <w:rPr>
          <w:rFonts w:hint="cs"/>
          <w:rtl/>
        </w:rPr>
        <w:t xml:space="preserve">לא לא, אני עצרתי את השעון אז. אני לא מקפח איש. </w:t>
      </w:r>
    </w:p>
    <w:p w14:paraId="04E8A0DC" w14:textId="77777777" w:rsidR="00000000" w:rsidRDefault="0003559D">
      <w:pPr>
        <w:pStyle w:val="a0"/>
        <w:rPr>
          <w:rFonts w:hint="cs"/>
          <w:rtl/>
        </w:rPr>
      </w:pPr>
    </w:p>
    <w:p w14:paraId="6B6FC434" w14:textId="77777777" w:rsidR="00000000" w:rsidRDefault="0003559D">
      <w:pPr>
        <w:pStyle w:val="-"/>
        <w:rPr>
          <w:rtl/>
        </w:rPr>
      </w:pPr>
      <w:bookmarkStart w:id="393" w:name="FS000000560T31_08_2004_19_03_50C"/>
      <w:bookmarkEnd w:id="393"/>
      <w:r>
        <w:rPr>
          <w:rtl/>
        </w:rPr>
        <w:t>אחמד טיבי (חד"ש-תע"ל):</w:t>
      </w:r>
    </w:p>
    <w:p w14:paraId="39C6E624" w14:textId="77777777" w:rsidR="00000000" w:rsidRDefault="0003559D">
      <w:pPr>
        <w:pStyle w:val="a0"/>
        <w:ind w:firstLine="0"/>
        <w:rPr>
          <w:rFonts w:hint="cs"/>
          <w:rtl/>
        </w:rPr>
      </w:pPr>
    </w:p>
    <w:p w14:paraId="1E77D89C" w14:textId="77777777" w:rsidR="00000000" w:rsidRDefault="0003559D">
      <w:pPr>
        <w:pStyle w:val="a0"/>
        <w:rPr>
          <w:rFonts w:hint="cs"/>
          <w:rtl/>
        </w:rPr>
      </w:pPr>
      <w:r>
        <w:rPr>
          <w:rFonts w:hint="cs"/>
          <w:rtl/>
        </w:rPr>
        <w:t xml:space="preserve">לא, אין לי טענות כלפיך. </w:t>
      </w:r>
    </w:p>
    <w:p w14:paraId="76BD90DD" w14:textId="77777777" w:rsidR="00000000" w:rsidRDefault="0003559D">
      <w:pPr>
        <w:pStyle w:val="a0"/>
        <w:rPr>
          <w:rFonts w:hint="cs"/>
          <w:rtl/>
        </w:rPr>
      </w:pPr>
    </w:p>
    <w:p w14:paraId="616B7754" w14:textId="77777777" w:rsidR="00000000" w:rsidRDefault="0003559D">
      <w:pPr>
        <w:pStyle w:val="af1"/>
        <w:rPr>
          <w:rFonts w:hint="cs"/>
          <w:rtl/>
        </w:rPr>
      </w:pPr>
      <w:r>
        <w:rPr>
          <w:rtl/>
        </w:rPr>
        <w:t>היו"ר</w:t>
      </w:r>
      <w:r>
        <w:rPr>
          <w:rFonts w:hint="cs"/>
          <w:rtl/>
        </w:rPr>
        <w:t xml:space="preserve"> ראובן ריבלין:</w:t>
      </w:r>
    </w:p>
    <w:p w14:paraId="72CDB3E5" w14:textId="77777777" w:rsidR="00000000" w:rsidRDefault="0003559D">
      <w:pPr>
        <w:pStyle w:val="a0"/>
        <w:rPr>
          <w:rtl/>
        </w:rPr>
      </w:pPr>
    </w:p>
    <w:p w14:paraId="587B44FC" w14:textId="77777777" w:rsidR="00000000" w:rsidRDefault="0003559D">
      <w:pPr>
        <w:pStyle w:val="a0"/>
        <w:rPr>
          <w:rFonts w:hint="cs"/>
          <w:rtl/>
        </w:rPr>
      </w:pPr>
      <w:r>
        <w:rPr>
          <w:rFonts w:hint="cs"/>
          <w:rtl/>
        </w:rPr>
        <w:t>אני יושב-ראש הכנסת ובכלל זה חברי הכנסת הערבים. אני ל</w:t>
      </w:r>
      <w:r>
        <w:rPr>
          <w:rFonts w:hint="cs"/>
          <w:rtl/>
        </w:rPr>
        <w:t xml:space="preserve">א הייתי בטוח שצריך לכתוב את זה בספר החוקים ולהכניס את זה לתקנון הכנסת, כי אדוני ביקש להכניס פה דבר שהוא מובן מאליו. אדוני ביקש לכתוב כך: שר החינוך, ולא המנהל הכללי של משרד החינוך, הוא אחראי לכל מערכת החינוך, לרבות מערכת החינוך במגזר הערבי. אומרת השרה שאין </w:t>
      </w:r>
      <w:r>
        <w:rPr>
          <w:rFonts w:hint="cs"/>
          <w:rtl/>
        </w:rPr>
        <w:t>צורך לכתוב את זה, כי זה ברור מאליו.</w:t>
      </w:r>
    </w:p>
    <w:p w14:paraId="0C126DDD" w14:textId="77777777" w:rsidR="00000000" w:rsidRDefault="0003559D">
      <w:pPr>
        <w:pStyle w:val="a0"/>
        <w:rPr>
          <w:rFonts w:hint="cs"/>
          <w:rtl/>
        </w:rPr>
      </w:pPr>
    </w:p>
    <w:p w14:paraId="3A0D637E" w14:textId="77777777" w:rsidR="00000000" w:rsidRDefault="0003559D">
      <w:pPr>
        <w:pStyle w:val="-"/>
        <w:rPr>
          <w:rtl/>
        </w:rPr>
      </w:pPr>
      <w:bookmarkStart w:id="394" w:name="FS000000560T31_08_2004_19_05_52C"/>
      <w:bookmarkEnd w:id="394"/>
      <w:r>
        <w:rPr>
          <w:rtl/>
        </w:rPr>
        <w:t>אחמד טיבי (חד"ש-תע"ל):</w:t>
      </w:r>
    </w:p>
    <w:p w14:paraId="2EAEB90F" w14:textId="77777777" w:rsidR="00000000" w:rsidRDefault="0003559D">
      <w:pPr>
        <w:pStyle w:val="a0"/>
        <w:rPr>
          <w:rtl/>
        </w:rPr>
      </w:pPr>
    </w:p>
    <w:p w14:paraId="7FFE3795" w14:textId="77777777" w:rsidR="00000000" w:rsidRDefault="0003559D">
      <w:pPr>
        <w:pStyle w:val="a0"/>
        <w:rPr>
          <w:rFonts w:hint="cs"/>
          <w:rtl/>
        </w:rPr>
      </w:pPr>
      <w:r>
        <w:rPr>
          <w:rFonts w:hint="cs"/>
          <w:rtl/>
        </w:rPr>
        <w:t xml:space="preserve">אבל הם התנגדו </w:t>
      </w:r>
      <w:r>
        <w:rPr>
          <w:rFonts w:hint="eastAsia"/>
          <w:rtl/>
        </w:rPr>
        <w:t>–</w:t>
      </w:r>
      <w:r>
        <w:rPr>
          <w:rFonts w:hint="cs"/>
          <w:rtl/>
        </w:rPr>
        <w:t xml:space="preserve"> הצביעו נגד.</w:t>
      </w:r>
    </w:p>
    <w:p w14:paraId="56A745BD" w14:textId="77777777" w:rsidR="00000000" w:rsidRDefault="0003559D">
      <w:pPr>
        <w:pStyle w:val="a0"/>
        <w:rPr>
          <w:rFonts w:hint="cs"/>
          <w:rtl/>
        </w:rPr>
      </w:pPr>
    </w:p>
    <w:p w14:paraId="6A2B522D" w14:textId="77777777" w:rsidR="00000000" w:rsidRDefault="0003559D">
      <w:pPr>
        <w:pStyle w:val="af1"/>
        <w:rPr>
          <w:rFonts w:hint="cs"/>
          <w:rtl/>
        </w:rPr>
      </w:pPr>
      <w:r>
        <w:rPr>
          <w:rtl/>
        </w:rPr>
        <w:t>היו"ר</w:t>
      </w:r>
      <w:r>
        <w:rPr>
          <w:rFonts w:hint="cs"/>
          <w:rtl/>
        </w:rPr>
        <w:t xml:space="preserve"> ראובן ריבלין:</w:t>
      </w:r>
    </w:p>
    <w:p w14:paraId="1AFC857B" w14:textId="77777777" w:rsidR="00000000" w:rsidRDefault="0003559D">
      <w:pPr>
        <w:pStyle w:val="a0"/>
        <w:rPr>
          <w:rtl/>
        </w:rPr>
      </w:pPr>
    </w:p>
    <w:p w14:paraId="64998032" w14:textId="77777777" w:rsidR="00000000" w:rsidRDefault="0003559D">
      <w:pPr>
        <w:pStyle w:val="a0"/>
        <w:rPr>
          <w:rFonts w:hint="cs"/>
          <w:rtl/>
        </w:rPr>
      </w:pPr>
      <w:r>
        <w:rPr>
          <w:rFonts w:hint="cs"/>
          <w:rtl/>
        </w:rPr>
        <w:t>התנגדו לכתוב את זה, כי זה מובן מאליו.</w:t>
      </w:r>
    </w:p>
    <w:p w14:paraId="6FD7E710" w14:textId="77777777" w:rsidR="00000000" w:rsidRDefault="0003559D">
      <w:pPr>
        <w:pStyle w:val="a0"/>
        <w:rPr>
          <w:rFonts w:hint="cs"/>
          <w:rtl/>
        </w:rPr>
      </w:pPr>
    </w:p>
    <w:p w14:paraId="48C8360A" w14:textId="77777777" w:rsidR="00000000" w:rsidRDefault="0003559D">
      <w:pPr>
        <w:pStyle w:val="a0"/>
        <w:rPr>
          <w:rFonts w:hint="cs"/>
          <w:rtl/>
        </w:rPr>
      </w:pPr>
    </w:p>
    <w:p w14:paraId="43CE06C2" w14:textId="77777777" w:rsidR="00000000" w:rsidRDefault="0003559D">
      <w:pPr>
        <w:pStyle w:val="-"/>
        <w:rPr>
          <w:rtl/>
        </w:rPr>
      </w:pPr>
      <w:bookmarkStart w:id="395" w:name="FS000000560T31_08_2004_19_06_31C"/>
      <w:bookmarkEnd w:id="395"/>
      <w:r>
        <w:rPr>
          <w:rtl/>
        </w:rPr>
        <w:t>אחמד טיבי (חד"ש-תע"ל):</w:t>
      </w:r>
    </w:p>
    <w:p w14:paraId="51E6143F" w14:textId="77777777" w:rsidR="00000000" w:rsidRDefault="0003559D">
      <w:pPr>
        <w:pStyle w:val="a0"/>
        <w:rPr>
          <w:rtl/>
        </w:rPr>
      </w:pPr>
    </w:p>
    <w:p w14:paraId="02A39194" w14:textId="77777777" w:rsidR="00000000" w:rsidRDefault="0003559D">
      <w:pPr>
        <w:pStyle w:val="a0"/>
        <w:rPr>
          <w:rFonts w:hint="cs"/>
          <w:rtl/>
        </w:rPr>
      </w:pPr>
      <w:r>
        <w:rPr>
          <w:rFonts w:hint="cs"/>
          <w:rtl/>
        </w:rPr>
        <w:t>אבל יש לנו מכתב שהשרה - - -</w:t>
      </w:r>
    </w:p>
    <w:p w14:paraId="58148254" w14:textId="77777777" w:rsidR="00000000" w:rsidRDefault="0003559D">
      <w:pPr>
        <w:pStyle w:val="a0"/>
        <w:rPr>
          <w:rFonts w:hint="cs"/>
          <w:rtl/>
        </w:rPr>
      </w:pPr>
      <w:r>
        <w:rPr>
          <w:rFonts w:hint="cs"/>
          <w:rtl/>
        </w:rPr>
        <w:t xml:space="preserve"> </w:t>
      </w:r>
    </w:p>
    <w:p w14:paraId="25D8A6C3" w14:textId="77777777" w:rsidR="00000000" w:rsidRDefault="0003559D">
      <w:pPr>
        <w:pStyle w:val="af1"/>
        <w:rPr>
          <w:rFonts w:hint="cs"/>
          <w:rtl/>
        </w:rPr>
      </w:pPr>
      <w:bookmarkStart w:id="396" w:name="FS000000560T31_08_2004_19_06_09C"/>
      <w:bookmarkEnd w:id="396"/>
      <w:r>
        <w:rPr>
          <w:rtl/>
        </w:rPr>
        <w:t>היו"ר</w:t>
      </w:r>
      <w:r>
        <w:rPr>
          <w:rFonts w:hint="cs"/>
          <w:rtl/>
        </w:rPr>
        <w:t xml:space="preserve"> ראובן ריבלין:</w:t>
      </w:r>
    </w:p>
    <w:p w14:paraId="038253F2" w14:textId="77777777" w:rsidR="00000000" w:rsidRDefault="0003559D">
      <w:pPr>
        <w:pStyle w:val="a0"/>
        <w:ind w:firstLine="0"/>
        <w:rPr>
          <w:rFonts w:hint="cs"/>
          <w:rtl/>
        </w:rPr>
      </w:pPr>
    </w:p>
    <w:p w14:paraId="39DB1ADE" w14:textId="77777777" w:rsidR="00000000" w:rsidRDefault="0003559D">
      <w:pPr>
        <w:pStyle w:val="a0"/>
        <w:rPr>
          <w:rFonts w:hint="cs"/>
          <w:rtl/>
        </w:rPr>
      </w:pPr>
      <w:r>
        <w:rPr>
          <w:rFonts w:hint="cs"/>
          <w:rtl/>
        </w:rPr>
        <w:t xml:space="preserve"> אני למשל מפרש את האי-הסכמה של</w:t>
      </w:r>
      <w:r>
        <w:rPr>
          <w:rFonts w:hint="cs"/>
          <w:rtl/>
        </w:rPr>
        <w:t xml:space="preserve"> חברת הכנסת מל פולישוק ושל השרה בעובדה שדבר כזה </w:t>
      </w:r>
      <w:r>
        <w:rPr>
          <w:rFonts w:hint="eastAsia"/>
          <w:rtl/>
        </w:rPr>
        <w:t>–</w:t>
      </w:r>
      <w:r>
        <w:rPr>
          <w:rFonts w:hint="cs"/>
          <w:rtl/>
        </w:rPr>
        <w:t xml:space="preserve"> אפילו שהמובן מאליו טוב שייאמר, את זה אפילו לא צריך לומר, כי זה ברור כשמש. </w:t>
      </w:r>
    </w:p>
    <w:p w14:paraId="25A29A15" w14:textId="77777777" w:rsidR="00000000" w:rsidRDefault="0003559D">
      <w:pPr>
        <w:pStyle w:val="a0"/>
        <w:rPr>
          <w:rFonts w:hint="cs"/>
          <w:rtl/>
        </w:rPr>
      </w:pPr>
    </w:p>
    <w:p w14:paraId="69FDCC87" w14:textId="77777777" w:rsidR="00000000" w:rsidRDefault="0003559D">
      <w:pPr>
        <w:pStyle w:val="-"/>
        <w:rPr>
          <w:rtl/>
        </w:rPr>
      </w:pPr>
      <w:bookmarkStart w:id="397" w:name="FS000000560T31_08_2004_18_26_42C"/>
      <w:bookmarkEnd w:id="397"/>
      <w:r>
        <w:rPr>
          <w:rtl/>
        </w:rPr>
        <w:t>אחמד טיבי (חד"ש-תע"ל):</w:t>
      </w:r>
    </w:p>
    <w:p w14:paraId="489C3A06" w14:textId="77777777" w:rsidR="00000000" w:rsidRDefault="0003559D">
      <w:pPr>
        <w:pStyle w:val="a0"/>
        <w:rPr>
          <w:rtl/>
        </w:rPr>
      </w:pPr>
    </w:p>
    <w:p w14:paraId="2C6ACFFF" w14:textId="77777777" w:rsidR="00000000" w:rsidRDefault="0003559D">
      <w:pPr>
        <w:pStyle w:val="a0"/>
        <w:rPr>
          <w:rFonts w:hint="cs"/>
          <w:rtl/>
        </w:rPr>
      </w:pPr>
      <w:r>
        <w:rPr>
          <w:rFonts w:hint="cs"/>
          <w:rtl/>
        </w:rPr>
        <w:t>אבל לא במקרה הזה, אדוני היושב-ראש, כי יש לנו מכתב שאומר בדיוק את ההיפך. היא אומרת: אני לא אחראית לחינוך לל</w:t>
      </w:r>
      <w:r>
        <w:rPr>
          <w:rFonts w:hint="cs"/>
          <w:rtl/>
        </w:rPr>
        <w:t xml:space="preserve">א-יהודים. לא הבאתי להצבעה כאן, למשל, שהשמש זורחת במזרח. אם יש מכתב של ראש הממשלה שהשמש זורחת במערב, גם אם סיעת הליכוד לא תסכים </w:t>
      </w:r>
      <w:r>
        <w:rPr>
          <w:rFonts w:hint="eastAsia"/>
          <w:rtl/>
        </w:rPr>
        <w:t>–</w:t>
      </w:r>
      <w:r>
        <w:rPr>
          <w:rFonts w:hint="cs"/>
          <w:rtl/>
        </w:rPr>
        <w:t xml:space="preserve"> נגיד שראש הממשלה היה מעלה בסיעת הליכוד את ההצעה שהשמש זורחת במערב </w:t>
      </w:r>
      <w:r>
        <w:rPr>
          <w:rFonts w:hint="eastAsia"/>
          <w:rtl/>
        </w:rPr>
        <w:t>–</w:t>
      </w:r>
      <w:r>
        <w:rPr>
          <w:rFonts w:hint="cs"/>
          <w:rtl/>
        </w:rPr>
        <w:t xml:space="preserve"> רבים לא היו מסכימים, למשל עוזי כהן. הוא לא היה מסכים. הוא ה</w:t>
      </w:r>
      <w:r>
        <w:rPr>
          <w:rFonts w:hint="cs"/>
          <w:rtl/>
        </w:rPr>
        <w:t>יה לוחץ על חברי הסיעה, ולפחות שני-שלישים לא היו מסכימים. יש לו השפעה. אולי גם חמתו היתה מצטרפת. הוא דיבר היום על הצורך להעסיק את חמתו.</w:t>
      </w:r>
    </w:p>
    <w:p w14:paraId="18BA3EFC" w14:textId="77777777" w:rsidR="00000000" w:rsidRDefault="0003559D">
      <w:pPr>
        <w:pStyle w:val="a0"/>
        <w:rPr>
          <w:rFonts w:hint="cs"/>
          <w:rtl/>
        </w:rPr>
      </w:pPr>
    </w:p>
    <w:p w14:paraId="3C0EF8C1" w14:textId="77777777" w:rsidR="00000000" w:rsidRDefault="0003559D">
      <w:pPr>
        <w:pStyle w:val="af0"/>
        <w:rPr>
          <w:rtl/>
        </w:rPr>
      </w:pPr>
      <w:r>
        <w:rPr>
          <w:rFonts w:hint="eastAsia"/>
          <w:rtl/>
        </w:rPr>
        <w:t>יוסי</w:t>
      </w:r>
      <w:r>
        <w:rPr>
          <w:rtl/>
        </w:rPr>
        <w:t xml:space="preserve"> שריד (יחד):</w:t>
      </w:r>
    </w:p>
    <w:p w14:paraId="2569C83A" w14:textId="77777777" w:rsidR="00000000" w:rsidRDefault="0003559D">
      <w:pPr>
        <w:pStyle w:val="a0"/>
        <w:rPr>
          <w:rFonts w:hint="cs"/>
          <w:rtl/>
        </w:rPr>
      </w:pPr>
    </w:p>
    <w:p w14:paraId="663310D1" w14:textId="77777777" w:rsidR="00000000" w:rsidRDefault="0003559D">
      <w:pPr>
        <w:pStyle w:val="a0"/>
        <w:rPr>
          <w:rFonts w:hint="cs"/>
          <w:rtl/>
        </w:rPr>
      </w:pPr>
      <w:r>
        <w:rPr>
          <w:rFonts w:hint="cs"/>
          <w:rtl/>
        </w:rPr>
        <w:t xml:space="preserve">חמותו. </w:t>
      </w:r>
    </w:p>
    <w:p w14:paraId="50190129" w14:textId="77777777" w:rsidR="00000000" w:rsidRDefault="0003559D">
      <w:pPr>
        <w:pStyle w:val="a0"/>
        <w:rPr>
          <w:rtl/>
        </w:rPr>
      </w:pPr>
    </w:p>
    <w:p w14:paraId="6A4E5690" w14:textId="77777777" w:rsidR="00000000" w:rsidRDefault="0003559D">
      <w:pPr>
        <w:pStyle w:val="-"/>
        <w:rPr>
          <w:rtl/>
        </w:rPr>
      </w:pPr>
      <w:bookmarkStart w:id="398" w:name="FS000000560T31_08_2004_19_10_03C"/>
      <w:bookmarkEnd w:id="398"/>
      <w:r>
        <w:rPr>
          <w:rtl/>
        </w:rPr>
        <w:t>אחמד טיבי (חד"ש-תע"ל):</w:t>
      </w:r>
    </w:p>
    <w:p w14:paraId="5A5BB5E4" w14:textId="77777777" w:rsidR="00000000" w:rsidRDefault="0003559D">
      <w:pPr>
        <w:pStyle w:val="a0"/>
        <w:rPr>
          <w:rtl/>
        </w:rPr>
      </w:pPr>
    </w:p>
    <w:p w14:paraId="0B5DD508" w14:textId="77777777" w:rsidR="00000000" w:rsidRDefault="0003559D">
      <w:pPr>
        <w:pStyle w:val="a0"/>
        <w:rPr>
          <w:rFonts w:hint="cs"/>
          <w:rtl/>
        </w:rPr>
      </w:pPr>
      <w:r>
        <w:rPr>
          <w:rFonts w:hint="cs"/>
          <w:rtl/>
        </w:rPr>
        <w:t xml:space="preserve">הוא מעלה את חמתו של ראש הממשלה באמצעות חמותו. </w:t>
      </w:r>
    </w:p>
    <w:p w14:paraId="29C24848" w14:textId="77777777" w:rsidR="00000000" w:rsidRDefault="0003559D">
      <w:pPr>
        <w:pStyle w:val="a0"/>
        <w:rPr>
          <w:rFonts w:hint="cs"/>
          <w:rtl/>
        </w:rPr>
      </w:pPr>
    </w:p>
    <w:p w14:paraId="1D5BCAB9" w14:textId="77777777" w:rsidR="00000000" w:rsidRDefault="0003559D">
      <w:pPr>
        <w:pStyle w:val="af1"/>
        <w:rPr>
          <w:rFonts w:hint="cs"/>
          <w:rtl/>
        </w:rPr>
      </w:pPr>
      <w:r>
        <w:rPr>
          <w:rtl/>
        </w:rPr>
        <w:t>היו"ר</w:t>
      </w:r>
      <w:r>
        <w:rPr>
          <w:rFonts w:hint="cs"/>
          <w:rtl/>
        </w:rPr>
        <w:t xml:space="preserve"> ראובן ריבלין:</w:t>
      </w:r>
    </w:p>
    <w:p w14:paraId="657CE981" w14:textId="77777777" w:rsidR="00000000" w:rsidRDefault="0003559D">
      <w:pPr>
        <w:pStyle w:val="a0"/>
        <w:rPr>
          <w:rFonts w:hint="cs"/>
          <w:rtl/>
        </w:rPr>
      </w:pPr>
    </w:p>
    <w:p w14:paraId="0416F2F4" w14:textId="77777777" w:rsidR="00000000" w:rsidRDefault="0003559D">
      <w:pPr>
        <w:pStyle w:val="a0"/>
        <w:rPr>
          <w:rFonts w:hint="cs"/>
          <w:rtl/>
        </w:rPr>
      </w:pPr>
      <w:r>
        <w:rPr>
          <w:rFonts w:hint="cs"/>
          <w:rtl/>
        </w:rPr>
        <w:t xml:space="preserve">לא, חמתו על חמותו. </w:t>
      </w:r>
    </w:p>
    <w:p w14:paraId="7F731C21" w14:textId="77777777" w:rsidR="00000000" w:rsidRDefault="0003559D">
      <w:pPr>
        <w:pStyle w:val="a0"/>
        <w:rPr>
          <w:rtl/>
        </w:rPr>
      </w:pPr>
    </w:p>
    <w:p w14:paraId="7E0B259B" w14:textId="77777777" w:rsidR="00000000" w:rsidRDefault="0003559D">
      <w:pPr>
        <w:pStyle w:val="-"/>
        <w:rPr>
          <w:rtl/>
        </w:rPr>
      </w:pPr>
      <w:bookmarkStart w:id="399" w:name="FS000000560T31_08_2004_19_10_36C"/>
      <w:bookmarkEnd w:id="399"/>
      <w:r>
        <w:rPr>
          <w:rtl/>
        </w:rPr>
        <w:t>אחמד טיבי (חד"ש-תע"ל):</w:t>
      </w:r>
    </w:p>
    <w:p w14:paraId="0CAEA2D3" w14:textId="77777777" w:rsidR="00000000" w:rsidRDefault="0003559D">
      <w:pPr>
        <w:pStyle w:val="a0"/>
        <w:rPr>
          <w:rtl/>
        </w:rPr>
      </w:pPr>
    </w:p>
    <w:p w14:paraId="22A92157" w14:textId="77777777" w:rsidR="00000000" w:rsidRDefault="0003559D">
      <w:pPr>
        <w:pStyle w:val="a0"/>
        <w:ind w:firstLine="0"/>
        <w:rPr>
          <w:rFonts w:hint="cs"/>
          <w:rtl/>
        </w:rPr>
      </w:pPr>
      <w:r>
        <w:rPr>
          <w:rFonts w:hint="cs"/>
          <w:rtl/>
        </w:rPr>
        <w:t xml:space="preserve"> </w:t>
      </w:r>
      <w:r>
        <w:rPr>
          <w:rFonts w:hint="cs"/>
          <w:rtl/>
        </w:rPr>
        <w:tab/>
        <w:t>ולכן, אדוני היושב-ראש, אנחנו לא מבקשים הרבה. אנחנו מבקשים יחס שוויוני וצמצום פערים. עד כדי כך קשה לשרת החינוך וליושב-ראש ועדת החינוך להקשיב לצרכים של ילדים ערבים וחרדים, למשל? עד כדי כך? זו לא רק דרישה סקטוריא</w:t>
      </w:r>
      <w:r>
        <w:rPr>
          <w:rFonts w:hint="cs"/>
          <w:rtl/>
        </w:rPr>
        <w:t xml:space="preserve">לית. מדובר בדרישה שוויונית, שעולה בקנה אחד עם החוק. </w:t>
      </w:r>
    </w:p>
    <w:p w14:paraId="4D70D248" w14:textId="77777777" w:rsidR="00000000" w:rsidRDefault="0003559D">
      <w:pPr>
        <w:pStyle w:val="a0"/>
        <w:rPr>
          <w:rFonts w:hint="cs"/>
          <w:rtl/>
        </w:rPr>
      </w:pPr>
    </w:p>
    <w:p w14:paraId="7C3FFF86" w14:textId="77777777" w:rsidR="00000000" w:rsidRDefault="0003559D">
      <w:pPr>
        <w:pStyle w:val="a0"/>
        <w:rPr>
          <w:rFonts w:hint="cs"/>
          <w:rtl/>
        </w:rPr>
      </w:pPr>
      <w:r>
        <w:rPr>
          <w:rFonts w:hint="cs"/>
          <w:rtl/>
        </w:rPr>
        <w:t xml:space="preserve">לכן, טוב תעשה הכנסת אם תצביע בעד ההסתייגות שמדברת על אחריותה המיניסטריאלית של השרה לימור לבנת הן למנצחים באולימפיאדה הן לתלמידים בבתי-הספר במדינת ישראל, ובכללם חרדים, חבר הכנסת גפני. </w:t>
      </w:r>
    </w:p>
    <w:p w14:paraId="3E3AC30C" w14:textId="77777777" w:rsidR="00000000" w:rsidRDefault="0003559D">
      <w:pPr>
        <w:pStyle w:val="a0"/>
        <w:rPr>
          <w:rFonts w:hint="cs"/>
          <w:rtl/>
        </w:rPr>
      </w:pPr>
    </w:p>
    <w:p w14:paraId="6F597780" w14:textId="77777777" w:rsidR="00000000" w:rsidRDefault="0003559D">
      <w:pPr>
        <w:pStyle w:val="af1"/>
        <w:rPr>
          <w:rFonts w:hint="cs"/>
          <w:rtl/>
        </w:rPr>
      </w:pPr>
      <w:r>
        <w:rPr>
          <w:rtl/>
        </w:rPr>
        <w:t>היו"ר</w:t>
      </w:r>
      <w:r>
        <w:rPr>
          <w:rFonts w:hint="cs"/>
          <w:rtl/>
        </w:rPr>
        <w:t xml:space="preserve"> ראובן ריבלי</w:t>
      </w:r>
      <w:r>
        <w:rPr>
          <w:rFonts w:hint="cs"/>
          <w:rtl/>
        </w:rPr>
        <w:t>ן:</w:t>
      </w:r>
    </w:p>
    <w:p w14:paraId="564A6907" w14:textId="77777777" w:rsidR="00000000" w:rsidRDefault="0003559D">
      <w:pPr>
        <w:pStyle w:val="a0"/>
        <w:rPr>
          <w:rtl/>
        </w:rPr>
      </w:pPr>
    </w:p>
    <w:p w14:paraId="7FAC115F" w14:textId="77777777" w:rsidR="00000000" w:rsidRDefault="0003559D">
      <w:pPr>
        <w:pStyle w:val="a0"/>
        <w:rPr>
          <w:rFonts w:hint="cs"/>
          <w:rtl/>
        </w:rPr>
      </w:pPr>
      <w:r>
        <w:rPr>
          <w:rFonts w:hint="cs"/>
          <w:rtl/>
        </w:rPr>
        <w:t>תודה רבה לחבר הכנסת אחמד טיבי. חבר הכנסת רן כהן, גם לרשות אדוני שלוש הסתייגויות, ולכן יש לו עשר דקות. אחריו - חברת הכנסת יולי תמיר.</w:t>
      </w:r>
    </w:p>
    <w:p w14:paraId="072375EE" w14:textId="77777777" w:rsidR="00000000" w:rsidRDefault="0003559D">
      <w:pPr>
        <w:pStyle w:val="a0"/>
        <w:rPr>
          <w:rFonts w:hint="cs"/>
          <w:rtl/>
        </w:rPr>
      </w:pPr>
    </w:p>
    <w:p w14:paraId="766FEE38" w14:textId="77777777" w:rsidR="00000000" w:rsidRDefault="0003559D">
      <w:pPr>
        <w:pStyle w:val="a"/>
        <w:rPr>
          <w:rtl/>
        </w:rPr>
      </w:pPr>
      <w:bookmarkStart w:id="400" w:name="FS000000507T31_08_2004_18_28_32"/>
      <w:bookmarkStart w:id="401" w:name="_Toc90825034"/>
      <w:bookmarkEnd w:id="400"/>
      <w:r>
        <w:rPr>
          <w:rFonts w:hint="eastAsia"/>
          <w:rtl/>
        </w:rPr>
        <w:t>רן</w:t>
      </w:r>
      <w:r>
        <w:rPr>
          <w:rtl/>
        </w:rPr>
        <w:t xml:space="preserve"> כהן (יחד):</w:t>
      </w:r>
      <w:bookmarkEnd w:id="401"/>
    </w:p>
    <w:p w14:paraId="3F12D47A" w14:textId="77777777" w:rsidR="00000000" w:rsidRDefault="0003559D">
      <w:pPr>
        <w:pStyle w:val="a0"/>
        <w:rPr>
          <w:rFonts w:hint="cs"/>
          <w:rtl/>
        </w:rPr>
      </w:pPr>
    </w:p>
    <w:p w14:paraId="506E2928" w14:textId="77777777" w:rsidR="00000000" w:rsidRDefault="0003559D">
      <w:pPr>
        <w:pStyle w:val="a0"/>
        <w:rPr>
          <w:rFonts w:hint="cs"/>
          <w:rtl/>
        </w:rPr>
      </w:pPr>
      <w:r>
        <w:rPr>
          <w:rFonts w:hint="cs"/>
          <w:rtl/>
        </w:rPr>
        <w:t>אדוני היושב-ראש, חברות וחברי הכנסת, אנחנו נמצאים ביום מהשחורים שידענו, מהקשים והנוראים. אנחנו נמצאים כאן</w:t>
      </w:r>
      <w:r>
        <w:rPr>
          <w:rFonts w:hint="cs"/>
          <w:rtl/>
        </w:rPr>
        <w:t xml:space="preserve">, ולבנו בבאר-שבע. כאשר שמעתי בחדשות שה"חמאס" ו"הג'יהאד האסלאמי" מהללים </w:t>
      </w:r>
      <w:r>
        <w:rPr>
          <w:rFonts w:hint="eastAsia"/>
          <w:rtl/>
        </w:rPr>
        <w:t>–</w:t>
      </w:r>
      <w:r>
        <w:rPr>
          <w:rFonts w:hint="cs"/>
          <w:rtl/>
        </w:rPr>
        <w:t xml:space="preserve"> ככה ממש </w:t>
      </w:r>
      <w:r>
        <w:rPr>
          <w:rFonts w:hint="eastAsia"/>
          <w:rtl/>
        </w:rPr>
        <w:t>–</w:t>
      </w:r>
      <w:r>
        <w:rPr>
          <w:rFonts w:hint="cs"/>
          <w:rtl/>
        </w:rPr>
        <w:t xml:space="preserve"> מהללים את הפיגוע הרצחני והמתועב, כשתמונות הדם והגופות המרוטשות כבר נמצאות, אי-אפשר שלא להתפלץ ולשאול לאיזו רמת מפלצתיות חלאות אדם יכולות להגיע בביצוע המעשים המטורפים של הטרו</w:t>
      </w:r>
      <w:r>
        <w:rPr>
          <w:rFonts w:hint="cs"/>
          <w:rtl/>
        </w:rPr>
        <w:t>ר, ולאחר מכן גם בניסיון להשתבח בהם.</w:t>
      </w:r>
    </w:p>
    <w:p w14:paraId="2D2DBF65" w14:textId="77777777" w:rsidR="00000000" w:rsidRDefault="0003559D">
      <w:pPr>
        <w:pStyle w:val="a0"/>
        <w:rPr>
          <w:rtl/>
        </w:rPr>
      </w:pPr>
    </w:p>
    <w:p w14:paraId="4F1453B1" w14:textId="77777777" w:rsidR="00000000" w:rsidRDefault="0003559D">
      <w:pPr>
        <w:pStyle w:val="a0"/>
        <w:rPr>
          <w:rFonts w:hint="cs"/>
          <w:rtl/>
        </w:rPr>
      </w:pPr>
      <w:r>
        <w:rPr>
          <w:rFonts w:hint="cs"/>
          <w:rtl/>
        </w:rPr>
        <w:t>אדוני היושב-ראש, אני חייב לומר שהיה הרבה יותר נכון וחכם אילו הממשלה היתה מוותרת ביום הקשה הזה על הצעת החוק הזאת, והיתה אומרת שאם הכנסת התכנסה, נדון בדבר שעם ישראל הכי בוכה עליו היום. מה שעם ישראל בוכה עליו היום הוא מה ש</w:t>
      </w:r>
      <w:r>
        <w:rPr>
          <w:rFonts w:hint="cs"/>
          <w:rtl/>
        </w:rPr>
        <w:t xml:space="preserve">קורה בבאר-שבע, ולא מה שהחוק הזה מציע. זה היה יותר נכון, זה היה יותר ראוי, זה היה יותר מכובד, זה היה יותר מתחשב ברגשות של הציבור. </w:t>
      </w:r>
    </w:p>
    <w:p w14:paraId="59DB8A83" w14:textId="77777777" w:rsidR="00000000" w:rsidRDefault="0003559D">
      <w:pPr>
        <w:pStyle w:val="a0"/>
        <w:rPr>
          <w:rFonts w:hint="cs"/>
          <w:rtl/>
        </w:rPr>
      </w:pPr>
    </w:p>
    <w:p w14:paraId="565D9BEE" w14:textId="77777777" w:rsidR="00000000" w:rsidRDefault="0003559D">
      <w:pPr>
        <w:pStyle w:val="a0"/>
        <w:rPr>
          <w:rFonts w:hint="cs"/>
          <w:rtl/>
        </w:rPr>
      </w:pPr>
      <w:r>
        <w:rPr>
          <w:rFonts w:hint="cs"/>
          <w:rtl/>
        </w:rPr>
        <w:t xml:space="preserve">אני גם מודה על האמת שזה קשה לי, כי בתוך האירוע הזה גם ראיתי </w:t>
      </w:r>
      <w:r>
        <w:rPr>
          <w:rtl/>
        </w:rPr>
        <w:t>–</w:t>
      </w:r>
      <w:r>
        <w:rPr>
          <w:rFonts w:hint="cs"/>
          <w:rtl/>
        </w:rPr>
        <w:t xml:space="preserve"> ואני מאוד מכבד את הדברים שחבר הכנסת טיבי אמר כאן בראשית דבריו, </w:t>
      </w:r>
      <w:r>
        <w:rPr>
          <w:rFonts w:hint="cs"/>
          <w:rtl/>
        </w:rPr>
        <w:t xml:space="preserve">בגינוי המוחלט והחד-משמעי </w:t>
      </w:r>
      <w:r>
        <w:rPr>
          <w:rtl/>
        </w:rPr>
        <w:t>–</w:t>
      </w:r>
      <w:r>
        <w:rPr>
          <w:rFonts w:hint="cs"/>
          <w:rtl/>
        </w:rPr>
        <w:t xml:space="preserve"> אבל מה לעשות, ראיתי השבוע במוקטעה חיוכים מאוזן לאוזן, ולא ראיתי שם את מי שבלם את המרצחים הנאלחים האלה כדי שמעשי תועבה מן הסוג הזה לא יקרו. </w:t>
      </w:r>
    </w:p>
    <w:p w14:paraId="6033D938" w14:textId="77777777" w:rsidR="00000000" w:rsidRDefault="0003559D">
      <w:pPr>
        <w:pStyle w:val="a0"/>
        <w:rPr>
          <w:rFonts w:hint="cs"/>
          <w:rtl/>
        </w:rPr>
      </w:pPr>
    </w:p>
    <w:p w14:paraId="4021186E" w14:textId="77777777" w:rsidR="00000000" w:rsidRDefault="0003559D">
      <w:pPr>
        <w:pStyle w:val="a0"/>
        <w:rPr>
          <w:rFonts w:hint="cs"/>
          <w:rtl/>
        </w:rPr>
      </w:pPr>
      <w:r>
        <w:rPr>
          <w:rFonts w:hint="cs"/>
          <w:rtl/>
        </w:rPr>
        <w:t>מה שאני יכול לעשות הוא רק לבוא ולבקש מכאן למתוח את גדר ההפרדה על "הקו הירוק" כמה שאפשר י</w:t>
      </w:r>
      <w:r>
        <w:rPr>
          <w:rFonts w:hint="cs"/>
          <w:rtl/>
        </w:rPr>
        <w:t xml:space="preserve">ותר מהר </w:t>
      </w:r>
      <w:r>
        <w:rPr>
          <w:rFonts w:hint="eastAsia"/>
          <w:rtl/>
        </w:rPr>
        <w:t>–</w:t>
      </w:r>
      <w:r>
        <w:rPr>
          <w:rFonts w:hint="cs"/>
          <w:rtl/>
        </w:rPr>
        <w:t xml:space="preserve"> גם בדרום, כדי להגן גם על באר-שבע, ועל ילדיה, על זקניה, על נשותיה ועל תושביה. אין ברירה אלא לעשות את ההפרדה הפיזית הזאת על "הקו הירוק". אין סיבה בעולם שלא לעשות את זה, וגם אין שום סיבה בעולם שלא לצאת מרצועת-עזה כמה שיותר מהר. </w:t>
      </w:r>
    </w:p>
    <w:p w14:paraId="50B2FAB1" w14:textId="77777777" w:rsidR="00000000" w:rsidRDefault="0003559D">
      <w:pPr>
        <w:pStyle w:val="a0"/>
        <w:rPr>
          <w:rFonts w:hint="cs"/>
          <w:rtl/>
        </w:rPr>
      </w:pPr>
    </w:p>
    <w:p w14:paraId="7D48441F" w14:textId="77777777" w:rsidR="00000000" w:rsidRDefault="0003559D">
      <w:pPr>
        <w:pStyle w:val="a0"/>
        <w:rPr>
          <w:rFonts w:hint="cs"/>
          <w:rtl/>
        </w:rPr>
      </w:pPr>
      <w:r>
        <w:rPr>
          <w:rFonts w:hint="cs"/>
          <w:rtl/>
        </w:rPr>
        <w:t>אני מכבד את מה שראש</w:t>
      </w:r>
      <w:r>
        <w:rPr>
          <w:rFonts w:hint="cs"/>
          <w:rtl/>
        </w:rPr>
        <w:t xml:space="preserve"> הממשלה אמר היום, אני מאוד מקווה שהוא יהיה נחוש, רק שהוא יעשה את זה. והוא יכול לעשות את זה מחר, על-ידי פירוק כל המאחזים הבלתי-חוקיים האלה, אם כבר רוצים באמת לבצע. בכל פעם בא אירוע מחריד מהסוג הזה ומזכיר לנו באיזו מציאות איומה ונוראה אנחנו חיים. </w:t>
      </w:r>
    </w:p>
    <w:p w14:paraId="586A41B6" w14:textId="77777777" w:rsidR="00000000" w:rsidRDefault="0003559D">
      <w:pPr>
        <w:pStyle w:val="a0"/>
        <w:rPr>
          <w:rFonts w:hint="cs"/>
          <w:rtl/>
        </w:rPr>
      </w:pPr>
    </w:p>
    <w:p w14:paraId="7F67C50B" w14:textId="77777777" w:rsidR="00000000" w:rsidRDefault="0003559D">
      <w:pPr>
        <w:pStyle w:val="a0"/>
        <w:rPr>
          <w:rFonts w:hint="cs"/>
          <w:rtl/>
        </w:rPr>
      </w:pPr>
      <w:r>
        <w:rPr>
          <w:rFonts w:hint="cs"/>
          <w:rtl/>
        </w:rPr>
        <w:t>אדוני היו</w:t>
      </w:r>
      <w:r>
        <w:rPr>
          <w:rFonts w:hint="cs"/>
          <w:rtl/>
        </w:rPr>
        <w:t xml:space="preserve">שב-ראש, אני מודה על האמת, קשה לי לעבור לדיון על החינוך ביום שבו ילדים מרוטשים מפיצוץ באוטובוסים, כך ברחוב, באמצע עיר. מאוד קשה. אבל לפחות אנחנו מצליחים לומר כאן מעט ממה שאנחנו מרגישים בתוך האסון הנורא הזה. </w:t>
      </w:r>
    </w:p>
    <w:p w14:paraId="4AFF46B5" w14:textId="77777777" w:rsidR="00000000" w:rsidRDefault="0003559D">
      <w:pPr>
        <w:pStyle w:val="a0"/>
        <w:rPr>
          <w:rFonts w:hint="cs"/>
          <w:rtl/>
        </w:rPr>
      </w:pPr>
    </w:p>
    <w:p w14:paraId="3E487694" w14:textId="77777777" w:rsidR="00000000" w:rsidRDefault="0003559D">
      <w:pPr>
        <w:pStyle w:val="a0"/>
        <w:rPr>
          <w:rFonts w:hint="cs"/>
          <w:rtl/>
        </w:rPr>
      </w:pPr>
      <w:r>
        <w:rPr>
          <w:rFonts w:hint="cs"/>
          <w:rtl/>
        </w:rPr>
        <w:t xml:space="preserve">אנחנו מתנגדים </w:t>
      </w:r>
      <w:r>
        <w:rPr>
          <w:rFonts w:hint="eastAsia"/>
          <w:rtl/>
        </w:rPr>
        <w:t>–</w:t>
      </w:r>
      <w:r>
        <w:rPr>
          <w:rFonts w:hint="cs"/>
          <w:rtl/>
        </w:rPr>
        <w:t xml:space="preserve"> וחבר הכנסת שריד דיבר כאן לפני וה</w:t>
      </w:r>
      <w:r>
        <w:rPr>
          <w:rFonts w:hint="cs"/>
          <w:rtl/>
        </w:rPr>
        <w:t xml:space="preserve">בהיר את הדברים היטב. הזדהיתי גם עם חלק מביקורת אחרת שנמתחה כאן </w:t>
      </w:r>
      <w:r>
        <w:rPr>
          <w:rFonts w:hint="eastAsia"/>
          <w:rtl/>
        </w:rPr>
        <w:t>–</w:t>
      </w:r>
      <w:r>
        <w:rPr>
          <w:rFonts w:hint="cs"/>
          <w:rtl/>
        </w:rPr>
        <w:t xml:space="preserve"> אני רוצה להוסיף בנושא הזה ועל ההתנגדות שלנו לחוק הזה שניים או שלושה דברים, במשפטים קצרים. האחד </w:t>
      </w:r>
      <w:r>
        <w:rPr>
          <w:rFonts w:hint="eastAsia"/>
          <w:rtl/>
        </w:rPr>
        <w:t>–</w:t>
      </w:r>
      <w:r>
        <w:rPr>
          <w:rFonts w:hint="cs"/>
          <w:rtl/>
        </w:rPr>
        <w:t xml:space="preserve"> גברתי יושבת-ראש ועדת החינוך של הכנסת, אני לא מבין מדוע צריך להשאיר בידי השר את חופש ההחלטה איפ</w:t>
      </w:r>
      <w:r>
        <w:rPr>
          <w:rFonts w:hint="cs"/>
          <w:rtl/>
        </w:rPr>
        <w:t xml:space="preserve">ה החוק הזה יופעל ואיפה לא. </w:t>
      </w:r>
    </w:p>
    <w:p w14:paraId="7CF9EA06" w14:textId="77777777" w:rsidR="00000000" w:rsidRDefault="0003559D">
      <w:pPr>
        <w:pStyle w:val="a0"/>
        <w:rPr>
          <w:rFonts w:hint="cs"/>
          <w:rtl/>
        </w:rPr>
      </w:pPr>
    </w:p>
    <w:p w14:paraId="1A93D55A"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346CAA33" w14:textId="77777777" w:rsidR="00000000" w:rsidRDefault="0003559D">
      <w:pPr>
        <w:pStyle w:val="a0"/>
        <w:rPr>
          <w:rFonts w:hint="cs"/>
          <w:rtl/>
        </w:rPr>
      </w:pPr>
    </w:p>
    <w:p w14:paraId="47CA2B76" w14:textId="77777777" w:rsidR="00000000" w:rsidRDefault="0003559D">
      <w:pPr>
        <w:pStyle w:val="a0"/>
        <w:rPr>
          <w:rFonts w:hint="cs"/>
          <w:rtl/>
        </w:rPr>
      </w:pPr>
      <w:r>
        <w:rPr>
          <w:rFonts w:hint="cs"/>
          <w:rtl/>
        </w:rPr>
        <w:t xml:space="preserve">זה לא חופש החלטה, אלא על-פי קריטריונים ברורים. </w:t>
      </w:r>
    </w:p>
    <w:p w14:paraId="31F22BE7" w14:textId="77777777" w:rsidR="00000000" w:rsidRDefault="0003559D">
      <w:pPr>
        <w:pStyle w:val="a0"/>
        <w:rPr>
          <w:rFonts w:hint="cs"/>
          <w:rtl/>
        </w:rPr>
      </w:pPr>
    </w:p>
    <w:p w14:paraId="328B152F" w14:textId="77777777" w:rsidR="00000000" w:rsidRDefault="0003559D">
      <w:pPr>
        <w:pStyle w:val="-"/>
        <w:rPr>
          <w:rtl/>
        </w:rPr>
      </w:pPr>
      <w:bookmarkStart w:id="402" w:name="FS000001048T31_08_2004_18_58_31C"/>
      <w:bookmarkStart w:id="403" w:name="FS000000507T31_08_2004_18_58_39"/>
      <w:bookmarkStart w:id="404" w:name="FS000000507T31_08_2004_18_58_42C"/>
      <w:bookmarkEnd w:id="402"/>
      <w:bookmarkEnd w:id="403"/>
      <w:bookmarkEnd w:id="404"/>
      <w:r>
        <w:rPr>
          <w:rtl/>
        </w:rPr>
        <w:t>רן כהן (יחד):</w:t>
      </w:r>
    </w:p>
    <w:p w14:paraId="1CB884DE" w14:textId="77777777" w:rsidR="00000000" w:rsidRDefault="0003559D">
      <w:pPr>
        <w:pStyle w:val="a0"/>
        <w:rPr>
          <w:rtl/>
        </w:rPr>
      </w:pPr>
    </w:p>
    <w:p w14:paraId="6DCDF57D" w14:textId="77777777" w:rsidR="00000000" w:rsidRDefault="0003559D">
      <w:pPr>
        <w:pStyle w:val="a0"/>
        <w:rPr>
          <w:rFonts w:hint="cs"/>
          <w:rtl/>
        </w:rPr>
      </w:pPr>
      <w:r>
        <w:rPr>
          <w:rFonts w:hint="cs"/>
          <w:rtl/>
        </w:rPr>
        <w:t>אילו קריטריונים?</w:t>
      </w:r>
    </w:p>
    <w:p w14:paraId="114FA922" w14:textId="77777777" w:rsidR="00000000" w:rsidRDefault="0003559D">
      <w:pPr>
        <w:pStyle w:val="a0"/>
        <w:rPr>
          <w:rFonts w:hint="cs"/>
          <w:rtl/>
        </w:rPr>
      </w:pPr>
    </w:p>
    <w:p w14:paraId="38184668"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1651E172" w14:textId="77777777" w:rsidR="00000000" w:rsidRDefault="0003559D">
      <w:pPr>
        <w:pStyle w:val="a0"/>
        <w:rPr>
          <w:rFonts w:hint="cs"/>
          <w:rtl/>
        </w:rPr>
      </w:pPr>
    </w:p>
    <w:p w14:paraId="5E4287D6" w14:textId="77777777" w:rsidR="00000000" w:rsidRDefault="0003559D">
      <w:pPr>
        <w:pStyle w:val="a0"/>
        <w:rPr>
          <w:rFonts w:hint="cs"/>
          <w:rtl/>
        </w:rPr>
      </w:pPr>
      <w:r>
        <w:rPr>
          <w:rFonts w:hint="cs"/>
          <w:rtl/>
        </w:rPr>
        <w:t xml:space="preserve">הם יהיו בצו. </w:t>
      </w:r>
    </w:p>
    <w:p w14:paraId="39620A23" w14:textId="77777777" w:rsidR="00000000" w:rsidRDefault="0003559D">
      <w:pPr>
        <w:pStyle w:val="a0"/>
        <w:rPr>
          <w:rtl/>
        </w:rPr>
      </w:pPr>
    </w:p>
    <w:p w14:paraId="012BC20D" w14:textId="77777777" w:rsidR="00000000" w:rsidRDefault="0003559D">
      <w:pPr>
        <w:pStyle w:val="-"/>
        <w:rPr>
          <w:rtl/>
        </w:rPr>
      </w:pPr>
      <w:bookmarkStart w:id="405" w:name="FS000000507T31_08_2004_18_58_54C"/>
      <w:bookmarkEnd w:id="405"/>
      <w:r>
        <w:rPr>
          <w:rtl/>
        </w:rPr>
        <w:t>רן כהן (יחד):</w:t>
      </w:r>
    </w:p>
    <w:p w14:paraId="06C01E54" w14:textId="77777777" w:rsidR="00000000" w:rsidRDefault="0003559D">
      <w:pPr>
        <w:pStyle w:val="a0"/>
        <w:rPr>
          <w:rtl/>
        </w:rPr>
      </w:pPr>
    </w:p>
    <w:p w14:paraId="13583970" w14:textId="77777777" w:rsidR="00000000" w:rsidRDefault="0003559D">
      <w:pPr>
        <w:pStyle w:val="a0"/>
        <w:rPr>
          <w:rFonts w:hint="cs"/>
          <w:rtl/>
        </w:rPr>
      </w:pPr>
      <w:r>
        <w:rPr>
          <w:rFonts w:hint="cs"/>
          <w:rtl/>
        </w:rPr>
        <w:t>אבל הם לא</w:t>
      </w:r>
      <w:r>
        <w:rPr>
          <w:rFonts w:hint="cs"/>
          <w:rtl/>
        </w:rPr>
        <w:t xml:space="preserve"> נמצאים. </w:t>
      </w:r>
    </w:p>
    <w:p w14:paraId="3AA03027" w14:textId="77777777" w:rsidR="00000000" w:rsidRDefault="0003559D">
      <w:pPr>
        <w:pStyle w:val="a0"/>
        <w:rPr>
          <w:rFonts w:hint="cs"/>
          <w:rtl/>
        </w:rPr>
      </w:pPr>
    </w:p>
    <w:p w14:paraId="2E641BAD"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5186935D" w14:textId="77777777" w:rsidR="00000000" w:rsidRDefault="0003559D">
      <w:pPr>
        <w:pStyle w:val="a0"/>
        <w:rPr>
          <w:rFonts w:hint="cs"/>
          <w:rtl/>
        </w:rPr>
      </w:pPr>
    </w:p>
    <w:p w14:paraId="32D0369F" w14:textId="77777777" w:rsidR="00000000" w:rsidRDefault="0003559D">
      <w:pPr>
        <w:pStyle w:val="a0"/>
        <w:rPr>
          <w:rFonts w:hint="cs"/>
          <w:rtl/>
        </w:rPr>
      </w:pPr>
      <w:r>
        <w:rPr>
          <w:rFonts w:hint="cs"/>
          <w:rtl/>
        </w:rPr>
        <w:t xml:space="preserve">בלי הקריטריונים, לא נאשר את הצו. </w:t>
      </w:r>
    </w:p>
    <w:p w14:paraId="78CC3173" w14:textId="77777777" w:rsidR="00000000" w:rsidRDefault="0003559D">
      <w:pPr>
        <w:pStyle w:val="a0"/>
        <w:rPr>
          <w:rFonts w:hint="cs"/>
          <w:rtl/>
        </w:rPr>
      </w:pPr>
    </w:p>
    <w:p w14:paraId="4C91F1C0" w14:textId="77777777" w:rsidR="00000000" w:rsidRDefault="0003559D">
      <w:pPr>
        <w:pStyle w:val="-"/>
        <w:rPr>
          <w:rtl/>
        </w:rPr>
      </w:pPr>
      <w:bookmarkStart w:id="406" w:name="FS000000507T31_08_2004_18_59_16C"/>
      <w:bookmarkEnd w:id="406"/>
      <w:r>
        <w:rPr>
          <w:rtl/>
        </w:rPr>
        <w:t>רן כהן (יחד):</w:t>
      </w:r>
    </w:p>
    <w:p w14:paraId="15F43F06" w14:textId="77777777" w:rsidR="00000000" w:rsidRDefault="0003559D">
      <w:pPr>
        <w:pStyle w:val="a0"/>
        <w:rPr>
          <w:rtl/>
        </w:rPr>
      </w:pPr>
    </w:p>
    <w:p w14:paraId="56228EB6" w14:textId="77777777" w:rsidR="00000000" w:rsidRDefault="0003559D">
      <w:pPr>
        <w:pStyle w:val="a0"/>
        <w:rPr>
          <w:rFonts w:hint="cs"/>
          <w:rtl/>
        </w:rPr>
      </w:pPr>
      <w:r>
        <w:rPr>
          <w:rFonts w:hint="cs"/>
          <w:rtl/>
        </w:rPr>
        <w:t xml:space="preserve">העדר הקריטריונים מעוות את כל החוק הזה, משום שהוא יוצר מצב שבו אפילו הפיקוח על הרמה, על המיקום, על האחידות, על הנורמות </w:t>
      </w:r>
      <w:r>
        <w:rPr>
          <w:rtl/>
        </w:rPr>
        <w:t>–</w:t>
      </w:r>
      <w:r>
        <w:rPr>
          <w:rFonts w:hint="cs"/>
          <w:rtl/>
        </w:rPr>
        <w:t xml:space="preserve"> הכול יהיה עורבא פרח. </w:t>
      </w:r>
    </w:p>
    <w:p w14:paraId="06C9CB8A" w14:textId="77777777" w:rsidR="00000000" w:rsidRDefault="0003559D">
      <w:pPr>
        <w:pStyle w:val="a0"/>
        <w:rPr>
          <w:rFonts w:hint="cs"/>
          <w:rtl/>
        </w:rPr>
      </w:pPr>
    </w:p>
    <w:p w14:paraId="0692246F" w14:textId="77777777" w:rsidR="00000000" w:rsidRDefault="0003559D">
      <w:pPr>
        <w:pStyle w:val="a0"/>
        <w:rPr>
          <w:rFonts w:hint="cs"/>
          <w:rtl/>
        </w:rPr>
      </w:pPr>
      <w:r>
        <w:rPr>
          <w:rFonts w:hint="cs"/>
          <w:rtl/>
        </w:rPr>
        <w:t xml:space="preserve">הדבר השני, אדוני היושב-ראש, הוא הפער האדיר שמתקיים בשנה, בשנתיים או בשלוש השנים האחרונות בין רמת הצהרות פנטסטיות </w:t>
      </w:r>
      <w:r>
        <w:rPr>
          <w:rFonts w:hint="eastAsia"/>
          <w:rtl/>
        </w:rPr>
        <w:t>–</w:t>
      </w:r>
      <w:r>
        <w:rPr>
          <w:rFonts w:hint="cs"/>
          <w:rtl/>
        </w:rPr>
        <w:t xml:space="preserve"> הממשלה אמרה: החינוך הוא במרכז הווייתי. כמה קיצוצים כבר היו מאז, חבר הכנסת שריד?</w:t>
      </w:r>
    </w:p>
    <w:p w14:paraId="2F8C6BC0" w14:textId="77777777" w:rsidR="00000000" w:rsidRDefault="0003559D">
      <w:pPr>
        <w:pStyle w:val="a0"/>
        <w:rPr>
          <w:rFonts w:hint="cs"/>
          <w:rtl/>
        </w:rPr>
      </w:pPr>
    </w:p>
    <w:p w14:paraId="390E6BC8" w14:textId="77777777" w:rsidR="00000000" w:rsidRDefault="0003559D">
      <w:pPr>
        <w:pStyle w:val="af0"/>
        <w:rPr>
          <w:rtl/>
        </w:rPr>
      </w:pPr>
      <w:r>
        <w:rPr>
          <w:rFonts w:hint="eastAsia"/>
          <w:rtl/>
        </w:rPr>
        <w:t>יוסי</w:t>
      </w:r>
      <w:r>
        <w:rPr>
          <w:rtl/>
        </w:rPr>
        <w:t xml:space="preserve"> שריד (יחד):</w:t>
      </w:r>
    </w:p>
    <w:p w14:paraId="7949B8FC" w14:textId="77777777" w:rsidR="00000000" w:rsidRDefault="0003559D">
      <w:pPr>
        <w:pStyle w:val="a0"/>
        <w:rPr>
          <w:rFonts w:hint="cs"/>
          <w:rtl/>
        </w:rPr>
      </w:pPr>
    </w:p>
    <w:p w14:paraId="1C4A99E1" w14:textId="77777777" w:rsidR="00000000" w:rsidRDefault="0003559D">
      <w:pPr>
        <w:pStyle w:val="a0"/>
        <w:rPr>
          <w:rFonts w:hint="cs"/>
          <w:rtl/>
        </w:rPr>
      </w:pPr>
      <w:r>
        <w:rPr>
          <w:rFonts w:hint="cs"/>
          <w:rtl/>
        </w:rPr>
        <w:t>15.</w:t>
      </w:r>
    </w:p>
    <w:p w14:paraId="74FE09CD" w14:textId="77777777" w:rsidR="00000000" w:rsidRDefault="0003559D">
      <w:pPr>
        <w:pStyle w:val="a0"/>
        <w:rPr>
          <w:rFonts w:hint="cs"/>
          <w:rtl/>
        </w:rPr>
      </w:pPr>
    </w:p>
    <w:p w14:paraId="50CAFF19" w14:textId="77777777" w:rsidR="00000000" w:rsidRDefault="0003559D">
      <w:pPr>
        <w:pStyle w:val="-"/>
        <w:rPr>
          <w:rtl/>
        </w:rPr>
      </w:pPr>
      <w:bookmarkStart w:id="407" w:name="FS000000507T31_08_2004_19_01_22C"/>
      <w:bookmarkEnd w:id="407"/>
      <w:r>
        <w:rPr>
          <w:rtl/>
        </w:rPr>
        <w:t>רן כהן (יחד):</w:t>
      </w:r>
    </w:p>
    <w:p w14:paraId="16A94537" w14:textId="77777777" w:rsidR="00000000" w:rsidRDefault="0003559D">
      <w:pPr>
        <w:pStyle w:val="a0"/>
        <w:rPr>
          <w:rtl/>
        </w:rPr>
      </w:pPr>
    </w:p>
    <w:p w14:paraId="76D10E5E" w14:textId="77777777" w:rsidR="00000000" w:rsidRDefault="0003559D">
      <w:pPr>
        <w:pStyle w:val="a0"/>
        <w:rPr>
          <w:rFonts w:hint="cs"/>
          <w:rtl/>
        </w:rPr>
      </w:pPr>
      <w:r>
        <w:rPr>
          <w:rFonts w:hint="cs"/>
          <w:rtl/>
        </w:rPr>
        <w:t>15 קיצוצים. דוח ועדת-</w:t>
      </w:r>
      <w:r>
        <w:rPr>
          <w:rFonts w:hint="cs"/>
          <w:rtl/>
        </w:rPr>
        <w:t xml:space="preserve">דברת אמר: הולכים ופורסים מערכת חדישה ואדירה. הדבר הראשון שמדברים עליו הוא קיצור שבוע הלימודים לחמישה ימים. לא אומרים: קיצור לחמישה ימים אבל עם לימודים ביום שישי לילדים שאין להם איפה להיות ביום שישי. </w:t>
      </w:r>
    </w:p>
    <w:p w14:paraId="4D211F9D" w14:textId="77777777" w:rsidR="00000000" w:rsidRDefault="0003559D">
      <w:pPr>
        <w:pStyle w:val="a0"/>
        <w:rPr>
          <w:rFonts w:hint="cs"/>
          <w:rtl/>
        </w:rPr>
      </w:pPr>
    </w:p>
    <w:p w14:paraId="0AC6A06E"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01056000" w14:textId="77777777" w:rsidR="00000000" w:rsidRDefault="0003559D">
      <w:pPr>
        <w:pStyle w:val="a0"/>
        <w:rPr>
          <w:rFonts w:hint="cs"/>
          <w:rtl/>
        </w:rPr>
      </w:pPr>
    </w:p>
    <w:p w14:paraId="464090C7" w14:textId="77777777" w:rsidR="00000000" w:rsidRDefault="0003559D">
      <w:pPr>
        <w:pStyle w:val="a0"/>
        <w:rPr>
          <w:rFonts w:hint="cs"/>
          <w:rtl/>
        </w:rPr>
      </w:pPr>
      <w:r>
        <w:rPr>
          <w:rFonts w:hint="cs"/>
          <w:rtl/>
        </w:rPr>
        <w:t>כן</w:t>
      </w:r>
      <w:r>
        <w:rPr>
          <w:rFonts w:hint="cs"/>
          <w:rtl/>
        </w:rPr>
        <w:t xml:space="preserve"> נאמר. </w:t>
      </w:r>
    </w:p>
    <w:p w14:paraId="35FF05A6" w14:textId="77777777" w:rsidR="00000000" w:rsidRDefault="0003559D">
      <w:pPr>
        <w:pStyle w:val="a0"/>
        <w:rPr>
          <w:rFonts w:hint="cs"/>
          <w:rtl/>
        </w:rPr>
      </w:pPr>
    </w:p>
    <w:p w14:paraId="13889111" w14:textId="77777777" w:rsidR="00000000" w:rsidRDefault="0003559D">
      <w:pPr>
        <w:pStyle w:val="-"/>
        <w:rPr>
          <w:rtl/>
        </w:rPr>
      </w:pPr>
      <w:bookmarkStart w:id="408" w:name="FS000000507T31_08_2004_19_02_36C"/>
      <w:bookmarkEnd w:id="408"/>
      <w:r>
        <w:rPr>
          <w:rtl/>
        </w:rPr>
        <w:t>רן כהן (יחד):</w:t>
      </w:r>
    </w:p>
    <w:p w14:paraId="7931F1E5" w14:textId="77777777" w:rsidR="00000000" w:rsidRDefault="0003559D">
      <w:pPr>
        <w:pStyle w:val="a0"/>
        <w:rPr>
          <w:rtl/>
        </w:rPr>
      </w:pPr>
    </w:p>
    <w:p w14:paraId="0C19CB4A" w14:textId="77777777" w:rsidR="00000000" w:rsidRDefault="0003559D">
      <w:pPr>
        <w:pStyle w:val="a0"/>
        <w:rPr>
          <w:rFonts w:hint="cs"/>
          <w:rtl/>
        </w:rPr>
      </w:pPr>
      <w:r>
        <w:rPr>
          <w:rFonts w:hint="cs"/>
          <w:rtl/>
        </w:rPr>
        <w:t xml:space="preserve">לא, לא נאמר. </w:t>
      </w:r>
    </w:p>
    <w:p w14:paraId="54989B57" w14:textId="77777777" w:rsidR="00000000" w:rsidRDefault="0003559D">
      <w:pPr>
        <w:pStyle w:val="a0"/>
        <w:rPr>
          <w:rFonts w:hint="cs"/>
          <w:rtl/>
        </w:rPr>
      </w:pPr>
    </w:p>
    <w:p w14:paraId="7D8C410D"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08A897DF" w14:textId="77777777" w:rsidR="00000000" w:rsidRDefault="0003559D">
      <w:pPr>
        <w:pStyle w:val="a0"/>
        <w:rPr>
          <w:rFonts w:hint="cs"/>
          <w:rtl/>
        </w:rPr>
      </w:pPr>
    </w:p>
    <w:p w14:paraId="46D6FB23" w14:textId="77777777" w:rsidR="00000000" w:rsidRDefault="0003559D">
      <w:pPr>
        <w:pStyle w:val="a0"/>
        <w:rPr>
          <w:rFonts w:hint="cs"/>
          <w:rtl/>
        </w:rPr>
      </w:pPr>
      <w:r>
        <w:rPr>
          <w:rFonts w:hint="cs"/>
          <w:rtl/>
        </w:rPr>
        <w:t xml:space="preserve">ועוד איך נאמר. זה על-תנאי. </w:t>
      </w:r>
    </w:p>
    <w:p w14:paraId="406D3F3D" w14:textId="77777777" w:rsidR="00000000" w:rsidRDefault="0003559D">
      <w:pPr>
        <w:pStyle w:val="a0"/>
        <w:rPr>
          <w:rFonts w:hint="cs"/>
          <w:rtl/>
        </w:rPr>
      </w:pPr>
    </w:p>
    <w:p w14:paraId="3A1FD29D" w14:textId="77777777" w:rsidR="00000000" w:rsidRDefault="0003559D">
      <w:pPr>
        <w:pStyle w:val="-"/>
        <w:rPr>
          <w:rtl/>
        </w:rPr>
      </w:pPr>
      <w:bookmarkStart w:id="409" w:name="FS000000507T31_08_2004_19_02_56C"/>
      <w:bookmarkEnd w:id="409"/>
      <w:r>
        <w:rPr>
          <w:rtl/>
        </w:rPr>
        <w:t>רן כהן (יחד):</w:t>
      </w:r>
    </w:p>
    <w:p w14:paraId="71DFA780" w14:textId="77777777" w:rsidR="00000000" w:rsidRDefault="0003559D">
      <w:pPr>
        <w:pStyle w:val="a0"/>
        <w:rPr>
          <w:rtl/>
        </w:rPr>
      </w:pPr>
    </w:p>
    <w:p w14:paraId="2C29CADE" w14:textId="77777777" w:rsidR="00000000" w:rsidRDefault="0003559D">
      <w:pPr>
        <w:pStyle w:val="a0"/>
        <w:rPr>
          <w:rFonts w:hint="cs"/>
          <w:rtl/>
        </w:rPr>
      </w:pPr>
      <w:r>
        <w:rPr>
          <w:rFonts w:hint="cs"/>
          <w:rtl/>
        </w:rPr>
        <w:t>בהחלט לא נאמר, חברת הכנסת פולישוק. ההחלטה היא לקצר לחמישה ימים. אני אגיד לך יותר מזה: הוקצבו 700 מיליון ש"ח לביצוע התחלת</w:t>
      </w:r>
      <w:r>
        <w:rPr>
          <w:rFonts w:hint="cs"/>
          <w:rtl/>
        </w:rPr>
        <w:t xml:space="preserve"> היישום של דוח ועדת-דברת, אבל באותה נשימה יש קיצוץ של 5% בתקציב משרד החינוך. אז מה עושים כאן?</w:t>
      </w:r>
    </w:p>
    <w:p w14:paraId="5A5879BE" w14:textId="77777777" w:rsidR="00000000" w:rsidRDefault="0003559D">
      <w:pPr>
        <w:pStyle w:val="a0"/>
        <w:rPr>
          <w:rFonts w:hint="cs"/>
          <w:rtl/>
        </w:rPr>
      </w:pPr>
    </w:p>
    <w:p w14:paraId="0F4358BA" w14:textId="77777777" w:rsidR="00000000" w:rsidRDefault="0003559D">
      <w:pPr>
        <w:pStyle w:val="af0"/>
        <w:rPr>
          <w:rtl/>
        </w:rPr>
      </w:pPr>
      <w:r>
        <w:rPr>
          <w:rFonts w:hint="eastAsia"/>
          <w:rtl/>
        </w:rPr>
        <w:t>יוסי</w:t>
      </w:r>
      <w:r>
        <w:rPr>
          <w:rtl/>
        </w:rPr>
        <w:t xml:space="preserve"> שריד (יחד):</w:t>
      </w:r>
    </w:p>
    <w:p w14:paraId="25AF7DDC" w14:textId="77777777" w:rsidR="00000000" w:rsidRDefault="0003559D">
      <w:pPr>
        <w:pStyle w:val="a0"/>
        <w:rPr>
          <w:rFonts w:hint="cs"/>
          <w:rtl/>
        </w:rPr>
      </w:pPr>
    </w:p>
    <w:p w14:paraId="587C33CB" w14:textId="77777777" w:rsidR="00000000" w:rsidRDefault="0003559D">
      <w:pPr>
        <w:pStyle w:val="a0"/>
        <w:rPr>
          <w:rFonts w:hint="cs"/>
          <w:rtl/>
        </w:rPr>
      </w:pPr>
      <w:r>
        <w:rPr>
          <w:rFonts w:hint="cs"/>
          <w:rtl/>
        </w:rPr>
        <w:t xml:space="preserve">אגב, 700 המיליון הם מותנים. הם לא ניתנים, אלא מותנים. </w:t>
      </w:r>
    </w:p>
    <w:p w14:paraId="2FDBC88A" w14:textId="77777777" w:rsidR="00000000" w:rsidRDefault="0003559D">
      <w:pPr>
        <w:pStyle w:val="a0"/>
        <w:rPr>
          <w:rFonts w:hint="cs"/>
          <w:rtl/>
        </w:rPr>
      </w:pPr>
    </w:p>
    <w:p w14:paraId="1DA92F26" w14:textId="77777777" w:rsidR="00000000" w:rsidRDefault="0003559D">
      <w:pPr>
        <w:pStyle w:val="-"/>
        <w:rPr>
          <w:rtl/>
        </w:rPr>
      </w:pPr>
      <w:bookmarkStart w:id="410" w:name="FS000000507T31_08_2004_19_04_08C"/>
      <w:bookmarkEnd w:id="410"/>
      <w:r>
        <w:rPr>
          <w:rtl/>
        </w:rPr>
        <w:t>רן כהן (יחד):</w:t>
      </w:r>
    </w:p>
    <w:p w14:paraId="7E82968C" w14:textId="77777777" w:rsidR="00000000" w:rsidRDefault="0003559D">
      <w:pPr>
        <w:pStyle w:val="a0"/>
        <w:rPr>
          <w:rtl/>
        </w:rPr>
      </w:pPr>
    </w:p>
    <w:p w14:paraId="72D67F94" w14:textId="77777777" w:rsidR="00000000" w:rsidRDefault="0003559D">
      <w:pPr>
        <w:pStyle w:val="a0"/>
        <w:rPr>
          <w:rFonts w:hint="cs"/>
          <w:rtl/>
        </w:rPr>
      </w:pPr>
      <w:r>
        <w:rPr>
          <w:rFonts w:hint="cs"/>
          <w:rtl/>
        </w:rPr>
        <w:t>נכון, הם לא ניתנו בתקציב אלא מותנים בביצוע. אגב, ביצוע שעדיין לא בטוח כל</w:t>
      </w:r>
      <w:r>
        <w:rPr>
          <w:rFonts w:hint="cs"/>
          <w:rtl/>
        </w:rPr>
        <w:t xml:space="preserve">ל, כי עדיין אין הסכם עם הסתדרות המורים ועדיין אין מערך מלא לעניין. יש פה פער תהומי בין הבטחות והכרזות לבין המציאות. </w:t>
      </w:r>
    </w:p>
    <w:p w14:paraId="29E94162" w14:textId="77777777" w:rsidR="00000000" w:rsidRDefault="0003559D">
      <w:pPr>
        <w:pStyle w:val="a0"/>
        <w:rPr>
          <w:rFonts w:hint="cs"/>
          <w:rtl/>
        </w:rPr>
      </w:pPr>
    </w:p>
    <w:p w14:paraId="747E26BD" w14:textId="77777777" w:rsidR="00000000" w:rsidRDefault="0003559D">
      <w:pPr>
        <w:pStyle w:val="af1"/>
        <w:rPr>
          <w:rtl/>
        </w:rPr>
      </w:pPr>
      <w:r>
        <w:rPr>
          <w:rtl/>
        </w:rPr>
        <w:t>היו"ר ראובן ריבלין:</w:t>
      </w:r>
    </w:p>
    <w:p w14:paraId="26A10E35" w14:textId="77777777" w:rsidR="00000000" w:rsidRDefault="0003559D">
      <w:pPr>
        <w:pStyle w:val="a0"/>
        <w:rPr>
          <w:rtl/>
        </w:rPr>
      </w:pPr>
    </w:p>
    <w:p w14:paraId="0BAAD050" w14:textId="77777777" w:rsidR="00000000" w:rsidRDefault="0003559D">
      <w:pPr>
        <w:pStyle w:val="a0"/>
        <w:rPr>
          <w:rFonts w:hint="cs"/>
          <w:rtl/>
        </w:rPr>
      </w:pPr>
      <w:r>
        <w:rPr>
          <w:rFonts w:hint="cs"/>
          <w:rtl/>
        </w:rPr>
        <w:t>חברת הכנסת פולישוק, גברתי דיברה על קריטריונים להחלטה של ועדת החינוך, או לגבי החוק שאנחנו מדברים בו כאן?</w:t>
      </w:r>
    </w:p>
    <w:p w14:paraId="3306445C" w14:textId="77777777" w:rsidR="00000000" w:rsidRDefault="0003559D">
      <w:pPr>
        <w:pStyle w:val="a0"/>
        <w:rPr>
          <w:rFonts w:hint="cs"/>
          <w:rtl/>
        </w:rPr>
      </w:pPr>
    </w:p>
    <w:p w14:paraId="12795936" w14:textId="77777777" w:rsidR="00000000" w:rsidRDefault="0003559D">
      <w:pPr>
        <w:pStyle w:val="af0"/>
        <w:rPr>
          <w:rtl/>
        </w:rPr>
      </w:pPr>
      <w:r>
        <w:rPr>
          <w:rFonts w:hint="eastAsia"/>
          <w:rtl/>
        </w:rPr>
        <w:t>מל</w:t>
      </w:r>
      <w:r>
        <w:rPr>
          <w:rtl/>
        </w:rPr>
        <w:t xml:space="preserve"> פולישוק-ב</w:t>
      </w:r>
      <w:r>
        <w:rPr>
          <w:rtl/>
        </w:rPr>
        <w:t>לוך (י</w:t>
      </w:r>
      <w:r>
        <w:rPr>
          <w:rFonts w:hint="cs"/>
          <w:rtl/>
        </w:rPr>
        <w:t>ו"ר ועדת החינוך, התרבות והספורט</w:t>
      </w:r>
      <w:r>
        <w:rPr>
          <w:rtl/>
        </w:rPr>
        <w:t>):</w:t>
      </w:r>
    </w:p>
    <w:p w14:paraId="546033A6" w14:textId="77777777" w:rsidR="00000000" w:rsidRDefault="0003559D">
      <w:pPr>
        <w:pStyle w:val="a0"/>
        <w:rPr>
          <w:rFonts w:hint="cs"/>
          <w:rtl/>
        </w:rPr>
      </w:pPr>
    </w:p>
    <w:p w14:paraId="09AA48A4" w14:textId="77777777" w:rsidR="00000000" w:rsidRDefault="0003559D">
      <w:pPr>
        <w:pStyle w:val="a0"/>
        <w:rPr>
          <w:rFonts w:hint="cs"/>
          <w:rtl/>
        </w:rPr>
      </w:pPr>
      <w:r>
        <w:rPr>
          <w:rFonts w:hint="cs"/>
          <w:rtl/>
        </w:rPr>
        <w:t xml:space="preserve">לגבי החוק. </w:t>
      </w:r>
    </w:p>
    <w:p w14:paraId="64B16D2E" w14:textId="77777777" w:rsidR="00000000" w:rsidRDefault="0003559D">
      <w:pPr>
        <w:pStyle w:val="a0"/>
        <w:rPr>
          <w:rFonts w:hint="cs"/>
          <w:rtl/>
        </w:rPr>
      </w:pPr>
    </w:p>
    <w:p w14:paraId="05B660FF" w14:textId="77777777" w:rsidR="00000000" w:rsidRDefault="0003559D">
      <w:pPr>
        <w:pStyle w:val="af1"/>
        <w:rPr>
          <w:rtl/>
        </w:rPr>
      </w:pPr>
      <w:r>
        <w:rPr>
          <w:rtl/>
        </w:rPr>
        <w:t>היו"ר ראובן ריבלין:</w:t>
      </w:r>
    </w:p>
    <w:p w14:paraId="40B3BD9A" w14:textId="77777777" w:rsidR="00000000" w:rsidRDefault="0003559D">
      <w:pPr>
        <w:pStyle w:val="a0"/>
        <w:rPr>
          <w:rtl/>
        </w:rPr>
      </w:pPr>
    </w:p>
    <w:p w14:paraId="4A7D81CE" w14:textId="77777777" w:rsidR="00000000" w:rsidRDefault="0003559D">
      <w:pPr>
        <w:pStyle w:val="a0"/>
        <w:rPr>
          <w:rFonts w:hint="cs"/>
          <w:rtl/>
        </w:rPr>
      </w:pPr>
      <w:r>
        <w:rPr>
          <w:rFonts w:hint="cs"/>
          <w:rtl/>
        </w:rPr>
        <w:t xml:space="preserve">אין פה שום קריטריונים. </w:t>
      </w:r>
    </w:p>
    <w:p w14:paraId="4BE992E7" w14:textId="77777777" w:rsidR="00000000" w:rsidRDefault="0003559D">
      <w:pPr>
        <w:pStyle w:val="a0"/>
        <w:rPr>
          <w:rFonts w:hint="cs"/>
          <w:rtl/>
        </w:rPr>
      </w:pPr>
    </w:p>
    <w:p w14:paraId="5AB5844E" w14:textId="77777777" w:rsidR="00000000" w:rsidRDefault="0003559D">
      <w:pPr>
        <w:pStyle w:val="af0"/>
        <w:rPr>
          <w:rtl/>
        </w:rPr>
      </w:pPr>
      <w:r>
        <w:rPr>
          <w:rFonts w:hint="eastAsia"/>
          <w:rtl/>
        </w:rPr>
        <w:t>יולי</w:t>
      </w:r>
      <w:r>
        <w:rPr>
          <w:rtl/>
        </w:rPr>
        <w:t xml:space="preserve"> תמיר (העבודה-מימד):</w:t>
      </w:r>
    </w:p>
    <w:p w14:paraId="00A17CC1" w14:textId="77777777" w:rsidR="00000000" w:rsidRDefault="0003559D">
      <w:pPr>
        <w:pStyle w:val="a0"/>
        <w:rPr>
          <w:rFonts w:hint="cs"/>
          <w:rtl/>
        </w:rPr>
      </w:pPr>
    </w:p>
    <w:p w14:paraId="4E3BB87A" w14:textId="77777777" w:rsidR="00000000" w:rsidRDefault="0003559D">
      <w:pPr>
        <w:pStyle w:val="a0"/>
        <w:rPr>
          <w:rFonts w:hint="cs"/>
          <w:rtl/>
        </w:rPr>
      </w:pPr>
      <w:r>
        <w:rPr>
          <w:rFonts w:hint="cs"/>
          <w:rtl/>
        </w:rPr>
        <w:t xml:space="preserve">אדוני היושב-ראש, מדובר בזה שהשרה תציג את הקריטריונים לוועדה. </w:t>
      </w:r>
    </w:p>
    <w:p w14:paraId="6420FB48" w14:textId="77777777" w:rsidR="00000000" w:rsidRDefault="0003559D">
      <w:pPr>
        <w:pStyle w:val="a0"/>
        <w:rPr>
          <w:rFonts w:hint="cs"/>
          <w:rtl/>
        </w:rPr>
      </w:pPr>
    </w:p>
    <w:p w14:paraId="6054F217" w14:textId="77777777" w:rsidR="00000000" w:rsidRDefault="0003559D">
      <w:pPr>
        <w:pStyle w:val="af1"/>
        <w:rPr>
          <w:rtl/>
        </w:rPr>
      </w:pPr>
      <w:r>
        <w:rPr>
          <w:rtl/>
        </w:rPr>
        <w:t>היו"ר ראובן ריבלין:</w:t>
      </w:r>
    </w:p>
    <w:p w14:paraId="35D83CA4" w14:textId="77777777" w:rsidR="00000000" w:rsidRDefault="0003559D">
      <w:pPr>
        <w:pStyle w:val="a0"/>
        <w:rPr>
          <w:rtl/>
        </w:rPr>
      </w:pPr>
    </w:p>
    <w:p w14:paraId="439B22B7" w14:textId="77777777" w:rsidR="00000000" w:rsidRDefault="0003559D">
      <w:pPr>
        <w:pStyle w:val="a0"/>
        <w:rPr>
          <w:rFonts w:hint="cs"/>
          <w:rtl/>
        </w:rPr>
      </w:pPr>
      <w:r>
        <w:rPr>
          <w:rFonts w:hint="cs"/>
          <w:rtl/>
        </w:rPr>
        <w:t xml:space="preserve">אבל זה לא הדבר שמותנה בחוק. </w:t>
      </w:r>
    </w:p>
    <w:p w14:paraId="318F96BB" w14:textId="77777777" w:rsidR="00000000" w:rsidRDefault="0003559D">
      <w:pPr>
        <w:pStyle w:val="a0"/>
        <w:rPr>
          <w:rtl/>
        </w:rPr>
      </w:pPr>
    </w:p>
    <w:p w14:paraId="6C964C03" w14:textId="77777777" w:rsidR="00000000" w:rsidRDefault="0003559D">
      <w:pPr>
        <w:pStyle w:val="a0"/>
        <w:rPr>
          <w:rFonts w:hint="cs"/>
          <w:rtl/>
        </w:rPr>
      </w:pPr>
    </w:p>
    <w:p w14:paraId="5CEF0540" w14:textId="77777777" w:rsidR="00000000" w:rsidRDefault="0003559D">
      <w:pPr>
        <w:pStyle w:val="af0"/>
        <w:rPr>
          <w:rtl/>
        </w:rPr>
      </w:pPr>
      <w:r>
        <w:rPr>
          <w:rFonts w:hint="eastAsia"/>
          <w:rtl/>
        </w:rPr>
        <w:t>יולי</w:t>
      </w:r>
      <w:r>
        <w:rPr>
          <w:rtl/>
        </w:rPr>
        <w:t xml:space="preserve"> תמיר (העבו</w:t>
      </w:r>
      <w:r>
        <w:rPr>
          <w:rtl/>
        </w:rPr>
        <w:t>דה-מימד):</w:t>
      </w:r>
    </w:p>
    <w:p w14:paraId="58A95352" w14:textId="77777777" w:rsidR="00000000" w:rsidRDefault="0003559D">
      <w:pPr>
        <w:pStyle w:val="a0"/>
        <w:rPr>
          <w:rFonts w:hint="cs"/>
          <w:rtl/>
        </w:rPr>
      </w:pPr>
    </w:p>
    <w:p w14:paraId="72EE6048" w14:textId="77777777" w:rsidR="00000000" w:rsidRDefault="0003559D">
      <w:pPr>
        <w:pStyle w:val="a0"/>
        <w:rPr>
          <w:rFonts w:hint="cs"/>
          <w:rtl/>
        </w:rPr>
      </w:pPr>
      <w:r>
        <w:rPr>
          <w:rFonts w:hint="cs"/>
          <w:rtl/>
        </w:rPr>
        <w:t xml:space="preserve">בחוק זה לא מחייב. </w:t>
      </w:r>
    </w:p>
    <w:p w14:paraId="3DF08EC9" w14:textId="77777777" w:rsidR="00000000" w:rsidRDefault="0003559D">
      <w:pPr>
        <w:pStyle w:val="a0"/>
        <w:rPr>
          <w:rFonts w:hint="cs"/>
          <w:rtl/>
        </w:rPr>
      </w:pPr>
    </w:p>
    <w:p w14:paraId="50A28CC3"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06FEE338" w14:textId="77777777" w:rsidR="00000000" w:rsidRDefault="0003559D">
      <w:pPr>
        <w:pStyle w:val="a0"/>
        <w:rPr>
          <w:rFonts w:hint="cs"/>
          <w:rtl/>
        </w:rPr>
      </w:pPr>
    </w:p>
    <w:p w14:paraId="7B5F8EAB" w14:textId="77777777" w:rsidR="00000000" w:rsidRDefault="0003559D">
      <w:pPr>
        <w:pStyle w:val="a0"/>
        <w:rPr>
          <w:rFonts w:hint="cs"/>
          <w:rtl/>
        </w:rPr>
      </w:pPr>
      <w:r>
        <w:rPr>
          <w:rFonts w:hint="cs"/>
          <w:rtl/>
        </w:rPr>
        <w:t xml:space="preserve">החוק הזה מותנה בצו. בצו יש קריטריונים, ואם לא יהיו קריטריונים לא נאשר את הצו. </w:t>
      </w:r>
    </w:p>
    <w:p w14:paraId="1BF12039" w14:textId="77777777" w:rsidR="00000000" w:rsidRDefault="0003559D">
      <w:pPr>
        <w:pStyle w:val="a0"/>
        <w:rPr>
          <w:rFonts w:hint="cs"/>
          <w:rtl/>
        </w:rPr>
      </w:pPr>
    </w:p>
    <w:p w14:paraId="0C6DE5FB" w14:textId="77777777" w:rsidR="00000000" w:rsidRDefault="0003559D">
      <w:pPr>
        <w:pStyle w:val="af1"/>
        <w:rPr>
          <w:rtl/>
        </w:rPr>
      </w:pPr>
      <w:r>
        <w:rPr>
          <w:rtl/>
        </w:rPr>
        <w:t>היו"ר ראובן ריבלין:</w:t>
      </w:r>
    </w:p>
    <w:p w14:paraId="6F1C754B" w14:textId="77777777" w:rsidR="00000000" w:rsidRDefault="0003559D">
      <w:pPr>
        <w:pStyle w:val="a0"/>
        <w:rPr>
          <w:rtl/>
        </w:rPr>
      </w:pPr>
    </w:p>
    <w:p w14:paraId="31CCB768" w14:textId="77777777" w:rsidR="00000000" w:rsidRDefault="0003559D">
      <w:pPr>
        <w:pStyle w:val="a0"/>
        <w:rPr>
          <w:rFonts w:hint="cs"/>
          <w:rtl/>
        </w:rPr>
      </w:pPr>
      <w:r>
        <w:rPr>
          <w:rFonts w:hint="cs"/>
          <w:rtl/>
        </w:rPr>
        <w:t>כדי שלא להטעות, החוק שמונח לפנינו אינו מתנה שום דבר בצו, ולא צריך להגבי</w:t>
      </w:r>
      <w:r>
        <w:rPr>
          <w:rFonts w:hint="cs"/>
          <w:rtl/>
        </w:rPr>
        <w:t xml:space="preserve">ל את השרה בעניין זה. כי גברתי אומרת דבר שאינו כתוב בחוק, הוא תורה שבעל-פה, שיכולה להיות מאוד מסוכנת לשרה עצמה. השרה אינה נמצאת פה. </w:t>
      </w:r>
    </w:p>
    <w:p w14:paraId="15A4DFAF" w14:textId="77777777" w:rsidR="00000000" w:rsidRDefault="0003559D">
      <w:pPr>
        <w:pStyle w:val="a0"/>
        <w:rPr>
          <w:rFonts w:hint="cs"/>
          <w:rtl/>
        </w:rPr>
      </w:pPr>
    </w:p>
    <w:p w14:paraId="7125FA50"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5900C2AD" w14:textId="77777777" w:rsidR="00000000" w:rsidRDefault="0003559D">
      <w:pPr>
        <w:pStyle w:val="a0"/>
        <w:rPr>
          <w:rFonts w:hint="cs"/>
          <w:rtl/>
        </w:rPr>
      </w:pPr>
    </w:p>
    <w:p w14:paraId="0D394B2E" w14:textId="77777777" w:rsidR="00000000" w:rsidRDefault="0003559D">
      <w:pPr>
        <w:pStyle w:val="a0"/>
        <w:rPr>
          <w:rFonts w:hint="cs"/>
          <w:rtl/>
        </w:rPr>
      </w:pPr>
      <w:r>
        <w:rPr>
          <w:rFonts w:hint="cs"/>
          <w:rtl/>
        </w:rPr>
        <w:t xml:space="preserve">החוק עצמו מותנה בצו. </w:t>
      </w:r>
    </w:p>
    <w:p w14:paraId="6A05DF80" w14:textId="77777777" w:rsidR="00000000" w:rsidRDefault="0003559D">
      <w:pPr>
        <w:pStyle w:val="a0"/>
        <w:rPr>
          <w:rFonts w:hint="cs"/>
          <w:rtl/>
        </w:rPr>
      </w:pPr>
    </w:p>
    <w:p w14:paraId="7E5C2FC0" w14:textId="77777777" w:rsidR="00000000" w:rsidRDefault="0003559D">
      <w:pPr>
        <w:pStyle w:val="a0"/>
        <w:rPr>
          <w:rFonts w:hint="cs"/>
          <w:rtl/>
        </w:rPr>
      </w:pPr>
    </w:p>
    <w:p w14:paraId="31A0DB6D" w14:textId="77777777" w:rsidR="00000000" w:rsidRDefault="0003559D">
      <w:pPr>
        <w:pStyle w:val="af1"/>
        <w:rPr>
          <w:rtl/>
        </w:rPr>
      </w:pPr>
      <w:r>
        <w:rPr>
          <w:rtl/>
        </w:rPr>
        <w:t>היו"ר ראובן ריבלין:</w:t>
      </w:r>
    </w:p>
    <w:p w14:paraId="030EB60C" w14:textId="77777777" w:rsidR="00000000" w:rsidRDefault="0003559D">
      <w:pPr>
        <w:pStyle w:val="a0"/>
        <w:rPr>
          <w:rtl/>
        </w:rPr>
      </w:pPr>
    </w:p>
    <w:p w14:paraId="666AAED8" w14:textId="77777777" w:rsidR="00000000" w:rsidRDefault="0003559D">
      <w:pPr>
        <w:pStyle w:val="a0"/>
        <w:rPr>
          <w:rFonts w:hint="cs"/>
          <w:rtl/>
        </w:rPr>
      </w:pPr>
      <w:r>
        <w:rPr>
          <w:rFonts w:hint="cs"/>
          <w:rtl/>
        </w:rPr>
        <w:t xml:space="preserve">לא התיקון </w:t>
      </w:r>
      <w:r>
        <w:rPr>
          <w:rFonts w:hint="eastAsia"/>
          <w:rtl/>
        </w:rPr>
        <w:t>–</w:t>
      </w:r>
      <w:r>
        <w:rPr>
          <w:rFonts w:hint="cs"/>
          <w:rtl/>
        </w:rPr>
        <w:t xml:space="preserve"> החוק עצמו, שת</w:t>
      </w:r>
      <w:r>
        <w:rPr>
          <w:rFonts w:hint="cs"/>
          <w:rtl/>
        </w:rPr>
        <w:t xml:space="preserve">יקון מס' 3 מתייחס אליו, מדבר על צו לגבי אותם דברים שאנחנו מדברים בהם בתיקון מס' 3. </w:t>
      </w:r>
    </w:p>
    <w:p w14:paraId="25C26F10" w14:textId="77777777" w:rsidR="00000000" w:rsidRDefault="0003559D">
      <w:pPr>
        <w:pStyle w:val="a0"/>
        <w:rPr>
          <w:rFonts w:hint="cs"/>
          <w:rtl/>
        </w:rPr>
      </w:pPr>
    </w:p>
    <w:p w14:paraId="2F2B7415"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3111171B" w14:textId="77777777" w:rsidR="00000000" w:rsidRDefault="0003559D">
      <w:pPr>
        <w:pStyle w:val="a0"/>
        <w:rPr>
          <w:rFonts w:hint="cs"/>
          <w:rtl/>
        </w:rPr>
      </w:pPr>
    </w:p>
    <w:p w14:paraId="77B0399A" w14:textId="77777777" w:rsidR="00000000" w:rsidRDefault="0003559D">
      <w:pPr>
        <w:pStyle w:val="a0"/>
        <w:rPr>
          <w:rFonts w:hint="cs"/>
          <w:rtl/>
        </w:rPr>
      </w:pPr>
      <w:r>
        <w:rPr>
          <w:rFonts w:hint="cs"/>
          <w:rtl/>
        </w:rPr>
        <w:t xml:space="preserve">נכון. ואם לא יהיה צו חדש, הצו הנוכחי יישאר בתוקף. </w:t>
      </w:r>
    </w:p>
    <w:p w14:paraId="3E9EBE22" w14:textId="77777777" w:rsidR="00000000" w:rsidRDefault="0003559D">
      <w:pPr>
        <w:pStyle w:val="a0"/>
        <w:rPr>
          <w:rFonts w:hint="cs"/>
          <w:rtl/>
        </w:rPr>
      </w:pPr>
    </w:p>
    <w:p w14:paraId="6AF0FB7C" w14:textId="77777777" w:rsidR="00000000" w:rsidRDefault="0003559D">
      <w:pPr>
        <w:pStyle w:val="af0"/>
        <w:rPr>
          <w:rtl/>
        </w:rPr>
      </w:pPr>
      <w:r>
        <w:rPr>
          <w:rFonts w:hint="eastAsia"/>
          <w:rtl/>
        </w:rPr>
        <w:t>יולי</w:t>
      </w:r>
      <w:r>
        <w:rPr>
          <w:rtl/>
        </w:rPr>
        <w:t xml:space="preserve"> תמיר (העבודה-מימד):</w:t>
      </w:r>
    </w:p>
    <w:p w14:paraId="39ECBBC8" w14:textId="77777777" w:rsidR="00000000" w:rsidRDefault="0003559D">
      <w:pPr>
        <w:pStyle w:val="a0"/>
        <w:rPr>
          <w:rFonts w:hint="cs"/>
          <w:rtl/>
        </w:rPr>
      </w:pPr>
    </w:p>
    <w:p w14:paraId="49ECCBAF" w14:textId="77777777" w:rsidR="00000000" w:rsidRDefault="0003559D">
      <w:pPr>
        <w:pStyle w:val="a0"/>
        <w:rPr>
          <w:rFonts w:hint="cs"/>
          <w:rtl/>
        </w:rPr>
      </w:pPr>
      <w:r>
        <w:rPr>
          <w:rFonts w:hint="cs"/>
          <w:rtl/>
        </w:rPr>
        <w:t xml:space="preserve">זה צו קיים, ואין שום סיבה לשנות אותו. </w:t>
      </w:r>
    </w:p>
    <w:p w14:paraId="1C4EE539" w14:textId="77777777" w:rsidR="00000000" w:rsidRDefault="0003559D">
      <w:pPr>
        <w:pStyle w:val="a0"/>
        <w:rPr>
          <w:rFonts w:hint="cs"/>
          <w:rtl/>
        </w:rPr>
      </w:pPr>
    </w:p>
    <w:p w14:paraId="19BC7DB9" w14:textId="77777777" w:rsidR="00000000" w:rsidRDefault="0003559D">
      <w:pPr>
        <w:pStyle w:val="af1"/>
        <w:rPr>
          <w:rtl/>
        </w:rPr>
      </w:pPr>
      <w:r>
        <w:rPr>
          <w:rtl/>
        </w:rPr>
        <w:t>היו"ר ראובן ריבלין:</w:t>
      </w:r>
    </w:p>
    <w:p w14:paraId="6F2FD6A7" w14:textId="77777777" w:rsidR="00000000" w:rsidRDefault="0003559D">
      <w:pPr>
        <w:pStyle w:val="a0"/>
        <w:rPr>
          <w:rtl/>
        </w:rPr>
      </w:pPr>
    </w:p>
    <w:p w14:paraId="194ACA91" w14:textId="77777777" w:rsidR="00000000" w:rsidRDefault="0003559D">
      <w:pPr>
        <w:pStyle w:val="a0"/>
        <w:rPr>
          <w:rFonts w:hint="cs"/>
          <w:rtl/>
        </w:rPr>
      </w:pPr>
      <w:r>
        <w:rPr>
          <w:rFonts w:hint="cs"/>
          <w:rtl/>
        </w:rPr>
        <w:t xml:space="preserve">והצו הנוכחי מקיים קריטריונים. הבנתי, בסדר גמור. </w:t>
      </w:r>
    </w:p>
    <w:p w14:paraId="6549E6EE" w14:textId="77777777" w:rsidR="00000000" w:rsidRDefault="0003559D">
      <w:pPr>
        <w:pStyle w:val="a0"/>
        <w:rPr>
          <w:rFonts w:hint="cs"/>
          <w:rtl/>
        </w:rPr>
      </w:pPr>
    </w:p>
    <w:p w14:paraId="5F2D1286" w14:textId="77777777" w:rsidR="00000000" w:rsidRDefault="0003559D">
      <w:pPr>
        <w:pStyle w:val="-"/>
        <w:rPr>
          <w:rtl/>
        </w:rPr>
      </w:pPr>
      <w:bookmarkStart w:id="411" w:name="FS000000507T31_08_2004_19_11_38C"/>
      <w:bookmarkEnd w:id="411"/>
      <w:r>
        <w:rPr>
          <w:rtl/>
        </w:rPr>
        <w:t>רן כהן (יחד):</w:t>
      </w:r>
    </w:p>
    <w:p w14:paraId="5F2C8541" w14:textId="77777777" w:rsidR="00000000" w:rsidRDefault="0003559D">
      <w:pPr>
        <w:pStyle w:val="a0"/>
        <w:rPr>
          <w:rtl/>
        </w:rPr>
      </w:pPr>
    </w:p>
    <w:p w14:paraId="4A010201" w14:textId="77777777" w:rsidR="00000000" w:rsidRDefault="0003559D">
      <w:pPr>
        <w:pStyle w:val="a0"/>
        <w:rPr>
          <w:rFonts w:hint="cs"/>
          <w:rtl/>
        </w:rPr>
      </w:pPr>
      <w:r>
        <w:rPr>
          <w:rFonts w:hint="cs"/>
          <w:rtl/>
        </w:rPr>
        <w:t xml:space="preserve">אני מאוד מודה ליושב-ראש הכנסת. </w:t>
      </w:r>
    </w:p>
    <w:p w14:paraId="23B6AFB7" w14:textId="77777777" w:rsidR="00000000" w:rsidRDefault="0003559D">
      <w:pPr>
        <w:pStyle w:val="a0"/>
        <w:rPr>
          <w:rFonts w:hint="cs"/>
          <w:rtl/>
        </w:rPr>
      </w:pPr>
    </w:p>
    <w:p w14:paraId="327FC0AB" w14:textId="77777777" w:rsidR="00000000" w:rsidRDefault="0003559D">
      <w:pPr>
        <w:pStyle w:val="af1"/>
        <w:rPr>
          <w:rtl/>
        </w:rPr>
      </w:pPr>
      <w:r>
        <w:rPr>
          <w:rtl/>
        </w:rPr>
        <w:t>היו"ר ראובן ריבלין:</w:t>
      </w:r>
    </w:p>
    <w:p w14:paraId="6A0F3B02" w14:textId="77777777" w:rsidR="00000000" w:rsidRDefault="0003559D">
      <w:pPr>
        <w:pStyle w:val="a0"/>
        <w:rPr>
          <w:rtl/>
        </w:rPr>
      </w:pPr>
    </w:p>
    <w:p w14:paraId="6557A23A" w14:textId="77777777" w:rsidR="00000000" w:rsidRDefault="0003559D">
      <w:pPr>
        <w:pStyle w:val="a0"/>
        <w:rPr>
          <w:rFonts w:hint="cs"/>
          <w:rtl/>
        </w:rPr>
      </w:pPr>
      <w:r>
        <w:rPr>
          <w:rFonts w:hint="cs"/>
          <w:rtl/>
        </w:rPr>
        <w:t xml:space="preserve">אני בקיא בהלכות בתי-המשפט </w:t>
      </w:r>
      <w:r>
        <w:rPr>
          <w:rFonts w:hint="eastAsia"/>
          <w:rtl/>
        </w:rPr>
        <w:t>–</w:t>
      </w:r>
      <w:r>
        <w:rPr>
          <w:rFonts w:hint="cs"/>
          <w:rtl/>
        </w:rPr>
        <w:t xml:space="preserve"> ואז הולכים ויורדים אצל "דברי הכנסת", ויכולים להגביל את השרה. עכשיו, ההסבר שקיבלתי הוא שמ</w:t>
      </w:r>
      <w:r>
        <w:rPr>
          <w:rFonts w:hint="cs"/>
          <w:rtl/>
        </w:rPr>
        <w:t xml:space="preserve">דובר בחוק העיקרי. </w:t>
      </w:r>
    </w:p>
    <w:p w14:paraId="6DF7777D" w14:textId="77777777" w:rsidR="00000000" w:rsidRDefault="0003559D">
      <w:pPr>
        <w:pStyle w:val="a0"/>
        <w:rPr>
          <w:rFonts w:hint="cs"/>
          <w:rtl/>
        </w:rPr>
      </w:pPr>
    </w:p>
    <w:p w14:paraId="49AFF03E" w14:textId="77777777" w:rsidR="00000000" w:rsidRDefault="0003559D">
      <w:pPr>
        <w:pStyle w:val="-"/>
        <w:rPr>
          <w:rtl/>
        </w:rPr>
      </w:pPr>
      <w:bookmarkStart w:id="412" w:name="FS000000507T31_08_2004_19_13_03C"/>
      <w:bookmarkEnd w:id="412"/>
      <w:r>
        <w:rPr>
          <w:rtl/>
        </w:rPr>
        <w:t>רן כהן (יחד):</w:t>
      </w:r>
    </w:p>
    <w:p w14:paraId="7DA061D9" w14:textId="77777777" w:rsidR="00000000" w:rsidRDefault="0003559D">
      <w:pPr>
        <w:pStyle w:val="a0"/>
        <w:rPr>
          <w:rtl/>
        </w:rPr>
      </w:pPr>
    </w:p>
    <w:p w14:paraId="0CD6AE2F" w14:textId="77777777" w:rsidR="00000000" w:rsidRDefault="0003559D">
      <w:pPr>
        <w:pStyle w:val="a0"/>
        <w:rPr>
          <w:rFonts w:hint="cs"/>
          <w:rtl/>
        </w:rPr>
      </w:pPr>
      <w:r>
        <w:rPr>
          <w:rFonts w:hint="cs"/>
          <w:rtl/>
        </w:rPr>
        <w:t>גם בחוק העיקרי אין.</w:t>
      </w:r>
    </w:p>
    <w:p w14:paraId="22E4E75D" w14:textId="77777777" w:rsidR="00000000" w:rsidRDefault="0003559D">
      <w:pPr>
        <w:pStyle w:val="a0"/>
        <w:rPr>
          <w:rFonts w:hint="cs"/>
          <w:rtl/>
        </w:rPr>
      </w:pPr>
    </w:p>
    <w:p w14:paraId="428CADA8" w14:textId="77777777" w:rsidR="00000000" w:rsidRDefault="0003559D">
      <w:pPr>
        <w:pStyle w:val="af0"/>
        <w:rPr>
          <w:rtl/>
        </w:rPr>
      </w:pPr>
      <w:r>
        <w:rPr>
          <w:rFonts w:hint="eastAsia"/>
          <w:rtl/>
        </w:rPr>
        <w:t>מל</w:t>
      </w:r>
      <w:r>
        <w:rPr>
          <w:rtl/>
        </w:rPr>
        <w:t xml:space="preserve"> פולישוק-בלוך (י</w:t>
      </w:r>
      <w:r>
        <w:rPr>
          <w:rFonts w:hint="cs"/>
          <w:rtl/>
        </w:rPr>
        <w:t>ו"ר ועדת החינוך, התרבות והספורט</w:t>
      </w:r>
      <w:r>
        <w:rPr>
          <w:rtl/>
        </w:rPr>
        <w:t>):</w:t>
      </w:r>
    </w:p>
    <w:p w14:paraId="29EEDBD3" w14:textId="77777777" w:rsidR="00000000" w:rsidRDefault="0003559D">
      <w:pPr>
        <w:pStyle w:val="a0"/>
        <w:rPr>
          <w:rFonts w:hint="cs"/>
          <w:rtl/>
        </w:rPr>
      </w:pPr>
    </w:p>
    <w:p w14:paraId="4B7406AB" w14:textId="77777777" w:rsidR="00000000" w:rsidRDefault="0003559D">
      <w:pPr>
        <w:pStyle w:val="a0"/>
        <w:rPr>
          <w:rFonts w:hint="cs"/>
          <w:rtl/>
        </w:rPr>
      </w:pPr>
      <w:r>
        <w:rPr>
          <w:rFonts w:hint="cs"/>
          <w:rtl/>
        </w:rPr>
        <w:t xml:space="preserve">זה היה התנאי להעברת החוק בחטף. </w:t>
      </w:r>
    </w:p>
    <w:p w14:paraId="3D309FDE" w14:textId="77777777" w:rsidR="00000000" w:rsidRDefault="0003559D">
      <w:pPr>
        <w:pStyle w:val="a0"/>
        <w:rPr>
          <w:rFonts w:hint="cs"/>
          <w:rtl/>
        </w:rPr>
      </w:pPr>
    </w:p>
    <w:p w14:paraId="0D71E802" w14:textId="77777777" w:rsidR="00000000" w:rsidRDefault="0003559D">
      <w:pPr>
        <w:pStyle w:val="af1"/>
        <w:rPr>
          <w:rtl/>
        </w:rPr>
      </w:pPr>
      <w:r>
        <w:rPr>
          <w:rtl/>
        </w:rPr>
        <w:t>היו"ר ראובן ריבלין:</w:t>
      </w:r>
    </w:p>
    <w:p w14:paraId="65DE5ED4" w14:textId="77777777" w:rsidR="00000000" w:rsidRDefault="0003559D">
      <w:pPr>
        <w:pStyle w:val="a0"/>
        <w:rPr>
          <w:rtl/>
        </w:rPr>
      </w:pPr>
    </w:p>
    <w:p w14:paraId="1EE8DD82" w14:textId="77777777" w:rsidR="00000000" w:rsidRDefault="0003559D">
      <w:pPr>
        <w:pStyle w:val="a0"/>
        <w:rPr>
          <w:rFonts w:hint="cs"/>
          <w:rtl/>
        </w:rPr>
      </w:pPr>
      <w:r>
        <w:rPr>
          <w:rFonts w:hint="cs"/>
          <w:rtl/>
        </w:rPr>
        <w:t xml:space="preserve">חבר הכנסת רן כהן, החוק העיקרי מותנה בצו של השרה. הצו של השרה מדבר על קריטריונים ברורים. חברת </w:t>
      </w:r>
      <w:r>
        <w:rPr>
          <w:rFonts w:hint="cs"/>
          <w:rtl/>
        </w:rPr>
        <w:t xml:space="preserve">הכנסת מלי פולישוק אומרת: הרי אנחנו כפופים לאותו צו, והצו ממילא מחייב את השרה בקריטריונים שבהם נקבע. תיקון מס' 3 הוא כפוף לצו לפחות. השרה גם הצהירה בוועדה עצמה שהיא תתקן את הצו. אבל גם הצו כפי שהוא מחייב קריטריונים. עכשיו אנחנו מבינים. </w:t>
      </w:r>
    </w:p>
    <w:p w14:paraId="66868CAE" w14:textId="77777777" w:rsidR="00000000" w:rsidRDefault="0003559D">
      <w:pPr>
        <w:pStyle w:val="a0"/>
        <w:rPr>
          <w:rFonts w:hint="cs"/>
          <w:rtl/>
        </w:rPr>
      </w:pPr>
    </w:p>
    <w:p w14:paraId="52CFE1DA" w14:textId="77777777" w:rsidR="00000000" w:rsidRDefault="0003559D">
      <w:pPr>
        <w:pStyle w:val="-"/>
        <w:rPr>
          <w:rtl/>
        </w:rPr>
      </w:pPr>
      <w:bookmarkStart w:id="413" w:name="FS000000507T31_08_2004_19_14_28C"/>
      <w:bookmarkEnd w:id="413"/>
      <w:r>
        <w:rPr>
          <w:rtl/>
        </w:rPr>
        <w:t>רן כהן (יחד):</w:t>
      </w:r>
    </w:p>
    <w:p w14:paraId="0C183E97" w14:textId="77777777" w:rsidR="00000000" w:rsidRDefault="0003559D">
      <w:pPr>
        <w:pStyle w:val="a0"/>
        <w:rPr>
          <w:rtl/>
        </w:rPr>
      </w:pPr>
    </w:p>
    <w:p w14:paraId="1925EAE5" w14:textId="77777777" w:rsidR="00000000" w:rsidRDefault="0003559D">
      <w:pPr>
        <w:pStyle w:val="a0"/>
        <w:rPr>
          <w:rFonts w:hint="cs"/>
          <w:rtl/>
        </w:rPr>
      </w:pPr>
      <w:r>
        <w:rPr>
          <w:rFonts w:hint="cs"/>
          <w:rtl/>
        </w:rPr>
        <w:t>יכול</w:t>
      </w:r>
      <w:r>
        <w:rPr>
          <w:rFonts w:hint="cs"/>
          <w:rtl/>
        </w:rPr>
        <w:t xml:space="preserve"> להיות שיושב-ראש הכנסת, השרה ויושבת-ראש הוועדה רגועים. אני לא רגוע, מסיבה פשוטה </w:t>
      </w:r>
      <w:r>
        <w:rPr>
          <w:rFonts w:hint="eastAsia"/>
          <w:rtl/>
        </w:rPr>
        <w:t>–</w:t>
      </w:r>
      <w:r>
        <w:rPr>
          <w:rFonts w:hint="cs"/>
          <w:rtl/>
        </w:rPr>
        <w:t xml:space="preserve"> מאחר שחוקקתי בכנסת הזאת כמה וכמה חוקים, לא אחד ולא שניים, אני יודע שכאשר רוצים שהכנסת תוודא שיש קריטריונים אחידים, היא שמה את זה בגוף החוק. כאן זה לא נעשה. כאשר זה לא נעשה, ב</w:t>
      </w:r>
      <w:r>
        <w:rPr>
          <w:rFonts w:hint="cs"/>
          <w:rtl/>
        </w:rPr>
        <w:t xml:space="preserve">סיכומו של דבר אף אחד לא יודע מה יהיה. יכול להיות שיש לך כוונות טובות, אבל בחקיקה לא עובדים על כוונות, עובדים על חקיקה. </w:t>
      </w:r>
    </w:p>
    <w:p w14:paraId="5EB103F8" w14:textId="77777777" w:rsidR="00000000" w:rsidRDefault="0003559D">
      <w:pPr>
        <w:pStyle w:val="a0"/>
        <w:rPr>
          <w:rFonts w:hint="cs"/>
          <w:rtl/>
        </w:rPr>
      </w:pPr>
    </w:p>
    <w:p w14:paraId="47F22473" w14:textId="77777777" w:rsidR="00000000" w:rsidRDefault="0003559D">
      <w:pPr>
        <w:pStyle w:val="af1"/>
        <w:rPr>
          <w:rtl/>
        </w:rPr>
      </w:pPr>
      <w:r>
        <w:rPr>
          <w:rtl/>
        </w:rPr>
        <w:t>היו"ר ראובן ריבלין:</w:t>
      </w:r>
    </w:p>
    <w:p w14:paraId="2F6D2413" w14:textId="77777777" w:rsidR="00000000" w:rsidRDefault="0003559D">
      <w:pPr>
        <w:pStyle w:val="a0"/>
        <w:rPr>
          <w:rtl/>
        </w:rPr>
      </w:pPr>
    </w:p>
    <w:p w14:paraId="090DADA5" w14:textId="77777777" w:rsidR="00000000" w:rsidRDefault="0003559D">
      <w:pPr>
        <w:pStyle w:val="a0"/>
        <w:rPr>
          <w:rFonts w:hint="cs"/>
          <w:rtl/>
        </w:rPr>
      </w:pPr>
      <w:r>
        <w:rPr>
          <w:rFonts w:hint="cs"/>
          <w:rtl/>
        </w:rPr>
        <w:t xml:space="preserve">עם הערתך זאת אני מסכים. צריך לבדוק את הצו המקורי </w:t>
      </w:r>
      <w:r>
        <w:rPr>
          <w:rFonts w:hint="eastAsia"/>
          <w:rtl/>
        </w:rPr>
        <w:t>–</w:t>
      </w:r>
      <w:r>
        <w:rPr>
          <w:rFonts w:hint="cs"/>
          <w:rtl/>
        </w:rPr>
        <w:t xml:space="preserve"> אני לא מכיר אותו. </w:t>
      </w:r>
    </w:p>
    <w:p w14:paraId="6CCB4404" w14:textId="77777777" w:rsidR="00000000" w:rsidRDefault="0003559D">
      <w:pPr>
        <w:pStyle w:val="a0"/>
        <w:rPr>
          <w:rFonts w:hint="cs"/>
          <w:rtl/>
        </w:rPr>
      </w:pPr>
    </w:p>
    <w:p w14:paraId="4CFD4CAE" w14:textId="77777777" w:rsidR="00000000" w:rsidRDefault="0003559D">
      <w:pPr>
        <w:pStyle w:val="-"/>
        <w:rPr>
          <w:rtl/>
        </w:rPr>
      </w:pPr>
      <w:bookmarkStart w:id="414" w:name="FS000000507T31_08_2004_19_16_25C"/>
      <w:bookmarkEnd w:id="414"/>
      <w:r>
        <w:rPr>
          <w:rtl/>
        </w:rPr>
        <w:t>רן כהן (יחד):</w:t>
      </w:r>
    </w:p>
    <w:p w14:paraId="2C739989" w14:textId="77777777" w:rsidR="00000000" w:rsidRDefault="0003559D">
      <w:pPr>
        <w:pStyle w:val="a0"/>
        <w:rPr>
          <w:rtl/>
        </w:rPr>
      </w:pPr>
    </w:p>
    <w:p w14:paraId="69D5ECF1" w14:textId="77777777" w:rsidR="00000000" w:rsidRDefault="0003559D">
      <w:pPr>
        <w:pStyle w:val="a0"/>
        <w:rPr>
          <w:rFonts w:hint="cs"/>
          <w:rtl/>
        </w:rPr>
      </w:pPr>
      <w:r>
        <w:rPr>
          <w:rFonts w:hint="cs"/>
          <w:rtl/>
        </w:rPr>
        <w:t>זה המצב, ועל הדבר זה אי-אפשר</w:t>
      </w:r>
      <w:r>
        <w:rPr>
          <w:rFonts w:hint="cs"/>
          <w:rtl/>
        </w:rPr>
        <w:t xml:space="preserve"> לדלג. אי-אפשר להשלים עם הפער בין ההכרזות, ההבטחות וההצהרות לבין המעשים שנעשים בתחום החינוך. </w:t>
      </w:r>
    </w:p>
    <w:p w14:paraId="4EEFC107" w14:textId="77777777" w:rsidR="00000000" w:rsidRDefault="0003559D">
      <w:pPr>
        <w:pStyle w:val="a0"/>
        <w:rPr>
          <w:rFonts w:hint="cs"/>
          <w:rtl/>
        </w:rPr>
      </w:pPr>
    </w:p>
    <w:p w14:paraId="5ECCFD76" w14:textId="77777777" w:rsidR="00000000" w:rsidRDefault="0003559D">
      <w:pPr>
        <w:pStyle w:val="a0"/>
        <w:rPr>
          <w:rFonts w:hint="cs"/>
          <w:rtl/>
        </w:rPr>
      </w:pPr>
      <w:r>
        <w:rPr>
          <w:rFonts w:hint="cs"/>
          <w:rtl/>
        </w:rPr>
        <w:t xml:space="preserve">אני אומר לכם: כאשר חקרנו </w:t>
      </w:r>
      <w:r>
        <w:rPr>
          <w:rFonts w:hint="eastAsia"/>
          <w:rtl/>
        </w:rPr>
        <w:t>–</w:t>
      </w:r>
      <w:r>
        <w:rPr>
          <w:rFonts w:hint="cs"/>
          <w:rtl/>
        </w:rPr>
        <w:t xml:space="preserve"> אני מסב את תשומת לבה של חברת הכנסת פולישוק </w:t>
      </w:r>
      <w:r>
        <w:rPr>
          <w:rFonts w:hint="eastAsia"/>
          <w:rtl/>
        </w:rPr>
        <w:t>–</w:t>
      </w:r>
      <w:r>
        <w:rPr>
          <w:rFonts w:hint="cs"/>
          <w:rtl/>
        </w:rPr>
        <w:t xml:space="preserve"> האמיני לי, כאשר ישבנו שנה וחצי וחקרנו את הפערים ב-20 שנה, מה קרה בין 1980 לשנת 2000/01, א</w:t>
      </w:r>
      <w:r>
        <w:rPr>
          <w:rFonts w:hint="cs"/>
          <w:rtl/>
        </w:rPr>
        <w:t xml:space="preserve">חד הממצאים החמורים ביותר שאותי, אני מודה, אכזבו עד עמקי נשמתי, היה העובדה שיש כמה וכמה צמצומים בפערים, אבל בסך הכול הפערים בחינוך ובהשכלה הם עדיין מאוד-מאוד קשים, וחלקם אפילו גדלו. </w:t>
      </w:r>
    </w:p>
    <w:p w14:paraId="7924827D" w14:textId="77777777" w:rsidR="00000000" w:rsidRDefault="0003559D">
      <w:pPr>
        <w:pStyle w:val="af0"/>
        <w:rPr>
          <w:rtl/>
        </w:rPr>
      </w:pPr>
      <w:r>
        <w:rPr>
          <w:rtl/>
        </w:rPr>
        <w:br/>
        <w:t>יוסי שריד (יחד):</w:t>
      </w:r>
    </w:p>
    <w:p w14:paraId="08AEE176" w14:textId="77777777" w:rsidR="00000000" w:rsidRDefault="0003559D">
      <w:pPr>
        <w:pStyle w:val="a0"/>
        <w:rPr>
          <w:rtl/>
        </w:rPr>
      </w:pPr>
    </w:p>
    <w:p w14:paraId="380C1CA5" w14:textId="77777777" w:rsidR="00000000" w:rsidRDefault="0003559D">
      <w:pPr>
        <w:pStyle w:val="a0"/>
        <w:rPr>
          <w:rFonts w:hint="cs"/>
          <w:rtl/>
        </w:rPr>
      </w:pPr>
      <w:r>
        <w:rPr>
          <w:rFonts w:hint="cs"/>
          <w:rtl/>
        </w:rPr>
        <w:t>המפלגה שהיא מייצגת היא בעד פערים.</w:t>
      </w:r>
    </w:p>
    <w:p w14:paraId="43B3C94C" w14:textId="77777777" w:rsidR="00000000" w:rsidRDefault="0003559D">
      <w:pPr>
        <w:pStyle w:val="-"/>
        <w:rPr>
          <w:rtl/>
        </w:rPr>
      </w:pPr>
      <w:r>
        <w:rPr>
          <w:rtl/>
        </w:rPr>
        <w:br/>
      </w:r>
      <w:bookmarkStart w:id="415" w:name="FS000000507T31_08_2004_19_04_29"/>
      <w:bookmarkStart w:id="416" w:name="FS000000507T31_08_2004_19_04_32C"/>
      <w:bookmarkEnd w:id="415"/>
      <w:bookmarkEnd w:id="416"/>
      <w:r>
        <w:rPr>
          <w:rtl/>
        </w:rPr>
        <w:t>רן כהן (יחד):</w:t>
      </w:r>
    </w:p>
    <w:p w14:paraId="633E3CE7" w14:textId="77777777" w:rsidR="00000000" w:rsidRDefault="0003559D">
      <w:pPr>
        <w:pStyle w:val="a0"/>
        <w:rPr>
          <w:rFonts w:hint="cs"/>
          <w:rtl/>
        </w:rPr>
      </w:pPr>
    </w:p>
    <w:p w14:paraId="65B35104" w14:textId="77777777" w:rsidR="00000000" w:rsidRDefault="0003559D">
      <w:pPr>
        <w:pStyle w:val="a0"/>
        <w:rPr>
          <w:rFonts w:hint="cs"/>
          <w:rtl/>
        </w:rPr>
      </w:pPr>
      <w:r>
        <w:rPr>
          <w:rFonts w:hint="cs"/>
          <w:rtl/>
        </w:rPr>
        <w:t>אבל ה</w:t>
      </w:r>
      <w:r>
        <w:rPr>
          <w:rFonts w:hint="cs"/>
          <w:rtl/>
        </w:rPr>
        <w:t xml:space="preserve">לוא הטענה שלה היא לא שהיא בעד פערים. </w:t>
      </w:r>
    </w:p>
    <w:p w14:paraId="2B380442" w14:textId="77777777" w:rsidR="00000000" w:rsidRDefault="0003559D">
      <w:pPr>
        <w:pStyle w:val="af0"/>
        <w:rPr>
          <w:rtl/>
        </w:rPr>
      </w:pPr>
      <w:r>
        <w:rPr>
          <w:rtl/>
        </w:rPr>
        <w:br/>
        <w:t>יוסי שריד (יחד):</w:t>
      </w:r>
    </w:p>
    <w:p w14:paraId="1F0830D8" w14:textId="77777777" w:rsidR="00000000" w:rsidRDefault="0003559D">
      <w:pPr>
        <w:pStyle w:val="a0"/>
        <w:rPr>
          <w:rtl/>
        </w:rPr>
      </w:pPr>
    </w:p>
    <w:p w14:paraId="18469248" w14:textId="77777777" w:rsidR="00000000" w:rsidRDefault="0003559D">
      <w:pPr>
        <w:pStyle w:val="a0"/>
        <w:rPr>
          <w:rFonts w:hint="cs"/>
          <w:rtl/>
        </w:rPr>
      </w:pPr>
      <w:r>
        <w:rPr>
          <w:rFonts w:hint="cs"/>
          <w:rtl/>
        </w:rPr>
        <w:t xml:space="preserve">היא בעד פערים. היא בעד פערים </w:t>
      </w:r>
      <w:r>
        <w:rPr>
          <w:rFonts w:hint="eastAsia"/>
          <w:rtl/>
        </w:rPr>
        <w:t>–</w:t>
      </w:r>
      <w:r>
        <w:rPr>
          <w:rFonts w:hint="cs"/>
          <w:rtl/>
        </w:rPr>
        <w:t xml:space="preserve"> באידיאולוגיה.</w:t>
      </w:r>
    </w:p>
    <w:p w14:paraId="66669664" w14:textId="77777777" w:rsidR="00000000" w:rsidRDefault="0003559D">
      <w:pPr>
        <w:pStyle w:val="-"/>
        <w:rPr>
          <w:rtl/>
        </w:rPr>
      </w:pPr>
      <w:r>
        <w:rPr>
          <w:rtl/>
        </w:rPr>
        <w:br/>
      </w:r>
      <w:bookmarkStart w:id="417" w:name="FS000000507T31_08_2004_19_05_10C"/>
      <w:bookmarkEnd w:id="417"/>
      <w:r>
        <w:rPr>
          <w:rtl/>
        </w:rPr>
        <w:t>רן כהן (יחד):</w:t>
      </w:r>
    </w:p>
    <w:p w14:paraId="08A46A0D" w14:textId="77777777" w:rsidR="00000000" w:rsidRDefault="0003559D">
      <w:pPr>
        <w:pStyle w:val="a0"/>
        <w:rPr>
          <w:rtl/>
        </w:rPr>
      </w:pPr>
    </w:p>
    <w:p w14:paraId="26852188" w14:textId="77777777" w:rsidR="00000000" w:rsidRDefault="0003559D">
      <w:pPr>
        <w:pStyle w:val="a0"/>
        <w:rPr>
          <w:rFonts w:hint="cs"/>
          <w:rtl/>
        </w:rPr>
      </w:pPr>
      <w:r>
        <w:rPr>
          <w:rFonts w:hint="cs"/>
          <w:rtl/>
        </w:rPr>
        <w:t>אנחנו מוצאים את עצמנו במצב שבו הפערים הללו הולכים ונפערים, והם נפערים לא רק בין יהודים לערבים, אלא גם בין המרכז לבין הפריפריה וגם בין השכו</w:t>
      </w:r>
      <w:r>
        <w:rPr>
          <w:rFonts w:hint="cs"/>
          <w:rtl/>
        </w:rPr>
        <w:t xml:space="preserve">נות לבין מרכזי הערים, ובעיקר בין מי שיכול לממן חינוך אפור לבין מי שאין לו יכולת לממן חינוך אפור, ולפער הזה יש רק משמעות אחת, גברתי </w:t>
      </w:r>
      <w:r>
        <w:rPr>
          <w:rFonts w:hint="eastAsia"/>
          <w:rtl/>
        </w:rPr>
        <w:t>–</w:t>
      </w:r>
      <w:r>
        <w:rPr>
          <w:rFonts w:hint="cs"/>
          <w:rtl/>
        </w:rPr>
        <w:t xml:space="preserve"> מאות אלפי ילדים מוכשרים, חכמים ובעלי יכולת אינם מקבלים ממערכת החינוך את הסיכוי לממש את הפוטנציאל שלהם כבני-אדם ולפתח את היכ</w:t>
      </w:r>
      <w:r>
        <w:rPr>
          <w:rFonts w:hint="cs"/>
          <w:rtl/>
        </w:rPr>
        <w:t>ולת שלהם. וזה פשע, ועל פשע אי-אפשר לדלג. תודה רבה.</w:t>
      </w:r>
    </w:p>
    <w:p w14:paraId="5C6429B5" w14:textId="77777777" w:rsidR="00000000" w:rsidRDefault="0003559D">
      <w:pPr>
        <w:pStyle w:val="af1"/>
        <w:rPr>
          <w:rtl/>
        </w:rPr>
      </w:pPr>
      <w:r>
        <w:rPr>
          <w:rtl/>
        </w:rPr>
        <w:br/>
        <w:t>היו"ר ראובן ריבלין:</w:t>
      </w:r>
    </w:p>
    <w:p w14:paraId="09A0F3A7" w14:textId="77777777" w:rsidR="00000000" w:rsidRDefault="0003559D">
      <w:pPr>
        <w:pStyle w:val="a0"/>
        <w:rPr>
          <w:rtl/>
        </w:rPr>
      </w:pPr>
    </w:p>
    <w:p w14:paraId="7EAFFA8C" w14:textId="77777777" w:rsidR="00000000" w:rsidRDefault="0003559D">
      <w:pPr>
        <w:pStyle w:val="a0"/>
        <w:rPr>
          <w:rFonts w:hint="cs"/>
          <w:rtl/>
        </w:rPr>
      </w:pPr>
      <w:r>
        <w:rPr>
          <w:rFonts w:hint="cs"/>
          <w:rtl/>
        </w:rPr>
        <w:t xml:space="preserve">תודה. חברת הכנסת יולי תמיר. </w:t>
      </w:r>
    </w:p>
    <w:p w14:paraId="402BC57F" w14:textId="77777777" w:rsidR="00000000" w:rsidRDefault="0003559D">
      <w:pPr>
        <w:pStyle w:val="a0"/>
        <w:rPr>
          <w:rtl/>
        </w:rPr>
      </w:pPr>
      <w:r>
        <w:rPr>
          <w:rtl/>
        </w:rPr>
        <w:br/>
      </w:r>
    </w:p>
    <w:p w14:paraId="6A445DB2" w14:textId="77777777" w:rsidR="00000000" w:rsidRDefault="0003559D">
      <w:pPr>
        <w:pStyle w:val="a2"/>
        <w:rPr>
          <w:rtl/>
        </w:rPr>
      </w:pPr>
    </w:p>
    <w:p w14:paraId="5BCB5738" w14:textId="77777777" w:rsidR="00000000" w:rsidRDefault="0003559D">
      <w:pPr>
        <w:pStyle w:val="a2"/>
        <w:rPr>
          <w:rtl/>
        </w:rPr>
      </w:pPr>
      <w:bookmarkStart w:id="418" w:name="_Toc90825035"/>
      <w:r>
        <w:rPr>
          <w:rtl/>
        </w:rPr>
        <w:t>מסמכים שהונחו על שולחן הכנסת</w:t>
      </w:r>
      <w:bookmarkEnd w:id="418"/>
    </w:p>
    <w:p w14:paraId="22DDEC37" w14:textId="77777777" w:rsidR="00000000" w:rsidRDefault="0003559D">
      <w:pPr>
        <w:pStyle w:val="-0"/>
        <w:rPr>
          <w:rFonts w:hint="cs"/>
          <w:rtl/>
        </w:rPr>
      </w:pPr>
    </w:p>
    <w:p w14:paraId="36BBD0E6" w14:textId="77777777" w:rsidR="00000000" w:rsidRDefault="0003559D">
      <w:pPr>
        <w:pStyle w:val="af1"/>
        <w:rPr>
          <w:rtl/>
        </w:rPr>
      </w:pPr>
      <w:r>
        <w:rPr>
          <w:rtl/>
        </w:rPr>
        <w:t>היו"ר ראובן ריבלין:</w:t>
      </w:r>
    </w:p>
    <w:p w14:paraId="5E49D601" w14:textId="77777777" w:rsidR="00000000" w:rsidRDefault="0003559D">
      <w:pPr>
        <w:pStyle w:val="a0"/>
        <w:rPr>
          <w:rtl/>
        </w:rPr>
      </w:pPr>
    </w:p>
    <w:p w14:paraId="51A3C505" w14:textId="77777777" w:rsidR="00000000" w:rsidRDefault="0003559D">
      <w:pPr>
        <w:pStyle w:val="a0"/>
        <w:rPr>
          <w:rFonts w:hint="cs"/>
          <w:rtl/>
        </w:rPr>
      </w:pPr>
      <w:r>
        <w:rPr>
          <w:rFonts w:hint="cs"/>
          <w:rtl/>
        </w:rPr>
        <w:t>הודעה לסגן מזכיר הכנסת.</w:t>
      </w:r>
    </w:p>
    <w:p w14:paraId="12CA36CC" w14:textId="77777777" w:rsidR="00000000" w:rsidRDefault="0003559D">
      <w:pPr>
        <w:pStyle w:val="a"/>
        <w:rPr>
          <w:rtl/>
        </w:rPr>
      </w:pPr>
      <w:r>
        <w:rPr>
          <w:rtl/>
        </w:rPr>
        <w:br/>
      </w:r>
      <w:bookmarkStart w:id="419" w:name="FS000000128T31_08_2004_19_09_24"/>
      <w:bookmarkStart w:id="420" w:name="_Toc90825036"/>
      <w:bookmarkEnd w:id="419"/>
      <w:r>
        <w:rPr>
          <w:rtl/>
        </w:rPr>
        <w:t>סגן מזכיר הכנסת דוד לב:</w:t>
      </w:r>
      <w:bookmarkEnd w:id="420"/>
    </w:p>
    <w:p w14:paraId="72A4EBC0" w14:textId="77777777" w:rsidR="00000000" w:rsidRDefault="0003559D">
      <w:pPr>
        <w:pStyle w:val="a0"/>
        <w:rPr>
          <w:rtl/>
        </w:rPr>
      </w:pPr>
    </w:p>
    <w:p w14:paraId="3BF51511" w14:textId="77777777" w:rsidR="00000000" w:rsidRDefault="0003559D">
      <w:pPr>
        <w:pStyle w:val="a0"/>
        <w:rPr>
          <w:rFonts w:hint="cs"/>
          <w:rtl/>
        </w:rPr>
      </w:pPr>
      <w:r>
        <w:rPr>
          <w:rFonts w:hint="cs"/>
          <w:rtl/>
        </w:rPr>
        <w:t>ברשות יושב-ראש הכנסת, הנני מתכבד להודיע, כי הונח ע</w:t>
      </w:r>
      <w:r>
        <w:rPr>
          <w:rFonts w:hint="cs"/>
          <w:rtl/>
        </w:rPr>
        <w:t>ל שולחן הכנסת, מטעם ועדת החינוך, התרבות והספורט, לוח תיקונים להצעת חוק יום חינוך ארוך ולימודי העשרה (תיקון מס' 3), התשס"ד-2004. תודה.</w:t>
      </w:r>
    </w:p>
    <w:p w14:paraId="443611CE" w14:textId="77777777" w:rsidR="00000000" w:rsidRDefault="0003559D">
      <w:pPr>
        <w:pStyle w:val="af1"/>
        <w:rPr>
          <w:rtl/>
        </w:rPr>
      </w:pPr>
      <w:r>
        <w:rPr>
          <w:rtl/>
        </w:rPr>
        <w:br/>
        <w:t>היו"ר ראובן ריבלין:</w:t>
      </w:r>
    </w:p>
    <w:p w14:paraId="6955E380" w14:textId="77777777" w:rsidR="00000000" w:rsidRDefault="0003559D">
      <w:pPr>
        <w:pStyle w:val="a0"/>
        <w:rPr>
          <w:rtl/>
        </w:rPr>
      </w:pPr>
    </w:p>
    <w:p w14:paraId="1F059346" w14:textId="77777777" w:rsidR="00000000" w:rsidRDefault="0003559D">
      <w:pPr>
        <w:pStyle w:val="a0"/>
        <w:rPr>
          <w:rFonts w:hint="cs"/>
          <w:rtl/>
        </w:rPr>
      </w:pPr>
      <w:r>
        <w:rPr>
          <w:rFonts w:hint="cs"/>
          <w:rtl/>
        </w:rPr>
        <w:t>תודה.</w:t>
      </w:r>
    </w:p>
    <w:p w14:paraId="33EF9BE1" w14:textId="77777777" w:rsidR="00000000" w:rsidRDefault="0003559D">
      <w:pPr>
        <w:pStyle w:val="a0"/>
        <w:rPr>
          <w:rtl/>
        </w:rPr>
      </w:pPr>
      <w:r>
        <w:rPr>
          <w:rtl/>
        </w:rPr>
        <w:br/>
      </w:r>
    </w:p>
    <w:p w14:paraId="0A3BCA1A" w14:textId="77777777" w:rsidR="00000000" w:rsidRDefault="0003559D">
      <w:pPr>
        <w:pStyle w:val="a2"/>
        <w:rPr>
          <w:rtl/>
        </w:rPr>
      </w:pPr>
    </w:p>
    <w:p w14:paraId="32C5063D" w14:textId="77777777" w:rsidR="00000000" w:rsidRDefault="0003559D">
      <w:pPr>
        <w:pStyle w:val="a2"/>
        <w:rPr>
          <w:rFonts w:hint="cs"/>
          <w:rtl/>
        </w:rPr>
      </w:pPr>
      <w:bookmarkStart w:id="421" w:name="CS67631FI0067631T31_08_2004_19_10_41"/>
      <w:bookmarkStart w:id="422" w:name="_Toc90825037"/>
      <w:bookmarkEnd w:id="421"/>
      <w:r>
        <w:rPr>
          <w:rtl/>
        </w:rPr>
        <w:t xml:space="preserve">הצעת חוק </w:t>
      </w:r>
      <w:r>
        <w:rPr>
          <w:rFonts w:hint="cs"/>
          <w:rtl/>
        </w:rPr>
        <w:t xml:space="preserve">יום </w:t>
      </w:r>
      <w:r>
        <w:rPr>
          <w:rtl/>
        </w:rPr>
        <w:t>חינוך ארוך ולימודי העשרה (תיקון מס' 3), התשס"ד-2004</w:t>
      </w:r>
      <w:bookmarkEnd w:id="422"/>
    </w:p>
    <w:p w14:paraId="4B8D0DE1" w14:textId="77777777" w:rsidR="00000000" w:rsidRDefault="0003559D">
      <w:pPr>
        <w:pStyle w:val="-0"/>
        <w:rPr>
          <w:rFonts w:hint="cs"/>
          <w:rtl/>
        </w:rPr>
      </w:pPr>
      <w:r>
        <w:rPr>
          <w:rFonts w:hint="cs"/>
          <w:rtl/>
        </w:rPr>
        <w:t>(</w:t>
      </w:r>
      <w:r>
        <w:rPr>
          <w:rtl/>
        </w:rPr>
        <w:t>קריאה שני</w:t>
      </w:r>
      <w:r>
        <w:rPr>
          <w:rFonts w:hint="cs"/>
          <w:rtl/>
        </w:rPr>
        <w:t>י</w:t>
      </w:r>
      <w:r>
        <w:rPr>
          <w:rtl/>
        </w:rPr>
        <w:t>ה וקריאה שלישית</w:t>
      </w:r>
      <w:r>
        <w:rPr>
          <w:rFonts w:hint="cs"/>
          <w:rtl/>
        </w:rPr>
        <w:t>)</w:t>
      </w:r>
    </w:p>
    <w:p w14:paraId="7D5A41A8" w14:textId="77777777" w:rsidR="00000000" w:rsidRDefault="0003559D">
      <w:pPr>
        <w:pStyle w:val="-0"/>
        <w:rPr>
          <w:rFonts w:hint="cs"/>
          <w:rtl/>
        </w:rPr>
      </w:pPr>
    </w:p>
    <w:p w14:paraId="0A95D0D5" w14:textId="77777777" w:rsidR="00000000" w:rsidRDefault="0003559D">
      <w:pPr>
        <w:pStyle w:val="af1"/>
        <w:rPr>
          <w:rFonts w:hint="cs"/>
          <w:rtl/>
        </w:rPr>
      </w:pPr>
      <w:r>
        <w:rPr>
          <w:rtl/>
        </w:rPr>
        <w:t>היו"ר ראובן ריבלין:</w:t>
      </w:r>
    </w:p>
    <w:p w14:paraId="3079262A" w14:textId="77777777" w:rsidR="00000000" w:rsidRDefault="0003559D">
      <w:pPr>
        <w:pStyle w:val="a0"/>
        <w:rPr>
          <w:rFonts w:hint="cs"/>
          <w:rtl/>
        </w:rPr>
      </w:pPr>
    </w:p>
    <w:p w14:paraId="32B9E83C" w14:textId="77777777" w:rsidR="00000000" w:rsidRDefault="0003559D">
      <w:pPr>
        <w:pStyle w:val="a0"/>
        <w:rPr>
          <w:rFonts w:hint="cs"/>
          <w:rtl/>
        </w:rPr>
      </w:pPr>
      <w:r>
        <w:rPr>
          <w:rFonts w:hint="cs"/>
          <w:rtl/>
        </w:rPr>
        <w:t xml:space="preserve">חברת הכנסת יולי תמיר. לרשות גברתי הסתייגות אחת, לכן אני אאפשר לך חמש דקות. בבקשה, גברתי. </w:t>
      </w:r>
    </w:p>
    <w:p w14:paraId="210F0A82" w14:textId="77777777" w:rsidR="00000000" w:rsidRDefault="0003559D">
      <w:pPr>
        <w:pStyle w:val="a"/>
        <w:rPr>
          <w:rFonts w:hint="cs"/>
          <w:rtl/>
        </w:rPr>
      </w:pPr>
    </w:p>
    <w:p w14:paraId="5912E65B" w14:textId="77777777" w:rsidR="00000000" w:rsidRDefault="0003559D">
      <w:pPr>
        <w:pStyle w:val="a"/>
        <w:rPr>
          <w:rtl/>
        </w:rPr>
      </w:pPr>
      <w:r>
        <w:rPr>
          <w:rtl/>
        </w:rPr>
        <w:br/>
      </w:r>
      <w:bookmarkStart w:id="423" w:name="FS000001043T31_08_2004_19_11_21"/>
      <w:bookmarkStart w:id="424" w:name="_Toc90825038"/>
      <w:bookmarkEnd w:id="423"/>
      <w:r>
        <w:rPr>
          <w:rtl/>
        </w:rPr>
        <w:t>יולי תמיר (העבודה-מימד):</w:t>
      </w:r>
      <w:bookmarkEnd w:id="424"/>
    </w:p>
    <w:p w14:paraId="451C15B0" w14:textId="77777777" w:rsidR="00000000" w:rsidRDefault="0003559D">
      <w:pPr>
        <w:pStyle w:val="a0"/>
        <w:rPr>
          <w:rtl/>
        </w:rPr>
      </w:pPr>
    </w:p>
    <w:p w14:paraId="6178D89A" w14:textId="77777777" w:rsidR="00000000" w:rsidRDefault="0003559D">
      <w:pPr>
        <w:pStyle w:val="a0"/>
        <w:rPr>
          <w:rFonts w:hint="cs"/>
          <w:rtl/>
        </w:rPr>
      </w:pPr>
      <w:r>
        <w:rPr>
          <w:rFonts w:hint="cs"/>
          <w:rtl/>
        </w:rPr>
        <w:t xml:space="preserve">אדוני היושב-ראש, חברי הכנסת, כמו כל הדוברים שקדמו לי, אני רוצה קודם כול להביע זעזוע עמוק ממה שאירע היום בבאר-שבע, </w:t>
      </w:r>
      <w:r>
        <w:rPr>
          <w:rFonts w:hint="cs"/>
          <w:rtl/>
        </w:rPr>
        <w:t>להזדהות עם הכאב והצער של המשפחות ושל הנפגעים ולגנות חד-משמעית את האכזריות ואת חוסר האנושיות של אלה שבוחרים לפגוע כך בחיי חפים מפשע.</w:t>
      </w:r>
    </w:p>
    <w:p w14:paraId="741A79B6" w14:textId="77777777" w:rsidR="00000000" w:rsidRDefault="0003559D">
      <w:pPr>
        <w:pStyle w:val="a0"/>
        <w:rPr>
          <w:rFonts w:hint="cs"/>
          <w:rtl/>
        </w:rPr>
      </w:pPr>
    </w:p>
    <w:p w14:paraId="36BC3F4B" w14:textId="77777777" w:rsidR="00000000" w:rsidRDefault="0003559D">
      <w:pPr>
        <w:pStyle w:val="a0"/>
        <w:rPr>
          <w:rFonts w:hint="cs"/>
          <w:rtl/>
        </w:rPr>
      </w:pPr>
      <w:r>
        <w:rPr>
          <w:rFonts w:hint="cs"/>
          <w:rtl/>
        </w:rPr>
        <w:t>ועכשיו לעניין עצמו. יורשה לי קודם, אדוני היושב-ראש, להגיד משהו בעניין הצו, כי בכל אופן נדמה לי שהיתה פה אי-הבנה. בצו, למיטב</w:t>
      </w:r>
      <w:r>
        <w:rPr>
          <w:rFonts w:hint="cs"/>
          <w:rtl/>
        </w:rPr>
        <w:t xml:space="preserve"> הבנתי וידיעתי - ויתקן אותי שר החינוך לשעבר שריד אם אני טועה </w:t>
      </w:r>
      <w:r>
        <w:rPr>
          <w:rFonts w:hint="eastAsia"/>
          <w:rtl/>
        </w:rPr>
        <w:t>–</w:t>
      </w:r>
      <w:r>
        <w:rPr>
          <w:rFonts w:hint="cs"/>
          <w:rtl/>
        </w:rPr>
        <w:t xml:space="preserve"> אין קריטריונים. יש רשימת יישובים. </w:t>
      </w:r>
    </w:p>
    <w:p w14:paraId="6ED4E39B" w14:textId="77777777" w:rsidR="00000000" w:rsidRDefault="0003559D">
      <w:pPr>
        <w:pStyle w:val="af0"/>
        <w:rPr>
          <w:rtl/>
        </w:rPr>
      </w:pPr>
      <w:r>
        <w:rPr>
          <w:rtl/>
        </w:rPr>
        <w:br/>
        <w:t>יוסי שריד (יחד):</w:t>
      </w:r>
    </w:p>
    <w:p w14:paraId="782C9675" w14:textId="77777777" w:rsidR="00000000" w:rsidRDefault="0003559D">
      <w:pPr>
        <w:pStyle w:val="a0"/>
        <w:rPr>
          <w:rtl/>
        </w:rPr>
      </w:pPr>
    </w:p>
    <w:p w14:paraId="61950F19" w14:textId="77777777" w:rsidR="00000000" w:rsidRDefault="0003559D">
      <w:pPr>
        <w:pStyle w:val="a0"/>
        <w:rPr>
          <w:rFonts w:hint="cs"/>
          <w:rtl/>
        </w:rPr>
      </w:pPr>
      <w:r>
        <w:rPr>
          <w:rFonts w:hint="cs"/>
          <w:rtl/>
        </w:rPr>
        <w:t>נכון מאוד.</w:t>
      </w:r>
    </w:p>
    <w:p w14:paraId="2E711104" w14:textId="77777777" w:rsidR="00000000" w:rsidRDefault="0003559D">
      <w:pPr>
        <w:pStyle w:val="-"/>
        <w:rPr>
          <w:rtl/>
        </w:rPr>
      </w:pPr>
      <w:r>
        <w:rPr>
          <w:rtl/>
        </w:rPr>
        <w:br/>
      </w:r>
      <w:bookmarkStart w:id="425" w:name="FS000001043T31_08_2004_19_13_21C"/>
      <w:bookmarkEnd w:id="425"/>
      <w:r>
        <w:rPr>
          <w:rtl/>
        </w:rPr>
        <w:t>יולי תמיר (העבודה-מימד):</w:t>
      </w:r>
    </w:p>
    <w:p w14:paraId="42A6A59D" w14:textId="77777777" w:rsidR="00000000" w:rsidRDefault="0003559D">
      <w:pPr>
        <w:pStyle w:val="a0"/>
        <w:rPr>
          <w:rtl/>
        </w:rPr>
      </w:pPr>
    </w:p>
    <w:p w14:paraId="0E2C45BD" w14:textId="77777777" w:rsidR="00000000" w:rsidRDefault="0003559D">
      <w:pPr>
        <w:pStyle w:val="a0"/>
        <w:rPr>
          <w:rFonts w:hint="cs"/>
          <w:rtl/>
        </w:rPr>
      </w:pPr>
      <w:r>
        <w:rPr>
          <w:rFonts w:hint="cs"/>
          <w:rtl/>
        </w:rPr>
        <w:t xml:space="preserve">מה שאנחנו עושים היום </w:t>
      </w:r>
      <w:r>
        <w:rPr>
          <w:rFonts w:hint="eastAsia"/>
          <w:rtl/>
        </w:rPr>
        <w:t>–</w:t>
      </w:r>
      <w:r>
        <w:rPr>
          <w:rFonts w:hint="cs"/>
          <w:rtl/>
        </w:rPr>
        <w:t xml:space="preserve"> ולכן מה שאנחנו עושים הוא דבר חסר אחריות, ודרך אגב זה גם מבוסס על כך שחלק גדול </w:t>
      </w:r>
      <w:r>
        <w:rPr>
          <w:rFonts w:hint="cs"/>
          <w:rtl/>
        </w:rPr>
        <w:t xml:space="preserve">מהמתדיינים פשוט אינם מכירים את המציאות ואת הצווים </w:t>
      </w:r>
      <w:r>
        <w:rPr>
          <w:rFonts w:hint="eastAsia"/>
          <w:rtl/>
        </w:rPr>
        <w:t>–</w:t>
      </w:r>
      <w:r>
        <w:rPr>
          <w:rFonts w:hint="cs"/>
          <w:rtl/>
        </w:rPr>
        <w:t xml:space="preserve"> מה שאנחנו עושים היום הוא להכניס לתוך צו שיש בו רשימת יישובים - - -</w:t>
      </w:r>
    </w:p>
    <w:p w14:paraId="537C24FF" w14:textId="77777777" w:rsidR="00000000" w:rsidRDefault="0003559D">
      <w:pPr>
        <w:pStyle w:val="af0"/>
        <w:rPr>
          <w:rtl/>
        </w:rPr>
      </w:pPr>
      <w:r>
        <w:rPr>
          <w:rtl/>
        </w:rPr>
        <w:br/>
        <w:t>מל פולישוק-בלוך (י</w:t>
      </w:r>
      <w:r>
        <w:rPr>
          <w:rFonts w:hint="cs"/>
          <w:rtl/>
        </w:rPr>
        <w:t>ו"ר ועדת החינוך, התרבות והספורט</w:t>
      </w:r>
      <w:r>
        <w:rPr>
          <w:rtl/>
        </w:rPr>
        <w:t>):</w:t>
      </w:r>
    </w:p>
    <w:p w14:paraId="5CA43376" w14:textId="77777777" w:rsidR="00000000" w:rsidRDefault="0003559D">
      <w:pPr>
        <w:pStyle w:val="a0"/>
        <w:rPr>
          <w:rtl/>
        </w:rPr>
      </w:pPr>
    </w:p>
    <w:p w14:paraId="22571421" w14:textId="77777777" w:rsidR="00000000" w:rsidRDefault="0003559D">
      <w:pPr>
        <w:pStyle w:val="a0"/>
        <w:rPr>
          <w:rFonts w:hint="cs"/>
          <w:rtl/>
        </w:rPr>
      </w:pPr>
      <w:r>
        <w:rPr>
          <w:rFonts w:hint="cs"/>
          <w:rtl/>
        </w:rPr>
        <w:t xml:space="preserve">לא נכון. יש שם קריטריונים. </w:t>
      </w:r>
    </w:p>
    <w:p w14:paraId="01ABFCCD" w14:textId="77777777" w:rsidR="00000000" w:rsidRDefault="0003559D">
      <w:pPr>
        <w:pStyle w:val="af0"/>
        <w:rPr>
          <w:rtl/>
        </w:rPr>
      </w:pPr>
      <w:r>
        <w:rPr>
          <w:rtl/>
        </w:rPr>
        <w:br/>
        <w:t>יוסי שריד (יחד):</w:t>
      </w:r>
    </w:p>
    <w:p w14:paraId="3E0DEA89" w14:textId="77777777" w:rsidR="00000000" w:rsidRDefault="0003559D">
      <w:pPr>
        <w:pStyle w:val="a0"/>
        <w:rPr>
          <w:rFonts w:hint="cs"/>
          <w:rtl/>
        </w:rPr>
      </w:pPr>
    </w:p>
    <w:p w14:paraId="36EB6E1A" w14:textId="77777777" w:rsidR="00000000" w:rsidRDefault="0003559D">
      <w:pPr>
        <w:pStyle w:val="a0"/>
        <w:rPr>
          <w:rFonts w:hint="cs"/>
          <w:rtl/>
        </w:rPr>
      </w:pPr>
      <w:r>
        <w:rPr>
          <w:rFonts w:hint="cs"/>
          <w:rtl/>
        </w:rPr>
        <w:t xml:space="preserve">לא, אין שם קריטריונים. </w:t>
      </w:r>
    </w:p>
    <w:p w14:paraId="00EBAE3F" w14:textId="77777777" w:rsidR="00000000" w:rsidRDefault="0003559D">
      <w:pPr>
        <w:pStyle w:val="-"/>
        <w:rPr>
          <w:rtl/>
        </w:rPr>
      </w:pPr>
      <w:r>
        <w:rPr>
          <w:rtl/>
        </w:rPr>
        <w:br/>
      </w:r>
      <w:bookmarkStart w:id="426" w:name="FS000001043T31_08_2004_19_15_09C"/>
      <w:bookmarkEnd w:id="426"/>
      <w:r>
        <w:rPr>
          <w:rtl/>
        </w:rPr>
        <w:t>יולי תמיר (</w:t>
      </w:r>
      <w:r>
        <w:rPr>
          <w:rtl/>
        </w:rPr>
        <w:t>העבודה-מימד):</w:t>
      </w:r>
    </w:p>
    <w:p w14:paraId="6C884F58" w14:textId="77777777" w:rsidR="00000000" w:rsidRDefault="0003559D">
      <w:pPr>
        <w:pStyle w:val="a0"/>
        <w:rPr>
          <w:rtl/>
        </w:rPr>
      </w:pPr>
    </w:p>
    <w:p w14:paraId="4458E678" w14:textId="77777777" w:rsidR="00000000" w:rsidRDefault="0003559D">
      <w:pPr>
        <w:pStyle w:val="a0"/>
        <w:rPr>
          <w:rFonts w:hint="cs"/>
          <w:rtl/>
        </w:rPr>
      </w:pPr>
      <w:r>
        <w:rPr>
          <w:rFonts w:hint="cs"/>
          <w:rtl/>
        </w:rPr>
        <w:t xml:space="preserve">לא, אין. תקראי את הצו, מלי. תראי את הצו. </w:t>
      </w:r>
    </w:p>
    <w:p w14:paraId="218E6695" w14:textId="77777777" w:rsidR="00000000" w:rsidRDefault="0003559D">
      <w:pPr>
        <w:pStyle w:val="af1"/>
        <w:rPr>
          <w:rtl/>
        </w:rPr>
      </w:pPr>
      <w:r>
        <w:rPr>
          <w:rtl/>
        </w:rPr>
        <w:br/>
        <w:t>היו"ר ראובן ריבלין:</w:t>
      </w:r>
    </w:p>
    <w:p w14:paraId="6F022590" w14:textId="77777777" w:rsidR="00000000" w:rsidRDefault="0003559D">
      <w:pPr>
        <w:pStyle w:val="a0"/>
        <w:rPr>
          <w:rtl/>
        </w:rPr>
      </w:pPr>
    </w:p>
    <w:p w14:paraId="4067F16F" w14:textId="77777777" w:rsidR="00000000" w:rsidRDefault="0003559D">
      <w:pPr>
        <w:pStyle w:val="a0"/>
        <w:rPr>
          <w:rFonts w:hint="cs"/>
          <w:rtl/>
        </w:rPr>
      </w:pPr>
      <w:r>
        <w:rPr>
          <w:rFonts w:hint="cs"/>
          <w:rtl/>
        </w:rPr>
        <w:t>אני מציע שיושבת-ראש הוועדה, כשהיא תשיב לכל המסתייגים, תתייחס לנקודה הזאת, כי היא נקודה חשובה.</w:t>
      </w:r>
    </w:p>
    <w:p w14:paraId="6EA60D5B" w14:textId="77777777" w:rsidR="00000000" w:rsidRDefault="0003559D">
      <w:pPr>
        <w:pStyle w:val="-"/>
        <w:rPr>
          <w:rFonts w:hint="cs"/>
          <w:rtl/>
        </w:rPr>
      </w:pPr>
    </w:p>
    <w:p w14:paraId="735B5AAF" w14:textId="77777777" w:rsidR="00000000" w:rsidRDefault="0003559D">
      <w:pPr>
        <w:pStyle w:val="-"/>
        <w:rPr>
          <w:rFonts w:hint="cs"/>
          <w:rtl/>
        </w:rPr>
      </w:pPr>
    </w:p>
    <w:p w14:paraId="12B2EAE1" w14:textId="77777777" w:rsidR="00000000" w:rsidRDefault="0003559D">
      <w:pPr>
        <w:pStyle w:val="-"/>
        <w:rPr>
          <w:rtl/>
        </w:rPr>
      </w:pPr>
      <w:r>
        <w:rPr>
          <w:rtl/>
        </w:rPr>
        <w:br/>
      </w:r>
      <w:bookmarkStart w:id="427" w:name="FS000001043T31_08_2004_19_16_16C"/>
      <w:bookmarkEnd w:id="427"/>
      <w:r>
        <w:rPr>
          <w:rtl/>
        </w:rPr>
        <w:t>יולי תמיר (העבודה-מימד):</w:t>
      </w:r>
    </w:p>
    <w:p w14:paraId="74E98497" w14:textId="77777777" w:rsidR="00000000" w:rsidRDefault="0003559D">
      <w:pPr>
        <w:pStyle w:val="a0"/>
        <w:rPr>
          <w:rtl/>
        </w:rPr>
      </w:pPr>
    </w:p>
    <w:p w14:paraId="3D90804E" w14:textId="77777777" w:rsidR="00000000" w:rsidRDefault="0003559D">
      <w:pPr>
        <w:pStyle w:val="a0"/>
        <w:rPr>
          <w:rFonts w:hint="cs"/>
          <w:rtl/>
        </w:rPr>
      </w:pPr>
      <w:r>
        <w:rPr>
          <w:rFonts w:hint="cs"/>
          <w:rtl/>
        </w:rPr>
        <w:t>מה שיקרה היום הוא שבתוך כל יישוב תוכל השרה להחליט מי מ</w:t>
      </w:r>
      <w:r>
        <w:rPr>
          <w:rFonts w:hint="cs"/>
          <w:rtl/>
        </w:rPr>
        <w:t xml:space="preserve">קבל ומי לא. יש לאמירה הזאת שתי משמעויות חמורות. קודם כול, בעצם החקיקה היום </w:t>
      </w:r>
      <w:r>
        <w:rPr>
          <w:rFonts w:hint="eastAsia"/>
          <w:rtl/>
        </w:rPr>
        <w:t>–</w:t>
      </w:r>
      <w:r>
        <w:rPr>
          <w:rFonts w:hint="cs"/>
          <w:rtl/>
        </w:rPr>
        <w:t xml:space="preserve"> חבר הכנסת סער - - -</w:t>
      </w:r>
    </w:p>
    <w:p w14:paraId="6B96F618" w14:textId="77777777" w:rsidR="00000000" w:rsidRDefault="0003559D">
      <w:pPr>
        <w:pStyle w:val="af1"/>
        <w:rPr>
          <w:rtl/>
        </w:rPr>
      </w:pPr>
      <w:r>
        <w:rPr>
          <w:rtl/>
        </w:rPr>
        <w:br/>
        <w:t>היו"ר ראובן ריבלין:</w:t>
      </w:r>
    </w:p>
    <w:p w14:paraId="196BD4AE" w14:textId="77777777" w:rsidR="00000000" w:rsidRDefault="0003559D">
      <w:pPr>
        <w:pStyle w:val="a0"/>
        <w:rPr>
          <w:rtl/>
        </w:rPr>
      </w:pPr>
    </w:p>
    <w:p w14:paraId="58CAE8A8" w14:textId="77777777" w:rsidR="00000000" w:rsidRDefault="0003559D">
      <w:pPr>
        <w:pStyle w:val="a0"/>
        <w:rPr>
          <w:rFonts w:hint="cs"/>
          <w:rtl/>
        </w:rPr>
      </w:pPr>
      <w:r>
        <w:rPr>
          <w:rFonts w:hint="cs"/>
          <w:rtl/>
        </w:rPr>
        <w:t xml:space="preserve">רבותי, אי-אפשר לקיים שם דיונים ושיחות טלפון. יש נואם שנואם מעל הבמה. בבקשה, גברתי. </w:t>
      </w:r>
    </w:p>
    <w:p w14:paraId="7B4C5FE0" w14:textId="77777777" w:rsidR="00000000" w:rsidRDefault="0003559D">
      <w:pPr>
        <w:pStyle w:val="-"/>
        <w:rPr>
          <w:rtl/>
        </w:rPr>
      </w:pPr>
      <w:r>
        <w:rPr>
          <w:rtl/>
        </w:rPr>
        <w:br/>
      </w:r>
      <w:bookmarkStart w:id="428" w:name="FS000001043T31_08_2004_19_17_13C"/>
      <w:bookmarkEnd w:id="428"/>
      <w:r>
        <w:rPr>
          <w:rtl/>
        </w:rPr>
        <w:t>יולי תמיר (העבודה-מימד):</w:t>
      </w:r>
    </w:p>
    <w:p w14:paraId="3C071554" w14:textId="77777777" w:rsidR="00000000" w:rsidRDefault="0003559D">
      <w:pPr>
        <w:pStyle w:val="a0"/>
        <w:rPr>
          <w:rtl/>
        </w:rPr>
      </w:pPr>
    </w:p>
    <w:p w14:paraId="76CA0237" w14:textId="77777777" w:rsidR="00000000" w:rsidRDefault="0003559D">
      <w:pPr>
        <w:pStyle w:val="a0"/>
        <w:rPr>
          <w:rFonts w:hint="cs"/>
          <w:rtl/>
        </w:rPr>
      </w:pPr>
      <w:r>
        <w:rPr>
          <w:rFonts w:hint="cs"/>
          <w:rtl/>
        </w:rPr>
        <w:t>אנחנו עושים היום שני דברים</w:t>
      </w:r>
      <w:r>
        <w:rPr>
          <w:rFonts w:hint="cs"/>
          <w:rtl/>
        </w:rPr>
        <w:t xml:space="preserve">. ראשית, אנחנו מכירים, בחוק, בזה שלא כל הילדים </w:t>
      </w:r>
      <w:r>
        <w:rPr>
          <w:rFonts w:hint="eastAsia"/>
          <w:rtl/>
        </w:rPr>
        <w:t>–</w:t>
      </w:r>
      <w:r>
        <w:rPr>
          <w:rFonts w:hint="cs"/>
          <w:rtl/>
        </w:rPr>
        <w:t xml:space="preserve"> ולא מדובר חס וחלילה בכל ילדי ישראל, אלא רק בילדי אותם יישובים שכבר נבחרו </w:t>
      </w:r>
      <w:r>
        <w:rPr>
          <w:rFonts w:hint="eastAsia"/>
          <w:rtl/>
        </w:rPr>
        <w:t>–</w:t>
      </w:r>
      <w:r>
        <w:rPr>
          <w:rFonts w:hint="cs"/>
          <w:rtl/>
        </w:rPr>
        <w:t xml:space="preserve"> יקבלו יום לימודים ארוך. </w:t>
      </w:r>
    </w:p>
    <w:p w14:paraId="3EC3FBDB" w14:textId="77777777" w:rsidR="00000000" w:rsidRDefault="0003559D">
      <w:pPr>
        <w:pStyle w:val="af0"/>
        <w:rPr>
          <w:rtl/>
        </w:rPr>
      </w:pPr>
      <w:r>
        <w:rPr>
          <w:rtl/>
        </w:rPr>
        <w:br/>
        <w:t>יוסי שריד (יחד):</w:t>
      </w:r>
    </w:p>
    <w:p w14:paraId="7FA1CE68" w14:textId="77777777" w:rsidR="00000000" w:rsidRDefault="0003559D">
      <w:pPr>
        <w:pStyle w:val="a0"/>
        <w:rPr>
          <w:rtl/>
        </w:rPr>
      </w:pPr>
    </w:p>
    <w:p w14:paraId="7D78616A" w14:textId="77777777" w:rsidR="00000000" w:rsidRDefault="0003559D">
      <w:pPr>
        <w:pStyle w:val="a0"/>
        <w:ind w:firstLine="0"/>
        <w:rPr>
          <w:rFonts w:hint="cs"/>
          <w:rtl/>
        </w:rPr>
      </w:pPr>
      <w:r>
        <w:rPr>
          <w:rFonts w:hint="cs"/>
          <w:rtl/>
        </w:rPr>
        <w:tab/>
        <w:t xml:space="preserve">המקומות האלה הם המקומות הכי חלשים. </w:t>
      </w:r>
    </w:p>
    <w:p w14:paraId="0E3E269B" w14:textId="77777777" w:rsidR="00000000" w:rsidRDefault="0003559D">
      <w:pPr>
        <w:pStyle w:val="-"/>
        <w:rPr>
          <w:rtl/>
        </w:rPr>
      </w:pPr>
      <w:r>
        <w:rPr>
          <w:rtl/>
        </w:rPr>
        <w:br/>
      </w:r>
      <w:bookmarkStart w:id="429" w:name="FS000001043T31_08_2004_19_21_49C"/>
      <w:bookmarkEnd w:id="429"/>
      <w:r>
        <w:rPr>
          <w:rtl/>
        </w:rPr>
        <w:t>יולי תמיר (העבודה-מימד):</w:t>
      </w:r>
    </w:p>
    <w:p w14:paraId="015BCEF8" w14:textId="77777777" w:rsidR="00000000" w:rsidRDefault="0003559D">
      <w:pPr>
        <w:pStyle w:val="a0"/>
        <w:rPr>
          <w:rtl/>
        </w:rPr>
      </w:pPr>
    </w:p>
    <w:p w14:paraId="3A1FBE96" w14:textId="77777777" w:rsidR="00000000" w:rsidRDefault="0003559D">
      <w:pPr>
        <w:pStyle w:val="a0"/>
        <w:rPr>
          <w:rFonts w:hint="cs"/>
          <w:rtl/>
        </w:rPr>
      </w:pPr>
      <w:r>
        <w:rPr>
          <w:rFonts w:hint="cs"/>
          <w:rtl/>
        </w:rPr>
        <w:t xml:space="preserve">והם המקומות הכי חלשים </w:t>
      </w:r>
      <w:r>
        <w:rPr>
          <w:rFonts w:hint="eastAsia"/>
          <w:rtl/>
        </w:rPr>
        <w:t>–</w:t>
      </w:r>
      <w:r>
        <w:rPr>
          <w:rFonts w:hint="cs"/>
          <w:rtl/>
        </w:rPr>
        <w:t xml:space="preserve"> </w:t>
      </w:r>
      <w:r>
        <w:rPr>
          <w:rFonts w:hint="cs"/>
          <w:rtl/>
        </w:rPr>
        <w:t xml:space="preserve">אשכולות 1 ו-2. אלה היישובים הבדואיים, מקומות שאין לילדים בהם שום סיכוי לקבל העשרה לימודית כלשהי מחוץ לבית-הספר. </w:t>
      </w:r>
    </w:p>
    <w:p w14:paraId="6EDF46B3" w14:textId="77777777" w:rsidR="00000000" w:rsidRDefault="0003559D">
      <w:pPr>
        <w:pStyle w:val="a0"/>
        <w:rPr>
          <w:rFonts w:hint="cs"/>
          <w:rtl/>
        </w:rPr>
      </w:pPr>
    </w:p>
    <w:p w14:paraId="06A82DE7" w14:textId="77777777" w:rsidR="00000000" w:rsidRDefault="0003559D">
      <w:pPr>
        <w:pStyle w:val="a0"/>
        <w:rPr>
          <w:rFonts w:hint="cs"/>
          <w:rtl/>
        </w:rPr>
      </w:pPr>
      <w:r>
        <w:rPr>
          <w:rFonts w:hint="cs"/>
          <w:rtl/>
        </w:rPr>
        <w:t xml:space="preserve">היום אנחנו מחליטים בחוק שלא כולם יקבלו </w:t>
      </w:r>
      <w:r>
        <w:rPr>
          <w:rFonts w:hint="eastAsia"/>
          <w:rtl/>
        </w:rPr>
        <w:t>–</w:t>
      </w:r>
      <w:r>
        <w:rPr>
          <w:rFonts w:hint="cs"/>
          <w:rtl/>
        </w:rPr>
        <w:t xml:space="preserve"> כי אם כולם יקבלו, אין משמעות למונח בחירה. השרה יכולה לבחור, כלומר השרה מראש מקבלת את העובדה שלא כל הי</w:t>
      </w:r>
      <w:r>
        <w:rPr>
          <w:rFonts w:hint="cs"/>
          <w:rtl/>
        </w:rPr>
        <w:t xml:space="preserve">לדים במקומות האלה יזכו ליום חינוך ארוך. </w:t>
      </w:r>
    </w:p>
    <w:p w14:paraId="7CF5A78B" w14:textId="77777777" w:rsidR="00000000" w:rsidRDefault="0003559D">
      <w:pPr>
        <w:pStyle w:val="a0"/>
        <w:rPr>
          <w:rFonts w:hint="cs"/>
          <w:rtl/>
        </w:rPr>
      </w:pPr>
    </w:p>
    <w:p w14:paraId="77297B46" w14:textId="77777777" w:rsidR="00000000" w:rsidRDefault="0003559D">
      <w:pPr>
        <w:pStyle w:val="a0"/>
        <w:rPr>
          <w:rFonts w:hint="cs"/>
          <w:rtl/>
        </w:rPr>
      </w:pPr>
      <w:r>
        <w:rPr>
          <w:rFonts w:hint="cs"/>
          <w:rtl/>
        </w:rPr>
        <w:t xml:space="preserve">שנית, דבר חמור לא פחות </w:t>
      </w:r>
      <w:r>
        <w:rPr>
          <w:rFonts w:hint="eastAsia"/>
          <w:rtl/>
        </w:rPr>
        <w:t>–</w:t>
      </w:r>
      <w:r>
        <w:rPr>
          <w:rFonts w:hint="cs"/>
          <w:rtl/>
        </w:rPr>
        <w:t xml:space="preserve"> אנחנו נדרשים לקבל היום את החוק ואת הקריטריונים אם וכאשר הם יינתנו בעתיד. מה זה בעתיד? בעוד 60 יום. מה יקרה בעוד 60 יום? שנת הלימודים מתחילה מחר. בעוד 60 יום התלמידים כבר ילכו לבית-ספר, המער</w:t>
      </w:r>
      <w:r>
        <w:rPr>
          <w:rFonts w:hint="cs"/>
          <w:rtl/>
        </w:rPr>
        <w:t xml:space="preserve">כות יתחילו לפעול. יבואו אלינו בעוד 60 יום, ונאמר שיש פה דיון, ונאמר שהדיון יהיה רציני, ונאמר שאחרי הדיון הרציני נחליט שההחלטה לא היתה טובה או שהקריטריונים היו שגויים </w:t>
      </w:r>
      <w:r>
        <w:rPr>
          <w:rFonts w:hint="eastAsia"/>
          <w:rtl/>
        </w:rPr>
        <w:t>–</w:t>
      </w:r>
      <w:r>
        <w:rPr>
          <w:rFonts w:hint="cs"/>
          <w:rtl/>
        </w:rPr>
        <w:t xml:space="preserve"> מה יקרה? מה, באמצע שנת הלימודים יגידו: לא לא, אנחנו מצטערים מאוד, אצלכם פתחנו יום לימודי</w:t>
      </w:r>
      <w:r>
        <w:rPr>
          <w:rFonts w:hint="cs"/>
          <w:rtl/>
        </w:rPr>
        <w:t xml:space="preserve">ם ארוך, נסגור אותו ונפתח אותו במקום אחר? </w:t>
      </w:r>
    </w:p>
    <w:p w14:paraId="0D6B2F55" w14:textId="77777777" w:rsidR="00000000" w:rsidRDefault="0003559D">
      <w:pPr>
        <w:pStyle w:val="a0"/>
        <w:rPr>
          <w:rFonts w:hint="cs"/>
          <w:rtl/>
        </w:rPr>
      </w:pPr>
    </w:p>
    <w:p w14:paraId="64038FF1" w14:textId="77777777" w:rsidR="00000000" w:rsidRDefault="0003559D">
      <w:pPr>
        <w:pStyle w:val="a0"/>
        <w:rPr>
          <w:rFonts w:hint="cs"/>
          <w:rtl/>
        </w:rPr>
      </w:pPr>
      <w:r>
        <w:rPr>
          <w:rFonts w:hint="cs"/>
          <w:rtl/>
        </w:rPr>
        <w:t xml:space="preserve">הלוא אין פה באולם הזה אדם ישר אחד שמאמין שאחרי שהמערכת הזאת כבר תתחיל לפעול, יסגרו בעקבות דיון בכנסת יום לימודים ארוך בבית-ספר או בגן </w:t>
      </w:r>
      <w:r>
        <w:rPr>
          <w:rFonts w:hint="eastAsia"/>
          <w:rtl/>
        </w:rPr>
        <w:t>–</w:t>
      </w:r>
      <w:r>
        <w:rPr>
          <w:rFonts w:hint="cs"/>
          <w:rtl/>
        </w:rPr>
        <w:t xml:space="preserve"> בעיקר בגנים זה יקרה </w:t>
      </w:r>
      <w:r>
        <w:rPr>
          <w:rFonts w:hint="eastAsia"/>
          <w:rtl/>
        </w:rPr>
        <w:t>–</w:t>
      </w:r>
      <w:r>
        <w:rPr>
          <w:rFonts w:hint="cs"/>
          <w:rtl/>
        </w:rPr>
        <w:t xml:space="preserve"> ויפתחו אותו במקום אחר.</w:t>
      </w:r>
    </w:p>
    <w:p w14:paraId="77B5F600" w14:textId="77777777" w:rsidR="00000000" w:rsidRDefault="0003559D">
      <w:pPr>
        <w:pStyle w:val="a0"/>
        <w:rPr>
          <w:rFonts w:hint="cs"/>
          <w:rtl/>
        </w:rPr>
      </w:pPr>
    </w:p>
    <w:p w14:paraId="1AAB5BF5" w14:textId="77777777" w:rsidR="00000000" w:rsidRDefault="0003559D">
      <w:pPr>
        <w:pStyle w:val="a0"/>
        <w:rPr>
          <w:rFonts w:hint="cs"/>
          <w:rtl/>
        </w:rPr>
      </w:pPr>
      <w:r>
        <w:rPr>
          <w:rFonts w:hint="cs"/>
          <w:rtl/>
        </w:rPr>
        <w:t>לכן אני אומרת: לא צריך קריטריונ</w:t>
      </w:r>
      <w:r>
        <w:rPr>
          <w:rFonts w:hint="cs"/>
          <w:rtl/>
        </w:rPr>
        <w:t xml:space="preserve">ים. אם עכשיו הצבעתם בעד, תוותרו על הקריטריונים, כי יעשו מאתנו צחוק. ננהל דיון על משהו שכבר היה, שאין לו שום משמעות, שכבר הוחלט, שכבר נסגר, שכבר הופעל? בשביל מה? </w:t>
      </w:r>
    </w:p>
    <w:p w14:paraId="3AF38685" w14:textId="77777777" w:rsidR="00000000" w:rsidRDefault="0003559D">
      <w:pPr>
        <w:pStyle w:val="a0"/>
        <w:rPr>
          <w:rFonts w:hint="cs"/>
          <w:rtl/>
        </w:rPr>
      </w:pPr>
    </w:p>
    <w:p w14:paraId="2B7C5EDB" w14:textId="77777777" w:rsidR="00000000" w:rsidRDefault="0003559D">
      <w:pPr>
        <w:pStyle w:val="a0"/>
        <w:rPr>
          <w:rFonts w:hint="cs"/>
          <w:rtl/>
        </w:rPr>
      </w:pPr>
      <w:r>
        <w:rPr>
          <w:rFonts w:hint="cs"/>
          <w:rtl/>
        </w:rPr>
        <w:t xml:space="preserve">אם אנחנו באים להיות פה חותמת גומי </w:t>
      </w:r>
      <w:r>
        <w:rPr>
          <w:rFonts w:hint="eastAsia"/>
          <w:rtl/>
        </w:rPr>
        <w:t>–</w:t>
      </w:r>
      <w:r>
        <w:rPr>
          <w:rFonts w:hint="cs"/>
          <w:rtl/>
        </w:rPr>
        <w:t xml:space="preserve"> אני לא רוצה להיות חותמת גומי. יותר טוב לי להגיד: הסרתי את</w:t>
      </w:r>
      <w:r>
        <w:rPr>
          <w:rFonts w:hint="cs"/>
          <w:rtl/>
        </w:rPr>
        <w:t xml:space="preserve"> ידי מהעניין הזה, אני לא יודעת מה הם עושים שם וגם אין לי אחריות. אני לא רוצה להצביע, ואני לא מבינה למה ועדת החינוך מוכנה לקחת על עצמה את האישור הזה בדיעבד. </w:t>
      </w:r>
    </w:p>
    <w:p w14:paraId="5D4FB66C" w14:textId="77777777" w:rsidR="00000000" w:rsidRDefault="0003559D">
      <w:pPr>
        <w:pStyle w:val="a0"/>
        <w:rPr>
          <w:rFonts w:hint="cs"/>
          <w:rtl/>
        </w:rPr>
      </w:pPr>
    </w:p>
    <w:p w14:paraId="56163648" w14:textId="77777777" w:rsidR="00000000" w:rsidRDefault="0003559D">
      <w:pPr>
        <w:pStyle w:val="a0"/>
        <w:rPr>
          <w:rFonts w:hint="cs"/>
          <w:rtl/>
        </w:rPr>
      </w:pPr>
      <w:r>
        <w:rPr>
          <w:rFonts w:hint="cs"/>
          <w:rtl/>
        </w:rPr>
        <w:t>אם רוצים שנהיה אפקטיביים, היה אפשר להשהות את החוק ואת התחלת הפעלתו עד שנאשר את הקריטריונים ואת המק</w:t>
      </w:r>
      <w:r>
        <w:rPr>
          <w:rFonts w:hint="cs"/>
          <w:rtl/>
        </w:rPr>
        <w:t xml:space="preserve">ומות. הדבר היה גורם לשרה לפעול יותר מהר, והיה אפשר להביא את הרשימה הזאת גם בשבוע הבא </w:t>
      </w:r>
      <w:r>
        <w:rPr>
          <w:rFonts w:hint="eastAsia"/>
          <w:rtl/>
        </w:rPr>
        <w:t>–</w:t>
      </w:r>
      <w:r>
        <w:rPr>
          <w:rFonts w:hint="cs"/>
          <w:rtl/>
        </w:rPr>
        <w:t xml:space="preserve"> כי אם לא ידעו אותה בשבוע הבא, היא לא תתקיים כלל, כי הרי הלימודים מתחילים </w:t>
      </w:r>
      <w:r>
        <w:rPr>
          <w:rFonts w:hint="eastAsia"/>
          <w:rtl/>
        </w:rPr>
        <w:t>–</w:t>
      </w:r>
      <w:r>
        <w:rPr>
          <w:rFonts w:hint="cs"/>
          <w:rtl/>
        </w:rPr>
        <w:t xml:space="preserve"> ובשבוע הבא לאשר ולהפעיל. </w:t>
      </w:r>
    </w:p>
    <w:p w14:paraId="2D2D5B53" w14:textId="77777777" w:rsidR="00000000" w:rsidRDefault="0003559D">
      <w:pPr>
        <w:pStyle w:val="a0"/>
        <w:rPr>
          <w:rFonts w:hint="cs"/>
          <w:rtl/>
        </w:rPr>
      </w:pPr>
    </w:p>
    <w:p w14:paraId="40153999" w14:textId="77777777" w:rsidR="00000000" w:rsidRDefault="0003559D">
      <w:pPr>
        <w:pStyle w:val="a0"/>
        <w:rPr>
          <w:rFonts w:hint="cs"/>
          <w:rtl/>
        </w:rPr>
      </w:pPr>
      <w:r>
        <w:rPr>
          <w:rFonts w:hint="cs"/>
          <w:rtl/>
        </w:rPr>
        <w:t>השיטה הזאת, שבה משתמשים בנו כדי לאשר דברים שכבר נחתכו ונקבעו, היא ש</w:t>
      </w:r>
      <w:r>
        <w:rPr>
          <w:rFonts w:hint="cs"/>
          <w:rtl/>
        </w:rPr>
        <w:t xml:space="preserve">יטה מגונה, ולא אחת, אדוני היושב-ראש, קבלתי לפניך על חולשתה של הכנסת. בעיני זה ביטוי נוסף לכך שבעצם אנחנו לא גוף מבקר, ואנחנו אפילו לא גוף מאשר </w:t>
      </w:r>
      <w:r>
        <w:rPr>
          <w:rFonts w:hint="eastAsia"/>
          <w:rtl/>
        </w:rPr>
        <w:t>–</w:t>
      </w:r>
      <w:r>
        <w:rPr>
          <w:rFonts w:hint="cs"/>
          <w:rtl/>
        </w:rPr>
        <w:t xml:space="preserve"> אנחנו סתם חותמת גומי. </w:t>
      </w:r>
    </w:p>
    <w:p w14:paraId="094F7023" w14:textId="77777777" w:rsidR="00000000" w:rsidRDefault="0003559D">
      <w:pPr>
        <w:pStyle w:val="af0"/>
        <w:rPr>
          <w:rtl/>
        </w:rPr>
      </w:pPr>
      <w:r>
        <w:rPr>
          <w:rtl/>
        </w:rPr>
        <w:br/>
        <w:t>יוסי שריד (יחד):</w:t>
      </w:r>
    </w:p>
    <w:p w14:paraId="478DA21E" w14:textId="77777777" w:rsidR="00000000" w:rsidRDefault="0003559D">
      <w:pPr>
        <w:pStyle w:val="a0"/>
        <w:rPr>
          <w:rtl/>
        </w:rPr>
      </w:pPr>
    </w:p>
    <w:p w14:paraId="1F91239B" w14:textId="77777777" w:rsidR="00000000" w:rsidRDefault="0003559D">
      <w:pPr>
        <w:pStyle w:val="a0"/>
        <w:rPr>
          <w:rFonts w:hint="cs"/>
          <w:rtl/>
        </w:rPr>
      </w:pPr>
      <w:r>
        <w:rPr>
          <w:rFonts w:hint="cs"/>
          <w:rtl/>
        </w:rPr>
        <w:t xml:space="preserve">חברת הכנסת תמיר, אין צורך </w:t>
      </w:r>
      <w:r>
        <w:rPr>
          <w:rFonts w:hint="eastAsia"/>
          <w:rtl/>
        </w:rPr>
        <w:t>–</w:t>
      </w:r>
      <w:r>
        <w:rPr>
          <w:rFonts w:hint="cs"/>
          <w:rtl/>
        </w:rPr>
        <w:t xml:space="preserve"> תאמיני לי </w:t>
      </w:r>
      <w:r>
        <w:rPr>
          <w:rFonts w:hint="eastAsia"/>
          <w:rtl/>
        </w:rPr>
        <w:t>–</w:t>
      </w:r>
      <w:r>
        <w:rPr>
          <w:rFonts w:hint="cs"/>
          <w:rtl/>
        </w:rPr>
        <w:t xml:space="preserve"> אפילו בשבוע. הרי זה על-פי האש</w:t>
      </w:r>
      <w:r>
        <w:rPr>
          <w:rFonts w:hint="cs"/>
          <w:rtl/>
        </w:rPr>
        <w:t>כולות של הלשכה המרכזית לסטטיסטיקה - -</w:t>
      </w:r>
    </w:p>
    <w:p w14:paraId="1E0FA875" w14:textId="77777777" w:rsidR="00000000" w:rsidRDefault="0003559D">
      <w:pPr>
        <w:pStyle w:val="-"/>
        <w:rPr>
          <w:rtl/>
        </w:rPr>
      </w:pPr>
      <w:r>
        <w:rPr>
          <w:rtl/>
        </w:rPr>
        <w:br/>
      </w:r>
      <w:bookmarkStart w:id="430" w:name="FS000001043T31_08_2004_19_33_13C"/>
      <w:bookmarkEnd w:id="430"/>
      <w:r>
        <w:rPr>
          <w:rtl/>
        </w:rPr>
        <w:t>יולי תמיר (העבודה-מימד):</w:t>
      </w:r>
    </w:p>
    <w:p w14:paraId="59BE5E5A" w14:textId="77777777" w:rsidR="00000000" w:rsidRDefault="0003559D">
      <w:pPr>
        <w:pStyle w:val="a0"/>
        <w:rPr>
          <w:rtl/>
        </w:rPr>
      </w:pPr>
    </w:p>
    <w:p w14:paraId="77369854" w14:textId="77777777" w:rsidR="00000000" w:rsidRDefault="0003559D">
      <w:pPr>
        <w:pStyle w:val="a0"/>
        <w:rPr>
          <w:rFonts w:hint="cs"/>
          <w:rtl/>
        </w:rPr>
      </w:pPr>
      <w:r>
        <w:rPr>
          <w:rFonts w:hint="cs"/>
          <w:rtl/>
        </w:rPr>
        <w:t>אבל הם רוצים לחרוג מזה, חבר הכנסת שריד.</w:t>
      </w:r>
    </w:p>
    <w:p w14:paraId="047ED577" w14:textId="77777777" w:rsidR="00000000" w:rsidRDefault="0003559D">
      <w:pPr>
        <w:pStyle w:val="af0"/>
        <w:rPr>
          <w:rtl/>
        </w:rPr>
      </w:pPr>
      <w:r>
        <w:rPr>
          <w:rtl/>
        </w:rPr>
        <w:br/>
        <w:t>יוסי שריד (יחד):</w:t>
      </w:r>
    </w:p>
    <w:p w14:paraId="10CFEEF4" w14:textId="77777777" w:rsidR="00000000" w:rsidRDefault="0003559D">
      <w:pPr>
        <w:pStyle w:val="a0"/>
        <w:rPr>
          <w:rtl/>
        </w:rPr>
      </w:pPr>
    </w:p>
    <w:p w14:paraId="140ECD60" w14:textId="77777777" w:rsidR="00000000" w:rsidRDefault="0003559D">
      <w:pPr>
        <w:pStyle w:val="a0"/>
        <w:rPr>
          <w:rFonts w:hint="cs"/>
          <w:rtl/>
        </w:rPr>
      </w:pPr>
      <w:r>
        <w:rPr>
          <w:rFonts w:hint="cs"/>
          <w:rtl/>
        </w:rPr>
        <w:t xml:space="preserve">- - ב-24 שעות אתה גומר את העניין. </w:t>
      </w:r>
    </w:p>
    <w:p w14:paraId="16E9A156" w14:textId="77777777" w:rsidR="00000000" w:rsidRDefault="0003559D">
      <w:pPr>
        <w:pStyle w:val="-"/>
        <w:rPr>
          <w:rtl/>
        </w:rPr>
      </w:pPr>
    </w:p>
    <w:p w14:paraId="1BDF2255" w14:textId="77777777" w:rsidR="00000000" w:rsidRDefault="0003559D">
      <w:pPr>
        <w:pStyle w:val="-"/>
        <w:rPr>
          <w:rtl/>
        </w:rPr>
      </w:pPr>
      <w:r>
        <w:rPr>
          <w:rtl/>
        </w:rPr>
        <w:br/>
      </w:r>
      <w:bookmarkStart w:id="431" w:name="FS000001043T31_08_2004_19_34_24C"/>
      <w:bookmarkEnd w:id="431"/>
      <w:r>
        <w:rPr>
          <w:rtl/>
        </w:rPr>
        <w:t>יולי תמיר (העבודה-מימד):</w:t>
      </w:r>
    </w:p>
    <w:p w14:paraId="5A34D24C" w14:textId="77777777" w:rsidR="00000000" w:rsidRDefault="0003559D">
      <w:pPr>
        <w:pStyle w:val="a0"/>
        <w:rPr>
          <w:rtl/>
        </w:rPr>
      </w:pPr>
    </w:p>
    <w:p w14:paraId="37748906" w14:textId="77777777" w:rsidR="00000000" w:rsidRDefault="0003559D">
      <w:pPr>
        <w:pStyle w:val="a0"/>
        <w:rPr>
          <w:rFonts w:hint="cs"/>
          <w:rtl/>
        </w:rPr>
      </w:pPr>
      <w:r>
        <w:rPr>
          <w:rFonts w:hint="cs"/>
          <w:rtl/>
        </w:rPr>
        <w:t>ה"גאוניות" של ההצעה כאן היא שלא ילכו לפי אשכולות. דרך אגב, אתה יודע ל</w:t>
      </w:r>
      <w:r>
        <w:rPr>
          <w:rFonts w:hint="cs"/>
          <w:rtl/>
        </w:rPr>
        <w:t xml:space="preserve">מה? אם ילכו לפי אשכולות - - </w:t>
      </w:r>
    </w:p>
    <w:p w14:paraId="0CB975BD" w14:textId="77777777" w:rsidR="00000000" w:rsidRDefault="0003559D">
      <w:pPr>
        <w:pStyle w:val="af0"/>
        <w:rPr>
          <w:rtl/>
        </w:rPr>
      </w:pPr>
      <w:r>
        <w:rPr>
          <w:rtl/>
        </w:rPr>
        <w:br/>
      </w:r>
      <w:r>
        <w:rPr>
          <w:rFonts w:hint="cs"/>
          <w:rtl/>
        </w:rPr>
        <w:t xml:space="preserve"> </w:t>
      </w:r>
      <w:r>
        <w:rPr>
          <w:rtl/>
        </w:rPr>
        <w:t>יוסי שריד (יחד):</w:t>
      </w:r>
    </w:p>
    <w:p w14:paraId="41E67CDF" w14:textId="77777777" w:rsidR="00000000" w:rsidRDefault="0003559D">
      <w:pPr>
        <w:pStyle w:val="a0"/>
        <w:rPr>
          <w:rtl/>
        </w:rPr>
      </w:pPr>
    </w:p>
    <w:p w14:paraId="42514D1B" w14:textId="77777777" w:rsidR="00000000" w:rsidRDefault="0003559D">
      <w:pPr>
        <w:pStyle w:val="a0"/>
        <w:rPr>
          <w:rFonts w:hint="cs"/>
          <w:rtl/>
        </w:rPr>
      </w:pPr>
      <w:r>
        <w:rPr>
          <w:rFonts w:hint="cs"/>
          <w:rtl/>
        </w:rPr>
        <w:t>רוב היישובים - - -</w:t>
      </w:r>
    </w:p>
    <w:p w14:paraId="4407D355" w14:textId="77777777" w:rsidR="00000000" w:rsidRDefault="0003559D">
      <w:pPr>
        <w:pStyle w:val="-"/>
        <w:rPr>
          <w:rtl/>
        </w:rPr>
      </w:pPr>
      <w:r>
        <w:rPr>
          <w:rtl/>
        </w:rPr>
        <w:br/>
      </w:r>
      <w:bookmarkStart w:id="432" w:name="FS000001043T31_08_2004_19_37_49C"/>
      <w:bookmarkEnd w:id="432"/>
      <w:r>
        <w:rPr>
          <w:rtl/>
        </w:rPr>
        <w:t>יולי תמיר (העבודה-מימד):</w:t>
      </w:r>
    </w:p>
    <w:p w14:paraId="7B434B80" w14:textId="77777777" w:rsidR="00000000" w:rsidRDefault="0003559D">
      <w:pPr>
        <w:pStyle w:val="a0"/>
        <w:rPr>
          <w:rtl/>
        </w:rPr>
      </w:pPr>
    </w:p>
    <w:p w14:paraId="5FB475B8" w14:textId="77777777" w:rsidR="00000000" w:rsidRDefault="0003559D">
      <w:pPr>
        <w:pStyle w:val="a0"/>
        <w:rPr>
          <w:rFonts w:hint="cs"/>
          <w:rtl/>
        </w:rPr>
      </w:pPr>
      <w:r>
        <w:rPr>
          <w:rFonts w:hint="cs"/>
          <w:rtl/>
        </w:rPr>
        <w:t xml:space="preserve">- - כל הילדים שילמדו ביום לימודים ארוך - 150,000 </w:t>
      </w:r>
      <w:r>
        <w:rPr>
          <w:rtl/>
        </w:rPr>
        <w:t>–</w:t>
      </w:r>
      <w:r>
        <w:rPr>
          <w:rFonts w:hint="cs"/>
          <w:rtl/>
        </w:rPr>
        <w:t xml:space="preserve"> כולם יהיו ערבים. </w:t>
      </w:r>
    </w:p>
    <w:p w14:paraId="2914F660" w14:textId="77777777" w:rsidR="00000000" w:rsidRDefault="0003559D">
      <w:pPr>
        <w:pStyle w:val="af0"/>
        <w:rPr>
          <w:rtl/>
        </w:rPr>
      </w:pPr>
      <w:r>
        <w:rPr>
          <w:rtl/>
        </w:rPr>
        <w:br/>
        <w:t>יוסי שריד (יחד):</w:t>
      </w:r>
    </w:p>
    <w:p w14:paraId="243C953F" w14:textId="77777777" w:rsidR="00000000" w:rsidRDefault="0003559D">
      <w:pPr>
        <w:pStyle w:val="a0"/>
        <w:rPr>
          <w:rtl/>
        </w:rPr>
      </w:pPr>
    </w:p>
    <w:p w14:paraId="43365998" w14:textId="77777777" w:rsidR="00000000" w:rsidRDefault="0003559D">
      <w:pPr>
        <w:pStyle w:val="a0"/>
        <w:rPr>
          <w:rFonts w:hint="cs"/>
          <w:rtl/>
        </w:rPr>
      </w:pPr>
      <w:r>
        <w:rPr>
          <w:rFonts w:hint="cs"/>
          <w:rtl/>
        </w:rPr>
        <w:t xml:space="preserve">לא כולם, אבל רובם. </w:t>
      </w:r>
    </w:p>
    <w:p w14:paraId="1717EF8B" w14:textId="77777777" w:rsidR="00000000" w:rsidRDefault="0003559D">
      <w:pPr>
        <w:pStyle w:val="-"/>
        <w:rPr>
          <w:rtl/>
        </w:rPr>
      </w:pPr>
      <w:r>
        <w:rPr>
          <w:rtl/>
        </w:rPr>
        <w:br/>
      </w:r>
      <w:bookmarkStart w:id="433" w:name="FS000001043T31_08_2004_19_39_05C"/>
      <w:bookmarkEnd w:id="433"/>
      <w:r>
        <w:rPr>
          <w:rtl/>
        </w:rPr>
        <w:t>יולי תמיר (העבודה-מימד):</w:t>
      </w:r>
    </w:p>
    <w:p w14:paraId="0C4D5A60" w14:textId="77777777" w:rsidR="00000000" w:rsidRDefault="0003559D">
      <w:pPr>
        <w:pStyle w:val="a0"/>
        <w:rPr>
          <w:rtl/>
        </w:rPr>
      </w:pPr>
    </w:p>
    <w:p w14:paraId="0E90D52B" w14:textId="77777777" w:rsidR="00000000" w:rsidRDefault="0003559D">
      <w:pPr>
        <w:pStyle w:val="a0"/>
        <w:rPr>
          <w:rFonts w:hint="cs"/>
          <w:rtl/>
        </w:rPr>
      </w:pPr>
      <w:r>
        <w:rPr>
          <w:rFonts w:hint="cs"/>
          <w:rtl/>
        </w:rPr>
        <w:t>90% מהם, ואלה שהם לא ערבים</w:t>
      </w:r>
      <w:r>
        <w:rPr>
          <w:rFonts w:hint="cs"/>
          <w:rtl/>
        </w:rPr>
        <w:t xml:space="preserve"> הם חרדים. כיוון שהממשלה הזאת שונאת גם את אלה וגם את אלה, לא ילכו לפי מצב סוציו-אקונומי. כל אחד יעשה חוק לעצמו, כל אחד יעשה דין לעצמו, ואתה ואני נשב בוועדה ונצטרך לאשר את זה אחר כך. </w:t>
      </w:r>
    </w:p>
    <w:p w14:paraId="654E8040" w14:textId="77777777" w:rsidR="00000000" w:rsidRDefault="0003559D">
      <w:pPr>
        <w:pStyle w:val="a0"/>
        <w:rPr>
          <w:rFonts w:hint="cs"/>
          <w:rtl/>
        </w:rPr>
      </w:pPr>
    </w:p>
    <w:p w14:paraId="0F9B08D8" w14:textId="77777777" w:rsidR="00000000" w:rsidRDefault="0003559D">
      <w:pPr>
        <w:pStyle w:val="a0"/>
        <w:rPr>
          <w:rFonts w:hint="cs"/>
          <w:rtl/>
        </w:rPr>
      </w:pPr>
      <w:r>
        <w:rPr>
          <w:rFonts w:hint="cs"/>
          <w:rtl/>
        </w:rPr>
        <w:t xml:space="preserve">לכן ביקשתי </w:t>
      </w:r>
      <w:r>
        <w:rPr>
          <w:rFonts w:hint="eastAsia"/>
          <w:rtl/>
        </w:rPr>
        <w:t>–</w:t>
      </w:r>
      <w:r>
        <w:rPr>
          <w:rFonts w:hint="cs"/>
          <w:rtl/>
        </w:rPr>
        <w:t xml:space="preserve"> וההסתייגות שלי היתה מאוד ממוקדת - -</w:t>
      </w:r>
    </w:p>
    <w:p w14:paraId="49AF0808" w14:textId="77777777" w:rsidR="00000000" w:rsidRDefault="0003559D">
      <w:pPr>
        <w:pStyle w:val="af1"/>
        <w:rPr>
          <w:rtl/>
        </w:rPr>
      </w:pPr>
      <w:r>
        <w:rPr>
          <w:rtl/>
        </w:rPr>
        <w:br/>
        <w:t>היו"ר ראובן ריבלין:</w:t>
      </w:r>
    </w:p>
    <w:p w14:paraId="5AD3F245" w14:textId="77777777" w:rsidR="00000000" w:rsidRDefault="0003559D">
      <w:pPr>
        <w:pStyle w:val="a0"/>
        <w:rPr>
          <w:rtl/>
        </w:rPr>
      </w:pPr>
    </w:p>
    <w:p w14:paraId="10023954" w14:textId="77777777" w:rsidR="00000000" w:rsidRDefault="0003559D">
      <w:pPr>
        <w:pStyle w:val="a0"/>
        <w:rPr>
          <w:rFonts w:hint="cs"/>
          <w:rtl/>
        </w:rPr>
      </w:pPr>
      <w:r>
        <w:rPr>
          <w:rFonts w:hint="cs"/>
          <w:rtl/>
        </w:rPr>
        <w:t>ב</w:t>
      </w:r>
      <w:r>
        <w:rPr>
          <w:rFonts w:hint="cs"/>
          <w:rtl/>
        </w:rPr>
        <w:t xml:space="preserve">מקום 60 יום </w:t>
      </w:r>
      <w:r>
        <w:rPr>
          <w:rFonts w:hint="eastAsia"/>
          <w:rtl/>
        </w:rPr>
        <w:t>–</w:t>
      </w:r>
      <w:r>
        <w:rPr>
          <w:rFonts w:hint="cs"/>
          <w:rtl/>
        </w:rPr>
        <w:t xml:space="preserve"> 30 יום.</w:t>
      </w:r>
    </w:p>
    <w:p w14:paraId="405E1372" w14:textId="77777777" w:rsidR="00000000" w:rsidRDefault="0003559D">
      <w:pPr>
        <w:pStyle w:val="-"/>
        <w:rPr>
          <w:rtl/>
        </w:rPr>
      </w:pPr>
      <w:r>
        <w:rPr>
          <w:rtl/>
        </w:rPr>
        <w:br/>
      </w:r>
      <w:bookmarkStart w:id="434" w:name="FS000001043T31_08_2004_19_40_08C"/>
      <w:bookmarkEnd w:id="434"/>
      <w:r>
        <w:rPr>
          <w:rtl/>
        </w:rPr>
        <w:t>יולי תמיר (העבודה-מימד):</w:t>
      </w:r>
    </w:p>
    <w:p w14:paraId="741CE4A3" w14:textId="77777777" w:rsidR="00000000" w:rsidRDefault="0003559D">
      <w:pPr>
        <w:pStyle w:val="a0"/>
        <w:rPr>
          <w:rtl/>
        </w:rPr>
      </w:pPr>
    </w:p>
    <w:p w14:paraId="137C3475" w14:textId="77777777" w:rsidR="00000000" w:rsidRDefault="0003559D">
      <w:pPr>
        <w:pStyle w:val="a0"/>
        <w:rPr>
          <w:rFonts w:hint="cs"/>
          <w:rtl/>
        </w:rPr>
      </w:pPr>
      <w:r>
        <w:rPr>
          <w:rFonts w:hint="cs"/>
          <w:rtl/>
        </w:rPr>
        <w:t xml:space="preserve">- - שזה יהיה בתוך 30 יום; שיבואו אלינו לפני שהתהליך צובר תאוצה, ושבאמת נדון בקריטריונים ונאשר אותם. אם לא </w:t>
      </w:r>
      <w:r>
        <w:rPr>
          <w:rFonts w:hint="eastAsia"/>
          <w:rtl/>
        </w:rPr>
        <w:t>–</w:t>
      </w:r>
      <w:r>
        <w:rPr>
          <w:rFonts w:hint="cs"/>
          <w:rtl/>
        </w:rPr>
        <w:t xml:space="preserve"> אני כבר מודיעה ליושבת-ראש הוועדה </w:t>
      </w:r>
      <w:r>
        <w:rPr>
          <w:rFonts w:hint="eastAsia"/>
          <w:rtl/>
        </w:rPr>
        <w:t>–</w:t>
      </w:r>
      <w:r>
        <w:rPr>
          <w:rFonts w:hint="cs"/>
          <w:rtl/>
        </w:rPr>
        <w:t xml:space="preserve"> אני לדיון הזה לא באה, כי רק לשמוע מה כבר עשו </w:t>
      </w:r>
      <w:r>
        <w:rPr>
          <w:rFonts w:hint="eastAsia"/>
          <w:rtl/>
        </w:rPr>
        <w:t>–</w:t>
      </w:r>
      <w:r>
        <w:rPr>
          <w:rFonts w:hint="cs"/>
          <w:rtl/>
        </w:rPr>
        <w:t xml:space="preserve"> אני אקרא את זה בע</w:t>
      </w:r>
      <w:r>
        <w:rPr>
          <w:rFonts w:hint="cs"/>
          <w:rtl/>
        </w:rPr>
        <w:t xml:space="preserve">יתונים למחרת. אם רוצים שנשפיע, צריך שנעשה את זה לפני שהרכבת יוצאת לדרך. עדיף מחר בבוקר, אבל אם לא מחר בבוקר </w:t>
      </w:r>
      <w:r>
        <w:rPr>
          <w:rFonts w:hint="eastAsia"/>
          <w:rtl/>
        </w:rPr>
        <w:t>–</w:t>
      </w:r>
      <w:r>
        <w:rPr>
          <w:rFonts w:hint="cs"/>
          <w:rtl/>
        </w:rPr>
        <w:t xml:space="preserve"> בתוך 30 יום. תודה. </w:t>
      </w:r>
    </w:p>
    <w:p w14:paraId="1EF52E12" w14:textId="77777777" w:rsidR="00000000" w:rsidRDefault="0003559D">
      <w:pPr>
        <w:pStyle w:val="af1"/>
        <w:rPr>
          <w:rtl/>
        </w:rPr>
      </w:pPr>
      <w:r>
        <w:rPr>
          <w:rtl/>
        </w:rPr>
        <w:br/>
      </w:r>
    </w:p>
    <w:p w14:paraId="3EF5198B" w14:textId="77777777" w:rsidR="00000000" w:rsidRDefault="0003559D">
      <w:pPr>
        <w:pStyle w:val="af1"/>
        <w:rPr>
          <w:rtl/>
        </w:rPr>
      </w:pPr>
    </w:p>
    <w:p w14:paraId="5BE1BB64" w14:textId="77777777" w:rsidR="00000000" w:rsidRDefault="0003559D">
      <w:pPr>
        <w:pStyle w:val="af1"/>
        <w:rPr>
          <w:rtl/>
        </w:rPr>
      </w:pPr>
      <w:r>
        <w:rPr>
          <w:rtl/>
        </w:rPr>
        <w:t>היו"ר ראובן ריבלין:</w:t>
      </w:r>
    </w:p>
    <w:p w14:paraId="7DDED99E" w14:textId="77777777" w:rsidR="00000000" w:rsidRDefault="0003559D">
      <w:pPr>
        <w:pStyle w:val="a0"/>
        <w:rPr>
          <w:rtl/>
        </w:rPr>
      </w:pPr>
    </w:p>
    <w:p w14:paraId="694F90FC" w14:textId="77777777" w:rsidR="00000000" w:rsidRDefault="0003559D">
      <w:pPr>
        <w:pStyle w:val="a0"/>
        <w:rPr>
          <w:rFonts w:hint="cs"/>
          <w:rtl/>
        </w:rPr>
      </w:pPr>
      <w:r>
        <w:rPr>
          <w:rFonts w:hint="cs"/>
          <w:rtl/>
        </w:rPr>
        <w:t>תודה רבה לחברת הכנסת יולי תמיר. חבר הכנסת משה גפני - בבקשה, אדוני. לאדוני הסתייגות אחת, וגם הוא יקבל ח</w:t>
      </w:r>
      <w:r>
        <w:rPr>
          <w:rFonts w:hint="cs"/>
          <w:rtl/>
        </w:rPr>
        <w:t xml:space="preserve">מש דקות. </w:t>
      </w:r>
    </w:p>
    <w:p w14:paraId="2C7A06DD" w14:textId="77777777" w:rsidR="00000000" w:rsidRDefault="0003559D">
      <w:pPr>
        <w:pStyle w:val="a0"/>
        <w:rPr>
          <w:rFonts w:hint="cs"/>
          <w:rtl/>
        </w:rPr>
      </w:pPr>
      <w:r>
        <w:rPr>
          <w:rtl/>
        </w:rPr>
        <w:br/>
      </w:r>
      <w:r>
        <w:rPr>
          <w:rFonts w:hint="cs"/>
          <w:rtl/>
        </w:rPr>
        <w:tab/>
        <w:t xml:space="preserve">חברת הכנסת יולי תמיר, ב-30 יום מבחינת הלוח העברי נכנסים גם ראש השנה וגם יום כיפור, נדמה לי. </w:t>
      </w:r>
    </w:p>
    <w:p w14:paraId="606614AA" w14:textId="77777777" w:rsidR="00000000" w:rsidRDefault="0003559D">
      <w:pPr>
        <w:pStyle w:val="af0"/>
        <w:rPr>
          <w:rtl/>
        </w:rPr>
      </w:pPr>
      <w:r>
        <w:rPr>
          <w:rtl/>
        </w:rPr>
        <w:br/>
        <w:t>יולי תמיר (העבודה-מימד):</w:t>
      </w:r>
    </w:p>
    <w:p w14:paraId="4733A96E" w14:textId="77777777" w:rsidR="00000000" w:rsidRDefault="0003559D">
      <w:pPr>
        <w:pStyle w:val="a0"/>
        <w:rPr>
          <w:rtl/>
        </w:rPr>
      </w:pPr>
    </w:p>
    <w:p w14:paraId="23F7BB7A" w14:textId="77777777" w:rsidR="00000000" w:rsidRDefault="0003559D">
      <w:pPr>
        <w:pStyle w:val="a0"/>
        <w:rPr>
          <w:rFonts w:hint="cs"/>
          <w:rtl/>
        </w:rPr>
      </w:pPr>
      <w:r>
        <w:rPr>
          <w:rFonts w:hint="cs"/>
          <w:rtl/>
        </w:rPr>
        <w:t xml:space="preserve">אדוני, 30 יום זה אומר שמייד אחרי יום כיפור נתכנס שוב, ולפני שהמהלך יתחיל להתגלגל נאשר אותו. </w:t>
      </w:r>
    </w:p>
    <w:p w14:paraId="71DFFAFA" w14:textId="77777777" w:rsidR="00000000" w:rsidRDefault="0003559D">
      <w:pPr>
        <w:pStyle w:val="af0"/>
        <w:rPr>
          <w:rtl/>
        </w:rPr>
      </w:pPr>
      <w:r>
        <w:rPr>
          <w:rtl/>
        </w:rPr>
        <w:br/>
        <w:t>יוסי שריד (יחד):</w:t>
      </w:r>
    </w:p>
    <w:p w14:paraId="38AC49D9" w14:textId="77777777" w:rsidR="00000000" w:rsidRDefault="0003559D">
      <w:pPr>
        <w:pStyle w:val="a0"/>
        <w:rPr>
          <w:rtl/>
        </w:rPr>
      </w:pPr>
    </w:p>
    <w:p w14:paraId="4499DB94" w14:textId="77777777" w:rsidR="00000000" w:rsidRDefault="0003559D">
      <w:pPr>
        <w:pStyle w:val="a0"/>
        <w:rPr>
          <w:rFonts w:hint="cs"/>
          <w:rtl/>
        </w:rPr>
      </w:pPr>
      <w:r>
        <w:rPr>
          <w:rFonts w:hint="cs"/>
          <w:rtl/>
        </w:rPr>
        <w:t>בכל אופן, אנ</w:t>
      </w:r>
      <w:r>
        <w:rPr>
          <w:rFonts w:hint="cs"/>
          <w:rtl/>
        </w:rPr>
        <w:t>חנו לא נדרוש לשחק בערב ראש השנה.</w:t>
      </w:r>
    </w:p>
    <w:p w14:paraId="5D899D1F" w14:textId="77777777" w:rsidR="00000000" w:rsidRDefault="0003559D">
      <w:pPr>
        <w:pStyle w:val="af1"/>
        <w:rPr>
          <w:rtl/>
        </w:rPr>
      </w:pPr>
      <w:r>
        <w:rPr>
          <w:rtl/>
        </w:rPr>
        <w:br/>
        <w:t>היו"ר ראובן ריבלין:</w:t>
      </w:r>
    </w:p>
    <w:p w14:paraId="035D9EBC" w14:textId="77777777" w:rsidR="00000000" w:rsidRDefault="0003559D">
      <w:pPr>
        <w:pStyle w:val="a0"/>
        <w:rPr>
          <w:rtl/>
        </w:rPr>
      </w:pPr>
    </w:p>
    <w:p w14:paraId="399F3810" w14:textId="77777777" w:rsidR="00000000" w:rsidRDefault="0003559D">
      <w:pPr>
        <w:pStyle w:val="a0"/>
        <w:rPr>
          <w:rFonts w:hint="cs"/>
          <w:rtl/>
        </w:rPr>
      </w:pPr>
      <w:r>
        <w:rPr>
          <w:rFonts w:hint="cs"/>
          <w:rtl/>
        </w:rPr>
        <w:t>עד השעה ארבע, אדוני מתכוון. בבקשה.</w:t>
      </w:r>
    </w:p>
    <w:p w14:paraId="2C368645" w14:textId="77777777" w:rsidR="00000000" w:rsidRDefault="0003559D">
      <w:pPr>
        <w:pStyle w:val="af0"/>
        <w:rPr>
          <w:rtl/>
        </w:rPr>
      </w:pPr>
      <w:r>
        <w:rPr>
          <w:rtl/>
        </w:rPr>
        <w:br/>
        <w:t>יוסי שריד (יחד):</w:t>
      </w:r>
    </w:p>
    <w:p w14:paraId="42C9D158" w14:textId="77777777" w:rsidR="00000000" w:rsidRDefault="0003559D">
      <w:pPr>
        <w:pStyle w:val="a0"/>
        <w:rPr>
          <w:rtl/>
        </w:rPr>
      </w:pPr>
    </w:p>
    <w:p w14:paraId="5370F35C" w14:textId="77777777" w:rsidR="00000000" w:rsidRDefault="0003559D">
      <w:pPr>
        <w:pStyle w:val="a0"/>
        <w:rPr>
          <w:rFonts w:hint="cs"/>
          <w:rtl/>
        </w:rPr>
      </w:pPr>
      <w:r>
        <w:rPr>
          <w:rFonts w:hint="cs"/>
          <w:rtl/>
        </w:rPr>
        <w:t xml:space="preserve">אולי יולי תדרוש, אני לא יודע. אנחנו לא נדרוש. </w:t>
      </w:r>
    </w:p>
    <w:p w14:paraId="2F34FAD2" w14:textId="77777777" w:rsidR="00000000" w:rsidRDefault="0003559D">
      <w:pPr>
        <w:pStyle w:val="a"/>
        <w:rPr>
          <w:rtl/>
        </w:rPr>
      </w:pPr>
      <w:r>
        <w:rPr>
          <w:rtl/>
        </w:rPr>
        <w:br/>
      </w:r>
      <w:bookmarkStart w:id="435" w:name="FS000000526T31_08_2004_19_42_00"/>
      <w:bookmarkStart w:id="436" w:name="_Toc90825039"/>
      <w:bookmarkEnd w:id="435"/>
      <w:r>
        <w:rPr>
          <w:rtl/>
        </w:rPr>
        <w:t>משה גפני (יהדות התורה):</w:t>
      </w:r>
      <w:bookmarkEnd w:id="436"/>
    </w:p>
    <w:p w14:paraId="1E87216F" w14:textId="77777777" w:rsidR="00000000" w:rsidRDefault="0003559D">
      <w:pPr>
        <w:pStyle w:val="a0"/>
        <w:rPr>
          <w:rFonts w:hint="cs"/>
          <w:rtl/>
        </w:rPr>
      </w:pPr>
    </w:p>
    <w:p w14:paraId="411A5C51" w14:textId="77777777" w:rsidR="00000000" w:rsidRDefault="0003559D">
      <w:pPr>
        <w:pStyle w:val="a0"/>
        <w:rPr>
          <w:rFonts w:hint="cs"/>
          <w:rtl/>
        </w:rPr>
      </w:pPr>
      <w:r>
        <w:rPr>
          <w:rFonts w:hint="cs"/>
          <w:rtl/>
        </w:rPr>
        <w:t>אדוני היושב-ראש, בראשית דברי אני מבקש לשלוח את תנחומי למשפחות ההרוגים בפיג</w:t>
      </w:r>
      <w:r>
        <w:rPr>
          <w:rFonts w:hint="cs"/>
          <w:rtl/>
        </w:rPr>
        <w:t xml:space="preserve">וע הנורא שהיה היום בבאר-שבע ואיחולי החלמה מהירה ורפואה שלמה לפצועים. </w:t>
      </w:r>
    </w:p>
    <w:p w14:paraId="2B5463B9" w14:textId="77777777" w:rsidR="00000000" w:rsidRDefault="0003559D">
      <w:pPr>
        <w:pStyle w:val="a0"/>
        <w:rPr>
          <w:rFonts w:hint="cs"/>
          <w:rtl/>
        </w:rPr>
      </w:pPr>
    </w:p>
    <w:p w14:paraId="5F8270F2" w14:textId="77777777" w:rsidR="00000000" w:rsidRDefault="0003559D">
      <w:pPr>
        <w:pStyle w:val="a0"/>
        <w:rPr>
          <w:rFonts w:hint="cs"/>
          <w:rtl/>
        </w:rPr>
      </w:pPr>
      <w:r>
        <w:rPr>
          <w:rFonts w:hint="cs"/>
          <w:rtl/>
        </w:rPr>
        <w:t>אני סבור, אדוני היושב-ראש, שלא היה מן הראוי לדון בחוק הזה בקריאה שנייה ובקריאה שלישית ביום כזה. כפי שהורידו את שאר הסעיפים שהיו אמורים להידון, אני חושב שגם את זה היה צריך להוריד. לא הית</w:t>
      </w:r>
      <w:r>
        <w:rPr>
          <w:rFonts w:hint="cs"/>
          <w:rtl/>
        </w:rPr>
        <w:t xml:space="preserve">ה שום דחיפות ושום בהילות בעניין. </w:t>
      </w:r>
    </w:p>
    <w:p w14:paraId="2A33CB5B" w14:textId="77777777" w:rsidR="00000000" w:rsidRDefault="0003559D">
      <w:pPr>
        <w:pStyle w:val="af1"/>
        <w:rPr>
          <w:rtl/>
        </w:rPr>
      </w:pPr>
      <w:r>
        <w:rPr>
          <w:rtl/>
        </w:rPr>
        <w:br/>
        <w:t>היו"ר ראובן ריבלין:</w:t>
      </w:r>
    </w:p>
    <w:p w14:paraId="200D3AED" w14:textId="77777777" w:rsidR="00000000" w:rsidRDefault="0003559D">
      <w:pPr>
        <w:pStyle w:val="a0"/>
        <w:rPr>
          <w:rtl/>
        </w:rPr>
      </w:pPr>
    </w:p>
    <w:p w14:paraId="369A59E9" w14:textId="77777777" w:rsidR="00000000" w:rsidRDefault="0003559D">
      <w:pPr>
        <w:pStyle w:val="a0"/>
        <w:rPr>
          <w:rFonts w:hint="cs"/>
          <w:rtl/>
        </w:rPr>
      </w:pPr>
      <w:r>
        <w:rPr>
          <w:rFonts w:hint="cs"/>
          <w:rtl/>
        </w:rPr>
        <w:t xml:space="preserve">כפי שנמסר לי מהממשלה, מדובר בצו של בית-המשפט הגבוה לצדק. </w:t>
      </w:r>
    </w:p>
    <w:p w14:paraId="5A7801E1" w14:textId="77777777" w:rsidR="00000000" w:rsidRDefault="0003559D">
      <w:pPr>
        <w:pStyle w:val="-"/>
        <w:rPr>
          <w:rtl/>
        </w:rPr>
      </w:pPr>
      <w:r>
        <w:rPr>
          <w:rtl/>
        </w:rPr>
        <w:br/>
      </w:r>
      <w:bookmarkStart w:id="437" w:name="FS000000526T31_08_2004_19_46_39C"/>
      <w:bookmarkEnd w:id="437"/>
      <w:r>
        <w:rPr>
          <w:rtl/>
        </w:rPr>
        <w:t>משה גפני (יהדות התורה):</w:t>
      </w:r>
    </w:p>
    <w:p w14:paraId="48ED0475" w14:textId="77777777" w:rsidR="00000000" w:rsidRDefault="0003559D">
      <w:pPr>
        <w:pStyle w:val="a0"/>
        <w:rPr>
          <w:rtl/>
        </w:rPr>
      </w:pPr>
    </w:p>
    <w:p w14:paraId="47D0CFAD" w14:textId="77777777" w:rsidR="00000000" w:rsidRDefault="0003559D">
      <w:pPr>
        <w:pStyle w:val="a0"/>
        <w:rPr>
          <w:rFonts w:hint="cs"/>
          <w:rtl/>
        </w:rPr>
      </w:pPr>
      <w:r>
        <w:rPr>
          <w:rFonts w:hint="cs"/>
          <w:rtl/>
        </w:rPr>
        <w:t xml:space="preserve">אני אומר לך </w:t>
      </w:r>
      <w:r>
        <w:rPr>
          <w:rFonts w:hint="eastAsia"/>
          <w:rtl/>
        </w:rPr>
        <w:t>–</w:t>
      </w:r>
      <w:r>
        <w:rPr>
          <w:rFonts w:hint="cs"/>
          <w:rtl/>
        </w:rPr>
        <w:t xml:space="preserve"> אני הולך לומר </w:t>
      </w:r>
      <w:r>
        <w:rPr>
          <w:rFonts w:hint="eastAsia"/>
          <w:rtl/>
        </w:rPr>
        <w:t>–</w:t>
      </w:r>
      <w:r>
        <w:rPr>
          <w:rFonts w:hint="cs"/>
          <w:rtl/>
        </w:rPr>
        <w:t xml:space="preserve"> אל תאמין לכל מה שהממשלה אומרת. </w:t>
      </w:r>
    </w:p>
    <w:p w14:paraId="30BBEB27" w14:textId="77777777" w:rsidR="00000000" w:rsidRDefault="0003559D">
      <w:pPr>
        <w:pStyle w:val="af1"/>
        <w:rPr>
          <w:rtl/>
        </w:rPr>
      </w:pPr>
      <w:r>
        <w:rPr>
          <w:rtl/>
        </w:rPr>
        <w:br/>
        <w:t>היו"ר ראובן ריבלין:</w:t>
      </w:r>
    </w:p>
    <w:p w14:paraId="3438FFB3" w14:textId="77777777" w:rsidR="00000000" w:rsidRDefault="0003559D">
      <w:pPr>
        <w:pStyle w:val="a0"/>
        <w:rPr>
          <w:rtl/>
        </w:rPr>
      </w:pPr>
    </w:p>
    <w:p w14:paraId="09B64947" w14:textId="77777777" w:rsidR="00000000" w:rsidRDefault="0003559D">
      <w:pPr>
        <w:pStyle w:val="a0"/>
        <w:rPr>
          <w:rFonts w:hint="cs"/>
          <w:rtl/>
        </w:rPr>
      </w:pPr>
      <w:r>
        <w:rPr>
          <w:rFonts w:hint="cs"/>
          <w:rtl/>
        </w:rPr>
        <w:t>אני מאמין, עד שלא מתברר לי שזה ל</w:t>
      </w:r>
      <w:r>
        <w:rPr>
          <w:rFonts w:hint="cs"/>
          <w:rtl/>
        </w:rPr>
        <w:t xml:space="preserve">א נכון. </w:t>
      </w:r>
    </w:p>
    <w:p w14:paraId="3125D4B4" w14:textId="77777777" w:rsidR="00000000" w:rsidRDefault="0003559D">
      <w:pPr>
        <w:pStyle w:val="-"/>
        <w:rPr>
          <w:rtl/>
        </w:rPr>
      </w:pPr>
      <w:r>
        <w:rPr>
          <w:rtl/>
        </w:rPr>
        <w:br/>
      </w:r>
      <w:bookmarkStart w:id="438" w:name="FS000000526T31_08_2004_19_47_11C"/>
      <w:bookmarkEnd w:id="438"/>
      <w:r>
        <w:rPr>
          <w:rtl/>
        </w:rPr>
        <w:t>משה גפני (יהדות התורה):</w:t>
      </w:r>
    </w:p>
    <w:p w14:paraId="135DC1CE" w14:textId="77777777" w:rsidR="00000000" w:rsidRDefault="0003559D">
      <w:pPr>
        <w:pStyle w:val="a0"/>
        <w:rPr>
          <w:rtl/>
        </w:rPr>
      </w:pPr>
    </w:p>
    <w:p w14:paraId="0EE0A919" w14:textId="77777777" w:rsidR="00000000" w:rsidRDefault="0003559D">
      <w:pPr>
        <w:pStyle w:val="a0"/>
        <w:rPr>
          <w:rFonts w:hint="cs"/>
          <w:rtl/>
        </w:rPr>
      </w:pPr>
      <w:r>
        <w:rPr>
          <w:rFonts w:hint="cs"/>
          <w:rtl/>
        </w:rPr>
        <w:t>אז אני רק אספר לך את העובדה, עובדה שהתבררה בדיון בוועדת החינוך כאשר דנו בזה לקראת קריאה שנייה וקריאה שלישית.</w:t>
      </w:r>
    </w:p>
    <w:p w14:paraId="5BC3CC78" w14:textId="77777777" w:rsidR="00000000" w:rsidRDefault="0003559D">
      <w:pPr>
        <w:pStyle w:val="a0"/>
        <w:rPr>
          <w:rFonts w:hint="cs"/>
          <w:rtl/>
        </w:rPr>
      </w:pPr>
    </w:p>
    <w:p w14:paraId="0187EDC4" w14:textId="77777777" w:rsidR="00000000" w:rsidRDefault="0003559D">
      <w:pPr>
        <w:pStyle w:val="a0"/>
        <w:rPr>
          <w:rFonts w:hint="cs"/>
          <w:rtl/>
        </w:rPr>
      </w:pPr>
      <w:r>
        <w:rPr>
          <w:rFonts w:hint="cs"/>
          <w:rtl/>
        </w:rPr>
        <w:t xml:space="preserve">בג"ץ אמר שיש חוק יום לימודים ארוך, ולכן </w:t>
      </w:r>
      <w:r>
        <w:rPr>
          <w:rFonts w:hint="eastAsia"/>
          <w:rtl/>
        </w:rPr>
        <w:t>–</w:t>
      </w:r>
      <w:r>
        <w:rPr>
          <w:rFonts w:hint="cs"/>
          <w:rtl/>
        </w:rPr>
        <w:t xml:space="preserve"> או שמקיימים את החוק או שמחליטים אחרת. בג"ץ לא קבע כלום. לא היה קורה ש</w:t>
      </w:r>
      <w:r>
        <w:rPr>
          <w:rFonts w:hint="cs"/>
          <w:rtl/>
        </w:rPr>
        <w:t xml:space="preserve">ום דבר </w:t>
      </w:r>
      <w:r>
        <w:rPr>
          <w:rtl/>
        </w:rPr>
        <w:t>–</w:t>
      </w:r>
      <w:r>
        <w:rPr>
          <w:rFonts w:hint="cs"/>
          <w:rtl/>
        </w:rPr>
        <w:t xml:space="preserve"> והעותרים ישבו בוועדה, או חלקם </w:t>
      </w:r>
      <w:r>
        <w:rPr>
          <w:rtl/>
        </w:rPr>
        <w:t>–</w:t>
      </w:r>
      <w:r>
        <w:rPr>
          <w:rFonts w:hint="cs"/>
          <w:rtl/>
        </w:rPr>
        <w:t xml:space="preserve"> לא היה קורה כלום. הממשלה אישרה את החוק בקריאה ראשונה, והיא אמורה, לפי דבריה, לקיים דיון על כל הנושא של יום לימודים ארוך בחודשים הקרובים. היא הולכת לעשות מהפכה ביום לימודים ארוך, ובהסכמת העותרים היו באים לבית-המשפט ו</w:t>
      </w:r>
      <w:r>
        <w:rPr>
          <w:rFonts w:hint="cs"/>
          <w:rtl/>
        </w:rPr>
        <w:t xml:space="preserve">אומרים: לא המשכנו את החקיקה, מכיוון שהיא באמת מורכבת ומסובכת, היא יורדת לשורשו של עניין במערכת החינוך במדינת ישראל, ולכן אנחנו מבקשים פסק זמן. הרי הממשלה דנה בזה, והכנסת דנה בזה, וגם אישרה את זה בקריאה ראשונה. </w:t>
      </w:r>
    </w:p>
    <w:p w14:paraId="56B92755" w14:textId="77777777" w:rsidR="00000000" w:rsidRDefault="0003559D">
      <w:pPr>
        <w:pStyle w:val="a0"/>
        <w:rPr>
          <w:rFonts w:hint="cs"/>
          <w:rtl/>
        </w:rPr>
      </w:pPr>
    </w:p>
    <w:p w14:paraId="1826CB63" w14:textId="77777777" w:rsidR="00000000" w:rsidRDefault="0003559D">
      <w:pPr>
        <w:pStyle w:val="a0"/>
        <w:rPr>
          <w:rFonts w:hint="cs"/>
          <w:rtl/>
        </w:rPr>
      </w:pPr>
      <w:r>
        <w:rPr>
          <w:rFonts w:hint="cs"/>
          <w:rtl/>
        </w:rPr>
        <w:t>אני לא יודע, משום מה היא לא אמרה זאת, ואני ח</w:t>
      </w:r>
      <w:r>
        <w:rPr>
          <w:rFonts w:hint="cs"/>
          <w:rtl/>
        </w:rPr>
        <w:t xml:space="preserve">ושב שזה תפקידה של יושבת-ראש ועדת החינוך והתרבות של הכנסת </w:t>
      </w:r>
      <w:r>
        <w:rPr>
          <w:rtl/>
        </w:rPr>
        <w:t>–</w:t>
      </w:r>
      <w:r>
        <w:rPr>
          <w:rFonts w:hint="cs"/>
          <w:rtl/>
        </w:rPr>
        <w:t xml:space="preserve"> חבל שהיא לא מקשיבה לי </w:t>
      </w:r>
      <w:r>
        <w:rPr>
          <w:rFonts w:hint="eastAsia"/>
          <w:rtl/>
        </w:rPr>
        <w:t>–</w:t>
      </w:r>
      <w:r>
        <w:rPr>
          <w:rFonts w:hint="cs"/>
          <w:rtl/>
        </w:rPr>
        <w:t xml:space="preserve"> חברת הכנסת מלי פולישוק, שאמרה את זה בוועדה בעצמה, כשהתחיל הדיון במכלול הנושאים שקשורים ליום לימודים ארוך. לא היה קורה שום דבר אם הוועדה היתה אומרת: התחלנו את הדיון בקריאה רא</w:t>
      </w:r>
      <w:r>
        <w:rPr>
          <w:rFonts w:hint="cs"/>
          <w:rtl/>
        </w:rPr>
        <w:t xml:space="preserve">שונה, יש מכלול של נושאים, הממשלה דנה בעניין, הוועדה דנה בעניין </w:t>
      </w:r>
      <w:r>
        <w:rPr>
          <w:rFonts w:hint="eastAsia"/>
          <w:rtl/>
        </w:rPr>
        <w:t>–</w:t>
      </w:r>
      <w:r>
        <w:rPr>
          <w:rFonts w:hint="cs"/>
          <w:rtl/>
        </w:rPr>
        <w:t xml:space="preserve"> לא היה קורה כלום. אי-אפשר להגיד "בג"ץ" ולעבור לדום, הרי יש גם היגיון מאחורי החלטה כזאת. </w:t>
      </w:r>
    </w:p>
    <w:p w14:paraId="23555C4C" w14:textId="77777777" w:rsidR="00000000" w:rsidRDefault="0003559D">
      <w:pPr>
        <w:pStyle w:val="a0"/>
        <w:rPr>
          <w:rFonts w:hint="cs"/>
          <w:rtl/>
        </w:rPr>
      </w:pPr>
    </w:p>
    <w:p w14:paraId="1CC2A674" w14:textId="77777777" w:rsidR="00000000" w:rsidRDefault="0003559D">
      <w:pPr>
        <w:pStyle w:val="a0"/>
        <w:rPr>
          <w:rFonts w:hint="cs"/>
          <w:rtl/>
        </w:rPr>
      </w:pPr>
      <w:r>
        <w:rPr>
          <w:rFonts w:hint="cs"/>
          <w:rtl/>
        </w:rPr>
        <w:t>עכשיו דנים. ובמה דנים? דנים בדבר רדוד, שאין לו שום היגיון, שום משמעות. לא דנים בנושא עצמו, דנים באיזה</w:t>
      </w:r>
      <w:r>
        <w:rPr>
          <w:rFonts w:hint="cs"/>
          <w:rtl/>
        </w:rPr>
        <w:t xml:space="preserve"> דבר שאין בו שום תועלת למערכת החינוך. מה אני אעשה? יושבת-ראש ועדת החינוך, בסמכותה היה לעשות את זה </w:t>
      </w:r>
      <w:r>
        <w:rPr>
          <w:rFonts w:hint="eastAsia"/>
          <w:rtl/>
        </w:rPr>
        <w:t>–</w:t>
      </w:r>
      <w:r>
        <w:rPr>
          <w:rFonts w:hint="cs"/>
          <w:rtl/>
        </w:rPr>
        <w:t xml:space="preserve"> אבל היא יושבת-ראש הוועדה </w:t>
      </w:r>
      <w:r>
        <w:rPr>
          <w:rFonts w:hint="eastAsia"/>
          <w:rtl/>
        </w:rPr>
        <w:t>–</w:t>
      </w:r>
      <w:r>
        <w:rPr>
          <w:rFonts w:hint="cs"/>
          <w:rtl/>
        </w:rPr>
        <w:t xml:space="preserve"> חבל שזה נעשה בדרך הזאת. גם אני הייתי יושב-ראש ועדה בקדנציה הקודמת, והייתי גם חבר הקואליציה, אבל לא הייתי ת"פ של הממשלה. צריך לדון</w:t>
      </w:r>
      <w:r>
        <w:rPr>
          <w:rFonts w:hint="cs"/>
          <w:rtl/>
        </w:rPr>
        <w:t xml:space="preserve"> לגופו של עניין. העלית המון נושאים, חברת הכנסת מלי פולישוק, המון נושאים שקשורים בזה. זה דבר שאפשר לאשר ככה, ביום אחד, בפגרה, בצהריים, כשאף אחד לא מרוכז ולא כלום? לא היה קורה כלום. </w:t>
      </w:r>
    </w:p>
    <w:p w14:paraId="7278779F" w14:textId="77777777" w:rsidR="00000000" w:rsidRDefault="0003559D">
      <w:pPr>
        <w:pStyle w:val="a0"/>
        <w:rPr>
          <w:rFonts w:hint="cs"/>
          <w:rtl/>
        </w:rPr>
      </w:pPr>
    </w:p>
    <w:p w14:paraId="1291F38B" w14:textId="77777777" w:rsidR="00000000" w:rsidRDefault="0003559D">
      <w:pPr>
        <w:pStyle w:val="a0"/>
        <w:rPr>
          <w:rFonts w:hint="cs"/>
          <w:rtl/>
        </w:rPr>
      </w:pPr>
      <w:r>
        <w:rPr>
          <w:rFonts w:hint="cs"/>
          <w:rtl/>
        </w:rPr>
        <w:t>אני לא יודע, אדוני יושב-ראש הכנסת, אם אתה יודע שלשופטי בית-המשפט העליון יש</w:t>
      </w:r>
      <w:r>
        <w:rPr>
          <w:rFonts w:hint="cs"/>
          <w:rtl/>
        </w:rPr>
        <w:t xml:space="preserve"> גם היגיון. אתה יודע? אני אומר לך שיש להם גם היגיון? אם היו אומרים להם דבר כזה הם לא היו מסכימים?</w:t>
      </w:r>
    </w:p>
    <w:p w14:paraId="0438DAD1" w14:textId="77777777" w:rsidR="00000000" w:rsidRDefault="0003559D">
      <w:pPr>
        <w:pStyle w:val="a0"/>
        <w:rPr>
          <w:rFonts w:hint="cs"/>
          <w:rtl/>
        </w:rPr>
      </w:pPr>
    </w:p>
    <w:p w14:paraId="142F23B3" w14:textId="77777777" w:rsidR="00000000" w:rsidRDefault="0003559D">
      <w:pPr>
        <w:pStyle w:val="af0"/>
        <w:rPr>
          <w:rtl/>
        </w:rPr>
      </w:pPr>
      <w:r>
        <w:rPr>
          <w:rFonts w:hint="eastAsia"/>
          <w:rtl/>
        </w:rPr>
        <w:t>יוסי</w:t>
      </w:r>
      <w:r>
        <w:rPr>
          <w:rtl/>
        </w:rPr>
        <w:t xml:space="preserve"> שריד (יחד):</w:t>
      </w:r>
    </w:p>
    <w:p w14:paraId="6F793E1A" w14:textId="77777777" w:rsidR="00000000" w:rsidRDefault="0003559D">
      <w:pPr>
        <w:pStyle w:val="a0"/>
        <w:rPr>
          <w:rFonts w:hint="cs"/>
          <w:rtl/>
        </w:rPr>
      </w:pPr>
    </w:p>
    <w:p w14:paraId="19504E81" w14:textId="77777777" w:rsidR="00000000" w:rsidRDefault="0003559D">
      <w:pPr>
        <w:pStyle w:val="a0"/>
        <w:rPr>
          <w:rFonts w:hint="cs"/>
          <w:rtl/>
        </w:rPr>
      </w:pPr>
      <w:r>
        <w:rPr>
          <w:rFonts w:hint="cs"/>
          <w:rtl/>
        </w:rPr>
        <w:t>מאה אחוז שהם היו מסכימים.</w:t>
      </w:r>
    </w:p>
    <w:p w14:paraId="38E0636F" w14:textId="77777777" w:rsidR="00000000" w:rsidRDefault="0003559D">
      <w:pPr>
        <w:pStyle w:val="a0"/>
        <w:rPr>
          <w:rFonts w:hint="cs"/>
          <w:rtl/>
        </w:rPr>
      </w:pPr>
    </w:p>
    <w:p w14:paraId="1353787C" w14:textId="77777777" w:rsidR="00000000" w:rsidRDefault="0003559D">
      <w:pPr>
        <w:pStyle w:val="-"/>
        <w:rPr>
          <w:rtl/>
        </w:rPr>
      </w:pPr>
      <w:bookmarkStart w:id="439" w:name="FS000000526T31_08_2004_18_52_19"/>
      <w:bookmarkEnd w:id="439"/>
      <w:r>
        <w:rPr>
          <w:rFonts w:hint="eastAsia"/>
          <w:rtl/>
        </w:rPr>
        <w:t>משה</w:t>
      </w:r>
      <w:r>
        <w:rPr>
          <w:rtl/>
        </w:rPr>
        <w:t xml:space="preserve"> גפני (יהדות התורה):</w:t>
      </w:r>
    </w:p>
    <w:p w14:paraId="0441FAC0" w14:textId="77777777" w:rsidR="00000000" w:rsidRDefault="0003559D">
      <w:pPr>
        <w:pStyle w:val="a0"/>
        <w:rPr>
          <w:rFonts w:hint="cs"/>
          <w:rtl/>
        </w:rPr>
      </w:pPr>
    </w:p>
    <w:p w14:paraId="723D5916" w14:textId="77777777" w:rsidR="00000000" w:rsidRDefault="0003559D">
      <w:pPr>
        <w:pStyle w:val="a0"/>
        <w:rPr>
          <w:rFonts w:hint="cs"/>
          <w:rtl/>
        </w:rPr>
      </w:pPr>
      <w:r>
        <w:rPr>
          <w:rFonts w:hint="cs"/>
          <w:rtl/>
        </w:rPr>
        <w:t xml:space="preserve">מה לעשות, אני לא משפטן </w:t>
      </w:r>
      <w:r>
        <w:rPr>
          <w:rFonts w:hint="eastAsia"/>
          <w:rtl/>
        </w:rPr>
        <w:t>–</w:t>
      </w:r>
      <w:r>
        <w:rPr>
          <w:rFonts w:hint="cs"/>
          <w:rtl/>
        </w:rPr>
        <w:t xml:space="preserve"> לא למדתי משפטים באוניברסיטה, כולה למדתי בישיבה </w:t>
      </w:r>
      <w:r>
        <w:rPr>
          <w:rFonts w:hint="eastAsia"/>
          <w:rtl/>
        </w:rPr>
        <w:t>–</w:t>
      </w:r>
      <w:r>
        <w:rPr>
          <w:rFonts w:hint="cs"/>
          <w:rtl/>
        </w:rPr>
        <w:t xml:space="preserve"> אבל אני חושב </w:t>
      </w:r>
      <w:r>
        <w:rPr>
          <w:rFonts w:hint="cs"/>
          <w:rtl/>
        </w:rPr>
        <w:t xml:space="preserve">שבישיבה למדנו "סברה נכונה", וסברה נכונה גם שופטי בית-המשפט העליון היו מקבלים, בפרט ביום כזה, יום של פיגוע. אבל מה לעשות, לממשלה יש רוב, והיא מגייסת את האנשים, והם, אף שהם לא יודעים במה מדובר, באים, כי הם פוחדים </w:t>
      </w:r>
      <w:r>
        <w:rPr>
          <w:rFonts w:hint="eastAsia"/>
          <w:rtl/>
        </w:rPr>
        <w:t>–</w:t>
      </w:r>
      <w:r>
        <w:rPr>
          <w:rFonts w:hint="cs"/>
          <w:rtl/>
        </w:rPr>
        <w:t xml:space="preserve"> כל אחד פוחד מסיבה אחרת </w:t>
      </w:r>
      <w:r>
        <w:rPr>
          <w:rFonts w:hint="eastAsia"/>
          <w:rtl/>
        </w:rPr>
        <w:t>–</w:t>
      </w:r>
      <w:r>
        <w:rPr>
          <w:rFonts w:hint="cs"/>
          <w:rtl/>
        </w:rPr>
        <w:t xml:space="preserve"> ומצביעים. </w:t>
      </w:r>
    </w:p>
    <w:p w14:paraId="368F89D1" w14:textId="77777777" w:rsidR="00000000" w:rsidRDefault="0003559D">
      <w:pPr>
        <w:pStyle w:val="a0"/>
        <w:rPr>
          <w:rFonts w:hint="cs"/>
          <w:rtl/>
        </w:rPr>
      </w:pPr>
    </w:p>
    <w:p w14:paraId="3BA6F543" w14:textId="77777777" w:rsidR="00000000" w:rsidRDefault="0003559D">
      <w:pPr>
        <w:pStyle w:val="a0"/>
        <w:rPr>
          <w:rFonts w:hint="cs"/>
          <w:rtl/>
        </w:rPr>
      </w:pPr>
      <w:r>
        <w:rPr>
          <w:rFonts w:hint="cs"/>
          <w:rtl/>
        </w:rPr>
        <w:t xml:space="preserve">אדוני </w:t>
      </w:r>
      <w:r>
        <w:rPr>
          <w:rFonts w:hint="cs"/>
          <w:rtl/>
        </w:rPr>
        <w:t>היושב-ראש, אני מבקש להסביר מה ההסתייגות של חבר הכנסת משולם נהרי ושלי. במהלך הדיון בוועדת החינוך התברר, שאם בירוחם או באופקים, יישובים שנמצאים בצו של יום לימודים ארוך, יש שני גנים שנמצאים באותו מבנה, ואני אומר לכם את זה מעדות אישית, כי גרתי באופקים - -</w:t>
      </w:r>
    </w:p>
    <w:p w14:paraId="0F1BD91E" w14:textId="77777777" w:rsidR="00000000" w:rsidRDefault="0003559D">
      <w:pPr>
        <w:pStyle w:val="a0"/>
        <w:rPr>
          <w:rFonts w:hint="cs"/>
          <w:rtl/>
        </w:rPr>
      </w:pPr>
    </w:p>
    <w:p w14:paraId="3A651C34" w14:textId="77777777" w:rsidR="00000000" w:rsidRDefault="0003559D">
      <w:pPr>
        <w:pStyle w:val="af1"/>
        <w:rPr>
          <w:rtl/>
        </w:rPr>
      </w:pPr>
      <w:r>
        <w:rPr>
          <w:rtl/>
        </w:rPr>
        <w:t>היו</w:t>
      </w:r>
      <w:r>
        <w:rPr>
          <w:rtl/>
        </w:rPr>
        <w:t>"ר</w:t>
      </w:r>
      <w:r>
        <w:rPr>
          <w:rFonts w:hint="cs"/>
          <w:rtl/>
        </w:rPr>
        <w:t xml:space="preserve"> ראובן ריבלין</w:t>
      </w:r>
      <w:r>
        <w:rPr>
          <w:rtl/>
        </w:rPr>
        <w:t>:</w:t>
      </w:r>
    </w:p>
    <w:p w14:paraId="53F7DB98" w14:textId="77777777" w:rsidR="00000000" w:rsidRDefault="0003559D">
      <w:pPr>
        <w:pStyle w:val="a0"/>
        <w:rPr>
          <w:rtl/>
        </w:rPr>
      </w:pPr>
    </w:p>
    <w:p w14:paraId="66B034DA" w14:textId="77777777" w:rsidR="00000000" w:rsidRDefault="0003559D">
      <w:pPr>
        <w:pStyle w:val="a0"/>
        <w:rPr>
          <w:rFonts w:hint="cs"/>
          <w:rtl/>
        </w:rPr>
      </w:pPr>
      <w:r>
        <w:rPr>
          <w:rFonts w:hint="cs"/>
          <w:rtl/>
        </w:rPr>
        <w:t>אלה החיים. זה ברור.</w:t>
      </w:r>
    </w:p>
    <w:p w14:paraId="10E878D9" w14:textId="77777777" w:rsidR="00000000" w:rsidRDefault="0003559D">
      <w:pPr>
        <w:pStyle w:val="a0"/>
        <w:rPr>
          <w:rFonts w:hint="cs"/>
          <w:rtl/>
        </w:rPr>
      </w:pPr>
    </w:p>
    <w:p w14:paraId="4170D4A7" w14:textId="77777777" w:rsidR="00000000" w:rsidRDefault="0003559D">
      <w:pPr>
        <w:pStyle w:val="-"/>
        <w:rPr>
          <w:rtl/>
        </w:rPr>
      </w:pPr>
      <w:bookmarkStart w:id="440" w:name="FS000000526T31_08_2004_18_53_13C"/>
      <w:bookmarkEnd w:id="440"/>
      <w:r>
        <w:rPr>
          <w:rtl/>
        </w:rPr>
        <w:t>משה גפני (יהדות התורה):</w:t>
      </w:r>
    </w:p>
    <w:p w14:paraId="209AF0DF" w14:textId="77777777" w:rsidR="00000000" w:rsidRDefault="0003559D">
      <w:pPr>
        <w:pStyle w:val="a0"/>
        <w:rPr>
          <w:rtl/>
        </w:rPr>
      </w:pPr>
    </w:p>
    <w:p w14:paraId="73176B8F" w14:textId="77777777" w:rsidR="00000000" w:rsidRDefault="0003559D">
      <w:pPr>
        <w:pStyle w:val="a0"/>
        <w:rPr>
          <w:rFonts w:hint="cs"/>
          <w:rtl/>
        </w:rPr>
      </w:pPr>
      <w:r>
        <w:rPr>
          <w:rFonts w:hint="cs"/>
          <w:rtl/>
        </w:rPr>
        <w:t xml:space="preserve">- - באותו מבנה שני גנים, אותם ילדים נחמדים </w:t>
      </w:r>
      <w:r>
        <w:rPr>
          <w:rFonts w:hint="eastAsia"/>
          <w:rtl/>
        </w:rPr>
        <w:t>–</w:t>
      </w:r>
      <w:r>
        <w:rPr>
          <w:rFonts w:hint="cs"/>
          <w:rtl/>
        </w:rPr>
        <w:t xml:space="preserve"> האחד הוא גן ממלכתי או ממלכתי-דתי, והשני הוא חרדי ומוכר. הילדים באים יחד. שני הגנים הם באופקים. לילדים בגן הזה יש יום לימודים ארוך, ולשכנים שלהם </w:t>
      </w:r>
      <w:r>
        <w:rPr>
          <w:rFonts w:hint="eastAsia"/>
          <w:rtl/>
        </w:rPr>
        <w:t>–</w:t>
      </w:r>
      <w:r>
        <w:rPr>
          <w:rFonts w:hint="cs"/>
          <w:rtl/>
        </w:rPr>
        <w:t xml:space="preserve"> א</w:t>
      </w:r>
      <w:r>
        <w:rPr>
          <w:rFonts w:hint="cs"/>
          <w:rtl/>
        </w:rPr>
        <w:t xml:space="preserve">ותם ילדים, רק חרדים </w:t>
      </w:r>
      <w:r>
        <w:rPr>
          <w:rFonts w:hint="eastAsia"/>
          <w:rtl/>
        </w:rPr>
        <w:t>–</w:t>
      </w:r>
      <w:r>
        <w:rPr>
          <w:rFonts w:hint="cs"/>
          <w:rtl/>
        </w:rPr>
        <w:t xml:space="preserve"> אין יום לימודים ארוך. את זה אמרה השרה, לאחר שהיא בדקה עם אנשי משרדה בוועדה </w:t>
      </w:r>
      <w:r>
        <w:rPr>
          <w:rFonts w:hint="eastAsia"/>
          <w:rtl/>
        </w:rPr>
        <w:t>–</w:t>
      </w:r>
      <w:r>
        <w:rPr>
          <w:rFonts w:hint="cs"/>
          <w:rtl/>
        </w:rPr>
        <w:t xml:space="preserve"> שעליהם זה לא יחול. אני לא מדבר על מה שאמרתי בקריאה הראשונה, שאין בצו אף יישוב חרדי </w:t>
      </w:r>
      <w:r>
        <w:rPr>
          <w:rFonts w:hint="eastAsia"/>
          <w:rtl/>
        </w:rPr>
        <w:t>–</w:t>
      </w:r>
      <w:r>
        <w:rPr>
          <w:rFonts w:hint="cs"/>
          <w:rtl/>
        </w:rPr>
        <w:t xml:space="preserve"> לא ביתר, לא מודיעין, לא אלעד, לא השכונות החרדיות בירושלים ולא רכסים, אף </w:t>
      </w:r>
      <w:r>
        <w:rPr>
          <w:rFonts w:hint="cs"/>
          <w:rtl/>
        </w:rPr>
        <w:t xml:space="preserve">אחד מאלה לא מופיע בצו. שלפחות החרדים שגרים באופקים כן יהיו בצו </w:t>
      </w:r>
      <w:r>
        <w:rPr>
          <w:rFonts w:hint="eastAsia"/>
          <w:rtl/>
        </w:rPr>
        <w:t>–</w:t>
      </w:r>
      <w:r>
        <w:rPr>
          <w:rFonts w:hint="cs"/>
          <w:rtl/>
        </w:rPr>
        <w:t xml:space="preserve"> גם הם לא.</w:t>
      </w:r>
    </w:p>
    <w:p w14:paraId="648630E7" w14:textId="77777777" w:rsidR="00000000" w:rsidRDefault="0003559D">
      <w:pPr>
        <w:pStyle w:val="a0"/>
        <w:rPr>
          <w:rFonts w:hint="cs"/>
          <w:rtl/>
        </w:rPr>
      </w:pPr>
    </w:p>
    <w:p w14:paraId="0B0EF3C0" w14:textId="77777777" w:rsidR="00000000" w:rsidRDefault="0003559D">
      <w:pPr>
        <w:pStyle w:val="a0"/>
        <w:rPr>
          <w:rFonts w:hint="cs"/>
          <w:rtl/>
        </w:rPr>
      </w:pPr>
      <w:r>
        <w:rPr>
          <w:rFonts w:hint="cs"/>
          <w:rtl/>
        </w:rPr>
        <w:t xml:space="preserve">אדוני היושב-ראש, שמעתי פה את חבר הכנסת אחמד טיבי, וקינאתי בו. קינאתי בו, כי הילדים של אחמד טיבי נמצאים בצו; הילדים של אחמד טיבי נמצאים בחוק. הילדים שלי </w:t>
      </w:r>
      <w:r>
        <w:rPr>
          <w:rtl/>
        </w:rPr>
        <w:t>–</w:t>
      </w:r>
      <w:r>
        <w:rPr>
          <w:rFonts w:hint="cs"/>
          <w:rtl/>
        </w:rPr>
        <w:t xml:space="preserve"> לא. לא משנה איפה אני אגור </w:t>
      </w:r>
      <w:r>
        <w:rPr>
          <w:rFonts w:hint="eastAsia"/>
          <w:rtl/>
        </w:rPr>
        <w:t>–</w:t>
      </w:r>
      <w:r>
        <w:rPr>
          <w:rFonts w:hint="cs"/>
          <w:rtl/>
        </w:rPr>
        <w:t xml:space="preserve"> אם אני אגור באלעד או ברכסים, אני לא בצו בכלל. אם אני גר באופקים, אני בצו, אבל מכיוון שאני חרדי, אני לא.</w:t>
      </w:r>
    </w:p>
    <w:p w14:paraId="57A9BA75" w14:textId="77777777" w:rsidR="00000000" w:rsidRDefault="0003559D">
      <w:pPr>
        <w:pStyle w:val="a0"/>
        <w:rPr>
          <w:rFonts w:hint="cs"/>
          <w:rtl/>
        </w:rPr>
      </w:pPr>
    </w:p>
    <w:p w14:paraId="2562ECB4" w14:textId="77777777" w:rsidR="00000000" w:rsidRDefault="0003559D">
      <w:pPr>
        <w:pStyle w:val="af1"/>
        <w:rPr>
          <w:rtl/>
        </w:rPr>
      </w:pPr>
      <w:r>
        <w:rPr>
          <w:rtl/>
        </w:rPr>
        <w:t>היו"ר</w:t>
      </w:r>
      <w:r>
        <w:rPr>
          <w:rFonts w:hint="cs"/>
          <w:rtl/>
        </w:rPr>
        <w:t xml:space="preserve"> ראובן ריבלין</w:t>
      </w:r>
      <w:r>
        <w:rPr>
          <w:rtl/>
        </w:rPr>
        <w:t>:</w:t>
      </w:r>
    </w:p>
    <w:p w14:paraId="5F1F72D5" w14:textId="77777777" w:rsidR="00000000" w:rsidRDefault="0003559D">
      <w:pPr>
        <w:pStyle w:val="a0"/>
        <w:rPr>
          <w:rtl/>
        </w:rPr>
      </w:pPr>
    </w:p>
    <w:p w14:paraId="54852D1E" w14:textId="77777777" w:rsidR="00000000" w:rsidRDefault="0003559D">
      <w:pPr>
        <w:pStyle w:val="a0"/>
        <w:rPr>
          <w:rFonts w:hint="cs"/>
          <w:rtl/>
        </w:rPr>
      </w:pPr>
      <w:r>
        <w:rPr>
          <w:rFonts w:hint="cs"/>
          <w:rtl/>
        </w:rPr>
        <w:t>חבר הכנסת גפני, לאדוני עמדו חמש דקות. כשאדוני דיבר על האסון לא החשבתי, אבל רק דקה ו-16 שניות לפני הסוף אדוני התחיל לדון בהסתייגו</w:t>
      </w:r>
      <w:r>
        <w:rPr>
          <w:rFonts w:hint="cs"/>
          <w:rtl/>
        </w:rPr>
        <w:t>תו.</w:t>
      </w:r>
    </w:p>
    <w:p w14:paraId="1420CCA4" w14:textId="77777777" w:rsidR="00000000" w:rsidRDefault="0003559D">
      <w:pPr>
        <w:pStyle w:val="a0"/>
        <w:rPr>
          <w:rFonts w:hint="cs"/>
          <w:rtl/>
        </w:rPr>
      </w:pPr>
    </w:p>
    <w:p w14:paraId="495762E7" w14:textId="77777777" w:rsidR="00000000" w:rsidRDefault="0003559D">
      <w:pPr>
        <w:pStyle w:val="-"/>
        <w:rPr>
          <w:rtl/>
        </w:rPr>
      </w:pPr>
      <w:bookmarkStart w:id="441" w:name="FS000000526T31_08_2004_18_54_47C"/>
      <w:bookmarkEnd w:id="441"/>
      <w:r>
        <w:rPr>
          <w:rtl/>
        </w:rPr>
        <w:t>משה גפני (יהדות התורה):</w:t>
      </w:r>
    </w:p>
    <w:p w14:paraId="387A2204" w14:textId="77777777" w:rsidR="00000000" w:rsidRDefault="0003559D">
      <w:pPr>
        <w:pStyle w:val="a0"/>
        <w:rPr>
          <w:rtl/>
        </w:rPr>
      </w:pPr>
    </w:p>
    <w:p w14:paraId="4077D516" w14:textId="77777777" w:rsidR="00000000" w:rsidRDefault="0003559D">
      <w:pPr>
        <w:pStyle w:val="a0"/>
        <w:rPr>
          <w:rFonts w:hint="cs"/>
          <w:rtl/>
        </w:rPr>
      </w:pPr>
      <w:r>
        <w:rPr>
          <w:rFonts w:hint="cs"/>
          <w:rtl/>
        </w:rPr>
        <w:t>אני מסיים.</w:t>
      </w:r>
    </w:p>
    <w:p w14:paraId="50367A78" w14:textId="77777777" w:rsidR="00000000" w:rsidRDefault="0003559D">
      <w:pPr>
        <w:pStyle w:val="a0"/>
        <w:rPr>
          <w:rFonts w:hint="cs"/>
          <w:rtl/>
        </w:rPr>
      </w:pPr>
    </w:p>
    <w:p w14:paraId="55052063" w14:textId="77777777" w:rsidR="00000000" w:rsidRDefault="0003559D">
      <w:pPr>
        <w:pStyle w:val="af1"/>
        <w:rPr>
          <w:rtl/>
        </w:rPr>
      </w:pPr>
      <w:r>
        <w:rPr>
          <w:rtl/>
        </w:rPr>
        <w:t>היו"ר</w:t>
      </w:r>
      <w:r>
        <w:rPr>
          <w:rFonts w:hint="cs"/>
          <w:rtl/>
        </w:rPr>
        <w:t xml:space="preserve"> ראובן ריבלין</w:t>
      </w:r>
      <w:r>
        <w:rPr>
          <w:rtl/>
        </w:rPr>
        <w:t>:</w:t>
      </w:r>
    </w:p>
    <w:p w14:paraId="40B86B27" w14:textId="77777777" w:rsidR="00000000" w:rsidRDefault="0003559D">
      <w:pPr>
        <w:pStyle w:val="a0"/>
        <w:rPr>
          <w:rtl/>
        </w:rPr>
      </w:pPr>
    </w:p>
    <w:p w14:paraId="7DF3944D" w14:textId="77777777" w:rsidR="00000000" w:rsidRDefault="0003559D">
      <w:pPr>
        <w:pStyle w:val="a0"/>
        <w:rPr>
          <w:rFonts w:hint="cs"/>
          <w:rtl/>
        </w:rPr>
      </w:pPr>
      <w:r>
        <w:rPr>
          <w:rFonts w:hint="cs"/>
          <w:rtl/>
        </w:rPr>
        <w:t>בבקשה.</w:t>
      </w:r>
    </w:p>
    <w:p w14:paraId="048D45B6" w14:textId="77777777" w:rsidR="00000000" w:rsidRDefault="0003559D">
      <w:pPr>
        <w:pStyle w:val="a0"/>
        <w:rPr>
          <w:rtl/>
        </w:rPr>
      </w:pPr>
    </w:p>
    <w:p w14:paraId="3AB814C9" w14:textId="77777777" w:rsidR="00000000" w:rsidRDefault="0003559D">
      <w:pPr>
        <w:pStyle w:val="a0"/>
        <w:rPr>
          <w:rFonts w:hint="cs"/>
          <w:rtl/>
        </w:rPr>
      </w:pPr>
    </w:p>
    <w:p w14:paraId="4302294D" w14:textId="77777777" w:rsidR="00000000" w:rsidRDefault="0003559D">
      <w:pPr>
        <w:pStyle w:val="-"/>
        <w:rPr>
          <w:rtl/>
        </w:rPr>
      </w:pPr>
      <w:bookmarkStart w:id="442" w:name="FS000001047T31_08_2004_19_21_14C"/>
      <w:bookmarkStart w:id="443" w:name="FS000000526T31_08_2004_19_21_21"/>
      <w:bookmarkStart w:id="444" w:name="FS000000526T31_08_2004_19_21_26C"/>
      <w:bookmarkEnd w:id="442"/>
      <w:r>
        <w:rPr>
          <w:rtl/>
        </w:rPr>
        <w:t>משה גפני (יהדות התורה):</w:t>
      </w:r>
    </w:p>
    <w:p w14:paraId="44F75759" w14:textId="77777777" w:rsidR="00000000" w:rsidRDefault="0003559D">
      <w:pPr>
        <w:pStyle w:val="a0"/>
        <w:rPr>
          <w:rtl/>
        </w:rPr>
      </w:pPr>
    </w:p>
    <w:bookmarkEnd w:id="443"/>
    <w:bookmarkEnd w:id="444"/>
    <w:p w14:paraId="5FDECC25" w14:textId="77777777" w:rsidR="00000000" w:rsidRDefault="0003559D">
      <w:pPr>
        <w:pStyle w:val="a0"/>
        <w:rPr>
          <w:rFonts w:hint="cs"/>
          <w:rtl/>
        </w:rPr>
      </w:pPr>
      <w:r>
        <w:rPr>
          <w:rFonts w:hint="cs"/>
          <w:rtl/>
        </w:rPr>
        <w:t>אני מבקש מכל חבר כנסת שהוא ליברל או שיש לו מצפון, או שיש לו איזה היגיון - - -</w:t>
      </w:r>
    </w:p>
    <w:p w14:paraId="014A86FB" w14:textId="77777777" w:rsidR="00000000" w:rsidRDefault="0003559D">
      <w:pPr>
        <w:pStyle w:val="af0"/>
        <w:rPr>
          <w:rFonts w:hint="cs"/>
          <w:rtl/>
        </w:rPr>
      </w:pPr>
    </w:p>
    <w:p w14:paraId="2328EF00" w14:textId="77777777" w:rsidR="00000000" w:rsidRDefault="0003559D">
      <w:pPr>
        <w:pStyle w:val="af0"/>
        <w:rPr>
          <w:rtl/>
        </w:rPr>
      </w:pPr>
      <w:r>
        <w:rPr>
          <w:rFonts w:hint="eastAsia"/>
          <w:rtl/>
        </w:rPr>
        <w:t>גדעון</w:t>
      </w:r>
      <w:r>
        <w:rPr>
          <w:rtl/>
        </w:rPr>
        <w:t xml:space="preserve"> סער (הליכוד):</w:t>
      </w:r>
    </w:p>
    <w:p w14:paraId="7465A618" w14:textId="77777777" w:rsidR="00000000" w:rsidRDefault="0003559D">
      <w:pPr>
        <w:pStyle w:val="a0"/>
        <w:rPr>
          <w:rFonts w:hint="cs"/>
          <w:rtl/>
        </w:rPr>
      </w:pPr>
    </w:p>
    <w:p w14:paraId="7AA1DCEA" w14:textId="77777777" w:rsidR="00000000" w:rsidRDefault="0003559D">
      <w:pPr>
        <w:pStyle w:val="a0"/>
        <w:rPr>
          <w:rFonts w:hint="cs"/>
          <w:rtl/>
        </w:rPr>
      </w:pPr>
      <w:r>
        <w:rPr>
          <w:rFonts w:hint="cs"/>
          <w:rtl/>
        </w:rPr>
        <w:t>מחק את המיותר.</w:t>
      </w:r>
    </w:p>
    <w:p w14:paraId="2EA4FEB6" w14:textId="77777777" w:rsidR="00000000" w:rsidRDefault="0003559D">
      <w:pPr>
        <w:pStyle w:val="a0"/>
        <w:rPr>
          <w:rFonts w:hint="cs"/>
          <w:rtl/>
        </w:rPr>
      </w:pPr>
    </w:p>
    <w:p w14:paraId="0ACC4FC8" w14:textId="77777777" w:rsidR="00000000" w:rsidRDefault="0003559D">
      <w:pPr>
        <w:pStyle w:val="-"/>
        <w:rPr>
          <w:rtl/>
        </w:rPr>
      </w:pPr>
      <w:bookmarkStart w:id="445" w:name="FS000000526T31_08_2004_18_55_04C"/>
      <w:bookmarkEnd w:id="445"/>
      <w:r>
        <w:rPr>
          <w:rtl/>
        </w:rPr>
        <w:t>משה גפני (יהדות התורה):</w:t>
      </w:r>
    </w:p>
    <w:p w14:paraId="5B1D5FF4" w14:textId="77777777" w:rsidR="00000000" w:rsidRDefault="0003559D">
      <w:pPr>
        <w:pStyle w:val="a0"/>
        <w:rPr>
          <w:rtl/>
        </w:rPr>
      </w:pPr>
    </w:p>
    <w:p w14:paraId="10F70B9B" w14:textId="77777777" w:rsidR="00000000" w:rsidRDefault="0003559D">
      <w:pPr>
        <w:pStyle w:val="a0"/>
        <w:rPr>
          <w:rFonts w:hint="cs"/>
          <w:rtl/>
        </w:rPr>
      </w:pPr>
      <w:r>
        <w:rPr>
          <w:rFonts w:hint="cs"/>
          <w:rtl/>
        </w:rPr>
        <w:t>למה לעשות אפליה כז</w:t>
      </w:r>
      <w:r>
        <w:rPr>
          <w:rFonts w:hint="cs"/>
          <w:rtl/>
        </w:rPr>
        <w:t>את? אני מבקש שתתמכו בהסתייגות שלנו, שלא משנה את היישובים. אנחנו בחוץ, אבל אם יש חרדי כמוני, שגר באופקים, למה הילד שלו צריך להיות מופלה לרעה? למה הילד של אחמד טיבי לא? למה הילד שלכם לא? למה הילד שלי כן? למה? אני כבר לא גר ביישוב חרדי, אני גר ביישוב שנמצא בצ</w:t>
      </w:r>
      <w:r>
        <w:rPr>
          <w:rFonts w:hint="cs"/>
          <w:rtl/>
        </w:rPr>
        <w:t>ו.</w:t>
      </w:r>
    </w:p>
    <w:p w14:paraId="7084E55D" w14:textId="77777777" w:rsidR="00000000" w:rsidRDefault="0003559D">
      <w:pPr>
        <w:pStyle w:val="a0"/>
        <w:rPr>
          <w:rFonts w:hint="cs"/>
          <w:rtl/>
        </w:rPr>
      </w:pPr>
    </w:p>
    <w:p w14:paraId="3560197F" w14:textId="77777777" w:rsidR="00000000" w:rsidRDefault="0003559D">
      <w:pPr>
        <w:pStyle w:val="af1"/>
        <w:rPr>
          <w:rtl/>
        </w:rPr>
      </w:pPr>
      <w:r>
        <w:rPr>
          <w:rtl/>
        </w:rPr>
        <w:t>היו"ר</w:t>
      </w:r>
      <w:r>
        <w:rPr>
          <w:rFonts w:hint="cs"/>
          <w:rtl/>
        </w:rPr>
        <w:t xml:space="preserve"> ראובן ריבלין</w:t>
      </w:r>
      <w:r>
        <w:rPr>
          <w:rtl/>
        </w:rPr>
        <w:t>:</w:t>
      </w:r>
    </w:p>
    <w:p w14:paraId="42BEE897" w14:textId="77777777" w:rsidR="00000000" w:rsidRDefault="0003559D">
      <w:pPr>
        <w:pStyle w:val="a0"/>
        <w:rPr>
          <w:rFonts w:hint="cs"/>
          <w:rtl/>
        </w:rPr>
      </w:pPr>
    </w:p>
    <w:p w14:paraId="30EDBF53" w14:textId="77777777" w:rsidR="00000000" w:rsidRDefault="0003559D">
      <w:pPr>
        <w:pStyle w:val="a0"/>
        <w:rPr>
          <w:rFonts w:hint="cs"/>
          <w:rtl/>
        </w:rPr>
      </w:pPr>
      <w:r>
        <w:rPr>
          <w:rFonts w:hint="cs"/>
          <w:rtl/>
        </w:rPr>
        <w:t>יושבת-ראש הוועדה - - -</w:t>
      </w:r>
    </w:p>
    <w:p w14:paraId="2BD19E28" w14:textId="77777777" w:rsidR="00000000" w:rsidRDefault="0003559D">
      <w:pPr>
        <w:pStyle w:val="a0"/>
        <w:rPr>
          <w:rFonts w:hint="cs"/>
          <w:rtl/>
        </w:rPr>
      </w:pPr>
    </w:p>
    <w:p w14:paraId="23AD378E" w14:textId="77777777" w:rsidR="00000000" w:rsidRDefault="0003559D">
      <w:pPr>
        <w:pStyle w:val="-"/>
        <w:rPr>
          <w:rtl/>
        </w:rPr>
      </w:pPr>
      <w:bookmarkStart w:id="446" w:name="FS000000526T31_08_2004_19_23_09C"/>
      <w:bookmarkEnd w:id="446"/>
      <w:r>
        <w:rPr>
          <w:rtl/>
        </w:rPr>
        <w:t>משה גפני (יהדות התורה):</w:t>
      </w:r>
    </w:p>
    <w:p w14:paraId="4738FFF4" w14:textId="77777777" w:rsidR="00000000" w:rsidRDefault="0003559D">
      <w:pPr>
        <w:pStyle w:val="a0"/>
        <w:rPr>
          <w:rtl/>
        </w:rPr>
      </w:pPr>
    </w:p>
    <w:p w14:paraId="70C00469" w14:textId="77777777" w:rsidR="00000000" w:rsidRDefault="0003559D">
      <w:pPr>
        <w:pStyle w:val="a0"/>
        <w:rPr>
          <w:rFonts w:hint="cs"/>
          <w:rtl/>
        </w:rPr>
      </w:pPr>
      <w:r>
        <w:rPr>
          <w:rFonts w:hint="cs"/>
          <w:rtl/>
        </w:rPr>
        <w:t>אני פונה בעיקר לאנשי סיעת הליכוד: בבקשה מכם, תתמכו בהסתייגות שלנו, שהיא לא קריאה לשנות את החוק, אלא לעשות צדק פשוט ואלמנטרי ביותר. תודה רבה.</w:t>
      </w:r>
    </w:p>
    <w:p w14:paraId="11762902" w14:textId="77777777" w:rsidR="00000000" w:rsidRDefault="0003559D">
      <w:pPr>
        <w:pStyle w:val="a0"/>
        <w:rPr>
          <w:rFonts w:hint="cs"/>
          <w:rtl/>
        </w:rPr>
      </w:pPr>
    </w:p>
    <w:p w14:paraId="7D0FE4C0" w14:textId="77777777" w:rsidR="00000000" w:rsidRDefault="0003559D">
      <w:pPr>
        <w:pStyle w:val="af1"/>
        <w:rPr>
          <w:rtl/>
        </w:rPr>
      </w:pPr>
      <w:r>
        <w:rPr>
          <w:rtl/>
        </w:rPr>
        <w:t>היו"ר</w:t>
      </w:r>
      <w:r>
        <w:rPr>
          <w:rFonts w:hint="cs"/>
          <w:rtl/>
        </w:rPr>
        <w:t xml:space="preserve"> ראובן ריבלין</w:t>
      </w:r>
      <w:r>
        <w:rPr>
          <w:rtl/>
        </w:rPr>
        <w:t>:</w:t>
      </w:r>
    </w:p>
    <w:p w14:paraId="65C78E56" w14:textId="77777777" w:rsidR="00000000" w:rsidRDefault="0003559D">
      <w:pPr>
        <w:pStyle w:val="a0"/>
        <w:rPr>
          <w:rtl/>
        </w:rPr>
      </w:pPr>
    </w:p>
    <w:p w14:paraId="33AC6B5C" w14:textId="77777777" w:rsidR="00000000" w:rsidRDefault="0003559D">
      <w:pPr>
        <w:pStyle w:val="a0"/>
        <w:rPr>
          <w:rFonts w:hint="cs"/>
          <w:rtl/>
        </w:rPr>
      </w:pPr>
      <w:r>
        <w:rPr>
          <w:rFonts w:hint="cs"/>
          <w:rtl/>
        </w:rPr>
        <w:t>תודה רבה. חבר הכנסת</w:t>
      </w:r>
      <w:r>
        <w:rPr>
          <w:rFonts w:hint="cs"/>
          <w:rtl/>
        </w:rPr>
        <w:t xml:space="preserve"> אורי אריאל, לאדוני יש הסתייגות אחת. חמש דקות. בבקשה, אדוני. עד חמש דקות. הוא לא מחויב בכל חמש הדקות. זה המסתייג האחרון, ולאחר מכן נשמע את יושבת-ראש הוועדה, אשר תשיב על כל ההסתייגויות. אם השרה תבקש לומר דבר, נשמע, ואם לא, נעבור להצבעה על ההסתייגויות ועל סע</w:t>
      </w:r>
      <w:r>
        <w:rPr>
          <w:rFonts w:hint="cs"/>
          <w:rtl/>
        </w:rPr>
        <w:t xml:space="preserve">יפי החוק. </w:t>
      </w:r>
    </w:p>
    <w:p w14:paraId="789F7465" w14:textId="77777777" w:rsidR="00000000" w:rsidRDefault="0003559D">
      <w:pPr>
        <w:pStyle w:val="a0"/>
        <w:rPr>
          <w:rFonts w:hint="cs"/>
          <w:rtl/>
        </w:rPr>
      </w:pPr>
    </w:p>
    <w:p w14:paraId="18414DF1" w14:textId="77777777" w:rsidR="00000000" w:rsidRDefault="0003559D">
      <w:pPr>
        <w:pStyle w:val="a"/>
        <w:rPr>
          <w:rtl/>
        </w:rPr>
      </w:pPr>
      <w:bookmarkStart w:id="447" w:name="FS000000713T31_08_2004_18_56_27"/>
      <w:bookmarkStart w:id="448" w:name="_Toc90825040"/>
      <w:bookmarkEnd w:id="447"/>
      <w:r>
        <w:rPr>
          <w:rFonts w:hint="eastAsia"/>
          <w:rtl/>
        </w:rPr>
        <w:t>אורי</w:t>
      </w:r>
      <w:r>
        <w:rPr>
          <w:rtl/>
        </w:rPr>
        <w:t xml:space="preserve"> יהודה אריאל (האיחוד הלאומי - ישראל ביתנו):</w:t>
      </w:r>
      <w:bookmarkEnd w:id="448"/>
    </w:p>
    <w:p w14:paraId="1C57C4C9" w14:textId="77777777" w:rsidR="00000000" w:rsidRDefault="0003559D">
      <w:pPr>
        <w:pStyle w:val="a0"/>
        <w:rPr>
          <w:rFonts w:hint="cs"/>
          <w:rtl/>
        </w:rPr>
      </w:pPr>
    </w:p>
    <w:p w14:paraId="6E250944" w14:textId="77777777" w:rsidR="00000000" w:rsidRDefault="0003559D">
      <w:pPr>
        <w:pStyle w:val="a0"/>
        <w:rPr>
          <w:rFonts w:hint="cs"/>
          <w:rtl/>
        </w:rPr>
      </w:pPr>
      <w:r>
        <w:rPr>
          <w:rFonts w:hint="cs"/>
          <w:rtl/>
        </w:rPr>
        <w:t>אדוני היושב-ראש, חברי חברי הכנסת, ביום הזה חזרנו למראות האימים בבאר-שבע, ושלוחים מפה, אני חושב בשם כולנו, תנחומים ואיחולי החלמה מהירה לפצועים.</w:t>
      </w:r>
    </w:p>
    <w:p w14:paraId="1DE16307" w14:textId="77777777" w:rsidR="00000000" w:rsidRDefault="0003559D">
      <w:pPr>
        <w:pStyle w:val="a0"/>
        <w:rPr>
          <w:rFonts w:hint="cs"/>
          <w:rtl/>
        </w:rPr>
      </w:pPr>
    </w:p>
    <w:p w14:paraId="6AA0B79E" w14:textId="77777777" w:rsidR="00000000" w:rsidRDefault="0003559D">
      <w:pPr>
        <w:pStyle w:val="a0"/>
        <w:rPr>
          <w:rFonts w:hint="cs"/>
          <w:rtl/>
        </w:rPr>
      </w:pPr>
      <w:r>
        <w:rPr>
          <w:rFonts w:hint="cs"/>
          <w:rtl/>
        </w:rPr>
        <w:t xml:space="preserve">תיקון מס' 3 הגיע אלינו בעקבות פנייה לבג"ץ של עמותה </w:t>
      </w:r>
      <w:r>
        <w:rPr>
          <w:rFonts w:hint="cs"/>
          <w:rtl/>
        </w:rPr>
        <w:t>בשם "הילה". בדיון בבג"ץ התברר, שלפי הצהרת משרד החינוך, הממשלה והפרקליטות, ממשלות ישראל, גם זו הנוכחית, פשוט אינן עומדות בחוק שחוקק פה בכנסת. נכון, זו לא השנה הראשונה, וגם לא השנייה, כך נעשה שנים, אבל מה זה מנחם? האם זה מועיל?</w:t>
      </w:r>
    </w:p>
    <w:p w14:paraId="32B10B74" w14:textId="77777777" w:rsidR="00000000" w:rsidRDefault="0003559D">
      <w:pPr>
        <w:pStyle w:val="a0"/>
        <w:rPr>
          <w:rFonts w:hint="cs"/>
          <w:rtl/>
        </w:rPr>
      </w:pPr>
    </w:p>
    <w:p w14:paraId="4D113FED" w14:textId="77777777" w:rsidR="00000000" w:rsidRDefault="0003559D">
      <w:pPr>
        <w:pStyle w:val="a0"/>
        <w:rPr>
          <w:rFonts w:hint="cs"/>
          <w:rtl/>
        </w:rPr>
      </w:pPr>
      <w:r>
        <w:rPr>
          <w:rFonts w:hint="cs"/>
          <w:rtl/>
        </w:rPr>
        <w:t xml:space="preserve">יש תרבות שמתפתחת </w:t>
      </w:r>
      <w:r>
        <w:rPr>
          <w:rFonts w:hint="eastAsia"/>
          <w:rtl/>
        </w:rPr>
        <w:t>–</w:t>
      </w:r>
      <w:r>
        <w:rPr>
          <w:rFonts w:hint="cs"/>
          <w:rtl/>
        </w:rPr>
        <w:t xml:space="preserve"> לא לאט-לאט</w:t>
      </w:r>
      <w:r>
        <w:rPr>
          <w:rFonts w:hint="cs"/>
          <w:rtl/>
        </w:rPr>
        <w:t xml:space="preserve">, מהר-מהר </w:t>
      </w:r>
      <w:r>
        <w:rPr>
          <w:rFonts w:hint="eastAsia"/>
          <w:rtl/>
        </w:rPr>
        <w:t>–</w:t>
      </w:r>
      <w:r>
        <w:rPr>
          <w:rFonts w:hint="cs"/>
          <w:rtl/>
        </w:rPr>
        <w:t xml:space="preserve"> מוביל אותה ראש הממשלה, שאפשר להגיד לזכותו שהוא נמצא פה פעמים רבות גם לאורך זמן, מופיע בוועדות הכנסת, אדוני היושב-ראש, אבל בו בזמן קשה לומר שהוא נותן כבוד לבוחריו, למפלגתו או לכנסת.</w:t>
      </w:r>
    </w:p>
    <w:p w14:paraId="29CE3852" w14:textId="77777777" w:rsidR="00000000" w:rsidRDefault="0003559D">
      <w:pPr>
        <w:pStyle w:val="a0"/>
        <w:rPr>
          <w:rFonts w:hint="cs"/>
          <w:rtl/>
        </w:rPr>
      </w:pPr>
    </w:p>
    <w:p w14:paraId="675377BB" w14:textId="77777777" w:rsidR="00000000" w:rsidRDefault="0003559D">
      <w:pPr>
        <w:pStyle w:val="a0"/>
        <w:rPr>
          <w:rFonts w:hint="cs"/>
          <w:rtl/>
        </w:rPr>
      </w:pPr>
      <w:r>
        <w:rPr>
          <w:rFonts w:hint="cs"/>
          <w:rtl/>
        </w:rPr>
        <w:t xml:space="preserve">אמרתי לו בעבר בוועדת החוץ והביטחון: אפשר שכל מה שאתה עושה הוא </w:t>
      </w:r>
      <w:r>
        <w:rPr>
          <w:rFonts w:hint="cs"/>
          <w:rtl/>
        </w:rPr>
        <w:t xml:space="preserve">בדיוק לפי החוק, לא יתפסו אותך על כהוא זה, אבל על דברים כאלה כבר אמרו חכמים שהם נבלה ברשות התורה. ברשות התורה, אבל גם נבלה. זה ביטוי קשה, שנועד למקרים יוצאי דופן. עד היום לא השתמשתי בו, אלא שהדברים הם כך </w:t>
      </w:r>
      <w:r>
        <w:rPr>
          <w:rtl/>
        </w:rPr>
        <w:t>–</w:t>
      </w:r>
      <w:r>
        <w:rPr>
          <w:rFonts w:hint="cs"/>
          <w:rtl/>
        </w:rPr>
        <w:t xml:space="preserve"> כאשר הדברים לא מסתדרים, אתה מפטר את שריך, אתה נוזף </w:t>
      </w:r>
      <w:r>
        <w:rPr>
          <w:rFonts w:hint="cs"/>
          <w:rtl/>
        </w:rPr>
        <w:t>בשריך, כמו בשרת החינוך, לדוגמה. נכון, אחרי זה אתה גם מתנצל, אבל בדיון היום שוב הסברת שמה שהיא אומרת הוא לא לעניין, ולמה להיתמם.</w:t>
      </w:r>
    </w:p>
    <w:p w14:paraId="082527E4" w14:textId="77777777" w:rsidR="00000000" w:rsidRDefault="0003559D">
      <w:pPr>
        <w:pStyle w:val="a0"/>
        <w:rPr>
          <w:rFonts w:hint="cs"/>
          <w:rtl/>
        </w:rPr>
      </w:pPr>
    </w:p>
    <w:p w14:paraId="1477F8F9" w14:textId="77777777" w:rsidR="00000000" w:rsidRDefault="0003559D">
      <w:pPr>
        <w:pStyle w:val="a0"/>
        <w:rPr>
          <w:rFonts w:hint="cs"/>
          <w:rtl/>
        </w:rPr>
      </w:pPr>
      <w:r>
        <w:rPr>
          <w:rFonts w:hint="cs"/>
          <w:rtl/>
        </w:rPr>
        <w:t>אי-אפשר לומר שיש בצורה הזאת דוגמה אישית. יותר נכון לומר שיש דוגמה אישית שלילית מאוד. ראוי שראש הממשלה יביא את הדברים לכנסת. אדו</w:t>
      </w:r>
      <w:r>
        <w:rPr>
          <w:rFonts w:hint="cs"/>
          <w:rtl/>
        </w:rPr>
        <w:t>ני היושב-ראש, האם התבלבלתי והיה פה דיון על מה שנקרא תוכנית ההתנתקות?</w:t>
      </w:r>
    </w:p>
    <w:p w14:paraId="59972333" w14:textId="77777777" w:rsidR="00000000" w:rsidRDefault="0003559D">
      <w:pPr>
        <w:pStyle w:val="a0"/>
        <w:rPr>
          <w:rFonts w:hint="cs"/>
          <w:rtl/>
        </w:rPr>
      </w:pPr>
    </w:p>
    <w:p w14:paraId="162E44F4" w14:textId="77777777" w:rsidR="00000000" w:rsidRDefault="0003559D">
      <w:pPr>
        <w:pStyle w:val="af1"/>
        <w:rPr>
          <w:rtl/>
        </w:rPr>
      </w:pPr>
      <w:r>
        <w:rPr>
          <w:rtl/>
        </w:rPr>
        <w:t>היו"ר</w:t>
      </w:r>
      <w:r>
        <w:rPr>
          <w:rFonts w:hint="cs"/>
          <w:rtl/>
        </w:rPr>
        <w:t xml:space="preserve"> ראובן ריבלין</w:t>
      </w:r>
      <w:r>
        <w:rPr>
          <w:rtl/>
        </w:rPr>
        <w:t>:</w:t>
      </w:r>
    </w:p>
    <w:p w14:paraId="08180DED" w14:textId="77777777" w:rsidR="00000000" w:rsidRDefault="0003559D">
      <w:pPr>
        <w:pStyle w:val="a0"/>
        <w:rPr>
          <w:rtl/>
        </w:rPr>
      </w:pPr>
    </w:p>
    <w:p w14:paraId="1DDAE2F0" w14:textId="77777777" w:rsidR="00000000" w:rsidRDefault="0003559D">
      <w:pPr>
        <w:pStyle w:val="a0"/>
        <w:rPr>
          <w:rFonts w:hint="cs"/>
          <w:rtl/>
        </w:rPr>
      </w:pPr>
      <w:r>
        <w:rPr>
          <w:rFonts w:hint="cs"/>
          <w:rtl/>
        </w:rPr>
        <w:t>לא התבלבלת.</w:t>
      </w:r>
    </w:p>
    <w:p w14:paraId="7140E09C" w14:textId="77777777" w:rsidR="00000000" w:rsidRDefault="0003559D">
      <w:pPr>
        <w:pStyle w:val="a0"/>
        <w:rPr>
          <w:rFonts w:hint="cs"/>
          <w:rtl/>
        </w:rPr>
      </w:pPr>
    </w:p>
    <w:p w14:paraId="60F5AF30" w14:textId="77777777" w:rsidR="00000000" w:rsidRDefault="0003559D">
      <w:pPr>
        <w:pStyle w:val="-"/>
        <w:rPr>
          <w:rtl/>
        </w:rPr>
      </w:pPr>
      <w:bookmarkStart w:id="449" w:name="FS000000713T31_08_2004_18_59_46C"/>
      <w:bookmarkEnd w:id="449"/>
      <w:r>
        <w:rPr>
          <w:rtl/>
        </w:rPr>
        <w:t>אורי יהודה אריאל (האיחוד הלאומי - ישראל ביתנו):</w:t>
      </w:r>
    </w:p>
    <w:p w14:paraId="4C4EC1A4" w14:textId="77777777" w:rsidR="00000000" w:rsidRDefault="0003559D">
      <w:pPr>
        <w:pStyle w:val="a0"/>
        <w:rPr>
          <w:rtl/>
        </w:rPr>
      </w:pPr>
    </w:p>
    <w:p w14:paraId="04679E6D" w14:textId="77777777" w:rsidR="00000000" w:rsidRDefault="0003559D">
      <w:pPr>
        <w:pStyle w:val="a0"/>
        <w:rPr>
          <w:rFonts w:hint="cs"/>
          <w:rtl/>
        </w:rPr>
      </w:pPr>
      <w:r>
        <w:rPr>
          <w:rFonts w:hint="cs"/>
          <w:rtl/>
        </w:rPr>
        <w:t xml:space="preserve">אני שואל את יושב-ראש הקואליציה ואת חברי הקואליציה, שרי הממשלה </w:t>
      </w:r>
      <w:r>
        <w:rPr>
          <w:rFonts w:hint="eastAsia"/>
          <w:rtl/>
        </w:rPr>
        <w:t>–</w:t>
      </w:r>
      <w:r>
        <w:rPr>
          <w:rFonts w:hint="cs"/>
          <w:rtl/>
        </w:rPr>
        <w:t xml:space="preserve"> האם העניין הוא עד כדי כך לא חשוב? או שמ</w:t>
      </w:r>
      <w:r>
        <w:rPr>
          <w:rFonts w:hint="cs"/>
          <w:rtl/>
        </w:rPr>
        <w:t>א אתם בורחים ממשהו?</w:t>
      </w:r>
    </w:p>
    <w:p w14:paraId="16357A04" w14:textId="77777777" w:rsidR="00000000" w:rsidRDefault="0003559D">
      <w:pPr>
        <w:pStyle w:val="a0"/>
        <w:rPr>
          <w:rFonts w:hint="cs"/>
          <w:rtl/>
        </w:rPr>
      </w:pPr>
    </w:p>
    <w:p w14:paraId="1C96AAB2" w14:textId="77777777" w:rsidR="00000000" w:rsidRDefault="0003559D">
      <w:pPr>
        <w:pStyle w:val="af0"/>
        <w:rPr>
          <w:rtl/>
        </w:rPr>
      </w:pPr>
      <w:r>
        <w:rPr>
          <w:rFonts w:hint="eastAsia"/>
          <w:rtl/>
        </w:rPr>
        <w:t>יולי</w:t>
      </w:r>
      <w:r>
        <w:rPr>
          <w:rtl/>
        </w:rPr>
        <w:t xml:space="preserve"> תמיר (העבודה-מימד):</w:t>
      </w:r>
    </w:p>
    <w:p w14:paraId="5B1F2DD4" w14:textId="77777777" w:rsidR="00000000" w:rsidRDefault="0003559D">
      <w:pPr>
        <w:pStyle w:val="a0"/>
        <w:rPr>
          <w:rFonts w:hint="cs"/>
          <w:rtl/>
        </w:rPr>
      </w:pPr>
    </w:p>
    <w:p w14:paraId="562DFC93" w14:textId="77777777" w:rsidR="00000000" w:rsidRDefault="0003559D">
      <w:pPr>
        <w:pStyle w:val="a0"/>
        <w:rPr>
          <w:rFonts w:hint="cs"/>
          <w:rtl/>
        </w:rPr>
      </w:pPr>
      <w:r>
        <w:rPr>
          <w:rFonts w:hint="cs"/>
          <w:rtl/>
        </w:rPr>
        <w:t>מה זה שייך לחינוך? ניסינו לדבר על דבר אחד, למה אתה בורח לדבר על דבר אחר?</w:t>
      </w:r>
    </w:p>
    <w:p w14:paraId="3D3F7615" w14:textId="77777777" w:rsidR="00000000" w:rsidRDefault="0003559D">
      <w:pPr>
        <w:pStyle w:val="a0"/>
        <w:rPr>
          <w:rFonts w:hint="cs"/>
          <w:rtl/>
        </w:rPr>
      </w:pPr>
    </w:p>
    <w:p w14:paraId="46A1E5EF" w14:textId="77777777" w:rsidR="00000000" w:rsidRDefault="0003559D">
      <w:pPr>
        <w:pStyle w:val="a0"/>
        <w:rPr>
          <w:rFonts w:hint="cs"/>
          <w:rtl/>
        </w:rPr>
      </w:pPr>
      <w:r>
        <w:rPr>
          <w:rFonts w:hint="cs"/>
          <w:rtl/>
        </w:rPr>
        <w:t xml:space="preserve">והנה לא צריך לדון על זה פה. פעם יביאו חוק, בינתיים עושים הכנות ולא מטפלים בתושבים </w:t>
      </w:r>
      <w:r>
        <w:rPr>
          <w:rFonts w:hint="eastAsia"/>
          <w:rtl/>
        </w:rPr>
        <w:t>–</w:t>
      </w:r>
      <w:r>
        <w:rPr>
          <w:rFonts w:hint="cs"/>
          <w:rtl/>
        </w:rPr>
        <w:t xml:space="preserve"> בניגוד להחלטת הממשלה </w:t>
      </w:r>
      <w:r>
        <w:rPr>
          <w:rFonts w:hint="eastAsia"/>
          <w:rtl/>
        </w:rPr>
        <w:t>–</w:t>
      </w:r>
      <w:r>
        <w:rPr>
          <w:rFonts w:hint="cs"/>
          <w:rtl/>
        </w:rPr>
        <w:t xml:space="preserve"> אבל נראה שזאת דרכה של ההנהגה</w:t>
      </w:r>
      <w:r>
        <w:rPr>
          <w:rFonts w:hint="cs"/>
          <w:rtl/>
        </w:rPr>
        <w:t xml:space="preserve"> הנוכחית. אני קורא לראש הממשלה, וגם לקואליציה הזאת: תביאו את זה להכרעת העם. תפסיקו לגנוב את דעתם של הבוחרים, שאין בהם אחד שנתן לכם מנדט ללכת בדרך הזאת. זו רמאות. לכו להכרעת העם. תודה.</w:t>
      </w:r>
    </w:p>
    <w:p w14:paraId="4BFEE7A7" w14:textId="77777777" w:rsidR="00000000" w:rsidRDefault="0003559D">
      <w:pPr>
        <w:pStyle w:val="a0"/>
        <w:rPr>
          <w:rFonts w:hint="cs"/>
          <w:rtl/>
        </w:rPr>
      </w:pPr>
    </w:p>
    <w:p w14:paraId="0D09C5BE" w14:textId="77777777" w:rsidR="00000000" w:rsidRDefault="0003559D">
      <w:pPr>
        <w:pStyle w:val="af1"/>
        <w:rPr>
          <w:rtl/>
        </w:rPr>
      </w:pPr>
      <w:r>
        <w:rPr>
          <w:rtl/>
        </w:rPr>
        <w:t>היו"ר ראובן ריבלין:</w:t>
      </w:r>
    </w:p>
    <w:p w14:paraId="4AF3B5DB" w14:textId="77777777" w:rsidR="00000000" w:rsidRDefault="0003559D">
      <w:pPr>
        <w:pStyle w:val="a0"/>
        <w:rPr>
          <w:rtl/>
        </w:rPr>
      </w:pPr>
    </w:p>
    <w:p w14:paraId="0294765E" w14:textId="77777777" w:rsidR="00000000" w:rsidRDefault="0003559D">
      <w:pPr>
        <w:pStyle w:val="a0"/>
        <w:rPr>
          <w:rFonts w:hint="cs"/>
          <w:rtl/>
        </w:rPr>
      </w:pPr>
      <w:r>
        <w:rPr>
          <w:rFonts w:hint="cs"/>
          <w:rtl/>
        </w:rPr>
        <w:t>תודה לחבר הכנסת אורי אריאל. בגלל הדברים שאירעו היו</w:t>
      </w:r>
      <w:r>
        <w:rPr>
          <w:rFonts w:hint="cs"/>
          <w:rtl/>
        </w:rPr>
        <w:t>ם אחר-הצהריים - -</w:t>
      </w:r>
    </w:p>
    <w:p w14:paraId="148DA587" w14:textId="77777777" w:rsidR="00000000" w:rsidRDefault="0003559D">
      <w:pPr>
        <w:pStyle w:val="a0"/>
        <w:rPr>
          <w:rFonts w:hint="cs"/>
          <w:rtl/>
        </w:rPr>
      </w:pPr>
    </w:p>
    <w:p w14:paraId="1913FA6C" w14:textId="77777777" w:rsidR="00000000" w:rsidRDefault="0003559D">
      <w:pPr>
        <w:pStyle w:val="af0"/>
        <w:rPr>
          <w:rtl/>
        </w:rPr>
      </w:pPr>
      <w:r>
        <w:rPr>
          <w:rFonts w:hint="eastAsia"/>
          <w:rtl/>
        </w:rPr>
        <w:t>יולי</w:t>
      </w:r>
      <w:r>
        <w:rPr>
          <w:rtl/>
        </w:rPr>
        <w:t xml:space="preserve"> תמיר (העבודה-מימד):</w:t>
      </w:r>
    </w:p>
    <w:p w14:paraId="2E7ACB91" w14:textId="77777777" w:rsidR="00000000" w:rsidRDefault="0003559D">
      <w:pPr>
        <w:pStyle w:val="a0"/>
        <w:rPr>
          <w:rFonts w:hint="cs"/>
          <w:rtl/>
        </w:rPr>
      </w:pPr>
    </w:p>
    <w:p w14:paraId="37E03458" w14:textId="77777777" w:rsidR="00000000" w:rsidRDefault="0003559D">
      <w:pPr>
        <w:pStyle w:val="a0"/>
        <w:ind w:firstLine="720"/>
        <w:rPr>
          <w:rFonts w:hint="cs"/>
          <w:rtl/>
        </w:rPr>
      </w:pPr>
      <w:r>
        <w:rPr>
          <w:rFonts w:hint="cs"/>
          <w:rtl/>
        </w:rPr>
        <w:t>- - -</w:t>
      </w:r>
    </w:p>
    <w:p w14:paraId="2F44F66D" w14:textId="77777777" w:rsidR="00000000" w:rsidRDefault="0003559D">
      <w:pPr>
        <w:pStyle w:val="a0"/>
        <w:rPr>
          <w:rFonts w:hint="cs"/>
          <w:rtl/>
        </w:rPr>
      </w:pPr>
    </w:p>
    <w:p w14:paraId="03AE8101" w14:textId="77777777" w:rsidR="00000000" w:rsidRDefault="0003559D">
      <w:pPr>
        <w:pStyle w:val="af1"/>
        <w:rPr>
          <w:rtl/>
        </w:rPr>
      </w:pPr>
      <w:r>
        <w:rPr>
          <w:rtl/>
        </w:rPr>
        <w:t>היו"ר ראובן ריבלין:</w:t>
      </w:r>
    </w:p>
    <w:p w14:paraId="5897A8D4" w14:textId="77777777" w:rsidR="00000000" w:rsidRDefault="0003559D">
      <w:pPr>
        <w:pStyle w:val="a0"/>
        <w:rPr>
          <w:rtl/>
        </w:rPr>
      </w:pPr>
    </w:p>
    <w:p w14:paraId="4D349FF6" w14:textId="77777777" w:rsidR="00000000" w:rsidRDefault="0003559D">
      <w:pPr>
        <w:pStyle w:val="a0"/>
        <w:rPr>
          <w:rFonts w:hint="cs"/>
          <w:rtl/>
        </w:rPr>
      </w:pPr>
      <w:r>
        <w:rPr>
          <w:rFonts w:hint="cs"/>
          <w:rtl/>
        </w:rPr>
        <w:t>- - חברת הכנסת תמיר, בגלל הדברים שחבר הכנסת אריאל התחיל בהם, ושכל המשתתפים בדיון התחילו בהם, לא ידעתי למה הוא מתכוון לייחס את דבריו. יושבת-ראש ועדת החינוך, התרבות והספורט תשיב על ההסת</w:t>
      </w:r>
      <w:r>
        <w:rPr>
          <w:rFonts w:hint="cs"/>
          <w:rtl/>
        </w:rPr>
        <w:t>ייגויות, ולאחר מכן נצביע על ההסתייגויות ועל החוק עצמו.</w:t>
      </w:r>
    </w:p>
    <w:p w14:paraId="76E97D20" w14:textId="77777777" w:rsidR="00000000" w:rsidRDefault="0003559D">
      <w:pPr>
        <w:pStyle w:val="a0"/>
        <w:rPr>
          <w:rFonts w:hint="cs"/>
          <w:rtl/>
        </w:rPr>
      </w:pPr>
    </w:p>
    <w:p w14:paraId="76722FE1" w14:textId="77777777" w:rsidR="00000000" w:rsidRDefault="0003559D">
      <w:pPr>
        <w:pStyle w:val="a"/>
        <w:rPr>
          <w:rtl/>
        </w:rPr>
      </w:pPr>
      <w:bookmarkStart w:id="450" w:name="FS000001047T01_09_2004_07_25_27"/>
      <w:bookmarkStart w:id="451" w:name="_Toc90825041"/>
      <w:bookmarkEnd w:id="450"/>
      <w:r>
        <w:rPr>
          <w:rFonts w:hint="eastAsia"/>
          <w:rtl/>
        </w:rPr>
        <w:t>מל</w:t>
      </w:r>
      <w:r>
        <w:rPr>
          <w:rtl/>
        </w:rPr>
        <w:t xml:space="preserve"> פולישוק-בלוך (</w:t>
      </w:r>
      <w:r>
        <w:rPr>
          <w:rFonts w:hint="cs"/>
          <w:rtl/>
        </w:rPr>
        <w:t>יו"ר ועדת החינוך, התרבות והספורט</w:t>
      </w:r>
      <w:r>
        <w:rPr>
          <w:rtl/>
        </w:rPr>
        <w:t>):</w:t>
      </w:r>
      <w:bookmarkEnd w:id="451"/>
    </w:p>
    <w:p w14:paraId="15A3C34D" w14:textId="77777777" w:rsidR="00000000" w:rsidRDefault="0003559D">
      <w:pPr>
        <w:pStyle w:val="a0"/>
        <w:rPr>
          <w:rFonts w:hint="cs"/>
          <w:rtl/>
        </w:rPr>
      </w:pPr>
    </w:p>
    <w:p w14:paraId="46881E7D" w14:textId="77777777" w:rsidR="00000000" w:rsidRDefault="0003559D">
      <w:pPr>
        <w:pStyle w:val="a0"/>
        <w:rPr>
          <w:rFonts w:hint="cs"/>
          <w:rtl/>
        </w:rPr>
      </w:pPr>
      <w:r>
        <w:rPr>
          <w:rFonts w:hint="cs"/>
          <w:rtl/>
        </w:rPr>
        <w:t>אדוני היושב-ראש, לאחר פיגוע כל כך נורא, באמת קשה מאוד לדון כאן בסעיפי חוק, חשוב ככל שיהיה. אני מצטרפת לכל חברי שאיחלו החלמה מהירה לפצועים, ולבנו כמ</w:t>
      </w:r>
      <w:r>
        <w:rPr>
          <w:rFonts w:hint="cs"/>
          <w:rtl/>
        </w:rPr>
        <w:t xml:space="preserve">ובן עם משפחות הנרצחים. </w:t>
      </w:r>
    </w:p>
    <w:p w14:paraId="6F06801E" w14:textId="77777777" w:rsidR="00000000" w:rsidRDefault="0003559D">
      <w:pPr>
        <w:pStyle w:val="a0"/>
        <w:rPr>
          <w:rFonts w:hint="cs"/>
          <w:rtl/>
        </w:rPr>
      </w:pPr>
    </w:p>
    <w:p w14:paraId="676DEF83" w14:textId="77777777" w:rsidR="00000000" w:rsidRDefault="0003559D">
      <w:pPr>
        <w:pStyle w:val="a0"/>
        <w:rPr>
          <w:rFonts w:hint="cs"/>
          <w:rtl/>
        </w:rPr>
      </w:pPr>
      <w:r>
        <w:rPr>
          <w:rFonts w:hint="cs"/>
          <w:rtl/>
        </w:rPr>
        <w:t>אני רוצה לנצל את ההזדמנות ולפנות אל בית-המשפט העליון בבקשה שאכן ישמור על חיינו ויזרז את הדיונים על העתירות בענייני הגדר, כי הגדר תציל חיים.</w:t>
      </w:r>
    </w:p>
    <w:p w14:paraId="7F8A7517" w14:textId="77777777" w:rsidR="00000000" w:rsidRDefault="0003559D">
      <w:pPr>
        <w:pStyle w:val="a0"/>
        <w:rPr>
          <w:rFonts w:hint="cs"/>
          <w:rtl/>
        </w:rPr>
      </w:pPr>
    </w:p>
    <w:p w14:paraId="7DBAE0E6" w14:textId="77777777" w:rsidR="00000000" w:rsidRDefault="0003559D">
      <w:pPr>
        <w:pStyle w:val="af0"/>
        <w:rPr>
          <w:rtl/>
        </w:rPr>
      </w:pPr>
      <w:r>
        <w:rPr>
          <w:rFonts w:hint="eastAsia"/>
          <w:rtl/>
        </w:rPr>
        <w:t>יוסי</w:t>
      </w:r>
      <w:r>
        <w:rPr>
          <w:rtl/>
        </w:rPr>
        <w:t xml:space="preserve"> שריד (יחד):</w:t>
      </w:r>
    </w:p>
    <w:p w14:paraId="0552C6FA" w14:textId="77777777" w:rsidR="00000000" w:rsidRDefault="0003559D">
      <w:pPr>
        <w:pStyle w:val="a0"/>
        <w:rPr>
          <w:rFonts w:hint="cs"/>
          <w:rtl/>
        </w:rPr>
      </w:pPr>
    </w:p>
    <w:p w14:paraId="53A81C31" w14:textId="77777777" w:rsidR="00000000" w:rsidRDefault="0003559D">
      <w:pPr>
        <w:pStyle w:val="a0"/>
        <w:rPr>
          <w:rFonts w:hint="cs"/>
          <w:rtl/>
        </w:rPr>
      </w:pPr>
      <w:r>
        <w:rPr>
          <w:rFonts w:hint="cs"/>
          <w:rtl/>
        </w:rPr>
        <w:t xml:space="preserve">זה בדרום - - - </w:t>
      </w:r>
    </w:p>
    <w:p w14:paraId="734E668E" w14:textId="77777777" w:rsidR="00000000" w:rsidRDefault="0003559D">
      <w:pPr>
        <w:pStyle w:val="a0"/>
        <w:rPr>
          <w:rFonts w:hint="cs"/>
          <w:rtl/>
        </w:rPr>
      </w:pPr>
    </w:p>
    <w:p w14:paraId="21C13EDD" w14:textId="77777777" w:rsidR="00000000" w:rsidRDefault="0003559D">
      <w:pPr>
        <w:pStyle w:val="a"/>
        <w:rPr>
          <w:rtl/>
        </w:rPr>
      </w:pPr>
      <w:bookmarkStart w:id="452" w:name="FS000001047T31_08_2004_19_02_44"/>
      <w:bookmarkStart w:id="453" w:name="_Toc90825042"/>
      <w:bookmarkEnd w:id="452"/>
      <w:r>
        <w:rPr>
          <w:rFonts w:hint="eastAsia"/>
          <w:rtl/>
        </w:rPr>
        <w:t>מל פולישוק-בלוך (יו</w:t>
      </w:r>
      <w:r>
        <w:rPr>
          <w:rtl/>
        </w:rPr>
        <w:t>”</w:t>
      </w:r>
      <w:r>
        <w:rPr>
          <w:rFonts w:hint="eastAsia"/>
          <w:rtl/>
        </w:rPr>
        <w:t>ר ועדת החינוך</w:t>
      </w:r>
      <w:r>
        <w:rPr>
          <w:rFonts w:hint="cs"/>
          <w:rtl/>
        </w:rPr>
        <w:t>,</w:t>
      </w:r>
      <w:r>
        <w:rPr>
          <w:rFonts w:hint="eastAsia"/>
          <w:rtl/>
        </w:rPr>
        <w:t xml:space="preserve"> התרבות</w:t>
      </w:r>
      <w:r>
        <w:rPr>
          <w:rFonts w:hint="cs"/>
          <w:rtl/>
        </w:rPr>
        <w:t xml:space="preserve"> והספורט</w:t>
      </w:r>
      <w:r>
        <w:rPr>
          <w:rFonts w:hint="eastAsia"/>
          <w:rtl/>
        </w:rPr>
        <w:t>):</w:t>
      </w:r>
      <w:bookmarkEnd w:id="453"/>
    </w:p>
    <w:p w14:paraId="0D955FB5" w14:textId="77777777" w:rsidR="00000000" w:rsidRDefault="0003559D">
      <w:pPr>
        <w:pStyle w:val="a0"/>
        <w:rPr>
          <w:rFonts w:hint="cs"/>
          <w:rtl/>
        </w:rPr>
      </w:pPr>
    </w:p>
    <w:p w14:paraId="368557CE" w14:textId="77777777" w:rsidR="00000000" w:rsidRDefault="0003559D">
      <w:pPr>
        <w:pStyle w:val="a0"/>
        <w:rPr>
          <w:rFonts w:hint="cs"/>
          <w:rtl/>
        </w:rPr>
      </w:pPr>
      <w:r>
        <w:rPr>
          <w:rFonts w:hint="cs"/>
          <w:rtl/>
        </w:rPr>
        <w:t>אנ</w:t>
      </w:r>
      <w:r>
        <w:rPr>
          <w:rFonts w:hint="cs"/>
          <w:rtl/>
        </w:rPr>
        <w:t xml:space="preserve">י רוצה לומר </w:t>
      </w:r>
      <w:r>
        <w:rPr>
          <w:rtl/>
        </w:rPr>
        <w:t>–</w:t>
      </w:r>
      <w:r>
        <w:rPr>
          <w:rFonts w:hint="cs"/>
          <w:rtl/>
        </w:rPr>
        <w:t xml:space="preserve"> יש הרבה מאוד אי-דיוקים בדברים שחבר הכנסת שמפריע לי עכשיו וגם חברי כנסת אחרים אמרו לכנסת. כדי לקצר, לא אכנס לכולם. אני רק רוצה להבליט כמה דברים. </w:t>
      </w:r>
    </w:p>
    <w:p w14:paraId="34864464" w14:textId="77777777" w:rsidR="00000000" w:rsidRDefault="0003559D">
      <w:pPr>
        <w:pStyle w:val="a0"/>
        <w:rPr>
          <w:rFonts w:hint="cs"/>
          <w:rtl/>
        </w:rPr>
      </w:pPr>
    </w:p>
    <w:p w14:paraId="1DFA7FE8" w14:textId="77777777" w:rsidR="00000000" w:rsidRDefault="0003559D">
      <w:pPr>
        <w:pStyle w:val="a0"/>
        <w:rPr>
          <w:rFonts w:hint="cs"/>
          <w:rtl/>
        </w:rPr>
      </w:pPr>
      <w:r>
        <w:rPr>
          <w:rFonts w:hint="cs"/>
          <w:rtl/>
        </w:rPr>
        <w:t>החוק נותן עדיפות לשכונות או ליישובים, אבל החלוקה והקריטריונים שלפיהם נקבעים השכונות והיישובים כת</w:t>
      </w:r>
      <w:r>
        <w:rPr>
          <w:rFonts w:hint="cs"/>
          <w:rtl/>
        </w:rPr>
        <w:t xml:space="preserve">ובים בצו. אני מחזיקה את הצו הנוכחי, שבו כתוב במפורש מה יהיו המקומות ועל-פי אילו קריטריונים </w:t>
      </w:r>
      <w:r>
        <w:rPr>
          <w:rtl/>
        </w:rPr>
        <w:t>–</w:t>
      </w:r>
      <w:r>
        <w:rPr>
          <w:rFonts w:hint="cs"/>
          <w:rtl/>
        </w:rPr>
        <w:t xml:space="preserve"> רווחה חינוכית, שכונות שיקום, עדיפות לאומית א', קו העימות, יישובים שזוהתה בהם אבטלה, אשכולות 1 ו-2. אם כך, יש קריטריונים בצו.</w:t>
      </w:r>
    </w:p>
    <w:p w14:paraId="2E099703" w14:textId="77777777" w:rsidR="00000000" w:rsidRDefault="0003559D">
      <w:pPr>
        <w:pStyle w:val="a0"/>
        <w:rPr>
          <w:rFonts w:hint="cs"/>
          <w:rtl/>
        </w:rPr>
      </w:pPr>
    </w:p>
    <w:p w14:paraId="40F31C9D" w14:textId="77777777" w:rsidR="00000000" w:rsidRDefault="0003559D">
      <w:pPr>
        <w:pStyle w:val="af1"/>
        <w:rPr>
          <w:rtl/>
        </w:rPr>
      </w:pPr>
      <w:r>
        <w:rPr>
          <w:rFonts w:hint="eastAsia"/>
          <w:rtl/>
        </w:rPr>
        <w:t>היו</w:t>
      </w:r>
      <w:r>
        <w:rPr>
          <w:rtl/>
        </w:rPr>
        <w:t>"ר ראובן ריבלין:</w:t>
      </w:r>
    </w:p>
    <w:p w14:paraId="499D9AA9" w14:textId="77777777" w:rsidR="00000000" w:rsidRDefault="0003559D">
      <w:pPr>
        <w:pStyle w:val="a0"/>
        <w:rPr>
          <w:rFonts w:hint="cs"/>
          <w:rtl/>
        </w:rPr>
      </w:pPr>
    </w:p>
    <w:p w14:paraId="3E432740" w14:textId="77777777" w:rsidR="00000000" w:rsidRDefault="0003559D">
      <w:pPr>
        <w:pStyle w:val="a0"/>
        <w:rPr>
          <w:rFonts w:hint="cs"/>
          <w:rtl/>
        </w:rPr>
      </w:pPr>
      <w:r>
        <w:rPr>
          <w:rFonts w:hint="cs"/>
          <w:rtl/>
        </w:rPr>
        <w:t xml:space="preserve">אבל התיקון לחוק </w:t>
      </w:r>
      <w:r>
        <w:rPr>
          <w:rFonts w:hint="cs"/>
          <w:rtl/>
        </w:rPr>
        <w:t>מאפשר לך לקבוע באותו אזור הבחנה בין בית-ספר אחד לאחר, ופה אין קריטריונים.</w:t>
      </w:r>
    </w:p>
    <w:p w14:paraId="3145A4A2" w14:textId="77777777" w:rsidR="00000000" w:rsidRDefault="0003559D">
      <w:pPr>
        <w:pStyle w:val="a0"/>
        <w:rPr>
          <w:rFonts w:hint="cs"/>
          <w:rtl/>
        </w:rPr>
      </w:pPr>
    </w:p>
    <w:p w14:paraId="57C9A148" w14:textId="77777777" w:rsidR="00000000" w:rsidRDefault="0003559D">
      <w:pPr>
        <w:pStyle w:val="-"/>
        <w:rPr>
          <w:rtl/>
        </w:rPr>
      </w:pPr>
      <w:r>
        <w:rPr>
          <w:rFonts w:hint="eastAsia"/>
          <w:rtl/>
        </w:rPr>
        <w:t>מל</w:t>
      </w:r>
      <w:r>
        <w:rPr>
          <w:rtl/>
        </w:rPr>
        <w:t xml:space="preserve"> פולישוק-בלוך (</w:t>
      </w:r>
      <w:r>
        <w:rPr>
          <w:rFonts w:hint="cs"/>
          <w:rtl/>
        </w:rPr>
        <w:t>יו"ר ועדת החינוך, התרבות והספורט</w:t>
      </w:r>
      <w:r>
        <w:rPr>
          <w:rtl/>
        </w:rPr>
        <w:t>):</w:t>
      </w:r>
    </w:p>
    <w:p w14:paraId="6D3D3D77" w14:textId="77777777" w:rsidR="00000000" w:rsidRDefault="0003559D">
      <w:pPr>
        <w:pStyle w:val="a0"/>
        <w:rPr>
          <w:rFonts w:hint="cs"/>
          <w:rtl/>
        </w:rPr>
      </w:pPr>
    </w:p>
    <w:p w14:paraId="616BF72A" w14:textId="77777777" w:rsidR="00000000" w:rsidRDefault="0003559D">
      <w:pPr>
        <w:pStyle w:val="a0"/>
        <w:rPr>
          <w:rFonts w:hint="cs"/>
          <w:rtl/>
        </w:rPr>
      </w:pPr>
      <w:r>
        <w:rPr>
          <w:rFonts w:hint="cs"/>
          <w:rtl/>
        </w:rPr>
        <w:t xml:space="preserve">נכון, ולכן כפי שהחוק הקודם אמר כללית "שלדעת השר זקוקים לסיוע נוסף" </w:t>
      </w:r>
      <w:r>
        <w:rPr>
          <w:rFonts w:hint="eastAsia"/>
          <w:rtl/>
        </w:rPr>
        <w:t>–</w:t>
      </w:r>
      <w:r>
        <w:rPr>
          <w:rFonts w:hint="cs"/>
          <w:rtl/>
        </w:rPr>
        <w:t xml:space="preserve"> אמירה כללית והפירוט בא בצו, כך בדיוק אנחנו הולכים לעשות כאן</w:t>
      </w:r>
      <w:r>
        <w:rPr>
          <w:rFonts w:hint="cs"/>
          <w:rtl/>
        </w:rPr>
        <w:t xml:space="preserve">. אנחנו אומרים: יש אמירה כללית </w:t>
      </w:r>
      <w:r>
        <w:rPr>
          <w:rFonts w:hint="eastAsia"/>
          <w:rtl/>
        </w:rPr>
        <w:t>–</w:t>
      </w:r>
      <w:r>
        <w:rPr>
          <w:rFonts w:hint="cs"/>
          <w:rtl/>
        </w:rPr>
        <w:t xml:space="preserve"> אותה אמירה כללית, כי את זה לא שינינו בחוק </w:t>
      </w:r>
      <w:r>
        <w:rPr>
          <w:rFonts w:hint="eastAsia"/>
          <w:rtl/>
        </w:rPr>
        <w:t>–</w:t>
      </w:r>
      <w:r>
        <w:rPr>
          <w:rFonts w:hint="cs"/>
          <w:rtl/>
        </w:rPr>
        <w:t xml:space="preserve"> ובצו החדש נדרוש פירוט מדויק של הקריטריונים שלפיהם תחלק השרה את - - - </w:t>
      </w:r>
    </w:p>
    <w:p w14:paraId="05F5E6B2" w14:textId="77777777" w:rsidR="00000000" w:rsidRDefault="0003559D">
      <w:pPr>
        <w:pStyle w:val="a0"/>
        <w:rPr>
          <w:rFonts w:hint="cs"/>
          <w:rtl/>
        </w:rPr>
      </w:pPr>
    </w:p>
    <w:p w14:paraId="459FE560" w14:textId="77777777" w:rsidR="00000000" w:rsidRDefault="0003559D">
      <w:pPr>
        <w:pStyle w:val="af1"/>
        <w:rPr>
          <w:rtl/>
        </w:rPr>
      </w:pPr>
      <w:r>
        <w:rPr>
          <w:rtl/>
        </w:rPr>
        <w:t>היו"ר ראובן ריבלין:</w:t>
      </w:r>
    </w:p>
    <w:p w14:paraId="222F5BE2" w14:textId="77777777" w:rsidR="00000000" w:rsidRDefault="0003559D">
      <w:pPr>
        <w:pStyle w:val="a0"/>
        <w:rPr>
          <w:rtl/>
        </w:rPr>
      </w:pPr>
    </w:p>
    <w:p w14:paraId="0DE4B5EF" w14:textId="77777777" w:rsidR="00000000" w:rsidRDefault="0003559D">
      <w:pPr>
        <w:pStyle w:val="a0"/>
        <w:rPr>
          <w:rFonts w:hint="cs"/>
          <w:rtl/>
        </w:rPr>
      </w:pPr>
      <w:r>
        <w:rPr>
          <w:rFonts w:hint="cs"/>
          <w:rtl/>
        </w:rPr>
        <w:t>ואם לא יהיה צו חדש?</w:t>
      </w:r>
    </w:p>
    <w:p w14:paraId="1A245A95" w14:textId="77777777" w:rsidR="00000000" w:rsidRDefault="0003559D">
      <w:pPr>
        <w:pStyle w:val="a0"/>
        <w:rPr>
          <w:rFonts w:hint="cs"/>
          <w:rtl/>
        </w:rPr>
      </w:pPr>
    </w:p>
    <w:p w14:paraId="7FB3C7EA" w14:textId="77777777" w:rsidR="00000000" w:rsidRDefault="0003559D">
      <w:pPr>
        <w:pStyle w:val="-"/>
        <w:rPr>
          <w:rtl/>
        </w:rPr>
      </w:pPr>
      <w:r>
        <w:rPr>
          <w:rFonts w:hint="eastAsia"/>
          <w:rtl/>
        </w:rPr>
        <w:t>מל</w:t>
      </w:r>
      <w:r>
        <w:rPr>
          <w:rtl/>
        </w:rPr>
        <w:t xml:space="preserve"> פולישוק-בלוך (</w:t>
      </w:r>
      <w:r>
        <w:rPr>
          <w:rFonts w:hint="cs"/>
          <w:rtl/>
        </w:rPr>
        <w:t>יו"ר ועדת החינוך, התרבות והספורט</w:t>
      </w:r>
      <w:r>
        <w:rPr>
          <w:rtl/>
        </w:rPr>
        <w:t>):</w:t>
      </w:r>
    </w:p>
    <w:p w14:paraId="2F094848" w14:textId="77777777" w:rsidR="00000000" w:rsidRDefault="0003559D">
      <w:pPr>
        <w:pStyle w:val="a0"/>
        <w:rPr>
          <w:rFonts w:hint="cs"/>
          <w:rtl/>
        </w:rPr>
      </w:pPr>
    </w:p>
    <w:p w14:paraId="1226B7C5" w14:textId="77777777" w:rsidR="00000000" w:rsidRDefault="0003559D">
      <w:pPr>
        <w:pStyle w:val="a0"/>
        <w:rPr>
          <w:rFonts w:hint="cs"/>
          <w:rtl/>
        </w:rPr>
      </w:pPr>
      <w:r>
        <w:rPr>
          <w:rFonts w:hint="cs"/>
          <w:rtl/>
        </w:rPr>
        <w:t>אם לא יהיה צו</w:t>
      </w:r>
      <w:r>
        <w:rPr>
          <w:rFonts w:hint="cs"/>
          <w:rtl/>
        </w:rPr>
        <w:t xml:space="preserve"> חדש, השרה חייבת ללכת לפי הצו הקיים ולהחיל את הכול </w:t>
      </w:r>
      <w:r>
        <w:rPr>
          <w:rFonts w:hint="eastAsia"/>
          <w:rtl/>
        </w:rPr>
        <w:t>–</w:t>
      </w:r>
      <w:r>
        <w:rPr>
          <w:rFonts w:hint="cs"/>
          <w:rtl/>
        </w:rPr>
        <w:t xml:space="preserve"> הרי זה בדיוק העניין </w:t>
      </w:r>
      <w:r>
        <w:rPr>
          <w:rFonts w:hint="eastAsia"/>
          <w:rtl/>
        </w:rPr>
        <w:t>–</w:t>
      </w:r>
      <w:r>
        <w:rPr>
          <w:rFonts w:hint="cs"/>
          <w:rtl/>
        </w:rPr>
        <w:t xml:space="preserve"> ושר האוצר יצטרך לתת לה כסף. הרבה כסף. </w:t>
      </w:r>
    </w:p>
    <w:p w14:paraId="7264AA39" w14:textId="77777777" w:rsidR="00000000" w:rsidRDefault="0003559D">
      <w:pPr>
        <w:pStyle w:val="a0"/>
        <w:rPr>
          <w:rFonts w:hint="cs"/>
          <w:rtl/>
        </w:rPr>
      </w:pPr>
    </w:p>
    <w:p w14:paraId="1AE34C9D" w14:textId="77777777" w:rsidR="00000000" w:rsidRDefault="0003559D">
      <w:pPr>
        <w:pStyle w:val="af1"/>
        <w:rPr>
          <w:rtl/>
        </w:rPr>
      </w:pPr>
      <w:bookmarkStart w:id="454" w:name="FS000001047T31_08_2004_19_03_10C"/>
      <w:bookmarkEnd w:id="454"/>
      <w:r>
        <w:rPr>
          <w:rtl/>
        </w:rPr>
        <w:t>היו"ר ראובן ריבלין:</w:t>
      </w:r>
    </w:p>
    <w:p w14:paraId="1CFED8E9" w14:textId="77777777" w:rsidR="00000000" w:rsidRDefault="0003559D">
      <w:pPr>
        <w:pStyle w:val="a0"/>
        <w:rPr>
          <w:rtl/>
        </w:rPr>
      </w:pPr>
    </w:p>
    <w:p w14:paraId="77D42D1F" w14:textId="77777777" w:rsidR="00000000" w:rsidRDefault="0003559D">
      <w:pPr>
        <w:pStyle w:val="a0"/>
        <w:rPr>
          <w:rFonts w:hint="cs"/>
          <w:rtl/>
        </w:rPr>
      </w:pPr>
      <w:r>
        <w:rPr>
          <w:rFonts w:hint="cs"/>
          <w:rtl/>
        </w:rPr>
        <w:t>בית-המשפט העליון יפרש זאת בצורה המצמצמת ביותר ויגביל כל שיקול דעת בהקשר של הצו הקודם, אם כי בהחלט יש פה לקונה.</w:t>
      </w:r>
    </w:p>
    <w:p w14:paraId="21D3ED3C" w14:textId="77777777" w:rsidR="00000000" w:rsidRDefault="0003559D">
      <w:pPr>
        <w:pStyle w:val="a0"/>
        <w:rPr>
          <w:rFonts w:hint="cs"/>
          <w:rtl/>
        </w:rPr>
      </w:pPr>
    </w:p>
    <w:p w14:paraId="5A40CAB9" w14:textId="77777777" w:rsidR="00000000" w:rsidRDefault="0003559D">
      <w:pPr>
        <w:pStyle w:val="-"/>
        <w:rPr>
          <w:rtl/>
        </w:rPr>
      </w:pPr>
      <w:bookmarkStart w:id="455" w:name="FS000001047T31_08_2004_19_03_25C"/>
      <w:bookmarkEnd w:id="455"/>
      <w:r>
        <w:rPr>
          <w:rtl/>
        </w:rPr>
        <w:t>מל פוליש</w:t>
      </w:r>
      <w:r>
        <w:rPr>
          <w:rtl/>
        </w:rPr>
        <w:t>וק-בלוך (יו</w:t>
      </w:r>
      <w:r>
        <w:rPr>
          <w:rFonts w:hint="cs"/>
          <w:rtl/>
        </w:rPr>
        <w:t>"</w:t>
      </w:r>
      <w:r>
        <w:rPr>
          <w:rtl/>
        </w:rPr>
        <w:t>ר ועדת החינוך</w:t>
      </w:r>
      <w:r>
        <w:rPr>
          <w:rFonts w:hint="cs"/>
          <w:rtl/>
        </w:rPr>
        <w:t>,</w:t>
      </w:r>
      <w:r>
        <w:rPr>
          <w:rtl/>
        </w:rPr>
        <w:t xml:space="preserve"> התרבות</w:t>
      </w:r>
      <w:r>
        <w:rPr>
          <w:rFonts w:hint="cs"/>
          <w:rtl/>
        </w:rPr>
        <w:t xml:space="preserve"> והספורט</w:t>
      </w:r>
      <w:r>
        <w:rPr>
          <w:rtl/>
        </w:rPr>
        <w:t>):</w:t>
      </w:r>
    </w:p>
    <w:p w14:paraId="02ADF054" w14:textId="77777777" w:rsidR="00000000" w:rsidRDefault="0003559D">
      <w:pPr>
        <w:pStyle w:val="a0"/>
        <w:rPr>
          <w:rtl/>
        </w:rPr>
      </w:pPr>
    </w:p>
    <w:p w14:paraId="65E9872D" w14:textId="77777777" w:rsidR="00000000" w:rsidRDefault="0003559D">
      <w:pPr>
        <w:pStyle w:val="a0"/>
        <w:rPr>
          <w:rFonts w:hint="cs"/>
          <w:rtl/>
        </w:rPr>
      </w:pPr>
      <w:r>
        <w:rPr>
          <w:rFonts w:hint="cs"/>
          <w:rtl/>
        </w:rPr>
        <w:t>אבל אנחנו רוצים צו חדש, ונעשה צו חדש, והשרה הבטיחה להביא צו חדש. ועוד לפני שהשרה תביא את הצו החדש כבר קבענו מועד לדיון. אדוני היושב-ראש, באוקטובר נדון בנושאים האלה. זה לא יהיה דבר שייחתך בלי דיון. כל הדברים נאמר</w:t>
      </w:r>
      <w:r>
        <w:rPr>
          <w:rFonts w:hint="cs"/>
          <w:rtl/>
        </w:rPr>
        <w:t xml:space="preserve">ו, אבל חברי הכנסת, בפרט מהאופוזיציה, רוצים להשמיץ, והם עשו זאת בלב רחב. </w:t>
      </w:r>
    </w:p>
    <w:p w14:paraId="4AF3C030" w14:textId="77777777" w:rsidR="00000000" w:rsidRDefault="0003559D">
      <w:pPr>
        <w:pStyle w:val="a0"/>
        <w:rPr>
          <w:rFonts w:hint="cs"/>
          <w:rtl/>
        </w:rPr>
      </w:pPr>
    </w:p>
    <w:p w14:paraId="0420BF11" w14:textId="77777777" w:rsidR="00000000" w:rsidRDefault="0003559D">
      <w:pPr>
        <w:pStyle w:val="a0"/>
        <w:rPr>
          <w:rFonts w:hint="cs"/>
          <w:rtl/>
        </w:rPr>
      </w:pPr>
      <w:r>
        <w:rPr>
          <w:rFonts w:hint="cs"/>
          <w:rtl/>
        </w:rPr>
        <w:t xml:space="preserve">לעניין הערבים, הצו </w:t>
      </w:r>
      <w:r>
        <w:rPr>
          <w:rtl/>
        </w:rPr>
        <w:t>–</w:t>
      </w:r>
      <w:r>
        <w:rPr>
          <w:rFonts w:hint="cs"/>
          <w:rtl/>
        </w:rPr>
        <w:t xml:space="preserve"> כדאי שתדעו כולכם </w:t>
      </w:r>
      <w:r>
        <w:rPr>
          <w:rFonts w:hint="eastAsia"/>
          <w:rtl/>
        </w:rPr>
        <w:t>–</w:t>
      </w:r>
      <w:r>
        <w:rPr>
          <w:rFonts w:hint="cs"/>
          <w:rtl/>
        </w:rPr>
        <w:t xml:space="preserve"> רוב היישובים פה, לצערנו הרב, הם יישובים ערביים. לצערנו, מכיוון שהיישובים האלה הם במצב סוציו-אקונומי נמוך. הלוואי שזה לא היה כך. </w:t>
      </w:r>
    </w:p>
    <w:p w14:paraId="774EA98B" w14:textId="77777777" w:rsidR="00000000" w:rsidRDefault="0003559D">
      <w:pPr>
        <w:pStyle w:val="a0"/>
        <w:rPr>
          <w:rFonts w:hint="cs"/>
          <w:rtl/>
        </w:rPr>
      </w:pPr>
    </w:p>
    <w:p w14:paraId="1FCB2672" w14:textId="77777777" w:rsidR="00000000" w:rsidRDefault="0003559D">
      <w:pPr>
        <w:pStyle w:val="a0"/>
        <w:rPr>
          <w:rFonts w:hint="cs"/>
          <w:rtl/>
        </w:rPr>
      </w:pPr>
      <w:r>
        <w:rPr>
          <w:rFonts w:hint="cs"/>
          <w:rtl/>
        </w:rPr>
        <w:t>אני מבקשת מכ</w:t>
      </w:r>
      <w:r>
        <w:rPr>
          <w:rFonts w:hint="cs"/>
          <w:rtl/>
        </w:rPr>
        <w:t>ולכם לאשר את החוק.</w:t>
      </w:r>
    </w:p>
    <w:p w14:paraId="4F8E9B16" w14:textId="77777777" w:rsidR="00000000" w:rsidRDefault="0003559D">
      <w:pPr>
        <w:pStyle w:val="a0"/>
        <w:rPr>
          <w:rFonts w:hint="cs"/>
          <w:rtl/>
        </w:rPr>
      </w:pPr>
    </w:p>
    <w:p w14:paraId="2CE07342" w14:textId="77777777" w:rsidR="00000000" w:rsidRDefault="0003559D">
      <w:pPr>
        <w:pStyle w:val="af0"/>
        <w:rPr>
          <w:rtl/>
        </w:rPr>
      </w:pPr>
    </w:p>
    <w:p w14:paraId="39B283C4" w14:textId="77777777" w:rsidR="00000000" w:rsidRDefault="0003559D">
      <w:pPr>
        <w:pStyle w:val="af0"/>
        <w:rPr>
          <w:rtl/>
        </w:rPr>
      </w:pPr>
      <w:r>
        <w:rPr>
          <w:rFonts w:hint="eastAsia"/>
          <w:rtl/>
        </w:rPr>
        <w:t>יולי</w:t>
      </w:r>
      <w:r>
        <w:rPr>
          <w:rtl/>
        </w:rPr>
        <w:t xml:space="preserve"> תמיר (העבודה-מימד):</w:t>
      </w:r>
    </w:p>
    <w:p w14:paraId="1075D969" w14:textId="77777777" w:rsidR="00000000" w:rsidRDefault="0003559D">
      <w:pPr>
        <w:pStyle w:val="a0"/>
        <w:rPr>
          <w:rFonts w:hint="cs"/>
          <w:rtl/>
        </w:rPr>
      </w:pPr>
    </w:p>
    <w:p w14:paraId="14225781" w14:textId="77777777" w:rsidR="00000000" w:rsidRDefault="0003559D">
      <w:pPr>
        <w:pStyle w:val="a0"/>
        <w:rPr>
          <w:rFonts w:hint="cs"/>
          <w:rtl/>
        </w:rPr>
      </w:pPr>
      <w:r>
        <w:rPr>
          <w:rFonts w:hint="cs"/>
          <w:rtl/>
        </w:rPr>
        <w:t>הצו הזה מאפשר להחליט על גן אחד ביישוב ערבי ועל שלושה גנים ביישוב יהודי, כי אין הבחנה - - -</w:t>
      </w:r>
    </w:p>
    <w:p w14:paraId="0483B8D9" w14:textId="77777777" w:rsidR="00000000" w:rsidRDefault="0003559D">
      <w:pPr>
        <w:pStyle w:val="a0"/>
        <w:rPr>
          <w:rFonts w:hint="cs"/>
          <w:rtl/>
        </w:rPr>
      </w:pPr>
    </w:p>
    <w:p w14:paraId="4C570D29" w14:textId="77777777" w:rsidR="00000000" w:rsidRDefault="0003559D">
      <w:pPr>
        <w:pStyle w:val="-"/>
        <w:rPr>
          <w:rtl/>
        </w:rPr>
      </w:pPr>
      <w:r>
        <w:rPr>
          <w:rFonts w:hint="eastAsia"/>
          <w:rtl/>
        </w:rPr>
        <w:t>מל</w:t>
      </w:r>
      <w:r>
        <w:rPr>
          <w:rtl/>
        </w:rPr>
        <w:t xml:space="preserve"> פולישוק-בלוך (</w:t>
      </w:r>
      <w:r>
        <w:rPr>
          <w:rFonts w:hint="cs"/>
          <w:rtl/>
        </w:rPr>
        <w:t>יו"ר ועדת החינוך, התרבות והספורט</w:t>
      </w:r>
      <w:r>
        <w:rPr>
          <w:rtl/>
        </w:rPr>
        <w:t>):</w:t>
      </w:r>
    </w:p>
    <w:p w14:paraId="42A0BDCE" w14:textId="77777777" w:rsidR="00000000" w:rsidRDefault="0003559D">
      <w:pPr>
        <w:pStyle w:val="a0"/>
        <w:rPr>
          <w:rFonts w:hint="cs"/>
          <w:rtl/>
        </w:rPr>
      </w:pPr>
    </w:p>
    <w:p w14:paraId="2B9E4E7F" w14:textId="77777777" w:rsidR="00000000" w:rsidRDefault="0003559D">
      <w:pPr>
        <w:pStyle w:val="a0"/>
        <w:rPr>
          <w:rFonts w:hint="cs"/>
          <w:rtl/>
        </w:rPr>
      </w:pPr>
      <w:r>
        <w:rPr>
          <w:rFonts w:hint="cs"/>
          <w:rtl/>
        </w:rPr>
        <w:t>חברת הכנסת יולי תמיר, הרשימה המפורטת תגיע לוועדת החינוך, ואת מוז</w:t>
      </w:r>
      <w:r>
        <w:rPr>
          <w:rFonts w:hint="cs"/>
          <w:rtl/>
        </w:rPr>
        <w:t xml:space="preserve">מנת יחד אתי - - - </w:t>
      </w:r>
    </w:p>
    <w:p w14:paraId="73361CA0" w14:textId="77777777" w:rsidR="00000000" w:rsidRDefault="0003559D">
      <w:pPr>
        <w:pStyle w:val="a0"/>
        <w:rPr>
          <w:rFonts w:hint="cs"/>
          <w:rtl/>
        </w:rPr>
      </w:pPr>
    </w:p>
    <w:p w14:paraId="7DF512B1" w14:textId="77777777" w:rsidR="00000000" w:rsidRDefault="0003559D">
      <w:pPr>
        <w:pStyle w:val="af0"/>
        <w:rPr>
          <w:rtl/>
        </w:rPr>
      </w:pPr>
      <w:bookmarkStart w:id="456" w:name="FS000001047T31_08_2004_19_04_18C"/>
      <w:bookmarkEnd w:id="456"/>
      <w:r>
        <w:rPr>
          <w:rFonts w:hint="eastAsia"/>
          <w:rtl/>
        </w:rPr>
        <w:t>יולי</w:t>
      </w:r>
      <w:r>
        <w:rPr>
          <w:rtl/>
        </w:rPr>
        <w:t xml:space="preserve"> תמיר (העבודה-מימד):</w:t>
      </w:r>
    </w:p>
    <w:p w14:paraId="3DDB1825" w14:textId="77777777" w:rsidR="00000000" w:rsidRDefault="0003559D">
      <w:pPr>
        <w:pStyle w:val="a0"/>
        <w:rPr>
          <w:rFonts w:hint="cs"/>
          <w:rtl/>
        </w:rPr>
      </w:pPr>
    </w:p>
    <w:p w14:paraId="193A296C" w14:textId="77777777" w:rsidR="00000000" w:rsidRDefault="0003559D">
      <w:pPr>
        <w:pStyle w:val="a0"/>
        <w:rPr>
          <w:rFonts w:hint="cs"/>
          <w:rtl/>
        </w:rPr>
      </w:pPr>
      <w:r>
        <w:rPr>
          <w:rFonts w:hint="cs"/>
          <w:rtl/>
        </w:rPr>
        <w:t xml:space="preserve">- - - לאחר מעשה, כבר התחילו - - - </w:t>
      </w:r>
    </w:p>
    <w:p w14:paraId="6753CFE0" w14:textId="77777777" w:rsidR="00000000" w:rsidRDefault="0003559D">
      <w:pPr>
        <w:pStyle w:val="a0"/>
        <w:rPr>
          <w:rFonts w:hint="cs"/>
          <w:rtl/>
        </w:rPr>
      </w:pPr>
    </w:p>
    <w:p w14:paraId="155AB4B2" w14:textId="77777777" w:rsidR="00000000" w:rsidRDefault="0003559D">
      <w:pPr>
        <w:pStyle w:val="-"/>
        <w:rPr>
          <w:rtl/>
        </w:rPr>
      </w:pPr>
      <w:bookmarkStart w:id="457" w:name="FS000001047T31_08_2004_19_04_27C"/>
      <w:bookmarkEnd w:id="457"/>
      <w:r>
        <w:rPr>
          <w:rtl/>
        </w:rPr>
        <w:t>מל פולישוק-בלוך (יו”ר ועדת החינוך</w:t>
      </w:r>
      <w:r>
        <w:rPr>
          <w:rFonts w:hint="cs"/>
          <w:rtl/>
        </w:rPr>
        <w:t>,</w:t>
      </w:r>
      <w:r>
        <w:rPr>
          <w:rtl/>
        </w:rPr>
        <w:t xml:space="preserve"> התרבות</w:t>
      </w:r>
      <w:r>
        <w:rPr>
          <w:rFonts w:hint="cs"/>
          <w:rtl/>
        </w:rPr>
        <w:t xml:space="preserve"> והספורט</w:t>
      </w:r>
      <w:r>
        <w:rPr>
          <w:rtl/>
        </w:rPr>
        <w:t>):</w:t>
      </w:r>
    </w:p>
    <w:p w14:paraId="53D2CEDB" w14:textId="77777777" w:rsidR="00000000" w:rsidRDefault="0003559D">
      <w:pPr>
        <w:pStyle w:val="a0"/>
        <w:rPr>
          <w:rtl/>
        </w:rPr>
      </w:pPr>
    </w:p>
    <w:p w14:paraId="59567841" w14:textId="77777777" w:rsidR="00000000" w:rsidRDefault="0003559D">
      <w:pPr>
        <w:pStyle w:val="a0"/>
        <w:rPr>
          <w:rFonts w:hint="cs"/>
          <w:rtl/>
        </w:rPr>
      </w:pPr>
      <w:r>
        <w:rPr>
          <w:rFonts w:hint="cs"/>
          <w:rtl/>
        </w:rPr>
        <w:t xml:space="preserve">לא לאחר מעשה. לא נכון. זה לא יהיה לאחר מעשה. </w:t>
      </w:r>
    </w:p>
    <w:p w14:paraId="65504781" w14:textId="77777777" w:rsidR="00000000" w:rsidRDefault="0003559D">
      <w:pPr>
        <w:pStyle w:val="a0"/>
        <w:rPr>
          <w:rFonts w:hint="cs"/>
          <w:rtl/>
        </w:rPr>
      </w:pPr>
    </w:p>
    <w:p w14:paraId="53D3FD4C" w14:textId="77777777" w:rsidR="00000000" w:rsidRDefault="0003559D">
      <w:pPr>
        <w:pStyle w:val="a0"/>
        <w:rPr>
          <w:rFonts w:hint="cs"/>
          <w:rtl/>
        </w:rPr>
      </w:pPr>
      <w:r>
        <w:rPr>
          <w:rFonts w:hint="cs"/>
          <w:rtl/>
        </w:rPr>
        <w:t>אני מבקשת מכם לאשר את החוק. תודה.</w:t>
      </w:r>
    </w:p>
    <w:p w14:paraId="06A939DC" w14:textId="77777777" w:rsidR="00000000" w:rsidRDefault="0003559D">
      <w:pPr>
        <w:pStyle w:val="a0"/>
        <w:rPr>
          <w:rFonts w:hint="cs"/>
          <w:rtl/>
        </w:rPr>
      </w:pPr>
    </w:p>
    <w:p w14:paraId="251D59F5" w14:textId="77777777" w:rsidR="00000000" w:rsidRDefault="0003559D">
      <w:pPr>
        <w:pStyle w:val="af1"/>
        <w:rPr>
          <w:rtl/>
        </w:rPr>
      </w:pPr>
      <w:r>
        <w:rPr>
          <w:rtl/>
        </w:rPr>
        <w:t>היו"ר ראובן ריבלין:</w:t>
      </w:r>
    </w:p>
    <w:p w14:paraId="7210C5D9" w14:textId="77777777" w:rsidR="00000000" w:rsidRDefault="0003559D">
      <w:pPr>
        <w:pStyle w:val="a0"/>
        <w:rPr>
          <w:rtl/>
        </w:rPr>
      </w:pPr>
    </w:p>
    <w:p w14:paraId="0882F85E" w14:textId="77777777" w:rsidR="00000000" w:rsidRDefault="0003559D">
      <w:pPr>
        <w:pStyle w:val="a0"/>
        <w:rPr>
          <w:rFonts w:hint="cs"/>
          <w:rtl/>
        </w:rPr>
      </w:pPr>
      <w:r>
        <w:rPr>
          <w:rFonts w:hint="cs"/>
          <w:rtl/>
        </w:rPr>
        <w:t>יושב-ראש הקואליציה</w:t>
      </w:r>
      <w:r>
        <w:rPr>
          <w:rFonts w:hint="cs"/>
          <w:rtl/>
        </w:rPr>
        <w:t>, שרת החינוך פה. כבוד השרה, האם גברתי מבקשת להתייחס?</w:t>
      </w:r>
    </w:p>
    <w:p w14:paraId="237EDC3B" w14:textId="77777777" w:rsidR="00000000" w:rsidRDefault="0003559D">
      <w:pPr>
        <w:pStyle w:val="a0"/>
        <w:rPr>
          <w:rFonts w:hint="cs"/>
          <w:rtl/>
        </w:rPr>
      </w:pPr>
    </w:p>
    <w:p w14:paraId="54D3921B" w14:textId="77777777" w:rsidR="00000000" w:rsidRDefault="0003559D">
      <w:pPr>
        <w:pStyle w:val="af0"/>
        <w:rPr>
          <w:rtl/>
        </w:rPr>
      </w:pPr>
      <w:r>
        <w:rPr>
          <w:rtl/>
        </w:rPr>
        <w:t>שרת החינוך, התרבות והספורט לימור לבנת:</w:t>
      </w:r>
    </w:p>
    <w:p w14:paraId="53990B5F" w14:textId="77777777" w:rsidR="00000000" w:rsidRDefault="0003559D">
      <w:pPr>
        <w:pStyle w:val="a0"/>
        <w:rPr>
          <w:rtl/>
        </w:rPr>
      </w:pPr>
    </w:p>
    <w:p w14:paraId="31561521" w14:textId="77777777" w:rsidR="00000000" w:rsidRDefault="0003559D">
      <w:pPr>
        <w:pStyle w:val="a0"/>
        <w:rPr>
          <w:rFonts w:hint="cs"/>
          <w:rtl/>
        </w:rPr>
      </w:pPr>
      <w:r>
        <w:rPr>
          <w:rFonts w:hint="cs"/>
          <w:rtl/>
        </w:rPr>
        <w:t>לא, כל מה שאמרה יושבת-ראש הוועדה, חברת הכנסת מלי פולישוק, על-פי ההסכמות, מקובל עלי לחלוטין.</w:t>
      </w:r>
    </w:p>
    <w:p w14:paraId="4E754FC1" w14:textId="77777777" w:rsidR="00000000" w:rsidRDefault="0003559D">
      <w:pPr>
        <w:pStyle w:val="a0"/>
        <w:rPr>
          <w:rFonts w:hint="cs"/>
          <w:rtl/>
        </w:rPr>
      </w:pPr>
    </w:p>
    <w:p w14:paraId="058184DF" w14:textId="77777777" w:rsidR="00000000" w:rsidRDefault="0003559D">
      <w:pPr>
        <w:pStyle w:val="af1"/>
        <w:rPr>
          <w:rtl/>
        </w:rPr>
      </w:pPr>
      <w:r>
        <w:rPr>
          <w:rtl/>
        </w:rPr>
        <w:t>היו"ר</w:t>
      </w:r>
      <w:r>
        <w:rPr>
          <w:rFonts w:hint="cs"/>
          <w:rtl/>
        </w:rPr>
        <w:t xml:space="preserve"> ראובן ריבלין</w:t>
      </w:r>
      <w:r>
        <w:rPr>
          <w:rtl/>
        </w:rPr>
        <w:t>:</w:t>
      </w:r>
    </w:p>
    <w:p w14:paraId="54D305C0" w14:textId="77777777" w:rsidR="00000000" w:rsidRDefault="0003559D">
      <w:pPr>
        <w:pStyle w:val="a0"/>
        <w:rPr>
          <w:rtl/>
        </w:rPr>
      </w:pPr>
    </w:p>
    <w:p w14:paraId="3E906D11" w14:textId="77777777" w:rsidR="00000000" w:rsidRDefault="0003559D">
      <w:pPr>
        <w:pStyle w:val="a0"/>
        <w:rPr>
          <w:rFonts w:hint="cs"/>
          <w:rtl/>
        </w:rPr>
      </w:pPr>
      <w:r>
        <w:rPr>
          <w:rFonts w:hint="cs"/>
          <w:rtl/>
        </w:rPr>
        <w:t>לדברי השרה, כל הדברים שאמרה יושבת-ראש הוועדה, על</w:t>
      </w:r>
      <w:r>
        <w:rPr>
          <w:rFonts w:hint="cs"/>
          <w:rtl/>
        </w:rPr>
        <w:t xml:space="preserve">-פי ההסכמות, מקובלים עליה, ובכללם דבריה בעניין הצו. פה יכול להיות בהחלט דבר שבית-המשפט יצטרך לתת פרשנות עליו אם לא יהיה צו. </w:t>
      </w:r>
    </w:p>
    <w:p w14:paraId="45B5089B" w14:textId="77777777" w:rsidR="00000000" w:rsidRDefault="0003559D">
      <w:pPr>
        <w:pStyle w:val="a0"/>
        <w:rPr>
          <w:rFonts w:hint="cs"/>
          <w:rtl/>
        </w:rPr>
      </w:pPr>
    </w:p>
    <w:p w14:paraId="4D17FD92" w14:textId="77777777" w:rsidR="00000000" w:rsidRDefault="0003559D">
      <w:pPr>
        <w:pStyle w:val="af0"/>
        <w:rPr>
          <w:rtl/>
        </w:rPr>
      </w:pPr>
      <w:r>
        <w:rPr>
          <w:rFonts w:hint="eastAsia"/>
          <w:rtl/>
        </w:rPr>
        <w:t>גדעון</w:t>
      </w:r>
      <w:r>
        <w:rPr>
          <w:rtl/>
        </w:rPr>
        <w:t xml:space="preserve"> סער (הליכוד):</w:t>
      </w:r>
    </w:p>
    <w:p w14:paraId="2C67AD05" w14:textId="77777777" w:rsidR="00000000" w:rsidRDefault="0003559D">
      <w:pPr>
        <w:pStyle w:val="a0"/>
        <w:rPr>
          <w:rFonts w:hint="cs"/>
          <w:rtl/>
        </w:rPr>
      </w:pPr>
    </w:p>
    <w:p w14:paraId="206570A2" w14:textId="77777777" w:rsidR="00000000" w:rsidRDefault="0003559D">
      <w:pPr>
        <w:pStyle w:val="a0"/>
        <w:rPr>
          <w:rFonts w:hint="cs"/>
          <w:rtl/>
        </w:rPr>
      </w:pPr>
      <w:r>
        <w:rPr>
          <w:rFonts w:hint="cs"/>
          <w:rtl/>
        </w:rPr>
        <w:t>- - -</w:t>
      </w:r>
    </w:p>
    <w:p w14:paraId="6E9ECC31" w14:textId="77777777" w:rsidR="00000000" w:rsidRDefault="0003559D">
      <w:pPr>
        <w:pStyle w:val="a0"/>
        <w:rPr>
          <w:rFonts w:hint="cs"/>
          <w:rtl/>
        </w:rPr>
      </w:pPr>
    </w:p>
    <w:p w14:paraId="5D0C6FBB" w14:textId="77777777" w:rsidR="00000000" w:rsidRDefault="0003559D">
      <w:pPr>
        <w:pStyle w:val="af1"/>
        <w:rPr>
          <w:rtl/>
        </w:rPr>
      </w:pPr>
    </w:p>
    <w:p w14:paraId="4127438F" w14:textId="77777777" w:rsidR="00000000" w:rsidRDefault="0003559D">
      <w:pPr>
        <w:pStyle w:val="af1"/>
        <w:rPr>
          <w:rtl/>
        </w:rPr>
      </w:pPr>
      <w:r>
        <w:rPr>
          <w:rtl/>
        </w:rPr>
        <w:t>היו"ר ראובן ריבלין:</w:t>
      </w:r>
    </w:p>
    <w:p w14:paraId="1A578AA3" w14:textId="77777777" w:rsidR="00000000" w:rsidRDefault="0003559D">
      <w:pPr>
        <w:pStyle w:val="a0"/>
        <w:rPr>
          <w:rtl/>
        </w:rPr>
      </w:pPr>
    </w:p>
    <w:p w14:paraId="2B6E3FD8" w14:textId="77777777" w:rsidR="00000000" w:rsidRDefault="0003559D">
      <w:pPr>
        <w:pStyle w:val="a0"/>
        <w:rPr>
          <w:rFonts w:hint="cs"/>
          <w:rtl/>
        </w:rPr>
      </w:pPr>
      <w:r>
        <w:rPr>
          <w:rFonts w:hint="cs"/>
          <w:rtl/>
        </w:rPr>
        <w:t xml:space="preserve">עם כל האחריות, אני מציע ליושב-ראש הקואליציה </w:t>
      </w:r>
      <w:r>
        <w:rPr>
          <w:rtl/>
        </w:rPr>
        <w:t>–</w:t>
      </w:r>
      <w:r>
        <w:rPr>
          <w:rFonts w:hint="cs"/>
          <w:rtl/>
        </w:rPr>
        <w:t xml:space="preserve"> בעניין הצו יש פה דבר שהוא לא כל כך</w:t>
      </w:r>
      <w:r>
        <w:rPr>
          <w:rFonts w:hint="cs"/>
          <w:rtl/>
        </w:rPr>
        <w:t xml:space="preserve"> ברור, אבל יושבת-ראש הוועדה אמרה שבהעדר צו חדש הקריטריונים הקיימים בצו הקיים יורחבו ויחולו גם על עניין התיקון הזה. אני לא בטוח שיושבת-ראש הוועדה הבינה את מה שהיא אמרה - - -</w:t>
      </w:r>
    </w:p>
    <w:p w14:paraId="3F9416E3" w14:textId="77777777" w:rsidR="00000000" w:rsidRDefault="0003559D">
      <w:pPr>
        <w:pStyle w:val="a0"/>
        <w:rPr>
          <w:rFonts w:hint="cs"/>
          <w:rtl/>
        </w:rPr>
      </w:pPr>
    </w:p>
    <w:p w14:paraId="2F3EDF01" w14:textId="77777777" w:rsidR="00000000" w:rsidRDefault="0003559D">
      <w:pPr>
        <w:pStyle w:val="af0"/>
        <w:rPr>
          <w:rFonts w:hint="cs"/>
          <w:rtl/>
        </w:rPr>
      </w:pPr>
      <w:r>
        <w:rPr>
          <w:rFonts w:hint="eastAsia"/>
          <w:rtl/>
        </w:rPr>
        <w:t>מל</w:t>
      </w:r>
      <w:r>
        <w:rPr>
          <w:rtl/>
        </w:rPr>
        <w:t xml:space="preserve"> פולישוק-בלוך (</w:t>
      </w:r>
      <w:r>
        <w:rPr>
          <w:rFonts w:hint="cs"/>
          <w:rtl/>
        </w:rPr>
        <w:t>יו"ר ועדת החינוך, התרבות והספורט</w:t>
      </w:r>
      <w:r>
        <w:rPr>
          <w:rtl/>
        </w:rPr>
        <w:t>):</w:t>
      </w:r>
    </w:p>
    <w:p w14:paraId="19FDE95B" w14:textId="77777777" w:rsidR="00000000" w:rsidRDefault="0003559D">
      <w:pPr>
        <w:pStyle w:val="af0"/>
        <w:rPr>
          <w:rFonts w:hint="cs"/>
          <w:rtl/>
        </w:rPr>
      </w:pPr>
    </w:p>
    <w:p w14:paraId="3CEE002E" w14:textId="77777777" w:rsidR="00000000" w:rsidRDefault="0003559D">
      <w:pPr>
        <w:pStyle w:val="a0"/>
        <w:rPr>
          <w:rFonts w:hint="cs"/>
          <w:rtl/>
        </w:rPr>
      </w:pPr>
      <w:r>
        <w:rPr>
          <w:rFonts w:hint="cs"/>
          <w:rtl/>
        </w:rPr>
        <w:t>- - -</w:t>
      </w:r>
    </w:p>
    <w:p w14:paraId="1189C06D" w14:textId="77777777" w:rsidR="00000000" w:rsidRDefault="0003559D">
      <w:pPr>
        <w:pStyle w:val="a0"/>
        <w:rPr>
          <w:rFonts w:hint="cs"/>
          <w:rtl/>
        </w:rPr>
      </w:pPr>
    </w:p>
    <w:p w14:paraId="6CA7D5A9" w14:textId="77777777" w:rsidR="00000000" w:rsidRDefault="0003559D">
      <w:pPr>
        <w:pStyle w:val="af1"/>
        <w:rPr>
          <w:rtl/>
        </w:rPr>
      </w:pPr>
      <w:r>
        <w:rPr>
          <w:rtl/>
        </w:rPr>
        <w:t>היו"ר ראובן ריבלין:</w:t>
      </w:r>
    </w:p>
    <w:p w14:paraId="7DBC99D8" w14:textId="77777777" w:rsidR="00000000" w:rsidRDefault="0003559D">
      <w:pPr>
        <w:pStyle w:val="a0"/>
        <w:rPr>
          <w:rtl/>
        </w:rPr>
      </w:pPr>
    </w:p>
    <w:p w14:paraId="4766F193" w14:textId="77777777" w:rsidR="00000000" w:rsidRDefault="0003559D">
      <w:pPr>
        <w:pStyle w:val="a0"/>
        <w:rPr>
          <w:rFonts w:hint="cs"/>
          <w:rtl/>
        </w:rPr>
      </w:pPr>
      <w:r>
        <w:rPr>
          <w:rFonts w:hint="cs"/>
          <w:rtl/>
        </w:rPr>
        <w:t>מ</w:t>
      </w:r>
      <w:r>
        <w:rPr>
          <w:rFonts w:hint="cs"/>
          <w:rtl/>
        </w:rPr>
        <w:t>ה שגברתי אמרה הוא, שאם לא יהיה צו חדש, כל הקריטריונים המקבילים הקיימים בצו הקיים יחולו, ואז למעשה את מעקרת את החוק הזה - - -</w:t>
      </w:r>
    </w:p>
    <w:p w14:paraId="534E62DA" w14:textId="77777777" w:rsidR="00000000" w:rsidRDefault="0003559D">
      <w:pPr>
        <w:pStyle w:val="a0"/>
        <w:rPr>
          <w:rFonts w:hint="cs"/>
          <w:rtl/>
        </w:rPr>
      </w:pPr>
    </w:p>
    <w:p w14:paraId="013325DB" w14:textId="77777777" w:rsidR="00000000" w:rsidRDefault="0003559D">
      <w:pPr>
        <w:pStyle w:val="af0"/>
        <w:rPr>
          <w:rtl/>
        </w:rPr>
      </w:pPr>
      <w:r>
        <w:rPr>
          <w:rFonts w:hint="eastAsia"/>
          <w:rtl/>
        </w:rPr>
        <w:t>שרת</w:t>
      </w:r>
      <w:r>
        <w:rPr>
          <w:rtl/>
        </w:rPr>
        <w:t xml:space="preserve"> החינוך, התרבות והספורט לימור לבנת:</w:t>
      </w:r>
    </w:p>
    <w:p w14:paraId="2240022D" w14:textId="77777777" w:rsidR="00000000" w:rsidRDefault="0003559D">
      <w:pPr>
        <w:pStyle w:val="a0"/>
        <w:rPr>
          <w:rFonts w:hint="cs"/>
          <w:rtl/>
        </w:rPr>
      </w:pPr>
    </w:p>
    <w:p w14:paraId="0CA033FF" w14:textId="77777777" w:rsidR="00000000" w:rsidRDefault="0003559D">
      <w:pPr>
        <w:pStyle w:val="a0"/>
        <w:rPr>
          <w:rFonts w:hint="cs"/>
          <w:rtl/>
        </w:rPr>
      </w:pPr>
      <w:r>
        <w:rPr>
          <w:rFonts w:hint="cs"/>
          <w:rtl/>
        </w:rPr>
        <w:t xml:space="preserve">מקובל עלי. </w:t>
      </w:r>
    </w:p>
    <w:p w14:paraId="78F76CBA" w14:textId="77777777" w:rsidR="00000000" w:rsidRDefault="0003559D">
      <w:pPr>
        <w:pStyle w:val="a0"/>
        <w:rPr>
          <w:rFonts w:hint="cs"/>
          <w:rtl/>
        </w:rPr>
      </w:pPr>
    </w:p>
    <w:p w14:paraId="47130EC6" w14:textId="77777777" w:rsidR="00000000" w:rsidRDefault="0003559D">
      <w:pPr>
        <w:pStyle w:val="af1"/>
        <w:rPr>
          <w:rtl/>
        </w:rPr>
      </w:pPr>
      <w:r>
        <w:rPr>
          <w:rFonts w:hint="eastAsia"/>
          <w:rtl/>
        </w:rPr>
        <w:t>היו</w:t>
      </w:r>
      <w:r>
        <w:rPr>
          <w:rtl/>
        </w:rPr>
        <w:t>"ר ראובן ריבלין:</w:t>
      </w:r>
    </w:p>
    <w:p w14:paraId="412A9314" w14:textId="77777777" w:rsidR="00000000" w:rsidRDefault="0003559D">
      <w:pPr>
        <w:pStyle w:val="a0"/>
        <w:rPr>
          <w:rFonts w:hint="cs"/>
          <w:rtl/>
        </w:rPr>
      </w:pPr>
    </w:p>
    <w:p w14:paraId="1959353E" w14:textId="77777777" w:rsidR="00000000" w:rsidRDefault="0003559D">
      <w:pPr>
        <w:pStyle w:val="a0"/>
        <w:rPr>
          <w:rFonts w:hint="cs"/>
          <w:rtl/>
        </w:rPr>
      </w:pPr>
      <w:r>
        <w:rPr>
          <w:rFonts w:hint="cs"/>
          <w:rtl/>
        </w:rPr>
        <w:t xml:space="preserve">מאה אחוז. אם זה מקובל על השרה, בסדר גמור. </w:t>
      </w:r>
    </w:p>
    <w:p w14:paraId="0E5C503C" w14:textId="77777777" w:rsidR="00000000" w:rsidRDefault="0003559D">
      <w:pPr>
        <w:pStyle w:val="a0"/>
        <w:rPr>
          <w:rFonts w:hint="cs"/>
          <w:rtl/>
        </w:rPr>
      </w:pPr>
    </w:p>
    <w:p w14:paraId="067ED6EE" w14:textId="77777777" w:rsidR="00000000" w:rsidRDefault="0003559D">
      <w:pPr>
        <w:pStyle w:val="af0"/>
        <w:rPr>
          <w:rtl/>
        </w:rPr>
      </w:pPr>
      <w:r>
        <w:rPr>
          <w:rFonts w:hint="eastAsia"/>
          <w:rtl/>
        </w:rPr>
        <w:t>שאול</w:t>
      </w:r>
      <w:r>
        <w:rPr>
          <w:rtl/>
        </w:rPr>
        <w:t xml:space="preserve"> יהלום (</w:t>
      </w:r>
      <w:r>
        <w:rPr>
          <w:rtl/>
        </w:rPr>
        <w:t>מפד"ל):</w:t>
      </w:r>
    </w:p>
    <w:p w14:paraId="4B0826BA" w14:textId="77777777" w:rsidR="00000000" w:rsidRDefault="0003559D">
      <w:pPr>
        <w:pStyle w:val="a0"/>
        <w:rPr>
          <w:rFonts w:hint="cs"/>
          <w:rtl/>
        </w:rPr>
      </w:pPr>
    </w:p>
    <w:p w14:paraId="12C2853D" w14:textId="77777777" w:rsidR="00000000" w:rsidRDefault="0003559D">
      <w:pPr>
        <w:pStyle w:val="a0"/>
        <w:rPr>
          <w:rFonts w:hint="cs"/>
          <w:rtl/>
        </w:rPr>
      </w:pPr>
      <w:r>
        <w:rPr>
          <w:rFonts w:hint="cs"/>
          <w:rtl/>
        </w:rPr>
        <w:t>מאה אחוז. בואו נתחיל להצביע.</w:t>
      </w:r>
    </w:p>
    <w:p w14:paraId="4B7E3C91" w14:textId="77777777" w:rsidR="00000000" w:rsidRDefault="0003559D">
      <w:pPr>
        <w:pStyle w:val="a0"/>
        <w:rPr>
          <w:rFonts w:hint="cs"/>
          <w:rtl/>
        </w:rPr>
      </w:pPr>
    </w:p>
    <w:p w14:paraId="44E6647C" w14:textId="77777777" w:rsidR="00000000" w:rsidRDefault="0003559D">
      <w:pPr>
        <w:pStyle w:val="af1"/>
        <w:rPr>
          <w:rtl/>
        </w:rPr>
      </w:pPr>
      <w:r>
        <w:rPr>
          <w:rtl/>
        </w:rPr>
        <w:t>היו"ר ראובן ריבלין:</w:t>
      </w:r>
    </w:p>
    <w:p w14:paraId="55A9D2C5" w14:textId="77777777" w:rsidR="00000000" w:rsidRDefault="0003559D">
      <w:pPr>
        <w:pStyle w:val="a0"/>
        <w:rPr>
          <w:rtl/>
        </w:rPr>
      </w:pPr>
    </w:p>
    <w:p w14:paraId="6F07B4B8" w14:textId="77777777" w:rsidR="00000000" w:rsidRDefault="0003559D">
      <w:pPr>
        <w:pStyle w:val="a0"/>
        <w:rPr>
          <w:rFonts w:hint="cs"/>
          <w:rtl/>
        </w:rPr>
      </w:pPr>
      <w:r>
        <w:rPr>
          <w:rFonts w:hint="cs"/>
          <w:rtl/>
        </w:rPr>
        <w:t xml:space="preserve">בבקשה, רבותי, נא לשבת. כבוד השרים הנכבדים, שר האוצר ושרת החינוך, נא לשבת </w:t>
      </w:r>
      <w:r>
        <w:rPr>
          <w:rFonts w:hint="eastAsia"/>
          <w:rtl/>
        </w:rPr>
        <w:t>–</w:t>
      </w:r>
      <w:r>
        <w:rPr>
          <w:rFonts w:hint="cs"/>
          <w:rtl/>
        </w:rPr>
        <w:t xml:space="preserve"> אם הם מבקשים להשתתף בהצבעה, כמובן.</w:t>
      </w:r>
    </w:p>
    <w:p w14:paraId="15ACD8EE" w14:textId="77777777" w:rsidR="00000000" w:rsidRDefault="0003559D">
      <w:pPr>
        <w:pStyle w:val="a0"/>
        <w:rPr>
          <w:rFonts w:hint="cs"/>
          <w:rtl/>
        </w:rPr>
      </w:pPr>
    </w:p>
    <w:p w14:paraId="230ACD19" w14:textId="77777777" w:rsidR="00000000" w:rsidRDefault="0003559D">
      <w:pPr>
        <w:pStyle w:val="a0"/>
        <w:rPr>
          <w:rFonts w:hint="cs"/>
          <w:rtl/>
        </w:rPr>
      </w:pPr>
      <w:r>
        <w:rPr>
          <w:rFonts w:hint="cs"/>
          <w:rtl/>
        </w:rPr>
        <w:t>ובכן, רבותי, נלך אחד לאחד. חבר הכנסת טיבי, אתה מבקש שנצביע על ההסתייגות? כן? ובכן, יש</w:t>
      </w:r>
      <w:r>
        <w:rPr>
          <w:rFonts w:hint="cs"/>
          <w:rtl/>
        </w:rPr>
        <w:t xml:space="preserve"> הסתייגות של חברי הכנסת מוחמד ברכה, עסאם מח'ול ואחמד טיבי בשם סיעת חד"ש-תע"ל לשם החוק, ולכן נצביע עכשיו על שם החוק. מי בעד ההסתייגות? מי נגד? נא להצביע.</w:t>
      </w:r>
    </w:p>
    <w:p w14:paraId="706AF91E" w14:textId="77777777" w:rsidR="00000000" w:rsidRDefault="0003559D">
      <w:pPr>
        <w:pStyle w:val="a0"/>
        <w:rPr>
          <w:rFonts w:hint="cs"/>
          <w:rtl/>
        </w:rPr>
      </w:pPr>
    </w:p>
    <w:p w14:paraId="52E3E736" w14:textId="77777777" w:rsidR="00000000" w:rsidRDefault="0003559D">
      <w:pPr>
        <w:pStyle w:val="ab"/>
        <w:bidi/>
        <w:rPr>
          <w:rtl/>
        </w:rPr>
      </w:pPr>
    </w:p>
    <w:p w14:paraId="0C29F171" w14:textId="77777777" w:rsidR="00000000" w:rsidRDefault="0003559D">
      <w:pPr>
        <w:pStyle w:val="ab"/>
        <w:bidi/>
        <w:rPr>
          <w:rFonts w:hint="cs"/>
          <w:rtl/>
        </w:rPr>
      </w:pPr>
      <w:r>
        <w:rPr>
          <w:rFonts w:hint="cs"/>
          <w:rtl/>
        </w:rPr>
        <w:t>הצבעה מס' 11</w:t>
      </w:r>
    </w:p>
    <w:p w14:paraId="402021F7" w14:textId="77777777" w:rsidR="00000000" w:rsidRDefault="0003559D">
      <w:pPr>
        <w:pStyle w:val="a0"/>
        <w:rPr>
          <w:rFonts w:hint="cs"/>
          <w:rtl/>
        </w:rPr>
      </w:pPr>
    </w:p>
    <w:p w14:paraId="2BC3D720"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13</w:t>
      </w:r>
    </w:p>
    <w:p w14:paraId="1320AAAA" w14:textId="77777777" w:rsidR="00000000" w:rsidRDefault="0003559D">
      <w:pPr>
        <w:pStyle w:val="ac"/>
        <w:bidi/>
        <w:rPr>
          <w:rFonts w:hint="cs"/>
          <w:rtl/>
        </w:rPr>
      </w:pPr>
      <w:r>
        <w:rPr>
          <w:rFonts w:hint="cs"/>
          <w:rtl/>
        </w:rPr>
        <w:t xml:space="preserve">נגד </w:t>
      </w:r>
      <w:r>
        <w:rPr>
          <w:rtl/>
        </w:rPr>
        <w:t>–</w:t>
      </w:r>
      <w:r>
        <w:rPr>
          <w:rFonts w:hint="cs"/>
          <w:rtl/>
        </w:rPr>
        <w:t xml:space="preserve"> 26</w:t>
      </w:r>
    </w:p>
    <w:p w14:paraId="673FEC89"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1A622721" w14:textId="77777777" w:rsidR="00000000" w:rsidRDefault="0003559D">
      <w:pPr>
        <w:pStyle w:val="ad"/>
        <w:bidi/>
        <w:rPr>
          <w:rFonts w:hint="cs"/>
          <w:rtl/>
        </w:rPr>
      </w:pPr>
      <w:r>
        <w:rPr>
          <w:rFonts w:hint="cs"/>
          <w:rtl/>
        </w:rPr>
        <w:t>ההסתייגות של חברי הכנסת מוחמד ברכה, עסאם מח'ול ו</w:t>
      </w:r>
      <w:r>
        <w:rPr>
          <w:rFonts w:hint="cs"/>
          <w:rtl/>
        </w:rPr>
        <w:t>אחמד טיבי לשם החוק לא נתקבלה.</w:t>
      </w:r>
    </w:p>
    <w:p w14:paraId="4283CAEB" w14:textId="77777777" w:rsidR="00000000" w:rsidRDefault="0003559D">
      <w:pPr>
        <w:pStyle w:val="a0"/>
        <w:rPr>
          <w:rFonts w:hint="cs"/>
          <w:rtl/>
        </w:rPr>
      </w:pPr>
    </w:p>
    <w:p w14:paraId="550C8079" w14:textId="77777777" w:rsidR="00000000" w:rsidRDefault="0003559D">
      <w:pPr>
        <w:pStyle w:val="af1"/>
        <w:rPr>
          <w:rtl/>
        </w:rPr>
      </w:pPr>
      <w:r>
        <w:rPr>
          <w:rtl/>
        </w:rPr>
        <w:t>היו"ר ראובן ריבלין:</w:t>
      </w:r>
    </w:p>
    <w:p w14:paraId="5BA97966" w14:textId="77777777" w:rsidR="00000000" w:rsidRDefault="0003559D">
      <w:pPr>
        <w:pStyle w:val="a0"/>
        <w:rPr>
          <w:rtl/>
        </w:rPr>
      </w:pPr>
    </w:p>
    <w:p w14:paraId="0FA316EC" w14:textId="77777777" w:rsidR="00000000" w:rsidRDefault="0003559D">
      <w:pPr>
        <w:pStyle w:val="a0"/>
        <w:rPr>
          <w:rFonts w:hint="cs"/>
          <w:rtl/>
        </w:rPr>
      </w:pPr>
      <w:r>
        <w:rPr>
          <w:rFonts w:hint="cs"/>
          <w:rtl/>
        </w:rPr>
        <w:t xml:space="preserve"> 13 בעד, חבר הכנסת טיבי, 26 נגד ואחד נמנע. אני קובע שההסתייגות לשם החוק לא אושרה.</w:t>
      </w:r>
    </w:p>
    <w:p w14:paraId="7EB31F8A" w14:textId="77777777" w:rsidR="00000000" w:rsidRDefault="0003559D">
      <w:pPr>
        <w:pStyle w:val="a0"/>
        <w:rPr>
          <w:rFonts w:hint="cs"/>
          <w:rtl/>
        </w:rPr>
      </w:pPr>
    </w:p>
    <w:p w14:paraId="38CE0019" w14:textId="77777777" w:rsidR="00000000" w:rsidRDefault="0003559D">
      <w:pPr>
        <w:pStyle w:val="a0"/>
        <w:rPr>
          <w:rFonts w:hint="cs"/>
          <w:rtl/>
        </w:rPr>
      </w:pPr>
      <w:r>
        <w:rPr>
          <w:rFonts w:hint="cs"/>
          <w:rtl/>
        </w:rPr>
        <w:t xml:space="preserve">ובכן, נצביע עכשיו על שם החוק על-פי הצעת הוועדה. רבותי חברי הכנסת, נא להצביע. </w:t>
      </w:r>
    </w:p>
    <w:p w14:paraId="51E68870" w14:textId="77777777" w:rsidR="00000000" w:rsidRDefault="0003559D">
      <w:pPr>
        <w:pStyle w:val="a0"/>
        <w:rPr>
          <w:rFonts w:hint="cs"/>
          <w:rtl/>
        </w:rPr>
      </w:pPr>
    </w:p>
    <w:p w14:paraId="140D03DC" w14:textId="77777777" w:rsidR="00000000" w:rsidRDefault="0003559D">
      <w:pPr>
        <w:pStyle w:val="ab"/>
        <w:bidi/>
        <w:rPr>
          <w:rFonts w:hint="cs"/>
          <w:rtl/>
        </w:rPr>
      </w:pPr>
      <w:r>
        <w:rPr>
          <w:rFonts w:hint="cs"/>
          <w:rtl/>
        </w:rPr>
        <w:t>הצבעה מס' 12</w:t>
      </w:r>
    </w:p>
    <w:p w14:paraId="5259DA39" w14:textId="77777777" w:rsidR="00000000" w:rsidRDefault="0003559D">
      <w:pPr>
        <w:pStyle w:val="a0"/>
        <w:rPr>
          <w:rFonts w:hint="cs"/>
          <w:rtl/>
        </w:rPr>
      </w:pPr>
    </w:p>
    <w:p w14:paraId="5C15AB99" w14:textId="77777777" w:rsidR="00000000" w:rsidRDefault="0003559D">
      <w:pPr>
        <w:pStyle w:val="ac"/>
        <w:bidi/>
        <w:rPr>
          <w:rFonts w:hint="cs"/>
          <w:rtl/>
        </w:rPr>
      </w:pPr>
      <w:r>
        <w:rPr>
          <w:rFonts w:hint="cs"/>
          <w:rtl/>
        </w:rPr>
        <w:t xml:space="preserve">בעד שם החוק </w:t>
      </w:r>
      <w:r>
        <w:rPr>
          <w:rFonts w:hint="eastAsia"/>
          <w:rtl/>
        </w:rPr>
        <w:t>–</w:t>
      </w:r>
      <w:r>
        <w:rPr>
          <w:rFonts w:hint="cs"/>
          <w:rtl/>
        </w:rPr>
        <w:t xml:space="preserve"> 29</w:t>
      </w:r>
    </w:p>
    <w:p w14:paraId="46650631" w14:textId="77777777" w:rsidR="00000000" w:rsidRDefault="0003559D">
      <w:pPr>
        <w:pStyle w:val="ac"/>
        <w:bidi/>
        <w:rPr>
          <w:rFonts w:hint="cs"/>
          <w:rtl/>
        </w:rPr>
      </w:pPr>
      <w:r>
        <w:rPr>
          <w:rFonts w:hint="cs"/>
          <w:rtl/>
        </w:rPr>
        <w:t xml:space="preserve">נגד </w:t>
      </w:r>
      <w:r>
        <w:rPr>
          <w:rtl/>
        </w:rPr>
        <w:t>–</w:t>
      </w:r>
      <w:r>
        <w:rPr>
          <w:rFonts w:hint="cs"/>
          <w:rtl/>
        </w:rPr>
        <w:t xml:space="preserve"> 8</w:t>
      </w:r>
    </w:p>
    <w:p w14:paraId="2CAB5813" w14:textId="77777777" w:rsidR="00000000" w:rsidRDefault="0003559D">
      <w:pPr>
        <w:pStyle w:val="ac"/>
        <w:bidi/>
        <w:rPr>
          <w:rFonts w:hint="cs"/>
          <w:rtl/>
        </w:rPr>
      </w:pPr>
      <w:r>
        <w:rPr>
          <w:rFonts w:hint="cs"/>
          <w:rtl/>
        </w:rPr>
        <w:t>נמנ</w:t>
      </w:r>
      <w:r>
        <w:rPr>
          <w:rFonts w:hint="cs"/>
          <w:rtl/>
        </w:rPr>
        <w:t xml:space="preserve">עים </w:t>
      </w:r>
      <w:r>
        <w:rPr>
          <w:rtl/>
        </w:rPr>
        <w:t>–</w:t>
      </w:r>
      <w:r>
        <w:rPr>
          <w:rFonts w:hint="cs"/>
          <w:rtl/>
        </w:rPr>
        <w:t xml:space="preserve"> 1</w:t>
      </w:r>
    </w:p>
    <w:p w14:paraId="445E9550" w14:textId="77777777" w:rsidR="00000000" w:rsidRDefault="0003559D">
      <w:pPr>
        <w:pStyle w:val="ad"/>
        <w:bidi/>
        <w:rPr>
          <w:rFonts w:hint="cs"/>
          <w:rtl/>
        </w:rPr>
      </w:pPr>
      <w:r>
        <w:rPr>
          <w:rFonts w:hint="cs"/>
          <w:rtl/>
        </w:rPr>
        <w:t>שם החוק, כהצעת הוועדה, נתקבל.</w:t>
      </w:r>
    </w:p>
    <w:p w14:paraId="7B92F1AE" w14:textId="77777777" w:rsidR="00000000" w:rsidRDefault="0003559D">
      <w:pPr>
        <w:pStyle w:val="a0"/>
        <w:rPr>
          <w:rFonts w:hint="cs"/>
          <w:rtl/>
        </w:rPr>
      </w:pPr>
    </w:p>
    <w:p w14:paraId="4F4E9553" w14:textId="77777777" w:rsidR="00000000" w:rsidRDefault="0003559D">
      <w:pPr>
        <w:pStyle w:val="af1"/>
        <w:rPr>
          <w:rtl/>
        </w:rPr>
      </w:pPr>
      <w:r>
        <w:rPr>
          <w:rtl/>
        </w:rPr>
        <w:t>היו"ר ראובן ריבלין:</w:t>
      </w:r>
    </w:p>
    <w:p w14:paraId="14C36766" w14:textId="77777777" w:rsidR="00000000" w:rsidRDefault="0003559D">
      <w:pPr>
        <w:pStyle w:val="a0"/>
        <w:rPr>
          <w:rtl/>
        </w:rPr>
      </w:pPr>
    </w:p>
    <w:p w14:paraId="27626A28" w14:textId="77777777" w:rsidR="00000000" w:rsidRDefault="0003559D">
      <w:pPr>
        <w:pStyle w:val="a0"/>
        <w:rPr>
          <w:rFonts w:hint="cs"/>
          <w:rtl/>
        </w:rPr>
      </w:pPr>
      <w:r>
        <w:rPr>
          <w:rFonts w:hint="cs"/>
          <w:rtl/>
        </w:rPr>
        <w:t xml:space="preserve">29 בעד, שמונה נגד ואחד נמנע. </w:t>
      </w:r>
    </w:p>
    <w:p w14:paraId="058F398E" w14:textId="77777777" w:rsidR="00000000" w:rsidRDefault="0003559D">
      <w:pPr>
        <w:pStyle w:val="a0"/>
        <w:rPr>
          <w:rFonts w:hint="cs"/>
          <w:rtl/>
        </w:rPr>
      </w:pPr>
    </w:p>
    <w:p w14:paraId="629FB8D4" w14:textId="77777777" w:rsidR="00000000" w:rsidRDefault="0003559D">
      <w:pPr>
        <w:pStyle w:val="a0"/>
        <w:rPr>
          <w:rFonts w:hint="cs"/>
          <w:rtl/>
        </w:rPr>
      </w:pPr>
      <w:r>
        <w:rPr>
          <w:rFonts w:hint="cs"/>
          <w:rtl/>
        </w:rPr>
        <w:t>אדוני השר וחבר הכנסת המיומן והמעולה זבולון אורלב, השר היום, אתה יודע שאפשר לשנות את ההצבעה. למה אתה נכנס להיסטריה?</w:t>
      </w:r>
    </w:p>
    <w:p w14:paraId="2482785B" w14:textId="77777777" w:rsidR="00000000" w:rsidRDefault="0003559D">
      <w:pPr>
        <w:pStyle w:val="a0"/>
        <w:rPr>
          <w:rFonts w:hint="cs"/>
          <w:rtl/>
        </w:rPr>
      </w:pPr>
    </w:p>
    <w:p w14:paraId="3C4FFEA5" w14:textId="77777777" w:rsidR="00000000" w:rsidRDefault="0003559D">
      <w:pPr>
        <w:pStyle w:val="af0"/>
        <w:rPr>
          <w:rtl/>
        </w:rPr>
      </w:pPr>
      <w:r>
        <w:rPr>
          <w:rFonts w:hint="eastAsia"/>
          <w:rtl/>
        </w:rPr>
        <w:t>קריאות</w:t>
      </w:r>
      <w:r>
        <w:rPr>
          <w:rtl/>
        </w:rPr>
        <w:t>:</w:t>
      </w:r>
    </w:p>
    <w:p w14:paraId="63E8D3A2" w14:textId="77777777" w:rsidR="00000000" w:rsidRDefault="0003559D">
      <w:pPr>
        <w:pStyle w:val="a0"/>
        <w:rPr>
          <w:rFonts w:hint="cs"/>
          <w:rtl/>
        </w:rPr>
      </w:pPr>
    </w:p>
    <w:p w14:paraId="760BE9EE" w14:textId="77777777" w:rsidR="00000000" w:rsidRDefault="0003559D">
      <w:pPr>
        <w:pStyle w:val="a0"/>
        <w:rPr>
          <w:rFonts w:hint="cs"/>
          <w:rtl/>
        </w:rPr>
      </w:pPr>
      <w:r>
        <w:rPr>
          <w:rFonts w:hint="cs"/>
          <w:rtl/>
        </w:rPr>
        <w:t>- - -</w:t>
      </w:r>
    </w:p>
    <w:p w14:paraId="421A47DF" w14:textId="77777777" w:rsidR="00000000" w:rsidRDefault="0003559D">
      <w:pPr>
        <w:pStyle w:val="a0"/>
        <w:rPr>
          <w:rFonts w:hint="cs"/>
          <w:rtl/>
        </w:rPr>
      </w:pPr>
    </w:p>
    <w:p w14:paraId="05440BF5" w14:textId="77777777" w:rsidR="00000000" w:rsidRDefault="0003559D">
      <w:pPr>
        <w:pStyle w:val="af1"/>
        <w:rPr>
          <w:rtl/>
        </w:rPr>
      </w:pPr>
      <w:r>
        <w:rPr>
          <w:rtl/>
        </w:rPr>
        <w:t>היו"ר ראובן ריבלין:</w:t>
      </w:r>
    </w:p>
    <w:p w14:paraId="1E8B7698" w14:textId="77777777" w:rsidR="00000000" w:rsidRDefault="0003559D">
      <w:pPr>
        <w:pStyle w:val="a0"/>
        <w:rPr>
          <w:rtl/>
        </w:rPr>
      </w:pPr>
    </w:p>
    <w:p w14:paraId="67516EB9" w14:textId="77777777" w:rsidR="00000000" w:rsidRDefault="0003559D">
      <w:pPr>
        <w:pStyle w:val="a0"/>
        <w:rPr>
          <w:rFonts w:hint="cs"/>
          <w:rtl/>
        </w:rPr>
      </w:pPr>
      <w:r>
        <w:rPr>
          <w:rFonts w:hint="cs"/>
          <w:rtl/>
        </w:rPr>
        <w:t>רבותי, שם הח</w:t>
      </w:r>
      <w:r>
        <w:rPr>
          <w:rFonts w:hint="cs"/>
          <w:rtl/>
        </w:rPr>
        <w:t>וק אושר.</w:t>
      </w:r>
    </w:p>
    <w:p w14:paraId="3A119051" w14:textId="77777777" w:rsidR="00000000" w:rsidRDefault="0003559D">
      <w:pPr>
        <w:pStyle w:val="a0"/>
        <w:rPr>
          <w:rFonts w:hint="cs"/>
          <w:rtl/>
        </w:rPr>
      </w:pPr>
    </w:p>
    <w:p w14:paraId="4EDA367C" w14:textId="77777777" w:rsidR="00000000" w:rsidRDefault="0003559D">
      <w:pPr>
        <w:pStyle w:val="af0"/>
        <w:rPr>
          <w:rtl/>
        </w:rPr>
      </w:pPr>
      <w:r>
        <w:rPr>
          <w:rFonts w:hint="eastAsia"/>
          <w:rtl/>
        </w:rPr>
        <w:t>משה</w:t>
      </w:r>
      <w:r>
        <w:rPr>
          <w:rtl/>
        </w:rPr>
        <w:t xml:space="preserve"> גפני (יהדות התורה):</w:t>
      </w:r>
    </w:p>
    <w:p w14:paraId="246922B1" w14:textId="77777777" w:rsidR="00000000" w:rsidRDefault="0003559D">
      <w:pPr>
        <w:pStyle w:val="a0"/>
        <w:rPr>
          <w:rFonts w:hint="cs"/>
          <w:rtl/>
        </w:rPr>
      </w:pPr>
    </w:p>
    <w:p w14:paraId="7064AC80" w14:textId="77777777" w:rsidR="00000000" w:rsidRDefault="0003559D">
      <w:pPr>
        <w:pStyle w:val="a0"/>
        <w:rPr>
          <w:rFonts w:hint="cs"/>
          <w:rtl/>
        </w:rPr>
      </w:pPr>
      <w:r>
        <w:rPr>
          <w:rFonts w:hint="cs"/>
          <w:rtl/>
        </w:rPr>
        <w:t xml:space="preserve">אני חושב שצריך להפסיק את ההצבעה </w:t>
      </w:r>
      <w:r>
        <w:rPr>
          <w:rFonts w:hint="eastAsia"/>
          <w:rtl/>
        </w:rPr>
        <w:t>–</w:t>
      </w:r>
      <w:r>
        <w:rPr>
          <w:rFonts w:hint="cs"/>
          <w:rtl/>
        </w:rPr>
        <w:t xml:space="preserve"> מפלגת העבודה לא פה.</w:t>
      </w:r>
    </w:p>
    <w:p w14:paraId="613AA049" w14:textId="77777777" w:rsidR="00000000" w:rsidRDefault="0003559D">
      <w:pPr>
        <w:pStyle w:val="a0"/>
        <w:rPr>
          <w:rFonts w:hint="cs"/>
          <w:rtl/>
        </w:rPr>
      </w:pPr>
    </w:p>
    <w:p w14:paraId="2123FF0A" w14:textId="77777777" w:rsidR="00000000" w:rsidRDefault="0003559D">
      <w:pPr>
        <w:pStyle w:val="af0"/>
        <w:rPr>
          <w:rtl/>
        </w:rPr>
      </w:pPr>
      <w:r>
        <w:rPr>
          <w:rFonts w:hint="eastAsia"/>
          <w:rtl/>
        </w:rPr>
        <w:t>שר</w:t>
      </w:r>
      <w:r>
        <w:rPr>
          <w:rtl/>
        </w:rPr>
        <w:t xml:space="preserve"> החוץ סילבן שלום:</w:t>
      </w:r>
    </w:p>
    <w:p w14:paraId="7CFBF965" w14:textId="77777777" w:rsidR="00000000" w:rsidRDefault="0003559D">
      <w:pPr>
        <w:pStyle w:val="a0"/>
        <w:rPr>
          <w:rFonts w:hint="eastAsia"/>
          <w:rtl/>
        </w:rPr>
      </w:pPr>
    </w:p>
    <w:p w14:paraId="699BA4EE" w14:textId="77777777" w:rsidR="00000000" w:rsidRDefault="0003559D">
      <w:pPr>
        <w:pStyle w:val="a0"/>
        <w:rPr>
          <w:rFonts w:hint="cs"/>
          <w:rtl/>
        </w:rPr>
      </w:pPr>
      <w:r>
        <w:rPr>
          <w:rFonts w:hint="cs"/>
          <w:rtl/>
        </w:rPr>
        <w:t xml:space="preserve">אדוני היושב-ראש, מפלגת העבודה - - - </w:t>
      </w:r>
    </w:p>
    <w:p w14:paraId="13132770" w14:textId="77777777" w:rsidR="00000000" w:rsidRDefault="0003559D">
      <w:pPr>
        <w:pStyle w:val="a0"/>
        <w:rPr>
          <w:rFonts w:hint="cs"/>
          <w:rtl/>
        </w:rPr>
      </w:pPr>
    </w:p>
    <w:p w14:paraId="60DCB985" w14:textId="77777777" w:rsidR="00000000" w:rsidRDefault="0003559D">
      <w:pPr>
        <w:pStyle w:val="af1"/>
        <w:rPr>
          <w:rtl/>
        </w:rPr>
      </w:pPr>
      <w:r>
        <w:rPr>
          <w:rtl/>
        </w:rPr>
        <w:t>היו"ר ראובן ריבלין:</w:t>
      </w:r>
    </w:p>
    <w:p w14:paraId="0EC60840" w14:textId="77777777" w:rsidR="00000000" w:rsidRDefault="0003559D">
      <w:pPr>
        <w:pStyle w:val="a0"/>
        <w:rPr>
          <w:rtl/>
        </w:rPr>
      </w:pPr>
    </w:p>
    <w:p w14:paraId="5E372610" w14:textId="77777777" w:rsidR="00000000" w:rsidRDefault="0003559D">
      <w:pPr>
        <w:pStyle w:val="a0"/>
        <w:rPr>
          <w:rFonts w:hint="cs"/>
          <w:rtl/>
        </w:rPr>
      </w:pPr>
      <w:r>
        <w:rPr>
          <w:rFonts w:hint="cs"/>
          <w:rtl/>
        </w:rPr>
        <w:t xml:space="preserve">כבוד סגן ראש הממשלה לשעבר, לא קיבלתי ייפוי כוח ממפלגת העבודה להשיב לך. </w:t>
      </w:r>
    </w:p>
    <w:p w14:paraId="04BC111A" w14:textId="77777777" w:rsidR="00000000" w:rsidRDefault="0003559D">
      <w:pPr>
        <w:pStyle w:val="a0"/>
        <w:rPr>
          <w:rFonts w:hint="cs"/>
          <w:rtl/>
        </w:rPr>
      </w:pPr>
    </w:p>
    <w:p w14:paraId="3DE8CB64" w14:textId="77777777" w:rsidR="00000000" w:rsidRDefault="0003559D">
      <w:pPr>
        <w:pStyle w:val="af0"/>
        <w:rPr>
          <w:rtl/>
        </w:rPr>
      </w:pPr>
      <w:r>
        <w:rPr>
          <w:rFonts w:hint="eastAsia"/>
          <w:rtl/>
        </w:rPr>
        <w:t>משה</w:t>
      </w:r>
      <w:r>
        <w:rPr>
          <w:rtl/>
        </w:rPr>
        <w:t xml:space="preserve"> גפני (יהד</w:t>
      </w:r>
      <w:r>
        <w:rPr>
          <w:rtl/>
        </w:rPr>
        <w:t>ות התורה):</w:t>
      </w:r>
    </w:p>
    <w:p w14:paraId="26CF96F8" w14:textId="77777777" w:rsidR="00000000" w:rsidRDefault="0003559D">
      <w:pPr>
        <w:pStyle w:val="a0"/>
        <w:rPr>
          <w:rFonts w:hint="cs"/>
          <w:rtl/>
        </w:rPr>
      </w:pPr>
    </w:p>
    <w:p w14:paraId="04DF6131" w14:textId="77777777" w:rsidR="00000000" w:rsidRDefault="0003559D">
      <w:pPr>
        <w:pStyle w:val="a0"/>
        <w:rPr>
          <w:rFonts w:hint="cs"/>
          <w:rtl/>
        </w:rPr>
      </w:pPr>
      <w:r>
        <w:rPr>
          <w:rFonts w:hint="cs"/>
          <w:rtl/>
        </w:rPr>
        <w:t>אפשר להניח את ההסכם על שולחן הכנסת - - -</w:t>
      </w:r>
    </w:p>
    <w:p w14:paraId="08A05804" w14:textId="77777777" w:rsidR="00000000" w:rsidRDefault="0003559D">
      <w:pPr>
        <w:pStyle w:val="a0"/>
        <w:rPr>
          <w:rFonts w:hint="cs"/>
          <w:rtl/>
        </w:rPr>
      </w:pPr>
    </w:p>
    <w:p w14:paraId="0A5D424F" w14:textId="77777777" w:rsidR="00000000" w:rsidRDefault="0003559D">
      <w:pPr>
        <w:pStyle w:val="af1"/>
        <w:rPr>
          <w:rtl/>
        </w:rPr>
      </w:pPr>
      <w:r>
        <w:rPr>
          <w:rtl/>
        </w:rPr>
        <w:t>היו”ר ראובן ריבלין:</w:t>
      </w:r>
    </w:p>
    <w:p w14:paraId="36C594A9" w14:textId="77777777" w:rsidR="00000000" w:rsidRDefault="0003559D">
      <w:pPr>
        <w:pStyle w:val="a0"/>
        <w:rPr>
          <w:rtl/>
        </w:rPr>
      </w:pPr>
    </w:p>
    <w:p w14:paraId="54E4E791" w14:textId="77777777" w:rsidR="00000000" w:rsidRDefault="0003559D">
      <w:pPr>
        <w:pStyle w:val="a0"/>
        <w:rPr>
          <w:rFonts w:hint="cs"/>
          <w:rtl/>
        </w:rPr>
      </w:pPr>
      <w:r>
        <w:rPr>
          <w:rFonts w:hint="cs"/>
          <w:rtl/>
        </w:rPr>
        <w:t>רבותי חברי הכנסת, אולי אינכם שמים לב שאנחנו בעיצומה של הצבעה. אין להפריע בזמן הצבעה ולבלבל את היושב-ראש.</w:t>
      </w:r>
    </w:p>
    <w:p w14:paraId="6C948D26" w14:textId="77777777" w:rsidR="00000000" w:rsidRDefault="0003559D">
      <w:pPr>
        <w:pStyle w:val="a0"/>
        <w:rPr>
          <w:rFonts w:hint="cs"/>
          <w:rtl/>
        </w:rPr>
      </w:pPr>
    </w:p>
    <w:p w14:paraId="19F7E517" w14:textId="77777777" w:rsidR="00000000" w:rsidRDefault="0003559D">
      <w:pPr>
        <w:pStyle w:val="af0"/>
        <w:rPr>
          <w:rtl/>
        </w:rPr>
      </w:pPr>
      <w:r>
        <w:rPr>
          <w:rFonts w:hint="eastAsia"/>
          <w:rtl/>
        </w:rPr>
        <w:t>יעקב</w:t>
      </w:r>
      <w:r>
        <w:rPr>
          <w:rtl/>
        </w:rPr>
        <w:t xml:space="preserve"> ליצמן (יהדות התורה):</w:t>
      </w:r>
    </w:p>
    <w:p w14:paraId="561C679D" w14:textId="77777777" w:rsidR="00000000" w:rsidRDefault="0003559D">
      <w:pPr>
        <w:pStyle w:val="a0"/>
        <w:rPr>
          <w:rFonts w:hint="cs"/>
          <w:rtl/>
        </w:rPr>
      </w:pPr>
    </w:p>
    <w:p w14:paraId="1ABFDE16" w14:textId="77777777" w:rsidR="00000000" w:rsidRDefault="0003559D">
      <w:pPr>
        <w:pStyle w:val="a0"/>
        <w:rPr>
          <w:rFonts w:hint="cs"/>
          <w:rtl/>
        </w:rPr>
      </w:pPr>
      <w:r>
        <w:rPr>
          <w:rFonts w:hint="cs"/>
          <w:rtl/>
        </w:rPr>
        <w:t>אפשר לדעת - - -</w:t>
      </w:r>
    </w:p>
    <w:p w14:paraId="4DB7A29F" w14:textId="77777777" w:rsidR="00000000" w:rsidRDefault="0003559D">
      <w:pPr>
        <w:pStyle w:val="a0"/>
        <w:rPr>
          <w:rFonts w:hint="cs"/>
          <w:rtl/>
        </w:rPr>
      </w:pPr>
    </w:p>
    <w:p w14:paraId="18E6832F" w14:textId="77777777" w:rsidR="00000000" w:rsidRDefault="0003559D">
      <w:pPr>
        <w:pStyle w:val="af1"/>
        <w:rPr>
          <w:rtl/>
        </w:rPr>
      </w:pPr>
      <w:r>
        <w:rPr>
          <w:rtl/>
        </w:rPr>
        <w:t>היו”ר ראובן ריבלין:</w:t>
      </w:r>
    </w:p>
    <w:p w14:paraId="5E43583F" w14:textId="77777777" w:rsidR="00000000" w:rsidRDefault="0003559D">
      <w:pPr>
        <w:pStyle w:val="a0"/>
        <w:rPr>
          <w:rtl/>
        </w:rPr>
      </w:pPr>
    </w:p>
    <w:p w14:paraId="589D4F3D" w14:textId="77777777" w:rsidR="00000000" w:rsidRDefault="0003559D">
      <w:pPr>
        <w:pStyle w:val="a0"/>
        <w:rPr>
          <w:rFonts w:hint="cs"/>
          <w:rtl/>
        </w:rPr>
      </w:pPr>
      <w:r>
        <w:rPr>
          <w:rFonts w:hint="cs"/>
          <w:rtl/>
        </w:rPr>
        <w:t>רבותי חברי</w:t>
      </w:r>
      <w:r>
        <w:rPr>
          <w:rFonts w:hint="cs"/>
          <w:rtl/>
        </w:rPr>
        <w:t xml:space="preserve"> הכנסת שריד ורן כהן, האם אתם מבקשים שנצביע על הסתייגותכם? כן? ובכן, לסעיף 1 קיימת הסתייגות של חברי הכנסת יוסי שריד ורן כהן מטעם סיעת יחד. נא להצביע, מי בעד ההסתייגות? מי נגד? </w:t>
      </w:r>
    </w:p>
    <w:p w14:paraId="25F5B5A6" w14:textId="77777777" w:rsidR="00000000" w:rsidRDefault="0003559D">
      <w:pPr>
        <w:pStyle w:val="a0"/>
        <w:rPr>
          <w:rFonts w:hint="cs"/>
          <w:rtl/>
        </w:rPr>
      </w:pPr>
    </w:p>
    <w:p w14:paraId="5E4656A7" w14:textId="77777777" w:rsidR="00000000" w:rsidRDefault="0003559D">
      <w:pPr>
        <w:pStyle w:val="ab"/>
        <w:bidi/>
        <w:rPr>
          <w:rFonts w:hint="cs"/>
          <w:rtl/>
        </w:rPr>
      </w:pPr>
      <w:r>
        <w:rPr>
          <w:rFonts w:hint="cs"/>
          <w:rtl/>
        </w:rPr>
        <w:t>הצבעה מס' 13</w:t>
      </w:r>
    </w:p>
    <w:p w14:paraId="4B772B18" w14:textId="77777777" w:rsidR="00000000" w:rsidRDefault="0003559D">
      <w:pPr>
        <w:pStyle w:val="a0"/>
        <w:rPr>
          <w:rFonts w:hint="cs"/>
          <w:rtl/>
        </w:rPr>
      </w:pPr>
    </w:p>
    <w:p w14:paraId="35BD1D2C"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13</w:t>
      </w:r>
    </w:p>
    <w:p w14:paraId="3314F894" w14:textId="77777777" w:rsidR="00000000" w:rsidRDefault="0003559D">
      <w:pPr>
        <w:pStyle w:val="ac"/>
        <w:bidi/>
        <w:rPr>
          <w:rFonts w:hint="cs"/>
          <w:rtl/>
        </w:rPr>
      </w:pPr>
      <w:r>
        <w:rPr>
          <w:rFonts w:hint="cs"/>
          <w:rtl/>
        </w:rPr>
        <w:t xml:space="preserve">נגד </w:t>
      </w:r>
      <w:r>
        <w:rPr>
          <w:rtl/>
        </w:rPr>
        <w:t>–</w:t>
      </w:r>
      <w:r>
        <w:rPr>
          <w:rFonts w:hint="cs"/>
          <w:rtl/>
        </w:rPr>
        <w:t xml:space="preserve"> 27</w:t>
      </w:r>
    </w:p>
    <w:p w14:paraId="46910634"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44A7DAD2" w14:textId="77777777" w:rsidR="00000000" w:rsidRDefault="0003559D">
      <w:pPr>
        <w:pStyle w:val="ad"/>
        <w:bidi/>
        <w:rPr>
          <w:rFonts w:hint="cs"/>
          <w:rtl/>
        </w:rPr>
      </w:pPr>
      <w:r>
        <w:rPr>
          <w:rFonts w:hint="cs"/>
          <w:rtl/>
        </w:rPr>
        <w:t>ההסתייגות של חברי הכנסת עז</w:t>
      </w:r>
      <w:r>
        <w:rPr>
          <w:rFonts w:hint="cs"/>
          <w:rtl/>
        </w:rPr>
        <w:t xml:space="preserve">מי בשארה, ג'מאל זחאלקה, יוסי שריד, חיים אורון, </w:t>
      </w:r>
    </w:p>
    <w:p w14:paraId="768293A3" w14:textId="77777777" w:rsidR="00000000" w:rsidRDefault="0003559D">
      <w:pPr>
        <w:pStyle w:val="ad"/>
        <w:bidi/>
        <w:rPr>
          <w:rFonts w:hint="cs"/>
          <w:rtl/>
        </w:rPr>
      </w:pPr>
      <w:r>
        <w:rPr>
          <w:rFonts w:hint="cs"/>
          <w:rtl/>
        </w:rPr>
        <w:t>רן כהן, זהבה גלאון ואבשלום וילן לסעיף 1 לא נתקבלה.</w:t>
      </w:r>
    </w:p>
    <w:p w14:paraId="0A66BCE5" w14:textId="77777777" w:rsidR="00000000" w:rsidRDefault="0003559D">
      <w:pPr>
        <w:pStyle w:val="af1"/>
        <w:rPr>
          <w:rFonts w:hint="cs"/>
          <w:rtl/>
        </w:rPr>
      </w:pPr>
    </w:p>
    <w:p w14:paraId="2269473A" w14:textId="77777777" w:rsidR="00000000" w:rsidRDefault="0003559D">
      <w:pPr>
        <w:pStyle w:val="af1"/>
        <w:rPr>
          <w:rtl/>
        </w:rPr>
      </w:pPr>
      <w:r>
        <w:rPr>
          <w:rtl/>
        </w:rPr>
        <w:t>היו”ר ראובן ריבלין:</w:t>
      </w:r>
    </w:p>
    <w:p w14:paraId="3BDE5217" w14:textId="77777777" w:rsidR="00000000" w:rsidRDefault="0003559D">
      <w:pPr>
        <w:pStyle w:val="a0"/>
        <w:rPr>
          <w:rtl/>
        </w:rPr>
      </w:pPr>
    </w:p>
    <w:p w14:paraId="5B0003E9" w14:textId="77777777" w:rsidR="00000000" w:rsidRDefault="0003559D">
      <w:pPr>
        <w:pStyle w:val="a0"/>
        <w:rPr>
          <w:rFonts w:hint="cs"/>
          <w:rtl/>
        </w:rPr>
      </w:pPr>
      <w:r>
        <w:rPr>
          <w:rFonts w:hint="cs"/>
          <w:rtl/>
        </w:rPr>
        <w:t>13 בעד, 27 נגד ואחד נמנע. אני קובע שההסתייגות לא נתקבלה.</w:t>
      </w:r>
    </w:p>
    <w:p w14:paraId="2AA2ED65" w14:textId="77777777" w:rsidR="00000000" w:rsidRDefault="0003559D">
      <w:pPr>
        <w:pStyle w:val="a0"/>
        <w:rPr>
          <w:rFonts w:hint="cs"/>
          <w:rtl/>
        </w:rPr>
      </w:pPr>
    </w:p>
    <w:p w14:paraId="4779F6CF" w14:textId="77777777" w:rsidR="00000000" w:rsidRDefault="0003559D">
      <w:pPr>
        <w:pStyle w:val="a0"/>
        <w:rPr>
          <w:rFonts w:hint="cs"/>
          <w:rtl/>
        </w:rPr>
      </w:pPr>
      <w:r>
        <w:rPr>
          <w:rFonts w:hint="cs"/>
          <w:rtl/>
        </w:rPr>
        <w:t>חבר הכנסת גפני, האם להצביע על הסתייגותו של אדוני ושל חבר הכנסת נהרי, שדיברת ב</w:t>
      </w:r>
      <w:r>
        <w:rPr>
          <w:rFonts w:hint="cs"/>
          <w:rtl/>
        </w:rPr>
        <w:t xml:space="preserve">שמו, שהיא בלי כל ספק הסתייגות מהותית? </w:t>
      </w:r>
    </w:p>
    <w:p w14:paraId="2CFE491A" w14:textId="77777777" w:rsidR="00000000" w:rsidRDefault="0003559D">
      <w:pPr>
        <w:pStyle w:val="a0"/>
        <w:rPr>
          <w:rFonts w:hint="cs"/>
          <w:rtl/>
        </w:rPr>
      </w:pPr>
    </w:p>
    <w:p w14:paraId="3247457C" w14:textId="77777777" w:rsidR="00000000" w:rsidRDefault="0003559D">
      <w:pPr>
        <w:pStyle w:val="af0"/>
        <w:rPr>
          <w:rtl/>
        </w:rPr>
      </w:pPr>
      <w:r>
        <w:rPr>
          <w:rFonts w:hint="eastAsia"/>
          <w:rtl/>
        </w:rPr>
        <w:t>קריאה</w:t>
      </w:r>
      <w:r>
        <w:rPr>
          <w:rtl/>
        </w:rPr>
        <w:t>:</w:t>
      </w:r>
    </w:p>
    <w:p w14:paraId="7341741F" w14:textId="77777777" w:rsidR="00000000" w:rsidRDefault="0003559D">
      <w:pPr>
        <w:pStyle w:val="a0"/>
        <w:rPr>
          <w:rFonts w:hint="cs"/>
          <w:rtl/>
        </w:rPr>
      </w:pPr>
    </w:p>
    <w:p w14:paraId="3110AD71" w14:textId="77777777" w:rsidR="00000000" w:rsidRDefault="0003559D">
      <w:pPr>
        <w:pStyle w:val="a0"/>
        <w:rPr>
          <w:rFonts w:hint="cs"/>
          <w:rtl/>
        </w:rPr>
      </w:pPr>
      <w:r>
        <w:rPr>
          <w:rFonts w:hint="cs"/>
          <w:rtl/>
        </w:rPr>
        <w:t>- - -</w:t>
      </w:r>
    </w:p>
    <w:p w14:paraId="67DA9C58" w14:textId="77777777" w:rsidR="00000000" w:rsidRDefault="0003559D">
      <w:pPr>
        <w:pStyle w:val="a0"/>
        <w:rPr>
          <w:rFonts w:hint="cs"/>
          <w:rtl/>
        </w:rPr>
      </w:pPr>
    </w:p>
    <w:p w14:paraId="48ACC312" w14:textId="77777777" w:rsidR="00000000" w:rsidRDefault="0003559D">
      <w:pPr>
        <w:pStyle w:val="a0"/>
        <w:rPr>
          <w:rFonts w:hint="cs"/>
          <w:rtl/>
        </w:rPr>
      </w:pPr>
    </w:p>
    <w:p w14:paraId="26C460FB" w14:textId="77777777" w:rsidR="00000000" w:rsidRDefault="0003559D">
      <w:pPr>
        <w:pStyle w:val="af0"/>
        <w:rPr>
          <w:rtl/>
        </w:rPr>
      </w:pPr>
      <w:r>
        <w:rPr>
          <w:rFonts w:hint="eastAsia"/>
          <w:rtl/>
        </w:rPr>
        <w:t>משה</w:t>
      </w:r>
      <w:r>
        <w:rPr>
          <w:rtl/>
        </w:rPr>
        <w:t xml:space="preserve"> גפני (יהדות התורה):</w:t>
      </w:r>
    </w:p>
    <w:p w14:paraId="56C9560C" w14:textId="77777777" w:rsidR="00000000" w:rsidRDefault="0003559D">
      <w:pPr>
        <w:pStyle w:val="a0"/>
        <w:rPr>
          <w:rFonts w:hint="cs"/>
          <w:rtl/>
        </w:rPr>
      </w:pPr>
    </w:p>
    <w:p w14:paraId="04F6F489" w14:textId="77777777" w:rsidR="00000000" w:rsidRDefault="0003559D">
      <w:pPr>
        <w:pStyle w:val="a0"/>
        <w:rPr>
          <w:rFonts w:hint="cs"/>
          <w:rtl/>
        </w:rPr>
      </w:pPr>
      <w:r>
        <w:rPr>
          <w:rFonts w:hint="cs"/>
          <w:rtl/>
        </w:rPr>
        <w:t>למה נגד? מה קרה?</w:t>
      </w:r>
    </w:p>
    <w:p w14:paraId="110FEE02" w14:textId="77777777" w:rsidR="00000000" w:rsidRDefault="0003559D">
      <w:pPr>
        <w:pStyle w:val="a0"/>
        <w:rPr>
          <w:rFonts w:hint="cs"/>
          <w:rtl/>
        </w:rPr>
      </w:pPr>
    </w:p>
    <w:p w14:paraId="2B2A8C15" w14:textId="77777777" w:rsidR="00000000" w:rsidRDefault="0003559D">
      <w:pPr>
        <w:pStyle w:val="af1"/>
        <w:rPr>
          <w:rtl/>
        </w:rPr>
      </w:pPr>
      <w:r>
        <w:rPr>
          <w:rtl/>
        </w:rPr>
        <w:t>היו”ר ראובן ריבלין:</w:t>
      </w:r>
    </w:p>
    <w:p w14:paraId="1A4CD4CD" w14:textId="77777777" w:rsidR="00000000" w:rsidRDefault="0003559D">
      <w:pPr>
        <w:pStyle w:val="a0"/>
        <w:rPr>
          <w:rtl/>
        </w:rPr>
      </w:pPr>
    </w:p>
    <w:p w14:paraId="108C87C7" w14:textId="77777777" w:rsidR="00000000" w:rsidRDefault="0003559D">
      <w:pPr>
        <w:pStyle w:val="a0"/>
        <w:rPr>
          <w:rFonts w:hint="cs"/>
          <w:rtl/>
        </w:rPr>
      </w:pPr>
      <w:r>
        <w:rPr>
          <w:rFonts w:hint="cs"/>
          <w:rtl/>
        </w:rPr>
        <w:t xml:space="preserve">חבר הכנסת משולם נהרי וחבר הכנסת גפני מבקשים להסתייג. רבותי חברי הכנסת, נא להצביע </w:t>
      </w:r>
      <w:r>
        <w:rPr>
          <w:rtl/>
        </w:rPr>
        <w:t>–</w:t>
      </w:r>
      <w:r>
        <w:rPr>
          <w:rFonts w:hint="cs"/>
          <w:rtl/>
        </w:rPr>
        <w:t xml:space="preserve"> מי בעד ההסתייגות? מי נגד? מי נמנע?</w:t>
      </w:r>
    </w:p>
    <w:p w14:paraId="7A41A5D2" w14:textId="77777777" w:rsidR="00000000" w:rsidRDefault="0003559D">
      <w:pPr>
        <w:pStyle w:val="a0"/>
        <w:rPr>
          <w:rFonts w:hint="cs"/>
          <w:rtl/>
        </w:rPr>
      </w:pPr>
    </w:p>
    <w:p w14:paraId="438362E6" w14:textId="77777777" w:rsidR="00000000" w:rsidRDefault="0003559D">
      <w:pPr>
        <w:pStyle w:val="af0"/>
        <w:rPr>
          <w:rtl/>
        </w:rPr>
      </w:pPr>
      <w:r>
        <w:rPr>
          <w:rFonts w:hint="eastAsia"/>
          <w:rtl/>
        </w:rPr>
        <w:t>קריאות</w:t>
      </w:r>
      <w:r>
        <w:rPr>
          <w:rtl/>
        </w:rPr>
        <w:t>:</w:t>
      </w:r>
    </w:p>
    <w:p w14:paraId="2275E3E7" w14:textId="77777777" w:rsidR="00000000" w:rsidRDefault="0003559D">
      <w:pPr>
        <w:pStyle w:val="a0"/>
        <w:rPr>
          <w:rFonts w:hint="cs"/>
          <w:rtl/>
        </w:rPr>
      </w:pPr>
    </w:p>
    <w:p w14:paraId="1FB4E04C" w14:textId="77777777" w:rsidR="00000000" w:rsidRDefault="0003559D">
      <w:pPr>
        <w:pStyle w:val="a0"/>
        <w:rPr>
          <w:rFonts w:hint="cs"/>
          <w:rtl/>
        </w:rPr>
      </w:pPr>
      <w:r>
        <w:rPr>
          <w:rFonts w:hint="cs"/>
          <w:rtl/>
        </w:rPr>
        <w:t>- - -</w:t>
      </w:r>
    </w:p>
    <w:p w14:paraId="790D931B" w14:textId="77777777" w:rsidR="00000000" w:rsidRDefault="0003559D">
      <w:pPr>
        <w:pStyle w:val="a0"/>
        <w:rPr>
          <w:rFonts w:hint="cs"/>
          <w:rtl/>
        </w:rPr>
      </w:pPr>
    </w:p>
    <w:p w14:paraId="18D1684D" w14:textId="77777777" w:rsidR="00000000" w:rsidRDefault="0003559D">
      <w:pPr>
        <w:pStyle w:val="af0"/>
        <w:rPr>
          <w:rtl/>
        </w:rPr>
      </w:pPr>
      <w:r>
        <w:rPr>
          <w:rFonts w:hint="eastAsia"/>
          <w:rtl/>
        </w:rPr>
        <w:t>י</w:t>
      </w:r>
      <w:r>
        <w:rPr>
          <w:rFonts w:hint="eastAsia"/>
          <w:rtl/>
        </w:rPr>
        <w:t>עקב</w:t>
      </w:r>
      <w:r>
        <w:rPr>
          <w:rtl/>
        </w:rPr>
        <w:t xml:space="preserve"> ליצמן (יהדות התורה):</w:t>
      </w:r>
    </w:p>
    <w:p w14:paraId="349AFE42" w14:textId="77777777" w:rsidR="00000000" w:rsidRDefault="0003559D">
      <w:pPr>
        <w:pStyle w:val="a0"/>
        <w:rPr>
          <w:rFonts w:hint="cs"/>
          <w:rtl/>
        </w:rPr>
      </w:pPr>
    </w:p>
    <w:p w14:paraId="3918EADD" w14:textId="77777777" w:rsidR="00000000" w:rsidRDefault="0003559D">
      <w:pPr>
        <w:pStyle w:val="a0"/>
        <w:rPr>
          <w:rFonts w:hint="cs"/>
          <w:rtl/>
        </w:rPr>
      </w:pPr>
      <w:r>
        <w:rPr>
          <w:rFonts w:hint="cs"/>
          <w:rtl/>
        </w:rPr>
        <w:t>נגד הדתיים. נגד החרדים.</w:t>
      </w:r>
    </w:p>
    <w:p w14:paraId="0BF705AB" w14:textId="77777777" w:rsidR="00000000" w:rsidRDefault="0003559D">
      <w:pPr>
        <w:pStyle w:val="a0"/>
        <w:rPr>
          <w:rFonts w:hint="cs"/>
          <w:rtl/>
        </w:rPr>
      </w:pPr>
    </w:p>
    <w:p w14:paraId="1EA11B62" w14:textId="77777777" w:rsidR="00000000" w:rsidRDefault="0003559D">
      <w:pPr>
        <w:pStyle w:val="af0"/>
        <w:rPr>
          <w:rtl/>
        </w:rPr>
      </w:pPr>
      <w:r>
        <w:rPr>
          <w:rFonts w:hint="eastAsia"/>
          <w:rtl/>
        </w:rPr>
        <w:t>שר</w:t>
      </w:r>
      <w:r>
        <w:rPr>
          <w:rtl/>
        </w:rPr>
        <w:t xml:space="preserve"> הרווחה זבולון אורלב:</w:t>
      </w:r>
    </w:p>
    <w:p w14:paraId="25A4432A" w14:textId="77777777" w:rsidR="00000000" w:rsidRDefault="0003559D">
      <w:pPr>
        <w:pStyle w:val="a0"/>
        <w:rPr>
          <w:rFonts w:hint="cs"/>
          <w:rtl/>
        </w:rPr>
      </w:pPr>
    </w:p>
    <w:p w14:paraId="29B15D74" w14:textId="77777777" w:rsidR="00000000" w:rsidRDefault="0003559D">
      <w:pPr>
        <w:pStyle w:val="a0"/>
        <w:rPr>
          <w:rFonts w:hint="cs"/>
          <w:rtl/>
        </w:rPr>
      </w:pPr>
      <w:r>
        <w:rPr>
          <w:rFonts w:hint="cs"/>
          <w:rtl/>
        </w:rPr>
        <w:t>למה נגד הדתיים? בעד הדתיים.</w:t>
      </w:r>
    </w:p>
    <w:p w14:paraId="145AF1A7" w14:textId="77777777" w:rsidR="00000000" w:rsidRDefault="0003559D">
      <w:pPr>
        <w:pStyle w:val="a0"/>
        <w:rPr>
          <w:rFonts w:hint="cs"/>
          <w:rtl/>
        </w:rPr>
      </w:pPr>
    </w:p>
    <w:p w14:paraId="7FF54438" w14:textId="77777777" w:rsidR="00000000" w:rsidRDefault="0003559D">
      <w:pPr>
        <w:pStyle w:val="ab"/>
        <w:bidi/>
        <w:rPr>
          <w:rFonts w:hint="cs"/>
          <w:rtl/>
        </w:rPr>
      </w:pPr>
      <w:r>
        <w:rPr>
          <w:rFonts w:hint="cs"/>
          <w:rtl/>
        </w:rPr>
        <w:t>הצבעה מס' 14</w:t>
      </w:r>
    </w:p>
    <w:p w14:paraId="7F470D27" w14:textId="77777777" w:rsidR="00000000" w:rsidRDefault="0003559D">
      <w:pPr>
        <w:pStyle w:val="a0"/>
        <w:rPr>
          <w:rFonts w:hint="cs"/>
          <w:rtl/>
        </w:rPr>
      </w:pPr>
    </w:p>
    <w:p w14:paraId="63D09843"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15</w:t>
      </w:r>
    </w:p>
    <w:p w14:paraId="546E2F5C" w14:textId="77777777" w:rsidR="00000000" w:rsidRDefault="0003559D">
      <w:pPr>
        <w:pStyle w:val="ac"/>
        <w:bidi/>
        <w:rPr>
          <w:rFonts w:hint="cs"/>
          <w:rtl/>
        </w:rPr>
      </w:pPr>
      <w:r>
        <w:rPr>
          <w:rFonts w:hint="cs"/>
          <w:rtl/>
        </w:rPr>
        <w:t xml:space="preserve">נגד </w:t>
      </w:r>
      <w:r>
        <w:rPr>
          <w:rtl/>
        </w:rPr>
        <w:t>–</w:t>
      </w:r>
      <w:r>
        <w:rPr>
          <w:rFonts w:hint="cs"/>
          <w:rtl/>
        </w:rPr>
        <w:t xml:space="preserve"> 22</w:t>
      </w:r>
    </w:p>
    <w:p w14:paraId="221BC147"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1DD28701" w14:textId="77777777" w:rsidR="00000000" w:rsidRDefault="0003559D">
      <w:pPr>
        <w:pStyle w:val="ad"/>
        <w:bidi/>
        <w:rPr>
          <w:rFonts w:hint="cs"/>
          <w:rtl/>
        </w:rPr>
      </w:pPr>
      <w:r>
        <w:rPr>
          <w:rFonts w:hint="cs"/>
          <w:rtl/>
        </w:rPr>
        <w:t>ההסתייגות של חברי הכנסת משולם נהרי ומשה גפני לסעיף 1 לא נתקבלה.</w:t>
      </w:r>
    </w:p>
    <w:p w14:paraId="3091EC68" w14:textId="77777777" w:rsidR="00000000" w:rsidRDefault="0003559D">
      <w:pPr>
        <w:pStyle w:val="a0"/>
        <w:rPr>
          <w:rFonts w:hint="cs"/>
          <w:rtl/>
        </w:rPr>
      </w:pPr>
    </w:p>
    <w:p w14:paraId="692730B7" w14:textId="77777777" w:rsidR="00000000" w:rsidRDefault="0003559D">
      <w:pPr>
        <w:pStyle w:val="af1"/>
        <w:rPr>
          <w:rtl/>
        </w:rPr>
      </w:pPr>
      <w:r>
        <w:rPr>
          <w:rtl/>
        </w:rPr>
        <w:t>היו"ר ראובן ריבלין:</w:t>
      </w:r>
    </w:p>
    <w:p w14:paraId="1F84BBA4" w14:textId="77777777" w:rsidR="00000000" w:rsidRDefault="0003559D">
      <w:pPr>
        <w:pStyle w:val="a0"/>
        <w:rPr>
          <w:rtl/>
        </w:rPr>
      </w:pPr>
    </w:p>
    <w:p w14:paraId="421F5047" w14:textId="77777777" w:rsidR="00000000" w:rsidRDefault="0003559D">
      <w:pPr>
        <w:pStyle w:val="a0"/>
        <w:rPr>
          <w:rFonts w:hint="cs"/>
          <w:rtl/>
        </w:rPr>
      </w:pPr>
      <w:r>
        <w:rPr>
          <w:rFonts w:hint="cs"/>
          <w:rtl/>
        </w:rPr>
        <w:t>15 בעד, 22 נ</w:t>
      </w:r>
      <w:r>
        <w:rPr>
          <w:rFonts w:hint="cs"/>
          <w:rtl/>
        </w:rPr>
        <w:t>גד ואחד נמנע. אני קובע שההסתייגות לא נתקבלה. רבותי חברי הכנסת - - -</w:t>
      </w:r>
    </w:p>
    <w:p w14:paraId="46579B7E" w14:textId="77777777" w:rsidR="00000000" w:rsidRDefault="0003559D">
      <w:pPr>
        <w:pStyle w:val="af0"/>
        <w:rPr>
          <w:rtl/>
        </w:rPr>
      </w:pPr>
    </w:p>
    <w:p w14:paraId="29F5199A" w14:textId="77777777" w:rsidR="00000000" w:rsidRDefault="0003559D">
      <w:pPr>
        <w:pStyle w:val="af0"/>
        <w:rPr>
          <w:rtl/>
        </w:rPr>
      </w:pPr>
      <w:r>
        <w:rPr>
          <w:rFonts w:hint="eastAsia"/>
          <w:rtl/>
        </w:rPr>
        <w:t>משולם</w:t>
      </w:r>
      <w:r>
        <w:rPr>
          <w:rtl/>
        </w:rPr>
        <w:t xml:space="preserve"> נהרי (ש"ס):</w:t>
      </w:r>
    </w:p>
    <w:p w14:paraId="3AE3E0D8" w14:textId="77777777" w:rsidR="00000000" w:rsidRDefault="0003559D">
      <w:pPr>
        <w:pStyle w:val="a0"/>
        <w:rPr>
          <w:rFonts w:hint="cs"/>
          <w:rtl/>
        </w:rPr>
      </w:pPr>
    </w:p>
    <w:p w14:paraId="53358546" w14:textId="77777777" w:rsidR="00000000" w:rsidRDefault="0003559D">
      <w:pPr>
        <w:pStyle w:val="a0"/>
        <w:rPr>
          <w:rFonts w:hint="cs"/>
          <w:rtl/>
        </w:rPr>
      </w:pPr>
      <w:r>
        <w:rPr>
          <w:rFonts w:hint="cs"/>
          <w:rtl/>
        </w:rPr>
        <w:t>- - -</w:t>
      </w:r>
    </w:p>
    <w:p w14:paraId="4746C138" w14:textId="77777777" w:rsidR="00000000" w:rsidRDefault="0003559D">
      <w:pPr>
        <w:pStyle w:val="a0"/>
        <w:rPr>
          <w:rFonts w:hint="cs"/>
          <w:rtl/>
        </w:rPr>
      </w:pPr>
    </w:p>
    <w:p w14:paraId="006F65AD" w14:textId="77777777" w:rsidR="00000000" w:rsidRDefault="0003559D">
      <w:pPr>
        <w:pStyle w:val="af0"/>
        <w:rPr>
          <w:rtl/>
        </w:rPr>
      </w:pPr>
      <w:r>
        <w:rPr>
          <w:rFonts w:hint="eastAsia"/>
          <w:rtl/>
        </w:rPr>
        <w:t>שר</w:t>
      </w:r>
      <w:r>
        <w:rPr>
          <w:rtl/>
        </w:rPr>
        <w:t xml:space="preserve"> הרווחה זבולון אורלב:</w:t>
      </w:r>
    </w:p>
    <w:p w14:paraId="4C9C59A4" w14:textId="77777777" w:rsidR="00000000" w:rsidRDefault="0003559D">
      <w:pPr>
        <w:pStyle w:val="a0"/>
        <w:rPr>
          <w:rFonts w:hint="cs"/>
          <w:rtl/>
        </w:rPr>
      </w:pPr>
    </w:p>
    <w:p w14:paraId="2527C079" w14:textId="77777777" w:rsidR="00000000" w:rsidRDefault="0003559D">
      <w:pPr>
        <w:pStyle w:val="a0"/>
        <w:rPr>
          <w:rFonts w:hint="cs"/>
          <w:rtl/>
        </w:rPr>
      </w:pPr>
      <w:r>
        <w:rPr>
          <w:rFonts w:hint="cs"/>
          <w:rtl/>
        </w:rPr>
        <w:t>- - -</w:t>
      </w:r>
    </w:p>
    <w:p w14:paraId="010FA360" w14:textId="77777777" w:rsidR="00000000" w:rsidRDefault="0003559D">
      <w:pPr>
        <w:pStyle w:val="a0"/>
        <w:rPr>
          <w:rFonts w:hint="cs"/>
          <w:rtl/>
        </w:rPr>
      </w:pPr>
    </w:p>
    <w:p w14:paraId="4FFB3CF1" w14:textId="77777777" w:rsidR="00000000" w:rsidRDefault="0003559D">
      <w:pPr>
        <w:pStyle w:val="af1"/>
        <w:rPr>
          <w:rtl/>
        </w:rPr>
      </w:pPr>
      <w:r>
        <w:rPr>
          <w:rtl/>
        </w:rPr>
        <w:t>היו"ר ראובן ריבלין:</w:t>
      </w:r>
    </w:p>
    <w:p w14:paraId="745DC3B0" w14:textId="77777777" w:rsidR="00000000" w:rsidRDefault="0003559D">
      <w:pPr>
        <w:pStyle w:val="a0"/>
        <w:rPr>
          <w:rtl/>
        </w:rPr>
      </w:pPr>
    </w:p>
    <w:p w14:paraId="4C292FF2" w14:textId="77777777" w:rsidR="00000000" w:rsidRDefault="0003559D">
      <w:pPr>
        <w:pStyle w:val="a0"/>
        <w:rPr>
          <w:rFonts w:hint="cs"/>
          <w:rtl/>
        </w:rPr>
      </w:pPr>
      <w:r>
        <w:rPr>
          <w:rFonts w:hint="cs"/>
          <w:rtl/>
        </w:rPr>
        <w:t xml:space="preserve">כבוד השר אורלב, מה קרה, אדוני? אדוני מפריע. הצעת חוק של הממשלה, ואדוני מפריע. </w:t>
      </w:r>
    </w:p>
    <w:p w14:paraId="63213E3D" w14:textId="77777777" w:rsidR="00000000" w:rsidRDefault="0003559D">
      <w:pPr>
        <w:pStyle w:val="a0"/>
        <w:rPr>
          <w:rFonts w:hint="cs"/>
          <w:rtl/>
        </w:rPr>
      </w:pPr>
    </w:p>
    <w:p w14:paraId="0D5D9683" w14:textId="77777777" w:rsidR="00000000" w:rsidRDefault="0003559D">
      <w:pPr>
        <w:pStyle w:val="af0"/>
        <w:rPr>
          <w:rtl/>
        </w:rPr>
      </w:pPr>
      <w:r>
        <w:rPr>
          <w:rFonts w:hint="eastAsia"/>
          <w:rtl/>
        </w:rPr>
        <w:t>יצחק</w:t>
      </w:r>
      <w:r>
        <w:rPr>
          <w:rtl/>
        </w:rPr>
        <w:t xml:space="preserve"> וקנין (ש"ס):</w:t>
      </w:r>
    </w:p>
    <w:p w14:paraId="5A63C5BA" w14:textId="77777777" w:rsidR="00000000" w:rsidRDefault="0003559D">
      <w:pPr>
        <w:pStyle w:val="a0"/>
        <w:rPr>
          <w:rFonts w:hint="cs"/>
          <w:rtl/>
        </w:rPr>
      </w:pPr>
    </w:p>
    <w:p w14:paraId="40A55BDE" w14:textId="77777777" w:rsidR="00000000" w:rsidRDefault="0003559D">
      <w:pPr>
        <w:pStyle w:val="a0"/>
        <w:rPr>
          <w:rFonts w:hint="cs"/>
          <w:rtl/>
        </w:rPr>
      </w:pPr>
      <w:r>
        <w:rPr>
          <w:rFonts w:hint="cs"/>
          <w:rtl/>
        </w:rPr>
        <w:t>- - -</w:t>
      </w:r>
    </w:p>
    <w:p w14:paraId="22C231B0" w14:textId="77777777" w:rsidR="00000000" w:rsidRDefault="0003559D">
      <w:pPr>
        <w:pStyle w:val="a0"/>
        <w:rPr>
          <w:rFonts w:hint="cs"/>
          <w:rtl/>
        </w:rPr>
      </w:pPr>
    </w:p>
    <w:p w14:paraId="0EF8DED8" w14:textId="77777777" w:rsidR="00000000" w:rsidRDefault="0003559D">
      <w:pPr>
        <w:pStyle w:val="af0"/>
        <w:rPr>
          <w:rtl/>
        </w:rPr>
      </w:pPr>
      <w:r>
        <w:rPr>
          <w:rFonts w:hint="eastAsia"/>
          <w:rtl/>
        </w:rPr>
        <w:t>יע</w:t>
      </w:r>
      <w:r>
        <w:rPr>
          <w:rFonts w:hint="eastAsia"/>
          <w:rtl/>
        </w:rPr>
        <w:t>קב</w:t>
      </w:r>
      <w:r>
        <w:rPr>
          <w:rtl/>
        </w:rPr>
        <w:t xml:space="preserve"> ליצמן (יהדות התורה):</w:t>
      </w:r>
    </w:p>
    <w:p w14:paraId="7C89B6E4" w14:textId="77777777" w:rsidR="00000000" w:rsidRDefault="0003559D">
      <w:pPr>
        <w:pStyle w:val="a0"/>
        <w:rPr>
          <w:rFonts w:hint="cs"/>
          <w:rtl/>
        </w:rPr>
      </w:pPr>
    </w:p>
    <w:p w14:paraId="4A3A5265" w14:textId="77777777" w:rsidR="00000000" w:rsidRDefault="0003559D">
      <w:pPr>
        <w:pStyle w:val="a0"/>
        <w:rPr>
          <w:rFonts w:hint="cs"/>
          <w:rtl/>
        </w:rPr>
      </w:pPr>
      <w:r>
        <w:rPr>
          <w:rFonts w:hint="cs"/>
          <w:rtl/>
        </w:rPr>
        <w:t>- - -</w:t>
      </w:r>
    </w:p>
    <w:p w14:paraId="3A77D96A" w14:textId="77777777" w:rsidR="00000000" w:rsidRDefault="0003559D">
      <w:pPr>
        <w:pStyle w:val="a0"/>
        <w:rPr>
          <w:rFonts w:hint="cs"/>
          <w:rtl/>
        </w:rPr>
      </w:pPr>
    </w:p>
    <w:p w14:paraId="22DC807D" w14:textId="77777777" w:rsidR="00000000" w:rsidRDefault="0003559D">
      <w:pPr>
        <w:pStyle w:val="af1"/>
        <w:rPr>
          <w:rtl/>
        </w:rPr>
      </w:pPr>
      <w:r>
        <w:rPr>
          <w:rtl/>
        </w:rPr>
        <w:t>היו"ר ראובן ריבלין:</w:t>
      </w:r>
    </w:p>
    <w:p w14:paraId="003A121B" w14:textId="77777777" w:rsidR="00000000" w:rsidRDefault="0003559D">
      <w:pPr>
        <w:pStyle w:val="a0"/>
        <w:rPr>
          <w:rtl/>
        </w:rPr>
      </w:pPr>
    </w:p>
    <w:p w14:paraId="4ED54F5A" w14:textId="77777777" w:rsidR="00000000" w:rsidRDefault="0003559D">
      <w:pPr>
        <w:pStyle w:val="a0"/>
        <w:rPr>
          <w:rFonts w:hint="cs"/>
          <w:rtl/>
        </w:rPr>
      </w:pPr>
      <w:r>
        <w:rPr>
          <w:rFonts w:hint="cs"/>
          <w:rtl/>
        </w:rPr>
        <w:t>חבר הכנסת וקנין, חבר הכנסת ליצמן, תם - - -</w:t>
      </w:r>
    </w:p>
    <w:p w14:paraId="68521CB7" w14:textId="77777777" w:rsidR="00000000" w:rsidRDefault="0003559D">
      <w:pPr>
        <w:pStyle w:val="a0"/>
        <w:rPr>
          <w:rFonts w:hint="cs"/>
          <w:rtl/>
        </w:rPr>
      </w:pPr>
    </w:p>
    <w:p w14:paraId="31248BB9" w14:textId="77777777" w:rsidR="00000000" w:rsidRDefault="0003559D">
      <w:pPr>
        <w:pStyle w:val="af0"/>
        <w:rPr>
          <w:rtl/>
        </w:rPr>
      </w:pPr>
      <w:r>
        <w:rPr>
          <w:rFonts w:hint="eastAsia"/>
          <w:rtl/>
        </w:rPr>
        <w:t>יצחק</w:t>
      </w:r>
      <w:r>
        <w:rPr>
          <w:rtl/>
        </w:rPr>
        <w:t xml:space="preserve"> וקנין (ש"ס):</w:t>
      </w:r>
    </w:p>
    <w:p w14:paraId="6210F99E" w14:textId="77777777" w:rsidR="00000000" w:rsidRDefault="0003559D">
      <w:pPr>
        <w:pStyle w:val="a0"/>
        <w:rPr>
          <w:rFonts w:hint="cs"/>
          <w:rtl/>
        </w:rPr>
      </w:pPr>
    </w:p>
    <w:p w14:paraId="40451231" w14:textId="77777777" w:rsidR="00000000" w:rsidRDefault="0003559D">
      <w:pPr>
        <w:pStyle w:val="a0"/>
        <w:rPr>
          <w:rFonts w:hint="cs"/>
          <w:rtl/>
        </w:rPr>
      </w:pPr>
      <w:r>
        <w:rPr>
          <w:rFonts w:hint="cs"/>
          <w:rtl/>
        </w:rPr>
        <w:t xml:space="preserve">הכנסת הזאת </w:t>
      </w:r>
      <w:r>
        <w:rPr>
          <w:rFonts w:hint="eastAsia"/>
          <w:rtl/>
        </w:rPr>
        <w:t>–</w:t>
      </w:r>
      <w:r>
        <w:rPr>
          <w:rFonts w:hint="cs"/>
          <w:rtl/>
        </w:rPr>
        <w:t xml:space="preserve"> אני אומר לכם, לא שמים - - -</w:t>
      </w:r>
    </w:p>
    <w:p w14:paraId="34D7BBF1" w14:textId="77777777" w:rsidR="00000000" w:rsidRDefault="0003559D">
      <w:pPr>
        <w:pStyle w:val="a0"/>
        <w:rPr>
          <w:rFonts w:hint="cs"/>
          <w:rtl/>
        </w:rPr>
      </w:pPr>
    </w:p>
    <w:p w14:paraId="5351D3BB" w14:textId="77777777" w:rsidR="00000000" w:rsidRDefault="0003559D">
      <w:pPr>
        <w:pStyle w:val="af1"/>
        <w:rPr>
          <w:rtl/>
        </w:rPr>
      </w:pPr>
      <w:r>
        <w:rPr>
          <w:rtl/>
        </w:rPr>
        <w:t>היו"ר ראובן ריבלין:</w:t>
      </w:r>
    </w:p>
    <w:p w14:paraId="05349C35" w14:textId="77777777" w:rsidR="00000000" w:rsidRDefault="0003559D">
      <w:pPr>
        <w:pStyle w:val="a0"/>
        <w:rPr>
          <w:rtl/>
        </w:rPr>
      </w:pPr>
    </w:p>
    <w:p w14:paraId="4E59469D" w14:textId="77777777" w:rsidR="00000000" w:rsidRDefault="0003559D">
      <w:pPr>
        <w:pStyle w:val="a0"/>
        <w:rPr>
          <w:rFonts w:hint="cs"/>
          <w:rtl/>
        </w:rPr>
      </w:pPr>
      <w:r>
        <w:rPr>
          <w:rFonts w:hint="cs"/>
          <w:rtl/>
        </w:rPr>
        <w:t xml:space="preserve">תודה רבה, תמה הזעקה. </w:t>
      </w:r>
    </w:p>
    <w:p w14:paraId="51F6D910" w14:textId="77777777" w:rsidR="00000000" w:rsidRDefault="0003559D">
      <w:pPr>
        <w:pStyle w:val="a0"/>
        <w:rPr>
          <w:rFonts w:hint="cs"/>
          <w:rtl/>
        </w:rPr>
      </w:pPr>
    </w:p>
    <w:p w14:paraId="05F22776" w14:textId="77777777" w:rsidR="00000000" w:rsidRDefault="0003559D">
      <w:pPr>
        <w:pStyle w:val="af0"/>
        <w:rPr>
          <w:rtl/>
        </w:rPr>
      </w:pPr>
      <w:r>
        <w:rPr>
          <w:rFonts w:hint="eastAsia"/>
          <w:rtl/>
        </w:rPr>
        <w:t>משולם</w:t>
      </w:r>
      <w:r>
        <w:rPr>
          <w:rtl/>
        </w:rPr>
        <w:t xml:space="preserve"> נהרי (ש"ס):</w:t>
      </w:r>
    </w:p>
    <w:p w14:paraId="35E09BE1" w14:textId="77777777" w:rsidR="00000000" w:rsidRDefault="0003559D">
      <w:pPr>
        <w:pStyle w:val="a0"/>
        <w:rPr>
          <w:rFonts w:hint="cs"/>
          <w:rtl/>
        </w:rPr>
      </w:pPr>
    </w:p>
    <w:p w14:paraId="04C8E18E" w14:textId="77777777" w:rsidR="00000000" w:rsidRDefault="0003559D">
      <w:pPr>
        <w:pStyle w:val="a0"/>
        <w:rPr>
          <w:rFonts w:hint="cs"/>
          <w:rtl/>
        </w:rPr>
      </w:pPr>
      <w:r>
        <w:rPr>
          <w:rFonts w:hint="cs"/>
          <w:rtl/>
        </w:rPr>
        <w:t>- - -</w:t>
      </w:r>
    </w:p>
    <w:p w14:paraId="2981BDC2" w14:textId="77777777" w:rsidR="00000000" w:rsidRDefault="0003559D">
      <w:pPr>
        <w:pStyle w:val="a0"/>
        <w:rPr>
          <w:rFonts w:hint="cs"/>
          <w:rtl/>
        </w:rPr>
      </w:pPr>
    </w:p>
    <w:p w14:paraId="715985A7" w14:textId="77777777" w:rsidR="00000000" w:rsidRDefault="0003559D">
      <w:pPr>
        <w:pStyle w:val="af0"/>
        <w:rPr>
          <w:rtl/>
        </w:rPr>
      </w:pPr>
      <w:r>
        <w:rPr>
          <w:rFonts w:hint="eastAsia"/>
          <w:rtl/>
        </w:rPr>
        <w:t>יעקב</w:t>
      </w:r>
      <w:r>
        <w:rPr>
          <w:rtl/>
        </w:rPr>
        <w:t xml:space="preserve"> ליצמן (יהדות התורה):</w:t>
      </w:r>
    </w:p>
    <w:p w14:paraId="12695121" w14:textId="77777777" w:rsidR="00000000" w:rsidRDefault="0003559D">
      <w:pPr>
        <w:pStyle w:val="a0"/>
        <w:rPr>
          <w:rFonts w:hint="cs"/>
          <w:rtl/>
        </w:rPr>
      </w:pPr>
    </w:p>
    <w:p w14:paraId="6D5A2365" w14:textId="77777777" w:rsidR="00000000" w:rsidRDefault="0003559D">
      <w:pPr>
        <w:pStyle w:val="a0"/>
        <w:rPr>
          <w:rFonts w:hint="cs"/>
          <w:rtl/>
        </w:rPr>
      </w:pPr>
      <w:r>
        <w:rPr>
          <w:rFonts w:hint="cs"/>
          <w:rtl/>
        </w:rPr>
        <w:t>נ</w:t>
      </w:r>
      <w:r>
        <w:rPr>
          <w:rFonts w:hint="cs"/>
          <w:rtl/>
        </w:rPr>
        <w:t>גד חרדים.</w:t>
      </w:r>
    </w:p>
    <w:p w14:paraId="360CD3AD" w14:textId="77777777" w:rsidR="00000000" w:rsidRDefault="0003559D">
      <w:pPr>
        <w:pStyle w:val="a0"/>
        <w:rPr>
          <w:rFonts w:hint="cs"/>
          <w:rtl/>
        </w:rPr>
      </w:pPr>
    </w:p>
    <w:p w14:paraId="25216299" w14:textId="77777777" w:rsidR="00000000" w:rsidRDefault="0003559D">
      <w:pPr>
        <w:pStyle w:val="af1"/>
        <w:rPr>
          <w:rtl/>
        </w:rPr>
      </w:pPr>
      <w:r>
        <w:rPr>
          <w:rtl/>
        </w:rPr>
        <w:t>היו”ר ראובן ריבלין:</w:t>
      </w:r>
    </w:p>
    <w:p w14:paraId="0CD05DC1" w14:textId="77777777" w:rsidR="00000000" w:rsidRDefault="0003559D">
      <w:pPr>
        <w:pStyle w:val="a0"/>
        <w:rPr>
          <w:rtl/>
        </w:rPr>
      </w:pPr>
    </w:p>
    <w:p w14:paraId="30A9643F" w14:textId="77777777" w:rsidR="00000000" w:rsidRDefault="0003559D">
      <w:pPr>
        <w:pStyle w:val="a0"/>
        <w:rPr>
          <w:rFonts w:hint="cs"/>
          <w:rtl/>
        </w:rPr>
      </w:pPr>
      <w:r>
        <w:rPr>
          <w:rFonts w:hint="cs"/>
          <w:rtl/>
        </w:rPr>
        <w:t>חבר הכנסת ליצמן, אי-אפשר למחות על כל הצבעה. חבר הכנסת נהרי - - -</w:t>
      </w:r>
    </w:p>
    <w:p w14:paraId="6D778207" w14:textId="77777777" w:rsidR="00000000" w:rsidRDefault="0003559D">
      <w:pPr>
        <w:pStyle w:val="a0"/>
        <w:rPr>
          <w:rFonts w:hint="cs"/>
          <w:rtl/>
        </w:rPr>
      </w:pPr>
    </w:p>
    <w:p w14:paraId="1CC428C7" w14:textId="77777777" w:rsidR="00000000" w:rsidRDefault="0003559D">
      <w:pPr>
        <w:pStyle w:val="af0"/>
        <w:rPr>
          <w:rtl/>
        </w:rPr>
      </w:pPr>
      <w:r>
        <w:rPr>
          <w:rFonts w:hint="eastAsia"/>
          <w:rtl/>
        </w:rPr>
        <w:t>משולם</w:t>
      </w:r>
      <w:r>
        <w:rPr>
          <w:rtl/>
        </w:rPr>
        <w:t xml:space="preserve"> נהרי (ש"ס):</w:t>
      </w:r>
    </w:p>
    <w:p w14:paraId="2C5D12DE" w14:textId="77777777" w:rsidR="00000000" w:rsidRDefault="0003559D">
      <w:pPr>
        <w:pStyle w:val="a0"/>
        <w:rPr>
          <w:rFonts w:hint="cs"/>
          <w:rtl/>
        </w:rPr>
      </w:pPr>
    </w:p>
    <w:p w14:paraId="09A98773" w14:textId="77777777" w:rsidR="00000000" w:rsidRDefault="0003559D">
      <w:pPr>
        <w:pStyle w:val="a0"/>
        <w:rPr>
          <w:rFonts w:hint="cs"/>
          <w:rtl/>
        </w:rPr>
      </w:pPr>
      <w:r>
        <w:rPr>
          <w:rFonts w:hint="cs"/>
          <w:rtl/>
        </w:rPr>
        <w:t xml:space="preserve">- - - </w:t>
      </w:r>
    </w:p>
    <w:p w14:paraId="47BDEE1D" w14:textId="77777777" w:rsidR="00000000" w:rsidRDefault="0003559D">
      <w:pPr>
        <w:pStyle w:val="a0"/>
        <w:rPr>
          <w:rFonts w:hint="cs"/>
          <w:rtl/>
        </w:rPr>
      </w:pPr>
    </w:p>
    <w:p w14:paraId="5C64B63C" w14:textId="77777777" w:rsidR="00000000" w:rsidRDefault="0003559D">
      <w:pPr>
        <w:pStyle w:val="af0"/>
        <w:rPr>
          <w:rtl/>
        </w:rPr>
      </w:pPr>
      <w:r>
        <w:rPr>
          <w:rFonts w:hint="eastAsia"/>
          <w:rtl/>
        </w:rPr>
        <w:t>יצחק</w:t>
      </w:r>
      <w:r>
        <w:rPr>
          <w:rtl/>
        </w:rPr>
        <w:t xml:space="preserve"> וקנין (ש"ס):</w:t>
      </w:r>
    </w:p>
    <w:p w14:paraId="1EB004A0" w14:textId="77777777" w:rsidR="00000000" w:rsidRDefault="0003559D">
      <w:pPr>
        <w:pStyle w:val="a0"/>
        <w:rPr>
          <w:rFonts w:hint="cs"/>
          <w:rtl/>
        </w:rPr>
      </w:pPr>
    </w:p>
    <w:p w14:paraId="61AE2605" w14:textId="77777777" w:rsidR="00000000" w:rsidRDefault="0003559D">
      <w:pPr>
        <w:pStyle w:val="a0"/>
        <w:rPr>
          <w:rFonts w:hint="cs"/>
          <w:rtl/>
        </w:rPr>
      </w:pPr>
      <w:r>
        <w:rPr>
          <w:rFonts w:hint="cs"/>
          <w:rtl/>
        </w:rPr>
        <w:t>- - -</w:t>
      </w:r>
    </w:p>
    <w:p w14:paraId="70F57AFC" w14:textId="77777777" w:rsidR="00000000" w:rsidRDefault="0003559D">
      <w:pPr>
        <w:pStyle w:val="a0"/>
        <w:rPr>
          <w:rFonts w:hint="cs"/>
          <w:rtl/>
        </w:rPr>
      </w:pPr>
    </w:p>
    <w:p w14:paraId="147C0857" w14:textId="77777777" w:rsidR="00000000" w:rsidRDefault="0003559D">
      <w:pPr>
        <w:pStyle w:val="af0"/>
        <w:rPr>
          <w:rtl/>
        </w:rPr>
      </w:pPr>
      <w:r>
        <w:rPr>
          <w:rFonts w:hint="eastAsia"/>
          <w:rtl/>
        </w:rPr>
        <w:t>גדעון</w:t>
      </w:r>
      <w:r>
        <w:rPr>
          <w:rtl/>
        </w:rPr>
        <w:t xml:space="preserve"> סער (הליכוד):</w:t>
      </w:r>
    </w:p>
    <w:p w14:paraId="7558AF91" w14:textId="77777777" w:rsidR="00000000" w:rsidRDefault="0003559D">
      <w:pPr>
        <w:pStyle w:val="a0"/>
        <w:rPr>
          <w:rFonts w:hint="cs"/>
          <w:rtl/>
        </w:rPr>
      </w:pPr>
    </w:p>
    <w:p w14:paraId="66545631" w14:textId="77777777" w:rsidR="00000000" w:rsidRDefault="0003559D">
      <w:pPr>
        <w:pStyle w:val="a0"/>
        <w:rPr>
          <w:rFonts w:hint="cs"/>
          <w:rtl/>
        </w:rPr>
      </w:pPr>
      <w:r>
        <w:rPr>
          <w:rFonts w:hint="cs"/>
          <w:rtl/>
        </w:rPr>
        <w:t xml:space="preserve">באמצע ההצבעה </w:t>
      </w:r>
      <w:r>
        <w:rPr>
          <w:rFonts w:hint="eastAsia"/>
          <w:rtl/>
        </w:rPr>
        <w:t>–</w:t>
      </w:r>
      <w:r>
        <w:rPr>
          <w:rFonts w:hint="cs"/>
          <w:rtl/>
        </w:rPr>
        <w:t xml:space="preserve"> זה מקובל?</w:t>
      </w:r>
    </w:p>
    <w:p w14:paraId="4C7B9434" w14:textId="77777777" w:rsidR="00000000" w:rsidRDefault="0003559D">
      <w:pPr>
        <w:pStyle w:val="a0"/>
        <w:rPr>
          <w:rFonts w:hint="cs"/>
          <w:rtl/>
        </w:rPr>
      </w:pPr>
    </w:p>
    <w:p w14:paraId="3BF17924" w14:textId="77777777" w:rsidR="00000000" w:rsidRDefault="0003559D">
      <w:pPr>
        <w:pStyle w:val="af1"/>
        <w:rPr>
          <w:rtl/>
        </w:rPr>
      </w:pPr>
      <w:r>
        <w:rPr>
          <w:rFonts w:hint="eastAsia"/>
          <w:rtl/>
        </w:rPr>
        <w:t>היו</w:t>
      </w:r>
      <w:r>
        <w:rPr>
          <w:rtl/>
        </w:rPr>
        <w:t>"ר ראובן ריבלין:</w:t>
      </w:r>
    </w:p>
    <w:p w14:paraId="39C12349" w14:textId="77777777" w:rsidR="00000000" w:rsidRDefault="0003559D">
      <w:pPr>
        <w:pStyle w:val="a0"/>
        <w:rPr>
          <w:rFonts w:hint="cs"/>
          <w:rtl/>
        </w:rPr>
      </w:pPr>
    </w:p>
    <w:p w14:paraId="41736CC1" w14:textId="77777777" w:rsidR="00000000" w:rsidRDefault="0003559D">
      <w:pPr>
        <w:pStyle w:val="a0"/>
        <w:rPr>
          <w:rFonts w:hint="cs"/>
          <w:rtl/>
        </w:rPr>
      </w:pPr>
      <w:r>
        <w:rPr>
          <w:rFonts w:hint="cs"/>
          <w:rtl/>
        </w:rPr>
        <w:t>ובכן, אני קורא את חבר הכנסת נהרי לסדר</w:t>
      </w:r>
      <w:r>
        <w:rPr>
          <w:rFonts w:hint="cs"/>
          <w:rtl/>
        </w:rPr>
        <w:t>. אני קורא את חבר הכנסת נהרי לסדר פעם שנייה.</w:t>
      </w:r>
    </w:p>
    <w:p w14:paraId="041FFBAA" w14:textId="77777777" w:rsidR="00000000" w:rsidRDefault="0003559D">
      <w:pPr>
        <w:pStyle w:val="a0"/>
        <w:rPr>
          <w:rFonts w:hint="cs"/>
          <w:rtl/>
        </w:rPr>
      </w:pPr>
    </w:p>
    <w:p w14:paraId="5A064A2D" w14:textId="77777777" w:rsidR="00000000" w:rsidRDefault="0003559D">
      <w:pPr>
        <w:pStyle w:val="af0"/>
        <w:rPr>
          <w:rtl/>
        </w:rPr>
      </w:pPr>
      <w:r>
        <w:rPr>
          <w:rFonts w:hint="eastAsia"/>
          <w:rtl/>
        </w:rPr>
        <w:t>משולם</w:t>
      </w:r>
      <w:r>
        <w:rPr>
          <w:rtl/>
        </w:rPr>
        <w:t xml:space="preserve"> נהרי (ש"ס):</w:t>
      </w:r>
    </w:p>
    <w:p w14:paraId="3E587AA3" w14:textId="77777777" w:rsidR="00000000" w:rsidRDefault="0003559D">
      <w:pPr>
        <w:pStyle w:val="a0"/>
        <w:rPr>
          <w:rFonts w:hint="cs"/>
          <w:rtl/>
        </w:rPr>
      </w:pPr>
    </w:p>
    <w:p w14:paraId="63659455" w14:textId="77777777" w:rsidR="00000000" w:rsidRDefault="0003559D">
      <w:pPr>
        <w:pStyle w:val="a0"/>
        <w:rPr>
          <w:rFonts w:hint="cs"/>
          <w:rtl/>
        </w:rPr>
      </w:pPr>
      <w:r>
        <w:rPr>
          <w:rFonts w:hint="cs"/>
          <w:rtl/>
        </w:rPr>
        <w:t>שיתבייש לו. ילדי ישראל - - -</w:t>
      </w:r>
    </w:p>
    <w:p w14:paraId="4AF867E8" w14:textId="77777777" w:rsidR="00000000" w:rsidRDefault="0003559D">
      <w:pPr>
        <w:pStyle w:val="a0"/>
        <w:rPr>
          <w:rFonts w:hint="cs"/>
          <w:rtl/>
        </w:rPr>
      </w:pPr>
    </w:p>
    <w:p w14:paraId="36B6FFC1" w14:textId="77777777" w:rsidR="00000000" w:rsidRDefault="0003559D">
      <w:pPr>
        <w:pStyle w:val="af1"/>
        <w:rPr>
          <w:rtl/>
        </w:rPr>
      </w:pPr>
      <w:r>
        <w:rPr>
          <w:rFonts w:hint="eastAsia"/>
          <w:rtl/>
        </w:rPr>
        <w:t>היו</w:t>
      </w:r>
      <w:r>
        <w:rPr>
          <w:rtl/>
        </w:rPr>
        <w:t>"ר ראובן ריבלין:</w:t>
      </w:r>
    </w:p>
    <w:p w14:paraId="257E6C1A" w14:textId="77777777" w:rsidR="00000000" w:rsidRDefault="0003559D">
      <w:pPr>
        <w:pStyle w:val="a0"/>
        <w:rPr>
          <w:rFonts w:hint="cs"/>
          <w:rtl/>
        </w:rPr>
      </w:pPr>
    </w:p>
    <w:p w14:paraId="7E05E4E1" w14:textId="77777777" w:rsidR="00000000" w:rsidRDefault="0003559D">
      <w:pPr>
        <w:pStyle w:val="a0"/>
        <w:rPr>
          <w:rFonts w:hint="cs"/>
          <w:rtl/>
        </w:rPr>
      </w:pPr>
      <w:r>
        <w:rPr>
          <w:rFonts w:hint="cs"/>
          <w:rtl/>
        </w:rPr>
        <w:t>חבר הכנסת נהרי, אדוני רוצה שאני אקרא לו? אדוני לא מבין מה אני אומר לו? וקנין - - -</w:t>
      </w:r>
    </w:p>
    <w:p w14:paraId="432A77DC" w14:textId="77777777" w:rsidR="00000000" w:rsidRDefault="0003559D">
      <w:pPr>
        <w:pStyle w:val="a0"/>
        <w:rPr>
          <w:rFonts w:hint="cs"/>
          <w:rtl/>
        </w:rPr>
      </w:pPr>
    </w:p>
    <w:p w14:paraId="4F4510F5" w14:textId="77777777" w:rsidR="00000000" w:rsidRDefault="0003559D">
      <w:pPr>
        <w:pStyle w:val="af0"/>
        <w:rPr>
          <w:rtl/>
        </w:rPr>
      </w:pPr>
      <w:r>
        <w:rPr>
          <w:rFonts w:hint="eastAsia"/>
          <w:rtl/>
        </w:rPr>
        <w:t>משולם</w:t>
      </w:r>
      <w:r>
        <w:rPr>
          <w:rtl/>
        </w:rPr>
        <w:t xml:space="preserve"> נהרי (ש"ס):</w:t>
      </w:r>
    </w:p>
    <w:p w14:paraId="27A85F45" w14:textId="77777777" w:rsidR="00000000" w:rsidRDefault="0003559D">
      <w:pPr>
        <w:pStyle w:val="a0"/>
        <w:rPr>
          <w:rFonts w:hint="cs"/>
          <w:rtl/>
        </w:rPr>
      </w:pPr>
    </w:p>
    <w:p w14:paraId="015BB2DC" w14:textId="77777777" w:rsidR="00000000" w:rsidRDefault="0003559D">
      <w:pPr>
        <w:pStyle w:val="a0"/>
        <w:rPr>
          <w:rFonts w:hint="cs"/>
          <w:rtl/>
        </w:rPr>
      </w:pPr>
      <w:r>
        <w:rPr>
          <w:rFonts w:hint="cs"/>
          <w:rtl/>
        </w:rPr>
        <w:t>- - -</w:t>
      </w:r>
    </w:p>
    <w:p w14:paraId="35E95EC4" w14:textId="77777777" w:rsidR="00000000" w:rsidRDefault="0003559D">
      <w:pPr>
        <w:pStyle w:val="a0"/>
        <w:rPr>
          <w:rFonts w:hint="cs"/>
          <w:rtl/>
        </w:rPr>
      </w:pPr>
    </w:p>
    <w:p w14:paraId="54E54B90" w14:textId="77777777" w:rsidR="00000000" w:rsidRDefault="0003559D">
      <w:pPr>
        <w:pStyle w:val="af1"/>
        <w:rPr>
          <w:rtl/>
        </w:rPr>
      </w:pPr>
      <w:r>
        <w:rPr>
          <w:rtl/>
        </w:rPr>
        <w:t>היו"ר ראובן ריבלין:</w:t>
      </w:r>
    </w:p>
    <w:p w14:paraId="7B90A7C1" w14:textId="77777777" w:rsidR="00000000" w:rsidRDefault="0003559D">
      <w:pPr>
        <w:pStyle w:val="a0"/>
        <w:rPr>
          <w:rtl/>
        </w:rPr>
      </w:pPr>
    </w:p>
    <w:p w14:paraId="77808C26" w14:textId="77777777" w:rsidR="00000000" w:rsidRDefault="0003559D">
      <w:pPr>
        <w:pStyle w:val="a0"/>
        <w:rPr>
          <w:rFonts w:hint="cs"/>
          <w:rtl/>
        </w:rPr>
      </w:pPr>
      <w:r>
        <w:rPr>
          <w:rFonts w:hint="cs"/>
          <w:rtl/>
        </w:rPr>
        <w:t>חבר הכנסת</w:t>
      </w:r>
      <w:r>
        <w:rPr>
          <w:rFonts w:hint="cs"/>
          <w:rtl/>
        </w:rPr>
        <w:t xml:space="preserve"> נהרי, אני לא יכול להוציא אותך בזמן הצבעה.</w:t>
      </w:r>
    </w:p>
    <w:p w14:paraId="198D8385" w14:textId="77777777" w:rsidR="00000000" w:rsidRDefault="0003559D">
      <w:pPr>
        <w:pStyle w:val="a0"/>
        <w:rPr>
          <w:rFonts w:hint="cs"/>
          <w:rtl/>
        </w:rPr>
      </w:pPr>
    </w:p>
    <w:p w14:paraId="64FB4694" w14:textId="77777777" w:rsidR="00000000" w:rsidRDefault="0003559D">
      <w:pPr>
        <w:pStyle w:val="af0"/>
        <w:rPr>
          <w:rtl/>
        </w:rPr>
      </w:pPr>
      <w:r>
        <w:rPr>
          <w:rFonts w:hint="eastAsia"/>
          <w:rtl/>
        </w:rPr>
        <w:t>יצחק</w:t>
      </w:r>
      <w:r>
        <w:rPr>
          <w:rtl/>
        </w:rPr>
        <w:t xml:space="preserve"> וקנין (ש"ס):</w:t>
      </w:r>
    </w:p>
    <w:p w14:paraId="16CF7DA0" w14:textId="77777777" w:rsidR="00000000" w:rsidRDefault="0003559D">
      <w:pPr>
        <w:pStyle w:val="a0"/>
        <w:rPr>
          <w:rFonts w:hint="cs"/>
          <w:rtl/>
        </w:rPr>
      </w:pPr>
    </w:p>
    <w:p w14:paraId="31131F25" w14:textId="77777777" w:rsidR="00000000" w:rsidRDefault="0003559D">
      <w:pPr>
        <w:pStyle w:val="a0"/>
        <w:rPr>
          <w:rFonts w:hint="cs"/>
          <w:rtl/>
        </w:rPr>
      </w:pPr>
      <w:r>
        <w:rPr>
          <w:rFonts w:hint="cs"/>
          <w:rtl/>
        </w:rPr>
        <w:t>- - -</w:t>
      </w:r>
    </w:p>
    <w:p w14:paraId="459E94E0" w14:textId="77777777" w:rsidR="00000000" w:rsidRDefault="0003559D">
      <w:pPr>
        <w:pStyle w:val="a0"/>
        <w:rPr>
          <w:rFonts w:hint="cs"/>
          <w:rtl/>
        </w:rPr>
      </w:pPr>
    </w:p>
    <w:p w14:paraId="6FC22552" w14:textId="77777777" w:rsidR="00000000" w:rsidRDefault="0003559D">
      <w:pPr>
        <w:pStyle w:val="af1"/>
        <w:rPr>
          <w:rtl/>
        </w:rPr>
      </w:pPr>
      <w:r>
        <w:rPr>
          <w:rtl/>
        </w:rPr>
        <w:t>היו"ר ראובן ריבלין:</w:t>
      </w:r>
    </w:p>
    <w:p w14:paraId="061EB3BA" w14:textId="77777777" w:rsidR="00000000" w:rsidRDefault="0003559D">
      <w:pPr>
        <w:pStyle w:val="a0"/>
        <w:rPr>
          <w:rtl/>
        </w:rPr>
      </w:pPr>
    </w:p>
    <w:p w14:paraId="62E1A0A3" w14:textId="77777777" w:rsidR="00000000" w:rsidRDefault="0003559D">
      <w:pPr>
        <w:pStyle w:val="a0"/>
        <w:rPr>
          <w:rFonts w:hint="cs"/>
          <w:rtl/>
        </w:rPr>
      </w:pPr>
      <w:r>
        <w:rPr>
          <w:rFonts w:hint="cs"/>
          <w:rtl/>
        </w:rPr>
        <w:t>חבר הכנסת וקנין.</w:t>
      </w:r>
    </w:p>
    <w:p w14:paraId="04DC84A8" w14:textId="77777777" w:rsidR="00000000" w:rsidRDefault="0003559D">
      <w:pPr>
        <w:pStyle w:val="a0"/>
        <w:rPr>
          <w:rFonts w:hint="cs"/>
          <w:rtl/>
        </w:rPr>
      </w:pPr>
    </w:p>
    <w:p w14:paraId="1AD9C2AD" w14:textId="77777777" w:rsidR="00000000" w:rsidRDefault="0003559D">
      <w:pPr>
        <w:pStyle w:val="af0"/>
        <w:rPr>
          <w:rtl/>
        </w:rPr>
      </w:pPr>
      <w:r>
        <w:rPr>
          <w:rFonts w:hint="eastAsia"/>
          <w:rtl/>
        </w:rPr>
        <w:t>קריאה</w:t>
      </w:r>
      <w:r>
        <w:rPr>
          <w:rtl/>
        </w:rPr>
        <w:t>:</w:t>
      </w:r>
    </w:p>
    <w:p w14:paraId="2F0E2FAE" w14:textId="77777777" w:rsidR="00000000" w:rsidRDefault="0003559D">
      <w:pPr>
        <w:pStyle w:val="a0"/>
        <w:rPr>
          <w:rFonts w:hint="cs"/>
          <w:rtl/>
        </w:rPr>
      </w:pPr>
    </w:p>
    <w:p w14:paraId="4E47EEF7" w14:textId="77777777" w:rsidR="00000000" w:rsidRDefault="0003559D">
      <w:pPr>
        <w:pStyle w:val="a0"/>
        <w:rPr>
          <w:rFonts w:hint="cs"/>
          <w:rtl/>
        </w:rPr>
      </w:pPr>
      <w:r>
        <w:rPr>
          <w:rFonts w:hint="cs"/>
          <w:rtl/>
        </w:rPr>
        <w:t>אולי נמשיך להצביע?</w:t>
      </w:r>
    </w:p>
    <w:p w14:paraId="38A761E2" w14:textId="77777777" w:rsidR="00000000" w:rsidRDefault="0003559D">
      <w:pPr>
        <w:pStyle w:val="a0"/>
        <w:rPr>
          <w:rFonts w:hint="cs"/>
          <w:rtl/>
        </w:rPr>
      </w:pPr>
    </w:p>
    <w:p w14:paraId="0862E103" w14:textId="77777777" w:rsidR="00000000" w:rsidRDefault="0003559D">
      <w:pPr>
        <w:pStyle w:val="af1"/>
        <w:rPr>
          <w:rtl/>
        </w:rPr>
      </w:pPr>
      <w:r>
        <w:rPr>
          <w:rFonts w:hint="eastAsia"/>
          <w:rtl/>
        </w:rPr>
        <w:t>היו</w:t>
      </w:r>
      <w:r>
        <w:rPr>
          <w:rtl/>
        </w:rPr>
        <w:t>"ר ראובן ריבלין:</w:t>
      </w:r>
    </w:p>
    <w:p w14:paraId="545EF59F" w14:textId="77777777" w:rsidR="00000000" w:rsidRDefault="0003559D">
      <w:pPr>
        <w:pStyle w:val="a0"/>
        <w:rPr>
          <w:rFonts w:hint="cs"/>
          <w:rtl/>
        </w:rPr>
      </w:pPr>
    </w:p>
    <w:p w14:paraId="5A01C42E" w14:textId="77777777" w:rsidR="00000000" w:rsidRDefault="0003559D">
      <w:pPr>
        <w:pStyle w:val="a0"/>
        <w:rPr>
          <w:rFonts w:hint="cs"/>
          <w:rtl/>
        </w:rPr>
      </w:pPr>
      <w:r>
        <w:rPr>
          <w:rFonts w:hint="cs"/>
          <w:rtl/>
        </w:rPr>
        <w:t xml:space="preserve">איך אדוני רוצה שאני אמשיך את ההצבעה? </w:t>
      </w:r>
    </w:p>
    <w:p w14:paraId="10CFF660" w14:textId="77777777" w:rsidR="00000000" w:rsidRDefault="0003559D">
      <w:pPr>
        <w:pStyle w:val="a0"/>
        <w:rPr>
          <w:rFonts w:hint="cs"/>
          <w:rtl/>
        </w:rPr>
      </w:pPr>
    </w:p>
    <w:p w14:paraId="152B764D" w14:textId="77777777" w:rsidR="00000000" w:rsidRDefault="0003559D">
      <w:pPr>
        <w:pStyle w:val="af0"/>
        <w:rPr>
          <w:rtl/>
        </w:rPr>
      </w:pPr>
      <w:r>
        <w:rPr>
          <w:rFonts w:hint="eastAsia"/>
          <w:rtl/>
        </w:rPr>
        <w:t>יצחק</w:t>
      </w:r>
      <w:r>
        <w:rPr>
          <w:rtl/>
        </w:rPr>
        <w:t xml:space="preserve"> וקנין (ש"ס):</w:t>
      </w:r>
    </w:p>
    <w:p w14:paraId="3F662F01" w14:textId="77777777" w:rsidR="00000000" w:rsidRDefault="0003559D">
      <w:pPr>
        <w:pStyle w:val="a0"/>
        <w:rPr>
          <w:rFonts w:hint="cs"/>
          <w:rtl/>
        </w:rPr>
      </w:pPr>
    </w:p>
    <w:p w14:paraId="4E261AB2" w14:textId="77777777" w:rsidR="00000000" w:rsidRDefault="0003559D">
      <w:pPr>
        <w:pStyle w:val="a0"/>
        <w:rPr>
          <w:rFonts w:hint="cs"/>
          <w:rtl/>
        </w:rPr>
      </w:pPr>
      <w:r>
        <w:rPr>
          <w:rFonts w:hint="cs"/>
          <w:rtl/>
        </w:rPr>
        <w:t>- - -</w:t>
      </w:r>
    </w:p>
    <w:p w14:paraId="26DAF6A2" w14:textId="77777777" w:rsidR="00000000" w:rsidRDefault="0003559D">
      <w:pPr>
        <w:pStyle w:val="a0"/>
        <w:rPr>
          <w:rFonts w:hint="cs"/>
          <w:rtl/>
        </w:rPr>
      </w:pPr>
    </w:p>
    <w:p w14:paraId="393461C5" w14:textId="77777777" w:rsidR="00000000" w:rsidRDefault="0003559D">
      <w:pPr>
        <w:pStyle w:val="af1"/>
        <w:rPr>
          <w:rtl/>
        </w:rPr>
      </w:pPr>
      <w:r>
        <w:rPr>
          <w:rtl/>
        </w:rPr>
        <w:t>היו”ר ראובן ריבלין:</w:t>
      </w:r>
    </w:p>
    <w:p w14:paraId="29978FE5" w14:textId="77777777" w:rsidR="00000000" w:rsidRDefault="0003559D">
      <w:pPr>
        <w:pStyle w:val="a0"/>
        <w:rPr>
          <w:rtl/>
        </w:rPr>
      </w:pPr>
    </w:p>
    <w:p w14:paraId="3678090D" w14:textId="77777777" w:rsidR="00000000" w:rsidRDefault="0003559D">
      <w:pPr>
        <w:pStyle w:val="a0"/>
        <w:rPr>
          <w:rFonts w:hint="cs"/>
          <w:rtl/>
        </w:rPr>
      </w:pPr>
      <w:r>
        <w:rPr>
          <w:rFonts w:hint="cs"/>
          <w:rtl/>
        </w:rPr>
        <w:t>חבר הכנסת וק</w:t>
      </w:r>
      <w:r>
        <w:rPr>
          <w:rFonts w:hint="cs"/>
          <w:rtl/>
        </w:rPr>
        <w:t xml:space="preserve">נין, אני קורא אותך לסדר פעם ראשונה. אני מודיע לכם, חברי הכנסת </w:t>
      </w:r>
      <w:r>
        <w:rPr>
          <w:rFonts w:hint="eastAsia"/>
          <w:rtl/>
        </w:rPr>
        <w:t>–</w:t>
      </w:r>
      <w:r>
        <w:rPr>
          <w:rFonts w:hint="cs"/>
          <w:rtl/>
        </w:rPr>
        <w:t xml:space="preserve"> מי שיפריע בהצבעה יצא, ולפי שיקול הדעת שלי </w:t>
      </w:r>
      <w:r>
        <w:rPr>
          <w:rFonts w:hint="eastAsia"/>
          <w:rtl/>
        </w:rPr>
        <w:t>–</w:t>
      </w:r>
      <w:r>
        <w:rPr>
          <w:rFonts w:hint="cs"/>
          <w:rtl/>
        </w:rPr>
        <w:t xml:space="preserve"> גם בזמן ההצבעה לא ייספר קולו. אתם לא יכולים גם לדרוש להצביע וגם להפריע. אין מפריעים בשעת ההצבעה.</w:t>
      </w:r>
    </w:p>
    <w:p w14:paraId="36000ECA" w14:textId="77777777" w:rsidR="00000000" w:rsidRDefault="0003559D">
      <w:pPr>
        <w:pStyle w:val="a0"/>
        <w:rPr>
          <w:rFonts w:hint="cs"/>
          <w:rtl/>
        </w:rPr>
      </w:pPr>
    </w:p>
    <w:p w14:paraId="3B4437C5" w14:textId="77777777" w:rsidR="00000000" w:rsidRDefault="0003559D">
      <w:pPr>
        <w:pStyle w:val="af0"/>
        <w:rPr>
          <w:rtl/>
        </w:rPr>
      </w:pPr>
      <w:r>
        <w:rPr>
          <w:rFonts w:hint="eastAsia"/>
          <w:rtl/>
        </w:rPr>
        <w:t>משולם</w:t>
      </w:r>
      <w:r>
        <w:rPr>
          <w:rtl/>
        </w:rPr>
        <w:t xml:space="preserve"> נהרי (ש"ס):</w:t>
      </w:r>
    </w:p>
    <w:p w14:paraId="431C58FB" w14:textId="77777777" w:rsidR="00000000" w:rsidRDefault="0003559D">
      <w:pPr>
        <w:pStyle w:val="a0"/>
        <w:rPr>
          <w:rFonts w:hint="cs"/>
          <w:rtl/>
        </w:rPr>
      </w:pPr>
    </w:p>
    <w:p w14:paraId="318E7BE9" w14:textId="77777777" w:rsidR="00000000" w:rsidRDefault="0003559D">
      <w:pPr>
        <w:pStyle w:val="a0"/>
        <w:rPr>
          <w:rFonts w:hint="cs"/>
          <w:rtl/>
        </w:rPr>
      </w:pPr>
      <w:r>
        <w:rPr>
          <w:rFonts w:hint="cs"/>
          <w:rtl/>
        </w:rPr>
        <w:t>איך אפשר?</w:t>
      </w:r>
    </w:p>
    <w:p w14:paraId="4234749C" w14:textId="77777777" w:rsidR="00000000" w:rsidRDefault="0003559D">
      <w:pPr>
        <w:pStyle w:val="a0"/>
        <w:rPr>
          <w:rFonts w:hint="cs"/>
          <w:rtl/>
        </w:rPr>
      </w:pPr>
    </w:p>
    <w:p w14:paraId="716A4BC7" w14:textId="77777777" w:rsidR="00000000" w:rsidRDefault="0003559D">
      <w:pPr>
        <w:pStyle w:val="af0"/>
        <w:rPr>
          <w:rtl/>
        </w:rPr>
      </w:pPr>
      <w:r>
        <w:rPr>
          <w:rFonts w:hint="eastAsia"/>
          <w:rtl/>
        </w:rPr>
        <w:t>יצחק</w:t>
      </w:r>
      <w:r>
        <w:rPr>
          <w:rtl/>
        </w:rPr>
        <w:t xml:space="preserve"> וקנין (ש"ס):</w:t>
      </w:r>
    </w:p>
    <w:p w14:paraId="15E9F999" w14:textId="77777777" w:rsidR="00000000" w:rsidRDefault="0003559D">
      <w:pPr>
        <w:pStyle w:val="a0"/>
        <w:rPr>
          <w:rFonts w:hint="cs"/>
          <w:rtl/>
        </w:rPr>
      </w:pPr>
    </w:p>
    <w:p w14:paraId="4C191010" w14:textId="77777777" w:rsidR="00000000" w:rsidRDefault="0003559D">
      <w:pPr>
        <w:pStyle w:val="a0"/>
        <w:rPr>
          <w:rFonts w:hint="cs"/>
          <w:rtl/>
        </w:rPr>
      </w:pPr>
      <w:r>
        <w:rPr>
          <w:rFonts w:hint="cs"/>
          <w:rtl/>
        </w:rPr>
        <w:t>ז</w:t>
      </w:r>
      <w:r>
        <w:rPr>
          <w:rFonts w:hint="cs"/>
          <w:rtl/>
        </w:rPr>
        <w:t>ה זועק לשמים. בושה וחרפה.</w:t>
      </w:r>
    </w:p>
    <w:p w14:paraId="788A1977" w14:textId="77777777" w:rsidR="00000000" w:rsidRDefault="0003559D">
      <w:pPr>
        <w:pStyle w:val="a0"/>
        <w:rPr>
          <w:rFonts w:hint="cs"/>
          <w:rtl/>
        </w:rPr>
      </w:pPr>
    </w:p>
    <w:p w14:paraId="64FFDA65" w14:textId="77777777" w:rsidR="00000000" w:rsidRDefault="0003559D">
      <w:pPr>
        <w:pStyle w:val="af1"/>
        <w:rPr>
          <w:rtl/>
        </w:rPr>
      </w:pPr>
      <w:r>
        <w:rPr>
          <w:rtl/>
        </w:rPr>
        <w:t>היו”ר ראובן ריבלין:</w:t>
      </w:r>
    </w:p>
    <w:p w14:paraId="466A51BF" w14:textId="77777777" w:rsidR="00000000" w:rsidRDefault="0003559D">
      <w:pPr>
        <w:pStyle w:val="a0"/>
        <w:rPr>
          <w:rtl/>
        </w:rPr>
      </w:pPr>
    </w:p>
    <w:p w14:paraId="77CEEC4B" w14:textId="77777777" w:rsidR="00000000" w:rsidRDefault="0003559D">
      <w:pPr>
        <w:pStyle w:val="a0"/>
        <w:rPr>
          <w:rFonts w:hint="cs"/>
          <w:rtl/>
        </w:rPr>
      </w:pPr>
      <w:r>
        <w:rPr>
          <w:rFonts w:hint="cs"/>
          <w:rtl/>
        </w:rPr>
        <w:t>אתם לא רוצים להפסיק? ובכן, אני מוציא את חבר הכנסת וקנין ואת חבר הכנסת נהרי מהאולם. בבקשה. אין מה לעשות, אתם לא רוצים לאפשר לי.</w:t>
      </w:r>
    </w:p>
    <w:p w14:paraId="584BE644" w14:textId="77777777" w:rsidR="00000000" w:rsidRDefault="0003559D">
      <w:pPr>
        <w:pStyle w:val="a0"/>
        <w:rPr>
          <w:rFonts w:hint="cs"/>
          <w:rtl/>
        </w:rPr>
      </w:pPr>
    </w:p>
    <w:p w14:paraId="72CDA3A1" w14:textId="77777777" w:rsidR="00000000" w:rsidRDefault="0003559D">
      <w:pPr>
        <w:pStyle w:val="af0"/>
        <w:rPr>
          <w:rtl/>
        </w:rPr>
      </w:pPr>
      <w:r>
        <w:rPr>
          <w:rFonts w:hint="eastAsia"/>
          <w:rtl/>
        </w:rPr>
        <w:t>משולם</w:t>
      </w:r>
      <w:r>
        <w:rPr>
          <w:rtl/>
        </w:rPr>
        <w:t xml:space="preserve"> נהרי (ש"ס):</w:t>
      </w:r>
    </w:p>
    <w:p w14:paraId="560B4B07" w14:textId="77777777" w:rsidR="00000000" w:rsidRDefault="0003559D">
      <w:pPr>
        <w:pStyle w:val="a0"/>
        <w:rPr>
          <w:rFonts w:hint="cs"/>
          <w:rtl/>
        </w:rPr>
      </w:pPr>
    </w:p>
    <w:p w14:paraId="0A4A28FB" w14:textId="77777777" w:rsidR="00000000" w:rsidRDefault="0003559D">
      <w:pPr>
        <w:pStyle w:val="a0"/>
        <w:rPr>
          <w:rFonts w:hint="cs"/>
          <w:rtl/>
        </w:rPr>
      </w:pPr>
      <w:r>
        <w:rPr>
          <w:rFonts w:hint="cs"/>
          <w:rtl/>
        </w:rPr>
        <w:t xml:space="preserve">אני אצא. זו בושה - - - </w:t>
      </w:r>
    </w:p>
    <w:p w14:paraId="5A12EC11" w14:textId="77777777" w:rsidR="00000000" w:rsidRDefault="0003559D">
      <w:pPr>
        <w:pStyle w:val="a0"/>
        <w:rPr>
          <w:rFonts w:hint="cs"/>
          <w:rtl/>
        </w:rPr>
      </w:pPr>
    </w:p>
    <w:p w14:paraId="22F71B93" w14:textId="77777777" w:rsidR="00000000" w:rsidRDefault="0003559D">
      <w:pPr>
        <w:pStyle w:val="af0"/>
        <w:rPr>
          <w:rtl/>
        </w:rPr>
      </w:pPr>
      <w:r>
        <w:rPr>
          <w:rFonts w:hint="eastAsia"/>
          <w:rtl/>
        </w:rPr>
        <w:t>יצחק</w:t>
      </w:r>
      <w:r>
        <w:rPr>
          <w:rtl/>
        </w:rPr>
        <w:t xml:space="preserve"> וקנין (ש"ס):</w:t>
      </w:r>
    </w:p>
    <w:p w14:paraId="7CE9903E" w14:textId="77777777" w:rsidR="00000000" w:rsidRDefault="0003559D">
      <w:pPr>
        <w:pStyle w:val="a0"/>
        <w:rPr>
          <w:rFonts w:hint="cs"/>
          <w:rtl/>
        </w:rPr>
      </w:pPr>
    </w:p>
    <w:p w14:paraId="274FA36B" w14:textId="77777777" w:rsidR="00000000" w:rsidRDefault="0003559D">
      <w:pPr>
        <w:pStyle w:val="a0"/>
        <w:rPr>
          <w:rFonts w:hint="cs"/>
          <w:rtl/>
        </w:rPr>
      </w:pPr>
      <w:r>
        <w:rPr>
          <w:rFonts w:hint="cs"/>
          <w:rtl/>
        </w:rPr>
        <w:t>בושה וחרפה, תתביי</w:t>
      </w:r>
      <w:r>
        <w:rPr>
          <w:rFonts w:hint="cs"/>
          <w:rtl/>
        </w:rPr>
        <w:t>שו לכם. גזענות.</w:t>
      </w:r>
    </w:p>
    <w:p w14:paraId="353D1451" w14:textId="77777777" w:rsidR="00000000" w:rsidRDefault="0003559D">
      <w:pPr>
        <w:pStyle w:val="a0"/>
        <w:rPr>
          <w:rFonts w:hint="cs"/>
          <w:rtl/>
        </w:rPr>
      </w:pPr>
    </w:p>
    <w:p w14:paraId="0341361B" w14:textId="77777777" w:rsidR="00000000" w:rsidRDefault="0003559D">
      <w:pPr>
        <w:pStyle w:val="af1"/>
        <w:rPr>
          <w:rtl/>
        </w:rPr>
      </w:pPr>
      <w:r>
        <w:rPr>
          <w:rFonts w:hint="eastAsia"/>
          <w:rtl/>
        </w:rPr>
        <w:t>היו</w:t>
      </w:r>
      <w:r>
        <w:rPr>
          <w:rtl/>
        </w:rPr>
        <w:t>"ר ראובן ריבלין:</w:t>
      </w:r>
    </w:p>
    <w:p w14:paraId="77C552A4" w14:textId="77777777" w:rsidR="00000000" w:rsidRDefault="0003559D">
      <w:pPr>
        <w:pStyle w:val="a0"/>
        <w:rPr>
          <w:rFonts w:hint="cs"/>
          <w:rtl/>
        </w:rPr>
      </w:pPr>
    </w:p>
    <w:p w14:paraId="68005D8E" w14:textId="77777777" w:rsidR="00000000" w:rsidRDefault="0003559D">
      <w:pPr>
        <w:pStyle w:val="a0"/>
        <w:rPr>
          <w:rFonts w:hint="cs"/>
          <w:rtl/>
        </w:rPr>
      </w:pPr>
      <w:r>
        <w:rPr>
          <w:rFonts w:hint="cs"/>
          <w:rtl/>
        </w:rPr>
        <w:t xml:space="preserve">הרי אדוני לא יפעיל כאן אמצעי לחץ כדי למנוע הצבעה. שמעתי, חבר הכנסת וקנין. נא להוציא אותם. מה קרה פה? שמעתי. בושה וחרפה. זה בלתי אפשרי. </w:t>
      </w:r>
    </w:p>
    <w:p w14:paraId="71120ACB" w14:textId="77777777" w:rsidR="00000000" w:rsidRDefault="0003559D">
      <w:pPr>
        <w:pStyle w:val="a0"/>
        <w:rPr>
          <w:rFonts w:hint="cs"/>
          <w:rtl/>
        </w:rPr>
      </w:pPr>
    </w:p>
    <w:p w14:paraId="5C34F166" w14:textId="77777777" w:rsidR="00000000" w:rsidRDefault="0003559D">
      <w:pPr>
        <w:pStyle w:val="af0"/>
        <w:rPr>
          <w:rtl/>
        </w:rPr>
      </w:pPr>
      <w:r>
        <w:rPr>
          <w:rFonts w:hint="eastAsia"/>
          <w:rtl/>
        </w:rPr>
        <w:t>יצחק</w:t>
      </w:r>
      <w:r>
        <w:rPr>
          <w:rtl/>
        </w:rPr>
        <w:t xml:space="preserve"> וקנין (ש"ס):</w:t>
      </w:r>
    </w:p>
    <w:p w14:paraId="761DC65F" w14:textId="77777777" w:rsidR="00000000" w:rsidRDefault="0003559D">
      <w:pPr>
        <w:pStyle w:val="a0"/>
        <w:rPr>
          <w:rFonts w:hint="cs"/>
          <w:rtl/>
        </w:rPr>
      </w:pPr>
    </w:p>
    <w:p w14:paraId="6F500F10" w14:textId="77777777" w:rsidR="00000000" w:rsidRDefault="0003559D">
      <w:pPr>
        <w:pStyle w:val="a0"/>
        <w:rPr>
          <w:rFonts w:hint="cs"/>
          <w:rtl/>
        </w:rPr>
      </w:pPr>
      <w:r>
        <w:rPr>
          <w:rFonts w:hint="cs"/>
          <w:rtl/>
        </w:rPr>
        <w:t>גזענות.</w:t>
      </w:r>
    </w:p>
    <w:p w14:paraId="6D5ED005" w14:textId="77777777" w:rsidR="00000000" w:rsidRDefault="0003559D">
      <w:pPr>
        <w:pStyle w:val="a0"/>
        <w:rPr>
          <w:rFonts w:hint="cs"/>
          <w:rtl/>
        </w:rPr>
      </w:pPr>
    </w:p>
    <w:p w14:paraId="695F4FB8" w14:textId="77777777" w:rsidR="00000000" w:rsidRDefault="0003559D">
      <w:pPr>
        <w:pStyle w:val="af0"/>
        <w:rPr>
          <w:rtl/>
        </w:rPr>
      </w:pPr>
      <w:r>
        <w:rPr>
          <w:rFonts w:hint="eastAsia"/>
          <w:rtl/>
        </w:rPr>
        <w:t>דוד</w:t>
      </w:r>
      <w:r>
        <w:rPr>
          <w:rtl/>
        </w:rPr>
        <w:t xml:space="preserve"> אזולאי (ש"ס):</w:t>
      </w:r>
    </w:p>
    <w:p w14:paraId="08822216" w14:textId="77777777" w:rsidR="00000000" w:rsidRDefault="0003559D">
      <w:pPr>
        <w:pStyle w:val="a0"/>
        <w:rPr>
          <w:rFonts w:hint="eastAsia"/>
          <w:rtl/>
        </w:rPr>
      </w:pPr>
    </w:p>
    <w:p w14:paraId="03624A1D" w14:textId="77777777" w:rsidR="00000000" w:rsidRDefault="0003559D">
      <w:pPr>
        <w:pStyle w:val="a0"/>
        <w:rPr>
          <w:rFonts w:hint="cs"/>
          <w:rtl/>
        </w:rPr>
      </w:pPr>
      <w:r>
        <w:rPr>
          <w:rFonts w:hint="cs"/>
          <w:rtl/>
        </w:rPr>
        <w:t>אי-אפשר להוציא בהצבעה - - -</w:t>
      </w:r>
    </w:p>
    <w:p w14:paraId="6CC1DCC6" w14:textId="77777777" w:rsidR="00000000" w:rsidRDefault="0003559D">
      <w:pPr>
        <w:pStyle w:val="a0"/>
        <w:rPr>
          <w:rFonts w:hint="cs"/>
          <w:rtl/>
        </w:rPr>
      </w:pPr>
    </w:p>
    <w:p w14:paraId="643F9881" w14:textId="77777777" w:rsidR="00000000" w:rsidRDefault="0003559D">
      <w:pPr>
        <w:pStyle w:val="af1"/>
        <w:rPr>
          <w:rtl/>
        </w:rPr>
      </w:pPr>
      <w:r>
        <w:rPr>
          <w:rtl/>
        </w:rPr>
        <w:t>היו"ר</w:t>
      </w:r>
      <w:r>
        <w:rPr>
          <w:rtl/>
        </w:rPr>
        <w:t xml:space="preserve"> ראובן ריבלין:</w:t>
      </w:r>
    </w:p>
    <w:p w14:paraId="76CA8160" w14:textId="77777777" w:rsidR="00000000" w:rsidRDefault="0003559D">
      <w:pPr>
        <w:pStyle w:val="a0"/>
        <w:rPr>
          <w:rtl/>
        </w:rPr>
      </w:pPr>
    </w:p>
    <w:p w14:paraId="51D22B06" w14:textId="77777777" w:rsidR="00000000" w:rsidRDefault="0003559D">
      <w:pPr>
        <w:pStyle w:val="a0"/>
        <w:rPr>
          <w:rFonts w:hint="cs"/>
          <w:rtl/>
        </w:rPr>
      </w:pPr>
      <w:r>
        <w:rPr>
          <w:rFonts w:hint="cs"/>
          <w:rtl/>
        </w:rPr>
        <w:t xml:space="preserve">אפשר, אפשר. מי שמפריע בזמן ההצבעה - - - </w:t>
      </w:r>
    </w:p>
    <w:p w14:paraId="06C9556F" w14:textId="77777777" w:rsidR="00000000" w:rsidRDefault="0003559D">
      <w:pPr>
        <w:pStyle w:val="a0"/>
        <w:rPr>
          <w:rFonts w:hint="cs"/>
          <w:rtl/>
        </w:rPr>
      </w:pPr>
    </w:p>
    <w:p w14:paraId="74DF250A" w14:textId="77777777" w:rsidR="00000000" w:rsidRDefault="0003559D">
      <w:pPr>
        <w:pStyle w:val="af0"/>
        <w:rPr>
          <w:rtl/>
        </w:rPr>
      </w:pPr>
      <w:r>
        <w:rPr>
          <w:rFonts w:hint="eastAsia"/>
          <w:rtl/>
        </w:rPr>
        <w:t>דוד</w:t>
      </w:r>
      <w:r>
        <w:rPr>
          <w:rtl/>
        </w:rPr>
        <w:t xml:space="preserve"> אזולאי (ש"ס):</w:t>
      </w:r>
    </w:p>
    <w:p w14:paraId="2F9CE6CC" w14:textId="77777777" w:rsidR="00000000" w:rsidRDefault="0003559D">
      <w:pPr>
        <w:pStyle w:val="a0"/>
        <w:rPr>
          <w:rFonts w:hint="cs"/>
          <w:rtl/>
        </w:rPr>
      </w:pPr>
    </w:p>
    <w:p w14:paraId="314EE4D2" w14:textId="77777777" w:rsidR="00000000" w:rsidRDefault="0003559D">
      <w:pPr>
        <w:pStyle w:val="a0"/>
        <w:rPr>
          <w:rFonts w:hint="cs"/>
          <w:rtl/>
        </w:rPr>
      </w:pPr>
      <w:r>
        <w:rPr>
          <w:rFonts w:hint="cs"/>
          <w:rtl/>
        </w:rPr>
        <w:t xml:space="preserve">בקואליציה דורסנית אפשר הכול. הכול אפשר עם הקואליציה הזאת - - - </w:t>
      </w:r>
    </w:p>
    <w:p w14:paraId="3AAD156B" w14:textId="77777777" w:rsidR="00000000" w:rsidRDefault="0003559D">
      <w:pPr>
        <w:pStyle w:val="a0"/>
        <w:rPr>
          <w:rFonts w:hint="cs"/>
          <w:rtl/>
        </w:rPr>
      </w:pPr>
    </w:p>
    <w:p w14:paraId="1D1B8E81" w14:textId="77777777" w:rsidR="00000000" w:rsidRDefault="0003559D">
      <w:pPr>
        <w:pStyle w:val="af1"/>
        <w:rPr>
          <w:rtl/>
        </w:rPr>
      </w:pPr>
      <w:r>
        <w:rPr>
          <w:rFonts w:hint="eastAsia"/>
          <w:rtl/>
        </w:rPr>
        <w:t>היו</w:t>
      </w:r>
      <w:r>
        <w:rPr>
          <w:rtl/>
        </w:rPr>
        <w:t>"ר ראובן ריבלין:</w:t>
      </w:r>
    </w:p>
    <w:p w14:paraId="45369C2B" w14:textId="77777777" w:rsidR="00000000" w:rsidRDefault="0003559D">
      <w:pPr>
        <w:pStyle w:val="a0"/>
        <w:rPr>
          <w:rFonts w:hint="cs"/>
          <w:rtl/>
        </w:rPr>
      </w:pPr>
    </w:p>
    <w:p w14:paraId="5B11E507" w14:textId="77777777" w:rsidR="00000000" w:rsidRDefault="0003559D">
      <w:pPr>
        <w:pStyle w:val="a0"/>
        <w:rPr>
          <w:rFonts w:hint="cs"/>
          <w:rtl/>
        </w:rPr>
      </w:pPr>
      <w:r>
        <w:rPr>
          <w:rFonts w:hint="cs"/>
          <w:rtl/>
        </w:rPr>
        <w:t xml:space="preserve">חבר הכנסת אזולאי, מה אתה חושב, שאני אתן לך לא לאפשר להצביע פה? מה אדוני חושב, שהוא יפריע לי? </w:t>
      </w:r>
    </w:p>
    <w:p w14:paraId="588C1B5A" w14:textId="77777777" w:rsidR="00000000" w:rsidRDefault="0003559D">
      <w:pPr>
        <w:pStyle w:val="a0"/>
        <w:rPr>
          <w:rFonts w:hint="cs"/>
          <w:rtl/>
        </w:rPr>
      </w:pPr>
    </w:p>
    <w:p w14:paraId="1202356C" w14:textId="77777777" w:rsidR="00000000" w:rsidRDefault="0003559D">
      <w:pPr>
        <w:pStyle w:val="af0"/>
        <w:rPr>
          <w:rtl/>
        </w:rPr>
      </w:pPr>
      <w:r>
        <w:rPr>
          <w:rFonts w:hint="eastAsia"/>
          <w:rtl/>
        </w:rPr>
        <w:t>יעקב</w:t>
      </w:r>
      <w:r>
        <w:rPr>
          <w:rtl/>
        </w:rPr>
        <w:t xml:space="preserve"> ליצמן (יהדות התורה):</w:t>
      </w:r>
    </w:p>
    <w:p w14:paraId="79C82F05" w14:textId="77777777" w:rsidR="00000000" w:rsidRDefault="0003559D">
      <w:pPr>
        <w:pStyle w:val="a0"/>
        <w:rPr>
          <w:rFonts w:hint="cs"/>
          <w:rtl/>
        </w:rPr>
      </w:pPr>
    </w:p>
    <w:p w14:paraId="0FC0DB44" w14:textId="77777777" w:rsidR="00000000" w:rsidRDefault="0003559D">
      <w:pPr>
        <w:pStyle w:val="a0"/>
        <w:rPr>
          <w:rFonts w:hint="cs"/>
          <w:rtl/>
        </w:rPr>
      </w:pPr>
      <w:r>
        <w:rPr>
          <w:rFonts w:hint="cs"/>
          <w:rtl/>
        </w:rPr>
        <w:t>- - -</w:t>
      </w:r>
    </w:p>
    <w:p w14:paraId="74A86A56" w14:textId="77777777" w:rsidR="00000000" w:rsidRDefault="0003559D">
      <w:pPr>
        <w:pStyle w:val="a0"/>
        <w:rPr>
          <w:rFonts w:hint="cs"/>
          <w:rtl/>
        </w:rPr>
      </w:pPr>
    </w:p>
    <w:p w14:paraId="7C044CA4" w14:textId="77777777" w:rsidR="00000000" w:rsidRDefault="0003559D">
      <w:pPr>
        <w:pStyle w:val="af0"/>
        <w:rPr>
          <w:rtl/>
        </w:rPr>
      </w:pPr>
      <w:r>
        <w:rPr>
          <w:rFonts w:hint="eastAsia"/>
          <w:rtl/>
        </w:rPr>
        <w:t>ישראל</w:t>
      </w:r>
      <w:r>
        <w:rPr>
          <w:rtl/>
        </w:rPr>
        <w:t xml:space="preserve"> אייכלר (יהדות התורה):</w:t>
      </w:r>
    </w:p>
    <w:p w14:paraId="4BFD22E4" w14:textId="77777777" w:rsidR="00000000" w:rsidRDefault="0003559D">
      <w:pPr>
        <w:pStyle w:val="a0"/>
        <w:rPr>
          <w:rFonts w:hint="cs"/>
          <w:rtl/>
        </w:rPr>
      </w:pPr>
    </w:p>
    <w:p w14:paraId="493073A6" w14:textId="77777777" w:rsidR="00000000" w:rsidRDefault="0003559D">
      <w:pPr>
        <w:pStyle w:val="a0"/>
        <w:rPr>
          <w:rFonts w:hint="cs"/>
          <w:rtl/>
        </w:rPr>
      </w:pPr>
      <w:r>
        <w:rPr>
          <w:rFonts w:hint="cs"/>
          <w:rtl/>
        </w:rPr>
        <w:t>- - -</w:t>
      </w:r>
    </w:p>
    <w:p w14:paraId="62D17394" w14:textId="77777777" w:rsidR="00000000" w:rsidRDefault="0003559D">
      <w:pPr>
        <w:pStyle w:val="a0"/>
        <w:rPr>
          <w:rFonts w:hint="cs"/>
          <w:rtl/>
        </w:rPr>
      </w:pPr>
    </w:p>
    <w:p w14:paraId="184BF186" w14:textId="77777777" w:rsidR="00000000" w:rsidRDefault="0003559D">
      <w:pPr>
        <w:pStyle w:val="af0"/>
        <w:rPr>
          <w:rtl/>
        </w:rPr>
      </w:pPr>
    </w:p>
    <w:p w14:paraId="347D65B7" w14:textId="77777777" w:rsidR="00000000" w:rsidRDefault="0003559D">
      <w:pPr>
        <w:pStyle w:val="af0"/>
        <w:rPr>
          <w:rtl/>
        </w:rPr>
      </w:pPr>
      <w:r>
        <w:rPr>
          <w:rFonts w:hint="eastAsia"/>
          <w:rtl/>
        </w:rPr>
        <w:t>יצחק</w:t>
      </w:r>
      <w:r>
        <w:rPr>
          <w:rtl/>
        </w:rPr>
        <w:t xml:space="preserve"> וקנין (ש"ס):</w:t>
      </w:r>
    </w:p>
    <w:p w14:paraId="49B3F49F" w14:textId="77777777" w:rsidR="00000000" w:rsidRDefault="0003559D">
      <w:pPr>
        <w:pStyle w:val="a0"/>
        <w:rPr>
          <w:rFonts w:hint="cs"/>
          <w:rtl/>
        </w:rPr>
      </w:pPr>
    </w:p>
    <w:p w14:paraId="17BC5B1F" w14:textId="77777777" w:rsidR="00000000" w:rsidRDefault="0003559D">
      <w:pPr>
        <w:pStyle w:val="a0"/>
        <w:rPr>
          <w:rFonts w:hint="cs"/>
          <w:rtl/>
        </w:rPr>
      </w:pPr>
      <w:r>
        <w:rPr>
          <w:rFonts w:hint="cs"/>
          <w:rtl/>
        </w:rPr>
        <w:t xml:space="preserve">הילדים שלנו מאתיופיה. </w:t>
      </w:r>
    </w:p>
    <w:p w14:paraId="30006232" w14:textId="77777777" w:rsidR="00000000" w:rsidRDefault="0003559D">
      <w:pPr>
        <w:pStyle w:val="a0"/>
        <w:rPr>
          <w:rFonts w:hint="cs"/>
          <w:rtl/>
        </w:rPr>
      </w:pPr>
    </w:p>
    <w:p w14:paraId="19C3D8E8" w14:textId="77777777" w:rsidR="00000000" w:rsidRDefault="0003559D">
      <w:pPr>
        <w:pStyle w:val="af1"/>
        <w:rPr>
          <w:rtl/>
        </w:rPr>
      </w:pPr>
      <w:r>
        <w:rPr>
          <w:rtl/>
        </w:rPr>
        <w:t>היו"ר ראובן ריבלין:</w:t>
      </w:r>
    </w:p>
    <w:p w14:paraId="0964ED5D" w14:textId="77777777" w:rsidR="00000000" w:rsidRDefault="0003559D">
      <w:pPr>
        <w:pStyle w:val="a0"/>
        <w:rPr>
          <w:rtl/>
        </w:rPr>
      </w:pPr>
    </w:p>
    <w:p w14:paraId="7FF2BB49" w14:textId="77777777" w:rsidR="00000000" w:rsidRDefault="0003559D">
      <w:pPr>
        <w:pStyle w:val="a0"/>
        <w:rPr>
          <w:rFonts w:hint="cs"/>
          <w:rtl/>
        </w:rPr>
      </w:pPr>
      <w:r>
        <w:rPr>
          <w:rFonts w:hint="cs"/>
          <w:rtl/>
        </w:rPr>
        <w:t>רבותי הסדרנים, נא להוציא את המפריעים מייד.</w:t>
      </w:r>
    </w:p>
    <w:p w14:paraId="1E07C9B2" w14:textId="77777777" w:rsidR="00000000" w:rsidRDefault="0003559D">
      <w:pPr>
        <w:pStyle w:val="a0"/>
        <w:rPr>
          <w:rFonts w:hint="cs"/>
          <w:rtl/>
        </w:rPr>
      </w:pPr>
    </w:p>
    <w:p w14:paraId="2BD173FA" w14:textId="77777777" w:rsidR="00000000" w:rsidRDefault="0003559D">
      <w:pPr>
        <w:pStyle w:val="a0"/>
        <w:rPr>
          <w:rFonts w:hint="cs"/>
          <w:rtl/>
        </w:rPr>
      </w:pPr>
    </w:p>
    <w:p w14:paraId="1D5B0E25" w14:textId="77777777" w:rsidR="00000000" w:rsidRDefault="0003559D">
      <w:pPr>
        <w:pStyle w:val="af0"/>
        <w:rPr>
          <w:rtl/>
        </w:rPr>
      </w:pPr>
      <w:r>
        <w:rPr>
          <w:rFonts w:hint="eastAsia"/>
          <w:rtl/>
        </w:rPr>
        <w:t>יעקב</w:t>
      </w:r>
      <w:r>
        <w:rPr>
          <w:rtl/>
        </w:rPr>
        <w:t xml:space="preserve"> ליצמן (יהדות התורה):</w:t>
      </w:r>
    </w:p>
    <w:p w14:paraId="493A707E" w14:textId="77777777" w:rsidR="00000000" w:rsidRDefault="0003559D">
      <w:pPr>
        <w:pStyle w:val="a0"/>
        <w:rPr>
          <w:rFonts w:hint="cs"/>
          <w:rtl/>
        </w:rPr>
      </w:pPr>
    </w:p>
    <w:p w14:paraId="61FA5D73" w14:textId="77777777" w:rsidR="00000000" w:rsidRDefault="0003559D">
      <w:pPr>
        <w:pStyle w:val="a0"/>
        <w:rPr>
          <w:rFonts w:hint="cs"/>
          <w:rtl/>
        </w:rPr>
      </w:pPr>
      <w:r>
        <w:rPr>
          <w:rFonts w:hint="cs"/>
          <w:rtl/>
        </w:rPr>
        <w:t>תתביישו לכם. זה חוק - - -</w:t>
      </w:r>
    </w:p>
    <w:p w14:paraId="5CDFF026" w14:textId="77777777" w:rsidR="00000000" w:rsidRDefault="0003559D">
      <w:pPr>
        <w:pStyle w:val="a0"/>
        <w:rPr>
          <w:rFonts w:hint="cs"/>
          <w:rtl/>
        </w:rPr>
      </w:pPr>
    </w:p>
    <w:p w14:paraId="160CC6D0" w14:textId="77777777" w:rsidR="00000000" w:rsidRDefault="0003559D">
      <w:pPr>
        <w:pStyle w:val="af1"/>
        <w:rPr>
          <w:rtl/>
        </w:rPr>
      </w:pPr>
      <w:r>
        <w:rPr>
          <w:rtl/>
        </w:rPr>
        <w:t>היו"ר ראובן ריבלין:</w:t>
      </w:r>
    </w:p>
    <w:p w14:paraId="0333C759" w14:textId="77777777" w:rsidR="00000000" w:rsidRDefault="0003559D">
      <w:pPr>
        <w:pStyle w:val="a0"/>
        <w:rPr>
          <w:rtl/>
        </w:rPr>
      </w:pPr>
    </w:p>
    <w:p w14:paraId="74735421" w14:textId="77777777" w:rsidR="00000000" w:rsidRDefault="0003559D">
      <w:pPr>
        <w:pStyle w:val="a0"/>
        <w:rPr>
          <w:rFonts w:hint="cs"/>
          <w:rtl/>
        </w:rPr>
      </w:pPr>
      <w:r>
        <w:rPr>
          <w:rFonts w:hint="cs"/>
          <w:rtl/>
        </w:rPr>
        <w:t>להוציא את המפריעים מייד. חבר הכנסת ליצמן.</w:t>
      </w:r>
    </w:p>
    <w:p w14:paraId="076F7C0B" w14:textId="77777777" w:rsidR="00000000" w:rsidRDefault="0003559D">
      <w:pPr>
        <w:pStyle w:val="a0"/>
        <w:rPr>
          <w:rFonts w:hint="cs"/>
          <w:rtl/>
        </w:rPr>
      </w:pPr>
    </w:p>
    <w:p w14:paraId="5AF65463" w14:textId="77777777" w:rsidR="00000000" w:rsidRDefault="0003559D">
      <w:pPr>
        <w:pStyle w:val="af0"/>
        <w:rPr>
          <w:rtl/>
        </w:rPr>
      </w:pPr>
      <w:r>
        <w:rPr>
          <w:rFonts w:hint="eastAsia"/>
          <w:rtl/>
        </w:rPr>
        <w:t>יעקב</w:t>
      </w:r>
      <w:r>
        <w:rPr>
          <w:rtl/>
        </w:rPr>
        <w:t xml:space="preserve"> ליצמן (יהדות התורה):</w:t>
      </w:r>
    </w:p>
    <w:p w14:paraId="3710421E" w14:textId="77777777" w:rsidR="00000000" w:rsidRDefault="0003559D">
      <w:pPr>
        <w:pStyle w:val="a0"/>
        <w:rPr>
          <w:rFonts w:hint="cs"/>
          <w:rtl/>
        </w:rPr>
      </w:pPr>
    </w:p>
    <w:p w14:paraId="05C53ECF" w14:textId="77777777" w:rsidR="00000000" w:rsidRDefault="0003559D">
      <w:pPr>
        <w:pStyle w:val="a0"/>
        <w:rPr>
          <w:rFonts w:hint="cs"/>
          <w:rtl/>
        </w:rPr>
      </w:pPr>
      <w:r>
        <w:rPr>
          <w:rFonts w:hint="cs"/>
          <w:rtl/>
        </w:rPr>
        <w:t>לא אכפת לי, תוציא גם אותי.</w:t>
      </w:r>
    </w:p>
    <w:p w14:paraId="7B0750BB" w14:textId="77777777" w:rsidR="00000000" w:rsidRDefault="0003559D">
      <w:pPr>
        <w:pStyle w:val="a0"/>
        <w:rPr>
          <w:rFonts w:hint="cs"/>
          <w:rtl/>
        </w:rPr>
      </w:pPr>
    </w:p>
    <w:p w14:paraId="62B1055A" w14:textId="77777777" w:rsidR="00000000" w:rsidRDefault="0003559D">
      <w:pPr>
        <w:pStyle w:val="af1"/>
        <w:rPr>
          <w:rtl/>
        </w:rPr>
      </w:pPr>
      <w:r>
        <w:rPr>
          <w:rtl/>
        </w:rPr>
        <w:t>היו”ר ראובן ריבלין:</w:t>
      </w:r>
    </w:p>
    <w:p w14:paraId="3C272B6E" w14:textId="77777777" w:rsidR="00000000" w:rsidRDefault="0003559D">
      <w:pPr>
        <w:pStyle w:val="a0"/>
        <w:rPr>
          <w:rtl/>
        </w:rPr>
      </w:pPr>
    </w:p>
    <w:p w14:paraId="45B9FDB7" w14:textId="77777777" w:rsidR="00000000" w:rsidRDefault="0003559D">
      <w:pPr>
        <w:pStyle w:val="a0"/>
        <w:rPr>
          <w:rFonts w:hint="cs"/>
          <w:rtl/>
        </w:rPr>
      </w:pPr>
      <w:r>
        <w:rPr>
          <w:rFonts w:hint="cs"/>
          <w:rtl/>
        </w:rPr>
        <w:t xml:space="preserve">חבר הכנסת ליצמן, אני חייב לקרוא אותך לסדר פעם ראשונה. </w:t>
      </w:r>
    </w:p>
    <w:p w14:paraId="0B473EC2" w14:textId="77777777" w:rsidR="00000000" w:rsidRDefault="0003559D">
      <w:pPr>
        <w:pStyle w:val="a0"/>
        <w:rPr>
          <w:rFonts w:hint="cs"/>
          <w:rtl/>
        </w:rPr>
      </w:pPr>
    </w:p>
    <w:p w14:paraId="473F53D2" w14:textId="77777777" w:rsidR="00000000" w:rsidRDefault="0003559D">
      <w:pPr>
        <w:pStyle w:val="af0"/>
        <w:rPr>
          <w:rtl/>
        </w:rPr>
      </w:pPr>
      <w:r>
        <w:rPr>
          <w:rFonts w:hint="eastAsia"/>
          <w:rtl/>
        </w:rPr>
        <w:t>יעקב</w:t>
      </w:r>
      <w:r>
        <w:rPr>
          <w:rtl/>
        </w:rPr>
        <w:t xml:space="preserve"> ליצמן (יהדות התורה):</w:t>
      </w:r>
    </w:p>
    <w:p w14:paraId="637F73BB" w14:textId="77777777" w:rsidR="00000000" w:rsidRDefault="0003559D">
      <w:pPr>
        <w:pStyle w:val="a0"/>
        <w:rPr>
          <w:rFonts w:hint="cs"/>
          <w:rtl/>
        </w:rPr>
      </w:pPr>
    </w:p>
    <w:p w14:paraId="2B87C1F9" w14:textId="77777777" w:rsidR="00000000" w:rsidRDefault="0003559D">
      <w:pPr>
        <w:pStyle w:val="a0"/>
        <w:rPr>
          <w:rFonts w:hint="cs"/>
          <w:rtl/>
        </w:rPr>
      </w:pPr>
      <w:r>
        <w:rPr>
          <w:rFonts w:hint="cs"/>
          <w:rtl/>
        </w:rPr>
        <w:t>- - -</w:t>
      </w:r>
    </w:p>
    <w:p w14:paraId="12293CA9" w14:textId="77777777" w:rsidR="00000000" w:rsidRDefault="0003559D">
      <w:pPr>
        <w:pStyle w:val="a0"/>
        <w:rPr>
          <w:rFonts w:hint="cs"/>
          <w:rtl/>
        </w:rPr>
      </w:pPr>
    </w:p>
    <w:p w14:paraId="5308D2A5" w14:textId="77777777" w:rsidR="00000000" w:rsidRDefault="0003559D">
      <w:pPr>
        <w:pStyle w:val="af1"/>
        <w:rPr>
          <w:rtl/>
        </w:rPr>
      </w:pPr>
      <w:r>
        <w:rPr>
          <w:rFonts w:hint="eastAsia"/>
          <w:rtl/>
        </w:rPr>
        <w:t>היו</w:t>
      </w:r>
      <w:r>
        <w:rPr>
          <w:rtl/>
        </w:rPr>
        <w:t>"ר ראובן ריבלין:</w:t>
      </w:r>
    </w:p>
    <w:p w14:paraId="1485E713" w14:textId="77777777" w:rsidR="00000000" w:rsidRDefault="0003559D">
      <w:pPr>
        <w:pStyle w:val="a0"/>
        <w:rPr>
          <w:rFonts w:hint="cs"/>
          <w:rtl/>
        </w:rPr>
      </w:pPr>
    </w:p>
    <w:p w14:paraId="6FFE834A" w14:textId="77777777" w:rsidR="00000000" w:rsidRDefault="0003559D">
      <w:pPr>
        <w:pStyle w:val="a0"/>
        <w:rPr>
          <w:rFonts w:hint="cs"/>
          <w:rtl/>
        </w:rPr>
      </w:pPr>
      <w:r>
        <w:rPr>
          <w:rFonts w:hint="cs"/>
          <w:rtl/>
        </w:rPr>
        <w:t>אני קורא אותך לסדר פעם שנ</w:t>
      </w:r>
      <w:r>
        <w:rPr>
          <w:rFonts w:hint="cs"/>
          <w:rtl/>
        </w:rPr>
        <w:t>ייה.</w:t>
      </w:r>
    </w:p>
    <w:p w14:paraId="11FFA15A" w14:textId="77777777" w:rsidR="00000000" w:rsidRDefault="0003559D">
      <w:pPr>
        <w:pStyle w:val="a0"/>
        <w:rPr>
          <w:rFonts w:hint="cs"/>
          <w:rtl/>
        </w:rPr>
      </w:pPr>
    </w:p>
    <w:p w14:paraId="16DDA9BA" w14:textId="77777777" w:rsidR="00000000" w:rsidRDefault="0003559D">
      <w:pPr>
        <w:pStyle w:val="af0"/>
        <w:rPr>
          <w:rtl/>
        </w:rPr>
      </w:pPr>
      <w:r>
        <w:rPr>
          <w:rFonts w:hint="eastAsia"/>
          <w:rtl/>
        </w:rPr>
        <w:t>יצחק</w:t>
      </w:r>
      <w:r>
        <w:rPr>
          <w:rtl/>
        </w:rPr>
        <w:t xml:space="preserve"> וקנין (ש"ס):</w:t>
      </w:r>
    </w:p>
    <w:p w14:paraId="50C5089B" w14:textId="77777777" w:rsidR="00000000" w:rsidRDefault="0003559D">
      <w:pPr>
        <w:pStyle w:val="a0"/>
        <w:rPr>
          <w:rFonts w:hint="cs"/>
          <w:rtl/>
        </w:rPr>
      </w:pPr>
    </w:p>
    <w:p w14:paraId="31E7F974" w14:textId="77777777" w:rsidR="00000000" w:rsidRDefault="0003559D">
      <w:pPr>
        <w:pStyle w:val="a0"/>
        <w:rPr>
          <w:rFonts w:hint="cs"/>
          <w:rtl/>
        </w:rPr>
      </w:pPr>
      <w:r>
        <w:rPr>
          <w:rFonts w:hint="cs"/>
          <w:rtl/>
        </w:rPr>
        <w:t xml:space="preserve">תתביישו לכם, שרים, אתם יושבים ומצביעים - - - </w:t>
      </w:r>
    </w:p>
    <w:p w14:paraId="2B599422" w14:textId="77777777" w:rsidR="00000000" w:rsidRDefault="0003559D">
      <w:pPr>
        <w:pStyle w:val="a0"/>
        <w:rPr>
          <w:rFonts w:hint="cs"/>
          <w:rtl/>
        </w:rPr>
      </w:pPr>
    </w:p>
    <w:p w14:paraId="2694B0A6" w14:textId="77777777" w:rsidR="00000000" w:rsidRDefault="0003559D">
      <w:pPr>
        <w:pStyle w:val="af1"/>
        <w:rPr>
          <w:rtl/>
        </w:rPr>
      </w:pPr>
      <w:r>
        <w:rPr>
          <w:rtl/>
        </w:rPr>
        <w:t>היו”ר ראובן ריבלין:</w:t>
      </w:r>
    </w:p>
    <w:p w14:paraId="3149910B" w14:textId="77777777" w:rsidR="00000000" w:rsidRDefault="0003559D">
      <w:pPr>
        <w:pStyle w:val="a0"/>
        <w:rPr>
          <w:rtl/>
        </w:rPr>
      </w:pPr>
    </w:p>
    <w:p w14:paraId="6E4E2A6F" w14:textId="77777777" w:rsidR="00000000" w:rsidRDefault="0003559D">
      <w:pPr>
        <w:pStyle w:val="a0"/>
        <w:rPr>
          <w:rFonts w:hint="cs"/>
          <w:rtl/>
        </w:rPr>
      </w:pPr>
      <w:r>
        <w:rPr>
          <w:rFonts w:hint="cs"/>
          <w:rtl/>
        </w:rPr>
        <w:t>ובכן, רבותי, אבקש עזרה מסדרנות הכנסת. נא להוציא את חברי הכנסת המפריעים. טוב יעשו חברי הכנסת אם יצאו בעצמם. אני הרי לא יכול לאפשר - - -</w:t>
      </w:r>
    </w:p>
    <w:p w14:paraId="47BEE38D" w14:textId="77777777" w:rsidR="00000000" w:rsidRDefault="0003559D">
      <w:pPr>
        <w:pStyle w:val="a0"/>
        <w:rPr>
          <w:rFonts w:hint="cs"/>
          <w:rtl/>
        </w:rPr>
      </w:pPr>
    </w:p>
    <w:p w14:paraId="012C828D" w14:textId="77777777" w:rsidR="00000000" w:rsidRDefault="0003559D">
      <w:pPr>
        <w:pStyle w:val="a0"/>
        <w:jc w:val="center"/>
        <w:rPr>
          <w:rFonts w:hint="cs"/>
          <w:rtl/>
        </w:rPr>
      </w:pPr>
      <w:r>
        <w:rPr>
          <w:rFonts w:hint="cs"/>
          <w:rtl/>
        </w:rPr>
        <w:t xml:space="preserve">(חבר הכנסת משולם נהרי יוצא </w:t>
      </w:r>
      <w:r>
        <w:rPr>
          <w:rFonts w:hint="cs"/>
          <w:rtl/>
        </w:rPr>
        <w:t>מאולם המליאה.)</w:t>
      </w:r>
    </w:p>
    <w:p w14:paraId="23990509" w14:textId="77777777" w:rsidR="00000000" w:rsidRDefault="0003559D">
      <w:pPr>
        <w:pStyle w:val="a0"/>
        <w:rPr>
          <w:rFonts w:hint="cs"/>
          <w:rtl/>
        </w:rPr>
      </w:pPr>
    </w:p>
    <w:p w14:paraId="4062EB62" w14:textId="77777777" w:rsidR="00000000" w:rsidRDefault="0003559D">
      <w:pPr>
        <w:pStyle w:val="af0"/>
        <w:rPr>
          <w:rtl/>
        </w:rPr>
      </w:pPr>
      <w:r>
        <w:rPr>
          <w:rtl/>
        </w:rPr>
        <w:t>יעקב ליצמן (יהדות התורה):</w:t>
      </w:r>
    </w:p>
    <w:p w14:paraId="2DECEE06" w14:textId="77777777" w:rsidR="00000000" w:rsidRDefault="0003559D">
      <w:pPr>
        <w:pStyle w:val="a0"/>
        <w:rPr>
          <w:rFonts w:hint="cs"/>
          <w:rtl/>
        </w:rPr>
      </w:pPr>
    </w:p>
    <w:p w14:paraId="75742F0C" w14:textId="77777777" w:rsidR="00000000" w:rsidRDefault="0003559D">
      <w:pPr>
        <w:pStyle w:val="a0"/>
        <w:rPr>
          <w:rFonts w:hint="cs"/>
          <w:rtl/>
        </w:rPr>
      </w:pPr>
      <w:r>
        <w:rPr>
          <w:rFonts w:hint="cs"/>
          <w:rtl/>
        </w:rPr>
        <w:t xml:space="preserve">זו גזענות לשמה כאן. </w:t>
      </w:r>
    </w:p>
    <w:p w14:paraId="053DDB85" w14:textId="77777777" w:rsidR="00000000" w:rsidRDefault="0003559D">
      <w:pPr>
        <w:pStyle w:val="a0"/>
        <w:rPr>
          <w:rFonts w:hint="cs"/>
          <w:rtl/>
        </w:rPr>
      </w:pPr>
    </w:p>
    <w:p w14:paraId="311B300B" w14:textId="77777777" w:rsidR="00000000" w:rsidRDefault="0003559D">
      <w:pPr>
        <w:pStyle w:val="af1"/>
        <w:rPr>
          <w:rtl/>
        </w:rPr>
      </w:pPr>
      <w:r>
        <w:rPr>
          <w:rFonts w:hint="eastAsia"/>
          <w:rtl/>
        </w:rPr>
        <w:t>היו</w:t>
      </w:r>
      <w:r>
        <w:rPr>
          <w:rtl/>
        </w:rPr>
        <w:t>"ר ראובן ריבלין:</w:t>
      </w:r>
    </w:p>
    <w:p w14:paraId="7B0EEEB5" w14:textId="77777777" w:rsidR="00000000" w:rsidRDefault="0003559D">
      <w:pPr>
        <w:pStyle w:val="a0"/>
        <w:rPr>
          <w:rFonts w:hint="cs"/>
          <w:rtl/>
        </w:rPr>
      </w:pPr>
    </w:p>
    <w:p w14:paraId="06E8985C" w14:textId="77777777" w:rsidR="00000000" w:rsidRDefault="0003559D">
      <w:pPr>
        <w:pStyle w:val="a0"/>
        <w:rPr>
          <w:rFonts w:hint="cs"/>
          <w:rtl/>
        </w:rPr>
      </w:pPr>
      <w:r>
        <w:rPr>
          <w:rFonts w:hint="cs"/>
          <w:rtl/>
        </w:rPr>
        <w:t>חבר הכנסת ליצמן, אדוני לא יכול להפריע.</w:t>
      </w:r>
    </w:p>
    <w:p w14:paraId="2429A59D" w14:textId="77777777" w:rsidR="00000000" w:rsidRDefault="0003559D">
      <w:pPr>
        <w:pStyle w:val="a0"/>
        <w:rPr>
          <w:rFonts w:hint="cs"/>
          <w:rtl/>
        </w:rPr>
      </w:pPr>
    </w:p>
    <w:p w14:paraId="6CC3479B" w14:textId="77777777" w:rsidR="00000000" w:rsidRDefault="0003559D">
      <w:pPr>
        <w:pStyle w:val="af0"/>
        <w:rPr>
          <w:rtl/>
        </w:rPr>
      </w:pPr>
      <w:r>
        <w:rPr>
          <w:rFonts w:hint="eastAsia"/>
          <w:rtl/>
        </w:rPr>
        <w:t>דוד</w:t>
      </w:r>
      <w:r>
        <w:rPr>
          <w:rtl/>
        </w:rPr>
        <w:t xml:space="preserve"> אזולאי (ש"ס):</w:t>
      </w:r>
    </w:p>
    <w:p w14:paraId="1A9F01C4" w14:textId="77777777" w:rsidR="00000000" w:rsidRDefault="0003559D">
      <w:pPr>
        <w:pStyle w:val="a0"/>
        <w:rPr>
          <w:rFonts w:hint="cs"/>
          <w:rtl/>
        </w:rPr>
      </w:pPr>
    </w:p>
    <w:p w14:paraId="61138ACD" w14:textId="77777777" w:rsidR="00000000" w:rsidRDefault="0003559D">
      <w:pPr>
        <w:pStyle w:val="a0"/>
        <w:rPr>
          <w:rFonts w:hint="cs"/>
          <w:rtl/>
        </w:rPr>
      </w:pPr>
      <w:r>
        <w:rPr>
          <w:rFonts w:hint="cs"/>
          <w:rtl/>
        </w:rPr>
        <w:t xml:space="preserve">תתביישו לכם. אתם גזענים יותר מ- - - </w:t>
      </w:r>
    </w:p>
    <w:p w14:paraId="45C0C911" w14:textId="77777777" w:rsidR="00000000" w:rsidRDefault="0003559D">
      <w:pPr>
        <w:pStyle w:val="a0"/>
        <w:rPr>
          <w:rFonts w:hint="cs"/>
          <w:rtl/>
        </w:rPr>
      </w:pPr>
    </w:p>
    <w:p w14:paraId="0FEE6EEA" w14:textId="77777777" w:rsidR="00000000" w:rsidRDefault="0003559D">
      <w:pPr>
        <w:pStyle w:val="af1"/>
        <w:rPr>
          <w:rtl/>
        </w:rPr>
      </w:pPr>
      <w:r>
        <w:rPr>
          <w:rFonts w:hint="eastAsia"/>
          <w:rtl/>
        </w:rPr>
        <w:t>היו</w:t>
      </w:r>
      <w:r>
        <w:rPr>
          <w:rtl/>
        </w:rPr>
        <w:t>"ר ראובן ריבלין:</w:t>
      </w:r>
    </w:p>
    <w:p w14:paraId="4921C366" w14:textId="77777777" w:rsidR="00000000" w:rsidRDefault="0003559D">
      <w:pPr>
        <w:pStyle w:val="a0"/>
        <w:rPr>
          <w:rFonts w:hint="cs"/>
          <w:rtl/>
        </w:rPr>
      </w:pPr>
    </w:p>
    <w:p w14:paraId="2F520955" w14:textId="77777777" w:rsidR="00000000" w:rsidRDefault="0003559D">
      <w:pPr>
        <w:pStyle w:val="a0"/>
        <w:rPr>
          <w:rFonts w:hint="cs"/>
          <w:rtl/>
        </w:rPr>
      </w:pPr>
      <w:r>
        <w:rPr>
          <w:rFonts w:hint="cs"/>
          <w:rtl/>
        </w:rPr>
        <w:t xml:space="preserve">חבר הכנסת אזולאי, נא לצאת </w:t>
      </w:r>
      <w:r>
        <w:rPr>
          <w:rFonts w:hint="eastAsia"/>
          <w:rtl/>
        </w:rPr>
        <w:t>–</w:t>
      </w:r>
      <w:r>
        <w:rPr>
          <w:rFonts w:hint="cs"/>
          <w:rtl/>
        </w:rPr>
        <w:t xml:space="preserve"> הרי לא תוכלו ליצור פה מצ</w:t>
      </w:r>
      <w:r>
        <w:rPr>
          <w:rFonts w:hint="cs"/>
          <w:rtl/>
        </w:rPr>
        <w:t xml:space="preserve">ב שבו הכנסת לא תוכל לתפקד. </w:t>
      </w:r>
    </w:p>
    <w:p w14:paraId="793CBD38" w14:textId="77777777" w:rsidR="00000000" w:rsidRDefault="0003559D">
      <w:pPr>
        <w:pStyle w:val="a0"/>
        <w:rPr>
          <w:rFonts w:hint="cs"/>
          <w:rtl/>
        </w:rPr>
      </w:pPr>
    </w:p>
    <w:p w14:paraId="2A340827" w14:textId="77777777" w:rsidR="00000000" w:rsidRDefault="0003559D">
      <w:pPr>
        <w:pStyle w:val="a0"/>
        <w:jc w:val="center"/>
        <w:rPr>
          <w:rFonts w:hint="cs"/>
          <w:rtl/>
        </w:rPr>
      </w:pPr>
      <w:r>
        <w:rPr>
          <w:rFonts w:hint="cs"/>
          <w:rtl/>
        </w:rPr>
        <w:t>(חברי הכנסת יעקב ליצמן ודוד אזולאי יוצאים מאולם המליאה.)</w:t>
      </w:r>
    </w:p>
    <w:p w14:paraId="29298EEB" w14:textId="77777777" w:rsidR="00000000" w:rsidRDefault="0003559D">
      <w:pPr>
        <w:pStyle w:val="a0"/>
        <w:rPr>
          <w:rFonts w:hint="cs"/>
          <w:rtl/>
        </w:rPr>
      </w:pPr>
    </w:p>
    <w:p w14:paraId="3A5CA38A" w14:textId="77777777" w:rsidR="00000000" w:rsidRDefault="0003559D">
      <w:pPr>
        <w:pStyle w:val="af0"/>
        <w:rPr>
          <w:rtl/>
        </w:rPr>
      </w:pPr>
      <w:r>
        <w:rPr>
          <w:rFonts w:hint="eastAsia"/>
          <w:rtl/>
        </w:rPr>
        <w:t>ישראל</w:t>
      </w:r>
      <w:r>
        <w:rPr>
          <w:rtl/>
        </w:rPr>
        <w:t xml:space="preserve"> אייכלר (יהדות התורה):</w:t>
      </w:r>
    </w:p>
    <w:p w14:paraId="0EFABAA1" w14:textId="77777777" w:rsidR="00000000" w:rsidRDefault="0003559D">
      <w:pPr>
        <w:pStyle w:val="a0"/>
        <w:rPr>
          <w:rFonts w:hint="cs"/>
          <w:rtl/>
        </w:rPr>
      </w:pPr>
    </w:p>
    <w:p w14:paraId="43D66FA1" w14:textId="77777777" w:rsidR="00000000" w:rsidRDefault="0003559D">
      <w:pPr>
        <w:pStyle w:val="a0"/>
        <w:rPr>
          <w:rFonts w:hint="cs"/>
          <w:rtl/>
        </w:rPr>
      </w:pPr>
      <w:r>
        <w:rPr>
          <w:rFonts w:hint="cs"/>
          <w:rtl/>
        </w:rPr>
        <w:t>אתם תעשו חוקים אנטישמיים. יש לו אלוהים אחרים - - -</w:t>
      </w:r>
    </w:p>
    <w:p w14:paraId="148555B9" w14:textId="77777777" w:rsidR="00000000" w:rsidRDefault="0003559D">
      <w:pPr>
        <w:pStyle w:val="a0"/>
        <w:rPr>
          <w:rFonts w:hint="cs"/>
          <w:rtl/>
        </w:rPr>
      </w:pPr>
    </w:p>
    <w:p w14:paraId="5A3652B4" w14:textId="77777777" w:rsidR="00000000" w:rsidRDefault="0003559D">
      <w:pPr>
        <w:pStyle w:val="af1"/>
        <w:rPr>
          <w:rtl/>
        </w:rPr>
      </w:pPr>
      <w:r>
        <w:rPr>
          <w:rtl/>
        </w:rPr>
        <w:t>היו"ר ראובן ריבלין:</w:t>
      </w:r>
    </w:p>
    <w:p w14:paraId="710F9B94" w14:textId="77777777" w:rsidR="00000000" w:rsidRDefault="0003559D">
      <w:pPr>
        <w:pStyle w:val="a0"/>
        <w:rPr>
          <w:rtl/>
        </w:rPr>
      </w:pPr>
    </w:p>
    <w:p w14:paraId="7ED074F2" w14:textId="77777777" w:rsidR="00000000" w:rsidRDefault="0003559D">
      <w:pPr>
        <w:pStyle w:val="a0"/>
        <w:rPr>
          <w:rFonts w:hint="cs"/>
          <w:rtl/>
        </w:rPr>
      </w:pPr>
      <w:r>
        <w:rPr>
          <w:rFonts w:hint="cs"/>
          <w:rtl/>
        </w:rPr>
        <w:t>להוציא את חבר הכנסת אייכלר. אי-אפשר בשום פנים ואופן להרשות את שיבוש</w:t>
      </w:r>
      <w:r>
        <w:rPr>
          <w:rFonts w:hint="cs"/>
          <w:rtl/>
        </w:rPr>
        <w:t xml:space="preserve"> ההליכים הדמוקרטיים שהכנסת פועלת על-פיהם.</w:t>
      </w:r>
    </w:p>
    <w:p w14:paraId="1E23759B" w14:textId="77777777" w:rsidR="00000000" w:rsidRDefault="0003559D">
      <w:pPr>
        <w:pStyle w:val="a0"/>
        <w:rPr>
          <w:rFonts w:hint="cs"/>
          <w:rtl/>
        </w:rPr>
      </w:pPr>
    </w:p>
    <w:p w14:paraId="5163815E" w14:textId="77777777" w:rsidR="00000000" w:rsidRDefault="0003559D">
      <w:pPr>
        <w:pStyle w:val="a0"/>
        <w:jc w:val="center"/>
        <w:rPr>
          <w:rFonts w:hint="cs"/>
          <w:rtl/>
        </w:rPr>
      </w:pPr>
      <w:r>
        <w:rPr>
          <w:rFonts w:hint="cs"/>
          <w:rtl/>
        </w:rPr>
        <w:t>(חבר הכנסת ישראל אייכלר יוצא מאולם המליאה.)</w:t>
      </w:r>
    </w:p>
    <w:p w14:paraId="7166C69E" w14:textId="77777777" w:rsidR="00000000" w:rsidRDefault="0003559D">
      <w:pPr>
        <w:pStyle w:val="a0"/>
        <w:rPr>
          <w:rFonts w:hint="cs"/>
          <w:rtl/>
        </w:rPr>
      </w:pPr>
    </w:p>
    <w:p w14:paraId="0EDE8294" w14:textId="77777777" w:rsidR="00000000" w:rsidRDefault="0003559D">
      <w:pPr>
        <w:pStyle w:val="af0"/>
        <w:rPr>
          <w:rtl/>
        </w:rPr>
      </w:pPr>
      <w:r>
        <w:rPr>
          <w:rFonts w:hint="eastAsia"/>
          <w:rtl/>
        </w:rPr>
        <w:t>יצחק</w:t>
      </w:r>
      <w:r>
        <w:rPr>
          <w:rtl/>
        </w:rPr>
        <w:t xml:space="preserve"> וקנין (ש"ס):</w:t>
      </w:r>
    </w:p>
    <w:p w14:paraId="09441FE4" w14:textId="77777777" w:rsidR="00000000" w:rsidRDefault="0003559D">
      <w:pPr>
        <w:pStyle w:val="a0"/>
        <w:rPr>
          <w:rFonts w:hint="cs"/>
          <w:rtl/>
        </w:rPr>
      </w:pPr>
    </w:p>
    <w:p w14:paraId="1588232E" w14:textId="77777777" w:rsidR="00000000" w:rsidRDefault="0003559D">
      <w:pPr>
        <w:pStyle w:val="a0"/>
        <w:rPr>
          <w:rFonts w:hint="cs"/>
          <w:rtl/>
        </w:rPr>
      </w:pPr>
      <w:r>
        <w:rPr>
          <w:rFonts w:hint="cs"/>
          <w:rtl/>
        </w:rPr>
        <w:t>זו דמוקרטיה? תתביישו לכם.</w:t>
      </w:r>
    </w:p>
    <w:p w14:paraId="22BA5BC7" w14:textId="77777777" w:rsidR="00000000" w:rsidRDefault="0003559D">
      <w:pPr>
        <w:pStyle w:val="a0"/>
        <w:rPr>
          <w:rFonts w:hint="cs"/>
          <w:rtl/>
        </w:rPr>
      </w:pPr>
    </w:p>
    <w:p w14:paraId="625FA061" w14:textId="77777777" w:rsidR="00000000" w:rsidRDefault="0003559D">
      <w:pPr>
        <w:pStyle w:val="a0"/>
        <w:jc w:val="center"/>
        <w:rPr>
          <w:rFonts w:hint="cs"/>
          <w:rtl/>
        </w:rPr>
      </w:pPr>
      <w:r>
        <w:rPr>
          <w:rFonts w:hint="cs"/>
          <w:rtl/>
        </w:rPr>
        <w:t>(חבר הכנסת יצחק וקנין יוצא מאולם המליאה.)</w:t>
      </w:r>
    </w:p>
    <w:p w14:paraId="0998A732" w14:textId="77777777" w:rsidR="00000000" w:rsidRDefault="0003559D">
      <w:pPr>
        <w:pStyle w:val="a0"/>
        <w:rPr>
          <w:rFonts w:hint="cs"/>
          <w:rtl/>
        </w:rPr>
      </w:pPr>
    </w:p>
    <w:p w14:paraId="4052E99A" w14:textId="77777777" w:rsidR="00000000" w:rsidRDefault="0003559D">
      <w:pPr>
        <w:pStyle w:val="af0"/>
        <w:rPr>
          <w:rtl/>
        </w:rPr>
      </w:pPr>
    </w:p>
    <w:p w14:paraId="47D89AE0" w14:textId="77777777" w:rsidR="00000000" w:rsidRDefault="0003559D">
      <w:pPr>
        <w:pStyle w:val="af0"/>
        <w:rPr>
          <w:rtl/>
        </w:rPr>
      </w:pPr>
      <w:r>
        <w:rPr>
          <w:rFonts w:hint="eastAsia"/>
          <w:rtl/>
        </w:rPr>
        <w:t>יוסי</w:t>
      </w:r>
      <w:r>
        <w:rPr>
          <w:rtl/>
        </w:rPr>
        <w:t xml:space="preserve"> שריד (יחד):</w:t>
      </w:r>
    </w:p>
    <w:p w14:paraId="5BBA6CB9" w14:textId="77777777" w:rsidR="00000000" w:rsidRDefault="0003559D">
      <w:pPr>
        <w:pStyle w:val="a0"/>
        <w:rPr>
          <w:rFonts w:hint="cs"/>
          <w:rtl/>
        </w:rPr>
      </w:pPr>
    </w:p>
    <w:p w14:paraId="19E9DDE2" w14:textId="77777777" w:rsidR="00000000" w:rsidRDefault="0003559D">
      <w:pPr>
        <w:pStyle w:val="a0"/>
        <w:rPr>
          <w:rFonts w:hint="cs"/>
          <w:rtl/>
        </w:rPr>
      </w:pPr>
      <w:r>
        <w:rPr>
          <w:rFonts w:hint="cs"/>
          <w:rtl/>
        </w:rPr>
        <w:t xml:space="preserve">אי-אפשר להמשיך את הדיונים בזמן ההצבעה. </w:t>
      </w:r>
    </w:p>
    <w:p w14:paraId="3BF1F76D" w14:textId="77777777" w:rsidR="00000000" w:rsidRDefault="0003559D">
      <w:pPr>
        <w:pStyle w:val="a0"/>
        <w:rPr>
          <w:rFonts w:hint="cs"/>
          <w:rtl/>
        </w:rPr>
      </w:pPr>
    </w:p>
    <w:p w14:paraId="4CADDFA6" w14:textId="77777777" w:rsidR="00000000" w:rsidRDefault="0003559D">
      <w:pPr>
        <w:pStyle w:val="af1"/>
        <w:rPr>
          <w:rtl/>
        </w:rPr>
      </w:pPr>
      <w:r>
        <w:rPr>
          <w:rtl/>
        </w:rPr>
        <w:t>היו”ר ראובן ריבלין:</w:t>
      </w:r>
    </w:p>
    <w:p w14:paraId="4569AEFB" w14:textId="77777777" w:rsidR="00000000" w:rsidRDefault="0003559D">
      <w:pPr>
        <w:pStyle w:val="a0"/>
        <w:rPr>
          <w:rtl/>
        </w:rPr>
      </w:pPr>
    </w:p>
    <w:p w14:paraId="026ABE8F" w14:textId="77777777" w:rsidR="00000000" w:rsidRDefault="0003559D">
      <w:pPr>
        <w:pStyle w:val="a0"/>
        <w:rPr>
          <w:rFonts w:hint="cs"/>
          <w:rtl/>
        </w:rPr>
      </w:pPr>
      <w:r>
        <w:rPr>
          <w:rFonts w:hint="cs"/>
          <w:rtl/>
        </w:rPr>
        <w:t>אדוני צודק. לא יכול להיות מצב כזה שבשעת ההצבעה ייפתח דיון על-פי תוצאות ההצבעה. רבותי, אנחנו כורתים את הענף שאנחנו יושבים עליו. החברים ישימו לב איך כל חבר כנסת הצביע ואז יתנפלו? בבקשה, נא לא להפריע.</w:t>
      </w:r>
    </w:p>
    <w:p w14:paraId="541D3297" w14:textId="77777777" w:rsidR="00000000" w:rsidRDefault="0003559D">
      <w:pPr>
        <w:pStyle w:val="a0"/>
        <w:rPr>
          <w:rFonts w:hint="cs"/>
          <w:rtl/>
        </w:rPr>
      </w:pPr>
    </w:p>
    <w:p w14:paraId="7F2A9F00" w14:textId="77777777" w:rsidR="00000000" w:rsidRDefault="0003559D">
      <w:pPr>
        <w:pStyle w:val="a0"/>
        <w:rPr>
          <w:rFonts w:hint="cs"/>
          <w:rtl/>
        </w:rPr>
      </w:pPr>
      <w:r>
        <w:rPr>
          <w:rFonts w:hint="cs"/>
          <w:rtl/>
        </w:rPr>
        <w:t>רבותי הסדרנים, כל אחד מחברי הכנסת שהוצאתי ושרוצה להשתתף</w:t>
      </w:r>
      <w:r>
        <w:rPr>
          <w:rFonts w:hint="cs"/>
          <w:rtl/>
        </w:rPr>
        <w:t xml:space="preserve"> בהצבעה בלי להפריע לקיומה מוזמן להיכנס פנימה. אנחנו ממשיכים בהצבעה. נא לאפשר לחברי הכנסת להצביע אם הם מתחייבים שלא להפריע. בבקשה, כולם יכולים להיכנס להצביע, ובלבד שלא תהיה שום הפרעה עד תום ההצבעה. </w:t>
      </w:r>
    </w:p>
    <w:p w14:paraId="2122B32B" w14:textId="77777777" w:rsidR="00000000" w:rsidRDefault="0003559D">
      <w:pPr>
        <w:pStyle w:val="a0"/>
        <w:rPr>
          <w:rFonts w:hint="cs"/>
          <w:rtl/>
        </w:rPr>
      </w:pPr>
    </w:p>
    <w:p w14:paraId="4B404F50" w14:textId="77777777" w:rsidR="00000000" w:rsidRDefault="0003559D">
      <w:pPr>
        <w:pStyle w:val="a0"/>
        <w:rPr>
          <w:rFonts w:hint="cs"/>
          <w:rtl/>
        </w:rPr>
      </w:pPr>
      <w:r>
        <w:rPr>
          <w:rFonts w:hint="cs"/>
          <w:rtl/>
        </w:rPr>
        <w:t>בבקשה, חבר הכנסת וקנין, חבר הכנסת יאיר פרץ, חבר הכנסת איי</w:t>
      </w:r>
      <w:r>
        <w:rPr>
          <w:rFonts w:hint="cs"/>
          <w:rtl/>
        </w:rPr>
        <w:t xml:space="preserve">כלר. הבעתם את מחאתכם. אחרי תוצאות ההצבעה אי-אפשר להתחיל בדיון מחדש. אי-אפשר, חבר הכנסת וקנין, להתחיל את הדיון מחדש, אחרת לא נוכל לקיים שום דיון. </w:t>
      </w:r>
    </w:p>
    <w:p w14:paraId="7D2F8FF8" w14:textId="77777777" w:rsidR="00000000" w:rsidRDefault="0003559D">
      <w:pPr>
        <w:pStyle w:val="a0"/>
        <w:rPr>
          <w:rFonts w:hint="cs"/>
          <w:rtl/>
        </w:rPr>
      </w:pPr>
    </w:p>
    <w:p w14:paraId="24B30A1E" w14:textId="77777777" w:rsidR="00000000" w:rsidRDefault="0003559D">
      <w:pPr>
        <w:pStyle w:val="af0"/>
        <w:rPr>
          <w:rtl/>
        </w:rPr>
      </w:pPr>
      <w:r>
        <w:rPr>
          <w:rFonts w:hint="eastAsia"/>
          <w:rtl/>
        </w:rPr>
        <w:t>יצחק</w:t>
      </w:r>
      <w:r>
        <w:rPr>
          <w:rtl/>
        </w:rPr>
        <w:t xml:space="preserve"> וקנין (ש"ס):</w:t>
      </w:r>
    </w:p>
    <w:p w14:paraId="0397DF78" w14:textId="77777777" w:rsidR="00000000" w:rsidRDefault="0003559D">
      <w:pPr>
        <w:pStyle w:val="a0"/>
        <w:rPr>
          <w:rFonts w:hint="cs"/>
          <w:rtl/>
        </w:rPr>
      </w:pPr>
    </w:p>
    <w:p w14:paraId="7464A567" w14:textId="77777777" w:rsidR="00000000" w:rsidRDefault="0003559D">
      <w:pPr>
        <w:pStyle w:val="a0"/>
        <w:rPr>
          <w:rFonts w:hint="cs"/>
          <w:rtl/>
        </w:rPr>
      </w:pPr>
      <w:r>
        <w:rPr>
          <w:rFonts w:hint="cs"/>
          <w:rtl/>
        </w:rPr>
        <w:t xml:space="preserve">הילדים שלנו - - - </w:t>
      </w:r>
    </w:p>
    <w:p w14:paraId="542A6411" w14:textId="77777777" w:rsidR="00000000" w:rsidRDefault="0003559D">
      <w:pPr>
        <w:pStyle w:val="a0"/>
        <w:rPr>
          <w:rFonts w:hint="cs"/>
          <w:rtl/>
        </w:rPr>
      </w:pPr>
    </w:p>
    <w:p w14:paraId="794DBF8E" w14:textId="77777777" w:rsidR="00000000" w:rsidRDefault="0003559D">
      <w:pPr>
        <w:pStyle w:val="af1"/>
        <w:rPr>
          <w:rtl/>
        </w:rPr>
      </w:pPr>
      <w:r>
        <w:rPr>
          <w:rtl/>
        </w:rPr>
        <w:t>היו”ר ראובן ריבלין:</w:t>
      </w:r>
    </w:p>
    <w:p w14:paraId="36BAB38E" w14:textId="77777777" w:rsidR="00000000" w:rsidRDefault="0003559D">
      <w:pPr>
        <w:pStyle w:val="a0"/>
        <w:rPr>
          <w:rtl/>
        </w:rPr>
      </w:pPr>
    </w:p>
    <w:p w14:paraId="338729ED" w14:textId="77777777" w:rsidR="00000000" w:rsidRDefault="0003559D">
      <w:pPr>
        <w:pStyle w:val="a0"/>
        <w:rPr>
          <w:rFonts w:hint="cs"/>
          <w:rtl/>
        </w:rPr>
      </w:pPr>
      <w:r>
        <w:rPr>
          <w:rFonts w:hint="cs"/>
          <w:rtl/>
        </w:rPr>
        <w:t xml:space="preserve">חבר הכנסת וקנין. אני מבקש מהחברים </w:t>
      </w:r>
      <w:r>
        <w:rPr>
          <w:rtl/>
        </w:rPr>
        <w:t>–</w:t>
      </w:r>
      <w:r>
        <w:rPr>
          <w:rFonts w:hint="cs"/>
          <w:rtl/>
        </w:rPr>
        <w:t xml:space="preserve"> הבעתם את מחאת</w:t>
      </w:r>
      <w:r>
        <w:rPr>
          <w:rFonts w:hint="cs"/>
          <w:rtl/>
        </w:rPr>
        <w:t xml:space="preserve">כם, מרגע זה אי-אפשר להפריע עוד להצבעה. חברי הכנסת - - </w:t>
      </w:r>
    </w:p>
    <w:p w14:paraId="63602CAE" w14:textId="77777777" w:rsidR="00000000" w:rsidRDefault="0003559D">
      <w:pPr>
        <w:pStyle w:val="a0"/>
        <w:rPr>
          <w:rFonts w:hint="cs"/>
          <w:rtl/>
        </w:rPr>
      </w:pPr>
    </w:p>
    <w:p w14:paraId="7B9F0944" w14:textId="77777777" w:rsidR="00000000" w:rsidRDefault="0003559D">
      <w:pPr>
        <w:pStyle w:val="af0"/>
        <w:rPr>
          <w:rtl/>
        </w:rPr>
      </w:pPr>
      <w:r>
        <w:rPr>
          <w:rFonts w:hint="eastAsia"/>
          <w:rtl/>
        </w:rPr>
        <w:t>יצחק</w:t>
      </w:r>
      <w:r>
        <w:rPr>
          <w:rtl/>
        </w:rPr>
        <w:t xml:space="preserve"> וקנין (ש"ס):</w:t>
      </w:r>
    </w:p>
    <w:p w14:paraId="1F3371C9" w14:textId="77777777" w:rsidR="00000000" w:rsidRDefault="0003559D">
      <w:pPr>
        <w:pStyle w:val="a0"/>
        <w:rPr>
          <w:rFonts w:hint="cs"/>
          <w:rtl/>
        </w:rPr>
      </w:pPr>
    </w:p>
    <w:p w14:paraId="13A0FE12" w14:textId="77777777" w:rsidR="00000000" w:rsidRDefault="0003559D">
      <w:pPr>
        <w:pStyle w:val="a0"/>
        <w:rPr>
          <w:rFonts w:hint="cs"/>
          <w:rtl/>
        </w:rPr>
      </w:pPr>
      <w:r>
        <w:rPr>
          <w:rFonts w:hint="cs"/>
          <w:rtl/>
        </w:rPr>
        <w:t>שר העבודה של מי?</w:t>
      </w:r>
    </w:p>
    <w:p w14:paraId="223FA80C" w14:textId="77777777" w:rsidR="00000000" w:rsidRDefault="0003559D">
      <w:pPr>
        <w:pStyle w:val="a0"/>
        <w:rPr>
          <w:rFonts w:hint="cs"/>
          <w:rtl/>
        </w:rPr>
      </w:pPr>
    </w:p>
    <w:p w14:paraId="7F1E8DFA" w14:textId="77777777" w:rsidR="00000000" w:rsidRDefault="0003559D">
      <w:pPr>
        <w:pStyle w:val="af1"/>
        <w:rPr>
          <w:rtl/>
        </w:rPr>
      </w:pPr>
      <w:r>
        <w:rPr>
          <w:rtl/>
        </w:rPr>
        <w:t>היו”ר ראובן ריבלין:</w:t>
      </w:r>
    </w:p>
    <w:p w14:paraId="5239A3CF" w14:textId="77777777" w:rsidR="00000000" w:rsidRDefault="0003559D">
      <w:pPr>
        <w:pStyle w:val="a0"/>
        <w:rPr>
          <w:rtl/>
        </w:rPr>
      </w:pPr>
    </w:p>
    <w:p w14:paraId="084E1CEF" w14:textId="77777777" w:rsidR="00000000" w:rsidRDefault="0003559D">
      <w:pPr>
        <w:pStyle w:val="a0"/>
        <w:rPr>
          <w:rFonts w:hint="cs"/>
          <w:rtl/>
        </w:rPr>
      </w:pPr>
      <w:r>
        <w:rPr>
          <w:rFonts w:hint="cs"/>
          <w:rtl/>
        </w:rPr>
        <w:t>- - אני מכבד אתכם, אני מקווה שתכבדו את הדוכן. דרך אגב, באותו סעיף כל אחד הצביע לפי מצפונו.</w:t>
      </w:r>
    </w:p>
    <w:p w14:paraId="37B8C368" w14:textId="77777777" w:rsidR="00000000" w:rsidRDefault="0003559D">
      <w:pPr>
        <w:pStyle w:val="a0"/>
        <w:rPr>
          <w:rFonts w:hint="cs"/>
          <w:rtl/>
        </w:rPr>
      </w:pPr>
    </w:p>
    <w:p w14:paraId="462D4AAB" w14:textId="77777777" w:rsidR="00000000" w:rsidRDefault="0003559D">
      <w:pPr>
        <w:pStyle w:val="af0"/>
        <w:rPr>
          <w:rtl/>
        </w:rPr>
      </w:pPr>
    </w:p>
    <w:p w14:paraId="52964C73" w14:textId="77777777" w:rsidR="00000000" w:rsidRDefault="0003559D">
      <w:pPr>
        <w:pStyle w:val="af0"/>
        <w:rPr>
          <w:rtl/>
        </w:rPr>
      </w:pPr>
      <w:r>
        <w:rPr>
          <w:rFonts w:hint="eastAsia"/>
          <w:rtl/>
        </w:rPr>
        <w:t>יצחק</w:t>
      </w:r>
      <w:r>
        <w:rPr>
          <w:rtl/>
        </w:rPr>
        <w:t xml:space="preserve"> וקנין (ש"ס):</w:t>
      </w:r>
    </w:p>
    <w:p w14:paraId="6AFFB8CF" w14:textId="77777777" w:rsidR="00000000" w:rsidRDefault="0003559D">
      <w:pPr>
        <w:pStyle w:val="a0"/>
        <w:rPr>
          <w:rFonts w:hint="cs"/>
          <w:rtl/>
        </w:rPr>
      </w:pPr>
    </w:p>
    <w:p w14:paraId="6F61BFA7" w14:textId="77777777" w:rsidR="00000000" w:rsidRDefault="0003559D">
      <w:pPr>
        <w:pStyle w:val="a0"/>
        <w:rPr>
          <w:rFonts w:hint="cs"/>
          <w:rtl/>
        </w:rPr>
      </w:pPr>
      <w:r>
        <w:rPr>
          <w:rFonts w:hint="cs"/>
          <w:rtl/>
        </w:rPr>
        <w:t>- - -</w:t>
      </w:r>
    </w:p>
    <w:p w14:paraId="14025D96" w14:textId="77777777" w:rsidR="00000000" w:rsidRDefault="0003559D">
      <w:pPr>
        <w:pStyle w:val="a0"/>
        <w:rPr>
          <w:rFonts w:hint="cs"/>
          <w:rtl/>
        </w:rPr>
      </w:pPr>
    </w:p>
    <w:p w14:paraId="39CCF6F8" w14:textId="77777777" w:rsidR="00000000" w:rsidRDefault="0003559D">
      <w:pPr>
        <w:pStyle w:val="af1"/>
        <w:rPr>
          <w:rtl/>
        </w:rPr>
      </w:pPr>
      <w:r>
        <w:rPr>
          <w:rtl/>
        </w:rPr>
        <w:t>היו"ר ראובן ריבלין:</w:t>
      </w:r>
    </w:p>
    <w:p w14:paraId="072B59C5" w14:textId="77777777" w:rsidR="00000000" w:rsidRDefault="0003559D">
      <w:pPr>
        <w:pStyle w:val="a0"/>
        <w:rPr>
          <w:rtl/>
        </w:rPr>
      </w:pPr>
    </w:p>
    <w:p w14:paraId="251F8D98" w14:textId="77777777" w:rsidR="00000000" w:rsidRDefault="0003559D">
      <w:pPr>
        <w:pStyle w:val="a0"/>
        <w:rPr>
          <w:rFonts w:hint="cs"/>
          <w:rtl/>
        </w:rPr>
      </w:pPr>
      <w:r>
        <w:rPr>
          <w:rFonts w:hint="cs"/>
          <w:rtl/>
        </w:rPr>
        <w:t>חב</w:t>
      </w:r>
      <w:r>
        <w:rPr>
          <w:rFonts w:hint="cs"/>
          <w:rtl/>
        </w:rPr>
        <w:t xml:space="preserve">ר הכנסת וקנין, אני מבקש לא להפריע עכשיו. </w:t>
      </w:r>
    </w:p>
    <w:p w14:paraId="4687CE72" w14:textId="77777777" w:rsidR="00000000" w:rsidRDefault="0003559D">
      <w:pPr>
        <w:pStyle w:val="a0"/>
        <w:rPr>
          <w:rFonts w:hint="cs"/>
          <w:rtl/>
        </w:rPr>
      </w:pPr>
    </w:p>
    <w:p w14:paraId="6307B72A" w14:textId="77777777" w:rsidR="00000000" w:rsidRDefault="0003559D">
      <w:pPr>
        <w:pStyle w:val="a0"/>
        <w:rPr>
          <w:rFonts w:hint="cs"/>
          <w:rtl/>
        </w:rPr>
      </w:pPr>
      <w:r>
        <w:rPr>
          <w:rFonts w:hint="cs"/>
          <w:rtl/>
        </w:rPr>
        <w:t xml:space="preserve">ההסתייגויות נדחו, לכן אנחנו מצביעים על סעיף 1 לפי נוסח הוועדה. נא להצביע </w:t>
      </w:r>
      <w:r>
        <w:rPr>
          <w:rtl/>
        </w:rPr>
        <w:t>–</w:t>
      </w:r>
      <w:r>
        <w:rPr>
          <w:rFonts w:hint="cs"/>
          <w:rtl/>
        </w:rPr>
        <w:t xml:space="preserve"> מי בעד? מי נגד? מי נמנע?</w:t>
      </w:r>
    </w:p>
    <w:p w14:paraId="3A0AB899" w14:textId="77777777" w:rsidR="00000000" w:rsidRDefault="0003559D">
      <w:pPr>
        <w:pStyle w:val="a0"/>
        <w:rPr>
          <w:rFonts w:hint="cs"/>
          <w:rtl/>
        </w:rPr>
      </w:pPr>
    </w:p>
    <w:p w14:paraId="4858A677" w14:textId="77777777" w:rsidR="00000000" w:rsidRDefault="0003559D">
      <w:pPr>
        <w:pStyle w:val="ab"/>
        <w:bidi/>
        <w:rPr>
          <w:rFonts w:hint="cs"/>
          <w:rtl/>
        </w:rPr>
      </w:pPr>
      <w:r>
        <w:rPr>
          <w:rFonts w:hint="cs"/>
          <w:rtl/>
        </w:rPr>
        <w:t>הצבעה מס' 15</w:t>
      </w:r>
    </w:p>
    <w:p w14:paraId="0BF6F7C1" w14:textId="77777777" w:rsidR="00000000" w:rsidRDefault="0003559D">
      <w:pPr>
        <w:pStyle w:val="a0"/>
        <w:rPr>
          <w:rFonts w:hint="cs"/>
          <w:rtl/>
        </w:rPr>
      </w:pPr>
    </w:p>
    <w:p w14:paraId="1C8B5665" w14:textId="77777777" w:rsidR="00000000" w:rsidRDefault="0003559D">
      <w:pPr>
        <w:pStyle w:val="ac"/>
        <w:bidi/>
        <w:rPr>
          <w:rFonts w:hint="cs"/>
          <w:rtl/>
        </w:rPr>
      </w:pPr>
      <w:r>
        <w:rPr>
          <w:rFonts w:hint="cs"/>
          <w:rtl/>
        </w:rPr>
        <w:t xml:space="preserve">בעד סעיף 1, כהצעת הוועדה </w:t>
      </w:r>
      <w:r>
        <w:rPr>
          <w:rtl/>
        </w:rPr>
        <w:t>–</w:t>
      </w:r>
      <w:r>
        <w:rPr>
          <w:rFonts w:hint="cs"/>
          <w:rtl/>
        </w:rPr>
        <w:t xml:space="preserve"> 26 </w:t>
      </w:r>
    </w:p>
    <w:p w14:paraId="287E2BC5" w14:textId="77777777" w:rsidR="00000000" w:rsidRDefault="0003559D">
      <w:pPr>
        <w:pStyle w:val="ac"/>
        <w:bidi/>
        <w:rPr>
          <w:rFonts w:hint="cs"/>
          <w:rtl/>
        </w:rPr>
      </w:pPr>
      <w:r>
        <w:rPr>
          <w:rFonts w:hint="cs"/>
          <w:rtl/>
        </w:rPr>
        <w:t xml:space="preserve">נגד </w:t>
      </w:r>
      <w:r>
        <w:rPr>
          <w:rtl/>
        </w:rPr>
        <w:t>–</w:t>
      </w:r>
      <w:r>
        <w:rPr>
          <w:rFonts w:hint="cs"/>
          <w:rtl/>
        </w:rPr>
        <w:t xml:space="preserve"> 11</w:t>
      </w:r>
    </w:p>
    <w:p w14:paraId="0B61FE8F"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496F6D32" w14:textId="77777777" w:rsidR="00000000" w:rsidRDefault="0003559D">
      <w:pPr>
        <w:pStyle w:val="ad"/>
        <w:bidi/>
        <w:rPr>
          <w:rFonts w:hint="cs"/>
          <w:rtl/>
        </w:rPr>
      </w:pPr>
      <w:r>
        <w:rPr>
          <w:rFonts w:hint="cs"/>
          <w:rtl/>
        </w:rPr>
        <w:t xml:space="preserve">סעיף 1, כהצעת הוועדה, נתקבל. </w:t>
      </w:r>
    </w:p>
    <w:p w14:paraId="52BCE850" w14:textId="77777777" w:rsidR="00000000" w:rsidRDefault="0003559D">
      <w:pPr>
        <w:pStyle w:val="a0"/>
        <w:rPr>
          <w:rFonts w:hint="cs"/>
          <w:rtl/>
        </w:rPr>
      </w:pPr>
    </w:p>
    <w:p w14:paraId="3429140A" w14:textId="77777777" w:rsidR="00000000" w:rsidRDefault="0003559D">
      <w:pPr>
        <w:pStyle w:val="af1"/>
        <w:rPr>
          <w:rtl/>
        </w:rPr>
      </w:pPr>
      <w:r>
        <w:rPr>
          <w:rtl/>
        </w:rPr>
        <w:t>היו"ר ראובן ריבל</w:t>
      </w:r>
      <w:r>
        <w:rPr>
          <w:rtl/>
        </w:rPr>
        <w:t>ין:</w:t>
      </w:r>
    </w:p>
    <w:p w14:paraId="26F28858" w14:textId="77777777" w:rsidR="00000000" w:rsidRDefault="0003559D">
      <w:pPr>
        <w:pStyle w:val="a0"/>
        <w:rPr>
          <w:rtl/>
        </w:rPr>
      </w:pPr>
    </w:p>
    <w:p w14:paraId="41656119" w14:textId="77777777" w:rsidR="00000000" w:rsidRDefault="0003559D">
      <w:pPr>
        <w:pStyle w:val="a0"/>
        <w:rPr>
          <w:rFonts w:hint="cs"/>
          <w:rtl/>
        </w:rPr>
      </w:pPr>
      <w:r>
        <w:rPr>
          <w:rFonts w:hint="cs"/>
          <w:rtl/>
        </w:rPr>
        <w:t>26 בעד, 11 נגד ואחד נמנע. אני קובע שסעיף 1 התקבל לפי הצעת הוועדה.</w:t>
      </w:r>
    </w:p>
    <w:p w14:paraId="694AE0B5" w14:textId="77777777" w:rsidR="00000000" w:rsidRDefault="0003559D">
      <w:pPr>
        <w:pStyle w:val="a0"/>
        <w:rPr>
          <w:rFonts w:hint="cs"/>
          <w:rtl/>
        </w:rPr>
      </w:pPr>
    </w:p>
    <w:p w14:paraId="789B7DC8" w14:textId="77777777" w:rsidR="00000000" w:rsidRDefault="0003559D">
      <w:pPr>
        <w:pStyle w:val="a0"/>
        <w:rPr>
          <w:rFonts w:hint="cs"/>
          <w:rtl/>
        </w:rPr>
      </w:pPr>
      <w:r>
        <w:rPr>
          <w:rFonts w:hint="cs"/>
          <w:rtl/>
        </w:rPr>
        <w:t>עכשיו אנחנו מדברים על סעיף 2. בסעיף 2 יש לנו הסתייגות של חבר הכנסת אחמד טיבי בשמו ובשם חברי הכנסת מוחמד ברכה ועסאם מח'ול, בשם סיעת חד"ש-תע"ל.</w:t>
      </w:r>
    </w:p>
    <w:p w14:paraId="00354F6E" w14:textId="77777777" w:rsidR="00000000" w:rsidRDefault="0003559D">
      <w:pPr>
        <w:pStyle w:val="a0"/>
        <w:rPr>
          <w:rFonts w:hint="cs"/>
          <w:rtl/>
        </w:rPr>
      </w:pPr>
    </w:p>
    <w:p w14:paraId="1834E67C" w14:textId="77777777" w:rsidR="00000000" w:rsidRDefault="0003559D">
      <w:pPr>
        <w:pStyle w:val="af0"/>
        <w:rPr>
          <w:rtl/>
        </w:rPr>
      </w:pPr>
      <w:r>
        <w:rPr>
          <w:rFonts w:hint="eastAsia"/>
          <w:rtl/>
        </w:rPr>
        <w:t>אחמד</w:t>
      </w:r>
      <w:r>
        <w:rPr>
          <w:rtl/>
        </w:rPr>
        <w:t xml:space="preserve"> טיבי (חד"ש-תע"ל):</w:t>
      </w:r>
    </w:p>
    <w:p w14:paraId="407AED61" w14:textId="77777777" w:rsidR="00000000" w:rsidRDefault="0003559D">
      <w:pPr>
        <w:pStyle w:val="a0"/>
        <w:rPr>
          <w:rFonts w:hint="cs"/>
          <w:rtl/>
        </w:rPr>
      </w:pPr>
    </w:p>
    <w:p w14:paraId="46F16B46" w14:textId="77777777" w:rsidR="00000000" w:rsidRDefault="0003559D">
      <w:pPr>
        <w:pStyle w:val="a0"/>
        <w:rPr>
          <w:rFonts w:hint="cs"/>
          <w:rtl/>
        </w:rPr>
      </w:pPr>
      <w:r>
        <w:rPr>
          <w:rFonts w:hint="cs"/>
          <w:rtl/>
        </w:rPr>
        <w:t>מה ההסתייגות? כדא</w:t>
      </w:r>
      <w:r>
        <w:rPr>
          <w:rFonts w:hint="cs"/>
          <w:rtl/>
        </w:rPr>
        <w:t xml:space="preserve">י שחברי הכנסת ידעו - -  </w:t>
      </w:r>
    </w:p>
    <w:p w14:paraId="36AD41F5" w14:textId="77777777" w:rsidR="00000000" w:rsidRDefault="0003559D">
      <w:pPr>
        <w:pStyle w:val="a0"/>
        <w:rPr>
          <w:rFonts w:hint="cs"/>
          <w:rtl/>
        </w:rPr>
      </w:pPr>
    </w:p>
    <w:p w14:paraId="2FC83291" w14:textId="77777777" w:rsidR="00000000" w:rsidRDefault="0003559D">
      <w:pPr>
        <w:pStyle w:val="af1"/>
        <w:rPr>
          <w:rtl/>
        </w:rPr>
      </w:pPr>
      <w:r>
        <w:rPr>
          <w:rtl/>
        </w:rPr>
        <w:t>היו"ר ראובן ריבלין:</w:t>
      </w:r>
    </w:p>
    <w:p w14:paraId="2E48A0FF" w14:textId="77777777" w:rsidR="00000000" w:rsidRDefault="0003559D">
      <w:pPr>
        <w:pStyle w:val="a0"/>
        <w:rPr>
          <w:rtl/>
        </w:rPr>
      </w:pPr>
    </w:p>
    <w:p w14:paraId="33551295" w14:textId="77777777" w:rsidR="00000000" w:rsidRDefault="0003559D">
      <w:pPr>
        <w:pStyle w:val="a0"/>
        <w:rPr>
          <w:rFonts w:hint="cs"/>
          <w:rtl/>
        </w:rPr>
      </w:pPr>
      <w:r>
        <w:rPr>
          <w:rFonts w:hint="cs"/>
          <w:rtl/>
        </w:rPr>
        <w:t xml:space="preserve">אמרתי את מה שאמרתי. נא להצביע על ההסתייגות של חבר הכנסת טיבי. מי בעד? מי נגד? מי נמנע? נא להצביע. </w:t>
      </w:r>
    </w:p>
    <w:p w14:paraId="61B69D97" w14:textId="77777777" w:rsidR="00000000" w:rsidRDefault="0003559D">
      <w:pPr>
        <w:pStyle w:val="a0"/>
        <w:rPr>
          <w:rFonts w:hint="cs"/>
          <w:rtl/>
        </w:rPr>
      </w:pPr>
    </w:p>
    <w:p w14:paraId="35C8A44A" w14:textId="77777777" w:rsidR="00000000" w:rsidRDefault="0003559D">
      <w:pPr>
        <w:pStyle w:val="af0"/>
        <w:rPr>
          <w:rtl/>
        </w:rPr>
      </w:pPr>
      <w:r>
        <w:rPr>
          <w:rFonts w:hint="eastAsia"/>
          <w:rtl/>
        </w:rPr>
        <w:t>אחמד</w:t>
      </w:r>
      <w:r>
        <w:rPr>
          <w:rtl/>
        </w:rPr>
        <w:t xml:space="preserve"> טיבי (חד"ש-תע"ל):</w:t>
      </w:r>
    </w:p>
    <w:p w14:paraId="6D537D14" w14:textId="77777777" w:rsidR="00000000" w:rsidRDefault="0003559D">
      <w:pPr>
        <w:pStyle w:val="a0"/>
        <w:rPr>
          <w:rFonts w:hint="cs"/>
          <w:rtl/>
        </w:rPr>
      </w:pPr>
    </w:p>
    <w:p w14:paraId="36F24C12" w14:textId="77777777" w:rsidR="00000000" w:rsidRDefault="0003559D">
      <w:pPr>
        <w:pStyle w:val="a0"/>
        <w:rPr>
          <w:rFonts w:hint="cs"/>
          <w:rtl/>
        </w:rPr>
      </w:pPr>
      <w:r>
        <w:rPr>
          <w:rFonts w:hint="cs"/>
          <w:rtl/>
        </w:rPr>
        <w:t xml:space="preserve">- - שהשרה מייצגת את כל התלמידים </w:t>
      </w:r>
      <w:r>
        <w:rPr>
          <w:rFonts w:hint="eastAsia"/>
          <w:rtl/>
        </w:rPr>
        <w:t>–</w:t>
      </w:r>
      <w:r>
        <w:rPr>
          <w:rFonts w:hint="cs"/>
          <w:rtl/>
        </w:rPr>
        <w:t xml:space="preserve"> שהשרה מייצגת את כל תלמידי ישראל. על זה מצביעים נגד.</w:t>
      </w:r>
      <w:r>
        <w:rPr>
          <w:rFonts w:hint="cs"/>
          <w:rtl/>
        </w:rPr>
        <w:t xml:space="preserve"> בושה וחרפה. </w:t>
      </w:r>
    </w:p>
    <w:p w14:paraId="085D2649" w14:textId="77777777" w:rsidR="00000000" w:rsidRDefault="0003559D">
      <w:pPr>
        <w:pStyle w:val="a0"/>
        <w:rPr>
          <w:rFonts w:hint="cs"/>
          <w:rtl/>
        </w:rPr>
      </w:pPr>
    </w:p>
    <w:p w14:paraId="78926687" w14:textId="77777777" w:rsidR="00000000" w:rsidRDefault="0003559D">
      <w:pPr>
        <w:pStyle w:val="af1"/>
        <w:rPr>
          <w:rtl/>
        </w:rPr>
      </w:pPr>
    </w:p>
    <w:p w14:paraId="23744919" w14:textId="77777777" w:rsidR="00000000" w:rsidRDefault="0003559D">
      <w:pPr>
        <w:pStyle w:val="af1"/>
        <w:rPr>
          <w:rtl/>
        </w:rPr>
      </w:pPr>
      <w:r>
        <w:rPr>
          <w:rFonts w:hint="eastAsia"/>
          <w:rtl/>
        </w:rPr>
        <w:t>היו</w:t>
      </w:r>
      <w:r>
        <w:rPr>
          <w:rtl/>
        </w:rPr>
        <w:t>"ר ראובן ריבלין:</w:t>
      </w:r>
    </w:p>
    <w:p w14:paraId="3F2507E4" w14:textId="77777777" w:rsidR="00000000" w:rsidRDefault="0003559D">
      <w:pPr>
        <w:pStyle w:val="a0"/>
        <w:rPr>
          <w:rFonts w:hint="cs"/>
          <w:rtl/>
        </w:rPr>
      </w:pPr>
    </w:p>
    <w:p w14:paraId="0AAC9E6E" w14:textId="77777777" w:rsidR="00000000" w:rsidRDefault="0003559D">
      <w:pPr>
        <w:pStyle w:val="a0"/>
        <w:rPr>
          <w:rFonts w:hint="cs"/>
          <w:rtl/>
        </w:rPr>
      </w:pPr>
      <w:r>
        <w:rPr>
          <w:rFonts w:hint="cs"/>
          <w:rtl/>
        </w:rPr>
        <w:t>ברור מאליו שהיא מייצגת את כל ילדי ישראל.</w:t>
      </w:r>
    </w:p>
    <w:p w14:paraId="1B46AB51" w14:textId="77777777" w:rsidR="00000000" w:rsidRDefault="0003559D">
      <w:pPr>
        <w:pStyle w:val="a0"/>
        <w:rPr>
          <w:rFonts w:hint="cs"/>
          <w:rtl/>
        </w:rPr>
      </w:pPr>
    </w:p>
    <w:p w14:paraId="0127159A" w14:textId="77777777" w:rsidR="00000000" w:rsidRDefault="0003559D">
      <w:pPr>
        <w:pStyle w:val="af0"/>
        <w:rPr>
          <w:rtl/>
        </w:rPr>
      </w:pPr>
      <w:r>
        <w:rPr>
          <w:rFonts w:hint="eastAsia"/>
          <w:rtl/>
        </w:rPr>
        <w:t>אחמד</w:t>
      </w:r>
      <w:r>
        <w:rPr>
          <w:rtl/>
        </w:rPr>
        <w:t xml:space="preserve"> טיבי (חד"ש-תע"ל):</w:t>
      </w:r>
    </w:p>
    <w:p w14:paraId="537459E2" w14:textId="77777777" w:rsidR="00000000" w:rsidRDefault="0003559D">
      <w:pPr>
        <w:pStyle w:val="a0"/>
        <w:rPr>
          <w:rFonts w:hint="cs"/>
          <w:rtl/>
        </w:rPr>
      </w:pPr>
    </w:p>
    <w:p w14:paraId="31A921FF" w14:textId="77777777" w:rsidR="00000000" w:rsidRDefault="0003559D">
      <w:pPr>
        <w:pStyle w:val="a0"/>
        <w:rPr>
          <w:rFonts w:hint="cs"/>
          <w:rtl/>
        </w:rPr>
      </w:pPr>
      <w:r>
        <w:rPr>
          <w:rFonts w:hint="cs"/>
          <w:rtl/>
        </w:rPr>
        <w:t xml:space="preserve">לא ברור. היא כתבה מכתב על זה.  </w:t>
      </w:r>
    </w:p>
    <w:p w14:paraId="408A1259" w14:textId="77777777" w:rsidR="00000000" w:rsidRDefault="0003559D">
      <w:pPr>
        <w:pStyle w:val="a0"/>
        <w:rPr>
          <w:rFonts w:hint="cs"/>
          <w:rtl/>
        </w:rPr>
      </w:pPr>
    </w:p>
    <w:p w14:paraId="0BEEAA97" w14:textId="77777777" w:rsidR="00000000" w:rsidRDefault="0003559D">
      <w:pPr>
        <w:pStyle w:val="ab"/>
        <w:bidi/>
        <w:rPr>
          <w:rFonts w:hint="cs"/>
          <w:rtl/>
        </w:rPr>
      </w:pPr>
      <w:r>
        <w:rPr>
          <w:rFonts w:hint="cs"/>
          <w:rtl/>
        </w:rPr>
        <w:t>הצבעה מס' 17</w:t>
      </w:r>
    </w:p>
    <w:p w14:paraId="5E13168E" w14:textId="77777777" w:rsidR="00000000" w:rsidRDefault="0003559D">
      <w:pPr>
        <w:pStyle w:val="a0"/>
        <w:rPr>
          <w:rFonts w:hint="cs"/>
          <w:rtl/>
        </w:rPr>
      </w:pPr>
    </w:p>
    <w:p w14:paraId="1D552C2A"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13</w:t>
      </w:r>
    </w:p>
    <w:p w14:paraId="678C1448" w14:textId="77777777" w:rsidR="00000000" w:rsidRDefault="0003559D">
      <w:pPr>
        <w:pStyle w:val="ac"/>
        <w:bidi/>
        <w:rPr>
          <w:rFonts w:hint="cs"/>
          <w:rtl/>
        </w:rPr>
      </w:pPr>
      <w:r>
        <w:rPr>
          <w:rFonts w:hint="cs"/>
          <w:rtl/>
        </w:rPr>
        <w:t xml:space="preserve">נגד </w:t>
      </w:r>
      <w:r>
        <w:rPr>
          <w:rtl/>
        </w:rPr>
        <w:t>–</w:t>
      </w:r>
      <w:r>
        <w:rPr>
          <w:rFonts w:hint="cs"/>
          <w:rtl/>
        </w:rPr>
        <w:t xml:space="preserve"> 26</w:t>
      </w:r>
    </w:p>
    <w:p w14:paraId="03F303DF" w14:textId="77777777" w:rsidR="00000000" w:rsidRDefault="0003559D">
      <w:pPr>
        <w:pStyle w:val="ac"/>
        <w:bidi/>
        <w:rPr>
          <w:rFonts w:hint="cs"/>
          <w:rtl/>
        </w:rPr>
      </w:pPr>
      <w:r>
        <w:rPr>
          <w:rFonts w:hint="cs"/>
          <w:rtl/>
        </w:rPr>
        <w:t xml:space="preserve">נמנעים </w:t>
      </w:r>
      <w:r>
        <w:rPr>
          <w:rtl/>
        </w:rPr>
        <w:t>–</w:t>
      </w:r>
      <w:r>
        <w:rPr>
          <w:rFonts w:hint="cs"/>
          <w:rtl/>
        </w:rPr>
        <w:t xml:space="preserve"> אין</w:t>
      </w:r>
    </w:p>
    <w:p w14:paraId="1CE84334" w14:textId="77777777" w:rsidR="00000000" w:rsidRDefault="0003559D">
      <w:pPr>
        <w:pStyle w:val="ad"/>
        <w:bidi/>
        <w:rPr>
          <w:rFonts w:hint="cs"/>
          <w:rtl/>
        </w:rPr>
      </w:pPr>
      <w:r>
        <w:rPr>
          <w:rFonts w:hint="cs"/>
          <w:rtl/>
        </w:rPr>
        <w:t>ההסתייגות של חברי הכנסת מוחמד ברכה, עסאם מח'ול ואחמד טיבי לסעיף 2</w:t>
      </w:r>
      <w:r>
        <w:rPr>
          <w:rFonts w:hint="cs"/>
          <w:rtl/>
        </w:rPr>
        <w:t xml:space="preserve"> לא נתקבלה. </w:t>
      </w:r>
    </w:p>
    <w:p w14:paraId="1566D66B" w14:textId="77777777" w:rsidR="00000000" w:rsidRDefault="0003559D">
      <w:pPr>
        <w:pStyle w:val="a0"/>
        <w:rPr>
          <w:rFonts w:hint="cs"/>
          <w:rtl/>
        </w:rPr>
      </w:pPr>
    </w:p>
    <w:p w14:paraId="253C8703" w14:textId="77777777" w:rsidR="00000000" w:rsidRDefault="0003559D">
      <w:pPr>
        <w:pStyle w:val="af1"/>
        <w:rPr>
          <w:rtl/>
        </w:rPr>
      </w:pPr>
      <w:r>
        <w:rPr>
          <w:rtl/>
        </w:rPr>
        <w:t>היו"ר ראובן ריבלין:</w:t>
      </w:r>
    </w:p>
    <w:p w14:paraId="1E144426" w14:textId="77777777" w:rsidR="00000000" w:rsidRDefault="0003559D">
      <w:pPr>
        <w:pStyle w:val="a0"/>
        <w:rPr>
          <w:rtl/>
        </w:rPr>
      </w:pPr>
    </w:p>
    <w:p w14:paraId="0A873947" w14:textId="77777777" w:rsidR="00000000" w:rsidRDefault="0003559D">
      <w:pPr>
        <w:pStyle w:val="a0"/>
        <w:rPr>
          <w:rFonts w:hint="cs"/>
          <w:rtl/>
        </w:rPr>
      </w:pPr>
      <w:r>
        <w:rPr>
          <w:rFonts w:hint="cs"/>
          <w:rtl/>
        </w:rPr>
        <w:t xml:space="preserve">חבר הכנסת טיבי, לא להפריע. </w:t>
      </w:r>
    </w:p>
    <w:p w14:paraId="00AD199C" w14:textId="77777777" w:rsidR="00000000" w:rsidRDefault="0003559D">
      <w:pPr>
        <w:pStyle w:val="a0"/>
        <w:rPr>
          <w:rFonts w:hint="cs"/>
          <w:rtl/>
        </w:rPr>
      </w:pPr>
    </w:p>
    <w:p w14:paraId="0BBC2DB9" w14:textId="77777777" w:rsidR="00000000" w:rsidRDefault="0003559D">
      <w:pPr>
        <w:pStyle w:val="a0"/>
        <w:rPr>
          <w:rFonts w:hint="cs"/>
          <w:rtl/>
        </w:rPr>
      </w:pPr>
      <w:r>
        <w:rPr>
          <w:rFonts w:hint="cs"/>
          <w:rtl/>
        </w:rPr>
        <w:t>13 בעד, 26 נגד ואין נמנעים. אני קובע שהסתייגותו של חבר הכנסת אחמד טיבי לא נתקבלה, לכן היא לא קיימת.</w:t>
      </w:r>
    </w:p>
    <w:p w14:paraId="4D32C097" w14:textId="77777777" w:rsidR="00000000" w:rsidRDefault="0003559D">
      <w:pPr>
        <w:pStyle w:val="a0"/>
        <w:rPr>
          <w:rFonts w:hint="cs"/>
          <w:rtl/>
        </w:rPr>
      </w:pPr>
    </w:p>
    <w:p w14:paraId="2F13308B" w14:textId="77777777" w:rsidR="00000000" w:rsidRDefault="0003559D">
      <w:pPr>
        <w:pStyle w:val="a0"/>
        <w:rPr>
          <w:rFonts w:hint="cs"/>
          <w:rtl/>
        </w:rPr>
      </w:pPr>
      <w:r>
        <w:rPr>
          <w:rFonts w:hint="cs"/>
          <w:rtl/>
        </w:rPr>
        <w:t>חברת הכנסת יולי תמיר, להצביע?</w:t>
      </w:r>
    </w:p>
    <w:p w14:paraId="0E3A11D3" w14:textId="77777777" w:rsidR="00000000" w:rsidRDefault="0003559D">
      <w:pPr>
        <w:pStyle w:val="a0"/>
        <w:rPr>
          <w:rFonts w:hint="cs"/>
          <w:rtl/>
        </w:rPr>
      </w:pPr>
    </w:p>
    <w:p w14:paraId="64CA9082" w14:textId="77777777" w:rsidR="00000000" w:rsidRDefault="0003559D">
      <w:pPr>
        <w:pStyle w:val="af0"/>
        <w:rPr>
          <w:rtl/>
        </w:rPr>
      </w:pPr>
      <w:r>
        <w:rPr>
          <w:rFonts w:hint="eastAsia"/>
          <w:rtl/>
        </w:rPr>
        <w:t>יולי</w:t>
      </w:r>
      <w:r>
        <w:rPr>
          <w:rtl/>
        </w:rPr>
        <w:t xml:space="preserve"> תמיר (העבודה-מימד):</w:t>
      </w:r>
    </w:p>
    <w:p w14:paraId="4A16C8A8" w14:textId="77777777" w:rsidR="00000000" w:rsidRDefault="0003559D">
      <w:pPr>
        <w:pStyle w:val="a0"/>
        <w:rPr>
          <w:rFonts w:hint="cs"/>
          <w:rtl/>
        </w:rPr>
      </w:pPr>
    </w:p>
    <w:p w14:paraId="671CB16A" w14:textId="77777777" w:rsidR="00000000" w:rsidRDefault="0003559D">
      <w:pPr>
        <w:pStyle w:val="a0"/>
        <w:rPr>
          <w:rFonts w:hint="cs"/>
          <w:rtl/>
        </w:rPr>
      </w:pPr>
      <w:r>
        <w:rPr>
          <w:rFonts w:hint="cs"/>
          <w:rtl/>
        </w:rPr>
        <w:t>כן.</w:t>
      </w:r>
    </w:p>
    <w:p w14:paraId="52CF2E49" w14:textId="77777777" w:rsidR="00000000" w:rsidRDefault="0003559D">
      <w:pPr>
        <w:pStyle w:val="a0"/>
        <w:rPr>
          <w:rFonts w:hint="cs"/>
          <w:rtl/>
        </w:rPr>
      </w:pPr>
    </w:p>
    <w:p w14:paraId="712F8D3E" w14:textId="77777777" w:rsidR="00000000" w:rsidRDefault="0003559D">
      <w:pPr>
        <w:pStyle w:val="af1"/>
        <w:rPr>
          <w:rtl/>
        </w:rPr>
      </w:pPr>
      <w:r>
        <w:rPr>
          <w:rtl/>
        </w:rPr>
        <w:t>היו"ר ראובן ריבלין:</w:t>
      </w:r>
    </w:p>
    <w:p w14:paraId="484A84D9" w14:textId="77777777" w:rsidR="00000000" w:rsidRDefault="0003559D">
      <w:pPr>
        <w:pStyle w:val="a0"/>
        <w:rPr>
          <w:rtl/>
        </w:rPr>
      </w:pPr>
    </w:p>
    <w:p w14:paraId="6DD76673" w14:textId="77777777" w:rsidR="00000000" w:rsidRDefault="0003559D">
      <w:pPr>
        <w:pStyle w:val="a0"/>
        <w:rPr>
          <w:rFonts w:hint="cs"/>
          <w:rtl/>
        </w:rPr>
      </w:pPr>
      <w:r>
        <w:rPr>
          <w:rFonts w:hint="cs"/>
          <w:rtl/>
        </w:rPr>
        <w:t xml:space="preserve">בבקשה. </w:t>
      </w:r>
    </w:p>
    <w:p w14:paraId="7B824003" w14:textId="77777777" w:rsidR="00000000" w:rsidRDefault="0003559D">
      <w:pPr>
        <w:pStyle w:val="a0"/>
        <w:rPr>
          <w:rFonts w:hint="cs"/>
          <w:rtl/>
        </w:rPr>
      </w:pPr>
    </w:p>
    <w:p w14:paraId="4EDEA534" w14:textId="77777777" w:rsidR="00000000" w:rsidRDefault="0003559D">
      <w:pPr>
        <w:pStyle w:val="a0"/>
        <w:rPr>
          <w:rFonts w:hint="cs"/>
          <w:rtl/>
        </w:rPr>
      </w:pPr>
      <w:r>
        <w:rPr>
          <w:rFonts w:hint="cs"/>
          <w:rtl/>
        </w:rPr>
        <w:t xml:space="preserve">רבותי חברי הכנסת, לסעיף 2 </w:t>
      </w:r>
      <w:r>
        <w:rPr>
          <w:rFonts w:hint="eastAsia"/>
          <w:rtl/>
        </w:rPr>
        <w:t>–</w:t>
      </w:r>
      <w:r>
        <w:rPr>
          <w:rFonts w:hint="cs"/>
          <w:rtl/>
        </w:rPr>
        <w:t xml:space="preserve"> הסתייגותה של חברת הכנסת יולי תמיר. נא להצביע </w:t>
      </w:r>
      <w:r>
        <w:rPr>
          <w:rFonts w:hint="eastAsia"/>
          <w:rtl/>
        </w:rPr>
        <w:t>–</w:t>
      </w:r>
      <w:r>
        <w:rPr>
          <w:rFonts w:hint="cs"/>
          <w:rtl/>
        </w:rPr>
        <w:t xml:space="preserve"> מי בעד? מי נגד? מי נמנע?</w:t>
      </w:r>
    </w:p>
    <w:p w14:paraId="4E74AE4E" w14:textId="77777777" w:rsidR="00000000" w:rsidRDefault="0003559D">
      <w:pPr>
        <w:pStyle w:val="a0"/>
        <w:rPr>
          <w:rFonts w:hint="cs"/>
          <w:rtl/>
        </w:rPr>
      </w:pPr>
    </w:p>
    <w:p w14:paraId="6D4FCE2F" w14:textId="77777777" w:rsidR="00000000" w:rsidRDefault="0003559D">
      <w:pPr>
        <w:pStyle w:val="ab"/>
        <w:bidi/>
        <w:rPr>
          <w:rFonts w:hint="cs"/>
          <w:rtl/>
        </w:rPr>
      </w:pPr>
      <w:r>
        <w:rPr>
          <w:rFonts w:hint="cs"/>
          <w:rtl/>
        </w:rPr>
        <w:t>הצבעה מס' 18</w:t>
      </w:r>
    </w:p>
    <w:p w14:paraId="29A5D7D6" w14:textId="77777777" w:rsidR="00000000" w:rsidRDefault="0003559D">
      <w:pPr>
        <w:pStyle w:val="a0"/>
        <w:rPr>
          <w:rFonts w:hint="cs"/>
          <w:rtl/>
        </w:rPr>
      </w:pPr>
    </w:p>
    <w:p w14:paraId="5A5602D5"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12</w:t>
      </w:r>
    </w:p>
    <w:p w14:paraId="30B79A45" w14:textId="77777777" w:rsidR="00000000" w:rsidRDefault="0003559D">
      <w:pPr>
        <w:pStyle w:val="ac"/>
        <w:bidi/>
        <w:rPr>
          <w:rFonts w:hint="cs"/>
          <w:rtl/>
        </w:rPr>
      </w:pPr>
      <w:r>
        <w:rPr>
          <w:rFonts w:hint="cs"/>
          <w:rtl/>
        </w:rPr>
        <w:t xml:space="preserve">נגד </w:t>
      </w:r>
      <w:r>
        <w:rPr>
          <w:rtl/>
        </w:rPr>
        <w:t>–</w:t>
      </w:r>
      <w:r>
        <w:rPr>
          <w:rFonts w:hint="cs"/>
          <w:rtl/>
        </w:rPr>
        <w:t xml:space="preserve"> 26</w:t>
      </w:r>
    </w:p>
    <w:p w14:paraId="0EA60A55"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12E71A60" w14:textId="77777777" w:rsidR="00000000" w:rsidRDefault="0003559D">
      <w:pPr>
        <w:pStyle w:val="ad"/>
        <w:bidi/>
        <w:rPr>
          <w:rFonts w:hint="cs"/>
          <w:rtl/>
        </w:rPr>
      </w:pPr>
      <w:r>
        <w:rPr>
          <w:rFonts w:hint="cs"/>
          <w:rtl/>
        </w:rPr>
        <w:t>ההסתייגות של חבר הכנסת עזמי בשארה, ג'מאל זחאלקה ויולי תמיר לסעיף 2 לא נתקבלה.</w:t>
      </w:r>
    </w:p>
    <w:p w14:paraId="46EB90E4" w14:textId="77777777" w:rsidR="00000000" w:rsidRDefault="0003559D">
      <w:pPr>
        <w:pStyle w:val="a0"/>
        <w:rPr>
          <w:rFonts w:hint="cs"/>
          <w:rtl/>
        </w:rPr>
      </w:pPr>
    </w:p>
    <w:p w14:paraId="5622679F" w14:textId="77777777" w:rsidR="00000000" w:rsidRDefault="0003559D">
      <w:pPr>
        <w:pStyle w:val="af1"/>
        <w:rPr>
          <w:rtl/>
        </w:rPr>
      </w:pPr>
      <w:r>
        <w:rPr>
          <w:rtl/>
        </w:rPr>
        <w:t>היו"ר ראובן ריבלין:</w:t>
      </w:r>
    </w:p>
    <w:p w14:paraId="00EE3514" w14:textId="77777777" w:rsidR="00000000" w:rsidRDefault="0003559D">
      <w:pPr>
        <w:pStyle w:val="a0"/>
        <w:rPr>
          <w:rtl/>
        </w:rPr>
      </w:pPr>
    </w:p>
    <w:p w14:paraId="4D76EC79" w14:textId="77777777" w:rsidR="00000000" w:rsidRDefault="0003559D">
      <w:pPr>
        <w:pStyle w:val="a0"/>
        <w:rPr>
          <w:rFonts w:hint="cs"/>
          <w:rtl/>
        </w:rPr>
      </w:pPr>
      <w:r>
        <w:rPr>
          <w:rFonts w:hint="cs"/>
          <w:rtl/>
        </w:rPr>
        <w:t>1</w:t>
      </w:r>
      <w:r>
        <w:rPr>
          <w:rFonts w:hint="cs"/>
          <w:rtl/>
        </w:rPr>
        <w:t xml:space="preserve">2 בעד, 26 נגד ואחד נמנע. אני קובע שההסתייגות לא נתקבלה. </w:t>
      </w:r>
    </w:p>
    <w:p w14:paraId="665ABE3D" w14:textId="77777777" w:rsidR="00000000" w:rsidRDefault="0003559D">
      <w:pPr>
        <w:pStyle w:val="a0"/>
        <w:rPr>
          <w:rFonts w:hint="cs"/>
          <w:rtl/>
        </w:rPr>
      </w:pPr>
    </w:p>
    <w:p w14:paraId="42411F20" w14:textId="77777777" w:rsidR="00000000" w:rsidRDefault="0003559D">
      <w:pPr>
        <w:pStyle w:val="a0"/>
        <w:rPr>
          <w:rFonts w:hint="cs"/>
          <w:rtl/>
        </w:rPr>
      </w:pPr>
      <w:r>
        <w:rPr>
          <w:rFonts w:hint="cs"/>
          <w:rtl/>
        </w:rPr>
        <w:t>יש הסתייגות של חברי הכנסת יוסי שריד, חיים אורון, רן כהן, זהבה גלאון, אבשלום וילן ואורי אריאל. ההסתייגות היא אחת, ועכשיו נצביע עליה. מי בעד ההסתייגות? מי נגד? נא להצביע.</w:t>
      </w:r>
    </w:p>
    <w:p w14:paraId="5753D6DB" w14:textId="77777777" w:rsidR="00000000" w:rsidRDefault="0003559D">
      <w:pPr>
        <w:pStyle w:val="a0"/>
        <w:rPr>
          <w:rFonts w:hint="cs"/>
          <w:rtl/>
        </w:rPr>
      </w:pPr>
    </w:p>
    <w:p w14:paraId="46666D4B" w14:textId="77777777" w:rsidR="00000000" w:rsidRDefault="0003559D">
      <w:pPr>
        <w:pStyle w:val="ab"/>
        <w:bidi/>
        <w:rPr>
          <w:rFonts w:hint="cs"/>
          <w:rtl/>
        </w:rPr>
      </w:pPr>
      <w:r>
        <w:rPr>
          <w:rFonts w:hint="cs"/>
          <w:rtl/>
        </w:rPr>
        <w:t>הצבעה מס' 19</w:t>
      </w:r>
    </w:p>
    <w:p w14:paraId="627BB900" w14:textId="77777777" w:rsidR="00000000" w:rsidRDefault="0003559D">
      <w:pPr>
        <w:pStyle w:val="a0"/>
        <w:rPr>
          <w:rFonts w:hint="cs"/>
          <w:rtl/>
        </w:rPr>
      </w:pPr>
    </w:p>
    <w:p w14:paraId="3F751E46"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12</w:t>
      </w:r>
    </w:p>
    <w:p w14:paraId="0B174524" w14:textId="77777777" w:rsidR="00000000" w:rsidRDefault="0003559D">
      <w:pPr>
        <w:pStyle w:val="ac"/>
        <w:bidi/>
        <w:rPr>
          <w:rFonts w:hint="cs"/>
          <w:rtl/>
        </w:rPr>
      </w:pPr>
      <w:r>
        <w:rPr>
          <w:rFonts w:hint="cs"/>
          <w:rtl/>
        </w:rPr>
        <w:t xml:space="preserve">נגד </w:t>
      </w:r>
      <w:r>
        <w:rPr>
          <w:rtl/>
        </w:rPr>
        <w:t>–</w:t>
      </w:r>
      <w:r>
        <w:rPr>
          <w:rFonts w:hint="cs"/>
          <w:rtl/>
        </w:rPr>
        <w:t xml:space="preserve"> 26</w:t>
      </w:r>
    </w:p>
    <w:p w14:paraId="16C42429" w14:textId="77777777" w:rsidR="00000000" w:rsidRDefault="0003559D">
      <w:pPr>
        <w:pStyle w:val="ac"/>
        <w:bidi/>
        <w:rPr>
          <w:rFonts w:hint="cs"/>
          <w:rtl/>
        </w:rPr>
      </w:pPr>
      <w:r>
        <w:rPr>
          <w:rFonts w:hint="cs"/>
          <w:rtl/>
        </w:rPr>
        <w:t xml:space="preserve">נמנעים </w:t>
      </w:r>
      <w:r>
        <w:rPr>
          <w:rtl/>
        </w:rPr>
        <w:t>–</w:t>
      </w:r>
      <w:r>
        <w:rPr>
          <w:rFonts w:hint="cs"/>
          <w:rtl/>
        </w:rPr>
        <w:t xml:space="preserve"> 2</w:t>
      </w:r>
    </w:p>
    <w:p w14:paraId="7DAC0791" w14:textId="77777777" w:rsidR="00000000" w:rsidRDefault="0003559D">
      <w:pPr>
        <w:pStyle w:val="ad"/>
        <w:bidi/>
        <w:rPr>
          <w:rFonts w:hint="cs"/>
          <w:rtl/>
        </w:rPr>
      </w:pPr>
      <w:r>
        <w:rPr>
          <w:rFonts w:hint="cs"/>
          <w:rtl/>
        </w:rPr>
        <w:t xml:space="preserve">ההסתייגות של חברי הכנסת יוסי שריד, חיים אורון, רן כהן, </w:t>
      </w:r>
    </w:p>
    <w:p w14:paraId="4BAB3B3D" w14:textId="77777777" w:rsidR="00000000" w:rsidRDefault="0003559D">
      <w:pPr>
        <w:pStyle w:val="ad"/>
        <w:bidi/>
        <w:rPr>
          <w:rFonts w:hint="cs"/>
          <w:rtl/>
        </w:rPr>
      </w:pPr>
      <w:r>
        <w:rPr>
          <w:rFonts w:hint="cs"/>
          <w:rtl/>
        </w:rPr>
        <w:t>זהבה גלאון, אבשלום וילן ואורי יהודה אריאל לסעיף 2 לא נתקבלה.</w:t>
      </w:r>
    </w:p>
    <w:p w14:paraId="030C6CDA" w14:textId="77777777" w:rsidR="00000000" w:rsidRDefault="0003559D">
      <w:pPr>
        <w:pStyle w:val="a0"/>
        <w:rPr>
          <w:rFonts w:hint="cs"/>
          <w:rtl/>
        </w:rPr>
      </w:pPr>
    </w:p>
    <w:p w14:paraId="0EB8AAEF" w14:textId="77777777" w:rsidR="00000000" w:rsidRDefault="0003559D">
      <w:pPr>
        <w:pStyle w:val="af1"/>
        <w:rPr>
          <w:rtl/>
        </w:rPr>
      </w:pPr>
      <w:r>
        <w:rPr>
          <w:rtl/>
        </w:rPr>
        <w:t>היו"ר ראובן ריבלין:</w:t>
      </w:r>
    </w:p>
    <w:p w14:paraId="5D824E18" w14:textId="77777777" w:rsidR="00000000" w:rsidRDefault="0003559D">
      <w:pPr>
        <w:pStyle w:val="a0"/>
        <w:rPr>
          <w:rtl/>
        </w:rPr>
      </w:pPr>
    </w:p>
    <w:p w14:paraId="6AFAD332" w14:textId="77777777" w:rsidR="00000000" w:rsidRDefault="0003559D">
      <w:pPr>
        <w:pStyle w:val="a0"/>
        <w:rPr>
          <w:rFonts w:hint="cs"/>
          <w:rtl/>
        </w:rPr>
      </w:pPr>
      <w:r>
        <w:rPr>
          <w:rFonts w:hint="cs"/>
          <w:rtl/>
        </w:rPr>
        <w:t xml:space="preserve">12 בעד, 26 נגד ושני נמנעים. אני קובע שההסתייגות לא נתקבלה. </w:t>
      </w:r>
    </w:p>
    <w:p w14:paraId="33851542" w14:textId="77777777" w:rsidR="00000000" w:rsidRDefault="0003559D">
      <w:pPr>
        <w:pStyle w:val="a0"/>
        <w:rPr>
          <w:rFonts w:hint="cs"/>
          <w:rtl/>
        </w:rPr>
      </w:pPr>
    </w:p>
    <w:p w14:paraId="138D54A1" w14:textId="77777777" w:rsidR="00000000" w:rsidRDefault="0003559D">
      <w:pPr>
        <w:pStyle w:val="a0"/>
        <w:rPr>
          <w:rFonts w:hint="cs"/>
          <w:rtl/>
        </w:rPr>
      </w:pPr>
      <w:r>
        <w:rPr>
          <w:rFonts w:hint="cs"/>
          <w:rtl/>
        </w:rPr>
        <w:t>רבותי, נצביע עכשיו על סעיף 2, ו</w:t>
      </w:r>
      <w:r>
        <w:rPr>
          <w:rFonts w:hint="cs"/>
          <w:rtl/>
        </w:rPr>
        <w:t>בכללו לוח התיקונים, כנוסח הוועדה. נא להצביע. מי בעד? מי נגד? מי נמנע?</w:t>
      </w:r>
    </w:p>
    <w:p w14:paraId="2FF45B30" w14:textId="77777777" w:rsidR="00000000" w:rsidRDefault="0003559D">
      <w:pPr>
        <w:pStyle w:val="a0"/>
        <w:rPr>
          <w:rFonts w:hint="cs"/>
          <w:rtl/>
        </w:rPr>
      </w:pPr>
    </w:p>
    <w:p w14:paraId="4C5B0AD7" w14:textId="77777777" w:rsidR="00000000" w:rsidRDefault="0003559D">
      <w:pPr>
        <w:pStyle w:val="ab"/>
        <w:bidi/>
        <w:rPr>
          <w:rFonts w:hint="cs"/>
          <w:rtl/>
        </w:rPr>
      </w:pPr>
      <w:r>
        <w:rPr>
          <w:rFonts w:hint="cs"/>
          <w:rtl/>
        </w:rPr>
        <w:t>הצבעה מס' 20</w:t>
      </w:r>
    </w:p>
    <w:p w14:paraId="5BBBC21B" w14:textId="77777777" w:rsidR="00000000" w:rsidRDefault="0003559D">
      <w:pPr>
        <w:pStyle w:val="a0"/>
        <w:rPr>
          <w:rFonts w:hint="cs"/>
          <w:rtl/>
        </w:rPr>
      </w:pPr>
    </w:p>
    <w:p w14:paraId="4D126425" w14:textId="77777777" w:rsidR="00000000" w:rsidRDefault="0003559D">
      <w:pPr>
        <w:pStyle w:val="ac"/>
        <w:bidi/>
        <w:rPr>
          <w:rFonts w:hint="cs"/>
          <w:rtl/>
        </w:rPr>
      </w:pPr>
      <w:r>
        <w:rPr>
          <w:rFonts w:hint="cs"/>
          <w:rtl/>
        </w:rPr>
        <w:t xml:space="preserve">בעד סעיף 2, כהצעת הוועדה </w:t>
      </w:r>
      <w:r>
        <w:rPr>
          <w:rFonts w:hint="eastAsia"/>
          <w:rtl/>
        </w:rPr>
        <w:t>–</w:t>
      </w:r>
      <w:r>
        <w:rPr>
          <w:rFonts w:hint="cs"/>
          <w:rtl/>
        </w:rPr>
        <w:t xml:space="preserve"> 26</w:t>
      </w:r>
    </w:p>
    <w:p w14:paraId="5598AD37" w14:textId="77777777" w:rsidR="00000000" w:rsidRDefault="0003559D">
      <w:pPr>
        <w:pStyle w:val="ac"/>
        <w:bidi/>
        <w:rPr>
          <w:rFonts w:hint="cs"/>
          <w:rtl/>
        </w:rPr>
      </w:pPr>
      <w:r>
        <w:rPr>
          <w:rFonts w:hint="cs"/>
          <w:rtl/>
        </w:rPr>
        <w:t xml:space="preserve">נגד </w:t>
      </w:r>
      <w:r>
        <w:rPr>
          <w:rtl/>
        </w:rPr>
        <w:t>–</w:t>
      </w:r>
      <w:r>
        <w:rPr>
          <w:rFonts w:hint="cs"/>
          <w:rtl/>
        </w:rPr>
        <w:t xml:space="preserve"> 13</w:t>
      </w:r>
    </w:p>
    <w:p w14:paraId="5D3A05A6"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15F79603" w14:textId="77777777" w:rsidR="00000000" w:rsidRDefault="0003559D">
      <w:pPr>
        <w:pStyle w:val="ad"/>
        <w:bidi/>
        <w:rPr>
          <w:rFonts w:hint="cs"/>
          <w:rtl/>
        </w:rPr>
      </w:pPr>
      <w:r>
        <w:rPr>
          <w:rFonts w:hint="cs"/>
          <w:rtl/>
        </w:rPr>
        <w:t xml:space="preserve">סעיף 2 כהצעת הוועדה, ועם לוח התיקונים, נתקבל. </w:t>
      </w:r>
    </w:p>
    <w:p w14:paraId="5642A95C" w14:textId="77777777" w:rsidR="00000000" w:rsidRDefault="0003559D">
      <w:pPr>
        <w:pStyle w:val="a0"/>
        <w:rPr>
          <w:rFonts w:hint="cs"/>
          <w:rtl/>
        </w:rPr>
      </w:pPr>
    </w:p>
    <w:p w14:paraId="56681812" w14:textId="77777777" w:rsidR="00000000" w:rsidRDefault="0003559D">
      <w:pPr>
        <w:pStyle w:val="af1"/>
        <w:rPr>
          <w:rtl/>
        </w:rPr>
      </w:pPr>
      <w:r>
        <w:rPr>
          <w:rtl/>
        </w:rPr>
        <w:t>היו"ר ראובן ריבלין:</w:t>
      </w:r>
    </w:p>
    <w:p w14:paraId="727048B9" w14:textId="77777777" w:rsidR="00000000" w:rsidRDefault="0003559D">
      <w:pPr>
        <w:pStyle w:val="a0"/>
        <w:rPr>
          <w:rtl/>
        </w:rPr>
      </w:pPr>
    </w:p>
    <w:p w14:paraId="58A2C768" w14:textId="77777777" w:rsidR="00000000" w:rsidRDefault="0003559D">
      <w:pPr>
        <w:pStyle w:val="a0"/>
        <w:rPr>
          <w:rFonts w:hint="cs"/>
          <w:rtl/>
        </w:rPr>
      </w:pPr>
      <w:r>
        <w:rPr>
          <w:rFonts w:hint="cs"/>
          <w:rtl/>
        </w:rPr>
        <w:t>26 בעד, 13 נגד ואחד נמנע. אני קובע שסעיף 2 כהצעת הוו</w:t>
      </w:r>
      <w:r>
        <w:rPr>
          <w:rFonts w:hint="cs"/>
          <w:rtl/>
        </w:rPr>
        <w:t xml:space="preserve">עדה, ובכללו לוח התיקונים, נתקבל. </w:t>
      </w:r>
    </w:p>
    <w:p w14:paraId="77C8D7B0" w14:textId="77777777" w:rsidR="00000000" w:rsidRDefault="0003559D">
      <w:pPr>
        <w:pStyle w:val="a0"/>
        <w:rPr>
          <w:rFonts w:hint="cs"/>
          <w:rtl/>
        </w:rPr>
      </w:pPr>
    </w:p>
    <w:p w14:paraId="6F078541" w14:textId="77777777" w:rsidR="00000000" w:rsidRDefault="0003559D">
      <w:pPr>
        <w:pStyle w:val="a0"/>
        <w:rPr>
          <w:rFonts w:hint="cs"/>
          <w:rtl/>
        </w:rPr>
      </w:pPr>
      <w:r>
        <w:rPr>
          <w:rFonts w:hint="cs"/>
          <w:rtl/>
        </w:rPr>
        <w:t xml:space="preserve">עכשיו, רבותי חברי הכנסת, יש לנו הצעות לתוספת אחרי סעיף 2. אם ההסתייגויות יתקבלו, נוסיף אותן לחוק </w:t>
      </w:r>
      <w:r>
        <w:rPr>
          <w:rFonts w:hint="eastAsia"/>
          <w:rtl/>
        </w:rPr>
        <w:t xml:space="preserve">– </w:t>
      </w:r>
      <w:r>
        <w:rPr>
          <w:rFonts w:hint="cs"/>
          <w:rtl/>
        </w:rPr>
        <w:t xml:space="preserve">אם יושבת-ראש הוועדה תסכים. </w:t>
      </w:r>
    </w:p>
    <w:p w14:paraId="0E8FF472" w14:textId="77777777" w:rsidR="00000000" w:rsidRDefault="0003559D">
      <w:pPr>
        <w:pStyle w:val="a0"/>
        <w:rPr>
          <w:rFonts w:hint="cs"/>
          <w:rtl/>
        </w:rPr>
      </w:pPr>
    </w:p>
    <w:p w14:paraId="43A16732" w14:textId="77777777" w:rsidR="00000000" w:rsidRDefault="0003559D">
      <w:pPr>
        <w:pStyle w:val="a0"/>
        <w:rPr>
          <w:rFonts w:hint="cs"/>
          <w:rtl/>
        </w:rPr>
      </w:pPr>
      <w:r>
        <w:rPr>
          <w:rFonts w:hint="cs"/>
          <w:rtl/>
        </w:rPr>
        <w:t xml:space="preserve">אחרי סעיף 2 יש לנו הצעת חברי הכנסת שריד, אורון, רן כהן ווילן להוסיף את ההסתייגות שלהם </w:t>
      </w:r>
      <w:r>
        <w:rPr>
          <w:rtl/>
        </w:rPr>
        <w:t>–</w:t>
      </w:r>
      <w:r>
        <w:rPr>
          <w:rFonts w:hint="cs"/>
          <w:rtl/>
        </w:rPr>
        <w:t xml:space="preserve"> לאחר </w:t>
      </w:r>
      <w:r>
        <w:rPr>
          <w:rFonts w:hint="cs"/>
          <w:rtl/>
        </w:rPr>
        <w:t xml:space="preserve">סעיף 2 יבוא סעיף 3. ובכן, רבותי חברי הכנסת, נא להצביע </w:t>
      </w:r>
      <w:r>
        <w:rPr>
          <w:rFonts w:hint="eastAsia"/>
          <w:rtl/>
        </w:rPr>
        <w:t>–</w:t>
      </w:r>
      <w:r>
        <w:rPr>
          <w:rFonts w:hint="cs"/>
          <w:rtl/>
        </w:rPr>
        <w:t xml:space="preserve"> מי בעד? מי נגד? מי נמנע?</w:t>
      </w:r>
    </w:p>
    <w:p w14:paraId="2200C255" w14:textId="77777777" w:rsidR="00000000" w:rsidRDefault="0003559D">
      <w:pPr>
        <w:pStyle w:val="a0"/>
        <w:rPr>
          <w:rFonts w:hint="cs"/>
          <w:rtl/>
        </w:rPr>
      </w:pPr>
    </w:p>
    <w:p w14:paraId="122BF034" w14:textId="77777777" w:rsidR="00000000" w:rsidRDefault="0003559D">
      <w:pPr>
        <w:pStyle w:val="ab"/>
        <w:bidi/>
        <w:rPr>
          <w:rFonts w:hint="cs"/>
          <w:rtl/>
        </w:rPr>
      </w:pPr>
      <w:r>
        <w:rPr>
          <w:rFonts w:hint="cs"/>
          <w:rtl/>
        </w:rPr>
        <w:t>הצבעה מס' 21</w:t>
      </w:r>
    </w:p>
    <w:p w14:paraId="3AAAACA5" w14:textId="77777777" w:rsidR="00000000" w:rsidRDefault="0003559D">
      <w:pPr>
        <w:pStyle w:val="a0"/>
        <w:rPr>
          <w:rFonts w:hint="cs"/>
          <w:rtl/>
        </w:rPr>
      </w:pPr>
    </w:p>
    <w:p w14:paraId="40AE00CC"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12</w:t>
      </w:r>
    </w:p>
    <w:p w14:paraId="6E615731" w14:textId="77777777" w:rsidR="00000000" w:rsidRDefault="0003559D">
      <w:pPr>
        <w:pStyle w:val="ac"/>
        <w:bidi/>
        <w:rPr>
          <w:rFonts w:hint="cs"/>
          <w:rtl/>
        </w:rPr>
      </w:pPr>
      <w:r>
        <w:rPr>
          <w:rFonts w:hint="cs"/>
          <w:rtl/>
        </w:rPr>
        <w:t xml:space="preserve">נגד </w:t>
      </w:r>
      <w:r>
        <w:rPr>
          <w:rtl/>
        </w:rPr>
        <w:t>–</w:t>
      </w:r>
      <w:r>
        <w:rPr>
          <w:rFonts w:hint="cs"/>
          <w:rtl/>
        </w:rPr>
        <w:t xml:space="preserve"> 25</w:t>
      </w:r>
    </w:p>
    <w:p w14:paraId="275ADEC6"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64212207" w14:textId="77777777" w:rsidR="00000000" w:rsidRDefault="0003559D">
      <w:pPr>
        <w:pStyle w:val="ad"/>
        <w:bidi/>
        <w:rPr>
          <w:rFonts w:hint="cs"/>
          <w:rtl/>
        </w:rPr>
      </w:pPr>
      <w:r>
        <w:rPr>
          <w:rFonts w:hint="cs"/>
          <w:rtl/>
        </w:rPr>
        <w:t xml:space="preserve">ההסתייגות של חברי הכנסת יוסי שריד, חיים אורון, רן כהן, </w:t>
      </w:r>
    </w:p>
    <w:p w14:paraId="6623470C" w14:textId="77777777" w:rsidR="00000000" w:rsidRDefault="0003559D">
      <w:pPr>
        <w:pStyle w:val="ad"/>
        <w:bidi/>
        <w:rPr>
          <w:rFonts w:hint="cs"/>
          <w:rtl/>
        </w:rPr>
      </w:pPr>
      <w:r>
        <w:rPr>
          <w:rFonts w:hint="cs"/>
          <w:rtl/>
        </w:rPr>
        <w:t>זהבה גלאון ואבשלום וילן אחרי סעיף 2 לא נתקבלה.</w:t>
      </w:r>
    </w:p>
    <w:p w14:paraId="726995C3" w14:textId="77777777" w:rsidR="00000000" w:rsidRDefault="0003559D">
      <w:pPr>
        <w:pStyle w:val="a0"/>
        <w:rPr>
          <w:rFonts w:hint="cs"/>
          <w:rtl/>
        </w:rPr>
      </w:pPr>
    </w:p>
    <w:p w14:paraId="57A34416" w14:textId="77777777" w:rsidR="00000000" w:rsidRDefault="0003559D">
      <w:pPr>
        <w:pStyle w:val="af1"/>
        <w:rPr>
          <w:rtl/>
        </w:rPr>
      </w:pPr>
      <w:r>
        <w:rPr>
          <w:rtl/>
        </w:rPr>
        <w:t>היו”ר ראובן ריבלי</w:t>
      </w:r>
      <w:r>
        <w:rPr>
          <w:rtl/>
        </w:rPr>
        <w:t>ן:</w:t>
      </w:r>
    </w:p>
    <w:p w14:paraId="2D77EFB6" w14:textId="77777777" w:rsidR="00000000" w:rsidRDefault="0003559D">
      <w:pPr>
        <w:pStyle w:val="a0"/>
        <w:rPr>
          <w:rtl/>
        </w:rPr>
      </w:pPr>
    </w:p>
    <w:p w14:paraId="6D33EC49" w14:textId="77777777" w:rsidR="00000000" w:rsidRDefault="0003559D">
      <w:pPr>
        <w:pStyle w:val="a0"/>
        <w:rPr>
          <w:rFonts w:hint="cs"/>
          <w:rtl/>
        </w:rPr>
      </w:pPr>
      <w:r>
        <w:rPr>
          <w:rFonts w:hint="cs"/>
          <w:rtl/>
        </w:rPr>
        <w:t>12 בעד ההסתייגות, 25 נגד ואחד נמנע. אני קובע שהצעתם של חברי הכנסת שריד, אורון, כהן, גלאון ווילן לא נתקבלה.</w:t>
      </w:r>
    </w:p>
    <w:p w14:paraId="7BFC9E2F" w14:textId="77777777" w:rsidR="00000000" w:rsidRDefault="0003559D">
      <w:pPr>
        <w:pStyle w:val="a0"/>
        <w:rPr>
          <w:rFonts w:hint="cs"/>
          <w:rtl/>
        </w:rPr>
      </w:pPr>
    </w:p>
    <w:p w14:paraId="254D600C" w14:textId="77777777" w:rsidR="00000000" w:rsidRDefault="0003559D">
      <w:pPr>
        <w:pStyle w:val="a0"/>
        <w:rPr>
          <w:rFonts w:hint="cs"/>
          <w:rtl/>
        </w:rPr>
      </w:pPr>
      <w:r>
        <w:rPr>
          <w:rFonts w:hint="cs"/>
          <w:rtl/>
        </w:rPr>
        <w:t>הצעתו של חבר הכנסת אורי אריאל להוסיף לאחר סעיף 2 את סעיף 3 מתחילת תוקפו של החוק.</w:t>
      </w:r>
    </w:p>
    <w:p w14:paraId="246A6049" w14:textId="77777777" w:rsidR="00000000" w:rsidRDefault="0003559D">
      <w:pPr>
        <w:pStyle w:val="a0"/>
        <w:rPr>
          <w:rFonts w:hint="cs"/>
          <w:rtl/>
        </w:rPr>
      </w:pPr>
    </w:p>
    <w:p w14:paraId="1FFCA5A4" w14:textId="77777777" w:rsidR="00000000" w:rsidRDefault="0003559D">
      <w:pPr>
        <w:pStyle w:val="af0"/>
        <w:rPr>
          <w:rtl/>
        </w:rPr>
      </w:pPr>
      <w:r>
        <w:rPr>
          <w:rFonts w:hint="eastAsia"/>
          <w:rtl/>
        </w:rPr>
        <w:t>אורי</w:t>
      </w:r>
      <w:r>
        <w:rPr>
          <w:rtl/>
        </w:rPr>
        <w:t xml:space="preserve"> יהודה אריאל (האיחוד הלאומי - ישראל ביתנו):</w:t>
      </w:r>
    </w:p>
    <w:p w14:paraId="3A6B453E" w14:textId="77777777" w:rsidR="00000000" w:rsidRDefault="0003559D">
      <w:pPr>
        <w:pStyle w:val="a0"/>
        <w:rPr>
          <w:rFonts w:hint="cs"/>
          <w:rtl/>
        </w:rPr>
      </w:pPr>
    </w:p>
    <w:p w14:paraId="404C2BFF" w14:textId="77777777" w:rsidR="00000000" w:rsidRDefault="0003559D">
      <w:pPr>
        <w:pStyle w:val="a0"/>
        <w:rPr>
          <w:rFonts w:hint="cs"/>
          <w:rtl/>
        </w:rPr>
      </w:pPr>
      <w:r>
        <w:rPr>
          <w:rFonts w:hint="cs"/>
          <w:rtl/>
        </w:rPr>
        <w:t>אני מסיר.</w:t>
      </w:r>
    </w:p>
    <w:p w14:paraId="4540B29F" w14:textId="77777777" w:rsidR="00000000" w:rsidRDefault="0003559D">
      <w:pPr>
        <w:pStyle w:val="a0"/>
        <w:rPr>
          <w:rFonts w:hint="cs"/>
          <w:rtl/>
        </w:rPr>
      </w:pPr>
    </w:p>
    <w:p w14:paraId="5E11678F" w14:textId="77777777" w:rsidR="00000000" w:rsidRDefault="0003559D">
      <w:pPr>
        <w:pStyle w:val="af1"/>
        <w:rPr>
          <w:rtl/>
        </w:rPr>
      </w:pPr>
      <w:r>
        <w:rPr>
          <w:rFonts w:hint="eastAsia"/>
          <w:rtl/>
        </w:rPr>
        <w:t>הי</w:t>
      </w:r>
      <w:r>
        <w:rPr>
          <w:rFonts w:hint="eastAsia"/>
          <w:rtl/>
        </w:rPr>
        <w:t>ו</w:t>
      </w:r>
      <w:r>
        <w:rPr>
          <w:rtl/>
        </w:rPr>
        <w:t>"ר ראובן ריבלין:</w:t>
      </w:r>
    </w:p>
    <w:p w14:paraId="5CBEC512" w14:textId="77777777" w:rsidR="00000000" w:rsidRDefault="0003559D">
      <w:pPr>
        <w:pStyle w:val="a0"/>
        <w:rPr>
          <w:rFonts w:hint="cs"/>
          <w:rtl/>
        </w:rPr>
      </w:pPr>
    </w:p>
    <w:p w14:paraId="1D9B2180" w14:textId="77777777" w:rsidR="00000000" w:rsidRDefault="0003559D">
      <w:pPr>
        <w:pStyle w:val="a0"/>
        <w:rPr>
          <w:rFonts w:hint="cs"/>
          <w:rtl/>
        </w:rPr>
      </w:pPr>
      <w:r>
        <w:rPr>
          <w:rFonts w:hint="cs"/>
          <w:rtl/>
        </w:rPr>
        <w:t>הוא מסיר את ההסתייגות.</w:t>
      </w:r>
    </w:p>
    <w:p w14:paraId="6360FCCC" w14:textId="77777777" w:rsidR="00000000" w:rsidRDefault="0003559D">
      <w:pPr>
        <w:pStyle w:val="a0"/>
        <w:rPr>
          <w:rFonts w:hint="cs"/>
          <w:rtl/>
        </w:rPr>
      </w:pPr>
    </w:p>
    <w:p w14:paraId="1ACEFB06" w14:textId="77777777" w:rsidR="00000000" w:rsidRDefault="0003559D">
      <w:pPr>
        <w:pStyle w:val="a0"/>
        <w:rPr>
          <w:rFonts w:hint="cs"/>
          <w:rtl/>
        </w:rPr>
      </w:pPr>
      <w:r>
        <w:rPr>
          <w:rFonts w:hint="cs"/>
          <w:rtl/>
        </w:rPr>
        <w:t xml:space="preserve">חברי הכנסת אחמד טיבי, מוחמד ברכה ועסאם מח'ול, בשם סיעת חד"ש-תע"ל, מבקשים להביא אחרי סעיף 2 את אחריות שרת החינוך, בסעיף 3. פה הבקשה שלך, שהיא מובנת מאליה. אדוני רוצה להצביע? </w:t>
      </w:r>
    </w:p>
    <w:p w14:paraId="1180D1A6" w14:textId="77777777" w:rsidR="00000000" w:rsidRDefault="0003559D">
      <w:pPr>
        <w:pStyle w:val="a0"/>
        <w:rPr>
          <w:rFonts w:hint="cs"/>
          <w:rtl/>
        </w:rPr>
      </w:pPr>
    </w:p>
    <w:p w14:paraId="15F79730" w14:textId="77777777" w:rsidR="00000000" w:rsidRDefault="0003559D">
      <w:pPr>
        <w:pStyle w:val="af0"/>
        <w:rPr>
          <w:rtl/>
        </w:rPr>
      </w:pPr>
      <w:r>
        <w:rPr>
          <w:rFonts w:hint="eastAsia"/>
          <w:rtl/>
        </w:rPr>
        <w:t>אחמד</w:t>
      </w:r>
      <w:r>
        <w:rPr>
          <w:rtl/>
        </w:rPr>
        <w:t xml:space="preserve"> טיבי (חד"ש-תע"ל):</w:t>
      </w:r>
    </w:p>
    <w:p w14:paraId="566FC3A9" w14:textId="77777777" w:rsidR="00000000" w:rsidRDefault="0003559D">
      <w:pPr>
        <w:pStyle w:val="a0"/>
        <w:rPr>
          <w:rFonts w:hint="cs"/>
          <w:rtl/>
        </w:rPr>
      </w:pPr>
    </w:p>
    <w:p w14:paraId="18B1FF37" w14:textId="77777777" w:rsidR="00000000" w:rsidRDefault="0003559D">
      <w:pPr>
        <w:pStyle w:val="a0"/>
        <w:rPr>
          <w:rFonts w:hint="cs"/>
          <w:rtl/>
        </w:rPr>
      </w:pPr>
      <w:r>
        <w:rPr>
          <w:rFonts w:hint="cs"/>
          <w:rtl/>
        </w:rPr>
        <w:t>- - -</w:t>
      </w:r>
    </w:p>
    <w:p w14:paraId="7F98AC21" w14:textId="77777777" w:rsidR="00000000" w:rsidRDefault="0003559D">
      <w:pPr>
        <w:pStyle w:val="a0"/>
        <w:rPr>
          <w:rFonts w:hint="cs"/>
          <w:rtl/>
        </w:rPr>
      </w:pPr>
    </w:p>
    <w:p w14:paraId="1F107550" w14:textId="77777777" w:rsidR="00000000" w:rsidRDefault="0003559D">
      <w:pPr>
        <w:pStyle w:val="af1"/>
        <w:rPr>
          <w:rtl/>
        </w:rPr>
      </w:pPr>
      <w:r>
        <w:rPr>
          <w:rtl/>
        </w:rPr>
        <w:t>היו"ר ר</w:t>
      </w:r>
      <w:r>
        <w:rPr>
          <w:rtl/>
        </w:rPr>
        <w:t>אובן ריבלין:</w:t>
      </w:r>
    </w:p>
    <w:p w14:paraId="55713356" w14:textId="77777777" w:rsidR="00000000" w:rsidRDefault="0003559D">
      <w:pPr>
        <w:pStyle w:val="a0"/>
        <w:rPr>
          <w:rtl/>
        </w:rPr>
      </w:pPr>
    </w:p>
    <w:p w14:paraId="72CB49B3" w14:textId="77777777" w:rsidR="00000000" w:rsidRDefault="0003559D">
      <w:pPr>
        <w:pStyle w:val="a0"/>
        <w:rPr>
          <w:rFonts w:hint="cs"/>
          <w:rtl/>
        </w:rPr>
      </w:pPr>
      <w:r>
        <w:rPr>
          <w:rFonts w:hint="cs"/>
          <w:rtl/>
        </w:rPr>
        <w:t>חבר הכנסת אחמד טיבי, נדמה לי שהדבר הזה מובן מאליו, לא צריך אפילו אמירה של מובן מאליו. אדוני מבקש להצביע?</w:t>
      </w:r>
    </w:p>
    <w:p w14:paraId="7BD74199" w14:textId="77777777" w:rsidR="00000000" w:rsidRDefault="0003559D">
      <w:pPr>
        <w:pStyle w:val="a0"/>
        <w:rPr>
          <w:rFonts w:hint="cs"/>
          <w:rtl/>
        </w:rPr>
      </w:pPr>
    </w:p>
    <w:p w14:paraId="0BFC883E" w14:textId="77777777" w:rsidR="00000000" w:rsidRDefault="0003559D">
      <w:pPr>
        <w:pStyle w:val="af0"/>
        <w:rPr>
          <w:rtl/>
        </w:rPr>
      </w:pPr>
      <w:r>
        <w:rPr>
          <w:rFonts w:hint="eastAsia"/>
          <w:rtl/>
        </w:rPr>
        <w:t>אחמד</w:t>
      </w:r>
      <w:r>
        <w:rPr>
          <w:rtl/>
        </w:rPr>
        <w:t xml:space="preserve"> טיבי (חד"ש-תע"ל):</w:t>
      </w:r>
    </w:p>
    <w:p w14:paraId="72035729" w14:textId="77777777" w:rsidR="00000000" w:rsidRDefault="0003559D">
      <w:pPr>
        <w:pStyle w:val="a0"/>
        <w:rPr>
          <w:rFonts w:hint="cs"/>
          <w:rtl/>
        </w:rPr>
      </w:pPr>
    </w:p>
    <w:p w14:paraId="0533B948" w14:textId="77777777" w:rsidR="00000000" w:rsidRDefault="0003559D">
      <w:pPr>
        <w:pStyle w:val="a0"/>
        <w:rPr>
          <w:rFonts w:hint="cs"/>
          <w:rtl/>
        </w:rPr>
      </w:pPr>
      <w:r>
        <w:rPr>
          <w:rFonts w:hint="cs"/>
          <w:rtl/>
        </w:rPr>
        <w:t>כן.</w:t>
      </w:r>
    </w:p>
    <w:p w14:paraId="2C57BC86" w14:textId="77777777" w:rsidR="00000000" w:rsidRDefault="0003559D">
      <w:pPr>
        <w:pStyle w:val="a0"/>
        <w:rPr>
          <w:rFonts w:hint="cs"/>
          <w:rtl/>
        </w:rPr>
      </w:pPr>
    </w:p>
    <w:p w14:paraId="3CE83174" w14:textId="77777777" w:rsidR="00000000" w:rsidRDefault="0003559D">
      <w:pPr>
        <w:pStyle w:val="a0"/>
        <w:rPr>
          <w:rFonts w:hint="cs"/>
          <w:rtl/>
        </w:rPr>
      </w:pPr>
    </w:p>
    <w:p w14:paraId="32BE01A3" w14:textId="77777777" w:rsidR="00000000" w:rsidRDefault="0003559D">
      <w:pPr>
        <w:pStyle w:val="af1"/>
        <w:rPr>
          <w:rtl/>
        </w:rPr>
      </w:pPr>
      <w:r>
        <w:rPr>
          <w:rtl/>
        </w:rPr>
        <w:t>היו"ר ראובן ריבלין:</w:t>
      </w:r>
    </w:p>
    <w:p w14:paraId="3E51A388" w14:textId="77777777" w:rsidR="00000000" w:rsidRDefault="0003559D">
      <w:pPr>
        <w:pStyle w:val="a0"/>
        <w:rPr>
          <w:rtl/>
        </w:rPr>
      </w:pPr>
    </w:p>
    <w:p w14:paraId="5CFB5FA9" w14:textId="77777777" w:rsidR="00000000" w:rsidRDefault="0003559D">
      <w:pPr>
        <w:pStyle w:val="a0"/>
        <w:rPr>
          <w:rFonts w:hint="cs"/>
          <w:rtl/>
        </w:rPr>
      </w:pPr>
      <w:r>
        <w:rPr>
          <w:rFonts w:hint="cs"/>
          <w:rtl/>
        </w:rPr>
        <w:t xml:space="preserve">ובכן, הסתייגותו של חבר הכנסת טיבי ובקשתו להוסיף את אותה הצהרה. נא להצביע </w:t>
      </w:r>
      <w:r>
        <w:rPr>
          <w:rFonts w:hint="eastAsia"/>
          <w:rtl/>
        </w:rPr>
        <w:t>–</w:t>
      </w:r>
      <w:r>
        <w:rPr>
          <w:rFonts w:hint="cs"/>
          <w:rtl/>
        </w:rPr>
        <w:t xml:space="preserve"> מי בעד? מי</w:t>
      </w:r>
      <w:r>
        <w:rPr>
          <w:rFonts w:hint="cs"/>
          <w:rtl/>
        </w:rPr>
        <w:t xml:space="preserve"> נגד? מי נמנע? את מה שאחמד טיבי רוצה צריך להוסיף למגילת העצמאות, וזה כבר קיים שם.</w:t>
      </w:r>
    </w:p>
    <w:p w14:paraId="3291CCA2" w14:textId="77777777" w:rsidR="00000000" w:rsidRDefault="0003559D">
      <w:pPr>
        <w:pStyle w:val="a0"/>
        <w:rPr>
          <w:rFonts w:hint="cs"/>
          <w:rtl/>
        </w:rPr>
      </w:pPr>
    </w:p>
    <w:p w14:paraId="1E642E75" w14:textId="77777777" w:rsidR="00000000" w:rsidRDefault="0003559D">
      <w:pPr>
        <w:pStyle w:val="af0"/>
        <w:rPr>
          <w:rtl/>
        </w:rPr>
      </w:pPr>
      <w:r>
        <w:rPr>
          <w:rFonts w:hint="eastAsia"/>
          <w:rtl/>
        </w:rPr>
        <w:t>אחמד</w:t>
      </w:r>
      <w:r>
        <w:rPr>
          <w:rtl/>
        </w:rPr>
        <w:t xml:space="preserve"> טיבי (חד"ש-תע"ל):</w:t>
      </w:r>
    </w:p>
    <w:p w14:paraId="0456FC8C" w14:textId="77777777" w:rsidR="00000000" w:rsidRDefault="0003559D">
      <w:pPr>
        <w:pStyle w:val="a0"/>
        <w:rPr>
          <w:rFonts w:hint="cs"/>
          <w:rtl/>
        </w:rPr>
      </w:pPr>
    </w:p>
    <w:p w14:paraId="182349A0" w14:textId="77777777" w:rsidR="00000000" w:rsidRDefault="0003559D">
      <w:pPr>
        <w:pStyle w:val="a0"/>
        <w:rPr>
          <w:rFonts w:hint="cs"/>
          <w:rtl/>
        </w:rPr>
      </w:pPr>
      <w:r>
        <w:rPr>
          <w:rFonts w:hint="cs"/>
          <w:rtl/>
        </w:rPr>
        <w:t>רוב הליכוד מתנגד למגילת העצמאות.</w:t>
      </w:r>
    </w:p>
    <w:p w14:paraId="1CCC2C89" w14:textId="77777777" w:rsidR="00000000" w:rsidRDefault="0003559D">
      <w:pPr>
        <w:pStyle w:val="a0"/>
        <w:rPr>
          <w:rFonts w:hint="cs"/>
          <w:rtl/>
        </w:rPr>
      </w:pPr>
    </w:p>
    <w:p w14:paraId="5FD53A17" w14:textId="77777777" w:rsidR="00000000" w:rsidRDefault="0003559D">
      <w:pPr>
        <w:pStyle w:val="af1"/>
        <w:rPr>
          <w:rtl/>
        </w:rPr>
      </w:pPr>
      <w:r>
        <w:rPr>
          <w:rtl/>
        </w:rPr>
        <w:t>היו"ר ראובן ריבלין:</w:t>
      </w:r>
    </w:p>
    <w:p w14:paraId="122278A6" w14:textId="77777777" w:rsidR="00000000" w:rsidRDefault="0003559D">
      <w:pPr>
        <w:pStyle w:val="a0"/>
        <w:rPr>
          <w:rtl/>
        </w:rPr>
      </w:pPr>
    </w:p>
    <w:p w14:paraId="4F7B282F" w14:textId="77777777" w:rsidR="00000000" w:rsidRDefault="0003559D">
      <w:pPr>
        <w:pStyle w:val="a0"/>
        <w:rPr>
          <w:rFonts w:hint="cs"/>
          <w:rtl/>
        </w:rPr>
      </w:pPr>
      <w:r>
        <w:rPr>
          <w:rFonts w:hint="cs"/>
          <w:rtl/>
        </w:rPr>
        <w:t>לא, חלילה. אדוני, אל ידבר סרה בליכוד.</w:t>
      </w:r>
    </w:p>
    <w:p w14:paraId="42C16F89" w14:textId="77777777" w:rsidR="00000000" w:rsidRDefault="0003559D">
      <w:pPr>
        <w:pStyle w:val="a0"/>
        <w:rPr>
          <w:rFonts w:hint="cs"/>
          <w:rtl/>
        </w:rPr>
      </w:pPr>
    </w:p>
    <w:p w14:paraId="11E0BA28" w14:textId="77777777" w:rsidR="00000000" w:rsidRDefault="0003559D">
      <w:pPr>
        <w:pStyle w:val="ab"/>
        <w:bidi/>
        <w:rPr>
          <w:rFonts w:hint="cs"/>
          <w:rtl/>
        </w:rPr>
      </w:pPr>
      <w:r>
        <w:rPr>
          <w:rFonts w:hint="cs"/>
          <w:rtl/>
        </w:rPr>
        <w:t>הצבעה מס' 22</w:t>
      </w:r>
    </w:p>
    <w:p w14:paraId="75524CC5" w14:textId="77777777" w:rsidR="00000000" w:rsidRDefault="0003559D">
      <w:pPr>
        <w:pStyle w:val="a0"/>
        <w:rPr>
          <w:rFonts w:hint="cs"/>
          <w:rtl/>
        </w:rPr>
      </w:pPr>
    </w:p>
    <w:p w14:paraId="71582344" w14:textId="77777777" w:rsidR="00000000" w:rsidRDefault="0003559D">
      <w:pPr>
        <w:pStyle w:val="ac"/>
        <w:bidi/>
        <w:rPr>
          <w:rFonts w:hint="cs"/>
          <w:rtl/>
        </w:rPr>
      </w:pPr>
      <w:r>
        <w:rPr>
          <w:rFonts w:hint="cs"/>
          <w:rtl/>
        </w:rPr>
        <w:t xml:space="preserve">בעד ההסתייגות </w:t>
      </w:r>
      <w:r>
        <w:rPr>
          <w:rtl/>
        </w:rPr>
        <w:t>–</w:t>
      </w:r>
      <w:r>
        <w:rPr>
          <w:rFonts w:hint="cs"/>
          <w:rtl/>
        </w:rPr>
        <w:t xml:space="preserve"> 11</w:t>
      </w:r>
    </w:p>
    <w:p w14:paraId="5D4DD1BA" w14:textId="77777777" w:rsidR="00000000" w:rsidRDefault="0003559D">
      <w:pPr>
        <w:pStyle w:val="ac"/>
        <w:bidi/>
        <w:rPr>
          <w:rFonts w:hint="cs"/>
          <w:rtl/>
        </w:rPr>
      </w:pPr>
      <w:r>
        <w:rPr>
          <w:rFonts w:hint="cs"/>
          <w:rtl/>
        </w:rPr>
        <w:t xml:space="preserve">נגד </w:t>
      </w:r>
      <w:r>
        <w:rPr>
          <w:rtl/>
        </w:rPr>
        <w:t>–</w:t>
      </w:r>
      <w:r>
        <w:rPr>
          <w:rFonts w:hint="cs"/>
          <w:rtl/>
        </w:rPr>
        <w:t xml:space="preserve"> 26</w:t>
      </w:r>
    </w:p>
    <w:p w14:paraId="0D73A750"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28E65A44" w14:textId="77777777" w:rsidR="00000000" w:rsidRDefault="0003559D">
      <w:pPr>
        <w:pStyle w:val="ad"/>
        <w:bidi/>
        <w:rPr>
          <w:rFonts w:hint="cs"/>
          <w:rtl/>
        </w:rPr>
      </w:pPr>
      <w:r>
        <w:rPr>
          <w:rFonts w:hint="cs"/>
          <w:rtl/>
        </w:rPr>
        <w:t>הה</w:t>
      </w:r>
      <w:r>
        <w:rPr>
          <w:rFonts w:hint="cs"/>
          <w:rtl/>
        </w:rPr>
        <w:t>סתייגות של חברי הכנסת מוחמד ברכה, עסאם מח'ול ואחמד טיבי לסעיף 2 לא נתקבלה.</w:t>
      </w:r>
    </w:p>
    <w:p w14:paraId="2821B101" w14:textId="77777777" w:rsidR="00000000" w:rsidRDefault="0003559D">
      <w:pPr>
        <w:pStyle w:val="a0"/>
        <w:rPr>
          <w:rFonts w:hint="cs"/>
          <w:rtl/>
        </w:rPr>
      </w:pPr>
    </w:p>
    <w:p w14:paraId="2F904616" w14:textId="77777777" w:rsidR="00000000" w:rsidRDefault="0003559D">
      <w:pPr>
        <w:pStyle w:val="a0"/>
        <w:rPr>
          <w:rFonts w:hint="cs"/>
          <w:rtl/>
        </w:rPr>
      </w:pPr>
    </w:p>
    <w:p w14:paraId="4CDD81D9" w14:textId="77777777" w:rsidR="00000000" w:rsidRDefault="0003559D">
      <w:pPr>
        <w:pStyle w:val="af1"/>
        <w:rPr>
          <w:rtl/>
        </w:rPr>
      </w:pPr>
      <w:r>
        <w:rPr>
          <w:rFonts w:hint="eastAsia"/>
          <w:rtl/>
        </w:rPr>
        <w:t>היו</w:t>
      </w:r>
      <w:r>
        <w:rPr>
          <w:rtl/>
        </w:rPr>
        <w:t>"ר ראובן ריבלין:</w:t>
      </w:r>
    </w:p>
    <w:p w14:paraId="68CB4316" w14:textId="77777777" w:rsidR="00000000" w:rsidRDefault="0003559D">
      <w:pPr>
        <w:pStyle w:val="a0"/>
        <w:rPr>
          <w:rFonts w:hint="cs"/>
          <w:rtl/>
        </w:rPr>
      </w:pPr>
    </w:p>
    <w:p w14:paraId="58D99A5A" w14:textId="77777777" w:rsidR="00000000" w:rsidRDefault="0003559D">
      <w:pPr>
        <w:pStyle w:val="a0"/>
        <w:rPr>
          <w:rFonts w:hint="cs"/>
          <w:rtl/>
        </w:rPr>
      </w:pPr>
      <w:r>
        <w:rPr>
          <w:rFonts w:hint="cs"/>
          <w:rtl/>
        </w:rPr>
        <w:t xml:space="preserve">11 בעד, 26 נגד ואחד נמנע. אני קובע שגם הצעתו של חבר הכנסת טיבי לא נתקבלה. </w:t>
      </w:r>
    </w:p>
    <w:p w14:paraId="2F035619" w14:textId="77777777" w:rsidR="00000000" w:rsidRDefault="0003559D">
      <w:pPr>
        <w:pStyle w:val="a0"/>
        <w:rPr>
          <w:rFonts w:hint="cs"/>
          <w:rtl/>
        </w:rPr>
      </w:pPr>
    </w:p>
    <w:p w14:paraId="2E0ACA09" w14:textId="77777777" w:rsidR="00000000" w:rsidRDefault="0003559D">
      <w:pPr>
        <w:pStyle w:val="a0"/>
        <w:rPr>
          <w:rFonts w:hint="cs"/>
          <w:rtl/>
        </w:rPr>
      </w:pPr>
      <w:r>
        <w:rPr>
          <w:rFonts w:hint="cs"/>
          <w:rtl/>
        </w:rPr>
        <w:t>רבותי חברי הכנסת, תמה ההצבעה בקריאה שנייה, ולכן נעבור עכשיו לקריאה שלישית.</w:t>
      </w:r>
    </w:p>
    <w:p w14:paraId="6EF583A6" w14:textId="77777777" w:rsidR="00000000" w:rsidRDefault="0003559D">
      <w:pPr>
        <w:pStyle w:val="a0"/>
        <w:rPr>
          <w:rFonts w:hint="cs"/>
          <w:rtl/>
        </w:rPr>
      </w:pPr>
    </w:p>
    <w:p w14:paraId="5BC862FA" w14:textId="77777777" w:rsidR="00000000" w:rsidRDefault="0003559D">
      <w:pPr>
        <w:pStyle w:val="af0"/>
        <w:rPr>
          <w:rtl/>
        </w:rPr>
      </w:pPr>
    </w:p>
    <w:p w14:paraId="3189EB69" w14:textId="77777777" w:rsidR="00000000" w:rsidRDefault="0003559D">
      <w:pPr>
        <w:pStyle w:val="af0"/>
        <w:rPr>
          <w:rtl/>
        </w:rPr>
      </w:pPr>
      <w:r>
        <w:rPr>
          <w:rFonts w:hint="eastAsia"/>
          <w:rtl/>
        </w:rPr>
        <w:t>משה</w:t>
      </w:r>
      <w:r>
        <w:rPr>
          <w:rtl/>
        </w:rPr>
        <w:t xml:space="preserve"> ג</w:t>
      </w:r>
      <w:r>
        <w:rPr>
          <w:rtl/>
        </w:rPr>
        <w:t>פני (יהדות התורה):</w:t>
      </w:r>
    </w:p>
    <w:p w14:paraId="1318E5C7" w14:textId="77777777" w:rsidR="00000000" w:rsidRDefault="0003559D">
      <w:pPr>
        <w:pStyle w:val="a0"/>
        <w:rPr>
          <w:rFonts w:hint="cs"/>
          <w:rtl/>
        </w:rPr>
      </w:pPr>
    </w:p>
    <w:p w14:paraId="3D33B379" w14:textId="77777777" w:rsidR="00000000" w:rsidRDefault="0003559D">
      <w:pPr>
        <w:pStyle w:val="a0"/>
        <w:rPr>
          <w:rFonts w:hint="cs"/>
          <w:rtl/>
        </w:rPr>
      </w:pPr>
      <w:r>
        <w:rPr>
          <w:rFonts w:hint="cs"/>
          <w:rtl/>
        </w:rPr>
        <w:t xml:space="preserve">אדוני היושב-ראש - - - </w:t>
      </w:r>
    </w:p>
    <w:p w14:paraId="0378FAEF" w14:textId="77777777" w:rsidR="00000000" w:rsidRDefault="0003559D">
      <w:pPr>
        <w:pStyle w:val="a0"/>
        <w:rPr>
          <w:rFonts w:hint="cs"/>
          <w:rtl/>
        </w:rPr>
      </w:pPr>
    </w:p>
    <w:p w14:paraId="533F4B5C" w14:textId="77777777" w:rsidR="00000000" w:rsidRDefault="0003559D">
      <w:pPr>
        <w:pStyle w:val="af1"/>
        <w:rPr>
          <w:rtl/>
        </w:rPr>
      </w:pPr>
      <w:r>
        <w:rPr>
          <w:rtl/>
        </w:rPr>
        <w:t>היו"ר ראובן ריבלין:</w:t>
      </w:r>
    </w:p>
    <w:p w14:paraId="3E3AEC87" w14:textId="77777777" w:rsidR="00000000" w:rsidRDefault="0003559D">
      <w:pPr>
        <w:pStyle w:val="a0"/>
        <w:rPr>
          <w:rtl/>
        </w:rPr>
      </w:pPr>
    </w:p>
    <w:p w14:paraId="7590C44B" w14:textId="77777777" w:rsidR="00000000" w:rsidRDefault="0003559D">
      <w:pPr>
        <w:pStyle w:val="a0"/>
        <w:rPr>
          <w:rFonts w:hint="cs"/>
          <w:rtl/>
        </w:rPr>
      </w:pPr>
      <w:r>
        <w:rPr>
          <w:rFonts w:hint="cs"/>
          <w:rtl/>
        </w:rPr>
        <w:t>בבקשה, חבר הכנסת פרץ.</w:t>
      </w:r>
    </w:p>
    <w:p w14:paraId="4DC75580" w14:textId="77777777" w:rsidR="00000000" w:rsidRDefault="0003559D">
      <w:pPr>
        <w:pStyle w:val="a0"/>
        <w:rPr>
          <w:rFonts w:hint="cs"/>
          <w:rtl/>
        </w:rPr>
      </w:pPr>
    </w:p>
    <w:p w14:paraId="7327EAD6" w14:textId="77777777" w:rsidR="00000000" w:rsidRDefault="0003559D">
      <w:pPr>
        <w:pStyle w:val="af0"/>
        <w:rPr>
          <w:rtl/>
        </w:rPr>
      </w:pPr>
      <w:r>
        <w:rPr>
          <w:rFonts w:hint="eastAsia"/>
          <w:rtl/>
        </w:rPr>
        <w:t>יאיר</w:t>
      </w:r>
      <w:r>
        <w:rPr>
          <w:rtl/>
        </w:rPr>
        <w:t xml:space="preserve"> פרץ (ש"ס):</w:t>
      </w:r>
    </w:p>
    <w:p w14:paraId="5D68FDB0" w14:textId="77777777" w:rsidR="00000000" w:rsidRDefault="0003559D">
      <w:pPr>
        <w:pStyle w:val="a0"/>
        <w:rPr>
          <w:rFonts w:hint="cs"/>
          <w:rtl/>
        </w:rPr>
      </w:pPr>
    </w:p>
    <w:p w14:paraId="1FD94326" w14:textId="77777777" w:rsidR="00000000" w:rsidRDefault="0003559D">
      <w:pPr>
        <w:pStyle w:val="a0"/>
        <w:rPr>
          <w:rFonts w:hint="cs"/>
          <w:rtl/>
        </w:rPr>
      </w:pPr>
      <w:r>
        <w:rPr>
          <w:rFonts w:hint="cs"/>
          <w:rtl/>
        </w:rPr>
        <w:t>אדוני היושב-ראש, בשם סיעות ש"ס, יהדות התורה וחד"ש-תע"ל, אני מבקש לראות בהצבעה אי-אמון בממשלה.</w:t>
      </w:r>
    </w:p>
    <w:p w14:paraId="6CF1C618" w14:textId="77777777" w:rsidR="00000000" w:rsidRDefault="0003559D">
      <w:pPr>
        <w:pStyle w:val="a0"/>
        <w:rPr>
          <w:rFonts w:hint="cs"/>
          <w:rtl/>
        </w:rPr>
      </w:pPr>
    </w:p>
    <w:p w14:paraId="124976E4" w14:textId="77777777" w:rsidR="00000000" w:rsidRDefault="0003559D">
      <w:pPr>
        <w:pStyle w:val="af1"/>
        <w:rPr>
          <w:rtl/>
        </w:rPr>
      </w:pPr>
      <w:r>
        <w:rPr>
          <w:rtl/>
        </w:rPr>
        <w:t>היו”ר ראובן ריבלין:</w:t>
      </w:r>
    </w:p>
    <w:p w14:paraId="2762B929" w14:textId="77777777" w:rsidR="00000000" w:rsidRDefault="0003559D">
      <w:pPr>
        <w:pStyle w:val="a0"/>
        <w:rPr>
          <w:rtl/>
        </w:rPr>
      </w:pPr>
    </w:p>
    <w:p w14:paraId="11661371" w14:textId="77777777" w:rsidR="00000000" w:rsidRDefault="0003559D">
      <w:pPr>
        <w:pStyle w:val="a0"/>
        <w:rPr>
          <w:rFonts w:hint="cs"/>
          <w:rtl/>
        </w:rPr>
      </w:pPr>
      <w:r>
        <w:rPr>
          <w:rFonts w:hint="cs"/>
          <w:rtl/>
        </w:rPr>
        <w:t>אנחנו כבר דנו בנושא זה בפעם הקודמת.</w:t>
      </w:r>
      <w:r>
        <w:rPr>
          <w:rFonts w:hint="cs"/>
          <w:rtl/>
        </w:rPr>
        <w:t xml:space="preserve"> בהחלט יש שאלה אם סעיפים 36(א) ו-36(ב) הם סעיפים זהים. על כל פנים, איני חוזר בי מהחלטתי הקודמת. אני מבקש מיושב - - -</w:t>
      </w:r>
    </w:p>
    <w:p w14:paraId="14049CB6" w14:textId="77777777" w:rsidR="00000000" w:rsidRDefault="0003559D">
      <w:pPr>
        <w:pStyle w:val="a0"/>
        <w:rPr>
          <w:rFonts w:hint="cs"/>
          <w:rtl/>
        </w:rPr>
      </w:pPr>
    </w:p>
    <w:p w14:paraId="0FFCB09C" w14:textId="77777777" w:rsidR="00000000" w:rsidRDefault="0003559D">
      <w:pPr>
        <w:pStyle w:val="af0"/>
        <w:rPr>
          <w:rtl/>
        </w:rPr>
      </w:pPr>
      <w:r>
        <w:rPr>
          <w:rFonts w:hint="eastAsia"/>
          <w:rtl/>
        </w:rPr>
        <w:t>יאיר</w:t>
      </w:r>
      <w:r>
        <w:rPr>
          <w:rtl/>
        </w:rPr>
        <w:t xml:space="preserve"> פרץ (ש"ס):</w:t>
      </w:r>
    </w:p>
    <w:p w14:paraId="6C1016E1" w14:textId="77777777" w:rsidR="00000000" w:rsidRDefault="0003559D">
      <w:pPr>
        <w:pStyle w:val="a0"/>
        <w:rPr>
          <w:rFonts w:hint="eastAsia"/>
          <w:rtl/>
        </w:rPr>
      </w:pPr>
    </w:p>
    <w:p w14:paraId="404A9725" w14:textId="77777777" w:rsidR="00000000" w:rsidRDefault="0003559D">
      <w:pPr>
        <w:pStyle w:val="a0"/>
        <w:rPr>
          <w:rFonts w:hint="cs"/>
          <w:rtl/>
        </w:rPr>
      </w:pPr>
      <w:r>
        <w:rPr>
          <w:rFonts w:hint="cs"/>
          <w:rtl/>
        </w:rPr>
        <w:t>- - -</w:t>
      </w:r>
    </w:p>
    <w:p w14:paraId="08954561" w14:textId="77777777" w:rsidR="00000000" w:rsidRDefault="0003559D">
      <w:pPr>
        <w:pStyle w:val="a0"/>
        <w:rPr>
          <w:rFonts w:hint="cs"/>
          <w:rtl/>
        </w:rPr>
      </w:pPr>
    </w:p>
    <w:p w14:paraId="61935308" w14:textId="77777777" w:rsidR="00000000" w:rsidRDefault="0003559D">
      <w:pPr>
        <w:pStyle w:val="af1"/>
        <w:rPr>
          <w:rtl/>
        </w:rPr>
      </w:pPr>
      <w:r>
        <w:rPr>
          <w:rtl/>
        </w:rPr>
        <w:t>היו"ר ראובן ריבלין:</w:t>
      </w:r>
    </w:p>
    <w:p w14:paraId="6BE54DF8" w14:textId="77777777" w:rsidR="00000000" w:rsidRDefault="0003559D">
      <w:pPr>
        <w:pStyle w:val="a0"/>
        <w:rPr>
          <w:rtl/>
        </w:rPr>
      </w:pPr>
    </w:p>
    <w:p w14:paraId="56ED0ACB" w14:textId="77777777" w:rsidR="00000000" w:rsidRDefault="0003559D">
      <w:pPr>
        <w:pStyle w:val="a0"/>
        <w:rPr>
          <w:rFonts w:hint="cs"/>
          <w:rtl/>
        </w:rPr>
      </w:pPr>
      <w:r>
        <w:rPr>
          <w:rFonts w:hint="cs"/>
          <w:rtl/>
        </w:rPr>
        <w:t>לא, אני כבר קבעתי, וההלכה היא הלכה קבועה. הבנתי את בקשתו, היא בהחלט בעייתית. עם זה, איני משנה</w:t>
      </w:r>
      <w:r>
        <w:rPr>
          <w:rFonts w:hint="cs"/>
          <w:rtl/>
        </w:rPr>
        <w:t xml:space="preserve"> מהחלטתי הקודמת, ואני חושב שאנחנו צריכים להמשיך באותה עקביות. רבותי חברי הכנסת, צריך להבין </w:t>
      </w:r>
      <w:r>
        <w:rPr>
          <w:rtl/>
        </w:rPr>
        <w:t>–</w:t>
      </w:r>
      <w:r>
        <w:rPr>
          <w:rFonts w:hint="cs"/>
          <w:rtl/>
        </w:rPr>
        <w:t xml:space="preserve"> הרי אני לא אאפשר אי-אמון לחברי הכנסת ואכבול את ידיה של הממשלה באמון. אם הייתי מתיר לך, באופן אוטומטי הייתי מתיר גם לממשלה לבקש אמון, ובכך צריך עיון רציני ביותר, אם</w:t>
      </w:r>
      <w:r>
        <w:rPr>
          <w:rFonts w:hint="cs"/>
          <w:rtl/>
        </w:rPr>
        <w:t xml:space="preserve"> גם אנשי האופוזיציה רוצים לאפשר לאנשי הממשלה לבקש אמון על כל ההצעה, שהיא דבר בעייתי בפני עצמו. לכן איני מקבל את בקשתו של חבר הכנסת יאיר פרץ, ואני רואה בהצבעה הצבעה רגילה. </w:t>
      </w:r>
    </w:p>
    <w:p w14:paraId="5EC3F692" w14:textId="77777777" w:rsidR="00000000" w:rsidRDefault="0003559D">
      <w:pPr>
        <w:pStyle w:val="a0"/>
        <w:rPr>
          <w:rFonts w:hint="cs"/>
          <w:rtl/>
        </w:rPr>
      </w:pPr>
    </w:p>
    <w:p w14:paraId="1ED71D4D" w14:textId="77777777" w:rsidR="00000000" w:rsidRDefault="0003559D">
      <w:pPr>
        <w:pStyle w:val="af0"/>
        <w:rPr>
          <w:rtl/>
        </w:rPr>
      </w:pPr>
      <w:r>
        <w:rPr>
          <w:rFonts w:hint="eastAsia"/>
          <w:rtl/>
        </w:rPr>
        <w:t>חיים</w:t>
      </w:r>
      <w:r>
        <w:rPr>
          <w:rtl/>
        </w:rPr>
        <w:t xml:space="preserve"> אורון (יחד):</w:t>
      </w:r>
    </w:p>
    <w:p w14:paraId="3D8BD9C8" w14:textId="77777777" w:rsidR="00000000" w:rsidRDefault="0003559D">
      <w:pPr>
        <w:pStyle w:val="a0"/>
        <w:rPr>
          <w:rFonts w:hint="eastAsia"/>
          <w:rtl/>
        </w:rPr>
      </w:pPr>
    </w:p>
    <w:p w14:paraId="392E9A15" w14:textId="77777777" w:rsidR="00000000" w:rsidRDefault="0003559D">
      <w:pPr>
        <w:pStyle w:val="a0"/>
        <w:rPr>
          <w:rFonts w:hint="cs"/>
          <w:rtl/>
        </w:rPr>
      </w:pPr>
      <w:r>
        <w:rPr>
          <w:rFonts w:hint="cs"/>
          <w:rtl/>
        </w:rPr>
        <w:t>- - -</w:t>
      </w:r>
    </w:p>
    <w:p w14:paraId="4BD9FBF5" w14:textId="77777777" w:rsidR="00000000" w:rsidRDefault="0003559D">
      <w:pPr>
        <w:pStyle w:val="a0"/>
        <w:rPr>
          <w:rFonts w:hint="cs"/>
          <w:rtl/>
        </w:rPr>
      </w:pPr>
    </w:p>
    <w:p w14:paraId="04A3C82A" w14:textId="77777777" w:rsidR="00000000" w:rsidRDefault="0003559D">
      <w:pPr>
        <w:pStyle w:val="af1"/>
        <w:rPr>
          <w:rtl/>
        </w:rPr>
      </w:pPr>
      <w:r>
        <w:rPr>
          <w:rtl/>
        </w:rPr>
        <w:t>היו"ר ראובן ריבלין:</w:t>
      </w:r>
    </w:p>
    <w:p w14:paraId="1A42A4CA" w14:textId="77777777" w:rsidR="00000000" w:rsidRDefault="0003559D">
      <w:pPr>
        <w:pStyle w:val="a0"/>
        <w:rPr>
          <w:rtl/>
        </w:rPr>
      </w:pPr>
    </w:p>
    <w:p w14:paraId="09B88F56" w14:textId="77777777" w:rsidR="00000000" w:rsidRDefault="0003559D">
      <w:pPr>
        <w:pStyle w:val="a0"/>
        <w:rPr>
          <w:rFonts w:hint="cs"/>
          <w:rtl/>
        </w:rPr>
      </w:pPr>
      <w:r>
        <w:rPr>
          <w:rFonts w:hint="cs"/>
          <w:rtl/>
        </w:rPr>
        <w:t xml:space="preserve">אני אנמק בתאריך מאוחר יותר. הרי כבר </w:t>
      </w:r>
      <w:r>
        <w:rPr>
          <w:rFonts w:hint="cs"/>
          <w:rtl/>
        </w:rPr>
        <w:t>הודעתי, חבר הכנסת אורון.</w:t>
      </w:r>
    </w:p>
    <w:p w14:paraId="085F8154" w14:textId="77777777" w:rsidR="00000000" w:rsidRDefault="0003559D">
      <w:pPr>
        <w:pStyle w:val="a0"/>
        <w:rPr>
          <w:rFonts w:hint="cs"/>
          <w:rtl/>
        </w:rPr>
      </w:pPr>
    </w:p>
    <w:p w14:paraId="52F13800" w14:textId="77777777" w:rsidR="00000000" w:rsidRDefault="0003559D">
      <w:pPr>
        <w:pStyle w:val="a0"/>
        <w:rPr>
          <w:rFonts w:hint="cs"/>
          <w:rtl/>
        </w:rPr>
      </w:pPr>
      <w:r>
        <w:rPr>
          <w:rFonts w:hint="cs"/>
          <w:rtl/>
        </w:rPr>
        <w:t>רבותי, שקלתי, ולאחר ששקלתי קבעתי שאין מקום לשנות מההחלטה ויש לשמור על עקביות ויציבות בדיוני הכנסת ובכוונות של חברי הכנסת כאשר הם מגיעים הנה מתוך ידיעה שאין אי-אמון בפגרה.</w:t>
      </w:r>
    </w:p>
    <w:p w14:paraId="0AFE3298" w14:textId="77777777" w:rsidR="00000000" w:rsidRDefault="0003559D">
      <w:pPr>
        <w:pStyle w:val="a0"/>
        <w:rPr>
          <w:rFonts w:hint="cs"/>
          <w:rtl/>
        </w:rPr>
      </w:pPr>
    </w:p>
    <w:p w14:paraId="54E7957C" w14:textId="77777777" w:rsidR="00000000" w:rsidRDefault="0003559D">
      <w:pPr>
        <w:pStyle w:val="af0"/>
        <w:rPr>
          <w:rtl/>
        </w:rPr>
      </w:pPr>
      <w:r>
        <w:rPr>
          <w:rFonts w:hint="eastAsia"/>
          <w:rtl/>
        </w:rPr>
        <w:t>גדעון</w:t>
      </w:r>
      <w:r>
        <w:rPr>
          <w:rtl/>
        </w:rPr>
        <w:t xml:space="preserve"> סער (הליכוד):</w:t>
      </w:r>
    </w:p>
    <w:p w14:paraId="535E8C97" w14:textId="77777777" w:rsidR="00000000" w:rsidRDefault="0003559D">
      <w:pPr>
        <w:pStyle w:val="a0"/>
        <w:rPr>
          <w:rFonts w:hint="cs"/>
          <w:rtl/>
        </w:rPr>
      </w:pPr>
    </w:p>
    <w:p w14:paraId="6D444ED3" w14:textId="77777777" w:rsidR="00000000" w:rsidRDefault="0003559D">
      <w:pPr>
        <w:pStyle w:val="a0"/>
        <w:rPr>
          <w:rFonts w:hint="cs"/>
          <w:rtl/>
        </w:rPr>
      </w:pPr>
      <w:r>
        <w:rPr>
          <w:rFonts w:hint="cs"/>
          <w:rtl/>
        </w:rPr>
        <w:t>אדוני היושב-ראש, אסור לשכוח, שלפי החו</w:t>
      </w:r>
      <w:r>
        <w:rPr>
          <w:rFonts w:hint="cs"/>
          <w:rtl/>
        </w:rPr>
        <w:t>ק, כאשר מבקשים לראות בהצבעה הצעת אי-אמון, צריך הסכמה בכתב של המועמד לראשות הממשלה.</w:t>
      </w:r>
    </w:p>
    <w:p w14:paraId="7090E9EA" w14:textId="77777777" w:rsidR="00000000" w:rsidRDefault="0003559D">
      <w:pPr>
        <w:pStyle w:val="a0"/>
        <w:rPr>
          <w:rFonts w:hint="cs"/>
          <w:rtl/>
        </w:rPr>
      </w:pPr>
    </w:p>
    <w:p w14:paraId="026A9A31" w14:textId="77777777" w:rsidR="00000000" w:rsidRDefault="0003559D">
      <w:pPr>
        <w:pStyle w:val="af1"/>
        <w:rPr>
          <w:rtl/>
        </w:rPr>
      </w:pPr>
      <w:r>
        <w:rPr>
          <w:rtl/>
        </w:rPr>
        <w:t>היו"ר ראובן ריבלין:</w:t>
      </w:r>
    </w:p>
    <w:p w14:paraId="4EA9F7BB" w14:textId="77777777" w:rsidR="00000000" w:rsidRDefault="0003559D">
      <w:pPr>
        <w:pStyle w:val="a0"/>
        <w:rPr>
          <w:rtl/>
        </w:rPr>
      </w:pPr>
    </w:p>
    <w:p w14:paraId="6991A809" w14:textId="77777777" w:rsidR="00000000" w:rsidRDefault="0003559D">
      <w:pPr>
        <w:pStyle w:val="a0"/>
        <w:rPr>
          <w:rFonts w:hint="cs"/>
          <w:rtl/>
        </w:rPr>
      </w:pPr>
      <w:r>
        <w:rPr>
          <w:rFonts w:hint="cs"/>
          <w:rtl/>
        </w:rPr>
        <w:t xml:space="preserve">זאת הבעיה הכי פשוטה. </w:t>
      </w:r>
    </w:p>
    <w:p w14:paraId="13E84FB8" w14:textId="77777777" w:rsidR="00000000" w:rsidRDefault="0003559D">
      <w:pPr>
        <w:pStyle w:val="a0"/>
        <w:rPr>
          <w:rFonts w:hint="cs"/>
          <w:rtl/>
        </w:rPr>
      </w:pPr>
    </w:p>
    <w:p w14:paraId="5246EF47" w14:textId="77777777" w:rsidR="00000000" w:rsidRDefault="0003559D">
      <w:pPr>
        <w:pStyle w:val="af0"/>
        <w:rPr>
          <w:rtl/>
        </w:rPr>
      </w:pPr>
      <w:r>
        <w:rPr>
          <w:rFonts w:hint="cs"/>
          <w:rtl/>
        </w:rPr>
        <w:t>קריא</w:t>
      </w:r>
      <w:r>
        <w:rPr>
          <w:rtl/>
        </w:rPr>
        <w:t>ה:</w:t>
      </w:r>
    </w:p>
    <w:p w14:paraId="065661CB" w14:textId="77777777" w:rsidR="00000000" w:rsidRDefault="0003559D">
      <w:pPr>
        <w:pStyle w:val="a0"/>
        <w:rPr>
          <w:rFonts w:hint="cs"/>
          <w:rtl/>
        </w:rPr>
      </w:pPr>
    </w:p>
    <w:p w14:paraId="3AF26AE9" w14:textId="77777777" w:rsidR="00000000" w:rsidRDefault="0003559D">
      <w:pPr>
        <w:pStyle w:val="a0"/>
        <w:rPr>
          <w:rFonts w:hint="cs"/>
          <w:rtl/>
        </w:rPr>
      </w:pPr>
      <w:r>
        <w:rPr>
          <w:rFonts w:hint="cs"/>
          <w:rtl/>
        </w:rPr>
        <w:t>יש הסכמה.</w:t>
      </w:r>
    </w:p>
    <w:p w14:paraId="00FC2F09" w14:textId="77777777" w:rsidR="00000000" w:rsidRDefault="0003559D">
      <w:pPr>
        <w:pStyle w:val="a0"/>
        <w:rPr>
          <w:rFonts w:hint="cs"/>
          <w:rtl/>
        </w:rPr>
      </w:pPr>
    </w:p>
    <w:p w14:paraId="65A51D32" w14:textId="77777777" w:rsidR="00000000" w:rsidRDefault="0003559D">
      <w:pPr>
        <w:pStyle w:val="af0"/>
        <w:rPr>
          <w:rtl/>
        </w:rPr>
      </w:pPr>
      <w:r>
        <w:rPr>
          <w:rFonts w:hint="eastAsia"/>
          <w:rtl/>
        </w:rPr>
        <w:t>גדעון</w:t>
      </w:r>
      <w:r>
        <w:rPr>
          <w:rtl/>
        </w:rPr>
        <w:t xml:space="preserve"> סער (הליכוד):</w:t>
      </w:r>
    </w:p>
    <w:p w14:paraId="0A5DF876" w14:textId="77777777" w:rsidR="00000000" w:rsidRDefault="0003559D">
      <w:pPr>
        <w:pStyle w:val="a0"/>
        <w:rPr>
          <w:rFonts w:hint="cs"/>
          <w:rtl/>
        </w:rPr>
      </w:pPr>
    </w:p>
    <w:p w14:paraId="52117805" w14:textId="77777777" w:rsidR="00000000" w:rsidRDefault="0003559D">
      <w:pPr>
        <w:pStyle w:val="a0"/>
        <w:rPr>
          <w:rFonts w:hint="cs"/>
          <w:rtl/>
        </w:rPr>
      </w:pPr>
      <w:r>
        <w:rPr>
          <w:rFonts w:hint="cs"/>
          <w:rtl/>
        </w:rPr>
        <w:t>רובם לא נמצאים היום.</w:t>
      </w:r>
    </w:p>
    <w:p w14:paraId="033637A7" w14:textId="77777777" w:rsidR="00000000" w:rsidRDefault="0003559D">
      <w:pPr>
        <w:pStyle w:val="a0"/>
        <w:rPr>
          <w:rFonts w:hint="cs"/>
          <w:rtl/>
        </w:rPr>
      </w:pPr>
    </w:p>
    <w:p w14:paraId="5201C15B" w14:textId="77777777" w:rsidR="00000000" w:rsidRDefault="0003559D">
      <w:pPr>
        <w:pStyle w:val="af1"/>
        <w:rPr>
          <w:rtl/>
        </w:rPr>
      </w:pPr>
      <w:r>
        <w:rPr>
          <w:rtl/>
        </w:rPr>
        <w:t>היו”ר ראובן ריבלין:</w:t>
      </w:r>
    </w:p>
    <w:p w14:paraId="2863A90A" w14:textId="77777777" w:rsidR="00000000" w:rsidRDefault="0003559D">
      <w:pPr>
        <w:pStyle w:val="a0"/>
        <w:rPr>
          <w:rtl/>
        </w:rPr>
      </w:pPr>
    </w:p>
    <w:p w14:paraId="12589B1C" w14:textId="77777777" w:rsidR="00000000" w:rsidRDefault="0003559D">
      <w:pPr>
        <w:pStyle w:val="a0"/>
        <w:rPr>
          <w:rFonts w:hint="cs"/>
          <w:rtl/>
        </w:rPr>
      </w:pPr>
      <w:r>
        <w:rPr>
          <w:rFonts w:hint="cs"/>
          <w:rtl/>
        </w:rPr>
        <w:t>חבר הכנסת סער, הואיל ואין כאן, במליאה, 61 חבר</w:t>
      </w:r>
      <w:r>
        <w:rPr>
          <w:rFonts w:hint="cs"/>
          <w:rtl/>
        </w:rPr>
        <w:t xml:space="preserve">ים, כל אחד יכול להסכים להיות ראש הממשלה, אין לו סכנה שהוא ייבחר. </w:t>
      </w:r>
    </w:p>
    <w:p w14:paraId="6C4336AB" w14:textId="77777777" w:rsidR="00000000" w:rsidRDefault="0003559D">
      <w:pPr>
        <w:pStyle w:val="a0"/>
        <w:rPr>
          <w:rFonts w:hint="cs"/>
          <w:rtl/>
        </w:rPr>
      </w:pPr>
    </w:p>
    <w:p w14:paraId="6995327C" w14:textId="77777777" w:rsidR="00000000" w:rsidRDefault="0003559D">
      <w:pPr>
        <w:pStyle w:val="a0"/>
        <w:rPr>
          <w:rFonts w:hint="cs"/>
          <w:rtl/>
        </w:rPr>
      </w:pPr>
      <w:r>
        <w:rPr>
          <w:rFonts w:hint="cs"/>
          <w:rtl/>
        </w:rPr>
        <w:t>לכן, רבותי חברי הכנסת, אנחנו עוברים - - -</w:t>
      </w:r>
    </w:p>
    <w:p w14:paraId="1BBE9C56" w14:textId="77777777" w:rsidR="00000000" w:rsidRDefault="0003559D">
      <w:pPr>
        <w:pStyle w:val="a0"/>
        <w:rPr>
          <w:rFonts w:hint="cs"/>
          <w:rtl/>
        </w:rPr>
      </w:pPr>
    </w:p>
    <w:p w14:paraId="7A80482F" w14:textId="77777777" w:rsidR="00000000" w:rsidRDefault="0003559D">
      <w:pPr>
        <w:pStyle w:val="af0"/>
        <w:rPr>
          <w:rtl/>
        </w:rPr>
      </w:pPr>
      <w:r>
        <w:rPr>
          <w:rFonts w:hint="eastAsia"/>
          <w:rtl/>
        </w:rPr>
        <w:t>שר</w:t>
      </w:r>
      <w:r>
        <w:rPr>
          <w:rtl/>
        </w:rPr>
        <w:t xml:space="preserve"> האוצר בנימין נתניהו:</w:t>
      </w:r>
    </w:p>
    <w:p w14:paraId="265E3514" w14:textId="77777777" w:rsidR="00000000" w:rsidRDefault="0003559D">
      <w:pPr>
        <w:pStyle w:val="a0"/>
        <w:rPr>
          <w:rFonts w:hint="cs"/>
          <w:rtl/>
        </w:rPr>
      </w:pPr>
    </w:p>
    <w:p w14:paraId="0726F971" w14:textId="77777777" w:rsidR="00000000" w:rsidRDefault="0003559D">
      <w:pPr>
        <w:pStyle w:val="a0"/>
        <w:rPr>
          <w:rFonts w:hint="cs"/>
          <w:rtl/>
        </w:rPr>
      </w:pPr>
      <w:r>
        <w:rPr>
          <w:rFonts w:hint="cs"/>
          <w:rtl/>
        </w:rPr>
        <w:t>- - -</w:t>
      </w:r>
    </w:p>
    <w:p w14:paraId="7D3C07DD" w14:textId="77777777" w:rsidR="00000000" w:rsidRDefault="0003559D">
      <w:pPr>
        <w:pStyle w:val="a0"/>
        <w:rPr>
          <w:rFonts w:hint="cs"/>
          <w:rtl/>
        </w:rPr>
      </w:pPr>
    </w:p>
    <w:p w14:paraId="0306A2BF" w14:textId="77777777" w:rsidR="00000000" w:rsidRDefault="0003559D">
      <w:pPr>
        <w:pStyle w:val="af1"/>
        <w:rPr>
          <w:rtl/>
        </w:rPr>
      </w:pPr>
      <w:r>
        <w:rPr>
          <w:rFonts w:hint="eastAsia"/>
          <w:rtl/>
        </w:rPr>
        <w:t>היו</w:t>
      </w:r>
      <w:r>
        <w:rPr>
          <w:rtl/>
        </w:rPr>
        <w:t>"ר ראובן ריבלין:</w:t>
      </w:r>
    </w:p>
    <w:p w14:paraId="309E3DCC" w14:textId="77777777" w:rsidR="00000000" w:rsidRDefault="0003559D">
      <w:pPr>
        <w:pStyle w:val="a0"/>
        <w:rPr>
          <w:rFonts w:hint="cs"/>
          <w:rtl/>
        </w:rPr>
      </w:pPr>
    </w:p>
    <w:p w14:paraId="41B58EBB" w14:textId="77777777" w:rsidR="00000000" w:rsidRDefault="0003559D">
      <w:pPr>
        <w:pStyle w:val="a0"/>
        <w:rPr>
          <w:rFonts w:hint="cs"/>
          <w:rtl/>
        </w:rPr>
      </w:pPr>
      <w:r>
        <w:rPr>
          <w:rFonts w:hint="cs"/>
          <w:rtl/>
        </w:rPr>
        <w:t xml:space="preserve">סליחה, אני מתנצל, כבוד שר האוצר טיבי. סליחה, ביבי. </w:t>
      </w:r>
    </w:p>
    <w:p w14:paraId="6D3181AF" w14:textId="77777777" w:rsidR="00000000" w:rsidRDefault="0003559D">
      <w:pPr>
        <w:pStyle w:val="a0"/>
        <w:rPr>
          <w:rFonts w:hint="cs"/>
          <w:rtl/>
        </w:rPr>
      </w:pPr>
    </w:p>
    <w:p w14:paraId="1F490A0B" w14:textId="77777777" w:rsidR="00000000" w:rsidRDefault="0003559D">
      <w:pPr>
        <w:pStyle w:val="af0"/>
        <w:rPr>
          <w:rtl/>
        </w:rPr>
      </w:pPr>
    </w:p>
    <w:p w14:paraId="5012F806" w14:textId="77777777" w:rsidR="00000000" w:rsidRDefault="0003559D">
      <w:pPr>
        <w:pStyle w:val="af0"/>
        <w:rPr>
          <w:rtl/>
        </w:rPr>
      </w:pPr>
      <w:r>
        <w:rPr>
          <w:rFonts w:hint="eastAsia"/>
          <w:rtl/>
        </w:rPr>
        <w:t>אחמד</w:t>
      </w:r>
      <w:r>
        <w:rPr>
          <w:rtl/>
        </w:rPr>
        <w:t xml:space="preserve"> טיבי (חד"ש-תע"ל):</w:t>
      </w:r>
    </w:p>
    <w:p w14:paraId="02C1E895" w14:textId="77777777" w:rsidR="00000000" w:rsidRDefault="0003559D">
      <w:pPr>
        <w:pStyle w:val="a0"/>
        <w:rPr>
          <w:rFonts w:hint="cs"/>
          <w:rtl/>
        </w:rPr>
      </w:pPr>
    </w:p>
    <w:p w14:paraId="64044CE8" w14:textId="77777777" w:rsidR="00000000" w:rsidRDefault="0003559D">
      <w:pPr>
        <w:pStyle w:val="a0"/>
        <w:rPr>
          <w:rFonts w:hint="cs"/>
          <w:rtl/>
        </w:rPr>
      </w:pPr>
      <w:r>
        <w:rPr>
          <w:rFonts w:hint="cs"/>
          <w:rtl/>
        </w:rPr>
        <w:t xml:space="preserve">אני מסרב להיות </w:t>
      </w:r>
      <w:r>
        <w:rPr>
          <w:rFonts w:hint="cs"/>
          <w:rtl/>
        </w:rPr>
        <w:t>שר האוצר.</w:t>
      </w:r>
    </w:p>
    <w:p w14:paraId="140743A4" w14:textId="77777777" w:rsidR="00000000" w:rsidRDefault="0003559D">
      <w:pPr>
        <w:pStyle w:val="a0"/>
        <w:rPr>
          <w:rFonts w:hint="cs"/>
          <w:rtl/>
        </w:rPr>
      </w:pPr>
    </w:p>
    <w:p w14:paraId="75BAAF82" w14:textId="77777777" w:rsidR="00000000" w:rsidRDefault="0003559D">
      <w:pPr>
        <w:pStyle w:val="af1"/>
        <w:rPr>
          <w:rtl/>
        </w:rPr>
      </w:pPr>
      <w:r>
        <w:rPr>
          <w:rtl/>
        </w:rPr>
        <w:t>היו”ר ראובן ריבלין:</w:t>
      </w:r>
    </w:p>
    <w:p w14:paraId="15EC12A1" w14:textId="77777777" w:rsidR="00000000" w:rsidRDefault="0003559D">
      <w:pPr>
        <w:pStyle w:val="a0"/>
        <w:rPr>
          <w:rtl/>
        </w:rPr>
      </w:pPr>
    </w:p>
    <w:p w14:paraId="1C935C78" w14:textId="77777777" w:rsidR="00000000" w:rsidRDefault="0003559D">
      <w:pPr>
        <w:pStyle w:val="a0"/>
        <w:rPr>
          <w:rFonts w:hint="cs"/>
          <w:rtl/>
        </w:rPr>
      </w:pPr>
      <w:r>
        <w:rPr>
          <w:rFonts w:hint="cs"/>
          <w:rtl/>
        </w:rPr>
        <w:t>טיבי, פעם אחת כבר עזרת לביבי, תאמין לי.</w:t>
      </w:r>
    </w:p>
    <w:p w14:paraId="5C4F20FD" w14:textId="77777777" w:rsidR="00000000" w:rsidRDefault="0003559D">
      <w:pPr>
        <w:pStyle w:val="a0"/>
        <w:rPr>
          <w:rFonts w:hint="cs"/>
          <w:rtl/>
        </w:rPr>
      </w:pPr>
    </w:p>
    <w:p w14:paraId="62B168FE" w14:textId="77777777" w:rsidR="00000000" w:rsidRDefault="0003559D">
      <w:pPr>
        <w:pStyle w:val="af0"/>
        <w:rPr>
          <w:rtl/>
        </w:rPr>
      </w:pPr>
      <w:r>
        <w:rPr>
          <w:rFonts w:hint="eastAsia"/>
          <w:rtl/>
        </w:rPr>
        <w:t>גדעון</w:t>
      </w:r>
      <w:r>
        <w:rPr>
          <w:rtl/>
        </w:rPr>
        <w:t xml:space="preserve"> סער (הליכוד):</w:t>
      </w:r>
    </w:p>
    <w:p w14:paraId="4B15C55E" w14:textId="77777777" w:rsidR="00000000" w:rsidRDefault="0003559D">
      <w:pPr>
        <w:pStyle w:val="a0"/>
        <w:rPr>
          <w:rFonts w:hint="cs"/>
          <w:rtl/>
        </w:rPr>
      </w:pPr>
    </w:p>
    <w:p w14:paraId="1D4192F9" w14:textId="77777777" w:rsidR="00000000" w:rsidRDefault="0003559D">
      <w:pPr>
        <w:pStyle w:val="a0"/>
        <w:rPr>
          <w:rFonts w:hint="cs"/>
          <w:rtl/>
        </w:rPr>
      </w:pPr>
      <w:r>
        <w:rPr>
          <w:rFonts w:hint="cs"/>
          <w:rtl/>
        </w:rPr>
        <w:t>- - - ראש הממשלה.</w:t>
      </w:r>
    </w:p>
    <w:p w14:paraId="77B01C8A" w14:textId="77777777" w:rsidR="00000000" w:rsidRDefault="0003559D">
      <w:pPr>
        <w:pStyle w:val="a0"/>
        <w:rPr>
          <w:rFonts w:hint="cs"/>
          <w:rtl/>
        </w:rPr>
      </w:pPr>
    </w:p>
    <w:p w14:paraId="3A43E247" w14:textId="77777777" w:rsidR="00000000" w:rsidRDefault="0003559D">
      <w:pPr>
        <w:pStyle w:val="af0"/>
        <w:rPr>
          <w:rtl/>
        </w:rPr>
      </w:pPr>
      <w:r>
        <w:rPr>
          <w:rFonts w:hint="eastAsia"/>
          <w:rtl/>
        </w:rPr>
        <w:t>גדעון</w:t>
      </w:r>
      <w:r>
        <w:rPr>
          <w:rtl/>
        </w:rPr>
        <w:t xml:space="preserve"> סער (הליכוד):</w:t>
      </w:r>
    </w:p>
    <w:p w14:paraId="594C9947" w14:textId="77777777" w:rsidR="00000000" w:rsidRDefault="0003559D">
      <w:pPr>
        <w:pStyle w:val="a0"/>
        <w:rPr>
          <w:rFonts w:hint="cs"/>
          <w:rtl/>
        </w:rPr>
      </w:pPr>
    </w:p>
    <w:p w14:paraId="6AA130AD" w14:textId="77777777" w:rsidR="00000000" w:rsidRDefault="0003559D">
      <w:pPr>
        <w:pStyle w:val="a0"/>
        <w:rPr>
          <w:rFonts w:hint="cs"/>
          <w:rtl/>
        </w:rPr>
      </w:pPr>
      <w:r>
        <w:rPr>
          <w:rFonts w:hint="cs"/>
          <w:rtl/>
        </w:rPr>
        <w:t xml:space="preserve">אני מבקש לשאול שאלה לפני ההצבעה. </w:t>
      </w:r>
    </w:p>
    <w:p w14:paraId="44D54EAA" w14:textId="77777777" w:rsidR="00000000" w:rsidRDefault="0003559D">
      <w:pPr>
        <w:pStyle w:val="a0"/>
        <w:rPr>
          <w:rFonts w:hint="cs"/>
          <w:rtl/>
        </w:rPr>
      </w:pPr>
    </w:p>
    <w:p w14:paraId="4637A63A" w14:textId="77777777" w:rsidR="00000000" w:rsidRDefault="0003559D">
      <w:pPr>
        <w:pStyle w:val="af0"/>
        <w:rPr>
          <w:rtl/>
        </w:rPr>
      </w:pPr>
      <w:r>
        <w:rPr>
          <w:rFonts w:hint="eastAsia"/>
          <w:rtl/>
        </w:rPr>
        <w:t>מל</w:t>
      </w:r>
      <w:r>
        <w:rPr>
          <w:rtl/>
        </w:rPr>
        <w:t xml:space="preserve"> פולישוק-בלוך (</w:t>
      </w:r>
      <w:r>
        <w:rPr>
          <w:rFonts w:hint="cs"/>
          <w:rtl/>
        </w:rPr>
        <w:t>יו"ר ועדת החינוך, התרבות והספורט</w:t>
      </w:r>
      <w:r>
        <w:rPr>
          <w:rtl/>
        </w:rPr>
        <w:t>):</w:t>
      </w:r>
    </w:p>
    <w:p w14:paraId="5FF0CA12" w14:textId="77777777" w:rsidR="00000000" w:rsidRDefault="0003559D">
      <w:pPr>
        <w:pStyle w:val="a0"/>
        <w:rPr>
          <w:rFonts w:hint="cs"/>
          <w:rtl/>
        </w:rPr>
      </w:pPr>
    </w:p>
    <w:p w14:paraId="33850DED" w14:textId="77777777" w:rsidR="00000000" w:rsidRDefault="0003559D">
      <w:pPr>
        <w:pStyle w:val="a0"/>
        <w:rPr>
          <w:rFonts w:hint="cs"/>
          <w:rtl/>
        </w:rPr>
      </w:pPr>
      <w:r>
        <w:rPr>
          <w:rFonts w:hint="cs"/>
          <w:rtl/>
        </w:rPr>
        <w:t>לא, די.</w:t>
      </w:r>
    </w:p>
    <w:p w14:paraId="1273FA78" w14:textId="77777777" w:rsidR="00000000" w:rsidRDefault="0003559D">
      <w:pPr>
        <w:pStyle w:val="a0"/>
        <w:rPr>
          <w:rFonts w:hint="cs"/>
          <w:rtl/>
        </w:rPr>
      </w:pPr>
    </w:p>
    <w:p w14:paraId="065C7802" w14:textId="77777777" w:rsidR="00000000" w:rsidRDefault="0003559D">
      <w:pPr>
        <w:pStyle w:val="af1"/>
        <w:rPr>
          <w:rtl/>
        </w:rPr>
      </w:pPr>
      <w:r>
        <w:rPr>
          <w:rFonts w:hint="eastAsia"/>
          <w:rtl/>
        </w:rPr>
        <w:t>היו</w:t>
      </w:r>
      <w:r>
        <w:rPr>
          <w:rtl/>
        </w:rPr>
        <w:t>"ר ראובן ריבלין:</w:t>
      </w:r>
    </w:p>
    <w:p w14:paraId="247490DD" w14:textId="77777777" w:rsidR="00000000" w:rsidRDefault="0003559D">
      <w:pPr>
        <w:pStyle w:val="a0"/>
        <w:rPr>
          <w:rFonts w:hint="cs"/>
          <w:rtl/>
        </w:rPr>
      </w:pPr>
    </w:p>
    <w:p w14:paraId="26E6213D" w14:textId="77777777" w:rsidR="00000000" w:rsidRDefault="0003559D">
      <w:pPr>
        <w:pStyle w:val="a0"/>
        <w:rPr>
          <w:rFonts w:hint="cs"/>
          <w:rtl/>
        </w:rPr>
      </w:pPr>
      <w:r>
        <w:rPr>
          <w:rFonts w:hint="cs"/>
          <w:rtl/>
        </w:rPr>
        <w:t xml:space="preserve">הוא </w:t>
      </w:r>
      <w:r>
        <w:rPr>
          <w:rFonts w:hint="cs"/>
          <w:rtl/>
        </w:rPr>
        <w:t>היושב-ראש של הסיעה שלו, מה אני יכול לעשות?</w:t>
      </w:r>
    </w:p>
    <w:p w14:paraId="6595E86A" w14:textId="77777777" w:rsidR="00000000" w:rsidRDefault="0003559D">
      <w:pPr>
        <w:pStyle w:val="a0"/>
        <w:rPr>
          <w:rFonts w:hint="cs"/>
          <w:rtl/>
        </w:rPr>
      </w:pPr>
    </w:p>
    <w:p w14:paraId="430220BF" w14:textId="77777777" w:rsidR="00000000" w:rsidRDefault="0003559D">
      <w:pPr>
        <w:pStyle w:val="af0"/>
        <w:rPr>
          <w:rtl/>
        </w:rPr>
      </w:pPr>
      <w:r>
        <w:rPr>
          <w:rFonts w:hint="eastAsia"/>
          <w:rtl/>
        </w:rPr>
        <w:t>קריאות</w:t>
      </w:r>
      <w:r>
        <w:rPr>
          <w:rtl/>
        </w:rPr>
        <w:t>:</w:t>
      </w:r>
    </w:p>
    <w:p w14:paraId="43AF0AFD" w14:textId="77777777" w:rsidR="00000000" w:rsidRDefault="0003559D">
      <w:pPr>
        <w:pStyle w:val="a0"/>
        <w:rPr>
          <w:rFonts w:hint="cs"/>
          <w:rtl/>
        </w:rPr>
      </w:pPr>
    </w:p>
    <w:p w14:paraId="2D457051" w14:textId="77777777" w:rsidR="00000000" w:rsidRDefault="0003559D">
      <w:pPr>
        <w:pStyle w:val="a0"/>
        <w:rPr>
          <w:rFonts w:hint="cs"/>
          <w:rtl/>
        </w:rPr>
      </w:pPr>
      <w:r>
        <w:rPr>
          <w:rFonts w:hint="cs"/>
          <w:rtl/>
        </w:rPr>
        <w:t>- - - להצביע.</w:t>
      </w:r>
    </w:p>
    <w:p w14:paraId="5BF2962F" w14:textId="77777777" w:rsidR="00000000" w:rsidRDefault="0003559D">
      <w:pPr>
        <w:pStyle w:val="a0"/>
        <w:rPr>
          <w:rFonts w:hint="cs"/>
          <w:rtl/>
        </w:rPr>
      </w:pPr>
    </w:p>
    <w:p w14:paraId="04788336" w14:textId="77777777" w:rsidR="00000000" w:rsidRDefault="0003559D">
      <w:pPr>
        <w:pStyle w:val="af1"/>
        <w:rPr>
          <w:rtl/>
        </w:rPr>
      </w:pPr>
      <w:r>
        <w:rPr>
          <w:rtl/>
        </w:rPr>
        <w:t>היו"ר ראובן ריבלין:</w:t>
      </w:r>
    </w:p>
    <w:p w14:paraId="1E4E64F1" w14:textId="77777777" w:rsidR="00000000" w:rsidRDefault="0003559D">
      <w:pPr>
        <w:pStyle w:val="a0"/>
        <w:rPr>
          <w:rtl/>
        </w:rPr>
      </w:pPr>
    </w:p>
    <w:p w14:paraId="40833F7A" w14:textId="77777777" w:rsidR="00000000" w:rsidRDefault="0003559D">
      <w:pPr>
        <w:pStyle w:val="a0"/>
        <w:rPr>
          <w:rFonts w:hint="cs"/>
          <w:rtl/>
        </w:rPr>
      </w:pPr>
      <w:r>
        <w:rPr>
          <w:rFonts w:hint="cs"/>
          <w:rtl/>
        </w:rPr>
        <w:t>מספיק, נתתי לו רשות. חבל על הזמן. מה רצית?</w:t>
      </w:r>
    </w:p>
    <w:p w14:paraId="06270191" w14:textId="77777777" w:rsidR="00000000" w:rsidRDefault="0003559D">
      <w:pPr>
        <w:pStyle w:val="a0"/>
        <w:rPr>
          <w:rFonts w:hint="cs"/>
          <w:rtl/>
        </w:rPr>
      </w:pPr>
    </w:p>
    <w:p w14:paraId="2173CDC7" w14:textId="77777777" w:rsidR="00000000" w:rsidRDefault="0003559D">
      <w:pPr>
        <w:pStyle w:val="af0"/>
        <w:rPr>
          <w:rtl/>
        </w:rPr>
      </w:pPr>
      <w:r>
        <w:rPr>
          <w:rFonts w:hint="eastAsia"/>
          <w:rtl/>
        </w:rPr>
        <w:t>משה</w:t>
      </w:r>
      <w:r>
        <w:rPr>
          <w:rtl/>
        </w:rPr>
        <w:t xml:space="preserve"> גפני (יהדות התורה):</w:t>
      </w:r>
    </w:p>
    <w:p w14:paraId="72AA0450" w14:textId="77777777" w:rsidR="00000000" w:rsidRDefault="0003559D">
      <w:pPr>
        <w:pStyle w:val="a0"/>
        <w:rPr>
          <w:rFonts w:hint="cs"/>
          <w:rtl/>
        </w:rPr>
      </w:pPr>
    </w:p>
    <w:p w14:paraId="7F7453AA" w14:textId="77777777" w:rsidR="00000000" w:rsidRDefault="0003559D">
      <w:pPr>
        <w:pStyle w:val="a0"/>
        <w:rPr>
          <w:rFonts w:hint="cs"/>
          <w:rtl/>
        </w:rPr>
      </w:pPr>
      <w:r>
        <w:rPr>
          <w:rFonts w:hint="cs"/>
          <w:rtl/>
        </w:rPr>
        <w:t>אני מבקש לדעת אם אדוני התייעץ עם היועצת המשפטית של הכנסת בעניין ההחלטה שלו.</w:t>
      </w:r>
    </w:p>
    <w:p w14:paraId="2CBAA276" w14:textId="77777777" w:rsidR="00000000" w:rsidRDefault="0003559D">
      <w:pPr>
        <w:pStyle w:val="a0"/>
        <w:rPr>
          <w:rFonts w:hint="cs"/>
          <w:rtl/>
        </w:rPr>
      </w:pPr>
    </w:p>
    <w:p w14:paraId="0EF74C88" w14:textId="77777777" w:rsidR="00000000" w:rsidRDefault="0003559D">
      <w:pPr>
        <w:pStyle w:val="af1"/>
        <w:rPr>
          <w:rtl/>
        </w:rPr>
      </w:pPr>
      <w:r>
        <w:rPr>
          <w:rtl/>
        </w:rPr>
        <w:t>היו”ר ראובן ריבלין:</w:t>
      </w:r>
    </w:p>
    <w:p w14:paraId="403FB1B5" w14:textId="77777777" w:rsidR="00000000" w:rsidRDefault="0003559D">
      <w:pPr>
        <w:pStyle w:val="a0"/>
        <w:rPr>
          <w:rtl/>
        </w:rPr>
      </w:pPr>
    </w:p>
    <w:p w14:paraId="66913E59" w14:textId="77777777" w:rsidR="00000000" w:rsidRDefault="0003559D">
      <w:pPr>
        <w:pStyle w:val="a0"/>
        <w:rPr>
          <w:rFonts w:hint="cs"/>
          <w:rtl/>
        </w:rPr>
      </w:pPr>
      <w:r>
        <w:rPr>
          <w:rFonts w:hint="cs"/>
          <w:rtl/>
        </w:rPr>
        <w:t xml:space="preserve">כן, התייעצתי התייעצויות רבות. התייעצתי, וגם שאלתי, וגם שקלתי, וגם שמעתי. </w:t>
      </w:r>
    </w:p>
    <w:p w14:paraId="6D11D51D" w14:textId="77777777" w:rsidR="00000000" w:rsidRDefault="0003559D">
      <w:pPr>
        <w:pStyle w:val="a0"/>
        <w:rPr>
          <w:rFonts w:hint="cs"/>
          <w:rtl/>
        </w:rPr>
      </w:pPr>
    </w:p>
    <w:p w14:paraId="6029B23E" w14:textId="77777777" w:rsidR="00000000" w:rsidRDefault="0003559D">
      <w:pPr>
        <w:pStyle w:val="a0"/>
        <w:rPr>
          <w:rFonts w:hint="cs"/>
          <w:rtl/>
        </w:rPr>
      </w:pPr>
      <w:r>
        <w:rPr>
          <w:rFonts w:hint="cs"/>
          <w:rtl/>
        </w:rPr>
        <w:t xml:space="preserve">ובכן, חברי הכנסת, אנחנו עוברים להצבעה בקריאה שלישית על הצעת חוק יום חינוך ארוך ולימודי העשרה (תיקון מס' 3), התשס"ד-2004. נא להצביע </w:t>
      </w:r>
      <w:r>
        <w:rPr>
          <w:rFonts w:hint="eastAsia"/>
          <w:rtl/>
        </w:rPr>
        <w:t>–</w:t>
      </w:r>
      <w:r>
        <w:rPr>
          <w:rFonts w:hint="cs"/>
          <w:rtl/>
        </w:rPr>
        <w:t xml:space="preserve"> מי בעד? מי נגד? בקריאה שלישית, עם לוח התיקונים. </w:t>
      </w:r>
    </w:p>
    <w:p w14:paraId="3AA7E657" w14:textId="77777777" w:rsidR="00000000" w:rsidRDefault="0003559D">
      <w:pPr>
        <w:pStyle w:val="a0"/>
        <w:rPr>
          <w:rFonts w:hint="cs"/>
          <w:rtl/>
        </w:rPr>
      </w:pPr>
    </w:p>
    <w:p w14:paraId="563C6E12" w14:textId="77777777" w:rsidR="00000000" w:rsidRDefault="0003559D">
      <w:pPr>
        <w:pStyle w:val="af0"/>
        <w:rPr>
          <w:rtl/>
        </w:rPr>
      </w:pPr>
      <w:r>
        <w:rPr>
          <w:rFonts w:hint="eastAsia"/>
          <w:rtl/>
        </w:rPr>
        <w:t>יצחק</w:t>
      </w:r>
      <w:r>
        <w:rPr>
          <w:rtl/>
        </w:rPr>
        <w:t xml:space="preserve"> וקנין (ש"ס):</w:t>
      </w:r>
    </w:p>
    <w:p w14:paraId="675799E7" w14:textId="77777777" w:rsidR="00000000" w:rsidRDefault="0003559D">
      <w:pPr>
        <w:pStyle w:val="a0"/>
        <w:rPr>
          <w:rFonts w:hint="cs"/>
          <w:rtl/>
        </w:rPr>
      </w:pPr>
    </w:p>
    <w:p w14:paraId="26B82C4E" w14:textId="77777777" w:rsidR="00000000" w:rsidRDefault="0003559D">
      <w:pPr>
        <w:pStyle w:val="a0"/>
        <w:rPr>
          <w:rFonts w:hint="cs"/>
          <w:rtl/>
        </w:rPr>
      </w:pPr>
      <w:r>
        <w:rPr>
          <w:rFonts w:hint="cs"/>
          <w:rtl/>
        </w:rPr>
        <w:t>יום שחור.</w:t>
      </w:r>
    </w:p>
    <w:p w14:paraId="028869B5" w14:textId="77777777" w:rsidR="00000000" w:rsidRDefault="0003559D">
      <w:pPr>
        <w:pStyle w:val="a0"/>
        <w:rPr>
          <w:rFonts w:hint="cs"/>
          <w:rtl/>
        </w:rPr>
      </w:pPr>
    </w:p>
    <w:p w14:paraId="464BEF2A" w14:textId="77777777" w:rsidR="00000000" w:rsidRDefault="0003559D">
      <w:pPr>
        <w:pStyle w:val="ab"/>
        <w:bidi/>
        <w:rPr>
          <w:rFonts w:hint="cs"/>
          <w:rtl/>
        </w:rPr>
      </w:pPr>
      <w:r>
        <w:rPr>
          <w:rFonts w:hint="cs"/>
          <w:rtl/>
        </w:rPr>
        <w:t>הצבעה מס' 23</w:t>
      </w:r>
    </w:p>
    <w:p w14:paraId="6A22F0C1" w14:textId="77777777" w:rsidR="00000000" w:rsidRDefault="0003559D">
      <w:pPr>
        <w:pStyle w:val="a0"/>
        <w:rPr>
          <w:rFonts w:hint="cs"/>
          <w:rtl/>
        </w:rPr>
      </w:pPr>
    </w:p>
    <w:p w14:paraId="597B0C6E" w14:textId="77777777" w:rsidR="00000000" w:rsidRDefault="0003559D">
      <w:pPr>
        <w:pStyle w:val="ac"/>
        <w:bidi/>
        <w:rPr>
          <w:rFonts w:hint="cs"/>
          <w:rtl/>
        </w:rPr>
      </w:pPr>
      <w:r>
        <w:rPr>
          <w:rFonts w:hint="cs"/>
          <w:rtl/>
        </w:rPr>
        <w:t xml:space="preserve">בעד החוק </w:t>
      </w:r>
      <w:r>
        <w:rPr>
          <w:rtl/>
        </w:rPr>
        <w:t>–</w:t>
      </w:r>
      <w:r>
        <w:rPr>
          <w:rFonts w:hint="cs"/>
          <w:rtl/>
        </w:rPr>
        <w:t xml:space="preserve"> 26</w:t>
      </w:r>
    </w:p>
    <w:p w14:paraId="6098BC83" w14:textId="77777777" w:rsidR="00000000" w:rsidRDefault="0003559D">
      <w:pPr>
        <w:pStyle w:val="ac"/>
        <w:bidi/>
        <w:rPr>
          <w:rFonts w:hint="cs"/>
          <w:rtl/>
        </w:rPr>
      </w:pPr>
      <w:r>
        <w:rPr>
          <w:rFonts w:hint="cs"/>
          <w:rtl/>
        </w:rPr>
        <w:t xml:space="preserve">נגד </w:t>
      </w:r>
      <w:r>
        <w:rPr>
          <w:rtl/>
        </w:rPr>
        <w:t>–</w:t>
      </w:r>
      <w:r>
        <w:rPr>
          <w:rFonts w:hint="cs"/>
          <w:rtl/>
        </w:rPr>
        <w:t xml:space="preserve"> 13</w:t>
      </w:r>
    </w:p>
    <w:p w14:paraId="5E84E4A6" w14:textId="77777777" w:rsidR="00000000" w:rsidRDefault="0003559D">
      <w:pPr>
        <w:pStyle w:val="ac"/>
        <w:bidi/>
        <w:rPr>
          <w:rFonts w:hint="cs"/>
          <w:rtl/>
        </w:rPr>
      </w:pPr>
      <w:r>
        <w:rPr>
          <w:rFonts w:hint="cs"/>
          <w:rtl/>
        </w:rPr>
        <w:t xml:space="preserve">נמנעים </w:t>
      </w:r>
      <w:r>
        <w:rPr>
          <w:rtl/>
        </w:rPr>
        <w:t>–</w:t>
      </w:r>
      <w:r>
        <w:rPr>
          <w:rFonts w:hint="cs"/>
          <w:rtl/>
        </w:rPr>
        <w:t xml:space="preserve"> 1</w:t>
      </w:r>
    </w:p>
    <w:p w14:paraId="2B44A633" w14:textId="77777777" w:rsidR="00000000" w:rsidRDefault="0003559D">
      <w:pPr>
        <w:pStyle w:val="ad"/>
        <w:bidi/>
        <w:rPr>
          <w:rFonts w:hint="cs"/>
          <w:rtl/>
        </w:rPr>
      </w:pPr>
      <w:r>
        <w:rPr>
          <w:rFonts w:hint="cs"/>
          <w:rtl/>
        </w:rPr>
        <w:t>חוק יום חינוך ארוך ולימודי העשרה (תיקון מס' 3), התשס"ד-2004, נתקבל.</w:t>
      </w:r>
    </w:p>
    <w:p w14:paraId="03A8A99B" w14:textId="77777777" w:rsidR="00000000" w:rsidRDefault="0003559D">
      <w:pPr>
        <w:pStyle w:val="a0"/>
        <w:rPr>
          <w:rFonts w:hint="cs"/>
          <w:rtl/>
        </w:rPr>
      </w:pPr>
    </w:p>
    <w:p w14:paraId="787F3FD3" w14:textId="77777777" w:rsidR="00000000" w:rsidRDefault="0003559D">
      <w:pPr>
        <w:pStyle w:val="af1"/>
        <w:rPr>
          <w:rtl/>
        </w:rPr>
      </w:pPr>
      <w:r>
        <w:rPr>
          <w:rtl/>
        </w:rPr>
        <w:t>היו"ר ראובן ריבלין:</w:t>
      </w:r>
    </w:p>
    <w:p w14:paraId="44C07B69" w14:textId="77777777" w:rsidR="00000000" w:rsidRDefault="0003559D">
      <w:pPr>
        <w:pStyle w:val="a0"/>
        <w:ind w:firstLine="0"/>
        <w:rPr>
          <w:rFonts w:hint="cs"/>
          <w:rtl/>
        </w:rPr>
      </w:pPr>
    </w:p>
    <w:p w14:paraId="274B4B6E" w14:textId="77777777" w:rsidR="00000000" w:rsidRDefault="0003559D">
      <w:pPr>
        <w:pStyle w:val="a0"/>
        <w:rPr>
          <w:rFonts w:hint="cs"/>
          <w:rtl/>
        </w:rPr>
      </w:pPr>
      <w:r>
        <w:rPr>
          <w:rFonts w:hint="cs"/>
          <w:rtl/>
        </w:rPr>
        <w:t>26 בעד, 13 נגד ואחד נמנע. אני קובע שהצעת החוק עברה בקריאה שלישית, והחוק ייכנס לספר החו</w:t>
      </w:r>
      <w:r>
        <w:rPr>
          <w:rFonts w:hint="cs"/>
          <w:rtl/>
        </w:rPr>
        <w:t xml:space="preserve">קים. </w:t>
      </w:r>
    </w:p>
    <w:p w14:paraId="0E997E1A" w14:textId="77777777" w:rsidR="00000000" w:rsidRDefault="0003559D">
      <w:pPr>
        <w:pStyle w:val="a0"/>
        <w:rPr>
          <w:rFonts w:hint="cs"/>
          <w:rtl/>
        </w:rPr>
      </w:pPr>
    </w:p>
    <w:p w14:paraId="31875555" w14:textId="77777777" w:rsidR="00000000" w:rsidRDefault="0003559D">
      <w:pPr>
        <w:pStyle w:val="a0"/>
        <w:rPr>
          <w:rFonts w:hint="cs"/>
          <w:rtl/>
        </w:rPr>
      </w:pPr>
      <w:r>
        <w:rPr>
          <w:rFonts w:hint="cs"/>
          <w:rtl/>
        </w:rPr>
        <w:t>רבותי חברי הכנסת, תם הדיון המיוחד שלשמו נתכנסה הכנסת היום. ישיבת הכנסת הבאה היא הישיבה הרגילה, אשר תיערך ב-11 בחודש אוקטובר 2004 למניינם - - -</w:t>
      </w:r>
    </w:p>
    <w:p w14:paraId="2FE165F6" w14:textId="77777777" w:rsidR="00000000" w:rsidRDefault="0003559D">
      <w:pPr>
        <w:pStyle w:val="a0"/>
        <w:rPr>
          <w:rFonts w:hint="cs"/>
          <w:rtl/>
        </w:rPr>
      </w:pPr>
    </w:p>
    <w:p w14:paraId="75115E2A" w14:textId="77777777" w:rsidR="00000000" w:rsidRDefault="0003559D">
      <w:pPr>
        <w:pStyle w:val="af0"/>
        <w:rPr>
          <w:rtl/>
        </w:rPr>
      </w:pPr>
      <w:r>
        <w:rPr>
          <w:rFonts w:hint="eastAsia"/>
          <w:rtl/>
        </w:rPr>
        <w:t>חיים</w:t>
      </w:r>
      <w:r>
        <w:rPr>
          <w:rtl/>
        </w:rPr>
        <w:t xml:space="preserve"> אורון (יחד):</w:t>
      </w:r>
    </w:p>
    <w:p w14:paraId="36565C42" w14:textId="77777777" w:rsidR="00000000" w:rsidRDefault="0003559D">
      <w:pPr>
        <w:pStyle w:val="a0"/>
        <w:rPr>
          <w:rFonts w:hint="cs"/>
          <w:rtl/>
        </w:rPr>
      </w:pPr>
    </w:p>
    <w:p w14:paraId="2A1E1224" w14:textId="77777777" w:rsidR="00000000" w:rsidRDefault="0003559D">
      <w:pPr>
        <w:pStyle w:val="a0"/>
        <w:rPr>
          <w:rFonts w:hint="cs"/>
          <w:rtl/>
        </w:rPr>
      </w:pPr>
      <w:r>
        <w:rPr>
          <w:rFonts w:hint="cs"/>
          <w:rtl/>
        </w:rPr>
        <w:t>אדוני היושב-ראש, אספנו חתימות.</w:t>
      </w:r>
    </w:p>
    <w:p w14:paraId="5EAAB177" w14:textId="77777777" w:rsidR="00000000" w:rsidRDefault="0003559D">
      <w:pPr>
        <w:pStyle w:val="a0"/>
        <w:rPr>
          <w:rFonts w:hint="cs"/>
          <w:rtl/>
        </w:rPr>
      </w:pPr>
    </w:p>
    <w:p w14:paraId="5566F985" w14:textId="77777777" w:rsidR="00000000" w:rsidRDefault="0003559D">
      <w:pPr>
        <w:pStyle w:val="af1"/>
        <w:rPr>
          <w:rtl/>
        </w:rPr>
      </w:pPr>
      <w:r>
        <w:rPr>
          <w:rtl/>
        </w:rPr>
        <w:t>היו”ר ראובן ריבלין:</w:t>
      </w:r>
    </w:p>
    <w:p w14:paraId="6A7F549B" w14:textId="77777777" w:rsidR="00000000" w:rsidRDefault="0003559D">
      <w:pPr>
        <w:pStyle w:val="a0"/>
        <w:rPr>
          <w:rtl/>
        </w:rPr>
      </w:pPr>
    </w:p>
    <w:p w14:paraId="31DDB0BA" w14:textId="77777777" w:rsidR="00000000" w:rsidRDefault="0003559D">
      <w:pPr>
        <w:pStyle w:val="a0"/>
        <w:rPr>
          <w:rFonts w:hint="cs"/>
          <w:rtl/>
        </w:rPr>
      </w:pPr>
      <w:r>
        <w:rPr>
          <w:rFonts w:hint="cs"/>
          <w:rtl/>
        </w:rPr>
        <w:t>כבר יש עוד בקשה?</w:t>
      </w:r>
    </w:p>
    <w:p w14:paraId="20D1910F" w14:textId="77777777" w:rsidR="00000000" w:rsidRDefault="0003559D">
      <w:pPr>
        <w:pStyle w:val="a0"/>
        <w:rPr>
          <w:rFonts w:hint="cs"/>
          <w:rtl/>
        </w:rPr>
      </w:pPr>
    </w:p>
    <w:p w14:paraId="22B6BCD9" w14:textId="77777777" w:rsidR="00000000" w:rsidRDefault="0003559D">
      <w:pPr>
        <w:pStyle w:val="af0"/>
        <w:rPr>
          <w:rtl/>
        </w:rPr>
      </w:pPr>
      <w:r>
        <w:rPr>
          <w:rFonts w:hint="eastAsia"/>
          <w:rtl/>
        </w:rPr>
        <w:t>חיים</w:t>
      </w:r>
      <w:r>
        <w:rPr>
          <w:rtl/>
        </w:rPr>
        <w:t xml:space="preserve"> אורון (יחד</w:t>
      </w:r>
      <w:r>
        <w:rPr>
          <w:rtl/>
        </w:rPr>
        <w:t>):</w:t>
      </w:r>
    </w:p>
    <w:p w14:paraId="5777A6D9" w14:textId="77777777" w:rsidR="00000000" w:rsidRDefault="0003559D">
      <w:pPr>
        <w:pStyle w:val="a0"/>
        <w:rPr>
          <w:rFonts w:hint="cs"/>
          <w:rtl/>
        </w:rPr>
      </w:pPr>
    </w:p>
    <w:p w14:paraId="2448C0C1" w14:textId="77777777" w:rsidR="00000000" w:rsidRDefault="0003559D">
      <w:pPr>
        <w:pStyle w:val="a0"/>
        <w:rPr>
          <w:rFonts w:hint="cs"/>
          <w:rtl/>
        </w:rPr>
      </w:pPr>
      <w:r>
        <w:rPr>
          <w:rFonts w:hint="cs"/>
          <w:rtl/>
        </w:rPr>
        <w:t>תהיה.</w:t>
      </w:r>
    </w:p>
    <w:p w14:paraId="16177180" w14:textId="77777777" w:rsidR="00000000" w:rsidRDefault="0003559D">
      <w:pPr>
        <w:pStyle w:val="af1"/>
        <w:rPr>
          <w:rtl/>
        </w:rPr>
      </w:pPr>
    </w:p>
    <w:p w14:paraId="1C69F69F" w14:textId="77777777" w:rsidR="00000000" w:rsidRDefault="0003559D">
      <w:pPr>
        <w:pStyle w:val="af1"/>
        <w:rPr>
          <w:rtl/>
        </w:rPr>
      </w:pPr>
      <w:r>
        <w:rPr>
          <w:rFonts w:hint="eastAsia"/>
          <w:rtl/>
        </w:rPr>
        <w:t>היו</w:t>
      </w:r>
      <w:r>
        <w:rPr>
          <w:rtl/>
        </w:rPr>
        <w:t>"ר ראובן ריבלין:</w:t>
      </w:r>
    </w:p>
    <w:p w14:paraId="2826F14D" w14:textId="77777777" w:rsidR="00000000" w:rsidRDefault="0003559D">
      <w:pPr>
        <w:pStyle w:val="a0"/>
        <w:rPr>
          <w:rFonts w:hint="cs"/>
          <w:rtl/>
        </w:rPr>
      </w:pPr>
    </w:p>
    <w:p w14:paraId="7903F202" w14:textId="77777777" w:rsidR="00000000" w:rsidRDefault="0003559D">
      <w:pPr>
        <w:pStyle w:val="a0"/>
        <w:rPr>
          <w:rFonts w:hint="cs"/>
          <w:rtl/>
        </w:rPr>
      </w:pPr>
      <w:r>
        <w:rPr>
          <w:rFonts w:hint="cs"/>
          <w:rtl/>
        </w:rPr>
        <w:t>לעת עתה אני מכריז: הישיבה הבאה היא הישיבה הרגילה הראשונה של הכנסת בכנס החורף של המושב השלישי של הכנסת השש-עשרה, בתאריך שהוכרז בסיום המושב הזה של הכנסת. תם הדיון. הישיבה נעולה.</w:t>
      </w:r>
    </w:p>
    <w:p w14:paraId="27682B2B" w14:textId="77777777" w:rsidR="00000000" w:rsidRDefault="0003559D">
      <w:pPr>
        <w:pStyle w:val="a0"/>
        <w:rPr>
          <w:rFonts w:hint="cs"/>
          <w:rtl/>
        </w:rPr>
      </w:pPr>
    </w:p>
    <w:p w14:paraId="624CCE96" w14:textId="77777777" w:rsidR="00000000" w:rsidRDefault="0003559D">
      <w:pPr>
        <w:pStyle w:val="a0"/>
        <w:jc w:val="center"/>
        <w:rPr>
          <w:rFonts w:hint="cs"/>
          <w:b/>
          <w:bCs/>
          <w:rtl/>
        </w:rPr>
      </w:pPr>
      <w:r>
        <w:rPr>
          <w:rFonts w:hint="cs"/>
          <w:b/>
          <w:bCs/>
          <w:rtl/>
        </w:rPr>
        <w:t>הישיבה ננעלה בשעה 19:28.</w:t>
      </w:r>
    </w:p>
    <w:p w14:paraId="379E32A6" w14:textId="77777777" w:rsidR="00000000" w:rsidRDefault="0003559D">
      <w:pPr>
        <w:pStyle w:val="a0"/>
        <w:rPr>
          <w:rFonts w:hint="cs"/>
          <w:rtl/>
        </w:rPr>
      </w:pPr>
    </w:p>
    <w:p w14:paraId="4B09E232" w14:textId="77777777" w:rsidR="00000000" w:rsidRDefault="0003559D">
      <w:pPr>
        <w:pStyle w:val="a0"/>
        <w:rPr>
          <w:rFonts w:hint="cs"/>
          <w:rtl/>
        </w:rPr>
      </w:pPr>
    </w:p>
    <w:p w14:paraId="5537747A" w14:textId="77777777" w:rsidR="00000000" w:rsidRDefault="0003559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8BBB8" w14:textId="77777777" w:rsidR="00000000" w:rsidRDefault="0003559D">
      <w:r>
        <w:separator/>
      </w:r>
    </w:p>
  </w:endnote>
  <w:endnote w:type="continuationSeparator" w:id="0">
    <w:p w14:paraId="4D7C7127" w14:textId="77777777" w:rsidR="00000000" w:rsidRDefault="00035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835C2" w14:textId="77777777" w:rsidR="00000000" w:rsidRDefault="0003559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w:instrText>
    </w:r>
    <w:r>
      <w:instrText>GEFORMAT</w:instrText>
    </w:r>
    <w:r>
      <w:rPr>
        <w:rtl/>
      </w:rPr>
      <w:instrText xml:space="preserve"> </w:instrText>
    </w:r>
    <w:r>
      <w:rPr>
        <w:rtl/>
      </w:rPr>
      <w:fldChar w:fldCharType="separate"/>
    </w:r>
    <w:r>
      <w:rPr>
        <w:rtl/>
      </w:rPr>
      <w:t>112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C3DC4" w14:textId="77777777" w:rsidR="00000000" w:rsidRDefault="0003559D">
      <w:r>
        <w:separator/>
      </w:r>
    </w:p>
  </w:footnote>
  <w:footnote w:type="continuationSeparator" w:id="0">
    <w:p w14:paraId="40FC9450" w14:textId="77777777" w:rsidR="00000000" w:rsidRDefault="00035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50F3F1B"/>
    <w:multiLevelType w:val="hybridMultilevel"/>
    <w:tmpl w:val="869EC272"/>
    <w:lvl w:ilvl="0" w:tplc="463AA55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31691_1-34.doc"/>
    <w:docVar w:name="Position" w:val="Merged1-34"/>
    <w:docVar w:name="Queue" w:val="1-34"/>
    <w:docVar w:name="SaveYN" w:val="N"/>
    <w:docVar w:name="Session" w:val="31691"/>
    <w:docVar w:name="SessionDate" w:val="31/08/04"/>
    <w:docVar w:name="SpeakersNum" w:val="0"/>
    <w:docVar w:name="StartMode" w:val="4"/>
  </w:docVars>
  <w:rsids>
    <w:rsidRoot w:val="0003559D"/>
    <w:rsid w:val="000355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AC76F"/>
  <w15:chartTrackingRefBased/>
  <w15:docId w15:val="{67AA7940-3CFA-4208-B1D6-16F570A5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36754</Words>
  <Characters>209499</Characters>
  <Application>Microsoft Office Word</Application>
  <DocSecurity>0</DocSecurity>
  <Lines>1745</Lines>
  <Paragraphs>491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245762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164 מתאריך 31/08/2004</dc:title>
  <dc:subject/>
  <dc:creator>knesset</dc:creator>
  <cp:keywords/>
  <dc:description/>
  <cp:lastModifiedBy>vladimir</cp:lastModifiedBy>
  <cp:revision>2</cp:revision>
  <cp:lastPrinted>2004-12-14T20:01:00Z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03390704</vt:lpwstr>
  </property>
  <property fmtid="{D5CDD505-2E9C-101B-9397-08002B2CF9AE}" pid="4" name="SDDocDate">
    <vt:lpwstr>2005-07-26T22:22:59Z</vt:lpwstr>
  </property>
  <property fmtid="{D5CDD505-2E9C-101B-9397-08002B2CF9AE}" pid="5" name="SDHebDate">
    <vt:lpwstr>י"ט בתמוז, התשס"ה</vt:lpwstr>
  </property>
  <property fmtid="{D5CDD505-2E9C-101B-9397-08002B2CF9AE}" pid="6" name="SDCategories">
    <vt:lpwstr>:דף הבית:נושאים:דברי הכנסת:כנסת 16;#</vt:lpwstr>
  </property>
  <property fmtid="{D5CDD505-2E9C-101B-9397-08002B2CF9AE}" pid="7" name="MisYeshiva">
    <vt:lpwstr>164.000000000000</vt:lpwstr>
  </property>
  <property fmtid="{D5CDD505-2E9C-101B-9397-08002B2CF9AE}" pid="8" name="SDAuthor">
    <vt:lpwstr>דבורה אביבי</vt:lpwstr>
  </property>
  <property fmtid="{D5CDD505-2E9C-101B-9397-08002B2CF9AE}" pid="9" name="TaarichYeshiva">
    <vt:lpwstr>2004-08-31T02:00:00Z</vt:lpwstr>
  </property>
</Properties>
</file>