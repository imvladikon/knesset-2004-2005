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B6D4" w14:textId="77777777" w:rsidR="00000000" w:rsidRDefault="000E0F03">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6FE9630" w14:textId="77777777" w:rsidR="00000000" w:rsidRDefault="000E0F03">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_Toc87615461 \h </w:instrText>
      </w:r>
      <w:r>
        <w:fldChar w:fldCharType="separate"/>
      </w:r>
      <w:r>
        <w:t>8</w:t>
      </w:r>
      <w:r>
        <w:fldChar w:fldCharType="end"/>
      </w:r>
    </w:p>
    <w:p w14:paraId="1FD4B1F7" w14:textId="77777777" w:rsidR="00000000" w:rsidRDefault="000E0F0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_Toc87615462 \h </w:instrText>
      </w:r>
      <w:r>
        <w:fldChar w:fldCharType="separate"/>
      </w:r>
      <w:r>
        <w:t>8</w:t>
      </w:r>
      <w:r>
        <w:fldChar w:fldCharType="end"/>
      </w:r>
    </w:p>
    <w:p w14:paraId="3DBC1464" w14:textId="77777777" w:rsidR="00000000" w:rsidRDefault="000E0F03">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_Toc87615463 \h </w:instrText>
      </w:r>
      <w:r>
        <w:fldChar w:fldCharType="separate"/>
      </w:r>
      <w:r>
        <w:t>9</w:t>
      </w:r>
      <w:r>
        <w:fldChar w:fldCharType="end"/>
      </w:r>
    </w:p>
    <w:p w14:paraId="73671AFD" w14:textId="77777777" w:rsidR="00000000" w:rsidRDefault="000E0F03">
      <w:pPr>
        <w:pStyle w:val="TOC1"/>
        <w:tabs>
          <w:tab w:val="right" w:leader="dot" w:pos="8296"/>
        </w:tabs>
        <w:ind w:right="0"/>
        <w:rPr>
          <w:rFonts w:ascii="Times New Roman" w:hAnsi="Times New Roman" w:cs="Times New Roman"/>
          <w:sz w:val="24"/>
          <w:szCs w:val="24"/>
        </w:rPr>
      </w:pPr>
      <w:r>
        <w:t xml:space="preserve">179. </w:t>
      </w:r>
      <w:r>
        <w:rPr>
          <w:rtl/>
        </w:rPr>
        <w:t>משכנתאות בגוש-קטיף</w:t>
      </w:r>
      <w:r>
        <w:tab/>
      </w:r>
      <w:r>
        <w:fldChar w:fldCharType="begin"/>
      </w:r>
      <w:r>
        <w:instrText xml:space="preserve"> PAGEREF _Toc87615464 \h </w:instrText>
      </w:r>
      <w:r>
        <w:fldChar w:fldCharType="separate"/>
      </w:r>
      <w:r>
        <w:t>10</w:t>
      </w:r>
      <w:r>
        <w:fldChar w:fldCharType="end"/>
      </w:r>
    </w:p>
    <w:p w14:paraId="558353DF" w14:textId="77777777" w:rsidR="00000000" w:rsidRDefault="000E0F03">
      <w:pPr>
        <w:pStyle w:val="TOC2"/>
        <w:tabs>
          <w:tab w:val="right" w:leader="dot" w:pos="8296"/>
        </w:tabs>
        <w:ind w:right="0"/>
        <w:rPr>
          <w:rFonts w:ascii="Times New Roman" w:hAnsi="Times New Roman" w:cs="Times New Roman"/>
          <w:sz w:val="24"/>
          <w:szCs w:val="24"/>
        </w:rPr>
      </w:pPr>
      <w:r>
        <w:rPr>
          <w:rtl/>
        </w:rPr>
        <w:t>א</w:t>
      </w:r>
      <w:r>
        <w:rPr>
          <w:rtl/>
        </w:rPr>
        <w:t>פי</w:t>
      </w:r>
      <w:r>
        <w:t xml:space="preserve"> </w:t>
      </w:r>
      <w:r>
        <w:rPr>
          <w:rtl/>
        </w:rPr>
        <w:t>איתם (מפד"ל):</w:t>
      </w:r>
      <w:r>
        <w:tab/>
      </w:r>
      <w:r>
        <w:fldChar w:fldCharType="begin"/>
      </w:r>
      <w:r>
        <w:instrText xml:space="preserve"> PAGEREF _Toc87615465 \h </w:instrText>
      </w:r>
      <w:r>
        <w:fldChar w:fldCharType="separate"/>
      </w:r>
      <w:r>
        <w:t>10</w:t>
      </w:r>
      <w:r>
        <w:fldChar w:fldCharType="end"/>
      </w:r>
    </w:p>
    <w:p w14:paraId="2A356482" w14:textId="77777777" w:rsidR="00000000" w:rsidRDefault="000E0F03">
      <w:pPr>
        <w:pStyle w:val="TOC2"/>
        <w:tabs>
          <w:tab w:val="right" w:leader="dot" w:pos="8296"/>
        </w:tabs>
        <w:ind w:right="0"/>
        <w:rPr>
          <w:rFonts w:ascii="Times New Roman" w:hAnsi="Times New Roman" w:cs="Times New Roman"/>
          <w:sz w:val="24"/>
          <w:szCs w:val="24"/>
        </w:rPr>
      </w:pPr>
      <w:r>
        <w:rPr>
          <w:rtl/>
        </w:rPr>
        <w:t>שרת הבינוי והשיכון ציפי לבני:</w:t>
      </w:r>
      <w:r>
        <w:tab/>
      </w:r>
      <w:r>
        <w:fldChar w:fldCharType="begin"/>
      </w:r>
      <w:r>
        <w:instrText xml:space="preserve"> PAGEREF _Toc87615466 \h </w:instrText>
      </w:r>
      <w:r>
        <w:fldChar w:fldCharType="separate"/>
      </w:r>
      <w:r>
        <w:t>10</w:t>
      </w:r>
      <w:r>
        <w:fldChar w:fldCharType="end"/>
      </w:r>
    </w:p>
    <w:p w14:paraId="5D5DA88A" w14:textId="77777777" w:rsidR="00000000" w:rsidRDefault="000E0F03">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_Toc87615467 \h </w:instrText>
      </w:r>
      <w:r>
        <w:fldChar w:fldCharType="separate"/>
      </w:r>
      <w:r>
        <w:t>11</w:t>
      </w:r>
      <w:r>
        <w:fldChar w:fldCharType="end"/>
      </w:r>
    </w:p>
    <w:p w14:paraId="6D17A3C0" w14:textId="77777777" w:rsidR="00000000" w:rsidRDefault="000E0F03">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_Toc87615468 \h </w:instrText>
      </w:r>
      <w:r>
        <w:fldChar w:fldCharType="separate"/>
      </w:r>
      <w:r>
        <w:t>12</w:t>
      </w:r>
      <w:r>
        <w:fldChar w:fldCharType="end"/>
      </w:r>
    </w:p>
    <w:p w14:paraId="3EF1F2FD" w14:textId="77777777" w:rsidR="00000000" w:rsidRDefault="000E0F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w:instrText>
      </w:r>
      <w:r>
        <w:instrText xml:space="preserve">F _Toc87615469 \h </w:instrText>
      </w:r>
      <w:r>
        <w:fldChar w:fldCharType="separate"/>
      </w:r>
      <w:r>
        <w:t>12</w:t>
      </w:r>
      <w:r>
        <w:fldChar w:fldCharType="end"/>
      </w:r>
    </w:p>
    <w:p w14:paraId="63039FA9" w14:textId="77777777" w:rsidR="00000000" w:rsidRDefault="000E0F03">
      <w:pPr>
        <w:pStyle w:val="TOC2"/>
        <w:tabs>
          <w:tab w:val="right" w:leader="dot" w:pos="8296"/>
        </w:tabs>
        <w:ind w:right="0"/>
        <w:rPr>
          <w:rFonts w:ascii="Times New Roman" w:hAnsi="Times New Roman" w:cs="Times New Roman"/>
          <w:sz w:val="24"/>
          <w:szCs w:val="24"/>
        </w:rPr>
      </w:pPr>
      <w:r>
        <w:rPr>
          <w:rtl/>
        </w:rPr>
        <w:t>שרת הבינוי והשיכון ציפי לבני:</w:t>
      </w:r>
      <w:r>
        <w:tab/>
      </w:r>
      <w:r>
        <w:fldChar w:fldCharType="begin"/>
      </w:r>
      <w:r>
        <w:instrText xml:space="preserve"> PAGEREF _Toc87615470 \h </w:instrText>
      </w:r>
      <w:r>
        <w:fldChar w:fldCharType="separate"/>
      </w:r>
      <w:r>
        <w:t>14</w:t>
      </w:r>
      <w:r>
        <w:fldChar w:fldCharType="end"/>
      </w:r>
    </w:p>
    <w:p w14:paraId="1D1108BD" w14:textId="77777777" w:rsidR="00000000" w:rsidRDefault="000E0F03">
      <w:pPr>
        <w:pStyle w:val="TOC2"/>
        <w:tabs>
          <w:tab w:val="right" w:leader="dot" w:pos="8296"/>
        </w:tabs>
        <w:ind w:right="0"/>
        <w:rPr>
          <w:rFonts w:ascii="Times New Roman" w:hAnsi="Times New Roman" w:cs="Times New Roman"/>
          <w:sz w:val="24"/>
          <w:szCs w:val="24"/>
        </w:rPr>
      </w:pPr>
      <w:r>
        <w:rPr>
          <w:rtl/>
        </w:rPr>
        <w:t>שרת הבינוי והשיכון ציפי לבני:</w:t>
      </w:r>
      <w:r>
        <w:tab/>
      </w:r>
      <w:r>
        <w:fldChar w:fldCharType="begin"/>
      </w:r>
      <w:r>
        <w:instrText xml:space="preserve"> PAGEREF _Toc87615471 \h </w:instrText>
      </w:r>
      <w:r>
        <w:fldChar w:fldCharType="separate"/>
      </w:r>
      <w:r>
        <w:t>15</w:t>
      </w:r>
      <w:r>
        <w:fldChar w:fldCharType="end"/>
      </w:r>
    </w:p>
    <w:p w14:paraId="3188F52E" w14:textId="77777777" w:rsidR="00000000" w:rsidRDefault="000E0F03">
      <w:pPr>
        <w:pStyle w:val="TOC1"/>
        <w:tabs>
          <w:tab w:val="right" w:leader="dot" w:pos="8296"/>
        </w:tabs>
        <w:ind w:right="0"/>
        <w:rPr>
          <w:rFonts w:ascii="Times New Roman" w:hAnsi="Times New Roman" w:cs="Times New Roman"/>
          <w:sz w:val="24"/>
          <w:szCs w:val="24"/>
        </w:rPr>
      </w:pPr>
      <w:r>
        <w:t xml:space="preserve">183. </w:t>
      </w:r>
      <w:r>
        <w:rPr>
          <w:rtl/>
        </w:rPr>
        <w:t>תנאי ההמתנה בבית-הנתיבות ביריחו</w:t>
      </w:r>
      <w:r>
        <w:tab/>
      </w:r>
      <w:r>
        <w:fldChar w:fldCharType="begin"/>
      </w:r>
      <w:r>
        <w:instrText xml:space="preserve"> PAGEREF _Toc87615472 \h </w:instrText>
      </w:r>
      <w:r>
        <w:fldChar w:fldCharType="separate"/>
      </w:r>
      <w:r>
        <w:t>16</w:t>
      </w:r>
      <w:r>
        <w:fldChar w:fldCharType="end"/>
      </w:r>
    </w:p>
    <w:p w14:paraId="6E32BA3A" w14:textId="77777777" w:rsidR="00000000" w:rsidRDefault="000E0F0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_Toc8761547</w:instrText>
      </w:r>
      <w:r>
        <w:instrText xml:space="preserve">3 \h </w:instrText>
      </w:r>
      <w:r>
        <w:fldChar w:fldCharType="separate"/>
      </w:r>
      <w:r>
        <w:t>16</w:t>
      </w:r>
      <w:r>
        <w:fldChar w:fldCharType="end"/>
      </w:r>
    </w:p>
    <w:p w14:paraId="2B1F3F14" w14:textId="77777777" w:rsidR="00000000" w:rsidRDefault="000E0F0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_Toc87615474 \h </w:instrText>
      </w:r>
      <w:r>
        <w:fldChar w:fldCharType="separate"/>
      </w:r>
      <w:r>
        <w:t>17</w:t>
      </w:r>
      <w:r>
        <w:fldChar w:fldCharType="end"/>
      </w:r>
    </w:p>
    <w:p w14:paraId="68C3AD6B" w14:textId="77777777" w:rsidR="00000000" w:rsidRDefault="000E0F0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_Toc87615475 \h </w:instrText>
      </w:r>
      <w:r>
        <w:fldChar w:fldCharType="separate"/>
      </w:r>
      <w:r>
        <w:t>18</w:t>
      </w:r>
      <w:r>
        <w:fldChar w:fldCharType="end"/>
      </w:r>
    </w:p>
    <w:p w14:paraId="35E0C2D4" w14:textId="77777777" w:rsidR="00000000" w:rsidRDefault="000E0F0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_Toc87615476 \h </w:instrText>
      </w:r>
      <w:r>
        <w:fldChar w:fldCharType="separate"/>
      </w:r>
      <w:r>
        <w:t>18</w:t>
      </w:r>
      <w:r>
        <w:fldChar w:fldCharType="end"/>
      </w:r>
    </w:p>
    <w:p w14:paraId="0A9F1A82" w14:textId="77777777" w:rsidR="00000000" w:rsidRDefault="000E0F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_Toc87615477 \h </w:instrText>
      </w:r>
      <w:r>
        <w:fldChar w:fldCharType="separate"/>
      </w:r>
      <w:r>
        <w:t>19</w:t>
      </w:r>
      <w:r>
        <w:fldChar w:fldCharType="end"/>
      </w:r>
    </w:p>
    <w:p w14:paraId="14C89863" w14:textId="77777777" w:rsidR="00000000" w:rsidRDefault="000E0F03">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_Toc87615478 \h </w:instrText>
      </w:r>
      <w:r>
        <w:fldChar w:fldCharType="separate"/>
      </w:r>
      <w:r>
        <w:t>19</w:t>
      </w:r>
      <w:r>
        <w:fldChar w:fldCharType="end"/>
      </w:r>
    </w:p>
    <w:p w14:paraId="6E8AD96A" w14:textId="77777777" w:rsidR="00000000" w:rsidRDefault="000E0F03">
      <w:pPr>
        <w:pStyle w:val="TOC1"/>
        <w:tabs>
          <w:tab w:val="right" w:leader="dot" w:pos="8296"/>
        </w:tabs>
        <w:ind w:right="0"/>
        <w:rPr>
          <w:rFonts w:ascii="Times New Roman" w:hAnsi="Times New Roman" w:cs="Times New Roman"/>
          <w:sz w:val="24"/>
          <w:szCs w:val="24"/>
        </w:rPr>
      </w:pPr>
      <w:r>
        <w:t xml:space="preserve">182. </w:t>
      </w:r>
      <w:r>
        <w:rPr>
          <w:rtl/>
        </w:rPr>
        <w:t>דוח היציבות הפיננסית של בנק ישראל</w:t>
      </w:r>
      <w:r>
        <w:tab/>
      </w:r>
      <w:r>
        <w:fldChar w:fldCharType="begin"/>
      </w:r>
      <w:r>
        <w:instrText xml:space="preserve"> PAGEREF _Toc87615479 \h </w:instrText>
      </w:r>
      <w:r>
        <w:fldChar w:fldCharType="separate"/>
      </w:r>
      <w:r>
        <w:t>20</w:t>
      </w:r>
      <w:r>
        <w:fldChar w:fldCharType="end"/>
      </w:r>
    </w:p>
    <w:p w14:paraId="5FC3B456" w14:textId="77777777" w:rsidR="00000000" w:rsidRDefault="000E0F03">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_Toc87615480 \h </w:instrText>
      </w:r>
      <w:r>
        <w:fldChar w:fldCharType="separate"/>
      </w:r>
      <w:r>
        <w:t>20</w:t>
      </w:r>
      <w:r>
        <w:fldChar w:fldCharType="end"/>
      </w:r>
    </w:p>
    <w:p w14:paraId="71EA38C1"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_Toc87615481 \h </w:instrText>
      </w:r>
      <w:r>
        <w:fldChar w:fldCharType="separate"/>
      </w:r>
      <w:r>
        <w:t>21</w:t>
      </w:r>
      <w:r>
        <w:fldChar w:fldCharType="end"/>
      </w:r>
    </w:p>
    <w:p w14:paraId="41904B6F" w14:textId="77777777" w:rsidR="00000000" w:rsidRDefault="000E0F03">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_Toc87615482 \h </w:instrText>
      </w:r>
      <w:r>
        <w:fldChar w:fldCharType="separate"/>
      </w:r>
      <w:r>
        <w:t>21</w:t>
      </w:r>
      <w:r>
        <w:fldChar w:fldCharType="end"/>
      </w:r>
    </w:p>
    <w:p w14:paraId="57AABCF6" w14:textId="77777777" w:rsidR="00000000" w:rsidRDefault="000E0F0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_Toc87615483 \h </w:instrText>
      </w:r>
      <w:r>
        <w:fldChar w:fldCharType="separate"/>
      </w:r>
      <w:r>
        <w:t>22</w:t>
      </w:r>
      <w:r>
        <w:fldChar w:fldCharType="end"/>
      </w:r>
    </w:p>
    <w:p w14:paraId="4C2008D3" w14:textId="77777777" w:rsidR="00000000" w:rsidRDefault="000E0F03">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_Toc87615484 \h </w:instrText>
      </w:r>
      <w:r>
        <w:fldChar w:fldCharType="separate"/>
      </w:r>
      <w:r>
        <w:t>22</w:t>
      </w:r>
      <w:r>
        <w:fldChar w:fldCharType="end"/>
      </w:r>
    </w:p>
    <w:p w14:paraId="03FF703B" w14:textId="77777777" w:rsidR="00000000" w:rsidRDefault="000E0F03">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_Toc87615485 \h </w:instrText>
      </w:r>
      <w:r>
        <w:fldChar w:fldCharType="separate"/>
      </w:r>
      <w:r>
        <w:t>22</w:t>
      </w:r>
      <w:r>
        <w:fldChar w:fldCharType="end"/>
      </w:r>
    </w:p>
    <w:p w14:paraId="79813849"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_Toc87615486 \h </w:instrText>
      </w:r>
      <w:r>
        <w:fldChar w:fldCharType="separate"/>
      </w:r>
      <w:r>
        <w:t>23</w:t>
      </w:r>
      <w:r>
        <w:fldChar w:fldCharType="end"/>
      </w:r>
    </w:p>
    <w:p w14:paraId="6D5932D7" w14:textId="77777777" w:rsidR="00000000" w:rsidRDefault="000E0F03">
      <w:pPr>
        <w:pStyle w:val="TOC1"/>
        <w:tabs>
          <w:tab w:val="right" w:leader="dot" w:pos="8296"/>
        </w:tabs>
        <w:ind w:right="0"/>
        <w:rPr>
          <w:rFonts w:ascii="Times New Roman" w:hAnsi="Times New Roman" w:cs="Times New Roman"/>
          <w:sz w:val="24"/>
          <w:szCs w:val="24"/>
        </w:rPr>
      </w:pPr>
      <w:r>
        <w:t xml:space="preserve">184. </w:t>
      </w:r>
      <w:r>
        <w:rPr>
          <w:rtl/>
        </w:rPr>
        <w:t>עיכוב תעודות של תלמידים עקב חובות הוריהם</w:t>
      </w:r>
      <w:r>
        <w:tab/>
      </w:r>
      <w:r>
        <w:fldChar w:fldCharType="begin"/>
      </w:r>
      <w:r>
        <w:instrText xml:space="preserve"> PAGEREF _Toc87615487 \h </w:instrText>
      </w:r>
      <w:r>
        <w:fldChar w:fldCharType="separate"/>
      </w:r>
      <w:r>
        <w:t>24</w:t>
      </w:r>
      <w:r>
        <w:fldChar w:fldCharType="end"/>
      </w:r>
    </w:p>
    <w:p w14:paraId="120058B8" w14:textId="77777777" w:rsidR="00000000" w:rsidRDefault="000E0F0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_Toc87615488 \h </w:instrText>
      </w:r>
      <w:r>
        <w:fldChar w:fldCharType="separate"/>
      </w:r>
      <w:r>
        <w:t>24</w:t>
      </w:r>
      <w:r>
        <w:fldChar w:fldCharType="end"/>
      </w:r>
    </w:p>
    <w:p w14:paraId="32585300" w14:textId="77777777" w:rsidR="00000000" w:rsidRDefault="000E0F03">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_Toc87615489 \h </w:instrText>
      </w:r>
      <w:r>
        <w:fldChar w:fldCharType="separate"/>
      </w:r>
      <w:r>
        <w:t>24</w:t>
      </w:r>
      <w:r>
        <w:fldChar w:fldCharType="end"/>
      </w:r>
    </w:p>
    <w:p w14:paraId="0174FDC5" w14:textId="77777777" w:rsidR="00000000" w:rsidRDefault="000E0F03">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_Toc87615490 \h </w:instrText>
      </w:r>
      <w:r>
        <w:fldChar w:fldCharType="separate"/>
      </w:r>
      <w:r>
        <w:t>25</w:t>
      </w:r>
      <w:r>
        <w:fldChar w:fldCharType="end"/>
      </w:r>
    </w:p>
    <w:p w14:paraId="00382F15" w14:textId="77777777" w:rsidR="00000000" w:rsidRDefault="000E0F03">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_Toc87615491 \h </w:instrText>
      </w:r>
      <w:r>
        <w:fldChar w:fldCharType="separate"/>
      </w:r>
      <w:r>
        <w:t>25</w:t>
      </w:r>
      <w:r>
        <w:fldChar w:fldCharType="end"/>
      </w:r>
    </w:p>
    <w:p w14:paraId="0672FB2C" w14:textId="77777777" w:rsidR="00000000" w:rsidRDefault="000E0F03">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_Toc87615492 \h </w:instrText>
      </w:r>
      <w:r>
        <w:fldChar w:fldCharType="separate"/>
      </w:r>
      <w:r>
        <w:t>25</w:t>
      </w:r>
      <w:r>
        <w:fldChar w:fldCharType="end"/>
      </w:r>
    </w:p>
    <w:p w14:paraId="041A6AFD" w14:textId="77777777" w:rsidR="00000000" w:rsidRDefault="000E0F03">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_Toc87615493 \h </w:instrText>
      </w:r>
      <w:r>
        <w:fldChar w:fldCharType="separate"/>
      </w:r>
      <w:r>
        <w:t>26</w:t>
      </w:r>
      <w:r>
        <w:fldChar w:fldCharType="end"/>
      </w:r>
    </w:p>
    <w:p w14:paraId="04872920" w14:textId="77777777" w:rsidR="00000000" w:rsidRDefault="000E0F0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_Toc87615494 \h </w:instrText>
      </w:r>
      <w:r>
        <w:fldChar w:fldCharType="separate"/>
      </w:r>
      <w:r>
        <w:t>27</w:t>
      </w:r>
      <w:r>
        <w:fldChar w:fldCharType="end"/>
      </w:r>
    </w:p>
    <w:p w14:paraId="50416BD5" w14:textId="77777777" w:rsidR="00000000" w:rsidRDefault="000E0F03">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_Toc87615495 \h </w:instrText>
      </w:r>
      <w:r>
        <w:fldChar w:fldCharType="separate"/>
      </w:r>
      <w:r>
        <w:t>28</w:t>
      </w:r>
      <w:r>
        <w:fldChar w:fldCharType="end"/>
      </w:r>
    </w:p>
    <w:p w14:paraId="78D2A7C5" w14:textId="77777777" w:rsidR="00000000" w:rsidRDefault="000E0F03">
      <w:pPr>
        <w:pStyle w:val="TOC1"/>
        <w:tabs>
          <w:tab w:val="right" w:leader="dot" w:pos="8296"/>
        </w:tabs>
        <w:ind w:right="0"/>
        <w:rPr>
          <w:rFonts w:ascii="Times New Roman" w:hAnsi="Times New Roman" w:cs="Times New Roman"/>
          <w:sz w:val="24"/>
          <w:szCs w:val="24"/>
        </w:rPr>
      </w:pPr>
      <w:r>
        <w:lastRenderedPageBreak/>
        <w:t xml:space="preserve">181. </w:t>
      </w:r>
      <w:r>
        <w:rPr>
          <w:rtl/>
        </w:rPr>
        <w:t>חילול קברים ברחבי הארץ</w:t>
      </w:r>
      <w:r>
        <w:tab/>
      </w:r>
      <w:r>
        <w:fldChar w:fldCharType="begin"/>
      </w:r>
      <w:r>
        <w:instrText xml:space="preserve"> PAGEREF _Toc87615496 \h </w:instrText>
      </w:r>
      <w:r>
        <w:fldChar w:fldCharType="separate"/>
      </w:r>
      <w:r>
        <w:t>28</w:t>
      </w:r>
      <w:r>
        <w:fldChar w:fldCharType="end"/>
      </w:r>
    </w:p>
    <w:p w14:paraId="447B25E7" w14:textId="77777777" w:rsidR="00000000" w:rsidRDefault="000E0F03">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_Toc87615497 \h </w:instrText>
      </w:r>
      <w:r>
        <w:fldChar w:fldCharType="separate"/>
      </w:r>
      <w:r>
        <w:t>28</w:t>
      </w:r>
      <w:r>
        <w:fldChar w:fldCharType="end"/>
      </w:r>
    </w:p>
    <w:p w14:paraId="4369FA24"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_Toc87615498 \h </w:instrText>
      </w:r>
      <w:r>
        <w:fldChar w:fldCharType="separate"/>
      </w:r>
      <w:r>
        <w:t>29</w:t>
      </w:r>
      <w:r>
        <w:fldChar w:fldCharType="end"/>
      </w:r>
    </w:p>
    <w:p w14:paraId="53AE0E25" w14:textId="77777777" w:rsidR="00000000" w:rsidRDefault="000E0F03">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_Toc87615499 \h </w:instrText>
      </w:r>
      <w:r>
        <w:fldChar w:fldCharType="separate"/>
      </w:r>
      <w:r>
        <w:t>30</w:t>
      </w:r>
      <w:r>
        <w:fldChar w:fldCharType="end"/>
      </w:r>
    </w:p>
    <w:p w14:paraId="57617DD4" w14:textId="77777777" w:rsidR="00000000" w:rsidRDefault="000E0F0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_Toc87615500 \h </w:instrText>
      </w:r>
      <w:r>
        <w:fldChar w:fldCharType="separate"/>
      </w:r>
      <w:r>
        <w:t>31</w:t>
      </w:r>
      <w:r>
        <w:fldChar w:fldCharType="end"/>
      </w:r>
    </w:p>
    <w:p w14:paraId="5225066E" w14:textId="77777777" w:rsidR="00000000" w:rsidRDefault="000E0F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_Toc87615501 \h </w:instrText>
      </w:r>
      <w:r>
        <w:fldChar w:fldCharType="separate"/>
      </w:r>
      <w:r>
        <w:t>32</w:t>
      </w:r>
      <w:r>
        <w:fldChar w:fldCharType="end"/>
      </w:r>
    </w:p>
    <w:p w14:paraId="717490AF" w14:textId="77777777" w:rsidR="00000000" w:rsidRDefault="000E0F03">
      <w:pPr>
        <w:pStyle w:val="TOC2"/>
        <w:tabs>
          <w:tab w:val="right" w:leader="dot" w:pos="8296"/>
        </w:tabs>
        <w:ind w:right="0"/>
        <w:rPr>
          <w:rFonts w:ascii="Times New Roman" w:hAnsi="Times New Roman" w:cs="Times New Roman"/>
          <w:sz w:val="24"/>
          <w:szCs w:val="24"/>
        </w:rPr>
      </w:pPr>
      <w:r>
        <w:rPr>
          <w:rtl/>
        </w:rPr>
        <w:t>שר התיירות גדעון</w:t>
      </w:r>
      <w:r>
        <w:t xml:space="preserve"> </w:t>
      </w:r>
      <w:r>
        <w:rPr>
          <w:rtl/>
        </w:rPr>
        <w:t>עזרא:</w:t>
      </w:r>
      <w:r>
        <w:tab/>
      </w:r>
      <w:r>
        <w:fldChar w:fldCharType="begin"/>
      </w:r>
      <w:r>
        <w:instrText xml:space="preserve"> PAGEREF _Toc87615502 \h </w:instrText>
      </w:r>
      <w:r>
        <w:fldChar w:fldCharType="separate"/>
      </w:r>
      <w:r>
        <w:t>33</w:t>
      </w:r>
      <w:r>
        <w:fldChar w:fldCharType="end"/>
      </w:r>
    </w:p>
    <w:p w14:paraId="1FDF8AE7" w14:textId="77777777" w:rsidR="00000000" w:rsidRDefault="000E0F03">
      <w:pPr>
        <w:pStyle w:val="TOC1"/>
        <w:tabs>
          <w:tab w:val="right" w:leader="dot" w:pos="8296"/>
        </w:tabs>
        <w:ind w:right="0"/>
        <w:rPr>
          <w:rFonts w:ascii="Times New Roman" w:hAnsi="Times New Roman" w:cs="Times New Roman"/>
          <w:sz w:val="24"/>
          <w:szCs w:val="24"/>
        </w:rPr>
      </w:pPr>
      <w:r>
        <w:rPr>
          <w:rtl/>
        </w:rPr>
        <w:t>הצעת חוק צער בעלי</w:t>
      </w:r>
      <w:r>
        <w:t>-</w:t>
      </w:r>
      <w:r>
        <w:rPr>
          <w:rtl/>
        </w:rPr>
        <w:t xml:space="preserve">חיים (הגנה על בעלי-חיים) </w:t>
      </w:r>
      <w:r>
        <w:t xml:space="preserve"> (</w:t>
      </w:r>
      <w:r>
        <w:rPr>
          <w:rtl/>
        </w:rPr>
        <w:t>תיקון - עונשין), התשס"ג-2003</w:t>
      </w:r>
      <w:r>
        <w:tab/>
      </w:r>
      <w:r>
        <w:fldChar w:fldCharType="begin"/>
      </w:r>
      <w:r>
        <w:instrText xml:space="preserve"> PAGEREF _Toc87615503 \h </w:instrText>
      </w:r>
      <w:r>
        <w:fldChar w:fldCharType="separate"/>
      </w:r>
      <w:r>
        <w:t>35</w:t>
      </w:r>
      <w:r>
        <w:fldChar w:fldCharType="end"/>
      </w:r>
    </w:p>
    <w:p w14:paraId="5DE0872C" w14:textId="77777777" w:rsidR="00000000" w:rsidRDefault="000E0F0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_Toc87615504 \h </w:instrText>
      </w:r>
      <w:r>
        <w:fldChar w:fldCharType="separate"/>
      </w:r>
      <w:r>
        <w:t>37</w:t>
      </w:r>
      <w:r>
        <w:fldChar w:fldCharType="end"/>
      </w:r>
    </w:p>
    <w:p w14:paraId="09AE993A"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w:t>
      </w:r>
      <w:r>
        <w:rPr>
          <w:rtl/>
        </w:rPr>
        <w:t>ת גדעון עזרא:</w:t>
      </w:r>
      <w:r>
        <w:tab/>
      </w:r>
      <w:r>
        <w:fldChar w:fldCharType="begin"/>
      </w:r>
      <w:r>
        <w:instrText xml:space="preserve"> PAGEREF _Toc87615505 \h </w:instrText>
      </w:r>
      <w:r>
        <w:fldChar w:fldCharType="separate"/>
      </w:r>
      <w:r>
        <w:t>38</w:t>
      </w:r>
      <w:r>
        <w:fldChar w:fldCharType="end"/>
      </w:r>
    </w:p>
    <w:p w14:paraId="0A38EB50" w14:textId="77777777" w:rsidR="00000000" w:rsidRDefault="000E0F03">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_Toc87615506 \h </w:instrText>
      </w:r>
      <w:r>
        <w:fldChar w:fldCharType="separate"/>
      </w:r>
      <w:r>
        <w:t>39</w:t>
      </w:r>
      <w:r>
        <w:fldChar w:fldCharType="end"/>
      </w:r>
    </w:p>
    <w:p w14:paraId="44A81A1A" w14:textId="77777777" w:rsidR="00000000" w:rsidRDefault="000E0F03">
      <w:pPr>
        <w:pStyle w:val="TOC1"/>
        <w:tabs>
          <w:tab w:val="right" w:leader="dot" w:pos="8296"/>
        </w:tabs>
        <w:ind w:right="0"/>
        <w:rPr>
          <w:rFonts w:ascii="Times New Roman" w:hAnsi="Times New Roman" w:cs="Times New Roman"/>
          <w:sz w:val="24"/>
          <w:szCs w:val="24"/>
        </w:rPr>
      </w:pPr>
      <w:r>
        <w:rPr>
          <w:rtl/>
        </w:rPr>
        <w:t xml:space="preserve">הצעת חוק הלוואות לדיור (תיקון - תוספת מענק מיוחד לרכישת דירה </w:t>
      </w:r>
      <w:r>
        <w:t xml:space="preserve"> </w:t>
      </w:r>
      <w:r>
        <w:rPr>
          <w:rtl/>
        </w:rPr>
        <w:t>לאדם בעל מוגבלות בתנועה עקב מחלות מוטוריות), התשס"ד-2004</w:t>
      </w:r>
      <w:r>
        <w:tab/>
      </w:r>
      <w:r>
        <w:fldChar w:fldCharType="begin"/>
      </w:r>
      <w:r>
        <w:instrText xml:space="preserve"> PAGEREF _Toc87615507 \h </w:instrText>
      </w:r>
      <w:r>
        <w:fldChar w:fldCharType="separate"/>
      </w:r>
      <w:r>
        <w:t>43</w:t>
      </w:r>
      <w:r>
        <w:fldChar w:fldCharType="end"/>
      </w:r>
    </w:p>
    <w:p w14:paraId="7FFE4091" w14:textId="77777777" w:rsidR="00000000" w:rsidRDefault="000E0F03">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w:t>
      </w:r>
      <w:r>
        <w:rPr>
          <w:rtl/>
        </w:rPr>
        <w:t>ליעזר (העבודה-מימד):</w:t>
      </w:r>
      <w:r>
        <w:tab/>
      </w:r>
      <w:r>
        <w:fldChar w:fldCharType="begin"/>
      </w:r>
      <w:r>
        <w:instrText xml:space="preserve"> PAGEREF _Toc87615508 \h </w:instrText>
      </w:r>
      <w:r>
        <w:fldChar w:fldCharType="separate"/>
      </w:r>
      <w:r>
        <w:t>43</w:t>
      </w:r>
      <w:r>
        <w:fldChar w:fldCharType="end"/>
      </w:r>
    </w:p>
    <w:p w14:paraId="57FFF4CF" w14:textId="77777777" w:rsidR="00000000" w:rsidRDefault="000E0F03">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_Toc87615509 \h </w:instrText>
      </w:r>
      <w:r>
        <w:fldChar w:fldCharType="separate"/>
      </w:r>
      <w:r>
        <w:t>46</w:t>
      </w:r>
      <w:r>
        <w:fldChar w:fldCharType="end"/>
      </w:r>
    </w:p>
    <w:p w14:paraId="115F860A" w14:textId="77777777" w:rsidR="00000000" w:rsidRDefault="000E0F03">
      <w:pPr>
        <w:pStyle w:val="TOC1"/>
        <w:tabs>
          <w:tab w:val="right" w:leader="dot" w:pos="8296"/>
        </w:tabs>
        <w:ind w:right="0"/>
        <w:rPr>
          <w:rFonts w:ascii="Times New Roman" w:hAnsi="Times New Roman" w:cs="Times New Roman"/>
          <w:sz w:val="24"/>
          <w:szCs w:val="24"/>
        </w:rPr>
      </w:pPr>
      <w:r>
        <w:rPr>
          <w:rtl/>
        </w:rPr>
        <w:t xml:space="preserve">הצעת חוק שירות המדינה (גמלאות) (תיקון - איסור </w:t>
      </w:r>
      <w:r>
        <w:t xml:space="preserve"> </w:t>
      </w:r>
      <w:r>
        <w:rPr>
          <w:rtl/>
        </w:rPr>
        <w:t>קבלת קצבה ומשכורת יחד),</w:t>
      </w:r>
      <w:r>
        <w:t xml:space="preserve"> </w:t>
      </w:r>
      <w:r>
        <w:rPr>
          <w:rtl/>
        </w:rPr>
        <w:t>התשס"ד-2004</w:t>
      </w:r>
      <w:r>
        <w:tab/>
      </w:r>
      <w:r>
        <w:fldChar w:fldCharType="begin"/>
      </w:r>
      <w:r>
        <w:instrText xml:space="preserve"> PAGEREF _Toc87615510 \h </w:instrText>
      </w:r>
      <w:r>
        <w:fldChar w:fldCharType="separate"/>
      </w:r>
      <w:r>
        <w:t>49</w:t>
      </w:r>
      <w:r>
        <w:fldChar w:fldCharType="end"/>
      </w:r>
    </w:p>
    <w:p w14:paraId="18A5E322" w14:textId="77777777" w:rsidR="00000000" w:rsidRDefault="000E0F03">
      <w:pPr>
        <w:pStyle w:val="TOC2"/>
        <w:tabs>
          <w:tab w:val="right" w:leader="dot" w:pos="8296"/>
        </w:tabs>
        <w:ind w:right="0"/>
        <w:rPr>
          <w:rFonts w:ascii="Times New Roman" w:hAnsi="Times New Roman" w:cs="Times New Roman"/>
          <w:sz w:val="24"/>
          <w:szCs w:val="24"/>
        </w:rPr>
      </w:pPr>
      <w:r>
        <w:rPr>
          <w:rtl/>
        </w:rPr>
        <w:t>שלום שמחון (העבודה-מימד):</w:t>
      </w:r>
      <w:r>
        <w:tab/>
      </w:r>
      <w:r>
        <w:fldChar w:fldCharType="begin"/>
      </w:r>
      <w:r>
        <w:instrText xml:space="preserve"> PAGE</w:instrText>
      </w:r>
      <w:r>
        <w:instrText xml:space="preserve">REF _Toc87615511 \h </w:instrText>
      </w:r>
      <w:r>
        <w:fldChar w:fldCharType="separate"/>
      </w:r>
      <w:r>
        <w:t>49</w:t>
      </w:r>
      <w:r>
        <w:fldChar w:fldCharType="end"/>
      </w:r>
    </w:p>
    <w:p w14:paraId="2F075D5A"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_Toc87615512 \h </w:instrText>
      </w:r>
      <w:r>
        <w:fldChar w:fldCharType="separate"/>
      </w:r>
      <w:r>
        <w:t>50</w:t>
      </w:r>
      <w:r>
        <w:fldChar w:fldCharType="end"/>
      </w:r>
    </w:p>
    <w:p w14:paraId="489522E8" w14:textId="77777777" w:rsidR="00000000" w:rsidRDefault="000E0F03">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_Toc87615513 \h </w:instrText>
      </w:r>
      <w:r>
        <w:fldChar w:fldCharType="separate"/>
      </w:r>
      <w:r>
        <w:t>51</w:t>
      </w:r>
      <w:r>
        <w:fldChar w:fldCharType="end"/>
      </w:r>
    </w:p>
    <w:p w14:paraId="1C68F6A0" w14:textId="77777777" w:rsidR="00000000" w:rsidRDefault="000E0F03">
      <w:pPr>
        <w:pStyle w:val="TOC1"/>
        <w:tabs>
          <w:tab w:val="right" w:leader="dot" w:pos="8296"/>
        </w:tabs>
        <w:ind w:right="0"/>
        <w:rPr>
          <w:rFonts w:ascii="Times New Roman" w:hAnsi="Times New Roman" w:cs="Times New Roman"/>
          <w:sz w:val="24"/>
          <w:szCs w:val="24"/>
        </w:rPr>
      </w:pPr>
      <w:r>
        <w:rPr>
          <w:rtl/>
        </w:rPr>
        <w:t xml:space="preserve">הצעת חוק המדיניות הכלכלית לשנת הכספים 2004 (תיקוני חקיקה) </w:t>
      </w:r>
      <w:r>
        <w:t xml:space="preserve"> (</w:t>
      </w:r>
      <w:r>
        <w:rPr>
          <w:rtl/>
        </w:rPr>
        <w:t xml:space="preserve">תיקון - ביטול הגדלת ההפרשות לביטוח לאומי ולביטוח בריאות </w:t>
      </w:r>
      <w:r>
        <w:t xml:space="preserve"> </w:t>
      </w:r>
      <w:r>
        <w:rPr>
          <w:rtl/>
        </w:rPr>
        <w:t>לגמלאים שיצאו לפרישה מוקדמת), התשס"ד-2004</w:t>
      </w:r>
      <w:r>
        <w:tab/>
      </w:r>
      <w:r>
        <w:fldChar w:fldCharType="begin"/>
      </w:r>
      <w:r>
        <w:instrText xml:space="preserve"> PAGEREF _Toc87615514 \h </w:instrText>
      </w:r>
      <w:r>
        <w:fldChar w:fldCharType="separate"/>
      </w:r>
      <w:r>
        <w:t>53</w:t>
      </w:r>
      <w:r>
        <w:fldChar w:fldCharType="end"/>
      </w:r>
    </w:p>
    <w:p w14:paraId="01CA1186" w14:textId="77777777" w:rsidR="00000000" w:rsidRDefault="000E0F03">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 (העבודה-מימד):</w:t>
      </w:r>
      <w:r>
        <w:tab/>
      </w:r>
      <w:r>
        <w:fldChar w:fldCharType="begin"/>
      </w:r>
      <w:r>
        <w:instrText xml:space="preserve"> PAGEREF _Toc87615515 \h </w:instrText>
      </w:r>
      <w:r>
        <w:fldChar w:fldCharType="separate"/>
      </w:r>
      <w:r>
        <w:t>53</w:t>
      </w:r>
      <w:r>
        <w:fldChar w:fldCharType="end"/>
      </w:r>
    </w:p>
    <w:p w14:paraId="400EFA67"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_Toc87615516 \h </w:instrText>
      </w:r>
      <w:r>
        <w:fldChar w:fldCharType="separate"/>
      </w:r>
      <w:r>
        <w:t>55</w:t>
      </w:r>
      <w:r>
        <w:fldChar w:fldCharType="end"/>
      </w:r>
    </w:p>
    <w:p w14:paraId="19A90828" w14:textId="77777777" w:rsidR="00000000" w:rsidRDefault="000E0F03">
      <w:pPr>
        <w:pStyle w:val="TOC1"/>
        <w:tabs>
          <w:tab w:val="right" w:leader="dot" w:pos="8296"/>
        </w:tabs>
        <w:ind w:right="0"/>
        <w:rPr>
          <w:rFonts w:ascii="Times New Roman" w:hAnsi="Times New Roman" w:cs="Times New Roman"/>
          <w:sz w:val="24"/>
          <w:szCs w:val="24"/>
        </w:rPr>
      </w:pPr>
      <w:r>
        <w:rPr>
          <w:rtl/>
        </w:rPr>
        <w:t xml:space="preserve">הצעת חוק הנוער (טיפול והשגחה) </w:t>
      </w:r>
      <w:r>
        <w:t xml:space="preserve"> (</w:t>
      </w:r>
      <w:r>
        <w:rPr>
          <w:rtl/>
        </w:rPr>
        <w:t>תיקון - מסגרות חוץ</w:t>
      </w:r>
      <w:r>
        <w:t>-</w:t>
      </w:r>
      <w:r>
        <w:rPr>
          <w:rtl/>
        </w:rPr>
        <w:t>ביתיות לילד</w:t>
      </w:r>
      <w:r>
        <w:rPr>
          <w:rtl/>
        </w:rPr>
        <w:t>ים נזקקים), התשס"ג-2003</w:t>
      </w:r>
      <w:r>
        <w:tab/>
      </w:r>
      <w:r>
        <w:fldChar w:fldCharType="begin"/>
      </w:r>
      <w:r>
        <w:instrText xml:space="preserve"> PAGEREF _Toc87615517 \h </w:instrText>
      </w:r>
      <w:r>
        <w:fldChar w:fldCharType="separate"/>
      </w:r>
      <w:r>
        <w:t>55</w:t>
      </w:r>
      <w:r>
        <w:fldChar w:fldCharType="end"/>
      </w:r>
    </w:p>
    <w:p w14:paraId="04AA9CA2" w14:textId="77777777" w:rsidR="00000000" w:rsidRDefault="000E0F0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_Toc87615518 \h </w:instrText>
      </w:r>
      <w:r>
        <w:fldChar w:fldCharType="separate"/>
      </w:r>
      <w:r>
        <w:t>56</w:t>
      </w:r>
      <w:r>
        <w:fldChar w:fldCharType="end"/>
      </w:r>
    </w:p>
    <w:p w14:paraId="2047ABE0"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_Toc87615519 \h </w:instrText>
      </w:r>
      <w:r>
        <w:fldChar w:fldCharType="separate"/>
      </w:r>
      <w:r>
        <w:t>58</w:t>
      </w:r>
      <w:r>
        <w:fldChar w:fldCharType="end"/>
      </w:r>
    </w:p>
    <w:p w14:paraId="78996C9D" w14:textId="77777777" w:rsidR="00000000" w:rsidRDefault="000E0F03">
      <w:pPr>
        <w:pStyle w:val="TOC1"/>
        <w:tabs>
          <w:tab w:val="right" w:leader="dot" w:pos="8296"/>
        </w:tabs>
        <w:ind w:right="0"/>
        <w:rPr>
          <w:rFonts w:ascii="Times New Roman" w:hAnsi="Times New Roman" w:cs="Times New Roman"/>
          <w:sz w:val="24"/>
          <w:szCs w:val="24"/>
        </w:rPr>
      </w:pPr>
      <w:r>
        <w:rPr>
          <w:rtl/>
        </w:rPr>
        <w:t>הצעת חוק ביטוח בריאות ממלכתי (תיקון מס' 22), התשס"ג-2003</w:t>
      </w:r>
      <w:r>
        <w:tab/>
      </w:r>
      <w:r>
        <w:fldChar w:fldCharType="begin"/>
      </w:r>
      <w:r>
        <w:instrText xml:space="preserve"> PAGEREF _Toc87615520 \h </w:instrText>
      </w:r>
      <w:r>
        <w:fldChar w:fldCharType="separate"/>
      </w:r>
      <w:r>
        <w:t>62</w:t>
      </w:r>
      <w:r>
        <w:fldChar w:fldCharType="end"/>
      </w:r>
    </w:p>
    <w:p w14:paraId="30E8C4BD" w14:textId="77777777" w:rsidR="00000000" w:rsidRDefault="000E0F03">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w:t>
      </w:r>
      <w:r>
        <w:rPr>
          <w:rtl/>
        </w:rPr>
        <w:t xml:space="preserve"> (העבודה-מימד):</w:t>
      </w:r>
      <w:r>
        <w:tab/>
      </w:r>
      <w:r>
        <w:fldChar w:fldCharType="begin"/>
      </w:r>
      <w:r>
        <w:instrText xml:space="preserve"> PAGEREF _Toc87615521 \h </w:instrText>
      </w:r>
      <w:r>
        <w:fldChar w:fldCharType="separate"/>
      </w:r>
      <w:r>
        <w:t>62</w:t>
      </w:r>
      <w:r>
        <w:fldChar w:fldCharType="end"/>
      </w:r>
    </w:p>
    <w:p w14:paraId="6CD04A51"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_Toc87615522 \h </w:instrText>
      </w:r>
      <w:r>
        <w:fldChar w:fldCharType="separate"/>
      </w:r>
      <w:r>
        <w:t>66</w:t>
      </w:r>
      <w:r>
        <w:fldChar w:fldCharType="end"/>
      </w:r>
    </w:p>
    <w:p w14:paraId="0DC00675" w14:textId="77777777" w:rsidR="00000000" w:rsidRDefault="000E0F03">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_Toc87615523 \h </w:instrText>
      </w:r>
      <w:r>
        <w:fldChar w:fldCharType="separate"/>
      </w:r>
      <w:r>
        <w:t>68</w:t>
      </w:r>
      <w:r>
        <w:fldChar w:fldCharType="end"/>
      </w:r>
    </w:p>
    <w:p w14:paraId="1AC461E4" w14:textId="77777777" w:rsidR="00000000" w:rsidRDefault="000E0F0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_Toc87615524 \h </w:instrText>
      </w:r>
      <w:r>
        <w:fldChar w:fldCharType="separate"/>
      </w:r>
      <w:r>
        <w:t>69</w:t>
      </w:r>
      <w:r>
        <w:fldChar w:fldCharType="end"/>
      </w:r>
    </w:p>
    <w:p w14:paraId="7AEC21D2"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w:t>
      </w:r>
      <w:r>
        <w:t xml:space="preserve"> </w:t>
      </w:r>
      <w:r>
        <w:rPr>
          <w:rtl/>
        </w:rPr>
        <w:t>המסחר והתעסוקה אהוד אולמרט:</w:t>
      </w:r>
      <w:r>
        <w:tab/>
      </w:r>
      <w:r>
        <w:fldChar w:fldCharType="begin"/>
      </w:r>
      <w:r>
        <w:instrText xml:space="preserve"> PAGEREF _Toc87615525 \h </w:instrText>
      </w:r>
      <w:r>
        <w:fldChar w:fldCharType="separate"/>
      </w:r>
      <w:r>
        <w:t>71</w:t>
      </w:r>
      <w:r>
        <w:fldChar w:fldCharType="end"/>
      </w:r>
    </w:p>
    <w:p w14:paraId="4FDA65C1"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_Toc87615526 \h </w:instrText>
      </w:r>
      <w:r>
        <w:fldChar w:fldCharType="separate"/>
      </w:r>
      <w:r>
        <w:t>72</w:t>
      </w:r>
      <w:r>
        <w:fldChar w:fldCharType="end"/>
      </w:r>
    </w:p>
    <w:p w14:paraId="087E8FAF"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_Toc87615527 \h </w:instrText>
      </w:r>
      <w:r>
        <w:fldChar w:fldCharType="separate"/>
      </w:r>
      <w:r>
        <w:t>72</w:t>
      </w:r>
      <w:r>
        <w:fldChar w:fldCharType="end"/>
      </w:r>
    </w:p>
    <w:p w14:paraId="7A5AD5A2"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_Toc87615528 \h </w:instrText>
      </w:r>
      <w:r>
        <w:fldChar w:fldCharType="separate"/>
      </w:r>
      <w:r>
        <w:t>72</w:t>
      </w:r>
      <w:r>
        <w:fldChar w:fldCharType="end"/>
      </w:r>
    </w:p>
    <w:p w14:paraId="09C29660"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w:t>
      </w:r>
      <w:r>
        <w:rPr>
          <w:rtl/>
        </w:rPr>
        <w:t>ייה, המסחר והתעסוקה אהוד אולמרט:</w:t>
      </w:r>
      <w:r>
        <w:tab/>
      </w:r>
      <w:r>
        <w:fldChar w:fldCharType="begin"/>
      </w:r>
      <w:r>
        <w:instrText xml:space="preserve"> PAGEREF _Toc87615529 \h </w:instrText>
      </w:r>
      <w:r>
        <w:fldChar w:fldCharType="separate"/>
      </w:r>
      <w:r>
        <w:t>72</w:t>
      </w:r>
      <w:r>
        <w:fldChar w:fldCharType="end"/>
      </w:r>
    </w:p>
    <w:p w14:paraId="090F915B" w14:textId="77777777" w:rsidR="00000000" w:rsidRDefault="000E0F03">
      <w:pPr>
        <w:pStyle w:val="TOC1"/>
        <w:tabs>
          <w:tab w:val="right" w:leader="dot" w:pos="8296"/>
        </w:tabs>
        <w:ind w:right="0"/>
        <w:rPr>
          <w:rFonts w:ascii="Times New Roman" w:hAnsi="Times New Roman" w:cs="Times New Roman"/>
          <w:sz w:val="24"/>
          <w:szCs w:val="24"/>
        </w:rPr>
      </w:pPr>
      <w:r>
        <w:rPr>
          <w:rtl/>
        </w:rPr>
        <w:t>הצעת חוק לתיקון פקודת הרוקחים (הגנה על תיקי רישום), התשס"ד-2004</w:t>
      </w:r>
      <w:r>
        <w:tab/>
      </w:r>
      <w:r>
        <w:fldChar w:fldCharType="begin"/>
      </w:r>
      <w:r>
        <w:instrText xml:space="preserve"> PAGEREF _Toc87615530 \h </w:instrText>
      </w:r>
      <w:r>
        <w:fldChar w:fldCharType="separate"/>
      </w:r>
      <w:r>
        <w:t>73</w:t>
      </w:r>
      <w:r>
        <w:fldChar w:fldCharType="end"/>
      </w:r>
    </w:p>
    <w:p w14:paraId="3548178B" w14:textId="77777777" w:rsidR="00000000" w:rsidRDefault="000E0F03">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_Toc87615531 \h </w:instrText>
      </w:r>
      <w:r>
        <w:fldChar w:fldCharType="separate"/>
      </w:r>
      <w:r>
        <w:t>74</w:t>
      </w:r>
      <w:r>
        <w:fldChar w:fldCharType="end"/>
      </w:r>
    </w:p>
    <w:p w14:paraId="29BBEDEA" w14:textId="77777777" w:rsidR="00000000" w:rsidRDefault="000E0F03">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w:instrText>
      </w:r>
      <w:r>
        <w:instrText xml:space="preserve">GEREF _Toc87615532 \h </w:instrText>
      </w:r>
      <w:r>
        <w:fldChar w:fldCharType="separate"/>
      </w:r>
      <w:r>
        <w:t>76</w:t>
      </w:r>
      <w:r>
        <w:fldChar w:fldCharType="end"/>
      </w:r>
    </w:p>
    <w:p w14:paraId="29A2E940" w14:textId="77777777" w:rsidR="00000000" w:rsidRDefault="000E0F03">
      <w:pPr>
        <w:pStyle w:val="TOC1"/>
        <w:tabs>
          <w:tab w:val="right" w:leader="dot" w:pos="8296"/>
        </w:tabs>
        <w:ind w:right="0"/>
        <w:rPr>
          <w:rFonts w:ascii="Times New Roman" w:hAnsi="Times New Roman" w:cs="Times New Roman"/>
          <w:sz w:val="24"/>
          <w:szCs w:val="24"/>
        </w:rPr>
      </w:pPr>
      <w:r>
        <w:rPr>
          <w:rtl/>
        </w:rPr>
        <w:t>הצעת חוק רשות השידור (תיקון - ביטול אגרת הטלוויזיה), התשס"ג-2003</w:t>
      </w:r>
      <w:r>
        <w:tab/>
      </w:r>
      <w:r>
        <w:fldChar w:fldCharType="begin"/>
      </w:r>
      <w:r>
        <w:instrText xml:space="preserve"> PAGEREF _Toc87615533 \h </w:instrText>
      </w:r>
      <w:r>
        <w:fldChar w:fldCharType="separate"/>
      </w:r>
      <w:r>
        <w:t>78</w:t>
      </w:r>
      <w:r>
        <w:fldChar w:fldCharType="end"/>
      </w:r>
    </w:p>
    <w:p w14:paraId="69DAFB6A" w14:textId="77777777" w:rsidR="00000000" w:rsidRDefault="000E0F03">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_Toc87615534 \h </w:instrText>
      </w:r>
      <w:r>
        <w:fldChar w:fldCharType="separate"/>
      </w:r>
      <w:r>
        <w:t>78</w:t>
      </w:r>
      <w:r>
        <w:fldChar w:fldCharType="end"/>
      </w:r>
    </w:p>
    <w:p w14:paraId="10EBF012"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_Toc8761</w:instrText>
      </w:r>
      <w:r>
        <w:instrText xml:space="preserve">5535 \h </w:instrText>
      </w:r>
      <w:r>
        <w:fldChar w:fldCharType="separate"/>
      </w:r>
      <w:r>
        <w:t>79</w:t>
      </w:r>
      <w:r>
        <w:fldChar w:fldCharType="end"/>
      </w:r>
    </w:p>
    <w:p w14:paraId="46659EDB" w14:textId="77777777" w:rsidR="00000000" w:rsidRDefault="000E0F03">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_Toc87615536 \h </w:instrText>
      </w:r>
      <w:r>
        <w:fldChar w:fldCharType="separate"/>
      </w:r>
      <w:r>
        <w:t>80</w:t>
      </w:r>
      <w:r>
        <w:fldChar w:fldCharType="end"/>
      </w:r>
    </w:p>
    <w:p w14:paraId="438C19DD" w14:textId="77777777" w:rsidR="00000000" w:rsidRDefault="000E0F03">
      <w:pPr>
        <w:pStyle w:val="TOC1"/>
        <w:tabs>
          <w:tab w:val="right" w:leader="dot" w:pos="8296"/>
        </w:tabs>
        <w:ind w:right="0"/>
        <w:rPr>
          <w:rFonts w:ascii="Times New Roman" w:hAnsi="Times New Roman" w:cs="Times New Roman"/>
          <w:sz w:val="24"/>
          <w:szCs w:val="24"/>
        </w:rPr>
      </w:pPr>
      <w:r>
        <w:rPr>
          <w:rtl/>
        </w:rPr>
        <w:t xml:space="preserve">הצעת חוק סיווג, סימון ואיסור שידורים מזיקים </w:t>
      </w:r>
      <w:r>
        <w:t xml:space="preserve"> (</w:t>
      </w:r>
      <w:r>
        <w:rPr>
          <w:rtl/>
        </w:rPr>
        <w:t>תיקון - איסור פרסומות וקדימונים מזיקים), התשס"ד-2004</w:t>
      </w:r>
      <w:r>
        <w:tab/>
      </w:r>
      <w:r>
        <w:fldChar w:fldCharType="begin"/>
      </w:r>
      <w:r>
        <w:instrText xml:space="preserve"> PAGEREF _Toc87615537 \h </w:instrText>
      </w:r>
      <w:r>
        <w:fldChar w:fldCharType="separate"/>
      </w:r>
      <w:r>
        <w:t>82</w:t>
      </w:r>
      <w:r>
        <w:fldChar w:fldCharType="end"/>
      </w:r>
    </w:p>
    <w:p w14:paraId="70C9191C" w14:textId="77777777" w:rsidR="00000000" w:rsidRDefault="000E0F0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_Toc87</w:instrText>
      </w:r>
      <w:r>
        <w:instrText xml:space="preserve">615538 \h </w:instrText>
      </w:r>
      <w:r>
        <w:fldChar w:fldCharType="separate"/>
      </w:r>
      <w:r>
        <w:t>82</w:t>
      </w:r>
      <w:r>
        <w:fldChar w:fldCharType="end"/>
      </w:r>
    </w:p>
    <w:p w14:paraId="6DD5419A"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_Toc87615539 \h </w:instrText>
      </w:r>
      <w:r>
        <w:fldChar w:fldCharType="separate"/>
      </w:r>
      <w:r>
        <w:t>83</w:t>
      </w:r>
      <w:r>
        <w:fldChar w:fldCharType="end"/>
      </w:r>
    </w:p>
    <w:p w14:paraId="2942A9A8" w14:textId="77777777" w:rsidR="00000000" w:rsidRDefault="000E0F0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_Toc87615540 \h </w:instrText>
      </w:r>
      <w:r>
        <w:fldChar w:fldCharType="separate"/>
      </w:r>
      <w:r>
        <w:t>84</w:t>
      </w:r>
      <w:r>
        <w:fldChar w:fldCharType="end"/>
      </w:r>
    </w:p>
    <w:p w14:paraId="7D735D7B" w14:textId="77777777" w:rsidR="00000000" w:rsidRDefault="000E0F0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_Toc87615541 \h </w:instrText>
      </w:r>
      <w:r>
        <w:fldChar w:fldCharType="separate"/>
      </w:r>
      <w:r>
        <w:t>86</w:t>
      </w:r>
      <w:r>
        <w:fldChar w:fldCharType="end"/>
      </w:r>
    </w:p>
    <w:p w14:paraId="4DD63483" w14:textId="77777777" w:rsidR="00000000" w:rsidRDefault="000E0F03">
      <w:pPr>
        <w:pStyle w:val="TOC1"/>
        <w:tabs>
          <w:tab w:val="right" w:leader="dot" w:pos="8296"/>
        </w:tabs>
        <w:ind w:right="0"/>
        <w:rPr>
          <w:rFonts w:ascii="Times New Roman" w:hAnsi="Times New Roman" w:cs="Times New Roman"/>
          <w:sz w:val="24"/>
          <w:szCs w:val="24"/>
        </w:rPr>
      </w:pPr>
      <w:r>
        <w:rPr>
          <w:rtl/>
        </w:rPr>
        <w:t>הצעת חוק שמאי מקרקעין (תיקון - ראש מועצת שמאי המקרקעין),</w:t>
      </w:r>
      <w:r>
        <w:t xml:space="preserve"> </w:t>
      </w:r>
      <w:r>
        <w:rPr>
          <w:rtl/>
        </w:rPr>
        <w:t>התשס"ד-2003</w:t>
      </w:r>
      <w:r>
        <w:tab/>
      </w:r>
      <w:r>
        <w:fldChar w:fldCharType="begin"/>
      </w:r>
      <w:r>
        <w:instrText xml:space="preserve"> PAGEREF _T</w:instrText>
      </w:r>
      <w:r>
        <w:instrText xml:space="preserve">oc87615542 \h </w:instrText>
      </w:r>
      <w:r>
        <w:fldChar w:fldCharType="separate"/>
      </w:r>
      <w:r>
        <w:t>88</w:t>
      </w:r>
      <w:r>
        <w:fldChar w:fldCharType="end"/>
      </w:r>
    </w:p>
    <w:p w14:paraId="2DA9771C" w14:textId="77777777" w:rsidR="00000000" w:rsidRDefault="000E0F03">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_Toc87615543 \h </w:instrText>
      </w:r>
      <w:r>
        <w:fldChar w:fldCharType="separate"/>
      </w:r>
      <w:r>
        <w:t>88</w:t>
      </w:r>
      <w:r>
        <w:fldChar w:fldCharType="end"/>
      </w:r>
    </w:p>
    <w:p w14:paraId="594B27C4"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_Toc87615544 \h </w:instrText>
      </w:r>
      <w:r>
        <w:fldChar w:fldCharType="separate"/>
      </w:r>
      <w:r>
        <w:t>88</w:t>
      </w:r>
      <w:r>
        <w:fldChar w:fldCharType="end"/>
      </w:r>
    </w:p>
    <w:p w14:paraId="334165B1" w14:textId="77777777" w:rsidR="00000000" w:rsidRDefault="000E0F03">
      <w:pPr>
        <w:pStyle w:val="TOC1"/>
        <w:tabs>
          <w:tab w:val="right" w:leader="dot" w:pos="8296"/>
        </w:tabs>
        <w:ind w:right="0"/>
        <w:rPr>
          <w:rFonts w:ascii="Times New Roman" w:hAnsi="Times New Roman" w:cs="Times New Roman"/>
          <w:sz w:val="24"/>
          <w:szCs w:val="24"/>
        </w:rPr>
      </w:pPr>
      <w:r>
        <w:rPr>
          <w:rtl/>
        </w:rPr>
        <w:t>הצעת חוק הכניסה לישראל (תיקון - סמכויות שר הפנים), התשס"ד-2004</w:t>
      </w:r>
      <w:r>
        <w:tab/>
      </w:r>
      <w:r>
        <w:fldChar w:fldCharType="begin"/>
      </w:r>
      <w:r>
        <w:instrText xml:space="preserve"> PAGEREF _Toc87615545 \h </w:instrText>
      </w:r>
      <w:r>
        <w:fldChar w:fldCharType="separate"/>
      </w:r>
      <w:r>
        <w:t>89</w:t>
      </w:r>
      <w:r>
        <w:fldChar w:fldCharType="end"/>
      </w:r>
    </w:p>
    <w:p w14:paraId="6EE708D2" w14:textId="77777777" w:rsidR="00000000" w:rsidRDefault="000E0F03">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w:instrText>
      </w:r>
      <w:r>
        <w:instrText xml:space="preserve">87615546 \h </w:instrText>
      </w:r>
      <w:r>
        <w:fldChar w:fldCharType="separate"/>
      </w:r>
      <w:r>
        <w:t>90</w:t>
      </w:r>
      <w:r>
        <w:fldChar w:fldCharType="end"/>
      </w:r>
    </w:p>
    <w:p w14:paraId="304A521B" w14:textId="77777777" w:rsidR="00000000" w:rsidRDefault="000E0F03">
      <w:pPr>
        <w:pStyle w:val="TOC2"/>
        <w:tabs>
          <w:tab w:val="right" w:leader="dot" w:pos="8296"/>
        </w:tabs>
        <w:ind w:right="0"/>
        <w:rPr>
          <w:rFonts w:ascii="Times New Roman" w:hAnsi="Times New Roman" w:cs="Times New Roman"/>
          <w:sz w:val="24"/>
          <w:szCs w:val="24"/>
        </w:rPr>
      </w:pPr>
      <w:r>
        <w:rPr>
          <w:rtl/>
        </w:rPr>
        <w:t>תודה רבה. משיב על הצעת החוק שר המשפטים.</w:t>
      </w:r>
      <w:r>
        <w:tab/>
      </w:r>
      <w:r>
        <w:fldChar w:fldCharType="begin"/>
      </w:r>
      <w:r>
        <w:instrText xml:space="preserve"> PAGEREF _Toc87615547 \h </w:instrText>
      </w:r>
      <w:r>
        <w:fldChar w:fldCharType="separate"/>
      </w:r>
      <w:r>
        <w:t>90</w:t>
      </w:r>
      <w:r>
        <w:fldChar w:fldCharType="end"/>
      </w:r>
    </w:p>
    <w:p w14:paraId="2E3CAC5A" w14:textId="77777777" w:rsidR="00000000" w:rsidRDefault="000E0F03">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_Toc87615548 \h </w:instrText>
      </w:r>
      <w:r>
        <w:fldChar w:fldCharType="separate"/>
      </w:r>
      <w:r>
        <w:t>90</w:t>
      </w:r>
      <w:r>
        <w:fldChar w:fldCharType="end"/>
      </w:r>
    </w:p>
    <w:p w14:paraId="68ACCAAA" w14:textId="77777777" w:rsidR="00000000" w:rsidRDefault="000E0F03">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_Toc87615549 \h </w:instrText>
      </w:r>
      <w:r>
        <w:fldChar w:fldCharType="separate"/>
      </w:r>
      <w:r>
        <w:t>90</w:t>
      </w:r>
      <w:r>
        <w:fldChar w:fldCharType="end"/>
      </w:r>
    </w:p>
    <w:p w14:paraId="47E7D105" w14:textId="77777777" w:rsidR="00000000" w:rsidRDefault="000E0F03">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_Toc87615550 \h </w:instrText>
      </w:r>
      <w:r>
        <w:fldChar w:fldCharType="separate"/>
      </w:r>
      <w:r>
        <w:t>91</w:t>
      </w:r>
      <w:r>
        <w:fldChar w:fldCharType="end"/>
      </w:r>
    </w:p>
    <w:p w14:paraId="234A90EC" w14:textId="77777777" w:rsidR="00000000" w:rsidRDefault="000E0F03">
      <w:pPr>
        <w:pStyle w:val="TOC2"/>
        <w:tabs>
          <w:tab w:val="right" w:leader="dot" w:pos="8296"/>
        </w:tabs>
        <w:ind w:right="0"/>
        <w:rPr>
          <w:rFonts w:ascii="Times New Roman" w:hAnsi="Times New Roman" w:cs="Times New Roman"/>
          <w:sz w:val="24"/>
          <w:szCs w:val="24"/>
        </w:rPr>
      </w:pPr>
      <w:r>
        <w:rPr>
          <w:rtl/>
        </w:rPr>
        <w:t>שר ה</w:t>
      </w:r>
      <w:r>
        <w:rPr>
          <w:rtl/>
        </w:rPr>
        <w:t>משפטים יוסף לפיד:</w:t>
      </w:r>
      <w:r>
        <w:tab/>
      </w:r>
      <w:r>
        <w:fldChar w:fldCharType="begin"/>
      </w:r>
      <w:r>
        <w:instrText xml:space="preserve"> PAGEREF _Toc87615551 \h </w:instrText>
      </w:r>
      <w:r>
        <w:fldChar w:fldCharType="separate"/>
      </w:r>
      <w:r>
        <w:t>91</w:t>
      </w:r>
      <w:r>
        <w:fldChar w:fldCharType="end"/>
      </w:r>
    </w:p>
    <w:p w14:paraId="7EA67AFB" w14:textId="77777777" w:rsidR="00000000" w:rsidRDefault="000E0F03">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_Toc87615552 \h </w:instrText>
      </w:r>
      <w:r>
        <w:fldChar w:fldCharType="separate"/>
      </w:r>
      <w:r>
        <w:t>91</w:t>
      </w:r>
      <w:r>
        <w:fldChar w:fldCharType="end"/>
      </w:r>
    </w:p>
    <w:p w14:paraId="53C8F9CD" w14:textId="77777777" w:rsidR="00000000" w:rsidRDefault="000E0F0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_Toc87615553 \h </w:instrText>
      </w:r>
      <w:r>
        <w:fldChar w:fldCharType="separate"/>
      </w:r>
      <w:r>
        <w:t>93</w:t>
      </w:r>
      <w:r>
        <w:fldChar w:fldCharType="end"/>
      </w:r>
    </w:p>
    <w:p w14:paraId="602408CF" w14:textId="77777777" w:rsidR="00000000" w:rsidRDefault="000E0F03">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_Toc87615554 \h </w:instrText>
      </w:r>
      <w:r>
        <w:fldChar w:fldCharType="separate"/>
      </w:r>
      <w:r>
        <w:t>96</w:t>
      </w:r>
      <w:r>
        <w:fldChar w:fldCharType="end"/>
      </w:r>
    </w:p>
    <w:p w14:paraId="6172D725" w14:textId="77777777" w:rsidR="00000000" w:rsidRDefault="000E0F03">
      <w:pPr>
        <w:pStyle w:val="TOC1"/>
        <w:tabs>
          <w:tab w:val="right" w:leader="dot" w:pos="8296"/>
        </w:tabs>
        <w:ind w:right="0"/>
        <w:rPr>
          <w:rFonts w:ascii="Times New Roman" w:hAnsi="Times New Roman" w:cs="Times New Roman"/>
          <w:sz w:val="24"/>
          <w:szCs w:val="24"/>
        </w:rPr>
      </w:pPr>
      <w:r>
        <w:rPr>
          <w:rtl/>
        </w:rPr>
        <w:t>הצעת חוק זכויות התלמיד (תיקון - כבוד עובד ההוראה)</w:t>
      </w:r>
      <w:r>
        <w:rPr>
          <w:rtl/>
        </w:rPr>
        <w:t>, התשס"ד-2004</w:t>
      </w:r>
      <w:r>
        <w:tab/>
      </w:r>
      <w:r>
        <w:fldChar w:fldCharType="begin"/>
      </w:r>
      <w:r>
        <w:instrText xml:space="preserve"> PAGEREF _Toc87615555 \h </w:instrText>
      </w:r>
      <w:r>
        <w:fldChar w:fldCharType="separate"/>
      </w:r>
      <w:r>
        <w:t>97</w:t>
      </w:r>
      <w:r>
        <w:fldChar w:fldCharType="end"/>
      </w:r>
    </w:p>
    <w:p w14:paraId="0DB4A081" w14:textId="77777777" w:rsidR="00000000" w:rsidRDefault="000E0F0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_Toc87615556 \h </w:instrText>
      </w:r>
      <w:r>
        <w:fldChar w:fldCharType="separate"/>
      </w:r>
      <w:r>
        <w:t>97</w:t>
      </w:r>
      <w:r>
        <w:fldChar w:fldCharType="end"/>
      </w:r>
    </w:p>
    <w:p w14:paraId="657E2437"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_Toc87615557 \h </w:instrText>
      </w:r>
      <w:r>
        <w:fldChar w:fldCharType="separate"/>
      </w:r>
      <w:r>
        <w:t>98</w:t>
      </w:r>
      <w:r>
        <w:fldChar w:fldCharType="end"/>
      </w:r>
    </w:p>
    <w:p w14:paraId="33404A64" w14:textId="77777777" w:rsidR="00000000" w:rsidRDefault="000E0F03">
      <w:pPr>
        <w:pStyle w:val="TOC1"/>
        <w:tabs>
          <w:tab w:val="right" w:leader="dot" w:pos="8296"/>
        </w:tabs>
        <w:ind w:right="0"/>
        <w:rPr>
          <w:rFonts w:ascii="Times New Roman" w:hAnsi="Times New Roman" w:cs="Times New Roman"/>
          <w:sz w:val="24"/>
          <w:szCs w:val="24"/>
        </w:rPr>
      </w:pPr>
      <w:r>
        <w:rPr>
          <w:rtl/>
        </w:rPr>
        <w:t>צו האזרחות והכניסה לישראל (הוראת שעה), התשס"ד-2004</w:t>
      </w:r>
      <w:r>
        <w:tab/>
      </w:r>
      <w:r>
        <w:fldChar w:fldCharType="begin"/>
      </w:r>
      <w:r>
        <w:instrText xml:space="preserve"> PAGEREF _Toc87615558 \h </w:instrText>
      </w:r>
      <w:r>
        <w:fldChar w:fldCharType="separate"/>
      </w:r>
      <w:r>
        <w:t>99</w:t>
      </w:r>
      <w:r>
        <w:fldChar w:fldCharType="end"/>
      </w:r>
    </w:p>
    <w:p w14:paraId="4472B432" w14:textId="77777777" w:rsidR="00000000" w:rsidRDefault="000E0F03">
      <w:pPr>
        <w:pStyle w:val="TOC2"/>
        <w:tabs>
          <w:tab w:val="right" w:leader="dot" w:pos="8296"/>
        </w:tabs>
        <w:ind w:right="0"/>
        <w:rPr>
          <w:rFonts w:ascii="Times New Roman" w:hAnsi="Times New Roman" w:cs="Times New Roman"/>
          <w:sz w:val="24"/>
          <w:szCs w:val="24"/>
        </w:rPr>
      </w:pPr>
      <w:r>
        <w:rPr>
          <w:rtl/>
        </w:rPr>
        <w:t>זהבה גלאון (יחד</w:t>
      </w:r>
      <w:r>
        <w:rPr>
          <w:rtl/>
        </w:rPr>
        <w:t>):</w:t>
      </w:r>
      <w:r>
        <w:tab/>
      </w:r>
      <w:r>
        <w:fldChar w:fldCharType="begin"/>
      </w:r>
      <w:r>
        <w:instrText xml:space="preserve"> PAGEREF _Toc87615559 \h </w:instrText>
      </w:r>
      <w:r>
        <w:fldChar w:fldCharType="separate"/>
      </w:r>
      <w:r>
        <w:t>100</w:t>
      </w:r>
      <w:r>
        <w:fldChar w:fldCharType="end"/>
      </w:r>
    </w:p>
    <w:p w14:paraId="7F77C225" w14:textId="77777777" w:rsidR="00000000" w:rsidRDefault="000E0F03">
      <w:pPr>
        <w:pStyle w:val="TOC2"/>
        <w:tabs>
          <w:tab w:val="right" w:leader="dot" w:pos="8296"/>
        </w:tabs>
        <w:ind w:right="0"/>
        <w:rPr>
          <w:rFonts w:ascii="Times New Roman" w:hAnsi="Times New Roman" w:cs="Times New Roman"/>
          <w:sz w:val="24"/>
          <w:szCs w:val="24"/>
        </w:rPr>
      </w:pPr>
      <w:r>
        <w:rPr>
          <w:rtl/>
        </w:rPr>
        <w:t>דליה איציק (העבודה-מימד):</w:t>
      </w:r>
      <w:r>
        <w:tab/>
      </w:r>
      <w:r>
        <w:fldChar w:fldCharType="begin"/>
      </w:r>
      <w:r>
        <w:instrText xml:space="preserve"> PAGEREF _Toc87615560 \h </w:instrText>
      </w:r>
      <w:r>
        <w:fldChar w:fldCharType="separate"/>
      </w:r>
      <w:r>
        <w:t>104</w:t>
      </w:r>
      <w:r>
        <w:fldChar w:fldCharType="end"/>
      </w:r>
    </w:p>
    <w:p w14:paraId="305FF96F" w14:textId="77777777" w:rsidR="00000000" w:rsidRDefault="000E0F03">
      <w:pPr>
        <w:pStyle w:val="TOC2"/>
        <w:tabs>
          <w:tab w:val="right" w:leader="dot" w:pos="8296"/>
        </w:tabs>
        <w:ind w:right="0"/>
        <w:rPr>
          <w:rFonts w:ascii="Times New Roman" w:hAnsi="Times New Roman" w:cs="Times New Roman"/>
          <w:sz w:val="24"/>
          <w:szCs w:val="24"/>
        </w:rPr>
      </w:pPr>
      <w:r>
        <w:rPr>
          <w:rtl/>
        </w:rPr>
        <w:t>קריאות</w:t>
      </w:r>
      <w:r>
        <w:t>:</w:t>
      </w:r>
      <w:r>
        <w:tab/>
      </w:r>
      <w:r>
        <w:fldChar w:fldCharType="begin"/>
      </w:r>
      <w:r>
        <w:instrText xml:space="preserve"> PAGEREF _Toc87615561 \h </w:instrText>
      </w:r>
      <w:r>
        <w:fldChar w:fldCharType="separate"/>
      </w:r>
      <w:r>
        <w:t>113</w:t>
      </w:r>
      <w:r>
        <w:fldChar w:fldCharType="end"/>
      </w:r>
    </w:p>
    <w:p w14:paraId="6CF0D1B1" w14:textId="77777777" w:rsidR="00000000" w:rsidRDefault="000E0F03">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_Toc87615562 \h </w:instrText>
      </w:r>
      <w:r>
        <w:fldChar w:fldCharType="separate"/>
      </w:r>
      <w:r>
        <w:t>113</w:t>
      </w:r>
      <w:r>
        <w:fldChar w:fldCharType="end"/>
      </w:r>
    </w:p>
    <w:p w14:paraId="6DA9603E" w14:textId="77777777" w:rsidR="00000000" w:rsidRDefault="000E0F0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_Toc87615563 \h </w:instrText>
      </w:r>
      <w:r>
        <w:fldChar w:fldCharType="separate"/>
      </w:r>
      <w:r>
        <w:t>120</w:t>
      </w:r>
      <w:r>
        <w:fldChar w:fldCharType="end"/>
      </w:r>
    </w:p>
    <w:p w14:paraId="15DE2EED" w14:textId="77777777" w:rsidR="00000000" w:rsidRDefault="000E0F0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w:t>
      </w:r>
      <w:r>
        <w:rPr>
          <w:rtl/>
        </w:rPr>
        <w:t>ש-תע"ל):</w:t>
      </w:r>
      <w:r>
        <w:tab/>
      </w:r>
      <w:r>
        <w:fldChar w:fldCharType="begin"/>
      </w:r>
      <w:r>
        <w:instrText xml:space="preserve"> PAGEREF _Toc87615564 \h </w:instrText>
      </w:r>
      <w:r>
        <w:fldChar w:fldCharType="separate"/>
      </w:r>
      <w:r>
        <w:t>122</w:t>
      </w:r>
      <w:r>
        <w:fldChar w:fldCharType="end"/>
      </w:r>
    </w:p>
    <w:p w14:paraId="07BAEC14" w14:textId="77777777" w:rsidR="00000000" w:rsidRDefault="000E0F0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_Toc87615565 \h </w:instrText>
      </w:r>
      <w:r>
        <w:fldChar w:fldCharType="separate"/>
      </w:r>
      <w:r>
        <w:t>124</w:t>
      </w:r>
      <w:r>
        <w:fldChar w:fldCharType="end"/>
      </w:r>
    </w:p>
    <w:p w14:paraId="28FF74AA" w14:textId="77777777" w:rsidR="00000000" w:rsidRDefault="000E0F03">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_Toc87615566 \h </w:instrText>
      </w:r>
      <w:r>
        <w:fldChar w:fldCharType="separate"/>
      </w:r>
      <w:r>
        <w:t>124</w:t>
      </w:r>
      <w:r>
        <w:fldChar w:fldCharType="end"/>
      </w:r>
    </w:p>
    <w:p w14:paraId="6B2B567A" w14:textId="77777777" w:rsidR="00000000" w:rsidRDefault="000E0F0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_Toc87615567 \h </w:instrText>
      </w:r>
      <w:r>
        <w:fldChar w:fldCharType="separate"/>
      </w:r>
      <w:r>
        <w:t>124</w:t>
      </w:r>
      <w:r>
        <w:fldChar w:fldCharType="end"/>
      </w:r>
    </w:p>
    <w:p w14:paraId="78A1736A" w14:textId="77777777" w:rsidR="00000000" w:rsidRDefault="000E0F03">
      <w:pPr>
        <w:pStyle w:val="TOC1"/>
        <w:tabs>
          <w:tab w:val="right" w:leader="dot" w:pos="8296"/>
        </w:tabs>
        <w:ind w:right="0"/>
        <w:rPr>
          <w:rFonts w:ascii="Times New Roman" w:hAnsi="Times New Roman" w:cs="Times New Roman"/>
          <w:sz w:val="24"/>
          <w:szCs w:val="24"/>
        </w:rPr>
      </w:pPr>
      <w:r>
        <w:rPr>
          <w:rtl/>
        </w:rPr>
        <w:t xml:space="preserve">המשבר ביחסים עם ניו-זילנד והתגברות האנטישמיות </w:t>
      </w:r>
      <w:r>
        <w:rPr>
          <w:rtl/>
        </w:rPr>
        <w:t>שם</w:t>
      </w:r>
      <w:r>
        <w:tab/>
      </w:r>
      <w:r>
        <w:fldChar w:fldCharType="begin"/>
      </w:r>
      <w:r>
        <w:instrText xml:space="preserve"> PAGEREF _Toc87615568 \h </w:instrText>
      </w:r>
      <w:r>
        <w:fldChar w:fldCharType="separate"/>
      </w:r>
      <w:r>
        <w:t>124</w:t>
      </w:r>
      <w:r>
        <w:fldChar w:fldCharType="end"/>
      </w:r>
    </w:p>
    <w:p w14:paraId="64D59554" w14:textId="77777777" w:rsidR="00000000" w:rsidRDefault="000E0F03">
      <w:pPr>
        <w:pStyle w:val="TOC2"/>
        <w:tabs>
          <w:tab w:val="right" w:leader="dot" w:pos="8296"/>
        </w:tabs>
        <w:ind w:right="0"/>
        <w:rPr>
          <w:rFonts w:ascii="Times New Roman" w:hAnsi="Times New Roman" w:cs="Times New Roman"/>
          <w:sz w:val="24"/>
          <w:szCs w:val="24"/>
        </w:rPr>
      </w:pPr>
      <w:r>
        <w:rPr>
          <w:rtl/>
        </w:rPr>
        <w:t>מיכאל נודלמן (האיחוד הלאומי - ישראל ביתנו):</w:t>
      </w:r>
      <w:r>
        <w:tab/>
      </w:r>
      <w:r>
        <w:fldChar w:fldCharType="begin"/>
      </w:r>
      <w:r>
        <w:instrText xml:space="preserve"> PAGEREF _Toc87615569 \h </w:instrText>
      </w:r>
      <w:r>
        <w:fldChar w:fldCharType="separate"/>
      </w:r>
      <w:r>
        <w:t>125</w:t>
      </w:r>
      <w:r>
        <w:fldChar w:fldCharType="end"/>
      </w:r>
    </w:p>
    <w:p w14:paraId="70CEA00A" w14:textId="77777777" w:rsidR="00000000" w:rsidRDefault="000E0F0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_Toc87615570 \h </w:instrText>
      </w:r>
      <w:r>
        <w:fldChar w:fldCharType="separate"/>
      </w:r>
      <w:r>
        <w:t>125</w:t>
      </w:r>
      <w:r>
        <w:fldChar w:fldCharType="end"/>
      </w:r>
    </w:p>
    <w:p w14:paraId="41DE8862" w14:textId="77777777" w:rsidR="00000000" w:rsidRDefault="000E0F03">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_Toc87615571 \h </w:instrText>
      </w:r>
      <w:r>
        <w:fldChar w:fldCharType="separate"/>
      </w:r>
      <w:r>
        <w:t>127</w:t>
      </w:r>
      <w:r>
        <w:fldChar w:fldCharType="end"/>
      </w:r>
    </w:p>
    <w:p w14:paraId="1122EF0C" w14:textId="77777777" w:rsidR="00000000" w:rsidRDefault="000E0F03">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w:instrText>
      </w:r>
      <w:r>
        <w:instrText xml:space="preserve">c87615572 \h </w:instrText>
      </w:r>
      <w:r>
        <w:fldChar w:fldCharType="separate"/>
      </w:r>
      <w:r>
        <w:t>128</w:t>
      </w:r>
      <w:r>
        <w:fldChar w:fldCharType="end"/>
      </w:r>
    </w:p>
    <w:p w14:paraId="043951DD" w14:textId="77777777" w:rsidR="00000000" w:rsidRDefault="000E0F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_Toc87615573 \h </w:instrText>
      </w:r>
      <w:r>
        <w:fldChar w:fldCharType="separate"/>
      </w:r>
      <w:r>
        <w:t>130</w:t>
      </w:r>
      <w:r>
        <w:fldChar w:fldCharType="end"/>
      </w:r>
    </w:p>
    <w:p w14:paraId="26064F19" w14:textId="77777777" w:rsidR="00000000" w:rsidRDefault="000E0F03">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_Toc87615574 \h </w:instrText>
      </w:r>
      <w:r>
        <w:fldChar w:fldCharType="separate"/>
      </w:r>
      <w:r>
        <w:t>131</w:t>
      </w:r>
      <w:r>
        <w:fldChar w:fldCharType="end"/>
      </w:r>
    </w:p>
    <w:p w14:paraId="5B153451" w14:textId="77777777" w:rsidR="00000000" w:rsidRDefault="000E0F0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_Toc87615575 \h </w:instrText>
      </w:r>
      <w:r>
        <w:fldChar w:fldCharType="separate"/>
      </w:r>
      <w:r>
        <w:t>132</w:t>
      </w:r>
      <w:r>
        <w:fldChar w:fldCharType="end"/>
      </w:r>
    </w:p>
    <w:p w14:paraId="5784F725"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_Toc87615576 \h </w:instrText>
      </w:r>
      <w:r>
        <w:fldChar w:fldCharType="separate"/>
      </w:r>
      <w:r>
        <w:t>133</w:t>
      </w:r>
      <w:r>
        <w:fldChar w:fldCharType="end"/>
      </w:r>
    </w:p>
    <w:p w14:paraId="230A199D" w14:textId="77777777" w:rsidR="00000000" w:rsidRDefault="000E0F0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_Toc87615577 \h </w:instrText>
      </w:r>
      <w:r>
        <w:fldChar w:fldCharType="separate"/>
      </w:r>
      <w:r>
        <w:t>134</w:t>
      </w:r>
      <w:r>
        <w:fldChar w:fldCharType="end"/>
      </w:r>
    </w:p>
    <w:p w14:paraId="55856756" w14:textId="77777777" w:rsidR="00000000" w:rsidRDefault="000E0F03">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_Toc87615578 \h </w:instrText>
      </w:r>
      <w:r>
        <w:fldChar w:fldCharType="separate"/>
      </w:r>
      <w:r>
        <w:t>135</w:t>
      </w:r>
      <w:r>
        <w:fldChar w:fldCharType="end"/>
      </w:r>
    </w:p>
    <w:p w14:paraId="79DA3D22" w14:textId="77777777" w:rsidR="00000000" w:rsidRDefault="000E0F0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_Toc87615579 \h </w:instrText>
      </w:r>
      <w:r>
        <w:fldChar w:fldCharType="separate"/>
      </w:r>
      <w:r>
        <w:t>136</w:t>
      </w:r>
      <w:r>
        <w:fldChar w:fldCharType="end"/>
      </w:r>
    </w:p>
    <w:p w14:paraId="44683AF6" w14:textId="77777777" w:rsidR="00000000" w:rsidRDefault="000E0F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_Toc87615580 \h </w:instrText>
      </w:r>
      <w:r>
        <w:fldChar w:fldCharType="separate"/>
      </w:r>
      <w:r>
        <w:t>138</w:t>
      </w:r>
      <w:r>
        <w:fldChar w:fldCharType="end"/>
      </w:r>
    </w:p>
    <w:p w14:paraId="6DAAC1B6" w14:textId="77777777" w:rsidR="00000000" w:rsidRDefault="000E0F03">
      <w:pPr>
        <w:pStyle w:val="TOC1"/>
        <w:tabs>
          <w:tab w:val="right" w:leader="dot" w:pos="8296"/>
        </w:tabs>
        <w:ind w:right="0"/>
        <w:rPr>
          <w:rFonts w:ascii="Times New Roman" w:hAnsi="Times New Roman" w:cs="Times New Roman"/>
          <w:sz w:val="24"/>
          <w:szCs w:val="24"/>
        </w:rPr>
      </w:pPr>
      <w:r>
        <w:rPr>
          <w:rtl/>
        </w:rPr>
        <w:t xml:space="preserve">כוונת הפרלמנט הגרמני להעביר הצעת החלטה </w:t>
      </w:r>
      <w:r>
        <w:t xml:space="preserve"> </w:t>
      </w:r>
      <w:r>
        <w:rPr>
          <w:rtl/>
        </w:rPr>
        <w:t>לאיחוד הנצחת</w:t>
      </w:r>
      <w:r>
        <w:t xml:space="preserve"> </w:t>
      </w:r>
      <w:r>
        <w:rPr>
          <w:rtl/>
        </w:rPr>
        <w:t>זכרם של קורבנ</w:t>
      </w:r>
      <w:r>
        <w:rPr>
          <w:rtl/>
        </w:rPr>
        <w:t>ות הנאצים וקורבנות הקומוניסטים</w:t>
      </w:r>
      <w:r>
        <w:tab/>
      </w:r>
      <w:r>
        <w:fldChar w:fldCharType="begin"/>
      </w:r>
      <w:r>
        <w:instrText xml:space="preserve"> PAGEREF _Toc87615581 \h </w:instrText>
      </w:r>
      <w:r>
        <w:fldChar w:fldCharType="separate"/>
      </w:r>
      <w:r>
        <w:t>138</w:t>
      </w:r>
      <w:r>
        <w:fldChar w:fldCharType="end"/>
      </w:r>
    </w:p>
    <w:p w14:paraId="4AD654DC" w14:textId="77777777" w:rsidR="00000000" w:rsidRDefault="000E0F03">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_Toc87615582 \h </w:instrText>
      </w:r>
      <w:r>
        <w:fldChar w:fldCharType="separate"/>
      </w:r>
      <w:r>
        <w:t>138</w:t>
      </w:r>
      <w:r>
        <w:fldChar w:fldCharType="end"/>
      </w:r>
    </w:p>
    <w:p w14:paraId="1B824B93"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w:t>
      </w:r>
      <w:r>
        <w:tab/>
      </w:r>
      <w:r>
        <w:fldChar w:fldCharType="begin"/>
      </w:r>
      <w:r>
        <w:instrText xml:space="preserve"> PAGEREF _Toc87615583 \h </w:instrText>
      </w:r>
      <w:r>
        <w:fldChar w:fldCharType="separate"/>
      </w:r>
      <w:r>
        <w:t>140</w:t>
      </w:r>
      <w:r>
        <w:fldChar w:fldCharType="end"/>
      </w:r>
    </w:p>
    <w:p w14:paraId="7099FD19" w14:textId="77777777" w:rsidR="00000000" w:rsidRDefault="000E0F0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_Toc87615584 \h </w:instrText>
      </w:r>
      <w:r>
        <w:fldChar w:fldCharType="separate"/>
      </w:r>
      <w:r>
        <w:t>141</w:t>
      </w:r>
      <w:r>
        <w:fldChar w:fldCharType="end"/>
      </w:r>
    </w:p>
    <w:p w14:paraId="5E8F98D9" w14:textId="77777777" w:rsidR="00000000" w:rsidRDefault="000E0F03">
      <w:pPr>
        <w:pStyle w:val="TOC1"/>
        <w:tabs>
          <w:tab w:val="right" w:leader="dot" w:pos="8296"/>
        </w:tabs>
        <w:ind w:right="0"/>
        <w:rPr>
          <w:rFonts w:ascii="Times New Roman" w:hAnsi="Times New Roman" w:cs="Times New Roman"/>
          <w:sz w:val="24"/>
          <w:szCs w:val="24"/>
        </w:rPr>
      </w:pPr>
      <w:r>
        <w:rPr>
          <w:rtl/>
        </w:rPr>
        <w:t>תלמידים ערבים בבתי</w:t>
      </w:r>
      <w:r>
        <w:t>-</w:t>
      </w:r>
      <w:r>
        <w:rPr>
          <w:rtl/>
        </w:rPr>
        <w:t xml:space="preserve">ספר יהודיים </w:t>
      </w:r>
      <w:r>
        <w:rPr>
          <w:rtl/>
        </w:rPr>
        <w:t>בחיפה</w:t>
      </w:r>
      <w:r>
        <w:tab/>
      </w:r>
      <w:r>
        <w:fldChar w:fldCharType="begin"/>
      </w:r>
      <w:r>
        <w:instrText xml:space="preserve"> PAGEREF _Toc87615585 \h </w:instrText>
      </w:r>
      <w:r>
        <w:fldChar w:fldCharType="separate"/>
      </w:r>
      <w:r>
        <w:t>141</w:t>
      </w:r>
      <w:r>
        <w:fldChar w:fldCharType="end"/>
      </w:r>
    </w:p>
    <w:p w14:paraId="45E7A4E8" w14:textId="77777777" w:rsidR="00000000" w:rsidRDefault="000E0F0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_Toc87615586 \h </w:instrText>
      </w:r>
      <w:r>
        <w:fldChar w:fldCharType="separate"/>
      </w:r>
      <w:r>
        <w:t>141</w:t>
      </w:r>
      <w:r>
        <w:fldChar w:fldCharType="end"/>
      </w:r>
    </w:p>
    <w:p w14:paraId="62AE3D95" w14:textId="77777777" w:rsidR="00000000" w:rsidRDefault="000E0F03">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_Toc87615587 \h </w:instrText>
      </w:r>
      <w:r>
        <w:fldChar w:fldCharType="separate"/>
      </w:r>
      <w:r>
        <w:t>143</w:t>
      </w:r>
      <w:r>
        <w:fldChar w:fldCharType="end"/>
      </w:r>
    </w:p>
    <w:p w14:paraId="517D6D25" w14:textId="77777777" w:rsidR="00000000" w:rsidRDefault="000E0F0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_Toc87615588 \h </w:instrText>
      </w:r>
      <w:r>
        <w:fldChar w:fldCharType="separate"/>
      </w:r>
      <w:r>
        <w:t>143</w:t>
      </w:r>
      <w:r>
        <w:fldChar w:fldCharType="end"/>
      </w:r>
    </w:p>
    <w:p w14:paraId="53D1137C" w14:textId="77777777" w:rsidR="00000000" w:rsidRDefault="000E0F0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_Toc87615589 \h </w:instrText>
      </w:r>
      <w:r>
        <w:fldChar w:fldCharType="separate"/>
      </w:r>
      <w:r>
        <w:t>1</w:t>
      </w:r>
      <w:r>
        <w:t>44</w:t>
      </w:r>
      <w:r>
        <w:fldChar w:fldCharType="end"/>
      </w:r>
    </w:p>
    <w:p w14:paraId="16E55D3B"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_Toc87615590 \h </w:instrText>
      </w:r>
      <w:r>
        <w:fldChar w:fldCharType="separate"/>
      </w:r>
      <w:r>
        <w:t>146</w:t>
      </w:r>
      <w:r>
        <w:fldChar w:fldCharType="end"/>
      </w:r>
    </w:p>
    <w:p w14:paraId="78366A76" w14:textId="77777777" w:rsidR="00000000" w:rsidRDefault="000E0F0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_Toc87615591 \h </w:instrText>
      </w:r>
      <w:r>
        <w:fldChar w:fldCharType="separate"/>
      </w:r>
      <w:r>
        <w:t>151</w:t>
      </w:r>
      <w:r>
        <w:fldChar w:fldCharType="end"/>
      </w:r>
    </w:p>
    <w:p w14:paraId="5A9F1C63" w14:textId="77777777" w:rsidR="00000000" w:rsidRDefault="000E0F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_Toc87615592 \h </w:instrText>
      </w:r>
      <w:r>
        <w:fldChar w:fldCharType="separate"/>
      </w:r>
      <w:r>
        <w:t>151</w:t>
      </w:r>
      <w:r>
        <w:fldChar w:fldCharType="end"/>
      </w:r>
    </w:p>
    <w:p w14:paraId="2510F4FB" w14:textId="77777777" w:rsidR="00000000" w:rsidRDefault="000E0F0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_Toc87615593 \h </w:instrText>
      </w:r>
      <w:r>
        <w:fldChar w:fldCharType="separate"/>
      </w:r>
      <w:r>
        <w:t>152</w:t>
      </w:r>
      <w:r>
        <w:fldChar w:fldCharType="end"/>
      </w:r>
    </w:p>
    <w:p w14:paraId="1693140F" w14:textId="77777777" w:rsidR="00000000" w:rsidRDefault="000E0F0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w:t>
      </w:r>
      <w:r>
        <w:t xml:space="preserve"> (</w:t>
      </w:r>
      <w:r>
        <w:rPr>
          <w:rtl/>
        </w:rPr>
        <w:t>ש"ס):</w:t>
      </w:r>
      <w:r>
        <w:tab/>
      </w:r>
      <w:r>
        <w:fldChar w:fldCharType="begin"/>
      </w:r>
      <w:r>
        <w:instrText xml:space="preserve"> PAGEREF _T</w:instrText>
      </w:r>
      <w:r>
        <w:instrText xml:space="preserve">oc87615594 \h </w:instrText>
      </w:r>
      <w:r>
        <w:fldChar w:fldCharType="separate"/>
      </w:r>
      <w:r>
        <w:t>152</w:t>
      </w:r>
      <w:r>
        <w:fldChar w:fldCharType="end"/>
      </w:r>
    </w:p>
    <w:p w14:paraId="237532E2" w14:textId="77777777" w:rsidR="00000000" w:rsidRDefault="000E0F0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_Toc87615595 \h </w:instrText>
      </w:r>
      <w:r>
        <w:fldChar w:fldCharType="separate"/>
      </w:r>
      <w:r>
        <w:t>154</w:t>
      </w:r>
      <w:r>
        <w:fldChar w:fldCharType="end"/>
      </w:r>
    </w:p>
    <w:p w14:paraId="622DBAC0" w14:textId="77777777" w:rsidR="00000000" w:rsidRDefault="000E0F03">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w:t>
      </w:r>
      <w:r>
        <w:tab/>
      </w:r>
      <w:r>
        <w:fldChar w:fldCharType="begin"/>
      </w:r>
      <w:r>
        <w:instrText xml:space="preserve"> PAGEREF _Toc87615596 \h </w:instrText>
      </w:r>
      <w:r>
        <w:fldChar w:fldCharType="separate"/>
      </w:r>
      <w:r>
        <w:t>154</w:t>
      </w:r>
      <w:r>
        <w:fldChar w:fldCharType="end"/>
      </w:r>
    </w:p>
    <w:p w14:paraId="0F624FDD" w14:textId="77777777" w:rsidR="00000000" w:rsidRDefault="000E0F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_Toc87615597 \h </w:instrText>
      </w:r>
      <w:r>
        <w:fldChar w:fldCharType="separate"/>
      </w:r>
      <w:r>
        <w:t>155</w:t>
      </w:r>
      <w:r>
        <w:fldChar w:fldCharType="end"/>
      </w:r>
    </w:p>
    <w:p w14:paraId="499E8B48" w14:textId="77777777" w:rsidR="00000000" w:rsidRDefault="000E0F03">
      <w:pPr>
        <w:pStyle w:val="TOC1"/>
        <w:tabs>
          <w:tab w:val="right" w:leader="dot" w:pos="8296"/>
        </w:tabs>
        <w:ind w:right="0"/>
        <w:rPr>
          <w:rFonts w:ascii="Times New Roman" w:hAnsi="Times New Roman" w:cs="Times New Roman"/>
          <w:sz w:val="24"/>
          <w:szCs w:val="24"/>
        </w:rPr>
      </w:pPr>
      <w:r>
        <w:rPr>
          <w:rtl/>
        </w:rPr>
        <w:t>חשש לסגירת אזור התעשייה עטרות</w:t>
      </w:r>
      <w:r>
        <w:tab/>
      </w:r>
      <w:r>
        <w:fldChar w:fldCharType="begin"/>
      </w:r>
      <w:r>
        <w:instrText xml:space="preserve"> PAGEREF _Toc87615598 \h</w:instrText>
      </w:r>
      <w:r>
        <w:instrText xml:space="preserve"> </w:instrText>
      </w:r>
      <w:r>
        <w:fldChar w:fldCharType="separate"/>
      </w:r>
      <w:r>
        <w:t>155</w:t>
      </w:r>
      <w:r>
        <w:fldChar w:fldCharType="end"/>
      </w:r>
    </w:p>
    <w:p w14:paraId="62521342" w14:textId="77777777" w:rsidR="00000000" w:rsidRDefault="000E0F0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_Toc87615599 \h </w:instrText>
      </w:r>
      <w:r>
        <w:fldChar w:fldCharType="separate"/>
      </w:r>
      <w:r>
        <w:t>155</w:t>
      </w:r>
      <w:r>
        <w:fldChar w:fldCharType="end"/>
      </w:r>
    </w:p>
    <w:p w14:paraId="01B9BD79" w14:textId="77777777" w:rsidR="00000000" w:rsidRDefault="000E0F03">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_Toc87615600 \h </w:instrText>
      </w:r>
      <w:r>
        <w:fldChar w:fldCharType="separate"/>
      </w:r>
      <w:r>
        <w:t>158</w:t>
      </w:r>
      <w:r>
        <w:fldChar w:fldCharType="end"/>
      </w:r>
    </w:p>
    <w:p w14:paraId="4DA66D0D" w14:textId="77777777" w:rsidR="00000000" w:rsidRDefault="000E0F03">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_Toc87615601 \h </w:instrText>
      </w:r>
      <w:r>
        <w:fldChar w:fldCharType="separate"/>
      </w:r>
      <w:r>
        <w:t>160</w:t>
      </w:r>
      <w:r>
        <w:fldChar w:fldCharType="end"/>
      </w:r>
    </w:p>
    <w:p w14:paraId="04B25802" w14:textId="77777777" w:rsidR="00000000" w:rsidRDefault="000E0F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_Toc87615602 \h </w:instrText>
      </w:r>
      <w:r>
        <w:fldChar w:fldCharType="separate"/>
      </w:r>
      <w:r>
        <w:t>161</w:t>
      </w:r>
      <w:r>
        <w:fldChar w:fldCharType="end"/>
      </w:r>
    </w:p>
    <w:p w14:paraId="48E6E565" w14:textId="77777777" w:rsidR="00000000" w:rsidRDefault="000E0F03">
      <w:pPr>
        <w:pStyle w:val="TOC1"/>
        <w:tabs>
          <w:tab w:val="right" w:leader="dot" w:pos="8296"/>
        </w:tabs>
        <w:ind w:right="0"/>
        <w:rPr>
          <w:rFonts w:ascii="Times New Roman" w:hAnsi="Times New Roman" w:cs="Times New Roman"/>
          <w:sz w:val="24"/>
          <w:szCs w:val="24"/>
        </w:rPr>
      </w:pPr>
      <w:r>
        <w:rPr>
          <w:rtl/>
        </w:rPr>
        <w:t>הפרסומים החדשים על מותו של מדחת</w:t>
      </w:r>
      <w:r>
        <w:rPr>
          <w:rtl/>
        </w:rPr>
        <w:t xml:space="preserve"> יוסף ואירועי קבר יוסף</w:t>
      </w:r>
      <w:r>
        <w:tab/>
      </w:r>
      <w:r>
        <w:fldChar w:fldCharType="begin"/>
      </w:r>
      <w:r>
        <w:instrText xml:space="preserve"> PAGEREF _Toc87615603 \h </w:instrText>
      </w:r>
      <w:r>
        <w:fldChar w:fldCharType="separate"/>
      </w:r>
      <w:r>
        <w:t>162</w:t>
      </w:r>
      <w:r>
        <w:fldChar w:fldCharType="end"/>
      </w:r>
    </w:p>
    <w:p w14:paraId="5CFB3506" w14:textId="77777777" w:rsidR="00000000" w:rsidRDefault="000E0F03">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_Toc87615604 \h </w:instrText>
      </w:r>
      <w:r>
        <w:fldChar w:fldCharType="separate"/>
      </w:r>
      <w:r>
        <w:t>162</w:t>
      </w:r>
      <w:r>
        <w:fldChar w:fldCharType="end"/>
      </w:r>
    </w:p>
    <w:p w14:paraId="2C2DFF26" w14:textId="77777777" w:rsidR="00000000" w:rsidRDefault="000E0F0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_Toc87615605 \h </w:instrText>
      </w:r>
      <w:r>
        <w:fldChar w:fldCharType="separate"/>
      </w:r>
      <w:r>
        <w:t>164</w:t>
      </w:r>
      <w:r>
        <w:fldChar w:fldCharType="end"/>
      </w:r>
    </w:p>
    <w:p w14:paraId="7BA211B8" w14:textId="77777777" w:rsidR="00000000" w:rsidRDefault="000E0F0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_Toc87615606 \h </w:instrText>
      </w:r>
      <w:r>
        <w:fldChar w:fldCharType="separate"/>
      </w:r>
      <w:r>
        <w:t>166</w:t>
      </w:r>
      <w:r>
        <w:fldChar w:fldCharType="end"/>
      </w:r>
    </w:p>
    <w:p w14:paraId="138EB389" w14:textId="77777777" w:rsidR="00000000" w:rsidRDefault="000E0F0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w:instrText>
      </w:r>
      <w:r>
        <w:instrText xml:space="preserve">AGEREF _Toc87615607 \h </w:instrText>
      </w:r>
      <w:r>
        <w:fldChar w:fldCharType="separate"/>
      </w:r>
      <w:r>
        <w:t>166</w:t>
      </w:r>
      <w:r>
        <w:fldChar w:fldCharType="end"/>
      </w:r>
    </w:p>
    <w:p w14:paraId="648A53A0" w14:textId="77777777" w:rsidR="00000000" w:rsidRDefault="000E0F03">
      <w:pPr>
        <w:pStyle w:val="TOC1"/>
        <w:tabs>
          <w:tab w:val="right" w:leader="dot" w:pos="8296"/>
        </w:tabs>
        <w:ind w:right="0"/>
        <w:rPr>
          <w:rFonts w:ascii="Times New Roman" w:hAnsi="Times New Roman" w:cs="Times New Roman"/>
          <w:sz w:val="24"/>
          <w:szCs w:val="24"/>
        </w:rPr>
      </w:pPr>
      <w:r>
        <w:rPr>
          <w:rtl/>
        </w:rPr>
        <w:t>המשבר ברשות הפלסטינית</w:t>
      </w:r>
      <w:r>
        <w:tab/>
      </w:r>
      <w:r>
        <w:fldChar w:fldCharType="begin"/>
      </w:r>
      <w:r>
        <w:instrText xml:space="preserve"> PAGEREF _Toc87615608 \h </w:instrText>
      </w:r>
      <w:r>
        <w:fldChar w:fldCharType="separate"/>
      </w:r>
      <w:r>
        <w:t>166</w:t>
      </w:r>
      <w:r>
        <w:fldChar w:fldCharType="end"/>
      </w:r>
    </w:p>
    <w:p w14:paraId="29B71E8F" w14:textId="77777777" w:rsidR="00000000" w:rsidRDefault="000E0F0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_Toc87615609 \h </w:instrText>
      </w:r>
      <w:r>
        <w:fldChar w:fldCharType="separate"/>
      </w:r>
      <w:r>
        <w:t>167</w:t>
      </w:r>
      <w:r>
        <w:fldChar w:fldCharType="end"/>
      </w:r>
    </w:p>
    <w:p w14:paraId="711C09F8" w14:textId="77777777" w:rsidR="00000000" w:rsidRDefault="000E0F0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w:t>
      </w:r>
      <w:r>
        <w:t xml:space="preserve"> (</w:t>
      </w:r>
      <w:r>
        <w:rPr>
          <w:rtl/>
        </w:rPr>
        <w:t>רע"ם):</w:t>
      </w:r>
      <w:r>
        <w:tab/>
      </w:r>
      <w:r>
        <w:fldChar w:fldCharType="begin"/>
      </w:r>
      <w:r>
        <w:instrText xml:space="preserve"> PAGEREF _Toc87615610 \h </w:instrText>
      </w:r>
      <w:r>
        <w:fldChar w:fldCharType="separate"/>
      </w:r>
      <w:r>
        <w:t>168</w:t>
      </w:r>
      <w:r>
        <w:fldChar w:fldCharType="end"/>
      </w:r>
    </w:p>
    <w:p w14:paraId="5BB76DDF" w14:textId="77777777" w:rsidR="00000000" w:rsidRDefault="000E0F03">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_Toc87615611 \h </w:instrText>
      </w:r>
      <w:r>
        <w:fldChar w:fldCharType="separate"/>
      </w:r>
      <w:r>
        <w:t>169</w:t>
      </w:r>
      <w:r>
        <w:fldChar w:fldCharType="end"/>
      </w:r>
    </w:p>
    <w:p w14:paraId="26FEEABE" w14:textId="77777777" w:rsidR="00000000" w:rsidRDefault="000E0F03">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w:t>
      </w:r>
      <w:r>
        <w:rPr>
          <w:rtl/>
        </w:rPr>
        <w:t>העבודה-מימד):</w:t>
      </w:r>
      <w:r>
        <w:tab/>
      </w:r>
      <w:r>
        <w:fldChar w:fldCharType="begin"/>
      </w:r>
      <w:r>
        <w:instrText xml:space="preserve"> PAGEREF _Toc87615612 \h </w:instrText>
      </w:r>
      <w:r>
        <w:fldChar w:fldCharType="separate"/>
      </w:r>
      <w:r>
        <w:t>170</w:t>
      </w:r>
      <w:r>
        <w:fldChar w:fldCharType="end"/>
      </w:r>
    </w:p>
    <w:p w14:paraId="1C802FA0" w14:textId="77777777" w:rsidR="00000000" w:rsidRDefault="000E0F0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_Toc87615613 \h </w:instrText>
      </w:r>
      <w:r>
        <w:fldChar w:fldCharType="separate"/>
      </w:r>
      <w:r>
        <w:t>171</w:t>
      </w:r>
      <w:r>
        <w:fldChar w:fldCharType="end"/>
      </w:r>
    </w:p>
    <w:p w14:paraId="7CAFD43B" w14:textId="77777777" w:rsidR="00000000" w:rsidRDefault="000E0F0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_Toc87615614 \h </w:instrText>
      </w:r>
      <w:r>
        <w:fldChar w:fldCharType="separate"/>
      </w:r>
      <w:r>
        <w:t>173</w:t>
      </w:r>
      <w:r>
        <w:fldChar w:fldCharType="end"/>
      </w:r>
    </w:p>
    <w:p w14:paraId="006DC3BD" w14:textId="77777777" w:rsidR="00000000" w:rsidRDefault="000E0F03">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_Toc87615615 \h </w:instrText>
      </w:r>
      <w:r>
        <w:fldChar w:fldCharType="separate"/>
      </w:r>
      <w:r>
        <w:t>174</w:t>
      </w:r>
      <w:r>
        <w:fldChar w:fldCharType="end"/>
      </w:r>
    </w:p>
    <w:p w14:paraId="0DFAD725" w14:textId="77777777" w:rsidR="00000000" w:rsidRDefault="000E0F0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w:instrText>
      </w:r>
      <w:r>
        <w:instrText xml:space="preserve">REF _Toc87615616 \h </w:instrText>
      </w:r>
      <w:r>
        <w:fldChar w:fldCharType="separate"/>
      </w:r>
      <w:r>
        <w:t>174</w:t>
      </w:r>
      <w:r>
        <w:fldChar w:fldCharType="end"/>
      </w:r>
    </w:p>
    <w:p w14:paraId="6B1C63BB" w14:textId="77777777" w:rsidR="00000000" w:rsidRDefault="000E0F0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_Toc87615617 \h </w:instrText>
      </w:r>
      <w:r>
        <w:fldChar w:fldCharType="separate"/>
      </w:r>
      <w:r>
        <w:t>175</w:t>
      </w:r>
      <w:r>
        <w:fldChar w:fldCharType="end"/>
      </w:r>
    </w:p>
    <w:p w14:paraId="3B2AF89A" w14:textId="77777777" w:rsidR="00000000" w:rsidRDefault="000E0F03">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_Toc87615618 \h </w:instrText>
      </w:r>
      <w:r>
        <w:fldChar w:fldCharType="separate"/>
      </w:r>
      <w:r>
        <w:t>176</w:t>
      </w:r>
      <w:r>
        <w:fldChar w:fldCharType="end"/>
      </w:r>
    </w:p>
    <w:p w14:paraId="7A901152" w14:textId="77777777" w:rsidR="00000000" w:rsidRDefault="000E0F0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_Toc87615619 \h </w:instrText>
      </w:r>
      <w:r>
        <w:fldChar w:fldCharType="separate"/>
      </w:r>
      <w:r>
        <w:t>178</w:t>
      </w:r>
      <w:r>
        <w:fldChar w:fldCharType="end"/>
      </w:r>
    </w:p>
    <w:p w14:paraId="03F56DC7" w14:textId="77777777" w:rsidR="00000000" w:rsidRDefault="000E0F0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_Toc87615620 \h </w:instrText>
      </w:r>
      <w:r>
        <w:fldChar w:fldCharType="separate"/>
      </w:r>
      <w:r>
        <w:t>180</w:t>
      </w:r>
      <w:r>
        <w:fldChar w:fldCharType="end"/>
      </w:r>
    </w:p>
    <w:p w14:paraId="79812FD9" w14:textId="77777777" w:rsidR="00000000" w:rsidRDefault="000E0F03">
      <w:pPr>
        <w:pStyle w:val="TOC2"/>
        <w:tabs>
          <w:tab w:val="right" w:leader="dot" w:pos="8296"/>
        </w:tabs>
        <w:ind w:right="0"/>
        <w:rPr>
          <w:rFonts w:ascii="Times New Roman" w:hAnsi="Times New Roman" w:cs="Times New Roman"/>
          <w:sz w:val="24"/>
          <w:szCs w:val="24"/>
        </w:rPr>
      </w:pPr>
      <w:r>
        <w:rPr>
          <w:rtl/>
        </w:rPr>
        <w:t>סגן שר הביטחון</w:t>
      </w:r>
      <w:r>
        <w:rPr>
          <w:rtl/>
        </w:rPr>
        <w:t xml:space="preserve"> זאב בוים:</w:t>
      </w:r>
      <w:r>
        <w:tab/>
      </w:r>
      <w:r>
        <w:fldChar w:fldCharType="begin"/>
      </w:r>
      <w:r>
        <w:instrText xml:space="preserve"> PAGEREF _Toc87615621 \h </w:instrText>
      </w:r>
      <w:r>
        <w:fldChar w:fldCharType="separate"/>
      </w:r>
      <w:r>
        <w:t>183</w:t>
      </w:r>
      <w:r>
        <w:fldChar w:fldCharType="end"/>
      </w:r>
    </w:p>
    <w:p w14:paraId="6C159FC0" w14:textId="77777777" w:rsidR="00000000" w:rsidRDefault="000E0F0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_Toc87615622 \h </w:instrText>
      </w:r>
      <w:r>
        <w:fldChar w:fldCharType="separate"/>
      </w:r>
      <w:r>
        <w:t>184</w:t>
      </w:r>
      <w:r>
        <w:fldChar w:fldCharType="end"/>
      </w:r>
    </w:p>
    <w:p w14:paraId="149E75C6" w14:textId="77777777" w:rsidR="00000000" w:rsidRDefault="000E0F03">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_Toc87615623 \h </w:instrText>
      </w:r>
      <w:r>
        <w:fldChar w:fldCharType="separate"/>
      </w:r>
      <w:r>
        <w:t>185</w:t>
      </w:r>
      <w:r>
        <w:fldChar w:fldCharType="end"/>
      </w:r>
    </w:p>
    <w:p w14:paraId="1E18EB7F" w14:textId="77777777" w:rsidR="00000000" w:rsidRDefault="000E0F0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_Toc87615624 \h </w:instrText>
      </w:r>
      <w:r>
        <w:fldChar w:fldCharType="separate"/>
      </w:r>
      <w:r>
        <w:t>185</w:t>
      </w:r>
      <w:r>
        <w:fldChar w:fldCharType="end"/>
      </w:r>
    </w:p>
    <w:p w14:paraId="3D0F3450" w14:textId="77777777" w:rsidR="00000000" w:rsidRDefault="000E0F03">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w:instrText>
      </w:r>
      <w:r>
        <w:instrText xml:space="preserve">_Toc87615625 \h </w:instrText>
      </w:r>
      <w:r>
        <w:fldChar w:fldCharType="separate"/>
      </w:r>
      <w:r>
        <w:t>186</w:t>
      </w:r>
      <w:r>
        <w:fldChar w:fldCharType="end"/>
      </w:r>
    </w:p>
    <w:p w14:paraId="0B56BE5A" w14:textId="77777777" w:rsidR="00000000" w:rsidRDefault="000E0F03">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_Toc87615626 \h </w:instrText>
      </w:r>
      <w:r>
        <w:fldChar w:fldCharType="separate"/>
      </w:r>
      <w:r>
        <w:t>187</w:t>
      </w:r>
      <w:r>
        <w:fldChar w:fldCharType="end"/>
      </w:r>
    </w:p>
    <w:p w14:paraId="19D13BA5" w14:textId="77777777" w:rsidR="00000000" w:rsidRDefault="000E0F03">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_Toc87615627 \h </w:instrText>
      </w:r>
      <w:r>
        <w:fldChar w:fldCharType="separate"/>
      </w:r>
      <w:r>
        <w:t>187</w:t>
      </w:r>
      <w:r>
        <w:fldChar w:fldCharType="end"/>
      </w:r>
    </w:p>
    <w:p w14:paraId="0AE9DE38" w14:textId="77777777" w:rsidR="00000000" w:rsidRDefault="000E0F0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_Toc87615628 \h </w:instrText>
      </w:r>
      <w:r>
        <w:fldChar w:fldCharType="separate"/>
      </w:r>
      <w:r>
        <w:t>189</w:t>
      </w:r>
      <w:r>
        <w:fldChar w:fldCharType="end"/>
      </w:r>
    </w:p>
    <w:p w14:paraId="48FEC370" w14:textId="77777777" w:rsidR="00000000" w:rsidRDefault="000E0F03">
      <w:pPr>
        <w:pStyle w:val="TOC2"/>
        <w:tabs>
          <w:tab w:val="right" w:leader="dot" w:pos="8296"/>
        </w:tabs>
        <w:ind w:right="0"/>
        <w:rPr>
          <w:rFonts w:ascii="Times New Roman" w:hAnsi="Times New Roman" w:cs="Times New Roman"/>
          <w:sz w:val="24"/>
          <w:szCs w:val="24"/>
        </w:rPr>
      </w:pPr>
      <w:r>
        <w:rPr>
          <w:rtl/>
        </w:rPr>
        <w:t>סגנית מזכיר הכנסת רות קפלן:</w:t>
      </w:r>
      <w:r>
        <w:tab/>
      </w:r>
      <w:r>
        <w:fldChar w:fldCharType="begin"/>
      </w:r>
      <w:r>
        <w:instrText xml:space="preserve"> PAGEREF _Toc8761</w:instrText>
      </w:r>
      <w:r>
        <w:instrText xml:space="preserve">5629 \h </w:instrText>
      </w:r>
      <w:r>
        <w:fldChar w:fldCharType="separate"/>
      </w:r>
      <w:r>
        <w:t>189</w:t>
      </w:r>
      <w:r>
        <w:fldChar w:fldCharType="end"/>
      </w:r>
    </w:p>
    <w:p w14:paraId="709C8942" w14:textId="77777777" w:rsidR="00000000" w:rsidRDefault="000E0F03">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_Toc87615630 \h </w:instrText>
      </w:r>
      <w:r>
        <w:fldChar w:fldCharType="separate"/>
      </w:r>
      <w:r>
        <w:t>190</w:t>
      </w:r>
      <w:r>
        <w:fldChar w:fldCharType="end"/>
      </w:r>
    </w:p>
    <w:p w14:paraId="404AA68F" w14:textId="77777777" w:rsidR="00000000" w:rsidRDefault="000E0F03">
      <w:pPr>
        <w:pStyle w:val="TOC1"/>
        <w:tabs>
          <w:tab w:val="right" w:leader="dot" w:pos="8296"/>
        </w:tabs>
        <w:ind w:right="0"/>
        <w:rPr>
          <w:rFonts w:ascii="Times New Roman" w:hAnsi="Times New Roman" w:cs="Times New Roman"/>
          <w:sz w:val="24"/>
          <w:szCs w:val="24"/>
        </w:rPr>
      </w:pPr>
      <w:r>
        <w:t xml:space="preserve">1119. </w:t>
      </w:r>
      <w:r>
        <w:rPr>
          <w:rtl/>
        </w:rPr>
        <w:t>פטור לבנות</w:t>
      </w:r>
      <w:r>
        <w:t xml:space="preserve"> </w:t>
      </w:r>
      <w:r>
        <w:rPr>
          <w:rtl/>
        </w:rPr>
        <w:t>משירות בצה"ל</w:t>
      </w:r>
      <w:r>
        <w:t xml:space="preserve"> </w:t>
      </w:r>
      <w:r>
        <w:rPr>
          <w:rtl/>
        </w:rPr>
        <w:t>מטעמי מצפון</w:t>
      </w:r>
      <w:r>
        <w:tab/>
      </w:r>
      <w:r>
        <w:fldChar w:fldCharType="begin"/>
      </w:r>
      <w:r>
        <w:instrText xml:space="preserve"> PAGEREF _Toc87615631 \h </w:instrText>
      </w:r>
      <w:r>
        <w:fldChar w:fldCharType="separate"/>
      </w:r>
      <w:r>
        <w:t>190</w:t>
      </w:r>
      <w:r>
        <w:fldChar w:fldCharType="end"/>
      </w:r>
    </w:p>
    <w:p w14:paraId="0AE47FEA" w14:textId="77777777" w:rsidR="00000000" w:rsidRDefault="000E0F03">
      <w:pPr>
        <w:pStyle w:val="TOC1"/>
        <w:tabs>
          <w:tab w:val="right" w:leader="dot" w:pos="8296"/>
        </w:tabs>
        <w:ind w:right="0"/>
        <w:rPr>
          <w:rFonts w:ascii="Times New Roman" w:hAnsi="Times New Roman" w:cs="Times New Roman"/>
          <w:sz w:val="24"/>
          <w:szCs w:val="24"/>
        </w:rPr>
      </w:pPr>
      <w:r>
        <w:t xml:space="preserve">1474. </w:t>
      </w:r>
      <w:r>
        <w:rPr>
          <w:rtl/>
        </w:rPr>
        <w:t>נוהל תפיסת בתים בשטחים</w:t>
      </w:r>
      <w:r>
        <w:tab/>
      </w:r>
      <w:r>
        <w:fldChar w:fldCharType="begin"/>
      </w:r>
      <w:r>
        <w:instrText xml:space="preserve"> PAGEREF _Toc87615632 \h </w:instrText>
      </w:r>
      <w:r>
        <w:fldChar w:fldCharType="separate"/>
      </w:r>
      <w:r>
        <w:t>191</w:t>
      </w:r>
      <w:r>
        <w:fldChar w:fldCharType="end"/>
      </w:r>
    </w:p>
    <w:p w14:paraId="7B0BDDD1" w14:textId="77777777" w:rsidR="00000000" w:rsidRDefault="000E0F03">
      <w:pPr>
        <w:pStyle w:val="TOC1"/>
        <w:tabs>
          <w:tab w:val="right" w:leader="dot" w:pos="8296"/>
        </w:tabs>
        <w:ind w:right="0"/>
        <w:rPr>
          <w:rFonts w:ascii="Times New Roman" w:hAnsi="Times New Roman" w:cs="Times New Roman"/>
          <w:sz w:val="24"/>
          <w:szCs w:val="24"/>
        </w:rPr>
      </w:pPr>
      <w:r>
        <w:t xml:space="preserve">1594. </w:t>
      </w:r>
      <w:r>
        <w:rPr>
          <w:rtl/>
        </w:rPr>
        <w:t>עלות אחזקת כוחות צה"ל בחבל</w:t>
      </w:r>
      <w:r>
        <w:t>-</w:t>
      </w:r>
      <w:r>
        <w:rPr>
          <w:rtl/>
        </w:rPr>
        <w:t>עזה</w:t>
      </w:r>
      <w:r>
        <w:tab/>
      </w:r>
      <w:r>
        <w:fldChar w:fldCharType="begin"/>
      </w:r>
      <w:r>
        <w:instrText xml:space="preserve"> PAGEREF _Toc8761</w:instrText>
      </w:r>
      <w:r>
        <w:instrText xml:space="preserve">5633 \h </w:instrText>
      </w:r>
      <w:r>
        <w:fldChar w:fldCharType="separate"/>
      </w:r>
      <w:r>
        <w:t>192</w:t>
      </w:r>
      <w:r>
        <w:fldChar w:fldCharType="end"/>
      </w:r>
    </w:p>
    <w:p w14:paraId="11498268" w14:textId="77777777" w:rsidR="00000000" w:rsidRDefault="000E0F0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_Toc87615634 \h </w:instrText>
      </w:r>
      <w:r>
        <w:fldChar w:fldCharType="separate"/>
      </w:r>
      <w:r>
        <w:t>192</w:t>
      </w:r>
      <w:r>
        <w:fldChar w:fldCharType="end"/>
      </w:r>
    </w:p>
    <w:p w14:paraId="4C1C7D6A" w14:textId="77777777" w:rsidR="00000000" w:rsidRDefault="000E0F03">
      <w:pPr>
        <w:pStyle w:val="TOC1"/>
        <w:tabs>
          <w:tab w:val="right" w:leader="dot" w:pos="8296"/>
        </w:tabs>
        <w:ind w:right="0"/>
        <w:rPr>
          <w:rFonts w:ascii="Times New Roman" w:hAnsi="Times New Roman" w:cs="Times New Roman"/>
          <w:sz w:val="24"/>
          <w:szCs w:val="24"/>
        </w:rPr>
      </w:pPr>
      <w:r>
        <w:t xml:space="preserve">1610. </w:t>
      </w:r>
      <w:r>
        <w:rPr>
          <w:rtl/>
        </w:rPr>
        <w:t>התפוצצות נגמ"שים מאוישים נושאי חומר נפץ</w:t>
      </w:r>
      <w:r>
        <w:t xml:space="preserve"> </w:t>
      </w:r>
      <w:r>
        <w:rPr>
          <w:rtl/>
        </w:rPr>
        <w:t>במבצע "קשת בענן"</w:t>
      </w:r>
      <w:r>
        <w:tab/>
      </w:r>
      <w:r>
        <w:fldChar w:fldCharType="begin"/>
      </w:r>
      <w:r>
        <w:instrText xml:space="preserve"> PAGEREF _Toc87615635 \h </w:instrText>
      </w:r>
      <w:r>
        <w:fldChar w:fldCharType="separate"/>
      </w:r>
      <w:r>
        <w:t>193</w:t>
      </w:r>
      <w:r>
        <w:fldChar w:fldCharType="end"/>
      </w:r>
    </w:p>
    <w:p w14:paraId="7C0416BC" w14:textId="77777777" w:rsidR="00000000" w:rsidRDefault="000E0F03">
      <w:pPr>
        <w:pStyle w:val="TOC1"/>
        <w:tabs>
          <w:tab w:val="right" w:leader="dot" w:pos="8296"/>
        </w:tabs>
        <w:ind w:right="0"/>
        <w:rPr>
          <w:rFonts w:ascii="Times New Roman" w:hAnsi="Times New Roman" w:cs="Times New Roman"/>
          <w:sz w:val="24"/>
          <w:szCs w:val="24"/>
        </w:rPr>
      </w:pPr>
      <w:r>
        <w:t xml:space="preserve">1634. </w:t>
      </w:r>
      <w:r>
        <w:rPr>
          <w:rtl/>
        </w:rPr>
        <w:t>שעת ההתייצבות של חיילים בימי ראשון</w:t>
      </w:r>
      <w:r>
        <w:tab/>
      </w:r>
      <w:r>
        <w:fldChar w:fldCharType="begin"/>
      </w:r>
      <w:r>
        <w:instrText xml:space="preserve"> PAGEREF _Toc87615636 \h </w:instrText>
      </w:r>
      <w:r>
        <w:fldChar w:fldCharType="separate"/>
      </w:r>
      <w:r>
        <w:t>194</w:t>
      </w:r>
      <w:r>
        <w:fldChar w:fldCharType="end"/>
      </w:r>
    </w:p>
    <w:p w14:paraId="43E91239" w14:textId="77777777" w:rsidR="00000000" w:rsidRDefault="000E0F03">
      <w:pPr>
        <w:pStyle w:val="TOC1"/>
        <w:tabs>
          <w:tab w:val="right" w:leader="dot" w:pos="8296"/>
        </w:tabs>
        <w:ind w:right="0"/>
        <w:rPr>
          <w:rFonts w:ascii="Times New Roman" w:hAnsi="Times New Roman" w:cs="Times New Roman"/>
          <w:sz w:val="24"/>
          <w:szCs w:val="24"/>
        </w:rPr>
      </w:pPr>
      <w:r>
        <w:t xml:space="preserve">1644. </w:t>
      </w:r>
      <w:r>
        <w:rPr>
          <w:rtl/>
        </w:rPr>
        <w:t xml:space="preserve">גיורים </w:t>
      </w:r>
      <w:r>
        <w:rPr>
          <w:rtl/>
        </w:rPr>
        <w:t>בצבא</w:t>
      </w:r>
      <w:r>
        <w:tab/>
      </w:r>
      <w:r>
        <w:fldChar w:fldCharType="begin"/>
      </w:r>
      <w:r>
        <w:instrText xml:space="preserve"> PAGEREF _Toc87615637 \h </w:instrText>
      </w:r>
      <w:r>
        <w:fldChar w:fldCharType="separate"/>
      </w:r>
      <w:r>
        <w:t>196</w:t>
      </w:r>
      <w:r>
        <w:fldChar w:fldCharType="end"/>
      </w:r>
    </w:p>
    <w:p w14:paraId="5F6CEC26" w14:textId="77777777" w:rsidR="00000000" w:rsidRDefault="000E0F03">
      <w:pPr>
        <w:pStyle w:val="TOC1"/>
        <w:tabs>
          <w:tab w:val="right" w:leader="dot" w:pos="8296"/>
        </w:tabs>
        <w:ind w:right="0"/>
        <w:rPr>
          <w:rFonts w:ascii="Times New Roman" w:hAnsi="Times New Roman" w:cs="Times New Roman"/>
          <w:sz w:val="24"/>
          <w:szCs w:val="24"/>
        </w:rPr>
      </w:pPr>
      <w:r>
        <w:t xml:space="preserve">1712. </w:t>
      </w:r>
      <w:r>
        <w:rPr>
          <w:rtl/>
        </w:rPr>
        <w:t>חופשות לחיילים בבתי-מלון באילת</w:t>
      </w:r>
      <w:r>
        <w:tab/>
      </w:r>
      <w:r>
        <w:fldChar w:fldCharType="begin"/>
      </w:r>
      <w:r>
        <w:instrText xml:space="preserve"> PAGEREF _Toc87615638 \h </w:instrText>
      </w:r>
      <w:r>
        <w:fldChar w:fldCharType="separate"/>
      </w:r>
      <w:r>
        <w:t>197</w:t>
      </w:r>
      <w:r>
        <w:fldChar w:fldCharType="end"/>
      </w:r>
    </w:p>
    <w:p w14:paraId="70AC46AB" w14:textId="77777777" w:rsidR="00000000" w:rsidRDefault="000E0F03">
      <w:pPr>
        <w:pStyle w:val="TOC1"/>
        <w:tabs>
          <w:tab w:val="right" w:leader="dot" w:pos="8296"/>
        </w:tabs>
        <w:ind w:right="0"/>
        <w:rPr>
          <w:rFonts w:ascii="Times New Roman" w:hAnsi="Times New Roman" w:cs="Times New Roman"/>
          <w:sz w:val="24"/>
          <w:szCs w:val="24"/>
        </w:rPr>
      </w:pPr>
      <w:r>
        <w:t xml:space="preserve">1713. </w:t>
      </w:r>
      <w:r>
        <w:rPr>
          <w:rtl/>
        </w:rPr>
        <w:t>החייל הנעדר גיא חבר</w:t>
      </w:r>
      <w:r>
        <w:tab/>
      </w:r>
      <w:r>
        <w:fldChar w:fldCharType="begin"/>
      </w:r>
      <w:r>
        <w:instrText xml:space="preserve"> PAGEREF _Toc87615639 \h </w:instrText>
      </w:r>
      <w:r>
        <w:fldChar w:fldCharType="separate"/>
      </w:r>
      <w:r>
        <w:t>199</w:t>
      </w:r>
      <w:r>
        <w:fldChar w:fldCharType="end"/>
      </w:r>
    </w:p>
    <w:p w14:paraId="1C1FF84C" w14:textId="77777777" w:rsidR="00000000" w:rsidRDefault="000E0F03">
      <w:pPr>
        <w:pStyle w:val="TOC1"/>
        <w:tabs>
          <w:tab w:val="right" w:leader="dot" w:pos="8296"/>
        </w:tabs>
        <w:ind w:right="0"/>
        <w:rPr>
          <w:rFonts w:ascii="Times New Roman" w:hAnsi="Times New Roman" w:cs="Times New Roman"/>
          <w:sz w:val="24"/>
          <w:szCs w:val="24"/>
        </w:rPr>
      </w:pPr>
      <w:r>
        <w:t xml:space="preserve">1796. </w:t>
      </w:r>
      <w:r>
        <w:rPr>
          <w:rtl/>
        </w:rPr>
        <w:t>מכשיר לגילוי מנהרות מחבלים</w:t>
      </w:r>
      <w:r>
        <w:tab/>
      </w:r>
      <w:r>
        <w:fldChar w:fldCharType="begin"/>
      </w:r>
      <w:r>
        <w:instrText xml:space="preserve"> PAGEREF _Toc87615640 \h </w:instrText>
      </w:r>
      <w:r>
        <w:fldChar w:fldCharType="separate"/>
      </w:r>
      <w:r>
        <w:t>200</w:t>
      </w:r>
      <w:r>
        <w:fldChar w:fldCharType="end"/>
      </w:r>
    </w:p>
    <w:p w14:paraId="11853DED" w14:textId="77777777" w:rsidR="00000000" w:rsidRDefault="000E0F03">
      <w:pPr>
        <w:pStyle w:val="TOC1"/>
        <w:tabs>
          <w:tab w:val="right" w:leader="dot" w:pos="8296"/>
        </w:tabs>
        <w:ind w:right="0"/>
        <w:rPr>
          <w:rFonts w:ascii="Times New Roman" w:hAnsi="Times New Roman" w:cs="Times New Roman"/>
          <w:sz w:val="24"/>
          <w:szCs w:val="24"/>
        </w:rPr>
      </w:pPr>
      <w:r>
        <w:t xml:space="preserve">1799. </w:t>
      </w:r>
      <w:r>
        <w:rPr>
          <w:rtl/>
        </w:rPr>
        <w:t>הרשעת סגן ראש אגף</w:t>
      </w:r>
      <w:r>
        <w:rPr>
          <w:rtl/>
        </w:rPr>
        <w:t xml:space="preserve"> השיקום</w:t>
      </w:r>
      <w:r>
        <w:tab/>
      </w:r>
      <w:r>
        <w:fldChar w:fldCharType="begin"/>
      </w:r>
      <w:r>
        <w:instrText xml:space="preserve"> PAGEREF _Toc87615641 \h </w:instrText>
      </w:r>
      <w:r>
        <w:fldChar w:fldCharType="separate"/>
      </w:r>
      <w:r>
        <w:t>200</w:t>
      </w:r>
      <w:r>
        <w:fldChar w:fldCharType="end"/>
      </w:r>
    </w:p>
    <w:p w14:paraId="3FA5570F" w14:textId="77777777" w:rsidR="00000000" w:rsidRDefault="000E0F03">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_Toc87615642 \h </w:instrText>
      </w:r>
      <w:r>
        <w:fldChar w:fldCharType="separate"/>
      </w:r>
      <w:r>
        <w:t>201</w:t>
      </w:r>
      <w:r>
        <w:fldChar w:fldCharType="end"/>
      </w:r>
    </w:p>
    <w:p w14:paraId="4509A980" w14:textId="77777777" w:rsidR="00000000" w:rsidRDefault="000E0F03">
      <w:pPr>
        <w:pStyle w:val="TOC1"/>
        <w:tabs>
          <w:tab w:val="right" w:leader="dot" w:pos="8296"/>
        </w:tabs>
        <w:ind w:right="0"/>
        <w:rPr>
          <w:rFonts w:ascii="Times New Roman" w:hAnsi="Times New Roman" w:cs="Times New Roman"/>
          <w:sz w:val="24"/>
          <w:szCs w:val="24"/>
        </w:rPr>
      </w:pPr>
      <w:r>
        <w:rPr>
          <w:rtl/>
        </w:rPr>
        <w:t>החשש להתעללות בילדים במעון “נעמת”</w:t>
      </w:r>
      <w:r>
        <w:tab/>
      </w:r>
      <w:r>
        <w:fldChar w:fldCharType="begin"/>
      </w:r>
      <w:r>
        <w:instrText xml:space="preserve"> PAGEREF _Toc87615643 \h </w:instrText>
      </w:r>
      <w:r>
        <w:fldChar w:fldCharType="separate"/>
      </w:r>
      <w:r>
        <w:t>201</w:t>
      </w:r>
      <w:r>
        <w:fldChar w:fldCharType="end"/>
      </w:r>
    </w:p>
    <w:p w14:paraId="1EB85F2E" w14:textId="77777777" w:rsidR="00000000" w:rsidRDefault="000E0F0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_Toc87615644 \h </w:instrText>
      </w:r>
      <w:r>
        <w:fldChar w:fldCharType="separate"/>
      </w:r>
      <w:r>
        <w:t>201</w:t>
      </w:r>
      <w:r>
        <w:fldChar w:fldCharType="end"/>
      </w:r>
    </w:p>
    <w:p w14:paraId="22282CB9" w14:textId="77777777" w:rsidR="00000000" w:rsidRDefault="000E0F0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_Toc87615645 \h </w:instrText>
      </w:r>
      <w:r>
        <w:fldChar w:fldCharType="separate"/>
      </w:r>
      <w:r>
        <w:t>203</w:t>
      </w:r>
      <w:r>
        <w:fldChar w:fldCharType="end"/>
      </w:r>
    </w:p>
    <w:p w14:paraId="7A4873D8" w14:textId="77777777" w:rsidR="00000000" w:rsidRDefault="000E0F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_Toc87615646 \h </w:instrText>
      </w:r>
      <w:r>
        <w:fldChar w:fldCharType="separate"/>
      </w:r>
      <w:r>
        <w:t>208</w:t>
      </w:r>
      <w:r>
        <w:fldChar w:fldCharType="end"/>
      </w:r>
    </w:p>
    <w:p w14:paraId="48911FFA" w14:textId="77777777" w:rsidR="00000000" w:rsidRDefault="000E0F03">
      <w:pPr>
        <w:pStyle w:val="TOC1"/>
        <w:tabs>
          <w:tab w:val="right" w:leader="dot" w:pos="8296"/>
        </w:tabs>
        <w:ind w:right="0"/>
        <w:rPr>
          <w:rFonts w:ascii="Times New Roman" w:hAnsi="Times New Roman" w:cs="Times New Roman"/>
          <w:sz w:val="24"/>
          <w:szCs w:val="24"/>
        </w:rPr>
      </w:pPr>
      <w:r>
        <w:rPr>
          <w:rtl/>
        </w:rPr>
        <w:t>הצורך לאכוף את חוקי הרשויות בנושא האנטנות הסלולריות</w:t>
      </w:r>
      <w:r>
        <w:tab/>
      </w:r>
      <w:r>
        <w:fldChar w:fldCharType="begin"/>
      </w:r>
      <w:r>
        <w:instrText xml:space="preserve"> PAGEREF _Toc87615647 \h </w:instrText>
      </w:r>
      <w:r>
        <w:fldChar w:fldCharType="separate"/>
      </w:r>
      <w:r>
        <w:t>208</w:t>
      </w:r>
      <w:r>
        <w:fldChar w:fldCharType="end"/>
      </w:r>
    </w:p>
    <w:p w14:paraId="02849310" w14:textId="77777777" w:rsidR="00000000" w:rsidRDefault="000E0F03">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_Toc87615648 \h </w:instrText>
      </w:r>
      <w:r>
        <w:fldChar w:fldCharType="separate"/>
      </w:r>
      <w:r>
        <w:t>209</w:t>
      </w:r>
      <w:r>
        <w:fldChar w:fldCharType="end"/>
      </w:r>
    </w:p>
    <w:p w14:paraId="330A8D1A" w14:textId="77777777" w:rsidR="00000000" w:rsidRDefault="000E0F03">
      <w:pPr>
        <w:pStyle w:val="TOC2"/>
        <w:tabs>
          <w:tab w:val="right" w:leader="dot" w:pos="8296"/>
        </w:tabs>
        <w:ind w:right="0"/>
        <w:rPr>
          <w:rFonts w:ascii="Times New Roman" w:hAnsi="Times New Roman" w:cs="Times New Roman"/>
          <w:sz w:val="24"/>
          <w:szCs w:val="24"/>
        </w:rPr>
      </w:pPr>
      <w:r>
        <w:rPr>
          <w:rtl/>
        </w:rPr>
        <w:t>סגן</w:t>
      </w:r>
      <w:r>
        <w:t xml:space="preserve"> </w:t>
      </w:r>
      <w:r>
        <w:rPr>
          <w:rtl/>
        </w:rPr>
        <w:t xml:space="preserve">שר התעשייה, המסחר והתעסוקה מיכאל </w:t>
      </w:r>
      <w:r>
        <w:rPr>
          <w:rtl/>
        </w:rPr>
        <w:t>רצון:</w:t>
      </w:r>
      <w:r>
        <w:tab/>
      </w:r>
      <w:r>
        <w:fldChar w:fldCharType="begin"/>
      </w:r>
      <w:r>
        <w:instrText xml:space="preserve"> PAGEREF _Toc87615649 \h </w:instrText>
      </w:r>
      <w:r>
        <w:fldChar w:fldCharType="separate"/>
      </w:r>
      <w:r>
        <w:t>211</w:t>
      </w:r>
      <w:r>
        <w:fldChar w:fldCharType="end"/>
      </w:r>
    </w:p>
    <w:p w14:paraId="36D3F271" w14:textId="77777777" w:rsidR="00000000" w:rsidRDefault="000E0F0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_Toc87615650 \h </w:instrText>
      </w:r>
      <w:r>
        <w:fldChar w:fldCharType="separate"/>
      </w:r>
      <w:r>
        <w:t>213</w:t>
      </w:r>
      <w:r>
        <w:fldChar w:fldCharType="end"/>
      </w:r>
    </w:p>
    <w:p w14:paraId="7C08BB47" w14:textId="77777777" w:rsidR="00000000" w:rsidRDefault="000E0F0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_Toc87615651 \h </w:instrText>
      </w:r>
      <w:r>
        <w:fldChar w:fldCharType="separate"/>
      </w:r>
      <w:r>
        <w:t>214</w:t>
      </w:r>
      <w:r>
        <w:fldChar w:fldCharType="end"/>
      </w:r>
    </w:p>
    <w:p w14:paraId="76059803" w14:textId="77777777" w:rsidR="00000000" w:rsidRDefault="000E0F03">
      <w:pPr>
        <w:pStyle w:val="TOC1"/>
        <w:tabs>
          <w:tab w:val="right" w:leader="dot" w:pos="8296"/>
        </w:tabs>
        <w:ind w:right="0"/>
        <w:rPr>
          <w:rFonts w:ascii="Times New Roman" w:hAnsi="Times New Roman" w:cs="Times New Roman"/>
          <w:sz w:val="24"/>
          <w:szCs w:val="24"/>
        </w:rPr>
      </w:pPr>
      <w:r>
        <w:rPr>
          <w:rtl/>
        </w:rPr>
        <w:t>מצבם של הכלבים בישראל בעקבות החקיקה החדשה</w:t>
      </w:r>
      <w:r>
        <w:tab/>
      </w:r>
      <w:r>
        <w:fldChar w:fldCharType="begin"/>
      </w:r>
      <w:r>
        <w:instrText xml:space="preserve"> PAGEREF _Toc87615652 \h </w:instrText>
      </w:r>
      <w:r>
        <w:fldChar w:fldCharType="separate"/>
      </w:r>
      <w:r>
        <w:t>214</w:t>
      </w:r>
      <w:r>
        <w:fldChar w:fldCharType="end"/>
      </w:r>
    </w:p>
    <w:p w14:paraId="4FA5A9CB" w14:textId="77777777" w:rsidR="00000000" w:rsidRDefault="000E0F03">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w:instrText>
      </w:r>
      <w:r>
        <w:instrText xml:space="preserve">87615653 \h </w:instrText>
      </w:r>
      <w:r>
        <w:fldChar w:fldCharType="separate"/>
      </w:r>
      <w:r>
        <w:t>214</w:t>
      </w:r>
      <w:r>
        <w:fldChar w:fldCharType="end"/>
      </w:r>
    </w:p>
    <w:p w14:paraId="216FB095"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_Toc87615654 \h </w:instrText>
      </w:r>
      <w:r>
        <w:fldChar w:fldCharType="separate"/>
      </w:r>
      <w:r>
        <w:t>220</w:t>
      </w:r>
      <w:r>
        <w:fldChar w:fldCharType="end"/>
      </w:r>
    </w:p>
    <w:p w14:paraId="54D603D1" w14:textId="77777777" w:rsidR="00000000" w:rsidRDefault="000E0F03">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_Toc87615655 \h </w:instrText>
      </w:r>
      <w:r>
        <w:fldChar w:fldCharType="separate"/>
      </w:r>
      <w:r>
        <w:t>227</w:t>
      </w:r>
      <w:r>
        <w:fldChar w:fldCharType="end"/>
      </w:r>
    </w:p>
    <w:p w14:paraId="315D51E7"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_Toc87615656 \h </w:instrText>
      </w:r>
      <w:r>
        <w:fldChar w:fldCharType="separate"/>
      </w:r>
      <w:r>
        <w:t>227</w:t>
      </w:r>
      <w:r>
        <w:fldChar w:fldCharType="end"/>
      </w:r>
    </w:p>
    <w:p w14:paraId="641BD0C0" w14:textId="77777777" w:rsidR="00000000" w:rsidRDefault="000E0F0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_Toc87615657 \h </w:instrText>
      </w:r>
      <w:r>
        <w:fldChar w:fldCharType="separate"/>
      </w:r>
      <w:r>
        <w:t>228</w:t>
      </w:r>
      <w:r>
        <w:fldChar w:fldCharType="end"/>
      </w:r>
    </w:p>
    <w:p w14:paraId="1A243AAE" w14:textId="77777777" w:rsidR="00000000" w:rsidRDefault="000E0F03">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w:instrText>
      </w:r>
      <w:r>
        <w:instrText xml:space="preserve">GEREF _Toc87615658 \h </w:instrText>
      </w:r>
      <w:r>
        <w:fldChar w:fldCharType="separate"/>
      </w:r>
      <w:r>
        <w:t>229</w:t>
      </w:r>
      <w:r>
        <w:fldChar w:fldCharType="end"/>
      </w:r>
    </w:p>
    <w:p w14:paraId="7AEBF262" w14:textId="77777777" w:rsidR="00000000" w:rsidRDefault="000E0F03">
      <w:pPr>
        <w:pStyle w:val="TOC1"/>
        <w:tabs>
          <w:tab w:val="right" w:leader="dot" w:pos="8296"/>
        </w:tabs>
        <w:ind w:right="0"/>
        <w:rPr>
          <w:rFonts w:ascii="Times New Roman" w:hAnsi="Times New Roman" w:cs="Times New Roman"/>
          <w:sz w:val="24"/>
          <w:szCs w:val="24"/>
        </w:rPr>
      </w:pPr>
      <w:r>
        <w:rPr>
          <w:rtl/>
        </w:rPr>
        <w:t>הכניסה לתוקף של הקיצוץ בקצבאות הילדים</w:t>
      </w:r>
      <w:r>
        <w:tab/>
      </w:r>
      <w:r>
        <w:fldChar w:fldCharType="begin"/>
      </w:r>
      <w:r>
        <w:instrText xml:space="preserve"> PAGEREF _Toc87615659 \h </w:instrText>
      </w:r>
      <w:r>
        <w:fldChar w:fldCharType="separate"/>
      </w:r>
      <w:r>
        <w:t>229</w:t>
      </w:r>
      <w:r>
        <w:fldChar w:fldCharType="end"/>
      </w:r>
    </w:p>
    <w:p w14:paraId="48BE9D40" w14:textId="77777777" w:rsidR="00000000" w:rsidRDefault="000E0F0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_Toc87615660 \h </w:instrText>
      </w:r>
      <w:r>
        <w:fldChar w:fldCharType="separate"/>
      </w:r>
      <w:r>
        <w:t>229</w:t>
      </w:r>
      <w:r>
        <w:fldChar w:fldCharType="end"/>
      </w:r>
    </w:p>
    <w:p w14:paraId="53A37FA2" w14:textId="77777777" w:rsidR="00000000" w:rsidRDefault="000E0F0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_Toc87615661 \h </w:instrText>
      </w:r>
      <w:r>
        <w:fldChar w:fldCharType="separate"/>
      </w:r>
      <w:r>
        <w:t>230</w:t>
      </w:r>
      <w:r>
        <w:fldChar w:fldCharType="end"/>
      </w:r>
    </w:p>
    <w:p w14:paraId="42644C75" w14:textId="77777777" w:rsidR="00000000" w:rsidRDefault="000E0F03">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_Toc87</w:instrText>
      </w:r>
      <w:r>
        <w:instrText xml:space="preserve">615662 \h </w:instrText>
      </w:r>
      <w:r>
        <w:fldChar w:fldCharType="separate"/>
      </w:r>
      <w:r>
        <w:t>230</w:t>
      </w:r>
      <w:r>
        <w:fldChar w:fldCharType="end"/>
      </w:r>
    </w:p>
    <w:p w14:paraId="1CD5FFD8" w14:textId="77777777" w:rsidR="00000000" w:rsidRDefault="000E0F03">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_Toc87615663 \h </w:instrText>
      </w:r>
      <w:r>
        <w:fldChar w:fldCharType="separate"/>
      </w:r>
      <w:r>
        <w:t>232</w:t>
      </w:r>
      <w:r>
        <w:fldChar w:fldCharType="end"/>
      </w:r>
    </w:p>
    <w:p w14:paraId="58C4C50E" w14:textId="77777777" w:rsidR="00000000" w:rsidRDefault="000E0F0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_Toc87615664 \h </w:instrText>
      </w:r>
      <w:r>
        <w:fldChar w:fldCharType="separate"/>
      </w:r>
      <w:r>
        <w:t>234</w:t>
      </w:r>
      <w:r>
        <w:fldChar w:fldCharType="end"/>
      </w:r>
    </w:p>
    <w:p w14:paraId="0FC87DC9" w14:textId="77777777" w:rsidR="00000000" w:rsidRDefault="000E0F03">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_Toc87615665 \h </w:instrText>
      </w:r>
      <w:r>
        <w:fldChar w:fldCharType="separate"/>
      </w:r>
      <w:r>
        <w:t>237</w:t>
      </w:r>
      <w:r>
        <w:fldChar w:fldCharType="end"/>
      </w:r>
    </w:p>
    <w:p w14:paraId="198E3760" w14:textId="77777777" w:rsidR="00000000" w:rsidRDefault="000E0F0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_Toc87615666 \h </w:instrText>
      </w:r>
      <w:r>
        <w:fldChar w:fldCharType="separate"/>
      </w:r>
      <w:r>
        <w:t>238</w:t>
      </w:r>
      <w:r>
        <w:fldChar w:fldCharType="end"/>
      </w:r>
    </w:p>
    <w:p w14:paraId="7FEF2FEB" w14:textId="77777777" w:rsidR="00000000" w:rsidRDefault="000E0F0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w:instrText>
      </w:r>
      <w:r>
        <w:instrText xml:space="preserve">Toc87615667 \h </w:instrText>
      </w:r>
      <w:r>
        <w:fldChar w:fldCharType="separate"/>
      </w:r>
      <w:r>
        <w:t>239</w:t>
      </w:r>
      <w:r>
        <w:fldChar w:fldCharType="end"/>
      </w:r>
    </w:p>
    <w:p w14:paraId="160E469B" w14:textId="77777777" w:rsidR="00000000" w:rsidRDefault="000E0F03">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_Toc87615668 \h </w:instrText>
      </w:r>
      <w:r>
        <w:fldChar w:fldCharType="separate"/>
      </w:r>
      <w:r>
        <w:t>244</w:t>
      </w:r>
      <w:r>
        <w:fldChar w:fldCharType="end"/>
      </w:r>
    </w:p>
    <w:p w14:paraId="3CB76214" w14:textId="77777777" w:rsidR="00000000" w:rsidRDefault="000E0F0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_Toc87615669 \h </w:instrText>
      </w:r>
      <w:r>
        <w:fldChar w:fldCharType="separate"/>
      </w:r>
      <w:r>
        <w:t>245</w:t>
      </w:r>
      <w:r>
        <w:fldChar w:fldCharType="end"/>
      </w:r>
    </w:p>
    <w:p w14:paraId="623A74D4" w14:textId="77777777" w:rsidR="00000000" w:rsidRDefault="000E0F03">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_Toc87615670 \h </w:instrText>
      </w:r>
      <w:r>
        <w:fldChar w:fldCharType="separate"/>
      </w:r>
      <w:r>
        <w:t>246</w:t>
      </w:r>
      <w:r>
        <w:fldChar w:fldCharType="end"/>
      </w:r>
    </w:p>
    <w:p w14:paraId="77A0C181" w14:textId="77777777" w:rsidR="00000000" w:rsidRDefault="000E0F03">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_Toc87615671 \h </w:instrText>
      </w:r>
      <w:r>
        <w:fldChar w:fldCharType="separate"/>
      </w:r>
      <w:r>
        <w:t>248</w:t>
      </w:r>
      <w:r>
        <w:fldChar w:fldCharType="end"/>
      </w:r>
    </w:p>
    <w:p w14:paraId="6D2C5F8E" w14:textId="77777777" w:rsidR="00000000" w:rsidRDefault="000E0F03">
      <w:pPr>
        <w:pStyle w:val="TOC1"/>
        <w:tabs>
          <w:tab w:val="right" w:leader="dot" w:pos="8296"/>
        </w:tabs>
        <w:ind w:right="0"/>
        <w:rPr>
          <w:rFonts w:ascii="Times New Roman" w:hAnsi="Times New Roman" w:cs="Times New Roman"/>
          <w:sz w:val="24"/>
          <w:szCs w:val="24"/>
        </w:rPr>
      </w:pPr>
      <w:r>
        <w:rPr>
          <w:rtl/>
        </w:rPr>
        <w:t>דב</w:t>
      </w:r>
      <w:r>
        <w:rPr>
          <w:rtl/>
        </w:rPr>
        <w:t>רי ראש הממשלה הקוראים ליהודי צרפת</w:t>
      </w:r>
      <w:r>
        <w:t xml:space="preserve"> </w:t>
      </w:r>
      <w:r>
        <w:rPr>
          <w:rtl/>
        </w:rPr>
        <w:t>לעלות לישראל</w:t>
      </w:r>
      <w:r>
        <w:tab/>
      </w:r>
      <w:r>
        <w:fldChar w:fldCharType="begin"/>
      </w:r>
      <w:r>
        <w:instrText xml:space="preserve"> PAGEREF _Toc87615672 \h </w:instrText>
      </w:r>
      <w:r>
        <w:fldChar w:fldCharType="separate"/>
      </w:r>
      <w:r>
        <w:t>248</w:t>
      </w:r>
      <w:r>
        <w:fldChar w:fldCharType="end"/>
      </w:r>
    </w:p>
    <w:p w14:paraId="5A5AC7CA" w14:textId="77777777" w:rsidR="00000000" w:rsidRDefault="000E0F03">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_Toc87615673 \h </w:instrText>
      </w:r>
      <w:r>
        <w:fldChar w:fldCharType="separate"/>
      </w:r>
      <w:r>
        <w:t>248</w:t>
      </w:r>
      <w:r>
        <w:fldChar w:fldCharType="end"/>
      </w:r>
    </w:p>
    <w:p w14:paraId="67AF7E4D" w14:textId="77777777" w:rsidR="00000000" w:rsidRDefault="000E0F03">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_Toc87615674 \h </w:instrText>
      </w:r>
      <w:r>
        <w:fldChar w:fldCharType="separate"/>
      </w:r>
      <w:r>
        <w:t>250</w:t>
      </w:r>
      <w:r>
        <w:fldChar w:fldCharType="end"/>
      </w:r>
    </w:p>
    <w:p w14:paraId="528D3BB8" w14:textId="77777777" w:rsidR="00000000" w:rsidRDefault="000E0F03">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_Toc87615675 \h </w:instrText>
      </w:r>
      <w:r>
        <w:fldChar w:fldCharType="separate"/>
      </w:r>
      <w:r>
        <w:t>251</w:t>
      </w:r>
      <w:r>
        <w:fldChar w:fldCharType="end"/>
      </w:r>
    </w:p>
    <w:p w14:paraId="0F38E354" w14:textId="77777777" w:rsidR="00000000" w:rsidRDefault="000E0F03">
      <w:pPr>
        <w:pStyle w:val="TOC1"/>
        <w:tabs>
          <w:tab w:val="right" w:leader="dot" w:pos="8296"/>
        </w:tabs>
        <w:ind w:right="0"/>
        <w:rPr>
          <w:rFonts w:ascii="Times New Roman" w:hAnsi="Times New Roman" w:cs="Times New Roman"/>
          <w:sz w:val="24"/>
          <w:szCs w:val="24"/>
        </w:rPr>
      </w:pPr>
      <w:r>
        <w:rPr>
          <w:rtl/>
        </w:rPr>
        <w:t xml:space="preserve">שאילתות </w:t>
      </w:r>
      <w:r>
        <w:rPr>
          <w:rtl/>
        </w:rPr>
        <w:t>ותשובות</w:t>
      </w:r>
      <w:r>
        <w:tab/>
      </w:r>
      <w:r>
        <w:fldChar w:fldCharType="begin"/>
      </w:r>
      <w:r>
        <w:instrText xml:space="preserve"> PAGEREF _Toc87615676 \h </w:instrText>
      </w:r>
      <w:r>
        <w:fldChar w:fldCharType="separate"/>
      </w:r>
      <w:r>
        <w:t>255</w:t>
      </w:r>
      <w:r>
        <w:fldChar w:fldCharType="end"/>
      </w:r>
    </w:p>
    <w:p w14:paraId="1475CD0F" w14:textId="77777777" w:rsidR="00000000" w:rsidRDefault="000E0F03">
      <w:pPr>
        <w:pStyle w:val="TOC1"/>
        <w:tabs>
          <w:tab w:val="right" w:leader="dot" w:pos="8296"/>
        </w:tabs>
        <w:ind w:right="0"/>
        <w:rPr>
          <w:rFonts w:ascii="Times New Roman" w:hAnsi="Times New Roman" w:cs="Times New Roman"/>
          <w:sz w:val="24"/>
          <w:szCs w:val="24"/>
        </w:rPr>
      </w:pPr>
      <w:r>
        <w:t xml:space="preserve">1758. </w:t>
      </w:r>
      <w:r>
        <w:rPr>
          <w:rtl/>
        </w:rPr>
        <w:t>מסע</w:t>
      </w:r>
      <w:r>
        <w:t xml:space="preserve"> </w:t>
      </w:r>
      <w:r>
        <w:rPr>
          <w:rtl/>
        </w:rPr>
        <w:t>פרסום</w:t>
      </w:r>
      <w:r>
        <w:t xml:space="preserve"> </w:t>
      </w:r>
      <w:r>
        <w:rPr>
          <w:rtl/>
        </w:rPr>
        <w:t>לחופשה בתל-אביב</w:t>
      </w:r>
      <w:r>
        <w:tab/>
      </w:r>
      <w:r>
        <w:fldChar w:fldCharType="begin"/>
      </w:r>
      <w:r>
        <w:instrText xml:space="preserve"> PAGEREF _Toc87615677 \h </w:instrText>
      </w:r>
      <w:r>
        <w:fldChar w:fldCharType="separate"/>
      </w:r>
      <w:r>
        <w:t>255</w:t>
      </w:r>
      <w:r>
        <w:fldChar w:fldCharType="end"/>
      </w:r>
    </w:p>
    <w:p w14:paraId="06486D21" w14:textId="77777777" w:rsidR="00000000" w:rsidRDefault="000E0F03">
      <w:pPr>
        <w:pStyle w:val="TOC1"/>
        <w:tabs>
          <w:tab w:val="right" w:leader="dot" w:pos="8296"/>
        </w:tabs>
        <w:ind w:right="0"/>
        <w:rPr>
          <w:rFonts w:ascii="Times New Roman" w:hAnsi="Times New Roman" w:cs="Times New Roman"/>
          <w:sz w:val="24"/>
          <w:szCs w:val="24"/>
        </w:rPr>
      </w:pPr>
      <w:r>
        <w:t xml:space="preserve">1504. </w:t>
      </w:r>
      <w:r>
        <w:rPr>
          <w:rtl/>
        </w:rPr>
        <w:t>תנאי כליאתם של רוצחי השר רחבעם זאבי</w:t>
      </w:r>
      <w:r>
        <w:tab/>
      </w:r>
      <w:r>
        <w:fldChar w:fldCharType="begin"/>
      </w:r>
      <w:r>
        <w:instrText xml:space="preserve"> PAGEREF _Toc87615678 \h </w:instrText>
      </w:r>
      <w:r>
        <w:fldChar w:fldCharType="separate"/>
      </w:r>
      <w:r>
        <w:t>256</w:t>
      </w:r>
      <w:r>
        <w:fldChar w:fldCharType="end"/>
      </w:r>
    </w:p>
    <w:p w14:paraId="238F32B4" w14:textId="77777777" w:rsidR="00000000" w:rsidRDefault="000E0F03">
      <w:pPr>
        <w:pStyle w:val="TOC1"/>
        <w:tabs>
          <w:tab w:val="right" w:leader="dot" w:pos="8296"/>
        </w:tabs>
        <w:ind w:right="0"/>
        <w:rPr>
          <w:rFonts w:ascii="Times New Roman" w:hAnsi="Times New Roman" w:cs="Times New Roman"/>
          <w:sz w:val="24"/>
          <w:szCs w:val="24"/>
        </w:rPr>
      </w:pPr>
      <w:r>
        <w:t xml:space="preserve">1631. </w:t>
      </w:r>
      <w:r>
        <w:rPr>
          <w:rtl/>
        </w:rPr>
        <w:t>תוכנית ההתנתקות</w:t>
      </w:r>
      <w:r>
        <w:tab/>
      </w:r>
      <w:r>
        <w:fldChar w:fldCharType="begin"/>
      </w:r>
      <w:r>
        <w:instrText xml:space="preserve"> PAGEREF _Toc87615679 \h </w:instrText>
      </w:r>
      <w:r>
        <w:fldChar w:fldCharType="separate"/>
      </w:r>
      <w:r>
        <w:t>257</w:t>
      </w:r>
      <w:r>
        <w:fldChar w:fldCharType="end"/>
      </w:r>
    </w:p>
    <w:p w14:paraId="4798E135" w14:textId="77777777" w:rsidR="00000000" w:rsidRDefault="000E0F03">
      <w:pPr>
        <w:pStyle w:val="TOC1"/>
        <w:tabs>
          <w:tab w:val="right" w:leader="dot" w:pos="8296"/>
        </w:tabs>
        <w:ind w:right="0"/>
        <w:rPr>
          <w:rFonts w:ascii="Times New Roman" w:hAnsi="Times New Roman" w:cs="Times New Roman"/>
          <w:sz w:val="24"/>
          <w:szCs w:val="24"/>
        </w:rPr>
      </w:pPr>
      <w:r>
        <w:t xml:space="preserve">1693. </w:t>
      </w:r>
      <w:r>
        <w:rPr>
          <w:rtl/>
        </w:rPr>
        <w:t>דרישות</w:t>
      </w:r>
      <w:r>
        <w:t xml:space="preserve"> </w:t>
      </w:r>
      <w:r>
        <w:rPr>
          <w:rtl/>
        </w:rPr>
        <w:t>הפיצויי</w:t>
      </w:r>
      <w:r>
        <w:rPr>
          <w:rtl/>
        </w:rPr>
        <w:t>ם של אן פולארד</w:t>
      </w:r>
      <w:r>
        <w:tab/>
      </w:r>
      <w:r>
        <w:fldChar w:fldCharType="begin"/>
      </w:r>
      <w:r>
        <w:instrText xml:space="preserve"> PAGEREF _Toc87615680 \h </w:instrText>
      </w:r>
      <w:r>
        <w:fldChar w:fldCharType="separate"/>
      </w:r>
      <w:r>
        <w:t>258</w:t>
      </w:r>
      <w:r>
        <w:fldChar w:fldCharType="end"/>
      </w:r>
    </w:p>
    <w:p w14:paraId="4F048279" w14:textId="77777777" w:rsidR="00000000" w:rsidRDefault="000E0F03">
      <w:pPr>
        <w:pStyle w:val="TOC1"/>
        <w:tabs>
          <w:tab w:val="right" w:leader="dot" w:pos="8296"/>
        </w:tabs>
        <w:ind w:right="0"/>
        <w:rPr>
          <w:rFonts w:ascii="Times New Roman" w:hAnsi="Times New Roman" w:cs="Times New Roman"/>
          <w:sz w:val="24"/>
          <w:szCs w:val="24"/>
        </w:rPr>
      </w:pPr>
      <w:r>
        <w:t xml:space="preserve">1697. </w:t>
      </w:r>
      <w:r>
        <w:rPr>
          <w:rtl/>
        </w:rPr>
        <w:t>רשימות שחורות של פעילי שמאל</w:t>
      </w:r>
      <w:r>
        <w:tab/>
      </w:r>
      <w:r>
        <w:fldChar w:fldCharType="begin"/>
      </w:r>
      <w:r>
        <w:instrText xml:space="preserve"> PAGEREF _Toc87615681 \h </w:instrText>
      </w:r>
      <w:r>
        <w:fldChar w:fldCharType="separate"/>
      </w:r>
      <w:r>
        <w:t>259</w:t>
      </w:r>
      <w:r>
        <w:fldChar w:fldCharType="end"/>
      </w:r>
    </w:p>
    <w:p w14:paraId="7B0E3C16" w14:textId="77777777" w:rsidR="00000000" w:rsidRDefault="000E0F03">
      <w:pPr>
        <w:pStyle w:val="TOC1"/>
        <w:tabs>
          <w:tab w:val="right" w:leader="dot" w:pos="8296"/>
        </w:tabs>
        <w:ind w:right="0"/>
        <w:rPr>
          <w:rFonts w:ascii="Times New Roman" w:hAnsi="Times New Roman" w:cs="Times New Roman"/>
          <w:sz w:val="24"/>
          <w:szCs w:val="24"/>
        </w:rPr>
      </w:pPr>
      <w:r>
        <w:t xml:space="preserve">1794. </w:t>
      </w:r>
      <w:r>
        <w:rPr>
          <w:rtl/>
        </w:rPr>
        <w:t>ידיעה על התבטאות של שר המשפטים בנוגע למגזר החרדי</w:t>
      </w:r>
      <w:r>
        <w:tab/>
      </w:r>
      <w:r>
        <w:fldChar w:fldCharType="begin"/>
      </w:r>
      <w:r>
        <w:instrText xml:space="preserve"> PAGEREF _Toc87615682 \h </w:instrText>
      </w:r>
      <w:r>
        <w:fldChar w:fldCharType="separate"/>
      </w:r>
      <w:r>
        <w:t>260</w:t>
      </w:r>
      <w:r>
        <w:fldChar w:fldCharType="end"/>
      </w:r>
    </w:p>
    <w:p w14:paraId="6C2419EA" w14:textId="77777777" w:rsidR="00000000" w:rsidRDefault="000E0F03">
      <w:pPr>
        <w:pStyle w:val="TOC1"/>
        <w:tabs>
          <w:tab w:val="right" w:leader="dot" w:pos="8296"/>
        </w:tabs>
        <w:ind w:right="0"/>
        <w:rPr>
          <w:rFonts w:ascii="Times New Roman" w:hAnsi="Times New Roman" w:cs="Times New Roman"/>
          <w:sz w:val="24"/>
          <w:szCs w:val="24"/>
        </w:rPr>
      </w:pPr>
      <w:r>
        <w:t xml:space="preserve">1867. </w:t>
      </w:r>
      <w:r>
        <w:rPr>
          <w:rtl/>
        </w:rPr>
        <w:t>הקצנה בעמדות הציבור היהודי כלפי הציבור הערבי</w:t>
      </w:r>
      <w:r>
        <w:tab/>
      </w:r>
      <w:r>
        <w:fldChar w:fldCharType="begin"/>
      </w:r>
      <w:r>
        <w:instrText xml:space="preserve"> </w:instrText>
      </w:r>
      <w:r>
        <w:instrText xml:space="preserve">PAGEREF _Toc87615683 \h </w:instrText>
      </w:r>
      <w:r>
        <w:fldChar w:fldCharType="separate"/>
      </w:r>
      <w:r>
        <w:t>261</w:t>
      </w:r>
      <w:r>
        <w:fldChar w:fldCharType="end"/>
      </w:r>
    </w:p>
    <w:p w14:paraId="40032503" w14:textId="77777777" w:rsidR="00000000" w:rsidRDefault="000E0F03">
      <w:pPr>
        <w:pStyle w:val="TOC1"/>
        <w:tabs>
          <w:tab w:val="right" w:leader="dot" w:pos="8296"/>
        </w:tabs>
        <w:ind w:right="0"/>
        <w:rPr>
          <w:rFonts w:ascii="Times New Roman" w:hAnsi="Times New Roman" w:cs="Times New Roman"/>
          <w:sz w:val="24"/>
          <w:szCs w:val="24"/>
        </w:rPr>
      </w:pPr>
      <w:r>
        <w:rPr>
          <w:rtl/>
        </w:rPr>
        <w:t xml:space="preserve">הצעת חוק שירות ביטחון (תיקון מס' 7 והוראת שעה) (שירות </w:t>
      </w:r>
      <w:r>
        <w:t xml:space="preserve"> </w:t>
      </w:r>
      <w:r>
        <w:rPr>
          <w:rtl/>
        </w:rPr>
        <w:t>במשטרה ושירות מוכר) (תיקון מס' 6), התשס"ד-2004</w:t>
      </w:r>
      <w:r>
        <w:tab/>
      </w:r>
      <w:r>
        <w:fldChar w:fldCharType="begin"/>
      </w:r>
      <w:r>
        <w:instrText xml:space="preserve"> PAGEREF _Toc87615684 \h </w:instrText>
      </w:r>
      <w:r>
        <w:fldChar w:fldCharType="separate"/>
      </w:r>
      <w:r>
        <w:t>262</w:t>
      </w:r>
      <w:r>
        <w:fldChar w:fldCharType="end"/>
      </w:r>
    </w:p>
    <w:p w14:paraId="53AFB96F" w14:textId="77777777" w:rsidR="00000000" w:rsidRDefault="000E0F03">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_Toc87615685 \h </w:instrText>
      </w:r>
      <w:r>
        <w:fldChar w:fldCharType="separate"/>
      </w:r>
      <w:r>
        <w:t>262</w:t>
      </w:r>
      <w:r>
        <w:fldChar w:fldCharType="end"/>
      </w:r>
    </w:p>
    <w:p w14:paraId="1769ACE5" w14:textId="77777777" w:rsidR="00000000" w:rsidRDefault="000E0F03">
      <w:pPr>
        <w:pStyle w:val="TOC2"/>
        <w:tabs>
          <w:tab w:val="right" w:leader="dot" w:pos="8296"/>
        </w:tabs>
        <w:ind w:right="0"/>
        <w:rPr>
          <w:rFonts w:ascii="Times New Roman" w:hAnsi="Times New Roman" w:cs="Times New Roman"/>
          <w:sz w:val="24"/>
          <w:szCs w:val="24"/>
        </w:rPr>
      </w:pPr>
      <w:r>
        <w:rPr>
          <w:rtl/>
        </w:rPr>
        <w:t xml:space="preserve">אורי יהודה אריאל (האיחוד </w:t>
      </w:r>
      <w:r>
        <w:rPr>
          <w:rtl/>
        </w:rPr>
        <w:t>הלאומי - ישראל ביתנו):</w:t>
      </w:r>
      <w:r>
        <w:tab/>
      </w:r>
      <w:r>
        <w:fldChar w:fldCharType="begin"/>
      </w:r>
      <w:r>
        <w:instrText xml:space="preserve"> PAGEREF _Toc87615686 \h </w:instrText>
      </w:r>
      <w:r>
        <w:fldChar w:fldCharType="separate"/>
      </w:r>
      <w:r>
        <w:t>263</w:t>
      </w:r>
      <w:r>
        <w:fldChar w:fldCharType="end"/>
      </w:r>
    </w:p>
    <w:p w14:paraId="4C1A914D" w14:textId="77777777" w:rsidR="00000000" w:rsidRDefault="000E0F03">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_Toc87615687 \h </w:instrText>
      </w:r>
      <w:r>
        <w:fldChar w:fldCharType="separate"/>
      </w:r>
      <w:r>
        <w:t>264</w:t>
      </w:r>
      <w:r>
        <w:fldChar w:fldCharType="end"/>
      </w:r>
    </w:p>
    <w:p w14:paraId="32451515" w14:textId="77777777" w:rsidR="00000000" w:rsidRDefault="000E0F0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_Toc87615688 \h </w:instrText>
      </w:r>
      <w:r>
        <w:fldChar w:fldCharType="separate"/>
      </w:r>
      <w:r>
        <w:t>266</w:t>
      </w:r>
      <w:r>
        <w:fldChar w:fldCharType="end"/>
      </w:r>
    </w:p>
    <w:p w14:paraId="1F46A5DD" w14:textId="77777777" w:rsidR="00000000" w:rsidRDefault="000E0F03">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_Toc87615689 \h </w:instrText>
      </w:r>
      <w:r>
        <w:fldChar w:fldCharType="separate"/>
      </w:r>
      <w:r>
        <w:t>267</w:t>
      </w:r>
      <w:r>
        <w:fldChar w:fldCharType="end"/>
      </w:r>
    </w:p>
    <w:p w14:paraId="7455E3F4" w14:textId="77777777" w:rsidR="00000000" w:rsidRDefault="000E0F03">
      <w:pPr>
        <w:pStyle w:val="a0"/>
        <w:jc w:val="center"/>
        <w:rPr>
          <w:rtl/>
        </w:rPr>
      </w:pPr>
      <w:r>
        <w:rPr>
          <w:bCs/>
          <w:szCs w:val="36"/>
          <w:u w:val="single"/>
          <w:rtl/>
        </w:rPr>
        <w:fldChar w:fldCharType="end"/>
      </w:r>
    </w:p>
    <w:p w14:paraId="1E16EB39" w14:textId="77777777" w:rsidR="00000000" w:rsidRDefault="000E0F03">
      <w:pPr>
        <w:pStyle w:val="a0"/>
        <w:rPr>
          <w:rtl/>
        </w:rPr>
      </w:pPr>
      <w:r>
        <w:rPr>
          <w:rtl/>
        </w:rPr>
        <w:br w:type="page"/>
      </w:r>
    </w:p>
    <w:p w14:paraId="704AAC9E" w14:textId="77777777" w:rsidR="00000000" w:rsidRDefault="000E0F03">
      <w:pPr>
        <w:pStyle w:val="a0"/>
        <w:rPr>
          <w:rFonts w:hint="cs"/>
          <w:rtl/>
        </w:rPr>
      </w:pPr>
      <w:r>
        <w:rPr>
          <w:rFonts w:hint="cs"/>
          <w:rtl/>
        </w:rPr>
        <w:t>חוב' ל</w:t>
      </w:r>
      <w:r>
        <w:rPr>
          <w:rFonts w:hint="cs"/>
          <w:rtl/>
        </w:rPr>
        <w:t>"ו</w:t>
      </w:r>
    </w:p>
    <w:p w14:paraId="7BCD0B1A" w14:textId="77777777" w:rsidR="00000000" w:rsidRDefault="000E0F03">
      <w:pPr>
        <w:pStyle w:val="a0"/>
        <w:rPr>
          <w:rtl/>
        </w:rPr>
      </w:pPr>
      <w:r>
        <w:rPr>
          <w:rFonts w:hint="cs"/>
          <w:rtl/>
        </w:rPr>
        <w:t>ישיבה קנ"ח</w:t>
      </w:r>
    </w:p>
    <w:p w14:paraId="042FDF42" w14:textId="77777777" w:rsidR="00000000" w:rsidRDefault="000E0F03">
      <w:pPr>
        <w:pStyle w:val="a2"/>
        <w:rPr>
          <w:rFonts w:hint="cs"/>
          <w:rtl/>
        </w:rPr>
      </w:pPr>
    </w:p>
    <w:p w14:paraId="3B948F5D" w14:textId="77777777" w:rsidR="00000000" w:rsidRDefault="000E0F03">
      <w:pPr>
        <w:pStyle w:val="a2"/>
        <w:rPr>
          <w:rFonts w:hint="cs"/>
          <w:rtl/>
        </w:rPr>
      </w:pPr>
    </w:p>
    <w:p w14:paraId="4D4CB8F4" w14:textId="77777777" w:rsidR="00000000" w:rsidRDefault="000E0F03">
      <w:pPr>
        <w:pStyle w:val="a2"/>
        <w:rPr>
          <w:rFonts w:hint="cs"/>
          <w:rtl/>
        </w:rPr>
      </w:pPr>
    </w:p>
    <w:p w14:paraId="13603E23" w14:textId="77777777" w:rsidR="00000000" w:rsidRDefault="000E0F03">
      <w:pPr>
        <w:pStyle w:val="a2"/>
        <w:rPr>
          <w:rFonts w:hint="cs"/>
          <w:rtl/>
        </w:rPr>
      </w:pPr>
    </w:p>
    <w:p w14:paraId="6E3C81DB" w14:textId="77777777" w:rsidR="00000000" w:rsidRDefault="000E0F03">
      <w:pPr>
        <w:pStyle w:val="a5"/>
        <w:bidi/>
        <w:rPr>
          <w:rFonts w:hint="cs"/>
          <w:rtl/>
        </w:rPr>
      </w:pPr>
      <w:r>
        <w:rPr>
          <w:rFonts w:hint="cs"/>
          <w:rtl/>
        </w:rPr>
        <w:t xml:space="preserve">הישיבה המאה-וחמישים-ושמונה של הכנסת השש-עשרה </w:t>
      </w:r>
    </w:p>
    <w:p w14:paraId="224E90CB" w14:textId="77777777" w:rsidR="00000000" w:rsidRDefault="000E0F03">
      <w:pPr>
        <w:pStyle w:val="a6"/>
        <w:bidi/>
        <w:rPr>
          <w:rFonts w:hint="cs"/>
          <w:rtl/>
        </w:rPr>
      </w:pPr>
      <w:r>
        <w:rPr>
          <w:rFonts w:hint="cs"/>
          <w:rtl/>
        </w:rPr>
        <w:t>יום רביעי, ג' באב התשס"ד (21 ביולי 2004)</w:t>
      </w:r>
    </w:p>
    <w:p w14:paraId="3B157451" w14:textId="77777777" w:rsidR="00000000" w:rsidRDefault="000E0F03">
      <w:pPr>
        <w:pStyle w:val="a7"/>
        <w:bidi/>
        <w:rPr>
          <w:rFonts w:hint="cs"/>
          <w:rtl/>
        </w:rPr>
      </w:pPr>
      <w:r>
        <w:rPr>
          <w:rFonts w:hint="cs"/>
          <w:rtl/>
        </w:rPr>
        <w:t>ירושלים, הכנסת, שעה 11:00</w:t>
      </w:r>
    </w:p>
    <w:p w14:paraId="411C2696" w14:textId="77777777" w:rsidR="00000000" w:rsidRDefault="000E0F03">
      <w:pPr>
        <w:pStyle w:val="a2"/>
        <w:rPr>
          <w:rFonts w:hint="cs"/>
          <w:rtl/>
        </w:rPr>
      </w:pPr>
    </w:p>
    <w:p w14:paraId="70011631" w14:textId="77777777" w:rsidR="00000000" w:rsidRDefault="000E0F03">
      <w:pPr>
        <w:pStyle w:val="a0"/>
        <w:rPr>
          <w:rFonts w:hint="cs"/>
          <w:rtl/>
        </w:rPr>
      </w:pPr>
    </w:p>
    <w:p w14:paraId="74BD3D80" w14:textId="77777777" w:rsidR="00000000" w:rsidRDefault="000E0F03">
      <w:pPr>
        <w:pStyle w:val="a2"/>
        <w:rPr>
          <w:rFonts w:hint="cs"/>
          <w:rtl/>
        </w:rPr>
      </w:pPr>
      <w:bookmarkStart w:id="0" w:name="_Toc87615461"/>
      <w:r>
        <w:rPr>
          <w:rFonts w:hint="cs"/>
          <w:rtl/>
        </w:rPr>
        <w:t>הצעה לסדר</w:t>
      </w:r>
      <w:bookmarkEnd w:id="0"/>
    </w:p>
    <w:p w14:paraId="1AED4054" w14:textId="77777777" w:rsidR="00000000" w:rsidRDefault="000E0F03">
      <w:pPr>
        <w:pStyle w:val="a0"/>
        <w:rPr>
          <w:rFonts w:hint="cs"/>
          <w:rtl/>
        </w:rPr>
      </w:pPr>
    </w:p>
    <w:p w14:paraId="1AC98E7D" w14:textId="77777777" w:rsidR="00000000" w:rsidRDefault="000E0F03">
      <w:pPr>
        <w:pStyle w:val="af1"/>
        <w:rPr>
          <w:rtl/>
        </w:rPr>
      </w:pPr>
      <w:r>
        <w:rPr>
          <w:rtl/>
        </w:rPr>
        <w:t>היו"ר ראובן ריבלין:</w:t>
      </w:r>
    </w:p>
    <w:p w14:paraId="416C1F30" w14:textId="77777777" w:rsidR="00000000" w:rsidRDefault="000E0F03">
      <w:pPr>
        <w:pStyle w:val="a0"/>
        <w:rPr>
          <w:rtl/>
        </w:rPr>
      </w:pPr>
    </w:p>
    <w:p w14:paraId="6BF53CBE" w14:textId="77777777" w:rsidR="00000000" w:rsidRDefault="000E0F03">
      <w:pPr>
        <w:pStyle w:val="a0"/>
        <w:rPr>
          <w:rFonts w:hint="cs"/>
          <w:rtl/>
        </w:rPr>
      </w:pPr>
      <w:r>
        <w:rPr>
          <w:rFonts w:hint="cs"/>
          <w:rtl/>
        </w:rPr>
        <w:t>רבותי חברי הכנסת, אדוני סגן שר הביטחון, היום יום רביעי, ג' באב התשס"ד, 21 בחודש יוני 2004 ל</w:t>
      </w:r>
      <w:r>
        <w:rPr>
          <w:rFonts w:hint="cs"/>
          <w:rtl/>
        </w:rPr>
        <w:t xml:space="preserve">מניינם. אני מתכבד לפתוח את ישיבת הכנסת. </w:t>
      </w:r>
    </w:p>
    <w:p w14:paraId="3A2829BA" w14:textId="77777777" w:rsidR="00000000" w:rsidRDefault="000E0F03">
      <w:pPr>
        <w:pStyle w:val="a0"/>
        <w:rPr>
          <w:rFonts w:hint="cs"/>
          <w:rtl/>
        </w:rPr>
      </w:pPr>
    </w:p>
    <w:p w14:paraId="31D5A335" w14:textId="77777777" w:rsidR="00000000" w:rsidRDefault="000E0F03">
      <w:pPr>
        <w:pStyle w:val="a0"/>
        <w:rPr>
          <w:rFonts w:hint="cs"/>
          <w:rtl/>
        </w:rPr>
      </w:pPr>
      <w:r>
        <w:rPr>
          <w:rFonts w:hint="cs"/>
          <w:rtl/>
        </w:rPr>
        <w:t xml:space="preserve">על סדר-היום: שאילתות בעל-פה. השאילתא הראשונה היא של חברת הכנסת זהבה גלאון, וסגן שר הביטחון נמצא כאן. סגן שר הביטחון מוכן להשיב, אלא שהבאה אחריו היא שרת הבינוי והשיכון, שאינה נמצאת כאן על מנת להשיב על שאילתא בעל-פה </w:t>
      </w:r>
      <w:r>
        <w:rPr>
          <w:rFonts w:hint="cs"/>
          <w:rtl/>
        </w:rPr>
        <w:t>של חבר הכנסת איתם. לצערי הרב, חברת כנסת גלאון לא נמצאת כאן. אני מתנצל בפני סגן שר הביטחון, שכנאמן הבית הוא נמצא פה בזמן שבו הוא מחויב.</w:t>
      </w:r>
    </w:p>
    <w:p w14:paraId="6BE2EB8A" w14:textId="77777777" w:rsidR="00000000" w:rsidRDefault="000E0F03">
      <w:pPr>
        <w:pStyle w:val="a0"/>
        <w:rPr>
          <w:rFonts w:hint="cs"/>
          <w:rtl/>
        </w:rPr>
      </w:pPr>
    </w:p>
    <w:p w14:paraId="7B72EB50" w14:textId="77777777" w:rsidR="00000000" w:rsidRDefault="000E0F03">
      <w:pPr>
        <w:pStyle w:val="a0"/>
        <w:rPr>
          <w:rFonts w:hint="cs"/>
          <w:rtl/>
        </w:rPr>
      </w:pPr>
      <w:r>
        <w:rPr>
          <w:rFonts w:hint="cs"/>
          <w:rtl/>
        </w:rPr>
        <w:t>אם למישהו יש הודעה על-פי סעיף 53, הוא יכול לעשות זאת. חבר הכנסת ברכה, בבקשה.</w:t>
      </w:r>
    </w:p>
    <w:p w14:paraId="02BA68B5" w14:textId="77777777" w:rsidR="00000000" w:rsidRDefault="000E0F03">
      <w:pPr>
        <w:pStyle w:val="a0"/>
        <w:rPr>
          <w:rFonts w:hint="cs"/>
          <w:rtl/>
        </w:rPr>
      </w:pPr>
    </w:p>
    <w:p w14:paraId="444F98FB" w14:textId="77777777" w:rsidR="00000000" w:rsidRDefault="000E0F03">
      <w:pPr>
        <w:pStyle w:val="a"/>
        <w:rPr>
          <w:rtl/>
        </w:rPr>
      </w:pPr>
      <w:bookmarkStart w:id="1" w:name="FS000000540T21_07_2004_11_30_40"/>
      <w:bookmarkStart w:id="2" w:name="_Toc87615462"/>
      <w:bookmarkEnd w:id="1"/>
      <w:r>
        <w:rPr>
          <w:rFonts w:hint="eastAsia"/>
          <w:rtl/>
        </w:rPr>
        <w:t>מוחמד</w:t>
      </w:r>
      <w:r>
        <w:rPr>
          <w:rtl/>
        </w:rPr>
        <w:t xml:space="preserve"> ברכה (חד"ש-תע"ל):</w:t>
      </w:r>
      <w:bookmarkEnd w:id="2"/>
    </w:p>
    <w:p w14:paraId="3CACBBFD" w14:textId="77777777" w:rsidR="00000000" w:rsidRDefault="000E0F03">
      <w:pPr>
        <w:pStyle w:val="a0"/>
        <w:rPr>
          <w:rFonts w:hint="cs"/>
          <w:rtl/>
        </w:rPr>
      </w:pPr>
    </w:p>
    <w:p w14:paraId="49B4AB7B" w14:textId="77777777" w:rsidR="00000000" w:rsidRDefault="000E0F03">
      <w:pPr>
        <w:pStyle w:val="a0"/>
        <w:rPr>
          <w:rFonts w:hint="cs"/>
          <w:rtl/>
        </w:rPr>
      </w:pPr>
      <w:r>
        <w:rPr>
          <w:rFonts w:hint="cs"/>
          <w:rtl/>
        </w:rPr>
        <w:t xml:space="preserve">אדוני היושב-ראש, </w:t>
      </w:r>
      <w:r>
        <w:rPr>
          <w:rFonts w:hint="cs"/>
          <w:rtl/>
        </w:rPr>
        <w:t>רבותי חברי הכנסת, ראשית, אני רוצה להודות ליושב-ראש הכנסת על התערבותו הפעילה בנושא משכורות עובדי הרשויות. הבוקר קיבלתי הודעה, שידעתי עליה קודם, שמנכ"ל משרד הפנים הולך להיפגש עם אנשי המועצה המקומית בעראבה בשבוע הבא, ב-28 בחודש, וזה מאוחר מדי. הדברים הולכים ו</w:t>
      </w:r>
      <w:r>
        <w:rPr>
          <w:rFonts w:hint="cs"/>
          <w:rtl/>
        </w:rPr>
        <w:t>מחריפים. אדוני היושב-ראש, אני יודע שכבר ביום שני העובדים מתכוונים לפתוח בפעולת מחאה פה בכנסת, שתימשך ותימשך, באוהל. אני מקווה שאנחנו נפעל ביחד כדי לחסוך מהעובדים את ההתבזות הזאת ואת הסחבת הזאת.</w:t>
      </w:r>
    </w:p>
    <w:p w14:paraId="33236DF8" w14:textId="77777777" w:rsidR="00000000" w:rsidRDefault="000E0F03">
      <w:pPr>
        <w:pStyle w:val="a0"/>
        <w:rPr>
          <w:rFonts w:hint="cs"/>
          <w:rtl/>
        </w:rPr>
      </w:pPr>
    </w:p>
    <w:p w14:paraId="713E863A" w14:textId="77777777" w:rsidR="00000000" w:rsidRDefault="000E0F03">
      <w:pPr>
        <w:pStyle w:val="af1"/>
        <w:rPr>
          <w:rtl/>
        </w:rPr>
      </w:pPr>
      <w:r>
        <w:rPr>
          <w:rtl/>
        </w:rPr>
        <w:t>היו"ר ראובן ריבלין:</w:t>
      </w:r>
    </w:p>
    <w:p w14:paraId="06B055B0" w14:textId="77777777" w:rsidR="00000000" w:rsidRDefault="000E0F03">
      <w:pPr>
        <w:pStyle w:val="a0"/>
        <w:rPr>
          <w:rFonts w:hint="cs"/>
          <w:rtl/>
        </w:rPr>
      </w:pPr>
    </w:p>
    <w:p w14:paraId="35D3E2BB" w14:textId="77777777" w:rsidR="00000000" w:rsidRDefault="000E0F03">
      <w:pPr>
        <w:pStyle w:val="a0"/>
        <w:rPr>
          <w:rFonts w:hint="cs"/>
          <w:rtl/>
        </w:rPr>
      </w:pPr>
      <w:r>
        <w:rPr>
          <w:rFonts w:hint="cs"/>
          <w:rtl/>
        </w:rPr>
        <w:t>חבר הכנסת ברכה, ביקשתי ממשרד הפנים לשקול</w:t>
      </w:r>
      <w:r>
        <w:rPr>
          <w:rFonts w:hint="cs"/>
          <w:rtl/>
        </w:rPr>
        <w:t xml:space="preserve"> להקדים את הישיבה. מדובר בישיבה שבה ידונו על תוכנית ההבראה שכבר הוגשה. לכן, הם צריכים להתכונן אליה.</w:t>
      </w:r>
    </w:p>
    <w:p w14:paraId="1CADF6B4" w14:textId="77777777" w:rsidR="00000000" w:rsidRDefault="000E0F03">
      <w:pPr>
        <w:pStyle w:val="a0"/>
        <w:rPr>
          <w:rFonts w:hint="cs"/>
          <w:rtl/>
        </w:rPr>
      </w:pPr>
    </w:p>
    <w:p w14:paraId="58DE17E7" w14:textId="77777777" w:rsidR="00000000" w:rsidRDefault="000E0F03">
      <w:pPr>
        <w:pStyle w:val="-"/>
        <w:rPr>
          <w:rtl/>
        </w:rPr>
      </w:pPr>
      <w:bookmarkStart w:id="3" w:name="FS000000540T21_07_2004_11_36_19C"/>
      <w:bookmarkEnd w:id="3"/>
      <w:r>
        <w:rPr>
          <w:rtl/>
        </w:rPr>
        <w:t>מוחמד ברכה (חד"ש-תע"ל):</w:t>
      </w:r>
    </w:p>
    <w:p w14:paraId="5B47E1D1" w14:textId="77777777" w:rsidR="00000000" w:rsidRDefault="000E0F03">
      <w:pPr>
        <w:pStyle w:val="a0"/>
        <w:rPr>
          <w:rFonts w:hint="cs"/>
          <w:rtl/>
        </w:rPr>
      </w:pPr>
    </w:p>
    <w:p w14:paraId="6FAEF427" w14:textId="77777777" w:rsidR="00000000" w:rsidRDefault="000E0F03">
      <w:pPr>
        <w:pStyle w:val="a0"/>
        <w:rPr>
          <w:rFonts w:hint="cs"/>
          <w:rtl/>
        </w:rPr>
      </w:pPr>
      <w:r>
        <w:rPr>
          <w:rFonts w:hint="cs"/>
          <w:rtl/>
        </w:rPr>
        <w:t>אדוני היושב-ראש, החוק שאישרנו בכנסת אומר, שאם מועצה הגישה תוכנית הבראה, משלמים לה לפחות משכורת אחת מתוך שש.</w:t>
      </w:r>
    </w:p>
    <w:p w14:paraId="25D96538" w14:textId="77777777" w:rsidR="00000000" w:rsidRDefault="000E0F03">
      <w:pPr>
        <w:pStyle w:val="a0"/>
        <w:rPr>
          <w:rFonts w:hint="cs"/>
          <w:rtl/>
        </w:rPr>
      </w:pPr>
    </w:p>
    <w:p w14:paraId="200CE24C" w14:textId="77777777" w:rsidR="00000000" w:rsidRDefault="000E0F03">
      <w:pPr>
        <w:pStyle w:val="af1"/>
        <w:rPr>
          <w:rtl/>
        </w:rPr>
      </w:pPr>
      <w:r>
        <w:rPr>
          <w:rtl/>
        </w:rPr>
        <w:t>היו"ר ראובן ריבלין:</w:t>
      </w:r>
    </w:p>
    <w:p w14:paraId="295245FE" w14:textId="77777777" w:rsidR="00000000" w:rsidRDefault="000E0F03">
      <w:pPr>
        <w:pStyle w:val="a0"/>
        <w:rPr>
          <w:rtl/>
        </w:rPr>
      </w:pPr>
    </w:p>
    <w:p w14:paraId="5453E695" w14:textId="77777777" w:rsidR="00000000" w:rsidRDefault="000E0F03">
      <w:pPr>
        <w:pStyle w:val="a0"/>
        <w:rPr>
          <w:rFonts w:hint="cs"/>
          <w:rtl/>
        </w:rPr>
      </w:pPr>
      <w:r>
        <w:rPr>
          <w:rFonts w:hint="cs"/>
          <w:rtl/>
        </w:rPr>
        <w:t>כן.</w:t>
      </w:r>
    </w:p>
    <w:p w14:paraId="31C1BCA5" w14:textId="77777777" w:rsidR="00000000" w:rsidRDefault="000E0F03">
      <w:pPr>
        <w:pStyle w:val="a0"/>
        <w:rPr>
          <w:rFonts w:hint="cs"/>
          <w:rtl/>
        </w:rPr>
      </w:pPr>
    </w:p>
    <w:p w14:paraId="706EC999" w14:textId="77777777" w:rsidR="00000000" w:rsidRDefault="000E0F03">
      <w:pPr>
        <w:pStyle w:val="-"/>
        <w:rPr>
          <w:rtl/>
        </w:rPr>
      </w:pPr>
      <w:bookmarkStart w:id="4" w:name="FS000000540T21_07_2004_11_37_26C"/>
      <w:bookmarkEnd w:id="4"/>
      <w:r>
        <w:rPr>
          <w:rtl/>
        </w:rPr>
        <w:t>מוחמד ברכה (חד"ש-תע"ל):</w:t>
      </w:r>
    </w:p>
    <w:p w14:paraId="6538F39B" w14:textId="77777777" w:rsidR="00000000" w:rsidRDefault="000E0F03">
      <w:pPr>
        <w:pStyle w:val="a0"/>
        <w:rPr>
          <w:rtl/>
        </w:rPr>
      </w:pPr>
    </w:p>
    <w:p w14:paraId="54E6796B" w14:textId="77777777" w:rsidR="00000000" w:rsidRDefault="000E0F03">
      <w:pPr>
        <w:pStyle w:val="a0"/>
        <w:rPr>
          <w:rFonts w:hint="cs"/>
          <w:rtl/>
        </w:rPr>
      </w:pPr>
      <w:r>
        <w:rPr>
          <w:rFonts w:hint="cs"/>
          <w:rtl/>
        </w:rPr>
        <w:t>לפחות שישלמו משהו. שיהיה משהו של רצון טוב - -</w:t>
      </w:r>
    </w:p>
    <w:p w14:paraId="28CCDE3B" w14:textId="77777777" w:rsidR="00000000" w:rsidRDefault="000E0F03">
      <w:pPr>
        <w:pStyle w:val="a0"/>
        <w:rPr>
          <w:rFonts w:hint="cs"/>
          <w:rtl/>
        </w:rPr>
      </w:pPr>
    </w:p>
    <w:p w14:paraId="56764789" w14:textId="77777777" w:rsidR="00000000" w:rsidRDefault="000E0F03">
      <w:pPr>
        <w:pStyle w:val="af1"/>
        <w:rPr>
          <w:rtl/>
        </w:rPr>
      </w:pPr>
      <w:r>
        <w:rPr>
          <w:rtl/>
        </w:rPr>
        <w:t>היו"ר ראובן ריבלין:</w:t>
      </w:r>
    </w:p>
    <w:p w14:paraId="12A34543" w14:textId="77777777" w:rsidR="00000000" w:rsidRDefault="000E0F03">
      <w:pPr>
        <w:pStyle w:val="a0"/>
        <w:rPr>
          <w:rtl/>
        </w:rPr>
      </w:pPr>
    </w:p>
    <w:p w14:paraId="1CA4E3CC" w14:textId="77777777" w:rsidR="00000000" w:rsidRDefault="000E0F03">
      <w:pPr>
        <w:pStyle w:val="a0"/>
        <w:rPr>
          <w:rFonts w:hint="cs"/>
          <w:rtl/>
        </w:rPr>
      </w:pPr>
      <w:r>
        <w:rPr>
          <w:rFonts w:hint="cs"/>
          <w:rtl/>
        </w:rPr>
        <w:t xml:space="preserve">אנחנו נמצאים כרגע בניסיון לשכנע את משרד הפנים - - </w:t>
      </w:r>
    </w:p>
    <w:p w14:paraId="7CC3D562" w14:textId="77777777" w:rsidR="00000000" w:rsidRDefault="000E0F03">
      <w:pPr>
        <w:pStyle w:val="a0"/>
        <w:rPr>
          <w:rFonts w:hint="cs"/>
          <w:rtl/>
        </w:rPr>
      </w:pPr>
    </w:p>
    <w:p w14:paraId="7FDE0D5B" w14:textId="77777777" w:rsidR="00000000" w:rsidRDefault="000E0F03">
      <w:pPr>
        <w:pStyle w:val="-"/>
        <w:rPr>
          <w:rtl/>
        </w:rPr>
      </w:pPr>
      <w:bookmarkStart w:id="5" w:name="FS000000540T21_07_2004_11_37_57C"/>
      <w:bookmarkEnd w:id="5"/>
      <w:r>
        <w:rPr>
          <w:rtl/>
        </w:rPr>
        <w:t>מוחמד ברכה (חד"ש-תע"ל):</w:t>
      </w:r>
    </w:p>
    <w:p w14:paraId="04B34689" w14:textId="77777777" w:rsidR="00000000" w:rsidRDefault="000E0F03">
      <w:pPr>
        <w:pStyle w:val="a0"/>
        <w:rPr>
          <w:rtl/>
        </w:rPr>
      </w:pPr>
    </w:p>
    <w:p w14:paraId="6CA5AD97" w14:textId="77777777" w:rsidR="00000000" w:rsidRDefault="000E0F03">
      <w:pPr>
        <w:pStyle w:val="a0"/>
        <w:rPr>
          <w:rFonts w:hint="cs"/>
          <w:rtl/>
        </w:rPr>
      </w:pPr>
      <w:r>
        <w:rPr>
          <w:rFonts w:hint="cs"/>
          <w:rtl/>
        </w:rPr>
        <w:t>- - ולא לחכות ל-28 בחודש.</w:t>
      </w:r>
    </w:p>
    <w:p w14:paraId="2B01600F" w14:textId="77777777" w:rsidR="00000000" w:rsidRDefault="000E0F03">
      <w:pPr>
        <w:pStyle w:val="a0"/>
        <w:rPr>
          <w:rFonts w:hint="cs"/>
          <w:rtl/>
        </w:rPr>
      </w:pPr>
    </w:p>
    <w:p w14:paraId="6ECEEFFF" w14:textId="77777777" w:rsidR="00000000" w:rsidRDefault="000E0F03">
      <w:pPr>
        <w:pStyle w:val="af1"/>
        <w:rPr>
          <w:rtl/>
        </w:rPr>
      </w:pPr>
      <w:r>
        <w:rPr>
          <w:rtl/>
        </w:rPr>
        <w:t>היו"ר ראובן ריבלין:</w:t>
      </w:r>
    </w:p>
    <w:p w14:paraId="13D9ED98" w14:textId="77777777" w:rsidR="00000000" w:rsidRDefault="000E0F03">
      <w:pPr>
        <w:pStyle w:val="a0"/>
        <w:rPr>
          <w:rtl/>
        </w:rPr>
      </w:pPr>
    </w:p>
    <w:p w14:paraId="2A7C9FAF" w14:textId="77777777" w:rsidR="00000000" w:rsidRDefault="000E0F03">
      <w:pPr>
        <w:pStyle w:val="a0"/>
        <w:rPr>
          <w:rFonts w:hint="cs"/>
          <w:rtl/>
        </w:rPr>
      </w:pPr>
      <w:r>
        <w:rPr>
          <w:rFonts w:hint="cs"/>
          <w:rtl/>
        </w:rPr>
        <w:t>- - לראות איך יכולים, או להקדים א</w:t>
      </w:r>
      <w:r>
        <w:rPr>
          <w:rFonts w:hint="cs"/>
          <w:rtl/>
        </w:rPr>
        <w:t>ת הישיבה מ-28 בחודש, או באמת ללכת לפי המידה, שאדוני קובע שהיא צריכה להיות נמדדת.</w:t>
      </w:r>
    </w:p>
    <w:p w14:paraId="0A06D0A6" w14:textId="77777777" w:rsidR="00000000" w:rsidRDefault="000E0F03">
      <w:pPr>
        <w:pStyle w:val="a0"/>
        <w:rPr>
          <w:rFonts w:hint="cs"/>
          <w:rtl/>
        </w:rPr>
      </w:pPr>
    </w:p>
    <w:p w14:paraId="427F1C23" w14:textId="77777777" w:rsidR="00000000" w:rsidRDefault="000E0F03">
      <w:pPr>
        <w:pStyle w:val="-"/>
        <w:rPr>
          <w:rtl/>
        </w:rPr>
      </w:pPr>
      <w:bookmarkStart w:id="6" w:name="FS000000540T21_07_2004_11_38_35C"/>
      <w:bookmarkEnd w:id="6"/>
      <w:r>
        <w:rPr>
          <w:rtl/>
        </w:rPr>
        <w:t>מוחמד ברכה (חד"ש-תע"ל):</w:t>
      </w:r>
    </w:p>
    <w:p w14:paraId="21674E86" w14:textId="77777777" w:rsidR="00000000" w:rsidRDefault="000E0F03">
      <w:pPr>
        <w:pStyle w:val="a0"/>
        <w:rPr>
          <w:rtl/>
        </w:rPr>
      </w:pPr>
    </w:p>
    <w:p w14:paraId="133C1C0F" w14:textId="77777777" w:rsidR="00000000" w:rsidRDefault="000E0F03">
      <w:pPr>
        <w:pStyle w:val="a0"/>
        <w:rPr>
          <w:rFonts w:hint="cs"/>
          <w:rtl/>
        </w:rPr>
      </w:pPr>
      <w:r>
        <w:rPr>
          <w:rFonts w:hint="cs"/>
          <w:rtl/>
        </w:rPr>
        <w:t>אדוני, תודה.</w:t>
      </w:r>
    </w:p>
    <w:p w14:paraId="040D39D4" w14:textId="77777777" w:rsidR="00000000" w:rsidRDefault="000E0F03">
      <w:pPr>
        <w:pStyle w:val="a0"/>
        <w:rPr>
          <w:rFonts w:hint="cs"/>
          <w:rtl/>
        </w:rPr>
      </w:pPr>
    </w:p>
    <w:p w14:paraId="0A702D58" w14:textId="77777777" w:rsidR="00000000" w:rsidRDefault="000E0F03">
      <w:pPr>
        <w:pStyle w:val="a2"/>
        <w:rPr>
          <w:rtl/>
        </w:rPr>
      </w:pPr>
    </w:p>
    <w:p w14:paraId="0C884CB5" w14:textId="77777777" w:rsidR="00000000" w:rsidRDefault="000E0F03">
      <w:pPr>
        <w:pStyle w:val="a2"/>
        <w:rPr>
          <w:rFonts w:hint="cs"/>
          <w:rtl/>
        </w:rPr>
      </w:pPr>
      <w:bookmarkStart w:id="7" w:name="_Toc87615463"/>
      <w:r>
        <w:rPr>
          <w:rFonts w:hint="cs"/>
          <w:rtl/>
        </w:rPr>
        <w:t>שאילתות בעל-פה</w:t>
      </w:r>
      <w:bookmarkEnd w:id="7"/>
    </w:p>
    <w:p w14:paraId="63F37705" w14:textId="77777777" w:rsidR="00000000" w:rsidRDefault="000E0F03">
      <w:pPr>
        <w:pStyle w:val="a0"/>
        <w:rPr>
          <w:rFonts w:hint="cs"/>
          <w:rtl/>
        </w:rPr>
      </w:pPr>
    </w:p>
    <w:p w14:paraId="0E29EEA9" w14:textId="77777777" w:rsidR="00000000" w:rsidRDefault="000E0F03">
      <w:pPr>
        <w:pStyle w:val="af1"/>
        <w:rPr>
          <w:rtl/>
        </w:rPr>
      </w:pPr>
      <w:r>
        <w:rPr>
          <w:rtl/>
        </w:rPr>
        <w:t>היו"ר ראובן ריבלין:</w:t>
      </w:r>
    </w:p>
    <w:p w14:paraId="79B575D3" w14:textId="77777777" w:rsidR="00000000" w:rsidRDefault="000E0F03">
      <w:pPr>
        <w:pStyle w:val="a0"/>
        <w:rPr>
          <w:rtl/>
        </w:rPr>
      </w:pPr>
    </w:p>
    <w:p w14:paraId="417614D7" w14:textId="77777777" w:rsidR="00000000" w:rsidRDefault="000E0F03">
      <w:pPr>
        <w:pStyle w:val="a0"/>
        <w:rPr>
          <w:rFonts w:hint="cs"/>
          <w:rtl/>
        </w:rPr>
      </w:pPr>
      <w:r>
        <w:rPr>
          <w:rFonts w:hint="cs"/>
          <w:rtl/>
        </w:rPr>
        <w:t>רבותי חברי הכנסת, אנחנו לא יכולים  לחכות לחבר הכנסת. שרת הבינוי והשיכון הגיעה בזמן, והיתה אמורה ל</w:t>
      </w:r>
      <w:r>
        <w:rPr>
          <w:rFonts w:hint="cs"/>
          <w:rtl/>
        </w:rPr>
        <w:t>היות שאילתא קודמת. השאילתא הראשונה כמובן יורדת מסדר-היום, אלא אם כן אדוני סגן השר מבקש לענות עליה. חברת הכנסת גלאון בדרך. חבר הכנסת איתם נמצא כאן, ושרת הבינוי והשיכון תשיב על שאילתא בעל-פה מס'  179 מאת חבר הכנסת אפי איתם, בנושא: משכנתאות בגוש-קטיף.</w:t>
      </w:r>
    </w:p>
    <w:p w14:paraId="6A0A593D" w14:textId="77777777" w:rsidR="00000000" w:rsidRDefault="000E0F03">
      <w:pPr>
        <w:pStyle w:val="a0"/>
        <w:rPr>
          <w:rFonts w:hint="cs"/>
          <w:rtl/>
        </w:rPr>
      </w:pPr>
    </w:p>
    <w:p w14:paraId="2A0E70E6" w14:textId="77777777" w:rsidR="00000000" w:rsidRDefault="000E0F03">
      <w:pPr>
        <w:pStyle w:val="a0"/>
        <w:rPr>
          <w:rFonts w:hint="cs"/>
          <w:rtl/>
        </w:rPr>
      </w:pPr>
      <w:r>
        <w:rPr>
          <w:rFonts w:hint="cs"/>
          <w:rtl/>
        </w:rPr>
        <w:t>חבר הכ</w:t>
      </w:r>
      <w:r>
        <w:rPr>
          <w:rFonts w:hint="cs"/>
          <w:rtl/>
        </w:rPr>
        <w:t>נסת איתם, היית שר ישר. עכשיו, נתחיל להריץ אותך גם כחבר כנסת, בתקווה שבהקדם האפשרי תהיה גם שר מחדש. אדוני קורא את השאילתא בדיוק כפי שהיא.</w:t>
      </w:r>
    </w:p>
    <w:p w14:paraId="070DE513" w14:textId="77777777" w:rsidR="00000000" w:rsidRDefault="000E0F03">
      <w:pPr>
        <w:pStyle w:val="a0"/>
        <w:rPr>
          <w:rFonts w:hint="cs"/>
          <w:rtl/>
        </w:rPr>
      </w:pPr>
    </w:p>
    <w:p w14:paraId="3B19C240" w14:textId="77777777" w:rsidR="00000000" w:rsidRDefault="000E0F03">
      <w:pPr>
        <w:pStyle w:val="a1"/>
        <w:jc w:val="center"/>
        <w:rPr>
          <w:rFonts w:hint="cs"/>
          <w:rtl/>
        </w:rPr>
      </w:pPr>
      <w:bookmarkStart w:id="8" w:name="_Toc87615464"/>
      <w:r>
        <w:rPr>
          <w:rFonts w:hint="cs"/>
          <w:rtl/>
        </w:rPr>
        <w:t>179. משכנתאות בגוש-קטיף</w:t>
      </w:r>
      <w:bookmarkEnd w:id="8"/>
    </w:p>
    <w:p w14:paraId="663DDB80" w14:textId="77777777" w:rsidR="00000000" w:rsidRDefault="000E0F03">
      <w:pPr>
        <w:pStyle w:val="a0"/>
        <w:rPr>
          <w:rFonts w:hint="cs"/>
          <w:rtl/>
        </w:rPr>
      </w:pPr>
    </w:p>
    <w:p w14:paraId="6E1ABDED" w14:textId="77777777" w:rsidR="00000000" w:rsidRDefault="000E0F03">
      <w:pPr>
        <w:pStyle w:val="a"/>
        <w:rPr>
          <w:rtl/>
        </w:rPr>
      </w:pPr>
      <w:bookmarkStart w:id="9" w:name="FS000000763T21_07_2004_11_41_09"/>
      <w:bookmarkStart w:id="10" w:name="_Toc87615465"/>
      <w:bookmarkEnd w:id="9"/>
      <w:r>
        <w:rPr>
          <w:rFonts w:hint="eastAsia"/>
          <w:rtl/>
        </w:rPr>
        <w:t>אפי</w:t>
      </w:r>
      <w:r>
        <w:rPr>
          <w:rtl/>
        </w:rPr>
        <w:t xml:space="preserve"> איתם (מפד"ל):</w:t>
      </w:r>
      <w:bookmarkEnd w:id="10"/>
    </w:p>
    <w:p w14:paraId="12F513AD" w14:textId="77777777" w:rsidR="00000000" w:rsidRDefault="000E0F03">
      <w:pPr>
        <w:pStyle w:val="a0"/>
        <w:rPr>
          <w:rFonts w:hint="cs"/>
          <w:rtl/>
        </w:rPr>
      </w:pPr>
    </w:p>
    <w:p w14:paraId="5F00A0F3" w14:textId="77777777" w:rsidR="00000000" w:rsidRDefault="000E0F03">
      <w:pPr>
        <w:pStyle w:val="a0"/>
        <w:rPr>
          <w:rFonts w:hint="cs"/>
          <w:rtl/>
        </w:rPr>
      </w:pPr>
      <w:r>
        <w:rPr>
          <w:rFonts w:hint="cs"/>
          <w:rtl/>
        </w:rPr>
        <w:t>מפניית תושבי גוש-קטיף נודע לי, כי ניתנה הנחיה במשרד השיכון להקפיא משכנתאות</w:t>
      </w:r>
      <w:r>
        <w:rPr>
          <w:rFonts w:hint="cs"/>
          <w:rtl/>
        </w:rPr>
        <w:t xml:space="preserve"> גם למי שקיבלו את כספי החלק הראשון של המשכנתה, המשיכו לבנות, ובקשתם להמשך המימון לא נענתה. </w:t>
      </w:r>
    </w:p>
    <w:p w14:paraId="362B6098" w14:textId="77777777" w:rsidR="00000000" w:rsidRDefault="000E0F03">
      <w:pPr>
        <w:pStyle w:val="a0"/>
        <w:rPr>
          <w:rFonts w:hint="cs"/>
          <w:rtl/>
        </w:rPr>
      </w:pPr>
    </w:p>
    <w:p w14:paraId="39258AA6" w14:textId="77777777" w:rsidR="00000000" w:rsidRDefault="000E0F03">
      <w:pPr>
        <w:pStyle w:val="a0"/>
        <w:rPr>
          <w:rFonts w:hint="cs"/>
          <w:rtl/>
        </w:rPr>
      </w:pPr>
      <w:r>
        <w:rPr>
          <w:rFonts w:hint="cs"/>
          <w:rtl/>
        </w:rPr>
        <w:t>רצוני לשאול:</w:t>
      </w:r>
    </w:p>
    <w:p w14:paraId="7044DD91" w14:textId="77777777" w:rsidR="00000000" w:rsidRDefault="000E0F03">
      <w:pPr>
        <w:pStyle w:val="a0"/>
        <w:rPr>
          <w:rFonts w:hint="cs"/>
          <w:rtl/>
        </w:rPr>
      </w:pPr>
    </w:p>
    <w:p w14:paraId="1CF4E6A9" w14:textId="77777777" w:rsidR="00000000" w:rsidRDefault="000E0F03">
      <w:pPr>
        <w:pStyle w:val="a0"/>
        <w:rPr>
          <w:rFonts w:hint="cs"/>
          <w:rtl/>
        </w:rPr>
      </w:pPr>
      <w:r>
        <w:rPr>
          <w:rFonts w:hint="cs"/>
          <w:rtl/>
        </w:rPr>
        <w:t>1.  האם הידיעה נכונה?</w:t>
      </w:r>
    </w:p>
    <w:p w14:paraId="7A4192EB" w14:textId="77777777" w:rsidR="00000000" w:rsidRDefault="000E0F03">
      <w:pPr>
        <w:pStyle w:val="a0"/>
        <w:rPr>
          <w:rFonts w:hint="cs"/>
          <w:rtl/>
        </w:rPr>
      </w:pPr>
    </w:p>
    <w:p w14:paraId="40AE440C" w14:textId="77777777" w:rsidR="00000000" w:rsidRDefault="000E0F03">
      <w:pPr>
        <w:pStyle w:val="a0"/>
        <w:rPr>
          <w:rFonts w:hint="cs"/>
          <w:rtl/>
        </w:rPr>
      </w:pPr>
      <w:r>
        <w:rPr>
          <w:rFonts w:hint="cs"/>
          <w:rtl/>
        </w:rPr>
        <w:t>2. אם כן - מדוע נתקבלה ההחלטה הזאת?</w:t>
      </w:r>
    </w:p>
    <w:p w14:paraId="787551CE" w14:textId="77777777" w:rsidR="00000000" w:rsidRDefault="000E0F03">
      <w:pPr>
        <w:pStyle w:val="a0"/>
        <w:rPr>
          <w:rFonts w:hint="cs"/>
          <w:rtl/>
        </w:rPr>
      </w:pPr>
    </w:p>
    <w:p w14:paraId="47D036AF" w14:textId="77777777" w:rsidR="00000000" w:rsidRDefault="000E0F03">
      <w:pPr>
        <w:pStyle w:val="af1"/>
        <w:rPr>
          <w:rtl/>
        </w:rPr>
      </w:pPr>
      <w:r>
        <w:rPr>
          <w:rtl/>
        </w:rPr>
        <w:t>היו"ר ראובן ריבלין:</w:t>
      </w:r>
    </w:p>
    <w:p w14:paraId="19CEB251" w14:textId="77777777" w:rsidR="00000000" w:rsidRDefault="000E0F03">
      <w:pPr>
        <w:pStyle w:val="a0"/>
        <w:rPr>
          <w:rtl/>
        </w:rPr>
      </w:pPr>
    </w:p>
    <w:p w14:paraId="299B7FA1" w14:textId="77777777" w:rsidR="00000000" w:rsidRDefault="000E0F03">
      <w:pPr>
        <w:pStyle w:val="a0"/>
        <w:rPr>
          <w:rFonts w:hint="cs"/>
          <w:rtl/>
        </w:rPr>
      </w:pPr>
      <w:r>
        <w:rPr>
          <w:rFonts w:hint="cs"/>
          <w:rtl/>
        </w:rPr>
        <w:t>אדוני יוכל לשאול שאלה נוספת. גברתי השרה, התחלנו להנהיג נוהג חדש, שגב</w:t>
      </w:r>
      <w:r>
        <w:rPr>
          <w:rFonts w:hint="cs"/>
          <w:rtl/>
        </w:rPr>
        <w:t>רתי עונה מהדוכן, כי אינני רוצה שהיא תעמוד עם גבה אל השואל. גברתי תעלה ותענה על השאילתא, ולאחר מכן תשמע עוד שלוש שאלות - של השואל ושל עוד שני חברי כנסת, והיא תוכל לענות מהדוכן. זה הרבה יותר נוח והרבה יותר מכובד.</w:t>
      </w:r>
    </w:p>
    <w:p w14:paraId="4D7C11CA" w14:textId="77777777" w:rsidR="00000000" w:rsidRDefault="000E0F03">
      <w:pPr>
        <w:pStyle w:val="a0"/>
        <w:rPr>
          <w:rFonts w:hint="cs"/>
          <w:rtl/>
        </w:rPr>
      </w:pPr>
    </w:p>
    <w:p w14:paraId="2BC3451B" w14:textId="77777777" w:rsidR="00000000" w:rsidRDefault="000E0F03">
      <w:pPr>
        <w:pStyle w:val="a"/>
        <w:rPr>
          <w:rFonts w:hint="cs"/>
          <w:rtl/>
        </w:rPr>
      </w:pPr>
      <w:bookmarkStart w:id="11" w:name="FS000000469T21_07_2004_11_43_17"/>
      <w:bookmarkStart w:id="12" w:name="FS000000469T21_07_2004_11_43_13"/>
      <w:bookmarkStart w:id="13" w:name="FS000000469T21_07_2004_11_43_06"/>
      <w:bookmarkStart w:id="14" w:name="_Toc87615466"/>
      <w:bookmarkEnd w:id="11"/>
      <w:bookmarkEnd w:id="12"/>
      <w:bookmarkEnd w:id="13"/>
      <w:r>
        <w:rPr>
          <w:rFonts w:hint="cs"/>
          <w:rtl/>
        </w:rPr>
        <w:t>שרת הבינוי והשיכון ציפי לבני:</w:t>
      </w:r>
      <w:bookmarkEnd w:id="14"/>
    </w:p>
    <w:p w14:paraId="7D3EE4A9" w14:textId="77777777" w:rsidR="00000000" w:rsidRDefault="000E0F03">
      <w:pPr>
        <w:pStyle w:val="a0"/>
        <w:rPr>
          <w:rFonts w:hint="cs"/>
          <w:rtl/>
        </w:rPr>
      </w:pPr>
    </w:p>
    <w:p w14:paraId="70D72F03" w14:textId="77777777" w:rsidR="00000000" w:rsidRDefault="000E0F03">
      <w:pPr>
        <w:pStyle w:val="a0"/>
        <w:rPr>
          <w:rFonts w:hint="cs"/>
          <w:rtl/>
        </w:rPr>
      </w:pPr>
      <w:r>
        <w:rPr>
          <w:rFonts w:hint="cs"/>
          <w:rtl/>
        </w:rPr>
        <w:t xml:space="preserve">המצב העובדתי </w:t>
      </w:r>
      <w:r>
        <w:rPr>
          <w:rFonts w:hint="cs"/>
          <w:rtl/>
        </w:rPr>
        <w:t>הוא, שלאחר קבלת החלטת הממשלה על תוכנית ההתנתקות ובהתאם לאמור בה, נקבע שמוקפאות התוכניות הממשלתיות לבינוי ופיתוח שטרם החל ביצוען באזורים המיועדים לפינוי. בהמשך נקבעה ועדת חריגים, שמורכבת ממנכ"ל משרד ראש הממשלה, שהוא היושב-ראש, מנכ"ל משרד האוצר ומנכ"ל משרד ה</w:t>
      </w:r>
      <w:r>
        <w:rPr>
          <w:rFonts w:hint="cs"/>
          <w:rtl/>
        </w:rPr>
        <w:t>משפטים. נקבע כי ועדת החריגים תהיה מוסמכת להתיר ביצוע פעולות אשר הוקפאו כאמור לעיל.</w:t>
      </w:r>
    </w:p>
    <w:p w14:paraId="0A337D9B" w14:textId="77777777" w:rsidR="00000000" w:rsidRDefault="000E0F03">
      <w:pPr>
        <w:pStyle w:val="a0"/>
        <w:rPr>
          <w:rFonts w:hint="cs"/>
          <w:rtl/>
        </w:rPr>
      </w:pPr>
    </w:p>
    <w:p w14:paraId="74664BFE" w14:textId="77777777" w:rsidR="00000000" w:rsidRDefault="000E0F03">
      <w:pPr>
        <w:pStyle w:val="a0"/>
        <w:rPr>
          <w:rFonts w:hint="cs"/>
          <w:rtl/>
        </w:rPr>
      </w:pPr>
      <w:r>
        <w:rPr>
          <w:rFonts w:hint="cs"/>
          <w:rtl/>
        </w:rPr>
        <w:t>האמת היא, שטרם כניסתי לתפקיד התקבלה החלטה בדרג המקצועי במשרד השיכון, שלא לקיים דיונים במסגרת ועדת חריגים שיכולה לאשר המשך משכנתאות לבנייה, ואסביר. גם אם אדם זכאי לקבלת משכנ</w:t>
      </w:r>
      <w:r>
        <w:rPr>
          <w:rFonts w:hint="cs"/>
          <w:rtl/>
        </w:rPr>
        <w:t xml:space="preserve">תה ממדינת ישראל, כדי לקבל משכנתה לצורכי בנייה הוא צריך לעבור ועדת חריגים. ועדת החריגים הזאת נכונה גם בגוש-קטיף, גם בערבה וגם בכל מקום אחר במדינת ישראל. לאור הצורך לקבל הבהרות, התקבלה ההחלטה הזאת. </w:t>
      </w:r>
    </w:p>
    <w:p w14:paraId="137E4151" w14:textId="77777777" w:rsidR="00000000" w:rsidRDefault="000E0F03">
      <w:pPr>
        <w:pStyle w:val="a0"/>
        <w:rPr>
          <w:rFonts w:hint="cs"/>
          <w:rtl/>
        </w:rPr>
      </w:pPr>
    </w:p>
    <w:p w14:paraId="6D9C8595" w14:textId="77777777" w:rsidR="00000000" w:rsidRDefault="000E0F03">
      <w:pPr>
        <w:pStyle w:val="a0"/>
        <w:rPr>
          <w:rFonts w:hint="cs"/>
          <w:rtl/>
        </w:rPr>
      </w:pPr>
      <w:r>
        <w:rPr>
          <w:rFonts w:hint="cs"/>
          <w:rtl/>
        </w:rPr>
        <w:t xml:space="preserve">עם כניסתי לתפקיד, ביקשתי להעביר את כל הסוגיה הזאת לשולחנה </w:t>
      </w:r>
      <w:r>
        <w:rPr>
          <w:rFonts w:hint="cs"/>
          <w:rtl/>
        </w:rPr>
        <w:t>של ועדת החריגים האמורה. שוחחתי בעניין גם עם מנכ"ל משרד המשפטים וגם עם מנכ"ל משרד ראש הממשלה, ואין לי ספק שהם יקבעו את הקריטריונים הראויים כדי לאפשר מצד אחד את שאמור באותה החלטת התנתקות, שתאפשר את החיים הרגילים והתקינים לאותם תושבים מצד אחד, ומצד שני,  תמנע</w:t>
      </w:r>
      <w:r>
        <w:rPr>
          <w:rFonts w:hint="cs"/>
          <w:rtl/>
        </w:rPr>
        <w:t xml:space="preserve"> השקעות ממשלתיות גדולות באותו מקום. האיזון הזה הוא איזון ראוי. הוא צריך להימצא על-ידי אותה ועדה. היא ועדה מקצועית; היא איננה ועדה פוליטית.</w:t>
      </w:r>
    </w:p>
    <w:p w14:paraId="28BD9812" w14:textId="77777777" w:rsidR="00000000" w:rsidRDefault="000E0F03">
      <w:pPr>
        <w:pStyle w:val="a0"/>
        <w:rPr>
          <w:rFonts w:hint="cs"/>
          <w:rtl/>
        </w:rPr>
      </w:pPr>
    </w:p>
    <w:p w14:paraId="0C7FB698" w14:textId="77777777" w:rsidR="00000000" w:rsidRDefault="000E0F03">
      <w:pPr>
        <w:pStyle w:val="a0"/>
        <w:rPr>
          <w:rFonts w:hint="cs"/>
          <w:rtl/>
        </w:rPr>
      </w:pPr>
      <w:r>
        <w:rPr>
          <w:rFonts w:hint="cs"/>
          <w:rtl/>
        </w:rPr>
        <w:t xml:space="preserve">צריך רק לומר, שאותה משפחה שבעקבות פנייתה הוגשה השאילתא, אינה זכאית, באופן האוטומטי, לקבל משכנתה, וזו נעצרה, אלא היא </w:t>
      </w:r>
      <w:r>
        <w:rPr>
          <w:rFonts w:hint="cs"/>
          <w:rtl/>
        </w:rPr>
        <w:t>היתה אמורה לפנות לוועדת חריגים, כמו כל אזרח במדינה הזאת שרוצה לקבל עוד משכנתה כדי להרחיב את ביתו. התשובה גם למשפחה הזאת וגם למשפחות האחרות תתקבל לאחר שיוכרע העניין ולאחר שייקבעו הקריטריונים בוועדה האמורה בראשות מנכ"ל משרד ראש הממשלה.</w:t>
      </w:r>
    </w:p>
    <w:p w14:paraId="1A8CA6B5" w14:textId="77777777" w:rsidR="00000000" w:rsidRDefault="000E0F03">
      <w:pPr>
        <w:pStyle w:val="a0"/>
        <w:rPr>
          <w:rFonts w:hint="cs"/>
          <w:rtl/>
        </w:rPr>
      </w:pPr>
    </w:p>
    <w:p w14:paraId="20E43E27" w14:textId="77777777" w:rsidR="00000000" w:rsidRDefault="000E0F03">
      <w:pPr>
        <w:pStyle w:val="a0"/>
        <w:rPr>
          <w:rFonts w:hint="cs"/>
          <w:rtl/>
        </w:rPr>
      </w:pPr>
      <w:r>
        <w:rPr>
          <w:rFonts w:hint="cs"/>
          <w:rtl/>
        </w:rPr>
        <w:t xml:space="preserve">אני סבורה שהשילוב של </w:t>
      </w:r>
      <w:r>
        <w:rPr>
          <w:rFonts w:hint="cs"/>
          <w:rtl/>
        </w:rPr>
        <w:t xml:space="preserve">אותה הנחיה של הדרג המקצועי במשרד השיכון, שכאמור קיבל את ההחלטה כהחלטה  מקצועית, עם  ההנחיה שלי, להעביר את זה לקביעת קריטריונים ראויים באותה ועדה, שהיא ועדת מנכ"לים, יוכל לאזן בין הצורך לאפשר חיים תקינים וראויים למי שחי באזורים האלה לבין הצורך למנוע השקעות </w:t>
      </w:r>
      <w:r>
        <w:rPr>
          <w:rFonts w:hint="cs"/>
          <w:rtl/>
        </w:rPr>
        <w:t>ממשלתיות גדולות, שעלולות לרדת בעתיד לטמיון.</w:t>
      </w:r>
    </w:p>
    <w:p w14:paraId="6F31342F" w14:textId="77777777" w:rsidR="00000000" w:rsidRDefault="000E0F03">
      <w:pPr>
        <w:pStyle w:val="a0"/>
        <w:rPr>
          <w:rFonts w:hint="cs"/>
          <w:rtl/>
        </w:rPr>
      </w:pPr>
    </w:p>
    <w:p w14:paraId="4DABDCFE" w14:textId="77777777" w:rsidR="00000000" w:rsidRDefault="000E0F03">
      <w:pPr>
        <w:pStyle w:val="af1"/>
        <w:rPr>
          <w:rtl/>
        </w:rPr>
      </w:pPr>
      <w:r>
        <w:rPr>
          <w:rtl/>
        </w:rPr>
        <w:t>היו"ר ראובן ריבלין:</w:t>
      </w:r>
    </w:p>
    <w:p w14:paraId="5549E818" w14:textId="77777777" w:rsidR="00000000" w:rsidRDefault="000E0F03">
      <w:pPr>
        <w:pStyle w:val="a0"/>
        <w:rPr>
          <w:rtl/>
        </w:rPr>
      </w:pPr>
    </w:p>
    <w:p w14:paraId="0F59C92C" w14:textId="77777777" w:rsidR="00000000" w:rsidRDefault="000E0F03">
      <w:pPr>
        <w:pStyle w:val="a0"/>
        <w:rPr>
          <w:rFonts w:hint="cs"/>
          <w:rtl/>
        </w:rPr>
      </w:pPr>
      <w:r>
        <w:rPr>
          <w:rFonts w:hint="cs"/>
          <w:rtl/>
        </w:rPr>
        <w:t>תודה רבה לשרה. חבר הכנסת אפי איתם, עכשיו אדוני יכול להרחיב. אחריו - חברי הכנסת אדלשטיין ודהאמשה.</w:t>
      </w:r>
    </w:p>
    <w:p w14:paraId="02875868" w14:textId="77777777" w:rsidR="00000000" w:rsidRDefault="000E0F03">
      <w:pPr>
        <w:pStyle w:val="a0"/>
        <w:rPr>
          <w:rFonts w:hint="cs"/>
          <w:rtl/>
        </w:rPr>
      </w:pPr>
    </w:p>
    <w:p w14:paraId="1D5742D5" w14:textId="77777777" w:rsidR="00000000" w:rsidRDefault="000E0F03">
      <w:pPr>
        <w:pStyle w:val="a"/>
        <w:rPr>
          <w:rtl/>
        </w:rPr>
      </w:pPr>
      <w:bookmarkStart w:id="15" w:name="FS000000763T21_07_2004_11_52_34"/>
      <w:bookmarkStart w:id="16" w:name="_Toc87615467"/>
      <w:bookmarkEnd w:id="15"/>
      <w:r>
        <w:rPr>
          <w:rFonts w:hint="eastAsia"/>
          <w:rtl/>
        </w:rPr>
        <w:t>אפי</w:t>
      </w:r>
      <w:r>
        <w:rPr>
          <w:rtl/>
        </w:rPr>
        <w:t xml:space="preserve"> איתם (מפד"ל):</w:t>
      </w:r>
      <w:bookmarkEnd w:id="16"/>
    </w:p>
    <w:p w14:paraId="37ABAFF0" w14:textId="77777777" w:rsidR="00000000" w:rsidRDefault="000E0F03">
      <w:pPr>
        <w:pStyle w:val="a0"/>
        <w:rPr>
          <w:rFonts w:hint="cs"/>
          <w:rtl/>
        </w:rPr>
      </w:pPr>
    </w:p>
    <w:p w14:paraId="50894A66" w14:textId="77777777" w:rsidR="00000000" w:rsidRDefault="000E0F03">
      <w:pPr>
        <w:pStyle w:val="a0"/>
        <w:rPr>
          <w:rFonts w:hint="cs"/>
          <w:rtl/>
        </w:rPr>
      </w:pPr>
      <w:r>
        <w:rPr>
          <w:rFonts w:hint="cs"/>
          <w:rtl/>
        </w:rPr>
        <w:t xml:space="preserve">גברתי, מהדברים שהעלית אני רק נהיה עוד יותר נבוך, כשאני שם את עצמי במקומה </w:t>
      </w:r>
      <w:r>
        <w:rPr>
          <w:rFonts w:hint="cs"/>
          <w:rtl/>
        </w:rPr>
        <w:t>של משפחה בגוש-קטיף שנמצאת בעיצומה של בנייה, שצריכה לחיות חיים קשים ממילא, ועכשיו היא צריכה להמתין לוועדת חריגים חריגה. זו לא ועדת החריגים של משרד השיכון. זו ועדת חריגים של גורם מקצועי נוסף ששייך למשרד ראש הממשלה, שטרם התיישבה לקבוע את הקריטריונים שלה. בינת</w:t>
      </w:r>
      <w:r>
        <w:rPr>
          <w:rFonts w:hint="cs"/>
          <w:rtl/>
        </w:rPr>
        <w:t xml:space="preserve">יים, הקבלנים דורשים את כספם. בינתיים, אנשים חיים באי-ודאות. את היית האדריכלית של נייר ההטעיה, בלשון נקייה, שאמר שעוד נצטרך לקבל החלטה אי-שם בממשלה על נושא העקירה, ובמסמך ובהכנות אין כדי עקירת יישובים. </w:t>
      </w:r>
    </w:p>
    <w:p w14:paraId="3DF81E72" w14:textId="77777777" w:rsidR="00000000" w:rsidRDefault="000E0F03">
      <w:pPr>
        <w:pStyle w:val="a0"/>
        <w:rPr>
          <w:rFonts w:hint="cs"/>
          <w:rtl/>
        </w:rPr>
      </w:pPr>
    </w:p>
    <w:p w14:paraId="72B4CAC3" w14:textId="77777777" w:rsidR="00000000" w:rsidRDefault="000E0F03">
      <w:pPr>
        <w:pStyle w:val="a0"/>
        <w:rPr>
          <w:rFonts w:hint="cs"/>
          <w:rtl/>
        </w:rPr>
      </w:pPr>
      <w:r>
        <w:rPr>
          <w:rFonts w:hint="cs"/>
          <w:rtl/>
        </w:rPr>
        <w:t>משפחות תצטרכנה לעבור את המבוך הבלתי-פתור הזה, אולי אפ</w:t>
      </w:r>
      <w:r>
        <w:rPr>
          <w:rFonts w:hint="cs"/>
          <w:rtl/>
        </w:rPr>
        <w:t>ילו הבלתי-בנוי הזה עדיין, שכן עוד צריך לקבוע את הקריטריונים שעל-פיהם תעבוד ועדת החריגים החריגה שעוד טרם התכנסה - האם את לא חושבת שבאמת יש בזה כדי עקירת היישובים בעצם התהליך, בעצם הקושי העצום שאתם מציבים בפני התושבים? האם לא מתברר עכשיו שבעצם מאחורי האמירה,</w:t>
      </w:r>
      <w:r>
        <w:rPr>
          <w:rFonts w:hint="cs"/>
          <w:rtl/>
        </w:rPr>
        <w:t xml:space="preserve"> שאין בהחלטות ובהכנות כדי עקירת יישובים, יש יותר הונאת הציבור מאשר דבר אמיתי?</w:t>
      </w:r>
    </w:p>
    <w:p w14:paraId="1CD38265" w14:textId="77777777" w:rsidR="00000000" w:rsidRDefault="000E0F03">
      <w:pPr>
        <w:pStyle w:val="a0"/>
        <w:rPr>
          <w:rFonts w:hint="cs"/>
          <w:rtl/>
        </w:rPr>
      </w:pPr>
    </w:p>
    <w:p w14:paraId="793E115D" w14:textId="77777777" w:rsidR="00000000" w:rsidRDefault="000E0F03">
      <w:pPr>
        <w:pStyle w:val="af1"/>
        <w:rPr>
          <w:rtl/>
        </w:rPr>
      </w:pPr>
      <w:r>
        <w:rPr>
          <w:rtl/>
        </w:rPr>
        <w:t>היו"ר ראובן ריבלין:</w:t>
      </w:r>
    </w:p>
    <w:p w14:paraId="5D2D1139" w14:textId="77777777" w:rsidR="00000000" w:rsidRDefault="000E0F03">
      <w:pPr>
        <w:pStyle w:val="a0"/>
        <w:rPr>
          <w:rtl/>
        </w:rPr>
      </w:pPr>
    </w:p>
    <w:p w14:paraId="24FA9C0A" w14:textId="77777777" w:rsidR="00000000" w:rsidRDefault="000E0F03">
      <w:pPr>
        <w:pStyle w:val="a0"/>
        <w:rPr>
          <w:rFonts w:hint="cs"/>
          <w:rtl/>
        </w:rPr>
      </w:pPr>
      <w:r>
        <w:rPr>
          <w:rFonts w:hint="cs"/>
          <w:rtl/>
        </w:rPr>
        <w:t>גברתי תענה על כל שלוש השאלות. חבר הכנסת אדלשטיין, בבקשה.</w:t>
      </w:r>
    </w:p>
    <w:p w14:paraId="3D40E76D" w14:textId="77777777" w:rsidR="00000000" w:rsidRDefault="000E0F03">
      <w:pPr>
        <w:pStyle w:val="a0"/>
        <w:rPr>
          <w:rFonts w:hint="cs"/>
          <w:rtl/>
        </w:rPr>
      </w:pPr>
    </w:p>
    <w:p w14:paraId="7DFB187C" w14:textId="77777777" w:rsidR="00000000" w:rsidRDefault="000E0F03">
      <w:pPr>
        <w:pStyle w:val="a"/>
        <w:rPr>
          <w:rtl/>
        </w:rPr>
      </w:pPr>
      <w:bookmarkStart w:id="17" w:name="FS000000532T21_07_2004_11_58_29"/>
      <w:bookmarkStart w:id="18" w:name="_Toc87615468"/>
      <w:bookmarkEnd w:id="17"/>
      <w:r>
        <w:rPr>
          <w:rFonts w:hint="eastAsia"/>
          <w:rtl/>
        </w:rPr>
        <w:t>יולי</w:t>
      </w:r>
      <w:r>
        <w:rPr>
          <w:rtl/>
        </w:rPr>
        <w:t>-יואל אדלשטיין (הליכוד):</w:t>
      </w:r>
      <w:bookmarkEnd w:id="18"/>
    </w:p>
    <w:p w14:paraId="24E74FB9" w14:textId="77777777" w:rsidR="00000000" w:rsidRDefault="000E0F03">
      <w:pPr>
        <w:pStyle w:val="a0"/>
        <w:rPr>
          <w:rFonts w:hint="cs"/>
          <w:rtl/>
        </w:rPr>
      </w:pPr>
    </w:p>
    <w:p w14:paraId="58EA3DA7" w14:textId="77777777" w:rsidR="00000000" w:rsidRDefault="000E0F03">
      <w:pPr>
        <w:pStyle w:val="a0"/>
        <w:rPr>
          <w:rFonts w:hint="cs"/>
          <w:rtl/>
        </w:rPr>
      </w:pPr>
      <w:r>
        <w:rPr>
          <w:rFonts w:hint="cs"/>
          <w:rtl/>
        </w:rPr>
        <w:t>אדוני היושב-ראש, חברי חברי הכנסת, גברתי השרה, קודם כול, אני מברך אות</w:t>
      </w:r>
      <w:r>
        <w:rPr>
          <w:rFonts w:hint="cs"/>
          <w:rtl/>
        </w:rPr>
        <w:t>ך באופן אישי. אם אינני טועה, זו הפעם הראשונה שאת עונה בכובע או בחליפה של שרת השיכון והבינוי. בהצלחה.</w:t>
      </w:r>
    </w:p>
    <w:p w14:paraId="2D4C1A84" w14:textId="77777777" w:rsidR="00000000" w:rsidRDefault="000E0F03">
      <w:pPr>
        <w:pStyle w:val="a0"/>
        <w:rPr>
          <w:rFonts w:hint="cs"/>
          <w:rtl/>
        </w:rPr>
      </w:pPr>
    </w:p>
    <w:p w14:paraId="5BA2148A" w14:textId="77777777" w:rsidR="00000000" w:rsidRDefault="000E0F03">
      <w:pPr>
        <w:pStyle w:val="a0"/>
        <w:rPr>
          <w:rFonts w:hint="cs"/>
          <w:rtl/>
        </w:rPr>
      </w:pPr>
      <w:r>
        <w:rPr>
          <w:rFonts w:hint="cs"/>
          <w:rtl/>
        </w:rPr>
        <w:t xml:space="preserve"> עם זאת, הייתי רוצה להתייחס לפרוצדורה שבכל התהליך. אני מסתכל כרגע על לוח-הזמנים של הישיבה שלנו כאן בכנסת היום. אחד החוקים הראשונים שעולים הוא חוק שאני מתא</w:t>
      </w:r>
      <w:r>
        <w:rPr>
          <w:rFonts w:hint="cs"/>
          <w:rtl/>
        </w:rPr>
        <w:t>ר לעצמי שבא לשפר את ההלוואות לדיור, מה שמכונה משכנתאות, לאנשים עם מוגבלויות. הייתכן שעכשיו תבוא משפחה, תהיה זכאית ככל שתהיה, ולא עלינו, מוגבלת ככל שתהיה, לאיזו ועדה ותגיד: כיוון שמישהו מעלה חוק כזה, אני מבקשת כמקדמה, עכשיו, בהנחה שהחוק הזה מאוד טוב ויעבור,</w:t>
      </w:r>
      <w:r>
        <w:rPr>
          <w:rFonts w:hint="cs"/>
          <w:rtl/>
        </w:rPr>
        <w:t xml:space="preserve"> תנאים חדשים למשכנתה שלי? </w:t>
      </w:r>
    </w:p>
    <w:p w14:paraId="73FAE31F" w14:textId="77777777" w:rsidR="00000000" w:rsidRDefault="000E0F03">
      <w:pPr>
        <w:pStyle w:val="a0"/>
        <w:rPr>
          <w:rFonts w:hint="cs"/>
          <w:rtl/>
        </w:rPr>
      </w:pPr>
    </w:p>
    <w:p w14:paraId="7AE8192A" w14:textId="77777777" w:rsidR="00000000" w:rsidRDefault="000E0F03">
      <w:pPr>
        <w:pStyle w:val="a0"/>
        <w:rPr>
          <w:rFonts w:hint="cs"/>
          <w:rtl/>
        </w:rPr>
      </w:pPr>
      <w:r>
        <w:rPr>
          <w:rFonts w:hint="cs"/>
          <w:rtl/>
        </w:rPr>
        <w:t>בעיני, אותו דין חל על מה שקורה כרגע עם כל הנושא של גוש-קטיף. הרי הוזכר כבר שלא התקבלה החלטה מסודרת בממשלה, וודאי וודאי שלא התקבלה שום החלטה מסודרת בכנסת ישראל, שהיא כידוע הריבון. אז, איך אפשר עכשיו להבדיל בין תושב גוש-קטיף ולהעמ</w:t>
      </w:r>
      <w:r>
        <w:rPr>
          <w:rFonts w:hint="cs"/>
          <w:rtl/>
        </w:rPr>
        <w:t>ידו בתנאים מסוימים לעומת תושב מעלה-אדומים לצורך העניין?</w:t>
      </w:r>
    </w:p>
    <w:p w14:paraId="351A58AB" w14:textId="77777777" w:rsidR="00000000" w:rsidRDefault="000E0F03">
      <w:pPr>
        <w:pStyle w:val="a0"/>
        <w:rPr>
          <w:rFonts w:hint="cs"/>
          <w:rtl/>
        </w:rPr>
      </w:pPr>
    </w:p>
    <w:p w14:paraId="4EC86E10" w14:textId="77777777" w:rsidR="00000000" w:rsidRDefault="000E0F03">
      <w:pPr>
        <w:pStyle w:val="af1"/>
        <w:rPr>
          <w:rtl/>
        </w:rPr>
      </w:pPr>
      <w:r>
        <w:rPr>
          <w:rtl/>
        </w:rPr>
        <w:t>היו"ר ראובן ריבלין:</w:t>
      </w:r>
    </w:p>
    <w:p w14:paraId="7A3342C3" w14:textId="77777777" w:rsidR="00000000" w:rsidRDefault="000E0F03">
      <w:pPr>
        <w:pStyle w:val="a0"/>
        <w:rPr>
          <w:rtl/>
        </w:rPr>
      </w:pPr>
    </w:p>
    <w:p w14:paraId="1B9522B6" w14:textId="77777777" w:rsidR="00000000" w:rsidRDefault="000E0F03">
      <w:pPr>
        <w:pStyle w:val="a0"/>
        <w:rPr>
          <w:rFonts w:hint="cs"/>
          <w:rtl/>
        </w:rPr>
      </w:pPr>
      <w:r>
        <w:rPr>
          <w:rFonts w:hint="cs"/>
          <w:rtl/>
        </w:rPr>
        <w:t>חבר הכנסת אדלשטיין, תודה.  חבר הכנסת דהאמשה, בבקשה.</w:t>
      </w:r>
    </w:p>
    <w:p w14:paraId="43615AF0" w14:textId="77777777" w:rsidR="00000000" w:rsidRDefault="000E0F03">
      <w:pPr>
        <w:pStyle w:val="a0"/>
        <w:rPr>
          <w:rFonts w:hint="cs"/>
          <w:rtl/>
        </w:rPr>
      </w:pPr>
    </w:p>
    <w:p w14:paraId="08EA7338" w14:textId="77777777" w:rsidR="00000000" w:rsidRDefault="000E0F03">
      <w:pPr>
        <w:pStyle w:val="a"/>
        <w:rPr>
          <w:rtl/>
        </w:rPr>
      </w:pPr>
      <w:bookmarkStart w:id="19" w:name="FS000000550T21_07_2004_12_01_08"/>
      <w:bookmarkStart w:id="20" w:name="_Toc87615469"/>
      <w:bookmarkEnd w:id="19"/>
      <w:r>
        <w:rPr>
          <w:rFonts w:hint="eastAsia"/>
          <w:rtl/>
        </w:rPr>
        <w:t>עבד</w:t>
      </w:r>
      <w:r>
        <w:rPr>
          <w:rtl/>
        </w:rPr>
        <w:t>-אלמאלכ דהאמשה (רע"ם):</w:t>
      </w:r>
      <w:bookmarkEnd w:id="20"/>
    </w:p>
    <w:p w14:paraId="2552F081" w14:textId="77777777" w:rsidR="00000000" w:rsidRDefault="000E0F03">
      <w:pPr>
        <w:pStyle w:val="a0"/>
        <w:rPr>
          <w:rFonts w:hint="cs"/>
          <w:rtl/>
        </w:rPr>
      </w:pPr>
    </w:p>
    <w:p w14:paraId="79E15170" w14:textId="77777777" w:rsidR="00000000" w:rsidRDefault="000E0F03">
      <w:pPr>
        <w:pStyle w:val="a0"/>
        <w:rPr>
          <w:rtl/>
        </w:rPr>
      </w:pPr>
      <w:r>
        <w:rPr>
          <w:rFonts w:hint="cs"/>
          <w:rtl/>
        </w:rPr>
        <w:t>כבוד היושב-ראש, גברתי השרה, חברי חברי הכנסת, על מה הטרוניה? אני מתפלא. חבר הכנסת אדלשטיין, אין הבד</w:t>
      </w:r>
      <w:r>
        <w:rPr>
          <w:rFonts w:hint="cs"/>
          <w:rtl/>
        </w:rPr>
        <w:t>ל בין מעלה-אדומים לבין גוש-קטיף? בגוש-קטיף מתנתקים, וזו לשון ההחלטה, בלשון המעטה, של הממשלה. להמשיך לשפוך שם כספי ציבור - על שום מה ובשביל מה?</w:t>
      </w:r>
    </w:p>
    <w:p w14:paraId="53FE27F4" w14:textId="77777777" w:rsidR="00000000" w:rsidRDefault="000E0F03">
      <w:pPr>
        <w:pStyle w:val="af0"/>
        <w:rPr>
          <w:rtl/>
        </w:rPr>
      </w:pPr>
    </w:p>
    <w:p w14:paraId="584F95A1" w14:textId="77777777" w:rsidR="00000000" w:rsidRDefault="000E0F03">
      <w:pPr>
        <w:pStyle w:val="af0"/>
        <w:rPr>
          <w:rtl/>
        </w:rPr>
      </w:pPr>
      <w:r>
        <w:rPr>
          <w:rtl/>
        </w:rPr>
        <w:t>יולי-יואל אדלשטיין (הליכוד):</w:t>
      </w:r>
    </w:p>
    <w:p w14:paraId="002C211A" w14:textId="77777777" w:rsidR="00000000" w:rsidRDefault="000E0F03">
      <w:pPr>
        <w:pStyle w:val="a0"/>
        <w:rPr>
          <w:rFonts w:hint="cs"/>
          <w:rtl/>
        </w:rPr>
      </w:pPr>
    </w:p>
    <w:p w14:paraId="37FE8D3B" w14:textId="77777777" w:rsidR="00000000" w:rsidRDefault="000E0F03">
      <w:pPr>
        <w:pStyle w:val="a0"/>
        <w:rPr>
          <w:rFonts w:hint="cs"/>
          <w:rtl/>
        </w:rPr>
      </w:pPr>
      <w:r>
        <w:rPr>
          <w:rFonts w:hint="cs"/>
          <w:rtl/>
        </w:rPr>
        <w:t>ממעלה-אדומים לא נתנתק?</w:t>
      </w:r>
    </w:p>
    <w:p w14:paraId="3B7CDF69" w14:textId="77777777" w:rsidR="00000000" w:rsidRDefault="000E0F03">
      <w:pPr>
        <w:pStyle w:val="a0"/>
        <w:rPr>
          <w:rFonts w:hint="cs"/>
          <w:rtl/>
        </w:rPr>
      </w:pPr>
    </w:p>
    <w:p w14:paraId="4093923E" w14:textId="77777777" w:rsidR="00000000" w:rsidRDefault="000E0F03">
      <w:pPr>
        <w:pStyle w:val="-"/>
        <w:rPr>
          <w:rtl/>
        </w:rPr>
      </w:pPr>
      <w:bookmarkStart w:id="21" w:name="FS000000550T21_07_2004_12_02_36C"/>
      <w:bookmarkEnd w:id="21"/>
      <w:r>
        <w:rPr>
          <w:rtl/>
        </w:rPr>
        <w:t>עבד-אלמאלכ דהאמשה (רע"ם):</w:t>
      </w:r>
    </w:p>
    <w:p w14:paraId="785E18DB" w14:textId="77777777" w:rsidR="00000000" w:rsidRDefault="000E0F03">
      <w:pPr>
        <w:pStyle w:val="a0"/>
        <w:rPr>
          <w:rtl/>
        </w:rPr>
      </w:pPr>
    </w:p>
    <w:p w14:paraId="4CEC7C93" w14:textId="77777777" w:rsidR="00000000" w:rsidRDefault="000E0F03">
      <w:pPr>
        <w:pStyle w:val="a0"/>
        <w:rPr>
          <w:rFonts w:hint="cs"/>
          <w:rtl/>
        </w:rPr>
      </w:pPr>
      <w:r>
        <w:rPr>
          <w:rFonts w:hint="cs"/>
          <w:rtl/>
        </w:rPr>
        <w:t>עוד לא החליטו. כשתבוא החלטה, נד</w:t>
      </w:r>
      <w:r>
        <w:rPr>
          <w:rFonts w:hint="cs"/>
          <w:rtl/>
        </w:rPr>
        <w:t>בר גם על זה. בינתיים ההחלטה היא - - -</w:t>
      </w:r>
    </w:p>
    <w:p w14:paraId="2773E65A" w14:textId="77777777" w:rsidR="00000000" w:rsidRDefault="000E0F03">
      <w:pPr>
        <w:pStyle w:val="a0"/>
        <w:rPr>
          <w:rFonts w:hint="cs"/>
          <w:rtl/>
        </w:rPr>
      </w:pPr>
    </w:p>
    <w:p w14:paraId="2458C118" w14:textId="77777777" w:rsidR="00000000" w:rsidRDefault="000E0F03">
      <w:pPr>
        <w:pStyle w:val="af1"/>
        <w:rPr>
          <w:rtl/>
        </w:rPr>
      </w:pPr>
      <w:r>
        <w:rPr>
          <w:rtl/>
        </w:rPr>
        <w:t>היו"ר ראובן ריבלין:</w:t>
      </w:r>
    </w:p>
    <w:p w14:paraId="7BF48A9C" w14:textId="77777777" w:rsidR="00000000" w:rsidRDefault="000E0F03">
      <w:pPr>
        <w:pStyle w:val="a0"/>
        <w:rPr>
          <w:rtl/>
        </w:rPr>
      </w:pPr>
    </w:p>
    <w:p w14:paraId="6F767B27" w14:textId="77777777" w:rsidR="00000000" w:rsidRDefault="000E0F03">
      <w:pPr>
        <w:pStyle w:val="a0"/>
        <w:rPr>
          <w:rFonts w:hint="cs"/>
          <w:rtl/>
        </w:rPr>
      </w:pPr>
      <w:r>
        <w:rPr>
          <w:rFonts w:hint="cs"/>
          <w:rtl/>
        </w:rPr>
        <w:t>אני רק רוצה להבין פה את הפרוצדורה. אדוני משיב במקום השרה או שאדוני שואל?</w:t>
      </w:r>
    </w:p>
    <w:p w14:paraId="2F5F8A5E" w14:textId="77777777" w:rsidR="00000000" w:rsidRDefault="000E0F03">
      <w:pPr>
        <w:pStyle w:val="a0"/>
        <w:rPr>
          <w:rFonts w:hint="cs"/>
          <w:rtl/>
        </w:rPr>
      </w:pPr>
    </w:p>
    <w:p w14:paraId="7F4C1415" w14:textId="77777777" w:rsidR="00000000" w:rsidRDefault="000E0F03">
      <w:pPr>
        <w:pStyle w:val="-"/>
        <w:rPr>
          <w:rtl/>
        </w:rPr>
      </w:pPr>
      <w:bookmarkStart w:id="22" w:name="FS000000550T21_07_2004_12_01_24C"/>
      <w:bookmarkEnd w:id="22"/>
      <w:r>
        <w:rPr>
          <w:rtl/>
        </w:rPr>
        <w:t>עבד-אלמאלכ דהאמשה (רע"ם):</w:t>
      </w:r>
    </w:p>
    <w:p w14:paraId="24AB64F6" w14:textId="77777777" w:rsidR="00000000" w:rsidRDefault="000E0F03">
      <w:pPr>
        <w:pStyle w:val="a0"/>
        <w:rPr>
          <w:rFonts w:hint="cs"/>
          <w:rtl/>
        </w:rPr>
      </w:pPr>
    </w:p>
    <w:p w14:paraId="5E4D0A9B" w14:textId="77777777" w:rsidR="00000000" w:rsidRDefault="000E0F03">
      <w:pPr>
        <w:pStyle w:val="a0"/>
        <w:rPr>
          <w:rFonts w:hint="cs"/>
          <w:rtl/>
        </w:rPr>
      </w:pPr>
      <w:r>
        <w:rPr>
          <w:rFonts w:hint="cs"/>
          <w:rtl/>
        </w:rPr>
        <w:t>לא, אני שואל. אני שואל: על מה הטרוניה? בזה התחלתי.</w:t>
      </w:r>
    </w:p>
    <w:p w14:paraId="4C9CC2F6" w14:textId="77777777" w:rsidR="00000000" w:rsidRDefault="000E0F03">
      <w:pPr>
        <w:pStyle w:val="a0"/>
        <w:rPr>
          <w:rFonts w:hint="cs"/>
          <w:rtl/>
        </w:rPr>
      </w:pPr>
    </w:p>
    <w:p w14:paraId="34F02B5D" w14:textId="77777777" w:rsidR="00000000" w:rsidRDefault="000E0F03">
      <w:pPr>
        <w:pStyle w:val="af1"/>
        <w:rPr>
          <w:rtl/>
        </w:rPr>
      </w:pPr>
      <w:r>
        <w:rPr>
          <w:rtl/>
        </w:rPr>
        <w:t>היו"ר ראובן ריבלין:</w:t>
      </w:r>
    </w:p>
    <w:p w14:paraId="7CBC5A03" w14:textId="77777777" w:rsidR="00000000" w:rsidRDefault="000E0F03">
      <w:pPr>
        <w:pStyle w:val="a0"/>
        <w:rPr>
          <w:rtl/>
        </w:rPr>
      </w:pPr>
    </w:p>
    <w:p w14:paraId="60D60D04" w14:textId="77777777" w:rsidR="00000000" w:rsidRDefault="000E0F03">
      <w:pPr>
        <w:pStyle w:val="a0"/>
        <w:rPr>
          <w:rFonts w:hint="cs"/>
          <w:rtl/>
        </w:rPr>
      </w:pPr>
      <w:r>
        <w:rPr>
          <w:rFonts w:hint="cs"/>
          <w:rtl/>
        </w:rPr>
        <w:t xml:space="preserve">הבנתי. השרה שאלה אותי </w:t>
      </w:r>
      <w:r>
        <w:rPr>
          <w:rFonts w:hint="cs"/>
          <w:rtl/>
        </w:rPr>
        <w:t>אם היא יכולה להשיב, ולא ידעתי שאדוני רוצה להשיב בשמה.</w:t>
      </w:r>
    </w:p>
    <w:p w14:paraId="0EBE29E6" w14:textId="77777777" w:rsidR="00000000" w:rsidRDefault="000E0F03">
      <w:pPr>
        <w:pStyle w:val="a0"/>
        <w:rPr>
          <w:rFonts w:hint="cs"/>
          <w:rtl/>
        </w:rPr>
      </w:pPr>
    </w:p>
    <w:p w14:paraId="305A0F0F" w14:textId="77777777" w:rsidR="00000000" w:rsidRDefault="000E0F03">
      <w:pPr>
        <w:pStyle w:val="-"/>
        <w:rPr>
          <w:rtl/>
        </w:rPr>
      </w:pPr>
      <w:bookmarkStart w:id="23" w:name="FS000000550T21_07_2004_12_03_19C"/>
      <w:bookmarkEnd w:id="23"/>
      <w:r>
        <w:rPr>
          <w:rtl/>
        </w:rPr>
        <w:t>עבד-אלמאלכ דהאמשה (רע"ם):</w:t>
      </w:r>
    </w:p>
    <w:p w14:paraId="0A007643" w14:textId="77777777" w:rsidR="00000000" w:rsidRDefault="000E0F03">
      <w:pPr>
        <w:pStyle w:val="a0"/>
        <w:rPr>
          <w:rtl/>
        </w:rPr>
      </w:pPr>
    </w:p>
    <w:p w14:paraId="4EC5AA93" w14:textId="77777777" w:rsidR="00000000" w:rsidRDefault="000E0F03">
      <w:pPr>
        <w:pStyle w:val="a0"/>
        <w:rPr>
          <w:rFonts w:hint="cs"/>
          <w:rtl/>
        </w:rPr>
      </w:pPr>
      <w:r>
        <w:rPr>
          <w:rFonts w:hint="cs"/>
          <w:rtl/>
        </w:rPr>
        <w:t>ודאי. השרה תשיב.</w:t>
      </w:r>
    </w:p>
    <w:p w14:paraId="102DB920" w14:textId="77777777" w:rsidR="00000000" w:rsidRDefault="000E0F03">
      <w:pPr>
        <w:pStyle w:val="a0"/>
        <w:rPr>
          <w:rFonts w:hint="cs"/>
          <w:rtl/>
        </w:rPr>
      </w:pPr>
    </w:p>
    <w:p w14:paraId="4523AD6F" w14:textId="77777777" w:rsidR="00000000" w:rsidRDefault="000E0F03">
      <w:pPr>
        <w:pStyle w:val="af1"/>
        <w:rPr>
          <w:rtl/>
        </w:rPr>
      </w:pPr>
      <w:r>
        <w:rPr>
          <w:rtl/>
        </w:rPr>
        <w:t>היו"ר ראובן ריבלין:</w:t>
      </w:r>
    </w:p>
    <w:p w14:paraId="04C146A2" w14:textId="77777777" w:rsidR="00000000" w:rsidRDefault="000E0F03">
      <w:pPr>
        <w:pStyle w:val="a0"/>
        <w:rPr>
          <w:rtl/>
        </w:rPr>
      </w:pPr>
    </w:p>
    <w:p w14:paraId="05BF5706" w14:textId="77777777" w:rsidR="00000000" w:rsidRDefault="000E0F03">
      <w:pPr>
        <w:pStyle w:val="a0"/>
        <w:rPr>
          <w:rFonts w:hint="cs"/>
          <w:rtl/>
        </w:rPr>
      </w:pPr>
      <w:r>
        <w:rPr>
          <w:rFonts w:hint="cs"/>
          <w:rtl/>
        </w:rPr>
        <w:t>אתה רוצה לשאול אותה: האם את מתכוונת להשיב כמוני?</w:t>
      </w:r>
    </w:p>
    <w:p w14:paraId="187A2E11" w14:textId="77777777" w:rsidR="00000000" w:rsidRDefault="000E0F03">
      <w:pPr>
        <w:pStyle w:val="a0"/>
        <w:rPr>
          <w:rFonts w:hint="cs"/>
          <w:rtl/>
        </w:rPr>
      </w:pPr>
    </w:p>
    <w:p w14:paraId="2245EE16" w14:textId="77777777" w:rsidR="00000000" w:rsidRDefault="000E0F03">
      <w:pPr>
        <w:pStyle w:val="-"/>
        <w:rPr>
          <w:rtl/>
        </w:rPr>
      </w:pPr>
      <w:bookmarkStart w:id="24" w:name="FS000000550T21_07_2004_12_04_28C"/>
      <w:bookmarkEnd w:id="24"/>
      <w:r>
        <w:rPr>
          <w:rtl/>
        </w:rPr>
        <w:t>עבד-אלמאלכ דהאמשה (רע"ם):</w:t>
      </w:r>
    </w:p>
    <w:p w14:paraId="6FCB8666" w14:textId="77777777" w:rsidR="00000000" w:rsidRDefault="000E0F03">
      <w:pPr>
        <w:pStyle w:val="a0"/>
        <w:rPr>
          <w:rtl/>
        </w:rPr>
      </w:pPr>
    </w:p>
    <w:p w14:paraId="6DEFF109" w14:textId="77777777" w:rsidR="00000000" w:rsidRDefault="000E0F03">
      <w:pPr>
        <w:pStyle w:val="a0"/>
        <w:rPr>
          <w:rFonts w:hint="cs"/>
          <w:rtl/>
        </w:rPr>
      </w:pPr>
      <w:r>
        <w:rPr>
          <w:rFonts w:hint="cs"/>
          <w:rtl/>
        </w:rPr>
        <w:t>אני רק שואל את השאלה שלי: על מה הטרוניה? ולמה החברים הנכבד</w:t>
      </w:r>
      <w:r>
        <w:rPr>
          <w:rFonts w:hint="cs"/>
          <w:rtl/>
        </w:rPr>
        <w:t>ים מעוררים את העניין בצורה הזאת? הרי זה מובן לכל ילד בישראל. כשיוצאים משם, לא צריך לשפוך שם כספי ציבור. מה שנשפך שם מספיק.</w:t>
      </w:r>
    </w:p>
    <w:p w14:paraId="28FEDB62" w14:textId="77777777" w:rsidR="00000000" w:rsidRDefault="000E0F03">
      <w:pPr>
        <w:pStyle w:val="a0"/>
        <w:rPr>
          <w:rFonts w:hint="cs"/>
          <w:rtl/>
        </w:rPr>
      </w:pPr>
    </w:p>
    <w:p w14:paraId="543314D8" w14:textId="77777777" w:rsidR="00000000" w:rsidRDefault="000E0F03">
      <w:pPr>
        <w:pStyle w:val="af1"/>
        <w:rPr>
          <w:rtl/>
        </w:rPr>
      </w:pPr>
      <w:r>
        <w:rPr>
          <w:rtl/>
        </w:rPr>
        <w:t>היו"ר ראובן ריבלין:</w:t>
      </w:r>
    </w:p>
    <w:p w14:paraId="46B37EEE" w14:textId="77777777" w:rsidR="00000000" w:rsidRDefault="000E0F03">
      <w:pPr>
        <w:pStyle w:val="a0"/>
        <w:rPr>
          <w:rtl/>
        </w:rPr>
      </w:pPr>
    </w:p>
    <w:p w14:paraId="6F194FD8" w14:textId="77777777" w:rsidR="00000000" w:rsidRDefault="000E0F03">
      <w:pPr>
        <w:pStyle w:val="a0"/>
        <w:rPr>
          <w:rFonts w:hint="cs"/>
          <w:rtl/>
        </w:rPr>
      </w:pPr>
      <w:r>
        <w:rPr>
          <w:rFonts w:hint="cs"/>
          <w:rtl/>
        </w:rPr>
        <w:t>אתה שואל את השרה, האם היא חושבת כמוך.</w:t>
      </w:r>
    </w:p>
    <w:p w14:paraId="3918F413" w14:textId="77777777" w:rsidR="00000000" w:rsidRDefault="000E0F03">
      <w:pPr>
        <w:pStyle w:val="a0"/>
        <w:rPr>
          <w:rFonts w:hint="cs"/>
          <w:rtl/>
        </w:rPr>
      </w:pPr>
    </w:p>
    <w:p w14:paraId="0D58583E" w14:textId="77777777" w:rsidR="00000000" w:rsidRDefault="000E0F03">
      <w:pPr>
        <w:pStyle w:val="-"/>
        <w:rPr>
          <w:rFonts w:hint="cs"/>
          <w:rtl/>
        </w:rPr>
      </w:pPr>
      <w:bookmarkStart w:id="25" w:name="FS000000550T21_07_2004_12_01_25C"/>
      <w:bookmarkEnd w:id="25"/>
      <w:r>
        <w:rPr>
          <w:rtl/>
        </w:rPr>
        <w:t>עבד-אלמאלכ דהאמשה (רע"ם):</w:t>
      </w:r>
    </w:p>
    <w:p w14:paraId="113E061D" w14:textId="77777777" w:rsidR="00000000" w:rsidRDefault="000E0F03">
      <w:pPr>
        <w:pStyle w:val="-"/>
        <w:rPr>
          <w:rFonts w:hint="cs"/>
          <w:rtl/>
        </w:rPr>
      </w:pPr>
    </w:p>
    <w:p w14:paraId="137D33DF" w14:textId="77777777" w:rsidR="00000000" w:rsidRDefault="000E0F03">
      <w:pPr>
        <w:pStyle w:val="-"/>
        <w:rPr>
          <w:rFonts w:hint="cs"/>
          <w:rtl/>
        </w:rPr>
      </w:pPr>
    </w:p>
    <w:p w14:paraId="453BA15E" w14:textId="77777777" w:rsidR="00000000" w:rsidRDefault="000E0F03">
      <w:pPr>
        <w:pStyle w:val="a0"/>
        <w:rPr>
          <w:rFonts w:hint="cs"/>
          <w:rtl/>
        </w:rPr>
      </w:pPr>
      <w:r>
        <w:rPr>
          <w:rFonts w:hint="cs"/>
          <w:rtl/>
        </w:rPr>
        <w:t>את העניין הזה צריך להפסיק באמת, ולא להמשיך ל</w:t>
      </w:r>
      <w:r>
        <w:rPr>
          <w:rFonts w:hint="cs"/>
          <w:rtl/>
        </w:rPr>
        <w:t>בזבז שם כספים. טוב יעשו, אם זו ההחלטה באמת. תודה רבה.</w:t>
      </w:r>
    </w:p>
    <w:p w14:paraId="1BAA6533" w14:textId="77777777" w:rsidR="00000000" w:rsidRDefault="000E0F03">
      <w:pPr>
        <w:pStyle w:val="a0"/>
        <w:rPr>
          <w:rFonts w:hint="cs"/>
          <w:rtl/>
        </w:rPr>
      </w:pPr>
    </w:p>
    <w:p w14:paraId="72F90507" w14:textId="77777777" w:rsidR="00000000" w:rsidRDefault="000E0F03">
      <w:pPr>
        <w:pStyle w:val="af1"/>
        <w:rPr>
          <w:rtl/>
        </w:rPr>
      </w:pPr>
      <w:r>
        <w:rPr>
          <w:rtl/>
        </w:rPr>
        <w:t>היו"ר ראובן ריבלין:</w:t>
      </w:r>
    </w:p>
    <w:p w14:paraId="5642E3E3" w14:textId="77777777" w:rsidR="00000000" w:rsidRDefault="000E0F03">
      <w:pPr>
        <w:pStyle w:val="a0"/>
        <w:rPr>
          <w:rtl/>
        </w:rPr>
      </w:pPr>
    </w:p>
    <w:p w14:paraId="5F2D6F87" w14:textId="77777777" w:rsidR="00000000" w:rsidRDefault="000E0F03">
      <w:pPr>
        <w:pStyle w:val="a0"/>
        <w:rPr>
          <w:rFonts w:hint="cs"/>
          <w:rtl/>
        </w:rPr>
      </w:pPr>
      <w:r>
        <w:rPr>
          <w:rFonts w:hint="cs"/>
          <w:rtl/>
        </w:rPr>
        <w:t>תודה רבה. אתה שואל: האם היא חושבת כך? גברתי, בבקשה.</w:t>
      </w:r>
    </w:p>
    <w:p w14:paraId="6D1C75BE" w14:textId="77777777" w:rsidR="00000000" w:rsidRDefault="000E0F03">
      <w:pPr>
        <w:pStyle w:val="a0"/>
        <w:rPr>
          <w:rFonts w:hint="cs"/>
          <w:rtl/>
        </w:rPr>
      </w:pPr>
    </w:p>
    <w:p w14:paraId="77DDE2D8" w14:textId="77777777" w:rsidR="00000000" w:rsidRDefault="000E0F03">
      <w:pPr>
        <w:pStyle w:val="a"/>
        <w:rPr>
          <w:rFonts w:hint="cs"/>
          <w:rtl/>
        </w:rPr>
      </w:pPr>
      <w:bookmarkStart w:id="26" w:name="_Toc87615470"/>
      <w:r>
        <w:rPr>
          <w:rFonts w:hint="cs"/>
          <w:rtl/>
        </w:rPr>
        <w:t>שרת הבינוי והשיכון ציפי לבני:</w:t>
      </w:r>
      <w:bookmarkEnd w:id="26"/>
    </w:p>
    <w:p w14:paraId="16547D2B" w14:textId="77777777" w:rsidR="00000000" w:rsidRDefault="000E0F03">
      <w:pPr>
        <w:pStyle w:val="a0"/>
        <w:rPr>
          <w:rFonts w:hint="cs"/>
          <w:rtl/>
        </w:rPr>
      </w:pPr>
    </w:p>
    <w:p w14:paraId="4252A879" w14:textId="77777777" w:rsidR="00000000" w:rsidRDefault="000E0F03">
      <w:pPr>
        <w:pStyle w:val="a0"/>
        <w:rPr>
          <w:rFonts w:hint="cs"/>
          <w:rtl/>
        </w:rPr>
      </w:pPr>
      <w:r>
        <w:rPr>
          <w:rFonts w:hint="cs"/>
          <w:rtl/>
        </w:rPr>
        <w:t>הוא שואל: האומנם?</w:t>
      </w:r>
    </w:p>
    <w:p w14:paraId="7815F93A" w14:textId="77777777" w:rsidR="00000000" w:rsidRDefault="000E0F03">
      <w:pPr>
        <w:pStyle w:val="a0"/>
        <w:rPr>
          <w:rFonts w:hint="cs"/>
          <w:rtl/>
        </w:rPr>
      </w:pPr>
    </w:p>
    <w:p w14:paraId="7E072D03" w14:textId="77777777" w:rsidR="00000000" w:rsidRDefault="000E0F03">
      <w:pPr>
        <w:pStyle w:val="a0"/>
        <w:rPr>
          <w:rFonts w:hint="cs"/>
          <w:rtl/>
        </w:rPr>
      </w:pPr>
      <w:r>
        <w:rPr>
          <w:rFonts w:hint="cs"/>
          <w:rtl/>
        </w:rPr>
        <w:t>חבר הכנסת אדלשטיין, טוב שהתייחסת גם לאותה הצעה שאמורה לעלות היום בעניין משכנת</w:t>
      </w:r>
      <w:r>
        <w:rPr>
          <w:rFonts w:hint="cs"/>
          <w:rtl/>
        </w:rPr>
        <w:t>אות לנכים, כי אני חושבת שבאמת חבל שבמסגרת התוכנית הכלכלית ביטלו אותן. אני תומכת בכל לבי בצורך להחזירן. רציתי גם לערער לממשלה, אלא שהסתבר לי שהדיון בוועדת השרים לחקיקה היה כבר לפני כחודשיים, בעת ששר השיכון היוצא כיהן בתפקידו, ולצערי הרב הוא לא טרח להגיש ערר</w:t>
      </w:r>
      <w:r>
        <w:rPr>
          <w:rFonts w:hint="cs"/>
          <w:rtl/>
        </w:rPr>
        <w:t xml:space="preserve"> לממשלה על נושא שפוגע באופן קשה מאוד, לטעמי, בנכים. לעומת זאת, הוא רואה לנכון לעשות שימוש אולי בצורך שקיים, אני מניחה, של משפחה מסוימת בגוש-קטיף, כדי לנגח את הממשלה ואת חבריו למפד"ל שנשארו חלק מהממשלה. </w:t>
      </w:r>
    </w:p>
    <w:p w14:paraId="7456D189" w14:textId="77777777" w:rsidR="00000000" w:rsidRDefault="000E0F03">
      <w:pPr>
        <w:pStyle w:val="a0"/>
        <w:rPr>
          <w:rFonts w:hint="cs"/>
          <w:rtl/>
        </w:rPr>
      </w:pPr>
    </w:p>
    <w:p w14:paraId="41B161F1" w14:textId="77777777" w:rsidR="00000000" w:rsidRDefault="000E0F03">
      <w:pPr>
        <w:pStyle w:val="a0"/>
        <w:rPr>
          <w:rFonts w:hint="cs"/>
          <w:rtl/>
        </w:rPr>
      </w:pPr>
      <w:r>
        <w:rPr>
          <w:rFonts w:hint="cs"/>
          <w:rtl/>
        </w:rPr>
        <w:t>דרך אגב, יכול להיות שאם הוא היה באותה נקודת זמן שר ה</w:t>
      </w:r>
      <w:r>
        <w:rPr>
          <w:rFonts w:hint="cs"/>
          <w:rtl/>
        </w:rPr>
        <w:t>שיכון, יכול היה לראות מהו האיזון הנכון לעשות בין אותה החלטת ממשלה לבין הצורך למנוע השקעות עתידיות.</w:t>
      </w:r>
    </w:p>
    <w:p w14:paraId="4D07270D" w14:textId="77777777" w:rsidR="00000000" w:rsidRDefault="000E0F03">
      <w:pPr>
        <w:pStyle w:val="a0"/>
        <w:rPr>
          <w:rFonts w:hint="cs"/>
          <w:rtl/>
        </w:rPr>
      </w:pPr>
    </w:p>
    <w:p w14:paraId="26720906" w14:textId="77777777" w:rsidR="00000000" w:rsidRDefault="000E0F03">
      <w:pPr>
        <w:pStyle w:val="a0"/>
        <w:rPr>
          <w:rFonts w:hint="cs"/>
          <w:rtl/>
        </w:rPr>
      </w:pPr>
      <w:r>
        <w:rPr>
          <w:rFonts w:hint="cs"/>
          <w:rtl/>
        </w:rPr>
        <w:t>לגופו של עניין, החלטת הממשלה איננה אמורפית. היא קבעה בדיוק. מאחר שידענו שיש החלטה אחת שמכניסה אותנו לתהליך מחד גיסא, ומאידך גיסא בעתיד רק תתקבל ההחלטה על הפ</w:t>
      </w:r>
      <w:r>
        <w:rPr>
          <w:rFonts w:hint="cs"/>
          <w:rtl/>
        </w:rPr>
        <w:t>ינוי, נקבעו - - -</w:t>
      </w:r>
    </w:p>
    <w:p w14:paraId="7FD0E2D9" w14:textId="77777777" w:rsidR="00000000" w:rsidRDefault="000E0F03">
      <w:pPr>
        <w:pStyle w:val="a0"/>
        <w:rPr>
          <w:rFonts w:hint="cs"/>
          <w:rtl/>
        </w:rPr>
      </w:pPr>
    </w:p>
    <w:p w14:paraId="0B9B9D77" w14:textId="77777777" w:rsidR="00000000" w:rsidRDefault="000E0F03">
      <w:pPr>
        <w:pStyle w:val="af0"/>
        <w:rPr>
          <w:rtl/>
        </w:rPr>
      </w:pPr>
      <w:r>
        <w:rPr>
          <w:rFonts w:hint="eastAsia"/>
          <w:rtl/>
        </w:rPr>
        <w:t>עזמי</w:t>
      </w:r>
      <w:r>
        <w:rPr>
          <w:rtl/>
        </w:rPr>
        <w:t xml:space="preserve"> בשארה (בל"ד):</w:t>
      </w:r>
    </w:p>
    <w:p w14:paraId="6BF490CE" w14:textId="77777777" w:rsidR="00000000" w:rsidRDefault="000E0F03">
      <w:pPr>
        <w:pStyle w:val="a0"/>
        <w:rPr>
          <w:rFonts w:hint="cs"/>
          <w:rtl/>
        </w:rPr>
      </w:pPr>
    </w:p>
    <w:p w14:paraId="20641FFB" w14:textId="77777777" w:rsidR="00000000" w:rsidRDefault="000E0F03">
      <w:pPr>
        <w:pStyle w:val="a0"/>
        <w:rPr>
          <w:rFonts w:hint="cs"/>
          <w:rtl/>
        </w:rPr>
      </w:pPr>
      <w:r>
        <w:rPr>
          <w:rFonts w:hint="cs"/>
          <w:rtl/>
        </w:rPr>
        <w:t>- - - מתפטר מהממשלה. למה - - -?</w:t>
      </w:r>
    </w:p>
    <w:p w14:paraId="3C2B9E73" w14:textId="77777777" w:rsidR="00000000" w:rsidRDefault="000E0F03">
      <w:pPr>
        <w:pStyle w:val="a0"/>
        <w:rPr>
          <w:rFonts w:hint="cs"/>
          <w:rtl/>
        </w:rPr>
      </w:pPr>
    </w:p>
    <w:p w14:paraId="706A7971" w14:textId="77777777" w:rsidR="00000000" w:rsidRDefault="000E0F03">
      <w:pPr>
        <w:pStyle w:val="af1"/>
        <w:rPr>
          <w:rtl/>
        </w:rPr>
      </w:pPr>
      <w:r>
        <w:rPr>
          <w:rtl/>
        </w:rPr>
        <w:t>היו"ר ראובן ריבלין:</w:t>
      </w:r>
    </w:p>
    <w:p w14:paraId="3FC1D1D2" w14:textId="77777777" w:rsidR="00000000" w:rsidRDefault="000E0F03">
      <w:pPr>
        <w:pStyle w:val="a0"/>
        <w:rPr>
          <w:rtl/>
        </w:rPr>
      </w:pPr>
    </w:p>
    <w:p w14:paraId="099B432E" w14:textId="77777777" w:rsidR="00000000" w:rsidRDefault="000E0F03">
      <w:pPr>
        <w:pStyle w:val="a0"/>
        <w:rPr>
          <w:rFonts w:hint="cs"/>
          <w:rtl/>
        </w:rPr>
      </w:pPr>
      <w:r>
        <w:rPr>
          <w:rFonts w:hint="cs"/>
          <w:rtl/>
        </w:rPr>
        <w:t>חבר הכנסת בשארה, ברור לחבר הכנסת איתם מה שאומרת השרה. הוא רוצה לדעת אם לחבריו ברור מה שהיא אומרת.</w:t>
      </w:r>
    </w:p>
    <w:p w14:paraId="246CDFAE" w14:textId="77777777" w:rsidR="00000000" w:rsidRDefault="000E0F03">
      <w:pPr>
        <w:pStyle w:val="a"/>
        <w:rPr>
          <w:rtl/>
        </w:rPr>
      </w:pPr>
    </w:p>
    <w:p w14:paraId="7FCDD0E0" w14:textId="77777777" w:rsidR="00000000" w:rsidRDefault="000E0F03">
      <w:pPr>
        <w:pStyle w:val="a"/>
        <w:rPr>
          <w:rFonts w:hint="cs"/>
          <w:rtl/>
        </w:rPr>
      </w:pPr>
      <w:bookmarkStart w:id="27" w:name="_Toc87615471"/>
      <w:r>
        <w:rPr>
          <w:rFonts w:hint="cs"/>
          <w:rtl/>
        </w:rPr>
        <w:t>שרת הבינוי והשיכון ציפי לבני:</w:t>
      </w:r>
      <w:bookmarkEnd w:id="27"/>
    </w:p>
    <w:p w14:paraId="15D32A32" w14:textId="77777777" w:rsidR="00000000" w:rsidRDefault="000E0F03">
      <w:pPr>
        <w:pStyle w:val="a0"/>
        <w:rPr>
          <w:rFonts w:hint="cs"/>
          <w:rtl/>
        </w:rPr>
      </w:pPr>
    </w:p>
    <w:p w14:paraId="61068DB7" w14:textId="77777777" w:rsidR="00000000" w:rsidRDefault="000E0F03">
      <w:pPr>
        <w:pStyle w:val="a0"/>
        <w:rPr>
          <w:rtl/>
        </w:rPr>
      </w:pPr>
      <w:r>
        <w:rPr>
          <w:rFonts w:hint="cs"/>
          <w:rtl/>
        </w:rPr>
        <w:t>השר לשעבר בהחלט רוצה לנצל כל הזדמ</w:t>
      </w:r>
      <w:r>
        <w:rPr>
          <w:rFonts w:hint="cs"/>
          <w:rtl/>
        </w:rPr>
        <w:t>נות כדי לנגח את הממשלה ולהוכיח בשער את חבריו שנשארו בה, לטעמי, בצדק, וטוב עשו שנשארו.</w:t>
      </w:r>
    </w:p>
    <w:p w14:paraId="53777F3E" w14:textId="77777777" w:rsidR="00000000" w:rsidRDefault="000E0F03">
      <w:pPr>
        <w:pStyle w:val="a0"/>
        <w:rPr>
          <w:rFonts w:hint="cs"/>
          <w:rtl/>
        </w:rPr>
      </w:pPr>
    </w:p>
    <w:p w14:paraId="2A595E98" w14:textId="77777777" w:rsidR="00000000" w:rsidRDefault="000E0F03">
      <w:pPr>
        <w:pStyle w:val="a0"/>
        <w:rPr>
          <w:rFonts w:hint="cs"/>
          <w:rtl/>
        </w:rPr>
      </w:pPr>
      <w:r>
        <w:rPr>
          <w:rFonts w:hint="cs"/>
          <w:rtl/>
        </w:rPr>
        <w:t>ביחס לתהליך, מה שקרה בהחלטת הממשלה ומה קבוע בה - בעיקרון, אישרנו בממשלה אותו תהליך, כשנקבע שההחלטה עצמה על פינוי היישובים תהיה בעתיד. נשאלה השאלה הלגיטימית והנכונה, מה ק</w:t>
      </w:r>
      <w:r>
        <w:rPr>
          <w:rFonts w:hint="cs"/>
          <w:rtl/>
        </w:rPr>
        <w:t>ורה בתקופת הביניים. לכן, נקבע - קודם כול בראיית החיים ובראייה של אותם אנשים שחיים שם, שנשלחו, אנשים ציונים שמבלים אולי אפילו את רוב חייהם במקומות האלה - במפורש בהחלטת הממשלה ש"פעילויות מוניציפליות וקהילתיות הנוגעות למהלך החיים התקין ושירותים שלהם זכאים התו</w:t>
      </w:r>
      <w:r>
        <w:rPr>
          <w:rFonts w:hint="cs"/>
          <w:rtl/>
        </w:rPr>
        <w:t xml:space="preserve">שבים יימשכו כסדרם, לרבות שירותים מהמועצה האזורית, וכן ביטחון, חינוך, רווחה, תקשורת, דואר, תחבורה ציבורית, חשמל, מים, גז, שירותי בריאות, בנקים וכל שירות ופעילות אחרת שהיתה נהוגה ביישוב קודם להחלטה זו". המשך ההחלטה קובע ש"תוכניות ממשלתיות לבינוי ופיתוח שטרם </w:t>
      </w:r>
      <w:r>
        <w:rPr>
          <w:rFonts w:hint="cs"/>
          <w:rtl/>
        </w:rPr>
        <w:t>החל ביצוען לא יקודמו לביצוע".</w:t>
      </w:r>
    </w:p>
    <w:p w14:paraId="418EA45E" w14:textId="77777777" w:rsidR="00000000" w:rsidRDefault="000E0F03">
      <w:pPr>
        <w:pStyle w:val="a0"/>
        <w:rPr>
          <w:rFonts w:hint="cs"/>
          <w:rtl/>
        </w:rPr>
      </w:pPr>
    </w:p>
    <w:p w14:paraId="18447800" w14:textId="77777777" w:rsidR="00000000" w:rsidRDefault="000E0F03">
      <w:pPr>
        <w:pStyle w:val="a0"/>
        <w:rPr>
          <w:rFonts w:hint="cs"/>
          <w:rtl/>
        </w:rPr>
      </w:pPr>
      <w:r>
        <w:rPr>
          <w:rFonts w:hint="cs"/>
          <w:rtl/>
        </w:rPr>
        <w:t xml:space="preserve">ביחס למשכנתה, קודם כול, צריך להבין: אותה משפחה ספציפית וגם כל אדם אחר שרוצה לבנות בית ולקבל לשם כך משכנתה צריך לפנות. אין הוא זכאי אוטומטית לקבל את ההטבה הזאת, וצריך לאשר לו את זה באופן חריג. כך שקודם כול המשפחה הזאת לא היתה </w:t>
      </w:r>
      <w:r>
        <w:rPr>
          <w:rFonts w:hint="cs"/>
          <w:rtl/>
        </w:rPr>
        <w:t>בידה זכות שנלקחה ממנה, אלא כדי לבקש אותה היא היתה צריכה לבוא, בלי קשר לתוכנית ההתנתקות, אלא לפי הנהלים הרגילים והמוכרים של משרד השיכון שחלים בכל הארץ. דין אותה משפחה כדין משפחה בתל-אביב ובערבה באותו עניין. לכן, מחד גיסא, לא היתה בידם זכות שנלקחה מהם; מאידך</w:t>
      </w:r>
      <w:r>
        <w:rPr>
          <w:rFonts w:hint="cs"/>
          <w:rtl/>
        </w:rPr>
        <w:t xml:space="preserve"> גיסא, יכול להיות שקיים צורך אמיתי. </w:t>
      </w:r>
    </w:p>
    <w:p w14:paraId="15BC6747" w14:textId="77777777" w:rsidR="00000000" w:rsidRDefault="000E0F03">
      <w:pPr>
        <w:pStyle w:val="a0"/>
        <w:rPr>
          <w:rFonts w:hint="cs"/>
          <w:rtl/>
        </w:rPr>
      </w:pPr>
    </w:p>
    <w:p w14:paraId="77D2C902" w14:textId="77777777" w:rsidR="00000000" w:rsidRDefault="000E0F03">
      <w:pPr>
        <w:pStyle w:val="a0"/>
        <w:rPr>
          <w:rFonts w:hint="cs"/>
          <w:rtl/>
        </w:rPr>
      </w:pPr>
      <w:r>
        <w:rPr>
          <w:rFonts w:hint="cs"/>
          <w:rtl/>
        </w:rPr>
        <w:t>מהרגע שהתקבלה החלטת הממשלה, יש שני שלבים שהיה צריך לעבור: דבר אחד - לשאול האם באמת ההחלטה הזאת חלה על אותו חלק של המשכנתאות שאדם שרוצה להרחיב את ביתו רוצה לקבל. זו היתה החלטה משפטית שהיתה צריכה להתקבל. הדבר השני - לראו</w:t>
      </w:r>
      <w:r>
        <w:rPr>
          <w:rFonts w:hint="cs"/>
          <w:rtl/>
        </w:rPr>
        <w:t>ת ולאזן בין הצורך, שאני חושבת שהוא בגדר המחויבות של הממשלה, להקל ככל שניתן את החיים הסדירים והשוטפים של אותם אנשים שיכול להיות שבעתיד יצטרכו לעשות צעד מאוד קשה וכואב ברמה האישית. אבל בינתיים מחובתנו לאפשר להם לחיות חיים תקינים. מאידך גיסא, יש רצון, ואני חו</w:t>
      </w:r>
      <w:r>
        <w:rPr>
          <w:rFonts w:hint="cs"/>
          <w:rtl/>
        </w:rPr>
        <w:t>שבת שגם הוא מוצדק ולגיטימי, שלא להשקיע השקעות ממשלתיות ניכרות באזורים האלה, כי מדובר בכספי ציבור.</w:t>
      </w:r>
    </w:p>
    <w:p w14:paraId="6C765719" w14:textId="77777777" w:rsidR="00000000" w:rsidRDefault="000E0F03">
      <w:pPr>
        <w:pStyle w:val="a0"/>
        <w:rPr>
          <w:rFonts w:hint="cs"/>
          <w:rtl/>
        </w:rPr>
      </w:pPr>
    </w:p>
    <w:p w14:paraId="12F84036" w14:textId="77777777" w:rsidR="00000000" w:rsidRDefault="000E0F03">
      <w:pPr>
        <w:pStyle w:val="a0"/>
        <w:rPr>
          <w:rFonts w:hint="cs"/>
          <w:rtl/>
        </w:rPr>
      </w:pPr>
      <w:r>
        <w:rPr>
          <w:rFonts w:hint="cs"/>
          <w:rtl/>
        </w:rPr>
        <w:t>אני סמוכה ובטוחה שאותה ועדת חריגים, בראשות מנכ"ל משרד ראש הממשלה ובהשתתפות מנכ"ל משרד האוצר ומנכ"ל משרד השיכון, תקבע את הקריטריונים הראויים, וממילא אותה משפח</w:t>
      </w:r>
      <w:r>
        <w:rPr>
          <w:rFonts w:hint="cs"/>
          <w:rtl/>
        </w:rPr>
        <w:t>ה, מאחר שלא היתה בידה הזכות, היתה צריכה לחכות להחלטת ועדה אחת - תחכה להחלטת הוועדה הזאת. אני מקווה שזה ייקבע במהירות ויימצא האיזון הראוי, האמיתי והנכון לצורך של אותה משפחה, ולא לצורך הפוליטי של שר השיכון לשעבר, חבר הכנסת איתם.</w:t>
      </w:r>
    </w:p>
    <w:p w14:paraId="58C42145" w14:textId="77777777" w:rsidR="00000000" w:rsidRDefault="000E0F03">
      <w:pPr>
        <w:pStyle w:val="a0"/>
        <w:rPr>
          <w:rFonts w:hint="cs"/>
          <w:rtl/>
        </w:rPr>
      </w:pPr>
    </w:p>
    <w:p w14:paraId="773D431B" w14:textId="77777777" w:rsidR="00000000" w:rsidRDefault="000E0F03">
      <w:pPr>
        <w:pStyle w:val="af1"/>
        <w:rPr>
          <w:rtl/>
        </w:rPr>
      </w:pPr>
    </w:p>
    <w:p w14:paraId="04446A5C" w14:textId="77777777" w:rsidR="00000000" w:rsidRDefault="000E0F03">
      <w:pPr>
        <w:pStyle w:val="af1"/>
        <w:rPr>
          <w:rtl/>
        </w:rPr>
      </w:pPr>
      <w:r>
        <w:rPr>
          <w:rtl/>
        </w:rPr>
        <w:t>היו"ר ראובן ריבלין:</w:t>
      </w:r>
    </w:p>
    <w:p w14:paraId="4FB0EF29" w14:textId="77777777" w:rsidR="00000000" w:rsidRDefault="000E0F03">
      <w:pPr>
        <w:pStyle w:val="a0"/>
        <w:rPr>
          <w:rtl/>
        </w:rPr>
      </w:pPr>
    </w:p>
    <w:p w14:paraId="51D3EA62" w14:textId="77777777" w:rsidR="00000000" w:rsidRDefault="000E0F03">
      <w:pPr>
        <w:pStyle w:val="a0"/>
        <w:rPr>
          <w:rFonts w:hint="cs"/>
          <w:rtl/>
        </w:rPr>
      </w:pPr>
      <w:r>
        <w:rPr>
          <w:rFonts w:hint="cs"/>
          <w:rtl/>
        </w:rPr>
        <w:t>תודה ל</w:t>
      </w:r>
      <w:r>
        <w:rPr>
          <w:rFonts w:hint="cs"/>
          <w:rtl/>
        </w:rPr>
        <w:t>שרת השיכון והבינוי, חברת הכנסת ציפי לבני. יש שאלות ויש תשובות.</w:t>
      </w:r>
    </w:p>
    <w:p w14:paraId="49D3A06C" w14:textId="77777777" w:rsidR="00000000" w:rsidRDefault="000E0F03">
      <w:pPr>
        <w:pStyle w:val="a1"/>
        <w:jc w:val="center"/>
        <w:rPr>
          <w:rFonts w:hint="cs"/>
          <w:rtl/>
        </w:rPr>
      </w:pPr>
    </w:p>
    <w:p w14:paraId="56BE1B83" w14:textId="77777777" w:rsidR="00000000" w:rsidRDefault="000E0F03">
      <w:pPr>
        <w:pStyle w:val="a0"/>
        <w:rPr>
          <w:rFonts w:hint="cs"/>
          <w:rtl/>
        </w:rPr>
      </w:pPr>
      <w:r>
        <w:rPr>
          <w:rFonts w:hint="cs"/>
          <w:rtl/>
        </w:rPr>
        <w:t>אני מזמין את סגן שר הביטחון לענות על שאילתא בעל-פה מס' 183, מאת חברת הכנסת זהבה גלאון. חברת הכנסת גלאון, בגלל יחסי האישי והערכתי לפועלך בכנסת בכלל ובעם בפרט, אני נותן לך לעשות דבר שיהווה תקדים</w:t>
      </w:r>
      <w:r>
        <w:rPr>
          <w:rFonts w:hint="cs"/>
          <w:rtl/>
        </w:rPr>
        <w:t xml:space="preserve"> לגבי חברי כנסת אחרים שאולי לא הייתי נותן להם את הפריווילגיה הזאת, כאשר השר נמצא פה.</w:t>
      </w:r>
    </w:p>
    <w:p w14:paraId="563246FB" w14:textId="77777777" w:rsidR="00000000" w:rsidRDefault="000E0F03">
      <w:pPr>
        <w:pStyle w:val="a0"/>
        <w:rPr>
          <w:rFonts w:hint="cs"/>
          <w:rtl/>
        </w:rPr>
      </w:pPr>
    </w:p>
    <w:p w14:paraId="61D9F594" w14:textId="77777777" w:rsidR="00000000" w:rsidRDefault="000E0F03">
      <w:pPr>
        <w:pStyle w:val="af0"/>
        <w:rPr>
          <w:rtl/>
        </w:rPr>
      </w:pPr>
      <w:r>
        <w:rPr>
          <w:rFonts w:hint="eastAsia"/>
          <w:rtl/>
        </w:rPr>
        <w:t>סגן</w:t>
      </w:r>
      <w:r>
        <w:rPr>
          <w:rtl/>
        </w:rPr>
        <w:t xml:space="preserve"> שר הביטחון זאב בוים:</w:t>
      </w:r>
    </w:p>
    <w:p w14:paraId="01AF2C46" w14:textId="77777777" w:rsidR="00000000" w:rsidRDefault="000E0F03">
      <w:pPr>
        <w:pStyle w:val="a0"/>
        <w:rPr>
          <w:rFonts w:hint="cs"/>
          <w:rtl/>
        </w:rPr>
      </w:pPr>
    </w:p>
    <w:p w14:paraId="3842366C" w14:textId="77777777" w:rsidR="00000000" w:rsidRDefault="000E0F03">
      <w:pPr>
        <w:pStyle w:val="a0"/>
        <w:rPr>
          <w:rFonts w:hint="cs"/>
          <w:rtl/>
        </w:rPr>
      </w:pPr>
      <w:r>
        <w:rPr>
          <w:rFonts w:hint="cs"/>
          <w:rtl/>
        </w:rPr>
        <w:t>סגן השר.</w:t>
      </w:r>
    </w:p>
    <w:p w14:paraId="5F2EA188" w14:textId="77777777" w:rsidR="00000000" w:rsidRDefault="000E0F03">
      <w:pPr>
        <w:pStyle w:val="a0"/>
        <w:rPr>
          <w:rFonts w:hint="cs"/>
          <w:rtl/>
        </w:rPr>
      </w:pPr>
    </w:p>
    <w:p w14:paraId="1AF7B626" w14:textId="77777777" w:rsidR="00000000" w:rsidRDefault="000E0F03">
      <w:pPr>
        <w:pStyle w:val="af1"/>
        <w:rPr>
          <w:rtl/>
        </w:rPr>
      </w:pPr>
      <w:r>
        <w:rPr>
          <w:rtl/>
        </w:rPr>
        <w:t>היו"ר ראובן ריבלין:</w:t>
      </w:r>
    </w:p>
    <w:p w14:paraId="2C139E2E" w14:textId="77777777" w:rsidR="00000000" w:rsidRDefault="000E0F03">
      <w:pPr>
        <w:pStyle w:val="a0"/>
        <w:rPr>
          <w:rtl/>
        </w:rPr>
      </w:pPr>
    </w:p>
    <w:p w14:paraId="07A82467" w14:textId="77777777" w:rsidR="00000000" w:rsidRDefault="000E0F03">
      <w:pPr>
        <w:pStyle w:val="a0"/>
        <w:rPr>
          <w:rFonts w:hint="cs"/>
          <w:rtl/>
        </w:rPr>
      </w:pPr>
      <w:r>
        <w:rPr>
          <w:rFonts w:hint="cs"/>
          <w:rtl/>
        </w:rPr>
        <w:t>אדוני, כשאני טועה טעויות טובות, אל תתקן אותי.</w:t>
      </w:r>
    </w:p>
    <w:p w14:paraId="58894727" w14:textId="77777777" w:rsidR="00000000" w:rsidRDefault="000E0F03">
      <w:pPr>
        <w:pStyle w:val="a0"/>
        <w:rPr>
          <w:rFonts w:hint="cs"/>
          <w:rtl/>
        </w:rPr>
      </w:pPr>
    </w:p>
    <w:p w14:paraId="257B84CD" w14:textId="77777777" w:rsidR="00000000" w:rsidRDefault="000E0F03">
      <w:pPr>
        <w:pStyle w:val="a0"/>
        <w:rPr>
          <w:rFonts w:hint="cs"/>
          <w:rtl/>
        </w:rPr>
      </w:pPr>
      <w:r>
        <w:rPr>
          <w:rFonts w:hint="cs"/>
          <w:rtl/>
        </w:rPr>
        <w:t>חברת הכנסת גלאון, בשלב ראשון, נא לקרוא את השאלה כמו שהיא.</w:t>
      </w:r>
    </w:p>
    <w:p w14:paraId="0EA279F4" w14:textId="77777777" w:rsidR="00000000" w:rsidRDefault="000E0F03">
      <w:pPr>
        <w:pStyle w:val="a0"/>
        <w:rPr>
          <w:rFonts w:hint="cs"/>
          <w:rtl/>
        </w:rPr>
      </w:pPr>
    </w:p>
    <w:p w14:paraId="0A2D3214" w14:textId="77777777" w:rsidR="00000000" w:rsidRDefault="000E0F03">
      <w:pPr>
        <w:pStyle w:val="a1"/>
        <w:jc w:val="center"/>
        <w:rPr>
          <w:rFonts w:hint="cs"/>
          <w:rtl/>
        </w:rPr>
      </w:pPr>
      <w:bookmarkStart w:id="28" w:name="_Toc87615472"/>
      <w:r>
        <w:rPr>
          <w:rFonts w:hint="cs"/>
          <w:rtl/>
        </w:rPr>
        <w:t>183. תנ</w:t>
      </w:r>
      <w:r>
        <w:rPr>
          <w:rFonts w:hint="cs"/>
          <w:rtl/>
        </w:rPr>
        <w:t>אי ההמתנה בבית-הנתיבות ביריחו</w:t>
      </w:r>
      <w:bookmarkEnd w:id="28"/>
    </w:p>
    <w:p w14:paraId="02E6D1BB" w14:textId="77777777" w:rsidR="00000000" w:rsidRDefault="000E0F03">
      <w:pPr>
        <w:pStyle w:val="a0"/>
        <w:rPr>
          <w:rFonts w:hint="cs"/>
          <w:rtl/>
        </w:rPr>
      </w:pPr>
    </w:p>
    <w:p w14:paraId="6C08A9B4" w14:textId="77777777" w:rsidR="00000000" w:rsidRDefault="000E0F03">
      <w:pPr>
        <w:pStyle w:val="a"/>
        <w:rPr>
          <w:rtl/>
        </w:rPr>
      </w:pPr>
      <w:bookmarkStart w:id="29" w:name="FS000000504T21_07_2004_12_18_52"/>
      <w:bookmarkStart w:id="30" w:name="_Toc87615473"/>
      <w:bookmarkEnd w:id="29"/>
      <w:r>
        <w:rPr>
          <w:rFonts w:hint="eastAsia"/>
          <w:rtl/>
        </w:rPr>
        <w:t>זהבה</w:t>
      </w:r>
      <w:r>
        <w:rPr>
          <w:rtl/>
        </w:rPr>
        <w:t xml:space="preserve"> גלאון (יחד):</w:t>
      </w:r>
      <w:bookmarkEnd w:id="30"/>
    </w:p>
    <w:p w14:paraId="23635621" w14:textId="77777777" w:rsidR="00000000" w:rsidRDefault="000E0F03">
      <w:pPr>
        <w:pStyle w:val="a0"/>
        <w:rPr>
          <w:rFonts w:hint="cs"/>
          <w:rtl/>
        </w:rPr>
      </w:pPr>
    </w:p>
    <w:p w14:paraId="34EC0495" w14:textId="77777777" w:rsidR="00000000" w:rsidRDefault="000E0F03">
      <w:pPr>
        <w:pStyle w:val="a0"/>
        <w:rPr>
          <w:rFonts w:hint="cs"/>
          <w:rtl/>
        </w:rPr>
      </w:pPr>
      <w:r>
        <w:rPr>
          <w:rFonts w:hint="cs"/>
          <w:rtl/>
        </w:rPr>
        <w:t>אדוני היושב-ראש, אני מודה לך מאוד. אני מתנצלת.</w:t>
      </w:r>
    </w:p>
    <w:p w14:paraId="5D78A4BD" w14:textId="77777777" w:rsidR="00000000" w:rsidRDefault="000E0F03">
      <w:pPr>
        <w:pStyle w:val="a0"/>
        <w:rPr>
          <w:rFonts w:hint="cs"/>
          <w:rtl/>
        </w:rPr>
      </w:pPr>
    </w:p>
    <w:p w14:paraId="7854D3FA" w14:textId="77777777" w:rsidR="00000000" w:rsidRDefault="000E0F03">
      <w:pPr>
        <w:pStyle w:val="a0"/>
        <w:rPr>
          <w:rFonts w:hint="cs"/>
          <w:rtl/>
        </w:rPr>
      </w:pPr>
      <w:r>
        <w:rPr>
          <w:rFonts w:hint="cs"/>
          <w:rtl/>
        </w:rPr>
        <w:t xml:space="preserve">פורסם, כי תנאי ההמתנה בבית-הנתיבות ביריחו קשים. </w:t>
      </w:r>
    </w:p>
    <w:p w14:paraId="69551E8C" w14:textId="77777777" w:rsidR="00000000" w:rsidRDefault="000E0F03">
      <w:pPr>
        <w:pStyle w:val="a0"/>
        <w:rPr>
          <w:rFonts w:hint="cs"/>
          <w:rtl/>
        </w:rPr>
      </w:pPr>
    </w:p>
    <w:p w14:paraId="0181BD1A" w14:textId="77777777" w:rsidR="00000000" w:rsidRDefault="000E0F03">
      <w:pPr>
        <w:pStyle w:val="a0"/>
        <w:rPr>
          <w:rFonts w:hint="cs"/>
          <w:rtl/>
        </w:rPr>
      </w:pPr>
      <w:r>
        <w:rPr>
          <w:rFonts w:hint="cs"/>
          <w:rtl/>
        </w:rPr>
        <w:t>רצוני לשאול:</w:t>
      </w:r>
    </w:p>
    <w:p w14:paraId="6940328F" w14:textId="77777777" w:rsidR="00000000" w:rsidRDefault="000E0F03">
      <w:pPr>
        <w:pStyle w:val="a0"/>
        <w:rPr>
          <w:rFonts w:hint="cs"/>
          <w:rtl/>
        </w:rPr>
      </w:pPr>
    </w:p>
    <w:p w14:paraId="5EE086EB" w14:textId="77777777" w:rsidR="00000000" w:rsidRDefault="000E0F03">
      <w:pPr>
        <w:pStyle w:val="a0"/>
        <w:rPr>
          <w:rFonts w:hint="cs"/>
          <w:rtl/>
        </w:rPr>
      </w:pPr>
      <w:r>
        <w:rPr>
          <w:rFonts w:hint="cs"/>
          <w:rtl/>
        </w:rPr>
        <w:t>1. כמה אנשים, בממוצע ליום, יכולים לעבור במסוף?</w:t>
      </w:r>
    </w:p>
    <w:p w14:paraId="66A4CB0C" w14:textId="77777777" w:rsidR="00000000" w:rsidRDefault="000E0F03">
      <w:pPr>
        <w:pStyle w:val="a0"/>
        <w:rPr>
          <w:rFonts w:hint="cs"/>
          <w:rtl/>
        </w:rPr>
      </w:pPr>
    </w:p>
    <w:p w14:paraId="5B0E77DB" w14:textId="77777777" w:rsidR="00000000" w:rsidRDefault="000E0F03">
      <w:pPr>
        <w:pStyle w:val="a0"/>
        <w:rPr>
          <w:rFonts w:hint="cs"/>
          <w:rtl/>
        </w:rPr>
      </w:pPr>
      <w:r>
        <w:rPr>
          <w:rFonts w:hint="cs"/>
          <w:rtl/>
        </w:rPr>
        <w:t>2. כמה אנשים מגיעים אל המסוף בפועל?</w:t>
      </w:r>
    </w:p>
    <w:p w14:paraId="5518E6FF" w14:textId="77777777" w:rsidR="00000000" w:rsidRDefault="000E0F03">
      <w:pPr>
        <w:pStyle w:val="a0"/>
        <w:rPr>
          <w:rFonts w:hint="cs"/>
          <w:rtl/>
        </w:rPr>
      </w:pPr>
    </w:p>
    <w:p w14:paraId="3762A7B1" w14:textId="77777777" w:rsidR="00000000" w:rsidRDefault="000E0F03">
      <w:pPr>
        <w:pStyle w:val="a0"/>
        <w:rPr>
          <w:rFonts w:hint="cs"/>
          <w:rtl/>
        </w:rPr>
      </w:pPr>
      <w:r>
        <w:rPr>
          <w:rFonts w:hint="cs"/>
          <w:rtl/>
        </w:rPr>
        <w:t>3. מה הוא</w:t>
      </w:r>
      <w:r>
        <w:rPr>
          <w:rFonts w:hint="cs"/>
          <w:rtl/>
        </w:rPr>
        <w:t xml:space="preserve"> זמן ההמתנה הממוצע לאדם?</w:t>
      </w:r>
    </w:p>
    <w:p w14:paraId="5EC81015" w14:textId="77777777" w:rsidR="00000000" w:rsidRDefault="000E0F03">
      <w:pPr>
        <w:pStyle w:val="a0"/>
        <w:rPr>
          <w:rFonts w:hint="cs"/>
          <w:rtl/>
        </w:rPr>
      </w:pPr>
    </w:p>
    <w:p w14:paraId="3C1DED37" w14:textId="77777777" w:rsidR="00000000" w:rsidRDefault="000E0F03">
      <w:pPr>
        <w:pStyle w:val="a0"/>
        <w:rPr>
          <w:rFonts w:hint="cs"/>
          <w:rtl/>
        </w:rPr>
      </w:pPr>
      <w:r>
        <w:rPr>
          <w:rFonts w:hint="cs"/>
          <w:rtl/>
        </w:rPr>
        <w:t>4. האם יש חדר המתנה, ואם כן - אילו שירותים ניתנים בו?</w:t>
      </w:r>
    </w:p>
    <w:p w14:paraId="63222CEC" w14:textId="77777777" w:rsidR="00000000" w:rsidRDefault="000E0F03">
      <w:pPr>
        <w:pStyle w:val="a0"/>
        <w:rPr>
          <w:rFonts w:hint="cs"/>
          <w:rtl/>
        </w:rPr>
      </w:pPr>
    </w:p>
    <w:p w14:paraId="312240B0" w14:textId="77777777" w:rsidR="00000000" w:rsidRDefault="000E0F03">
      <w:pPr>
        <w:pStyle w:val="a0"/>
        <w:rPr>
          <w:rFonts w:hint="cs"/>
          <w:rtl/>
        </w:rPr>
      </w:pPr>
      <w:r>
        <w:rPr>
          <w:rFonts w:hint="cs"/>
          <w:rtl/>
        </w:rPr>
        <w:t>5. האם חדר ההמתנה ערוך ללינה במקרה של המתנה ארוכה?</w:t>
      </w:r>
    </w:p>
    <w:p w14:paraId="0A186972" w14:textId="77777777" w:rsidR="00000000" w:rsidRDefault="000E0F03">
      <w:pPr>
        <w:pStyle w:val="a0"/>
        <w:rPr>
          <w:rFonts w:hint="cs"/>
          <w:rtl/>
        </w:rPr>
      </w:pPr>
    </w:p>
    <w:p w14:paraId="6591F528" w14:textId="77777777" w:rsidR="00000000" w:rsidRDefault="000E0F03">
      <w:pPr>
        <w:pStyle w:val="af1"/>
        <w:rPr>
          <w:rtl/>
        </w:rPr>
      </w:pPr>
    </w:p>
    <w:p w14:paraId="2B76E8F5" w14:textId="77777777" w:rsidR="00000000" w:rsidRDefault="000E0F03">
      <w:pPr>
        <w:pStyle w:val="af1"/>
        <w:rPr>
          <w:rtl/>
        </w:rPr>
      </w:pPr>
      <w:r>
        <w:rPr>
          <w:rtl/>
        </w:rPr>
        <w:t>היו"ר ראובן ריבלין:</w:t>
      </w:r>
    </w:p>
    <w:p w14:paraId="0BD3C84A" w14:textId="77777777" w:rsidR="00000000" w:rsidRDefault="000E0F03">
      <w:pPr>
        <w:pStyle w:val="a0"/>
        <w:rPr>
          <w:rtl/>
        </w:rPr>
      </w:pPr>
    </w:p>
    <w:p w14:paraId="56B764B8" w14:textId="77777777" w:rsidR="00000000" w:rsidRDefault="000E0F03">
      <w:pPr>
        <w:pStyle w:val="a0"/>
        <w:rPr>
          <w:rFonts w:hint="cs"/>
          <w:rtl/>
        </w:rPr>
      </w:pPr>
      <w:r>
        <w:rPr>
          <w:rFonts w:hint="cs"/>
          <w:rtl/>
        </w:rPr>
        <w:t xml:space="preserve">תודה רבה. אחרי כן תהיה לך הזדמנות להרחיב וגם עוד לשניים נוספים שאומר מי הם. סגן שר הביטחון, בבקשה. </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549FDCA1" w14:textId="77777777" w:rsidR="00000000" w:rsidRDefault="000E0F03">
      <w:pPr>
        <w:pStyle w:val="a0"/>
        <w:rPr>
          <w:rFonts w:hint="cs"/>
          <w:rtl/>
        </w:rPr>
      </w:pPr>
    </w:p>
    <w:p w14:paraId="13DFFB03" w14:textId="77777777" w:rsidR="00000000" w:rsidRDefault="000E0F03">
      <w:pPr>
        <w:pStyle w:val="a"/>
        <w:rPr>
          <w:rtl/>
        </w:rPr>
      </w:pPr>
      <w:bookmarkStart w:id="31" w:name="FS000000464T21_07_2004_11_23_40"/>
      <w:bookmarkStart w:id="32" w:name="FS000000464T21_07_2004_11_38_58"/>
      <w:bookmarkStart w:id="33" w:name="_Toc87615474"/>
      <w:bookmarkEnd w:id="31"/>
      <w:bookmarkEnd w:id="32"/>
      <w:r>
        <w:rPr>
          <w:rFonts w:hint="eastAsia"/>
          <w:rtl/>
        </w:rPr>
        <w:t>סגן</w:t>
      </w:r>
      <w:r>
        <w:rPr>
          <w:rtl/>
        </w:rPr>
        <w:t xml:space="preserve"> שר הביטחון זאב בוים:</w:t>
      </w:r>
      <w:bookmarkEnd w:id="33"/>
    </w:p>
    <w:p w14:paraId="12AD527F" w14:textId="77777777" w:rsidR="00000000" w:rsidRDefault="000E0F03">
      <w:pPr>
        <w:pStyle w:val="a0"/>
        <w:rPr>
          <w:rFonts w:hint="cs"/>
          <w:rtl/>
        </w:rPr>
      </w:pPr>
    </w:p>
    <w:p w14:paraId="1E4292A7" w14:textId="77777777" w:rsidR="00000000" w:rsidRDefault="000E0F03">
      <w:pPr>
        <w:pStyle w:val="a0"/>
        <w:rPr>
          <w:rFonts w:hint="cs"/>
          <w:rtl/>
        </w:rPr>
      </w:pPr>
      <w:r>
        <w:rPr>
          <w:rFonts w:hint="cs"/>
          <w:rtl/>
        </w:rPr>
        <w:t xml:space="preserve">אדוני היושב-ראש, חברת הכנסת גלאון, בעניין השאילתא הזאת, של תנאי ההמתנה בבית-הנתיבות ביריחו, קודם כול צריך להבהיר, שלמיטב הבנתנו מדובר במסוף האסתראחה, אשר מצוי בתוך העיר יריחו, ומשמש מסוף לריכוז הנוסעים על-ידי הפלסטינים טרם </w:t>
      </w:r>
      <w:r>
        <w:rPr>
          <w:rFonts w:hint="cs"/>
          <w:rtl/>
        </w:rPr>
        <w:t xml:space="preserve">מעברם למסוף אלנבי. מסוף זה מצוי בתוך העיר יריחו, בשטח הרשות הפלסטינית, ממקום בשטח </w:t>
      </w:r>
      <w:r>
        <w:rPr>
          <w:rFonts w:hint="cs"/>
        </w:rPr>
        <w:t>A</w:t>
      </w:r>
      <w:r>
        <w:rPr>
          <w:rFonts w:hint="cs"/>
          <w:rtl/>
        </w:rPr>
        <w:t xml:space="preserve">, והוא באחריות מלאה של הרשות הפלסטינית. </w:t>
      </w:r>
    </w:p>
    <w:p w14:paraId="7B00D333" w14:textId="77777777" w:rsidR="00000000" w:rsidRDefault="000E0F03">
      <w:pPr>
        <w:pStyle w:val="a0"/>
        <w:rPr>
          <w:rFonts w:hint="cs"/>
          <w:rtl/>
        </w:rPr>
      </w:pPr>
    </w:p>
    <w:p w14:paraId="69B3571E" w14:textId="77777777" w:rsidR="00000000" w:rsidRDefault="000E0F03">
      <w:pPr>
        <w:pStyle w:val="a0"/>
        <w:rPr>
          <w:rFonts w:hint="cs"/>
          <w:rtl/>
        </w:rPr>
      </w:pPr>
      <w:r>
        <w:rPr>
          <w:rFonts w:hint="cs"/>
          <w:rtl/>
        </w:rPr>
        <w:t xml:space="preserve">לגבי מספר האנשים שעוברים במעבר הגבול, וגם משהו לגבי זמני ההמתנה </w:t>
      </w:r>
      <w:r>
        <w:rPr>
          <w:rtl/>
        </w:rPr>
        <w:t>–</w:t>
      </w:r>
      <w:r>
        <w:rPr>
          <w:rFonts w:hint="cs"/>
          <w:rtl/>
        </w:rPr>
        <w:t>עכשיו אני מדבר על מעבר הגבול ולא על האסתראחה. שלטונות ירדן היום מג</w:t>
      </w:r>
      <w:r>
        <w:rPr>
          <w:rFonts w:hint="cs"/>
          <w:rtl/>
        </w:rPr>
        <w:t>בילים את מעבר האוטובוסים למקסימום 40 אוטובוסים ביום. המכסה הזאת כוללת מעבר של פלסטינים, וגם מעבר של תושבי מזרח-ירושלים ותיירים. בנוסף, מתבצעות יציאות מרוכזות של נוסעים פלסטינים, אשר יוצאים לבצע את מצוות העומרה בסעודיה. יציאות אלה כלולות במכסה. זאת ועוד, מש</w:t>
      </w:r>
      <w:r>
        <w:rPr>
          <w:rFonts w:hint="cs"/>
          <w:rtl/>
        </w:rPr>
        <w:t xml:space="preserve">ך זמן הבידוק בצד הירדני הוא ארוך, הירדנים מעכבים באופן שיטתי את האוטובוסים של הנוסעים מסיבות של העדר כוח-אדם מספיק וסיבות אחרות, ובכל מקרה הם לא מאפשרים כאמור יותר מ-40 אוטובוסים ביממה. מטבע הדבר, יש לכך השפעה באופן מיידי על המתנת שאר הנוסעים. </w:t>
      </w:r>
    </w:p>
    <w:p w14:paraId="20220306" w14:textId="77777777" w:rsidR="00000000" w:rsidRDefault="000E0F03">
      <w:pPr>
        <w:pStyle w:val="a0"/>
        <w:rPr>
          <w:rFonts w:hint="cs"/>
          <w:rtl/>
        </w:rPr>
      </w:pPr>
    </w:p>
    <w:p w14:paraId="53DAD0F3" w14:textId="77777777" w:rsidR="00000000" w:rsidRDefault="000E0F03">
      <w:pPr>
        <w:pStyle w:val="a0"/>
        <w:rPr>
          <w:rFonts w:hint="cs"/>
          <w:rtl/>
        </w:rPr>
      </w:pPr>
      <w:r>
        <w:rPr>
          <w:rFonts w:hint="cs"/>
          <w:rtl/>
        </w:rPr>
        <w:t>עם זאת, למ</w:t>
      </w:r>
      <w:r>
        <w:rPr>
          <w:rFonts w:hint="cs"/>
          <w:rtl/>
        </w:rPr>
        <w:t xml:space="preserve">יטב ידיעתנו, ובניגוד לכתבה שעליה את מסתמכת, פלסטינים אשר מגיעים בשעות סבירות ליריחו, בשעות הבוקר, יוצאים לירדן עוד באותו יום. רבים מהפלסטינים מעדיפים להגיע בשעות ערב קודם לכן, לישון באזור האסתראחה ביריחו </w:t>
      </w:r>
      <w:r>
        <w:rPr>
          <w:rtl/>
        </w:rPr>
        <w:t>–</w:t>
      </w:r>
      <w:r>
        <w:rPr>
          <w:rFonts w:hint="cs"/>
          <w:rtl/>
        </w:rPr>
        <w:t xml:space="preserve"> וקיימים שם מלונות ובתי-הארחה </w:t>
      </w:r>
      <w:r>
        <w:rPr>
          <w:rtl/>
        </w:rPr>
        <w:t>–</w:t>
      </w:r>
      <w:r>
        <w:rPr>
          <w:rFonts w:hint="cs"/>
          <w:rtl/>
        </w:rPr>
        <w:t xml:space="preserve"> על מנת לצאת בשעות ה</w:t>
      </w:r>
      <w:r>
        <w:rPr>
          <w:rFonts w:hint="cs"/>
          <w:rtl/>
        </w:rPr>
        <w:t>בוקר המוקדמות לירדן.</w:t>
      </w:r>
    </w:p>
    <w:p w14:paraId="0C8ED6F8" w14:textId="77777777" w:rsidR="00000000" w:rsidRDefault="000E0F03">
      <w:pPr>
        <w:pStyle w:val="a0"/>
        <w:rPr>
          <w:rFonts w:hint="cs"/>
          <w:rtl/>
        </w:rPr>
      </w:pPr>
    </w:p>
    <w:p w14:paraId="5ED98FA8" w14:textId="77777777" w:rsidR="00000000" w:rsidRDefault="000E0F03">
      <w:pPr>
        <w:pStyle w:val="af1"/>
        <w:rPr>
          <w:rtl/>
        </w:rPr>
      </w:pPr>
      <w:r>
        <w:rPr>
          <w:rtl/>
        </w:rPr>
        <w:t>היו"ר ראובן ריבלין:</w:t>
      </w:r>
    </w:p>
    <w:p w14:paraId="5B68F646" w14:textId="77777777" w:rsidR="00000000" w:rsidRDefault="000E0F03">
      <w:pPr>
        <w:pStyle w:val="a0"/>
        <w:rPr>
          <w:rtl/>
        </w:rPr>
      </w:pPr>
    </w:p>
    <w:p w14:paraId="64BCB7E4" w14:textId="77777777" w:rsidR="00000000" w:rsidRDefault="000E0F03">
      <w:pPr>
        <w:pStyle w:val="a0"/>
        <w:rPr>
          <w:rFonts w:hint="cs"/>
          <w:rtl/>
        </w:rPr>
      </w:pPr>
      <w:r>
        <w:rPr>
          <w:rFonts w:hint="cs"/>
          <w:rtl/>
        </w:rPr>
        <w:t>תודה רבה. חברת הכנסת גלאון, שאלה נוספת, ואחריה - חבר הכנסת ברכה וחבר הכנסת דהאמשה.</w:t>
      </w:r>
    </w:p>
    <w:p w14:paraId="36E78536" w14:textId="77777777" w:rsidR="00000000" w:rsidRDefault="000E0F03">
      <w:pPr>
        <w:pStyle w:val="a0"/>
        <w:rPr>
          <w:rFonts w:hint="cs"/>
          <w:rtl/>
        </w:rPr>
      </w:pPr>
    </w:p>
    <w:p w14:paraId="6AEE4B38" w14:textId="77777777" w:rsidR="00000000" w:rsidRDefault="000E0F03">
      <w:pPr>
        <w:pStyle w:val="a"/>
        <w:rPr>
          <w:rtl/>
        </w:rPr>
      </w:pPr>
      <w:bookmarkStart w:id="34" w:name="FS000000504T21_07_2004_11_25_45"/>
      <w:bookmarkStart w:id="35" w:name="_Toc87615475"/>
      <w:bookmarkEnd w:id="34"/>
      <w:r>
        <w:rPr>
          <w:rFonts w:hint="eastAsia"/>
          <w:rtl/>
        </w:rPr>
        <w:t>זהבה</w:t>
      </w:r>
      <w:r>
        <w:rPr>
          <w:rtl/>
        </w:rPr>
        <w:t xml:space="preserve"> גלאון (יחד):</w:t>
      </w:r>
      <w:bookmarkEnd w:id="35"/>
    </w:p>
    <w:p w14:paraId="52C8A50B" w14:textId="77777777" w:rsidR="00000000" w:rsidRDefault="000E0F03">
      <w:pPr>
        <w:pStyle w:val="a0"/>
        <w:rPr>
          <w:rFonts w:hint="cs"/>
          <w:rtl/>
        </w:rPr>
      </w:pPr>
    </w:p>
    <w:p w14:paraId="76708104" w14:textId="77777777" w:rsidR="00000000" w:rsidRDefault="000E0F03">
      <w:pPr>
        <w:pStyle w:val="a0"/>
        <w:rPr>
          <w:rFonts w:hint="cs"/>
          <w:rtl/>
        </w:rPr>
      </w:pPr>
      <w:r>
        <w:rPr>
          <w:rFonts w:hint="cs"/>
          <w:rtl/>
        </w:rPr>
        <w:t>אדוני סגן השר, כידוע היציאה דרך הגשר היא האפשרות היחידה של פלסטינים לצאת היום מהגדה המערבית ובכלל. על-פי הבנתי</w:t>
      </w:r>
      <w:r>
        <w:rPr>
          <w:rFonts w:hint="cs"/>
          <w:rtl/>
        </w:rPr>
        <w:t>, משטרת הגבולות מווסתת את המעבר של האוטובוסים מאתר ההמתנה ביריחו לגשר, ומכיוון שמשטרת הגבולות מווסתת, ולא מדובר רק על העדר כוח-אדם בצד הירדני, יוצא שמאות אנשים לנים באתר ההמתנה יומיים, שלושה, ישנים על הרצפה. אדוני סגן השר, עד השעה 16:00  הם יכולים ללון באת</w:t>
      </w:r>
      <w:r>
        <w:rPr>
          <w:rFonts w:hint="cs"/>
          <w:rtl/>
        </w:rPr>
        <w:t>ר ההמתנה כי הוא ממוזג, אבל מ-16:00 עד למחרת בבוקר הם לנים על הרצפה, תחת השמש או בקור של הלילה. הדבר הזה קשור גם למשטרת הגבולות. האם אתה יכול להגיד, האם יש קשר למשטרת הגבולות? איך מווסתים את האוטובוסים? יוצאים חמישה אוטובוסים ביום, אז ודאי שזה מותיר עשרות א</w:t>
      </w:r>
      <w:r>
        <w:rPr>
          <w:rFonts w:hint="cs"/>
          <w:rtl/>
        </w:rPr>
        <w:t>נשים או מאות אנשים, אבל מי אחראי לוויסות?</w:t>
      </w:r>
    </w:p>
    <w:p w14:paraId="5512777B" w14:textId="77777777" w:rsidR="00000000" w:rsidRDefault="000E0F03">
      <w:pPr>
        <w:pStyle w:val="a0"/>
        <w:rPr>
          <w:rFonts w:hint="cs"/>
          <w:rtl/>
        </w:rPr>
      </w:pPr>
    </w:p>
    <w:p w14:paraId="407E7B6E" w14:textId="77777777" w:rsidR="00000000" w:rsidRDefault="000E0F03">
      <w:pPr>
        <w:pStyle w:val="af1"/>
        <w:rPr>
          <w:rtl/>
        </w:rPr>
      </w:pPr>
      <w:r>
        <w:rPr>
          <w:rtl/>
        </w:rPr>
        <w:t>היו"ר ראובן ריבלין:</w:t>
      </w:r>
    </w:p>
    <w:p w14:paraId="4F520B51" w14:textId="77777777" w:rsidR="00000000" w:rsidRDefault="000E0F03">
      <w:pPr>
        <w:pStyle w:val="a0"/>
        <w:rPr>
          <w:rtl/>
        </w:rPr>
      </w:pPr>
    </w:p>
    <w:p w14:paraId="198912E5" w14:textId="77777777" w:rsidR="00000000" w:rsidRDefault="000E0F03">
      <w:pPr>
        <w:pStyle w:val="a0"/>
        <w:rPr>
          <w:rFonts w:hint="cs"/>
          <w:rtl/>
        </w:rPr>
      </w:pPr>
      <w:r>
        <w:rPr>
          <w:rFonts w:hint="cs"/>
          <w:rtl/>
        </w:rPr>
        <w:t>שאלה טובה, שמענו, תודה רבה. חבר הכנסת ברכה, בבקשה. חבר הכנסת רן כהן, הצבעת ראשון, אבל אתה מקופח פה כי חברת סיעתך היא השואלת.</w:t>
      </w:r>
    </w:p>
    <w:p w14:paraId="3AA6A752" w14:textId="77777777" w:rsidR="00000000" w:rsidRDefault="000E0F03">
      <w:pPr>
        <w:pStyle w:val="a0"/>
        <w:rPr>
          <w:rFonts w:hint="cs"/>
          <w:rtl/>
        </w:rPr>
      </w:pPr>
    </w:p>
    <w:p w14:paraId="266DBD3F" w14:textId="77777777" w:rsidR="00000000" w:rsidRDefault="000E0F03">
      <w:pPr>
        <w:pStyle w:val="af0"/>
        <w:rPr>
          <w:rtl/>
        </w:rPr>
      </w:pPr>
      <w:r>
        <w:rPr>
          <w:rFonts w:hint="eastAsia"/>
          <w:rtl/>
        </w:rPr>
        <w:t>רן</w:t>
      </w:r>
      <w:r>
        <w:rPr>
          <w:rtl/>
        </w:rPr>
        <w:t xml:space="preserve"> כהן (יחד):</w:t>
      </w:r>
    </w:p>
    <w:p w14:paraId="5B01E62A" w14:textId="77777777" w:rsidR="00000000" w:rsidRDefault="000E0F03">
      <w:pPr>
        <w:pStyle w:val="a0"/>
        <w:rPr>
          <w:rFonts w:hint="cs"/>
          <w:rtl/>
        </w:rPr>
      </w:pPr>
    </w:p>
    <w:p w14:paraId="72E7AFA6" w14:textId="77777777" w:rsidR="00000000" w:rsidRDefault="000E0F03">
      <w:pPr>
        <w:pStyle w:val="a0"/>
        <w:rPr>
          <w:rFonts w:hint="cs"/>
          <w:rtl/>
        </w:rPr>
      </w:pPr>
      <w:r>
        <w:rPr>
          <w:rFonts w:hint="cs"/>
          <w:rtl/>
        </w:rPr>
        <w:t>אני לא מקופח. זה הנוהל, ואני מקבל אותו.</w:t>
      </w:r>
    </w:p>
    <w:p w14:paraId="3D4A5DB4" w14:textId="77777777" w:rsidR="00000000" w:rsidRDefault="000E0F03">
      <w:pPr>
        <w:pStyle w:val="a0"/>
        <w:rPr>
          <w:rFonts w:hint="cs"/>
          <w:rtl/>
        </w:rPr>
      </w:pPr>
    </w:p>
    <w:p w14:paraId="68F99988" w14:textId="77777777" w:rsidR="00000000" w:rsidRDefault="000E0F03">
      <w:pPr>
        <w:pStyle w:val="a"/>
        <w:rPr>
          <w:rtl/>
        </w:rPr>
      </w:pPr>
      <w:bookmarkStart w:id="36" w:name="FS000000540T21_07_2004_11_26_31"/>
      <w:bookmarkStart w:id="37" w:name="_Toc87615476"/>
      <w:bookmarkEnd w:id="36"/>
      <w:r>
        <w:rPr>
          <w:rFonts w:hint="eastAsia"/>
          <w:rtl/>
        </w:rPr>
        <w:t>מוחמד</w:t>
      </w:r>
      <w:r>
        <w:rPr>
          <w:rtl/>
        </w:rPr>
        <w:t xml:space="preserve"> ברכה</w:t>
      </w:r>
      <w:r>
        <w:rPr>
          <w:rtl/>
        </w:rPr>
        <w:t xml:space="preserve"> (חד"ש-תע"ל):</w:t>
      </w:r>
      <w:bookmarkEnd w:id="37"/>
    </w:p>
    <w:p w14:paraId="4A83D9C3" w14:textId="77777777" w:rsidR="00000000" w:rsidRDefault="000E0F03">
      <w:pPr>
        <w:pStyle w:val="a0"/>
        <w:rPr>
          <w:rFonts w:hint="cs"/>
          <w:rtl/>
        </w:rPr>
      </w:pPr>
    </w:p>
    <w:p w14:paraId="3F45E222" w14:textId="77777777" w:rsidR="00000000" w:rsidRDefault="000E0F03">
      <w:pPr>
        <w:pStyle w:val="a0"/>
        <w:rPr>
          <w:rFonts w:hint="cs"/>
          <w:rtl/>
        </w:rPr>
      </w:pPr>
      <w:r>
        <w:rPr>
          <w:rFonts w:hint="cs"/>
          <w:rtl/>
        </w:rPr>
        <w:t>אדוני היושב-ראש, אדוני סגן השר, חברי הכנסת, אני יכול לדבר על הדברים מעדות ראייה. יש מחזות קורעי לב. כפי שאמרה חברת הכנסת גלאון, בעצם המעבר הזה הוא המעבר היחיד לחוץ-לארץ של תושבי הגדה; לא רק לירדן, אלא גם כדי לעשות עסקים, ליצור קשרים או כדי ל</w:t>
      </w:r>
      <w:r>
        <w:rPr>
          <w:rFonts w:hint="cs"/>
          <w:rtl/>
        </w:rPr>
        <w:t xml:space="preserve">היפגש עם קרובים בכל מקום בעולם. אני שואל את סגן השר, אם לא הגיע הזמן שקודם כול הקריטריונים שעל-פיהם פועלים בצד הישראלי ישופרו, כך שיהיה אפשר להכניס יותר אנשים. </w:t>
      </w:r>
    </w:p>
    <w:p w14:paraId="77011973" w14:textId="77777777" w:rsidR="00000000" w:rsidRDefault="000E0F03">
      <w:pPr>
        <w:pStyle w:val="a0"/>
        <w:rPr>
          <w:rFonts w:hint="cs"/>
          <w:rtl/>
        </w:rPr>
      </w:pPr>
    </w:p>
    <w:p w14:paraId="003A4E96" w14:textId="77777777" w:rsidR="00000000" w:rsidRDefault="000E0F03">
      <w:pPr>
        <w:pStyle w:val="a0"/>
        <w:rPr>
          <w:rFonts w:hint="cs"/>
          <w:rtl/>
        </w:rPr>
      </w:pPr>
      <w:r>
        <w:rPr>
          <w:rFonts w:hint="cs"/>
          <w:rtl/>
        </w:rPr>
        <w:t xml:space="preserve">מצד שני, אני חושב שיש מקום לעשות תיאומים עם הצד הירדני. לא מזמן נפגשתי עם ראש ממשלת ירדן, וגם </w:t>
      </w:r>
      <w:r>
        <w:rPr>
          <w:rFonts w:hint="cs"/>
          <w:rtl/>
        </w:rPr>
        <w:t xml:space="preserve">שוחחתי אתו בעניין הזה. יש להם נכונות לעשות את התיאומים הדרושים על מנת לאפשר את המעבר של האנשים. </w:t>
      </w:r>
    </w:p>
    <w:p w14:paraId="57E58311" w14:textId="77777777" w:rsidR="00000000" w:rsidRDefault="000E0F03">
      <w:pPr>
        <w:pStyle w:val="a0"/>
        <w:rPr>
          <w:rFonts w:hint="cs"/>
          <w:rtl/>
        </w:rPr>
      </w:pPr>
    </w:p>
    <w:p w14:paraId="1AE21452" w14:textId="77777777" w:rsidR="00000000" w:rsidRDefault="000E0F03">
      <w:pPr>
        <w:pStyle w:val="a0"/>
        <w:rPr>
          <w:rFonts w:hint="cs"/>
          <w:rtl/>
        </w:rPr>
      </w:pPr>
      <w:r>
        <w:rPr>
          <w:rFonts w:hint="cs"/>
          <w:rtl/>
        </w:rPr>
        <w:t xml:space="preserve">זה עניין של טיפולים, זה עניין של קרובי משפחה, זה עניין של יציאה לחו"ל </w:t>
      </w:r>
      <w:r>
        <w:rPr>
          <w:rtl/>
        </w:rPr>
        <w:t>–</w:t>
      </w:r>
      <w:r>
        <w:rPr>
          <w:rFonts w:hint="cs"/>
          <w:rtl/>
        </w:rPr>
        <w:t xml:space="preserve"> הכוונה היא מחוץ למזרח התיכון. המחזות שם הם בלתי נסבלים. צריך להיות במקום כדי לראות את </w:t>
      </w:r>
      <w:r>
        <w:rPr>
          <w:rFonts w:hint="cs"/>
          <w:rtl/>
        </w:rPr>
        <w:t>עוצמת הסבל שיש שם. תודה רבה, אדוני.</w:t>
      </w:r>
    </w:p>
    <w:p w14:paraId="6E325A4A" w14:textId="77777777" w:rsidR="00000000" w:rsidRDefault="000E0F03">
      <w:pPr>
        <w:pStyle w:val="a0"/>
        <w:rPr>
          <w:rFonts w:hint="cs"/>
          <w:rtl/>
        </w:rPr>
      </w:pPr>
    </w:p>
    <w:p w14:paraId="1CBEB42F" w14:textId="77777777" w:rsidR="00000000" w:rsidRDefault="000E0F03">
      <w:pPr>
        <w:pStyle w:val="af1"/>
        <w:rPr>
          <w:rtl/>
        </w:rPr>
      </w:pPr>
      <w:r>
        <w:rPr>
          <w:rtl/>
        </w:rPr>
        <w:t>היו"ר ראובן ריבלין:</w:t>
      </w:r>
    </w:p>
    <w:p w14:paraId="5B1326BF" w14:textId="77777777" w:rsidR="00000000" w:rsidRDefault="000E0F03">
      <w:pPr>
        <w:pStyle w:val="a0"/>
        <w:rPr>
          <w:rtl/>
        </w:rPr>
      </w:pPr>
    </w:p>
    <w:p w14:paraId="08C245A8" w14:textId="77777777" w:rsidR="00000000" w:rsidRDefault="000E0F03">
      <w:pPr>
        <w:pStyle w:val="a0"/>
        <w:rPr>
          <w:rFonts w:hint="cs"/>
          <w:rtl/>
        </w:rPr>
      </w:pPr>
      <w:r>
        <w:rPr>
          <w:rFonts w:hint="cs"/>
          <w:rtl/>
        </w:rPr>
        <w:t>תודה. חבר הכנסת דהאמשה.</w:t>
      </w:r>
    </w:p>
    <w:p w14:paraId="1FF6F076" w14:textId="77777777" w:rsidR="00000000" w:rsidRDefault="000E0F03">
      <w:pPr>
        <w:pStyle w:val="a0"/>
        <w:rPr>
          <w:rFonts w:hint="cs"/>
          <w:rtl/>
        </w:rPr>
      </w:pPr>
    </w:p>
    <w:p w14:paraId="5F739BB5" w14:textId="77777777" w:rsidR="00000000" w:rsidRDefault="000E0F03">
      <w:pPr>
        <w:pStyle w:val="a"/>
        <w:rPr>
          <w:rtl/>
        </w:rPr>
      </w:pPr>
      <w:bookmarkStart w:id="38" w:name="_Toc87615477"/>
      <w:r>
        <w:rPr>
          <w:rFonts w:hint="eastAsia"/>
          <w:rtl/>
        </w:rPr>
        <w:t>עבד</w:t>
      </w:r>
      <w:r>
        <w:rPr>
          <w:rtl/>
        </w:rPr>
        <w:t>-אלמאלכ דהאמשה (רע"ם):</w:t>
      </w:r>
      <w:bookmarkEnd w:id="38"/>
    </w:p>
    <w:p w14:paraId="71295B79" w14:textId="77777777" w:rsidR="00000000" w:rsidRDefault="000E0F03">
      <w:pPr>
        <w:pStyle w:val="a0"/>
        <w:rPr>
          <w:rFonts w:hint="cs"/>
          <w:rtl/>
        </w:rPr>
      </w:pPr>
    </w:p>
    <w:p w14:paraId="5AA7204D" w14:textId="77777777" w:rsidR="00000000" w:rsidRDefault="000E0F03">
      <w:pPr>
        <w:pStyle w:val="a0"/>
        <w:rPr>
          <w:rFonts w:hint="cs"/>
          <w:rtl/>
        </w:rPr>
      </w:pPr>
      <w:r>
        <w:rPr>
          <w:rFonts w:hint="cs"/>
          <w:rtl/>
        </w:rPr>
        <w:t>כבוד היושב-ראש, מכובדי סגן השר, חברי חברי הכנסת, אני רוצה להאיר נקודה אחת נוספת של הסבל הנגרם במעברים, ואני מתכוון לא רק לאלנבי, אלא גם למעבר של נ</w:t>
      </w:r>
      <w:r>
        <w:rPr>
          <w:rFonts w:hint="cs"/>
          <w:rtl/>
        </w:rPr>
        <w:t xml:space="preserve">הר הירדן. אני מבין שיש סידורי ביטחון ואפשר לתשאל אנשים ולחקור אנשים ולדאוג לעניינים. אבל אני לא יכול להבין, והנוסעים לא יכולים להבין, איך מעכבים שם בני-אדם במשך שעות רבות, רצופות, בחוסר מעש. </w:t>
      </w:r>
    </w:p>
    <w:p w14:paraId="588F00D0" w14:textId="77777777" w:rsidR="00000000" w:rsidRDefault="000E0F03">
      <w:pPr>
        <w:pStyle w:val="a0"/>
        <w:rPr>
          <w:rFonts w:hint="cs"/>
          <w:rtl/>
        </w:rPr>
      </w:pPr>
    </w:p>
    <w:p w14:paraId="011F1969" w14:textId="77777777" w:rsidR="00000000" w:rsidRDefault="000E0F03">
      <w:pPr>
        <w:pStyle w:val="af1"/>
        <w:rPr>
          <w:rtl/>
        </w:rPr>
      </w:pPr>
      <w:r>
        <w:rPr>
          <w:rtl/>
        </w:rPr>
        <w:t>היו"ר ראובן ריבלין:</w:t>
      </w:r>
    </w:p>
    <w:p w14:paraId="211E8F90" w14:textId="77777777" w:rsidR="00000000" w:rsidRDefault="000E0F03">
      <w:pPr>
        <w:pStyle w:val="a0"/>
        <w:rPr>
          <w:rtl/>
        </w:rPr>
      </w:pPr>
    </w:p>
    <w:p w14:paraId="2C76468E" w14:textId="77777777" w:rsidR="00000000" w:rsidRDefault="000E0F03">
      <w:pPr>
        <w:pStyle w:val="a0"/>
        <w:rPr>
          <w:rFonts w:hint="cs"/>
          <w:rtl/>
        </w:rPr>
      </w:pPr>
      <w:r>
        <w:rPr>
          <w:rFonts w:hint="cs"/>
          <w:rtl/>
        </w:rPr>
        <w:t>גם במעבר ירדן?</w:t>
      </w:r>
    </w:p>
    <w:p w14:paraId="507D8040" w14:textId="77777777" w:rsidR="00000000" w:rsidRDefault="000E0F03">
      <w:pPr>
        <w:pStyle w:val="a0"/>
        <w:rPr>
          <w:rFonts w:hint="cs"/>
          <w:rtl/>
        </w:rPr>
      </w:pPr>
    </w:p>
    <w:p w14:paraId="79AE0474" w14:textId="77777777" w:rsidR="00000000" w:rsidRDefault="000E0F03">
      <w:pPr>
        <w:pStyle w:val="-"/>
        <w:rPr>
          <w:rtl/>
        </w:rPr>
      </w:pPr>
      <w:bookmarkStart w:id="39" w:name="FS000000550T21_07_2004_12_00_57"/>
      <w:bookmarkStart w:id="40" w:name="FS000000550T21_07_2004_12_01_01C"/>
      <w:bookmarkEnd w:id="39"/>
      <w:bookmarkEnd w:id="40"/>
      <w:r>
        <w:rPr>
          <w:rtl/>
        </w:rPr>
        <w:t>עבד-אלמאלכ דהאמשה (רע"ם):</w:t>
      </w:r>
    </w:p>
    <w:p w14:paraId="23EDDF90" w14:textId="77777777" w:rsidR="00000000" w:rsidRDefault="000E0F03">
      <w:pPr>
        <w:pStyle w:val="a0"/>
        <w:rPr>
          <w:rtl/>
        </w:rPr>
      </w:pPr>
    </w:p>
    <w:p w14:paraId="77A64FE1" w14:textId="77777777" w:rsidR="00000000" w:rsidRDefault="000E0F03">
      <w:pPr>
        <w:pStyle w:val="a0"/>
        <w:rPr>
          <w:rFonts w:hint="cs"/>
          <w:rtl/>
        </w:rPr>
      </w:pPr>
      <w:r>
        <w:rPr>
          <w:rFonts w:hint="cs"/>
          <w:rtl/>
        </w:rPr>
        <w:t>גם בנהר הירדן, אדוני, כן. ובמיוחד כאשר מדובר גם בסטודנטים, מדובר גם בעולים לרגל, מדובר בתיירים סתם, באנשים שעוברים. יש לעשות את הדברים במידתיות נכונה וסבירה. נדמה לי שזה ישרת את כל האינטרסים, ואין צורך לגרום את הסבל המיותר הזה גם לנוסעים. תודה רבה.</w:t>
      </w:r>
    </w:p>
    <w:p w14:paraId="42537043" w14:textId="77777777" w:rsidR="00000000" w:rsidRDefault="000E0F03">
      <w:pPr>
        <w:pStyle w:val="a0"/>
        <w:rPr>
          <w:rFonts w:hint="cs"/>
          <w:rtl/>
        </w:rPr>
      </w:pPr>
    </w:p>
    <w:p w14:paraId="16068831" w14:textId="77777777" w:rsidR="00000000" w:rsidRDefault="000E0F03">
      <w:pPr>
        <w:pStyle w:val="af1"/>
        <w:rPr>
          <w:rtl/>
        </w:rPr>
      </w:pPr>
      <w:r>
        <w:rPr>
          <w:rtl/>
        </w:rPr>
        <w:t>היו"ר</w:t>
      </w:r>
      <w:r>
        <w:rPr>
          <w:rtl/>
        </w:rPr>
        <w:t xml:space="preserve"> ראובן ריבלין:</w:t>
      </w:r>
    </w:p>
    <w:p w14:paraId="13A38F14" w14:textId="77777777" w:rsidR="00000000" w:rsidRDefault="000E0F03">
      <w:pPr>
        <w:pStyle w:val="a0"/>
        <w:rPr>
          <w:rtl/>
        </w:rPr>
      </w:pPr>
    </w:p>
    <w:p w14:paraId="04B4AC7D" w14:textId="77777777" w:rsidR="00000000" w:rsidRDefault="000E0F03">
      <w:pPr>
        <w:pStyle w:val="a0"/>
        <w:rPr>
          <w:rFonts w:hint="cs"/>
          <w:rtl/>
        </w:rPr>
      </w:pPr>
      <w:r>
        <w:rPr>
          <w:rFonts w:hint="cs"/>
          <w:rtl/>
        </w:rPr>
        <w:t>תודה רבה לחבר הכנסת דהאמשה. חבר הכנסת פרוש, האם אדוני הצביע כדי להודיע שהוא הגיע? הריני להודיע שחבר הכנסת פרוש הגיע למליאה. בבקשה.</w:t>
      </w:r>
    </w:p>
    <w:p w14:paraId="2249F00F" w14:textId="77777777" w:rsidR="00000000" w:rsidRDefault="000E0F03">
      <w:pPr>
        <w:pStyle w:val="a0"/>
        <w:rPr>
          <w:rFonts w:hint="cs"/>
          <w:rtl/>
        </w:rPr>
      </w:pPr>
    </w:p>
    <w:p w14:paraId="098B2F38" w14:textId="77777777" w:rsidR="00000000" w:rsidRDefault="000E0F03">
      <w:pPr>
        <w:pStyle w:val="a"/>
        <w:rPr>
          <w:rtl/>
        </w:rPr>
      </w:pPr>
      <w:bookmarkStart w:id="41" w:name="FS000000464T21_07_2004_11_29_10"/>
      <w:bookmarkStart w:id="42" w:name="_Toc87615478"/>
      <w:bookmarkEnd w:id="41"/>
      <w:r>
        <w:rPr>
          <w:rFonts w:hint="eastAsia"/>
          <w:rtl/>
        </w:rPr>
        <w:t>סגן שר הביטחון זאב בוים:</w:t>
      </w:r>
      <w:bookmarkEnd w:id="42"/>
    </w:p>
    <w:p w14:paraId="3B9F1A90" w14:textId="77777777" w:rsidR="00000000" w:rsidRDefault="000E0F03">
      <w:pPr>
        <w:pStyle w:val="a0"/>
        <w:rPr>
          <w:rFonts w:hint="cs"/>
          <w:rtl/>
        </w:rPr>
      </w:pPr>
    </w:p>
    <w:p w14:paraId="61CAC806" w14:textId="77777777" w:rsidR="00000000" w:rsidRDefault="000E0F03">
      <w:pPr>
        <w:pStyle w:val="a0"/>
        <w:rPr>
          <w:rFonts w:hint="cs"/>
          <w:rtl/>
        </w:rPr>
      </w:pPr>
      <w:r>
        <w:rPr>
          <w:rFonts w:hint="cs"/>
          <w:rtl/>
        </w:rPr>
        <w:t xml:space="preserve">אדוני היושב-ראש, חברי הכנסת, הוויסות הוא פועל יוצא של קצב הכניסה. מי שקובע את קצב </w:t>
      </w:r>
      <w:r>
        <w:rPr>
          <w:rFonts w:hint="cs"/>
          <w:rtl/>
        </w:rPr>
        <w:t xml:space="preserve">הכניסה זה הירדנים, את היקף המכסה ואת הקצב. בהתאם לזה אנחנו מווסתים את כניסת השאטלים. אז זה הסיפור. זה חוזר באמת </w:t>
      </w:r>
      <w:r>
        <w:rPr>
          <w:rtl/>
        </w:rPr>
        <w:t>–</w:t>
      </w:r>
      <w:r>
        <w:rPr>
          <w:rFonts w:hint="cs"/>
          <w:rtl/>
        </w:rPr>
        <w:t xml:space="preserve"> כפי שגם חבר הכנסת ברכה אמר - למדיניות של הירדנים, שמטפלים בכניסה למדינתם, לממלכה. לכן, בעניין הזה אנחנו כמעט לא פקטור, לא בתנאים השוררים באסתר</w:t>
      </w:r>
      <w:r>
        <w:rPr>
          <w:rFonts w:hint="cs"/>
          <w:rtl/>
        </w:rPr>
        <w:t xml:space="preserve">אחה, ששם באמת מתרכזים רבים, והם באים יותר מוקדם במגמה להיכנס, והם צריכים ללון, וזה לוקח הרבה זמן. אין לנו, לישראל, איזו יכולת בכלל להיות מין באפר כזה, כי כל הנושא הזה קשור למדיניות כניסת האנשים לירדן. ברצותם יגדילו, ברצותם יצמצמו, לנו אין שליטה, בוודאי לא </w:t>
      </w:r>
      <w:r>
        <w:rPr>
          <w:rFonts w:hint="cs"/>
          <w:rtl/>
        </w:rPr>
        <w:t>ישירה, על העניין.</w:t>
      </w:r>
    </w:p>
    <w:p w14:paraId="3B68737C" w14:textId="77777777" w:rsidR="00000000" w:rsidRDefault="000E0F03">
      <w:pPr>
        <w:pStyle w:val="a0"/>
        <w:rPr>
          <w:rFonts w:hint="cs"/>
          <w:rtl/>
        </w:rPr>
      </w:pPr>
    </w:p>
    <w:p w14:paraId="312325B4" w14:textId="77777777" w:rsidR="00000000" w:rsidRDefault="000E0F03">
      <w:pPr>
        <w:pStyle w:val="a0"/>
        <w:rPr>
          <w:rFonts w:hint="cs"/>
          <w:rtl/>
        </w:rPr>
      </w:pPr>
      <w:r>
        <w:rPr>
          <w:rFonts w:hint="cs"/>
          <w:rtl/>
        </w:rPr>
        <w:t xml:space="preserve">ייתכן מאוד, חבר הכנסת ברכה, שצריך לראות </w:t>
      </w:r>
      <w:r>
        <w:rPr>
          <w:rtl/>
        </w:rPr>
        <w:t>–</w:t>
      </w:r>
      <w:r>
        <w:rPr>
          <w:rFonts w:hint="cs"/>
          <w:rtl/>
        </w:rPr>
        <w:t xml:space="preserve"> ואני מבין שאתה כבר ניסית ליצור מגע כזה כדי לנסות להגדיל. אבל בסופו של דבר, כל מדינה היא ריבונית והיא קובעת לעצמה, כמו שאנחנו קבענו לעצמנו, וזה בהחלט מעמיס עומס נוסף על המעבר בגשר אלנבי, העובדה שא</w:t>
      </w:r>
      <w:r>
        <w:rPr>
          <w:rFonts w:hint="cs"/>
          <w:rtl/>
        </w:rPr>
        <w:t xml:space="preserve">נחנו לא מאפשרים לפלסטינים לעבור דרך נתב"ג. זה פועל יוצא של עניין הביטחון. </w:t>
      </w:r>
    </w:p>
    <w:p w14:paraId="2C6A3313" w14:textId="77777777" w:rsidR="00000000" w:rsidRDefault="000E0F03">
      <w:pPr>
        <w:pStyle w:val="a0"/>
        <w:rPr>
          <w:rFonts w:hint="cs"/>
          <w:rtl/>
        </w:rPr>
      </w:pPr>
    </w:p>
    <w:p w14:paraId="01361ABA" w14:textId="77777777" w:rsidR="00000000" w:rsidRDefault="000E0F03">
      <w:pPr>
        <w:pStyle w:val="a0"/>
        <w:rPr>
          <w:rFonts w:hint="cs"/>
          <w:rtl/>
        </w:rPr>
      </w:pPr>
      <w:r>
        <w:rPr>
          <w:rFonts w:hint="cs"/>
          <w:rtl/>
        </w:rPr>
        <w:t>חבר הכנסת דהאמשה מדבר על עניין הביטחון, וקודם כול הוא מקדים ואומר שברור שיש צורך ביטחוני, ואחר כך הוא חוזר לשיטתו. אבל אנחנו לא יכולים להתפשר בעניין הביטחוני, או במצב שבו אנחנו נמצ</w:t>
      </w:r>
      <w:r>
        <w:rPr>
          <w:rFonts w:hint="cs"/>
          <w:rtl/>
        </w:rPr>
        <w:t>אים, של לחימה בלתי מתפשרת בטרור. במציאות ביטחונית קשה, ודאי שלא היתה ברירה בידינו אלא לסגור את נתב"ג למעבר של פלסטינים. הרגישות שם גדולה מאוד.</w:t>
      </w:r>
    </w:p>
    <w:p w14:paraId="13ABF53D" w14:textId="77777777" w:rsidR="00000000" w:rsidRDefault="000E0F03">
      <w:pPr>
        <w:pStyle w:val="a0"/>
        <w:rPr>
          <w:rFonts w:hint="cs"/>
          <w:rtl/>
        </w:rPr>
      </w:pPr>
    </w:p>
    <w:p w14:paraId="46EBEA52" w14:textId="77777777" w:rsidR="00000000" w:rsidRDefault="000E0F03">
      <w:pPr>
        <w:pStyle w:val="a0"/>
        <w:rPr>
          <w:rFonts w:hint="cs"/>
          <w:rtl/>
        </w:rPr>
      </w:pPr>
      <w:r>
        <w:rPr>
          <w:rFonts w:hint="cs"/>
          <w:rtl/>
        </w:rPr>
        <w:t>לכן, עם כל ההבנה של הסבל שנגרם לאנשים שזקוקים ומשתמשים במעבר הזה, מנקודת ראות שלנו, אני לא חושב שאנחנו יכולים לע</w:t>
      </w:r>
      <w:r>
        <w:rPr>
          <w:rFonts w:hint="cs"/>
          <w:rtl/>
        </w:rPr>
        <w:t xml:space="preserve">שות הרבה יותר ממה שאנחנו עושים. הפתרונים הם בשני הקצוות של המסלול. פעם אחת בכניסה לירדן, ופעם אחת </w:t>
      </w:r>
      <w:r>
        <w:rPr>
          <w:rtl/>
        </w:rPr>
        <w:t>–</w:t>
      </w:r>
      <w:r>
        <w:rPr>
          <w:rFonts w:hint="cs"/>
          <w:rtl/>
        </w:rPr>
        <w:t xml:space="preserve"> וזה עניין לטפל בו בתוך הרשות הפלסטינית </w:t>
      </w:r>
      <w:r>
        <w:rPr>
          <w:rtl/>
        </w:rPr>
        <w:t>–</w:t>
      </w:r>
      <w:r>
        <w:rPr>
          <w:rFonts w:hint="cs"/>
          <w:rtl/>
        </w:rPr>
        <w:t xml:space="preserve"> להקל את התנאים על אלה שנאלצים להמתין זמן רב. תודה רבה.</w:t>
      </w:r>
    </w:p>
    <w:p w14:paraId="638923DE" w14:textId="77777777" w:rsidR="00000000" w:rsidRDefault="000E0F03">
      <w:pPr>
        <w:pStyle w:val="a0"/>
        <w:rPr>
          <w:rFonts w:hint="cs"/>
          <w:rtl/>
        </w:rPr>
      </w:pPr>
    </w:p>
    <w:p w14:paraId="1F31D62A" w14:textId="77777777" w:rsidR="00000000" w:rsidRDefault="000E0F03">
      <w:pPr>
        <w:pStyle w:val="af1"/>
        <w:rPr>
          <w:rtl/>
        </w:rPr>
      </w:pPr>
      <w:r>
        <w:rPr>
          <w:rtl/>
        </w:rPr>
        <w:t>היו"ר ראובן ריבלין:</w:t>
      </w:r>
    </w:p>
    <w:p w14:paraId="55F1CCEB" w14:textId="77777777" w:rsidR="00000000" w:rsidRDefault="000E0F03">
      <w:pPr>
        <w:pStyle w:val="a0"/>
        <w:rPr>
          <w:rtl/>
        </w:rPr>
      </w:pPr>
    </w:p>
    <w:p w14:paraId="384F2E09" w14:textId="77777777" w:rsidR="00000000" w:rsidRDefault="000E0F03">
      <w:pPr>
        <w:pStyle w:val="a0"/>
        <w:rPr>
          <w:rFonts w:hint="cs"/>
          <w:rtl/>
        </w:rPr>
      </w:pPr>
      <w:r>
        <w:rPr>
          <w:rFonts w:hint="cs"/>
          <w:rtl/>
        </w:rPr>
        <w:t>רבותי, שר התיירות, אבל כנציגו של שר הא</w:t>
      </w:r>
      <w:r>
        <w:rPr>
          <w:rFonts w:hint="cs"/>
          <w:rtl/>
        </w:rPr>
        <w:t xml:space="preserve">וצר, ישיב על שאילתא בעל-פה של חבר הכנסת דוד טל בעניין דוח היציבות הפיננסית של בנק ישראל. בבקשה, אדוני. </w:t>
      </w:r>
    </w:p>
    <w:p w14:paraId="50A5E0DE" w14:textId="77777777" w:rsidR="00000000" w:rsidRDefault="000E0F03">
      <w:pPr>
        <w:pStyle w:val="a0"/>
        <w:rPr>
          <w:rFonts w:hint="cs"/>
          <w:rtl/>
        </w:rPr>
      </w:pPr>
    </w:p>
    <w:p w14:paraId="06B07713" w14:textId="77777777" w:rsidR="00000000" w:rsidRDefault="000E0F03">
      <w:pPr>
        <w:pStyle w:val="a1"/>
        <w:jc w:val="center"/>
        <w:rPr>
          <w:rFonts w:hint="cs"/>
          <w:rtl/>
        </w:rPr>
      </w:pPr>
      <w:bookmarkStart w:id="43" w:name="_Toc87615479"/>
      <w:r>
        <w:rPr>
          <w:rFonts w:hint="cs"/>
          <w:rtl/>
        </w:rPr>
        <w:t>182. דוח היציבות הפיננסית של בנק ישראל</w:t>
      </w:r>
      <w:bookmarkEnd w:id="43"/>
    </w:p>
    <w:p w14:paraId="3AD4BFE3" w14:textId="77777777" w:rsidR="00000000" w:rsidRDefault="000E0F03">
      <w:pPr>
        <w:pStyle w:val="a0"/>
        <w:rPr>
          <w:rFonts w:hint="cs"/>
          <w:rtl/>
        </w:rPr>
      </w:pPr>
    </w:p>
    <w:p w14:paraId="0ED232D9" w14:textId="77777777" w:rsidR="00000000" w:rsidRDefault="000E0F03">
      <w:pPr>
        <w:pStyle w:val="a"/>
        <w:rPr>
          <w:rtl/>
        </w:rPr>
      </w:pPr>
      <w:bookmarkStart w:id="44" w:name="FS000000493T21_07_2004_11_56_49"/>
      <w:bookmarkStart w:id="45" w:name="_Toc87615480"/>
      <w:bookmarkEnd w:id="44"/>
      <w:r>
        <w:rPr>
          <w:rFonts w:hint="eastAsia"/>
          <w:rtl/>
        </w:rPr>
        <w:t>דוד</w:t>
      </w:r>
      <w:r>
        <w:rPr>
          <w:rtl/>
        </w:rPr>
        <w:t xml:space="preserve"> טל (עם אחד):</w:t>
      </w:r>
      <w:bookmarkEnd w:id="45"/>
    </w:p>
    <w:p w14:paraId="30F557F8" w14:textId="77777777" w:rsidR="00000000" w:rsidRDefault="000E0F03">
      <w:pPr>
        <w:pStyle w:val="a0"/>
        <w:rPr>
          <w:rFonts w:hint="cs"/>
          <w:rtl/>
        </w:rPr>
      </w:pPr>
    </w:p>
    <w:p w14:paraId="4F3C9438" w14:textId="77777777" w:rsidR="00000000" w:rsidRDefault="000E0F03">
      <w:pPr>
        <w:pStyle w:val="a0"/>
        <w:rPr>
          <w:rFonts w:hint="cs"/>
          <w:rtl/>
        </w:rPr>
      </w:pPr>
      <w:r>
        <w:rPr>
          <w:rFonts w:hint="cs"/>
          <w:rtl/>
        </w:rPr>
        <w:t>אדוני היושב-ראש, חברי הכנסת, אדוני השר, על-פי דוח היחידה ליציבות פיננסית בבנק ישראל לשנת 2003</w:t>
      </w:r>
      <w:r>
        <w:rPr>
          <w:rFonts w:hint="cs"/>
          <w:rtl/>
        </w:rPr>
        <w:t xml:space="preserve">, משיכה מסיבית של כספים מקופות הגמל עשויה ליצור משבר פיננסי. </w:t>
      </w:r>
    </w:p>
    <w:p w14:paraId="620EFAFD" w14:textId="77777777" w:rsidR="00000000" w:rsidRDefault="000E0F03">
      <w:pPr>
        <w:pStyle w:val="a0"/>
        <w:rPr>
          <w:rFonts w:hint="cs"/>
          <w:rtl/>
        </w:rPr>
      </w:pPr>
    </w:p>
    <w:p w14:paraId="73BFA329" w14:textId="77777777" w:rsidR="00000000" w:rsidRDefault="000E0F03">
      <w:pPr>
        <w:pStyle w:val="a0"/>
        <w:rPr>
          <w:rFonts w:hint="cs"/>
          <w:rtl/>
        </w:rPr>
      </w:pPr>
      <w:r>
        <w:rPr>
          <w:rFonts w:hint="cs"/>
          <w:rtl/>
        </w:rPr>
        <w:t>רצוני לשאול:</w:t>
      </w:r>
    </w:p>
    <w:p w14:paraId="19E34146" w14:textId="77777777" w:rsidR="00000000" w:rsidRDefault="000E0F03">
      <w:pPr>
        <w:pStyle w:val="a0"/>
        <w:rPr>
          <w:rFonts w:hint="cs"/>
          <w:rtl/>
        </w:rPr>
      </w:pPr>
    </w:p>
    <w:p w14:paraId="3E4BEB21" w14:textId="77777777" w:rsidR="00000000" w:rsidRDefault="000E0F03">
      <w:pPr>
        <w:pStyle w:val="a0"/>
        <w:rPr>
          <w:rFonts w:hint="cs"/>
          <w:rtl/>
        </w:rPr>
      </w:pPr>
      <w:r>
        <w:rPr>
          <w:rFonts w:hint="cs"/>
          <w:rtl/>
        </w:rPr>
        <w:t>1. מה היא עמדת משרדך בנושא?</w:t>
      </w:r>
    </w:p>
    <w:p w14:paraId="01881C85" w14:textId="77777777" w:rsidR="00000000" w:rsidRDefault="000E0F03">
      <w:pPr>
        <w:pStyle w:val="a0"/>
        <w:rPr>
          <w:rFonts w:hint="cs"/>
          <w:rtl/>
        </w:rPr>
      </w:pPr>
    </w:p>
    <w:p w14:paraId="5DBAD163" w14:textId="77777777" w:rsidR="00000000" w:rsidRDefault="000E0F03">
      <w:pPr>
        <w:pStyle w:val="a0"/>
        <w:rPr>
          <w:rFonts w:hint="cs"/>
          <w:rtl/>
        </w:rPr>
      </w:pPr>
      <w:r>
        <w:rPr>
          <w:rFonts w:hint="cs"/>
          <w:rtl/>
        </w:rPr>
        <w:t>2. אילו צעדים ינקוט משרדך להסרת סיכון פיננסי זה?</w:t>
      </w:r>
    </w:p>
    <w:p w14:paraId="62FFB036" w14:textId="77777777" w:rsidR="00000000" w:rsidRDefault="000E0F03">
      <w:pPr>
        <w:pStyle w:val="a0"/>
        <w:rPr>
          <w:rFonts w:hint="cs"/>
          <w:rtl/>
        </w:rPr>
      </w:pPr>
    </w:p>
    <w:p w14:paraId="0617E67B" w14:textId="77777777" w:rsidR="00000000" w:rsidRDefault="000E0F03">
      <w:pPr>
        <w:pStyle w:val="af1"/>
        <w:rPr>
          <w:rtl/>
        </w:rPr>
      </w:pPr>
      <w:r>
        <w:rPr>
          <w:rtl/>
        </w:rPr>
        <w:t>היו"ר ראובן ריבלין:</w:t>
      </w:r>
    </w:p>
    <w:p w14:paraId="5DF1AE82" w14:textId="77777777" w:rsidR="00000000" w:rsidRDefault="000E0F03">
      <w:pPr>
        <w:pStyle w:val="a0"/>
        <w:rPr>
          <w:rtl/>
        </w:rPr>
      </w:pPr>
    </w:p>
    <w:p w14:paraId="1BC0A96A" w14:textId="77777777" w:rsidR="00000000" w:rsidRDefault="000E0F03">
      <w:pPr>
        <w:pStyle w:val="a0"/>
        <w:rPr>
          <w:rFonts w:hint="cs"/>
          <w:rtl/>
        </w:rPr>
      </w:pPr>
      <w:r>
        <w:rPr>
          <w:rFonts w:hint="cs"/>
          <w:rtl/>
        </w:rPr>
        <w:t>תודה רבה. כבוד השר יעלה ויבוא - הוא יישאר פה הרבה זמן, כי הוא צריך לענות על שלו</w:t>
      </w:r>
      <w:r>
        <w:rPr>
          <w:rFonts w:hint="cs"/>
          <w:rtl/>
        </w:rPr>
        <w:t xml:space="preserve">ש שאילתות </w:t>
      </w:r>
      <w:r>
        <w:rPr>
          <w:rtl/>
        </w:rPr>
        <w:t>–</w:t>
      </w:r>
      <w:r>
        <w:rPr>
          <w:rFonts w:hint="cs"/>
          <w:rtl/>
        </w:rPr>
        <w:t xml:space="preserve"> וישיב, ולאחר מכן יתאפשר לשאול שאלות נוספות. </w:t>
      </w:r>
    </w:p>
    <w:p w14:paraId="49300878" w14:textId="77777777" w:rsidR="00000000" w:rsidRDefault="000E0F03">
      <w:pPr>
        <w:pStyle w:val="a0"/>
        <w:rPr>
          <w:rFonts w:hint="cs"/>
          <w:rtl/>
        </w:rPr>
      </w:pPr>
    </w:p>
    <w:p w14:paraId="52C1CFF0" w14:textId="77777777" w:rsidR="00000000" w:rsidRDefault="000E0F03">
      <w:pPr>
        <w:pStyle w:val="a"/>
        <w:rPr>
          <w:rtl/>
        </w:rPr>
      </w:pPr>
      <w:bookmarkStart w:id="46" w:name="FS000000474T21_07_2004_11_34_44"/>
      <w:bookmarkStart w:id="47" w:name="_Toc87615481"/>
      <w:bookmarkEnd w:id="46"/>
      <w:r>
        <w:rPr>
          <w:rFonts w:hint="eastAsia"/>
          <w:rtl/>
        </w:rPr>
        <w:t>שר</w:t>
      </w:r>
      <w:r>
        <w:rPr>
          <w:rtl/>
        </w:rPr>
        <w:t xml:space="preserve"> התיירות גדעון עזרא:</w:t>
      </w:r>
      <w:bookmarkEnd w:id="47"/>
    </w:p>
    <w:p w14:paraId="70531D0D" w14:textId="77777777" w:rsidR="00000000" w:rsidRDefault="000E0F03">
      <w:pPr>
        <w:pStyle w:val="a0"/>
        <w:rPr>
          <w:rFonts w:hint="cs"/>
          <w:rtl/>
        </w:rPr>
      </w:pPr>
    </w:p>
    <w:p w14:paraId="3F8E6705" w14:textId="77777777" w:rsidR="00000000" w:rsidRDefault="000E0F03">
      <w:pPr>
        <w:pStyle w:val="a0"/>
        <w:rPr>
          <w:rFonts w:hint="cs"/>
          <w:rtl/>
        </w:rPr>
      </w:pPr>
      <w:r>
        <w:rPr>
          <w:rFonts w:hint="cs"/>
          <w:rtl/>
        </w:rPr>
        <w:t>אדוני היושב-ראש, חברי חברי הכנסת, אני חושב שהסוגיה שחבר הכנסת דוד טל העלה היא בהחלט נושא שראוי לשאילתא. אני מבקש לומר בשם משרד האוצר, שבמהלך שבע השנים האחרונות הצביע הדוח השנ</w:t>
      </w:r>
      <w:r>
        <w:rPr>
          <w:rFonts w:hint="cs"/>
          <w:rtl/>
        </w:rPr>
        <w:t xml:space="preserve">תי של הממונה על שוק ההון על סוגיות המהוות בעיות מבניות בענף קופות הגמל, המשליכות ישירות על הענף עצמו ועל שוק ההון בעקיפין. </w:t>
      </w:r>
    </w:p>
    <w:p w14:paraId="551308DA" w14:textId="77777777" w:rsidR="00000000" w:rsidRDefault="000E0F03">
      <w:pPr>
        <w:pStyle w:val="a0"/>
        <w:rPr>
          <w:rFonts w:hint="cs"/>
          <w:rtl/>
        </w:rPr>
      </w:pPr>
    </w:p>
    <w:p w14:paraId="56476B76" w14:textId="77777777" w:rsidR="00000000" w:rsidRDefault="000E0F03">
      <w:pPr>
        <w:pStyle w:val="a0"/>
        <w:rPr>
          <w:rFonts w:hint="cs"/>
          <w:rtl/>
        </w:rPr>
      </w:pPr>
      <w:r>
        <w:rPr>
          <w:rFonts w:hint="cs"/>
          <w:rtl/>
        </w:rPr>
        <w:t>שיעורם הגבוה של הכספים הנזילים הניתנים למשיכה מיידית הוא אחת מסוגיות אלה. היום מגיע שיעורם ל-50%, 50% ניתנים למשיכה מיידית. היקף הנ</w:t>
      </w:r>
      <w:r>
        <w:rPr>
          <w:rFonts w:hint="cs"/>
          <w:rtl/>
        </w:rPr>
        <w:t>כסים בקופות הגמל הוא 190 מיליארד ש</w:t>
      </w:r>
      <w:r>
        <w:rPr>
          <w:rtl/>
        </w:rPr>
        <w:t>"</w:t>
      </w:r>
      <w:r>
        <w:rPr>
          <w:rFonts w:hint="cs"/>
          <w:rtl/>
        </w:rPr>
        <w:t xml:space="preserve">ח. ההסבר לתופעה נמצא בהעדפות העמיתים, שלא למשוך כספים שהגיעו לבשלות. אין היום מנגנון המחייב עמיתים למשוך כספים "בשלים" מקופות הגמל. </w:t>
      </w:r>
    </w:p>
    <w:p w14:paraId="0CF266A9" w14:textId="77777777" w:rsidR="00000000" w:rsidRDefault="000E0F03">
      <w:pPr>
        <w:pStyle w:val="a0"/>
        <w:rPr>
          <w:rFonts w:hint="cs"/>
          <w:rtl/>
        </w:rPr>
      </w:pPr>
    </w:p>
    <w:p w14:paraId="4A591E3C" w14:textId="77777777" w:rsidR="00000000" w:rsidRDefault="000E0F03">
      <w:pPr>
        <w:pStyle w:val="a0"/>
        <w:rPr>
          <w:rFonts w:hint="cs"/>
          <w:rtl/>
        </w:rPr>
      </w:pPr>
      <w:r>
        <w:rPr>
          <w:rFonts w:hint="cs"/>
          <w:rtl/>
        </w:rPr>
        <w:t xml:space="preserve">לפני 2003, עת לא חל מיסוי על רווחים הצומחים מרווחים פיננסיים, הסיכוי למשיכה מסיבית היה </w:t>
      </w:r>
      <w:r>
        <w:rPr>
          <w:rFonts w:hint="cs"/>
          <w:rtl/>
        </w:rPr>
        <w:t>גדול יותר, כפי שאכן קרה באמצע 1996, כאשר הצבירה השלילית הגיעה אז ל-13 מיליארד ש</w:t>
      </w:r>
      <w:r>
        <w:rPr>
          <w:rtl/>
        </w:rPr>
        <w:t>"</w:t>
      </w:r>
      <w:r>
        <w:rPr>
          <w:rFonts w:hint="cs"/>
          <w:rtl/>
        </w:rPr>
        <w:t>ח. בשנת 2003 הצבירה השלילית הגיעה ל-2 מיליארדי ש</w:t>
      </w:r>
      <w:r>
        <w:rPr>
          <w:rtl/>
        </w:rPr>
        <w:t>"</w:t>
      </w:r>
      <w:r>
        <w:rPr>
          <w:rFonts w:hint="cs"/>
          <w:rtl/>
        </w:rPr>
        <w:t xml:space="preserve">ח בלבד. כיום </w:t>
      </w:r>
      <w:r>
        <w:rPr>
          <w:rtl/>
        </w:rPr>
        <w:t>–</w:t>
      </w:r>
      <w:r>
        <w:rPr>
          <w:rFonts w:hint="cs"/>
          <w:rtl/>
        </w:rPr>
        <w:t xml:space="preserve"> ואת זה צריך לזכור - האפיק היחיד שאיננו ממוסה הוא החיסכון לטווח ארוך, ועל כן קטנה הסבירה למשיכה מסיבית. </w:t>
      </w:r>
    </w:p>
    <w:p w14:paraId="57E9D084" w14:textId="77777777" w:rsidR="00000000" w:rsidRDefault="000E0F03">
      <w:pPr>
        <w:pStyle w:val="a0"/>
        <w:rPr>
          <w:rFonts w:hint="cs"/>
          <w:rtl/>
        </w:rPr>
      </w:pPr>
    </w:p>
    <w:p w14:paraId="3FF1474C" w14:textId="77777777" w:rsidR="00000000" w:rsidRDefault="000E0F03">
      <w:pPr>
        <w:pStyle w:val="a0"/>
        <w:rPr>
          <w:rFonts w:hint="cs"/>
          <w:rtl/>
        </w:rPr>
      </w:pPr>
      <w:r>
        <w:rPr>
          <w:rFonts w:hint="cs"/>
          <w:rtl/>
        </w:rPr>
        <w:t>על אף ה</w:t>
      </w:r>
      <w:r>
        <w:rPr>
          <w:rFonts w:hint="cs"/>
          <w:rtl/>
        </w:rPr>
        <w:t>אמור, בימים אלו שוקדים באגף שוק ההון על בחינת נושא יציבות קופות הגמל. הנושא נבחן לא רק מההיבט של היציבות הפיננסית של קופות הגמל, כי אם גם מהיבטים נוספים, כדוגמת ניהול השקעות של כספים נזילים בקופות הגמל. עם סיום הכנת נייר העמדה, הסוקר את המצב הקיים ואת הבעי</w:t>
      </w:r>
      <w:r>
        <w:rPr>
          <w:rFonts w:hint="cs"/>
          <w:rtl/>
        </w:rPr>
        <w:t xml:space="preserve">ות הגלומות בו, יוצעו דרכי פתרון שונות להתמודדות עם הבעיות שהועלו. </w:t>
      </w:r>
    </w:p>
    <w:p w14:paraId="2649054E" w14:textId="77777777" w:rsidR="00000000" w:rsidRDefault="000E0F03">
      <w:pPr>
        <w:pStyle w:val="a0"/>
        <w:rPr>
          <w:rFonts w:hint="cs"/>
          <w:rtl/>
        </w:rPr>
      </w:pPr>
    </w:p>
    <w:p w14:paraId="5A5D3AE1" w14:textId="77777777" w:rsidR="00000000" w:rsidRDefault="000E0F03">
      <w:pPr>
        <w:pStyle w:val="a0"/>
        <w:rPr>
          <w:rFonts w:hint="cs"/>
          <w:rtl/>
        </w:rPr>
      </w:pPr>
      <w:r>
        <w:rPr>
          <w:rFonts w:hint="cs"/>
          <w:rtl/>
        </w:rPr>
        <w:t xml:space="preserve">בהקשר זה, יש לציין את עבודת צוות בכר לבחינת מבנה התיווך הפיננסי בכלל בישראל, שבין מטרותיו הגדלת היציבות הפיננסית באמצעות השינויים שעליהם ימליץ הצוות בקרוב. </w:t>
      </w:r>
    </w:p>
    <w:p w14:paraId="45A8B6C2" w14:textId="77777777" w:rsidR="00000000" w:rsidRDefault="000E0F03">
      <w:pPr>
        <w:pStyle w:val="a0"/>
        <w:rPr>
          <w:rFonts w:hint="cs"/>
          <w:rtl/>
        </w:rPr>
      </w:pPr>
    </w:p>
    <w:p w14:paraId="74781554" w14:textId="77777777" w:rsidR="00000000" w:rsidRDefault="000E0F03">
      <w:pPr>
        <w:pStyle w:val="af1"/>
        <w:rPr>
          <w:rtl/>
        </w:rPr>
      </w:pPr>
      <w:r>
        <w:rPr>
          <w:rtl/>
        </w:rPr>
        <w:t>היו"ר ראובן ריבלין:</w:t>
      </w:r>
    </w:p>
    <w:p w14:paraId="3DD72416" w14:textId="77777777" w:rsidR="00000000" w:rsidRDefault="000E0F03">
      <w:pPr>
        <w:pStyle w:val="a0"/>
        <w:rPr>
          <w:rFonts w:hint="cs"/>
          <w:rtl/>
        </w:rPr>
      </w:pPr>
    </w:p>
    <w:p w14:paraId="0190417A" w14:textId="77777777" w:rsidR="00000000" w:rsidRDefault="000E0F03">
      <w:pPr>
        <w:pStyle w:val="a0"/>
        <w:rPr>
          <w:rFonts w:hint="cs"/>
          <w:rtl/>
        </w:rPr>
      </w:pPr>
      <w:r>
        <w:rPr>
          <w:rFonts w:hint="cs"/>
          <w:rtl/>
        </w:rPr>
        <w:t>תודה. לחב</w:t>
      </w:r>
      <w:r>
        <w:rPr>
          <w:rFonts w:hint="cs"/>
          <w:rtl/>
        </w:rPr>
        <w:t xml:space="preserve">ר הכנסת טל, כמובן, שאלה נוספת, ואחריו - חבר הכנסת בשארה וחבר הכנסת מרגי. </w:t>
      </w:r>
    </w:p>
    <w:p w14:paraId="162CA4DD" w14:textId="77777777" w:rsidR="00000000" w:rsidRDefault="000E0F03">
      <w:pPr>
        <w:pStyle w:val="a0"/>
        <w:rPr>
          <w:rFonts w:hint="cs"/>
          <w:rtl/>
        </w:rPr>
      </w:pPr>
    </w:p>
    <w:p w14:paraId="49BD66F6" w14:textId="77777777" w:rsidR="00000000" w:rsidRDefault="000E0F03">
      <w:pPr>
        <w:pStyle w:val="a"/>
        <w:rPr>
          <w:rtl/>
        </w:rPr>
      </w:pPr>
      <w:bookmarkStart w:id="48" w:name="FS000000493T21_07_2004_11_37_05"/>
      <w:bookmarkStart w:id="49" w:name="_Toc87615482"/>
      <w:bookmarkEnd w:id="48"/>
      <w:r>
        <w:rPr>
          <w:rtl/>
        </w:rPr>
        <w:t>דוד טל (עם אחד):</w:t>
      </w:r>
      <w:bookmarkEnd w:id="49"/>
    </w:p>
    <w:p w14:paraId="0223C4F3" w14:textId="77777777" w:rsidR="00000000" w:rsidRDefault="000E0F03">
      <w:pPr>
        <w:pStyle w:val="a0"/>
        <w:rPr>
          <w:rtl/>
        </w:rPr>
      </w:pPr>
    </w:p>
    <w:p w14:paraId="31474458" w14:textId="77777777" w:rsidR="00000000" w:rsidRDefault="000E0F03">
      <w:pPr>
        <w:pStyle w:val="a0"/>
        <w:rPr>
          <w:rFonts w:hint="cs"/>
          <w:rtl/>
        </w:rPr>
      </w:pPr>
      <w:r>
        <w:rPr>
          <w:rFonts w:hint="cs"/>
          <w:rtl/>
        </w:rPr>
        <w:t>אדוני השר, האם המושג שנקרא "הר השקלים" קיים, או שמא אנשי משרד האוצר דאז הילכו אימים על הממשלה ועל הציבור והשתמשו באיום הזה כדי להניח חוקים ורפורמות על-פי השקפת עול</w:t>
      </w:r>
      <w:r>
        <w:rPr>
          <w:rFonts w:hint="cs"/>
          <w:rtl/>
        </w:rPr>
        <w:t>מם ונגד האוכלוסיות החלשות בישראל?</w:t>
      </w:r>
    </w:p>
    <w:p w14:paraId="1615A1F1" w14:textId="77777777" w:rsidR="00000000" w:rsidRDefault="000E0F03">
      <w:pPr>
        <w:pStyle w:val="a0"/>
        <w:rPr>
          <w:rFonts w:hint="cs"/>
          <w:rtl/>
        </w:rPr>
      </w:pPr>
    </w:p>
    <w:p w14:paraId="56F246FB" w14:textId="77777777" w:rsidR="00000000" w:rsidRDefault="000E0F03">
      <w:pPr>
        <w:pStyle w:val="af1"/>
        <w:rPr>
          <w:rtl/>
        </w:rPr>
      </w:pPr>
      <w:r>
        <w:rPr>
          <w:rtl/>
        </w:rPr>
        <w:t>היו"ר ראובן ריבלין:</w:t>
      </w:r>
    </w:p>
    <w:p w14:paraId="279A0060" w14:textId="77777777" w:rsidR="00000000" w:rsidRDefault="000E0F03">
      <w:pPr>
        <w:pStyle w:val="a0"/>
        <w:rPr>
          <w:rtl/>
        </w:rPr>
      </w:pPr>
    </w:p>
    <w:p w14:paraId="5A0D19A5" w14:textId="77777777" w:rsidR="00000000" w:rsidRDefault="000E0F03">
      <w:pPr>
        <w:pStyle w:val="a0"/>
        <w:rPr>
          <w:rFonts w:hint="cs"/>
          <w:rtl/>
        </w:rPr>
      </w:pPr>
      <w:r>
        <w:rPr>
          <w:rFonts w:hint="cs"/>
          <w:rtl/>
        </w:rPr>
        <w:t xml:space="preserve">תודה רבה. חבר הכנסת בשארה. </w:t>
      </w:r>
    </w:p>
    <w:p w14:paraId="439DC6AD" w14:textId="77777777" w:rsidR="00000000" w:rsidRDefault="000E0F03">
      <w:pPr>
        <w:pStyle w:val="a0"/>
        <w:rPr>
          <w:rFonts w:hint="cs"/>
          <w:rtl/>
        </w:rPr>
      </w:pPr>
    </w:p>
    <w:p w14:paraId="16DBBEBB" w14:textId="77777777" w:rsidR="00000000" w:rsidRDefault="000E0F03">
      <w:pPr>
        <w:pStyle w:val="a"/>
        <w:rPr>
          <w:rtl/>
        </w:rPr>
      </w:pPr>
      <w:bookmarkStart w:id="50" w:name="FS000000493T21_07_2004_11_37_45"/>
      <w:bookmarkStart w:id="51" w:name="FS000000558T21_07_2004_11_37_50"/>
      <w:bookmarkStart w:id="52" w:name="_Toc87615483"/>
      <w:bookmarkEnd w:id="50"/>
      <w:bookmarkEnd w:id="51"/>
      <w:r>
        <w:rPr>
          <w:rFonts w:hint="eastAsia"/>
          <w:rtl/>
        </w:rPr>
        <w:t>עזמי</w:t>
      </w:r>
      <w:r>
        <w:rPr>
          <w:rtl/>
        </w:rPr>
        <w:t xml:space="preserve"> בשארה (בל"ד):</w:t>
      </w:r>
      <w:bookmarkEnd w:id="52"/>
    </w:p>
    <w:p w14:paraId="0730C449" w14:textId="77777777" w:rsidR="00000000" w:rsidRDefault="000E0F03">
      <w:pPr>
        <w:pStyle w:val="a0"/>
        <w:rPr>
          <w:rFonts w:hint="cs"/>
          <w:rtl/>
        </w:rPr>
      </w:pPr>
    </w:p>
    <w:p w14:paraId="74E6C868" w14:textId="77777777" w:rsidR="00000000" w:rsidRDefault="000E0F03">
      <w:pPr>
        <w:pStyle w:val="a0"/>
        <w:rPr>
          <w:rFonts w:hint="cs"/>
          <w:rtl/>
        </w:rPr>
      </w:pPr>
      <w:r>
        <w:rPr>
          <w:rFonts w:hint="cs"/>
          <w:rtl/>
        </w:rPr>
        <w:t>אדוני היושב-ראש, חברי הכנסת, אני ממשיך את מה שאמר ידידי חבר הכנסת טל ומסכים עם השקפת עולמו. כל השקפת העולם של פקידי האוצר ושל משרד האוצר היא, שפנסיות ת</w:t>
      </w:r>
      <w:r>
        <w:rPr>
          <w:rFonts w:hint="cs"/>
          <w:rtl/>
        </w:rPr>
        <w:t xml:space="preserve">קציביות והתחייבויות ארוכות טווח של המדינה פסולות. לפי השקפת העולם השלטת במשרד האוצר, צריך לבטל כל דבר, חינוך וכו', כי הכול לא יצרני. פנסיות תקציביות ומחויבויות ארוכות טווח התלויות ברמת הגיל של האוכלוסייה וכו' </w:t>
      </w:r>
      <w:r>
        <w:rPr>
          <w:rtl/>
        </w:rPr>
        <w:t>–</w:t>
      </w:r>
      <w:r>
        <w:rPr>
          <w:rFonts w:hint="cs"/>
          <w:rtl/>
        </w:rPr>
        <w:t xml:space="preserve"> פסולות; קופות גמל וכו' - זאת מעמסה אדירה, כי </w:t>
      </w:r>
      <w:r>
        <w:rPr>
          <w:rFonts w:hint="cs"/>
          <w:rtl/>
        </w:rPr>
        <w:t xml:space="preserve">יכולה להיות משיכת יתר; ביטוח מנהלים וכו' - זה סוג של דבר שבסופו של דבר יכול גם לגרום לקריסות כלכליות וכו'. </w:t>
      </w:r>
    </w:p>
    <w:p w14:paraId="54A33E35" w14:textId="77777777" w:rsidR="00000000" w:rsidRDefault="000E0F03">
      <w:pPr>
        <w:pStyle w:val="a0"/>
        <w:rPr>
          <w:rFonts w:hint="cs"/>
          <w:rtl/>
        </w:rPr>
      </w:pPr>
    </w:p>
    <w:p w14:paraId="15965DFC" w14:textId="77777777" w:rsidR="00000000" w:rsidRDefault="000E0F03">
      <w:pPr>
        <w:pStyle w:val="a0"/>
        <w:rPr>
          <w:rFonts w:hint="cs"/>
          <w:rtl/>
        </w:rPr>
      </w:pPr>
      <w:r>
        <w:rPr>
          <w:rFonts w:hint="cs"/>
          <w:rtl/>
        </w:rPr>
        <w:t>לדעתי, כל הנושא הזה, לרבות הסכנות האלה שמדובר עליהן, תלוי לגמרי בהשקפת העולם השלטת במשרד האוצר, שרואה מעמסה בכל ביטוח, בכל רווחה, בכל מחויבות של המ</w:t>
      </w:r>
      <w:r>
        <w:rPr>
          <w:rFonts w:hint="cs"/>
          <w:rtl/>
        </w:rPr>
        <w:t>דינה או של הכלכלה לרווחת האוכלוסייה לטווח הארוך, לרבות בריאות וכו'; האומנם?</w:t>
      </w:r>
    </w:p>
    <w:p w14:paraId="44A04126" w14:textId="77777777" w:rsidR="00000000" w:rsidRDefault="000E0F03">
      <w:pPr>
        <w:pStyle w:val="af1"/>
        <w:rPr>
          <w:rtl/>
        </w:rPr>
      </w:pPr>
    </w:p>
    <w:p w14:paraId="52F015E9" w14:textId="77777777" w:rsidR="00000000" w:rsidRDefault="000E0F03">
      <w:pPr>
        <w:pStyle w:val="af1"/>
        <w:rPr>
          <w:rtl/>
        </w:rPr>
      </w:pPr>
      <w:r>
        <w:rPr>
          <w:rtl/>
        </w:rPr>
        <w:t>היו"ר ראובן ריבלין:</w:t>
      </w:r>
    </w:p>
    <w:p w14:paraId="5F8573F1" w14:textId="77777777" w:rsidR="00000000" w:rsidRDefault="000E0F03">
      <w:pPr>
        <w:pStyle w:val="a0"/>
        <w:rPr>
          <w:rFonts w:hint="cs"/>
          <w:rtl/>
        </w:rPr>
      </w:pPr>
    </w:p>
    <w:p w14:paraId="1DBDDEC3" w14:textId="77777777" w:rsidR="00000000" w:rsidRDefault="000E0F03">
      <w:pPr>
        <w:pStyle w:val="a0"/>
        <w:rPr>
          <w:rFonts w:hint="cs"/>
          <w:rtl/>
        </w:rPr>
      </w:pPr>
      <w:r>
        <w:rPr>
          <w:rFonts w:hint="cs"/>
          <w:rtl/>
        </w:rPr>
        <w:t xml:space="preserve">תודה. חבר הכנסת מרגי, בבקשה. </w:t>
      </w:r>
    </w:p>
    <w:p w14:paraId="18179C22" w14:textId="77777777" w:rsidR="00000000" w:rsidRDefault="000E0F03">
      <w:pPr>
        <w:pStyle w:val="a0"/>
        <w:rPr>
          <w:rFonts w:hint="cs"/>
          <w:rtl/>
        </w:rPr>
      </w:pPr>
    </w:p>
    <w:p w14:paraId="5CCD8E28" w14:textId="77777777" w:rsidR="00000000" w:rsidRDefault="000E0F03">
      <w:pPr>
        <w:pStyle w:val="a"/>
        <w:rPr>
          <w:rtl/>
        </w:rPr>
      </w:pPr>
      <w:bookmarkStart w:id="53" w:name="FS000001056T21_07_2004_11_38_47"/>
      <w:bookmarkStart w:id="54" w:name="_Toc87615484"/>
      <w:bookmarkEnd w:id="53"/>
      <w:r>
        <w:rPr>
          <w:rtl/>
        </w:rPr>
        <w:t>יעקב מרגי (ש"ס):</w:t>
      </w:r>
      <w:bookmarkEnd w:id="54"/>
    </w:p>
    <w:p w14:paraId="54D36B26" w14:textId="77777777" w:rsidR="00000000" w:rsidRDefault="000E0F03">
      <w:pPr>
        <w:pStyle w:val="a0"/>
        <w:rPr>
          <w:rtl/>
        </w:rPr>
      </w:pPr>
    </w:p>
    <w:p w14:paraId="4DC269BE" w14:textId="77777777" w:rsidR="00000000" w:rsidRDefault="000E0F03">
      <w:pPr>
        <w:pStyle w:val="a0"/>
        <w:rPr>
          <w:rFonts w:hint="cs"/>
          <w:rtl/>
        </w:rPr>
      </w:pPr>
      <w:r>
        <w:rPr>
          <w:rFonts w:hint="cs"/>
          <w:rtl/>
        </w:rPr>
        <w:t>אדוני היושב-ראש, חברי חברי הכנסת, כבוד השר, התשואות בקופות הגמל בשנים האחרונות הן נמוכות, ולפעמים גם היו לא ר</w:t>
      </w:r>
      <w:r>
        <w:rPr>
          <w:rFonts w:hint="cs"/>
          <w:rtl/>
        </w:rPr>
        <w:t xml:space="preserve">יאליות. בהתייחס לכך שציבור גדול שמחזיק בקופות הגמל כבר אינו משתכר, הטבת המס לא באה כל חודש לידי ביטוי בהחזר מס בחיסכון. האם האוצר </w:t>
      </w:r>
      <w:r>
        <w:rPr>
          <w:rtl/>
        </w:rPr>
        <w:t>–</w:t>
      </w:r>
      <w:r>
        <w:rPr>
          <w:rFonts w:hint="cs"/>
          <w:rtl/>
        </w:rPr>
        <w:t xml:space="preserve"> עקב תשובה שנתת שיש ועדה שתחליט, ואולי זה חומר למחשבה - לא שוקל לתת הטבות מס לחוסכים בקופות הגמל בצורה שוטפת?</w:t>
      </w:r>
    </w:p>
    <w:p w14:paraId="365F8F2B" w14:textId="77777777" w:rsidR="00000000" w:rsidRDefault="000E0F03">
      <w:pPr>
        <w:pStyle w:val="a0"/>
        <w:rPr>
          <w:rFonts w:hint="cs"/>
          <w:rtl/>
        </w:rPr>
      </w:pPr>
    </w:p>
    <w:p w14:paraId="0B0422BD" w14:textId="77777777" w:rsidR="00000000" w:rsidRDefault="000E0F03">
      <w:pPr>
        <w:pStyle w:val="af1"/>
        <w:rPr>
          <w:rtl/>
        </w:rPr>
      </w:pPr>
      <w:r>
        <w:rPr>
          <w:rtl/>
        </w:rPr>
        <w:t>היו"ר ראובן רי</w:t>
      </w:r>
      <w:r>
        <w:rPr>
          <w:rtl/>
        </w:rPr>
        <w:t>בלין:</w:t>
      </w:r>
    </w:p>
    <w:p w14:paraId="38B57664" w14:textId="77777777" w:rsidR="00000000" w:rsidRDefault="000E0F03">
      <w:pPr>
        <w:pStyle w:val="a0"/>
        <w:rPr>
          <w:rFonts w:hint="cs"/>
          <w:rtl/>
        </w:rPr>
      </w:pPr>
    </w:p>
    <w:p w14:paraId="248BA9FB" w14:textId="77777777" w:rsidR="00000000" w:rsidRDefault="000E0F03">
      <w:pPr>
        <w:pStyle w:val="a0"/>
        <w:rPr>
          <w:rFonts w:hint="cs"/>
          <w:rtl/>
        </w:rPr>
      </w:pPr>
      <w:r>
        <w:rPr>
          <w:rFonts w:hint="cs"/>
          <w:rtl/>
        </w:rPr>
        <w:t xml:space="preserve">תודה. כבוד השר. </w:t>
      </w:r>
    </w:p>
    <w:p w14:paraId="1D04B8E2" w14:textId="77777777" w:rsidR="00000000" w:rsidRDefault="000E0F03">
      <w:pPr>
        <w:pStyle w:val="a0"/>
        <w:rPr>
          <w:rFonts w:hint="cs"/>
          <w:rtl/>
        </w:rPr>
      </w:pPr>
    </w:p>
    <w:p w14:paraId="59358081" w14:textId="77777777" w:rsidR="00000000" w:rsidRDefault="000E0F03">
      <w:pPr>
        <w:pStyle w:val="a"/>
        <w:rPr>
          <w:rtl/>
        </w:rPr>
      </w:pPr>
      <w:bookmarkStart w:id="55" w:name="FS000000474T21_07_2004_11_39_26"/>
      <w:bookmarkStart w:id="56" w:name="_Toc87615485"/>
      <w:bookmarkEnd w:id="55"/>
      <w:r>
        <w:rPr>
          <w:rtl/>
        </w:rPr>
        <w:t>שר התיירות גדעון עזרא:</w:t>
      </w:r>
      <w:bookmarkEnd w:id="56"/>
    </w:p>
    <w:p w14:paraId="748FBCDC" w14:textId="77777777" w:rsidR="00000000" w:rsidRDefault="000E0F03">
      <w:pPr>
        <w:pStyle w:val="a0"/>
        <w:rPr>
          <w:rtl/>
        </w:rPr>
      </w:pPr>
    </w:p>
    <w:p w14:paraId="494D489F" w14:textId="77777777" w:rsidR="00000000" w:rsidRDefault="000E0F03">
      <w:pPr>
        <w:pStyle w:val="a0"/>
        <w:rPr>
          <w:rFonts w:hint="cs"/>
          <w:rtl/>
        </w:rPr>
      </w:pPr>
      <w:r>
        <w:rPr>
          <w:rFonts w:hint="cs"/>
          <w:rtl/>
        </w:rPr>
        <w:t>חברי הכנסת, אמרתי בסיום דברי שהנושאים נבדקים כרגע. מאחר שהנושא נמצא במשרד האוצר, אני אקח מ"דברי הכנסת" את ההערות שלכם ואעביר אותן למשרד האוצר על מנת שישקלו ויבדקו אם יש להם תשובות טובות על הנושאים שהעליתם. ת</w:t>
      </w:r>
      <w:r>
        <w:rPr>
          <w:rFonts w:hint="cs"/>
          <w:rtl/>
        </w:rPr>
        <w:t xml:space="preserve">ודה. </w:t>
      </w:r>
    </w:p>
    <w:p w14:paraId="34E7C99D" w14:textId="77777777" w:rsidR="00000000" w:rsidRDefault="000E0F03">
      <w:pPr>
        <w:pStyle w:val="a0"/>
        <w:rPr>
          <w:rFonts w:hint="cs"/>
          <w:rtl/>
        </w:rPr>
      </w:pPr>
    </w:p>
    <w:p w14:paraId="3B2E5B4F" w14:textId="77777777" w:rsidR="00000000" w:rsidRDefault="000E0F03">
      <w:pPr>
        <w:pStyle w:val="af1"/>
        <w:rPr>
          <w:rtl/>
        </w:rPr>
      </w:pPr>
      <w:r>
        <w:rPr>
          <w:rtl/>
        </w:rPr>
        <w:t>היו"ר ראובן ריבלין:</w:t>
      </w:r>
    </w:p>
    <w:p w14:paraId="7C71C647" w14:textId="77777777" w:rsidR="00000000" w:rsidRDefault="000E0F03">
      <w:pPr>
        <w:pStyle w:val="a0"/>
        <w:rPr>
          <w:rtl/>
        </w:rPr>
      </w:pPr>
    </w:p>
    <w:p w14:paraId="33D0972B" w14:textId="77777777" w:rsidR="00000000" w:rsidRDefault="000E0F03">
      <w:pPr>
        <w:pStyle w:val="a0"/>
        <w:rPr>
          <w:rFonts w:hint="cs"/>
          <w:rtl/>
        </w:rPr>
      </w:pPr>
      <w:r>
        <w:rPr>
          <w:rFonts w:hint="cs"/>
          <w:rtl/>
        </w:rPr>
        <w:t>אין לי טענה וחצי טענה כלפי השר גדעון עזרא, לא כשר המקשר ולא כשר התיירות, אבל יש שאלות שהן מקצועיות פרופר לחיי היום-יום, והשאילתא בעל-פה מאפשרת לנו לפגוש את השר נוכח פני הכנסת, ולשאול אותו גם שאלות מפתיעות במקצת, כמו שאלתו של חבר</w:t>
      </w:r>
      <w:r>
        <w:rPr>
          <w:rFonts w:hint="cs"/>
          <w:rtl/>
        </w:rPr>
        <w:t xml:space="preserve"> הכנסת בשארה, למשל, שהיא יותר הצהרה, על מנת לבוא ולברר, האם אכן הוא חושב כך, וגם שאלותיהם של חברי הכנסת מרגי וטל. אבל אמר יפה כבוד השר, ששר האוצר ישיב לכם תשובות והמשרד ישיב לכם תשובות, ואם לא, נעלה זאת פעם נוספת בדרישה, אלא אם כן יגיע הנה להצבעות ואנחנו נ</w:t>
      </w:r>
      <w:r>
        <w:rPr>
          <w:rFonts w:hint="cs"/>
          <w:rtl/>
        </w:rPr>
        <w:t xml:space="preserve">בקש לשאול אותו את השאלות האלה. </w:t>
      </w:r>
    </w:p>
    <w:p w14:paraId="64440C62" w14:textId="77777777" w:rsidR="00000000" w:rsidRDefault="000E0F03">
      <w:pPr>
        <w:pStyle w:val="a0"/>
        <w:rPr>
          <w:rFonts w:hint="cs"/>
          <w:rtl/>
        </w:rPr>
      </w:pPr>
    </w:p>
    <w:p w14:paraId="219BFB8C" w14:textId="77777777" w:rsidR="00000000" w:rsidRDefault="000E0F03">
      <w:pPr>
        <w:pStyle w:val="af0"/>
        <w:rPr>
          <w:rtl/>
        </w:rPr>
      </w:pPr>
      <w:r>
        <w:rPr>
          <w:rFonts w:hint="eastAsia"/>
          <w:rtl/>
        </w:rPr>
        <w:t>דוד</w:t>
      </w:r>
      <w:r>
        <w:rPr>
          <w:rtl/>
        </w:rPr>
        <w:t xml:space="preserve"> טל (עם אחד):</w:t>
      </w:r>
    </w:p>
    <w:p w14:paraId="780DEB92" w14:textId="77777777" w:rsidR="00000000" w:rsidRDefault="000E0F03">
      <w:pPr>
        <w:pStyle w:val="a0"/>
        <w:rPr>
          <w:rFonts w:hint="cs"/>
          <w:rtl/>
        </w:rPr>
      </w:pPr>
    </w:p>
    <w:p w14:paraId="49132558" w14:textId="77777777" w:rsidR="00000000" w:rsidRDefault="000E0F03">
      <w:pPr>
        <w:pStyle w:val="a0"/>
        <w:rPr>
          <w:rFonts w:hint="cs"/>
          <w:rtl/>
        </w:rPr>
      </w:pPr>
      <w:r>
        <w:rPr>
          <w:rFonts w:hint="cs"/>
          <w:rtl/>
        </w:rPr>
        <w:t>אדוני יוכל לקבוע מסגרת של זמן ששר האוצר יוכל לענות לנו, של חודש, חודשיים, שלושה חודשים?</w:t>
      </w:r>
    </w:p>
    <w:p w14:paraId="7E8C6A9F" w14:textId="77777777" w:rsidR="00000000" w:rsidRDefault="000E0F03">
      <w:pPr>
        <w:pStyle w:val="af1"/>
        <w:rPr>
          <w:rtl/>
        </w:rPr>
      </w:pPr>
    </w:p>
    <w:p w14:paraId="6BE344CE" w14:textId="77777777" w:rsidR="00000000" w:rsidRDefault="000E0F03">
      <w:pPr>
        <w:pStyle w:val="af1"/>
        <w:rPr>
          <w:rtl/>
        </w:rPr>
      </w:pPr>
      <w:r>
        <w:rPr>
          <w:rtl/>
        </w:rPr>
        <w:t>היו"ר ראובן ריבלין:</w:t>
      </w:r>
    </w:p>
    <w:p w14:paraId="08D3742C" w14:textId="77777777" w:rsidR="00000000" w:rsidRDefault="000E0F03">
      <w:pPr>
        <w:pStyle w:val="a0"/>
        <w:rPr>
          <w:rtl/>
        </w:rPr>
      </w:pPr>
    </w:p>
    <w:p w14:paraId="331C6DAA" w14:textId="77777777" w:rsidR="00000000" w:rsidRDefault="000E0F03">
      <w:pPr>
        <w:pStyle w:val="a0"/>
        <w:rPr>
          <w:rFonts w:hint="cs"/>
          <w:rtl/>
        </w:rPr>
      </w:pPr>
      <w:r>
        <w:rPr>
          <w:rFonts w:hint="cs"/>
          <w:rtl/>
        </w:rPr>
        <w:t>שר האוצר עסוק גם בענייניו. השר גדעון עזרא הוא לא רק שר התיירות, הוא גם השר המקשר עד היום, ועד ה</w:t>
      </w:r>
      <w:r>
        <w:rPr>
          <w:rFonts w:hint="cs"/>
          <w:rtl/>
        </w:rPr>
        <w:t xml:space="preserve">יום הוא עונה בצורה מסודרת על כל השאילתות. פעמים רבות לשר עזרא יש גם תשובות על השאלות הנוספות. </w:t>
      </w:r>
    </w:p>
    <w:p w14:paraId="64A7D6A4" w14:textId="77777777" w:rsidR="00000000" w:rsidRDefault="000E0F03">
      <w:pPr>
        <w:pStyle w:val="a0"/>
        <w:rPr>
          <w:rFonts w:hint="cs"/>
          <w:rtl/>
        </w:rPr>
      </w:pPr>
    </w:p>
    <w:p w14:paraId="15E24126" w14:textId="77777777" w:rsidR="00000000" w:rsidRDefault="000E0F03">
      <w:pPr>
        <w:pStyle w:val="af0"/>
        <w:rPr>
          <w:rtl/>
        </w:rPr>
      </w:pPr>
      <w:r>
        <w:rPr>
          <w:rFonts w:hint="eastAsia"/>
          <w:rtl/>
        </w:rPr>
        <w:t>דוד</w:t>
      </w:r>
      <w:r>
        <w:rPr>
          <w:rtl/>
        </w:rPr>
        <w:t xml:space="preserve"> טל (עם אחד):</w:t>
      </w:r>
    </w:p>
    <w:p w14:paraId="23EA140A" w14:textId="77777777" w:rsidR="00000000" w:rsidRDefault="000E0F03">
      <w:pPr>
        <w:pStyle w:val="a0"/>
        <w:rPr>
          <w:rFonts w:hint="cs"/>
          <w:rtl/>
        </w:rPr>
      </w:pPr>
    </w:p>
    <w:p w14:paraId="660F972D" w14:textId="77777777" w:rsidR="00000000" w:rsidRDefault="000E0F03">
      <w:pPr>
        <w:pStyle w:val="a0"/>
        <w:rPr>
          <w:rFonts w:hint="cs"/>
          <w:rtl/>
        </w:rPr>
      </w:pPr>
      <w:r>
        <w:rPr>
          <w:rFonts w:hint="cs"/>
          <w:rtl/>
        </w:rPr>
        <w:t xml:space="preserve">לא כנגד השר עזרא, אלא כנגד שר האוצר, כדי ששר האוצר יתחייב. </w:t>
      </w:r>
    </w:p>
    <w:p w14:paraId="7F27877D" w14:textId="77777777" w:rsidR="00000000" w:rsidRDefault="000E0F03">
      <w:pPr>
        <w:pStyle w:val="a0"/>
        <w:rPr>
          <w:rFonts w:hint="cs"/>
          <w:rtl/>
        </w:rPr>
      </w:pPr>
    </w:p>
    <w:p w14:paraId="2A85C710" w14:textId="77777777" w:rsidR="00000000" w:rsidRDefault="000E0F03">
      <w:pPr>
        <w:pStyle w:val="af1"/>
        <w:rPr>
          <w:rtl/>
        </w:rPr>
      </w:pPr>
      <w:r>
        <w:rPr>
          <w:rtl/>
        </w:rPr>
        <w:t>היו"ר ראובן ריבלין:</w:t>
      </w:r>
    </w:p>
    <w:p w14:paraId="69328601" w14:textId="77777777" w:rsidR="00000000" w:rsidRDefault="000E0F03">
      <w:pPr>
        <w:pStyle w:val="a0"/>
        <w:rPr>
          <w:rtl/>
        </w:rPr>
      </w:pPr>
    </w:p>
    <w:p w14:paraId="524BC25B" w14:textId="77777777" w:rsidR="00000000" w:rsidRDefault="000E0F03">
      <w:pPr>
        <w:pStyle w:val="a0"/>
        <w:rPr>
          <w:rFonts w:hint="cs"/>
          <w:rtl/>
        </w:rPr>
      </w:pPr>
      <w:r>
        <w:rPr>
          <w:rFonts w:hint="cs"/>
          <w:rtl/>
        </w:rPr>
        <w:t xml:space="preserve">לא, באותו רגע זה נגד השר עזרא. </w:t>
      </w:r>
    </w:p>
    <w:p w14:paraId="3F6C0FC6" w14:textId="77777777" w:rsidR="00000000" w:rsidRDefault="000E0F03">
      <w:pPr>
        <w:pStyle w:val="a0"/>
        <w:rPr>
          <w:rFonts w:hint="cs"/>
          <w:rtl/>
        </w:rPr>
      </w:pPr>
    </w:p>
    <w:p w14:paraId="2FA5FC4B" w14:textId="77777777" w:rsidR="00000000" w:rsidRDefault="000E0F03">
      <w:pPr>
        <w:pStyle w:val="a"/>
        <w:rPr>
          <w:rtl/>
        </w:rPr>
      </w:pPr>
      <w:bookmarkStart w:id="57" w:name="FS000000474T21_07_2004_11_41_10"/>
      <w:bookmarkStart w:id="58" w:name="_Toc87615486"/>
      <w:bookmarkEnd w:id="57"/>
      <w:r>
        <w:rPr>
          <w:rFonts w:hint="eastAsia"/>
          <w:rtl/>
        </w:rPr>
        <w:t>שר</w:t>
      </w:r>
      <w:r>
        <w:rPr>
          <w:rtl/>
        </w:rPr>
        <w:t xml:space="preserve"> התיירות גדעון עזרא:</w:t>
      </w:r>
      <w:bookmarkEnd w:id="58"/>
    </w:p>
    <w:p w14:paraId="0DCC892A" w14:textId="77777777" w:rsidR="00000000" w:rsidRDefault="000E0F03">
      <w:pPr>
        <w:pStyle w:val="a0"/>
        <w:rPr>
          <w:rFonts w:hint="cs"/>
          <w:rtl/>
        </w:rPr>
      </w:pPr>
    </w:p>
    <w:p w14:paraId="7AB6C168" w14:textId="77777777" w:rsidR="00000000" w:rsidRDefault="000E0F03">
      <w:pPr>
        <w:pStyle w:val="a0"/>
        <w:rPr>
          <w:rFonts w:hint="cs"/>
          <w:rtl/>
        </w:rPr>
      </w:pPr>
      <w:r>
        <w:rPr>
          <w:rFonts w:hint="cs"/>
          <w:rtl/>
        </w:rPr>
        <w:t>קוד</w:t>
      </w:r>
      <w:r>
        <w:rPr>
          <w:rFonts w:hint="cs"/>
          <w:rtl/>
        </w:rPr>
        <w:t xml:space="preserve">ם כול, אני מוכרח לומר שאני מאוד מקווה ששר האוצר עסוק עכשיו בנושא פתרון המשבר בנמלים. תאמינו לי, זה דבר חשוב מאוד. </w:t>
      </w:r>
    </w:p>
    <w:p w14:paraId="5026B8FA" w14:textId="77777777" w:rsidR="00000000" w:rsidRDefault="000E0F03">
      <w:pPr>
        <w:pStyle w:val="a0"/>
        <w:rPr>
          <w:rFonts w:hint="cs"/>
          <w:rtl/>
        </w:rPr>
      </w:pPr>
    </w:p>
    <w:p w14:paraId="789334F2" w14:textId="77777777" w:rsidR="00000000" w:rsidRDefault="000E0F03">
      <w:pPr>
        <w:pStyle w:val="a0"/>
        <w:rPr>
          <w:rFonts w:hint="cs"/>
          <w:rtl/>
        </w:rPr>
      </w:pPr>
      <w:r>
        <w:rPr>
          <w:rFonts w:hint="cs"/>
          <w:rtl/>
        </w:rPr>
        <w:t>שנית, אני קראתי בדברי התשובה, שבאגף שוק ההון שוקדים עכשיו על בחינת נושא היציבות. אמרתי שיש עבודה של צוות בכיר. אני אומר לך שאם הייתי נמצא פה</w:t>
      </w:r>
      <w:r>
        <w:rPr>
          <w:rFonts w:hint="cs"/>
          <w:rtl/>
        </w:rPr>
        <w:t xml:space="preserve"> במקום שר האוצר, לא הייתי שולף תשובות מן השרוול בנושאים שהם מאוד מאוד קרדינליים, ולכן, אם אתה רוצה לקבל תשובה אמיתית, אמרתי לכם, אני את הדברים האלה אפנה, ואדאג שתקבלו תשובה. זה לא משנה אם שר האוצר נמצא פה או לא. תודה. </w:t>
      </w:r>
    </w:p>
    <w:p w14:paraId="426317DB" w14:textId="77777777" w:rsidR="00000000" w:rsidRDefault="000E0F03">
      <w:pPr>
        <w:pStyle w:val="a0"/>
        <w:rPr>
          <w:rFonts w:hint="cs"/>
          <w:rtl/>
        </w:rPr>
      </w:pPr>
    </w:p>
    <w:p w14:paraId="6E9714C8" w14:textId="77777777" w:rsidR="00000000" w:rsidRDefault="000E0F03">
      <w:pPr>
        <w:pStyle w:val="af1"/>
        <w:rPr>
          <w:rtl/>
        </w:rPr>
      </w:pPr>
      <w:r>
        <w:rPr>
          <w:rtl/>
        </w:rPr>
        <w:t>היו"ר ראובן ריבלין:</w:t>
      </w:r>
    </w:p>
    <w:p w14:paraId="35052FE6" w14:textId="77777777" w:rsidR="00000000" w:rsidRDefault="000E0F03">
      <w:pPr>
        <w:pStyle w:val="a0"/>
        <w:rPr>
          <w:rtl/>
        </w:rPr>
      </w:pPr>
    </w:p>
    <w:p w14:paraId="230B4C1E" w14:textId="77777777" w:rsidR="00000000" w:rsidRDefault="000E0F03">
      <w:pPr>
        <w:pStyle w:val="a0"/>
        <w:rPr>
          <w:rFonts w:hint="cs"/>
          <w:rtl/>
        </w:rPr>
      </w:pPr>
      <w:r>
        <w:rPr>
          <w:rFonts w:hint="cs"/>
          <w:rtl/>
        </w:rPr>
        <w:t>שר התיירות ישיב</w:t>
      </w:r>
      <w:r>
        <w:rPr>
          <w:rFonts w:hint="cs"/>
          <w:rtl/>
        </w:rPr>
        <w:t xml:space="preserve"> על שאילתא בעל-פה שהוגשה לשרת החינוך מאת חבר הכנסת נסים זאב, בנושא: עיכוב תעודות של תלמידים עקב חובות הוריהם. לרגע חשבתי ש"תפסתי" אותך, חבר הכנסת זאב. בלתי אפשרי.</w:t>
      </w:r>
    </w:p>
    <w:p w14:paraId="0373F245" w14:textId="77777777" w:rsidR="00000000" w:rsidRDefault="000E0F03">
      <w:pPr>
        <w:pStyle w:val="a0"/>
        <w:rPr>
          <w:rFonts w:hint="cs"/>
          <w:rtl/>
        </w:rPr>
      </w:pPr>
    </w:p>
    <w:p w14:paraId="1221EC9A" w14:textId="77777777" w:rsidR="00000000" w:rsidRDefault="000E0F03">
      <w:pPr>
        <w:pStyle w:val="a1"/>
        <w:jc w:val="center"/>
        <w:rPr>
          <w:rFonts w:hint="cs"/>
          <w:rtl/>
        </w:rPr>
      </w:pPr>
      <w:bookmarkStart w:id="59" w:name="_Toc87615487"/>
      <w:r>
        <w:rPr>
          <w:rFonts w:hint="cs"/>
          <w:rtl/>
        </w:rPr>
        <w:t>184. עיכוב תעודות של תלמידים עקב חובות הוריהם</w:t>
      </w:r>
      <w:bookmarkEnd w:id="59"/>
    </w:p>
    <w:p w14:paraId="3A7E97E1" w14:textId="77777777" w:rsidR="00000000" w:rsidRDefault="000E0F03">
      <w:pPr>
        <w:pStyle w:val="a0"/>
        <w:rPr>
          <w:rFonts w:hint="cs"/>
          <w:rtl/>
        </w:rPr>
      </w:pPr>
    </w:p>
    <w:p w14:paraId="2595549A" w14:textId="77777777" w:rsidR="00000000" w:rsidRDefault="000E0F03">
      <w:pPr>
        <w:pStyle w:val="a"/>
        <w:rPr>
          <w:rtl/>
        </w:rPr>
      </w:pPr>
      <w:bookmarkStart w:id="60" w:name="FS000000490T21_07_2004_11_42_16"/>
      <w:bookmarkStart w:id="61" w:name="_Toc87615488"/>
      <w:bookmarkEnd w:id="60"/>
      <w:r>
        <w:rPr>
          <w:rFonts w:hint="eastAsia"/>
          <w:rtl/>
        </w:rPr>
        <w:t>נסים</w:t>
      </w:r>
      <w:r>
        <w:rPr>
          <w:rtl/>
        </w:rPr>
        <w:t xml:space="preserve"> זאב (ש"ס):</w:t>
      </w:r>
      <w:bookmarkEnd w:id="61"/>
    </w:p>
    <w:p w14:paraId="6CDB64D2" w14:textId="77777777" w:rsidR="00000000" w:rsidRDefault="000E0F03">
      <w:pPr>
        <w:pStyle w:val="a0"/>
        <w:rPr>
          <w:rFonts w:hint="cs"/>
          <w:rtl/>
        </w:rPr>
      </w:pPr>
    </w:p>
    <w:p w14:paraId="37B7B411" w14:textId="77777777" w:rsidR="00000000" w:rsidRDefault="000E0F03">
      <w:pPr>
        <w:pStyle w:val="a0"/>
        <w:rPr>
          <w:rFonts w:hint="cs"/>
          <w:rtl/>
        </w:rPr>
      </w:pPr>
      <w:r>
        <w:rPr>
          <w:rFonts w:hint="cs"/>
          <w:rtl/>
        </w:rPr>
        <w:t>אדוני היושב-ראש, ביום א' באב</w:t>
      </w:r>
      <w:r>
        <w:rPr>
          <w:rFonts w:hint="cs"/>
          <w:rtl/>
        </w:rPr>
        <w:t xml:space="preserve"> התשס"ד, 19 ביולי 2004, פורסם כי שלושה בתי-ספר בירושלים </w:t>
      </w:r>
      <w:r>
        <w:rPr>
          <w:rtl/>
        </w:rPr>
        <w:t>–</w:t>
      </w:r>
      <w:r>
        <w:rPr>
          <w:rFonts w:hint="cs"/>
          <w:rtl/>
        </w:rPr>
        <w:t xml:space="preserve"> "פולינסקי", "זיו" וליד"ה </w:t>
      </w:r>
      <w:r>
        <w:rPr>
          <w:rtl/>
        </w:rPr>
        <w:t>–</w:t>
      </w:r>
      <w:r>
        <w:rPr>
          <w:rFonts w:hint="cs"/>
          <w:rtl/>
        </w:rPr>
        <w:t xml:space="preserve"> עיכבו תעודות של תלמידיהם בסוף השנה בשל חוב של הוריהם, וזאת בניגוד להנחיית מנכ"ל משרד החינוך. </w:t>
      </w:r>
    </w:p>
    <w:p w14:paraId="1D83B9AF" w14:textId="77777777" w:rsidR="00000000" w:rsidRDefault="000E0F03">
      <w:pPr>
        <w:pStyle w:val="a0"/>
        <w:rPr>
          <w:rFonts w:hint="cs"/>
          <w:rtl/>
        </w:rPr>
      </w:pPr>
    </w:p>
    <w:p w14:paraId="61772951" w14:textId="77777777" w:rsidR="00000000" w:rsidRDefault="000E0F03">
      <w:pPr>
        <w:pStyle w:val="a0"/>
        <w:rPr>
          <w:rFonts w:hint="cs"/>
          <w:rtl/>
        </w:rPr>
      </w:pPr>
      <w:r>
        <w:rPr>
          <w:rFonts w:hint="cs"/>
          <w:rtl/>
        </w:rPr>
        <w:t>רצוני לשאול:</w:t>
      </w:r>
    </w:p>
    <w:p w14:paraId="3378F1DA" w14:textId="77777777" w:rsidR="00000000" w:rsidRDefault="000E0F03">
      <w:pPr>
        <w:pStyle w:val="a0"/>
        <w:rPr>
          <w:rFonts w:hint="cs"/>
          <w:rtl/>
        </w:rPr>
      </w:pPr>
    </w:p>
    <w:p w14:paraId="41E3017A" w14:textId="77777777" w:rsidR="00000000" w:rsidRDefault="000E0F03">
      <w:pPr>
        <w:pStyle w:val="a0"/>
        <w:rPr>
          <w:rFonts w:hint="cs"/>
          <w:rtl/>
        </w:rPr>
      </w:pPr>
      <w:r>
        <w:rPr>
          <w:rFonts w:hint="cs"/>
          <w:rtl/>
        </w:rPr>
        <w:t>1. האם הידיעה נכונה?</w:t>
      </w:r>
    </w:p>
    <w:p w14:paraId="3CBC7186" w14:textId="77777777" w:rsidR="00000000" w:rsidRDefault="000E0F03">
      <w:pPr>
        <w:pStyle w:val="a0"/>
        <w:rPr>
          <w:rFonts w:hint="cs"/>
          <w:rtl/>
        </w:rPr>
      </w:pPr>
    </w:p>
    <w:p w14:paraId="245BF11B" w14:textId="77777777" w:rsidR="00000000" w:rsidRDefault="000E0F03">
      <w:pPr>
        <w:pStyle w:val="a0"/>
        <w:rPr>
          <w:rFonts w:hint="cs"/>
          <w:rtl/>
        </w:rPr>
      </w:pPr>
      <w:r>
        <w:rPr>
          <w:rFonts w:hint="cs"/>
          <w:rtl/>
        </w:rPr>
        <w:t xml:space="preserve">2. אם כן - האם בתי-ספר נוספים בארץ נקטו </w:t>
      </w:r>
      <w:r>
        <w:rPr>
          <w:rFonts w:hint="cs"/>
          <w:rtl/>
        </w:rPr>
        <w:t>צעדים נגד תלמידיהם בשל חוב הוריהם?</w:t>
      </w:r>
    </w:p>
    <w:p w14:paraId="763D60F6" w14:textId="77777777" w:rsidR="00000000" w:rsidRDefault="000E0F03">
      <w:pPr>
        <w:pStyle w:val="a0"/>
        <w:rPr>
          <w:rFonts w:hint="cs"/>
          <w:rtl/>
        </w:rPr>
      </w:pPr>
    </w:p>
    <w:p w14:paraId="2BBDBA80" w14:textId="77777777" w:rsidR="00000000" w:rsidRDefault="000E0F03">
      <w:pPr>
        <w:pStyle w:val="af1"/>
        <w:rPr>
          <w:rtl/>
        </w:rPr>
      </w:pPr>
      <w:r>
        <w:rPr>
          <w:rtl/>
        </w:rPr>
        <w:t>היו"ר ראובן ריבלין:</w:t>
      </w:r>
    </w:p>
    <w:p w14:paraId="28A8812A" w14:textId="77777777" w:rsidR="00000000" w:rsidRDefault="000E0F03">
      <w:pPr>
        <w:pStyle w:val="a0"/>
        <w:rPr>
          <w:rtl/>
        </w:rPr>
      </w:pPr>
    </w:p>
    <w:p w14:paraId="636FF8BB" w14:textId="77777777" w:rsidR="00000000" w:rsidRDefault="000E0F03">
      <w:pPr>
        <w:pStyle w:val="a0"/>
        <w:rPr>
          <w:rFonts w:hint="cs"/>
          <w:rtl/>
        </w:rPr>
      </w:pPr>
      <w:r>
        <w:rPr>
          <w:rFonts w:hint="cs"/>
          <w:rtl/>
        </w:rPr>
        <w:t xml:space="preserve">תודה לחבר הכנסת נסים זאב. כבוד השר. </w:t>
      </w:r>
    </w:p>
    <w:p w14:paraId="59A5FAEB" w14:textId="77777777" w:rsidR="00000000" w:rsidRDefault="000E0F03">
      <w:pPr>
        <w:pStyle w:val="a0"/>
        <w:rPr>
          <w:rFonts w:hint="cs"/>
          <w:rtl/>
        </w:rPr>
      </w:pPr>
    </w:p>
    <w:p w14:paraId="4F97F32B" w14:textId="77777777" w:rsidR="00000000" w:rsidRDefault="000E0F03">
      <w:pPr>
        <w:pStyle w:val="a"/>
        <w:rPr>
          <w:rtl/>
        </w:rPr>
      </w:pPr>
      <w:bookmarkStart w:id="62" w:name="FS000000474T21_07_2004_11_44_12"/>
      <w:bookmarkStart w:id="63" w:name="_Toc87615489"/>
      <w:bookmarkEnd w:id="62"/>
      <w:r>
        <w:rPr>
          <w:rtl/>
        </w:rPr>
        <w:t>שר התיירות גדעון עזרא:</w:t>
      </w:r>
      <w:bookmarkEnd w:id="63"/>
    </w:p>
    <w:p w14:paraId="1358A4BF" w14:textId="77777777" w:rsidR="00000000" w:rsidRDefault="000E0F03">
      <w:pPr>
        <w:pStyle w:val="a0"/>
        <w:rPr>
          <w:rFonts w:hint="cs"/>
          <w:rtl/>
        </w:rPr>
      </w:pPr>
    </w:p>
    <w:p w14:paraId="4AB4EAFC" w14:textId="77777777" w:rsidR="00000000" w:rsidRDefault="000E0F03">
      <w:pPr>
        <w:pStyle w:val="a0"/>
        <w:rPr>
          <w:rFonts w:hint="cs"/>
          <w:rtl/>
        </w:rPr>
      </w:pPr>
      <w:r>
        <w:rPr>
          <w:rFonts w:hint="cs"/>
          <w:rtl/>
        </w:rPr>
        <w:t>אדוני היושב-ראש, חברי חברי הכנסת, חבר הכנסת נסים זאב, הידיעה שקראת בעיתון איננה מדויקת. בית-הספר "זיו" לא עיכב תעודה. המידע שפורסם בעניין</w:t>
      </w:r>
      <w:r>
        <w:rPr>
          <w:rFonts w:hint="cs"/>
          <w:rtl/>
        </w:rPr>
        <w:t xml:space="preserve"> אינו אמין. בית-הספר ליד"ה עיכב תעודה לתלמיד בגין אי-החזרת ספר שהושאל מהספרייה, אך בינתיים העניין סודר. בית-הספר "פולינסקי" עיכב שתי תעודות בגין חוב של ההורים. בית-הספר קיבל הוראה חד-משמעית לשחרר לאלתר את התעודות לתלמידים, וכך הוא נהג.</w:t>
      </w:r>
    </w:p>
    <w:p w14:paraId="19A796D9" w14:textId="77777777" w:rsidR="00000000" w:rsidRDefault="000E0F03">
      <w:pPr>
        <w:pStyle w:val="a0"/>
        <w:rPr>
          <w:rFonts w:hint="cs"/>
          <w:rtl/>
        </w:rPr>
      </w:pPr>
    </w:p>
    <w:p w14:paraId="4D52B961" w14:textId="77777777" w:rsidR="00000000" w:rsidRDefault="000E0F03">
      <w:pPr>
        <w:pStyle w:val="a0"/>
        <w:rPr>
          <w:rFonts w:hint="cs"/>
          <w:rtl/>
        </w:rPr>
      </w:pPr>
      <w:r>
        <w:rPr>
          <w:rFonts w:hint="cs"/>
          <w:rtl/>
        </w:rPr>
        <w:t>לשאלתך השנייה, בשנת</w:t>
      </w:r>
      <w:r>
        <w:rPr>
          <w:rFonts w:hint="cs"/>
          <w:rtl/>
        </w:rPr>
        <w:t>יים האחרונות הגביר משרד החינוך את אכיפת ההנחיות הברורות שפורסמו בחוזר מנכ"ל, כפי שאתה ציינת, הנוגעות לאי-פגיעה בתלמיד עקב חוב של הוריו. כל מקרה שמובא לידיעת משרד החינוך מטופל לאלתר במלוא החומרה. עם זאת, עדיין יש, לצערנו, מנהלים</w:t>
      </w:r>
      <w:r>
        <w:rPr>
          <w:rtl/>
        </w:rPr>
        <w:t xml:space="preserve"> </w:t>
      </w:r>
      <w:r>
        <w:rPr>
          <w:rFonts w:hint="cs"/>
          <w:rtl/>
        </w:rPr>
        <w:t>הפועלים בניגוד להנחיות. משרד</w:t>
      </w:r>
      <w:r>
        <w:rPr>
          <w:rFonts w:hint="cs"/>
          <w:rtl/>
        </w:rPr>
        <w:t xml:space="preserve"> החינוך מטפל במקרים הללו בנחישות, שכן זכויותיו של כל תלמיד וכבודו חשובים בעינינו, ונקפיד שלא ייפגעו.  </w:t>
      </w:r>
    </w:p>
    <w:p w14:paraId="799EA111" w14:textId="77777777" w:rsidR="00000000" w:rsidRDefault="000E0F03">
      <w:pPr>
        <w:pStyle w:val="a0"/>
        <w:rPr>
          <w:rFonts w:hint="cs"/>
          <w:rtl/>
        </w:rPr>
      </w:pPr>
    </w:p>
    <w:p w14:paraId="5595F96B" w14:textId="77777777" w:rsidR="00000000" w:rsidRDefault="000E0F03">
      <w:pPr>
        <w:pStyle w:val="af1"/>
        <w:rPr>
          <w:rtl/>
        </w:rPr>
      </w:pPr>
      <w:r>
        <w:rPr>
          <w:rtl/>
        </w:rPr>
        <w:t>היו"ר ראובן ריבלין:</w:t>
      </w:r>
    </w:p>
    <w:p w14:paraId="758E5B9A" w14:textId="77777777" w:rsidR="00000000" w:rsidRDefault="000E0F03">
      <w:pPr>
        <w:pStyle w:val="a0"/>
        <w:rPr>
          <w:rFonts w:hint="cs"/>
          <w:rtl/>
        </w:rPr>
      </w:pPr>
    </w:p>
    <w:p w14:paraId="715D2C10" w14:textId="77777777" w:rsidR="00000000" w:rsidRDefault="000E0F03">
      <w:pPr>
        <w:pStyle w:val="a0"/>
        <w:rPr>
          <w:rFonts w:hint="cs"/>
          <w:rtl/>
        </w:rPr>
      </w:pPr>
      <w:r>
        <w:rPr>
          <w:rFonts w:hint="cs"/>
          <w:rtl/>
        </w:rPr>
        <w:t>חבר הכנסת זאב נסים, שאלה נוספת.</w:t>
      </w:r>
    </w:p>
    <w:p w14:paraId="1E704B3D" w14:textId="77777777" w:rsidR="00000000" w:rsidRDefault="000E0F03">
      <w:pPr>
        <w:pStyle w:val="a0"/>
        <w:rPr>
          <w:rFonts w:hint="cs"/>
          <w:rtl/>
        </w:rPr>
      </w:pPr>
    </w:p>
    <w:p w14:paraId="55032C84" w14:textId="77777777" w:rsidR="00000000" w:rsidRDefault="000E0F03">
      <w:pPr>
        <w:pStyle w:val="a"/>
        <w:rPr>
          <w:rtl/>
        </w:rPr>
      </w:pPr>
      <w:bookmarkStart w:id="64" w:name="_Toc87615490"/>
      <w:r>
        <w:rPr>
          <w:rtl/>
        </w:rPr>
        <w:t>נסים זאב (ש"ס):</w:t>
      </w:r>
      <w:bookmarkEnd w:id="64"/>
    </w:p>
    <w:p w14:paraId="75CF971F" w14:textId="77777777" w:rsidR="00000000" w:rsidRDefault="000E0F03">
      <w:pPr>
        <w:pStyle w:val="a0"/>
        <w:rPr>
          <w:rFonts w:hint="cs"/>
          <w:rtl/>
        </w:rPr>
      </w:pPr>
    </w:p>
    <w:p w14:paraId="37E571EE" w14:textId="77777777" w:rsidR="00000000" w:rsidRDefault="000E0F03">
      <w:pPr>
        <w:pStyle w:val="a0"/>
        <w:rPr>
          <w:rFonts w:hint="cs"/>
          <w:rtl/>
        </w:rPr>
      </w:pPr>
      <w:r>
        <w:rPr>
          <w:rFonts w:hint="cs"/>
          <w:rtl/>
        </w:rPr>
        <w:t>אדוני היושב-ראש, כבוד השר, יש מקרים נוספים, שבהם מעכבים תעודות בגלל מבחן אחד או ש</w:t>
      </w:r>
      <w:r>
        <w:rPr>
          <w:rFonts w:hint="cs"/>
          <w:rtl/>
        </w:rPr>
        <w:t>ניים שחסרים. תלמיד מגיע בסוף שנה ולא מקבל תעודה.</w:t>
      </w:r>
    </w:p>
    <w:p w14:paraId="78508010" w14:textId="77777777" w:rsidR="00000000" w:rsidRDefault="000E0F03">
      <w:pPr>
        <w:pStyle w:val="a0"/>
        <w:rPr>
          <w:rFonts w:hint="cs"/>
          <w:rtl/>
        </w:rPr>
      </w:pPr>
    </w:p>
    <w:p w14:paraId="434DE664" w14:textId="77777777" w:rsidR="00000000" w:rsidRDefault="000E0F03">
      <w:pPr>
        <w:pStyle w:val="af1"/>
        <w:rPr>
          <w:rtl/>
        </w:rPr>
      </w:pPr>
      <w:r>
        <w:rPr>
          <w:rtl/>
        </w:rPr>
        <w:t>היו"ר ראובן ריבלין:</w:t>
      </w:r>
    </w:p>
    <w:p w14:paraId="1E8C587B" w14:textId="77777777" w:rsidR="00000000" w:rsidRDefault="000E0F03">
      <w:pPr>
        <w:pStyle w:val="a0"/>
        <w:rPr>
          <w:rFonts w:hint="cs"/>
          <w:rtl/>
        </w:rPr>
      </w:pPr>
    </w:p>
    <w:p w14:paraId="092B2B79" w14:textId="77777777" w:rsidR="00000000" w:rsidRDefault="000E0F03">
      <w:pPr>
        <w:pStyle w:val="a0"/>
        <w:rPr>
          <w:rFonts w:hint="cs"/>
          <w:rtl/>
        </w:rPr>
      </w:pPr>
      <w:r>
        <w:rPr>
          <w:rFonts w:hint="cs"/>
          <w:rtl/>
        </w:rPr>
        <w:t>זה נושא אחר לגמרי.</w:t>
      </w:r>
    </w:p>
    <w:p w14:paraId="582F6AB1" w14:textId="77777777" w:rsidR="00000000" w:rsidRDefault="000E0F03">
      <w:pPr>
        <w:pStyle w:val="a0"/>
        <w:rPr>
          <w:rFonts w:hint="cs"/>
          <w:rtl/>
        </w:rPr>
      </w:pPr>
    </w:p>
    <w:p w14:paraId="2E1CE8CF" w14:textId="77777777" w:rsidR="00000000" w:rsidRDefault="000E0F03">
      <w:pPr>
        <w:pStyle w:val="-"/>
        <w:rPr>
          <w:rtl/>
        </w:rPr>
      </w:pPr>
      <w:bookmarkStart w:id="65" w:name="FS000000474T21_07_2004_11_44_44C"/>
      <w:bookmarkEnd w:id="65"/>
      <w:r>
        <w:rPr>
          <w:rtl/>
        </w:rPr>
        <w:t>נסים זאב (ש"ס):</w:t>
      </w:r>
    </w:p>
    <w:p w14:paraId="261C253E" w14:textId="77777777" w:rsidR="00000000" w:rsidRDefault="000E0F03">
      <w:pPr>
        <w:pStyle w:val="a0"/>
        <w:rPr>
          <w:rFonts w:hint="cs"/>
          <w:rtl/>
        </w:rPr>
      </w:pPr>
    </w:p>
    <w:p w14:paraId="20CD7F69" w14:textId="77777777" w:rsidR="00000000" w:rsidRDefault="000E0F03">
      <w:pPr>
        <w:pStyle w:val="a0"/>
        <w:rPr>
          <w:rFonts w:hint="cs"/>
          <w:rtl/>
        </w:rPr>
      </w:pPr>
      <w:r>
        <w:rPr>
          <w:rFonts w:hint="cs"/>
          <w:rtl/>
        </w:rPr>
        <w:t>אני מבין. כפי שאמר כבוד השר לגבי עיכוב של תעודה בגלל ספר שלא הוחזר לספרייה, אין להקיש מהאחד לשני ואי-אפשר לנקוט סנקציות בגלל בעיה אחרת. הדבר החמור ב</w:t>
      </w:r>
      <w:r>
        <w:rPr>
          <w:rFonts w:hint="cs"/>
          <w:rtl/>
        </w:rPr>
        <w:t>נוגע למבחן שחסר הוא שבמקרים רבים תלמידים לא מקבלים את התעודות בסוף שנה, ולכן גם אם מבחן אחד או שניים חסרים, אפשר להתעלם מכך ולא לכרוך הא בהא.</w:t>
      </w:r>
    </w:p>
    <w:p w14:paraId="069DA85A" w14:textId="77777777" w:rsidR="00000000" w:rsidRDefault="000E0F03">
      <w:pPr>
        <w:pStyle w:val="a0"/>
        <w:rPr>
          <w:rFonts w:hint="cs"/>
          <w:rtl/>
        </w:rPr>
      </w:pPr>
      <w:r>
        <w:rPr>
          <w:rFonts w:hint="cs"/>
          <w:rtl/>
        </w:rPr>
        <w:t xml:space="preserve"> </w:t>
      </w:r>
    </w:p>
    <w:p w14:paraId="695049ED" w14:textId="77777777" w:rsidR="00000000" w:rsidRDefault="000E0F03">
      <w:pPr>
        <w:pStyle w:val="af1"/>
        <w:rPr>
          <w:rtl/>
        </w:rPr>
      </w:pPr>
      <w:r>
        <w:rPr>
          <w:rtl/>
        </w:rPr>
        <w:t>היו"ר ראובן ריבלין:</w:t>
      </w:r>
    </w:p>
    <w:p w14:paraId="48310301" w14:textId="77777777" w:rsidR="00000000" w:rsidRDefault="000E0F03">
      <w:pPr>
        <w:pStyle w:val="a0"/>
        <w:rPr>
          <w:rFonts w:hint="cs"/>
          <w:rtl/>
        </w:rPr>
      </w:pPr>
    </w:p>
    <w:p w14:paraId="1B4D2B83" w14:textId="77777777" w:rsidR="00000000" w:rsidRDefault="000E0F03">
      <w:pPr>
        <w:pStyle w:val="a0"/>
        <w:rPr>
          <w:rFonts w:hint="cs"/>
          <w:rtl/>
        </w:rPr>
      </w:pPr>
      <w:r>
        <w:rPr>
          <w:rFonts w:hint="cs"/>
          <w:rtl/>
        </w:rPr>
        <w:t xml:space="preserve">תודה רבה. חבר הכנסת טיבי, בבקשה. </w:t>
      </w:r>
    </w:p>
    <w:p w14:paraId="7A8AF483" w14:textId="77777777" w:rsidR="00000000" w:rsidRDefault="000E0F03">
      <w:pPr>
        <w:pStyle w:val="a0"/>
        <w:rPr>
          <w:rtl/>
        </w:rPr>
      </w:pPr>
    </w:p>
    <w:p w14:paraId="3FD34112" w14:textId="77777777" w:rsidR="00000000" w:rsidRDefault="000E0F03">
      <w:pPr>
        <w:pStyle w:val="a0"/>
        <w:rPr>
          <w:rFonts w:hint="cs"/>
          <w:rtl/>
        </w:rPr>
      </w:pPr>
    </w:p>
    <w:p w14:paraId="26743691" w14:textId="77777777" w:rsidR="00000000" w:rsidRDefault="000E0F03">
      <w:pPr>
        <w:pStyle w:val="a"/>
        <w:rPr>
          <w:rtl/>
        </w:rPr>
      </w:pPr>
      <w:bookmarkStart w:id="66" w:name="FS000000560T21_07_2004_11_45_33"/>
      <w:bookmarkStart w:id="67" w:name="_Toc87615491"/>
      <w:bookmarkEnd w:id="66"/>
      <w:r>
        <w:rPr>
          <w:rtl/>
        </w:rPr>
        <w:t>אחמד טיבי (חד"ש-תע"ל):</w:t>
      </w:r>
      <w:bookmarkEnd w:id="67"/>
    </w:p>
    <w:p w14:paraId="535E2926" w14:textId="77777777" w:rsidR="00000000" w:rsidRDefault="000E0F03">
      <w:pPr>
        <w:pStyle w:val="a0"/>
        <w:rPr>
          <w:rFonts w:hint="cs"/>
          <w:rtl/>
        </w:rPr>
      </w:pPr>
    </w:p>
    <w:p w14:paraId="5E5D73CA" w14:textId="77777777" w:rsidR="00000000" w:rsidRDefault="000E0F03">
      <w:pPr>
        <w:pStyle w:val="a0"/>
        <w:rPr>
          <w:rFonts w:hint="cs"/>
          <w:rtl/>
        </w:rPr>
      </w:pPr>
      <w:r>
        <w:rPr>
          <w:rFonts w:hint="cs"/>
          <w:rtl/>
        </w:rPr>
        <w:t>אדוני השר, בתי-ספר רבים גובים מ</w:t>
      </w:r>
      <w:r>
        <w:rPr>
          <w:rFonts w:hint="cs"/>
          <w:rtl/>
        </w:rPr>
        <w:t>התלמידים בתחילת השנה תרומות ואגרות בסך של 10 שקלים מתלמיד או 20 שקלים מתלמיד. האם הדבר חוקי, והאם יש הוראת מנכ"ל או תקנה במשרד החינוך המאפשרות הטלת, כביכול, תרומות כאלה?</w:t>
      </w:r>
    </w:p>
    <w:p w14:paraId="422FF62F" w14:textId="77777777" w:rsidR="00000000" w:rsidRDefault="000E0F03">
      <w:pPr>
        <w:pStyle w:val="a0"/>
        <w:rPr>
          <w:rFonts w:hint="cs"/>
          <w:rtl/>
        </w:rPr>
      </w:pPr>
    </w:p>
    <w:p w14:paraId="45042ED5" w14:textId="77777777" w:rsidR="00000000" w:rsidRDefault="000E0F03">
      <w:pPr>
        <w:pStyle w:val="af1"/>
        <w:rPr>
          <w:rtl/>
        </w:rPr>
      </w:pPr>
      <w:r>
        <w:rPr>
          <w:rtl/>
        </w:rPr>
        <w:t>היו"ר ראובן ריבלין:</w:t>
      </w:r>
    </w:p>
    <w:p w14:paraId="4C857F57" w14:textId="77777777" w:rsidR="00000000" w:rsidRDefault="000E0F03">
      <w:pPr>
        <w:pStyle w:val="a0"/>
        <w:rPr>
          <w:rFonts w:hint="cs"/>
          <w:rtl/>
        </w:rPr>
      </w:pPr>
    </w:p>
    <w:p w14:paraId="3872FDE7" w14:textId="77777777" w:rsidR="00000000" w:rsidRDefault="000E0F03">
      <w:pPr>
        <w:pStyle w:val="a0"/>
        <w:rPr>
          <w:rFonts w:hint="cs"/>
          <w:rtl/>
        </w:rPr>
      </w:pPr>
      <w:r>
        <w:rPr>
          <w:rFonts w:hint="cs"/>
          <w:rtl/>
        </w:rPr>
        <w:t xml:space="preserve">חבר הכנסת מרגי, בבקשה. </w:t>
      </w:r>
    </w:p>
    <w:p w14:paraId="2E8363D5" w14:textId="77777777" w:rsidR="00000000" w:rsidRDefault="000E0F03">
      <w:pPr>
        <w:pStyle w:val="a0"/>
        <w:rPr>
          <w:rFonts w:hint="cs"/>
          <w:rtl/>
        </w:rPr>
      </w:pPr>
    </w:p>
    <w:p w14:paraId="01999EDA" w14:textId="77777777" w:rsidR="00000000" w:rsidRDefault="000E0F03">
      <w:pPr>
        <w:pStyle w:val="a"/>
        <w:rPr>
          <w:rtl/>
        </w:rPr>
      </w:pPr>
      <w:bookmarkStart w:id="68" w:name="FS000001056T21_07_2004_11_45_50"/>
      <w:bookmarkStart w:id="69" w:name="_Toc87615492"/>
      <w:bookmarkEnd w:id="68"/>
      <w:r>
        <w:rPr>
          <w:rtl/>
        </w:rPr>
        <w:t>יעקב מרגי (ש"ס):</w:t>
      </w:r>
      <w:bookmarkEnd w:id="69"/>
    </w:p>
    <w:p w14:paraId="7D6FB4B5" w14:textId="77777777" w:rsidR="00000000" w:rsidRDefault="000E0F03">
      <w:pPr>
        <w:pStyle w:val="a0"/>
        <w:rPr>
          <w:rFonts w:hint="cs"/>
          <w:rtl/>
        </w:rPr>
      </w:pPr>
    </w:p>
    <w:p w14:paraId="417487B4" w14:textId="77777777" w:rsidR="00000000" w:rsidRDefault="000E0F03">
      <w:pPr>
        <w:pStyle w:val="a0"/>
        <w:rPr>
          <w:rFonts w:hint="cs"/>
          <w:rtl/>
        </w:rPr>
      </w:pPr>
      <w:r>
        <w:rPr>
          <w:rFonts w:hint="cs"/>
          <w:rtl/>
        </w:rPr>
        <w:t>אדוני היושב-ראש, חברי</w:t>
      </w:r>
      <w:r>
        <w:rPr>
          <w:rFonts w:hint="cs"/>
          <w:rtl/>
        </w:rPr>
        <w:t xml:space="preserve"> חברי הכנסת, כבוד השר, גם בשאלה זו היה דרוש ששרת החינוך תהיה כאן.</w:t>
      </w:r>
    </w:p>
    <w:p w14:paraId="2E86E4D3" w14:textId="77777777" w:rsidR="00000000" w:rsidRDefault="000E0F03">
      <w:pPr>
        <w:pStyle w:val="a0"/>
        <w:rPr>
          <w:rFonts w:hint="cs"/>
          <w:rtl/>
        </w:rPr>
      </w:pPr>
    </w:p>
    <w:p w14:paraId="080543BA" w14:textId="77777777" w:rsidR="00000000" w:rsidRDefault="000E0F03">
      <w:pPr>
        <w:pStyle w:val="af0"/>
        <w:rPr>
          <w:rtl/>
        </w:rPr>
      </w:pPr>
      <w:r>
        <w:rPr>
          <w:rtl/>
        </w:rPr>
        <w:t>שר התיירות גדעון עזרא:</w:t>
      </w:r>
    </w:p>
    <w:p w14:paraId="4D03FE93" w14:textId="77777777" w:rsidR="00000000" w:rsidRDefault="000E0F03">
      <w:pPr>
        <w:pStyle w:val="a0"/>
        <w:rPr>
          <w:rFonts w:hint="cs"/>
          <w:rtl/>
        </w:rPr>
      </w:pPr>
    </w:p>
    <w:p w14:paraId="2D4A3C99" w14:textId="77777777" w:rsidR="00000000" w:rsidRDefault="000E0F03">
      <w:pPr>
        <w:pStyle w:val="a0"/>
        <w:rPr>
          <w:rFonts w:hint="cs"/>
          <w:rtl/>
        </w:rPr>
      </w:pPr>
      <w:r>
        <w:rPr>
          <w:rFonts w:hint="cs"/>
          <w:rtl/>
        </w:rPr>
        <w:t>בשאלות שלך אפשר גם בלי שרת החינוך.</w:t>
      </w:r>
    </w:p>
    <w:p w14:paraId="14038257" w14:textId="77777777" w:rsidR="00000000" w:rsidRDefault="000E0F03">
      <w:pPr>
        <w:pStyle w:val="a0"/>
        <w:rPr>
          <w:rFonts w:hint="cs"/>
          <w:rtl/>
        </w:rPr>
      </w:pPr>
    </w:p>
    <w:p w14:paraId="65AC0564" w14:textId="77777777" w:rsidR="00000000" w:rsidRDefault="000E0F03">
      <w:pPr>
        <w:pStyle w:val="-"/>
        <w:rPr>
          <w:rtl/>
        </w:rPr>
      </w:pPr>
      <w:bookmarkStart w:id="70" w:name="FS000001056T21_07_2004_11_46_10C"/>
      <w:bookmarkEnd w:id="70"/>
      <w:r>
        <w:rPr>
          <w:rtl/>
        </w:rPr>
        <w:t>יעקב מרגי (ש"ס):</w:t>
      </w:r>
    </w:p>
    <w:p w14:paraId="1357B99A" w14:textId="77777777" w:rsidR="00000000" w:rsidRDefault="000E0F03">
      <w:pPr>
        <w:pStyle w:val="a0"/>
        <w:rPr>
          <w:rFonts w:hint="cs"/>
          <w:rtl/>
        </w:rPr>
      </w:pPr>
    </w:p>
    <w:p w14:paraId="27780E7B" w14:textId="77777777" w:rsidR="00000000" w:rsidRDefault="000E0F03">
      <w:pPr>
        <w:pStyle w:val="a0"/>
        <w:rPr>
          <w:rFonts w:hint="cs"/>
          <w:rtl/>
        </w:rPr>
      </w:pPr>
      <w:r>
        <w:rPr>
          <w:rFonts w:hint="cs"/>
          <w:rtl/>
        </w:rPr>
        <w:t>אני אומר לך שתהיה מופתע. הבוקר התפרסמה כתבה בעיתון "הארץ", ולפיה למאות תלמידים חרדים בירושלים לא נמצא פתרון ואי</w:t>
      </w:r>
      <w:r>
        <w:rPr>
          <w:rFonts w:hint="cs"/>
          <w:rtl/>
        </w:rPr>
        <w:t xml:space="preserve">ן להם בתי-ספר בירושלים. על האתגר הזה הייתי רוצה שתענה, כי התרברבת. </w:t>
      </w:r>
    </w:p>
    <w:p w14:paraId="43D04DBD" w14:textId="77777777" w:rsidR="00000000" w:rsidRDefault="000E0F03">
      <w:pPr>
        <w:pStyle w:val="a0"/>
        <w:rPr>
          <w:rFonts w:hint="cs"/>
          <w:rtl/>
        </w:rPr>
      </w:pPr>
    </w:p>
    <w:p w14:paraId="29432952" w14:textId="77777777" w:rsidR="00000000" w:rsidRDefault="000E0F03">
      <w:pPr>
        <w:pStyle w:val="af1"/>
        <w:rPr>
          <w:rtl/>
        </w:rPr>
      </w:pPr>
      <w:r>
        <w:rPr>
          <w:rtl/>
        </w:rPr>
        <w:t>היו"ר ראובן ריבלין:</w:t>
      </w:r>
    </w:p>
    <w:p w14:paraId="10950A94" w14:textId="77777777" w:rsidR="00000000" w:rsidRDefault="000E0F03">
      <w:pPr>
        <w:pStyle w:val="a0"/>
        <w:rPr>
          <w:rFonts w:hint="cs"/>
          <w:rtl/>
        </w:rPr>
      </w:pPr>
    </w:p>
    <w:p w14:paraId="40C396CC" w14:textId="77777777" w:rsidR="00000000" w:rsidRDefault="000E0F03">
      <w:pPr>
        <w:pStyle w:val="a0"/>
        <w:rPr>
          <w:rFonts w:hint="cs"/>
          <w:rtl/>
        </w:rPr>
      </w:pPr>
      <w:r>
        <w:rPr>
          <w:rFonts w:hint="cs"/>
          <w:rtl/>
        </w:rPr>
        <w:t>תודה רבה. כבוד השר, בבקשה.</w:t>
      </w:r>
    </w:p>
    <w:p w14:paraId="2A7CF171" w14:textId="77777777" w:rsidR="00000000" w:rsidRDefault="000E0F03">
      <w:pPr>
        <w:pStyle w:val="a0"/>
        <w:rPr>
          <w:rFonts w:hint="cs"/>
          <w:rtl/>
        </w:rPr>
      </w:pPr>
    </w:p>
    <w:p w14:paraId="16475405" w14:textId="77777777" w:rsidR="00000000" w:rsidRDefault="000E0F03">
      <w:pPr>
        <w:pStyle w:val="a"/>
        <w:rPr>
          <w:rtl/>
        </w:rPr>
      </w:pPr>
      <w:bookmarkStart w:id="71" w:name="FS000000474T21_07_2004_11_46_26"/>
      <w:bookmarkStart w:id="72" w:name="_Toc87615493"/>
      <w:bookmarkEnd w:id="71"/>
      <w:r>
        <w:rPr>
          <w:rtl/>
        </w:rPr>
        <w:t>שר התיירות גדעון עזרא:</w:t>
      </w:r>
      <w:bookmarkEnd w:id="72"/>
    </w:p>
    <w:p w14:paraId="496F00BC" w14:textId="77777777" w:rsidR="00000000" w:rsidRDefault="000E0F03">
      <w:pPr>
        <w:pStyle w:val="a0"/>
        <w:rPr>
          <w:rFonts w:hint="cs"/>
          <w:rtl/>
        </w:rPr>
      </w:pPr>
    </w:p>
    <w:p w14:paraId="427BF9A0" w14:textId="77777777" w:rsidR="00000000" w:rsidRDefault="000E0F03">
      <w:pPr>
        <w:pStyle w:val="a0"/>
        <w:rPr>
          <w:rFonts w:hint="cs"/>
          <w:rtl/>
        </w:rPr>
      </w:pPr>
      <w:r>
        <w:rPr>
          <w:rFonts w:hint="cs"/>
          <w:rtl/>
        </w:rPr>
        <w:t>אני רוצה להגיד לך, שגם אם שרת החינוך היתה עומדת כאן, אני לא בטוח שהיא היתה יכולה להגיב על ידיעה שהיתה הבוקר בעיתון</w:t>
      </w:r>
      <w:r>
        <w:rPr>
          <w:rFonts w:hint="cs"/>
          <w:rtl/>
        </w:rPr>
        <w:t xml:space="preserve"> "הארץ". </w:t>
      </w:r>
    </w:p>
    <w:p w14:paraId="292433FC" w14:textId="77777777" w:rsidR="00000000" w:rsidRDefault="000E0F03">
      <w:pPr>
        <w:pStyle w:val="a0"/>
        <w:rPr>
          <w:rFonts w:hint="cs"/>
          <w:rtl/>
        </w:rPr>
      </w:pPr>
    </w:p>
    <w:p w14:paraId="6CEB219C" w14:textId="77777777" w:rsidR="00000000" w:rsidRDefault="000E0F03">
      <w:pPr>
        <w:pStyle w:val="af0"/>
        <w:rPr>
          <w:rtl/>
        </w:rPr>
      </w:pPr>
      <w:r>
        <w:rPr>
          <w:rtl/>
        </w:rPr>
        <w:t>יעקב מרגי (ש"ס):</w:t>
      </w:r>
    </w:p>
    <w:p w14:paraId="1375606D" w14:textId="77777777" w:rsidR="00000000" w:rsidRDefault="000E0F03">
      <w:pPr>
        <w:pStyle w:val="a0"/>
        <w:rPr>
          <w:rtl/>
        </w:rPr>
      </w:pPr>
    </w:p>
    <w:p w14:paraId="1900E7BA" w14:textId="77777777" w:rsidR="00000000" w:rsidRDefault="000E0F03">
      <w:pPr>
        <w:pStyle w:val="a0"/>
        <w:ind w:left="719" w:firstLine="0"/>
        <w:rPr>
          <w:rFonts w:hint="cs"/>
          <w:rtl/>
        </w:rPr>
      </w:pPr>
      <w:r>
        <w:rPr>
          <w:rFonts w:hint="cs"/>
          <w:rtl/>
        </w:rPr>
        <w:t>- - -</w:t>
      </w:r>
    </w:p>
    <w:p w14:paraId="52C691E7" w14:textId="77777777" w:rsidR="00000000" w:rsidRDefault="000E0F03">
      <w:pPr>
        <w:pStyle w:val="a0"/>
        <w:ind w:left="719" w:firstLine="0"/>
        <w:rPr>
          <w:rFonts w:hint="cs"/>
          <w:rtl/>
        </w:rPr>
      </w:pPr>
    </w:p>
    <w:p w14:paraId="26D821C3" w14:textId="77777777" w:rsidR="00000000" w:rsidRDefault="000E0F03">
      <w:pPr>
        <w:pStyle w:val="-"/>
        <w:rPr>
          <w:rtl/>
        </w:rPr>
      </w:pPr>
      <w:bookmarkStart w:id="73" w:name="FS000000474T21_07_2004_11_46_45C"/>
      <w:bookmarkEnd w:id="73"/>
      <w:r>
        <w:rPr>
          <w:rtl/>
        </w:rPr>
        <w:t>שר התיירות גדעון עזרא:</w:t>
      </w:r>
    </w:p>
    <w:p w14:paraId="4C93FD52" w14:textId="77777777" w:rsidR="00000000" w:rsidRDefault="000E0F03">
      <w:pPr>
        <w:pStyle w:val="a0"/>
        <w:rPr>
          <w:rtl/>
        </w:rPr>
      </w:pPr>
    </w:p>
    <w:p w14:paraId="646A1791" w14:textId="77777777" w:rsidR="00000000" w:rsidRDefault="000E0F03">
      <w:pPr>
        <w:pStyle w:val="a0"/>
        <w:rPr>
          <w:rFonts w:hint="cs"/>
          <w:rtl/>
        </w:rPr>
      </w:pPr>
      <w:r>
        <w:rPr>
          <w:rFonts w:hint="cs"/>
          <w:rtl/>
        </w:rPr>
        <w:t xml:space="preserve">התגובה של משרד החינוך היא תגובה מלאה, ולשרים יש משימות. אני אומר לך שזה מוצדק שאני עונה היום בשמם, ואני יודע על מה אני מדבר. </w:t>
      </w:r>
    </w:p>
    <w:p w14:paraId="5516FB47" w14:textId="77777777" w:rsidR="00000000" w:rsidRDefault="000E0F03">
      <w:pPr>
        <w:pStyle w:val="a0"/>
        <w:rPr>
          <w:rFonts w:hint="cs"/>
          <w:rtl/>
        </w:rPr>
      </w:pPr>
    </w:p>
    <w:p w14:paraId="6DB2B851" w14:textId="77777777" w:rsidR="00000000" w:rsidRDefault="000E0F03">
      <w:pPr>
        <w:pStyle w:val="a0"/>
        <w:rPr>
          <w:rFonts w:hint="cs"/>
          <w:rtl/>
        </w:rPr>
      </w:pPr>
      <w:r>
        <w:rPr>
          <w:rFonts w:hint="cs"/>
          <w:rtl/>
        </w:rPr>
        <w:t>לגבי החזרת ספר לעומת אי-תשלום חוב, כאשר לא מוחזר ספר והאשם הוא התלמיד</w:t>
      </w:r>
      <w:r>
        <w:rPr>
          <w:rFonts w:hint="cs"/>
          <w:rtl/>
        </w:rPr>
        <w:t xml:space="preserve">, אפשר לדרוש להחזיר את הספר, משום שהדבר תלוי בתלמיד ולא במצב הכספי של הוריו. אני חושב שאין דומה המקרה של חוב ההורים לנושא של החזרת הספר. לגבי מקרים נוספים לא תקינים, אני אשמח מאוד אם תעביר כל תלונה שיש לך לכל גורם במשרד החינוך, שייקח אותה בהחלט ברצינות. </w:t>
      </w:r>
    </w:p>
    <w:p w14:paraId="7C560058" w14:textId="77777777" w:rsidR="00000000" w:rsidRDefault="000E0F03">
      <w:pPr>
        <w:pStyle w:val="a0"/>
        <w:rPr>
          <w:rFonts w:hint="cs"/>
          <w:rtl/>
        </w:rPr>
      </w:pPr>
    </w:p>
    <w:p w14:paraId="0A58392B" w14:textId="77777777" w:rsidR="00000000" w:rsidRDefault="000E0F03">
      <w:pPr>
        <w:pStyle w:val="a0"/>
        <w:rPr>
          <w:rFonts w:hint="cs"/>
          <w:rtl/>
        </w:rPr>
      </w:pPr>
      <w:r>
        <w:rPr>
          <w:rFonts w:hint="cs"/>
          <w:rtl/>
        </w:rPr>
        <w:t>אני יודע ואתה יודע שיש סכום מקסימלי שמותר לבתי-ספר לגבות מהתלמידים. כל מה שנעשה מעבר לכך הוא עבירה, וכאשר משרד החינוך יודע על העבירות האלה, הוא מטפל בהן.</w:t>
      </w:r>
    </w:p>
    <w:p w14:paraId="7595CA36" w14:textId="77777777" w:rsidR="00000000" w:rsidRDefault="000E0F03">
      <w:pPr>
        <w:pStyle w:val="a0"/>
        <w:rPr>
          <w:rFonts w:hint="cs"/>
          <w:rtl/>
        </w:rPr>
      </w:pPr>
    </w:p>
    <w:p w14:paraId="0E7B5E2D" w14:textId="77777777" w:rsidR="00000000" w:rsidRDefault="000E0F03">
      <w:pPr>
        <w:pStyle w:val="af0"/>
        <w:rPr>
          <w:rtl/>
        </w:rPr>
      </w:pPr>
      <w:r>
        <w:rPr>
          <w:rFonts w:hint="eastAsia"/>
          <w:rtl/>
        </w:rPr>
        <w:t>מוחמד</w:t>
      </w:r>
      <w:r>
        <w:rPr>
          <w:rtl/>
        </w:rPr>
        <w:t xml:space="preserve"> ברכה (חד"ש-תע"ל):</w:t>
      </w:r>
    </w:p>
    <w:p w14:paraId="2DD88ED5" w14:textId="77777777" w:rsidR="00000000" w:rsidRDefault="000E0F03">
      <w:pPr>
        <w:pStyle w:val="a0"/>
        <w:rPr>
          <w:rFonts w:hint="cs"/>
          <w:rtl/>
        </w:rPr>
      </w:pPr>
    </w:p>
    <w:p w14:paraId="67EC5AD7" w14:textId="77777777" w:rsidR="00000000" w:rsidRDefault="000E0F03">
      <w:pPr>
        <w:pStyle w:val="a0"/>
        <w:rPr>
          <w:rFonts w:hint="cs"/>
          <w:rtl/>
        </w:rPr>
      </w:pPr>
      <w:r>
        <w:rPr>
          <w:rFonts w:hint="cs"/>
          <w:rtl/>
        </w:rPr>
        <w:t>זה נושא שעומד עכשיו לדיון בוועדת החינוך. כל הנושא של תשלומי הורים והתקנות וא</w:t>
      </w:r>
      <w:r>
        <w:rPr>
          <w:rFonts w:hint="cs"/>
          <w:rtl/>
        </w:rPr>
        <w:t>ם צריך לבטל אותן בכלל.</w:t>
      </w:r>
    </w:p>
    <w:p w14:paraId="7165E5A9" w14:textId="77777777" w:rsidR="00000000" w:rsidRDefault="000E0F03">
      <w:pPr>
        <w:pStyle w:val="a0"/>
        <w:rPr>
          <w:rFonts w:hint="cs"/>
          <w:rtl/>
        </w:rPr>
      </w:pPr>
    </w:p>
    <w:p w14:paraId="6D287263" w14:textId="77777777" w:rsidR="00000000" w:rsidRDefault="000E0F03">
      <w:pPr>
        <w:pStyle w:val="af1"/>
        <w:rPr>
          <w:rtl/>
        </w:rPr>
      </w:pPr>
      <w:r>
        <w:rPr>
          <w:rtl/>
        </w:rPr>
        <w:t>היו"ר ראובן ריבלין:</w:t>
      </w:r>
    </w:p>
    <w:p w14:paraId="43B932AE" w14:textId="77777777" w:rsidR="00000000" w:rsidRDefault="000E0F03">
      <w:pPr>
        <w:pStyle w:val="a0"/>
        <w:rPr>
          <w:rFonts w:hint="cs"/>
          <w:rtl/>
        </w:rPr>
      </w:pPr>
    </w:p>
    <w:p w14:paraId="32DA1AA6" w14:textId="77777777" w:rsidR="00000000" w:rsidRDefault="000E0F03">
      <w:pPr>
        <w:pStyle w:val="a0"/>
        <w:ind w:firstLine="720"/>
        <w:rPr>
          <w:rFonts w:hint="cs"/>
          <w:rtl/>
        </w:rPr>
      </w:pPr>
      <w:r>
        <w:rPr>
          <w:rFonts w:hint="cs"/>
          <w:rtl/>
        </w:rPr>
        <w:t xml:space="preserve">חברי הכנסת ברכה וטיבי, אני אישרתי את השאילתא לחבר הכנסת נסים זאב, כי רציתי שהממשלה תבוא ותענה על שאלתו, כי זה דבר שצריך להיות ברור וכהוראה בלתי מתפשרת לכל בתי-הספר, שלא יקום ולא יהיה. אני מברך את חבר הכנסת נסים </w:t>
      </w:r>
      <w:r>
        <w:rPr>
          <w:rFonts w:hint="cs"/>
          <w:rtl/>
        </w:rPr>
        <w:t xml:space="preserve">זאב על שאלתו, ואת הממשלה על עמדתה החד-משמעית בעניין זה. אני מזמין כל חבר כנסת לבוא ולזעוק את הזעקה על כל חריג כזה בכל מקום בארץ שבו הוא קיים, ואנחנו ניתן לו את הבמה. </w:t>
      </w:r>
    </w:p>
    <w:p w14:paraId="743D192F" w14:textId="77777777" w:rsidR="00000000" w:rsidRDefault="000E0F03">
      <w:pPr>
        <w:pStyle w:val="a0"/>
        <w:rPr>
          <w:rFonts w:hint="cs"/>
          <w:rtl/>
        </w:rPr>
      </w:pPr>
    </w:p>
    <w:p w14:paraId="66FC19D5" w14:textId="77777777" w:rsidR="00000000" w:rsidRDefault="000E0F03">
      <w:pPr>
        <w:pStyle w:val="a"/>
        <w:rPr>
          <w:rtl/>
        </w:rPr>
      </w:pPr>
      <w:bookmarkStart w:id="74" w:name="_Toc87615494"/>
      <w:r>
        <w:rPr>
          <w:rFonts w:hint="eastAsia"/>
          <w:rtl/>
        </w:rPr>
        <w:t>מוחמד</w:t>
      </w:r>
      <w:r>
        <w:rPr>
          <w:rtl/>
        </w:rPr>
        <w:t xml:space="preserve"> ברכה (חד"ש-תע"ל):</w:t>
      </w:r>
      <w:bookmarkEnd w:id="74"/>
    </w:p>
    <w:p w14:paraId="7077E0A9" w14:textId="77777777" w:rsidR="00000000" w:rsidRDefault="000E0F03">
      <w:pPr>
        <w:pStyle w:val="a0"/>
        <w:rPr>
          <w:rFonts w:hint="cs"/>
          <w:rtl/>
        </w:rPr>
      </w:pPr>
    </w:p>
    <w:p w14:paraId="41F29CE5" w14:textId="77777777" w:rsidR="00000000" w:rsidRDefault="000E0F03">
      <w:pPr>
        <w:pStyle w:val="a0"/>
        <w:rPr>
          <w:rFonts w:hint="cs"/>
          <w:rtl/>
        </w:rPr>
      </w:pPr>
      <w:r>
        <w:rPr>
          <w:rFonts w:hint="cs"/>
          <w:rtl/>
        </w:rPr>
        <w:t>אדוני היושב-ראש, הדבר הזה של גביית תשלומים מההורים והפיכת מנהלי</w:t>
      </w:r>
      <w:r>
        <w:rPr>
          <w:rFonts w:hint="cs"/>
          <w:rtl/>
        </w:rPr>
        <w:t xml:space="preserve"> בתי-ספר לגובים, זה דבר שצריך לעקור.</w:t>
      </w:r>
    </w:p>
    <w:p w14:paraId="1379CD71" w14:textId="77777777" w:rsidR="00000000" w:rsidRDefault="000E0F03">
      <w:pPr>
        <w:pStyle w:val="a0"/>
        <w:rPr>
          <w:rFonts w:hint="cs"/>
          <w:rtl/>
        </w:rPr>
      </w:pPr>
    </w:p>
    <w:p w14:paraId="42CB3022" w14:textId="77777777" w:rsidR="00000000" w:rsidRDefault="000E0F03">
      <w:pPr>
        <w:pStyle w:val="af1"/>
        <w:rPr>
          <w:rtl/>
        </w:rPr>
      </w:pPr>
      <w:r>
        <w:rPr>
          <w:rtl/>
        </w:rPr>
        <w:t>היו"ר ראובן ריבלין:</w:t>
      </w:r>
    </w:p>
    <w:p w14:paraId="08025827" w14:textId="77777777" w:rsidR="00000000" w:rsidRDefault="000E0F03">
      <w:pPr>
        <w:pStyle w:val="a0"/>
        <w:rPr>
          <w:rFonts w:hint="cs"/>
          <w:rtl/>
        </w:rPr>
      </w:pPr>
    </w:p>
    <w:p w14:paraId="5CFC94CD" w14:textId="77777777" w:rsidR="00000000" w:rsidRDefault="000E0F03">
      <w:pPr>
        <w:pStyle w:val="a0"/>
        <w:rPr>
          <w:rFonts w:hint="cs"/>
          <w:rtl/>
        </w:rPr>
      </w:pPr>
      <w:r>
        <w:rPr>
          <w:rFonts w:hint="cs"/>
          <w:rtl/>
        </w:rPr>
        <w:t>ברור. בגלל זה אישרתי את השאילתא.</w:t>
      </w:r>
    </w:p>
    <w:p w14:paraId="60E564FF" w14:textId="77777777" w:rsidR="00000000" w:rsidRDefault="000E0F03">
      <w:pPr>
        <w:pStyle w:val="af0"/>
        <w:rPr>
          <w:rFonts w:hint="cs"/>
          <w:rtl/>
        </w:rPr>
      </w:pPr>
    </w:p>
    <w:p w14:paraId="5B607363" w14:textId="77777777" w:rsidR="00000000" w:rsidRDefault="000E0F03">
      <w:pPr>
        <w:pStyle w:val="-"/>
        <w:rPr>
          <w:rtl/>
        </w:rPr>
      </w:pPr>
      <w:r>
        <w:rPr>
          <w:rFonts w:hint="eastAsia"/>
          <w:rtl/>
        </w:rPr>
        <w:t>מוחמד</w:t>
      </w:r>
      <w:r>
        <w:rPr>
          <w:rtl/>
        </w:rPr>
        <w:t xml:space="preserve"> ברכה (חד"ש-תע"ל):</w:t>
      </w:r>
    </w:p>
    <w:p w14:paraId="1E377442" w14:textId="77777777" w:rsidR="00000000" w:rsidRDefault="000E0F03">
      <w:pPr>
        <w:pStyle w:val="a0"/>
        <w:rPr>
          <w:rFonts w:hint="cs"/>
          <w:rtl/>
        </w:rPr>
      </w:pPr>
    </w:p>
    <w:p w14:paraId="5073D2E7" w14:textId="77777777" w:rsidR="00000000" w:rsidRDefault="000E0F03">
      <w:pPr>
        <w:pStyle w:val="a0"/>
        <w:ind w:firstLine="720"/>
        <w:rPr>
          <w:rFonts w:hint="cs"/>
          <w:rtl/>
        </w:rPr>
      </w:pPr>
      <w:r>
        <w:rPr>
          <w:rFonts w:hint="cs"/>
          <w:rtl/>
        </w:rPr>
        <w:t>כולנו משלמים ביטוח לאומי, ועל כן אפשר להוסיף אחוזים מסוימים על מנת לממן את זה. כך התשלומים יהיו פרוגרסיביים, על-פי ההכנסה.</w:t>
      </w:r>
    </w:p>
    <w:p w14:paraId="066EDA56" w14:textId="77777777" w:rsidR="00000000" w:rsidRDefault="000E0F03">
      <w:pPr>
        <w:pStyle w:val="a0"/>
        <w:ind w:firstLine="720"/>
        <w:rPr>
          <w:rFonts w:hint="cs"/>
          <w:rtl/>
        </w:rPr>
      </w:pPr>
    </w:p>
    <w:p w14:paraId="65BAD6BA" w14:textId="77777777" w:rsidR="00000000" w:rsidRDefault="000E0F03">
      <w:pPr>
        <w:pStyle w:val="af1"/>
        <w:rPr>
          <w:rtl/>
        </w:rPr>
      </w:pPr>
      <w:r>
        <w:rPr>
          <w:rtl/>
        </w:rPr>
        <w:t>היו"ר ראובן רי</w:t>
      </w:r>
      <w:r>
        <w:rPr>
          <w:rtl/>
        </w:rPr>
        <w:t>בלין:</w:t>
      </w:r>
    </w:p>
    <w:p w14:paraId="4BCC9455" w14:textId="77777777" w:rsidR="00000000" w:rsidRDefault="000E0F03">
      <w:pPr>
        <w:pStyle w:val="a0"/>
        <w:rPr>
          <w:rtl/>
        </w:rPr>
      </w:pPr>
    </w:p>
    <w:p w14:paraId="026356E7" w14:textId="77777777" w:rsidR="00000000" w:rsidRDefault="000E0F03">
      <w:pPr>
        <w:pStyle w:val="a0"/>
        <w:rPr>
          <w:rFonts w:hint="cs"/>
          <w:rtl/>
        </w:rPr>
      </w:pPr>
      <w:r>
        <w:rPr>
          <w:rFonts w:hint="cs"/>
          <w:rtl/>
        </w:rPr>
        <w:t>זה כבר עניין לוועדה. השר ענה בצורה חד-משמעית לחבר הכנסת זאב, לגבי העיקרון הבלתי- מתפשר שהממשלה מכריזה עליו. אני מקווה שהיא גם עומדת עליו.</w:t>
      </w:r>
    </w:p>
    <w:p w14:paraId="38097D1D" w14:textId="77777777" w:rsidR="00000000" w:rsidRDefault="000E0F03">
      <w:pPr>
        <w:pStyle w:val="a0"/>
        <w:rPr>
          <w:rFonts w:hint="cs"/>
          <w:rtl/>
        </w:rPr>
      </w:pPr>
    </w:p>
    <w:p w14:paraId="5F1186EB" w14:textId="77777777" w:rsidR="00000000" w:rsidRDefault="000E0F03">
      <w:pPr>
        <w:pStyle w:val="af0"/>
        <w:rPr>
          <w:rtl/>
        </w:rPr>
      </w:pPr>
      <w:r>
        <w:rPr>
          <w:rtl/>
        </w:rPr>
        <w:t>יעקב מרגי (ש"ס):</w:t>
      </w:r>
    </w:p>
    <w:p w14:paraId="3E71DDDB" w14:textId="77777777" w:rsidR="00000000" w:rsidRDefault="000E0F03">
      <w:pPr>
        <w:pStyle w:val="a0"/>
        <w:rPr>
          <w:rFonts w:hint="cs"/>
          <w:rtl/>
        </w:rPr>
      </w:pPr>
    </w:p>
    <w:p w14:paraId="3158F765" w14:textId="77777777" w:rsidR="00000000" w:rsidRDefault="000E0F03">
      <w:pPr>
        <w:pStyle w:val="a0"/>
        <w:rPr>
          <w:rFonts w:hint="cs"/>
          <w:rtl/>
        </w:rPr>
      </w:pPr>
      <w:r>
        <w:rPr>
          <w:rFonts w:hint="cs"/>
          <w:rtl/>
        </w:rPr>
        <w:t>אני לא קיבלתי תשובה על שאלתי.</w:t>
      </w:r>
    </w:p>
    <w:p w14:paraId="3D17B98E" w14:textId="77777777" w:rsidR="00000000" w:rsidRDefault="000E0F03">
      <w:pPr>
        <w:pStyle w:val="a0"/>
        <w:rPr>
          <w:rFonts w:hint="cs"/>
          <w:rtl/>
        </w:rPr>
      </w:pPr>
    </w:p>
    <w:p w14:paraId="52364A96" w14:textId="77777777" w:rsidR="00000000" w:rsidRDefault="000E0F03">
      <w:pPr>
        <w:pStyle w:val="af1"/>
        <w:rPr>
          <w:rtl/>
        </w:rPr>
      </w:pPr>
      <w:r>
        <w:rPr>
          <w:rtl/>
        </w:rPr>
        <w:t>היו"ר ראובן ריבלין:</w:t>
      </w:r>
    </w:p>
    <w:p w14:paraId="07D839B5" w14:textId="77777777" w:rsidR="00000000" w:rsidRDefault="000E0F03">
      <w:pPr>
        <w:pStyle w:val="a0"/>
        <w:rPr>
          <w:rFonts w:hint="cs"/>
          <w:rtl/>
        </w:rPr>
      </w:pPr>
    </w:p>
    <w:p w14:paraId="0D2A86BC" w14:textId="77777777" w:rsidR="00000000" w:rsidRDefault="000E0F03">
      <w:pPr>
        <w:pStyle w:val="a0"/>
        <w:rPr>
          <w:rFonts w:hint="cs"/>
          <w:rtl/>
        </w:rPr>
      </w:pPr>
      <w:r>
        <w:rPr>
          <w:rFonts w:hint="cs"/>
          <w:rtl/>
        </w:rPr>
        <w:t>קיבלת תשובה. כל אחד יכול להבין את התשובה</w:t>
      </w:r>
      <w:r>
        <w:rPr>
          <w:rFonts w:hint="cs"/>
          <w:rtl/>
        </w:rPr>
        <w:t xml:space="preserve"> כפי שהוא רוצה. הוא נתן תשובה. תקרא אותה אחר כך בפרוטוקול ותראה שהיא תשובה.</w:t>
      </w:r>
    </w:p>
    <w:p w14:paraId="337F93B1" w14:textId="77777777" w:rsidR="00000000" w:rsidRDefault="000E0F03">
      <w:pPr>
        <w:pStyle w:val="a0"/>
        <w:rPr>
          <w:rFonts w:hint="cs"/>
          <w:rtl/>
        </w:rPr>
      </w:pPr>
    </w:p>
    <w:p w14:paraId="4051CC63" w14:textId="77777777" w:rsidR="00000000" w:rsidRDefault="000E0F03">
      <w:pPr>
        <w:pStyle w:val="af0"/>
        <w:rPr>
          <w:rtl/>
        </w:rPr>
      </w:pPr>
      <w:r>
        <w:rPr>
          <w:rtl/>
        </w:rPr>
        <w:t>יעקב מרגי (ש"ס):</w:t>
      </w:r>
    </w:p>
    <w:p w14:paraId="1D1AB8B3" w14:textId="77777777" w:rsidR="00000000" w:rsidRDefault="000E0F03">
      <w:pPr>
        <w:pStyle w:val="a0"/>
        <w:rPr>
          <w:rFonts w:hint="cs"/>
          <w:rtl/>
        </w:rPr>
      </w:pPr>
    </w:p>
    <w:p w14:paraId="252C707D" w14:textId="77777777" w:rsidR="00000000" w:rsidRDefault="000E0F03">
      <w:pPr>
        <w:pStyle w:val="a0"/>
        <w:rPr>
          <w:rFonts w:hint="cs"/>
          <w:rtl/>
        </w:rPr>
      </w:pPr>
      <w:r>
        <w:rPr>
          <w:rFonts w:hint="cs"/>
          <w:rtl/>
        </w:rPr>
        <w:t>אם היייתי עיתון "הארץ", הייתי נעלב ממנו.</w:t>
      </w:r>
    </w:p>
    <w:p w14:paraId="34E42D7F" w14:textId="77777777" w:rsidR="00000000" w:rsidRDefault="000E0F03">
      <w:pPr>
        <w:pStyle w:val="a0"/>
        <w:rPr>
          <w:rFonts w:hint="cs"/>
          <w:rtl/>
        </w:rPr>
      </w:pPr>
    </w:p>
    <w:p w14:paraId="30B242EB" w14:textId="77777777" w:rsidR="00000000" w:rsidRDefault="000E0F03">
      <w:pPr>
        <w:pStyle w:val="af1"/>
        <w:rPr>
          <w:rFonts w:hint="cs"/>
          <w:rtl/>
        </w:rPr>
      </w:pPr>
      <w:r>
        <w:rPr>
          <w:rtl/>
        </w:rPr>
        <w:t>היו"ר ראובן ריבלין:</w:t>
      </w:r>
    </w:p>
    <w:p w14:paraId="41BE0CC9" w14:textId="77777777" w:rsidR="00000000" w:rsidRDefault="000E0F03">
      <w:pPr>
        <w:pStyle w:val="a0"/>
        <w:rPr>
          <w:rFonts w:hint="cs"/>
          <w:rtl/>
        </w:rPr>
      </w:pPr>
    </w:p>
    <w:p w14:paraId="32FD4593" w14:textId="77777777" w:rsidR="00000000" w:rsidRDefault="000E0F03">
      <w:pPr>
        <w:pStyle w:val="af0"/>
        <w:rPr>
          <w:rFonts w:hint="cs"/>
          <w:rtl/>
        </w:rPr>
      </w:pPr>
    </w:p>
    <w:p w14:paraId="3962E7FA" w14:textId="77777777" w:rsidR="00000000" w:rsidRDefault="000E0F03">
      <w:pPr>
        <w:pStyle w:val="af0"/>
        <w:spacing w:line="360" w:lineRule="auto"/>
        <w:rPr>
          <w:rFonts w:hint="cs"/>
          <w:b w:val="0"/>
          <w:bCs w:val="0"/>
          <w:u w:val="none"/>
          <w:rtl/>
        </w:rPr>
      </w:pPr>
      <w:r>
        <w:rPr>
          <w:rFonts w:hint="cs"/>
          <w:b w:val="0"/>
          <w:bCs w:val="0"/>
          <w:u w:val="none"/>
          <w:rtl/>
        </w:rPr>
        <w:tab/>
        <w:t>כשהשר נמצא פה הוא לא מתחייב לענות תשובה שמוכתבת לו על-ידי חבר הכנסת. אתה שואל והוא עונה, והציבור</w:t>
      </w:r>
      <w:r>
        <w:rPr>
          <w:rFonts w:hint="cs"/>
          <w:b w:val="0"/>
          <w:bCs w:val="0"/>
          <w:u w:val="none"/>
          <w:rtl/>
        </w:rPr>
        <w:t xml:space="preserve"> ישפוט. אנחנו לא שופטים את השר.</w:t>
      </w:r>
    </w:p>
    <w:p w14:paraId="226A37EA" w14:textId="77777777" w:rsidR="00000000" w:rsidRDefault="000E0F03">
      <w:pPr>
        <w:pStyle w:val="af0"/>
        <w:spacing w:line="360" w:lineRule="auto"/>
        <w:rPr>
          <w:rFonts w:hint="cs"/>
          <w:b w:val="0"/>
          <w:bCs w:val="0"/>
          <w:u w:val="none"/>
          <w:rtl/>
        </w:rPr>
      </w:pPr>
    </w:p>
    <w:p w14:paraId="5FEFDA88" w14:textId="77777777" w:rsidR="00000000" w:rsidRDefault="000E0F03">
      <w:pPr>
        <w:pStyle w:val="af0"/>
        <w:spacing w:line="360" w:lineRule="auto"/>
        <w:ind w:firstLine="720"/>
        <w:rPr>
          <w:rFonts w:hint="cs"/>
          <w:b w:val="0"/>
          <w:bCs w:val="0"/>
          <w:u w:val="none"/>
          <w:rtl/>
        </w:rPr>
      </w:pPr>
      <w:r>
        <w:rPr>
          <w:rFonts w:hint="cs"/>
          <w:b w:val="0"/>
          <w:bCs w:val="0"/>
          <w:u w:val="none"/>
          <w:rtl/>
        </w:rPr>
        <w:t xml:space="preserve">השר גדעון עזרא, כנציגו של ראש הממשלה, ישיב על שאילתא בעל-פה של חבר הכנסת מאיר פרוש בנושא: חילול קברים ברחבי הארץ. </w:t>
      </w:r>
    </w:p>
    <w:p w14:paraId="0F9F7B09" w14:textId="77777777" w:rsidR="00000000" w:rsidRDefault="000E0F03">
      <w:pPr>
        <w:pStyle w:val="af0"/>
        <w:spacing w:line="360" w:lineRule="auto"/>
        <w:ind w:firstLine="720"/>
        <w:rPr>
          <w:rFonts w:hint="cs"/>
          <w:b w:val="0"/>
          <w:bCs w:val="0"/>
          <w:u w:val="none"/>
          <w:rtl/>
        </w:rPr>
      </w:pPr>
    </w:p>
    <w:p w14:paraId="743FC3C2" w14:textId="77777777" w:rsidR="00000000" w:rsidRDefault="000E0F03">
      <w:pPr>
        <w:pStyle w:val="af0"/>
        <w:spacing w:line="360" w:lineRule="auto"/>
        <w:ind w:firstLine="720"/>
        <w:rPr>
          <w:rFonts w:hint="cs"/>
          <w:b w:val="0"/>
          <w:bCs w:val="0"/>
          <w:u w:val="none"/>
          <w:rtl/>
        </w:rPr>
      </w:pPr>
      <w:r>
        <w:rPr>
          <w:rFonts w:hint="cs"/>
          <w:b w:val="0"/>
          <w:bCs w:val="0"/>
          <w:u w:val="none"/>
          <w:rtl/>
        </w:rPr>
        <w:t>אני רוצה לומר לכם, חברי הכנסת, שעומד וקם כאן בניין, ולשכותיהם של חברי הכנסת כבר יוצאות מן היסודות, ובתוכם נ</w:t>
      </w:r>
      <w:r>
        <w:rPr>
          <w:rFonts w:hint="cs"/>
          <w:b w:val="0"/>
          <w:bCs w:val="0"/>
          <w:u w:val="none"/>
          <w:rtl/>
        </w:rPr>
        <w:t xml:space="preserve">מצא הר שבו נתגלו קברים, והוא ייקרא לדורי דורות, הר מאיר פרוש, בתוך הפואיה. </w:t>
      </w:r>
    </w:p>
    <w:p w14:paraId="4D45F238" w14:textId="77777777" w:rsidR="00000000" w:rsidRDefault="000E0F03">
      <w:pPr>
        <w:pStyle w:val="af0"/>
        <w:spacing w:line="360" w:lineRule="auto"/>
        <w:ind w:firstLine="720"/>
        <w:rPr>
          <w:rFonts w:hint="cs"/>
          <w:b w:val="0"/>
          <w:bCs w:val="0"/>
          <w:u w:val="none"/>
          <w:rtl/>
        </w:rPr>
      </w:pPr>
    </w:p>
    <w:p w14:paraId="0F6A3B38" w14:textId="77777777" w:rsidR="00000000" w:rsidRDefault="000E0F03">
      <w:pPr>
        <w:pStyle w:val="a"/>
        <w:rPr>
          <w:rtl/>
        </w:rPr>
      </w:pPr>
      <w:bookmarkStart w:id="75" w:name="_Toc87615495"/>
      <w:r>
        <w:rPr>
          <w:rtl/>
        </w:rPr>
        <w:t>מאיר פרוש (יהדות התורה):</w:t>
      </w:r>
      <w:bookmarkEnd w:id="75"/>
    </w:p>
    <w:p w14:paraId="796E83E5" w14:textId="77777777" w:rsidR="00000000" w:rsidRDefault="000E0F03">
      <w:pPr>
        <w:pStyle w:val="a0"/>
        <w:rPr>
          <w:rFonts w:hint="cs"/>
          <w:rtl/>
        </w:rPr>
      </w:pPr>
    </w:p>
    <w:p w14:paraId="1FC6DD02" w14:textId="77777777" w:rsidR="00000000" w:rsidRDefault="000E0F03">
      <w:pPr>
        <w:pStyle w:val="a0"/>
        <w:rPr>
          <w:rFonts w:hint="cs"/>
          <w:rtl/>
        </w:rPr>
      </w:pPr>
      <w:r>
        <w:rPr>
          <w:rFonts w:hint="cs"/>
          <w:rtl/>
        </w:rPr>
        <w:t xml:space="preserve">אדוני היושב-ראש, אני מודה לך בפעם השנייה על ההנצחה בעודי בחיים. אני רוצה להסביר לחברים שמנענו מלפגוע בקברים. </w:t>
      </w:r>
    </w:p>
    <w:p w14:paraId="2B195019" w14:textId="77777777" w:rsidR="00000000" w:rsidRDefault="000E0F03">
      <w:pPr>
        <w:pStyle w:val="af0"/>
        <w:spacing w:line="360" w:lineRule="auto"/>
        <w:ind w:firstLine="720"/>
        <w:rPr>
          <w:rFonts w:hint="cs"/>
          <w:b w:val="0"/>
          <w:bCs w:val="0"/>
          <w:u w:val="none"/>
          <w:rtl/>
        </w:rPr>
      </w:pPr>
    </w:p>
    <w:p w14:paraId="052295AB" w14:textId="77777777" w:rsidR="00000000" w:rsidRDefault="000E0F03">
      <w:pPr>
        <w:pStyle w:val="af0"/>
        <w:spacing w:line="360" w:lineRule="auto"/>
        <w:ind w:firstLine="720"/>
        <w:rPr>
          <w:rFonts w:hint="cs"/>
          <w:b w:val="0"/>
          <w:bCs w:val="0"/>
          <w:u w:val="none"/>
          <w:rtl/>
        </w:rPr>
      </w:pPr>
    </w:p>
    <w:p w14:paraId="1AD478A5" w14:textId="77777777" w:rsidR="00000000" w:rsidRDefault="000E0F03">
      <w:pPr>
        <w:pStyle w:val="a1"/>
        <w:jc w:val="center"/>
        <w:rPr>
          <w:rFonts w:hint="cs"/>
          <w:rtl/>
        </w:rPr>
      </w:pPr>
      <w:bookmarkStart w:id="76" w:name="_Toc87615496"/>
      <w:r>
        <w:rPr>
          <w:rFonts w:hint="cs"/>
          <w:rtl/>
        </w:rPr>
        <w:t>181. חילול קברים ברחבי הארץ</w:t>
      </w:r>
      <w:bookmarkEnd w:id="76"/>
    </w:p>
    <w:p w14:paraId="64251C45" w14:textId="77777777" w:rsidR="00000000" w:rsidRDefault="000E0F03">
      <w:pPr>
        <w:pStyle w:val="af0"/>
        <w:rPr>
          <w:rFonts w:hint="cs"/>
          <w:b w:val="0"/>
          <w:bCs w:val="0"/>
          <w:u w:val="none"/>
          <w:rtl/>
        </w:rPr>
      </w:pPr>
    </w:p>
    <w:p w14:paraId="7EBA6418" w14:textId="77777777" w:rsidR="00000000" w:rsidRDefault="000E0F03">
      <w:pPr>
        <w:pStyle w:val="af0"/>
        <w:rPr>
          <w:rFonts w:hint="cs"/>
          <w:rtl/>
        </w:rPr>
      </w:pPr>
    </w:p>
    <w:p w14:paraId="4F9EF58A" w14:textId="77777777" w:rsidR="00000000" w:rsidRDefault="000E0F03">
      <w:pPr>
        <w:pStyle w:val="a"/>
        <w:rPr>
          <w:rtl/>
        </w:rPr>
      </w:pPr>
      <w:bookmarkStart w:id="77" w:name="_Toc87615497"/>
      <w:r>
        <w:rPr>
          <w:rtl/>
        </w:rPr>
        <w:t>מאיר פרוש (</w:t>
      </w:r>
      <w:r>
        <w:rPr>
          <w:rtl/>
        </w:rPr>
        <w:t>יהדות התורה):</w:t>
      </w:r>
      <w:bookmarkEnd w:id="77"/>
    </w:p>
    <w:p w14:paraId="203E7CB0" w14:textId="77777777" w:rsidR="00000000" w:rsidRDefault="000E0F03">
      <w:pPr>
        <w:pStyle w:val="a0"/>
        <w:rPr>
          <w:rFonts w:hint="cs"/>
          <w:rtl/>
        </w:rPr>
      </w:pPr>
    </w:p>
    <w:p w14:paraId="18421F57" w14:textId="77777777" w:rsidR="00000000" w:rsidRDefault="000E0F03">
      <w:pPr>
        <w:pStyle w:val="a0"/>
        <w:rPr>
          <w:rFonts w:hint="cs"/>
          <w:rtl/>
        </w:rPr>
      </w:pPr>
      <w:r>
        <w:rPr>
          <w:rFonts w:hint="cs"/>
          <w:rtl/>
        </w:rPr>
        <w:t xml:space="preserve">מכובדי השר, מאז סגירת המשרד לענייני דתות  התגברו ברחבי הארץ מקרים של חילולי קברים על-ידי הארכיאולוגים, כמו במסילת הברזל מודיעין--נתב"ג, בנשר, ברמלה, בבית-חורון, במעלה-החמישה, בקיבוץ גינוסר ובצומת-רנתיס. </w:t>
      </w:r>
    </w:p>
    <w:p w14:paraId="3BB9174F" w14:textId="77777777" w:rsidR="00000000" w:rsidRDefault="000E0F03">
      <w:pPr>
        <w:pStyle w:val="a0"/>
        <w:rPr>
          <w:rFonts w:hint="cs"/>
          <w:rtl/>
        </w:rPr>
      </w:pPr>
    </w:p>
    <w:p w14:paraId="46C00F36" w14:textId="77777777" w:rsidR="00000000" w:rsidRDefault="000E0F03">
      <w:pPr>
        <w:pStyle w:val="af0"/>
        <w:rPr>
          <w:rtl/>
        </w:rPr>
      </w:pPr>
      <w:r>
        <w:rPr>
          <w:rFonts w:hint="eastAsia"/>
          <w:rtl/>
        </w:rPr>
        <w:t>עזמי</w:t>
      </w:r>
      <w:r>
        <w:rPr>
          <w:rtl/>
        </w:rPr>
        <w:t xml:space="preserve"> בשארה (בל"ד):</w:t>
      </w:r>
    </w:p>
    <w:p w14:paraId="51145878" w14:textId="77777777" w:rsidR="00000000" w:rsidRDefault="000E0F03">
      <w:pPr>
        <w:pStyle w:val="a0"/>
        <w:rPr>
          <w:rFonts w:hint="cs"/>
          <w:rtl/>
        </w:rPr>
      </w:pPr>
    </w:p>
    <w:p w14:paraId="1492C2DF" w14:textId="77777777" w:rsidR="00000000" w:rsidRDefault="000E0F03">
      <w:pPr>
        <w:pStyle w:val="a0"/>
        <w:rPr>
          <w:rFonts w:hint="cs"/>
          <w:rtl/>
        </w:rPr>
      </w:pPr>
      <w:r>
        <w:rPr>
          <w:rFonts w:hint="cs"/>
          <w:rtl/>
        </w:rPr>
        <w:t>ברוב הקברים הערב</w:t>
      </w:r>
      <w:r>
        <w:rPr>
          <w:rFonts w:hint="cs"/>
          <w:rtl/>
        </w:rPr>
        <w:t>יים.</w:t>
      </w:r>
    </w:p>
    <w:p w14:paraId="5D4A9F3B" w14:textId="77777777" w:rsidR="00000000" w:rsidRDefault="000E0F03">
      <w:pPr>
        <w:pStyle w:val="a0"/>
        <w:rPr>
          <w:rFonts w:hint="cs"/>
          <w:rtl/>
        </w:rPr>
      </w:pPr>
    </w:p>
    <w:p w14:paraId="12CB7972" w14:textId="77777777" w:rsidR="00000000" w:rsidRDefault="000E0F03">
      <w:pPr>
        <w:pStyle w:val="af0"/>
        <w:rPr>
          <w:rFonts w:hint="cs"/>
          <w:rtl/>
        </w:rPr>
      </w:pPr>
    </w:p>
    <w:p w14:paraId="22FECA2E" w14:textId="77777777" w:rsidR="00000000" w:rsidRDefault="000E0F03">
      <w:pPr>
        <w:pStyle w:val="af0"/>
        <w:rPr>
          <w:rtl/>
        </w:rPr>
      </w:pPr>
      <w:r>
        <w:rPr>
          <w:rtl/>
        </w:rPr>
        <w:t>מאיר פרוש (יהדות התורה):</w:t>
      </w:r>
    </w:p>
    <w:p w14:paraId="239F104B" w14:textId="77777777" w:rsidR="00000000" w:rsidRDefault="000E0F03">
      <w:pPr>
        <w:pStyle w:val="a0"/>
        <w:rPr>
          <w:rFonts w:hint="cs"/>
          <w:rtl/>
        </w:rPr>
      </w:pPr>
    </w:p>
    <w:p w14:paraId="2840CEF6" w14:textId="77777777" w:rsidR="00000000" w:rsidRDefault="000E0F03">
      <w:pPr>
        <w:pStyle w:val="a0"/>
        <w:rPr>
          <w:rFonts w:hint="cs"/>
          <w:rtl/>
        </w:rPr>
      </w:pPr>
      <w:r>
        <w:rPr>
          <w:rFonts w:hint="cs"/>
          <w:rtl/>
        </w:rPr>
        <w:t xml:space="preserve">ברצוני לשאול: </w:t>
      </w:r>
    </w:p>
    <w:p w14:paraId="5950724E" w14:textId="77777777" w:rsidR="00000000" w:rsidRDefault="000E0F03">
      <w:pPr>
        <w:pStyle w:val="a0"/>
        <w:rPr>
          <w:rFonts w:hint="cs"/>
          <w:rtl/>
        </w:rPr>
      </w:pPr>
    </w:p>
    <w:p w14:paraId="7E3E0A5A" w14:textId="77777777" w:rsidR="00000000" w:rsidRDefault="000E0F03">
      <w:pPr>
        <w:pStyle w:val="a0"/>
        <w:rPr>
          <w:rFonts w:hint="cs"/>
          <w:rtl/>
        </w:rPr>
      </w:pPr>
      <w:r>
        <w:rPr>
          <w:rFonts w:hint="cs"/>
          <w:rtl/>
        </w:rPr>
        <w:t xml:space="preserve">1. האם מקרים אלה ידועים למשרדך? </w:t>
      </w:r>
    </w:p>
    <w:p w14:paraId="2D200DBE" w14:textId="77777777" w:rsidR="00000000" w:rsidRDefault="000E0F03">
      <w:pPr>
        <w:pStyle w:val="a0"/>
        <w:rPr>
          <w:rFonts w:hint="cs"/>
          <w:rtl/>
        </w:rPr>
      </w:pPr>
    </w:p>
    <w:p w14:paraId="41BBECFE" w14:textId="77777777" w:rsidR="00000000" w:rsidRDefault="000E0F03">
      <w:pPr>
        <w:pStyle w:val="a0"/>
        <w:rPr>
          <w:rFonts w:hint="cs"/>
          <w:rtl/>
        </w:rPr>
      </w:pPr>
      <w:r>
        <w:rPr>
          <w:rFonts w:hint="cs"/>
          <w:rtl/>
        </w:rPr>
        <w:t xml:space="preserve">2. אם כן - מה ייעשה כדי להפסיק את חילול הקברים? </w:t>
      </w:r>
    </w:p>
    <w:p w14:paraId="617FA43D" w14:textId="77777777" w:rsidR="00000000" w:rsidRDefault="000E0F03">
      <w:pPr>
        <w:pStyle w:val="a0"/>
        <w:rPr>
          <w:rFonts w:hint="cs"/>
          <w:rtl/>
        </w:rPr>
      </w:pPr>
    </w:p>
    <w:p w14:paraId="78CC9B70" w14:textId="77777777" w:rsidR="00000000" w:rsidRDefault="000E0F03">
      <w:pPr>
        <w:pStyle w:val="af1"/>
        <w:rPr>
          <w:rtl/>
        </w:rPr>
      </w:pPr>
      <w:r>
        <w:rPr>
          <w:rtl/>
        </w:rPr>
        <w:t>היו"ר ראובן ריבלין:</w:t>
      </w:r>
    </w:p>
    <w:p w14:paraId="5C740B60" w14:textId="77777777" w:rsidR="00000000" w:rsidRDefault="000E0F03">
      <w:pPr>
        <w:pStyle w:val="a0"/>
        <w:rPr>
          <w:rtl/>
        </w:rPr>
      </w:pPr>
    </w:p>
    <w:p w14:paraId="6AE54D18" w14:textId="77777777" w:rsidR="00000000" w:rsidRDefault="000E0F03">
      <w:pPr>
        <w:pStyle w:val="a0"/>
        <w:rPr>
          <w:rFonts w:hint="cs"/>
          <w:rtl/>
        </w:rPr>
      </w:pPr>
      <w:r>
        <w:rPr>
          <w:rFonts w:hint="cs"/>
          <w:rtl/>
        </w:rPr>
        <w:t>תודה רבה. אדוני ישיב.</w:t>
      </w:r>
    </w:p>
    <w:p w14:paraId="79CB8F25" w14:textId="77777777" w:rsidR="00000000" w:rsidRDefault="000E0F03">
      <w:pPr>
        <w:pStyle w:val="a0"/>
        <w:rPr>
          <w:rFonts w:hint="cs"/>
          <w:rtl/>
        </w:rPr>
      </w:pPr>
    </w:p>
    <w:p w14:paraId="113F8158" w14:textId="77777777" w:rsidR="00000000" w:rsidRDefault="000E0F03">
      <w:pPr>
        <w:pStyle w:val="a"/>
        <w:rPr>
          <w:rtl/>
        </w:rPr>
      </w:pPr>
      <w:bookmarkStart w:id="78" w:name="FS000000474T21_07_2004_12_37_27"/>
      <w:bookmarkStart w:id="79" w:name="_Toc87615498"/>
      <w:bookmarkEnd w:id="78"/>
      <w:r>
        <w:rPr>
          <w:rFonts w:hint="eastAsia"/>
          <w:rtl/>
        </w:rPr>
        <w:t>שר</w:t>
      </w:r>
      <w:r>
        <w:rPr>
          <w:rtl/>
        </w:rPr>
        <w:t xml:space="preserve"> התיירות גדעון עזרא:</w:t>
      </w:r>
      <w:bookmarkEnd w:id="79"/>
    </w:p>
    <w:p w14:paraId="4C51CD08" w14:textId="77777777" w:rsidR="00000000" w:rsidRDefault="000E0F03">
      <w:pPr>
        <w:pStyle w:val="a0"/>
        <w:rPr>
          <w:rFonts w:hint="cs"/>
          <w:rtl/>
        </w:rPr>
      </w:pPr>
    </w:p>
    <w:p w14:paraId="7933915B" w14:textId="77777777" w:rsidR="00000000" w:rsidRDefault="000E0F03">
      <w:pPr>
        <w:pStyle w:val="a0"/>
        <w:rPr>
          <w:rFonts w:hint="cs"/>
          <w:rtl/>
        </w:rPr>
      </w:pPr>
      <w:r>
        <w:rPr>
          <w:rFonts w:hint="cs"/>
          <w:rtl/>
        </w:rPr>
        <w:t>אדוני היושב-ראש, חברי חברי הכנסת, חבר הכנסת פרוש, אני ל</w:t>
      </w:r>
      <w:r>
        <w:rPr>
          <w:rFonts w:hint="cs"/>
          <w:rtl/>
        </w:rPr>
        <w:t>א בטוח שהמלה "התגברו", מאז סגרו את משרד הדתות, היא עובדה מוצקת, אבל אני מאמין שהדברים שאתה הבאת לגבי חילול קברים, יש להם בסיס.</w:t>
      </w:r>
    </w:p>
    <w:p w14:paraId="4A5C4E03" w14:textId="77777777" w:rsidR="00000000" w:rsidRDefault="000E0F03">
      <w:pPr>
        <w:pStyle w:val="a0"/>
        <w:rPr>
          <w:rFonts w:hint="cs"/>
          <w:rtl/>
        </w:rPr>
      </w:pPr>
    </w:p>
    <w:p w14:paraId="5229AFF7" w14:textId="77777777" w:rsidR="00000000" w:rsidRDefault="000E0F03">
      <w:pPr>
        <w:pStyle w:val="a0"/>
        <w:rPr>
          <w:rFonts w:hint="cs"/>
          <w:rtl/>
        </w:rPr>
      </w:pPr>
      <w:r>
        <w:rPr>
          <w:rFonts w:hint="cs"/>
          <w:rtl/>
        </w:rPr>
        <w:t>הטיפול בקברים עתיקים היה במשרד הדתות לשעבר. היה עובד במשרה מלאה שהתמחה בטיפול בקברים. מאז שנת 2000 עבודתו הופסקה, אך למרות זאת ה</w:t>
      </w:r>
      <w:r>
        <w:rPr>
          <w:rFonts w:hint="cs"/>
          <w:rtl/>
        </w:rPr>
        <w:t xml:space="preserve">וא ממשיך לטפל בסוגיות אלה בהתנדבות. </w:t>
      </w:r>
    </w:p>
    <w:p w14:paraId="24507FA2" w14:textId="77777777" w:rsidR="00000000" w:rsidRDefault="000E0F03">
      <w:pPr>
        <w:pStyle w:val="a0"/>
        <w:rPr>
          <w:rFonts w:hint="cs"/>
          <w:rtl/>
        </w:rPr>
      </w:pPr>
    </w:p>
    <w:p w14:paraId="3F3D28B7" w14:textId="77777777" w:rsidR="00000000" w:rsidRDefault="000E0F03">
      <w:pPr>
        <w:pStyle w:val="a0"/>
        <w:rPr>
          <w:rFonts w:hint="cs"/>
          <w:rtl/>
        </w:rPr>
      </w:pPr>
      <w:r>
        <w:rPr>
          <w:rFonts w:hint="cs"/>
          <w:rtl/>
        </w:rPr>
        <w:t xml:space="preserve">לחילולי הקברים שהיו בזמן האחרון אין שום קשר לפירוק משרד הדתות. </w:t>
      </w:r>
    </w:p>
    <w:p w14:paraId="284FDD88" w14:textId="77777777" w:rsidR="00000000" w:rsidRDefault="000E0F03">
      <w:pPr>
        <w:pStyle w:val="a0"/>
        <w:rPr>
          <w:rFonts w:hint="cs"/>
          <w:rtl/>
        </w:rPr>
      </w:pPr>
    </w:p>
    <w:p w14:paraId="1AF27736" w14:textId="77777777" w:rsidR="00000000" w:rsidRDefault="000E0F03">
      <w:pPr>
        <w:pStyle w:val="a0"/>
        <w:rPr>
          <w:rFonts w:hint="cs"/>
          <w:rtl/>
        </w:rPr>
      </w:pPr>
      <w:r>
        <w:rPr>
          <w:rFonts w:hint="cs"/>
          <w:rtl/>
        </w:rPr>
        <w:t>אשר לשאלותיך, חלק מהמקרים שבהם חוללו קברים הגיעו לידיעת המשרד באופן לא רשמי. אני מציע לך בהזדמנות זו, בכל מקרה ומקרה, לדאוג לכך שתגיע תלונה רשמית. במסגרת</w:t>
      </w:r>
      <w:r>
        <w:rPr>
          <w:rFonts w:hint="cs"/>
          <w:rtl/>
        </w:rPr>
        <w:t xml:space="preserve"> רה-ארגון שירותי הדת, יש החלטה לאייש את התפקיד מחדש ובכך לסייע במניעת חילול הקברים, כדוגמת המקרים שהזכרת. אני מקווה שתשלח בצורה מסודרת כל מקרה ומקרה.</w:t>
      </w:r>
    </w:p>
    <w:p w14:paraId="62D40D0F" w14:textId="77777777" w:rsidR="00000000" w:rsidRDefault="000E0F03">
      <w:pPr>
        <w:pStyle w:val="a0"/>
        <w:rPr>
          <w:rFonts w:hint="cs"/>
          <w:rtl/>
        </w:rPr>
      </w:pPr>
    </w:p>
    <w:p w14:paraId="7C05EC5C" w14:textId="77777777" w:rsidR="00000000" w:rsidRDefault="000E0F03">
      <w:pPr>
        <w:pStyle w:val="af0"/>
        <w:rPr>
          <w:rtl/>
        </w:rPr>
      </w:pPr>
      <w:r>
        <w:rPr>
          <w:rFonts w:hint="eastAsia"/>
          <w:rtl/>
        </w:rPr>
        <w:t>מאיר</w:t>
      </w:r>
      <w:r>
        <w:rPr>
          <w:rtl/>
        </w:rPr>
        <w:t xml:space="preserve"> פרוש (יהדות התורה):</w:t>
      </w:r>
    </w:p>
    <w:p w14:paraId="0A49858E" w14:textId="77777777" w:rsidR="00000000" w:rsidRDefault="000E0F03">
      <w:pPr>
        <w:pStyle w:val="a0"/>
        <w:rPr>
          <w:rFonts w:hint="cs"/>
          <w:rtl/>
        </w:rPr>
      </w:pPr>
    </w:p>
    <w:p w14:paraId="41953D14" w14:textId="77777777" w:rsidR="00000000" w:rsidRDefault="000E0F03">
      <w:pPr>
        <w:pStyle w:val="a0"/>
        <w:rPr>
          <w:rFonts w:hint="cs"/>
          <w:rtl/>
        </w:rPr>
      </w:pPr>
      <w:r>
        <w:rPr>
          <w:rFonts w:hint="cs"/>
          <w:rtl/>
        </w:rPr>
        <w:t>למי? אין כתובת.</w:t>
      </w:r>
    </w:p>
    <w:p w14:paraId="1554ED5A" w14:textId="77777777" w:rsidR="00000000" w:rsidRDefault="000E0F03">
      <w:pPr>
        <w:pStyle w:val="a0"/>
        <w:rPr>
          <w:rFonts w:hint="cs"/>
          <w:rtl/>
        </w:rPr>
      </w:pPr>
    </w:p>
    <w:p w14:paraId="76225B4D" w14:textId="77777777" w:rsidR="00000000" w:rsidRDefault="000E0F03">
      <w:pPr>
        <w:pStyle w:val="-"/>
        <w:rPr>
          <w:rtl/>
        </w:rPr>
      </w:pPr>
      <w:bookmarkStart w:id="80" w:name="FS000000474T21_07_2004_12_42_44C"/>
      <w:bookmarkEnd w:id="80"/>
      <w:r>
        <w:rPr>
          <w:rtl/>
        </w:rPr>
        <w:t>שר התיירות גדעון עזרא:</w:t>
      </w:r>
    </w:p>
    <w:p w14:paraId="1F158F5D" w14:textId="77777777" w:rsidR="00000000" w:rsidRDefault="000E0F03">
      <w:pPr>
        <w:pStyle w:val="a0"/>
        <w:rPr>
          <w:rtl/>
        </w:rPr>
      </w:pPr>
    </w:p>
    <w:p w14:paraId="192995F7" w14:textId="77777777" w:rsidR="00000000" w:rsidRDefault="000E0F03">
      <w:pPr>
        <w:pStyle w:val="a0"/>
        <w:rPr>
          <w:rFonts w:hint="cs"/>
          <w:rtl/>
        </w:rPr>
      </w:pPr>
      <w:r>
        <w:rPr>
          <w:rFonts w:hint="cs"/>
          <w:rtl/>
        </w:rPr>
        <w:t>היה פה לפני שבוע יום שהוקדש לארכיאולוג</w:t>
      </w:r>
      <w:r>
        <w:rPr>
          <w:rFonts w:hint="cs"/>
          <w:rtl/>
        </w:rPr>
        <w:t>יה, והבינותי שהארכיאולוגים מקפידים על כך.</w:t>
      </w:r>
    </w:p>
    <w:p w14:paraId="6B6ADA87" w14:textId="77777777" w:rsidR="00000000" w:rsidRDefault="000E0F03">
      <w:pPr>
        <w:pStyle w:val="a0"/>
        <w:rPr>
          <w:rFonts w:hint="cs"/>
          <w:rtl/>
        </w:rPr>
      </w:pPr>
    </w:p>
    <w:p w14:paraId="7D4E56EA" w14:textId="77777777" w:rsidR="00000000" w:rsidRDefault="000E0F03">
      <w:pPr>
        <w:pStyle w:val="a0"/>
        <w:ind w:firstLine="720"/>
        <w:rPr>
          <w:rFonts w:hint="cs"/>
          <w:rtl/>
        </w:rPr>
      </w:pPr>
      <w:bookmarkStart w:id="81" w:name="FS000000474T21_07_2004_12_21_10"/>
      <w:bookmarkEnd w:id="81"/>
      <w:r>
        <w:rPr>
          <w:rFonts w:hint="cs"/>
          <w:rtl/>
        </w:rPr>
        <w:t xml:space="preserve">אתה תשלח את זה למשרד ראש הממשלה, ותאמין לי, תקבל טיפול ותקבל תשובה. אתה גם יכול לעשות את זה מכפר-המכבייה עכשיו. </w:t>
      </w:r>
    </w:p>
    <w:p w14:paraId="4169422C" w14:textId="77777777" w:rsidR="00000000" w:rsidRDefault="000E0F03">
      <w:pPr>
        <w:pStyle w:val="a0"/>
        <w:ind w:firstLine="0"/>
        <w:rPr>
          <w:rFonts w:hint="cs"/>
          <w:rtl/>
        </w:rPr>
      </w:pPr>
    </w:p>
    <w:p w14:paraId="7E1C72DD" w14:textId="77777777" w:rsidR="00000000" w:rsidRDefault="000E0F03">
      <w:pPr>
        <w:pStyle w:val="af1"/>
        <w:spacing w:line="360" w:lineRule="auto"/>
        <w:rPr>
          <w:rtl/>
        </w:rPr>
      </w:pPr>
      <w:r>
        <w:rPr>
          <w:rtl/>
        </w:rPr>
        <w:t>היו"ר ראובן ריבלין:</w:t>
      </w:r>
    </w:p>
    <w:p w14:paraId="246F832B" w14:textId="77777777" w:rsidR="00000000" w:rsidRDefault="000E0F03">
      <w:pPr>
        <w:pStyle w:val="a0"/>
        <w:rPr>
          <w:rtl/>
        </w:rPr>
      </w:pPr>
    </w:p>
    <w:p w14:paraId="6507DE43" w14:textId="77777777" w:rsidR="00000000" w:rsidRDefault="000E0F03">
      <w:pPr>
        <w:pStyle w:val="a0"/>
        <w:rPr>
          <w:rFonts w:hint="cs"/>
          <w:rtl/>
        </w:rPr>
      </w:pPr>
      <w:r>
        <w:rPr>
          <w:rFonts w:hint="cs"/>
          <w:rtl/>
        </w:rPr>
        <w:t xml:space="preserve">אני מוכרח לומר לך, כבוד השר, שאפשר לתת פתרונות לכול </w:t>
      </w:r>
      <w:r>
        <w:rPr>
          <w:rtl/>
        </w:rPr>
        <w:t>–</w:t>
      </w:r>
      <w:r>
        <w:rPr>
          <w:rFonts w:hint="cs"/>
          <w:rtl/>
        </w:rPr>
        <w:t xml:space="preserve"> עובדה שגם בכנסת מצאנו פת</w:t>
      </w:r>
      <w:r>
        <w:rPr>
          <w:rFonts w:hint="cs"/>
          <w:rtl/>
        </w:rPr>
        <w:t xml:space="preserve">רון. </w:t>
      </w:r>
    </w:p>
    <w:p w14:paraId="79E6A1C7" w14:textId="77777777" w:rsidR="00000000" w:rsidRDefault="000E0F03">
      <w:pPr>
        <w:pStyle w:val="a0"/>
        <w:rPr>
          <w:rFonts w:hint="cs"/>
          <w:rtl/>
        </w:rPr>
      </w:pPr>
    </w:p>
    <w:p w14:paraId="1FD94FA6" w14:textId="77777777" w:rsidR="00000000" w:rsidRDefault="000E0F03">
      <w:pPr>
        <w:pStyle w:val="a0"/>
        <w:rPr>
          <w:rFonts w:hint="cs"/>
          <w:rtl/>
        </w:rPr>
      </w:pPr>
      <w:r>
        <w:rPr>
          <w:rFonts w:hint="cs"/>
          <w:rtl/>
        </w:rPr>
        <w:t xml:space="preserve">בבקשה, חבר הכנסת פרוש, שאלה נוספת, אדוני. עכשיו הזמן לשאול. </w:t>
      </w:r>
    </w:p>
    <w:p w14:paraId="6ED14C9F" w14:textId="77777777" w:rsidR="00000000" w:rsidRDefault="000E0F03">
      <w:pPr>
        <w:pStyle w:val="a0"/>
        <w:rPr>
          <w:rFonts w:hint="cs"/>
          <w:rtl/>
        </w:rPr>
      </w:pPr>
    </w:p>
    <w:p w14:paraId="6E756E3D" w14:textId="77777777" w:rsidR="00000000" w:rsidRDefault="000E0F03">
      <w:pPr>
        <w:pStyle w:val="a"/>
        <w:rPr>
          <w:rtl/>
        </w:rPr>
      </w:pPr>
      <w:bookmarkStart w:id="82" w:name="_Toc87615499"/>
      <w:r>
        <w:rPr>
          <w:rFonts w:hint="eastAsia"/>
          <w:rtl/>
        </w:rPr>
        <w:t>מאיר</w:t>
      </w:r>
      <w:r>
        <w:rPr>
          <w:rtl/>
        </w:rPr>
        <w:t xml:space="preserve"> פרוש (יהדות התורה):</w:t>
      </w:r>
      <w:bookmarkEnd w:id="82"/>
    </w:p>
    <w:p w14:paraId="2A130B61" w14:textId="77777777" w:rsidR="00000000" w:rsidRDefault="000E0F03">
      <w:pPr>
        <w:pStyle w:val="a0"/>
        <w:rPr>
          <w:rtl/>
        </w:rPr>
      </w:pPr>
    </w:p>
    <w:p w14:paraId="37A84D66" w14:textId="77777777" w:rsidR="00000000" w:rsidRDefault="000E0F03">
      <w:pPr>
        <w:pStyle w:val="a0"/>
        <w:rPr>
          <w:rFonts w:hint="cs"/>
          <w:rtl/>
        </w:rPr>
      </w:pPr>
      <w:r>
        <w:rPr>
          <w:rFonts w:hint="cs"/>
          <w:rtl/>
        </w:rPr>
        <w:t>מכובדי השר, אדוני היושב-ראש, ראשית כול אני מודה לך על כך שתהיה לי ההזדמנות להעביר את התלונות בפרוטרוט, והשאלה ששאלתי בקריאת ביניים היא למי להעביר. זאת הבעיה, שאי</w:t>
      </w:r>
      <w:r>
        <w:rPr>
          <w:rFonts w:hint="cs"/>
          <w:rtl/>
        </w:rPr>
        <w:t xml:space="preserve">ן למי להעביר. </w:t>
      </w:r>
    </w:p>
    <w:p w14:paraId="4EAE0EA1" w14:textId="77777777" w:rsidR="00000000" w:rsidRDefault="000E0F03">
      <w:pPr>
        <w:pStyle w:val="a0"/>
        <w:ind w:firstLine="0"/>
        <w:rPr>
          <w:rFonts w:hint="cs"/>
          <w:rtl/>
        </w:rPr>
      </w:pPr>
    </w:p>
    <w:p w14:paraId="067428C2" w14:textId="77777777" w:rsidR="00000000" w:rsidRDefault="000E0F03">
      <w:pPr>
        <w:pStyle w:val="af0"/>
        <w:rPr>
          <w:rtl/>
        </w:rPr>
      </w:pPr>
      <w:bookmarkStart w:id="83" w:name="FS000000474T21_07_2004_12_27_03"/>
      <w:bookmarkStart w:id="84" w:name="FS000000474T21_07_2004_12_27_06C"/>
      <w:bookmarkEnd w:id="83"/>
      <w:r>
        <w:rPr>
          <w:rFonts w:hint="eastAsia"/>
          <w:rtl/>
        </w:rPr>
        <w:t>שר</w:t>
      </w:r>
      <w:r>
        <w:rPr>
          <w:rtl/>
        </w:rPr>
        <w:t xml:space="preserve"> התיירות גדעון עזרא:</w:t>
      </w:r>
    </w:p>
    <w:p w14:paraId="314C4E07" w14:textId="77777777" w:rsidR="00000000" w:rsidRDefault="000E0F03">
      <w:pPr>
        <w:pStyle w:val="a0"/>
        <w:rPr>
          <w:rtl/>
        </w:rPr>
      </w:pPr>
    </w:p>
    <w:p w14:paraId="575A3B2F" w14:textId="77777777" w:rsidR="00000000" w:rsidRDefault="000E0F03">
      <w:pPr>
        <w:pStyle w:val="a0"/>
        <w:rPr>
          <w:rFonts w:hint="cs"/>
          <w:rtl/>
        </w:rPr>
      </w:pPr>
      <w:r>
        <w:rPr>
          <w:rFonts w:hint="cs"/>
          <w:rtl/>
        </w:rPr>
        <w:t xml:space="preserve">לראש הממשלה, ותאמין לי שתקבל תשובה והנושא יטופל. </w:t>
      </w:r>
    </w:p>
    <w:p w14:paraId="3B9D4F58" w14:textId="77777777" w:rsidR="00000000" w:rsidRDefault="000E0F03">
      <w:pPr>
        <w:pStyle w:val="a0"/>
        <w:ind w:firstLine="0"/>
        <w:rPr>
          <w:rFonts w:hint="cs"/>
          <w:rtl/>
        </w:rPr>
      </w:pPr>
    </w:p>
    <w:p w14:paraId="1CF9B192" w14:textId="77777777" w:rsidR="00000000" w:rsidRDefault="000E0F03">
      <w:pPr>
        <w:pStyle w:val="af1"/>
        <w:spacing w:line="360" w:lineRule="auto"/>
        <w:rPr>
          <w:rtl/>
        </w:rPr>
      </w:pPr>
      <w:r>
        <w:rPr>
          <w:rtl/>
        </w:rPr>
        <w:t>היו"ר ראובן ריבלין:</w:t>
      </w:r>
    </w:p>
    <w:p w14:paraId="321DF645" w14:textId="77777777" w:rsidR="00000000" w:rsidRDefault="000E0F03">
      <w:pPr>
        <w:pStyle w:val="a0"/>
        <w:rPr>
          <w:rtl/>
        </w:rPr>
      </w:pPr>
    </w:p>
    <w:p w14:paraId="427D92CD" w14:textId="77777777" w:rsidR="00000000" w:rsidRDefault="000E0F03">
      <w:pPr>
        <w:pStyle w:val="a0"/>
        <w:rPr>
          <w:rFonts w:hint="cs"/>
          <w:rtl/>
        </w:rPr>
      </w:pPr>
      <w:r>
        <w:rPr>
          <w:rFonts w:hint="cs"/>
          <w:rtl/>
        </w:rPr>
        <w:t xml:space="preserve">לאחרונה אתם נפגשים אתו הרבה, חבר הכנסת פרוש. </w:t>
      </w:r>
    </w:p>
    <w:p w14:paraId="6675A53A" w14:textId="77777777" w:rsidR="00000000" w:rsidRDefault="000E0F03">
      <w:pPr>
        <w:pStyle w:val="a0"/>
        <w:ind w:firstLine="0"/>
        <w:rPr>
          <w:rFonts w:hint="cs"/>
          <w:rtl/>
        </w:rPr>
      </w:pPr>
    </w:p>
    <w:p w14:paraId="4A508B58" w14:textId="77777777" w:rsidR="00000000" w:rsidRDefault="000E0F03">
      <w:pPr>
        <w:pStyle w:val="-"/>
        <w:rPr>
          <w:rtl/>
        </w:rPr>
      </w:pPr>
      <w:r>
        <w:rPr>
          <w:rFonts w:hint="eastAsia"/>
          <w:rtl/>
        </w:rPr>
        <w:t>מאיר</w:t>
      </w:r>
      <w:r>
        <w:rPr>
          <w:rtl/>
        </w:rPr>
        <w:t xml:space="preserve"> פרוש (יהדות התורה):</w:t>
      </w:r>
    </w:p>
    <w:p w14:paraId="0EFE90AE" w14:textId="77777777" w:rsidR="00000000" w:rsidRDefault="000E0F03">
      <w:pPr>
        <w:pStyle w:val="a0"/>
        <w:rPr>
          <w:rFonts w:hint="cs"/>
          <w:rtl/>
        </w:rPr>
      </w:pPr>
    </w:p>
    <w:p w14:paraId="5701114A" w14:textId="77777777" w:rsidR="00000000" w:rsidRDefault="000E0F03">
      <w:pPr>
        <w:pStyle w:val="a0"/>
        <w:rPr>
          <w:rFonts w:hint="cs"/>
          <w:rtl/>
        </w:rPr>
      </w:pPr>
      <w:r>
        <w:rPr>
          <w:rFonts w:hint="cs"/>
          <w:rtl/>
        </w:rPr>
        <w:t>אני רוצה לומר, וזה בכלל לא צחוק: ראשית כול, גם אני המום לשמוע ממך שכמעט</w:t>
      </w:r>
      <w:r>
        <w:rPr>
          <w:rFonts w:hint="cs"/>
          <w:rtl/>
        </w:rPr>
        <w:t xml:space="preserve"> ארבע שנים אין פקיד, ומי שעושה את זה פועל בהתנדבות. </w:t>
      </w:r>
      <w:bookmarkEnd w:id="84"/>
      <w:r>
        <w:rPr>
          <w:rFonts w:hint="cs"/>
          <w:rtl/>
        </w:rPr>
        <w:t xml:space="preserve">כך זה צריך להיות במדינת ישראל, שפוגעים בקברים, ובמשרד שהיה המשרד לענייני דתות אין מי שיטפל </w:t>
      </w:r>
      <w:r>
        <w:rPr>
          <w:rtl/>
        </w:rPr>
        <w:t>–</w:t>
      </w:r>
      <w:r>
        <w:rPr>
          <w:rFonts w:hint="cs"/>
          <w:rtl/>
        </w:rPr>
        <w:t xml:space="preserve"> רק בהתנדבות? אני מאוד מקווה, ואני רוצה שתאמר זאת מעל הדוכן, שהמשרד שמטפל בדברים האלה ייקח מישהו בשכר  שיטפל בזה</w:t>
      </w:r>
      <w:r>
        <w:rPr>
          <w:rFonts w:hint="cs"/>
          <w:rtl/>
        </w:rPr>
        <w:t xml:space="preserve">. </w:t>
      </w:r>
    </w:p>
    <w:p w14:paraId="5F0138EB" w14:textId="77777777" w:rsidR="00000000" w:rsidRDefault="000E0F03">
      <w:pPr>
        <w:pStyle w:val="a0"/>
        <w:rPr>
          <w:rFonts w:hint="cs"/>
          <w:rtl/>
        </w:rPr>
      </w:pPr>
    </w:p>
    <w:p w14:paraId="4CF184EF" w14:textId="77777777" w:rsidR="00000000" w:rsidRDefault="000E0F03">
      <w:pPr>
        <w:pStyle w:val="a0"/>
        <w:rPr>
          <w:rFonts w:hint="cs"/>
          <w:rtl/>
        </w:rPr>
      </w:pPr>
      <w:r>
        <w:rPr>
          <w:rFonts w:hint="cs"/>
          <w:rtl/>
        </w:rPr>
        <w:t xml:space="preserve">אתן פירוט מלא של כל הפרטים שהזכרתי בשאילתא ושל עוד כמה מקרים שמפאת האילוץ של 40 מלה לא יכולתי להכניס. </w:t>
      </w:r>
    </w:p>
    <w:p w14:paraId="68859E70" w14:textId="77777777" w:rsidR="00000000" w:rsidRDefault="000E0F03">
      <w:pPr>
        <w:pStyle w:val="a0"/>
        <w:ind w:firstLine="0"/>
        <w:rPr>
          <w:rFonts w:hint="cs"/>
          <w:rtl/>
        </w:rPr>
      </w:pPr>
    </w:p>
    <w:p w14:paraId="691C11D1" w14:textId="77777777" w:rsidR="00000000" w:rsidRDefault="000E0F03">
      <w:pPr>
        <w:pStyle w:val="af1"/>
        <w:rPr>
          <w:rtl/>
        </w:rPr>
      </w:pPr>
      <w:r>
        <w:rPr>
          <w:rtl/>
        </w:rPr>
        <w:t>היו"ר ראובן ריבלין:</w:t>
      </w:r>
    </w:p>
    <w:p w14:paraId="74E464AD" w14:textId="77777777" w:rsidR="00000000" w:rsidRDefault="000E0F03">
      <w:pPr>
        <w:pStyle w:val="a0"/>
        <w:rPr>
          <w:rtl/>
        </w:rPr>
      </w:pPr>
    </w:p>
    <w:p w14:paraId="78F7344F" w14:textId="77777777" w:rsidR="00000000" w:rsidRDefault="000E0F03">
      <w:pPr>
        <w:pStyle w:val="a0"/>
        <w:rPr>
          <w:rFonts w:hint="cs"/>
          <w:rtl/>
        </w:rPr>
      </w:pPr>
      <w:r>
        <w:rPr>
          <w:rFonts w:hint="cs"/>
          <w:rtl/>
        </w:rPr>
        <w:t xml:space="preserve">תודה רבה. רבותי חברי הכנסת, השניים הראשונים שהצביעו כשואלים נוספים היו חברי הכנסת ברכה ומח'ול, ואחריהם הצביע חבר הכנסת דהאמשה. </w:t>
      </w:r>
      <w:r>
        <w:rPr>
          <w:rFonts w:hint="cs"/>
          <w:rtl/>
        </w:rPr>
        <w:t xml:space="preserve">הואיל וברכה ומח'ול מאותה סיעה, אני נותן אפשרות לחבר הכנסת ברכה ולחבר הכנסת דהאמשה. בבקשה, אדוני. שאלה נוספת. אדוני מוותר למח'ול? </w:t>
      </w:r>
    </w:p>
    <w:p w14:paraId="3E9EB775" w14:textId="77777777" w:rsidR="00000000" w:rsidRDefault="000E0F03">
      <w:pPr>
        <w:pStyle w:val="a0"/>
        <w:ind w:firstLine="0"/>
        <w:rPr>
          <w:rFonts w:hint="cs"/>
          <w:rtl/>
        </w:rPr>
      </w:pPr>
    </w:p>
    <w:p w14:paraId="69F0C79D" w14:textId="77777777" w:rsidR="00000000" w:rsidRDefault="000E0F03">
      <w:pPr>
        <w:pStyle w:val="af0"/>
        <w:rPr>
          <w:rtl/>
        </w:rPr>
      </w:pPr>
      <w:r>
        <w:rPr>
          <w:rFonts w:hint="eastAsia"/>
          <w:rtl/>
        </w:rPr>
        <w:t>מוחמד</w:t>
      </w:r>
      <w:r>
        <w:rPr>
          <w:rtl/>
        </w:rPr>
        <w:t xml:space="preserve"> ברכה (חד"ש-תע"ל):</w:t>
      </w:r>
    </w:p>
    <w:p w14:paraId="5526B025" w14:textId="77777777" w:rsidR="00000000" w:rsidRDefault="000E0F03">
      <w:pPr>
        <w:pStyle w:val="a0"/>
        <w:rPr>
          <w:rFonts w:hint="cs"/>
          <w:rtl/>
        </w:rPr>
      </w:pPr>
    </w:p>
    <w:p w14:paraId="48405AAD" w14:textId="77777777" w:rsidR="00000000" w:rsidRDefault="000E0F03">
      <w:pPr>
        <w:pStyle w:val="a0"/>
        <w:rPr>
          <w:rFonts w:hint="cs"/>
          <w:rtl/>
        </w:rPr>
      </w:pPr>
      <w:r>
        <w:rPr>
          <w:rFonts w:hint="cs"/>
          <w:rtl/>
        </w:rPr>
        <w:t>אני מוותר לו.</w:t>
      </w:r>
    </w:p>
    <w:p w14:paraId="67E37384" w14:textId="77777777" w:rsidR="00000000" w:rsidRDefault="000E0F03">
      <w:pPr>
        <w:pStyle w:val="a0"/>
        <w:ind w:firstLine="0"/>
        <w:rPr>
          <w:rFonts w:hint="cs"/>
          <w:rtl/>
        </w:rPr>
      </w:pPr>
    </w:p>
    <w:p w14:paraId="1BD37289" w14:textId="77777777" w:rsidR="00000000" w:rsidRDefault="000E0F03">
      <w:pPr>
        <w:pStyle w:val="af1"/>
        <w:rPr>
          <w:rtl/>
        </w:rPr>
      </w:pPr>
      <w:r>
        <w:rPr>
          <w:rtl/>
        </w:rPr>
        <w:t>היו"ר ראובן ריבלין:</w:t>
      </w:r>
    </w:p>
    <w:p w14:paraId="19DDB49C" w14:textId="77777777" w:rsidR="00000000" w:rsidRDefault="000E0F03">
      <w:pPr>
        <w:pStyle w:val="a0"/>
        <w:rPr>
          <w:rtl/>
        </w:rPr>
      </w:pPr>
    </w:p>
    <w:p w14:paraId="6966790B" w14:textId="77777777" w:rsidR="00000000" w:rsidRDefault="000E0F03">
      <w:pPr>
        <w:pStyle w:val="a0"/>
        <w:rPr>
          <w:rFonts w:hint="cs"/>
          <w:rtl/>
        </w:rPr>
      </w:pPr>
      <w:r>
        <w:rPr>
          <w:rFonts w:hint="cs"/>
          <w:rtl/>
        </w:rPr>
        <w:t xml:space="preserve">אז קודם חבר הכנסת מח'ול, בבקשה. </w:t>
      </w:r>
    </w:p>
    <w:p w14:paraId="1B3E99ED" w14:textId="77777777" w:rsidR="00000000" w:rsidRDefault="000E0F03">
      <w:pPr>
        <w:pStyle w:val="a0"/>
        <w:rPr>
          <w:rFonts w:hint="cs"/>
          <w:rtl/>
        </w:rPr>
      </w:pPr>
    </w:p>
    <w:p w14:paraId="4BA3E766" w14:textId="77777777" w:rsidR="00000000" w:rsidRDefault="000E0F03">
      <w:pPr>
        <w:pStyle w:val="a"/>
        <w:rPr>
          <w:rtl/>
        </w:rPr>
      </w:pPr>
      <w:bookmarkStart w:id="85" w:name="_Toc87615500"/>
      <w:r>
        <w:rPr>
          <w:rFonts w:hint="eastAsia"/>
          <w:rtl/>
        </w:rPr>
        <w:t>עסאם</w:t>
      </w:r>
      <w:r>
        <w:rPr>
          <w:rtl/>
        </w:rPr>
        <w:t xml:space="preserve"> מח'ול (חד"ש-תע"ל):</w:t>
      </w:r>
      <w:bookmarkEnd w:id="85"/>
    </w:p>
    <w:p w14:paraId="69F106C6" w14:textId="77777777" w:rsidR="00000000" w:rsidRDefault="000E0F03">
      <w:pPr>
        <w:pStyle w:val="a0"/>
        <w:rPr>
          <w:rFonts w:hint="cs"/>
          <w:rtl/>
        </w:rPr>
      </w:pPr>
    </w:p>
    <w:p w14:paraId="5E9DC826" w14:textId="77777777" w:rsidR="00000000" w:rsidRDefault="000E0F03">
      <w:pPr>
        <w:pStyle w:val="a0"/>
        <w:rPr>
          <w:rFonts w:hint="cs"/>
          <w:rtl/>
        </w:rPr>
      </w:pPr>
      <w:r>
        <w:rPr>
          <w:rFonts w:hint="cs"/>
          <w:rtl/>
        </w:rPr>
        <w:t>אדוני</w:t>
      </w:r>
      <w:r>
        <w:rPr>
          <w:rFonts w:hint="cs"/>
          <w:rtl/>
        </w:rPr>
        <w:t xml:space="preserve"> היושב-ראש, המקרים האלה של פגיעה במקומות קדושים, בתי-קברות, מסגדים, הפכו לנורמה. אבל, אני רוצה לציין את הפגיעה שהיתה בשנה האחרונה באזור עתיק, ברמלה העתיקה. לפני שנה סיירתי שם, וזה נראה מקום שיכול להיות פנינה תיירותית בעיר עתיקה כמו רמלה. האזור הזה נהרס, לר</w:t>
      </w:r>
      <w:r>
        <w:rPr>
          <w:rFonts w:hint="cs"/>
          <w:rtl/>
        </w:rPr>
        <w:t xml:space="preserve">בות כנסייה ארמנית שהיתה שם. כל האזור הופך לאזור נדל"ן, תוך רמיסה של הערך הארכיאולוגי, הערך הארכיטקטוני והערך ההיסטורי של המקומות האלה. </w:t>
      </w:r>
    </w:p>
    <w:p w14:paraId="66143B0F" w14:textId="77777777" w:rsidR="00000000" w:rsidRDefault="000E0F03">
      <w:pPr>
        <w:pStyle w:val="a0"/>
        <w:ind w:firstLine="0"/>
        <w:rPr>
          <w:rFonts w:hint="cs"/>
          <w:rtl/>
        </w:rPr>
      </w:pPr>
    </w:p>
    <w:p w14:paraId="312AA5D0" w14:textId="77777777" w:rsidR="00000000" w:rsidRDefault="000E0F03">
      <w:pPr>
        <w:pStyle w:val="af1"/>
        <w:rPr>
          <w:rtl/>
        </w:rPr>
      </w:pPr>
      <w:r>
        <w:rPr>
          <w:rtl/>
        </w:rPr>
        <w:t>היו"ר ראובן ריבלין:</w:t>
      </w:r>
    </w:p>
    <w:p w14:paraId="4C27DD9A" w14:textId="77777777" w:rsidR="00000000" w:rsidRDefault="000E0F03">
      <w:pPr>
        <w:pStyle w:val="a0"/>
        <w:rPr>
          <w:rtl/>
        </w:rPr>
      </w:pPr>
    </w:p>
    <w:p w14:paraId="306D29E6" w14:textId="77777777" w:rsidR="00000000" w:rsidRDefault="000E0F03">
      <w:pPr>
        <w:pStyle w:val="a0"/>
        <w:rPr>
          <w:rFonts w:hint="cs"/>
          <w:rtl/>
        </w:rPr>
      </w:pPr>
      <w:r>
        <w:rPr>
          <w:rFonts w:hint="cs"/>
          <w:rtl/>
        </w:rPr>
        <w:t xml:space="preserve">תודה רבה. </w:t>
      </w:r>
    </w:p>
    <w:p w14:paraId="66ED24EF" w14:textId="77777777" w:rsidR="00000000" w:rsidRDefault="000E0F03">
      <w:pPr>
        <w:pStyle w:val="a0"/>
        <w:ind w:firstLine="0"/>
        <w:rPr>
          <w:rFonts w:hint="cs"/>
          <w:rtl/>
        </w:rPr>
      </w:pPr>
    </w:p>
    <w:p w14:paraId="32AED07F" w14:textId="77777777" w:rsidR="00000000" w:rsidRDefault="000E0F03">
      <w:pPr>
        <w:pStyle w:val="-"/>
        <w:rPr>
          <w:rtl/>
        </w:rPr>
      </w:pPr>
      <w:bookmarkStart w:id="86" w:name="FS000000474T21_07_2004_12_31_23C"/>
      <w:bookmarkEnd w:id="86"/>
      <w:r>
        <w:rPr>
          <w:rtl/>
        </w:rPr>
        <w:t>עסאם מח'ול (חד"ש-תע"ל):</w:t>
      </w:r>
    </w:p>
    <w:p w14:paraId="778172A6" w14:textId="77777777" w:rsidR="00000000" w:rsidRDefault="000E0F03">
      <w:pPr>
        <w:pStyle w:val="a0"/>
        <w:rPr>
          <w:rtl/>
        </w:rPr>
      </w:pPr>
    </w:p>
    <w:p w14:paraId="3C183454" w14:textId="77777777" w:rsidR="00000000" w:rsidRDefault="000E0F03">
      <w:pPr>
        <w:pStyle w:val="a0"/>
        <w:rPr>
          <w:rFonts w:hint="cs"/>
          <w:rtl/>
        </w:rPr>
      </w:pPr>
      <w:r>
        <w:rPr>
          <w:rFonts w:hint="cs"/>
          <w:rtl/>
        </w:rPr>
        <w:t>על זה צריך להוסיף את מה שקורה ביישובים הבלתי-מוכרים, ביישובים</w:t>
      </w:r>
      <w:r>
        <w:rPr>
          <w:rFonts w:hint="cs"/>
          <w:rtl/>
        </w:rPr>
        <w:t xml:space="preserve"> ההרוסים: סוחמאתא ומקומות אחרים בכל רחבי הארץ. </w:t>
      </w:r>
    </w:p>
    <w:p w14:paraId="079C5542" w14:textId="77777777" w:rsidR="00000000" w:rsidRDefault="000E0F03">
      <w:pPr>
        <w:pStyle w:val="a0"/>
        <w:ind w:firstLine="0"/>
        <w:rPr>
          <w:rFonts w:hint="cs"/>
          <w:rtl/>
        </w:rPr>
      </w:pPr>
    </w:p>
    <w:p w14:paraId="137F772E" w14:textId="77777777" w:rsidR="00000000" w:rsidRDefault="000E0F03">
      <w:pPr>
        <w:pStyle w:val="af1"/>
        <w:rPr>
          <w:rtl/>
        </w:rPr>
      </w:pPr>
      <w:r>
        <w:rPr>
          <w:rtl/>
        </w:rPr>
        <w:t>היו"ר ראובן ריבלין:</w:t>
      </w:r>
    </w:p>
    <w:p w14:paraId="1C0BEE03" w14:textId="77777777" w:rsidR="00000000" w:rsidRDefault="000E0F03">
      <w:pPr>
        <w:pStyle w:val="a0"/>
        <w:rPr>
          <w:rtl/>
        </w:rPr>
      </w:pPr>
    </w:p>
    <w:p w14:paraId="10B6BBD0" w14:textId="77777777" w:rsidR="00000000" w:rsidRDefault="000E0F03">
      <w:pPr>
        <w:pStyle w:val="a0"/>
        <w:rPr>
          <w:rFonts w:hint="cs"/>
          <w:rtl/>
        </w:rPr>
      </w:pPr>
      <w:r>
        <w:rPr>
          <w:rFonts w:hint="cs"/>
          <w:rtl/>
        </w:rPr>
        <w:t xml:space="preserve">תודה. חבר הכנסת דהאמשה </w:t>
      </w:r>
      <w:r>
        <w:rPr>
          <w:rtl/>
        </w:rPr>
        <w:t>–</w:t>
      </w:r>
      <w:r>
        <w:rPr>
          <w:rFonts w:hint="cs"/>
          <w:rtl/>
        </w:rPr>
        <w:t xml:space="preserve">  כך אנחנו רואים את הדאגה גם מחברי הכנסת היהודים גם מחברי הכנסת הנוצרים וגם מחברי הכנסת המוסלמים. ונציין שרמלה היתה הבירה היחידה של העם הפלסטיני עד היום. </w:t>
      </w:r>
    </w:p>
    <w:p w14:paraId="4D4FE26B" w14:textId="77777777" w:rsidR="00000000" w:rsidRDefault="000E0F03">
      <w:pPr>
        <w:pStyle w:val="a0"/>
        <w:rPr>
          <w:rFonts w:hint="cs"/>
          <w:rtl/>
        </w:rPr>
      </w:pPr>
    </w:p>
    <w:p w14:paraId="0CAE0422" w14:textId="77777777" w:rsidR="00000000" w:rsidRDefault="000E0F03">
      <w:pPr>
        <w:pStyle w:val="af0"/>
        <w:rPr>
          <w:rtl/>
        </w:rPr>
      </w:pPr>
      <w:r>
        <w:rPr>
          <w:rFonts w:hint="eastAsia"/>
          <w:rtl/>
        </w:rPr>
        <w:t>עסאם</w:t>
      </w:r>
      <w:r>
        <w:rPr>
          <w:rtl/>
        </w:rPr>
        <w:t xml:space="preserve"> מ</w:t>
      </w:r>
      <w:r>
        <w:rPr>
          <w:rtl/>
        </w:rPr>
        <w:t>ח'ול (חד"ש-תע"ל):</w:t>
      </w:r>
    </w:p>
    <w:p w14:paraId="0AE136FD" w14:textId="77777777" w:rsidR="00000000" w:rsidRDefault="000E0F03">
      <w:pPr>
        <w:pStyle w:val="a0"/>
        <w:rPr>
          <w:rFonts w:hint="cs"/>
          <w:rtl/>
        </w:rPr>
      </w:pPr>
    </w:p>
    <w:p w14:paraId="7D0748F2" w14:textId="77777777" w:rsidR="00000000" w:rsidRDefault="000E0F03">
      <w:pPr>
        <w:pStyle w:val="a0"/>
        <w:rPr>
          <w:rFonts w:hint="cs"/>
          <w:rtl/>
        </w:rPr>
      </w:pPr>
      <w:r>
        <w:rPr>
          <w:rFonts w:hint="cs"/>
          <w:rtl/>
        </w:rPr>
        <w:t xml:space="preserve">מה אתה אומר. </w:t>
      </w:r>
    </w:p>
    <w:p w14:paraId="1B865F3B" w14:textId="77777777" w:rsidR="00000000" w:rsidRDefault="000E0F03">
      <w:pPr>
        <w:pStyle w:val="a0"/>
        <w:ind w:firstLine="0"/>
        <w:rPr>
          <w:rFonts w:hint="cs"/>
          <w:rtl/>
        </w:rPr>
      </w:pPr>
    </w:p>
    <w:p w14:paraId="0D0022E5" w14:textId="77777777" w:rsidR="00000000" w:rsidRDefault="000E0F03">
      <w:pPr>
        <w:pStyle w:val="af1"/>
        <w:rPr>
          <w:rtl/>
        </w:rPr>
      </w:pPr>
      <w:r>
        <w:rPr>
          <w:rtl/>
        </w:rPr>
        <w:t>היו"ר ראובן ריבלין:</w:t>
      </w:r>
    </w:p>
    <w:p w14:paraId="5947511B" w14:textId="77777777" w:rsidR="00000000" w:rsidRDefault="000E0F03">
      <w:pPr>
        <w:pStyle w:val="a0"/>
        <w:rPr>
          <w:rtl/>
        </w:rPr>
      </w:pPr>
    </w:p>
    <w:p w14:paraId="1FFF4F34" w14:textId="77777777" w:rsidR="00000000" w:rsidRDefault="000E0F03">
      <w:pPr>
        <w:pStyle w:val="a0"/>
        <w:rPr>
          <w:rFonts w:hint="cs"/>
          <w:rtl/>
        </w:rPr>
      </w:pPr>
      <w:r>
        <w:rPr>
          <w:rFonts w:hint="cs"/>
          <w:rtl/>
        </w:rPr>
        <w:t xml:space="preserve">תאמין לי, שנינו יודעים היסטוריה, חבר הכנסת ברכה. בבקשה. </w:t>
      </w:r>
    </w:p>
    <w:p w14:paraId="208E41EE" w14:textId="77777777" w:rsidR="00000000" w:rsidRDefault="000E0F03">
      <w:pPr>
        <w:pStyle w:val="a0"/>
        <w:ind w:firstLine="0"/>
        <w:rPr>
          <w:rFonts w:hint="cs"/>
          <w:rtl/>
        </w:rPr>
      </w:pPr>
    </w:p>
    <w:p w14:paraId="0C83F83E" w14:textId="77777777" w:rsidR="00000000" w:rsidRDefault="000E0F03">
      <w:pPr>
        <w:pStyle w:val="a"/>
        <w:rPr>
          <w:rtl/>
        </w:rPr>
      </w:pPr>
      <w:bookmarkStart w:id="87" w:name="_Toc87615501"/>
      <w:r>
        <w:rPr>
          <w:rFonts w:hint="eastAsia"/>
          <w:rtl/>
        </w:rPr>
        <w:t>עבד</w:t>
      </w:r>
      <w:r>
        <w:rPr>
          <w:rtl/>
        </w:rPr>
        <w:t>-אלמאלכ דהאמשה (רע"ם):</w:t>
      </w:r>
      <w:bookmarkEnd w:id="87"/>
    </w:p>
    <w:p w14:paraId="3DD71F84" w14:textId="77777777" w:rsidR="00000000" w:rsidRDefault="000E0F03">
      <w:pPr>
        <w:pStyle w:val="a0"/>
        <w:rPr>
          <w:rFonts w:hint="cs"/>
          <w:rtl/>
        </w:rPr>
      </w:pPr>
    </w:p>
    <w:p w14:paraId="00E0DF40" w14:textId="77777777" w:rsidR="00000000" w:rsidRDefault="000E0F03">
      <w:pPr>
        <w:pStyle w:val="a0"/>
        <w:rPr>
          <w:rFonts w:hint="cs"/>
          <w:rtl/>
        </w:rPr>
      </w:pPr>
      <w:r>
        <w:rPr>
          <w:rFonts w:hint="cs"/>
          <w:rtl/>
        </w:rPr>
        <w:t>כבוד היושב-ראש, מכובדי השר, חברי חברי הכנסת, אכן צריך לשמור את הקברים. גם קברים עתיקים, ונדמה לי שכל הקברים חייבים ב</w:t>
      </w:r>
      <w:r>
        <w:rPr>
          <w:rFonts w:hint="cs"/>
          <w:rtl/>
        </w:rPr>
        <w:t xml:space="preserve">שמירה ובכבוד, לא רק הקברים שעליהם שאל חבר הכנסת פרוש. אני לא מאמין שבעניין הזה יש חילוקי דעות. אני שואל מה לגבי בתי-הקברות בכפרים הערביים, שעדיין חיים? בתי-הקברות עדיין חיים, נמצאים וקיימים, אבל לא מרשים לתחזק אותם ולא לשפר אותם. </w:t>
      </w:r>
    </w:p>
    <w:p w14:paraId="4DE15AFD" w14:textId="77777777" w:rsidR="00000000" w:rsidRDefault="000E0F03">
      <w:pPr>
        <w:pStyle w:val="a0"/>
        <w:ind w:firstLine="0"/>
        <w:rPr>
          <w:rFonts w:hint="cs"/>
          <w:rtl/>
        </w:rPr>
      </w:pPr>
    </w:p>
    <w:p w14:paraId="596C735A" w14:textId="77777777" w:rsidR="00000000" w:rsidRDefault="000E0F03">
      <w:pPr>
        <w:pStyle w:val="af1"/>
        <w:rPr>
          <w:rtl/>
        </w:rPr>
      </w:pPr>
      <w:r>
        <w:rPr>
          <w:rtl/>
        </w:rPr>
        <w:t>היו"ר ראובן ריבלין:</w:t>
      </w:r>
    </w:p>
    <w:p w14:paraId="30922807" w14:textId="77777777" w:rsidR="00000000" w:rsidRDefault="000E0F03">
      <w:pPr>
        <w:pStyle w:val="a0"/>
        <w:rPr>
          <w:rtl/>
        </w:rPr>
      </w:pPr>
    </w:p>
    <w:p w14:paraId="72165055" w14:textId="77777777" w:rsidR="00000000" w:rsidRDefault="000E0F03">
      <w:pPr>
        <w:pStyle w:val="a0"/>
        <w:rPr>
          <w:rFonts w:hint="cs"/>
          <w:rtl/>
        </w:rPr>
      </w:pPr>
      <w:r>
        <w:rPr>
          <w:rFonts w:hint="cs"/>
          <w:rtl/>
        </w:rPr>
        <w:t xml:space="preserve">לא </w:t>
      </w:r>
      <w:r>
        <w:rPr>
          <w:rFonts w:hint="cs"/>
          <w:rtl/>
        </w:rPr>
        <w:t xml:space="preserve">"עדיין חיים"-  "עדיין פעילים". </w:t>
      </w:r>
    </w:p>
    <w:p w14:paraId="5D14CB22" w14:textId="77777777" w:rsidR="00000000" w:rsidRDefault="000E0F03">
      <w:pPr>
        <w:pStyle w:val="a0"/>
        <w:ind w:firstLine="0"/>
        <w:rPr>
          <w:rFonts w:hint="cs"/>
          <w:rtl/>
        </w:rPr>
      </w:pPr>
    </w:p>
    <w:p w14:paraId="01C1B3BE" w14:textId="77777777" w:rsidR="00000000" w:rsidRDefault="000E0F03">
      <w:pPr>
        <w:pStyle w:val="af0"/>
        <w:rPr>
          <w:rtl/>
        </w:rPr>
      </w:pPr>
      <w:r>
        <w:rPr>
          <w:rFonts w:hint="eastAsia"/>
          <w:rtl/>
        </w:rPr>
        <w:t>עבד</w:t>
      </w:r>
      <w:r>
        <w:rPr>
          <w:rtl/>
        </w:rPr>
        <w:t>-אלמאלכ דהאמשה (רע"ם):</w:t>
      </w:r>
    </w:p>
    <w:p w14:paraId="7F193212" w14:textId="77777777" w:rsidR="00000000" w:rsidRDefault="000E0F03">
      <w:pPr>
        <w:pStyle w:val="a0"/>
        <w:rPr>
          <w:rFonts w:hint="cs"/>
          <w:rtl/>
        </w:rPr>
      </w:pPr>
    </w:p>
    <w:p w14:paraId="04A2E9A3" w14:textId="77777777" w:rsidR="00000000" w:rsidRDefault="000E0F03">
      <w:pPr>
        <w:pStyle w:val="a0"/>
        <w:rPr>
          <w:rFonts w:hint="cs"/>
          <w:rtl/>
        </w:rPr>
      </w:pPr>
      <w:r>
        <w:rPr>
          <w:rFonts w:hint="cs"/>
          <w:rtl/>
        </w:rPr>
        <w:t xml:space="preserve">פעילים. בסדר. </w:t>
      </w:r>
    </w:p>
    <w:p w14:paraId="78E9B773" w14:textId="77777777" w:rsidR="00000000" w:rsidRDefault="000E0F03">
      <w:pPr>
        <w:pStyle w:val="a0"/>
        <w:ind w:firstLine="0"/>
        <w:rPr>
          <w:rFonts w:hint="cs"/>
          <w:rtl/>
        </w:rPr>
      </w:pPr>
    </w:p>
    <w:p w14:paraId="392FC18C" w14:textId="77777777" w:rsidR="00000000" w:rsidRDefault="000E0F03">
      <w:pPr>
        <w:pStyle w:val="af0"/>
        <w:rPr>
          <w:rtl/>
        </w:rPr>
      </w:pPr>
      <w:r>
        <w:rPr>
          <w:rFonts w:hint="eastAsia"/>
          <w:rtl/>
        </w:rPr>
        <w:t>מוחמד</w:t>
      </w:r>
      <w:r>
        <w:rPr>
          <w:rtl/>
        </w:rPr>
        <w:t xml:space="preserve"> ברכה (חד"ש-תע"ל):</w:t>
      </w:r>
    </w:p>
    <w:p w14:paraId="7820DA9E" w14:textId="77777777" w:rsidR="00000000" w:rsidRDefault="000E0F03">
      <w:pPr>
        <w:pStyle w:val="a0"/>
        <w:rPr>
          <w:rFonts w:hint="cs"/>
          <w:rtl/>
        </w:rPr>
      </w:pPr>
    </w:p>
    <w:p w14:paraId="1F6FD989" w14:textId="77777777" w:rsidR="00000000" w:rsidRDefault="000E0F03">
      <w:pPr>
        <w:pStyle w:val="a0"/>
        <w:rPr>
          <w:rFonts w:hint="cs"/>
          <w:rtl/>
        </w:rPr>
      </w:pPr>
      <w:r>
        <w:rPr>
          <w:rFonts w:hint="cs"/>
          <w:rtl/>
        </w:rPr>
        <w:t xml:space="preserve">לא, שהקרובים הישירים עדיין חיים. </w:t>
      </w:r>
    </w:p>
    <w:p w14:paraId="20F9133F" w14:textId="77777777" w:rsidR="00000000" w:rsidRDefault="000E0F03">
      <w:pPr>
        <w:pStyle w:val="a0"/>
        <w:ind w:firstLine="0"/>
        <w:rPr>
          <w:rFonts w:hint="cs"/>
          <w:rtl/>
        </w:rPr>
      </w:pPr>
    </w:p>
    <w:p w14:paraId="0E640D64" w14:textId="77777777" w:rsidR="00000000" w:rsidRDefault="000E0F03">
      <w:pPr>
        <w:pStyle w:val="af1"/>
        <w:rPr>
          <w:rtl/>
        </w:rPr>
      </w:pPr>
      <w:r>
        <w:rPr>
          <w:rtl/>
        </w:rPr>
        <w:t>היו"ר ראובן ריבלין:</w:t>
      </w:r>
    </w:p>
    <w:p w14:paraId="2F625CF7" w14:textId="77777777" w:rsidR="00000000" w:rsidRDefault="000E0F03">
      <w:pPr>
        <w:pStyle w:val="a0"/>
        <w:rPr>
          <w:rtl/>
        </w:rPr>
      </w:pPr>
    </w:p>
    <w:p w14:paraId="6B954CF0" w14:textId="77777777" w:rsidR="00000000" w:rsidRDefault="000E0F03">
      <w:pPr>
        <w:pStyle w:val="a0"/>
        <w:rPr>
          <w:rFonts w:hint="cs"/>
          <w:rtl/>
        </w:rPr>
      </w:pPr>
      <w:r>
        <w:rPr>
          <w:rFonts w:hint="cs"/>
          <w:rtl/>
        </w:rPr>
        <w:t xml:space="preserve">ברור, שקוברים בהם. </w:t>
      </w:r>
    </w:p>
    <w:p w14:paraId="59B591E4" w14:textId="77777777" w:rsidR="00000000" w:rsidRDefault="000E0F03">
      <w:pPr>
        <w:pStyle w:val="a0"/>
        <w:ind w:firstLine="0"/>
        <w:rPr>
          <w:rFonts w:hint="cs"/>
          <w:rtl/>
        </w:rPr>
      </w:pPr>
    </w:p>
    <w:p w14:paraId="25AAB7AA" w14:textId="77777777" w:rsidR="00000000" w:rsidRDefault="000E0F03">
      <w:pPr>
        <w:pStyle w:val="-"/>
        <w:rPr>
          <w:rtl/>
        </w:rPr>
      </w:pPr>
      <w:r>
        <w:rPr>
          <w:rFonts w:hint="eastAsia"/>
          <w:rtl/>
        </w:rPr>
        <w:t>עבד</w:t>
      </w:r>
      <w:r>
        <w:rPr>
          <w:rtl/>
        </w:rPr>
        <w:t>-אלמאלכ דהאמשה (רע"ם):</w:t>
      </w:r>
    </w:p>
    <w:p w14:paraId="2154B473" w14:textId="77777777" w:rsidR="00000000" w:rsidRDefault="000E0F03">
      <w:pPr>
        <w:pStyle w:val="a0"/>
        <w:rPr>
          <w:rFonts w:hint="cs"/>
          <w:rtl/>
        </w:rPr>
      </w:pPr>
    </w:p>
    <w:p w14:paraId="499B6263" w14:textId="77777777" w:rsidR="00000000" w:rsidRDefault="000E0F03">
      <w:pPr>
        <w:pStyle w:val="a0"/>
        <w:rPr>
          <w:rFonts w:hint="cs"/>
          <w:rtl/>
        </w:rPr>
      </w:pPr>
      <w:r>
        <w:rPr>
          <w:rFonts w:hint="cs"/>
          <w:rtl/>
        </w:rPr>
        <w:t xml:space="preserve">הקרובים חיים, בתי-הקברות עדיין פעילים. גם מסגדים - </w:t>
      </w:r>
      <w:r>
        <w:rPr>
          <w:rFonts w:hint="cs"/>
          <w:rtl/>
        </w:rPr>
        <w:t xml:space="preserve">באחרונה היו שרפות של מסגדים גם בבית-שאן וגם בטבריה. העניין הזה חוזר יום-יום. פנינו גם לראש הממשלה ופנינו גם לשר הדתות דאז בבקשה: תנו לנו לתחזק אותם. אנחנו מוכנים לעשות את זה על חשבוננו. אין תקציב לממשלה, אין כסף למדינה </w:t>
      </w:r>
      <w:r>
        <w:rPr>
          <w:rtl/>
        </w:rPr>
        <w:t>–</w:t>
      </w:r>
      <w:r>
        <w:rPr>
          <w:rFonts w:hint="cs"/>
          <w:rtl/>
        </w:rPr>
        <w:t xml:space="preserve"> בסדר. תנו לנו לעשות את זה, אנחנו יכ</w:t>
      </w:r>
      <w:r>
        <w:rPr>
          <w:rFonts w:hint="cs"/>
          <w:rtl/>
        </w:rPr>
        <w:t xml:space="preserve">ולים לשמר את זה, ובכבוד הראוי. רק תסירו את המניעה של מינהל מקרקעי ישראל. כי בכל מקרה הוא אומר: זאת אחריותי </w:t>
      </w:r>
      <w:r>
        <w:rPr>
          <w:rtl/>
        </w:rPr>
        <w:t>–</w:t>
      </w:r>
      <w:r>
        <w:rPr>
          <w:rFonts w:hint="cs"/>
          <w:rtl/>
        </w:rPr>
        <w:t xml:space="preserve"> אבל הוא אפילו לא שואל מי שרף ומי הרס ומי עשה את הפשעים האלה. תודה רבה. </w:t>
      </w:r>
    </w:p>
    <w:p w14:paraId="691A5C29" w14:textId="77777777" w:rsidR="00000000" w:rsidRDefault="000E0F03">
      <w:pPr>
        <w:pStyle w:val="a0"/>
        <w:ind w:firstLine="0"/>
        <w:rPr>
          <w:rFonts w:hint="cs"/>
          <w:rtl/>
        </w:rPr>
      </w:pPr>
    </w:p>
    <w:p w14:paraId="334E75D3" w14:textId="77777777" w:rsidR="00000000" w:rsidRDefault="000E0F03">
      <w:pPr>
        <w:pStyle w:val="af1"/>
        <w:rPr>
          <w:rtl/>
        </w:rPr>
      </w:pPr>
      <w:r>
        <w:rPr>
          <w:rtl/>
        </w:rPr>
        <w:t>היו"ר ראובן ריבלין:</w:t>
      </w:r>
    </w:p>
    <w:p w14:paraId="640AECD4" w14:textId="77777777" w:rsidR="00000000" w:rsidRDefault="000E0F03">
      <w:pPr>
        <w:pStyle w:val="a0"/>
        <w:rPr>
          <w:rtl/>
        </w:rPr>
      </w:pPr>
    </w:p>
    <w:p w14:paraId="122C5E4E" w14:textId="77777777" w:rsidR="00000000" w:rsidRDefault="000E0F03">
      <w:pPr>
        <w:pStyle w:val="a0"/>
        <w:rPr>
          <w:rFonts w:hint="cs"/>
          <w:rtl/>
        </w:rPr>
      </w:pPr>
      <w:r>
        <w:rPr>
          <w:rFonts w:hint="cs"/>
          <w:rtl/>
        </w:rPr>
        <w:t>תודה. חבר הכנסת דהאמשה, אדוני אחד הפעילים הגדולים בכנ</w:t>
      </w:r>
      <w:r>
        <w:rPr>
          <w:rFonts w:hint="cs"/>
          <w:rtl/>
        </w:rPr>
        <w:t>סת, אבל אי-אפשר שכל שאלה תהיה הצעה לסדר-היום.</w:t>
      </w:r>
    </w:p>
    <w:p w14:paraId="4B2A8F48" w14:textId="77777777" w:rsidR="00000000" w:rsidRDefault="000E0F03">
      <w:pPr>
        <w:pStyle w:val="a0"/>
        <w:ind w:firstLine="0"/>
        <w:rPr>
          <w:rFonts w:hint="cs"/>
          <w:rtl/>
        </w:rPr>
      </w:pPr>
    </w:p>
    <w:p w14:paraId="3AC798CB" w14:textId="77777777" w:rsidR="00000000" w:rsidRDefault="000E0F03">
      <w:pPr>
        <w:pStyle w:val="a"/>
        <w:rPr>
          <w:rtl/>
        </w:rPr>
      </w:pPr>
      <w:bookmarkStart w:id="88" w:name="FS000000474T21_07_2004_12_35_41C"/>
      <w:bookmarkStart w:id="89" w:name="_Toc87615502"/>
      <w:bookmarkEnd w:id="88"/>
      <w:r>
        <w:rPr>
          <w:rtl/>
        </w:rPr>
        <w:t>שר התיירות גדעון עזרא:</w:t>
      </w:r>
      <w:bookmarkEnd w:id="89"/>
    </w:p>
    <w:p w14:paraId="163D8335" w14:textId="77777777" w:rsidR="00000000" w:rsidRDefault="000E0F03">
      <w:pPr>
        <w:pStyle w:val="a0"/>
        <w:rPr>
          <w:rtl/>
        </w:rPr>
      </w:pPr>
    </w:p>
    <w:p w14:paraId="50DF4B77" w14:textId="77777777" w:rsidR="00000000" w:rsidRDefault="000E0F03">
      <w:pPr>
        <w:pStyle w:val="a0"/>
        <w:rPr>
          <w:rFonts w:hint="cs"/>
          <w:rtl/>
        </w:rPr>
      </w:pPr>
      <w:r>
        <w:rPr>
          <w:rFonts w:hint="cs"/>
          <w:rtl/>
        </w:rPr>
        <w:t xml:space="preserve">חבר הכנסת דהאמשה, בכלל התחלת עם המסגדים, כבר הלכת לעולם אחר. </w:t>
      </w:r>
    </w:p>
    <w:p w14:paraId="215EEB73" w14:textId="77777777" w:rsidR="00000000" w:rsidRDefault="000E0F03">
      <w:pPr>
        <w:pStyle w:val="a0"/>
        <w:ind w:firstLine="0"/>
        <w:rPr>
          <w:rFonts w:hint="cs"/>
          <w:rtl/>
        </w:rPr>
      </w:pPr>
    </w:p>
    <w:p w14:paraId="517B5EBD" w14:textId="77777777" w:rsidR="00000000" w:rsidRDefault="000E0F03">
      <w:pPr>
        <w:pStyle w:val="af0"/>
        <w:rPr>
          <w:rtl/>
        </w:rPr>
      </w:pPr>
      <w:r>
        <w:rPr>
          <w:rFonts w:hint="eastAsia"/>
          <w:rtl/>
        </w:rPr>
        <w:t>עבד</w:t>
      </w:r>
      <w:r>
        <w:rPr>
          <w:rtl/>
        </w:rPr>
        <w:t>-אלמאלכ דהאמשה (רע"ם):</w:t>
      </w:r>
    </w:p>
    <w:p w14:paraId="04EE48D6" w14:textId="77777777" w:rsidR="00000000" w:rsidRDefault="000E0F03">
      <w:pPr>
        <w:pStyle w:val="a0"/>
        <w:rPr>
          <w:rFonts w:hint="cs"/>
          <w:rtl/>
        </w:rPr>
      </w:pPr>
    </w:p>
    <w:p w14:paraId="446CFADB" w14:textId="77777777" w:rsidR="00000000" w:rsidRDefault="000E0F03">
      <w:pPr>
        <w:pStyle w:val="a0"/>
        <w:rPr>
          <w:rFonts w:hint="cs"/>
          <w:rtl/>
        </w:rPr>
      </w:pPr>
      <w:r>
        <w:rPr>
          <w:rFonts w:hint="cs"/>
          <w:rtl/>
        </w:rPr>
        <w:t xml:space="preserve">מסגדים, בתי-קברות. </w:t>
      </w:r>
    </w:p>
    <w:p w14:paraId="23E0777B" w14:textId="77777777" w:rsidR="00000000" w:rsidRDefault="000E0F03">
      <w:pPr>
        <w:pStyle w:val="a0"/>
        <w:ind w:firstLine="0"/>
        <w:rPr>
          <w:rFonts w:hint="cs"/>
          <w:rtl/>
        </w:rPr>
      </w:pPr>
    </w:p>
    <w:p w14:paraId="75546DF1" w14:textId="77777777" w:rsidR="00000000" w:rsidRDefault="000E0F03">
      <w:pPr>
        <w:pStyle w:val="af1"/>
        <w:rPr>
          <w:rtl/>
        </w:rPr>
      </w:pPr>
      <w:r>
        <w:rPr>
          <w:rtl/>
        </w:rPr>
        <w:t>היו"ר ראובן ריבלין:</w:t>
      </w:r>
    </w:p>
    <w:p w14:paraId="430AA299" w14:textId="77777777" w:rsidR="00000000" w:rsidRDefault="000E0F03">
      <w:pPr>
        <w:pStyle w:val="a0"/>
        <w:rPr>
          <w:rtl/>
        </w:rPr>
      </w:pPr>
    </w:p>
    <w:p w14:paraId="0A0C9EBA" w14:textId="77777777" w:rsidR="00000000" w:rsidRDefault="000E0F03">
      <w:pPr>
        <w:pStyle w:val="a0"/>
        <w:rPr>
          <w:rFonts w:hint="cs"/>
          <w:rtl/>
        </w:rPr>
      </w:pPr>
      <w:r>
        <w:rPr>
          <w:rFonts w:hint="cs"/>
          <w:rtl/>
        </w:rPr>
        <w:t xml:space="preserve">לא לענות, הוא עונה לך עכשיו. </w:t>
      </w:r>
    </w:p>
    <w:p w14:paraId="21320290" w14:textId="77777777" w:rsidR="00000000" w:rsidRDefault="000E0F03">
      <w:pPr>
        <w:pStyle w:val="a0"/>
        <w:ind w:firstLine="0"/>
        <w:rPr>
          <w:rFonts w:hint="cs"/>
          <w:rtl/>
        </w:rPr>
      </w:pPr>
    </w:p>
    <w:p w14:paraId="1699229C" w14:textId="77777777" w:rsidR="00000000" w:rsidRDefault="000E0F03">
      <w:pPr>
        <w:pStyle w:val="-"/>
        <w:rPr>
          <w:rtl/>
        </w:rPr>
      </w:pPr>
      <w:bookmarkStart w:id="90" w:name="FS000000474T21_07_2004_12_36_05C"/>
      <w:bookmarkEnd w:id="90"/>
      <w:r>
        <w:rPr>
          <w:rtl/>
        </w:rPr>
        <w:t>שר התיירות גדעון עזרא:</w:t>
      </w:r>
    </w:p>
    <w:p w14:paraId="0BD17B6A" w14:textId="77777777" w:rsidR="00000000" w:rsidRDefault="000E0F03">
      <w:pPr>
        <w:pStyle w:val="a0"/>
        <w:rPr>
          <w:rtl/>
        </w:rPr>
      </w:pPr>
    </w:p>
    <w:p w14:paraId="7E784295" w14:textId="77777777" w:rsidR="00000000" w:rsidRDefault="000E0F03">
      <w:pPr>
        <w:pStyle w:val="a0"/>
        <w:rPr>
          <w:rFonts w:hint="cs"/>
          <w:rtl/>
        </w:rPr>
      </w:pPr>
      <w:r>
        <w:rPr>
          <w:rFonts w:hint="cs"/>
          <w:rtl/>
        </w:rPr>
        <w:t xml:space="preserve">בתוקף תפקידי אני גם ראש ועדת השרים לענייני קבורה של מדינת ישראל, לאו דווקא לגבי קברים עתיקים. בנושא בתי-הקברות הערביים </w:t>
      </w:r>
      <w:r>
        <w:rPr>
          <w:rtl/>
        </w:rPr>
        <w:t>–</w:t>
      </w:r>
      <w:r>
        <w:rPr>
          <w:rFonts w:hint="cs"/>
          <w:rtl/>
        </w:rPr>
        <w:t xml:space="preserve"> מדי פעם אני רואה את מצוקת המקום שיש בכמה יישובים. מצד שני צריך גם לציין שהדת האסלאמית, שלא כמו הדת היהודית, מתייחסת בצורה אחרת לנושא </w:t>
      </w:r>
      <w:r>
        <w:rPr>
          <w:rFonts w:hint="cs"/>
          <w:rtl/>
        </w:rPr>
        <w:t xml:space="preserve">הקבורה </w:t>
      </w:r>
      <w:r>
        <w:rPr>
          <w:rtl/>
        </w:rPr>
        <w:t>–</w:t>
      </w:r>
      <w:r>
        <w:rPr>
          <w:rFonts w:hint="cs"/>
          <w:rtl/>
        </w:rPr>
        <w:t xml:space="preserve"> ואני לא מדבר על חברי הכנסת.</w:t>
      </w:r>
    </w:p>
    <w:p w14:paraId="669F4D5B" w14:textId="77777777" w:rsidR="00000000" w:rsidRDefault="000E0F03">
      <w:pPr>
        <w:pStyle w:val="a0"/>
        <w:rPr>
          <w:rFonts w:hint="cs"/>
          <w:rtl/>
        </w:rPr>
      </w:pPr>
    </w:p>
    <w:p w14:paraId="08678663" w14:textId="77777777" w:rsidR="00000000" w:rsidRDefault="000E0F03">
      <w:pPr>
        <w:pStyle w:val="af0"/>
        <w:rPr>
          <w:rtl/>
        </w:rPr>
      </w:pPr>
      <w:r>
        <w:rPr>
          <w:rFonts w:hint="eastAsia"/>
          <w:rtl/>
        </w:rPr>
        <w:t>טלב</w:t>
      </w:r>
      <w:r>
        <w:rPr>
          <w:rtl/>
        </w:rPr>
        <w:t xml:space="preserve"> אלסאנע (רע"ם):</w:t>
      </w:r>
    </w:p>
    <w:p w14:paraId="069B2DC7" w14:textId="77777777" w:rsidR="00000000" w:rsidRDefault="000E0F03">
      <w:pPr>
        <w:pStyle w:val="a0"/>
        <w:rPr>
          <w:rFonts w:hint="cs"/>
          <w:rtl/>
        </w:rPr>
      </w:pPr>
    </w:p>
    <w:p w14:paraId="0A37EC69" w14:textId="77777777" w:rsidR="00000000" w:rsidRDefault="000E0F03">
      <w:pPr>
        <w:pStyle w:val="a0"/>
        <w:rPr>
          <w:rFonts w:hint="cs"/>
          <w:rtl/>
        </w:rPr>
      </w:pPr>
      <w:r>
        <w:rPr>
          <w:rFonts w:hint="cs"/>
          <w:rtl/>
        </w:rPr>
        <w:t>הוא המופתי הגדול? הוא קובע בדת האסלאמית?</w:t>
      </w:r>
    </w:p>
    <w:p w14:paraId="1E7525B4" w14:textId="77777777" w:rsidR="00000000" w:rsidRDefault="000E0F03">
      <w:pPr>
        <w:pStyle w:val="a0"/>
        <w:ind w:firstLine="0"/>
        <w:rPr>
          <w:rFonts w:hint="cs"/>
          <w:rtl/>
        </w:rPr>
      </w:pPr>
    </w:p>
    <w:p w14:paraId="0F342EA7" w14:textId="77777777" w:rsidR="00000000" w:rsidRDefault="000E0F03">
      <w:pPr>
        <w:pStyle w:val="af1"/>
        <w:rPr>
          <w:rtl/>
        </w:rPr>
      </w:pPr>
      <w:r>
        <w:rPr>
          <w:rtl/>
        </w:rPr>
        <w:t>היו"ר ראובן ריבלין:</w:t>
      </w:r>
    </w:p>
    <w:p w14:paraId="5FEE825A" w14:textId="77777777" w:rsidR="00000000" w:rsidRDefault="000E0F03">
      <w:pPr>
        <w:pStyle w:val="a0"/>
        <w:rPr>
          <w:rtl/>
        </w:rPr>
      </w:pPr>
    </w:p>
    <w:p w14:paraId="5C0B8DB0" w14:textId="77777777" w:rsidR="00000000" w:rsidRDefault="000E0F03">
      <w:pPr>
        <w:pStyle w:val="a0"/>
        <w:rPr>
          <w:rFonts w:hint="cs"/>
          <w:rtl/>
        </w:rPr>
      </w:pPr>
      <w:r>
        <w:rPr>
          <w:rFonts w:hint="cs"/>
          <w:rtl/>
        </w:rPr>
        <w:t>מותר לו לומר, מה אתה רוצה? תשמע, אתה לא יודע מה הוא אומר. אולי הוא אומר נכון?</w:t>
      </w:r>
    </w:p>
    <w:p w14:paraId="42476E5B" w14:textId="77777777" w:rsidR="00000000" w:rsidRDefault="000E0F03">
      <w:pPr>
        <w:pStyle w:val="a0"/>
        <w:rPr>
          <w:rFonts w:hint="cs"/>
          <w:rtl/>
        </w:rPr>
      </w:pPr>
    </w:p>
    <w:p w14:paraId="49617598" w14:textId="77777777" w:rsidR="00000000" w:rsidRDefault="000E0F03">
      <w:pPr>
        <w:pStyle w:val="af0"/>
        <w:rPr>
          <w:rtl/>
        </w:rPr>
      </w:pPr>
      <w:r>
        <w:rPr>
          <w:rFonts w:hint="eastAsia"/>
          <w:rtl/>
        </w:rPr>
        <w:t>טלב</w:t>
      </w:r>
      <w:r>
        <w:rPr>
          <w:rtl/>
        </w:rPr>
        <w:t xml:space="preserve"> אלסאנע (רע"ם):</w:t>
      </w:r>
    </w:p>
    <w:p w14:paraId="3AE92E92" w14:textId="77777777" w:rsidR="00000000" w:rsidRDefault="000E0F03">
      <w:pPr>
        <w:pStyle w:val="a0"/>
        <w:rPr>
          <w:rFonts w:hint="cs"/>
          <w:rtl/>
        </w:rPr>
      </w:pPr>
    </w:p>
    <w:p w14:paraId="1EAC7587" w14:textId="77777777" w:rsidR="00000000" w:rsidRDefault="000E0F03">
      <w:pPr>
        <w:pStyle w:val="a0"/>
        <w:rPr>
          <w:rFonts w:hint="cs"/>
          <w:rtl/>
        </w:rPr>
      </w:pPr>
      <w:r>
        <w:rPr>
          <w:rFonts w:hint="cs"/>
          <w:rtl/>
        </w:rPr>
        <w:t xml:space="preserve">אני יודע מה הוא עומד להגיד. </w:t>
      </w:r>
    </w:p>
    <w:p w14:paraId="59257164" w14:textId="77777777" w:rsidR="00000000" w:rsidRDefault="000E0F03">
      <w:pPr>
        <w:pStyle w:val="a0"/>
        <w:rPr>
          <w:rFonts w:hint="cs"/>
          <w:rtl/>
        </w:rPr>
      </w:pPr>
    </w:p>
    <w:p w14:paraId="0C7BEFC2" w14:textId="77777777" w:rsidR="00000000" w:rsidRDefault="000E0F03">
      <w:pPr>
        <w:pStyle w:val="-"/>
        <w:rPr>
          <w:rtl/>
        </w:rPr>
      </w:pPr>
      <w:bookmarkStart w:id="91" w:name="FS000000474T21_07_2004_12_37_25C"/>
      <w:bookmarkEnd w:id="91"/>
      <w:r>
        <w:rPr>
          <w:rtl/>
        </w:rPr>
        <w:t>שר התי</w:t>
      </w:r>
      <w:r>
        <w:rPr>
          <w:rtl/>
        </w:rPr>
        <w:t>ירות גדעון עזרא:</w:t>
      </w:r>
    </w:p>
    <w:p w14:paraId="09A9A492" w14:textId="77777777" w:rsidR="00000000" w:rsidRDefault="000E0F03">
      <w:pPr>
        <w:pStyle w:val="a0"/>
        <w:rPr>
          <w:rtl/>
        </w:rPr>
      </w:pPr>
    </w:p>
    <w:p w14:paraId="4C1B2644" w14:textId="77777777" w:rsidR="00000000" w:rsidRDefault="000E0F03">
      <w:pPr>
        <w:pStyle w:val="a0"/>
        <w:rPr>
          <w:rFonts w:hint="cs"/>
          <w:rtl/>
        </w:rPr>
      </w:pPr>
      <w:r>
        <w:rPr>
          <w:rFonts w:hint="cs"/>
          <w:rtl/>
        </w:rPr>
        <w:t>באחת הישיבות הקרובות שלנו, אחרי שביקרנו בכמה מקומות, נערוך בוועדת השרים לענייני קבורה גם דיון בנושא הקבורה בבתי-קברות ערביים.</w:t>
      </w:r>
    </w:p>
    <w:p w14:paraId="4897E581" w14:textId="77777777" w:rsidR="00000000" w:rsidRDefault="000E0F03">
      <w:pPr>
        <w:pStyle w:val="a0"/>
        <w:rPr>
          <w:rFonts w:hint="cs"/>
          <w:rtl/>
        </w:rPr>
      </w:pPr>
    </w:p>
    <w:p w14:paraId="064C67CC" w14:textId="77777777" w:rsidR="00000000" w:rsidRDefault="000E0F03">
      <w:pPr>
        <w:pStyle w:val="af0"/>
        <w:rPr>
          <w:rtl/>
        </w:rPr>
      </w:pPr>
      <w:r>
        <w:rPr>
          <w:rFonts w:hint="eastAsia"/>
          <w:rtl/>
        </w:rPr>
        <w:t>מוחמד</w:t>
      </w:r>
      <w:r>
        <w:rPr>
          <w:rtl/>
        </w:rPr>
        <w:t xml:space="preserve"> ברכה (חד"ש-תע"ל):</w:t>
      </w:r>
    </w:p>
    <w:p w14:paraId="3C36C019" w14:textId="77777777" w:rsidR="00000000" w:rsidRDefault="000E0F03">
      <w:pPr>
        <w:pStyle w:val="a0"/>
        <w:rPr>
          <w:rFonts w:hint="cs"/>
          <w:rtl/>
        </w:rPr>
      </w:pPr>
    </w:p>
    <w:p w14:paraId="1B744165" w14:textId="77777777" w:rsidR="00000000" w:rsidRDefault="000E0F03">
      <w:pPr>
        <w:pStyle w:val="a0"/>
        <w:rPr>
          <w:rFonts w:hint="cs"/>
          <w:rtl/>
        </w:rPr>
      </w:pPr>
      <w:r>
        <w:rPr>
          <w:rFonts w:hint="cs"/>
          <w:rtl/>
        </w:rPr>
        <w:t>יש ועדת שרים לענייני קבורה?</w:t>
      </w:r>
    </w:p>
    <w:p w14:paraId="55FD9003" w14:textId="77777777" w:rsidR="00000000" w:rsidRDefault="000E0F03">
      <w:pPr>
        <w:pStyle w:val="a0"/>
        <w:rPr>
          <w:rFonts w:hint="cs"/>
          <w:rtl/>
        </w:rPr>
      </w:pPr>
    </w:p>
    <w:p w14:paraId="7B8AB880" w14:textId="77777777" w:rsidR="00000000" w:rsidRDefault="000E0F03">
      <w:pPr>
        <w:pStyle w:val="-"/>
        <w:rPr>
          <w:rtl/>
        </w:rPr>
      </w:pPr>
      <w:bookmarkStart w:id="92" w:name="FS000000474T21_07_2004_12_37_46C"/>
      <w:bookmarkEnd w:id="92"/>
      <w:r>
        <w:rPr>
          <w:rtl/>
        </w:rPr>
        <w:t>שר התיירות גדעון עזרא:</w:t>
      </w:r>
    </w:p>
    <w:p w14:paraId="13D4F88B" w14:textId="77777777" w:rsidR="00000000" w:rsidRDefault="000E0F03">
      <w:pPr>
        <w:pStyle w:val="a0"/>
        <w:rPr>
          <w:rtl/>
        </w:rPr>
      </w:pPr>
    </w:p>
    <w:p w14:paraId="6C4FB1A7" w14:textId="77777777" w:rsidR="00000000" w:rsidRDefault="000E0F03">
      <w:pPr>
        <w:pStyle w:val="a0"/>
        <w:rPr>
          <w:rFonts w:hint="cs"/>
          <w:rtl/>
        </w:rPr>
      </w:pPr>
      <w:r>
        <w:rPr>
          <w:rFonts w:hint="cs"/>
          <w:rtl/>
        </w:rPr>
        <w:t>אומר לכם דבר אחד, וכאן אני רוצה ל</w:t>
      </w:r>
      <w:r>
        <w:rPr>
          <w:rFonts w:hint="cs"/>
          <w:rtl/>
        </w:rPr>
        <w:t>הבהיר: חבר הכנסת עסאם מח'ול, אם יש לך דוגמאות שאינן מטופלות, במשרד ראש הממשלה יש ממונה על פניות הציבור, ששמו יואל חסון. צריך לפנות אליו. אני אומר לך, מי שפנה לשם ולא קיבל תשובה, אם על סוחמאתא ואם על מקום אחר - - -</w:t>
      </w:r>
    </w:p>
    <w:p w14:paraId="485F469C" w14:textId="77777777" w:rsidR="00000000" w:rsidRDefault="000E0F03">
      <w:pPr>
        <w:pStyle w:val="a0"/>
        <w:ind w:firstLine="0"/>
        <w:rPr>
          <w:rFonts w:hint="cs"/>
          <w:rtl/>
        </w:rPr>
      </w:pPr>
    </w:p>
    <w:p w14:paraId="0A249ABA" w14:textId="77777777" w:rsidR="00000000" w:rsidRDefault="000E0F03">
      <w:pPr>
        <w:pStyle w:val="af0"/>
        <w:rPr>
          <w:rtl/>
        </w:rPr>
      </w:pPr>
      <w:r>
        <w:rPr>
          <w:rFonts w:hint="eastAsia"/>
          <w:rtl/>
        </w:rPr>
        <w:t>עזמי</w:t>
      </w:r>
      <w:r>
        <w:rPr>
          <w:rtl/>
        </w:rPr>
        <w:t xml:space="preserve"> בשארה (בל"ד):</w:t>
      </w:r>
    </w:p>
    <w:p w14:paraId="3950930F" w14:textId="77777777" w:rsidR="00000000" w:rsidRDefault="000E0F03">
      <w:pPr>
        <w:pStyle w:val="a0"/>
        <w:rPr>
          <w:rFonts w:hint="cs"/>
          <w:rtl/>
        </w:rPr>
      </w:pPr>
    </w:p>
    <w:p w14:paraId="632676D8" w14:textId="77777777" w:rsidR="00000000" w:rsidRDefault="000E0F03">
      <w:pPr>
        <w:pStyle w:val="a0"/>
        <w:rPr>
          <w:rFonts w:hint="cs"/>
          <w:rtl/>
        </w:rPr>
      </w:pPr>
      <w:r>
        <w:rPr>
          <w:rFonts w:hint="cs"/>
          <w:rtl/>
        </w:rPr>
        <w:t xml:space="preserve">זה לכל אזרח, לא חברי </w:t>
      </w:r>
      <w:r>
        <w:rPr>
          <w:rFonts w:hint="cs"/>
          <w:rtl/>
        </w:rPr>
        <w:t xml:space="preserve">כנסת בכלל. </w:t>
      </w:r>
    </w:p>
    <w:p w14:paraId="55AA38D9" w14:textId="77777777" w:rsidR="00000000" w:rsidRDefault="000E0F03">
      <w:pPr>
        <w:pStyle w:val="a0"/>
        <w:ind w:firstLine="0"/>
        <w:rPr>
          <w:rFonts w:hint="cs"/>
          <w:rtl/>
        </w:rPr>
      </w:pPr>
    </w:p>
    <w:p w14:paraId="7E53CAC0" w14:textId="77777777" w:rsidR="00000000" w:rsidRDefault="000E0F03">
      <w:pPr>
        <w:pStyle w:val="-"/>
        <w:rPr>
          <w:rtl/>
        </w:rPr>
      </w:pPr>
      <w:bookmarkStart w:id="93" w:name="FS000000474T21_07_2004_12_38_33C"/>
      <w:bookmarkEnd w:id="93"/>
      <w:r>
        <w:rPr>
          <w:rtl/>
        </w:rPr>
        <w:t>שר התיירות גדעון עזרא:</w:t>
      </w:r>
    </w:p>
    <w:p w14:paraId="6F96137F" w14:textId="77777777" w:rsidR="00000000" w:rsidRDefault="000E0F03">
      <w:pPr>
        <w:pStyle w:val="a0"/>
        <w:rPr>
          <w:rtl/>
        </w:rPr>
      </w:pPr>
    </w:p>
    <w:p w14:paraId="6B76D0C4" w14:textId="77777777" w:rsidR="00000000" w:rsidRDefault="000E0F03">
      <w:pPr>
        <w:pStyle w:val="a0"/>
        <w:rPr>
          <w:rFonts w:hint="cs"/>
          <w:rtl/>
        </w:rPr>
      </w:pPr>
      <w:r>
        <w:rPr>
          <w:rFonts w:hint="cs"/>
          <w:rtl/>
        </w:rPr>
        <w:t>חובתה של הממשלה, חובתה של הממשלה לענות על כל שאלה. אם אתם רוצים לעשות את זה בגלל הטלוויזיה, בסדר.</w:t>
      </w:r>
    </w:p>
    <w:p w14:paraId="4833E31E" w14:textId="77777777" w:rsidR="00000000" w:rsidRDefault="000E0F03">
      <w:pPr>
        <w:pStyle w:val="a0"/>
        <w:rPr>
          <w:rFonts w:hint="cs"/>
          <w:rtl/>
        </w:rPr>
      </w:pPr>
    </w:p>
    <w:p w14:paraId="099CCFBE" w14:textId="77777777" w:rsidR="00000000" w:rsidRDefault="000E0F03">
      <w:pPr>
        <w:pStyle w:val="af1"/>
        <w:rPr>
          <w:rtl/>
        </w:rPr>
      </w:pPr>
      <w:r>
        <w:rPr>
          <w:rtl/>
        </w:rPr>
        <w:t>היו"ר ראובן ריבלין:</w:t>
      </w:r>
    </w:p>
    <w:p w14:paraId="5FDA5755" w14:textId="77777777" w:rsidR="00000000" w:rsidRDefault="000E0F03">
      <w:pPr>
        <w:pStyle w:val="a0"/>
        <w:rPr>
          <w:rtl/>
        </w:rPr>
      </w:pPr>
    </w:p>
    <w:p w14:paraId="56553144" w14:textId="77777777" w:rsidR="00000000" w:rsidRDefault="000E0F03">
      <w:pPr>
        <w:pStyle w:val="a0"/>
        <w:rPr>
          <w:rFonts w:hint="cs"/>
          <w:rtl/>
        </w:rPr>
      </w:pPr>
      <w:r>
        <w:rPr>
          <w:rFonts w:hint="cs"/>
          <w:rtl/>
        </w:rPr>
        <w:t xml:space="preserve">אדוני ישיב. חבר הכנסת בשארה, הרי אתם יכולים לשאול כל שאלה שאתם רוצים. השר נמצא פה. </w:t>
      </w:r>
    </w:p>
    <w:p w14:paraId="1D4FF24B" w14:textId="77777777" w:rsidR="00000000" w:rsidRDefault="000E0F03">
      <w:pPr>
        <w:pStyle w:val="a0"/>
        <w:rPr>
          <w:rFonts w:hint="cs"/>
          <w:rtl/>
        </w:rPr>
      </w:pPr>
    </w:p>
    <w:p w14:paraId="1F0EF300" w14:textId="77777777" w:rsidR="00000000" w:rsidRDefault="000E0F03">
      <w:pPr>
        <w:pStyle w:val="af0"/>
        <w:rPr>
          <w:rtl/>
        </w:rPr>
      </w:pPr>
      <w:r>
        <w:rPr>
          <w:rFonts w:hint="eastAsia"/>
          <w:rtl/>
        </w:rPr>
        <w:t>עזמי</w:t>
      </w:r>
      <w:r>
        <w:rPr>
          <w:rtl/>
        </w:rPr>
        <w:t xml:space="preserve"> בשארה (בל</w:t>
      </w:r>
      <w:r>
        <w:rPr>
          <w:rtl/>
        </w:rPr>
        <w:t>"ד):</w:t>
      </w:r>
    </w:p>
    <w:p w14:paraId="1B8D12FB" w14:textId="77777777" w:rsidR="00000000" w:rsidRDefault="000E0F03">
      <w:pPr>
        <w:pStyle w:val="a0"/>
        <w:rPr>
          <w:rFonts w:hint="cs"/>
          <w:rtl/>
        </w:rPr>
      </w:pPr>
    </w:p>
    <w:p w14:paraId="0E1DE1B5" w14:textId="77777777" w:rsidR="00000000" w:rsidRDefault="000E0F03">
      <w:pPr>
        <w:pStyle w:val="a0"/>
        <w:rPr>
          <w:rFonts w:hint="cs"/>
          <w:rtl/>
        </w:rPr>
      </w:pPr>
      <w:r>
        <w:rPr>
          <w:rFonts w:hint="cs"/>
          <w:rtl/>
        </w:rPr>
        <w:t>הוא מפנה חבר כנסת לפניות הציבור?</w:t>
      </w:r>
    </w:p>
    <w:p w14:paraId="2B688AE9" w14:textId="77777777" w:rsidR="00000000" w:rsidRDefault="000E0F03">
      <w:pPr>
        <w:pStyle w:val="a0"/>
        <w:ind w:firstLine="0"/>
        <w:rPr>
          <w:rFonts w:hint="cs"/>
          <w:rtl/>
        </w:rPr>
      </w:pPr>
    </w:p>
    <w:p w14:paraId="64A5E249" w14:textId="77777777" w:rsidR="00000000" w:rsidRDefault="000E0F03">
      <w:pPr>
        <w:pStyle w:val="af1"/>
        <w:rPr>
          <w:rtl/>
        </w:rPr>
      </w:pPr>
      <w:r>
        <w:rPr>
          <w:rtl/>
        </w:rPr>
        <w:t>היו"ר ראובן ריבלין:</w:t>
      </w:r>
    </w:p>
    <w:p w14:paraId="4AE6FBF6" w14:textId="77777777" w:rsidR="00000000" w:rsidRDefault="000E0F03">
      <w:pPr>
        <w:pStyle w:val="a0"/>
        <w:rPr>
          <w:rtl/>
        </w:rPr>
      </w:pPr>
    </w:p>
    <w:p w14:paraId="1A5CE65C" w14:textId="77777777" w:rsidR="00000000" w:rsidRDefault="000E0F03">
      <w:pPr>
        <w:pStyle w:val="a0"/>
        <w:rPr>
          <w:rFonts w:hint="cs"/>
          <w:rtl/>
        </w:rPr>
      </w:pPr>
      <w:r>
        <w:rPr>
          <w:rFonts w:hint="cs"/>
          <w:rtl/>
        </w:rPr>
        <w:t xml:space="preserve">הוא אומר: הוא לא יודע לענות לו את התשובה. </w:t>
      </w:r>
    </w:p>
    <w:p w14:paraId="78FE10AA" w14:textId="77777777" w:rsidR="00000000" w:rsidRDefault="000E0F03">
      <w:pPr>
        <w:pStyle w:val="a0"/>
        <w:ind w:firstLine="0"/>
        <w:rPr>
          <w:rFonts w:hint="cs"/>
          <w:rtl/>
        </w:rPr>
      </w:pPr>
    </w:p>
    <w:p w14:paraId="45D24145" w14:textId="77777777" w:rsidR="00000000" w:rsidRDefault="000E0F03">
      <w:pPr>
        <w:pStyle w:val="-"/>
        <w:rPr>
          <w:rtl/>
        </w:rPr>
      </w:pPr>
      <w:bookmarkStart w:id="94" w:name="FS000000474T21_07_2004_12_39_30C"/>
      <w:bookmarkEnd w:id="94"/>
      <w:r>
        <w:rPr>
          <w:rtl/>
        </w:rPr>
        <w:t>שר התיירות גדעון עזרא:</w:t>
      </w:r>
    </w:p>
    <w:p w14:paraId="2E1EC31E" w14:textId="77777777" w:rsidR="00000000" w:rsidRDefault="000E0F03">
      <w:pPr>
        <w:pStyle w:val="a0"/>
        <w:rPr>
          <w:rtl/>
        </w:rPr>
      </w:pPr>
    </w:p>
    <w:p w14:paraId="6D302193" w14:textId="77777777" w:rsidR="00000000" w:rsidRDefault="000E0F03">
      <w:pPr>
        <w:pStyle w:val="a0"/>
        <w:rPr>
          <w:rFonts w:hint="cs"/>
          <w:rtl/>
        </w:rPr>
      </w:pPr>
      <w:r>
        <w:rPr>
          <w:rFonts w:hint="cs"/>
          <w:rtl/>
        </w:rPr>
        <w:t xml:space="preserve">לא, תסלח לי. </w:t>
      </w:r>
    </w:p>
    <w:p w14:paraId="6A84EFC6" w14:textId="77777777" w:rsidR="00000000" w:rsidRDefault="000E0F03">
      <w:pPr>
        <w:pStyle w:val="a0"/>
        <w:ind w:firstLine="0"/>
        <w:rPr>
          <w:rFonts w:hint="cs"/>
          <w:rtl/>
        </w:rPr>
      </w:pPr>
    </w:p>
    <w:p w14:paraId="08EF6403" w14:textId="77777777" w:rsidR="00000000" w:rsidRDefault="000E0F03">
      <w:pPr>
        <w:pStyle w:val="af0"/>
        <w:rPr>
          <w:rtl/>
        </w:rPr>
      </w:pPr>
      <w:r>
        <w:rPr>
          <w:rFonts w:hint="eastAsia"/>
          <w:rtl/>
        </w:rPr>
        <w:t>מוחמד</w:t>
      </w:r>
      <w:r>
        <w:rPr>
          <w:rtl/>
        </w:rPr>
        <w:t xml:space="preserve"> ברכה (חד"ש-תע"ל):</w:t>
      </w:r>
    </w:p>
    <w:p w14:paraId="62DC7BD6" w14:textId="77777777" w:rsidR="00000000" w:rsidRDefault="000E0F03">
      <w:pPr>
        <w:pStyle w:val="a0"/>
        <w:rPr>
          <w:rFonts w:hint="cs"/>
          <w:rtl/>
        </w:rPr>
      </w:pPr>
    </w:p>
    <w:p w14:paraId="3F87BC26" w14:textId="77777777" w:rsidR="00000000" w:rsidRDefault="000E0F03">
      <w:pPr>
        <w:pStyle w:val="a0"/>
        <w:rPr>
          <w:rFonts w:hint="cs"/>
          <w:rtl/>
        </w:rPr>
      </w:pPr>
      <w:r>
        <w:rPr>
          <w:rFonts w:hint="cs"/>
          <w:rtl/>
        </w:rPr>
        <w:t xml:space="preserve">נהוג להגיד שימציאו תשובה ויעבירו לחבר הכנסת. </w:t>
      </w:r>
    </w:p>
    <w:p w14:paraId="5549DDDD" w14:textId="77777777" w:rsidR="00000000" w:rsidRDefault="000E0F03">
      <w:pPr>
        <w:pStyle w:val="a0"/>
        <w:ind w:firstLine="0"/>
        <w:rPr>
          <w:rFonts w:hint="cs"/>
          <w:rtl/>
        </w:rPr>
      </w:pPr>
    </w:p>
    <w:p w14:paraId="0DD13BE2" w14:textId="77777777" w:rsidR="00000000" w:rsidRDefault="000E0F03">
      <w:pPr>
        <w:pStyle w:val="-"/>
        <w:rPr>
          <w:rtl/>
        </w:rPr>
      </w:pPr>
      <w:bookmarkStart w:id="95" w:name="FS000000474T21_07_2004_12_39_41C"/>
      <w:bookmarkEnd w:id="95"/>
      <w:r>
        <w:rPr>
          <w:rtl/>
        </w:rPr>
        <w:t>שר התיירות גדעון עזרא:</w:t>
      </w:r>
    </w:p>
    <w:p w14:paraId="2EF3035A" w14:textId="77777777" w:rsidR="00000000" w:rsidRDefault="000E0F03">
      <w:pPr>
        <w:pStyle w:val="a0"/>
        <w:rPr>
          <w:rtl/>
        </w:rPr>
      </w:pPr>
    </w:p>
    <w:p w14:paraId="3BD45AA7" w14:textId="77777777" w:rsidR="00000000" w:rsidRDefault="000E0F03">
      <w:pPr>
        <w:pStyle w:val="a0"/>
        <w:rPr>
          <w:rFonts w:hint="cs"/>
          <w:rtl/>
        </w:rPr>
      </w:pPr>
      <w:r>
        <w:rPr>
          <w:rFonts w:hint="cs"/>
          <w:rtl/>
        </w:rPr>
        <w:t>חבר הכנסת בשארה,</w:t>
      </w:r>
      <w:r>
        <w:rPr>
          <w:rFonts w:hint="cs"/>
          <w:rtl/>
        </w:rPr>
        <w:t xml:space="preserve"> אני מקבל שאילתות בכתב, ומשרד ראש הממשלה מקבל אותן. אין דבר אחד שאנחנו לא עונים עליו. אם יש בעיות לאזרחים, הם יכולים לפנות ולקבל תשובות. </w:t>
      </w:r>
    </w:p>
    <w:p w14:paraId="5CA69308" w14:textId="77777777" w:rsidR="00000000" w:rsidRDefault="000E0F03">
      <w:pPr>
        <w:pStyle w:val="a0"/>
        <w:ind w:firstLine="0"/>
        <w:rPr>
          <w:rFonts w:hint="cs"/>
          <w:rtl/>
        </w:rPr>
      </w:pPr>
    </w:p>
    <w:p w14:paraId="7D6375FD" w14:textId="77777777" w:rsidR="00000000" w:rsidRDefault="000E0F03">
      <w:pPr>
        <w:pStyle w:val="af1"/>
        <w:rPr>
          <w:rtl/>
        </w:rPr>
      </w:pPr>
      <w:r>
        <w:rPr>
          <w:rFonts w:hint="eastAsia"/>
          <w:rtl/>
        </w:rPr>
        <w:t>היו</w:t>
      </w:r>
      <w:r>
        <w:rPr>
          <w:rtl/>
        </w:rPr>
        <w:t>"ר ראובן ריבלין:</w:t>
      </w:r>
    </w:p>
    <w:p w14:paraId="6BB2742D" w14:textId="77777777" w:rsidR="00000000" w:rsidRDefault="000E0F03">
      <w:pPr>
        <w:pStyle w:val="a0"/>
        <w:rPr>
          <w:rFonts w:hint="cs"/>
          <w:rtl/>
        </w:rPr>
      </w:pPr>
    </w:p>
    <w:p w14:paraId="381FD98F" w14:textId="77777777" w:rsidR="00000000" w:rsidRDefault="000E0F03">
      <w:pPr>
        <w:pStyle w:val="a0"/>
        <w:rPr>
          <w:rFonts w:hint="cs"/>
          <w:rtl/>
        </w:rPr>
      </w:pPr>
      <w:r>
        <w:rPr>
          <w:rFonts w:hint="cs"/>
          <w:rtl/>
        </w:rPr>
        <w:t xml:space="preserve">תשובה מסודרת לחלוטין, מה אתם רוצים. </w:t>
      </w:r>
    </w:p>
    <w:p w14:paraId="38EA1C7D" w14:textId="77777777" w:rsidR="00000000" w:rsidRDefault="000E0F03">
      <w:pPr>
        <w:pStyle w:val="a0"/>
        <w:ind w:firstLine="0"/>
        <w:rPr>
          <w:rFonts w:hint="cs"/>
          <w:rtl/>
        </w:rPr>
      </w:pPr>
    </w:p>
    <w:p w14:paraId="0853C393" w14:textId="77777777" w:rsidR="00000000" w:rsidRDefault="000E0F03">
      <w:pPr>
        <w:pStyle w:val="-"/>
        <w:rPr>
          <w:rtl/>
        </w:rPr>
      </w:pPr>
      <w:bookmarkStart w:id="96" w:name="FS000000474T21_07_2004_12_40_16C"/>
      <w:bookmarkEnd w:id="96"/>
      <w:r>
        <w:rPr>
          <w:rFonts w:hint="eastAsia"/>
          <w:rtl/>
        </w:rPr>
        <w:t>שר</w:t>
      </w:r>
      <w:r>
        <w:rPr>
          <w:rtl/>
        </w:rPr>
        <w:t xml:space="preserve"> התיירות גדעון עזרא:</w:t>
      </w:r>
    </w:p>
    <w:p w14:paraId="1082A1EA" w14:textId="77777777" w:rsidR="00000000" w:rsidRDefault="000E0F03">
      <w:pPr>
        <w:pStyle w:val="a0"/>
        <w:rPr>
          <w:rFonts w:hint="cs"/>
          <w:rtl/>
        </w:rPr>
      </w:pPr>
    </w:p>
    <w:p w14:paraId="7E8A5ABB" w14:textId="77777777" w:rsidR="00000000" w:rsidRDefault="000E0F03">
      <w:pPr>
        <w:pStyle w:val="a0"/>
        <w:rPr>
          <w:rFonts w:hint="cs"/>
          <w:rtl/>
        </w:rPr>
      </w:pPr>
      <w:r>
        <w:rPr>
          <w:rFonts w:hint="cs"/>
          <w:rtl/>
        </w:rPr>
        <w:t>לא היתה פעם שמישהו מכם הפנה אלי שא</w:t>
      </w:r>
      <w:r>
        <w:rPr>
          <w:rFonts w:hint="cs"/>
          <w:rtl/>
        </w:rPr>
        <w:t xml:space="preserve">לה ולא קיבל ממני תשובה, גם אם זה לא נוגע למשרד שלנו. </w:t>
      </w:r>
    </w:p>
    <w:p w14:paraId="1CC7B823" w14:textId="77777777" w:rsidR="00000000" w:rsidRDefault="000E0F03">
      <w:pPr>
        <w:pStyle w:val="a0"/>
        <w:rPr>
          <w:rFonts w:hint="cs"/>
          <w:rtl/>
        </w:rPr>
      </w:pPr>
    </w:p>
    <w:p w14:paraId="34EFE876" w14:textId="77777777" w:rsidR="00000000" w:rsidRDefault="000E0F03">
      <w:pPr>
        <w:pStyle w:val="af0"/>
        <w:rPr>
          <w:rtl/>
        </w:rPr>
      </w:pPr>
      <w:r>
        <w:rPr>
          <w:rFonts w:hint="eastAsia"/>
          <w:rtl/>
        </w:rPr>
        <w:t>עסאם</w:t>
      </w:r>
      <w:r>
        <w:rPr>
          <w:rtl/>
        </w:rPr>
        <w:t xml:space="preserve"> מח'ול (חד"ש-תע"ל):</w:t>
      </w:r>
    </w:p>
    <w:p w14:paraId="72B5D739" w14:textId="77777777" w:rsidR="00000000" w:rsidRDefault="000E0F03">
      <w:pPr>
        <w:pStyle w:val="a0"/>
        <w:rPr>
          <w:rFonts w:hint="cs"/>
          <w:rtl/>
        </w:rPr>
      </w:pPr>
    </w:p>
    <w:p w14:paraId="450E962D" w14:textId="77777777" w:rsidR="00000000" w:rsidRDefault="000E0F03">
      <w:pPr>
        <w:pStyle w:val="a0"/>
        <w:rPr>
          <w:rFonts w:hint="cs"/>
          <w:rtl/>
        </w:rPr>
      </w:pPr>
      <w:r>
        <w:rPr>
          <w:rFonts w:hint="cs"/>
          <w:rtl/>
        </w:rPr>
        <w:t>אז מה התשובה?</w:t>
      </w:r>
    </w:p>
    <w:p w14:paraId="5BA4088C" w14:textId="77777777" w:rsidR="00000000" w:rsidRDefault="000E0F03">
      <w:pPr>
        <w:pStyle w:val="a0"/>
        <w:rPr>
          <w:rFonts w:hint="cs"/>
          <w:rtl/>
        </w:rPr>
      </w:pPr>
    </w:p>
    <w:p w14:paraId="3EE8D8A6" w14:textId="77777777" w:rsidR="00000000" w:rsidRDefault="000E0F03">
      <w:pPr>
        <w:pStyle w:val="-"/>
        <w:rPr>
          <w:rtl/>
        </w:rPr>
      </w:pPr>
      <w:bookmarkStart w:id="97" w:name="FS000000474T21_07_2004_12_40_36C"/>
      <w:bookmarkEnd w:id="97"/>
      <w:r>
        <w:rPr>
          <w:rtl/>
        </w:rPr>
        <w:t>שר התיירות גדעון עזרא:</w:t>
      </w:r>
    </w:p>
    <w:p w14:paraId="05CC2077" w14:textId="77777777" w:rsidR="00000000" w:rsidRDefault="000E0F03">
      <w:pPr>
        <w:pStyle w:val="a0"/>
        <w:rPr>
          <w:rtl/>
        </w:rPr>
      </w:pPr>
    </w:p>
    <w:p w14:paraId="030625A3" w14:textId="77777777" w:rsidR="00000000" w:rsidRDefault="000E0F03">
      <w:pPr>
        <w:pStyle w:val="a0"/>
        <w:rPr>
          <w:rFonts w:hint="cs"/>
          <w:rtl/>
        </w:rPr>
      </w:pPr>
      <w:r>
        <w:rPr>
          <w:rFonts w:hint="cs"/>
          <w:rtl/>
        </w:rPr>
        <w:t xml:space="preserve">אני מציע, אם אתה באמת רוצה לקבל תשובה, תגיש את זה בכתב ולא כאן. </w:t>
      </w:r>
    </w:p>
    <w:p w14:paraId="1DDE9EBB" w14:textId="77777777" w:rsidR="00000000" w:rsidRDefault="000E0F03">
      <w:pPr>
        <w:pStyle w:val="a0"/>
        <w:rPr>
          <w:rFonts w:hint="cs"/>
          <w:rtl/>
        </w:rPr>
      </w:pPr>
    </w:p>
    <w:p w14:paraId="007C2E7A" w14:textId="77777777" w:rsidR="00000000" w:rsidRDefault="000E0F03">
      <w:pPr>
        <w:pStyle w:val="af1"/>
        <w:rPr>
          <w:rtl/>
        </w:rPr>
      </w:pPr>
      <w:r>
        <w:rPr>
          <w:rtl/>
        </w:rPr>
        <w:t>היו"ר ראובן ריבלין:</w:t>
      </w:r>
    </w:p>
    <w:p w14:paraId="370FADD3" w14:textId="77777777" w:rsidR="00000000" w:rsidRDefault="000E0F03">
      <w:pPr>
        <w:pStyle w:val="a0"/>
        <w:rPr>
          <w:rtl/>
        </w:rPr>
      </w:pPr>
    </w:p>
    <w:p w14:paraId="6F8C57A2" w14:textId="77777777" w:rsidR="00000000" w:rsidRDefault="000E0F03">
      <w:pPr>
        <w:pStyle w:val="a0"/>
        <w:rPr>
          <w:rFonts w:hint="cs"/>
          <w:rtl/>
        </w:rPr>
      </w:pPr>
      <w:r>
        <w:rPr>
          <w:rFonts w:hint="cs"/>
          <w:rtl/>
        </w:rPr>
        <w:t>הוא מדבר על העניינים הספציפיים. בהחלט. התשובה מספק</w:t>
      </w:r>
      <w:r>
        <w:rPr>
          <w:rFonts w:hint="cs"/>
          <w:rtl/>
        </w:rPr>
        <w:t xml:space="preserve">ת. אני מאוד מודה לשר התיירות. </w:t>
      </w:r>
    </w:p>
    <w:p w14:paraId="760AE14D" w14:textId="77777777" w:rsidR="00000000" w:rsidRDefault="000E0F03">
      <w:pPr>
        <w:pStyle w:val="a0"/>
        <w:rPr>
          <w:rFonts w:hint="cs"/>
          <w:rtl/>
        </w:rPr>
      </w:pPr>
    </w:p>
    <w:p w14:paraId="1A724621" w14:textId="77777777" w:rsidR="00000000" w:rsidRDefault="000E0F03">
      <w:pPr>
        <w:pStyle w:val="-"/>
        <w:rPr>
          <w:rtl/>
        </w:rPr>
      </w:pPr>
      <w:bookmarkStart w:id="98" w:name="FS000000474T21_07_2004_12_40_55C"/>
      <w:bookmarkEnd w:id="98"/>
      <w:r>
        <w:rPr>
          <w:rtl/>
        </w:rPr>
        <w:t>שר התיירות גדעון עזרא:</w:t>
      </w:r>
    </w:p>
    <w:p w14:paraId="2CF91CE8" w14:textId="77777777" w:rsidR="00000000" w:rsidRDefault="000E0F03">
      <w:pPr>
        <w:pStyle w:val="a0"/>
        <w:rPr>
          <w:rtl/>
        </w:rPr>
      </w:pPr>
    </w:p>
    <w:p w14:paraId="6BD6BD9B" w14:textId="77777777" w:rsidR="00000000" w:rsidRDefault="000E0F03">
      <w:pPr>
        <w:pStyle w:val="a0"/>
        <w:rPr>
          <w:rFonts w:hint="cs"/>
          <w:rtl/>
        </w:rPr>
      </w:pPr>
      <w:r>
        <w:rPr>
          <w:rFonts w:hint="cs"/>
          <w:rtl/>
        </w:rPr>
        <w:t xml:space="preserve">אדוני חבר הכנסת פרוש </w:t>
      </w:r>
      <w:r>
        <w:rPr>
          <w:rtl/>
        </w:rPr>
        <w:t>–</w:t>
      </w:r>
      <w:r>
        <w:rPr>
          <w:rFonts w:hint="cs"/>
          <w:rtl/>
        </w:rPr>
        <w:t xml:space="preserve"> כנ"ל. כל נושא לגופו של עניין. אני יושב פה, ליד שולחן הממשלה, עד היום בערב אתם יכולים לכתוב לי כל דבר שאתם רוצים. תודה. </w:t>
      </w:r>
    </w:p>
    <w:p w14:paraId="2834CE88" w14:textId="77777777" w:rsidR="00000000" w:rsidRDefault="000E0F03">
      <w:pPr>
        <w:pStyle w:val="a0"/>
        <w:ind w:firstLine="0"/>
        <w:rPr>
          <w:rFonts w:hint="cs"/>
          <w:rtl/>
        </w:rPr>
      </w:pPr>
    </w:p>
    <w:p w14:paraId="0CE40E8D" w14:textId="77777777" w:rsidR="00000000" w:rsidRDefault="000E0F03">
      <w:pPr>
        <w:pStyle w:val="af1"/>
        <w:rPr>
          <w:rtl/>
        </w:rPr>
      </w:pPr>
      <w:r>
        <w:rPr>
          <w:rtl/>
        </w:rPr>
        <w:t>היו"ר ראובן ריבלין:</w:t>
      </w:r>
    </w:p>
    <w:p w14:paraId="240EF437" w14:textId="77777777" w:rsidR="00000000" w:rsidRDefault="000E0F03">
      <w:pPr>
        <w:pStyle w:val="a0"/>
        <w:rPr>
          <w:rtl/>
        </w:rPr>
      </w:pPr>
    </w:p>
    <w:p w14:paraId="6CBBB646" w14:textId="77777777" w:rsidR="00000000" w:rsidRDefault="000E0F03">
      <w:pPr>
        <w:pStyle w:val="a0"/>
        <w:rPr>
          <w:rFonts w:hint="cs"/>
          <w:rtl/>
        </w:rPr>
      </w:pPr>
      <w:r>
        <w:rPr>
          <w:rFonts w:hint="cs"/>
          <w:rtl/>
        </w:rPr>
        <w:t>תודה רבה לחברי הכנסת על השאילתות בע</w:t>
      </w:r>
      <w:r>
        <w:rPr>
          <w:rFonts w:hint="cs"/>
          <w:rtl/>
        </w:rPr>
        <w:t xml:space="preserve">ל-פה. אני מאוד מודה לכם, רבותי חברי הכנסת. </w:t>
      </w:r>
    </w:p>
    <w:p w14:paraId="784C8287" w14:textId="77777777" w:rsidR="00000000" w:rsidRDefault="000E0F03">
      <w:pPr>
        <w:pStyle w:val="a0"/>
        <w:ind w:firstLine="0"/>
        <w:rPr>
          <w:rFonts w:hint="cs"/>
          <w:rtl/>
        </w:rPr>
      </w:pPr>
    </w:p>
    <w:p w14:paraId="2A3872D9" w14:textId="77777777" w:rsidR="00000000" w:rsidRDefault="000E0F03">
      <w:pPr>
        <w:pStyle w:val="a2"/>
        <w:rPr>
          <w:rtl/>
        </w:rPr>
      </w:pPr>
    </w:p>
    <w:p w14:paraId="529AC7C5" w14:textId="77777777" w:rsidR="00000000" w:rsidRDefault="000E0F03">
      <w:pPr>
        <w:pStyle w:val="a2"/>
        <w:rPr>
          <w:rFonts w:hint="cs"/>
          <w:rtl/>
        </w:rPr>
      </w:pPr>
      <w:bookmarkStart w:id="99" w:name="CS30578FI0030578T21_07_2004_12_42_09"/>
      <w:bookmarkStart w:id="100" w:name="_Toc87615503"/>
      <w:bookmarkEnd w:id="99"/>
      <w:r>
        <w:rPr>
          <w:rtl/>
        </w:rPr>
        <w:t>הצעת חוק צער בעלי</w:t>
      </w:r>
      <w:r>
        <w:rPr>
          <w:rFonts w:hint="cs"/>
          <w:rtl/>
        </w:rPr>
        <w:t>-</w:t>
      </w:r>
      <w:r>
        <w:rPr>
          <w:rtl/>
        </w:rPr>
        <w:t xml:space="preserve">חיים (הגנה על בעלי-חיים) </w:t>
      </w:r>
      <w:r>
        <w:rPr>
          <w:rFonts w:hint="cs"/>
          <w:rtl/>
        </w:rPr>
        <w:br/>
      </w:r>
      <w:r>
        <w:rPr>
          <w:rtl/>
        </w:rPr>
        <w:t>(תיקון - עונשין), התשס"ג-2003</w:t>
      </w:r>
      <w:bookmarkEnd w:id="100"/>
    </w:p>
    <w:p w14:paraId="16EEC1B6" w14:textId="77777777" w:rsidR="00000000" w:rsidRDefault="000E0F03">
      <w:pPr>
        <w:pStyle w:val="a0"/>
        <w:rPr>
          <w:rFonts w:hint="cs"/>
          <w:rtl/>
        </w:rPr>
      </w:pPr>
      <w:r>
        <w:rPr>
          <w:rtl/>
        </w:rPr>
        <w:t>[נספחות.]</w:t>
      </w:r>
    </w:p>
    <w:p w14:paraId="608A213B" w14:textId="77777777" w:rsidR="00000000" w:rsidRDefault="000E0F03">
      <w:pPr>
        <w:pStyle w:val="-0"/>
        <w:rPr>
          <w:rFonts w:hint="cs"/>
          <w:rtl/>
        </w:rPr>
      </w:pPr>
      <w:r>
        <w:rPr>
          <w:rFonts w:hint="cs"/>
          <w:rtl/>
        </w:rPr>
        <w:t>(הצעת קבוצת חברי הכנסת)</w:t>
      </w:r>
    </w:p>
    <w:p w14:paraId="2E29C487" w14:textId="77777777" w:rsidR="00000000" w:rsidRDefault="000E0F03">
      <w:pPr>
        <w:pStyle w:val="a0"/>
        <w:ind w:firstLine="0"/>
        <w:rPr>
          <w:rFonts w:hint="cs"/>
          <w:rtl/>
        </w:rPr>
      </w:pPr>
    </w:p>
    <w:p w14:paraId="13653EB2" w14:textId="77777777" w:rsidR="00000000" w:rsidRDefault="000E0F03">
      <w:pPr>
        <w:pStyle w:val="af1"/>
        <w:rPr>
          <w:rtl/>
        </w:rPr>
      </w:pPr>
      <w:r>
        <w:rPr>
          <w:rtl/>
        </w:rPr>
        <w:t>היו"ר ראובן ריבלין:</w:t>
      </w:r>
    </w:p>
    <w:p w14:paraId="2E22E95D" w14:textId="77777777" w:rsidR="00000000" w:rsidRDefault="000E0F03">
      <w:pPr>
        <w:pStyle w:val="a0"/>
        <w:rPr>
          <w:rtl/>
        </w:rPr>
      </w:pPr>
    </w:p>
    <w:p w14:paraId="0C5F5F31" w14:textId="77777777" w:rsidR="00000000" w:rsidRDefault="000E0F03">
      <w:pPr>
        <w:pStyle w:val="a0"/>
        <w:rPr>
          <w:rFonts w:hint="cs"/>
          <w:rtl/>
        </w:rPr>
      </w:pPr>
      <w:r>
        <w:rPr>
          <w:rFonts w:hint="cs"/>
          <w:rtl/>
        </w:rPr>
        <w:t xml:space="preserve">אנחנו מתקדמים בסדר-היום. אנחנו עוברים עכשיו להצעת חוק לדיון מוקדם. הצעת חוק צער </w:t>
      </w:r>
      <w:r>
        <w:rPr>
          <w:rFonts w:hint="cs"/>
          <w:rtl/>
        </w:rPr>
        <w:t xml:space="preserve">בעלי-חיים (הגנה על בעלי-חיים) (תיקון </w:t>
      </w:r>
      <w:r>
        <w:rPr>
          <w:rtl/>
        </w:rPr>
        <w:t>–</w:t>
      </w:r>
      <w:r>
        <w:rPr>
          <w:rFonts w:hint="cs"/>
          <w:rtl/>
        </w:rPr>
        <w:t xml:space="preserve"> עונשין), התשס"ג-2003, הצעה שמספרה פ/665, של חברי הכנסת אחמד טיבי, מוחמד ברכה ועסאם מח'ול. ינמק חבר הכנסת טיבי. </w:t>
      </w:r>
    </w:p>
    <w:p w14:paraId="41D39C70" w14:textId="77777777" w:rsidR="00000000" w:rsidRDefault="000E0F03">
      <w:pPr>
        <w:pStyle w:val="a0"/>
        <w:ind w:firstLine="0"/>
        <w:rPr>
          <w:rFonts w:hint="cs"/>
          <w:rtl/>
        </w:rPr>
      </w:pPr>
    </w:p>
    <w:p w14:paraId="6E255305" w14:textId="77777777" w:rsidR="00000000" w:rsidRDefault="000E0F03">
      <w:pPr>
        <w:pStyle w:val="af0"/>
        <w:rPr>
          <w:rtl/>
        </w:rPr>
      </w:pPr>
      <w:r>
        <w:rPr>
          <w:rFonts w:hint="eastAsia"/>
          <w:rtl/>
        </w:rPr>
        <w:t>אחמד</w:t>
      </w:r>
      <w:r>
        <w:rPr>
          <w:rtl/>
        </w:rPr>
        <w:t xml:space="preserve"> טיבי (חד"ש-תע"ל):</w:t>
      </w:r>
    </w:p>
    <w:p w14:paraId="28EEDAF5" w14:textId="77777777" w:rsidR="00000000" w:rsidRDefault="000E0F03">
      <w:pPr>
        <w:pStyle w:val="a0"/>
        <w:rPr>
          <w:rFonts w:hint="cs"/>
          <w:rtl/>
        </w:rPr>
      </w:pPr>
    </w:p>
    <w:p w14:paraId="6E52B175" w14:textId="77777777" w:rsidR="00000000" w:rsidRDefault="000E0F03">
      <w:pPr>
        <w:pStyle w:val="a0"/>
        <w:rPr>
          <w:rFonts w:hint="cs"/>
          <w:rtl/>
        </w:rPr>
      </w:pPr>
      <w:r>
        <w:rPr>
          <w:rFonts w:hint="cs"/>
          <w:rtl/>
        </w:rPr>
        <w:t xml:space="preserve">מהמקום. </w:t>
      </w:r>
    </w:p>
    <w:p w14:paraId="756EC824" w14:textId="77777777" w:rsidR="00000000" w:rsidRDefault="000E0F03">
      <w:pPr>
        <w:pStyle w:val="a0"/>
        <w:ind w:firstLine="0"/>
        <w:rPr>
          <w:rFonts w:hint="cs"/>
          <w:rtl/>
        </w:rPr>
      </w:pPr>
    </w:p>
    <w:p w14:paraId="360109FC" w14:textId="77777777" w:rsidR="00000000" w:rsidRDefault="000E0F03">
      <w:pPr>
        <w:pStyle w:val="af1"/>
        <w:rPr>
          <w:rtl/>
        </w:rPr>
      </w:pPr>
      <w:r>
        <w:rPr>
          <w:rtl/>
        </w:rPr>
        <w:t>היו"ר ראובן ריבלין:</w:t>
      </w:r>
    </w:p>
    <w:p w14:paraId="60E8DA97" w14:textId="77777777" w:rsidR="00000000" w:rsidRDefault="000E0F03">
      <w:pPr>
        <w:pStyle w:val="a0"/>
        <w:rPr>
          <w:rtl/>
        </w:rPr>
      </w:pPr>
    </w:p>
    <w:p w14:paraId="6016CF16" w14:textId="77777777" w:rsidR="00000000" w:rsidRDefault="000E0F03">
      <w:pPr>
        <w:pStyle w:val="a0"/>
        <w:rPr>
          <w:rFonts w:hint="cs"/>
          <w:rtl/>
        </w:rPr>
      </w:pPr>
      <w:r>
        <w:rPr>
          <w:rFonts w:hint="cs"/>
          <w:rtl/>
        </w:rPr>
        <w:t>הממשלה מסכימה?</w:t>
      </w:r>
    </w:p>
    <w:p w14:paraId="66135EF9" w14:textId="77777777" w:rsidR="00000000" w:rsidRDefault="000E0F03">
      <w:pPr>
        <w:pStyle w:val="a0"/>
        <w:rPr>
          <w:rFonts w:hint="cs"/>
          <w:rtl/>
        </w:rPr>
      </w:pPr>
    </w:p>
    <w:p w14:paraId="102F6A73" w14:textId="77777777" w:rsidR="00000000" w:rsidRDefault="000E0F03">
      <w:pPr>
        <w:pStyle w:val="af0"/>
        <w:rPr>
          <w:rtl/>
        </w:rPr>
      </w:pPr>
      <w:r>
        <w:rPr>
          <w:rFonts w:hint="eastAsia"/>
          <w:rtl/>
        </w:rPr>
        <w:t>אחמד</w:t>
      </w:r>
      <w:r>
        <w:rPr>
          <w:rtl/>
        </w:rPr>
        <w:t xml:space="preserve"> טיבי (חד"ש-תע"ל):</w:t>
      </w:r>
    </w:p>
    <w:p w14:paraId="06137826" w14:textId="77777777" w:rsidR="00000000" w:rsidRDefault="000E0F03">
      <w:pPr>
        <w:pStyle w:val="a0"/>
        <w:rPr>
          <w:rFonts w:hint="cs"/>
          <w:rtl/>
        </w:rPr>
      </w:pPr>
    </w:p>
    <w:p w14:paraId="33F51063" w14:textId="77777777" w:rsidR="00000000" w:rsidRDefault="000E0F03">
      <w:pPr>
        <w:pStyle w:val="a0"/>
        <w:rPr>
          <w:rFonts w:hint="cs"/>
          <w:rtl/>
        </w:rPr>
      </w:pPr>
      <w:r>
        <w:rPr>
          <w:rFonts w:hint="cs"/>
          <w:rtl/>
        </w:rPr>
        <w:t>כן.</w:t>
      </w:r>
    </w:p>
    <w:p w14:paraId="5B8283D9" w14:textId="77777777" w:rsidR="00000000" w:rsidRDefault="000E0F03">
      <w:pPr>
        <w:pStyle w:val="a0"/>
        <w:rPr>
          <w:rFonts w:hint="cs"/>
          <w:rtl/>
        </w:rPr>
      </w:pPr>
    </w:p>
    <w:p w14:paraId="39090C86" w14:textId="77777777" w:rsidR="00000000" w:rsidRDefault="000E0F03">
      <w:pPr>
        <w:pStyle w:val="af1"/>
        <w:rPr>
          <w:rtl/>
        </w:rPr>
      </w:pPr>
      <w:r>
        <w:rPr>
          <w:rtl/>
        </w:rPr>
        <w:t>היו"</w:t>
      </w:r>
      <w:r>
        <w:rPr>
          <w:rtl/>
        </w:rPr>
        <w:t>ר ראובן ריבלין:</w:t>
      </w:r>
    </w:p>
    <w:p w14:paraId="2B3251B7" w14:textId="77777777" w:rsidR="00000000" w:rsidRDefault="000E0F03">
      <w:pPr>
        <w:pStyle w:val="a0"/>
        <w:rPr>
          <w:rtl/>
        </w:rPr>
      </w:pPr>
    </w:p>
    <w:p w14:paraId="44759593" w14:textId="77777777" w:rsidR="00000000" w:rsidRDefault="000E0F03">
      <w:pPr>
        <w:pStyle w:val="a0"/>
        <w:rPr>
          <w:rFonts w:hint="cs"/>
          <w:rtl/>
        </w:rPr>
      </w:pPr>
      <w:r>
        <w:rPr>
          <w:rFonts w:hint="cs"/>
          <w:rtl/>
        </w:rPr>
        <w:t xml:space="preserve">מי השר המשיב? שר החקלאות עדיין איננו נמצא כאן. חבר הכנסת גדעון סער </w:t>
      </w:r>
      <w:r>
        <w:rPr>
          <w:rtl/>
        </w:rPr>
        <w:t>–</w:t>
      </w:r>
      <w:r>
        <w:rPr>
          <w:rFonts w:hint="cs"/>
          <w:rtl/>
        </w:rPr>
        <w:t xml:space="preserve"> אינו נוכח כאן. </w:t>
      </w:r>
    </w:p>
    <w:p w14:paraId="6DF7F5CD" w14:textId="77777777" w:rsidR="00000000" w:rsidRDefault="000E0F03">
      <w:pPr>
        <w:pStyle w:val="a0"/>
        <w:ind w:firstLine="0"/>
        <w:rPr>
          <w:rFonts w:hint="cs"/>
          <w:rtl/>
        </w:rPr>
      </w:pPr>
    </w:p>
    <w:p w14:paraId="5C9DABA9" w14:textId="77777777" w:rsidR="00000000" w:rsidRDefault="000E0F03">
      <w:pPr>
        <w:pStyle w:val="af0"/>
        <w:rPr>
          <w:rtl/>
        </w:rPr>
      </w:pPr>
      <w:r>
        <w:rPr>
          <w:rFonts w:hint="eastAsia"/>
          <w:rtl/>
        </w:rPr>
        <w:t>אחמד</w:t>
      </w:r>
      <w:r>
        <w:rPr>
          <w:rtl/>
        </w:rPr>
        <w:t xml:space="preserve"> טיבי (חד"ש-תע"ל):</w:t>
      </w:r>
    </w:p>
    <w:p w14:paraId="27CF6BB5" w14:textId="77777777" w:rsidR="00000000" w:rsidRDefault="000E0F03">
      <w:pPr>
        <w:pStyle w:val="a0"/>
        <w:rPr>
          <w:rFonts w:hint="cs"/>
          <w:rtl/>
        </w:rPr>
      </w:pPr>
    </w:p>
    <w:p w14:paraId="5B63B527" w14:textId="77777777" w:rsidR="00000000" w:rsidRDefault="000E0F03">
      <w:pPr>
        <w:pStyle w:val="a0"/>
        <w:rPr>
          <w:rFonts w:hint="cs"/>
          <w:rtl/>
        </w:rPr>
      </w:pPr>
      <w:r>
        <w:rPr>
          <w:rFonts w:hint="cs"/>
          <w:rtl/>
        </w:rPr>
        <w:t xml:space="preserve">הנה, הוא בא. </w:t>
      </w:r>
    </w:p>
    <w:p w14:paraId="1B296E10" w14:textId="77777777" w:rsidR="00000000" w:rsidRDefault="000E0F03">
      <w:pPr>
        <w:pStyle w:val="a0"/>
        <w:ind w:firstLine="0"/>
        <w:rPr>
          <w:rFonts w:hint="cs"/>
          <w:rtl/>
        </w:rPr>
      </w:pPr>
    </w:p>
    <w:p w14:paraId="1F702DF0" w14:textId="77777777" w:rsidR="00000000" w:rsidRDefault="000E0F03">
      <w:pPr>
        <w:pStyle w:val="af1"/>
        <w:rPr>
          <w:rtl/>
        </w:rPr>
      </w:pPr>
      <w:r>
        <w:rPr>
          <w:rtl/>
        </w:rPr>
        <w:t>היו"ר ראובן ריבלין:</w:t>
      </w:r>
    </w:p>
    <w:p w14:paraId="2D9F06A9" w14:textId="77777777" w:rsidR="00000000" w:rsidRDefault="000E0F03">
      <w:pPr>
        <w:pStyle w:val="a0"/>
        <w:rPr>
          <w:rtl/>
        </w:rPr>
      </w:pPr>
    </w:p>
    <w:p w14:paraId="48CF5D42" w14:textId="77777777" w:rsidR="00000000" w:rsidRDefault="000E0F03">
      <w:pPr>
        <w:pStyle w:val="a0"/>
        <w:rPr>
          <w:rFonts w:hint="cs"/>
          <w:rtl/>
        </w:rPr>
      </w:pPr>
      <w:r>
        <w:rPr>
          <w:rFonts w:hint="cs"/>
          <w:rtl/>
        </w:rPr>
        <w:t>האם הצעתו של חבר הכנסת טיבי היא בהסכמת הממשלה?</w:t>
      </w:r>
    </w:p>
    <w:p w14:paraId="56397AFA" w14:textId="77777777" w:rsidR="00000000" w:rsidRDefault="000E0F03">
      <w:pPr>
        <w:pStyle w:val="a0"/>
        <w:rPr>
          <w:rFonts w:hint="cs"/>
          <w:rtl/>
        </w:rPr>
      </w:pPr>
    </w:p>
    <w:p w14:paraId="762FA607" w14:textId="77777777" w:rsidR="00000000" w:rsidRDefault="000E0F03">
      <w:pPr>
        <w:pStyle w:val="af0"/>
        <w:rPr>
          <w:rtl/>
        </w:rPr>
      </w:pPr>
      <w:r>
        <w:rPr>
          <w:rFonts w:hint="eastAsia"/>
          <w:rtl/>
        </w:rPr>
        <w:t>גדעון</w:t>
      </w:r>
      <w:r>
        <w:rPr>
          <w:rtl/>
        </w:rPr>
        <w:t xml:space="preserve"> סער (הליכוד):</w:t>
      </w:r>
    </w:p>
    <w:p w14:paraId="1D015940" w14:textId="77777777" w:rsidR="00000000" w:rsidRDefault="000E0F03">
      <w:pPr>
        <w:pStyle w:val="a0"/>
        <w:rPr>
          <w:rFonts w:hint="cs"/>
          <w:rtl/>
        </w:rPr>
      </w:pPr>
    </w:p>
    <w:p w14:paraId="57C9A5B8" w14:textId="77777777" w:rsidR="00000000" w:rsidRDefault="000E0F03">
      <w:pPr>
        <w:pStyle w:val="a0"/>
        <w:rPr>
          <w:rFonts w:hint="cs"/>
          <w:rtl/>
        </w:rPr>
      </w:pPr>
      <w:r>
        <w:rPr>
          <w:rFonts w:hint="cs"/>
          <w:rtl/>
        </w:rPr>
        <w:t>כן, בשני תנאים, שהוא ודא</w:t>
      </w:r>
      <w:r>
        <w:rPr>
          <w:rFonts w:hint="cs"/>
          <w:rtl/>
        </w:rPr>
        <w:t xml:space="preserve">י יציין. </w:t>
      </w:r>
    </w:p>
    <w:p w14:paraId="6DE769E5" w14:textId="77777777" w:rsidR="00000000" w:rsidRDefault="000E0F03">
      <w:pPr>
        <w:pStyle w:val="a0"/>
        <w:rPr>
          <w:rFonts w:hint="cs"/>
          <w:rtl/>
        </w:rPr>
      </w:pPr>
    </w:p>
    <w:p w14:paraId="61D65F2A" w14:textId="77777777" w:rsidR="00000000" w:rsidRDefault="000E0F03">
      <w:pPr>
        <w:pStyle w:val="af1"/>
        <w:rPr>
          <w:rtl/>
        </w:rPr>
      </w:pPr>
      <w:r>
        <w:rPr>
          <w:rtl/>
        </w:rPr>
        <w:t>היו"ר ראובן ריבלין:</w:t>
      </w:r>
    </w:p>
    <w:p w14:paraId="780DBA87" w14:textId="77777777" w:rsidR="00000000" w:rsidRDefault="000E0F03">
      <w:pPr>
        <w:pStyle w:val="a0"/>
        <w:rPr>
          <w:rtl/>
        </w:rPr>
      </w:pPr>
    </w:p>
    <w:p w14:paraId="41B9B8F1" w14:textId="77777777" w:rsidR="00000000" w:rsidRDefault="000E0F03">
      <w:pPr>
        <w:pStyle w:val="a0"/>
        <w:rPr>
          <w:rFonts w:hint="cs"/>
          <w:rtl/>
        </w:rPr>
      </w:pPr>
      <w:r>
        <w:rPr>
          <w:rFonts w:hint="cs"/>
          <w:rtl/>
        </w:rPr>
        <w:t xml:space="preserve">האם אין שר שמשיב? אדוני יאמר לי. </w:t>
      </w:r>
    </w:p>
    <w:p w14:paraId="0CF8BE9C" w14:textId="77777777" w:rsidR="00000000" w:rsidRDefault="000E0F03">
      <w:pPr>
        <w:pStyle w:val="a0"/>
        <w:rPr>
          <w:rFonts w:hint="cs"/>
          <w:rtl/>
        </w:rPr>
      </w:pPr>
    </w:p>
    <w:p w14:paraId="3DB51DF8" w14:textId="77777777" w:rsidR="00000000" w:rsidRDefault="000E0F03">
      <w:pPr>
        <w:pStyle w:val="af0"/>
        <w:rPr>
          <w:rtl/>
        </w:rPr>
      </w:pPr>
      <w:r>
        <w:rPr>
          <w:rFonts w:hint="eastAsia"/>
          <w:rtl/>
        </w:rPr>
        <w:t>גדעון</w:t>
      </w:r>
      <w:r>
        <w:rPr>
          <w:rtl/>
        </w:rPr>
        <w:t xml:space="preserve"> סער (הליכוד):</w:t>
      </w:r>
    </w:p>
    <w:p w14:paraId="684B8EE1" w14:textId="77777777" w:rsidR="00000000" w:rsidRDefault="000E0F03">
      <w:pPr>
        <w:pStyle w:val="a0"/>
        <w:rPr>
          <w:rFonts w:hint="cs"/>
          <w:rtl/>
        </w:rPr>
      </w:pPr>
    </w:p>
    <w:p w14:paraId="35B53B22" w14:textId="77777777" w:rsidR="00000000" w:rsidRDefault="000E0F03">
      <w:pPr>
        <w:pStyle w:val="a0"/>
        <w:rPr>
          <w:rFonts w:hint="cs"/>
          <w:rtl/>
        </w:rPr>
      </w:pPr>
      <w:r>
        <w:rPr>
          <w:rFonts w:hint="cs"/>
          <w:rtl/>
        </w:rPr>
        <w:t xml:space="preserve">אני מוכן להשיב. </w:t>
      </w:r>
    </w:p>
    <w:p w14:paraId="04AA68B0" w14:textId="77777777" w:rsidR="00000000" w:rsidRDefault="000E0F03">
      <w:pPr>
        <w:pStyle w:val="a0"/>
        <w:rPr>
          <w:rFonts w:hint="cs"/>
          <w:rtl/>
        </w:rPr>
      </w:pPr>
    </w:p>
    <w:p w14:paraId="187ED98B" w14:textId="77777777" w:rsidR="00000000" w:rsidRDefault="000E0F03">
      <w:pPr>
        <w:pStyle w:val="af1"/>
        <w:rPr>
          <w:rtl/>
        </w:rPr>
      </w:pPr>
      <w:r>
        <w:rPr>
          <w:rtl/>
        </w:rPr>
        <w:t>היו"ר ראובן ריבלין:</w:t>
      </w:r>
    </w:p>
    <w:p w14:paraId="556C6669" w14:textId="77777777" w:rsidR="00000000" w:rsidRDefault="000E0F03">
      <w:pPr>
        <w:pStyle w:val="a0"/>
        <w:rPr>
          <w:rtl/>
        </w:rPr>
      </w:pPr>
    </w:p>
    <w:p w14:paraId="3AA1BDD6" w14:textId="77777777" w:rsidR="00000000" w:rsidRDefault="000E0F03">
      <w:pPr>
        <w:pStyle w:val="a0"/>
        <w:rPr>
          <w:rFonts w:hint="cs"/>
          <w:rtl/>
        </w:rPr>
      </w:pPr>
      <w:r>
        <w:rPr>
          <w:rFonts w:hint="cs"/>
          <w:rtl/>
        </w:rPr>
        <w:t xml:space="preserve">אם לא יהיה שר, תשיב. </w:t>
      </w:r>
    </w:p>
    <w:p w14:paraId="69FC7F99" w14:textId="77777777" w:rsidR="00000000" w:rsidRDefault="000E0F03">
      <w:pPr>
        <w:pStyle w:val="a0"/>
        <w:ind w:firstLine="0"/>
        <w:rPr>
          <w:rFonts w:hint="cs"/>
          <w:rtl/>
        </w:rPr>
      </w:pPr>
    </w:p>
    <w:p w14:paraId="16B80E04" w14:textId="77777777" w:rsidR="00000000" w:rsidRDefault="000E0F03">
      <w:pPr>
        <w:pStyle w:val="af0"/>
        <w:rPr>
          <w:rtl/>
        </w:rPr>
      </w:pPr>
      <w:r>
        <w:rPr>
          <w:rFonts w:hint="eastAsia"/>
          <w:rtl/>
        </w:rPr>
        <w:t>ג</w:t>
      </w:r>
      <w:r>
        <w:rPr>
          <w:rtl/>
        </w:rPr>
        <w:t>'מאל זחאלקה (בל"ד):</w:t>
      </w:r>
    </w:p>
    <w:p w14:paraId="2DFE657A" w14:textId="77777777" w:rsidR="00000000" w:rsidRDefault="000E0F03">
      <w:pPr>
        <w:pStyle w:val="a0"/>
        <w:rPr>
          <w:rFonts w:hint="cs"/>
          <w:rtl/>
        </w:rPr>
      </w:pPr>
    </w:p>
    <w:p w14:paraId="1387D1BD" w14:textId="77777777" w:rsidR="00000000" w:rsidRDefault="000E0F03">
      <w:pPr>
        <w:pStyle w:val="a0"/>
        <w:rPr>
          <w:rFonts w:hint="cs"/>
          <w:rtl/>
        </w:rPr>
      </w:pPr>
      <w:r>
        <w:rPr>
          <w:rFonts w:hint="cs"/>
          <w:rtl/>
        </w:rPr>
        <w:t>הוא שר?</w:t>
      </w:r>
    </w:p>
    <w:p w14:paraId="5C860006" w14:textId="77777777" w:rsidR="00000000" w:rsidRDefault="000E0F03">
      <w:pPr>
        <w:pStyle w:val="a0"/>
        <w:rPr>
          <w:rFonts w:hint="cs"/>
          <w:rtl/>
        </w:rPr>
      </w:pPr>
    </w:p>
    <w:p w14:paraId="1BBBC125" w14:textId="77777777" w:rsidR="00000000" w:rsidRDefault="000E0F03">
      <w:pPr>
        <w:pStyle w:val="af1"/>
        <w:rPr>
          <w:rtl/>
        </w:rPr>
      </w:pPr>
      <w:r>
        <w:rPr>
          <w:rtl/>
        </w:rPr>
        <w:t>היו"ר ראובן ריבלין:</w:t>
      </w:r>
    </w:p>
    <w:p w14:paraId="0CED6F8D" w14:textId="77777777" w:rsidR="00000000" w:rsidRDefault="000E0F03">
      <w:pPr>
        <w:pStyle w:val="a0"/>
        <w:rPr>
          <w:rtl/>
        </w:rPr>
      </w:pPr>
    </w:p>
    <w:p w14:paraId="0BDD362A" w14:textId="77777777" w:rsidR="00000000" w:rsidRDefault="000E0F03">
      <w:pPr>
        <w:pStyle w:val="a0"/>
        <w:rPr>
          <w:rFonts w:hint="cs"/>
          <w:rtl/>
        </w:rPr>
      </w:pPr>
      <w:r>
        <w:rPr>
          <w:rFonts w:hint="cs"/>
          <w:rtl/>
        </w:rPr>
        <w:t xml:space="preserve">אם הוא מסכים להצביע, אני מצביע. אם הוא רוצה, הוא יכול </w:t>
      </w:r>
      <w:r>
        <w:rPr>
          <w:rFonts w:hint="cs"/>
          <w:rtl/>
        </w:rPr>
        <w:t xml:space="preserve">לעלות הנה. אצביע. מה אתם חושבים? נחכה פה? מה זה, תוכנית כבקשתך? בבקשה, חבר הכנסת טיבי. קודם כול צריך לקבוע שזה לא על המכסה, משום שחבר הכנסת טיבי מנמק מהמקום. </w:t>
      </w:r>
    </w:p>
    <w:p w14:paraId="407396BD" w14:textId="77777777" w:rsidR="00000000" w:rsidRDefault="000E0F03">
      <w:pPr>
        <w:pStyle w:val="a0"/>
        <w:ind w:firstLine="0"/>
        <w:rPr>
          <w:rFonts w:hint="cs"/>
          <w:rtl/>
        </w:rPr>
      </w:pPr>
    </w:p>
    <w:p w14:paraId="2D6AB451" w14:textId="77777777" w:rsidR="00000000" w:rsidRDefault="000E0F03">
      <w:pPr>
        <w:pStyle w:val="a"/>
        <w:rPr>
          <w:rtl/>
        </w:rPr>
      </w:pPr>
      <w:bookmarkStart w:id="101" w:name="_Toc87615504"/>
      <w:r>
        <w:rPr>
          <w:rFonts w:hint="eastAsia"/>
          <w:rtl/>
        </w:rPr>
        <w:t>אחמד</w:t>
      </w:r>
      <w:r>
        <w:rPr>
          <w:rtl/>
        </w:rPr>
        <w:t xml:space="preserve"> טיבי (חד"ש-תע"ל):</w:t>
      </w:r>
      <w:bookmarkEnd w:id="101"/>
    </w:p>
    <w:p w14:paraId="7194513A" w14:textId="77777777" w:rsidR="00000000" w:rsidRDefault="000E0F03">
      <w:pPr>
        <w:pStyle w:val="a0"/>
        <w:rPr>
          <w:rFonts w:hint="cs"/>
          <w:rtl/>
        </w:rPr>
      </w:pPr>
    </w:p>
    <w:p w14:paraId="61FD1B0D" w14:textId="77777777" w:rsidR="00000000" w:rsidRDefault="000E0F03">
      <w:pPr>
        <w:pStyle w:val="a0"/>
        <w:rPr>
          <w:rFonts w:hint="cs"/>
          <w:rtl/>
        </w:rPr>
      </w:pPr>
      <w:r>
        <w:rPr>
          <w:rFonts w:hint="cs"/>
          <w:rtl/>
        </w:rPr>
        <w:t xml:space="preserve">תודה. הצעת חוק צער בעלי-חיים (הגנה על בעלי-חיים) (תיקון </w:t>
      </w:r>
      <w:r>
        <w:rPr>
          <w:rtl/>
        </w:rPr>
        <w:t>–</w:t>
      </w:r>
      <w:r>
        <w:rPr>
          <w:rFonts w:hint="cs"/>
          <w:rtl/>
        </w:rPr>
        <w:t xml:space="preserve"> עונשין) - שלי </w:t>
      </w:r>
      <w:r>
        <w:rPr>
          <w:rFonts w:hint="cs"/>
          <w:rtl/>
        </w:rPr>
        <w:t>ושל חברי מוחמד ברכה ועסאם מח'ול. חוק צער בעלי-חיים, התשנ"ד-1994, הינו חוק בעל חשיבות רבה הן מבחינה ערכית והן מבחינה חינוכית, ולפיכך נודעת חשיבות רבה להנחלת ערכיו בקרב הציבור. מטרת החוק היא מניעת התאכזרות והתעללות בבעלי-חיים, ובכלל איסור שיסוי בעלי-חיים האח</w:t>
      </w:r>
      <w:r>
        <w:rPr>
          <w:rFonts w:hint="cs"/>
          <w:rtl/>
        </w:rPr>
        <w:t>ד בשני, איסור ארגון תחרות קרבות בין בעלי-חיים, איסור העבדת בעלי-חיים עד כדי אפיסת כוחות, איסור המתת בעלי-חיים בסטריכנין או ברעל אחר ללא היתר ממינהל השירותים הווטרינריים במשרד החקלאות. בפסק-דין ברע"א 1684/96, עמותת "תנו לחיות לחיות" נ' חמת-גדר,</w:t>
      </w:r>
      <w:r>
        <w:rPr>
          <w:rtl/>
        </w:rPr>
        <w:t xml:space="preserve"> </w:t>
      </w:r>
      <w:r>
        <w:rPr>
          <w:rFonts w:hint="cs"/>
          <w:rtl/>
        </w:rPr>
        <w:t>קבע השופט חש</w:t>
      </w:r>
      <w:r>
        <w:rPr>
          <w:rFonts w:hint="cs"/>
          <w:rtl/>
        </w:rPr>
        <w:t xml:space="preserve">ין לעניין ההתעללות, כי "החיה </w:t>
      </w:r>
      <w:r>
        <w:rPr>
          <w:rtl/>
        </w:rPr>
        <w:t>–</w:t>
      </w:r>
      <w:r>
        <w:rPr>
          <w:rFonts w:hint="cs"/>
          <w:rtl/>
        </w:rPr>
        <w:t xml:space="preserve"> כמוה כילד </w:t>
      </w:r>
      <w:r>
        <w:rPr>
          <w:rtl/>
        </w:rPr>
        <w:t>–</w:t>
      </w:r>
      <w:r>
        <w:rPr>
          <w:rFonts w:hint="cs"/>
          <w:rtl/>
        </w:rPr>
        <w:t xml:space="preserve"> הינה תמימה. אין היא מכירה ברוע ואין היא יודעת כיצד להתמודד עמו". </w:t>
      </w:r>
    </w:p>
    <w:p w14:paraId="46039AAA" w14:textId="77777777" w:rsidR="00000000" w:rsidRDefault="000E0F03">
      <w:pPr>
        <w:pStyle w:val="a0"/>
        <w:rPr>
          <w:rFonts w:hint="cs"/>
          <w:rtl/>
        </w:rPr>
      </w:pPr>
    </w:p>
    <w:p w14:paraId="1351368A" w14:textId="77777777" w:rsidR="00000000" w:rsidRDefault="000E0F03">
      <w:pPr>
        <w:pStyle w:val="a0"/>
        <w:rPr>
          <w:rFonts w:hint="cs"/>
          <w:rtl/>
        </w:rPr>
      </w:pPr>
      <w:r>
        <w:rPr>
          <w:rFonts w:hint="cs"/>
          <w:rtl/>
        </w:rPr>
        <w:t xml:space="preserve">אדוני היושב-ראש, רבותי חברי הכנסת, למרבה הצער קיימים ונחשפים בישראל מקרים רבים של התעללות והתאכזרות כלפי בעלי-חיים </w:t>
      </w:r>
      <w:r>
        <w:rPr>
          <w:rtl/>
        </w:rPr>
        <w:t>–</w:t>
      </w:r>
      <w:r>
        <w:rPr>
          <w:rFonts w:hint="cs"/>
          <w:rtl/>
        </w:rPr>
        <w:t xml:space="preserve"> תופעה שיש להוקיעה ולשרשה. </w:t>
      </w:r>
    </w:p>
    <w:p w14:paraId="2DA60A40" w14:textId="77777777" w:rsidR="00000000" w:rsidRDefault="000E0F03">
      <w:pPr>
        <w:pStyle w:val="a0"/>
        <w:ind w:firstLine="0"/>
        <w:rPr>
          <w:rFonts w:hint="cs"/>
          <w:rtl/>
        </w:rPr>
      </w:pPr>
    </w:p>
    <w:p w14:paraId="55E402FA" w14:textId="77777777" w:rsidR="00000000" w:rsidRDefault="000E0F03">
      <w:pPr>
        <w:pStyle w:val="a0"/>
        <w:rPr>
          <w:rFonts w:hint="cs"/>
          <w:rtl/>
        </w:rPr>
      </w:pPr>
      <w:r>
        <w:rPr>
          <w:rFonts w:hint="cs"/>
          <w:rtl/>
        </w:rPr>
        <w:t>ב</w:t>
      </w:r>
      <w:r>
        <w:rPr>
          <w:rFonts w:hint="cs"/>
          <w:rtl/>
        </w:rPr>
        <w:t>התאם לסעיף 17 לחוק ניתן להטיל עונשי מאסר על מתעללים בבעלי-חיים, וניתן להטיל בגין מעשים אלה קנסות כאמור בסעיף 61 לחוק העונשין. משטרת ישראל הגישה כתבי אישום בגין עבירות התעללות על-פי החוק, אולם למרות המאמץ שהושקע בהכנתן ובניהולן, התוצאות בבתי-המשפט היו מאכזב</w:t>
      </w:r>
      <w:r>
        <w:rPr>
          <w:rFonts w:hint="cs"/>
          <w:rtl/>
        </w:rPr>
        <w:t>ות. השופטים לא נטו להחמיר עם העבריינים והטילו עליהם קנסות קלים ביותר בשיעורים של מאות שקלים בלבד. אין בעונשים האלה כדי להעניש, ולא כדי להרתיע. על מנת לתקן מצב זה, ראוי כי המחוקק יעביר מסר ברור, הן לציבור הרחב והן לשופטי ישראל, בדבר חומרת המעשה והעבירה, וזא</w:t>
      </w:r>
      <w:r>
        <w:rPr>
          <w:rFonts w:hint="cs"/>
          <w:rtl/>
        </w:rPr>
        <w:t xml:space="preserve">ת בדרך של קביעת עונשים כבדים יותר למתעללים, וכדי להרתיע. </w:t>
      </w:r>
    </w:p>
    <w:p w14:paraId="275326D6" w14:textId="77777777" w:rsidR="00000000" w:rsidRDefault="000E0F03">
      <w:pPr>
        <w:pStyle w:val="a0"/>
        <w:rPr>
          <w:rFonts w:hint="cs"/>
          <w:rtl/>
        </w:rPr>
      </w:pPr>
    </w:p>
    <w:p w14:paraId="3C059671" w14:textId="77777777" w:rsidR="00000000" w:rsidRDefault="000E0F03">
      <w:pPr>
        <w:pStyle w:val="a0"/>
        <w:rPr>
          <w:rFonts w:hint="cs"/>
          <w:rtl/>
        </w:rPr>
      </w:pPr>
      <w:r>
        <w:rPr>
          <w:rFonts w:hint="cs"/>
          <w:rtl/>
        </w:rPr>
        <w:t>מוצע אפוא להעלות את שיעור הקנסות הקבועים ולהכפילם - אני, בהצעה שלי, כתבתי לשלשם. הממשלה התנתה את תמיכתה בכך שזה יהיה אך ורק כפל קנס. אני מסכים, ואני מסכים לתנאי השני - לתאם עם הממשלה בהכנה - - -</w:t>
      </w:r>
    </w:p>
    <w:p w14:paraId="3D693774" w14:textId="77777777" w:rsidR="00000000" w:rsidRDefault="000E0F03">
      <w:pPr>
        <w:pStyle w:val="a0"/>
        <w:rPr>
          <w:rFonts w:hint="cs"/>
          <w:rtl/>
        </w:rPr>
      </w:pPr>
    </w:p>
    <w:p w14:paraId="08814525" w14:textId="77777777" w:rsidR="00000000" w:rsidRDefault="000E0F03">
      <w:pPr>
        <w:pStyle w:val="af1"/>
        <w:rPr>
          <w:rtl/>
        </w:rPr>
      </w:pPr>
      <w:r>
        <w:rPr>
          <w:rtl/>
        </w:rPr>
        <w:t>ה</w:t>
      </w:r>
      <w:r>
        <w:rPr>
          <w:rtl/>
        </w:rPr>
        <w:t>יו"ר ראובן ריבלין:</w:t>
      </w:r>
    </w:p>
    <w:p w14:paraId="62465469" w14:textId="77777777" w:rsidR="00000000" w:rsidRDefault="000E0F03">
      <w:pPr>
        <w:pStyle w:val="a0"/>
        <w:rPr>
          <w:rtl/>
        </w:rPr>
      </w:pPr>
    </w:p>
    <w:p w14:paraId="3F213449" w14:textId="77777777" w:rsidR="00000000" w:rsidRDefault="000E0F03">
      <w:pPr>
        <w:pStyle w:val="a0"/>
        <w:rPr>
          <w:rFonts w:hint="cs"/>
          <w:rtl/>
        </w:rPr>
      </w:pPr>
      <w:r>
        <w:rPr>
          <w:rFonts w:hint="cs"/>
          <w:rtl/>
        </w:rPr>
        <w:t xml:space="preserve">בהתקדמות החוק. </w:t>
      </w:r>
    </w:p>
    <w:p w14:paraId="77DF9CD2" w14:textId="77777777" w:rsidR="00000000" w:rsidRDefault="000E0F03">
      <w:pPr>
        <w:pStyle w:val="a0"/>
        <w:rPr>
          <w:rFonts w:hint="cs"/>
          <w:rtl/>
        </w:rPr>
      </w:pPr>
    </w:p>
    <w:p w14:paraId="58902F5B" w14:textId="77777777" w:rsidR="00000000" w:rsidRDefault="000E0F03">
      <w:pPr>
        <w:pStyle w:val="-"/>
        <w:rPr>
          <w:rtl/>
        </w:rPr>
      </w:pPr>
      <w:bookmarkStart w:id="102" w:name="FS000000560T21_07_2004_12_57_14C"/>
      <w:bookmarkEnd w:id="102"/>
      <w:r>
        <w:rPr>
          <w:rtl/>
        </w:rPr>
        <w:t>אחמד טיבי (חד"ש-תע"ל):</w:t>
      </w:r>
    </w:p>
    <w:p w14:paraId="2E7594B2" w14:textId="77777777" w:rsidR="00000000" w:rsidRDefault="000E0F03">
      <w:pPr>
        <w:pStyle w:val="a0"/>
        <w:rPr>
          <w:rtl/>
        </w:rPr>
      </w:pPr>
    </w:p>
    <w:p w14:paraId="6FD633F2" w14:textId="77777777" w:rsidR="00000000" w:rsidRDefault="000E0F03">
      <w:pPr>
        <w:pStyle w:val="a0"/>
        <w:rPr>
          <w:rFonts w:hint="cs"/>
          <w:rtl/>
        </w:rPr>
      </w:pPr>
      <w:r>
        <w:rPr>
          <w:rFonts w:hint="cs"/>
          <w:rtl/>
        </w:rPr>
        <w:t>בהתקדמות החוק. אני מוצא לנכון להודות לקואליציה שהחליטה ולממשלה שהחליטה, לאחר שכבר דחתה את ההצעה הזאת לפני שבועיים, ולחבר הכנסת גדעון סער, יושב-ראש הקואליציה, על העניין ועל האובייקטיביות בטיפול בח</w:t>
      </w:r>
      <w:r>
        <w:rPr>
          <w:rFonts w:hint="cs"/>
          <w:rtl/>
        </w:rPr>
        <w:t xml:space="preserve">וק הזה. </w:t>
      </w:r>
    </w:p>
    <w:p w14:paraId="0793CF77" w14:textId="77777777" w:rsidR="00000000" w:rsidRDefault="000E0F03">
      <w:pPr>
        <w:pStyle w:val="a0"/>
        <w:rPr>
          <w:rFonts w:hint="cs"/>
          <w:rtl/>
        </w:rPr>
      </w:pPr>
    </w:p>
    <w:p w14:paraId="4C8AC825" w14:textId="77777777" w:rsidR="00000000" w:rsidRDefault="000E0F03">
      <w:pPr>
        <w:pStyle w:val="af1"/>
        <w:rPr>
          <w:rtl/>
        </w:rPr>
      </w:pPr>
      <w:r>
        <w:rPr>
          <w:rtl/>
        </w:rPr>
        <w:t>היו"ר ראובן ריבלין:</w:t>
      </w:r>
    </w:p>
    <w:p w14:paraId="032D0AF6" w14:textId="77777777" w:rsidR="00000000" w:rsidRDefault="000E0F03">
      <w:pPr>
        <w:pStyle w:val="a0"/>
        <w:rPr>
          <w:rtl/>
        </w:rPr>
      </w:pPr>
    </w:p>
    <w:p w14:paraId="720A38D6" w14:textId="77777777" w:rsidR="00000000" w:rsidRDefault="000E0F03">
      <w:pPr>
        <w:pStyle w:val="a0"/>
        <w:rPr>
          <w:rFonts w:hint="cs"/>
          <w:rtl/>
        </w:rPr>
      </w:pPr>
      <w:r>
        <w:rPr>
          <w:rFonts w:hint="cs"/>
          <w:rtl/>
        </w:rPr>
        <w:t xml:space="preserve">תודה. אדוני השר גדעון עזרא ישיב. </w:t>
      </w:r>
    </w:p>
    <w:p w14:paraId="0D334FCD" w14:textId="77777777" w:rsidR="00000000" w:rsidRDefault="000E0F03">
      <w:pPr>
        <w:pStyle w:val="a0"/>
        <w:rPr>
          <w:rFonts w:hint="cs"/>
          <w:rtl/>
        </w:rPr>
      </w:pPr>
    </w:p>
    <w:p w14:paraId="04891ECD" w14:textId="77777777" w:rsidR="00000000" w:rsidRDefault="000E0F03">
      <w:pPr>
        <w:pStyle w:val="a"/>
        <w:rPr>
          <w:rtl/>
        </w:rPr>
      </w:pPr>
      <w:bookmarkStart w:id="103" w:name="FS000000474T21_07_2004_12_58_30"/>
      <w:bookmarkStart w:id="104" w:name="_Toc87615505"/>
      <w:bookmarkEnd w:id="103"/>
      <w:r>
        <w:rPr>
          <w:rFonts w:hint="eastAsia"/>
          <w:rtl/>
        </w:rPr>
        <w:t>שר</w:t>
      </w:r>
      <w:r>
        <w:rPr>
          <w:rtl/>
        </w:rPr>
        <w:t xml:space="preserve"> התיירות גדעון עזרא:</w:t>
      </w:r>
      <w:bookmarkEnd w:id="104"/>
    </w:p>
    <w:p w14:paraId="1B6F6236" w14:textId="77777777" w:rsidR="00000000" w:rsidRDefault="000E0F03">
      <w:pPr>
        <w:pStyle w:val="a0"/>
        <w:rPr>
          <w:rFonts w:hint="cs"/>
          <w:rtl/>
        </w:rPr>
      </w:pPr>
    </w:p>
    <w:p w14:paraId="1B176CE3" w14:textId="77777777" w:rsidR="00000000" w:rsidRDefault="000E0F03">
      <w:pPr>
        <w:pStyle w:val="a0"/>
        <w:rPr>
          <w:rFonts w:hint="cs"/>
          <w:rtl/>
        </w:rPr>
      </w:pPr>
      <w:r>
        <w:rPr>
          <w:rFonts w:hint="cs"/>
          <w:rtl/>
        </w:rPr>
        <w:t>זה בדרך כלל לא רגיל שהממשלה משיבה מהמקום לחבר הכנסת טיבי. במקרה הזה - - -</w:t>
      </w:r>
    </w:p>
    <w:p w14:paraId="6CB90DF0" w14:textId="77777777" w:rsidR="00000000" w:rsidRDefault="000E0F03">
      <w:pPr>
        <w:pStyle w:val="a0"/>
        <w:rPr>
          <w:rFonts w:hint="cs"/>
          <w:rtl/>
        </w:rPr>
      </w:pPr>
    </w:p>
    <w:p w14:paraId="1258A95A" w14:textId="77777777" w:rsidR="00000000" w:rsidRDefault="000E0F03">
      <w:pPr>
        <w:pStyle w:val="af0"/>
        <w:rPr>
          <w:rtl/>
        </w:rPr>
      </w:pPr>
      <w:r>
        <w:rPr>
          <w:rFonts w:hint="eastAsia"/>
          <w:rtl/>
        </w:rPr>
        <w:t>אחמד</w:t>
      </w:r>
      <w:r>
        <w:rPr>
          <w:rtl/>
        </w:rPr>
        <w:t xml:space="preserve"> טיבי (חד"ש-תע"ל):</w:t>
      </w:r>
    </w:p>
    <w:p w14:paraId="6E658A3B" w14:textId="77777777" w:rsidR="00000000" w:rsidRDefault="000E0F03">
      <w:pPr>
        <w:pStyle w:val="a0"/>
        <w:rPr>
          <w:rFonts w:hint="cs"/>
          <w:rtl/>
        </w:rPr>
      </w:pPr>
    </w:p>
    <w:p w14:paraId="4874DD8A" w14:textId="77777777" w:rsidR="00000000" w:rsidRDefault="000E0F03">
      <w:pPr>
        <w:pStyle w:val="a0"/>
        <w:rPr>
          <w:rFonts w:hint="cs"/>
          <w:rtl/>
        </w:rPr>
      </w:pPr>
      <w:r>
        <w:rPr>
          <w:rFonts w:hint="cs"/>
          <w:rtl/>
        </w:rPr>
        <w:t xml:space="preserve">זה משהו חריג. יום היסטורי. </w:t>
      </w:r>
    </w:p>
    <w:p w14:paraId="4663C462" w14:textId="77777777" w:rsidR="00000000" w:rsidRDefault="000E0F03">
      <w:pPr>
        <w:pStyle w:val="a0"/>
        <w:rPr>
          <w:rFonts w:hint="cs"/>
          <w:rtl/>
        </w:rPr>
      </w:pPr>
    </w:p>
    <w:p w14:paraId="7C71C7DA" w14:textId="77777777" w:rsidR="00000000" w:rsidRDefault="000E0F03">
      <w:pPr>
        <w:pStyle w:val="-"/>
        <w:rPr>
          <w:rtl/>
        </w:rPr>
      </w:pPr>
      <w:bookmarkStart w:id="105" w:name="FS000000474T21_07_2004_12_59_04C"/>
      <w:bookmarkEnd w:id="105"/>
      <w:r>
        <w:rPr>
          <w:rtl/>
        </w:rPr>
        <w:t>שר התיירות גדעון עזרא:</w:t>
      </w:r>
    </w:p>
    <w:p w14:paraId="340CF7BF" w14:textId="77777777" w:rsidR="00000000" w:rsidRDefault="000E0F03">
      <w:pPr>
        <w:pStyle w:val="a0"/>
        <w:rPr>
          <w:rtl/>
        </w:rPr>
      </w:pPr>
    </w:p>
    <w:p w14:paraId="70893679" w14:textId="77777777" w:rsidR="00000000" w:rsidRDefault="000E0F03">
      <w:pPr>
        <w:pStyle w:val="a0"/>
        <w:rPr>
          <w:rFonts w:hint="cs"/>
          <w:rtl/>
        </w:rPr>
      </w:pPr>
      <w:r>
        <w:rPr>
          <w:rFonts w:hint="cs"/>
          <w:rtl/>
        </w:rPr>
        <w:t>במקרה זה, הפעם</w:t>
      </w:r>
      <w:r>
        <w:rPr>
          <w:rFonts w:hint="cs"/>
          <w:rtl/>
        </w:rPr>
        <w:t xml:space="preserve">, יושב-ראש הקואליציה סייע לך, ובתנאים שאתה הצגת אותם - תיאום עם הממשלה והכפלת הקנס בלבד - הממשלה אין לה הערות, והיא בעד קבלת הצעת החוק. תודה. </w:t>
      </w:r>
    </w:p>
    <w:p w14:paraId="5AFBA2DC" w14:textId="77777777" w:rsidR="00000000" w:rsidRDefault="000E0F03">
      <w:pPr>
        <w:pStyle w:val="a0"/>
        <w:rPr>
          <w:rFonts w:hint="cs"/>
          <w:rtl/>
        </w:rPr>
      </w:pPr>
    </w:p>
    <w:p w14:paraId="02A3C923" w14:textId="77777777" w:rsidR="00000000" w:rsidRDefault="000E0F03">
      <w:pPr>
        <w:pStyle w:val="af1"/>
        <w:rPr>
          <w:rtl/>
        </w:rPr>
      </w:pPr>
      <w:r>
        <w:rPr>
          <w:rtl/>
        </w:rPr>
        <w:t>היו"ר ראובן ריבלין:</w:t>
      </w:r>
    </w:p>
    <w:p w14:paraId="6067F6D0" w14:textId="77777777" w:rsidR="00000000" w:rsidRDefault="000E0F03">
      <w:pPr>
        <w:pStyle w:val="a0"/>
        <w:rPr>
          <w:rtl/>
        </w:rPr>
      </w:pPr>
    </w:p>
    <w:p w14:paraId="0F748520" w14:textId="77777777" w:rsidR="00000000" w:rsidRDefault="000E0F03">
      <w:pPr>
        <w:pStyle w:val="a0"/>
        <w:rPr>
          <w:rFonts w:hint="cs"/>
          <w:rtl/>
        </w:rPr>
      </w:pPr>
      <w:r>
        <w:rPr>
          <w:rFonts w:hint="cs"/>
          <w:rtl/>
        </w:rPr>
        <w:t>תודה רבה. הממשלה מסכימה להצעת החוק של חבר הכנסת אחמד טיבי, בהסתייגויות שחבר הכנסת טיבי דיבר</w:t>
      </w:r>
      <w:r>
        <w:rPr>
          <w:rFonts w:hint="cs"/>
          <w:rtl/>
        </w:rPr>
        <w:t xml:space="preserve"> עליהן. </w:t>
      </w:r>
    </w:p>
    <w:p w14:paraId="0423D4E6" w14:textId="77777777" w:rsidR="00000000" w:rsidRDefault="000E0F03">
      <w:pPr>
        <w:pStyle w:val="a0"/>
        <w:rPr>
          <w:rFonts w:hint="cs"/>
          <w:rtl/>
        </w:rPr>
      </w:pPr>
    </w:p>
    <w:p w14:paraId="6DAB3ED6" w14:textId="77777777" w:rsidR="00000000" w:rsidRDefault="000E0F03">
      <w:pPr>
        <w:pStyle w:val="a0"/>
        <w:rPr>
          <w:rFonts w:hint="cs"/>
          <w:rtl/>
        </w:rPr>
      </w:pPr>
      <w:r>
        <w:rPr>
          <w:rFonts w:hint="cs"/>
          <w:rtl/>
        </w:rPr>
        <w:t xml:space="preserve">לכם יש מתנגד - חבר הכנסת נסים דהן, בבקשה, אדוני, לעלות. יש לך שלוש דקות להתנגד. מייד לאחר מכן אנחנו עוברים להצבעה. </w:t>
      </w:r>
    </w:p>
    <w:p w14:paraId="5D969C4A" w14:textId="77777777" w:rsidR="00000000" w:rsidRDefault="000E0F03">
      <w:pPr>
        <w:pStyle w:val="a0"/>
        <w:rPr>
          <w:rFonts w:hint="cs"/>
          <w:rtl/>
        </w:rPr>
      </w:pPr>
    </w:p>
    <w:p w14:paraId="75F6A928" w14:textId="77777777" w:rsidR="00000000" w:rsidRDefault="000E0F03">
      <w:pPr>
        <w:pStyle w:val="a"/>
        <w:rPr>
          <w:rtl/>
        </w:rPr>
      </w:pPr>
      <w:bookmarkStart w:id="106" w:name="FS000000487T21_07_2004_13_00_48"/>
      <w:bookmarkStart w:id="107" w:name="_Toc87615506"/>
      <w:bookmarkEnd w:id="106"/>
      <w:r>
        <w:rPr>
          <w:rFonts w:hint="eastAsia"/>
          <w:rtl/>
        </w:rPr>
        <w:t>נסים</w:t>
      </w:r>
      <w:r>
        <w:rPr>
          <w:rtl/>
        </w:rPr>
        <w:t xml:space="preserve"> דהן (ש"ס):</w:t>
      </w:r>
      <w:bookmarkEnd w:id="107"/>
    </w:p>
    <w:p w14:paraId="12C4616A" w14:textId="77777777" w:rsidR="00000000" w:rsidRDefault="000E0F03">
      <w:pPr>
        <w:pStyle w:val="a0"/>
        <w:rPr>
          <w:rFonts w:hint="cs"/>
          <w:rtl/>
        </w:rPr>
      </w:pPr>
    </w:p>
    <w:p w14:paraId="12D9D8FB" w14:textId="77777777" w:rsidR="00000000" w:rsidRDefault="000E0F03">
      <w:pPr>
        <w:pStyle w:val="a0"/>
        <w:rPr>
          <w:rFonts w:hint="cs"/>
          <w:rtl/>
        </w:rPr>
      </w:pPr>
      <w:r>
        <w:rPr>
          <w:rFonts w:hint="cs"/>
          <w:rtl/>
        </w:rPr>
        <w:t>אדוני היושב-ראש, חברי חברי הכנסת, ודאי כולם שואלים את עצמם, למה אני מתנגד להצעת החוק? מהסיבה הפשוטה, אדוני היושב</w:t>
      </w:r>
      <w:r>
        <w:rPr>
          <w:rFonts w:hint="cs"/>
          <w:rtl/>
        </w:rPr>
        <w:t>-ראש. חבר הכנסת אחמד טיבי, הממשלה התנתה את זה בשני תנאים, תנאי שלישי הממשלה שכחה להתנות, שבעלי-חיים - גם בעלי-חיים הולכי על-שתיים. למה מבעלי-חיים על שתיים מותר למנוע אוכל - - -</w:t>
      </w:r>
    </w:p>
    <w:p w14:paraId="4A65D4DF" w14:textId="77777777" w:rsidR="00000000" w:rsidRDefault="000E0F03">
      <w:pPr>
        <w:pStyle w:val="a0"/>
        <w:rPr>
          <w:rFonts w:hint="cs"/>
          <w:rtl/>
        </w:rPr>
      </w:pPr>
    </w:p>
    <w:p w14:paraId="3FA457FD" w14:textId="77777777" w:rsidR="00000000" w:rsidRDefault="000E0F03">
      <w:pPr>
        <w:pStyle w:val="af1"/>
        <w:rPr>
          <w:rtl/>
        </w:rPr>
      </w:pPr>
      <w:r>
        <w:rPr>
          <w:rtl/>
        </w:rPr>
        <w:t>היו"ר ראובן ריבלין:</w:t>
      </w:r>
    </w:p>
    <w:p w14:paraId="1ED04ABF" w14:textId="77777777" w:rsidR="00000000" w:rsidRDefault="000E0F03">
      <w:pPr>
        <w:pStyle w:val="a0"/>
        <w:rPr>
          <w:rtl/>
        </w:rPr>
      </w:pPr>
    </w:p>
    <w:p w14:paraId="37D03FF4" w14:textId="77777777" w:rsidR="00000000" w:rsidRDefault="000E0F03">
      <w:pPr>
        <w:pStyle w:val="a0"/>
        <w:rPr>
          <w:rFonts w:hint="cs"/>
          <w:rtl/>
        </w:rPr>
      </w:pPr>
      <w:r>
        <w:rPr>
          <w:rFonts w:hint="cs"/>
          <w:rtl/>
        </w:rPr>
        <w:t>חבר הכנסת דהן, חבר הכנסת דהן. אדוני הוא סגן יושב-ראש הכנס</w:t>
      </w:r>
      <w:r>
        <w:rPr>
          <w:rFonts w:hint="cs"/>
          <w:rtl/>
        </w:rPr>
        <w:t>ת והוא צריך להבין את המשמעות. אנחנו - - -</w:t>
      </w:r>
    </w:p>
    <w:p w14:paraId="4B3240D1" w14:textId="77777777" w:rsidR="00000000" w:rsidRDefault="000E0F03">
      <w:pPr>
        <w:pStyle w:val="a0"/>
        <w:rPr>
          <w:rFonts w:hint="cs"/>
          <w:rtl/>
        </w:rPr>
      </w:pPr>
    </w:p>
    <w:p w14:paraId="61ED6F36" w14:textId="77777777" w:rsidR="00000000" w:rsidRDefault="000E0F03">
      <w:pPr>
        <w:pStyle w:val="-"/>
        <w:rPr>
          <w:rtl/>
        </w:rPr>
      </w:pPr>
      <w:bookmarkStart w:id="108" w:name="FS000000487T21_07_2004_13_02_32C"/>
      <w:bookmarkEnd w:id="108"/>
      <w:r>
        <w:rPr>
          <w:rtl/>
        </w:rPr>
        <w:t>נסים דהן (ש"ס):</w:t>
      </w:r>
    </w:p>
    <w:p w14:paraId="6CD049EC" w14:textId="77777777" w:rsidR="00000000" w:rsidRDefault="000E0F03">
      <w:pPr>
        <w:pStyle w:val="a0"/>
        <w:rPr>
          <w:rtl/>
        </w:rPr>
      </w:pPr>
    </w:p>
    <w:p w14:paraId="0DB0E4BD" w14:textId="77777777" w:rsidR="00000000" w:rsidRDefault="000E0F03">
      <w:pPr>
        <w:pStyle w:val="a0"/>
        <w:rPr>
          <w:rFonts w:hint="cs"/>
          <w:rtl/>
        </w:rPr>
      </w:pPr>
      <w:r>
        <w:rPr>
          <w:rFonts w:hint="cs"/>
          <w:rtl/>
        </w:rPr>
        <w:t xml:space="preserve">אני הולך להצביע נגד. </w:t>
      </w:r>
    </w:p>
    <w:p w14:paraId="5643DFD4" w14:textId="77777777" w:rsidR="00000000" w:rsidRDefault="000E0F03">
      <w:pPr>
        <w:pStyle w:val="a0"/>
        <w:rPr>
          <w:rFonts w:hint="cs"/>
          <w:rtl/>
        </w:rPr>
      </w:pPr>
    </w:p>
    <w:p w14:paraId="04EEB890" w14:textId="77777777" w:rsidR="00000000" w:rsidRDefault="000E0F03">
      <w:pPr>
        <w:pStyle w:val="af1"/>
        <w:rPr>
          <w:rtl/>
        </w:rPr>
      </w:pPr>
      <w:r>
        <w:rPr>
          <w:rtl/>
        </w:rPr>
        <w:t>היו"ר ראובן ריבלין:</w:t>
      </w:r>
    </w:p>
    <w:p w14:paraId="552B190B" w14:textId="77777777" w:rsidR="00000000" w:rsidRDefault="000E0F03">
      <w:pPr>
        <w:pStyle w:val="a0"/>
        <w:rPr>
          <w:rtl/>
        </w:rPr>
      </w:pPr>
    </w:p>
    <w:p w14:paraId="716CA5B1" w14:textId="77777777" w:rsidR="00000000" w:rsidRDefault="000E0F03">
      <w:pPr>
        <w:pStyle w:val="a0"/>
        <w:rPr>
          <w:rFonts w:hint="cs"/>
          <w:rtl/>
        </w:rPr>
      </w:pPr>
      <w:r>
        <w:rPr>
          <w:rFonts w:hint="cs"/>
          <w:rtl/>
        </w:rPr>
        <w:t>בסדר. אתה מצביע נגד - תצביע נגד. אבל - - -</w:t>
      </w:r>
    </w:p>
    <w:p w14:paraId="701D6A50" w14:textId="77777777" w:rsidR="00000000" w:rsidRDefault="000E0F03">
      <w:pPr>
        <w:pStyle w:val="a0"/>
        <w:rPr>
          <w:rFonts w:hint="cs"/>
          <w:rtl/>
        </w:rPr>
      </w:pPr>
    </w:p>
    <w:p w14:paraId="3384785F" w14:textId="77777777" w:rsidR="00000000" w:rsidRDefault="000E0F03">
      <w:pPr>
        <w:pStyle w:val="-"/>
        <w:rPr>
          <w:rtl/>
        </w:rPr>
      </w:pPr>
      <w:bookmarkStart w:id="109" w:name="FS000000487T21_07_2004_13_03_02C"/>
      <w:bookmarkEnd w:id="109"/>
      <w:r>
        <w:rPr>
          <w:rtl/>
        </w:rPr>
        <w:t>נסים דהן (ש"ס):</w:t>
      </w:r>
    </w:p>
    <w:p w14:paraId="7C0AB158" w14:textId="77777777" w:rsidR="00000000" w:rsidRDefault="000E0F03">
      <w:pPr>
        <w:pStyle w:val="a0"/>
        <w:rPr>
          <w:rtl/>
        </w:rPr>
      </w:pPr>
    </w:p>
    <w:p w14:paraId="41427F32" w14:textId="77777777" w:rsidR="00000000" w:rsidRDefault="000E0F03">
      <w:pPr>
        <w:pStyle w:val="a0"/>
        <w:rPr>
          <w:rFonts w:hint="cs"/>
          <w:rtl/>
        </w:rPr>
      </w:pPr>
      <w:r>
        <w:rPr>
          <w:rFonts w:hint="cs"/>
          <w:rtl/>
        </w:rPr>
        <w:t>אני גם רוצה להסביר למה אני נגד. אני נגד החוק. החוק הזה חסר. העיקר חסר מהספר, אדוני היושב-רא</w:t>
      </w:r>
      <w:r>
        <w:rPr>
          <w:rFonts w:hint="cs"/>
          <w:rtl/>
        </w:rPr>
        <w:t xml:space="preserve">ש, עם כל הכבוד. </w:t>
      </w:r>
    </w:p>
    <w:p w14:paraId="2F166F51" w14:textId="77777777" w:rsidR="00000000" w:rsidRDefault="000E0F03">
      <w:pPr>
        <w:pStyle w:val="a0"/>
        <w:rPr>
          <w:rFonts w:hint="cs"/>
          <w:rtl/>
        </w:rPr>
      </w:pPr>
    </w:p>
    <w:p w14:paraId="0AB93B37" w14:textId="77777777" w:rsidR="00000000" w:rsidRDefault="000E0F03">
      <w:pPr>
        <w:pStyle w:val="af1"/>
        <w:rPr>
          <w:rtl/>
        </w:rPr>
      </w:pPr>
      <w:r>
        <w:rPr>
          <w:rtl/>
        </w:rPr>
        <w:t>היו"ר ראובן ריבלין:</w:t>
      </w:r>
    </w:p>
    <w:p w14:paraId="7F2156B6" w14:textId="77777777" w:rsidR="00000000" w:rsidRDefault="000E0F03">
      <w:pPr>
        <w:pStyle w:val="a0"/>
        <w:rPr>
          <w:rtl/>
        </w:rPr>
      </w:pPr>
    </w:p>
    <w:p w14:paraId="3D088AFD" w14:textId="77777777" w:rsidR="00000000" w:rsidRDefault="000E0F03">
      <w:pPr>
        <w:pStyle w:val="a0"/>
        <w:rPr>
          <w:rFonts w:hint="cs"/>
          <w:rtl/>
        </w:rPr>
      </w:pPr>
      <w:r>
        <w:rPr>
          <w:rFonts w:hint="cs"/>
          <w:rtl/>
        </w:rPr>
        <w:t xml:space="preserve">את זה אנחנו מנסים לעשות בחוקה. אדוני מתנגד לה. </w:t>
      </w:r>
    </w:p>
    <w:p w14:paraId="0BC8E3F4" w14:textId="77777777" w:rsidR="00000000" w:rsidRDefault="000E0F03">
      <w:pPr>
        <w:pStyle w:val="a0"/>
        <w:rPr>
          <w:rFonts w:hint="cs"/>
          <w:rtl/>
        </w:rPr>
      </w:pPr>
    </w:p>
    <w:p w14:paraId="34DDCB87" w14:textId="77777777" w:rsidR="00000000" w:rsidRDefault="000E0F03">
      <w:pPr>
        <w:pStyle w:val="-"/>
        <w:rPr>
          <w:rtl/>
        </w:rPr>
      </w:pPr>
      <w:bookmarkStart w:id="110" w:name="FS000000487T21_07_2004_13_03_48C"/>
      <w:bookmarkEnd w:id="110"/>
      <w:r>
        <w:rPr>
          <w:rtl/>
        </w:rPr>
        <w:t>נסים דהן (ש"ס):</w:t>
      </w:r>
    </w:p>
    <w:p w14:paraId="3BD5C340" w14:textId="77777777" w:rsidR="00000000" w:rsidRDefault="000E0F03">
      <w:pPr>
        <w:pStyle w:val="a0"/>
        <w:rPr>
          <w:rtl/>
        </w:rPr>
      </w:pPr>
    </w:p>
    <w:p w14:paraId="12B0337D" w14:textId="77777777" w:rsidR="00000000" w:rsidRDefault="000E0F03">
      <w:pPr>
        <w:pStyle w:val="a0"/>
        <w:rPr>
          <w:rFonts w:hint="cs"/>
          <w:rtl/>
        </w:rPr>
      </w:pPr>
      <w:r>
        <w:rPr>
          <w:rFonts w:hint="cs"/>
          <w:rtl/>
        </w:rPr>
        <w:t xml:space="preserve">אני רואה שאתה לא רוצה לתת לי לדבר. בסדר. </w:t>
      </w:r>
    </w:p>
    <w:p w14:paraId="0CB3EF98" w14:textId="77777777" w:rsidR="00000000" w:rsidRDefault="000E0F03">
      <w:pPr>
        <w:pStyle w:val="a0"/>
        <w:rPr>
          <w:rFonts w:hint="cs"/>
          <w:rtl/>
        </w:rPr>
      </w:pPr>
    </w:p>
    <w:p w14:paraId="6DFB61FF" w14:textId="77777777" w:rsidR="00000000" w:rsidRDefault="000E0F03">
      <w:pPr>
        <w:pStyle w:val="af1"/>
        <w:rPr>
          <w:rtl/>
        </w:rPr>
      </w:pPr>
      <w:r>
        <w:rPr>
          <w:rtl/>
        </w:rPr>
        <w:t>היו"ר ראובן ריבלין:</w:t>
      </w:r>
    </w:p>
    <w:p w14:paraId="5FEB7449" w14:textId="77777777" w:rsidR="00000000" w:rsidRDefault="000E0F03">
      <w:pPr>
        <w:pStyle w:val="a0"/>
        <w:rPr>
          <w:rtl/>
        </w:rPr>
      </w:pPr>
    </w:p>
    <w:p w14:paraId="66D91013" w14:textId="77777777" w:rsidR="00000000" w:rsidRDefault="000E0F03">
      <w:pPr>
        <w:pStyle w:val="a0"/>
        <w:rPr>
          <w:rFonts w:hint="cs"/>
          <w:rtl/>
        </w:rPr>
      </w:pPr>
      <w:r>
        <w:rPr>
          <w:rFonts w:hint="cs"/>
          <w:rtl/>
        </w:rPr>
        <w:t xml:space="preserve">לא, לא. בבקשה, בבקשה, בבקשה. או.קיי. </w:t>
      </w:r>
    </w:p>
    <w:p w14:paraId="304A96E6" w14:textId="77777777" w:rsidR="00000000" w:rsidRDefault="000E0F03">
      <w:pPr>
        <w:pStyle w:val="a0"/>
        <w:rPr>
          <w:rFonts w:hint="cs"/>
          <w:rtl/>
        </w:rPr>
      </w:pPr>
    </w:p>
    <w:p w14:paraId="388BC1E8" w14:textId="77777777" w:rsidR="00000000" w:rsidRDefault="000E0F03">
      <w:pPr>
        <w:pStyle w:val="-"/>
        <w:rPr>
          <w:rtl/>
        </w:rPr>
      </w:pPr>
      <w:bookmarkStart w:id="111" w:name="FS000000487T21_07_2004_13_04_14C"/>
      <w:bookmarkEnd w:id="111"/>
      <w:r>
        <w:rPr>
          <w:rtl/>
        </w:rPr>
        <w:t>נסים דהן (ש"ס):</w:t>
      </w:r>
    </w:p>
    <w:p w14:paraId="649ABEA4" w14:textId="77777777" w:rsidR="00000000" w:rsidRDefault="000E0F03">
      <w:pPr>
        <w:pStyle w:val="a0"/>
        <w:rPr>
          <w:rtl/>
        </w:rPr>
      </w:pPr>
    </w:p>
    <w:p w14:paraId="1F907FDC" w14:textId="77777777" w:rsidR="00000000" w:rsidRDefault="000E0F03">
      <w:pPr>
        <w:pStyle w:val="a0"/>
        <w:rPr>
          <w:rFonts w:hint="cs"/>
          <w:rtl/>
        </w:rPr>
      </w:pPr>
      <w:r>
        <w:rPr>
          <w:rFonts w:hint="cs"/>
          <w:rtl/>
        </w:rPr>
        <w:t>אבל, אדוני היושב-ראש, עם כל הכב</w:t>
      </w:r>
      <w:r>
        <w:rPr>
          <w:rFonts w:hint="cs"/>
          <w:rtl/>
        </w:rPr>
        <w:t>וד לחבר הכנסת אחמד טיבי, ועם כל הכבוד לממשלה, אני פשוט התפלאתי. בהתחלה הממשלה התנגדה - הבנתי. הממשלה לא רצתה להחיל את החוק הזה על בני-אדם, על בעלי-חיים על שתיים. לכן היא התנגדה מראש. אחר כך, כשהיא כבר הסכימה, עשתה את זה בשני תנאים. את התנאי השלישי היא שכחה</w:t>
      </w:r>
      <w:r>
        <w:rPr>
          <w:rFonts w:hint="cs"/>
          <w:rtl/>
        </w:rPr>
        <w:t xml:space="preserve">. </w:t>
      </w:r>
    </w:p>
    <w:p w14:paraId="0585CC14" w14:textId="77777777" w:rsidR="00000000" w:rsidRDefault="000E0F03">
      <w:pPr>
        <w:pStyle w:val="a0"/>
        <w:rPr>
          <w:rFonts w:hint="cs"/>
          <w:rtl/>
        </w:rPr>
      </w:pPr>
    </w:p>
    <w:p w14:paraId="78F2D4BC" w14:textId="77777777" w:rsidR="00000000" w:rsidRDefault="000E0F03">
      <w:pPr>
        <w:pStyle w:val="a0"/>
        <w:rPr>
          <w:rFonts w:hint="cs"/>
          <w:rtl/>
        </w:rPr>
      </w:pPr>
      <w:r>
        <w:rPr>
          <w:rFonts w:hint="cs"/>
          <w:rtl/>
        </w:rPr>
        <w:t xml:space="preserve">אדוני היושב-ראש, אדוני שר האוצר: למה מותר למנוע מבעלי-החיים על שתיים אוכל, מותר למנוע מהם שתייה, מותר למנוע מהם בריאות, מותר למנוע מהם תנאים סוציאליים, מותר לגרות אותם זה בזה - כיוון שאין להם מה לאכול, הם גונבים זה מזה, מתעללים זה בזה, וכל הדברים האלה </w:t>
      </w:r>
      <w:r>
        <w:rPr>
          <w:rFonts w:hint="cs"/>
          <w:rtl/>
        </w:rPr>
        <w:t>פסחו על בעלי-חיים על שתיים. אני מציע - - -</w:t>
      </w:r>
    </w:p>
    <w:p w14:paraId="16D8165A" w14:textId="77777777" w:rsidR="00000000" w:rsidRDefault="000E0F03">
      <w:pPr>
        <w:pStyle w:val="a0"/>
        <w:rPr>
          <w:rFonts w:hint="cs"/>
          <w:rtl/>
        </w:rPr>
      </w:pPr>
    </w:p>
    <w:p w14:paraId="7ADE3D74" w14:textId="77777777" w:rsidR="00000000" w:rsidRDefault="000E0F03">
      <w:pPr>
        <w:pStyle w:val="af0"/>
        <w:rPr>
          <w:rtl/>
        </w:rPr>
      </w:pPr>
      <w:r>
        <w:rPr>
          <w:rFonts w:hint="eastAsia"/>
          <w:rtl/>
        </w:rPr>
        <w:t>אחמד</w:t>
      </w:r>
      <w:r>
        <w:rPr>
          <w:rtl/>
        </w:rPr>
        <w:t xml:space="preserve"> טיבי (חד"ש-תע"ל):</w:t>
      </w:r>
    </w:p>
    <w:p w14:paraId="3AE88546" w14:textId="77777777" w:rsidR="00000000" w:rsidRDefault="000E0F03">
      <w:pPr>
        <w:pStyle w:val="a0"/>
        <w:rPr>
          <w:rFonts w:hint="cs"/>
          <w:rtl/>
        </w:rPr>
      </w:pPr>
    </w:p>
    <w:p w14:paraId="054DAB45" w14:textId="77777777" w:rsidR="00000000" w:rsidRDefault="000E0F03">
      <w:pPr>
        <w:pStyle w:val="a0"/>
        <w:rPr>
          <w:rFonts w:hint="cs"/>
          <w:rtl/>
        </w:rPr>
      </w:pPr>
      <w:r>
        <w:rPr>
          <w:rFonts w:hint="cs"/>
          <w:rtl/>
        </w:rPr>
        <w:t xml:space="preserve">תן לי אפשרות, תן לי אפשרות להתקדם. </w:t>
      </w:r>
    </w:p>
    <w:p w14:paraId="0FB02B92" w14:textId="77777777" w:rsidR="00000000" w:rsidRDefault="000E0F03">
      <w:pPr>
        <w:pStyle w:val="a0"/>
        <w:rPr>
          <w:rFonts w:hint="cs"/>
          <w:rtl/>
        </w:rPr>
      </w:pPr>
    </w:p>
    <w:p w14:paraId="748427AC" w14:textId="77777777" w:rsidR="00000000" w:rsidRDefault="000E0F03">
      <w:pPr>
        <w:pStyle w:val="-"/>
        <w:rPr>
          <w:rtl/>
        </w:rPr>
      </w:pPr>
      <w:bookmarkStart w:id="112" w:name="FS000000487T21_07_2004_13_07_35C"/>
      <w:bookmarkEnd w:id="112"/>
      <w:r>
        <w:rPr>
          <w:rtl/>
        </w:rPr>
        <w:t>נסים דהן (ש"ס):</w:t>
      </w:r>
    </w:p>
    <w:p w14:paraId="0CF2F510" w14:textId="77777777" w:rsidR="00000000" w:rsidRDefault="000E0F03">
      <w:pPr>
        <w:pStyle w:val="a0"/>
        <w:rPr>
          <w:rtl/>
        </w:rPr>
      </w:pPr>
    </w:p>
    <w:p w14:paraId="5FB018CA" w14:textId="77777777" w:rsidR="00000000" w:rsidRDefault="000E0F03">
      <w:pPr>
        <w:pStyle w:val="a0"/>
        <w:rPr>
          <w:rFonts w:hint="cs"/>
          <w:rtl/>
        </w:rPr>
      </w:pPr>
      <w:r>
        <w:rPr>
          <w:rFonts w:hint="cs"/>
          <w:rtl/>
        </w:rPr>
        <w:t xml:space="preserve">אדוני חבר הכנסת אחמד טיבי, עם כל הכבוד. אני הייתי בטוח שלזה הכוונה שלך בכלל, שאתה הגשת את הצעת החוק כדי להרחיב אותו בהמשך. אבל הממשלה </w:t>
      </w:r>
      <w:r>
        <w:rPr>
          <w:rFonts w:hint="cs"/>
          <w:rtl/>
        </w:rPr>
        <w:t>חסמה אותך. אז אם אתה תאמר, שבוועדה אנחנו נרחיב את החוק - - -</w:t>
      </w:r>
    </w:p>
    <w:p w14:paraId="01B3DD25" w14:textId="77777777" w:rsidR="00000000" w:rsidRDefault="000E0F03">
      <w:pPr>
        <w:pStyle w:val="a0"/>
        <w:rPr>
          <w:rFonts w:hint="cs"/>
          <w:rtl/>
        </w:rPr>
      </w:pPr>
    </w:p>
    <w:p w14:paraId="6C378D29" w14:textId="77777777" w:rsidR="00000000" w:rsidRDefault="000E0F03">
      <w:pPr>
        <w:pStyle w:val="af1"/>
        <w:rPr>
          <w:rtl/>
        </w:rPr>
      </w:pPr>
      <w:r>
        <w:rPr>
          <w:rtl/>
        </w:rPr>
        <w:t>היו"ר ראובן ריבלין:</w:t>
      </w:r>
    </w:p>
    <w:p w14:paraId="2A2F4AFE" w14:textId="77777777" w:rsidR="00000000" w:rsidRDefault="000E0F03">
      <w:pPr>
        <w:pStyle w:val="a0"/>
        <w:rPr>
          <w:rtl/>
        </w:rPr>
      </w:pPr>
    </w:p>
    <w:p w14:paraId="735CCECF" w14:textId="77777777" w:rsidR="00000000" w:rsidRDefault="000E0F03">
      <w:pPr>
        <w:pStyle w:val="a0"/>
        <w:rPr>
          <w:rFonts w:hint="cs"/>
          <w:rtl/>
        </w:rPr>
      </w:pPr>
      <w:r>
        <w:rPr>
          <w:rFonts w:hint="cs"/>
          <w:rtl/>
        </w:rPr>
        <w:t xml:space="preserve">טיבי, אתה יכול להשיב לו. </w:t>
      </w:r>
    </w:p>
    <w:p w14:paraId="4A76C18D" w14:textId="77777777" w:rsidR="00000000" w:rsidRDefault="000E0F03">
      <w:pPr>
        <w:pStyle w:val="a0"/>
        <w:rPr>
          <w:rFonts w:hint="cs"/>
          <w:rtl/>
        </w:rPr>
      </w:pPr>
    </w:p>
    <w:p w14:paraId="48EC1CDB" w14:textId="77777777" w:rsidR="00000000" w:rsidRDefault="000E0F03">
      <w:pPr>
        <w:pStyle w:val="-"/>
        <w:rPr>
          <w:rtl/>
        </w:rPr>
      </w:pPr>
      <w:bookmarkStart w:id="113" w:name="FS000000487T21_07_2004_13_08_51C"/>
      <w:bookmarkEnd w:id="113"/>
      <w:r>
        <w:rPr>
          <w:rtl/>
        </w:rPr>
        <w:t>נסים דהן (ש"ס):</w:t>
      </w:r>
    </w:p>
    <w:p w14:paraId="251BE736" w14:textId="77777777" w:rsidR="00000000" w:rsidRDefault="000E0F03">
      <w:pPr>
        <w:pStyle w:val="a0"/>
        <w:rPr>
          <w:rtl/>
        </w:rPr>
      </w:pPr>
    </w:p>
    <w:p w14:paraId="3A81BA70" w14:textId="77777777" w:rsidR="00000000" w:rsidRDefault="000E0F03">
      <w:pPr>
        <w:pStyle w:val="a0"/>
        <w:rPr>
          <w:rFonts w:hint="cs"/>
          <w:rtl/>
        </w:rPr>
      </w:pPr>
      <w:r>
        <w:rPr>
          <w:rFonts w:hint="cs"/>
          <w:rtl/>
        </w:rPr>
        <w:t xml:space="preserve">הוא ישיב. הוא יצטרך להשיב. אני מציע שבוועדה נרחיב את החוק ונחיל אותו על כל בעלי-החיים; לא רק על בעלי-החיים על ארבע, כמו שהתכוונת </w:t>
      </w:r>
      <w:r>
        <w:rPr>
          <w:rFonts w:hint="cs"/>
          <w:rtl/>
        </w:rPr>
        <w:t>בחוק שלך. אז יש מקום לחוק הזה במדינת ישראל. אבל אם המשמעות שלו היא שאתה מרחם רק על כלבים, חתולים, חזירים, לא יודע מה, וכל מה שרשום שם, זה בסדר, זה יפה - - -</w:t>
      </w:r>
    </w:p>
    <w:p w14:paraId="1DDA40E4" w14:textId="77777777" w:rsidR="00000000" w:rsidRDefault="000E0F03">
      <w:pPr>
        <w:pStyle w:val="a0"/>
        <w:rPr>
          <w:rFonts w:hint="cs"/>
          <w:rtl/>
        </w:rPr>
      </w:pPr>
    </w:p>
    <w:p w14:paraId="58F83B60" w14:textId="77777777" w:rsidR="00000000" w:rsidRDefault="000E0F03">
      <w:pPr>
        <w:pStyle w:val="af1"/>
        <w:rPr>
          <w:rtl/>
        </w:rPr>
      </w:pPr>
      <w:r>
        <w:rPr>
          <w:rtl/>
        </w:rPr>
        <w:t>היו"ר ראובן ריבלין:</w:t>
      </w:r>
    </w:p>
    <w:p w14:paraId="460AB5D4" w14:textId="77777777" w:rsidR="00000000" w:rsidRDefault="000E0F03">
      <w:pPr>
        <w:pStyle w:val="a0"/>
        <w:rPr>
          <w:rtl/>
        </w:rPr>
      </w:pPr>
    </w:p>
    <w:p w14:paraId="23EE6BB2" w14:textId="77777777" w:rsidR="00000000" w:rsidRDefault="000E0F03">
      <w:pPr>
        <w:pStyle w:val="a0"/>
        <w:rPr>
          <w:rFonts w:hint="cs"/>
          <w:rtl/>
        </w:rPr>
      </w:pPr>
      <w:r>
        <w:rPr>
          <w:rFonts w:hint="cs"/>
          <w:rtl/>
        </w:rPr>
        <w:t xml:space="preserve">"אעוזבאללה" - חבר הכנסת אחמד טיבי הוא מוסלמי, אדוני. </w:t>
      </w:r>
    </w:p>
    <w:p w14:paraId="0CA651CD" w14:textId="77777777" w:rsidR="00000000" w:rsidRDefault="000E0F03">
      <w:pPr>
        <w:pStyle w:val="a0"/>
        <w:rPr>
          <w:rFonts w:hint="cs"/>
          <w:rtl/>
        </w:rPr>
      </w:pPr>
    </w:p>
    <w:p w14:paraId="639CD98C" w14:textId="77777777" w:rsidR="00000000" w:rsidRDefault="000E0F03">
      <w:pPr>
        <w:pStyle w:val="-"/>
        <w:rPr>
          <w:rtl/>
        </w:rPr>
      </w:pPr>
      <w:bookmarkStart w:id="114" w:name="FS000000487T21_07_2004_13_11_11C"/>
      <w:bookmarkEnd w:id="114"/>
      <w:r>
        <w:rPr>
          <w:rtl/>
        </w:rPr>
        <w:t>נסים דהן (ש"ס):</w:t>
      </w:r>
    </w:p>
    <w:p w14:paraId="1352B2EB" w14:textId="77777777" w:rsidR="00000000" w:rsidRDefault="000E0F03">
      <w:pPr>
        <w:pStyle w:val="a0"/>
        <w:rPr>
          <w:rtl/>
        </w:rPr>
      </w:pPr>
    </w:p>
    <w:p w14:paraId="66A699CA" w14:textId="77777777" w:rsidR="00000000" w:rsidRDefault="000E0F03">
      <w:pPr>
        <w:pStyle w:val="a0"/>
        <w:rPr>
          <w:rFonts w:hint="cs"/>
          <w:rtl/>
        </w:rPr>
      </w:pPr>
      <w:r>
        <w:rPr>
          <w:rFonts w:hint="cs"/>
          <w:rtl/>
        </w:rPr>
        <w:t>בכל ז</w:t>
      </w:r>
      <w:r>
        <w:rPr>
          <w:rFonts w:hint="cs"/>
          <w:rtl/>
        </w:rPr>
        <w:t xml:space="preserve">את הוא מרחם על כל בעלי-החיים. </w:t>
      </w:r>
    </w:p>
    <w:p w14:paraId="2066D1F8" w14:textId="77777777" w:rsidR="00000000" w:rsidRDefault="000E0F03">
      <w:pPr>
        <w:pStyle w:val="a0"/>
        <w:rPr>
          <w:rFonts w:hint="cs"/>
          <w:rtl/>
        </w:rPr>
      </w:pPr>
    </w:p>
    <w:p w14:paraId="2391ED0A" w14:textId="77777777" w:rsidR="00000000" w:rsidRDefault="000E0F03">
      <w:pPr>
        <w:pStyle w:val="af1"/>
        <w:rPr>
          <w:rtl/>
        </w:rPr>
      </w:pPr>
      <w:r>
        <w:rPr>
          <w:rtl/>
        </w:rPr>
        <w:t>היו"ר ראובן ריבלין:</w:t>
      </w:r>
    </w:p>
    <w:p w14:paraId="303F5939" w14:textId="77777777" w:rsidR="00000000" w:rsidRDefault="000E0F03">
      <w:pPr>
        <w:pStyle w:val="a0"/>
        <w:rPr>
          <w:rtl/>
        </w:rPr>
      </w:pPr>
    </w:p>
    <w:p w14:paraId="094EA937" w14:textId="77777777" w:rsidR="00000000" w:rsidRDefault="000E0F03">
      <w:pPr>
        <w:pStyle w:val="a0"/>
        <w:rPr>
          <w:rFonts w:hint="cs"/>
          <w:rtl/>
        </w:rPr>
      </w:pPr>
      <w:r>
        <w:rPr>
          <w:rFonts w:hint="cs"/>
          <w:rtl/>
        </w:rPr>
        <w:t>לא, אמרו חזירים - - -</w:t>
      </w:r>
    </w:p>
    <w:p w14:paraId="29BE5DBA" w14:textId="77777777" w:rsidR="00000000" w:rsidRDefault="000E0F03">
      <w:pPr>
        <w:pStyle w:val="a0"/>
        <w:rPr>
          <w:rFonts w:hint="cs"/>
          <w:rtl/>
        </w:rPr>
      </w:pPr>
    </w:p>
    <w:p w14:paraId="071E6BA3" w14:textId="77777777" w:rsidR="00000000" w:rsidRDefault="000E0F03">
      <w:pPr>
        <w:pStyle w:val="-"/>
        <w:rPr>
          <w:rtl/>
        </w:rPr>
      </w:pPr>
      <w:bookmarkStart w:id="115" w:name="FS000000487T21_07_2004_13_12_33C"/>
      <w:bookmarkEnd w:id="115"/>
      <w:r>
        <w:rPr>
          <w:rtl/>
        </w:rPr>
        <w:t>נסים דהן (ש"ס):</w:t>
      </w:r>
    </w:p>
    <w:p w14:paraId="3513EF22" w14:textId="77777777" w:rsidR="00000000" w:rsidRDefault="000E0F03">
      <w:pPr>
        <w:pStyle w:val="a0"/>
        <w:rPr>
          <w:rtl/>
        </w:rPr>
      </w:pPr>
    </w:p>
    <w:p w14:paraId="58C9B78D" w14:textId="77777777" w:rsidR="00000000" w:rsidRDefault="000E0F03">
      <w:pPr>
        <w:pStyle w:val="a0"/>
        <w:rPr>
          <w:rFonts w:hint="cs"/>
          <w:rtl/>
        </w:rPr>
      </w:pPr>
      <w:r>
        <w:rPr>
          <w:rFonts w:hint="cs"/>
          <w:rtl/>
        </w:rPr>
        <w:t xml:space="preserve">בתור בעלי-חיים צריך לרחם עליהם. אסור לאכול אותם, אבל לרחם עליהם צריך. </w:t>
      </w:r>
    </w:p>
    <w:p w14:paraId="4D939202" w14:textId="77777777" w:rsidR="00000000" w:rsidRDefault="000E0F03">
      <w:pPr>
        <w:pStyle w:val="a0"/>
        <w:rPr>
          <w:rFonts w:hint="cs"/>
          <w:rtl/>
        </w:rPr>
      </w:pPr>
    </w:p>
    <w:p w14:paraId="3155453F" w14:textId="77777777" w:rsidR="00000000" w:rsidRDefault="000E0F03">
      <w:pPr>
        <w:pStyle w:val="af1"/>
        <w:rPr>
          <w:rtl/>
        </w:rPr>
      </w:pPr>
      <w:r>
        <w:rPr>
          <w:rFonts w:hint="eastAsia"/>
          <w:rtl/>
        </w:rPr>
        <w:t>היו</w:t>
      </w:r>
      <w:r>
        <w:rPr>
          <w:rtl/>
        </w:rPr>
        <w:t>"ר ראובן ריבלין:</w:t>
      </w:r>
    </w:p>
    <w:p w14:paraId="2F4E58A8" w14:textId="77777777" w:rsidR="00000000" w:rsidRDefault="000E0F03">
      <w:pPr>
        <w:pStyle w:val="a0"/>
        <w:rPr>
          <w:rFonts w:hint="cs"/>
          <w:rtl/>
        </w:rPr>
      </w:pPr>
    </w:p>
    <w:p w14:paraId="6BABE58B" w14:textId="77777777" w:rsidR="00000000" w:rsidRDefault="000E0F03">
      <w:pPr>
        <w:pStyle w:val="a0"/>
        <w:rPr>
          <w:rFonts w:hint="cs"/>
          <w:rtl/>
        </w:rPr>
      </w:pPr>
      <w:r>
        <w:rPr>
          <w:rFonts w:hint="cs"/>
          <w:rtl/>
        </w:rPr>
        <w:t xml:space="preserve">מאה אחוז. בסדר. </w:t>
      </w:r>
    </w:p>
    <w:p w14:paraId="3C91EE65" w14:textId="77777777" w:rsidR="00000000" w:rsidRDefault="000E0F03">
      <w:pPr>
        <w:pStyle w:val="a0"/>
        <w:rPr>
          <w:rFonts w:hint="cs"/>
          <w:rtl/>
        </w:rPr>
      </w:pPr>
    </w:p>
    <w:p w14:paraId="45737DEB" w14:textId="77777777" w:rsidR="00000000" w:rsidRDefault="000E0F03">
      <w:pPr>
        <w:pStyle w:val="-"/>
        <w:rPr>
          <w:rtl/>
        </w:rPr>
      </w:pPr>
      <w:bookmarkStart w:id="116" w:name="FS000000487T21_07_2004_13_14_56C"/>
      <w:bookmarkEnd w:id="116"/>
      <w:r>
        <w:rPr>
          <w:rFonts w:hint="eastAsia"/>
          <w:rtl/>
        </w:rPr>
        <w:t>נסים</w:t>
      </w:r>
      <w:r>
        <w:rPr>
          <w:rtl/>
        </w:rPr>
        <w:t xml:space="preserve"> דהן (ש"ס):</w:t>
      </w:r>
    </w:p>
    <w:p w14:paraId="7AB2896B" w14:textId="77777777" w:rsidR="00000000" w:rsidRDefault="000E0F03">
      <w:pPr>
        <w:pStyle w:val="a0"/>
        <w:rPr>
          <w:rFonts w:hint="cs"/>
          <w:rtl/>
        </w:rPr>
      </w:pPr>
    </w:p>
    <w:p w14:paraId="2E4EC10A" w14:textId="77777777" w:rsidR="00000000" w:rsidRDefault="000E0F03">
      <w:pPr>
        <w:pStyle w:val="a0"/>
        <w:rPr>
          <w:rFonts w:hint="cs"/>
          <w:rtl/>
        </w:rPr>
      </w:pPr>
      <w:r>
        <w:rPr>
          <w:rFonts w:hint="cs"/>
          <w:rtl/>
        </w:rPr>
        <w:t>לא צריך להתעלל בהם. "ורחמיו על כל מ</w:t>
      </w:r>
      <w:r>
        <w:rPr>
          <w:rFonts w:hint="cs"/>
          <w:rtl/>
        </w:rPr>
        <w:t xml:space="preserve">עשיו", לרבות בני-אדם. רק הממשלה האטומה הזאת מוכנה לרחם על כלבים, מוכנה לרחם על חתולים, מוכנה למצוא בית חם לחתולים ולכלבים ולכל בעלי-החיים. את בני-האדם, שעליהם היא מופקדת באמת - אותם היא מפקירה. אני מקווה שבחוק שלך תהיה פריצת דרך. </w:t>
      </w:r>
    </w:p>
    <w:p w14:paraId="1E505727" w14:textId="77777777" w:rsidR="00000000" w:rsidRDefault="000E0F03">
      <w:pPr>
        <w:pStyle w:val="a0"/>
        <w:rPr>
          <w:rFonts w:hint="cs"/>
          <w:rtl/>
        </w:rPr>
      </w:pPr>
    </w:p>
    <w:p w14:paraId="0B2C47B1" w14:textId="77777777" w:rsidR="00000000" w:rsidRDefault="000E0F03">
      <w:pPr>
        <w:pStyle w:val="af1"/>
        <w:rPr>
          <w:rtl/>
        </w:rPr>
      </w:pPr>
      <w:r>
        <w:rPr>
          <w:rtl/>
        </w:rPr>
        <w:t>היו"ר ראובן ריבלין:</w:t>
      </w:r>
    </w:p>
    <w:p w14:paraId="3CC70095" w14:textId="77777777" w:rsidR="00000000" w:rsidRDefault="000E0F03">
      <w:pPr>
        <w:pStyle w:val="a0"/>
        <w:rPr>
          <w:rtl/>
        </w:rPr>
      </w:pPr>
    </w:p>
    <w:p w14:paraId="396E1F35" w14:textId="77777777" w:rsidR="00000000" w:rsidRDefault="000E0F03">
      <w:pPr>
        <w:pStyle w:val="a0"/>
        <w:rPr>
          <w:rFonts w:hint="cs"/>
          <w:rtl/>
        </w:rPr>
      </w:pPr>
      <w:r>
        <w:rPr>
          <w:rFonts w:hint="cs"/>
          <w:rtl/>
        </w:rPr>
        <w:t>תוד</w:t>
      </w:r>
      <w:r>
        <w:rPr>
          <w:rFonts w:hint="cs"/>
          <w:rtl/>
        </w:rPr>
        <w:t>ה רבה. חבר הכנסת טיבי, אתה רוצה להשיב?</w:t>
      </w:r>
    </w:p>
    <w:p w14:paraId="50B00E3E" w14:textId="77777777" w:rsidR="00000000" w:rsidRDefault="000E0F03">
      <w:pPr>
        <w:pStyle w:val="a0"/>
        <w:rPr>
          <w:rFonts w:hint="cs"/>
          <w:rtl/>
        </w:rPr>
      </w:pPr>
    </w:p>
    <w:p w14:paraId="0D1F4023" w14:textId="77777777" w:rsidR="00000000" w:rsidRDefault="000E0F03">
      <w:pPr>
        <w:pStyle w:val="af0"/>
        <w:rPr>
          <w:rtl/>
        </w:rPr>
      </w:pPr>
      <w:r>
        <w:rPr>
          <w:rFonts w:hint="eastAsia"/>
          <w:rtl/>
        </w:rPr>
        <w:t>אחמד</w:t>
      </w:r>
      <w:r>
        <w:rPr>
          <w:rtl/>
        </w:rPr>
        <w:t xml:space="preserve"> טיבי (חד"ש-תע"ל):</w:t>
      </w:r>
    </w:p>
    <w:p w14:paraId="02EC2981" w14:textId="77777777" w:rsidR="00000000" w:rsidRDefault="000E0F03">
      <w:pPr>
        <w:pStyle w:val="a0"/>
        <w:rPr>
          <w:rFonts w:hint="cs"/>
          <w:rtl/>
        </w:rPr>
      </w:pPr>
    </w:p>
    <w:p w14:paraId="3900E27A" w14:textId="77777777" w:rsidR="00000000" w:rsidRDefault="000E0F03">
      <w:pPr>
        <w:pStyle w:val="a0"/>
        <w:rPr>
          <w:rFonts w:hint="cs"/>
          <w:rtl/>
        </w:rPr>
      </w:pPr>
      <w:r>
        <w:rPr>
          <w:rFonts w:hint="cs"/>
          <w:rtl/>
        </w:rPr>
        <w:t xml:space="preserve">לא. </w:t>
      </w:r>
    </w:p>
    <w:p w14:paraId="71FD2707" w14:textId="77777777" w:rsidR="00000000" w:rsidRDefault="000E0F03">
      <w:pPr>
        <w:pStyle w:val="a0"/>
        <w:rPr>
          <w:rFonts w:hint="cs"/>
          <w:rtl/>
        </w:rPr>
      </w:pPr>
    </w:p>
    <w:p w14:paraId="17CF3E0B" w14:textId="77777777" w:rsidR="00000000" w:rsidRDefault="000E0F03">
      <w:pPr>
        <w:pStyle w:val="af1"/>
        <w:rPr>
          <w:rtl/>
        </w:rPr>
      </w:pPr>
      <w:r>
        <w:rPr>
          <w:rtl/>
        </w:rPr>
        <w:t>היו"ר ראובן ריבלין:</w:t>
      </w:r>
    </w:p>
    <w:p w14:paraId="048BE146" w14:textId="77777777" w:rsidR="00000000" w:rsidRDefault="000E0F03">
      <w:pPr>
        <w:pStyle w:val="a0"/>
        <w:rPr>
          <w:rtl/>
        </w:rPr>
      </w:pPr>
    </w:p>
    <w:p w14:paraId="054DF387" w14:textId="77777777" w:rsidR="00000000" w:rsidRDefault="000E0F03">
      <w:pPr>
        <w:pStyle w:val="a0"/>
        <w:rPr>
          <w:rFonts w:hint="cs"/>
          <w:rtl/>
        </w:rPr>
      </w:pPr>
      <w:r>
        <w:rPr>
          <w:rFonts w:hint="cs"/>
          <w:rtl/>
        </w:rPr>
        <w:t>רבותי חברי הכנסת, נא לשבת. כבוד השר עזרא, נא לשבת על מקומך, אדוני, אם אתה רוצה להצביע. ובכן, הממשלה לא מתנגדת. רבותי חברי הכנסת, נא לתפוס את מקומותיכם. הצלצול נשמע כ</w:t>
      </w:r>
      <w:r>
        <w:rPr>
          <w:rFonts w:hint="cs"/>
          <w:rtl/>
        </w:rPr>
        <w:t xml:space="preserve">בר לפני זמן רב. </w:t>
      </w:r>
    </w:p>
    <w:p w14:paraId="1A844542" w14:textId="77777777" w:rsidR="00000000" w:rsidRDefault="000E0F03">
      <w:pPr>
        <w:pStyle w:val="a0"/>
        <w:rPr>
          <w:rFonts w:hint="cs"/>
          <w:rtl/>
        </w:rPr>
      </w:pPr>
    </w:p>
    <w:p w14:paraId="5F61A5D4" w14:textId="77777777" w:rsidR="00000000" w:rsidRDefault="000E0F03">
      <w:pPr>
        <w:pStyle w:val="a0"/>
        <w:rPr>
          <w:rFonts w:hint="cs"/>
          <w:rtl/>
        </w:rPr>
      </w:pPr>
      <w:r>
        <w:rPr>
          <w:rFonts w:hint="cs"/>
          <w:rtl/>
        </w:rPr>
        <w:t xml:space="preserve">רבותי חברי הכנסת, הצעת חוק צער בעלי-חיים (הגנה על בעלי-חיים) (תיקון - עונשין), נא להצביע. מי בעד, מי נגד, מי נמנע? בבקשה. </w:t>
      </w:r>
    </w:p>
    <w:p w14:paraId="4023A057" w14:textId="77777777" w:rsidR="00000000" w:rsidRDefault="000E0F03">
      <w:pPr>
        <w:pStyle w:val="a0"/>
        <w:rPr>
          <w:rFonts w:hint="cs"/>
          <w:rtl/>
        </w:rPr>
      </w:pPr>
    </w:p>
    <w:p w14:paraId="31CAF9C8" w14:textId="77777777" w:rsidR="00000000" w:rsidRDefault="000E0F03">
      <w:pPr>
        <w:pStyle w:val="ab"/>
        <w:bidi/>
        <w:rPr>
          <w:rFonts w:hint="cs"/>
          <w:rtl/>
        </w:rPr>
      </w:pPr>
      <w:r>
        <w:rPr>
          <w:rFonts w:hint="cs"/>
          <w:rtl/>
        </w:rPr>
        <w:t>הצבעה מס' 1</w:t>
      </w:r>
    </w:p>
    <w:p w14:paraId="52DD2EC5" w14:textId="77777777" w:rsidR="00000000" w:rsidRDefault="000E0F03">
      <w:pPr>
        <w:pStyle w:val="a0"/>
        <w:rPr>
          <w:rFonts w:hint="cs"/>
          <w:rtl/>
        </w:rPr>
      </w:pPr>
    </w:p>
    <w:p w14:paraId="0A580F7D" w14:textId="77777777" w:rsidR="00000000" w:rsidRDefault="000E0F03">
      <w:pPr>
        <w:pStyle w:val="ac"/>
        <w:bidi/>
        <w:rPr>
          <w:rFonts w:hint="cs"/>
          <w:rtl/>
        </w:rPr>
      </w:pPr>
      <w:r>
        <w:rPr>
          <w:rFonts w:hint="cs"/>
          <w:rtl/>
        </w:rPr>
        <w:t>בעד ההצעה להעביר את הצעת החוק לדיון מוקדם בוועדה - 37</w:t>
      </w:r>
    </w:p>
    <w:p w14:paraId="6F56F2AB" w14:textId="77777777" w:rsidR="00000000" w:rsidRDefault="000E0F03">
      <w:pPr>
        <w:pStyle w:val="ac"/>
        <w:bidi/>
        <w:rPr>
          <w:rFonts w:hint="cs"/>
          <w:rtl/>
        </w:rPr>
      </w:pPr>
      <w:r>
        <w:rPr>
          <w:rFonts w:hint="cs"/>
          <w:rtl/>
        </w:rPr>
        <w:t>בעד ההצעה להסיר מסדר-היום את הצעת החוק - 3</w:t>
      </w:r>
    </w:p>
    <w:p w14:paraId="75A8762A" w14:textId="77777777" w:rsidR="00000000" w:rsidRDefault="000E0F03">
      <w:pPr>
        <w:pStyle w:val="ac"/>
        <w:bidi/>
        <w:rPr>
          <w:rFonts w:hint="cs"/>
          <w:rtl/>
        </w:rPr>
      </w:pPr>
      <w:r>
        <w:rPr>
          <w:rFonts w:hint="cs"/>
          <w:rtl/>
        </w:rPr>
        <w:t>נמנע</w:t>
      </w:r>
      <w:r>
        <w:rPr>
          <w:rFonts w:hint="cs"/>
          <w:rtl/>
        </w:rPr>
        <w:t>ים - 1</w:t>
      </w:r>
    </w:p>
    <w:p w14:paraId="5ACA26C3" w14:textId="77777777" w:rsidR="00000000" w:rsidRDefault="000E0F03">
      <w:pPr>
        <w:pStyle w:val="ad"/>
        <w:bidi/>
        <w:rPr>
          <w:rFonts w:hint="cs"/>
          <w:rtl/>
        </w:rPr>
      </w:pPr>
      <w:r>
        <w:rPr>
          <w:rFonts w:hint="cs"/>
          <w:rtl/>
        </w:rPr>
        <w:t xml:space="preserve">ההצעה להעביר את הצעת חוק צער בעלי-חיים (הגנה על בעלי-חיים) (תיקון - עונשין), </w:t>
      </w:r>
    </w:p>
    <w:p w14:paraId="183DEA46" w14:textId="77777777" w:rsidR="00000000" w:rsidRDefault="000E0F03">
      <w:pPr>
        <w:pStyle w:val="ad"/>
        <w:bidi/>
        <w:rPr>
          <w:rFonts w:hint="cs"/>
          <w:rtl/>
        </w:rPr>
      </w:pPr>
      <w:r>
        <w:rPr>
          <w:rFonts w:hint="cs"/>
          <w:rtl/>
        </w:rPr>
        <w:t xml:space="preserve">התשס"ג-2003, לדיון מוקדם בוועדה שתקבע ועדת הכנסת נתקבלה. </w:t>
      </w:r>
    </w:p>
    <w:p w14:paraId="1A513455" w14:textId="77777777" w:rsidR="00000000" w:rsidRDefault="000E0F03">
      <w:pPr>
        <w:pStyle w:val="a0"/>
        <w:rPr>
          <w:rFonts w:hint="cs"/>
          <w:rtl/>
        </w:rPr>
      </w:pPr>
    </w:p>
    <w:p w14:paraId="38515D7F" w14:textId="77777777" w:rsidR="00000000" w:rsidRDefault="000E0F03">
      <w:pPr>
        <w:pStyle w:val="af1"/>
        <w:rPr>
          <w:rtl/>
        </w:rPr>
      </w:pPr>
      <w:r>
        <w:rPr>
          <w:rtl/>
        </w:rPr>
        <w:t>היו"ר ראובן ריבלין:</w:t>
      </w:r>
    </w:p>
    <w:p w14:paraId="247CA8F4" w14:textId="77777777" w:rsidR="00000000" w:rsidRDefault="000E0F03">
      <w:pPr>
        <w:pStyle w:val="a0"/>
        <w:rPr>
          <w:rtl/>
        </w:rPr>
      </w:pPr>
    </w:p>
    <w:p w14:paraId="5D6A6DFC" w14:textId="77777777" w:rsidR="00000000" w:rsidRDefault="000E0F03">
      <w:pPr>
        <w:pStyle w:val="a0"/>
        <w:rPr>
          <w:rFonts w:hint="cs"/>
          <w:rtl/>
        </w:rPr>
      </w:pPr>
      <w:r>
        <w:rPr>
          <w:rFonts w:hint="cs"/>
          <w:rtl/>
        </w:rPr>
        <w:t xml:space="preserve">נרשם, נרשם. אדוני התנגד, וזה נרשם. איך אני יודע? אתה רואה. </w:t>
      </w:r>
    </w:p>
    <w:p w14:paraId="570A321D" w14:textId="77777777" w:rsidR="00000000" w:rsidRDefault="000E0F03">
      <w:pPr>
        <w:pStyle w:val="a0"/>
        <w:rPr>
          <w:rFonts w:hint="cs"/>
          <w:rtl/>
        </w:rPr>
      </w:pPr>
    </w:p>
    <w:p w14:paraId="3D316D02" w14:textId="77777777" w:rsidR="00000000" w:rsidRDefault="000E0F03">
      <w:pPr>
        <w:pStyle w:val="a0"/>
        <w:rPr>
          <w:rFonts w:hint="cs"/>
          <w:rtl/>
        </w:rPr>
      </w:pPr>
      <w:r>
        <w:rPr>
          <w:rFonts w:hint="cs"/>
          <w:rtl/>
        </w:rPr>
        <w:t>ובכן, 37 בעד, שלושה נגד, אחד נ</w:t>
      </w:r>
      <w:r>
        <w:rPr>
          <w:rFonts w:hint="cs"/>
          <w:rtl/>
        </w:rPr>
        <w:t xml:space="preserve">מנע. השר שלגי ביקש להצטרף להצבעה. אינני מצרף אפילו אחד, תאמינו לי, כל ההצבעות מסודרות, אתם לא יודעים אפילו כמה. לחצת אחרי שהמועד כבר עבר. המועד כבר עבר, אדוני - אה, לא, סליחה. סליחה. סליחה. </w:t>
      </w:r>
    </w:p>
    <w:p w14:paraId="2C2FC3D7" w14:textId="77777777" w:rsidR="00000000" w:rsidRDefault="000E0F03">
      <w:pPr>
        <w:pStyle w:val="a0"/>
        <w:rPr>
          <w:rFonts w:hint="cs"/>
          <w:rtl/>
        </w:rPr>
      </w:pPr>
    </w:p>
    <w:p w14:paraId="3F78C7FA" w14:textId="77777777" w:rsidR="00000000" w:rsidRDefault="000E0F03">
      <w:pPr>
        <w:pStyle w:val="af0"/>
        <w:rPr>
          <w:rtl/>
        </w:rPr>
      </w:pPr>
      <w:r>
        <w:rPr>
          <w:rFonts w:hint="eastAsia"/>
          <w:rtl/>
        </w:rPr>
        <w:t>עסאם</w:t>
      </w:r>
      <w:r>
        <w:rPr>
          <w:rtl/>
        </w:rPr>
        <w:t xml:space="preserve"> מח'ול (חד"ש-תע"ל):</w:t>
      </w:r>
    </w:p>
    <w:p w14:paraId="179C967E" w14:textId="77777777" w:rsidR="00000000" w:rsidRDefault="000E0F03">
      <w:pPr>
        <w:pStyle w:val="a0"/>
        <w:rPr>
          <w:rFonts w:hint="cs"/>
          <w:rtl/>
        </w:rPr>
      </w:pPr>
    </w:p>
    <w:p w14:paraId="6D461CFD" w14:textId="77777777" w:rsidR="00000000" w:rsidRDefault="000E0F03">
      <w:pPr>
        <w:pStyle w:val="a0"/>
        <w:rPr>
          <w:rFonts w:hint="cs"/>
          <w:rtl/>
        </w:rPr>
      </w:pPr>
      <w:r>
        <w:rPr>
          <w:rFonts w:hint="cs"/>
          <w:rtl/>
        </w:rPr>
        <w:t>- - -</w:t>
      </w:r>
    </w:p>
    <w:p w14:paraId="35D2FF1C" w14:textId="77777777" w:rsidR="00000000" w:rsidRDefault="000E0F03">
      <w:pPr>
        <w:pStyle w:val="a0"/>
        <w:rPr>
          <w:rFonts w:hint="cs"/>
          <w:rtl/>
        </w:rPr>
      </w:pPr>
    </w:p>
    <w:p w14:paraId="7A91AFE8" w14:textId="77777777" w:rsidR="00000000" w:rsidRDefault="000E0F03">
      <w:pPr>
        <w:pStyle w:val="af1"/>
        <w:rPr>
          <w:rtl/>
        </w:rPr>
      </w:pPr>
      <w:r>
        <w:rPr>
          <w:rtl/>
        </w:rPr>
        <w:t>היו"ר ראובן ריבלין:</w:t>
      </w:r>
    </w:p>
    <w:p w14:paraId="42165636" w14:textId="77777777" w:rsidR="00000000" w:rsidRDefault="000E0F03">
      <w:pPr>
        <w:pStyle w:val="a0"/>
        <w:rPr>
          <w:rtl/>
        </w:rPr>
      </w:pPr>
    </w:p>
    <w:p w14:paraId="6DF62411" w14:textId="77777777" w:rsidR="00000000" w:rsidRDefault="000E0F03">
      <w:pPr>
        <w:pStyle w:val="a0"/>
        <w:rPr>
          <w:rFonts w:hint="cs"/>
          <w:rtl/>
        </w:rPr>
      </w:pPr>
      <w:r>
        <w:rPr>
          <w:rFonts w:hint="cs"/>
          <w:rtl/>
        </w:rPr>
        <w:t>חבר הכנסת מ</w:t>
      </w:r>
      <w:r>
        <w:rPr>
          <w:rFonts w:hint="cs"/>
          <w:rtl/>
        </w:rPr>
        <w:t xml:space="preserve">ח'ול, אני לא יודע מה קרה, זה עבר, לכן אני לא משנה. אני מתנצל. 38 בעד, בצירוף קולו של השר אילן שלגי, אשר עדיין ההצבעה אצלו לא מתקיימת, וכל היום אנחנו נחזור על זה. רבותי, תודה רבה. כבוד השר שלגי, תודה על שהפנית את תשומת לבי. </w:t>
      </w:r>
    </w:p>
    <w:p w14:paraId="16D280D6" w14:textId="77777777" w:rsidR="00000000" w:rsidRDefault="000E0F03">
      <w:pPr>
        <w:pStyle w:val="a0"/>
        <w:rPr>
          <w:rFonts w:hint="cs"/>
          <w:rtl/>
        </w:rPr>
      </w:pPr>
    </w:p>
    <w:p w14:paraId="24A55182" w14:textId="77777777" w:rsidR="00000000" w:rsidRDefault="000E0F03">
      <w:pPr>
        <w:pStyle w:val="af0"/>
        <w:rPr>
          <w:rtl/>
        </w:rPr>
      </w:pPr>
      <w:r>
        <w:rPr>
          <w:rFonts w:hint="eastAsia"/>
          <w:rtl/>
        </w:rPr>
        <w:t>אחמד</w:t>
      </w:r>
      <w:r>
        <w:rPr>
          <w:rtl/>
        </w:rPr>
        <w:t xml:space="preserve"> טיבי (חד"ש-תע"ל):</w:t>
      </w:r>
    </w:p>
    <w:p w14:paraId="7534B1CE" w14:textId="77777777" w:rsidR="00000000" w:rsidRDefault="000E0F03">
      <w:pPr>
        <w:pStyle w:val="a0"/>
        <w:rPr>
          <w:rFonts w:hint="cs"/>
          <w:rtl/>
        </w:rPr>
      </w:pPr>
    </w:p>
    <w:p w14:paraId="019613EA" w14:textId="77777777" w:rsidR="00000000" w:rsidRDefault="000E0F03">
      <w:pPr>
        <w:pStyle w:val="a0"/>
        <w:rPr>
          <w:rFonts w:hint="cs"/>
          <w:rtl/>
        </w:rPr>
      </w:pPr>
      <w:r>
        <w:rPr>
          <w:rFonts w:hint="cs"/>
          <w:rtl/>
        </w:rPr>
        <w:t>- - - ז</w:t>
      </w:r>
      <w:r>
        <w:rPr>
          <w:rFonts w:hint="cs"/>
          <w:rtl/>
        </w:rPr>
        <w:t xml:space="preserve">את ההצעה שלי. </w:t>
      </w:r>
    </w:p>
    <w:p w14:paraId="7586B705" w14:textId="77777777" w:rsidR="00000000" w:rsidRDefault="000E0F03">
      <w:pPr>
        <w:pStyle w:val="a0"/>
        <w:rPr>
          <w:rFonts w:hint="cs"/>
          <w:rtl/>
        </w:rPr>
      </w:pPr>
    </w:p>
    <w:p w14:paraId="4C2831CE" w14:textId="77777777" w:rsidR="00000000" w:rsidRDefault="000E0F03">
      <w:pPr>
        <w:pStyle w:val="af1"/>
        <w:rPr>
          <w:rtl/>
        </w:rPr>
      </w:pPr>
      <w:r>
        <w:rPr>
          <w:rtl/>
        </w:rPr>
        <w:t>היו"ר ראובן ריבלין:</w:t>
      </w:r>
    </w:p>
    <w:p w14:paraId="3D0B7BEF" w14:textId="77777777" w:rsidR="00000000" w:rsidRDefault="000E0F03">
      <w:pPr>
        <w:pStyle w:val="a0"/>
        <w:rPr>
          <w:rtl/>
        </w:rPr>
      </w:pPr>
    </w:p>
    <w:p w14:paraId="7C9E6054" w14:textId="77777777" w:rsidR="00000000" w:rsidRDefault="000E0F03">
      <w:pPr>
        <w:pStyle w:val="a0"/>
        <w:rPr>
          <w:rFonts w:hint="cs"/>
          <w:rtl/>
        </w:rPr>
      </w:pPr>
      <w:r>
        <w:rPr>
          <w:rFonts w:hint="cs"/>
          <w:rtl/>
        </w:rPr>
        <w:t xml:space="preserve">ההצעה שלך. כן. חבר הכנסת אחמד טיבי וחבר הכנסת מח'ול, אף שהצעתכם נתקבלה, אני לא יודע מה קרה עם ההצבעה שלכם. אבל תאמינו לי שהיא מסודרת. ההצבעה של כולם מסודרת, תאמינו לי. </w:t>
      </w:r>
    </w:p>
    <w:p w14:paraId="62E274EB" w14:textId="77777777" w:rsidR="00000000" w:rsidRDefault="000E0F03">
      <w:pPr>
        <w:pStyle w:val="a0"/>
        <w:rPr>
          <w:rFonts w:hint="cs"/>
          <w:rtl/>
        </w:rPr>
      </w:pPr>
    </w:p>
    <w:p w14:paraId="24AC45B2" w14:textId="77777777" w:rsidR="00000000" w:rsidRDefault="000E0F03">
      <w:pPr>
        <w:pStyle w:val="a0"/>
        <w:rPr>
          <w:rFonts w:hint="cs"/>
          <w:rtl/>
        </w:rPr>
      </w:pPr>
      <w:r>
        <w:rPr>
          <w:rFonts w:hint="cs"/>
          <w:rtl/>
        </w:rPr>
        <w:t>אנחנו עוברים. הצעת חוק - - -</w:t>
      </w:r>
    </w:p>
    <w:p w14:paraId="7FFA8DD5" w14:textId="77777777" w:rsidR="00000000" w:rsidRDefault="000E0F03">
      <w:pPr>
        <w:pStyle w:val="a0"/>
        <w:rPr>
          <w:rFonts w:hint="cs"/>
          <w:rtl/>
        </w:rPr>
      </w:pPr>
    </w:p>
    <w:p w14:paraId="4A203238" w14:textId="77777777" w:rsidR="00000000" w:rsidRDefault="000E0F03">
      <w:pPr>
        <w:pStyle w:val="a0"/>
        <w:rPr>
          <w:rFonts w:hint="cs"/>
          <w:rtl/>
        </w:rPr>
      </w:pPr>
      <w:r>
        <w:rPr>
          <w:rFonts w:hint="cs"/>
          <w:rtl/>
        </w:rPr>
        <w:t>אדוני מבקש לשנות. ה</w:t>
      </w:r>
      <w:r>
        <w:rPr>
          <w:rFonts w:hint="cs"/>
          <w:rtl/>
        </w:rPr>
        <w:t xml:space="preserve">שר נתניהו מבקש לומר שהוא הצביע נגד, אבל הוא התכוון בעד. אינני משנה את הצבעתו, רק מכריז את הודעתו. </w:t>
      </w:r>
    </w:p>
    <w:p w14:paraId="50336256" w14:textId="77777777" w:rsidR="00000000" w:rsidRDefault="000E0F03">
      <w:pPr>
        <w:pStyle w:val="a0"/>
        <w:rPr>
          <w:rFonts w:hint="cs"/>
          <w:rtl/>
        </w:rPr>
      </w:pPr>
    </w:p>
    <w:p w14:paraId="5E506ED5" w14:textId="77777777" w:rsidR="00000000" w:rsidRDefault="000E0F03">
      <w:pPr>
        <w:pStyle w:val="a0"/>
        <w:rPr>
          <w:rFonts w:hint="cs"/>
          <w:rtl/>
        </w:rPr>
      </w:pPr>
      <w:r>
        <w:rPr>
          <w:rFonts w:hint="cs"/>
          <w:rtl/>
        </w:rPr>
        <w:t>הצעת החוק של חבר הכנסת טיבי וחבריו הועברה להכנה לקריאה ראשונה לוועדת החינוך?</w:t>
      </w:r>
    </w:p>
    <w:p w14:paraId="4EB8C94E" w14:textId="77777777" w:rsidR="00000000" w:rsidRDefault="000E0F03">
      <w:pPr>
        <w:pStyle w:val="a0"/>
        <w:rPr>
          <w:rFonts w:hint="cs"/>
          <w:rtl/>
        </w:rPr>
      </w:pPr>
    </w:p>
    <w:p w14:paraId="220F8CB4" w14:textId="77777777" w:rsidR="00000000" w:rsidRDefault="000E0F03">
      <w:pPr>
        <w:pStyle w:val="af0"/>
        <w:rPr>
          <w:rtl/>
        </w:rPr>
      </w:pPr>
      <w:r>
        <w:rPr>
          <w:rFonts w:hint="eastAsia"/>
          <w:rtl/>
        </w:rPr>
        <w:t>קריאות</w:t>
      </w:r>
      <w:r>
        <w:rPr>
          <w:rtl/>
        </w:rPr>
        <w:t>:</w:t>
      </w:r>
    </w:p>
    <w:p w14:paraId="4995A749" w14:textId="77777777" w:rsidR="00000000" w:rsidRDefault="000E0F03">
      <w:pPr>
        <w:pStyle w:val="a0"/>
        <w:rPr>
          <w:rFonts w:hint="cs"/>
          <w:rtl/>
        </w:rPr>
      </w:pPr>
    </w:p>
    <w:p w14:paraId="0D3F89D1" w14:textId="77777777" w:rsidR="00000000" w:rsidRDefault="000E0F03">
      <w:pPr>
        <w:pStyle w:val="a0"/>
        <w:rPr>
          <w:rFonts w:hint="cs"/>
          <w:rtl/>
        </w:rPr>
      </w:pPr>
      <w:r>
        <w:rPr>
          <w:rFonts w:hint="cs"/>
          <w:rtl/>
        </w:rPr>
        <w:t>כן.</w:t>
      </w:r>
    </w:p>
    <w:p w14:paraId="5996D8C9" w14:textId="77777777" w:rsidR="00000000" w:rsidRDefault="000E0F03">
      <w:pPr>
        <w:pStyle w:val="a0"/>
        <w:rPr>
          <w:rFonts w:hint="cs"/>
          <w:rtl/>
        </w:rPr>
      </w:pPr>
    </w:p>
    <w:p w14:paraId="0B078A43" w14:textId="77777777" w:rsidR="00000000" w:rsidRDefault="000E0F03">
      <w:pPr>
        <w:pStyle w:val="af0"/>
        <w:rPr>
          <w:rtl/>
        </w:rPr>
      </w:pPr>
      <w:r>
        <w:rPr>
          <w:rFonts w:hint="eastAsia"/>
          <w:rtl/>
        </w:rPr>
        <w:t>דוד</w:t>
      </w:r>
      <w:r>
        <w:rPr>
          <w:rtl/>
        </w:rPr>
        <w:t xml:space="preserve"> טל (עם אחד):</w:t>
      </w:r>
    </w:p>
    <w:p w14:paraId="3B4FEDC1" w14:textId="77777777" w:rsidR="00000000" w:rsidRDefault="000E0F03">
      <w:pPr>
        <w:pStyle w:val="a0"/>
        <w:rPr>
          <w:rFonts w:hint="cs"/>
          <w:rtl/>
        </w:rPr>
      </w:pPr>
    </w:p>
    <w:p w14:paraId="0460CE8C" w14:textId="77777777" w:rsidR="00000000" w:rsidRDefault="000E0F03">
      <w:pPr>
        <w:pStyle w:val="a0"/>
        <w:rPr>
          <w:rFonts w:hint="cs"/>
          <w:rtl/>
        </w:rPr>
      </w:pPr>
      <w:r>
        <w:rPr>
          <w:rFonts w:hint="cs"/>
          <w:rtl/>
        </w:rPr>
        <w:t xml:space="preserve">ועדת הכלכלה. </w:t>
      </w:r>
    </w:p>
    <w:p w14:paraId="10E084A3" w14:textId="77777777" w:rsidR="00000000" w:rsidRDefault="000E0F03">
      <w:pPr>
        <w:pStyle w:val="a0"/>
        <w:rPr>
          <w:rFonts w:hint="cs"/>
          <w:rtl/>
        </w:rPr>
      </w:pPr>
    </w:p>
    <w:p w14:paraId="104D2866" w14:textId="77777777" w:rsidR="00000000" w:rsidRDefault="000E0F03">
      <w:pPr>
        <w:pStyle w:val="af1"/>
        <w:rPr>
          <w:rtl/>
        </w:rPr>
      </w:pPr>
      <w:r>
        <w:rPr>
          <w:rtl/>
        </w:rPr>
        <w:t>היו"ר ראובן ריבלין:</w:t>
      </w:r>
    </w:p>
    <w:p w14:paraId="7B1399F5" w14:textId="77777777" w:rsidR="00000000" w:rsidRDefault="000E0F03">
      <w:pPr>
        <w:pStyle w:val="a0"/>
        <w:rPr>
          <w:rtl/>
        </w:rPr>
      </w:pPr>
    </w:p>
    <w:p w14:paraId="3A064217" w14:textId="77777777" w:rsidR="00000000" w:rsidRDefault="000E0F03">
      <w:pPr>
        <w:pStyle w:val="a0"/>
        <w:rPr>
          <w:rFonts w:hint="cs"/>
          <w:rtl/>
        </w:rPr>
      </w:pPr>
      <w:r>
        <w:rPr>
          <w:rFonts w:hint="cs"/>
          <w:rtl/>
        </w:rPr>
        <w:t>ועדת הכנסת</w:t>
      </w:r>
      <w:r>
        <w:rPr>
          <w:rFonts w:hint="cs"/>
          <w:rtl/>
        </w:rPr>
        <w:t xml:space="preserve"> תקבע. תודה רבה. </w:t>
      </w:r>
    </w:p>
    <w:p w14:paraId="1D225063" w14:textId="77777777" w:rsidR="00000000" w:rsidRDefault="000E0F03">
      <w:pPr>
        <w:pStyle w:val="a0"/>
        <w:rPr>
          <w:rFonts w:hint="cs"/>
          <w:rtl/>
        </w:rPr>
      </w:pPr>
    </w:p>
    <w:p w14:paraId="4872AC3F" w14:textId="77777777" w:rsidR="00000000" w:rsidRDefault="000E0F03">
      <w:pPr>
        <w:pStyle w:val="a2"/>
        <w:rPr>
          <w:rtl/>
        </w:rPr>
      </w:pPr>
    </w:p>
    <w:p w14:paraId="7246D542" w14:textId="77777777" w:rsidR="00000000" w:rsidRDefault="000E0F03">
      <w:pPr>
        <w:pStyle w:val="a2"/>
        <w:rPr>
          <w:rFonts w:hint="cs"/>
          <w:rtl/>
        </w:rPr>
      </w:pPr>
      <w:bookmarkStart w:id="117" w:name="CS19331FI0019331T21_07_2004_13_29_32"/>
      <w:bookmarkStart w:id="118" w:name="_Toc87615507"/>
      <w:bookmarkEnd w:id="117"/>
      <w:r>
        <w:rPr>
          <w:rtl/>
        </w:rPr>
        <w:t xml:space="preserve">הצעת חוק הלוואות לדיור (תיקון - תוספת מענק מיוחד </w:t>
      </w:r>
      <w:r>
        <w:rPr>
          <w:rFonts w:hint="cs"/>
          <w:rtl/>
        </w:rPr>
        <w:t xml:space="preserve">לרכישת דירה </w:t>
      </w:r>
      <w:r>
        <w:rPr>
          <w:rtl/>
        </w:rPr>
        <w:br/>
      </w:r>
      <w:r>
        <w:rPr>
          <w:rFonts w:hint="cs"/>
          <w:rtl/>
        </w:rPr>
        <w:t xml:space="preserve">לאדם בעל מוגבלות בתנועה עקב מחלות מוטוריות), </w:t>
      </w:r>
      <w:r>
        <w:rPr>
          <w:rtl/>
        </w:rPr>
        <w:t>התשס"ד-2004</w:t>
      </w:r>
      <w:bookmarkEnd w:id="118"/>
    </w:p>
    <w:p w14:paraId="22704628" w14:textId="77777777" w:rsidR="00000000" w:rsidRDefault="000E0F03">
      <w:pPr>
        <w:pStyle w:val="a0"/>
        <w:rPr>
          <w:rFonts w:hint="cs"/>
          <w:rtl/>
        </w:rPr>
      </w:pPr>
      <w:r>
        <w:rPr>
          <w:rtl/>
        </w:rPr>
        <w:t>[נספחות.]</w:t>
      </w:r>
    </w:p>
    <w:p w14:paraId="484025B4" w14:textId="77777777" w:rsidR="00000000" w:rsidRDefault="000E0F03">
      <w:pPr>
        <w:pStyle w:val="-0"/>
        <w:rPr>
          <w:rFonts w:hint="cs"/>
          <w:rtl/>
        </w:rPr>
      </w:pPr>
      <w:r>
        <w:rPr>
          <w:rFonts w:hint="cs"/>
          <w:rtl/>
        </w:rPr>
        <w:t>(הצעת חבר הכנסת בנימין בן-אליעזר)</w:t>
      </w:r>
    </w:p>
    <w:p w14:paraId="5FF33491" w14:textId="77777777" w:rsidR="00000000" w:rsidRDefault="000E0F03">
      <w:pPr>
        <w:pStyle w:val="-0"/>
        <w:rPr>
          <w:rFonts w:hint="cs"/>
          <w:rtl/>
        </w:rPr>
      </w:pPr>
    </w:p>
    <w:p w14:paraId="10349823" w14:textId="77777777" w:rsidR="00000000" w:rsidRDefault="000E0F03">
      <w:pPr>
        <w:pStyle w:val="af1"/>
        <w:rPr>
          <w:rtl/>
        </w:rPr>
      </w:pPr>
      <w:r>
        <w:rPr>
          <w:rtl/>
        </w:rPr>
        <w:t>היו"ר ראובן ריבלין:</w:t>
      </w:r>
    </w:p>
    <w:p w14:paraId="4CBD3B0D" w14:textId="77777777" w:rsidR="00000000" w:rsidRDefault="000E0F03">
      <w:pPr>
        <w:pStyle w:val="a0"/>
        <w:rPr>
          <w:rtl/>
        </w:rPr>
      </w:pPr>
    </w:p>
    <w:p w14:paraId="128F2E61" w14:textId="77777777" w:rsidR="00000000" w:rsidRDefault="000E0F03">
      <w:pPr>
        <w:pStyle w:val="a0"/>
        <w:rPr>
          <w:rFonts w:hint="cs"/>
          <w:rtl/>
        </w:rPr>
      </w:pPr>
      <w:r>
        <w:rPr>
          <w:rFonts w:hint="cs"/>
          <w:rtl/>
        </w:rPr>
        <w:t xml:space="preserve">רבותי חברי הכנסת, הצעת חוק הלוואות לדיור </w:t>
      </w:r>
      <w:r>
        <w:rPr>
          <w:rtl/>
        </w:rPr>
        <w:t>(תיקון - ת</w:t>
      </w:r>
      <w:r>
        <w:rPr>
          <w:rtl/>
        </w:rPr>
        <w:t xml:space="preserve">וספת מענק מיוחד </w:t>
      </w:r>
      <w:r>
        <w:rPr>
          <w:rFonts w:hint="cs"/>
          <w:rtl/>
        </w:rPr>
        <w:t xml:space="preserve">לרכישת דירה </w:t>
      </w:r>
      <w:r>
        <w:rPr>
          <w:rtl/>
        </w:rPr>
        <w:br/>
      </w:r>
      <w:r>
        <w:rPr>
          <w:rFonts w:hint="cs"/>
          <w:rtl/>
        </w:rPr>
        <w:t>לאדם בעל מוגבלות בתנועה עקב מחלות מוטוריות), של חבר הכנסת בנימין בן-אליעזר, שמספרה  פ/1813. כבוד שר הביטחון לשעבר.</w:t>
      </w:r>
    </w:p>
    <w:p w14:paraId="19F2EBC0" w14:textId="77777777" w:rsidR="00000000" w:rsidRDefault="000E0F03">
      <w:pPr>
        <w:pStyle w:val="a0"/>
        <w:rPr>
          <w:rFonts w:hint="cs"/>
          <w:rtl/>
        </w:rPr>
      </w:pPr>
    </w:p>
    <w:p w14:paraId="174AD42F" w14:textId="77777777" w:rsidR="00000000" w:rsidRDefault="000E0F03">
      <w:pPr>
        <w:pStyle w:val="a0"/>
        <w:rPr>
          <w:rFonts w:hint="cs"/>
          <w:rtl/>
        </w:rPr>
      </w:pPr>
      <w:r>
        <w:rPr>
          <w:rFonts w:hint="cs"/>
          <w:rtl/>
        </w:rPr>
        <w:t>פואד, אתה היית בסיירת. לא היית בתותחנים. גם אתה לא שומע? הוא לא שומע. פואד. אתה לא היית בתותחנים. אז אתה לא שומ</w:t>
      </w:r>
      <w:r>
        <w:rPr>
          <w:rFonts w:hint="cs"/>
          <w:rtl/>
        </w:rPr>
        <w:t xml:space="preserve">ע? כבוד שר הביטחון לשעבר, חבר הכנסת בן-אליעזר - אני מזמין אותך, וגם אתה לא שומע. </w:t>
      </w:r>
    </w:p>
    <w:p w14:paraId="2CBAC1BA" w14:textId="77777777" w:rsidR="00000000" w:rsidRDefault="000E0F03">
      <w:pPr>
        <w:pStyle w:val="a0"/>
        <w:rPr>
          <w:rFonts w:hint="cs"/>
          <w:rtl/>
        </w:rPr>
      </w:pPr>
    </w:p>
    <w:p w14:paraId="13A6CE52" w14:textId="77777777" w:rsidR="00000000" w:rsidRDefault="000E0F03">
      <w:pPr>
        <w:pStyle w:val="a"/>
        <w:rPr>
          <w:rtl/>
        </w:rPr>
      </w:pPr>
      <w:bookmarkStart w:id="119" w:name="FS000000435T21_07_2004_13_31_39"/>
      <w:bookmarkStart w:id="120" w:name="_Toc87615508"/>
      <w:bookmarkEnd w:id="119"/>
      <w:r>
        <w:rPr>
          <w:rFonts w:hint="eastAsia"/>
          <w:rtl/>
        </w:rPr>
        <w:t>בנימין</w:t>
      </w:r>
      <w:r>
        <w:rPr>
          <w:rtl/>
        </w:rPr>
        <w:t xml:space="preserve"> בן-אליעזר (העבודה-מימד):</w:t>
      </w:r>
      <w:bookmarkEnd w:id="120"/>
    </w:p>
    <w:p w14:paraId="0145D9CA" w14:textId="77777777" w:rsidR="00000000" w:rsidRDefault="000E0F03">
      <w:pPr>
        <w:pStyle w:val="a0"/>
        <w:rPr>
          <w:rFonts w:hint="cs"/>
          <w:rtl/>
        </w:rPr>
      </w:pPr>
    </w:p>
    <w:p w14:paraId="6FC0BE1F" w14:textId="77777777" w:rsidR="00000000" w:rsidRDefault="000E0F03">
      <w:pPr>
        <w:pStyle w:val="a0"/>
        <w:rPr>
          <w:rFonts w:hint="cs"/>
          <w:rtl/>
        </w:rPr>
      </w:pPr>
      <w:r>
        <w:rPr>
          <w:rFonts w:hint="cs"/>
          <w:rtl/>
        </w:rPr>
        <w:t xml:space="preserve">תודה לאדוני היושב-ראש. </w:t>
      </w:r>
    </w:p>
    <w:p w14:paraId="504A9DC1" w14:textId="77777777" w:rsidR="00000000" w:rsidRDefault="000E0F03">
      <w:pPr>
        <w:pStyle w:val="a0"/>
        <w:rPr>
          <w:rFonts w:hint="cs"/>
          <w:rtl/>
        </w:rPr>
      </w:pPr>
    </w:p>
    <w:p w14:paraId="5992C91B" w14:textId="77777777" w:rsidR="00000000" w:rsidRDefault="000E0F03">
      <w:pPr>
        <w:pStyle w:val="a0"/>
        <w:rPr>
          <w:rFonts w:hint="cs"/>
          <w:rtl/>
        </w:rPr>
      </w:pPr>
      <w:r>
        <w:rPr>
          <w:rFonts w:hint="cs"/>
          <w:rtl/>
        </w:rPr>
        <w:t>אדוני היושב-ראש, אדוני שר האוצר, חברי, חברות וחברים, הכנסת עומדת היום בפני שתי הצעות חוק בנושאים חשובים ביותר. היום</w:t>
      </w:r>
      <w:r>
        <w:rPr>
          <w:rFonts w:hint="cs"/>
          <w:rtl/>
        </w:rPr>
        <w:t xml:space="preserve"> תינתן לכולנו ההזדמנות להקל, ולו במעט, על האנשים החלשים במדינת ישראל. </w:t>
      </w:r>
    </w:p>
    <w:p w14:paraId="6F3A0266" w14:textId="77777777" w:rsidR="00000000" w:rsidRDefault="000E0F03">
      <w:pPr>
        <w:pStyle w:val="a0"/>
        <w:rPr>
          <w:rFonts w:hint="cs"/>
          <w:rtl/>
        </w:rPr>
      </w:pPr>
    </w:p>
    <w:p w14:paraId="1F7AEAFC" w14:textId="77777777" w:rsidR="00000000" w:rsidRDefault="000E0F03">
      <w:pPr>
        <w:pStyle w:val="a0"/>
        <w:rPr>
          <w:rFonts w:hint="cs"/>
          <w:rtl/>
        </w:rPr>
      </w:pPr>
      <w:r>
        <w:rPr>
          <w:rFonts w:hint="cs"/>
          <w:rtl/>
        </w:rPr>
        <w:t xml:space="preserve">הצעת החוק הראשונה שאני מעלה היום נועדה לתקן את העוול הנורא שנגרם לאוכלוסיית הנכים הפרפלגים - נכים בעלי שיתוק, שיתוק מוחין, קטועי רגליים, ועוד. </w:t>
      </w:r>
    </w:p>
    <w:p w14:paraId="499576A0" w14:textId="77777777" w:rsidR="00000000" w:rsidRDefault="000E0F03">
      <w:pPr>
        <w:pStyle w:val="a0"/>
        <w:rPr>
          <w:rFonts w:hint="cs"/>
          <w:rtl/>
        </w:rPr>
      </w:pPr>
    </w:p>
    <w:p w14:paraId="05F4B0FE" w14:textId="77777777" w:rsidR="00000000" w:rsidRDefault="000E0F03">
      <w:pPr>
        <w:pStyle w:val="a0"/>
        <w:rPr>
          <w:rFonts w:hint="cs"/>
          <w:rtl/>
        </w:rPr>
      </w:pPr>
      <w:r>
        <w:rPr>
          <w:rFonts w:hint="cs"/>
          <w:rtl/>
        </w:rPr>
        <w:t>הצעת חוק הלוואות לדיור מעידה על המשבר ה</w:t>
      </w:r>
      <w:r>
        <w:rPr>
          <w:rFonts w:hint="cs"/>
          <w:rtl/>
        </w:rPr>
        <w:t xml:space="preserve">חמור שאותו חווה אוכלוסיית הנכים. המשבר איננו רק תוצאה של חוק המדיניות הכלכלית לשנת 2004, זרעיו נזרעו עוד בשנת 2003, במסגרת החלטת הממשלה על ביטול מענקי דיור. </w:t>
      </w:r>
    </w:p>
    <w:p w14:paraId="1736C416" w14:textId="77777777" w:rsidR="00000000" w:rsidRDefault="000E0F03">
      <w:pPr>
        <w:pStyle w:val="a0"/>
        <w:rPr>
          <w:rFonts w:hint="cs"/>
          <w:rtl/>
        </w:rPr>
      </w:pPr>
    </w:p>
    <w:p w14:paraId="2B0D423B" w14:textId="77777777" w:rsidR="00000000" w:rsidRDefault="000E0F03">
      <w:pPr>
        <w:pStyle w:val="a0"/>
        <w:ind w:firstLine="0"/>
        <w:rPr>
          <w:rFonts w:hint="cs"/>
          <w:rtl/>
        </w:rPr>
      </w:pPr>
      <w:r>
        <w:rPr>
          <w:rFonts w:hint="cs"/>
          <w:rtl/>
        </w:rPr>
        <w:tab/>
        <w:t xml:space="preserve">בחודש זה התקבלה החלטה שהיא קיצונית בחוסר סבירותה, בכך שבוטלו גם המענקים הניתנים לנכים הפרפלגים. </w:t>
      </w:r>
      <w:r>
        <w:rPr>
          <w:rFonts w:hint="cs"/>
          <w:rtl/>
        </w:rPr>
        <w:t>ביטול המענקים פגע פגיעה אנושה באוכלוסייה החלשה ביותר - אוכלוסיית הנכים, המתקיימת מקצבאות קיום וחייבת בהתאמת הדירה לצרכים התפקודיים. ומי כמוני יודע לדבר על זה, משנים רבות שהיתה לי הזכות להיות שר הבינוי והשיכון, וכאשר ליוויתי אוכלוסייה זו.</w:t>
      </w:r>
    </w:p>
    <w:p w14:paraId="36B29ACA" w14:textId="77777777" w:rsidR="00000000" w:rsidRDefault="000E0F03">
      <w:pPr>
        <w:pStyle w:val="a0"/>
        <w:ind w:firstLine="0"/>
        <w:rPr>
          <w:rFonts w:hint="cs"/>
          <w:rtl/>
        </w:rPr>
      </w:pPr>
    </w:p>
    <w:p w14:paraId="7CE90A8D" w14:textId="77777777" w:rsidR="00000000" w:rsidRDefault="000E0F03">
      <w:pPr>
        <w:pStyle w:val="a0"/>
        <w:ind w:firstLine="0"/>
        <w:rPr>
          <w:rFonts w:hint="cs"/>
          <w:rtl/>
        </w:rPr>
      </w:pPr>
      <w:r>
        <w:rPr>
          <w:rFonts w:hint="cs"/>
          <w:rtl/>
        </w:rPr>
        <w:tab/>
        <w:t>בעצם, מאז שנת 19</w:t>
      </w:r>
      <w:r>
        <w:rPr>
          <w:rFonts w:hint="cs"/>
          <w:rtl/>
        </w:rPr>
        <w:t>65 העניק משרד הבינוי והשיכון סיוע להתאמת דיור לנכים אלו. הסיוע נועד להתאים את דירותיהם לתפקודם הרפואי, כגון: הרחבת פתחים בדירה כדי לאפשר כניסה עם כיסא גלגלים, בניית רמפה לדירה והתאמת שירותים ואמבטיה. המענקים ניתנו לאחר בדיקות מקיפות ולאחר שמרפאה בעיסוק איש</w:t>
      </w:r>
      <w:r>
        <w:rPr>
          <w:rFonts w:hint="cs"/>
          <w:rtl/>
        </w:rPr>
        <w:t xml:space="preserve">רה את השינויים בדירה ומהנדס המשרד בדק ואישר את העלות. </w:t>
      </w:r>
    </w:p>
    <w:p w14:paraId="1346B4E4" w14:textId="77777777" w:rsidR="00000000" w:rsidRDefault="000E0F03">
      <w:pPr>
        <w:pStyle w:val="a0"/>
        <w:ind w:firstLine="0"/>
        <w:rPr>
          <w:rFonts w:hint="cs"/>
          <w:rtl/>
        </w:rPr>
      </w:pPr>
    </w:p>
    <w:p w14:paraId="1A965770" w14:textId="77777777" w:rsidR="00000000" w:rsidRDefault="000E0F03">
      <w:pPr>
        <w:pStyle w:val="a0"/>
        <w:ind w:firstLine="0"/>
        <w:rPr>
          <w:rFonts w:hint="cs"/>
          <w:rtl/>
        </w:rPr>
      </w:pPr>
      <w:r>
        <w:rPr>
          <w:rFonts w:hint="cs"/>
          <w:rtl/>
        </w:rPr>
        <w:tab/>
        <w:t>אדוני היושב-ראש, יש להדגיש, כי הפגיעה שגרמה המרת המענקים - - -</w:t>
      </w:r>
    </w:p>
    <w:p w14:paraId="14A5178A" w14:textId="77777777" w:rsidR="00000000" w:rsidRDefault="000E0F03">
      <w:pPr>
        <w:pStyle w:val="af1"/>
        <w:rPr>
          <w:rtl/>
        </w:rPr>
      </w:pPr>
      <w:r>
        <w:rPr>
          <w:rtl/>
        </w:rPr>
        <w:br/>
        <w:t>היו"ר ראובן ריבלין:</w:t>
      </w:r>
    </w:p>
    <w:p w14:paraId="1C84D749" w14:textId="77777777" w:rsidR="00000000" w:rsidRDefault="000E0F03">
      <w:pPr>
        <w:pStyle w:val="a0"/>
        <w:rPr>
          <w:rtl/>
        </w:rPr>
      </w:pPr>
    </w:p>
    <w:p w14:paraId="2F43D04E" w14:textId="77777777" w:rsidR="00000000" w:rsidRDefault="000E0F03">
      <w:pPr>
        <w:pStyle w:val="a0"/>
        <w:rPr>
          <w:rFonts w:hint="cs"/>
          <w:rtl/>
        </w:rPr>
      </w:pPr>
      <w:r>
        <w:rPr>
          <w:rFonts w:hint="cs"/>
          <w:rtl/>
        </w:rPr>
        <w:t xml:space="preserve">אדוני יסלח לי שנייה. חבר הכנסת סער, אני מקווה שבמסגרת הדיונים הקואליציוניים - - </w:t>
      </w:r>
    </w:p>
    <w:p w14:paraId="579B106F" w14:textId="77777777" w:rsidR="00000000" w:rsidRDefault="000E0F03">
      <w:pPr>
        <w:pStyle w:val="af0"/>
        <w:rPr>
          <w:rtl/>
        </w:rPr>
      </w:pPr>
      <w:r>
        <w:rPr>
          <w:rtl/>
        </w:rPr>
        <w:br/>
        <w:t>גדעון סער (הליכוד):</w:t>
      </w:r>
    </w:p>
    <w:p w14:paraId="72D252D4" w14:textId="77777777" w:rsidR="00000000" w:rsidRDefault="000E0F03">
      <w:pPr>
        <w:pStyle w:val="a0"/>
        <w:rPr>
          <w:rtl/>
        </w:rPr>
      </w:pPr>
    </w:p>
    <w:p w14:paraId="09C08D6C" w14:textId="77777777" w:rsidR="00000000" w:rsidRDefault="000E0F03">
      <w:pPr>
        <w:pStyle w:val="a0"/>
        <w:rPr>
          <w:rFonts w:hint="cs"/>
          <w:rtl/>
        </w:rPr>
      </w:pPr>
      <w:r>
        <w:rPr>
          <w:rFonts w:hint="cs"/>
          <w:rtl/>
        </w:rPr>
        <w:t>אדוני צודק.</w:t>
      </w:r>
      <w:r>
        <w:rPr>
          <w:rFonts w:hint="cs"/>
          <w:rtl/>
        </w:rPr>
        <w:t xml:space="preserve"> אדוני צודק.</w:t>
      </w:r>
    </w:p>
    <w:p w14:paraId="3AFE2C32" w14:textId="77777777" w:rsidR="00000000" w:rsidRDefault="000E0F03">
      <w:pPr>
        <w:pStyle w:val="af1"/>
        <w:rPr>
          <w:rtl/>
        </w:rPr>
      </w:pPr>
      <w:r>
        <w:rPr>
          <w:rtl/>
        </w:rPr>
        <w:br/>
        <w:t>היו"ר ראובן ריבלין:</w:t>
      </w:r>
    </w:p>
    <w:p w14:paraId="43F24A56" w14:textId="77777777" w:rsidR="00000000" w:rsidRDefault="000E0F03">
      <w:pPr>
        <w:pStyle w:val="a0"/>
        <w:rPr>
          <w:rtl/>
        </w:rPr>
      </w:pPr>
    </w:p>
    <w:p w14:paraId="411AACB8" w14:textId="77777777" w:rsidR="00000000" w:rsidRDefault="000E0F03">
      <w:pPr>
        <w:pStyle w:val="a0"/>
        <w:rPr>
          <w:rFonts w:hint="cs"/>
          <w:rtl/>
        </w:rPr>
      </w:pPr>
      <w:r>
        <w:rPr>
          <w:rFonts w:hint="cs"/>
          <w:rtl/>
        </w:rPr>
        <w:t xml:space="preserve">- - אדוני יתמנה לשר, אבל אני לא יכול להרשות - - </w:t>
      </w:r>
      <w:bookmarkStart w:id="121" w:name="FS000000435T21_07_2004_12_38_29"/>
      <w:bookmarkEnd w:id="121"/>
      <w:r>
        <w:rPr>
          <w:rFonts w:hint="cs"/>
          <w:rtl/>
        </w:rPr>
        <w:t>-</w:t>
      </w:r>
    </w:p>
    <w:p w14:paraId="3760E2C4" w14:textId="77777777" w:rsidR="00000000" w:rsidRDefault="000E0F03">
      <w:pPr>
        <w:pStyle w:val="-"/>
        <w:rPr>
          <w:rtl/>
        </w:rPr>
      </w:pPr>
      <w:r>
        <w:rPr>
          <w:rtl/>
        </w:rPr>
        <w:br/>
      </w:r>
      <w:bookmarkStart w:id="122" w:name="FS000000435T21_07_2004_12_38_33C"/>
      <w:bookmarkEnd w:id="122"/>
      <w:r>
        <w:rPr>
          <w:rtl/>
        </w:rPr>
        <w:t>בנימין בן-אליעזר (העבודה-מימד):</w:t>
      </w:r>
    </w:p>
    <w:p w14:paraId="1AE83D77" w14:textId="77777777" w:rsidR="00000000" w:rsidRDefault="000E0F03">
      <w:pPr>
        <w:pStyle w:val="a0"/>
        <w:rPr>
          <w:rtl/>
        </w:rPr>
      </w:pPr>
    </w:p>
    <w:p w14:paraId="5A8AC3EA" w14:textId="77777777" w:rsidR="00000000" w:rsidRDefault="000E0F03">
      <w:pPr>
        <w:pStyle w:val="a0"/>
        <w:rPr>
          <w:rFonts w:hint="cs"/>
          <w:rtl/>
        </w:rPr>
      </w:pPr>
      <w:r>
        <w:rPr>
          <w:rFonts w:hint="cs"/>
          <w:rtl/>
        </w:rPr>
        <w:t xml:space="preserve">אגב, אם זה תלוי בי - אין לי התנגדות. </w:t>
      </w:r>
    </w:p>
    <w:p w14:paraId="188ABF01" w14:textId="77777777" w:rsidR="00000000" w:rsidRDefault="000E0F03">
      <w:pPr>
        <w:pStyle w:val="af0"/>
        <w:rPr>
          <w:rtl/>
        </w:rPr>
      </w:pPr>
      <w:r>
        <w:rPr>
          <w:rtl/>
        </w:rPr>
        <w:br/>
        <w:t>גדעון סער (הליכוד):</w:t>
      </w:r>
    </w:p>
    <w:p w14:paraId="1DCE386C" w14:textId="77777777" w:rsidR="00000000" w:rsidRDefault="000E0F03">
      <w:pPr>
        <w:pStyle w:val="a0"/>
        <w:rPr>
          <w:rtl/>
        </w:rPr>
      </w:pPr>
    </w:p>
    <w:p w14:paraId="0B573D69" w14:textId="77777777" w:rsidR="00000000" w:rsidRDefault="000E0F03">
      <w:pPr>
        <w:pStyle w:val="a0"/>
        <w:rPr>
          <w:rFonts w:hint="cs"/>
          <w:rtl/>
        </w:rPr>
      </w:pPr>
      <w:r>
        <w:rPr>
          <w:rFonts w:hint="cs"/>
          <w:rtl/>
        </w:rPr>
        <w:t xml:space="preserve">לי אין אשליה כזאת. </w:t>
      </w:r>
    </w:p>
    <w:p w14:paraId="2CDBA523" w14:textId="77777777" w:rsidR="00000000" w:rsidRDefault="000E0F03">
      <w:pPr>
        <w:pStyle w:val="af1"/>
        <w:rPr>
          <w:rtl/>
        </w:rPr>
      </w:pPr>
      <w:r>
        <w:rPr>
          <w:rtl/>
        </w:rPr>
        <w:br/>
        <w:t>היו"ר ראובן ריבלין:</w:t>
      </w:r>
    </w:p>
    <w:p w14:paraId="015AE7D7" w14:textId="77777777" w:rsidR="00000000" w:rsidRDefault="000E0F03">
      <w:pPr>
        <w:pStyle w:val="a0"/>
        <w:rPr>
          <w:rtl/>
        </w:rPr>
      </w:pPr>
    </w:p>
    <w:p w14:paraId="177CD875" w14:textId="77777777" w:rsidR="00000000" w:rsidRDefault="000E0F03">
      <w:pPr>
        <w:pStyle w:val="a0"/>
        <w:rPr>
          <w:rFonts w:hint="cs"/>
          <w:rtl/>
        </w:rPr>
      </w:pPr>
      <w:r>
        <w:rPr>
          <w:rFonts w:hint="cs"/>
          <w:rtl/>
        </w:rPr>
        <w:t>אם אדוני רוצה להשביע אותו עכשיו לשר</w:t>
      </w:r>
      <w:r>
        <w:rPr>
          <w:rFonts w:hint="cs"/>
          <w:rtl/>
        </w:rPr>
        <w:t>, מייד הוא יוכל - - -</w:t>
      </w:r>
    </w:p>
    <w:p w14:paraId="2B88C092" w14:textId="77777777" w:rsidR="00000000" w:rsidRDefault="000E0F03">
      <w:pPr>
        <w:pStyle w:val="-"/>
        <w:rPr>
          <w:rtl/>
        </w:rPr>
      </w:pPr>
      <w:r>
        <w:rPr>
          <w:rtl/>
        </w:rPr>
        <w:br/>
      </w:r>
      <w:bookmarkStart w:id="123" w:name="FS000000435T21_07_2004_12_39_30C"/>
      <w:bookmarkEnd w:id="123"/>
      <w:r>
        <w:rPr>
          <w:rtl/>
        </w:rPr>
        <w:t>בנימין בן-אליעזר (העבודה-מימד):</w:t>
      </w:r>
    </w:p>
    <w:p w14:paraId="38506BA2" w14:textId="77777777" w:rsidR="00000000" w:rsidRDefault="000E0F03">
      <w:pPr>
        <w:pStyle w:val="a0"/>
        <w:rPr>
          <w:rtl/>
        </w:rPr>
      </w:pPr>
    </w:p>
    <w:p w14:paraId="003DE5BB" w14:textId="77777777" w:rsidR="00000000" w:rsidRDefault="000E0F03">
      <w:pPr>
        <w:pStyle w:val="a0"/>
        <w:rPr>
          <w:rFonts w:hint="cs"/>
          <w:rtl/>
        </w:rPr>
      </w:pPr>
      <w:r>
        <w:rPr>
          <w:rFonts w:hint="cs"/>
          <w:rtl/>
        </w:rPr>
        <w:t>גדעון סער, אין לי התנגדות שתשב על אחד הכיסאות האלו. זה נרשם?</w:t>
      </w:r>
    </w:p>
    <w:p w14:paraId="61A2F7D2" w14:textId="77777777" w:rsidR="00000000" w:rsidRDefault="000E0F03">
      <w:pPr>
        <w:pStyle w:val="af1"/>
        <w:rPr>
          <w:rtl/>
        </w:rPr>
      </w:pPr>
      <w:r>
        <w:rPr>
          <w:rtl/>
        </w:rPr>
        <w:br/>
        <w:t>היו"ר ראובן ריבלין:</w:t>
      </w:r>
    </w:p>
    <w:p w14:paraId="440A18AB" w14:textId="77777777" w:rsidR="00000000" w:rsidRDefault="000E0F03">
      <w:pPr>
        <w:pStyle w:val="a0"/>
        <w:rPr>
          <w:rFonts w:hint="cs"/>
          <w:rtl/>
        </w:rPr>
      </w:pPr>
    </w:p>
    <w:p w14:paraId="52613721" w14:textId="77777777" w:rsidR="00000000" w:rsidRDefault="000E0F03">
      <w:pPr>
        <w:pStyle w:val="a0"/>
        <w:rPr>
          <w:rFonts w:hint="cs"/>
          <w:rtl/>
        </w:rPr>
      </w:pPr>
      <w:r>
        <w:rPr>
          <w:rFonts w:hint="cs"/>
          <w:rtl/>
        </w:rPr>
        <w:t>התנגדות זה לא מספיק. צריך להישבע - - -</w:t>
      </w:r>
    </w:p>
    <w:p w14:paraId="768CD31D" w14:textId="77777777" w:rsidR="00000000" w:rsidRDefault="000E0F03">
      <w:pPr>
        <w:pStyle w:val="af0"/>
        <w:rPr>
          <w:rFonts w:hint="cs"/>
          <w:rtl/>
        </w:rPr>
      </w:pPr>
    </w:p>
    <w:p w14:paraId="138BEF7B" w14:textId="77777777" w:rsidR="00000000" w:rsidRDefault="000E0F03">
      <w:pPr>
        <w:pStyle w:val="af0"/>
        <w:rPr>
          <w:rtl/>
        </w:rPr>
      </w:pPr>
      <w:r>
        <w:rPr>
          <w:rtl/>
        </w:rPr>
        <w:t>גדעון סער (הליכוד):</w:t>
      </w:r>
    </w:p>
    <w:p w14:paraId="7A6F038B" w14:textId="77777777" w:rsidR="00000000" w:rsidRDefault="000E0F03">
      <w:pPr>
        <w:pStyle w:val="a0"/>
        <w:rPr>
          <w:rtl/>
        </w:rPr>
      </w:pPr>
    </w:p>
    <w:p w14:paraId="0FE7DEBD" w14:textId="77777777" w:rsidR="00000000" w:rsidRDefault="000E0F03">
      <w:pPr>
        <w:pStyle w:val="a0"/>
        <w:rPr>
          <w:rFonts w:hint="cs"/>
          <w:rtl/>
        </w:rPr>
      </w:pPr>
      <w:r>
        <w:rPr>
          <w:rFonts w:hint="cs"/>
          <w:rtl/>
        </w:rPr>
        <w:t xml:space="preserve">ההתנגדות היא מסיעות אחרות בבית. </w:t>
      </w:r>
    </w:p>
    <w:p w14:paraId="4D58BA39" w14:textId="77777777" w:rsidR="00000000" w:rsidRDefault="000E0F03">
      <w:pPr>
        <w:pStyle w:val="af1"/>
        <w:rPr>
          <w:rtl/>
        </w:rPr>
      </w:pPr>
      <w:r>
        <w:rPr>
          <w:rtl/>
        </w:rPr>
        <w:br/>
        <w:t>היו"ר ראובן ריבלין:</w:t>
      </w:r>
    </w:p>
    <w:p w14:paraId="5FECF412" w14:textId="77777777" w:rsidR="00000000" w:rsidRDefault="000E0F03">
      <w:pPr>
        <w:pStyle w:val="a0"/>
        <w:rPr>
          <w:rtl/>
        </w:rPr>
      </w:pPr>
    </w:p>
    <w:p w14:paraId="205C4ECD" w14:textId="77777777" w:rsidR="00000000" w:rsidRDefault="000E0F03">
      <w:pPr>
        <w:pStyle w:val="a0"/>
        <w:rPr>
          <w:rFonts w:hint="cs"/>
          <w:rtl/>
        </w:rPr>
      </w:pPr>
      <w:r>
        <w:rPr>
          <w:rFonts w:hint="cs"/>
          <w:rtl/>
        </w:rPr>
        <w:t>-</w:t>
      </w:r>
      <w:r>
        <w:rPr>
          <w:rFonts w:hint="cs"/>
          <w:rtl/>
        </w:rPr>
        <w:t xml:space="preserve"> - - הוא צריך להישבע להיות מחויב בהחלטות הכנסת. </w:t>
      </w:r>
    </w:p>
    <w:p w14:paraId="1047D668" w14:textId="77777777" w:rsidR="00000000" w:rsidRDefault="000E0F03">
      <w:pPr>
        <w:pStyle w:val="af0"/>
        <w:rPr>
          <w:rtl/>
        </w:rPr>
      </w:pPr>
      <w:r>
        <w:rPr>
          <w:rtl/>
        </w:rPr>
        <w:br/>
        <w:t>חיים רמון (העבודה-מימד):</w:t>
      </w:r>
    </w:p>
    <w:p w14:paraId="2EF915A5" w14:textId="77777777" w:rsidR="00000000" w:rsidRDefault="000E0F03">
      <w:pPr>
        <w:pStyle w:val="a0"/>
        <w:rPr>
          <w:rtl/>
        </w:rPr>
      </w:pPr>
    </w:p>
    <w:p w14:paraId="24C027D2" w14:textId="77777777" w:rsidR="00000000" w:rsidRDefault="000E0F03">
      <w:pPr>
        <w:pStyle w:val="a0"/>
        <w:rPr>
          <w:rFonts w:hint="cs"/>
          <w:rtl/>
        </w:rPr>
      </w:pPr>
      <w:r>
        <w:rPr>
          <w:rFonts w:hint="cs"/>
          <w:rtl/>
        </w:rPr>
        <w:t>אנחנו מוכנים שיהיה שר, ובלבד שלא יהיה יושב-ראש קואליציה.</w:t>
      </w:r>
    </w:p>
    <w:p w14:paraId="7AC464B3" w14:textId="77777777" w:rsidR="00000000" w:rsidRDefault="000E0F03">
      <w:pPr>
        <w:pStyle w:val="-"/>
        <w:rPr>
          <w:rtl/>
        </w:rPr>
      </w:pPr>
      <w:r>
        <w:rPr>
          <w:rtl/>
        </w:rPr>
        <w:br/>
      </w:r>
      <w:bookmarkStart w:id="124" w:name="FS000000435T21_07_2004_12_41_16C"/>
      <w:bookmarkEnd w:id="124"/>
      <w:r>
        <w:rPr>
          <w:rtl/>
        </w:rPr>
        <w:t>בנימין בן-אליעזר (העבודה-מימד):</w:t>
      </w:r>
    </w:p>
    <w:p w14:paraId="5B5816D2" w14:textId="77777777" w:rsidR="00000000" w:rsidRDefault="000E0F03">
      <w:pPr>
        <w:pStyle w:val="a0"/>
        <w:rPr>
          <w:rtl/>
        </w:rPr>
      </w:pPr>
    </w:p>
    <w:p w14:paraId="5D70506D" w14:textId="77777777" w:rsidR="00000000" w:rsidRDefault="000E0F03">
      <w:pPr>
        <w:pStyle w:val="a0"/>
        <w:rPr>
          <w:rFonts w:hint="cs"/>
          <w:rtl/>
        </w:rPr>
      </w:pPr>
      <w:r>
        <w:rPr>
          <w:rFonts w:hint="cs"/>
          <w:rtl/>
        </w:rPr>
        <w:t xml:space="preserve">נכון. </w:t>
      </w:r>
    </w:p>
    <w:p w14:paraId="38CA5325" w14:textId="77777777" w:rsidR="00000000" w:rsidRDefault="000E0F03">
      <w:pPr>
        <w:pStyle w:val="af1"/>
        <w:rPr>
          <w:rtl/>
        </w:rPr>
      </w:pPr>
      <w:r>
        <w:rPr>
          <w:rtl/>
        </w:rPr>
        <w:br/>
        <w:t>היו"ר ראובן ריבלין:</w:t>
      </w:r>
    </w:p>
    <w:p w14:paraId="44E47B59" w14:textId="77777777" w:rsidR="00000000" w:rsidRDefault="000E0F03">
      <w:pPr>
        <w:pStyle w:val="a0"/>
        <w:rPr>
          <w:rtl/>
        </w:rPr>
      </w:pPr>
    </w:p>
    <w:p w14:paraId="0C5CD50F" w14:textId="77777777" w:rsidR="00000000" w:rsidRDefault="000E0F03">
      <w:pPr>
        <w:pStyle w:val="a0"/>
        <w:rPr>
          <w:rFonts w:hint="cs"/>
          <w:rtl/>
        </w:rPr>
      </w:pPr>
      <w:r>
        <w:rPr>
          <w:rFonts w:hint="cs"/>
          <w:rtl/>
        </w:rPr>
        <w:t xml:space="preserve">הוא אשר אמרתי. </w:t>
      </w:r>
    </w:p>
    <w:p w14:paraId="60665E1D" w14:textId="77777777" w:rsidR="00000000" w:rsidRDefault="000E0F03">
      <w:pPr>
        <w:pStyle w:val="-"/>
        <w:rPr>
          <w:rtl/>
        </w:rPr>
      </w:pPr>
      <w:r>
        <w:rPr>
          <w:rtl/>
        </w:rPr>
        <w:br/>
      </w:r>
      <w:bookmarkStart w:id="125" w:name="FS000000435T21_07_2004_12_41_28C"/>
      <w:bookmarkEnd w:id="125"/>
      <w:r>
        <w:rPr>
          <w:rtl/>
        </w:rPr>
        <w:t>בנימין בן-אליעזר (העבודה-מימד):</w:t>
      </w:r>
    </w:p>
    <w:p w14:paraId="52356B2E" w14:textId="77777777" w:rsidR="00000000" w:rsidRDefault="000E0F03">
      <w:pPr>
        <w:pStyle w:val="a0"/>
        <w:rPr>
          <w:rtl/>
        </w:rPr>
      </w:pPr>
    </w:p>
    <w:p w14:paraId="665DAC16" w14:textId="77777777" w:rsidR="00000000" w:rsidRDefault="000E0F03">
      <w:pPr>
        <w:pStyle w:val="a0"/>
        <w:rPr>
          <w:rFonts w:hint="cs"/>
          <w:rtl/>
        </w:rPr>
      </w:pPr>
      <w:r>
        <w:rPr>
          <w:rFonts w:hint="cs"/>
          <w:rtl/>
        </w:rPr>
        <w:t>אדוני היוש</w:t>
      </w:r>
      <w:r>
        <w:rPr>
          <w:rFonts w:hint="cs"/>
          <w:rtl/>
        </w:rPr>
        <w:t xml:space="preserve">ב-ראש, יש להדגיש, כי הפגיעה שגרמה המרת המענקים להלוואות היא קשה במיוחד לנכים אלו - יותר מלכל שאר מקבלי מענקי הדיור, שכן אין לאוכלוסייה זו אפשרות תעסוקה כפי שיש לכל אדם רגיל אשר אינו מוגבל פיזית ונפשית. </w:t>
      </w:r>
    </w:p>
    <w:p w14:paraId="329FA2CE" w14:textId="77777777" w:rsidR="00000000" w:rsidRDefault="000E0F03">
      <w:pPr>
        <w:pStyle w:val="a0"/>
        <w:rPr>
          <w:rFonts w:hint="cs"/>
          <w:rtl/>
        </w:rPr>
      </w:pPr>
    </w:p>
    <w:p w14:paraId="3135985F" w14:textId="77777777" w:rsidR="00000000" w:rsidRDefault="000E0F03">
      <w:pPr>
        <w:pStyle w:val="a0"/>
        <w:rPr>
          <w:rFonts w:hint="cs"/>
          <w:rtl/>
        </w:rPr>
      </w:pPr>
      <w:r>
        <w:rPr>
          <w:rFonts w:hint="cs"/>
          <w:rtl/>
        </w:rPr>
        <w:t>הרוב המוחלט של ההטבות הניתנות כיום לנכים, מתקבל בצור</w:t>
      </w:r>
      <w:r>
        <w:rPr>
          <w:rFonts w:hint="cs"/>
          <w:rtl/>
        </w:rPr>
        <w:t>ת הלוואות, אולם יש לזכור כי מדובר באנשים עם שיתוק מוחין, קטועי רגליים, אנשים שהסיכוי שיוכלו לעבוד ולמצוא מקור הכנסה הולם הוא קטן ביותר.</w:t>
      </w:r>
    </w:p>
    <w:p w14:paraId="70233EB0" w14:textId="77777777" w:rsidR="00000000" w:rsidRDefault="000E0F03">
      <w:pPr>
        <w:pStyle w:val="a0"/>
        <w:rPr>
          <w:rFonts w:hint="cs"/>
          <w:rtl/>
        </w:rPr>
      </w:pPr>
    </w:p>
    <w:p w14:paraId="1328DF66" w14:textId="77777777" w:rsidR="00000000" w:rsidRDefault="000E0F03">
      <w:pPr>
        <w:pStyle w:val="a0"/>
        <w:rPr>
          <w:rFonts w:hint="cs"/>
          <w:rtl/>
        </w:rPr>
      </w:pPr>
      <w:r>
        <w:rPr>
          <w:rFonts w:hint="cs"/>
          <w:rtl/>
        </w:rPr>
        <w:t>אני מתפלא על הממשלה שחוק כזה עבר, והיינו צריכים ללכת ולעורר אותה עם חקיקת החוק הזה. כאן מדובר בגורלם של נכים שכל מבוקשם</w:t>
      </w:r>
      <w:r>
        <w:rPr>
          <w:rFonts w:hint="cs"/>
          <w:rtl/>
        </w:rPr>
        <w:t xml:space="preserve"> שייתנו להם תנאים מינימליים כדי לחיות בצורה סבירה.</w:t>
      </w:r>
    </w:p>
    <w:p w14:paraId="220F1077" w14:textId="77777777" w:rsidR="00000000" w:rsidRDefault="000E0F03">
      <w:pPr>
        <w:pStyle w:val="a0"/>
        <w:rPr>
          <w:rFonts w:hint="cs"/>
          <w:rtl/>
        </w:rPr>
      </w:pPr>
    </w:p>
    <w:p w14:paraId="36F778DA" w14:textId="77777777" w:rsidR="00000000" w:rsidRDefault="000E0F03">
      <w:pPr>
        <w:pStyle w:val="a0"/>
        <w:rPr>
          <w:rFonts w:hint="cs"/>
          <w:rtl/>
        </w:rPr>
      </w:pPr>
      <w:r>
        <w:rPr>
          <w:rFonts w:hint="cs"/>
          <w:rtl/>
        </w:rPr>
        <w:t>על כן, יש חשיבות מהמעלה הראשונה לסייע לנכים אלו במצוקותיהם, בעיקר לאור העובדה שמדובר בכ-1,400 משקי-בית, כך שהעלות התקציבית של החוק עומדת על כ-15 מיליון שקל. זהו נתון שביררתי עם משרדך, כבוד שרת הבינוי והשי</w:t>
      </w:r>
      <w:r>
        <w:rPr>
          <w:rFonts w:hint="cs"/>
          <w:rtl/>
        </w:rPr>
        <w:t xml:space="preserve">כון. </w:t>
      </w:r>
    </w:p>
    <w:p w14:paraId="4EE411F2" w14:textId="77777777" w:rsidR="00000000" w:rsidRDefault="000E0F03">
      <w:pPr>
        <w:pStyle w:val="a0"/>
        <w:rPr>
          <w:rFonts w:hint="cs"/>
          <w:rtl/>
        </w:rPr>
      </w:pPr>
    </w:p>
    <w:p w14:paraId="1E914715" w14:textId="77777777" w:rsidR="00000000" w:rsidRDefault="000E0F03">
      <w:pPr>
        <w:pStyle w:val="a0"/>
        <w:rPr>
          <w:rFonts w:hint="cs"/>
          <w:rtl/>
        </w:rPr>
      </w:pPr>
      <w:r>
        <w:rPr>
          <w:rFonts w:hint="cs"/>
          <w:rtl/>
        </w:rPr>
        <w:t>לסיום, אני רוצה לומר לכם שאני שמח לפחות לומר כאן בכנסת, שהגעתי לאיזה סיכום - בתיווכו של יושב-ראש הקואליציה ובהסכמת השר, אני מבין - שההצעה תעבור היום בהצבעה הטרומית, ואחר כך אני אהיה מוכן לשבת עם האוצר כדי למצוא נוסחה. אם תימצא נוסחה שתמורת המשך החקי</w:t>
      </w:r>
      <w:r>
        <w:rPr>
          <w:rFonts w:hint="cs"/>
          <w:rtl/>
        </w:rPr>
        <w:t xml:space="preserve">קה, תהיה תקנה שתוכל להבטיח שהנכים האלו יקבלו את מה שמגיע להם מעתה ועד עולם, ולא נצטרך כל שנה ללכת ולחזור ולהביא חקיקה - אני אסתפק בדבר הזה. </w:t>
      </w:r>
    </w:p>
    <w:p w14:paraId="4660C61F" w14:textId="77777777" w:rsidR="00000000" w:rsidRDefault="000E0F03">
      <w:pPr>
        <w:pStyle w:val="af1"/>
        <w:rPr>
          <w:rtl/>
        </w:rPr>
      </w:pPr>
      <w:r>
        <w:rPr>
          <w:rtl/>
        </w:rPr>
        <w:br/>
        <w:t>היו"ר ראובן ריבלין:</w:t>
      </w:r>
    </w:p>
    <w:p w14:paraId="099D76C5" w14:textId="77777777" w:rsidR="00000000" w:rsidRDefault="000E0F03">
      <w:pPr>
        <w:pStyle w:val="a0"/>
        <w:rPr>
          <w:rtl/>
        </w:rPr>
      </w:pPr>
    </w:p>
    <w:p w14:paraId="78E21F6E" w14:textId="77777777" w:rsidR="00000000" w:rsidRDefault="000E0F03">
      <w:pPr>
        <w:pStyle w:val="a0"/>
        <w:rPr>
          <w:rFonts w:hint="cs"/>
          <w:rtl/>
        </w:rPr>
      </w:pPr>
      <w:r>
        <w:rPr>
          <w:rFonts w:hint="cs"/>
          <w:rtl/>
        </w:rPr>
        <w:t xml:space="preserve">תודה לחבר הכנסת בן-אליעזר, השר לשעבר.  כבוד שר האוצר ישיב. </w:t>
      </w:r>
    </w:p>
    <w:p w14:paraId="15DCC430" w14:textId="77777777" w:rsidR="00000000" w:rsidRDefault="000E0F03">
      <w:pPr>
        <w:pStyle w:val="a"/>
        <w:rPr>
          <w:rtl/>
        </w:rPr>
      </w:pPr>
      <w:r>
        <w:rPr>
          <w:rtl/>
        </w:rPr>
        <w:br/>
      </w:r>
      <w:bookmarkStart w:id="126" w:name="FS000000965T21_07_2004_12_47_54"/>
      <w:bookmarkStart w:id="127" w:name="_Toc87615509"/>
      <w:bookmarkEnd w:id="126"/>
      <w:r>
        <w:rPr>
          <w:rtl/>
        </w:rPr>
        <w:t>שר האוצר בנימין נתניהו:</w:t>
      </w:r>
      <w:bookmarkEnd w:id="127"/>
    </w:p>
    <w:p w14:paraId="515F176A" w14:textId="77777777" w:rsidR="00000000" w:rsidRDefault="000E0F03">
      <w:pPr>
        <w:pStyle w:val="a0"/>
        <w:rPr>
          <w:rtl/>
        </w:rPr>
      </w:pPr>
    </w:p>
    <w:p w14:paraId="48121D44" w14:textId="77777777" w:rsidR="00000000" w:rsidRDefault="000E0F03">
      <w:pPr>
        <w:pStyle w:val="a0"/>
        <w:rPr>
          <w:rFonts w:hint="cs"/>
          <w:rtl/>
        </w:rPr>
      </w:pPr>
      <w:r>
        <w:rPr>
          <w:rFonts w:hint="cs"/>
          <w:rtl/>
        </w:rPr>
        <w:t>אדוני ה</w:t>
      </w:r>
      <w:r>
        <w:rPr>
          <w:rFonts w:hint="cs"/>
          <w:rtl/>
        </w:rPr>
        <w:t>יושב-ראש, חברי הבית, הנושא הזה הוא נושא חשוב. לפי טבעו, הוא לא מתאים לחקיקה. בוודאי ידוע לחברי הכנסת שהנושא של זכאי סיוע משכנתאות איננו מצוי בחקיקה - אנחנו מטפלים בזה בדרכים אחרות - אבל בגלל המצוקה של אוכלוסיית הפרפלגים - והיא מצוקה אמיתית - הממשלה לא תתנג</w:t>
      </w:r>
      <w:r>
        <w:rPr>
          <w:rFonts w:hint="cs"/>
          <w:rtl/>
        </w:rPr>
        <w:t>ד בקריאה הטרומית של החוק - -</w:t>
      </w:r>
    </w:p>
    <w:p w14:paraId="79F998C9" w14:textId="77777777" w:rsidR="00000000" w:rsidRDefault="000E0F03">
      <w:pPr>
        <w:pStyle w:val="af1"/>
        <w:rPr>
          <w:rtl/>
        </w:rPr>
      </w:pPr>
      <w:r>
        <w:rPr>
          <w:rtl/>
        </w:rPr>
        <w:br/>
        <w:t>היו"ר ראובן ריבלין:</w:t>
      </w:r>
    </w:p>
    <w:p w14:paraId="7767441D" w14:textId="77777777" w:rsidR="00000000" w:rsidRDefault="000E0F03">
      <w:pPr>
        <w:pStyle w:val="a0"/>
        <w:rPr>
          <w:rtl/>
        </w:rPr>
      </w:pPr>
    </w:p>
    <w:p w14:paraId="4FACF85B" w14:textId="77777777" w:rsidR="00000000" w:rsidRDefault="000E0F03">
      <w:pPr>
        <w:pStyle w:val="a0"/>
        <w:rPr>
          <w:rFonts w:hint="cs"/>
          <w:rtl/>
        </w:rPr>
      </w:pPr>
      <w:r>
        <w:rPr>
          <w:rFonts w:hint="cs"/>
          <w:rtl/>
        </w:rPr>
        <w:t>הצהרה חשובה.</w:t>
      </w:r>
    </w:p>
    <w:p w14:paraId="39C0A396" w14:textId="77777777" w:rsidR="00000000" w:rsidRDefault="000E0F03">
      <w:pPr>
        <w:pStyle w:val="-"/>
        <w:rPr>
          <w:rtl/>
        </w:rPr>
      </w:pPr>
      <w:r>
        <w:rPr>
          <w:rtl/>
        </w:rPr>
        <w:br/>
      </w:r>
      <w:bookmarkStart w:id="128" w:name="FS000000965T21_07_2004_12_49_39C"/>
      <w:bookmarkEnd w:id="128"/>
      <w:r>
        <w:rPr>
          <w:rtl/>
        </w:rPr>
        <w:t>שר האוצר בנימין נתניהו:</w:t>
      </w:r>
    </w:p>
    <w:p w14:paraId="2E5073E1" w14:textId="77777777" w:rsidR="00000000" w:rsidRDefault="000E0F03">
      <w:pPr>
        <w:pStyle w:val="a0"/>
        <w:rPr>
          <w:rtl/>
        </w:rPr>
      </w:pPr>
    </w:p>
    <w:p w14:paraId="5F7A5607" w14:textId="77777777" w:rsidR="00000000" w:rsidRDefault="000E0F03">
      <w:pPr>
        <w:pStyle w:val="a0"/>
        <w:rPr>
          <w:rFonts w:hint="cs"/>
          <w:rtl/>
        </w:rPr>
      </w:pPr>
      <w:r>
        <w:rPr>
          <w:rFonts w:hint="cs"/>
          <w:rtl/>
        </w:rPr>
        <w:t xml:space="preserve">- -  מתוך הבנה עם המציע, חבר הכנסת בן-אליעזר, שאם ייפתר הנושא - יופסקו הליכי החקיקה. </w:t>
      </w:r>
    </w:p>
    <w:p w14:paraId="73433BD5" w14:textId="77777777" w:rsidR="00000000" w:rsidRDefault="000E0F03">
      <w:pPr>
        <w:pStyle w:val="af0"/>
        <w:rPr>
          <w:rtl/>
        </w:rPr>
      </w:pPr>
      <w:r>
        <w:rPr>
          <w:rtl/>
        </w:rPr>
        <w:br/>
        <w:t>בנימין בן-אליעזר (העבודה-מימד):</w:t>
      </w:r>
    </w:p>
    <w:p w14:paraId="755B4CCB" w14:textId="77777777" w:rsidR="00000000" w:rsidRDefault="000E0F03">
      <w:pPr>
        <w:pStyle w:val="a0"/>
        <w:rPr>
          <w:rtl/>
        </w:rPr>
      </w:pPr>
    </w:p>
    <w:p w14:paraId="4A9DEFAC" w14:textId="77777777" w:rsidR="00000000" w:rsidRDefault="000E0F03">
      <w:pPr>
        <w:pStyle w:val="a0"/>
        <w:rPr>
          <w:rFonts w:hint="cs"/>
          <w:rtl/>
        </w:rPr>
      </w:pPr>
      <w:r>
        <w:rPr>
          <w:rFonts w:hint="cs"/>
          <w:rtl/>
        </w:rPr>
        <w:t>אני קיבלתי את זה - - -</w:t>
      </w:r>
    </w:p>
    <w:p w14:paraId="280070ED" w14:textId="77777777" w:rsidR="00000000" w:rsidRDefault="000E0F03">
      <w:pPr>
        <w:pStyle w:val="af1"/>
        <w:rPr>
          <w:rtl/>
        </w:rPr>
      </w:pPr>
      <w:r>
        <w:rPr>
          <w:rtl/>
        </w:rPr>
        <w:br/>
        <w:t>היו"ר ראובן ריבלין:</w:t>
      </w:r>
    </w:p>
    <w:p w14:paraId="33F90CF7" w14:textId="77777777" w:rsidR="00000000" w:rsidRDefault="000E0F03">
      <w:pPr>
        <w:pStyle w:val="a0"/>
        <w:rPr>
          <w:rtl/>
        </w:rPr>
      </w:pPr>
    </w:p>
    <w:p w14:paraId="7473238A" w14:textId="77777777" w:rsidR="00000000" w:rsidRDefault="000E0F03">
      <w:pPr>
        <w:pStyle w:val="a0"/>
        <w:rPr>
          <w:rFonts w:hint="cs"/>
          <w:rtl/>
        </w:rPr>
      </w:pPr>
      <w:r>
        <w:rPr>
          <w:rFonts w:hint="cs"/>
          <w:rtl/>
        </w:rPr>
        <w:t>מ</w:t>
      </w:r>
      <w:r>
        <w:rPr>
          <w:rFonts w:hint="cs"/>
          <w:rtl/>
        </w:rPr>
        <w:t>עולה. בסדר גמור.</w:t>
      </w:r>
    </w:p>
    <w:p w14:paraId="00274DBD" w14:textId="77777777" w:rsidR="00000000" w:rsidRDefault="000E0F03">
      <w:pPr>
        <w:pStyle w:val="-"/>
        <w:rPr>
          <w:rtl/>
        </w:rPr>
      </w:pPr>
      <w:r>
        <w:rPr>
          <w:rtl/>
        </w:rPr>
        <w:br/>
      </w:r>
      <w:bookmarkStart w:id="129" w:name="FS000000965T21_07_2004_12_50_40C"/>
      <w:bookmarkEnd w:id="129"/>
      <w:r>
        <w:rPr>
          <w:rtl/>
        </w:rPr>
        <w:t>שר האוצר בנימין נתניהו:</w:t>
      </w:r>
    </w:p>
    <w:p w14:paraId="7EDDEEA6" w14:textId="77777777" w:rsidR="00000000" w:rsidRDefault="000E0F03">
      <w:pPr>
        <w:pStyle w:val="a0"/>
        <w:rPr>
          <w:rtl/>
        </w:rPr>
      </w:pPr>
    </w:p>
    <w:p w14:paraId="23194FD8" w14:textId="77777777" w:rsidR="00000000" w:rsidRDefault="000E0F03">
      <w:pPr>
        <w:pStyle w:val="a0"/>
        <w:rPr>
          <w:rFonts w:hint="cs"/>
          <w:rtl/>
        </w:rPr>
      </w:pPr>
      <w:r>
        <w:rPr>
          <w:rFonts w:hint="cs"/>
          <w:rtl/>
        </w:rPr>
        <w:t xml:space="preserve">אני מאשר שיש לנו הסכמה והבנה כזאת. </w:t>
      </w:r>
    </w:p>
    <w:p w14:paraId="1D18C4CC" w14:textId="77777777" w:rsidR="00000000" w:rsidRDefault="000E0F03">
      <w:pPr>
        <w:pStyle w:val="af0"/>
        <w:rPr>
          <w:rtl/>
        </w:rPr>
      </w:pPr>
      <w:r>
        <w:rPr>
          <w:rtl/>
        </w:rPr>
        <w:br/>
        <w:t>בנימין בן-אליעזר (העבודה-מימד):</w:t>
      </w:r>
    </w:p>
    <w:p w14:paraId="5A4289D8" w14:textId="77777777" w:rsidR="00000000" w:rsidRDefault="000E0F03">
      <w:pPr>
        <w:pStyle w:val="a0"/>
        <w:rPr>
          <w:rtl/>
        </w:rPr>
      </w:pPr>
    </w:p>
    <w:p w14:paraId="45AF051A" w14:textId="77777777" w:rsidR="00000000" w:rsidRDefault="000E0F03">
      <w:pPr>
        <w:pStyle w:val="a0"/>
        <w:rPr>
          <w:rFonts w:hint="cs"/>
          <w:rtl/>
        </w:rPr>
      </w:pPr>
      <w:r>
        <w:rPr>
          <w:rFonts w:hint="cs"/>
          <w:rtl/>
        </w:rPr>
        <w:t xml:space="preserve">כן. </w:t>
      </w:r>
    </w:p>
    <w:p w14:paraId="666383EB" w14:textId="77777777" w:rsidR="00000000" w:rsidRDefault="000E0F03">
      <w:pPr>
        <w:pStyle w:val="af1"/>
        <w:rPr>
          <w:rtl/>
        </w:rPr>
      </w:pPr>
      <w:r>
        <w:rPr>
          <w:rtl/>
        </w:rPr>
        <w:br/>
        <w:t>היו"ר ראובן ריבלין:</w:t>
      </w:r>
    </w:p>
    <w:p w14:paraId="12C8C789" w14:textId="77777777" w:rsidR="00000000" w:rsidRDefault="000E0F03">
      <w:pPr>
        <w:pStyle w:val="a0"/>
        <w:rPr>
          <w:rtl/>
        </w:rPr>
      </w:pPr>
    </w:p>
    <w:p w14:paraId="3B9B7B3B" w14:textId="77777777" w:rsidR="00000000" w:rsidRDefault="000E0F03">
      <w:pPr>
        <w:pStyle w:val="a0"/>
        <w:rPr>
          <w:rFonts w:hint="cs"/>
          <w:rtl/>
        </w:rPr>
      </w:pPr>
      <w:r>
        <w:rPr>
          <w:rFonts w:hint="cs"/>
          <w:rtl/>
        </w:rPr>
        <w:t xml:space="preserve">זו בהחלט הארה, פרוז'קטור לנושא, שאם לא - הכנסת תיתן את דעתה. חבר הכנסת פרץ, אדוני רוצה לשבח, אני מקווה. </w:t>
      </w:r>
    </w:p>
    <w:p w14:paraId="56D36392" w14:textId="77777777" w:rsidR="00000000" w:rsidRDefault="000E0F03">
      <w:pPr>
        <w:pStyle w:val="af0"/>
        <w:rPr>
          <w:rtl/>
        </w:rPr>
      </w:pPr>
      <w:r>
        <w:rPr>
          <w:rtl/>
        </w:rPr>
        <w:br/>
        <w:t>עמיר פרץ (</w:t>
      </w:r>
      <w:r>
        <w:rPr>
          <w:rtl/>
        </w:rPr>
        <w:t>עם אחד):</w:t>
      </w:r>
    </w:p>
    <w:p w14:paraId="069FA96A" w14:textId="77777777" w:rsidR="00000000" w:rsidRDefault="000E0F03">
      <w:pPr>
        <w:pStyle w:val="a0"/>
        <w:rPr>
          <w:rtl/>
        </w:rPr>
      </w:pPr>
    </w:p>
    <w:p w14:paraId="36330506" w14:textId="77777777" w:rsidR="00000000" w:rsidRDefault="000E0F03">
      <w:pPr>
        <w:pStyle w:val="a0"/>
        <w:rPr>
          <w:rFonts w:hint="cs"/>
          <w:rtl/>
        </w:rPr>
      </w:pPr>
      <w:r>
        <w:rPr>
          <w:rFonts w:hint="cs"/>
          <w:rtl/>
        </w:rPr>
        <w:t>- - -</w:t>
      </w:r>
    </w:p>
    <w:p w14:paraId="5E5495E3" w14:textId="77777777" w:rsidR="00000000" w:rsidRDefault="000E0F03">
      <w:pPr>
        <w:pStyle w:val="af1"/>
        <w:rPr>
          <w:rtl/>
        </w:rPr>
      </w:pPr>
      <w:r>
        <w:rPr>
          <w:rtl/>
        </w:rPr>
        <w:br/>
        <w:t>היו"ר ראובן ריבלין:</w:t>
      </w:r>
    </w:p>
    <w:p w14:paraId="6E071614" w14:textId="77777777" w:rsidR="00000000" w:rsidRDefault="000E0F03">
      <w:pPr>
        <w:pStyle w:val="a0"/>
        <w:rPr>
          <w:rtl/>
        </w:rPr>
      </w:pPr>
    </w:p>
    <w:p w14:paraId="20E6FDB2" w14:textId="77777777" w:rsidR="00000000" w:rsidRDefault="000E0F03">
      <w:pPr>
        <w:pStyle w:val="a0"/>
        <w:rPr>
          <w:rFonts w:hint="cs"/>
          <w:rtl/>
        </w:rPr>
      </w:pPr>
      <w:r>
        <w:rPr>
          <w:rFonts w:hint="cs"/>
          <w:rtl/>
        </w:rPr>
        <w:t>רבותי חברי הכנסת, יש הסכמה של הממשלה, בתנאים שהותנו. האם אתם מוכנים להצבעה כי עדיין לא צלצלתי? אנחנו עכשיו לא מצלצלים חמש דקות מראש. נא לצלצל. רבותי חברי הכנסת, נא לשבת כל אחד  במקומו. לא להזדרז, ללכת לאט לאט, שלא ייפצ</w:t>
      </w:r>
      <w:r>
        <w:rPr>
          <w:rFonts w:hint="cs"/>
          <w:rtl/>
        </w:rPr>
        <w:t>ע חלילה מישהו, עוד נצטרך אנחנו - - -</w:t>
      </w:r>
    </w:p>
    <w:p w14:paraId="589F5607" w14:textId="77777777" w:rsidR="00000000" w:rsidRDefault="000E0F03">
      <w:pPr>
        <w:pStyle w:val="af0"/>
        <w:rPr>
          <w:rtl/>
        </w:rPr>
      </w:pPr>
      <w:r>
        <w:rPr>
          <w:rtl/>
        </w:rPr>
        <w:br/>
        <w:t>קריאה:</w:t>
      </w:r>
    </w:p>
    <w:p w14:paraId="73B42581" w14:textId="77777777" w:rsidR="00000000" w:rsidRDefault="000E0F03">
      <w:pPr>
        <w:pStyle w:val="a0"/>
        <w:rPr>
          <w:rtl/>
        </w:rPr>
      </w:pPr>
    </w:p>
    <w:p w14:paraId="610FB355" w14:textId="77777777" w:rsidR="00000000" w:rsidRDefault="000E0F03">
      <w:pPr>
        <w:pStyle w:val="a0"/>
        <w:rPr>
          <w:rFonts w:hint="cs"/>
          <w:rtl/>
        </w:rPr>
      </w:pPr>
      <w:r>
        <w:rPr>
          <w:rFonts w:hint="cs"/>
          <w:rtl/>
        </w:rPr>
        <w:t>יש הסכמה, מה הבעיה?</w:t>
      </w:r>
    </w:p>
    <w:p w14:paraId="325FAC41" w14:textId="77777777" w:rsidR="00000000" w:rsidRDefault="000E0F03">
      <w:pPr>
        <w:pStyle w:val="af1"/>
        <w:rPr>
          <w:rtl/>
        </w:rPr>
      </w:pPr>
      <w:r>
        <w:rPr>
          <w:rtl/>
        </w:rPr>
        <w:br/>
        <w:t>היו"ר ראובן ריבלין:</w:t>
      </w:r>
    </w:p>
    <w:p w14:paraId="1B60146E" w14:textId="77777777" w:rsidR="00000000" w:rsidRDefault="000E0F03">
      <w:pPr>
        <w:pStyle w:val="a0"/>
        <w:rPr>
          <w:rtl/>
        </w:rPr>
      </w:pPr>
    </w:p>
    <w:p w14:paraId="4FFC7921" w14:textId="77777777" w:rsidR="00000000" w:rsidRDefault="000E0F03">
      <w:pPr>
        <w:pStyle w:val="a0"/>
        <w:rPr>
          <w:rFonts w:hint="cs"/>
          <w:rtl/>
        </w:rPr>
      </w:pPr>
      <w:r>
        <w:rPr>
          <w:rFonts w:hint="cs"/>
          <w:rtl/>
        </w:rPr>
        <w:t xml:space="preserve">יכול להיות הכול. אני בהצבעות לא מסתכל על הסכמות, אי-הסכמות. </w:t>
      </w:r>
    </w:p>
    <w:p w14:paraId="23BFD788" w14:textId="77777777" w:rsidR="00000000" w:rsidRDefault="000E0F03">
      <w:pPr>
        <w:pStyle w:val="a0"/>
        <w:rPr>
          <w:rFonts w:hint="cs"/>
          <w:rtl/>
        </w:rPr>
      </w:pPr>
    </w:p>
    <w:p w14:paraId="11BC4F81" w14:textId="77777777" w:rsidR="00000000" w:rsidRDefault="000E0F03">
      <w:pPr>
        <w:pStyle w:val="a0"/>
        <w:rPr>
          <w:rFonts w:hint="cs"/>
          <w:rtl/>
        </w:rPr>
      </w:pPr>
      <w:r>
        <w:rPr>
          <w:rFonts w:hint="cs"/>
          <w:rtl/>
        </w:rPr>
        <w:t>רבותי חברי הכנסת, הנושא: חוק הלוואות לדיור (תיקון - תוספת מענק מיוחד לאדם בעל מוגבלות בתנועה עקב מחלות מוט</w:t>
      </w:r>
      <w:r>
        <w:rPr>
          <w:rFonts w:hint="cs"/>
          <w:rtl/>
        </w:rPr>
        <w:t xml:space="preserve">וריות), התשס"ד-2004, של חבר הכנסת בן-אליעזר. נא להצביע - מי בעד, מי נגד, מי נמנע. נא להצביע. </w:t>
      </w:r>
    </w:p>
    <w:p w14:paraId="0042CC34" w14:textId="77777777" w:rsidR="00000000" w:rsidRDefault="000E0F03">
      <w:pPr>
        <w:pStyle w:val="ab"/>
        <w:bidi/>
        <w:rPr>
          <w:rFonts w:hint="cs"/>
          <w:rtl/>
        </w:rPr>
      </w:pPr>
      <w:r>
        <w:rPr>
          <w:rtl/>
        </w:rPr>
        <w:br/>
      </w:r>
      <w:r>
        <w:rPr>
          <w:rFonts w:hint="cs"/>
          <w:rtl/>
        </w:rPr>
        <w:t>הצבעה מס' 2</w:t>
      </w:r>
    </w:p>
    <w:p w14:paraId="1DA08D2E" w14:textId="77777777" w:rsidR="00000000" w:rsidRDefault="000E0F03">
      <w:pPr>
        <w:pStyle w:val="a0"/>
        <w:rPr>
          <w:rFonts w:hint="cs"/>
          <w:rtl/>
        </w:rPr>
      </w:pPr>
    </w:p>
    <w:p w14:paraId="3354F096" w14:textId="77777777" w:rsidR="00000000" w:rsidRDefault="000E0F03">
      <w:pPr>
        <w:pStyle w:val="ac"/>
        <w:bidi/>
        <w:rPr>
          <w:rFonts w:hint="cs"/>
          <w:rtl/>
        </w:rPr>
      </w:pPr>
      <w:r>
        <w:rPr>
          <w:rFonts w:hint="cs"/>
          <w:rtl/>
        </w:rPr>
        <w:t>בעד ההצעה להעביר את הצעת החוק לדיון מוקדם בוועדה - 66</w:t>
      </w:r>
    </w:p>
    <w:p w14:paraId="5C9E684E" w14:textId="77777777" w:rsidR="00000000" w:rsidRDefault="000E0F03">
      <w:pPr>
        <w:pStyle w:val="ac"/>
        <w:bidi/>
        <w:rPr>
          <w:rFonts w:hint="cs"/>
          <w:rtl/>
        </w:rPr>
      </w:pPr>
      <w:r>
        <w:rPr>
          <w:rFonts w:hint="cs"/>
          <w:rtl/>
        </w:rPr>
        <w:t>נגד - 1</w:t>
      </w:r>
    </w:p>
    <w:p w14:paraId="441472EB" w14:textId="77777777" w:rsidR="00000000" w:rsidRDefault="000E0F03">
      <w:pPr>
        <w:pStyle w:val="ac"/>
        <w:bidi/>
        <w:rPr>
          <w:rFonts w:hint="cs"/>
          <w:rtl/>
        </w:rPr>
      </w:pPr>
      <w:r>
        <w:rPr>
          <w:rFonts w:hint="cs"/>
          <w:rtl/>
        </w:rPr>
        <w:t>נמנעים - אין</w:t>
      </w:r>
    </w:p>
    <w:p w14:paraId="5F898181" w14:textId="77777777" w:rsidR="00000000" w:rsidRDefault="000E0F03">
      <w:pPr>
        <w:pStyle w:val="ad"/>
        <w:bidi/>
        <w:rPr>
          <w:rFonts w:hint="cs"/>
          <w:rtl/>
        </w:rPr>
      </w:pPr>
      <w:r>
        <w:rPr>
          <w:rFonts w:hint="cs"/>
          <w:rtl/>
        </w:rPr>
        <w:t>ההצעה להעביר את הצעת חוק הלוואות לדיור (תיקון - תוספת מענק מיוחד לרכישת ד</w:t>
      </w:r>
      <w:r>
        <w:rPr>
          <w:rFonts w:hint="cs"/>
          <w:rtl/>
        </w:rPr>
        <w:t>ירה לאדם בעל מוגבלות בתנועה עקב מחלות מוטוריות), התשס"ד-2004, לדיון מוקדם בוועדת הכספים נתקבלה.</w:t>
      </w:r>
    </w:p>
    <w:p w14:paraId="393A0D6D" w14:textId="77777777" w:rsidR="00000000" w:rsidRDefault="000E0F03">
      <w:pPr>
        <w:pStyle w:val="af1"/>
        <w:rPr>
          <w:rtl/>
        </w:rPr>
      </w:pPr>
      <w:r>
        <w:rPr>
          <w:rtl/>
        </w:rPr>
        <w:br/>
        <w:t>היו"ר ראובן ריבלין:</w:t>
      </w:r>
    </w:p>
    <w:p w14:paraId="0321E718" w14:textId="77777777" w:rsidR="00000000" w:rsidRDefault="000E0F03">
      <w:pPr>
        <w:pStyle w:val="a0"/>
        <w:rPr>
          <w:rtl/>
        </w:rPr>
      </w:pPr>
    </w:p>
    <w:p w14:paraId="46AB24B0" w14:textId="77777777" w:rsidR="00000000" w:rsidRDefault="000E0F03">
      <w:pPr>
        <w:pStyle w:val="a0"/>
        <w:rPr>
          <w:rFonts w:hint="cs"/>
          <w:rtl/>
        </w:rPr>
      </w:pPr>
      <w:r>
        <w:rPr>
          <w:rFonts w:hint="cs"/>
          <w:rtl/>
        </w:rPr>
        <w:t xml:space="preserve">רוחות חדשות מנשבות בכנסת. </w:t>
      </w:r>
    </w:p>
    <w:p w14:paraId="2EAB4AC8" w14:textId="77777777" w:rsidR="00000000" w:rsidRDefault="000E0F03">
      <w:pPr>
        <w:pStyle w:val="a0"/>
        <w:rPr>
          <w:rFonts w:hint="cs"/>
          <w:rtl/>
        </w:rPr>
      </w:pPr>
    </w:p>
    <w:p w14:paraId="7C60B923" w14:textId="77777777" w:rsidR="00000000" w:rsidRDefault="000E0F03">
      <w:pPr>
        <w:pStyle w:val="a0"/>
        <w:rPr>
          <w:rFonts w:hint="cs"/>
          <w:rtl/>
        </w:rPr>
      </w:pPr>
      <w:r>
        <w:rPr>
          <w:rFonts w:hint="cs"/>
          <w:rtl/>
        </w:rPr>
        <w:t>67 בעד - בצירוף קולו של השר אילן שלגי, אחד נגד, אין נמנעים. אני קובע שהצעת החוק של חבר הכנסת בן-אליעזר עברה בק</w:t>
      </w:r>
      <w:r>
        <w:rPr>
          <w:rFonts w:hint="cs"/>
          <w:rtl/>
        </w:rPr>
        <w:t>ריאה טרומית, והיא תועבר לוועדת הכספים להכנתה לקריאה ראשונה.</w:t>
      </w:r>
    </w:p>
    <w:p w14:paraId="25AB75CB" w14:textId="77777777" w:rsidR="00000000" w:rsidRDefault="000E0F03">
      <w:pPr>
        <w:pStyle w:val="a0"/>
        <w:rPr>
          <w:rFonts w:hint="cs"/>
          <w:rtl/>
        </w:rPr>
      </w:pPr>
    </w:p>
    <w:p w14:paraId="3DD2ACCF" w14:textId="77777777" w:rsidR="00000000" w:rsidRDefault="000E0F03">
      <w:pPr>
        <w:pStyle w:val="a0"/>
        <w:rPr>
          <w:rFonts w:hint="cs"/>
          <w:rtl/>
        </w:rPr>
      </w:pPr>
      <w:r>
        <w:rPr>
          <w:rFonts w:hint="cs"/>
          <w:rtl/>
        </w:rPr>
        <w:t>רבותי חברי הכנסת - - -</w:t>
      </w:r>
    </w:p>
    <w:p w14:paraId="563C66A7" w14:textId="77777777" w:rsidR="00000000" w:rsidRDefault="000E0F03">
      <w:pPr>
        <w:pStyle w:val="af0"/>
        <w:rPr>
          <w:rtl/>
        </w:rPr>
      </w:pPr>
      <w:r>
        <w:rPr>
          <w:rtl/>
        </w:rPr>
        <w:br/>
        <w:t>חיים רמון (העבודה-מימד):</w:t>
      </w:r>
    </w:p>
    <w:p w14:paraId="663AEC42" w14:textId="77777777" w:rsidR="00000000" w:rsidRDefault="000E0F03">
      <w:pPr>
        <w:pStyle w:val="a0"/>
        <w:rPr>
          <w:rtl/>
        </w:rPr>
      </w:pPr>
    </w:p>
    <w:p w14:paraId="7D8686C6" w14:textId="77777777" w:rsidR="00000000" w:rsidRDefault="000E0F03">
      <w:pPr>
        <w:pStyle w:val="a0"/>
        <w:rPr>
          <w:rFonts w:hint="cs"/>
          <w:rtl/>
        </w:rPr>
      </w:pPr>
      <w:r>
        <w:rPr>
          <w:rFonts w:hint="cs"/>
          <w:rtl/>
        </w:rPr>
        <w:t>מה מקור הרוחות האלה, אתה יכול להסביר?</w:t>
      </w:r>
    </w:p>
    <w:p w14:paraId="2CED623A" w14:textId="77777777" w:rsidR="00000000" w:rsidRDefault="000E0F03">
      <w:pPr>
        <w:pStyle w:val="af0"/>
        <w:rPr>
          <w:rtl/>
        </w:rPr>
      </w:pPr>
      <w:r>
        <w:rPr>
          <w:rtl/>
        </w:rPr>
        <w:br/>
        <w:t>אילן ליבוביץ (שינוי):</w:t>
      </w:r>
    </w:p>
    <w:p w14:paraId="29DE0E22" w14:textId="77777777" w:rsidR="00000000" w:rsidRDefault="000E0F03">
      <w:pPr>
        <w:pStyle w:val="a0"/>
        <w:rPr>
          <w:rtl/>
        </w:rPr>
      </w:pPr>
    </w:p>
    <w:p w14:paraId="46D0F7A2" w14:textId="77777777" w:rsidR="00000000" w:rsidRDefault="000E0F03">
      <w:pPr>
        <w:pStyle w:val="a0"/>
        <w:rPr>
          <w:rFonts w:hint="cs"/>
          <w:rtl/>
        </w:rPr>
      </w:pPr>
      <w:r>
        <w:rPr>
          <w:rFonts w:hint="cs"/>
          <w:rtl/>
        </w:rPr>
        <w:t>אדוני היושב-ראש - - -</w:t>
      </w:r>
    </w:p>
    <w:p w14:paraId="59B8CE0D" w14:textId="77777777" w:rsidR="00000000" w:rsidRDefault="000E0F03">
      <w:pPr>
        <w:pStyle w:val="af1"/>
        <w:rPr>
          <w:rtl/>
        </w:rPr>
      </w:pPr>
      <w:r>
        <w:rPr>
          <w:rtl/>
        </w:rPr>
        <w:br/>
        <w:t>היו"ר ראובן ריבלין:</w:t>
      </w:r>
    </w:p>
    <w:p w14:paraId="21C5BE83" w14:textId="77777777" w:rsidR="00000000" w:rsidRDefault="000E0F03">
      <w:pPr>
        <w:pStyle w:val="a0"/>
        <w:rPr>
          <w:rtl/>
        </w:rPr>
      </w:pPr>
    </w:p>
    <w:p w14:paraId="3A2A6FBF" w14:textId="77777777" w:rsidR="00000000" w:rsidRDefault="000E0F03">
      <w:pPr>
        <w:pStyle w:val="a0"/>
        <w:rPr>
          <w:rFonts w:hint="cs"/>
          <w:rtl/>
        </w:rPr>
      </w:pPr>
      <w:r>
        <w:rPr>
          <w:rFonts w:hint="cs"/>
          <w:rtl/>
        </w:rPr>
        <w:t>חבר הכנסת ליבוביץ מודיע שהוא התכוון להצ</w:t>
      </w:r>
      <w:r>
        <w:rPr>
          <w:rFonts w:hint="cs"/>
          <w:rtl/>
        </w:rPr>
        <w:t xml:space="preserve">ביע אבל לא הצליח. אני שמעתי ואני מוסר דרישת שלום לפרוטוקול. אינני משנה את ההצבעה. </w:t>
      </w:r>
    </w:p>
    <w:p w14:paraId="090DC928" w14:textId="77777777" w:rsidR="00000000" w:rsidRDefault="000E0F03">
      <w:pPr>
        <w:pStyle w:val="af0"/>
        <w:rPr>
          <w:rtl/>
        </w:rPr>
      </w:pPr>
      <w:r>
        <w:rPr>
          <w:rtl/>
        </w:rPr>
        <w:br/>
        <w:t>חיים רמון (העבודה-מימד):</w:t>
      </w:r>
    </w:p>
    <w:p w14:paraId="70EAC40B" w14:textId="77777777" w:rsidR="00000000" w:rsidRDefault="000E0F03">
      <w:pPr>
        <w:pStyle w:val="a0"/>
        <w:rPr>
          <w:rtl/>
        </w:rPr>
      </w:pPr>
    </w:p>
    <w:p w14:paraId="796FC2E4" w14:textId="77777777" w:rsidR="00000000" w:rsidRDefault="000E0F03">
      <w:pPr>
        <w:pStyle w:val="a0"/>
        <w:rPr>
          <w:rFonts w:hint="cs"/>
          <w:rtl/>
        </w:rPr>
      </w:pPr>
      <w:r>
        <w:rPr>
          <w:rFonts w:hint="cs"/>
          <w:rtl/>
        </w:rPr>
        <w:t xml:space="preserve">מה עם הרוחות, אדוני היושב-ראש? </w:t>
      </w:r>
    </w:p>
    <w:p w14:paraId="4F94B06B" w14:textId="77777777" w:rsidR="00000000" w:rsidRDefault="000E0F03">
      <w:pPr>
        <w:pStyle w:val="af1"/>
        <w:rPr>
          <w:rtl/>
        </w:rPr>
      </w:pPr>
      <w:r>
        <w:rPr>
          <w:rtl/>
        </w:rPr>
        <w:br/>
        <w:t>היו"ר ראובן ריבלין:</w:t>
      </w:r>
    </w:p>
    <w:p w14:paraId="1640E200" w14:textId="77777777" w:rsidR="00000000" w:rsidRDefault="000E0F03">
      <w:pPr>
        <w:pStyle w:val="a0"/>
        <w:rPr>
          <w:rtl/>
        </w:rPr>
      </w:pPr>
    </w:p>
    <w:p w14:paraId="522AC768" w14:textId="77777777" w:rsidR="00000000" w:rsidRDefault="000E0F03">
      <w:pPr>
        <w:pStyle w:val="a0"/>
        <w:rPr>
          <w:rFonts w:hint="cs"/>
          <w:rtl/>
        </w:rPr>
      </w:pPr>
      <w:r>
        <w:rPr>
          <w:rFonts w:hint="cs"/>
          <w:rtl/>
        </w:rPr>
        <w:t xml:space="preserve">עם עניין הרוחות, אינני לא סופר - אני בן סופר, בנו של סופר ובנו של משורר, אבל אינני עצמי - - </w:t>
      </w:r>
      <w:r>
        <w:rPr>
          <w:rFonts w:hint="cs"/>
          <w:rtl/>
        </w:rPr>
        <w:t>-</w:t>
      </w:r>
    </w:p>
    <w:p w14:paraId="4E30BD78" w14:textId="77777777" w:rsidR="00000000" w:rsidRDefault="000E0F03">
      <w:pPr>
        <w:pStyle w:val="af0"/>
        <w:rPr>
          <w:rtl/>
        </w:rPr>
      </w:pPr>
    </w:p>
    <w:p w14:paraId="3EE17285" w14:textId="77777777" w:rsidR="00000000" w:rsidRDefault="000E0F03">
      <w:pPr>
        <w:pStyle w:val="af0"/>
        <w:rPr>
          <w:rFonts w:hint="cs"/>
          <w:rtl/>
        </w:rPr>
      </w:pPr>
      <w:r>
        <w:rPr>
          <w:rtl/>
        </w:rPr>
        <w:t>חיים אורון (יחד):</w:t>
      </w:r>
    </w:p>
    <w:p w14:paraId="69F32E8E" w14:textId="77777777" w:rsidR="00000000" w:rsidRDefault="000E0F03">
      <w:pPr>
        <w:pStyle w:val="af0"/>
        <w:rPr>
          <w:rFonts w:hint="cs"/>
          <w:rtl/>
        </w:rPr>
      </w:pPr>
    </w:p>
    <w:p w14:paraId="314E0069" w14:textId="77777777" w:rsidR="00000000" w:rsidRDefault="000E0F03">
      <w:pPr>
        <w:pStyle w:val="a0"/>
        <w:rPr>
          <w:rFonts w:hint="cs"/>
          <w:rtl/>
        </w:rPr>
      </w:pPr>
      <w:r>
        <w:rPr>
          <w:rFonts w:hint="cs"/>
          <w:rtl/>
        </w:rPr>
        <w:t>מה שבטוח - - -</w:t>
      </w:r>
    </w:p>
    <w:p w14:paraId="18729B88" w14:textId="77777777" w:rsidR="00000000" w:rsidRDefault="000E0F03">
      <w:pPr>
        <w:pStyle w:val="a0"/>
        <w:rPr>
          <w:rFonts w:hint="cs"/>
          <w:rtl/>
        </w:rPr>
      </w:pPr>
    </w:p>
    <w:p w14:paraId="7FC56CA5" w14:textId="77777777" w:rsidR="00000000" w:rsidRDefault="000E0F03">
      <w:pPr>
        <w:pStyle w:val="a2"/>
        <w:rPr>
          <w:rtl/>
        </w:rPr>
      </w:pPr>
    </w:p>
    <w:p w14:paraId="53E5F7A4" w14:textId="77777777" w:rsidR="00000000" w:rsidRDefault="000E0F03">
      <w:pPr>
        <w:pStyle w:val="a2"/>
        <w:rPr>
          <w:rFonts w:hint="cs"/>
          <w:rtl/>
        </w:rPr>
      </w:pPr>
      <w:bookmarkStart w:id="130" w:name="CS30575FI0030575T21_07_2004_13_03_33"/>
      <w:bookmarkStart w:id="131" w:name="_Toc87615510"/>
      <w:bookmarkEnd w:id="130"/>
      <w:r>
        <w:rPr>
          <w:rtl/>
        </w:rPr>
        <w:t xml:space="preserve">הצעת חוק שירות המדינה (גמלאות) (תיקון - איסור </w:t>
      </w:r>
      <w:r>
        <w:rPr>
          <w:rFonts w:hint="cs"/>
          <w:rtl/>
        </w:rPr>
        <w:br/>
      </w:r>
      <w:r>
        <w:rPr>
          <w:rtl/>
        </w:rPr>
        <w:t>קבלת קצבה ומשכורת יחד),</w:t>
      </w:r>
      <w:r>
        <w:rPr>
          <w:rFonts w:hint="cs"/>
          <w:rtl/>
        </w:rPr>
        <w:t xml:space="preserve"> </w:t>
      </w:r>
      <w:r>
        <w:rPr>
          <w:rtl/>
        </w:rPr>
        <w:t>התשס"ד-2004</w:t>
      </w:r>
      <w:bookmarkEnd w:id="131"/>
    </w:p>
    <w:p w14:paraId="385A389A" w14:textId="77777777" w:rsidR="00000000" w:rsidRDefault="000E0F03">
      <w:pPr>
        <w:pStyle w:val="a0"/>
        <w:rPr>
          <w:rFonts w:hint="cs"/>
          <w:rtl/>
        </w:rPr>
      </w:pPr>
      <w:r>
        <w:rPr>
          <w:rtl/>
        </w:rPr>
        <w:t>[נספחות.]</w:t>
      </w:r>
    </w:p>
    <w:p w14:paraId="783A469B" w14:textId="77777777" w:rsidR="00000000" w:rsidRDefault="000E0F03">
      <w:pPr>
        <w:pStyle w:val="-0"/>
        <w:rPr>
          <w:rFonts w:hint="cs"/>
          <w:rtl/>
        </w:rPr>
      </w:pPr>
      <w:r>
        <w:rPr>
          <w:rFonts w:hint="cs"/>
          <w:rtl/>
        </w:rPr>
        <w:t>(הצעת חבר הכנסת שלום שמחון)</w:t>
      </w:r>
    </w:p>
    <w:p w14:paraId="6EB3A044" w14:textId="77777777" w:rsidR="00000000" w:rsidRDefault="000E0F03">
      <w:pPr>
        <w:pStyle w:val="af1"/>
        <w:rPr>
          <w:rFonts w:hint="cs"/>
          <w:rtl/>
        </w:rPr>
      </w:pPr>
      <w:r>
        <w:rPr>
          <w:rtl/>
        </w:rPr>
        <w:t>היו"ר ראובן ריבלין:</w:t>
      </w:r>
    </w:p>
    <w:p w14:paraId="7C18498F" w14:textId="77777777" w:rsidR="00000000" w:rsidRDefault="000E0F03">
      <w:pPr>
        <w:pStyle w:val="a0"/>
        <w:rPr>
          <w:rFonts w:hint="cs"/>
          <w:rtl/>
        </w:rPr>
      </w:pPr>
    </w:p>
    <w:p w14:paraId="4ACAF2B4" w14:textId="77777777" w:rsidR="00000000" w:rsidRDefault="000E0F03">
      <w:pPr>
        <w:pStyle w:val="a0"/>
        <w:rPr>
          <w:rFonts w:hint="cs"/>
          <w:rtl/>
        </w:rPr>
      </w:pPr>
      <w:r>
        <w:rPr>
          <w:rFonts w:hint="cs"/>
          <w:rtl/>
        </w:rPr>
        <w:t>רבותי חברי הכנסת, אנחנו ממשיכים. הצעת חוק שירות המדינה (גמלאות) (תיקון - אי</w:t>
      </w:r>
      <w:r>
        <w:rPr>
          <w:rFonts w:hint="cs"/>
          <w:rtl/>
        </w:rPr>
        <w:t xml:space="preserve">סור קבלת קצבה ומשכורת יחד), מס' פ/2297, של חבר הכנסת שלום שמחון. בבקשה, אדוני. </w:t>
      </w:r>
    </w:p>
    <w:p w14:paraId="66CDB1B0" w14:textId="77777777" w:rsidR="00000000" w:rsidRDefault="000E0F03">
      <w:pPr>
        <w:pStyle w:val="a"/>
        <w:rPr>
          <w:rtl/>
        </w:rPr>
      </w:pPr>
      <w:r>
        <w:rPr>
          <w:rtl/>
        </w:rPr>
        <w:br/>
      </w:r>
      <w:bookmarkStart w:id="132" w:name="FS000000461T21_07_2004_13_05_03"/>
      <w:bookmarkStart w:id="133" w:name="_Toc87615511"/>
      <w:bookmarkEnd w:id="132"/>
      <w:r>
        <w:rPr>
          <w:rtl/>
        </w:rPr>
        <w:t>שלום שמחון (העבודה-מימד):</w:t>
      </w:r>
      <w:bookmarkEnd w:id="133"/>
    </w:p>
    <w:p w14:paraId="7C26A605" w14:textId="77777777" w:rsidR="00000000" w:rsidRDefault="000E0F03">
      <w:pPr>
        <w:pStyle w:val="a0"/>
        <w:rPr>
          <w:rtl/>
        </w:rPr>
      </w:pPr>
    </w:p>
    <w:p w14:paraId="71BBFC09" w14:textId="77777777" w:rsidR="00000000" w:rsidRDefault="000E0F03">
      <w:pPr>
        <w:pStyle w:val="a0"/>
        <w:rPr>
          <w:rFonts w:hint="cs"/>
          <w:rtl/>
        </w:rPr>
      </w:pPr>
      <w:r>
        <w:rPr>
          <w:rFonts w:hint="cs"/>
          <w:rtl/>
        </w:rPr>
        <w:t>אדוני היושב-ראש, חברי חברי הכנסת, הצעת החוק המובאת כאן לפניכם באה לתקן עיוות משווע בהתנהלות הציבורית, באמצעות תיקון חוק הגמלאות. הצעת החוק באה להפסי</w:t>
      </w:r>
      <w:r>
        <w:rPr>
          <w:rFonts w:hint="cs"/>
          <w:rtl/>
        </w:rPr>
        <w:t>ק את תופעת התשלומים הכפולים לעובדים בשירות המדינה, כך שלא יוכלו לקבל במקביל לשכרם גם פנסיה מהמדינה בגין תפקיד שמילאו בעבר בשירות המדינה.</w:t>
      </w:r>
    </w:p>
    <w:p w14:paraId="53C0C69A" w14:textId="77777777" w:rsidR="00000000" w:rsidRDefault="000E0F03">
      <w:pPr>
        <w:pStyle w:val="a0"/>
        <w:rPr>
          <w:rFonts w:hint="cs"/>
          <w:rtl/>
        </w:rPr>
      </w:pPr>
    </w:p>
    <w:p w14:paraId="258FD9FD" w14:textId="77777777" w:rsidR="00000000" w:rsidRDefault="000E0F03">
      <w:pPr>
        <w:pStyle w:val="a0"/>
        <w:rPr>
          <w:rFonts w:hint="cs"/>
          <w:rtl/>
        </w:rPr>
      </w:pPr>
      <w:r>
        <w:rPr>
          <w:rFonts w:hint="cs"/>
          <w:rtl/>
        </w:rPr>
        <w:t xml:space="preserve">על-פי גורמים באוצר, אלפי שכירים בשירות הציבורי נהנים בעת ובעונה אחת ממשכורת מכובדת ומפנסיה - לפעמים זה גם שלוש. העלות </w:t>
      </w:r>
      <w:r>
        <w:rPr>
          <w:rFonts w:hint="cs"/>
          <w:rtl/>
        </w:rPr>
        <w:t>לקופת המדינה מסתכמת במאות מיליוני שקלים. במדינה כמו שלנו - הסובלת ממצוקה תקציבית גדולה, המאלצת את הממשלה לפטר עובדים ולקצץ בשכר - לא ייתכן כי עובדים בשירות המדינה יקבלו כפל שכר מאותה קופה ציבורית ממש. הקופה הציבורית היא אחת, ואין שום היגיון בכך שעובד מדינה</w:t>
      </w:r>
      <w:r>
        <w:rPr>
          <w:rFonts w:hint="cs"/>
          <w:rtl/>
        </w:rPr>
        <w:t xml:space="preserve"> יקבל ממנה תשלום כפול. </w:t>
      </w:r>
    </w:p>
    <w:p w14:paraId="1AAA82CC" w14:textId="77777777" w:rsidR="00000000" w:rsidRDefault="000E0F03">
      <w:pPr>
        <w:pStyle w:val="a0"/>
        <w:rPr>
          <w:rFonts w:hint="cs"/>
          <w:rtl/>
        </w:rPr>
      </w:pPr>
    </w:p>
    <w:p w14:paraId="1A689551" w14:textId="77777777" w:rsidR="00000000" w:rsidRDefault="000E0F03">
      <w:pPr>
        <w:pStyle w:val="a0"/>
        <w:rPr>
          <w:rFonts w:hint="cs"/>
          <w:rtl/>
        </w:rPr>
      </w:pPr>
      <w:r>
        <w:rPr>
          <w:rFonts w:hint="cs"/>
          <w:rtl/>
        </w:rPr>
        <w:t xml:space="preserve">התשלומים הכפולים, אדוני היושב-ראש, מחטיאים לחלוטין את מטרת הפנסיה. הפנסיה נועדה להבטיח לגמלאי רמת חיים הוגנת אחרי שסיים לעבוד. מי שממשיך לעבוד ולקבל משכורת מקופת המדינה - יכול להמשיך ולקיים את רמת חייו, אין כל סיבה שיתעשר על חשבון </w:t>
      </w:r>
      <w:r>
        <w:rPr>
          <w:rFonts w:hint="cs"/>
          <w:rtl/>
        </w:rPr>
        <w:t xml:space="preserve">הקופה הציבורית. </w:t>
      </w:r>
    </w:p>
    <w:p w14:paraId="393509A9" w14:textId="77777777" w:rsidR="00000000" w:rsidRDefault="000E0F03">
      <w:pPr>
        <w:pStyle w:val="a0"/>
        <w:rPr>
          <w:rFonts w:hint="cs"/>
          <w:rtl/>
        </w:rPr>
      </w:pPr>
    </w:p>
    <w:p w14:paraId="42C06BF1" w14:textId="77777777" w:rsidR="00000000" w:rsidRDefault="000E0F03">
      <w:pPr>
        <w:pStyle w:val="a0"/>
        <w:rPr>
          <w:rFonts w:hint="cs"/>
          <w:rtl/>
        </w:rPr>
      </w:pPr>
      <w:r>
        <w:rPr>
          <w:rFonts w:hint="cs"/>
          <w:rtl/>
        </w:rPr>
        <w:t>הצעת חוק זו לא תחול על זכאים שהגיעו לגיל הפרישה, גיל 65. כמו כן, כדי למנוע פגיעה בעובדי מדינה ששכרם נמוך, הצעתי כי החוק לא יחול על עובד מדינה שמשתכר מתחת למשכורת המינימלית שיקבע שר האוצר בתקנות. עובד זה יהיה זכאי, נוסף על משכורתו, לקצבת פ</w:t>
      </w:r>
      <w:r>
        <w:rPr>
          <w:rFonts w:hint="cs"/>
          <w:rtl/>
        </w:rPr>
        <w:t xml:space="preserve">רישה, בתנאי שלא תעלה על ההפרש שבין משכורתו בעבודתו הקודמת בשירות המדינה לזו בעבודתו הנוכחית. </w:t>
      </w:r>
    </w:p>
    <w:p w14:paraId="6AF9C454" w14:textId="77777777" w:rsidR="00000000" w:rsidRDefault="000E0F03">
      <w:pPr>
        <w:pStyle w:val="a0"/>
        <w:rPr>
          <w:rFonts w:hint="cs"/>
          <w:rtl/>
        </w:rPr>
      </w:pPr>
    </w:p>
    <w:p w14:paraId="0AEDCB2C" w14:textId="77777777" w:rsidR="00000000" w:rsidRDefault="000E0F03">
      <w:pPr>
        <w:pStyle w:val="a0"/>
        <w:rPr>
          <w:rFonts w:hint="cs"/>
          <w:rtl/>
        </w:rPr>
      </w:pPr>
      <w:r>
        <w:rPr>
          <w:rFonts w:hint="cs"/>
          <w:rtl/>
        </w:rPr>
        <w:t xml:space="preserve">והנה זה פלא, נתברר לי כי הממשלה אינה תומכת בהצעת החוק שלי. במקום לנצל את ההזדמנות לחסוך מאות מיליוני שקלים בתקציב המדינה, הממשלה נוקטת מדיניות של שמור לי ואשמור </w:t>
      </w:r>
      <w:r>
        <w:rPr>
          <w:rFonts w:hint="cs"/>
          <w:rtl/>
        </w:rPr>
        <w:t>לך. הרי בעוד חודשיים תאמרו שצריך לקצץ בתקציב, שאין כסף לקשישים ולחולים. ויש כסף לתשלומים כפולים, אדוני שר האוצר? הרי אין שום הצדקה, לא מוסרית ולא חברתית, לתת לעובד מדינה שמשתכר משכורת מכובדת תשלום כפול.</w:t>
      </w:r>
    </w:p>
    <w:p w14:paraId="5F9805D0" w14:textId="77777777" w:rsidR="00000000" w:rsidRDefault="000E0F03">
      <w:pPr>
        <w:pStyle w:val="a0"/>
        <w:rPr>
          <w:rFonts w:hint="cs"/>
          <w:rtl/>
        </w:rPr>
      </w:pPr>
    </w:p>
    <w:p w14:paraId="6623EA8E" w14:textId="77777777" w:rsidR="00000000" w:rsidRDefault="000E0F03">
      <w:pPr>
        <w:pStyle w:val="a0"/>
        <w:rPr>
          <w:rFonts w:hint="cs"/>
          <w:rtl/>
        </w:rPr>
      </w:pPr>
      <w:r>
        <w:rPr>
          <w:rFonts w:hint="cs"/>
          <w:rtl/>
        </w:rPr>
        <w:t>אדוני שר האוצר, התנהלות האוצר בנושא תמוהה מאוד. אנשי</w:t>
      </w:r>
      <w:r>
        <w:rPr>
          <w:rFonts w:hint="cs"/>
          <w:rtl/>
        </w:rPr>
        <w:t xml:space="preserve"> האוצר היו הראשונים שהעלו את סוגיית השכר הכפול, שהלבינו את פניו של הנגיד בהודעות לעיתונות כי נגיד בנק ישראל מקבל שכר ופנסיה במקביל מבנק ישראל.</w:t>
      </w:r>
    </w:p>
    <w:p w14:paraId="0AEA3C4E" w14:textId="77777777" w:rsidR="00000000" w:rsidRDefault="000E0F03">
      <w:pPr>
        <w:pStyle w:val="a0"/>
        <w:rPr>
          <w:rFonts w:hint="cs"/>
          <w:rtl/>
        </w:rPr>
      </w:pPr>
    </w:p>
    <w:p w14:paraId="57183355" w14:textId="77777777" w:rsidR="00000000" w:rsidRDefault="000E0F03">
      <w:pPr>
        <w:pStyle w:val="a0"/>
        <w:rPr>
          <w:rFonts w:hint="cs"/>
          <w:rtl/>
        </w:rPr>
      </w:pPr>
      <w:r>
        <w:rPr>
          <w:rFonts w:hint="cs"/>
          <w:rtl/>
        </w:rPr>
        <w:t>אני מבין, אדוני שר האוצר, שתוך כדי דברי יש לממשלה כוונה לשקול את זה מחדש, וללכת לכיוון שאולי ההצבעה תהיה בעוד שב</w:t>
      </w:r>
      <w:r>
        <w:rPr>
          <w:rFonts w:hint="cs"/>
          <w:rtl/>
        </w:rPr>
        <w:t xml:space="preserve">וע-שבועיים. מתוך ההנהון של שר האוצר בראשו, אני רואה שבהחלט יש מקום לשקול את זה. </w:t>
      </w:r>
    </w:p>
    <w:p w14:paraId="56762A28" w14:textId="77777777" w:rsidR="00000000" w:rsidRDefault="000E0F03">
      <w:pPr>
        <w:pStyle w:val="a0"/>
        <w:rPr>
          <w:rFonts w:hint="cs"/>
          <w:rtl/>
        </w:rPr>
      </w:pPr>
    </w:p>
    <w:p w14:paraId="0E3C180D" w14:textId="77777777" w:rsidR="00000000" w:rsidRDefault="000E0F03">
      <w:pPr>
        <w:pStyle w:val="a0"/>
        <w:rPr>
          <w:rFonts w:hint="cs"/>
          <w:rtl/>
        </w:rPr>
      </w:pPr>
      <w:r>
        <w:rPr>
          <w:rFonts w:hint="cs"/>
          <w:rtl/>
        </w:rPr>
        <w:t>אני חושב שזאת תהיה תרומה גדולה מאוד לאזרחי ישראל אם נראה דוגמה אישית, דווקא משום שבבית הזה יש לא מעט חברים טובים ונהדרים שנוגעים בדבר. על כן, אני אשמח לקבל את עמדת הממשלה, אם</w:t>
      </w:r>
      <w:r>
        <w:rPr>
          <w:rFonts w:hint="cs"/>
          <w:rtl/>
        </w:rPr>
        <w:t xml:space="preserve"> אכן היא כזאת, ולהצביע על העניין במועד אחר. תודה.</w:t>
      </w:r>
    </w:p>
    <w:p w14:paraId="32736432" w14:textId="77777777" w:rsidR="00000000" w:rsidRDefault="000E0F03">
      <w:pPr>
        <w:pStyle w:val="a0"/>
        <w:rPr>
          <w:rFonts w:hint="cs"/>
          <w:rtl/>
        </w:rPr>
      </w:pPr>
    </w:p>
    <w:p w14:paraId="0FD791DB" w14:textId="77777777" w:rsidR="00000000" w:rsidRDefault="000E0F03">
      <w:pPr>
        <w:pStyle w:val="af1"/>
        <w:rPr>
          <w:rtl/>
        </w:rPr>
      </w:pPr>
      <w:r>
        <w:rPr>
          <w:rtl/>
        </w:rPr>
        <w:t>היו"ר ראובן ריבלין:</w:t>
      </w:r>
    </w:p>
    <w:p w14:paraId="5C03412B" w14:textId="77777777" w:rsidR="00000000" w:rsidRDefault="000E0F03">
      <w:pPr>
        <w:pStyle w:val="a0"/>
        <w:rPr>
          <w:rtl/>
        </w:rPr>
      </w:pPr>
    </w:p>
    <w:p w14:paraId="03E7FAD2" w14:textId="77777777" w:rsidR="00000000" w:rsidRDefault="000E0F03">
      <w:pPr>
        <w:pStyle w:val="a0"/>
        <w:rPr>
          <w:rFonts w:hint="cs"/>
          <w:rtl/>
        </w:rPr>
      </w:pPr>
      <w:r>
        <w:rPr>
          <w:rFonts w:hint="cs"/>
          <w:rtl/>
        </w:rPr>
        <w:t>תודה רבה. שר האוצר, בבקשה.</w:t>
      </w:r>
    </w:p>
    <w:p w14:paraId="758E08DA" w14:textId="77777777" w:rsidR="00000000" w:rsidRDefault="000E0F03">
      <w:pPr>
        <w:pStyle w:val="a0"/>
        <w:rPr>
          <w:rFonts w:hint="cs"/>
          <w:rtl/>
        </w:rPr>
      </w:pPr>
    </w:p>
    <w:p w14:paraId="64F686BC" w14:textId="77777777" w:rsidR="00000000" w:rsidRDefault="000E0F03">
      <w:pPr>
        <w:pStyle w:val="a"/>
        <w:rPr>
          <w:rtl/>
        </w:rPr>
      </w:pPr>
      <w:bookmarkStart w:id="134" w:name="FS000000965T21_07_2004_12_25_36"/>
      <w:bookmarkStart w:id="135" w:name="_Toc87615512"/>
      <w:bookmarkEnd w:id="134"/>
      <w:r>
        <w:rPr>
          <w:rFonts w:hint="eastAsia"/>
          <w:rtl/>
        </w:rPr>
        <w:t>שר</w:t>
      </w:r>
      <w:r>
        <w:rPr>
          <w:rtl/>
        </w:rPr>
        <w:t xml:space="preserve"> האוצר בנימין נתניהו:</w:t>
      </w:r>
      <w:bookmarkEnd w:id="135"/>
    </w:p>
    <w:p w14:paraId="609BB7BB" w14:textId="77777777" w:rsidR="00000000" w:rsidRDefault="000E0F03">
      <w:pPr>
        <w:pStyle w:val="a0"/>
        <w:rPr>
          <w:rFonts w:hint="cs"/>
          <w:rtl/>
        </w:rPr>
      </w:pPr>
    </w:p>
    <w:p w14:paraId="50E46E2E" w14:textId="77777777" w:rsidR="00000000" w:rsidRDefault="000E0F03">
      <w:pPr>
        <w:pStyle w:val="a0"/>
        <w:rPr>
          <w:rFonts w:hint="cs"/>
          <w:rtl/>
        </w:rPr>
      </w:pPr>
      <w:r>
        <w:rPr>
          <w:rFonts w:hint="cs"/>
          <w:rtl/>
        </w:rPr>
        <w:t>אדוני היושב-ראש, אנחנו חושבים שההצעה של חבר הכנסת שמחון נוגעת בעיוות שצריך לתקן. הבעיה היחידה שיש לנו - - -</w:t>
      </w:r>
    </w:p>
    <w:p w14:paraId="6663AE1B" w14:textId="77777777" w:rsidR="00000000" w:rsidRDefault="000E0F03">
      <w:pPr>
        <w:pStyle w:val="a0"/>
        <w:rPr>
          <w:rFonts w:hint="cs"/>
          <w:rtl/>
        </w:rPr>
      </w:pPr>
    </w:p>
    <w:p w14:paraId="191B2205" w14:textId="77777777" w:rsidR="00000000" w:rsidRDefault="000E0F03">
      <w:pPr>
        <w:pStyle w:val="af0"/>
        <w:rPr>
          <w:rtl/>
        </w:rPr>
      </w:pPr>
      <w:r>
        <w:rPr>
          <w:rFonts w:hint="eastAsia"/>
          <w:rtl/>
        </w:rPr>
        <w:t>יוסי</w:t>
      </w:r>
      <w:r>
        <w:rPr>
          <w:rtl/>
        </w:rPr>
        <w:t xml:space="preserve"> שריד (יחד):</w:t>
      </w:r>
    </w:p>
    <w:p w14:paraId="40F4D5FC" w14:textId="77777777" w:rsidR="00000000" w:rsidRDefault="000E0F03">
      <w:pPr>
        <w:pStyle w:val="a0"/>
        <w:rPr>
          <w:rFonts w:hint="cs"/>
          <w:rtl/>
        </w:rPr>
      </w:pPr>
    </w:p>
    <w:p w14:paraId="0BC1F8EB" w14:textId="77777777" w:rsidR="00000000" w:rsidRDefault="000E0F03">
      <w:pPr>
        <w:pStyle w:val="a0"/>
        <w:rPr>
          <w:rFonts w:hint="cs"/>
          <w:rtl/>
        </w:rPr>
      </w:pPr>
      <w:r>
        <w:rPr>
          <w:rFonts w:hint="cs"/>
          <w:rtl/>
        </w:rPr>
        <w:t>לא ש</w:t>
      </w:r>
      <w:r>
        <w:rPr>
          <w:rFonts w:hint="cs"/>
          <w:rtl/>
        </w:rPr>
        <w:t>ומעים.</w:t>
      </w:r>
    </w:p>
    <w:p w14:paraId="2B771714" w14:textId="77777777" w:rsidR="00000000" w:rsidRDefault="000E0F03">
      <w:pPr>
        <w:pStyle w:val="a0"/>
        <w:rPr>
          <w:rFonts w:hint="cs"/>
          <w:rtl/>
        </w:rPr>
      </w:pPr>
    </w:p>
    <w:p w14:paraId="12BD2D97" w14:textId="77777777" w:rsidR="00000000" w:rsidRDefault="000E0F03">
      <w:pPr>
        <w:pStyle w:val="af1"/>
        <w:rPr>
          <w:rtl/>
        </w:rPr>
      </w:pPr>
      <w:r>
        <w:rPr>
          <w:rFonts w:hint="eastAsia"/>
          <w:rtl/>
        </w:rPr>
        <w:t>היו</w:t>
      </w:r>
      <w:r>
        <w:rPr>
          <w:rtl/>
        </w:rPr>
        <w:t>"ר ראובן ריבלין:</w:t>
      </w:r>
    </w:p>
    <w:p w14:paraId="7E8AACBA" w14:textId="77777777" w:rsidR="00000000" w:rsidRDefault="000E0F03">
      <w:pPr>
        <w:pStyle w:val="a0"/>
        <w:rPr>
          <w:rFonts w:hint="cs"/>
          <w:rtl/>
        </w:rPr>
      </w:pPr>
    </w:p>
    <w:p w14:paraId="29116896" w14:textId="77777777" w:rsidR="00000000" w:rsidRDefault="000E0F03">
      <w:pPr>
        <w:pStyle w:val="a0"/>
        <w:rPr>
          <w:rFonts w:hint="cs"/>
          <w:rtl/>
        </w:rPr>
      </w:pPr>
      <w:r>
        <w:rPr>
          <w:rFonts w:hint="cs"/>
          <w:rtl/>
        </w:rPr>
        <w:t>חבר הכנסת שריד, הוא אמר שזה עיוות שצריך לתקן. אדוני ידבר לרמקול, אז גם החברים שלא שומעים, בעיקר בגלל הרעש שחברי הכנסת עושים, ישמעו. ביום שלישי הם לא נמצאים. ביום רביעי הם מרעישים. מה אני אעשה, חבר הכנסת שריד? אולי נעשה את הדיונ</w:t>
      </w:r>
      <w:r>
        <w:rPr>
          <w:rFonts w:hint="cs"/>
          <w:rtl/>
        </w:rPr>
        <w:t>ים של יום רביעי ביום שלישי, אז כולם ישמעו. בבקשה, אדוני  השר.</w:t>
      </w:r>
    </w:p>
    <w:p w14:paraId="1BE616A4" w14:textId="77777777" w:rsidR="00000000" w:rsidRDefault="000E0F03">
      <w:pPr>
        <w:pStyle w:val="a0"/>
        <w:rPr>
          <w:rFonts w:hint="cs"/>
          <w:rtl/>
        </w:rPr>
      </w:pPr>
    </w:p>
    <w:p w14:paraId="64FF4461" w14:textId="77777777" w:rsidR="00000000" w:rsidRDefault="000E0F03">
      <w:pPr>
        <w:pStyle w:val="-"/>
        <w:rPr>
          <w:rtl/>
        </w:rPr>
      </w:pPr>
      <w:bookmarkStart w:id="136" w:name="FS000000965T21_07_2004_12_26_16C"/>
      <w:bookmarkEnd w:id="136"/>
      <w:r>
        <w:rPr>
          <w:rtl/>
        </w:rPr>
        <w:t>שר האוצר בנימין נתניהו:</w:t>
      </w:r>
    </w:p>
    <w:p w14:paraId="2FEF1CEC" w14:textId="77777777" w:rsidR="00000000" w:rsidRDefault="000E0F03">
      <w:pPr>
        <w:pStyle w:val="a0"/>
        <w:rPr>
          <w:rtl/>
        </w:rPr>
      </w:pPr>
    </w:p>
    <w:p w14:paraId="033561DB" w14:textId="77777777" w:rsidR="00000000" w:rsidRDefault="000E0F03">
      <w:pPr>
        <w:pStyle w:val="a0"/>
        <w:rPr>
          <w:rFonts w:hint="cs"/>
          <w:rtl/>
        </w:rPr>
      </w:pPr>
      <w:r>
        <w:rPr>
          <w:rFonts w:hint="cs"/>
          <w:rtl/>
        </w:rPr>
        <w:t>הנושא שחבר הכנסת שמחון מעלה הוא נושא נכון. כלומר, יש פה עיוות שצריך לתקן. אנחנו רק מבקשים לוודא, שבתיקון העיוות לא ניצור עיוות אחר של כמה סוגי פנסיונרים. אני לא רוצה לה</w:t>
      </w:r>
      <w:r>
        <w:rPr>
          <w:rFonts w:hint="cs"/>
          <w:rtl/>
        </w:rPr>
        <w:t>יכנס לבעיות הטכניות, זה בדיוק הנושא שאנחנו מתכוונים להיכנס אליו בשבועיים הקרובים. באופן כללי המגמה שלנו חיובית, לא שלילית. אני מקווה שנצליח לפתור את הבעיות הללו ולהעביר את החוק.</w:t>
      </w:r>
    </w:p>
    <w:p w14:paraId="31F7B30D" w14:textId="77777777" w:rsidR="00000000" w:rsidRDefault="000E0F03">
      <w:pPr>
        <w:pStyle w:val="a0"/>
        <w:rPr>
          <w:rFonts w:hint="cs"/>
          <w:rtl/>
        </w:rPr>
      </w:pPr>
    </w:p>
    <w:p w14:paraId="069CBED0" w14:textId="77777777" w:rsidR="00000000" w:rsidRDefault="000E0F03">
      <w:pPr>
        <w:pStyle w:val="af1"/>
        <w:rPr>
          <w:rtl/>
        </w:rPr>
      </w:pPr>
      <w:r>
        <w:rPr>
          <w:rtl/>
        </w:rPr>
        <w:t>היו"ר ראובן ריבלין:</w:t>
      </w:r>
    </w:p>
    <w:p w14:paraId="4650E7CF" w14:textId="77777777" w:rsidR="00000000" w:rsidRDefault="000E0F03">
      <w:pPr>
        <w:pStyle w:val="a0"/>
        <w:rPr>
          <w:rtl/>
        </w:rPr>
      </w:pPr>
    </w:p>
    <w:p w14:paraId="28D9DD85" w14:textId="77777777" w:rsidR="00000000" w:rsidRDefault="000E0F03">
      <w:pPr>
        <w:pStyle w:val="a0"/>
        <w:rPr>
          <w:rFonts w:hint="cs"/>
          <w:rtl/>
        </w:rPr>
      </w:pPr>
      <w:r>
        <w:rPr>
          <w:rFonts w:hint="cs"/>
          <w:rtl/>
        </w:rPr>
        <w:t>תודה רבה. חברת הכנסת מלי פולישוק ביקשה להעיר הערה. מהצד,</w:t>
      </w:r>
      <w:r>
        <w:rPr>
          <w:rFonts w:hint="cs"/>
          <w:rtl/>
        </w:rPr>
        <w:t xml:space="preserve"> בבקשה.</w:t>
      </w:r>
    </w:p>
    <w:p w14:paraId="491411AE" w14:textId="77777777" w:rsidR="00000000" w:rsidRDefault="000E0F03">
      <w:pPr>
        <w:pStyle w:val="a0"/>
        <w:rPr>
          <w:rFonts w:hint="cs"/>
          <w:rtl/>
        </w:rPr>
      </w:pPr>
    </w:p>
    <w:p w14:paraId="21F71C4D" w14:textId="77777777" w:rsidR="00000000" w:rsidRDefault="000E0F03">
      <w:pPr>
        <w:pStyle w:val="af0"/>
        <w:rPr>
          <w:rtl/>
        </w:rPr>
      </w:pPr>
      <w:r>
        <w:rPr>
          <w:rFonts w:hint="eastAsia"/>
          <w:rtl/>
        </w:rPr>
        <w:t>מוחמד</w:t>
      </w:r>
      <w:r>
        <w:rPr>
          <w:rtl/>
        </w:rPr>
        <w:t xml:space="preserve"> ברכה (חד"ש-תע"ל):</w:t>
      </w:r>
    </w:p>
    <w:p w14:paraId="20057284" w14:textId="77777777" w:rsidR="00000000" w:rsidRDefault="000E0F03">
      <w:pPr>
        <w:pStyle w:val="a0"/>
        <w:rPr>
          <w:rFonts w:hint="cs"/>
          <w:rtl/>
        </w:rPr>
      </w:pPr>
    </w:p>
    <w:p w14:paraId="0C0702CE" w14:textId="77777777" w:rsidR="00000000" w:rsidRDefault="000E0F03">
      <w:pPr>
        <w:pStyle w:val="a0"/>
        <w:rPr>
          <w:rFonts w:hint="cs"/>
          <w:rtl/>
        </w:rPr>
      </w:pPr>
      <w:r>
        <w:rPr>
          <w:rFonts w:hint="cs"/>
          <w:rtl/>
        </w:rPr>
        <w:t>אני אצביע נגד.</w:t>
      </w:r>
    </w:p>
    <w:p w14:paraId="04034BF1" w14:textId="77777777" w:rsidR="00000000" w:rsidRDefault="000E0F03">
      <w:pPr>
        <w:pStyle w:val="a0"/>
        <w:rPr>
          <w:rFonts w:hint="cs"/>
          <w:rtl/>
        </w:rPr>
      </w:pPr>
    </w:p>
    <w:p w14:paraId="0D850B62" w14:textId="77777777" w:rsidR="00000000" w:rsidRDefault="000E0F03">
      <w:pPr>
        <w:pStyle w:val="af1"/>
        <w:rPr>
          <w:rtl/>
        </w:rPr>
      </w:pPr>
      <w:r>
        <w:rPr>
          <w:rtl/>
        </w:rPr>
        <w:t>היו"ר ראובן ריבלין:</w:t>
      </w:r>
    </w:p>
    <w:p w14:paraId="4412763C" w14:textId="77777777" w:rsidR="00000000" w:rsidRDefault="000E0F03">
      <w:pPr>
        <w:pStyle w:val="a0"/>
        <w:rPr>
          <w:rtl/>
        </w:rPr>
      </w:pPr>
    </w:p>
    <w:p w14:paraId="134EA827" w14:textId="77777777" w:rsidR="00000000" w:rsidRDefault="000E0F03">
      <w:pPr>
        <w:pStyle w:val="a0"/>
        <w:rPr>
          <w:rFonts w:hint="cs"/>
          <w:rtl/>
        </w:rPr>
      </w:pPr>
      <w:r>
        <w:rPr>
          <w:rFonts w:hint="cs"/>
          <w:rtl/>
        </w:rPr>
        <w:t>עדיין אין הצבעה. נרשום שחבר הכנסת ברכה, מייד כשהממשלה תשיב, אם הממשלה תסכים, אדוני יתנגד. בבקשה, חברת הכנסת מלי פולישוק, הערה.</w:t>
      </w:r>
    </w:p>
    <w:p w14:paraId="4B95972A" w14:textId="77777777" w:rsidR="00000000" w:rsidRDefault="000E0F03">
      <w:pPr>
        <w:pStyle w:val="a0"/>
        <w:rPr>
          <w:rFonts w:hint="cs"/>
          <w:rtl/>
        </w:rPr>
      </w:pPr>
    </w:p>
    <w:p w14:paraId="44D50C89" w14:textId="77777777" w:rsidR="00000000" w:rsidRDefault="000E0F03">
      <w:pPr>
        <w:pStyle w:val="a"/>
        <w:rPr>
          <w:rtl/>
        </w:rPr>
      </w:pPr>
      <w:bookmarkStart w:id="137" w:name="FS000001047T21_07_2004_12_26_59"/>
      <w:bookmarkStart w:id="138" w:name="_Toc87615513"/>
      <w:bookmarkEnd w:id="137"/>
      <w:r>
        <w:rPr>
          <w:rFonts w:hint="eastAsia"/>
          <w:rtl/>
        </w:rPr>
        <w:t>מל</w:t>
      </w:r>
      <w:r>
        <w:rPr>
          <w:rtl/>
        </w:rPr>
        <w:t xml:space="preserve"> פולישוק-בלוך (שינוי):</w:t>
      </w:r>
      <w:bookmarkEnd w:id="138"/>
    </w:p>
    <w:p w14:paraId="3C4EBB49" w14:textId="77777777" w:rsidR="00000000" w:rsidRDefault="000E0F03">
      <w:pPr>
        <w:pStyle w:val="a0"/>
        <w:rPr>
          <w:rFonts w:hint="cs"/>
          <w:rtl/>
        </w:rPr>
      </w:pPr>
    </w:p>
    <w:p w14:paraId="3373BF5B" w14:textId="77777777" w:rsidR="00000000" w:rsidRDefault="000E0F03">
      <w:pPr>
        <w:pStyle w:val="a0"/>
        <w:rPr>
          <w:rFonts w:hint="cs"/>
          <w:rtl/>
        </w:rPr>
      </w:pPr>
      <w:r>
        <w:rPr>
          <w:rFonts w:hint="cs"/>
          <w:rtl/>
        </w:rPr>
        <w:t>אדוני היושב-ראש, יש רבים בבית ה</w:t>
      </w:r>
      <w:r>
        <w:rPr>
          <w:rFonts w:hint="cs"/>
          <w:rtl/>
        </w:rPr>
        <w:t>זה, מהאופוזיציה ומהקואליציה, שאינם יכולים להצביע על החוק הזה.</w:t>
      </w:r>
    </w:p>
    <w:p w14:paraId="7A80C5BF" w14:textId="77777777" w:rsidR="00000000" w:rsidRDefault="000E0F03">
      <w:pPr>
        <w:pStyle w:val="a0"/>
        <w:rPr>
          <w:rFonts w:hint="cs"/>
          <w:rtl/>
        </w:rPr>
      </w:pPr>
    </w:p>
    <w:p w14:paraId="392F195D" w14:textId="77777777" w:rsidR="00000000" w:rsidRDefault="000E0F03">
      <w:pPr>
        <w:pStyle w:val="af1"/>
        <w:rPr>
          <w:rtl/>
        </w:rPr>
      </w:pPr>
      <w:r>
        <w:rPr>
          <w:rFonts w:hint="eastAsia"/>
          <w:rtl/>
        </w:rPr>
        <w:t>היו</w:t>
      </w:r>
      <w:r>
        <w:rPr>
          <w:rtl/>
        </w:rPr>
        <w:t>"ר ראובן ריבלין:</w:t>
      </w:r>
    </w:p>
    <w:p w14:paraId="5EECCAB1" w14:textId="77777777" w:rsidR="00000000" w:rsidRDefault="000E0F03">
      <w:pPr>
        <w:pStyle w:val="a0"/>
        <w:rPr>
          <w:rFonts w:hint="cs"/>
          <w:rtl/>
        </w:rPr>
      </w:pPr>
    </w:p>
    <w:p w14:paraId="3D28D433" w14:textId="77777777" w:rsidR="00000000" w:rsidRDefault="000E0F03">
      <w:pPr>
        <w:pStyle w:val="a0"/>
        <w:rPr>
          <w:rFonts w:hint="cs"/>
          <w:rtl/>
        </w:rPr>
      </w:pPr>
      <w:r>
        <w:rPr>
          <w:rFonts w:hint="cs"/>
          <w:rtl/>
        </w:rPr>
        <w:t>גברתי לא תאמר מהבית הזה, אלא מחברי הכנסת.</w:t>
      </w:r>
    </w:p>
    <w:p w14:paraId="62617195" w14:textId="77777777" w:rsidR="00000000" w:rsidRDefault="000E0F03">
      <w:pPr>
        <w:pStyle w:val="a0"/>
        <w:rPr>
          <w:rFonts w:hint="cs"/>
          <w:rtl/>
        </w:rPr>
      </w:pPr>
    </w:p>
    <w:p w14:paraId="4F4F3ECA" w14:textId="77777777" w:rsidR="00000000" w:rsidRDefault="000E0F03">
      <w:pPr>
        <w:pStyle w:val="-"/>
        <w:rPr>
          <w:rtl/>
        </w:rPr>
      </w:pPr>
      <w:bookmarkStart w:id="139" w:name="FS000001047T21_07_2004_12_59_01"/>
      <w:bookmarkStart w:id="140" w:name="FS000001047T21_07_2004_12_59_05C"/>
      <w:bookmarkEnd w:id="139"/>
      <w:r>
        <w:rPr>
          <w:rFonts w:hint="eastAsia"/>
          <w:rtl/>
        </w:rPr>
        <w:t>מל</w:t>
      </w:r>
      <w:r>
        <w:rPr>
          <w:rtl/>
        </w:rPr>
        <w:t xml:space="preserve"> פולישוק-בלוך (שינוי):</w:t>
      </w:r>
    </w:p>
    <w:p w14:paraId="2E28A72C" w14:textId="77777777" w:rsidR="00000000" w:rsidRDefault="000E0F03">
      <w:pPr>
        <w:pStyle w:val="a0"/>
        <w:rPr>
          <w:rtl/>
        </w:rPr>
      </w:pPr>
    </w:p>
    <w:p w14:paraId="68A20A04" w14:textId="77777777" w:rsidR="00000000" w:rsidRDefault="000E0F03">
      <w:pPr>
        <w:pStyle w:val="a0"/>
        <w:rPr>
          <w:rFonts w:hint="cs"/>
          <w:rtl/>
        </w:rPr>
      </w:pPr>
      <w:r>
        <w:rPr>
          <w:rFonts w:hint="cs"/>
          <w:rtl/>
        </w:rPr>
        <w:t>ודאי. בית זה דבר מכובד.</w:t>
      </w:r>
    </w:p>
    <w:bookmarkEnd w:id="140"/>
    <w:p w14:paraId="2B671CC9" w14:textId="77777777" w:rsidR="00000000" w:rsidRDefault="000E0F03">
      <w:pPr>
        <w:pStyle w:val="a0"/>
        <w:rPr>
          <w:rFonts w:hint="cs"/>
          <w:rtl/>
        </w:rPr>
      </w:pPr>
    </w:p>
    <w:p w14:paraId="2DC822FD" w14:textId="77777777" w:rsidR="00000000" w:rsidRDefault="000E0F03">
      <w:pPr>
        <w:pStyle w:val="af1"/>
        <w:rPr>
          <w:rtl/>
        </w:rPr>
      </w:pPr>
      <w:r>
        <w:rPr>
          <w:rtl/>
        </w:rPr>
        <w:t>היו"ר ראובן ריבלין:</w:t>
      </w:r>
    </w:p>
    <w:p w14:paraId="71F300D3" w14:textId="77777777" w:rsidR="00000000" w:rsidRDefault="000E0F03">
      <w:pPr>
        <w:pStyle w:val="a0"/>
        <w:rPr>
          <w:rtl/>
        </w:rPr>
      </w:pPr>
    </w:p>
    <w:p w14:paraId="12739258" w14:textId="77777777" w:rsidR="00000000" w:rsidRDefault="000E0F03">
      <w:pPr>
        <w:pStyle w:val="a0"/>
        <w:rPr>
          <w:rFonts w:hint="cs"/>
          <w:rtl/>
        </w:rPr>
      </w:pPr>
      <w:r>
        <w:rPr>
          <w:rFonts w:hint="cs"/>
          <w:rtl/>
        </w:rPr>
        <w:t>יש בבית הזה גם אנשים נפלאים.</w:t>
      </w:r>
    </w:p>
    <w:p w14:paraId="76C1FED3" w14:textId="77777777" w:rsidR="00000000" w:rsidRDefault="000E0F03">
      <w:pPr>
        <w:pStyle w:val="a0"/>
        <w:rPr>
          <w:rtl/>
        </w:rPr>
      </w:pPr>
    </w:p>
    <w:p w14:paraId="0B59E216" w14:textId="77777777" w:rsidR="00000000" w:rsidRDefault="000E0F03">
      <w:pPr>
        <w:pStyle w:val="-"/>
        <w:rPr>
          <w:rtl/>
        </w:rPr>
      </w:pPr>
      <w:bookmarkStart w:id="141" w:name="FS000001047T21_07_2004_12_27_29C"/>
      <w:bookmarkEnd w:id="141"/>
      <w:r>
        <w:rPr>
          <w:rtl/>
        </w:rPr>
        <w:t>מל פולישוק-בלוך (שינוי):</w:t>
      </w:r>
    </w:p>
    <w:p w14:paraId="12431C2B" w14:textId="77777777" w:rsidR="00000000" w:rsidRDefault="000E0F03">
      <w:pPr>
        <w:pStyle w:val="a0"/>
        <w:rPr>
          <w:rtl/>
        </w:rPr>
      </w:pPr>
    </w:p>
    <w:p w14:paraId="339C5D9C" w14:textId="77777777" w:rsidR="00000000" w:rsidRDefault="000E0F03">
      <w:pPr>
        <w:pStyle w:val="a0"/>
        <w:rPr>
          <w:rFonts w:hint="cs"/>
          <w:rtl/>
        </w:rPr>
      </w:pPr>
      <w:r>
        <w:rPr>
          <w:rFonts w:hint="cs"/>
          <w:rtl/>
        </w:rPr>
        <w:t>א</w:t>
      </w:r>
      <w:r>
        <w:rPr>
          <w:rFonts w:hint="cs"/>
          <w:rtl/>
        </w:rPr>
        <w:t>ני מדברת רק חיובית. בין חברי הכנסת, הן מהאופוזיציה והן מהקואליציה, יש חברי כנסת שבאופן אישי ההחלטה חלה עליהם, ולכן הם מנועים מלהצביע, ואני מבקשת מכבודו לשים לב לעניין, שלא יצביעו.</w:t>
      </w:r>
    </w:p>
    <w:p w14:paraId="10C00829" w14:textId="77777777" w:rsidR="00000000" w:rsidRDefault="000E0F03">
      <w:pPr>
        <w:pStyle w:val="a0"/>
        <w:rPr>
          <w:rFonts w:hint="cs"/>
          <w:rtl/>
        </w:rPr>
      </w:pPr>
    </w:p>
    <w:p w14:paraId="3205C23F" w14:textId="77777777" w:rsidR="00000000" w:rsidRDefault="000E0F03">
      <w:pPr>
        <w:pStyle w:val="af1"/>
        <w:rPr>
          <w:rtl/>
        </w:rPr>
      </w:pPr>
      <w:r>
        <w:rPr>
          <w:rFonts w:hint="eastAsia"/>
          <w:rtl/>
        </w:rPr>
        <w:t>היו</w:t>
      </w:r>
      <w:r>
        <w:rPr>
          <w:rtl/>
        </w:rPr>
        <w:t>"ר ראובן ריבלין:</w:t>
      </w:r>
    </w:p>
    <w:p w14:paraId="21F9AAF4" w14:textId="77777777" w:rsidR="00000000" w:rsidRDefault="000E0F03">
      <w:pPr>
        <w:pStyle w:val="a0"/>
        <w:rPr>
          <w:rFonts w:hint="cs"/>
          <w:rtl/>
        </w:rPr>
      </w:pPr>
    </w:p>
    <w:p w14:paraId="022011BC" w14:textId="77777777" w:rsidR="00000000" w:rsidRDefault="000E0F03">
      <w:pPr>
        <w:pStyle w:val="a0"/>
        <w:rPr>
          <w:rFonts w:hint="cs"/>
          <w:rtl/>
        </w:rPr>
      </w:pPr>
      <w:r>
        <w:rPr>
          <w:rFonts w:hint="cs"/>
          <w:rtl/>
        </w:rPr>
        <w:t xml:space="preserve">לקחתי לתשומת לבי, אבל את צריכה להביא את זה לתשומת לבם </w:t>
      </w:r>
      <w:r>
        <w:rPr>
          <w:rFonts w:hint="cs"/>
          <w:rtl/>
        </w:rPr>
        <w:t>של חברי הכנסת. אני אשאל את היועצת המשפטית אם אכן יש דברים שאוסרים עליהם להצביע. נדמה לי שאין דבר כזה, אבל זו שאלה מאוד רצינית. רבותי, אנחנו לא מצביעים היום. חבר הכנסת ברכה, רשמתי לפני שאם הממשלה - - -</w:t>
      </w:r>
    </w:p>
    <w:p w14:paraId="23550A87" w14:textId="77777777" w:rsidR="00000000" w:rsidRDefault="000E0F03">
      <w:pPr>
        <w:pStyle w:val="a0"/>
        <w:rPr>
          <w:rFonts w:hint="cs"/>
          <w:rtl/>
        </w:rPr>
      </w:pPr>
    </w:p>
    <w:p w14:paraId="10819D7D" w14:textId="77777777" w:rsidR="00000000" w:rsidRDefault="000E0F03">
      <w:pPr>
        <w:pStyle w:val="af0"/>
        <w:rPr>
          <w:rtl/>
        </w:rPr>
      </w:pPr>
      <w:r>
        <w:rPr>
          <w:rFonts w:hint="eastAsia"/>
          <w:rtl/>
        </w:rPr>
        <w:t>מוחמד</w:t>
      </w:r>
      <w:r>
        <w:rPr>
          <w:rtl/>
        </w:rPr>
        <w:t xml:space="preserve"> ברכה (חד"ש-תע"ל):</w:t>
      </w:r>
    </w:p>
    <w:p w14:paraId="5783709E" w14:textId="77777777" w:rsidR="00000000" w:rsidRDefault="000E0F03">
      <w:pPr>
        <w:pStyle w:val="a0"/>
        <w:rPr>
          <w:rFonts w:hint="cs"/>
          <w:rtl/>
        </w:rPr>
      </w:pPr>
    </w:p>
    <w:p w14:paraId="68843DAE" w14:textId="77777777" w:rsidR="00000000" w:rsidRDefault="000E0F03">
      <w:pPr>
        <w:pStyle w:val="a0"/>
        <w:rPr>
          <w:rFonts w:hint="cs"/>
          <w:rtl/>
        </w:rPr>
      </w:pPr>
      <w:r>
        <w:rPr>
          <w:rFonts w:hint="cs"/>
          <w:rtl/>
        </w:rPr>
        <w:t>אני מבקש להצביע.</w:t>
      </w:r>
    </w:p>
    <w:p w14:paraId="343F25B6" w14:textId="77777777" w:rsidR="00000000" w:rsidRDefault="000E0F03">
      <w:pPr>
        <w:pStyle w:val="a0"/>
        <w:rPr>
          <w:rFonts w:hint="cs"/>
          <w:rtl/>
        </w:rPr>
      </w:pPr>
    </w:p>
    <w:p w14:paraId="7596875D" w14:textId="77777777" w:rsidR="00000000" w:rsidRDefault="000E0F03">
      <w:pPr>
        <w:pStyle w:val="af1"/>
        <w:rPr>
          <w:rtl/>
        </w:rPr>
      </w:pPr>
      <w:r>
        <w:rPr>
          <w:rFonts w:hint="eastAsia"/>
          <w:rtl/>
        </w:rPr>
        <w:t>היו</w:t>
      </w:r>
      <w:r>
        <w:rPr>
          <w:rtl/>
        </w:rPr>
        <w:t>"ר ראובן</w:t>
      </w:r>
      <w:r>
        <w:rPr>
          <w:rtl/>
        </w:rPr>
        <w:t xml:space="preserve"> ריבלין:</w:t>
      </w:r>
    </w:p>
    <w:p w14:paraId="2AD3E93B" w14:textId="77777777" w:rsidR="00000000" w:rsidRDefault="000E0F03">
      <w:pPr>
        <w:pStyle w:val="a0"/>
        <w:rPr>
          <w:rFonts w:hint="cs"/>
          <w:rtl/>
        </w:rPr>
      </w:pPr>
    </w:p>
    <w:p w14:paraId="1EA74C62" w14:textId="77777777" w:rsidR="00000000" w:rsidRDefault="000E0F03">
      <w:pPr>
        <w:pStyle w:val="a0"/>
        <w:rPr>
          <w:rFonts w:hint="cs"/>
          <w:rtl/>
        </w:rPr>
      </w:pPr>
      <w:r>
        <w:rPr>
          <w:rFonts w:hint="cs"/>
          <w:rtl/>
        </w:rPr>
        <w:t xml:space="preserve">להצביע, לא לדחות. אדוני צודק. רבותי, הואיל וחבר הכנסת ברכה מתנגד, נא לשבת במקומותיכם, ואנחנו נצביע אם לדחות את ההצבעה או לקיימה היום. </w:t>
      </w:r>
    </w:p>
    <w:p w14:paraId="132A1E2D" w14:textId="77777777" w:rsidR="00000000" w:rsidRDefault="000E0F03">
      <w:pPr>
        <w:pStyle w:val="a0"/>
        <w:rPr>
          <w:rFonts w:hint="cs"/>
          <w:rtl/>
        </w:rPr>
      </w:pPr>
    </w:p>
    <w:p w14:paraId="51D45E44" w14:textId="77777777" w:rsidR="00000000" w:rsidRDefault="000E0F03">
      <w:pPr>
        <w:pStyle w:val="a0"/>
        <w:rPr>
          <w:rFonts w:hint="cs"/>
        </w:rPr>
      </w:pPr>
      <w:r>
        <w:rPr>
          <w:rFonts w:hint="cs"/>
          <w:rtl/>
        </w:rPr>
        <w:t>עד אשר כולם ישבו, גבירותי ורבותי, השרות והשרים, חברות וחברי הכנסת, אני רוצה להפנות את תשומת לבכם לכך שביציע יו</w:t>
      </w:r>
      <w:r>
        <w:rPr>
          <w:rFonts w:hint="cs"/>
          <w:rtl/>
        </w:rPr>
        <w:t xml:space="preserve">שבת משלחת של קציני משטרה מדאלאס טקסס, אשר הם אורחי הכנסת. לצערנו הרב, הם לא ישבו ביציע האורחים, אבל אנחנו מקבלים אותם בברכה. </w:t>
      </w:r>
      <w:r>
        <w:t>Welcome to Israel, welcome to Jerusalem, the capital of Israel, and welcome to the Israeli parliament, shrine of the democracy of I</w:t>
      </w:r>
      <w:r>
        <w:t xml:space="preserve">srael. </w:t>
      </w:r>
    </w:p>
    <w:p w14:paraId="5B314033" w14:textId="77777777" w:rsidR="00000000" w:rsidRDefault="000E0F03">
      <w:pPr>
        <w:pStyle w:val="a0"/>
        <w:rPr>
          <w:rtl/>
        </w:rPr>
      </w:pPr>
    </w:p>
    <w:p w14:paraId="0B78DB24" w14:textId="77777777" w:rsidR="00000000" w:rsidRDefault="000E0F03">
      <w:pPr>
        <w:pStyle w:val="a0"/>
        <w:rPr>
          <w:rFonts w:hint="cs"/>
          <w:rtl/>
        </w:rPr>
      </w:pPr>
      <w:r>
        <w:rPr>
          <w:rFonts w:hint="cs"/>
          <w:rtl/>
        </w:rPr>
        <w:t xml:space="preserve">רבותי חברי הכנסת, אנחנו ממשיכים ועוברים להצבעה. רבותי, אם לדחות </w:t>
      </w:r>
      <w:r>
        <w:rPr>
          <w:rtl/>
        </w:rPr>
        <w:t>–</w:t>
      </w:r>
      <w:r>
        <w:rPr>
          <w:rFonts w:hint="cs"/>
          <w:rtl/>
        </w:rPr>
        <w:t xml:space="preserve"> בעד, נגד לדחות </w:t>
      </w:r>
      <w:r>
        <w:rPr>
          <w:rtl/>
        </w:rPr>
        <w:t>–</w:t>
      </w:r>
      <w:r>
        <w:rPr>
          <w:rFonts w:hint="cs"/>
          <w:rtl/>
        </w:rPr>
        <w:t xml:space="preserve"> נגד.</w:t>
      </w:r>
    </w:p>
    <w:p w14:paraId="367BBC29" w14:textId="77777777" w:rsidR="00000000" w:rsidRDefault="000E0F03">
      <w:pPr>
        <w:pStyle w:val="a0"/>
        <w:rPr>
          <w:rFonts w:hint="cs"/>
          <w:rtl/>
        </w:rPr>
      </w:pPr>
    </w:p>
    <w:p w14:paraId="43EE40B1" w14:textId="77777777" w:rsidR="00000000" w:rsidRDefault="000E0F03">
      <w:pPr>
        <w:pStyle w:val="ab"/>
        <w:bidi/>
        <w:rPr>
          <w:rFonts w:hint="cs"/>
          <w:rtl/>
        </w:rPr>
      </w:pPr>
      <w:r>
        <w:rPr>
          <w:rFonts w:hint="cs"/>
          <w:rtl/>
        </w:rPr>
        <w:t>הצבעה מס' 3</w:t>
      </w:r>
    </w:p>
    <w:p w14:paraId="2634B14D" w14:textId="77777777" w:rsidR="00000000" w:rsidRDefault="000E0F03">
      <w:pPr>
        <w:pStyle w:val="a0"/>
        <w:rPr>
          <w:rFonts w:hint="cs"/>
          <w:rtl/>
        </w:rPr>
      </w:pPr>
    </w:p>
    <w:p w14:paraId="4E829922" w14:textId="77777777" w:rsidR="00000000" w:rsidRDefault="000E0F03">
      <w:pPr>
        <w:pStyle w:val="ac"/>
        <w:bidi/>
        <w:rPr>
          <w:rFonts w:hint="cs"/>
          <w:rtl/>
        </w:rPr>
      </w:pPr>
      <w:r>
        <w:rPr>
          <w:rFonts w:hint="cs"/>
          <w:rtl/>
        </w:rPr>
        <w:t xml:space="preserve">בעד ההצעה להשהות את ההצבעה על הצעת החוק </w:t>
      </w:r>
      <w:r>
        <w:rPr>
          <w:rtl/>
        </w:rPr>
        <w:t>–</w:t>
      </w:r>
      <w:r>
        <w:rPr>
          <w:rFonts w:hint="cs"/>
          <w:rtl/>
        </w:rPr>
        <w:t xml:space="preserve">  72</w:t>
      </w:r>
    </w:p>
    <w:p w14:paraId="0339961B" w14:textId="77777777" w:rsidR="00000000" w:rsidRDefault="000E0F03">
      <w:pPr>
        <w:pStyle w:val="ac"/>
        <w:bidi/>
        <w:rPr>
          <w:rFonts w:hint="cs"/>
          <w:rtl/>
        </w:rPr>
      </w:pPr>
      <w:r>
        <w:rPr>
          <w:rFonts w:hint="cs"/>
          <w:rtl/>
        </w:rPr>
        <w:t xml:space="preserve">נגד </w:t>
      </w:r>
      <w:r>
        <w:rPr>
          <w:rtl/>
        </w:rPr>
        <w:t>–</w:t>
      </w:r>
      <w:r>
        <w:rPr>
          <w:rFonts w:hint="cs"/>
          <w:rtl/>
        </w:rPr>
        <w:t xml:space="preserve"> 7</w:t>
      </w:r>
    </w:p>
    <w:p w14:paraId="53403ABC" w14:textId="77777777" w:rsidR="00000000" w:rsidRDefault="000E0F03">
      <w:pPr>
        <w:pStyle w:val="ac"/>
        <w:bidi/>
        <w:rPr>
          <w:rFonts w:hint="cs"/>
          <w:rtl/>
        </w:rPr>
      </w:pPr>
      <w:r>
        <w:rPr>
          <w:rFonts w:hint="cs"/>
          <w:rtl/>
        </w:rPr>
        <w:t xml:space="preserve"> נמנעים - 2 </w:t>
      </w:r>
    </w:p>
    <w:p w14:paraId="621A2F97" w14:textId="77777777" w:rsidR="00000000" w:rsidRDefault="000E0F03">
      <w:pPr>
        <w:pStyle w:val="ad"/>
        <w:bidi/>
        <w:rPr>
          <w:rFonts w:hint="cs"/>
          <w:rtl/>
        </w:rPr>
      </w:pPr>
      <w:r>
        <w:rPr>
          <w:rFonts w:hint="cs"/>
          <w:rtl/>
        </w:rPr>
        <w:t xml:space="preserve">ההצעה להשהות את ההצבעה על הצעת חוק שירות המדינה (גמלאות) (תיקון </w:t>
      </w:r>
      <w:r>
        <w:rPr>
          <w:rtl/>
        </w:rPr>
        <w:t>–</w:t>
      </w:r>
      <w:r>
        <w:rPr>
          <w:rFonts w:hint="cs"/>
          <w:rtl/>
        </w:rPr>
        <w:t xml:space="preserve"> איסור </w:t>
      </w:r>
    </w:p>
    <w:p w14:paraId="21A096EA" w14:textId="77777777" w:rsidR="00000000" w:rsidRDefault="000E0F03">
      <w:pPr>
        <w:pStyle w:val="ad"/>
        <w:bidi/>
        <w:rPr>
          <w:rFonts w:hint="cs"/>
          <w:rtl/>
        </w:rPr>
      </w:pPr>
      <w:r>
        <w:rPr>
          <w:rFonts w:hint="cs"/>
          <w:rtl/>
        </w:rPr>
        <w:t xml:space="preserve">קבלת </w:t>
      </w:r>
      <w:r>
        <w:rPr>
          <w:rFonts w:hint="cs"/>
          <w:rtl/>
        </w:rPr>
        <w:t>קצבה ומשכורת יחד), התשס"ד-2004, נתקבלה.</w:t>
      </w:r>
    </w:p>
    <w:p w14:paraId="28CA476E" w14:textId="77777777" w:rsidR="00000000" w:rsidRDefault="000E0F03">
      <w:pPr>
        <w:pStyle w:val="a0"/>
        <w:rPr>
          <w:rFonts w:hint="cs"/>
          <w:rtl/>
        </w:rPr>
      </w:pPr>
    </w:p>
    <w:p w14:paraId="7323182E" w14:textId="77777777" w:rsidR="00000000" w:rsidRDefault="000E0F03">
      <w:pPr>
        <w:pStyle w:val="af1"/>
        <w:rPr>
          <w:rtl/>
        </w:rPr>
      </w:pPr>
      <w:r>
        <w:rPr>
          <w:rFonts w:hint="eastAsia"/>
          <w:rtl/>
        </w:rPr>
        <w:t>היו</w:t>
      </w:r>
      <w:r>
        <w:rPr>
          <w:rtl/>
        </w:rPr>
        <w:t>"ר ראובן ריבלין:</w:t>
      </w:r>
    </w:p>
    <w:p w14:paraId="24639905" w14:textId="77777777" w:rsidR="00000000" w:rsidRDefault="000E0F03">
      <w:pPr>
        <w:pStyle w:val="a0"/>
        <w:rPr>
          <w:rFonts w:hint="cs"/>
          <w:rtl/>
        </w:rPr>
      </w:pPr>
    </w:p>
    <w:p w14:paraId="1BF2157B" w14:textId="77777777" w:rsidR="00000000" w:rsidRDefault="000E0F03">
      <w:pPr>
        <w:pStyle w:val="a0"/>
        <w:rPr>
          <w:rFonts w:hint="cs"/>
          <w:rtl/>
        </w:rPr>
      </w:pPr>
      <w:r>
        <w:rPr>
          <w:rFonts w:hint="cs"/>
          <w:rtl/>
        </w:rPr>
        <w:t>72 בעד, שבעה נגד, שני נמנעים. אני קובע שההצבעה נדחתה למועד מאוחר יותר. אני מצרף לתומכים את הצבעתו של השר אילן שלגי, כך שיש 73 תומכים.</w:t>
      </w:r>
    </w:p>
    <w:p w14:paraId="312EE028" w14:textId="77777777" w:rsidR="00000000" w:rsidRDefault="000E0F03">
      <w:pPr>
        <w:pStyle w:val="a2"/>
        <w:rPr>
          <w:rFonts w:hint="cs"/>
          <w:rtl/>
        </w:rPr>
      </w:pPr>
    </w:p>
    <w:p w14:paraId="6E5A3B84" w14:textId="77777777" w:rsidR="00000000" w:rsidRDefault="000E0F03">
      <w:pPr>
        <w:pStyle w:val="a0"/>
        <w:rPr>
          <w:rFonts w:hint="cs"/>
          <w:rtl/>
        </w:rPr>
      </w:pPr>
    </w:p>
    <w:p w14:paraId="16AA20C1" w14:textId="77777777" w:rsidR="00000000" w:rsidRDefault="000E0F03">
      <w:pPr>
        <w:pStyle w:val="a2"/>
        <w:rPr>
          <w:rFonts w:hint="cs"/>
          <w:rtl/>
        </w:rPr>
      </w:pPr>
      <w:bookmarkStart w:id="142" w:name="CS30577FI0030577T21_07_2004_13_20_22"/>
      <w:bookmarkStart w:id="143" w:name="_Toc87615514"/>
      <w:bookmarkEnd w:id="142"/>
      <w:r>
        <w:rPr>
          <w:rtl/>
        </w:rPr>
        <w:t xml:space="preserve">הצעת חוק המדיניות הכלכלית לשנת הכספים 2004 (תיקוני חקיקה) </w:t>
      </w:r>
      <w:r>
        <w:rPr>
          <w:rFonts w:hint="cs"/>
          <w:rtl/>
        </w:rPr>
        <w:br/>
      </w:r>
      <w:r>
        <w:rPr>
          <w:rtl/>
        </w:rPr>
        <w:t xml:space="preserve">(תיקון - ביטול הגדלת ההפרשות לביטוח לאומי ולביטוח </w:t>
      </w:r>
      <w:r>
        <w:rPr>
          <w:rFonts w:hint="cs"/>
          <w:rtl/>
        </w:rPr>
        <w:t xml:space="preserve">בריאות </w:t>
      </w:r>
      <w:r>
        <w:rPr>
          <w:rtl/>
        </w:rPr>
        <w:br/>
        <w:t>לגמלאים שיצאו לפרישה מוקדמת), התשס"ד-2004</w:t>
      </w:r>
      <w:bookmarkEnd w:id="143"/>
    </w:p>
    <w:p w14:paraId="17B751E0" w14:textId="77777777" w:rsidR="00000000" w:rsidRDefault="000E0F03">
      <w:pPr>
        <w:pStyle w:val="a0"/>
        <w:rPr>
          <w:rFonts w:hint="cs"/>
          <w:rtl/>
        </w:rPr>
      </w:pPr>
      <w:r>
        <w:rPr>
          <w:rtl/>
        </w:rPr>
        <w:t>[נספחות.]</w:t>
      </w:r>
    </w:p>
    <w:p w14:paraId="6ECCB5F8" w14:textId="77777777" w:rsidR="00000000" w:rsidRDefault="000E0F03">
      <w:pPr>
        <w:pStyle w:val="-0"/>
        <w:rPr>
          <w:rFonts w:hint="cs"/>
          <w:rtl/>
        </w:rPr>
      </w:pPr>
      <w:r>
        <w:rPr>
          <w:rFonts w:hint="cs"/>
          <w:rtl/>
        </w:rPr>
        <w:t>(הצעת קבוצת חברי הכנסת)</w:t>
      </w:r>
    </w:p>
    <w:p w14:paraId="3E6DE2C1" w14:textId="77777777" w:rsidR="00000000" w:rsidRDefault="000E0F03">
      <w:pPr>
        <w:pStyle w:val="af1"/>
        <w:rPr>
          <w:rFonts w:hint="cs"/>
          <w:rtl/>
        </w:rPr>
      </w:pPr>
    </w:p>
    <w:p w14:paraId="18A0E31A" w14:textId="77777777" w:rsidR="00000000" w:rsidRDefault="000E0F03">
      <w:pPr>
        <w:pStyle w:val="af1"/>
        <w:rPr>
          <w:rtl/>
        </w:rPr>
      </w:pPr>
      <w:r>
        <w:rPr>
          <w:rtl/>
        </w:rPr>
        <w:t>היו"ר ראובן ריבלין:</w:t>
      </w:r>
    </w:p>
    <w:p w14:paraId="6F351FE1" w14:textId="77777777" w:rsidR="00000000" w:rsidRDefault="000E0F03">
      <w:pPr>
        <w:pStyle w:val="a0"/>
        <w:rPr>
          <w:rtl/>
        </w:rPr>
      </w:pPr>
    </w:p>
    <w:p w14:paraId="6414E6DC" w14:textId="77777777" w:rsidR="00000000" w:rsidRDefault="000E0F03">
      <w:pPr>
        <w:pStyle w:val="a0"/>
        <w:rPr>
          <w:rFonts w:hint="cs"/>
          <w:rtl/>
        </w:rPr>
      </w:pPr>
      <w:r>
        <w:rPr>
          <w:rFonts w:hint="cs"/>
          <w:rtl/>
        </w:rPr>
        <w:t>חברי הכנסת אנחנו עוברים להצעת חוק שמספרה פ/2232, הצעת חוק המדיניות הכלכלית לשנת הכספים 2004 (תיקוני</w:t>
      </w:r>
      <w:r>
        <w:rPr>
          <w:rFonts w:hint="cs"/>
          <w:rtl/>
        </w:rPr>
        <w:t xml:space="preserve"> חקיקה) (תיקון </w:t>
      </w:r>
      <w:r>
        <w:rPr>
          <w:rtl/>
        </w:rPr>
        <w:t>–</w:t>
      </w:r>
      <w:r>
        <w:rPr>
          <w:rFonts w:hint="cs"/>
          <w:rtl/>
        </w:rPr>
        <w:t xml:space="preserve"> ביטול הגדלת ההפרשות לביטוח לאומי ולביטוח בריאות לגמלאים שיצאו לפרישה מוקדמת), התשס"ד-2004, של חבר הכנסת בנימין בן-אליעזר וקבוצת חברי הכנסת. חבר הכנסת בן-אליעזר.</w:t>
      </w:r>
    </w:p>
    <w:p w14:paraId="10E963F6" w14:textId="77777777" w:rsidR="00000000" w:rsidRDefault="000E0F03">
      <w:pPr>
        <w:pStyle w:val="a0"/>
        <w:rPr>
          <w:rFonts w:hint="cs"/>
          <w:rtl/>
        </w:rPr>
      </w:pPr>
    </w:p>
    <w:p w14:paraId="64AC8644" w14:textId="77777777" w:rsidR="00000000" w:rsidRDefault="000E0F03">
      <w:pPr>
        <w:pStyle w:val="a"/>
        <w:rPr>
          <w:rtl/>
        </w:rPr>
      </w:pPr>
      <w:bookmarkStart w:id="144" w:name="FS000000435T21_07_2004_12_30_43"/>
      <w:bookmarkStart w:id="145" w:name="_Toc87615515"/>
      <w:bookmarkEnd w:id="144"/>
      <w:r>
        <w:rPr>
          <w:rFonts w:hint="eastAsia"/>
          <w:rtl/>
        </w:rPr>
        <w:t>בנימין</w:t>
      </w:r>
      <w:r>
        <w:rPr>
          <w:rtl/>
        </w:rPr>
        <w:t xml:space="preserve"> בן-אליעזר (העבודה-מימד):</w:t>
      </w:r>
      <w:bookmarkEnd w:id="145"/>
    </w:p>
    <w:p w14:paraId="49A7DDDB" w14:textId="77777777" w:rsidR="00000000" w:rsidRDefault="000E0F03">
      <w:pPr>
        <w:pStyle w:val="a0"/>
        <w:rPr>
          <w:rFonts w:hint="cs"/>
          <w:rtl/>
        </w:rPr>
      </w:pPr>
    </w:p>
    <w:p w14:paraId="47F6FDC3" w14:textId="77777777" w:rsidR="00000000" w:rsidRDefault="000E0F03">
      <w:pPr>
        <w:pStyle w:val="a0"/>
        <w:rPr>
          <w:rFonts w:hint="cs"/>
          <w:rtl/>
        </w:rPr>
      </w:pPr>
      <w:r>
        <w:rPr>
          <w:rFonts w:hint="cs"/>
          <w:rtl/>
        </w:rPr>
        <w:t>אדוני היושב-ראש, אדוני שר האוצר, חברות וחברי</w:t>
      </w:r>
      <w:r>
        <w:rPr>
          <w:rFonts w:hint="cs"/>
          <w:rtl/>
        </w:rPr>
        <w:t xml:space="preserve"> הכנסת, לאחרונה החל משרד האוצר להדליף את הפרטים הראשונים של תקציב המדינה לשנת הכספים 2005, ולפיהם יעמוד הקיצוץ בתקציב על כ-7 מיליארדי שקלים. לטענת משרד האוצר, לא מדובר בתוכנית כלכלית חדשה, אלא בהמשך המדיניות הקיימת, שתכלול קיצוצים נוספים והורדת מסים, לרבות</w:t>
      </w:r>
      <w:r>
        <w:rPr>
          <w:rFonts w:hint="cs"/>
          <w:rtl/>
        </w:rPr>
        <w:t xml:space="preserve"> מס הכנסה, מס חברות והורדת המע"מ ב-1%. </w:t>
      </w:r>
    </w:p>
    <w:p w14:paraId="69720E8F" w14:textId="77777777" w:rsidR="00000000" w:rsidRDefault="000E0F03">
      <w:pPr>
        <w:pStyle w:val="a0"/>
        <w:rPr>
          <w:rFonts w:hint="cs"/>
          <w:rtl/>
        </w:rPr>
      </w:pPr>
    </w:p>
    <w:p w14:paraId="57A5734B" w14:textId="77777777" w:rsidR="00000000" w:rsidRDefault="000E0F03">
      <w:pPr>
        <w:pStyle w:val="a0"/>
        <w:rPr>
          <w:rFonts w:hint="cs"/>
          <w:rtl/>
        </w:rPr>
      </w:pPr>
      <w:r>
        <w:rPr>
          <w:rFonts w:hint="cs"/>
          <w:rtl/>
        </w:rPr>
        <w:t>משרד האוצר ממשיך להעביר מסר ברור לעם ישראל: הורדת מסים תיטיב עם כולם. אכן הורדת מסים תורמת להקטנת הנטל על האזרחים ולצמיחה בטווח הארוך, אולם נראה שכאשר מדובר באוכלוסיות חלשות, ללא כוח רב, שר האוצר בוחר דווקא להעלות מ</w:t>
      </w:r>
      <w:r>
        <w:rPr>
          <w:rFonts w:hint="cs"/>
          <w:rtl/>
        </w:rPr>
        <w:t xml:space="preserve">סים. </w:t>
      </w:r>
    </w:p>
    <w:p w14:paraId="0144DAF1" w14:textId="77777777" w:rsidR="00000000" w:rsidRDefault="000E0F03">
      <w:pPr>
        <w:pStyle w:val="a0"/>
        <w:rPr>
          <w:rFonts w:hint="cs"/>
          <w:rtl/>
        </w:rPr>
      </w:pPr>
    </w:p>
    <w:p w14:paraId="49900918" w14:textId="77777777" w:rsidR="00000000" w:rsidRDefault="000E0F03">
      <w:pPr>
        <w:pStyle w:val="a0"/>
        <w:rPr>
          <w:rFonts w:hint="cs"/>
          <w:rtl/>
        </w:rPr>
      </w:pPr>
      <w:r>
        <w:rPr>
          <w:rFonts w:hint="cs"/>
          <w:rtl/>
        </w:rPr>
        <w:t>כך נעשה לאוכלוסיית הגמלאים בישראל. אלפי גמלאים חשים ממורמרים, מתוסכלים, מאוכזבים, ובצדק. גמלאים רבים יצאו לפרישה מוקדמת לפני כמה שנים וחתמו על הסכם ועל תנאים מסוימים שהיו נכונים בעת פרישתם. מדובר בגמלאים שעמלו ועבדו עשרות שנים וידעו כי הם זכאים לפנס</w:t>
      </w:r>
      <w:r>
        <w:rPr>
          <w:rFonts w:hint="cs"/>
          <w:rtl/>
        </w:rPr>
        <w:t>יה בגובה מסוים, ולפיה ערכו את שיקוליהם הכספיים לטווח הארוך, על מנת שיוכלו להמשיך ולהתקיים בכבוד.</w:t>
      </w:r>
    </w:p>
    <w:p w14:paraId="35B9CABE" w14:textId="77777777" w:rsidR="00000000" w:rsidRDefault="000E0F03">
      <w:pPr>
        <w:pStyle w:val="a0"/>
        <w:rPr>
          <w:rFonts w:hint="cs"/>
          <w:rtl/>
        </w:rPr>
      </w:pPr>
    </w:p>
    <w:p w14:paraId="33A3A4FB" w14:textId="77777777" w:rsidR="00000000" w:rsidRDefault="000E0F03">
      <w:pPr>
        <w:pStyle w:val="a0"/>
        <w:rPr>
          <w:rFonts w:hint="cs"/>
          <w:rtl/>
        </w:rPr>
      </w:pPr>
      <w:r>
        <w:rPr>
          <w:rFonts w:hint="cs"/>
          <w:rtl/>
        </w:rPr>
        <w:t>אולם משרד האוצר החליט, כי במסגרת הרפורמה בקרנות הפנסיה יוטלו גזירות כואבות ומסים נוספים באופן גורף. גזירות אלה, המוטלות גם על גמלאים שפרשו לפני שנת 2004, נחשב</w:t>
      </w:r>
      <w:r>
        <w:rPr>
          <w:rFonts w:hint="cs"/>
          <w:rtl/>
        </w:rPr>
        <w:t xml:space="preserve">ות להפרת ההסכמים החתומים. הרעת מצב הפורשים רטרואקטיבית היא בעייתית ואיננה הוגנת, שכן לו ידעו מראש, ייתכן שלא היו פורשים. </w:t>
      </w:r>
    </w:p>
    <w:p w14:paraId="27FCEF60" w14:textId="77777777" w:rsidR="00000000" w:rsidRDefault="000E0F03">
      <w:pPr>
        <w:pStyle w:val="a0"/>
        <w:rPr>
          <w:rFonts w:hint="cs"/>
          <w:rtl/>
        </w:rPr>
      </w:pPr>
    </w:p>
    <w:p w14:paraId="2D780693" w14:textId="77777777" w:rsidR="00000000" w:rsidRDefault="000E0F03">
      <w:pPr>
        <w:pStyle w:val="a0"/>
        <w:rPr>
          <w:rFonts w:hint="cs"/>
          <w:rtl/>
        </w:rPr>
      </w:pPr>
      <w:r>
        <w:rPr>
          <w:rFonts w:hint="cs"/>
          <w:rtl/>
        </w:rPr>
        <w:t>במסגרת הגזירות הוגדלו ההפרשות לביטוח לאומי ולביטוח בריאות, הועלה גיל הפרישה, בוטלה הטבת מס הכנסה ליוצאים לפנסיה מוקדמת, שונו מדרגות ה</w:t>
      </w:r>
      <w:r>
        <w:rPr>
          <w:rFonts w:hint="cs"/>
          <w:rtl/>
        </w:rPr>
        <w:t xml:space="preserve">מס, שונתה שיטת חישוב הפנסיה והועלו דמי הניהול. במקום מדרגה אחת של שיעורי דמי ביטוח לאומי וביטוח בריאות נקבעו שתי מדרגות. כך נוצר מצב שבו עשרות אלפי גמלאים שיצאו לפרישה מוקדמת נאלצים להפריש מדי חודש מאות, מאות שקלים לביטוח לאומי ולביטוח בריאות. </w:t>
      </w:r>
    </w:p>
    <w:p w14:paraId="70A100ED" w14:textId="77777777" w:rsidR="00000000" w:rsidRDefault="000E0F03">
      <w:pPr>
        <w:pStyle w:val="a0"/>
        <w:rPr>
          <w:rFonts w:hint="cs"/>
          <w:rtl/>
        </w:rPr>
      </w:pPr>
    </w:p>
    <w:p w14:paraId="6BAD87E5" w14:textId="77777777" w:rsidR="00000000" w:rsidRDefault="000E0F03">
      <w:pPr>
        <w:pStyle w:val="a0"/>
        <w:rPr>
          <w:rFonts w:hint="cs"/>
          <w:rtl/>
        </w:rPr>
      </w:pPr>
      <w:r>
        <w:rPr>
          <w:rFonts w:hint="cs"/>
          <w:rtl/>
        </w:rPr>
        <w:t>ציבור הגמל</w:t>
      </w:r>
      <w:r>
        <w:rPr>
          <w:rFonts w:hint="cs"/>
          <w:rtl/>
        </w:rPr>
        <w:t>אים ספג עד כה את כל הגזירות והמכות האפשריות. מדובר בגמלאים בשנות ה-50 לחייהם, שלא תמיד פרשו לפנסיה מרצונם, וכעת הסיכוי שישתלבו אי-פעם במעגל העבודה מתקרב לאפס. גמלאים אלה שילמו אפוא מחיר כבד בכבודם ובכיסם, ורבים מהם נמצאים מתחת לסף של מעמד הביניים שאליו השת</w:t>
      </w:r>
      <w:r>
        <w:rPr>
          <w:rFonts w:hint="cs"/>
          <w:rtl/>
        </w:rPr>
        <w:t xml:space="preserve">ייכו בעבר הלא-רחוק. יתר האזרחים נהנים לפחות מהקלה במסים על הכנסותיהם מעבודה, אולם הגמלאי שאין לו הכנסה מעבודה לא זוכה לנקודת אור אחת. </w:t>
      </w:r>
    </w:p>
    <w:p w14:paraId="7B434982" w14:textId="77777777" w:rsidR="00000000" w:rsidRDefault="000E0F03">
      <w:pPr>
        <w:pStyle w:val="a0"/>
        <w:rPr>
          <w:rFonts w:hint="cs"/>
          <w:rtl/>
        </w:rPr>
      </w:pPr>
    </w:p>
    <w:p w14:paraId="5F680107" w14:textId="77777777" w:rsidR="00000000" w:rsidRDefault="000E0F03">
      <w:pPr>
        <w:pStyle w:val="a0"/>
        <w:rPr>
          <w:rFonts w:hint="cs"/>
          <w:rtl/>
        </w:rPr>
      </w:pPr>
      <w:r>
        <w:rPr>
          <w:rFonts w:hint="cs"/>
          <w:rtl/>
        </w:rPr>
        <w:t>מעבר להגדלת ההפרשות לביטוח לאומי ולביטוח בריאות, משרד האוצר ביטל גם את הטבת מס הכנסה שלה היו זכאים הפורשים לפנסיה מוקדמת</w:t>
      </w:r>
      <w:r>
        <w:rPr>
          <w:rFonts w:hint="cs"/>
          <w:rtl/>
        </w:rPr>
        <w:t xml:space="preserve"> עבור 35% מהקצבה; עוד צעד העומד בסתירה גמורה למדיניות המוצהרת של משרד האוצר, שבבסיסה עומדים הקטנת נטל המס והגדלת ההכנסה הפנויה. העובדים שפרשו לפנסיה מוקדמת תוך הסתמכות על הקלות המס ספגו פגיעה קשה, משום שהמשכורת שלהם, אדוני שר האוצר, קטנה במאות שקלים. גמלאי</w:t>
      </w:r>
      <w:r>
        <w:rPr>
          <w:rFonts w:hint="cs"/>
          <w:rtl/>
        </w:rPr>
        <w:t xml:space="preserve"> ששכרו ברוטו בגובה 6,000 שקל נאלץ לוותר כתוצאה מגזירות אלה על כ-700 שקלים מהקצבה. </w:t>
      </w:r>
    </w:p>
    <w:p w14:paraId="33FC4CAD" w14:textId="77777777" w:rsidR="00000000" w:rsidRDefault="000E0F03">
      <w:pPr>
        <w:pStyle w:val="a0"/>
        <w:rPr>
          <w:rFonts w:hint="cs"/>
          <w:rtl/>
        </w:rPr>
      </w:pPr>
    </w:p>
    <w:p w14:paraId="7116483C" w14:textId="77777777" w:rsidR="00000000" w:rsidRDefault="000E0F03">
      <w:pPr>
        <w:pStyle w:val="a0"/>
        <w:rPr>
          <w:rFonts w:hint="cs"/>
          <w:rtl/>
        </w:rPr>
      </w:pPr>
      <w:r>
        <w:rPr>
          <w:rFonts w:hint="cs"/>
          <w:rtl/>
        </w:rPr>
        <w:t>פגיעה נוספת בגמלאים נעוצה בהעלאת גיל הפרישה. נוצרה תקופת ביניים, שבה המעביד מחד גיסא לא אמור להעביר יותר משכורת לאדם שפרש, ומאידך גיסא קרן הפנסיה לא אמורה להתחיל לשלם את קצ</w:t>
      </w:r>
      <w:r>
        <w:rPr>
          <w:rFonts w:hint="cs"/>
          <w:rtl/>
        </w:rPr>
        <w:t xml:space="preserve">בתו. הגמלאי נותר במשך חודשים ללא קצבה וללא מקור הכנסה. </w:t>
      </w:r>
    </w:p>
    <w:p w14:paraId="7EDE1942" w14:textId="77777777" w:rsidR="00000000" w:rsidRDefault="000E0F03">
      <w:pPr>
        <w:pStyle w:val="a0"/>
        <w:rPr>
          <w:rFonts w:hint="cs"/>
          <w:rtl/>
        </w:rPr>
      </w:pPr>
    </w:p>
    <w:p w14:paraId="297BF5BC" w14:textId="77777777" w:rsidR="00000000" w:rsidRDefault="000E0F03">
      <w:pPr>
        <w:pStyle w:val="a0"/>
        <w:rPr>
          <w:rFonts w:hint="cs"/>
          <w:rtl/>
        </w:rPr>
      </w:pPr>
      <w:r>
        <w:rPr>
          <w:rFonts w:hint="cs"/>
          <w:rtl/>
        </w:rPr>
        <w:t>הגשתי לאחרונה כמה הצעות חוק לביטול הגזירות האמורות, ולשתיים מהן הצטרף חבר הכנסת חיים כץ מהליכוד. שיתוף הפעולה הביא לתמיכה חוצה מפלגות ולחתימתם של 63 חברי כנסת למען הגמלאים. גם חבר הכנסת אהוד רצאבי מש</w:t>
      </w:r>
      <w:r>
        <w:rPr>
          <w:rFonts w:hint="cs"/>
          <w:rtl/>
        </w:rPr>
        <w:t>ינוי נתן ביטוי לעמדתי במכתבו לשרי האוצר, הרווחה והמשפטים, בנאומו במליאת הכנסת בסוף יוני, כאשר טען נחרצות כי יש להחזיר את שיעור דמי הביטוח הלאומי וביטוח הבריאות. שר הרווחה זבולון אורלב הביע את עמדתו בנושא, באומרו כי לא היה מקום לפגוע באוכלוסיית הגמלאים בפנס</w:t>
      </w:r>
      <w:r>
        <w:rPr>
          <w:rFonts w:hint="cs"/>
          <w:rtl/>
        </w:rPr>
        <w:t xml:space="preserve">יה מוקדמת ולהעלות להם את שיעורי דמי הביטוח. </w:t>
      </w:r>
    </w:p>
    <w:p w14:paraId="138EF169" w14:textId="77777777" w:rsidR="00000000" w:rsidRDefault="000E0F03">
      <w:pPr>
        <w:pStyle w:val="a0"/>
        <w:rPr>
          <w:rFonts w:hint="cs"/>
          <w:rtl/>
        </w:rPr>
      </w:pPr>
    </w:p>
    <w:p w14:paraId="6DD000E4" w14:textId="77777777" w:rsidR="00000000" w:rsidRDefault="000E0F03">
      <w:pPr>
        <w:pStyle w:val="a0"/>
        <w:rPr>
          <w:rFonts w:hint="cs"/>
          <w:rtl/>
        </w:rPr>
      </w:pPr>
      <w:r>
        <w:rPr>
          <w:rFonts w:hint="cs"/>
          <w:rtl/>
        </w:rPr>
        <w:t>אדוני היושב-ראש, בעייתם הכאובה של הגמלאים אינה שייכת למפלגה זו או אחרת, ועל כולנו מוטלת החובה לדאוג לשמירת זכויותיהם הבסיסיות. אני פונה בזאת לכולכם לתת ידכם בבוא העת ולהצביע בעד החוק ובכך לתרום לתיקון העוול שנע</w:t>
      </w:r>
      <w:r>
        <w:rPr>
          <w:rFonts w:hint="cs"/>
          <w:rtl/>
        </w:rPr>
        <w:t xml:space="preserve">שה לגמלאים בשנת הכספים 2004, כך שיוכלו להתקיים בצורה נאותה, מכובדת, בבריאות ובאיכות חיים. </w:t>
      </w:r>
    </w:p>
    <w:p w14:paraId="5FBF0A0F" w14:textId="77777777" w:rsidR="00000000" w:rsidRDefault="000E0F03">
      <w:pPr>
        <w:pStyle w:val="a0"/>
        <w:rPr>
          <w:rFonts w:hint="cs"/>
          <w:rtl/>
        </w:rPr>
      </w:pPr>
    </w:p>
    <w:p w14:paraId="3EF1DC8F" w14:textId="77777777" w:rsidR="00000000" w:rsidRDefault="000E0F03">
      <w:pPr>
        <w:pStyle w:val="a0"/>
        <w:rPr>
          <w:rFonts w:hint="cs"/>
          <w:rtl/>
        </w:rPr>
      </w:pPr>
      <w:r>
        <w:rPr>
          <w:rFonts w:hint="cs"/>
          <w:rtl/>
        </w:rPr>
        <w:t xml:space="preserve">אדוני היושב-ראש, לאחר פניית יושב-ראש הקואליציה הסכמתי לומר את דברי היום, אבל לדחות את ההצבעה עד לאחר הפגרה, כך שיינתן זמן לממשלה לעשות חשיבה נוספת. אני מודה לך. </w:t>
      </w:r>
    </w:p>
    <w:p w14:paraId="5FA71E22" w14:textId="77777777" w:rsidR="00000000" w:rsidRDefault="000E0F03">
      <w:pPr>
        <w:pStyle w:val="a0"/>
        <w:rPr>
          <w:rFonts w:hint="cs"/>
          <w:rtl/>
        </w:rPr>
      </w:pPr>
    </w:p>
    <w:p w14:paraId="293BE36E" w14:textId="77777777" w:rsidR="00000000" w:rsidRDefault="000E0F03">
      <w:pPr>
        <w:pStyle w:val="af1"/>
        <w:rPr>
          <w:rtl/>
        </w:rPr>
      </w:pPr>
      <w:r>
        <w:rPr>
          <w:rtl/>
        </w:rPr>
        <w:t>ה</w:t>
      </w:r>
      <w:r>
        <w:rPr>
          <w:rtl/>
        </w:rPr>
        <w:t>יו"ר ראובן ריבלין:</w:t>
      </w:r>
    </w:p>
    <w:p w14:paraId="7990CE12" w14:textId="77777777" w:rsidR="00000000" w:rsidRDefault="000E0F03">
      <w:pPr>
        <w:pStyle w:val="a0"/>
        <w:rPr>
          <w:rtl/>
        </w:rPr>
      </w:pPr>
    </w:p>
    <w:p w14:paraId="433E83F2" w14:textId="77777777" w:rsidR="00000000" w:rsidRDefault="000E0F03">
      <w:pPr>
        <w:pStyle w:val="a0"/>
        <w:rPr>
          <w:rFonts w:hint="cs"/>
          <w:rtl/>
        </w:rPr>
      </w:pPr>
      <w:r>
        <w:rPr>
          <w:rFonts w:hint="cs"/>
          <w:rtl/>
        </w:rPr>
        <w:t xml:space="preserve">תודה רבה. האם הממשלה מבקשת להשיב? כבוד שר האוצר </w:t>
      </w:r>
      <w:r>
        <w:rPr>
          <w:rtl/>
        </w:rPr>
        <w:t>–</w:t>
      </w:r>
      <w:r>
        <w:rPr>
          <w:rFonts w:hint="cs"/>
          <w:rtl/>
        </w:rPr>
        <w:t xml:space="preserve"> בבקשה, אדוני. </w:t>
      </w:r>
    </w:p>
    <w:p w14:paraId="5058BB0C" w14:textId="77777777" w:rsidR="00000000" w:rsidRDefault="000E0F03">
      <w:pPr>
        <w:pStyle w:val="a0"/>
        <w:rPr>
          <w:rFonts w:hint="cs"/>
          <w:rtl/>
        </w:rPr>
      </w:pPr>
    </w:p>
    <w:p w14:paraId="770C96EB" w14:textId="77777777" w:rsidR="00000000" w:rsidRDefault="000E0F03">
      <w:pPr>
        <w:pStyle w:val="a"/>
        <w:rPr>
          <w:rtl/>
        </w:rPr>
      </w:pPr>
      <w:bookmarkStart w:id="146" w:name="FS000000965T21_07_2004_13_19_33"/>
      <w:bookmarkStart w:id="147" w:name="_Toc87615516"/>
      <w:bookmarkEnd w:id="146"/>
      <w:r>
        <w:rPr>
          <w:rFonts w:hint="eastAsia"/>
          <w:rtl/>
        </w:rPr>
        <w:t>שר</w:t>
      </w:r>
      <w:r>
        <w:rPr>
          <w:rtl/>
        </w:rPr>
        <w:t xml:space="preserve"> האוצר בנימין נתניהו:</w:t>
      </w:r>
      <w:bookmarkEnd w:id="147"/>
    </w:p>
    <w:p w14:paraId="3906B43A" w14:textId="77777777" w:rsidR="00000000" w:rsidRDefault="000E0F03">
      <w:pPr>
        <w:pStyle w:val="a0"/>
        <w:rPr>
          <w:rFonts w:hint="cs"/>
          <w:rtl/>
        </w:rPr>
      </w:pPr>
    </w:p>
    <w:p w14:paraId="513CDC7A" w14:textId="77777777" w:rsidR="00000000" w:rsidRDefault="000E0F03">
      <w:pPr>
        <w:pStyle w:val="a0"/>
        <w:rPr>
          <w:rFonts w:hint="cs"/>
          <w:rtl/>
        </w:rPr>
      </w:pPr>
      <w:r>
        <w:rPr>
          <w:rFonts w:hint="cs"/>
          <w:rtl/>
        </w:rPr>
        <w:t>אדוני היושב-ראש, יש לנו השגות והערות על הצעת החוק. הסכמנו, כפי שאמר חבר הכנסת בן-אליעזר, לדון בזה בשבועות הקרובים ולדחות את העלאת הנושא לחקיקה לא</w:t>
      </w:r>
      <w:r>
        <w:rPr>
          <w:rFonts w:hint="cs"/>
          <w:rtl/>
        </w:rPr>
        <w:t xml:space="preserve">חר הפגרה. </w:t>
      </w:r>
    </w:p>
    <w:p w14:paraId="26E31222" w14:textId="77777777" w:rsidR="00000000" w:rsidRDefault="000E0F03">
      <w:pPr>
        <w:pStyle w:val="a0"/>
        <w:rPr>
          <w:rFonts w:hint="cs"/>
          <w:rtl/>
        </w:rPr>
      </w:pPr>
    </w:p>
    <w:p w14:paraId="703B65B6" w14:textId="77777777" w:rsidR="00000000" w:rsidRDefault="000E0F03">
      <w:pPr>
        <w:pStyle w:val="af1"/>
        <w:rPr>
          <w:rtl/>
        </w:rPr>
      </w:pPr>
      <w:r>
        <w:rPr>
          <w:rtl/>
        </w:rPr>
        <w:t>היו"ר ראובן ריבלין:</w:t>
      </w:r>
    </w:p>
    <w:p w14:paraId="31B9DC46" w14:textId="77777777" w:rsidR="00000000" w:rsidRDefault="000E0F03">
      <w:pPr>
        <w:pStyle w:val="a0"/>
        <w:rPr>
          <w:rtl/>
        </w:rPr>
      </w:pPr>
    </w:p>
    <w:p w14:paraId="4244254C" w14:textId="77777777" w:rsidR="00000000" w:rsidRDefault="000E0F03">
      <w:pPr>
        <w:pStyle w:val="a0"/>
        <w:rPr>
          <w:rFonts w:hint="cs"/>
          <w:rtl/>
        </w:rPr>
      </w:pPr>
      <w:r>
        <w:rPr>
          <w:rFonts w:hint="cs"/>
          <w:rtl/>
        </w:rPr>
        <w:t>כבוד שר האוצר, חבר הכנסת בן-אליעזר לא הרצה פה הרצאה מלומדת. הוא הציע הצעת חוק והוא אומר: אני מסכים לדחות את ההצבעה עליה. אם אדוני אומר: אנחנו מתנגדים ומסכימים לדחות את ההצבעה, זה בסדר גמור, ואם אדוני אומר: אנחנו רוצים לשקול</w:t>
      </w:r>
      <w:r>
        <w:rPr>
          <w:rFonts w:hint="cs"/>
          <w:rtl/>
        </w:rPr>
        <w:t xml:space="preserve"> את זה ודוחים את ההצבעה, זה בסדר גמור. </w:t>
      </w:r>
    </w:p>
    <w:p w14:paraId="4B57B378" w14:textId="77777777" w:rsidR="00000000" w:rsidRDefault="000E0F03">
      <w:pPr>
        <w:pStyle w:val="a0"/>
        <w:rPr>
          <w:rFonts w:hint="cs"/>
          <w:rtl/>
        </w:rPr>
      </w:pPr>
    </w:p>
    <w:p w14:paraId="7E8CDAC8" w14:textId="77777777" w:rsidR="00000000" w:rsidRDefault="000E0F03">
      <w:pPr>
        <w:pStyle w:val="-"/>
        <w:rPr>
          <w:rtl/>
        </w:rPr>
      </w:pPr>
      <w:bookmarkStart w:id="148" w:name="FS000000965T21_07_2004_13_21_18C"/>
      <w:bookmarkEnd w:id="148"/>
      <w:r>
        <w:rPr>
          <w:rtl/>
        </w:rPr>
        <w:t>שר האוצר בנימין נתניהו:</w:t>
      </w:r>
    </w:p>
    <w:p w14:paraId="7CB222D6" w14:textId="77777777" w:rsidR="00000000" w:rsidRDefault="000E0F03">
      <w:pPr>
        <w:pStyle w:val="a0"/>
        <w:rPr>
          <w:rtl/>
        </w:rPr>
      </w:pPr>
    </w:p>
    <w:p w14:paraId="58EF796E" w14:textId="77777777" w:rsidR="00000000" w:rsidRDefault="000E0F03">
      <w:pPr>
        <w:pStyle w:val="a0"/>
        <w:rPr>
          <w:rFonts w:hint="cs"/>
          <w:rtl/>
        </w:rPr>
      </w:pPr>
      <w:r>
        <w:rPr>
          <w:rFonts w:hint="cs"/>
          <w:rtl/>
        </w:rPr>
        <w:t xml:space="preserve">אנחנו מסכימים לדחות את ההצבעה. </w:t>
      </w:r>
    </w:p>
    <w:p w14:paraId="76125D61" w14:textId="77777777" w:rsidR="00000000" w:rsidRDefault="000E0F03">
      <w:pPr>
        <w:pStyle w:val="a0"/>
        <w:rPr>
          <w:rFonts w:hint="cs"/>
          <w:rtl/>
        </w:rPr>
      </w:pPr>
    </w:p>
    <w:p w14:paraId="39954C13" w14:textId="77777777" w:rsidR="00000000" w:rsidRDefault="000E0F03">
      <w:pPr>
        <w:pStyle w:val="af1"/>
        <w:rPr>
          <w:rtl/>
        </w:rPr>
      </w:pPr>
      <w:r>
        <w:rPr>
          <w:rtl/>
        </w:rPr>
        <w:t>היו"ר ראובן ריבלין:</w:t>
      </w:r>
    </w:p>
    <w:p w14:paraId="2F9435DE" w14:textId="77777777" w:rsidR="00000000" w:rsidRDefault="000E0F03">
      <w:pPr>
        <w:pStyle w:val="a0"/>
        <w:rPr>
          <w:rtl/>
        </w:rPr>
      </w:pPr>
    </w:p>
    <w:p w14:paraId="63E34BA1" w14:textId="77777777" w:rsidR="00000000" w:rsidRDefault="000E0F03">
      <w:pPr>
        <w:pStyle w:val="a0"/>
        <w:rPr>
          <w:rFonts w:hint="cs"/>
          <w:rtl/>
        </w:rPr>
      </w:pPr>
      <w:r>
        <w:rPr>
          <w:rFonts w:hint="cs"/>
          <w:rtl/>
        </w:rPr>
        <w:t>תודה. רבותי חברי הכנסת, הממשלה מבקשת לדחות את ההצבעה וחבר הכנסת בן-אליעזר מסכים לדחות את ההצבעה. האם יש מישהו מבין חברי הכנסת שמתנגד? אי</w:t>
      </w:r>
      <w:r>
        <w:rPr>
          <w:rFonts w:hint="cs"/>
          <w:rtl/>
        </w:rPr>
        <w:t xml:space="preserve">ן מתנגדים. אי-אפשר לרוץ נגד הרוח כל הזמן, חבר הכנסת ברכה, יכולים להצטנן. אם כך, ההצבעה נדחית. התשובה וההצבעה נדחות למועד מאוחר יותר. </w:t>
      </w:r>
    </w:p>
    <w:p w14:paraId="21D9525B" w14:textId="77777777" w:rsidR="00000000" w:rsidRDefault="000E0F03">
      <w:pPr>
        <w:pStyle w:val="a2"/>
        <w:rPr>
          <w:rtl/>
        </w:rPr>
      </w:pPr>
    </w:p>
    <w:p w14:paraId="293931FF" w14:textId="77777777" w:rsidR="00000000" w:rsidRDefault="000E0F03">
      <w:pPr>
        <w:pStyle w:val="a2"/>
        <w:rPr>
          <w:rtl/>
        </w:rPr>
      </w:pPr>
      <w:bookmarkStart w:id="149" w:name="CS30580FI0030580T21_07_2004_13_23_09"/>
      <w:bookmarkEnd w:id="149"/>
    </w:p>
    <w:p w14:paraId="123FBB50" w14:textId="77777777" w:rsidR="00000000" w:rsidRDefault="000E0F03">
      <w:pPr>
        <w:pStyle w:val="a2"/>
        <w:rPr>
          <w:rFonts w:hint="cs"/>
          <w:rtl/>
        </w:rPr>
      </w:pPr>
      <w:bookmarkStart w:id="150" w:name="CS30580FI0030580T21_07_2004_17_50_44"/>
      <w:bookmarkStart w:id="151" w:name="_Toc87615517"/>
      <w:bookmarkEnd w:id="150"/>
      <w:r>
        <w:rPr>
          <w:rtl/>
        </w:rPr>
        <w:t xml:space="preserve">הצעת חוק הנוער (טיפול והשגחה) </w:t>
      </w:r>
      <w:r>
        <w:rPr>
          <w:rFonts w:hint="cs"/>
          <w:rtl/>
        </w:rPr>
        <w:br/>
      </w:r>
      <w:r>
        <w:rPr>
          <w:rtl/>
        </w:rPr>
        <w:t>(תיקון - מסגרות חוץ</w:t>
      </w:r>
      <w:r>
        <w:rPr>
          <w:rFonts w:hint="cs"/>
          <w:rtl/>
        </w:rPr>
        <w:t>-</w:t>
      </w:r>
      <w:r>
        <w:rPr>
          <w:rtl/>
        </w:rPr>
        <w:t>ביתיות לילדים נזקקים), התשס"ג-2003</w:t>
      </w:r>
      <w:bookmarkEnd w:id="151"/>
      <w:r>
        <w:rPr>
          <w:rFonts w:hint="cs"/>
          <w:rtl/>
        </w:rPr>
        <w:t xml:space="preserve"> </w:t>
      </w:r>
    </w:p>
    <w:p w14:paraId="32019DF7" w14:textId="77777777" w:rsidR="00000000" w:rsidRDefault="000E0F03">
      <w:pPr>
        <w:pStyle w:val="a0"/>
        <w:rPr>
          <w:rFonts w:hint="cs"/>
          <w:rtl/>
        </w:rPr>
      </w:pPr>
      <w:r>
        <w:rPr>
          <w:rtl/>
        </w:rPr>
        <w:t>[נספחות.]</w:t>
      </w:r>
    </w:p>
    <w:p w14:paraId="0315E586" w14:textId="77777777" w:rsidR="00000000" w:rsidRDefault="000E0F03">
      <w:pPr>
        <w:pStyle w:val="-0"/>
        <w:rPr>
          <w:rFonts w:hint="cs"/>
          <w:rtl/>
        </w:rPr>
      </w:pPr>
      <w:r>
        <w:rPr>
          <w:rFonts w:hint="cs"/>
          <w:rtl/>
        </w:rPr>
        <w:t>(הצעת קבוצת חברי הכנסת)</w:t>
      </w:r>
    </w:p>
    <w:p w14:paraId="7A130285" w14:textId="77777777" w:rsidR="00000000" w:rsidRDefault="000E0F03">
      <w:pPr>
        <w:pStyle w:val="-0"/>
        <w:rPr>
          <w:rFonts w:hint="cs"/>
          <w:rtl/>
        </w:rPr>
      </w:pPr>
    </w:p>
    <w:p w14:paraId="4654950A" w14:textId="77777777" w:rsidR="00000000" w:rsidRDefault="000E0F03">
      <w:pPr>
        <w:pStyle w:val="af1"/>
        <w:rPr>
          <w:rtl/>
        </w:rPr>
      </w:pPr>
      <w:r>
        <w:rPr>
          <w:rtl/>
        </w:rPr>
        <w:t>היו"ר ראובן ריבלין:</w:t>
      </w:r>
    </w:p>
    <w:p w14:paraId="35E6809E" w14:textId="77777777" w:rsidR="00000000" w:rsidRDefault="000E0F03">
      <w:pPr>
        <w:pStyle w:val="a0"/>
        <w:rPr>
          <w:rtl/>
        </w:rPr>
      </w:pPr>
    </w:p>
    <w:p w14:paraId="66E0FB06" w14:textId="77777777" w:rsidR="00000000" w:rsidRDefault="000E0F03">
      <w:pPr>
        <w:pStyle w:val="a0"/>
        <w:rPr>
          <w:rFonts w:hint="cs"/>
          <w:rtl/>
        </w:rPr>
      </w:pPr>
      <w:r>
        <w:rPr>
          <w:rFonts w:hint="cs"/>
          <w:rtl/>
        </w:rPr>
        <w:t>רבותי חברי הכנסת, אנחנו עוברים לנושא הבא: הצעת חוק פ/1107 - הצעת חוק הנוער (טיפול והשגחה)</w:t>
      </w:r>
      <w:r>
        <w:rPr>
          <w:rtl/>
        </w:rPr>
        <w:t xml:space="preserve"> (תיקון - מסגרות חוץ</w:t>
      </w:r>
      <w:r>
        <w:rPr>
          <w:rFonts w:hint="cs"/>
          <w:rtl/>
        </w:rPr>
        <w:t>-</w:t>
      </w:r>
      <w:r>
        <w:rPr>
          <w:rtl/>
        </w:rPr>
        <w:t>ביתיות לילדים נזקקים)</w:t>
      </w:r>
      <w:r>
        <w:rPr>
          <w:rFonts w:hint="cs"/>
          <w:rtl/>
        </w:rPr>
        <w:t xml:space="preserve">, של חבר הכנסת רן כהן. בבקשה, אדוני. </w:t>
      </w:r>
    </w:p>
    <w:p w14:paraId="600AF5E9" w14:textId="77777777" w:rsidR="00000000" w:rsidRDefault="000E0F03">
      <w:pPr>
        <w:pStyle w:val="a0"/>
        <w:rPr>
          <w:rFonts w:hint="cs"/>
          <w:rtl/>
        </w:rPr>
      </w:pPr>
    </w:p>
    <w:p w14:paraId="1F88D898" w14:textId="77777777" w:rsidR="00000000" w:rsidRDefault="000E0F03">
      <w:pPr>
        <w:pStyle w:val="a"/>
        <w:rPr>
          <w:rtl/>
        </w:rPr>
      </w:pPr>
      <w:bookmarkStart w:id="152" w:name="FS000000507T21_07_2004_13_23_55"/>
      <w:bookmarkStart w:id="153" w:name="_Toc87615518"/>
      <w:bookmarkEnd w:id="152"/>
      <w:r>
        <w:rPr>
          <w:rFonts w:hint="eastAsia"/>
          <w:rtl/>
        </w:rPr>
        <w:t>רן</w:t>
      </w:r>
      <w:r>
        <w:rPr>
          <w:rtl/>
        </w:rPr>
        <w:t xml:space="preserve"> כהן (יחד):</w:t>
      </w:r>
      <w:bookmarkEnd w:id="153"/>
    </w:p>
    <w:p w14:paraId="5FE9F6BD" w14:textId="77777777" w:rsidR="00000000" w:rsidRDefault="000E0F03">
      <w:pPr>
        <w:pStyle w:val="a0"/>
        <w:rPr>
          <w:rFonts w:hint="cs"/>
          <w:rtl/>
        </w:rPr>
      </w:pPr>
    </w:p>
    <w:p w14:paraId="2DABA15B" w14:textId="77777777" w:rsidR="00000000" w:rsidRDefault="000E0F03">
      <w:pPr>
        <w:pStyle w:val="a0"/>
        <w:rPr>
          <w:rFonts w:hint="cs"/>
          <w:rtl/>
        </w:rPr>
      </w:pPr>
      <w:r>
        <w:rPr>
          <w:rFonts w:hint="cs"/>
          <w:rtl/>
        </w:rPr>
        <w:t>אדוני היושב-ראש, רבותי השרים, חברות וחברי הכנסת,</w:t>
      </w:r>
      <w:r>
        <w:rPr>
          <w:rFonts w:hint="cs"/>
          <w:rtl/>
        </w:rPr>
        <w:t xml:space="preserve"> אני מתכבד להגיש הצעת חוק הנוער (טיפול והשגחה)</w:t>
      </w:r>
      <w:r>
        <w:rPr>
          <w:rtl/>
        </w:rPr>
        <w:t xml:space="preserve"> (תיקון - מסגרות חוץ</w:t>
      </w:r>
      <w:r>
        <w:rPr>
          <w:rFonts w:hint="cs"/>
          <w:rtl/>
        </w:rPr>
        <w:t>-</w:t>
      </w:r>
      <w:r>
        <w:rPr>
          <w:rtl/>
        </w:rPr>
        <w:t>ביתיות לילדים נזקקים)</w:t>
      </w:r>
      <w:r>
        <w:rPr>
          <w:rFonts w:hint="cs"/>
          <w:rtl/>
        </w:rPr>
        <w:t>, שמטרתה להבטיח שכל ילד שחייב להיות מורחק ממסגרת משפחתו בגין אסונות ופגיעות שעלולים לקרות לו, יוכל למצוא את הסידור המתאים מחוץ לביתו במגוון דרכים, במיוחד כאשר בית-המשפט</w:t>
      </w:r>
      <w:r>
        <w:rPr>
          <w:rFonts w:hint="cs"/>
          <w:rtl/>
        </w:rPr>
        <w:t xml:space="preserve">, מפאת הסכנה לחייו ולבריאותו הנפשית והפיזית של הנער או הילד, מחליט להרחיק אותו מביתו. </w:t>
      </w:r>
    </w:p>
    <w:p w14:paraId="2C59DABB" w14:textId="77777777" w:rsidR="00000000" w:rsidRDefault="000E0F03">
      <w:pPr>
        <w:pStyle w:val="a0"/>
        <w:rPr>
          <w:rFonts w:hint="cs"/>
          <w:rtl/>
        </w:rPr>
      </w:pPr>
    </w:p>
    <w:p w14:paraId="0E28F408" w14:textId="77777777" w:rsidR="00000000" w:rsidRDefault="000E0F03">
      <w:pPr>
        <w:pStyle w:val="a0"/>
        <w:rPr>
          <w:rFonts w:hint="cs"/>
          <w:rtl/>
        </w:rPr>
      </w:pPr>
      <w:r>
        <w:rPr>
          <w:rFonts w:hint="cs"/>
          <w:rtl/>
        </w:rPr>
        <w:t>לפני שנתיים העביר שר המשפטים דאז, מאיר שטרית, את הצעת החוק הזאת והתחלנו בחקיקתה, אבל לצערנו היא נעצרה ונבלמה. אני מאמין שהיום, בזכות פעולה משותפת של שר הרווחה אורלב ושר</w:t>
      </w:r>
      <w:r>
        <w:rPr>
          <w:rFonts w:hint="cs"/>
          <w:rtl/>
        </w:rPr>
        <w:t xml:space="preserve"> האוצר יש סיכוי אולי למצוא פתרון הולם למצב שנוצר. </w:t>
      </w:r>
    </w:p>
    <w:p w14:paraId="54267DF1" w14:textId="77777777" w:rsidR="00000000" w:rsidRDefault="000E0F03">
      <w:pPr>
        <w:pStyle w:val="a0"/>
        <w:rPr>
          <w:rFonts w:hint="cs"/>
          <w:rtl/>
        </w:rPr>
      </w:pPr>
    </w:p>
    <w:p w14:paraId="63BA78BD" w14:textId="77777777" w:rsidR="00000000" w:rsidRDefault="000E0F03">
      <w:pPr>
        <w:pStyle w:val="a0"/>
        <w:rPr>
          <w:rFonts w:hint="cs"/>
          <w:rtl/>
        </w:rPr>
      </w:pPr>
      <w:r>
        <w:rPr>
          <w:rFonts w:hint="cs"/>
          <w:rtl/>
        </w:rPr>
        <w:t>מדובר, רבותי חברי הכנסת, בכך שיש היום קרוב ל-500 ילדים שאין להם פתרון חוץ-ביתי מתאים אף שמצבם יכול להיות בכי רע. אני אתאר רק אחד מהם ואקרא קטע: "'אין מכסות, אין תקציב', כך השיב עובד שירות הרווחה כשהתבקש ל</w:t>
      </w:r>
      <w:r>
        <w:rPr>
          <w:rFonts w:hint="cs"/>
          <w:rtl/>
        </w:rPr>
        <w:t xml:space="preserve">סדר במוסד במקרה חירום נער שנזרק מביתו ומתגלגל ברחובות אך עדיין איננו עבריין; 'שירותי הרווחה הוציאו אותי מרשות אמי הנרקומנית וסידרו אותי במשפחה אומנת, שבה אנסו אותי והתעללו בי', כך מספרת נערה שברחה מהמשפחה וקבעה את מגוריה מתחת לעץ". </w:t>
      </w:r>
    </w:p>
    <w:p w14:paraId="03B6E3F9" w14:textId="77777777" w:rsidR="00000000" w:rsidRDefault="000E0F03">
      <w:pPr>
        <w:pStyle w:val="a0"/>
        <w:rPr>
          <w:rFonts w:hint="cs"/>
          <w:rtl/>
        </w:rPr>
      </w:pPr>
    </w:p>
    <w:p w14:paraId="1A547DDC" w14:textId="77777777" w:rsidR="00000000" w:rsidRDefault="000E0F03">
      <w:pPr>
        <w:pStyle w:val="a0"/>
        <w:rPr>
          <w:rFonts w:hint="cs"/>
          <w:rtl/>
        </w:rPr>
      </w:pPr>
      <w:r>
        <w:rPr>
          <w:rFonts w:hint="cs"/>
          <w:rtl/>
        </w:rPr>
        <w:t>מצב כזה לא יכול להימשך</w:t>
      </w:r>
      <w:r>
        <w:rPr>
          <w:rFonts w:hint="cs"/>
          <w:rtl/>
        </w:rPr>
        <w:t xml:space="preserve">, ושר הרווחה הוא בראש הזועקים בעניין הזה והוא רוצה פתרונות. לכן סברתי שעל-ידי הצעת החוק הזאת צריך לחייב את הממשלה לפתור את הבעיה של סידור חוץ-ביתי, כאשר בית-המשפט מחליט שיש להרחיק ילד כזה מביתו ומסביבתו ולסדר לו סידור חוץ-ביתי. </w:t>
      </w:r>
    </w:p>
    <w:p w14:paraId="366D0F74" w14:textId="77777777" w:rsidR="00000000" w:rsidRDefault="000E0F03">
      <w:pPr>
        <w:pStyle w:val="a0"/>
        <w:rPr>
          <w:rFonts w:hint="cs"/>
          <w:rtl/>
        </w:rPr>
      </w:pPr>
    </w:p>
    <w:p w14:paraId="10F6A744" w14:textId="77777777" w:rsidR="00000000" w:rsidRDefault="000E0F03">
      <w:pPr>
        <w:pStyle w:val="a0"/>
        <w:rPr>
          <w:rFonts w:hint="cs"/>
          <w:rtl/>
        </w:rPr>
      </w:pPr>
      <w:r>
        <w:rPr>
          <w:rFonts w:hint="cs"/>
          <w:rtl/>
        </w:rPr>
        <w:t>שר הרווחה האיר את עיני שיש</w:t>
      </w:r>
      <w:r>
        <w:rPr>
          <w:rFonts w:hint="cs"/>
          <w:rtl/>
        </w:rPr>
        <w:t xml:space="preserve"> כאן למעשה שני דברים. לאחר שהממשלה החליטה להתנגד להצעת החוק, יש שתי סוגיות: האחת, צריך למצוא פתרון לא רק כאשר בית-המשפט מחליט, אלא גם כאשר יש הסכמה בין המשפחה לבין שירותי הרווחה שהילד צריך להיות מורחק, והצעת החוק לא כוללת את זה. השנייה, שצריך למצוא לא רק פ</w:t>
      </w:r>
      <w:r>
        <w:rPr>
          <w:rFonts w:hint="cs"/>
          <w:rtl/>
        </w:rPr>
        <w:t xml:space="preserve">תרון במוסד חוץ-ביתי, אלא במגוון פתרונות, החל מהמשפחה והקהילה ועד המוסד החוץ-ביתי. אכן, אני סבור שהשר צודק וצריך באמת להגיע למגוון הפתרונות הללו. </w:t>
      </w:r>
    </w:p>
    <w:p w14:paraId="617B922D" w14:textId="77777777" w:rsidR="00000000" w:rsidRDefault="000E0F03">
      <w:pPr>
        <w:pStyle w:val="a0"/>
        <w:rPr>
          <w:rFonts w:hint="cs"/>
          <w:rtl/>
        </w:rPr>
      </w:pPr>
    </w:p>
    <w:p w14:paraId="5CA3A435" w14:textId="77777777" w:rsidR="00000000" w:rsidRDefault="000E0F03">
      <w:pPr>
        <w:pStyle w:val="a0"/>
        <w:rPr>
          <w:rFonts w:hint="cs"/>
          <w:rtl/>
        </w:rPr>
      </w:pPr>
      <w:r>
        <w:rPr>
          <w:rFonts w:hint="cs"/>
          <w:rtl/>
        </w:rPr>
        <w:t xml:space="preserve">השר הציע או יציע, אינני יודע כרגע, שנמתין עם ההצבעה עד שיימצא פתרון והוא יעלה את הדברים בפני ועדת השרים. לזה </w:t>
      </w:r>
      <w:r>
        <w:rPr>
          <w:rFonts w:hint="cs"/>
          <w:rtl/>
        </w:rPr>
        <w:t xml:space="preserve">בהחלט הסכמתי, כי אין לי שום אמביציה לעשות את העניין הזה בצורה כפויה. אין לי שום סיבה לעשות כך. </w:t>
      </w:r>
    </w:p>
    <w:p w14:paraId="0CDF799F" w14:textId="77777777" w:rsidR="00000000" w:rsidRDefault="000E0F03">
      <w:pPr>
        <w:pStyle w:val="a0"/>
        <w:rPr>
          <w:rFonts w:hint="cs"/>
          <w:rtl/>
        </w:rPr>
      </w:pPr>
    </w:p>
    <w:p w14:paraId="74497F9B" w14:textId="77777777" w:rsidR="00000000" w:rsidRDefault="000E0F03">
      <w:pPr>
        <w:pStyle w:val="af1"/>
        <w:rPr>
          <w:rtl/>
        </w:rPr>
      </w:pPr>
      <w:r>
        <w:rPr>
          <w:rtl/>
        </w:rPr>
        <w:t>היו"ר ראובן ריבלין:</w:t>
      </w:r>
    </w:p>
    <w:p w14:paraId="42B15C03" w14:textId="77777777" w:rsidR="00000000" w:rsidRDefault="000E0F03">
      <w:pPr>
        <w:pStyle w:val="a0"/>
        <w:rPr>
          <w:rtl/>
        </w:rPr>
      </w:pPr>
    </w:p>
    <w:p w14:paraId="2923BEED" w14:textId="77777777" w:rsidR="00000000" w:rsidRDefault="000E0F03">
      <w:pPr>
        <w:pStyle w:val="a0"/>
        <w:rPr>
          <w:rFonts w:hint="cs"/>
          <w:rtl/>
        </w:rPr>
      </w:pPr>
      <w:r>
        <w:rPr>
          <w:rFonts w:hint="cs"/>
          <w:rtl/>
        </w:rPr>
        <w:t xml:space="preserve">חבר הכנסת רן כהן, עד היום ניתן צו של ילד בסיכון והמדינה לא היתה - - - </w:t>
      </w:r>
    </w:p>
    <w:p w14:paraId="5B6049C9" w14:textId="77777777" w:rsidR="00000000" w:rsidRDefault="000E0F03">
      <w:pPr>
        <w:pStyle w:val="a0"/>
        <w:rPr>
          <w:rFonts w:hint="cs"/>
          <w:rtl/>
        </w:rPr>
      </w:pPr>
    </w:p>
    <w:p w14:paraId="17FB8CFF" w14:textId="77777777" w:rsidR="00000000" w:rsidRDefault="000E0F03">
      <w:pPr>
        <w:pStyle w:val="-"/>
        <w:rPr>
          <w:rtl/>
        </w:rPr>
      </w:pPr>
      <w:bookmarkStart w:id="154" w:name="FS000000507T21_07_2004_13_31_13C"/>
      <w:bookmarkEnd w:id="154"/>
      <w:r>
        <w:rPr>
          <w:rtl/>
        </w:rPr>
        <w:t>רן כהן (יחד):</w:t>
      </w:r>
    </w:p>
    <w:p w14:paraId="285CD879" w14:textId="77777777" w:rsidR="00000000" w:rsidRDefault="000E0F03">
      <w:pPr>
        <w:pStyle w:val="a0"/>
        <w:rPr>
          <w:rtl/>
        </w:rPr>
      </w:pPr>
    </w:p>
    <w:p w14:paraId="0CE95887" w14:textId="77777777" w:rsidR="00000000" w:rsidRDefault="000E0F03">
      <w:pPr>
        <w:pStyle w:val="a0"/>
        <w:rPr>
          <w:rFonts w:hint="cs"/>
          <w:rtl/>
        </w:rPr>
      </w:pPr>
      <w:r>
        <w:rPr>
          <w:rFonts w:hint="cs"/>
          <w:rtl/>
        </w:rPr>
        <w:t>אכן. יש היום מצבים שבהם יש צו של בית-משפט, ולמרות ה</w:t>
      </w:r>
      <w:r>
        <w:rPr>
          <w:rFonts w:hint="cs"/>
          <w:rtl/>
        </w:rPr>
        <w:t>כול אין בידי משרד הרווחה לספק את הפתרון.</w:t>
      </w:r>
    </w:p>
    <w:p w14:paraId="6EF5D9DA" w14:textId="77777777" w:rsidR="00000000" w:rsidRDefault="000E0F03">
      <w:pPr>
        <w:pStyle w:val="a0"/>
        <w:rPr>
          <w:rFonts w:hint="cs"/>
          <w:rtl/>
        </w:rPr>
      </w:pPr>
    </w:p>
    <w:p w14:paraId="68B383D8" w14:textId="77777777" w:rsidR="00000000" w:rsidRDefault="000E0F03">
      <w:pPr>
        <w:pStyle w:val="af0"/>
        <w:rPr>
          <w:rtl/>
        </w:rPr>
      </w:pPr>
      <w:r>
        <w:rPr>
          <w:rFonts w:hint="eastAsia"/>
          <w:rtl/>
        </w:rPr>
        <w:t>עמרם</w:t>
      </w:r>
      <w:r>
        <w:rPr>
          <w:rtl/>
        </w:rPr>
        <w:t xml:space="preserve"> מצנע (העבודה-מימד):</w:t>
      </w:r>
    </w:p>
    <w:p w14:paraId="49D5D4DA" w14:textId="77777777" w:rsidR="00000000" w:rsidRDefault="000E0F03">
      <w:pPr>
        <w:pStyle w:val="a0"/>
        <w:rPr>
          <w:rFonts w:hint="cs"/>
          <w:rtl/>
        </w:rPr>
      </w:pPr>
    </w:p>
    <w:p w14:paraId="2B5391CD" w14:textId="77777777" w:rsidR="00000000" w:rsidRDefault="000E0F03">
      <w:pPr>
        <w:pStyle w:val="a0"/>
        <w:rPr>
          <w:rFonts w:hint="cs"/>
          <w:rtl/>
        </w:rPr>
      </w:pPr>
      <w:r>
        <w:rPr>
          <w:rFonts w:hint="cs"/>
          <w:rtl/>
        </w:rPr>
        <w:t xml:space="preserve">חודשים ארוכים. </w:t>
      </w:r>
    </w:p>
    <w:p w14:paraId="400D40D0" w14:textId="77777777" w:rsidR="00000000" w:rsidRDefault="000E0F03">
      <w:pPr>
        <w:pStyle w:val="a0"/>
        <w:rPr>
          <w:rFonts w:hint="cs"/>
          <w:rtl/>
        </w:rPr>
      </w:pPr>
    </w:p>
    <w:p w14:paraId="577C2F26" w14:textId="77777777" w:rsidR="00000000" w:rsidRDefault="000E0F03">
      <w:pPr>
        <w:pStyle w:val="-"/>
        <w:rPr>
          <w:rtl/>
        </w:rPr>
      </w:pPr>
      <w:bookmarkStart w:id="155" w:name="FS000000507T21_07_2004_13_32_04C"/>
      <w:bookmarkEnd w:id="155"/>
      <w:r>
        <w:rPr>
          <w:rtl/>
        </w:rPr>
        <w:t>רן כהן (יחד):</w:t>
      </w:r>
    </w:p>
    <w:p w14:paraId="52299880" w14:textId="77777777" w:rsidR="00000000" w:rsidRDefault="000E0F03">
      <w:pPr>
        <w:pStyle w:val="a0"/>
        <w:rPr>
          <w:rtl/>
        </w:rPr>
      </w:pPr>
    </w:p>
    <w:p w14:paraId="20CC3C38" w14:textId="77777777" w:rsidR="00000000" w:rsidRDefault="000E0F03">
      <w:pPr>
        <w:pStyle w:val="a0"/>
        <w:rPr>
          <w:rFonts w:hint="cs"/>
          <w:rtl/>
        </w:rPr>
      </w:pPr>
      <w:r>
        <w:rPr>
          <w:rFonts w:hint="cs"/>
          <w:rtl/>
        </w:rPr>
        <w:t xml:space="preserve">לכן ילדים נמצאים ברחוב, במקום שבו הסכנה לא פחותה מהסכנה בביתם. </w:t>
      </w:r>
    </w:p>
    <w:p w14:paraId="562F0264" w14:textId="77777777" w:rsidR="00000000" w:rsidRDefault="000E0F03">
      <w:pPr>
        <w:pStyle w:val="a0"/>
        <w:rPr>
          <w:rFonts w:hint="cs"/>
          <w:rtl/>
        </w:rPr>
      </w:pPr>
    </w:p>
    <w:p w14:paraId="647B8C32" w14:textId="77777777" w:rsidR="00000000" w:rsidRDefault="000E0F03">
      <w:pPr>
        <w:pStyle w:val="af1"/>
        <w:rPr>
          <w:rtl/>
        </w:rPr>
      </w:pPr>
      <w:r>
        <w:rPr>
          <w:rtl/>
        </w:rPr>
        <w:t>היו"ר ראובן ריבלין:</w:t>
      </w:r>
    </w:p>
    <w:p w14:paraId="72BE3A25" w14:textId="77777777" w:rsidR="00000000" w:rsidRDefault="000E0F03">
      <w:pPr>
        <w:pStyle w:val="a0"/>
        <w:rPr>
          <w:rtl/>
        </w:rPr>
      </w:pPr>
    </w:p>
    <w:p w14:paraId="06C9916F" w14:textId="77777777" w:rsidR="00000000" w:rsidRDefault="000E0F03">
      <w:pPr>
        <w:pStyle w:val="a0"/>
        <w:rPr>
          <w:rFonts w:hint="cs"/>
          <w:rtl/>
        </w:rPr>
      </w:pPr>
      <w:r>
        <w:rPr>
          <w:rFonts w:hint="cs"/>
          <w:rtl/>
        </w:rPr>
        <w:t xml:space="preserve">חבר הכנסת מלכיאור, יש היום ילדים שיש לגביהם צו, שהם ילדים בסיכון, ולא </w:t>
      </w:r>
      <w:r>
        <w:rPr>
          <w:rFonts w:hint="cs"/>
          <w:rtl/>
        </w:rPr>
        <w:t>נמצא להם מענה באחד המוסדות?</w:t>
      </w:r>
    </w:p>
    <w:p w14:paraId="7DDD09B1" w14:textId="77777777" w:rsidR="00000000" w:rsidRDefault="000E0F03">
      <w:pPr>
        <w:pStyle w:val="a0"/>
        <w:rPr>
          <w:rFonts w:hint="cs"/>
          <w:rtl/>
        </w:rPr>
      </w:pPr>
    </w:p>
    <w:p w14:paraId="23C9B840" w14:textId="77777777" w:rsidR="00000000" w:rsidRDefault="000E0F03">
      <w:pPr>
        <w:pStyle w:val="af0"/>
        <w:rPr>
          <w:rtl/>
        </w:rPr>
      </w:pPr>
      <w:r>
        <w:rPr>
          <w:rFonts w:hint="eastAsia"/>
          <w:rtl/>
        </w:rPr>
        <w:t>מיכאל</w:t>
      </w:r>
      <w:r>
        <w:rPr>
          <w:rtl/>
        </w:rPr>
        <w:t xml:space="preserve"> מלכיאור (העבודה-מימד):</w:t>
      </w:r>
    </w:p>
    <w:p w14:paraId="0CAE26ED" w14:textId="77777777" w:rsidR="00000000" w:rsidRDefault="000E0F03">
      <w:pPr>
        <w:pStyle w:val="a0"/>
        <w:rPr>
          <w:rFonts w:hint="cs"/>
          <w:rtl/>
        </w:rPr>
      </w:pPr>
    </w:p>
    <w:p w14:paraId="10180401" w14:textId="77777777" w:rsidR="00000000" w:rsidRDefault="000E0F03">
      <w:pPr>
        <w:pStyle w:val="a0"/>
        <w:rPr>
          <w:rFonts w:hint="cs"/>
          <w:rtl/>
        </w:rPr>
      </w:pPr>
      <w:r>
        <w:rPr>
          <w:rFonts w:hint="cs"/>
          <w:rtl/>
        </w:rPr>
        <w:t xml:space="preserve">כן. </w:t>
      </w:r>
    </w:p>
    <w:p w14:paraId="045E4CCB" w14:textId="77777777" w:rsidR="00000000" w:rsidRDefault="000E0F03">
      <w:pPr>
        <w:pStyle w:val="a0"/>
        <w:rPr>
          <w:rFonts w:hint="cs"/>
          <w:rtl/>
        </w:rPr>
      </w:pPr>
    </w:p>
    <w:p w14:paraId="30B4C497" w14:textId="77777777" w:rsidR="00000000" w:rsidRDefault="000E0F03">
      <w:pPr>
        <w:pStyle w:val="af0"/>
        <w:rPr>
          <w:rtl/>
        </w:rPr>
      </w:pPr>
      <w:r>
        <w:rPr>
          <w:rFonts w:hint="eastAsia"/>
          <w:rtl/>
        </w:rPr>
        <w:t>נסים</w:t>
      </w:r>
      <w:r>
        <w:rPr>
          <w:rtl/>
        </w:rPr>
        <w:t xml:space="preserve"> דהן (ש"ס):</w:t>
      </w:r>
    </w:p>
    <w:p w14:paraId="21E69B37" w14:textId="77777777" w:rsidR="00000000" w:rsidRDefault="000E0F03">
      <w:pPr>
        <w:pStyle w:val="a0"/>
        <w:rPr>
          <w:rFonts w:hint="cs"/>
          <w:rtl/>
        </w:rPr>
      </w:pPr>
    </w:p>
    <w:p w14:paraId="26DD55F6" w14:textId="77777777" w:rsidR="00000000" w:rsidRDefault="000E0F03">
      <w:pPr>
        <w:pStyle w:val="a0"/>
        <w:rPr>
          <w:rFonts w:hint="cs"/>
          <w:rtl/>
        </w:rPr>
      </w:pPr>
      <w:r>
        <w:rPr>
          <w:rFonts w:hint="cs"/>
          <w:rtl/>
        </w:rPr>
        <w:t>המון.</w:t>
      </w:r>
    </w:p>
    <w:p w14:paraId="14379510" w14:textId="77777777" w:rsidR="00000000" w:rsidRDefault="000E0F03">
      <w:pPr>
        <w:pStyle w:val="a0"/>
        <w:rPr>
          <w:rFonts w:hint="cs"/>
          <w:rtl/>
        </w:rPr>
      </w:pPr>
    </w:p>
    <w:p w14:paraId="335E405C" w14:textId="77777777" w:rsidR="00000000" w:rsidRDefault="000E0F03">
      <w:pPr>
        <w:pStyle w:val="-"/>
        <w:rPr>
          <w:rtl/>
        </w:rPr>
      </w:pPr>
      <w:bookmarkStart w:id="156" w:name="FS000000507T21_07_2004_13_32_54C"/>
      <w:bookmarkEnd w:id="156"/>
      <w:r>
        <w:rPr>
          <w:rtl/>
        </w:rPr>
        <w:t>רן כהן (יחד):</w:t>
      </w:r>
    </w:p>
    <w:p w14:paraId="41D7D014" w14:textId="77777777" w:rsidR="00000000" w:rsidRDefault="000E0F03">
      <w:pPr>
        <w:pStyle w:val="a0"/>
        <w:rPr>
          <w:rtl/>
        </w:rPr>
      </w:pPr>
    </w:p>
    <w:p w14:paraId="0F56741F" w14:textId="77777777" w:rsidR="00000000" w:rsidRDefault="000E0F03">
      <w:pPr>
        <w:pStyle w:val="a0"/>
        <w:rPr>
          <w:rFonts w:hint="cs"/>
          <w:rtl/>
        </w:rPr>
      </w:pPr>
      <w:r>
        <w:rPr>
          <w:rFonts w:hint="cs"/>
          <w:rtl/>
        </w:rPr>
        <w:t xml:space="preserve">בהחלט, יש מאות. </w:t>
      </w:r>
    </w:p>
    <w:p w14:paraId="02B18F79" w14:textId="77777777" w:rsidR="00000000" w:rsidRDefault="000E0F03">
      <w:pPr>
        <w:pStyle w:val="a0"/>
        <w:rPr>
          <w:rFonts w:hint="cs"/>
          <w:rtl/>
        </w:rPr>
      </w:pPr>
    </w:p>
    <w:p w14:paraId="70D9CFFF" w14:textId="77777777" w:rsidR="00000000" w:rsidRDefault="000E0F03">
      <w:pPr>
        <w:pStyle w:val="af0"/>
        <w:rPr>
          <w:rtl/>
        </w:rPr>
      </w:pPr>
      <w:r>
        <w:rPr>
          <w:rFonts w:hint="eastAsia"/>
          <w:rtl/>
        </w:rPr>
        <w:t>עמרם</w:t>
      </w:r>
      <w:r>
        <w:rPr>
          <w:rtl/>
        </w:rPr>
        <w:t xml:space="preserve"> מצנע (העבודה-מימד):</w:t>
      </w:r>
    </w:p>
    <w:p w14:paraId="6F0D6EEF" w14:textId="77777777" w:rsidR="00000000" w:rsidRDefault="000E0F03">
      <w:pPr>
        <w:pStyle w:val="a0"/>
        <w:rPr>
          <w:rFonts w:hint="cs"/>
          <w:rtl/>
        </w:rPr>
      </w:pPr>
    </w:p>
    <w:p w14:paraId="7165BCFC" w14:textId="77777777" w:rsidR="00000000" w:rsidRDefault="000E0F03">
      <w:pPr>
        <w:pStyle w:val="a0"/>
        <w:rPr>
          <w:rFonts w:hint="cs"/>
          <w:rtl/>
        </w:rPr>
      </w:pPr>
      <w:r>
        <w:rPr>
          <w:rFonts w:hint="cs"/>
          <w:rtl/>
        </w:rPr>
        <w:t xml:space="preserve">בגלל תקציב. </w:t>
      </w:r>
    </w:p>
    <w:p w14:paraId="670FFA9E" w14:textId="77777777" w:rsidR="00000000" w:rsidRDefault="000E0F03">
      <w:pPr>
        <w:pStyle w:val="a0"/>
        <w:rPr>
          <w:rFonts w:hint="cs"/>
          <w:rtl/>
        </w:rPr>
      </w:pPr>
    </w:p>
    <w:p w14:paraId="6B0E6EF7" w14:textId="77777777" w:rsidR="00000000" w:rsidRDefault="000E0F03">
      <w:pPr>
        <w:pStyle w:val="af1"/>
        <w:rPr>
          <w:rtl/>
        </w:rPr>
      </w:pPr>
      <w:r>
        <w:rPr>
          <w:rtl/>
        </w:rPr>
        <w:t>היו"ר ראובן ריבלין:</w:t>
      </w:r>
    </w:p>
    <w:p w14:paraId="23C3E554" w14:textId="77777777" w:rsidR="00000000" w:rsidRDefault="000E0F03">
      <w:pPr>
        <w:pStyle w:val="a0"/>
        <w:rPr>
          <w:rtl/>
        </w:rPr>
      </w:pPr>
    </w:p>
    <w:p w14:paraId="2D419B10" w14:textId="77777777" w:rsidR="00000000" w:rsidRDefault="000E0F03">
      <w:pPr>
        <w:pStyle w:val="a0"/>
        <w:rPr>
          <w:rFonts w:hint="cs"/>
          <w:rtl/>
        </w:rPr>
      </w:pPr>
      <w:r>
        <w:rPr>
          <w:rFonts w:hint="cs"/>
          <w:rtl/>
        </w:rPr>
        <w:t xml:space="preserve">חבר הכנסת רן כהן, תהיה ברוך. אני ממש משבח אותך. </w:t>
      </w:r>
    </w:p>
    <w:p w14:paraId="48E67C98" w14:textId="77777777" w:rsidR="00000000" w:rsidRDefault="000E0F03">
      <w:pPr>
        <w:pStyle w:val="a0"/>
        <w:rPr>
          <w:rFonts w:hint="cs"/>
          <w:rtl/>
        </w:rPr>
      </w:pPr>
    </w:p>
    <w:p w14:paraId="4D46AD82" w14:textId="77777777" w:rsidR="00000000" w:rsidRDefault="000E0F03">
      <w:pPr>
        <w:pStyle w:val="-"/>
        <w:rPr>
          <w:rtl/>
        </w:rPr>
      </w:pPr>
      <w:bookmarkStart w:id="157" w:name="FS000000507T21_07_2004_13_33_26C"/>
      <w:bookmarkEnd w:id="157"/>
      <w:r>
        <w:rPr>
          <w:rtl/>
        </w:rPr>
        <w:t>רן כהן (יחד):</w:t>
      </w:r>
    </w:p>
    <w:p w14:paraId="2B7B2959" w14:textId="77777777" w:rsidR="00000000" w:rsidRDefault="000E0F03">
      <w:pPr>
        <w:pStyle w:val="a0"/>
        <w:rPr>
          <w:rtl/>
        </w:rPr>
      </w:pPr>
    </w:p>
    <w:p w14:paraId="2EEDFBFF" w14:textId="77777777" w:rsidR="00000000" w:rsidRDefault="000E0F03">
      <w:pPr>
        <w:pStyle w:val="a0"/>
        <w:rPr>
          <w:rFonts w:hint="cs"/>
          <w:rtl/>
        </w:rPr>
      </w:pPr>
      <w:r>
        <w:rPr>
          <w:rFonts w:hint="cs"/>
          <w:rtl/>
        </w:rPr>
        <w:t>באמת אי-</w:t>
      </w:r>
      <w:r>
        <w:rPr>
          <w:rFonts w:hint="cs"/>
          <w:rtl/>
        </w:rPr>
        <w:t xml:space="preserve">אפשר שלא להתעקש על פתרון. מדובר ממש בהצלת נפשות, הצלת ילדים מסכנה נוראה. </w:t>
      </w:r>
    </w:p>
    <w:p w14:paraId="7AE9361B" w14:textId="77777777" w:rsidR="00000000" w:rsidRDefault="000E0F03">
      <w:pPr>
        <w:pStyle w:val="a0"/>
        <w:rPr>
          <w:rFonts w:hint="cs"/>
          <w:rtl/>
        </w:rPr>
      </w:pPr>
    </w:p>
    <w:p w14:paraId="5FCDAD28" w14:textId="77777777" w:rsidR="00000000" w:rsidRDefault="000E0F03">
      <w:pPr>
        <w:pStyle w:val="af1"/>
        <w:rPr>
          <w:rtl/>
        </w:rPr>
      </w:pPr>
      <w:r>
        <w:rPr>
          <w:rtl/>
        </w:rPr>
        <w:t>היו"ר ראובן ריבלין:</w:t>
      </w:r>
    </w:p>
    <w:p w14:paraId="7078C167" w14:textId="77777777" w:rsidR="00000000" w:rsidRDefault="000E0F03">
      <w:pPr>
        <w:pStyle w:val="a0"/>
        <w:rPr>
          <w:rtl/>
        </w:rPr>
      </w:pPr>
    </w:p>
    <w:p w14:paraId="63A07F82" w14:textId="77777777" w:rsidR="00000000" w:rsidRDefault="000E0F03">
      <w:pPr>
        <w:pStyle w:val="a0"/>
        <w:rPr>
          <w:rFonts w:hint="cs"/>
          <w:rtl/>
        </w:rPr>
      </w:pPr>
      <w:r>
        <w:rPr>
          <w:rFonts w:hint="cs"/>
          <w:rtl/>
        </w:rPr>
        <w:t xml:space="preserve">ילדים שיש לגביהם צו ואין להם פתרון תקציבי. </w:t>
      </w:r>
    </w:p>
    <w:p w14:paraId="1F487811" w14:textId="77777777" w:rsidR="00000000" w:rsidRDefault="000E0F03">
      <w:pPr>
        <w:pStyle w:val="a0"/>
        <w:rPr>
          <w:rFonts w:hint="cs"/>
          <w:rtl/>
        </w:rPr>
      </w:pPr>
    </w:p>
    <w:p w14:paraId="3A32F5D9" w14:textId="77777777" w:rsidR="00000000" w:rsidRDefault="000E0F03">
      <w:pPr>
        <w:pStyle w:val="-"/>
        <w:rPr>
          <w:rtl/>
        </w:rPr>
      </w:pPr>
      <w:bookmarkStart w:id="158" w:name="FS000000507T21_07_2004_13_34_00C"/>
      <w:bookmarkEnd w:id="158"/>
      <w:r>
        <w:rPr>
          <w:rtl/>
        </w:rPr>
        <w:t>רן כהן (יחד):</w:t>
      </w:r>
    </w:p>
    <w:p w14:paraId="500E5F39" w14:textId="77777777" w:rsidR="00000000" w:rsidRDefault="000E0F03">
      <w:pPr>
        <w:pStyle w:val="a0"/>
        <w:rPr>
          <w:rtl/>
        </w:rPr>
      </w:pPr>
    </w:p>
    <w:p w14:paraId="5267DBEE" w14:textId="77777777" w:rsidR="00000000" w:rsidRDefault="000E0F03">
      <w:pPr>
        <w:pStyle w:val="a0"/>
        <w:rPr>
          <w:rFonts w:hint="cs"/>
          <w:rtl/>
        </w:rPr>
      </w:pPr>
      <w:r>
        <w:rPr>
          <w:rFonts w:hint="cs"/>
          <w:rtl/>
        </w:rPr>
        <w:t>לכן, אם באמת השר יציע להמתין עם ההצעה לאחר שהוא יעלה אותה לוועדת השרים - - -</w:t>
      </w:r>
    </w:p>
    <w:p w14:paraId="756D2B93" w14:textId="77777777" w:rsidR="00000000" w:rsidRDefault="000E0F03">
      <w:pPr>
        <w:pStyle w:val="a0"/>
        <w:rPr>
          <w:rFonts w:hint="cs"/>
          <w:rtl/>
        </w:rPr>
      </w:pPr>
    </w:p>
    <w:p w14:paraId="782D98BD" w14:textId="77777777" w:rsidR="00000000" w:rsidRDefault="000E0F03">
      <w:pPr>
        <w:pStyle w:val="af0"/>
        <w:rPr>
          <w:rtl/>
        </w:rPr>
      </w:pPr>
      <w:r>
        <w:rPr>
          <w:rFonts w:hint="eastAsia"/>
          <w:rtl/>
        </w:rPr>
        <w:t>דליה</w:t>
      </w:r>
      <w:r>
        <w:rPr>
          <w:rtl/>
        </w:rPr>
        <w:t xml:space="preserve"> איציק (העבודה-מימ</w:t>
      </w:r>
      <w:r>
        <w:rPr>
          <w:rtl/>
        </w:rPr>
        <w:t>ד):</w:t>
      </w:r>
    </w:p>
    <w:p w14:paraId="0849920F" w14:textId="77777777" w:rsidR="00000000" w:rsidRDefault="000E0F03">
      <w:pPr>
        <w:pStyle w:val="a0"/>
        <w:rPr>
          <w:rFonts w:hint="cs"/>
          <w:rtl/>
        </w:rPr>
      </w:pPr>
    </w:p>
    <w:p w14:paraId="0975059F" w14:textId="77777777" w:rsidR="00000000" w:rsidRDefault="000E0F03">
      <w:pPr>
        <w:pStyle w:val="a0"/>
        <w:rPr>
          <w:rFonts w:hint="cs"/>
          <w:rtl/>
        </w:rPr>
      </w:pPr>
      <w:r>
        <w:rPr>
          <w:rFonts w:hint="cs"/>
          <w:rtl/>
        </w:rPr>
        <w:t>למה להמתין?</w:t>
      </w:r>
    </w:p>
    <w:p w14:paraId="696552C4" w14:textId="77777777" w:rsidR="00000000" w:rsidRDefault="000E0F03">
      <w:pPr>
        <w:pStyle w:val="a0"/>
        <w:rPr>
          <w:rFonts w:hint="cs"/>
          <w:rtl/>
        </w:rPr>
      </w:pPr>
    </w:p>
    <w:p w14:paraId="6F251745" w14:textId="77777777" w:rsidR="00000000" w:rsidRDefault="000E0F03">
      <w:pPr>
        <w:pStyle w:val="-"/>
        <w:rPr>
          <w:rtl/>
        </w:rPr>
      </w:pPr>
      <w:bookmarkStart w:id="159" w:name="FS000000507T21_07_2004_13_34_24C"/>
      <w:bookmarkEnd w:id="159"/>
      <w:r>
        <w:rPr>
          <w:rtl/>
        </w:rPr>
        <w:t>רן כהן (יחד):</w:t>
      </w:r>
    </w:p>
    <w:p w14:paraId="7CFAABBF" w14:textId="77777777" w:rsidR="00000000" w:rsidRDefault="000E0F03">
      <w:pPr>
        <w:pStyle w:val="a0"/>
        <w:rPr>
          <w:rtl/>
        </w:rPr>
      </w:pPr>
    </w:p>
    <w:p w14:paraId="379BBDFE" w14:textId="77777777" w:rsidR="00000000" w:rsidRDefault="000E0F03">
      <w:pPr>
        <w:pStyle w:val="a0"/>
        <w:rPr>
          <w:rFonts w:hint="cs"/>
          <w:rtl/>
        </w:rPr>
      </w:pPr>
      <w:r>
        <w:rPr>
          <w:rFonts w:hint="cs"/>
          <w:rtl/>
        </w:rPr>
        <w:t xml:space="preserve">בינתיים יש החלטת ממשלה נגד - להפיל את הצעת החוק. אם השר יציע הצעה ראויה לעניין הזה, אני בהחלט גמיש, ואני אשמח שנטפל בזה באופן ראוי. תודה רבה. </w:t>
      </w:r>
    </w:p>
    <w:p w14:paraId="6CD479A2" w14:textId="77777777" w:rsidR="00000000" w:rsidRDefault="000E0F03">
      <w:pPr>
        <w:pStyle w:val="a0"/>
        <w:rPr>
          <w:rFonts w:hint="cs"/>
          <w:rtl/>
        </w:rPr>
      </w:pPr>
    </w:p>
    <w:p w14:paraId="2E4B3D2E" w14:textId="77777777" w:rsidR="00000000" w:rsidRDefault="000E0F03">
      <w:pPr>
        <w:pStyle w:val="af1"/>
        <w:rPr>
          <w:rtl/>
        </w:rPr>
      </w:pPr>
      <w:r>
        <w:rPr>
          <w:rtl/>
        </w:rPr>
        <w:t>היו"ר ראובן ריבלין:</w:t>
      </w:r>
    </w:p>
    <w:p w14:paraId="1776D4F8" w14:textId="77777777" w:rsidR="00000000" w:rsidRDefault="000E0F03">
      <w:pPr>
        <w:pStyle w:val="a0"/>
        <w:rPr>
          <w:rtl/>
        </w:rPr>
      </w:pPr>
    </w:p>
    <w:p w14:paraId="44D4FDF8" w14:textId="77777777" w:rsidR="00000000" w:rsidRDefault="000E0F03">
      <w:pPr>
        <w:pStyle w:val="a0"/>
        <w:rPr>
          <w:rFonts w:hint="cs"/>
          <w:rtl/>
        </w:rPr>
      </w:pPr>
      <w:r>
        <w:rPr>
          <w:rFonts w:hint="cs"/>
          <w:rtl/>
        </w:rPr>
        <w:t>תודה רבה. שר הרווחה זבולון אורלב - בבקשה, אדוני. אני מודיע</w:t>
      </w:r>
      <w:r>
        <w:rPr>
          <w:rFonts w:hint="cs"/>
          <w:rtl/>
        </w:rPr>
        <w:t xml:space="preserve"> לכם שאם יהיה מי שיבקש להצביע, אנחנו נצביע אם לדחות או לא לדחות. </w:t>
      </w:r>
    </w:p>
    <w:p w14:paraId="3A1FDEB2" w14:textId="77777777" w:rsidR="00000000" w:rsidRDefault="000E0F03">
      <w:pPr>
        <w:pStyle w:val="a0"/>
        <w:rPr>
          <w:rFonts w:hint="cs"/>
          <w:rtl/>
        </w:rPr>
      </w:pPr>
    </w:p>
    <w:p w14:paraId="73AF3711" w14:textId="77777777" w:rsidR="00000000" w:rsidRDefault="000E0F03">
      <w:pPr>
        <w:pStyle w:val="a"/>
        <w:rPr>
          <w:rtl/>
        </w:rPr>
      </w:pPr>
      <w:bookmarkStart w:id="160" w:name="FS000000521T21_07_2004_13_35_35"/>
      <w:bookmarkStart w:id="161" w:name="_Toc87615519"/>
      <w:bookmarkEnd w:id="160"/>
      <w:r>
        <w:rPr>
          <w:rFonts w:hint="eastAsia"/>
          <w:rtl/>
        </w:rPr>
        <w:t>שר</w:t>
      </w:r>
      <w:r>
        <w:rPr>
          <w:rtl/>
        </w:rPr>
        <w:t xml:space="preserve"> הרווחה זבולון אורלב:</w:t>
      </w:r>
      <w:bookmarkEnd w:id="161"/>
    </w:p>
    <w:p w14:paraId="23E0704D" w14:textId="77777777" w:rsidR="00000000" w:rsidRDefault="000E0F03">
      <w:pPr>
        <w:pStyle w:val="a0"/>
        <w:rPr>
          <w:rFonts w:hint="cs"/>
          <w:rtl/>
        </w:rPr>
      </w:pPr>
    </w:p>
    <w:p w14:paraId="74410DD1" w14:textId="77777777" w:rsidR="00000000" w:rsidRDefault="000E0F03">
      <w:pPr>
        <w:pStyle w:val="a0"/>
        <w:rPr>
          <w:rFonts w:hint="cs"/>
          <w:rtl/>
        </w:rPr>
      </w:pPr>
      <w:r>
        <w:rPr>
          <w:rFonts w:hint="cs"/>
          <w:rtl/>
        </w:rPr>
        <w:t>אדוני היושב-ראש, חברי חברי הכנסת, הצעת החוק של חבר הכנסת רן כהן באה להבטיח, כי במקרים שבהם בית-משפט נתן צו להוצאה ממשמורת של קטין נזקק, תהא המדינה אחראית לספק לו מס</w:t>
      </w:r>
      <w:r>
        <w:rPr>
          <w:rFonts w:hint="cs"/>
          <w:rtl/>
        </w:rPr>
        <w:t xml:space="preserve">גרת חוץ-ביתית המתאימה לצרכיו. אני רוצה להדגיש בראשית דברי, אדוני היושב-ראש, כי מי שמבקש את הצו הוא שירותי הרווחה. בית-המשפט אינו יוזם את הצו הזה. </w:t>
      </w:r>
    </w:p>
    <w:p w14:paraId="7EBBEE94" w14:textId="77777777" w:rsidR="00000000" w:rsidRDefault="000E0F03">
      <w:pPr>
        <w:pStyle w:val="a0"/>
        <w:rPr>
          <w:rFonts w:hint="cs"/>
          <w:rtl/>
        </w:rPr>
      </w:pPr>
    </w:p>
    <w:p w14:paraId="0ABC9416" w14:textId="77777777" w:rsidR="00000000" w:rsidRDefault="000E0F03">
      <w:pPr>
        <w:pStyle w:val="af1"/>
        <w:rPr>
          <w:rtl/>
        </w:rPr>
      </w:pPr>
      <w:r>
        <w:rPr>
          <w:rtl/>
        </w:rPr>
        <w:t>היו"ר ראובן ריבלין:</w:t>
      </w:r>
    </w:p>
    <w:p w14:paraId="7F89CE41" w14:textId="77777777" w:rsidR="00000000" w:rsidRDefault="000E0F03">
      <w:pPr>
        <w:pStyle w:val="a0"/>
        <w:rPr>
          <w:rtl/>
        </w:rPr>
      </w:pPr>
    </w:p>
    <w:p w14:paraId="64BA91A4" w14:textId="77777777" w:rsidR="00000000" w:rsidRDefault="000E0F03">
      <w:pPr>
        <w:pStyle w:val="a0"/>
        <w:rPr>
          <w:rFonts w:hint="cs"/>
          <w:rtl/>
        </w:rPr>
      </w:pPr>
      <w:r>
        <w:rPr>
          <w:rFonts w:hint="cs"/>
          <w:rtl/>
        </w:rPr>
        <w:t xml:space="preserve">אני יודע שמבקשים, ולכן קל וחומר ובן בנו של קל וחומר, כלומר האבסורד עוד יותר גדול. </w:t>
      </w:r>
    </w:p>
    <w:p w14:paraId="64722E7F" w14:textId="77777777" w:rsidR="00000000" w:rsidRDefault="000E0F03">
      <w:pPr>
        <w:pStyle w:val="a0"/>
        <w:rPr>
          <w:rFonts w:hint="cs"/>
          <w:rtl/>
        </w:rPr>
      </w:pPr>
    </w:p>
    <w:p w14:paraId="0B6EA9E3" w14:textId="77777777" w:rsidR="00000000" w:rsidRDefault="000E0F03">
      <w:pPr>
        <w:pStyle w:val="-"/>
        <w:rPr>
          <w:rtl/>
        </w:rPr>
      </w:pPr>
      <w:bookmarkStart w:id="162" w:name="FS000000521T21_07_2004_13_36_55C"/>
      <w:bookmarkEnd w:id="162"/>
      <w:r>
        <w:rPr>
          <w:rtl/>
        </w:rPr>
        <w:t xml:space="preserve">שר </w:t>
      </w:r>
      <w:r>
        <w:rPr>
          <w:rtl/>
        </w:rPr>
        <w:t>הרווחה זבולון אורלב:</w:t>
      </w:r>
    </w:p>
    <w:p w14:paraId="2F782496" w14:textId="77777777" w:rsidR="00000000" w:rsidRDefault="000E0F03">
      <w:pPr>
        <w:pStyle w:val="a0"/>
        <w:rPr>
          <w:rtl/>
        </w:rPr>
      </w:pPr>
    </w:p>
    <w:p w14:paraId="2F204E08" w14:textId="77777777" w:rsidR="00000000" w:rsidRDefault="000E0F03">
      <w:pPr>
        <w:pStyle w:val="a0"/>
        <w:rPr>
          <w:rFonts w:hint="cs"/>
          <w:rtl/>
        </w:rPr>
      </w:pPr>
      <w:r>
        <w:rPr>
          <w:rFonts w:hint="cs"/>
          <w:rtl/>
        </w:rPr>
        <w:t>אין שום אבסורד, אדוני היושב-ראש, כי בדרך כלל כששירותי הרווחה מבקשים את הצו, אלה שירותי הרווחה המקומיים, ולמעשה העניין מוסדר. לעתים עוברים חודש או חודשיים לא רק בגלל בעיית התקציב אלא גם בגלל בעיית המקום. אם אותו ילד צריך להיות במוסד ספ</w:t>
      </w:r>
      <w:r>
        <w:rPr>
          <w:rFonts w:hint="cs"/>
          <w:rtl/>
        </w:rPr>
        <w:t xml:space="preserve">ציפי מסוים ואין מקום, או שממתינים או שמוצאים סידור אחר. אני יכול לומר ככלל, שכאשר שירותי הרווחה מבקשים צו בית-משפט, פירושו של דבר שזה נעשה בניגוד לדעת ההורים, והמקום והתקציב מסודרים. </w:t>
      </w:r>
    </w:p>
    <w:p w14:paraId="055E63F3" w14:textId="77777777" w:rsidR="00000000" w:rsidRDefault="000E0F03">
      <w:pPr>
        <w:pStyle w:val="a0"/>
        <w:rPr>
          <w:rFonts w:hint="cs"/>
          <w:rtl/>
        </w:rPr>
      </w:pPr>
    </w:p>
    <w:p w14:paraId="112D08FE" w14:textId="77777777" w:rsidR="00000000" w:rsidRDefault="000E0F03">
      <w:pPr>
        <w:pStyle w:val="a0"/>
        <w:rPr>
          <w:rFonts w:hint="cs"/>
          <w:rtl/>
        </w:rPr>
      </w:pPr>
      <w:r>
        <w:rPr>
          <w:rFonts w:hint="cs"/>
          <w:rtl/>
        </w:rPr>
        <w:t>ביקשתי מחבר הכנסת רן כהן לדחות את ההצבעה היום, כיוון שבהצעת החוק הזאת י</w:t>
      </w:r>
      <w:r>
        <w:rPr>
          <w:rFonts w:hint="cs"/>
          <w:rtl/>
        </w:rPr>
        <w:t>ש שתי חולשות. חולשה אחת היא, שהצעת החוק נותנת עדיפות למי שהוצא בצו בית-משפט. אנחנו דווקא רוצים לתת עדיפות למי שהוצא בהסכמת ההורים, אחרת מה שיקרה הוא, שהורים ילמדו את הפטנט ויגידו שמי שיוצא על-ידי צו של בית-במשפט מובטח לו מקום ומי שמגיעים אתו להסכמה לא מובט</w:t>
      </w:r>
      <w:r>
        <w:rPr>
          <w:rFonts w:hint="cs"/>
          <w:rtl/>
        </w:rPr>
        <w:t>ח לו מקום. זה ייצור התנגדות, וצריך לדעת שהיום 80%-90% מהילדים בסיכון שמוצאים מבתיהם, מוצאים בהסכמת ההורים. כל אחד מאתנו, אף שאיננו עובדים סוציאליים, מבין שהסכמת ההורים היא חלק חשוב בתהליך, כי הילד בסופו של דבר צריך לחזור הביתה. לכן החוק צריך לכלול גם את הע</w:t>
      </w:r>
      <w:r>
        <w:rPr>
          <w:rFonts w:hint="cs"/>
          <w:rtl/>
        </w:rPr>
        <w:t>ניין הזה ולא לעשות הפרדה בין הוצאה בצו בית-משפט לבין הסכמת ההורים ללא צו בית-משפט.</w:t>
      </w:r>
    </w:p>
    <w:p w14:paraId="07BEB618" w14:textId="77777777" w:rsidR="00000000" w:rsidRDefault="000E0F03">
      <w:pPr>
        <w:pStyle w:val="a0"/>
        <w:rPr>
          <w:rFonts w:hint="cs"/>
          <w:rtl/>
        </w:rPr>
      </w:pPr>
    </w:p>
    <w:p w14:paraId="3A5C6493" w14:textId="77777777" w:rsidR="00000000" w:rsidRDefault="000E0F03">
      <w:pPr>
        <w:pStyle w:val="a0"/>
        <w:rPr>
          <w:rFonts w:hint="cs"/>
          <w:rtl/>
        </w:rPr>
      </w:pPr>
      <w:r>
        <w:rPr>
          <w:rFonts w:hint="cs"/>
          <w:rtl/>
        </w:rPr>
        <w:t>הדבר השני, שגם הוא יותר בעייתי: עבדה ועדה שהורכבה על-ידי שר המשפטים לפני שש שנים. אני לא יודע מי היה שר המשפטים לפני שש שנים. השר שטרית, מי היה שר המשפטים לפני שש שנים, שמי</w:t>
      </w:r>
      <w:r>
        <w:rPr>
          <w:rFonts w:hint="cs"/>
          <w:rtl/>
        </w:rPr>
        <w:t>נה את ועדת השופטת סביונה רוטלוי?</w:t>
      </w:r>
    </w:p>
    <w:p w14:paraId="058B3B8A" w14:textId="77777777" w:rsidR="00000000" w:rsidRDefault="000E0F03">
      <w:pPr>
        <w:pStyle w:val="a0"/>
        <w:rPr>
          <w:rFonts w:hint="cs"/>
          <w:rtl/>
        </w:rPr>
      </w:pPr>
    </w:p>
    <w:p w14:paraId="4977D255" w14:textId="77777777" w:rsidR="00000000" w:rsidRDefault="000E0F03">
      <w:pPr>
        <w:pStyle w:val="af0"/>
        <w:rPr>
          <w:rtl/>
        </w:rPr>
      </w:pPr>
      <w:r>
        <w:rPr>
          <w:rFonts w:hint="eastAsia"/>
          <w:rtl/>
        </w:rPr>
        <w:t>שר</w:t>
      </w:r>
      <w:r>
        <w:rPr>
          <w:rtl/>
        </w:rPr>
        <w:t xml:space="preserve"> התחבורה מאיר שטרית:</w:t>
      </w:r>
    </w:p>
    <w:p w14:paraId="14CCDF5F" w14:textId="77777777" w:rsidR="00000000" w:rsidRDefault="000E0F03">
      <w:pPr>
        <w:pStyle w:val="a0"/>
        <w:rPr>
          <w:rFonts w:hint="cs"/>
          <w:rtl/>
        </w:rPr>
      </w:pPr>
    </w:p>
    <w:p w14:paraId="12A206D9" w14:textId="77777777" w:rsidR="00000000" w:rsidRDefault="000E0F03">
      <w:pPr>
        <w:pStyle w:val="a0"/>
        <w:rPr>
          <w:rFonts w:hint="cs"/>
          <w:rtl/>
        </w:rPr>
      </w:pPr>
      <w:r>
        <w:rPr>
          <w:rFonts w:hint="cs"/>
          <w:rtl/>
        </w:rPr>
        <w:t xml:space="preserve">צחי הנגבי. </w:t>
      </w:r>
    </w:p>
    <w:p w14:paraId="6CED634F" w14:textId="77777777" w:rsidR="00000000" w:rsidRDefault="000E0F03">
      <w:pPr>
        <w:pStyle w:val="a0"/>
        <w:rPr>
          <w:rFonts w:hint="cs"/>
          <w:rtl/>
        </w:rPr>
      </w:pPr>
    </w:p>
    <w:p w14:paraId="6A07BB8B" w14:textId="77777777" w:rsidR="00000000" w:rsidRDefault="000E0F03">
      <w:pPr>
        <w:pStyle w:val="-"/>
        <w:rPr>
          <w:rtl/>
        </w:rPr>
      </w:pPr>
      <w:bookmarkStart w:id="163" w:name="FS000000521T21_07_2004_13_43_10C"/>
      <w:bookmarkEnd w:id="163"/>
      <w:r>
        <w:rPr>
          <w:rFonts w:hint="eastAsia"/>
          <w:rtl/>
        </w:rPr>
        <w:t>שר</w:t>
      </w:r>
      <w:r>
        <w:rPr>
          <w:rtl/>
        </w:rPr>
        <w:t xml:space="preserve"> הרווחה זבולון אורלב:</w:t>
      </w:r>
    </w:p>
    <w:p w14:paraId="45B2A86D" w14:textId="77777777" w:rsidR="00000000" w:rsidRDefault="000E0F03">
      <w:pPr>
        <w:pStyle w:val="a0"/>
        <w:rPr>
          <w:rFonts w:hint="cs"/>
          <w:rtl/>
        </w:rPr>
      </w:pPr>
    </w:p>
    <w:p w14:paraId="71F42AC5" w14:textId="77777777" w:rsidR="00000000" w:rsidRDefault="000E0F03">
      <w:pPr>
        <w:pStyle w:val="a0"/>
        <w:rPr>
          <w:rtl/>
        </w:rPr>
      </w:pPr>
      <w:r>
        <w:rPr>
          <w:rFonts w:hint="cs"/>
          <w:rtl/>
        </w:rPr>
        <w:t>צחי הנגבי מינה את הוועדה של השופטת רוטלוי, שהגישה את המלצותיה לפני כחצי שנה - אחת העבודות היותר-רציניות שנעשו במדינת ישראל. בוועדה הזאת, שאנחנו עכשיו בודקים כדי</w:t>
      </w:r>
      <w:r>
        <w:rPr>
          <w:rFonts w:hint="cs"/>
          <w:rtl/>
        </w:rPr>
        <w:t xml:space="preserve"> ליישם את המלצותיה </w:t>
      </w:r>
      <w:r>
        <w:rPr>
          <w:rtl/>
        </w:rPr>
        <w:t>–</w:t>
      </w:r>
      <w:r>
        <w:rPr>
          <w:rFonts w:hint="cs"/>
          <w:rtl/>
        </w:rPr>
        <w:t xml:space="preserve"> הודענו לשופטת שניישם את ההמלצות </w:t>
      </w:r>
      <w:r>
        <w:rPr>
          <w:rtl/>
        </w:rPr>
        <w:t>–</w:t>
      </w:r>
      <w:r>
        <w:rPr>
          <w:rFonts w:hint="cs"/>
          <w:rtl/>
        </w:rPr>
        <w:t xml:space="preserve"> יש היבטים מאוד נרחבים של כל הסידורים החוץ-ביתיים, לרבות כל סוגי השירותים. הואיל ואנחנו מעדיפים היום לראות את השירותים ברצף ולעתים להעדיף פנימיית-יום על פני סידור חוץ-ביתי, אנחנו לא רוצים לבודד את התקצי</w:t>
      </w:r>
      <w:r>
        <w:rPr>
          <w:rFonts w:hint="cs"/>
          <w:rtl/>
        </w:rPr>
        <w:t xml:space="preserve">בים אך ורק לסידורים חוץ-ביתיים. </w:t>
      </w:r>
    </w:p>
    <w:p w14:paraId="3F19CB37" w14:textId="77777777" w:rsidR="00000000" w:rsidRDefault="000E0F03">
      <w:pPr>
        <w:pStyle w:val="a0"/>
        <w:rPr>
          <w:rtl/>
        </w:rPr>
      </w:pPr>
    </w:p>
    <w:p w14:paraId="5B95DC5D" w14:textId="77777777" w:rsidR="00000000" w:rsidRDefault="000E0F03">
      <w:pPr>
        <w:pStyle w:val="a0"/>
        <w:rPr>
          <w:rFonts w:hint="cs"/>
          <w:rtl/>
        </w:rPr>
      </w:pPr>
      <w:r>
        <w:rPr>
          <w:rFonts w:hint="cs"/>
          <w:rtl/>
        </w:rPr>
        <w:t xml:space="preserve">יתר על כן, בהסכמה עם האוצר </w:t>
      </w:r>
      <w:r>
        <w:rPr>
          <w:rtl/>
        </w:rPr>
        <w:t>–</w:t>
      </w:r>
      <w:r>
        <w:rPr>
          <w:rFonts w:hint="cs"/>
          <w:rtl/>
        </w:rPr>
        <w:t xml:space="preserve"> זה מהלך היסטורי </w:t>
      </w:r>
      <w:r>
        <w:rPr>
          <w:rtl/>
        </w:rPr>
        <w:t>–</w:t>
      </w:r>
      <w:r>
        <w:rPr>
          <w:rFonts w:hint="cs"/>
          <w:rtl/>
        </w:rPr>
        <w:t xml:space="preserve"> האוצר הסכים לבקשתנו לעשות ניסוי לשלוש שנים ולהוריד את המחיצה התקציבית בין סידורים חוץ-ביתיים לבין סידורים בתוך הקהילה, אבל סידורים אינטנסיביים, כדי לאפשר לשירותי הרווחה המקומי</w:t>
      </w:r>
      <w:r>
        <w:rPr>
          <w:rFonts w:hint="cs"/>
          <w:rtl/>
        </w:rPr>
        <w:t xml:space="preserve">ים להחליט על רצף שירותים. בעבר היה להם תקציב נעול לסידורים חוץ-ביתיים, ואם לא היית משתמש בכולם, לא היית יכול לבנות פתרון קהילתי מהתקציב הזה. </w:t>
      </w:r>
    </w:p>
    <w:p w14:paraId="1F33BE65" w14:textId="77777777" w:rsidR="00000000" w:rsidRDefault="000E0F03">
      <w:pPr>
        <w:pStyle w:val="a0"/>
        <w:rPr>
          <w:rFonts w:hint="cs"/>
          <w:rtl/>
        </w:rPr>
      </w:pPr>
    </w:p>
    <w:p w14:paraId="1F1BDDAB" w14:textId="77777777" w:rsidR="00000000" w:rsidRDefault="000E0F03">
      <w:pPr>
        <w:pStyle w:val="af0"/>
        <w:rPr>
          <w:rtl/>
        </w:rPr>
      </w:pPr>
      <w:r>
        <w:rPr>
          <w:rFonts w:hint="eastAsia"/>
          <w:rtl/>
        </w:rPr>
        <w:t>מיכאל</w:t>
      </w:r>
      <w:r>
        <w:rPr>
          <w:rtl/>
        </w:rPr>
        <w:t xml:space="preserve"> מלכיאור (העבודה-מימד):</w:t>
      </w:r>
    </w:p>
    <w:p w14:paraId="0B13ACB6" w14:textId="77777777" w:rsidR="00000000" w:rsidRDefault="000E0F03">
      <w:pPr>
        <w:pStyle w:val="a0"/>
        <w:rPr>
          <w:rFonts w:hint="cs"/>
          <w:rtl/>
        </w:rPr>
      </w:pPr>
    </w:p>
    <w:p w14:paraId="0CD56F74" w14:textId="77777777" w:rsidR="00000000" w:rsidRDefault="000E0F03">
      <w:pPr>
        <w:pStyle w:val="a0"/>
        <w:rPr>
          <w:rFonts w:hint="cs"/>
          <w:rtl/>
        </w:rPr>
      </w:pPr>
      <w:r>
        <w:rPr>
          <w:rFonts w:hint="cs"/>
          <w:rtl/>
        </w:rPr>
        <w:t xml:space="preserve">אבל פה מדובר במקרים שבהם הרשויות קבעו שלא צריך פתרון קהילתי. </w:t>
      </w:r>
    </w:p>
    <w:p w14:paraId="7321647E" w14:textId="77777777" w:rsidR="00000000" w:rsidRDefault="000E0F03">
      <w:pPr>
        <w:pStyle w:val="a0"/>
        <w:rPr>
          <w:rFonts w:hint="cs"/>
          <w:rtl/>
        </w:rPr>
      </w:pPr>
    </w:p>
    <w:p w14:paraId="63192E2E" w14:textId="77777777" w:rsidR="00000000" w:rsidRDefault="000E0F03">
      <w:pPr>
        <w:pStyle w:val="-"/>
        <w:rPr>
          <w:rtl/>
        </w:rPr>
      </w:pPr>
      <w:bookmarkStart w:id="164" w:name="FS000000521T21_07_2004_13_48_27C"/>
      <w:bookmarkEnd w:id="164"/>
      <w:r>
        <w:rPr>
          <w:rtl/>
        </w:rPr>
        <w:t>שר הרווחה זבולון אור</w:t>
      </w:r>
      <w:r>
        <w:rPr>
          <w:rtl/>
        </w:rPr>
        <w:t>לב:</w:t>
      </w:r>
    </w:p>
    <w:p w14:paraId="580D9704" w14:textId="77777777" w:rsidR="00000000" w:rsidRDefault="000E0F03">
      <w:pPr>
        <w:pStyle w:val="a0"/>
        <w:rPr>
          <w:rtl/>
        </w:rPr>
      </w:pPr>
    </w:p>
    <w:p w14:paraId="1C675B68" w14:textId="77777777" w:rsidR="00000000" w:rsidRDefault="000E0F03">
      <w:pPr>
        <w:pStyle w:val="a0"/>
        <w:rPr>
          <w:rFonts w:hint="cs"/>
          <w:rtl/>
        </w:rPr>
      </w:pPr>
      <w:r>
        <w:rPr>
          <w:rFonts w:hint="cs"/>
          <w:rtl/>
        </w:rPr>
        <w:t xml:space="preserve">מכיוון שאין תקציב. </w:t>
      </w:r>
    </w:p>
    <w:p w14:paraId="442A6E49" w14:textId="77777777" w:rsidR="00000000" w:rsidRDefault="000E0F03">
      <w:pPr>
        <w:pStyle w:val="a0"/>
        <w:rPr>
          <w:rFonts w:hint="cs"/>
          <w:rtl/>
        </w:rPr>
      </w:pPr>
    </w:p>
    <w:p w14:paraId="2AD5C7A1" w14:textId="77777777" w:rsidR="00000000" w:rsidRDefault="000E0F03">
      <w:pPr>
        <w:pStyle w:val="af0"/>
        <w:rPr>
          <w:rtl/>
        </w:rPr>
      </w:pPr>
      <w:r>
        <w:rPr>
          <w:rFonts w:hint="eastAsia"/>
          <w:rtl/>
        </w:rPr>
        <w:t>מיכאל</w:t>
      </w:r>
      <w:r>
        <w:rPr>
          <w:rtl/>
        </w:rPr>
        <w:t xml:space="preserve"> מלכיאור (העבודה-מימד):</w:t>
      </w:r>
    </w:p>
    <w:p w14:paraId="66582E8C" w14:textId="77777777" w:rsidR="00000000" w:rsidRDefault="000E0F03">
      <w:pPr>
        <w:pStyle w:val="a0"/>
        <w:rPr>
          <w:rFonts w:hint="cs"/>
          <w:rtl/>
        </w:rPr>
      </w:pPr>
    </w:p>
    <w:p w14:paraId="5FFEA080" w14:textId="77777777" w:rsidR="00000000" w:rsidRDefault="000E0F03">
      <w:pPr>
        <w:pStyle w:val="a0"/>
        <w:rPr>
          <w:rFonts w:hint="cs"/>
          <w:rtl/>
        </w:rPr>
      </w:pPr>
      <w:r>
        <w:rPr>
          <w:rFonts w:hint="cs"/>
          <w:rtl/>
        </w:rPr>
        <w:t>ויש מקומות שאין מכסות - - -</w:t>
      </w:r>
    </w:p>
    <w:p w14:paraId="46604111" w14:textId="77777777" w:rsidR="00000000" w:rsidRDefault="000E0F03">
      <w:pPr>
        <w:pStyle w:val="a0"/>
        <w:rPr>
          <w:rFonts w:hint="cs"/>
          <w:rtl/>
        </w:rPr>
      </w:pPr>
    </w:p>
    <w:p w14:paraId="75ACF899" w14:textId="77777777" w:rsidR="00000000" w:rsidRDefault="000E0F03">
      <w:pPr>
        <w:pStyle w:val="-"/>
        <w:rPr>
          <w:rtl/>
        </w:rPr>
      </w:pPr>
      <w:bookmarkStart w:id="165" w:name="FS000000521T21_07_2004_13_48_56C"/>
      <w:bookmarkEnd w:id="165"/>
      <w:r>
        <w:rPr>
          <w:rtl/>
        </w:rPr>
        <w:t>שר הרווחה זבולון אורלב:</w:t>
      </w:r>
    </w:p>
    <w:p w14:paraId="07C9F41B" w14:textId="77777777" w:rsidR="00000000" w:rsidRDefault="000E0F03">
      <w:pPr>
        <w:pStyle w:val="a0"/>
        <w:rPr>
          <w:rtl/>
        </w:rPr>
      </w:pPr>
    </w:p>
    <w:p w14:paraId="69A66049" w14:textId="77777777" w:rsidR="00000000" w:rsidRDefault="000E0F03">
      <w:pPr>
        <w:pStyle w:val="a0"/>
        <w:rPr>
          <w:rFonts w:hint="cs"/>
          <w:rtl/>
        </w:rPr>
      </w:pPr>
      <w:r>
        <w:rPr>
          <w:rFonts w:hint="cs"/>
          <w:rtl/>
        </w:rPr>
        <w:t xml:space="preserve">הרב מלכיאור, יש לי חדשות בשבילך </w:t>
      </w:r>
      <w:r>
        <w:rPr>
          <w:rtl/>
        </w:rPr>
        <w:t>–</w:t>
      </w:r>
      <w:r>
        <w:rPr>
          <w:rFonts w:hint="cs"/>
          <w:rtl/>
        </w:rPr>
        <w:t xml:space="preserve"> כשתשאל את העובדים הסוציאליים, הם יגידו שהמחסור התקציבי לפתרון של ילדים בסיכון הרבה יותר חמור בסידורים קהילתיים מ</w:t>
      </w:r>
      <w:r>
        <w:rPr>
          <w:rFonts w:hint="cs"/>
          <w:rtl/>
        </w:rPr>
        <w:t xml:space="preserve">אשר בסידורים חוץ-ביתיים. </w:t>
      </w:r>
    </w:p>
    <w:p w14:paraId="2EC8BE5E" w14:textId="77777777" w:rsidR="00000000" w:rsidRDefault="000E0F03">
      <w:pPr>
        <w:pStyle w:val="a0"/>
        <w:rPr>
          <w:rFonts w:hint="cs"/>
          <w:rtl/>
        </w:rPr>
      </w:pPr>
    </w:p>
    <w:p w14:paraId="663BDA90" w14:textId="77777777" w:rsidR="00000000" w:rsidRDefault="000E0F03">
      <w:pPr>
        <w:pStyle w:val="af0"/>
        <w:rPr>
          <w:rtl/>
        </w:rPr>
      </w:pPr>
      <w:r>
        <w:rPr>
          <w:rFonts w:hint="eastAsia"/>
          <w:rtl/>
        </w:rPr>
        <w:t>מיכאל</w:t>
      </w:r>
      <w:r>
        <w:rPr>
          <w:rtl/>
        </w:rPr>
        <w:t xml:space="preserve"> מלכיאור (העבודה-מימד):</w:t>
      </w:r>
    </w:p>
    <w:p w14:paraId="213CABEB" w14:textId="77777777" w:rsidR="00000000" w:rsidRDefault="000E0F03">
      <w:pPr>
        <w:pStyle w:val="a0"/>
        <w:rPr>
          <w:rFonts w:hint="cs"/>
          <w:rtl/>
        </w:rPr>
      </w:pPr>
    </w:p>
    <w:p w14:paraId="2F9C1589" w14:textId="77777777" w:rsidR="00000000" w:rsidRDefault="000E0F03">
      <w:pPr>
        <w:pStyle w:val="a0"/>
        <w:rPr>
          <w:rFonts w:hint="cs"/>
          <w:rtl/>
        </w:rPr>
      </w:pPr>
      <w:r>
        <w:rPr>
          <w:rFonts w:hint="cs"/>
          <w:rtl/>
        </w:rPr>
        <w:t xml:space="preserve">אבל זה לא נוגע לחוק. </w:t>
      </w:r>
    </w:p>
    <w:p w14:paraId="11F30755" w14:textId="77777777" w:rsidR="00000000" w:rsidRDefault="000E0F03">
      <w:pPr>
        <w:pStyle w:val="a0"/>
        <w:rPr>
          <w:rFonts w:hint="cs"/>
          <w:rtl/>
        </w:rPr>
      </w:pPr>
    </w:p>
    <w:p w14:paraId="336D0433" w14:textId="77777777" w:rsidR="00000000" w:rsidRDefault="000E0F03">
      <w:pPr>
        <w:pStyle w:val="-"/>
        <w:rPr>
          <w:rtl/>
        </w:rPr>
      </w:pPr>
      <w:bookmarkStart w:id="166" w:name="FS000000521T21_07_2004_13_49_51C"/>
      <w:bookmarkEnd w:id="166"/>
      <w:r>
        <w:rPr>
          <w:rtl/>
        </w:rPr>
        <w:t>שר הרווחה זבולון אורלב:</w:t>
      </w:r>
    </w:p>
    <w:p w14:paraId="7846D478" w14:textId="77777777" w:rsidR="00000000" w:rsidRDefault="000E0F03">
      <w:pPr>
        <w:pStyle w:val="a0"/>
        <w:rPr>
          <w:rtl/>
        </w:rPr>
      </w:pPr>
    </w:p>
    <w:p w14:paraId="5051E56C" w14:textId="77777777" w:rsidR="00000000" w:rsidRDefault="000E0F03">
      <w:pPr>
        <w:pStyle w:val="a0"/>
        <w:rPr>
          <w:rFonts w:hint="cs"/>
          <w:rtl/>
        </w:rPr>
      </w:pPr>
      <w:r>
        <w:rPr>
          <w:rFonts w:hint="cs"/>
          <w:rtl/>
        </w:rPr>
        <w:t xml:space="preserve">גם לדעת העובדים המקצועיים צריכה להיות גמישות והעניין צריך להיות על רצף אחד. </w:t>
      </w:r>
    </w:p>
    <w:p w14:paraId="70DB3460" w14:textId="77777777" w:rsidR="00000000" w:rsidRDefault="000E0F03">
      <w:pPr>
        <w:pStyle w:val="a0"/>
        <w:rPr>
          <w:rFonts w:hint="cs"/>
          <w:rtl/>
        </w:rPr>
      </w:pPr>
    </w:p>
    <w:p w14:paraId="24754668" w14:textId="77777777" w:rsidR="00000000" w:rsidRDefault="000E0F03">
      <w:pPr>
        <w:pStyle w:val="af0"/>
        <w:rPr>
          <w:rtl/>
        </w:rPr>
      </w:pPr>
      <w:r>
        <w:rPr>
          <w:rFonts w:hint="eastAsia"/>
          <w:rtl/>
        </w:rPr>
        <w:t>מיכאל</w:t>
      </w:r>
      <w:r>
        <w:rPr>
          <w:rtl/>
        </w:rPr>
        <w:t xml:space="preserve"> מלכיאור (העבודה-מימד):</w:t>
      </w:r>
    </w:p>
    <w:p w14:paraId="421ABD40" w14:textId="77777777" w:rsidR="00000000" w:rsidRDefault="000E0F03">
      <w:pPr>
        <w:pStyle w:val="a0"/>
        <w:rPr>
          <w:rFonts w:hint="cs"/>
          <w:rtl/>
        </w:rPr>
      </w:pPr>
    </w:p>
    <w:p w14:paraId="16DB264E" w14:textId="77777777" w:rsidR="00000000" w:rsidRDefault="000E0F03">
      <w:pPr>
        <w:pStyle w:val="a0"/>
        <w:rPr>
          <w:rFonts w:hint="cs"/>
          <w:rtl/>
        </w:rPr>
      </w:pPr>
      <w:r>
        <w:rPr>
          <w:rFonts w:hint="cs"/>
          <w:rtl/>
        </w:rPr>
        <w:t xml:space="preserve">זה לא סותר את החוק. </w:t>
      </w:r>
    </w:p>
    <w:p w14:paraId="705940F2" w14:textId="77777777" w:rsidR="00000000" w:rsidRDefault="000E0F03">
      <w:pPr>
        <w:pStyle w:val="a0"/>
        <w:rPr>
          <w:rFonts w:hint="cs"/>
          <w:rtl/>
        </w:rPr>
      </w:pPr>
    </w:p>
    <w:p w14:paraId="2B1D701D" w14:textId="77777777" w:rsidR="00000000" w:rsidRDefault="000E0F03">
      <w:pPr>
        <w:pStyle w:val="-"/>
        <w:rPr>
          <w:rtl/>
        </w:rPr>
      </w:pPr>
      <w:bookmarkStart w:id="167" w:name="FS000000521T21_07_2004_13_50_15C"/>
      <w:bookmarkEnd w:id="167"/>
      <w:r>
        <w:rPr>
          <w:rtl/>
        </w:rPr>
        <w:t>שר הרווחה זבולון אורל</w:t>
      </w:r>
      <w:r>
        <w:rPr>
          <w:rtl/>
        </w:rPr>
        <w:t>ב:</w:t>
      </w:r>
    </w:p>
    <w:p w14:paraId="2362C71A" w14:textId="77777777" w:rsidR="00000000" w:rsidRDefault="000E0F03">
      <w:pPr>
        <w:pStyle w:val="a0"/>
        <w:rPr>
          <w:rtl/>
        </w:rPr>
      </w:pPr>
    </w:p>
    <w:p w14:paraId="1F7CFDA0" w14:textId="77777777" w:rsidR="00000000" w:rsidRDefault="000E0F03">
      <w:pPr>
        <w:pStyle w:val="a0"/>
        <w:rPr>
          <w:rFonts w:hint="cs"/>
          <w:rtl/>
        </w:rPr>
      </w:pPr>
      <w:r>
        <w:rPr>
          <w:rFonts w:hint="cs"/>
          <w:rtl/>
        </w:rPr>
        <w:t>אני מסכים. אשר על כן, אמרתי לחבר הכנסת רן כהן וקיבלתי את הסכמתו, וכן את הסכמתם של יושב-ראש הקואליציה ושל שר המשפטים, שהוא יושב-ראש ועדת השרים לחקיקה - הממשלה מבקשת לדחות את ההצבעה בהסכמתך, כדי שנשב עם המנכ"ל במשך השבוע ליצור נוסח שעונה על שתי הבעיות שה</w:t>
      </w:r>
      <w:r>
        <w:rPr>
          <w:rFonts w:hint="cs"/>
          <w:rtl/>
        </w:rPr>
        <w:t>עלינו. אני מקבל על עצמי להביא את הנוסח החדש לוועדת השרים לחקיקה, ואינני חושב שצריכות להיות פה קואליציה ואופוזיציה. הילדים בסיכון שייכים לכולנו, וכולנו מעוניינים לפתור את הבעיה. אולי נספיק בשבוע הבא, ואם לא, אני מקבל על עצמי להביא את זה לנוסח מוסכם על מנת ל</w:t>
      </w:r>
      <w:r>
        <w:rPr>
          <w:rFonts w:hint="cs"/>
          <w:rtl/>
        </w:rPr>
        <w:t xml:space="preserve">תת פתרון לילדים בסיכון. תודה. </w:t>
      </w:r>
    </w:p>
    <w:p w14:paraId="191A9A0D" w14:textId="77777777" w:rsidR="00000000" w:rsidRDefault="000E0F03">
      <w:pPr>
        <w:pStyle w:val="a0"/>
        <w:rPr>
          <w:rFonts w:hint="cs"/>
          <w:rtl/>
        </w:rPr>
      </w:pPr>
    </w:p>
    <w:p w14:paraId="2C949DAB" w14:textId="77777777" w:rsidR="00000000" w:rsidRDefault="000E0F03">
      <w:pPr>
        <w:pStyle w:val="af1"/>
        <w:rPr>
          <w:rtl/>
        </w:rPr>
      </w:pPr>
      <w:r>
        <w:rPr>
          <w:rtl/>
        </w:rPr>
        <w:t>היו"ר ראובן ריבלין:</w:t>
      </w:r>
    </w:p>
    <w:p w14:paraId="5C7184C2" w14:textId="77777777" w:rsidR="00000000" w:rsidRDefault="000E0F03">
      <w:pPr>
        <w:pStyle w:val="a0"/>
        <w:rPr>
          <w:rtl/>
        </w:rPr>
      </w:pPr>
    </w:p>
    <w:p w14:paraId="09FEE5F0" w14:textId="77777777" w:rsidR="00000000" w:rsidRDefault="000E0F03">
      <w:pPr>
        <w:pStyle w:val="a0"/>
        <w:rPr>
          <w:rFonts w:hint="cs"/>
          <w:rtl/>
        </w:rPr>
      </w:pPr>
      <w:r>
        <w:rPr>
          <w:rFonts w:hint="cs"/>
          <w:rtl/>
        </w:rPr>
        <w:t>יישר כוח. תודה רבה. חבר הכנסת רן כהן מסכים שהשר אורלב יבקש להעביר את ההצעה חזרה לוועדת השרים ומסכים להמתין עם ההצבעה?</w:t>
      </w:r>
    </w:p>
    <w:p w14:paraId="12C7EB67" w14:textId="77777777" w:rsidR="00000000" w:rsidRDefault="000E0F03">
      <w:pPr>
        <w:pStyle w:val="a0"/>
        <w:rPr>
          <w:rFonts w:hint="cs"/>
          <w:rtl/>
        </w:rPr>
      </w:pPr>
    </w:p>
    <w:p w14:paraId="1A9E7F46" w14:textId="77777777" w:rsidR="00000000" w:rsidRDefault="000E0F03">
      <w:pPr>
        <w:pStyle w:val="af0"/>
        <w:rPr>
          <w:rtl/>
        </w:rPr>
      </w:pPr>
      <w:r>
        <w:rPr>
          <w:rFonts w:hint="eastAsia"/>
          <w:rtl/>
        </w:rPr>
        <w:t>רן</w:t>
      </w:r>
      <w:r>
        <w:rPr>
          <w:rtl/>
        </w:rPr>
        <w:t xml:space="preserve"> כהן (יחד):</w:t>
      </w:r>
    </w:p>
    <w:p w14:paraId="4D856464" w14:textId="77777777" w:rsidR="00000000" w:rsidRDefault="000E0F03">
      <w:pPr>
        <w:pStyle w:val="a0"/>
        <w:rPr>
          <w:rFonts w:hint="cs"/>
          <w:rtl/>
        </w:rPr>
      </w:pPr>
    </w:p>
    <w:p w14:paraId="11692081" w14:textId="77777777" w:rsidR="00000000" w:rsidRDefault="000E0F03">
      <w:pPr>
        <w:pStyle w:val="a0"/>
        <w:rPr>
          <w:rFonts w:hint="cs"/>
          <w:rtl/>
        </w:rPr>
      </w:pPr>
      <w:r>
        <w:rPr>
          <w:rFonts w:hint="cs"/>
          <w:rtl/>
        </w:rPr>
        <w:t xml:space="preserve">כן. </w:t>
      </w:r>
    </w:p>
    <w:p w14:paraId="0910B5FB" w14:textId="77777777" w:rsidR="00000000" w:rsidRDefault="000E0F03">
      <w:pPr>
        <w:pStyle w:val="a0"/>
        <w:rPr>
          <w:rFonts w:hint="cs"/>
          <w:rtl/>
        </w:rPr>
      </w:pPr>
    </w:p>
    <w:p w14:paraId="61220BBD" w14:textId="77777777" w:rsidR="00000000" w:rsidRDefault="000E0F03">
      <w:pPr>
        <w:pStyle w:val="af1"/>
        <w:rPr>
          <w:rtl/>
        </w:rPr>
      </w:pPr>
      <w:r>
        <w:rPr>
          <w:rtl/>
        </w:rPr>
        <w:t>היו"ר ראובן ריבלין:</w:t>
      </w:r>
    </w:p>
    <w:p w14:paraId="72293C48" w14:textId="77777777" w:rsidR="00000000" w:rsidRDefault="000E0F03">
      <w:pPr>
        <w:pStyle w:val="a0"/>
        <w:rPr>
          <w:rtl/>
        </w:rPr>
      </w:pPr>
    </w:p>
    <w:p w14:paraId="32FA8234" w14:textId="77777777" w:rsidR="00000000" w:rsidRDefault="000E0F03">
      <w:pPr>
        <w:pStyle w:val="a0"/>
        <w:rPr>
          <w:rtl/>
        </w:rPr>
      </w:pPr>
      <w:r>
        <w:rPr>
          <w:rFonts w:hint="cs"/>
          <w:rtl/>
        </w:rPr>
        <w:t>רבותי, הממשלה מסכימה, המציע מסכים ואין מתנ</w:t>
      </w:r>
      <w:r>
        <w:rPr>
          <w:rFonts w:hint="cs"/>
          <w:rtl/>
        </w:rPr>
        <w:t xml:space="preserve">גדים. </w:t>
      </w:r>
      <w:bookmarkStart w:id="168" w:name="CS30581FI0030581T21_07_2004_13_54_40"/>
      <w:bookmarkEnd w:id="168"/>
    </w:p>
    <w:p w14:paraId="4F61DC08" w14:textId="77777777" w:rsidR="00000000" w:rsidRDefault="000E0F03">
      <w:pPr>
        <w:pStyle w:val="a0"/>
        <w:rPr>
          <w:rFonts w:hint="cs"/>
          <w:rtl/>
        </w:rPr>
      </w:pPr>
    </w:p>
    <w:p w14:paraId="78430242" w14:textId="77777777" w:rsidR="00000000" w:rsidRDefault="000E0F03">
      <w:pPr>
        <w:pStyle w:val="a0"/>
        <w:rPr>
          <w:rFonts w:hint="cs"/>
          <w:rtl/>
        </w:rPr>
      </w:pPr>
      <w:r>
        <w:rPr>
          <w:rFonts w:hint="cs"/>
          <w:rtl/>
        </w:rPr>
        <w:t>רבותי חברי הכנסת, חבר הכנסת דוד טל, חבר הכנסת יורי שטרן וחבר הכנסת אליהו ישי, נתבשרתי על-ידי יושב-ראש הקואליציה שאתם מבקשים לדחות את ההצבעה שהכנסת נתבקשה להצביע היום. האם זה נכון? חבר הכנסת ישי, האם אתה מאשר שאתה מסכים לדחות את ההצבעה?</w:t>
      </w:r>
    </w:p>
    <w:p w14:paraId="3DBA98A2" w14:textId="77777777" w:rsidR="00000000" w:rsidRDefault="000E0F03">
      <w:pPr>
        <w:pStyle w:val="a0"/>
        <w:rPr>
          <w:rFonts w:hint="cs"/>
          <w:rtl/>
        </w:rPr>
      </w:pPr>
    </w:p>
    <w:p w14:paraId="3A7E6607" w14:textId="77777777" w:rsidR="00000000" w:rsidRDefault="000E0F03">
      <w:pPr>
        <w:pStyle w:val="af0"/>
        <w:rPr>
          <w:rtl/>
        </w:rPr>
      </w:pPr>
      <w:r>
        <w:rPr>
          <w:rFonts w:hint="eastAsia"/>
          <w:rtl/>
        </w:rPr>
        <w:t>אליהו</w:t>
      </w:r>
      <w:r>
        <w:rPr>
          <w:rtl/>
        </w:rPr>
        <w:t xml:space="preserve"> ישי (</w:t>
      </w:r>
      <w:r>
        <w:rPr>
          <w:rtl/>
        </w:rPr>
        <w:t>ש"ס):</w:t>
      </w:r>
    </w:p>
    <w:p w14:paraId="1E1CF8F4" w14:textId="77777777" w:rsidR="00000000" w:rsidRDefault="000E0F03">
      <w:pPr>
        <w:pStyle w:val="a0"/>
        <w:rPr>
          <w:rFonts w:hint="cs"/>
          <w:rtl/>
        </w:rPr>
      </w:pPr>
    </w:p>
    <w:p w14:paraId="58877D62" w14:textId="77777777" w:rsidR="00000000" w:rsidRDefault="000E0F03">
      <w:pPr>
        <w:pStyle w:val="a0"/>
        <w:rPr>
          <w:rFonts w:hint="cs"/>
          <w:rtl/>
        </w:rPr>
      </w:pPr>
      <w:r>
        <w:rPr>
          <w:rFonts w:hint="cs"/>
          <w:rtl/>
        </w:rPr>
        <w:t>כולם דחו?</w:t>
      </w:r>
    </w:p>
    <w:p w14:paraId="60E20326" w14:textId="77777777" w:rsidR="00000000" w:rsidRDefault="000E0F03">
      <w:pPr>
        <w:pStyle w:val="a0"/>
        <w:rPr>
          <w:rFonts w:hint="cs"/>
          <w:rtl/>
        </w:rPr>
      </w:pPr>
    </w:p>
    <w:p w14:paraId="599FADE2" w14:textId="77777777" w:rsidR="00000000" w:rsidRDefault="000E0F03">
      <w:pPr>
        <w:pStyle w:val="af1"/>
        <w:rPr>
          <w:rtl/>
        </w:rPr>
      </w:pPr>
      <w:r>
        <w:rPr>
          <w:rtl/>
        </w:rPr>
        <w:t>היו"ר ראובן ריבלין:</w:t>
      </w:r>
    </w:p>
    <w:p w14:paraId="5DDE9236" w14:textId="77777777" w:rsidR="00000000" w:rsidRDefault="000E0F03">
      <w:pPr>
        <w:pStyle w:val="a0"/>
        <w:rPr>
          <w:rtl/>
        </w:rPr>
      </w:pPr>
    </w:p>
    <w:p w14:paraId="3E9C1D06" w14:textId="77777777" w:rsidR="00000000" w:rsidRDefault="000E0F03">
      <w:pPr>
        <w:pStyle w:val="a0"/>
        <w:rPr>
          <w:rFonts w:hint="cs"/>
          <w:rtl/>
        </w:rPr>
      </w:pPr>
      <w:r>
        <w:rPr>
          <w:rFonts w:hint="cs"/>
          <w:rtl/>
        </w:rPr>
        <w:t xml:space="preserve">אני לא יודע. חברת הכנסת כהן, האם אתם מסכימים לדחיית ההצבעה? </w:t>
      </w:r>
    </w:p>
    <w:p w14:paraId="06124F3E" w14:textId="77777777" w:rsidR="00000000" w:rsidRDefault="000E0F03">
      <w:pPr>
        <w:pStyle w:val="af0"/>
        <w:rPr>
          <w:rtl/>
        </w:rPr>
      </w:pPr>
    </w:p>
    <w:p w14:paraId="0776ABC2" w14:textId="77777777" w:rsidR="00000000" w:rsidRDefault="000E0F03">
      <w:pPr>
        <w:pStyle w:val="af0"/>
        <w:rPr>
          <w:rtl/>
        </w:rPr>
      </w:pPr>
      <w:r>
        <w:rPr>
          <w:rFonts w:hint="eastAsia"/>
          <w:rtl/>
        </w:rPr>
        <w:t>אילנה</w:t>
      </w:r>
      <w:r>
        <w:rPr>
          <w:rtl/>
        </w:rPr>
        <w:t xml:space="preserve"> כהן (עם אחד):</w:t>
      </w:r>
    </w:p>
    <w:p w14:paraId="6EA7E7B9" w14:textId="77777777" w:rsidR="00000000" w:rsidRDefault="000E0F03">
      <w:pPr>
        <w:pStyle w:val="a0"/>
        <w:rPr>
          <w:rFonts w:hint="cs"/>
          <w:rtl/>
        </w:rPr>
      </w:pPr>
    </w:p>
    <w:p w14:paraId="3A719187" w14:textId="77777777" w:rsidR="00000000" w:rsidRDefault="000E0F03">
      <w:pPr>
        <w:pStyle w:val="a0"/>
        <w:rPr>
          <w:rFonts w:hint="cs"/>
          <w:rtl/>
        </w:rPr>
      </w:pPr>
      <w:r>
        <w:rPr>
          <w:rFonts w:hint="cs"/>
          <w:rtl/>
        </w:rPr>
        <w:t xml:space="preserve">כן. </w:t>
      </w:r>
    </w:p>
    <w:p w14:paraId="31E8C27C" w14:textId="77777777" w:rsidR="00000000" w:rsidRDefault="000E0F03">
      <w:pPr>
        <w:pStyle w:val="a0"/>
        <w:rPr>
          <w:rFonts w:hint="cs"/>
          <w:rtl/>
        </w:rPr>
      </w:pPr>
    </w:p>
    <w:p w14:paraId="4979CBBD" w14:textId="77777777" w:rsidR="00000000" w:rsidRDefault="000E0F03">
      <w:pPr>
        <w:pStyle w:val="af1"/>
        <w:rPr>
          <w:rtl/>
        </w:rPr>
      </w:pPr>
      <w:r>
        <w:rPr>
          <w:rtl/>
        </w:rPr>
        <w:t>היו"ר ראובן ריבלין:</w:t>
      </w:r>
    </w:p>
    <w:p w14:paraId="6089F071" w14:textId="77777777" w:rsidR="00000000" w:rsidRDefault="000E0F03">
      <w:pPr>
        <w:pStyle w:val="a0"/>
        <w:rPr>
          <w:rtl/>
        </w:rPr>
      </w:pPr>
    </w:p>
    <w:p w14:paraId="26DA16A3" w14:textId="77777777" w:rsidR="00000000" w:rsidRDefault="000E0F03">
      <w:pPr>
        <w:pStyle w:val="a0"/>
        <w:rPr>
          <w:rFonts w:hint="cs"/>
          <w:rtl/>
        </w:rPr>
      </w:pPr>
      <w:r>
        <w:rPr>
          <w:rFonts w:hint="cs"/>
          <w:rtl/>
        </w:rPr>
        <w:t>חבר הכנסת אלדד, האם אדוני מסכים?</w:t>
      </w:r>
    </w:p>
    <w:p w14:paraId="17A34129" w14:textId="77777777" w:rsidR="00000000" w:rsidRDefault="000E0F03">
      <w:pPr>
        <w:pStyle w:val="a0"/>
        <w:rPr>
          <w:rFonts w:hint="cs"/>
          <w:rtl/>
        </w:rPr>
      </w:pPr>
    </w:p>
    <w:p w14:paraId="6D07827B" w14:textId="77777777" w:rsidR="00000000" w:rsidRDefault="000E0F03">
      <w:pPr>
        <w:pStyle w:val="af0"/>
        <w:rPr>
          <w:rtl/>
        </w:rPr>
      </w:pPr>
      <w:r>
        <w:rPr>
          <w:rFonts w:hint="eastAsia"/>
          <w:rtl/>
        </w:rPr>
        <w:t>אריה</w:t>
      </w:r>
      <w:r>
        <w:rPr>
          <w:rtl/>
        </w:rPr>
        <w:t xml:space="preserve"> אלדד (האיחוד הלאומי - ישראל ביתנו):</w:t>
      </w:r>
    </w:p>
    <w:p w14:paraId="5425988D" w14:textId="77777777" w:rsidR="00000000" w:rsidRDefault="000E0F03">
      <w:pPr>
        <w:pStyle w:val="a0"/>
        <w:rPr>
          <w:rFonts w:hint="cs"/>
          <w:rtl/>
        </w:rPr>
      </w:pPr>
    </w:p>
    <w:p w14:paraId="415A3A68" w14:textId="77777777" w:rsidR="00000000" w:rsidRDefault="000E0F03">
      <w:pPr>
        <w:pStyle w:val="a0"/>
        <w:rPr>
          <w:rFonts w:hint="cs"/>
          <w:rtl/>
        </w:rPr>
      </w:pPr>
      <w:r>
        <w:rPr>
          <w:rFonts w:hint="cs"/>
          <w:rtl/>
        </w:rPr>
        <w:t>כן.</w:t>
      </w:r>
    </w:p>
    <w:p w14:paraId="3D7F71D0" w14:textId="77777777" w:rsidR="00000000" w:rsidRDefault="000E0F03">
      <w:pPr>
        <w:pStyle w:val="a0"/>
        <w:rPr>
          <w:rFonts w:hint="cs"/>
          <w:rtl/>
        </w:rPr>
      </w:pPr>
    </w:p>
    <w:p w14:paraId="5D3DFDB8" w14:textId="77777777" w:rsidR="00000000" w:rsidRDefault="000E0F03">
      <w:pPr>
        <w:pStyle w:val="af1"/>
        <w:rPr>
          <w:rtl/>
        </w:rPr>
      </w:pPr>
      <w:r>
        <w:rPr>
          <w:rtl/>
        </w:rPr>
        <w:t>היו"ר ראובן ריבלין:</w:t>
      </w:r>
    </w:p>
    <w:p w14:paraId="2E3B6EC9" w14:textId="77777777" w:rsidR="00000000" w:rsidRDefault="000E0F03">
      <w:pPr>
        <w:pStyle w:val="a0"/>
        <w:rPr>
          <w:rtl/>
        </w:rPr>
      </w:pPr>
    </w:p>
    <w:p w14:paraId="3915E0EC" w14:textId="77777777" w:rsidR="00000000" w:rsidRDefault="000E0F03">
      <w:pPr>
        <w:pStyle w:val="a0"/>
        <w:rPr>
          <w:rFonts w:hint="cs"/>
          <w:rtl/>
        </w:rPr>
      </w:pPr>
      <w:r>
        <w:rPr>
          <w:rFonts w:hint="cs"/>
          <w:rtl/>
        </w:rPr>
        <w:t>תודה.</w:t>
      </w:r>
      <w:r>
        <w:rPr>
          <w:rFonts w:hint="cs"/>
          <w:rtl/>
        </w:rPr>
        <w:t xml:space="preserve"> חבר הכנסת ישי, האם אדוני מסכים?</w:t>
      </w:r>
    </w:p>
    <w:p w14:paraId="176297A7" w14:textId="77777777" w:rsidR="00000000" w:rsidRDefault="000E0F03">
      <w:pPr>
        <w:pStyle w:val="a0"/>
        <w:rPr>
          <w:rFonts w:hint="cs"/>
          <w:rtl/>
        </w:rPr>
      </w:pPr>
    </w:p>
    <w:p w14:paraId="3C6093F2" w14:textId="77777777" w:rsidR="00000000" w:rsidRDefault="000E0F03">
      <w:pPr>
        <w:pStyle w:val="af0"/>
        <w:rPr>
          <w:rtl/>
        </w:rPr>
      </w:pPr>
      <w:r>
        <w:rPr>
          <w:rFonts w:hint="eastAsia"/>
          <w:rtl/>
        </w:rPr>
        <w:t>אליהו</w:t>
      </w:r>
      <w:r>
        <w:rPr>
          <w:rtl/>
        </w:rPr>
        <w:t xml:space="preserve"> ישי (ש"ס):</w:t>
      </w:r>
    </w:p>
    <w:p w14:paraId="6018802E" w14:textId="77777777" w:rsidR="00000000" w:rsidRDefault="000E0F03">
      <w:pPr>
        <w:pStyle w:val="a0"/>
        <w:rPr>
          <w:rFonts w:hint="cs"/>
          <w:rtl/>
        </w:rPr>
      </w:pPr>
    </w:p>
    <w:p w14:paraId="26FA59AD" w14:textId="77777777" w:rsidR="00000000" w:rsidRDefault="000E0F03">
      <w:pPr>
        <w:pStyle w:val="a0"/>
        <w:rPr>
          <w:rFonts w:hint="cs"/>
          <w:rtl/>
        </w:rPr>
      </w:pPr>
      <w:r>
        <w:rPr>
          <w:rFonts w:hint="cs"/>
          <w:rtl/>
        </w:rPr>
        <w:t xml:space="preserve">כן. </w:t>
      </w:r>
    </w:p>
    <w:p w14:paraId="6D4F0A13" w14:textId="77777777" w:rsidR="00000000" w:rsidRDefault="000E0F03">
      <w:pPr>
        <w:pStyle w:val="a0"/>
        <w:rPr>
          <w:rFonts w:hint="cs"/>
          <w:rtl/>
        </w:rPr>
      </w:pPr>
    </w:p>
    <w:p w14:paraId="0C427F01" w14:textId="77777777" w:rsidR="00000000" w:rsidRDefault="000E0F03">
      <w:pPr>
        <w:pStyle w:val="af1"/>
        <w:rPr>
          <w:rtl/>
        </w:rPr>
      </w:pPr>
      <w:r>
        <w:rPr>
          <w:rtl/>
        </w:rPr>
        <w:t>היו"ר ראובן ריבלין:</w:t>
      </w:r>
    </w:p>
    <w:p w14:paraId="6E0F05D4" w14:textId="77777777" w:rsidR="00000000" w:rsidRDefault="000E0F03">
      <w:pPr>
        <w:pStyle w:val="a0"/>
        <w:rPr>
          <w:rtl/>
        </w:rPr>
      </w:pPr>
    </w:p>
    <w:p w14:paraId="515F8642" w14:textId="77777777" w:rsidR="00000000" w:rsidRDefault="000E0F03">
      <w:pPr>
        <w:pStyle w:val="a0"/>
        <w:rPr>
          <w:rFonts w:hint="cs"/>
          <w:rtl/>
        </w:rPr>
      </w:pPr>
      <w:r>
        <w:rPr>
          <w:rFonts w:hint="cs"/>
          <w:rtl/>
        </w:rPr>
        <w:t xml:space="preserve">תודה רבה. אני מאמין באמונה שלמה וברור לי שמה שאומר לי יושב-ראש הקואליציה אכן אמת, אבל אני לא רוצה שאחרים יטענו אחר כך, חלילה. לכן אנחנו צריכים להקפיד הקפדה יתירה. </w:t>
      </w:r>
    </w:p>
    <w:p w14:paraId="58AE6FB6" w14:textId="77777777" w:rsidR="00000000" w:rsidRDefault="000E0F03">
      <w:pPr>
        <w:pStyle w:val="a0"/>
        <w:rPr>
          <w:rFonts w:hint="cs"/>
          <w:rtl/>
        </w:rPr>
      </w:pPr>
    </w:p>
    <w:p w14:paraId="37007BE0" w14:textId="77777777" w:rsidR="00000000" w:rsidRDefault="000E0F03">
      <w:pPr>
        <w:pStyle w:val="a0"/>
        <w:rPr>
          <w:rFonts w:hint="cs"/>
          <w:rtl/>
        </w:rPr>
      </w:pPr>
    </w:p>
    <w:p w14:paraId="289D034A" w14:textId="77777777" w:rsidR="00000000" w:rsidRDefault="000E0F03">
      <w:pPr>
        <w:pStyle w:val="a2"/>
        <w:rPr>
          <w:rFonts w:hint="cs"/>
          <w:rtl/>
        </w:rPr>
      </w:pPr>
      <w:bookmarkStart w:id="169" w:name="CS30581FI0030581T21_07_2004_13_08_04"/>
      <w:bookmarkStart w:id="170" w:name="_Toc87615520"/>
      <w:bookmarkEnd w:id="169"/>
      <w:r>
        <w:rPr>
          <w:rtl/>
        </w:rPr>
        <w:t>הצעת חוק בי</w:t>
      </w:r>
      <w:r>
        <w:rPr>
          <w:rtl/>
        </w:rPr>
        <w:t>טוח בריאות ממלכתי (תיקון מס' 22), התשס"ג-2003</w:t>
      </w:r>
      <w:bookmarkEnd w:id="170"/>
    </w:p>
    <w:p w14:paraId="2A93E93A" w14:textId="77777777" w:rsidR="00000000" w:rsidRDefault="000E0F03">
      <w:pPr>
        <w:pStyle w:val="a0"/>
        <w:rPr>
          <w:rFonts w:hint="cs"/>
          <w:rtl/>
        </w:rPr>
      </w:pPr>
      <w:r>
        <w:rPr>
          <w:rtl/>
        </w:rPr>
        <w:t>[נספחות.]</w:t>
      </w:r>
    </w:p>
    <w:p w14:paraId="07672A85" w14:textId="77777777" w:rsidR="00000000" w:rsidRDefault="000E0F03">
      <w:pPr>
        <w:pStyle w:val="-0"/>
        <w:rPr>
          <w:rFonts w:hint="cs"/>
          <w:rtl/>
        </w:rPr>
      </w:pPr>
      <w:r>
        <w:rPr>
          <w:rFonts w:hint="cs"/>
          <w:rtl/>
        </w:rPr>
        <w:t>(הצעת חבר הכנסת חיים רמון)</w:t>
      </w:r>
    </w:p>
    <w:p w14:paraId="1BD6D8A1" w14:textId="77777777" w:rsidR="00000000" w:rsidRDefault="000E0F03">
      <w:pPr>
        <w:pStyle w:val="af1"/>
        <w:rPr>
          <w:rtl/>
        </w:rPr>
      </w:pPr>
      <w:r>
        <w:rPr>
          <w:rtl/>
        </w:rPr>
        <w:t>היו"ר ראובן ריבלין:</w:t>
      </w:r>
    </w:p>
    <w:p w14:paraId="1C4167B1" w14:textId="77777777" w:rsidR="00000000" w:rsidRDefault="000E0F03">
      <w:pPr>
        <w:pStyle w:val="a0"/>
        <w:rPr>
          <w:rtl/>
        </w:rPr>
      </w:pPr>
    </w:p>
    <w:p w14:paraId="1433A48E" w14:textId="77777777" w:rsidR="00000000" w:rsidRDefault="000E0F03">
      <w:pPr>
        <w:pStyle w:val="a0"/>
        <w:rPr>
          <w:rFonts w:hint="cs"/>
          <w:rtl/>
        </w:rPr>
      </w:pPr>
      <w:r>
        <w:rPr>
          <w:rFonts w:hint="cs"/>
          <w:rtl/>
        </w:rPr>
        <w:t xml:space="preserve">הצעת חוק ביטוח בריאות ממלכתי (תיקון מס' 22), התשס"ג-2003, שמספרה פ/570 - חבר הכנסת חיים רמון יעלה וינמק את הצעתו. ישיב השר גדעון עזרא, על אף נוכחותו של </w:t>
      </w:r>
      <w:r>
        <w:rPr>
          <w:rFonts w:hint="cs"/>
          <w:rtl/>
        </w:rPr>
        <w:t xml:space="preserve">שר הבריאות במליאה, וכל אחד יכול לנחש מדוע ישיב השר עזרא ולא שר הבריאות. </w:t>
      </w:r>
    </w:p>
    <w:p w14:paraId="1C3C985B" w14:textId="77777777" w:rsidR="00000000" w:rsidRDefault="000E0F03">
      <w:pPr>
        <w:pStyle w:val="a0"/>
        <w:rPr>
          <w:rFonts w:hint="cs"/>
          <w:rtl/>
        </w:rPr>
      </w:pPr>
    </w:p>
    <w:p w14:paraId="5BAD9A72" w14:textId="77777777" w:rsidR="00000000" w:rsidRDefault="000E0F03">
      <w:pPr>
        <w:pStyle w:val="a"/>
        <w:rPr>
          <w:rtl/>
        </w:rPr>
      </w:pPr>
      <w:bookmarkStart w:id="171" w:name="FS000000458T21_07_2004_13_10_18"/>
      <w:bookmarkStart w:id="172" w:name="_Toc87615521"/>
      <w:bookmarkEnd w:id="171"/>
      <w:r>
        <w:rPr>
          <w:rFonts w:hint="eastAsia"/>
          <w:rtl/>
        </w:rPr>
        <w:t>חיים</w:t>
      </w:r>
      <w:r>
        <w:rPr>
          <w:rtl/>
        </w:rPr>
        <w:t xml:space="preserve"> רמון (העבודה-מימד):</w:t>
      </w:r>
      <w:bookmarkEnd w:id="172"/>
    </w:p>
    <w:p w14:paraId="2E0AFAE1" w14:textId="77777777" w:rsidR="00000000" w:rsidRDefault="000E0F03">
      <w:pPr>
        <w:pStyle w:val="a0"/>
        <w:rPr>
          <w:rFonts w:hint="cs"/>
          <w:rtl/>
        </w:rPr>
      </w:pPr>
    </w:p>
    <w:p w14:paraId="7647600D" w14:textId="77777777" w:rsidR="00000000" w:rsidRDefault="000E0F03">
      <w:pPr>
        <w:pStyle w:val="a0"/>
        <w:rPr>
          <w:rFonts w:hint="cs"/>
          <w:rtl/>
        </w:rPr>
      </w:pPr>
      <w:r>
        <w:rPr>
          <w:rFonts w:hint="cs"/>
          <w:rtl/>
        </w:rPr>
        <w:t>אדוני היושב-ראש, אני לא יודע לנחש, אולי תשכיל אותי. למה יושב פה שר הבריאות וצריך לענות שר התיירות?</w:t>
      </w:r>
    </w:p>
    <w:p w14:paraId="2B3CDC84" w14:textId="77777777" w:rsidR="00000000" w:rsidRDefault="000E0F03">
      <w:pPr>
        <w:pStyle w:val="a0"/>
        <w:rPr>
          <w:rFonts w:hint="cs"/>
          <w:rtl/>
        </w:rPr>
      </w:pPr>
    </w:p>
    <w:p w14:paraId="58E48F4A" w14:textId="77777777" w:rsidR="00000000" w:rsidRDefault="000E0F03">
      <w:pPr>
        <w:pStyle w:val="af1"/>
        <w:rPr>
          <w:rtl/>
        </w:rPr>
      </w:pPr>
      <w:r>
        <w:rPr>
          <w:rtl/>
        </w:rPr>
        <w:t>היו"ר ראובן ריבלין:</w:t>
      </w:r>
    </w:p>
    <w:p w14:paraId="5359F3D5" w14:textId="77777777" w:rsidR="00000000" w:rsidRDefault="000E0F03">
      <w:pPr>
        <w:pStyle w:val="a0"/>
        <w:rPr>
          <w:rtl/>
        </w:rPr>
      </w:pPr>
    </w:p>
    <w:p w14:paraId="3CEC0613" w14:textId="77777777" w:rsidR="00000000" w:rsidRDefault="000E0F03">
      <w:pPr>
        <w:pStyle w:val="a0"/>
        <w:rPr>
          <w:rFonts w:hint="cs"/>
          <w:rtl/>
        </w:rPr>
      </w:pPr>
      <w:r>
        <w:rPr>
          <w:rFonts w:hint="cs"/>
          <w:rtl/>
        </w:rPr>
        <w:t>ייתכן ששר הבריאות חושב שאתה צודק. א</w:t>
      </w:r>
      <w:r>
        <w:rPr>
          <w:rFonts w:hint="cs"/>
          <w:rtl/>
        </w:rPr>
        <w:t xml:space="preserve">בל הניחוש שלי הוא טוב כמו הניחוש שלך. </w:t>
      </w:r>
    </w:p>
    <w:p w14:paraId="45B1DC9F" w14:textId="77777777" w:rsidR="00000000" w:rsidRDefault="000E0F03">
      <w:pPr>
        <w:pStyle w:val="a0"/>
        <w:rPr>
          <w:rFonts w:hint="cs"/>
          <w:rtl/>
        </w:rPr>
      </w:pPr>
    </w:p>
    <w:p w14:paraId="536991CF" w14:textId="77777777" w:rsidR="00000000" w:rsidRDefault="000E0F03">
      <w:pPr>
        <w:pStyle w:val="-"/>
        <w:rPr>
          <w:rtl/>
        </w:rPr>
      </w:pPr>
      <w:bookmarkStart w:id="173" w:name="FS000000458T21_07_2004_13_11_12C"/>
      <w:bookmarkEnd w:id="173"/>
      <w:r>
        <w:rPr>
          <w:rtl/>
        </w:rPr>
        <w:t>חיים רמון (העבודה-מימד):</w:t>
      </w:r>
    </w:p>
    <w:p w14:paraId="140B8812" w14:textId="77777777" w:rsidR="00000000" w:rsidRDefault="000E0F03">
      <w:pPr>
        <w:pStyle w:val="a0"/>
        <w:rPr>
          <w:rtl/>
        </w:rPr>
      </w:pPr>
    </w:p>
    <w:p w14:paraId="196FD429" w14:textId="77777777" w:rsidR="00000000" w:rsidRDefault="000E0F03">
      <w:pPr>
        <w:pStyle w:val="a0"/>
        <w:rPr>
          <w:rFonts w:hint="cs"/>
          <w:rtl/>
        </w:rPr>
      </w:pPr>
      <w:r>
        <w:rPr>
          <w:rFonts w:hint="cs"/>
          <w:rtl/>
        </w:rPr>
        <w:t xml:space="preserve">אני חושב שחובתו של שר הבריאות לבריאות מחייבת אותו להביע את העמדה הזאת, גם אם הממשלה היא נגד הבריאות. </w:t>
      </w:r>
    </w:p>
    <w:p w14:paraId="722AF684" w14:textId="77777777" w:rsidR="00000000" w:rsidRDefault="000E0F03">
      <w:pPr>
        <w:pStyle w:val="a0"/>
        <w:rPr>
          <w:rFonts w:hint="cs"/>
          <w:rtl/>
        </w:rPr>
      </w:pPr>
    </w:p>
    <w:p w14:paraId="75402D0C" w14:textId="77777777" w:rsidR="00000000" w:rsidRDefault="000E0F03">
      <w:pPr>
        <w:pStyle w:val="af1"/>
        <w:rPr>
          <w:rtl/>
        </w:rPr>
      </w:pPr>
      <w:r>
        <w:rPr>
          <w:rtl/>
        </w:rPr>
        <w:t>היו"ר ראובן ריבלין:</w:t>
      </w:r>
    </w:p>
    <w:p w14:paraId="3A0D1261" w14:textId="77777777" w:rsidR="00000000" w:rsidRDefault="000E0F03">
      <w:pPr>
        <w:pStyle w:val="a0"/>
        <w:rPr>
          <w:rtl/>
        </w:rPr>
      </w:pPr>
    </w:p>
    <w:p w14:paraId="2286F82B" w14:textId="77777777" w:rsidR="00000000" w:rsidRDefault="000E0F03">
      <w:pPr>
        <w:pStyle w:val="a0"/>
        <w:rPr>
          <w:rFonts w:hint="cs"/>
          <w:rtl/>
        </w:rPr>
      </w:pPr>
      <w:r>
        <w:rPr>
          <w:rFonts w:hint="cs"/>
          <w:rtl/>
        </w:rPr>
        <w:t xml:space="preserve">אדוני לא צודק, הוא צריך להביע את עמדת הממשלה. </w:t>
      </w:r>
    </w:p>
    <w:p w14:paraId="2EEB56CC" w14:textId="77777777" w:rsidR="00000000" w:rsidRDefault="000E0F03">
      <w:pPr>
        <w:pStyle w:val="a0"/>
        <w:rPr>
          <w:rFonts w:hint="cs"/>
          <w:rtl/>
        </w:rPr>
      </w:pPr>
    </w:p>
    <w:p w14:paraId="156DAD66" w14:textId="77777777" w:rsidR="00000000" w:rsidRDefault="000E0F03">
      <w:pPr>
        <w:pStyle w:val="-"/>
        <w:rPr>
          <w:rtl/>
        </w:rPr>
      </w:pPr>
      <w:bookmarkStart w:id="174" w:name="FS000000458T21_07_2004_13_11_44C"/>
      <w:bookmarkEnd w:id="174"/>
      <w:r>
        <w:rPr>
          <w:rtl/>
        </w:rPr>
        <w:t>חיים רמון (העבודה-</w:t>
      </w:r>
      <w:r>
        <w:rPr>
          <w:rtl/>
        </w:rPr>
        <w:t>מימד):</w:t>
      </w:r>
    </w:p>
    <w:p w14:paraId="2BA1DB00" w14:textId="77777777" w:rsidR="00000000" w:rsidRDefault="000E0F03">
      <w:pPr>
        <w:pStyle w:val="a0"/>
        <w:rPr>
          <w:rtl/>
        </w:rPr>
      </w:pPr>
    </w:p>
    <w:p w14:paraId="7B5B6AA2" w14:textId="77777777" w:rsidR="00000000" w:rsidRDefault="000E0F03">
      <w:pPr>
        <w:pStyle w:val="a0"/>
        <w:rPr>
          <w:rFonts w:hint="cs"/>
          <w:rtl/>
        </w:rPr>
      </w:pPr>
      <w:r>
        <w:rPr>
          <w:rFonts w:hint="cs"/>
          <w:rtl/>
        </w:rPr>
        <w:t>אדוני היושב-ראש, לפני כעשור העבירה הכנסת את הצעת חוק ביטוח ממלכתי. האוצר נלחם אז מלחמת חורמה נגד החוק. האוצר, בדיונים שהתקיימו בעת כהונת ממשלת רבין ובעת כהונתי כשר הבריאות, אמר: אנחנו מתנגדים לחוק ברמה האידיאולוגית. שאלתי אותם: למה, האם אין הדבר דו</w:t>
      </w:r>
      <w:r>
        <w:rPr>
          <w:rFonts w:hint="cs"/>
          <w:rtl/>
        </w:rPr>
        <w:t xml:space="preserve">מה לחוק חינוך חובה? אמרו: אנחנו גם ברמה האידיאולוגית מתנגדים לחוק חינוך חובה וחינם. זאת היתה השקפת עולמם. אני מוכרח לציין ששר האוצר דאז, בייגה שוחט, על אפם ועל חמתם של פקידי האוצר, ובמאמץ גדול, העביר את החוק. החוק עבר ב-1994. </w:t>
      </w:r>
    </w:p>
    <w:p w14:paraId="7D16CEAC" w14:textId="77777777" w:rsidR="00000000" w:rsidRDefault="000E0F03">
      <w:pPr>
        <w:pStyle w:val="a0"/>
        <w:rPr>
          <w:rFonts w:hint="cs"/>
          <w:rtl/>
        </w:rPr>
      </w:pPr>
    </w:p>
    <w:p w14:paraId="6F038635" w14:textId="77777777" w:rsidR="00000000" w:rsidRDefault="000E0F03">
      <w:pPr>
        <w:pStyle w:val="a0"/>
        <w:rPr>
          <w:rFonts w:hint="cs"/>
          <w:rtl/>
        </w:rPr>
      </w:pPr>
      <w:r>
        <w:rPr>
          <w:rFonts w:hint="cs"/>
          <w:rtl/>
        </w:rPr>
        <w:t>השנתיים הראשונות היו השנתיים</w:t>
      </w:r>
      <w:r>
        <w:rPr>
          <w:rFonts w:hint="cs"/>
          <w:rtl/>
        </w:rPr>
        <w:t xml:space="preserve"> הטובות ביותר של מערכת הבריאות במדינת ישראל. אני אצטט מה אמרו גורמים ציבוריים, לא פוליטיים, שבדרך כלל אינם משבחים את פעולות הרשות והממשלה. אחרי החקיקה הקימו יותר מ-20 עמותות וגופים ציבוריים וולונטריים קבוצת מעקב אחרי החוק, שנקראה "אצבע על הדופק". הקבוצה שמ</w:t>
      </w:r>
      <w:r>
        <w:rPr>
          <w:rFonts w:hint="cs"/>
          <w:rtl/>
        </w:rPr>
        <w:t>ה לה למטרה לעקוב אחרי יישומו של החוק ולוודא שלבו ועצם מהותו לא יקהו ולא יישחקו. בין מייסדי קבוצת המעקב אפשר למצוא את האגודה לזכויות האזרח, "הדסה ישראל", שדולת הנשים בישראל, רופאים לזכויות האדם, שומרי משפט, רבנים לזכויות האדם ועוד ועוד. וכך הם אמרו שלוש שני</w:t>
      </w:r>
      <w:r>
        <w:rPr>
          <w:rFonts w:hint="cs"/>
          <w:rtl/>
        </w:rPr>
        <w:t>ם לאחר חקיקתו: "חוק ביטוח בריאות ממלכתי הוחל לפני פחות משלוש שנים וחולל מהפכה במערכת הבריאות בישראל. לראשונה החזון של צדק חברתי בתחום הבריאות יושם בחוק שהושתת על עקרונות של צדק, שוויון ועזרה הדדית. הנהנים העיקריים מהחוק היו השכבות החלשות יותר מבחינה חברתית</w:t>
      </w:r>
      <w:r>
        <w:rPr>
          <w:rFonts w:hint="cs"/>
          <w:rtl/>
        </w:rPr>
        <w:t>, שידן לא היתה משגת קודם לכן לשלם דמי חבר לקופות".</w:t>
      </w:r>
    </w:p>
    <w:p w14:paraId="7540847B" w14:textId="77777777" w:rsidR="00000000" w:rsidRDefault="000E0F03">
      <w:pPr>
        <w:pStyle w:val="a0"/>
        <w:rPr>
          <w:rFonts w:hint="cs"/>
          <w:rtl/>
        </w:rPr>
      </w:pPr>
    </w:p>
    <w:p w14:paraId="47274BCF" w14:textId="77777777" w:rsidR="00000000" w:rsidRDefault="000E0F03">
      <w:pPr>
        <w:pStyle w:val="a0"/>
        <w:rPr>
          <w:rFonts w:hint="cs"/>
          <w:rtl/>
        </w:rPr>
      </w:pPr>
      <w:r>
        <w:rPr>
          <w:rFonts w:hint="cs"/>
          <w:rtl/>
        </w:rPr>
        <w:t>ואכן, מה קרה? מכון ברוקדייל, מכון מכובד, לא קשור לשום גורם פוליטי, בדק את שביעות הרצון של הציבור, ואני לא אלאה אתכם בנתונים. אבל ראוי לראות. ב-1994, לפני חקיקת החוק, אחוז שביעות הרצון של חברי קופת-חולים ה</w:t>
      </w:r>
      <w:r>
        <w:rPr>
          <w:rFonts w:hint="cs"/>
          <w:rtl/>
        </w:rPr>
        <w:t>כללית, שאז היו למעלה מ-70% מהציבור, היה 60%. ב-1997 אחוז שביעות הרצון הגיע ל-90% בתוך כשנתיים. ב-1995, בשנה הראשונה להפעלת החוק, אחוז המרוצים והמרוצים מאוד היה 83%, וב-1997 הוא הגיע ל-91%. אחוז המדווחים על שיפור ב-1995 היה 18%, וב-1997 הוא היה 39%. רק 9% ה</w:t>
      </w:r>
      <w:r>
        <w:rPr>
          <w:rFonts w:hint="cs"/>
          <w:rtl/>
        </w:rPr>
        <w:t xml:space="preserve">ודיעו על הרעה. שביעות הרצון ממבחר התרופות עלה ל-21%, לעומת 15%. כלומר, היה שיא ב-1997. </w:t>
      </w:r>
    </w:p>
    <w:p w14:paraId="4994180B" w14:textId="77777777" w:rsidR="00000000" w:rsidRDefault="000E0F03">
      <w:pPr>
        <w:pStyle w:val="a0"/>
        <w:rPr>
          <w:rFonts w:hint="cs"/>
          <w:rtl/>
        </w:rPr>
      </w:pPr>
    </w:p>
    <w:p w14:paraId="516B41A6" w14:textId="77777777" w:rsidR="00000000" w:rsidRDefault="000E0F03">
      <w:pPr>
        <w:pStyle w:val="a0"/>
        <w:rPr>
          <w:rFonts w:hint="cs"/>
          <w:rtl/>
        </w:rPr>
      </w:pPr>
      <w:r>
        <w:rPr>
          <w:rFonts w:hint="cs"/>
          <w:rtl/>
        </w:rPr>
        <w:t>אבל אז הגיע לראשות הממשלה מי שמכנה את עצמו היום "רובין הוד של העניים", אלא שנראה שהוא קרא את הספר במהופך, ובמקום לקחת מהעשירים ולתת לעניים, הוא לוקח מהעניים ונותן לעשי</w:t>
      </w:r>
      <w:r>
        <w:rPr>
          <w:rFonts w:hint="cs"/>
          <w:rtl/>
        </w:rPr>
        <w:t>רים. רובין הוד זה ידוע גם בכינויו "שר האוצר בנימין נתניהו". והוא הלך, יחד עם פקידי האוצר, שכאב להם הלב שלעולים יש ביטוח בריאות מלא, והציבור שבע רצון, והם אמרו: מה פתאום? לא יהיה כדבר הזה במדינת ישראל. איך הציבור יהיה כל כך מרוצה? איך יכול להיות  ש-90% מהצי</w:t>
      </w:r>
      <w:r>
        <w:rPr>
          <w:rFonts w:hint="cs"/>
          <w:rtl/>
        </w:rPr>
        <w:t xml:space="preserve">בור מרוצים משירותי הבריאות? לא יכול להיות. מה, אנחנו נהיה כמתוקנות במדינות העולם? היינו אז בשורה הראשונה עם דנמרק, עם גרמניה, עם שבדיה. </w:t>
      </w:r>
    </w:p>
    <w:p w14:paraId="1AC26D7A" w14:textId="77777777" w:rsidR="00000000" w:rsidRDefault="000E0F03">
      <w:pPr>
        <w:pStyle w:val="a0"/>
        <w:rPr>
          <w:rFonts w:hint="cs"/>
          <w:rtl/>
        </w:rPr>
      </w:pPr>
    </w:p>
    <w:p w14:paraId="2FEE9193" w14:textId="77777777" w:rsidR="00000000" w:rsidRDefault="000E0F03">
      <w:pPr>
        <w:pStyle w:val="a0"/>
        <w:rPr>
          <w:rFonts w:hint="cs"/>
          <w:rtl/>
        </w:rPr>
      </w:pPr>
      <w:r>
        <w:rPr>
          <w:rFonts w:hint="cs"/>
          <w:rtl/>
        </w:rPr>
        <w:t>בסקר של "אקונומיסט" סל הבריאות ב-1997 היה השני בטיבו בעולם. אמרו: איך יהיה דבר כזה? מה פתאום שנהיה מדינה טובה כזאת? בח</w:t>
      </w:r>
      <w:r>
        <w:rPr>
          <w:rFonts w:hint="cs"/>
          <w:rtl/>
        </w:rPr>
        <w:t>וק ההסדרים של 1997 החלו להכות באכזריות בחוק ביטוח בריאות ממלכתי. הדבר הראשון שהם עשו, הם לקחו את השתתפות המעסיקים, שזה היה אחד מעקרונות החוק, ביטלו אותו, וכתוצאה מכך מיליארד שקלים נלקחו כל שנה ממערכת הבריאות, וזה הגירעון. הם אמרו: מה פתאום שהציבור  ישתתף ר</w:t>
      </w:r>
      <w:r>
        <w:rPr>
          <w:rFonts w:hint="cs"/>
          <w:rtl/>
        </w:rPr>
        <w:t xml:space="preserve">ק ב-25%, כמו במדינות המתוקנות בעולם? מכיסו ישלם. ב-1998 הם הטילו את הגזירה הקשה שמלווה את הציבור עד היום. זה פגע בעיקרון המרכזי של החוק. </w:t>
      </w:r>
    </w:p>
    <w:p w14:paraId="6E538D57" w14:textId="77777777" w:rsidR="00000000" w:rsidRDefault="000E0F03">
      <w:pPr>
        <w:pStyle w:val="a0"/>
        <w:rPr>
          <w:rFonts w:hint="cs"/>
          <w:rtl/>
        </w:rPr>
      </w:pPr>
    </w:p>
    <w:p w14:paraId="166233C0" w14:textId="77777777" w:rsidR="00000000" w:rsidRDefault="000E0F03">
      <w:pPr>
        <w:pStyle w:val="a0"/>
        <w:rPr>
          <w:rFonts w:hint="cs"/>
          <w:rtl/>
        </w:rPr>
      </w:pPr>
      <w:r>
        <w:rPr>
          <w:rFonts w:hint="cs"/>
          <w:rtl/>
        </w:rPr>
        <w:t>החוק אומר: כשאתה בריא, שלם לפי יכולתך ולפי שכרך; כשאתה חולה, קבל לפי מחלתך. מה עיקרון יותר סולידרי מזה? הם אמרו: נטיל</w:t>
      </w:r>
      <w:r>
        <w:rPr>
          <w:rFonts w:hint="cs"/>
          <w:rtl/>
        </w:rPr>
        <w:t xml:space="preserve"> תשלומים קשים. מי סובל? הרי אדם שיש לו לא ייכחד. היום אנחנו עדים לתופעה הזאת, שאנשים צריכים לבחור בין לחם לתרופה, באכזריות. </w:t>
      </w:r>
    </w:p>
    <w:p w14:paraId="50680B04" w14:textId="77777777" w:rsidR="00000000" w:rsidRDefault="000E0F03">
      <w:pPr>
        <w:pStyle w:val="a0"/>
        <w:rPr>
          <w:rFonts w:hint="cs"/>
          <w:rtl/>
        </w:rPr>
      </w:pPr>
    </w:p>
    <w:p w14:paraId="427B701F" w14:textId="77777777" w:rsidR="00000000" w:rsidRDefault="000E0F03">
      <w:pPr>
        <w:pStyle w:val="a0"/>
        <w:rPr>
          <w:rFonts w:hint="cs"/>
          <w:rtl/>
        </w:rPr>
      </w:pPr>
      <w:r>
        <w:rPr>
          <w:rFonts w:hint="cs"/>
          <w:rtl/>
        </w:rPr>
        <w:t xml:space="preserve">ב-1998 נתניהו ופקידי האוצר בעצה אחת אמרו: זאת המדיניות שלנו. למה הם חותרים? למערכת בריאות אמריקנית, שהיא עולה הכי הרבה ויש שם 100 </w:t>
      </w:r>
      <w:r>
        <w:rPr>
          <w:rFonts w:hint="cs"/>
          <w:rtl/>
        </w:rPr>
        <w:t>מיליון אנשים שאו שאין להם בכלל או שיש להם ביטוח בריאות חסר משמעות. ל-8 מיליוני ילדים אמריקנים אין שום ביטוח בריאות. לשם חותר נתניהו, לא למערב-אירופה, לא למה שיש היום בכל מערב-אירופה, אלא למערכת בריאות אמריקנית שרק מי שיש לו מקבל בריאות. והוא מצליח. מ-25% ב</w:t>
      </w:r>
      <w:r>
        <w:rPr>
          <w:rFonts w:hint="cs"/>
          <w:rtl/>
        </w:rPr>
        <w:t xml:space="preserve">-1997 של השתתפות הציבור, הוא כבר ב-31%, הכי הרבה בעולם אחרי ארצות-הברית. </w:t>
      </w:r>
    </w:p>
    <w:p w14:paraId="14891CAC" w14:textId="77777777" w:rsidR="00000000" w:rsidRDefault="000E0F03">
      <w:pPr>
        <w:pStyle w:val="a0"/>
        <w:rPr>
          <w:rFonts w:hint="cs"/>
          <w:rtl/>
        </w:rPr>
      </w:pPr>
    </w:p>
    <w:p w14:paraId="6B1DA9EE" w14:textId="77777777" w:rsidR="00000000" w:rsidRDefault="000E0F03">
      <w:pPr>
        <w:pStyle w:val="a0"/>
        <w:rPr>
          <w:rFonts w:hint="cs"/>
          <w:rtl/>
        </w:rPr>
      </w:pPr>
      <w:r>
        <w:rPr>
          <w:rFonts w:hint="cs"/>
          <w:rtl/>
        </w:rPr>
        <w:t>אומרים: מאיפה נביא את הכסף? אני מניח שיעלה ויבוא השר גדעון עזרא ויגיד: זה עולה הרבה כסף. אני רוצה להגיד לך, השר גדעון עזרא: לא במקרה שר הבריאות לא רוצה לעלות, כי הוא יודע שהתשובה הז</w:t>
      </w:r>
      <w:r>
        <w:rPr>
          <w:rFonts w:hint="cs"/>
          <w:rtl/>
        </w:rPr>
        <w:t>את היא שקרית. אני אגיד לך מאיפה הכסף. כאשר ביטלו את המס המקביל, זה היה אחד מהתרגילים הגדולים של האוצר. עד אז היתה השתתפות המדינה במס מעסיקים 4.9%. במקרה השתתפות המעסיקים לבריאות גם היתה 4.9%. אמרו: במקום שכל היום חבר הכנסת רן כהן יצעק למה המדינה משתתפת במס</w:t>
      </w:r>
      <w:r>
        <w:rPr>
          <w:rFonts w:hint="cs"/>
          <w:rtl/>
        </w:rPr>
        <w:t xml:space="preserve"> מעסיקים, נבטל את השתתפות המעסיקים במערכת הבריאות. אין דבר כזה, פשוט נחזור למצב שהיה. זה לא משנה מבחינת האוצר כהוא-זה, כי פה הוא לא עושה את זה ושם הוא לא עושה את זה. זה היה התרגיל. </w:t>
      </w:r>
    </w:p>
    <w:p w14:paraId="6C0CF92F" w14:textId="77777777" w:rsidR="00000000" w:rsidRDefault="000E0F03">
      <w:pPr>
        <w:pStyle w:val="a0"/>
        <w:rPr>
          <w:rFonts w:hint="cs"/>
          <w:rtl/>
        </w:rPr>
      </w:pPr>
    </w:p>
    <w:p w14:paraId="48C0654D" w14:textId="77777777" w:rsidR="00000000" w:rsidRDefault="000E0F03">
      <w:pPr>
        <w:pStyle w:val="a0"/>
        <w:rPr>
          <w:rFonts w:hint="cs"/>
          <w:rtl/>
        </w:rPr>
      </w:pPr>
      <w:r>
        <w:rPr>
          <w:rFonts w:hint="cs"/>
          <w:rtl/>
        </w:rPr>
        <w:t>אני אומר: קחו 4.9% מהביטוח הלאומי ותקצו את זה לבריאות, זה הכול, כמו שהיה.</w:t>
      </w:r>
      <w:r>
        <w:rPr>
          <w:rFonts w:hint="cs"/>
          <w:rtl/>
        </w:rPr>
        <w:t xml:space="preserve"> המעסיקים לא הרגישו בכלום. אומרים: אתה רוצה להטיל מס על המעסיקים? בשום פנים ואופן. מה שאני אומר הוא, שמאותו מקור שאתם בעבר שילמתם ממנו למעסיקים, תמשיכו. למעסיקים לא יהיה שינוי, ולכם יש הכסף הזה. </w:t>
      </w:r>
    </w:p>
    <w:p w14:paraId="17FB241A" w14:textId="77777777" w:rsidR="00000000" w:rsidRDefault="000E0F03">
      <w:pPr>
        <w:pStyle w:val="a0"/>
        <w:rPr>
          <w:rFonts w:hint="cs"/>
          <w:rtl/>
        </w:rPr>
      </w:pPr>
    </w:p>
    <w:p w14:paraId="18A4A6DB" w14:textId="77777777" w:rsidR="00000000" w:rsidRDefault="000E0F03">
      <w:pPr>
        <w:pStyle w:val="a0"/>
        <w:rPr>
          <w:rFonts w:hint="cs"/>
          <w:rtl/>
        </w:rPr>
      </w:pPr>
      <w:r>
        <w:rPr>
          <w:rFonts w:hint="cs"/>
          <w:rtl/>
        </w:rPr>
        <w:t>שר החקלאות, יש לי דין ודברים עם שר התיירות, בתוקף תפקידו הח</w:t>
      </w:r>
      <w:r>
        <w:rPr>
          <w:rFonts w:hint="cs"/>
          <w:rtl/>
        </w:rPr>
        <w:t xml:space="preserve">דש כשר הבריאות. </w:t>
      </w:r>
    </w:p>
    <w:p w14:paraId="7FA1D5E1" w14:textId="77777777" w:rsidR="00000000" w:rsidRDefault="000E0F03">
      <w:pPr>
        <w:pStyle w:val="a0"/>
        <w:rPr>
          <w:rFonts w:hint="cs"/>
          <w:rtl/>
        </w:rPr>
      </w:pPr>
    </w:p>
    <w:p w14:paraId="7E970D06" w14:textId="77777777" w:rsidR="00000000" w:rsidRDefault="000E0F03">
      <w:pPr>
        <w:pStyle w:val="af1"/>
        <w:rPr>
          <w:rtl/>
        </w:rPr>
      </w:pPr>
      <w:r>
        <w:rPr>
          <w:rtl/>
        </w:rPr>
        <w:t>היו"ר ראובן ריבלין:</w:t>
      </w:r>
    </w:p>
    <w:p w14:paraId="03DB9BCA" w14:textId="77777777" w:rsidR="00000000" w:rsidRDefault="000E0F03">
      <w:pPr>
        <w:pStyle w:val="a0"/>
        <w:rPr>
          <w:rtl/>
        </w:rPr>
      </w:pPr>
    </w:p>
    <w:p w14:paraId="1AF44A8F" w14:textId="77777777" w:rsidR="00000000" w:rsidRDefault="000E0F03">
      <w:pPr>
        <w:pStyle w:val="a0"/>
        <w:rPr>
          <w:rFonts w:hint="cs"/>
          <w:rtl/>
        </w:rPr>
      </w:pPr>
      <w:r>
        <w:rPr>
          <w:rFonts w:hint="cs"/>
          <w:rtl/>
        </w:rPr>
        <w:t xml:space="preserve">כמשיב בשם שר הבריאות. יש לו מספיק צרות משלו. </w:t>
      </w:r>
    </w:p>
    <w:p w14:paraId="28DD0FF1" w14:textId="77777777" w:rsidR="00000000" w:rsidRDefault="000E0F03">
      <w:pPr>
        <w:pStyle w:val="a0"/>
        <w:rPr>
          <w:rFonts w:hint="cs"/>
          <w:rtl/>
        </w:rPr>
      </w:pPr>
    </w:p>
    <w:p w14:paraId="43B948AC" w14:textId="77777777" w:rsidR="00000000" w:rsidRDefault="000E0F03">
      <w:pPr>
        <w:pStyle w:val="-"/>
        <w:rPr>
          <w:rtl/>
        </w:rPr>
      </w:pPr>
      <w:bookmarkStart w:id="175" w:name="FS000000458T21_07_2004_13_27_00C"/>
      <w:bookmarkEnd w:id="175"/>
      <w:r>
        <w:rPr>
          <w:rtl/>
        </w:rPr>
        <w:t>חיים רמון (העבודה-מימד):</w:t>
      </w:r>
    </w:p>
    <w:p w14:paraId="3625CA33" w14:textId="77777777" w:rsidR="00000000" w:rsidRDefault="000E0F03">
      <w:pPr>
        <w:pStyle w:val="a0"/>
        <w:rPr>
          <w:rtl/>
        </w:rPr>
      </w:pPr>
    </w:p>
    <w:p w14:paraId="62CAC697" w14:textId="77777777" w:rsidR="00000000" w:rsidRDefault="000E0F03">
      <w:pPr>
        <w:pStyle w:val="a0"/>
        <w:rPr>
          <w:rFonts w:hint="cs"/>
          <w:rtl/>
        </w:rPr>
      </w:pPr>
      <w:r>
        <w:rPr>
          <w:rFonts w:hint="cs"/>
          <w:rtl/>
        </w:rPr>
        <w:t xml:space="preserve">סל הבריאות היום הוא 21-22 מיליארד שקל. זה סל הבריאות. כל העניין של התרופות שהוא כל כך קשה לציבור, שמכים בו בקשישים, שהם הצרכנים הגדולים </w:t>
      </w:r>
      <w:r>
        <w:rPr>
          <w:rtl/>
        </w:rPr>
        <w:t>–</w:t>
      </w:r>
      <w:r>
        <w:rPr>
          <w:rFonts w:hint="cs"/>
          <w:rtl/>
        </w:rPr>
        <w:t xml:space="preserve"> כולנו </w:t>
      </w:r>
      <w:r>
        <w:rPr>
          <w:rFonts w:hint="cs"/>
          <w:rtl/>
        </w:rPr>
        <w:t>יודעים זאת. כשהיינו בני 20 בקושי לקחנו אספירין. אנחנו בני 50, קצת יותר. בגיל 70, אלוהים יעזור. בגיל 90, לפעמים גם אלוהים לא עוזר. כל הסיפור הזה שאתה מעמיד אנשים בפני בחירה נוראה הוא 200 מיליון שקל.</w:t>
      </w:r>
    </w:p>
    <w:p w14:paraId="18317450" w14:textId="77777777" w:rsidR="00000000" w:rsidRDefault="000E0F03">
      <w:pPr>
        <w:pStyle w:val="a0"/>
        <w:rPr>
          <w:rFonts w:hint="cs"/>
          <w:rtl/>
        </w:rPr>
      </w:pPr>
    </w:p>
    <w:p w14:paraId="3C47D24A" w14:textId="77777777" w:rsidR="00000000" w:rsidRDefault="000E0F03">
      <w:pPr>
        <w:pStyle w:val="a0"/>
        <w:rPr>
          <w:rFonts w:hint="cs"/>
          <w:rtl/>
        </w:rPr>
      </w:pPr>
      <w:r>
        <w:rPr>
          <w:rFonts w:hint="cs"/>
          <w:rtl/>
        </w:rPr>
        <w:t>אתה שואל מאין? אגיד לך מאין. שר האוצר, רובין הוד, הלך ונת</w:t>
      </w:r>
      <w:r>
        <w:rPr>
          <w:rFonts w:hint="cs"/>
          <w:rtl/>
        </w:rPr>
        <w:t>ן 2.5 מיליארדי שקל. למי? הוא נתן לך, הוא נתן לכל מי שמרוויח מעל 30,000 שקל.</w:t>
      </w:r>
    </w:p>
    <w:p w14:paraId="2A5B47B0" w14:textId="77777777" w:rsidR="00000000" w:rsidRDefault="000E0F03">
      <w:pPr>
        <w:pStyle w:val="a0"/>
        <w:ind w:firstLine="0"/>
        <w:rPr>
          <w:rFonts w:hint="cs"/>
          <w:rtl/>
        </w:rPr>
      </w:pPr>
    </w:p>
    <w:p w14:paraId="0AD9E682" w14:textId="77777777" w:rsidR="00000000" w:rsidRDefault="000E0F03">
      <w:pPr>
        <w:pStyle w:val="af1"/>
        <w:rPr>
          <w:rtl/>
        </w:rPr>
      </w:pPr>
      <w:r>
        <w:rPr>
          <w:rtl/>
        </w:rPr>
        <w:t>היו"ר ראובן ריבלין:</w:t>
      </w:r>
    </w:p>
    <w:p w14:paraId="646CCC36" w14:textId="77777777" w:rsidR="00000000" w:rsidRDefault="000E0F03">
      <w:pPr>
        <w:pStyle w:val="a0"/>
        <w:rPr>
          <w:rtl/>
        </w:rPr>
      </w:pPr>
    </w:p>
    <w:p w14:paraId="3CE31C4B" w14:textId="77777777" w:rsidR="00000000" w:rsidRDefault="000E0F03">
      <w:pPr>
        <w:pStyle w:val="a0"/>
        <w:rPr>
          <w:rFonts w:hint="cs"/>
          <w:rtl/>
        </w:rPr>
      </w:pPr>
      <w:r>
        <w:rPr>
          <w:rFonts w:hint="cs"/>
          <w:rtl/>
        </w:rPr>
        <w:t>לכל מי שיקרא את "דברי הכנסת" בעוד אלף שנים, בכל פעם שאדוני אומר "שר האוצר רובין הוד", האם הוא רוצה להשאיר את זה לדמיונו של הקורא?</w:t>
      </w:r>
    </w:p>
    <w:p w14:paraId="6FC13991" w14:textId="77777777" w:rsidR="00000000" w:rsidRDefault="000E0F03">
      <w:pPr>
        <w:pStyle w:val="a0"/>
        <w:ind w:firstLine="0"/>
        <w:rPr>
          <w:rFonts w:hint="cs"/>
          <w:rtl/>
        </w:rPr>
      </w:pPr>
    </w:p>
    <w:p w14:paraId="62CA6516" w14:textId="77777777" w:rsidR="00000000" w:rsidRDefault="000E0F03">
      <w:pPr>
        <w:pStyle w:val="-"/>
        <w:rPr>
          <w:rtl/>
        </w:rPr>
      </w:pPr>
      <w:bookmarkStart w:id="176" w:name="FS000000458T21_07_2004_13_28_49C"/>
      <w:bookmarkEnd w:id="176"/>
      <w:r>
        <w:rPr>
          <w:rtl/>
        </w:rPr>
        <w:t>חיים רמון (העבודה-מימד):</w:t>
      </w:r>
    </w:p>
    <w:p w14:paraId="0994EF1D" w14:textId="77777777" w:rsidR="00000000" w:rsidRDefault="000E0F03">
      <w:pPr>
        <w:pStyle w:val="a0"/>
        <w:rPr>
          <w:rtl/>
        </w:rPr>
      </w:pPr>
    </w:p>
    <w:p w14:paraId="31A5D126" w14:textId="77777777" w:rsidR="00000000" w:rsidRDefault="000E0F03">
      <w:pPr>
        <w:pStyle w:val="a0"/>
        <w:rPr>
          <w:rFonts w:hint="cs"/>
          <w:rtl/>
        </w:rPr>
      </w:pPr>
      <w:r>
        <w:rPr>
          <w:rFonts w:hint="cs"/>
          <w:rtl/>
        </w:rPr>
        <w:t>ל</w:t>
      </w:r>
      <w:r>
        <w:rPr>
          <w:rFonts w:hint="cs"/>
          <w:rtl/>
        </w:rPr>
        <w:t>א. הוד רובין. רובין הוד במהופך.</w:t>
      </w:r>
    </w:p>
    <w:p w14:paraId="41557FB0" w14:textId="77777777" w:rsidR="00000000" w:rsidRDefault="000E0F03">
      <w:pPr>
        <w:pStyle w:val="a0"/>
        <w:ind w:firstLine="0"/>
        <w:rPr>
          <w:rFonts w:hint="cs"/>
          <w:rtl/>
        </w:rPr>
      </w:pPr>
    </w:p>
    <w:p w14:paraId="08105776" w14:textId="77777777" w:rsidR="00000000" w:rsidRDefault="000E0F03">
      <w:pPr>
        <w:pStyle w:val="af1"/>
        <w:rPr>
          <w:rtl/>
        </w:rPr>
      </w:pPr>
      <w:r>
        <w:rPr>
          <w:rtl/>
        </w:rPr>
        <w:t>היו"ר ראובן ריבלין:</w:t>
      </w:r>
    </w:p>
    <w:p w14:paraId="75F7F925" w14:textId="77777777" w:rsidR="00000000" w:rsidRDefault="000E0F03">
      <w:pPr>
        <w:pStyle w:val="a0"/>
        <w:rPr>
          <w:rtl/>
        </w:rPr>
      </w:pPr>
    </w:p>
    <w:p w14:paraId="451DF1E2" w14:textId="77777777" w:rsidR="00000000" w:rsidRDefault="000E0F03">
      <w:pPr>
        <w:pStyle w:val="a0"/>
        <w:rPr>
          <w:rFonts w:hint="cs"/>
          <w:rtl/>
        </w:rPr>
      </w:pPr>
      <w:r>
        <w:rPr>
          <w:rFonts w:hint="cs"/>
          <w:rtl/>
        </w:rPr>
        <w:t>אני למשל הייתי חושב שזה עמיר פרץ.</w:t>
      </w:r>
    </w:p>
    <w:p w14:paraId="28D5453E" w14:textId="77777777" w:rsidR="00000000" w:rsidRDefault="000E0F03">
      <w:pPr>
        <w:pStyle w:val="a0"/>
        <w:ind w:firstLine="0"/>
        <w:rPr>
          <w:rFonts w:hint="cs"/>
          <w:rtl/>
        </w:rPr>
      </w:pPr>
    </w:p>
    <w:p w14:paraId="18CE22B5" w14:textId="77777777" w:rsidR="00000000" w:rsidRDefault="000E0F03">
      <w:pPr>
        <w:pStyle w:val="-"/>
        <w:rPr>
          <w:rtl/>
        </w:rPr>
      </w:pPr>
      <w:bookmarkStart w:id="177" w:name="FS000000458T21_07_2004_13_29_04C"/>
      <w:bookmarkEnd w:id="177"/>
      <w:r>
        <w:rPr>
          <w:rtl/>
        </w:rPr>
        <w:t>חיים רמון (העבודה-מימד):</w:t>
      </w:r>
    </w:p>
    <w:p w14:paraId="371642A9" w14:textId="77777777" w:rsidR="00000000" w:rsidRDefault="000E0F03">
      <w:pPr>
        <w:pStyle w:val="a0"/>
        <w:rPr>
          <w:rtl/>
        </w:rPr>
      </w:pPr>
    </w:p>
    <w:p w14:paraId="6C081D1E" w14:textId="77777777" w:rsidR="00000000" w:rsidRDefault="000E0F03">
      <w:pPr>
        <w:pStyle w:val="a0"/>
        <w:rPr>
          <w:rFonts w:hint="cs"/>
          <w:rtl/>
        </w:rPr>
      </w:pPr>
      <w:r>
        <w:rPr>
          <w:rFonts w:hint="cs"/>
          <w:rtl/>
        </w:rPr>
        <w:t>לא. שר האוצר בנימין נתניהו, שלאחרונה לבש מחלצות של רובין הוד. אני רוצה להסביר איך רובין הוד הזה פועל. אמרתי קודם שהוא לוקח מעניים ונותן לעשיר</w:t>
      </w:r>
      <w:r>
        <w:rPr>
          <w:rFonts w:hint="cs"/>
          <w:rtl/>
        </w:rPr>
        <w:t>ים. הנה אני נותן לך דוגמה: הוא היה צריך להחליט אם נותנים 200 מיליון שקל לאנשים שאין להם במה לקנות תרופה וצריכים לשלם, או לתת לך ולי ולשר גדעון עזרא 10,000 שקלים נטו השנה.</w:t>
      </w:r>
    </w:p>
    <w:p w14:paraId="0E51EBEE" w14:textId="77777777" w:rsidR="00000000" w:rsidRDefault="000E0F03">
      <w:pPr>
        <w:pStyle w:val="a0"/>
        <w:ind w:firstLine="0"/>
        <w:rPr>
          <w:rFonts w:hint="cs"/>
          <w:rtl/>
        </w:rPr>
      </w:pPr>
    </w:p>
    <w:p w14:paraId="77D4CFD1" w14:textId="77777777" w:rsidR="00000000" w:rsidRDefault="000E0F03">
      <w:pPr>
        <w:pStyle w:val="af1"/>
        <w:rPr>
          <w:rtl/>
        </w:rPr>
      </w:pPr>
      <w:r>
        <w:rPr>
          <w:rtl/>
        </w:rPr>
        <w:t>היו"ר ראובן ריבלין:</w:t>
      </w:r>
    </w:p>
    <w:p w14:paraId="3A357445" w14:textId="77777777" w:rsidR="00000000" w:rsidRDefault="000E0F03">
      <w:pPr>
        <w:pStyle w:val="a0"/>
        <w:rPr>
          <w:rtl/>
        </w:rPr>
      </w:pPr>
    </w:p>
    <w:p w14:paraId="2FBA51E9" w14:textId="77777777" w:rsidR="00000000" w:rsidRDefault="000E0F03">
      <w:pPr>
        <w:pStyle w:val="a0"/>
        <w:rPr>
          <w:rFonts w:hint="cs"/>
          <w:rtl/>
        </w:rPr>
      </w:pPr>
      <w:r>
        <w:rPr>
          <w:rFonts w:hint="cs"/>
          <w:rtl/>
        </w:rPr>
        <w:t>חבר הכנסת רמון, התערבתי בדיון כמה פעמים, לכן אני נותן לאדוני עו</w:t>
      </w:r>
      <w:r>
        <w:rPr>
          <w:rFonts w:hint="cs"/>
          <w:rtl/>
        </w:rPr>
        <w:t>ד שתי דקות.</w:t>
      </w:r>
    </w:p>
    <w:p w14:paraId="19E51F21" w14:textId="77777777" w:rsidR="00000000" w:rsidRDefault="000E0F03">
      <w:pPr>
        <w:pStyle w:val="a0"/>
        <w:ind w:firstLine="0"/>
        <w:rPr>
          <w:rFonts w:hint="cs"/>
          <w:rtl/>
        </w:rPr>
      </w:pPr>
    </w:p>
    <w:p w14:paraId="05E7F368" w14:textId="77777777" w:rsidR="00000000" w:rsidRDefault="000E0F03">
      <w:pPr>
        <w:pStyle w:val="-"/>
        <w:rPr>
          <w:rtl/>
        </w:rPr>
      </w:pPr>
      <w:bookmarkStart w:id="178" w:name="FS000000458T21_07_2004_13_30_02C"/>
      <w:bookmarkEnd w:id="178"/>
      <w:r>
        <w:rPr>
          <w:rtl/>
        </w:rPr>
        <w:t>חיים רמון (העבודה-מימד):</w:t>
      </w:r>
    </w:p>
    <w:p w14:paraId="2E719C06" w14:textId="77777777" w:rsidR="00000000" w:rsidRDefault="000E0F03">
      <w:pPr>
        <w:pStyle w:val="a0"/>
        <w:rPr>
          <w:rtl/>
        </w:rPr>
      </w:pPr>
    </w:p>
    <w:p w14:paraId="577B5158" w14:textId="77777777" w:rsidR="00000000" w:rsidRDefault="000E0F03">
      <w:pPr>
        <w:pStyle w:val="a0"/>
        <w:rPr>
          <w:rFonts w:hint="cs"/>
          <w:rtl/>
        </w:rPr>
      </w:pPr>
      <w:r>
        <w:rPr>
          <w:rFonts w:hint="cs"/>
          <w:rtl/>
        </w:rPr>
        <w:t xml:space="preserve">תודה רבה, אדוני. מייד אסיים.  לי הוא נתן 10,000 שקלים, לך הוא נתן 10,000 שקלים. תגיד לי, השר גדעון עזרא, ואם היו נותנים לנו רק 7,000 שקלים מתנה לשנה, ואת ה-3,000 הוא היה נותן לחולים הזקוקים לתרופה </w:t>
      </w:r>
      <w:r>
        <w:rPr>
          <w:rtl/>
        </w:rPr>
        <w:t>–</w:t>
      </w:r>
      <w:r>
        <w:rPr>
          <w:rFonts w:hint="cs"/>
          <w:rtl/>
        </w:rPr>
        <w:t xml:space="preserve"> שום פריצת תקציב, ש</w:t>
      </w:r>
      <w:r>
        <w:rPr>
          <w:rFonts w:hint="cs"/>
          <w:rtl/>
        </w:rPr>
        <w:t xml:space="preserve">ום דבר. אנחנו לא היינו אומרים תודה על 7,000 שקלים? זה לא מעט כסף. תאמין לי, הייתי אומר תודה לשר האוצר נתניהו גם אם היה נותן לי 7,000 שקל. תאמין לי, זה גם תמריץ טוב לעבודה. נתן לי 10,000. </w:t>
      </w:r>
    </w:p>
    <w:p w14:paraId="30EC7B88" w14:textId="77777777" w:rsidR="00000000" w:rsidRDefault="000E0F03">
      <w:pPr>
        <w:pStyle w:val="a0"/>
        <w:rPr>
          <w:rFonts w:hint="cs"/>
          <w:rtl/>
        </w:rPr>
      </w:pPr>
    </w:p>
    <w:p w14:paraId="7B4BCCB8" w14:textId="77777777" w:rsidR="00000000" w:rsidRDefault="000E0F03">
      <w:pPr>
        <w:pStyle w:val="a0"/>
        <w:rPr>
          <w:rFonts w:hint="cs"/>
          <w:rtl/>
        </w:rPr>
      </w:pPr>
      <w:r>
        <w:rPr>
          <w:rFonts w:hint="cs"/>
          <w:rtl/>
        </w:rPr>
        <w:t xml:space="preserve">אני מודיע לך, אני משוכנע שכל אדם שקיבל השנה את המתנה של 10,000 שקל </w:t>
      </w:r>
      <w:r>
        <w:rPr>
          <w:rFonts w:hint="cs"/>
          <w:rtl/>
        </w:rPr>
        <w:t>היה מוותר על 3,000 שקל כדי שהוא לא יחיה בחברה אכזרית, אטומה, שמשליכה אנשים חולים בלי שיש להם תרופה. אני משוכנע בכך. אבל הוא רובין הוד. הוא קרא את הספר הפוך. הוא אומר: כמה שאני אקח יותר מהעניים ואתן לעשירים, יותר טוב.</w:t>
      </w:r>
    </w:p>
    <w:p w14:paraId="25F9B784" w14:textId="77777777" w:rsidR="00000000" w:rsidRDefault="000E0F03">
      <w:pPr>
        <w:pStyle w:val="a0"/>
        <w:rPr>
          <w:rFonts w:hint="cs"/>
          <w:rtl/>
        </w:rPr>
      </w:pPr>
    </w:p>
    <w:p w14:paraId="7802026A" w14:textId="77777777" w:rsidR="00000000" w:rsidRDefault="000E0F03">
      <w:pPr>
        <w:pStyle w:val="a0"/>
        <w:rPr>
          <w:rFonts w:hint="cs"/>
          <w:rtl/>
        </w:rPr>
      </w:pPr>
      <w:r>
        <w:rPr>
          <w:rFonts w:hint="cs"/>
          <w:rtl/>
        </w:rPr>
        <w:t>לכן אני בא ואומר לך, אדוני השר, אני יכ</w:t>
      </w:r>
      <w:r>
        <w:rPr>
          <w:rFonts w:hint="cs"/>
          <w:rtl/>
        </w:rPr>
        <w:t xml:space="preserve">ול להוכיח לך מה קרה, ובזה אסיים. הדברים האלה באו לידי ביטוי. משנת השיא 1997, משביעות רצון למשל ב-1997, של 39%, שחל שיפור, ירדנו ב-1999 ל-26%, וירדנו השנה ל-22%. כך זה הולך ומידרדר בכוונת מכוון. כי כך רוצה נתניהו לראות את מערכת הבריאות בישראל: מערכת בריאות </w:t>
      </w:r>
      <w:r>
        <w:rPr>
          <w:rFonts w:hint="cs"/>
          <w:rtl/>
        </w:rPr>
        <w:t xml:space="preserve">אמריקנית, אכזרית, אטומה. </w:t>
      </w:r>
    </w:p>
    <w:p w14:paraId="002396F2" w14:textId="77777777" w:rsidR="00000000" w:rsidRDefault="000E0F03">
      <w:pPr>
        <w:pStyle w:val="a0"/>
        <w:rPr>
          <w:rFonts w:hint="cs"/>
          <w:rtl/>
        </w:rPr>
      </w:pPr>
    </w:p>
    <w:p w14:paraId="70626DE5" w14:textId="77777777" w:rsidR="00000000" w:rsidRDefault="000E0F03">
      <w:pPr>
        <w:pStyle w:val="a0"/>
        <w:rPr>
          <w:rFonts w:hint="cs"/>
          <w:rtl/>
        </w:rPr>
      </w:pPr>
      <w:r>
        <w:rPr>
          <w:rFonts w:hint="cs"/>
          <w:rtl/>
        </w:rPr>
        <w:t>אני מציע לך לחשוב עוד הפעם על התשובה, או לכל הפחות לבקש משר האוצר לענות. אל תענה במקומו. תודה.</w:t>
      </w:r>
    </w:p>
    <w:p w14:paraId="0B1EDBF0" w14:textId="77777777" w:rsidR="00000000" w:rsidRDefault="000E0F03">
      <w:pPr>
        <w:pStyle w:val="a0"/>
        <w:ind w:firstLine="0"/>
        <w:rPr>
          <w:rFonts w:hint="cs"/>
          <w:rtl/>
        </w:rPr>
      </w:pPr>
    </w:p>
    <w:p w14:paraId="39E83DB6" w14:textId="77777777" w:rsidR="00000000" w:rsidRDefault="000E0F03">
      <w:pPr>
        <w:pStyle w:val="af1"/>
        <w:rPr>
          <w:rtl/>
        </w:rPr>
      </w:pPr>
      <w:r>
        <w:rPr>
          <w:rtl/>
        </w:rPr>
        <w:t>היו"ר ראובן ריבלין:</w:t>
      </w:r>
    </w:p>
    <w:p w14:paraId="1D943973" w14:textId="77777777" w:rsidR="00000000" w:rsidRDefault="000E0F03">
      <w:pPr>
        <w:pStyle w:val="a0"/>
        <w:rPr>
          <w:rtl/>
        </w:rPr>
      </w:pPr>
    </w:p>
    <w:p w14:paraId="5A6CAB72" w14:textId="77777777" w:rsidR="00000000" w:rsidRDefault="000E0F03">
      <w:pPr>
        <w:pStyle w:val="a0"/>
        <w:rPr>
          <w:rFonts w:hint="cs"/>
          <w:rtl/>
        </w:rPr>
      </w:pPr>
      <w:r>
        <w:rPr>
          <w:rFonts w:hint="cs"/>
          <w:rtl/>
        </w:rPr>
        <w:t>תודה לחבר הכנסת חיים רמון. ישיב השר גדעון עזרא. לאדוני יהיו עוד שלוש דקות אחרי כן אם ירצה להשיב על התשובה, ואנחנ</w:t>
      </w:r>
      <w:r>
        <w:rPr>
          <w:rFonts w:hint="cs"/>
          <w:rtl/>
        </w:rPr>
        <w:t>ו ניגש להצבעה. נא לצלצל. להפנות את תשומת לבו של יושב-ראש הקואליציה.</w:t>
      </w:r>
    </w:p>
    <w:p w14:paraId="15FA16DF" w14:textId="77777777" w:rsidR="00000000" w:rsidRDefault="000E0F03">
      <w:pPr>
        <w:pStyle w:val="a0"/>
        <w:ind w:firstLine="0"/>
        <w:rPr>
          <w:rFonts w:hint="cs"/>
          <w:rtl/>
        </w:rPr>
      </w:pPr>
    </w:p>
    <w:p w14:paraId="364C366A" w14:textId="77777777" w:rsidR="00000000" w:rsidRDefault="000E0F03">
      <w:pPr>
        <w:pStyle w:val="a"/>
        <w:rPr>
          <w:rtl/>
        </w:rPr>
      </w:pPr>
      <w:bookmarkStart w:id="179" w:name="FS000000474T21_07_2004_13_33_54"/>
      <w:bookmarkStart w:id="180" w:name="_Toc87615522"/>
      <w:bookmarkEnd w:id="179"/>
      <w:r>
        <w:rPr>
          <w:rFonts w:hint="eastAsia"/>
          <w:rtl/>
        </w:rPr>
        <w:t>שר</w:t>
      </w:r>
      <w:r>
        <w:rPr>
          <w:rtl/>
        </w:rPr>
        <w:t xml:space="preserve"> התיירות גדעון עזרא:</w:t>
      </w:r>
      <w:bookmarkEnd w:id="180"/>
    </w:p>
    <w:p w14:paraId="24D04C56" w14:textId="77777777" w:rsidR="00000000" w:rsidRDefault="000E0F03">
      <w:pPr>
        <w:pStyle w:val="a0"/>
        <w:rPr>
          <w:rFonts w:hint="cs"/>
          <w:rtl/>
        </w:rPr>
      </w:pPr>
    </w:p>
    <w:p w14:paraId="660D5230" w14:textId="77777777" w:rsidR="00000000" w:rsidRDefault="000E0F03">
      <w:pPr>
        <w:pStyle w:val="a0"/>
        <w:rPr>
          <w:rFonts w:hint="cs"/>
          <w:rtl/>
        </w:rPr>
      </w:pPr>
      <w:r>
        <w:rPr>
          <w:rFonts w:hint="cs"/>
          <w:rtl/>
        </w:rPr>
        <w:t xml:space="preserve">אדוני היושב-ראש, חברי חברי הכנסת, ההתנגדות להצעה היא התנגדות של הממשלה ולא של שר האוצר. </w:t>
      </w:r>
    </w:p>
    <w:p w14:paraId="2816D833" w14:textId="77777777" w:rsidR="00000000" w:rsidRDefault="000E0F03">
      <w:pPr>
        <w:pStyle w:val="a0"/>
        <w:rPr>
          <w:rFonts w:hint="cs"/>
          <w:rtl/>
        </w:rPr>
      </w:pPr>
    </w:p>
    <w:p w14:paraId="0F70F16D" w14:textId="77777777" w:rsidR="00000000" w:rsidRDefault="000E0F03">
      <w:pPr>
        <w:pStyle w:val="a0"/>
        <w:rPr>
          <w:rFonts w:hint="cs"/>
          <w:rtl/>
        </w:rPr>
      </w:pPr>
      <w:r>
        <w:rPr>
          <w:rFonts w:hint="cs"/>
          <w:rtl/>
        </w:rPr>
        <w:t xml:space="preserve">דבר שני, אני מוכרח להעיר לך, שההצעה שלך היא הצעת חוק בקריאה טרומית, ואתה </w:t>
      </w:r>
      <w:r>
        <w:rPr>
          <w:rFonts w:hint="cs"/>
          <w:rtl/>
        </w:rPr>
        <w:t xml:space="preserve">יודע מה המשמעות של הצעת החוק שלך. </w:t>
      </w:r>
    </w:p>
    <w:p w14:paraId="7AEA8E5A" w14:textId="77777777" w:rsidR="00000000" w:rsidRDefault="000E0F03">
      <w:pPr>
        <w:pStyle w:val="a0"/>
        <w:rPr>
          <w:rFonts w:hint="cs"/>
          <w:rtl/>
        </w:rPr>
      </w:pPr>
    </w:p>
    <w:p w14:paraId="136415E6" w14:textId="77777777" w:rsidR="00000000" w:rsidRDefault="000E0F03">
      <w:pPr>
        <w:pStyle w:val="a0"/>
        <w:rPr>
          <w:rFonts w:hint="cs"/>
          <w:rtl/>
        </w:rPr>
      </w:pPr>
      <w:r>
        <w:rPr>
          <w:rFonts w:hint="cs"/>
          <w:rtl/>
        </w:rPr>
        <w:t>הממשלה החליטה להתנגד להצעת החוק, ואני אנמק.</w:t>
      </w:r>
    </w:p>
    <w:p w14:paraId="01A8CE22" w14:textId="77777777" w:rsidR="00000000" w:rsidRDefault="000E0F03">
      <w:pPr>
        <w:pStyle w:val="a0"/>
        <w:rPr>
          <w:rFonts w:hint="cs"/>
          <w:rtl/>
        </w:rPr>
      </w:pPr>
    </w:p>
    <w:p w14:paraId="43F89CF5" w14:textId="77777777" w:rsidR="00000000" w:rsidRDefault="000E0F03">
      <w:pPr>
        <w:pStyle w:val="a0"/>
        <w:rPr>
          <w:rFonts w:hint="cs"/>
          <w:rtl/>
        </w:rPr>
      </w:pPr>
      <w:r>
        <w:rPr>
          <w:rFonts w:hint="cs"/>
          <w:rtl/>
        </w:rPr>
        <w:t>ההצעה שלך מטפלת בהרבה מאוד נושאים: נושא הביטוח הסיעודי, שהוא מן הנושאים החברתיים הקשים והכואבים ביותר; מדד יוקר הבריאות, המייצג לדעתנו עיוות קשה של מערכת הבריאות; נושא המס המק</w:t>
      </w:r>
      <w:r>
        <w:rPr>
          <w:rFonts w:hint="cs"/>
          <w:rtl/>
        </w:rPr>
        <w:t xml:space="preserve">ביל, שביטולו מהווה את אחת התחנות המרכזיות באובדן עצמאותה הכלכלית של מערכת הבריאות, ונושא התשלומים העצמיים עבור שירותי בריאות, המהווה, כך אנחנו יודעים, מחסום מהותי בפני קבלת שירותים רפואיים. </w:t>
      </w:r>
    </w:p>
    <w:p w14:paraId="33AA3C19" w14:textId="77777777" w:rsidR="00000000" w:rsidRDefault="000E0F03">
      <w:pPr>
        <w:pStyle w:val="a0"/>
        <w:rPr>
          <w:rFonts w:hint="cs"/>
          <w:rtl/>
        </w:rPr>
      </w:pPr>
    </w:p>
    <w:p w14:paraId="24D048E6" w14:textId="77777777" w:rsidR="00000000" w:rsidRDefault="000E0F03">
      <w:pPr>
        <w:pStyle w:val="a0"/>
        <w:rPr>
          <w:rFonts w:hint="cs"/>
          <w:rtl/>
        </w:rPr>
      </w:pPr>
      <w:r>
        <w:rPr>
          <w:rFonts w:hint="cs"/>
          <w:rtl/>
        </w:rPr>
        <w:t>אבל, הצעתך ביומרה שלה להקיף נושאים רבים, תופסת מרובה אך מחזיקה מ</w:t>
      </w:r>
      <w:r>
        <w:rPr>
          <w:rFonts w:hint="cs"/>
          <w:rtl/>
        </w:rPr>
        <w:t xml:space="preserve">עט. הנושאים הם מורכבים מאוד, חבר הכנסת רמון, וכוללים היבטים תקציביים ואפילו פיסקליים </w:t>
      </w:r>
      <w:r>
        <w:rPr>
          <w:rtl/>
        </w:rPr>
        <w:t>–</w:t>
      </w:r>
      <w:r>
        <w:rPr>
          <w:rFonts w:hint="cs"/>
          <w:rtl/>
        </w:rPr>
        <w:t xml:space="preserve"> בכל מה שקשור להיבטי המיסוי שלה, מס בריאות ומס מקביל. ואתה יודע זאת יפה. אך ההצעה נוגעת בהם בקצה המזלג, מפרטת אותם כרשימת מכולת, ובסופו של דבר נראית יותר כמניפסט חברתי מא</w:t>
      </w:r>
      <w:r>
        <w:rPr>
          <w:rFonts w:hint="cs"/>
          <w:rtl/>
        </w:rPr>
        <w:t xml:space="preserve">שר כהצעת חוק אופרטיבית. </w:t>
      </w:r>
    </w:p>
    <w:p w14:paraId="658973C6" w14:textId="77777777" w:rsidR="00000000" w:rsidRDefault="000E0F03">
      <w:pPr>
        <w:pStyle w:val="a0"/>
        <w:rPr>
          <w:rFonts w:hint="cs"/>
          <w:rtl/>
        </w:rPr>
      </w:pPr>
    </w:p>
    <w:p w14:paraId="652B5310" w14:textId="77777777" w:rsidR="00000000" w:rsidRDefault="000E0F03">
      <w:pPr>
        <w:pStyle w:val="a0"/>
        <w:rPr>
          <w:rFonts w:hint="cs"/>
          <w:rtl/>
        </w:rPr>
      </w:pPr>
      <w:r>
        <w:rPr>
          <w:rFonts w:hint="cs"/>
          <w:rtl/>
        </w:rPr>
        <w:t>כך, למשל, אם נבטל את תוכניות הגבייה של הקופות ונחליף אותן בתשלומים שנגבו ערב האישור שלהן, כשאין לנו בהכרח פירוט מלא ומדויק שלהן, יהיה זה לא רק מתכון בדרך לאנדרלמוסיה, אלא גם להנצחה של פערים מהותיים בין אוכלוסיות המבוטחים השונות. כ</w:t>
      </w:r>
      <w:r>
        <w:rPr>
          <w:rFonts w:hint="cs"/>
          <w:rtl/>
        </w:rPr>
        <w:t xml:space="preserve">ך, למשל, יש קופות שגבו השתתפות בעד ביקורי רופא, ויש קופות שלא. אם ננציח מצב זה, יהיה לא טוב. אם נטיל על הקופות מעמסה נוספת, כמו הביטוח הסיעודי, בלא להגדיל בהתאם את עלות סל הבריאות, נביא לקריסת התחום הסיעודי וקופות-החולים גם יחד. </w:t>
      </w:r>
    </w:p>
    <w:p w14:paraId="4A1E6860" w14:textId="77777777" w:rsidR="00000000" w:rsidRDefault="000E0F03">
      <w:pPr>
        <w:pStyle w:val="a0"/>
        <w:rPr>
          <w:rFonts w:hint="cs"/>
          <w:rtl/>
        </w:rPr>
      </w:pPr>
    </w:p>
    <w:p w14:paraId="0B97035E" w14:textId="77777777" w:rsidR="00000000" w:rsidRDefault="000E0F03">
      <w:pPr>
        <w:pStyle w:val="a0"/>
        <w:rPr>
          <w:rFonts w:hint="cs"/>
          <w:rtl/>
        </w:rPr>
      </w:pPr>
      <w:r>
        <w:rPr>
          <w:rFonts w:hint="cs"/>
          <w:rtl/>
        </w:rPr>
        <w:t>ההצעה שלפנינו איננה מייעד</w:t>
      </w:r>
      <w:r>
        <w:rPr>
          <w:rFonts w:hint="cs"/>
          <w:rtl/>
        </w:rPr>
        <w:t xml:space="preserve">ת את מסי הבריאות הנוספים להגדלת עלות הסל, איננה מגדירה את היקף הביטוח הסיעודי ואת תנאיו, ואיננה מבססת כלכלית את היחס בין העלויות הנוספות הכרוכות בהרחבת תחום הביטוח הסיעודי והעברתו לקופות. </w:t>
      </w:r>
    </w:p>
    <w:p w14:paraId="3B68F47B" w14:textId="77777777" w:rsidR="00000000" w:rsidRDefault="000E0F03">
      <w:pPr>
        <w:pStyle w:val="a0"/>
        <w:rPr>
          <w:rFonts w:hint="cs"/>
          <w:rtl/>
        </w:rPr>
      </w:pPr>
    </w:p>
    <w:p w14:paraId="4477E987" w14:textId="77777777" w:rsidR="00000000" w:rsidRDefault="000E0F03">
      <w:pPr>
        <w:pStyle w:val="a0"/>
        <w:rPr>
          <w:rFonts w:hint="cs"/>
          <w:rtl/>
        </w:rPr>
      </w:pPr>
      <w:r>
        <w:rPr>
          <w:rFonts w:hint="cs"/>
          <w:rtl/>
        </w:rPr>
        <w:t>לדעתנו, הסוגיות המועלות בהצעה, רובן ככולן, כרוכות בהכרעות חברתיות,</w:t>
      </w:r>
      <w:r>
        <w:rPr>
          <w:rFonts w:hint="cs"/>
          <w:rtl/>
        </w:rPr>
        <w:t xml:space="preserve"> תקציביות, כלכליות ופיסקליות כבדות משקל. שאלות של מדיניות תקציבית, חלוקת נטל המסים ותוספת מסים צריכות להיפתר במישור של קביעת סדרי עדיפויות לאומיים ולא במישור של הצעת חוק פרטית, שבמקרה זה נוסחה כאילו בחלל ריק ובמנותק מבחינת משמעויות המקרו והמיקרו שלה. </w:t>
      </w:r>
    </w:p>
    <w:p w14:paraId="4746A786" w14:textId="77777777" w:rsidR="00000000" w:rsidRDefault="000E0F03">
      <w:pPr>
        <w:pStyle w:val="a0"/>
        <w:rPr>
          <w:rFonts w:hint="cs"/>
          <w:rtl/>
        </w:rPr>
      </w:pPr>
    </w:p>
    <w:p w14:paraId="7C95A474" w14:textId="77777777" w:rsidR="00000000" w:rsidRDefault="000E0F03">
      <w:pPr>
        <w:pStyle w:val="a0"/>
        <w:rPr>
          <w:rFonts w:hint="cs"/>
          <w:rtl/>
        </w:rPr>
      </w:pPr>
      <w:r>
        <w:rPr>
          <w:rFonts w:hint="cs"/>
          <w:rtl/>
        </w:rPr>
        <w:t>כאמ</w:t>
      </w:r>
      <w:r>
        <w:rPr>
          <w:rFonts w:hint="cs"/>
          <w:rtl/>
        </w:rPr>
        <w:t>ור, לפי דעתנו, ההצעה מנוסחת יותר כמצע חברתי או כמניפסט חברתי מאשר כהצעת חוק אופרטיבית, ויש בה כשלי נוסח רבים. לכן הממשלה, כל הממשלה, מתנגדת להצעה. תודה.</w:t>
      </w:r>
    </w:p>
    <w:p w14:paraId="13D3021C" w14:textId="77777777" w:rsidR="00000000" w:rsidRDefault="000E0F03">
      <w:pPr>
        <w:pStyle w:val="a0"/>
        <w:ind w:firstLine="0"/>
        <w:rPr>
          <w:rFonts w:hint="cs"/>
          <w:rtl/>
        </w:rPr>
      </w:pPr>
    </w:p>
    <w:p w14:paraId="2104AB57" w14:textId="77777777" w:rsidR="00000000" w:rsidRDefault="000E0F03">
      <w:pPr>
        <w:pStyle w:val="af1"/>
        <w:rPr>
          <w:rtl/>
        </w:rPr>
      </w:pPr>
      <w:r>
        <w:rPr>
          <w:rtl/>
        </w:rPr>
        <w:t>היו"ר ראובן ריבלין:</w:t>
      </w:r>
    </w:p>
    <w:p w14:paraId="4B2DE0CD" w14:textId="77777777" w:rsidR="00000000" w:rsidRDefault="000E0F03">
      <w:pPr>
        <w:pStyle w:val="a0"/>
        <w:rPr>
          <w:rtl/>
        </w:rPr>
      </w:pPr>
    </w:p>
    <w:p w14:paraId="3A15FB27" w14:textId="77777777" w:rsidR="00000000" w:rsidRDefault="000E0F03">
      <w:pPr>
        <w:pStyle w:val="a0"/>
        <w:rPr>
          <w:rFonts w:hint="cs"/>
          <w:rtl/>
        </w:rPr>
      </w:pPr>
      <w:r>
        <w:rPr>
          <w:rFonts w:hint="cs"/>
          <w:rtl/>
        </w:rPr>
        <w:t xml:space="preserve">תודה רבה. חבר הכנסת חיים רמון - בבקשה, אדוני. </w:t>
      </w:r>
    </w:p>
    <w:p w14:paraId="7850E979" w14:textId="77777777" w:rsidR="00000000" w:rsidRDefault="000E0F03">
      <w:pPr>
        <w:pStyle w:val="a0"/>
        <w:ind w:firstLine="0"/>
        <w:rPr>
          <w:rFonts w:hint="cs"/>
          <w:rtl/>
        </w:rPr>
      </w:pPr>
    </w:p>
    <w:p w14:paraId="5319ACC9" w14:textId="77777777" w:rsidR="00000000" w:rsidRDefault="000E0F03">
      <w:pPr>
        <w:pStyle w:val="a"/>
        <w:rPr>
          <w:rtl/>
        </w:rPr>
      </w:pPr>
      <w:bookmarkStart w:id="181" w:name="FS000000458T21_07_2004_13_42_13"/>
      <w:bookmarkStart w:id="182" w:name="_Toc87615523"/>
      <w:bookmarkEnd w:id="181"/>
      <w:r>
        <w:rPr>
          <w:rFonts w:hint="eastAsia"/>
          <w:rtl/>
        </w:rPr>
        <w:t>חיים</w:t>
      </w:r>
      <w:r>
        <w:rPr>
          <w:rtl/>
        </w:rPr>
        <w:t xml:space="preserve"> רמון (העבודה-מימד):</w:t>
      </w:r>
      <w:bookmarkEnd w:id="182"/>
    </w:p>
    <w:p w14:paraId="1B066F2B" w14:textId="77777777" w:rsidR="00000000" w:rsidRDefault="000E0F03">
      <w:pPr>
        <w:pStyle w:val="a0"/>
        <w:rPr>
          <w:rFonts w:hint="cs"/>
          <w:rtl/>
        </w:rPr>
      </w:pPr>
    </w:p>
    <w:p w14:paraId="60E3776C" w14:textId="77777777" w:rsidR="00000000" w:rsidRDefault="000E0F03">
      <w:pPr>
        <w:pStyle w:val="a0"/>
        <w:rPr>
          <w:rFonts w:hint="cs"/>
          <w:rtl/>
        </w:rPr>
      </w:pPr>
      <w:r>
        <w:rPr>
          <w:rFonts w:hint="cs"/>
          <w:rtl/>
        </w:rPr>
        <w:t>אדוני ה</w:t>
      </w:r>
      <w:r>
        <w:rPr>
          <w:rFonts w:hint="cs"/>
          <w:rtl/>
        </w:rPr>
        <w:t>יושב-ראש, כששמעתי את תשובתו של שר התיירות הבנתי למה שר הבריאות לא רצה לענות, אף שהדברים האלה נוגעים לתחום משרדו. אני מאוד מקווה ששר הבריאות תומך  בחוק, אלא שהוא במיעוט.</w:t>
      </w:r>
    </w:p>
    <w:p w14:paraId="116949EC" w14:textId="77777777" w:rsidR="00000000" w:rsidRDefault="000E0F03">
      <w:pPr>
        <w:pStyle w:val="a0"/>
        <w:rPr>
          <w:rFonts w:hint="cs"/>
          <w:rtl/>
        </w:rPr>
      </w:pPr>
    </w:p>
    <w:p w14:paraId="0F45947D" w14:textId="77777777" w:rsidR="00000000" w:rsidRDefault="000E0F03">
      <w:pPr>
        <w:pStyle w:val="a0"/>
        <w:rPr>
          <w:rFonts w:hint="cs"/>
          <w:rtl/>
        </w:rPr>
      </w:pPr>
      <w:r>
        <w:rPr>
          <w:rFonts w:hint="cs"/>
          <w:rtl/>
        </w:rPr>
        <w:t>אני רוצה להגיד לך, אדוני השר, כל מה שאני מציע בהצעת החוק הזאת עבר דיונים רציניים, ויכו</w:t>
      </w:r>
      <w:r>
        <w:rPr>
          <w:rFonts w:hint="cs"/>
          <w:rtl/>
        </w:rPr>
        <w:t>חים, פשרות, במשך למעלה משנתיים. לא היה חוק שנדון בכנסת בצורה כל כך רצינית, עם בדיקה כלכלית, מקרו-כלכלית, ועבר בכנסת בהצבעה כמעט פה-אחד. לכן כל מה שאני מציע היה בחוק ועבד טוב. מה שקרה זה ויכוח על השקפת עולם, וזו האמת. השקפת העולם של שר האוצר ושל הממשלה אומר</w:t>
      </w:r>
      <w:r>
        <w:rPr>
          <w:rFonts w:hint="cs"/>
          <w:rtl/>
        </w:rPr>
        <w:t>ת, שהציבור צריך לשלם מכיסו בעבור תרופות, בעבור ביקור אצל רופא, ואין בריאות ציבורית. והצעת החוק הבסיסית היתה שיש בריאות ציבורית. היא לא היתה המצאה. לא המצאנו פה שום דבר. בדיוק כמו במערב-אירופה. סליחה, אני לא רוצה לפגוע בך, אדוני השר, כי לא אתה כתבת את זה. כ</w:t>
      </w:r>
      <w:r>
        <w:rPr>
          <w:rFonts w:hint="cs"/>
          <w:rtl/>
        </w:rPr>
        <w:t xml:space="preserve">ל הקשקושים האלה שכתבו באוצר אין להם ידיים ואין להם רגליים. </w:t>
      </w:r>
    </w:p>
    <w:p w14:paraId="7B5E4A43" w14:textId="77777777" w:rsidR="00000000" w:rsidRDefault="000E0F03">
      <w:pPr>
        <w:pStyle w:val="a0"/>
        <w:rPr>
          <w:rFonts w:hint="cs"/>
          <w:rtl/>
        </w:rPr>
      </w:pPr>
    </w:p>
    <w:p w14:paraId="6B53D7C9" w14:textId="77777777" w:rsidR="00000000" w:rsidRDefault="000E0F03">
      <w:pPr>
        <w:pStyle w:val="a0"/>
        <w:rPr>
          <w:rFonts w:hint="cs"/>
          <w:rtl/>
        </w:rPr>
      </w:pPr>
      <w:r>
        <w:rPr>
          <w:rFonts w:hint="cs"/>
          <w:rtl/>
        </w:rPr>
        <w:t xml:space="preserve">אני מציע לך הצעה הרבה יותר רצינית: בוא נדון בכל סעיף וסעיף. אני מבטיח לך שלא תהיה חריגה מהתקציב, יהיה שינוי בסדרי עדיפויות בתוך התקציב. </w:t>
      </w:r>
    </w:p>
    <w:p w14:paraId="0A8A2625" w14:textId="77777777" w:rsidR="00000000" w:rsidRDefault="000E0F03">
      <w:pPr>
        <w:pStyle w:val="a0"/>
        <w:rPr>
          <w:rFonts w:hint="cs"/>
          <w:rtl/>
        </w:rPr>
      </w:pPr>
    </w:p>
    <w:p w14:paraId="70E6111C" w14:textId="77777777" w:rsidR="00000000" w:rsidRDefault="000E0F03">
      <w:pPr>
        <w:pStyle w:val="a0"/>
        <w:rPr>
          <w:rFonts w:hint="cs"/>
          <w:rtl/>
        </w:rPr>
      </w:pPr>
      <w:r>
        <w:rPr>
          <w:rFonts w:hint="cs"/>
          <w:rtl/>
        </w:rPr>
        <w:t>אמרת, לדוגמה, תוכניות הגבייה. בחוק ביטוח בריאות ממלכתי במ</w:t>
      </w:r>
      <w:r>
        <w:rPr>
          <w:rFonts w:hint="cs"/>
          <w:rtl/>
        </w:rPr>
        <w:t xml:space="preserve">קור נקבע, שלאחר שלוש שנים כל הקופות יגבו אותו דבר. אתם שיניתם את זה. אתם ביטלתם את זה. בעניין הסיעודי - נקבע שלאחר שלוש שנים החלק הסיעודי ייכנס לחוק, וביטלת את זה. לא היה דבר שהאוצר יכול היה לבטל ולא ביטל. </w:t>
      </w:r>
    </w:p>
    <w:p w14:paraId="452B5DCD" w14:textId="77777777" w:rsidR="00000000" w:rsidRDefault="000E0F03">
      <w:pPr>
        <w:pStyle w:val="a0"/>
        <w:rPr>
          <w:rFonts w:hint="cs"/>
          <w:rtl/>
        </w:rPr>
      </w:pPr>
    </w:p>
    <w:p w14:paraId="2BBA5A6A" w14:textId="77777777" w:rsidR="00000000" w:rsidRDefault="000E0F03">
      <w:pPr>
        <w:pStyle w:val="a0"/>
        <w:rPr>
          <w:rFonts w:hint="cs"/>
          <w:rtl/>
        </w:rPr>
      </w:pPr>
      <w:r>
        <w:rPr>
          <w:rFonts w:hint="cs"/>
          <w:rtl/>
        </w:rPr>
        <w:t>אתן לך דוגמה לגבי העניין הסיעודי, השערורייה הזאת</w:t>
      </w:r>
      <w:r>
        <w:rPr>
          <w:rFonts w:hint="cs"/>
          <w:rtl/>
        </w:rPr>
        <w:t>, שרצים זקנים בין בתי-אבות ואין להם קודים והם מתים בבתים ללא ישועה. אתם יושבים, ואתם אכזריים ואתם אטומים. לכל זה יש כסף, אלא שיש לכם סדר עדיפויות מעוּות: עדיף לתת לשכבה דקה של עשירים מתנה של 10,000 שקל בשנה, מאשר לטפל בסיעודיים, בחולים כרוניים ובגמלאים חול</w:t>
      </w:r>
      <w:r>
        <w:rPr>
          <w:rFonts w:hint="cs"/>
          <w:rtl/>
        </w:rPr>
        <w:t>ים.</w:t>
      </w:r>
    </w:p>
    <w:p w14:paraId="272B5F4A" w14:textId="77777777" w:rsidR="00000000" w:rsidRDefault="000E0F03">
      <w:pPr>
        <w:pStyle w:val="a0"/>
        <w:rPr>
          <w:rFonts w:hint="cs"/>
          <w:rtl/>
        </w:rPr>
      </w:pPr>
    </w:p>
    <w:p w14:paraId="45F35800" w14:textId="77777777" w:rsidR="00000000" w:rsidRDefault="000E0F03">
      <w:pPr>
        <w:pStyle w:val="a0"/>
        <w:rPr>
          <w:rFonts w:hint="cs"/>
          <w:rtl/>
        </w:rPr>
      </w:pPr>
      <w:r>
        <w:rPr>
          <w:rFonts w:hint="cs"/>
          <w:rtl/>
        </w:rPr>
        <w:t>לכן, צריך להצביע בעד החוק הזה, כדי להחזיר את מערכת הבריאות בישראל לשיא שלה - 1997 - לפני שנתניהו התחיל לטפל בה ולחסל אותה וללגרום לה להידמות לבריאות האמריקנית, שהיא בריאות אוי ואבוי, שאין בריאות ציבורית גרועה ממנה בעולם. תודה.</w:t>
      </w:r>
    </w:p>
    <w:p w14:paraId="2383C1BB" w14:textId="77777777" w:rsidR="00000000" w:rsidRDefault="000E0F03">
      <w:pPr>
        <w:pStyle w:val="a0"/>
        <w:rPr>
          <w:rFonts w:hint="cs"/>
          <w:rtl/>
        </w:rPr>
      </w:pPr>
    </w:p>
    <w:p w14:paraId="10ABF296" w14:textId="77777777" w:rsidR="00000000" w:rsidRDefault="000E0F03">
      <w:pPr>
        <w:pStyle w:val="af1"/>
        <w:rPr>
          <w:rtl/>
        </w:rPr>
      </w:pPr>
      <w:r>
        <w:rPr>
          <w:rtl/>
        </w:rPr>
        <w:t>היו"ר ראובן ריבלין:</w:t>
      </w:r>
    </w:p>
    <w:p w14:paraId="2F861B31" w14:textId="77777777" w:rsidR="00000000" w:rsidRDefault="000E0F03">
      <w:pPr>
        <w:pStyle w:val="a0"/>
        <w:rPr>
          <w:rtl/>
        </w:rPr>
      </w:pPr>
    </w:p>
    <w:p w14:paraId="46CDF134" w14:textId="77777777" w:rsidR="00000000" w:rsidRDefault="000E0F03">
      <w:pPr>
        <w:pStyle w:val="a0"/>
        <w:rPr>
          <w:rFonts w:hint="cs"/>
          <w:rtl/>
        </w:rPr>
      </w:pPr>
      <w:r>
        <w:rPr>
          <w:rFonts w:hint="cs"/>
          <w:rtl/>
        </w:rPr>
        <w:t>תו</w:t>
      </w:r>
      <w:r>
        <w:rPr>
          <w:rFonts w:hint="cs"/>
          <w:rtl/>
        </w:rPr>
        <w:t xml:space="preserve">דה לחבר הכנסת חיים רמון. רבותי השרים, חברי הכנסת הנכבדים וכמובן חברות הכנסת והשרות, נא לתפוס את מקומותיכם. </w:t>
      </w:r>
    </w:p>
    <w:p w14:paraId="65AB3FE4" w14:textId="77777777" w:rsidR="00000000" w:rsidRDefault="000E0F03">
      <w:pPr>
        <w:pStyle w:val="a0"/>
        <w:rPr>
          <w:rFonts w:hint="cs"/>
          <w:rtl/>
        </w:rPr>
      </w:pPr>
    </w:p>
    <w:p w14:paraId="75BEEC29" w14:textId="77777777" w:rsidR="00000000" w:rsidRDefault="000E0F03">
      <w:pPr>
        <w:pStyle w:val="a0"/>
        <w:rPr>
          <w:rFonts w:hint="cs"/>
          <w:rtl/>
        </w:rPr>
      </w:pPr>
      <w:r>
        <w:rPr>
          <w:rFonts w:hint="cs"/>
          <w:rtl/>
        </w:rPr>
        <w:t>אנחנו עוברים להצבעה על הצעת חוק ביטוח בריאות ממלכתי (תיקון מס' 22), התשס"ג-2003,  של חבר הכנסת חיים רמון. מי בעד? מי נגד? נא להצביע.</w:t>
      </w:r>
    </w:p>
    <w:p w14:paraId="3876D509" w14:textId="77777777" w:rsidR="00000000" w:rsidRDefault="000E0F03">
      <w:pPr>
        <w:pStyle w:val="a0"/>
        <w:rPr>
          <w:rFonts w:hint="cs"/>
          <w:rtl/>
        </w:rPr>
      </w:pPr>
    </w:p>
    <w:p w14:paraId="41D782BA" w14:textId="77777777" w:rsidR="00000000" w:rsidRDefault="000E0F03">
      <w:pPr>
        <w:pStyle w:val="ab"/>
        <w:bidi/>
        <w:rPr>
          <w:rFonts w:hint="cs"/>
          <w:rtl/>
        </w:rPr>
      </w:pPr>
      <w:r>
        <w:rPr>
          <w:rFonts w:hint="cs"/>
          <w:rtl/>
        </w:rPr>
        <w:t>הצבעה מס' 4</w:t>
      </w:r>
    </w:p>
    <w:p w14:paraId="03BEE5DA" w14:textId="77777777" w:rsidR="00000000" w:rsidRDefault="000E0F03">
      <w:pPr>
        <w:pStyle w:val="a0"/>
        <w:rPr>
          <w:rFonts w:hint="cs"/>
          <w:rtl/>
        </w:rPr>
      </w:pPr>
    </w:p>
    <w:p w14:paraId="4D848C39" w14:textId="77777777" w:rsidR="00000000" w:rsidRDefault="000E0F03">
      <w:pPr>
        <w:pStyle w:val="ac"/>
        <w:bidi/>
        <w:rPr>
          <w:rFonts w:hint="cs"/>
          <w:rtl/>
        </w:rPr>
      </w:pPr>
      <w:r>
        <w:rPr>
          <w:rFonts w:hint="cs"/>
          <w:rtl/>
        </w:rPr>
        <w:t>בעד ההצעה להעביר את הצעת החוק לדיון מוקדם בוועדה - 50</w:t>
      </w:r>
    </w:p>
    <w:p w14:paraId="7104511A" w14:textId="77777777" w:rsidR="00000000" w:rsidRDefault="000E0F03">
      <w:pPr>
        <w:pStyle w:val="ac"/>
        <w:bidi/>
        <w:rPr>
          <w:rFonts w:hint="cs"/>
          <w:rtl/>
        </w:rPr>
      </w:pPr>
      <w:r>
        <w:rPr>
          <w:rFonts w:hint="cs"/>
          <w:rtl/>
        </w:rPr>
        <w:t>בעד ההצעה להסיר מסדר-היום את הצעת החוק - 50</w:t>
      </w:r>
    </w:p>
    <w:p w14:paraId="4DA84FF3" w14:textId="77777777" w:rsidR="00000000" w:rsidRDefault="000E0F03">
      <w:pPr>
        <w:pStyle w:val="ac"/>
        <w:bidi/>
        <w:rPr>
          <w:rFonts w:hint="cs"/>
          <w:rtl/>
        </w:rPr>
      </w:pPr>
      <w:r>
        <w:rPr>
          <w:rFonts w:hint="cs"/>
          <w:rtl/>
        </w:rPr>
        <w:t>נמנעים - אין</w:t>
      </w:r>
    </w:p>
    <w:p w14:paraId="4D1000B5" w14:textId="77777777" w:rsidR="00000000" w:rsidRDefault="000E0F03">
      <w:pPr>
        <w:pStyle w:val="a0"/>
        <w:rPr>
          <w:rFonts w:hint="cs"/>
          <w:rtl/>
        </w:rPr>
      </w:pPr>
    </w:p>
    <w:p w14:paraId="79F7FB03" w14:textId="77777777" w:rsidR="00000000" w:rsidRDefault="000E0F03">
      <w:pPr>
        <w:pStyle w:val="af1"/>
        <w:rPr>
          <w:rtl/>
        </w:rPr>
      </w:pPr>
      <w:r>
        <w:rPr>
          <w:rtl/>
        </w:rPr>
        <w:t>היו"ר ראובן ריבלין:</w:t>
      </w:r>
    </w:p>
    <w:p w14:paraId="3965AB6F" w14:textId="77777777" w:rsidR="00000000" w:rsidRDefault="000E0F03">
      <w:pPr>
        <w:pStyle w:val="a0"/>
        <w:rPr>
          <w:rFonts w:hint="cs"/>
          <w:rtl/>
        </w:rPr>
      </w:pPr>
    </w:p>
    <w:p w14:paraId="0C6E9938" w14:textId="77777777" w:rsidR="00000000" w:rsidRDefault="000E0F03">
      <w:pPr>
        <w:pStyle w:val="a0"/>
        <w:rPr>
          <w:rFonts w:hint="cs"/>
          <w:rtl/>
        </w:rPr>
      </w:pPr>
      <w:r>
        <w:rPr>
          <w:rFonts w:hint="cs"/>
          <w:rtl/>
        </w:rPr>
        <w:t>בעד - 50, נגד - 50. הצעת החוק לא נתקבלה.</w:t>
      </w:r>
    </w:p>
    <w:p w14:paraId="09F8AF4C" w14:textId="77777777" w:rsidR="00000000" w:rsidRDefault="000E0F03">
      <w:pPr>
        <w:pStyle w:val="a0"/>
        <w:rPr>
          <w:rFonts w:hint="cs"/>
          <w:rtl/>
        </w:rPr>
      </w:pPr>
    </w:p>
    <w:p w14:paraId="2469A1B2" w14:textId="77777777" w:rsidR="00000000" w:rsidRDefault="000E0F03">
      <w:pPr>
        <w:pStyle w:val="a0"/>
        <w:rPr>
          <w:rFonts w:hint="cs"/>
          <w:rtl/>
        </w:rPr>
      </w:pPr>
      <w:r>
        <w:rPr>
          <w:rFonts w:hint="cs"/>
          <w:rtl/>
        </w:rPr>
        <w:t>רבותי חברי הכנסת, כבוד השר אולמרט, לא זכינו להשתתפות שר שהיה יכול לענות לחברי הכנ</w:t>
      </w:r>
      <w:r>
        <w:rPr>
          <w:rFonts w:hint="cs"/>
          <w:rtl/>
        </w:rPr>
        <w:t>סת, ואפשרתי לחברת הכנסת פינקלשטיין לשאול שאלה - השר המשיב הוא אתה - בנושא רשות השידור. חברת הכנסת פינקלשטיין, בבקשה לנמק בפחות מ-20 שניות. אדוני, אם ירצה להשיב יותר מאוחר, אתן לו להשיב יותר מאוחר.</w:t>
      </w:r>
    </w:p>
    <w:p w14:paraId="036CEE27" w14:textId="77777777" w:rsidR="00000000" w:rsidRDefault="000E0F03">
      <w:pPr>
        <w:pStyle w:val="a0"/>
        <w:rPr>
          <w:rFonts w:hint="cs"/>
          <w:rtl/>
        </w:rPr>
      </w:pPr>
    </w:p>
    <w:p w14:paraId="04F90266" w14:textId="77777777" w:rsidR="00000000" w:rsidRDefault="000E0F03">
      <w:pPr>
        <w:pStyle w:val="a"/>
        <w:rPr>
          <w:rtl/>
        </w:rPr>
      </w:pPr>
      <w:bookmarkStart w:id="183" w:name="FS000001059T21_07_2004_13_43_42"/>
      <w:bookmarkStart w:id="184" w:name="_Toc87615524"/>
      <w:bookmarkEnd w:id="183"/>
      <w:r>
        <w:rPr>
          <w:rFonts w:hint="eastAsia"/>
          <w:rtl/>
        </w:rPr>
        <w:t>גילה</w:t>
      </w:r>
      <w:r>
        <w:rPr>
          <w:rtl/>
        </w:rPr>
        <w:t xml:space="preserve"> פינקלשטיין (מפד"ל):</w:t>
      </w:r>
      <w:bookmarkEnd w:id="184"/>
    </w:p>
    <w:p w14:paraId="5FDDA752" w14:textId="77777777" w:rsidR="00000000" w:rsidRDefault="000E0F03">
      <w:pPr>
        <w:pStyle w:val="a0"/>
        <w:rPr>
          <w:rFonts w:hint="cs"/>
          <w:rtl/>
        </w:rPr>
      </w:pPr>
    </w:p>
    <w:p w14:paraId="5568CB55" w14:textId="77777777" w:rsidR="00000000" w:rsidRDefault="000E0F03">
      <w:pPr>
        <w:pStyle w:val="a0"/>
        <w:rPr>
          <w:rFonts w:hint="cs"/>
          <w:rtl/>
        </w:rPr>
      </w:pPr>
      <w:r>
        <w:rPr>
          <w:rFonts w:hint="cs"/>
          <w:rtl/>
        </w:rPr>
        <w:t>ביום ראשון הקרוב, בשעה 17:00, מת</w:t>
      </w:r>
      <w:r>
        <w:rPr>
          <w:rFonts w:hint="cs"/>
          <w:rtl/>
        </w:rPr>
        <w:t>חיל מבצע חסר תקדים בישראל - שרשרת אנושית ענקית מיישובי חבל-עזה, מניסנית, עד ירושלים.</w:t>
      </w:r>
    </w:p>
    <w:p w14:paraId="304D4DDA" w14:textId="77777777" w:rsidR="00000000" w:rsidRDefault="000E0F03">
      <w:pPr>
        <w:pStyle w:val="a0"/>
        <w:rPr>
          <w:rFonts w:hint="cs"/>
          <w:rtl/>
        </w:rPr>
      </w:pPr>
    </w:p>
    <w:p w14:paraId="20B07319" w14:textId="77777777" w:rsidR="00000000" w:rsidRDefault="000E0F03">
      <w:pPr>
        <w:pStyle w:val="af0"/>
        <w:rPr>
          <w:rtl/>
        </w:rPr>
      </w:pPr>
      <w:r>
        <w:rPr>
          <w:rFonts w:hint="eastAsia"/>
          <w:rtl/>
        </w:rPr>
        <w:t>חיים</w:t>
      </w:r>
      <w:r>
        <w:rPr>
          <w:rtl/>
        </w:rPr>
        <w:t xml:space="preserve"> אורון (יחד):</w:t>
      </w:r>
    </w:p>
    <w:p w14:paraId="2C3C43D3" w14:textId="77777777" w:rsidR="00000000" w:rsidRDefault="000E0F03">
      <w:pPr>
        <w:pStyle w:val="a0"/>
        <w:rPr>
          <w:rFonts w:hint="cs"/>
          <w:rtl/>
        </w:rPr>
      </w:pPr>
    </w:p>
    <w:p w14:paraId="1F02C2E8" w14:textId="77777777" w:rsidR="00000000" w:rsidRDefault="000E0F03">
      <w:pPr>
        <w:pStyle w:val="a0"/>
        <w:rPr>
          <w:rFonts w:hint="cs"/>
          <w:rtl/>
        </w:rPr>
      </w:pPr>
      <w:r>
        <w:rPr>
          <w:rFonts w:hint="cs"/>
          <w:rtl/>
        </w:rPr>
        <w:t>מה זה?</w:t>
      </w:r>
    </w:p>
    <w:p w14:paraId="47FBFC2C" w14:textId="77777777" w:rsidR="00000000" w:rsidRDefault="000E0F03">
      <w:pPr>
        <w:pStyle w:val="a0"/>
        <w:rPr>
          <w:rFonts w:hint="cs"/>
          <w:rtl/>
        </w:rPr>
      </w:pPr>
    </w:p>
    <w:p w14:paraId="2905FF2D" w14:textId="77777777" w:rsidR="00000000" w:rsidRDefault="000E0F03">
      <w:pPr>
        <w:pStyle w:val="af1"/>
        <w:rPr>
          <w:rtl/>
        </w:rPr>
      </w:pPr>
      <w:r>
        <w:rPr>
          <w:rtl/>
        </w:rPr>
        <w:t>היו"ר ראובן ריבלין:</w:t>
      </w:r>
    </w:p>
    <w:p w14:paraId="661B16FF" w14:textId="77777777" w:rsidR="00000000" w:rsidRDefault="000E0F03">
      <w:pPr>
        <w:pStyle w:val="a0"/>
        <w:rPr>
          <w:rtl/>
        </w:rPr>
      </w:pPr>
    </w:p>
    <w:p w14:paraId="384E1093" w14:textId="77777777" w:rsidR="00000000" w:rsidRDefault="000E0F03">
      <w:pPr>
        <w:pStyle w:val="a0"/>
        <w:rPr>
          <w:rFonts w:hint="cs"/>
          <w:rtl/>
        </w:rPr>
      </w:pPr>
      <w:r>
        <w:rPr>
          <w:rFonts w:hint="cs"/>
          <w:rtl/>
        </w:rPr>
        <w:t>שקט. אני אישרתי לה אתמול. הודעתי אתמול שהיא תשאל על רשות השידור. נא לגעת רק בנקודה. זה הכול.</w:t>
      </w:r>
    </w:p>
    <w:p w14:paraId="25DEAC5F" w14:textId="77777777" w:rsidR="00000000" w:rsidRDefault="000E0F03">
      <w:pPr>
        <w:pStyle w:val="a0"/>
        <w:rPr>
          <w:rFonts w:hint="cs"/>
          <w:rtl/>
        </w:rPr>
      </w:pPr>
    </w:p>
    <w:p w14:paraId="6A879199" w14:textId="77777777" w:rsidR="00000000" w:rsidRDefault="000E0F03">
      <w:pPr>
        <w:pStyle w:val="-"/>
        <w:rPr>
          <w:rtl/>
        </w:rPr>
      </w:pPr>
      <w:bookmarkStart w:id="185" w:name="FS000001059T21_07_2004_13_43_48C"/>
      <w:bookmarkEnd w:id="185"/>
      <w:r>
        <w:rPr>
          <w:rtl/>
        </w:rPr>
        <w:t>גילה פינקלשטיין (מפד"ל):</w:t>
      </w:r>
    </w:p>
    <w:p w14:paraId="6DE999A8" w14:textId="77777777" w:rsidR="00000000" w:rsidRDefault="000E0F03">
      <w:pPr>
        <w:pStyle w:val="a0"/>
        <w:rPr>
          <w:rtl/>
        </w:rPr>
      </w:pPr>
    </w:p>
    <w:p w14:paraId="35B8C4A2" w14:textId="77777777" w:rsidR="00000000" w:rsidRDefault="000E0F03">
      <w:pPr>
        <w:pStyle w:val="a0"/>
        <w:rPr>
          <w:rFonts w:hint="cs"/>
          <w:rtl/>
        </w:rPr>
      </w:pPr>
      <w:r>
        <w:rPr>
          <w:rFonts w:hint="cs"/>
          <w:rtl/>
        </w:rPr>
        <w:t>תש</w:t>
      </w:r>
      <w:r>
        <w:rPr>
          <w:rFonts w:hint="cs"/>
          <w:rtl/>
        </w:rPr>
        <w:t>דיר הרדיו של גוש-קטיף בנוגע לשרשרת האנושית לירושלים נפסל לפרסום.</w:t>
      </w:r>
    </w:p>
    <w:p w14:paraId="0C5C4569" w14:textId="77777777" w:rsidR="00000000" w:rsidRDefault="000E0F03">
      <w:pPr>
        <w:pStyle w:val="a0"/>
        <w:rPr>
          <w:rFonts w:hint="cs"/>
          <w:rtl/>
        </w:rPr>
      </w:pPr>
    </w:p>
    <w:p w14:paraId="4ADF765B" w14:textId="77777777" w:rsidR="00000000" w:rsidRDefault="000E0F03">
      <w:pPr>
        <w:pStyle w:val="af0"/>
        <w:rPr>
          <w:rtl/>
        </w:rPr>
      </w:pPr>
      <w:r>
        <w:rPr>
          <w:rFonts w:hint="eastAsia"/>
          <w:rtl/>
        </w:rPr>
        <w:t>יולי</w:t>
      </w:r>
      <w:r>
        <w:rPr>
          <w:rtl/>
        </w:rPr>
        <w:t xml:space="preserve"> תמיר (העבודה-מימד):</w:t>
      </w:r>
    </w:p>
    <w:p w14:paraId="79CC5726" w14:textId="77777777" w:rsidR="00000000" w:rsidRDefault="000E0F03">
      <w:pPr>
        <w:pStyle w:val="a0"/>
        <w:rPr>
          <w:rFonts w:hint="cs"/>
          <w:rtl/>
        </w:rPr>
      </w:pPr>
    </w:p>
    <w:p w14:paraId="2F3841B2" w14:textId="77777777" w:rsidR="00000000" w:rsidRDefault="000E0F03">
      <w:pPr>
        <w:pStyle w:val="a0"/>
        <w:rPr>
          <w:rFonts w:hint="cs"/>
          <w:rtl/>
        </w:rPr>
      </w:pPr>
      <w:r>
        <w:rPr>
          <w:rFonts w:hint="cs"/>
          <w:rtl/>
        </w:rPr>
        <w:t>מה זה?</w:t>
      </w:r>
    </w:p>
    <w:p w14:paraId="1C3D0AEE" w14:textId="77777777" w:rsidR="00000000" w:rsidRDefault="000E0F03">
      <w:pPr>
        <w:pStyle w:val="a0"/>
        <w:rPr>
          <w:rFonts w:hint="cs"/>
          <w:rtl/>
        </w:rPr>
      </w:pPr>
    </w:p>
    <w:p w14:paraId="6CD907F4" w14:textId="77777777" w:rsidR="00000000" w:rsidRDefault="000E0F03">
      <w:pPr>
        <w:pStyle w:val="af0"/>
        <w:rPr>
          <w:rtl/>
        </w:rPr>
      </w:pPr>
      <w:r>
        <w:rPr>
          <w:rFonts w:hint="eastAsia"/>
          <w:rtl/>
        </w:rPr>
        <w:t>קריאות</w:t>
      </w:r>
      <w:r>
        <w:rPr>
          <w:rtl/>
        </w:rPr>
        <w:t>:</w:t>
      </w:r>
    </w:p>
    <w:p w14:paraId="5D12FE05" w14:textId="77777777" w:rsidR="00000000" w:rsidRDefault="000E0F03">
      <w:pPr>
        <w:pStyle w:val="a0"/>
        <w:rPr>
          <w:rFonts w:hint="cs"/>
          <w:rtl/>
        </w:rPr>
      </w:pPr>
    </w:p>
    <w:p w14:paraId="3CA7F2B0" w14:textId="77777777" w:rsidR="00000000" w:rsidRDefault="000E0F03">
      <w:pPr>
        <w:pStyle w:val="a0"/>
        <w:rPr>
          <w:rFonts w:hint="cs"/>
          <w:rtl/>
        </w:rPr>
      </w:pPr>
      <w:r>
        <w:rPr>
          <w:rFonts w:hint="cs"/>
          <w:rtl/>
        </w:rPr>
        <w:t>- - -</w:t>
      </w:r>
    </w:p>
    <w:p w14:paraId="121620DC" w14:textId="77777777" w:rsidR="00000000" w:rsidRDefault="000E0F03">
      <w:pPr>
        <w:pStyle w:val="a0"/>
        <w:rPr>
          <w:rFonts w:hint="cs"/>
          <w:rtl/>
        </w:rPr>
      </w:pPr>
    </w:p>
    <w:p w14:paraId="75F74001" w14:textId="77777777" w:rsidR="00000000" w:rsidRDefault="000E0F03">
      <w:pPr>
        <w:pStyle w:val="af1"/>
        <w:rPr>
          <w:rtl/>
        </w:rPr>
      </w:pPr>
      <w:r>
        <w:rPr>
          <w:rtl/>
        </w:rPr>
        <w:t>היו"ר ראובן ריבלין:</w:t>
      </w:r>
    </w:p>
    <w:p w14:paraId="295F6D63" w14:textId="77777777" w:rsidR="00000000" w:rsidRDefault="000E0F03">
      <w:pPr>
        <w:pStyle w:val="a0"/>
        <w:rPr>
          <w:rtl/>
        </w:rPr>
      </w:pPr>
    </w:p>
    <w:p w14:paraId="4CF42EBA" w14:textId="77777777" w:rsidR="00000000" w:rsidRDefault="000E0F03">
      <w:pPr>
        <w:pStyle w:val="a0"/>
        <w:rPr>
          <w:rFonts w:hint="cs"/>
          <w:rtl/>
        </w:rPr>
      </w:pPr>
      <w:r>
        <w:rPr>
          <w:rFonts w:hint="cs"/>
          <w:rtl/>
        </w:rPr>
        <w:t>לשבת בשקט. לשבת בשקט. אם היתה הפגנה של כל גוף אחר שלא היו מודיעים עליו ברדיו, הייתי מאשר את השאילתא הזאת.</w:t>
      </w:r>
    </w:p>
    <w:p w14:paraId="4EB18583" w14:textId="77777777" w:rsidR="00000000" w:rsidRDefault="000E0F03">
      <w:pPr>
        <w:pStyle w:val="a0"/>
        <w:rPr>
          <w:rFonts w:hint="cs"/>
          <w:rtl/>
        </w:rPr>
      </w:pPr>
    </w:p>
    <w:p w14:paraId="0B5BDAAB" w14:textId="77777777" w:rsidR="00000000" w:rsidRDefault="000E0F03">
      <w:pPr>
        <w:pStyle w:val="af0"/>
        <w:rPr>
          <w:rtl/>
        </w:rPr>
      </w:pPr>
      <w:r>
        <w:rPr>
          <w:rFonts w:hint="eastAsia"/>
          <w:rtl/>
        </w:rPr>
        <w:t>ג</w:t>
      </w:r>
      <w:r>
        <w:rPr>
          <w:rtl/>
        </w:rPr>
        <w:t>'מאל זחאלקה</w:t>
      </w:r>
      <w:r>
        <w:rPr>
          <w:rtl/>
        </w:rPr>
        <w:t xml:space="preserve"> (בל"ד):</w:t>
      </w:r>
    </w:p>
    <w:p w14:paraId="5DE0910F" w14:textId="77777777" w:rsidR="00000000" w:rsidRDefault="000E0F03">
      <w:pPr>
        <w:pStyle w:val="a0"/>
        <w:rPr>
          <w:rFonts w:hint="cs"/>
          <w:rtl/>
        </w:rPr>
      </w:pPr>
    </w:p>
    <w:p w14:paraId="0B29DC78" w14:textId="77777777" w:rsidR="00000000" w:rsidRDefault="000E0F03">
      <w:pPr>
        <w:pStyle w:val="a0"/>
        <w:rPr>
          <w:rFonts w:hint="cs"/>
          <w:rtl/>
        </w:rPr>
      </w:pPr>
      <w:r>
        <w:rPr>
          <w:rFonts w:hint="cs"/>
          <w:rtl/>
        </w:rPr>
        <w:t>לא היית מאשר.</w:t>
      </w:r>
    </w:p>
    <w:p w14:paraId="5FFBB046" w14:textId="77777777" w:rsidR="00000000" w:rsidRDefault="000E0F03">
      <w:pPr>
        <w:pStyle w:val="a0"/>
        <w:rPr>
          <w:rFonts w:hint="cs"/>
          <w:rtl/>
        </w:rPr>
      </w:pPr>
    </w:p>
    <w:p w14:paraId="55A64E9C" w14:textId="77777777" w:rsidR="00000000" w:rsidRDefault="000E0F03">
      <w:pPr>
        <w:pStyle w:val="af1"/>
        <w:rPr>
          <w:rtl/>
        </w:rPr>
      </w:pPr>
      <w:r>
        <w:rPr>
          <w:rtl/>
        </w:rPr>
        <w:t>היו"ר ראובן ריבלין:</w:t>
      </w:r>
    </w:p>
    <w:p w14:paraId="6822A710" w14:textId="77777777" w:rsidR="00000000" w:rsidRDefault="000E0F03">
      <w:pPr>
        <w:pStyle w:val="a0"/>
        <w:rPr>
          <w:rtl/>
        </w:rPr>
      </w:pPr>
    </w:p>
    <w:p w14:paraId="146FFC56" w14:textId="77777777" w:rsidR="00000000" w:rsidRDefault="000E0F03">
      <w:pPr>
        <w:pStyle w:val="a0"/>
        <w:rPr>
          <w:rtl/>
        </w:rPr>
      </w:pPr>
      <w:r>
        <w:rPr>
          <w:rFonts w:hint="cs"/>
          <w:rtl/>
        </w:rPr>
        <w:t>לשבת בשקט. לשבת ולשמוע.</w:t>
      </w:r>
    </w:p>
    <w:p w14:paraId="27303BD2" w14:textId="77777777" w:rsidR="00000000" w:rsidRDefault="000E0F03">
      <w:pPr>
        <w:pStyle w:val="af0"/>
        <w:rPr>
          <w:rtl/>
        </w:rPr>
      </w:pPr>
    </w:p>
    <w:p w14:paraId="0073B332" w14:textId="77777777" w:rsidR="00000000" w:rsidRDefault="000E0F03">
      <w:pPr>
        <w:pStyle w:val="af0"/>
        <w:rPr>
          <w:rtl/>
        </w:rPr>
      </w:pPr>
      <w:r>
        <w:rPr>
          <w:rtl/>
        </w:rPr>
        <w:t>קריאות:</w:t>
      </w:r>
    </w:p>
    <w:p w14:paraId="71AE38B6" w14:textId="77777777" w:rsidR="00000000" w:rsidRDefault="000E0F03">
      <w:pPr>
        <w:pStyle w:val="a0"/>
        <w:rPr>
          <w:rFonts w:hint="cs"/>
          <w:rtl/>
        </w:rPr>
      </w:pPr>
    </w:p>
    <w:p w14:paraId="43C29D1F" w14:textId="77777777" w:rsidR="00000000" w:rsidRDefault="000E0F03">
      <w:pPr>
        <w:pStyle w:val="a0"/>
        <w:rPr>
          <w:rFonts w:hint="cs"/>
          <w:rtl/>
        </w:rPr>
      </w:pPr>
      <w:r>
        <w:rPr>
          <w:rFonts w:hint="cs"/>
          <w:rtl/>
        </w:rPr>
        <w:t>- - -</w:t>
      </w:r>
    </w:p>
    <w:p w14:paraId="1C128F26" w14:textId="77777777" w:rsidR="00000000" w:rsidRDefault="000E0F03">
      <w:pPr>
        <w:pStyle w:val="a0"/>
        <w:rPr>
          <w:rFonts w:hint="cs"/>
          <w:rtl/>
        </w:rPr>
      </w:pPr>
    </w:p>
    <w:p w14:paraId="0F0A52F7" w14:textId="77777777" w:rsidR="00000000" w:rsidRDefault="000E0F03">
      <w:pPr>
        <w:pStyle w:val="af1"/>
        <w:rPr>
          <w:rtl/>
        </w:rPr>
      </w:pPr>
      <w:r>
        <w:rPr>
          <w:rtl/>
        </w:rPr>
        <w:t>היו"ר ראובן ריבלין:</w:t>
      </w:r>
    </w:p>
    <w:p w14:paraId="1A1D7D03" w14:textId="77777777" w:rsidR="00000000" w:rsidRDefault="000E0F03">
      <w:pPr>
        <w:pStyle w:val="a0"/>
        <w:rPr>
          <w:rtl/>
        </w:rPr>
      </w:pPr>
    </w:p>
    <w:p w14:paraId="7851A72A" w14:textId="77777777" w:rsidR="00000000" w:rsidRDefault="000E0F03">
      <w:pPr>
        <w:pStyle w:val="a0"/>
        <w:rPr>
          <w:rFonts w:hint="cs"/>
          <w:rtl/>
        </w:rPr>
      </w:pPr>
      <w:r>
        <w:rPr>
          <w:rFonts w:hint="cs"/>
          <w:rtl/>
        </w:rPr>
        <w:t xml:space="preserve">אני רואה שרוממות חופש הדיבור היא חזקה מאוד, כשאני נותן לשמאל לדבר. רבותי, נא לשבת. </w:t>
      </w:r>
    </w:p>
    <w:p w14:paraId="6F86F69B" w14:textId="77777777" w:rsidR="00000000" w:rsidRDefault="000E0F03">
      <w:pPr>
        <w:pStyle w:val="a0"/>
        <w:rPr>
          <w:rFonts w:hint="cs"/>
          <w:rtl/>
        </w:rPr>
      </w:pPr>
    </w:p>
    <w:p w14:paraId="27AF9E5B" w14:textId="77777777" w:rsidR="00000000" w:rsidRDefault="000E0F03">
      <w:pPr>
        <w:pStyle w:val="a0"/>
        <w:rPr>
          <w:rFonts w:hint="cs"/>
          <w:rtl/>
        </w:rPr>
      </w:pPr>
      <w:r>
        <w:rPr>
          <w:rFonts w:hint="cs"/>
          <w:rtl/>
        </w:rPr>
        <w:t>בבקשה, לשאול את השאלה.</w:t>
      </w:r>
    </w:p>
    <w:p w14:paraId="175AE141" w14:textId="77777777" w:rsidR="00000000" w:rsidRDefault="000E0F03">
      <w:pPr>
        <w:pStyle w:val="a0"/>
        <w:rPr>
          <w:rFonts w:hint="cs"/>
          <w:rtl/>
        </w:rPr>
      </w:pPr>
    </w:p>
    <w:p w14:paraId="14802613" w14:textId="77777777" w:rsidR="00000000" w:rsidRDefault="000E0F03">
      <w:pPr>
        <w:pStyle w:val="-"/>
        <w:rPr>
          <w:rtl/>
        </w:rPr>
      </w:pPr>
      <w:bookmarkStart w:id="186" w:name="FS000001059T21_07_2004_13_46_33C"/>
      <w:bookmarkEnd w:id="186"/>
      <w:r>
        <w:rPr>
          <w:rtl/>
        </w:rPr>
        <w:t>גילה פינקלשטיין (מפד"ל):</w:t>
      </w:r>
    </w:p>
    <w:p w14:paraId="134167DE" w14:textId="77777777" w:rsidR="00000000" w:rsidRDefault="000E0F03">
      <w:pPr>
        <w:pStyle w:val="a0"/>
        <w:rPr>
          <w:rtl/>
        </w:rPr>
      </w:pPr>
    </w:p>
    <w:p w14:paraId="4F3A75A2" w14:textId="77777777" w:rsidR="00000000" w:rsidRDefault="000E0F03">
      <w:pPr>
        <w:pStyle w:val="a0"/>
        <w:rPr>
          <w:rFonts w:hint="cs"/>
          <w:rtl/>
        </w:rPr>
      </w:pPr>
      <w:r>
        <w:rPr>
          <w:rFonts w:hint="cs"/>
          <w:rtl/>
        </w:rPr>
        <w:t>תשדיר הרדיו ש</w:t>
      </w:r>
      <w:r>
        <w:rPr>
          <w:rFonts w:hint="cs"/>
          <w:rtl/>
        </w:rPr>
        <w:t>ל גוש-קטיף בנוגע לשרשרת האנושית מגוש-קטיף לירושלים נפסל לפרסום על-ידי רשות השידור, באופן תמוה, על-ידי הוראה מגבוה, לאחר שעבר את האישור של כל הוועדות והגופים הרלוונטיים. מדוע נפסל?</w:t>
      </w:r>
    </w:p>
    <w:p w14:paraId="10BF945B" w14:textId="77777777" w:rsidR="00000000" w:rsidRDefault="000E0F03">
      <w:pPr>
        <w:pStyle w:val="a0"/>
        <w:rPr>
          <w:rFonts w:hint="cs"/>
          <w:rtl/>
        </w:rPr>
      </w:pPr>
    </w:p>
    <w:p w14:paraId="20AB2BFF" w14:textId="77777777" w:rsidR="00000000" w:rsidRDefault="000E0F03">
      <w:pPr>
        <w:pStyle w:val="af1"/>
        <w:rPr>
          <w:rtl/>
        </w:rPr>
      </w:pPr>
      <w:r>
        <w:rPr>
          <w:rtl/>
        </w:rPr>
        <w:t>היו"ר ראובן ריבלין:</w:t>
      </w:r>
    </w:p>
    <w:p w14:paraId="61C38D4F" w14:textId="77777777" w:rsidR="00000000" w:rsidRDefault="000E0F03">
      <w:pPr>
        <w:pStyle w:val="a0"/>
        <w:rPr>
          <w:rtl/>
        </w:rPr>
      </w:pPr>
    </w:p>
    <w:p w14:paraId="2610E7F7" w14:textId="77777777" w:rsidR="00000000" w:rsidRDefault="000E0F03">
      <w:pPr>
        <w:pStyle w:val="a0"/>
        <w:rPr>
          <w:rFonts w:hint="cs"/>
          <w:rtl/>
        </w:rPr>
      </w:pPr>
      <w:r>
        <w:rPr>
          <w:rFonts w:hint="cs"/>
          <w:rtl/>
        </w:rPr>
        <w:t>תודה רבה.</w:t>
      </w:r>
    </w:p>
    <w:p w14:paraId="719FC785" w14:textId="77777777" w:rsidR="00000000" w:rsidRDefault="000E0F03">
      <w:pPr>
        <w:pStyle w:val="a0"/>
        <w:rPr>
          <w:rFonts w:hint="cs"/>
          <w:rtl/>
        </w:rPr>
      </w:pPr>
    </w:p>
    <w:p w14:paraId="19B61C86" w14:textId="77777777" w:rsidR="00000000" w:rsidRDefault="000E0F03">
      <w:pPr>
        <w:pStyle w:val="-"/>
        <w:rPr>
          <w:rtl/>
        </w:rPr>
      </w:pPr>
      <w:bookmarkStart w:id="187" w:name="FS000001059T21_07_2004_13_50_16C"/>
      <w:bookmarkEnd w:id="187"/>
      <w:r>
        <w:rPr>
          <w:rtl/>
        </w:rPr>
        <w:t>גילה פינקלשטיין (מפד"ל):</w:t>
      </w:r>
    </w:p>
    <w:p w14:paraId="7A710709" w14:textId="77777777" w:rsidR="00000000" w:rsidRDefault="000E0F03">
      <w:pPr>
        <w:pStyle w:val="a0"/>
        <w:rPr>
          <w:rtl/>
        </w:rPr>
      </w:pPr>
    </w:p>
    <w:p w14:paraId="5D27D39D" w14:textId="77777777" w:rsidR="00000000" w:rsidRDefault="000E0F03">
      <w:pPr>
        <w:pStyle w:val="a0"/>
        <w:rPr>
          <w:rFonts w:hint="cs"/>
          <w:rtl/>
        </w:rPr>
      </w:pPr>
      <w:r>
        <w:rPr>
          <w:rFonts w:hint="cs"/>
          <w:rtl/>
        </w:rPr>
        <w:t>התשדיר לא מכיל שו</w:t>
      </w:r>
      <w:r>
        <w:rPr>
          <w:rFonts w:hint="cs"/>
          <w:rtl/>
        </w:rPr>
        <w:t>ם אמירה פוליטית, שום גזענות, שום המרדה ושום הסתה.</w:t>
      </w:r>
    </w:p>
    <w:p w14:paraId="5BEE04E0" w14:textId="77777777" w:rsidR="00000000" w:rsidRDefault="000E0F03">
      <w:pPr>
        <w:pStyle w:val="a0"/>
        <w:rPr>
          <w:rFonts w:hint="cs"/>
          <w:rtl/>
        </w:rPr>
      </w:pPr>
    </w:p>
    <w:p w14:paraId="553DF338" w14:textId="77777777" w:rsidR="00000000" w:rsidRDefault="000E0F03">
      <w:pPr>
        <w:pStyle w:val="af1"/>
        <w:rPr>
          <w:rtl/>
        </w:rPr>
      </w:pPr>
      <w:r>
        <w:rPr>
          <w:rtl/>
        </w:rPr>
        <w:t>היו"ר ראובן ריבלין:</w:t>
      </w:r>
    </w:p>
    <w:p w14:paraId="44A8901F" w14:textId="77777777" w:rsidR="00000000" w:rsidRDefault="000E0F03">
      <w:pPr>
        <w:pStyle w:val="a0"/>
        <w:rPr>
          <w:rtl/>
        </w:rPr>
      </w:pPr>
    </w:p>
    <w:p w14:paraId="11ADDADE" w14:textId="77777777" w:rsidR="00000000" w:rsidRDefault="000E0F03">
      <w:pPr>
        <w:pStyle w:val="a0"/>
        <w:rPr>
          <w:rFonts w:hint="cs"/>
          <w:rtl/>
        </w:rPr>
      </w:pPr>
      <w:r>
        <w:rPr>
          <w:rFonts w:hint="cs"/>
          <w:rtl/>
        </w:rPr>
        <w:t>נא לשבת. כבוד ממלא-מקום ראש הממשלה מבקש לענות או מבקש זמן?</w:t>
      </w:r>
    </w:p>
    <w:p w14:paraId="55B235D0" w14:textId="77777777" w:rsidR="00000000" w:rsidRDefault="000E0F03">
      <w:pPr>
        <w:pStyle w:val="a0"/>
        <w:rPr>
          <w:rFonts w:hint="cs"/>
          <w:rtl/>
        </w:rPr>
      </w:pPr>
    </w:p>
    <w:p w14:paraId="30C74B20" w14:textId="77777777" w:rsidR="00000000" w:rsidRDefault="000E0F03">
      <w:pPr>
        <w:pStyle w:val="af0"/>
        <w:rPr>
          <w:rtl/>
        </w:rPr>
      </w:pPr>
      <w:r>
        <w:rPr>
          <w:rFonts w:hint="eastAsia"/>
          <w:rtl/>
        </w:rPr>
        <w:t>עסאם</w:t>
      </w:r>
      <w:r>
        <w:rPr>
          <w:rtl/>
        </w:rPr>
        <w:t xml:space="preserve"> מח'ול (חד"ש-תע"ל):</w:t>
      </w:r>
    </w:p>
    <w:p w14:paraId="6899C6F1" w14:textId="77777777" w:rsidR="00000000" w:rsidRDefault="000E0F03">
      <w:pPr>
        <w:pStyle w:val="a0"/>
        <w:rPr>
          <w:rFonts w:hint="cs"/>
          <w:rtl/>
        </w:rPr>
      </w:pPr>
    </w:p>
    <w:p w14:paraId="6E71EDDB" w14:textId="77777777" w:rsidR="00000000" w:rsidRDefault="000E0F03">
      <w:pPr>
        <w:pStyle w:val="a0"/>
        <w:rPr>
          <w:rFonts w:hint="cs"/>
          <w:rtl/>
        </w:rPr>
      </w:pPr>
      <w:r>
        <w:rPr>
          <w:rFonts w:hint="cs"/>
          <w:rtl/>
        </w:rPr>
        <w:t>מביישים את הכנסת.</w:t>
      </w:r>
    </w:p>
    <w:p w14:paraId="23BED063" w14:textId="77777777" w:rsidR="00000000" w:rsidRDefault="000E0F03">
      <w:pPr>
        <w:pStyle w:val="a0"/>
        <w:rPr>
          <w:rFonts w:hint="cs"/>
          <w:rtl/>
        </w:rPr>
      </w:pPr>
    </w:p>
    <w:p w14:paraId="6A4D3A1B" w14:textId="77777777" w:rsidR="00000000" w:rsidRDefault="000E0F03">
      <w:pPr>
        <w:pStyle w:val="af1"/>
        <w:rPr>
          <w:rtl/>
        </w:rPr>
      </w:pPr>
      <w:r>
        <w:rPr>
          <w:rtl/>
        </w:rPr>
        <w:t>היו"ר ראובן ריבלין:</w:t>
      </w:r>
    </w:p>
    <w:p w14:paraId="2FBB1D56" w14:textId="77777777" w:rsidR="00000000" w:rsidRDefault="000E0F03">
      <w:pPr>
        <w:pStyle w:val="a0"/>
        <w:rPr>
          <w:rtl/>
        </w:rPr>
      </w:pPr>
    </w:p>
    <w:p w14:paraId="38614BED" w14:textId="77777777" w:rsidR="00000000" w:rsidRDefault="000E0F03">
      <w:pPr>
        <w:pStyle w:val="a0"/>
        <w:rPr>
          <w:rFonts w:hint="cs"/>
          <w:rtl/>
        </w:rPr>
      </w:pPr>
      <w:r>
        <w:rPr>
          <w:rFonts w:hint="cs"/>
          <w:rtl/>
        </w:rPr>
        <w:t>חבר הכנסת, אני רוצה לומר שהוצאת את המלים מהפה של אנשי הימין</w:t>
      </w:r>
      <w:r>
        <w:rPr>
          <w:rFonts w:hint="cs"/>
          <w:rtl/>
        </w:rPr>
        <w:t>, כאשר אני נותן לך רשות דיבור. הם אומרים לי שאני מבייש את הכנסת, כשאני נותן לך רשות דיבור. אני דוחה אותם בשאט-נפש.</w:t>
      </w:r>
    </w:p>
    <w:p w14:paraId="07AA9B38" w14:textId="77777777" w:rsidR="00000000" w:rsidRDefault="000E0F03">
      <w:pPr>
        <w:pStyle w:val="af0"/>
        <w:rPr>
          <w:rtl/>
        </w:rPr>
      </w:pPr>
    </w:p>
    <w:p w14:paraId="371157D6" w14:textId="77777777" w:rsidR="00000000" w:rsidRDefault="000E0F03">
      <w:pPr>
        <w:pStyle w:val="af0"/>
        <w:rPr>
          <w:rtl/>
        </w:rPr>
      </w:pPr>
      <w:r>
        <w:rPr>
          <w:rFonts w:hint="eastAsia"/>
          <w:rtl/>
        </w:rPr>
        <w:t>עסאם</w:t>
      </w:r>
      <w:r>
        <w:rPr>
          <w:rtl/>
        </w:rPr>
        <w:t xml:space="preserve"> מח'ול (חד"ש-תע"ל):</w:t>
      </w:r>
    </w:p>
    <w:p w14:paraId="2F6371D4" w14:textId="77777777" w:rsidR="00000000" w:rsidRDefault="000E0F03">
      <w:pPr>
        <w:pStyle w:val="a0"/>
        <w:rPr>
          <w:rFonts w:hint="cs"/>
          <w:rtl/>
        </w:rPr>
      </w:pPr>
    </w:p>
    <w:p w14:paraId="151297A1" w14:textId="77777777" w:rsidR="00000000" w:rsidRDefault="000E0F03">
      <w:pPr>
        <w:pStyle w:val="a0"/>
        <w:rPr>
          <w:rFonts w:hint="cs"/>
          <w:rtl/>
        </w:rPr>
      </w:pPr>
      <w:r>
        <w:rPr>
          <w:rFonts w:hint="cs"/>
          <w:rtl/>
        </w:rPr>
        <w:t>- - -</w:t>
      </w:r>
    </w:p>
    <w:p w14:paraId="054FA527" w14:textId="77777777" w:rsidR="00000000" w:rsidRDefault="000E0F03">
      <w:pPr>
        <w:pStyle w:val="a0"/>
        <w:rPr>
          <w:rFonts w:hint="cs"/>
          <w:rtl/>
        </w:rPr>
      </w:pPr>
    </w:p>
    <w:p w14:paraId="5B7F7C58" w14:textId="77777777" w:rsidR="00000000" w:rsidRDefault="000E0F03">
      <w:pPr>
        <w:pStyle w:val="af1"/>
        <w:rPr>
          <w:rtl/>
        </w:rPr>
      </w:pPr>
      <w:r>
        <w:rPr>
          <w:rtl/>
        </w:rPr>
        <w:t>היו"ר ראובן ריבלין:</w:t>
      </w:r>
    </w:p>
    <w:p w14:paraId="44D21821" w14:textId="77777777" w:rsidR="00000000" w:rsidRDefault="000E0F03">
      <w:pPr>
        <w:pStyle w:val="a0"/>
        <w:rPr>
          <w:rtl/>
        </w:rPr>
      </w:pPr>
    </w:p>
    <w:p w14:paraId="4AF493DD" w14:textId="77777777" w:rsidR="00000000" w:rsidRDefault="000E0F03">
      <w:pPr>
        <w:pStyle w:val="a0"/>
        <w:rPr>
          <w:rFonts w:hint="cs"/>
          <w:rtl/>
        </w:rPr>
      </w:pPr>
      <w:r>
        <w:rPr>
          <w:rFonts w:hint="cs"/>
          <w:rtl/>
        </w:rPr>
        <w:t>אדוני, הם אומרים את דברם, ואתה אומר את דברך. לכל אחד מכם יש הרשות. לא פרסמו ברשות השידו</w:t>
      </w:r>
      <w:r>
        <w:rPr>
          <w:rFonts w:hint="cs"/>
          <w:rtl/>
        </w:rPr>
        <w:t>ר דבר שראוי לפרסום, אומרת חברת הכנסת פינקלשטיין.</w:t>
      </w:r>
    </w:p>
    <w:p w14:paraId="23D95204" w14:textId="77777777" w:rsidR="00000000" w:rsidRDefault="000E0F03">
      <w:pPr>
        <w:pStyle w:val="a0"/>
        <w:rPr>
          <w:rFonts w:hint="cs"/>
          <w:rtl/>
        </w:rPr>
      </w:pPr>
    </w:p>
    <w:p w14:paraId="632C16ED" w14:textId="77777777" w:rsidR="00000000" w:rsidRDefault="000E0F03">
      <w:pPr>
        <w:pStyle w:val="a"/>
        <w:rPr>
          <w:rtl/>
        </w:rPr>
      </w:pPr>
      <w:bookmarkStart w:id="188" w:name="FS000001064T21_07_2004_13_52_36"/>
      <w:bookmarkStart w:id="189" w:name="_Toc87615525"/>
      <w:bookmarkEnd w:id="188"/>
      <w:r>
        <w:rPr>
          <w:rFonts w:hint="eastAsia"/>
          <w:rtl/>
        </w:rPr>
        <w:t>שר</w:t>
      </w:r>
      <w:r>
        <w:rPr>
          <w:rtl/>
        </w:rPr>
        <w:t xml:space="preserve"> הת</w:t>
      </w:r>
      <w:r>
        <w:rPr>
          <w:rFonts w:hint="cs"/>
          <w:rtl/>
        </w:rPr>
        <w:t xml:space="preserve">עשייה, המסחר והתעסוקה </w:t>
      </w:r>
      <w:r>
        <w:rPr>
          <w:rtl/>
        </w:rPr>
        <w:t>אהוד אולמרט:</w:t>
      </w:r>
      <w:bookmarkEnd w:id="189"/>
    </w:p>
    <w:p w14:paraId="2D787A22" w14:textId="77777777" w:rsidR="00000000" w:rsidRDefault="000E0F03">
      <w:pPr>
        <w:pStyle w:val="a0"/>
        <w:rPr>
          <w:rFonts w:hint="cs"/>
          <w:rtl/>
        </w:rPr>
      </w:pPr>
    </w:p>
    <w:p w14:paraId="01F243BF" w14:textId="77777777" w:rsidR="00000000" w:rsidRDefault="000E0F03">
      <w:pPr>
        <w:pStyle w:val="a0"/>
        <w:rPr>
          <w:rFonts w:hint="cs"/>
          <w:rtl/>
        </w:rPr>
      </w:pPr>
      <w:bookmarkStart w:id="190" w:name="FS000001064T21_07_2004_13_52_24"/>
      <w:bookmarkEnd w:id="190"/>
      <w:r>
        <w:rPr>
          <w:rFonts w:hint="cs"/>
          <w:rtl/>
        </w:rPr>
        <w:t>כבוד היושב-ראש, האם הכוונה היא שאני אשיב על השאלה?</w:t>
      </w:r>
    </w:p>
    <w:p w14:paraId="461D9E40" w14:textId="77777777" w:rsidR="00000000" w:rsidRDefault="000E0F03">
      <w:pPr>
        <w:pStyle w:val="a0"/>
        <w:rPr>
          <w:rFonts w:hint="cs"/>
          <w:rtl/>
        </w:rPr>
      </w:pPr>
    </w:p>
    <w:p w14:paraId="794CC900" w14:textId="77777777" w:rsidR="00000000" w:rsidRDefault="000E0F03">
      <w:pPr>
        <w:pStyle w:val="af1"/>
        <w:rPr>
          <w:rtl/>
        </w:rPr>
      </w:pPr>
      <w:r>
        <w:rPr>
          <w:rtl/>
        </w:rPr>
        <w:t>היו"ר ראובן ריבלין:</w:t>
      </w:r>
    </w:p>
    <w:p w14:paraId="11C80E59" w14:textId="77777777" w:rsidR="00000000" w:rsidRDefault="000E0F03">
      <w:pPr>
        <w:pStyle w:val="a0"/>
        <w:rPr>
          <w:rtl/>
        </w:rPr>
      </w:pPr>
    </w:p>
    <w:p w14:paraId="42DB1DDC" w14:textId="77777777" w:rsidR="00000000" w:rsidRDefault="000E0F03">
      <w:pPr>
        <w:pStyle w:val="a0"/>
        <w:rPr>
          <w:rFonts w:hint="cs"/>
          <w:rtl/>
        </w:rPr>
      </w:pPr>
      <w:r>
        <w:rPr>
          <w:rFonts w:hint="cs"/>
          <w:rtl/>
        </w:rPr>
        <w:t>אדוני, בבקשה.</w:t>
      </w:r>
    </w:p>
    <w:p w14:paraId="6B155D3B" w14:textId="77777777" w:rsidR="00000000" w:rsidRDefault="000E0F03">
      <w:pPr>
        <w:pStyle w:val="a0"/>
        <w:rPr>
          <w:rFonts w:hint="cs"/>
          <w:rtl/>
        </w:rPr>
      </w:pPr>
    </w:p>
    <w:p w14:paraId="2DA6983F" w14:textId="77777777" w:rsidR="00000000" w:rsidRDefault="000E0F03">
      <w:pPr>
        <w:pStyle w:val="a"/>
        <w:rPr>
          <w:rtl/>
        </w:rPr>
      </w:pPr>
      <w:bookmarkStart w:id="191" w:name="FS000001064T21_07_2004_13_52_42C"/>
      <w:bookmarkStart w:id="192" w:name="_Toc87615526"/>
      <w:bookmarkEnd w:id="191"/>
      <w:r>
        <w:rPr>
          <w:rFonts w:hint="eastAsia"/>
          <w:rtl/>
        </w:rPr>
        <w:t>שר</w:t>
      </w:r>
      <w:r>
        <w:rPr>
          <w:rtl/>
        </w:rPr>
        <w:t xml:space="preserve"> הת</w:t>
      </w:r>
      <w:r>
        <w:rPr>
          <w:rFonts w:hint="cs"/>
          <w:rtl/>
        </w:rPr>
        <w:t xml:space="preserve">עשייה, המסחר והתעסוקה </w:t>
      </w:r>
      <w:r>
        <w:rPr>
          <w:rtl/>
        </w:rPr>
        <w:t>אהוד אולמרט:</w:t>
      </w:r>
      <w:bookmarkEnd w:id="192"/>
    </w:p>
    <w:p w14:paraId="6B2B6D72" w14:textId="77777777" w:rsidR="00000000" w:rsidRDefault="000E0F03">
      <w:pPr>
        <w:pStyle w:val="a0"/>
        <w:rPr>
          <w:rtl/>
        </w:rPr>
      </w:pPr>
    </w:p>
    <w:p w14:paraId="7C128FF8" w14:textId="77777777" w:rsidR="00000000" w:rsidRDefault="000E0F03">
      <w:pPr>
        <w:pStyle w:val="a0"/>
        <w:rPr>
          <w:rFonts w:hint="cs"/>
          <w:rtl/>
        </w:rPr>
      </w:pPr>
      <w:r>
        <w:rPr>
          <w:rFonts w:hint="cs"/>
          <w:rtl/>
        </w:rPr>
        <w:t>אני רק רוצה כהערת פתיחה: הואיל וכבוד</w:t>
      </w:r>
      <w:r>
        <w:rPr>
          <w:rFonts w:hint="cs"/>
          <w:rtl/>
        </w:rPr>
        <w:t>ו העיר שהכוונה היתה מלכתחילה לשאול את השאלה אתמול - -</w:t>
      </w:r>
    </w:p>
    <w:p w14:paraId="6F2A0A1D" w14:textId="77777777" w:rsidR="00000000" w:rsidRDefault="000E0F03">
      <w:pPr>
        <w:pStyle w:val="a0"/>
        <w:rPr>
          <w:rFonts w:hint="cs"/>
          <w:rtl/>
        </w:rPr>
      </w:pPr>
    </w:p>
    <w:p w14:paraId="3AD2DF77" w14:textId="77777777" w:rsidR="00000000" w:rsidRDefault="000E0F03">
      <w:pPr>
        <w:pStyle w:val="af0"/>
        <w:rPr>
          <w:rtl/>
        </w:rPr>
      </w:pPr>
      <w:r>
        <w:rPr>
          <w:rFonts w:hint="eastAsia"/>
          <w:rtl/>
        </w:rPr>
        <w:t>יצחק</w:t>
      </w:r>
      <w:r>
        <w:rPr>
          <w:rtl/>
        </w:rPr>
        <w:t xml:space="preserve"> הרצוג (העבודה-מימד):</w:t>
      </w:r>
    </w:p>
    <w:p w14:paraId="46D3A57B" w14:textId="77777777" w:rsidR="00000000" w:rsidRDefault="000E0F03">
      <w:pPr>
        <w:pStyle w:val="a0"/>
        <w:rPr>
          <w:rFonts w:hint="cs"/>
          <w:rtl/>
        </w:rPr>
      </w:pPr>
    </w:p>
    <w:p w14:paraId="408043F0" w14:textId="77777777" w:rsidR="00000000" w:rsidRDefault="000E0F03">
      <w:pPr>
        <w:pStyle w:val="a0"/>
        <w:rPr>
          <w:rFonts w:hint="cs"/>
          <w:rtl/>
        </w:rPr>
      </w:pPr>
      <w:r>
        <w:rPr>
          <w:rFonts w:hint="cs"/>
          <w:rtl/>
        </w:rPr>
        <w:t>שאלה באמצע - - -</w:t>
      </w:r>
    </w:p>
    <w:p w14:paraId="13BB2961" w14:textId="77777777" w:rsidR="00000000" w:rsidRDefault="000E0F03">
      <w:pPr>
        <w:pStyle w:val="a0"/>
        <w:rPr>
          <w:rFonts w:hint="cs"/>
          <w:rtl/>
        </w:rPr>
      </w:pPr>
    </w:p>
    <w:p w14:paraId="0E2F23E4" w14:textId="77777777" w:rsidR="00000000" w:rsidRDefault="000E0F03">
      <w:pPr>
        <w:pStyle w:val="a"/>
        <w:rPr>
          <w:rtl/>
        </w:rPr>
      </w:pPr>
      <w:bookmarkStart w:id="193" w:name="FS000001064T21_07_2004_13_53_44C"/>
      <w:bookmarkStart w:id="194" w:name="_Toc87615527"/>
      <w:bookmarkEnd w:id="193"/>
      <w:r>
        <w:rPr>
          <w:rFonts w:hint="eastAsia"/>
          <w:rtl/>
        </w:rPr>
        <w:t>שר</w:t>
      </w:r>
      <w:r>
        <w:rPr>
          <w:rtl/>
        </w:rPr>
        <w:t xml:space="preserve"> הת</w:t>
      </w:r>
      <w:r>
        <w:rPr>
          <w:rFonts w:hint="cs"/>
          <w:rtl/>
        </w:rPr>
        <w:t xml:space="preserve">עשייה, המסחר והתעסוקה </w:t>
      </w:r>
      <w:r>
        <w:rPr>
          <w:rtl/>
        </w:rPr>
        <w:t>אהוד אולמרט:</w:t>
      </w:r>
      <w:bookmarkEnd w:id="194"/>
    </w:p>
    <w:p w14:paraId="41809767" w14:textId="77777777" w:rsidR="00000000" w:rsidRDefault="000E0F03">
      <w:pPr>
        <w:pStyle w:val="a0"/>
        <w:rPr>
          <w:rtl/>
        </w:rPr>
      </w:pPr>
    </w:p>
    <w:p w14:paraId="7D3D1F62" w14:textId="77777777" w:rsidR="00000000" w:rsidRDefault="000E0F03">
      <w:pPr>
        <w:pStyle w:val="a0"/>
        <w:rPr>
          <w:rFonts w:hint="cs"/>
          <w:rtl/>
        </w:rPr>
      </w:pPr>
      <w:r>
        <w:rPr>
          <w:rFonts w:hint="cs"/>
          <w:rtl/>
        </w:rPr>
        <w:t>- - אכן שהיתי כמה שעות אתמול בבניין. מובן שאילו הייתי יודע שיש כוונה לשאול אותי - -</w:t>
      </w:r>
    </w:p>
    <w:p w14:paraId="2CE9F20E" w14:textId="77777777" w:rsidR="00000000" w:rsidRDefault="000E0F03">
      <w:pPr>
        <w:pStyle w:val="a0"/>
        <w:rPr>
          <w:rFonts w:hint="cs"/>
          <w:rtl/>
        </w:rPr>
      </w:pPr>
    </w:p>
    <w:p w14:paraId="25F7DBE1" w14:textId="77777777" w:rsidR="00000000" w:rsidRDefault="000E0F03">
      <w:pPr>
        <w:pStyle w:val="af1"/>
        <w:rPr>
          <w:rtl/>
        </w:rPr>
      </w:pPr>
      <w:r>
        <w:rPr>
          <w:rtl/>
        </w:rPr>
        <w:t>היו"ר ראובן ריבלין:</w:t>
      </w:r>
    </w:p>
    <w:p w14:paraId="30BB0395" w14:textId="77777777" w:rsidR="00000000" w:rsidRDefault="000E0F03">
      <w:pPr>
        <w:pStyle w:val="a0"/>
        <w:rPr>
          <w:rtl/>
        </w:rPr>
      </w:pPr>
    </w:p>
    <w:p w14:paraId="1185317D" w14:textId="77777777" w:rsidR="00000000" w:rsidRDefault="000E0F03">
      <w:pPr>
        <w:pStyle w:val="a0"/>
        <w:rPr>
          <w:rFonts w:hint="cs"/>
          <w:rtl/>
        </w:rPr>
      </w:pPr>
      <w:r>
        <w:rPr>
          <w:rFonts w:hint="cs"/>
          <w:rtl/>
        </w:rPr>
        <w:t>מה אני יכ</w:t>
      </w:r>
      <w:r>
        <w:rPr>
          <w:rFonts w:hint="cs"/>
          <w:rtl/>
        </w:rPr>
        <w:t>ול לעשות?</w:t>
      </w:r>
    </w:p>
    <w:p w14:paraId="3DC85164" w14:textId="77777777" w:rsidR="00000000" w:rsidRDefault="000E0F03">
      <w:pPr>
        <w:pStyle w:val="a0"/>
        <w:rPr>
          <w:rFonts w:hint="cs"/>
          <w:rtl/>
        </w:rPr>
      </w:pPr>
    </w:p>
    <w:p w14:paraId="48E74005" w14:textId="77777777" w:rsidR="00000000" w:rsidRDefault="000E0F03">
      <w:pPr>
        <w:pStyle w:val="a"/>
        <w:rPr>
          <w:rtl/>
        </w:rPr>
      </w:pPr>
      <w:bookmarkStart w:id="195" w:name="FS000001064T21_07_2004_13_54_17C"/>
      <w:bookmarkStart w:id="196" w:name="_Toc87615528"/>
      <w:bookmarkEnd w:id="195"/>
      <w:r>
        <w:rPr>
          <w:rFonts w:hint="eastAsia"/>
          <w:rtl/>
        </w:rPr>
        <w:t>שר</w:t>
      </w:r>
      <w:r>
        <w:rPr>
          <w:rtl/>
        </w:rPr>
        <w:t xml:space="preserve"> הת</w:t>
      </w:r>
      <w:r>
        <w:rPr>
          <w:rFonts w:hint="cs"/>
          <w:rtl/>
        </w:rPr>
        <w:t xml:space="preserve">עשייה, המסחר והתעסוקה </w:t>
      </w:r>
      <w:r>
        <w:rPr>
          <w:rtl/>
        </w:rPr>
        <w:t>אהוד אולמרט:</w:t>
      </w:r>
      <w:bookmarkEnd w:id="196"/>
    </w:p>
    <w:p w14:paraId="6A8FDFB9" w14:textId="77777777" w:rsidR="00000000" w:rsidRDefault="000E0F03">
      <w:pPr>
        <w:pStyle w:val="-"/>
        <w:rPr>
          <w:rtl/>
        </w:rPr>
      </w:pPr>
    </w:p>
    <w:p w14:paraId="2C86A93B" w14:textId="77777777" w:rsidR="00000000" w:rsidRDefault="000E0F03">
      <w:pPr>
        <w:pStyle w:val="a0"/>
        <w:rPr>
          <w:rtl/>
        </w:rPr>
      </w:pPr>
    </w:p>
    <w:p w14:paraId="4516FAEC" w14:textId="77777777" w:rsidR="00000000" w:rsidRDefault="000E0F03">
      <w:pPr>
        <w:pStyle w:val="a0"/>
        <w:rPr>
          <w:rFonts w:hint="cs"/>
          <w:rtl/>
        </w:rPr>
      </w:pPr>
      <w:r>
        <w:rPr>
          <w:rFonts w:hint="cs"/>
          <w:rtl/>
        </w:rPr>
        <w:t>- - לא הייתי מהסס להתייצב מול היושב-ראש ולהשיב על השאלה מייד.</w:t>
      </w:r>
    </w:p>
    <w:p w14:paraId="1DA51C4F" w14:textId="77777777" w:rsidR="00000000" w:rsidRDefault="000E0F03">
      <w:pPr>
        <w:pStyle w:val="a0"/>
        <w:rPr>
          <w:rFonts w:hint="cs"/>
          <w:rtl/>
        </w:rPr>
      </w:pPr>
    </w:p>
    <w:p w14:paraId="623BBDBE" w14:textId="77777777" w:rsidR="00000000" w:rsidRDefault="000E0F03">
      <w:pPr>
        <w:pStyle w:val="af1"/>
        <w:rPr>
          <w:rtl/>
        </w:rPr>
      </w:pPr>
    </w:p>
    <w:p w14:paraId="28EB00F6" w14:textId="77777777" w:rsidR="00000000" w:rsidRDefault="000E0F03">
      <w:pPr>
        <w:pStyle w:val="af1"/>
        <w:rPr>
          <w:rtl/>
        </w:rPr>
      </w:pPr>
      <w:r>
        <w:rPr>
          <w:rtl/>
        </w:rPr>
        <w:t>היו"ר ראובן ריבלין:</w:t>
      </w:r>
    </w:p>
    <w:p w14:paraId="5A909629" w14:textId="77777777" w:rsidR="00000000" w:rsidRDefault="000E0F03">
      <w:pPr>
        <w:pStyle w:val="a0"/>
        <w:rPr>
          <w:rFonts w:hint="cs"/>
          <w:rtl/>
        </w:rPr>
      </w:pPr>
    </w:p>
    <w:p w14:paraId="77DD96F5" w14:textId="77777777" w:rsidR="00000000" w:rsidRDefault="000E0F03">
      <w:pPr>
        <w:pStyle w:val="a0"/>
        <w:rPr>
          <w:rFonts w:hint="cs"/>
          <w:rtl/>
        </w:rPr>
      </w:pPr>
      <w:r>
        <w:rPr>
          <w:rFonts w:hint="cs"/>
          <w:rtl/>
        </w:rPr>
        <w:t>אין לי ספק.</w:t>
      </w:r>
    </w:p>
    <w:p w14:paraId="0AF51CB5" w14:textId="77777777" w:rsidR="00000000" w:rsidRDefault="000E0F03">
      <w:pPr>
        <w:pStyle w:val="a0"/>
        <w:rPr>
          <w:rFonts w:hint="cs"/>
          <w:rtl/>
        </w:rPr>
      </w:pPr>
    </w:p>
    <w:p w14:paraId="785B0E36" w14:textId="77777777" w:rsidR="00000000" w:rsidRDefault="000E0F03">
      <w:pPr>
        <w:pStyle w:val="a"/>
        <w:rPr>
          <w:rtl/>
        </w:rPr>
      </w:pPr>
      <w:bookmarkStart w:id="197" w:name="FS000001064T21_07_2004_13_54_37C"/>
      <w:bookmarkStart w:id="198" w:name="_Toc87615529"/>
      <w:bookmarkEnd w:id="197"/>
      <w:r>
        <w:rPr>
          <w:rFonts w:hint="eastAsia"/>
          <w:rtl/>
        </w:rPr>
        <w:t>שר</w:t>
      </w:r>
      <w:r>
        <w:rPr>
          <w:rtl/>
        </w:rPr>
        <w:t xml:space="preserve"> הת</w:t>
      </w:r>
      <w:r>
        <w:rPr>
          <w:rFonts w:hint="cs"/>
          <w:rtl/>
        </w:rPr>
        <w:t xml:space="preserve">עשייה, המסחר והתעסוקה </w:t>
      </w:r>
      <w:r>
        <w:rPr>
          <w:rtl/>
        </w:rPr>
        <w:t>אהוד אולמרט:</w:t>
      </w:r>
      <w:bookmarkEnd w:id="198"/>
    </w:p>
    <w:p w14:paraId="583D323D" w14:textId="77777777" w:rsidR="00000000" w:rsidRDefault="000E0F03">
      <w:pPr>
        <w:pStyle w:val="a0"/>
        <w:rPr>
          <w:rtl/>
        </w:rPr>
      </w:pPr>
    </w:p>
    <w:p w14:paraId="3EBD3B7B" w14:textId="77777777" w:rsidR="00000000" w:rsidRDefault="000E0F03">
      <w:pPr>
        <w:pStyle w:val="a0"/>
        <w:rPr>
          <w:rFonts w:hint="cs"/>
          <w:rtl/>
        </w:rPr>
      </w:pPr>
      <w:r>
        <w:rPr>
          <w:rFonts w:hint="cs"/>
          <w:rtl/>
        </w:rPr>
        <w:t>תשובתי היא, שאכן שמעתי אתמול, בדרך מקרה, על כך שבוטל תשדיר השירו</w:t>
      </w:r>
      <w:r>
        <w:rPr>
          <w:rFonts w:hint="cs"/>
          <w:rtl/>
        </w:rPr>
        <w:t xml:space="preserve">ת הזה. אני רואה לנכון לציין, שכשר ממונה אינני רואה לנכון להתערב בהחלטות מן הסוג הזה שהגופים המתאימים ברשות השידור הם סוברניים להחליט בהן. הואיל והשאלה נשאלה עכשיו, והייתי מופתע מהעיתוי שלה, אני מבטיח לבקש שיאמרו לי מה היו השיקולים. אני מאמין שהשיקולים היו </w:t>
      </w:r>
      <w:r>
        <w:rPr>
          <w:rFonts w:hint="cs"/>
          <w:rtl/>
        </w:rPr>
        <w:t>ענייניים. אני אמסור עליהם לגברת, חברת הכנסת גילה פינקלשטיין בשבוע הבא, עם כל הפירוט, מייד לאחר המצעד. תודה רבה.</w:t>
      </w:r>
    </w:p>
    <w:p w14:paraId="7C9FB80B" w14:textId="77777777" w:rsidR="00000000" w:rsidRDefault="000E0F03">
      <w:pPr>
        <w:pStyle w:val="a0"/>
        <w:rPr>
          <w:rFonts w:hint="cs"/>
          <w:rtl/>
        </w:rPr>
      </w:pPr>
    </w:p>
    <w:p w14:paraId="16648073" w14:textId="77777777" w:rsidR="00000000" w:rsidRDefault="000E0F03">
      <w:pPr>
        <w:pStyle w:val="af0"/>
        <w:rPr>
          <w:rtl/>
        </w:rPr>
      </w:pPr>
      <w:r>
        <w:rPr>
          <w:rFonts w:hint="eastAsia"/>
          <w:rtl/>
        </w:rPr>
        <w:t>קריאה</w:t>
      </w:r>
      <w:r>
        <w:rPr>
          <w:rtl/>
        </w:rPr>
        <w:t>:</w:t>
      </w:r>
    </w:p>
    <w:p w14:paraId="28A07865" w14:textId="77777777" w:rsidR="00000000" w:rsidRDefault="000E0F03">
      <w:pPr>
        <w:pStyle w:val="a0"/>
        <w:rPr>
          <w:rFonts w:hint="cs"/>
          <w:rtl/>
        </w:rPr>
      </w:pPr>
    </w:p>
    <w:p w14:paraId="2F379282" w14:textId="77777777" w:rsidR="00000000" w:rsidRDefault="000E0F03">
      <w:pPr>
        <w:pStyle w:val="a0"/>
        <w:rPr>
          <w:rFonts w:hint="cs"/>
          <w:rtl/>
        </w:rPr>
      </w:pPr>
      <w:r>
        <w:rPr>
          <w:rFonts w:hint="cs"/>
          <w:rtl/>
        </w:rPr>
        <w:t>- - -</w:t>
      </w:r>
    </w:p>
    <w:p w14:paraId="01FC5A93" w14:textId="77777777" w:rsidR="00000000" w:rsidRDefault="000E0F03">
      <w:pPr>
        <w:pStyle w:val="a0"/>
        <w:rPr>
          <w:rFonts w:hint="cs"/>
          <w:rtl/>
        </w:rPr>
      </w:pPr>
    </w:p>
    <w:p w14:paraId="492B689B" w14:textId="77777777" w:rsidR="00000000" w:rsidRDefault="000E0F03">
      <w:pPr>
        <w:pStyle w:val="af1"/>
        <w:rPr>
          <w:rtl/>
        </w:rPr>
      </w:pPr>
      <w:r>
        <w:rPr>
          <w:rtl/>
        </w:rPr>
        <w:t>היו"ר ראובן ריבלין:</w:t>
      </w:r>
    </w:p>
    <w:p w14:paraId="2158ECC9" w14:textId="77777777" w:rsidR="00000000" w:rsidRDefault="000E0F03">
      <w:pPr>
        <w:pStyle w:val="a0"/>
        <w:rPr>
          <w:rtl/>
        </w:rPr>
      </w:pPr>
    </w:p>
    <w:p w14:paraId="6B80A9C4" w14:textId="77777777" w:rsidR="00000000" w:rsidRDefault="000E0F03">
      <w:pPr>
        <w:pStyle w:val="a0"/>
        <w:rPr>
          <w:rFonts w:hint="cs"/>
          <w:rtl/>
        </w:rPr>
      </w:pPr>
      <w:r>
        <w:rPr>
          <w:rFonts w:hint="cs"/>
          <w:rtl/>
        </w:rPr>
        <w:t>שקט. אני מאוד מודה לממלא-מקום ראש הממשלה על תשובתו העניינית והישירה, בין שהיא מוצאת חן בעיני מישהו ובין שלא</w:t>
      </w:r>
      <w:r>
        <w:rPr>
          <w:rFonts w:hint="cs"/>
          <w:rtl/>
        </w:rPr>
        <w:t>.</w:t>
      </w:r>
    </w:p>
    <w:p w14:paraId="41FDC0BC" w14:textId="77777777" w:rsidR="00000000" w:rsidRDefault="000E0F03">
      <w:pPr>
        <w:pStyle w:val="a0"/>
        <w:rPr>
          <w:rFonts w:hint="cs"/>
          <w:rtl/>
        </w:rPr>
      </w:pPr>
    </w:p>
    <w:p w14:paraId="3ED7C1F1" w14:textId="77777777" w:rsidR="00000000" w:rsidRDefault="000E0F03">
      <w:pPr>
        <w:pStyle w:val="af0"/>
        <w:rPr>
          <w:rtl/>
        </w:rPr>
      </w:pPr>
      <w:r>
        <w:rPr>
          <w:rFonts w:hint="eastAsia"/>
          <w:rtl/>
        </w:rPr>
        <w:t>גילה</w:t>
      </w:r>
      <w:r>
        <w:rPr>
          <w:rtl/>
        </w:rPr>
        <w:t xml:space="preserve"> פינקלשטיין (מפד"ל):</w:t>
      </w:r>
    </w:p>
    <w:p w14:paraId="763805A0" w14:textId="77777777" w:rsidR="00000000" w:rsidRDefault="000E0F03">
      <w:pPr>
        <w:pStyle w:val="a0"/>
        <w:rPr>
          <w:rFonts w:hint="cs"/>
          <w:rtl/>
        </w:rPr>
      </w:pPr>
    </w:p>
    <w:p w14:paraId="5E3CCB7A" w14:textId="77777777" w:rsidR="00000000" w:rsidRDefault="000E0F03">
      <w:pPr>
        <w:pStyle w:val="a0"/>
        <w:rPr>
          <w:rFonts w:hint="cs"/>
          <w:rtl/>
        </w:rPr>
      </w:pPr>
      <w:r>
        <w:rPr>
          <w:rFonts w:hint="cs"/>
          <w:rtl/>
        </w:rPr>
        <w:t>- - -</w:t>
      </w:r>
    </w:p>
    <w:p w14:paraId="5D56E701" w14:textId="77777777" w:rsidR="00000000" w:rsidRDefault="000E0F03">
      <w:pPr>
        <w:pStyle w:val="a0"/>
        <w:rPr>
          <w:rFonts w:hint="cs"/>
          <w:rtl/>
        </w:rPr>
      </w:pPr>
    </w:p>
    <w:p w14:paraId="69E8E97A" w14:textId="77777777" w:rsidR="00000000" w:rsidRDefault="000E0F03">
      <w:pPr>
        <w:pStyle w:val="af1"/>
        <w:rPr>
          <w:rtl/>
        </w:rPr>
      </w:pPr>
      <w:r>
        <w:rPr>
          <w:rtl/>
        </w:rPr>
        <w:t>היו"ר ראובן ריבלין:</w:t>
      </w:r>
    </w:p>
    <w:p w14:paraId="2751DE8A" w14:textId="77777777" w:rsidR="00000000" w:rsidRDefault="000E0F03">
      <w:pPr>
        <w:pStyle w:val="a0"/>
        <w:rPr>
          <w:rtl/>
        </w:rPr>
      </w:pPr>
    </w:p>
    <w:p w14:paraId="0AD31938" w14:textId="77777777" w:rsidR="00000000" w:rsidRDefault="000E0F03">
      <w:pPr>
        <w:pStyle w:val="a0"/>
        <w:rPr>
          <w:rFonts w:hint="cs"/>
          <w:rtl/>
        </w:rPr>
      </w:pPr>
      <w:r>
        <w:rPr>
          <w:rFonts w:hint="cs"/>
          <w:rtl/>
        </w:rPr>
        <w:t>חברת הכנסת פינקלשטיין, תם נושא זה.</w:t>
      </w:r>
    </w:p>
    <w:p w14:paraId="5F7B3EF3" w14:textId="77777777" w:rsidR="00000000" w:rsidRDefault="000E0F03">
      <w:pPr>
        <w:pStyle w:val="a0"/>
        <w:rPr>
          <w:rFonts w:hint="cs"/>
          <w:rtl/>
        </w:rPr>
      </w:pPr>
    </w:p>
    <w:p w14:paraId="162AE6AB" w14:textId="77777777" w:rsidR="00000000" w:rsidRDefault="000E0F03">
      <w:pPr>
        <w:pStyle w:val="af0"/>
        <w:rPr>
          <w:rtl/>
        </w:rPr>
      </w:pPr>
      <w:r>
        <w:rPr>
          <w:rFonts w:hint="eastAsia"/>
          <w:rtl/>
        </w:rPr>
        <w:t>עסאם</w:t>
      </w:r>
      <w:r>
        <w:rPr>
          <w:rtl/>
        </w:rPr>
        <w:t xml:space="preserve"> מח'ול (חד"ש-תע"ל):</w:t>
      </w:r>
    </w:p>
    <w:p w14:paraId="06DFE14D" w14:textId="77777777" w:rsidR="00000000" w:rsidRDefault="000E0F03">
      <w:pPr>
        <w:pStyle w:val="a0"/>
        <w:rPr>
          <w:rFonts w:hint="cs"/>
          <w:rtl/>
        </w:rPr>
      </w:pPr>
    </w:p>
    <w:p w14:paraId="55D2FCC5" w14:textId="77777777" w:rsidR="00000000" w:rsidRDefault="000E0F03">
      <w:pPr>
        <w:pStyle w:val="a0"/>
        <w:rPr>
          <w:rFonts w:hint="cs"/>
          <w:rtl/>
        </w:rPr>
      </w:pPr>
      <w:r>
        <w:rPr>
          <w:rFonts w:hint="cs"/>
          <w:rtl/>
        </w:rPr>
        <w:t>- - -</w:t>
      </w:r>
    </w:p>
    <w:p w14:paraId="1A37FB71" w14:textId="77777777" w:rsidR="00000000" w:rsidRDefault="000E0F03">
      <w:pPr>
        <w:pStyle w:val="a0"/>
        <w:rPr>
          <w:rFonts w:hint="cs"/>
          <w:rtl/>
        </w:rPr>
      </w:pPr>
    </w:p>
    <w:p w14:paraId="70B5EAC6" w14:textId="77777777" w:rsidR="00000000" w:rsidRDefault="000E0F03">
      <w:pPr>
        <w:pStyle w:val="af1"/>
        <w:rPr>
          <w:rtl/>
        </w:rPr>
      </w:pPr>
      <w:r>
        <w:rPr>
          <w:rtl/>
        </w:rPr>
        <w:t>היו"ר ראובן ריבלין:</w:t>
      </w:r>
    </w:p>
    <w:p w14:paraId="0DFCAE23" w14:textId="77777777" w:rsidR="00000000" w:rsidRDefault="000E0F03">
      <w:pPr>
        <w:pStyle w:val="a0"/>
        <w:rPr>
          <w:rtl/>
        </w:rPr>
      </w:pPr>
    </w:p>
    <w:p w14:paraId="31B12019" w14:textId="77777777" w:rsidR="00000000" w:rsidRDefault="000E0F03">
      <w:pPr>
        <w:pStyle w:val="a0"/>
        <w:rPr>
          <w:rFonts w:hint="cs"/>
          <w:rtl/>
        </w:rPr>
      </w:pPr>
      <w:r>
        <w:rPr>
          <w:rFonts w:hint="cs"/>
          <w:rtl/>
        </w:rPr>
        <w:t>חבר הכנסת מח'ול, חכמים היזהרו בדבריכם.</w:t>
      </w:r>
    </w:p>
    <w:p w14:paraId="73293F70" w14:textId="77777777" w:rsidR="00000000" w:rsidRDefault="000E0F03">
      <w:pPr>
        <w:pStyle w:val="a2"/>
        <w:rPr>
          <w:rFonts w:hint="cs"/>
          <w:rtl/>
        </w:rPr>
      </w:pPr>
    </w:p>
    <w:p w14:paraId="10739C28" w14:textId="77777777" w:rsidR="00000000" w:rsidRDefault="000E0F03">
      <w:pPr>
        <w:pStyle w:val="a0"/>
        <w:rPr>
          <w:rFonts w:hint="cs"/>
          <w:rtl/>
        </w:rPr>
      </w:pPr>
    </w:p>
    <w:p w14:paraId="3E3A76BC" w14:textId="77777777" w:rsidR="00000000" w:rsidRDefault="000E0F03">
      <w:pPr>
        <w:pStyle w:val="a2"/>
        <w:rPr>
          <w:rFonts w:hint="cs"/>
          <w:rtl/>
        </w:rPr>
      </w:pPr>
      <w:bookmarkStart w:id="199" w:name="CS30583FI0030583T21_07_2004_13_57_42"/>
      <w:bookmarkStart w:id="200" w:name="_Toc87615530"/>
      <w:bookmarkEnd w:id="199"/>
      <w:r>
        <w:rPr>
          <w:rtl/>
        </w:rPr>
        <w:t>הצעת חוק לתיקון פקודת הרוקחים (הגנה על תיקי רישום), התשס"ד-2004</w:t>
      </w:r>
      <w:bookmarkEnd w:id="200"/>
    </w:p>
    <w:p w14:paraId="63E9D9B8" w14:textId="77777777" w:rsidR="00000000" w:rsidRDefault="000E0F03">
      <w:pPr>
        <w:pStyle w:val="a0"/>
        <w:rPr>
          <w:rFonts w:hint="cs"/>
          <w:rtl/>
        </w:rPr>
      </w:pPr>
      <w:r>
        <w:rPr>
          <w:rtl/>
        </w:rPr>
        <w:t>[נספח</w:t>
      </w:r>
      <w:r>
        <w:rPr>
          <w:rtl/>
        </w:rPr>
        <w:t>ות.]</w:t>
      </w:r>
    </w:p>
    <w:p w14:paraId="1D52565E" w14:textId="77777777" w:rsidR="00000000" w:rsidRDefault="000E0F03">
      <w:pPr>
        <w:pStyle w:val="-0"/>
        <w:rPr>
          <w:rFonts w:hint="cs"/>
          <w:rtl/>
        </w:rPr>
      </w:pPr>
      <w:r>
        <w:rPr>
          <w:rFonts w:hint="cs"/>
          <w:rtl/>
        </w:rPr>
        <w:t>(הצעת חבר הכנסת נסים דהן)</w:t>
      </w:r>
    </w:p>
    <w:p w14:paraId="7AC8048D" w14:textId="77777777" w:rsidR="00000000" w:rsidRDefault="000E0F03">
      <w:pPr>
        <w:pStyle w:val="-0"/>
        <w:rPr>
          <w:rFonts w:hint="cs"/>
          <w:rtl/>
        </w:rPr>
      </w:pPr>
    </w:p>
    <w:p w14:paraId="66637C19" w14:textId="77777777" w:rsidR="00000000" w:rsidRDefault="000E0F03">
      <w:pPr>
        <w:pStyle w:val="a0"/>
        <w:rPr>
          <w:rFonts w:hint="cs"/>
          <w:rtl/>
        </w:rPr>
      </w:pPr>
    </w:p>
    <w:p w14:paraId="119CB40F" w14:textId="77777777" w:rsidR="00000000" w:rsidRDefault="000E0F03">
      <w:pPr>
        <w:pStyle w:val="af1"/>
        <w:rPr>
          <w:rtl/>
        </w:rPr>
      </w:pPr>
      <w:r>
        <w:rPr>
          <w:rtl/>
        </w:rPr>
        <w:t>היו"ר ראובן ריבלין:</w:t>
      </w:r>
    </w:p>
    <w:p w14:paraId="43B46948" w14:textId="77777777" w:rsidR="00000000" w:rsidRDefault="000E0F03">
      <w:pPr>
        <w:pStyle w:val="a0"/>
        <w:rPr>
          <w:rtl/>
        </w:rPr>
      </w:pPr>
    </w:p>
    <w:p w14:paraId="7B37D415" w14:textId="77777777" w:rsidR="00000000" w:rsidRDefault="000E0F03">
      <w:pPr>
        <w:pStyle w:val="a0"/>
        <w:rPr>
          <w:rFonts w:hint="cs"/>
          <w:rtl/>
        </w:rPr>
      </w:pPr>
      <w:r>
        <w:rPr>
          <w:rFonts w:hint="cs"/>
          <w:rtl/>
        </w:rPr>
        <w:t>הצעת חוק לתיקון פקודת הרוקחים (הגנה על תיקי רישום), התשס"ד-2004, שמספרה פ/2207 - חבר הכנסת נסים דהן, סגן יושב-ראש הכנסת, בבקשה.</w:t>
      </w:r>
    </w:p>
    <w:p w14:paraId="27D01D2C" w14:textId="77777777" w:rsidR="00000000" w:rsidRDefault="000E0F03">
      <w:pPr>
        <w:pStyle w:val="a0"/>
        <w:rPr>
          <w:rFonts w:hint="cs"/>
          <w:rtl/>
        </w:rPr>
      </w:pPr>
    </w:p>
    <w:p w14:paraId="75FBD80E" w14:textId="77777777" w:rsidR="00000000" w:rsidRDefault="000E0F03">
      <w:pPr>
        <w:pStyle w:val="a0"/>
        <w:rPr>
          <w:rFonts w:hint="cs"/>
          <w:rtl/>
        </w:rPr>
      </w:pPr>
      <w:r>
        <w:rPr>
          <w:rFonts w:hint="cs"/>
          <w:rtl/>
        </w:rPr>
        <w:t>רבותי, האינטראקציה בין הממשלה לבין הכנסת תימשך. הרבה פעמים אני נותן לחברי</w:t>
      </w:r>
      <w:r>
        <w:rPr>
          <w:rFonts w:hint="cs"/>
          <w:rtl/>
        </w:rPr>
        <w:t xml:space="preserve"> כנסת מכל סיעות הבית לשאול שאלות את השרים כדי שישיבו, ולפעמים השאלות הן מאוד לא נוחות או אפילו מביכות. הבית והדלת פתוחים, ויש אינטראקציה. אני מוכרח לומר שראש הממשלה לא היסס מעולם לענות על שאלות, גם כשהן קשות.</w:t>
      </w:r>
    </w:p>
    <w:p w14:paraId="599C7E55" w14:textId="77777777" w:rsidR="00000000" w:rsidRDefault="000E0F03">
      <w:pPr>
        <w:pStyle w:val="a0"/>
        <w:rPr>
          <w:rFonts w:hint="cs"/>
          <w:rtl/>
        </w:rPr>
      </w:pPr>
    </w:p>
    <w:p w14:paraId="63A7566C" w14:textId="77777777" w:rsidR="00000000" w:rsidRDefault="000E0F03">
      <w:pPr>
        <w:pStyle w:val="a"/>
        <w:rPr>
          <w:rtl/>
        </w:rPr>
      </w:pPr>
      <w:bookmarkStart w:id="201" w:name="FS000000487T21_07_2004_13_57_54"/>
      <w:bookmarkStart w:id="202" w:name="_Toc87615531"/>
      <w:bookmarkEnd w:id="201"/>
      <w:r>
        <w:rPr>
          <w:rFonts w:hint="eastAsia"/>
          <w:rtl/>
        </w:rPr>
        <w:t>נסים</w:t>
      </w:r>
      <w:r>
        <w:rPr>
          <w:rtl/>
        </w:rPr>
        <w:t xml:space="preserve"> דהן (ש"ס):</w:t>
      </w:r>
      <w:bookmarkEnd w:id="202"/>
    </w:p>
    <w:p w14:paraId="25AB5B62" w14:textId="77777777" w:rsidR="00000000" w:rsidRDefault="000E0F03">
      <w:pPr>
        <w:pStyle w:val="a0"/>
        <w:rPr>
          <w:rFonts w:hint="cs"/>
          <w:rtl/>
        </w:rPr>
      </w:pPr>
    </w:p>
    <w:p w14:paraId="39DD7287" w14:textId="77777777" w:rsidR="00000000" w:rsidRDefault="000E0F03">
      <w:pPr>
        <w:pStyle w:val="a0"/>
        <w:rPr>
          <w:rFonts w:hint="cs"/>
          <w:rtl/>
        </w:rPr>
      </w:pPr>
      <w:r>
        <w:rPr>
          <w:rFonts w:hint="cs"/>
          <w:rtl/>
        </w:rPr>
        <w:t>אדוני היושב-ראש, חברי חברי הכ</w:t>
      </w:r>
      <w:r>
        <w:rPr>
          <w:rFonts w:hint="cs"/>
          <w:rtl/>
        </w:rPr>
        <w:t xml:space="preserve">נסת, את החוק המונח בפניכם הגשתי לאור ניסיוני ומתוך ידיעה אישית כשר הבריאות לשעבר. היום, אם החוק הזה לא מתקבל, מדינת ישראל היא מהמדינות הבודדות שעוד לא תיקנו את זה, שמצטרפת למדינות מהעולם השלישי שלא היינו רוצים להידמות להן בהרבה דברים. </w:t>
      </w:r>
    </w:p>
    <w:p w14:paraId="7F7F7A28" w14:textId="77777777" w:rsidR="00000000" w:rsidRDefault="000E0F03">
      <w:pPr>
        <w:pStyle w:val="a0"/>
        <w:rPr>
          <w:rFonts w:hint="cs"/>
          <w:rtl/>
        </w:rPr>
      </w:pPr>
    </w:p>
    <w:p w14:paraId="587E5DEB" w14:textId="77777777" w:rsidR="00000000" w:rsidRDefault="000E0F03">
      <w:pPr>
        <w:pStyle w:val="a0"/>
        <w:rPr>
          <w:rFonts w:hint="cs"/>
          <w:rtl/>
        </w:rPr>
      </w:pPr>
      <w:r>
        <w:rPr>
          <w:rFonts w:hint="cs"/>
          <w:rtl/>
        </w:rPr>
        <w:t>כולנו יודעים עד כמה</w:t>
      </w:r>
      <w:r>
        <w:rPr>
          <w:rFonts w:hint="cs"/>
          <w:rtl/>
        </w:rPr>
        <w:t xml:space="preserve"> אנחנו לא רוצים להידמות למדינות לא מפותחות מהעולם השלישי. בנושא של הגנה על זכויות וקניין רוחני, לצערי הרב, לפחות בקניין הרוחני בנושא פיתוח תרופות אנחנו עדיין נמצאים ברשימה של מדינות מהעולם השלישי. </w:t>
      </w:r>
    </w:p>
    <w:p w14:paraId="02E5F749" w14:textId="77777777" w:rsidR="00000000" w:rsidRDefault="000E0F03">
      <w:pPr>
        <w:pStyle w:val="a0"/>
        <w:rPr>
          <w:rFonts w:hint="cs"/>
          <w:rtl/>
        </w:rPr>
      </w:pPr>
    </w:p>
    <w:p w14:paraId="4B4C691C" w14:textId="77777777" w:rsidR="00000000" w:rsidRDefault="000E0F03">
      <w:pPr>
        <w:pStyle w:val="a0"/>
        <w:rPr>
          <w:rFonts w:hint="cs"/>
          <w:rtl/>
        </w:rPr>
      </w:pPr>
      <w:r>
        <w:rPr>
          <w:rFonts w:hint="cs"/>
          <w:rtl/>
        </w:rPr>
        <w:t>על מה מדובר? לא ארחיב את הדיבור, וכולם מבינים. לגבי מפתחי</w:t>
      </w:r>
      <w:r>
        <w:rPr>
          <w:rFonts w:hint="cs"/>
          <w:rtl/>
        </w:rPr>
        <w:t xml:space="preserve"> תרופות, בדרך כלל פיתוח תרופה חדשה אורך בין 15 ל-20 שנה - מהרגע שזה רעיון ועד שהתרופה הזאת משוּוקת לציבור הרחב. ידידי חברי הכנסת, אתם מבינים ומתארים לעצמכם מהי המשמעות של פיתוח והשקעה ומחקר ומחקר קליני עד שהתרופה הזאת הופכת מרעיון לתרופה יישומית לציבור הרח</w:t>
      </w:r>
      <w:r>
        <w:rPr>
          <w:rFonts w:hint="cs"/>
          <w:rtl/>
        </w:rPr>
        <w:t>ב? ההשקעה היא של מאות מיליוני דולרים. לפעמים מדובר בהשקעה של 700-800 מיליון, מיליארד דולר, בפיתוח תרופה. מובן שכל ממציא וכל מפתח - בדרך כלל, אלה חברות גדולות - רוצה להחזיר את ההשקעה שלו. לכן, יש חוק הפטנטים, שנותן הגנה על פטנט למשך 15-20 שנה וכו'.</w:t>
      </w:r>
    </w:p>
    <w:p w14:paraId="4D693CDA" w14:textId="77777777" w:rsidR="00000000" w:rsidRDefault="000E0F03">
      <w:pPr>
        <w:pStyle w:val="a0"/>
        <w:rPr>
          <w:rFonts w:hint="cs"/>
          <w:rtl/>
        </w:rPr>
      </w:pPr>
    </w:p>
    <w:p w14:paraId="59505454" w14:textId="77777777" w:rsidR="00000000" w:rsidRDefault="000E0F03">
      <w:pPr>
        <w:pStyle w:val="af0"/>
        <w:rPr>
          <w:rtl/>
        </w:rPr>
      </w:pPr>
      <w:r>
        <w:rPr>
          <w:rFonts w:hint="eastAsia"/>
          <w:rtl/>
        </w:rPr>
        <w:t>קריאה</w:t>
      </w:r>
      <w:r>
        <w:rPr>
          <w:rtl/>
        </w:rPr>
        <w:t>:</w:t>
      </w:r>
    </w:p>
    <w:p w14:paraId="79C0123F" w14:textId="77777777" w:rsidR="00000000" w:rsidRDefault="000E0F03">
      <w:pPr>
        <w:pStyle w:val="a0"/>
        <w:rPr>
          <w:rFonts w:hint="cs"/>
          <w:rtl/>
        </w:rPr>
      </w:pPr>
    </w:p>
    <w:p w14:paraId="58890521" w14:textId="77777777" w:rsidR="00000000" w:rsidRDefault="000E0F03">
      <w:pPr>
        <w:pStyle w:val="a0"/>
        <w:rPr>
          <w:rFonts w:hint="cs"/>
          <w:rtl/>
        </w:rPr>
      </w:pPr>
      <w:r>
        <w:rPr>
          <w:rFonts w:hint="cs"/>
          <w:rtl/>
        </w:rPr>
        <w:t>- - -</w:t>
      </w:r>
    </w:p>
    <w:p w14:paraId="1B96A1C6" w14:textId="77777777" w:rsidR="00000000" w:rsidRDefault="000E0F03">
      <w:pPr>
        <w:pStyle w:val="a0"/>
        <w:rPr>
          <w:rFonts w:hint="cs"/>
          <w:rtl/>
        </w:rPr>
      </w:pPr>
    </w:p>
    <w:p w14:paraId="7CC8FA26" w14:textId="77777777" w:rsidR="00000000" w:rsidRDefault="000E0F03">
      <w:pPr>
        <w:pStyle w:val="-"/>
        <w:rPr>
          <w:rtl/>
        </w:rPr>
      </w:pPr>
      <w:bookmarkStart w:id="203" w:name="FS000000487T21_07_2004_14_03_25C"/>
      <w:bookmarkEnd w:id="203"/>
      <w:r>
        <w:rPr>
          <w:rtl/>
        </w:rPr>
        <w:t>נסים דהן (ש"ס):</w:t>
      </w:r>
    </w:p>
    <w:p w14:paraId="4531801C" w14:textId="77777777" w:rsidR="00000000" w:rsidRDefault="000E0F03">
      <w:pPr>
        <w:pStyle w:val="a0"/>
        <w:rPr>
          <w:rtl/>
        </w:rPr>
      </w:pPr>
    </w:p>
    <w:p w14:paraId="170C9933" w14:textId="77777777" w:rsidR="00000000" w:rsidRDefault="000E0F03">
      <w:pPr>
        <w:pStyle w:val="a0"/>
        <w:rPr>
          <w:rFonts w:hint="cs"/>
          <w:rtl/>
        </w:rPr>
      </w:pPr>
      <w:r>
        <w:rPr>
          <w:rFonts w:hint="cs"/>
          <w:rtl/>
        </w:rPr>
        <w:t>רגע, אל תמהר. חוק הפטנטים זה 15-20 שנה. אבל, יש מצב שאו שהתרופה לא נרשמה כפטנט או שהפיתוח שלה הוא לא פטנט, ואז במדינות רבות בעולם גם יש הגנה של לפחות חמש שנים. יש מדינות באירופה שבהן זה עשר שנים, יש מדינות שבהן זה חמש שנים, ויש מדי</w:t>
      </w:r>
      <w:r>
        <w:rPr>
          <w:rFonts w:hint="cs"/>
          <w:rtl/>
        </w:rPr>
        <w:t xml:space="preserve">נות שבהן זה שבע שנים. מדינת ישראל היא המדינה היחידה שבה על הקניין הרוחני ועל ההשקעה האדירה שמשקיע מפתח תרופה - אין הגנה כלל על תיק הרישום שלו. כלומר, הם יכולים להגיש תיק רישום למשרד הבריאות, משרד הבריאות יבדוק את התיק ויאשר את הרישום. חברה אחרת יכולה לפתח </w:t>
      </w:r>
      <w:r>
        <w:rPr>
          <w:rFonts w:hint="cs"/>
          <w:rtl/>
        </w:rPr>
        <w:t xml:space="preserve">תרופה על סמך הפרסומים שנמצאים בתיק הרישום, שהם פרסומים לציבור הרחב. </w:t>
      </w:r>
    </w:p>
    <w:p w14:paraId="595E0A00" w14:textId="77777777" w:rsidR="00000000" w:rsidRDefault="000E0F03">
      <w:pPr>
        <w:pStyle w:val="a0"/>
        <w:rPr>
          <w:rFonts w:hint="cs"/>
          <w:rtl/>
        </w:rPr>
      </w:pPr>
    </w:p>
    <w:p w14:paraId="07B27EFD" w14:textId="77777777" w:rsidR="00000000" w:rsidRDefault="000E0F03">
      <w:pPr>
        <w:pStyle w:val="a0"/>
        <w:rPr>
          <w:rFonts w:hint="cs"/>
          <w:rtl/>
        </w:rPr>
      </w:pPr>
      <w:r>
        <w:rPr>
          <w:rFonts w:hint="cs"/>
          <w:rtl/>
        </w:rPr>
        <w:t xml:space="preserve">אנחנו עושים את זה מהטעם של הגנה על הציבור, כי רק בשביל המשל: כשאזרח לקח תרופה ופיתח אלרגיה או הסתעפה לו משם בעיה מסוימת, הרופאים צריכים לדעת מהם המרכיבים של התרופה כדי לתת לו טיפול נכון </w:t>
      </w:r>
      <w:r>
        <w:rPr>
          <w:rFonts w:hint="cs"/>
          <w:rtl/>
        </w:rPr>
        <w:t>ונאות. ואז יש מידע רב שמפורסם במסגרת ההגנה על שלום הציבור. אותם מפתחי תרופות גנריות לוקחים את המידע הרב הזה, שמפורסם כדי להגן על שלום הציבור, והוא בסיס מצוין לפיתוח תרופה דומה בשם אחר. זה נקרא תרופה גנרית. אז יש תקופת הפטנט, וברגע שנגמרת תקופת הפטנט הם משו</w:t>
      </w:r>
      <w:r>
        <w:rPr>
          <w:rFonts w:hint="cs"/>
          <w:rtl/>
        </w:rPr>
        <w:t xml:space="preserve">וקים את התרופה. </w:t>
      </w:r>
    </w:p>
    <w:p w14:paraId="65BE7358" w14:textId="77777777" w:rsidR="00000000" w:rsidRDefault="000E0F03">
      <w:pPr>
        <w:pStyle w:val="a0"/>
        <w:rPr>
          <w:rFonts w:hint="cs"/>
          <w:rtl/>
        </w:rPr>
      </w:pPr>
    </w:p>
    <w:p w14:paraId="565BE317" w14:textId="77777777" w:rsidR="00000000" w:rsidRDefault="000E0F03">
      <w:pPr>
        <w:pStyle w:val="a0"/>
        <w:rPr>
          <w:rFonts w:hint="cs"/>
          <w:rtl/>
        </w:rPr>
      </w:pPr>
      <w:r>
        <w:rPr>
          <w:rFonts w:hint="cs"/>
          <w:rtl/>
        </w:rPr>
        <w:t xml:space="preserve">אני חוזר ומציין ורוצה להדגיש: חשוב מאוד שמדינת ישראל תיתן מקום לתרופות גנריות. חשוב מאוד מאוד אפילו. כי תרופות גנריות מורידות את המחירים של התרופות המקוריות בעשרות אחוזים. </w:t>
      </w:r>
    </w:p>
    <w:p w14:paraId="1E23C751" w14:textId="77777777" w:rsidR="00000000" w:rsidRDefault="000E0F03">
      <w:pPr>
        <w:pStyle w:val="a0"/>
        <w:rPr>
          <w:rFonts w:hint="cs"/>
          <w:rtl/>
        </w:rPr>
      </w:pPr>
    </w:p>
    <w:p w14:paraId="5DA23FB9" w14:textId="77777777" w:rsidR="00000000" w:rsidRDefault="000E0F03">
      <w:pPr>
        <w:pStyle w:val="af0"/>
        <w:rPr>
          <w:rtl/>
        </w:rPr>
      </w:pPr>
      <w:r>
        <w:rPr>
          <w:rFonts w:hint="eastAsia"/>
          <w:rtl/>
        </w:rPr>
        <w:t>ג</w:t>
      </w:r>
      <w:r>
        <w:rPr>
          <w:rtl/>
        </w:rPr>
        <w:t>'מאל זחאלקה (בל"ד):</w:t>
      </w:r>
    </w:p>
    <w:p w14:paraId="3473791F" w14:textId="77777777" w:rsidR="00000000" w:rsidRDefault="000E0F03">
      <w:pPr>
        <w:pStyle w:val="a0"/>
        <w:rPr>
          <w:rFonts w:hint="cs"/>
          <w:rtl/>
        </w:rPr>
      </w:pPr>
    </w:p>
    <w:p w14:paraId="4CFA56BA" w14:textId="77777777" w:rsidR="00000000" w:rsidRDefault="000E0F03">
      <w:pPr>
        <w:pStyle w:val="a0"/>
        <w:rPr>
          <w:rFonts w:hint="cs"/>
          <w:rtl/>
        </w:rPr>
      </w:pPr>
      <w:r>
        <w:rPr>
          <w:rFonts w:hint="cs"/>
          <w:rtl/>
        </w:rPr>
        <w:t>איך תעשה את זה? אתה מגן על הקונצרנים. זה מ</w:t>
      </w:r>
      <w:r>
        <w:rPr>
          <w:rFonts w:hint="cs"/>
          <w:rtl/>
        </w:rPr>
        <w:t xml:space="preserve">ה שאתה עושה. נגד העובדים בארץ. </w:t>
      </w:r>
    </w:p>
    <w:p w14:paraId="3ADE0DD0" w14:textId="77777777" w:rsidR="00000000" w:rsidRDefault="000E0F03">
      <w:pPr>
        <w:pStyle w:val="a0"/>
        <w:ind w:firstLine="0"/>
        <w:rPr>
          <w:rFonts w:hint="cs"/>
          <w:rtl/>
        </w:rPr>
      </w:pPr>
    </w:p>
    <w:p w14:paraId="73C4C225" w14:textId="77777777" w:rsidR="00000000" w:rsidRDefault="000E0F03">
      <w:pPr>
        <w:pStyle w:val="-"/>
        <w:rPr>
          <w:rtl/>
        </w:rPr>
      </w:pPr>
      <w:bookmarkStart w:id="204" w:name="FS000000487T21_07_2004_13_40_41"/>
      <w:bookmarkStart w:id="205" w:name="FS000000487T21_07_2004_13_40_45C"/>
      <w:bookmarkEnd w:id="204"/>
      <w:r>
        <w:rPr>
          <w:rFonts w:hint="eastAsia"/>
          <w:rtl/>
        </w:rPr>
        <w:t>נסים</w:t>
      </w:r>
      <w:r>
        <w:rPr>
          <w:rtl/>
        </w:rPr>
        <w:t xml:space="preserve"> דהן (ש"ס):</w:t>
      </w:r>
    </w:p>
    <w:p w14:paraId="5E59009F" w14:textId="77777777" w:rsidR="00000000" w:rsidRDefault="000E0F03">
      <w:pPr>
        <w:pStyle w:val="a0"/>
        <w:rPr>
          <w:rtl/>
        </w:rPr>
      </w:pPr>
    </w:p>
    <w:p w14:paraId="1779C548" w14:textId="77777777" w:rsidR="00000000" w:rsidRDefault="000E0F03">
      <w:pPr>
        <w:pStyle w:val="a0"/>
        <w:rPr>
          <w:rFonts w:hint="cs"/>
          <w:rtl/>
        </w:rPr>
      </w:pPr>
      <w:r>
        <w:rPr>
          <w:rFonts w:hint="cs"/>
          <w:rtl/>
        </w:rPr>
        <w:t xml:space="preserve">חבר הכנסת ג'מאל זחאלקה </w:t>
      </w:r>
      <w:r>
        <w:rPr>
          <w:rtl/>
        </w:rPr>
        <w:t>–</w:t>
      </w:r>
      <w:r>
        <w:rPr>
          <w:rFonts w:hint="cs"/>
          <w:rtl/>
        </w:rPr>
        <w:t xml:space="preserve"> אני מבקש את הגנת היושב-ראש. </w:t>
      </w:r>
    </w:p>
    <w:bookmarkEnd w:id="205"/>
    <w:p w14:paraId="359215C0" w14:textId="77777777" w:rsidR="00000000" w:rsidRDefault="000E0F03">
      <w:pPr>
        <w:pStyle w:val="a0"/>
        <w:rPr>
          <w:rFonts w:hint="cs"/>
          <w:rtl/>
        </w:rPr>
      </w:pPr>
    </w:p>
    <w:p w14:paraId="4059423D" w14:textId="77777777" w:rsidR="00000000" w:rsidRDefault="000E0F03">
      <w:pPr>
        <w:pStyle w:val="af1"/>
        <w:rPr>
          <w:rtl/>
        </w:rPr>
      </w:pPr>
      <w:r>
        <w:rPr>
          <w:rtl/>
        </w:rPr>
        <w:t>היו"ר ראובן ריבלין:</w:t>
      </w:r>
    </w:p>
    <w:p w14:paraId="3B4EEFAF" w14:textId="77777777" w:rsidR="00000000" w:rsidRDefault="000E0F03">
      <w:pPr>
        <w:pStyle w:val="a0"/>
        <w:rPr>
          <w:rFonts w:hint="cs"/>
          <w:rtl/>
        </w:rPr>
      </w:pPr>
    </w:p>
    <w:p w14:paraId="5E4DD807" w14:textId="77777777" w:rsidR="00000000" w:rsidRDefault="000E0F03">
      <w:pPr>
        <w:pStyle w:val="a0"/>
        <w:rPr>
          <w:rFonts w:hint="cs"/>
          <w:rtl/>
        </w:rPr>
      </w:pPr>
      <w:r>
        <w:rPr>
          <w:rFonts w:hint="cs"/>
          <w:rtl/>
        </w:rPr>
        <w:t xml:space="preserve">חבר הכנסת זחאלקה, אדוני כמומחה לא יכול להעיד פה. </w:t>
      </w:r>
    </w:p>
    <w:p w14:paraId="6B655B02" w14:textId="77777777" w:rsidR="00000000" w:rsidRDefault="000E0F03">
      <w:pPr>
        <w:pStyle w:val="a0"/>
        <w:ind w:firstLine="0"/>
        <w:rPr>
          <w:rFonts w:hint="cs"/>
          <w:rtl/>
        </w:rPr>
      </w:pPr>
    </w:p>
    <w:p w14:paraId="2A614D18" w14:textId="77777777" w:rsidR="00000000" w:rsidRDefault="000E0F03">
      <w:pPr>
        <w:pStyle w:val="-"/>
        <w:rPr>
          <w:rtl/>
        </w:rPr>
      </w:pPr>
      <w:bookmarkStart w:id="206" w:name="FS000000487T21_07_2004_13_41_04C"/>
      <w:bookmarkEnd w:id="206"/>
      <w:r>
        <w:rPr>
          <w:rtl/>
        </w:rPr>
        <w:t>נסים דהן (ש"ס):</w:t>
      </w:r>
    </w:p>
    <w:p w14:paraId="71D764D0" w14:textId="77777777" w:rsidR="00000000" w:rsidRDefault="000E0F03">
      <w:pPr>
        <w:pStyle w:val="a0"/>
        <w:rPr>
          <w:rtl/>
        </w:rPr>
      </w:pPr>
    </w:p>
    <w:p w14:paraId="6F436A42" w14:textId="77777777" w:rsidR="00000000" w:rsidRDefault="000E0F03">
      <w:pPr>
        <w:pStyle w:val="a0"/>
        <w:rPr>
          <w:rFonts w:hint="cs"/>
          <w:rtl/>
        </w:rPr>
      </w:pPr>
      <w:r>
        <w:rPr>
          <w:rFonts w:hint="cs"/>
          <w:rtl/>
        </w:rPr>
        <w:t>אבל אני חוזר ומציין: מדינות רבות בעולם מצאו את הדרך לחיות עם ה</w:t>
      </w:r>
      <w:r>
        <w:rPr>
          <w:rFonts w:hint="cs"/>
          <w:rtl/>
        </w:rPr>
        <w:t xml:space="preserve">גנה על הפטנט, על הממציא ועל המפתח, ועם מתן מקום לגנריקה. מדינות רבות באירופה הצליחו, וגם בארצות-הברית מצאו את הדרך. רק במדינת ישראל, לצערנו הרב, יש פרצה שצריכים לסתום כדי שימשיכו להתפתח כאן התרופות המקוריות, החדשניות </w:t>
      </w:r>
      <w:r>
        <w:rPr>
          <w:rtl/>
        </w:rPr>
        <w:t>–</w:t>
      </w:r>
      <w:r>
        <w:rPr>
          <w:rFonts w:hint="cs"/>
          <w:rtl/>
        </w:rPr>
        <w:t xml:space="preserve"> שבדרך כלל כולן מצילות חיים. חברות תרו</w:t>
      </w:r>
      <w:r>
        <w:rPr>
          <w:rFonts w:hint="cs"/>
          <w:rtl/>
        </w:rPr>
        <w:t xml:space="preserve">פות גדולות בעולם כבר לא רוצות לרשום תרופה במדינה, כי הן יודעות שזה יהיה בסיס לפיתוח תרופה מתחרה של מתחרים אחרים. לא רושמים. אני יודע מידיעה אישית שתרופות חדשניות מגיעות למדינת ישראל שנתיים ושלוש שנים אחרי שבאירופה ובארצות-הברית הן כבר משווקות לציבור הרחב. </w:t>
      </w:r>
    </w:p>
    <w:p w14:paraId="085058FF" w14:textId="77777777" w:rsidR="00000000" w:rsidRDefault="000E0F03">
      <w:pPr>
        <w:pStyle w:val="a0"/>
        <w:rPr>
          <w:rFonts w:hint="cs"/>
          <w:rtl/>
        </w:rPr>
      </w:pPr>
    </w:p>
    <w:p w14:paraId="0D72DB39" w14:textId="77777777" w:rsidR="00000000" w:rsidRDefault="000E0F03">
      <w:pPr>
        <w:pStyle w:val="a0"/>
        <w:rPr>
          <w:rFonts w:hint="cs"/>
          <w:rtl/>
        </w:rPr>
      </w:pPr>
      <w:r>
        <w:rPr>
          <w:rFonts w:hint="cs"/>
          <w:rtl/>
        </w:rPr>
        <w:t xml:space="preserve">אספר לכם קוריוז מהניסיון האישי. היתה תרופה שפיתחו לפני כמה שנים, קראו לה "גליבק". זו היתה תרופה מצוינת לסרטן, ללוקמיה מסוג מסוים </w:t>
      </w:r>
      <w:r>
        <w:rPr>
          <w:rtl/>
        </w:rPr>
        <w:t>–</w:t>
      </w:r>
      <w:r>
        <w:rPr>
          <w:rFonts w:hint="cs"/>
          <w:rtl/>
        </w:rPr>
        <w:t xml:space="preserve"> </w:t>
      </w:r>
      <w:r>
        <w:rPr>
          <w:rFonts w:hint="cs"/>
        </w:rPr>
        <w:t>CML</w:t>
      </w:r>
      <w:r>
        <w:rPr>
          <w:rFonts w:hint="cs"/>
          <w:rtl/>
        </w:rPr>
        <w:t>. התרופה הזאת פותחה בארצות-הברית והיא היתה בגדר מהפכה בעולם התרופות. היצרנים לא רצו לשווק אותה בישראל. כשר הבריאות נפגשת</w:t>
      </w:r>
      <w:r>
        <w:rPr>
          <w:rFonts w:hint="cs"/>
          <w:rtl/>
        </w:rPr>
        <w:t xml:space="preserve">י אישית עם שר הבריאות האמריקני וביקשתי: אנא, תנו גם לנו ליהנות מהתרופה הזאת. היו לנו 110 חולים, וחשבתי שזה יכול להציל חיים. אני זוכר את המשפט שלו. הוא אמר: ברגע שארשום את זה אצלכם, למחרת תעתיקו לי את זה, כי מדינת ישראל היא מדינה של דיסקט אחד. זה היה הרושם </w:t>
      </w:r>
      <w:r>
        <w:rPr>
          <w:rFonts w:hint="cs"/>
          <w:rtl/>
        </w:rPr>
        <w:t xml:space="preserve">עלינו. מדינת ישראל היא מדינה של דיסקט אחד. </w:t>
      </w:r>
    </w:p>
    <w:p w14:paraId="0A50D01C" w14:textId="77777777" w:rsidR="00000000" w:rsidRDefault="000E0F03">
      <w:pPr>
        <w:pStyle w:val="a0"/>
        <w:rPr>
          <w:rFonts w:hint="cs"/>
          <w:rtl/>
        </w:rPr>
      </w:pPr>
    </w:p>
    <w:p w14:paraId="594C70B3" w14:textId="77777777" w:rsidR="00000000" w:rsidRDefault="000E0F03">
      <w:pPr>
        <w:pStyle w:val="a0"/>
        <w:rPr>
          <w:rFonts w:hint="cs"/>
          <w:rtl/>
        </w:rPr>
      </w:pPr>
      <w:r>
        <w:rPr>
          <w:rFonts w:hint="cs"/>
          <w:rtl/>
        </w:rPr>
        <w:t xml:space="preserve">אז ברוך השם, פתרנו את הבעיה של מדינה של דיסקט אחד, וחוקקנו חוקים מתאימים שלא נהיה יותר מדינה של דיסקט אחד. אבל בנושא הבריאות טרם סתמנו את הפרצה הזאת. הצעת החוק שלי באה לעשות סדר בעניין. </w:t>
      </w:r>
    </w:p>
    <w:p w14:paraId="648C7B83" w14:textId="77777777" w:rsidR="00000000" w:rsidRDefault="000E0F03">
      <w:pPr>
        <w:pStyle w:val="a0"/>
        <w:rPr>
          <w:rFonts w:hint="cs"/>
          <w:rtl/>
        </w:rPr>
      </w:pPr>
    </w:p>
    <w:p w14:paraId="7C6B2D6C" w14:textId="77777777" w:rsidR="00000000" w:rsidRDefault="000E0F03">
      <w:pPr>
        <w:pStyle w:val="a0"/>
        <w:rPr>
          <w:rFonts w:hint="cs"/>
          <w:rtl/>
        </w:rPr>
      </w:pPr>
      <w:r>
        <w:rPr>
          <w:rFonts w:hint="cs"/>
          <w:rtl/>
        </w:rPr>
        <w:t>אגב, אני רוצה לקרוא מכת</w:t>
      </w:r>
      <w:r>
        <w:rPr>
          <w:rFonts w:hint="cs"/>
          <w:rtl/>
        </w:rPr>
        <w:t xml:space="preserve">ב שכתבו לי ממזכירות הממשלה, ובזה אני מסיים. אני קורא: "אל: שר הבריאות; מאת: ממלא-מקום מזכיר הממשלה. הריני מתכבד להביא לתשומת לבכם את החלטה מס' 923 של ועדת שרים לענייני חקיקה מישיבתה ביום א', כ"ה באייר התשס"ד </w:t>
      </w:r>
      <w:r>
        <w:rPr>
          <w:rtl/>
        </w:rPr>
        <w:t>–</w:t>
      </w:r>
      <w:r>
        <w:rPr>
          <w:rFonts w:hint="cs"/>
          <w:rtl/>
        </w:rPr>
        <w:t xml:space="preserve"> הצעת חוק לתיקון פקודת הרוקחים, של חבר הכנסת דה</w:t>
      </w:r>
      <w:r>
        <w:rPr>
          <w:rFonts w:hint="cs"/>
          <w:rtl/>
        </w:rPr>
        <w:t xml:space="preserve">ן. מחליטים בהתאם לסעיף 56 לתקנון לעבודת הממשלה להתנגד להצעת החוק לתיקון פקודת הרוקחים". אבל יש עוד שורה: "ועדת שרים מציעה למציע להצטרף להצעת חוק ממשלתית בנושא לכשתעלה לדיון בכנסת". </w:t>
      </w:r>
    </w:p>
    <w:p w14:paraId="36BA8A76" w14:textId="77777777" w:rsidR="00000000" w:rsidRDefault="000E0F03">
      <w:pPr>
        <w:pStyle w:val="a0"/>
        <w:rPr>
          <w:rFonts w:hint="cs"/>
          <w:rtl/>
        </w:rPr>
      </w:pPr>
    </w:p>
    <w:p w14:paraId="2D5E9F05" w14:textId="77777777" w:rsidR="00000000" w:rsidRDefault="000E0F03">
      <w:pPr>
        <w:pStyle w:val="a0"/>
        <w:rPr>
          <w:rFonts w:hint="cs"/>
          <w:rtl/>
        </w:rPr>
      </w:pPr>
      <w:r>
        <w:rPr>
          <w:rFonts w:hint="cs"/>
          <w:rtl/>
        </w:rPr>
        <w:t>ריבונו של עולם, אני לא מבין, אם הממשלה רוצה להגיש הצעת חוק, זאת אומרת שזא</w:t>
      </w:r>
      <w:r>
        <w:rPr>
          <w:rFonts w:hint="cs"/>
          <w:rtl/>
        </w:rPr>
        <w:t>ת הצעת חוק טובה. אז למה כשאני מציע, להתנגד?</w:t>
      </w:r>
    </w:p>
    <w:p w14:paraId="2207479A" w14:textId="77777777" w:rsidR="00000000" w:rsidRDefault="000E0F03">
      <w:pPr>
        <w:pStyle w:val="a0"/>
        <w:ind w:firstLine="0"/>
        <w:rPr>
          <w:rFonts w:hint="cs"/>
          <w:rtl/>
        </w:rPr>
      </w:pPr>
    </w:p>
    <w:p w14:paraId="0C52AF0C" w14:textId="77777777" w:rsidR="00000000" w:rsidRDefault="000E0F03">
      <w:pPr>
        <w:pStyle w:val="af0"/>
        <w:rPr>
          <w:rtl/>
        </w:rPr>
      </w:pPr>
      <w:r>
        <w:rPr>
          <w:rFonts w:hint="eastAsia"/>
          <w:rtl/>
        </w:rPr>
        <w:t>יעקב</w:t>
      </w:r>
      <w:r>
        <w:rPr>
          <w:rtl/>
        </w:rPr>
        <w:t xml:space="preserve"> מרגי (ש"ס):</w:t>
      </w:r>
    </w:p>
    <w:p w14:paraId="5B121981" w14:textId="77777777" w:rsidR="00000000" w:rsidRDefault="000E0F03">
      <w:pPr>
        <w:pStyle w:val="a0"/>
        <w:rPr>
          <w:rFonts w:hint="cs"/>
          <w:rtl/>
        </w:rPr>
      </w:pPr>
    </w:p>
    <w:p w14:paraId="606941E7" w14:textId="77777777" w:rsidR="00000000" w:rsidRDefault="000E0F03">
      <w:pPr>
        <w:pStyle w:val="a0"/>
        <w:rPr>
          <w:rFonts w:hint="cs"/>
          <w:rtl/>
        </w:rPr>
      </w:pPr>
      <w:r>
        <w:rPr>
          <w:rFonts w:hint="cs"/>
          <w:rtl/>
        </w:rPr>
        <w:t>ש"ס.</w:t>
      </w:r>
    </w:p>
    <w:p w14:paraId="4112252B" w14:textId="77777777" w:rsidR="00000000" w:rsidRDefault="000E0F03">
      <w:pPr>
        <w:pStyle w:val="a0"/>
        <w:ind w:firstLine="0"/>
        <w:rPr>
          <w:rFonts w:hint="cs"/>
          <w:rtl/>
        </w:rPr>
      </w:pPr>
    </w:p>
    <w:p w14:paraId="7028ABD3" w14:textId="77777777" w:rsidR="00000000" w:rsidRDefault="000E0F03">
      <w:pPr>
        <w:pStyle w:val="-"/>
        <w:rPr>
          <w:rtl/>
        </w:rPr>
      </w:pPr>
      <w:bookmarkStart w:id="207" w:name="FS000000487T21_07_2004_13_46_07C"/>
      <w:bookmarkEnd w:id="207"/>
      <w:r>
        <w:rPr>
          <w:rtl/>
        </w:rPr>
        <w:t>נסים דהן (ש"ס):</w:t>
      </w:r>
    </w:p>
    <w:p w14:paraId="6354A93F" w14:textId="77777777" w:rsidR="00000000" w:rsidRDefault="000E0F03">
      <w:pPr>
        <w:pStyle w:val="a0"/>
        <w:rPr>
          <w:rtl/>
        </w:rPr>
      </w:pPr>
    </w:p>
    <w:p w14:paraId="41EDCFCC" w14:textId="77777777" w:rsidR="00000000" w:rsidRDefault="000E0F03">
      <w:pPr>
        <w:pStyle w:val="a0"/>
        <w:rPr>
          <w:rFonts w:hint="cs"/>
          <w:rtl/>
        </w:rPr>
      </w:pPr>
      <w:r>
        <w:rPr>
          <w:rFonts w:hint="cs"/>
          <w:rtl/>
        </w:rPr>
        <w:t>ש"ס, הבנו, יפה מאוד. הממשלה עצמה אומרת לי, היא כותבת את זה שחור על גבי לבן: היא מבקשת להציע הצעת חוק כזאת ומבקשת ממני להצטרף. אז אני מודיע כאן, מעל הדוכן: אני מסכים להצטר</w:t>
      </w:r>
      <w:r>
        <w:rPr>
          <w:rFonts w:hint="cs"/>
          <w:rtl/>
        </w:rPr>
        <w:t xml:space="preserve">ף להצעת החוק הממשלתית, ובינתיים נתחיל, עד שהצעת החוק הממשלתית תוגש, כמו שכתבו לי כאן, או שנעביר את ההצעה בקריאה טרומית ונמתין להצעת החוק הממשלתית. תודה רבה. </w:t>
      </w:r>
    </w:p>
    <w:p w14:paraId="5B498CE4" w14:textId="77777777" w:rsidR="00000000" w:rsidRDefault="000E0F03">
      <w:pPr>
        <w:pStyle w:val="a0"/>
        <w:ind w:firstLine="0"/>
        <w:rPr>
          <w:rFonts w:hint="cs"/>
          <w:rtl/>
        </w:rPr>
      </w:pPr>
    </w:p>
    <w:p w14:paraId="2FAEE11E" w14:textId="77777777" w:rsidR="00000000" w:rsidRDefault="000E0F03">
      <w:pPr>
        <w:pStyle w:val="af1"/>
        <w:rPr>
          <w:rtl/>
        </w:rPr>
      </w:pPr>
      <w:r>
        <w:rPr>
          <w:rtl/>
        </w:rPr>
        <w:t>היו"ר ראובן ריבלין:</w:t>
      </w:r>
    </w:p>
    <w:p w14:paraId="62FF1104" w14:textId="77777777" w:rsidR="00000000" w:rsidRDefault="000E0F03">
      <w:pPr>
        <w:pStyle w:val="a0"/>
        <w:rPr>
          <w:rtl/>
        </w:rPr>
      </w:pPr>
    </w:p>
    <w:p w14:paraId="6E3CAD7A" w14:textId="77777777" w:rsidR="00000000" w:rsidRDefault="000E0F03">
      <w:pPr>
        <w:pStyle w:val="a0"/>
        <w:rPr>
          <w:rFonts w:hint="cs"/>
          <w:rtl/>
        </w:rPr>
      </w:pPr>
      <w:r>
        <w:rPr>
          <w:rFonts w:hint="cs"/>
          <w:rtl/>
        </w:rPr>
        <w:t>תודה. ישיב סגן השר חבר הכנסת מיכאל רצון. רגע, יש פה דיונים? כבוד סגן השר, חש</w:t>
      </w:r>
      <w:r>
        <w:rPr>
          <w:rFonts w:hint="cs"/>
          <w:rtl/>
        </w:rPr>
        <w:t xml:space="preserve">בתי שאדוני כבר מדבר. </w:t>
      </w:r>
    </w:p>
    <w:p w14:paraId="28D81829" w14:textId="77777777" w:rsidR="00000000" w:rsidRDefault="000E0F03">
      <w:pPr>
        <w:pStyle w:val="a0"/>
        <w:ind w:firstLine="0"/>
        <w:rPr>
          <w:rFonts w:hint="cs"/>
          <w:rtl/>
        </w:rPr>
      </w:pPr>
    </w:p>
    <w:p w14:paraId="052393AC" w14:textId="77777777" w:rsidR="00000000" w:rsidRDefault="000E0F03">
      <w:pPr>
        <w:pStyle w:val="a"/>
        <w:rPr>
          <w:rtl/>
        </w:rPr>
      </w:pPr>
      <w:bookmarkStart w:id="208" w:name="FS000001029T21_07_2004_13_46_54"/>
      <w:bookmarkStart w:id="209" w:name="_Toc87615532"/>
      <w:bookmarkEnd w:id="208"/>
      <w:r>
        <w:rPr>
          <w:rFonts w:hint="eastAsia"/>
          <w:rtl/>
        </w:rPr>
        <w:t>סגן שר התעשייה, המסחר והתעסוקה מיכאל רצון:</w:t>
      </w:r>
      <w:bookmarkEnd w:id="209"/>
    </w:p>
    <w:p w14:paraId="40E4D87E" w14:textId="77777777" w:rsidR="00000000" w:rsidRDefault="000E0F03">
      <w:pPr>
        <w:pStyle w:val="a0"/>
        <w:rPr>
          <w:rFonts w:hint="cs"/>
          <w:rtl/>
        </w:rPr>
      </w:pPr>
    </w:p>
    <w:p w14:paraId="26523DA8" w14:textId="77777777" w:rsidR="00000000" w:rsidRDefault="000E0F03">
      <w:pPr>
        <w:pStyle w:val="a0"/>
        <w:rPr>
          <w:rFonts w:hint="cs"/>
          <w:rtl/>
        </w:rPr>
      </w:pPr>
      <w:r>
        <w:rPr>
          <w:rFonts w:hint="cs"/>
          <w:rtl/>
        </w:rPr>
        <w:t>אדוני היושב-ראש, חברי חברי הכנסת, חבר הכנסת נסים דהן, הצעת החוק שבפנינו, כמו הצעות דומות שהוגשו, מבקשת להוסיף תיקונים גורפים לפקודת הרוקחים על מנת להחיל משטר חדש בתחום הקניין הרוחני בנוגע ל</w:t>
      </w:r>
      <w:r>
        <w:rPr>
          <w:rFonts w:hint="cs"/>
          <w:rtl/>
        </w:rPr>
        <w:t xml:space="preserve">רישום תרופות חדשות בארץ, וזאת מעבר להגנה הקיימת על-פי חוק הפטנטים. ההצעה אוסרת על משרד הבריאות או על יצרן תרופות גנריות לעשות כל שימוש או הסתמכות על המידע בתיק הרישום במשך שבע שנים מיום הרישום לצורך רישום תכשירים גנריים זהים. </w:t>
      </w:r>
    </w:p>
    <w:p w14:paraId="3C140E61" w14:textId="77777777" w:rsidR="00000000" w:rsidRDefault="000E0F03">
      <w:pPr>
        <w:pStyle w:val="a0"/>
        <w:rPr>
          <w:rFonts w:hint="cs"/>
          <w:rtl/>
        </w:rPr>
      </w:pPr>
    </w:p>
    <w:p w14:paraId="6878697D" w14:textId="77777777" w:rsidR="00000000" w:rsidRDefault="000E0F03">
      <w:pPr>
        <w:pStyle w:val="a0"/>
        <w:rPr>
          <w:rFonts w:hint="cs"/>
          <w:rtl/>
        </w:rPr>
      </w:pPr>
      <w:r>
        <w:rPr>
          <w:rFonts w:hint="cs"/>
          <w:rtl/>
        </w:rPr>
        <w:t xml:space="preserve">משרדי התמ"ת, הבריאות, האוצר </w:t>
      </w:r>
      <w:r>
        <w:rPr>
          <w:rFonts w:hint="cs"/>
          <w:rtl/>
        </w:rPr>
        <w:t>והמשפטים מתנגדים להצעה כפי שהובאה בפניכם. ההתנגדות נובעת מהעובדה שהוקמה ועדה בין-משרדית, אשר מטרתה היתה לבחון את מדיניות ההגנה על תיקי רישום של תכשירים רפואיים. כתוצאה מהמלצות אותה ועדה נמצאת כעת בשלבי הכנה הצעת חוק ממשלתית, אשר תתבסס על מסקנותיה והמלצותיה</w:t>
      </w:r>
      <w:r>
        <w:rPr>
          <w:rFonts w:hint="cs"/>
          <w:rtl/>
        </w:rPr>
        <w:t xml:space="preserve"> של אותה ועדה. </w:t>
      </w:r>
    </w:p>
    <w:p w14:paraId="6E73E0D6" w14:textId="77777777" w:rsidR="00000000" w:rsidRDefault="000E0F03">
      <w:pPr>
        <w:pStyle w:val="a0"/>
        <w:rPr>
          <w:rFonts w:hint="cs"/>
          <w:rtl/>
        </w:rPr>
      </w:pPr>
    </w:p>
    <w:p w14:paraId="6E855851" w14:textId="77777777" w:rsidR="00000000" w:rsidRDefault="000E0F03">
      <w:pPr>
        <w:pStyle w:val="a0"/>
        <w:rPr>
          <w:rFonts w:hint="cs"/>
          <w:rtl/>
        </w:rPr>
      </w:pPr>
      <w:r>
        <w:rPr>
          <w:rFonts w:hint="cs"/>
          <w:rtl/>
        </w:rPr>
        <w:t>יש להביא בחשבון, שכאשר המחוקק שוקל להוסיף מונופולים חדשים מעבר לנדרש בהסכמים הבין-לאומיים, כפי שמוצע בהצעת החוק שלפניכם, עליו למצוא את האיזונים הנאותים בין מגוון רב של אינטרסים פרטיים וציבוריים, כדי לעודד ולתגמל מחקר ופיתוח בתעשייה, וכדי ל</w:t>
      </w:r>
      <w:r>
        <w:rPr>
          <w:rFonts w:hint="cs"/>
          <w:rtl/>
        </w:rPr>
        <w:t xml:space="preserve">מנוע הענקת מונופולים גורפים מדי, שתמנע תחרות הוגנת ותביא להתייקרות במחירי מוצרים חשובים ללא הצדקה. </w:t>
      </w:r>
    </w:p>
    <w:p w14:paraId="0C9A0EE5" w14:textId="77777777" w:rsidR="00000000" w:rsidRDefault="000E0F03">
      <w:pPr>
        <w:pStyle w:val="a0"/>
        <w:rPr>
          <w:rFonts w:hint="cs"/>
          <w:rtl/>
        </w:rPr>
      </w:pPr>
    </w:p>
    <w:p w14:paraId="0D3A1739" w14:textId="77777777" w:rsidR="00000000" w:rsidRDefault="000E0F03">
      <w:pPr>
        <w:pStyle w:val="a0"/>
        <w:rPr>
          <w:rFonts w:hint="cs"/>
          <w:rtl/>
        </w:rPr>
      </w:pPr>
      <w:r>
        <w:rPr>
          <w:rFonts w:hint="cs"/>
          <w:rtl/>
        </w:rPr>
        <w:t>הקמת הוועדה הבין-משרדית מטרתה היתה לנתח שיקולים אלה תוך איזון בין אינטרסים שונים, ולכן מינו מנכ"לי משרדי התמ"ת, המשפטים, הבריאות והאוצר ועדת מומחים בין-משר</w:t>
      </w:r>
      <w:r>
        <w:rPr>
          <w:rFonts w:hint="cs"/>
          <w:rtl/>
        </w:rPr>
        <w:t xml:space="preserve">דית. ועדה זו בחנה את ההיבטים הקשורים לנושא של בריאות הציבור, ההשפעות על התעשייה ועל התעסוקה, משיכת השקעות לישראל, הגדלת הוצאות מערכת הבריאות והפרשנות של הסכמים בין-לאומיים. </w:t>
      </w:r>
    </w:p>
    <w:p w14:paraId="0899A9BF" w14:textId="77777777" w:rsidR="00000000" w:rsidRDefault="000E0F03">
      <w:pPr>
        <w:pStyle w:val="a0"/>
        <w:rPr>
          <w:rFonts w:hint="cs"/>
          <w:rtl/>
        </w:rPr>
      </w:pPr>
    </w:p>
    <w:p w14:paraId="0A11B52B" w14:textId="77777777" w:rsidR="00000000" w:rsidRDefault="000E0F03">
      <w:pPr>
        <w:pStyle w:val="a0"/>
        <w:rPr>
          <w:rFonts w:hint="cs"/>
          <w:rtl/>
        </w:rPr>
      </w:pPr>
      <w:r>
        <w:rPr>
          <w:rFonts w:hint="cs"/>
          <w:rtl/>
        </w:rPr>
        <w:t xml:space="preserve">בפני הוועדה הופיעו חברות בענף התרופות </w:t>
      </w:r>
      <w:r>
        <w:rPr>
          <w:rtl/>
        </w:rPr>
        <w:t>–</w:t>
      </w:r>
      <w:r>
        <w:rPr>
          <w:rFonts w:hint="cs"/>
          <w:rtl/>
        </w:rPr>
        <w:t xml:space="preserve"> חברות מקומיות ובין-לאומיות </w:t>
      </w:r>
      <w:r>
        <w:rPr>
          <w:rtl/>
        </w:rPr>
        <w:t>–</w:t>
      </w:r>
      <w:r>
        <w:rPr>
          <w:rFonts w:hint="cs"/>
          <w:rtl/>
        </w:rPr>
        <w:t xml:space="preserve"> קופות-החולים</w:t>
      </w:r>
      <w:r>
        <w:rPr>
          <w:rFonts w:hint="cs"/>
          <w:rtl/>
        </w:rPr>
        <w:t xml:space="preserve"> וגופים אחרים הנוגעים לעניין. לאחר בחינת האיזונים הקיימים בתחום וההשפעות הצפויות במשק בכל אחד מהתחומים שהוזכרו, המליצה הוועדה בדוח מסוף חודש מרס 2004 להעניק הגנה לתיקי הרישום של תרופות לתקופה של חמש שנים, בכפוף לתנאים הקבועים בהמלצת הוועדה וכחלק בלתי נפרד </w:t>
      </w:r>
      <w:r>
        <w:rPr>
          <w:rFonts w:hint="cs"/>
          <w:rtl/>
        </w:rPr>
        <w:t xml:space="preserve">ממנה. </w:t>
      </w:r>
    </w:p>
    <w:p w14:paraId="645FEF9C" w14:textId="77777777" w:rsidR="00000000" w:rsidRDefault="000E0F03">
      <w:pPr>
        <w:pStyle w:val="a0"/>
        <w:rPr>
          <w:rFonts w:hint="cs"/>
          <w:rtl/>
        </w:rPr>
      </w:pPr>
    </w:p>
    <w:p w14:paraId="4F782E54" w14:textId="77777777" w:rsidR="00000000" w:rsidRDefault="000E0F03">
      <w:pPr>
        <w:pStyle w:val="a0"/>
        <w:rPr>
          <w:rFonts w:hint="cs"/>
          <w:rtl/>
        </w:rPr>
      </w:pPr>
      <w:r>
        <w:rPr>
          <w:rFonts w:hint="cs"/>
          <w:rtl/>
        </w:rPr>
        <w:t xml:space="preserve">הצעת חוק פרטית בנדון תפר את האיזון בענף הפרמצבטיקה בישראל והיא אינה עולה בקנה אחד עם המלצות הוועדה הבין-משרדית. אשר על כן הממשלה התנגדה להצעה. תודה. </w:t>
      </w:r>
    </w:p>
    <w:p w14:paraId="5096339E" w14:textId="77777777" w:rsidR="00000000" w:rsidRDefault="000E0F03">
      <w:pPr>
        <w:pStyle w:val="a0"/>
        <w:ind w:firstLine="0"/>
        <w:rPr>
          <w:rFonts w:hint="cs"/>
          <w:rtl/>
        </w:rPr>
      </w:pPr>
    </w:p>
    <w:p w14:paraId="2D470BD7" w14:textId="77777777" w:rsidR="00000000" w:rsidRDefault="000E0F03">
      <w:pPr>
        <w:pStyle w:val="af1"/>
        <w:rPr>
          <w:rtl/>
        </w:rPr>
      </w:pPr>
      <w:r>
        <w:rPr>
          <w:rtl/>
        </w:rPr>
        <w:t>היו"ר ראובן ריבלין:</w:t>
      </w:r>
    </w:p>
    <w:p w14:paraId="199E0FF9" w14:textId="77777777" w:rsidR="00000000" w:rsidRDefault="000E0F03">
      <w:pPr>
        <w:pStyle w:val="a0"/>
        <w:rPr>
          <w:rtl/>
        </w:rPr>
      </w:pPr>
    </w:p>
    <w:p w14:paraId="5FD78744" w14:textId="77777777" w:rsidR="00000000" w:rsidRDefault="000E0F03">
      <w:pPr>
        <w:pStyle w:val="a0"/>
        <w:rPr>
          <w:rFonts w:hint="cs"/>
          <w:rtl/>
        </w:rPr>
      </w:pPr>
      <w:r>
        <w:rPr>
          <w:rFonts w:hint="cs"/>
          <w:rtl/>
        </w:rPr>
        <w:t>תודה. האם אדוני מבקש להצביע?</w:t>
      </w:r>
    </w:p>
    <w:p w14:paraId="6A6D244D" w14:textId="77777777" w:rsidR="00000000" w:rsidRDefault="000E0F03">
      <w:pPr>
        <w:pStyle w:val="a0"/>
        <w:ind w:firstLine="0"/>
        <w:rPr>
          <w:rFonts w:hint="cs"/>
          <w:rtl/>
        </w:rPr>
      </w:pPr>
    </w:p>
    <w:p w14:paraId="78168DB0" w14:textId="77777777" w:rsidR="00000000" w:rsidRDefault="000E0F03">
      <w:pPr>
        <w:pStyle w:val="-"/>
        <w:rPr>
          <w:rtl/>
        </w:rPr>
      </w:pPr>
      <w:bookmarkStart w:id="210" w:name="FS000001029T21_07_2004_14_26_56C"/>
      <w:bookmarkEnd w:id="210"/>
      <w:r>
        <w:rPr>
          <w:rtl/>
        </w:rPr>
        <w:t>סגן שר התעשייה, המסחר והתעסוקה מיכאל רצון:</w:t>
      </w:r>
    </w:p>
    <w:p w14:paraId="14469279" w14:textId="77777777" w:rsidR="00000000" w:rsidRDefault="000E0F03">
      <w:pPr>
        <w:pStyle w:val="a0"/>
        <w:rPr>
          <w:rtl/>
        </w:rPr>
      </w:pPr>
    </w:p>
    <w:p w14:paraId="726DF768" w14:textId="77777777" w:rsidR="00000000" w:rsidRDefault="000E0F03">
      <w:pPr>
        <w:pStyle w:val="a0"/>
        <w:rPr>
          <w:rFonts w:hint="cs"/>
          <w:rtl/>
        </w:rPr>
      </w:pPr>
      <w:r>
        <w:rPr>
          <w:rFonts w:hint="cs"/>
          <w:rtl/>
        </w:rPr>
        <w:t>אל</w:t>
      </w:r>
      <w:r>
        <w:rPr>
          <w:rFonts w:hint="cs"/>
          <w:rtl/>
        </w:rPr>
        <w:t xml:space="preserve">א אם חבר הכנסת דהן ימשוך את ההצעה. </w:t>
      </w:r>
    </w:p>
    <w:p w14:paraId="7FB94D9C" w14:textId="77777777" w:rsidR="00000000" w:rsidRDefault="000E0F03">
      <w:pPr>
        <w:pStyle w:val="a0"/>
        <w:ind w:firstLine="0"/>
        <w:rPr>
          <w:rFonts w:hint="cs"/>
          <w:rtl/>
        </w:rPr>
      </w:pPr>
    </w:p>
    <w:p w14:paraId="02E34B31" w14:textId="77777777" w:rsidR="00000000" w:rsidRDefault="000E0F03">
      <w:pPr>
        <w:pStyle w:val="af1"/>
        <w:rPr>
          <w:rtl/>
        </w:rPr>
      </w:pPr>
      <w:r>
        <w:rPr>
          <w:rtl/>
        </w:rPr>
        <w:t>היו"ר ראובן ריבלין:</w:t>
      </w:r>
    </w:p>
    <w:p w14:paraId="64C85178" w14:textId="77777777" w:rsidR="00000000" w:rsidRDefault="000E0F03">
      <w:pPr>
        <w:pStyle w:val="a0"/>
        <w:rPr>
          <w:rtl/>
        </w:rPr>
      </w:pPr>
    </w:p>
    <w:p w14:paraId="73EA4B0D" w14:textId="77777777" w:rsidR="00000000" w:rsidRDefault="000E0F03">
      <w:pPr>
        <w:pStyle w:val="a0"/>
        <w:rPr>
          <w:rFonts w:hint="cs"/>
          <w:rtl/>
        </w:rPr>
      </w:pPr>
      <w:r>
        <w:rPr>
          <w:rFonts w:hint="cs"/>
          <w:rtl/>
        </w:rPr>
        <w:t>הבנתי. חבר הכנסת דהן, הממשלה מתנגדת להצעת החוק. האם להצביע עליה? להצביע. בבקשה. רבותי חברי הכנסת, נא לשבת. לא לרוץ, נא לשבת במקומותיכם לאט לאט. אני לא רוצה שמישהו יאמר אחר כך שהוא התבלבל. יש לנו זמן</w:t>
      </w:r>
      <w:r>
        <w:rPr>
          <w:rFonts w:hint="cs"/>
          <w:rtl/>
        </w:rPr>
        <w:t xml:space="preserve">, הכנסת מתפזרת רק בנובמבר 2006. רבותי חברי הכנסת, השרים, נא לשבת. חברת הכנסת פולישוק, כל הממשלה מחכה לך, אני מברך אותך על תפקידך החדש </w:t>
      </w:r>
      <w:r>
        <w:rPr>
          <w:rtl/>
        </w:rPr>
        <w:t>–</w:t>
      </w:r>
      <w:r>
        <w:rPr>
          <w:rFonts w:hint="cs"/>
          <w:rtl/>
        </w:rPr>
        <w:t xml:space="preserve"> יושבת-ראש ועדת החינוך והתרבות. </w:t>
      </w:r>
    </w:p>
    <w:p w14:paraId="7E4E1620" w14:textId="77777777" w:rsidR="00000000" w:rsidRDefault="000E0F03">
      <w:pPr>
        <w:pStyle w:val="a0"/>
        <w:rPr>
          <w:rFonts w:hint="cs"/>
          <w:rtl/>
        </w:rPr>
      </w:pPr>
    </w:p>
    <w:p w14:paraId="14B3B2C1" w14:textId="77777777" w:rsidR="00000000" w:rsidRDefault="000E0F03">
      <w:pPr>
        <w:pStyle w:val="a0"/>
        <w:rPr>
          <w:rFonts w:hint="cs"/>
          <w:rtl/>
        </w:rPr>
      </w:pPr>
      <w:r>
        <w:rPr>
          <w:rFonts w:hint="cs"/>
          <w:rtl/>
        </w:rPr>
        <w:t xml:space="preserve">רבותי חברי הכנסת, אנחנו מצביעים על הצעת חוק לתיקון פקודת הרוקחים (הגנה על תיקי רישום), </w:t>
      </w:r>
      <w:r>
        <w:rPr>
          <w:rFonts w:hint="cs"/>
          <w:rtl/>
        </w:rPr>
        <w:t>של חבר הכנסת דהן. מי בעד, מי נגד - נא להצביע.</w:t>
      </w:r>
    </w:p>
    <w:p w14:paraId="4CDD4398" w14:textId="77777777" w:rsidR="00000000" w:rsidRDefault="000E0F03">
      <w:pPr>
        <w:pStyle w:val="a0"/>
        <w:rPr>
          <w:rFonts w:hint="cs"/>
          <w:rtl/>
        </w:rPr>
      </w:pPr>
    </w:p>
    <w:p w14:paraId="5F7701DF" w14:textId="77777777" w:rsidR="00000000" w:rsidRDefault="000E0F03">
      <w:pPr>
        <w:pStyle w:val="ab"/>
        <w:bidi/>
        <w:rPr>
          <w:rFonts w:hint="cs"/>
          <w:rtl/>
        </w:rPr>
      </w:pPr>
      <w:r>
        <w:rPr>
          <w:rFonts w:hint="cs"/>
          <w:rtl/>
        </w:rPr>
        <w:t>הצבעה מס' 5</w:t>
      </w:r>
    </w:p>
    <w:p w14:paraId="738FB82D" w14:textId="77777777" w:rsidR="00000000" w:rsidRDefault="000E0F03">
      <w:pPr>
        <w:pStyle w:val="a0"/>
        <w:rPr>
          <w:rFonts w:hint="cs"/>
          <w:rtl/>
        </w:rPr>
      </w:pPr>
    </w:p>
    <w:p w14:paraId="6B999353" w14:textId="77777777" w:rsidR="00000000" w:rsidRDefault="000E0F0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7DB5D674" w14:textId="77777777" w:rsidR="00000000" w:rsidRDefault="000E0F03">
      <w:pPr>
        <w:pStyle w:val="ac"/>
        <w:bidi/>
        <w:rPr>
          <w:rFonts w:hint="cs"/>
          <w:rtl/>
        </w:rPr>
      </w:pPr>
      <w:r>
        <w:rPr>
          <w:rFonts w:hint="cs"/>
          <w:rtl/>
        </w:rPr>
        <w:t xml:space="preserve">בעד ההצעה להסיר מסדר-היום את הצעת החוק </w:t>
      </w:r>
      <w:r>
        <w:rPr>
          <w:rtl/>
        </w:rPr>
        <w:t>–</w:t>
      </w:r>
      <w:r>
        <w:rPr>
          <w:rFonts w:hint="cs"/>
          <w:rtl/>
        </w:rPr>
        <w:t xml:space="preserve"> 54</w:t>
      </w:r>
    </w:p>
    <w:p w14:paraId="43F1115B" w14:textId="77777777" w:rsidR="00000000" w:rsidRDefault="000E0F03">
      <w:pPr>
        <w:pStyle w:val="ac"/>
        <w:bidi/>
        <w:rPr>
          <w:rFonts w:hint="cs"/>
          <w:rtl/>
        </w:rPr>
      </w:pPr>
      <w:r>
        <w:rPr>
          <w:rFonts w:hint="cs"/>
          <w:rtl/>
        </w:rPr>
        <w:t xml:space="preserve">נמנעים </w:t>
      </w:r>
      <w:r>
        <w:rPr>
          <w:rtl/>
        </w:rPr>
        <w:t>–</w:t>
      </w:r>
      <w:r>
        <w:rPr>
          <w:rFonts w:hint="cs"/>
          <w:rtl/>
        </w:rPr>
        <w:t xml:space="preserve"> 2</w:t>
      </w:r>
    </w:p>
    <w:p w14:paraId="1233BB95" w14:textId="77777777" w:rsidR="00000000" w:rsidRDefault="000E0F03">
      <w:pPr>
        <w:pStyle w:val="ad"/>
        <w:bidi/>
        <w:rPr>
          <w:rFonts w:hint="cs"/>
          <w:rtl/>
        </w:rPr>
      </w:pPr>
      <w:r>
        <w:rPr>
          <w:rFonts w:hint="cs"/>
          <w:rtl/>
        </w:rPr>
        <w:t xml:space="preserve">ההצעה להסיר מסדר-היום את הצעת החוק לתיקון פקודת הרוקחים (הגנה על תיקי רישום), </w:t>
      </w:r>
      <w:r>
        <w:rPr>
          <w:rtl/>
        </w:rPr>
        <w:br/>
      </w:r>
      <w:r>
        <w:rPr>
          <w:rFonts w:hint="cs"/>
          <w:rtl/>
        </w:rPr>
        <w:t>התשס"ד-2</w:t>
      </w:r>
      <w:r>
        <w:rPr>
          <w:rFonts w:hint="cs"/>
          <w:rtl/>
        </w:rPr>
        <w:t>004, נתקבלה.</w:t>
      </w:r>
    </w:p>
    <w:p w14:paraId="65B00FB4" w14:textId="77777777" w:rsidR="00000000" w:rsidRDefault="000E0F03">
      <w:pPr>
        <w:pStyle w:val="a0"/>
        <w:rPr>
          <w:rFonts w:hint="cs"/>
          <w:rtl/>
        </w:rPr>
      </w:pPr>
    </w:p>
    <w:p w14:paraId="2E575EA8" w14:textId="77777777" w:rsidR="00000000" w:rsidRDefault="000E0F03">
      <w:pPr>
        <w:pStyle w:val="af1"/>
        <w:rPr>
          <w:rtl/>
        </w:rPr>
      </w:pPr>
      <w:r>
        <w:rPr>
          <w:rtl/>
        </w:rPr>
        <w:t>היו"ר ראובן ריבלין:</w:t>
      </w:r>
    </w:p>
    <w:p w14:paraId="68D72CF1" w14:textId="77777777" w:rsidR="00000000" w:rsidRDefault="000E0F03">
      <w:pPr>
        <w:pStyle w:val="a0"/>
        <w:rPr>
          <w:rtl/>
        </w:rPr>
      </w:pPr>
    </w:p>
    <w:p w14:paraId="21E4188E" w14:textId="77777777" w:rsidR="00000000" w:rsidRDefault="000E0F03">
      <w:pPr>
        <w:pStyle w:val="a0"/>
        <w:rPr>
          <w:rFonts w:hint="cs"/>
          <w:rtl/>
        </w:rPr>
      </w:pPr>
      <w:r>
        <w:rPr>
          <w:rFonts w:hint="cs"/>
          <w:rtl/>
        </w:rPr>
        <w:t>33 בעד, 54 נגד, שני נמנעים. אני קובע שהצעת החוק לא נתקבלה.</w:t>
      </w:r>
    </w:p>
    <w:p w14:paraId="468ED4DB" w14:textId="77777777" w:rsidR="00000000" w:rsidRDefault="000E0F03">
      <w:pPr>
        <w:pStyle w:val="a0"/>
        <w:rPr>
          <w:rFonts w:hint="cs"/>
          <w:rtl/>
        </w:rPr>
      </w:pPr>
    </w:p>
    <w:p w14:paraId="7088A428" w14:textId="77777777" w:rsidR="00000000" w:rsidRDefault="000E0F03">
      <w:pPr>
        <w:pStyle w:val="a2"/>
        <w:rPr>
          <w:rtl/>
        </w:rPr>
      </w:pPr>
    </w:p>
    <w:p w14:paraId="450E8120" w14:textId="77777777" w:rsidR="00000000" w:rsidRDefault="000E0F03">
      <w:pPr>
        <w:pStyle w:val="a2"/>
        <w:rPr>
          <w:rFonts w:hint="cs"/>
          <w:rtl/>
        </w:rPr>
      </w:pPr>
      <w:bookmarkStart w:id="211" w:name="CS30584FI0030584T21_07_2004_14_32_57"/>
      <w:bookmarkStart w:id="212" w:name="_Toc87615533"/>
      <w:bookmarkEnd w:id="211"/>
      <w:r>
        <w:rPr>
          <w:rtl/>
        </w:rPr>
        <w:t xml:space="preserve">הצעת חוק רשות השידור (תיקון - ביטול אגרת </w:t>
      </w:r>
      <w:r>
        <w:rPr>
          <w:rFonts w:hint="cs"/>
          <w:rtl/>
        </w:rPr>
        <w:t>ה</w:t>
      </w:r>
      <w:r>
        <w:rPr>
          <w:rtl/>
        </w:rPr>
        <w:t>טלו</w:t>
      </w:r>
      <w:r>
        <w:rPr>
          <w:rFonts w:hint="cs"/>
          <w:rtl/>
        </w:rPr>
        <w:t>ו</w:t>
      </w:r>
      <w:r>
        <w:rPr>
          <w:rtl/>
        </w:rPr>
        <w:t>יזיה), התשס"ג-2003</w:t>
      </w:r>
      <w:bookmarkEnd w:id="212"/>
    </w:p>
    <w:p w14:paraId="587C865C" w14:textId="77777777" w:rsidR="00000000" w:rsidRDefault="000E0F03">
      <w:pPr>
        <w:pStyle w:val="a0"/>
        <w:rPr>
          <w:rFonts w:hint="cs"/>
          <w:rtl/>
        </w:rPr>
      </w:pPr>
      <w:r>
        <w:rPr>
          <w:rtl/>
        </w:rPr>
        <w:t>[נספחות.]</w:t>
      </w:r>
    </w:p>
    <w:p w14:paraId="3C3B5A2E" w14:textId="77777777" w:rsidR="00000000" w:rsidRDefault="000E0F03">
      <w:pPr>
        <w:pStyle w:val="-0"/>
        <w:rPr>
          <w:rFonts w:hint="cs"/>
          <w:rtl/>
        </w:rPr>
      </w:pPr>
      <w:r>
        <w:rPr>
          <w:rFonts w:hint="cs"/>
          <w:rtl/>
        </w:rPr>
        <w:t>(הצעת קבוצת חברי הכנסת)</w:t>
      </w:r>
    </w:p>
    <w:p w14:paraId="4BFF599F" w14:textId="77777777" w:rsidR="00000000" w:rsidRDefault="000E0F03">
      <w:pPr>
        <w:pStyle w:val="-0"/>
        <w:rPr>
          <w:rFonts w:hint="cs"/>
          <w:rtl/>
        </w:rPr>
      </w:pPr>
    </w:p>
    <w:p w14:paraId="1E1E0A78" w14:textId="77777777" w:rsidR="00000000" w:rsidRDefault="000E0F03">
      <w:pPr>
        <w:pStyle w:val="a0"/>
        <w:rPr>
          <w:rFonts w:hint="cs"/>
          <w:rtl/>
        </w:rPr>
      </w:pPr>
    </w:p>
    <w:p w14:paraId="0184720B" w14:textId="77777777" w:rsidR="00000000" w:rsidRDefault="000E0F03">
      <w:pPr>
        <w:pStyle w:val="af1"/>
        <w:rPr>
          <w:rtl/>
        </w:rPr>
      </w:pPr>
      <w:r>
        <w:rPr>
          <w:rtl/>
        </w:rPr>
        <w:t>היו"ר ראובן ריבלין:</w:t>
      </w:r>
    </w:p>
    <w:p w14:paraId="5117B84F" w14:textId="77777777" w:rsidR="00000000" w:rsidRDefault="000E0F03">
      <w:pPr>
        <w:pStyle w:val="a0"/>
        <w:rPr>
          <w:rtl/>
        </w:rPr>
      </w:pPr>
    </w:p>
    <w:p w14:paraId="16067DE7" w14:textId="77777777" w:rsidR="00000000" w:rsidRDefault="000E0F03">
      <w:pPr>
        <w:pStyle w:val="a0"/>
        <w:rPr>
          <w:rFonts w:hint="cs"/>
          <w:rtl/>
        </w:rPr>
      </w:pPr>
      <w:r>
        <w:rPr>
          <w:rFonts w:hint="cs"/>
          <w:rtl/>
        </w:rPr>
        <w:t>אנחנו ממשיכים בסדר-היום. חבר הכנסת יור</w:t>
      </w:r>
      <w:r>
        <w:rPr>
          <w:rFonts w:hint="cs"/>
          <w:rtl/>
        </w:rPr>
        <w:t xml:space="preserve">י שטרן ינמק את הצעת חוק רשות השידור (תיקון </w:t>
      </w:r>
      <w:r>
        <w:rPr>
          <w:rtl/>
        </w:rPr>
        <w:t>–</w:t>
      </w:r>
      <w:r>
        <w:rPr>
          <w:rFonts w:hint="cs"/>
          <w:rtl/>
        </w:rPr>
        <w:t xml:space="preserve"> ביטול אגרת הטלוויזיה), שמספרה פ/1058. בבקשה, אדוני. לרשות אדוני עשר דקות.</w:t>
      </w:r>
    </w:p>
    <w:p w14:paraId="1218C5A3" w14:textId="77777777" w:rsidR="00000000" w:rsidRDefault="000E0F03">
      <w:pPr>
        <w:pStyle w:val="a0"/>
        <w:rPr>
          <w:rFonts w:hint="cs"/>
          <w:rtl/>
        </w:rPr>
      </w:pPr>
    </w:p>
    <w:p w14:paraId="5B62B2F7" w14:textId="77777777" w:rsidR="00000000" w:rsidRDefault="000E0F03">
      <w:pPr>
        <w:pStyle w:val="a"/>
        <w:rPr>
          <w:rtl/>
        </w:rPr>
      </w:pPr>
      <w:bookmarkStart w:id="213" w:name="_Toc87615534"/>
      <w:r>
        <w:rPr>
          <w:rtl/>
        </w:rPr>
        <w:t>יורי שטרן (האיחוד הלאומי - ישראל ביתנו):</w:t>
      </w:r>
      <w:bookmarkEnd w:id="213"/>
    </w:p>
    <w:p w14:paraId="747882C5" w14:textId="77777777" w:rsidR="00000000" w:rsidRDefault="000E0F03">
      <w:pPr>
        <w:pStyle w:val="a0"/>
        <w:rPr>
          <w:rtl/>
        </w:rPr>
      </w:pPr>
    </w:p>
    <w:p w14:paraId="4E3DC5FD" w14:textId="77777777" w:rsidR="00000000" w:rsidRDefault="000E0F03">
      <w:pPr>
        <w:pStyle w:val="a0"/>
        <w:rPr>
          <w:rFonts w:hint="cs"/>
          <w:rtl/>
        </w:rPr>
      </w:pPr>
      <w:r>
        <w:rPr>
          <w:rFonts w:hint="cs"/>
          <w:rtl/>
        </w:rPr>
        <w:t>כבוד היושב-ראש, חברי הממשלה, חברי הכנסת, הצעת החוק שלי היא אחת מרבות, שהוגשו גם בכנסות הקודמות</w:t>
      </w:r>
      <w:r>
        <w:rPr>
          <w:rFonts w:hint="cs"/>
          <w:rtl/>
        </w:rPr>
        <w:t>, בין היתר על-ידי שר התשתיות החדש, אליעזר זנדברג, וקודמי, שותפי לסיעה, השר לשעבר בנימין אלון, ובכנסת הזאת גם על-ידי כמה חברי כנסת. ההצעה הזאת מבקשת להיפרד מהשרידים של השיטות הבולשביסטיות, מהשרידים הרבים שעוד נשארו לנו בחיי החברה ובחיי המדינה שלנו. דבר שהוא</w:t>
      </w:r>
      <w:r>
        <w:rPr>
          <w:rFonts w:hint="cs"/>
          <w:rtl/>
        </w:rPr>
        <w:t xml:space="preserve"> מיושן, שפג זמנו, ואנחנו עדיין ממשיכים אתו, הוא אגרת הטלוויזיה.</w:t>
      </w:r>
    </w:p>
    <w:p w14:paraId="32E14FA8" w14:textId="77777777" w:rsidR="00000000" w:rsidRDefault="000E0F03">
      <w:pPr>
        <w:pStyle w:val="a0"/>
        <w:rPr>
          <w:rFonts w:hint="cs"/>
          <w:rtl/>
        </w:rPr>
      </w:pPr>
    </w:p>
    <w:p w14:paraId="08B9A438" w14:textId="77777777" w:rsidR="00000000" w:rsidRDefault="000E0F03">
      <w:pPr>
        <w:pStyle w:val="a0"/>
        <w:rPr>
          <w:rFonts w:hint="cs"/>
          <w:rtl/>
        </w:rPr>
      </w:pPr>
      <w:r>
        <w:rPr>
          <w:rFonts w:hint="cs"/>
          <w:rtl/>
        </w:rPr>
        <w:t xml:space="preserve"> לפי החוק המיושן הזה, מי שקונה מקלט טלוויזיה חייב באגרה שנתית. היא אולי לא גדולה לחלק מהתושבים שלנו, ליושבים באולם הזה, אבל אותם מאות שקלים שמשלמת משפחה ענייה, בהרבה מאוד מקרים, הם שקלים שחסר</w:t>
      </w:r>
      <w:r>
        <w:rPr>
          <w:rFonts w:hint="cs"/>
          <w:rtl/>
        </w:rPr>
        <w:t xml:space="preserve">ים בתקציבים האחרים שלה, למטרות חשובות מאוד. היום עם ריבוי הערוצים, עם הטלוויזיה בכבלים, עם השימוש במכשיר הטלוויזיה בשביל לראות סרטי וידיאו וסרטי  </w:t>
      </w:r>
      <w:r>
        <w:rPr>
          <w:rFonts w:hint="cs"/>
        </w:rPr>
        <w:t>DVD</w:t>
      </w:r>
      <w:r>
        <w:rPr>
          <w:rFonts w:hint="cs"/>
          <w:rtl/>
        </w:rPr>
        <w:t>, החובה הזאת על קונה טלוויזיה להחזיק את רשות השידור, את הטלוויזיה הממלכתית, היא פשוט חובה מיותרת לחלוטין, ל</w:t>
      </w:r>
      <w:r>
        <w:rPr>
          <w:rFonts w:hint="cs"/>
          <w:rtl/>
        </w:rPr>
        <w:t xml:space="preserve">א מוצדקת. </w:t>
      </w:r>
    </w:p>
    <w:p w14:paraId="54DDB70F" w14:textId="77777777" w:rsidR="00000000" w:rsidRDefault="000E0F03">
      <w:pPr>
        <w:pStyle w:val="a0"/>
        <w:rPr>
          <w:rFonts w:hint="cs"/>
          <w:rtl/>
        </w:rPr>
      </w:pPr>
    </w:p>
    <w:p w14:paraId="58C49590" w14:textId="77777777" w:rsidR="00000000" w:rsidRDefault="000E0F03">
      <w:pPr>
        <w:pStyle w:val="a0"/>
        <w:rPr>
          <w:rFonts w:hint="cs"/>
          <w:rtl/>
        </w:rPr>
      </w:pPr>
      <w:r>
        <w:rPr>
          <w:rFonts w:hint="cs"/>
          <w:rtl/>
        </w:rPr>
        <w:t>רשות השידור הציבורית, הטלוויזיה הציבורית, לדעתי חייבת להיות במדינת ישראל, אבל בשביל זה יש תקציב המדינה, ותקציב המדינה בא מהמסים שכולנו משלמים. זו לא פריווילגיה או טובת הנאה של ציבור מצומצם יותר של הקונים מכשירי טלוויזיה. אין שום הצדקה להטיל עלי</w:t>
      </w:r>
      <w:r>
        <w:rPr>
          <w:rFonts w:hint="cs"/>
          <w:rtl/>
        </w:rPr>
        <w:t xml:space="preserve">הם את המס הזה. אין שום הצדקה להטילו, למשל, על ציבור עולים מבוגרים, שאינם קולטים טלוויזיה בעברית, והערוצים שהם קולטים הם ערוצי טלוויזיה רוסיים, או ערוץ-9 בכבלים, שהוא ערוץ ישראלי ברוסית. למה הם צריכים לשלם את אגרת הטלוויזיה? למה הם צריכים להיות אלה שאחראים </w:t>
      </w:r>
      <w:r>
        <w:rPr>
          <w:rFonts w:hint="cs"/>
          <w:rtl/>
        </w:rPr>
        <w:t xml:space="preserve">על אחזקת רשות השידור? </w:t>
      </w:r>
    </w:p>
    <w:p w14:paraId="08AA8A5C" w14:textId="77777777" w:rsidR="00000000" w:rsidRDefault="000E0F03">
      <w:pPr>
        <w:pStyle w:val="a0"/>
        <w:rPr>
          <w:rFonts w:hint="cs"/>
          <w:rtl/>
        </w:rPr>
      </w:pPr>
    </w:p>
    <w:p w14:paraId="118AA51F" w14:textId="77777777" w:rsidR="00000000" w:rsidRDefault="000E0F03">
      <w:pPr>
        <w:pStyle w:val="a0"/>
        <w:rPr>
          <w:rFonts w:hint="cs"/>
          <w:rtl/>
        </w:rPr>
      </w:pPr>
      <w:r>
        <w:rPr>
          <w:rFonts w:hint="cs"/>
          <w:rtl/>
        </w:rPr>
        <w:t>לכן, אני מבקש מכל חברי הכנסת. זה לא עניין מפלגתי, מכל המפלגות הגישו את ההצעות האלה בכנסות הקודמות וגם בנוכחית. אני מבקש מחברי הבית לתמוך בהצעת חוק זו, ולהיפרד, להגיד שלום סוף-סוף לדבר המיושן והמיותר הזה שנקרא אגרת הטלוויזיה.</w:t>
      </w:r>
    </w:p>
    <w:p w14:paraId="0EED447F" w14:textId="77777777" w:rsidR="00000000" w:rsidRDefault="000E0F03">
      <w:pPr>
        <w:pStyle w:val="af1"/>
        <w:rPr>
          <w:rFonts w:hint="cs"/>
          <w:rtl/>
        </w:rPr>
      </w:pPr>
    </w:p>
    <w:p w14:paraId="3F697263" w14:textId="77777777" w:rsidR="00000000" w:rsidRDefault="000E0F03">
      <w:pPr>
        <w:pStyle w:val="af1"/>
        <w:rPr>
          <w:rtl/>
        </w:rPr>
      </w:pPr>
      <w:r>
        <w:rPr>
          <w:rtl/>
        </w:rPr>
        <w:t xml:space="preserve">היו"ר </w:t>
      </w:r>
      <w:r>
        <w:rPr>
          <w:rtl/>
        </w:rPr>
        <w:t>משה כחלון:</w:t>
      </w:r>
    </w:p>
    <w:p w14:paraId="4B5606EC" w14:textId="77777777" w:rsidR="00000000" w:rsidRDefault="000E0F03">
      <w:pPr>
        <w:pStyle w:val="a0"/>
        <w:rPr>
          <w:rtl/>
        </w:rPr>
      </w:pPr>
    </w:p>
    <w:p w14:paraId="3E546619" w14:textId="77777777" w:rsidR="00000000" w:rsidRDefault="000E0F03">
      <w:pPr>
        <w:pStyle w:val="a0"/>
        <w:rPr>
          <w:rFonts w:hint="cs"/>
          <w:rtl/>
        </w:rPr>
      </w:pPr>
      <w:r>
        <w:rPr>
          <w:rFonts w:hint="cs"/>
          <w:rtl/>
        </w:rPr>
        <w:t>תודה רבה. ממלא-מקום ראש הממשלה והשר הממונה על רשות השידור, השר אהוד אולמרט, בבקשה.</w:t>
      </w:r>
    </w:p>
    <w:p w14:paraId="46DDA92B" w14:textId="77777777" w:rsidR="00000000" w:rsidRDefault="000E0F03">
      <w:pPr>
        <w:pStyle w:val="a0"/>
        <w:rPr>
          <w:rFonts w:hint="cs"/>
          <w:rtl/>
        </w:rPr>
      </w:pPr>
    </w:p>
    <w:p w14:paraId="40AFB987" w14:textId="77777777" w:rsidR="00000000" w:rsidRDefault="000E0F03">
      <w:pPr>
        <w:pStyle w:val="a"/>
        <w:rPr>
          <w:rtl/>
        </w:rPr>
      </w:pPr>
      <w:bookmarkStart w:id="214" w:name="FS000001064T21_07_2004_13_37_32"/>
      <w:bookmarkStart w:id="215" w:name="_Toc87615535"/>
      <w:bookmarkEnd w:id="214"/>
      <w:r>
        <w:rPr>
          <w:rFonts w:hint="eastAsia"/>
          <w:rtl/>
        </w:rPr>
        <w:t>שר</w:t>
      </w:r>
      <w:r>
        <w:rPr>
          <w:rtl/>
        </w:rPr>
        <w:t xml:space="preserve"> התעשייה, המסחר והתעסוקה אהוד אולמרט:</w:t>
      </w:r>
      <w:bookmarkEnd w:id="215"/>
    </w:p>
    <w:p w14:paraId="306D40E4" w14:textId="77777777" w:rsidR="00000000" w:rsidRDefault="000E0F03">
      <w:pPr>
        <w:pStyle w:val="a0"/>
        <w:rPr>
          <w:rFonts w:hint="cs"/>
          <w:rtl/>
        </w:rPr>
      </w:pPr>
    </w:p>
    <w:p w14:paraId="6A5F444A" w14:textId="77777777" w:rsidR="00000000" w:rsidRDefault="000E0F03">
      <w:pPr>
        <w:pStyle w:val="a0"/>
        <w:rPr>
          <w:rFonts w:hint="cs"/>
          <w:rtl/>
        </w:rPr>
      </w:pPr>
      <w:r>
        <w:rPr>
          <w:rFonts w:hint="cs"/>
          <w:rtl/>
        </w:rPr>
        <w:t xml:space="preserve">כבוד היושב-ראש, חברי כנסת נכבדים, אין ספק, גם לפי דברי ההסבר וההנמקה של חבר הכנסת שטרן, שהוא מבין את החשיבות של השידור </w:t>
      </w:r>
      <w:r>
        <w:rPr>
          <w:rFonts w:hint="cs"/>
          <w:rtl/>
        </w:rPr>
        <w:t>הציבורי. כלומר, הצורך בשידור ציבורי לא נתון בוויכוח, השאלה שמתעוררת היא מה יהיו מקורות המימון של השידור הציבורי. האם המימון יהיה במסגרת אגרה במתכונת שהיא משולמת במשך שנים, או שהוא יהיה במסגרת מקור תקציבי ציבורי אחר, למשל על-ידי חלק מהתקציב, דהיינו, שהתקציב</w:t>
      </w:r>
      <w:r>
        <w:rPr>
          <w:rFonts w:hint="cs"/>
          <w:rtl/>
        </w:rPr>
        <w:t xml:space="preserve"> של הממשלה יקצה סכום מסוים לרשות השידור הציבורית. </w:t>
      </w:r>
    </w:p>
    <w:p w14:paraId="63CBC670" w14:textId="77777777" w:rsidR="00000000" w:rsidRDefault="000E0F03">
      <w:pPr>
        <w:pStyle w:val="a0"/>
        <w:rPr>
          <w:rFonts w:hint="cs"/>
          <w:rtl/>
        </w:rPr>
      </w:pPr>
    </w:p>
    <w:p w14:paraId="1B88A4AF" w14:textId="77777777" w:rsidR="00000000" w:rsidRDefault="000E0F03">
      <w:pPr>
        <w:pStyle w:val="a0"/>
        <w:rPr>
          <w:rFonts w:hint="cs"/>
          <w:rtl/>
        </w:rPr>
      </w:pPr>
      <w:r>
        <w:rPr>
          <w:rFonts w:hint="cs"/>
          <w:rtl/>
        </w:rPr>
        <w:t>אני רוצה להסביר לך למה יש לך טעות, במיוחד בהיותך איש אופוזיציה, ואני מקווה שאחרי שאשכנע אותך, תבקש בעצמך להסיר את הצעת החוק. לפני איזה זמן העלה את זה אחד מחברי הכנסת, אני חושב שזה היה חבר הכנסת ברכה.</w:t>
      </w:r>
    </w:p>
    <w:p w14:paraId="642299ED" w14:textId="77777777" w:rsidR="00000000" w:rsidRDefault="000E0F03">
      <w:pPr>
        <w:pStyle w:val="a0"/>
        <w:rPr>
          <w:rFonts w:hint="cs"/>
          <w:rtl/>
        </w:rPr>
      </w:pPr>
    </w:p>
    <w:p w14:paraId="1E77F676" w14:textId="77777777" w:rsidR="00000000" w:rsidRDefault="000E0F03">
      <w:pPr>
        <w:pStyle w:val="af0"/>
        <w:rPr>
          <w:rtl/>
        </w:rPr>
      </w:pPr>
      <w:r>
        <w:rPr>
          <w:rFonts w:hint="eastAsia"/>
          <w:rtl/>
        </w:rPr>
        <w:t>מוח</w:t>
      </w:r>
      <w:r>
        <w:rPr>
          <w:rFonts w:hint="eastAsia"/>
          <w:rtl/>
        </w:rPr>
        <w:t>מד</w:t>
      </w:r>
      <w:r>
        <w:rPr>
          <w:rtl/>
        </w:rPr>
        <w:t xml:space="preserve"> ברכה (חד"ש-תע"ל):</w:t>
      </w:r>
    </w:p>
    <w:p w14:paraId="7B36CCC7" w14:textId="77777777" w:rsidR="00000000" w:rsidRDefault="000E0F03">
      <w:pPr>
        <w:pStyle w:val="a0"/>
        <w:rPr>
          <w:rFonts w:hint="cs"/>
          <w:rtl/>
        </w:rPr>
      </w:pPr>
    </w:p>
    <w:p w14:paraId="005AEC2D" w14:textId="77777777" w:rsidR="00000000" w:rsidRDefault="000E0F03">
      <w:pPr>
        <w:pStyle w:val="a0"/>
        <w:rPr>
          <w:rFonts w:hint="cs"/>
          <w:rtl/>
        </w:rPr>
      </w:pPr>
      <w:r>
        <w:rPr>
          <w:rFonts w:hint="cs"/>
          <w:rtl/>
        </w:rPr>
        <w:t>אני מחכה שזה יוצבע.</w:t>
      </w:r>
    </w:p>
    <w:p w14:paraId="3B2333D1" w14:textId="77777777" w:rsidR="00000000" w:rsidRDefault="000E0F03">
      <w:pPr>
        <w:pStyle w:val="a0"/>
        <w:rPr>
          <w:rFonts w:hint="cs"/>
          <w:rtl/>
        </w:rPr>
      </w:pPr>
    </w:p>
    <w:p w14:paraId="5087BEFB" w14:textId="77777777" w:rsidR="00000000" w:rsidRDefault="000E0F03">
      <w:pPr>
        <w:pStyle w:val="-"/>
        <w:rPr>
          <w:rtl/>
        </w:rPr>
      </w:pPr>
      <w:bookmarkStart w:id="216" w:name="FS000000550T21_07_2004_14_53_55C"/>
      <w:bookmarkStart w:id="217" w:name="FS000001064T21_07_2004_14_54_05"/>
      <w:bookmarkStart w:id="218" w:name="FS000001064T21_07_2004_14_54_09C"/>
      <w:bookmarkEnd w:id="216"/>
      <w:bookmarkEnd w:id="217"/>
      <w:bookmarkEnd w:id="218"/>
      <w:r>
        <w:rPr>
          <w:rtl/>
        </w:rPr>
        <w:t>שר התעשייה, המסחר והתעסוקה אהוד אולמרט:</w:t>
      </w:r>
    </w:p>
    <w:p w14:paraId="02B6742F" w14:textId="77777777" w:rsidR="00000000" w:rsidRDefault="000E0F03">
      <w:pPr>
        <w:pStyle w:val="a0"/>
        <w:rPr>
          <w:rtl/>
        </w:rPr>
      </w:pPr>
    </w:p>
    <w:p w14:paraId="2C93F01D" w14:textId="77777777" w:rsidR="00000000" w:rsidRDefault="000E0F03">
      <w:pPr>
        <w:pStyle w:val="a0"/>
        <w:rPr>
          <w:rFonts w:hint="cs"/>
          <w:rtl/>
        </w:rPr>
      </w:pPr>
      <w:r>
        <w:rPr>
          <w:rFonts w:hint="cs"/>
          <w:rtl/>
        </w:rPr>
        <w:t>אני חשבתי שאז נתתי לו נימוק טוב למה הוא צריך להיות נגד העניין הזה. אנחנו רוצים שירות שידור ציבורי, אנחנו רוצים שהוא יהיה עד כמה שניתן בלתי תלוי בממשלה, שהוא יהיה עצמאי, כדי</w:t>
      </w:r>
      <w:r>
        <w:rPr>
          <w:rFonts w:hint="cs"/>
          <w:rtl/>
        </w:rPr>
        <w:t xml:space="preserve"> שלמשל לא יהיה מצב, נניח מן הסוג שהתלוננו עליו קודם לכן, שפוסלים כך או פוסלים אחרת, ומישהו חושד שזה בגלל אינטרס פוליטי כזה או אחר. תאר לך שתקציב רשות השידור תלוי באגף התקציבים. אתה מבין איזו תלות זה יוצר בממשלה לרשות שידור שצריכה להיות גם ציבורית וגם עצמאי</w:t>
      </w:r>
      <w:r>
        <w:rPr>
          <w:rFonts w:hint="cs"/>
          <w:rtl/>
        </w:rPr>
        <w:t>ת? זה מה שאתה רוצה?</w:t>
      </w:r>
    </w:p>
    <w:p w14:paraId="426F557D" w14:textId="77777777" w:rsidR="00000000" w:rsidRDefault="000E0F03">
      <w:pPr>
        <w:pStyle w:val="a0"/>
        <w:rPr>
          <w:rFonts w:hint="cs"/>
          <w:rtl/>
        </w:rPr>
      </w:pPr>
    </w:p>
    <w:p w14:paraId="442F7BCB" w14:textId="77777777" w:rsidR="00000000" w:rsidRDefault="000E0F03">
      <w:pPr>
        <w:pStyle w:val="af0"/>
        <w:rPr>
          <w:rtl/>
        </w:rPr>
      </w:pPr>
      <w:r>
        <w:rPr>
          <w:rFonts w:hint="eastAsia"/>
          <w:rtl/>
        </w:rPr>
        <w:t>יורי</w:t>
      </w:r>
      <w:r>
        <w:rPr>
          <w:rtl/>
        </w:rPr>
        <w:t xml:space="preserve"> שטרן (האיחוד הלאומי - ישראל ביתנו):</w:t>
      </w:r>
    </w:p>
    <w:p w14:paraId="6CACFD59" w14:textId="77777777" w:rsidR="00000000" w:rsidRDefault="000E0F03">
      <w:pPr>
        <w:pStyle w:val="a0"/>
        <w:rPr>
          <w:rFonts w:hint="cs"/>
          <w:rtl/>
        </w:rPr>
      </w:pPr>
    </w:p>
    <w:p w14:paraId="43804108" w14:textId="77777777" w:rsidR="00000000" w:rsidRDefault="000E0F03">
      <w:pPr>
        <w:pStyle w:val="a0"/>
        <w:rPr>
          <w:rFonts w:hint="cs"/>
          <w:rtl/>
        </w:rPr>
      </w:pPr>
      <w:r>
        <w:rPr>
          <w:rFonts w:hint="cs"/>
          <w:rtl/>
        </w:rPr>
        <w:t>כן.</w:t>
      </w:r>
    </w:p>
    <w:p w14:paraId="2A4BB9EE" w14:textId="77777777" w:rsidR="00000000" w:rsidRDefault="000E0F03">
      <w:pPr>
        <w:pStyle w:val="a0"/>
        <w:rPr>
          <w:rFonts w:hint="cs"/>
          <w:rtl/>
        </w:rPr>
      </w:pPr>
    </w:p>
    <w:p w14:paraId="3628BA20" w14:textId="77777777" w:rsidR="00000000" w:rsidRDefault="000E0F03">
      <w:pPr>
        <w:pStyle w:val="-"/>
        <w:rPr>
          <w:rtl/>
        </w:rPr>
      </w:pPr>
      <w:bookmarkStart w:id="219" w:name="FS000001064T21_07_2004_14_56_58C"/>
      <w:bookmarkEnd w:id="219"/>
      <w:r>
        <w:rPr>
          <w:rtl/>
        </w:rPr>
        <w:t>שר התעשייה, המסחר והתעסוקה אהוד אולמרט:</w:t>
      </w:r>
    </w:p>
    <w:p w14:paraId="53792F39" w14:textId="77777777" w:rsidR="00000000" w:rsidRDefault="000E0F03">
      <w:pPr>
        <w:pStyle w:val="a0"/>
        <w:rPr>
          <w:rtl/>
        </w:rPr>
      </w:pPr>
    </w:p>
    <w:p w14:paraId="6B157020" w14:textId="77777777" w:rsidR="00000000" w:rsidRDefault="000E0F03">
      <w:pPr>
        <w:pStyle w:val="a0"/>
        <w:rPr>
          <w:rFonts w:hint="cs"/>
          <w:rtl/>
        </w:rPr>
      </w:pPr>
      <w:r>
        <w:rPr>
          <w:rFonts w:hint="cs"/>
          <w:rtl/>
        </w:rPr>
        <w:t>אז זה טירוף. לחלופין, אם היית מציע שהתקציב של רשות השידור יושג על-ידי הפרסום, אז אני אומר לך, שכבר היום שוק הפרסום שלנו קטן מלהכיל את אלה שהיום כבר</w:t>
      </w:r>
      <w:r>
        <w:rPr>
          <w:rFonts w:hint="cs"/>
          <w:rtl/>
        </w:rPr>
        <w:t xml:space="preserve"> יכולים לשדר רק בדרך של פרסום: ערוץ-2, ערוץ-10, "קול ישראל" ברדיו, ועוד כך וכך תחנות רדיו אזוריות ותחנות אחרות. לכן זה לא מקור, והתוצאה של זה תהיה ריסוק של כל מערכת השידורים בישראל. </w:t>
      </w:r>
    </w:p>
    <w:p w14:paraId="307B7456" w14:textId="77777777" w:rsidR="00000000" w:rsidRDefault="000E0F03">
      <w:pPr>
        <w:pStyle w:val="a0"/>
        <w:rPr>
          <w:rFonts w:hint="cs"/>
          <w:rtl/>
        </w:rPr>
      </w:pPr>
    </w:p>
    <w:p w14:paraId="0B2AD2B3" w14:textId="77777777" w:rsidR="00000000" w:rsidRDefault="000E0F03">
      <w:pPr>
        <w:pStyle w:val="a0"/>
        <w:rPr>
          <w:rFonts w:hint="cs"/>
          <w:rtl/>
        </w:rPr>
      </w:pPr>
      <w:r>
        <w:rPr>
          <w:rFonts w:hint="cs"/>
          <w:rtl/>
        </w:rPr>
        <w:t>מהטעם הזה אני לא מציע את זה כאן, אני מציע שנישאר עם המתכונת שקיימת היום,</w:t>
      </w:r>
      <w:r>
        <w:rPr>
          <w:rFonts w:hint="cs"/>
          <w:rtl/>
        </w:rPr>
        <w:t xml:space="preserve"> דהיינו אגרה שמשולמת במישרין על-ידי האזרחים. לכן אני מציע, אדוני היושב-ראש, שההצעה של חבר הכנסת שטרן ושל שני עמיתיו תוסר מסדר-היום.</w:t>
      </w:r>
    </w:p>
    <w:p w14:paraId="04E1CD23" w14:textId="77777777" w:rsidR="00000000" w:rsidRDefault="000E0F03">
      <w:pPr>
        <w:pStyle w:val="a0"/>
        <w:rPr>
          <w:rFonts w:hint="cs"/>
          <w:rtl/>
        </w:rPr>
      </w:pPr>
    </w:p>
    <w:p w14:paraId="65875C5A" w14:textId="77777777" w:rsidR="00000000" w:rsidRDefault="000E0F03">
      <w:pPr>
        <w:pStyle w:val="af1"/>
        <w:rPr>
          <w:rtl/>
        </w:rPr>
      </w:pPr>
      <w:r>
        <w:rPr>
          <w:rtl/>
        </w:rPr>
        <w:t>היו"ר משה כחלון:</w:t>
      </w:r>
    </w:p>
    <w:p w14:paraId="14EEE215" w14:textId="77777777" w:rsidR="00000000" w:rsidRDefault="000E0F03">
      <w:pPr>
        <w:pStyle w:val="a0"/>
        <w:rPr>
          <w:rtl/>
        </w:rPr>
      </w:pPr>
    </w:p>
    <w:p w14:paraId="2B63FCFF" w14:textId="77777777" w:rsidR="00000000" w:rsidRDefault="000E0F03">
      <w:pPr>
        <w:pStyle w:val="a0"/>
        <w:rPr>
          <w:rFonts w:hint="cs"/>
          <w:rtl/>
        </w:rPr>
      </w:pPr>
      <w:r>
        <w:rPr>
          <w:rFonts w:hint="cs"/>
          <w:rtl/>
        </w:rPr>
        <w:t>תודה רבה. חבר הכנסת שטרן, בבקשה.</w:t>
      </w:r>
    </w:p>
    <w:p w14:paraId="35ED9369" w14:textId="77777777" w:rsidR="00000000" w:rsidRDefault="000E0F03">
      <w:pPr>
        <w:pStyle w:val="a0"/>
        <w:rPr>
          <w:rFonts w:hint="cs"/>
          <w:rtl/>
        </w:rPr>
      </w:pPr>
    </w:p>
    <w:p w14:paraId="763CF5A3" w14:textId="77777777" w:rsidR="00000000" w:rsidRDefault="000E0F03">
      <w:pPr>
        <w:pStyle w:val="a"/>
        <w:rPr>
          <w:rtl/>
        </w:rPr>
      </w:pPr>
      <w:bookmarkStart w:id="220" w:name="FS000000430T21_07_2004_13_41_18"/>
      <w:bookmarkStart w:id="221" w:name="_Toc87615536"/>
      <w:bookmarkEnd w:id="220"/>
      <w:r>
        <w:rPr>
          <w:rFonts w:hint="eastAsia"/>
          <w:rtl/>
        </w:rPr>
        <w:t>יורי</w:t>
      </w:r>
      <w:r>
        <w:rPr>
          <w:rtl/>
        </w:rPr>
        <w:t xml:space="preserve"> שטרן (האיחוד הלאומי - ישראל ביתנו):</w:t>
      </w:r>
      <w:bookmarkEnd w:id="221"/>
    </w:p>
    <w:p w14:paraId="1BA86DE5" w14:textId="77777777" w:rsidR="00000000" w:rsidRDefault="000E0F03">
      <w:pPr>
        <w:pStyle w:val="a0"/>
        <w:rPr>
          <w:rFonts w:hint="cs"/>
          <w:rtl/>
        </w:rPr>
      </w:pPr>
    </w:p>
    <w:p w14:paraId="278CB173" w14:textId="77777777" w:rsidR="00000000" w:rsidRDefault="000E0F03">
      <w:pPr>
        <w:pStyle w:val="a0"/>
        <w:rPr>
          <w:rFonts w:hint="cs"/>
          <w:rtl/>
        </w:rPr>
      </w:pPr>
      <w:r>
        <w:rPr>
          <w:rFonts w:hint="cs"/>
          <w:rtl/>
        </w:rPr>
        <w:t>כבוד היושב-ראש, אני באמת מודה</w:t>
      </w:r>
      <w:r>
        <w:rPr>
          <w:rFonts w:hint="cs"/>
          <w:rtl/>
        </w:rPr>
        <w:t xml:space="preserve"> לממלא-מקום ראש הממשלה ושר התקשורת, ושר של עוד כמה משרדים, חבר הכנסת אהוד אולמרט, על כך שהעיר לנו עד כמה חשובה העצמאות של רשות השידור. אם אנחנו משלמים אגרה, אז כביכול אנחנו מגינים על עצמאות רשות השידור. והנה, הדבר האחרון שהזכיר אותו ברמז השר אולמרט, וזה הא</w:t>
      </w:r>
      <w:r>
        <w:rPr>
          <w:rFonts w:hint="cs"/>
          <w:rtl/>
        </w:rPr>
        <w:t>יסור על פרסום מפגן ההזדהות של תושבי חבל-עזה, שיהיה ביום ראשון הקרוב בין השעות 17:00 ו-19:00, כאשר רבבות אנשים יעשו שרשרת חיה בין גוש-קטיף לירושלים - רשות השידור, כנגד ההחלטה של הדרג המקצועי שלה, כנגד ההחלטה של היועצים המשפטיים, מנהל רשות השידור, יוסף בראל,</w:t>
      </w:r>
      <w:r>
        <w:rPr>
          <w:rFonts w:hint="cs"/>
          <w:rtl/>
        </w:rPr>
        <w:t xml:space="preserve"> אסר את הפרסום הזה, והדבר נמצא היום בבג"ץ.</w:t>
      </w:r>
    </w:p>
    <w:p w14:paraId="5B8058A6" w14:textId="77777777" w:rsidR="00000000" w:rsidRDefault="000E0F03">
      <w:pPr>
        <w:pStyle w:val="a0"/>
        <w:rPr>
          <w:rFonts w:hint="cs"/>
          <w:rtl/>
        </w:rPr>
      </w:pPr>
    </w:p>
    <w:p w14:paraId="65D5CA45" w14:textId="77777777" w:rsidR="00000000" w:rsidRDefault="000E0F03">
      <w:pPr>
        <w:pStyle w:val="a0"/>
        <w:rPr>
          <w:rFonts w:hint="cs"/>
          <w:rtl/>
        </w:rPr>
      </w:pPr>
      <w:r>
        <w:rPr>
          <w:rFonts w:hint="cs"/>
          <w:rtl/>
        </w:rPr>
        <w:t>עכשיו, אני משלם אגרה, אני יכול לצפות שגם האינטרס שלי, כאחד שחושב שבריחה מעזה היא פסק-דין נוראי למדינת ישראל, אני רוצה שרשות השידור תהיה "פיירית" כלפי. אני לא רואה את זה, ואני לא רואה שום קשר בין זה שאני משלם אגרה</w:t>
      </w:r>
      <w:r>
        <w:rPr>
          <w:rFonts w:hint="cs"/>
          <w:rtl/>
        </w:rPr>
        <w:t xml:space="preserve">, ויש לרשות השידור קופה משלה, לבין חופש הפעולה וההגינות שלה. </w:t>
      </w:r>
    </w:p>
    <w:p w14:paraId="55BD9D78" w14:textId="77777777" w:rsidR="00000000" w:rsidRDefault="000E0F03">
      <w:pPr>
        <w:pStyle w:val="a0"/>
        <w:rPr>
          <w:rFonts w:hint="cs"/>
          <w:rtl/>
        </w:rPr>
      </w:pPr>
    </w:p>
    <w:p w14:paraId="664EEDB7" w14:textId="77777777" w:rsidR="00000000" w:rsidRDefault="000E0F03">
      <w:pPr>
        <w:pStyle w:val="a0"/>
        <w:rPr>
          <w:rFonts w:hint="cs"/>
          <w:rtl/>
        </w:rPr>
      </w:pPr>
      <w:r>
        <w:rPr>
          <w:rFonts w:hint="cs"/>
          <w:rtl/>
        </w:rPr>
        <w:t xml:space="preserve">לכן, השר אולמרט, קודם כול, זה בתחום הפיקוד שלך, תורה ליוסי בראל בראש ובראשונה  לבטל את האיסור המוזר והלא-חוקי שלו על שידור הפרסומות של גוש-קטיף. </w:t>
      </w:r>
    </w:p>
    <w:p w14:paraId="7D027F9C" w14:textId="77777777" w:rsidR="00000000" w:rsidRDefault="000E0F03">
      <w:pPr>
        <w:pStyle w:val="a0"/>
        <w:rPr>
          <w:rFonts w:hint="cs"/>
          <w:rtl/>
        </w:rPr>
      </w:pPr>
    </w:p>
    <w:p w14:paraId="63E686B8" w14:textId="77777777" w:rsidR="00000000" w:rsidRDefault="000E0F03">
      <w:pPr>
        <w:pStyle w:val="a0"/>
        <w:rPr>
          <w:rFonts w:hint="cs"/>
          <w:rtl/>
        </w:rPr>
      </w:pPr>
      <w:r>
        <w:rPr>
          <w:rFonts w:hint="cs"/>
          <w:rtl/>
        </w:rPr>
        <w:t xml:space="preserve">אני מקווה שהציבור הגדול יבוא להפגין הזדהות עם </w:t>
      </w:r>
      <w:r>
        <w:rPr>
          <w:rFonts w:hint="cs"/>
          <w:rtl/>
        </w:rPr>
        <w:t xml:space="preserve">גוש-קטיף ביום ראשון הקרוב, בין השעות 17:00 ו-19:00, והפרסום בעיתונות ניתן. </w:t>
      </w:r>
    </w:p>
    <w:p w14:paraId="1DCB3536" w14:textId="77777777" w:rsidR="00000000" w:rsidRDefault="000E0F03">
      <w:pPr>
        <w:pStyle w:val="a0"/>
        <w:rPr>
          <w:rFonts w:hint="cs"/>
          <w:rtl/>
        </w:rPr>
      </w:pPr>
    </w:p>
    <w:p w14:paraId="17C50F78" w14:textId="77777777" w:rsidR="00000000" w:rsidRDefault="000E0F03">
      <w:pPr>
        <w:pStyle w:val="a0"/>
        <w:rPr>
          <w:rFonts w:hint="cs"/>
          <w:rtl/>
        </w:rPr>
      </w:pPr>
      <w:r>
        <w:rPr>
          <w:rFonts w:hint="cs"/>
          <w:rtl/>
        </w:rPr>
        <w:t xml:space="preserve">לגבי עיגון ההגנה על תקציבי רשות השידור </w:t>
      </w:r>
      <w:r>
        <w:rPr>
          <w:rtl/>
        </w:rPr>
        <w:t>–</w:t>
      </w:r>
      <w:r>
        <w:rPr>
          <w:rFonts w:hint="cs"/>
          <w:rtl/>
        </w:rPr>
        <w:t xml:space="preserve"> באמת, רצוי שלא תהיה כל פעם תלות באגף התקציבים. אפשר לעגן בחוק את תקציב רשות השידור, שיהיה מוגן כנגד הגזירות השונות של משרד האוצר או של משר</w:t>
      </w:r>
      <w:r>
        <w:rPr>
          <w:rFonts w:hint="cs"/>
          <w:rtl/>
        </w:rPr>
        <w:t>דים אחרים. אפשר ליצור את הקופה הזאת - - -</w:t>
      </w:r>
    </w:p>
    <w:p w14:paraId="7DEF2091" w14:textId="77777777" w:rsidR="00000000" w:rsidRDefault="000E0F03">
      <w:pPr>
        <w:pStyle w:val="a0"/>
        <w:rPr>
          <w:rFonts w:hint="cs"/>
          <w:rtl/>
        </w:rPr>
      </w:pPr>
    </w:p>
    <w:p w14:paraId="59C160CC" w14:textId="77777777" w:rsidR="00000000" w:rsidRDefault="000E0F03">
      <w:pPr>
        <w:pStyle w:val="af0"/>
        <w:rPr>
          <w:rtl/>
        </w:rPr>
      </w:pPr>
      <w:r>
        <w:rPr>
          <w:rFonts w:hint="eastAsia"/>
          <w:rtl/>
        </w:rPr>
        <w:t>שר</w:t>
      </w:r>
      <w:r>
        <w:rPr>
          <w:rtl/>
        </w:rPr>
        <w:t xml:space="preserve"> התעשייה, המסחר והתעסוקה אהוד אולמרט:</w:t>
      </w:r>
    </w:p>
    <w:p w14:paraId="6AAB5157" w14:textId="77777777" w:rsidR="00000000" w:rsidRDefault="000E0F03">
      <w:pPr>
        <w:pStyle w:val="a0"/>
        <w:rPr>
          <w:rFonts w:hint="cs"/>
          <w:rtl/>
        </w:rPr>
      </w:pPr>
    </w:p>
    <w:p w14:paraId="495C71A3" w14:textId="77777777" w:rsidR="00000000" w:rsidRDefault="000E0F03">
      <w:pPr>
        <w:pStyle w:val="a0"/>
        <w:rPr>
          <w:rFonts w:hint="cs"/>
          <w:rtl/>
        </w:rPr>
      </w:pPr>
      <w:r>
        <w:rPr>
          <w:rFonts w:hint="cs"/>
          <w:rtl/>
        </w:rPr>
        <w:t>- - -</w:t>
      </w:r>
    </w:p>
    <w:p w14:paraId="7A805DCB" w14:textId="77777777" w:rsidR="00000000" w:rsidRDefault="000E0F03">
      <w:pPr>
        <w:pStyle w:val="a0"/>
        <w:ind w:firstLine="0"/>
        <w:rPr>
          <w:rFonts w:hint="cs"/>
          <w:rtl/>
        </w:rPr>
      </w:pPr>
    </w:p>
    <w:p w14:paraId="299B1DF2" w14:textId="77777777" w:rsidR="00000000" w:rsidRDefault="000E0F03">
      <w:pPr>
        <w:pStyle w:val="-"/>
        <w:rPr>
          <w:rtl/>
        </w:rPr>
      </w:pPr>
      <w:bookmarkStart w:id="222" w:name="FS000000430T21_07_2004_14_03_57"/>
      <w:bookmarkEnd w:id="222"/>
      <w:r>
        <w:rPr>
          <w:rFonts w:hint="eastAsia"/>
          <w:rtl/>
        </w:rPr>
        <w:t>יורי</w:t>
      </w:r>
      <w:r>
        <w:rPr>
          <w:rtl/>
        </w:rPr>
        <w:t xml:space="preserve"> שטרן (האיחוד הלאומי - ישראל ביתנו):</w:t>
      </w:r>
    </w:p>
    <w:p w14:paraId="3ED8A7A7" w14:textId="77777777" w:rsidR="00000000" w:rsidRDefault="000E0F03">
      <w:pPr>
        <w:pStyle w:val="a0"/>
        <w:ind w:firstLine="0"/>
        <w:rPr>
          <w:rFonts w:hint="cs"/>
          <w:rtl/>
        </w:rPr>
      </w:pPr>
    </w:p>
    <w:p w14:paraId="18A48A3C" w14:textId="77777777" w:rsidR="00000000" w:rsidRDefault="000E0F03">
      <w:pPr>
        <w:pStyle w:val="a0"/>
        <w:rPr>
          <w:rFonts w:hint="cs"/>
          <w:rtl/>
        </w:rPr>
      </w:pPr>
      <w:r>
        <w:rPr>
          <w:rFonts w:hint="cs"/>
          <w:rtl/>
        </w:rPr>
        <w:t xml:space="preserve">אנחנו יכולים, בחוק, כמו שמקימים כאלה קופות סגורות, ולגבי ההיטל הנוכחי, האגרה הזאת - אז למה רבבות, מיליוני משלמי האגרה הזאת </w:t>
      </w:r>
      <w:r>
        <w:rPr>
          <w:rFonts w:hint="cs"/>
          <w:rtl/>
        </w:rPr>
        <w:t>הם אלה שצריכים להחזיק אותה, את רשות השידור, ואחרים שנהנים גם מרדיו, מהקרנות טלוויזיה לא אצלם בבית, לא צריכים לשלם? לזה אין לי הסבר.</w:t>
      </w:r>
    </w:p>
    <w:p w14:paraId="7B57EE18" w14:textId="77777777" w:rsidR="00000000" w:rsidRDefault="000E0F03">
      <w:pPr>
        <w:pStyle w:val="a0"/>
        <w:ind w:firstLine="0"/>
        <w:rPr>
          <w:rFonts w:hint="cs"/>
          <w:rtl/>
        </w:rPr>
      </w:pPr>
    </w:p>
    <w:p w14:paraId="775607CD" w14:textId="77777777" w:rsidR="00000000" w:rsidRDefault="000E0F03">
      <w:pPr>
        <w:pStyle w:val="af1"/>
        <w:rPr>
          <w:rFonts w:hint="cs"/>
          <w:rtl/>
        </w:rPr>
      </w:pPr>
      <w:r>
        <w:rPr>
          <w:rtl/>
        </w:rPr>
        <w:t>היו"ר משה כחלון:</w:t>
      </w:r>
    </w:p>
    <w:p w14:paraId="3A7631B1" w14:textId="77777777" w:rsidR="00000000" w:rsidRDefault="000E0F03">
      <w:pPr>
        <w:pStyle w:val="a0"/>
        <w:rPr>
          <w:rFonts w:hint="cs"/>
          <w:rtl/>
        </w:rPr>
      </w:pPr>
    </w:p>
    <w:p w14:paraId="635D34A1" w14:textId="77777777" w:rsidR="00000000" w:rsidRDefault="000E0F03">
      <w:pPr>
        <w:pStyle w:val="a0"/>
        <w:rPr>
          <w:rFonts w:hint="cs"/>
          <w:rtl/>
        </w:rPr>
      </w:pPr>
      <w:r>
        <w:rPr>
          <w:rFonts w:hint="cs"/>
          <w:rtl/>
        </w:rPr>
        <w:t xml:space="preserve">תודה רבה. </w:t>
      </w:r>
    </w:p>
    <w:p w14:paraId="09B902D2" w14:textId="77777777" w:rsidR="00000000" w:rsidRDefault="000E0F03">
      <w:pPr>
        <w:pStyle w:val="a0"/>
        <w:rPr>
          <w:rFonts w:hint="cs"/>
          <w:rtl/>
        </w:rPr>
      </w:pPr>
    </w:p>
    <w:p w14:paraId="19ADEF35" w14:textId="77777777" w:rsidR="00000000" w:rsidRDefault="000E0F03">
      <w:pPr>
        <w:pStyle w:val="a0"/>
        <w:rPr>
          <w:rFonts w:hint="cs"/>
          <w:rtl/>
        </w:rPr>
      </w:pPr>
      <w:r>
        <w:rPr>
          <w:rFonts w:hint="cs"/>
          <w:rtl/>
        </w:rPr>
        <w:t>אנחנו ניגשים להצבעה על הצעת חוק רשות השידור (תיקון - ביטול אגרת הטלוויזיה). חברי הכנסת, ההצבע</w:t>
      </w:r>
      <w:r>
        <w:rPr>
          <w:rFonts w:hint="cs"/>
          <w:rtl/>
        </w:rPr>
        <w:t>ה מתחילה.</w:t>
      </w:r>
    </w:p>
    <w:p w14:paraId="40BE9195" w14:textId="77777777" w:rsidR="00000000" w:rsidRDefault="000E0F03">
      <w:pPr>
        <w:pStyle w:val="a0"/>
        <w:rPr>
          <w:rFonts w:hint="cs"/>
          <w:rtl/>
        </w:rPr>
      </w:pPr>
    </w:p>
    <w:p w14:paraId="69E3C5FC" w14:textId="77777777" w:rsidR="00000000" w:rsidRDefault="000E0F03">
      <w:pPr>
        <w:pStyle w:val="ab"/>
        <w:bidi/>
        <w:rPr>
          <w:rFonts w:hint="cs"/>
          <w:rtl/>
        </w:rPr>
      </w:pPr>
      <w:r>
        <w:rPr>
          <w:rFonts w:hint="cs"/>
          <w:rtl/>
        </w:rPr>
        <w:t>הצבעה מס' 6</w:t>
      </w:r>
    </w:p>
    <w:p w14:paraId="622F51FA" w14:textId="77777777" w:rsidR="00000000" w:rsidRDefault="000E0F03">
      <w:pPr>
        <w:pStyle w:val="a0"/>
        <w:rPr>
          <w:rFonts w:hint="cs"/>
          <w:rtl/>
        </w:rPr>
      </w:pPr>
    </w:p>
    <w:p w14:paraId="4C68C035" w14:textId="77777777" w:rsidR="00000000" w:rsidRDefault="000E0F03">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69A289AB" w14:textId="77777777" w:rsidR="00000000" w:rsidRDefault="000E0F03">
      <w:pPr>
        <w:pStyle w:val="ac"/>
        <w:bidi/>
        <w:rPr>
          <w:rFonts w:hint="cs"/>
          <w:rtl/>
        </w:rPr>
      </w:pPr>
      <w:r>
        <w:rPr>
          <w:rFonts w:hint="cs"/>
          <w:rtl/>
        </w:rPr>
        <w:t xml:space="preserve">בעד ההצעה להסיר מסדר-היום את הצעת החוק </w:t>
      </w:r>
      <w:r>
        <w:rPr>
          <w:rtl/>
        </w:rPr>
        <w:t>–</w:t>
      </w:r>
      <w:r>
        <w:rPr>
          <w:rFonts w:hint="cs"/>
          <w:rtl/>
        </w:rPr>
        <w:t xml:space="preserve"> 49</w:t>
      </w:r>
    </w:p>
    <w:p w14:paraId="1B884BDA" w14:textId="77777777" w:rsidR="00000000" w:rsidRDefault="000E0F03">
      <w:pPr>
        <w:pStyle w:val="ac"/>
        <w:bidi/>
        <w:rPr>
          <w:rFonts w:hint="cs"/>
          <w:rtl/>
        </w:rPr>
      </w:pPr>
      <w:r>
        <w:rPr>
          <w:rFonts w:hint="cs"/>
          <w:rtl/>
        </w:rPr>
        <w:t xml:space="preserve">נמנעים </w:t>
      </w:r>
      <w:r>
        <w:rPr>
          <w:rtl/>
        </w:rPr>
        <w:t>–</w:t>
      </w:r>
      <w:r>
        <w:rPr>
          <w:rFonts w:hint="cs"/>
          <w:rtl/>
        </w:rPr>
        <w:t xml:space="preserve"> 6</w:t>
      </w:r>
    </w:p>
    <w:p w14:paraId="56D29ECB" w14:textId="77777777" w:rsidR="00000000" w:rsidRDefault="000E0F03">
      <w:pPr>
        <w:pStyle w:val="ad"/>
        <w:bidi/>
        <w:rPr>
          <w:rFonts w:hint="cs"/>
          <w:rtl/>
        </w:rPr>
      </w:pPr>
      <w:r>
        <w:rPr>
          <w:rFonts w:hint="cs"/>
          <w:rtl/>
        </w:rPr>
        <w:t xml:space="preserve">ההצעה להסיר מסדר-היום את הצעת חוק רשות השידור </w:t>
      </w:r>
    </w:p>
    <w:p w14:paraId="6922BF37" w14:textId="77777777" w:rsidR="00000000" w:rsidRDefault="000E0F03">
      <w:pPr>
        <w:pStyle w:val="ad"/>
        <w:bidi/>
        <w:rPr>
          <w:rFonts w:hint="cs"/>
          <w:rtl/>
        </w:rPr>
      </w:pPr>
      <w:r>
        <w:rPr>
          <w:rFonts w:hint="cs"/>
          <w:rtl/>
        </w:rPr>
        <w:t>(תיקון - ביטול אגרת הטלוויזיה), התשס"ג-2003, נתקבלה.</w:t>
      </w:r>
    </w:p>
    <w:p w14:paraId="750E8947" w14:textId="77777777" w:rsidR="00000000" w:rsidRDefault="000E0F03">
      <w:pPr>
        <w:pStyle w:val="a0"/>
        <w:ind w:firstLine="0"/>
        <w:rPr>
          <w:rFonts w:hint="cs"/>
          <w:rtl/>
        </w:rPr>
      </w:pPr>
    </w:p>
    <w:p w14:paraId="49B56300" w14:textId="77777777" w:rsidR="00000000" w:rsidRDefault="000E0F03">
      <w:pPr>
        <w:pStyle w:val="af1"/>
        <w:rPr>
          <w:rtl/>
        </w:rPr>
      </w:pPr>
      <w:r>
        <w:rPr>
          <w:rtl/>
        </w:rPr>
        <w:t>היו"ר משה כחלון:</w:t>
      </w:r>
    </w:p>
    <w:p w14:paraId="4EA3DABB" w14:textId="77777777" w:rsidR="00000000" w:rsidRDefault="000E0F03">
      <w:pPr>
        <w:pStyle w:val="a0"/>
        <w:rPr>
          <w:rtl/>
        </w:rPr>
      </w:pPr>
    </w:p>
    <w:p w14:paraId="7F0B08B4" w14:textId="77777777" w:rsidR="00000000" w:rsidRDefault="000E0F03">
      <w:pPr>
        <w:pStyle w:val="a0"/>
        <w:rPr>
          <w:rFonts w:hint="cs"/>
          <w:rtl/>
        </w:rPr>
      </w:pPr>
      <w:r>
        <w:rPr>
          <w:rFonts w:hint="cs"/>
          <w:rtl/>
        </w:rPr>
        <w:t xml:space="preserve">12 בעד, 49 נגד, </w:t>
      </w:r>
      <w:r>
        <w:rPr>
          <w:rFonts w:hint="cs"/>
          <w:rtl/>
        </w:rPr>
        <w:t>שישה נמנעים, הצעת החוק לא התקבלה.</w:t>
      </w:r>
    </w:p>
    <w:p w14:paraId="6559DA3F" w14:textId="77777777" w:rsidR="00000000" w:rsidRDefault="000E0F03">
      <w:pPr>
        <w:pStyle w:val="a2"/>
        <w:rPr>
          <w:rFonts w:hint="cs"/>
          <w:rtl/>
        </w:rPr>
      </w:pPr>
    </w:p>
    <w:p w14:paraId="4316A2A4" w14:textId="77777777" w:rsidR="00000000" w:rsidRDefault="000E0F03">
      <w:pPr>
        <w:pStyle w:val="a0"/>
        <w:rPr>
          <w:rFonts w:hint="cs"/>
          <w:rtl/>
        </w:rPr>
      </w:pPr>
    </w:p>
    <w:p w14:paraId="566A3BCD" w14:textId="77777777" w:rsidR="00000000" w:rsidRDefault="000E0F03">
      <w:pPr>
        <w:pStyle w:val="a2"/>
        <w:rPr>
          <w:rFonts w:hint="cs"/>
          <w:rtl/>
        </w:rPr>
      </w:pPr>
      <w:bookmarkStart w:id="223" w:name="CS26205FI0026205T21_07_2004_14_26_18"/>
      <w:bookmarkStart w:id="224" w:name="CS26205FI0026205T21_07_2004_16_00_35"/>
      <w:bookmarkStart w:id="225" w:name="_Toc87615537"/>
      <w:bookmarkEnd w:id="223"/>
      <w:bookmarkEnd w:id="224"/>
      <w:r>
        <w:rPr>
          <w:rtl/>
        </w:rPr>
        <w:t xml:space="preserve">הצעת חוק סיווג, סימון ואיסור שידורים מזיקים </w:t>
      </w:r>
      <w:r>
        <w:rPr>
          <w:rFonts w:hint="cs"/>
          <w:rtl/>
        </w:rPr>
        <w:br/>
      </w:r>
      <w:r>
        <w:rPr>
          <w:rtl/>
        </w:rPr>
        <w:t>(תיקון - איסור פרסומות וקדימונים מזיקים), התשס"ד-2004</w:t>
      </w:r>
      <w:bookmarkEnd w:id="225"/>
    </w:p>
    <w:p w14:paraId="44851997" w14:textId="77777777" w:rsidR="00000000" w:rsidRDefault="000E0F03">
      <w:pPr>
        <w:pStyle w:val="a0"/>
        <w:rPr>
          <w:rFonts w:hint="cs"/>
          <w:rtl/>
        </w:rPr>
      </w:pPr>
      <w:r>
        <w:rPr>
          <w:rtl/>
        </w:rPr>
        <w:t>[נספחות.]</w:t>
      </w:r>
    </w:p>
    <w:p w14:paraId="413381D5" w14:textId="77777777" w:rsidR="00000000" w:rsidRDefault="000E0F03">
      <w:pPr>
        <w:pStyle w:val="-0"/>
        <w:rPr>
          <w:rFonts w:hint="cs"/>
          <w:rtl/>
        </w:rPr>
      </w:pPr>
      <w:r>
        <w:rPr>
          <w:rFonts w:hint="cs"/>
          <w:rtl/>
        </w:rPr>
        <w:t>(הצעת חבר הכנסת רוני בר-און)</w:t>
      </w:r>
    </w:p>
    <w:p w14:paraId="7008A942" w14:textId="77777777" w:rsidR="00000000" w:rsidRDefault="000E0F03">
      <w:pPr>
        <w:pStyle w:val="a2"/>
        <w:rPr>
          <w:rFonts w:hint="cs"/>
          <w:rtl/>
        </w:rPr>
      </w:pPr>
    </w:p>
    <w:p w14:paraId="175243DD" w14:textId="77777777" w:rsidR="00000000" w:rsidRDefault="000E0F03">
      <w:pPr>
        <w:pStyle w:val="af1"/>
        <w:rPr>
          <w:rtl/>
        </w:rPr>
      </w:pPr>
      <w:r>
        <w:rPr>
          <w:rtl/>
        </w:rPr>
        <w:t>היו"ר משה כחלון:</w:t>
      </w:r>
    </w:p>
    <w:p w14:paraId="4A022491" w14:textId="77777777" w:rsidR="00000000" w:rsidRDefault="000E0F03">
      <w:pPr>
        <w:pStyle w:val="a0"/>
        <w:ind w:firstLine="0"/>
        <w:rPr>
          <w:rFonts w:hint="cs"/>
          <w:rtl/>
        </w:rPr>
      </w:pPr>
    </w:p>
    <w:p w14:paraId="4F4199C1" w14:textId="77777777" w:rsidR="00000000" w:rsidRDefault="000E0F03">
      <w:pPr>
        <w:pStyle w:val="a0"/>
        <w:ind w:firstLine="0"/>
        <w:rPr>
          <w:rFonts w:hint="cs"/>
          <w:rtl/>
        </w:rPr>
      </w:pPr>
      <w:r>
        <w:rPr>
          <w:rFonts w:hint="cs"/>
          <w:rtl/>
        </w:rPr>
        <w:tab/>
        <w:t>אנו ממשיכים בסדר-היום. הצעת חוק סיווג, סימון ואיסור שידורים מז</w:t>
      </w:r>
      <w:r>
        <w:rPr>
          <w:rFonts w:hint="cs"/>
          <w:rtl/>
        </w:rPr>
        <w:t>יקים (תיקון - איסור פרסומות וקדימונים מזיקים), שמספרה פ/2350 - חבר הכנסת רוני בר-און, בבקשה. הנמקה מהמקום.</w:t>
      </w:r>
    </w:p>
    <w:p w14:paraId="22B45B1B" w14:textId="77777777" w:rsidR="00000000" w:rsidRDefault="000E0F03">
      <w:pPr>
        <w:pStyle w:val="a0"/>
        <w:ind w:firstLine="0"/>
        <w:rPr>
          <w:rFonts w:hint="cs"/>
          <w:rtl/>
        </w:rPr>
      </w:pPr>
    </w:p>
    <w:p w14:paraId="7C17D40D" w14:textId="77777777" w:rsidR="00000000" w:rsidRDefault="000E0F03">
      <w:pPr>
        <w:pStyle w:val="a"/>
        <w:rPr>
          <w:rtl/>
        </w:rPr>
      </w:pPr>
      <w:bookmarkStart w:id="226" w:name="FS000001038T21_07_2004_14_27_37"/>
      <w:bookmarkStart w:id="227" w:name="_Toc87615538"/>
      <w:bookmarkEnd w:id="226"/>
      <w:r>
        <w:rPr>
          <w:rFonts w:hint="eastAsia"/>
          <w:rtl/>
        </w:rPr>
        <w:t>רוני</w:t>
      </w:r>
      <w:r>
        <w:rPr>
          <w:rtl/>
        </w:rPr>
        <w:t xml:space="preserve"> בר-און (הליכוד):</w:t>
      </w:r>
      <w:bookmarkEnd w:id="227"/>
    </w:p>
    <w:p w14:paraId="392EEE3C" w14:textId="77777777" w:rsidR="00000000" w:rsidRDefault="000E0F03">
      <w:pPr>
        <w:pStyle w:val="a0"/>
        <w:ind w:firstLine="0"/>
        <w:rPr>
          <w:rFonts w:hint="cs"/>
          <w:rtl/>
        </w:rPr>
      </w:pPr>
    </w:p>
    <w:p w14:paraId="587642D8" w14:textId="77777777" w:rsidR="00000000" w:rsidRDefault="000E0F03">
      <w:pPr>
        <w:pStyle w:val="a0"/>
        <w:rPr>
          <w:rFonts w:hint="cs"/>
          <w:rtl/>
        </w:rPr>
      </w:pPr>
      <w:r>
        <w:rPr>
          <w:rFonts w:hint="cs"/>
          <w:rtl/>
        </w:rPr>
        <w:t>אדוני היושב-ראש, רבותי השרים, חברי חברי הכנסת, הצעת החוק הזאת, שעניינה סיווג, סימון ואיסור שידורים מזיקים, נועדה למלא חסר שקי</w:t>
      </w:r>
      <w:r>
        <w:rPr>
          <w:rFonts w:hint="cs"/>
          <w:rtl/>
        </w:rPr>
        <w:t xml:space="preserve">ים היום בחוק. היום החוק אוסר שידורים מזיקים עם ביטויים של אלימות, מין או אכזריות רק במהלך השעות שבהן צופים ילדים ובני-נוער בטלוויזיה. אבל החוק איננו אוסר אלימות, אכזריות או מין בשעות הערב, כפרסומת. </w:t>
      </w:r>
    </w:p>
    <w:p w14:paraId="4BEF4A82" w14:textId="77777777" w:rsidR="00000000" w:rsidRDefault="000E0F03">
      <w:pPr>
        <w:pStyle w:val="a0"/>
        <w:rPr>
          <w:rFonts w:hint="cs"/>
          <w:rtl/>
        </w:rPr>
      </w:pPr>
    </w:p>
    <w:p w14:paraId="360A489A" w14:textId="77777777" w:rsidR="00000000" w:rsidRDefault="000E0F03">
      <w:pPr>
        <w:pStyle w:val="a0"/>
        <w:rPr>
          <w:rFonts w:hint="cs"/>
          <w:rtl/>
        </w:rPr>
      </w:pPr>
      <w:r>
        <w:rPr>
          <w:rFonts w:hint="cs"/>
          <w:rtl/>
        </w:rPr>
        <w:t>האיסור הזה היה קיים בכללים של האתיקה בפרסומות שקבעה מועצ</w:t>
      </w:r>
      <w:r>
        <w:rPr>
          <w:rFonts w:hint="cs"/>
          <w:rtl/>
        </w:rPr>
        <w:t>ת הרשות השנייה, אבל הפרשנות שניתנה לה בבית-המשפט העליון היתה פרשנות מצמצמת, ולא נבחן עד דק ההבדל בין חופש הביטוי, כשמדובר על חופש ביטוי פוליטי או אמנותי, לבין חופש ביטוי שנועד לצורך קידום מכירות של מוצרים ושירותים. בעוד בתחום הבעת הדעות והאמנות יש לנקוט אי</w:t>
      </w:r>
      <w:r>
        <w:rPr>
          <w:rFonts w:hint="cs"/>
          <w:rtl/>
        </w:rPr>
        <w:t>פוק רב בכל הנוגע להגבלת ביטויים, הרי בתחום הפרסומת חשיבות חופש הביטוי נמוכה יותר, ולצדה קיים הצורך להבטיח ששידור הפרסומת לא יפגע באינטרסים ציבוריים של שמירה על הטעם הטוב, על כבוד האדם ועל רגשות הציבור.</w:t>
      </w:r>
    </w:p>
    <w:p w14:paraId="438FFA96" w14:textId="77777777" w:rsidR="00000000" w:rsidRDefault="000E0F03">
      <w:pPr>
        <w:pStyle w:val="a0"/>
        <w:rPr>
          <w:rFonts w:hint="cs"/>
          <w:rtl/>
        </w:rPr>
      </w:pPr>
    </w:p>
    <w:p w14:paraId="058D20A4" w14:textId="77777777" w:rsidR="00000000" w:rsidRDefault="000E0F03">
      <w:pPr>
        <w:pStyle w:val="a0"/>
        <w:rPr>
          <w:rFonts w:hint="cs"/>
          <w:rtl/>
        </w:rPr>
      </w:pPr>
      <w:r>
        <w:rPr>
          <w:rFonts w:hint="cs"/>
          <w:rtl/>
        </w:rPr>
        <w:t>אני מודה לממשלה שמסכימה להצעת החוק הזאת. אני מציע לכנ</w:t>
      </w:r>
      <w:r>
        <w:rPr>
          <w:rFonts w:hint="cs"/>
          <w:rtl/>
        </w:rPr>
        <w:t>סת לתמוך בהצעת החוק הזאת ולהעביר את החרפה מנגד עינינו. תודה רבה.</w:t>
      </w:r>
    </w:p>
    <w:p w14:paraId="1229E662" w14:textId="77777777" w:rsidR="00000000" w:rsidRDefault="000E0F03">
      <w:pPr>
        <w:pStyle w:val="a0"/>
        <w:ind w:firstLine="0"/>
        <w:rPr>
          <w:rFonts w:hint="cs"/>
          <w:rtl/>
        </w:rPr>
      </w:pPr>
    </w:p>
    <w:p w14:paraId="6C77F6EB" w14:textId="77777777" w:rsidR="00000000" w:rsidRDefault="000E0F03">
      <w:pPr>
        <w:pStyle w:val="af1"/>
        <w:rPr>
          <w:rtl/>
        </w:rPr>
      </w:pPr>
      <w:r>
        <w:rPr>
          <w:rtl/>
        </w:rPr>
        <w:t>היו"ר משה כחלון:</w:t>
      </w:r>
    </w:p>
    <w:p w14:paraId="514893D9" w14:textId="77777777" w:rsidR="00000000" w:rsidRDefault="000E0F03">
      <w:pPr>
        <w:pStyle w:val="a0"/>
        <w:rPr>
          <w:rtl/>
        </w:rPr>
      </w:pPr>
    </w:p>
    <w:p w14:paraId="685CDD0C" w14:textId="77777777" w:rsidR="00000000" w:rsidRDefault="000E0F03">
      <w:pPr>
        <w:pStyle w:val="a0"/>
        <w:rPr>
          <w:rFonts w:hint="cs"/>
          <w:rtl/>
        </w:rPr>
      </w:pPr>
      <w:r>
        <w:rPr>
          <w:rFonts w:hint="cs"/>
          <w:rtl/>
        </w:rPr>
        <w:t>תודה רבה. שר התיירות גדעון עזרא, בבקשה.</w:t>
      </w:r>
    </w:p>
    <w:p w14:paraId="4D9900CE" w14:textId="77777777" w:rsidR="00000000" w:rsidRDefault="000E0F03">
      <w:pPr>
        <w:pStyle w:val="a0"/>
        <w:rPr>
          <w:rFonts w:hint="cs"/>
          <w:rtl/>
        </w:rPr>
      </w:pPr>
    </w:p>
    <w:p w14:paraId="01C0CAD0" w14:textId="77777777" w:rsidR="00000000" w:rsidRDefault="000E0F03">
      <w:pPr>
        <w:pStyle w:val="a"/>
        <w:rPr>
          <w:rtl/>
        </w:rPr>
      </w:pPr>
      <w:bookmarkStart w:id="228" w:name="FS000000474T21_07_2004_14_31_04"/>
      <w:bookmarkStart w:id="229" w:name="_Toc87615539"/>
      <w:bookmarkEnd w:id="228"/>
      <w:r>
        <w:rPr>
          <w:rFonts w:hint="eastAsia"/>
          <w:rtl/>
        </w:rPr>
        <w:t>שר</w:t>
      </w:r>
      <w:r>
        <w:rPr>
          <w:rtl/>
        </w:rPr>
        <w:t xml:space="preserve"> התיירות גדעון עזרא:</w:t>
      </w:r>
      <w:bookmarkEnd w:id="229"/>
    </w:p>
    <w:p w14:paraId="5C313739" w14:textId="77777777" w:rsidR="00000000" w:rsidRDefault="000E0F03">
      <w:pPr>
        <w:pStyle w:val="a0"/>
        <w:ind w:firstLine="0"/>
        <w:rPr>
          <w:rFonts w:hint="cs"/>
          <w:rtl/>
        </w:rPr>
      </w:pPr>
    </w:p>
    <w:p w14:paraId="67205F3F" w14:textId="77777777" w:rsidR="00000000" w:rsidRDefault="000E0F03">
      <w:pPr>
        <w:pStyle w:val="a0"/>
        <w:rPr>
          <w:rFonts w:hint="cs"/>
          <w:rtl/>
        </w:rPr>
      </w:pPr>
      <w:r>
        <w:rPr>
          <w:rFonts w:hint="cs"/>
          <w:rtl/>
        </w:rPr>
        <w:t>אדוני היושב-ראש, ראש הממשלה, חברי חברי הכנסת, הממשלה תומכת בהצעת החוק בקריאה טרומית, כאשר עמיתי חבר הכנסת ב</w:t>
      </w:r>
      <w:r>
        <w:rPr>
          <w:rFonts w:hint="cs"/>
          <w:rtl/>
        </w:rPr>
        <w:t>ר-און מתחייב שלא לקדם את המשך הליכי החקיקה ללא הסכמת משרדי המשפטים, התקשורת וביטחון הפנים.</w:t>
      </w:r>
    </w:p>
    <w:p w14:paraId="5FF2E70D" w14:textId="77777777" w:rsidR="00000000" w:rsidRDefault="000E0F03">
      <w:pPr>
        <w:pStyle w:val="a0"/>
        <w:ind w:firstLine="0"/>
        <w:rPr>
          <w:rFonts w:hint="cs"/>
          <w:rtl/>
        </w:rPr>
      </w:pPr>
    </w:p>
    <w:p w14:paraId="0496BE89" w14:textId="77777777" w:rsidR="00000000" w:rsidRDefault="000E0F03">
      <w:pPr>
        <w:pStyle w:val="af0"/>
        <w:rPr>
          <w:rtl/>
        </w:rPr>
      </w:pPr>
      <w:r>
        <w:rPr>
          <w:rFonts w:hint="eastAsia"/>
          <w:rtl/>
        </w:rPr>
        <w:t>רוני</w:t>
      </w:r>
      <w:r>
        <w:rPr>
          <w:rtl/>
        </w:rPr>
        <w:t xml:space="preserve"> בר-און (הליכוד):</w:t>
      </w:r>
    </w:p>
    <w:p w14:paraId="261834F5" w14:textId="77777777" w:rsidR="00000000" w:rsidRDefault="000E0F03">
      <w:pPr>
        <w:pStyle w:val="a0"/>
        <w:ind w:firstLine="0"/>
        <w:rPr>
          <w:rFonts w:hint="cs"/>
          <w:rtl/>
        </w:rPr>
      </w:pPr>
    </w:p>
    <w:p w14:paraId="09B474C6" w14:textId="77777777" w:rsidR="00000000" w:rsidRDefault="000E0F03">
      <w:pPr>
        <w:pStyle w:val="a0"/>
        <w:rPr>
          <w:rFonts w:hint="cs"/>
          <w:rtl/>
        </w:rPr>
      </w:pPr>
      <w:r>
        <w:rPr>
          <w:rFonts w:hint="cs"/>
          <w:rtl/>
        </w:rPr>
        <w:t xml:space="preserve"> בתיאום.</w:t>
      </w:r>
    </w:p>
    <w:p w14:paraId="6AF07445" w14:textId="77777777" w:rsidR="00000000" w:rsidRDefault="000E0F03">
      <w:pPr>
        <w:pStyle w:val="a0"/>
        <w:ind w:firstLine="0"/>
        <w:rPr>
          <w:rFonts w:hint="cs"/>
          <w:rtl/>
        </w:rPr>
      </w:pPr>
    </w:p>
    <w:p w14:paraId="25A95894" w14:textId="77777777" w:rsidR="00000000" w:rsidRDefault="000E0F03">
      <w:pPr>
        <w:pStyle w:val="-"/>
        <w:rPr>
          <w:rtl/>
        </w:rPr>
      </w:pPr>
      <w:bookmarkStart w:id="230" w:name="FS000000474T21_07_2004_14_31_56C"/>
      <w:bookmarkEnd w:id="230"/>
      <w:r>
        <w:rPr>
          <w:rtl/>
        </w:rPr>
        <w:t>שר התיירות גדעון עזרא:</w:t>
      </w:r>
    </w:p>
    <w:p w14:paraId="6CB7F39D" w14:textId="77777777" w:rsidR="00000000" w:rsidRDefault="000E0F03">
      <w:pPr>
        <w:pStyle w:val="a0"/>
        <w:rPr>
          <w:rtl/>
        </w:rPr>
      </w:pPr>
    </w:p>
    <w:p w14:paraId="6809C3AC" w14:textId="77777777" w:rsidR="00000000" w:rsidRDefault="000E0F03">
      <w:pPr>
        <w:pStyle w:val="a0"/>
        <w:rPr>
          <w:rFonts w:hint="cs"/>
          <w:rtl/>
        </w:rPr>
      </w:pPr>
      <w:r>
        <w:rPr>
          <w:rFonts w:hint="cs"/>
          <w:rtl/>
        </w:rPr>
        <w:t>מתחייב שלא לקדם.</w:t>
      </w:r>
    </w:p>
    <w:p w14:paraId="59A47E37" w14:textId="77777777" w:rsidR="00000000" w:rsidRDefault="000E0F03">
      <w:pPr>
        <w:pStyle w:val="a0"/>
        <w:ind w:firstLine="0"/>
        <w:rPr>
          <w:rFonts w:hint="cs"/>
          <w:rtl/>
        </w:rPr>
      </w:pPr>
    </w:p>
    <w:p w14:paraId="168AF0EE" w14:textId="77777777" w:rsidR="00000000" w:rsidRDefault="000E0F03">
      <w:pPr>
        <w:pStyle w:val="af0"/>
        <w:rPr>
          <w:rtl/>
        </w:rPr>
      </w:pPr>
      <w:r>
        <w:rPr>
          <w:rFonts w:hint="eastAsia"/>
          <w:rtl/>
        </w:rPr>
        <w:t>רוני</w:t>
      </w:r>
      <w:r>
        <w:rPr>
          <w:rtl/>
        </w:rPr>
        <w:t xml:space="preserve"> בר-און (הליכוד):</w:t>
      </w:r>
    </w:p>
    <w:p w14:paraId="6B4991FB" w14:textId="77777777" w:rsidR="00000000" w:rsidRDefault="000E0F03">
      <w:pPr>
        <w:pStyle w:val="a0"/>
        <w:rPr>
          <w:rFonts w:hint="cs"/>
          <w:rtl/>
        </w:rPr>
      </w:pPr>
    </w:p>
    <w:p w14:paraId="00723AE1" w14:textId="77777777" w:rsidR="00000000" w:rsidRDefault="000E0F03">
      <w:pPr>
        <w:pStyle w:val="a0"/>
        <w:rPr>
          <w:rFonts w:hint="cs"/>
          <w:rtl/>
        </w:rPr>
      </w:pPr>
      <w:r>
        <w:rPr>
          <w:rFonts w:hint="cs"/>
          <w:rtl/>
        </w:rPr>
        <w:t>בתיאום.</w:t>
      </w:r>
    </w:p>
    <w:p w14:paraId="39498468" w14:textId="77777777" w:rsidR="00000000" w:rsidRDefault="000E0F03">
      <w:pPr>
        <w:pStyle w:val="a0"/>
        <w:rPr>
          <w:rFonts w:hint="cs"/>
          <w:rtl/>
        </w:rPr>
      </w:pPr>
    </w:p>
    <w:p w14:paraId="54696C3D" w14:textId="77777777" w:rsidR="00000000" w:rsidRDefault="000E0F03">
      <w:pPr>
        <w:pStyle w:val="-"/>
        <w:rPr>
          <w:rFonts w:hint="cs"/>
          <w:rtl/>
        </w:rPr>
      </w:pPr>
      <w:bookmarkStart w:id="231" w:name="FS000000474T21_07_2004_14_32_15C"/>
      <w:bookmarkEnd w:id="231"/>
      <w:r>
        <w:rPr>
          <w:rtl/>
        </w:rPr>
        <w:t>שר התיירות גדעון עזרא:</w:t>
      </w:r>
    </w:p>
    <w:p w14:paraId="6B6A3906" w14:textId="77777777" w:rsidR="00000000" w:rsidRDefault="000E0F03">
      <w:pPr>
        <w:pStyle w:val="a0"/>
        <w:rPr>
          <w:rFonts w:hint="cs"/>
          <w:rtl/>
        </w:rPr>
      </w:pPr>
    </w:p>
    <w:p w14:paraId="651A855A" w14:textId="77777777" w:rsidR="00000000" w:rsidRDefault="000E0F03">
      <w:pPr>
        <w:pStyle w:val="a0"/>
        <w:rPr>
          <w:rFonts w:hint="cs"/>
          <w:rtl/>
        </w:rPr>
      </w:pPr>
      <w:r>
        <w:rPr>
          <w:rFonts w:hint="cs"/>
          <w:rtl/>
        </w:rPr>
        <w:t>לא בתיאום, מה שאמרתי זו ההחלטה. מ</w:t>
      </w:r>
      <w:r>
        <w:rPr>
          <w:rFonts w:hint="cs"/>
          <w:rtl/>
        </w:rPr>
        <w:t>קובל עליך?</w:t>
      </w:r>
    </w:p>
    <w:p w14:paraId="457AB65F" w14:textId="77777777" w:rsidR="00000000" w:rsidRDefault="000E0F03">
      <w:pPr>
        <w:pStyle w:val="a0"/>
        <w:ind w:firstLine="0"/>
        <w:rPr>
          <w:rFonts w:hint="cs"/>
          <w:rtl/>
        </w:rPr>
      </w:pPr>
    </w:p>
    <w:p w14:paraId="0FB32AD7" w14:textId="77777777" w:rsidR="00000000" w:rsidRDefault="000E0F03">
      <w:pPr>
        <w:pStyle w:val="af0"/>
        <w:rPr>
          <w:rtl/>
        </w:rPr>
      </w:pPr>
      <w:r>
        <w:rPr>
          <w:rFonts w:hint="eastAsia"/>
          <w:rtl/>
        </w:rPr>
        <w:t>רוני</w:t>
      </w:r>
      <w:r>
        <w:rPr>
          <w:rtl/>
        </w:rPr>
        <w:t xml:space="preserve"> בר-און (הליכוד):</w:t>
      </w:r>
    </w:p>
    <w:p w14:paraId="677F22CA" w14:textId="77777777" w:rsidR="00000000" w:rsidRDefault="000E0F03">
      <w:pPr>
        <w:pStyle w:val="a0"/>
        <w:ind w:firstLine="0"/>
        <w:rPr>
          <w:rFonts w:hint="cs"/>
          <w:rtl/>
        </w:rPr>
      </w:pPr>
    </w:p>
    <w:p w14:paraId="1366916D" w14:textId="77777777" w:rsidR="00000000" w:rsidRDefault="000E0F03">
      <w:pPr>
        <w:pStyle w:val="a0"/>
        <w:rPr>
          <w:rFonts w:hint="cs"/>
          <w:rtl/>
        </w:rPr>
      </w:pPr>
      <w:r>
        <w:rPr>
          <w:rFonts w:hint="cs"/>
          <w:rtl/>
        </w:rPr>
        <w:t xml:space="preserve">אם לא תסכימו אף פעם לקדם, מה אני אעשה? </w:t>
      </w:r>
    </w:p>
    <w:p w14:paraId="60E5C79B" w14:textId="77777777" w:rsidR="00000000" w:rsidRDefault="000E0F03">
      <w:pPr>
        <w:pStyle w:val="a0"/>
        <w:rPr>
          <w:rFonts w:hint="cs"/>
          <w:rtl/>
        </w:rPr>
      </w:pPr>
    </w:p>
    <w:p w14:paraId="6A276A4F" w14:textId="77777777" w:rsidR="00000000" w:rsidRDefault="000E0F03">
      <w:pPr>
        <w:pStyle w:val="-"/>
        <w:rPr>
          <w:rFonts w:hint="cs"/>
          <w:rtl/>
        </w:rPr>
      </w:pPr>
      <w:bookmarkStart w:id="232" w:name="FS000000474T21_07_2004_14_32_40C"/>
      <w:bookmarkEnd w:id="232"/>
      <w:r>
        <w:rPr>
          <w:rtl/>
        </w:rPr>
        <w:t>שר התיירות גדעון עזרא:</w:t>
      </w:r>
    </w:p>
    <w:p w14:paraId="05265336" w14:textId="77777777" w:rsidR="00000000" w:rsidRDefault="000E0F03">
      <w:pPr>
        <w:pStyle w:val="a0"/>
        <w:rPr>
          <w:rFonts w:hint="cs"/>
          <w:rtl/>
        </w:rPr>
      </w:pPr>
    </w:p>
    <w:p w14:paraId="2A52F16C" w14:textId="77777777" w:rsidR="00000000" w:rsidRDefault="000E0F03">
      <w:pPr>
        <w:pStyle w:val="a0"/>
        <w:rPr>
          <w:rFonts w:hint="cs"/>
          <w:rtl/>
        </w:rPr>
      </w:pPr>
      <w:r>
        <w:rPr>
          <w:rFonts w:hint="cs"/>
          <w:rtl/>
        </w:rPr>
        <w:t>אדוני חבר הכנסת בר-און, את ההחלטה הזאת העבירו לך, וידעת אותה לפני דברי אלו. אני לא יודע מה ההבדל הגדול בין תיאום לבין קידום.</w:t>
      </w:r>
    </w:p>
    <w:p w14:paraId="4B04758E" w14:textId="77777777" w:rsidR="00000000" w:rsidRDefault="000E0F03">
      <w:pPr>
        <w:pStyle w:val="a0"/>
        <w:ind w:firstLine="0"/>
        <w:rPr>
          <w:rFonts w:hint="cs"/>
          <w:rtl/>
        </w:rPr>
      </w:pPr>
    </w:p>
    <w:p w14:paraId="051EA0B5" w14:textId="77777777" w:rsidR="00000000" w:rsidRDefault="000E0F03">
      <w:pPr>
        <w:pStyle w:val="af0"/>
        <w:rPr>
          <w:rtl/>
        </w:rPr>
      </w:pPr>
      <w:r>
        <w:rPr>
          <w:rFonts w:hint="eastAsia"/>
          <w:rtl/>
        </w:rPr>
        <w:t>רוני</w:t>
      </w:r>
      <w:r>
        <w:rPr>
          <w:rtl/>
        </w:rPr>
        <w:t xml:space="preserve"> בר-און (הליכוד):</w:t>
      </w:r>
    </w:p>
    <w:p w14:paraId="0307E43F" w14:textId="77777777" w:rsidR="00000000" w:rsidRDefault="000E0F03">
      <w:pPr>
        <w:pStyle w:val="a0"/>
        <w:ind w:firstLine="0"/>
        <w:rPr>
          <w:rFonts w:hint="cs"/>
          <w:rtl/>
        </w:rPr>
      </w:pPr>
    </w:p>
    <w:p w14:paraId="60CC09F8" w14:textId="77777777" w:rsidR="00000000" w:rsidRDefault="000E0F03">
      <w:pPr>
        <w:pStyle w:val="a0"/>
        <w:rPr>
          <w:rFonts w:hint="cs"/>
          <w:rtl/>
        </w:rPr>
      </w:pPr>
      <w:r>
        <w:rPr>
          <w:rFonts w:hint="cs"/>
          <w:rtl/>
        </w:rPr>
        <w:t>אגיד לך</w:t>
      </w:r>
      <w:r>
        <w:rPr>
          <w:rFonts w:hint="cs"/>
          <w:rtl/>
        </w:rPr>
        <w:t>. אפשר לפתוח לי את המיקרופון?</w:t>
      </w:r>
    </w:p>
    <w:p w14:paraId="0EA75B12" w14:textId="77777777" w:rsidR="00000000" w:rsidRDefault="000E0F03">
      <w:pPr>
        <w:pStyle w:val="a0"/>
        <w:ind w:firstLine="0"/>
        <w:rPr>
          <w:rFonts w:hint="cs"/>
          <w:rtl/>
        </w:rPr>
      </w:pPr>
    </w:p>
    <w:p w14:paraId="455D8234" w14:textId="77777777" w:rsidR="00000000" w:rsidRDefault="000E0F03">
      <w:pPr>
        <w:pStyle w:val="af1"/>
        <w:rPr>
          <w:rtl/>
        </w:rPr>
      </w:pPr>
      <w:r>
        <w:rPr>
          <w:rtl/>
        </w:rPr>
        <w:t>היו"ר משה כחלון:</w:t>
      </w:r>
    </w:p>
    <w:p w14:paraId="2F58D55D" w14:textId="77777777" w:rsidR="00000000" w:rsidRDefault="000E0F03">
      <w:pPr>
        <w:pStyle w:val="a0"/>
        <w:rPr>
          <w:rtl/>
        </w:rPr>
      </w:pPr>
    </w:p>
    <w:p w14:paraId="7DFE2DC5" w14:textId="77777777" w:rsidR="00000000" w:rsidRDefault="000E0F03">
      <w:pPr>
        <w:pStyle w:val="a0"/>
        <w:rPr>
          <w:rFonts w:hint="cs"/>
          <w:rtl/>
        </w:rPr>
      </w:pPr>
      <w:r>
        <w:rPr>
          <w:rFonts w:hint="cs"/>
          <w:rtl/>
        </w:rPr>
        <w:t>תפתחו לו את המיקרופון רגע.</w:t>
      </w:r>
    </w:p>
    <w:p w14:paraId="1B2EC85E" w14:textId="77777777" w:rsidR="00000000" w:rsidRDefault="000E0F03">
      <w:pPr>
        <w:pStyle w:val="a0"/>
        <w:rPr>
          <w:rFonts w:hint="cs"/>
          <w:rtl/>
        </w:rPr>
      </w:pPr>
    </w:p>
    <w:p w14:paraId="6CC983E7" w14:textId="77777777" w:rsidR="00000000" w:rsidRDefault="000E0F03">
      <w:pPr>
        <w:pStyle w:val="af0"/>
        <w:rPr>
          <w:rFonts w:hint="cs"/>
          <w:rtl/>
        </w:rPr>
      </w:pPr>
      <w:r>
        <w:rPr>
          <w:rFonts w:hint="eastAsia"/>
          <w:rtl/>
        </w:rPr>
        <w:t>רוני</w:t>
      </w:r>
      <w:r>
        <w:rPr>
          <w:rtl/>
        </w:rPr>
        <w:t xml:space="preserve"> בר-און (הליכוד):</w:t>
      </w:r>
    </w:p>
    <w:p w14:paraId="09D6393F" w14:textId="77777777" w:rsidR="00000000" w:rsidRDefault="000E0F03">
      <w:pPr>
        <w:pStyle w:val="a0"/>
        <w:rPr>
          <w:rFonts w:hint="cs"/>
          <w:rtl/>
        </w:rPr>
      </w:pPr>
    </w:p>
    <w:p w14:paraId="7A5ED0F8" w14:textId="77777777" w:rsidR="00000000" w:rsidRDefault="000E0F03">
      <w:pPr>
        <w:pStyle w:val="a0"/>
        <w:rPr>
          <w:rFonts w:hint="cs"/>
          <w:rtl/>
        </w:rPr>
      </w:pPr>
      <w:r>
        <w:rPr>
          <w:rFonts w:hint="cs"/>
          <w:rtl/>
        </w:rPr>
        <w:t>אגיד לך מה ההבדל בין לא לקדם אלא בהסכמה ובין לקדם בתיאום. אם לא תסכימו אף פעם לקדם, מה אני אעשה עם החוק? אני אתלה אותו במסגרת? אני מתחייב לקדם את החוק בתיאו</w:t>
      </w:r>
      <w:r>
        <w:rPr>
          <w:rFonts w:hint="cs"/>
          <w:rtl/>
        </w:rPr>
        <w:t>ם מלא עם משרד המשפטים, עם מחלקת החקיקה. אני חושב שמבחינתך זה אותו דבר.</w:t>
      </w:r>
    </w:p>
    <w:p w14:paraId="2283A4F2" w14:textId="77777777" w:rsidR="00000000" w:rsidRDefault="000E0F03">
      <w:pPr>
        <w:pStyle w:val="a0"/>
        <w:ind w:firstLine="0"/>
        <w:rPr>
          <w:rFonts w:hint="cs"/>
          <w:rtl/>
        </w:rPr>
      </w:pPr>
    </w:p>
    <w:p w14:paraId="2F5B8C4A" w14:textId="77777777" w:rsidR="00000000" w:rsidRDefault="000E0F03">
      <w:pPr>
        <w:pStyle w:val="-"/>
        <w:rPr>
          <w:rFonts w:hint="cs"/>
          <w:rtl/>
        </w:rPr>
      </w:pPr>
      <w:bookmarkStart w:id="233" w:name="FS000000474T21_07_2004_14_34_25C"/>
      <w:bookmarkEnd w:id="233"/>
      <w:r>
        <w:rPr>
          <w:rtl/>
        </w:rPr>
        <w:t>שר התיירות גדעון עזרא:</w:t>
      </w:r>
    </w:p>
    <w:p w14:paraId="6621CB72" w14:textId="77777777" w:rsidR="00000000" w:rsidRDefault="000E0F03">
      <w:pPr>
        <w:pStyle w:val="a0"/>
        <w:rPr>
          <w:rFonts w:hint="cs"/>
          <w:rtl/>
        </w:rPr>
      </w:pPr>
    </w:p>
    <w:p w14:paraId="3986C914" w14:textId="77777777" w:rsidR="00000000" w:rsidRDefault="000E0F03">
      <w:pPr>
        <w:pStyle w:val="a0"/>
        <w:rPr>
          <w:rFonts w:hint="cs"/>
          <w:rtl/>
        </w:rPr>
      </w:pPr>
      <w:r>
        <w:rPr>
          <w:rFonts w:hint="cs"/>
          <w:rtl/>
        </w:rPr>
        <w:t>לא, גם עם משרד התקשורת וגם עם המשרד לביטחון הפנים.</w:t>
      </w:r>
    </w:p>
    <w:p w14:paraId="02DCD6FE" w14:textId="77777777" w:rsidR="00000000" w:rsidRDefault="000E0F03">
      <w:pPr>
        <w:pStyle w:val="a0"/>
        <w:rPr>
          <w:rFonts w:hint="cs"/>
          <w:rtl/>
        </w:rPr>
      </w:pPr>
    </w:p>
    <w:p w14:paraId="6D306FC4" w14:textId="77777777" w:rsidR="00000000" w:rsidRDefault="000E0F03">
      <w:pPr>
        <w:pStyle w:val="af0"/>
        <w:rPr>
          <w:rtl/>
        </w:rPr>
      </w:pPr>
      <w:r>
        <w:rPr>
          <w:rFonts w:hint="eastAsia"/>
          <w:rtl/>
        </w:rPr>
        <w:t>רוני</w:t>
      </w:r>
      <w:r>
        <w:rPr>
          <w:rtl/>
        </w:rPr>
        <w:t xml:space="preserve"> בר-און (הליכוד):</w:t>
      </w:r>
    </w:p>
    <w:p w14:paraId="763C9376" w14:textId="77777777" w:rsidR="00000000" w:rsidRDefault="000E0F03">
      <w:pPr>
        <w:pStyle w:val="a0"/>
        <w:ind w:firstLine="0"/>
        <w:rPr>
          <w:rFonts w:hint="cs"/>
          <w:rtl/>
        </w:rPr>
      </w:pPr>
    </w:p>
    <w:p w14:paraId="0CF1FDF2" w14:textId="77777777" w:rsidR="00000000" w:rsidRDefault="000E0F03">
      <w:pPr>
        <w:pStyle w:val="a0"/>
        <w:rPr>
          <w:rFonts w:hint="cs"/>
          <w:rtl/>
        </w:rPr>
      </w:pPr>
      <w:r>
        <w:rPr>
          <w:rFonts w:hint="cs"/>
          <w:rtl/>
        </w:rPr>
        <w:t>מאה אחוז, כל המשרדים הממשלתיים - לקדם בתיאום בלבד.</w:t>
      </w:r>
    </w:p>
    <w:p w14:paraId="3AA7EBEE" w14:textId="77777777" w:rsidR="00000000" w:rsidRDefault="000E0F03">
      <w:pPr>
        <w:pStyle w:val="a0"/>
        <w:ind w:firstLine="0"/>
        <w:rPr>
          <w:rFonts w:hint="cs"/>
          <w:rtl/>
        </w:rPr>
      </w:pPr>
    </w:p>
    <w:p w14:paraId="5712DA15" w14:textId="77777777" w:rsidR="00000000" w:rsidRDefault="000E0F03">
      <w:pPr>
        <w:pStyle w:val="-"/>
        <w:rPr>
          <w:rtl/>
        </w:rPr>
      </w:pPr>
      <w:bookmarkStart w:id="234" w:name="FS000000474T21_07_2004_14_35_03C"/>
      <w:bookmarkEnd w:id="234"/>
      <w:r>
        <w:rPr>
          <w:rtl/>
        </w:rPr>
        <w:t>שר התיירות גדעון עזרא:</w:t>
      </w:r>
    </w:p>
    <w:p w14:paraId="0945428E" w14:textId="77777777" w:rsidR="00000000" w:rsidRDefault="000E0F03">
      <w:pPr>
        <w:pStyle w:val="a0"/>
        <w:rPr>
          <w:rtl/>
        </w:rPr>
      </w:pPr>
    </w:p>
    <w:p w14:paraId="4116FCC8" w14:textId="77777777" w:rsidR="00000000" w:rsidRDefault="000E0F03">
      <w:pPr>
        <w:pStyle w:val="a0"/>
        <w:rPr>
          <w:rFonts w:hint="cs"/>
          <w:rtl/>
        </w:rPr>
      </w:pPr>
      <w:r>
        <w:rPr>
          <w:rFonts w:hint="cs"/>
          <w:rtl/>
        </w:rPr>
        <w:t>תודה.</w:t>
      </w:r>
    </w:p>
    <w:p w14:paraId="29EC4B2A" w14:textId="77777777" w:rsidR="00000000" w:rsidRDefault="000E0F03">
      <w:pPr>
        <w:pStyle w:val="a0"/>
        <w:rPr>
          <w:rFonts w:hint="cs"/>
          <w:rtl/>
        </w:rPr>
      </w:pPr>
    </w:p>
    <w:p w14:paraId="690C612C" w14:textId="77777777" w:rsidR="00000000" w:rsidRDefault="000E0F03">
      <w:pPr>
        <w:pStyle w:val="af1"/>
        <w:rPr>
          <w:rtl/>
        </w:rPr>
      </w:pPr>
      <w:r>
        <w:rPr>
          <w:rtl/>
        </w:rPr>
        <w:t>הי</w:t>
      </w:r>
      <w:r>
        <w:rPr>
          <w:rtl/>
        </w:rPr>
        <w:t>ו"ר משה כחלון:</w:t>
      </w:r>
    </w:p>
    <w:p w14:paraId="1AF8C9CD" w14:textId="77777777" w:rsidR="00000000" w:rsidRDefault="000E0F03">
      <w:pPr>
        <w:pStyle w:val="a0"/>
        <w:rPr>
          <w:rtl/>
        </w:rPr>
      </w:pPr>
    </w:p>
    <w:p w14:paraId="556277C4" w14:textId="77777777" w:rsidR="00000000" w:rsidRDefault="000E0F03">
      <w:pPr>
        <w:pStyle w:val="a0"/>
        <w:rPr>
          <w:rFonts w:hint="cs"/>
          <w:rtl/>
        </w:rPr>
      </w:pPr>
      <w:r>
        <w:rPr>
          <w:rFonts w:hint="cs"/>
          <w:rtl/>
        </w:rPr>
        <w:t>חברת הכנסת זהבה גלאון, בבקשה.</w:t>
      </w:r>
    </w:p>
    <w:p w14:paraId="3D99802E" w14:textId="77777777" w:rsidR="00000000" w:rsidRDefault="000E0F03">
      <w:pPr>
        <w:pStyle w:val="a0"/>
        <w:rPr>
          <w:rFonts w:hint="cs"/>
          <w:rtl/>
        </w:rPr>
      </w:pPr>
    </w:p>
    <w:p w14:paraId="44D746B8" w14:textId="77777777" w:rsidR="00000000" w:rsidRDefault="000E0F03">
      <w:pPr>
        <w:pStyle w:val="a"/>
        <w:rPr>
          <w:rtl/>
        </w:rPr>
      </w:pPr>
      <w:bookmarkStart w:id="235" w:name="FS000000504T21_07_2004_13_48_34"/>
      <w:bookmarkStart w:id="236" w:name="_Toc87615540"/>
      <w:bookmarkEnd w:id="235"/>
      <w:r>
        <w:rPr>
          <w:rFonts w:hint="eastAsia"/>
          <w:rtl/>
        </w:rPr>
        <w:t>זהבה</w:t>
      </w:r>
      <w:r>
        <w:rPr>
          <w:rtl/>
        </w:rPr>
        <w:t xml:space="preserve"> גלאון (יחד):</w:t>
      </w:r>
      <w:bookmarkEnd w:id="236"/>
    </w:p>
    <w:p w14:paraId="11C0CACD" w14:textId="77777777" w:rsidR="00000000" w:rsidRDefault="000E0F03">
      <w:pPr>
        <w:pStyle w:val="a0"/>
        <w:rPr>
          <w:rFonts w:hint="cs"/>
          <w:rtl/>
        </w:rPr>
      </w:pPr>
    </w:p>
    <w:p w14:paraId="2C30D8AA" w14:textId="77777777" w:rsidR="00000000" w:rsidRDefault="000E0F03">
      <w:pPr>
        <w:pStyle w:val="a0"/>
        <w:rPr>
          <w:rFonts w:hint="cs"/>
          <w:rtl/>
        </w:rPr>
      </w:pPr>
      <w:r>
        <w:rPr>
          <w:rFonts w:hint="cs"/>
          <w:rtl/>
        </w:rPr>
        <w:t>אדוני היושב-ראש, שרים, חברי הכנסת, אני מודה שלכאורה, כששומעים את ההצעה של חבר הכנסת בר-און, היא נראית ראויה, היא נראית נכונה. מי לא רואה בפרסומות המבישות האלה, שיש בהן רמיזות מיניות, דבר מבח</w:t>
      </w:r>
      <w:r>
        <w:rPr>
          <w:rFonts w:hint="cs"/>
          <w:rtl/>
        </w:rPr>
        <w:t>יל, מסר מיני שפוגע בנשים, שעושה אובייקטיזציה של נשים, שמתייחס אליהן כאל חפץ מיני? כולנו רואים את זה מאותה נקודת מוצא.</w:t>
      </w:r>
    </w:p>
    <w:p w14:paraId="68F4C274" w14:textId="77777777" w:rsidR="00000000" w:rsidRDefault="000E0F03">
      <w:pPr>
        <w:pStyle w:val="a0"/>
        <w:rPr>
          <w:rFonts w:hint="cs"/>
          <w:rtl/>
        </w:rPr>
      </w:pPr>
    </w:p>
    <w:p w14:paraId="10D4CE09" w14:textId="77777777" w:rsidR="00000000" w:rsidRDefault="000E0F03">
      <w:pPr>
        <w:pStyle w:val="a0"/>
        <w:rPr>
          <w:rFonts w:hint="cs"/>
          <w:rtl/>
        </w:rPr>
      </w:pPr>
      <w:r>
        <w:rPr>
          <w:rFonts w:hint="cs"/>
          <w:rtl/>
        </w:rPr>
        <w:t xml:space="preserve">הוויכוח, חבר הכנסת בר-און - ולכן אני מודה שנדהמתי כשאני רואה שיש כאן עמדה של הממשלה לתמוך בחוק הזה </w:t>
      </w:r>
      <w:r>
        <w:rPr>
          <w:rtl/>
        </w:rPr>
        <w:t>–</w:t>
      </w:r>
      <w:r>
        <w:rPr>
          <w:rFonts w:hint="cs"/>
          <w:rtl/>
        </w:rPr>
        <w:t xml:space="preserve"> הוויכוח הוא על דרכי הפעולה, לא על הת</w:t>
      </w:r>
      <w:r>
        <w:rPr>
          <w:rFonts w:hint="cs"/>
          <w:rtl/>
        </w:rPr>
        <w:t xml:space="preserve">חושה שמדובר בפרסומות פוגעות, מעליבות, שאין להן מקום. ולגבי דרכי הפעולה, האם זה תקין, האם זה סביר שממשלה תורה לאזרח במה לצפות? האם אפשר לעשות צנזורה בחקיקה גם כשמדובר בדברים דוחים, משפילים? שנייה אחת, חבר הכנסת בר-און. תראה, במצב כזה צריך לעשות איזונים. מי </w:t>
      </w:r>
      <w:r>
        <w:rPr>
          <w:rFonts w:hint="cs"/>
          <w:rtl/>
        </w:rPr>
        <w:t>תהיה הוועדה שתקבע מה ראוי לצפייה ומה לא ראוי לצפייה?</w:t>
      </w:r>
    </w:p>
    <w:p w14:paraId="4EF0E657" w14:textId="77777777" w:rsidR="00000000" w:rsidRDefault="000E0F03">
      <w:pPr>
        <w:pStyle w:val="a0"/>
        <w:rPr>
          <w:rFonts w:hint="cs"/>
          <w:rtl/>
        </w:rPr>
      </w:pPr>
    </w:p>
    <w:p w14:paraId="0AC184DB" w14:textId="77777777" w:rsidR="00000000" w:rsidRDefault="000E0F03">
      <w:pPr>
        <w:pStyle w:val="a0"/>
        <w:rPr>
          <w:rFonts w:hint="cs"/>
          <w:rtl/>
        </w:rPr>
      </w:pPr>
      <w:r>
        <w:rPr>
          <w:rFonts w:hint="cs"/>
          <w:rtl/>
        </w:rPr>
        <w:t>בפרסומות הדוחות האלה צריך להיאבק באמצעים ציבוריים, חינוכיים, בתקנות אתיקה. לא יכול להיות - - -</w:t>
      </w:r>
    </w:p>
    <w:p w14:paraId="3D127297" w14:textId="77777777" w:rsidR="00000000" w:rsidRDefault="000E0F03">
      <w:pPr>
        <w:pStyle w:val="a0"/>
        <w:ind w:firstLine="0"/>
        <w:rPr>
          <w:rFonts w:hint="cs"/>
          <w:rtl/>
        </w:rPr>
      </w:pPr>
    </w:p>
    <w:p w14:paraId="07C2EB11" w14:textId="77777777" w:rsidR="00000000" w:rsidRDefault="000E0F03">
      <w:pPr>
        <w:pStyle w:val="af0"/>
        <w:rPr>
          <w:rtl/>
        </w:rPr>
      </w:pPr>
      <w:r>
        <w:rPr>
          <w:rFonts w:hint="eastAsia"/>
          <w:rtl/>
        </w:rPr>
        <w:t>יובל</w:t>
      </w:r>
      <w:r>
        <w:rPr>
          <w:rtl/>
        </w:rPr>
        <w:t xml:space="preserve"> שטייניץ (הליכוד):</w:t>
      </w:r>
    </w:p>
    <w:p w14:paraId="5BC0A758" w14:textId="77777777" w:rsidR="00000000" w:rsidRDefault="000E0F03">
      <w:pPr>
        <w:pStyle w:val="a0"/>
        <w:ind w:firstLine="0"/>
        <w:rPr>
          <w:rFonts w:hint="cs"/>
          <w:rtl/>
        </w:rPr>
      </w:pPr>
    </w:p>
    <w:p w14:paraId="08E0AF57" w14:textId="77777777" w:rsidR="00000000" w:rsidRDefault="000E0F03">
      <w:pPr>
        <w:pStyle w:val="a0"/>
        <w:rPr>
          <w:rFonts w:hint="cs"/>
          <w:rtl/>
        </w:rPr>
      </w:pPr>
      <w:r>
        <w:rPr>
          <w:rFonts w:hint="cs"/>
          <w:rtl/>
        </w:rPr>
        <w:t>ועוד איך יכול להיות. זה חינוך, לא לאפשר פרסומות כאלה בטלוויזיה ממלכתית. זו התחלת ה</w:t>
      </w:r>
      <w:r>
        <w:rPr>
          <w:rFonts w:hint="cs"/>
          <w:rtl/>
        </w:rPr>
        <w:t>חינוך.</w:t>
      </w:r>
    </w:p>
    <w:p w14:paraId="2EB36450" w14:textId="77777777" w:rsidR="00000000" w:rsidRDefault="000E0F03">
      <w:pPr>
        <w:pStyle w:val="a0"/>
        <w:ind w:firstLine="0"/>
        <w:rPr>
          <w:rFonts w:hint="cs"/>
          <w:rtl/>
        </w:rPr>
      </w:pPr>
    </w:p>
    <w:p w14:paraId="331C2462" w14:textId="77777777" w:rsidR="00000000" w:rsidRDefault="000E0F03">
      <w:pPr>
        <w:pStyle w:val="-"/>
        <w:rPr>
          <w:rFonts w:hint="cs"/>
          <w:rtl/>
        </w:rPr>
      </w:pPr>
      <w:bookmarkStart w:id="237" w:name="FS000000504T21_07_2004_14_38_16"/>
      <w:bookmarkEnd w:id="237"/>
      <w:r>
        <w:rPr>
          <w:rFonts w:hint="eastAsia"/>
          <w:rtl/>
        </w:rPr>
        <w:t>זהבה</w:t>
      </w:r>
      <w:r>
        <w:rPr>
          <w:rtl/>
        </w:rPr>
        <w:t xml:space="preserve"> גלאון (יחד):</w:t>
      </w:r>
    </w:p>
    <w:p w14:paraId="59AC9CD7" w14:textId="77777777" w:rsidR="00000000" w:rsidRDefault="000E0F03">
      <w:pPr>
        <w:pStyle w:val="a0"/>
        <w:rPr>
          <w:rFonts w:hint="cs"/>
          <w:rtl/>
        </w:rPr>
      </w:pPr>
    </w:p>
    <w:p w14:paraId="4E09CAC2" w14:textId="77777777" w:rsidR="00000000" w:rsidRDefault="000E0F03">
      <w:pPr>
        <w:pStyle w:val="a0"/>
        <w:rPr>
          <w:rFonts w:hint="cs"/>
          <w:rtl/>
        </w:rPr>
      </w:pPr>
      <w:r>
        <w:rPr>
          <w:rFonts w:hint="cs"/>
          <w:rtl/>
        </w:rPr>
        <w:t>שנייה אחת. אל תפריע לי. לא יכול להיות שמדינה תגיד לאזרח במה לצפות. אני לא שומעת את עצמי, מה אתה קופץ? גברתי היושבת-ראש, אני יכולה לקבל את הגנתך?</w:t>
      </w:r>
    </w:p>
    <w:p w14:paraId="68B44878" w14:textId="77777777" w:rsidR="00000000" w:rsidRDefault="000E0F03">
      <w:pPr>
        <w:pStyle w:val="a0"/>
        <w:rPr>
          <w:rFonts w:hint="cs"/>
          <w:rtl/>
        </w:rPr>
      </w:pPr>
    </w:p>
    <w:p w14:paraId="674D152F" w14:textId="77777777" w:rsidR="00000000" w:rsidRDefault="000E0F03">
      <w:pPr>
        <w:pStyle w:val="af1"/>
        <w:rPr>
          <w:rtl/>
        </w:rPr>
      </w:pPr>
      <w:r>
        <w:rPr>
          <w:rtl/>
        </w:rPr>
        <w:t xml:space="preserve">היו"ר </w:t>
      </w:r>
      <w:r>
        <w:rPr>
          <w:rFonts w:hint="cs"/>
          <w:rtl/>
        </w:rPr>
        <w:t>אתי לבני</w:t>
      </w:r>
      <w:r>
        <w:rPr>
          <w:rtl/>
        </w:rPr>
        <w:t>:</w:t>
      </w:r>
    </w:p>
    <w:p w14:paraId="13329401" w14:textId="77777777" w:rsidR="00000000" w:rsidRDefault="000E0F03">
      <w:pPr>
        <w:pStyle w:val="a0"/>
        <w:rPr>
          <w:rtl/>
        </w:rPr>
      </w:pPr>
    </w:p>
    <w:p w14:paraId="16649B5F" w14:textId="77777777" w:rsidR="00000000" w:rsidRDefault="000E0F03">
      <w:pPr>
        <w:pStyle w:val="a0"/>
        <w:rPr>
          <w:rFonts w:hint="cs"/>
          <w:rtl/>
        </w:rPr>
      </w:pPr>
      <w:r>
        <w:rPr>
          <w:rFonts w:hint="cs"/>
          <w:rtl/>
        </w:rPr>
        <w:t>שקט. חברת הכנסת גלאון ביקשה שקט, בבקשה.</w:t>
      </w:r>
    </w:p>
    <w:p w14:paraId="2CA9370C" w14:textId="77777777" w:rsidR="00000000" w:rsidRDefault="000E0F03">
      <w:pPr>
        <w:pStyle w:val="a0"/>
        <w:rPr>
          <w:rFonts w:hint="cs"/>
          <w:rtl/>
        </w:rPr>
      </w:pPr>
    </w:p>
    <w:p w14:paraId="72B18F4A" w14:textId="77777777" w:rsidR="00000000" w:rsidRDefault="000E0F03">
      <w:pPr>
        <w:pStyle w:val="-"/>
        <w:rPr>
          <w:rtl/>
        </w:rPr>
      </w:pPr>
      <w:bookmarkStart w:id="238" w:name="FS000000504T21_07_2004_14_43_25C"/>
      <w:bookmarkEnd w:id="238"/>
      <w:r>
        <w:rPr>
          <w:rtl/>
        </w:rPr>
        <w:t>זהבה גלאון (יחד):</w:t>
      </w:r>
    </w:p>
    <w:p w14:paraId="20D2F21C" w14:textId="77777777" w:rsidR="00000000" w:rsidRDefault="000E0F03">
      <w:pPr>
        <w:pStyle w:val="a0"/>
        <w:ind w:firstLine="0"/>
        <w:rPr>
          <w:rFonts w:hint="cs"/>
          <w:rtl/>
        </w:rPr>
      </w:pPr>
    </w:p>
    <w:p w14:paraId="579EE91F" w14:textId="77777777" w:rsidR="00000000" w:rsidRDefault="000E0F03">
      <w:pPr>
        <w:pStyle w:val="a0"/>
        <w:rPr>
          <w:rFonts w:hint="cs"/>
          <w:rtl/>
        </w:rPr>
      </w:pPr>
      <w:r>
        <w:rPr>
          <w:rFonts w:hint="cs"/>
          <w:rtl/>
        </w:rPr>
        <w:t>חבר הכ</w:t>
      </w:r>
      <w:r>
        <w:rPr>
          <w:rFonts w:hint="cs"/>
          <w:rtl/>
        </w:rPr>
        <w:t>נסת שטייניץ, אני בטוחה שאם תתרכז גם אתה תסכים בסופו של דבר. חבר הכנסת שטייניץ, יש כאן איזון בין מה שנקרא חופש הביטוי, גם אם הביטוי נחות ופוגעני, לבין מה שאתה עושה בחקיקה. מדינה שתורה לאזרח במה לצפות, בסופו של דבר תורה לו מה לחשוב. זה מסוכן.</w:t>
      </w:r>
    </w:p>
    <w:p w14:paraId="06623902" w14:textId="77777777" w:rsidR="00000000" w:rsidRDefault="000E0F03">
      <w:pPr>
        <w:pStyle w:val="a0"/>
        <w:rPr>
          <w:rFonts w:hint="cs"/>
          <w:rtl/>
        </w:rPr>
      </w:pPr>
    </w:p>
    <w:p w14:paraId="0131C70A" w14:textId="77777777" w:rsidR="00000000" w:rsidRDefault="000E0F03">
      <w:pPr>
        <w:pStyle w:val="a0"/>
        <w:rPr>
          <w:rFonts w:hint="cs"/>
          <w:rtl/>
        </w:rPr>
      </w:pPr>
      <w:r>
        <w:rPr>
          <w:rFonts w:hint="cs"/>
          <w:rtl/>
        </w:rPr>
        <w:t>ולכן, ההצעה של</w:t>
      </w:r>
      <w:r>
        <w:rPr>
          <w:rFonts w:hint="cs"/>
          <w:rtl/>
        </w:rPr>
        <w:t xml:space="preserve"> חבר הכנסת בר-און, שהיא נכונה וראויה במהות שלה, אינה יכולה לבוא בחקיקה. צריך לאמץ את התפיסה שרוצה להיאבק בפרסומות פוגעניות, שמציגות את גוף האשה כחפץ, ככלי שניתן לסחור בו, צריך להיאבק בזה לא באמצעות חקיקה. היום אלה הפרסומות של רוני בר-און, מחר אלה תהיינה תו</w:t>
      </w:r>
      <w:r>
        <w:rPr>
          <w:rFonts w:hint="cs"/>
          <w:rtl/>
        </w:rPr>
        <w:t>כניות כמו "סקס והעיר הגדולה". מי יקבע מה המדרג? מי שם מישהו להחליט בעבורנו במה לצפות? זו הצעה לא נכונה, ואני מקווה שהממשלה תשקול מחדש את עמדתה.</w:t>
      </w:r>
    </w:p>
    <w:p w14:paraId="6DAD7EC8" w14:textId="77777777" w:rsidR="00000000" w:rsidRDefault="000E0F03">
      <w:pPr>
        <w:pStyle w:val="a0"/>
        <w:ind w:firstLine="0"/>
        <w:rPr>
          <w:rFonts w:hint="cs"/>
          <w:rtl/>
        </w:rPr>
      </w:pPr>
    </w:p>
    <w:p w14:paraId="33E5A8AF" w14:textId="77777777" w:rsidR="00000000" w:rsidRDefault="000E0F03">
      <w:pPr>
        <w:pStyle w:val="af0"/>
        <w:rPr>
          <w:rtl/>
        </w:rPr>
      </w:pPr>
      <w:r>
        <w:rPr>
          <w:rFonts w:hint="eastAsia"/>
          <w:rtl/>
        </w:rPr>
        <w:t>יובל</w:t>
      </w:r>
      <w:r>
        <w:rPr>
          <w:rtl/>
        </w:rPr>
        <w:t xml:space="preserve"> שטייניץ (הליכוד):</w:t>
      </w:r>
    </w:p>
    <w:p w14:paraId="0C85017E" w14:textId="77777777" w:rsidR="00000000" w:rsidRDefault="000E0F03">
      <w:pPr>
        <w:pStyle w:val="a0"/>
        <w:ind w:firstLine="0"/>
        <w:rPr>
          <w:rFonts w:hint="cs"/>
          <w:rtl/>
        </w:rPr>
      </w:pPr>
    </w:p>
    <w:p w14:paraId="6596EFED" w14:textId="77777777" w:rsidR="00000000" w:rsidRDefault="000E0F03">
      <w:pPr>
        <w:pStyle w:val="a0"/>
        <w:rPr>
          <w:rFonts w:hint="cs"/>
          <w:rtl/>
        </w:rPr>
      </w:pPr>
      <w:r>
        <w:rPr>
          <w:rFonts w:hint="cs"/>
          <w:rtl/>
        </w:rPr>
        <w:t>אין דבר כזה בדמוקרטיה חופש ביטוי. יש חופש דיבור, חופש הבעת דעה.</w:t>
      </w:r>
    </w:p>
    <w:p w14:paraId="6A7F36EE" w14:textId="77777777" w:rsidR="00000000" w:rsidRDefault="000E0F03">
      <w:pPr>
        <w:pStyle w:val="af0"/>
        <w:rPr>
          <w:rFonts w:hint="cs"/>
          <w:rtl/>
        </w:rPr>
      </w:pPr>
    </w:p>
    <w:p w14:paraId="2D6B2E84" w14:textId="77777777" w:rsidR="00000000" w:rsidRDefault="000E0F03">
      <w:pPr>
        <w:pStyle w:val="af1"/>
        <w:rPr>
          <w:rtl/>
        </w:rPr>
      </w:pPr>
      <w:r>
        <w:rPr>
          <w:rtl/>
        </w:rPr>
        <w:t xml:space="preserve">היו"ר </w:t>
      </w:r>
      <w:r>
        <w:rPr>
          <w:rFonts w:hint="cs"/>
          <w:rtl/>
        </w:rPr>
        <w:t>אתי לבני</w:t>
      </w:r>
      <w:r>
        <w:rPr>
          <w:rtl/>
        </w:rPr>
        <w:t>:</w:t>
      </w:r>
    </w:p>
    <w:p w14:paraId="03E44092" w14:textId="77777777" w:rsidR="00000000" w:rsidRDefault="000E0F03">
      <w:pPr>
        <w:pStyle w:val="a0"/>
        <w:rPr>
          <w:rtl/>
        </w:rPr>
      </w:pPr>
    </w:p>
    <w:p w14:paraId="668DC082" w14:textId="77777777" w:rsidR="00000000" w:rsidRDefault="000E0F03">
      <w:pPr>
        <w:pStyle w:val="a0"/>
        <w:rPr>
          <w:rFonts w:hint="cs"/>
          <w:rtl/>
        </w:rPr>
      </w:pPr>
      <w:r>
        <w:rPr>
          <w:rFonts w:hint="cs"/>
          <w:rtl/>
        </w:rPr>
        <w:t>בבקשה</w:t>
      </w:r>
      <w:r>
        <w:rPr>
          <w:rFonts w:hint="cs"/>
          <w:rtl/>
        </w:rPr>
        <w:t>, חבר הכנסת בר-און, תענה מהמקום.</w:t>
      </w:r>
    </w:p>
    <w:p w14:paraId="671F2027" w14:textId="77777777" w:rsidR="00000000" w:rsidRDefault="000E0F03">
      <w:pPr>
        <w:pStyle w:val="a0"/>
        <w:rPr>
          <w:rFonts w:hint="cs"/>
          <w:rtl/>
        </w:rPr>
      </w:pPr>
    </w:p>
    <w:p w14:paraId="30216BB5" w14:textId="77777777" w:rsidR="00000000" w:rsidRDefault="000E0F03">
      <w:pPr>
        <w:pStyle w:val="af0"/>
        <w:rPr>
          <w:rFonts w:hint="cs"/>
          <w:rtl/>
        </w:rPr>
      </w:pPr>
      <w:r>
        <w:rPr>
          <w:rFonts w:hint="eastAsia"/>
          <w:rtl/>
        </w:rPr>
        <w:t>זהבה</w:t>
      </w:r>
      <w:r>
        <w:rPr>
          <w:rtl/>
        </w:rPr>
        <w:t xml:space="preserve"> גלאון (יחד):</w:t>
      </w:r>
    </w:p>
    <w:p w14:paraId="0D2DDC0B" w14:textId="77777777" w:rsidR="00000000" w:rsidRDefault="000E0F03">
      <w:pPr>
        <w:pStyle w:val="a0"/>
        <w:ind w:firstLine="0"/>
        <w:rPr>
          <w:rFonts w:hint="cs"/>
          <w:rtl/>
        </w:rPr>
      </w:pPr>
    </w:p>
    <w:p w14:paraId="335F4AF1" w14:textId="77777777" w:rsidR="00000000" w:rsidRDefault="000E0F03">
      <w:pPr>
        <w:pStyle w:val="a0"/>
        <w:ind w:firstLine="720"/>
        <w:rPr>
          <w:rFonts w:hint="cs"/>
          <w:rtl/>
        </w:rPr>
      </w:pPr>
      <w:r>
        <w:rPr>
          <w:rFonts w:hint="cs"/>
          <w:rtl/>
        </w:rPr>
        <w:t>הוא כבר ענה לשר, הוא לא יכול לענות עוד הפעם.</w:t>
      </w:r>
    </w:p>
    <w:p w14:paraId="69CADB30" w14:textId="77777777" w:rsidR="00000000" w:rsidRDefault="000E0F03">
      <w:pPr>
        <w:pStyle w:val="a0"/>
        <w:ind w:firstLine="0"/>
        <w:rPr>
          <w:rFonts w:hint="cs"/>
          <w:rtl/>
        </w:rPr>
      </w:pPr>
    </w:p>
    <w:p w14:paraId="26479FE6" w14:textId="77777777" w:rsidR="00000000" w:rsidRDefault="000E0F03">
      <w:pPr>
        <w:pStyle w:val="af0"/>
        <w:rPr>
          <w:rtl/>
        </w:rPr>
      </w:pPr>
      <w:r>
        <w:rPr>
          <w:rFonts w:hint="eastAsia"/>
          <w:rtl/>
        </w:rPr>
        <w:t>מוחמד</w:t>
      </w:r>
      <w:r>
        <w:rPr>
          <w:rtl/>
        </w:rPr>
        <w:t xml:space="preserve"> ברכה (חד"ש-תע"ל):</w:t>
      </w:r>
    </w:p>
    <w:p w14:paraId="24CDFDC4" w14:textId="77777777" w:rsidR="00000000" w:rsidRDefault="000E0F03">
      <w:pPr>
        <w:pStyle w:val="a0"/>
        <w:ind w:firstLine="0"/>
        <w:rPr>
          <w:rFonts w:hint="cs"/>
          <w:rtl/>
        </w:rPr>
      </w:pPr>
    </w:p>
    <w:p w14:paraId="0D8D1F6C" w14:textId="77777777" w:rsidR="00000000" w:rsidRDefault="000E0F03">
      <w:pPr>
        <w:pStyle w:val="a0"/>
        <w:rPr>
          <w:rFonts w:hint="cs"/>
          <w:rtl/>
        </w:rPr>
      </w:pPr>
      <w:r>
        <w:rPr>
          <w:rFonts w:hint="cs"/>
          <w:rtl/>
        </w:rPr>
        <w:t>את טועה. הוא עונה לך, כי התנגדת עכשיו.</w:t>
      </w:r>
    </w:p>
    <w:p w14:paraId="79FB3631" w14:textId="77777777" w:rsidR="00000000" w:rsidRDefault="000E0F03">
      <w:pPr>
        <w:pStyle w:val="af0"/>
        <w:rPr>
          <w:rtl/>
        </w:rPr>
      </w:pPr>
    </w:p>
    <w:p w14:paraId="355AEC57" w14:textId="77777777" w:rsidR="00000000" w:rsidRDefault="000E0F03">
      <w:pPr>
        <w:pStyle w:val="af0"/>
        <w:rPr>
          <w:rtl/>
        </w:rPr>
      </w:pPr>
      <w:r>
        <w:rPr>
          <w:rFonts w:hint="eastAsia"/>
          <w:rtl/>
        </w:rPr>
        <w:t>יובל</w:t>
      </w:r>
      <w:r>
        <w:rPr>
          <w:rtl/>
        </w:rPr>
        <w:t xml:space="preserve"> שטייניץ (הליכוד):</w:t>
      </w:r>
    </w:p>
    <w:p w14:paraId="7C2986DD" w14:textId="77777777" w:rsidR="00000000" w:rsidRDefault="000E0F03">
      <w:pPr>
        <w:pStyle w:val="a0"/>
        <w:ind w:firstLine="0"/>
        <w:rPr>
          <w:rFonts w:hint="cs"/>
          <w:rtl/>
        </w:rPr>
      </w:pPr>
    </w:p>
    <w:p w14:paraId="6027D481" w14:textId="77777777" w:rsidR="00000000" w:rsidRDefault="000E0F03">
      <w:pPr>
        <w:pStyle w:val="a0"/>
        <w:rPr>
          <w:rFonts w:hint="cs"/>
          <w:rtl/>
        </w:rPr>
      </w:pPr>
      <w:r>
        <w:rPr>
          <w:rFonts w:hint="cs"/>
          <w:rtl/>
        </w:rPr>
        <w:t>אין חופש ביטוי בלתי מוגבל, יש חופש דיבור.</w:t>
      </w:r>
    </w:p>
    <w:p w14:paraId="73103B64" w14:textId="77777777" w:rsidR="00000000" w:rsidRDefault="000E0F03">
      <w:pPr>
        <w:pStyle w:val="a0"/>
        <w:rPr>
          <w:rFonts w:hint="cs"/>
          <w:rtl/>
        </w:rPr>
      </w:pPr>
    </w:p>
    <w:p w14:paraId="50C3660F" w14:textId="77777777" w:rsidR="00000000" w:rsidRDefault="000E0F03">
      <w:pPr>
        <w:pStyle w:val="af1"/>
        <w:rPr>
          <w:rtl/>
        </w:rPr>
      </w:pPr>
      <w:r>
        <w:rPr>
          <w:rtl/>
        </w:rPr>
        <w:t xml:space="preserve">היו"ר </w:t>
      </w:r>
      <w:r>
        <w:rPr>
          <w:rFonts w:hint="cs"/>
          <w:rtl/>
        </w:rPr>
        <w:t>אתי לבני</w:t>
      </w:r>
      <w:r>
        <w:rPr>
          <w:rtl/>
        </w:rPr>
        <w:t>:</w:t>
      </w:r>
    </w:p>
    <w:p w14:paraId="732F3BAA" w14:textId="77777777" w:rsidR="00000000" w:rsidRDefault="000E0F03">
      <w:pPr>
        <w:pStyle w:val="a0"/>
        <w:rPr>
          <w:rtl/>
        </w:rPr>
      </w:pPr>
    </w:p>
    <w:p w14:paraId="7610F060" w14:textId="77777777" w:rsidR="00000000" w:rsidRDefault="000E0F03">
      <w:pPr>
        <w:pStyle w:val="a0"/>
        <w:rPr>
          <w:rFonts w:hint="cs"/>
          <w:rtl/>
        </w:rPr>
      </w:pPr>
      <w:r>
        <w:rPr>
          <w:rFonts w:hint="cs"/>
          <w:rtl/>
        </w:rPr>
        <w:t>חבר הכנס</w:t>
      </w:r>
      <w:r>
        <w:rPr>
          <w:rFonts w:hint="cs"/>
          <w:rtl/>
        </w:rPr>
        <w:t>ת בר-און, תענה בבקשה מהצד. חבר הכנסת בר-און, אכן יש לך שלוש דקות. נאמר לי שלא ענית לשר.</w:t>
      </w:r>
    </w:p>
    <w:p w14:paraId="02E28A64" w14:textId="77777777" w:rsidR="00000000" w:rsidRDefault="000E0F03">
      <w:pPr>
        <w:pStyle w:val="a0"/>
        <w:rPr>
          <w:rFonts w:hint="cs"/>
          <w:rtl/>
        </w:rPr>
      </w:pPr>
    </w:p>
    <w:p w14:paraId="47E3C704" w14:textId="77777777" w:rsidR="00000000" w:rsidRDefault="000E0F03">
      <w:pPr>
        <w:pStyle w:val="a"/>
        <w:rPr>
          <w:rtl/>
        </w:rPr>
      </w:pPr>
      <w:bookmarkStart w:id="239" w:name="FS000001038T21_07_2004_14_13_28"/>
      <w:bookmarkStart w:id="240" w:name="_Toc87615541"/>
      <w:bookmarkEnd w:id="239"/>
      <w:r>
        <w:rPr>
          <w:rFonts w:hint="eastAsia"/>
          <w:rtl/>
        </w:rPr>
        <w:t>רוני</w:t>
      </w:r>
      <w:r>
        <w:rPr>
          <w:rtl/>
        </w:rPr>
        <w:t xml:space="preserve"> בר-און (הליכוד):</w:t>
      </w:r>
      <w:bookmarkEnd w:id="240"/>
    </w:p>
    <w:p w14:paraId="0856B023" w14:textId="77777777" w:rsidR="00000000" w:rsidRDefault="000E0F03">
      <w:pPr>
        <w:pStyle w:val="a0"/>
        <w:rPr>
          <w:rFonts w:hint="cs"/>
          <w:rtl/>
        </w:rPr>
      </w:pPr>
    </w:p>
    <w:p w14:paraId="00AFE45E" w14:textId="77777777" w:rsidR="00000000" w:rsidRDefault="000E0F03">
      <w:pPr>
        <w:pStyle w:val="a0"/>
        <w:ind w:firstLine="720"/>
        <w:rPr>
          <w:rFonts w:hint="cs"/>
          <w:rtl/>
        </w:rPr>
      </w:pPr>
      <w:r>
        <w:rPr>
          <w:rFonts w:hint="cs"/>
          <w:rtl/>
        </w:rPr>
        <w:t>גברתי היושבת-ראש, רבותי השרים, חברת הכנסת גלאון, אני מאוד מודה לך על ההזדמנות לעלות לדוכן שלא היתה ניתנת לי אלמלא ההתנגדות שלך. אני רוצה לומר, ש</w:t>
      </w:r>
      <w:r>
        <w:rPr>
          <w:rFonts w:hint="cs"/>
          <w:rtl/>
        </w:rPr>
        <w:t>ההתנגדות שלך היא מצוות אנשים מלומדה. את צריכה לקפוץ מהספסלים האלה על כל מה שהממשלה אומרת.</w:t>
      </w:r>
    </w:p>
    <w:p w14:paraId="76D89FB8" w14:textId="77777777" w:rsidR="00000000" w:rsidRDefault="000E0F03">
      <w:pPr>
        <w:pStyle w:val="a0"/>
        <w:ind w:firstLine="720"/>
        <w:rPr>
          <w:rFonts w:hint="cs"/>
          <w:rtl/>
        </w:rPr>
      </w:pPr>
    </w:p>
    <w:p w14:paraId="6F74512D" w14:textId="77777777" w:rsidR="00000000" w:rsidRDefault="000E0F03">
      <w:pPr>
        <w:pStyle w:val="af0"/>
        <w:rPr>
          <w:rtl/>
        </w:rPr>
      </w:pPr>
      <w:r>
        <w:rPr>
          <w:rFonts w:hint="eastAsia"/>
          <w:rtl/>
        </w:rPr>
        <w:t>זהבה</w:t>
      </w:r>
      <w:r>
        <w:rPr>
          <w:rtl/>
        </w:rPr>
        <w:t xml:space="preserve"> גלאון (יחד):</w:t>
      </w:r>
    </w:p>
    <w:p w14:paraId="5C5B0FFA" w14:textId="77777777" w:rsidR="00000000" w:rsidRDefault="000E0F03">
      <w:pPr>
        <w:pStyle w:val="a0"/>
        <w:rPr>
          <w:rFonts w:hint="cs"/>
          <w:rtl/>
        </w:rPr>
      </w:pPr>
    </w:p>
    <w:p w14:paraId="2C80C190" w14:textId="77777777" w:rsidR="00000000" w:rsidRDefault="000E0F03">
      <w:pPr>
        <w:pStyle w:val="a0"/>
        <w:rPr>
          <w:rFonts w:hint="cs"/>
          <w:rtl/>
        </w:rPr>
      </w:pPr>
      <w:r>
        <w:rPr>
          <w:rFonts w:hint="cs"/>
          <w:rtl/>
        </w:rPr>
        <w:t>תעשה לי טובה.</w:t>
      </w:r>
    </w:p>
    <w:p w14:paraId="628E7FB0" w14:textId="77777777" w:rsidR="00000000" w:rsidRDefault="000E0F03">
      <w:pPr>
        <w:pStyle w:val="a0"/>
        <w:rPr>
          <w:rFonts w:hint="cs"/>
          <w:rtl/>
        </w:rPr>
      </w:pPr>
    </w:p>
    <w:p w14:paraId="0FC55CA1" w14:textId="77777777" w:rsidR="00000000" w:rsidRDefault="000E0F03">
      <w:pPr>
        <w:pStyle w:val="-"/>
        <w:rPr>
          <w:rtl/>
        </w:rPr>
      </w:pPr>
      <w:bookmarkStart w:id="241" w:name="FS000001038T21_07_2004_14_15_51C"/>
      <w:bookmarkEnd w:id="241"/>
      <w:r>
        <w:rPr>
          <w:rtl/>
        </w:rPr>
        <w:t>רוני בר-און (הליכוד):</w:t>
      </w:r>
    </w:p>
    <w:p w14:paraId="217F503A" w14:textId="77777777" w:rsidR="00000000" w:rsidRDefault="000E0F03">
      <w:pPr>
        <w:pStyle w:val="a0"/>
        <w:rPr>
          <w:rtl/>
        </w:rPr>
      </w:pPr>
    </w:p>
    <w:p w14:paraId="2C357C57" w14:textId="77777777" w:rsidR="00000000" w:rsidRDefault="000E0F03">
      <w:pPr>
        <w:pStyle w:val="a0"/>
        <w:ind w:firstLine="720"/>
        <w:rPr>
          <w:rFonts w:hint="cs"/>
          <w:rtl/>
        </w:rPr>
      </w:pPr>
      <w:r>
        <w:rPr>
          <w:rFonts w:hint="cs"/>
          <w:rtl/>
        </w:rPr>
        <w:t xml:space="preserve">דווקא ממך לשמוע את הדברים האלה. את זוכרת את פרשת </w:t>
      </w:r>
      <w:r>
        <w:rPr>
          <w:rFonts w:hint="cs"/>
        </w:rPr>
        <w:t>kenvelo</w:t>
      </w:r>
      <w:r>
        <w:rPr>
          <w:rFonts w:hint="cs"/>
          <w:rtl/>
        </w:rPr>
        <w:t xml:space="preserve"> בשינקין בתל-אביב.</w:t>
      </w:r>
    </w:p>
    <w:p w14:paraId="1AEFE315" w14:textId="77777777" w:rsidR="00000000" w:rsidRDefault="000E0F03">
      <w:pPr>
        <w:pStyle w:val="a0"/>
        <w:ind w:firstLine="720"/>
        <w:rPr>
          <w:rFonts w:hint="cs"/>
          <w:rtl/>
        </w:rPr>
      </w:pPr>
    </w:p>
    <w:p w14:paraId="7FE76F6C" w14:textId="77777777" w:rsidR="00000000" w:rsidRDefault="000E0F03">
      <w:pPr>
        <w:pStyle w:val="af0"/>
        <w:rPr>
          <w:rtl/>
        </w:rPr>
      </w:pPr>
      <w:r>
        <w:rPr>
          <w:rFonts w:hint="eastAsia"/>
          <w:rtl/>
        </w:rPr>
        <w:t>זהבה</w:t>
      </w:r>
      <w:r>
        <w:rPr>
          <w:rtl/>
        </w:rPr>
        <w:t xml:space="preserve"> גלאון (יחד):</w:t>
      </w:r>
    </w:p>
    <w:p w14:paraId="6CAA776B" w14:textId="77777777" w:rsidR="00000000" w:rsidRDefault="000E0F03">
      <w:pPr>
        <w:pStyle w:val="a0"/>
        <w:rPr>
          <w:rFonts w:hint="cs"/>
          <w:rtl/>
        </w:rPr>
      </w:pPr>
    </w:p>
    <w:p w14:paraId="62B4475E" w14:textId="77777777" w:rsidR="00000000" w:rsidRDefault="000E0F03">
      <w:pPr>
        <w:pStyle w:val="a0"/>
        <w:ind w:left="719" w:firstLine="0"/>
        <w:rPr>
          <w:rFonts w:hint="cs"/>
          <w:rtl/>
        </w:rPr>
      </w:pPr>
      <w:r>
        <w:rPr>
          <w:rFonts w:hint="cs"/>
          <w:rtl/>
        </w:rPr>
        <w:t xml:space="preserve">- - - </w:t>
      </w:r>
    </w:p>
    <w:p w14:paraId="3922D8F6" w14:textId="77777777" w:rsidR="00000000" w:rsidRDefault="000E0F03">
      <w:pPr>
        <w:pStyle w:val="a0"/>
        <w:rPr>
          <w:rFonts w:hint="cs"/>
          <w:rtl/>
        </w:rPr>
      </w:pPr>
    </w:p>
    <w:p w14:paraId="08EA19DB" w14:textId="77777777" w:rsidR="00000000" w:rsidRDefault="000E0F03">
      <w:pPr>
        <w:pStyle w:val="-"/>
        <w:rPr>
          <w:rtl/>
        </w:rPr>
      </w:pPr>
      <w:bookmarkStart w:id="242" w:name="FS000001038T21_07_2004_14_16_50C"/>
      <w:bookmarkEnd w:id="242"/>
      <w:r>
        <w:rPr>
          <w:rtl/>
        </w:rPr>
        <w:t xml:space="preserve">רוני </w:t>
      </w:r>
      <w:r>
        <w:rPr>
          <w:rtl/>
        </w:rPr>
        <w:t>בר-און (הליכוד):</w:t>
      </w:r>
    </w:p>
    <w:p w14:paraId="17EE9AC9" w14:textId="77777777" w:rsidR="00000000" w:rsidRDefault="000E0F03">
      <w:pPr>
        <w:pStyle w:val="a0"/>
        <w:rPr>
          <w:rtl/>
        </w:rPr>
      </w:pPr>
    </w:p>
    <w:p w14:paraId="37B4DBA6" w14:textId="77777777" w:rsidR="00000000" w:rsidRDefault="000E0F03">
      <w:pPr>
        <w:pStyle w:val="a0"/>
        <w:rPr>
          <w:rFonts w:hint="cs"/>
          <w:rtl/>
        </w:rPr>
      </w:pPr>
      <w:r>
        <w:rPr>
          <w:rFonts w:hint="cs"/>
          <w:rtl/>
        </w:rPr>
        <w:t>את זוכרת את הילדה שהשכיבו עירומה במסעדת הסושי. זה יבוא לטלוויזיה. אני לא ממציא פה שום גלגל, אנחנו הולכים פה בשיטת הניסוי והטעייה. עשו את הכללים האלה בחוק הרשות השנייה, ואף אחד לא שומר על הכללים האלה. גם בג"ץ נתן לכללים פרשנות מצמצמת ולא פ</w:t>
      </w:r>
      <w:r>
        <w:rPr>
          <w:rFonts w:hint="cs"/>
          <w:rtl/>
        </w:rPr>
        <w:t>רשנות מרחיבה, כפי שצריך היה לעשות. את גם לא יכולה, במרדף אחרי הכסף של בעלי העניין, של הסוחרים, של המפרסמים ובעיקר של הפרסומאים, לחשוף את הילדים של כל אחד ואחד מאתנו לפרסומות של "תפוזינה" ושל בקבוק שמוחזק במבושיה של אשה ושל משחקי מין מקדים בשביל "פלאפון", ד</w:t>
      </w:r>
      <w:r>
        <w:rPr>
          <w:rFonts w:hint="cs"/>
          <w:rtl/>
        </w:rPr>
        <w:t>ברים של יום ביומו, שנכפים עלינו.</w:t>
      </w:r>
    </w:p>
    <w:p w14:paraId="305B45D9" w14:textId="77777777" w:rsidR="00000000" w:rsidRDefault="000E0F03">
      <w:pPr>
        <w:pStyle w:val="a0"/>
        <w:ind w:firstLine="720"/>
        <w:rPr>
          <w:rFonts w:hint="cs"/>
          <w:rtl/>
        </w:rPr>
      </w:pPr>
    </w:p>
    <w:p w14:paraId="389367CE" w14:textId="77777777" w:rsidR="00000000" w:rsidRDefault="000E0F03">
      <w:pPr>
        <w:pStyle w:val="a0"/>
        <w:rPr>
          <w:rFonts w:hint="cs"/>
          <w:rtl/>
        </w:rPr>
      </w:pPr>
      <w:r>
        <w:rPr>
          <w:rFonts w:hint="cs"/>
          <w:rtl/>
        </w:rPr>
        <w:t>חברת הכנסת גלאון, כאשר אנחנו רואים את הפרסומות המבישות האלה בערוץ-2, ואנחנו רוצים למלט את נפשנו לערוץ-10, באותה שנייה ממש אנו צופים באותה פרסומת באותו ערוץ. את הבושה הזאת צריך להפסיק. תודה רבה.</w:t>
      </w:r>
    </w:p>
    <w:p w14:paraId="0A0218BD" w14:textId="77777777" w:rsidR="00000000" w:rsidRDefault="000E0F03">
      <w:pPr>
        <w:pStyle w:val="a0"/>
        <w:rPr>
          <w:rFonts w:hint="cs"/>
          <w:rtl/>
        </w:rPr>
      </w:pPr>
    </w:p>
    <w:p w14:paraId="0D7BC868" w14:textId="77777777" w:rsidR="00000000" w:rsidRDefault="000E0F03">
      <w:pPr>
        <w:pStyle w:val="af1"/>
        <w:rPr>
          <w:rtl/>
        </w:rPr>
      </w:pPr>
      <w:r>
        <w:rPr>
          <w:rFonts w:hint="eastAsia"/>
          <w:rtl/>
        </w:rPr>
        <w:t>היו</w:t>
      </w:r>
      <w:r>
        <w:rPr>
          <w:rtl/>
        </w:rPr>
        <w:t>"ר</w:t>
      </w:r>
      <w:r>
        <w:rPr>
          <w:rFonts w:hint="cs"/>
          <w:rtl/>
        </w:rPr>
        <w:t xml:space="preserve"> אתי לבני</w:t>
      </w:r>
      <w:r>
        <w:rPr>
          <w:rtl/>
        </w:rPr>
        <w:t>:</w:t>
      </w:r>
    </w:p>
    <w:p w14:paraId="60C3E4AB" w14:textId="77777777" w:rsidR="00000000" w:rsidRDefault="000E0F03">
      <w:pPr>
        <w:pStyle w:val="a0"/>
        <w:rPr>
          <w:rtl/>
        </w:rPr>
      </w:pPr>
    </w:p>
    <w:p w14:paraId="56285860" w14:textId="77777777" w:rsidR="00000000" w:rsidRDefault="000E0F03">
      <w:pPr>
        <w:pStyle w:val="a0"/>
        <w:rPr>
          <w:rFonts w:hint="cs"/>
          <w:rtl/>
        </w:rPr>
      </w:pPr>
      <w:r>
        <w:rPr>
          <w:rFonts w:hint="cs"/>
          <w:rtl/>
        </w:rPr>
        <w:t xml:space="preserve">תודה רבה. </w:t>
      </w:r>
      <w:r>
        <w:rPr>
          <w:rFonts w:hint="cs"/>
          <w:rtl/>
        </w:rPr>
        <w:t>אנחנו עוברים להצבעה.</w:t>
      </w:r>
    </w:p>
    <w:p w14:paraId="64D33610" w14:textId="77777777" w:rsidR="00000000" w:rsidRDefault="000E0F03">
      <w:pPr>
        <w:pStyle w:val="a0"/>
        <w:rPr>
          <w:rFonts w:hint="cs"/>
          <w:rtl/>
        </w:rPr>
      </w:pPr>
    </w:p>
    <w:p w14:paraId="15CDDFD4" w14:textId="77777777" w:rsidR="00000000" w:rsidRDefault="000E0F03">
      <w:pPr>
        <w:pStyle w:val="af0"/>
        <w:rPr>
          <w:rtl/>
        </w:rPr>
      </w:pPr>
      <w:r>
        <w:rPr>
          <w:rFonts w:hint="eastAsia"/>
          <w:rtl/>
        </w:rPr>
        <w:t>אבשלום</w:t>
      </w:r>
      <w:r>
        <w:rPr>
          <w:rtl/>
        </w:rPr>
        <w:t xml:space="preserve"> וילן (יחד):</w:t>
      </w:r>
    </w:p>
    <w:p w14:paraId="16107D98" w14:textId="77777777" w:rsidR="00000000" w:rsidRDefault="000E0F03">
      <w:pPr>
        <w:pStyle w:val="a0"/>
        <w:rPr>
          <w:rFonts w:hint="cs"/>
          <w:rtl/>
        </w:rPr>
      </w:pPr>
    </w:p>
    <w:p w14:paraId="11AEDED4" w14:textId="77777777" w:rsidR="00000000" w:rsidRDefault="000E0F03">
      <w:pPr>
        <w:pStyle w:val="a0"/>
        <w:rPr>
          <w:rFonts w:hint="cs"/>
          <w:rtl/>
        </w:rPr>
      </w:pPr>
      <w:r>
        <w:rPr>
          <w:rFonts w:hint="cs"/>
          <w:rtl/>
        </w:rPr>
        <w:t>מה, הפכתם לחרדים?</w:t>
      </w:r>
    </w:p>
    <w:p w14:paraId="7CA71DBD" w14:textId="77777777" w:rsidR="00000000" w:rsidRDefault="000E0F03">
      <w:pPr>
        <w:pStyle w:val="a0"/>
        <w:rPr>
          <w:rFonts w:hint="cs"/>
          <w:rtl/>
        </w:rPr>
      </w:pPr>
    </w:p>
    <w:p w14:paraId="322CDABD" w14:textId="77777777" w:rsidR="00000000" w:rsidRDefault="000E0F03">
      <w:pPr>
        <w:pStyle w:val="af1"/>
        <w:rPr>
          <w:rtl/>
        </w:rPr>
      </w:pPr>
      <w:r>
        <w:rPr>
          <w:rFonts w:hint="eastAsia"/>
          <w:rtl/>
        </w:rPr>
        <w:t>היו</w:t>
      </w:r>
      <w:r>
        <w:rPr>
          <w:rtl/>
        </w:rPr>
        <w:t>"ר</w:t>
      </w:r>
      <w:r>
        <w:rPr>
          <w:rFonts w:hint="cs"/>
          <w:rtl/>
        </w:rPr>
        <w:t xml:space="preserve"> אתי לבני</w:t>
      </w:r>
      <w:r>
        <w:rPr>
          <w:rtl/>
        </w:rPr>
        <w:t>:</w:t>
      </w:r>
    </w:p>
    <w:p w14:paraId="7DD060E5" w14:textId="77777777" w:rsidR="00000000" w:rsidRDefault="000E0F03">
      <w:pPr>
        <w:pStyle w:val="a0"/>
        <w:rPr>
          <w:rtl/>
        </w:rPr>
      </w:pPr>
    </w:p>
    <w:p w14:paraId="3E222209" w14:textId="77777777" w:rsidR="00000000" w:rsidRDefault="000E0F03">
      <w:pPr>
        <w:pStyle w:val="a0"/>
        <w:rPr>
          <w:rFonts w:hint="cs"/>
          <w:rtl/>
        </w:rPr>
      </w:pPr>
      <w:r>
        <w:rPr>
          <w:rFonts w:hint="cs"/>
          <w:rtl/>
        </w:rPr>
        <w:t>הצבעה על הצעת חוק סיווג, סימון ואיסור שידורים מזיקים (תיקון - איסור פרסומות וקדימונים מזיקים).</w:t>
      </w:r>
    </w:p>
    <w:p w14:paraId="3E807C06" w14:textId="77777777" w:rsidR="00000000" w:rsidRDefault="000E0F03">
      <w:pPr>
        <w:pStyle w:val="a0"/>
        <w:rPr>
          <w:rFonts w:hint="cs"/>
          <w:rtl/>
        </w:rPr>
      </w:pPr>
    </w:p>
    <w:p w14:paraId="6222DA54" w14:textId="77777777" w:rsidR="00000000" w:rsidRDefault="000E0F03">
      <w:pPr>
        <w:pStyle w:val="a0"/>
        <w:rPr>
          <w:rFonts w:hint="cs"/>
          <w:rtl/>
        </w:rPr>
      </w:pPr>
    </w:p>
    <w:p w14:paraId="6E1EB4C9" w14:textId="77777777" w:rsidR="00000000" w:rsidRDefault="000E0F03">
      <w:pPr>
        <w:pStyle w:val="ab"/>
        <w:bidi/>
        <w:rPr>
          <w:rFonts w:hint="cs"/>
          <w:rtl/>
        </w:rPr>
      </w:pPr>
      <w:r>
        <w:rPr>
          <w:rFonts w:hint="cs"/>
          <w:rtl/>
        </w:rPr>
        <w:t>הצבעה מס' 7</w:t>
      </w:r>
    </w:p>
    <w:p w14:paraId="2B0A6EEB" w14:textId="77777777" w:rsidR="00000000" w:rsidRDefault="000E0F03">
      <w:pPr>
        <w:pStyle w:val="a0"/>
        <w:rPr>
          <w:rFonts w:hint="cs"/>
          <w:rtl/>
        </w:rPr>
      </w:pPr>
    </w:p>
    <w:p w14:paraId="4A4DF66D" w14:textId="77777777" w:rsidR="00000000" w:rsidRDefault="000E0F0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56</w:t>
      </w:r>
    </w:p>
    <w:p w14:paraId="2BF39142" w14:textId="77777777" w:rsidR="00000000" w:rsidRDefault="000E0F03">
      <w:pPr>
        <w:pStyle w:val="ac"/>
        <w:bidi/>
        <w:rPr>
          <w:rFonts w:hint="cs"/>
          <w:rtl/>
        </w:rPr>
      </w:pPr>
      <w:r>
        <w:rPr>
          <w:rFonts w:hint="cs"/>
          <w:rtl/>
        </w:rPr>
        <w:t>בעד ההצעה להסי</w:t>
      </w:r>
      <w:r>
        <w:rPr>
          <w:rFonts w:hint="cs"/>
          <w:rtl/>
        </w:rPr>
        <w:t xml:space="preserve">ר מסדר-היום את הצעת החוק </w:t>
      </w:r>
      <w:r>
        <w:rPr>
          <w:rtl/>
        </w:rPr>
        <w:t>–</w:t>
      </w:r>
      <w:r>
        <w:rPr>
          <w:rFonts w:hint="cs"/>
          <w:rtl/>
        </w:rPr>
        <w:t xml:space="preserve"> 5</w:t>
      </w:r>
    </w:p>
    <w:p w14:paraId="3A186CC4" w14:textId="77777777" w:rsidR="00000000" w:rsidRDefault="000E0F03">
      <w:pPr>
        <w:pStyle w:val="ac"/>
        <w:bidi/>
        <w:rPr>
          <w:rFonts w:hint="cs"/>
          <w:rtl/>
        </w:rPr>
      </w:pPr>
      <w:r>
        <w:rPr>
          <w:rFonts w:hint="cs"/>
          <w:rtl/>
        </w:rPr>
        <w:t xml:space="preserve">נמנעים </w:t>
      </w:r>
      <w:r>
        <w:rPr>
          <w:rtl/>
        </w:rPr>
        <w:t>–</w:t>
      </w:r>
      <w:r>
        <w:rPr>
          <w:rFonts w:hint="cs"/>
          <w:rtl/>
        </w:rPr>
        <w:t xml:space="preserve"> אין</w:t>
      </w:r>
    </w:p>
    <w:p w14:paraId="5611623C" w14:textId="77777777" w:rsidR="00000000" w:rsidRDefault="000E0F03">
      <w:pPr>
        <w:pStyle w:val="ad"/>
        <w:bidi/>
        <w:rPr>
          <w:rFonts w:hint="cs"/>
          <w:rtl/>
        </w:rPr>
      </w:pPr>
      <w:r>
        <w:rPr>
          <w:rFonts w:hint="cs"/>
          <w:rtl/>
        </w:rPr>
        <w:t xml:space="preserve">ההצעה להעביר את הצעת חוק סיווג, סימון ואיסור שידורים מזיקים (תיקון - איסור פרסומות </w:t>
      </w:r>
    </w:p>
    <w:p w14:paraId="73F27920" w14:textId="77777777" w:rsidR="00000000" w:rsidRDefault="000E0F03">
      <w:pPr>
        <w:pStyle w:val="ad"/>
        <w:bidi/>
        <w:rPr>
          <w:rFonts w:hint="cs"/>
          <w:rtl/>
        </w:rPr>
      </w:pPr>
      <w:r>
        <w:rPr>
          <w:rFonts w:hint="cs"/>
          <w:rtl/>
        </w:rPr>
        <w:t>וקדימונים מזיקים), התשס"ד-2004, לדיון מוקדם בוועדת הכלכלה נתקבלה.</w:t>
      </w:r>
    </w:p>
    <w:p w14:paraId="381DBEF4" w14:textId="77777777" w:rsidR="00000000" w:rsidRDefault="000E0F03">
      <w:pPr>
        <w:pStyle w:val="ad"/>
        <w:bidi/>
        <w:rPr>
          <w:rtl/>
        </w:rPr>
      </w:pPr>
      <w:r>
        <w:rPr>
          <w:rFonts w:hint="cs"/>
          <w:rtl/>
        </w:rPr>
        <w:t xml:space="preserve"> </w:t>
      </w:r>
    </w:p>
    <w:p w14:paraId="68337A11" w14:textId="77777777" w:rsidR="00000000" w:rsidRDefault="000E0F03">
      <w:pPr>
        <w:pStyle w:val="af1"/>
        <w:rPr>
          <w:rtl/>
        </w:rPr>
      </w:pPr>
      <w:r>
        <w:rPr>
          <w:rFonts w:hint="eastAsia"/>
          <w:rtl/>
        </w:rPr>
        <w:t>היו</w:t>
      </w:r>
      <w:r>
        <w:rPr>
          <w:rtl/>
        </w:rPr>
        <w:t>"ר</w:t>
      </w:r>
      <w:r>
        <w:rPr>
          <w:rFonts w:hint="cs"/>
          <w:rtl/>
        </w:rPr>
        <w:t xml:space="preserve"> אתי לבני</w:t>
      </w:r>
      <w:r>
        <w:rPr>
          <w:rtl/>
        </w:rPr>
        <w:t>:</w:t>
      </w:r>
    </w:p>
    <w:p w14:paraId="19DEDFCE" w14:textId="77777777" w:rsidR="00000000" w:rsidRDefault="000E0F03">
      <w:pPr>
        <w:pStyle w:val="a0"/>
        <w:ind w:firstLine="0"/>
        <w:rPr>
          <w:rFonts w:hint="cs"/>
          <w:rtl/>
        </w:rPr>
      </w:pPr>
    </w:p>
    <w:p w14:paraId="163C9E75" w14:textId="77777777" w:rsidR="00000000" w:rsidRDefault="000E0F03">
      <w:pPr>
        <w:pStyle w:val="a0"/>
        <w:rPr>
          <w:rFonts w:hint="cs"/>
          <w:rtl/>
        </w:rPr>
      </w:pPr>
      <w:r>
        <w:rPr>
          <w:rFonts w:hint="cs"/>
          <w:rtl/>
        </w:rPr>
        <w:t>56 בעד, חמישה נגד ואין נמנעים. הצעת החוק עברה</w:t>
      </w:r>
      <w:r>
        <w:rPr>
          <w:rFonts w:hint="cs"/>
          <w:rtl/>
        </w:rPr>
        <w:t>.</w:t>
      </w:r>
    </w:p>
    <w:p w14:paraId="2E979FF5" w14:textId="77777777" w:rsidR="00000000" w:rsidRDefault="000E0F03">
      <w:pPr>
        <w:pStyle w:val="a0"/>
        <w:rPr>
          <w:rFonts w:hint="cs"/>
          <w:rtl/>
        </w:rPr>
      </w:pPr>
      <w:r>
        <w:rPr>
          <w:rFonts w:hint="cs"/>
          <w:rtl/>
        </w:rPr>
        <w:t xml:space="preserve"> </w:t>
      </w:r>
    </w:p>
    <w:p w14:paraId="09E04F5A" w14:textId="77777777" w:rsidR="00000000" w:rsidRDefault="000E0F03">
      <w:pPr>
        <w:pStyle w:val="a2"/>
        <w:rPr>
          <w:rtl/>
        </w:rPr>
      </w:pPr>
    </w:p>
    <w:p w14:paraId="7D50DEE6" w14:textId="77777777" w:rsidR="00000000" w:rsidRDefault="000E0F03">
      <w:pPr>
        <w:pStyle w:val="a2"/>
        <w:rPr>
          <w:rtl/>
        </w:rPr>
      </w:pPr>
      <w:bookmarkStart w:id="243" w:name="CS17689FI0017689T21_07_2004_13_55_51"/>
      <w:bookmarkStart w:id="244" w:name="_Toc87615542"/>
      <w:bookmarkEnd w:id="243"/>
      <w:r>
        <w:rPr>
          <w:rtl/>
        </w:rPr>
        <w:t>הצעת חוק שמאי מקרקעין (תיקון - ראש מועצת שמאי המקרקעין), התשס"ד-2003</w:t>
      </w:r>
      <w:bookmarkEnd w:id="244"/>
    </w:p>
    <w:p w14:paraId="22840808" w14:textId="77777777" w:rsidR="00000000" w:rsidRDefault="000E0F03">
      <w:pPr>
        <w:pStyle w:val="a0"/>
        <w:rPr>
          <w:rFonts w:hint="cs"/>
          <w:rtl/>
        </w:rPr>
      </w:pPr>
      <w:r>
        <w:rPr>
          <w:rtl/>
        </w:rPr>
        <w:t>[נספחות.]</w:t>
      </w:r>
    </w:p>
    <w:p w14:paraId="3E34D2BA" w14:textId="77777777" w:rsidR="00000000" w:rsidRDefault="000E0F03">
      <w:pPr>
        <w:pStyle w:val="-0"/>
        <w:rPr>
          <w:rFonts w:hint="cs"/>
          <w:rtl/>
        </w:rPr>
      </w:pPr>
      <w:r>
        <w:rPr>
          <w:rFonts w:hint="cs"/>
          <w:rtl/>
        </w:rPr>
        <w:t>(הצעת חבר הכנסת מיכאל איתן)</w:t>
      </w:r>
    </w:p>
    <w:p w14:paraId="0B850FC7" w14:textId="77777777" w:rsidR="00000000" w:rsidRDefault="000E0F03">
      <w:pPr>
        <w:pStyle w:val="a0"/>
        <w:rPr>
          <w:rFonts w:hint="cs"/>
          <w:rtl/>
        </w:rPr>
      </w:pPr>
    </w:p>
    <w:p w14:paraId="0ABAEF7B" w14:textId="77777777" w:rsidR="00000000" w:rsidRDefault="000E0F03">
      <w:pPr>
        <w:pStyle w:val="af1"/>
        <w:rPr>
          <w:rtl/>
        </w:rPr>
      </w:pPr>
      <w:r>
        <w:rPr>
          <w:rFonts w:hint="eastAsia"/>
          <w:rtl/>
        </w:rPr>
        <w:t>היו</w:t>
      </w:r>
      <w:r>
        <w:rPr>
          <w:rtl/>
        </w:rPr>
        <w:t>"ר</w:t>
      </w:r>
      <w:r>
        <w:rPr>
          <w:rFonts w:hint="cs"/>
          <w:rtl/>
        </w:rPr>
        <w:t xml:space="preserve"> אתי לבני</w:t>
      </w:r>
      <w:r>
        <w:rPr>
          <w:rtl/>
        </w:rPr>
        <w:t>:</w:t>
      </w:r>
    </w:p>
    <w:p w14:paraId="4081FF46" w14:textId="77777777" w:rsidR="00000000" w:rsidRDefault="000E0F03">
      <w:pPr>
        <w:pStyle w:val="a0"/>
        <w:rPr>
          <w:rFonts w:hint="cs"/>
          <w:rtl/>
        </w:rPr>
      </w:pPr>
    </w:p>
    <w:p w14:paraId="562B061B" w14:textId="77777777" w:rsidR="00000000" w:rsidRDefault="000E0F03">
      <w:pPr>
        <w:pStyle w:val="a0"/>
        <w:rPr>
          <w:rFonts w:hint="cs"/>
          <w:rtl/>
        </w:rPr>
      </w:pPr>
      <w:r>
        <w:rPr>
          <w:rFonts w:hint="cs"/>
          <w:rtl/>
        </w:rPr>
        <w:t>אנחנו עוברים ל</w:t>
      </w:r>
      <w:r>
        <w:rPr>
          <w:rtl/>
        </w:rPr>
        <w:t>הצעת חוק שמאי מקרקעין (תיקון - ראש מועצת שמאי המקרקעין), התשס"ד</w:t>
      </w:r>
      <w:r>
        <w:rPr>
          <w:rFonts w:hint="cs"/>
          <w:rtl/>
        </w:rPr>
        <w:t>-</w:t>
      </w:r>
      <w:r>
        <w:rPr>
          <w:rtl/>
        </w:rPr>
        <w:t>2003</w:t>
      </w:r>
      <w:r>
        <w:rPr>
          <w:rFonts w:hint="cs"/>
          <w:rtl/>
        </w:rPr>
        <w:t>; הצעה מס' פ/1510. הנמקה מהמקום של חבר הכנסת</w:t>
      </w:r>
      <w:r>
        <w:rPr>
          <w:rFonts w:hint="cs"/>
          <w:rtl/>
        </w:rPr>
        <w:t xml:space="preserve"> מיכאל איתן.</w:t>
      </w:r>
    </w:p>
    <w:p w14:paraId="4B96264E" w14:textId="77777777" w:rsidR="00000000" w:rsidRDefault="000E0F03">
      <w:pPr>
        <w:pStyle w:val="a0"/>
        <w:rPr>
          <w:rFonts w:hint="cs"/>
          <w:rtl/>
        </w:rPr>
      </w:pPr>
    </w:p>
    <w:p w14:paraId="5A4858C6" w14:textId="77777777" w:rsidR="00000000" w:rsidRDefault="000E0F03">
      <w:pPr>
        <w:pStyle w:val="a"/>
        <w:rPr>
          <w:rtl/>
        </w:rPr>
      </w:pPr>
      <w:bookmarkStart w:id="245" w:name="FS000000462T21_07_2004_13_56_09"/>
      <w:bookmarkStart w:id="246" w:name="_Toc87615543"/>
      <w:bookmarkEnd w:id="245"/>
      <w:r>
        <w:rPr>
          <w:rtl/>
        </w:rPr>
        <w:t>מיכאל איתן (הליכוד):</w:t>
      </w:r>
      <w:bookmarkEnd w:id="246"/>
    </w:p>
    <w:p w14:paraId="248286FD" w14:textId="77777777" w:rsidR="00000000" w:rsidRDefault="000E0F03">
      <w:pPr>
        <w:pStyle w:val="a0"/>
        <w:rPr>
          <w:rtl/>
        </w:rPr>
      </w:pPr>
    </w:p>
    <w:p w14:paraId="3E815055" w14:textId="77777777" w:rsidR="00000000" w:rsidRDefault="000E0F03">
      <w:pPr>
        <w:pStyle w:val="a0"/>
        <w:rPr>
          <w:rFonts w:hint="cs"/>
          <w:rtl/>
        </w:rPr>
      </w:pPr>
      <w:r>
        <w:rPr>
          <w:rFonts w:hint="cs"/>
          <w:rtl/>
        </w:rPr>
        <w:t>גברתי היושבת-ראש, חברי הכנסת, מדובר בהצעה לתיקון חוק, תיקון קטן בנושא מאוד שולי שיש עליו הסכמה עם הממשלה. מדובר על כך שבחוק שמאי המקרקעין קבוע, כי ראש המועצה צריך להיות אדם שיש לו תנאי כשירות של שופט בבית-משפט מחוזי. כלו</w:t>
      </w:r>
      <w:r>
        <w:rPr>
          <w:rFonts w:hint="cs"/>
          <w:rtl/>
        </w:rPr>
        <w:t xml:space="preserve">מר, מי שעסק במשך עשר שנים בעריכת-דין, בהוראת משפטים, בשפיטה או בתפקיד משפטי אחר בשירות המדינה. בפועל, ההגבלה הזאת יוצרת קשיים, ומוצע שבמקום זה אפשר יהיה למנות לתפקיד ראש מועצת שמאי המקרקעין אדם בעל ניסיון מוכח וותק של למעלה מעשר שנים בתחום שמאות המקרקעין, </w:t>
      </w:r>
      <w:r>
        <w:rPr>
          <w:rFonts w:hint="cs"/>
          <w:rtl/>
        </w:rPr>
        <w:t xml:space="preserve">שיוכל גם להיות ראש מועצת שמאי המקרקעין. </w:t>
      </w:r>
    </w:p>
    <w:p w14:paraId="01F39E1B" w14:textId="77777777" w:rsidR="00000000" w:rsidRDefault="000E0F03">
      <w:pPr>
        <w:pStyle w:val="a0"/>
        <w:rPr>
          <w:rFonts w:hint="cs"/>
          <w:rtl/>
        </w:rPr>
      </w:pPr>
    </w:p>
    <w:p w14:paraId="7A052163" w14:textId="77777777" w:rsidR="00000000" w:rsidRDefault="000E0F03">
      <w:pPr>
        <w:pStyle w:val="a0"/>
        <w:rPr>
          <w:rFonts w:hint="cs"/>
          <w:rtl/>
        </w:rPr>
      </w:pPr>
      <w:r>
        <w:rPr>
          <w:rFonts w:hint="cs"/>
          <w:rtl/>
        </w:rPr>
        <w:t xml:space="preserve">הממשלה ביקשה שאני אסכים לתנאי מגביל, שזה לא יהיה מישהו מתוך השמאים עצמם. אני הסכמתי לתנאי המגביל הזה. נראה איך ננצח את זה בהמשך הדרך. </w:t>
      </w:r>
    </w:p>
    <w:p w14:paraId="31DEB9EB" w14:textId="77777777" w:rsidR="00000000" w:rsidRDefault="000E0F03">
      <w:pPr>
        <w:pStyle w:val="a0"/>
        <w:rPr>
          <w:rFonts w:hint="cs"/>
          <w:rtl/>
        </w:rPr>
      </w:pPr>
    </w:p>
    <w:p w14:paraId="488F4CF4" w14:textId="77777777" w:rsidR="00000000" w:rsidRDefault="000E0F03">
      <w:pPr>
        <w:pStyle w:val="a0"/>
        <w:rPr>
          <w:rFonts w:hint="cs"/>
          <w:rtl/>
        </w:rPr>
      </w:pPr>
      <w:r>
        <w:rPr>
          <w:rFonts w:hint="cs"/>
          <w:rtl/>
        </w:rPr>
        <w:t>אני מבקש מהכנסת לאשר את החוק הזה.</w:t>
      </w:r>
    </w:p>
    <w:p w14:paraId="3C880BA6" w14:textId="77777777" w:rsidR="00000000" w:rsidRDefault="000E0F03">
      <w:pPr>
        <w:pStyle w:val="a0"/>
        <w:rPr>
          <w:rFonts w:hint="cs"/>
          <w:rtl/>
        </w:rPr>
      </w:pPr>
    </w:p>
    <w:p w14:paraId="4A33C56F" w14:textId="77777777" w:rsidR="00000000" w:rsidRDefault="000E0F03">
      <w:pPr>
        <w:pStyle w:val="af1"/>
        <w:rPr>
          <w:rtl/>
        </w:rPr>
      </w:pPr>
      <w:r>
        <w:rPr>
          <w:rFonts w:hint="eastAsia"/>
          <w:rtl/>
        </w:rPr>
        <w:t>היו</w:t>
      </w:r>
      <w:r>
        <w:rPr>
          <w:rtl/>
        </w:rPr>
        <w:t>"ר</w:t>
      </w:r>
      <w:r>
        <w:rPr>
          <w:rFonts w:hint="cs"/>
          <w:rtl/>
        </w:rPr>
        <w:t xml:space="preserve"> אתי לבני</w:t>
      </w:r>
      <w:r>
        <w:rPr>
          <w:rtl/>
        </w:rPr>
        <w:t>:</w:t>
      </w:r>
    </w:p>
    <w:p w14:paraId="3F29FCE7" w14:textId="77777777" w:rsidR="00000000" w:rsidRDefault="000E0F03">
      <w:pPr>
        <w:pStyle w:val="a0"/>
        <w:rPr>
          <w:rtl/>
        </w:rPr>
      </w:pPr>
    </w:p>
    <w:p w14:paraId="48D811FE" w14:textId="77777777" w:rsidR="00000000" w:rsidRDefault="000E0F03">
      <w:pPr>
        <w:pStyle w:val="a0"/>
        <w:rPr>
          <w:rFonts w:hint="cs"/>
          <w:rtl/>
        </w:rPr>
      </w:pPr>
      <w:r>
        <w:rPr>
          <w:rFonts w:hint="cs"/>
          <w:rtl/>
        </w:rPr>
        <w:t>תודה רבה. ישיב שר המשפטים.</w:t>
      </w:r>
    </w:p>
    <w:p w14:paraId="24372294" w14:textId="77777777" w:rsidR="00000000" w:rsidRDefault="000E0F03">
      <w:pPr>
        <w:pStyle w:val="a0"/>
        <w:rPr>
          <w:rFonts w:hint="cs"/>
          <w:rtl/>
        </w:rPr>
      </w:pPr>
    </w:p>
    <w:p w14:paraId="7236516B" w14:textId="77777777" w:rsidR="00000000" w:rsidRDefault="000E0F03">
      <w:pPr>
        <w:pStyle w:val="a"/>
        <w:rPr>
          <w:rtl/>
        </w:rPr>
      </w:pPr>
      <w:bookmarkStart w:id="247" w:name="FS000000517T21_07_2004_13_57_32"/>
      <w:bookmarkStart w:id="248" w:name="_Toc87615544"/>
      <w:bookmarkEnd w:id="247"/>
      <w:r>
        <w:rPr>
          <w:rFonts w:hint="eastAsia"/>
          <w:rtl/>
        </w:rPr>
        <w:t>שר</w:t>
      </w:r>
      <w:r>
        <w:rPr>
          <w:rtl/>
        </w:rPr>
        <w:t xml:space="preserve"> המשפטים יוסף לפיד:</w:t>
      </w:r>
      <w:bookmarkEnd w:id="248"/>
    </w:p>
    <w:p w14:paraId="28DE64EB" w14:textId="77777777" w:rsidR="00000000" w:rsidRDefault="000E0F03">
      <w:pPr>
        <w:pStyle w:val="a0"/>
        <w:rPr>
          <w:rFonts w:hint="cs"/>
          <w:rtl/>
        </w:rPr>
      </w:pPr>
    </w:p>
    <w:p w14:paraId="76D24656" w14:textId="77777777" w:rsidR="00000000" w:rsidRDefault="000E0F03">
      <w:pPr>
        <w:pStyle w:val="a0"/>
        <w:rPr>
          <w:rFonts w:hint="cs"/>
          <w:rtl/>
        </w:rPr>
      </w:pPr>
      <w:r>
        <w:rPr>
          <w:rFonts w:hint="cs"/>
          <w:rtl/>
        </w:rPr>
        <w:t xml:space="preserve">גברתי, אנחנו מסכימים להצעת החוק. </w:t>
      </w:r>
    </w:p>
    <w:p w14:paraId="7BE14F91" w14:textId="77777777" w:rsidR="00000000" w:rsidRDefault="000E0F03">
      <w:pPr>
        <w:pStyle w:val="a0"/>
        <w:rPr>
          <w:rFonts w:hint="cs"/>
          <w:rtl/>
        </w:rPr>
      </w:pPr>
    </w:p>
    <w:p w14:paraId="0DB67779" w14:textId="77777777" w:rsidR="00000000" w:rsidRDefault="000E0F03">
      <w:pPr>
        <w:pStyle w:val="a0"/>
        <w:rPr>
          <w:rFonts w:hint="cs"/>
          <w:rtl/>
        </w:rPr>
      </w:pPr>
      <w:r>
        <w:rPr>
          <w:rFonts w:hint="cs"/>
          <w:rtl/>
        </w:rPr>
        <w:t xml:space="preserve">אני אקרא פה כמה הנמקות בשביל הפרוטוקול, לצורך הדיון בוועדת החוקה, חוק ומשפט. הממשלה תומכת בהרחבת תנאי הכשירות של יושב-ראש מועצה, בהתאם לתנאים הבאים שסוכמו עם המציע. יובהר בנוסח ההצעה, כי יושב-ראש </w:t>
      </w:r>
      <w:r>
        <w:rPr>
          <w:rFonts w:hint="cs"/>
          <w:rtl/>
        </w:rPr>
        <w:t xml:space="preserve">המועצה ימונה מבין חברי המועצה, כך שלא ישונה הרכבה המאוזן של המועצה הקבוע היום בחוק. ניתן יהיה למנות את היושב-ראש מבין ארבעת עובדי המדינה ומבין שני עובדי הסגל האקדמי החברים במועצה. </w:t>
      </w:r>
    </w:p>
    <w:p w14:paraId="2C1211EF" w14:textId="77777777" w:rsidR="00000000" w:rsidRDefault="000E0F03">
      <w:pPr>
        <w:pStyle w:val="a0"/>
        <w:rPr>
          <w:rFonts w:hint="cs"/>
          <w:rtl/>
        </w:rPr>
      </w:pPr>
    </w:p>
    <w:p w14:paraId="4C46C169" w14:textId="77777777" w:rsidR="00000000" w:rsidRDefault="000E0F03">
      <w:pPr>
        <w:pStyle w:val="a0"/>
        <w:rPr>
          <w:rFonts w:hint="cs"/>
          <w:rtl/>
        </w:rPr>
      </w:pPr>
      <w:r>
        <w:rPr>
          <w:rFonts w:hint="cs"/>
          <w:rtl/>
        </w:rPr>
        <w:t xml:space="preserve">מאחר שסייגים אלה מקובלים על המציע, ובנוסף הוא הזכיר עוד הגבלה אחת שמקובלת </w:t>
      </w:r>
      <w:r>
        <w:rPr>
          <w:rFonts w:hint="cs"/>
          <w:rtl/>
        </w:rPr>
        <w:t xml:space="preserve">עליו, אנו תומכים בהצעה ומבקשים להעבירה לוועדת החוקה, חוק ומשפט, שהיושב-ראש שלה הוא המציע. </w:t>
      </w:r>
    </w:p>
    <w:p w14:paraId="5176ACD7" w14:textId="77777777" w:rsidR="00000000" w:rsidRDefault="000E0F03">
      <w:pPr>
        <w:pStyle w:val="a0"/>
        <w:rPr>
          <w:rFonts w:hint="cs"/>
          <w:rtl/>
        </w:rPr>
      </w:pPr>
    </w:p>
    <w:p w14:paraId="50D189D3" w14:textId="77777777" w:rsidR="00000000" w:rsidRDefault="000E0F03">
      <w:pPr>
        <w:pStyle w:val="af1"/>
        <w:rPr>
          <w:rtl/>
        </w:rPr>
      </w:pPr>
      <w:r>
        <w:rPr>
          <w:rFonts w:hint="eastAsia"/>
          <w:rtl/>
        </w:rPr>
        <w:t>היו</w:t>
      </w:r>
      <w:r>
        <w:rPr>
          <w:rtl/>
        </w:rPr>
        <w:t>"ר</w:t>
      </w:r>
      <w:r>
        <w:rPr>
          <w:rFonts w:hint="cs"/>
          <w:rtl/>
        </w:rPr>
        <w:t xml:space="preserve"> אתי לבני</w:t>
      </w:r>
      <w:r>
        <w:rPr>
          <w:rtl/>
        </w:rPr>
        <w:t>:</w:t>
      </w:r>
    </w:p>
    <w:p w14:paraId="11A135B4" w14:textId="77777777" w:rsidR="00000000" w:rsidRDefault="000E0F03">
      <w:pPr>
        <w:pStyle w:val="a0"/>
        <w:rPr>
          <w:rtl/>
        </w:rPr>
      </w:pPr>
    </w:p>
    <w:p w14:paraId="7095E9E4" w14:textId="77777777" w:rsidR="00000000" w:rsidRDefault="000E0F03">
      <w:pPr>
        <w:pStyle w:val="a0"/>
        <w:rPr>
          <w:rFonts w:hint="cs"/>
          <w:rtl/>
        </w:rPr>
      </w:pPr>
      <w:r>
        <w:rPr>
          <w:rFonts w:hint="cs"/>
          <w:rtl/>
        </w:rPr>
        <w:t xml:space="preserve">תודה רבה. </w:t>
      </w:r>
    </w:p>
    <w:p w14:paraId="423AD62D" w14:textId="77777777" w:rsidR="00000000" w:rsidRDefault="000E0F03">
      <w:pPr>
        <w:pStyle w:val="a0"/>
        <w:rPr>
          <w:rFonts w:hint="cs"/>
          <w:rtl/>
        </w:rPr>
      </w:pPr>
    </w:p>
    <w:p w14:paraId="66374A0C" w14:textId="77777777" w:rsidR="00000000" w:rsidRDefault="000E0F03">
      <w:pPr>
        <w:pStyle w:val="a0"/>
        <w:rPr>
          <w:rFonts w:hint="cs"/>
          <w:rtl/>
        </w:rPr>
      </w:pPr>
      <w:r>
        <w:rPr>
          <w:rFonts w:hint="cs"/>
          <w:rtl/>
        </w:rPr>
        <w:t>אנחנו נעבור להצבעה על הצעת שמאי מקרקעין (תיקון - ראש מועצת שמאי המקרקעין), התשס"ד-2003.</w:t>
      </w:r>
    </w:p>
    <w:p w14:paraId="7220960F" w14:textId="77777777" w:rsidR="00000000" w:rsidRDefault="000E0F03">
      <w:pPr>
        <w:pStyle w:val="a0"/>
        <w:rPr>
          <w:rFonts w:hint="cs"/>
          <w:rtl/>
        </w:rPr>
      </w:pPr>
    </w:p>
    <w:p w14:paraId="6729A646" w14:textId="77777777" w:rsidR="00000000" w:rsidRDefault="000E0F03">
      <w:pPr>
        <w:pStyle w:val="ab"/>
        <w:bidi/>
        <w:rPr>
          <w:rFonts w:hint="cs"/>
          <w:rtl/>
        </w:rPr>
      </w:pPr>
      <w:r>
        <w:rPr>
          <w:rFonts w:hint="cs"/>
          <w:rtl/>
        </w:rPr>
        <w:t>הצבעה מס' 8</w:t>
      </w:r>
    </w:p>
    <w:p w14:paraId="43DCA9C4" w14:textId="77777777" w:rsidR="00000000" w:rsidRDefault="000E0F03">
      <w:pPr>
        <w:pStyle w:val="a0"/>
        <w:rPr>
          <w:rFonts w:hint="cs"/>
          <w:rtl/>
        </w:rPr>
      </w:pPr>
    </w:p>
    <w:p w14:paraId="036991FC" w14:textId="77777777" w:rsidR="00000000" w:rsidRDefault="000E0F03">
      <w:pPr>
        <w:pStyle w:val="ac"/>
        <w:bidi/>
        <w:rPr>
          <w:rFonts w:hint="cs"/>
          <w:rtl/>
        </w:rPr>
      </w:pPr>
      <w:r>
        <w:rPr>
          <w:rFonts w:hint="cs"/>
          <w:rtl/>
        </w:rPr>
        <w:t>בעד ההצעה להעביר את הצעת החוק לדי</w:t>
      </w:r>
      <w:r>
        <w:rPr>
          <w:rFonts w:hint="cs"/>
          <w:rtl/>
        </w:rPr>
        <w:t>ון מוקדם בוועדה - 50</w:t>
      </w:r>
    </w:p>
    <w:p w14:paraId="0412127E" w14:textId="77777777" w:rsidR="00000000" w:rsidRDefault="000E0F03">
      <w:pPr>
        <w:pStyle w:val="ac"/>
        <w:bidi/>
        <w:rPr>
          <w:rFonts w:hint="cs"/>
          <w:rtl/>
        </w:rPr>
      </w:pPr>
      <w:r>
        <w:rPr>
          <w:rFonts w:hint="cs"/>
          <w:rtl/>
        </w:rPr>
        <w:t xml:space="preserve">נגד </w:t>
      </w:r>
      <w:r>
        <w:rPr>
          <w:rtl/>
        </w:rPr>
        <w:t>–</w:t>
      </w:r>
      <w:r>
        <w:rPr>
          <w:rFonts w:hint="cs"/>
          <w:rtl/>
        </w:rPr>
        <w:t xml:space="preserve"> אין</w:t>
      </w:r>
    </w:p>
    <w:p w14:paraId="445C2A1D" w14:textId="77777777" w:rsidR="00000000" w:rsidRDefault="000E0F03">
      <w:pPr>
        <w:pStyle w:val="ac"/>
        <w:bidi/>
        <w:rPr>
          <w:rFonts w:hint="cs"/>
          <w:rtl/>
        </w:rPr>
      </w:pPr>
      <w:r>
        <w:rPr>
          <w:rFonts w:hint="cs"/>
          <w:rtl/>
        </w:rPr>
        <w:t xml:space="preserve">נמנעים </w:t>
      </w:r>
      <w:r>
        <w:rPr>
          <w:rtl/>
        </w:rPr>
        <w:t>–</w:t>
      </w:r>
      <w:r>
        <w:rPr>
          <w:rFonts w:hint="cs"/>
          <w:rtl/>
        </w:rPr>
        <w:t xml:space="preserve"> אין</w:t>
      </w:r>
    </w:p>
    <w:p w14:paraId="1EC8792C" w14:textId="77777777" w:rsidR="00000000" w:rsidRDefault="000E0F03">
      <w:pPr>
        <w:pStyle w:val="a0"/>
        <w:rPr>
          <w:rFonts w:hint="cs"/>
          <w:rtl/>
        </w:rPr>
      </w:pPr>
      <w:r>
        <w:rPr>
          <w:rFonts w:hint="cs"/>
          <w:rtl/>
        </w:rPr>
        <w:t xml:space="preserve">ההצעה להעביר את </w:t>
      </w:r>
      <w:r>
        <w:rPr>
          <w:rtl/>
        </w:rPr>
        <w:t xml:space="preserve">הצעת חוק שמאי מקרקעין (תיקון - ראש מועצת שמאי המקרקעין), </w:t>
      </w:r>
    </w:p>
    <w:p w14:paraId="0BDD5046" w14:textId="77777777" w:rsidR="00000000" w:rsidRDefault="000E0F03">
      <w:pPr>
        <w:pStyle w:val="a0"/>
        <w:rPr>
          <w:rFonts w:hint="cs"/>
          <w:rtl/>
        </w:rPr>
      </w:pPr>
      <w:r>
        <w:rPr>
          <w:rFonts w:hint="cs"/>
          <w:rtl/>
        </w:rPr>
        <w:t xml:space="preserve">         </w:t>
      </w:r>
      <w:r>
        <w:rPr>
          <w:rtl/>
        </w:rPr>
        <w:t>התשס"ד-2003</w:t>
      </w:r>
      <w:r>
        <w:rPr>
          <w:rFonts w:hint="cs"/>
          <w:rtl/>
        </w:rPr>
        <w:t>, לדיון מוקדם בוועדת החוקה, חוק ומשפט נתקבלה.</w:t>
      </w:r>
    </w:p>
    <w:p w14:paraId="445D4540" w14:textId="77777777" w:rsidR="00000000" w:rsidRDefault="000E0F03">
      <w:pPr>
        <w:pStyle w:val="a0"/>
        <w:rPr>
          <w:rFonts w:hint="cs"/>
          <w:rtl/>
        </w:rPr>
      </w:pPr>
    </w:p>
    <w:p w14:paraId="49368E74" w14:textId="77777777" w:rsidR="00000000" w:rsidRDefault="000E0F03">
      <w:pPr>
        <w:pStyle w:val="a0"/>
        <w:rPr>
          <w:rFonts w:hint="cs"/>
          <w:rtl/>
        </w:rPr>
      </w:pPr>
    </w:p>
    <w:p w14:paraId="4D03C8B0" w14:textId="77777777" w:rsidR="00000000" w:rsidRDefault="000E0F03">
      <w:pPr>
        <w:pStyle w:val="af1"/>
        <w:rPr>
          <w:rtl/>
        </w:rPr>
      </w:pPr>
      <w:r>
        <w:rPr>
          <w:rFonts w:hint="eastAsia"/>
          <w:rtl/>
        </w:rPr>
        <w:t>היו</w:t>
      </w:r>
      <w:r>
        <w:rPr>
          <w:rtl/>
        </w:rPr>
        <w:t>"ר</w:t>
      </w:r>
      <w:r>
        <w:rPr>
          <w:rFonts w:hint="cs"/>
          <w:rtl/>
        </w:rPr>
        <w:t xml:space="preserve"> אתי לבני</w:t>
      </w:r>
      <w:r>
        <w:rPr>
          <w:rtl/>
        </w:rPr>
        <w:t>:</w:t>
      </w:r>
    </w:p>
    <w:p w14:paraId="2536EBE5" w14:textId="77777777" w:rsidR="00000000" w:rsidRDefault="000E0F03">
      <w:pPr>
        <w:pStyle w:val="a0"/>
        <w:rPr>
          <w:rFonts w:hint="cs"/>
          <w:rtl/>
        </w:rPr>
      </w:pPr>
    </w:p>
    <w:p w14:paraId="47046F81" w14:textId="77777777" w:rsidR="00000000" w:rsidRDefault="000E0F03">
      <w:pPr>
        <w:pStyle w:val="a0"/>
        <w:rPr>
          <w:rFonts w:hint="cs"/>
          <w:rtl/>
        </w:rPr>
      </w:pPr>
      <w:r>
        <w:rPr>
          <w:rFonts w:hint="cs"/>
          <w:rtl/>
        </w:rPr>
        <w:t>50 בעד, אין נגד ונמנע אחד. הצעת החוק עברה בקריאה טרומ</w:t>
      </w:r>
      <w:r>
        <w:rPr>
          <w:rFonts w:hint="cs"/>
          <w:rtl/>
        </w:rPr>
        <w:t>ית. הוועדה המוסמכת לדון בהצעת החוק הזאת היא ועדת החוקה, חוק ומשפט. הוועדה המוסמכת לדון בחוק הקודם היא ועדת הכלכלה.</w:t>
      </w:r>
    </w:p>
    <w:p w14:paraId="1036945D" w14:textId="77777777" w:rsidR="00000000" w:rsidRDefault="000E0F03">
      <w:pPr>
        <w:pStyle w:val="a2"/>
        <w:rPr>
          <w:rFonts w:hint="cs"/>
          <w:rtl/>
        </w:rPr>
      </w:pPr>
    </w:p>
    <w:p w14:paraId="18E667DD" w14:textId="77777777" w:rsidR="00000000" w:rsidRDefault="000E0F03">
      <w:pPr>
        <w:pStyle w:val="a0"/>
        <w:rPr>
          <w:rFonts w:hint="cs"/>
          <w:rtl/>
        </w:rPr>
      </w:pPr>
    </w:p>
    <w:p w14:paraId="5A2B45FA" w14:textId="77777777" w:rsidR="00000000" w:rsidRDefault="000E0F03">
      <w:pPr>
        <w:pStyle w:val="a2"/>
        <w:rPr>
          <w:rFonts w:hint="cs"/>
          <w:rtl/>
        </w:rPr>
      </w:pPr>
      <w:bookmarkStart w:id="249" w:name="CS26339FI0026339T21_07_2004_13_59_43"/>
      <w:bookmarkStart w:id="250" w:name="_Toc87615545"/>
      <w:bookmarkEnd w:id="249"/>
      <w:r>
        <w:rPr>
          <w:rtl/>
        </w:rPr>
        <w:t>הצעת חוק הכניסה לישראל (תיקון - סמכויות שר הפנים), התשס"ד-2004</w:t>
      </w:r>
      <w:bookmarkEnd w:id="250"/>
    </w:p>
    <w:p w14:paraId="4928669B" w14:textId="77777777" w:rsidR="00000000" w:rsidRDefault="000E0F03">
      <w:pPr>
        <w:pStyle w:val="a0"/>
        <w:rPr>
          <w:rFonts w:hint="cs"/>
          <w:rtl/>
        </w:rPr>
      </w:pPr>
      <w:r>
        <w:rPr>
          <w:rtl/>
        </w:rPr>
        <w:t>[נספחות.]</w:t>
      </w:r>
    </w:p>
    <w:p w14:paraId="2DF51988" w14:textId="77777777" w:rsidR="00000000" w:rsidRDefault="000E0F03">
      <w:pPr>
        <w:pStyle w:val="-0"/>
        <w:rPr>
          <w:rFonts w:hint="cs"/>
          <w:rtl/>
        </w:rPr>
      </w:pPr>
      <w:r>
        <w:rPr>
          <w:rFonts w:hint="cs"/>
          <w:rtl/>
        </w:rPr>
        <w:t>(הצעת חבר הכנסת משה כחלון)</w:t>
      </w:r>
    </w:p>
    <w:p w14:paraId="2EE14C5A" w14:textId="77777777" w:rsidR="00000000" w:rsidRDefault="000E0F03">
      <w:pPr>
        <w:pStyle w:val="af1"/>
        <w:rPr>
          <w:rFonts w:hint="cs"/>
          <w:rtl/>
        </w:rPr>
      </w:pPr>
    </w:p>
    <w:p w14:paraId="143AD949" w14:textId="77777777" w:rsidR="00000000" w:rsidRDefault="000E0F03">
      <w:pPr>
        <w:pStyle w:val="af1"/>
        <w:rPr>
          <w:rtl/>
        </w:rPr>
      </w:pPr>
      <w:r>
        <w:rPr>
          <w:rFonts w:hint="eastAsia"/>
          <w:rtl/>
        </w:rPr>
        <w:t>היו</w:t>
      </w:r>
      <w:r>
        <w:rPr>
          <w:rtl/>
        </w:rPr>
        <w:t>"ר</w:t>
      </w:r>
      <w:r>
        <w:rPr>
          <w:rFonts w:hint="cs"/>
          <w:rtl/>
        </w:rPr>
        <w:t xml:space="preserve"> אתי לבני</w:t>
      </w:r>
      <w:r>
        <w:rPr>
          <w:rtl/>
        </w:rPr>
        <w:t>:</w:t>
      </w:r>
    </w:p>
    <w:p w14:paraId="30AE8F07" w14:textId="77777777" w:rsidR="00000000" w:rsidRDefault="000E0F03">
      <w:pPr>
        <w:pStyle w:val="a0"/>
        <w:rPr>
          <w:rFonts w:hint="cs"/>
          <w:rtl/>
        </w:rPr>
      </w:pPr>
    </w:p>
    <w:p w14:paraId="33B1BA4A" w14:textId="77777777" w:rsidR="00000000" w:rsidRDefault="000E0F03">
      <w:pPr>
        <w:pStyle w:val="a0"/>
        <w:rPr>
          <w:rFonts w:hint="cs"/>
          <w:rtl/>
        </w:rPr>
      </w:pPr>
      <w:r>
        <w:rPr>
          <w:rFonts w:hint="cs"/>
          <w:rtl/>
        </w:rPr>
        <w:t>אנחנו עוברים להצעת הח</w:t>
      </w:r>
      <w:r>
        <w:rPr>
          <w:rFonts w:hint="cs"/>
          <w:rtl/>
        </w:rPr>
        <w:t xml:space="preserve">וק הבאה, </w:t>
      </w:r>
      <w:r>
        <w:rPr>
          <w:rtl/>
        </w:rPr>
        <w:t>הצעת חוק הכניסה לישראל (תיקון - סמכויות שר הפנים), התשס"ד-2004</w:t>
      </w:r>
      <w:r>
        <w:rPr>
          <w:rFonts w:hint="cs"/>
          <w:rtl/>
        </w:rPr>
        <w:t>, מס' פ/2353. חבר הכנסת משה כחלון, בבקשה.</w:t>
      </w:r>
    </w:p>
    <w:p w14:paraId="44446BF2" w14:textId="77777777" w:rsidR="00000000" w:rsidRDefault="000E0F03">
      <w:pPr>
        <w:pStyle w:val="a0"/>
        <w:rPr>
          <w:rFonts w:hint="cs"/>
          <w:rtl/>
        </w:rPr>
      </w:pPr>
    </w:p>
    <w:p w14:paraId="0FEDEC32" w14:textId="77777777" w:rsidR="00000000" w:rsidRDefault="000E0F03">
      <w:pPr>
        <w:pStyle w:val="a"/>
        <w:rPr>
          <w:rtl/>
        </w:rPr>
      </w:pPr>
      <w:bookmarkStart w:id="251" w:name="FS000001034T21_07_2004_13_59_52"/>
      <w:bookmarkStart w:id="252" w:name="_Toc87615546"/>
      <w:bookmarkEnd w:id="251"/>
      <w:r>
        <w:rPr>
          <w:rtl/>
        </w:rPr>
        <w:t>משה כחלון (הליכוד):</w:t>
      </w:r>
      <w:bookmarkEnd w:id="252"/>
    </w:p>
    <w:p w14:paraId="358B065E" w14:textId="77777777" w:rsidR="00000000" w:rsidRDefault="000E0F03">
      <w:pPr>
        <w:pStyle w:val="a0"/>
        <w:rPr>
          <w:rtl/>
        </w:rPr>
      </w:pPr>
    </w:p>
    <w:p w14:paraId="31801393" w14:textId="77777777" w:rsidR="00000000" w:rsidRDefault="000E0F03">
      <w:pPr>
        <w:pStyle w:val="a0"/>
        <w:rPr>
          <w:rFonts w:hint="cs"/>
          <w:rtl/>
        </w:rPr>
      </w:pPr>
      <w:r>
        <w:rPr>
          <w:rFonts w:hint="cs"/>
          <w:rtl/>
        </w:rPr>
        <w:t>גברתי היושבת-ראש, חברי הכנסת, בישראל נוצר מצב אבסורדי, שבו נכנסים לארץ זרים המפירים את חוקי מדינת ישראל - נכנסים לישראל ב</w:t>
      </w:r>
      <w:r>
        <w:rPr>
          <w:rFonts w:hint="cs"/>
          <w:rtl/>
        </w:rPr>
        <w:t>אופן בלתי חוקי ושוהים בישראל ללא רשיון שהייה כחוק. לאחר זמן הם מגישים בקשות לקבלת מעמד בישראל, כאשר הם נסמכים על טעמים שונים, כגון נישואין לאזרח או לתושב ישראלי, נסיבות הומניטריות וכיוצא בזה. בקשות אלה נדונות לגופן, ולא נשקלת העובדה שמדובר במי שהפירו את חו</w:t>
      </w:r>
      <w:r>
        <w:rPr>
          <w:rFonts w:hint="cs"/>
          <w:rtl/>
        </w:rPr>
        <w:t xml:space="preserve">קי מדינת ישראל, ועבריינים אלה לא נדרשים לתת את הדין על כך. </w:t>
      </w:r>
    </w:p>
    <w:p w14:paraId="197BB690" w14:textId="77777777" w:rsidR="00000000" w:rsidRDefault="000E0F03">
      <w:pPr>
        <w:pStyle w:val="a0"/>
        <w:rPr>
          <w:rFonts w:hint="cs"/>
          <w:rtl/>
        </w:rPr>
      </w:pPr>
    </w:p>
    <w:p w14:paraId="3A1762B8" w14:textId="77777777" w:rsidR="00000000" w:rsidRDefault="000E0F03">
      <w:pPr>
        <w:pStyle w:val="a0"/>
        <w:rPr>
          <w:rFonts w:hint="cs"/>
          <w:rtl/>
        </w:rPr>
      </w:pPr>
      <w:r>
        <w:rPr>
          <w:rFonts w:hint="cs"/>
          <w:rtl/>
        </w:rPr>
        <w:t>נמצא כי אין למעשה מה להפסיד. הם ישהו בארץ באופן בלתי חוקי, וכאשר יבחרו בכך יגישו בקשה להסדרת מעמדם. היה ויוחלט לסרב, המקסימום שיידרש מהם זה לעזוב את הארץ. אם יוחלט לאשר את הבקשה, הרי שהם יצאו נשכ</w:t>
      </w:r>
      <w:r>
        <w:rPr>
          <w:rFonts w:hint="cs"/>
          <w:rtl/>
        </w:rPr>
        <w:t>רים. הפרס הגדול ביותר שיכולה לתת מדינה נורמלית לתושב שלה הוא אזרחות. הגענו למצב שבו מדינת ישראל מעניקה אזרחות לעבריינים. תודה רבה.</w:t>
      </w:r>
    </w:p>
    <w:p w14:paraId="2E32ED5C" w14:textId="77777777" w:rsidR="00000000" w:rsidRDefault="000E0F03">
      <w:pPr>
        <w:pStyle w:val="a0"/>
        <w:rPr>
          <w:rFonts w:hint="cs"/>
          <w:rtl/>
        </w:rPr>
      </w:pPr>
    </w:p>
    <w:p w14:paraId="72C8A4F5" w14:textId="77777777" w:rsidR="00000000" w:rsidRDefault="000E0F03">
      <w:pPr>
        <w:pStyle w:val="af1"/>
        <w:rPr>
          <w:rtl/>
        </w:rPr>
      </w:pPr>
      <w:bookmarkStart w:id="253" w:name="FS000000517T21_07_2004_14_01_05"/>
      <w:bookmarkEnd w:id="253"/>
      <w:r>
        <w:rPr>
          <w:rFonts w:hint="eastAsia"/>
          <w:rtl/>
        </w:rPr>
        <w:t>היו</w:t>
      </w:r>
      <w:r>
        <w:rPr>
          <w:rtl/>
        </w:rPr>
        <w:t>"ר</w:t>
      </w:r>
      <w:r>
        <w:rPr>
          <w:rFonts w:hint="cs"/>
          <w:rtl/>
        </w:rPr>
        <w:t xml:space="preserve"> אתי לבני</w:t>
      </w:r>
      <w:r>
        <w:rPr>
          <w:rtl/>
        </w:rPr>
        <w:t>:</w:t>
      </w:r>
    </w:p>
    <w:p w14:paraId="166D303C" w14:textId="77777777" w:rsidR="00000000" w:rsidRDefault="000E0F03">
      <w:pPr>
        <w:pStyle w:val="a"/>
        <w:rPr>
          <w:rFonts w:hint="cs"/>
          <w:rtl/>
        </w:rPr>
      </w:pPr>
    </w:p>
    <w:p w14:paraId="75E0308E" w14:textId="77777777" w:rsidR="00000000" w:rsidRDefault="000E0F03">
      <w:pPr>
        <w:pStyle w:val="a"/>
        <w:ind w:firstLine="720"/>
        <w:rPr>
          <w:rFonts w:hint="cs"/>
          <w:b w:val="0"/>
          <w:bCs w:val="0"/>
          <w:u w:val="none"/>
          <w:rtl/>
        </w:rPr>
      </w:pPr>
      <w:bookmarkStart w:id="254" w:name="_Toc87615547"/>
      <w:r>
        <w:rPr>
          <w:rFonts w:hint="cs"/>
          <w:b w:val="0"/>
          <w:bCs w:val="0"/>
          <w:u w:val="none"/>
          <w:rtl/>
        </w:rPr>
        <w:t>תודה רבה. משיב על הצעת החוק שר המשפטים.</w:t>
      </w:r>
      <w:bookmarkEnd w:id="254"/>
    </w:p>
    <w:p w14:paraId="34B3B1B8" w14:textId="77777777" w:rsidR="00000000" w:rsidRDefault="000E0F03">
      <w:pPr>
        <w:pStyle w:val="a"/>
        <w:rPr>
          <w:rFonts w:hint="cs"/>
          <w:rtl/>
        </w:rPr>
      </w:pPr>
    </w:p>
    <w:p w14:paraId="6CB5BCAD" w14:textId="77777777" w:rsidR="00000000" w:rsidRDefault="000E0F03">
      <w:pPr>
        <w:pStyle w:val="a"/>
        <w:rPr>
          <w:rFonts w:hint="cs"/>
          <w:rtl/>
        </w:rPr>
      </w:pPr>
    </w:p>
    <w:p w14:paraId="13143B13" w14:textId="77777777" w:rsidR="00000000" w:rsidRDefault="000E0F03">
      <w:pPr>
        <w:pStyle w:val="a"/>
        <w:rPr>
          <w:rtl/>
        </w:rPr>
      </w:pPr>
      <w:bookmarkStart w:id="255" w:name="_Toc87615548"/>
      <w:r>
        <w:rPr>
          <w:rtl/>
        </w:rPr>
        <w:t>שר המשפטים יוסף לפיד:</w:t>
      </w:r>
      <w:bookmarkEnd w:id="255"/>
    </w:p>
    <w:p w14:paraId="0A2B160E" w14:textId="77777777" w:rsidR="00000000" w:rsidRDefault="000E0F03">
      <w:pPr>
        <w:pStyle w:val="a0"/>
        <w:rPr>
          <w:rFonts w:hint="cs"/>
          <w:rtl/>
        </w:rPr>
      </w:pPr>
    </w:p>
    <w:p w14:paraId="31F9DBDF" w14:textId="77777777" w:rsidR="00000000" w:rsidRDefault="000E0F03">
      <w:pPr>
        <w:pStyle w:val="a0"/>
        <w:rPr>
          <w:rFonts w:hint="cs"/>
          <w:rtl/>
        </w:rPr>
      </w:pPr>
      <w:r>
        <w:rPr>
          <w:rFonts w:hint="cs"/>
          <w:rtl/>
        </w:rPr>
        <w:t>ועדת השרים לענייני חקיקה תומכת בהצעה הזאת.</w:t>
      </w:r>
    </w:p>
    <w:p w14:paraId="5974CA1C" w14:textId="77777777" w:rsidR="00000000" w:rsidRDefault="000E0F03">
      <w:pPr>
        <w:pStyle w:val="a0"/>
        <w:rPr>
          <w:rFonts w:hint="cs"/>
          <w:rtl/>
        </w:rPr>
      </w:pPr>
    </w:p>
    <w:p w14:paraId="707A74AD" w14:textId="77777777" w:rsidR="00000000" w:rsidRDefault="000E0F03">
      <w:pPr>
        <w:pStyle w:val="af0"/>
        <w:rPr>
          <w:rtl/>
        </w:rPr>
      </w:pPr>
      <w:r>
        <w:rPr>
          <w:rFonts w:hint="eastAsia"/>
          <w:rtl/>
        </w:rPr>
        <w:t>יולי</w:t>
      </w:r>
      <w:r>
        <w:rPr>
          <w:rtl/>
        </w:rPr>
        <w:t xml:space="preserve"> תמיר (העבודה-מימד):</w:t>
      </w:r>
    </w:p>
    <w:p w14:paraId="24DB0F41" w14:textId="77777777" w:rsidR="00000000" w:rsidRDefault="000E0F03">
      <w:pPr>
        <w:pStyle w:val="a0"/>
        <w:rPr>
          <w:rFonts w:hint="cs"/>
          <w:rtl/>
        </w:rPr>
      </w:pPr>
    </w:p>
    <w:p w14:paraId="02E4F494" w14:textId="77777777" w:rsidR="00000000" w:rsidRDefault="000E0F03">
      <w:pPr>
        <w:pStyle w:val="a0"/>
        <w:ind w:left="719" w:firstLine="0"/>
        <w:rPr>
          <w:rFonts w:hint="cs"/>
          <w:rtl/>
        </w:rPr>
      </w:pPr>
      <w:r>
        <w:rPr>
          <w:rFonts w:hint="cs"/>
          <w:rtl/>
        </w:rPr>
        <w:t xml:space="preserve">- - - </w:t>
      </w:r>
    </w:p>
    <w:p w14:paraId="24877B94" w14:textId="77777777" w:rsidR="00000000" w:rsidRDefault="000E0F03">
      <w:pPr>
        <w:pStyle w:val="a0"/>
        <w:rPr>
          <w:rFonts w:hint="cs"/>
          <w:rtl/>
        </w:rPr>
      </w:pPr>
    </w:p>
    <w:p w14:paraId="7C9C9DE1" w14:textId="77777777" w:rsidR="00000000" w:rsidRDefault="000E0F03">
      <w:pPr>
        <w:pStyle w:val="af0"/>
        <w:rPr>
          <w:rtl/>
        </w:rPr>
      </w:pPr>
      <w:r>
        <w:rPr>
          <w:rFonts w:hint="eastAsia"/>
          <w:rtl/>
        </w:rPr>
        <w:t>טלב</w:t>
      </w:r>
      <w:r>
        <w:rPr>
          <w:rtl/>
        </w:rPr>
        <w:t xml:space="preserve"> אלסאנע (רע"ם):</w:t>
      </w:r>
    </w:p>
    <w:p w14:paraId="1F61ABAA" w14:textId="77777777" w:rsidR="00000000" w:rsidRDefault="000E0F03">
      <w:pPr>
        <w:pStyle w:val="a0"/>
        <w:rPr>
          <w:rFonts w:hint="cs"/>
          <w:rtl/>
        </w:rPr>
      </w:pPr>
    </w:p>
    <w:p w14:paraId="01035408" w14:textId="77777777" w:rsidR="00000000" w:rsidRDefault="000E0F03">
      <w:pPr>
        <w:pStyle w:val="a0"/>
        <w:ind w:left="719" w:firstLine="0"/>
        <w:rPr>
          <w:rFonts w:hint="cs"/>
          <w:rtl/>
        </w:rPr>
      </w:pPr>
      <w:r>
        <w:rPr>
          <w:rFonts w:hint="cs"/>
          <w:rtl/>
        </w:rPr>
        <w:t xml:space="preserve">- - - </w:t>
      </w:r>
    </w:p>
    <w:p w14:paraId="77BB5E04" w14:textId="77777777" w:rsidR="00000000" w:rsidRDefault="000E0F03">
      <w:pPr>
        <w:pStyle w:val="a"/>
        <w:rPr>
          <w:rFonts w:hint="cs"/>
          <w:rtl/>
        </w:rPr>
      </w:pPr>
    </w:p>
    <w:p w14:paraId="6A12B89C" w14:textId="77777777" w:rsidR="00000000" w:rsidRDefault="000E0F03">
      <w:pPr>
        <w:pStyle w:val="a"/>
        <w:rPr>
          <w:rtl/>
        </w:rPr>
      </w:pPr>
      <w:bookmarkStart w:id="256" w:name="_Toc87615549"/>
      <w:r>
        <w:rPr>
          <w:rtl/>
        </w:rPr>
        <w:t>שר המשפטים יוסף לפיד:</w:t>
      </w:r>
      <w:bookmarkEnd w:id="256"/>
    </w:p>
    <w:p w14:paraId="6B413979" w14:textId="77777777" w:rsidR="00000000" w:rsidRDefault="000E0F03">
      <w:pPr>
        <w:pStyle w:val="a0"/>
        <w:rPr>
          <w:rFonts w:hint="cs"/>
          <w:rtl/>
        </w:rPr>
      </w:pPr>
    </w:p>
    <w:p w14:paraId="4046BA03" w14:textId="77777777" w:rsidR="00000000" w:rsidRDefault="000E0F03">
      <w:pPr>
        <w:pStyle w:val="a0"/>
        <w:rPr>
          <w:rFonts w:hint="cs"/>
          <w:rtl/>
        </w:rPr>
      </w:pPr>
      <w:r>
        <w:rPr>
          <w:rFonts w:hint="cs"/>
          <w:rtl/>
        </w:rPr>
        <w:t>אני מציע שתשמעו אותי עד הסוף. אני הסכמתי להופיע במקום שר הפנים, שכידוע התנגד להצעה זו. כידוע, בוועדת השרים לענייני חקיקה גם אני התנגדתי להצעה זו.</w:t>
      </w:r>
    </w:p>
    <w:p w14:paraId="745AE405" w14:textId="77777777" w:rsidR="00000000" w:rsidRDefault="000E0F03">
      <w:pPr>
        <w:pStyle w:val="a0"/>
        <w:rPr>
          <w:rFonts w:hint="cs"/>
          <w:rtl/>
        </w:rPr>
      </w:pPr>
    </w:p>
    <w:p w14:paraId="5DEA9956" w14:textId="77777777" w:rsidR="00000000" w:rsidRDefault="000E0F03">
      <w:pPr>
        <w:pStyle w:val="af0"/>
        <w:rPr>
          <w:rtl/>
        </w:rPr>
      </w:pPr>
      <w:r>
        <w:rPr>
          <w:rFonts w:hint="eastAsia"/>
          <w:rtl/>
        </w:rPr>
        <w:t>יולי</w:t>
      </w:r>
      <w:r>
        <w:rPr>
          <w:rtl/>
        </w:rPr>
        <w:t xml:space="preserve"> תמיר (העבודה-מימד</w:t>
      </w:r>
      <w:r>
        <w:rPr>
          <w:rtl/>
        </w:rPr>
        <w:t>):</w:t>
      </w:r>
    </w:p>
    <w:p w14:paraId="0C096C76" w14:textId="77777777" w:rsidR="00000000" w:rsidRDefault="000E0F03">
      <w:pPr>
        <w:pStyle w:val="a0"/>
        <w:rPr>
          <w:rFonts w:hint="cs"/>
          <w:rtl/>
        </w:rPr>
      </w:pPr>
    </w:p>
    <w:p w14:paraId="609293C7" w14:textId="77777777" w:rsidR="00000000" w:rsidRDefault="000E0F03">
      <w:pPr>
        <w:pStyle w:val="a0"/>
        <w:rPr>
          <w:rFonts w:hint="cs"/>
          <w:rtl/>
        </w:rPr>
      </w:pPr>
      <w:r>
        <w:rPr>
          <w:rFonts w:hint="cs"/>
          <w:rtl/>
        </w:rPr>
        <w:t>אבל אתה מצביע בעד.</w:t>
      </w:r>
    </w:p>
    <w:p w14:paraId="723C19DF" w14:textId="77777777" w:rsidR="00000000" w:rsidRDefault="000E0F03">
      <w:pPr>
        <w:pStyle w:val="a0"/>
        <w:rPr>
          <w:rFonts w:hint="cs"/>
          <w:rtl/>
        </w:rPr>
      </w:pPr>
    </w:p>
    <w:p w14:paraId="06B98563" w14:textId="77777777" w:rsidR="00000000" w:rsidRDefault="000E0F03">
      <w:pPr>
        <w:pStyle w:val="a"/>
        <w:rPr>
          <w:rtl/>
        </w:rPr>
      </w:pPr>
      <w:bookmarkStart w:id="257" w:name="_Toc87615550"/>
      <w:r>
        <w:rPr>
          <w:rtl/>
        </w:rPr>
        <w:t>שר המשפטים יוסף לפיד:</w:t>
      </w:r>
      <w:bookmarkEnd w:id="257"/>
    </w:p>
    <w:p w14:paraId="163EE6BB" w14:textId="77777777" w:rsidR="00000000" w:rsidRDefault="000E0F03">
      <w:pPr>
        <w:pStyle w:val="a0"/>
        <w:rPr>
          <w:rFonts w:hint="cs"/>
          <w:rtl/>
        </w:rPr>
      </w:pPr>
    </w:p>
    <w:p w14:paraId="06265D84" w14:textId="77777777" w:rsidR="00000000" w:rsidRDefault="000E0F03">
      <w:pPr>
        <w:pStyle w:val="a0"/>
        <w:rPr>
          <w:rFonts w:hint="cs"/>
          <w:rtl/>
        </w:rPr>
      </w:pPr>
      <w:r>
        <w:rPr>
          <w:rFonts w:hint="cs"/>
          <w:rtl/>
        </w:rPr>
        <w:t>גברת תמיר, תשמעי עד הסוף. אני הסכמתי להביא את זה בפני הכנסת, לאחר שחבר הכנסת כחלון הסכים להמתין עם הצעתו להצעה שממשלת ישראל תביא, שתהיה שונה.</w:t>
      </w:r>
    </w:p>
    <w:p w14:paraId="08DE52AB" w14:textId="77777777" w:rsidR="00000000" w:rsidRDefault="000E0F03">
      <w:pPr>
        <w:pStyle w:val="a0"/>
        <w:rPr>
          <w:rFonts w:hint="cs"/>
          <w:rtl/>
        </w:rPr>
      </w:pPr>
    </w:p>
    <w:p w14:paraId="5416290F" w14:textId="77777777" w:rsidR="00000000" w:rsidRDefault="000E0F03">
      <w:pPr>
        <w:pStyle w:val="af0"/>
        <w:rPr>
          <w:rtl/>
        </w:rPr>
      </w:pPr>
      <w:r>
        <w:rPr>
          <w:rFonts w:hint="eastAsia"/>
          <w:rtl/>
        </w:rPr>
        <w:t>יולי</w:t>
      </w:r>
      <w:r>
        <w:rPr>
          <w:rtl/>
        </w:rPr>
        <w:t xml:space="preserve"> תמיר (העבודה-מימד):</w:t>
      </w:r>
    </w:p>
    <w:p w14:paraId="71321477" w14:textId="77777777" w:rsidR="00000000" w:rsidRDefault="000E0F03">
      <w:pPr>
        <w:pStyle w:val="a0"/>
        <w:rPr>
          <w:rFonts w:hint="cs"/>
          <w:rtl/>
        </w:rPr>
      </w:pPr>
    </w:p>
    <w:p w14:paraId="29480847" w14:textId="77777777" w:rsidR="00000000" w:rsidRDefault="000E0F03">
      <w:pPr>
        <w:pStyle w:val="a0"/>
        <w:ind w:left="719" w:firstLine="0"/>
        <w:rPr>
          <w:rFonts w:hint="cs"/>
          <w:rtl/>
        </w:rPr>
      </w:pPr>
      <w:r>
        <w:rPr>
          <w:rFonts w:hint="cs"/>
          <w:rtl/>
        </w:rPr>
        <w:t xml:space="preserve">- - - </w:t>
      </w:r>
    </w:p>
    <w:p w14:paraId="4B7246C3" w14:textId="77777777" w:rsidR="00000000" w:rsidRDefault="000E0F03">
      <w:pPr>
        <w:pStyle w:val="a0"/>
        <w:rPr>
          <w:rFonts w:hint="cs"/>
          <w:rtl/>
        </w:rPr>
      </w:pPr>
    </w:p>
    <w:p w14:paraId="7A117ECD" w14:textId="77777777" w:rsidR="00000000" w:rsidRDefault="000E0F03">
      <w:pPr>
        <w:pStyle w:val="af0"/>
        <w:rPr>
          <w:rtl/>
        </w:rPr>
      </w:pPr>
      <w:r>
        <w:rPr>
          <w:rFonts w:hint="eastAsia"/>
          <w:rtl/>
        </w:rPr>
        <w:t>טלב</w:t>
      </w:r>
      <w:r>
        <w:rPr>
          <w:rtl/>
        </w:rPr>
        <w:t xml:space="preserve"> אלסאנע (רע"ם):</w:t>
      </w:r>
    </w:p>
    <w:p w14:paraId="0C3A881F" w14:textId="77777777" w:rsidR="00000000" w:rsidRDefault="000E0F03">
      <w:pPr>
        <w:pStyle w:val="a0"/>
        <w:rPr>
          <w:rFonts w:hint="cs"/>
          <w:rtl/>
        </w:rPr>
      </w:pPr>
    </w:p>
    <w:p w14:paraId="3C84B44D" w14:textId="77777777" w:rsidR="00000000" w:rsidRDefault="000E0F03">
      <w:pPr>
        <w:pStyle w:val="a0"/>
        <w:ind w:left="719" w:firstLine="0"/>
        <w:rPr>
          <w:rFonts w:hint="cs"/>
          <w:rtl/>
        </w:rPr>
      </w:pPr>
      <w:r>
        <w:rPr>
          <w:rFonts w:hint="cs"/>
          <w:rtl/>
        </w:rPr>
        <w:t>- - -</w:t>
      </w:r>
    </w:p>
    <w:p w14:paraId="4A05B9CD" w14:textId="77777777" w:rsidR="00000000" w:rsidRDefault="000E0F03">
      <w:pPr>
        <w:pStyle w:val="a0"/>
        <w:rPr>
          <w:rFonts w:hint="cs"/>
          <w:rtl/>
        </w:rPr>
      </w:pPr>
    </w:p>
    <w:p w14:paraId="58B5C06B" w14:textId="77777777" w:rsidR="00000000" w:rsidRDefault="000E0F03">
      <w:pPr>
        <w:pStyle w:val="af0"/>
        <w:rPr>
          <w:rtl/>
        </w:rPr>
      </w:pPr>
      <w:r>
        <w:rPr>
          <w:rFonts w:hint="eastAsia"/>
          <w:rtl/>
        </w:rPr>
        <w:t>רומן</w:t>
      </w:r>
      <w:r>
        <w:rPr>
          <w:rtl/>
        </w:rPr>
        <w:t xml:space="preserve"> </w:t>
      </w:r>
      <w:r>
        <w:rPr>
          <w:rtl/>
        </w:rPr>
        <w:t>ברונפמן (יחד):</w:t>
      </w:r>
    </w:p>
    <w:p w14:paraId="4FA3A5A2" w14:textId="77777777" w:rsidR="00000000" w:rsidRDefault="000E0F03">
      <w:pPr>
        <w:pStyle w:val="a0"/>
        <w:rPr>
          <w:rFonts w:hint="cs"/>
          <w:rtl/>
        </w:rPr>
      </w:pPr>
    </w:p>
    <w:p w14:paraId="54160CBF" w14:textId="77777777" w:rsidR="00000000" w:rsidRDefault="000E0F03">
      <w:pPr>
        <w:pStyle w:val="a0"/>
        <w:ind w:left="719" w:firstLine="0"/>
        <w:rPr>
          <w:rFonts w:hint="cs"/>
          <w:rtl/>
        </w:rPr>
      </w:pPr>
      <w:r>
        <w:rPr>
          <w:rFonts w:hint="cs"/>
          <w:rtl/>
        </w:rPr>
        <w:t xml:space="preserve">- - - </w:t>
      </w:r>
    </w:p>
    <w:p w14:paraId="6CF3CD81" w14:textId="77777777" w:rsidR="00000000" w:rsidRDefault="000E0F03">
      <w:pPr>
        <w:pStyle w:val="a0"/>
        <w:rPr>
          <w:rFonts w:hint="cs"/>
          <w:rtl/>
        </w:rPr>
      </w:pPr>
    </w:p>
    <w:p w14:paraId="601FD110" w14:textId="77777777" w:rsidR="00000000" w:rsidRDefault="000E0F03">
      <w:pPr>
        <w:pStyle w:val="a"/>
        <w:rPr>
          <w:rtl/>
        </w:rPr>
      </w:pPr>
      <w:bookmarkStart w:id="258" w:name="_Toc87615551"/>
      <w:r>
        <w:rPr>
          <w:rtl/>
        </w:rPr>
        <w:t>שר המשפטים יוסף לפיד:</w:t>
      </w:r>
      <w:bookmarkEnd w:id="258"/>
    </w:p>
    <w:p w14:paraId="3FA42EC0" w14:textId="77777777" w:rsidR="00000000" w:rsidRDefault="000E0F03">
      <w:pPr>
        <w:pStyle w:val="a0"/>
        <w:rPr>
          <w:rFonts w:hint="cs"/>
          <w:rtl/>
        </w:rPr>
      </w:pPr>
    </w:p>
    <w:p w14:paraId="18A250B9" w14:textId="77777777" w:rsidR="00000000" w:rsidRDefault="000E0F03">
      <w:pPr>
        <w:pStyle w:val="a0"/>
        <w:rPr>
          <w:rFonts w:hint="cs"/>
          <w:rtl/>
        </w:rPr>
      </w:pPr>
      <w:r>
        <w:rPr>
          <w:rFonts w:hint="cs"/>
          <w:rtl/>
        </w:rPr>
        <w:t>הצעה זו בבסיסה באה להגביל הגירה בלתי חוקית לישראל, שהפכה להיות המונית. בהצעה שהממשלה תביא לא תהיינה הגבלות כאלה לשר הפנים, וודאי שלא תהיה שום פגיעה בחוק השבות ובכל הזכויות שנוגעות לעולים מברית-המועצות.</w:t>
      </w:r>
    </w:p>
    <w:p w14:paraId="25FF7BEF" w14:textId="77777777" w:rsidR="00000000" w:rsidRDefault="000E0F03">
      <w:pPr>
        <w:pStyle w:val="a0"/>
        <w:rPr>
          <w:rFonts w:hint="cs"/>
          <w:rtl/>
        </w:rPr>
      </w:pPr>
    </w:p>
    <w:p w14:paraId="5542588A" w14:textId="77777777" w:rsidR="00000000" w:rsidRDefault="000E0F03">
      <w:pPr>
        <w:pStyle w:val="af0"/>
        <w:rPr>
          <w:rtl/>
        </w:rPr>
      </w:pPr>
      <w:r>
        <w:rPr>
          <w:rFonts w:hint="eastAsia"/>
          <w:rtl/>
        </w:rPr>
        <w:t>מיכאל</w:t>
      </w:r>
      <w:r>
        <w:rPr>
          <w:rtl/>
        </w:rPr>
        <w:t xml:space="preserve"> </w:t>
      </w:r>
      <w:r>
        <w:rPr>
          <w:rtl/>
        </w:rPr>
        <w:t>מלכיאור (העבודה-מימד):</w:t>
      </w:r>
    </w:p>
    <w:p w14:paraId="6D4B825E" w14:textId="77777777" w:rsidR="00000000" w:rsidRDefault="000E0F03">
      <w:pPr>
        <w:pStyle w:val="a0"/>
        <w:rPr>
          <w:rFonts w:hint="cs"/>
          <w:rtl/>
        </w:rPr>
      </w:pPr>
    </w:p>
    <w:p w14:paraId="04D540FF" w14:textId="77777777" w:rsidR="00000000" w:rsidRDefault="000E0F03">
      <w:pPr>
        <w:pStyle w:val="a0"/>
        <w:rPr>
          <w:rFonts w:hint="cs"/>
          <w:rtl/>
        </w:rPr>
      </w:pPr>
      <w:r>
        <w:rPr>
          <w:rFonts w:hint="cs"/>
          <w:rtl/>
        </w:rPr>
        <w:t>למי החוק הזה מיועד?</w:t>
      </w:r>
    </w:p>
    <w:p w14:paraId="042B1908" w14:textId="77777777" w:rsidR="00000000" w:rsidRDefault="000E0F03">
      <w:pPr>
        <w:pStyle w:val="a0"/>
        <w:rPr>
          <w:rFonts w:hint="cs"/>
          <w:rtl/>
        </w:rPr>
      </w:pPr>
    </w:p>
    <w:p w14:paraId="046C09B2" w14:textId="77777777" w:rsidR="00000000" w:rsidRDefault="000E0F03">
      <w:pPr>
        <w:pStyle w:val="a"/>
        <w:rPr>
          <w:rtl/>
        </w:rPr>
      </w:pPr>
      <w:bookmarkStart w:id="259" w:name="_Toc87615552"/>
      <w:r>
        <w:rPr>
          <w:rtl/>
        </w:rPr>
        <w:t>שר המשפטים יוסף לפיד:</w:t>
      </w:r>
      <w:bookmarkEnd w:id="259"/>
    </w:p>
    <w:p w14:paraId="3FBCB793" w14:textId="77777777" w:rsidR="00000000" w:rsidRDefault="000E0F03">
      <w:pPr>
        <w:pStyle w:val="a0"/>
        <w:rPr>
          <w:rFonts w:hint="cs"/>
          <w:rtl/>
        </w:rPr>
      </w:pPr>
    </w:p>
    <w:p w14:paraId="45DB47F0" w14:textId="77777777" w:rsidR="00000000" w:rsidRDefault="000E0F03">
      <w:pPr>
        <w:pStyle w:val="a0"/>
        <w:rPr>
          <w:rFonts w:hint="cs"/>
          <w:rtl/>
        </w:rPr>
      </w:pPr>
      <w:r>
        <w:rPr>
          <w:rFonts w:hint="cs"/>
          <w:rtl/>
        </w:rPr>
        <w:t xml:space="preserve">תסלח לי מאוד. לא תהיה פגיעה בעולים מחבר המדינות, לא תהיה פגיעה בחוק השבות, תהיה פגיעה רק במי שמנסים לרכוש אזרחות אחרי שהגיעו לכאן באופן בלתי חוקי, ולזה גם אתם צריכים להסכים. </w:t>
      </w:r>
    </w:p>
    <w:p w14:paraId="08638B3F" w14:textId="77777777" w:rsidR="00000000" w:rsidRDefault="000E0F03">
      <w:pPr>
        <w:pStyle w:val="a0"/>
        <w:rPr>
          <w:rFonts w:hint="cs"/>
          <w:rtl/>
        </w:rPr>
      </w:pPr>
    </w:p>
    <w:p w14:paraId="6DE1A72E" w14:textId="77777777" w:rsidR="00000000" w:rsidRDefault="000E0F03">
      <w:pPr>
        <w:pStyle w:val="af0"/>
        <w:rPr>
          <w:rtl/>
        </w:rPr>
      </w:pPr>
      <w:r>
        <w:rPr>
          <w:rFonts w:hint="eastAsia"/>
          <w:rtl/>
        </w:rPr>
        <w:t>קריאות</w:t>
      </w:r>
      <w:r>
        <w:rPr>
          <w:rtl/>
        </w:rPr>
        <w:t>:</w:t>
      </w:r>
    </w:p>
    <w:p w14:paraId="04D791DE" w14:textId="77777777" w:rsidR="00000000" w:rsidRDefault="000E0F03">
      <w:pPr>
        <w:pStyle w:val="a0"/>
        <w:rPr>
          <w:rFonts w:hint="cs"/>
          <w:rtl/>
        </w:rPr>
      </w:pPr>
    </w:p>
    <w:p w14:paraId="5D039264" w14:textId="77777777" w:rsidR="00000000" w:rsidRDefault="000E0F03">
      <w:pPr>
        <w:pStyle w:val="a0"/>
        <w:rPr>
          <w:rFonts w:hint="cs"/>
          <w:rtl/>
        </w:rPr>
      </w:pPr>
      <w:r>
        <w:rPr>
          <w:rFonts w:hint="cs"/>
          <w:rtl/>
        </w:rPr>
        <w:t>- -</w:t>
      </w:r>
      <w:r>
        <w:rPr>
          <w:rFonts w:hint="cs"/>
          <w:rtl/>
        </w:rPr>
        <w:t xml:space="preserve"> -</w:t>
      </w:r>
    </w:p>
    <w:p w14:paraId="6D13EEA0" w14:textId="77777777" w:rsidR="00000000" w:rsidRDefault="000E0F03">
      <w:pPr>
        <w:pStyle w:val="a0"/>
        <w:rPr>
          <w:rFonts w:hint="cs"/>
          <w:rtl/>
        </w:rPr>
      </w:pPr>
    </w:p>
    <w:p w14:paraId="30B66A56" w14:textId="77777777" w:rsidR="00000000" w:rsidRDefault="000E0F03">
      <w:pPr>
        <w:pStyle w:val="-"/>
        <w:rPr>
          <w:rtl/>
        </w:rPr>
      </w:pPr>
      <w:bookmarkStart w:id="260" w:name="FS000000517T21_07_2004_14_58_02C"/>
      <w:bookmarkEnd w:id="260"/>
      <w:r>
        <w:rPr>
          <w:rtl/>
        </w:rPr>
        <w:t>שר המשפטים יוסף לפיד:</w:t>
      </w:r>
    </w:p>
    <w:p w14:paraId="611A229B" w14:textId="77777777" w:rsidR="00000000" w:rsidRDefault="000E0F03">
      <w:pPr>
        <w:pStyle w:val="a0"/>
        <w:rPr>
          <w:rtl/>
        </w:rPr>
      </w:pPr>
    </w:p>
    <w:p w14:paraId="42AE8B72" w14:textId="77777777" w:rsidR="00000000" w:rsidRDefault="000E0F03">
      <w:pPr>
        <w:pStyle w:val="a0"/>
        <w:rPr>
          <w:rFonts w:hint="cs"/>
          <w:rtl/>
        </w:rPr>
      </w:pPr>
      <w:r>
        <w:rPr>
          <w:rFonts w:hint="cs"/>
          <w:rtl/>
        </w:rPr>
        <w:t>וזאת הסיבה, זאת הסיבה - רבותי, רבותי - - -</w:t>
      </w:r>
    </w:p>
    <w:p w14:paraId="3D2866E9" w14:textId="77777777" w:rsidR="00000000" w:rsidRDefault="000E0F03">
      <w:pPr>
        <w:pStyle w:val="a0"/>
        <w:rPr>
          <w:rFonts w:hint="cs"/>
          <w:rtl/>
        </w:rPr>
      </w:pPr>
    </w:p>
    <w:p w14:paraId="5200D1F5" w14:textId="77777777" w:rsidR="00000000" w:rsidRDefault="000E0F03">
      <w:pPr>
        <w:pStyle w:val="af1"/>
        <w:rPr>
          <w:rFonts w:hint="cs"/>
          <w:rtl/>
        </w:rPr>
      </w:pPr>
      <w:r>
        <w:rPr>
          <w:rFonts w:hint="cs"/>
          <w:rtl/>
        </w:rPr>
        <w:t>היו"ר אתי לבני:</w:t>
      </w:r>
    </w:p>
    <w:p w14:paraId="048391A1" w14:textId="77777777" w:rsidR="00000000" w:rsidRDefault="000E0F03">
      <w:pPr>
        <w:pStyle w:val="a0"/>
        <w:rPr>
          <w:rFonts w:hint="cs"/>
          <w:rtl/>
        </w:rPr>
      </w:pPr>
    </w:p>
    <w:p w14:paraId="46767700" w14:textId="77777777" w:rsidR="00000000" w:rsidRDefault="000E0F03">
      <w:pPr>
        <w:pStyle w:val="a0"/>
        <w:rPr>
          <w:rFonts w:hint="cs"/>
          <w:rtl/>
        </w:rPr>
      </w:pPr>
      <w:r>
        <w:rPr>
          <w:rFonts w:hint="cs"/>
          <w:rtl/>
        </w:rPr>
        <w:t>שר המשפטים, אתה מבקש הגנה?</w:t>
      </w:r>
    </w:p>
    <w:p w14:paraId="49C0069A" w14:textId="77777777" w:rsidR="00000000" w:rsidRDefault="000E0F03">
      <w:pPr>
        <w:pStyle w:val="a0"/>
        <w:rPr>
          <w:rFonts w:hint="cs"/>
          <w:rtl/>
        </w:rPr>
      </w:pPr>
    </w:p>
    <w:p w14:paraId="66CA2659" w14:textId="77777777" w:rsidR="00000000" w:rsidRDefault="000E0F03">
      <w:pPr>
        <w:pStyle w:val="af0"/>
        <w:rPr>
          <w:rtl/>
        </w:rPr>
      </w:pPr>
      <w:r>
        <w:rPr>
          <w:rFonts w:hint="eastAsia"/>
          <w:rtl/>
        </w:rPr>
        <w:t>קריאות</w:t>
      </w:r>
      <w:r>
        <w:rPr>
          <w:rtl/>
        </w:rPr>
        <w:t>:</w:t>
      </w:r>
    </w:p>
    <w:p w14:paraId="742E0D74" w14:textId="77777777" w:rsidR="00000000" w:rsidRDefault="000E0F03">
      <w:pPr>
        <w:pStyle w:val="a0"/>
        <w:rPr>
          <w:rFonts w:hint="cs"/>
          <w:rtl/>
        </w:rPr>
      </w:pPr>
    </w:p>
    <w:p w14:paraId="25C71547" w14:textId="77777777" w:rsidR="00000000" w:rsidRDefault="000E0F03">
      <w:pPr>
        <w:pStyle w:val="a0"/>
        <w:rPr>
          <w:rFonts w:hint="cs"/>
          <w:rtl/>
        </w:rPr>
      </w:pPr>
      <w:r>
        <w:rPr>
          <w:rFonts w:hint="cs"/>
          <w:rtl/>
        </w:rPr>
        <w:t>- - -</w:t>
      </w:r>
    </w:p>
    <w:p w14:paraId="6187FB44" w14:textId="77777777" w:rsidR="00000000" w:rsidRDefault="000E0F03">
      <w:pPr>
        <w:pStyle w:val="a0"/>
        <w:rPr>
          <w:rFonts w:hint="cs"/>
          <w:rtl/>
        </w:rPr>
      </w:pPr>
    </w:p>
    <w:p w14:paraId="38BF3B91" w14:textId="77777777" w:rsidR="00000000" w:rsidRDefault="000E0F03">
      <w:pPr>
        <w:pStyle w:val="-"/>
        <w:rPr>
          <w:rtl/>
        </w:rPr>
      </w:pPr>
      <w:bookmarkStart w:id="261" w:name="FS000000517T21_07_2004_14_58_46C"/>
      <w:bookmarkEnd w:id="261"/>
      <w:r>
        <w:rPr>
          <w:rtl/>
        </w:rPr>
        <w:t>שר המשפטים יוסף לפיד:</w:t>
      </w:r>
    </w:p>
    <w:p w14:paraId="1B5CF7AE" w14:textId="77777777" w:rsidR="00000000" w:rsidRDefault="000E0F03">
      <w:pPr>
        <w:pStyle w:val="a0"/>
        <w:rPr>
          <w:rtl/>
        </w:rPr>
      </w:pPr>
    </w:p>
    <w:p w14:paraId="5896850F" w14:textId="77777777" w:rsidR="00000000" w:rsidRDefault="000E0F03">
      <w:pPr>
        <w:pStyle w:val="a0"/>
        <w:rPr>
          <w:rFonts w:hint="cs"/>
          <w:rtl/>
        </w:rPr>
      </w:pPr>
      <w:r>
        <w:rPr>
          <w:rFonts w:hint="cs"/>
          <w:rtl/>
        </w:rPr>
        <w:t xml:space="preserve">רבותי, אתם רשאים להצביע נגד. הסיעה שלי תימנע. </w:t>
      </w:r>
    </w:p>
    <w:p w14:paraId="217B68CB" w14:textId="77777777" w:rsidR="00000000" w:rsidRDefault="000E0F03">
      <w:pPr>
        <w:pStyle w:val="a0"/>
        <w:rPr>
          <w:rFonts w:hint="cs"/>
          <w:rtl/>
        </w:rPr>
      </w:pPr>
    </w:p>
    <w:p w14:paraId="166FED25" w14:textId="77777777" w:rsidR="00000000" w:rsidRDefault="000E0F03">
      <w:pPr>
        <w:pStyle w:val="af0"/>
        <w:rPr>
          <w:rtl/>
        </w:rPr>
      </w:pPr>
      <w:r>
        <w:rPr>
          <w:rFonts w:hint="eastAsia"/>
          <w:rtl/>
        </w:rPr>
        <w:t>קריאות</w:t>
      </w:r>
      <w:r>
        <w:rPr>
          <w:rtl/>
        </w:rPr>
        <w:t>:</w:t>
      </w:r>
    </w:p>
    <w:p w14:paraId="5EE95D29" w14:textId="77777777" w:rsidR="00000000" w:rsidRDefault="000E0F03">
      <w:pPr>
        <w:pStyle w:val="a0"/>
        <w:rPr>
          <w:rFonts w:hint="cs"/>
          <w:rtl/>
        </w:rPr>
      </w:pPr>
    </w:p>
    <w:p w14:paraId="39A7DAFE" w14:textId="77777777" w:rsidR="00000000" w:rsidRDefault="000E0F03">
      <w:pPr>
        <w:pStyle w:val="a0"/>
        <w:rPr>
          <w:rFonts w:hint="cs"/>
          <w:rtl/>
        </w:rPr>
      </w:pPr>
      <w:r>
        <w:rPr>
          <w:rFonts w:hint="cs"/>
          <w:rtl/>
        </w:rPr>
        <w:t>- - -</w:t>
      </w:r>
    </w:p>
    <w:p w14:paraId="778907BB" w14:textId="77777777" w:rsidR="00000000" w:rsidRDefault="000E0F03">
      <w:pPr>
        <w:pStyle w:val="a0"/>
        <w:rPr>
          <w:rFonts w:hint="cs"/>
          <w:rtl/>
        </w:rPr>
      </w:pPr>
    </w:p>
    <w:p w14:paraId="5EFA7962" w14:textId="77777777" w:rsidR="00000000" w:rsidRDefault="000E0F03">
      <w:pPr>
        <w:pStyle w:val="-"/>
        <w:rPr>
          <w:rtl/>
        </w:rPr>
      </w:pPr>
      <w:bookmarkStart w:id="262" w:name="FS000000517T21_07_2004_14_59_31C"/>
      <w:bookmarkEnd w:id="262"/>
      <w:r>
        <w:rPr>
          <w:rtl/>
        </w:rPr>
        <w:t>שר המשפטים יוסף לפיד:</w:t>
      </w:r>
    </w:p>
    <w:p w14:paraId="4A0F8688" w14:textId="77777777" w:rsidR="00000000" w:rsidRDefault="000E0F03">
      <w:pPr>
        <w:pStyle w:val="a0"/>
        <w:rPr>
          <w:rtl/>
        </w:rPr>
      </w:pPr>
    </w:p>
    <w:p w14:paraId="50A8F8C1" w14:textId="77777777" w:rsidR="00000000" w:rsidRDefault="000E0F03">
      <w:pPr>
        <w:pStyle w:val="a0"/>
        <w:rPr>
          <w:rFonts w:hint="cs"/>
          <w:rtl/>
        </w:rPr>
      </w:pPr>
      <w:r>
        <w:rPr>
          <w:rFonts w:hint="cs"/>
          <w:rtl/>
        </w:rPr>
        <w:t>רבותי, לא יעזו</w:t>
      </w:r>
      <w:r>
        <w:rPr>
          <w:rFonts w:hint="cs"/>
          <w:rtl/>
        </w:rPr>
        <w:t xml:space="preserve">ר לכם. אתם צריכים להבין: לא נפגע בחוק השבות. זה הסכם קואליציוני שאנחנו נקיים אותו. תודה רבה. </w:t>
      </w:r>
    </w:p>
    <w:p w14:paraId="7D5BECC9" w14:textId="77777777" w:rsidR="00000000" w:rsidRDefault="000E0F03">
      <w:pPr>
        <w:pStyle w:val="a0"/>
        <w:rPr>
          <w:rFonts w:hint="cs"/>
          <w:rtl/>
        </w:rPr>
      </w:pPr>
    </w:p>
    <w:p w14:paraId="4A97D1B5" w14:textId="77777777" w:rsidR="00000000" w:rsidRDefault="000E0F03">
      <w:pPr>
        <w:pStyle w:val="af0"/>
        <w:rPr>
          <w:rtl/>
        </w:rPr>
      </w:pPr>
      <w:r>
        <w:rPr>
          <w:rFonts w:hint="eastAsia"/>
          <w:rtl/>
        </w:rPr>
        <w:t>קריאות</w:t>
      </w:r>
      <w:r>
        <w:rPr>
          <w:rtl/>
        </w:rPr>
        <w:t>:</w:t>
      </w:r>
    </w:p>
    <w:p w14:paraId="3D54DBCE" w14:textId="77777777" w:rsidR="00000000" w:rsidRDefault="000E0F03">
      <w:pPr>
        <w:pStyle w:val="a0"/>
        <w:rPr>
          <w:rFonts w:hint="cs"/>
          <w:rtl/>
        </w:rPr>
      </w:pPr>
    </w:p>
    <w:p w14:paraId="7B813983" w14:textId="77777777" w:rsidR="00000000" w:rsidRDefault="000E0F03">
      <w:pPr>
        <w:pStyle w:val="a0"/>
        <w:rPr>
          <w:rFonts w:hint="cs"/>
          <w:rtl/>
        </w:rPr>
      </w:pPr>
      <w:r>
        <w:rPr>
          <w:rFonts w:hint="cs"/>
          <w:rtl/>
        </w:rPr>
        <w:t>- - -</w:t>
      </w:r>
    </w:p>
    <w:p w14:paraId="278841F7" w14:textId="77777777" w:rsidR="00000000" w:rsidRDefault="000E0F03">
      <w:pPr>
        <w:pStyle w:val="a0"/>
        <w:rPr>
          <w:rFonts w:hint="cs"/>
          <w:rtl/>
        </w:rPr>
      </w:pPr>
    </w:p>
    <w:p w14:paraId="31575F72" w14:textId="77777777" w:rsidR="00000000" w:rsidRDefault="000E0F03">
      <w:pPr>
        <w:pStyle w:val="af1"/>
        <w:rPr>
          <w:rFonts w:hint="cs"/>
          <w:rtl/>
        </w:rPr>
      </w:pPr>
      <w:r>
        <w:rPr>
          <w:rFonts w:hint="cs"/>
          <w:rtl/>
        </w:rPr>
        <w:t>היו"ר אתי לבני:</w:t>
      </w:r>
    </w:p>
    <w:p w14:paraId="7FF57386" w14:textId="77777777" w:rsidR="00000000" w:rsidRDefault="000E0F03">
      <w:pPr>
        <w:pStyle w:val="a0"/>
        <w:rPr>
          <w:rtl/>
        </w:rPr>
      </w:pPr>
    </w:p>
    <w:p w14:paraId="065DD717" w14:textId="77777777" w:rsidR="00000000" w:rsidRDefault="000E0F03">
      <w:pPr>
        <w:pStyle w:val="a0"/>
        <w:rPr>
          <w:rFonts w:hint="cs"/>
          <w:rtl/>
        </w:rPr>
      </w:pPr>
      <w:r>
        <w:rPr>
          <w:rFonts w:hint="cs"/>
          <w:rtl/>
        </w:rPr>
        <w:t xml:space="preserve">תודה רבה. מתנגד, חבר הכנסת עזמי בשארה, בבקשה. שלוש דקות. </w:t>
      </w:r>
    </w:p>
    <w:p w14:paraId="59114720" w14:textId="77777777" w:rsidR="00000000" w:rsidRDefault="000E0F03">
      <w:pPr>
        <w:pStyle w:val="a0"/>
        <w:rPr>
          <w:rFonts w:hint="cs"/>
          <w:rtl/>
        </w:rPr>
      </w:pPr>
    </w:p>
    <w:p w14:paraId="06E27231" w14:textId="77777777" w:rsidR="00000000" w:rsidRDefault="000E0F03">
      <w:pPr>
        <w:pStyle w:val="af0"/>
        <w:rPr>
          <w:rtl/>
        </w:rPr>
      </w:pPr>
      <w:r>
        <w:rPr>
          <w:rFonts w:hint="eastAsia"/>
          <w:rtl/>
        </w:rPr>
        <w:t>קריאות</w:t>
      </w:r>
      <w:r>
        <w:rPr>
          <w:rtl/>
        </w:rPr>
        <w:t>:</w:t>
      </w:r>
    </w:p>
    <w:p w14:paraId="384373EE" w14:textId="77777777" w:rsidR="00000000" w:rsidRDefault="000E0F03">
      <w:pPr>
        <w:pStyle w:val="a0"/>
        <w:rPr>
          <w:rFonts w:hint="cs"/>
          <w:rtl/>
        </w:rPr>
      </w:pPr>
    </w:p>
    <w:p w14:paraId="0EC338CC" w14:textId="77777777" w:rsidR="00000000" w:rsidRDefault="000E0F03">
      <w:pPr>
        <w:pStyle w:val="a0"/>
        <w:rPr>
          <w:rFonts w:hint="cs"/>
          <w:rtl/>
        </w:rPr>
      </w:pPr>
      <w:r>
        <w:rPr>
          <w:rFonts w:hint="cs"/>
          <w:rtl/>
        </w:rPr>
        <w:t>- - -</w:t>
      </w:r>
    </w:p>
    <w:p w14:paraId="72669A96" w14:textId="77777777" w:rsidR="00000000" w:rsidRDefault="000E0F03">
      <w:pPr>
        <w:pStyle w:val="a0"/>
        <w:rPr>
          <w:rFonts w:hint="cs"/>
          <w:rtl/>
        </w:rPr>
      </w:pPr>
    </w:p>
    <w:p w14:paraId="65455A56" w14:textId="77777777" w:rsidR="00000000" w:rsidRDefault="000E0F03">
      <w:pPr>
        <w:pStyle w:val="a"/>
        <w:rPr>
          <w:rtl/>
        </w:rPr>
      </w:pPr>
      <w:bookmarkStart w:id="263" w:name="FS000000558T21_07_2004_15_00_50"/>
      <w:bookmarkStart w:id="264" w:name="_Toc87615553"/>
      <w:bookmarkEnd w:id="263"/>
      <w:r>
        <w:rPr>
          <w:rFonts w:hint="eastAsia"/>
          <w:rtl/>
        </w:rPr>
        <w:t>עזמי</w:t>
      </w:r>
      <w:r>
        <w:rPr>
          <w:rtl/>
        </w:rPr>
        <w:t xml:space="preserve"> בשארה (בל"ד):</w:t>
      </w:r>
      <w:bookmarkEnd w:id="264"/>
    </w:p>
    <w:p w14:paraId="30A77A2C" w14:textId="77777777" w:rsidR="00000000" w:rsidRDefault="000E0F03">
      <w:pPr>
        <w:pStyle w:val="a0"/>
        <w:rPr>
          <w:rFonts w:hint="cs"/>
          <w:rtl/>
        </w:rPr>
      </w:pPr>
    </w:p>
    <w:p w14:paraId="2406B72A" w14:textId="77777777" w:rsidR="00000000" w:rsidRDefault="000E0F03">
      <w:pPr>
        <w:pStyle w:val="a0"/>
        <w:rPr>
          <w:rFonts w:hint="cs"/>
          <w:rtl/>
        </w:rPr>
      </w:pPr>
      <w:r>
        <w:rPr>
          <w:rFonts w:hint="cs"/>
          <w:rtl/>
        </w:rPr>
        <w:t>גברתי היושבת-ראש, חברי הכנסת, אני</w:t>
      </w:r>
      <w:r>
        <w:rPr>
          <w:rFonts w:hint="cs"/>
          <w:rtl/>
        </w:rPr>
        <w:t xml:space="preserve"> חושב שמלכתחילה יש דבר לא תקין בכלל בכך. אפילו אתם רוצים פרוצדורלית, פרלמנטרית, יש דבר לא תקין בכך שחבר כנסת מהקואליציה - - -</w:t>
      </w:r>
    </w:p>
    <w:p w14:paraId="30AD7D2E" w14:textId="77777777" w:rsidR="00000000" w:rsidRDefault="000E0F03">
      <w:pPr>
        <w:pStyle w:val="a0"/>
        <w:rPr>
          <w:rFonts w:hint="cs"/>
          <w:rtl/>
        </w:rPr>
      </w:pPr>
    </w:p>
    <w:p w14:paraId="0AA82D06" w14:textId="77777777" w:rsidR="00000000" w:rsidRDefault="000E0F03">
      <w:pPr>
        <w:pStyle w:val="af1"/>
        <w:rPr>
          <w:rFonts w:hint="cs"/>
          <w:rtl/>
        </w:rPr>
      </w:pPr>
      <w:r>
        <w:rPr>
          <w:rFonts w:hint="cs"/>
          <w:rtl/>
        </w:rPr>
        <w:t>היו"ר אתי לבני:</w:t>
      </w:r>
    </w:p>
    <w:p w14:paraId="70D3F473" w14:textId="77777777" w:rsidR="00000000" w:rsidRDefault="000E0F03">
      <w:pPr>
        <w:pStyle w:val="a0"/>
        <w:rPr>
          <w:rFonts w:hint="cs"/>
          <w:rtl/>
        </w:rPr>
      </w:pPr>
    </w:p>
    <w:p w14:paraId="0E55E59A" w14:textId="77777777" w:rsidR="00000000" w:rsidRDefault="000E0F03">
      <w:pPr>
        <w:pStyle w:val="a0"/>
        <w:rPr>
          <w:rFonts w:hint="cs"/>
          <w:rtl/>
        </w:rPr>
      </w:pPr>
      <w:r>
        <w:rPr>
          <w:rFonts w:hint="cs"/>
          <w:rtl/>
        </w:rPr>
        <w:t xml:space="preserve">חבר הכנסת רצון, בבקשה. </w:t>
      </w:r>
    </w:p>
    <w:p w14:paraId="1056084F" w14:textId="77777777" w:rsidR="00000000" w:rsidRDefault="000E0F03">
      <w:pPr>
        <w:pStyle w:val="a0"/>
        <w:rPr>
          <w:rFonts w:hint="cs"/>
          <w:rtl/>
        </w:rPr>
      </w:pPr>
    </w:p>
    <w:p w14:paraId="4F897D7D" w14:textId="77777777" w:rsidR="00000000" w:rsidRDefault="000E0F03">
      <w:pPr>
        <w:pStyle w:val="-"/>
        <w:rPr>
          <w:rtl/>
        </w:rPr>
      </w:pPr>
      <w:bookmarkStart w:id="265" w:name="FS000000558T21_07_2004_15_01_51C"/>
      <w:bookmarkEnd w:id="265"/>
      <w:r>
        <w:rPr>
          <w:rtl/>
        </w:rPr>
        <w:t>עזמי בשארה (בל"ד):</w:t>
      </w:r>
    </w:p>
    <w:p w14:paraId="68A0067D" w14:textId="77777777" w:rsidR="00000000" w:rsidRDefault="000E0F03">
      <w:pPr>
        <w:pStyle w:val="a0"/>
        <w:rPr>
          <w:rtl/>
        </w:rPr>
      </w:pPr>
    </w:p>
    <w:p w14:paraId="5E25E0B2" w14:textId="77777777" w:rsidR="00000000" w:rsidRDefault="000E0F03">
      <w:pPr>
        <w:pStyle w:val="a0"/>
        <w:rPr>
          <w:rFonts w:hint="cs"/>
          <w:rtl/>
        </w:rPr>
      </w:pPr>
      <w:r>
        <w:rPr>
          <w:rFonts w:hint="cs"/>
          <w:rtl/>
        </w:rPr>
        <w:t>- - - שחבר כנסת מהקואליציה, בצורה פרטית, מציע לצמצם סמכויותיו של שר</w:t>
      </w:r>
      <w:r>
        <w:rPr>
          <w:rFonts w:hint="cs"/>
          <w:rtl/>
        </w:rPr>
        <w:t xml:space="preserve"> בתחום משרדו. לדעתי, זה דבר מוזר ביותר, שאני עוד לא שמעתי כמותו. פתאום יעלה שר מהקואליציה, באופן פרטי, ויציע ששרת החינוך לבנת לא תטפל בנושא זה או אחר מתחום תפקידה. לא מובן לי. מה זה אומר פרוצדורלית?  שחבר כנסת מהקואליציה מציע לצמצם בתחום פעילותו ושיקול דעת</w:t>
      </w:r>
      <w:r>
        <w:rPr>
          <w:rFonts w:hint="cs"/>
          <w:rtl/>
        </w:rPr>
        <w:t>ו של שר - - -</w:t>
      </w:r>
    </w:p>
    <w:p w14:paraId="6E29ED18" w14:textId="77777777" w:rsidR="00000000" w:rsidRDefault="000E0F03">
      <w:pPr>
        <w:pStyle w:val="a0"/>
        <w:rPr>
          <w:rFonts w:hint="cs"/>
          <w:rtl/>
        </w:rPr>
      </w:pPr>
    </w:p>
    <w:p w14:paraId="5979A927" w14:textId="77777777" w:rsidR="00000000" w:rsidRDefault="000E0F03">
      <w:pPr>
        <w:pStyle w:val="af0"/>
        <w:rPr>
          <w:rtl/>
        </w:rPr>
      </w:pPr>
      <w:r>
        <w:rPr>
          <w:rFonts w:hint="eastAsia"/>
          <w:rtl/>
        </w:rPr>
        <w:t>גלעד</w:t>
      </w:r>
      <w:r>
        <w:rPr>
          <w:rtl/>
        </w:rPr>
        <w:t xml:space="preserve"> ארדן (הליכוד):</w:t>
      </w:r>
    </w:p>
    <w:p w14:paraId="2B5B2BB0" w14:textId="77777777" w:rsidR="00000000" w:rsidRDefault="000E0F03">
      <w:pPr>
        <w:pStyle w:val="a0"/>
        <w:rPr>
          <w:rFonts w:hint="cs"/>
          <w:rtl/>
        </w:rPr>
      </w:pPr>
    </w:p>
    <w:p w14:paraId="63A7D5B4" w14:textId="77777777" w:rsidR="00000000" w:rsidRDefault="000E0F03">
      <w:pPr>
        <w:pStyle w:val="a0"/>
        <w:rPr>
          <w:rFonts w:hint="cs"/>
          <w:rtl/>
        </w:rPr>
      </w:pPr>
      <w:r>
        <w:rPr>
          <w:rFonts w:hint="cs"/>
          <w:rtl/>
        </w:rPr>
        <w:t>- - -</w:t>
      </w:r>
    </w:p>
    <w:p w14:paraId="38BE4145" w14:textId="77777777" w:rsidR="00000000" w:rsidRDefault="000E0F03">
      <w:pPr>
        <w:pStyle w:val="a0"/>
        <w:rPr>
          <w:rFonts w:hint="cs"/>
          <w:rtl/>
        </w:rPr>
      </w:pPr>
    </w:p>
    <w:p w14:paraId="75DAB69A" w14:textId="77777777" w:rsidR="00000000" w:rsidRDefault="000E0F03">
      <w:pPr>
        <w:pStyle w:val="-"/>
        <w:rPr>
          <w:rtl/>
        </w:rPr>
      </w:pPr>
      <w:bookmarkStart w:id="266" w:name="FS000000558T21_07_2004_15_14_32C"/>
      <w:bookmarkEnd w:id="266"/>
      <w:r>
        <w:rPr>
          <w:rtl/>
        </w:rPr>
        <w:t>עזמי בשארה (בל"ד):</w:t>
      </w:r>
    </w:p>
    <w:p w14:paraId="629C172C" w14:textId="77777777" w:rsidR="00000000" w:rsidRDefault="000E0F03">
      <w:pPr>
        <w:pStyle w:val="a0"/>
        <w:rPr>
          <w:rtl/>
        </w:rPr>
      </w:pPr>
    </w:p>
    <w:p w14:paraId="1931DC1D" w14:textId="77777777" w:rsidR="00000000" w:rsidRDefault="000E0F03">
      <w:pPr>
        <w:pStyle w:val="a0"/>
        <w:rPr>
          <w:rFonts w:hint="cs"/>
          <w:rtl/>
        </w:rPr>
      </w:pPr>
      <w:r>
        <w:rPr>
          <w:rFonts w:hint="cs"/>
          <w:rtl/>
        </w:rPr>
        <w:t xml:space="preserve">גברתי, כאשר מה שצריך לצמצם, זה בעצם שיקול הדעת הרחב של שר בישראל לסרב למתן אשרות כניסה. דבר לא נורמלי מבחינת אשרות כניסה ורשיונות שהייה בארץ. התחום לסרב במדינת ישראל, התחום של שיקול הדעת של שר </w:t>
      </w:r>
      <w:r>
        <w:rPr>
          <w:rFonts w:hint="cs"/>
          <w:rtl/>
        </w:rPr>
        <w:t xml:space="preserve">הפנים לסרב, הוא מלכתחילה רחב מדי. מה שהצעת החוק מציעה לצמצם זה לא זה, אלא את יכולתו החיובית לתת אשרות וכו'. דבר מוזר ביותר. </w:t>
      </w:r>
    </w:p>
    <w:p w14:paraId="28D5F1F2" w14:textId="77777777" w:rsidR="00000000" w:rsidRDefault="000E0F03">
      <w:pPr>
        <w:pStyle w:val="a0"/>
        <w:rPr>
          <w:rFonts w:hint="cs"/>
          <w:rtl/>
        </w:rPr>
      </w:pPr>
    </w:p>
    <w:p w14:paraId="32AF873D" w14:textId="77777777" w:rsidR="00000000" w:rsidRDefault="000E0F03">
      <w:pPr>
        <w:pStyle w:val="a0"/>
        <w:rPr>
          <w:rFonts w:hint="cs"/>
          <w:rtl/>
        </w:rPr>
      </w:pPr>
      <w:r>
        <w:rPr>
          <w:rFonts w:hint="cs"/>
          <w:rtl/>
        </w:rPr>
        <w:t>אני רוצה, גברתי, לנצל הזדמנות זאת להתנגד ולקרוא עקרונית את התנגדותנו, כי ברור לנו שזה נושא לבג"ץ. לכן אני אקרא בפני הכנסת את העמדה</w:t>
      </w:r>
      <w:r>
        <w:rPr>
          <w:rFonts w:hint="cs"/>
          <w:rtl/>
        </w:rPr>
        <w:t xml:space="preserve"> המשפטית, כך שלא יגידו "לא הבנתי", "לא ידעתי", "לא שמעתי". </w:t>
      </w:r>
    </w:p>
    <w:p w14:paraId="12E3FD17" w14:textId="77777777" w:rsidR="00000000" w:rsidRDefault="000E0F03">
      <w:pPr>
        <w:pStyle w:val="a0"/>
        <w:rPr>
          <w:rFonts w:hint="cs"/>
          <w:rtl/>
        </w:rPr>
      </w:pPr>
    </w:p>
    <w:p w14:paraId="4F710B3C" w14:textId="77777777" w:rsidR="00000000" w:rsidRDefault="000E0F03">
      <w:pPr>
        <w:pStyle w:val="a0"/>
        <w:rPr>
          <w:rFonts w:hint="cs"/>
          <w:rtl/>
        </w:rPr>
      </w:pPr>
      <w:r>
        <w:rPr>
          <w:rFonts w:hint="cs"/>
          <w:rtl/>
        </w:rPr>
        <w:t>1. הצעת חוק הכניסה לישראל (תיקון - סמכויות שר הפנים), משנת 2004 - להלן: הצעת חוק, שהונחה על שולחן הכנסת ביום 14 ביוני 2004 כהצעת חוק פרטית - נועדה לשלול את שיקול הדעת של שר הפנים במתן אשרות לתושב</w:t>
      </w:r>
      <w:r>
        <w:rPr>
          <w:rFonts w:hint="cs"/>
          <w:rtl/>
        </w:rPr>
        <w:t xml:space="preserve">י קבע ותושבות ארעית, ממי ששהה בישראל ללא היתר, שבקשתו לקבלת מעמד סורבה בעבר, או שבקשתו נסמכת על קרבה למי שקיבל מעמד בישראל מכוח קרבה משפחתית לאזרח או תושב. </w:t>
      </w:r>
    </w:p>
    <w:p w14:paraId="3EC8D942" w14:textId="77777777" w:rsidR="00000000" w:rsidRDefault="000E0F03">
      <w:pPr>
        <w:pStyle w:val="a0"/>
        <w:rPr>
          <w:rFonts w:hint="cs"/>
          <w:rtl/>
        </w:rPr>
      </w:pPr>
    </w:p>
    <w:p w14:paraId="3A43985C" w14:textId="77777777" w:rsidR="00000000" w:rsidRDefault="000E0F03">
      <w:pPr>
        <w:pStyle w:val="a0"/>
        <w:rPr>
          <w:rFonts w:hint="cs"/>
          <w:rtl/>
        </w:rPr>
      </w:pPr>
      <w:r>
        <w:rPr>
          <w:rFonts w:hint="cs"/>
          <w:rtl/>
        </w:rPr>
        <w:t>2. בנוסף, הצעת החוק מקימה סמכות לשר הפנים לקבוע מכסה מוגבלת על אשרות לתושבות ארעית ולתושבות קבע שי</w:t>
      </w:r>
      <w:r>
        <w:rPr>
          <w:rFonts w:hint="cs"/>
          <w:rtl/>
        </w:rPr>
        <w:t>ינתנו על-ידיו בכל שנה, וכן סמכות להגביל את מספר האשרות שניתנות למי שמבקשים מעמד בישראל מכוח נישואיהם לאזרחים ישראלים.</w:t>
      </w:r>
    </w:p>
    <w:p w14:paraId="4E38E407" w14:textId="77777777" w:rsidR="00000000" w:rsidRDefault="000E0F03">
      <w:pPr>
        <w:pStyle w:val="a0"/>
        <w:rPr>
          <w:rFonts w:hint="cs"/>
          <w:rtl/>
        </w:rPr>
      </w:pPr>
    </w:p>
    <w:p w14:paraId="7790BBE1" w14:textId="77777777" w:rsidR="00000000" w:rsidRDefault="000E0F03">
      <w:pPr>
        <w:pStyle w:val="a0"/>
        <w:rPr>
          <w:rFonts w:hint="cs"/>
          <w:rtl/>
        </w:rPr>
      </w:pPr>
      <w:r>
        <w:rPr>
          <w:rFonts w:hint="cs"/>
          <w:rtl/>
        </w:rPr>
        <w:t>3. תכלית הצעת החוק הינה דמוגרפית, כפי שצוין מפורשות בדברי ההסבר - כלומר, לא מדובר פה לא בביטחון ולא כלום. בצורה מפורשת אומרים: הצעת חוק ד</w:t>
      </w:r>
      <w:r>
        <w:rPr>
          <w:rFonts w:hint="cs"/>
          <w:rtl/>
        </w:rPr>
        <w:t xml:space="preserve">מוגרפית. </w:t>
      </w:r>
    </w:p>
    <w:p w14:paraId="068490B1" w14:textId="77777777" w:rsidR="00000000" w:rsidRDefault="000E0F03">
      <w:pPr>
        <w:pStyle w:val="a0"/>
        <w:rPr>
          <w:rFonts w:hint="cs"/>
          <w:rtl/>
        </w:rPr>
      </w:pPr>
    </w:p>
    <w:p w14:paraId="26AF83C9" w14:textId="77777777" w:rsidR="00000000" w:rsidRDefault="000E0F03">
      <w:pPr>
        <w:pStyle w:val="af0"/>
        <w:rPr>
          <w:rtl/>
        </w:rPr>
      </w:pPr>
      <w:r>
        <w:rPr>
          <w:rFonts w:hint="eastAsia"/>
          <w:rtl/>
        </w:rPr>
        <w:t>קריאה</w:t>
      </w:r>
      <w:r>
        <w:rPr>
          <w:rtl/>
        </w:rPr>
        <w:t>:</w:t>
      </w:r>
    </w:p>
    <w:p w14:paraId="365F7350" w14:textId="77777777" w:rsidR="00000000" w:rsidRDefault="000E0F03">
      <w:pPr>
        <w:pStyle w:val="a0"/>
        <w:rPr>
          <w:rFonts w:hint="cs"/>
          <w:rtl/>
        </w:rPr>
      </w:pPr>
    </w:p>
    <w:p w14:paraId="06D78DDF" w14:textId="77777777" w:rsidR="00000000" w:rsidRDefault="000E0F03">
      <w:pPr>
        <w:pStyle w:val="a0"/>
        <w:rPr>
          <w:rFonts w:hint="cs"/>
          <w:rtl/>
        </w:rPr>
      </w:pPr>
      <w:r>
        <w:rPr>
          <w:rFonts w:hint="cs"/>
          <w:rtl/>
        </w:rPr>
        <w:t xml:space="preserve">טוב מאוד. </w:t>
      </w:r>
    </w:p>
    <w:p w14:paraId="166A5445" w14:textId="77777777" w:rsidR="00000000" w:rsidRDefault="000E0F03">
      <w:pPr>
        <w:pStyle w:val="a0"/>
        <w:rPr>
          <w:rFonts w:hint="cs"/>
          <w:rtl/>
        </w:rPr>
      </w:pPr>
    </w:p>
    <w:p w14:paraId="082F8DA6" w14:textId="77777777" w:rsidR="00000000" w:rsidRDefault="000E0F03">
      <w:pPr>
        <w:pStyle w:val="-"/>
        <w:rPr>
          <w:rtl/>
        </w:rPr>
      </w:pPr>
      <w:bookmarkStart w:id="267" w:name="FS000000558T21_07_2004_15_21_46C"/>
      <w:bookmarkEnd w:id="267"/>
      <w:r>
        <w:rPr>
          <w:rtl/>
        </w:rPr>
        <w:t>עזמי בשארה (בל"ד):</w:t>
      </w:r>
    </w:p>
    <w:p w14:paraId="2359BDB9" w14:textId="77777777" w:rsidR="00000000" w:rsidRDefault="000E0F03">
      <w:pPr>
        <w:pStyle w:val="a0"/>
        <w:rPr>
          <w:rtl/>
        </w:rPr>
      </w:pPr>
    </w:p>
    <w:p w14:paraId="44D02053" w14:textId="77777777" w:rsidR="00000000" w:rsidRDefault="000E0F03">
      <w:pPr>
        <w:pStyle w:val="a0"/>
        <w:rPr>
          <w:rFonts w:hint="cs"/>
          <w:rtl/>
        </w:rPr>
      </w:pPr>
      <w:r>
        <w:rPr>
          <w:rFonts w:hint="cs"/>
          <w:rtl/>
        </w:rPr>
        <w:t xml:space="preserve">מלים אחרות לגזענית. </w:t>
      </w:r>
    </w:p>
    <w:p w14:paraId="7F74D9E1" w14:textId="77777777" w:rsidR="00000000" w:rsidRDefault="000E0F03">
      <w:pPr>
        <w:pStyle w:val="a0"/>
        <w:rPr>
          <w:rFonts w:hint="cs"/>
          <w:rtl/>
        </w:rPr>
      </w:pPr>
    </w:p>
    <w:p w14:paraId="40D782C0" w14:textId="77777777" w:rsidR="00000000" w:rsidRDefault="000E0F03">
      <w:pPr>
        <w:pStyle w:val="a0"/>
        <w:rPr>
          <w:rFonts w:hint="cs"/>
          <w:rtl/>
        </w:rPr>
      </w:pPr>
      <w:r>
        <w:rPr>
          <w:rFonts w:hint="cs"/>
          <w:rtl/>
        </w:rPr>
        <w:t>4. ועדת השרים לענייני חקיקה החליטה ביום 27 ביוני 2004, ברוב של ארבעה חברים, כנגד דעתו החולקת של שר הפנים, על תמיכת הממשלה בהצעה. שר הפנים הגיש ערר לממשלה על החלטה זו, ובו צוין, בין הי</w:t>
      </w:r>
      <w:r>
        <w:rPr>
          <w:rFonts w:hint="cs"/>
          <w:rtl/>
        </w:rPr>
        <w:t xml:space="preserve">תר - אני מצטט את הערר שלו - כי כמה רעיונות המופיעים בהצעת החוק הם בלתי ראויים ועלולים לגרום לכשל חמור. </w:t>
      </w:r>
    </w:p>
    <w:p w14:paraId="26BFDCE3" w14:textId="77777777" w:rsidR="00000000" w:rsidRDefault="000E0F03">
      <w:pPr>
        <w:pStyle w:val="a0"/>
        <w:rPr>
          <w:rFonts w:hint="cs"/>
          <w:rtl/>
        </w:rPr>
      </w:pPr>
    </w:p>
    <w:p w14:paraId="2989C1D7" w14:textId="77777777" w:rsidR="00000000" w:rsidRDefault="000E0F03">
      <w:pPr>
        <w:pStyle w:val="a0"/>
        <w:rPr>
          <w:rFonts w:hint="cs"/>
          <w:rtl/>
        </w:rPr>
      </w:pPr>
      <w:r>
        <w:rPr>
          <w:rFonts w:hint="cs"/>
          <w:rtl/>
        </w:rPr>
        <w:t xml:space="preserve">5. הממשלה דנה בישיבתה האחרונה - - </w:t>
      </w:r>
    </w:p>
    <w:p w14:paraId="24DE12A0" w14:textId="77777777" w:rsidR="00000000" w:rsidRDefault="000E0F03">
      <w:pPr>
        <w:pStyle w:val="a0"/>
        <w:rPr>
          <w:rFonts w:hint="cs"/>
          <w:rtl/>
        </w:rPr>
      </w:pPr>
    </w:p>
    <w:p w14:paraId="767D3C78" w14:textId="77777777" w:rsidR="00000000" w:rsidRDefault="000E0F03">
      <w:pPr>
        <w:pStyle w:val="af1"/>
        <w:rPr>
          <w:rFonts w:hint="cs"/>
          <w:rtl/>
        </w:rPr>
      </w:pPr>
      <w:r>
        <w:rPr>
          <w:rFonts w:hint="cs"/>
          <w:rtl/>
        </w:rPr>
        <w:t>היו"ר אתי לבני:</w:t>
      </w:r>
    </w:p>
    <w:p w14:paraId="3D85B836" w14:textId="77777777" w:rsidR="00000000" w:rsidRDefault="000E0F03">
      <w:pPr>
        <w:pStyle w:val="a0"/>
        <w:rPr>
          <w:rtl/>
        </w:rPr>
      </w:pPr>
    </w:p>
    <w:p w14:paraId="4DF8C9C1" w14:textId="77777777" w:rsidR="00000000" w:rsidRDefault="000E0F03">
      <w:pPr>
        <w:pStyle w:val="a0"/>
        <w:rPr>
          <w:rFonts w:hint="cs"/>
          <w:rtl/>
        </w:rPr>
      </w:pPr>
      <w:r>
        <w:rPr>
          <w:rFonts w:hint="cs"/>
          <w:rtl/>
        </w:rPr>
        <w:t xml:space="preserve">נא לסיים. </w:t>
      </w:r>
    </w:p>
    <w:p w14:paraId="5C60DEA8" w14:textId="77777777" w:rsidR="00000000" w:rsidRDefault="000E0F03">
      <w:pPr>
        <w:pStyle w:val="a0"/>
        <w:rPr>
          <w:rFonts w:hint="cs"/>
          <w:rtl/>
        </w:rPr>
      </w:pPr>
    </w:p>
    <w:p w14:paraId="0B4AC24E" w14:textId="77777777" w:rsidR="00000000" w:rsidRDefault="000E0F03">
      <w:pPr>
        <w:pStyle w:val="-"/>
        <w:rPr>
          <w:rtl/>
        </w:rPr>
      </w:pPr>
      <w:bookmarkStart w:id="268" w:name="FS000000558T21_07_2004_15_25_14C"/>
      <w:bookmarkEnd w:id="268"/>
      <w:r>
        <w:rPr>
          <w:rtl/>
        </w:rPr>
        <w:t>עזמי בשארה (בל"ד):</w:t>
      </w:r>
    </w:p>
    <w:p w14:paraId="4E0CD3B2" w14:textId="77777777" w:rsidR="00000000" w:rsidRDefault="000E0F03">
      <w:pPr>
        <w:pStyle w:val="a0"/>
        <w:rPr>
          <w:rtl/>
        </w:rPr>
      </w:pPr>
    </w:p>
    <w:p w14:paraId="5D2237B1" w14:textId="77777777" w:rsidR="00000000" w:rsidRDefault="000E0F03">
      <w:pPr>
        <w:pStyle w:val="a0"/>
        <w:rPr>
          <w:rFonts w:hint="cs"/>
          <w:rtl/>
        </w:rPr>
      </w:pPr>
      <w:r>
        <w:rPr>
          <w:rFonts w:hint="cs"/>
          <w:rtl/>
        </w:rPr>
        <w:t>- - ביום ראשון, 18 ביולי 2004, בערר שהגיש שר הפנים, והחליטה לדחותו</w:t>
      </w:r>
      <w:r>
        <w:rPr>
          <w:rFonts w:hint="cs"/>
          <w:rtl/>
        </w:rPr>
        <w:t xml:space="preserve"> ולתמוך בהצעת החוק. </w:t>
      </w:r>
    </w:p>
    <w:p w14:paraId="04BF6DF3" w14:textId="77777777" w:rsidR="00000000" w:rsidRDefault="000E0F03">
      <w:pPr>
        <w:pStyle w:val="a0"/>
        <w:rPr>
          <w:rFonts w:hint="cs"/>
          <w:rtl/>
        </w:rPr>
      </w:pPr>
    </w:p>
    <w:p w14:paraId="3EE9C54A" w14:textId="77777777" w:rsidR="00000000" w:rsidRDefault="000E0F03">
      <w:pPr>
        <w:pStyle w:val="af1"/>
        <w:rPr>
          <w:rFonts w:hint="cs"/>
          <w:rtl/>
        </w:rPr>
      </w:pPr>
      <w:bookmarkStart w:id="269" w:name="FS000000558T21_07_2004_15_26_13C"/>
      <w:bookmarkEnd w:id="269"/>
      <w:r>
        <w:rPr>
          <w:rFonts w:hint="cs"/>
          <w:rtl/>
        </w:rPr>
        <w:t>היו"ר אתי לבני:</w:t>
      </w:r>
    </w:p>
    <w:p w14:paraId="294282B3" w14:textId="77777777" w:rsidR="00000000" w:rsidRDefault="000E0F03">
      <w:pPr>
        <w:pStyle w:val="a0"/>
        <w:rPr>
          <w:rtl/>
        </w:rPr>
      </w:pPr>
    </w:p>
    <w:p w14:paraId="779CC632" w14:textId="77777777" w:rsidR="00000000" w:rsidRDefault="000E0F03">
      <w:pPr>
        <w:pStyle w:val="a0"/>
        <w:rPr>
          <w:rFonts w:hint="cs"/>
          <w:rtl/>
        </w:rPr>
      </w:pPr>
      <w:r>
        <w:rPr>
          <w:rFonts w:hint="cs"/>
          <w:rtl/>
        </w:rPr>
        <w:t xml:space="preserve">תודה רבה. </w:t>
      </w:r>
    </w:p>
    <w:p w14:paraId="546C5CB5" w14:textId="77777777" w:rsidR="00000000" w:rsidRDefault="000E0F03">
      <w:pPr>
        <w:pStyle w:val="a0"/>
        <w:rPr>
          <w:rFonts w:hint="cs"/>
          <w:rtl/>
        </w:rPr>
      </w:pPr>
    </w:p>
    <w:p w14:paraId="5C2D5EFF" w14:textId="77777777" w:rsidR="00000000" w:rsidRDefault="000E0F03">
      <w:pPr>
        <w:pStyle w:val="-"/>
        <w:rPr>
          <w:rtl/>
        </w:rPr>
      </w:pPr>
      <w:bookmarkStart w:id="270" w:name="FS000000558T21_07_2004_15_25_53C"/>
      <w:bookmarkEnd w:id="270"/>
      <w:r>
        <w:rPr>
          <w:rtl/>
        </w:rPr>
        <w:t>עזמי בשארה (בל"ד):</w:t>
      </w:r>
    </w:p>
    <w:p w14:paraId="53A25545" w14:textId="77777777" w:rsidR="00000000" w:rsidRDefault="000E0F03">
      <w:pPr>
        <w:pStyle w:val="a0"/>
        <w:rPr>
          <w:rtl/>
        </w:rPr>
      </w:pPr>
    </w:p>
    <w:p w14:paraId="15AE22D8" w14:textId="77777777" w:rsidR="00000000" w:rsidRDefault="000E0F03">
      <w:pPr>
        <w:pStyle w:val="a0"/>
        <w:rPr>
          <w:rFonts w:hint="cs"/>
          <w:rtl/>
        </w:rPr>
      </w:pPr>
      <w:r>
        <w:rPr>
          <w:rFonts w:hint="cs"/>
          <w:rtl/>
        </w:rPr>
        <w:t>גברתי, לא. אני צריך להגיד את ההתנגדות כאן. אני חושב שזה חשוב - - -</w:t>
      </w:r>
    </w:p>
    <w:p w14:paraId="547B65B9" w14:textId="77777777" w:rsidR="00000000" w:rsidRDefault="000E0F03">
      <w:pPr>
        <w:pStyle w:val="a0"/>
        <w:rPr>
          <w:rFonts w:hint="cs"/>
          <w:rtl/>
        </w:rPr>
      </w:pPr>
    </w:p>
    <w:p w14:paraId="1CFA5F53" w14:textId="77777777" w:rsidR="00000000" w:rsidRDefault="000E0F03">
      <w:pPr>
        <w:pStyle w:val="af1"/>
        <w:rPr>
          <w:rFonts w:hint="cs"/>
          <w:rtl/>
        </w:rPr>
      </w:pPr>
      <w:r>
        <w:rPr>
          <w:rFonts w:hint="cs"/>
          <w:rtl/>
        </w:rPr>
        <w:t>היו"ר אתי לבני:</w:t>
      </w:r>
    </w:p>
    <w:p w14:paraId="4C27A2F5" w14:textId="77777777" w:rsidR="00000000" w:rsidRDefault="000E0F03">
      <w:pPr>
        <w:pStyle w:val="a0"/>
        <w:rPr>
          <w:rFonts w:hint="cs"/>
          <w:rtl/>
        </w:rPr>
      </w:pPr>
    </w:p>
    <w:p w14:paraId="27A36680" w14:textId="77777777" w:rsidR="00000000" w:rsidRDefault="000E0F03">
      <w:pPr>
        <w:pStyle w:val="af1"/>
        <w:rPr>
          <w:rFonts w:hint="cs"/>
          <w:rtl/>
        </w:rPr>
      </w:pPr>
    </w:p>
    <w:p w14:paraId="429FF9A4" w14:textId="77777777" w:rsidR="00000000" w:rsidRDefault="000E0F03">
      <w:pPr>
        <w:pStyle w:val="a0"/>
        <w:rPr>
          <w:rFonts w:hint="cs"/>
          <w:rtl/>
        </w:rPr>
      </w:pPr>
      <w:r>
        <w:rPr>
          <w:rFonts w:hint="cs"/>
          <w:rtl/>
        </w:rPr>
        <w:t xml:space="preserve">במשפט אחד, בבקשה. </w:t>
      </w:r>
    </w:p>
    <w:p w14:paraId="0E38EAD0" w14:textId="77777777" w:rsidR="00000000" w:rsidRDefault="000E0F03">
      <w:pPr>
        <w:pStyle w:val="a0"/>
        <w:rPr>
          <w:rFonts w:hint="cs"/>
          <w:rtl/>
        </w:rPr>
      </w:pPr>
    </w:p>
    <w:p w14:paraId="3894E60F" w14:textId="77777777" w:rsidR="00000000" w:rsidRDefault="000E0F03">
      <w:pPr>
        <w:pStyle w:val="af0"/>
        <w:rPr>
          <w:rtl/>
        </w:rPr>
      </w:pPr>
      <w:r>
        <w:rPr>
          <w:rFonts w:hint="eastAsia"/>
          <w:rtl/>
        </w:rPr>
        <w:t>קריאה</w:t>
      </w:r>
      <w:r>
        <w:rPr>
          <w:rtl/>
        </w:rPr>
        <w:t>:</w:t>
      </w:r>
    </w:p>
    <w:p w14:paraId="434AA5A4" w14:textId="77777777" w:rsidR="00000000" w:rsidRDefault="000E0F03">
      <w:pPr>
        <w:pStyle w:val="a0"/>
        <w:rPr>
          <w:rFonts w:hint="cs"/>
          <w:rtl/>
        </w:rPr>
      </w:pPr>
    </w:p>
    <w:p w14:paraId="21C15667" w14:textId="77777777" w:rsidR="00000000" w:rsidRDefault="000E0F03">
      <w:pPr>
        <w:pStyle w:val="a0"/>
        <w:rPr>
          <w:rFonts w:hint="cs"/>
          <w:rtl/>
        </w:rPr>
      </w:pPr>
      <w:r>
        <w:rPr>
          <w:rFonts w:hint="cs"/>
          <w:rtl/>
        </w:rPr>
        <w:t>- - -</w:t>
      </w:r>
    </w:p>
    <w:p w14:paraId="111C6E62" w14:textId="77777777" w:rsidR="00000000" w:rsidRDefault="000E0F03">
      <w:pPr>
        <w:pStyle w:val="a0"/>
        <w:rPr>
          <w:rFonts w:hint="cs"/>
          <w:rtl/>
        </w:rPr>
      </w:pPr>
    </w:p>
    <w:p w14:paraId="0AC36B97" w14:textId="77777777" w:rsidR="00000000" w:rsidRDefault="000E0F03">
      <w:pPr>
        <w:pStyle w:val="-"/>
        <w:rPr>
          <w:rtl/>
        </w:rPr>
      </w:pPr>
      <w:bookmarkStart w:id="271" w:name="FS000000558T21_07_2004_15_27_12C"/>
      <w:bookmarkEnd w:id="271"/>
      <w:r>
        <w:rPr>
          <w:rtl/>
        </w:rPr>
        <w:t>עזמי בשארה (בל"ד):</w:t>
      </w:r>
    </w:p>
    <w:p w14:paraId="060325FF" w14:textId="77777777" w:rsidR="00000000" w:rsidRDefault="000E0F03">
      <w:pPr>
        <w:pStyle w:val="a0"/>
        <w:rPr>
          <w:rtl/>
        </w:rPr>
      </w:pPr>
    </w:p>
    <w:p w14:paraId="41D56C92" w14:textId="77777777" w:rsidR="00000000" w:rsidRDefault="000E0F03">
      <w:pPr>
        <w:pStyle w:val="a0"/>
        <w:rPr>
          <w:rFonts w:hint="cs"/>
          <w:rtl/>
        </w:rPr>
      </w:pPr>
      <w:r>
        <w:rPr>
          <w:rFonts w:hint="cs"/>
          <w:rtl/>
        </w:rPr>
        <w:t>אין להכביר מלים על החומרה הרבה שבהצעת החוק ש</w:t>
      </w:r>
      <w:r>
        <w:rPr>
          <w:rFonts w:hint="cs"/>
          <w:rtl/>
        </w:rPr>
        <w:t xml:space="preserve">הינה גזענית במוצהר ועל החומרה היתירה שבהחלטת הממשלה לתמוך בה. חוק זה הינו בלתי חוקתי באופן קיצוני. הוא גזעני ומפלה, הוא אינו מידתי בהיותו בלתי סביר באופן קיצוני - - </w:t>
      </w:r>
    </w:p>
    <w:p w14:paraId="33B2FB13" w14:textId="77777777" w:rsidR="00000000" w:rsidRDefault="000E0F03">
      <w:pPr>
        <w:pStyle w:val="a0"/>
        <w:rPr>
          <w:rFonts w:hint="cs"/>
          <w:rtl/>
        </w:rPr>
      </w:pPr>
    </w:p>
    <w:p w14:paraId="7456E02A" w14:textId="77777777" w:rsidR="00000000" w:rsidRDefault="000E0F03">
      <w:pPr>
        <w:pStyle w:val="af1"/>
        <w:rPr>
          <w:rFonts w:hint="cs"/>
          <w:rtl/>
        </w:rPr>
      </w:pPr>
      <w:r>
        <w:rPr>
          <w:rFonts w:hint="cs"/>
          <w:rtl/>
        </w:rPr>
        <w:t>היו"ר אתי לבני:</w:t>
      </w:r>
    </w:p>
    <w:p w14:paraId="43E2AA69" w14:textId="77777777" w:rsidR="00000000" w:rsidRDefault="000E0F03">
      <w:pPr>
        <w:pStyle w:val="a0"/>
        <w:rPr>
          <w:rFonts w:hint="cs"/>
          <w:rtl/>
        </w:rPr>
      </w:pPr>
    </w:p>
    <w:p w14:paraId="69B0616C" w14:textId="77777777" w:rsidR="00000000" w:rsidRDefault="000E0F03">
      <w:pPr>
        <w:pStyle w:val="a0"/>
        <w:rPr>
          <w:rFonts w:hint="cs"/>
          <w:rtl/>
        </w:rPr>
      </w:pPr>
      <w:r>
        <w:rPr>
          <w:rFonts w:hint="cs"/>
          <w:rtl/>
        </w:rPr>
        <w:t>נא לסיים.</w:t>
      </w:r>
    </w:p>
    <w:p w14:paraId="2E965FED" w14:textId="77777777" w:rsidR="00000000" w:rsidRDefault="000E0F03">
      <w:pPr>
        <w:pStyle w:val="a0"/>
        <w:rPr>
          <w:rFonts w:hint="cs"/>
          <w:rtl/>
        </w:rPr>
      </w:pPr>
    </w:p>
    <w:p w14:paraId="59EACBF5" w14:textId="77777777" w:rsidR="00000000" w:rsidRDefault="000E0F03">
      <w:pPr>
        <w:pStyle w:val="-"/>
        <w:rPr>
          <w:rtl/>
        </w:rPr>
      </w:pPr>
      <w:bookmarkStart w:id="272" w:name="FS000000558T21_07_2004_15_29_29C"/>
      <w:bookmarkEnd w:id="272"/>
      <w:r>
        <w:rPr>
          <w:rtl/>
        </w:rPr>
        <w:t>עזמי בשארה (בל"ד):</w:t>
      </w:r>
    </w:p>
    <w:p w14:paraId="1F9F4D13" w14:textId="77777777" w:rsidR="00000000" w:rsidRDefault="000E0F03">
      <w:pPr>
        <w:pStyle w:val="a0"/>
        <w:rPr>
          <w:rtl/>
        </w:rPr>
      </w:pPr>
    </w:p>
    <w:p w14:paraId="3D5C87ED" w14:textId="77777777" w:rsidR="00000000" w:rsidRDefault="000E0F03">
      <w:pPr>
        <w:pStyle w:val="a0"/>
        <w:rPr>
          <w:rFonts w:hint="cs"/>
          <w:rtl/>
        </w:rPr>
      </w:pPr>
      <w:r>
        <w:rPr>
          <w:rFonts w:hint="cs"/>
          <w:rtl/>
        </w:rPr>
        <w:t>- - שרירותי וגורף - -</w:t>
      </w:r>
    </w:p>
    <w:p w14:paraId="21D76784" w14:textId="77777777" w:rsidR="00000000" w:rsidRDefault="000E0F03">
      <w:pPr>
        <w:pStyle w:val="a0"/>
        <w:rPr>
          <w:rFonts w:hint="cs"/>
          <w:rtl/>
        </w:rPr>
      </w:pPr>
    </w:p>
    <w:p w14:paraId="5FAAF351" w14:textId="77777777" w:rsidR="00000000" w:rsidRDefault="000E0F03">
      <w:pPr>
        <w:pStyle w:val="af1"/>
        <w:rPr>
          <w:rFonts w:hint="cs"/>
          <w:rtl/>
        </w:rPr>
      </w:pPr>
      <w:r>
        <w:rPr>
          <w:rFonts w:hint="cs"/>
          <w:rtl/>
        </w:rPr>
        <w:t>היו"ר אתי לבני:</w:t>
      </w:r>
    </w:p>
    <w:p w14:paraId="3C454564" w14:textId="77777777" w:rsidR="00000000" w:rsidRDefault="000E0F03">
      <w:pPr>
        <w:pStyle w:val="a0"/>
        <w:rPr>
          <w:rFonts w:hint="cs"/>
          <w:rtl/>
        </w:rPr>
      </w:pPr>
    </w:p>
    <w:p w14:paraId="4883D46F" w14:textId="77777777" w:rsidR="00000000" w:rsidRDefault="000E0F03">
      <w:pPr>
        <w:pStyle w:val="a0"/>
        <w:rPr>
          <w:rFonts w:hint="cs"/>
          <w:rtl/>
        </w:rPr>
      </w:pPr>
      <w:r>
        <w:rPr>
          <w:rFonts w:hint="cs"/>
          <w:rtl/>
        </w:rPr>
        <w:t>ח</w:t>
      </w:r>
      <w:r>
        <w:rPr>
          <w:rFonts w:hint="cs"/>
          <w:rtl/>
        </w:rPr>
        <w:t>בר הכנסת בשארה - - -</w:t>
      </w:r>
    </w:p>
    <w:p w14:paraId="04798EA1" w14:textId="77777777" w:rsidR="00000000" w:rsidRDefault="000E0F03">
      <w:pPr>
        <w:pStyle w:val="a0"/>
        <w:rPr>
          <w:rFonts w:hint="cs"/>
          <w:rtl/>
        </w:rPr>
      </w:pPr>
    </w:p>
    <w:p w14:paraId="466163F8" w14:textId="77777777" w:rsidR="00000000" w:rsidRDefault="000E0F03">
      <w:pPr>
        <w:pStyle w:val="-"/>
        <w:rPr>
          <w:rtl/>
        </w:rPr>
      </w:pPr>
      <w:bookmarkStart w:id="273" w:name="FS000000558T21_07_2004_15_30_11C"/>
      <w:bookmarkEnd w:id="273"/>
      <w:r>
        <w:rPr>
          <w:rtl/>
        </w:rPr>
        <w:t>עזמי בשארה (בל"ד):</w:t>
      </w:r>
    </w:p>
    <w:p w14:paraId="214504C0" w14:textId="77777777" w:rsidR="00000000" w:rsidRDefault="000E0F03">
      <w:pPr>
        <w:pStyle w:val="a0"/>
        <w:rPr>
          <w:rtl/>
        </w:rPr>
      </w:pPr>
    </w:p>
    <w:p w14:paraId="6FD4038D" w14:textId="77777777" w:rsidR="00000000" w:rsidRDefault="000E0F03">
      <w:pPr>
        <w:pStyle w:val="a0"/>
        <w:rPr>
          <w:rFonts w:hint="cs"/>
          <w:rtl/>
        </w:rPr>
      </w:pPr>
      <w:r>
        <w:rPr>
          <w:rFonts w:hint="cs"/>
          <w:rtl/>
        </w:rPr>
        <w:t xml:space="preserve">- - והוא מפר את עקרונות היסוד במשטר הדמוקרטי. </w:t>
      </w:r>
    </w:p>
    <w:p w14:paraId="33993534" w14:textId="77777777" w:rsidR="00000000" w:rsidRDefault="000E0F03">
      <w:pPr>
        <w:pStyle w:val="a0"/>
        <w:rPr>
          <w:rFonts w:hint="cs"/>
          <w:rtl/>
        </w:rPr>
      </w:pPr>
    </w:p>
    <w:p w14:paraId="179AE4D5" w14:textId="77777777" w:rsidR="00000000" w:rsidRDefault="000E0F03">
      <w:pPr>
        <w:pStyle w:val="af1"/>
        <w:rPr>
          <w:rFonts w:hint="cs"/>
          <w:rtl/>
        </w:rPr>
      </w:pPr>
      <w:r>
        <w:rPr>
          <w:rFonts w:hint="cs"/>
          <w:rtl/>
        </w:rPr>
        <w:t>היו"ר אתי לבני:</w:t>
      </w:r>
    </w:p>
    <w:p w14:paraId="2C498A29" w14:textId="77777777" w:rsidR="00000000" w:rsidRDefault="000E0F03">
      <w:pPr>
        <w:pStyle w:val="a0"/>
        <w:rPr>
          <w:rFonts w:hint="cs"/>
          <w:rtl/>
        </w:rPr>
      </w:pPr>
    </w:p>
    <w:p w14:paraId="1C460503" w14:textId="77777777" w:rsidR="00000000" w:rsidRDefault="000E0F03">
      <w:pPr>
        <w:pStyle w:val="a0"/>
        <w:rPr>
          <w:rFonts w:hint="cs"/>
          <w:rtl/>
        </w:rPr>
      </w:pPr>
      <w:r>
        <w:rPr>
          <w:rFonts w:hint="cs"/>
          <w:rtl/>
        </w:rPr>
        <w:t xml:space="preserve">אני מבקשת ממך, סיים. תודה. חבר הכנסת כחלון מבקש להשיב. בבקשה. </w:t>
      </w:r>
    </w:p>
    <w:p w14:paraId="453B0DD2" w14:textId="77777777" w:rsidR="00000000" w:rsidRDefault="000E0F03">
      <w:pPr>
        <w:pStyle w:val="a0"/>
        <w:rPr>
          <w:rFonts w:hint="cs"/>
          <w:rtl/>
        </w:rPr>
      </w:pPr>
    </w:p>
    <w:p w14:paraId="058E00F1" w14:textId="77777777" w:rsidR="00000000" w:rsidRDefault="000E0F03">
      <w:pPr>
        <w:pStyle w:val="af0"/>
        <w:rPr>
          <w:rtl/>
        </w:rPr>
      </w:pPr>
      <w:r>
        <w:rPr>
          <w:rFonts w:hint="eastAsia"/>
          <w:rtl/>
        </w:rPr>
        <w:t>קריאה</w:t>
      </w:r>
      <w:r>
        <w:rPr>
          <w:rtl/>
        </w:rPr>
        <w:t>:</w:t>
      </w:r>
    </w:p>
    <w:p w14:paraId="33C6D440" w14:textId="77777777" w:rsidR="00000000" w:rsidRDefault="000E0F03">
      <w:pPr>
        <w:pStyle w:val="a0"/>
        <w:rPr>
          <w:rFonts w:hint="cs"/>
          <w:rtl/>
        </w:rPr>
      </w:pPr>
    </w:p>
    <w:p w14:paraId="6DC965A7" w14:textId="77777777" w:rsidR="00000000" w:rsidRDefault="000E0F03">
      <w:pPr>
        <w:pStyle w:val="a0"/>
        <w:rPr>
          <w:rFonts w:hint="cs"/>
          <w:rtl/>
        </w:rPr>
      </w:pPr>
      <w:r>
        <w:rPr>
          <w:rFonts w:hint="cs"/>
          <w:rtl/>
        </w:rPr>
        <w:t xml:space="preserve">למה אתה עולה? עזוב. </w:t>
      </w:r>
    </w:p>
    <w:p w14:paraId="624D9FAB" w14:textId="77777777" w:rsidR="00000000" w:rsidRDefault="000E0F03">
      <w:pPr>
        <w:pStyle w:val="a0"/>
        <w:rPr>
          <w:rFonts w:hint="cs"/>
          <w:rtl/>
        </w:rPr>
      </w:pPr>
    </w:p>
    <w:p w14:paraId="56F34174" w14:textId="77777777" w:rsidR="00000000" w:rsidRDefault="000E0F03">
      <w:pPr>
        <w:pStyle w:val="a"/>
        <w:rPr>
          <w:rtl/>
        </w:rPr>
      </w:pPr>
      <w:bookmarkStart w:id="274" w:name="FS000001034T21_07_2004_15_32_13"/>
      <w:bookmarkStart w:id="275" w:name="_Toc87615554"/>
      <w:bookmarkEnd w:id="274"/>
      <w:r>
        <w:rPr>
          <w:rFonts w:hint="eastAsia"/>
          <w:rtl/>
        </w:rPr>
        <w:t>משה</w:t>
      </w:r>
      <w:r>
        <w:rPr>
          <w:rtl/>
        </w:rPr>
        <w:t xml:space="preserve"> כחלון (הליכוד):</w:t>
      </w:r>
      <w:bookmarkEnd w:id="275"/>
    </w:p>
    <w:p w14:paraId="4D22F347" w14:textId="77777777" w:rsidR="00000000" w:rsidRDefault="000E0F03">
      <w:pPr>
        <w:pStyle w:val="a0"/>
        <w:rPr>
          <w:rFonts w:hint="cs"/>
          <w:rtl/>
        </w:rPr>
      </w:pPr>
    </w:p>
    <w:p w14:paraId="50DBD976" w14:textId="77777777" w:rsidR="00000000" w:rsidRDefault="000E0F03">
      <w:pPr>
        <w:pStyle w:val="a0"/>
        <w:rPr>
          <w:rFonts w:hint="cs"/>
          <w:rtl/>
        </w:rPr>
      </w:pPr>
      <w:r>
        <w:rPr>
          <w:rFonts w:hint="cs"/>
          <w:rtl/>
        </w:rPr>
        <w:t xml:space="preserve">חשוב לי לגבי שר המשפטים. </w:t>
      </w:r>
    </w:p>
    <w:p w14:paraId="1D326893" w14:textId="77777777" w:rsidR="00000000" w:rsidRDefault="000E0F03">
      <w:pPr>
        <w:pStyle w:val="a0"/>
        <w:rPr>
          <w:rFonts w:hint="cs"/>
          <w:rtl/>
        </w:rPr>
      </w:pPr>
    </w:p>
    <w:p w14:paraId="31E287AD" w14:textId="77777777" w:rsidR="00000000" w:rsidRDefault="000E0F03">
      <w:pPr>
        <w:pStyle w:val="a0"/>
        <w:rPr>
          <w:rFonts w:hint="cs"/>
          <w:rtl/>
        </w:rPr>
      </w:pPr>
      <w:r>
        <w:rPr>
          <w:rFonts w:hint="cs"/>
          <w:rtl/>
        </w:rPr>
        <w:t>גברתי ה</w:t>
      </w:r>
      <w:r>
        <w:rPr>
          <w:rFonts w:hint="cs"/>
          <w:rtl/>
        </w:rPr>
        <w:t xml:space="preserve">יושבת-ראש, אדוני ראש הממשלה, חברי הכנסת, שני משפטים קצרים. את חבר הכנסת בשארה אני מבין. זה מטרפד לו את האסטרטגיה שלו, של מדינת כל אזרחיה, של טשטוש הזהות היהודית. </w:t>
      </w:r>
    </w:p>
    <w:p w14:paraId="5A7BBB22" w14:textId="77777777" w:rsidR="00000000" w:rsidRDefault="000E0F03">
      <w:pPr>
        <w:pStyle w:val="a0"/>
        <w:rPr>
          <w:rFonts w:hint="cs"/>
          <w:rtl/>
        </w:rPr>
      </w:pPr>
    </w:p>
    <w:p w14:paraId="57C6E589" w14:textId="77777777" w:rsidR="00000000" w:rsidRDefault="000E0F03">
      <w:pPr>
        <w:pStyle w:val="af0"/>
        <w:rPr>
          <w:rtl/>
        </w:rPr>
      </w:pPr>
      <w:r>
        <w:rPr>
          <w:rFonts w:hint="eastAsia"/>
          <w:rtl/>
        </w:rPr>
        <w:t>עזמי</w:t>
      </w:r>
      <w:r>
        <w:rPr>
          <w:rtl/>
        </w:rPr>
        <w:t xml:space="preserve"> בשארה (בל"ד):</w:t>
      </w:r>
    </w:p>
    <w:p w14:paraId="04609EFA" w14:textId="77777777" w:rsidR="00000000" w:rsidRDefault="000E0F03">
      <w:pPr>
        <w:pStyle w:val="a0"/>
        <w:rPr>
          <w:rFonts w:hint="cs"/>
          <w:rtl/>
        </w:rPr>
      </w:pPr>
    </w:p>
    <w:p w14:paraId="09BF8702" w14:textId="77777777" w:rsidR="00000000" w:rsidRDefault="000E0F03">
      <w:pPr>
        <w:pStyle w:val="a0"/>
        <w:rPr>
          <w:rFonts w:hint="cs"/>
          <w:rtl/>
        </w:rPr>
      </w:pPr>
      <w:r>
        <w:rPr>
          <w:rFonts w:hint="cs"/>
          <w:rtl/>
        </w:rPr>
        <w:t>- - -</w:t>
      </w:r>
    </w:p>
    <w:p w14:paraId="13AB1552" w14:textId="77777777" w:rsidR="00000000" w:rsidRDefault="000E0F03">
      <w:pPr>
        <w:pStyle w:val="a0"/>
        <w:rPr>
          <w:rFonts w:hint="cs"/>
          <w:rtl/>
        </w:rPr>
      </w:pPr>
    </w:p>
    <w:p w14:paraId="255DAA1B" w14:textId="77777777" w:rsidR="00000000" w:rsidRDefault="000E0F03">
      <w:pPr>
        <w:pStyle w:val="-"/>
        <w:rPr>
          <w:rtl/>
        </w:rPr>
      </w:pPr>
      <w:bookmarkStart w:id="276" w:name="FS000001034T21_07_2004_15_33_04C"/>
      <w:bookmarkEnd w:id="276"/>
      <w:r>
        <w:rPr>
          <w:rtl/>
        </w:rPr>
        <w:t>משה כחלון (הליכוד):</w:t>
      </w:r>
    </w:p>
    <w:p w14:paraId="155393F2" w14:textId="77777777" w:rsidR="00000000" w:rsidRDefault="000E0F03">
      <w:pPr>
        <w:pStyle w:val="a0"/>
        <w:rPr>
          <w:rtl/>
        </w:rPr>
      </w:pPr>
    </w:p>
    <w:p w14:paraId="425F5EFD" w14:textId="77777777" w:rsidR="00000000" w:rsidRDefault="000E0F03">
      <w:pPr>
        <w:pStyle w:val="a0"/>
        <w:rPr>
          <w:rFonts w:hint="cs"/>
          <w:rtl/>
        </w:rPr>
      </w:pPr>
      <w:r>
        <w:rPr>
          <w:rFonts w:hint="cs"/>
          <w:rtl/>
        </w:rPr>
        <w:t>אין לי בעיה עם זה. אין לי בעיה. זה לגיטימי מ</w:t>
      </w:r>
      <w:r>
        <w:rPr>
          <w:rFonts w:hint="cs"/>
          <w:rtl/>
        </w:rPr>
        <w:t xml:space="preserve">בחינתך. אתה רוצה מינימום יהודים, מקסימום - לא יודע. אבל אני לא מבין את האופוזיציה. יש לי בעיה עם האופוזיציה שמשתפת אתך פעולה בנושא הזה. זה דבר אחד. </w:t>
      </w:r>
    </w:p>
    <w:p w14:paraId="5FCBF2F7" w14:textId="77777777" w:rsidR="00000000" w:rsidRDefault="000E0F03">
      <w:pPr>
        <w:pStyle w:val="a0"/>
        <w:rPr>
          <w:rFonts w:hint="cs"/>
          <w:rtl/>
        </w:rPr>
      </w:pPr>
    </w:p>
    <w:p w14:paraId="2E34CC84" w14:textId="77777777" w:rsidR="00000000" w:rsidRDefault="000E0F03">
      <w:pPr>
        <w:pStyle w:val="af0"/>
        <w:rPr>
          <w:rtl/>
        </w:rPr>
      </w:pPr>
      <w:r>
        <w:rPr>
          <w:rFonts w:hint="eastAsia"/>
          <w:rtl/>
        </w:rPr>
        <w:t>קריאות</w:t>
      </w:r>
      <w:r>
        <w:rPr>
          <w:rtl/>
        </w:rPr>
        <w:t>:</w:t>
      </w:r>
    </w:p>
    <w:p w14:paraId="3A96B52D" w14:textId="77777777" w:rsidR="00000000" w:rsidRDefault="000E0F03">
      <w:pPr>
        <w:pStyle w:val="a0"/>
        <w:rPr>
          <w:rFonts w:hint="cs"/>
          <w:rtl/>
        </w:rPr>
      </w:pPr>
    </w:p>
    <w:p w14:paraId="42B1554A" w14:textId="77777777" w:rsidR="00000000" w:rsidRDefault="000E0F03">
      <w:pPr>
        <w:pStyle w:val="a0"/>
        <w:rPr>
          <w:rFonts w:hint="cs"/>
          <w:rtl/>
        </w:rPr>
      </w:pPr>
      <w:r>
        <w:rPr>
          <w:rFonts w:hint="cs"/>
          <w:rtl/>
        </w:rPr>
        <w:t>- - -</w:t>
      </w:r>
    </w:p>
    <w:p w14:paraId="2821DED6" w14:textId="77777777" w:rsidR="00000000" w:rsidRDefault="000E0F03">
      <w:pPr>
        <w:pStyle w:val="a0"/>
        <w:rPr>
          <w:rFonts w:hint="cs"/>
          <w:rtl/>
        </w:rPr>
      </w:pPr>
    </w:p>
    <w:p w14:paraId="366E813F" w14:textId="77777777" w:rsidR="00000000" w:rsidRDefault="000E0F03">
      <w:pPr>
        <w:pStyle w:val="-"/>
        <w:rPr>
          <w:rtl/>
        </w:rPr>
      </w:pPr>
      <w:bookmarkStart w:id="277" w:name="FS000001034T21_07_2004_15_33_52C"/>
      <w:bookmarkEnd w:id="277"/>
      <w:r>
        <w:rPr>
          <w:rtl/>
        </w:rPr>
        <w:t>משה כחלון (הליכוד):</w:t>
      </w:r>
    </w:p>
    <w:p w14:paraId="48612EFE" w14:textId="77777777" w:rsidR="00000000" w:rsidRDefault="000E0F03">
      <w:pPr>
        <w:pStyle w:val="a0"/>
        <w:rPr>
          <w:rtl/>
        </w:rPr>
      </w:pPr>
    </w:p>
    <w:p w14:paraId="5354AFB2" w14:textId="77777777" w:rsidR="00000000" w:rsidRDefault="000E0F03">
      <w:pPr>
        <w:pStyle w:val="a0"/>
        <w:rPr>
          <w:rFonts w:hint="cs"/>
          <w:rtl/>
        </w:rPr>
      </w:pPr>
      <w:r>
        <w:rPr>
          <w:rFonts w:hint="cs"/>
          <w:rtl/>
        </w:rPr>
        <w:t>דבר שני, אדוני שר המשפטים, אני התחייבתי לכבד את ההחלטה, לכבד את ההסכם</w:t>
      </w:r>
      <w:r>
        <w:rPr>
          <w:rFonts w:hint="cs"/>
          <w:rtl/>
        </w:rPr>
        <w:t xml:space="preserve">, ולא ניתן לפגוע בעולים החדשים כפי שהצהרת. היה חשוב לי לעלות בשל כך. נושא העולים החדשים חשוב לראש הממשלה, חשוב לקואליציה וחשוב לליכוד. תודה רבה. </w:t>
      </w:r>
    </w:p>
    <w:p w14:paraId="72E52F4E" w14:textId="77777777" w:rsidR="00000000" w:rsidRDefault="000E0F03">
      <w:pPr>
        <w:pStyle w:val="a0"/>
        <w:rPr>
          <w:rFonts w:hint="cs"/>
          <w:rtl/>
        </w:rPr>
      </w:pPr>
    </w:p>
    <w:p w14:paraId="5D54B5E6" w14:textId="77777777" w:rsidR="00000000" w:rsidRDefault="000E0F03">
      <w:pPr>
        <w:pStyle w:val="af0"/>
        <w:rPr>
          <w:rtl/>
        </w:rPr>
      </w:pPr>
      <w:r>
        <w:rPr>
          <w:rFonts w:hint="eastAsia"/>
          <w:rtl/>
        </w:rPr>
        <w:t>קריאות</w:t>
      </w:r>
      <w:r>
        <w:rPr>
          <w:rtl/>
        </w:rPr>
        <w:t>:</w:t>
      </w:r>
    </w:p>
    <w:p w14:paraId="15D32E6B" w14:textId="77777777" w:rsidR="00000000" w:rsidRDefault="000E0F03">
      <w:pPr>
        <w:pStyle w:val="a0"/>
        <w:rPr>
          <w:rFonts w:hint="cs"/>
          <w:rtl/>
        </w:rPr>
      </w:pPr>
    </w:p>
    <w:p w14:paraId="61A88DFE" w14:textId="77777777" w:rsidR="00000000" w:rsidRDefault="000E0F03">
      <w:pPr>
        <w:pStyle w:val="a0"/>
        <w:rPr>
          <w:rFonts w:hint="cs"/>
          <w:rtl/>
        </w:rPr>
      </w:pPr>
      <w:r>
        <w:rPr>
          <w:rFonts w:hint="cs"/>
          <w:rtl/>
        </w:rPr>
        <w:t>- - -</w:t>
      </w:r>
    </w:p>
    <w:p w14:paraId="1A5C4249" w14:textId="77777777" w:rsidR="00000000" w:rsidRDefault="000E0F03">
      <w:pPr>
        <w:pStyle w:val="a0"/>
        <w:rPr>
          <w:rFonts w:hint="cs"/>
          <w:rtl/>
        </w:rPr>
      </w:pPr>
    </w:p>
    <w:p w14:paraId="6067AB68" w14:textId="77777777" w:rsidR="00000000" w:rsidRDefault="000E0F03">
      <w:pPr>
        <w:pStyle w:val="af1"/>
        <w:rPr>
          <w:rFonts w:hint="cs"/>
          <w:rtl/>
        </w:rPr>
      </w:pPr>
      <w:r>
        <w:rPr>
          <w:rFonts w:hint="cs"/>
          <w:rtl/>
        </w:rPr>
        <w:t>היו"ר אתי לבני:</w:t>
      </w:r>
    </w:p>
    <w:p w14:paraId="04279A2A" w14:textId="77777777" w:rsidR="00000000" w:rsidRDefault="000E0F03">
      <w:pPr>
        <w:pStyle w:val="a0"/>
        <w:rPr>
          <w:rFonts w:hint="cs"/>
          <w:rtl/>
        </w:rPr>
      </w:pPr>
    </w:p>
    <w:p w14:paraId="7E51E784" w14:textId="77777777" w:rsidR="00000000" w:rsidRDefault="000E0F03">
      <w:pPr>
        <w:pStyle w:val="a0"/>
        <w:rPr>
          <w:rFonts w:hint="cs"/>
          <w:rtl/>
        </w:rPr>
      </w:pPr>
      <w:r>
        <w:rPr>
          <w:rFonts w:hint="cs"/>
          <w:rtl/>
        </w:rPr>
        <w:t xml:space="preserve">תודה רבה. אנחנו עוברים להצבעה. </w:t>
      </w:r>
    </w:p>
    <w:p w14:paraId="272B9DE1" w14:textId="77777777" w:rsidR="00000000" w:rsidRDefault="000E0F03">
      <w:pPr>
        <w:pStyle w:val="a0"/>
        <w:rPr>
          <w:rFonts w:hint="cs"/>
          <w:rtl/>
        </w:rPr>
      </w:pPr>
    </w:p>
    <w:p w14:paraId="4F547C02" w14:textId="77777777" w:rsidR="00000000" w:rsidRDefault="000E0F03">
      <w:pPr>
        <w:pStyle w:val="af0"/>
        <w:rPr>
          <w:rtl/>
        </w:rPr>
      </w:pPr>
      <w:r>
        <w:rPr>
          <w:rFonts w:hint="eastAsia"/>
          <w:rtl/>
        </w:rPr>
        <w:t>קריאות</w:t>
      </w:r>
      <w:r>
        <w:rPr>
          <w:rtl/>
        </w:rPr>
        <w:t>:</w:t>
      </w:r>
    </w:p>
    <w:p w14:paraId="77262633" w14:textId="77777777" w:rsidR="00000000" w:rsidRDefault="000E0F03">
      <w:pPr>
        <w:pStyle w:val="a0"/>
        <w:rPr>
          <w:rFonts w:hint="cs"/>
          <w:rtl/>
        </w:rPr>
      </w:pPr>
    </w:p>
    <w:p w14:paraId="0D946BB1" w14:textId="77777777" w:rsidR="00000000" w:rsidRDefault="000E0F03">
      <w:pPr>
        <w:pStyle w:val="a0"/>
        <w:rPr>
          <w:rFonts w:hint="cs"/>
          <w:rtl/>
        </w:rPr>
      </w:pPr>
      <w:r>
        <w:rPr>
          <w:rFonts w:hint="cs"/>
          <w:rtl/>
        </w:rPr>
        <w:t>- - -</w:t>
      </w:r>
    </w:p>
    <w:p w14:paraId="11F40DD7" w14:textId="77777777" w:rsidR="00000000" w:rsidRDefault="000E0F03">
      <w:pPr>
        <w:pStyle w:val="a0"/>
        <w:rPr>
          <w:rFonts w:hint="cs"/>
          <w:rtl/>
        </w:rPr>
      </w:pPr>
    </w:p>
    <w:p w14:paraId="5AC3AED8" w14:textId="77777777" w:rsidR="00000000" w:rsidRDefault="000E0F03">
      <w:pPr>
        <w:pStyle w:val="af1"/>
        <w:rPr>
          <w:rFonts w:hint="cs"/>
          <w:rtl/>
        </w:rPr>
      </w:pPr>
      <w:bookmarkStart w:id="278" w:name="FS000001034T21_07_2004_15_35_09C"/>
      <w:bookmarkEnd w:id="278"/>
      <w:r>
        <w:rPr>
          <w:rFonts w:hint="cs"/>
          <w:rtl/>
        </w:rPr>
        <w:t>היו"ר אתי לבני:</w:t>
      </w:r>
    </w:p>
    <w:p w14:paraId="20178816" w14:textId="77777777" w:rsidR="00000000" w:rsidRDefault="000E0F03">
      <w:pPr>
        <w:pStyle w:val="a0"/>
        <w:rPr>
          <w:rFonts w:hint="cs"/>
          <w:rtl/>
        </w:rPr>
      </w:pPr>
    </w:p>
    <w:p w14:paraId="41CC71E2" w14:textId="77777777" w:rsidR="00000000" w:rsidRDefault="000E0F03">
      <w:pPr>
        <w:pStyle w:val="a0"/>
        <w:rPr>
          <w:rFonts w:hint="cs"/>
          <w:rtl/>
        </w:rPr>
      </w:pPr>
      <w:r>
        <w:rPr>
          <w:rFonts w:hint="cs"/>
          <w:rtl/>
        </w:rPr>
        <w:t>אנחנו עובר</w:t>
      </w:r>
      <w:r>
        <w:rPr>
          <w:rFonts w:hint="cs"/>
          <w:rtl/>
        </w:rPr>
        <w:t xml:space="preserve">ים להצבעה. שבו במקומותיכם, בבקשה. </w:t>
      </w:r>
    </w:p>
    <w:p w14:paraId="5B39C64A" w14:textId="77777777" w:rsidR="00000000" w:rsidRDefault="000E0F03">
      <w:pPr>
        <w:pStyle w:val="a0"/>
        <w:rPr>
          <w:rFonts w:hint="cs"/>
          <w:rtl/>
        </w:rPr>
      </w:pPr>
    </w:p>
    <w:p w14:paraId="5278E0E5" w14:textId="77777777" w:rsidR="00000000" w:rsidRDefault="000E0F03">
      <w:pPr>
        <w:pStyle w:val="a0"/>
        <w:rPr>
          <w:rFonts w:hint="cs"/>
          <w:rtl/>
        </w:rPr>
      </w:pPr>
      <w:r>
        <w:rPr>
          <w:rFonts w:hint="cs"/>
          <w:rtl/>
        </w:rPr>
        <w:t xml:space="preserve">אנחנו מצביעים על הצעת חוק הכניסה לישראל (תיקון - סמכויות שר הפנים), התשס"ד-2004. ההצבעה החלה, בבקשה. </w:t>
      </w:r>
    </w:p>
    <w:p w14:paraId="02588D22" w14:textId="77777777" w:rsidR="00000000" w:rsidRDefault="000E0F03">
      <w:pPr>
        <w:pStyle w:val="a0"/>
        <w:rPr>
          <w:rtl/>
        </w:rPr>
      </w:pPr>
    </w:p>
    <w:p w14:paraId="1A2AFFF6" w14:textId="77777777" w:rsidR="00000000" w:rsidRDefault="000E0F03">
      <w:pPr>
        <w:pStyle w:val="a0"/>
        <w:rPr>
          <w:rFonts w:hint="cs"/>
          <w:rtl/>
        </w:rPr>
      </w:pPr>
    </w:p>
    <w:p w14:paraId="7EAA3318" w14:textId="77777777" w:rsidR="00000000" w:rsidRDefault="000E0F03">
      <w:pPr>
        <w:pStyle w:val="ab"/>
        <w:bidi/>
        <w:rPr>
          <w:rFonts w:hint="cs"/>
          <w:rtl/>
        </w:rPr>
      </w:pPr>
      <w:r>
        <w:rPr>
          <w:rFonts w:hint="cs"/>
          <w:rtl/>
        </w:rPr>
        <w:t>הצבעה מס' 9</w:t>
      </w:r>
    </w:p>
    <w:p w14:paraId="62770F6F" w14:textId="77777777" w:rsidR="00000000" w:rsidRDefault="000E0F03">
      <w:pPr>
        <w:pStyle w:val="a0"/>
        <w:rPr>
          <w:rFonts w:hint="cs"/>
          <w:rtl/>
        </w:rPr>
      </w:pPr>
    </w:p>
    <w:p w14:paraId="0C980EF0" w14:textId="77777777" w:rsidR="00000000" w:rsidRDefault="000E0F03">
      <w:pPr>
        <w:pStyle w:val="ac"/>
        <w:bidi/>
        <w:rPr>
          <w:rFonts w:hint="cs"/>
          <w:rtl/>
        </w:rPr>
      </w:pPr>
      <w:r>
        <w:rPr>
          <w:rFonts w:hint="cs"/>
          <w:rtl/>
        </w:rPr>
        <w:t>בעד ההצעה להעביר את הצעת החוק לוועדה - 58</w:t>
      </w:r>
    </w:p>
    <w:p w14:paraId="4081B919" w14:textId="77777777" w:rsidR="00000000" w:rsidRDefault="000E0F03">
      <w:pPr>
        <w:pStyle w:val="ac"/>
        <w:bidi/>
        <w:rPr>
          <w:rFonts w:hint="cs"/>
          <w:rtl/>
        </w:rPr>
      </w:pPr>
      <w:r>
        <w:rPr>
          <w:rFonts w:hint="cs"/>
          <w:rtl/>
        </w:rPr>
        <w:t>בעד ההצעה להסיר מסדר-היום את הצעת החוק - 28</w:t>
      </w:r>
    </w:p>
    <w:p w14:paraId="4BA6B87E" w14:textId="77777777" w:rsidR="00000000" w:rsidRDefault="000E0F03">
      <w:pPr>
        <w:pStyle w:val="ac"/>
        <w:bidi/>
        <w:rPr>
          <w:rFonts w:hint="cs"/>
          <w:rtl/>
        </w:rPr>
      </w:pPr>
      <w:r>
        <w:rPr>
          <w:rFonts w:hint="cs"/>
          <w:rtl/>
        </w:rPr>
        <w:t>נמנעים - 7</w:t>
      </w:r>
    </w:p>
    <w:p w14:paraId="56008D64" w14:textId="77777777" w:rsidR="00000000" w:rsidRDefault="000E0F03">
      <w:pPr>
        <w:pStyle w:val="ad"/>
        <w:bidi/>
        <w:rPr>
          <w:rFonts w:hint="cs"/>
          <w:rtl/>
        </w:rPr>
      </w:pPr>
      <w:r>
        <w:rPr>
          <w:rFonts w:hint="cs"/>
          <w:rtl/>
        </w:rPr>
        <w:t xml:space="preserve">ההצעה </w:t>
      </w:r>
      <w:r>
        <w:rPr>
          <w:rFonts w:hint="cs"/>
          <w:rtl/>
        </w:rPr>
        <w:t xml:space="preserve">להעביר את הצעת חוק הכניסה לישראל (תיקון - סמכויות שר הפנים), התשס"ד-2004, </w:t>
      </w:r>
    </w:p>
    <w:p w14:paraId="6E3D2A70" w14:textId="77777777" w:rsidR="00000000" w:rsidRDefault="000E0F03">
      <w:pPr>
        <w:pStyle w:val="ad"/>
        <w:bidi/>
        <w:rPr>
          <w:rFonts w:hint="cs"/>
          <w:rtl/>
        </w:rPr>
      </w:pPr>
      <w:r>
        <w:rPr>
          <w:rFonts w:hint="cs"/>
          <w:rtl/>
        </w:rPr>
        <w:t xml:space="preserve">לדיון מוקדם בוועדת הפנים ואיכות הסביבה נתקבלה. </w:t>
      </w:r>
    </w:p>
    <w:p w14:paraId="3B920738" w14:textId="77777777" w:rsidR="00000000" w:rsidRDefault="000E0F03">
      <w:pPr>
        <w:pStyle w:val="a0"/>
        <w:rPr>
          <w:rFonts w:hint="cs"/>
          <w:rtl/>
        </w:rPr>
      </w:pPr>
    </w:p>
    <w:p w14:paraId="6C2BC4FC" w14:textId="77777777" w:rsidR="00000000" w:rsidRDefault="000E0F03">
      <w:pPr>
        <w:pStyle w:val="af1"/>
        <w:rPr>
          <w:rFonts w:hint="cs"/>
          <w:rtl/>
        </w:rPr>
      </w:pPr>
      <w:r>
        <w:rPr>
          <w:rFonts w:hint="cs"/>
          <w:rtl/>
        </w:rPr>
        <w:t>היו"ר אתי לבני:</w:t>
      </w:r>
    </w:p>
    <w:p w14:paraId="6630E8FC" w14:textId="77777777" w:rsidR="00000000" w:rsidRDefault="000E0F03">
      <w:pPr>
        <w:pStyle w:val="a0"/>
        <w:rPr>
          <w:rFonts w:hint="cs"/>
          <w:rtl/>
        </w:rPr>
      </w:pPr>
    </w:p>
    <w:p w14:paraId="7D670C0C" w14:textId="77777777" w:rsidR="00000000" w:rsidRDefault="000E0F03">
      <w:pPr>
        <w:pStyle w:val="a0"/>
        <w:rPr>
          <w:rFonts w:hint="cs"/>
          <w:rtl/>
        </w:rPr>
      </w:pPr>
      <w:r>
        <w:rPr>
          <w:rFonts w:hint="cs"/>
          <w:rtl/>
        </w:rPr>
        <w:t>59 - כולל קולו של היושב-ראש - בעד, 28 נגד, שבעה נמנעים. הצעת החוק התקבלה ותועבר על-פי תקנון הכנסת לוועדת הפנים ואיכ</w:t>
      </w:r>
      <w:r>
        <w:rPr>
          <w:rFonts w:hint="cs"/>
          <w:rtl/>
        </w:rPr>
        <w:t xml:space="preserve">ות הסביבה. תודה רבה. </w:t>
      </w:r>
    </w:p>
    <w:p w14:paraId="754615E7" w14:textId="77777777" w:rsidR="00000000" w:rsidRDefault="000E0F03">
      <w:pPr>
        <w:pStyle w:val="a2"/>
        <w:rPr>
          <w:rFonts w:hint="cs"/>
          <w:rtl/>
        </w:rPr>
      </w:pPr>
    </w:p>
    <w:p w14:paraId="1CC32E57" w14:textId="77777777" w:rsidR="00000000" w:rsidRDefault="000E0F03">
      <w:pPr>
        <w:pStyle w:val="a0"/>
        <w:rPr>
          <w:rFonts w:hint="cs"/>
          <w:rtl/>
        </w:rPr>
      </w:pPr>
    </w:p>
    <w:p w14:paraId="06D576FB" w14:textId="77777777" w:rsidR="00000000" w:rsidRDefault="000E0F03">
      <w:pPr>
        <w:pStyle w:val="a2"/>
        <w:rPr>
          <w:rFonts w:hint="cs"/>
          <w:rtl/>
        </w:rPr>
      </w:pPr>
      <w:bookmarkStart w:id="279" w:name="CS24030FI0024030T21_07_2004_15_48_01"/>
      <w:bookmarkStart w:id="280" w:name="_Toc87615555"/>
      <w:bookmarkEnd w:id="279"/>
      <w:r>
        <w:rPr>
          <w:rFonts w:hint="cs"/>
          <w:rtl/>
        </w:rPr>
        <w:t xml:space="preserve">הצעת </w:t>
      </w:r>
      <w:r>
        <w:rPr>
          <w:rtl/>
        </w:rPr>
        <w:t>חוק זכויות התלמיד (תיקון - כבוד עובד ההוראה), התשס"ד-2004</w:t>
      </w:r>
      <w:bookmarkEnd w:id="280"/>
    </w:p>
    <w:p w14:paraId="46423793" w14:textId="77777777" w:rsidR="00000000" w:rsidRDefault="000E0F03">
      <w:pPr>
        <w:pStyle w:val="a0"/>
        <w:rPr>
          <w:rFonts w:hint="cs"/>
          <w:rtl/>
        </w:rPr>
      </w:pPr>
      <w:r>
        <w:rPr>
          <w:rtl/>
        </w:rPr>
        <w:t>[נספחות.]</w:t>
      </w:r>
    </w:p>
    <w:p w14:paraId="755AEBAC" w14:textId="77777777" w:rsidR="00000000" w:rsidRDefault="000E0F03">
      <w:pPr>
        <w:pStyle w:val="-0"/>
        <w:rPr>
          <w:rFonts w:hint="cs"/>
          <w:rtl/>
        </w:rPr>
      </w:pPr>
      <w:r>
        <w:rPr>
          <w:rFonts w:hint="cs"/>
          <w:rtl/>
        </w:rPr>
        <w:t>(הצעת חברת הכנסת גילה פינקלשטיין)</w:t>
      </w:r>
    </w:p>
    <w:p w14:paraId="3C102D8E" w14:textId="77777777" w:rsidR="00000000" w:rsidRDefault="000E0F03">
      <w:pPr>
        <w:pStyle w:val="-0"/>
        <w:rPr>
          <w:rFonts w:hint="cs"/>
          <w:rtl/>
        </w:rPr>
      </w:pPr>
    </w:p>
    <w:p w14:paraId="53B07507" w14:textId="77777777" w:rsidR="00000000" w:rsidRDefault="000E0F03">
      <w:pPr>
        <w:pStyle w:val="af1"/>
        <w:rPr>
          <w:rFonts w:hint="cs"/>
          <w:rtl/>
        </w:rPr>
      </w:pPr>
      <w:r>
        <w:rPr>
          <w:rFonts w:hint="cs"/>
          <w:rtl/>
        </w:rPr>
        <w:t xml:space="preserve"> היו"ר אתי לבני:</w:t>
      </w:r>
    </w:p>
    <w:p w14:paraId="33868295" w14:textId="77777777" w:rsidR="00000000" w:rsidRDefault="000E0F03">
      <w:pPr>
        <w:pStyle w:val="-0"/>
        <w:jc w:val="both"/>
        <w:rPr>
          <w:rFonts w:hint="cs"/>
          <w:b w:val="0"/>
          <w:bCs w:val="0"/>
          <w:u w:val="none"/>
          <w:rtl/>
        </w:rPr>
      </w:pPr>
    </w:p>
    <w:p w14:paraId="4A4C5D54" w14:textId="77777777" w:rsidR="00000000" w:rsidRDefault="000E0F03">
      <w:pPr>
        <w:pStyle w:val="a0"/>
        <w:rPr>
          <w:rFonts w:hint="cs"/>
          <w:rtl/>
        </w:rPr>
      </w:pPr>
      <w:r>
        <w:rPr>
          <w:rFonts w:hint="cs"/>
          <w:rtl/>
        </w:rPr>
        <w:t>אנחנו עוברים להצעת החוק הבאה, הצעת החוק האחרונה. הצעת חוק זכויות התלמיד (תיקון - כבוד עובד ההוראה), התשס"ד</w:t>
      </w:r>
      <w:r>
        <w:rPr>
          <w:rFonts w:hint="cs"/>
          <w:rtl/>
        </w:rPr>
        <w:t xml:space="preserve">-2004, של חברת הכנסת גילה פינקלשטיין, מס' פ/2105. אני מזמינה את חברת הכנסת פינקלשטיין לנמק מהמקום. בבקשה. </w:t>
      </w:r>
    </w:p>
    <w:p w14:paraId="6EA53921" w14:textId="77777777" w:rsidR="00000000" w:rsidRDefault="000E0F03">
      <w:pPr>
        <w:pStyle w:val="a0"/>
        <w:rPr>
          <w:rFonts w:hint="cs"/>
          <w:rtl/>
        </w:rPr>
      </w:pPr>
    </w:p>
    <w:p w14:paraId="538D8A1E" w14:textId="77777777" w:rsidR="00000000" w:rsidRDefault="000E0F03">
      <w:pPr>
        <w:pStyle w:val="a"/>
        <w:rPr>
          <w:rtl/>
        </w:rPr>
      </w:pPr>
      <w:bookmarkStart w:id="281" w:name="FS000001059T21_07_2004_15_49_52"/>
      <w:bookmarkStart w:id="282" w:name="_Toc87615556"/>
      <w:bookmarkEnd w:id="281"/>
      <w:r>
        <w:rPr>
          <w:rFonts w:hint="eastAsia"/>
          <w:rtl/>
        </w:rPr>
        <w:t>גילה</w:t>
      </w:r>
      <w:r>
        <w:rPr>
          <w:rtl/>
        </w:rPr>
        <w:t xml:space="preserve"> פינקלשטיין (מפד"ל):</w:t>
      </w:r>
      <w:bookmarkEnd w:id="282"/>
    </w:p>
    <w:p w14:paraId="77F886B9" w14:textId="77777777" w:rsidR="00000000" w:rsidRDefault="000E0F03">
      <w:pPr>
        <w:pStyle w:val="a0"/>
        <w:rPr>
          <w:rFonts w:hint="cs"/>
          <w:rtl/>
        </w:rPr>
      </w:pPr>
    </w:p>
    <w:p w14:paraId="145561A5" w14:textId="77777777" w:rsidR="00000000" w:rsidRDefault="000E0F03">
      <w:pPr>
        <w:pStyle w:val="a0"/>
        <w:rPr>
          <w:rFonts w:hint="cs"/>
          <w:rtl/>
        </w:rPr>
      </w:pPr>
      <w:r>
        <w:rPr>
          <w:rFonts w:hint="cs"/>
          <w:rtl/>
        </w:rPr>
        <w:t>גברתי היושבת-ראש, כנסת נכבדה, ברצוני להוסיף לחוק זכויות התלמיד את הזכות לכבד את המורה. בחוק זכויות התלמיד שכחו לציין את זכ</w:t>
      </w:r>
      <w:r>
        <w:rPr>
          <w:rFonts w:hint="cs"/>
          <w:rtl/>
        </w:rPr>
        <w:t xml:space="preserve">ות התלמיד לכבד את עובד ההוראה, את המורה. התלמיד תמיד אומר, מגיע לי, מגיע לי. חייבים לאזן את הזכויות והחובות של התלמיד. לא רק זכויות, קודם כול חובתו לכבד את המורה. זאת זכותו הראשונה. </w:t>
      </w:r>
    </w:p>
    <w:p w14:paraId="2A8FA2ED" w14:textId="77777777" w:rsidR="00000000" w:rsidRDefault="000E0F03">
      <w:pPr>
        <w:pStyle w:val="a0"/>
        <w:rPr>
          <w:rFonts w:hint="cs"/>
          <w:rtl/>
        </w:rPr>
      </w:pPr>
    </w:p>
    <w:p w14:paraId="636A2979" w14:textId="77777777" w:rsidR="00000000" w:rsidRDefault="000E0F03">
      <w:pPr>
        <w:pStyle w:val="a0"/>
        <w:rPr>
          <w:rFonts w:hint="cs"/>
          <w:rtl/>
        </w:rPr>
      </w:pPr>
      <w:r>
        <w:rPr>
          <w:rFonts w:hint="cs"/>
          <w:rtl/>
        </w:rPr>
        <w:t xml:space="preserve">מומחים עתירי ניסיון חינוכי רב עוקבים בדאגה אחר השחיקה המתמדת בסמכותו של </w:t>
      </w:r>
      <w:r>
        <w:rPr>
          <w:rFonts w:hint="cs"/>
          <w:rtl/>
        </w:rPr>
        <w:t xml:space="preserve">המורה. לפני חודשים מספר פורסמו תוצאות סקר לא מפתיעות כלל, ועל-פיהן כ-40% מהמורים בבתי-הספר היסודיים מעוניינים לעזוב את מערכת החינוך, והנותרים חשים מרמור ועייפות זה זמן רב. </w:t>
      </w:r>
    </w:p>
    <w:p w14:paraId="7AC5FCD1" w14:textId="77777777" w:rsidR="00000000" w:rsidRDefault="000E0F03">
      <w:pPr>
        <w:pStyle w:val="a0"/>
        <w:rPr>
          <w:rFonts w:hint="cs"/>
          <w:rtl/>
        </w:rPr>
      </w:pPr>
    </w:p>
    <w:p w14:paraId="1880D36B" w14:textId="77777777" w:rsidR="00000000" w:rsidRDefault="000E0F03">
      <w:pPr>
        <w:pStyle w:val="a0"/>
        <w:rPr>
          <w:rFonts w:hint="cs"/>
          <w:rtl/>
        </w:rPr>
      </w:pPr>
      <w:r>
        <w:rPr>
          <w:rFonts w:hint="cs"/>
          <w:rtl/>
        </w:rPr>
        <w:t>אט-אט הפנים התלמיד הישראלי הממוצע את רשימת זכויותיו, בלי שהבין כי חובותיו הן ערובה</w:t>
      </w:r>
      <w:r>
        <w:rPr>
          <w:rFonts w:hint="cs"/>
          <w:rtl/>
        </w:rPr>
        <w:t xml:space="preserve"> לזכויותיו. עד כה חייב החוק הקיים את בתי-הספר לקרוא באוזני התלמידים את זכויותיהם בתחילת כל שנה. כך התרגל התלמיד לדקלם, מגיע לי, מבלי לגלות אחריות גם למוטל עליו כלפי המורים ועובדי ההוראה. </w:t>
      </w:r>
    </w:p>
    <w:p w14:paraId="213B5C28" w14:textId="77777777" w:rsidR="00000000" w:rsidRDefault="000E0F03">
      <w:pPr>
        <w:pStyle w:val="a0"/>
        <w:rPr>
          <w:rFonts w:hint="cs"/>
          <w:rtl/>
        </w:rPr>
      </w:pPr>
    </w:p>
    <w:p w14:paraId="7D4B2B6A" w14:textId="77777777" w:rsidR="00000000" w:rsidRDefault="000E0F03">
      <w:pPr>
        <w:pStyle w:val="a0"/>
        <w:rPr>
          <w:rFonts w:hint="cs"/>
          <w:rtl/>
        </w:rPr>
      </w:pPr>
      <w:r>
        <w:rPr>
          <w:rFonts w:hint="cs"/>
          <w:rtl/>
        </w:rPr>
        <w:t>אין לנו הזכות לוותר לתלמיד על חובותיו, כפי שחובה עלינו להגן על זכוי</w:t>
      </w:r>
      <w:r>
        <w:rPr>
          <w:rFonts w:hint="cs"/>
          <w:rtl/>
        </w:rPr>
        <w:t xml:space="preserve">ותיו. יש לנקוט מכלול של צעדים שיגבירו את המוטיבציה בקרב מורים ויחזקו את מעמדם, הן בשיפור ממשי של תנאיהם והן בהשבת כבודם למקומו הראוי. </w:t>
      </w:r>
    </w:p>
    <w:p w14:paraId="47CD8D40" w14:textId="77777777" w:rsidR="00000000" w:rsidRDefault="000E0F03">
      <w:pPr>
        <w:pStyle w:val="a0"/>
        <w:rPr>
          <w:rFonts w:hint="cs"/>
          <w:rtl/>
        </w:rPr>
      </w:pPr>
    </w:p>
    <w:p w14:paraId="33B0A0F3" w14:textId="77777777" w:rsidR="00000000" w:rsidRDefault="000E0F03">
      <w:pPr>
        <w:pStyle w:val="a0"/>
        <w:rPr>
          <w:rFonts w:hint="cs"/>
          <w:rtl/>
        </w:rPr>
      </w:pPr>
      <w:r>
        <w:rPr>
          <w:rFonts w:hint="cs"/>
          <w:rtl/>
        </w:rPr>
        <w:t xml:space="preserve">מוצע, במסגרת התיקון לחוק זכויות התלמיד, כי לצד זכויות התלמידים יובאו לידיעתם בתחילת שנת הלימודים גם חובותיהם כלפי עובדי </w:t>
      </w:r>
      <w:r>
        <w:rPr>
          <w:rFonts w:hint="cs"/>
          <w:rtl/>
        </w:rPr>
        <w:t>ההוראה, יצוינו כללי התנהגות נאותים וכן החובה למניעת אלימות גופנית ומילולית, הן כלפי מורים והן כלפי תלמידים.</w:t>
      </w:r>
    </w:p>
    <w:p w14:paraId="1A1B55CF" w14:textId="77777777" w:rsidR="00000000" w:rsidRDefault="000E0F03">
      <w:pPr>
        <w:pStyle w:val="a0"/>
        <w:rPr>
          <w:rFonts w:hint="cs"/>
          <w:rtl/>
        </w:rPr>
      </w:pPr>
    </w:p>
    <w:p w14:paraId="25B79D46" w14:textId="77777777" w:rsidR="00000000" w:rsidRDefault="000E0F03">
      <w:pPr>
        <w:pStyle w:val="a0"/>
        <w:rPr>
          <w:rFonts w:hint="cs"/>
          <w:rtl/>
        </w:rPr>
      </w:pPr>
      <w:r>
        <w:rPr>
          <w:rFonts w:hint="cs"/>
          <w:rtl/>
        </w:rPr>
        <w:t xml:space="preserve">אבקש את תמיכתכם בחוק שבכוחו לחזק את מעמד המורה בישראל, ובצד זה להיטיב גם עם התלמידים. תודה. </w:t>
      </w:r>
    </w:p>
    <w:p w14:paraId="10194D51" w14:textId="77777777" w:rsidR="00000000" w:rsidRDefault="000E0F03">
      <w:pPr>
        <w:pStyle w:val="a0"/>
        <w:rPr>
          <w:rFonts w:hint="cs"/>
          <w:rtl/>
        </w:rPr>
      </w:pPr>
    </w:p>
    <w:p w14:paraId="35B7C975" w14:textId="77777777" w:rsidR="00000000" w:rsidRDefault="000E0F03">
      <w:pPr>
        <w:pStyle w:val="af1"/>
        <w:rPr>
          <w:rtl/>
        </w:rPr>
      </w:pPr>
    </w:p>
    <w:p w14:paraId="66B86DB6" w14:textId="77777777" w:rsidR="00000000" w:rsidRDefault="000E0F03">
      <w:pPr>
        <w:pStyle w:val="af1"/>
        <w:rPr>
          <w:rFonts w:hint="cs"/>
          <w:rtl/>
        </w:rPr>
      </w:pPr>
      <w:r>
        <w:rPr>
          <w:rFonts w:hint="cs"/>
          <w:rtl/>
        </w:rPr>
        <w:t>היו"ר אתי לבני:</w:t>
      </w:r>
    </w:p>
    <w:p w14:paraId="4C55C1A6" w14:textId="77777777" w:rsidR="00000000" w:rsidRDefault="000E0F03">
      <w:pPr>
        <w:pStyle w:val="a0"/>
        <w:rPr>
          <w:rFonts w:hint="cs"/>
          <w:rtl/>
        </w:rPr>
      </w:pPr>
    </w:p>
    <w:p w14:paraId="10F2D1AD" w14:textId="77777777" w:rsidR="00000000" w:rsidRDefault="000E0F03">
      <w:pPr>
        <w:pStyle w:val="a0"/>
        <w:rPr>
          <w:rFonts w:hint="cs"/>
          <w:rtl/>
        </w:rPr>
      </w:pPr>
      <w:r>
        <w:rPr>
          <w:rFonts w:hint="cs"/>
          <w:rtl/>
        </w:rPr>
        <w:t xml:space="preserve">תודה רבה. בבקשה. מי עונה? כבוד השר </w:t>
      </w:r>
      <w:r>
        <w:rPr>
          <w:rFonts w:hint="cs"/>
          <w:rtl/>
        </w:rPr>
        <w:t xml:space="preserve">גדעון עזרא. </w:t>
      </w:r>
    </w:p>
    <w:p w14:paraId="4E62A18E" w14:textId="77777777" w:rsidR="00000000" w:rsidRDefault="000E0F03">
      <w:pPr>
        <w:pStyle w:val="a0"/>
        <w:rPr>
          <w:rFonts w:hint="cs"/>
          <w:rtl/>
        </w:rPr>
      </w:pPr>
    </w:p>
    <w:p w14:paraId="38DC97E8" w14:textId="77777777" w:rsidR="00000000" w:rsidRDefault="000E0F03">
      <w:pPr>
        <w:pStyle w:val="a"/>
        <w:rPr>
          <w:rtl/>
        </w:rPr>
      </w:pPr>
      <w:bookmarkStart w:id="283" w:name="FS000000474T21_07_2004_15_57_29"/>
      <w:bookmarkStart w:id="284" w:name="_Toc87615557"/>
      <w:bookmarkEnd w:id="283"/>
      <w:r>
        <w:rPr>
          <w:rFonts w:hint="eastAsia"/>
          <w:rtl/>
        </w:rPr>
        <w:t>שר</w:t>
      </w:r>
      <w:r>
        <w:rPr>
          <w:rtl/>
        </w:rPr>
        <w:t xml:space="preserve"> התיירות גדעון עזרא:</w:t>
      </w:r>
      <w:bookmarkEnd w:id="284"/>
    </w:p>
    <w:p w14:paraId="01BC7886" w14:textId="77777777" w:rsidR="00000000" w:rsidRDefault="000E0F03">
      <w:pPr>
        <w:pStyle w:val="a0"/>
        <w:rPr>
          <w:rFonts w:hint="cs"/>
          <w:rtl/>
        </w:rPr>
      </w:pPr>
    </w:p>
    <w:p w14:paraId="36686CF8" w14:textId="77777777" w:rsidR="00000000" w:rsidRDefault="000E0F03">
      <w:pPr>
        <w:pStyle w:val="a0"/>
        <w:rPr>
          <w:rFonts w:hint="cs"/>
          <w:rtl/>
        </w:rPr>
      </w:pPr>
      <w:r>
        <w:rPr>
          <w:rFonts w:hint="cs"/>
          <w:rtl/>
        </w:rPr>
        <w:t>אדוני היושב-ראש, אדוני ראש הממשלה, חברת הכנסת פינקלשטיין, הצעת החוק שלך, לדעתנו, היא מחויבת המציאות וראויה מאוד, כמו שאר החוקים שלך. אני מבקש לתמוך בהצעת החוק. תודה.</w:t>
      </w:r>
    </w:p>
    <w:p w14:paraId="5F293A17" w14:textId="77777777" w:rsidR="00000000" w:rsidRDefault="000E0F03">
      <w:pPr>
        <w:pStyle w:val="a0"/>
        <w:rPr>
          <w:rFonts w:hint="cs"/>
          <w:rtl/>
        </w:rPr>
      </w:pPr>
    </w:p>
    <w:p w14:paraId="4BA66696" w14:textId="77777777" w:rsidR="00000000" w:rsidRDefault="000E0F03">
      <w:pPr>
        <w:pStyle w:val="af1"/>
        <w:rPr>
          <w:rtl/>
        </w:rPr>
      </w:pPr>
      <w:r>
        <w:rPr>
          <w:rtl/>
        </w:rPr>
        <w:t>היו"ר ראובן ריבלין:</w:t>
      </w:r>
    </w:p>
    <w:p w14:paraId="49BA675A" w14:textId="77777777" w:rsidR="00000000" w:rsidRDefault="000E0F03">
      <w:pPr>
        <w:pStyle w:val="a0"/>
        <w:rPr>
          <w:rtl/>
        </w:rPr>
      </w:pPr>
    </w:p>
    <w:p w14:paraId="0F1BBFE4" w14:textId="77777777" w:rsidR="00000000" w:rsidRDefault="000E0F03">
      <w:pPr>
        <w:pStyle w:val="a0"/>
        <w:rPr>
          <w:rFonts w:hint="cs"/>
          <w:rtl/>
        </w:rPr>
      </w:pPr>
      <w:r>
        <w:rPr>
          <w:rFonts w:hint="cs"/>
          <w:rtl/>
        </w:rPr>
        <w:t>תודה רבה. רבותי חברי הכנסת, הא</w:t>
      </w:r>
      <w:r>
        <w:rPr>
          <w:rFonts w:hint="cs"/>
          <w:rtl/>
        </w:rPr>
        <w:t xml:space="preserve">ם יש מישהו שמבקש להתנגד להצעת החוק? אין. רבותי חברי הכנסת, אנחנו עוברים להצבעה. </w:t>
      </w:r>
    </w:p>
    <w:p w14:paraId="369D394A" w14:textId="77777777" w:rsidR="00000000" w:rsidRDefault="000E0F03">
      <w:pPr>
        <w:pStyle w:val="a0"/>
        <w:rPr>
          <w:rFonts w:hint="cs"/>
          <w:rtl/>
        </w:rPr>
      </w:pPr>
    </w:p>
    <w:p w14:paraId="48AB8CD8" w14:textId="77777777" w:rsidR="00000000" w:rsidRDefault="000E0F03">
      <w:pPr>
        <w:pStyle w:val="af0"/>
        <w:rPr>
          <w:rtl/>
        </w:rPr>
      </w:pPr>
      <w:r>
        <w:rPr>
          <w:rFonts w:hint="eastAsia"/>
          <w:rtl/>
        </w:rPr>
        <w:t>דליה</w:t>
      </w:r>
      <w:r>
        <w:rPr>
          <w:rtl/>
        </w:rPr>
        <w:t xml:space="preserve"> איציק (העבודה-מימד):</w:t>
      </w:r>
    </w:p>
    <w:p w14:paraId="784726D0" w14:textId="77777777" w:rsidR="00000000" w:rsidRDefault="000E0F03">
      <w:pPr>
        <w:pStyle w:val="a0"/>
        <w:rPr>
          <w:rFonts w:hint="cs"/>
          <w:rtl/>
        </w:rPr>
      </w:pPr>
    </w:p>
    <w:p w14:paraId="5CA8EC6D" w14:textId="77777777" w:rsidR="00000000" w:rsidRDefault="000E0F03">
      <w:pPr>
        <w:pStyle w:val="a0"/>
        <w:rPr>
          <w:rFonts w:hint="cs"/>
          <w:rtl/>
        </w:rPr>
      </w:pPr>
      <w:r>
        <w:rPr>
          <w:rFonts w:hint="cs"/>
          <w:rtl/>
        </w:rPr>
        <w:t>איפה שרת החינוך?</w:t>
      </w:r>
    </w:p>
    <w:p w14:paraId="5782FCF8" w14:textId="77777777" w:rsidR="00000000" w:rsidRDefault="000E0F03">
      <w:pPr>
        <w:pStyle w:val="a0"/>
        <w:rPr>
          <w:rFonts w:hint="cs"/>
          <w:rtl/>
        </w:rPr>
      </w:pPr>
    </w:p>
    <w:p w14:paraId="572F9B19" w14:textId="77777777" w:rsidR="00000000" w:rsidRDefault="000E0F03">
      <w:pPr>
        <w:pStyle w:val="af1"/>
        <w:rPr>
          <w:rtl/>
        </w:rPr>
      </w:pPr>
      <w:r>
        <w:rPr>
          <w:rtl/>
        </w:rPr>
        <w:t>היו"ר ראובן ריבלין:</w:t>
      </w:r>
    </w:p>
    <w:p w14:paraId="585DE23A" w14:textId="77777777" w:rsidR="00000000" w:rsidRDefault="000E0F03">
      <w:pPr>
        <w:pStyle w:val="a0"/>
        <w:rPr>
          <w:rtl/>
        </w:rPr>
      </w:pPr>
    </w:p>
    <w:p w14:paraId="24BCA43D" w14:textId="77777777" w:rsidR="00000000" w:rsidRDefault="000E0F03">
      <w:pPr>
        <w:pStyle w:val="a0"/>
        <w:rPr>
          <w:rFonts w:hint="cs"/>
          <w:rtl/>
        </w:rPr>
      </w:pPr>
      <w:r>
        <w:rPr>
          <w:rFonts w:hint="cs"/>
          <w:rtl/>
        </w:rPr>
        <w:t xml:space="preserve">גברתי, היו מביכים אותי יותר אם היו שואלים אותי איפה את. גברתי, אם היו שואלים איפה את ולא הייתי יודע, היה לי </w:t>
      </w:r>
      <w:r>
        <w:rPr>
          <w:rFonts w:hint="cs"/>
          <w:rtl/>
        </w:rPr>
        <w:t xml:space="preserve">קשה. אני לא יודע איפה כל אחד נמצא. </w:t>
      </w:r>
    </w:p>
    <w:p w14:paraId="73F5717A" w14:textId="77777777" w:rsidR="00000000" w:rsidRDefault="000E0F03">
      <w:pPr>
        <w:pStyle w:val="a0"/>
        <w:rPr>
          <w:rFonts w:hint="cs"/>
          <w:rtl/>
        </w:rPr>
      </w:pPr>
    </w:p>
    <w:p w14:paraId="2A0F53CD" w14:textId="77777777" w:rsidR="00000000" w:rsidRDefault="000E0F03">
      <w:pPr>
        <w:pStyle w:val="af0"/>
        <w:rPr>
          <w:rtl/>
        </w:rPr>
      </w:pPr>
      <w:r>
        <w:rPr>
          <w:rFonts w:hint="eastAsia"/>
          <w:rtl/>
        </w:rPr>
        <w:t>דליה</w:t>
      </w:r>
      <w:r>
        <w:rPr>
          <w:rtl/>
        </w:rPr>
        <w:t xml:space="preserve"> איציק (העבודה-מימד):</w:t>
      </w:r>
    </w:p>
    <w:p w14:paraId="290EAA54" w14:textId="77777777" w:rsidR="00000000" w:rsidRDefault="000E0F03">
      <w:pPr>
        <w:pStyle w:val="a0"/>
        <w:rPr>
          <w:rFonts w:hint="cs"/>
          <w:rtl/>
        </w:rPr>
      </w:pPr>
    </w:p>
    <w:p w14:paraId="32A91D9A" w14:textId="77777777" w:rsidR="00000000" w:rsidRDefault="000E0F03">
      <w:pPr>
        <w:pStyle w:val="a0"/>
        <w:rPr>
          <w:rFonts w:hint="cs"/>
          <w:rtl/>
        </w:rPr>
      </w:pPr>
      <w:r>
        <w:rPr>
          <w:rFonts w:hint="cs"/>
          <w:rtl/>
        </w:rPr>
        <w:t>אתה היית יודע - - -</w:t>
      </w:r>
    </w:p>
    <w:p w14:paraId="1CE1628E" w14:textId="77777777" w:rsidR="00000000" w:rsidRDefault="000E0F03">
      <w:pPr>
        <w:pStyle w:val="a0"/>
        <w:rPr>
          <w:rFonts w:hint="cs"/>
          <w:rtl/>
        </w:rPr>
      </w:pPr>
    </w:p>
    <w:p w14:paraId="0D8EB19D" w14:textId="77777777" w:rsidR="00000000" w:rsidRDefault="000E0F03">
      <w:pPr>
        <w:pStyle w:val="af1"/>
        <w:rPr>
          <w:rtl/>
        </w:rPr>
      </w:pPr>
      <w:r>
        <w:rPr>
          <w:rtl/>
        </w:rPr>
        <w:t>היו"ר ראובן ריבלין:</w:t>
      </w:r>
    </w:p>
    <w:p w14:paraId="36408736" w14:textId="77777777" w:rsidR="00000000" w:rsidRDefault="000E0F03">
      <w:pPr>
        <w:pStyle w:val="a0"/>
        <w:rPr>
          <w:rtl/>
        </w:rPr>
      </w:pPr>
    </w:p>
    <w:p w14:paraId="648FFEC7" w14:textId="77777777" w:rsidR="00000000" w:rsidRDefault="000E0F03">
      <w:pPr>
        <w:pStyle w:val="a0"/>
        <w:rPr>
          <w:rFonts w:hint="cs"/>
          <w:rtl/>
        </w:rPr>
      </w:pPr>
      <w:r>
        <w:rPr>
          <w:rFonts w:hint="cs"/>
          <w:rtl/>
        </w:rPr>
        <w:t xml:space="preserve">הצעת חוק זכויות התלמיד (תיקון </w:t>
      </w:r>
      <w:r>
        <w:rPr>
          <w:rtl/>
        </w:rPr>
        <w:t>–</w:t>
      </w:r>
      <w:r>
        <w:rPr>
          <w:rFonts w:hint="cs"/>
          <w:rtl/>
        </w:rPr>
        <w:t xml:space="preserve"> כבוד עובד ההוראה), התשס"ד-2004 - נא להצביע. מי בעד? מי נגד? מי נמנע?</w:t>
      </w:r>
    </w:p>
    <w:p w14:paraId="032E022C" w14:textId="77777777" w:rsidR="00000000" w:rsidRDefault="000E0F03">
      <w:pPr>
        <w:pStyle w:val="a0"/>
        <w:rPr>
          <w:rFonts w:hint="cs"/>
          <w:rtl/>
        </w:rPr>
      </w:pPr>
    </w:p>
    <w:p w14:paraId="1715F85A" w14:textId="77777777" w:rsidR="00000000" w:rsidRDefault="000E0F03">
      <w:pPr>
        <w:pStyle w:val="ab"/>
        <w:bidi/>
        <w:rPr>
          <w:rFonts w:hint="cs"/>
          <w:rtl/>
        </w:rPr>
      </w:pPr>
      <w:r>
        <w:rPr>
          <w:rFonts w:hint="cs"/>
          <w:rtl/>
        </w:rPr>
        <w:t>הצבעה מס' 10</w:t>
      </w:r>
    </w:p>
    <w:p w14:paraId="40E5482C" w14:textId="77777777" w:rsidR="00000000" w:rsidRDefault="000E0F03">
      <w:pPr>
        <w:pStyle w:val="a0"/>
        <w:rPr>
          <w:rFonts w:hint="cs"/>
          <w:rtl/>
        </w:rPr>
      </w:pPr>
    </w:p>
    <w:p w14:paraId="370EA8A9" w14:textId="77777777" w:rsidR="00000000" w:rsidRDefault="000E0F03">
      <w:pPr>
        <w:pStyle w:val="ac"/>
        <w:bidi/>
        <w:rPr>
          <w:rFonts w:hint="cs"/>
          <w:rtl/>
        </w:rPr>
      </w:pPr>
      <w:r>
        <w:rPr>
          <w:rFonts w:hint="cs"/>
          <w:rtl/>
        </w:rPr>
        <w:t>בעד ההצעה להעביר את הצעת החוק לדיו</w:t>
      </w:r>
      <w:r>
        <w:rPr>
          <w:rFonts w:hint="cs"/>
          <w:rtl/>
        </w:rPr>
        <w:t xml:space="preserve">ן מוקדם בוועדה </w:t>
      </w:r>
      <w:r>
        <w:rPr>
          <w:rtl/>
        </w:rPr>
        <w:t>–</w:t>
      </w:r>
      <w:r>
        <w:rPr>
          <w:rFonts w:hint="cs"/>
          <w:rtl/>
        </w:rPr>
        <w:t xml:space="preserve"> 34</w:t>
      </w:r>
    </w:p>
    <w:p w14:paraId="48692BB8" w14:textId="77777777" w:rsidR="00000000" w:rsidRDefault="000E0F03">
      <w:pPr>
        <w:pStyle w:val="ac"/>
        <w:bidi/>
        <w:rPr>
          <w:rFonts w:hint="cs"/>
          <w:rtl/>
        </w:rPr>
      </w:pPr>
      <w:r>
        <w:rPr>
          <w:rFonts w:hint="cs"/>
          <w:rtl/>
        </w:rPr>
        <w:t xml:space="preserve">נגד </w:t>
      </w:r>
      <w:r>
        <w:rPr>
          <w:rtl/>
        </w:rPr>
        <w:t>–</w:t>
      </w:r>
      <w:r>
        <w:rPr>
          <w:rFonts w:hint="cs"/>
          <w:rtl/>
        </w:rPr>
        <w:t xml:space="preserve"> 1</w:t>
      </w:r>
    </w:p>
    <w:p w14:paraId="05BF00E6" w14:textId="77777777" w:rsidR="00000000" w:rsidRDefault="000E0F03">
      <w:pPr>
        <w:pStyle w:val="ac"/>
        <w:bidi/>
        <w:rPr>
          <w:rFonts w:hint="cs"/>
          <w:rtl/>
        </w:rPr>
      </w:pPr>
      <w:r>
        <w:rPr>
          <w:rFonts w:hint="cs"/>
          <w:rtl/>
        </w:rPr>
        <w:t xml:space="preserve">נמנעים </w:t>
      </w:r>
      <w:r>
        <w:rPr>
          <w:rtl/>
        </w:rPr>
        <w:t>–</w:t>
      </w:r>
      <w:r>
        <w:rPr>
          <w:rFonts w:hint="cs"/>
          <w:rtl/>
        </w:rPr>
        <w:t xml:space="preserve"> 13</w:t>
      </w:r>
    </w:p>
    <w:p w14:paraId="0B921CDF" w14:textId="77777777" w:rsidR="00000000" w:rsidRDefault="000E0F03">
      <w:pPr>
        <w:pStyle w:val="ad"/>
        <w:bidi/>
        <w:rPr>
          <w:rFonts w:hint="cs"/>
          <w:rtl/>
        </w:rPr>
      </w:pPr>
      <w:r>
        <w:rPr>
          <w:rFonts w:hint="cs"/>
          <w:rtl/>
        </w:rPr>
        <w:t xml:space="preserve">ההצעה להעביר את הצעת חוק זכויות התלמיד (תיקון </w:t>
      </w:r>
      <w:r>
        <w:rPr>
          <w:rFonts w:hint="cs"/>
        </w:rPr>
        <w:t>–</w:t>
      </w:r>
      <w:r>
        <w:rPr>
          <w:rFonts w:hint="cs"/>
          <w:rtl/>
        </w:rPr>
        <w:t xml:space="preserve"> כבוד עובד ההוראה), התשס"ד-2004, </w:t>
      </w:r>
    </w:p>
    <w:p w14:paraId="7F6A5C04" w14:textId="77777777" w:rsidR="00000000" w:rsidRDefault="000E0F03">
      <w:pPr>
        <w:pStyle w:val="ad"/>
        <w:bidi/>
        <w:rPr>
          <w:rFonts w:hint="cs"/>
          <w:rtl/>
        </w:rPr>
      </w:pPr>
      <w:r>
        <w:rPr>
          <w:rFonts w:hint="cs"/>
          <w:rtl/>
        </w:rPr>
        <w:t xml:space="preserve">לדיון מוקדם בוועדת החינוך והתרבות נתקבלה. </w:t>
      </w:r>
    </w:p>
    <w:p w14:paraId="2E5910D2" w14:textId="77777777" w:rsidR="00000000" w:rsidRDefault="000E0F03">
      <w:pPr>
        <w:pStyle w:val="af1"/>
        <w:rPr>
          <w:rFonts w:hint="cs"/>
          <w:rtl/>
        </w:rPr>
      </w:pPr>
    </w:p>
    <w:p w14:paraId="29E71C6F" w14:textId="77777777" w:rsidR="00000000" w:rsidRDefault="000E0F03">
      <w:pPr>
        <w:pStyle w:val="af1"/>
        <w:rPr>
          <w:rtl/>
        </w:rPr>
      </w:pPr>
      <w:r>
        <w:rPr>
          <w:rtl/>
        </w:rPr>
        <w:t>היו"ר ראובן ריבלין:</w:t>
      </w:r>
    </w:p>
    <w:p w14:paraId="223AA77E" w14:textId="77777777" w:rsidR="00000000" w:rsidRDefault="000E0F03">
      <w:pPr>
        <w:pStyle w:val="a0"/>
        <w:rPr>
          <w:rFonts w:hint="cs"/>
          <w:rtl/>
        </w:rPr>
      </w:pPr>
    </w:p>
    <w:p w14:paraId="3F384618" w14:textId="77777777" w:rsidR="00000000" w:rsidRDefault="000E0F03">
      <w:pPr>
        <w:pStyle w:val="a0"/>
        <w:rPr>
          <w:rFonts w:hint="cs"/>
          <w:rtl/>
        </w:rPr>
      </w:pPr>
      <w:r>
        <w:rPr>
          <w:rFonts w:hint="cs"/>
          <w:rtl/>
        </w:rPr>
        <w:t>34 בעד, אחד מתנגד, 13 נמנעים. אני קובע שהצעת חוק זכויות התלמיד עברה בק</w:t>
      </w:r>
      <w:r>
        <w:rPr>
          <w:rFonts w:hint="cs"/>
          <w:rtl/>
        </w:rPr>
        <w:t xml:space="preserve">ריאה טרומית, והיא תועבר לוועדת החינוך והתרבות להכנתה לקריאה ראשונה. </w:t>
      </w:r>
    </w:p>
    <w:p w14:paraId="6CE5DED5" w14:textId="77777777" w:rsidR="00000000" w:rsidRDefault="000E0F03">
      <w:pPr>
        <w:pStyle w:val="a2"/>
        <w:rPr>
          <w:rFonts w:hint="cs"/>
          <w:rtl/>
        </w:rPr>
      </w:pPr>
    </w:p>
    <w:p w14:paraId="49A28298" w14:textId="77777777" w:rsidR="00000000" w:rsidRDefault="000E0F03">
      <w:pPr>
        <w:pStyle w:val="a0"/>
        <w:rPr>
          <w:rFonts w:hint="cs"/>
          <w:rtl/>
        </w:rPr>
      </w:pPr>
    </w:p>
    <w:p w14:paraId="7A78ECBD" w14:textId="77777777" w:rsidR="00000000" w:rsidRDefault="000E0F03">
      <w:pPr>
        <w:pStyle w:val="a2"/>
        <w:rPr>
          <w:rFonts w:hint="cs"/>
          <w:rtl/>
        </w:rPr>
      </w:pPr>
      <w:bookmarkStart w:id="285" w:name="_Toc87615558"/>
      <w:r>
        <w:rPr>
          <w:rFonts w:hint="cs"/>
          <w:rtl/>
        </w:rPr>
        <w:t>צו האזרחות והכניסה לישראל (הוראת שעה), התשס"ד-2004</w:t>
      </w:r>
      <w:bookmarkEnd w:id="285"/>
    </w:p>
    <w:p w14:paraId="0C1F019B" w14:textId="77777777" w:rsidR="00000000" w:rsidRDefault="000E0F03">
      <w:pPr>
        <w:pStyle w:val="a0"/>
        <w:rPr>
          <w:rFonts w:hint="cs"/>
          <w:rtl/>
        </w:rPr>
      </w:pPr>
      <w:r>
        <w:rPr>
          <w:rtl/>
        </w:rPr>
        <w:t>["דברי הכנסת", חוברת זו, עמ'</w:t>
      </w:r>
      <w:r>
        <w:rPr>
          <w:rFonts w:hint="cs"/>
          <w:rtl/>
        </w:rPr>
        <w:t xml:space="preserve">   .</w:t>
      </w:r>
      <w:r>
        <w:rPr>
          <w:rtl/>
        </w:rPr>
        <w:t>]</w:t>
      </w:r>
    </w:p>
    <w:p w14:paraId="1C8D3D00" w14:textId="77777777" w:rsidR="00000000" w:rsidRDefault="000E0F03">
      <w:pPr>
        <w:pStyle w:val="af1"/>
        <w:rPr>
          <w:rFonts w:hint="cs"/>
          <w:rtl/>
        </w:rPr>
      </w:pPr>
    </w:p>
    <w:p w14:paraId="7169EA7C" w14:textId="77777777" w:rsidR="00000000" w:rsidRDefault="000E0F03">
      <w:pPr>
        <w:pStyle w:val="af1"/>
        <w:rPr>
          <w:rtl/>
        </w:rPr>
      </w:pPr>
      <w:r>
        <w:rPr>
          <w:rtl/>
        </w:rPr>
        <w:t>היו"ר ראובן ריבלין:</w:t>
      </w:r>
    </w:p>
    <w:p w14:paraId="07558DD0" w14:textId="77777777" w:rsidR="00000000" w:rsidRDefault="000E0F03">
      <w:pPr>
        <w:pStyle w:val="a0"/>
        <w:rPr>
          <w:rtl/>
        </w:rPr>
      </w:pPr>
    </w:p>
    <w:p w14:paraId="782E144A" w14:textId="77777777" w:rsidR="00000000" w:rsidRDefault="000E0F03">
      <w:pPr>
        <w:pStyle w:val="a0"/>
        <w:rPr>
          <w:rFonts w:hint="cs"/>
          <w:rtl/>
        </w:rPr>
      </w:pPr>
      <w:r>
        <w:rPr>
          <w:rFonts w:hint="cs"/>
          <w:rtl/>
        </w:rPr>
        <w:t>רבותי חברי הכנסת, אנחנו עוברים לצו האזרחות והכניסה לישראל, אשר התחלנו את הדיון</w:t>
      </w:r>
      <w:r>
        <w:rPr>
          <w:rFonts w:hint="cs"/>
          <w:rtl/>
        </w:rPr>
        <w:t xml:space="preserve"> בו אתמול. נותרו שלושה מתדיינים: חברת הכנסת זהבה גלאון, חברת הכנסת דליה איציק וחבר הכנסת גדעון סער. לכל אחד ואחד מהם שלוש דקות. </w:t>
      </w:r>
    </w:p>
    <w:p w14:paraId="1ACD4FC6" w14:textId="77777777" w:rsidR="00000000" w:rsidRDefault="000E0F03">
      <w:pPr>
        <w:pStyle w:val="a0"/>
        <w:rPr>
          <w:rFonts w:hint="cs"/>
          <w:rtl/>
        </w:rPr>
      </w:pPr>
    </w:p>
    <w:p w14:paraId="517A2031" w14:textId="77777777" w:rsidR="00000000" w:rsidRDefault="000E0F03">
      <w:pPr>
        <w:pStyle w:val="af0"/>
        <w:rPr>
          <w:rtl/>
        </w:rPr>
      </w:pPr>
      <w:r>
        <w:rPr>
          <w:rFonts w:hint="eastAsia"/>
          <w:rtl/>
        </w:rPr>
        <w:t>קריאה</w:t>
      </w:r>
      <w:r>
        <w:rPr>
          <w:rtl/>
        </w:rPr>
        <w:t>:</w:t>
      </w:r>
    </w:p>
    <w:p w14:paraId="5531D9A8" w14:textId="77777777" w:rsidR="00000000" w:rsidRDefault="000E0F03">
      <w:pPr>
        <w:pStyle w:val="a0"/>
        <w:rPr>
          <w:rFonts w:hint="cs"/>
          <w:rtl/>
        </w:rPr>
      </w:pPr>
    </w:p>
    <w:p w14:paraId="7477E469" w14:textId="77777777" w:rsidR="00000000" w:rsidRDefault="000E0F03">
      <w:pPr>
        <w:pStyle w:val="a0"/>
        <w:rPr>
          <w:rFonts w:hint="cs"/>
          <w:rtl/>
        </w:rPr>
      </w:pPr>
      <w:r>
        <w:rPr>
          <w:rFonts w:hint="cs"/>
          <w:rtl/>
        </w:rPr>
        <w:t>אדוני היושב-ראש, אילו ידעתי שיתקיים דיון הייתי מבקש גם - - -</w:t>
      </w:r>
    </w:p>
    <w:p w14:paraId="36827CF1" w14:textId="77777777" w:rsidR="00000000" w:rsidRDefault="000E0F03">
      <w:pPr>
        <w:pStyle w:val="a0"/>
        <w:rPr>
          <w:rFonts w:hint="cs"/>
          <w:rtl/>
        </w:rPr>
      </w:pPr>
    </w:p>
    <w:p w14:paraId="46FFF980" w14:textId="77777777" w:rsidR="00000000" w:rsidRDefault="000E0F03">
      <w:pPr>
        <w:pStyle w:val="af1"/>
        <w:rPr>
          <w:rtl/>
        </w:rPr>
      </w:pPr>
      <w:r>
        <w:rPr>
          <w:rtl/>
        </w:rPr>
        <w:t>היו"ר ראובן ריבלין:</w:t>
      </w:r>
    </w:p>
    <w:p w14:paraId="65137612" w14:textId="77777777" w:rsidR="00000000" w:rsidRDefault="000E0F03">
      <w:pPr>
        <w:pStyle w:val="a0"/>
        <w:rPr>
          <w:rtl/>
        </w:rPr>
      </w:pPr>
    </w:p>
    <w:p w14:paraId="36A570D3" w14:textId="77777777" w:rsidR="00000000" w:rsidRDefault="000E0F03">
      <w:pPr>
        <w:pStyle w:val="a0"/>
        <w:rPr>
          <w:rFonts w:hint="cs"/>
          <w:rtl/>
        </w:rPr>
      </w:pPr>
      <w:r>
        <w:rPr>
          <w:rFonts w:hint="cs"/>
          <w:rtl/>
        </w:rPr>
        <w:t>אם היית יודע היית מבקש, אבל לא ידעת</w:t>
      </w:r>
      <w:r>
        <w:rPr>
          <w:rFonts w:hint="cs"/>
          <w:rtl/>
        </w:rPr>
        <w:t xml:space="preserve"> אז לא ביקשת, אבל דיברת אתמול, לא? </w:t>
      </w:r>
    </w:p>
    <w:p w14:paraId="03E611CB" w14:textId="77777777" w:rsidR="00000000" w:rsidRDefault="000E0F03">
      <w:pPr>
        <w:pStyle w:val="a0"/>
        <w:rPr>
          <w:rFonts w:hint="cs"/>
          <w:rtl/>
        </w:rPr>
      </w:pPr>
    </w:p>
    <w:p w14:paraId="2C4542A2" w14:textId="77777777" w:rsidR="00000000" w:rsidRDefault="000E0F03">
      <w:pPr>
        <w:pStyle w:val="a"/>
        <w:rPr>
          <w:rtl/>
        </w:rPr>
      </w:pPr>
      <w:bookmarkStart w:id="286" w:name="FS000000504T21_07_2004_14_15_11"/>
      <w:bookmarkStart w:id="287" w:name="_Toc87615559"/>
      <w:bookmarkEnd w:id="286"/>
      <w:r>
        <w:rPr>
          <w:rtl/>
        </w:rPr>
        <w:t>זהבה גלאון (יחד):</w:t>
      </w:r>
      <w:bookmarkEnd w:id="287"/>
    </w:p>
    <w:p w14:paraId="781A08EE" w14:textId="77777777" w:rsidR="00000000" w:rsidRDefault="000E0F03">
      <w:pPr>
        <w:pStyle w:val="a0"/>
        <w:rPr>
          <w:rtl/>
        </w:rPr>
      </w:pPr>
    </w:p>
    <w:p w14:paraId="19D588A0" w14:textId="77777777" w:rsidR="00000000" w:rsidRDefault="000E0F03">
      <w:pPr>
        <w:pStyle w:val="a0"/>
        <w:rPr>
          <w:rFonts w:hint="cs"/>
          <w:rtl/>
        </w:rPr>
      </w:pPr>
      <w:r>
        <w:rPr>
          <w:rFonts w:hint="cs"/>
          <w:rtl/>
        </w:rPr>
        <w:t xml:space="preserve">אדוני היושב-ראש, חברי חברי הכנסת, לפני כשנה חוקקה כנסת ישראל את אחת החרפות המבישות ביותר, שמכתימות את ספר החוקים. חוק האזרחות תוקן באופן שמטיל מגבלות דרקוניות על חופש הנישואים של אזרחי ישראל הערבים. </w:t>
      </w:r>
    </w:p>
    <w:p w14:paraId="2FE726D6" w14:textId="77777777" w:rsidR="00000000" w:rsidRDefault="000E0F03">
      <w:pPr>
        <w:pStyle w:val="a0"/>
        <w:rPr>
          <w:rFonts w:hint="cs"/>
          <w:rtl/>
        </w:rPr>
      </w:pPr>
    </w:p>
    <w:p w14:paraId="51C9A8DF" w14:textId="77777777" w:rsidR="00000000" w:rsidRDefault="000E0F03">
      <w:pPr>
        <w:pStyle w:val="a0"/>
        <w:rPr>
          <w:rFonts w:hint="cs"/>
          <w:rtl/>
        </w:rPr>
      </w:pPr>
      <w:r>
        <w:rPr>
          <w:rFonts w:hint="cs"/>
          <w:rtl/>
        </w:rPr>
        <w:t xml:space="preserve">אדוני היושב-ראש, בכסות של עילה ביטחונית מחשידים, מאשימים ומענישים באופן קולקטיבי את כל אזרחי ישראל הערבים והופכים אוכלוסייה שלמה למפגעים בפוטנציה. </w:t>
      </w:r>
    </w:p>
    <w:p w14:paraId="406057A4" w14:textId="77777777" w:rsidR="00000000" w:rsidRDefault="000E0F03">
      <w:pPr>
        <w:pStyle w:val="a0"/>
        <w:rPr>
          <w:rFonts w:hint="cs"/>
          <w:rtl/>
        </w:rPr>
      </w:pPr>
    </w:p>
    <w:p w14:paraId="4B0F063E" w14:textId="77777777" w:rsidR="00000000" w:rsidRDefault="000E0F03">
      <w:pPr>
        <w:pStyle w:val="af1"/>
        <w:rPr>
          <w:rtl/>
        </w:rPr>
      </w:pPr>
      <w:r>
        <w:rPr>
          <w:rtl/>
        </w:rPr>
        <w:t>היו"ר ראובן ריבלין:</w:t>
      </w:r>
    </w:p>
    <w:p w14:paraId="1A6F664C" w14:textId="77777777" w:rsidR="00000000" w:rsidRDefault="000E0F03">
      <w:pPr>
        <w:pStyle w:val="a0"/>
        <w:rPr>
          <w:rtl/>
        </w:rPr>
      </w:pPr>
    </w:p>
    <w:p w14:paraId="3EB4290F" w14:textId="77777777" w:rsidR="00000000" w:rsidRDefault="000E0F03">
      <w:pPr>
        <w:pStyle w:val="a0"/>
        <w:rPr>
          <w:rFonts w:hint="cs"/>
          <w:rtl/>
        </w:rPr>
      </w:pPr>
      <w:r>
        <w:rPr>
          <w:rFonts w:hint="cs"/>
          <w:rtl/>
        </w:rPr>
        <w:t>יכול להיות שהתוצאה שאת מציינת היא נכונה, אבל זה לא מכוון. גם חבר כנסת יהודי שנשוי לפל</w:t>
      </w:r>
      <w:r>
        <w:rPr>
          <w:rFonts w:hint="cs"/>
          <w:rtl/>
        </w:rPr>
        <w:t xml:space="preserve">סטינית, החוק חל עליו. </w:t>
      </w:r>
    </w:p>
    <w:p w14:paraId="2097E7D0" w14:textId="77777777" w:rsidR="00000000" w:rsidRDefault="000E0F03">
      <w:pPr>
        <w:pStyle w:val="a0"/>
        <w:rPr>
          <w:rFonts w:hint="cs"/>
          <w:rtl/>
        </w:rPr>
      </w:pPr>
    </w:p>
    <w:p w14:paraId="7EA4D559" w14:textId="77777777" w:rsidR="00000000" w:rsidRDefault="000E0F03">
      <w:pPr>
        <w:pStyle w:val="af0"/>
        <w:rPr>
          <w:rtl/>
        </w:rPr>
      </w:pPr>
      <w:r>
        <w:rPr>
          <w:rFonts w:hint="eastAsia"/>
          <w:rtl/>
        </w:rPr>
        <w:t>אחמד</w:t>
      </w:r>
      <w:r>
        <w:rPr>
          <w:rtl/>
        </w:rPr>
        <w:t xml:space="preserve"> טיבי (חד"ש-תע"ל):</w:t>
      </w:r>
    </w:p>
    <w:p w14:paraId="1499BFC8" w14:textId="77777777" w:rsidR="00000000" w:rsidRDefault="000E0F03">
      <w:pPr>
        <w:pStyle w:val="a0"/>
        <w:rPr>
          <w:rFonts w:hint="cs"/>
          <w:rtl/>
        </w:rPr>
      </w:pPr>
    </w:p>
    <w:p w14:paraId="695F064A" w14:textId="77777777" w:rsidR="00000000" w:rsidRDefault="000E0F03">
      <w:pPr>
        <w:pStyle w:val="a0"/>
        <w:rPr>
          <w:rFonts w:hint="cs"/>
          <w:rtl/>
        </w:rPr>
      </w:pPr>
      <w:r>
        <w:rPr>
          <w:rFonts w:hint="cs"/>
          <w:rtl/>
        </w:rPr>
        <w:t>- - -</w:t>
      </w:r>
    </w:p>
    <w:p w14:paraId="7D812C48" w14:textId="77777777" w:rsidR="00000000" w:rsidRDefault="000E0F03">
      <w:pPr>
        <w:pStyle w:val="a0"/>
        <w:rPr>
          <w:rFonts w:hint="cs"/>
          <w:rtl/>
        </w:rPr>
      </w:pPr>
    </w:p>
    <w:p w14:paraId="5F8CB978" w14:textId="77777777" w:rsidR="00000000" w:rsidRDefault="000E0F03">
      <w:pPr>
        <w:pStyle w:val="af1"/>
        <w:rPr>
          <w:rtl/>
        </w:rPr>
      </w:pPr>
      <w:r>
        <w:rPr>
          <w:rtl/>
        </w:rPr>
        <w:t>היו"ר ראובן ריבלין:</w:t>
      </w:r>
    </w:p>
    <w:p w14:paraId="34B41F6A" w14:textId="77777777" w:rsidR="00000000" w:rsidRDefault="000E0F03">
      <w:pPr>
        <w:pStyle w:val="a0"/>
        <w:rPr>
          <w:rtl/>
        </w:rPr>
      </w:pPr>
    </w:p>
    <w:p w14:paraId="7D25F1C8" w14:textId="77777777" w:rsidR="00000000" w:rsidRDefault="000E0F03">
      <w:pPr>
        <w:pStyle w:val="a0"/>
        <w:rPr>
          <w:rFonts w:hint="cs"/>
          <w:rtl/>
        </w:rPr>
      </w:pPr>
      <w:r>
        <w:rPr>
          <w:rFonts w:hint="cs"/>
          <w:rtl/>
        </w:rPr>
        <w:t xml:space="preserve">חבר הכנסת אחמד טיבי, יש דוגמאות, לא שליליות, חיוביות. דרך אגב, הילדים הם יהודים ומוסלמים. </w:t>
      </w:r>
    </w:p>
    <w:p w14:paraId="33B9826A" w14:textId="77777777" w:rsidR="00000000" w:rsidRDefault="000E0F03">
      <w:pPr>
        <w:pStyle w:val="a0"/>
        <w:rPr>
          <w:rFonts w:hint="cs"/>
          <w:rtl/>
        </w:rPr>
      </w:pPr>
    </w:p>
    <w:p w14:paraId="6ECCE09D" w14:textId="77777777" w:rsidR="00000000" w:rsidRDefault="000E0F03">
      <w:pPr>
        <w:pStyle w:val="-"/>
        <w:rPr>
          <w:rtl/>
        </w:rPr>
      </w:pPr>
      <w:bookmarkStart w:id="288" w:name="FS000000504T21_07_2004_14_15_41C"/>
      <w:bookmarkEnd w:id="288"/>
      <w:r>
        <w:rPr>
          <w:rtl/>
        </w:rPr>
        <w:t>זהבה גלאון (יחד):</w:t>
      </w:r>
    </w:p>
    <w:p w14:paraId="44D1EB82" w14:textId="77777777" w:rsidR="00000000" w:rsidRDefault="000E0F03">
      <w:pPr>
        <w:pStyle w:val="a0"/>
        <w:rPr>
          <w:rtl/>
        </w:rPr>
      </w:pPr>
    </w:p>
    <w:p w14:paraId="4444B976" w14:textId="77777777" w:rsidR="00000000" w:rsidRDefault="000E0F03">
      <w:pPr>
        <w:pStyle w:val="a0"/>
        <w:rPr>
          <w:rFonts w:hint="cs"/>
          <w:rtl/>
        </w:rPr>
      </w:pPr>
      <w:r>
        <w:rPr>
          <w:rFonts w:hint="cs"/>
          <w:rtl/>
        </w:rPr>
        <w:t>אדוני יודע שאפשר לספור את המקרים האלה מקסימום על שתי ידיים, וזה לא חל</w:t>
      </w:r>
      <w:r>
        <w:rPr>
          <w:rFonts w:hint="cs"/>
          <w:rtl/>
        </w:rPr>
        <w:t xml:space="preserve"> על המקרים האלה. </w:t>
      </w:r>
    </w:p>
    <w:p w14:paraId="1B8BB88A" w14:textId="77777777" w:rsidR="00000000" w:rsidRDefault="000E0F03">
      <w:pPr>
        <w:pStyle w:val="a0"/>
        <w:rPr>
          <w:rFonts w:hint="cs"/>
          <w:rtl/>
        </w:rPr>
      </w:pPr>
    </w:p>
    <w:p w14:paraId="5A334359" w14:textId="77777777" w:rsidR="00000000" w:rsidRDefault="000E0F03">
      <w:pPr>
        <w:pStyle w:val="af1"/>
        <w:rPr>
          <w:rtl/>
        </w:rPr>
      </w:pPr>
      <w:r>
        <w:rPr>
          <w:rtl/>
        </w:rPr>
        <w:t>היו"ר ראובן ריבלין:</w:t>
      </w:r>
    </w:p>
    <w:p w14:paraId="7BAB9687" w14:textId="77777777" w:rsidR="00000000" w:rsidRDefault="000E0F03">
      <w:pPr>
        <w:pStyle w:val="a0"/>
        <w:rPr>
          <w:rtl/>
        </w:rPr>
      </w:pPr>
    </w:p>
    <w:p w14:paraId="00BABA26" w14:textId="77777777" w:rsidR="00000000" w:rsidRDefault="000E0F03">
      <w:pPr>
        <w:pStyle w:val="a0"/>
        <w:rPr>
          <w:rFonts w:hint="cs"/>
          <w:rtl/>
        </w:rPr>
      </w:pPr>
      <w:r>
        <w:rPr>
          <w:rFonts w:hint="cs"/>
          <w:rtl/>
        </w:rPr>
        <w:t xml:space="preserve">את צודקת, אבל צריך להדגיש את זה. </w:t>
      </w:r>
    </w:p>
    <w:p w14:paraId="1683F616" w14:textId="77777777" w:rsidR="00000000" w:rsidRDefault="000E0F03">
      <w:pPr>
        <w:pStyle w:val="a0"/>
        <w:rPr>
          <w:rFonts w:hint="cs"/>
          <w:rtl/>
        </w:rPr>
      </w:pPr>
    </w:p>
    <w:p w14:paraId="5F8458E6" w14:textId="77777777" w:rsidR="00000000" w:rsidRDefault="000E0F03">
      <w:pPr>
        <w:pStyle w:val="-"/>
        <w:rPr>
          <w:rtl/>
        </w:rPr>
      </w:pPr>
      <w:bookmarkStart w:id="289" w:name="FS000000504T21_07_2004_14_56_49"/>
      <w:bookmarkStart w:id="290" w:name="FS000000504T21_07_2004_14_56_52C"/>
      <w:bookmarkEnd w:id="289"/>
      <w:bookmarkEnd w:id="290"/>
      <w:r>
        <w:rPr>
          <w:rtl/>
        </w:rPr>
        <w:t>זהבה גלאון (יחד):</w:t>
      </w:r>
    </w:p>
    <w:p w14:paraId="735349A7" w14:textId="77777777" w:rsidR="00000000" w:rsidRDefault="000E0F03">
      <w:pPr>
        <w:pStyle w:val="a0"/>
        <w:rPr>
          <w:rtl/>
        </w:rPr>
      </w:pPr>
    </w:p>
    <w:p w14:paraId="5D3D88F2" w14:textId="77777777" w:rsidR="00000000" w:rsidRDefault="000E0F03">
      <w:pPr>
        <w:pStyle w:val="a0"/>
        <w:rPr>
          <w:rFonts w:hint="cs"/>
          <w:rtl/>
        </w:rPr>
      </w:pPr>
      <w:r>
        <w:rPr>
          <w:rFonts w:hint="cs"/>
          <w:rtl/>
        </w:rPr>
        <w:t>אדוני היושב-ראש, בעצם היום מתברר לנו מה שידענו כבר אז, אבל מתברר לנו שהנימוק הביטחוני שעמד מאחורי חקיקת החוק כהוראת שעה לשנה היה בעצם כסות לעמדה פוליטית גזענית, כ</w:t>
      </w:r>
      <w:r>
        <w:rPr>
          <w:rFonts w:hint="cs"/>
          <w:rtl/>
        </w:rPr>
        <w:t xml:space="preserve">סות שנועדה להכשיר את החוק תוך כדי הטלת מורא ופחד. </w:t>
      </w:r>
    </w:p>
    <w:p w14:paraId="1CBBA0BB" w14:textId="77777777" w:rsidR="00000000" w:rsidRDefault="000E0F03">
      <w:pPr>
        <w:pStyle w:val="a0"/>
        <w:rPr>
          <w:rFonts w:hint="cs"/>
          <w:rtl/>
        </w:rPr>
      </w:pPr>
    </w:p>
    <w:p w14:paraId="6511E03A" w14:textId="77777777" w:rsidR="00000000" w:rsidRDefault="000E0F03">
      <w:pPr>
        <w:pStyle w:val="af0"/>
        <w:rPr>
          <w:rtl/>
        </w:rPr>
      </w:pPr>
      <w:r>
        <w:rPr>
          <w:rFonts w:hint="eastAsia"/>
          <w:rtl/>
        </w:rPr>
        <w:t>אהוד</w:t>
      </w:r>
      <w:r>
        <w:rPr>
          <w:rtl/>
        </w:rPr>
        <w:t xml:space="preserve"> יתום (הליכוד):</w:t>
      </w:r>
    </w:p>
    <w:p w14:paraId="79D3F70B" w14:textId="77777777" w:rsidR="00000000" w:rsidRDefault="000E0F03">
      <w:pPr>
        <w:pStyle w:val="a0"/>
        <w:rPr>
          <w:rFonts w:hint="cs"/>
          <w:rtl/>
        </w:rPr>
      </w:pPr>
    </w:p>
    <w:p w14:paraId="53B9695D" w14:textId="77777777" w:rsidR="00000000" w:rsidRDefault="000E0F03">
      <w:pPr>
        <w:pStyle w:val="a0"/>
        <w:rPr>
          <w:rFonts w:hint="cs"/>
          <w:rtl/>
        </w:rPr>
      </w:pPr>
      <w:r>
        <w:rPr>
          <w:rFonts w:hint="cs"/>
          <w:rtl/>
        </w:rPr>
        <w:t xml:space="preserve">רק נימוק ביטחוני. </w:t>
      </w:r>
    </w:p>
    <w:p w14:paraId="0B0C051B" w14:textId="77777777" w:rsidR="00000000" w:rsidRDefault="000E0F03">
      <w:pPr>
        <w:pStyle w:val="a0"/>
        <w:rPr>
          <w:rFonts w:hint="cs"/>
          <w:rtl/>
        </w:rPr>
      </w:pPr>
    </w:p>
    <w:p w14:paraId="672C9AFF" w14:textId="77777777" w:rsidR="00000000" w:rsidRDefault="000E0F03">
      <w:pPr>
        <w:pStyle w:val="-"/>
        <w:rPr>
          <w:rtl/>
        </w:rPr>
      </w:pPr>
      <w:bookmarkStart w:id="291" w:name="FS000000504T21_07_2004_14_16_15C"/>
      <w:bookmarkEnd w:id="291"/>
      <w:r>
        <w:rPr>
          <w:rtl/>
        </w:rPr>
        <w:t>זהבה גלאון (יחד):</w:t>
      </w:r>
    </w:p>
    <w:p w14:paraId="35431FB3" w14:textId="77777777" w:rsidR="00000000" w:rsidRDefault="000E0F03">
      <w:pPr>
        <w:pStyle w:val="a0"/>
        <w:rPr>
          <w:rtl/>
        </w:rPr>
      </w:pPr>
    </w:p>
    <w:p w14:paraId="6B23E18E" w14:textId="77777777" w:rsidR="00000000" w:rsidRDefault="000E0F03">
      <w:pPr>
        <w:pStyle w:val="a0"/>
        <w:rPr>
          <w:rFonts w:hint="cs"/>
          <w:rtl/>
        </w:rPr>
      </w:pPr>
      <w:r>
        <w:rPr>
          <w:rFonts w:hint="cs"/>
          <w:rtl/>
        </w:rPr>
        <w:t>חבר הכנסת יתום, אם זה נימוק ביטחוני, מה השתנה? בשנה שעברה אמרו לנו שיש סיבות ביטחוניות שבגינן עושים הוראת שעה לשנה. אז אם יש סיבות ביטחוניות להו</w:t>
      </w:r>
      <w:r>
        <w:rPr>
          <w:rFonts w:hint="cs"/>
          <w:rtl/>
        </w:rPr>
        <w:t>ראת שעה לשנה, למה באים עכשיו ומבקשים להאריך את החוק רק בחצי שנה? למה לא מאריכים אותו בשנתיים, אם יש סכנה ביטחונית?</w:t>
      </w:r>
    </w:p>
    <w:p w14:paraId="5A90E205" w14:textId="77777777" w:rsidR="00000000" w:rsidRDefault="000E0F03">
      <w:pPr>
        <w:pStyle w:val="a0"/>
        <w:rPr>
          <w:rFonts w:hint="cs"/>
          <w:rtl/>
        </w:rPr>
      </w:pPr>
    </w:p>
    <w:p w14:paraId="033BC724" w14:textId="77777777" w:rsidR="00000000" w:rsidRDefault="000E0F03">
      <w:pPr>
        <w:pStyle w:val="a0"/>
        <w:rPr>
          <w:rFonts w:hint="cs"/>
          <w:rtl/>
        </w:rPr>
      </w:pPr>
      <w:r>
        <w:rPr>
          <w:rFonts w:hint="cs"/>
          <w:rtl/>
        </w:rPr>
        <w:t>אנחנו הרי יודעים שהחוק הזה מיועד נגד אזרחי ישראל הערבים, כמו שאמרתי קודם, וגם אם יש פלסטינים שמפגעים ומואשמים בטרור, ויש פלסטינים שמפירים זכ</w:t>
      </w:r>
      <w:r>
        <w:rPr>
          <w:rFonts w:hint="cs"/>
          <w:rtl/>
        </w:rPr>
        <w:t>ויות אדם, האם זה נותן לנו אליבי כמדינה להפרה כל כך בוטה של זכויות יסוד?</w:t>
      </w:r>
    </w:p>
    <w:p w14:paraId="27536415" w14:textId="77777777" w:rsidR="00000000" w:rsidRDefault="000E0F03">
      <w:pPr>
        <w:pStyle w:val="a0"/>
        <w:rPr>
          <w:rFonts w:hint="cs"/>
          <w:rtl/>
        </w:rPr>
      </w:pPr>
    </w:p>
    <w:p w14:paraId="45332F5B" w14:textId="77777777" w:rsidR="00000000" w:rsidRDefault="000E0F03">
      <w:pPr>
        <w:pStyle w:val="a0"/>
        <w:rPr>
          <w:rFonts w:hint="cs"/>
          <w:rtl/>
        </w:rPr>
      </w:pPr>
      <w:r>
        <w:rPr>
          <w:rFonts w:hint="cs"/>
          <w:rtl/>
        </w:rPr>
        <w:t>אדוני היושב-ראש, חשבתי שמושכלות יסוד הם שזכויות אדם אינן יכולות להינגף מפני טרור, ודווקא עתות חירום הן העתות שבהן מדינה וחברה דמוקרטיות נמדדות. אבל, רק לפני כמה דקות שמענו את שר המשפט</w:t>
      </w:r>
      <w:r>
        <w:rPr>
          <w:rFonts w:hint="cs"/>
          <w:rtl/>
        </w:rPr>
        <w:t xml:space="preserve">ים מכשיר את השרץ של חוק הכניסה לישראל, וגם השרץ הזה לצערי כנראה יוכשר כאן. </w:t>
      </w:r>
    </w:p>
    <w:p w14:paraId="57AC899A" w14:textId="77777777" w:rsidR="00000000" w:rsidRDefault="000E0F03">
      <w:pPr>
        <w:pStyle w:val="a0"/>
        <w:rPr>
          <w:rFonts w:hint="cs"/>
          <w:rtl/>
        </w:rPr>
      </w:pPr>
    </w:p>
    <w:p w14:paraId="1127C718" w14:textId="77777777" w:rsidR="00000000" w:rsidRDefault="000E0F03">
      <w:pPr>
        <w:pStyle w:val="a0"/>
        <w:rPr>
          <w:rFonts w:hint="cs"/>
          <w:rtl/>
        </w:rPr>
      </w:pPr>
      <w:r>
        <w:rPr>
          <w:rFonts w:hint="cs"/>
          <w:rtl/>
        </w:rPr>
        <w:t>אני זוכרת שהשר פורז עמד כאן על הדוכן לפני שנה ונתן את כל הנימוקים הביטחוניים למה צריך את החוק הזה. פתאום שמעתי שבישיבת הממשלה הוא הסביר, שהחוק הזה יחוקק לחצי שנה ויקימו ועדה שתנסה</w:t>
      </w:r>
      <w:r>
        <w:rPr>
          <w:rFonts w:hint="cs"/>
          <w:rtl/>
        </w:rPr>
        <w:t xml:space="preserve"> לגבש הקלות. למה צריך לגבש הקלות? אם יש שיקולים ביטחוניים כל כך כבדי משקל, למה צריך לגבש הקלות? אדוני היושב-ראש, מה קרה פתאום שהנימוק הביטחוני אינו תקף? </w:t>
      </w:r>
    </w:p>
    <w:p w14:paraId="3E0D97A5" w14:textId="77777777" w:rsidR="00000000" w:rsidRDefault="000E0F03">
      <w:pPr>
        <w:pStyle w:val="a0"/>
        <w:rPr>
          <w:rFonts w:hint="cs"/>
          <w:rtl/>
        </w:rPr>
      </w:pPr>
    </w:p>
    <w:p w14:paraId="2A7F6A10" w14:textId="77777777" w:rsidR="00000000" w:rsidRDefault="000E0F03">
      <w:pPr>
        <w:pStyle w:val="a0"/>
        <w:rPr>
          <w:rFonts w:hint="cs"/>
          <w:rtl/>
        </w:rPr>
      </w:pPr>
      <w:r>
        <w:rPr>
          <w:rFonts w:hint="cs"/>
          <w:rtl/>
        </w:rPr>
        <w:t>אז כמו תמיד, המרצע יוצא מן השק ובסוף מתברר - - -</w:t>
      </w:r>
    </w:p>
    <w:p w14:paraId="7514A879" w14:textId="77777777" w:rsidR="00000000" w:rsidRDefault="000E0F03">
      <w:pPr>
        <w:pStyle w:val="a0"/>
        <w:rPr>
          <w:rFonts w:hint="cs"/>
          <w:rtl/>
        </w:rPr>
      </w:pPr>
    </w:p>
    <w:p w14:paraId="349020CB" w14:textId="77777777" w:rsidR="00000000" w:rsidRDefault="000E0F03">
      <w:pPr>
        <w:pStyle w:val="af0"/>
        <w:rPr>
          <w:rtl/>
        </w:rPr>
      </w:pPr>
      <w:r>
        <w:rPr>
          <w:rFonts w:hint="eastAsia"/>
          <w:rtl/>
        </w:rPr>
        <w:t>מיכאל</w:t>
      </w:r>
      <w:r>
        <w:rPr>
          <w:rtl/>
        </w:rPr>
        <w:t xml:space="preserve"> רצון (הליכוד):</w:t>
      </w:r>
    </w:p>
    <w:p w14:paraId="1846E8E2" w14:textId="77777777" w:rsidR="00000000" w:rsidRDefault="000E0F03">
      <w:pPr>
        <w:pStyle w:val="a0"/>
        <w:rPr>
          <w:rFonts w:hint="cs"/>
          <w:rtl/>
        </w:rPr>
      </w:pPr>
    </w:p>
    <w:p w14:paraId="7360F779" w14:textId="77777777" w:rsidR="00000000" w:rsidRDefault="000E0F03">
      <w:pPr>
        <w:pStyle w:val="a0"/>
        <w:rPr>
          <w:rFonts w:hint="cs"/>
          <w:rtl/>
        </w:rPr>
      </w:pPr>
      <w:r>
        <w:rPr>
          <w:rFonts w:hint="cs"/>
          <w:rtl/>
        </w:rPr>
        <w:t xml:space="preserve">למה משפחות בירדן, במצרים - - </w:t>
      </w:r>
      <w:r>
        <w:rPr>
          <w:rFonts w:hint="cs"/>
          <w:rtl/>
        </w:rPr>
        <w:t>-</w:t>
      </w:r>
    </w:p>
    <w:p w14:paraId="6A02C0D6" w14:textId="77777777" w:rsidR="00000000" w:rsidRDefault="000E0F03">
      <w:pPr>
        <w:pStyle w:val="a0"/>
        <w:rPr>
          <w:rFonts w:hint="cs"/>
          <w:rtl/>
        </w:rPr>
      </w:pPr>
    </w:p>
    <w:p w14:paraId="06ACB088" w14:textId="77777777" w:rsidR="00000000" w:rsidRDefault="000E0F03">
      <w:pPr>
        <w:pStyle w:val="-"/>
        <w:rPr>
          <w:rtl/>
        </w:rPr>
      </w:pPr>
      <w:bookmarkStart w:id="292" w:name="FS000000504T21_07_2004_14_18_01C"/>
      <w:bookmarkEnd w:id="292"/>
      <w:r>
        <w:rPr>
          <w:rtl/>
        </w:rPr>
        <w:t>זהבה גלאון (יחד):</w:t>
      </w:r>
    </w:p>
    <w:p w14:paraId="29FCFC44" w14:textId="77777777" w:rsidR="00000000" w:rsidRDefault="000E0F03">
      <w:pPr>
        <w:pStyle w:val="a0"/>
        <w:rPr>
          <w:rtl/>
        </w:rPr>
      </w:pPr>
    </w:p>
    <w:p w14:paraId="696692A5" w14:textId="77777777" w:rsidR="00000000" w:rsidRDefault="000E0F03">
      <w:pPr>
        <w:pStyle w:val="a0"/>
        <w:rPr>
          <w:rFonts w:hint="cs"/>
          <w:rtl/>
        </w:rPr>
      </w:pPr>
      <w:r>
        <w:rPr>
          <w:rFonts w:hint="cs"/>
          <w:rtl/>
        </w:rPr>
        <w:t>סגן השר מיכי רצון, זה לא מצחיק. אנחנו יודעים שהנימוק הביטחוני בעצם נועד לטשטש את השיקול האמיתי שמאחורי החוק. בואו נקרא לילד בשמו, זה השיקול הדמוגרפי. תודו שיש כאן כוונה מוצהרת למנוע את גידול האוכלוסייה הערבית בתוך מדינת ישראל, מתוך רצ</w:t>
      </w:r>
      <w:r>
        <w:rPr>
          <w:rFonts w:hint="cs"/>
          <w:rtl/>
        </w:rPr>
        <w:t xml:space="preserve">ון לשמור על אופיה היהודי של המדינה. </w:t>
      </w:r>
    </w:p>
    <w:p w14:paraId="1F14AAE5" w14:textId="77777777" w:rsidR="00000000" w:rsidRDefault="000E0F03">
      <w:pPr>
        <w:pStyle w:val="a0"/>
        <w:rPr>
          <w:rFonts w:hint="cs"/>
          <w:rtl/>
        </w:rPr>
      </w:pPr>
    </w:p>
    <w:p w14:paraId="76ECDCB1" w14:textId="77777777" w:rsidR="00000000" w:rsidRDefault="000E0F03">
      <w:pPr>
        <w:pStyle w:val="af0"/>
        <w:rPr>
          <w:rtl/>
        </w:rPr>
      </w:pPr>
      <w:r>
        <w:rPr>
          <w:rFonts w:hint="eastAsia"/>
          <w:rtl/>
        </w:rPr>
        <w:t>דניאל</w:t>
      </w:r>
      <w:r>
        <w:rPr>
          <w:rtl/>
        </w:rPr>
        <w:t xml:space="preserve"> בנלולו (הליכוד):</w:t>
      </w:r>
    </w:p>
    <w:p w14:paraId="77DB79C5" w14:textId="77777777" w:rsidR="00000000" w:rsidRDefault="000E0F03">
      <w:pPr>
        <w:pStyle w:val="a0"/>
        <w:rPr>
          <w:rFonts w:hint="cs"/>
          <w:rtl/>
        </w:rPr>
      </w:pPr>
    </w:p>
    <w:p w14:paraId="39DB63FE" w14:textId="77777777" w:rsidR="00000000" w:rsidRDefault="000E0F03">
      <w:pPr>
        <w:pStyle w:val="a0"/>
        <w:ind w:left="719" w:firstLine="0"/>
        <w:rPr>
          <w:rFonts w:hint="cs"/>
          <w:rtl/>
        </w:rPr>
      </w:pPr>
      <w:r>
        <w:rPr>
          <w:rFonts w:hint="cs"/>
          <w:rtl/>
        </w:rPr>
        <w:t>- - -</w:t>
      </w:r>
    </w:p>
    <w:p w14:paraId="3097D0A1" w14:textId="77777777" w:rsidR="00000000" w:rsidRDefault="000E0F03">
      <w:pPr>
        <w:pStyle w:val="a0"/>
        <w:ind w:left="719" w:firstLine="0"/>
        <w:rPr>
          <w:rFonts w:hint="cs"/>
          <w:rtl/>
        </w:rPr>
      </w:pPr>
    </w:p>
    <w:p w14:paraId="4B2B83A9" w14:textId="77777777" w:rsidR="00000000" w:rsidRDefault="000E0F03">
      <w:pPr>
        <w:pStyle w:val="af1"/>
        <w:rPr>
          <w:rtl/>
        </w:rPr>
      </w:pPr>
      <w:bookmarkStart w:id="293" w:name="FS000000504T21_07_2004_15_19_53C"/>
      <w:bookmarkEnd w:id="293"/>
      <w:r>
        <w:rPr>
          <w:rtl/>
        </w:rPr>
        <w:t>היו"ר ראובן ריבלין:</w:t>
      </w:r>
    </w:p>
    <w:p w14:paraId="5F66B5B2" w14:textId="77777777" w:rsidR="00000000" w:rsidRDefault="000E0F03">
      <w:pPr>
        <w:pStyle w:val="a0"/>
        <w:rPr>
          <w:rtl/>
        </w:rPr>
      </w:pPr>
    </w:p>
    <w:p w14:paraId="02555C90" w14:textId="77777777" w:rsidR="00000000" w:rsidRDefault="000E0F03">
      <w:pPr>
        <w:pStyle w:val="a0"/>
        <w:rPr>
          <w:rFonts w:hint="cs"/>
          <w:rtl/>
        </w:rPr>
      </w:pPr>
      <w:r>
        <w:rPr>
          <w:rFonts w:hint="cs"/>
          <w:rtl/>
        </w:rPr>
        <w:t xml:space="preserve">אני חשבתי שעוזבים את יהודה ושומרון כדי לשמור על אופיה הדמוגרפי. אני חושב שאנחנו יכולים לחיות ביחד, למשל. </w:t>
      </w:r>
    </w:p>
    <w:p w14:paraId="1FCCAD32" w14:textId="77777777" w:rsidR="00000000" w:rsidRDefault="000E0F03">
      <w:pPr>
        <w:pStyle w:val="a0"/>
        <w:rPr>
          <w:rFonts w:hint="cs"/>
          <w:rtl/>
        </w:rPr>
      </w:pPr>
    </w:p>
    <w:p w14:paraId="0A1D2971" w14:textId="77777777" w:rsidR="00000000" w:rsidRDefault="000E0F03">
      <w:pPr>
        <w:pStyle w:val="-"/>
        <w:rPr>
          <w:rtl/>
        </w:rPr>
      </w:pPr>
      <w:bookmarkStart w:id="294" w:name="FS000000504T21_07_2004_14_18_42C"/>
      <w:bookmarkEnd w:id="294"/>
      <w:r>
        <w:rPr>
          <w:rtl/>
        </w:rPr>
        <w:t>זהבה גלאון (יחד):</w:t>
      </w:r>
    </w:p>
    <w:p w14:paraId="1BCB891A" w14:textId="77777777" w:rsidR="00000000" w:rsidRDefault="000E0F03">
      <w:pPr>
        <w:pStyle w:val="a0"/>
        <w:rPr>
          <w:rtl/>
        </w:rPr>
      </w:pPr>
    </w:p>
    <w:p w14:paraId="6A5774FF" w14:textId="77777777" w:rsidR="00000000" w:rsidRDefault="000E0F03">
      <w:pPr>
        <w:pStyle w:val="a0"/>
        <w:rPr>
          <w:rFonts w:hint="cs"/>
          <w:rtl/>
        </w:rPr>
      </w:pPr>
      <w:r>
        <w:rPr>
          <w:rFonts w:hint="cs"/>
          <w:rtl/>
        </w:rPr>
        <w:t>אני רוצה לומר, שאף אחד כמובן אינו חולק ע</w:t>
      </w:r>
      <w:r>
        <w:rPr>
          <w:rFonts w:hint="cs"/>
          <w:rtl/>
        </w:rPr>
        <w:t>ל זכותנו, אני מתכוונת לזכותו של העם היהודי למדינה משלו, אבל מטרה ראויה זו, ככל שתהיה, האם המטרה הראויה הזאת יכולה להכשיר את כל האמצעים?</w:t>
      </w:r>
    </w:p>
    <w:p w14:paraId="38305093" w14:textId="77777777" w:rsidR="00000000" w:rsidRDefault="000E0F03">
      <w:pPr>
        <w:pStyle w:val="a0"/>
        <w:rPr>
          <w:rFonts w:hint="cs"/>
          <w:rtl/>
        </w:rPr>
      </w:pPr>
    </w:p>
    <w:p w14:paraId="308FED7F" w14:textId="77777777" w:rsidR="00000000" w:rsidRDefault="000E0F03">
      <w:pPr>
        <w:pStyle w:val="af0"/>
        <w:rPr>
          <w:rtl/>
        </w:rPr>
      </w:pPr>
      <w:r>
        <w:rPr>
          <w:rFonts w:hint="eastAsia"/>
          <w:rtl/>
        </w:rPr>
        <w:t>גלעד</w:t>
      </w:r>
      <w:r>
        <w:rPr>
          <w:rtl/>
        </w:rPr>
        <w:t xml:space="preserve"> ארדן (הליכוד):</w:t>
      </w:r>
    </w:p>
    <w:p w14:paraId="1C96EFAA" w14:textId="77777777" w:rsidR="00000000" w:rsidRDefault="000E0F03">
      <w:pPr>
        <w:pStyle w:val="a0"/>
        <w:rPr>
          <w:rFonts w:hint="cs"/>
          <w:rtl/>
        </w:rPr>
      </w:pPr>
    </w:p>
    <w:p w14:paraId="65750E05" w14:textId="77777777" w:rsidR="00000000" w:rsidRDefault="000E0F03">
      <w:pPr>
        <w:pStyle w:val="a0"/>
        <w:rPr>
          <w:rFonts w:hint="cs"/>
          <w:rtl/>
        </w:rPr>
      </w:pPr>
      <w:r>
        <w:rPr>
          <w:rFonts w:hint="cs"/>
          <w:rtl/>
        </w:rPr>
        <w:t>אם הערבים היו פה רוב - - -</w:t>
      </w:r>
    </w:p>
    <w:p w14:paraId="56A7B7AC" w14:textId="77777777" w:rsidR="00000000" w:rsidRDefault="000E0F03">
      <w:pPr>
        <w:pStyle w:val="a0"/>
        <w:rPr>
          <w:rFonts w:hint="cs"/>
          <w:rtl/>
        </w:rPr>
      </w:pPr>
    </w:p>
    <w:p w14:paraId="7B3E23DD" w14:textId="77777777" w:rsidR="00000000" w:rsidRDefault="000E0F03">
      <w:pPr>
        <w:pStyle w:val="af0"/>
        <w:rPr>
          <w:rtl/>
        </w:rPr>
      </w:pPr>
    </w:p>
    <w:p w14:paraId="19F2C215" w14:textId="77777777" w:rsidR="00000000" w:rsidRDefault="000E0F03">
      <w:pPr>
        <w:pStyle w:val="af0"/>
        <w:rPr>
          <w:rtl/>
        </w:rPr>
      </w:pPr>
      <w:r>
        <w:rPr>
          <w:rFonts w:hint="eastAsia"/>
          <w:rtl/>
        </w:rPr>
        <w:t>אליעזר</w:t>
      </w:r>
      <w:r>
        <w:rPr>
          <w:rtl/>
        </w:rPr>
        <w:t xml:space="preserve"> כהן (האיחוד הלאומי - ישראל ביתנו):</w:t>
      </w:r>
    </w:p>
    <w:p w14:paraId="110C6F95" w14:textId="77777777" w:rsidR="00000000" w:rsidRDefault="000E0F03">
      <w:pPr>
        <w:pStyle w:val="a0"/>
        <w:rPr>
          <w:rFonts w:hint="cs"/>
          <w:rtl/>
        </w:rPr>
      </w:pPr>
    </w:p>
    <w:p w14:paraId="25215357" w14:textId="77777777" w:rsidR="00000000" w:rsidRDefault="000E0F03">
      <w:pPr>
        <w:pStyle w:val="a0"/>
        <w:rPr>
          <w:rFonts w:hint="cs"/>
          <w:rtl/>
        </w:rPr>
      </w:pPr>
      <w:r>
        <w:rPr>
          <w:rFonts w:hint="cs"/>
          <w:rtl/>
        </w:rPr>
        <w:t xml:space="preserve">זאת המדינה של העם היהודי. </w:t>
      </w:r>
    </w:p>
    <w:p w14:paraId="0A86EA87" w14:textId="77777777" w:rsidR="00000000" w:rsidRDefault="000E0F03">
      <w:pPr>
        <w:pStyle w:val="a0"/>
        <w:rPr>
          <w:rFonts w:hint="cs"/>
          <w:rtl/>
        </w:rPr>
      </w:pPr>
    </w:p>
    <w:p w14:paraId="74E0002D" w14:textId="77777777" w:rsidR="00000000" w:rsidRDefault="000E0F03">
      <w:pPr>
        <w:pStyle w:val="af1"/>
        <w:rPr>
          <w:rtl/>
        </w:rPr>
      </w:pPr>
      <w:r>
        <w:rPr>
          <w:rtl/>
        </w:rPr>
        <w:t>היו"ר ראובן ריבלין:</w:t>
      </w:r>
    </w:p>
    <w:p w14:paraId="5073B4F5" w14:textId="77777777" w:rsidR="00000000" w:rsidRDefault="000E0F03">
      <w:pPr>
        <w:pStyle w:val="a0"/>
        <w:rPr>
          <w:rtl/>
        </w:rPr>
      </w:pPr>
    </w:p>
    <w:p w14:paraId="01F20987" w14:textId="77777777" w:rsidR="00000000" w:rsidRDefault="000E0F03">
      <w:pPr>
        <w:pStyle w:val="a0"/>
        <w:rPr>
          <w:rFonts w:hint="cs"/>
          <w:rtl/>
        </w:rPr>
      </w:pPr>
      <w:r>
        <w:rPr>
          <w:rFonts w:hint="cs"/>
          <w:rtl/>
        </w:rPr>
        <w:t xml:space="preserve">גברתי, הואיל והפריעו לך, אני נותן לך עכשיו עוד דקה, אבל לא יותר. לחבר הכנסת גדעון סער ולחברת הכנסת דליה איציק מראש יש ארבע דקות, אבל אין יותר. לא להפריע, חברת הכנסת גלאון עכשיו תדבר דקה בלי שיפריעו לה. </w:t>
      </w:r>
    </w:p>
    <w:p w14:paraId="3D643072" w14:textId="77777777" w:rsidR="00000000" w:rsidRDefault="000E0F03">
      <w:pPr>
        <w:pStyle w:val="a0"/>
        <w:rPr>
          <w:rFonts w:hint="cs"/>
          <w:rtl/>
        </w:rPr>
      </w:pPr>
    </w:p>
    <w:p w14:paraId="47A36C4B" w14:textId="77777777" w:rsidR="00000000" w:rsidRDefault="000E0F03">
      <w:pPr>
        <w:pStyle w:val="af0"/>
        <w:rPr>
          <w:rtl/>
        </w:rPr>
      </w:pPr>
      <w:r>
        <w:rPr>
          <w:rFonts w:hint="eastAsia"/>
          <w:rtl/>
        </w:rPr>
        <w:t>יובל</w:t>
      </w:r>
      <w:r>
        <w:rPr>
          <w:rtl/>
        </w:rPr>
        <w:t xml:space="preserve"> שטייניץ (הליכוד):</w:t>
      </w:r>
    </w:p>
    <w:p w14:paraId="637E52C9" w14:textId="77777777" w:rsidR="00000000" w:rsidRDefault="000E0F03">
      <w:pPr>
        <w:pStyle w:val="a0"/>
        <w:rPr>
          <w:rFonts w:hint="cs"/>
          <w:rtl/>
        </w:rPr>
      </w:pPr>
    </w:p>
    <w:p w14:paraId="003AC530" w14:textId="77777777" w:rsidR="00000000" w:rsidRDefault="000E0F03">
      <w:pPr>
        <w:pStyle w:val="a0"/>
        <w:rPr>
          <w:rFonts w:hint="cs"/>
          <w:rtl/>
        </w:rPr>
      </w:pPr>
      <w:r>
        <w:rPr>
          <w:rFonts w:hint="cs"/>
          <w:rtl/>
        </w:rPr>
        <w:t>אני ר</w:t>
      </w:r>
      <w:r>
        <w:rPr>
          <w:rFonts w:hint="cs"/>
          <w:rtl/>
        </w:rPr>
        <w:t xml:space="preserve">וצה להעיר רק הערה אחת. זאת תהיה גזענות לבטל את המדינה היהודית הקטנטונת - - - </w:t>
      </w:r>
    </w:p>
    <w:p w14:paraId="69AB5F95" w14:textId="77777777" w:rsidR="00000000" w:rsidRDefault="000E0F03">
      <w:pPr>
        <w:pStyle w:val="a0"/>
        <w:rPr>
          <w:rFonts w:hint="cs"/>
          <w:rtl/>
        </w:rPr>
      </w:pPr>
    </w:p>
    <w:p w14:paraId="6E7ECA38" w14:textId="77777777" w:rsidR="00000000" w:rsidRDefault="000E0F03">
      <w:pPr>
        <w:pStyle w:val="af1"/>
        <w:rPr>
          <w:rtl/>
        </w:rPr>
      </w:pPr>
      <w:bookmarkStart w:id="295" w:name="FS000000504T21_07_2004_14_19_14C"/>
      <w:bookmarkEnd w:id="295"/>
      <w:r>
        <w:rPr>
          <w:rtl/>
        </w:rPr>
        <w:t>היו"ר ראובן ריבלין:</w:t>
      </w:r>
    </w:p>
    <w:p w14:paraId="1120AE92" w14:textId="77777777" w:rsidR="00000000" w:rsidRDefault="000E0F03">
      <w:pPr>
        <w:pStyle w:val="a0"/>
        <w:rPr>
          <w:rtl/>
        </w:rPr>
      </w:pPr>
    </w:p>
    <w:p w14:paraId="2DD5E3FE" w14:textId="77777777" w:rsidR="00000000" w:rsidRDefault="000E0F03">
      <w:pPr>
        <w:pStyle w:val="a0"/>
        <w:rPr>
          <w:rFonts w:hint="cs"/>
          <w:rtl/>
        </w:rPr>
      </w:pPr>
      <w:r>
        <w:rPr>
          <w:rFonts w:hint="cs"/>
          <w:rtl/>
        </w:rPr>
        <w:t xml:space="preserve">תודה רבה, חבר הכנסת, הבהרת את עמדתך בצורה ברורה. בבקשה, גברתי, יש לך דקה תמימה. </w:t>
      </w:r>
    </w:p>
    <w:p w14:paraId="01984FA9" w14:textId="77777777" w:rsidR="00000000" w:rsidRDefault="000E0F03">
      <w:pPr>
        <w:pStyle w:val="a0"/>
        <w:rPr>
          <w:rFonts w:hint="cs"/>
          <w:rtl/>
        </w:rPr>
      </w:pPr>
    </w:p>
    <w:p w14:paraId="4B34A557" w14:textId="77777777" w:rsidR="00000000" w:rsidRDefault="000E0F03">
      <w:pPr>
        <w:pStyle w:val="-"/>
        <w:rPr>
          <w:rtl/>
        </w:rPr>
      </w:pPr>
      <w:r>
        <w:rPr>
          <w:rtl/>
        </w:rPr>
        <w:t>זהבה גלאון (יחד):</w:t>
      </w:r>
    </w:p>
    <w:p w14:paraId="3DB7D51F" w14:textId="77777777" w:rsidR="00000000" w:rsidRDefault="000E0F03">
      <w:pPr>
        <w:pStyle w:val="a0"/>
        <w:rPr>
          <w:rtl/>
        </w:rPr>
      </w:pPr>
    </w:p>
    <w:p w14:paraId="5077D563" w14:textId="77777777" w:rsidR="00000000" w:rsidRDefault="000E0F03">
      <w:pPr>
        <w:pStyle w:val="a0"/>
        <w:rPr>
          <w:rFonts w:hint="cs"/>
          <w:rtl/>
        </w:rPr>
      </w:pPr>
      <w:r>
        <w:rPr>
          <w:rFonts w:hint="cs"/>
          <w:rtl/>
        </w:rPr>
        <w:t>אדוני היושב-ראש, השיקולים הפופוליסטיים הגזעניים האלה לא</w:t>
      </w:r>
      <w:r>
        <w:rPr>
          <w:rFonts w:hint="cs"/>
          <w:rtl/>
        </w:rPr>
        <w:t xml:space="preserve"> יוכלו להכשיר את השרץ, כשמדובר כאן בהצעה שהיא בלתי חוקית, שלא תעמוד בשום ביקורת שיפוטית. חבר הכנסת ברונפמן, חברי כנסת אחרים ואני עתרנו לבג"ץ. אני שואלת עד היכן אפשר להוליך את החרפה. אני מקווה שאולי ראש הממשלה ייתן תשובה על שאלה כזאת. אני קוראת לבטל את החוק</w:t>
      </w:r>
      <w:r>
        <w:rPr>
          <w:rFonts w:hint="cs"/>
          <w:rtl/>
        </w:rPr>
        <w:t xml:space="preserve">, לא להאריך את תוקפו בחצי שנה. תודה רבה. </w:t>
      </w:r>
    </w:p>
    <w:p w14:paraId="2042099D" w14:textId="77777777" w:rsidR="00000000" w:rsidRDefault="000E0F03">
      <w:pPr>
        <w:pStyle w:val="a0"/>
        <w:rPr>
          <w:rFonts w:hint="cs"/>
          <w:rtl/>
        </w:rPr>
      </w:pPr>
    </w:p>
    <w:p w14:paraId="20778CED" w14:textId="77777777" w:rsidR="00000000" w:rsidRDefault="000E0F03">
      <w:pPr>
        <w:pStyle w:val="af1"/>
        <w:rPr>
          <w:rtl/>
        </w:rPr>
      </w:pPr>
      <w:r>
        <w:rPr>
          <w:rtl/>
        </w:rPr>
        <w:t>היו"ר ראובן ריבלין:</w:t>
      </w:r>
    </w:p>
    <w:p w14:paraId="25661F1D" w14:textId="77777777" w:rsidR="00000000" w:rsidRDefault="000E0F03">
      <w:pPr>
        <w:pStyle w:val="a0"/>
        <w:rPr>
          <w:rFonts w:hint="cs"/>
          <w:rtl/>
        </w:rPr>
      </w:pPr>
    </w:p>
    <w:p w14:paraId="59C46C28" w14:textId="77777777" w:rsidR="00000000" w:rsidRDefault="000E0F03">
      <w:pPr>
        <w:pStyle w:val="a0"/>
        <w:rPr>
          <w:rFonts w:hint="cs"/>
          <w:rtl/>
        </w:rPr>
      </w:pPr>
      <w:r>
        <w:rPr>
          <w:rFonts w:hint="cs"/>
          <w:rtl/>
        </w:rPr>
        <w:t>תודה לחברת הכנסת זהבה גלאון. חברת הכנסת, יושבת-ראש סיעת העבודה-מימד, דליה איציק, תעלה ותבוא, ולרשותה ארבע דקות תמימות, בלי שיפריעו לה. כל הפרעה תפסיק את השעון. יסיים חבר הכנסת גדעון סער, ולאחר</w:t>
      </w:r>
      <w:r>
        <w:rPr>
          <w:rFonts w:hint="cs"/>
          <w:rtl/>
        </w:rPr>
        <w:t xml:space="preserve"> מכן אנחנו עוברים להצבעה. אני רק מודיע לכם שיש הודעה, גם לחבר הכנסת טיבי וגם לחבר הכנסת בשארה, ושתי ההודעות תישמענה. </w:t>
      </w:r>
    </w:p>
    <w:p w14:paraId="5F762574" w14:textId="77777777" w:rsidR="00000000" w:rsidRDefault="000E0F03">
      <w:pPr>
        <w:pStyle w:val="a0"/>
        <w:rPr>
          <w:rFonts w:hint="cs"/>
          <w:rtl/>
        </w:rPr>
      </w:pPr>
    </w:p>
    <w:p w14:paraId="5287B4B2" w14:textId="77777777" w:rsidR="00000000" w:rsidRDefault="000E0F03">
      <w:pPr>
        <w:pStyle w:val="af0"/>
        <w:rPr>
          <w:rtl/>
        </w:rPr>
      </w:pPr>
      <w:r>
        <w:rPr>
          <w:rFonts w:hint="eastAsia"/>
          <w:rtl/>
        </w:rPr>
        <w:t>שר</w:t>
      </w:r>
      <w:r>
        <w:rPr>
          <w:rtl/>
        </w:rPr>
        <w:t xml:space="preserve"> התעשייה, המסחר והתעסוקה אהוד אולמרט:</w:t>
      </w:r>
    </w:p>
    <w:p w14:paraId="3B2BFD89" w14:textId="77777777" w:rsidR="00000000" w:rsidRDefault="000E0F03">
      <w:pPr>
        <w:pStyle w:val="a0"/>
        <w:rPr>
          <w:rFonts w:hint="cs"/>
          <w:rtl/>
        </w:rPr>
      </w:pPr>
    </w:p>
    <w:p w14:paraId="21AA47B0" w14:textId="77777777" w:rsidR="00000000" w:rsidRDefault="000E0F03">
      <w:pPr>
        <w:pStyle w:val="a0"/>
        <w:rPr>
          <w:rFonts w:hint="cs"/>
          <w:rtl/>
        </w:rPr>
      </w:pPr>
      <w:r>
        <w:rPr>
          <w:rFonts w:hint="cs"/>
          <w:rtl/>
        </w:rPr>
        <w:t xml:space="preserve">אחרי ההצבעה? </w:t>
      </w:r>
    </w:p>
    <w:p w14:paraId="1C8CF964" w14:textId="77777777" w:rsidR="00000000" w:rsidRDefault="000E0F03">
      <w:pPr>
        <w:pStyle w:val="af1"/>
        <w:rPr>
          <w:rtl/>
        </w:rPr>
      </w:pPr>
      <w:bookmarkStart w:id="296" w:name="FS000000433T21_07_2004_14_20_21"/>
      <w:bookmarkEnd w:id="296"/>
    </w:p>
    <w:p w14:paraId="67482B9F" w14:textId="77777777" w:rsidR="00000000" w:rsidRDefault="000E0F03">
      <w:pPr>
        <w:pStyle w:val="af1"/>
        <w:rPr>
          <w:rtl/>
        </w:rPr>
      </w:pPr>
      <w:r>
        <w:rPr>
          <w:rtl/>
        </w:rPr>
        <w:t>היו"ר ראובן ריבלין:</w:t>
      </w:r>
    </w:p>
    <w:p w14:paraId="56BE58BD" w14:textId="77777777" w:rsidR="00000000" w:rsidRDefault="000E0F03">
      <w:pPr>
        <w:pStyle w:val="a0"/>
        <w:rPr>
          <w:rtl/>
        </w:rPr>
      </w:pPr>
    </w:p>
    <w:p w14:paraId="5F5F2CAA" w14:textId="77777777" w:rsidR="00000000" w:rsidRDefault="000E0F03">
      <w:pPr>
        <w:pStyle w:val="a0"/>
        <w:rPr>
          <w:rFonts w:hint="cs"/>
          <w:rtl/>
        </w:rPr>
      </w:pPr>
      <w:r>
        <w:rPr>
          <w:rFonts w:hint="cs"/>
          <w:rtl/>
        </w:rPr>
        <w:t xml:space="preserve">לפני ההצבעה. </w:t>
      </w:r>
    </w:p>
    <w:p w14:paraId="61416613" w14:textId="77777777" w:rsidR="00000000" w:rsidRDefault="000E0F03">
      <w:pPr>
        <w:pStyle w:val="a0"/>
        <w:rPr>
          <w:rFonts w:hint="cs"/>
          <w:rtl/>
        </w:rPr>
      </w:pPr>
    </w:p>
    <w:p w14:paraId="24F5CB75" w14:textId="77777777" w:rsidR="00000000" w:rsidRDefault="000E0F03">
      <w:pPr>
        <w:pStyle w:val="af0"/>
        <w:rPr>
          <w:rtl/>
        </w:rPr>
      </w:pPr>
      <w:r>
        <w:rPr>
          <w:rFonts w:hint="eastAsia"/>
          <w:rtl/>
        </w:rPr>
        <w:t>שר</w:t>
      </w:r>
      <w:r>
        <w:rPr>
          <w:rtl/>
        </w:rPr>
        <w:t xml:space="preserve"> התעשייה, המסחר והתעסוקה אהוד אולמרט:</w:t>
      </w:r>
    </w:p>
    <w:p w14:paraId="048B1835" w14:textId="77777777" w:rsidR="00000000" w:rsidRDefault="000E0F03">
      <w:pPr>
        <w:pStyle w:val="a0"/>
        <w:rPr>
          <w:rFonts w:hint="cs"/>
          <w:rtl/>
        </w:rPr>
      </w:pPr>
    </w:p>
    <w:p w14:paraId="672C4E6B" w14:textId="77777777" w:rsidR="00000000" w:rsidRDefault="000E0F03">
      <w:pPr>
        <w:pStyle w:val="a0"/>
        <w:rPr>
          <w:rFonts w:hint="cs"/>
          <w:rtl/>
        </w:rPr>
      </w:pPr>
      <w:r>
        <w:rPr>
          <w:rFonts w:hint="cs"/>
          <w:rtl/>
        </w:rPr>
        <w:t>איך?</w:t>
      </w:r>
    </w:p>
    <w:p w14:paraId="29C93C4F" w14:textId="77777777" w:rsidR="00000000" w:rsidRDefault="000E0F03">
      <w:pPr>
        <w:pStyle w:val="a0"/>
        <w:rPr>
          <w:rFonts w:hint="cs"/>
          <w:rtl/>
        </w:rPr>
      </w:pPr>
    </w:p>
    <w:p w14:paraId="281B6995" w14:textId="77777777" w:rsidR="00000000" w:rsidRDefault="000E0F03">
      <w:pPr>
        <w:pStyle w:val="af1"/>
        <w:rPr>
          <w:rtl/>
        </w:rPr>
      </w:pPr>
      <w:r>
        <w:rPr>
          <w:rtl/>
        </w:rPr>
        <w:t>היו"ר ראובן ריבלין:</w:t>
      </w:r>
    </w:p>
    <w:p w14:paraId="3EAE4C86" w14:textId="77777777" w:rsidR="00000000" w:rsidRDefault="000E0F03">
      <w:pPr>
        <w:pStyle w:val="a0"/>
        <w:rPr>
          <w:rtl/>
        </w:rPr>
      </w:pPr>
    </w:p>
    <w:p w14:paraId="3FBA90E3" w14:textId="77777777" w:rsidR="00000000" w:rsidRDefault="000E0F03">
      <w:pPr>
        <w:pStyle w:val="a0"/>
        <w:rPr>
          <w:rFonts w:hint="cs"/>
          <w:rtl/>
        </w:rPr>
      </w:pPr>
      <w:r>
        <w:rPr>
          <w:rFonts w:hint="cs"/>
          <w:rtl/>
        </w:rPr>
        <w:t xml:space="preserve">הם הודיעו לי שהם מתכוונים לבקש הצבעת אי-אמון, זאת אומרת לדחות את זה, אלא אם כן אדוני וראש הממשלה יחליטו לבקש לראות בזה הצבעת אמון. יושב-ראש הקואליציה יודע. </w:t>
      </w:r>
    </w:p>
    <w:p w14:paraId="735536FE" w14:textId="77777777" w:rsidR="00000000" w:rsidRDefault="000E0F03">
      <w:pPr>
        <w:pStyle w:val="a"/>
        <w:rPr>
          <w:rFonts w:hint="cs"/>
          <w:rtl/>
        </w:rPr>
      </w:pPr>
    </w:p>
    <w:p w14:paraId="272BA902" w14:textId="77777777" w:rsidR="00000000" w:rsidRDefault="000E0F03">
      <w:pPr>
        <w:pStyle w:val="a"/>
        <w:rPr>
          <w:rtl/>
        </w:rPr>
      </w:pPr>
      <w:bookmarkStart w:id="297" w:name="_Toc87615560"/>
      <w:r>
        <w:rPr>
          <w:rtl/>
        </w:rPr>
        <w:t>דליה איציק (העבודה-מימד):</w:t>
      </w:r>
      <w:bookmarkEnd w:id="297"/>
    </w:p>
    <w:p w14:paraId="50FF7995" w14:textId="77777777" w:rsidR="00000000" w:rsidRDefault="000E0F03">
      <w:pPr>
        <w:pStyle w:val="a0"/>
        <w:rPr>
          <w:rtl/>
        </w:rPr>
      </w:pPr>
    </w:p>
    <w:p w14:paraId="73E82A62" w14:textId="77777777" w:rsidR="00000000" w:rsidRDefault="000E0F03">
      <w:pPr>
        <w:pStyle w:val="a0"/>
        <w:rPr>
          <w:rFonts w:hint="cs"/>
          <w:rtl/>
        </w:rPr>
      </w:pPr>
      <w:r>
        <w:rPr>
          <w:rFonts w:hint="cs"/>
          <w:rtl/>
        </w:rPr>
        <w:t>אדוני היושב-ראש, חברי חברי הכנסת, אדוני ראש הממש</w:t>
      </w:r>
      <w:r>
        <w:rPr>
          <w:rFonts w:hint="cs"/>
          <w:rtl/>
        </w:rPr>
        <w:t xml:space="preserve">לה, אדוני ממלא-מקום ראש הממשלה, אדוני יושב-ראש האופוזיציה, אדוני ראש הממשלה, אני משוכנעת שגם מערכת הביטחון </w:t>
      </w:r>
      <w:r>
        <w:rPr>
          <w:rtl/>
        </w:rPr>
        <w:t>–</w:t>
      </w:r>
      <w:r>
        <w:rPr>
          <w:rFonts w:hint="cs"/>
          <w:rtl/>
        </w:rPr>
        <w:t xml:space="preserve"> מעבר לעניין הגזעני, המפלה, וכל הדברים שחברת הכנסת זהבה גלאון דיברה עליהם - בוודאי לא הביאה בחשבון את הנזק שהחוק הזה גורם למדינת ישראל בעיתוי האומלל</w:t>
      </w:r>
      <w:r>
        <w:rPr>
          <w:rFonts w:hint="cs"/>
          <w:rtl/>
        </w:rPr>
        <w:t xml:space="preserve"> הזה. מדינת ישראל חוטפת סטירות לחי האחת אחרי השנייה, ראה ההצעה האחרונה של האו"ם בעניין גדר ההפרדה.</w:t>
      </w:r>
    </w:p>
    <w:p w14:paraId="2CAEE8F7" w14:textId="77777777" w:rsidR="00000000" w:rsidRDefault="000E0F03">
      <w:pPr>
        <w:pStyle w:val="a0"/>
        <w:rPr>
          <w:rFonts w:hint="cs"/>
          <w:rtl/>
        </w:rPr>
      </w:pPr>
    </w:p>
    <w:p w14:paraId="4D2C0CD8" w14:textId="77777777" w:rsidR="00000000" w:rsidRDefault="000E0F03">
      <w:pPr>
        <w:pStyle w:val="af0"/>
        <w:rPr>
          <w:rtl/>
        </w:rPr>
      </w:pPr>
      <w:r>
        <w:rPr>
          <w:rtl/>
        </w:rPr>
        <w:t>זאב בוים</w:t>
      </w:r>
      <w:r>
        <w:rPr>
          <w:rFonts w:hint="cs"/>
          <w:rtl/>
        </w:rPr>
        <w:t xml:space="preserve"> (הליכוד)</w:t>
      </w:r>
      <w:r>
        <w:rPr>
          <w:rtl/>
        </w:rPr>
        <w:t>:</w:t>
      </w:r>
    </w:p>
    <w:p w14:paraId="2DF58E64" w14:textId="77777777" w:rsidR="00000000" w:rsidRDefault="000E0F03">
      <w:pPr>
        <w:pStyle w:val="a0"/>
        <w:rPr>
          <w:rFonts w:hint="cs"/>
          <w:rtl/>
        </w:rPr>
      </w:pPr>
    </w:p>
    <w:p w14:paraId="40645697" w14:textId="77777777" w:rsidR="00000000" w:rsidRDefault="000E0F03">
      <w:pPr>
        <w:pStyle w:val="a0"/>
        <w:rPr>
          <w:rFonts w:hint="cs"/>
          <w:rtl/>
        </w:rPr>
      </w:pPr>
      <w:r>
        <w:rPr>
          <w:rFonts w:hint="cs"/>
          <w:rtl/>
        </w:rPr>
        <w:t xml:space="preserve">חלק בגללכם. </w:t>
      </w:r>
    </w:p>
    <w:p w14:paraId="645AA489" w14:textId="77777777" w:rsidR="00000000" w:rsidRDefault="000E0F03">
      <w:pPr>
        <w:pStyle w:val="a0"/>
        <w:rPr>
          <w:rFonts w:hint="cs"/>
          <w:rtl/>
        </w:rPr>
      </w:pPr>
    </w:p>
    <w:p w14:paraId="04671921" w14:textId="77777777" w:rsidR="00000000" w:rsidRDefault="000E0F03">
      <w:pPr>
        <w:pStyle w:val="-"/>
        <w:rPr>
          <w:rtl/>
        </w:rPr>
      </w:pPr>
      <w:bookmarkStart w:id="298" w:name="FS000000433T21_07_2004_14_21_43C"/>
      <w:bookmarkEnd w:id="298"/>
      <w:r>
        <w:rPr>
          <w:rtl/>
        </w:rPr>
        <w:t>דליה איציק (העבודה-מימד):</w:t>
      </w:r>
    </w:p>
    <w:p w14:paraId="023BB60C" w14:textId="77777777" w:rsidR="00000000" w:rsidRDefault="000E0F03">
      <w:pPr>
        <w:pStyle w:val="a0"/>
        <w:rPr>
          <w:rtl/>
        </w:rPr>
      </w:pPr>
    </w:p>
    <w:p w14:paraId="47C3A088" w14:textId="77777777" w:rsidR="00000000" w:rsidRDefault="000E0F03">
      <w:pPr>
        <w:pStyle w:val="a0"/>
        <w:rPr>
          <w:rFonts w:hint="cs"/>
          <w:rtl/>
        </w:rPr>
      </w:pPr>
      <w:r>
        <w:rPr>
          <w:rFonts w:hint="cs"/>
          <w:rtl/>
        </w:rPr>
        <w:t>רק בגללנו, שמעתי אותך. רק בגללנו. רק בגלל אנשים כמוך, שמדברים כל הזמן למרכז הליכוד. רק אנשים כמ</w:t>
      </w:r>
      <w:r>
        <w:rPr>
          <w:rFonts w:hint="cs"/>
          <w:rtl/>
        </w:rPr>
        <w:t xml:space="preserve">וך, שמדברים רק למרכז הליכוד. </w:t>
      </w:r>
    </w:p>
    <w:p w14:paraId="36F267C3" w14:textId="77777777" w:rsidR="00000000" w:rsidRDefault="000E0F03">
      <w:pPr>
        <w:pStyle w:val="a0"/>
        <w:rPr>
          <w:rFonts w:hint="cs"/>
          <w:rtl/>
        </w:rPr>
      </w:pPr>
    </w:p>
    <w:p w14:paraId="0C8372F8" w14:textId="77777777" w:rsidR="00000000" w:rsidRDefault="000E0F03">
      <w:pPr>
        <w:pStyle w:val="af1"/>
        <w:rPr>
          <w:rtl/>
        </w:rPr>
      </w:pPr>
      <w:r>
        <w:rPr>
          <w:rtl/>
        </w:rPr>
        <w:t>היו"ר ראובן ריבלין:</w:t>
      </w:r>
    </w:p>
    <w:p w14:paraId="29DE4061" w14:textId="77777777" w:rsidR="00000000" w:rsidRDefault="000E0F03">
      <w:pPr>
        <w:pStyle w:val="a0"/>
        <w:rPr>
          <w:rtl/>
        </w:rPr>
      </w:pPr>
    </w:p>
    <w:p w14:paraId="4E588A20" w14:textId="77777777" w:rsidR="00000000" w:rsidRDefault="000E0F03">
      <w:pPr>
        <w:pStyle w:val="a0"/>
        <w:rPr>
          <w:rFonts w:hint="cs"/>
          <w:rtl/>
        </w:rPr>
      </w:pPr>
      <w:r>
        <w:rPr>
          <w:rFonts w:hint="cs"/>
          <w:rtl/>
        </w:rPr>
        <w:t xml:space="preserve">אנחנו רוצים להצביע, סגן השר. נשמע קולך. </w:t>
      </w:r>
    </w:p>
    <w:p w14:paraId="35B7D301" w14:textId="77777777" w:rsidR="00000000" w:rsidRDefault="000E0F03">
      <w:pPr>
        <w:pStyle w:val="a0"/>
        <w:rPr>
          <w:rFonts w:hint="cs"/>
          <w:rtl/>
        </w:rPr>
      </w:pPr>
    </w:p>
    <w:p w14:paraId="68269DFC" w14:textId="77777777" w:rsidR="00000000" w:rsidRDefault="000E0F03">
      <w:pPr>
        <w:pStyle w:val="af0"/>
        <w:rPr>
          <w:rtl/>
        </w:rPr>
      </w:pPr>
      <w:r>
        <w:rPr>
          <w:rtl/>
        </w:rPr>
        <w:t>זאב בוים</w:t>
      </w:r>
      <w:r>
        <w:rPr>
          <w:rFonts w:hint="cs"/>
          <w:rtl/>
        </w:rPr>
        <w:t xml:space="preserve"> (הליכוד)</w:t>
      </w:r>
      <w:r>
        <w:rPr>
          <w:rtl/>
        </w:rPr>
        <w:t>:</w:t>
      </w:r>
    </w:p>
    <w:p w14:paraId="2C87B779" w14:textId="77777777" w:rsidR="00000000" w:rsidRDefault="000E0F03">
      <w:pPr>
        <w:pStyle w:val="a0"/>
        <w:rPr>
          <w:rFonts w:hint="cs"/>
          <w:rtl/>
        </w:rPr>
      </w:pPr>
    </w:p>
    <w:p w14:paraId="6D965826" w14:textId="77777777" w:rsidR="00000000" w:rsidRDefault="000E0F03">
      <w:pPr>
        <w:pStyle w:val="a0"/>
        <w:rPr>
          <w:rFonts w:hint="cs"/>
          <w:rtl/>
        </w:rPr>
      </w:pPr>
      <w:r>
        <w:rPr>
          <w:rFonts w:hint="cs"/>
          <w:rtl/>
        </w:rPr>
        <w:t>- - -</w:t>
      </w:r>
    </w:p>
    <w:p w14:paraId="3BC096AD" w14:textId="77777777" w:rsidR="00000000" w:rsidRDefault="000E0F03">
      <w:pPr>
        <w:pStyle w:val="-"/>
        <w:rPr>
          <w:rFonts w:hint="cs"/>
          <w:rtl/>
        </w:rPr>
      </w:pPr>
      <w:bookmarkStart w:id="299" w:name="FS000000433T21_07_2004_15_30_36"/>
      <w:bookmarkStart w:id="300" w:name="FS000000433T21_07_2004_15_30_41C"/>
      <w:bookmarkEnd w:id="299"/>
      <w:bookmarkEnd w:id="300"/>
    </w:p>
    <w:p w14:paraId="666141D6" w14:textId="77777777" w:rsidR="00000000" w:rsidRDefault="000E0F03">
      <w:pPr>
        <w:pStyle w:val="-"/>
        <w:rPr>
          <w:rtl/>
        </w:rPr>
      </w:pPr>
      <w:r>
        <w:rPr>
          <w:rtl/>
        </w:rPr>
        <w:t>דליה איציק (העבודה-מימד):</w:t>
      </w:r>
    </w:p>
    <w:p w14:paraId="3C27AA86" w14:textId="77777777" w:rsidR="00000000" w:rsidRDefault="000E0F03">
      <w:pPr>
        <w:pStyle w:val="a0"/>
        <w:rPr>
          <w:rtl/>
        </w:rPr>
      </w:pPr>
    </w:p>
    <w:p w14:paraId="58C5B337" w14:textId="77777777" w:rsidR="00000000" w:rsidRDefault="000E0F03">
      <w:pPr>
        <w:pStyle w:val="a0"/>
        <w:rPr>
          <w:rFonts w:hint="cs"/>
          <w:rtl/>
        </w:rPr>
      </w:pPr>
      <w:r>
        <w:rPr>
          <w:rFonts w:hint="cs"/>
          <w:rtl/>
        </w:rPr>
        <w:t xml:space="preserve">בינתיים אתה קפצת. </w:t>
      </w:r>
    </w:p>
    <w:p w14:paraId="33792B55" w14:textId="77777777" w:rsidR="00000000" w:rsidRDefault="000E0F03">
      <w:pPr>
        <w:pStyle w:val="a0"/>
        <w:rPr>
          <w:rFonts w:hint="cs"/>
          <w:rtl/>
        </w:rPr>
      </w:pPr>
    </w:p>
    <w:p w14:paraId="4A803A5D" w14:textId="77777777" w:rsidR="00000000" w:rsidRDefault="000E0F03">
      <w:pPr>
        <w:pStyle w:val="af0"/>
        <w:rPr>
          <w:rtl/>
        </w:rPr>
      </w:pPr>
      <w:r>
        <w:rPr>
          <w:rFonts w:hint="eastAsia"/>
          <w:rtl/>
        </w:rPr>
        <w:t>זהבה</w:t>
      </w:r>
      <w:r>
        <w:rPr>
          <w:rtl/>
        </w:rPr>
        <w:t xml:space="preserve"> גלאון (יחד):</w:t>
      </w:r>
    </w:p>
    <w:p w14:paraId="344BDD80" w14:textId="77777777" w:rsidR="00000000" w:rsidRDefault="000E0F03">
      <w:pPr>
        <w:pStyle w:val="a0"/>
        <w:rPr>
          <w:rFonts w:hint="cs"/>
          <w:rtl/>
        </w:rPr>
      </w:pPr>
    </w:p>
    <w:p w14:paraId="5D7D3790" w14:textId="77777777" w:rsidR="00000000" w:rsidRDefault="000E0F03">
      <w:pPr>
        <w:pStyle w:val="a0"/>
        <w:ind w:left="719" w:firstLine="0"/>
        <w:rPr>
          <w:rFonts w:hint="cs"/>
          <w:rtl/>
        </w:rPr>
      </w:pPr>
      <w:r>
        <w:rPr>
          <w:rFonts w:hint="cs"/>
          <w:rtl/>
        </w:rPr>
        <w:t>- - -</w:t>
      </w:r>
    </w:p>
    <w:p w14:paraId="27C974C4" w14:textId="77777777" w:rsidR="00000000" w:rsidRDefault="000E0F03">
      <w:pPr>
        <w:pStyle w:val="af0"/>
        <w:rPr>
          <w:rFonts w:hint="cs"/>
          <w:rtl/>
        </w:rPr>
      </w:pPr>
    </w:p>
    <w:p w14:paraId="76915ACB" w14:textId="77777777" w:rsidR="00000000" w:rsidRDefault="000E0F03">
      <w:pPr>
        <w:pStyle w:val="af0"/>
        <w:rPr>
          <w:rtl/>
        </w:rPr>
      </w:pPr>
      <w:r>
        <w:rPr>
          <w:rFonts w:hint="eastAsia"/>
          <w:rtl/>
        </w:rPr>
        <w:t>אבשלום</w:t>
      </w:r>
      <w:r>
        <w:rPr>
          <w:rtl/>
        </w:rPr>
        <w:t xml:space="preserve"> וילן (יחד):</w:t>
      </w:r>
    </w:p>
    <w:p w14:paraId="4155048C" w14:textId="77777777" w:rsidR="00000000" w:rsidRDefault="000E0F03">
      <w:pPr>
        <w:pStyle w:val="a0"/>
        <w:rPr>
          <w:rFonts w:hint="cs"/>
          <w:rtl/>
        </w:rPr>
      </w:pPr>
    </w:p>
    <w:p w14:paraId="759C50CA" w14:textId="77777777" w:rsidR="00000000" w:rsidRDefault="000E0F03">
      <w:pPr>
        <w:pStyle w:val="a0"/>
        <w:rPr>
          <w:rFonts w:hint="cs"/>
          <w:rtl/>
        </w:rPr>
      </w:pPr>
      <w:r>
        <w:rPr>
          <w:rFonts w:hint="cs"/>
          <w:rtl/>
        </w:rPr>
        <w:t xml:space="preserve">קפצת, למה לא בנית את הגדר על "הקו הירוק", </w:t>
      </w:r>
      <w:r>
        <w:rPr>
          <w:rFonts w:hint="cs"/>
          <w:rtl/>
        </w:rPr>
        <w:t>חבר הכנסת בוים?</w:t>
      </w:r>
    </w:p>
    <w:p w14:paraId="08D43EBC" w14:textId="77777777" w:rsidR="00000000" w:rsidRDefault="000E0F03">
      <w:pPr>
        <w:pStyle w:val="a0"/>
        <w:rPr>
          <w:rFonts w:hint="cs"/>
          <w:rtl/>
        </w:rPr>
      </w:pPr>
    </w:p>
    <w:p w14:paraId="517774C2" w14:textId="77777777" w:rsidR="00000000" w:rsidRDefault="000E0F03">
      <w:pPr>
        <w:pStyle w:val="af1"/>
        <w:rPr>
          <w:rtl/>
        </w:rPr>
      </w:pPr>
      <w:r>
        <w:rPr>
          <w:rtl/>
        </w:rPr>
        <w:t>היו"ר ראובן ריבלין:</w:t>
      </w:r>
    </w:p>
    <w:p w14:paraId="6EC714BC" w14:textId="77777777" w:rsidR="00000000" w:rsidRDefault="000E0F03">
      <w:pPr>
        <w:pStyle w:val="a0"/>
        <w:rPr>
          <w:rtl/>
        </w:rPr>
      </w:pPr>
    </w:p>
    <w:p w14:paraId="66735D77" w14:textId="77777777" w:rsidR="00000000" w:rsidRDefault="000E0F03">
      <w:pPr>
        <w:pStyle w:val="a0"/>
        <w:rPr>
          <w:rFonts w:hint="cs"/>
          <w:rtl/>
        </w:rPr>
      </w:pPr>
      <w:r>
        <w:rPr>
          <w:rFonts w:hint="cs"/>
          <w:rtl/>
        </w:rPr>
        <w:t xml:space="preserve">חבר הכנסת וילן, סגן השר, גם לא שומעים אתכם. </w:t>
      </w:r>
    </w:p>
    <w:p w14:paraId="72D59118" w14:textId="77777777" w:rsidR="00000000" w:rsidRDefault="000E0F03">
      <w:pPr>
        <w:pStyle w:val="a0"/>
        <w:rPr>
          <w:rFonts w:hint="cs"/>
          <w:rtl/>
        </w:rPr>
      </w:pPr>
    </w:p>
    <w:p w14:paraId="062C3105" w14:textId="77777777" w:rsidR="00000000" w:rsidRDefault="000E0F03">
      <w:pPr>
        <w:pStyle w:val="af0"/>
        <w:rPr>
          <w:rtl/>
        </w:rPr>
      </w:pPr>
      <w:r>
        <w:rPr>
          <w:rtl/>
        </w:rPr>
        <w:t>זאב בוים</w:t>
      </w:r>
      <w:r>
        <w:rPr>
          <w:rFonts w:hint="cs"/>
          <w:rtl/>
        </w:rPr>
        <w:t xml:space="preserve"> (הליכוד)</w:t>
      </w:r>
      <w:r>
        <w:rPr>
          <w:rtl/>
        </w:rPr>
        <w:t>:</w:t>
      </w:r>
    </w:p>
    <w:p w14:paraId="6861447C" w14:textId="77777777" w:rsidR="00000000" w:rsidRDefault="000E0F03">
      <w:pPr>
        <w:pStyle w:val="a0"/>
        <w:rPr>
          <w:rFonts w:hint="cs"/>
          <w:rtl/>
        </w:rPr>
      </w:pPr>
    </w:p>
    <w:p w14:paraId="768D47AC" w14:textId="77777777" w:rsidR="00000000" w:rsidRDefault="000E0F03">
      <w:pPr>
        <w:pStyle w:val="a0"/>
        <w:rPr>
          <w:rFonts w:hint="cs"/>
          <w:rtl/>
        </w:rPr>
      </w:pPr>
      <w:r>
        <w:rPr>
          <w:rFonts w:hint="cs"/>
          <w:rtl/>
        </w:rPr>
        <w:t xml:space="preserve">שמענו אתכם. </w:t>
      </w:r>
    </w:p>
    <w:p w14:paraId="250390A4" w14:textId="77777777" w:rsidR="00000000" w:rsidRDefault="000E0F03">
      <w:pPr>
        <w:pStyle w:val="a0"/>
        <w:rPr>
          <w:rFonts w:hint="cs"/>
          <w:rtl/>
        </w:rPr>
      </w:pPr>
    </w:p>
    <w:p w14:paraId="14D0A07F" w14:textId="77777777" w:rsidR="00000000" w:rsidRDefault="000E0F03">
      <w:pPr>
        <w:pStyle w:val="af0"/>
        <w:rPr>
          <w:rtl/>
        </w:rPr>
      </w:pPr>
      <w:r>
        <w:rPr>
          <w:rFonts w:hint="eastAsia"/>
          <w:rtl/>
        </w:rPr>
        <w:t>זהבה</w:t>
      </w:r>
      <w:r>
        <w:rPr>
          <w:rtl/>
        </w:rPr>
        <w:t xml:space="preserve"> גלאון (יחד):</w:t>
      </w:r>
    </w:p>
    <w:p w14:paraId="22A9F577" w14:textId="77777777" w:rsidR="00000000" w:rsidRDefault="000E0F03">
      <w:pPr>
        <w:pStyle w:val="a0"/>
        <w:rPr>
          <w:rFonts w:hint="cs"/>
          <w:rtl/>
        </w:rPr>
      </w:pPr>
    </w:p>
    <w:p w14:paraId="6D3A9B16" w14:textId="77777777" w:rsidR="00000000" w:rsidRDefault="000E0F03">
      <w:pPr>
        <w:pStyle w:val="a0"/>
        <w:rPr>
          <w:rFonts w:hint="cs"/>
          <w:rtl/>
        </w:rPr>
      </w:pPr>
      <w:r>
        <w:rPr>
          <w:rFonts w:hint="cs"/>
          <w:rtl/>
        </w:rPr>
        <w:t>- - -</w:t>
      </w:r>
    </w:p>
    <w:p w14:paraId="7C5C986B" w14:textId="77777777" w:rsidR="00000000" w:rsidRDefault="000E0F03">
      <w:pPr>
        <w:pStyle w:val="a0"/>
        <w:rPr>
          <w:rFonts w:hint="cs"/>
          <w:rtl/>
        </w:rPr>
      </w:pPr>
    </w:p>
    <w:p w14:paraId="075043C6" w14:textId="77777777" w:rsidR="00000000" w:rsidRDefault="000E0F03">
      <w:pPr>
        <w:pStyle w:val="af1"/>
        <w:rPr>
          <w:rtl/>
        </w:rPr>
      </w:pPr>
      <w:r>
        <w:rPr>
          <w:rtl/>
        </w:rPr>
        <w:t>היו"ר ראובן ריבלין:</w:t>
      </w:r>
    </w:p>
    <w:p w14:paraId="2D44C2FF" w14:textId="77777777" w:rsidR="00000000" w:rsidRDefault="000E0F03">
      <w:pPr>
        <w:pStyle w:val="a0"/>
        <w:rPr>
          <w:rtl/>
        </w:rPr>
      </w:pPr>
    </w:p>
    <w:p w14:paraId="41F96FBA" w14:textId="77777777" w:rsidR="00000000" w:rsidRDefault="000E0F03">
      <w:pPr>
        <w:pStyle w:val="a0"/>
        <w:rPr>
          <w:rFonts w:hint="cs"/>
          <w:rtl/>
        </w:rPr>
      </w:pPr>
      <w:r>
        <w:rPr>
          <w:rFonts w:hint="cs"/>
          <w:rtl/>
        </w:rPr>
        <w:t xml:space="preserve">חברת הכנסת גלאון, את כבר דיברת. </w:t>
      </w:r>
    </w:p>
    <w:p w14:paraId="19400A2A" w14:textId="77777777" w:rsidR="00000000" w:rsidRDefault="000E0F03">
      <w:pPr>
        <w:pStyle w:val="a0"/>
        <w:rPr>
          <w:rFonts w:hint="cs"/>
          <w:rtl/>
        </w:rPr>
      </w:pPr>
    </w:p>
    <w:p w14:paraId="48D2ADB2" w14:textId="77777777" w:rsidR="00000000" w:rsidRDefault="000E0F03">
      <w:pPr>
        <w:pStyle w:val="af0"/>
        <w:rPr>
          <w:rtl/>
        </w:rPr>
      </w:pPr>
      <w:r>
        <w:rPr>
          <w:rFonts w:hint="eastAsia"/>
          <w:rtl/>
        </w:rPr>
        <w:t>קריאה</w:t>
      </w:r>
      <w:r>
        <w:rPr>
          <w:rtl/>
        </w:rPr>
        <w:t>:</w:t>
      </w:r>
    </w:p>
    <w:p w14:paraId="555E6798" w14:textId="77777777" w:rsidR="00000000" w:rsidRDefault="000E0F03">
      <w:pPr>
        <w:pStyle w:val="a0"/>
        <w:rPr>
          <w:rFonts w:hint="cs"/>
          <w:rtl/>
        </w:rPr>
      </w:pPr>
    </w:p>
    <w:p w14:paraId="21B91B92" w14:textId="77777777" w:rsidR="00000000" w:rsidRDefault="000E0F03">
      <w:pPr>
        <w:pStyle w:val="a0"/>
        <w:rPr>
          <w:rFonts w:hint="cs"/>
          <w:rtl/>
        </w:rPr>
      </w:pPr>
      <w:r>
        <w:rPr>
          <w:rFonts w:hint="cs"/>
          <w:rtl/>
        </w:rPr>
        <w:t>- - -</w:t>
      </w:r>
    </w:p>
    <w:p w14:paraId="5563725A" w14:textId="77777777" w:rsidR="00000000" w:rsidRDefault="000E0F03">
      <w:pPr>
        <w:pStyle w:val="a0"/>
        <w:rPr>
          <w:rFonts w:hint="cs"/>
          <w:rtl/>
        </w:rPr>
      </w:pPr>
    </w:p>
    <w:p w14:paraId="6326B704" w14:textId="77777777" w:rsidR="00000000" w:rsidRDefault="000E0F03">
      <w:pPr>
        <w:pStyle w:val="af1"/>
        <w:rPr>
          <w:rtl/>
        </w:rPr>
      </w:pPr>
      <w:r>
        <w:rPr>
          <w:rtl/>
        </w:rPr>
        <w:t>היו"ר ראובן ריבלין:</w:t>
      </w:r>
    </w:p>
    <w:p w14:paraId="5F4809DD" w14:textId="77777777" w:rsidR="00000000" w:rsidRDefault="000E0F03">
      <w:pPr>
        <w:pStyle w:val="a0"/>
        <w:rPr>
          <w:rtl/>
        </w:rPr>
      </w:pPr>
    </w:p>
    <w:p w14:paraId="69AF5553" w14:textId="77777777" w:rsidR="00000000" w:rsidRDefault="000E0F03">
      <w:pPr>
        <w:pStyle w:val="a0"/>
        <w:rPr>
          <w:rFonts w:hint="cs"/>
          <w:rtl/>
        </w:rPr>
      </w:pPr>
      <w:r>
        <w:rPr>
          <w:rFonts w:hint="cs"/>
          <w:rtl/>
        </w:rPr>
        <w:t>אז הוא חושב ככה, ואתה</w:t>
      </w:r>
      <w:r>
        <w:rPr>
          <w:rFonts w:hint="cs"/>
          <w:rtl/>
        </w:rPr>
        <w:t xml:space="preserve"> חושב אחרת. </w:t>
      </w:r>
    </w:p>
    <w:p w14:paraId="06693C87" w14:textId="77777777" w:rsidR="00000000" w:rsidRDefault="000E0F03">
      <w:pPr>
        <w:pStyle w:val="a0"/>
        <w:rPr>
          <w:rFonts w:hint="cs"/>
          <w:rtl/>
        </w:rPr>
      </w:pPr>
    </w:p>
    <w:p w14:paraId="0E43C5B0" w14:textId="77777777" w:rsidR="00000000" w:rsidRDefault="000E0F03">
      <w:pPr>
        <w:pStyle w:val="af0"/>
        <w:rPr>
          <w:rtl/>
        </w:rPr>
      </w:pPr>
      <w:r>
        <w:rPr>
          <w:rFonts w:hint="eastAsia"/>
          <w:rtl/>
        </w:rPr>
        <w:t>יובל</w:t>
      </w:r>
      <w:r>
        <w:rPr>
          <w:rtl/>
        </w:rPr>
        <w:t xml:space="preserve"> שטייניץ (הליכוד):</w:t>
      </w:r>
    </w:p>
    <w:p w14:paraId="59039EB8" w14:textId="77777777" w:rsidR="00000000" w:rsidRDefault="000E0F03">
      <w:pPr>
        <w:pStyle w:val="a0"/>
        <w:rPr>
          <w:rFonts w:hint="cs"/>
          <w:rtl/>
        </w:rPr>
      </w:pPr>
    </w:p>
    <w:p w14:paraId="7AECD201" w14:textId="77777777" w:rsidR="00000000" w:rsidRDefault="000E0F03">
      <w:pPr>
        <w:pStyle w:val="a0"/>
        <w:rPr>
          <w:rFonts w:hint="cs"/>
          <w:rtl/>
        </w:rPr>
      </w:pPr>
      <w:r>
        <w:rPr>
          <w:rFonts w:hint="cs"/>
          <w:rtl/>
        </w:rPr>
        <w:t xml:space="preserve">זאת גזענות - - -  </w:t>
      </w:r>
    </w:p>
    <w:p w14:paraId="6A417668" w14:textId="77777777" w:rsidR="00000000" w:rsidRDefault="000E0F03">
      <w:pPr>
        <w:pStyle w:val="a0"/>
        <w:rPr>
          <w:rFonts w:hint="cs"/>
          <w:color w:val="0000FF"/>
          <w:szCs w:val="28"/>
          <w:rtl/>
        </w:rPr>
      </w:pPr>
    </w:p>
    <w:p w14:paraId="6C687255" w14:textId="77777777" w:rsidR="00000000" w:rsidRDefault="000E0F03">
      <w:pPr>
        <w:pStyle w:val="af1"/>
        <w:rPr>
          <w:rtl/>
        </w:rPr>
      </w:pPr>
      <w:r>
        <w:rPr>
          <w:rFonts w:hint="cs"/>
          <w:rtl/>
        </w:rPr>
        <w:t>ה</w:t>
      </w:r>
      <w:r>
        <w:rPr>
          <w:rtl/>
        </w:rPr>
        <w:t>יו"ר ראובן ריבלין:</w:t>
      </w:r>
    </w:p>
    <w:p w14:paraId="7DF71F0F" w14:textId="77777777" w:rsidR="00000000" w:rsidRDefault="000E0F03">
      <w:pPr>
        <w:pStyle w:val="a0"/>
        <w:rPr>
          <w:rtl/>
        </w:rPr>
      </w:pPr>
    </w:p>
    <w:p w14:paraId="0C6F9024" w14:textId="77777777" w:rsidR="00000000" w:rsidRDefault="000E0F03">
      <w:pPr>
        <w:pStyle w:val="a0"/>
        <w:rPr>
          <w:rFonts w:hint="cs"/>
          <w:rtl/>
        </w:rPr>
      </w:pPr>
      <w:r>
        <w:rPr>
          <w:rFonts w:hint="cs"/>
          <w:rtl/>
        </w:rPr>
        <w:t xml:space="preserve">חבר הכנסת שטייניץ, אדוני לא נוהג לקרוא קריאות ביניים </w:t>
      </w:r>
      <w:r>
        <w:rPr>
          <w:rtl/>
        </w:rPr>
        <w:t>–</w:t>
      </w:r>
      <w:r>
        <w:rPr>
          <w:rFonts w:hint="cs"/>
          <w:rtl/>
        </w:rPr>
        <w:t xml:space="preserve"> וטוב הוא עושה - אז לא צריך. קרא, קרא כמה קריאות ביניים, בזה נסיים את העניין. בבקשה.</w:t>
      </w:r>
    </w:p>
    <w:p w14:paraId="2EF97B23" w14:textId="77777777" w:rsidR="00000000" w:rsidRDefault="000E0F03">
      <w:pPr>
        <w:pStyle w:val="af0"/>
        <w:rPr>
          <w:rtl/>
        </w:rPr>
      </w:pPr>
      <w:r>
        <w:rPr>
          <w:rtl/>
        </w:rPr>
        <w:br/>
        <w:t>זהבה גלאון (יחד):</w:t>
      </w:r>
    </w:p>
    <w:p w14:paraId="33F5C130" w14:textId="77777777" w:rsidR="00000000" w:rsidRDefault="000E0F03">
      <w:pPr>
        <w:pStyle w:val="a0"/>
        <w:rPr>
          <w:rtl/>
        </w:rPr>
      </w:pPr>
    </w:p>
    <w:p w14:paraId="76010F3F" w14:textId="77777777" w:rsidR="00000000" w:rsidRDefault="000E0F03">
      <w:pPr>
        <w:pStyle w:val="a0"/>
        <w:rPr>
          <w:rFonts w:hint="cs"/>
          <w:rtl/>
        </w:rPr>
      </w:pPr>
      <w:r>
        <w:rPr>
          <w:rFonts w:hint="cs"/>
          <w:rtl/>
        </w:rPr>
        <w:t xml:space="preserve">אדוני היושב-ראש - </w:t>
      </w:r>
      <w:r>
        <w:rPr>
          <w:rFonts w:hint="cs"/>
          <w:rtl/>
        </w:rPr>
        <w:t>- -</w:t>
      </w:r>
    </w:p>
    <w:p w14:paraId="21B2E8A9" w14:textId="77777777" w:rsidR="00000000" w:rsidRDefault="000E0F03">
      <w:pPr>
        <w:pStyle w:val="af1"/>
        <w:rPr>
          <w:rtl/>
        </w:rPr>
      </w:pPr>
      <w:r>
        <w:rPr>
          <w:rtl/>
        </w:rPr>
        <w:br/>
        <w:t>היו"ר ראובן ריבלין:</w:t>
      </w:r>
    </w:p>
    <w:p w14:paraId="67947023" w14:textId="77777777" w:rsidR="00000000" w:rsidRDefault="000E0F03">
      <w:pPr>
        <w:pStyle w:val="a0"/>
        <w:rPr>
          <w:rtl/>
        </w:rPr>
      </w:pPr>
    </w:p>
    <w:p w14:paraId="449ED943" w14:textId="77777777" w:rsidR="00000000" w:rsidRDefault="000E0F03">
      <w:pPr>
        <w:pStyle w:val="a0"/>
        <w:rPr>
          <w:rFonts w:hint="cs"/>
          <w:rtl/>
        </w:rPr>
      </w:pPr>
      <w:r>
        <w:rPr>
          <w:rFonts w:hint="cs"/>
          <w:rtl/>
        </w:rPr>
        <w:t>לא, לא, לא. את אמרת את דברך. דיברת ארבע דקות, עמדת על הדוכן שבע.</w:t>
      </w:r>
    </w:p>
    <w:p w14:paraId="1D01C46C" w14:textId="77777777" w:rsidR="00000000" w:rsidRDefault="000E0F03">
      <w:pPr>
        <w:pStyle w:val="af0"/>
        <w:rPr>
          <w:rtl/>
        </w:rPr>
      </w:pPr>
      <w:r>
        <w:rPr>
          <w:rtl/>
        </w:rPr>
        <w:br/>
        <w:t>זהבה גלאון (יחד):</w:t>
      </w:r>
    </w:p>
    <w:p w14:paraId="67D917FB" w14:textId="77777777" w:rsidR="00000000" w:rsidRDefault="000E0F03">
      <w:pPr>
        <w:pStyle w:val="a0"/>
        <w:rPr>
          <w:rtl/>
        </w:rPr>
      </w:pPr>
    </w:p>
    <w:p w14:paraId="0E79F398" w14:textId="77777777" w:rsidR="00000000" w:rsidRDefault="000E0F03">
      <w:pPr>
        <w:pStyle w:val="a0"/>
        <w:rPr>
          <w:rFonts w:hint="cs"/>
          <w:rtl/>
        </w:rPr>
      </w:pPr>
      <w:r>
        <w:rPr>
          <w:rFonts w:hint="cs"/>
          <w:rtl/>
        </w:rPr>
        <w:t xml:space="preserve">- - - </w:t>
      </w:r>
    </w:p>
    <w:p w14:paraId="7782C7E9" w14:textId="77777777" w:rsidR="00000000" w:rsidRDefault="000E0F03">
      <w:pPr>
        <w:pStyle w:val="af0"/>
        <w:rPr>
          <w:rtl/>
        </w:rPr>
      </w:pPr>
      <w:r>
        <w:rPr>
          <w:rtl/>
        </w:rPr>
        <w:br/>
        <w:t>קריאות:</w:t>
      </w:r>
    </w:p>
    <w:p w14:paraId="6F3C3099" w14:textId="77777777" w:rsidR="00000000" w:rsidRDefault="000E0F03">
      <w:pPr>
        <w:pStyle w:val="a0"/>
        <w:rPr>
          <w:rtl/>
        </w:rPr>
      </w:pPr>
    </w:p>
    <w:p w14:paraId="732160A1" w14:textId="77777777" w:rsidR="00000000" w:rsidRDefault="000E0F03">
      <w:pPr>
        <w:pStyle w:val="a0"/>
        <w:rPr>
          <w:rFonts w:hint="cs"/>
          <w:rtl/>
        </w:rPr>
      </w:pPr>
      <w:r>
        <w:rPr>
          <w:rFonts w:hint="cs"/>
          <w:rtl/>
        </w:rPr>
        <w:t>- - -</w:t>
      </w:r>
    </w:p>
    <w:p w14:paraId="6284F4DA" w14:textId="77777777" w:rsidR="00000000" w:rsidRDefault="000E0F03">
      <w:pPr>
        <w:pStyle w:val="-"/>
        <w:rPr>
          <w:rtl/>
        </w:rPr>
      </w:pPr>
      <w:r>
        <w:rPr>
          <w:rtl/>
        </w:rPr>
        <w:br/>
      </w:r>
      <w:bookmarkStart w:id="301" w:name="FS000000433T21_07_2004_14_43_35"/>
      <w:bookmarkStart w:id="302" w:name="FS000000433T21_07_2004_14_43_39C"/>
      <w:bookmarkEnd w:id="301"/>
      <w:bookmarkEnd w:id="302"/>
      <w:r>
        <w:rPr>
          <w:rtl/>
        </w:rPr>
        <w:t>דליה איציק (העבודה-מימד):</w:t>
      </w:r>
    </w:p>
    <w:p w14:paraId="21B22C7C" w14:textId="77777777" w:rsidR="00000000" w:rsidRDefault="000E0F03">
      <w:pPr>
        <w:pStyle w:val="a0"/>
        <w:rPr>
          <w:rFonts w:hint="cs"/>
          <w:rtl/>
        </w:rPr>
      </w:pPr>
    </w:p>
    <w:p w14:paraId="4B6149FE" w14:textId="77777777" w:rsidR="00000000" w:rsidRDefault="000E0F03">
      <w:pPr>
        <w:pStyle w:val="a0"/>
        <w:rPr>
          <w:rFonts w:hint="cs"/>
          <w:rtl/>
        </w:rPr>
      </w:pPr>
      <w:r>
        <w:rPr>
          <w:rFonts w:hint="cs"/>
          <w:rtl/>
        </w:rPr>
        <w:t>היא רוצה הערה.</w:t>
      </w:r>
    </w:p>
    <w:p w14:paraId="6E6070E9" w14:textId="77777777" w:rsidR="00000000" w:rsidRDefault="000E0F03">
      <w:pPr>
        <w:pStyle w:val="af1"/>
        <w:rPr>
          <w:rtl/>
        </w:rPr>
      </w:pPr>
      <w:r>
        <w:rPr>
          <w:rtl/>
        </w:rPr>
        <w:br/>
        <w:t>היו"ר ראובן ריבלין:</w:t>
      </w:r>
    </w:p>
    <w:p w14:paraId="04D87A1B" w14:textId="77777777" w:rsidR="00000000" w:rsidRDefault="000E0F03">
      <w:pPr>
        <w:pStyle w:val="a0"/>
        <w:rPr>
          <w:rtl/>
        </w:rPr>
      </w:pPr>
    </w:p>
    <w:p w14:paraId="7FD1212A" w14:textId="77777777" w:rsidR="00000000" w:rsidRDefault="000E0F03">
      <w:pPr>
        <w:pStyle w:val="a0"/>
        <w:rPr>
          <w:rFonts w:hint="cs"/>
          <w:rtl/>
        </w:rPr>
      </w:pPr>
      <w:r>
        <w:rPr>
          <w:rFonts w:hint="cs"/>
          <w:rtl/>
        </w:rPr>
        <w:t>למה הערה עכשיו? מה, את לא סומכת על חברת הכנסת דליה איציק?</w:t>
      </w:r>
    </w:p>
    <w:p w14:paraId="14F253C7" w14:textId="77777777" w:rsidR="00000000" w:rsidRDefault="000E0F03">
      <w:pPr>
        <w:pStyle w:val="af0"/>
        <w:rPr>
          <w:rtl/>
        </w:rPr>
      </w:pPr>
      <w:r>
        <w:rPr>
          <w:rtl/>
        </w:rPr>
        <w:br/>
        <w:t>זהבה גלאון (יחד):</w:t>
      </w:r>
    </w:p>
    <w:p w14:paraId="2F84B529" w14:textId="77777777" w:rsidR="00000000" w:rsidRDefault="000E0F03">
      <w:pPr>
        <w:pStyle w:val="a0"/>
        <w:rPr>
          <w:rtl/>
        </w:rPr>
      </w:pPr>
    </w:p>
    <w:p w14:paraId="1126C4C2" w14:textId="77777777" w:rsidR="00000000" w:rsidRDefault="000E0F03">
      <w:pPr>
        <w:pStyle w:val="a0"/>
        <w:rPr>
          <w:rFonts w:hint="cs"/>
          <w:rtl/>
        </w:rPr>
      </w:pPr>
      <w:r>
        <w:rPr>
          <w:rFonts w:hint="cs"/>
          <w:rtl/>
        </w:rPr>
        <w:t>אני סומכת עליה. לא יכול להיות שסגן שר יגיד - - -</w:t>
      </w:r>
    </w:p>
    <w:p w14:paraId="1756F84F" w14:textId="77777777" w:rsidR="00000000" w:rsidRDefault="000E0F03">
      <w:pPr>
        <w:pStyle w:val="af0"/>
        <w:rPr>
          <w:rtl/>
        </w:rPr>
      </w:pPr>
      <w:r>
        <w:rPr>
          <w:rtl/>
        </w:rPr>
        <w:br/>
        <w:t>קריאות:</w:t>
      </w:r>
    </w:p>
    <w:p w14:paraId="7E809A27" w14:textId="77777777" w:rsidR="00000000" w:rsidRDefault="000E0F03">
      <w:pPr>
        <w:pStyle w:val="a0"/>
        <w:rPr>
          <w:rtl/>
        </w:rPr>
      </w:pPr>
    </w:p>
    <w:p w14:paraId="26A6D7DC" w14:textId="77777777" w:rsidR="00000000" w:rsidRDefault="000E0F03">
      <w:pPr>
        <w:pStyle w:val="a0"/>
        <w:rPr>
          <w:rFonts w:hint="cs"/>
          <w:rtl/>
        </w:rPr>
      </w:pPr>
      <w:r>
        <w:rPr>
          <w:rFonts w:hint="cs"/>
          <w:rtl/>
        </w:rPr>
        <w:t>- - -</w:t>
      </w:r>
    </w:p>
    <w:p w14:paraId="69B3D8FA" w14:textId="77777777" w:rsidR="00000000" w:rsidRDefault="000E0F03">
      <w:pPr>
        <w:pStyle w:val="af1"/>
        <w:rPr>
          <w:rtl/>
        </w:rPr>
      </w:pPr>
      <w:r>
        <w:rPr>
          <w:rtl/>
        </w:rPr>
        <w:br/>
        <w:t>היו"ר ראובן ריבלין:</w:t>
      </w:r>
    </w:p>
    <w:p w14:paraId="3397E8A8" w14:textId="77777777" w:rsidR="00000000" w:rsidRDefault="000E0F03">
      <w:pPr>
        <w:pStyle w:val="a0"/>
        <w:rPr>
          <w:rtl/>
        </w:rPr>
      </w:pPr>
    </w:p>
    <w:p w14:paraId="65C535D8" w14:textId="77777777" w:rsidR="00000000" w:rsidRDefault="000E0F03">
      <w:pPr>
        <w:pStyle w:val="a0"/>
        <w:rPr>
          <w:rFonts w:hint="cs"/>
          <w:rtl/>
        </w:rPr>
      </w:pPr>
      <w:r>
        <w:rPr>
          <w:rFonts w:hint="cs"/>
          <w:rtl/>
        </w:rPr>
        <w:t xml:space="preserve">את אל תגידי לסגן שר מה הוא יכול ומה הוא לא יכול - - </w:t>
      </w:r>
    </w:p>
    <w:p w14:paraId="59AF7DE1" w14:textId="77777777" w:rsidR="00000000" w:rsidRDefault="000E0F03">
      <w:pPr>
        <w:pStyle w:val="af0"/>
        <w:rPr>
          <w:rtl/>
        </w:rPr>
      </w:pPr>
      <w:r>
        <w:rPr>
          <w:rtl/>
        </w:rPr>
        <w:br/>
        <w:t>זהבה גלאון (יחד):</w:t>
      </w:r>
    </w:p>
    <w:p w14:paraId="3C7CF57C" w14:textId="77777777" w:rsidR="00000000" w:rsidRDefault="000E0F03">
      <w:pPr>
        <w:pStyle w:val="a0"/>
        <w:rPr>
          <w:rtl/>
        </w:rPr>
      </w:pPr>
    </w:p>
    <w:p w14:paraId="20E25A3C" w14:textId="77777777" w:rsidR="00000000" w:rsidRDefault="000E0F03">
      <w:pPr>
        <w:pStyle w:val="a0"/>
        <w:rPr>
          <w:rFonts w:hint="cs"/>
          <w:rtl/>
        </w:rPr>
      </w:pPr>
      <w:r>
        <w:rPr>
          <w:rFonts w:hint="cs"/>
          <w:rtl/>
        </w:rPr>
        <w:t>בטח שאני אגיד - - - אתה צריך להגיד לו - - -</w:t>
      </w:r>
    </w:p>
    <w:p w14:paraId="26AC6E84" w14:textId="77777777" w:rsidR="00000000" w:rsidRDefault="000E0F03">
      <w:pPr>
        <w:pStyle w:val="af1"/>
        <w:rPr>
          <w:rtl/>
        </w:rPr>
      </w:pPr>
      <w:r>
        <w:rPr>
          <w:rtl/>
        </w:rPr>
        <w:br/>
        <w:t>היו"ר ראובן ריבלין:</w:t>
      </w:r>
    </w:p>
    <w:p w14:paraId="401872B4" w14:textId="77777777" w:rsidR="00000000" w:rsidRDefault="000E0F03">
      <w:pPr>
        <w:pStyle w:val="a0"/>
        <w:rPr>
          <w:rtl/>
        </w:rPr>
      </w:pPr>
    </w:p>
    <w:p w14:paraId="04F53870" w14:textId="77777777" w:rsidR="00000000" w:rsidRDefault="000E0F03">
      <w:pPr>
        <w:pStyle w:val="a0"/>
        <w:rPr>
          <w:rFonts w:hint="cs"/>
          <w:rtl/>
        </w:rPr>
      </w:pPr>
      <w:r>
        <w:rPr>
          <w:rFonts w:hint="cs"/>
          <w:rtl/>
        </w:rPr>
        <w:t xml:space="preserve">- -  שכן </w:t>
      </w:r>
      <w:r>
        <w:rPr>
          <w:rFonts w:hint="cs"/>
          <w:rtl/>
        </w:rPr>
        <w:t xml:space="preserve">לא רחוק היום שאת תהיי גם כן. </w:t>
      </w:r>
    </w:p>
    <w:p w14:paraId="4E82DA62" w14:textId="77777777" w:rsidR="00000000" w:rsidRDefault="000E0F03">
      <w:pPr>
        <w:pStyle w:val="af0"/>
        <w:rPr>
          <w:rtl/>
        </w:rPr>
      </w:pPr>
      <w:r>
        <w:rPr>
          <w:rtl/>
        </w:rPr>
        <w:br/>
        <w:t>זהבה גלאון (יחד):</w:t>
      </w:r>
    </w:p>
    <w:p w14:paraId="0D00B633" w14:textId="77777777" w:rsidR="00000000" w:rsidRDefault="000E0F03">
      <w:pPr>
        <w:pStyle w:val="a0"/>
        <w:rPr>
          <w:rtl/>
        </w:rPr>
      </w:pPr>
    </w:p>
    <w:p w14:paraId="6F5A78C6" w14:textId="77777777" w:rsidR="00000000" w:rsidRDefault="000E0F03">
      <w:pPr>
        <w:pStyle w:val="a0"/>
        <w:rPr>
          <w:rFonts w:hint="cs"/>
          <w:rtl/>
        </w:rPr>
      </w:pPr>
      <w:r>
        <w:rPr>
          <w:rFonts w:hint="cs"/>
          <w:rtl/>
        </w:rPr>
        <w:t>הוא אמר לה: אל תקפצי - - -</w:t>
      </w:r>
    </w:p>
    <w:p w14:paraId="7CD8313F" w14:textId="77777777" w:rsidR="00000000" w:rsidRDefault="000E0F03">
      <w:pPr>
        <w:pStyle w:val="af1"/>
        <w:rPr>
          <w:rtl/>
        </w:rPr>
      </w:pPr>
      <w:r>
        <w:rPr>
          <w:rtl/>
        </w:rPr>
        <w:br/>
        <w:t>היו"ר ראובן ריבלין:</w:t>
      </w:r>
    </w:p>
    <w:p w14:paraId="0CE63EB1" w14:textId="77777777" w:rsidR="00000000" w:rsidRDefault="000E0F03">
      <w:pPr>
        <w:pStyle w:val="a0"/>
        <w:rPr>
          <w:rtl/>
        </w:rPr>
      </w:pPr>
    </w:p>
    <w:p w14:paraId="77FFC911" w14:textId="77777777" w:rsidR="00000000" w:rsidRDefault="000E0F03">
      <w:pPr>
        <w:pStyle w:val="a0"/>
        <w:rPr>
          <w:rFonts w:hint="cs"/>
          <w:rtl/>
        </w:rPr>
      </w:pPr>
      <w:r>
        <w:rPr>
          <w:rFonts w:hint="cs"/>
          <w:rtl/>
        </w:rPr>
        <w:t>לא, לא. לא, לא. תשמעי, יש מלים שהן במסגרת - את יודעת - במסגרת הז'אנר - -</w:t>
      </w:r>
    </w:p>
    <w:p w14:paraId="2AD176EE" w14:textId="77777777" w:rsidR="00000000" w:rsidRDefault="000E0F03">
      <w:pPr>
        <w:pStyle w:val="af0"/>
        <w:rPr>
          <w:rtl/>
        </w:rPr>
      </w:pPr>
      <w:r>
        <w:rPr>
          <w:rtl/>
        </w:rPr>
        <w:br/>
        <w:t>זהבה גלאון (יחד):</w:t>
      </w:r>
    </w:p>
    <w:p w14:paraId="40CC55B6" w14:textId="77777777" w:rsidR="00000000" w:rsidRDefault="000E0F03">
      <w:pPr>
        <w:pStyle w:val="a0"/>
        <w:rPr>
          <w:rtl/>
        </w:rPr>
      </w:pPr>
    </w:p>
    <w:p w14:paraId="7A010B5E" w14:textId="77777777" w:rsidR="00000000" w:rsidRDefault="000E0F03">
      <w:pPr>
        <w:pStyle w:val="a0"/>
        <w:rPr>
          <w:rFonts w:hint="cs"/>
          <w:rtl/>
        </w:rPr>
      </w:pPr>
      <w:r>
        <w:rPr>
          <w:rFonts w:hint="cs"/>
          <w:rtl/>
        </w:rPr>
        <w:t>- - -</w:t>
      </w:r>
    </w:p>
    <w:p w14:paraId="151E16B4" w14:textId="77777777" w:rsidR="00000000" w:rsidRDefault="000E0F03">
      <w:pPr>
        <w:pStyle w:val="af1"/>
        <w:rPr>
          <w:rtl/>
        </w:rPr>
      </w:pPr>
      <w:r>
        <w:rPr>
          <w:rtl/>
        </w:rPr>
        <w:br/>
        <w:t>היו"ר ראובן ריבלין:</w:t>
      </w:r>
    </w:p>
    <w:p w14:paraId="3E59AD1D" w14:textId="77777777" w:rsidR="00000000" w:rsidRDefault="000E0F03">
      <w:pPr>
        <w:pStyle w:val="a0"/>
        <w:rPr>
          <w:rtl/>
        </w:rPr>
      </w:pPr>
    </w:p>
    <w:p w14:paraId="11531472" w14:textId="77777777" w:rsidR="00000000" w:rsidRDefault="000E0F03">
      <w:pPr>
        <w:pStyle w:val="a0"/>
        <w:rPr>
          <w:rFonts w:hint="cs"/>
          <w:rtl/>
        </w:rPr>
      </w:pPr>
      <w:r>
        <w:rPr>
          <w:rFonts w:hint="cs"/>
          <w:rtl/>
        </w:rPr>
        <w:t xml:space="preserve">- -  כי אם אתם זוכרים, בחידון התנ"ך </w:t>
      </w:r>
      <w:r>
        <w:rPr>
          <w:rFonts w:hint="cs"/>
          <w:rtl/>
        </w:rPr>
        <w:t xml:space="preserve">שאלו "מה הוא קופיץ". את מבינה? </w:t>
      </w:r>
    </w:p>
    <w:p w14:paraId="3B4403E6" w14:textId="77777777" w:rsidR="00000000" w:rsidRDefault="000E0F03">
      <w:pPr>
        <w:pStyle w:val="-"/>
        <w:rPr>
          <w:rtl/>
        </w:rPr>
      </w:pPr>
      <w:r>
        <w:rPr>
          <w:rtl/>
        </w:rPr>
        <w:br/>
      </w:r>
      <w:bookmarkStart w:id="303" w:name="FS000000433T21_07_2004_14_51_41C"/>
      <w:bookmarkEnd w:id="303"/>
      <w:r>
        <w:rPr>
          <w:rtl/>
        </w:rPr>
        <w:t>דליה איציק (העבודה-מימד):</w:t>
      </w:r>
    </w:p>
    <w:p w14:paraId="3B566805" w14:textId="77777777" w:rsidR="00000000" w:rsidRDefault="000E0F03">
      <w:pPr>
        <w:pStyle w:val="a0"/>
        <w:rPr>
          <w:rtl/>
        </w:rPr>
      </w:pPr>
    </w:p>
    <w:p w14:paraId="7CE15D02" w14:textId="77777777" w:rsidR="00000000" w:rsidRDefault="000E0F03">
      <w:pPr>
        <w:pStyle w:val="a0"/>
        <w:rPr>
          <w:rFonts w:hint="cs"/>
          <w:rtl/>
        </w:rPr>
      </w:pPr>
      <w:r>
        <w:rPr>
          <w:rFonts w:hint="cs"/>
          <w:rtl/>
        </w:rPr>
        <w:t>שאלו מה הוא קופץ, לא שאלו: מה את קופצת.</w:t>
      </w:r>
    </w:p>
    <w:p w14:paraId="6CBA03B8" w14:textId="77777777" w:rsidR="00000000" w:rsidRDefault="000E0F03">
      <w:pPr>
        <w:pStyle w:val="af0"/>
        <w:rPr>
          <w:rtl/>
        </w:rPr>
      </w:pPr>
      <w:r>
        <w:rPr>
          <w:rtl/>
        </w:rPr>
        <w:br/>
        <w:t>קריאות:</w:t>
      </w:r>
    </w:p>
    <w:p w14:paraId="372D9C8F" w14:textId="77777777" w:rsidR="00000000" w:rsidRDefault="000E0F03">
      <w:pPr>
        <w:pStyle w:val="a0"/>
        <w:rPr>
          <w:rtl/>
        </w:rPr>
      </w:pPr>
    </w:p>
    <w:p w14:paraId="6BDBF762" w14:textId="77777777" w:rsidR="00000000" w:rsidRDefault="000E0F03">
      <w:pPr>
        <w:pStyle w:val="a0"/>
        <w:rPr>
          <w:rFonts w:hint="cs"/>
          <w:rtl/>
        </w:rPr>
      </w:pPr>
      <w:r>
        <w:rPr>
          <w:rFonts w:hint="cs"/>
          <w:rtl/>
        </w:rPr>
        <w:t>- - -</w:t>
      </w:r>
    </w:p>
    <w:p w14:paraId="70AE57D8" w14:textId="77777777" w:rsidR="00000000" w:rsidRDefault="000E0F03">
      <w:pPr>
        <w:pStyle w:val="af1"/>
        <w:rPr>
          <w:rtl/>
        </w:rPr>
      </w:pPr>
      <w:r>
        <w:rPr>
          <w:rtl/>
        </w:rPr>
        <w:br/>
        <w:t>היו"ר ראובן ריבלין:</w:t>
      </w:r>
    </w:p>
    <w:p w14:paraId="6B6CF360" w14:textId="77777777" w:rsidR="00000000" w:rsidRDefault="000E0F03">
      <w:pPr>
        <w:pStyle w:val="a0"/>
        <w:rPr>
          <w:rtl/>
        </w:rPr>
      </w:pPr>
    </w:p>
    <w:p w14:paraId="4DC19818" w14:textId="77777777" w:rsidR="00000000" w:rsidRDefault="000E0F03">
      <w:pPr>
        <w:pStyle w:val="a0"/>
        <w:rPr>
          <w:rFonts w:hint="cs"/>
          <w:rtl/>
        </w:rPr>
      </w:pPr>
      <w:r>
        <w:rPr>
          <w:rFonts w:hint="cs"/>
          <w:rtl/>
        </w:rPr>
        <w:t>זה נכון, אבל אנחנו - מאז יש לנו הוועדה - אין לנו הבדל בין גבר לאשה.</w:t>
      </w:r>
    </w:p>
    <w:p w14:paraId="16F4B20E" w14:textId="77777777" w:rsidR="00000000" w:rsidRDefault="000E0F03">
      <w:pPr>
        <w:pStyle w:val="af0"/>
        <w:rPr>
          <w:rtl/>
        </w:rPr>
      </w:pPr>
      <w:r>
        <w:rPr>
          <w:rtl/>
        </w:rPr>
        <w:br/>
        <w:t>חיים אורון (יחד):</w:t>
      </w:r>
    </w:p>
    <w:p w14:paraId="445F74B0" w14:textId="77777777" w:rsidR="00000000" w:rsidRDefault="000E0F03">
      <w:pPr>
        <w:pStyle w:val="a0"/>
        <w:rPr>
          <w:rtl/>
        </w:rPr>
      </w:pPr>
    </w:p>
    <w:p w14:paraId="1D0C6738" w14:textId="77777777" w:rsidR="00000000" w:rsidRDefault="000E0F03">
      <w:pPr>
        <w:pStyle w:val="a0"/>
        <w:rPr>
          <w:rFonts w:hint="cs"/>
          <w:rtl/>
        </w:rPr>
      </w:pPr>
      <w:r>
        <w:rPr>
          <w:rFonts w:hint="cs"/>
          <w:rtl/>
        </w:rPr>
        <w:t>כאשר הוא אומר, תקפצי לי, למה ה</w:t>
      </w:r>
      <w:r>
        <w:rPr>
          <w:rFonts w:hint="cs"/>
          <w:rtl/>
        </w:rPr>
        <w:t>וא מתכוון?</w:t>
      </w:r>
    </w:p>
    <w:p w14:paraId="7FE09CAB" w14:textId="77777777" w:rsidR="00000000" w:rsidRDefault="000E0F03">
      <w:pPr>
        <w:pStyle w:val="af1"/>
        <w:rPr>
          <w:rtl/>
        </w:rPr>
      </w:pPr>
      <w:r>
        <w:rPr>
          <w:rtl/>
        </w:rPr>
        <w:br/>
        <w:t>היו"ר ראובן ריבלין:</w:t>
      </w:r>
    </w:p>
    <w:p w14:paraId="66E73757" w14:textId="77777777" w:rsidR="00000000" w:rsidRDefault="000E0F03">
      <w:pPr>
        <w:pStyle w:val="a0"/>
        <w:rPr>
          <w:rtl/>
        </w:rPr>
      </w:pPr>
    </w:p>
    <w:p w14:paraId="4F43021C" w14:textId="77777777" w:rsidR="00000000" w:rsidRDefault="000E0F03">
      <w:pPr>
        <w:pStyle w:val="a0"/>
        <w:rPr>
          <w:rFonts w:hint="cs"/>
          <w:rtl/>
        </w:rPr>
      </w:pPr>
      <w:r>
        <w:rPr>
          <w:rFonts w:hint="cs"/>
          <w:rtl/>
        </w:rPr>
        <w:t xml:space="preserve">רבותי חברי הכנסת, מספיק. </w:t>
      </w:r>
    </w:p>
    <w:p w14:paraId="58B4CF87" w14:textId="77777777" w:rsidR="00000000" w:rsidRDefault="000E0F03">
      <w:pPr>
        <w:pStyle w:val="af0"/>
        <w:rPr>
          <w:rtl/>
        </w:rPr>
      </w:pPr>
      <w:r>
        <w:rPr>
          <w:rtl/>
        </w:rPr>
        <w:br/>
        <w:t>עסאם מח'ול (חד"ש-תע"ל):</w:t>
      </w:r>
    </w:p>
    <w:p w14:paraId="2B8A4257" w14:textId="77777777" w:rsidR="00000000" w:rsidRDefault="000E0F03">
      <w:pPr>
        <w:pStyle w:val="a0"/>
        <w:rPr>
          <w:rtl/>
        </w:rPr>
      </w:pPr>
    </w:p>
    <w:p w14:paraId="721FC457" w14:textId="77777777" w:rsidR="00000000" w:rsidRDefault="000E0F03">
      <w:pPr>
        <w:pStyle w:val="a0"/>
        <w:rPr>
          <w:rFonts w:hint="cs"/>
          <w:rtl/>
        </w:rPr>
      </w:pPr>
      <w:r>
        <w:rPr>
          <w:rFonts w:hint="cs"/>
          <w:rtl/>
        </w:rPr>
        <w:t>- - -</w:t>
      </w:r>
    </w:p>
    <w:p w14:paraId="47BC3B69" w14:textId="77777777" w:rsidR="00000000" w:rsidRDefault="000E0F03">
      <w:pPr>
        <w:pStyle w:val="af1"/>
        <w:rPr>
          <w:rtl/>
        </w:rPr>
      </w:pPr>
      <w:r>
        <w:rPr>
          <w:rtl/>
        </w:rPr>
        <w:br/>
        <w:t>היו"ר ראובן ריבלין:</w:t>
      </w:r>
    </w:p>
    <w:p w14:paraId="1B400416" w14:textId="77777777" w:rsidR="00000000" w:rsidRDefault="000E0F03">
      <w:pPr>
        <w:pStyle w:val="a0"/>
        <w:rPr>
          <w:rtl/>
        </w:rPr>
      </w:pPr>
    </w:p>
    <w:p w14:paraId="01E98AC6" w14:textId="77777777" w:rsidR="00000000" w:rsidRDefault="000E0F03">
      <w:pPr>
        <w:pStyle w:val="a0"/>
        <w:rPr>
          <w:rFonts w:hint="cs"/>
          <w:rtl/>
        </w:rPr>
      </w:pPr>
      <w:r>
        <w:rPr>
          <w:rFonts w:hint="cs"/>
          <w:rtl/>
        </w:rPr>
        <w:t>חבר הכנסת מח'ול, אתה דיברת אתמול. אני מצטער, כבר רשום בפרוטוקול. כל מי שלא שמע אותך קרא את הפרוטוקול - אני משוכנע - לפני שהוא מצביע. בבקשה, גבר</w:t>
      </w:r>
      <w:r>
        <w:rPr>
          <w:rFonts w:hint="cs"/>
          <w:rtl/>
        </w:rPr>
        <w:t xml:space="preserve">תי, להמשיך. </w:t>
      </w:r>
    </w:p>
    <w:p w14:paraId="777D8C0B" w14:textId="77777777" w:rsidR="00000000" w:rsidRDefault="000E0F03">
      <w:pPr>
        <w:pStyle w:val="-"/>
        <w:rPr>
          <w:rtl/>
        </w:rPr>
      </w:pPr>
      <w:r>
        <w:rPr>
          <w:rtl/>
        </w:rPr>
        <w:br/>
      </w:r>
      <w:bookmarkStart w:id="304" w:name="FS000000433T21_07_2004_14_54_08C"/>
      <w:bookmarkEnd w:id="304"/>
      <w:r>
        <w:rPr>
          <w:rtl/>
        </w:rPr>
        <w:t>דליה איציק (העבודה-מימד):</w:t>
      </w:r>
    </w:p>
    <w:p w14:paraId="26727218" w14:textId="77777777" w:rsidR="00000000" w:rsidRDefault="000E0F03">
      <w:pPr>
        <w:pStyle w:val="a0"/>
        <w:rPr>
          <w:rtl/>
        </w:rPr>
      </w:pPr>
    </w:p>
    <w:p w14:paraId="0F8FC316" w14:textId="77777777" w:rsidR="00000000" w:rsidRDefault="000E0F03">
      <w:pPr>
        <w:pStyle w:val="a0"/>
        <w:rPr>
          <w:rFonts w:hint="cs"/>
          <w:rtl/>
        </w:rPr>
      </w:pPr>
      <w:r>
        <w:rPr>
          <w:rFonts w:hint="cs"/>
          <w:rtl/>
        </w:rPr>
        <w:t xml:space="preserve">אדוני היושב-ראש, סגן שר הביטחון - שקפץ עכשיו, ואני מציעה לו שלא ישתמש בביטויים הללו, כדי שאני לא אצטרך גם להקפיץ את עצביו פה - אני מציעה שהוא יקרא טוב-טוב את הצעת החוק הזאת. </w:t>
      </w:r>
    </w:p>
    <w:p w14:paraId="193BD798" w14:textId="77777777" w:rsidR="00000000" w:rsidRDefault="000E0F03">
      <w:pPr>
        <w:pStyle w:val="a0"/>
        <w:rPr>
          <w:rFonts w:hint="cs"/>
          <w:rtl/>
        </w:rPr>
      </w:pPr>
    </w:p>
    <w:p w14:paraId="27CAA954" w14:textId="77777777" w:rsidR="00000000" w:rsidRDefault="000E0F03">
      <w:pPr>
        <w:pStyle w:val="a0"/>
        <w:rPr>
          <w:rFonts w:hint="cs"/>
          <w:rtl/>
        </w:rPr>
      </w:pPr>
      <w:r>
        <w:rPr>
          <w:rFonts w:hint="cs"/>
          <w:rtl/>
        </w:rPr>
        <w:t>הצעת החוק הזאת באה לגרום לא רק לאותן מש</w:t>
      </w:r>
      <w:r>
        <w:rPr>
          <w:rFonts w:hint="cs"/>
          <w:rtl/>
        </w:rPr>
        <w:t xml:space="preserve">פחות שרוצות להתאחד ביניהן, נזק אדיר, אלא גם לילדים שרוצים לראות את ההורים שלהם מאוחדים. ואם אתה כזה גיבור כסגן שר הביטחון, אז אנא ממך, אל תעשה חוק כזה. </w:t>
      </w:r>
    </w:p>
    <w:p w14:paraId="24CEBD74" w14:textId="77777777" w:rsidR="00000000" w:rsidRDefault="000E0F03">
      <w:pPr>
        <w:pStyle w:val="a0"/>
        <w:rPr>
          <w:rFonts w:hint="cs"/>
          <w:rtl/>
        </w:rPr>
      </w:pPr>
    </w:p>
    <w:p w14:paraId="2A46DEFD" w14:textId="77777777" w:rsidR="00000000" w:rsidRDefault="000E0F03">
      <w:pPr>
        <w:pStyle w:val="a0"/>
        <w:rPr>
          <w:rFonts w:hint="cs"/>
          <w:rtl/>
        </w:rPr>
      </w:pPr>
      <w:r>
        <w:rPr>
          <w:rFonts w:hint="cs"/>
          <w:rtl/>
        </w:rPr>
        <w:t xml:space="preserve">מי שמחבל במדינת ישראל - אל תיתן לו להיכנס, אל תיתן לו להתאחד. בשביל מה אתה צריך חוק כזה? </w:t>
      </w:r>
    </w:p>
    <w:p w14:paraId="7BE54D33" w14:textId="77777777" w:rsidR="00000000" w:rsidRDefault="000E0F03">
      <w:pPr>
        <w:pStyle w:val="af0"/>
        <w:rPr>
          <w:rtl/>
        </w:rPr>
      </w:pPr>
      <w:r>
        <w:rPr>
          <w:rtl/>
        </w:rPr>
        <w:br/>
        <w:t>זאב בוים (ה</w:t>
      </w:r>
      <w:r>
        <w:rPr>
          <w:rtl/>
        </w:rPr>
        <w:t>ליכוד):</w:t>
      </w:r>
    </w:p>
    <w:p w14:paraId="26CF8DB2" w14:textId="77777777" w:rsidR="00000000" w:rsidRDefault="000E0F03">
      <w:pPr>
        <w:pStyle w:val="a0"/>
        <w:rPr>
          <w:rFonts w:hint="cs"/>
          <w:rtl/>
        </w:rPr>
      </w:pPr>
    </w:p>
    <w:p w14:paraId="037BBC5C" w14:textId="77777777" w:rsidR="00000000" w:rsidRDefault="000E0F03">
      <w:pPr>
        <w:pStyle w:val="a0"/>
        <w:rPr>
          <w:rFonts w:hint="cs"/>
          <w:rtl/>
        </w:rPr>
      </w:pPr>
      <w:r>
        <w:rPr>
          <w:rFonts w:hint="cs"/>
          <w:rtl/>
        </w:rPr>
        <w:t>חוכמה גדולה - - -</w:t>
      </w:r>
    </w:p>
    <w:p w14:paraId="3CF5CEF8" w14:textId="77777777" w:rsidR="00000000" w:rsidRDefault="000E0F03">
      <w:pPr>
        <w:pStyle w:val="-"/>
        <w:rPr>
          <w:rtl/>
        </w:rPr>
      </w:pPr>
      <w:r>
        <w:rPr>
          <w:rtl/>
        </w:rPr>
        <w:br/>
      </w:r>
      <w:bookmarkStart w:id="305" w:name="FS000000433T21_07_2004_14_56_39C"/>
      <w:bookmarkEnd w:id="305"/>
      <w:r>
        <w:rPr>
          <w:rtl/>
        </w:rPr>
        <w:t>דליה איציק (העבודה-מימד):</w:t>
      </w:r>
    </w:p>
    <w:p w14:paraId="3D11C6C0" w14:textId="77777777" w:rsidR="00000000" w:rsidRDefault="000E0F03">
      <w:pPr>
        <w:pStyle w:val="a0"/>
        <w:rPr>
          <w:rtl/>
        </w:rPr>
      </w:pPr>
    </w:p>
    <w:p w14:paraId="6E02989A" w14:textId="77777777" w:rsidR="00000000" w:rsidRDefault="000E0F03">
      <w:pPr>
        <w:pStyle w:val="a0"/>
        <w:rPr>
          <w:rFonts w:hint="cs"/>
          <w:rtl/>
        </w:rPr>
      </w:pPr>
      <w:r>
        <w:rPr>
          <w:rFonts w:hint="cs"/>
          <w:rtl/>
        </w:rPr>
        <w:t>איפה השכל שלכם? כל הזמן אתם מדברים רק למרכז הליכוד. מרכז הליכוד זה לא המדינה, וגם לא העולם.</w:t>
      </w:r>
    </w:p>
    <w:p w14:paraId="74A53883" w14:textId="77777777" w:rsidR="00000000" w:rsidRDefault="000E0F03">
      <w:pPr>
        <w:pStyle w:val="af0"/>
        <w:rPr>
          <w:rtl/>
        </w:rPr>
      </w:pPr>
      <w:r>
        <w:rPr>
          <w:rtl/>
        </w:rPr>
        <w:br/>
        <w:t>זאב בוים (הליכוד):</w:t>
      </w:r>
    </w:p>
    <w:p w14:paraId="01760170" w14:textId="77777777" w:rsidR="00000000" w:rsidRDefault="000E0F03">
      <w:pPr>
        <w:pStyle w:val="a0"/>
        <w:rPr>
          <w:rtl/>
        </w:rPr>
      </w:pPr>
    </w:p>
    <w:p w14:paraId="2721E54E" w14:textId="77777777" w:rsidR="00000000" w:rsidRDefault="000E0F03">
      <w:pPr>
        <w:pStyle w:val="a0"/>
        <w:rPr>
          <w:rFonts w:hint="cs"/>
          <w:rtl/>
        </w:rPr>
      </w:pPr>
      <w:r>
        <w:rPr>
          <w:rFonts w:hint="cs"/>
          <w:rtl/>
        </w:rPr>
        <w:t>מרכז העבודה - - -</w:t>
      </w:r>
    </w:p>
    <w:p w14:paraId="5A669CFB" w14:textId="77777777" w:rsidR="00000000" w:rsidRDefault="000E0F03">
      <w:pPr>
        <w:pStyle w:val="af0"/>
        <w:rPr>
          <w:rtl/>
        </w:rPr>
      </w:pPr>
      <w:r>
        <w:rPr>
          <w:rtl/>
        </w:rPr>
        <w:br/>
        <w:t>יובל שטייניץ (הליכוד):</w:t>
      </w:r>
    </w:p>
    <w:p w14:paraId="2DA11EA4" w14:textId="77777777" w:rsidR="00000000" w:rsidRDefault="000E0F03">
      <w:pPr>
        <w:pStyle w:val="a0"/>
        <w:rPr>
          <w:rtl/>
        </w:rPr>
      </w:pPr>
    </w:p>
    <w:p w14:paraId="19214675" w14:textId="77777777" w:rsidR="00000000" w:rsidRDefault="000E0F03">
      <w:pPr>
        <w:pStyle w:val="a0"/>
        <w:rPr>
          <w:rFonts w:hint="cs"/>
          <w:rtl/>
        </w:rPr>
      </w:pPr>
      <w:r>
        <w:rPr>
          <w:rFonts w:hint="cs"/>
          <w:rtl/>
        </w:rPr>
        <w:t>- - -</w:t>
      </w:r>
    </w:p>
    <w:p w14:paraId="2C98B7EB" w14:textId="77777777" w:rsidR="00000000" w:rsidRDefault="000E0F03">
      <w:pPr>
        <w:pStyle w:val="-"/>
        <w:rPr>
          <w:rtl/>
        </w:rPr>
      </w:pPr>
      <w:r>
        <w:rPr>
          <w:rtl/>
        </w:rPr>
        <w:br/>
      </w:r>
      <w:bookmarkStart w:id="306" w:name="FS000000433T21_07_2004_14_57_42C"/>
      <w:bookmarkEnd w:id="306"/>
      <w:r>
        <w:rPr>
          <w:rtl/>
        </w:rPr>
        <w:t>דליה איציק (העבודה-מימד):</w:t>
      </w:r>
    </w:p>
    <w:p w14:paraId="79D47BCC" w14:textId="77777777" w:rsidR="00000000" w:rsidRDefault="000E0F03">
      <w:pPr>
        <w:pStyle w:val="a0"/>
        <w:rPr>
          <w:rtl/>
        </w:rPr>
      </w:pPr>
    </w:p>
    <w:p w14:paraId="679E419C" w14:textId="77777777" w:rsidR="00000000" w:rsidRDefault="000E0F03">
      <w:pPr>
        <w:pStyle w:val="a0"/>
        <w:rPr>
          <w:rFonts w:hint="cs"/>
          <w:rtl/>
        </w:rPr>
      </w:pPr>
      <w:r>
        <w:rPr>
          <w:rFonts w:hint="cs"/>
          <w:rtl/>
        </w:rPr>
        <w:t>אדוני היושב</w:t>
      </w:r>
      <w:r>
        <w:rPr>
          <w:rFonts w:hint="cs"/>
          <w:rtl/>
        </w:rPr>
        <w:t>-ראש - - -</w:t>
      </w:r>
    </w:p>
    <w:p w14:paraId="3D47EB4B" w14:textId="77777777" w:rsidR="00000000" w:rsidRDefault="000E0F03">
      <w:pPr>
        <w:pStyle w:val="af1"/>
        <w:rPr>
          <w:rtl/>
        </w:rPr>
      </w:pPr>
      <w:r>
        <w:rPr>
          <w:rtl/>
        </w:rPr>
        <w:br/>
        <w:t>היו"ר ראובן ריבלין:</w:t>
      </w:r>
    </w:p>
    <w:p w14:paraId="0B1A6C20" w14:textId="77777777" w:rsidR="00000000" w:rsidRDefault="000E0F03">
      <w:pPr>
        <w:pStyle w:val="a0"/>
        <w:rPr>
          <w:rtl/>
        </w:rPr>
      </w:pPr>
    </w:p>
    <w:p w14:paraId="0FB2ACDE" w14:textId="77777777" w:rsidR="00000000" w:rsidRDefault="000E0F03">
      <w:pPr>
        <w:pStyle w:val="a0"/>
        <w:rPr>
          <w:rFonts w:hint="cs"/>
          <w:rtl/>
        </w:rPr>
      </w:pPr>
      <w:r>
        <w:rPr>
          <w:rFonts w:hint="cs"/>
          <w:rtl/>
        </w:rPr>
        <w:t xml:space="preserve">כן, בבקשה. בבקשה. חבר הכנסת שטייניץ, אדוני נשמע קולו ברמה. בבקשה, גברתי. </w:t>
      </w:r>
    </w:p>
    <w:p w14:paraId="549E7EB0" w14:textId="77777777" w:rsidR="00000000" w:rsidRDefault="000E0F03">
      <w:pPr>
        <w:pStyle w:val="af0"/>
        <w:rPr>
          <w:rtl/>
        </w:rPr>
      </w:pPr>
      <w:r>
        <w:rPr>
          <w:rtl/>
        </w:rPr>
        <w:br/>
        <w:t>איוב קרא (הליכוד):</w:t>
      </w:r>
    </w:p>
    <w:p w14:paraId="5F6F0F0F" w14:textId="77777777" w:rsidR="00000000" w:rsidRDefault="000E0F03">
      <w:pPr>
        <w:pStyle w:val="a0"/>
        <w:rPr>
          <w:rtl/>
        </w:rPr>
      </w:pPr>
    </w:p>
    <w:p w14:paraId="42A1AC95" w14:textId="77777777" w:rsidR="00000000" w:rsidRDefault="000E0F03">
      <w:pPr>
        <w:pStyle w:val="a0"/>
        <w:rPr>
          <w:rFonts w:hint="cs"/>
          <w:rtl/>
        </w:rPr>
      </w:pPr>
      <w:r>
        <w:rPr>
          <w:rFonts w:hint="cs"/>
          <w:rtl/>
        </w:rPr>
        <w:t>- - -</w:t>
      </w:r>
    </w:p>
    <w:p w14:paraId="4F66ACD1" w14:textId="77777777" w:rsidR="00000000" w:rsidRDefault="000E0F03">
      <w:pPr>
        <w:pStyle w:val="-"/>
        <w:rPr>
          <w:rtl/>
        </w:rPr>
      </w:pPr>
      <w:r>
        <w:rPr>
          <w:rtl/>
        </w:rPr>
        <w:br/>
      </w:r>
      <w:bookmarkStart w:id="307" w:name="FS000000433T21_07_2004_14_58_13C"/>
      <w:bookmarkEnd w:id="307"/>
      <w:r>
        <w:rPr>
          <w:rtl/>
        </w:rPr>
        <w:t>דליה איציק (העבודה-מימד):</w:t>
      </w:r>
    </w:p>
    <w:p w14:paraId="31009BDA" w14:textId="77777777" w:rsidR="00000000" w:rsidRDefault="000E0F03">
      <w:pPr>
        <w:pStyle w:val="a0"/>
        <w:rPr>
          <w:rtl/>
        </w:rPr>
      </w:pPr>
    </w:p>
    <w:p w14:paraId="7F67D06F" w14:textId="77777777" w:rsidR="00000000" w:rsidRDefault="000E0F03">
      <w:pPr>
        <w:pStyle w:val="a0"/>
        <w:rPr>
          <w:rFonts w:hint="cs"/>
          <w:rtl/>
        </w:rPr>
      </w:pPr>
      <w:r>
        <w:rPr>
          <w:rFonts w:hint="cs"/>
          <w:rtl/>
        </w:rPr>
        <w:t>אדוני היושב-ראש, ממלא-מקום ראש הממשלה, שאומרים לי שבמרכז הליכוד לא ממש ככה בדיוק מסכימים לדעות</w:t>
      </w:r>
      <w:r>
        <w:rPr>
          <w:rFonts w:hint="cs"/>
          <w:rtl/>
        </w:rPr>
        <w:t xml:space="preserve">יו, אני משוכנעת שאילו קראו ראש הממשלה וממלא-המקום שלו - על שינוי בכלל מזמן ויתרנו, על טומי לפיד - עזוב את העניין של הפלסטינים, את הנזק שזה גורם. מה אתה צריך חוק כזה, אדוני ראש הממשלה? </w:t>
      </w:r>
    </w:p>
    <w:p w14:paraId="4CB43526" w14:textId="77777777" w:rsidR="00000000" w:rsidRDefault="000E0F03">
      <w:pPr>
        <w:pStyle w:val="a0"/>
        <w:rPr>
          <w:rFonts w:hint="cs"/>
          <w:rtl/>
        </w:rPr>
      </w:pPr>
    </w:p>
    <w:p w14:paraId="3867D257" w14:textId="77777777" w:rsidR="00000000" w:rsidRDefault="000E0F03">
      <w:pPr>
        <w:pStyle w:val="a0"/>
        <w:rPr>
          <w:rFonts w:hint="cs"/>
          <w:rtl/>
        </w:rPr>
      </w:pPr>
      <w:r>
        <w:rPr>
          <w:rFonts w:hint="cs"/>
          <w:rtl/>
        </w:rPr>
        <w:t>תן לי הסבר, מה חוק כזה עכשיו - במובן הפרקטי, עזוב ערבים, עזוב פלסטינים</w:t>
      </w:r>
      <w:r>
        <w:rPr>
          <w:rFonts w:hint="cs"/>
          <w:rtl/>
        </w:rPr>
        <w:t xml:space="preserve"> - מה זה עוזר למדינת ישראל - - -</w:t>
      </w:r>
    </w:p>
    <w:p w14:paraId="01FD1DCA" w14:textId="77777777" w:rsidR="00000000" w:rsidRDefault="000E0F03">
      <w:pPr>
        <w:pStyle w:val="af0"/>
        <w:rPr>
          <w:rtl/>
        </w:rPr>
      </w:pPr>
      <w:r>
        <w:rPr>
          <w:rtl/>
        </w:rPr>
        <w:br/>
        <w:t>זאב בוים (הליכוד):</w:t>
      </w:r>
    </w:p>
    <w:p w14:paraId="666C7B1D" w14:textId="77777777" w:rsidR="00000000" w:rsidRDefault="000E0F03">
      <w:pPr>
        <w:pStyle w:val="a0"/>
        <w:rPr>
          <w:rtl/>
        </w:rPr>
      </w:pPr>
    </w:p>
    <w:p w14:paraId="6ABBF23C" w14:textId="77777777" w:rsidR="00000000" w:rsidRDefault="000E0F03">
      <w:pPr>
        <w:pStyle w:val="a0"/>
        <w:rPr>
          <w:rFonts w:hint="cs"/>
          <w:rtl/>
        </w:rPr>
      </w:pPr>
      <w:r>
        <w:rPr>
          <w:rFonts w:hint="cs"/>
          <w:rtl/>
        </w:rPr>
        <w:t xml:space="preserve">למה לעזוב? </w:t>
      </w:r>
    </w:p>
    <w:p w14:paraId="4748CB74" w14:textId="77777777" w:rsidR="00000000" w:rsidRDefault="000E0F03">
      <w:pPr>
        <w:pStyle w:val="af0"/>
        <w:rPr>
          <w:rtl/>
        </w:rPr>
      </w:pPr>
      <w:r>
        <w:rPr>
          <w:rtl/>
        </w:rPr>
        <w:br/>
        <w:t>זהבה גלאון (יחד):</w:t>
      </w:r>
    </w:p>
    <w:p w14:paraId="4EB1EAF2" w14:textId="77777777" w:rsidR="00000000" w:rsidRDefault="000E0F03">
      <w:pPr>
        <w:pStyle w:val="a0"/>
        <w:rPr>
          <w:rtl/>
        </w:rPr>
      </w:pPr>
    </w:p>
    <w:p w14:paraId="1A8F1C89" w14:textId="77777777" w:rsidR="00000000" w:rsidRDefault="000E0F03">
      <w:pPr>
        <w:pStyle w:val="a0"/>
        <w:rPr>
          <w:rFonts w:hint="cs"/>
          <w:rtl/>
        </w:rPr>
      </w:pPr>
      <w:r>
        <w:rPr>
          <w:rFonts w:hint="cs"/>
          <w:rtl/>
        </w:rPr>
        <w:t>- - -</w:t>
      </w:r>
    </w:p>
    <w:p w14:paraId="7F466658" w14:textId="77777777" w:rsidR="00000000" w:rsidRDefault="000E0F03">
      <w:pPr>
        <w:pStyle w:val="-"/>
        <w:rPr>
          <w:rtl/>
        </w:rPr>
      </w:pPr>
      <w:r>
        <w:rPr>
          <w:rtl/>
        </w:rPr>
        <w:br/>
      </w:r>
      <w:bookmarkStart w:id="308" w:name="FS000000433T21_07_2004_15_01_24C"/>
      <w:bookmarkEnd w:id="308"/>
      <w:r>
        <w:rPr>
          <w:rtl/>
        </w:rPr>
        <w:t>דליה איציק (העבודה-מימד):</w:t>
      </w:r>
    </w:p>
    <w:p w14:paraId="4AD12F1C" w14:textId="77777777" w:rsidR="00000000" w:rsidRDefault="000E0F03">
      <w:pPr>
        <w:pStyle w:val="a0"/>
        <w:rPr>
          <w:rtl/>
        </w:rPr>
      </w:pPr>
    </w:p>
    <w:p w14:paraId="560929CD" w14:textId="77777777" w:rsidR="00000000" w:rsidRDefault="000E0F03">
      <w:pPr>
        <w:pStyle w:val="a0"/>
        <w:rPr>
          <w:rFonts w:hint="cs"/>
          <w:rtl/>
        </w:rPr>
      </w:pPr>
      <w:r>
        <w:rPr>
          <w:rFonts w:hint="cs"/>
          <w:rtl/>
        </w:rPr>
        <w:t>תראה איזה נזק זה גורם. מה, אתה לא סומך על סגן שר הביטחון שיעצור את המחבלים?</w:t>
      </w:r>
    </w:p>
    <w:p w14:paraId="38957524" w14:textId="77777777" w:rsidR="00000000" w:rsidRDefault="000E0F03">
      <w:pPr>
        <w:pStyle w:val="af0"/>
        <w:rPr>
          <w:rtl/>
        </w:rPr>
      </w:pPr>
      <w:r>
        <w:rPr>
          <w:rtl/>
        </w:rPr>
        <w:br/>
        <w:t>יובל שטייניץ (הליכוד):</w:t>
      </w:r>
    </w:p>
    <w:p w14:paraId="58BBAD7C" w14:textId="77777777" w:rsidR="00000000" w:rsidRDefault="000E0F03">
      <w:pPr>
        <w:pStyle w:val="a0"/>
        <w:rPr>
          <w:rtl/>
        </w:rPr>
      </w:pPr>
    </w:p>
    <w:p w14:paraId="32FB4BDC" w14:textId="77777777" w:rsidR="00000000" w:rsidRDefault="000E0F03">
      <w:pPr>
        <w:pStyle w:val="a0"/>
        <w:rPr>
          <w:rFonts w:hint="cs"/>
          <w:rtl/>
        </w:rPr>
      </w:pPr>
      <w:r>
        <w:rPr>
          <w:rFonts w:hint="cs"/>
          <w:rtl/>
        </w:rPr>
        <w:t>אבל זהבה גלאון - - -</w:t>
      </w:r>
    </w:p>
    <w:p w14:paraId="6D99FA48" w14:textId="77777777" w:rsidR="00000000" w:rsidRDefault="000E0F03">
      <w:pPr>
        <w:pStyle w:val="af0"/>
        <w:rPr>
          <w:rtl/>
        </w:rPr>
      </w:pPr>
      <w:r>
        <w:rPr>
          <w:rtl/>
        </w:rPr>
        <w:br/>
        <w:t>זאב בוים (הלי</w:t>
      </w:r>
      <w:r>
        <w:rPr>
          <w:rtl/>
        </w:rPr>
        <w:t>כוד):</w:t>
      </w:r>
    </w:p>
    <w:p w14:paraId="4723814F" w14:textId="77777777" w:rsidR="00000000" w:rsidRDefault="000E0F03">
      <w:pPr>
        <w:pStyle w:val="a0"/>
        <w:rPr>
          <w:rtl/>
        </w:rPr>
      </w:pPr>
    </w:p>
    <w:p w14:paraId="382495EE" w14:textId="77777777" w:rsidR="00000000" w:rsidRDefault="000E0F03">
      <w:pPr>
        <w:pStyle w:val="a0"/>
        <w:rPr>
          <w:rFonts w:hint="cs"/>
          <w:rtl/>
        </w:rPr>
      </w:pPr>
      <w:r>
        <w:rPr>
          <w:rFonts w:hint="cs"/>
          <w:rtl/>
        </w:rPr>
        <w:t>- - -</w:t>
      </w:r>
    </w:p>
    <w:p w14:paraId="6E98AA51" w14:textId="77777777" w:rsidR="00000000" w:rsidRDefault="000E0F03">
      <w:pPr>
        <w:pStyle w:val="af1"/>
        <w:rPr>
          <w:rFonts w:hint="cs"/>
          <w:rtl/>
        </w:rPr>
      </w:pPr>
    </w:p>
    <w:p w14:paraId="71CAE3FA" w14:textId="77777777" w:rsidR="00000000" w:rsidRDefault="000E0F03">
      <w:pPr>
        <w:pStyle w:val="af1"/>
        <w:rPr>
          <w:rtl/>
        </w:rPr>
      </w:pPr>
      <w:r>
        <w:rPr>
          <w:rtl/>
        </w:rPr>
        <w:t>היו"ר ראובן ריבלין:</w:t>
      </w:r>
    </w:p>
    <w:p w14:paraId="0F98E615" w14:textId="77777777" w:rsidR="00000000" w:rsidRDefault="000E0F03">
      <w:pPr>
        <w:pStyle w:val="a0"/>
        <w:rPr>
          <w:rtl/>
        </w:rPr>
      </w:pPr>
    </w:p>
    <w:p w14:paraId="77BF7BA2" w14:textId="77777777" w:rsidR="00000000" w:rsidRDefault="000E0F03">
      <w:pPr>
        <w:pStyle w:val="a0"/>
        <w:rPr>
          <w:rFonts w:hint="cs"/>
          <w:rtl/>
        </w:rPr>
      </w:pPr>
      <w:r>
        <w:rPr>
          <w:rFonts w:hint="cs"/>
          <w:rtl/>
        </w:rPr>
        <w:t>תמשיכי, תמשיכי. להמשיך. אם את פונה אליהם - הם יענו. חבר הכנסת שטייניץ, אדוני יושב-ראש ועדת החוץ והביטחון יודע, יחד עם חבריו במפלגת העבודה, מה היו הנימוקים שהביאו לידי החוק הזה. הם יצביעו, אתה תצביע. זה הכול. כל אחד יודע א</w:t>
      </w:r>
      <w:r>
        <w:rPr>
          <w:rFonts w:hint="cs"/>
          <w:rtl/>
        </w:rPr>
        <w:t xml:space="preserve">ת העובדות. </w:t>
      </w:r>
    </w:p>
    <w:p w14:paraId="07F6E50D" w14:textId="77777777" w:rsidR="00000000" w:rsidRDefault="000E0F03">
      <w:pPr>
        <w:pStyle w:val="-"/>
        <w:rPr>
          <w:rtl/>
        </w:rPr>
      </w:pPr>
      <w:r>
        <w:rPr>
          <w:rtl/>
        </w:rPr>
        <w:br/>
      </w:r>
      <w:bookmarkStart w:id="309" w:name="FS000000433T21_07_2004_15_02_45C"/>
      <w:bookmarkEnd w:id="309"/>
      <w:r>
        <w:rPr>
          <w:rtl/>
        </w:rPr>
        <w:t>דליה איציק (העבודה-מימד):</w:t>
      </w:r>
    </w:p>
    <w:p w14:paraId="25BDC61E" w14:textId="77777777" w:rsidR="00000000" w:rsidRDefault="000E0F03">
      <w:pPr>
        <w:pStyle w:val="a0"/>
        <w:rPr>
          <w:rtl/>
        </w:rPr>
      </w:pPr>
    </w:p>
    <w:p w14:paraId="7C662EAF" w14:textId="77777777" w:rsidR="00000000" w:rsidRDefault="000E0F03">
      <w:pPr>
        <w:pStyle w:val="a0"/>
        <w:rPr>
          <w:rFonts w:hint="cs"/>
          <w:rtl/>
        </w:rPr>
      </w:pPr>
      <w:r>
        <w:rPr>
          <w:rFonts w:hint="cs"/>
          <w:rtl/>
        </w:rPr>
        <w:t xml:space="preserve">אדוני היושב-ראש, החוק הזה הוא חוק אומלל, אווילי, אין לו זכות קיום, אבל בעיקר - כמו הרבה דברים שאתם עושים למדינה - גם כאן אתם מזיקים לה נורא. </w:t>
      </w:r>
    </w:p>
    <w:p w14:paraId="7719DBD8" w14:textId="77777777" w:rsidR="00000000" w:rsidRDefault="000E0F03">
      <w:pPr>
        <w:pStyle w:val="a0"/>
        <w:rPr>
          <w:rFonts w:hint="cs"/>
          <w:rtl/>
        </w:rPr>
      </w:pPr>
    </w:p>
    <w:p w14:paraId="3613D971" w14:textId="77777777" w:rsidR="00000000" w:rsidRDefault="000E0F03">
      <w:pPr>
        <w:pStyle w:val="a0"/>
        <w:rPr>
          <w:rFonts w:hint="cs"/>
          <w:rtl/>
        </w:rPr>
      </w:pPr>
      <w:r>
        <w:rPr>
          <w:rFonts w:hint="cs"/>
          <w:rtl/>
        </w:rPr>
        <w:t>ואם כבר, אדוני היושב-ראש, אנחנו עוסקים בחברי מרכז הליכוד, אז תסלח לי - וא</w:t>
      </w:r>
      <w:r>
        <w:rPr>
          <w:rFonts w:hint="cs"/>
          <w:rtl/>
        </w:rPr>
        <w:t>ני מציעה לך שתסתכל על מזנון הכנסת, איך הוא נכבש לאחרונה על-ידי חברי - - -</w:t>
      </w:r>
    </w:p>
    <w:p w14:paraId="32899426" w14:textId="77777777" w:rsidR="00000000" w:rsidRDefault="000E0F03">
      <w:pPr>
        <w:pStyle w:val="af0"/>
        <w:rPr>
          <w:rtl/>
        </w:rPr>
      </w:pPr>
      <w:r>
        <w:rPr>
          <w:rtl/>
        </w:rPr>
        <w:br/>
        <w:t>דניאל בנלולו (הליכוד):</w:t>
      </w:r>
    </w:p>
    <w:p w14:paraId="6305564F" w14:textId="77777777" w:rsidR="00000000" w:rsidRDefault="000E0F03">
      <w:pPr>
        <w:pStyle w:val="a0"/>
        <w:rPr>
          <w:rtl/>
        </w:rPr>
      </w:pPr>
    </w:p>
    <w:p w14:paraId="5ECD131A" w14:textId="77777777" w:rsidR="00000000" w:rsidRDefault="000E0F03">
      <w:pPr>
        <w:pStyle w:val="a0"/>
        <w:rPr>
          <w:rFonts w:hint="cs"/>
          <w:rtl/>
        </w:rPr>
      </w:pPr>
      <w:r>
        <w:rPr>
          <w:rFonts w:hint="cs"/>
          <w:rtl/>
        </w:rPr>
        <w:t>- - -</w:t>
      </w:r>
    </w:p>
    <w:p w14:paraId="7C62B6B1" w14:textId="77777777" w:rsidR="00000000" w:rsidRDefault="000E0F03">
      <w:pPr>
        <w:pStyle w:val="-"/>
        <w:rPr>
          <w:rtl/>
        </w:rPr>
      </w:pPr>
      <w:r>
        <w:rPr>
          <w:rtl/>
        </w:rPr>
        <w:br/>
      </w:r>
      <w:bookmarkStart w:id="310" w:name="FS000000433T21_07_2004_15_05_59C"/>
      <w:bookmarkEnd w:id="310"/>
      <w:r>
        <w:rPr>
          <w:rtl/>
        </w:rPr>
        <w:t>דליה איציק (העבודה-מימד):</w:t>
      </w:r>
    </w:p>
    <w:p w14:paraId="720793DE" w14:textId="77777777" w:rsidR="00000000" w:rsidRDefault="000E0F03">
      <w:pPr>
        <w:pStyle w:val="a0"/>
        <w:rPr>
          <w:rtl/>
        </w:rPr>
      </w:pPr>
    </w:p>
    <w:p w14:paraId="27C09752" w14:textId="77777777" w:rsidR="00000000" w:rsidRDefault="000E0F03">
      <w:pPr>
        <w:pStyle w:val="a0"/>
        <w:rPr>
          <w:rFonts w:hint="cs"/>
          <w:rtl/>
        </w:rPr>
      </w:pPr>
      <w:r>
        <w:rPr>
          <w:rFonts w:hint="cs"/>
          <w:rtl/>
        </w:rPr>
        <w:t>- - - וגם היום - וכל שר, עכשיו לאחרונה חמוש על-ידי חברי מרכז הליכוד - - -</w:t>
      </w:r>
    </w:p>
    <w:p w14:paraId="2279FF61" w14:textId="77777777" w:rsidR="00000000" w:rsidRDefault="000E0F03">
      <w:pPr>
        <w:pStyle w:val="af0"/>
        <w:rPr>
          <w:rtl/>
        </w:rPr>
      </w:pPr>
      <w:r>
        <w:rPr>
          <w:rtl/>
        </w:rPr>
        <w:br/>
        <w:t>רוני בר-און (הליכוד):</w:t>
      </w:r>
    </w:p>
    <w:p w14:paraId="3D46F6DE" w14:textId="77777777" w:rsidR="00000000" w:rsidRDefault="000E0F03">
      <w:pPr>
        <w:pStyle w:val="a0"/>
        <w:rPr>
          <w:rtl/>
        </w:rPr>
      </w:pPr>
    </w:p>
    <w:p w14:paraId="66797930" w14:textId="77777777" w:rsidR="00000000" w:rsidRDefault="000E0F03">
      <w:pPr>
        <w:pStyle w:val="a0"/>
        <w:rPr>
          <w:rFonts w:hint="cs"/>
          <w:rtl/>
        </w:rPr>
      </w:pPr>
      <w:r>
        <w:rPr>
          <w:rFonts w:hint="cs"/>
          <w:rtl/>
        </w:rPr>
        <w:t>- - -</w:t>
      </w:r>
    </w:p>
    <w:p w14:paraId="5D2B1EC5" w14:textId="77777777" w:rsidR="00000000" w:rsidRDefault="000E0F03">
      <w:pPr>
        <w:pStyle w:val="af1"/>
        <w:rPr>
          <w:rtl/>
        </w:rPr>
      </w:pPr>
      <w:r>
        <w:rPr>
          <w:rtl/>
        </w:rPr>
        <w:br/>
        <w:t>היו"ר ראובן ריבלין</w:t>
      </w:r>
      <w:r>
        <w:rPr>
          <w:rtl/>
        </w:rPr>
        <w:t>:</w:t>
      </w:r>
    </w:p>
    <w:p w14:paraId="5A4860D4" w14:textId="77777777" w:rsidR="00000000" w:rsidRDefault="000E0F03">
      <w:pPr>
        <w:pStyle w:val="a0"/>
        <w:rPr>
          <w:rtl/>
        </w:rPr>
      </w:pPr>
    </w:p>
    <w:p w14:paraId="25B7891F" w14:textId="77777777" w:rsidR="00000000" w:rsidRDefault="000E0F03">
      <w:pPr>
        <w:pStyle w:val="a0"/>
        <w:rPr>
          <w:rFonts w:hint="cs"/>
          <w:rtl/>
        </w:rPr>
      </w:pPr>
      <w:r>
        <w:rPr>
          <w:rFonts w:hint="cs"/>
          <w:rtl/>
        </w:rPr>
        <w:t>חברים, חברים. חברים, חברת הכנסת איציק, גברתי הנכבדה, יש 40 חברי כנסת מהליכוד, כל אחד מהם יכול - - -</w:t>
      </w:r>
    </w:p>
    <w:p w14:paraId="0D143784" w14:textId="77777777" w:rsidR="00000000" w:rsidRDefault="000E0F03">
      <w:pPr>
        <w:pStyle w:val="-"/>
        <w:rPr>
          <w:rtl/>
        </w:rPr>
      </w:pPr>
      <w:r>
        <w:rPr>
          <w:rtl/>
        </w:rPr>
        <w:br/>
      </w:r>
      <w:bookmarkStart w:id="311" w:name="FS000000433T21_07_2004_15_06_41C"/>
      <w:bookmarkEnd w:id="311"/>
      <w:r>
        <w:rPr>
          <w:rtl/>
        </w:rPr>
        <w:t>דליה איציק (העבודה-מימד):</w:t>
      </w:r>
    </w:p>
    <w:p w14:paraId="5BA280D8" w14:textId="77777777" w:rsidR="00000000" w:rsidRDefault="000E0F03">
      <w:pPr>
        <w:pStyle w:val="a0"/>
        <w:rPr>
          <w:rtl/>
        </w:rPr>
      </w:pPr>
    </w:p>
    <w:p w14:paraId="0435B9A9" w14:textId="77777777" w:rsidR="00000000" w:rsidRDefault="000E0F03">
      <w:pPr>
        <w:pStyle w:val="a0"/>
        <w:rPr>
          <w:rFonts w:hint="cs"/>
          <w:rtl/>
        </w:rPr>
      </w:pPr>
      <w:r>
        <w:rPr>
          <w:rFonts w:hint="cs"/>
          <w:rtl/>
        </w:rPr>
        <w:t xml:space="preserve">סלח לי, אין לזה קשר. </w:t>
      </w:r>
    </w:p>
    <w:p w14:paraId="1C203E0C" w14:textId="77777777" w:rsidR="00000000" w:rsidRDefault="000E0F03">
      <w:pPr>
        <w:pStyle w:val="af1"/>
        <w:rPr>
          <w:rtl/>
        </w:rPr>
      </w:pPr>
      <w:r>
        <w:rPr>
          <w:rtl/>
        </w:rPr>
        <w:br/>
        <w:t>היו"ר ראובן ריבלין:</w:t>
      </w:r>
    </w:p>
    <w:p w14:paraId="1BF907F0" w14:textId="77777777" w:rsidR="00000000" w:rsidRDefault="000E0F03">
      <w:pPr>
        <w:pStyle w:val="a0"/>
        <w:rPr>
          <w:rtl/>
        </w:rPr>
      </w:pPr>
    </w:p>
    <w:p w14:paraId="3BB230CB" w14:textId="77777777" w:rsidR="00000000" w:rsidRDefault="000E0F03">
      <w:pPr>
        <w:pStyle w:val="a0"/>
        <w:rPr>
          <w:rFonts w:hint="cs"/>
          <w:rtl/>
        </w:rPr>
      </w:pPr>
      <w:r>
        <w:rPr>
          <w:rFonts w:hint="cs"/>
          <w:rtl/>
        </w:rPr>
        <w:t>כל אחד מהם יכול להזמין שניים, כמו כל אחד מחברי - - -</w:t>
      </w:r>
    </w:p>
    <w:p w14:paraId="3E06B4D6" w14:textId="77777777" w:rsidR="00000000" w:rsidRDefault="000E0F03">
      <w:pPr>
        <w:pStyle w:val="-"/>
        <w:rPr>
          <w:rtl/>
        </w:rPr>
      </w:pPr>
      <w:r>
        <w:rPr>
          <w:rtl/>
        </w:rPr>
        <w:br/>
      </w:r>
      <w:bookmarkStart w:id="312" w:name="FS000000433T21_07_2004_15_06_58C"/>
      <w:bookmarkEnd w:id="312"/>
      <w:r>
        <w:rPr>
          <w:rtl/>
        </w:rPr>
        <w:t>דליה איציק (העבודה-מימד):</w:t>
      </w:r>
    </w:p>
    <w:p w14:paraId="22544E76" w14:textId="77777777" w:rsidR="00000000" w:rsidRDefault="000E0F03">
      <w:pPr>
        <w:pStyle w:val="a0"/>
        <w:rPr>
          <w:rtl/>
        </w:rPr>
      </w:pPr>
    </w:p>
    <w:p w14:paraId="1752BABE" w14:textId="77777777" w:rsidR="00000000" w:rsidRDefault="000E0F03">
      <w:pPr>
        <w:pStyle w:val="a0"/>
        <w:rPr>
          <w:rFonts w:hint="cs"/>
          <w:rtl/>
        </w:rPr>
      </w:pPr>
      <w:r>
        <w:rPr>
          <w:rFonts w:hint="cs"/>
          <w:rtl/>
        </w:rPr>
        <w:t>סלח לי. סלח לי, אני מתפלאת שזאת התשובה שלך.</w:t>
      </w:r>
    </w:p>
    <w:p w14:paraId="5BD2D580" w14:textId="77777777" w:rsidR="00000000" w:rsidRDefault="000E0F03">
      <w:pPr>
        <w:pStyle w:val="af1"/>
        <w:rPr>
          <w:rtl/>
        </w:rPr>
      </w:pPr>
      <w:r>
        <w:rPr>
          <w:rtl/>
        </w:rPr>
        <w:br/>
        <w:t>היו"ר ראובן ריבלין:</w:t>
      </w:r>
    </w:p>
    <w:p w14:paraId="42557E78" w14:textId="77777777" w:rsidR="00000000" w:rsidRDefault="000E0F03">
      <w:pPr>
        <w:pStyle w:val="a0"/>
        <w:rPr>
          <w:rtl/>
        </w:rPr>
      </w:pPr>
    </w:p>
    <w:p w14:paraId="64E19BCE" w14:textId="77777777" w:rsidR="00000000" w:rsidRDefault="000E0F03">
      <w:pPr>
        <w:pStyle w:val="a0"/>
        <w:rPr>
          <w:rFonts w:hint="cs"/>
          <w:rtl/>
        </w:rPr>
      </w:pPr>
      <w:r>
        <w:rPr>
          <w:rFonts w:hint="cs"/>
          <w:rtl/>
        </w:rPr>
        <w:t>- - -  וזאת בעיה. אני עכשיו אומר שכל סיעה שיהיו לה יותר מ-37 חברי כנסת, היא תוכל להכניס רק אחד - -</w:t>
      </w:r>
    </w:p>
    <w:p w14:paraId="3E23225A" w14:textId="77777777" w:rsidR="00000000" w:rsidRDefault="000E0F03">
      <w:pPr>
        <w:pStyle w:val="af0"/>
        <w:rPr>
          <w:rtl/>
        </w:rPr>
      </w:pPr>
      <w:r>
        <w:rPr>
          <w:rtl/>
        </w:rPr>
        <w:br/>
        <w:t>אבשלום וילן (יחד):</w:t>
      </w:r>
    </w:p>
    <w:p w14:paraId="64E99B7A" w14:textId="77777777" w:rsidR="00000000" w:rsidRDefault="000E0F03">
      <w:pPr>
        <w:pStyle w:val="a0"/>
        <w:rPr>
          <w:rtl/>
        </w:rPr>
      </w:pPr>
    </w:p>
    <w:p w14:paraId="70FE8DC7" w14:textId="77777777" w:rsidR="00000000" w:rsidRDefault="000E0F03">
      <w:pPr>
        <w:pStyle w:val="a0"/>
        <w:rPr>
          <w:rFonts w:hint="cs"/>
          <w:rtl/>
        </w:rPr>
      </w:pPr>
      <w:r>
        <w:rPr>
          <w:rFonts w:hint="cs"/>
          <w:rtl/>
        </w:rPr>
        <w:t>אדוני היושב-ראש - - -</w:t>
      </w:r>
    </w:p>
    <w:p w14:paraId="70921229" w14:textId="77777777" w:rsidR="00000000" w:rsidRDefault="000E0F03">
      <w:pPr>
        <w:pStyle w:val="af1"/>
        <w:rPr>
          <w:rtl/>
        </w:rPr>
      </w:pPr>
      <w:r>
        <w:rPr>
          <w:rtl/>
        </w:rPr>
        <w:br/>
        <w:t>היו"ר ראובן ריבלין:</w:t>
      </w:r>
    </w:p>
    <w:p w14:paraId="2ECFAD4D" w14:textId="77777777" w:rsidR="00000000" w:rsidRDefault="000E0F03">
      <w:pPr>
        <w:pStyle w:val="a0"/>
        <w:rPr>
          <w:rtl/>
        </w:rPr>
      </w:pPr>
    </w:p>
    <w:p w14:paraId="703826EE" w14:textId="77777777" w:rsidR="00000000" w:rsidRDefault="000E0F03">
      <w:pPr>
        <w:pStyle w:val="a0"/>
        <w:rPr>
          <w:rFonts w:hint="cs"/>
          <w:rtl/>
        </w:rPr>
      </w:pPr>
      <w:r>
        <w:rPr>
          <w:rFonts w:hint="cs"/>
          <w:rtl/>
        </w:rPr>
        <w:t>- -  אני מסכים לזה. דרך אג</w:t>
      </w:r>
      <w:r>
        <w:rPr>
          <w:rFonts w:hint="cs"/>
          <w:rtl/>
        </w:rPr>
        <w:t xml:space="preserve">ב, אני שוקל את זה. </w:t>
      </w:r>
    </w:p>
    <w:p w14:paraId="353A6F00" w14:textId="77777777" w:rsidR="00000000" w:rsidRDefault="000E0F03">
      <w:pPr>
        <w:pStyle w:val="af0"/>
        <w:rPr>
          <w:rtl/>
        </w:rPr>
      </w:pPr>
      <w:r>
        <w:rPr>
          <w:rtl/>
        </w:rPr>
        <w:br/>
        <w:t>קריאות:</w:t>
      </w:r>
    </w:p>
    <w:p w14:paraId="1DC11444" w14:textId="77777777" w:rsidR="00000000" w:rsidRDefault="000E0F03">
      <w:pPr>
        <w:pStyle w:val="a0"/>
        <w:rPr>
          <w:rtl/>
        </w:rPr>
      </w:pPr>
    </w:p>
    <w:p w14:paraId="13333033" w14:textId="77777777" w:rsidR="00000000" w:rsidRDefault="000E0F03">
      <w:pPr>
        <w:pStyle w:val="a0"/>
        <w:rPr>
          <w:rFonts w:hint="cs"/>
          <w:rtl/>
        </w:rPr>
      </w:pPr>
      <w:r>
        <w:rPr>
          <w:rFonts w:hint="cs"/>
          <w:rtl/>
        </w:rPr>
        <w:t>- - -</w:t>
      </w:r>
    </w:p>
    <w:p w14:paraId="2DCCD08C" w14:textId="77777777" w:rsidR="00000000" w:rsidRDefault="000E0F03">
      <w:pPr>
        <w:pStyle w:val="-"/>
        <w:rPr>
          <w:rtl/>
        </w:rPr>
      </w:pPr>
      <w:r>
        <w:rPr>
          <w:rtl/>
        </w:rPr>
        <w:br/>
      </w:r>
      <w:bookmarkStart w:id="313" w:name="FS000000433T21_07_2004_15_08_13C"/>
      <w:bookmarkEnd w:id="313"/>
      <w:r>
        <w:rPr>
          <w:rtl/>
        </w:rPr>
        <w:t>דליה איציק (העבודה-מימד):</w:t>
      </w:r>
    </w:p>
    <w:p w14:paraId="2569514B" w14:textId="77777777" w:rsidR="00000000" w:rsidRDefault="000E0F03">
      <w:pPr>
        <w:pStyle w:val="a0"/>
        <w:rPr>
          <w:rtl/>
        </w:rPr>
      </w:pPr>
    </w:p>
    <w:p w14:paraId="54607A32" w14:textId="77777777" w:rsidR="00000000" w:rsidRDefault="000E0F03">
      <w:pPr>
        <w:pStyle w:val="a0"/>
        <w:rPr>
          <w:rFonts w:hint="cs"/>
          <w:rtl/>
        </w:rPr>
      </w:pPr>
      <w:r>
        <w:rPr>
          <w:rFonts w:hint="cs"/>
          <w:rtl/>
        </w:rPr>
        <w:t xml:space="preserve">אדוני היושב-ראש, אני מציעה לך שתבדוק בקומה החמישית </w:t>
      </w:r>
      <w:r>
        <w:rPr>
          <w:rtl/>
        </w:rPr>
        <w:t>–</w:t>
      </w:r>
      <w:r>
        <w:rPr>
          <w:rFonts w:hint="cs"/>
          <w:rtl/>
        </w:rPr>
        <w:t xml:space="preserve"> אי-אפשר להיכנס למשרדים. כל שר פה - - -</w:t>
      </w:r>
    </w:p>
    <w:p w14:paraId="143CA2BD" w14:textId="77777777" w:rsidR="00000000" w:rsidRDefault="000E0F03">
      <w:pPr>
        <w:pStyle w:val="af0"/>
        <w:rPr>
          <w:rtl/>
        </w:rPr>
      </w:pPr>
      <w:r>
        <w:rPr>
          <w:rtl/>
        </w:rPr>
        <w:br/>
        <w:t>רוני בר-און (הליכוד):</w:t>
      </w:r>
    </w:p>
    <w:p w14:paraId="753BE694" w14:textId="77777777" w:rsidR="00000000" w:rsidRDefault="000E0F03">
      <w:pPr>
        <w:pStyle w:val="a0"/>
        <w:rPr>
          <w:rtl/>
        </w:rPr>
      </w:pPr>
    </w:p>
    <w:p w14:paraId="1609A544" w14:textId="77777777" w:rsidR="00000000" w:rsidRDefault="000E0F03">
      <w:pPr>
        <w:pStyle w:val="a0"/>
        <w:rPr>
          <w:rFonts w:hint="cs"/>
          <w:rtl/>
        </w:rPr>
      </w:pPr>
      <w:r>
        <w:rPr>
          <w:rFonts w:hint="cs"/>
          <w:rtl/>
        </w:rPr>
        <w:t>- - -</w:t>
      </w:r>
    </w:p>
    <w:p w14:paraId="0B15F1F4" w14:textId="77777777" w:rsidR="00000000" w:rsidRDefault="000E0F03">
      <w:pPr>
        <w:pStyle w:val="af1"/>
        <w:rPr>
          <w:rtl/>
        </w:rPr>
      </w:pPr>
      <w:r>
        <w:rPr>
          <w:rtl/>
        </w:rPr>
        <w:br/>
        <w:t>היו"ר ראובן ריבלין:</w:t>
      </w:r>
    </w:p>
    <w:p w14:paraId="63EFE5B8" w14:textId="77777777" w:rsidR="00000000" w:rsidRDefault="000E0F03">
      <w:pPr>
        <w:pStyle w:val="a0"/>
        <w:rPr>
          <w:rtl/>
        </w:rPr>
      </w:pPr>
    </w:p>
    <w:p w14:paraId="054CBA02" w14:textId="77777777" w:rsidR="00000000" w:rsidRDefault="000E0F03">
      <w:pPr>
        <w:pStyle w:val="a0"/>
        <w:rPr>
          <w:rFonts w:hint="cs"/>
          <w:rtl/>
        </w:rPr>
      </w:pPr>
      <w:r>
        <w:rPr>
          <w:rFonts w:hint="cs"/>
          <w:rtl/>
        </w:rPr>
        <w:t xml:space="preserve">חבר הכנסת בר-און. </w:t>
      </w:r>
    </w:p>
    <w:p w14:paraId="6B88A35C" w14:textId="77777777" w:rsidR="00000000" w:rsidRDefault="000E0F03">
      <w:pPr>
        <w:pStyle w:val="-"/>
        <w:rPr>
          <w:rtl/>
        </w:rPr>
      </w:pPr>
      <w:r>
        <w:rPr>
          <w:rtl/>
        </w:rPr>
        <w:br/>
      </w:r>
      <w:bookmarkStart w:id="314" w:name="FS000000433T21_07_2004_15_10_08C"/>
      <w:bookmarkEnd w:id="314"/>
      <w:r>
        <w:rPr>
          <w:rtl/>
        </w:rPr>
        <w:t>דליה איציק (העבודה-מימד):</w:t>
      </w:r>
    </w:p>
    <w:p w14:paraId="73EFE8F2" w14:textId="77777777" w:rsidR="00000000" w:rsidRDefault="000E0F03">
      <w:pPr>
        <w:pStyle w:val="a0"/>
        <w:rPr>
          <w:rtl/>
        </w:rPr>
      </w:pPr>
    </w:p>
    <w:p w14:paraId="55C874BD" w14:textId="77777777" w:rsidR="00000000" w:rsidRDefault="000E0F03">
      <w:pPr>
        <w:pStyle w:val="a0"/>
        <w:rPr>
          <w:rFonts w:hint="cs"/>
          <w:rtl/>
        </w:rPr>
      </w:pPr>
      <w:r>
        <w:rPr>
          <w:rFonts w:hint="cs"/>
          <w:rtl/>
        </w:rPr>
        <w:t>ר</w:t>
      </w:r>
      <w:r>
        <w:rPr>
          <w:rFonts w:hint="cs"/>
          <w:rtl/>
        </w:rPr>
        <w:t xml:space="preserve">וני בר-און, אתה ועד הבית. לפחות אתה תירגע. אתה ועד הבית של הבית הזה, אתה צריך לשמור עלי ועל כל חברי הכנסת. </w:t>
      </w:r>
    </w:p>
    <w:p w14:paraId="06335500" w14:textId="77777777" w:rsidR="00000000" w:rsidRDefault="000E0F03">
      <w:pPr>
        <w:pStyle w:val="af0"/>
        <w:rPr>
          <w:rtl/>
        </w:rPr>
      </w:pPr>
      <w:r>
        <w:rPr>
          <w:rtl/>
        </w:rPr>
        <w:br/>
        <w:t>רוני בר-און (הליכוד):</w:t>
      </w:r>
    </w:p>
    <w:p w14:paraId="7A508869" w14:textId="77777777" w:rsidR="00000000" w:rsidRDefault="000E0F03">
      <w:pPr>
        <w:pStyle w:val="a0"/>
        <w:rPr>
          <w:rtl/>
        </w:rPr>
      </w:pPr>
    </w:p>
    <w:p w14:paraId="7E8E12CF" w14:textId="77777777" w:rsidR="00000000" w:rsidRDefault="000E0F03">
      <w:pPr>
        <w:pStyle w:val="a0"/>
        <w:rPr>
          <w:rFonts w:hint="cs"/>
          <w:rtl/>
        </w:rPr>
      </w:pPr>
      <w:r>
        <w:rPr>
          <w:rFonts w:hint="cs"/>
          <w:rtl/>
        </w:rPr>
        <w:t>- - -</w:t>
      </w:r>
    </w:p>
    <w:p w14:paraId="2B749A58" w14:textId="77777777" w:rsidR="00000000" w:rsidRDefault="000E0F03">
      <w:pPr>
        <w:pStyle w:val="af0"/>
        <w:rPr>
          <w:rtl/>
        </w:rPr>
      </w:pPr>
      <w:r>
        <w:rPr>
          <w:rtl/>
        </w:rPr>
        <w:br/>
        <w:t>זאב בוים (הליכוד):</w:t>
      </w:r>
    </w:p>
    <w:p w14:paraId="3351E149" w14:textId="77777777" w:rsidR="00000000" w:rsidRDefault="000E0F03">
      <w:pPr>
        <w:pStyle w:val="a0"/>
        <w:rPr>
          <w:rtl/>
        </w:rPr>
      </w:pPr>
    </w:p>
    <w:p w14:paraId="673C73A6" w14:textId="77777777" w:rsidR="00000000" w:rsidRDefault="000E0F03">
      <w:pPr>
        <w:pStyle w:val="a0"/>
        <w:rPr>
          <w:rFonts w:hint="cs"/>
          <w:rtl/>
        </w:rPr>
      </w:pPr>
      <w:r>
        <w:rPr>
          <w:rFonts w:hint="cs"/>
          <w:rtl/>
        </w:rPr>
        <w:t>- - -</w:t>
      </w:r>
    </w:p>
    <w:p w14:paraId="152DA81C" w14:textId="77777777" w:rsidR="00000000" w:rsidRDefault="000E0F03">
      <w:pPr>
        <w:pStyle w:val="af1"/>
        <w:rPr>
          <w:rtl/>
        </w:rPr>
      </w:pPr>
      <w:r>
        <w:rPr>
          <w:rtl/>
        </w:rPr>
        <w:br/>
        <w:t>היו"ר ראובן ריבלין:</w:t>
      </w:r>
    </w:p>
    <w:p w14:paraId="1396F6DE" w14:textId="77777777" w:rsidR="00000000" w:rsidRDefault="000E0F03">
      <w:pPr>
        <w:pStyle w:val="a0"/>
        <w:rPr>
          <w:rtl/>
        </w:rPr>
      </w:pPr>
    </w:p>
    <w:p w14:paraId="21895B12" w14:textId="77777777" w:rsidR="00000000" w:rsidRDefault="000E0F03">
      <w:pPr>
        <w:pStyle w:val="a0"/>
        <w:rPr>
          <w:rFonts w:hint="cs"/>
          <w:rtl/>
        </w:rPr>
      </w:pPr>
      <w:r>
        <w:rPr>
          <w:rFonts w:hint="cs"/>
          <w:rtl/>
        </w:rPr>
        <w:t xml:space="preserve">לא יכול להיות מצב שבו מזנון חברי הכנסת - לא יוכלו לשבת בו חברי כנסת. </w:t>
      </w:r>
      <w:r>
        <w:rPr>
          <w:rFonts w:hint="cs"/>
          <w:rtl/>
        </w:rPr>
        <w:t xml:space="preserve">בזה היא צודקת. </w:t>
      </w:r>
    </w:p>
    <w:p w14:paraId="2D7792C3" w14:textId="77777777" w:rsidR="00000000" w:rsidRDefault="000E0F03">
      <w:pPr>
        <w:pStyle w:val="af0"/>
        <w:rPr>
          <w:rtl/>
        </w:rPr>
      </w:pPr>
      <w:r>
        <w:rPr>
          <w:rtl/>
        </w:rPr>
        <w:br/>
        <w:t>קריאות:</w:t>
      </w:r>
    </w:p>
    <w:p w14:paraId="5F4618C8" w14:textId="77777777" w:rsidR="00000000" w:rsidRDefault="000E0F03">
      <w:pPr>
        <w:pStyle w:val="a0"/>
        <w:rPr>
          <w:rtl/>
        </w:rPr>
      </w:pPr>
    </w:p>
    <w:p w14:paraId="1F31979C" w14:textId="77777777" w:rsidR="00000000" w:rsidRDefault="000E0F03">
      <w:pPr>
        <w:pStyle w:val="a0"/>
        <w:rPr>
          <w:rFonts w:hint="cs"/>
          <w:rtl/>
        </w:rPr>
      </w:pPr>
      <w:r>
        <w:rPr>
          <w:rFonts w:hint="cs"/>
          <w:rtl/>
        </w:rPr>
        <w:t>- - -</w:t>
      </w:r>
    </w:p>
    <w:p w14:paraId="4C92052D" w14:textId="77777777" w:rsidR="00000000" w:rsidRDefault="000E0F03">
      <w:pPr>
        <w:pStyle w:val="af1"/>
        <w:rPr>
          <w:rtl/>
        </w:rPr>
      </w:pPr>
      <w:r>
        <w:rPr>
          <w:rtl/>
        </w:rPr>
        <w:br/>
        <w:t>היו"ר ראובן ריבלין:</w:t>
      </w:r>
    </w:p>
    <w:p w14:paraId="18DD7075" w14:textId="77777777" w:rsidR="00000000" w:rsidRDefault="000E0F03">
      <w:pPr>
        <w:pStyle w:val="a0"/>
        <w:rPr>
          <w:rtl/>
        </w:rPr>
      </w:pPr>
    </w:p>
    <w:p w14:paraId="022FFB92" w14:textId="77777777" w:rsidR="00000000" w:rsidRDefault="000E0F03">
      <w:pPr>
        <w:pStyle w:val="a0"/>
        <w:rPr>
          <w:rFonts w:hint="cs"/>
          <w:rtl/>
        </w:rPr>
      </w:pPr>
      <w:r>
        <w:rPr>
          <w:rFonts w:hint="cs"/>
          <w:rtl/>
        </w:rPr>
        <w:t>טוב, מספיק. אנחנו דנים עכשיו בצו האזרחות והכניסה לישראל ולא במרכזי המפלגות. בבקשה.</w:t>
      </w:r>
    </w:p>
    <w:p w14:paraId="05D2B2F6" w14:textId="77777777" w:rsidR="00000000" w:rsidRDefault="000E0F03">
      <w:pPr>
        <w:pStyle w:val="-"/>
        <w:rPr>
          <w:rtl/>
        </w:rPr>
      </w:pPr>
      <w:r>
        <w:rPr>
          <w:rtl/>
        </w:rPr>
        <w:br/>
      </w:r>
      <w:bookmarkStart w:id="315" w:name="FS000000433T21_07_2004_15_12_38C"/>
      <w:bookmarkEnd w:id="315"/>
      <w:r>
        <w:rPr>
          <w:rtl/>
        </w:rPr>
        <w:t>דליה איציק (העבודה-מימד):</w:t>
      </w:r>
    </w:p>
    <w:p w14:paraId="7F282D34" w14:textId="77777777" w:rsidR="00000000" w:rsidRDefault="000E0F03">
      <w:pPr>
        <w:pStyle w:val="a0"/>
        <w:rPr>
          <w:rtl/>
        </w:rPr>
      </w:pPr>
    </w:p>
    <w:p w14:paraId="435B30AC" w14:textId="77777777" w:rsidR="00000000" w:rsidRDefault="000E0F03">
      <w:pPr>
        <w:pStyle w:val="a0"/>
        <w:rPr>
          <w:rFonts w:hint="cs"/>
          <w:rtl/>
        </w:rPr>
      </w:pPr>
      <w:r>
        <w:rPr>
          <w:rFonts w:hint="cs"/>
          <w:rtl/>
        </w:rPr>
        <w:t>אדוני ראש הממשלה, ממלא-המקום שלך, יש לו הזדמנויות בוודאי לדבר אתך מדי פעם, אני מבקשת - - -</w:t>
      </w:r>
    </w:p>
    <w:p w14:paraId="1C670CBB" w14:textId="77777777" w:rsidR="00000000" w:rsidRDefault="000E0F03">
      <w:pPr>
        <w:pStyle w:val="af0"/>
        <w:rPr>
          <w:rtl/>
        </w:rPr>
      </w:pPr>
      <w:r>
        <w:rPr>
          <w:rtl/>
        </w:rPr>
        <w:br/>
        <w:t>איוב קרא (הליכוד):</w:t>
      </w:r>
    </w:p>
    <w:p w14:paraId="38601808" w14:textId="77777777" w:rsidR="00000000" w:rsidRDefault="000E0F03">
      <w:pPr>
        <w:pStyle w:val="a0"/>
        <w:rPr>
          <w:rtl/>
        </w:rPr>
      </w:pPr>
    </w:p>
    <w:p w14:paraId="5986CA4A" w14:textId="77777777" w:rsidR="00000000" w:rsidRDefault="000E0F03">
      <w:pPr>
        <w:pStyle w:val="a0"/>
        <w:rPr>
          <w:rFonts w:hint="cs"/>
          <w:rtl/>
        </w:rPr>
      </w:pPr>
      <w:r>
        <w:rPr>
          <w:rFonts w:hint="cs"/>
          <w:rtl/>
        </w:rPr>
        <w:t>עוד מעט נפתח המשא-ומתן - - -</w:t>
      </w:r>
    </w:p>
    <w:p w14:paraId="230B5B7E" w14:textId="77777777" w:rsidR="00000000" w:rsidRDefault="000E0F03">
      <w:pPr>
        <w:pStyle w:val="-"/>
        <w:rPr>
          <w:rtl/>
        </w:rPr>
      </w:pPr>
      <w:r>
        <w:rPr>
          <w:rtl/>
        </w:rPr>
        <w:br/>
      </w:r>
      <w:bookmarkStart w:id="316" w:name="FS000000433T21_07_2004_15_13_37C"/>
      <w:bookmarkEnd w:id="316"/>
      <w:r>
        <w:rPr>
          <w:rtl/>
        </w:rPr>
        <w:t>דליה איציק (העבודה-מימד):</w:t>
      </w:r>
    </w:p>
    <w:p w14:paraId="05C1A5C0" w14:textId="77777777" w:rsidR="00000000" w:rsidRDefault="000E0F03">
      <w:pPr>
        <w:pStyle w:val="a0"/>
        <w:rPr>
          <w:rtl/>
        </w:rPr>
      </w:pPr>
    </w:p>
    <w:p w14:paraId="71007A55" w14:textId="77777777" w:rsidR="00000000" w:rsidRDefault="000E0F03">
      <w:pPr>
        <w:pStyle w:val="a0"/>
        <w:rPr>
          <w:rFonts w:hint="cs"/>
          <w:rtl/>
        </w:rPr>
      </w:pPr>
      <w:r>
        <w:rPr>
          <w:rFonts w:hint="cs"/>
          <w:rtl/>
        </w:rPr>
        <w:t xml:space="preserve">אדוני ראש הממשלה, אני מאוד מבקשת ממך, תמשכו את הצעת החוק הזאת, תבדקו את האלמנטים הביטחוניים - ובעניין זה אנחנו אתכם. אין בזה שום צדק, שום ערך. זה לא נכון - לא מהבחינה של הערבים, </w:t>
      </w:r>
      <w:r>
        <w:rPr>
          <w:rFonts w:hint="cs"/>
          <w:rtl/>
        </w:rPr>
        <w:t>לא מהבחינה של הפלסטינים, בוודאי לא מבחינתה של מדינת ישראל. תודה רבה.</w:t>
      </w:r>
    </w:p>
    <w:p w14:paraId="3A6208F0" w14:textId="77777777" w:rsidR="00000000" w:rsidRDefault="000E0F03">
      <w:pPr>
        <w:pStyle w:val="af1"/>
        <w:rPr>
          <w:rFonts w:hint="cs"/>
          <w:rtl/>
        </w:rPr>
      </w:pPr>
    </w:p>
    <w:p w14:paraId="5DFDB4FB" w14:textId="77777777" w:rsidR="00000000" w:rsidRDefault="000E0F03">
      <w:pPr>
        <w:pStyle w:val="af0"/>
        <w:rPr>
          <w:rtl/>
        </w:rPr>
      </w:pPr>
      <w:r>
        <w:rPr>
          <w:rtl/>
        </w:rPr>
        <w:t>מיכאל מלכיאור (העבודה-מימד):</w:t>
      </w:r>
    </w:p>
    <w:p w14:paraId="6914DA32" w14:textId="77777777" w:rsidR="00000000" w:rsidRDefault="000E0F03">
      <w:pPr>
        <w:pStyle w:val="a0"/>
        <w:rPr>
          <w:rtl/>
        </w:rPr>
      </w:pPr>
    </w:p>
    <w:p w14:paraId="6003A846" w14:textId="77777777" w:rsidR="00000000" w:rsidRDefault="000E0F03">
      <w:pPr>
        <w:pStyle w:val="a0"/>
        <w:rPr>
          <w:rFonts w:hint="cs"/>
          <w:rtl/>
        </w:rPr>
      </w:pPr>
      <w:r>
        <w:rPr>
          <w:rFonts w:hint="cs"/>
          <w:rtl/>
        </w:rPr>
        <w:t>אתם לא סומכים על שר הפנים - - -</w:t>
      </w:r>
    </w:p>
    <w:p w14:paraId="075B65CB" w14:textId="77777777" w:rsidR="00000000" w:rsidRDefault="000E0F03">
      <w:pPr>
        <w:pStyle w:val="af1"/>
        <w:rPr>
          <w:rtl/>
        </w:rPr>
      </w:pPr>
      <w:r>
        <w:rPr>
          <w:rtl/>
        </w:rPr>
        <w:br/>
        <w:t>היו"ר ראובן ריבלין:</w:t>
      </w:r>
    </w:p>
    <w:p w14:paraId="585CC07C" w14:textId="77777777" w:rsidR="00000000" w:rsidRDefault="000E0F03">
      <w:pPr>
        <w:pStyle w:val="a0"/>
        <w:rPr>
          <w:rtl/>
        </w:rPr>
      </w:pPr>
    </w:p>
    <w:p w14:paraId="79514789" w14:textId="77777777" w:rsidR="00000000" w:rsidRDefault="000E0F03">
      <w:pPr>
        <w:pStyle w:val="a0"/>
        <w:rPr>
          <w:rFonts w:hint="cs"/>
          <w:rtl/>
        </w:rPr>
      </w:pPr>
      <w:r>
        <w:rPr>
          <w:rFonts w:hint="cs"/>
          <w:rtl/>
        </w:rPr>
        <w:t>תודה רבה, חברת הכנסת דליה איציק. אני רוצה להפנות את תשומת לבך רק לכך שאנחנו דנים עכשיו בצו האזרחות והכ</w:t>
      </w:r>
      <w:r>
        <w:rPr>
          <w:rFonts w:hint="cs"/>
          <w:rtl/>
        </w:rPr>
        <w:t>ניסה לישראל, לא הכניסה למזנון הכנסת, זאת אומרת אנחנו עכשיו בצו הזה - רבותי חברי הכנסת - אם כי, לתשומת לבם של כל חברי הכנסת, הערתה של חברת הכנסת איציק בקשר למזנון חברי הכנסת צריכה להישמע בקפידה.</w:t>
      </w:r>
    </w:p>
    <w:p w14:paraId="3E324197" w14:textId="77777777" w:rsidR="00000000" w:rsidRDefault="000E0F03">
      <w:pPr>
        <w:pStyle w:val="a0"/>
        <w:rPr>
          <w:rFonts w:hint="cs"/>
          <w:rtl/>
        </w:rPr>
      </w:pPr>
    </w:p>
    <w:p w14:paraId="290B0A36" w14:textId="77777777" w:rsidR="00000000" w:rsidRDefault="000E0F03">
      <w:pPr>
        <w:pStyle w:val="a0"/>
        <w:rPr>
          <w:rFonts w:hint="cs"/>
          <w:rtl/>
        </w:rPr>
      </w:pPr>
      <w:r>
        <w:rPr>
          <w:rFonts w:hint="cs"/>
          <w:rtl/>
        </w:rPr>
        <w:t>בבקשה. רבותי, אחרון הדוברים, יושב-ראש הקואליציה ויושב-ראש סיע</w:t>
      </w:r>
      <w:r>
        <w:rPr>
          <w:rFonts w:hint="cs"/>
          <w:rtl/>
        </w:rPr>
        <w:t xml:space="preserve">ת הליכוד - - </w:t>
      </w:r>
    </w:p>
    <w:p w14:paraId="2793709E" w14:textId="77777777" w:rsidR="00000000" w:rsidRDefault="000E0F03">
      <w:pPr>
        <w:pStyle w:val="af0"/>
        <w:rPr>
          <w:rtl/>
        </w:rPr>
      </w:pPr>
      <w:r>
        <w:rPr>
          <w:rtl/>
        </w:rPr>
        <w:br/>
        <w:t>דניאל בנלולו (הליכוד):</w:t>
      </w:r>
    </w:p>
    <w:p w14:paraId="5E541D50" w14:textId="77777777" w:rsidR="00000000" w:rsidRDefault="000E0F03">
      <w:pPr>
        <w:pStyle w:val="a0"/>
        <w:rPr>
          <w:rtl/>
        </w:rPr>
      </w:pPr>
    </w:p>
    <w:p w14:paraId="5BF55D94" w14:textId="77777777" w:rsidR="00000000" w:rsidRDefault="000E0F03">
      <w:pPr>
        <w:pStyle w:val="a0"/>
        <w:rPr>
          <w:rFonts w:hint="cs"/>
          <w:rtl/>
        </w:rPr>
      </w:pPr>
      <w:r>
        <w:rPr>
          <w:rFonts w:hint="cs"/>
          <w:rtl/>
        </w:rPr>
        <w:t>- - -</w:t>
      </w:r>
    </w:p>
    <w:p w14:paraId="6F13D699" w14:textId="77777777" w:rsidR="00000000" w:rsidRDefault="000E0F03">
      <w:pPr>
        <w:pStyle w:val="af0"/>
        <w:rPr>
          <w:rtl/>
        </w:rPr>
      </w:pPr>
      <w:r>
        <w:rPr>
          <w:rtl/>
        </w:rPr>
        <w:br/>
        <w:t>מיכאל רצון (הליכוד):</w:t>
      </w:r>
    </w:p>
    <w:p w14:paraId="671C91A2" w14:textId="77777777" w:rsidR="00000000" w:rsidRDefault="000E0F03">
      <w:pPr>
        <w:pStyle w:val="a0"/>
        <w:rPr>
          <w:rtl/>
        </w:rPr>
      </w:pPr>
    </w:p>
    <w:p w14:paraId="4E0BDCFA" w14:textId="77777777" w:rsidR="00000000" w:rsidRDefault="000E0F03">
      <w:pPr>
        <w:pStyle w:val="a0"/>
        <w:rPr>
          <w:rFonts w:hint="cs"/>
          <w:rtl/>
        </w:rPr>
      </w:pPr>
      <w:r>
        <w:rPr>
          <w:rFonts w:hint="cs"/>
          <w:rtl/>
        </w:rPr>
        <w:t>- - -</w:t>
      </w:r>
    </w:p>
    <w:p w14:paraId="38293697" w14:textId="77777777" w:rsidR="00000000" w:rsidRDefault="000E0F03">
      <w:pPr>
        <w:pStyle w:val="af1"/>
        <w:rPr>
          <w:rtl/>
        </w:rPr>
      </w:pPr>
      <w:r>
        <w:rPr>
          <w:rtl/>
        </w:rPr>
        <w:br/>
        <w:t>היו"ר ראובן ריבלין:</w:t>
      </w:r>
    </w:p>
    <w:p w14:paraId="20201B8B" w14:textId="77777777" w:rsidR="00000000" w:rsidRDefault="000E0F03">
      <w:pPr>
        <w:pStyle w:val="a0"/>
        <w:rPr>
          <w:rtl/>
        </w:rPr>
      </w:pPr>
    </w:p>
    <w:p w14:paraId="0ACD716D" w14:textId="77777777" w:rsidR="00000000" w:rsidRDefault="000E0F03">
      <w:pPr>
        <w:pStyle w:val="a0"/>
        <w:rPr>
          <w:rFonts w:hint="cs"/>
          <w:rtl/>
        </w:rPr>
      </w:pPr>
      <w:r>
        <w:rPr>
          <w:rFonts w:hint="cs"/>
          <w:rtl/>
        </w:rPr>
        <w:t xml:space="preserve">- -  חבר הכנסת גדעון סער. </w:t>
      </w:r>
    </w:p>
    <w:p w14:paraId="0685127B" w14:textId="77777777" w:rsidR="00000000" w:rsidRDefault="000E0F03">
      <w:pPr>
        <w:pStyle w:val="af0"/>
        <w:rPr>
          <w:rtl/>
        </w:rPr>
      </w:pPr>
      <w:r>
        <w:rPr>
          <w:rtl/>
        </w:rPr>
        <w:br/>
        <w:t>דניאל בנלולו (הליכוד):</w:t>
      </w:r>
    </w:p>
    <w:p w14:paraId="3A22AEC8" w14:textId="77777777" w:rsidR="00000000" w:rsidRDefault="000E0F03">
      <w:pPr>
        <w:pStyle w:val="a0"/>
        <w:rPr>
          <w:rtl/>
        </w:rPr>
      </w:pPr>
    </w:p>
    <w:p w14:paraId="5F980E0A" w14:textId="77777777" w:rsidR="00000000" w:rsidRDefault="000E0F03">
      <w:pPr>
        <w:pStyle w:val="a0"/>
        <w:rPr>
          <w:rFonts w:hint="cs"/>
          <w:rtl/>
        </w:rPr>
      </w:pPr>
      <w:r>
        <w:rPr>
          <w:rFonts w:hint="cs"/>
          <w:rtl/>
        </w:rPr>
        <w:t>אדוני היושב-ראש - - -</w:t>
      </w:r>
    </w:p>
    <w:p w14:paraId="675F783D" w14:textId="77777777" w:rsidR="00000000" w:rsidRDefault="000E0F03">
      <w:pPr>
        <w:pStyle w:val="af1"/>
        <w:rPr>
          <w:rtl/>
        </w:rPr>
      </w:pPr>
      <w:r>
        <w:rPr>
          <w:rtl/>
        </w:rPr>
        <w:br/>
        <w:t>היו"ר ראובן ריבלין:</w:t>
      </w:r>
    </w:p>
    <w:p w14:paraId="5494977F" w14:textId="77777777" w:rsidR="00000000" w:rsidRDefault="000E0F03">
      <w:pPr>
        <w:pStyle w:val="a0"/>
        <w:rPr>
          <w:rtl/>
        </w:rPr>
      </w:pPr>
    </w:p>
    <w:p w14:paraId="6384CD15" w14:textId="77777777" w:rsidR="00000000" w:rsidRDefault="000E0F03">
      <w:pPr>
        <w:pStyle w:val="a0"/>
        <w:rPr>
          <w:rFonts w:hint="cs"/>
          <w:rtl/>
        </w:rPr>
      </w:pPr>
      <w:r>
        <w:rPr>
          <w:rFonts w:hint="cs"/>
          <w:rtl/>
        </w:rPr>
        <w:t xml:space="preserve">כן, אדוני. </w:t>
      </w:r>
    </w:p>
    <w:p w14:paraId="78BC98AF" w14:textId="77777777" w:rsidR="00000000" w:rsidRDefault="000E0F03">
      <w:pPr>
        <w:pStyle w:val="af0"/>
        <w:rPr>
          <w:rtl/>
        </w:rPr>
      </w:pPr>
      <w:r>
        <w:rPr>
          <w:rtl/>
        </w:rPr>
        <w:br/>
        <w:t>דניאל בנלולו (הליכוד):</w:t>
      </w:r>
    </w:p>
    <w:p w14:paraId="763A6DA7" w14:textId="77777777" w:rsidR="00000000" w:rsidRDefault="000E0F03">
      <w:pPr>
        <w:pStyle w:val="a0"/>
        <w:rPr>
          <w:rtl/>
        </w:rPr>
      </w:pPr>
    </w:p>
    <w:p w14:paraId="3A8D9814" w14:textId="77777777" w:rsidR="00000000" w:rsidRDefault="000E0F03">
      <w:pPr>
        <w:pStyle w:val="a0"/>
        <w:rPr>
          <w:rFonts w:hint="cs"/>
          <w:rtl/>
        </w:rPr>
      </w:pPr>
      <w:r>
        <w:rPr>
          <w:rFonts w:hint="cs"/>
          <w:rtl/>
        </w:rPr>
        <w:t>אנחנו גאים ושמחים שאנחנו 40</w:t>
      </w:r>
      <w:r>
        <w:rPr>
          <w:rFonts w:hint="cs"/>
          <w:rtl/>
        </w:rPr>
        <w:t xml:space="preserve"> מנדטים - - - אם היינו יותר. להם יש 19, מה לעשות. </w:t>
      </w:r>
    </w:p>
    <w:p w14:paraId="65100D35" w14:textId="77777777" w:rsidR="00000000" w:rsidRDefault="000E0F03">
      <w:pPr>
        <w:pStyle w:val="af1"/>
        <w:rPr>
          <w:rtl/>
        </w:rPr>
      </w:pPr>
      <w:r>
        <w:rPr>
          <w:rtl/>
        </w:rPr>
        <w:br/>
        <w:t>היו"ר ראובן ריבלין:</w:t>
      </w:r>
    </w:p>
    <w:p w14:paraId="33D79135" w14:textId="77777777" w:rsidR="00000000" w:rsidRDefault="000E0F03">
      <w:pPr>
        <w:pStyle w:val="a0"/>
        <w:rPr>
          <w:rtl/>
        </w:rPr>
      </w:pPr>
    </w:p>
    <w:p w14:paraId="6FEA67C2" w14:textId="77777777" w:rsidR="00000000" w:rsidRDefault="000E0F03">
      <w:pPr>
        <w:pStyle w:val="a0"/>
        <w:rPr>
          <w:rFonts w:hint="cs"/>
          <w:rtl/>
        </w:rPr>
      </w:pPr>
      <w:r>
        <w:rPr>
          <w:rFonts w:hint="cs"/>
          <w:rtl/>
        </w:rPr>
        <w:t>חבר הכנסת בנלולו, אני רוצה רק להסביר לך - כל אחד שמח בשמחתו, ואני לא מוצא רע בכלל בשמחתו. אני רק רוצה לומר לך, מזנון חברי הכנסת בנוי ל-120 חברי כנסת. כאשר 120 חברי כנסת מביאים 240 אור</w:t>
      </w:r>
      <w:r>
        <w:rPr>
          <w:rFonts w:hint="cs"/>
          <w:rtl/>
        </w:rPr>
        <w:t xml:space="preserve">חים, אנחנו נתקלים בבעיה. אני שוקל עכשיו לראות איך אנחנו יכולים לפתור את הבעיה. </w:t>
      </w:r>
    </w:p>
    <w:p w14:paraId="0E9B5E96" w14:textId="77777777" w:rsidR="00000000" w:rsidRDefault="000E0F03">
      <w:pPr>
        <w:pStyle w:val="af0"/>
        <w:rPr>
          <w:rtl/>
        </w:rPr>
      </w:pPr>
      <w:r>
        <w:rPr>
          <w:rtl/>
        </w:rPr>
        <w:br/>
        <w:t>דניאל בנלולו (הליכוד):</w:t>
      </w:r>
    </w:p>
    <w:p w14:paraId="7988638D" w14:textId="77777777" w:rsidR="00000000" w:rsidRDefault="000E0F03">
      <w:pPr>
        <w:pStyle w:val="a0"/>
        <w:rPr>
          <w:rtl/>
        </w:rPr>
      </w:pPr>
    </w:p>
    <w:p w14:paraId="006007DF" w14:textId="77777777" w:rsidR="00000000" w:rsidRDefault="000E0F03">
      <w:pPr>
        <w:pStyle w:val="a0"/>
        <w:rPr>
          <w:rFonts w:hint="cs"/>
          <w:rtl/>
        </w:rPr>
      </w:pPr>
      <w:r>
        <w:rPr>
          <w:rFonts w:hint="cs"/>
          <w:rtl/>
        </w:rPr>
        <w:t>- - -</w:t>
      </w:r>
    </w:p>
    <w:p w14:paraId="7F1A9BFF" w14:textId="77777777" w:rsidR="00000000" w:rsidRDefault="000E0F03">
      <w:pPr>
        <w:pStyle w:val="af1"/>
        <w:rPr>
          <w:rtl/>
        </w:rPr>
      </w:pPr>
      <w:r>
        <w:rPr>
          <w:rtl/>
        </w:rPr>
        <w:br/>
        <w:t>היו"ר ראובן ריבלין:</w:t>
      </w:r>
    </w:p>
    <w:p w14:paraId="3ADF895D" w14:textId="77777777" w:rsidR="00000000" w:rsidRDefault="000E0F03">
      <w:pPr>
        <w:pStyle w:val="a0"/>
        <w:ind w:firstLine="0"/>
        <w:rPr>
          <w:rFonts w:hint="cs"/>
          <w:rtl/>
        </w:rPr>
      </w:pPr>
    </w:p>
    <w:p w14:paraId="2CA58316" w14:textId="77777777" w:rsidR="00000000" w:rsidRDefault="000E0F03">
      <w:pPr>
        <w:pStyle w:val="a0"/>
        <w:ind w:firstLine="0"/>
        <w:rPr>
          <w:rFonts w:hint="cs"/>
          <w:rtl/>
        </w:rPr>
      </w:pPr>
      <w:r>
        <w:rPr>
          <w:rFonts w:hint="cs"/>
          <w:rtl/>
        </w:rPr>
        <w:tab/>
        <w:t>בבקשה. רק לידיעתך, כי זה יכול - פעם זה פה, פעם זה שם. ראיתי גם את סיעת העבודה עם 48 מנדטים.</w:t>
      </w:r>
    </w:p>
    <w:p w14:paraId="64A2B5B6" w14:textId="77777777" w:rsidR="00000000" w:rsidRDefault="000E0F03">
      <w:pPr>
        <w:pStyle w:val="a"/>
        <w:rPr>
          <w:rtl/>
        </w:rPr>
      </w:pPr>
      <w:r>
        <w:rPr>
          <w:rtl/>
        </w:rPr>
        <w:br/>
      </w:r>
      <w:bookmarkStart w:id="317" w:name="FS000001027T21_07_2004_15_22_38"/>
      <w:bookmarkStart w:id="318" w:name="_Toc87615561"/>
      <w:bookmarkEnd w:id="317"/>
      <w:r>
        <w:rPr>
          <w:rFonts w:hint="eastAsia"/>
          <w:rtl/>
        </w:rPr>
        <w:t>קריאות</w:t>
      </w:r>
      <w:r>
        <w:rPr>
          <w:rtl/>
        </w:rPr>
        <w:t>:</w:t>
      </w:r>
      <w:bookmarkEnd w:id="318"/>
    </w:p>
    <w:p w14:paraId="5121F556" w14:textId="77777777" w:rsidR="00000000" w:rsidRDefault="000E0F03">
      <w:pPr>
        <w:pStyle w:val="a0"/>
        <w:rPr>
          <w:rFonts w:hint="cs"/>
          <w:rtl/>
        </w:rPr>
      </w:pPr>
    </w:p>
    <w:p w14:paraId="1ECDC580" w14:textId="77777777" w:rsidR="00000000" w:rsidRDefault="000E0F03">
      <w:pPr>
        <w:pStyle w:val="a0"/>
        <w:rPr>
          <w:rFonts w:hint="cs"/>
          <w:rtl/>
        </w:rPr>
      </w:pPr>
      <w:r>
        <w:rPr>
          <w:rFonts w:hint="cs"/>
          <w:rtl/>
        </w:rPr>
        <w:t>- - -</w:t>
      </w:r>
    </w:p>
    <w:p w14:paraId="571E907F" w14:textId="77777777" w:rsidR="00000000" w:rsidRDefault="000E0F03">
      <w:pPr>
        <w:pStyle w:val="a"/>
        <w:rPr>
          <w:rFonts w:hint="cs"/>
          <w:rtl/>
        </w:rPr>
      </w:pPr>
    </w:p>
    <w:p w14:paraId="4A9A3F8A" w14:textId="77777777" w:rsidR="00000000" w:rsidRDefault="000E0F03">
      <w:pPr>
        <w:pStyle w:val="a"/>
        <w:rPr>
          <w:rtl/>
        </w:rPr>
      </w:pPr>
      <w:bookmarkStart w:id="319" w:name="_Toc87615562"/>
      <w:r>
        <w:rPr>
          <w:rtl/>
        </w:rPr>
        <w:t>גדעון סער (הל</w:t>
      </w:r>
      <w:r>
        <w:rPr>
          <w:rtl/>
        </w:rPr>
        <w:t>יכוד):</w:t>
      </w:r>
      <w:bookmarkEnd w:id="319"/>
    </w:p>
    <w:p w14:paraId="1A845E16" w14:textId="77777777" w:rsidR="00000000" w:rsidRDefault="000E0F03">
      <w:pPr>
        <w:pStyle w:val="a0"/>
        <w:rPr>
          <w:rtl/>
        </w:rPr>
      </w:pPr>
    </w:p>
    <w:p w14:paraId="631A3A5F" w14:textId="77777777" w:rsidR="00000000" w:rsidRDefault="000E0F03">
      <w:pPr>
        <w:pStyle w:val="a0"/>
        <w:rPr>
          <w:rFonts w:hint="cs"/>
          <w:rtl/>
        </w:rPr>
      </w:pPr>
      <w:r>
        <w:rPr>
          <w:rFonts w:hint="cs"/>
          <w:rtl/>
        </w:rPr>
        <w:t>47, אדוני היושב-ראש. לנו היו 48, והמנדט הזה היה מנדט חשוב.</w:t>
      </w:r>
    </w:p>
    <w:p w14:paraId="003E3A30" w14:textId="77777777" w:rsidR="00000000" w:rsidRDefault="000E0F03">
      <w:pPr>
        <w:pStyle w:val="af1"/>
        <w:rPr>
          <w:rtl/>
        </w:rPr>
      </w:pPr>
      <w:r>
        <w:rPr>
          <w:rtl/>
        </w:rPr>
        <w:br/>
        <w:t>היו"ר ראובן ריבלין:</w:t>
      </w:r>
    </w:p>
    <w:p w14:paraId="6E4AF796" w14:textId="77777777" w:rsidR="00000000" w:rsidRDefault="000E0F03">
      <w:pPr>
        <w:pStyle w:val="a0"/>
        <w:rPr>
          <w:rtl/>
        </w:rPr>
      </w:pPr>
    </w:p>
    <w:p w14:paraId="4D091F84" w14:textId="77777777" w:rsidR="00000000" w:rsidRDefault="000E0F03">
      <w:pPr>
        <w:pStyle w:val="a0"/>
        <w:rPr>
          <w:rFonts w:hint="cs"/>
          <w:rtl/>
        </w:rPr>
      </w:pPr>
      <w:r>
        <w:rPr>
          <w:rFonts w:hint="cs"/>
          <w:rtl/>
        </w:rPr>
        <w:t xml:space="preserve">47, נכון. כבר ראיתי גם אותם. ראיתי גם צוענים שמחים. </w:t>
      </w:r>
    </w:p>
    <w:p w14:paraId="720AF413" w14:textId="77777777" w:rsidR="00000000" w:rsidRDefault="000E0F03">
      <w:pPr>
        <w:pStyle w:val="af0"/>
        <w:rPr>
          <w:rtl/>
        </w:rPr>
      </w:pPr>
      <w:r>
        <w:rPr>
          <w:rtl/>
        </w:rPr>
        <w:br/>
        <w:t>אבשלום וילן (יחד):</w:t>
      </w:r>
    </w:p>
    <w:p w14:paraId="2942770A" w14:textId="77777777" w:rsidR="00000000" w:rsidRDefault="000E0F03">
      <w:pPr>
        <w:pStyle w:val="a0"/>
        <w:rPr>
          <w:rtl/>
        </w:rPr>
      </w:pPr>
    </w:p>
    <w:p w14:paraId="75DD711A" w14:textId="77777777" w:rsidR="00000000" w:rsidRDefault="000E0F03">
      <w:pPr>
        <w:pStyle w:val="a0"/>
        <w:rPr>
          <w:rFonts w:hint="cs"/>
          <w:rtl/>
        </w:rPr>
      </w:pPr>
      <w:r>
        <w:rPr>
          <w:rFonts w:hint="cs"/>
          <w:rtl/>
        </w:rPr>
        <w:t>בנלולו, מה עם חברי המרכז שלך? תומכים בך או לא? - - -</w:t>
      </w:r>
    </w:p>
    <w:p w14:paraId="4B48F4AC" w14:textId="77777777" w:rsidR="00000000" w:rsidRDefault="000E0F03">
      <w:pPr>
        <w:pStyle w:val="af0"/>
        <w:rPr>
          <w:rtl/>
        </w:rPr>
      </w:pPr>
      <w:r>
        <w:rPr>
          <w:rtl/>
        </w:rPr>
        <w:br/>
        <w:t>דניאל בנלולו (הליכוד):</w:t>
      </w:r>
    </w:p>
    <w:p w14:paraId="48DF38A2" w14:textId="77777777" w:rsidR="00000000" w:rsidRDefault="000E0F03">
      <w:pPr>
        <w:pStyle w:val="a0"/>
        <w:rPr>
          <w:rtl/>
        </w:rPr>
      </w:pPr>
    </w:p>
    <w:p w14:paraId="368C8A00" w14:textId="77777777" w:rsidR="00000000" w:rsidRDefault="000E0F03">
      <w:pPr>
        <w:pStyle w:val="a0"/>
        <w:rPr>
          <w:rFonts w:hint="cs"/>
          <w:rtl/>
        </w:rPr>
      </w:pPr>
      <w:r>
        <w:rPr>
          <w:rFonts w:hint="cs"/>
          <w:rtl/>
        </w:rPr>
        <w:t>אם לא היו תומכי</w:t>
      </w:r>
      <w:r>
        <w:rPr>
          <w:rFonts w:hint="cs"/>
          <w:rtl/>
        </w:rPr>
        <w:t xml:space="preserve">ם בי לא הייתי פה. </w:t>
      </w:r>
    </w:p>
    <w:p w14:paraId="4896F219" w14:textId="77777777" w:rsidR="00000000" w:rsidRDefault="000E0F03">
      <w:pPr>
        <w:pStyle w:val="af0"/>
        <w:rPr>
          <w:rtl/>
        </w:rPr>
      </w:pPr>
      <w:r>
        <w:rPr>
          <w:rtl/>
        </w:rPr>
        <w:br/>
        <w:t>קריאות:</w:t>
      </w:r>
    </w:p>
    <w:p w14:paraId="61D28997" w14:textId="77777777" w:rsidR="00000000" w:rsidRDefault="000E0F03">
      <w:pPr>
        <w:pStyle w:val="a0"/>
        <w:rPr>
          <w:rtl/>
        </w:rPr>
      </w:pPr>
    </w:p>
    <w:p w14:paraId="64F53DE5" w14:textId="77777777" w:rsidR="00000000" w:rsidRDefault="000E0F03">
      <w:pPr>
        <w:pStyle w:val="a0"/>
        <w:rPr>
          <w:rFonts w:hint="cs"/>
          <w:rtl/>
        </w:rPr>
      </w:pPr>
      <w:r>
        <w:rPr>
          <w:rFonts w:hint="cs"/>
          <w:rtl/>
        </w:rPr>
        <w:t>- - -</w:t>
      </w:r>
    </w:p>
    <w:p w14:paraId="2F546471" w14:textId="77777777" w:rsidR="00000000" w:rsidRDefault="000E0F03">
      <w:pPr>
        <w:pStyle w:val="af1"/>
        <w:rPr>
          <w:rtl/>
        </w:rPr>
      </w:pPr>
      <w:r>
        <w:rPr>
          <w:rtl/>
        </w:rPr>
        <w:br/>
        <w:t>היו"ר ראובן ריבלין:</w:t>
      </w:r>
    </w:p>
    <w:p w14:paraId="539E0C41" w14:textId="77777777" w:rsidR="00000000" w:rsidRDefault="000E0F03">
      <w:pPr>
        <w:pStyle w:val="a0"/>
        <w:rPr>
          <w:rtl/>
        </w:rPr>
      </w:pPr>
    </w:p>
    <w:p w14:paraId="71490535" w14:textId="77777777" w:rsidR="00000000" w:rsidRDefault="000E0F03">
      <w:pPr>
        <w:pStyle w:val="a0"/>
        <w:rPr>
          <w:rFonts w:hint="cs"/>
          <w:rtl/>
        </w:rPr>
      </w:pPr>
      <w:r>
        <w:rPr>
          <w:rFonts w:hint="cs"/>
          <w:rtl/>
        </w:rPr>
        <w:t xml:space="preserve">בבקשה, רבותי. לא היה סרט כזה, חברת הכנסת תמיר? על כל המשתמע ממנו. </w:t>
      </w:r>
    </w:p>
    <w:p w14:paraId="1959BC2A" w14:textId="77777777" w:rsidR="00000000" w:rsidRDefault="000E0F03">
      <w:pPr>
        <w:pStyle w:val="af0"/>
        <w:rPr>
          <w:rtl/>
        </w:rPr>
      </w:pPr>
      <w:r>
        <w:rPr>
          <w:rtl/>
        </w:rPr>
        <w:br/>
        <w:t>קריאות:</w:t>
      </w:r>
    </w:p>
    <w:p w14:paraId="22945F1E" w14:textId="77777777" w:rsidR="00000000" w:rsidRDefault="000E0F03">
      <w:pPr>
        <w:pStyle w:val="a0"/>
        <w:rPr>
          <w:rtl/>
        </w:rPr>
      </w:pPr>
    </w:p>
    <w:p w14:paraId="3111BCCB" w14:textId="77777777" w:rsidR="00000000" w:rsidRDefault="000E0F03">
      <w:pPr>
        <w:pStyle w:val="a0"/>
        <w:rPr>
          <w:rFonts w:hint="cs"/>
          <w:rtl/>
        </w:rPr>
      </w:pPr>
      <w:r>
        <w:rPr>
          <w:rFonts w:hint="cs"/>
          <w:rtl/>
        </w:rPr>
        <w:t>- - -</w:t>
      </w:r>
    </w:p>
    <w:p w14:paraId="108488BF" w14:textId="77777777" w:rsidR="00000000" w:rsidRDefault="000E0F03">
      <w:pPr>
        <w:pStyle w:val="af0"/>
        <w:rPr>
          <w:rtl/>
        </w:rPr>
      </w:pPr>
      <w:r>
        <w:rPr>
          <w:rtl/>
        </w:rPr>
        <w:br/>
        <w:t>אבשלום וילן (יחד):</w:t>
      </w:r>
    </w:p>
    <w:p w14:paraId="477EC86D" w14:textId="77777777" w:rsidR="00000000" w:rsidRDefault="000E0F03">
      <w:pPr>
        <w:pStyle w:val="a0"/>
        <w:rPr>
          <w:rtl/>
        </w:rPr>
      </w:pPr>
    </w:p>
    <w:p w14:paraId="65DBCA8C" w14:textId="77777777" w:rsidR="00000000" w:rsidRDefault="000E0F03">
      <w:pPr>
        <w:pStyle w:val="a0"/>
        <w:rPr>
          <w:rFonts w:hint="cs"/>
          <w:rtl/>
        </w:rPr>
      </w:pPr>
      <w:r>
        <w:rPr>
          <w:rFonts w:hint="cs"/>
          <w:rtl/>
        </w:rPr>
        <w:t>- - -</w:t>
      </w:r>
    </w:p>
    <w:p w14:paraId="3BF64B9B" w14:textId="77777777" w:rsidR="00000000" w:rsidRDefault="000E0F03">
      <w:pPr>
        <w:pStyle w:val="af1"/>
        <w:rPr>
          <w:rtl/>
        </w:rPr>
      </w:pPr>
      <w:r>
        <w:rPr>
          <w:rtl/>
        </w:rPr>
        <w:br/>
        <w:t>היו"ר ראובן ריבלין:</w:t>
      </w:r>
    </w:p>
    <w:p w14:paraId="72BF3E9D" w14:textId="77777777" w:rsidR="00000000" w:rsidRDefault="000E0F03">
      <w:pPr>
        <w:pStyle w:val="a0"/>
        <w:rPr>
          <w:rtl/>
        </w:rPr>
      </w:pPr>
    </w:p>
    <w:p w14:paraId="2DD20DEA" w14:textId="77777777" w:rsidR="00000000" w:rsidRDefault="000E0F03">
      <w:pPr>
        <w:pStyle w:val="a0"/>
        <w:rPr>
          <w:rFonts w:hint="cs"/>
          <w:rtl/>
        </w:rPr>
      </w:pPr>
      <w:r>
        <w:rPr>
          <w:rFonts w:hint="cs"/>
          <w:rtl/>
        </w:rPr>
        <w:t>חבר הכנסת וילן, מה קרה לאדוני? חבר הכנסת בנלולו, תם הדיון בנושא מזנ</w:t>
      </w:r>
      <w:r>
        <w:rPr>
          <w:rFonts w:hint="cs"/>
          <w:rtl/>
        </w:rPr>
        <w:t>ון הכנסת. תודה רבה. בבקשה.</w:t>
      </w:r>
    </w:p>
    <w:p w14:paraId="6E6C8DAA" w14:textId="77777777" w:rsidR="00000000" w:rsidRDefault="000E0F03">
      <w:pPr>
        <w:pStyle w:val="-"/>
        <w:rPr>
          <w:rtl/>
        </w:rPr>
      </w:pPr>
    </w:p>
    <w:p w14:paraId="5583B3C9" w14:textId="77777777" w:rsidR="00000000" w:rsidRDefault="000E0F03">
      <w:pPr>
        <w:pStyle w:val="-"/>
        <w:rPr>
          <w:rtl/>
        </w:rPr>
      </w:pPr>
      <w:r>
        <w:rPr>
          <w:rtl/>
        </w:rPr>
        <w:br/>
      </w:r>
      <w:bookmarkStart w:id="320" w:name="FS000001027T21_07_2004_15_28_20C"/>
      <w:bookmarkEnd w:id="320"/>
      <w:r>
        <w:rPr>
          <w:rtl/>
        </w:rPr>
        <w:t>גדעון סער (הליכוד):</w:t>
      </w:r>
    </w:p>
    <w:p w14:paraId="3894F7C4" w14:textId="77777777" w:rsidR="00000000" w:rsidRDefault="000E0F03">
      <w:pPr>
        <w:pStyle w:val="a0"/>
        <w:rPr>
          <w:rtl/>
        </w:rPr>
      </w:pPr>
    </w:p>
    <w:p w14:paraId="45F1FA90" w14:textId="77777777" w:rsidR="00000000" w:rsidRDefault="000E0F03">
      <w:pPr>
        <w:pStyle w:val="a0"/>
        <w:rPr>
          <w:rFonts w:hint="cs"/>
          <w:rtl/>
        </w:rPr>
      </w:pPr>
      <w:r>
        <w:rPr>
          <w:rFonts w:hint="cs"/>
          <w:rtl/>
        </w:rPr>
        <w:t>אדוני היושב-ראש, כנסת נכבדה, שמעתי בקשב רב את יושבת-ראש סיעת העבודה, ואני מבקש להזכיר לה דבר שכנראה נשמט מזיכרונה. בעת שהיא כיהנה בממשלה הקודמת, בשנת 2002, הממשלה קיבלה החלטה וכל שרי מפלגת העבודה דאז, שיושב</w:t>
      </w:r>
      <w:r>
        <w:rPr>
          <w:rFonts w:hint="cs"/>
          <w:rtl/>
        </w:rPr>
        <w:t>ים פה - ומאחר שיכול להיות שגם הם שכחו, אני גם אמנה את שמותיהם - כולם הצביעו בעד אותו הסדר שמופיע בחוק הזה.</w:t>
      </w:r>
    </w:p>
    <w:p w14:paraId="6F26306A" w14:textId="77777777" w:rsidR="00000000" w:rsidRDefault="000E0F03">
      <w:pPr>
        <w:pStyle w:val="af0"/>
        <w:rPr>
          <w:rtl/>
        </w:rPr>
      </w:pPr>
      <w:r>
        <w:rPr>
          <w:rtl/>
        </w:rPr>
        <w:br/>
        <w:t>מיכאל איתן (הליכוד):</w:t>
      </w:r>
    </w:p>
    <w:p w14:paraId="271C4500" w14:textId="77777777" w:rsidR="00000000" w:rsidRDefault="000E0F03">
      <w:pPr>
        <w:pStyle w:val="a0"/>
        <w:rPr>
          <w:rtl/>
        </w:rPr>
      </w:pPr>
    </w:p>
    <w:p w14:paraId="028FD976" w14:textId="77777777" w:rsidR="00000000" w:rsidRDefault="000E0F03">
      <w:pPr>
        <w:pStyle w:val="a0"/>
        <w:rPr>
          <w:rFonts w:hint="cs"/>
          <w:rtl/>
        </w:rPr>
      </w:pPr>
      <w:r>
        <w:rPr>
          <w:rFonts w:hint="cs"/>
          <w:rtl/>
        </w:rPr>
        <w:t xml:space="preserve">לא יכול להיות. </w:t>
      </w:r>
    </w:p>
    <w:p w14:paraId="639629C7" w14:textId="77777777" w:rsidR="00000000" w:rsidRDefault="000E0F03">
      <w:pPr>
        <w:pStyle w:val="-"/>
        <w:rPr>
          <w:rtl/>
        </w:rPr>
      </w:pPr>
      <w:r>
        <w:rPr>
          <w:rtl/>
        </w:rPr>
        <w:br/>
      </w:r>
      <w:bookmarkStart w:id="321" w:name="FS000001027T21_07_2004_15_30_05C"/>
      <w:bookmarkEnd w:id="321"/>
      <w:r>
        <w:rPr>
          <w:rtl/>
        </w:rPr>
        <w:t>גדעון סער (הליכוד):</w:t>
      </w:r>
    </w:p>
    <w:p w14:paraId="12CDB40E" w14:textId="77777777" w:rsidR="00000000" w:rsidRDefault="000E0F03">
      <w:pPr>
        <w:pStyle w:val="a0"/>
        <w:rPr>
          <w:rtl/>
        </w:rPr>
      </w:pPr>
    </w:p>
    <w:p w14:paraId="788131C2" w14:textId="77777777" w:rsidR="00000000" w:rsidRDefault="000E0F03">
      <w:pPr>
        <w:pStyle w:val="a0"/>
        <w:rPr>
          <w:rFonts w:hint="cs"/>
          <w:rtl/>
        </w:rPr>
      </w:pPr>
      <w:r>
        <w:rPr>
          <w:rFonts w:hint="cs"/>
          <w:rtl/>
        </w:rPr>
        <w:t>בדיוק אותו הסדר, רק מה קרה? והיא שאלה למה, מאיזו סיבה. היא שאלה את סגן שר הביטחון, אז אנ</w:t>
      </w:r>
      <w:r>
        <w:rPr>
          <w:rFonts w:hint="cs"/>
          <w:rtl/>
        </w:rPr>
        <w:t>י אשיב לך, חברת הכנסת איציק. מכיוון שהיתה עתירה לבג"ץ, ובג"ץ אמר למדינה: אם אתם רוצים הסדר כזה - תסדירו אותו בחקיקה.</w:t>
      </w:r>
    </w:p>
    <w:p w14:paraId="0F5ED3EB" w14:textId="77777777" w:rsidR="00000000" w:rsidRDefault="000E0F03">
      <w:pPr>
        <w:pStyle w:val="af0"/>
        <w:rPr>
          <w:rtl/>
        </w:rPr>
      </w:pPr>
      <w:r>
        <w:rPr>
          <w:rtl/>
        </w:rPr>
        <w:br/>
        <w:t>יעקב אדרי (הליכוד):</w:t>
      </w:r>
    </w:p>
    <w:p w14:paraId="43F49C56" w14:textId="77777777" w:rsidR="00000000" w:rsidRDefault="000E0F03">
      <w:pPr>
        <w:pStyle w:val="a0"/>
        <w:rPr>
          <w:rtl/>
        </w:rPr>
      </w:pPr>
    </w:p>
    <w:p w14:paraId="1A1E7167" w14:textId="77777777" w:rsidR="00000000" w:rsidRDefault="000E0F03">
      <w:pPr>
        <w:pStyle w:val="a0"/>
        <w:rPr>
          <w:rFonts w:hint="cs"/>
          <w:rtl/>
        </w:rPr>
      </w:pPr>
      <w:r>
        <w:rPr>
          <w:rFonts w:hint="cs"/>
          <w:rtl/>
        </w:rPr>
        <w:t>- - -</w:t>
      </w:r>
    </w:p>
    <w:p w14:paraId="1CF12DF3" w14:textId="77777777" w:rsidR="00000000" w:rsidRDefault="000E0F03">
      <w:pPr>
        <w:pStyle w:val="-"/>
        <w:rPr>
          <w:rtl/>
        </w:rPr>
      </w:pPr>
      <w:r>
        <w:rPr>
          <w:rtl/>
        </w:rPr>
        <w:br/>
      </w:r>
      <w:bookmarkStart w:id="322" w:name="FS000001027T21_07_2004_15_31_45C"/>
      <w:bookmarkEnd w:id="322"/>
      <w:r>
        <w:rPr>
          <w:rtl/>
        </w:rPr>
        <w:t>גדעון סער (הליכוד):</w:t>
      </w:r>
    </w:p>
    <w:p w14:paraId="6B7C7939" w14:textId="77777777" w:rsidR="00000000" w:rsidRDefault="000E0F03">
      <w:pPr>
        <w:pStyle w:val="a0"/>
        <w:rPr>
          <w:rtl/>
        </w:rPr>
      </w:pPr>
    </w:p>
    <w:p w14:paraId="21437785" w14:textId="77777777" w:rsidR="00000000" w:rsidRDefault="000E0F03">
      <w:pPr>
        <w:pStyle w:val="a0"/>
        <w:rPr>
          <w:rFonts w:hint="cs"/>
          <w:rtl/>
        </w:rPr>
      </w:pPr>
      <w:r>
        <w:rPr>
          <w:rFonts w:hint="cs"/>
          <w:rtl/>
        </w:rPr>
        <w:t>זאת אומרת, קודם כול - - -</w:t>
      </w:r>
    </w:p>
    <w:p w14:paraId="344CEDE0" w14:textId="77777777" w:rsidR="00000000" w:rsidRDefault="000E0F03">
      <w:pPr>
        <w:pStyle w:val="af1"/>
        <w:rPr>
          <w:rtl/>
        </w:rPr>
      </w:pPr>
      <w:r>
        <w:rPr>
          <w:rtl/>
        </w:rPr>
        <w:br/>
        <w:t>היו"ר ראובן ריבלין:</w:t>
      </w:r>
    </w:p>
    <w:p w14:paraId="064E8BEF" w14:textId="77777777" w:rsidR="00000000" w:rsidRDefault="000E0F03">
      <w:pPr>
        <w:pStyle w:val="a0"/>
        <w:rPr>
          <w:rtl/>
        </w:rPr>
      </w:pPr>
    </w:p>
    <w:p w14:paraId="0E5B1656" w14:textId="77777777" w:rsidR="00000000" w:rsidRDefault="000E0F03">
      <w:pPr>
        <w:pStyle w:val="a0"/>
        <w:rPr>
          <w:rFonts w:hint="cs"/>
          <w:rtl/>
        </w:rPr>
      </w:pPr>
      <w:r>
        <w:rPr>
          <w:rFonts w:hint="cs"/>
          <w:rtl/>
        </w:rPr>
        <w:t>אבל למה אתה מפריע לו?</w:t>
      </w:r>
    </w:p>
    <w:p w14:paraId="577491CB" w14:textId="77777777" w:rsidR="00000000" w:rsidRDefault="000E0F03">
      <w:pPr>
        <w:pStyle w:val="af0"/>
        <w:rPr>
          <w:rtl/>
        </w:rPr>
      </w:pPr>
      <w:r>
        <w:rPr>
          <w:rtl/>
        </w:rPr>
        <w:br/>
        <w:t>קריאה:</w:t>
      </w:r>
    </w:p>
    <w:p w14:paraId="2E0A0D90" w14:textId="77777777" w:rsidR="00000000" w:rsidRDefault="000E0F03">
      <w:pPr>
        <w:pStyle w:val="a0"/>
        <w:rPr>
          <w:rFonts w:hint="cs"/>
          <w:rtl/>
        </w:rPr>
      </w:pPr>
    </w:p>
    <w:p w14:paraId="52B7079B" w14:textId="77777777" w:rsidR="00000000" w:rsidRDefault="000E0F03">
      <w:pPr>
        <w:pStyle w:val="a0"/>
        <w:rPr>
          <w:rFonts w:hint="cs"/>
          <w:rtl/>
        </w:rPr>
      </w:pPr>
      <w:r>
        <w:rPr>
          <w:rFonts w:hint="cs"/>
          <w:rtl/>
        </w:rPr>
        <w:t>- - -</w:t>
      </w:r>
    </w:p>
    <w:p w14:paraId="52ABAB49" w14:textId="77777777" w:rsidR="00000000" w:rsidRDefault="000E0F03">
      <w:pPr>
        <w:pStyle w:val="af1"/>
        <w:rPr>
          <w:rtl/>
        </w:rPr>
      </w:pPr>
      <w:r>
        <w:rPr>
          <w:rtl/>
        </w:rPr>
        <w:br/>
        <w:t>היו</w:t>
      </w:r>
      <w:r>
        <w:rPr>
          <w:rtl/>
        </w:rPr>
        <w:t>"ר ראובן ריבלין:</w:t>
      </w:r>
    </w:p>
    <w:p w14:paraId="1ED6F187" w14:textId="77777777" w:rsidR="00000000" w:rsidRDefault="000E0F03">
      <w:pPr>
        <w:pStyle w:val="a0"/>
        <w:rPr>
          <w:rtl/>
        </w:rPr>
      </w:pPr>
    </w:p>
    <w:p w14:paraId="36FC9200" w14:textId="77777777" w:rsidR="00000000" w:rsidRDefault="000E0F03">
      <w:pPr>
        <w:pStyle w:val="a0"/>
        <w:rPr>
          <w:rFonts w:hint="cs"/>
          <w:rtl/>
        </w:rPr>
      </w:pPr>
      <w:r>
        <w:rPr>
          <w:rFonts w:hint="cs"/>
          <w:rtl/>
        </w:rPr>
        <w:t>אבל אתה לא שומע אותו?</w:t>
      </w:r>
    </w:p>
    <w:p w14:paraId="1279C832" w14:textId="77777777" w:rsidR="00000000" w:rsidRDefault="000E0F03">
      <w:pPr>
        <w:pStyle w:val="-"/>
        <w:rPr>
          <w:rtl/>
        </w:rPr>
      </w:pPr>
      <w:r>
        <w:rPr>
          <w:rtl/>
        </w:rPr>
        <w:br/>
      </w:r>
      <w:bookmarkStart w:id="323" w:name="FS000001027T21_07_2004_15_39_49C"/>
      <w:bookmarkEnd w:id="323"/>
      <w:r>
        <w:rPr>
          <w:rtl/>
        </w:rPr>
        <w:t>גדעון סער (הליכוד):</w:t>
      </w:r>
    </w:p>
    <w:p w14:paraId="6501D07F" w14:textId="77777777" w:rsidR="00000000" w:rsidRDefault="000E0F03">
      <w:pPr>
        <w:pStyle w:val="a0"/>
        <w:rPr>
          <w:rtl/>
        </w:rPr>
      </w:pPr>
    </w:p>
    <w:p w14:paraId="11A88A08" w14:textId="77777777" w:rsidR="00000000" w:rsidRDefault="000E0F03">
      <w:pPr>
        <w:pStyle w:val="a0"/>
        <w:rPr>
          <w:rFonts w:hint="cs"/>
          <w:rtl/>
        </w:rPr>
      </w:pPr>
      <w:r>
        <w:rPr>
          <w:rFonts w:hint="cs"/>
          <w:rtl/>
        </w:rPr>
        <w:t>זאת אומרת, קודם כול, שמעון פרס, בנימין בן-אליעזר, מתן וילנאי, אפרים סנה, דליה איציק, כל מי שכיהן כשר באותה ממשלה והיום יצביע הפוך, נוהג בצביעות. או שאז הוא נהג לא בהתאם למצפונו, או שעכשיו, מטעמי</w:t>
      </w:r>
      <w:r>
        <w:rPr>
          <w:rFonts w:hint="cs"/>
          <w:rtl/>
        </w:rPr>
        <w:t>ם בלתי ענייניים - -</w:t>
      </w:r>
    </w:p>
    <w:p w14:paraId="09C40BFB" w14:textId="77777777" w:rsidR="00000000" w:rsidRDefault="000E0F03">
      <w:pPr>
        <w:pStyle w:val="af0"/>
        <w:rPr>
          <w:rtl/>
        </w:rPr>
      </w:pPr>
      <w:r>
        <w:rPr>
          <w:rtl/>
        </w:rPr>
        <w:br/>
        <w:t>יצחק הרצוג (העבודה-מימד):</w:t>
      </w:r>
    </w:p>
    <w:p w14:paraId="410C6311" w14:textId="77777777" w:rsidR="00000000" w:rsidRDefault="000E0F03">
      <w:pPr>
        <w:pStyle w:val="a0"/>
        <w:rPr>
          <w:rtl/>
        </w:rPr>
      </w:pPr>
    </w:p>
    <w:p w14:paraId="13415693" w14:textId="77777777" w:rsidR="00000000" w:rsidRDefault="000E0F03">
      <w:pPr>
        <w:pStyle w:val="a0"/>
        <w:rPr>
          <w:rFonts w:hint="cs"/>
          <w:rtl/>
        </w:rPr>
      </w:pPr>
      <w:r>
        <w:rPr>
          <w:rFonts w:hint="cs"/>
          <w:rtl/>
        </w:rPr>
        <w:t xml:space="preserve">עברו שנתיים וחצי מאז. </w:t>
      </w:r>
    </w:p>
    <w:p w14:paraId="4CA2FF3F" w14:textId="77777777" w:rsidR="00000000" w:rsidRDefault="000E0F03">
      <w:pPr>
        <w:pStyle w:val="-"/>
        <w:rPr>
          <w:rtl/>
        </w:rPr>
      </w:pPr>
      <w:r>
        <w:rPr>
          <w:rtl/>
        </w:rPr>
        <w:br/>
      </w:r>
      <w:bookmarkStart w:id="324" w:name="FS000001027T21_07_2004_15_41_32C"/>
      <w:bookmarkEnd w:id="324"/>
      <w:r>
        <w:rPr>
          <w:rtl/>
        </w:rPr>
        <w:t>גדעון סער (הליכוד):</w:t>
      </w:r>
    </w:p>
    <w:p w14:paraId="2426F66B" w14:textId="77777777" w:rsidR="00000000" w:rsidRDefault="000E0F03">
      <w:pPr>
        <w:pStyle w:val="a0"/>
        <w:rPr>
          <w:rtl/>
        </w:rPr>
      </w:pPr>
    </w:p>
    <w:p w14:paraId="05C83B3F" w14:textId="77777777" w:rsidR="00000000" w:rsidRDefault="000E0F03">
      <w:pPr>
        <w:pStyle w:val="a0"/>
        <w:rPr>
          <w:rFonts w:hint="cs"/>
          <w:rtl/>
        </w:rPr>
      </w:pPr>
      <w:r>
        <w:rPr>
          <w:rFonts w:hint="cs"/>
          <w:rtl/>
        </w:rPr>
        <w:t>- - הוא נוקט עמדה הפוכה, ללא הסבר</w:t>
      </w:r>
      <w:bookmarkStart w:id="325" w:name="FS000001027T21_07_2004_15_41_56C"/>
      <w:bookmarkEnd w:id="325"/>
      <w:r>
        <w:rPr>
          <w:rFonts w:hint="cs"/>
          <w:rtl/>
        </w:rPr>
        <w:t xml:space="preserve">. אבל גם ב-2003 - גם בשנה שעברה, כאשר הבאנו את החוק - חבר הכנסת הרצוג, אתה לא היית אז בממשלה. למה לך להיכנס? אתה לא נהגת בצביעות, </w:t>
      </w:r>
      <w:r>
        <w:rPr>
          <w:rFonts w:hint="cs"/>
          <w:rtl/>
        </w:rPr>
        <w:t xml:space="preserve">אל תגן עליהם. </w:t>
      </w:r>
    </w:p>
    <w:p w14:paraId="6D95813A" w14:textId="77777777" w:rsidR="00000000" w:rsidRDefault="000E0F03">
      <w:pPr>
        <w:pStyle w:val="af0"/>
        <w:rPr>
          <w:rtl/>
        </w:rPr>
      </w:pPr>
      <w:r>
        <w:rPr>
          <w:rtl/>
        </w:rPr>
        <w:br/>
        <w:t>עמרי שרון (הליכוד):</w:t>
      </w:r>
    </w:p>
    <w:p w14:paraId="1B8B87C2" w14:textId="77777777" w:rsidR="00000000" w:rsidRDefault="000E0F03">
      <w:pPr>
        <w:pStyle w:val="a0"/>
        <w:rPr>
          <w:rtl/>
        </w:rPr>
      </w:pPr>
    </w:p>
    <w:p w14:paraId="52E3D05A" w14:textId="77777777" w:rsidR="00000000" w:rsidRDefault="000E0F03">
      <w:pPr>
        <w:pStyle w:val="a0"/>
        <w:rPr>
          <w:rFonts w:hint="cs"/>
          <w:rtl/>
        </w:rPr>
      </w:pPr>
      <w:r>
        <w:rPr>
          <w:rFonts w:hint="cs"/>
          <w:rtl/>
        </w:rPr>
        <w:t>- - -</w:t>
      </w:r>
    </w:p>
    <w:p w14:paraId="08BCF35A" w14:textId="77777777" w:rsidR="00000000" w:rsidRDefault="000E0F03">
      <w:pPr>
        <w:pStyle w:val="af0"/>
        <w:rPr>
          <w:rtl/>
        </w:rPr>
      </w:pPr>
      <w:r>
        <w:rPr>
          <w:rtl/>
        </w:rPr>
        <w:br/>
        <w:t>חיים אורון (יחד):</w:t>
      </w:r>
    </w:p>
    <w:p w14:paraId="53D07153" w14:textId="77777777" w:rsidR="00000000" w:rsidRDefault="000E0F03">
      <w:pPr>
        <w:pStyle w:val="a0"/>
        <w:rPr>
          <w:rtl/>
        </w:rPr>
      </w:pPr>
    </w:p>
    <w:p w14:paraId="7E986EBD" w14:textId="77777777" w:rsidR="00000000" w:rsidRDefault="000E0F03">
      <w:pPr>
        <w:pStyle w:val="a0"/>
        <w:rPr>
          <w:rFonts w:hint="cs"/>
          <w:rtl/>
        </w:rPr>
      </w:pPr>
      <w:r>
        <w:rPr>
          <w:rFonts w:hint="cs"/>
          <w:rtl/>
        </w:rPr>
        <w:t>מה שרואים משם לא רואים מכאן - - -</w:t>
      </w:r>
    </w:p>
    <w:p w14:paraId="38DD56F3" w14:textId="77777777" w:rsidR="00000000" w:rsidRDefault="000E0F03">
      <w:pPr>
        <w:pStyle w:val="af1"/>
        <w:rPr>
          <w:rtl/>
        </w:rPr>
      </w:pPr>
      <w:r>
        <w:rPr>
          <w:rtl/>
        </w:rPr>
        <w:br/>
        <w:t>היו"ר ראובן ריבלין:</w:t>
      </w:r>
    </w:p>
    <w:p w14:paraId="1E5D7FB9" w14:textId="77777777" w:rsidR="00000000" w:rsidRDefault="000E0F03">
      <w:pPr>
        <w:pStyle w:val="a0"/>
        <w:rPr>
          <w:rtl/>
        </w:rPr>
      </w:pPr>
    </w:p>
    <w:p w14:paraId="03F98EB6" w14:textId="77777777" w:rsidR="00000000" w:rsidRDefault="000E0F03">
      <w:pPr>
        <w:pStyle w:val="a0"/>
        <w:rPr>
          <w:rFonts w:hint="cs"/>
          <w:rtl/>
        </w:rPr>
      </w:pPr>
      <w:r>
        <w:rPr>
          <w:rFonts w:hint="cs"/>
          <w:rtl/>
        </w:rPr>
        <w:t>חבר הכנסת אורון רק אומר שמאששים את - - -</w:t>
      </w:r>
    </w:p>
    <w:p w14:paraId="17E49FEE" w14:textId="77777777" w:rsidR="00000000" w:rsidRDefault="000E0F03">
      <w:pPr>
        <w:pStyle w:val="af0"/>
        <w:rPr>
          <w:rtl/>
        </w:rPr>
      </w:pPr>
      <w:r>
        <w:rPr>
          <w:rtl/>
        </w:rPr>
        <w:br/>
        <w:t>קריאות:</w:t>
      </w:r>
    </w:p>
    <w:p w14:paraId="38D82FB3" w14:textId="77777777" w:rsidR="00000000" w:rsidRDefault="000E0F03">
      <w:pPr>
        <w:pStyle w:val="a0"/>
        <w:rPr>
          <w:rtl/>
        </w:rPr>
      </w:pPr>
    </w:p>
    <w:p w14:paraId="58AAAF62" w14:textId="77777777" w:rsidR="00000000" w:rsidRDefault="000E0F03">
      <w:pPr>
        <w:pStyle w:val="a0"/>
        <w:rPr>
          <w:rFonts w:hint="cs"/>
          <w:rtl/>
        </w:rPr>
      </w:pPr>
      <w:r>
        <w:rPr>
          <w:rFonts w:hint="cs"/>
          <w:rtl/>
        </w:rPr>
        <w:t>- - -</w:t>
      </w:r>
    </w:p>
    <w:p w14:paraId="271715C6" w14:textId="77777777" w:rsidR="00000000" w:rsidRDefault="000E0F03">
      <w:pPr>
        <w:pStyle w:val="af1"/>
        <w:rPr>
          <w:rtl/>
        </w:rPr>
      </w:pPr>
      <w:r>
        <w:rPr>
          <w:rtl/>
        </w:rPr>
        <w:br/>
        <w:t>היו"ר ראובן ריבלין:</w:t>
      </w:r>
    </w:p>
    <w:p w14:paraId="3BAB183C" w14:textId="77777777" w:rsidR="00000000" w:rsidRDefault="000E0F03">
      <w:pPr>
        <w:pStyle w:val="a0"/>
        <w:rPr>
          <w:rtl/>
        </w:rPr>
      </w:pPr>
    </w:p>
    <w:p w14:paraId="2DCD7E54" w14:textId="77777777" w:rsidR="00000000" w:rsidRDefault="000E0F03">
      <w:pPr>
        <w:pStyle w:val="a0"/>
        <w:rPr>
          <w:rFonts w:hint="cs"/>
          <w:rtl/>
        </w:rPr>
      </w:pPr>
      <w:r>
        <w:rPr>
          <w:rFonts w:hint="cs"/>
          <w:rtl/>
        </w:rPr>
        <w:t xml:space="preserve">חבר הכנסת אורון, חבר הכנסת אורון. אתה רוצה לאשש את האמירה </w:t>
      </w:r>
      <w:r>
        <w:rPr>
          <w:rFonts w:hint="cs"/>
          <w:rtl/>
        </w:rPr>
        <w:t>- מה שרואים מפה לא רואים משם.</w:t>
      </w:r>
    </w:p>
    <w:p w14:paraId="3F742FC3" w14:textId="77777777" w:rsidR="00000000" w:rsidRDefault="000E0F03">
      <w:pPr>
        <w:pStyle w:val="-"/>
        <w:rPr>
          <w:rtl/>
        </w:rPr>
      </w:pPr>
      <w:r>
        <w:rPr>
          <w:rtl/>
        </w:rPr>
        <w:br/>
      </w:r>
      <w:bookmarkStart w:id="326" w:name="FS000001027T21_07_2004_15_45_10C"/>
      <w:bookmarkEnd w:id="326"/>
      <w:r>
        <w:rPr>
          <w:rtl/>
        </w:rPr>
        <w:t>גדעון סער (הליכוד):</w:t>
      </w:r>
    </w:p>
    <w:p w14:paraId="67591E1C" w14:textId="77777777" w:rsidR="00000000" w:rsidRDefault="000E0F03">
      <w:pPr>
        <w:pStyle w:val="a0"/>
        <w:rPr>
          <w:rtl/>
        </w:rPr>
      </w:pPr>
    </w:p>
    <w:p w14:paraId="60E502F1" w14:textId="77777777" w:rsidR="00000000" w:rsidRDefault="000E0F03">
      <w:pPr>
        <w:pStyle w:val="a0"/>
        <w:rPr>
          <w:rFonts w:hint="cs"/>
          <w:rtl/>
        </w:rPr>
      </w:pPr>
      <w:r>
        <w:rPr>
          <w:rFonts w:hint="cs"/>
          <w:rtl/>
        </w:rPr>
        <w:t>עכשיו אני אומר להם נגד מה הם מצביעים. הגיע ראש השב"כ - - -</w:t>
      </w:r>
    </w:p>
    <w:p w14:paraId="4CAED189" w14:textId="77777777" w:rsidR="00000000" w:rsidRDefault="000E0F03">
      <w:pPr>
        <w:pStyle w:val="af0"/>
        <w:rPr>
          <w:rFonts w:hint="cs"/>
          <w:rtl/>
        </w:rPr>
      </w:pPr>
      <w:r>
        <w:rPr>
          <w:rtl/>
        </w:rPr>
        <w:br/>
      </w:r>
    </w:p>
    <w:p w14:paraId="69A94384" w14:textId="77777777" w:rsidR="00000000" w:rsidRDefault="000E0F03">
      <w:pPr>
        <w:pStyle w:val="af0"/>
        <w:rPr>
          <w:rtl/>
        </w:rPr>
      </w:pPr>
      <w:r>
        <w:rPr>
          <w:rtl/>
        </w:rPr>
        <w:t>חיים אורון (יחד):</w:t>
      </w:r>
    </w:p>
    <w:p w14:paraId="1D901B7D" w14:textId="77777777" w:rsidR="00000000" w:rsidRDefault="000E0F03">
      <w:pPr>
        <w:pStyle w:val="a0"/>
        <w:rPr>
          <w:rtl/>
        </w:rPr>
      </w:pPr>
    </w:p>
    <w:p w14:paraId="3C7B398A" w14:textId="77777777" w:rsidR="00000000" w:rsidRDefault="000E0F03">
      <w:pPr>
        <w:pStyle w:val="a0"/>
        <w:rPr>
          <w:rFonts w:hint="cs"/>
          <w:rtl/>
        </w:rPr>
      </w:pPr>
      <w:r>
        <w:rPr>
          <w:rFonts w:hint="cs"/>
          <w:rtl/>
        </w:rPr>
        <w:t>ראש הממשלה אמר - - -</w:t>
      </w:r>
    </w:p>
    <w:p w14:paraId="5E5B46A3" w14:textId="77777777" w:rsidR="00000000" w:rsidRDefault="000E0F03">
      <w:pPr>
        <w:pStyle w:val="af1"/>
        <w:rPr>
          <w:rtl/>
        </w:rPr>
      </w:pPr>
      <w:r>
        <w:rPr>
          <w:rtl/>
        </w:rPr>
        <w:br/>
        <w:t>היו"ר ראובן ריבלין:</w:t>
      </w:r>
    </w:p>
    <w:p w14:paraId="6EB1BD71" w14:textId="77777777" w:rsidR="00000000" w:rsidRDefault="000E0F03">
      <w:pPr>
        <w:pStyle w:val="a0"/>
        <w:rPr>
          <w:rtl/>
        </w:rPr>
      </w:pPr>
    </w:p>
    <w:p w14:paraId="33BD9D46" w14:textId="77777777" w:rsidR="00000000" w:rsidRDefault="000E0F03">
      <w:pPr>
        <w:pStyle w:val="a0"/>
        <w:rPr>
          <w:rFonts w:hint="cs"/>
          <w:rtl/>
        </w:rPr>
      </w:pPr>
      <w:r>
        <w:rPr>
          <w:rFonts w:hint="cs"/>
          <w:rtl/>
        </w:rPr>
        <w:t>לא לגאול עולם פה ולא לצטט דברים בשם אומרם. אמר האומר - מה שרואים מפה לא רואים משם</w:t>
      </w:r>
      <w:r>
        <w:rPr>
          <w:rFonts w:hint="cs"/>
          <w:rtl/>
        </w:rPr>
        <w:t>, והוא מאשש את - - -</w:t>
      </w:r>
    </w:p>
    <w:p w14:paraId="0C475EC6" w14:textId="77777777" w:rsidR="00000000" w:rsidRDefault="000E0F03">
      <w:pPr>
        <w:pStyle w:val="-"/>
        <w:rPr>
          <w:rtl/>
        </w:rPr>
      </w:pPr>
      <w:r>
        <w:rPr>
          <w:rtl/>
        </w:rPr>
        <w:br/>
      </w:r>
      <w:bookmarkStart w:id="327" w:name="FS000001027T21_07_2004_15_46_53C"/>
      <w:bookmarkEnd w:id="327"/>
      <w:r>
        <w:rPr>
          <w:rtl/>
        </w:rPr>
        <w:t>גדעון סער (הליכוד):</w:t>
      </w:r>
    </w:p>
    <w:p w14:paraId="290B8B54" w14:textId="77777777" w:rsidR="00000000" w:rsidRDefault="000E0F03">
      <w:pPr>
        <w:pStyle w:val="a0"/>
        <w:rPr>
          <w:rtl/>
        </w:rPr>
      </w:pPr>
    </w:p>
    <w:p w14:paraId="3AECCE3D" w14:textId="77777777" w:rsidR="00000000" w:rsidRDefault="000E0F03">
      <w:pPr>
        <w:pStyle w:val="a0"/>
        <w:rPr>
          <w:rFonts w:hint="cs"/>
          <w:rtl/>
        </w:rPr>
      </w:pPr>
      <w:r>
        <w:rPr>
          <w:rFonts w:hint="cs"/>
          <w:rtl/>
        </w:rPr>
        <w:t xml:space="preserve">הגיע ראש השב"כ לוועדת הפנים של הכנסת כאשר הבאנו את החוק לפני שנה, ונתן נתונים - הם נכונים לאז, הם לא נכונים להיום - שלפיהם כתוצאה מאיחוד משפחות נהרגו ישראלים בפיגועי טרור, 46 הרוגים, ויותר מ-130 פצועים.  </w:t>
      </w:r>
    </w:p>
    <w:p w14:paraId="29B0C0E5" w14:textId="77777777" w:rsidR="00000000" w:rsidRDefault="000E0F03">
      <w:pPr>
        <w:pStyle w:val="af0"/>
        <w:rPr>
          <w:rtl/>
        </w:rPr>
      </w:pPr>
      <w:r>
        <w:rPr>
          <w:rtl/>
        </w:rPr>
        <w:br/>
        <w:t>יצחק הר</w:t>
      </w:r>
      <w:r>
        <w:rPr>
          <w:rtl/>
        </w:rPr>
        <w:t>צוג (העבודה-מימד):</w:t>
      </w:r>
    </w:p>
    <w:p w14:paraId="7CE4D6A6" w14:textId="77777777" w:rsidR="00000000" w:rsidRDefault="000E0F03">
      <w:pPr>
        <w:pStyle w:val="a0"/>
        <w:rPr>
          <w:rtl/>
        </w:rPr>
      </w:pPr>
    </w:p>
    <w:p w14:paraId="720B86C1" w14:textId="77777777" w:rsidR="00000000" w:rsidRDefault="000E0F03">
      <w:pPr>
        <w:pStyle w:val="a0"/>
        <w:rPr>
          <w:rFonts w:hint="cs"/>
          <w:rtl/>
        </w:rPr>
      </w:pPr>
      <w:r>
        <w:rPr>
          <w:rFonts w:hint="cs"/>
          <w:rtl/>
        </w:rPr>
        <w:t xml:space="preserve">הוא לא אמר - - - </w:t>
      </w:r>
    </w:p>
    <w:p w14:paraId="3F3D7C0C" w14:textId="77777777" w:rsidR="00000000" w:rsidRDefault="000E0F03">
      <w:pPr>
        <w:pStyle w:val="-"/>
        <w:rPr>
          <w:rtl/>
        </w:rPr>
      </w:pPr>
      <w:r>
        <w:rPr>
          <w:rFonts w:hint="cs"/>
          <w:rtl/>
        </w:rPr>
        <w:br/>
      </w:r>
      <w:bookmarkStart w:id="328" w:name="FS000001027T21_07_2004_15_49_35C"/>
      <w:bookmarkEnd w:id="328"/>
      <w:r>
        <w:rPr>
          <w:rFonts w:hint="eastAsia"/>
          <w:rtl/>
        </w:rPr>
        <w:t>גדעון</w:t>
      </w:r>
      <w:r>
        <w:rPr>
          <w:rtl/>
        </w:rPr>
        <w:t xml:space="preserve"> סער (הליכוד):</w:t>
      </w:r>
    </w:p>
    <w:p w14:paraId="34CC9B6C" w14:textId="77777777" w:rsidR="00000000" w:rsidRDefault="000E0F03">
      <w:pPr>
        <w:pStyle w:val="a0"/>
        <w:rPr>
          <w:rtl/>
        </w:rPr>
      </w:pPr>
    </w:p>
    <w:p w14:paraId="28734784" w14:textId="77777777" w:rsidR="00000000" w:rsidRDefault="000E0F03">
      <w:pPr>
        <w:pStyle w:val="a0"/>
        <w:rPr>
          <w:rFonts w:hint="cs"/>
          <w:rtl/>
        </w:rPr>
      </w:pPr>
      <w:bookmarkStart w:id="329" w:name="FS000001027T21_07_2004_15_48_44C"/>
      <w:bookmarkEnd w:id="329"/>
      <w:r>
        <w:rPr>
          <w:rFonts w:hint="cs"/>
          <w:rtl/>
        </w:rPr>
        <w:t xml:space="preserve">אתם מוכנים לתת לזה יד? זה לא מעניין אתכם? </w:t>
      </w:r>
    </w:p>
    <w:p w14:paraId="698B5F27" w14:textId="77777777" w:rsidR="00000000" w:rsidRDefault="000E0F03">
      <w:pPr>
        <w:pStyle w:val="af0"/>
        <w:rPr>
          <w:rtl/>
        </w:rPr>
      </w:pPr>
      <w:r>
        <w:rPr>
          <w:rtl/>
        </w:rPr>
        <w:br/>
        <w:t>יצחק הרצוג (העבודה-מימד):</w:t>
      </w:r>
    </w:p>
    <w:p w14:paraId="22CE50F5" w14:textId="77777777" w:rsidR="00000000" w:rsidRDefault="000E0F03">
      <w:pPr>
        <w:pStyle w:val="a0"/>
        <w:rPr>
          <w:rtl/>
        </w:rPr>
      </w:pPr>
    </w:p>
    <w:p w14:paraId="60048F29" w14:textId="77777777" w:rsidR="00000000" w:rsidRDefault="000E0F03">
      <w:pPr>
        <w:pStyle w:val="a0"/>
        <w:rPr>
          <w:rFonts w:hint="cs"/>
          <w:rtl/>
        </w:rPr>
      </w:pPr>
      <w:r>
        <w:rPr>
          <w:rFonts w:hint="cs"/>
          <w:rtl/>
        </w:rPr>
        <w:t>זו דמגוגיה - - -</w:t>
      </w:r>
    </w:p>
    <w:p w14:paraId="29F4EEAA" w14:textId="77777777" w:rsidR="00000000" w:rsidRDefault="000E0F03">
      <w:pPr>
        <w:pStyle w:val="af0"/>
        <w:rPr>
          <w:rtl/>
        </w:rPr>
      </w:pPr>
      <w:r>
        <w:rPr>
          <w:rtl/>
        </w:rPr>
        <w:br/>
        <w:t>יולי תמיר (העבודה-מימד):</w:t>
      </w:r>
    </w:p>
    <w:p w14:paraId="3474B046" w14:textId="77777777" w:rsidR="00000000" w:rsidRDefault="000E0F03">
      <w:pPr>
        <w:pStyle w:val="a0"/>
        <w:rPr>
          <w:rtl/>
        </w:rPr>
      </w:pPr>
    </w:p>
    <w:p w14:paraId="7B9B2FF6" w14:textId="77777777" w:rsidR="00000000" w:rsidRDefault="000E0F03">
      <w:pPr>
        <w:pStyle w:val="a0"/>
        <w:rPr>
          <w:rFonts w:hint="cs"/>
          <w:rtl/>
        </w:rPr>
      </w:pPr>
      <w:r>
        <w:rPr>
          <w:rFonts w:hint="cs"/>
          <w:rtl/>
        </w:rPr>
        <w:t>דמגוגיה זולה - - -</w:t>
      </w:r>
    </w:p>
    <w:p w14:paraId="0B8BFBF6" w14:textId="77777777" w:rsidR="00000000" w:rsidRDefault="000E0F03">
      <w:pPr>
        <w:pStyle w:val="-"/>
        <w:rPr>
          <w:rtl/>
        </w:rPr>
      </w:pPr>
      <w:r>
        <w:rPr>
          <w:rtl/>
        </w:rPr>
        <w:br/>
      </w:r>
      <w:bookmarkStart w:id="330" w:name="FS000001027T21_07_2004_15_50_12C"/>
      <w:bookmarkEnd w:id="330"/>
      <w:r>
        <w:rPr>
          <w:rtl/>
        </w:rPr>
        <w:t>גדעון סער (הליכוד):</w:t>
      </w:r>
    </w:p>
    <w:p w14:paraId="144DCF22" w14:textId="77777777" w:rsidR="00000000" w:rsidRDefault="000E0F03">
      <w:pPr>
        <w:pStyle w:val="a0"/>
        <w:rPr>
          <w:rtl/>
        </w:rPr>
      </w:pPr>
    </w:p>
    <w:p w14:paraId="080FF8C3" w14:textId="77777777" w:rsidR="00000000" w:rsidRDefault="000E0F03">
      <w:pPr>
        <w:pStyle w:val="a0"/>
        <w:rPr>
          <w:rFonts w:hint="cs"/>
          <w:rtl/>
        </w:rPr>
      </w:pPr>
      <w:r>
        <w:rPr>
          <w:rFonts w:hint="cs"/>
          <w:rtl/>
        </w:rPr>
        <w:t xml:space="preserve">לא. זה דם של אזרחי ישראל, זו לא דמגוגיה </w:t>
      </w:r>
      <w:r>
        <w:rPr>
          <w:rFonts w:hint="cs"/>
          <w:rtl/>
        </w:rPr>
        <w:t>זולה - - -</w:t>
      </w:r>
    </w:p>
    <w:p w14:paraId="67C70729" w14:textId="77777777" w:rsidR="00000000" w:rsidRDefault="000E0F03">
      <w:pPr>
        <w:pStyle w:val="af0"/>
        <w:rPr>
          <w:rtl/>
        </w:rPr>
      </w:pPr>
      <w:r>
        <w:rPr>
          <w:rtl/>
        </w:rPr>
        <w:br/>
        <w:t>קריאות:</w:t>
      </w:r>
    </w:p>
    <w:p w14:paraId="596AA42F" w14:textId="77777777" w:rsidR="00000000" w:rsidRDefault="000E0F03">
      <w:pPr>
        <w:pStyle w:val="a0"/>
        <w:rPr>
          <w:rtl/>
        </w:rPr>
      </w:pPr>
    </w:p>
    <w:p w14:paraId="6B297550" w14:textId="77777777" w:rsidR="00000000" w:rsidRDefault="000E0F03">
      <w:pPr>
        <w:pStyle w:val="a0"/>
        <w:rPr>
          <w:rFonts w:hint="cs"/>
          <w:rtl/>
        </w:rPr>
      </w:pPr>
      <w:r>
        <w:rPr>
          <w:rFonts w:hint="cs"/>
          <w:rtl/>
        </w:rPr>
        <w:t>- - -</w:t>
      </w:r>
    </w:p>
    <w:p w14:paraId="308680E3" w14:textId="77777777" w:rsidR="00000000" w:rsidRDefault="000E0F03">
      <w:pPr>
        <w:pStyle w:val="-"/>
        <w:rPr>
          <w:rtl/>
        </w:rPr>
      </w:pPr>
      <w:r>
        <w:rPr>
          <w:rtl/>
        </w:rPr>
        <w:br/>
      </w:r>
      <w:bookmarkStart w:id="331" w:name="FS000001027T21_07_2004_15_50_37C"/>
      <w:bookmarkEnd w:id="331"/>
      <w:r>
        <w:rPr>
          <w:rtl/>
        </w:rPr>
        <w:t>גדעון סער (הליכוד):</w:t>
      </w:r>
    </w:p>
    <w:p w14:paraId="330B6400" w14:textId="77777777" w:rsidR="00000000" w:rsidRDefault="000E0F03">
      <w:pPr>
        <w:pStyle w:val="a0"/>
        <w:rPr>
          <w:rtl/>
        </w:rPr>
      </w:pPr>
    </w:p>
    <w:p w14:paraId="57081E2E" w14:textId="77777777" w:rsidR="00000000" w:rsidRDefault="000E0F03">
      <w:pPr>
        <w:pStyle w:val="a0"/>
        <w:rPr>
          <w:rFonts w:hint="cs"/>
          <w:rtl/>
        </w:rPr>
      </w:pPr>
      <w:r>
        <w:rPr>
          <w:rFonts w:hint="cs"/>
          <w:rtl/>
        </w:rPr>
        <w:t xml:space="preserve">אתם, בשבילכם הזכות הקדושה של איחוד משפחות פלסטיניות בתוככי ישראל יותר חשובה מזכותם של אזרחי ישראל לחיות. זה סדר העדיפויות שלכם. </w:t>
      </w:r>
    </w:p>
    <w:p w14:paraId="6D7A9DCE" w14:textId="77777777" w:rsidR="00000000" w:rsidRDefault="000E0F03">
      <w:pPr>
        <w:pStyle w:val="af0"/>
        <w:rPr>
          <w:rtl/>
        </w:rPr>
      </w:pPr>
      <w:r>
        <w:rPr>
          <w:rtl/>
        </w:rPr>
        <w:br/>
        <w:t>דני יתום (העבודה-מימד):</w:t>
      </w:r>
    </w:p>
    <w:p w14:paraId="1404D289" w14:textId="77777777" w:rsidR="00000000" w:rsidRDefault="000E0F03">
      <w:pPr>
        <w:pStyle w:val="a0"/>
        <w:rPr>
          <w:rFonts w:hint="cs"/>
          <w:rtl/>
        </w:rPr>
      </w:pPr>
    </w:p>
    <w:p w14:paraId="180D9E6D" w14:textId="77777777" w:rsidR="00000000" w:rsidRDefault="000E0F03">
      <w:pPr>
        <w:pStyle w:val="a0"/>
        <w:rPr>
          <w:rFonts w:hint="cs"/>
          <w:rtl/>
        </w:rPr>
      </w:pPr>
      <w:r>
        <w:rPr>
          <w:rFonts w:hint="cs"/>
          <w:rtl/>
        </w:rPr>
        <w:t xml:space="preserve">אתה רוקד על הדם. </w:t>
      </w:r>
    </w:p>
    <w:p w14:paraId="5D83681B" w14:textId="77777777" w:rsidR="00000000" w:rsidRDefault="000E0F03">
      <w:pPr>
        <w:pStyle w:val="af0"/>
        <w:rPr>
          <w:rFonts w:hint="cs"/>
          <w:rtl/>
        </w:rPr>
      </w:pPr>
    </w:p>
    <w:p w14:paraId="153DA99B" w14:textId="77777777" w:rsidR="00000000" w:rsidRDefault="000E0F03">
      <w:pPr>
        <w:pStyle w:val="af0"/>
        <w:rPr>
          <w:rtl/>
        </w:rPr>
      </w:pPr>
      <w:r>
        <w:rPr>
          <w:rtl/>
        </w:rPr>
        <w:t>ג'מאל זחאלקה (בל"ד):</w:t>
      </w:r>
    </w:p>
    <w:p w14:paraId="79A051F5" w14:textId="77777777" w:rsidR="00000000" w:rsidRDefault="000E0F03">
      <w:pPr>
        <w:pStyle w:val="a0"/>
        <w:rPr>
          <w:rtl/>
        </w:rPr>
      </w:pPr>
    </w:p>
    <w:p w14:paraId="16751C1E" w14:textId="77777777" w:rsidR="00000000" w:rsidRDefault="000E0F03">
      <w:pPr>
        <w:pStyle w:val="a0"/>
        <w:rPr>
          <w:rFonts w:hint="cs"/>
          <w:rtl/>
        </w:rPr>
      </w:pPr>
      <w:r>
        <w:rPr>
          <w:rFonts w:hint="cs"/>
          <w:rtl/>
        </w:rPr>
        <w:t>- - -</w:t>
      </w:r>
    </w:p>
    <w:p w14:paraId="25C464F8" w14:textId="77777777" w:rsidR="00000000" w:rsidRDefault="000E0F03">
      <w:pPr>
        <w:pStyle w:val="af0"/>
        <w:rPr>
          <w:rtl/>
        </w:rPr>
      </w:pPr>
      <w:r>
        <w:rPr>
          <w:rtl/>
        </w:rPr>
        <w:br/>
        <w:t>עבד-</w:t>
      </w:r>
      <w:r>
        <w:rPr>
          <w:rtl/>
        </w:rPr>
        <w:t>אלמאלכ דהאמשה (רע"ם):</w:t>
      </w:r>
    </w:p>
    <w:p w14:paraId="7A624F2A" w14:textId="77777777" w:rsidR="00000000" w:rsidRDefault="000E0F03">
      <w:pPr>
        <w:pStyle w:val="a0"/>
        <w:rPr>
          <w:rtl/>
        </w:rPr>
      </w:pPr>
    </w:p>
    <w:p w14:paraId="2883ECA1" w14:textId="77777777" w:rsidR="00000000" w:rsidRDefault="000E0F03">
      <w:pPr>
        <w:pStyle w:val="a0"/>
        <w:rPr>
          <w:rFonts w:hint="cs"/>
          <w:rtl/>
        </w:rPr>
      </w:pPr>
      <w:r>
        <w:rPr>
          <w:rFonts w:hint="cs"/>
          <w:rtl/>
        </w:rPr>
        <w:t>- - -</w:t>
      </w:r>
    </w:p>
    <w:p w14:paraId="6819A564" w14:textId="77777777" w:rsidR="00000000" w:rsidRDefault="000E0F03">
      <w:pPr>
        <w:pStyle w:val="af0"/>
        <w:rPr>
          <w:rtl/>
        </w:rPr>
      </w:pPr>
      <w:r>
        <w:rPr>
          <w:rtl/>
        </w:rPr>
        <w:br/>
        <w:t>קריאות:</w:t>
      </w:r>
    </w:p>
    <w:p w14:paraId="3AEAE36A" w14:textId="77777777" w:rsidR="00000000" w:rsidRDefault="000E0F03">
      <w:pPr>
        <w:pStyle w:val="a0"/>
        <w:rPr>
          <w:rtl/>
        </w:rPr>
      </w:pPr>
    </w:p>
    <w:p w14:paraId="60233D89" w14:textId="77777777" w:rsidR="00000000" w:rsidRDefault="000E0F03">
      <w:pPr>
        <w:pStyle w:val="a0"/>
        <w:rPr>
          <w:rFonts w:hint="cs"/>
          <w:rtl/>
        </w:rPr>
      </w:pPr>
      <w:r>
        <w:rPr>
          <w:rFonts w:hint="cs"/>
          <w:rtl/>
        </w:rPr>
        <w:t>- - -</w:t>
      </w:r>
    </w:p>
    <w:p w14:paraId="42FC9D6A" w14:textId="77777777" w:rsidR="00000000" w:rsidRDefault="000E0F03">
      <w:pPr>
        <w:pStyle w:val="af0"/>
        <w:rPr>
          <w:rtl/>
        </w:rPr>
      </w:pPr>
      <w:r>
        <w:rPr>
          <w:rtl/>
        </w:rPr>
        <w:br/>
        <w:t>רומן ברונפמן (יחד):</w:t>
      </w:r>
    </w:p>
    <w:p w14:paraId="702FD3E1" w14:textId="77777777" w:rsidR="00000000" w:rsidRDefault="000E0F03">
      <w:pPr>
        <w:pStyle w:val="a0"/>
        <w:rPr>
          <w:rtl/>
        </w:rPr>
      </w:pPr>
    </w:p>
    <w:p w14:paraId="75E05FE9" w14:textId="77777777" w:rsidR="00000000" w:rsidRDefault="000E0F03">
      <w:pPr>
        <w:pStyle w:val="a0"/>
        <w:rPr>
          <w:rFonts w:hint="cs"/>
          <w:rtl/>
        </w:rPr>
      </w:pPr>
      <w:r>
        <w:rPr>
          <w:rFonts w:hint="cs"/>
          <w:rtl/>
        </w:rPr>
        <w:t>דמגוג בה"א הידיעה - - -</w:t>
      </w:r>
    </w:p>
    <w:p w14:paraId="3BCC738B" w14:textId="77777777" w:rsidR="00000000" w:rsidRDefault="000E0F03">
      <w:pPr>
        <w:pStyle w:val="af1"/>
        <w:rPr>
          <w:rtl/>
        </w:rPr>
      </w:pPr>
      <w:r>
        <w:rPr>
          <w:rtl/>
        </w:rPr>
        <w:br/>
        <w:t>היו"ר ראובן ריבלין:</w:t>
      </w:r>
    </w:p>
    <w:p w14:paraId="2D7965C0" w14:textId="77777777" w:rsidR="00000000" w:rsidRDefault="000E0F03">
      <w:pPr>
        <w:pStyle w:val="a0"/>
        <w:rPr>
          <w:rtl/>
        </w:rPr>
      </w:pPr>
    </w:p>
    <w:p w14:paraId="254150D1" w14:textId="77777777" w:rsidR="00000000" w:rsidRDefault="000E0F03">
      <w:pPr>
        <w:pStyle w:val="a0"/>
        <w:rPr>
          <w:rFonts w:hint="cs"/>
          <w:rtl/>
        </w:rPr>
      </w:pPr>
      <w:r>
        <w:rPr>
          <w:rFonts w:hint="cs"/>
          <w:rtl/>
        </w:rPr>
        <w:t>אני עצרתי את השעון. רבותי. רבותי. חברי הכנסת ברונפמן, אורון, גלאון, כהן ושריד, הוא לא מתייחס אליכם.</w:t>
      </w:r>
    </w:p>
    <w:p w14:paraId="55C62223" w14:textId="77777777" w:rsidR="00000000" w:rsidRDefault="000E0F03">
      <w:pPr>
        <w:pStyle w:val="a0"/>
        <w:ind w:firstLine="0"/>
        <w:rPr>
          <w:rFonts w:hint="cs"/>
          <w:rtl/>
        </w:rPr>
      </w:pPr>
    </w:p>
    <w:p w14:paraId="2D188C1B" w14:textId="77777777" w:rsidR="00000000" w:rsidRDefault="000E0F03">
      <w:pPr>
        <w:pStyle w:val="-"/>
        <w:rPr>
          <w:rtl/>
        </w:rPr>
      </w:pPr>
      <w:bookmarkStart w:id="332" w:name="FS000001027T21_07_2004_14_50_46"/>
      <w:bookmarkStart w:id="333" w:name="FS000001027T21_07_2004_14_50_52C"/>
      <w:bookmarkStart w:id="334" w:name="FS000001027T21_07_2004_14_50_48C"/>
      <w:bookmarkEnd w:id="332"/>
      <w:r>
        <w:rPr>
          <w:rFonts w:hint="eastAsia"/>
          <w:rtl/>
        </w:rPr>
        <w:t>גדעון</w:t>
      </w:r>
      <w:r>
        <w:rPr>
          <w:rtl/>
        </w:rPr>
        <w:t xml:space="preserve"> סער (הליכוד):</w:t>
      </w:r>
    </w:p>
    <w:p w14:paraId="21C3B729" w14:textId="77777777" w:rsidR="00000000" w:rsidRDefault="000E0F03">
      <w:pPr>
        <w:pStyle w:val="a0"/>
        <w:rPr>
          <w:rFonts w:hint="cs"/>
          <w:rtl/>
        </w:rPr>
      </w:pPr>
    </w:p>
    <w:p w14:paraId="6C566114" w14:textId="77777777" w:rsidR="00000000" w:rsidRDefault="000E0F03">
      <w:pPr>
        <w:pStyle w:val="a0"/>
        <w:rPr>
          <w:rFonts w:hint="cs"/>
          <w:rtl/>
        </w:rPr>
      </w:pPr>
      <w:r>
        <w:rPr>
          <w:rFonts w:hint="cs"/>
          <w:rtl/>
        </w:rPr>
        <w:t>ראש השב"כ אמר זאת, וא</w:t>
      </w:r>
      <w:r>
        <w:rPr>
          <w:rFonts w:hint="cs"/>
          <w:rtl/>
        </w:rPr>
        <w:t>פשר לבדוק בפרוטוקולים.</w:t>
      </w:r>
    </w:p>
    <w:p w14:paraId="48D73D84" w14:textId="77777777" w:rsidR="00000000" w:rsidRDefault="000E0F03">
      <w:pPr>
        <w:pStyle w:val="a0"/>
        <w:rPr>
          <w:rFonts w:hint="cs"/>
          <w:rtl/>
        </w:rPr>
      </w:pPr>
    </w:p>
    <w:p w14:paraId="045FD789" w14:textId="77777777" w:rsidR="00000000" w:rsidRDefault="000E0F03">
      <w:pPr>
        <w:pStyle w:val="af1"/>
        <w:rPr>
          <w:rtl/>
        </w:rPr>
      </w:pPr>
      <w:r>
        <w:rPr>
          <w:rtl/>
        </w:rPr>
        <w:t>היו"ר ראובן ריבלין:</w:t>
      </w:r>
    </w:p>
    <w:p w14:paraId="6BDC496E" w14:textId="77777777" w:rsidR="00000000" w:rsidRDefault="000E0F03">
      <w:pPr>
        <w:pStyle w:val="a0"/>
        <w:rPr>
          <w:rtl/>
        </w:rPr>
      </w:pPr>
    </w:p>
    <w:p w14:paraId="7CF9F6AB" w14:textId="77777777" w:rsidR="00000000" w:rsidRDefault="000E0F03">
      <w:pPr>
        <w:pStyle w:val="a0"/>
        <w:rPr>
          <w:rFonts w:hint="cs"/>
          <w:rtl/>
        </w:rPr>
      </w:pPr>
      <w:r>
        <w:rPr>
          <w:rFonts w:hint="cs"/>
          <w:rtl/>
        </w:rPr>
        <w:t xml:space="preserve">אתם לא שיניתם את דעתכם מאז, ולא משנים את דעתכם היום. הוא פונה לחברת הכנסת תמיר, שחבריה בממשלה הצביעו. כך הוא אומר. נדמה לי שאני יכול להעיד לטובתו בעניין זה. זאת העובדה. </w:t>
      </w:r>
    </w:p>
    <w:p w14:paraId="1C790C1D" w14:textId="77777777" w:rsidR="00000000" w:rsidRDefault="000E0F03">
      <w:pPr>
        <w:pStyle w:val="a0"/>
        <w:rPr>
          <w:rFonts w:hint="cs"/>
          <w:rtl/>
        </w:rPr>
      </w:pPr>
    </w:p>
    <w:p w14:paraId="6AD2701A" w14:textId="77777777" w:rsidR="00000000" w:rsidRDefault="000E0F03">
      <w:pPr>
        <w:pStyle w:val="af0"/>
        <w:rPr>
          <w:rtl/>
        </w:rPr>
      </w:pPr>
      <w:r>
        <w:rPr>
          <w:rFonts w:hint="eastAsia"/>
          <w:rtl/>
        </w:rPr>
        <w:t>קריאות</w:t>
      </w:r>
      <w:r>
        <w:rPr>
          <w:rtl/>
        </w:rPr>
        <w:t>:</w:t>
      </w:r>
    </w:p>
    <w:p w14:paraId="26237ECC" w14:textId="77777777" w:rsidR="00000000" w:rsidRDefault="000E0F03">
      <w:pPr>
        <w:pStyle w:val="a0"/>
        <w:rPr>
          <w:rFonts w:hint="cs"/>
          <w:rtl/>
        </w:rPr>
      </w:pPr>
    </w:p>
    <w:p w14:paraId="3AC41A92" w14:textId="77777777" w:rsidR="00000000" w:rsidRDefault="000E0F03">
      <w:pPr>
        <w:pStyle w:val="a0"/>
        <w:rPr>
          <w:rFonts w:hint="cs"/>
          <w:rtl/>
        </w:rPr>
      </w:pPr>
      <w:r>
        <w:rPr>
          <w:rFonts w:hint="cs"/>
          <w:rtl/>
        </w:rPr>
        <w:t>- - -</w:t>
      </w:r>
    </w:p>
    <w:p w14:paraId="103C314D" w14:textId="77777777" w:rsidR="00000000" w:rsidRDefault="000E0F03">
      <w:pPr>
        <w:pStyle w:val="a0"/>
        <w:rPr>
          <w:rFonts w:hint="cs"/>
          <w:rtl/>
        </w:rPr>
      </w:pPr>
    </w:p>
    <w:p w14:paraId="703C1DC7" w14:textId="77777777" w:rsidR="00000000" w:rsidRDefault="000E0F03">
      <w:pPr>
        <w:pStyle w:val="af1"/>
        <w:rPr>
          <w:rtl/>
        </w:rPr>
      </w:pPr>
      <w:r>
        <w:rPr>
          <w:rtl/>
        </w:rPr>
        <w:t>היו"ר ראובן ריבלין:</w:t>
      </w:r>
    </w:p>
    <w:p w14:paraId="4D4F4E15" w14:textId="77777777" w:rsidR="00000000" w:rsidRDefault="000E0F03">
      <w:pPr>
        <w:pStyle w:val="a0"/>
        <w:rPr>
          <w:rtl/>
        </w:rPr>
      </w:pPr>
    </w:p>
    <w:p w14:paraId="76735FF4" w14:textId="77777777" w:rsidR="00000000" w:rsidRDefault="000E0F03">
      <w:pPr>
        <w:pStyle w:val="a0"/>
        <w:rPr>
          <w:rFonts w:hint="cs"/>
          <w:rtl/>
        </w:rPr>
      </w:pPr>
      <w:r>
        <w:rPr>
          <w:rFonts w:hint="cs"/>
          <w:rtl/>
        </w:rPr>
        <w:t xml:space="preserve">לא </w:t>
      </w:r>
      <w:r>
        <w:rPr>
          <w:rFonts w:hint="cs"/>
          <w:rtl/>
        </w:rPr>
        <w:t>פונים אליכם, למה אתם צועקים? חבר הכנסת דהאמשה, הוא לא פנה אליך, הוא פנה אל אנשי מפלגת העבודה. למה אתה צועק עליו? הוא לא פנה אליך, הוא לא אמר ששינית את דעתך.</w:t>
      </w:r>
    </w:p>
    <w:p w14:paraId="43351C29" w14:textId="77777777" w:rsidR="00000000" w:rsidRDefault="000E0F03">
      <w:pPr>
        <w:pStyle w:val="a0"/>
        <w:rPr>
          <w:rFonts w:hint="cs"/>
          <w:rtl/>
        </w:rPr>
      </w:pPr>
    </w:p>
    <w:p w14:paraId="678628EF" w14:textId="77777777" w:rsidR="00000000" w:rsidRDefault="000E0F03">
      <w:pPr>
        <w:pStyle w:val="-"/>
        <w:rPr>
          <w:rtl/>
        </w:rPr>
      </w:pPr>
      <w:r>
        <w:rPr>
          <w:rtl/>
        </w:rPr>
        <w:t>גדעון סער (הליכוד):</w:t>
      </w:r>
    </w:p>
    <w:p w14:paraId="20DD4313" w14:textId="77777777" w:rsidR="00000000" w:rsidRDefault="000E0F03">
      <w:pPr>
        <w:pStyle w:val="a0"/>
        <w:rPr>
          <w:rFonts w:hint="cs"/>
          <w:rtl/>
        </w:rPr>
      </w:pPr>
    </w:p>
    <w:p w14:paraId="6362F91B" w14:textId="77777777" w:rsidR="00000000" w:rsidRDefault="000E0F03">
      <w:pPr>
        <w:pStyle w:val="a0"/>
        <w:rPr>
          <w:rFonts w:hint="cs"/>
          <w:rtl/>
        </w:rPr>
      </w:pPr>
      <w:r>
        <w:rPr>
          <w:rFonts w:hint="cs"/>
          <w:rtl/>
        </w:rPr>
        <w:t>אם הייתי היום בתפקיד שהייתי בו אז, דהיינו מזכיר הממשלה, היתה לי גישה לסטנוגרמ</w:t>
      </w:r>
      <w:r>
        <w:rPr>
          <w:rFonts w:hint="cs"/>
          <w:rtl/>
        </w:rPr>
        <w:t>ות של ישיבות הממשלה, הייתי יכול להבין מה אמרו השרים שיושבים פה והיום הם חברי כנסת, מה הם אמרו כאשר זה נדון בממשלה. אני בטוח שלא רק שהצבעתם בעד, אלא גם סנגרתם על זה בהתלהבות. אין לי ספק בדבר הזה.</w:t>
      </w:r>
    </w:p>
    <w:p w14:paraId="66FB6C67" w14:textId="77777777" w:rsidR="00000000" w:rsidRDefault="000E0F03">
      <w:pPr>
        <w:pStyle w:val="a0"/>
        <w:rPr>
          <w:rFonts w:hint="cs"/>
          <w:rtl/>
        </w:rPr>
      </w:pPr>
    </w:p>
    <w:p w14:paraId="567AA553" w14:textId="77777777" w:rsidR="00000000" w:rsidRDefault="000E0F03">
      <w:pPr>
        <w:pStyle w:val="a0"/>
        <w:ind w:firstLine="0"/>
        <w:rPr>
          <w:rFonts w:hint="cs"/>
          <w:rtl/>
        </w:rPr>
      </w:pPr>
      <w:r>
        <w:rPr>
          <w:rFonts w:hint="cs"/>
          <w:rtl/>
        </w:rPr>
        <w:tab/>
      </w:r>
      <w:bookmarkEnd w:id="333"/>
      <w:bookmarkEnd w:id="334"/>
      <w:r>
        <w:rPr>
          <w:rFonts w:hint="cs"/>
          <w:rtl/>
        </w:rPr>
        <w:t>השר בן-אליעזר היה שר הביטחון. הוא היה שר הביטחון. יש ספק שד</w:t>
      </w:r>
      <w:r>
        <w:rPr>
          <w:rFonts w:hint="cs"/>
          <w:rtl/>
        </w:rPr>
        <w:t>בר כזה היה מגיע לממשלה בלי תמיכתו הנלהבת?</w:t>
      </w:r>
    </w:p>
    <w:p w14:paraId="3A254F4C" w14:textId="77777777" w:rsidR="00000000" w:rsidRDefault="000E0F03">
      <w:pPr>
        <w:pStyle w:val="a0"/>
        <w:ind w:firstLine="0"/>
        <w:rPr>
          <w:rFonts w:hint="cs"/>
          <w:rtl/>
        </w:rPr>
      </w:pPr>
    </w:p>
    <w:p w14:paraId="445FF0E6" w14:textId="77777777" w:rsidR="00000000" w:rsidRDefault="000E0F03">
      <w:pPr>
        <w:pStyle w:val="af0"/>
        <w:rPr>
          <w:rtl/>
        </w:rPr>
      </w:pPr>
      <w:r>
        <w:rPr>
          <w:rFonts w:hint="eastAsia"/>
          <w:rtl/>
        </w:rPr>
        <w:t>מתן</w:t>
      </w:r>
      <w:r>
        <w:rPr>
          <w:rtl/>
        </w:rPr>
        <w:t xml:space="preserve"> וילנאי (העבודה-מימד):</w:t>
      </w:r>
    </w:p>
    <w:p w14:paraId="2FA97CAD" w14:textId="77777777" w:rsidR="00000000" w:rsidRDefault="000E0F03">
      <w:pPr>
        <w:pStyle w:val="a0"/>
        <w:rPr>
          <w:rFonts w:hint="cs"/>
          <w:rtl/>
        </w:rPr>
      </w:pPr>
    </w:p>
    <w:p w14:paraId="1420B984" w14:textId="77777777" w:rsidR="00000000" w:rsidRDefault="000E0F03">
      <w:pPr>
        <w:pStyle w:val="a0"/>
        <w:rPr>
          <w:rFonts w:hint="cs"/>
          <w:rtl/>
        </w:rPr>
      </w:pPr>
      <w:r>
        <w:rPr>
          <w:rFonts w:hint="cs"/>
          <w:rtl/>
        </w:rPr>
        <w:t>- - -</w:t>
      </w:r>
    </w:p>
    <w:p w14:paraId="4679A710" w14:textId="77777777" w:rsidR="00000000" w:rsidRDefault="000E0F03">
      <w:pPr>
        <w:pStyle w:val="a0"/>
        <w:rPr>
          <w:rFonts w:hint="cs"/>
          <w:rtl/>
        </w:rPr>
      </w:pPr>
    </w:p>
    <w:p w14:paraId="440AEDCC" w14:textId="77777777" w:rsidR="00000000" w:rsidRDefault="000E0F03">
      <w:pPr>
        <w:pStyle w:val="-"/>
        <w:rPr>
          <w:rtl/>
        </w:rPr>
      </w:pPr>
      <w:bookmarkStart w:id="335" w:name="FS000001027T21_07_2004_14_55_34C"/>
      <w:bookmarkEnd w:id="335"/>
      <w:r>
        <w:rPr>
          <w:rtl/>
        </w:rPr>
        <w:t>גדעון סער (הליכוד):</w:t>
      </w:r>
    </w:p>
    <w:p w14:paraId="725194E8" w14:textId="77777777" w:rsidR="00000000" w:rsidRDefault="000E0F03">
      <w:pPr>
        <w:pStyle w:val="a0"/>
        <w:rPr>
          <w:rtl/>
        </w:rPr>
      </w:pPr>
    </w:p>
    <w:p w14:paraId="3ECA7467" w14:textId="77777777" w:rsidR="00000000" w:rsidRDefault="000E0F03">
      <w:pPr>
        <w:pStyle w:val="a0"/>
        <w:rPr>
          <w:rFonts w:hint="cs"/>
          <w:rtl/>
        </w:rPr>
      </w:pPr>
      <w:r>
        <w:rPr>
          <w:rFonts w:hint="cs"/>
          <w:rtl/>
        </w:rPr>
        <w:t xml:space="preserve">היועץ המשפטי לממשלה, אז היה עדיין משנה ליועץ המשפטי לממשלה, הגיע לוועדת הפנים והגן על זה במלוא כוחו. הדבר הזה הוא גם דבר מידתי. מדוע הוא מידתי? </w:t>
      </w:r>
    </w:p>
    <w:p w14:paraId="77E07173" w14:textId="77777777" w:rsidR="00000000" w:rsidRDefault="000E0F03">
      <w:pPr>
        <w:pStyle w:val="af0"/>
        <w:rPr>
          <w:rtl/>
        </w:rPr>
      </w:pPr>
    </w:p>
    <w:p w14:paraId="786D4767" w14:textId="77777777" w:rsidR="00000000" w:rsidRDefault="000E0F03">
      <w:pPr>
        <w:pStyle w:val="af0"/>
        <w:rPr>
          <w:rtl/>
        </w:rPr>
      </w:pPr>
      <w:r>
        <w:rPr>
          <w:rFonts w:hint="eastAsia"/>
          <w:rtl/>
        </w:rPr>
        <w:t>זהבה</w:t>
      </w:r>
      <w:r>
        <w:rPr>
          <w:rtl/>
        </w:rPr>
        <w:t xml:space="preserve"> גלאון (</w:t>
      </w:r>
      <w:r>
        <w:rPr>
          <w:rtl/>
        </w:rPr>
        <w:t>יחד):</w:t>
      </w:r>
    </w:p>
    <w:p w14:paraId="135939B9" w14:textId="77777777" w:rsidR="00000000" w:rsidRDefault="000E0F03">
      <w:pPr>
        <w:pStyle w:val="a0"/>
        <w:rPr>
          <w:rFonts w:hint="cs"/>
          <w:rtl/>
        </w:rPr>
      </w:pPr>
    </w:p>
    <w:p w14:paraId="6108390F" w14:textId="77777777" w:rsidR="00000000" w:rsidRDefault="000E0F03">
      <w:pPr>
        <w:pStyle w:val="a0"/>
        <w:rPr>
          <w:rFonts w:hint="cs"/>
          <w:rtl/>
        </w:rPr>
      </w:pPr>
      <w:r>
        <w:rPr>
          <w:rFonts w:hint="cs"/>
          <w:rtl/>
        </w:rPr>
        <w:t>מה זה מידתי?</w:t>
      </w:r>
    </w:p>
    <w:p w14:paraId="1381DFE6" w14:textId="77777777" w:rsidR="00000000" w:rsidRDefault="000E0F03">
      <w:pPr>
        <w:pStyle w:val="a0"/>
        <w:rPr>
          <w:rFonts w:hint="cs"/>
          <w:rtl/>
        </w:rPr>
      </w:pPr>
    </w:p>
    <w:p w14:paraId="78774029" w14:textId="77777777" w:rsidR="00000000" w:rsidRDefault="000E0F03">
      <w:pPr>
        <w:pStyle w:val="-"/>
        <w:rPr>
          <w:rtl/>
        </w:rPr>
      </w:pPr>
      <w:bookmarkStart w:id="336" w:name="FS000001027T21_07_2004_14_56_28C"/>
      <w:bookmarkEnd w:id="336"/>
      <w:r>
        <w:rPr>
          <w:rtl/>
        </w:rPr>
        <w:t>גדעון סער (הליכוד):</w:t>
      </w:r>
    </w:p>
    <w:p w14:paraId="11E55B49" w14:textId="77777777" w:rsidR="00000000" w:rsidRDefault="000E0F03">
      <w:pPr>
        <w:pStyle w:val="a0"/>
        <w:rPr>
          <w:rtl/>
        </w:rPr>
      </w:pPr>
    </w:p>
    <w:p w14:paraId="26EBB2B3" w14:textId="77777777" w:rsidR="00000000" w:rsidRDefault="000E0F03">
      <w:pPr>
        <w:pStyle w:val="a0"/>
        <w:rPr>
          <w:rFonts w:hint="cs"/>
          <w:rtl/>
        </w:rPr>
      </w:pPr>
      <w:r>
        <w:rPr>
          <w:rFonts w:hint="cs"/>
          <w:rtl/>
        </w:rPr>
        <w:t>אני אסביר לך, חברת הכנסת גלאון. מידתי זה שאנחנו מבקשים להאריך את הצו עד 5 בפברואר 2005. לא לחמש שנים, לא לעשר שנים.</w:t>
      </w:r>
    </w:p>
    <w:p w14:paraId="3B3332D4" w14:textId="77777777" w:rsidR="00000000" w:rsidRDefault="000E0F03">
      <w:pPr>
        <w:pStyle w:val="a0"/>
        <w:rPr>
          <w:rFonts w:hint="cs"/>
          <w:rtl/>
        </w:rPr>
      </w:pPr>
    </w:p>
    <w:p w14:paraId="3631B287" w14:textId="77777777" w:rsidR="00000000" w:rsidRDefault="000E0F03">
      <w:pPr>
        <w:pStyle w:val="af0"/>
        <w:rPr>
          <w:rtl/>
        </w:rPr>
      </w:pPr>
      <w:r>
        <w:rPr>
          <w:rFonts w:hint="eastAsia"/>
          <w:rtl/>
        </w:rPr>
        <w:t>זהבה</w:t>
      </w:r>
      <w:r>
        <w:rPr>
          <w:rtl/>
        </w:rPr>
        <w:t xml:space="preserve"> גלאון (יחד):</w:t>
      </w:r>
    </w:p>
    <w:p w14:paraId="2B9AB1C5" w14:textId="77777777" w:rsidR="00000000" w:rsidRDefault="000E0F03">
      <w:pPr>
        <w:pStyle w:val="a0"/>
        <w:rPr>
          <w:rFonts w:hint="cs"/>
          <w:rtl/>
        </w:rPr>
      </w:pPr>
    </w:p>
    <w:p w14:paraId="68A2AC67" w14:textId="77777777" w:rsidR="00000000" w:rsidRDefault="000E0F03">
      <w:pPr>
        <w:pStyle w:val="a0"/>
        <w:rPr>
          <w:rFonts w:hint="cs"/>
          <w:rtl/>
        </w:rPr>
      </w:pPr>
      <w:r>
        <w:rPr>
          <w:rFonts w:hint="cs"/>
          <w:rtl/>
        </w:rPr>
        <w:t>למה לחצי שנה? אתם פוחדים מהאמריקנים?</w:t>
      </w:r>
    </w:p>
    <w:p w14:paraId="43BCE374" w14:textId="77777777" w:rsidR="00000000" w:rsidRDefault="000E0F03">
      <w:pPr>
        <w:pStyle w:val="a0"/>
        <w:rPr>
          <w:rFonts w:hint="cs"/>
          <w:rtl/>
        </w:rPr>
      </w:pPr>
    </w:p>
    <w:p w14:paraId="406EB288" w14:textId="77777777" w:rsidR="00000000" w:rsidRDefault="000E0F03">
      <w:pPr>
        <w:pStyle w:val="af0"/>
        <w:rPr>
          <w:rtl/>
        </w:rPr>
      </w:pPr>
      <w:r>
        <w:rPr>
          <w:rFonts w:hint="eastAsia"/>
          <w:rtl/>
        </w:rPr>
        <w:t>טלב</w:t>
      </w:r>
      <w:r>
        <w:rPr>
          <w:rtl/>
        </w:rPr>
        <w:t xml:space="preserve"> אלסאנע (רע"ם):</w:t>
      </w:r>
    </w:p>
    <w:p w14:paraId="71C3D9A1" w14:textId="77777777" w:rsidR="00000000" w:rsidRDefault="000E0F03">
      <w:pPr>
        <w:pStyle w:val="a0"/>
        <w:rPr>
          <w:rFonts w:hint="cs"/>
          <w:rtl/>
        </w:rPr>
      </w:pPr>
    </w:p>
    <w:p w14:paraId="0180E79C" w14:textId="77777777" w:rsidR="00000000" w:rsidRDefault="000E0F03">
      <w:pPr>
        <w:pStyle w:val="a0"/>
        <w:rPr>
          <w:rFonts w:hint="cs"/>
          <w:rtl/>
        </w:rPr>
      </w:pPr>
      <w:r>
        <w:rPr>
          <w:rFonts w:hint="cs"/>
          <w:rtl/>
        </w:rPr>
        <w:t>באיזו מדינה יש דבר כ</w:t>
      </w:r>
      <w:r>
        <w:rPr>
          <w:rFonts w:hint="cs"/>
          <w:rtl/>
        </w:rPr>
        <w:t xml:space="preserve">זה? באיזו מדינה יש חוק כזה גזעני? </w:t>
      </w:r>
    </w:p>
    <w:p w14:paraId="4941F15C" w14:textId="77777777" w:rsidR="00000000" w:rsidRDefault="000E0F03">
      <w:pPr>
        <w:pStyle w:val="a0"/>
        <w:rPr>
          <w:rFonts w:hint="cs"/>
          <w:rtl/>
        </w:rPr>
      </w:pPr>
    </w:p>
    <w:p w14:paraId="01D53E47" w14:textId="77777777" w:rsidR="00000000" w:rsidRDefault="000E0F03">
      <w:pPr>
        <w:pStyle w:val="-"/>
        <w:rPr>
          <w:rtl/>
        </w:rPr>
      </w:pPr>
      <w:bookmarkStart w:id="337" w:name="FS000001027T21_07_2004_14_57_44C"/>
      <w:bookmarkEnd w:id="337"/>
      <w:r>
        <w:rPr>
          <w:rtl/>
        </w:rPr>
        <w:t>גדעון סער (הליכוד):</w:t>
      </w:r>
    </w:p>
    <w:p w14:paraId="6CC2DF4A" w14:textId="77777777" w:rsidR="00000000" w:rsidRDefault="000E0F03">
      <w:pPr>
        <w:pStyle w:val="a0"/>
        <w:rPr>
          <w:rtl/>
        </w:rPr>
      </w:pPr>
    </w:p>
    <w:p w14:paraId="0AFD0E41" w14:textId="77777777" w:rsidR="00000000" w:rsidRDefault="000E0F03">
      <w:pPr>
        <w:pStyle w:val="a0"/>
        <w:rPr>
          <w:rFonts w:hint="cs"/>
          <w:rtl/>
        </w:rPr>
      </w:pPr>
      <w:r>
        <w:rPr>
          <w:rFonts w:hint="cs"/>
          <w:rtl/>
        </w:rPr>
        <w:t>למה אנחנו עושים את זה? אני רוצה שתביני.</w:t>
      </w:r>
    </w:p>
    <w:p w14:paraId="29187B1A" w14:textId="77777777" w:rsidR="00000000" w:rsidRDefault="000E0F03">
      <w:pPr>
        <w:pStyle w:val="a0"/>
        <w:rPr>
          <w:rFonts w:hint="cs"/>
          <w:rtl/>
        </w:rPr>
      </w:pPr>
    </w:p>
    <w:p w14:paraId="2B3763B9" w14:textId="77777777" w:rsidR="00000000" w:rsidRDefault="000E0F03">
      <w:pPr>
        <w:pStyle w:val="af1"/>
        <w:rPr>
          <w:rtl/>
        </w:rPr>
      </w:pPr>
      <w:r>
        <w:rPr>
          <w:rtl/>
        </w:rPr>
        <w:t>היו"ר ראובן ריבלין:</w:t>
      </w:r>
    </w:p>
    <w:p w14:paraId="06F96A6E" w14:textId="77777777" w:rsidR="00000000" w:rsidRDefault="000E0F03">
      <w:pPr>
        <w:pStyle w:val="a0"/>
        <w:rPr>
          <w:rtl/>
        </w:rPr>
      </w:pPr>
    </w:p>
    <w:p w14:paraId="2974B69C" w14:textId="77777777" w:rsidR="00000000" w:rsidRDefault="000E0F03">
      <w:pPr>
        <w:pStyle w:val="a0"/>
        <w:rPr>
          <w:rFonts w:hint="cs"/>
          <w:rtl/>
        </w:rPr>
      </w:pPr>
      <w:r>
        <w:rPr>
          <w:rFonts w:hint="cs"/>
          <w:rtl/>
        </w:rPr>
        <w:t>רבותי - - -</w:t>
      </w:r>
    </w:p>
    <w:p w14:paraId="7D8E3E6F" w14:textId="77777777" w:rsidR="00000000" w:rsidRDefault="000E0F03">
      <w:pPr>
        <w:pStyle w:val="a0"/>
        <w:rPr>
          <w:rFonts w:hint="cs"/>
          <w:rtl/>
        </w:rPr>
      </w:pPr>
    </w:p>
    <w:p w14:paraId="54FE1844" w14:textId="77777777" w:rsidR="00000000" w:rsidRDefault="000E0F03">
      <w:pPr>
        <w:pStyle w:val="af0"/>
        <w:rPr>
          <w:rtl/>
        </w:rPr>
      </w:pPr>
      <w:r>
        <w:rPr>
          <w:rFonts w:hint="eastAsia"/>
          <w:rtl/>
        </w:rPr>
        <w:t>זהבה</w:t>
      </w:r>
      <w:r>
        <w:rPr>
          <w:rtl/>
        </w:rPr>
        <w:t xml:space="preserve"> גלאון (יחד):</w:t>
      </w:r>
    </w:p>
    <w:p w14:paraId="32F5D0EE" w14:textId="77777777" w:rsidR="00000000" w:rsidRDefault="000E0F03">
      <w:pPr>
        <w:pStyle w:val="a0"/>
        <w:rPr>
          <w:rFonts w:hint="cs"/>
          <w:rtl/>
        </w:rPr>
      </w:pPr>
    </w:p>
    <w:p w14:paraId="1B5D0757" w14:textId="77777777" w:rsidR="00000000" w:rsidRDefault="000E0F03">
      <w:pPr>
        <w:pStyle w:val="a0"/>
        <w:rPr>
          <w:rFonts w:hint="cs"/>
          <w:rtl/>
        </w:rPr>
      </w:pPr>
      <w:r>
        <w:rPr>
          <w:rFonts w:hint="cs"/>
          <w:rtl/>
        </w:rPr>
        <w:t>אתם פוחדים מהאמריקנים.</w:t>
      </w:r>
    </w:p>
    <w:p w14:paraId="5AEF5604" w14:textId="77777777" w:rsidR="00000000" w:rsidRDefault="000E0F03">
      <w:pPr>
        <w:pStyle w:val="a0"/>
        <w:rPr>
          <w:rFonts w:hint="cs"/>
          <w:rtl/>
        </w:rPr>
      </w:pPr>
    </w:p>
    <w:p w14:paraId="2AC3C73F" w14:textId="77777777" w:rsidR="00000000" w:rsidRDefault="000E0F03">
      <w:pPr>
        <w:pStyle w:val="af1"/>
        <w:rPr>
          <w:rtl/>
        </w:rPr>
      </w:pPr>
      <w:r>
        <w:rPr>
          <w:rtl/>
        </w:rPr>
        <w:t>היו"ר ראובן ריבלין:</w:t>
      </w:r>
    </w:p>
    <w:p w14:paraId="33BF9607" w14:textId="77777777" w:rsidR="00000000" w:rsidRDefault="000E0F03">
      <w:pPr>
        <w:pStyle w:val="a0"/>
        <w:rPr>
          <w:rtl/>
        </w:rPr>
      </w:pPr>
    </w:p>
    <w:p w14:paraId="57EB51B9" w14:textId="77777777" w:rsidR="00000000" w:rsidRDefault="000E0F03">
      <w:pPr>
        <w:pStyle w:val="a0"/>
        <w:rPr>
          <w:rFonts w:hint="cs"/>
          <w:rtl/>
        </w:rPr>
      </w:pPr>
      <w:r>
        <w:rPr>
          <w:rFonts w:hint="cs"/>
          <w:rtl/>
        </w:rPr>
        <w:t>חברת הכנסת גלאון, אמרת את דעתך. נתנו לך ארבע דקות.</w:t>
      </w:r>
    </w:p>
    <w:p w14:paraId="79AB1579" w14:textId="77777777" w:rsidR="00000000" w:rsidRDefault="000E0F03">
      <w:pPr>
        <w:pStyle w:val="a0"/>
        <w:rPr>
          <w:rFonts w:hint="cs"/>
          <w:rtl/>
        </w:rPr>
      </w:pPr>
    </w:p>
    <w:p w14:paraId="3363B90C" w14:textId="77777777" w:rsidR="00000000" w:rsidRDefault="000E0F03">
      <w:pPr>
        <w:pStyle w:val="af0"/>
        <w:rPr>
          <w:rtl/>
        </w:rPr>
      </w:pPr>
      <w:r>
        <w:rPr>
          <w:rFonts w:hint="eastAsia"/>
          <w:rtl/>
        </w:rPr>
        <w:t>טלב</w:t>
      </w:r>
      <w:r>
        <w:rPr>
          <w:rtl/>
        </w:rPr>
        <w:t xml:space="preserve"> אלסא</w:t>
      </w:r>
      <w:r>
        <w:rPr>
          <w:rtl/>
        </w:rPr>
        <w:t>נע (רע"ם):</w:t>
      </w:r>
    </w:p>
    <w:p w14:paraId="13BEBF07" w14:textId="77777777" w:rsidR="00000000" w:rsidRDefault="000E0F03">
      <w:pPr>
        <w:pStyle w:val="a0"/>
        <w:rPr>
          <w:rFonts w:hint="cs"/>
          <w:rtl/>
        </w:rPr>
      </w:pPr>
    </w:p>
    <w:p w14:paraId="17B335D4" w14:textId="77777777" w:rsidR="00000000" w:rsidRDefault="000E0F03">
      <w:pPr>
        <w:pStyle w:val="a0"/>
        <w:rPr>
          <w:rFonts w:hint="cs"/>
          <w:rtl/>
        </w:rPr>
      </w:pPr>
      <w:r>
        <w:rPr>
          <w:rFonts w:hint="cs"/>
          <w:rtl/>
        </w:rPr>
        <w:t>תביאו דוגמה למדינה אחת כזאת.</w:t>
      </w:r>
    </w:p>
    <w:p w14:paraId="5124C807" w14:textId="77777777" w:rsidR="00000000" w:rsidRDefault="000E0F03">
      <w:pPr>
        <w:pStyle w:val="af1"/>
        <w:rPr>
          <w:rtl/>
        </w:rPr>
      </w:pPr>
    </w:p>
    <w:p w14:paraId="0B1A8F5C" w14:textId="77777777" w:rsidR="00000000" w:rsidRDefault="000E0F03">
      <w:pPr>
        <w:pStyle w:val="af1"/>
        <w:rPr>
          <w:rtl/>
        </w:rPr>
      </w:pPr>
      <w:r>
        <w:rPr>
          <w:rFonts w:hint="eastAsia"/>
          <w:rtl/>
        </w:rPr>
        <w:t>היו</w:t>
      </w:r>
      <w:r>
        <w:rPr>
          <w:rtl/>
        </w:rPr>
        <w:t>"ר ראובן ריבלין:</w:t>
      </w:r>
    </w:p>
    <w:p w14:paraId="14FA7598" w14:textId="77777777" w:rsidR="00000000" w:rsidRDefault="000E0F03">
      <w:pPr>
        <w:pStyle w:val="a0"/>
        <w:rPr>
          <w:rFonts w:hint="cs"/>
          <w:rtl/>
        </w:rPr>
      </w:pPr>
    </w:p>
    <w:p w14:paraId="677E1265" w14:textId="77777777" w:rsidR="00000000" w:rsidRDefault="000E0F03">
      <w:pPr>
        <w:pStyle w:val="a0"/>
        <w:rPr>
          <w:rFonts w:hint="cs"/>
          <w:rtl/>
        </w:rPr>
      </w:pPr>
      <w:r>
        <w:rPr>
          <w:rFonts w:hint="cs"/>
          <w:rtl/>
        </w:rPr>
        <w:t>אמרת את זה אתמול. חבר הכנסת טלב אלסאנע, עוד רגע תוכל להצביע. אתה לא יכול לדבר יותר. אני קורא אותך לסדר פעם ראשונה. אתה לא שומע מה שאני אומר לך? מספיק. בבקשה, אדוני, נא לסיים. יש לך עוד דקה.</w:t>
      </w:r>
    </w:p>
    <w:p w14:paraId="6A94A626" w14:textId="77777777" w:rsidR="00000000" w:rsidRDefault="000E0F03">
      <w:pPr>
        <w:pStyle w:val="a0"/>
        <w:rPr>
          <w:rFonts w:hint="cs"/>
          <w:rtl/>
        </w:rPr>
      </w:pPr>
    </w:p>
    <w:p w14:paraId="63B6EA80" w14:textId="77777777" w:rsidR="00000000" w:rsidRDefault="000E0F03">
      <w:pPr>
        <w:pStyle w:val="a"/>
        <w:rPr>
          <w:rtl/>
        </w:rPr>
      </w:pPr>
      <w:bookmarkStart w:id="338" w:name="FS000001027T21_07_2004_14_35_05"/>
      <w:bookmarkStart w:id="339" w:name="_Toc87615563"/>
      <w:bookmarkEnd w:id="338"/>
      <w:r>
        <w:rPr>
          <w:rFonts w:hint="eastAsia"/>
          <w:rtl/>
        </w:rPr>
        <w:t>גד</w:t>
      </w:r>
      <w:r>
        <w:rPr>
          <w:rFonts w:hint="eastAsia"/>
          <w:rtl/>
        </w:rPr>
        <w:t>עון</w:t>
      </w:r>
      <w:r>
        <w:rPr>
          <w:rtl/>
        </w:rPr>
        <w:t xml:space="preserve"> סער (הליכוד):</w:t>
      </w:r>
      <w:bookmarkEnd w:id="339"/>
    </w:p>
    <w:p w14:paraId="7B4F2383" w14:textId="77777777" w:rsidR="00000000" w:rsidRDefault="000E0F03">
      <w:pPr>
        <w:pStyle w:val="a0"/>
        <w:rPr>
          <w:rFonts w:hint="cs"/>
          <w:rtl/>
        </w:rPr>
      </w:pPr>
    </w:p>
    <w:p w14:paraId="261251D3" w14:textId="77777777" w:rsidR="00000000" w:rsidRDefault="000E0F03">
      <w:pPr>
        <w:pStyle w:val="a0"/>
        <w:rPr>
          <w:rFonts w:hint="cs"/>
          <w:rtl/>
        </w:rPr>
      </w:pPr>
      <w:r>
        <w:rPr>
          <w:rFonts w:hint="cs"/>
          <w:rtl/>
        </w:rPr>
        <w:t xml:space="preserve">אני אגיד לך מה הבעיה, חבר הכנסת אלסאנע. יש לנו מצב מלחמה מול הפלסטינים, לא מול האנגלים, לא מול הניו-זילנדים, לא מול ההולנדים. אתם יש לנו מצב מלחמה. </w:t>
      </w:r>
    </w:p>
    <w:p w14:paraId="27D9E199" w14:textId="77777777" w:rsidR="00000000" w:rsidRDefault="000E0F03">
      <w:pPr>
        <w:pStyle w:val="a0"/>
        <w:rPr>
          <w:rFonts w:hint="cs"/>
          <w:rtl/>
        </w:rPr>
      </w:pPr>
    </w:p>
    <w:p w14:paraId="6CB06B2B" w14:textId="77777777" w:rsidR="00000000" w:rsidRDefault="000E0F03">
      <w:pPr>
        <w:pStyle w:val="a0"/>
        <w:rPr>
          <w:rFonts w:hint="cs"/>
          <w:rtl/>
        </w:rPr>
      </w:pPr>
      <w:r>
        <w:rPr>
          <w:rFonts w:hint="cs"/>
          <w:rtl/>
        </w:rPr>
        <w:t>למה זה מידתי? למה זה מידתי, חברת הכנסת גלאון?</w:t>
      </w:r>
    </w:p>
    <w:p w14:paraId="470C407D" w14:textId="77777777" w:rsidR="00000000" w:rsidRDefault="000E0F03">
      <w:pPr>
        <w:pStyle w:val="a0"/>
        <w:rPr>
          <w:rFonts w:hint="cs"/>
          <w:rtl/>
        </w:rPr>
      </w:pPr>
    </w:p>
    <w:p w14:paraId="3C12DC98" w14:textId="77777777" w:rsidR="00000000" w:rsidRDefault="000E0F03">
      <w:pPr>
        <w:pStyle w:val="af0"/>
        <w:rPr>
          <w:rtl/>
        </w:rPr>
      </w:pPr>
      <w:r>
        <w:rPr>
          <w:rFonts w:hint="eastAsia"/>
          <w:rtl/>
        </w:rPr>
        <w:t>קריאות</w:t>
      </w:r>
      <w:r>
        <w:rPr>
          <w:rtl/>
        </w:rPr>
        <w:t>:</w:t>
      </w:r>
    </w:p>
    <w:p w14:paraId="3AA57D40" w14:textId="77777777" w:rsidR="00000000" w:rsidRDefault="000E0F03">
      <w:pPr>
        <w:pStyle w:val="a0"/>
        <w:rPr>
          <w:rFonts w:hint="cs"/>
          <w:rtl/>
        </w:rPr>
      </w:pPr>
    </w:p>
    <w:p w14:paraId="79C2C568" w14:textId="77777777" w:rsidR="00000000" w:rsidRDefault="000E0F03">
      <w:pPr>
        <w:pStyle w:val="a0"/>
        <w:rPr>
          <w:rFonts w:hint="cs"/>
          <w:rtl/>
        </w:rPr>
      </w:pPr>
      <w:r>
        <w:rPr>
          <w:rFonts w:hint="cs"/>
          <w:rtl/>
        </w:rPr>
        <w:t>- - -</w:t>
      </w:r>
    </w:p>
    <w:p w14:paraId="401C19B9" w14:textId="77777777" w:rsidR="00000000" w:rsidRDefault="000E0F03">
      <w:pPr>
        <w:pStyle w:val="a0"/>
        <w:rPr>
          <w:rFonts w:hint="cs"/>
          <w:rtl/>
        </w:rPr>
      </w:pPr>
    </w:p>
    <w:p w14:paraId="11139A43" w14:textId="77777777" w:rsidR="00000000" w:rsidRDefault="000E0F03">
      <w:pPr>
        <w:pStyle w:val="-"/>
        <w:rPr>
          <w:rtl/>
        </w:rPr>
      </w:pPr>
      <w:bookmarkStart w:id="340" w:name="FS000001027T21_07_2004_15_06_30C"/>
      <w:bookmarkEnd w:id="340"/>
      <w:r>
        <w:rPr>
          <w:rtl/>
        </w:rPr>
        <w:t>גדעון סער (הליכוד):</w:t>
      </w:r>
    </w:p>
    <w:p w14:paraId="3811BDD4" w14:textId="77777777" w:rsidR="00000000" w:rsidRDefault="000E0F03">
      <w:pPr>
        <w:pStyle w:val="a0"/>
        <w:rPr>
          <w:rtl/>
        </w:rPr>
      </w:pPr>
    </w:p>
    <w:p w14:paraId="1BAC3E6B" w14:textId="77777777" w:rsidR="00000000" w:rsidRDefault="000E0F03">
      <w:pPr>
        <w:pStyle w:val="a0"/>
        <w:rPr>
          <w:rFonts w:hint="cs"/>
          <w:rtl/>
        </w:rPr>
      </w:pPr>
      <w:r>
        <w:rPr>
          <w:rFonts w:hint="cs"/>
          <w:rtl/>
        </w:rPr>
        <w:t>אי-</w:t>
      </w:r>
      <w:r>
        <w:rPr>
          <w:rFonts w:hint="cs"/>
          <w:rtl/>
        </w:rPr>
        <w:t>אפשר לדבר כך, אדוני היושב-ראש.</w:t>
      </w:r>
    </w:p>
    <w:p w14:paraId="39E33E87" w14:textId="77777777" w:rsidR="00000000" w:rsidRDefault="000E0F03">
      <w:pPr>
        <w:pStyle w:val="a0"/>
        <w:rPr>
          <w:rFonts w:hint="cs"/>
          <w:rtl/>
        </w:rPr>
      </w:pPr>
    </w:p>
    <w:p w14:paraId="5DE28899" w14:textId="77777777" w:rsidR="00000000" w:rsidRDefault="000E0F03">
      <w:pPr>
        <w:pStyle w:val="af1"/>
        <w:rPr>
          <w:rtl/>
        </w:rPr>
      </w:pPr>
      <w:r>
        <w:rPr>
          <w:rtl/>
        </w:rPr>
        <w:t>היו"ר ראובן ריבלין:</w:t>
      </w:r>
    </w:p>
    <w:p w14:paraId="569F4154" w14:textId="77777777" w:rsidR="00000000" w:rsidRDefault="000E0F03">
      <w:pPr>
        <w:pStyle w:val="a0"/>
        <w:rPr>
          <w:rtl/>
        </w:rPr>
      </w:pPr>
    </w:p>
    <w:p w14:paraId="369A1500" w14:textId="77777777" w:rsidR="00000000" w:rsidRDefault="000E0F03">
      <w:pPr>
        <w:pStyle w:val="a0"/>
        <w:rPr>
          <w:rFonts w:hint="cs"/>
          <w:rtl/>
        </w:rPr>
      </w:pPr>
      <w:r>
        <w:rPr>
          <w:rFonts w:hint="cs"/>
          <w:rtl/>
        </w:rPr>
        <w:t>חבר הכנסת טלב אלסאנע, הוא אמר לך, אתה אמרת אתמול. הוא עונה לך. אתמול דיברת, הוא שמע מה שדיברת. חברת הכנסת גלאון. חבר הכנסת דהאמשה. רבותי, אי-אפשר.</w:t>
      </w:r>
    </w:p>
    <w:p w14:paraId="5024608A" w14:textId="77777777" w:rsidR="00000000" w:rsidRDefault="000E0F03">
      <w:pPr>
        <w:pStyle w:val="a0"/>
        <w:rPr>
          <w:rFonts w:hint="cs"/>
          <w:rtl/>
        </w:rPr>
      </w:pPr>
    </w:p>
    <w:p w14:paraId="1E98692C" w14:textId="77777777" w:rsidR="00000000" w:rsidRDefault="000E0F03">
      <w:pPr>
        <w:pStyle w:val="af0"/>
        <w:rPr>
          <w:rtl/>
        </w:rPr>
      </w:pPr>
      <w:r>
        <w:rPr>
          <w:rFonts w:hint="eastAsia"/>
          <w:rtl/>
        </w:rPr>
        <w:t>טלב</w:t>
      </w:r>
      <w:r>
        <w:rPr>
          <w:rtl/>
        </w:rPr>
        <w:t xml:space="preserve"> אלסאנע (רע"ם):</w:t>
      </w:r>
    </w:p>
    <w:p w14:paraId="58078B0F" w14:textId="77777777" w:rsidR="00000000" w:rsidRDefault="000E0F03">
      <w:pPr>
        <w:pStyle w:val="a0"/>
        <w:rPr>
          <w:rFonts w:hint="cs"/>
          <w:rtl/>
        </w:rPr>
      </w:pPr>
    </w:p>
    <w:p w14:paraId="346EA2A1" w14:textId="77777777" w:rsidR="00000000" w:rsidRDefault="000E0F03">
      <w:pPr>
        <w:pStyle w:val="a0"/>
        <w:rPr>
          <w:rFonts w:hint="cs"/>
          <w:rtl/>
        </w:rPr>
      </w:pPr>
      <w:r>
        <w:rPr>
          <w:rFonts w:hint="cs"/>
          <w:rtl/>
        </w:rPr>
        <w:t>אי-אפשר להעניש מיליון איש.</w:t>
      </w:r>
    </w:p>
    <w:p w14:paraId="1361CEB6" w14:textId="77777777" w:rsidR="00000000" w:rsidRDefault="000E0F03">
      <w:pPr>
        <w:pStyle w:val="a0"/>
        <w:rPr>
          <w:rFonts w:hint="cs"/>
          <w:rtl/>
        </w:rPr>
      </w:pPr>
    </w:p>
    <w:p w14:paraId="2A43D5E3" w14:textId="77777777" w:rsidR="00000000" w:rsidRDefault="000E0F03">
      <w:pPr>
        <w:pStyle w:val="af1"/>
        <w:rPr>
          <w:rtl/>
        </w:rPr>
      </w:pPr>
      <w:r>
        <w:rPr>
          <w:rtl/>
        </w:rPr>
        <w:t>היו"ר ר</w:t>
      </w:r>
      <w:r>
        <w:rPr>
          <w:rtl/>
        </w:rPr>
        <w:t>אובן ריבלין:</w:t>
      </w:r>
    </w:p>
    <w:p w14:paraId="07714108" w14:textId="77777777" w:rsidR="00000000" w:rsidRDefault="000E0F03">
      <w:pPr>
        <w:pStyle w:val="a0"/>
        <w:rPr>
          <w:rtl/>
        </w:rPr>
      </w:pPr>
    </w:p>
    <w:p w14:paraId="1ED88209" w14:textId="77777777" w:rsidR="00000000" w:rsidRDefault="000E0F03">
      <w:pPr>
        <w:pStyle w:val="a0"/>
        <w:rPr>
          <w:rFonts w:hint="cs"/>
          <w:rtl/>
        </w:rPr>
      </w:pPr>
      <w:r>
        <w:rPr>
          <w:rFonts w:hint="cs"/>
          <w:rtl/>
        </w:rPr>
        <w:t>אתה רוצה שהוא לא ידבר?</w:t>
      </w:r>
    </w:p>
    <w:p w14:paraId="73015A99" w14:textId="77777777" w:rsidR="00000000" w:rsidRDefault="000E0F03">
      <w:pPr>
        <w:pStyle w:val="a0"/>
        <w:rPr>
          <w:rFonts w:hint="cs"/>
          <w:rtl/>
        </w:rPr>
      </w:pPr>
    </w:p>
    <w:p w14:paraId="15FD9CCA" w14:textId="77777777" w:rsidR="00000000" w:rsidRDefault="000E0F03">
      <w:pPr>
        <w:pStyle w:val="af0"/>
        <w:rPr>
          <w:rtl/>
        </w:rPr>
      </w:pPr>
      <w:r>
        <w:rPr>
          <w:rFonts w:hint="eastAsia"/>
          <w:rtl/>
        </w:rPr>
        <w:t>טלב</w:t>
      </w:r>
      <w:r>
        <w:rPr>
          <w:rtl/>
        </w:rPr>
        <w:t xml:space="preserve"> אלסאנע (רע"ם):</w:t>
      </w:r>
    </w:p>
    <w:p w14:paraId="3D74B8F1" w14:textId="77777777" w:rsidR="00000000" w:rsidRDefault="000E0F03">
      <w:pPr>
        <w:pStyle w:val="a0"/>
        <w:rPr>
          <w:rFonts w:hint="cs"/>
          <w:rtl/>
        </w:rPr>
      </w:pPr>
    </w:p>
    <w:p w14:paraId="41E7BAEF" w14:textId="77777777" w:rsidR="00000000" w:rsidRDefault="000E0F03">
      <w:pPr>
        <w:pStyle w:val="a0"/>
        <w:rPr>
          <w:rFonts w:hint="cs"/>
          <w:rtl/>
        </w:rPr>
      </w:pPr>
      <w:r>
        <w:rPr>
          <w:rFonts w:hint="cs"/>
          <w:rtl/>
        </w:rPr>
        <w:t>לא. אי-אפשר להעניש מיליון אנשים.</w:t>
      </w:r>
    </w:p>
    <w:p w14:paraId="71FB444E" w14:textId="77777777" w:rsidR="00000000" w:rsidRDefault="000E0F03">
      <w:pPr>
        <w:pStyle w:val="af1"/>
        <w:rPr>
          <w:rtl/>
        </w:rPr>
      </w:pPr>
    </w:p>
    <w:p w14:paraId="4F784A3D" w14:textId="77777777" w:rsidR="00000000" w:rsidRDefault="000E0F03">
      <w:pPr>
        <w:pStyle w:val="af1"/>
        <w:rPr>
          <w:rtl/>
        </w:rPr>
      </w:pPr>
      <w:r>
        <w:rPr>
          <w:rtl/>
        </w:rPr>
        <w:t>היו"ר ראובן ריבלין:</w:t>
      </w:r>
    </w:p>
    <w:p w14:paraId="54C4E132" w14:textId="77777777" w:rsidR="00000000" w:rsidRDefault="000E0F03">
      <w:pPr>
        <w:pStyle w:val="a0"/>
        <w:rPr>
          <w:rtl/>
        </w:rPr>
      </w:pPr>
    </w:p>
    <w:p w14:paraId="20002F9B" w14:textId="77777777" w:rsidR="00000000" w:rsidRDefault="000E0F03">
      <w:pPr>
        <w:pStyle w:val="a0"/>
        <w:rPr>
          <w:rFonts w:hint="cs"/>
          <w:rtl/>
        </w:rPr>
      </w:pPr>
      <w:r>
        <w:rPr>
          <w:rFonts w:hint="cs"/>
          <w:rtl/>
        </w:rPr>
        <w:t>אתה אומר שאי-אפשר. תיכף תביע את עמדתך בהצבעה. אנחנו הולכים להצבעה. בבקשה, לא להפריע. יש לו עוד 53 שניות. חבר הכנסת דהאמשה, מספיק. בבקשה.</w:t>
      </w:r>
    </w:p>
    <w:p w14:paraId="422F0B20" w14:textId="77777777" w:rsidR="00000000" w:rsidRDefault="000E0F03">
      <w:pPr>
        <w:pStyle w:val="a0"/>
        <w:rPr>
          <w:rFonts w:hint="cs"/>
          <w:rtl/>
        </w:rPr>
      </w:pPr>
    </w:p>
    <w:p w14:paraId="21CA9ED9" w14:textId="77777777" w:rsidR="00000000" w:rsidRDefault="000E0F03">
      <w:pPr>
        <w:pStyle w:val="-"/>
        <w:rPr>
          <w:rtl/>
        </w:rPr>
      </w:pPr>
      <w:bookmarkStart w:id="341" w:name="FS000001027T21_07_2004_14_35_50C"/>
      <w:bookmarkEnd w:id="341"/>
      <w:r>
        <w:rPr>
          <w:rtl/>
        </w:rPr>
        <w:t>גדעון</w:t>
      </w:r>
      <w:r>
        <w:rPr>
          <w:rtl/>
        </w:rPr>
        <w:t xml:space="preserve"> סער (הליכוד):</w:t>
      </w:r>
    </w:p>
    <w:p w14:paraId="753CA499" w14:textId="77777777" w:rsidR="00000000" w:rsidRDefault="000E0F03">
      <w:pPr>
        <w:pStyle w:val="a0"/>
        <w:rPr>
          <w:rtl/>
        </w:rPr>
      </w:pPr>
    </w:p>
    <w:p w14:paraId="32838382" w14:textId="77777777" w:rsidR="00000000" w:rsidRDefault="000E0F03">
      <w:pPr>
        <w:pStyle w:val="a0"/>
        <w:rPr>
          <w:rFonts w:hint="cs"/>
          <w:rtl/>
        </w:rPr>
      </w:pPr>
      <w:r>
        <w:rPr>
          <w:rFonts w:hint="cs"/>
          <w:rtl/>
        </w:rPr>
        <w:t>הצו הוא מידתי, מכיוון שאנחנו מבקשים להאריך אותו בחצי שנה. אתם אנשים אופטימיים, אתם מאמינים בשלום, אולי בעוד חצי שנה יהיה שלום ולא נצטרך את זה. לכן דווקא אתם, שמאמינים בכך שהדברים יכולים להשתנות כהרף עין, הייתם צריכים להגיד: מצוין.</w:t>
      </w:r>
    </w:p>
    <w:p w14:paraId="7A58EADD" w14:textId="77777777" w:rsidR="00000000" w:rsidRDefault="000E0F03">
      <w:pPr>
        <w:pStyle w:val="a0"/>
        <w:rPr>
          <w:rFonts w:hint="cs"/>
          <w:rtl/>
        </w:rPr>
      </w:pPr>
    </w:p>
    <w:p w14:paraId="40371BEB" w14:textId="77777777" w:rsidR="00000000" w:rsidRDefault="000E0F03">
      <w:pPr>
        <w:pStyle w:val="af0"/>
        <w:rPr>
          <w:rtl/>
        </w:rPr>
      </w:pPr>
      <w:r>
        <w:rPr>
          <w:rFonts w:hint="eastAsia"/>
          <w:rtl/>
        </w:rPr>
        <w:t>טלב</w:t>
      </w:r>
      <w:r>
        <w:rPr>
          <w:rtl/>
        </w:rPr>
        <w:t xml:space="preserve"> אלסא</w:t>
      </w:r>
      <w:r>
        <w:rPr>
          <w:rtl/>
        </w:rPr>
        <w:t>נע (רע"ם):</w:t>
      </w:r>
    </w:p>
    <w:p w14:paraId="1D36D520" w14:textId="77777777" w:rsidR="00000000" w:rsidRDefault="000E0F03">
      <w:pPr>
        <w:pStyle w:val="a0"/>
        <w:rPr>
          <w:rFonts w:hint="cs"/>
          <w:rtl/>
        </w:rPr>
      </w:pPr>
    </w:p>
    <w:p w14:paraId="5B9ADC6E" w14:textId="77777777" w:rsidR="00000000" w:rsidRDefault="000E0F03">
      <w:pPr>
        <w:pStyle w:val="a0"/>
        <w:rPr>
          <w:rFonts w:hint="cs"/>
          <w:rtl/>
        </w:rPr>
      </w:pPr>
      <w:r>
        <w:rPr>
          <w:rFonts w:hint="cs"/>
          <w:rtl/>
        </w:rPr>
        <w:t>אתכם עוד 50 שנה לא יהיה שלום.</w:t>
      </w:r>
    </w:p>
    <w:p w14:paraId="5F073D74" w14:textId="77777777" w:rsidR="00000000" w:rsidRDefault="000E0F03">
      <w:pPr>
        <w:pStyle w:val="a0"/>
        <w:rPr>
          <w:rFonts w:hint="cs"/>
          <w:rtl/>
        </w:rPr>
      </w:pPr>
    </w:p>
    <w:p w14:paraId="33CD6EA5" w14:textId="77777777" w:rsidR="00000000" w:rsidRDefault="000E0F03">
      <w:pPr>
        <w:pStyle w:val="af0"/>
        <w:rPr>
          <w:rtl/>
        </w:rPr>
      </w:pPr>
      <w:r>
        <w:rPr>
          <w:rFonts w:hint="eastAsia"/>
          <w:rtl/>
        </w:rPr>
        <w:t>מיכאל</w:t>
      </w:r>
      <w:r>
        <w:rPr>
          <w:rtl/>
        </w:rPr>
        <w:t xml:space="preserve"> איתן (הליכוד):</w:t>
      </w:r>
    </w:p>
    <w:p w14:paraId="6B1A922C" w14:textId="77777777" w:rsidR="00000000" w:rsidRDefault="000E0F03">
      <w:pPr>
        <w:pStyle w:val="a0"/>
        <w:rPr>
          <w:rFonts w:hint="cs"/>
          <w:rtl/>
        </w:rPr>
      </w:pPr>
    </w:p>
    <w:p w14:paraId="756680D7" w14:textId="77777777" w:rsidR="00000000" w:rsidRDefault="000E0F03">
      <w:pPr>
        <w:pStyle w:val="a0"/>
        <w:rPr>
          <w:rFonts w:hint="cs"/>
          <w:rtl/>
        </w:rPr>
      </w:pPr>
      <w:r>
        <w:rPr>
          <w:rFonts w:hint="cs"/>
          <w:rtl/>
        </w:rPr>
        <w:t>- - -</w:t>
      </w:r>
    </w:p>
    <w:p w14:paraId="7869B6CE" w14:textId="77777777" w:rsidR="00000000" w:rsidRDefault="000E0F03">
      <w:pPr>
        <w:pStyle w:val="a0"/>
        <w:rPr>
          <w:rFonts w:hint="cs"/>
          <w:rtl/>
        </w:rPr>
      </w:pPr>
    </w:p>
    <w:p w14:paraId="0A970309" w14:textId="77777777" w:rsidR="00000000" w:rsidRDefault="000E0F03">
      <w:pPr>
        <w:pStyle w:val="af1"/>
        <w:rPr>
          <w:rtl/>
        </w:rPr>
      </w:pPr>
      <w:r>
        <w:rPr>
          <w:rtl/>
        </w:rPr>
        <w:t>היו"ר ראובן ריבלין:</w:t>
      </w:r>
    </w:p>
    <w:p w14:paraId="5E5C3008" w14:textId="77777777" w:rsidR="00000000" w:rsidRDefault="000E0F03">
      <w:pPr>
        <w:pStyle w:val="a0"/>
        <w:rPr>
          <w:rtl/>
        </w:rPr>
      </w:pPr>
    </w:p>
    <w:p w14:paraId="11AB92DA" w14:textId="77777777" w:rsidR="00000000" w:rsidRDefault="000E0F03">
      <w:pPr>
        <w:pStyle w:val="a0"/>
        <w:rPr>
          <w:rFonts w:hint="cs"/>
          <w:rtl/>
        </w:rPr>
      </w:pPr>
      <w:r>
        <w:rPr>
          <w:rFonts w:hint="cs"/>
          <w:rtl/>
        </w:rPr>
        <w:t>חבר הכנסת איתן, אני לא עוצר שעון.</w:t>
      </w:r>
    </w:p>
    <w:p w14:paraId="7E2D76E7" w14:textId="77777777" w:rsidR="00000000" w:rsidRDefault="000E0F03">
      <w:pPr>
        <w:pStyle w:val="-"/>
        <w:rPr>
          <w:rFonts w:hint="cs"/>
          <w:rtl/>
        </w:rPr>
      </w:pPr>
      <w:bookmarkStart w:id="342" w:name="FS000001027T21_07_2004_14_36_22C"/>
      <w:bookmarkEnd w:id="342"/>
    </w:p>
    <w:p w14:paraId="31378796" w14:textId="77777777" w:rsidR="00000000" w:rsidRDefault="000E0F03">
      <w:pPr>
        <w:pStyle w:val="-"/>
        <w:rPr>
          <w:rtl/>
        </w:rPr>
      </w:pPr>
      <w:r>
        <w:rPr>
          <w:rtl/>
        </w:rPr>
        <w:t>גדעון סער (הליכוד):</w:t>
      </w:r>
    </w:p>
    <w:p w14:paraId="3A594F26" w14:textId="77777777" w:rsidR="00000000" w:rsidRDefault="000E0F03">
      <w:pPr>
        <w:pStyle w:val="a0"/>
        <w:rPr>
          <w:rtl/>
        </w:rPr>
      </w:pPr>
    </w:p>
    <w:p w14:paraId="0F3E2D7D" w14:textId="77777777" w:rsidR="00000000" w:rsidRDefault="000E0F03">
      <w:pPr>
        <w:pStyle w:val="a0"/>
        <w:rPr>
          <w:rFonts w:hint="cs"/>
          <w:rtl/>
        </w:rPr>
      </w:pPr>
      <w:r>
        <w:rPr>
          <w:rFonts w:hint="cs"/>
          <w:rtl/>
        </w:rPr>
        <w:t>בוודאי היינו מוכנים להגיד, כמו שמנוסח בחוזים מסחריים, עד 5 בפברואר או עד בוא המשיח, לפי המוקדם. גם היינו מו</w:t>
      </w:r>
      <w:r>
        <w:rPr>
          <w:rFonts w:hint="cs"/>
          <w:rtl/>
        </w:rPr>
        <w:t>כנים לעשות את זה. הלכנו לחומרה.</w:t>
      </w:r>
    </w:p>
    <w:p w14:paraId="5F63CF3A" w14:textId="77777777" w:rsidR="00000000" w:rsidRDefault="000E0F03">
      <w:pPr>
        <w:pStyle w:val="a0"/>
        <w:rPr>
          <w:rFonts w:hint="cs"/>
          <w:rtl/>
        </w:rPr>
      </w:pPr>
    </w:p>
    <w:p w14:paraId="1311D477" w14:textId="77777777" w:rsidR="00000000" w:rsidRDefault="000E0F03">
      <w:pPr>
        <w:pStyle w:val="af0"/>
        <w:rPr>
          <w:rtl/>
        </w:rPr>
      </w:pPr>
      <w:r>
        <w:rPr>
          <w:rFonts w:hint="eastAsia"/>
          <w:rtl/>
        </w:rPr>
        <w:t>אבשלום</w:t>
      </w:r>
      <w:r>
        <w:rPr>
          <w:rtl/>
        </w:rPr>
        <w:t xml:space="preserve"> וילן (יחד):</w:t>
      </w:r>
    </w:p>
    <w:p w14:paraId="2E109E64" w14:textId="77777777" w:rsidR="00000000" w:rsidRDefault="000E0F03">
      <w:pPr>
        <w:pStyle w:val="a0"/>
        <w:rPr>
          <w:rFonts w:hint="cs"/>
          <w:rtl/>
        </w:rPr>
      </w:pPr>
    </w:p>
    <w:p w14:paraId="4E992EE7" w14:textId="77777777" w:rsidR="00000000" w:rsidRDefault="000E0F03">
      <w:pPr>
        <w:pStyle w:val="a0"/>
        <w:rPr>
          <w:rFonts w:hint="cs"/>
          <w:rtl/>
        </w:rPr>
      </w:pPr>
      <w:r>
        <w:rPr>
          <w:rFonts w:hint="cs"/>
          <w:rtl/>
        </w:rPr>
        <w:t>תצביע בעד ההתנתקות, נדבר.</w:t>
      </w:r>
    </w:p>
    <w:p w14:paraId="65A9462E" w14:textId="77777777" w:rsidR="00000000" w:rsidRDefault="000E0F03">
      <w:pPr>
        <w:pStyle w:val="a0"/>
        <w:rPr>
          <w:rFonts w:hint="cs"/>
          <w:rtl/>
        </w:rPr>
      </w:pPr>
    </w:p>
    <w:p w14:paraId="29F652FD" w14:textId="77777777" w:rsidR="00000000" w:rsidRDefault="000E0F03">
      <w:pPr>
        <w:pStyle w:val="-"/>
        <w:rPr>
          <w:rtl/>
        </w:rPr>
      </w:pPr>
      <w:bookmarkStart w:id="343" w:name="FS000001027T21_07_2004_14_36_37C"/>
      <w:bookmarkStart w:id="344" w:name="FS000001027T21_07_2004_15_12_02C"/>
      <w:bookmarkStart w:id="345" w:name="FS000001027T21_07_2004_15_12_11C"/>
      <w:bookmarkEnd w:id="343"/>
      <w:r>
        <w:rPr>
          <w:rtl/>
        </w:rPr>
        <w:t>גדעון סער (הליכוד):</w:t>
      </w:r>
    </w:p>
    <w:p w14:paraId="69DA8C8C" w14:textId="77777777" w:rsidR="00000000" w:rsidRDefault="000E0F03">
      <w:pPr>
        <w:pStyle w:val="a0"/>
        <w:rPr>
          <w:rtl/>
        </w:rPr>
      </w:pPr>
    </w:p>
    <w:bookmarkEnd w:id="344"/>
    <w:bookmarkEnd w:id="345"/>
    <w:p w14:paraId="004ED27F" w14:textId="77777777" w:rsidR="00000000" w:rsidRDefault="000E0F03">
      <w:pPr>
        <w:pStyle w:val="a0"/>
        <w:rPr>
          <w:rFonts w:hint="cs"/>
          <w:rtl/>
        </w:rPr>
      </w:pPr>
      <w:r>
        <w:rPr>
          <w:rFonts w:hint="cs"/>
          <w:rtl/>
        </w:rPr>
        <w:t xml:space="preserve">חבר הכנסת וילן, יש לי תחושה שזה הנושא היחיד שמעניין אותך. </w:t>
      </w:r>
    </w:p>
    <w:p w14:paraId="6AEDFA5F" w14:textId="77777777" w:rsidR="00000000" w:rsidRDefault="000E0F03">
      <w:pPr>
        <w:pStyle w:val="a0"/>
        <w:rPr>
          <w:rFonts w:hint="cs"/>
          <w:rtl/>
        </w:rPr>
      </w:pPr>
    </w:p>
    <w:p w14:paraId="46AAFD1B" w14:textId="77777777" w:rsidR="00000000" w:rsidRDefault="000E0F03">
      <w:pPr>
        <w:pStyle w:val="af0"/>
        <w:rPr>
          <w:rtl/>
        </w:rPr>
      </w:pPr>
      <w:r>
        <w:rPr>
          <w:rFonts w:hint="eastAsia"/>
          <w:rtl/>
        </w:rPr>
        <w:t>אבשלום</w:t>
      </w:r>
      <w:r>
        <w:rPr>
          <w:rtl/>
        </w:rPr>
        <w:t xml:space="preserve"> וילן (יחד):</w:t>
      </w:r>
    </w:p>
    <w:p w14:paraId="28BCE0EF" w14:textId="77777777" w:rsidR="00000000" w:rsidRDefault="000E0F03">
      <w:pPr>
        <w:pStyle w:val="a0"/>
        <w:rPr>
          <w:rFonts w:hint="cs"/>
          <w:rtl/>
        </w:rPr>
      </w:pPr>
    </w:p>
    <w:p w14:paraId="710DE86B" w14:textId="77777777" w:rsidR="00000000" w:rsidRDefault="000E0F03">
      <w:pPr>
        <w:pStyle w:val="a0"/>
        <w:rPr>
          <w:rFonts w:hint="cs"/>
          <w:rtl/>
        </w:rPr>
      </w:pPr>
      <w:r>
        <w:rPr>
          <w:rFonts w:hint="cs"/>
          <w:rtl/>
        </w:rPr>
        <w:t>כל פעם.</w:t>
      </w:r>
    </w:p>
    <w:p w14:paraId="3D9A4888" w14:textId="77777777" w:rsidR="00000000" w:rsidRDefault="000E0F03">
      <w:pPr>
        <w:pStyle w:val="a0"/>
        <w:rPr>
          <w:rFonts w:hint="cs"/>
          <w:rtl/>
        </w:rPr>
      </w:pPr>
    </w:p>
    <w:p w14:paraId="62DD6664" w14:textId="77777777" w:rsidR="00000000" w:rsidRDefault="000E0F03">
      <w:pPr>
        <w:pStyle w:val="af1"/>
        <w:rPr>
          <w:rtl/>
        </w:rPr>
      </w:pPr>
      <w:r>
        <w:rPr>
          <w:rtl/>
        </w:rPr>
        <w:t>היו"ר ראובן ריבלין:</w:t>
      </w:r>
    </w:p>
    <w:p w14:paraId="62ADF420" w14:textId="77777777" w:rsidR="00000000" w:rsidRDefault="000E0F03">
      <w:pPr>
        <w:pStyle w:val="a0"/>
        <w:rPr>
          <w:rtl/>
        </w:rPr>
      </w:pPr>
    </w:p>
    <w:p w14:paraId="467B5BBF" w14:textId="77777777" w:rsidR="00000000" w:rsidRDefault="000E0F03">
      <w:pPr>
        <w:pStyle w:val="a0"/>
        <w:rPr>
          <w:rFonts w:hint="cs"/>
          <w:rtl/>
        </w:rPr>
      </w:pPr>
      <w:r>
        <w:rPr>
          <w:rFonts w:hint="cs"/>
          <w:rtl/>
        </w:rPr>
        <w:t>חבר הכנסת וילן, אדוני לא שינה את דעתו. זה ברו</w:t>
      </w:r>
      <w:r>
        <w:rPr>
          <w:rFonts w:hint="cs"/>
          <w:rtl/>
        </w:rPr>
        <w:t xml:space="preserve">ר. בבקשה, נא לסיים. אני רק רוצה לומר לך שזקני זקניו של שר האוצר, ביבי נתניהו, ושל משפחתי, באו לארץ, הם באו משום שהם חשבו שמשיח מגיע, בשנת תק"ע. הוא לא הגיע, אבל מאז הם ישנים עם נעליים, כי הם מאמינים שכל יום הוא יגיע, ובשביל זה אנחנו לא הולכים לישון אפילו, </w:t>
      </w:r>
      <w:r>
        <w:rPr>
          <w:rFonts w:hint="cs"/>
          <w:rtl/>
        </w:rPr>
        <w:t>אלא כשנעלינו קשורות לרגלינו כדי לקבל את פניו. יש אמונה רבה, גם פה בכנסת. למה שלא יהיה שלום? הוא בוא יבוא. אם כולנו נאמין בזה, הוא יגיע.</w:t>
      </w:r>
    </w:p>
    <w:p w14:paraId="057B8C5A" w14:textId="77777777" w:rsidR="00000000" w:rsidRDefault="000E0F03">
      <w:pPr>
        <w:pStyle w:val="a0"/>
        <w:rPr>
          <w:rFonts w:hint="cs"/>
          <w:rtl/>
        </w:rPr>
      </w:pPr>
    </w:p>
    <w:p w14:paraId="6FC403A0" w14:textId="77777777" w:rsidR="00000000" w:rsidRDefault="000E0F03">
      <w:pPr>
        <w:pStyle w:val="af0"/>
        <w:rPr>
          <w:rtl/>
        </w:rPr>
      </w:pPr>
      <w:r>
        <w:rPr>
          <w:rFonts w:hint="eastAsia"/>
          <w:rtl/>
        </w:rPr>
        <w:t>ג</w:t>
      </w:r>
      <w:r>
        <w:rPr>
          <w:rtl/>
        </w:rPr>
        <w:t>'מאל זחאלקה (בל"ד):</w:t>
      </w:r>
    </w:p>
    <w:p w14:paraId="4DCC1466" w14:textId="77777777" w:rsidR="00000000" w:rsidRDefault="000E0F03">
      <w:pPr>
        <w:pStyle w:val="a0"/>
        <w:rPr>
          <w:rFonts w:hint="cs"/>
          <w:rtl/>
        </w:rPr>
      </w:pPr>
    </w:p>
    <w:p w14:paraId="29376FE3" w14:textId="77777777" w:rsidR="00000000" w:rsidRDefault="000E0F03">
      <w:pPr>
        <w:pStyle w:val="a0"/>
        <w:rPr>
          <w:rFonts w:hint="cs"/>
          <w:rtl/>
        </w:rPr>
      </w:pPr>
      <w:r>
        <w:rPr>
          <w:rFonts w:hint="cs"/>
          <w:rtl/>
        </w:rPr>
        <w:t>כשתודח הממשלה יהיה שלום.</w:t>
      </w:r>
    </w:p>
    <w:p w14:paraId="4ECC2158" w14:textId="77777777" w:rsidR="00000000" w:rsidRDefault="000E0F03">
      <w:pPr>
        <w:pStyle w:val="af0"/>
        <w:rPr>
          <w:rFonts w:hint="cs"/>
          <w:rtl/>
        </w:rPr>
      </w:pPr>
    </w:p>
    <w:p w14:paraId="08280A8F" w14:textId="77777777" w:rsidR="00000000" w:rsidRDefault="000E0F03">
      <w:pPr>
        <w:pStyle w:val="af0"/>
        <w:rPr>
          <w:rtl/>
        </w:rPr>
      </w:pPr>
      <w:r>
        <w:rPr>
          <w:rFonts w:hint="eastAsia"/>
          <w:rtl/>
        </w:rPr>
        <w:t>חיים</w:t>
      </w:r>
      <w:r>
        <w:rPr>
          <w:rtl/>
        </w:rPr>
        <w:t xml:space="preserve"> אורון (יחד):</w:t>
      </w:r>
    </w:p>
    <w:p w14:paraId="0329BE69" w14:textId="77777777" w:rsidR="00000000" w:rsidRDefault="000E0F03">
      <w:pPr>
        <w:pStyle w:val="a0"/>
        <w:rPr>
          <w:rFonts w:hint="cs"/>
          <w:rtl/>
        </w:rPr>
      </w:pPr>
    </w:p>
    <w:p w14:paraId="737A66EE" w14:textId="77777777" w:rsidR="00000000" w:rsidRDefault="000E0F03">
      <w:pPr>
        <w:pStyle w:val="a0"/>
        <w:rPr>
          <w:rFonts w:hint="cs"/>
          <w:rtl/>
        </w:rPr>
      </w:pPr>
      <w:r>
        <w:rPr>
          <w:rFonts w:hint="cs"/>
          <w:rtl/>
        </w:rPr>
        <w:t>אפשר לסדר חוק להורדת נעליים?</w:t>
      </w:r>
    </w:p>
    <w:p w14:paraId="39CBBFC9" w14:textId="77777777" w:rsidR="00000000" w:rsidRDefault="000E0F03">
      <w:pPr>
        <w:pStyle w:val="a0"/>
        <w:rPr>
          <w:rFonts w:hint="cs"/>
          <w:rtl/>
        </w:rPr>
      </w:pPr>
    </w:p>
    <w:p w14:paraId="58894E38" w14:textId="77777777" w:rsidR="00000000" w:rsidRDefault="000E0F03">
      <w:pPr>
        <w:pStyle w:val="af1"/>
        <w:rPr>
          <w:rtl/>
        </w:rPr>
      </w:pPr>
      <w:r>
        <w:rPr>
          <w:rtl/>
        </w:rPr>
        <w:t>היו"ר ראובן ריבלין:</w:t>
      </w:r>
    </w:p>
    <w:p w14:paraId="268AB022" w14:textId="77777777" w:rsidR="00000000" w:rsidRDefault="000E0F03">
      <w:pPr>
        <w:pStyle w:val="a0"/>
        <w:rPr>
          <w:rtl/>
        </w:rPr>
      </w:pPr>
    </w:p>
    <w:p w14:paraId="3193D082" w14:textId="77777777" w:rsidR="00000000" w:rsidRDefault="000E0F03">
      <w:pPr>
        <w:pStyle w:val="a0"/>
        <w:rPr>
          <w:rFonts w:hint="cs"/>
          <w:rtl/>
        </w:rPr>
      </w:pPr>
      <w:r>
        <w:rPr>
          <w:rFonts w:hint="cs"/>
          <w:rtl/>
        </w:rPr>
        <w:t>ל</w:t>
      </w:r>
      <w:r>
        <w:rPr>
          <w:rFonts w:hint="cs"/>
          <w:rtl/>
        </w:rPr>
        <w:t>א יהיה חוק כזה, אנחנו לא מקבלים. אנחנו "מתנגדים".</w:t>
      </w:r>
    </w:p>
    <w:p w14:paraId="0EB2E1FF" w14:textId="77777777" w:rsidR="00000000" w:rsidRDefault="000E0F03">
      <w:pPr>
        <w:pStyle w:val="a0"/>
        <w:rPr>
          <w:rtl/>
        </w:rPr>
      </w:pPr>
    </w:p>
    <w:p w14:paraId="7F94B425" w14:textId="77777777" w:rsidR="00000000" w:rsidRDefault="000E0F03">
      <w:pPr>
        <w:pStyle w:val="-"/>
        <w:rPr>
          <w:rtl/>
        </w:rPr>
      </w:pPr>
      <w:bookmarkStart w:id="346" w:name="FS000001027T21_07_2004_14_37_28C"/>
      <w:bookmarkEnd w:id="346"/>
      <w:r>
        <w:rPr>
          <w:rtl/>
        </w:rPr>
        <w:t>גדעון סער (הליכוד):</w:t>
      </w:r>
    </w:p>
    <w:p w14:paraId="06CFFEB5" w14:textId="77777777" w:rsidR="00000000" w:rsidRDefault="000E0F03">
      <w:pPr>
        <w:pStyle w:val="a0"/>
        <w:rPr>
          <w:rtl/>
        </w:rPr>
      </w:pPr>
    </w:p>
    <w:p w14:paraId="746B249E" w14:textId="77777777" w:rsidR="00000000" w:rsidRDefault="000E0F03">
      <w:pPr>
        <w:pStyle w:val="a0"/>
        <w:rPr>
          <w:rFonts w:hint="cs"/>
          <w:rtl/>
        </w:rPr>
      </w:pPr>
      <w:r>
        <w:rPr>
          <w:rFonts w:hint="cs"/>
          <w:rtl/>
        </w:rPr>
        <w:t>אדוני היושב-ראש, אני קורא לכנסת להעמיד את זכותם של אזרחי ישראל לחיים מעל הזכות המקודשת לאיחוד משפחות פלסטיניות בתוככי ישראל, ולתמוך בצו שהביאה הממשלה. תודה.</w:t>
      </w:r>
    </w:p>
    <w:p w14:paraId="4D68AA73" w14:textId="77777777" w:rsidR="00000000" w:rsidRDefault="000E0F03">
      <w:pPr>
        <w:pStyle w:val="a0"/>
        <w:rPr>
          <w:rFonts w:hint="cs"/>
          <w:rtl/>
        </w:rPr>
      </w:pPr>
    </w:p>
    <w:p w14:paraId="435FCABB" w14:textId="77777777" w:rsidR="00000000" w:rsidRDefault="000E0F03">
      <w:pPr>
        <w:pStyle w:val="af1"/>
        <w:rPr>
          <w:rtl/>
        </w:rPr>
      </w:pPr>
      <w:r>
        <w:rPr>
          <w:rFonts w:hint="eastAsia"/>
          <w:rtl/>
        </w:rPr>
        <w:t>היו</w:t>
      </w:r>
      <w:r>
        <w:rPr>
          <w:rtl/>
        </w:rPr>
        <w:t>"ר ראובן ריבלין:</w:t>
      </w:r>
    </w:p>
    <w:p w14:paraId="4CF13050" w14:textId="77777777" w:rsidR="00000000" w:rsidRDefault="000E0F03">
      <w:pPr>
        <w:pStyle w:val="a0"/>
        <w:rPr>
          <w:rFonts w:hint="cs"/>
          <w:rtl/>
        </w:rPr>
      </w:pPr>
    </w:p>
    <w:p w14:paraId="5BD758BC" w14:textId="77777777" w:rsidR="00000000" w:rsidRDefault="000E0F03">
      <w:pPr>
        <w:pStyle w:val="a0"/>
        <w:rPr>
          <w:rFonts w:hint="cs"/>
          <w:rtl/>
        </w:rPr>
      </w:pPr>
      <w:r>
        <w:rPr>
          <w:rFonts w:hint="cs"/>
          <w:rtl/>
        </w:rPr>
        <w:t xml:space="preserve">תודה </w:t>
      </w:r>
      <w:r>
        <w:rPr>
          <w:rFonts w:hint="cs"/>
          <w:rtl/>
        </w:rPr>
        <w:t>רבה. הודעה לחבר הכנסת אחמד טיבי. חבר הכנסת אחמד טיבי בשם סיעת חד"ש-תע"ל.</w:t>
      </w:r>
    </w:p>
    <w:p w14:paraId="6F73FECF" w14:textId="77777777" w:rsidR="00000000" w:rsidRDefault="000E0F03">
      <w:pPr>
        <w:pStyle w:val="a0"/>
        <w:rPr>
          <w:rFonts w:hint="cs"/>
          <w:rtl/>
        </w:rPr>
      </w:pPr>
    </w:p>
    <w:p w14:paraId="50033539" w14:textId="77777777" w:rsidR="00000000" w:rsidRDefault="000E0F03">
      <w:pPr>
        <w:pStyle w:val="a"/>
        <w:rPr>
          <w:rtl/>
        </w:rPr>
      </w:pPr>
      <w:bookmarkStart w:id="347" w:name="FS000000560T21_07_2004_14_37_47"/>
      <w:bookmarkStart w:id="348" w:name="_Toc87615564"/>
      <w:bookmarkEnd w:id="347"/>
      <w:r>
        <w:rPr>
          <w:rFonts w:hint="eastAsia"/>
          <w:rtl/>
        </w:rPr>
        <w:t>אחמד</w:t>
      </w:r>
      <w:r>
        <w:rPr>
          <w:rtl/>
        </w:rPr>
        <w:t xml:space="preserve"> טיבי (חד"ש-תע"ל):</w:t>
      </w:r>
      <w:bookmarkEnd w:id="348"/>
    </w:p>
    <w:p w14:paraId="261DA672" w14:textId="77777777" w:rsidR="00000000" w:rsidRDefault="000E0F03">
      <w:pPr>
        <w:pStyle w:val="a0"/>
        <w:rPr>
          <w:rFonts w:hint="cs"/>
          <w:rtl/>
        </w:rPr>
      </w:pPr>
    </w:p>
    <w:p w14:paraId="5A873BFA" w14:textId="77777777" w:rsidR="00000000" w:rsidRDefault="000E0F03">
      <w:pPr>
        <w:pStyle w:val="a0"/>
        <w:rPr>
          <w:rFonts w:hint="cs"/>
          <w:rtl/>
        </w:rPr>
      </w:pPr>
      <w:r>
        <w:rPr>
          <w:rFonts w:hint="cs"/>
          <w:rtl/>
        </w:rPr>
        <w:t>אדוני היושב-ראש, החוק הדרקוני הנורא הזה, ראוי שייחשב הצבעת אי-אמון בממשלה. לכן בשם סיעות חד"ש-תע"ל, מרצ ורע"ם אני מבקש לראות בזה הצעת אי-אמון.</w:t>
      </w:r>
    </w:p>
    <w:p w14:paraId="1114DA7D" w14:textId="77777777" w:rsidR="00000000" w:rsidRDefault="000E0F03">
      <w:pPr>
        <w:pStyle w:val="a0"/>
        <w:rPr>
          <w:rFonts w:hint="cs"/>
          <w:rtl/>
        </w:rPr>
      </w:pPr>
    </w:p>
    <w:p w14:paraId="680E99C4" w14:textId="77777777" w:rsidR="00000000" w:rsidRDefault="000E0F03">
      <w:pPr>
        <w:pStyle w:val="af1"/>
        <w:rPr>
          <w:rtl/>
        </w:rPr>
      </w:pPr>
      <w:r>
        <w:rPr>
          <w:rtl/>
        </w:rPr>
        <w:t>היו"ר ראובן רי</w:t>
      </w:r>
      <w:r>
        <w:rPr>
          <w:rtl/>
        </w:rPr>
        <w:t>בלין:</w:t>
      </w:r>
    </w:p>
    <w:p w14:paraId="132DE26D" w14:textId="77777777" w:rsidR="00000000" w:rsidRDefault="000E0F03">
      <w:pPr>
        <w:pStyle w:val="a0"/>
        <w:rPr>
          <w:rtl/>
        </w:rPr>
      </w:pPr>
    </w:p>
    <w:p w14:paraId="62542A7D" w14:textId="77777777" w:rsidR="00000000" w:rsidRDefault="000E0F03">
      <w:pPr>
        <w:pStyle w:val="a0"/>
        <w:rPr>
          <w:rFonts w:hint="cs"/>
          <w:rtl/>
        </w:rPr>
      </w:pPr>
      <w:r>
        <w:rPr>
          <w:rFonts w:hint="cs"/>
          <w:rtl/>
        </w:rPr>
        <w:t>קיבלתי גם הודעה מסיעת בל"ד.</w:t>
      </w:r>
    </w:p>
    <w:p w14:paraId="51EEF4C5" w14:textId="77777777" w:rsidR="00000000" w:rsidRDefault="000E0F03">
      <w:pPr>
        <w:pStyle w:val="a0"/>
        <w:rPr>
          <w:rFonts w:hint="cs"/>
          <w:rtl/>
        </w:rPr>
      </w:pPr>
    </w:p>
    <w:p w14:paraId="573110F7" w14:textId="77777777" w:rsidR="00000000" w:rsidRDefault="000E0F03">
      <w:pPr>
        <w:pStyle w:val="af0"/>
        <w:rPr>
          <w:rtl/>
        </w:rPr>
      </w:pPr>
      <w:r>
        <w:rPr>
          <w:rFonts w:hint="eastAsia"/>
          <w:rtl/>
        </w:rPr>
        <w:t>עזמי</w:t>
      </w:r>
      <w:r>
        <w:rPr>
          <w:rtl/>
        </w:rPr>
        <w:t xml:space="preserve"> בשארה (בל"ד):</w:t>
      </w:r>
    </w:p>
    <w:p w14:paraId="1064C70C" w14:textId="77777777" w:rsidR="00000000" w:rsidRDefault="000E0F03">
      <w:pPr>
        <w:pStyle w:val="a0"/>
        <w:rPr>
          <w:rFonts w:hint="cs"/>
          <w:rtl/>
        </w:rPr>
      </w:pPr>
    </w:p>
    <w:p w14:paraId="0534DFBE" w14:textId="77777777" w:rsidR="00000000" w:rsidRDefault="000E0F03">
      <w:pPr>
        <w:pStyle w:val="a0"/>
        <w:rPr>
          <w:rFonts w:hint="cs"/>
          <w:rtl/>
        </w:rPr>
      </w:pPr>
      <w:r>
        <w:rPr>
          <w:rFonts w:hint="cs"/>
          <w:rtl/>
        </w:rPr>
        <w:t>מספיק אחד.</w:t>
      </w:r>
    </w:p>
    <w:p w14:paraId="58784155" w14:textId="77777777" w:rsidR="00000000" w:rsidRDefault="000E0F03">
      <w:pPr>
        <w:pStyle w:val="a0"/>
        <w:rPr>
          <w:rFonts w:hint="cs"/>
          <w:rtl/>
        </w:rPr>
      </w:pPr>
    </w:p>
    <w:p w14:paraId="186F3465" w14:textId="77777777" w:rsidR="00000000" w:rsidRDefault="000E0F03">
      <w:pPr>
        <w:pStyle w:val="af1"/>
        <w:rPr>
          <w:rtl/>
        </w:rPr>
      </w:pPr>
      <w:r>
        <w:rPr>
          <w:rFonts w:hint="eastAsia"/>
          <w:rtl/>
        </w:rPr>
        <w:t>היו</w:t>
      </w:r>
      <w:r>
        <w:rPr>
          <w:rtl/>
        </w:rPr>
        <w:t>"ר ראובן ריבלין:</w:t>
      </w:r>
    </w:p>
    <w:p w14:paraId="7D39CA59" w14:textId="77777777" w:rsidR="00000000" w:rsidRDefault="000E0F03">
      <w:pPr>
        <w:pStyle w:val="a0"/>
        <w:rPr>
          <w:rFonts w:hint="cs"/>
          <w:rtl/>
        </w:rPr>
      </w:pPr>
    </w:p>
    <w:p w14:paraId="2D14B95C" w14:textId="77777777" w:rsidR="00000000" w:rsidRDefault="000E0F03">
      <w:pPr>
        <w:pStyle w:val="a0"/>
        <w:rPr>
          <w:rFonts w:hint="cs"/>
          <w:rtl/>
        </w:rPr>
      </w:pPr>
      <w:r>
        <w:rPr>
          <w:rFonts w:hint="cs"/>
          <w:rtl/>
        </w:rPr>
        <w:t>אז יש לכם יותר מ-11. קיבלתי הודעה מסיעת בל"ד, המבקשת לראות בהצבעה זו הצבעת אי-אמון. האם אנחנו דוחים זאת ליום שני הבא? בבקשה, יודיע לי ראש הממשלה אם אדוני מבקש לראות בז</w:t>
      </w:r>
      <w:r>
        <w:rPr>
          <w:rFonts w:hint="cs"/>
          <w:rtl/>
        </w:rPr>
        <w:t>ה הצבעת אמון.</w:t>
      </w:r>
    </w:p>
    <w:p w14:paraId="0F17D02C" w14:textId="77777777" w:rsidR="00000000" w:rsidRDefault="000E0F03">
      <w:pPr>
        <w:pStyle w:val="a0"/>
        <w:rPr>
          <w:rFonts w:hint="cs"/>
          <w:rtl/>
        </w:rPr>
      </w:pPr>
    </w:p>
    <w:p w14:paraId="1F99E1FB" w14:textId="77777777" w:rsidR="00000000" w:rsidRDefault="000E0F03">
      <w:pPr>
        <w:pStyle w:val="af0"/>
        <w:rPr>
          <w:rtl/>
        </w:rPr>
      </w:pPr>
      <w:r>
        <w:rPr>
          <w:rFonts w:hint="eastAsia"/>
          <w:rtl/>
        </w:rPr>
        <w:t>ראש</w:t>
      </w:r>
      <w:r>
        <w:rPr>
          <w:rtl/>
        </w:rPr>
        <w:t xml:space="preserve"> הממשלה אריאל שרון:</w:t>
      </w:r>
    </w:p>
    <w:p w14:paraId="6D7F2449" w14:textId="77777777" w:rsidR="00000000" w:rsidRDefault="000E0F03">
      <w:pPr>
        <w:pStyle w:val="a0"/>
        <w:rPr>
          <w:rFonts w:hint="cs"/>
          <w:rtl/>
        </w:rPr>
      </w:pPr>
    </w:p>
    <w:p w14:paraId="419FF703" w14:textId="77777777" w:rsidR="00000000" w:rsidRDefault="000E0F03">
      <w:pPr>
        <w:pStyle w:val="a0"/>
        <w:rPr>
          <w:rFonts w:hint="cs"/>
          <w:rtl/>
        </w:rPr>
      </w:pPr>
      <w:r>
        <w:rPr>
          <w:rFonts w:hint="cs"/>
          <w:rtl/>
        </w:rPr>
        <w:t>אני רוצה לראות בכך הצבעת אמון.</w:t>
      </w:r>
    </w:p>
    <w:p w14:paraId="30D3F68C" w14:textId="77777777" w:rsidR="00000000" w:rsidRDefault="000E0F03">
      <w:pPr>
        <w:pStyle w:val="a0"/>
        <w:rPr>
          <w:rFonts w:hint="cs"/>
          <w:rtl/>
        </w:rPr>
      </w:pPr>
    </w:p>
    <w:p w14:paraId="4EA62523" w14:textId="77777777" w:rsidR="00000000" w:rsidRDefault="000E0F03">
      <w:pPr>
        <w:pStyle w:val="af1"/>
        <w:rPr>
          <w:rtl/>
        </w:rPr>
      </w:pPr>
      <w:r>
        <w:rPr>
          <w:rFonts w:hint="eastAsia"/>
          <w:rtl/>
        </w:rPr>
        <w:t>היו</w:t>
      </w:r>
      <w:r>
        <w:rPr>
          <w:rtl/>
        </w:rPr>
        <w:t>"ר ראובן ריבלין:</w:t>
      </w:r>
    </w:p>
    <w:p w14:paraId="56EB861B" w14:textId="77777777" w:rsidR="00000000" w:rsidRDefault="000E0F03">
      <w:pPr>
        <w:pStyle w:val="a0"/>
        <w:rPr>
          <w:rFonts w:hint="cs"/>
          <w:rtl/>
        </w:rPr>
      </w:pPr>
    </w:p>
    <w:p w14:paraId="2484A435" w14:textId="77777777" w:rsidR="00000000" w:rsidRDefault="000E0F03">
      <w:pPr>
        <w:pStyle w:val="a0"/>
        <w:rPr>
          <w:rFonts w:hint="cs"/>
          <w:rtl/>
        </w:rPr>
      </w:pPr>
      <w:r>
        <w:rPr>
          <w:rFonts w:hint="cs"/>
          <w:rtl/>
        </w:rPr>
        <w:t xml:space="preserve">תודה רבה. ראש הממשלה מבקש לראות בהצבעה הזאת הצבעת אמון, ולכן ההצבעה תתקיים עכשיו. רבותי חברי הכנסת, נא לתפוס את מקומותיכם. כל אחד יושב על מקומו. ובכן, אנחנו עוברים </w:t>
      </w:r>
      <w:r>
        <w:rPr>
          <w:rFonts w:hint="cs"/>
          <w:rtl/>
        </w:rPr>
        <w:t>להצביע, הצבעה אחת בלבד.</w:t>
      </w:r>
    </w:p>
    <w:p w14:paraId="0F9C5C66" w14:textId="77777777" w:rsidR="00000000" w:rsidRDefault="000E0F03">
      <w:pPr>
        <w:pStyle w:val="a0"/>
        <w:rPr>
          <w:rFonts w:hint="cs"/>
          <w:rtl/>
        </w:rPr>
      </w:pPr>
    </w:p>
    <w:p w14:paraId="7C91720B" w14:textId="77777777" w:rsidR="00000000" w:rsidRDefault="000E0F03">
      <w:pPr>
        <w:pStyle w:val="af0"/>
        <w:rPr>
          <w:rtl/>
        </w:rPr>
      </w:pPr>
      <w:r>
        <w:rPr>
          <w:rFonts w:hint="eastAsia"/>
          <w:rtl/>
        </w:rPr>
        <w:t>יוסי</w:t>
      </w:r>
      <w:r>
        <w:rPr>
          <w:rtl/>
        </w:rPr>
        <w:t xml:space="preserve"> שריד (יחד):</w:t>
      </w:r>
    </w:p>
    <w:p w14:paraId="72D10AA7" w14:textId="77777777" w:rsidR="00000000" w:rsidRDefault="000E0F03">
      <w:pPr>
        <w:pStyle w:val="a0"/>
        <w:rPr>
          <w:rFonts w:hint="cs"/>
          <w:rtl/>
        </w:rPr>
      </w:pPr>
    </w:p>
    <w:p w14:paraId="58928FD8" w14:textId="77777777" w:rsidR="00000000" w:rsidRDefault="000E0F03">
      <w:pPr>
        <w:pStyle w:val="a0"/>
        <w:rPr>
          <w:rFonts w:hint="cs"/>
          <w:rtl/>
        </w:rPr>
      </w:pPr>
      <w:r>
        <w:rPr>
          <w:rFonts w:hint="cs"/>
          <w:rtl/>
        </w:rPr>
        <w:t>תסביר מה זה בעד ומה זה נגד.</w:t>
      </w:r>
    </w:p>
    <w:p w14:paraId="09A52FF5" w14:textId="77777777" w:rsidR="00000000" w:rsidRDefault="000E0F03">
      <w:pPr>
        <w:pStyle w:val="a0"/>
        <w:rPr>
          <w:rFonts w:hint="cs"/>
          <w:rtl/>
        </w:rPr>
      </w:pPr>
    </w:p>
    <w:p w14:paraId="212D7F5B" w14:textId="77777777" w:rsidR="00000000" w:rsidRDefault="000E0F03">
      <w:pPr>
        <w:pStyle w:val="af1"/>
        <w:rPr>
          <w:rtl/>
        </w:rPr>
      </w:pPr>
      <w:r>
        <w:rPr>
          <w:rFonts w:hint="eastAsia"/>
          <w:rtl/>
        </w:rPr>
        <w:t>היו</w:t>
      </w:r>
      <w:r>
        <w:rPr>
          <w:rtl/>
        </w:rPr>
        <w:t>"ר ראובן ריבלין:</w:t>
      </w:r>
    </w:p>
    <w:p w14:paraId="697B861F" w14:textId="77777777" w:rsidR="00000000" w:rsidRDefault="000E0F03">
      <w:pPr>
        <w:pStyle w:val="a0"/>
        <w:rPr>
          <w:rFonts w:hint="cs"/>
          <w:rtl/>
        </w:rPr>
      </w:pPr>
    </w:p>
    <w:p w14:paraId="42D538B7" w14:textId="77777777" w:rsidR="00000000" w:rsidRDefault="000E0F03">
      <w:pPr>
        <w:pStyle w:val="a0"/>
        <w:rPr>
          <w:rFonts w:hint="cs"/>
          <w:rtl/>
        </w:rPr>
      </w:pPr>
      <w:r>
        <w:rPr>
          <w:rFonts w:hint="cs"/>
          <w:rtl/>
        </w:rPr>
        <w:t xml:space="preserve">אנחנו מדברים על אמון בממשלה, ולכן מי שמצביע בעד, מצביע בעד אמון בממשלה ובעד אישור הצו. מי שמצביע נגד, מצביע נגד הממשלה ונגד הצו. </w:t>
      </w:r>
    </w:p>
    <w:p w14:paraId="08ED9C13" w14:textId="77777777" w:rsidR="00000000" w:rsidRDefault="000E0F03">
      <w:pPr>
        <w:pStyle w:val="a0"/>
        <w:rPr>
          <w:rFonts w:hint="cs"/>
          <w:rtl/>
        </w:rPr>
      </w:pPr>
    </w:p>
    <w:p w14:paraId="1E894558" w14:textId="77777777" w:rsidR="00000000" w:rsidRDefault="000E0F03">
      <w:pPr>
        <w:pStyle w:val="a0"/>
        <w:rPr>
          <w:rFonts w:hint="cs"/>
          <w:rtl/>
        </w:rPr>
      </w:pPr>
      <w:r>
        <w:rPr>
          <w:rFonts w:hint="cs"/>
          <w:rtl/>
        </w:rPr>
        <w:t xml:space="preserve">ובכן, רבותי, צו האזרחות והכניסה </w:t>
      </w:r>
      <w:r>
        <w:rPr>
          <w:rFonts w:hint="cs"/>
          <w:rtl/>
        </w:rPr>
        <w:t>לישראל - נא להצביע. מי בעד? מי נגד? מי נמנע? בבקשה.</w:t>
      </w:r>
    </w:p>
    <w:p w14:paraId="1335FC8A" w14:textId="77777777" w:rsidR="00000000" w:rsidRDefault="000E0F03">
      <w:pPr>
        <w:pStyle w:val="a0"/>
        <w:rPr>
          <w:rFonts w:hint="cs"/>
          <w:rtl/>
        </w:rPr>
      </w:pPr>
    </w:p>
    <w:p w14:paraId="1925FD1F" w14:textId="77777777" w:rsidR="00000000" w:rsidRDefault="000E0F03">
      <w:pPr>
        <w:pStyle w:val="ab"/>
        <w:bidi/>
        <w:rPr>
          <w:rFonts w:hint="cs"/>
          <w:rtl/>
        </w:rPr>
      </w:pPr>
      <w:r>
        <w:rPr>
          <w:rFonts w:hint="cs"/>
          <w:rtl/>
        </w:rPr>
        <w:t>הצבעה מס' 11</w:t>
      </w:r>
    </w:p>
    <w:p w14:paraId="616C5092" w14:textId="77777777" w:rsidR="00000000" w:rsidRDefault="000E0F03">
      <w:pPr>
        <w:pStyle w:val="a0"/>
        <w:rPr>
          <w:rFonts w:hint="cs"/>
          <w:rtl/>
        </w:rPr>
      </w:pPr>
    </w:p>
    <w:p w14:paraId="135BE7BB" w14:textId="77777777" w:rsidR="00000000" w:rsidRDefault="000E0F03">
      <w:pPr>
        <w:pStyle w:val="ac"/>
        <w:bidi/>
        <w:rPr>
          <w:rFonts w:hint="cs"/>
          <w:rtl/>
        </w:rPr>
      </w:pPr>
      <w:r>
        <w:rPr>
          <w:rFonts w:hint="cs"/>
          <w:rtl/>
        </w:rPr>
        <w:t xml:space="preserve">בעד הצו </w:t>
      </w:r>
      <w:r>
        <w:rPr>
          <w:rtl/>
        </w:rPr>
        <w:t>–</w:t>
      </w:r>
      <w:r>
        <w:rPr>
          <w:rFonts w:hint="cs"/>
          <w:rtl/>
        </w:rPr>
        <w:t xml:space="preserve"> 60</w:t>
      </w:r>
    </w:p>
    <w:p w14:paraId="47D5999F" w14:textId="77777777" w:rsidR="00000000" w:rsidRDefault="000E0F03">
      <w:pPr>
        <w:pStyle w:val="ac"/>
        <w:bidi/>
        <w:rPr>
          <w:rFonts w:hint="cs"/>
          <w:rtl/>
        </w:rPr>
      </w:pPr>
      <w:r>
        <w:rPr>
          <w:rFonts w:hint="cs"/>
          <w:rtl/>
        </w:rPr>
        <w:t xml:space="preserve">נגד </w:t>
      </w:r>
      <w:r>
        <w:rPr>
          <w:rtl/>
        </w:rPr>
        <w:t>–</w:t>
      </w:r>
      <w:r>
        <w:rPr>
          <w:rFonts w:hint="cs"/>
          <w:rtl/>
        </w:rPr>
        <w:t xml:space="preserve"> 29</w:t>
      </w:r>
    </w:p>
    <w:p w14:paraId="68733470" w14:textId="77777777" w:rsidR="00000000" w:rsidRDefault="000E0F03">
      <w:pPr>
        <w:pStyle w:val="ac"/>
        <w:bidi/>
        <w:rPr>
          <w:rFonts w:hint="cs"/>
          <w:rtl/>
        </w:rPr>
      </w:pPr>
      <w:r>
        <w:rPr>
          <w:rFonts w:hint="cs"/>
          <w:rtl/>
        </w:rPr>
        <w:t xml:space="preserve">נמנעים </w:t>
      </w:r>
      <w:r>
        <w:rPr>
          <w:rtl/>
        </w:rPr>
        <w:t>–</w:t>
      </w:r>
      <w:r>
        <w:rPr>
          <w:rFonts w:hint="cs"/>
          <w:rtl/>
        </w:rPr>
        <w:t xml:space="preserve"> אין</w:t>
      </w:r>
    </w:p>
    <w:p w14:paraId="26AF9810" w14:textId="77777777" w:rsidR="00000000" w:rsidRDefault="000E0F03">
      <w:pPr>
        <w:pStyle w:val="ad"/>
        <w:bidi/>
        <w:rPr>
          <w:rFonts w:hint="cs"/>
          <w:rtl/>
        </w:rPr>
      </w:pPr>
      <w:r>
        <w:rPr>
          <w:rFonts w:hint="cs"/>
          <w:rtl/>
        </w:rPr>
        <w:t>צו האזרחות והכניסה לישראל (הוראת שעה), התשס"ד-2004, נתקבל.</w:t>
      </w:r>
    </w:p>
    <w:p w14:paraId="39695C74" w14:textId="77777777" w:rsidR="00000000" w:rsidRDefault="000E0F03">
      <w:pPr>
        <w:pStyle w:val="af1"/>
        <w:rPr>
          <w:rtl/>
        </w:rPr>
      </w:pPr>
    </w:p>
    <w:p w14:paraId="1A0CA24A" w14:textId="77777777" w:rsidR="00000000" w:rsidRDefault="000E0F03">
      <w:pPr>
        <w:pStyle w:val="af1"/>
        <w:rPr>
          <w:rtl/>
        </w:rPr>
      </w:pPr>
      <w:r>
        <w:rPr>
          <w:rtl/>
        </w:rPr>
        <w:t>היו"ר ראובן ריבלין:</w:t>
      </w:r>
    </w:p>
    <w:p w14:paraId="71BAA3AE" w14:textId="77777777" w:rsidR="00000000" w:rsidRDefault="000E0F03">
      <w:pPr>
        <w:pStyle w:val="a0"/>
        <w:rPr>
          <w:rtl/>
        </w:rPr>
      </w:pPr>
    </w:p>
    <w:p w14:paraId="20265043" w14:textId="77777777" w:rsidR="00000000" w:rsidRDefault="000E0F03">
      <w:pPr>
        <w:pStyle w:val="a0"/>
        <w:rPr>
          <w:rFonts w:hint="cs"/>
          <w:rtl/>
        </w:rPr>
      </w:pPr>
      <w:r>
        <w:rPr>
          <w:rFonts w:hint="cs"/>
          <w:rtl/>
        </w:rPr>
        <w:t>60 בעד, 29 נגד. אני קובע שצו האזרחות והכניסה לישראל (הוראת שעה),  התשס"ד-</w:t>
      </w:r>
      <w:r>
        <w:rPr>
          <w:rFonts w:hint="cs"/>
          <w:rtl/>
        </w:rPr>
        <w:t>2004, עבר.</w:t>
      </w:r>
    </w:p>
    <w:p w14:paraId="78E1CC2A" w14:textId="77777777" w:rsidR="00000000" w:rsidRDefault="000E0F03">
      <w:pPr>
        <w:pStyle w:val="a2"/>
        <w:rPr>
          <w:rFonts w:hint="cs"/>
          <w:rtl/>
        </w:rPr>
      </w:pPr>
    </w:p>
    <w:p w14:paraId="09625F72" w14:textId="77777777" w:rsidR="00000000" w:rsidRDefault="000E0F03">
      <w:pPr>
        <w:pStyle w:val="a0"/>
        <w:rPr>
          <w:rFonts w:hint="cs"/>
          <w:rtl/>
        </w:rPr>
      </w:pPr>
    </w:p>
    <w:p w14:paraId="1DF45961" w14:textId="77777777" w:rsidR="00000000" w:rsidRDefault="000E0F03">
      <w:pPr>
        <w:pStyle w:val="a2"/>
        <w:rPr>
          <w:rFonts w:hint="cs"/>
          <w:rtl/>
        </w:rPr>
      </w:pPr>
      <w:bookmarkStart w:id="349" w:name="_Toc87615565"/>
      <w:r>
        <w:rPr>
          <w:rFonts w:hint="cs"/>
          <w:rtl/>
        </w:rPr>
        <w:t>מסמכים שהונחו על שולחן הכנסת</w:t>
      </w:r>
      <w:bookmarkEnd w:id="349"/>
    </w:p>
    <w:p w14:paraId="4215A439" w14:textId="77777777" w:rsidR="00000000" w:rsidRDefault="000E0F03">
      <w:pPr>
        <w:pStyle w:val="af1"/>
        <w:rPr>
          <w:rFonts w:hint="cs"/>
          <w:rtl/>
        </w:rPr>
      </w:pPr>
    </w:p>
    <w:p w14:paraId="5349EB35" w14:textId="77777777" w:rsidR="00000000" w:rsidRDefault="000E0F03">
      <w:pPr>
        <w:pStyle w:val="af1"/>
        <w:rPr>
          <w:rtl/>
        </w:rPr>
      </w:pPr>
      <w:r>
        <w:rPr>
          <w:rtl/>
        </w:rPr>
        <w:t>היו"ר ראובן ריבלין:</w:t>
      </w:r>
    </w:p>
    <w:p w14:paraId="55D13B8D" w14:textId="77777777" w:rsidR="00000000" w:rsidRDefault="000E0F03">
      <w:pPr>
        <w:pStyle w:val="a0"/>
        <w:rPr>
          <w:rtl/>
        </w:rPr>
      </w:pPr>
    </w:p>
    <w:p w14:paraId="56E66E42" w14:textId="77777777" w:rsidR="00000000" w:rsidRDefault="000E0F03">
      <w:pPr>
        <w:pStyle w:val="a0"/>
        <w:rPr>
          <w:rFonts w:hint="cs"/>
          <w:rtl/>
        </w:rPr>
      </w:pPr>
      <w:r>
        <w:rPr>
          <w:rFonts w:hint="cs"/>
          <w:rtl/>
        </w:rPr>
        <w:t>הודעה לסגן מזכיר הכנסת. בבקשה, אדוני.</w:t>
      </w:r>
    </w:p>
    <w:p w14:paraId="6120B23E" w14:textId="77777777" w:rsidR="00000000" w:rsidRDefault="000E0F03">
      <w:pPr>
        <w:pStyle w:val="a0"/>
        <w:rPr>
          <w:rFonts w:hint="cs"/>
          <w:rtl/>
        </w:rPr>
      </w:pPr>
    </w:p>
    <w:p w14:paraId="3E62CD50" w14:textId="77777777" w:rsidR="00000000" w:rsidRDefault="000E0F03">
      <w:pPr>
        <w:pStyle w:val="a"/>
        <w:rPr>
          <w:rtl/>
        </w:rPr>
      </w:pPr>
      <w:bookmarkStart w:id="350" w:name="_Toc87615566"/>
      <w:r>
        <w:rPr>
          <w:rFonts w:hint="eastAsia"/>
          <w:rtl/>
        </w:rPr>
        <w:t>סגן</w:t>
      </w:r>
      <w:r>
        <w:rPr>
          <w:rtl/>
        </w:rPr>
        <w:t xml:space="preserve"> מזכיר הכנסת דוד לב:</w:t>
      </w:r>
      <w:bookmarkEnd w:id="350"/>
    </w:p>
    <w:p w14:paraId="6F6B5944" w14:textId="77777777" w:rsidR="00000000" w:rsidRDefault="000E0F03">
      <w:pPr>
        <w:pStyle w:val="a0"/>
        <w:rPr>
          <w:rFonts w:hint="cs"/>
          <w:rtl/>
        </w:rPr>
      </w:pPr>
    </w:p>
    <w:p w14:paraId="044C726E" w14:textId="77777777" w:rsidR="00000000" w:rsidRDefault="000E0F03">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03CE88A8" w14:textId="77777777" w:rsidR="00000000" w:rsidRDefault="000E0F03">
      <w:pPr>
        <w:pStyle w:val="a0"/>
        <w:rPr>
          <w:rFonts w:hint="cs"/>
          <w:rtl/>
        </w:rPr>
      </w:pPr>
    </w:p>
    <w:p w14:paraId="255D4C55" w14:textId="77777777" w:rsidR="00000000" w:rsidRDefault="000E0F03">
      <w:pPr>
        <w:pStyle w:val="a0"/>
        <w:rPr>
          <w:rFonts w:hint="cs"/>
          <w:rtl/>
        </w:rPr>
      </w:pPr>
      <w:r>
        <w:rPr>
          <w:rFonts w:hint="cs"/>
          <w:rtl/>
        </w:rPr>
        <w:t>לקריאה ראשונה: מטעם ועדת הפנים ואיכות הסביבה - הצעת חוק לתיק</w:t>
      </w:r>
      <w:r>
        <w:rPr>
          <w:rFonts w:hint="cs"/>
          <w:rtl/>
        </w:rPr>
        <w:t>ון פקודת העיריות (מס' 92) (דרכי מינוי עובדים בכירים), התשס"ד-2004, של חבר הכנסת רשף חן וקבוצת חברי הכנסת; הצעת חוק איסור קבלת תרומות מחוץ לישראל (תיקוני חקיקה), התשס"ד-2004, של חבר הכנסת אורי יהודה אריאל וקבוצת חברי הכנסת; הצעת חוק הדגל והסמל (המנון המדינה</w:t>
      </w:r>
      <w:r>
        <w:rPr>
          <w:rFonts w:hint="cs"/>
          <w:rtl/>
        </w:rPr>
        <w:t>), התשס"ד-2004, של חבר הכנסת מיכאל נודלמן; הצעת חוק לתיקון פקודת המועצות המקומיות (מס' 37) (מינוי אזרח ישראלי כראש מועצה ממונה), התשס"ד-2004, של חבר הכנסת יורי שטרן; מטעם ועדת הכספים - הצעת חוק אנשי צבא דרום-לבנון ומשפחותיהם, התשס"ד-2004, של חבר הכנסת יצחק</w:t>
      </w:r>
      <w:r>
        <w:rPr>
          <w:rFonts w:hint="cs"/>
          <w:rtl/>
        </w:rPr>
        <w:t xml:space="preserve"> הרצוג. תודה.</w:t>
      </w:r>
    </w:p>
    <w:p w14:paraId="07460E4E" w14:textId="77777777" w:rsidR="00000000" w:rsidRDefault="000E0F03">
      <w:pPr>
        <w:pStyle w:val="a0"/>
        <w:rPr>
          <w:rFonts w:hint="cs"/>
          <w:rtl/>
        </w:rPr>
      </w:pPr>
    </w:p>
    <w:p w14:paraId="259F8D5F" w14:textId="77777777" w:rsidR="00000000" w:rsidRDefault="000E0F03">
      <w:pPr>
        <w:pStyle w:val="af1"/>
        <w:rPr>
          <w:rtl/>
        </w:rPr>
      </w:pPr>
      <w:r>
        <w:rPr>
          <w:rtl/>
        </w:rPr>
        <w:t>היו"ר ראובן ריבלין:</w:t>
      </w:r>
    </w:p>
    <w:p w14:paraId="74FF307A" w14:textId="77777777" w:rsidR="00000000" w:rsidRDefault="000E0F03">
      <w:pPr>
        <w:pStyle w:val="a0"/>
        <w:rPr>
          <w:rtl/>
        </w:rPr>
      </w:pPr>
    </w:p>
    <w:p w14:paraId="7CF3B6A5" w14:textId="77777777" w:rsidR="00000000" w:rsidRDefault="000E0F03">
      <w:pPr>
        <w:pStyle w:val="a0"/>
        <w:rPr>
          <w:rFonts w:hint="cs"/>
          <w:rtl/>
        </w:rPr>
      </w:pPr>
      <w:r>
        <w:rPr>
          <w:rFonts w:hint="cs"/>
          <w:rtl/>
        </w:rPr>
        <w:t xml:space="preserve">תודה רבה. יעלה ויבוא חבר הכנסת כחלון להחליף אותי. </w:t>
      </w:r>
    </w:p>
    <w:p w14:paraId="2CB2E1BC" w14:textId="77777777" w:rsidR="00000000" w:rsidRDefault="000E0F03">
      <w:pPr>
        <w:pStyle w:val="a2"/>
        <w:rPr>
          <w:rFonts w:hint="cs"/>
          <w:rtl/>
        </w:rPr>
      </w:pPr>
    </w:p>
    <w:p w14:paraId="658AC4A2" w14:textId="77777777" w:rsidR="00000000" w:rsidRDefault="000E0F03">
      <w:pPr>
        <w:pStyle w:val="a0"/>
        <w:rPr>
          <w:rFonts w:hint="cs"/>
          <w:rtl/>
        </w:rPr>
      </w:pPr>
    </w:p>
    <w:p w14:paraId="17A664CE" w14:textId="77777777" w:rsidR="00000000" w:rsidRDefault="000E0F03">
      <w:pPr>
        <w:pStyle w:val="a2"/>
        <w:rPr>
          <w:rFonts w:hint="cs"/>
          <w:rtl/>
        </w:rPr>
      </w:pPr>
      <w:bookmarkStart w:id="351" w:name="CS30530FI0030530T21_07_2004_15_28_06"/>
      <w:bookmarkStart w:id="352" w:name="_Toc87615567"/>
      <w:bookmarkEnd w:id="351"/>
      <w:r>
        <w:rPr>
          <w:rtl/>
        </w:rPr>
        <w:t>הצע</w:t>
      </w:r>
      <w:r>
        <w:rPr>
          <w:rFonts w:hint="cs"/>
          <w:rtl/>
        </w:rPr>
        <w:t>ות</w:t>
      </w:r>
      <w:r>
        <w:rPr>
          <w:rtl/>
        </w:rPr>
        <w:t xml:space="preserve"> לסדר-היום</w:t>
      </w:r>
      <w:bookmarkEnd w:id="352"/>
    </w:p>
    <w:p w14:paraId="6575E02A" w14:textId="77777777" w:rsidR="00000000" w:rsidRDefault="000E0F03">
      <w:pPr>
        <w:pStyle w:val="a2"/>
        <w:rPr>
          <w:rtl/>
        </w:rPr>
      </w:pPr>
      <w:bookmarkStart w:id="353" w:name="_Toc87615568"/>
      <w:r>
        <w:rPr>
          <w:rtl/>
        </w:rPr>
        <w:t>המשבר ביחסים עם ניו-זילנד והתגברות האנטישמיות שם</w:t>
      </w:r>
      <w:bookmarkEnd w:id="353"/>
    </w:p>
    <w:p w14:paraId="7625A756" w14:textId="77777777" w:rsidR="00000000" w:rsidRDefault="000E0F03">
      <w:pPr>
        <w:pStyle w:val="-0"/>
        <w:rPr>
          <w:rFonts w:hint="cs"/>
          <w:rtl/>
        </w:rPr>
      </w:pPr>
    </w:p>
    <w:p w14:paraId="1D9186A8" w14:textId="77777777" w:rsidR="00000000" w:rsidRDefault="000E0F03">
      <w:pPr>
        <w:pStyle w:val="af1"/>
        <w:rPr>
          <w:rtl/>
        </w:rPr>
      </w:pPr>
      <w:r>
        <w:rPr>
          <w:rtl/>
        </w:rPr>
        <w:t>היו"ר ראובן ריבלין:</w:t>
      </w:r>
    </w:p>
    <w:p w14:paraId="72E78A9C" w14:textId="77777777" w:rsidR="00000000" w:rsidRDefault="000E0F03">
      <w:pPr>
        <w:pStyle w:val="a0"/>
        <w:rPr>
          <w:rtl/>
        </w:rPr>
      </w:pPr>
    </w:p>
    <w:p w14:paraId="37BD69A0" w14:textId="77777777" w:rsidR="00000000" w:rsidRDefault="000E0F03">
      <w:pPr>
        <w:pStyle w:val="a0"/>
        <w:rPr>
          <w:rFonts w:hint="cs"/>
          <w:rtl/>
        </w:rPr>
      </w:pPr>
      <w:r>
        <w:rPr>
          <w:rFonts w:hint="cs"/>
          <w:rtl/>
        </w:rPr>
        <w:t>הצעות לסדר-היום מס' 4237, 4244, 4253, 4256, 4259, 4270, 4309 ו-4311: המשבר ביחסי</w:t>
      </w:r>
      <w:r>
        <w:rPr>
          <w:rFonts w:hint="cs"/>
          <w:rtl/>
        </w:rPr>
        <w:t>ם עם ניו-זילנד והתגברות האנטישמיות שם - של חברי הכנסת מיכאל נודלמן, אבשלום וילן, מאיר פרוש, מגלי והבה, שלמה בניזרי, שאול יהלום, עבד-אלמאלכ דהאמשה וחמי דורון. תודה. בבקשה, חבר הכנסת נודלמן.</w:t>
      </w:r>
    </w:p>
    <w:p w14:paraId="7889E8C7" w14:textId="77777777" w:rsidR="00000000" w:rsidRDefault="000E0F03">
      <w:pPr>
        <w:pStyle w:val="a0"/>
        <w:rPr>
          <w:rFonts w:hint="cs"/>
          <w:rtl/>
        </w:rPr>
      </w:pPr>
    </w:p>
    <w:p w14:paraId="5DB40956" w14:textId="77777777" w:rsidR="00000000" w:rsidRDefault="000E0F03">
      <w:pPr>
        <w:pStyle w:val="a"/>
        <w:rPr>
          <w:rtl/>
        </w:rPr>
      </w:pPr>
      <w:bookmarkStart w:id="354" w:name="FS000000565T21_07_2004_14_41_31"/>
      <w:bookmarkStart w:id="355" w:name="_Toc87615569"/>
      <w:bookmarkEnd w:id="354"/>
      <w:r>
        <w:rPr>
          <w:rtl/>
        </w:rPr>
        <w:t>מיכאל נודלמן (האיחוד הלאומי - ישראל ביתנו):</w:t>
      </w:r>
      <w:bookmarkEnd w:id="355"/>
    </w:p>
    <w:p w14:paraId="5ED70993" w14:textId="77777777" w:rsidR="00000000" w:rsidRDefault="000E0F03">
      <w:pPr>
        <w:pStyle w:val="a0"/>
        <w:rPr>
          <w:rtl/>
        </w:rPr>
      </w:pPr>
    </w:p>
    <w:p w14:paraId="7A97245D" w14:textId="77777777" w:rsidR="00000000" w:rsidRDefault="000E0F03">
      <w:pPr>
        <w:pStyle w:val="a0"/>
        <w:rPr>
          <w:rFonts w:hint="cs"/>
          <w:rtl/>
        </w:rPr>
      </w:pPr>
      <w:r>
        <w:rPr>
          <w:rFonts w:hint="cs"/>
          <w:rtl/>
        </w:rPr>
        <w:t>אדוני היושב-ראש, אדונ</w:t>
      </w:r>
      <w:r>
        <w:rPr>
          <w:rFonts w:hint="cs"/>
          <w:rtl/>
        </w:rPr>
        <w:t>י השר, שר החוץ, חברי הכנסת, המתיחות הדיפלומטית הקשה בין ישראל לניו-זילנד היא אחד הביטויים של מדיניות הממסד והדיפלומטיה הישראלית. אני לא דיפלומט, ולא מתיימר להבין את כל הדקויות ביחסים הבין-לאומיים, אבל דבר אחד אני יודע בוודאות, בזמן שישראל כל כך זקוקה לתמיכ</w:t>
      </w:r>
      <w:r>
        <w:rPr>
          <w:rFonts w:hint="cs"/>
          <w:rtl/>
        </w:rPr>
        <w:t>ה עולמית, אנחנו לא צריכים פרשות כאלה.</w:t>
      </w:r>
    </w:p>
    <w:p w14:paraId="135B0D6E" w14:textId="77777777" w:rsidR="00000000" w:rsidRDefault="000E0F03">
      <w:pPr>
        <w:pStyle w:val="a0"/>
        <w:rPr>
          <w:rFonts w:hint="cs"/>
          <w:rtl/>
        </w:rPr>
      </w:pPr>
    </w:p>
    <w:p w14:paraId="271F025D" w14:textId="77777777" w:rsidR="00000000" w:rsidRDefault="000E0F03">
      <w:pPr>
        <w:pStyle w:val="a0"/>
        <w:rPr>
          <w:rFonts w:hint="cs"/>
          <w:rtl/>
        </w:rPr>
      </w:pPr>
      <w:r>
        <w:rPr>
          <w:rFonts w:hint="cs"/>
          <w:rtl/>
        </w:rPr>
        <w:t>איך זה קורה שלמדינות שתומכות בנו, כמו אוסטרליה וניו-זילנד, נשלחים דיפלומטים שאינם מסוגלים להגיב בזמן ולמנוע קונפליקט? למה כשנודע על מעצר הסוכנים בניו-זילנד לא הגיבה ישראל על כך? וגרוע מכול, למה התעלמה ממשלת ישראל מדרי</w:t>
      </w:r>
      <w:r>
        <w:rPr>
          <w:rFonts w:hint="cs"/>
          <w:rtl/>
        </w:rPr>
        <w:t>שת ההתנצלות של ניו-זילנד?</w:t>
      </w:r>
    </w:p>
    <w:p w14:paraId="6BAA759C" w14:textId="77777777" w:rsidR="00000000" w:rsidRDefault="000E0F03">
      <w:pPr>
        <w:pStyle w:val="a0"/>
        <w:rPr>
          <w:rFonts w:hint="cs"/>
          <w:rtl/>
        </w:rPr>
      </w:pPr>
    </w:p>
    <w:p w14:paraId="056EDAFC" w14:textId="77777777" w:rsidR="00000000" w:rsidRDefault="000E0F03">
      <w:pPr>
        <w:pStyle w:val="a0"/>
        <w:rPr>
          <w:rFonts w:hint="cs"/>
          <w:rtl/>
        </w:rPr>
      </w:pPr>
      <w:r>
        <w:rPr>
          <w:rFonts w:hint="cs"/>
          <w:rtl/>
        </w:rPr>
        <w:t>היום אנו עדים לתוצאות של רשלנותנו. נענשו לא רק מדינת ישראל, אלא גם יהודי ניו-זילנד, שבית-העלמין שלהם חולל והמצבות נהרסו, לאחר התגובה של ממשלת ניו-זילנד. מדברים פה על אנטישמיות, זה לא בסדר, זאת אנטישמיות. אבל גם אנחנו שייכים לדברי</w:t>
      </w:r>
      <w:r>
        <w:rPr>
          <w:rFonts w:hint="cs"/>
          <w:rtl/>
        </w:rPr>
        <w:t xml:space="preserve">ם שעוברים על ניו-זילנד. ביקרתי בניו-זילנד ואני יודע ששם אין אנטישמיות. זה רק עכשיו </w:t>
      </w:r>
      <w:r>
        <w:rPr>
          <w:rtl/>
        </w:rPr>
        <w:t>–</w:t>
      </w:r>
      <w:r>
        <w:rPr>
          <w:rFonts w:hint="cs"/>
          <w:rtl/>
        </w:rPr>
        <w:t xml:space="preserve"> אחרי כל הדברים, אחרי כל הפרשה הזאת. אני מגנה את מה שעשו שם, אבל גם לנו יש חלק בזה. </w:t>
      </w:r>
    </w:p>
    <w:p w14:paraId="08D3AC06" w14:textId="77777777" w:rsidR="00000000" w:rsidRDefault="000E0F03">
      <w:pPr>
        <w:pStyle w:val="a0"/>
        <w:rPr>
          <w:rFonts w:hint="cs"/>
          <w:rtl/>
        </w:rPr>
      </w:pPr>
    </w:p>
    <w:p w14:paraId="3B7B17AE" w14:textId="77777777" w:rsidR="00000000" w:rsidRDefault="000E0F03">
      <w:pPr>
        <w:pStyle w:val="a0"/>
        <w:rPr>
          <w:rFonts w:hint="cs"/>
          <w:rtl/>
        </w:rPr>
      </w:pPr>
      <w:r>
        <w:rPr>
          <w:rFonts w:hint="cs"/>
          <w:rtl/>
        </w:rPr>
        <w:t>נענשו יהודי ישראל והתפוצות, שחייבים להודות בעוד טעות חמורה של מדינת ישראל, שפגעה בתדמי</w:t>
      </w:r>
      <w:r>
        <w:rPr>
          <w:rFonts w:hint="cs"/>
          <w:rtl/>
        </w:rPr>
        <w:t xml:space="preserve">ת של העם היהודי כולו. אינני מבין איך הדיפלומטים שלנו לא קלטו שכל טעות שלהם הופכת לטעות של המדינה כולה ושל האומה כולה. והכי הרבה סובלים מהטעות לא הסוכנים ולא המוסד, אלא אנחנו, כולנו. כל אחד יכול לטעות, אבל צריך לדעת להודות בכך ולשאת באחריות. </w:t>
      </w:r>
    </w:p>
    <w:p w14:paraId="7C483C35" w14:textId="77777777" w:rsidR="00000000" w:rsidRDefault="000E0F03">
      <w:pPr>
        <w:pStyle w:val="a0"/>
        <w:rPr>
          <w:rFonts w:hint="cs"/>
          <w:rtl/>
        </w:rPr>
      </w:pPr>
    </w:p>
    <w:p w14:paraId="7A3AC0D3" w14:textId="77777777" w:rsidR="00000000" w:rsidRDefault="000E0F03">
      <w:pPr>
        <w:pStyle w:val="a0"/>
        <w:rPr>
          <w:rFonts w:hint="cs"/>
          <w:rtl/>
        </w:rPr>
      </w:pPr>
      <w:r>
        <w:rPr>
          <w:rFonts w:hint="cs"/>
          <w:rtl/>
        </w:rPr>
        <w:t>היום, כאשר המ</w:t>
      </w:r>
      <w:r>
        <w:rPr>
          <w:rFonts w:hint="cs"/>
          <w:rtl/>
        </w:rPr>
        <w:t xml:space="preserve">ידע על המתיחות בין ישראל לניו-זילנד כבר הופץ בכל העולם, לשמחתם של אויבינו, מיהרה ישראל להביע התנצלות. </w:t>
      </w:r>
    </w:p>
    <w:p w14:paraId="3B045D5B" w14:textId="77777777" w:rsidR="00000000" w:rsidRDefault="000E0F03">
      <w:pPr>
        <w:pStyle w:val="a0"/>
        <w:rPr>
          <w:rFonts w:hint="cs"/>
          <w:rtl/>
        </w:rPr>
      </w:pPr>
    </w:p>
    <w:p w14:paraId="317E4BE5" w14:textId="77777777" w:rsidR="00000000" w:rsidRDefault="000E0F03">
      <w:pPr>
        <w:pStyle w:val="a0"/>
        <w:rPr>
          <w:rFonts w:hint="cs"/>
          <w:rtl/>
        </w:rPr>
      </w:pPr>
      <w:r>
        <w:rPr>
          <w:rFonts w:hint="cs"/>
          <w:rtl/>
        </w:rPr>
        <w:t xml:space="preserve">קשה לי לשפוט מה יהיו התוצאות של הקונפליקט, אבל תקוותי היא שנלמד ממנו, ומשרד החוץ לא יחזור עוד על טעויות שבגללן נאבד את חברינו ואת תמיכתם. תודה רבה. </w:t>
      </w:r>
    </w:p>
    <w:p w14:paraId="55324FE1" w14:textId="77777777" w:rsidR="00000000" w:rsidRDefault="000E0F03">
      <w:pPr>
        <w:pStyle w:val="a0"/>
        <w:rPr>
          <w:rFonts w:hint="cs"/>
          <w:rtl/>
        </w:rPr>
      </w:pPr>
    </w:p>
    <w:p w14:paraId="062F53B7" w14:textId="77777777" w:rsidR="00000000" w:rsidRDefault="000E0F03">
      <w:pPr>
        <w:pStyle w:val="af1"/>
        <w:rPr>
          <w:rtl/>
        </w:rPr>
      </w:pPr>
      <w:r>
        <w:rPr>
          <w:rtl/>
        </w:rPr>
        <w:t>הי</w:t>
      </w:r>
      <w:r>
        <w:rPr>
          <w:rtl/>
        </w:rPr>
        <w:t>ו"ר משה כחלון:</w:t>
      </w:r>
    </w:p>
    <w:p w14:paraId="60AB5950" w14:textId="77777777" w:rsidR="00000000" w:rsidRDefault="000E0F03">
      <w:pPr>
        <w:pStyle w:val="a0"/>
        <w:rPr>
          <w:rtl/>
        </w:rPr>
      </w:pPr>
    </w:p>
    <w:p w14:paraId="288E36FE" w14:textId="77777777" w:rsidR="00000000" w:rsidRDefault="000E0F03">
      <w:pPr>
        <w:pStyle w:val="a0"/>
        <w:rPr>
          <w:rFonts w:hint="cs"/>
          <w:rtl/>
        </w:rPr>
      </w:pPr>
      <w:r>
        <w:rPr>
          <w:rFonts w:hint="cs"/>
          <w:rtl/>
        </w:rPr>
        <w:t xml:space="preserve">תודה. חבר הכנסת אבשלום וילן, בבקשה. </w:t>
      </w:r>
    </w:p>
    <w:p w14:paraId="72E07B72" w14:textId="77777777" w:rsidR="00000000" w:rsidRDefault="000E0F03">
      <w:pPr>
        <w:pStyle w:val="a0"/>
        <w:ind w:firstLine="0"/>
        <w:rPr>
          <w:rFonts w:hint="cs"/>
          <w:rtl/>
        </w:rPr>
      </w:pPr>
    </w:p>
    <w:p w14:paraId="28ECC811" w14:textId="77777777" w:rsidR="00000000" w:rsidRDefault="000E0F03">
      <w:pPr>
        <w:pStyle w:val="a"/>
        <w:rPr>
          <w:rtl/>
        </w:rPr>
      </w:pPr>
      <w:bookmarkStart w:id="356" w:name="FS000000505T21_07_2004_15_02_29"/>
      <w:bookmarkStart w:id="357" w:name="_Toc87615570"/>
      <w:bookmarkEnd w:id="356"/>
      <w:r>
        <w:rPr>
          <w:rFonts w:hint="eastAsia"/>
          <w:rtl/>
        </w:rPr>
        <w:t>אבשלום</w:t>
      </w:r>
      <w:r>
        <w:rPr>
          <w:rtl/>
        </w:rPr>
        <w:t xml:space="preserve"> וילן (יחד):</w:t>
      </w:r>
      <w:bookmarkEnd w:id="357"/>
    </w:p>
    <w:p w14:paraId="1EC3ED33" w14:textId="77777777" w:rsidR="00000000" w:rsidRDefault="000E0F03">
      <w:pPr>
        <w:pStyle w:val="a0"/>
        <w:rPr>
          <w:rFonts w:hint="cs"/>
          <w:rtl/>
        </w:rPr>
      </w:pPr>
    </w:p>
    <w:p w14:paraId="5D6F79C5" w14:textId="77777777" w:rsidR="00000000" w:rsidRDefault="000E0F03">
      <w:pPr>
        <w:pStyle w:val="a0"/>
        <w:rPr>
          <w:rFonts w:hint="cs"/>
          <w:rtl/>
        </w:rPr>
      </w:pPr>
      <w:r>
        <w:rPr>
          <w:rFonts w:hint="cs"/>
          <w:rtl/>
        </w:rPr>
        <w:t>אדוני היושב-ראש, רבותי חברי הכנסת, אדוני שר החוץ, אני מודה, וכמובן אני מסתמך על הפרסומים בעיתונות ובתקשורת, שמה שקרה בניו-זילנד איננו מהצלחותינו הגדולות, בלשון המעטה. אבל ברור שלא מע</w:t>
      </w:r>
      <w:r>
        <w:rPr>
          <w:rFonts w:hint="cs"/>
          <w:rtl/>
        </w:rPr>
        <w:t xml:space="preserve">ל דוכן הכנסת אבוא חשבון מה היה או לא היה. </w:t>
      </w:r>
    </w:p>
    <w:p w14:paraId="189F55E8" w14:textId="77777777" w:rsidR="00000000" w:rsidRDefault="000E0F03">
      <w:pPr>
        <w:pStyle w:val="a0"/>
        <w:rPr>
          <w:rFonts w:hint="cs"/>
          <w:rtl/>
        </w:rPr>
      </w:pPr>
    </w:p>
    <w:p w14:paraId="33AF68DE" w14:textId="77777777" w:rsidR="00000000" w:rsidRDefault="000E0F03">
      <w:pPr>
        <w:pStyle w:val="a0"/>
        <w:rPr>
          <w:rFonts w:hint="cs"/>
          <w:rtl/>
        </w:rPr>
      </w:pPr>
      <w:r>
        <w:rPr>
          <w:rFonts w:hint="cs"/>
          <w:rtl/>
        </w:rPr>
        <w:t xml:space="preserve">אני רוצה להתייחס לפן המדיני של הדברים. אינני מבין מדוע לא מצאה מדינת ישראל את הדרך להתנצל מייד בפני מדינת ניו-זילנד ולחסל את הפרשה הזאת מה שיותר מהר. </w:t>
      </w:r>
    </w:p>
    <w:p w14:paraId="6B56E057" w14:textId="77777777" w:rsidR="00000000" w:rsidRDefault="000E0F03">
      <w:pPr>
        <w:pStyle w:val="a0"/>
        <w:rPr>
          <w:rFonts w:hint="cs"/>
          <w:rtl/>
        </w:rPr>
      </w:pPr>
    </w:p>
    <w:p w14:paraId="7EE965AF" w14:textId="77777777" w:rsidR="00000000" w:rsidRDefault="000E0F03">
      <w:pPr>
        <w:pStyle w:val="a0"/>
        <w:rPr>
          <w:rFonts w:hint="cs"/>
          <w:rtl/>
        </w:rPr>
      </w:pPr>
      <w:r>
        <w:rPr>
          <w:rFonts w:hint="cs"/>
          <w:rtl/>
        </w:rPr>
        <w:t>אין ספק שהאירוע החמור ביותר, כאשר ניתצו מצבות בבית-קברות יהו</w:t>
      </w:r>
      <w:r>
        <w:rPr>
          <w:rFonts w:hint="cs"/>
          <w:rtl/>
        </w:rPr>
        <w:t xml:space="preserve">די בניו-זילנד, הוא חמור מאין כמוהו וראוי לכל גינוי. אבל ראיתי את המנהיגות הניו-זילנדית מתפתלת ומסבירה הסברים שאין להם אחיזה במציאות, שזה כביכול בגלל המקרה עם הדרכונים המזויפים </w:t>
      </w:r>
      <w:r>
        <w:rPr>
          <w:rtl/>
        </w:rPr>
        <w:t>–</w:t>
      </w:r>
      <w:r>
        <w:rPr>
          <w:rFonts w:hint="cs"/>
          <w:rtl/>
        </w:rPr>
        <w:t xml:space="preserve"> לא שניתנה לגיטימציה, אבל אנחנו היינו במצב שאילו התנהגנו כיאות, היתה לנו סיבה ט</w:t>
      </w:r>
      <w:r>
        <w:rPr>
          <w:rFonts w:hint="cs"/>
          <w:rtl/>
        </w:rPr>
        <w:t xml:space="preserve">ובה ונכונה לדרוש מהם טיפול שורש בנושאים הללו. </w:t>
      </w:r>
    </w:p>
    <w:p w14:paraId="5AEEE2FC" w14:textId="77777777" w:rsidR="00000000" w:rsidRDefault="000E0F03">
      <w:pPr>
        <w:pStyle w:val="a0"/>
        <w:rPr>
          <w:rFonts w:hint="cs"/>
          <w:rtl/>
        </w:rPr>
      </w:pPr>
    </w:p>
    <w:p w14:paraId="1986B37E" w14:textId="77777777" w:rsidR="00000000" w:rsidRDefault="000E0F03">
      <w:pPr>
        <w:pStyle w:val="a0"/>
        <w:rPr>
          <w:rFonts w:hint="cs"/>
          <w:rtl/>
        </w:rPr>
      </w:pPr>
      <w:r>
        <w:rPr>
          <w:rFonts w:hint="cs"/>
          <w:rtl/>
        </w:rPr>
        <w:t xml:space="preserve">אני מודה, אדוני היושב-ראש, שאינני מבין את המדיניות. לשם מה היה ראש ממשלת ישראל צריך לעמוד לפני כמה ימים ולהכריז </w:t>
      </w:r>
      <w:r>
        <w:rPr>
          <w:rtl/>
        </w:rPr>
        <w:t>–</w:t>
      </w:r>
      <w:r>
        <w:rPr>
          <w:rFonts w:hint="cs"/>
          <w:rtl/>
        </w:rPr>
        <w:t xml:space="preserve"> לא שהוא קורא לכל יהודי צרפת לעלות ארצה, זה לגיטימי </w:t>
      </w:r>
      <w:r>
        <w:rPr>
          <w:rtl/>
        </w:rPr>
        <w:t>–</w:t>
      </w:r>
      <w:r>
        <w:rPr>
          <w:rFonts w:hint="cs"/>
          <w:rtl/>
        </w:rPr>
        <w:t xml:space="preserve"> אלא שהסיבה לכך היא שיש אנטישמיות וממשלת צ</w:t>
      </w:r>
      <w:r>
        <w:rPr>
          <w:rFonts w:hint="cs"/>
          <w:rtl/>
        </w:rPr>
        <w:t xml:space="preserve">רפת לא מטפלת בה כראוי. נו, חסרות לנו סיבות לריב עם ממשלת צרפת? הוא צריך להיות מוכרז שם אישיות לא רצויה? חסרים לנו קונפליקטים? </w:t>
      </w:r>
    </w:p>
    <w:p w14:paraId="5FA0A95C" w14:textId="77777777" w:rsidR="00000000" w:rsidRDefault="000E0F03">
      <w:pPr>
        <w:pStyle w:val="a0"/>
        <w:rPr>
          <w:rFonts w:hint="cs"/>
          <w:rtl/>
        </w:rPr>
      </w:pPr>
    </w:p>
    <w:p w14:paraId="318E1E4B" w14:textId="77777777" w:rsidR="00000000" w:rsidRDefault="000E0F03">
      <w:pPr>
        <w:pStyle w:val="a0"/>
        <w:rPr>
          <w:rFonts w:hint="cs"/>
          <w:rtl/>
        </w:rPr>
      </w:pPr>
      <w:r>
        <w:rPr>
          <w:rFonts w:hint="cs"/>
          <w:rtl/>
        </w:rPr>
        <w:t xml:space="preserve">על הגדר כבר אמרנו </w:t>
      </w:r>
      <w:r>
        <w:rPr>
          <w:rtl/>
        </w:rPr>
        <w:t>–</w:t>
      </w:r>
      <w:r>
        <w:rPr>
          <w:rFonts w:hint="cs"/>
          <w:rtl/>
        </w:rPr>
        <w:t xml:space="preserve"> איזה חוסר היגיון של מדיניות. מהרגע הראשון תמכתי בגדר. אני חושב שהיא היתה צריכה להיות על "הקו הירוק", ובמקומו</w:t>
      </w:r>
      <w:r>
        <w:rPr>
          <w:rFonts w:hint="cs"/>
          <w:rtl/>
        </w:rPr>
        <w:t>ת שבהם היא לא יכלה להיות על "הקו הירוק" היא היתה צריכה להיות צמודה לשם ככל האפשר. אבל תראו איך הפסדנו חזית מדינית: לא רצינו ללכת להאג כדי להגן על זה, גולגלנו לאו"ם, אנחנו מבוזים בכל מקום - ובסופו של דבר זה לא שהעולם כולו נגדנו, אלא אנחנו נשלם מחיר מדיני, ש</w:t>
      </w:r>
      <w:r>
        <w:rPr>
          <w:rFonts w:hint="cs"/>
          <w:rtl/>
        </w:rPr>
        <w:t xml:space="preserve">עלול להפוך למחיר כלכלי, בגלל ניהול מדיניות לא נכון. </w:t>
      </w:r>
    </w:p>
    <w:p w14:paraId="342CDDFE" w14:textId="77777777" w:rsidR="00000000" w:rsidRDefault="000E0F03">
      <w:pPr>
        <w:pStyle w:val="a0"/>
        <w:rPr>
          <w:rFonts w:hint="cs"/>
          <w:rtl/>
        </w:rPr>
      </w:pPr>
    </w:p>
    <w:p w14:paraId="384D1C56" w14:textId="77777777" w:rsidR="00000000" w:rsidRDefault="000E0F03">
      <w:pPr>
        <w:pStyle w:val="a0"/>
        <w:rPr>
          <w:rFonts w:hint="cs"/>
          <w:rtl/>
        </w:rPr>
      </w:pPr>
      <w:r>
        <w:rPr>
          <w:rFonts w:hint="cs"/>
          <w:rtl/>
        </w:rPr>
        <w:t>אני רוצה לשאול אותך, אדוני שר החוץ, באוסטרליה יש לנו כרגע שגריר? בדרום-אפריקה יש לנו כרגע שגריר? אני יודע שגם בארצות-הברית יש כמה קונסולים שמתחלפים. אנחנו נמצאים בחזית הסברה מאוד לא פשוטה, ואתם עוסקים ב</w:t>
      </w:r>
      <w:r>
        <w:rPr>
          <w:rFonts w:hint="cs"/>
          <w:rtl/>
        </w:rPr>
        <w:t xml:space="preserve">יניכם בוויכוחים כאלה ואחרים. האנשים לא ממלאים את תפקידם. </w:t>
      </w:r>
    </w:p>
    <w:p w14:paraId="0144D887" w14:textId="77777777" w:rsidR="00000000" w:rsidRDefault="000E0F03">
      <w:pPr>
        <w:pStyle w:val="a0"/>
        <w:rPr>
          <w:rFonts w:hint="cs"/>
          <w:rtl/>
        </w:rPr>
      </w:pPr>
    </w:p>
    <w:p w14:paraId="493358E2" w14:textId="77777777" w:rsidR="00000000" w:rsidRDefault="000E0F03">
      <w:pPr>
        <w:pStyle w:val="a0"/>
        <w:rPr>
          <w:rFonts w:hint="cs"/>
          <w:rtl/>
        </w:rPr>
      </w:pPr>
      <w:r>
        <w:rPr>
          <w:rFonts w:hint="cs"/>
          <w:rtl/>
        </w:rPr>
        <w:t xml:space="preserve">אני מודה, אדוני היושב-ראש - אינני מבין את המדיניות, אינני מבין מדוע אין הסברה, אינני מבין מדוע במקום כמו אוסטרליה </w:t>
      </w:r>
      <w:r>
        <w:rPr>
          <w:rtl/>
        </w:rPr>
        <w:t>–</w:t>
      </w:r>
      <w:r>
        <w:rPr>
          <w:rFonts w:hint="cs"/>
          <w:rtl/>
        </w:rPr>
        <w:t xml:space="preserve"> הכי קרוב לניו-זילנד </w:t>
      </w:r>
      <w:r>
        <w:rPr>
          <w:rtl/>
        </w:rPr>
        <w:t>–</w:t>
      </w:r>
      <w:r>
        <w:rPr>
          <w:rFonts w:hint="cs"/>
          <w:rtl/>
        </w:rPr>
        <w:t xml:space="preserve"> אין שגריר. למה הדברים האלה לא נסגרים? למה לא מנהלים מדיניות</w:t>
      </w:r>
      <w:r>
        <w:rPr>
          <w:rFonts w:hint="cs"/>
          <w:rtl/>
        </w:rPr>
        <w:t xml:space="preserve"> חוץ ומדיניות הסברה אפקטיביות, שמתמודדות גם עם התגברות האנטישמיות, גם עם "ברוכים" דוגמת ניו-זילנד וגם עם דברים שאנחנו יוצרים במו-ידינו. </w:t>
      </w:r>
    </w:p>
    <w:p w14:paraId="51E5A587" w14:textId="77777777" w:rsidR="00000000" w:rsidRDefault="000E0F03">
      <w:pPr>
        <w:pStyle w:val="a0"/>
        <w:rPr>
          <w:rFonts w:hint="cs"/>
          <w:rtl/>
        </w:rPr>
      </w:pPr>
    </w:p>
    <w:p w14:paraId="720BFFA9" w14:textId="77777777" w:rsidR="00000000" w:rsidRDefault="000E0F03">
      <w:pPr>
        <w:pStyle w:val="a0"/>
        <w:rPr>
          <w:rFonts w:hint="cs"/>
          <w:rtl/>
        </w:rPr>
      </w:pPr>
      <w:r>
        <w:rPr>
          <w:rFonts w:hint="cs"/>
          <w:rtl/>
        </w:rPr>
        <w:t xml:space="preserve">אני הרי מתנגד למדיניות הממשלה, אבל בוודאי ובוודאי אינני מתנגד להסברה של מדינת ישראל בעולם. אדוני שר החוץ </w:t>
      </w:r>
      <w:r>
        <w:rPr>
          <w:rtl/>
        </w:rPr>
        <w:t>–</w:t>
      </w:r>
      <w:r>
        <w:rPr>
          <w:rFonts w:hint="cs"/>
          <w:rtl/>
        </w:rPr>
        <w:t xml:space="preserve"> אדוני שר הח</w:t>
      </w:r>
      <w:r>
        <w:rPr>
          <w:rFonts w:hint="cs"/>
          <w:rtl/>
        </w:rPr>
        <w:t xml:space="preserve">וץ ויושב-ראש הקואליציה </w:t>
      </w:r>
      <w:r>
        <w:rPr>
          <w:rtl/>
        </w:rPr>
        <w:t>–</w:t>
      </w:r>
      <w:r>
        <w:rPr>
          <w:rFonts w:hint="cs"/>
          <w:rtl/>
        </w:rPr>
        <w:t xml:space="preserve"> לפני שבוע ראיתי בעיתונים שעוזי כהן הודיע שעלולה להיות מלחמת עולם שלישית, מי יהיה שר החוץ. אז קודם כול, אני שמח שנמנעה מלחמת עולם. שנית, עד שתהיה, אני שואל אותך ברצינות - - -</w:t>
      </w:r>
    </w:p>
    <w:p w14:paraId="515BEB82" w14:textId="77777777" w:rsidR="00000000" w:rsidRDefault="000E0F03">
      <w:pPr>
        <w:pStyle w:val="a0"/>
        <w:rPr>
          <w:rFonts w:hint="cs"/>
          <w:rtl/>
        </w:rPr>
      </w:pPr>
    </w:p>
    <w:p w14:paraId="4E66B078" w14:textId="77777777" w:rsidR="00000000" w:rsidRDefault="000E0F03">
      <w:pPr>
        <w:pStyle w:val="af0"/>
        <w:rPr>
          <w:rtl/>
        </w:rPr>
      </w:pPr>
      <w:r>
        <w:rPr>
          <w:rFonts w:hint="eastAsia"/>
          <w:rtl/>
        </w:rPr>
        <w:t>גדעון</w:t>
      </w:r>
      <w:r>
        <w:rPr>
          <w:rtl/>
        </w:rPr>
        <w:t xml:space="preserve"> סער (הליכוד):</w:t>
      </w:r>
    </w:p>
    <w:p w14:paraId="548CC80E" w14:textId="77777777" w:rsidR="00000000" w:rsidRDefault="000E0F03">
      <w:pPr>
        <w:pStyle w:val="a0"/>
        <w:rPr>
          <w:rFonts w:hint="cs"/>
          <w:rtl/>
        </w:rPr>
      </w:pPr>
    </w:p>
    <w:p w14:paraId="37E3A078" w14:textId="77777777" w:rsidR="00000000" w:rsidRDefault="000E0F03">
      <w:pPr>
        <w:pStyle w:val="a0"/>
        <w:rPr>
          <w:rFonts w:hint="cs"/>
          <w:rtl/>
        </w:rPr>
      </w:pPr>
      <w:r>
        <w:rPr>
          <w:rFonts w:hint="cs"/>
          <w:rtl/>
        </w:rPr>
        <w:t>איך זה קשור לנושא?</w:t>
      </w:r>
    </w:p>
    <w:p w14:paraId="328FFE33" w14:textId="77777777" w:rsidR="00000000" w:rsidRDefault="000E0F03">
      <w:pPr>
        <w:pStyle w:val="a0"/>
        <w:ind w:firstLine="0"/>
        <w:rPr>
          <w:rFonts w:hint="cs"/>
          <w:rtl/>
        </w:rPr>
      </w:pPr>
    </w:p>
    <w:p w14:paraId="5917C5DD" w14:textId="77777777" w:rsidR="00000000" w:rsidRDefault="000E0F03">
      <w:pPr>
        <w:pStyle w:val="af1"/>
        <w:rPr>
          <w:rtl/>
        </w:rPr>
      </w:pPr>
      <w:r>
        <w:rPr>
          <w:rtl/>
        </w:rPr>
        <w:t>היו"ר משה כחלון</w:t>
      </w:r>
      <w:r>
        <w:rPr>
          <w:rtl/>
        </w:rPr>
        <w:t>:</w:t>
      </w:r>
    </w:p>
    <w:p w14:paraId="000E993D" w14:textId="77777777" w:rsidR="00000000" w:rsidRDefault="000E0F03">
      <w:pPr>
        <w:pStyle w:val="a0"/>
        <w:rPr>
          <w:rtl/>
        </w:rPr>
      </w:pPr>
    </w:p>
    <w:p w14:paraId="4B19667E" w14:textId="77777777" w:rsidR="00000000" w:rsidRDefault="000E0F03">
      <w:pPr>
        <w:pStyle w:val="a0"/>
        <w:rPr>
          <w:rFonts w:hint="cs"/>
          <w:rtl/>
        </w:rPr>
      </w:pPr>
      <w:r>
        <w:rPr>
          <w:rFonts w:hint="cs"/>
          <w:rtl/>
        </w:rPr>
        <w:t xml:space="preserve">כן, וזה גם מעבר לזמן, חבר הכנסת וילן. </w:t>
      </w:r>
    </w:p>
    <w:p w14:paraId="287DC57F" w14:textId="77777777" w:rsidR="00000000" w:rsidRDefault="000E0F03">
      <w:pPr>
        <w:pStyle w:val="a0"/>
        <w:ind w:firstLine="0"/>
        <w:rPr>
          <w:rFonts w:hint="cs"/>
          <w:rtl/>
        </w:rPr>
      </w:pPr>
    </w:p>
    <w:p w14:paraId="7C0E5274" w14:textId="77777777" w:rsidR="00000000" w:rsidRDefault="000E0F03">
      <w:pPr>
        <w:pStyle w:val="-"/>
        <w:rPr>
          <w:rtl/>
        </w:rPr>
      </w:pPr>
      <w:bookmarkStart w:id="358" w:name="FS000000505T21_07_2004_15_07_41C"/>
      <w:bookmarkEnd w:id="358"/>
      <w:r>
        <w:rPr>
          <w:rtl/>
        </w:rPr>
        <w:t>אבשלום וילן (יחד):</w:t>
      </w:r>
    </w:p>
    <w:p w14:paraId="4C7E2A9F" w14:textId="77777777" w:rsidR="00000000" w:rsidRDefault="000E0F03">
      <w:pPr>
        <w:pStyle w:val="a0"/>
        <w:rPr>
          <w:rtl/>
        </w:rPr>
      </w:pPr>
    </w:p>
    <w:p w14:paraId="1F35E09E" w14:textId="77777777" w:rsidR="00000000" w:rsidRDefault="000E0F03">
      <w:pPr>
        <w:pStyle w:val="a0"/>
        <w:rPr>
          <w:rFonts w:hint="cs"/>
          <w:rtl/>
        </w:rPr>
      </w:pPr>
      <w:r>
        <w:rPr>
          <w:rFonts w:hint="cs"/>
          <w:rtl/>
        </w:rPr>
        <w:t xml:space="preserve">לא היית בתחילת נאומי. </w:t>
      </w:r>
    </w:p>
    <w:p w14:paraId="70F6D27B" w14:textId="77777777" w:rsidR="00000000" w:rsidRDefault="000E0F03">
      <w:pPr>
        <w:pStyle w:val="a0"/>
        <w:rPr>
          <w:rFonts w:hint="cs"/>
          <w:rtl/>
        </w:rPr>
      </w:pPr>
    </w:p>
    <w:p w14:paraId="47F5A4A8" w14:textId="77777777" w:rsidR="00000000" w:rsidRDefault="000E0F03">
      <w:pPr>
        <w:pStyle w:val="af0"/>
        <w:rPr>
          <w:rtl/>
        </w:rPr>
      </w:pPr>
      <w:r>
        <w:rPr>
          <w:rFonts w:hint="eastAsia"/>
          <w:rtl/>
        </w:rPr>
        <w:t>גדעון</w:t>
      </w:r>
      <w:r>
        <w:rPr>
          <w:rtl/>
        </w:rPr>
        <w:t xml:space="preserve"> סער (הליכוד):</w:t>
      </w:r>
    </w:p>
    <w:p w14:paraId="35BA9121" w14:textId="77777777" w:rsidR="00000000" w:rsidRDefault="000E0F03">
      <w:pPr>
        <w:pStyle w:val="a0"/>
        <w:rPr>
          <w:rFonts w:hint="cs"/>
          <w:rtl/>
        </w:rPr>
      </w:pPr>
    </w:p>
    <w:p w14:paraId="515E7F7F" w14:textId="77777777" w:rsidR="00000000" w:rsidRDefault="000E0F03">
      <w:pPr>
        <w:pStyle w:val="a0"/>
        <w:rPr>
          <w:rFonts w:hint="cs"/>
          <w:rtl/>
        </w:rPr>
      </w:pPr>
      <w:r>
        <w:rPr>
          <w:rFonts w:hint="cs"/>
          <w:rtl/>
        </w:rPr>
        <w:t xml:space="preserve">לא הבנתי. אני מסתכל ורואה שכתוב "ניו-זילנד" ו"אנטישמיות" - - - עוזי כהן. </w:t>
      </w:r>
    </w:p>
    <w:p w14:paraId="314E032E" w14:textId="77777777" w:rsidR="00000000" w:rsidRDefault="000E0F03">
      <w:pPr>
        <w:pStyle w:val="a0"/>
        <w:ind w:firstLine="0"/>
        <w:rPr>
          <w:rFonts w:hint="cs"/>
          <w:rtl/>
        </w:rPr>
      </w:pPr>
    </w:p>
    <w:p w14:paraId="18DCBF99" w14:textId="77777777" w:rsidR="00000000" w:rsidRDefault="000E0F03">
      <w:pPr>
        <w:pStyle w:val="-"/>
        <w:rPr>
          <w:rtl/>
        </w:rPr>
      </w:pPr>
      <w:bookmarkStart w:id="359" w:name="FS000000505T21_07_2004_15_08_08C"/>
      <w:bookmarkEnd w:id="359"/>
      <w:r>
        <w:rPr>
          <w:rtl/>
        </w:rPr>
        <w:t>אבשלום וילן (יחד):</w:t>
      </w:r>
    </w:p>
    <w:p w14:paraId="67AF19C9" w14:textId="77777777" w:rsidR="00000000" w:rsidRDefault="000E0F03">
      <w:pPr>
        <w:pStyle w:val="a0"/>
        <w:rPr>
          <w:rtl/>
        </w:rPr>
      </w:pPr>
    </w:p>
    <w:p w14:paraId="437D1F9E" w14:textId="77777777" w:rsidR="00000000" w:rsidRDefault="000E0F03">
      <w:pPr>
        <w:pStyle w:val="a0"/>
        <w:rPr>
          <w:rFonts w:hint="cs"/>
          <w:rtl/>
        </w:rPr>
      </w:pPr>
      <w:r>
        <w:rPr>
          <w:rFonts w:hint="cs"/>
          <w:rtl/>
        </w:rPr>
        <w:t>אני טענתי שיש לנו בעיית הסברה רצינית בעולם ואין לנו ש</w:t>
      </w:r>
      <w:r>
        <w:rPr>
          <w:rFonts w:hint="cs"/>
          <w:rtl/>
        </w:rPr>
        <w:t xml:space="preserve">גרירים. אני שואל את שר החוץ, מדוע לא ממונים שגרירים, מדוע לא נעשים מינויים </w:t>
      </w:r>
      <w:r>
        <w:rPr>
          <w:rtl/>
        </w:rPr>
        <w:t>–</w:t>
      </w:r>
      <w:r>
        <w:rPr>
          <w:rFonts w:hint="cs"/>
          <w:rtl/>
        </w:rPr>
        <w:t xml:space="preserve"> אף-על-פי שראיתי לפני שבוע שהכריזו על מלחמת עולם. אבל עד שהיא תתקיים, בינתיים העבודה צריכה להיעשות, ההסברה הישראלית צריכה להתקיים.</w:t>
      </w:r>
    </w:p>
    <w:p w14:paraId="3232C3F2" w14:textId="77777777" w:rsidR="00000000" w:rsidRDefault="000E0F03">
      <w:pPr>
        <w:pStyle w:val="a0"/>
        <w:ind w:firstLine="0"/>
        <w:rPr>
          <w:rFonts w:hint="cs"/>
          <w:rtl/>
        </w:rPr>
      </w:pPr>
    </w:p>
    <w:p w14:paraId="6093E2B2" w14:textId="77777777" w:rsidR="00000000" w:rsidRDefault="000E0F03">
      <w:pPr>
        <w:pStyle w:val="af1"/>
        <w:rPr>
          <w:rtl/>
        </w:rPr>
      </w:pPr>
      <w:r>
        <w:rPr>
          <w:rFonts w:hint="eastAsia"/>
          <w:rtl/>
        </w:rPr>
        <w:t>היו</w:t>
      </w:r>
      <w:r>
        <w:rPr>
          <w:rtl/>
        </w:rPr>
        <w:t>"ר משה כחלון:</w:t>
      </w:r>
    </w:p>
    <w:p w14:paraId="246CA0F4" w14:textId="77777777" w:rsidR="00000000" w:rsidRDefault="000E0F03">
      <w:pPr>
        <w:pStyle w:val="a0"/>
        <w:rPr>
          <w:rFonts w:hint="cs"/>
          <w:rtl/>
        </w:rPr>
      </w:pPr>
    </w:p>
    <w:p w14:paraId="766785C2" w14:textId="77777777" w:rsidR="00000000" w:rsidRDefault="000E0F03">
      <w:pPr>
        <w:pStyle w:val="a0"/>
        <w:rPr>
          <w:rFonts w:hint="cs"/>
          <w:rtl/>
        </w:rPr>
      </w:pPr>
      <w:r>
        <w:rPr>
          <w:rFonts w:hint="cs"/>
          <w:rtl/>
        </w:rPr>
        <w:t xml:space="preserve">תודה רבה. </w:t>
      </w:r>
    </w:p>
    <w:p w14:paraId="7C834A80" w14:textId="77777777" w:rsidR="00000000" w:rsidRDefault="000E0F03">
      <w:pPr>
        <w:pStyle w:val="a0"/>
        <w:ind w:firstLine="0"/>
        <w:rPr>
          <w:rFonts w:hint="cs"/>
          <w:rtl/>
        </w:rPr>
      </w:pPr>
    </w:p>
    <w:p w14:paraId="53CE0769" w14:textId="77777777" w:rsidR="00000000" w:rsidRDefault="000E0F03">
      <w:pPr>
        <w:pStyle w:val="-"/>
        <w:rPr>
          <w:rtl/>
        </w:rPr>
      </w:pPr>
      <w:bookmarkStart w:id="360" w:name="FS000000505T21_07_2004_15_08_43C"/>
      <w:bookmarkEnd w:id="360"/>
      <w:r>
        <w:rPr>
          <w:rFonts w:hint="eastAsia"/>
          <w:rtl/>
        </w:rPr>
        <w:t>אבשלום</w:t>
      </w:r>
      <w:r>
        <w:rPr>
          <w:rtl/>
        </w:rPr>
        <w:t xml:space="preserve"> וילן (יחד):</w:t>
      </w:r>
    </w:p>
    <w:p w14:paraId="21FF2B2D" w14:textId="77777777" w:rsidR="00000000" w:rsidRDefault="000E0F03">
      <w:pPr>
        <w:pStyle w:val="a0"/>
        <w:rPr>
          <w:rFonts w:hint="cs"/>
          <w:rtl/>
        </w:rPr>
      </w:pPr>
    </w:p>
    <w:p w14:paraId="552823A1" w14:textId="77777777" w:rsidR="00000000" w:rsidRDefault="000E0F03">
      <w:pPr>
        <w:pStyle w:val="a0"/>
        <w:rPr>
          <w:rFonts w:hint="cs"/>
          <w:rtl/>
        </w:rPr>
      </w:pPr>
      <w:r>
        <w:rPr>
          <w:rFonts w:hint="cs"/>
          <w:rtl/>
        </w:rPr>
        <w:t xml:space="preserve"> ואני מאוד מקווה, גדעון סער, ששגריר ישראל בניו-זילנד ובכל מקום יוכל להסביר שיושב-ראש הקואליציה יתמוך בהצבעות המכריעות בהחלטות הממשלה, ובא לציון גואל. </w:t>
      </w:r>
    </w:p>
    <w:p w14:paraId="7FEBBFDC" w14:textId="77777777" w:rsidR="00000000" w:rsidRDefault="000E0F03">
      <w:pPr>
        <w:pStyle w:val="a0"/>
        <w:rPr>
          <w:rFonts w:hint="cs"/>
          <w:rtl/>
        </w:rPr>
      </w:pPr>
    </w:p>
    <w:p w14:paraId="122C5C1A" w14:textId="77777777" w:rsidR="00000000" w:rsidRDefault="000E0F03">
      <w:pPr>
        <w:pStyle w:val="af1"/>
        <w:rPr>
          <w:rtl/>
        </w:rPr>
      </w:pPr>
      <w:r>
        <w:rPr>
          <w:rtl/>
        </w:rPr>
        <w:t>היו"ר משה כחלון:</w:t>
      </w:r>
    </w:p>
    <w:p w14:paraId="4AD60A9E" w14:textId="77777777" w:rsidR="00000000" w:rsidRDefault="000E0F03">
      <w:pPr>
        <w:pStyle w:val="a0"/>
        <w:rPr>
          <w:rtl/>
        </w:rPr>
      </w:pPr>
    </w:p>
    <w:p w14:paraId="10621995" w14:textId="77777777" w:rsidR="00000000" w:rsidRDefault="000E0F03">
      <w:pPr>
        <w:pStyle w:val="a0"/>
        <w:rPr>
          <w:rFonts w:hint="cs"/>
          <w:rtl/>
        </w:rPr>
      </w:pPr>
      <w:r>
        <w:rPr>
          <w:rFonts w:hint="cs"/>
          <w:rtl/>
        </w:rPr>
        <w:t>תודה רבה. חבר הכנסת הרב מאיר פרוש, בבקשה. אחריו - חבר הכנסת מגלי והבה.</w:t>
      </w:r>
    </w:p>
    <w:p w14:paraId="1E7C15DD" w14:textId="77777777" w:rsidR="00000000" w:rsidRDefault="000E0F03">
      <w:pPr>
        <w:pStyle w:val="a0"/>
        <w:rPr>
          <w:rFonts w:hint="cs"/>
          <w:rtl/>
        </w:rPr>
      </w:pPr>
    </w:p>
    <w:p w14:paraId="195F839F" w14:textId="77777777" w:rsidR="00000000" w:rsidRDefault="000E0F03">
      <w:pPr>
        <w:pStyle w:val="a"/>
        <w:rPr>
          <w:rtl/>
        </w:rPr>
      </w:pPr>
      <w:bookmarkStart w:id="361" w:name="FS000000563T21_07_2004_15_09_24"/>
      <w:bookmarkStart w:id="362" w:name="_Toc87615571"/>
      <w:bookmarkEnd w:id="361"/>
      <w:r>
        <w:rPr>
          <w:rFonts w:hint="eastAsia"/>
          <w:rtl/>
        </w:rPr>
        <w:t>מאיר</w:t>
      </w:r>
      <w:r>
        <w:rPr>
          <w:rtl/>
        </w:rPr>
        <w:t xml:space="preserve"> פרוש (י</w:t>
      </w:r>
      <w:r>
        <w:rPr>
          <w:rtl/>
        </w:rPr>
        <w:t>הדות התורה):</w:t>
      </w:r>
      <w:bookmarkEnd w:id="362"/>
    </w:p>
    <w:p w14:paraId="0049376B" w14:textId="77777777" w:rsidR="00000000" w:rsidRDefault="000E0F03">
      <w:pPr>
        <w:pStyle w:val="a0"/>
        <w:rPr>
          <w:rFonts w:hint="cs"/>
          <w:rtl/>
        </w:rPr>
      </w:pPr>
    </w:p>
    <w:p w14:paraId="13DFB062" w14:textId="77777777" w:rsidR="00000000" w:rsidRDefault="000E0F03">
      <w:pPr>
        <w:pStyle w:val="a0"/>
        <w:rPr>
          <w:rFonts w:hint="cs"/>
          <w:rtl/>
        </w:rPr>
      </w:pPr>
      <w:r>
        <w:rPr>
          <w:rFonts w:hint="cs"/>
          <w:rtl/>
        </w:rPr>
        <w:t>אדוני היושב-ראש, מכובדי השר, חברי הכנסת, אנחנו התבשרנו על המשבר עם ניו-זילנד, ואני לא יודע משום מה אנחנו מתייחסים למשבר הזה כאילו גילינו את אמריקה. האנטישמיות קיימת מאז ומתמיד. רק לפני חצי שנה, בשאילתא בעל-פה, ביקשתי משר החוץ שיטפל בניתוץ מצב</w:t>
      </w:r>
      <w:r>
        <w:rPr>
          <w:rFonts w:hint="cs"/>
          <w:rtl/>
        </w:rPr>
        <w:t xml:space="preserve">ות בבתי-קברות באנגליה </w:t>
      </w:r>
      <w:r>
        <w:rPr>
          <w:rtl/>
        </w:rPr>
        <w:t>–</w:t>
      </w:r>
      <w:r>
        <w:rPr>
          <w:rFonts w:hint="cs"/>
          <w:rtl/>
        </w:rPr>
        <w:t xml:space="preserve"> ומדובר כבר על מערב-אירופה, לא על מדינה רחוקה כלשהי ולא על מדינה במזרח-אירופה. שמענו אז על ניתוץ מצבות, וגם עכשיו אנחנו שומעים על דברים חמורים כאלה בניו-זילנד. זה בא כתוצאה </w:t>
      </w:r>
      <w:r>
        <w:rPr>
          <w:rtl/>
        </w:rPr>
        <w:t>–</w:t>
      </w:r>
      <w:r>
        <w:rPr>
          <w:rFonts w:hint="cs"/>
          <w:rtl/>
        </w:rPr>
        <w:t xml:space="preserve"> או לא כתוצאה, שום דבר לא יכול להצדיק מעשה נבלה כזה </w:t>
      </w:r>
      <w:r>
        <w:rPr>
          <w:rtl/>
        </w:rPr>
        <w:t>–</w:t>
      </w:r>
      <w:r>
        <w:rPr>
          <w:rFonts w:hint="cs"/>
          <w:rtl/>
        </w:rPr>
        <w:t xml:space="preserve"> אבל ז</w:t>
      </w:r>
      <w:r>
        <w:rPr>
          <w:rFonts w:hint="cs"/>
          <w:rtl/>
        </w:rPr>
        <w:t xml:space="preserve">ה בא מפרשת הדרכונים, שכבר היתה מזמן. </w:t>
      </w:r>
    </w:p>
    <w:p w14:paraId="077E4F09" w14:textId="77777777" w:rsidR="00000000" w:rsidRDefault="000E0F03">
      <w:pPr>
        <w:pStyle w:val="a0"/>
        <w:rPr>
          <w:rFonts w:hint="cs"/>
          <w:rtl/>
        </w:rPr>
      </w:pPr>
    </w:p>
    <w:p w14:paraId="13AACD4B" w14:textId="77777777" w:rsidR="00000000" w:rsidRDefault="000E0F03">
      <w:pPr>
        <w:pStyle w:val="a0"/>
        <w:rPr>
          <w:rFonts w:hint="cs"/>
          <w:rtl/>
        </w:rPr>
      </w:pPr>
      <w:r>
        <w:rPr>
          <w:rFonts w:hint="cs"/>
          <w:rtl/>
        </w:rPr>
        <w:t xml:space="preserve">השאלה המרכזית היא </w:t>
      </w:r>
      <w:r>
        <w:rPr>
          <w:rtl/>
        </w:rPr>
        <w:t>–</w:t>
      </w:r>
      <w:r>
        <w:rPr>
          <w:rFonts w:hint="cs"/>
          <w:rtl/>
        </w:rPr>
        <w:t xml:space="preserve"> ואני אומר את זה מתוך זה שאני רוצה לחזק את שר החוץ </w:t>
      </w:r>
      <w:r>
        <w:rPr>
          <w:rtl/>
        </w:rPr>
        <w:t>–</w:t>
      </w:r>
      <w:r>
        <w:rPr>
          <w:rFonts w:hint="cs"/>
          <w:rtl/>
        </w:rPr>
        <w:t xml:space="preserve"> אם שר החוץ מרגיש חולשה כלשהי בניהול המדיניות מכיוון שהוא יודע שיש בממשלה כאלה שמנסים לנשוף בעורף. אנחנו זוכרים שגם לפני חצי שנה שר התמ"ת, שכנראה </w:t>
      </w:r>
      <w:r>
        <w:rPr>
          <w:rFonts w:hint="cs"/>
          <w:rtl/>
        </w:rPr>
        <w:t xml:space="preserve">כל התפקידים שיש לו לא מספיקים לו, ניסה להתערב ולהיפגש עם הממשל בארצות-הברית. ודאי ששר חוץ, שאמון על הטיפול בנושאי חוץ, צריך גם לדאוג לכך שבבית לא יהיה שר תמ"ת אולמרט שינסה לפגוע בו. עכשיו הוא צריך לדאוג לדבר הזה, וחשוב שהוא יהיה שר החוץ כאשר מנסים </w:t>
      </w:r>
      <w:r>
        <w:rPr>
          <w:rtl/>
        </w:rPr>
        <w:t>–</w:t>
      </w:r>
      <w:r>
        <w:rPr>
          <w:rFonts w:hint="cs"/>
          <w:rtl/>
        </w:rPr>
        <w:t xml:space="preserve"> על חשב</w:t>
      </w:r>
      <w:r>
        <w:rPr>
          <w:rFonts w:hint="cs"/>
          <w:rtl/>
        </w:rPr>
        <w:t xml:space="preserve">ון של חיבור קואליציה עם מפלגת העבודה </w:t>
      </w:r>
      <w:r>
        <w:rPr>
          <w:rtl/>
        </w:rPr>
        <w:t>–</w:t>
      </w:r>
      <w:r>
        <w:rPr>
          <w:rFonts w:hint="cs"/>
          <w:rtl/>
        </w:rPr>
        <w:t xml:space="preserve"> שאולי פרס יהיה. </w:t>
      </w:r>
    </w:p>
    <w:p w14:paraId="1A9264AF" w14:textId="77777777" w:rsidR="00000000" w:rsidRDefault="000E0F03">
      <w:pPr>
        <w:pStyle w:val="a0"/>
        <w:rPr>
          <w:rFonts w:hint="cs"/>
          <w:rtl/>
        </w:rPr>
      </w:pPr>
    </w:p>
    <w:p w14:paraId="7D2D6093" w14:textId="77777777" w:rsidR="00000000" w:rsidRDefault="000E0F03">
      <w:pPr>
        <w:pStyle w:val="a0"/>
        <w:rPr>
          <w:rFonts w:hint="cs"/>
          <w:rtl/>
        </w:rPr>
      </w:pPr>
      <w:r>
        <w:rPr>
          <w:rFonts w:hint="cs"/>
          <w:rtl/>
        </w:rPr>
        <w:t xml:space="preserve">ודאי שהדבר הזה </w:t>
      </w:r>
      <w:r>
        <w:rPr>
          <w:rtl/>
        </w:rPr>
        <w:t>–</w:t>
      </w:r>
      <w:r>
        <w:rPr>
          <w:rFonts w:hint="cs"/>
          <w:rtl/>
        </w:rPr>
        <w:t xml:space="preserve"> עד כמה ששר החוץ יהיה יעיל ומוכשר, כשיש עננה ומנסים לפגוע בו, ודאי שזה יפריע, וזה לא רק בנושא הזה, אדוני שר החוץ. </w:t>
      </w:r>
    </w:p>
    <w:p w14:paraId="50DED2FB" w14:textId="77777777" w:rsidR="00000000" w:rsidRDefault="000E0F03">
      <w:pPr>
        <w:pStyle w:val="a0"/>
        <w:rPr>
          <w:rFonts w:hint="cs"/>
          <w:rtl/>
        </w:rPr>
      </w:pPr>
    </w:p>
    <w:p w14:paraId="0F50C2AD" w14:textId="77777777" w:rsidR="00000000" w:rsidRDefault="000E0F03">
      <w:pPr>
        <w:pStyle w:val="a0"/>
        <w:rPr>
          <w:rFonts w:hint="cs"/>
          <w:rtl/>
        </w:rPr>
      </w:pPr>
      <w:r>
        <w:rPr>
          <w:rFonts w:hint="cs"/>
          <w:rtl/>
        </w:rPr>
        <w:t>אלה שגרים ביהודה, שומרון ועזה יודעים שראש הממשלה היה אבי ההתיישבות.</w:t>
      </w:r>
      <w:r>
        <w:rPr>
          <w:rFonts w:hint="cs"/>
          <w:rtl/>
        </w:rPr>
        <w:t xml:space="preserve"> הוא עודד את כולם ללכת לגור שם. הם לא יודעים היכן הם נמצאים, תחת איזו ממשלה הם מתנהלים היום. מה ראש הממשלה הנוכחי רוצה, האם הוא באמת רוצה לעקור יישובים, מכובדי היושב-ראש? הוא רוצה לעקור יישובים, או זאת אמירה כדי להרוויח זמן ונקודות בעולם, ואז הוא אומר: אני</w:t>
      </w:r>
      <w:r>
        <w:rPr>
          <w:rFonts w:hint="cs"/>
          <w:rtl/>
        </w:rPr>
        <w:t xml:space="preserve"> הולך לעשות התנתקות, לעקור יהודים, להגלות יהודים? </w:t>
      </w:r>
    </w:p>
    <w:p w14:paraId="28491202" w14:textId="77777777" w:rsidR="00000000" w:rsidRDefault="000E0F03">
      <w:pPr>
        <w:pStyle w:val="a0"/>
        <w:ind w:firstLine="0"/>
        <w:rPr>
          <w:rFonts w:hint="cs"/>
          <w:rtl/>
        </w:rPr>
      </w:pPr>
    </w:p>
    <w:p w14:paraId="1644A22F" w14:textId="77777777" w:rsidR="00000000" w:rsidRDefault="000E0F03">
      <w:pPr>
        <w:pStyle w:val="a0"/>
        <w:ind w:firstLine="720"/>
        <w:rPr>
          <w:rFonts w:hint="cs"/>
          <w:rtl/>
        </w:rPr>
      </w:pPr>
      <w:r>
        <w:rPr>
          <w:rFonts w:hint="cs"/>
          <w:rtl/>
        </w:rPr>
        <w:t xml:space="preserve">ההתנהלות הזאת, מכובדי שר החוץ, היא בכל נושא </w:t>
      </w:r>
      <w:r>
        <w:rPr>
          <w:rtl/>
        </w:rPr>
        <w:t>–</w:t>
      </w:r>
      <w:r>
        <w:rPr>
          <w:rFonts w:hint="cs"/>
          <w:rtl/>
        </w:rPr>
        <w:t xml:space="preserve"> גם בנושא האישי שלך והמחויבות שיש כלפי התפקוד שלך, וגם, כמו שאמרת, בנושא ההתנתקות. האם כל מי שגר ביהודה, בשומרון ובעזה צריך לדעת שהוא עלול מחר לא להיות באותו ב</w:t>
      </w:r>
      <w:r>
        <w:rPr>
          <w:rFonts w:hint="cs"/>
          <w:rtl/>
        </w:rPr>
        <w:t>ית שהוא בנה, שהממשלה בנתה לו, שהממשלה עזרה לו לבנות?</w:t>
      </w:r>
    </w:p>
    <w:p w14:paraId="620E952D" w14:textId="77777777" w:rsidR="00000000" w:rsidRDefault="000E0F03">
      <w:pPr>
        <w:pStyle w:val="a0"/>
        <w:ind w:firstLine="720"/>
        <w:rPr>
          <w:rFonts w:hint="cs"/>
          <w:rtl/>
        </w:rPr>
      </w:pPr>
    </w:p>
    <w:p w14:paraId="647DD0B6" w14:textId="77777777" w:rsidR="00000000" w:rsidRDefault="000E0F03">
      <w:pPr>
        <w:pStyle w:val="a0"/>
        <w:ind w:firstLine="720"/>
        <w:rPr>
          <w:rFonts w:hint="cs"/>
          <w:rtl/>
        </w:rPr>
      </w:pPr>
      <w:r>
        <w:rPr>
          <w:rFonts w:hint="cs"/>
          <w:rtl/>
        </w:rPr>
        <w:t>לכן אני חושב שהממשלה היא זו שצריכה לשנות את דרכה. הנקודה הזאת של ניו-זילנד מוכיחה לנו עד כמה ההתנהלות של הממשלה גרועה. תודה.</w:t>
      </w:r>
    </w:p>
    <w:p w14:paraId="49BCCF80" w14:textId="77777777" w:rsidR="00000000" w:rsidRDefault="000E0F03">
      <w:pPr>
        <w:pStyle w:val="a0"/>
        <w:rPr>
          <w:rFonts w:hint="cs"/>
          <w:rtl/>
        </w:rPr>
      </w:pPr>
    </w:p>
    <w:p w14:paraId="6B71453A" w14:textId="77777777" w:rsidR="00000000" w:rsidRDefault="000E0F03">
      <w:pPr>
        <w:pStyle w:val="af1"/>
        <w:rPr>
          <w:rtl/>
        </w:rPr>
      </w:pPr>
      <w:r>
        <w:rPr>
          <w:rtl/>
        </w:rPr>
        <w:t>היו"ר משה כחלון:</w:t>
      </w:r>
    </w:p>
    <w:p w14:paraId="7379B934" w14:textId="77777777" w:rsidR="00000000" w:rsidRDefault="000E0F03">
      <w:pPr>
        <w:pStyle w:val="a0"/>
        <w:rPr>
          <w:rtl/>
        </w:rPr>
      </w:pPr>
    </w:p>
    <w:p w14:paraId="1FC2F8E7" w14:textId="77777777" w:rsidR="00000000" w:rsidRDefault="000E0F03">
      <w:pPr>
        <w:pStyle w:val="a0"/>
        <w:rPr>
          <w:rFonts w:hint="cs"/>
          <w:rtl/>
        </w:rPr>
      </w:pPr>
      <w:r>
        <w:rPr>
          <w:rFonts w:hint="cs"/>
          <w:rtl/>
        </w:rPr>
        <w:t xml:space="preserve">תודה רבה. חבר הכנסת מגלי והבה - אינו נוכח; חבר הכנסת שלמה </w:t>
      </w:r>
      <w:r>
        <w:rPr>
          <w:rFonts w:hint="cs"/>
          <w:rtl/>
        </w:rPr>
        <w:t xml:space="preserve">בניזרי - אינו נוכח. חבר הכנסת שאול יהלום, בבקשה. אחריו </w:t>
      </w:r>
      <w:r>
        <w:rPr>
          <w:rtl/>
        </w:rPr>
        <w:t>–</w:t>
      </w:r>
      <w:r>
        <w:rPr>
          <w:rFonts w:hint="cs"/>
          <w:rtl/>
        </w:rPr>
        <w:t xml:space="preserve"> חבר הכנסת דהאמשה, ואחריו </w:t>
      </w:r>
      <w:r>
        <w:rPr>
          <w:rtl/>
        </w:rPr>
        <w:t>–</w:t>
      </w:r>
      <w:r>
        <w:rPr>
          <w:rFonts w:hint="cs"/>
          <w:rtl/>
        </w:rPr>
        <w:t xml:space="preserve"> חבר הכנסת דורון.</w:t>
      </w:r>
    </w:p>
    <w:p w14:paraId="15D376E2" w14:textId="77777777" w:rsidR="00000000" w:rsidRDefault="000E0F03">
      <w:pPr>
        <w:pStyle w:val="a0"/>
        <w:ind w:firstLine="0"/>
        <w:rPr>
          <w:rFonts w:hint="cs"/>
          <w:rtl/>
        </w:rPr>
      </w:pPr>
    </w:p>
    <w:p w14:paraId="6C848215" w14:textId="77777777" w:rsidR="00000000" w:rsidRDefault="000E0F03">
      <w:pPr>
        <w:pStyle w:val="a"/>
        <w:rPr>
          <w:rtl/>
        </w:rPr>
      </w:pPr>
      <w:bookmarkStart w:id="363" w:name="FS000000524T21_07_2004_15_09_10"/>
      <w:bookmarkStart w:id="364" w:name="_Toc87615572"/>
      <w:bookmarkEnd w:id="363"/>
      <w:r>
        <w:rPr>
          <w:rFonts w:hint="eastAsia"/>
          <w:rtl/>
        </w:rPr>
        <w:t>שאול</w:t>
      </w:r>
      <w:r>
        <w:rPr>
          <w:rtl/>
        </w:rPr>
        <w:t xml:space="preserve"> יהלום (מפד"ל):</w:t>
      </w:r>
      <w:bookmarkEnd w:id="364"/>
    </w:p>
    <w:p w14:paraId="327F527F" w14:textId="77777777" w:rsidR="00000000" w:rsidRDefault="000E0F03">
      <w:pPr>
        <w:pStyle w:val="a0"/>
        <w:rPr>
          <w:rFonts w:hint="cs"/>
          <w:rtl/>
        </w:rPr>
      </w:pPr>
    </w:p>
    <w:p w14:paraId="598C9725" w14:textId="77777777" w:rsidR="00000000" w:rsidRDefault="000E0F03">
      <w:pPr>
        <w:pStyle w:val="a0"/>
        <w:rPr>
          <w:rFonts w:hint="cs"/>
          <w:rtl/>
        </w:rPr>
      </w:pPr>
      <w:r>
        <w:rPr>
          <w:rFonts w:hint="cs"/>
          <w:rtl/>
        </w:rPr>
        <w:t xml:space="preserve">אדוני היושב-ראש, כנסת נכבדה, אדוני השר, בהנחה שאכן שני הנשפטים היו סוכני המוסד, ברצוני להעיר כמה הערות. </w:t>
      </w:r>
    </w:p>
    <w:p w14:paraId="018F4B73" w14:textId="77777777" w:rsidR="00000000" w:rsidRDefault="000E0F03">
      <w:pPr>
        <w:pStyle w:val="a0"/>
        <w:rPr>
          <w:rFonts w:hint="cs"/>
          <w:rtl/>
        </w:rPr>
      </w:pPr>
    </w:p>
    <w:p w14:paraId="714E288E" w14:textId="77777777" w:rsidR="00000000" w:rsidRDefault="000E0F03">
      <w:pPr>
        <w:pStyle w:val="a0"/>
        <w:rPr>
          <w:rFonts w:hint="cs"/>
          <w:rtl/>
        </w:rPr>
      </w:pPr>
      <w:r>
        <w:rPr>
          <w:rFonts w:hint="cs"/>
          <w:rtl/>
        </w:rPr>
        <w:t>אני מקבל את דעתו של חבר הכנ</w:t>
      </w:r>
      <w:r>
        <w:rPr>
          <w:rFonts w:hint="cs"/>
          <w:rtl/>
        </w:rPr>
        <w:t xml:space="preserve">סת וילן, שלא זה המקום לדון בעניין, אבל אין ספק שאנחנו עדים בשנים האחרונות, מאז שנות ה-80, להסתבכויות רבות של סוכני מוסד בנושא הדרכונים. ניו-זילנד היא דוגמה אחת; קנדה </w:t>
      </w:r>
      <w:r>
        <w:rPr>
          <w:rtl/>
        </w:rPr>
        <w:t>–</w:t>
      </w:r>
      <w:r>
        <w:rPr>
          <w:rFonts w:hint="cs"/>
          <w:rtl/>
        </w:rPr>
        <w:t xml:space="preserve"> דוגמה שנייה, ודוגמאות נוספות הן ההיתקלות בירדן ב-1997 בעניין חאלד משעל, אבל גם מה שהיה ב</w:t>
      </w:r>
      <w:r>
        <w:rPr>
          <w:rFonts w:hint="cs"/>
          <w:rtl/>
        </w:rPr>
        <w:t>שווייץ, וכמובן בירדן ובקפריסין. כל זה מאז שנות ה-80, לרבות השארה של דרכונים בתא דואר, כידוע לכולם.</w:t>
      </w:r>
    </w:p>
    <w:p w14:paraId="5E76CF1D" w14:textId="77777777" w:rsidR="00000000" w:rsidRDefault="000E0F03">
      <w:pPr>
        <w:pStyle w:val="a0"/>
        <w:rPr>
          <w:rFonts w:hint="cs"/>
          <w:rtl/>
        </w:rPr>
      </w:pPr>
    </w:p>
    <w:p w14:paraId="0EF476C3" w14:textId="77777777" w:rsidR="00000000" w:rsidRDefault="000E0F03">
      <w:pPr>
        <w:pStyle w:val="a0"/>
        <w:rPr>
          <w:rFonts w:hint="cs"/>
          <w:rtl/>
        </w:rPr>
      </w:pPr>
      <w:r>
        <w:rPr>
          <w:rFonts w:hint="cs"/>
          <w:rtl/>
        </w:rPr>
        <w:t>הדבר מעורר הרגשה שאין הפקת לקחים מבחינה מבצעית. יש מישהו שמזלזל או אולי בוחר אנשים לא ראויים, או אין הוראות נכונות. לא יכול להיות שתקלה בנושא אחד תחזור כל כ</w:t>
      </w:r>
      <w:r>
        <w:rPr>
          <w:rFonts w:hint="cs"/>
          <w:rtl/>
        </w:rPr>
        <w:t xml:space="preserve">ך הרבה פעמים. הדבר דורש תיקון. </w:t>
      </w:r>
    </w:p>
    <w:p w14:paraId="537CC78B" w14:textId="77777777" w:rsidR="00000000" w:rsidRDefault="000E0F03">
      <w:pPr>
        <w:pStyle w:val="a0"/>
        <w:rPr>
          <w:rFonts w:hint="cs"/>
          <w:rtl/>
        </w:rPr>
      </w:pPr>
    </w:p>
    <w:p w14:paraId="74FFFBE1" w14:textId="77777777" w:rsidR="00000000" w:rsidRDefault="000E0F03">
      <w:pPr>
        <w:pStyle w:val="a0"/>
        <w:rPr>
          <w:rFonts w:hint="cs"/>
          <w:rtl/>
        </w:rPr>
      </w:pPr>
      <w:r>
        <w:rPr>
          <w:rFonts w:hint="cs"/>
          <w:rtl/>
        </w:rPr>
        <w:t>הערה שנייה:  אין ספק ששירות ביון יעיל של מדינת ישראל, שצריך לחדור בוודאי למדינות עוינות לישראל, צריך לפחות להיות שם. הוא לא יכול לעשות זאת עם דרכון ישראלי. לכן אין ספק שבתחום הביון יש להצטייד בדרכונים שאינם ישראליים. לא מכא</w:t>
      </w:r>
      <w:r>
        <w:rPr>
          <w:rFonts w:hint="cs"/>
          <w:rtl/>
        </w:rPr>
        <w:t>ן, מעל במת הכנסת, נמליץ איך לעשות זאת, אבל אני חושב שגם שירותי הביון של מדינת ישראל יכולים למצוא פתרונות עם שירותי ביון ידידותיים, ולעשות זאת בדרך יותר ידידותית מאשר הדרך שבה נעשה הדבר עד עכשיו.</w:t>
      </w:r>
    </w:p>
    <w:p w14:paraId="1B6EE585" w14:textId="77777777" w:rsidR="00000000" w:rsidRDefault="000E0F03">
      <w:pPr>
        <w:pStyle w:val="a0"/>
        <w:rPr>
          <w:rFonts w:hint="cs"/>
          <w:rtl/>
        </w:rPr>
      </w:pPr>
    </w:p>
    <w:p w14:paraId="0867DFAF" w14:textId="77777777" w:rsidR="00000000" w:rsidRDefault="000E0F03">
      <w:pPr>
        <w:pStyle w:val="a0"/>
        <w:rPr>
          <w:rFonts w:hint="cs"/>
          <w:rtl/>
        </w:rPr>
      </w:pPr>
      <w:r>
        <w:rPr>
          <w:rFonts w:hint="cs"/>
          <w:rtl/>
        </w:rPr>
        <w:t>הערה שלישית: הרושם הוא, שאם באמת מדובר באנשי מוסד, הרי שהרוג</w:t>
      </w:r>
      <w:r>
        <w:rPr>
          <w:rFonts w:hint="cs"/>
          <w:rtl/>
        </w:rPr>
        <w:t xml:space="preserve">ז הרב, אולי בצדק, של מדינת ניו-זילנד כלפי מדינת ישראל יכול היה להיות במידה יותר פחותה אם מדינת ישראל היתה נוקטת פעילות דיפלומטית אינטנסיבית, היתה שולחת את אחד מאנשיה </w:t>
      </w:r>
      <w:r>
        <w:rPr>
          <w:rtl/>
        </w:rPr>
        <w:t>–</w:t>
      </w:r>
      <w:r>
        <w:rPr>
          <w:rFonts w:hint="cs"/>
          <w:rtl/>
        </w:rPr>
        <w:t xml:space="preserve"> שר החוץ או פחות ממנו </w:t>
      </w:r>
      <w:r>
        <w:rPr>
          <w:rtl/>
        </w:rPr>
        <w:t>–</w:t>
      </w:r>
      <w:r>
        <w:rPr>
          <w:rFonts w:hint="cs"/>
          <w:rtl/>
        </w:rPr>
        <w:t xml:space="preserve"> בתחילת הפרשה ובליווי הפרשה. העובדה שהדברים נעשו רק בדרך המשפטית, </w:t>
      </w:r>
      <w:r>
        <w:rPr>
          <w:rFonts w:hint="cs"/>
          <w:rtl/>
        </w:rPr>
        <w:t xml:space="preserve">תוך כדי הכחשה, כשכנראה היו להם הקלטות, כפי שלפחות פורסם, רק הביאה לרוגז נוסף, דיפלומטי, עם ממשלת ניו-זילנד, שיכול היה להיות פחות ממנו. </w:t>
      </w:r>
    </w:p>
    <w:p w14:paraId="13FCF12D" w14:textId="77777777" w:rsidR="00000000" w:rsidRDefault="000E0F03">
      <w:pPr>
        <w:pStyle w:val="a0"/>
        <w:rPr>
          <w:rFonts w:hint="cs"/>
          <w:rtl/>
        </w:rPr>
      </w:pPr>
    </w:p>
    <w:p w14:paraId="69BD1274" w14:textId="77777777" w:rsidR="00000000" w:rsidRDefault="000E0F03">
      <w:pPr>
        <w:pStyle w:val="a0"/>
        <w:rPr>
          <w:rFonts w:hint="cs"/>
          <w:rtl/>
        </w:rPr>
      </w:pPr>
      <w:r>
        <w:rPr>
          <w:rFonts w:hint="cs"/>
          <w:rtl/>
        </w:rPr>
        <w:t>לכן אני חושב, שעם כל ההצדקה, ועם כל חיזוקנו למוסד ולכל פעולותיו וצרכיו, עד כדי השגת דרכונים של מדינות זרות, מן הראוי שה</w:t>
      </w:r>
      <w:r>
        <w:rPr>
          <w:rFonts w:hint="cs"/>
          <w:rtl/>
        </w:rPr>
        <w:t xml:space="preserve">פרשה הזאת תידון בצורה רצינית באחת מוועדות הכנסת, כדי שנוכל להסיק מסקנות ולקחים ולתקן דברים הדורשים תיקון, הן במערכת הביון והן במערכת יחסי החוץ. תודה רבה. </w:t>
      </w:r>
    </w:p>
    <w:p w14:paraId="1579D472" w14:textId="77777777" w:rsidR="00000000" w:rsidRDefault="000E0F03">
      <w:pPr>
        <w:pStyle w:val="a0"/>
        <w:ind w:firstLine="0"/>
        <w:rPr>
          <w:rFonts w:hint="cs"/>
          <w:rtl/>
        </w:rPr>
      </w:pPr>
    </w:p>
    <w:p w14:paraId="7DD7C6E4" w14:textId="77777777" w:rsidR="00000000" w:rsidRDefault="000E0F03">
      <w:pPr>
        <w:pStyle w:val="af1"/>
        <w:rPr>
          <w:rtl/>
        </w:rPr>
      </w:pPr>
      <w:r>
        <w:rPr>
          <w:rtl/>
        </w:rPr>
        <w:t>היו"ר משה כחלון:</w:t>
      </w:r>
    </w:p>
    <w:p w14:paraId="59F622D8" w14:textId="77777777" w:rsidR="00000000" w:rsidRDefault="000E0F03">
      <w:pPr>
        <w:pStyle w:val="a0"/>
        <w:rPr>
          <w:rtl/>
        </w:rPr>
      </w:pPr>
    </w:p>
    <w:p w14:paraId="52A3A8C9" w14:textId="77777777" w:rsidR="00000000" w:rsidRDefault="000E0F03">
      <w:pPr>
        <w:pStyle w:val="a0"/>
        <w:rPr>
          <w:rFonts w:hint="cs"/>
          <w:rtl/>
        </w:rPr>
      </w:pPr>
      <w:r>
        <w:rPr>
          <w:rFonts w:hint="cs"/>
          <w:rtl/>
        </w:rPr>
        <w:t>תודה רבה. חבר הכנסת עבד-אלמאלכ דהאמשה, בבקשה. אחריו - אני אאפשר לחבר הכנסת מגלי וה</w:t>
      </w:r>
      <w:r>
        <w:rPr>
          <w:rFonts w:hint="cs"/>
          <w:rtl/>
        </w:rPr>
        <w:t>בה, ויסיים חבר הכנסת דורון.</w:t>
      </w:r>
    </w:p>
    <w:p w14:paraId="6B8F0B92" w14:textId="77777777" w:rsidR="00000000" w:rsidRDefault="000E0F03">
      <w:pPr>
        <w:pStyle w:val="a0"/>
        <w:ind w:firstLine="0"/>
        <w:rPr>
          <w:rFonts w:hint="cs"/>
          <w:rtl/>
        </w:rPr>
      </w:pPr>
    </w:p>
    <w:p w14:paraId="69BBD719" w14:textId="77777777" w:rsidR="00000000" w:rsidRDefault="000E0F03">
      <w:pPr>
        <w:pStyle w:val="a"/>
        <w:rPr>
          <w:rtl/>
        </w:rPr>
      </w:pPr>
      <w:bookmarkStart w:id="365" w:name="FS000000550T21_07_2004_15_18_22"/>
      <w:bookmarkStart w:id="366" w:name="_Toc87615573"/>
      <w:bookmarkEnd w:id="365"/>
      <w:r>
        <w:rPr>
          <w:rFonts w:hint="eastAsia"/>
          <w:rtl/>
        </w:rPr>
        <w:t>עבד</w:t>
      </w:r>
      <w:r>
        <w:rPr>
          <w:rtl/>
        </w:rPr>
        <w:t>-אלמאלכ דהאמשה (רע"ם):</w:t>
      </w:r>
      <w:bookmarkEnd w:id="366"/>
    </w:p>
    <w:p w14:paraId="6637CC0C" w14:textId="77777777" w:rsidR="00000000" w:rsidRDefault="000E0F03">
      <w:pPr>
        <w:pStyle w:val="a0"/>
        <w:rPr>
          <w:rFonts w:hint="cs"/>
          <w:rtl/>
        </w:rPr>
      </w:pPr>
    </w:p>
    <w:p w14:paraId="059BCCC4" w14:textId="77777777" w:rsidR="00000000" w:rsidRDefault="000E0F03">
      <w:pPr>
        <w:pStyle w:val="a0"/>
        <w:rPr>
          <w:rFonts w:hint="cs"/>
          <w:rtl/>
        </w:rPr>
      </w:pPr>
      <w:r>
        <w:rPr>
          <w:rFonts w:hint="cs"/>
          <w:rtl/>
        </w:rPr>
        <w:t>כבוד היושב-ראש, מכובדי שר החוץ, חברי חברי הכנסת, זו לא הפעם הראשונה שאנשי מוסד ואנשי ביטחון מסתבכים  בדרכונים, אגב, לא מזויפים. הם רצו ממש לקבל דרכונים אותנטיים. אבל מה? בשמם של אזרחים אחרים. מדובר על</w:t>
      </w:r>
      <w:r>
        <w:rPr>
          <w:rFonts w:hint="cs"/>
          <w:rtl/>
        </w:rPr>
        <w:t xml:space="preserve"> פעולה במדינות זרות, תוך הפרת הלגיטימיות הבין-לאומית, החוק הבין-לאומי כולו והריבונות של מדינות אחרות.</w:t>
      </w:r>
    </w:p>
    <w:p w14:paraId="450B3DF7" w14:textId="77777777" w:rsidR="00000000" w:rsidRDefault="000E0F03">
      <w:pPr>
        <w:pStyle w:val="a0"/>
        <w:rPr>
          <w:rFonts w:hint="cs"/>
          <w:rtl/>
        </w:rPr>
      </w:pPr>
    </w:p>
    <w:p w14:paraId="5B550080" w14:textId="77777777" w:rsidR="00000000" w:rsidRDefault="000E0F03">
      <w:pPr>
        <w:pStyle w:val="a0"/>
        <w:rPr>
          <w:rFonts w:hint="cs"/>
          <w:rtl/>
        </w:rPr>
      </w:pPr>
      <w:r>
        <w:rPr>
          <w:rFonts w:hint="cs"/>
          <w:rtl/>
        </w:rPr>
        <w:t xml:space="preserve">אני שואל: למה? מי צריך את הדרכים האלה ומי צריך את המעשים האלה, שבסופו של דבר מביאים רק נזק, רק הפסדים ואי-חוקיות, דברים שליליים בעיקר? התשובה היא שכנראה </w:t>
      </w:r>
      <w:r>
        <w:rPr>
          <w:rFonts w:hint="cs"/>
          <w:rtl/>
        </w:rPr>
        <w:t>בעניינים האלה נופלים כאשר רוצים לעשות דברים מעל ומעבר, לא משהו שגרתי שכל המדינות וכל השירותים החשאיים עושים כדבר שבשגרה וכמקובל. למדינת ישראל יש דרכים משלה. היא רוצה לעשות חיסולים, היא רוצה לפגוע במנהיגים, ומובן שהדבר הזה מנוגד לכל לגיטימיות בין-לאומית ולכ</w:t>
      </w:r>
      <w:r>
        <w:rPr>
          <w:rFonts w:hint="cs"/>
          <w:rtl/>
        </w:rPr>
        <w:t>ל פרופורציה, אפילו ביחסים בין מדינות, וזה פוגע דווקא במדינות הידידותיות ביותר.</w:t>
      </w:r>
    </w:p>
    <w:p w14:paraId="67010B2F" w14:textId="77777777" w:rsidR="00000000" w:rsidRDefault="000E0F03">
      <w:pPr>
        <w:pStyle w:val="a0"/>
        <w:rPr>
          <w:rFonts w:hint="cs"/>
          <w:rtl/>
        </w:rPr>
      </w:pPr>
    </w:p>
    <w:p w14:paraId="2E16FE5D" w14:textId="77777777" w:rsidR="00000000" w:rsidRDefault="000E0F03">
      <w:pPr>
        <w:pStyle w:val="a0"/>
        <w:rPr>
          <w:rFonts w:hint="cs"/>
          <w:rtl/>
        </w:rPr>
      </w:pPr>
      <w:r>
        <w:rPr>
          <w:rFonts w:hint="cs"/>
          <w:rtl/>
        </w:rPr>
        <w:t>דרכונים אמריקנים לא היתה בעיה להשיג. ישראל יכלה להשיג אותם בקלות. היא משיגה. כנראה זה לא משרת את המטרה במקרה הזה. כפי שכדי להיות ברבת-עמון ולחסל מנהיג פלסטיני היה צריך להשתמש ב</w:t>
      </w:r>
      <w:r>
        <w:rPr>
          <w:rFonts w:hint="cs"/>
          <w:rtl/>
        </w:rPr>
        <w:t xml:space="preserve">דרכונים קנדיים, כנראה פה מישהו היה צריך להיות במדינה ערבית אחרת ולחסל שם מישהו, והכי טוב זה דרכון ניו-זילנדי. האמריקנים חשודים עכשיו בעולם הערבי. הם אינם אהודים. כולם יודעים זאת. גם לא הבריטים, אפילו לא האירופים הרגילים, שפה ושם לאחר כיבוש עירק כבר יש להם </w:t>
      </w:r>
      <w:r>
        <w:rPr>
          <w:rFonts w:hint="cs"/>
          <w:rtl/>
        </w:rPr>
        <w:t>תדמית שלילית בעולם הערבי, ולכן חיפשו מדינה שלא תהיה לה תדמית כזאת.</w:t>
      </w:r>
    </w:p>
    <w:p w14:paraId="43290C07" w14:textId="77777777" w:rsidR="00000000" w:rsidRDefault="000E0F03">
      <w:pPr>
        <w:pStyle w:val="af0"/>
        <w:rPr>
          <w:rFonts w:hint="cs"/>
          <w:rtl/>
        </w:rPr>
      </w:pPr>
    </w:p>
    <w:p w14:paraId="18BF4502" w14:textId="77777777" w:rsidR="00000000" w:rsidRDefault="000E0F03">
      <w:pPr>
        <w:pStyle w:val="af0"/>
        <w:rPr>
          <w:rtl/>
        </w:rPr>
      </w:pPr>
      <w:r>
        <w:rPr>
          <w:rFonts w:hint="eastAsia"/>
          <w:rtl/>
        </w:rPr>
        <w:t>שאול</w:t>
      </w:r>
      <w:r>
        <w:rPr>
          <w:rtl/>
        </w:rPr>
        <w:t xml:space="preserve"> יהלום (מפד"ל):</w:t>
      </w:r>
    </w:p>
    <w:p w14:paraId="7CC716BE" w14:textId="77777777" w:rsidR="00000000" w:rsidRDefault="000E0F03">
      <w:pPr>
        <w:pStyle w:val="a0"/>
        <w:rPr>
          <w:rFonts w:hint="cs"/>
          <w:rtl/>
        </w:rPr>
      </w:pPr>
    </w:p>
    <w:p w14:paraId="7CC07FFD" w14:textId="77777777" w:rsidR="00000000" w:rsidRDefault="000E0F03">
      <w:pPr>
        <w:pStyle w:val="a0"/>
        <w:rPr>
          <w:rFonts w:hint="cs"/>
          <w:rtl/>
        </w:rPr>
      </w:pPr>
      <w:r>
        <w:rPr>
          <w:rFonts w:hint="cs"/>
          <w:rtl/>
        </w:rPr>
        <w:t xml:space="preserve">מה עם הצרפתים? </w:t>
      </w:r>
    </w:p>
    <w:p w14:paraId="7FFB0E9C" w14:textId="77777777" w:rsidR="00000000" w:rsidRDefault="000E0F03">
      <w:pPr>
        <w:pStyle w:val="a0"/>
        <w:ind w:firstLine="0"/>
        <w:rPr>
          <w:rFonts w:hint="cs"/>
          <w:rtl/>
        </w:rPr>
      </w:pPr>
    </w:p>
    <w:p w14:paraId="5D6C60B2" w14:textId="77777777" w:rsidR="00000000" w:rsidRDefault="000E0F03">
      <w:pPr>
        <w:pStyle w:val="-"/>
        <w:rPr>
          <w:rtl/>
        </w:rPr>
      </w:pPr>
      <w:bookmarkStart w:id="367" w:name="FS000000550T21_07_2004_15_24_14C"/>
      <w:bookmarkEnd w:id="367"/>
      <w:r>
        <w:rPr>
          <w:rtl/>
        </w:rPr>
        <w:t>עבד-אלמאלכ דהאמשה (רע"ם):</w:t>
      </w:r>
    </w:p>
    <w:p w14:paraId="21C66768" w14:textId="77777777" w:rsidR="00000000" w:rsidRDefault="000E0F03">
      <w:pPr>
        <w:pStyle w:val="a0"/>
        <w:rPr>
          <w:rtl/>
        </w:rPr>
      </w:pPr>
    </w:p>
    <w:p w14:paraId="5379B2FB" w14:textId="77777777" w:rsidR="00000000" w:rsidRDefault="000E0F03">
      <w:pPr>
        <w:pStyle w:val="a0"/>
        <w:rPr>
          <w:rFonts w:hint="cs"/>
          <w:rtl/>
        </w:rPr>
      </w:pPr>
      <w:r>
        <w:rPr>
          <w:rFonts w:hint="cs"/>
          <w:rtl/>
        </w:rPr>
        <w:t>לצרפתים יש בעיה משלהם. אני מדבר רק בהשערות. אם אתה רוצה תשובה מדויקת, שאל את ראש המוסד. הוא יודע בדיוק למה, איך ומי. אני לא</w:t>
      </w:r>
      <w:r>
        <w:rPr>
          <w:rFonts w:hint="cs"/>
          <w:rtl/>
        </w:rPr>
        <w:t xml:space="preserve"> אוכל לענות לך על השאלה הזאת באופן מדויק, אבל אני מעלה השערות, מחשבות, כפי שכולם חושבים וכפי שכולם עושים.</w:t>
      </w:r>
    </w:p>
    <w:p w14:paraId="7ED43BD8" w14:textId="77777777" w:rsidR="00000000" w:rsidRDefault="000E0F03">
      <w:pPr>
        <w:pStyle w:val="a0"/>
        <w:rPr>
          <w:rFonts w:hint="cs"/>
          <w:rtl/>
        </w:rPr>
      </w:pPr>
    </w:p>
    <w:p w14:paraId="2F08C68E" w14:textId="77777777" w:rsidR="00000000" w:rsidRDefault="000E0F03">
      <w:pPr>
        <w:pStyle w:val="a0"/>
        <w:rPr>
          <w:rFonts w:hint="cs"/>
          <w:rtl/>
        </w:rPr>
      </w:pPr>
      <w:r>
        <w:rPr>
          <w:rFonts w:hint="cs"/>
          <w:rtl/>
        </w:rPr>
        <w:t>אדוני שר החוץ, הדרכים האלה חייבות להיפסק. זה לא מוסיף כבוד לשום מדינה שמכבדת את עצמה. בפרשה הזאת אפשר היה גם לעשות אחרת. היית יכול מייד להרים טלפון ל</w:t>
      </w:r>
      <w:r>
        <w:rPr>
          <w:rFonts w:hint="cs"/>
          <w:rtl/>
        </w:rPr>
        <w:t>שר החוץ הניו-זילנדי ולהגיד לו: אדוני, טעינו, מבקשים סליחה. בוא נעשה את הדברים בדרך שעושים מדינות, פשוט - להכות על חטא. מה הבעיה? למה לא? כאשר טועים, מבקשים סליחה.</w:t>
      </w:r>
    </w:p>
    <w:p w14:paraId="7EB5FD70" w14:textId="77777777" w:rsidR="00000000" w:rsidRDefault="000E0F03">
      <w:pPr>
        <w:pStyle w:val="a0"/>
        <w:ind w:firstLine="0"/>
        <w:rPr>
          <w:rFonts w:hint="cs"/>
          <w:rtl/>
        </w:rPr>
      </w:pPr>
    </w:p>
    <w:p w14:paraId="26C8B94F" w14:textId="77777777" w:rsidR="00000000" w:rsidRDefault="000E0F03">
      <w:pPr>
        <w:pStyle w:val="af1"/>
        <w:rPr>
          <w:rtl/>
        </w:rPr>
      </w:pPr>
      <w:r>
        <w:rPr>
          <w:rtl/>
        </w:rPr>
        <w:t>היו"ר משה כחלון:</w:t>
      </w:r>
    </w:p>
    <w:p w14:paraId="7D79DCD8" w14:textId="77777777" w:rsidR="00000000" w:rsidRDefault="000E0F03">
      <w:pPr>
        <w:pStyle w:val="a0"/>
        <w:rPr>
          <w:rtl/>
        </w:rPr>
      </w:pPr>
    </w:p>
    <w:p w14:paraId="471A3FCE" w14:textId="77777777" w:rsidR="00000000" w:rsidRDefault="000E0F03">
      <w:pPr>
        <w:pStyle w:val="a0"/>
        <w:rPr>
          <w:rFonts w:hint="cs"/>
          <w:rtl/>
        </w:rPr>
      </w:pPr>
      <w:r>
        <w:rPr>
          <w:rFonts w:hint="cs"/>
          <w:rtl/>
        </w:rPr>
        <w:t>אתה יכול להשלים את הדברים, אבל הזמן חלף.</w:t>
      </w:r>
    </w:p>
    <w:p w14:paraId="550EAD0F" w14:textId="77777777" w:rsidR="00000000" w:rsidRDefault="000E0F03">
      <w:pPr>
        <w:pStyle w:val="a0"/>
        <w:ind w:firstLine="0"/>
        <w:rPr>
          <w:rFonts w:hint="cs"/>
          <w:rtl/>
        </w:rPr>
      </w:pPr>
    </w:p>
    <w:p w14:paraId="2F11EF84" w14:textId="77777777" w:rsidR="00000000" w:rsidRDefault="000E0F03">
      <w:pPr>
        <w:pStyle w:val="-"/>
        <w:rPr>
          <w:rtl/>
        </w:rPr>
      </w:pPr>
      <w:bookmarkStart w:id="368" w:name="FS000000550T21_07_2004_15_26_03C"/>
      <w:bookmarkEnd w:id="368"/>
      <w:r>
        <w:rPr>
          <w:rtl/>
        </w:rPr>
        <w:t>עבד-אלמאלכ דהאמשה (רע"ם):</w:t>
      </w:r>
    </w:p>
    <w:p w14:paraId="5E1E7757" w14:textId="77777777" w:rsidR="00000000" w:rsidRDefault="000E0F03">
      <w:pPr>
        <w:pStyle w:val="a0"/>
        <w:rPr>
          <w:rtl/>
        </w:rPr>
      </w:pPr>
    </w:p>
    <w:p w14:paraId="51D51D05" w14:textId="77777777" w:rsidR="00000000" w:rsidRDefault="000E0F03">
      <w:pPr>
        <w:pStyle w:val="a0"/>
        <w:rPr>
          <w:rFonts w:hint="cs"/>
          <w:rtl/>
        </w:rPr>
      </w:pPr>
      <w:r>
        <w:rPr>
          <w:rFonts w:hint="cs"/>
          <w:rtl/>
        </w:rPr>
        <w:t>זו הד</w:t>
      </w:r>
      <w:r>
        <w:rPr>
          <w:rFonts w:hint="cs"/>
          <w:rtl/>
        </w:rPr>
        <w:t>רך המתוקנת, וכך נוהגות מדינות מתוקנות. אבל לא כך היה אפילו בעניין הקנדי, לא כך נעשה פה. אולי לך יש שיקולים משלך. בכל אופן, אנחנו כנציגי ציבור חייבים להביא את הדברים ולהביא את הדעות, גם כאשר הן אולי אינן מוצאות חן או אינן מתיישבות בדיוק עם דעת הממשלה, דעת ה</w:t>
      </w:r>
      <w:r>
        <w:rPr>
          <w:rFonts w:hint="cs"/>
          <w:rtl/>
        </w:rPr>
        <w:t xml:space="preserve">שרים או הגורמים האחרים בתוכה. תודה רבה. </w:t>
      </w:r>
    </w:p>
    <w:p w14:paraId="77C72F8A" w14:textId="77777777" w:rsidR="00000000" w:rsidRDefault="000E0F03">
      <w:pPr>
        <w:pStyle w:val="a0"/>
        <w:ind w:firstLine="0"/>
        <w:rPr>
          <w:rFonts w:hint="cs"/>
          <w:rtl/>
        </w:rPr>
      </w:pPr>
    </w:p>
    <w:p w14:paraId="2F77C276" w14:textId="77777777" w:rsidR="00000000" w:rsidRDefault="000E0F03">
      <w:pPr>
        <w:pStyle w:val="af1"/>
        <w:rPr>
          <w:rtl/>
        </w:rPr>
      </w:pPr>
      <w:r>
        <w:rPr>
          <w:rtl/>
        </w:rPr>
        <w:t>היו"ר משה כחלון:</w:t>
      </w:r>
    </w:p>
    <w:p w14:paraId="206BF020" w14:textId="77777777" w:rsidR="00000000" w:rsidRDefault="000E0F03">
      <w:pPr>
        <w:pStyle w:val="a0"/>
        <w:rPr>
          <w:rtl/>
        </w:rPr>
      </w:pPr>
    </w:p>
    <w:p w14:paraId="67E7CB7F" w14:textId="77777777" w:rsidR="00000000" w:rsidRDefault="000E0F03">
      <w:pPr>
        <w:pStyle w:val="a0"/>
        <w:rPr>
          <w:rFonts w:hint="cs"/>
          <w:rtl/>
        </w:rPr>
      </w:pPr>
      <w:r>
        <w:rPr>
          <w:rFonts w:hint="cs"/>
          <w:rtl/>
        </w:rPr>
        <w:t xml:space="preserve">תודה, אדוני. חבר הכנסת מגלי והבה. אחריו </w:t>
      </w:r>
      <w:r>
        <w:rPr>
          <w:rtl/>
        </w:rPr>
        <w:t>–</w:t>
      </w:r>
      <w:r>
        <w:rPr>
          <w:rFonts w:hint="cs"/>
          <w:rtl/>
        </w:rPr>
        <w:t xml:space="preserve"> חבר הכנסת חמי דורון. אפשרתי לחבר הכנסת והבה כי הוא פספס בחצי דקה.</w:t>
      </w:r>
    </w:p>
    <w:p w14:paraId="4276B91A" w14:textId="77777777" w:rsidR="00000000" w:rsidRDefault="000E0F03">
      <w:pPr>
        <w:pStyle w:val="a0"/>
        <w:ind w:firstLine="0"/>
        <w:rPr>
          <w:rFonts w:hint="cs"/>
          <w:rtl/>
        </w:rPr>
      </w:pPr>
    </w:p>
    <w:p w14:paraId="5FA7FED9" w14:textId="77777777" w:rsidR="00000000" w:rsidRDefault="000E0F03">
      <w:pPr>
        <w:pStyle w:val="a"/>
        <w:rPr>
          <w:rtl/>
        </w:rPr>
      </w:pPr>
      <w:bookmarkStart w:id="369" w:name="FS000001030T21_07_2004_15_27_23"/>
      <w:bookmarkStart w:id="370" w:name="_Toc87615574"/>
      <w:bookmarkEnd w:id="369"/>
      <w:r>
        <w:rPr>
          <w:rFonts w:hint="eastAsia"/>
          <w:rtl/>
        </w:rPr>
        <w:t>מגלי</w:t>
      </w:r>
      <w:r>
        <w:rPr>
          <w:rtl/>
        </w:rPr>
        <w:t xml:space="preserve"> והבה (הליכוד):</w:t>
      </w:r>
      <w:bookmarkEnd w:id="370"/>
    </w:p>
    <w:p w14:paraId="4AE8B3F5" w14:textId="77777777" w:rsidR="00000000" w:rsidRDefault="000E0F03">
      <w:pPr>
        <w:pStyle w:val="a0"/>
        <w:rPr>
          <w:rFonts w:hint="cs"/>
          <w:rtl/>
        </w:rPr>
      </w:pPr>
    </w:p>
    <w:p w14:paraId="5C4C91C6" w14:textId="77777777" w:rsidR="00000000" w:rsidRDefault="000E0F03">
      <w:pPr>
        <w:pStyle w:val="a0"/>
        <w:rPr>
          <w:rFonts w:hint="cs"/>
          <w:rtl/>
        </w:rPr>
      </w:pPr>
      <w:r>
        <w:rPr>
          <w:rFonts w:hint="cs"/>
          <w:rtl/>
        </w:rPr>
        <w:t xml:space="preserve">אדוני היושב-ראש, אדוני שר החוץ, חברי חברי הכנסת, אין בכוונתי לנצל </w:t>
      </w:r>
      <w:r>
        <w:rPr>
          <w:rFonts w:hint="cs"/>
          <w:rtl/>
        </w:rPr>
        <w:t>תקלה מבצעית, אם היתה, כדי להשתלח בגופי המודיעין של המדינה. אני חושב שכולנו צריכים לקבל כהנחת עבודה שזרועות המודיעין של ישראל פועלות בתנאים מסובכים, וכי המשימות המוטלות עליהן קריטיות בהרבה מאלו של עמיתיהן בעולם, וכן שתקלות עלולות לקרות בכל מערכת.</w:t>
      </w:r>
    </w:p>
    <w:p w14:paraId="0081359F" w14:textId="77777777" w:rsidR="00000000" w:rsidRDefault="000E0F03">
      <w:pPr>
        <w:pStyle w:val="a0"/>
        <w:ind w:firstLine="0"/>
        <w:rPr>
          <w:rFonts w:hint="cs"/>
          <w:rtl/>
        </w:rPr>
      </w:pPr>
      <w:r>
        <w:rPr>
          <w:rFonts w:hint="cs"/>
          <w:rtl/>
        </w:rPr>
        <w:t xml:space="preserve">          </w:t>
      </w:r>
      <w:r>
        <w:rPr>
          <w:rFonts w:hint="cs"/>
          <w:rtl/>
        </w:rPr>
        <w:t xml:space="preserve">                                                                               </w:t>
      </w:r>
      <w:bookmarkStart w:id="371" w:name="FS000001030T21_07_2004_15_34_53C"/>
      <w:bookmarkEnd w:id="371"/>
    </w:p>
    <w:p w14:paraId="77F2BC52" w14:textId="77777777" w:rsidR="00000000" w:rsidRDefault="000E0F03">
      <w:pPr>
        <w:pStyle w:val="a0"/>
        <w:rPr>
          <w:rFonts w:hint="cs"/>
          <w:rtl/>
        </w:rPr>
      </w:pPr>
      <w:r>
        <w:rPr>
          <w:rFonts w:hint="cs"/>
          <w:rtl/>
        </w:rPr>
        <w:t xml:space="preserve">אדוני היושב-ראש, עם זאת, לאור הטענות שהתקלה הזאת גרמה לנזק בין-לאומי מבחינה מדינית, ולאור התקלות שהזכירו קודמי, שבהן היה מעורב המוסד, או גופי מודיעין אחרים, בנושא זיוף דרכונים </w:t>
      </w:r>
      <w:r>
        <w:rPr>
          <w:rFonts w:hint="cs"/>
          <w:rtl/>
        </w:rPr>
        <w:t xml:space="preserve">של מדינות ידידותיות, אני סבור שעלינו לבחון את מערכת קבלת ההחלטות בכל הנוגע למבצעים שיש להם השלכה ישירה על קשריה המדיניים של ישראל. </w:t>
      </w:r>
    </w:p>
    <w:p w14:paraId="362F9266" w14:textId="77777777" w:rsidR="00000000" w:rsidRDefault="000E0F03">
      <w:pPr>
        <w:pStyle w:val="a0"/>
        <w:rPr>
          <w:rFonts w:hint="cs"/>
          <w:rtl/>
        </w:rPr>
      </w:pPr>
    </w:p>
    <w:p w14:paraId="5A1014C4" w14:textId="77777777" w:rsidR="00000000" w:rsidRDefault="000E0F03">
      <w:pPr>
        <w:pStyle w:val="a0"/>
        <w:rPr>
          <w:rFonts w:hint="cs"/>
          <w:rtl/>
        </w:rPr>
      </w:pPr>
      <w:r>
        <w:rPr>
          <w:rFonts w:hint="cs"/>
          <w:rtl/>
        </w:rPr>
        <w:t>אין בדברים שלי כל ניסיון להגבלת יכולת הפעולה של כל גוף מבצעי, ודאי וודאי של המוסד, כי ההצלחות שלו חיוניות לביטחונה של המדינ</w:t>
      </w:r>
      <w:r>
        <w:rPr>
          <w:rFonts w:hint="cs"/>
          <w:rtl/>
        </w:rPr>
        <w:t xml:space="preserve">ה. </w:t>
      </w:r>
    </w:p>
    <w:p w14:paraId="35F98882" w14:textId="77777777" w:rsidR="00000000" w:rsidRDefault="000E0F03">
      <w:pPr>
        <w:pStyle w:val="a0"/>
        <w:rPr>
          <w:rFonts w:hint="cs"/>
          <w:rtl/>
        </w:rPr>
      </w:pPr>
    </w:p>
    <w:p w14:paraId="40F6ACE2" w14:textId="77777777" w:rsidR="00000000" w:rsidRDefault="000E0F03">
      <w:pPr>
        <w:pStyle w:val="a0"/>
        <w:rPr>
          <w:rFonts w:hint="cs"/>
          <w:rtl/>
        </w:rPr>
      </w:pPr>
      <w:r>
        <w:rPr>
          <w:rFonts w:hint="cs"/>
          <w:rtl/>
        </w:rPr>
        <w:t>לא הבנתי, חבר הכנסת דהאמשה, אם אתה דואג לביטחון המדינה או דואג לתקינות החוק.</w:t>
      </w:r>
    </w:p>
    <w:p w14:paraId="525322C8" w14:textId="77777777" w:rsidR="00000000" w:rsidRDefault="000E0F03">
      <w:pPr>
        <w:pStyle w:val="a0"/>
        <w:rPr>
          <w:rFonts w:hint="cs"/>
          <w:rtl/>
        </w:rPr>
      </w:pPr>
    </w:p>
    <w:p w14:paraId="5A6A33D6" w14:textId="77777777" w:rsidR="00000000" w:rsidRDefault="000E0F03">
      <w:pPr>
        <w:pStyle w:val="af0"/>
        <w:rPr>
          <w:rtl/>
        </w:rPr>
      </w:pPr>
      <w:r>
        <w:rPr>
          <w:rFonts w:hint="eastAsia"/>
          <w:rtl/>
        </w:rPr>
        <w:t>עבד</w:t>
      </w:r>
      <w:r>
        <w:rPr>
          <w:rtl/>
        </w:rPr>
        <w:t>-אלמאלכ דהאמשה (רע"ם):</w:t>
      </w:r>
    </w:p>
    <w:p w14:paraId="37538923" w14:textId="77777777" w:rsidR="00000000" w:rsidRDefault="000E0F03">
      <w:pPr>
        <w:pStyle w:val="a0"/>
        <w:rPr>
          <w:rFonts w:hint="cs"/>
          <w:rtl/>
        </w:rPr>
      </w:pPr>
    </w:p>
    <w:p w14:paraId="1AC0C8E0" w14:textId="77777777" w:rsidR="00000000" w:rsidRDefault="000E0F03">
      <w:pPr>
        <w:pStyle w:val="a0"/>
        <w:rPr>
          <w:rFonts w:hint="cs"/>
          <w:rtl/>
        </w:rPr>
      </w:pPr>
      <w:r>
        <w:rPr>
          <w:rFonts w:hint="cs"/>
          <w:rtl/>
        </w:rPr>
        <w:t xml:space="preserve">מספיק שאתה דואג לביטחון המדינה. גם אני חלק מהבית הזה ומהמדינה הזאת. </w:t>
      </w:r>
    </w:p>
    <w:p w14:paraId="70E705F3" w14:textId="77777777" w:rsidR="00000000" w:rsidRDefault="000E0F03">
      <w:pPr>
        <w:pStyle w:val="a0"/>
        <w:rPr>
          <w:rFonts w:hint="cs"/>
          <w:rtl/>
        </w:rPr>
      </w:pPr>
    </w:p>
    <w:p w14:paraId="69DC2D8A" w14:textId="77777777" w:rsidR="00000000" w:rsidRDefault="000E0F03">
      <w:pPr>
        <w:pStyle w:val="-"/>
        <w:rPr>
          <w:rtl/>
        </w:rPr>
      </w:pPr>
      <w:bookmarkStart w:id="372" w:name="FS000001030T21_07_2004_15_40_51C"/>
      <w:bookmarkEnd w:id="372"/>
      <w:r>
        <w:rPr>
          <w:rtl/>
        </w:rPr>
        <w:t>מגלי והבה (הליכוד):</w:t>
      </w:r>
    </w:p>
    <w:p w14:paraId="3ECC077C" w14:textId="77777777" w:rsidR="00000000" w:rsidRDefault="000E0F03">
      <w:pPr>
        <w:pStyle w:val="a0"/>
        <w:rPr>
          <w:rtl/>
        </w:rPr>
      </w:pPr>
    </w:p>
    <w:p w14:paraId="3447FFA8" w14:textId="77777777" w:rsidR="00000000" w:rsidRDefault="000E0F03">
      <w:pPr>
        <w:pStyle w:val="a0"/>
        <w:rPr>
          <w:rFonts w:hint="cs"/>
          <w:rtl/>
        </w:rPr>
      </w:pPr>
      <w:r>
        <w:rPr>
          <w:rFonts w:hint="cs"/>
          <w:rtl/>
        </w:rPr>
        <w:t>אני שמח, אני שלם עם עצמי, אבל חשוב גם שנדע שלא צריך להי</w:t>
      </w:r>
      <w:r>
        <w:rPr>
          <w:rFonts w:hint="cs"/>
          <w:rtl/>
        </w:rPr>
        <w:t>ות צבוע בשביל לציין את הדברים.</w:t>
      </w:r>
    </w:p>
    <w:p w14:paraId="4927A12E" w14:textId="77777777" w:rsidR="00000000" w:rsidRDefault="000E0F03">
      <w:pPr>
        <w:pStyle w:val="a0"/>
        <w:rPr>
          <w:rFonts w:hint="cs"/>
          <w:rtl/>
        </w:rPr>
      </w:pPr>
    </w:p>
    <w:p w14:paraId="105F30B0" w14:textId="77777777" w:rsidR="00000000" w:rsidRDefault="000E0F03">
      <w:pPr>
        <w:pStyle w:val="af0"/>
        <w:rPr>
          <w:rtl/>
        </w:rPr>
      </w:pPr>
      <w:r>
        <w:rPr>
          <w:rFonts w:hint="eastAsia"/>
          <w:rtl/>
        </w:rPr>
        <w:t>עבד</w:t>
      </w:r>
      <w:r>
        <w:rPr>
          <w:rtl/>
        </w:rPr>
        <w:t>-אלמאלכ דהאמשה (רע"ם):</w:t>
      </w:r>
    </w:p>
    <w:p w14:paraId="2EDB94A6" w14:textId="77777777" w:rsidR="00000000" w:rsidRDefault="000E0F03">
      <w:pPr>
        <w:pStyle w:val="a0"/>
        <w:rPr>
          <w:rFonts w:hint="cs"/>
          <w:rtl/>
        </w:rPr>
      </w:pPr>
    </w:p>
    <w:p w14:paraId="38E26D6F" w14:textId="77777777" w:rsidR="00000000" w:rsidRDefault="000E0F03">
      <w:pPr>
        <w:pStyle w:val="a0"/>
        <w:rPr>
          <w:rFonts w:hint="cs"/>
          <w:rtl/>
        </w:rPr>
      </w:pPr>
      <w:r>
        <w:rPr>
          <w:rFonts w:hint="cs"/>
          <w:rtl/>
        </w:rPr>
        <w:t>אמרתי דברים ברורים ונכונים.</w:t>
      </w:r>
    </w:p>
    <w:p w14:paraId="618D1FF4" w14:textId="77777777" w:rsidR="00000000" w:rsidRDefault="000E0F03">
      <w:pPr>
        <w:pStyle w:val="a0"/>
        <w:rPr>
          <w:rFonts w:hint="cs"/>
          <w:rtl/>
        </w:rPr>
      </w:pPr>
    </w:p>
    <w:p w14:paraId="7E0FAB4E" w14:textId="77777777" w:rsidR="00000000" w:rsidRDefault="000E0F03">
      <w:pPr>
        <w:pStyle w:val="-"/>
        <w:rPr>
          <w:rtl/>
        </w:rPr>
      </w:pPr>
      <w:bookmarkStart w:id="373" w:name="FS000001030T21_07_2004_15_41_35C"/>
      <w:bookmarkEnd w:id="373"/>
      <w:r>
        <w:rPr>
          <w:rtl/>
        </w:rPr>
        <w:t>מגלי והבה (הליכוד):</w:t>
      </w:r>
    </w:p>
    <w:p w14:paraId="3A2BBD1B" w14:textId="77777777" w:rsidR="00000000" w:rsidRDefault="000E0F03">
      <w:pPr>
        <w:pStyle w:val="a0"/>
        <w:rPr>
          <w:rtl/>
        </w:rPr>
      </w:pPr>
    </w:p>
    <w:p w14:paraId="3B0292B2" w14:textId="77777777" w:rsidR="00000000" w:rsidRDefault="000E0F03">
      <w:pPr>
        <w:pStyle w:val="a0"/>
        <w:rPr>
          <w:rFonts w:hint="cs"/>
          <w:rtl/>
        </w:rPr>
      </w:pPr>
      <w:bookmarkStart w:id="374" w:name="FS000001030T21_07_2004_15_04_40C"/>
      <w:bookmarkEnd w:id="374"/>
      <w:r>
        <w:rPr>
          <w:rFonts w:hint="cs"/>
          <w:rtl/>
        </w:rPr>
        <w:t xml:space="preserve">אין לי טענה, רק צריך להיות ישירים ולא להיות צבועים. </w:t>
      </w:r>
    </w:p>
    <w:p w14:paraId="6CC280FE" w14:textId="77777777" w:rsidR="00000000" w:rsidRDefault="000E0F03">
      <w:pPr>
        <w:pStyle w:val="a0"/>
        <w:rPr>
          <w:rFonts w:hint="cs"/>
          <w:rtl/>
        </w:rPr>
      </w:pPr>
    </w:p>
    <w:p w14:paraId="7CDB714D" w14:textId="77777777" w:rsidR="00000000" w:rsidRDefault="000E0F03">
      <w:pPr>
        <w:pStyle w:val="a0"/>
        <w:rPr>
          <w:rFonts w:hint="cs"/>
          <w:rtl/>
        </w:rPr>
      </w:pPr>
      <w:r>
        <w:rPr>
          <w:rFonts w:hint="cs"/>
          <w:rtl/>
        </w:rPr>
        <w:t>מה שאני מבקש לבחון הוא, אם במערכת קבלת ההחלטות ברמה המבצעית ניתן המשקל המתאים לנושא המדיני ול</w:t>
      </w:r>
      <w:r>
        <w:rPr>
          <w:rFonts w:hint="cs"/>
          <w:rtl/>
        </w:rPr>
        <w:t xml:space="preserve">נושא הקשרים הבין-לאומיים. אני מניח ששר החוץ מקפיד, וגם ממשלת ישראל תקפיד על מערכת יחסים תקינה עם כל המדינות שיש לנו קשרים אתן, וחשובים לנו קשרים מדיניים אתם. </w:t>
      </w:r>
    </w:p>
    <w:p w14:paraId="09969FDF" w14:textId="77777777" w:rsidR="00000000" w:rsidRDefault="000E0F03">
      <w:pPr>
        <w:pStyle w:val="a0"/>
        <w:rPr>
          <w:rFonts w:hint="cs"/>
          <w:rtl/>
        </w:rPr>
      </w:pPr>
    </w:p>
    <w:p w14:paraId="727FDC17" w14:textId="77777777" w:rsidR="00000000" w:rsidRDefault="000E0F03">
      <w:pPr>
        <w:pStyle w:val="a0"/>
        <w:rPr>
          <w:rFonts w:hint="cs"/>
          <w:rtl/>
        </w:rPr>
      </w:pPr>
      <w:r>
        <w:rPr>
          <w:rFonts w:hint="cs"/>
          <w:rtl/>
        </w:rPr>
        <w:t>כמובן, חובתנו, כחברי פרלמנט, לפקח שתקלות כאלה לא תקרינה, וחובתנו לדון ולרענן את הנהלים, כי הסתבכ</w:t>
      </w:r>
      <w:r>
        <w:rPr>
          <w:rFonts w:hint="cs"/>
          <w:rtl/>
        </w:rPr>
        <w:t xml:space="preserve">נו לפעמים בפרשיות שהתגלו, כמעט הביאו לניתוקי יחסים בינינו ובין מדינות שכנות. הייתי מעורב בכמה מהנושאים האלה - לתווך, להחזיר את הקשרים האלה. די להזכירכם את פרשת משעל וכל ההשלכות שהיו אז. </w:t>
      </w:r>
    </w:p>
    <w:p w14:paraId="2E2B5365" w14:textId="77777777" w:rsidR="00000000" w:rsidRDefault="000E0F03">
      <w:pPr>
        <w:pStyle w:val="a0"/>
        <w:rPr>
          <w:rFonts w:hint="cs"/>
          <w:rtl/>
        </w:rPr>
      </w:pPr>
    </w:p>
    <w:p w14:paraId="4F2B190A" w14:textId="77777777" w:rsidR="00000000" w:rsidRDefault="000E0F03">
      <w:pPr>
        <w:pStyle w:val="a0"/>
        <w:rPr>
          <w:rFonts w:hint="cs"/>
          <w:rtl/>
        </w:rPr>
      </w:pPr>
      <w:r>
        <w:rPr>
          <w:rFonts w:hint="cs"/>
          <w:rtl/>
        </w:rPr>
        <w:t>אני מקווה שאלה שצריכים להפיק את הלקחים יעשו הכול כדי לא לחזור על תקל</w:t>
      </w:r>
      <w:r>
        <w:rPr>
          <w:rFonts w:hint="cs"/>
          <w:rtl/>
        </w:rPr>
        <w:t xml:space="preserve">ות מסוג זה. </w:t>
      </w:r>
    </w:p>
    <w:p w14:paraId="436C7C2F" w14:textId="77777777" w:rsidR="00000000" w:rsidRDefault="000E0F03">
      <w:pPr>
        <w:pStyle w:val="a0"/>
        <w:rPr>
          <w:rFonts w:hint="cs"/>
          <w:rtl/>
        </w:rPr>
      </w:pPr>
    </w:p>
    <w:p w14:paraId="33E4F1F7" w14:textId="77777777" w:rsidR="00000000" w:rsidRDefault="000E0F03">
      <w:pPr>
        <w:pStyle w:val="a0"/>
        <w:rPr>
          <w:rFonts w:hint="cs"/>
          <w:rtl/>
        </w:rPr>
      </w:pPr>
      <w:r>
        <w:rPr>
          <w:rFonts w:hint="cs"/>
          <w:rtl/>
        </w:rPr>
        <w:t>אני מצטרף לדעת חברי, חבר הכנסת יהלום, שצריך לדון באחת מוועדות הכנסת בנושא הזה, על מנת שלא יישנו טעויות ותקריות כאלה.</w:t>
      </w:r>
    </w:p>
    <w:p w14:paraId="712350DE" w14:textId="77777777" w:rsidR="00000000" w:rsidRDefault="000E0F03">
      <w:pPr>
        <w:pStyle w:val="a0"/>
        <w:rPr>
          <w:rFonts w:hint="cs"/>
          <w:rtl/>
        </w:rPr>
      </w:pPr>
    </w:p>
    <w:p w14:paraId="72E24111" w14:textId="77777777" w:rsidR="00000000" w:rsidRDefault="000E0F03">
      <w:pPr>
        <w:pStyle w:val="af1"/>
        <w:rPr>
          <w:rtl/>
        </w:rPr>
      </w:pPr>
      <w:r>
        <w:rPr>
          <w:rtl/>
        </w:rPr>
        <w:t>היו"ר משה כחלון:</w:t>
      </w:r>
    </w:p>
    <w:p w14:paraId="6CE72315" w14:textId="77777777" w:rsidR="00000000" w:rsidRDefault="000E0F03">
      <w:pPr>
        <w:pStyle w:val="a0"/>
        <w:rPr>
          <w:rtl/>
        </w:rPr>
      </w:pPr>
    </w:p>
    <w:p w14:paraId="7A39CAD8" w14:textId="77777777" w:rsidR="00000000" w:rsidRDefault="000E0F03">
      <w:pPr>
        <w:pStyle w:val="a0"/>
        <w:rPr>
          <w:rFonts w:hint="cs"/>
          <w:rtl/>
        </w:rPr>
      </w:pPr>
      <w:r>
        <w:rPr>
          <w:rFonts w:hint="cs"/>
          <w:rtl/>
        </w:rPr>
        <w:t>תודה רבה. חבר הכנסת חמי דורון, אחרון הדוברים. אחריו ישיב שר החוץ.</w:t>
      </w:r>
    </w:p>
    <w:p w14:paraId="1627C82B" w14:textId="77777777" w:rsidR="00000000" w:rsidRDefault="000E0F03">
      <w:pPr>
        <w:pStyle w:val="a0"/>
        <w:rPr>
          <w:rFonts w:hint="cs"/>
          <w:rtl/>
        </w:rPr>
      </w:pPr>
    </w:p>
    <w:p w14:paraId="0F36CB4D" w14:textId="77777777" w:rsidR="00000000" w:rsidRDefault="000E0F03">
      <w:pPr>
        <w:pStyle w:val="a"/>
        <w:rPr>
          <w:rtl/>
        </w:rPr>
      </w:pPr>
      <w:bookmarkStart w:id="375" w:name="FS000001053T21_07_2004_15_05_58"/>
      <w:bookmarkStart w:id="376" w:name="_Toc87615575"/>
      <w:bookmarkEnd w:id="375"/>
      <w:r>
        <w:rPr>
          <w:rFonts w:hint="eastAsia"/>
          <w:rtl/>
        </w:rPr>
        <w:t>חמי</w:t>
      </w:r>
      <w:r>
        <w:rPr>
          <w:rtl/>
        </w:rPr>
        <w:t xml:space="preserve"> דורון (שינוי):</w:t>
      </w:r>
      <w:bookmarkEnd w:id="376"/>
    </w:p>
    <w:p w14:paraId="44220CDC" w14:textId="77777777" w:rsidR="00000000" w:rsidRDefault="000E0F03">
      <w:pPr>
        <w:pStyle w:val="a0"/>
        <w:rPr>
          <w:rFonts w:hint="cs"/>
          <w:rtl/>
        </w:rPr>
      </w:pPr>
    </w:p>
    <w:p w14:paraId="69541D20" w14:textId="77777777" w:rsidR="00000000" w:rsidRDefault="000E0F03">
      <w:pPr>
        <w:pStyle w:val="a0"/>
        <w:rPr>
          <w:rFonts w:hint="cs"/>
          <w:rtl/>
        </w:rPr>
      </w:pPr>
      <w:r>
        <w:rPr>
          <w:rFonts w:hint="cs"/>
          <w:rtl/>
        </w:rPr>
        <w:t>אדוני היושב-ראש, אד</w:t>
      </w:r>
      <w:r>
        <w:rPr>
          <w:rFonts w:hint="cs"/>
          <w:rtl/>
        </w:rPr>
        <w:t>וני שר החוץ, חברי חברי הכנסת, בשבוע שעבר גזר בית-המשפט בניו-זילנד מאסר בן שישה חודשים וקנס כספי על שני אזרחים ישראלים שניסו להשיג דרכון ניו-זילנדי שלא כחוק. כולם טענו, עדיין טוענים, שמדובר בסוכני המוסד, ואם כך הדבר, ועל-פי כל הסימנים, בכל מקרה, אותם שני בח</w:t>
      </w:r>
      <w:r>
        <w:rPr>
          <w:rFonts w:hint="cs"/>
          <w:rtl/>
        </w:rPr>
        <w:t xml:space="preserve">ורים היו שייכים לפחות לאחד מגופי המודיעין הישראליים, אנחנו הפגנו התנהגות שלומיאלית בכל הקשור לחיסול הפרשה לפני הגיעה למצב שהגיעה. </w:t>
      </w:r>
    </w:p>
    <w:p w14:paraId="5AEE4039" w14:textId="77777777" w:rsidR="00000000" w:rsidRDefault="000E0F03">
      <w:pPr>
        <w:pStyle w:val="a0"/>
        <w:rPr>
          <w:rFonts w:hint="cs"/>
          <w:rtl/>
        </w:rPr>
      </w:pPr>
    </w:p>
    <w:p w14:paraId="01229E42" w14:textId="77777777" w:rsidR="00000000" w:rsidRDefault="000E0F03">
      <w:pPr>
        <w:pStyle w:val="a0"/>
        <w:rPr>
          <w:rFonts w:hint="cs"/>
          <w:rtl/>
        </w:rPr>
      </w:pPr>
      <w:r>
        <w:rPr>
          <w:rFonts w:hint="cs"/>
          <w:rtl/>
        </w:rPr>
        <w:t>אדוני שר החוץ, בעקבות ההרשעה אנחנו קוראים על שורת צעדים וסנקציות שהטילה ממשלת ניו-זילנד על ישראל, ואני לא אפרט את כל הרשימה;</w:t>
      </w:r>
      <w:r>
        <w:rPr>
          <w:rFonts w:hint="cs"/>
          <w:rtl/>
        </w:rPr>
        <w:t xml:space="preserve"> ברור לי לחלוטין שאתה מכיר את כל הצעדים שננקטו. אני חושב שגם כשאנחנו עושים פאשלה </w:t>
      </w:r>
      <w:r>
        <w:rPr>
          <w:rtl/>
        </w:rPr>
        <w:t>–</w:t>
      </w:r>
      <w:r>
        <w:rPr>
          <w:rFonts w:hint="cs"/>
          <w:rtl/>
        </w:rPr>
        <w:t xml:space="preserve"> וזה קורה, כי מי שלא עושה לא טועה </w:t>
      </w:r>
      <w:r>
        <w:rPr>
          <w:rtl/>
        </w:rPr>
        <w:t>–</w:t>
      </w:r>
      <w:r>
        <w:rPr>
          <w:rFonts w:hint="cs"/>
          <w:rtl/>
        </w:rPr>
        <w:t xml:space="preserve"> גם כאשר קורה מקרה כזה, בייחוד עם מדינה ידידותית, ניתן היה לפתור את הבעיה הרבה לפני שהסלימה והגיעה למצב שהגיעה. </w:t>
      </w:r>
    </w:p>
    <w:p w14:paraId="281DEB65" w14:textId="77777777" w:rsidR="00000000" w:rsidRDefault="000E0F03">
      <w:pPr>
        <w:pStyle w:val="a0"/>
        <w:rPr>
          <w:rFonts w:hint="cs"/>
          <w:rtl/>
        </w:rPr>
      </w:pPr>
    </w:p>
    <w:p w14:paraId="1EDC5BFC" w14:textId="77777777" w:rsidR="00000000" w:rsidRDefault="000E0F03">
      <w:pPr>
        <w:pStyle w:val="a0"/>
        <w:rPr>
          <w:rFonts w:hint="cs"/>
          <w:rtl/>
        </w:rPr>
      </w:pPr>
      <w:r>
        <w:rPr>
          <w:rFonts w:hint="cs"/>
          <w:rtl/>
        </w:rPr>
        <w:t>אז במקום לומר, לא יודעים,</w:t>
      </w:r>
      <w:r>
        <w:rPr>
          <w:rFonts w:hint="cs"/>
          <w:rtl/>
        </w:rPr>
        <w:t xml:space="preserve"> לא שמענו, לא ראינו, לא עשינו - לעשות דבר נורא פשוט: טלפון לשר החוץ הניו-זילנדי, להגיד שמתנצלים, טעינו, לא התכוונו, לא נחזור על זה, ואני מניח שהדברים היו באים על מקומם בשלום. הראיה היא, חודשיים לפני האירוע הזה נתפס איש ביון רוסי. ממשלת רוסיה התנצלה, האיש ג</w:t>
      </w:r>
      <w:r>
        <w:rPr>
          <w:rFonts w:hint="cs"/>
          <w:rtl/>
        </w:rPr>
        <w:t>ורש מניו-זילנד, ובזה נסתיימה הפרשה. הם לא התכוונו לפגוע בנו ולנהוג כלפינו אחרת מאשר נהגו באותו איש ביון רוסי. רק אנחנו צריכים לפעמים ללמוד קצת ענווה ולהודות בטעויות שלנו, ולא לומר: לא, לא, לא, ולצאת בהליכים ובפרסומים אולי מיותרים,  ובכך לגרום נזק לדברים שה</w:t>
      </w:r>
      <w:r>
        <w:rPr>
          <w:rFonts w:hint="cs"/>
          <w:rtl/>
        </w:rPr>
        <w:t xml:space="preserve">יו צריכים להיעשות. </w:t>
      </w:r>
    </w:p>
    <w:p w14:paraId="06C18CCF" w14:textId="77777777" w:rsidR="00000000" w:rsidRDefault="000E0F03">
      <w:pPr>
        <w:pStyle w:val="a0"/>
        <w:rPr>
          <w:rFonts w:hint="cs"/>
          <w:rtl/>
        </w:rPr>
      </w:pPr>
    </w:p>
    <w:p w14:paraId="4A438A26" w14:textId="77777777" w:rsidR="00000000" w:rsidRDefault="000E0F03">
      <w:pPr>
        <w:pStyle w:val="a0"/>
        <w:rPr>
          <w:rFonts w:hint="cs"/>
          <w:rtl/>
        </w:rPr>
      </w:pPr>
      <w:r>
        <w:rPr>
          <w:rFonts w:hint="cs"/>
          <w:rtl/>
        </w:rPr>
        <w:t>הגענו למצב שהיום למעשה אנחנו נמצאים בהשעיה כמעט מלאה של מערכת היחסים הדיפלומטיים עם ניו-זילנד, כי אם אנחנו לא יכולים - אני בכל זאת אפרט כמה מהדברים האלה: השעיית כל הביקורים רמי הדרג מישראל ואל ישראל; נמסר לנשיא המדינה שלא יוכל לבקר בני</w:t>
      </w:r>
      <w:r>
        <w:rPr>
          <w:rFonts w:hint="cs"/>
          <w:rtl/>
        </w:rPr>
        <w:t>ו-זילנד במהלך ביקורו המתוכנן לאוסטרליה והמזרח הרחוק; יעוכב מינויו של שגריר ישראלי חדש בניו-זילנד - השגריר לניו-זילנד יושב באוסטרליה, ובחצי השנה האחרונה התפקיד לא היה מאויש. ניו-זילנד מאיימת שלא תאפשר לשגריר חדש להיכנס לתפקידו. בשביל מה היינו צריכים את כל ה</w:t>
      </w:r>
      <w:r>
        <w:rPr>
          <w:rFonts w:hint="cs"/>
          <w:rtl/>
        </w:rPr>
        <w:t xml:space="preserve">דברים האלה, כשטלפון פשוט אחד של התנצלות היה קרוב לוודאי מסיים את הפרשה, או לפחות יוצר מצב שבו הלהבות היו הרבה יותר נמוכות. </w:t>
      </w:r>
    </w:p>
    <w:p w14:paraId="1C17A4B1" w14:textId="77777777" w:rsidR="00000000" w:rsidRDefault="000E0F03">
      <w:pPr>
        <w:pStyle w:val="a0"/>
        <w:rPr>
          <w:rFonts w:hint="cs"/>
          <w:rtl/>
        </w:rPr>
      </w:pPr>
    </w:p>
    <w:p w14:paraId="5215E408" w14:textId="77777777" w:rsidR="00000000" w:rsidRDefault="000E0F03">
      <w:pPr>
        <w:pStyle w:val="a0"/>
        <w:rPr>
          <w:rFonts w:hint="cs"/>
          <w:rtl/>
        </w:rPr>
      </w:pPr>
      <w:r>
        <w:rPr>
          <w:rFonts w:hint="cs"/>
          <w:rtl/>
        </w:rPr>
        <w:t xml:space="preserve">אדוני היושב-ראש, אדוני שר החוץ, אני מקווה שהפרשה תבוא לסיום מהיר, וגם אם נתנצל מאוחר, בעניין הזה עדיף מאוחר מאשר אף פעם. </w:t>
      </w:r>
    </w:p>
    <w:p w14:paraId="2CD9D68E" w14:textId="77777777" w:rsidR="00000000" w:rsidRDefault="000E0F03">
      <w:pPr>
        <w:pStyle w:val="a0"/>
        <w:rPr>
          <w:rFonts w:hint="cs"/>
          <w:rtl/>
        </w:rPr>
      </w:pPr>
    </w:p>
    <w:p w14:paraId="3C08E2A6" w14:textId="77777777" w:rsidR="00000000" w:rsidRDefault="000E0F03">
      <w:pPr>
        <w:pStyle w:val="a0"/>
        <w:rPr>
          <w:rFonts w:hint="cs"/>
          <w:rtl/>
        </w:rPr>
      </w:pPr>
      <w:r>
        <w:rPr>
          <w:rFonts w:hint="cs"/>
          <w:rtl/>
        </w:rPr>
        <w:t>אני חושב</w:t>
      </w:r>
      <w:r>
        <w:rPr>
          <w:rFonts w:hint="cs"/>
          <w:rtl/>
        </w:rPr>
        <w:t>, אדוני היושב-ראש, שאולי כדאי שהנושא יעבור לדיון בוועדת החוץ והביטחון, כי שם צריך לדון בנושאים מהסוג הזה. תודה.</w:t>
      </w:r>
    </w:p>
    <w:p w14:paraId="3BEBC4B6" w14:textId="77777777" w:rsidR="00000000" w:rsidRDefault="000E0F03">
      <w:pPr>
        <w:pStyle w:val="a0"/>
        <w:rPr>
          <w:rFonts w:hint="cs"/>
          <w:rtl/>
        </w:rPr>
      </w:pPr>
    </w:p>
    <w:p w14:paraId="5EE63BC1" w14:textId="77777777" w:rsidR="00000000" w:rsidRDefault="000E0F03">
      <w:pPr>
        <w:pStyle w:val="af1"/>
        <w:rPr>
          <w:rtl/>
        </w:rPr>
      </w:pPr>
      <w:r>
        <w:rPr>
          <w:rtl/>
        </w:rPr>
        <w:t>היו"ר משה כחלון:</w:t>
      </w:r>
    </w:p>
    <w:p w14:paraId="418F3973" w14:textId="77777777" w:rsidR="00000000" w:rsidRDefault="000E0F03">
      <w:pPr>
        <w:pStyle w:val="a0"/>
        <w:rPr>
          <w:rtl/>
        </w:rPr>
      </w:pPr>
    </w:p>
    <w:p w14:paraId="2E9BBE8E" w14:textId="77777777" w:rsidR="00000000" w:rsidRDefault="000E0F03">
      <w:pPr>
        <w:pStyle w:val="a0"/>
        <w:rPr>
          <w:rFonts w:hint="cs"/>
          <w:rtl/>
        </w:rPr>
      </w:pPr>
      <w:r>
        <w:rPr>
          <w:rFonts w:hint="cs"/>
          <w:rtl/>
        </w:rPr>
        <w:t>תודה רבה. אדוני שר החוץ, בבקשה.</w:t>
      </w:r>
    </w:p>
    <w:p w14:paraId="27EA15E5" w14:textId="77777777" w:rsidR="00000000" w:rsidRDefault="000E0F03">
      <w:pPr>
        <w:pStyle w:val="a0"/>
        <w:rPr>
          <w:rFonts w:hint="cs"/>
          <w:rtl/>
        </w:rPr>
      </w:pPr>
    </w:p>
    <w:p w14:paraId="5A56B088" w14:textId="77777777" w:rsidR="00000000" w:rsidRDefault="000E0F03">
      <w:pPr>
        <w:pStyle w:val="a"/>
        <w:rPr>
          <w:rtl/>
        </w:rPr>
      </w:pPr>
      <w:bookmarkStart w:id="377" w:name="FS000000479T21_07_2004_15_10_15"/>
      <w:bookmarkStart w:id="378" w:name="_Toc87615576"/>
      <w:bookmarkEnd w:id="377"/>
      <w:r>
        <w:rPr>
          <w:rFonts w:hint="eastAsia"/>
          <w:rtl/>
        </w:rPr>
        <w:t>שר</w:t>
      </w:r>
      <w:r>
        <w:rPr>
          <w:rtl/>
        </w:rPr>
        <w:t xml:space="preserve"> החוץ סילבן שלום:</w:t>
      </w:r>
      <w:bookmarkEnd w:id="378"/>
    </w:p>
    <w:p w14:paraId="4ABF300A" w14:textId="77777777" w:rsidR="00000000" w:rsidRDefault="000E0F03">
      <w:pPr>
        <w:pStyle w:val="a0"/>
        <w:rPr>
          <w:rFonts w:hint="cs"/>
          <w:rtl/>
        </w:rPr>
      </w:pPr>
    </w:p>
    <w:p w14:paraId="23A2D949" w14:textId="77777777" w:rsidR="00000000" w:rsidRDefault="000E0F03">
      <w:pPr>
        <w:pStyle w:val="a0"/>
        <w:rPr>
          <w:rFonts w:hint="cs"/>
          <w:rtl/>
        </w:rPr>
      </w:pPr>
      <w:r>
        <w:rPr>
          <w:rFonts w:hint="cs"/>
          <w:rtl/>
        </w:rPr>
        <w:t>אדוני היושב-ראש, חברי הכנסת, לפני חודשים מספר התקבלה פניית הממשל בניו-ז</w:t>
      </w:r>
      <w:r>
        <w:rPr>
          <w:rFonts w:hint="cs"/>
          <w:rtl/>
        </w:rPr>
        <w:t xml:space="preserve">ילנד בנושא מעצרם של שני האזרחים הישראלים. בעודנו נערכים לבדיקת הנושא, מתוך כוונה להיענות לפנייתם, נפתח הליך משפטי, ופורסמו דברים על-אודותם בתקשורת, לרבות התבטאויות רשמיות מפי בכירים בממשל הניו-זילנדי. </w:t>
      </w:r>
    </w:p>
    <w:p w14:paraId="39767D58" w14:textId="77777777" w:rsidR="00000000" w:rsidRDefault="000E0F03">
      <w:pPr>
        <w:pStyle w:val="a0"/>
        <w:rPr>
          <w:rFonts w:hint="cs"/>
          <w:rtl/>
        </w:rPr>
      </w:pPr>
    </w:p>
    <w:p w14:paraId="11B358D0" w14:textId="77777777" w:rsidR="00000000" w:rsidRDefault="000E0F03">
      <w:pPr>
        <w:pStyle w:val="a0"/>
        <w:rPr>
          <w:rFonts w:hint="cs"/>
          <w:rtl/>
        </w:rPr>
      </w:pPr>
      <w:r>
        <w:rPr>
          <w:rFonts w:hint="cs"/>
          <w:rtl/>
        </w:rPr>
        <w:t>לאור האמור לעיל, מתוך כיבוד מערכת המשפט בניו-זילנד, ש</w:t>
      </w:r>
      <w:r>
        <w:rPr>
          <w:rFonts w:hint="cs"/>
          <w:rtl/>
        </w:rPr>
        <w:t>כבר החלה בהליכי המשפט שבו הואשמו שני הישראלים בעבירות פליליות, ומתוך דאגה לשלומם ולזכויותיהם של האזרחים הישראלים העצורים שם, הוחלט לדחות את מתן ההתייחסות לשלטונות הניו-זילנדיים עד לסוף ההליך המשפטי, על כל השלכותיו. סברנו אז, ואנחנו סוברים גם כיום, כי כל הת</w:t>
      </w:r>
      <w:r>
        <w:rPr>
          <w:rFonts w:hint="cs"/>
          <w:rtl/>
        </w:rPr>
        <w:t xml:space="preserve">בטאות מצדנו עוד בטרם הסתיים ההליך המשפטי כולו, על כל המשתמע ממנו, תשפיע על מהלך המשפט, ולא תהיה נכונה מכל היבט שהוא. </w:t>
      </w:r>
    </w:p>
    <w:p w14:paraId="2862CDC0" w14:textId="77777777" w:rsidR="00000000" w:rsidRDefault="000E0F03">
      <w:pPr>
        <w:pStyle w:val="a0"/>
        <w:rPr>
          <w:rFonts w:hint="cs"/>
          <w:rtl/>
        </w:rPr>
      </w:pPr>
    </w:p>
    <w:p w14:paraId="717BFC57" w14:textId="77777777" w:rsidR="00000000" w:rsidRDefault="000E0F03">
      <w:pPr>
        <w:pStyle w:val="a0"/>
        <w:rPr>
          <w:rFonts w:hint="cs"/>
          <w:rtl/>
        </w:rPr>
      </w:pPr>
      <w:r>
        <w:rPr>
          <w:rFonts w:hint="cs"/>
          <w:rtl/>
        </w:rPr>
        <w:t xml:space="preserve">לניו-זילנד ולישראל יחסי ידידות ארוכי שנים. הצטערנו לשמוע את הצהרתה האחרונה של ראש ממשלת ניו-זילנד לפני ימים מספר, ועל האמצעים שננקטו שם. </w:t>
      </w:r>
      <w:r>
        <w:rPr>
          <w:rFonts w:hint="cs"/>
          <w:rtl/>
        </w:rPr>
        <w:t>ישראל מצדה תעשה כל שביכולתה על מנת להחזיר את יחסי שתי המדינות למסלולם התקין בהקדם האפשרי, ואנו תקווה שעמיתינו הניו-זילנדים יסייעו לנו בכך, שכן אנו מאמינים שזה גם האינטרס של מדינה זו.  חשוב לציין, בניגוד למה שנאמר, כי אין נתק ביחסי המדינות, והמגעים המדיניים</w:t>
      </w:r>
      <w:r>
        <w:rPr>
          <w:rFonts w:hint="cs"/>
          <w:rtl/>
        </w:rPr>
        <w:t xml:space="preserve"> בינינו במישורים השונים נמשכים. </w:t>
      </w:r>
    </w:p>
    <w:p w14:paraId="3C8C7B49" w14:textId="77777777" w:rsidR="00000000" w:rsidRDefault="000E0F03">
      <w:pPr>
        <w:pStyle w:val="a0"/>
        <w:rPr>
          <w:rFonts w:hint="cs"/>
          <w:rtl/>
        </w:rPr>
      </w:pPr>
    </w:p>
    <w:p w14:paraId="746265B9" w14:textId="77777777" w:rsidR="00000000" w:rsidRDefault="000E0F03">
      <w:pPr>
        <w:pStyle w:val="a0"/>
        <w:rPr>
          <w:rFonts w:hint="cs"/>
          <w:rtl/>
        </w:rPr>
      </w:pPr>
      <w:r>
        <w:rPr>
          <w:rFonts w:hint="cs"/>
          <w:rtl/>
        </w:rPr>
        <w:t>אין זה המקום, ואינני מתכון להתייחס לספקולציות באשר לקשר בין שני האזרחים לרשויות בישראל. כמו בתחילת הפרשה, כך גם בימים האחרונים, הרבו אמצעי התקשורת, וגם כמה אישי ציבור ופוליטיקאים, להתבטא בנושא מבלי שהכירוהו וללא הקפדה על ד</w:t>
      </w:r>
      <w:r>
        <w:rPr>
          <w:rFonts w:hint="cs"/>
          <w:rtl/>
        </w:rPr>
        <w:t>יוק. הדבר אינו מועיל.</w:t>
      </w:r>
    </w:p>
    <w:p w14:paraId="7DE571F9" w14:textId="77777777" w:rsidR="00000000" w:rsidRDefault="000E0F03">
      <w:pPr>
        <w:pStyle w:val="a0"/>
        <w:rPr>
          <w:rFonts w:hint="cs"/>
          <w:rtl/>
        </w:rPr>
      </w:pPr>
      <w:r>
        <w:rPr>
          <w:rFonts w:hint="cs"/>
          <w:rtl/>
        </w:rPr>
        <w:t xml:space="preserve"> </w:t>
      </w:r>
    </w:p>
    <w:p w14:paraId="665262C1" w14:textId="77777777" w:rsidR="00000000" w:rsidRDefault="000E0F03">
      <w:pPr>
        <w:pStyle w:val="a0"/>
        <w:rPr>
          <w:rFonts w:hint="cs"/>
          <w:rtl/>
        </w:rPr>
      </w:pPr>
      <w:r>
        <w:rPr>
          <w:rFonts w:hint="cs"/>
          <w:rtl/>
        </w:rPr>
        <w:t xml:space="preserve">אני מציע לתת לנושא לבוא לידי בירור ופתרון בערוצי העבודה הדיפלומטיים בין שתי המדינות, ועם שחרורם של העצורים וחזרתם ארצה נוכל להחזיר גם את יחסי הידידות בין שתי המדינות למסלולם. תודה. </w:t>
      </w:r>
    </w:p>
    <w:p w14:paraId="01A3655A" w14:textId="77777777" w:rsidR="00000000" w:rsidRDefault="000E0F03">
      <w:pPr>
        <w:pStyle w:val="a0"/>
        <w:rPr>
          <w:rFonts w:hint="cs"/>
          <w:rtl/>
        </w:rPr>
      </w:pPr>
    </w:p>
    <w:p w14:paraId="7473DC00" w14:textId="77777777" w:rsidR="00000000" w:rsidRDefault="000E0F03">
      <w:pPr>
        <w:pStyle w:val="af1"/>
        <w:rPr>
          <w:rtl/>
        </w:rPr>
      </w:pPr>
      <w:r>
        <w:rPr>
          <w:rtl/>
        </w:rPr>
        <w:t>היו"ר משה כחלון:</w:t>
      </w:r>
    </w:p>
    <w:p w14:paraId="1BCBCF95" w14:textId="77777777" w:rsidR="00000000" w:rsidRDefault="000E0F03">
      <w:pPr>
        <w:pStyle w:val="a0"/>
        <w:rPr>
          <w:rtl/>
        </w:rPr>
      </w:pPr>
    </w:p>
    <w:p w14:paraId="74E75593" w14:textId="77777777" w:rsidR="00000000" w:rsidRDefault="000E0F03">
      <w:pPr>
        <w:pStyle w:val="a0"/>
        <w:rPr>
          <w:rFonts w:hint="cs"/>
          <w:rtl/>
        </w:rPr>
      </w:pPr>
      <w:r>
        <w:rPr>
          <w:rFonts w:hint="cs"/>
          <w:rtl/>
        </w:rPr>
        <w:t>תודה רבה, אדוני. הצעה אחרת. חבר</w:t>
      </w:r>
      <w:r>
        <w:rPr>
          <w:rFonts w:hint="cs"/>
          <w:rtl/>
        </w:rPr>
        <w:t xml:space="preserve"> הכנסת מוחמד ברכה - אינו נוכח. חבר הכנסת עזמי בשארה, בבקשה. אחריו - חבר הכנסת איוב קרא. </w:t>
      </w:r>
    </w:p>
    <w:p w14:paraId="69CAEF6C" w14:textId="77777777" w:rsidR="00000000" w:rsidRDefault="000E0F03">
      <w:pPr>
        <w:pStyle w:val="a0"/>
        <w:rPr>
          <w:rFonts w:hint="cs"/>
          <w:rtl/>
        </w:rPr>
      </w:pPr>
    </w:p>
    <w:p w14:paraId="294FE85D" w14:textId="77777777" w:rsidR="00000000" w:rsidRDefault="000E0F03">
      <w:pPr>
        <w:pStyle w:val="a"/>
        <w:rPr>
          <w:rtl/>
        </w:rPr>
      </w:pPr>
      <w:bookmarkStart w:id="379" w:name="FS000000558T21_07_2004_15_45_25"/>
      <w:bookmarkStart w:id="380" w:name="_Toc87615577"/>
      <w:bookmarkEnd w:id="379"/>
      <w:r>
        <w:rPr>
          <w:rFonts w:hint="eastAsia"/>
          <w:rtl/>
        </w:rPr>
        <w:t>עזמי</w:t>
      </w:r>
      <w:r>
        <w:rPr>
          <w:rtl/>
        </w:rPr>
        <w:t xml:space="preserve"> בשארה (בל"ד):</w:t>
      </w:r>
      <w:bookmarkEnd w:id="380"/>
    </w:p>
    <w:p w14:paraId="7992015D" w14:textId="77777777" w:rsidR="00000000" w:rsidRDefault="000E0F03">
      <w:pPr>
        <w:pStyle w:val="a0"/>
        <w:rPr>
          <w:rFonts w:hint="cs"/>
          <w:rtl/>
        </w:rPr>
      </w:pPr>
    </w:p>
    <w:p w14:paraId="714B34DC" w14:textId="77777777" w:rsidR="00000000" w:rsidRDefault="000E0F03">
      <w:pPr>
        <w:pStyle w:val="a0"/>
        <w:rPr>
          <w:rFonts w:hint="cs"/>
          <w:rtl/>
        </w:rPr>
      </w:pPr>
      <w:r>
        <w:rPr>
          <w:rFonts w:hint="cs"/>
          <w:rtl/>
        </w:rPr>
        <w:t>אדוני היושב-ראש, חברי הכנסת, יש בעיה לא רק בכך שמדינת ישראל שמה את עצמה מעל החוק הבין-לאומי, אלא במקרים מסוימים אפילו מעל לחוק המקומי, והיא מבזה ר</w:t>
      </w:r>
      <w:r>
        <w:rPr>
          <w:rFonts w:hint="cs"/>
          <w:rtl/>
        </w:rPr>
        <w:t>יבונות של מדינות אחרות. מילא, דיברו על זה ויש אנשים שיכולים להצדיק את זה - כל אחד וההשקפה שלו. אבל, אדוני היושב-ראש, אני לא מבין מה הקשר של כל זה לכותרת של הדיון היום - האנטישמיות. מה הקשר של כל זה? אנטישמיות נכנסת לכל דבר? מה זה שייך לאנטישמיות? כל הזמן י</w:t>
      </w:r>
      <w:r>
        <w:rPr>
          <w:rFonts w:hint="cs"/>
          <w:rtl/>
        </w:rPr>
        <w:t>צעקו "זאב, זאב", ופעם זה באמת יהיה זאב ואף אחד לא ישמע. למה הכותרת: ניו-זילנד והאנטישמיות? מה זה שייך?</w:t>
      </w:r>
    </w:p>
    <w:p w14:paraId="6D37C14C" w14:textId="77777777" w:rsidR="00000000" w:rsidRDefault="000E0F03">
      <w:pPr>
        <w:pStyle w:val="af0"/>
        <w:rPr>
          <w:rFonts w:hint="cs"/>
          <w:rtl/>
        </w:rPr>
      </w:pPr>
    </w:p>
    <w:p w14:paraId="0EFF77AC" w14:textId="77777777" w:rsidR="00000000" w:rsidRDefault="000E0F03">
      <w:pPr>
        <w:pStyle w:val="af0"/>
        <w:rPr>
          <w:rtl/>
        </w:rPr>
      </w:pPr>
      <w:r>
        <w:rPr>
          <w:rFonts w:hint="eastAsia"/>
          <w:rtl/>
        </w:rPr>
        <w:t>שאול</w:t>
      </w:r>
      <w:r>
        <w:rPr>
          <w:rtl/>
        </w:rPr>
        <w:t xml:space="preserve"> יהלום (מפד"ל):</w:t>
      </w:r>
    </w:p>
    <w:p w14:paraId="799ECD15" w14:textId="77777777" w:rsidR="00000000" w:rsidRDefault="000E0F03">
      <w:pPr>
        <w:pStyle w:val="a0"/>
        <w:rPr>
          <w:rFonts w:hint="cs"/>
          <w:rtl/>
        </w:rPr>
      </w:pPr>
    </w:p>
    <w:p w14:paraId="5C2EA965" w14:textId="77777777" w:rsidR="00000000" w:rsidRDefault="000E0F03">
      <w:pPr>
        <w:pStyle w:val="a0"/>
        <w:rPr>
          <w:rFonts w:hint="cs"/>
          <w:rtl/>
        </w:rPr>
      </w:pPr>
      <w:r>
        <w:rPr>
          <w:rFonts w:hint="cs"/>
          <w:rtl/>
        </w:rPr>
        <w:t>- - -</w:t>
      </w:r>
    </w:p>
    <w:p w14:paraId="052570D2" w14:textId="77777777" w:rsidR="00000000" w:rsidRDefault="000E0F03">
      <w:pPr>
        <w:pStyle w:val="a0"/>
        <w:rPr>
          <w:rFonts w:hint="cs"/>
          <w:rtl/>
        </w:rPr>
      </w:pPr>
    </w:p>
    <w:p w14:paraId="0865D5B3" w14:textId="77777777" w:rsidR="00000000" w:rsidRDefault="000E0F03">
      <w:pPr>
        <w:pStyle w:val="-"/>
        <w:rPr>
          <w:rtl/>
        </w:rPr>
      </w:pPr>
      <w:bookmarkStart w:id="381" w:name="FS000000558T21_07_2004_15_47_43C"/>
      <w:bookmarkEnd w:id="381"/>
      <w:r>
        <w:rPr>
          <w:rtl/>
        </w:rPr>
        <w:t>עזמי בשארה (בל"ד):</w:t>
      </w:r>
    </w:p>
    <w:p w14:paraId="45C3EA5A" w14:textId="77777777" w:rsidR="00000000" w:rsidRDefault="000E0F03">
      <w:pPr>
        <w:pStyle w:val="a0"/>
        <w:rPr>
          <w:rtl/>
        </w:rPr>
      </w:pPr>
    </w:p>
    <w:p w14:paraId="08024CA0" w14:textId="77777777" w:rsidR="00000000" w:rsidRDefault="000E0F03">
      <w:pPr>
        <w:pStyle w:val="a0"/>
        <w:rPr>
          <w:rFonts w:hint="cs"/>
          <w:rtl/>
        </w:rPr>
      </w:pPr>
      <w:r>
        <w:rPr>
          <w:rFonts w:hint="cs"/>
          <w:rtl/>
        </w:rPr>
        <w:t>בסדר, גילו, אבל זאת תופעת האנטישמיות בניו-זילנד? אי-אפשר להכניס אנטישמיות כל דבר. יש מקומות שבהם באמת יש</w:t>
      </w:r>
      <w:r>
        <w:rPr>
          <w:rFonts w:hint="cs"/>
          <w:rtl/>
        </w:rPr>
        <w:t xml:space="preserve"> אנטישמיות, יש באמת בעיה של אנטישמיות. אבל היכן שישראל טועה, יש ביקורת על ישראל ויש קצת עוינות, מכניסים מייד את האנטישמיות. אי-אפשר כך. תודה רבה. </w:t>
      </w:r>
    </w:p>
    <w:p w14:paraId="5B424601" w14:textId="77777777" w:rsidR="00000000" w:rsidRDefault="000E0F03">
      <w:pPr>
        <w:pStyle w:val="a0"/>
        <w:rPr>
          <w:rFonts w:hint="cs"/>
          <w:rtl/>
        </w:rPr>
      </w:pPr>
    </w:p>
    <w:p w14:paraId="188470D4" w14:textId="77777777" w:rsidR="00000000" w:rsidRDefault="000E0F03">
      <w:pPr>
        <w:pStyle w:val="af1"/>
        <w:rPr>
          <w:rtl/>
        </w:rPr>
      </w:pPr>
      <w:r>
        <w:rPr>
          <w:rtl/>
        </w:rPr>
        <w:t>היו"ר משה כחלון:</w:t>
      </w:r>
    </w:p>
    <w:p w14:paraId="2BE92E0A" w14:textId="77777777" w:rsidR="00000000" w:rsidRDefault="000E0F03">
      <w:pPr>
        <w:pStyle w:val="a0"/>
        <w:rPr>
          <w:rtl/>
        </w:rPr>
      </w:pPr>
    </w:p>
    <w:p w14:paraId="2B97F1E0" w14:textId="77777777" w:rsidR="00000000" w:rsidRDefault="000E0F03">
      <w:pPr>
        <w:pStyle w:val="a0"/>
        <w:rPr>
          <w:rFonts w:hint="cs"/>
          <w:rtl/>
        </w:rPr>
      </w:pPr>
      <w:r>
        <w:rPr>
          <w:rFonts w:hint="cs"/>
          <w:rtl/>
        </w:rPr>
        <w:t>תודה רבה. חבר הכנסת איוב קרא, בבקשה. אני רואה שחבר הכנסת ברכה הגיע, ולכן נאפשר לו אחרי חבר</w:t>
      </w:r>
      <w:r>
        <w:rPr>
          <w:rFonts w:hint="cs"/>
          <w:rtl/>
        </w:rPr>
        <w:t xml:space="preserve"> הכנסת קרא. </w:t>
      </w:r>
    </w:p>
    <w:p w14:paraId="7F26F9B6" w14:textId="77777777" w:rsidR="00000000" w:rsidRDefault="000E0F03">
      <w:pPr>
        <w:pStyle w:val="a0"/>
        <w:rPr>
          <w:rFonts w:hint="cs"/>
          <w:rtl/>
        </w:rPr>
      </w:pPr>
    </w:p>
    <w:p w14:paraId="1546A512" w14:textId="77777777" w:rsidR="00000000" w:rsidRDefault="000E0F03">
      <w:pPr>
        <w:pStyle w:val="a"/>
        <w:rPr>
          <w:rtl/>
        </w:rPr>
      </w:pPr>
      <w:bookmarkStart w:id="382" w:name="FS000000475T21_07_2004_15_49_11"/>
      <w:bookmarkStart w:id="383" w:name="_Toc87615578"/>
      <w:bookmarkEnd w:id="382"/>
      <w:r>
        <w:rPr>
          <w:rFonts w:hint="eastAsia"/>
          <w:rtl/>
        </w:rPr>
        <w:t>איוב</w:t>
      </w:r>
      <w:r>
        <w:rPr>
          <w:rtl/>
        </w:rPr>
        <w:t xml:space="preserve"> קרא (הליכוד):</w:t>
      </w:r>
      <w:bookmarkEnd w:id="383"/>
    </w:p>
    <w:p w14:paraId="52375105" w14:textId="77777777" w:rsidR="00000000" w:rsidRDefault="000E0F03">
      <w:pPr>
        <w:pStyle w:val="a0"/>
        <w:rPr>
          <w:rFonts w:hint="cs"/>
          <w:rtl/>
        </w:rPr>
      </w:pPr>
    </w:p>
    <w:p w14:paraId="2F2C1079" w14:textId="77777777" w:rsidR="00000000" w:rsidRDefault="000E0F03">
      <w:pPr>
        <w:pStyle w:val="a0"/>
        <w:rPr>
          <w:rFonts w:hint="cs"/>
          <w:rtl/>
        </w:rPr>
      </w:pPr>
      <w:r>
        <w:rPr>
          <w:rFonts w:hint="cs"/>
          <w:rtl/>
        </w:rPr>
        <w:t>אדוני היושב-ראש, חברי חברי הכנסת, אני חושב שכל פעם שנתפס ישראלי בעולם ואין לו זיהוי או שיש לו בעיה של זיהוי, אוטומטית נטפלים אליו ומגדירים אותו כסוכן שב"כ או כמרגל. כך היה עם עזאם עזאם במצרים וכך אנחנו רואים את הדברים היום</w:t>
      </w:r>
      <w:r>
        <w:rPr>
          <w:rFonts w:hint="cs"/>
          <w:rtl/>
        </w:rPr>
        <w:t xml:space="preserve"> עם החברים בניו-זילנד. בכל מקום שיש בו בעיה קטנה, מייד מזהים את האנשים עם המוסד. </w:t>
      </w:r>
    </w:p>
    <w:p w14:paraId="4880BBC3" w14:textId="77777777" w:rsidR="00000000" w:rsidRDefault="000E0F03">
      <w:pPr>
        <w:pStyle w:val="a0"/>
        <w:rPr>
          <w:rFonts w:hint="cs"/>
          <w:rtl/>
        </w:rPr>
      </w:pPr>
    </w:p>
    <w:p w14:paraId="0DAFFE76" w14:textId="77777777" w:rsidR="00000000" w:rsidRDefault="000E0F03">
      <w:pPr>
        <w:pStyle w:val="a0"/>
        <w:rPr>
          <w:rFonts w:hint="cs"/>
          <w:rtl/>
        </w:rPr>
      </w:pPr>
      <w:r>
        <w:rPr>
          <w:rFonts w:hint="cs"/>
          <w:rtl/>
        </w:rPr>
        <w:t xml:space="preserve">אלי קרא </w:t>
      </w:r>
      <w:r>
        <w:rPr>
          <w:rtl/>
        </w:rPr>
        <w:t>–</w:t>
      </w:r>
      <w:r>
        <w:rPr>
          <w:rFonts w:hint="cs"/>
          <w:rtl/>
        </w:rPr>
        <w:t xml:space="preserve"> פרט לשם שמשותף לנו ומעבר לכך שאחי הצעיר שנהרג בלבנון קראו לו אלי קרא </w:t>
      </w:r>
      <w:r>
        <w:rPr>
          <w:rtl/>
        </w:rPr>
        <w:t>–</w:t>
      </w:r>
      <w:r>
        <w:rPr>
          <w:rFonts w:hint="cs"/>
          <w:rtl/>
        </w:rPr>
        <w:t xml:space="preserve"> אין לי ספק שהמדינה מטפלת בכל הסוגיה באמת בצורה הכי מכובדת והכי ממלכתית, אבל אנחנו מרגישים בא</w:t>
      </w:r>
      <w:r>
        <w:rPr>
          <w:rFonts w:hint="cs"/>
          <w:rtl/>
        </w:rPr>
        <w:t xml:space="preserve">ירופה אנטישמיות גוברת לא רק כלפי יהודים אלא כלפי כל מה שזז. </w:t>
      </w:r>
    </w:p>
    <w:p w14:paraId="33C1A772" w14:textId="77777777" w:rsidR="00000000" w:rsidRDefault="000E0F03">
      <w:pPr>
        <w:pStyle w:val="a0"/>
        <w:rPr>
          <w:rFonts w:hint="cs"/>
          <w:rtl/>
        </w:rPr>
      </w:pPr>
    </w:p>
    <w:p w14:paraId="27418B32" w14:textId="77777777" w:rsidR="00000000" w:rsidRDefault="000E0F03">
      <w:pPr>
        <w:pStyle w:val="af0"/>
        <w:rPr>
          <w:rtl/>
        </w:rPr>
      </w:pPr>
      <w:r>
        <w:rPr>
          <w:rFonts w:hint="eastAsia"/>
          <w:rtl/>
        </w:rPr>
        <w:t>קולט</w:t>
      </w:r>
      <w:r>
        <w:rPr>
          <w:rtl/>
        </w:rPr>
        <w:t xml:space="preserve"> אביטל (העבודה-מימד):</w:t>
      </w:r>
    </w:p>
    <w:p w14:paraId="1885BB48" w14:textId="77777777" w:rsidR="00000000" w:rsidRDefault="000E0F03">
      <w:pPr>
        <w:pStyle w:val="a0"/>
        <w:rPr>
          <w:rFonts w:hint="cs"/>
          <w:rtl/>
        </w:rPr>
      </w:pPr>
    </w:p>
    <w:p w14:paraId="5D6E82E2" w14:textId="77777777" w:rsidR="00000000" w:rsidRDefault="000E0F03">
      <w:pPr>
        <w:pStyle w:val="a0"/>
        <w:rPr>
          <w:rFonts w:hint="cs"/>
          <w:rtl/>
        </w:rPr>
      </w:pPr>
      <w:r>
        <w:rPr>
          <w:rFonts w:hint="cs"/>
          <w:rtl/>
        </w:rPr>
        <w:t>מה זה שייך לנושא הזה?</w:t>
      </w:r>
    </w:p>
    <w:p w14:paraId="73A00E1C" w14:textId="77777777" w:rsidR="00000000" w:rsidRDefault="000E0F03">
      <w:pPr>
        <w:pStyle w:val="a0"/>
        <w:rPr>
          <w:rFonts w:hint="cs"/>
          <w:rtl/>
        </w:rPr>
      </w:pPr>
    </w:p>
    <w:p w14:paraId="5E4A4B98" w14:textId="77777777" w:rsidR="00000000" w:rsidRDefault="000E0F03">
      <w:pPr>
        <w:pStyle w:val="af1"/>
        <w:rPr>
          <w:rtl/>
        </w:rPr>
      </w:pPr>
      <w:bookmarkStart w:id="384" w:name="FS000000475T21_07_2004_15_51_43C"/>
      <w:bookmarkEnd w:id="384"/>
      <w:r>
        <w:rPr>
          <w:rtl/>
        </w:rPr>
        <w:t>היו"ר משה כחלון:</w:t>
      </w:r>
    </w:p>
    <w:p w14:paraId="6342F722" w14:textId="77777777" w:rsidR="00000000" w:rsidRDefault="000E0F03">
      <w:pPr>
        <w:pStyle w:val="a0"/>
        <w:rPr>
          <w:rtl/>
        </w:rPr>
      </w:pPr>
    </w:p>
    <w:p w14:paraId="1B0FC94B" w14:textId="77777777" w:rsidR="00000000" w:rsidRDefault="000E0F03">
      <w:pPr>
        <w:pStyle w:val="a0"/>
        <w:rPr>
          <w:rFonts w:hint="cs"/>
          <w:rtl/>
        </w:rPr>
      </w:pPr>
      <w:r>
        <w:rPr>
          <w:rFonts w:hint="cs"/>
          <w:rtl/>
        </w:rPr>
        <w:t xml:space="preserve">זאת הכותרת של ההצעה. </w:t>
      </w:r>
    </w:p>
    <w:p w14:paraId="47A9F1FA" w14:textId="77777777" w:rsidR="00000000" w:rsidRDefault="000E0F03">
      <w:pPr>
        <w:pStyle w:val="-"/>
        <w:rPr>
          <w:rFonts w:hint="cs"/>
          <w:rtl/>
        </w:rPr>
      </w:pPr>
    </w:p>
    <w:p w14:paraId="5DB4D258" w14:textId="77777777" w:rsidR="00000000" w:rsidRDefault="000E0F03">
      <w:pPr>
        <w:pStyle w:val="-"/>
        <w:rPr>
          <w:rtl/>
        </w:rPr>
      </w:pPr>
      <w:r>
        <w:rPr>
          <w:rtl/>
        </w:rPr>
        <w:t>איוב קרא (הליכוד):</w:t>
      </w:r>
    </w:p>
    <w:p w14:paraId="7CF66197" w14:textId="77777777" w:rsidR="00000000" w:rsidRDefault="000E0F03">
      <w:pPr>
        <w:pStyle w:val="a0"/>
        <w:rPr>
          <w:rtl/>
        </w:rPr>
      </w:pPr>
    </w:p>
    <w:p w14:paraId="130AE614" w14:textId="77777777" w:rsidR="00000000" w:rsidRDefault="000E0F03">
      <w:pPr>
        <w:pStyle w:val="a0"/>
        <w:rPr>
          <w:rFonts w:hint="cs"/>
          <w:rtl/>
        </w:rPr>
      </w:pPr>
      <w:r>
        <w:rPr>
          <w:rFonts w:hint="cs"/>
          <w:rtl/>
        </w:rPr>
        <w:t xml:space="preserve">מה זה שייך? שייך מאוד. כל מי שהוא שמי בעולם הזה יש לו בעיה באירופה, ובכל פעם שנדבר </w:t>
      </w:r>
      <w:r>
        <w:rPr>
          <w:rFonts w:hint="cs"/>
          <w:rtl/>
        </w:rPr>
        <w:t xml:space="preserve">על זה ונעלה את זה, נביא את עצמנו למצב יותר טוב במלחמתנו באנטישמיות. </w:t>
      </w:r>
    </w:p>
    <w:p w14:paraId="2429496F" w14:textId="77777777" w:rsidR="00000000" w:rsidRDefault="000E0F03">
      <w:pPr>
        <w:pStyle w:val="a0"/>
        <w:rPr>
          <w:rFonts w:hint="cs"/>
          <w:rtl/>
        </w:rPr>
      </w:pPr>
    </w:p>
    <w:p w14:paraId="5EF2FBB1" w14:textId="77777777" w:rsidR="00000000" w:rsidRDefault="000E0F03">
      <w:pPr>
        <w:pStyle w:val="af1"/>
        <w:rPr>
          <w:rtl/>
        </w:rPr>
      </w:pPr>
      <w:r>
        <w:rPr>
          <w:rtl/>
        </w:rPr>
        <w:t>היו"ר משה כחלון:</w:t>
      </w:r>
    </w:p>
    <w:p w14:paraId="2AAEA35F" w14:textId="77777777" w:rsidR="00000000" w:rsidRDefault="000E0F03">
      <w:pPr>
        <w:pStyle w:val="a0"/>
        <w:rPr>
          <w:rtl/>
        </w:rPr>
      </w:pPr>
    </w:p>
    <w:p w14:paraId="08BE46D6" w14:textId="77777777" w:rsidR="00000000" w:rsidRDefault="000E0F03">
      <w:pPr>
        <w:pStyle w:val="a0"/>
        <w:rPr>
          <w:rFonts w:hint="cs"/>
          <w:rtl/>
        </w:rPr>
      </w:pPr>
      <w:r>
        <w:rPr>
          <w:rFonts w:hint="cs"/>
          <w:rtl/>
        </w:rPr>
        <w:t xml:space="preserve">תודה רבה. חבר הכנסת מוחמד ברכה, ולאחר מכן הצבעה. </w:t>
      </w:r>
    </w:p>
    <w:p w14:paraId="06B0329F" w14:textId="77777777" w:rsidR="00000000" w:rsidRDefault="000E0F03">
      <w:pPr>
        <w:pStyle w:val="a0"/>
        <w:rPr>
          <w:rFonts w:hint="cs"/>
          <w:rtl/>
        </w:rPr>
      </w:pPr>
    </w:p>
    <w:p w14:paraId="3092BE0D" w14:textId="77777777" w:rsidR="00000000" w:rsidRDefault="000E0F03">
      <w:pPr>
        <w:pStyle w:val="a"/>
        <w:rPr>
          <w:rtl/>
        </w:rPr>
      </w:pPr>
      <w:bookmarkStart w:id="385" w:name="FS000000540T21_07_2004_15_52_51"/>
      <w:bookmarkStart w:id="386" w:name="_Toc87615579"/>
      <w:bookmarkEnd w:id="385"/>
      <w:r>
        <w:rPr>
          <w:rFonts w:hint="eastAsia"/>
          <w:rtl/>
        </w:rPr>
        <w:t>מוחמד</w:t>
      </w:r>
      <w:r>
        <w:rPr>
          <w:rtl/>
        </w:rPr>
        <w:t xml:space="preserve"> ברכה (חד"ש-תע"ל):</w:t>
      </w:r>
      <w:bookmarkEnd w:id="386"/>
    </w:p>
    <w:p w14:paraId="0891CCB9" w14:textId="77777777" w:rsidR="00000000" w:rsidRDefault="000E0F03">
      <w:pPr>
        <w:pStyle w:val="a0"/>
        <w:rPr>
          <w:rFonts w:hint="cs"/>
          <w:rtl/>
        </w:rPr>
      </w:pPr>
    </w:p>
    <w:p w14:paraId="5C677A12" w14:textId="77777777" w:rsidR="00000000" w:rsidRDefault="000E0F03">
      <w:pPr>
        <w:pStyle w:val="a0"/>
        <w:rPr>
          <w:rFonts w:hint="cs"/>
          <w:rtl/>
        </w:rPr>
      </w:pPr>
      <w:r>
        <w:rPr>
          <w:rFonts w:hint="cs"/>
          <w:rtl/>
        </w:rPr>
        <w:t xml:space="preserve">אדוני היושב-ראש, רבותי חברי הכנסת, אדוני השר, לא ייתכן שמדינת ישראל תתנהג בשטחים כמו קאובוי </w:t>
      </w:r>
      <w:r>
        <w:rPr>
          <w:rFonts w:hint="cs"/>
          <w:rtl/>
        </w:rPr>
        <w:t>ובמדינות העולם - כמו ג'יימס בונד. הגיע הזמן שההתנהלות של הממשלה ושל המדינה תהיה כשל חלק ממשפחות העמים, כפופה לאמות המידה של הצדק ושל אי-התערבות בעניינים הפנימיים. לפני כמה רגעים אושר צו האזרחות, שמוציא את המקום הזה ממשפחת העמים, שכן עבר את השלב של חקיקה גז</w:t>
      </w:r>
      <w:r>
        <w:rPr>
          <w:rFonts w:hint="cs"/>
          <w:rtl/>
        </w:rPr>
        <w:t xml:space="preserve">ענית. המקום היחיד שעדיין מספק כותרות בנושא הזה </w:t>
      </w:r>
      <w:r>
        <w:rPr>
          <w:rtl/>
        </w:rPr>
        <w:t>–</w:t>
      </w:r>
      <w:r>
        <w:rPr>
          <w:rFonts w:hint="cs"/>
          <w:rtl/>
        </w:rPr>
        <w:t xml:space="preserve"> התערבות בעניינים הפנימיים, שליחת אנשי מודיעין, פשעים בתוך השטחים, חוקי גזענות </w:t>
      </w:r>
      <w:r>
        <w:rPr>
          <w:rtl/>
        </w:rPr>
        <w:t>–</w:t>
      </w:r>
      <w:r>
        <w:rPr>
          <w:rFonts w:hint="cs"/>
          <w:rtl/>
        </w:rPr>
        <w:t xml:space="preserve"> הופך את המדינה הזאת לביצה טובענית שמדיפה ריח של אלימות, גזענות והתערבות. הגיע הזמן לחזור למוטב, וחבל ששר החוץ בא ומתחיל לדבר על</w:t>
      </w:r>
      <w:r>
        <w:rPr>
          <w:rFonts w:hint="cs"/>
          <w:rtl/>
        </w:rPr>
        <w:t xml:space="preserve"> כל מיני דברים בנושא ניו-זילנד, מוכיח ומתווכח. </w:t>
      </w:r>
    </w:p>
    <w:p w14:paraId="08C2EC78" w14:textId="77777777" w:rsidR="00000000" w:rsidRDefault="000E0F03">
      <w:pPr>
        <w:pStyle w:val="a0"/>
        <w:rPr>
          <w:rFonts w:hint="cs"/>
          <w:rtl/>
        </w:rPr>
      </w:pPr>
    </w:p>
    <w:p w14:paraId="38F66899" w14:textId="77777777" w:rsidR="00000000" w:rsidRDefault="000E0F03">
      <w:pPr>
        <w:pStyle w:val="af0"/>
        <w:rPr>
          <w:rtl/>
        </w:rPr>
      </w:pPr>
      <w:r>
        <w:rPr>
          <w:rFonts w:hint="eastAsia"/>
          <w:rtl/>
        </w:rPr>
        <w:t>שר</w:t>
      </w:r>
      <w:r>
        <w:rPr>
          <w:rtl/>
        </w:rPr>
        <w:t xml:space="preserve"> החוץ סילבן שלום:</w:t>
      </w:r>
    </w:p>
    <w:p w14:paraId="6017877A" w14:textId="77777777" w:rsidR="00000000" w:rsidRDefault="000E0F03">
      <w:pPr>
        <w:pStyle w:val="a0"/>
        <w:rPr>
          <w:rFonts w:hint="cs"/>
          <w:rtl/>
        </w:rPr>
      </w:pPr>
    </w:p>
    <w:p w14:paraId="01B5419E" w14:textId="77777777" w:rsidR="00000000" w:rsidRDefault="000E0F03">
      <w:pPr>
        <w:pStyle w:val="a0"/>
        <w:rPr>
          <w:rFonts w:hint="cs"/>
          <w:rtl/>
        </w:rPr>
      </w:pPr>
      <w:r>
        <w:rPr>
          <w:rFonts w:hint="cs"/>
          <w:rtl/>
        </w:rPr>
        <w:t>אתה בכלל לא שמעת אותי.</w:t>
      </w:r>
    </w:p>
    <w:p w14:paraId="21A30C43" w14:textId="77777777" w:rsidR="00000000" w:rsidRDefault="000E0F03">
      <w:pPr>
        <w:pStyle w:val="a0"/>
        <w:rPr>
          <w:rFonts w:hint="cs"/>
          <w:rtl/>
        </w:rPr>
      </w:pPr>
    </w:p>
    <w:p w14:paraId="071A3339" w14:textId="77777777" w:rsidR="00000000" w:rsidRDefault="000E0F03">
      <w:pPr>
        <w:pStyle w:val="-"/>
        <w:rPr>
          <w:rtl/>
        </w:rPr>
      </w:pPr>
      <w:bookmarkStart w:id="387" w:name="FS000000540T21_07_2004_15_55_19C"/>
      <w:bookmarkEnd w:id="387"/>
      <w:r>
        <w:rPr>
          <w:rtl/>
        </w:rPr>
        <w:t>מוחמד ברכה (חד"ש-תע"ל):</w:t>
      </w:r>
    </w:p>
    <w:p w14:paraId="132BC3C3" w14:textId="77777777" w:rsidR="00000000" w:rsidRDefault="000E0F03">
      <w:pPr>
        <w:pStyle w:val="a0"/>
        <w:rPr>
          <w:rtl/>
        </w:rPr>
      </w:pPr>
    </w:p>
    <w:p w14:paraId="1101D035" w14:textId="77777777" w:rsidR="00000000" w:rsidRDefault="000E0F03">
      <w:pPr>
        <w:pStyle w:val="a0"/>
        <w:rPr>
          <w:rFonts w:hint="cs"/>
          <w:rtl/>
        </w:rPr>
      </w:pPr>
      <w:r>
        <w:rPr>
          <w:rFonts w:hint="cs"/>
          <w:rtl/>
        </w:rPr>
        <w:t xml:space="preserve">שמעתי. </w:t>
      </w:r>
    </w:p>
    <w:p w14:paraId="0D9D35DB" w14:textId="77777777" w:rsidR="00000000" w:rsidRDefault="000E0F03">
      <w:pPr>
        <w:pStyle w:val="a0"/>
        <w:rPr>
          <w:rFonts w:hint="cs"/>
          <w:rtl/>
        </w:rPr>
      </w:pPr>
    </w:p>
    <w:p w14:paraId="6327D9AA" w14:textId="77777777" w:rsidR="00000000" w:rsidRDefault="000E0F03">
      <w:pPr>
        <w:pStyle w:val="af0"/>
        <w:rPr>
          <w:rtl/>
        </w:rPr>
      </w:pPr>
      <w:r>
        <w:rPr>
          <w:rFonts w:hint="eastAsia"/>
          <w:rtl/>
        </w:rPr>
        <w:t>שר</w:t>
      </w:r>
      <w:r>
        <w:rPr>
          <w:rtl/>
        </w:rPr>
        <w:t xml:space="preserve"> החוץ סילבן שלום:</w:t>
      </w:r>
    </w:p>
    <w:p w14:paraId="0AD63710" w14:textId="77777777" w:rsidR="00000000" w:rsidRDefault="000E0F03">
      <w:pPr>
        <w:pStyle w:val="a0"/>
        <w:rPr>
          <w:rFonts w:hint="cs"/>
          <w:rtl/>
        </w:rPr>
      </w:pPr>
    </w:p>
    <w:p w14:paraId="570B0E4B" w14:textId="77777777" w:rsidR="00000000" w:rsidRDefault="000E0F03">
      <w:pPr>
        <w:pStyle w:val="a0"/>
        <w:rPr>
          <w:rFonts w:hint="cs"/>
          <w:rtl/>
        </w:rPr>
      </w:pPr>
      <w:r>
        <w:rPr>
          <w:rFonts w:hint="cs"/>
          <w:rtl/>
        </w:rPr>
        <w:t xml:space="preserve">לא היית פה בכלל. </w:t>
      </w:r>
    </w:p>
    <w:p w14:paraId="5E3036E6" w14:textId="77777777" w:rsidR="00000000" w:rsidRDefault="000E0F03">
      <w:pPr>
        <w:pStyle w:val="a0"/>
        <w:rPr>
          <w:rFonts w:hint="cs"/>
          <w:rtl/>
        </w:rPr>
      </w:pPr>
    </w:p>
    <w:p w14:paraId="7AB705B8" w14:textId="77777777" w:rsidR="00000000" w:rsidRDefault="000E0F03">
      <w:pPr>
        <w:pStyle w:val="-"/>
        <w:rPr>
          <w:rtl/>
        </w:rPr>
      </w:pPr>
      <w:bookmarkStart w:id="388" w:name="FS000000540T21_07_2004_15_55_41C"/>
      <w:bookmarkEnd w:id="388"/>
      <w:r>
        <w:rPr>
          <w:rtl/>
        </w:rPr>
        <w:t>מוחמד ברכה (חד"ש-תע"ל):</w:t>
      </w:r>
    </w:p>
    <w:p w14:paraId="5A6360D3" w14:textId="77777777" w:rsidR="00000000" w:rsidRDefault="000E0F03">
      <w:pPr>
        <w:pStyle w:val="a0"/>
        <w:rPr>
          <w:rtl/>
        </w:rPr>
      </w:pPr>
    </w:p>
    <w:p w14:paraId="31865798" w14:textId="77777777" w:rsidR="00000000" w:rsidRDefault="000E0F03">
      <w:pPr>
        <w:pStyle w:val="a0"/>
        <w:rPr>
          <w:rFonts w:hint="cs"/>
          <w:rtl/>
        </w:rPr>
      </w:pPr>
      <w:r>
        <w:rPr>
          <w:rFonts w:hint="cs"/>
          <w:rtl/>
        </w:rPr>
        <w:t>תאר לך ששמעתי מלה במלה. הרי אתה יודע שמשדרים בטלוויזיה, לא? הזד</w:t>
      </w:r>
      <w:r>
        <w:rPr>
          <w:rFonts w:hint="cs"/>
          <w:rtl/>
        </w:rPr>
        <w:t xml:space="preserve">מן לי גם לאכול ארוחת צהריים וגם לשמוע אותך, בסדר? תודה. </w:t>
      </w:r>
    </w:p>
    <w:p w14:paraId="09DB2D00" w14:textId="77777777" w:rsidR="00000000" w:rsidRDefault="000E0F03">
      <w:pPr>
        <w:pStyle w:val="a0"/>
        <w:rPr>
          <w:rFonts w:hint="cs"/>
          <w:rtl/>
        </w:rPr>
      </w:pPr>
    </w:p>
    <w:p w14:paraId="385A171E" w14:textId="77777777" w:rsidR="00000000" w:rsidRDefault="000E0F03">
      <w:pPr>
        <w:pStyle w:val="af0"/>
        <w:rPr>
          <w:rtl/>
        </w:rPr>
      </w:pPr>
      <w:r>
        <w:rPr>
          <w:rFonts w:hint="eastAsia"/>
          <w:rtl/>
        </w:rPr>
        <w:t>שר</w:t>
      </w:r>
      <w:r>
        <w:rPr>
          <w:rtl/>
        </w:rPr>
        <w:t xml:space="preserve"> החוץ סילבן שלום:</w:t>
      </w:r>
    </w:p>
    <w:p w14:paraId="7335A3A0" w14:textId="77777777" w:rsidR="00000000" w:rsidRDefault="000E0F03">
      <w:pPr>
        <w:pStyle w:val="a0"/>
        <w:rPr>
          <w:rFonts w:hint="cs"/>
          <w:rtl/>
        </w:rPr>
      </w:pPr>
    </w:p>
    <w:p w14:paraId="6BD32722" w14:textId="77777777" w:rsidR="00000000" w:rsidRDefault="000E0F03">
      <w:pPr>
        <w:pStyle w:val="a0"/>
        <w:rPr>
          <w:rFonts w:hint="cs"/>
          <w:rtl/>
        </w:rPr>
      </w:pPr>
      <w:r>
        <w:rPr>
          <w:rFonts w:hint="cs"/>
          <w:rtl/>
        </w:rPr>
        <w:t xml:space="preserve">מצוין. </w:t>
      </w:r>
    </w:p>
    <w:p w14:paraId="1E9146DA" w14:textId="77777777" w:rsidR="00000000" w:rsidRDefault="000E0F03">
      <w:pPr>
        <w:pStyle w:val="a0"/>
        <w:rPr>
          <w:rFonts w:hint="cs"/>
          <w:rtl/>
        </w:rPr>
      </w:pPr>
    </w:p>
    <w:p w14:paraId="4657EAA4" w14:textId="77777777" w:rsidR="00000000" w:rsidRDefault="000E0F03">
      <w:pPr>
        <w:pStyle w:val="af1"/>
        <w:rPr>
          <w:rtl/>
        </w:rPr>
      </w:pPr>
      <w:r>
        <w:rPr>
          <w:rtl/>
        </w:rPr>
        <w:t>היו"ר יולי-יואל אדלשטיין:</w:t>
      </w:r>
    </w:p>
    <w:p w14:paraId="35D1806D" w14:textId="77777777" w:rsidR="00000000" w:rsidRDefault="000E0F03">
      <w:pPr>
        <w:pStyle w:val="a0"/>
        <w:rPr>
          <w:rtl/>
        </w:rPr>
      </w:pPr>
    </w:p>
    <w:p w14:paraId="4138B030" w14:textId="77777777" w:rsidR="00000000" w:rsidRDefault="000E0F03">
      <w:pPr>
        <w:pStyle w:val="a0"/>
        <w:rPr>
          <w:rFonts w:hint="cs"/>
          <w:rtl/>
        </w:rPr>
      </w:pPr>
      <w:r>
        <w:rPr>
          <w:rFonts w:hint="cs"/>
          <w:rtl/>
        </w:rPr>
        <w:t xml:space="preserve">תודה לחבר הכנסת ברכה. אדוני שר החוץ, תעדכן אותי מה ביקשת בתשובתך. </w:t>
      </w:r>
    </w:p>
    <w:p w14:paraId="36CBEC11" w14:textId="77777777" w:rsidR="00000000" w:rsidRDefault="000E0F03">
      <w:pPr>
        <w:pStyle w:val="a0"/>
        <w:rPr>
          <w:rFonts w:hint="cs"/>
          <w:rtl/>
        </w:rPr>
      </w:pPr>
    </w:p>
    <w:p w14:paraId="482C1EB8" w14:textId="77777777" w:rsidR="00000000" w:rsidRDefault="000E0F03">
      <w:pPr>
        <w:pStyle w:val="af0"/>
        <w:rPr>
          <w:rtl/>
        </w:rPr>
      </w:pPr>
      <w:r>
        <w:rPr>
          <w:rFonts w:hint="eastAsia"/>
          <w:rtl/>
        </w:rPr>
        <w:t>שר</w:t>
      </w:r>
      <w:r>
        <w:rPr>
          <w:rtl/>
        </w:rPr>
        <w:t xml:space="preserve"> החוץ סילבן שלום:</w:t>
      </w:r>
    </w:p>
    <w:p w14:paraId="5FA34AD0" w14:textId="77777777" w:rsidR="00000000" w:rsidRDefault="000E0F03">
      <w:pPr>
        <w:pStyle w:val="a0"/>
        <w:rPr>
          <w:rFonts w:hint="cs"/>
          <w:rtl/>
        </w:rPr>
      </w:pPr>
    </w:p>
    <w:p w14:paraId="167A02D4" w14:textId="77777777" w:rsidR="00000000" w:rsidRDefault="000E0F03">
      <w:pPr>
        <w:pStyle w:val="a0"/>
        <w:rPr>
          <w:rFonts w:hint="cs"/>
          <w:rtl/>
        </w:rPr>
      </w:pPr>
      <w:r>
        <w:rPr>
          <w:rFonts w:hint="cs"/>
          <w:rtl/>
        </w:rPr>
        <w:t xml:space="preserve">לא ביקשתי. שיעבור לוועדה, אין בעיה. </w:t>
      </w:r>
    </w:p>
    <w:p w14:paraId="61CB3CC1" w14:textId="77777777" w:rsidR="00000000" w:rsidRDefault="000E0F03">
      <w:pPr>
        <w:pStyle w:val="a0"/>
        <w:rPr>
          <w:rFonts w:hint="cs"/>
          <w:rtl/>
        </w:rPr>
      </w:pPr>
    </w:p>
    <w:p w14:paraId="4CE6ABBA" w14:textId="77777777" w:rsidR="00000000" w:rsidRDefault="000E0F03">
      <w:pPr>
        <w:pStyle w:val="af1"/>
        <w:rPr>
          <w:rtl/>
        </w:rPr>
      </w:pPr>
      <w:r>
        <w:rPr>
          <w:rtl/>
        </w:rPr>
        <w:t>היו"ר יולי-יוא</w:t>
      </w:r>
      <w:r>
        <w:rPr>
          <w:rtl/>
        </w:rPr>
        <w:t>ל אדלשטיין:</w:t>
      </w:r>
    </w:p>
    <w:p w14:paraId="4856E2D3" w14:textId="77777777" w:rsidR="00000000" w:rsidRDefault="000E0F03">
      <w:pPr>
        <w:pStyle w:val="a0"/>
        <w:rPr>
          <w:rtl/>
        </w:rPr>
      </w:pPr>
    </w:p>
    <w:p w14:paraId="484893D7" w14:textId="77777777" w:rsidR="00000000" w:rsidRDefault="000E0F03">
      <w:pPr>
        <w:pStyle w:val="a0"/>
        <w:rPr>
          <w:rFonts w:hint="cs"/>
          <w:rtl/>
        </w:rPr>
      </w:pPr>
      <w:r>
        <w:rPr>
          <w:rFonts w:hint="cs"/>
          <w:rtl/>
        </w:rPr>
        <w:t xml:space="preserve">אם כן, חברי הכנסת, נעבור להצבעה על ההצעות לסדר-היום: המשבר ביחסים עם ניו-זילנד והתגברות האנטישמיות שם. הצבעה בעד פירושה להעביר את הנושא לוועדה והצבעה נגד פירושה להסירו מסדר-היום. נא להצביע. </w:t>
      </w:r>
    </w:p>
    <w:p w14:paraId="235C7B1F" w14:textId="77777777" w:rsidR="00000000" w:rsidRDefault="000E0F03">
      <w:pPr>
        <w:pStyle w:val="a0"/>
        <w:rPr>
          <w:rFonts w:hint="cs"/>
          <w:rtl/>
        </w:rPr>
      </w:pPr>
    </w:p>
    <w:p w14:paraId="2DEC09D6" w14:textId="77777777" w:rsidR="00000000" w:rsidRDefault="000E0F03">
      <w:pPr>
        <w:pStyle w:val="ab"/>
        <w:bidi/>
        <w:rPr>
          <w:rFonts w:hint="cs"/>
          <w:rtl/>
        </w:rPr>
      </w:pPr>
      <w:r>
        <w:rPr>
          <w:rFonts w:hint="cs"/>
          <w:rtl/>
        </w:rPr>
        <w:t>הצבעה מס' 12</w:t>
      </w:r>
    </w:p>
    <w:p w14:paraId="53422BB6" w14:textId="77777777" w:rsidR="00000000" w:rsidRDefault="000E0F03">
      <w:pPr>
        <w:pStyle w:val="a0"/>
        <w:rPr>
          <w:rFonts w:hint="cs"/>
          <w:rtl/>
        </w:rPr>
      </w:pPr>
    </w:p>
    <w:p w14:paraId="2C93BE35" w14:textId="77777777" w:rsidR="00000000" w:rsidRDefault="000E0F03">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3AF4CFF8" w14:textId="77777777" w:rsidR="00000000" w:rsidRDefault="000E0F0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CDB3954" w14:textId="77777777" w:rsidR="00000000" w:rsidRDefault="000E0F03">
      <w:pPr>
        <w:pStyle w:val="ac"/>
        <w:bidi/>
        <w:rPr>
          <w:rFonts w:hint="cs"/>
          <w:rtl/>
        </w:rPr>
      </w:pPr>
      <w:r>
        <w:rPr>
          <w:rFonts w:hint="cs"/>
          <w:rtl/>
        </w:rPr>
        <w:t xml:space="preserve">נמנעים </w:t>
      </w:r>
      <w:r>
        <w:rPr>
          <w:rtl/>
        </w:rPr>
        <w:t>–</w:t>
      </w:r>
      <w:r>
        <w:rPr>
          <w:rFonts w:hint="cs"/>
          <w:rtl/>
        </w:rPr>
        <w:t xml:space="preserve"> אין</w:t>
      </w:r>
    </w:p>
    <w:p w14:paraId="61333C5B" w14:textId="77777777" w:rsidR="00000000" w:rsidRDefault="000E0F03">
      <w:pPr>
        <w:pStyle w:val="ad"/>
        <w:bidi/>
        <w:rPr>
          <w:rFonts w:hint="cs"/>
          <w:rtl/>
        </w:rPr>
      </w:pPr>
      <w:r>
        <w:rPr>
          <w:rFonts w:hint="cs"/>
          <w:rtl/>
        </w:rPr>
        <w:t xml:space="preserve">ההצעה להעביר את הנושא לוועדת החוץ והביטחון נתקבלה. </w:t>
      </w:r>
    </w:p>
    <w:p w14:paraId="059F5E08" w14:textId="77777777" w:rsidR="00000000" w:rsidRDefault="000E0F03">
      <w:pPr>
        <w:pStyle w:val="a0"/>
        <w:rPr>
          <w:rFonts w:hint="cs"/>
          <w:rtl/>
        </w:rPr>
      </w:pPr>
    </w:p>
    <w:p w14:paraId="4DE70CC2" w14:textId="77777777" w:rsidR="00000000" w:rsidRDefault="000E0F03">
      <w:pPr>
        <w:pStyle w:val="af1"/>
        <w:rPr>
          <w:rtl/>
        </w:rPr>
      </w:pPr>
    </w:p>
    <w:p w14:paraId="33E13CA1" w14:textId="77777777" w:rsidR="00000000" w:rsidRDefault="000E0F03">
      <w:pPr>
        <w:pStyle w:val="af1"/>
        <w:rPr>
          <w:rtl/>
        </w:rPr>
      </w:pPr>
      <w:r>
        <w:rPr>
          <w:rtl/>
        </w:rPr>
        <w:t>היו"ר יולי-יואל אדלשטיין:</w:t>
      </w:r>
    </w:p>
    <w:p w14:paraId="62DFB145" w14:textId="77777777" w:rsidR="00000000" w:rsidRDefault="000E0F03">
      <w:pPr>
        <w:pStyle w:val="a0"/>
        <w:rPr>
          <w:rtl/>
        </w:rPr>
      </w:pPr>
    </w:p>
    <w:p w14:paraId="3AA09A87" w14:textId="77777777" w:rsidR="00000000" w:rsidRDefault="000E0F03">
      <w:pPr>
        <w:pStyle w:val="a0"/>
        <w:rPr>
          <w:rFonts w:hint="cs"/>
          <w:rtl/>
        </w:rPr>
      </w:pPr>
      <w:r>
        <w:rPr>
          <w:rFonts w:hint="cs"/>
          <w:rtl/>
        </w:rPr>
        <w:t xml:space="preserve">12 בעד, אין מתנגדים או נמנעים. הנושא יעבור לדיון בוועדת החוץ והביטחון. </w:t>
      </w:r>
    </w:p>
    <w:p w14:paraId="3E550D8D" w14:textId="77777777" w:rsidR="00000000" w:rsidRDefault="000E0F03">
      <w:pPr>
        <w:pStyle w:val="a0"/>
        <w:rPr>
          <w:rFonts w:hint="cs"/>
          <w:rtl/>
        </w:rPr>
      </w:pPr>
    </w:p>
    <w:p w14:paraId="5FF5B243" w14:textId="77777777" w:rsidR="00000000" w:rsidRDefault="000E0F03">
      <w:pPr>
        <w:pStyle w:val="a0"/>
        <w:rPr>
          <w:rFonts w:hint="cs"/>
          <w:rtl/>
        </w:rPr>
      </w:pPr>
      <w:r>
        <w:rPr>
          <w:rFonts w:hint="cs"/>
          <w:rtl/>
        </w:rPr>
        <w:t>אני מבקש להודיע לפרוטוקול שממקומו של היושב-</w:t>
      </w:r>
      <w:r>
        <w:rPr>
          <w:rFonts w:hint="cs"/>
          <w:rtl/>
        </w:rPr>
        <w:t xml:space="preserve">ראש הצביע חבר הכנסת יולי אדלשטיין וכתוצאה מכך חבר הכנסת כחלון לא יכול היה להצביע ממקומו במליאה. </w:t>
      </w:r>
    </w:p>
    <w:p w14:paraId="6FC49E96" w14:textId="77777777" w:rsidR="00000000" w:rsidRDefault="000E0F03">
      <w:pPr>
        <w:pStyle w:val="a0"/>
        <w:rPr>
          <w:rFonts w:hint="cs"/>
          <w:rtl/>
        </w:rPr>
      </w:pPr>
    </w:p>
    <w:p w14:paraId="6504D00F" w14:textId="77777777" w:rsidR="00000000" w:rsidRDefault="000E0F03">
      <w:pPr>
        <w:pStyle w:val="af0"/>
        <w:rPr>
          <w:rtl/>
        </w:rPr>
      </w:pPr>
      <w:r>
        <w:rPr>
          <w:rFonts w:hint="eastAsia"/>
          <w:rtl/>
        </w:rPr>
        <w:t>אבשלום</w:t>
      </w:r>
      <w:r>
        <w:rPr>
          <w:rtl/>
        </w:rPr>
        <w:t xml:space="preserve"> וילן (יחד):</w:t>
      </w:r>
    </w:p>
    <w:p w14:paraId="04AEBB20" w14:textId="77777777" w:rsidR="00000000" w:rsidRDefault="000E0F03">
      <w:pPr>
        <w:pStyle w:val="a0"/>
        <w:rPr>
          <w:rFonts w:hint="cs"/>
          <w:rtl/>
        </w:rPr>
      </w:pPr>
    </w:p>
    <w:p w14:paraId="3E4D6EC7" w14:textId="77777777" w:rsidR="00000000" w:rsidRDefault="000E0F03">
      <w:pPr>
        <w:pStyle w:val="a0"/>
        <w:rPr>
          <w:rFonts w:hint="cs"/>
          <w:rtl/>
        </w:rPr>
      </w:pPr>
      <w:r>
        <w:rPr>
          <w:rFonts w:hint="cs"/>
          <w:rtl/>
        </w:rPr>
        <w:t xml:space="preserve">זאת הצבעה כפולה. </w:t>
      </w:r>
    </w:p>
    <w:p w14:paraId="3B9F8BF4" w14:textId="77777777" w:rsidR="00000000" w:rsidRDefault="000E0F03">
      <w:pPr>
        <w:pStyle w:val="a0"/>
        <w:rPr>
          <w:rFonts w:hint="cs"/>
          <w:rtl/>
        </w:rPr>
      </w:pPr>
    </w:p>
    <w:p w14:paraId="72C8EA4D" w14:textId="77777777" w:rsidR="00000000" w:rsidRDefault="000E0F03">
      <w:pPr>
        <w:pStyle w:val="af1"/>
        <w:rPr>
          <w:rtl/>
        </w:rPr>
      </w:pPr>
      <w:r>
        <w:rPr>
          <w:rtl/>
        </w:rPr>
        <w:t>היו"ר יולי-יואל אדלשטיין:</w:t>
      </w:r>
    </w:p>
    <w:p w14:paraId="20D183EF" w14:textId="77777777" w:rsidR="00000000" w:rsidRDefault="000E0F03">
      <w:pPr>
        <w:pStyle w:val="a0"/>
        <w:rPr>
          <w:rtl/>
        </w:rPr>
      </w:pPr>
    </w:p>
    <w:p w14:paraId="20BF3A53" w14:textId="77777777" w:rsidR="00000000" w:rsidRDefault="000E0F03">
      <w:pPr>
        <w:pStyle w:val="a0"/>
        <w:rPr>
          <w:rFonts w:hint="cs"/>
          <w:rtl/>
        </w:rPr>
      </w:pPr>
      <w:r>
        <w:rPr>
          <w:rFonts w:hint="cs"/>
          <w:rtl/>
        </w:rPr>
        <w:t xml:space="preserve">חבר הכנסת וילן, אם תרצה להגיש נגדי תלונה בוועדת האתיקה, אבוא ואתייצב בפני הוועדה. </w:t>
      </w:r>
    </w:p>
    <w:p w14:paraId="632D351A" w14:textId="77777777" w:rsidR="00000000" w:rsidRDefault="000E0F03">
      <w:pPr>
        <w:pStyle w:val="a2"/>
        <w:rPr>
          <w:rFonts w:hint="cs"/>
          <w:rtl/>
        </w:rPr>
      </w:pPr>
    </w:p>
    <w:p w14:paraId="585B1410" w14:textId="77777777" w:rsidR="00000000" w:rsidRDefault="000E0F03">
      <w:pPr>
        <w:pStyle w:val="a0"/>
        <w:rPr>
          <w:rFonts w:hint="cs"/>
          <w:rtl/>
        </w:rPr>
      </w:pPr>
    </w:p>
    <w:p w14:paraId="391DA00D" w14:textId="77777777" w:rsidR="00000000" w:rsidRDefault="000E0F03">
      <w:pPr>
        <w:pStyle w:val="a2"/>
        <w:rPr>
          <w:rFonts w:hint="cs"/>
          <w:rtl/>
        </w:rPr>
      </w:pPr>
      <w:bookmarkStart w:id="389" w:name="CS29740FI0029740T21_07_2004_16_02_50"/>
      <w:bookmarkStart w:id="390" w:name="_Toc87615580"/>
      <w:bookmarkEnd w:id="389"/>
      <w:r>
        <w:rPr>
          <w:rFonts w:hint="cs"/>
          <w:rtl/>
        </w:rPr>
        <w:t>הצעה לס</w:t>
      </w:r>
      <w:r>
        <w:rPr>
          <w:rFonts w:hint="cs"/>
          <w:rtl/>
        </w:rPr>
        <w:t>דר-היום</w:t>
      </w:r>
      <w:bookmarkEnd w:id="390"/>
    </w:p>
    <w:p w14:paraId="4091DE53" w14:textId="77777777" w:rsidR="00000000" w:rsidRDefault="000E0F03">
      <w:pPr>
        <w:pStyle w:val="a2"/>
        <w:rPr>
          <w:rtl/>
        </w:rPr>
      </w:pPr>
      <w:bookmarkStart w:id="391" w:name="_Toc87615581"/>
      <w:r>
        <w:rPr>
          <w:rtl/>
        </w:rPr>
        <w:t xml:space="preserve">כוונת הפרלמנט הגרמני להעביר הצעת החלטה </w:t>
      </w:r>
      <w:r>
        <w:rPr>
          <w:rFonts w:hint="cs"/>
          <w:rtl/>
        </w:rPr>
        <w:br/>
      </w:r>
      <w:r>
        <w:rPr>
          <w:rtl/>
        </w:rPr>
        <w:t>לאיחוד הנצח</w:t>
      </w:r>
      <w:r>
        <w:rPr>
          <w:rFonts w:hint="cs"/>
          <w:rtl/>
        </w:rPr>
        <w:t>ת</w:t>
      </w:r>
      <w:r>
        <w:rPr>
          <w:rtl/>
        </w:rPr>
        <w:t xml:space="preserve"> </w:t>
      </w:r>
      <w:r>
        <w:rPr>
          <w:rFonts w:hint="cs"/>
          <w:rtl/>
        </w:rPr>
        <w:t xml:space="preserve">זכרם של </w:t>
      </w:r>
      <w:r>
        <w:rPr>
          <w:rtl/>
        </w:rPr>
        <w:t>קורבנות הנאצים ו</w:t>
      </w:r>
      <w:r>
        <w:rPr>
          <w:rFonts w:hint="cs"/>
          <w:rtl/>
        </w:rPr>
        <w:t xml:space="preserve">קורבנות </w:t>
      </w:r>
      <w:r>
        <w:rPr>
          <w:rtl/>
        </w:rPr>
        <w:t>הקומוניסטים</w:t>
      </w:r>
      <w:bookmarkEnd w:id="391"/>
    </w:p>
    <w:p w14:paraId="370AFA8F" w14:textId="77777777" w:rsidR="00000000" w:rsidRDefault="000E0F03">
      <w:pPr>
        <w:pStyle w:val="-0"/>
        <w:rPr>
          <w:rFonts w:hint="cs"/>
          <w:rtl/>
        </w:rPr>
      </w:pPr>
    </w:p>
    <w:p w14:paraId="3B3B02B6" w14:textId="77777777" w:rsidR="00000000" w:rsidRDefault="000E0F03">
      <w:pPr>
        <w:pStyle w:val="af1"/>
        <w:rPr>
          <w:rtl/>
        </w:rPr>
      </w:pPr>
      <w:r>
        <w:rPr>
          <w:rtl/>
        </w:rPr>
        <w:t>היו"ר יולי-יואל אדלשטיין:</w:t>
      </w:r>
    </w:p>
    <w:p w14:paraId="61E3D3E3" w14:textId="77777777" w:rsidR="00000000" w:rsidRDefault="000E0F03">
      <w:pPr>
        <w:pStyle w:val="a0"/>
        <w:rPr>
          <w:rtl/>
        </w:rPr>
      </w:pPr>
    </w:p>
    <w:p w14:paraId="7C448826" w14:textId="77777777" w:rsidR="00000000" w:rsidRDefault="000E0F03">
      <w:pPr>
        <w:pStyle w:val="a0"/>
        <w:rPr>
          <w:rFonts w:hint="cs"/>
          <w:rtl/>
        </w:rPr>
      </w:pPr>
      <w:r>
        <w:rPr>
          <w:rFonts w:hint="cs"/>
          <w:rtl/>
        </w:rPr>
        <w:t xml:space="preserve">חברי הכנסת, הנושא הבא: כוונת הפרלמנט הגרמני להעביר הצעת החלטה לאיחוד הנצחת זכרם של קורבנות הנאצים וקורבנות הקומוניסטים, של </w:t>
      </w:r>
      <w:r>
        <w:rPr>
          <w:rFonts w:hint="cs"/>
          <w:rtl/>
        </w:rPr>
        <w:t xml:space="preserve">חברת הכנסת קולט אביטל, שמספרה 4207. עשר דקות לרשות גברתי, בבקשה. </w:t>
      </w:r>
    </w:p>
    <w:p w14:paraId="6C280E17" w14:textId="77777777" w:rsidR="00000000" w:rsidRDefault="000E0F03">
      <w:pPr>
        <w:pStyle w:val="a0"/>
        <w:rPr>
          <w:rFonts w:hint="cs"/>
          <w:rtl/>
        </w:rPr>
      </w:pPr>
    </w:p>
    <w:p w14:paraId="57B184F6" w14:textId="77777777" w:rsidR="00000000" w:rsidRDefault="000E0F03">
      <w:pPr>
        <w:pStyle w:val="a"/>
        <w:rPr>
          <w:rtl/>
        </w:rPr>
      </w:pPr>
      <w:bookmarkStart w:id="392" w:name="FS000000431T21_07_2004_16_05_07"/>
      <w:bookmarkStart w:id="393" w:name="_Toc87615582"/>
      <w:bookmarkEnd w:id="392"/>
      <w:r>
        <w:rPr>
          <w:rFonts w:hint="eastAsia"/>
          <w:rtl/>
        </w:rPr>
        <w:t>קולט</w:t>
      </w:r>
      <w:r>
        <w:rPr>
          <w:rtl/>
        </w:rPr>
        <w:t xml:space="preserve"> אביטל (העבודה-מימד):</w:t>
      </w:r>
      <w:bookmarkEnd w:id="393"/>
    </w:p>
    <w:p w14:paraId="5046ADE7" w14:textId="77777777" w:rsidR="00000000" w:rsidRDefault="000E0F03">
      <w:pPr>
        <w:pStyle w:val="a0"/>
        <w:rPr>
          <w:rFonts w:hint="cs"/>
          <w:rtl/>
        </w:rPr>
      </w:pPr>
    </w:p>
    <w:p w14:paraId="428A5D45" w14:textId="77777777" w:rsidR="00000000" w:rsidRDefault="000E0F03">
      <w:pPr>
        <w:pStyle w:val="a0"/>
        <w:rPr>
          <w:rFonts w:hint="cs"/>
          <w:rtl/>
        </w:rPr>
      </w:pPr>
      <w:r>
        <w:rPr>
          <w:rFonts w:hint="cs"/>
          <w:rtl/>
        </w:rPr>
        <w:t xml:space="preserve">תודה רבה. </w:t>
      </w:r>
    </w:p>
    <w:p w14:paraId="5128FE8D" w14:textId="77777777" w:rsidR="00000000" w:rsidRDefault="000E0F03">
      <w:pPr>
        <w:pStyle w:val="a0"/>
        <w:rPr>
          <w:rFonts w:hint="cs"/>
          <w:rtl/>
        </w:rPr>
      </w:pPr>
    </w:p>
    <w:p w14:paraId="2CBA42F0" w14:textId="77777777" w:rsidR="00000000" w:rsidRDefault="000E0F03">
      <w:pPr>
        <w:pStyle w:val="a0"/>
        <w:rPr>
          <w:rFonts w:hint="cs"/>
          <w:rtl/>
        </w:rPr>
      </w:pPr>
      <w:r>
        <w:rPr>
          <w:rFonts w:hint="cs"/>
          <w:rtl/>
        </w:rPr>
        <w:t>אדוני היושב-ראש, אדוני שר החוץ, הנושא שאני רוצה להעלות כאן היום בפני כולכם הוא לא נושא קונטרוברסלי, ודאי לא פה, ודאי לא בארץ וודאי לא בכמה מקומות אחרי</w:t>
      </w:r>
      <w:r>
        <w:rPr>
          <w:rFonts w:hint="cs"/>
          <w:rtl/>
        </w:rPr>
        <w:t>ם בעולם. בכל זאת, אדוני שר החוץ, אני רוצה ולו לרגע להתייחס להצעה הקודמת, אף שלא נרשמתי לדבר. אין לי ביקורת על אלה שהיו שם ואינני באה לטעון שאנחנו מתנהגים במקומות שונים בעולם כקאובויים, אבל מאותו רגע שפרץ המשבר, אדוני שר החוץ, כוחה ותפקידה של הדיפלומטיה הוא</w:t>
      </w:r>
      <w:r>
        <w:rPr>
          <w:rFonts w:hint="cs"/>
          <w:rtl/>
        </w:rPr>
        <w:t xml:space="preserve"> למצוא את כל הדרכים להפחית ולהקטין את המשבר. מעל הבמה הזאת אני מוכרחה</w:t>
      </w:r>
      <w:r>
        <w:rPr>
          <w:rtl/>
        </w:rPr>
        <w:t xml:space="preserve"> </w:t>
      </w:r>
      <w:r>
        <w:rPr>
          <w:rFonts w:hint="cs"/>
          <w:rtl/>
        </w:rPr>
        <w:t xml:space="preserve">להעיר, שהדיפלומטיה הישראלית נכשלה כישלון חרוץ. אפשר היה לסיים את המשבר הזה בקלי קלות, בהתנצלות כפי שאחרים עשו, וצר לי שהדיפלומטיה הישראלית פשוט עושה שריר. </w:t>
      </w:r>
    </w:p>
    <w:p w14:paraId="00A6B141" w14:textId="77777777" w:rsidR="00000000" w:rsidRDefault="000E0F03">
      <w:pPr>
        <w:pStyle w:val="a0"/>
        <w:rPr>
          <w:rFonts w:hint="cs"/>
          <w:rtl/>
        </w:rPr>
      </w:pPr>
    </w:p>
    <w:p w14:paraId="15EAC9B5" w14:textId="77777777" w:rsidR="00000000" w:rsidRDefault="000E0F03">
      <w:pPr>
        <w:pStyle w:val="a0"/>
        <w:rPr>
          <w:rFonts w:hint="cs"/>
          <w:rtl/>
        </w:rPr>
      </w:pPr>
      <w:r>
        <w:rPr>
          <w:rFonts w:hint="cs"/>
          <w:rtl/>
        </w:rPr>
        <w:t xml:space="preserve">אדוני שר החוץ, אני מאוד אודה </w:t>
      </w:r>
      <w:r>
        <w:rPr>
          <w:rFonts w:hint="cs"/>
          <w:rtl/>
        </w:rPr>
        <w:t>על הקשבתך. לפני שלושה שבועות העלתה סיעת האופוזיציה הגדולה בפרלמנט הגרמני, ה-</w:t>
      </w:r>
      <w:r>
        <w:rPr>
          <w:rFonts w:hint="cs"/>
        </w:rPr>
        <w:t>CDU</w:t>
      </w:r>
      <w:r>
        <w:rPr>
          <w:rFonts w:hint="cs"/>
          <w:rtl/>
        </w:rPr>
        <w:t>, המפלגה הנוצרית-דמוקרטית, הצעת החלטה שהסעירה רבים גם בגרמניה, גם בארץ וגם בארצות-הברית. הצעת ההחלטה, שעל פניה יכולה להיראות תמימה, קובעת שצריך לאחד את טקסי הזיכרון וכל הכרוך בה</w:t>
      </w:r>
      <w:r>
        <w:rPr>
          <w:rFonts w:hint="cs"/>
          <w:rtl/>
        </w:rPr>
        <w:t xml:space="preserve">ם של קורבנות השואה ושל קורבנות הדיקטטורה הקומוניסטית במזרח-גרמניה. היא מציעה בעצם לאחד ולהשוות בין גורל הקורבנות של הנאצים לבין גורל הקורבנות של המשטרים הקומוניסטיים. </w:t>
      </w:r>
    </w:p>
    <w:p w14:paraId="6B48D5FB" w14:textId="77777777" w:rsidR="00000000" w:rsidRDefault="000E0F03">
      <w:pPr>
        <w:pStyle w:val="a0"/>
        <w:rPr>
          <w:rFonts w:hint="cs"/>
          <w:rtl/>
        </w:rPr>
      </w:pPr>
    </w:p>
    <w:p w14:paraId="6445F07C" w14:textId="77777777" w:rsidR="00000000" w:rsidRDefault="000E0F03">
      <w:pPr>
        <w:pStyle w:val="a0"/>
        <w:rPr>
          <w:rFonts w:hint="cs"/>
          <w:rtl/>
        </w:rPr>
      </w:pPr>
      <w:r>
        <w:rPr>
          <w:rFonts w:hint="cs"/>
          <w:rtl/>
        </w:rPr>
        <w:t>על פניה צריכה ההצעה להיראות תמימה, מכיוון שהיא נומקה על-ידי המציעים, סיעת ה-</w:t>
      </w:r>
      <w:r>
        <w:rPr>
          <w:rFonts w:hint="cs"/>
        </w:rPr>
        <w:t>CDU</w:t>
      </w:r>
      <w:r>
        <w:rPr>
          <w:rFonts w:hint="cs"/>
          <w:rtl/>
        </w:rPr>
        <w:t xml:space="preserve">, כהצעה </w:t>
      </w:r>
      <w:r>
        <w:rPr>
          <w:rFonts w:hint="cs"/>
          <w:rtl/>
        </w:rPr>
        <w:t>שבאה להשתמש באותם מתקנים, לחסוך כספים וכו'. אלא שמי שעוקב אחרי מה שנעשה בגרמניה, מבין שמדובר כאן בשלב נוסף בסדרה של ניסיונות להביא לידי בנאליזציה של השואה. קבלת הכותרת הזאת: קורבנות שני המשטרים, כלומר קורבנות המשטרים של הנאצים ושל הקומוניסטים, מפלסת את הדר</w:t>
      </w:r>
      <w:r>
        <w:rPr>
          <w:rFonts w:hint="cs"/>
          <w:rtl/>
        </w:rPr>
        <w:t xml:space="preserve">ך למי שבבוא היום ירצו לטעון, שכל העם הגרמני היה בסך הכול קורבן. לא היהודים ולא האחרים אלא מי היה הקורבן? הקורבן היה העם הגרמני. </w:t>
      </w:r>
    </w:p>
    <w:p w14:paraId="6A27B5A9" w14:textId="77777777" w:rsidR="00000000" w:rsidRDefault="000E0F03">
      <w:pPr>
        <w:pStyle w:val="a0"/>
        <w:rPr>
          <w:rtl/>
        </w:rPr>
      </w:pPr>
    </w:p>
    <w:p w14:paraId="107114D3" w14:textId="77777777" w:rsidR="00000000" w:rsidRDefault="000E0F03">
      <w:pPr>
        <w:pStyle w:val="a0"/>
        <w:rPr>
          <w:rFonts w:hint="cs"/>
          <w:rtl/>
        </w:rPr>
      </w:pPr>
      <w:r>
        <w:rPr>
          <w:rFonts w:hint="cs"/>
          <w:rtl/>
        </w:rPr>
        <w:t>אדוני היושב-ראש, אדוני שר החוץ, אינני באה חלילה לטעון שהמשטר הקומוניסטי לא הסב נזקים ולא הביא סבל וקורבנות. כמי שחיה גם תחת הש</w:t>
      </w:r>
      <w:r>
        <w:rPr>
          <w:rFonts w:hint="cs"/>
          <w:rtl/>
        </w:rPr>
        <w:t xml:space="preserve">לטון הנאצי וגם תחת השלטון הקומוניסטי, לפחות כמה שנים בילדותי, אני יכולה להעיד שהשלטון הקומוניסטי לא היה </w:t>
      </w:r>
      <w:r>
        <w:rPr>
          <w:rtl/>
        </w:rPr>
        <w:t>–</w:t>
      </w:r>
      <w:r>
        <w:rPr>
          <w:rFonts w:hint="cs"/>
          <w:rtl/>
        </w:rPr>
        <w:t xml:space="preserve"> אם לקרוא לזה כך </w:t>
      </w:r>
      <w:r>
        <w:rPr>
          <w:rtl/>
        </w:rPr>
        <w:t>–</w:t>
      </w:r>
      <w:r>
        <w:rPr>
          <w:rFonts w:hint="cs"/>
          <w:rtl/>
        </w:rPr>
        <w:t xml:space="preserve"> טוב לאנושות, וברור שהוא הסתיים בהרבה קורבנות. </w:t>
      </w:r>
    </w:p>
    <w:p w14:paraId="5D38A2DD" w14:textId="77777777" w:rsidR="00000000" w:rsidRDefault="000E0F03">
      <w:pPr>
        <w:pStyle w:val="a0"/>
        <w:rPr>
          <w:rFonts w:hint="cs"/>
          <w:rtl/>
        </w:rPr>
      </w:pPr>
    </w:p>
    <w:p w14:paraId="60CCEBAC" w14:textId="77777777" w:rsidR="00000000" w:rsidRDefault="000E0F03">
      <w:pPr>
        <w:pStyle w:val="a0"/>
        <w:rPr>
          <w:rFonts w:hint="cs"/>
          <w:rtl/>
        </w:rPr>
      </w:pPr>
      <w:r>
        <w:rPr>
          <w:rFonts w:hint="cs"/>
          <w:rtl/>
        </w:rPr>
        <w:t>אלא שלבוא היום ולהשוות בין משטר קומוניסטי לבין הפשעים נגד האנושות שביצעו הנאצים, לבו</w:t>
      </w:r>
      <w:r>
        <w:rPr>
          <w:rFonts w:hint="cs"/>
          <w:rtl/>
        </w:rPr>
        <w:t>א ולהשוות בין מעשי הקומוניסטים לבין רצח עם מכוון נגד עם אחד, העם היהודי, מלכתחילה, עם כוונה תחילה שהעם הזה צריך להימחק, אני חושבת שזה פשוט לסלף ולשכתב את ההיסטוריה. יש, כמובן, וכל אחד יודע את זה, בהצעה הזאת הניסיון להפחית מייחודיותה של השואה. זה כמעט ניסיו</w:t>
      </w:r>
      <w:r>
        <w:rPr>
          <w:rFonts w:hint="cs"/>
          <w:rtl/>
        </w:rPr>
        <w:t xml:space="preserve">ן לשכתב את ההיסטוריה. </w:t>
      </w:r>
    </w:p>
    <w:p w14:paraId="307A1B33" w14:textId="77777777" w:rsidR="00000000" w:rsidRDefault="000E0F03">
      <w:pPr>
        <w:pStyle w:val="a0"/>
        <w:rPr>
          <w:rFonts w:hint="cs"/>
          <w:rtl/>
        </w:rPr>
      </w:pPr>
    </w:p>
    <w:p w14:paraId="577234B7" w14:textId="77777777" w:rsidR="00000000" w:rsidRDefault="000E0F03">
      <w:pPr>
        <w:pStyle w:val="a0"/>
        <w:rPr>
          <w:rFonts w:hint="cs"/>
          <w:rtl/>
        </w:rPr>
      </w:pPr>
      <w:r>
        <w:rPr>
          <w:rFonts w:hint="cs"/>
          <w:rtl/>
        </w:rPr>
        <w:t xml:space="preserve">בינתיים, אדוני היושב-ראש ואדוני שר החוץ, נדחתה ההצבעה בפרלמנט הגרמני, וחלק מאתנו בבית הזה נפגשנו אתמול עם משלחת של חברי הפרלמנט הגרמני, הבונדסטאג, שמבקרים בארץ, והבאנו בפניהם את החומרה שבה אנחנו רואים את המעשה הזה. כמובן, ניסו לנמק </w:t>
      </w:r>
      <w:r>
        <w:rPr>
          <w:rFonts w:hint="cs"/>
          <w:rtl/>
        </w:rPr>
        <w:t xml:space="preserve">ולהסביר כמה הם ידידי ישראל, שלא התכוונו ולא זאת כוונתם. </w:t>
      </w:r>
    </w:p>
    <w:p w14:paraId="535D2B5E" w14:textId="77777777" w:rsidR="00000000" w:rsidRDefault="000E0F03">
      <w:pPr>
        <w:pStyle w:val="a0"/>
        <w:rPr>
          <w:rFonts w:hint="cs"/>
          <w:rtl/>
        </w:rPr>
      </w:pPr>
    </w:p>
    <w:p w14:paraId="38559BA7" w14:textId="77777777" w:rsidR="00000000" w:rsidRDefault="000E0F03">
      <w:pPr>
        <w:pStyle w:val="a0"/>
        <w:rPr>
          <w:rFonts w:hint="cs"/>
          <w:rtl/>
        </w:rPr>
      </w:pPr>
      <w:r>
        <w:rPr>
          <w:rFonts w:hint="cs"/>
          <w:rtl/>
        </w:rPr>
        <w:t>אינני חושבת שהצעה כזאת תעבור את סף ההצבעה בפרלמנט, ולו משום שבכל זאת ל-</w:t>
      </w:r>
      <w:r>
        <w:rPr>
          <w:rFonts w:hint="cs"/>
        </w:rPr>
        <w:t>SPD</w:t>
      </w:r>
      <w:r>
        <w:rPr>
          <w:rFonts w:hint="cs"/>
          <w:rtl/>
        </w:rPr>
        <w:t xml:space="preserve">, מפלגת השלטון, יש רוב, ולכן אני לא מודאגת מההצבעה עצמה. אבל אני חושבת שככנסת ישראל, אנחנו לא יכולים לעבור לסדר-היום. אנחנו </w:t>
      </w:r>
      <w:r>
        <w:rPr>
          <w:rFonts w:hint="cs"/>
          <w:rtl/>
        </w:rPr>
        <w:t>ככנסת ישראל, כיוון שכל פרלמנט בעולם דן במה שנעשה גם במדינות אחרות, מקבל החלטות על מה שנעשה במדינות אחרות, ודאי מקבל החלטות גם על מה שנעשה במדינת ישראל ומה שנעשה במזרח התיכון, גם חובתנו כפרלמנט להביע את מורת רוחנו ולהעביר מסר מאוד ברור לכל הפרלמנט הגרמני, מ</w:t>
      </w:r>
      <w:r>
        <w:rPr>
          <w:rFonts w:hint="cs"/>
          <w:rtl/>
        </w:rPr>
        <w:t>ה היא בדיוק החשיבה שלנו בתחום הזה.</w:t>
      </w:r>
    </w:p>
    <w:p w14:paraId="47411BBA" w14:textId="77777777" w:rsidR="00000000" w:rsidRDefault="000E0F03">
      <w:pPr>
        <w:pStyle w:val="a0"/>
        <w:rPr>
          <w:rFonts w:hint="cs"/>
          <w:rtl/>
        </w:rPr>
      </w:pPr>
    </w:p>
    <w:p w14:paraId="27D1820B" w14:textId="77777777" w:rsidR="00000000" w:rsidRDefault="000E0F03">
      <w:pPr>
        <w:pStyle w:val="a0"/>
        <w:rPr>
          <w:rFonts w:hint="cs"/>
          <w:rtl/>
        </w:rPr>
      </w:pPr>
      <w:r>
        <w:rPr>
          <w:rFonts w:hint="cs"/>
          <w:rtl/>
        </w:rPr>
        <w:t>אדוני היושב-ראש, גם אדוני שר החוץ, אנו כבר דנו בנושא הזה בוועדת העלייה, הקליטה והתפוצות, ואינני באה לבקש כי הנושא יופנה שוב לוועדה. אני רוצה לקרוא מכאן את ההחלטות שלנו, של הוועדה, ואני רוצה לבקש מהבית לאמץ את ההחלטה הזאת</w:t>
      </w:r>
      <w:r>
        <w:rPr>
          <w:rFonts w:hint="cs"/>
          <w:rtl/>
        </w:rPr>
        <w:t xml:space="preserve">, ולבקש מיושב-ראש הכנסת להעביר את תוכן ההחלטה הזאת לבונדסטאג הגרמני. אני מבקשת לקרוא את ההחלטה: </w:t>
      </w:r>
    </w:p>
    <w:p w14:paraId="2B76A0D0" w14:textId="77777777" w:rsidR="00000000" w:rsidRDefault="000E0F03">
      <w:pPr>
        <w:pStyle w:val="a0"/>
        <w:rPr>
          <w:rFonts w:hint="cs"/>
          <w:rtl/>
        </w:rPr>
      </w:pPr>
    </w:p>
    <w:p w14:paraId="0104039D" w14:textId="77777777" w:rsidR="00000000" w:rsidRDefault="000E0F03">
      <w:pPr>
        <w:pStyle w:val="a0"/>
        <w:rPr>
          <w:rFonts w:hint="cs"/>
          <w:rtl/>
        </w:rPr>
      </w:pPr>
      <w:r>
        <w:rPr>
          <w:rFonts w:hint="cs"/>
          <w:rtl/>
        </w:rPr>
        <w:t>ועדת העלייה, הקליטה והתפוצות מברכת על המאמצים המושקעים על-ידי ממשלות גרמניה השונות בהנצחת זכר השואה, בחינוך הדור הצעיר ובהדברת תופעות של אנטישמיות. עם זאת דוח</w:t>
      </w:r>
      <w:r>
        <w:rPr>
          <w:rFonts w:hint="cs"/>
          <w:rtl/>
        </w:rPr>
        <w:t>ה ועדת העלייה, הקליטה והתפוצות והכנסת כולה, במקרה הזה, כל ניסיון לשוות אופי זיכרון אחיד לקורבנות הנאצים ולקורבנות הקומוניסטים. מדובר בשתי דיקטטורות שונות לחלוטין, וכל ניסיון להשוות בין רצח עם מכוון לבין פשעי הקומוניסטים, מסוכן. מאחורי תופעה זו מסתתר ניסיון</w:t>
      </w:r>
      <w:r>
        <w:rPr>
          <w:rFonts w:hint="cs"/>
          <w:rtl/>
        </w:rPr>
        <w:t xml:space="preserve"> להביא לגימוד ולבנאליזציה של השואה ולטשטוש ההיסטוריה.</w:t>
      </w:r>
    </w:p>
    <w:p w14:paraId="120B4C6B" w14:textId="77777777" w:rsidR="00000000" w:rsidRDefault="000E0F03">
      <w:pPr>
        <w:pStyle w:val="a0"/>
        <w:rPr>
          <w:rFonts w:hint="cs"/>
          <w:rtl/>
        </w:rPr>
      </w:pPr>
    </w:p>
    <w:p w14:paraId="567F690E" w14:textId="77777777" w:rsidR="00000000" w:rsidRDefault="000E0F03">
      <w:pPr>
        <w:pStyle w:val="a0"/>
        <w:rPr>
          <w:rFonts w:hint="cs"/>
          <w:rtl/>
        </w:rPr>
      </w:pPr>
      <w:r>
        <w:rPr>
          <w:rFonts w:hint="cs"/>
          <w:rtl/>
        </w:rPr>
        <w:t>אני מודה לכם על ההקשבה ומבקשת לקבל החלטה זו. תודה רבה.</w:t>
      </w:r>
    </w:p>
    <w:p w14:paraId="70EE2EAA" w14:textId="77777777" w:rsidR="00000000" w:rsidRDefault="000E0F03">
      <w:pPr>
        <w:pStyle w:val="a0"/>
        <w:ind w:firstLine="0"/>
        <w:rPr>
          <w:rFonts w:hint="cs"/>
          <w:rtl/>
        </w:rPr>
      </w:pPr>
    </w:p>
    <w:p w14:paraId="7C81198E" w14:textId="77777777" w:rsidR="00000000" w:rsidRDefault="000E0F03">
      <w:pPr>
        <w:pStyle w:val="af1"/>
        <w:rPr>
          <w:rtl/>
        </w:rPr>
      </w:pPr>
      <w:r>
        <w:rPr>
          <w:rtl/>
        </w:rPr>
        <w:t>היו"ר יולי-יואל אדלשטיין:</w:t>
      </w:r>
    </w:p>
    <w:p w14:paraId="7FBE48B4" w14:textId="77777777" w:rsidR="00000000" w:rsidRDefault="000E0F03">
      <w:pPr>
        <w:pStyle w:val="a0"/>
        <w:rPr>
          <w:rtl/>
        </w:rPr>
      </w:pPr>
    </w:p>
    <w:p w14:paraId="41F825CA" w14:textId="77777777" w:rsidR="00000000" w:rsidRDefault="000E0F03">
      <w:pPr>
        <w:pStyle w:val="a0"/>
        <w:rPr>
          <w:rFonts w:hint="cs"/>
          <w:rtl/>
        </w:rPr>
      </w:pPr>
      <w:r>
        <w:rPr>
          <w:rFonts w:hint="cs"/>
          <w:rtl/>
        </w:rPr>
        <w:t>תודה לחברת הכנסת קולט אביטל. מובן שאנחנו יכולים רק לקבל היום החלטה לקיים דיון במליאה, אם הממשלה גם תסכים לזה. בבקשה, א</w:t>
      </w:r>
      <w:r>
        <w:rPr>
          <w:rFonts w:hint="cs"/>
          <w:rtl/>
        </w:rPr>
        <w:t>דוני שר החוץ, חבר הכנסת סילבן שלום, ישיב.</w:t>
      </w:r>
    </w:p>
    <w:p w14:paraId="67CE8EB9" w14:textId="77777777" w:rsidR="00000000" w:rsidRDefault="000E0F03">
      <w:pPr>
        <w:pStyle w:val="a0"/>
        <w:rPr>
          <w:rFonts w:hint="cs"/>
          <w:rtl/>
        </w:rPr>
      </w:pPr>
    </w:p>
    <w:p w14:paraId="7A462EF6" w14:textId="77777777" w:rsidR="00000000" w:rsidRDefault="000E0F03">
      <w:pPr>
        <w:pStyle w:val="a"/>
        <w:rPr>
          <w:rtl/>
        </w:rPr>
      </w:pPr>
      <w:bookmarkStart w:id="394" w:name="FS000000479T21_07_2004_15_26_32"/>
      <w:bookmarkStart w:id="395" w:name="_Toc87615583"/>
      <w:bookmarkEnd w:id="394"/>
      <w:r>
        <w:rPr>
          <w:rFonts w:hint="eastAsia"/>
          <w:rtl/>
        </w:rPr>
        <w:t>שר</w:t>
      </w:r>
      <w:r>
        <w:rPr>
          <w:rtl/>
        </w:rPr>
        <w:t xml:space="preserve"> החוץ סילבן שלום:</w:t>
      </w:r>
      <w:bookmarkEnd w:id="395"/>
    </w:p>
    <w:p w14:paraId="718498D0" w14:textId="77777777" w:rsidR="00000000" w:rsidRDefault="000E0F03">
      <w:pPr>
        <w:pStyle w:val="a0"/>
        <w:rPr>
          <w:rFonts w:hint="cs"/>
          <w:rtl/>
        </w:rPr>
      </w:pPr>
    </w:p>
    <w:p w14:paraId="06E750BD" w14:textId="77777777" w:rsidR="00000000" w:rsidRDefault="000E0F03">
      <w:pPr>
        <w:pStyle w:val="a0"/>
        <w:rPr>
          <w:rFonts w:hint="cs"/>
          <w:rtl/>
        </w:rPr>
      </w:pPr>
      <w:r>
        <w:rPr>
          <w:rFonts w:hint="cs"/>
          <w:rtl/>
        </w:rPr>
        <w:t>אדוני היושב בראש, חברי הכנסת, הצעת ההחלטה הנדונה הוגשה על-ידי חבר הבונדסטאג, נוקה, בשם מפלגת ה-</w:t>
      </w:r>
      <w:r>
        <w:rPr>
          <w:rFonts w:hint="cs"/>
        </w:rPr>
        <w:t>CDU</w:t>
      </w:r>
      <w:r>
        <w:rPr>
          <w:rFonts w:hint="cs"/>
          <w:rtl/>
        </w:rPr>
        <w:t xml:space="preserve">, הדמו-נוצרית, ונדונה בבונדסטאג ב-17 ביוני 2004. </w:t>
      </w:r>
    </w:p>
    <w:p w14:paraId="731108CC" w14:textId="77777777" w:rsidR="00000000" w:rsidRDefault="000E0F03">
      <w:pPr>
        <w:pStyle w:val="a0"/>
        <w:rPr>
          <w:rFonts w:hint="cs"/>
          <w:rtl/>
        </w:rPr>
      </w:pPr>
    </w:p>
    <w:p w14:paraId="6F8B6567" w14:textId="77777777" w:rsidR="00000000" w:rsidRDefault="000E0F03">
      <w:pPr>
        <w:pStyle w:val="a0"/>
        <w:rPr>
          <w:rFonts w:hint="cs"/>
          <w:rtl/>
        </w:rPr>
      </w:pPr>
      <w:r>
        <w:rPr>
          <w:rFonts w:hint="cs"/>
          <w:rtl/>
        </w:rPr>
        <w:t xml:space="preserve">מייד כשנודע למשרד החוץ על הצעת ההחלטה החלה </w:t>
      </w:r>
      <w:r>
        <w:rPr>
          <w:rFonts w:hint="cs"/>
          <w:rtl/>
        </w:rPr>
        <w:t xml:space="preserve">השגרירות בברלין, בתיאום עם המשרד בירושלים, בפעולות מניעה בגרמניה ומחוצה לה. בדיון שהתקיים השתתפו כ-30 חברי בונדסטאג, אולם חברים ממפלגתו של נוקה עזבו את המליאה במחאה, במידה רבה הודות לפעילות משרד החוץ, והותירו את חבר הבונדסטאג נוקה בודד ונדהם. </w:t>
      </w:r>
    </w:p>
    <w:p w14:paraId="51BE24D1" w14:textId="77777777" w:rsidR="00000000" w:rsidRDefault="000E0F03">
      <w:pPr>
        <w:pStyle w:val="a0"/>
        <w:rPr>
          <w:rFonts w:hint="cs"/>
          <w:rtl/>
        </w:rPr>
      </w:pPr>
    </w:p>
    <w:p w14:paraId="06973E45" w14:textId="77777777" w:rsidR="00000000" w:rsidRDefault="000E0F03">
      <w:pPr>
        <w:pStyle w:val="a0"/>
        <w:rPr>
          <w:rFonts w:hint="cs"/>
          <w:rtl/>
        </w:rPr>
      </w:pPr>
      <w:r>
        <w:rPr>
          <w:rFonts w:hint="cs"/>
          <w:rtl/>
        </w:rPr>
        <w:t>משתתפי הדיו</w:t>
      </w:r>
      <w:r>
        <w:rPr>
          <w:rFonts w:hint="cs"/>
          <w:rtl/>
        </w:rPr>
        <w:t>ן, ובראשם שרת המדינה הגרמנייה לענייני מדע ותקשורת, כריסטינה וייס, מתחו ביקורת על ההצעה שאינה מתקבלת על הדעת, כדבריהם, וקראו לחבר הבונדסטאג למשוך את הצעתו. במסגרת הדיון קראה אחת הדוברות דברים שפורסמו בעיתון "הארץ" בדבר ההשלכות של אימוץ הצעת ההחלטה על מרקם ה</w:t>
      </w:r>
      <w:r>
        <w:rPr>
          <w:rFonts w:hint="cs"/>
          <w:rtl/>
        </w:rPr>
        <w:t>יחסים העדין עם ישראל. לא התקיימה הצבעה על הצעת ההחלטה.</w:t>
      </w:r>
    </w:p>
    <w:p w14:paraId="733C9675" w14:textId="77777777" w:rsidR="00000000" w:rsidRDefault="000E0F03">
      <w:pPr>
        <w:pStyle w:val="a0"/>
        <w:rPr>
          <w:rFonts w:hint="cs"/>
          <w:rtl/>
        </w:rPr>
      </w:pPr>
    </w:p>
    <w:p w14:paraId="76650BF3" w14:textId="77777777" w:rsidR="00000000" w:rsidRDefault="000E0F03">
      <w:pPr>
        <w:pStyle w:val="a0"/>
        <w:rPr>
          <w:rFonts w:hint="cs"/>
          <w:rtl/>
        </w:rPr>
      </w:pPr>
      <w:r>
        <w:rPr>
          <w:rFonts w:hint="cs"/>
          <w:rtl/>
        </w:rPr>
        <w:t>שגרירות ישראל בברלין ומשרד החוץ פעלו נמרצות, לרבות מול בכירים ב-</w:t>
      </w:r>
      <w:r>
        <w:rPr>
          <w:rFonts w:hint="cs"/>
        </w:rPr>
        <w:t>CDU</w:t>
      </w:r>
      <w:r>
        <w:rPr>
          <w:rFonts w:hint="cs"/>
          <w:rtl/>
        </w:rPr>
        <w:t>, כשהם מבהירים כי ההצעה הנדונה מקוממת את הציבור היהודי בישראל ובתפוצות, וכי בכך חושפים עצמם מצדדי ההחלטה לביקורת מצד העולם היהודי ויש</w:t>
      </w:r>
      <w:r>
        <w:rPr>
          <w:rFonts w:hint="cs"/>
          <w:rtl/>
        </w:rPr>
        <w:t>ראל. דברים דומים שמעו אנשי ה-</w:t>
      </w:r>
      <w:r>
        <w:rPr>
          <w:rFonts w:hint="cs"/>
        </w:rPr>
        <w:t>CDU</w:t>
      </w:r>
      <w:r>
        <w:rPr>
          <w:rFonts w:hint="cs"/>
          <w:rtl/>
        </w:rPr>
        <w:t xml:space="preserve">, עוד בטרם הדיון, גם מנציגי מדינות אחרות. </w:t>
      </w:r>
    </w:p>
    <w:p w14:paraId="1D885673" w14:textId="77777777" w:rsidR="00000000" w:rsidRDefault="000E0F03">
      <w:pPr>
        <w:pStyle w:val="a0"/>
        <w:rPr>
          <w:rFonts w:hint="cs"/>
          <w:rtl/>
        </w:rPr>
      </w:pPr>
    </w:p>
    <w:p w14:paraId="12694648" w14:textId="77777777" w:rsidR="00000000" w:rsidRDefault="000E0F03">
      <w:pPr>
        <w:pStyle w:val="a0"/>
        <w:rPr>
          <w:rFonts w:hint="cs"/>
          <w:rtl/>
        </w:rPr>
      </w:pPr>
      <w:r>
        <w:rPr>
          <w:rFonts w:hint="cs"/>
          <w:rtl/>
        </w:rPr>
        <w:t xml:space="preserve">בכירים במפלגה זו, המפלגה הדמוקרטית-הנוצרית, הביעו בפני נציגינו בברלין את מורת רוחם וצערם על עצם הגשת הצעת ההחלטה, ולא הסתירו את כעסם על חבר מפלגתם. </w:t>
      </w:r>
    </w:p>
    <w:p w14:paraId="6BB9FD17" w14:textId="77777777" w:rsidR="00000000" w:rsidRDefault="000E0F03">
      <w:pPr>
        <w:pStyle w:val="a0"/>
        <w:rPr>
          <w:rFonts w:hint="cs"/>
          <w:rtl/>
        </w:rPr>
      </w:pPr>
    </w:p>
    <w:p w14:paraId="592F3964" w14:textId="77777777" w:rsidR="00000000" w:rsidRDefault="000E0F03">
      <w:pPr>
        <w:pStyle w:val="a0"/>
        <w:rPr>
          <w:rFonts w:hint="cs"/>
          <w:rtl/>
        </w:rPr>
      </w:pPr>
      <w:r>
        <w:rPr>
          <w:rFonts w:hint="cs"/>
          <w:rtl/>
        </w:rPr>
        <w:t>יש לציין כי משרד החוץ עוקב באו</w:t>
      </w:r>
      <w:r>
        <w:rPr>
          <w:rFonts w:hint="cs"/>
          <w:rtl/>
        </w:rPr>
        <w:t>פן שוטף אחר ההתפתחויות בנושא בגרמניה, על מנת לעמוד עליהן ולהתמודד עם ההשלכות והאתגרים שמציבים תהליכים היסטוריים העוברים על גרמניה בפני היחסים המיוחדים בין שתי המדינות.</w:t>
      </w:r>
    </w:p>
    <w:p w14:paraId="03B989AC" w14:textId="77777777" w:rsidR="00000000" w:rsidRDefault="000E0F03">
      <w:pPr>
        <w:pStyle w:val="a0"/>
        <w:rPr>
          <w:rFonts w:hint="cs"/>
          <w:rtl/>
        </w:rPr>
      </w:pPr>
    </w:p>
    <w:p w14:paraId="7FE344E0" w14:textId="77777777" w:rsidR="00000000" w:rsidRDefault="000E0F03">
      <w:pPr>
        <w:pStyle w:val="a0"/>
        <w:rPr>
          <w:rFonts w:hint="cs"/>
          <w:rtl/>
        </w:rPr>
      </w:pPr>
      <w:r>
        <w:rPr>
          <w:rFonts w:hint="cs"/>
          <w:rtl/>
        </w:rPr>
        <w:t>אני מציע - להעביר את זה לוועדה? אין צורך, רק ההודעה. תודה.</w:t>
      </w:r>
    </w:p>
    <w:p w14:paraId="4CD64AD2" w14:textId="77777777" w:rsidR="00000000" w:rsidRDefault="000E0F03">
      <w:pPr>
        <w:pStyle w:val="a0"/>
        <w:rPr>
          <w:rFonts w:hint="cs"/>
          <w:rtl/>
        </w:rPr>
      </w:pPr>
    </w:p>
    <w:p w14:paraId="54014775" w14:textId="77777777" w:rsidR="00000000" w:rsidRDefault="000E0F03">
      <w:pPr>
        <w:pStyle w:val="af1"/>
        <w:rPr>
          <w:rFonts w:hint="cs"/>
          <w:rtl/>
        </w:rPr>
      </w:pPr>
      <w:r>
        <w:rPr>
          <w:rtl/>
        </w:rPr>
        <w:t>היו"ר יולי-יואל אדלשטיין:</w:t>
      </w:r>
    </w:p>
    <w:p w14:paraId="501F464B" w14:textId="77777777" w:rsidR="00000000" w:rsidRDefault="000E0F03">
      <w:pPr>
        <w:pStyle w:val="a0"/>
        <w:rPr>
          <w:rFonts w:hint="cs"/>
          <w:rtl/>
        </w:rPr>
      </w:pPr>
    </w:p>
    <w:p w14:paraId="5AD88F93" w14:textId="77777777" w:rsidR="00000000" w:rsidRDefault="000E0F03">
      <w:pPr>
        <w:pStyle w:val="a0"/>
        <w:rPr>
          <w:rFonts w:hint="cs"/>
          <w:rtl/>
        </w:rPr>
      </w:pPr>
      <w:r>
        <w:rPr>
          <w:rFonts w:hint="cs"/>
          <w:rtl/>
        </w:rPr>
        <w:t xml:space="preserve">תודה לשר החוץ, חבר הכנסת שלום. גברתי המציעה, חברת הכנסת קולט אביטל, תרשי לי רק במלה אחת של פרוצדורה - אם את מסתפקת בדברי שר החוץ, כל שאר הדברים הם לא מעניינה של המליאה, זה דיאלוג שלך עם יושב-ראש הכנסת. את מסתפקת בדברי שר החוץ. לכן אין הצעות אחרות. המציעה, </w:t>
      </w:r>
      <w:r>
        <w:rPr>
          <w:rFonts w:hint="cs"/>
          <w:rtl/>
        </w:rPr>
        <w:t xml:space="preserve">חברת הכנסת קולט אביטל, מסתפקת בתשובתו של שר החוץ, חבר הכנסת סילבן שלום.  </w:t>
      </w:r>
    </w:p>
    <w:p w14:paraId="4108DC8F" w14:textId="77777777" w:rsidR="00000000" w:rsidRDefault="000E0F03">
      <w:pPr>
        <w:pStyle w:val="a0"/>
        <w:rPr>
          <w:rFonts w:hint="cs"/>
          <w:rtl/>
        </w:rPr>
      </w:pPr>
    </w:p>
    <w:p w14:paraId="0C0231D8" w14:textId="77777777" w:rsidR="00000000" w:rsidRDefault="000E0F03">
      <w:pPr>
        <w:pStyle w:val="a0"/>
        <w:rPr>
          <w:rFonts w:hint="cs"/>
          <w:rtl/>
        </w:rPr>
      </w:pPr>
      <w:r>
        <w:rPr>
          <w:rFonts w:hint="cs"/>
          <w:rtl/>
        </w:rPr>
        <w:t>הנושא הבא - מקומה של התקשורת בשיח החברה הישראלית ואחריותה בתקופות הרות-גורל בעקבות ועידת האזרחים, של חבר הכנסת נסים דהן. חבר הכנסת נסים דהן בחר שלא להתייצב במליאה.</w:t>
      </w:r>
    </w:p>
    <w:p w14:paraId="4B3EE16B" w14:textId="77777777" w:rsidR="00000000" w:rsidRDefault="000E0F03">
      <w:pPr>
        <w:pStyle w:val="a2"/>
        <w:rPr>
          <w:rFonts w:hint="cs"/>
          <w:rtl/>
        </w:rPr>
      </w:pPr>
    </w:p>
    <w:p w14:paraId="465A9751" w14:textId="77777777" w:rsidR="00000000" w:rsidRDefault="000E0F03">
      <w:pPr>
        <w:pStyle w:val="a0"/>
        <w:rPr>
          <w:rFonts w:hint="cs"/>
          <w:rtl/>
        </w:rPr>
      </w:pPr>
    </w:p>
    <w:p w14:paraId="1C6BE947" w14:textId="77777777" w:rsidR="00000000" w:rsidRDefault="000E0F03">
      <w:pPr>
        <w:pStyle w:val="a2"/>
        <w:rPr>
          <w:rFonts w:hint="cs"/>
          <w:rtl/>
        </w:rPr>
      </w:pPr>
      <w:bookmarkStart w:id="396" w:name="CS30541FI0030541T21_07_2004_16_13_04"/>
      <w:bookmarkStart w:id="397" w:name="_Toc87615584"/>
      <w:bookmarkEnd w:id="396"/>
      <w:r>
        <w:rPr>
          <w:rtl/>
        </w:rPr>
        <w:t>הצע</w:t>
      </w:r>
      <w:r>
        <w:rPr>
          <w:rFonts w:hint="cs"/>
          <w:rtl/>
        </w:rPr>
        <w:t>ות</w:t>
      </w:r>
      <w:r>
        <w:rPr>
          <w:rtl/>
        </w:rPr>
        <w:t xml:space="preserve"> לסדר-היום</w:t>
      </w:r>
      <w:bookmarkEnd w:id="397"/>
    </w:p>
    <w:p w14:paraId="72E0FD04" w14:textId="77777777" w:rsidR="00000000" w:rsidRDefault="000E0F03">
      <w:pPr>
        <w:pStyle w:val="a2"/>
        <w:rPr>
          <w:rtl/>
        </w:rPr>
      </w:pPr>
      <w:bookmarkStart w:id="398" w:name="_Toc87615585"/>
      <w:r>
        <w:rPr>
          <w:rtl/>
        </w:rPr>
        <w:t>תלמידים ערבים בבתי</w:t>
      </w:r>
      <w:r>
        <w:rPr>
          <w:rFonts w:hint="cs"/>
          <w:rtl/>
        </w:rPr>
        <w:t>-</w:t>
      </w:r>
      <w:r>
        <w:rPr>
          <w:rtl/>
        </w:rPr>
        <w:t>ספר יהודי</w:t>
      </w:r>
      <w:r>
        <w:rPr>
          <w:rFonts w:hint="cs"/>
          <w:rtl/>
        </w:rPr>
        <w:t>י</w:t>
      </w:r>
      <w:r>
        <w:rPr>
          <w:rtl/>
        </w:rPr>
        <w:t>ם בחיפה</w:t>
      </w:r>
      <w:bookmarkEnd w:id="398"/>
      <w:r>
        <w:rPr>
          <w:rtl/>
        </w:rPr>
        <w:t xml:space="preserve"> </w:t>
      </w:r>
    </w:p>
    <w:p w14:paraId="3C577372" w14:textId="77777777" w:rsidR="00000000" w:rsidRDefault="000E0F03">
      <w:pPr>
        <w:pStyle w:val="-0"/>
        <w:rPr>
          <w:rFonts w:hint="cs"/>
          <w:rtl/>
        </w:rPr>
      </w:pPr>
    </w:p>
    <w:p w14:paraId="01F4B2F6" w14:textId="77777777" w:rsidR="00000000" w:rsidRDefault="000E0F03">
      <w:pPr>
        <w:pStyle w:val="af1"/>
        <w:rPr>
          <w:rtl/>
        </w:rPr>
      </w:pPr>
      <w:r>
        <w:rPr>
          <w:rtl/>
        </w:rPr>
        <w:t>היו"ר יולי-יואל אדלשטיין:</w:t>
      </w:r>
    </w:p>
    <w:p w14:paraId="238232FA" w14:textId="77777777" w:rsidR="00000000" w:rsidRDefault="000E0F03">
      <w:pPr>
        <w:pStyle w:val="a0"/>
        <w:rPr>
          <w:rtl/>
        </w:rPr>
      </w:pPr>
    </w:p>
    <w:p w14:paraId="54EA6FB9" w14:textId="77777777" w:rsidR="00000000" w:rsidRDefault="000E0F03">
      <w:pPr>
        <w:pStyle w:val="a0"/>
        <w:rPr>
          <w:rFonts w:hint="cs"/>
          <w:rtl/>
        </w:rPr>
      </w:pPr>
      <w:r>
        <w:rPr>
          <w:rFonts w:hint="cs"/>
          <w:rtl/>
        </w:rPr>
        <w:t>אם כן, אנחנו נעבור לנושא הבא: תלמידים ערבים בבתי-ספר יהודיים בחיפה, של כמה חברי כנסת - הצעות דחופות לסדר-היום שמספריהן 4222, 4224, 4225, 4236, 4258 ו-4319. הראשון - חבר הכנסת מוחמד ברכה, אח</w:t>
      </w:r>
      <w:r>
        <w:rPr>
          <w:rFonts w:hint="cs"/>
          <w:rtl/>
        </w:rPr>
        <w:t xml:space="preserve">ריו - חבר הכנסת רומן ברונפמן, אחריו - חברת הכנסת מרינה סולודקין, ואנחנו גם נצפה מהשר גדעון עזרא שאמור להשיב, שיתייצב במליאה וישמע את הדיון. </w:t>
      </w:r>
    </w:p>
    <w:p w14:paraId="40CCE0F4" w14:textId="77777777" w:rsidR="00000000" w:rsidRDefault="000E0F03">
      <w:pPr>
        <w:pStyle w:val="a0"/>
        <w:rPr>
          <w:rtl/>
        </w:rPr>
      </w:pPr>
    </w:p>
    <w:p w14:paraId="0EDEB4D4" w14:textId="77777777" w:rsidR="00000000" w:rsidRDefault="000E0F03">
      <w:pPr>
        <w:pStyle w:val="a"/>
        <w:rPr>
          <w:rtl/>
        </w:rPr>
      </w:pPr>
      <w:bookmarkStart w:id="399" w:name="CS30541FI0030541T21_07_2004_16_12_31"/>
      <w:bookmarkStart w:id="400" w:name="FS000000540T21_07_2004_15_30_10"/>
      <w:bookmarkStart w:id="401" w:name="_Toc87615586"/>
      <w:bookmarkEnd w:id="399"/>
      <w:bookmarkEnd w:id="400"/>
      <w:r>
        <w:rPr>
          <w:rFonts w:hint="eastAsia"/>
          <w:rtl/>
        </w:rPr>
        <w:t>מוחמד</w:t>
      </w:r>
      <w:r>
        <w:rPr>
          <w:rtl/>
        </w:rPr>
        <w:t xml:space="preserve"> ברכה (חד"ש-תע"ל):</w:t>
      </w:r>
      <w:bookmarkEnd w:id="401"/>
    </w:p>
    <w:p w14:paraId="10CBE7BC" w14:textId="77777777" w:rsidR="00000000" w:rsidRDefault="000E0F03">
      <w:pPr>
        <w:pStyle w:val="a0"/>
        <w:rPr>
          <w:rFonts w:hint="cs"/>
          <w:rtl/>
        </w:rPr>
      </w:pPr>
    </w:p>
    <w:p w14:paraId="7985CC0B" w14:textId="77777777" w:rsidR="00000000" w:rsidRDefault="000E0F03">
      <w:pPr>
        <w:pStyle w:val="a0"/>
        <w:rPr>
          <w:rFonts w:hint="cs"/>
          <w:rtl/>
        </w:rPr>
      </w:pPr>
      <w:r>
        <w:rPr>
          <w:rFonts w:hint="cs"/>
          <w:rtl/>
        </w:rPr>
        <w:t>אדוני היושב-ראש, רבותי חברי הכנסת, ב-14 ביולי פרסם העיתונאי דוד רטנר בעיתון "הארץ" כתבה ב</w:t>
      </w:r>
      <w:r>
        <w:rPr>
          <w:rFonts w:hint="cs"/>
          <w:rtl/>
        </w:rPr>
        <w:t>עמוד הראשון, ובה הוא מספר על סירוב משרד החינוך להקדים את ביצוע המלצות ועדת-דברת בעניין ביטול חטיבת הביניים בגלל הרצון של פורום ועד ההורים של בתי-ספר הערביים בחיפה, והעומד בראשו, ד"ר יאסר מנסור. הבקשה שלהם היתה לבטל את חטיבת הביניים כאמור בהתאם לוועדת-דברת,</w:t>
      </w:r>
      <w:r>
        <w:rPr>
          <w:rFonts w:hint="cs"/>
          <w:rtl/>
        </w:rPr>
        <w:t xml:space="preserve"> וזאת בעקבות הכישלונות והרמה הירודה של הישגי התלמידים - ואני לא אומר של צוותי בתי-הספר בשום אופן - בבתי-הספר הממלכתיים בחיפה.</w:t>
      </w:r>
    </w:p>
    <w:p w14:paraId="1CF1BD68" w14:textId="77777777" w:rsidR="00000000" w:rsidRDefault="000E0F03">
      <w:pPr>
        <w:pStyle w:val="a0"/>
        <w:rPr>
          <w:rFonts w:hint="cs"/>
          <w:rtl/>
        </w:rPr>
      </w:pPr>
    </w:p>
    <w:p w14:paraId="00FBF88E" w14:textId="77777777" w:rsidR="00000000" w:rsidRDefault="000E0F03">
      <w:pPr>
        <w:pStyle w:val="a0"/>
        <w:rPr>
          <w:rFonts w:hint="cs"/>
          <w:rtl/>
        </w:rPr>
      </w:pPr>
      <w:r>
        <w:rPr>
          <w:rFonts w:hint="cs"/>
          <w:rtl/>
        </w:rPr>
        <w:t>אין ספק שהפגם הוא לא במורים, הוא לא בהנהלות, והוא גם לא בתלמידים. התלמידים הם תלמידים, ואותם תלמידים לומדים גם בבתי-ספר אחרים, וי</w:t>
      </w:r>
      <w:r>
        <w:rPr>
          <w:rFonts w:hint="cs"/>
          <w:rtl/>
        </w:rPr>
        <w:t>ש להם הישגים טובים יותר, ואותם מורים ומנהלים התקבלו על-פי כל אמת מידה מקובלת במדינת ישראל. ולכן הבעיה היא בעצם העובדה שההתייחסות של מערכת החינוך, של משרד החינוך לבתי-הספר הערביים היא התייחסות שונה גם בנושאים של תקצוב, גם בנושאים של תחזוק. מספיק לומר - היית</w:t>
      </w:r>
      <w:r>
        <w:rPr>
          <w:rFonts w:hint="cs"/>
          <w:rtl/>
        </w:rPr>
        <w:t>י מסתפק באמת בדבר אחד מאוד פשוט, שהיינו אומרים, שאותם פרמטרים, אותם קריטריונים, אותן אמות מידה שמיושמים בבתי-הספר בחיפה בפרט ובמדינת ישראל בכלל ייושמו בבתי-הספר הערביים בחיפה. אבל הדברים לא כך, והתלמידים וההורים משלמים מחיר מאוד-מאוד כבד בעתיד ילדיהם.</w:t>
      </w:r>
    </w:p>
    <w:p w14:paraId="5D7B14C9" w14:textId="77777777" w:rsidR="00000000" w:rsidRDefault="000E0F03">
      <w:pPr>
        <w:pStyle w:val="a0"/>
        <w:rPr>
          <w:rFonts w:hint="cs"/>
          <w:rtl/>
        </w:rPr>
      </w:pPr>
    </w:p>
    <w:p w14:paraId="55D93B83" w14:textId="77777777" w:rsidR="00000000" w:rsidRDefault="000E0F03">
      <w:pPr>
        <w:pStyle w:val="a0"/>
        <w:rPr>
          <w:rFonts w:hint="cs"/>
          <w:rtl/>
        </w:rPr>
      </w:pPr>
      <w:r>
        <w:rPr>
          <w:rFonts w:hint="cs"/>
          <w:rtl/>
        </w:rPr>
        <w:t>ואז</w:t>
      </w:r>
      <w:r>
        <w:rPr>
          <w:rFonts w:hint="cs"/>
          <w:rtl/>
        </w:rPr>
        <w:t>, על-פי כל היגיון בריא, חשב מי שחשב, במיוחד בפורום ועדי ההורים, שהחלוקה של התלמידים בחיפה היא חלוקה על-פי מקום מגורים, אדוני היושב-ראש, כלומר, כל אחד שולח את ילדיו לבית-ספר הקרוב למקום מגוריו, למעט התלמידים הערבים, שמפוזרים בכל העיר. הם מרוכזים בשלושה בתי-</w:t>
      </w:r>
      <w:r>
        <w:rPr>
          <w:rFonts w:hint="cs"/>
          <w:rtl/>
        </w:rPr>
        <w:t>ספר יסודיים, בחטיבת ביניים אחת, בבית-ספר תיכון אחד, ממלכתיים, חוץ מאשר בתי-הספר הפרטיים, שהם באמת ברמה גבוהה ומבטיחה.</w:t>
      </w:r>
    </w:p>
    <w:p w14:paraId="09CCE364" w14:textId="77777777" w:rsidR="00000000" w:rsidRDefault="000E0F03">
      <w:pPr>
        <w:pStyle w:val="a0"/>
        <w:rPr>
          <w:rFonts w:hint="cs"/>
          <w:rtl/>
        </w:rPr>
      </w:pPr>
    </w:p>
    <w:p w14:paraId="143C1BCB" w14:textId="77777777" w:rsidR="00000000" w:rsidRDefault="000E0F03">
      <w:pPr>
        <w:pStyle w:val="a0"/>
        <w:rPr>
          <w:rFonts w:hint="cs"/>
          <w:rtl/>
        </w:rPr>
      </w:pPr>
      <w:r>
        <w:rPr>
          <w:rFonts w:hint="cs"/>
          <w:rtl/>
        </w:rPr>
        <w:t>ההורים חשבו, שבמקום לשלוח את הילדים שלהם בהסעה לאותו בית-ספר מרוחק, הם ישלחו את הילדים שלהם לבית-הספר השכונתי, בשכונה שלהם, עשרה מטרים מה</w:t>
      </w:r>
      <w:r>
        <w:rPr>
          <w:rFonts w:hint="cs"/>
          <w:rtl/>
        </w:rPr>
        <w:t xml:space="preserve">בית שלהם. בא מנהל מחוז חיפה במשרד החינוך, מר זבידה, ואמר: אם היה מדובר במעבר ספוראדי של תלמידים, הייתי מאשר, אבל מעבר "בלוק" של תלמידים ערבים לבתי-ספר יהודיים, אני לא אאשר. לא רק זאת, הוא אמר, כי גם אם ראש העיר יסכים לזאת, אנחנו לא נסכים. </w:t>
      </w:r>
    </w:p>
    <w:p w14:paraId="6102F184" w14:textId="77777777" w:rsidR="00000000" w:rsidRDefault="000E0F03">
      <w:pPr>
        <w:pStyle w:val="a0"/>
        <w:rPr>
          <w:rFonts w:hint="cs"/>
          <w:rtl/>
        </w:rPr>
      </w:pPr>
    </w:p>
    <w:p w14:paraId="48F84CB0" w14:textId="77777777" w:rsidR="00000000" w:rsidRDefault="000E0F03">
      <w:pPr>
        <w:pStyle w:val="a0"/>
        <w:rPr>
          <w:rFonts w:hint="cs"/>
          <w:rtl/>
        </w:rPr>
      </w:pPr>
      <w:r>
        <w:rPr>
          <w:rFonts w:hint="cs"/>
          <w:rtl/>
        </w:rPr>
        <w:t>אני רואה בהתנהג</w:t>
      </w:r>
      <w:r>
        <w:rPr>
          <w:rFonts w:hint="cs"/>
          <w:rtl/>
        </w:rPr>
        <w:t xml:space="preserve">ות הזאת התנהגות של איפה ואיפה וסוג של אפרטהייד. חבל שהמלה הזאת חוזרת הרבה פעמים עד שהיא כבר הופכת לנדושה, אבל מה תגיד כאשר מישהו מחייב אנשים ללכת לבית-ספר על-פי מוצאם? יש בתי-ספר סגורים לתלמידים מסוימים ובתי-ספר שמיועדים לתלמידים מסוימים. זה דבר שהוא בלתי </w:t>
      </w:r>
      <w:r>
        <w:rPr>
          <w:rFonts w:hint="cs"/>
          <w:rtl/>
        </w:rPr>
        <w:t xml:space="preserve">נסבל לחלוטין, ולכן אנחנו חושבים שזה דבר שצריך לשנות אותו.  אם לא רוצים להקדים את ביצוע דוח ועדת-דברת בנושא של חטיבות הביניים, לפחות ירשו לתלמידים ללמוד איפה שהם רוצים, ושיתחזקו ויתקצבו את בתי-הספר הממלכתיים הערביים באותה מידה. תודה רבה. </w:t>
      </w:r>
    </w:p>
    <w:p w14:paraId="78A2DFD0" w14:textId="77777777" w:rsidR="00000000" w:rsidRDefault="000E0F03">
      <w:pPr>
        <w:pStyle w:val="a0"/>
        <w:rPr>
          <w:rFonts w:hint="cs"/>
          <w:rtl/>
        </w:rPr>
      </w:pPr>
    </w:p>
    <w:p w14:paraId="1B7133A3" w14:textId="77777777" w:rsidR="00000000" w:rsidRDefault="000E0F03">
      <w:pPr>
        <w:pStyle w:val="a0"/>
        <w:rPr>
          <w:rFonts w:hint="cs"/>
          <w:rtl/>
        </w:rPr>
      </w:pPr>
      <w:r>
        <w:rPr>
          <w:rFonts w:hint="cs"/>
          <w:rtl/>
        </w:rPr>
        <w:t>אני אומר משפט אחד</w:t>
      </w:r>
      <w:r>
        <w:rPr>
          <w:rFonts w:hint="cs"/>
          <w:rtl/>
        </w:rPr>
        <w:t xml:space="preserve"> בערבית.</w:t>
      </w:r>
    </w:p>
    <w:p w14:paraId="60D6BE78" w14:textId="77777777" w:rsidR="00000000" w:rsidRDefault="000E0F03">
      <w:pPr>
        <w:pStyle w:val="a0"/>
        <w:rPr>
          <w:rFonts w:hint="cs"/>
          <w:rtl/>
        </w:rPr>
      </w:pPr>
    </w:p>
    <w:p w14:paraId="2955DBA9" w14:textId="77777777" w:rsidR="00000000" w:rsidRDefault="000E0F03">
      <w:pPr>
        <w:pStyle w:val="a0"/>
        <w:rPr>
          <w:rFonts w:hint="cs"/>
          <w:rtl/>
        </w:rPr>
      </w:pPr>
      <w:r>
        <w:rPr>
          <w:rFonts w:hint="cs"/>
          <w:rtl/>
        </w:rPr>
        <w:t>(נושא דברים בשפה הערבית; להלן תרגומם לעברית:</w:t>
      </w:r>
    </w:p>
    <w:p w14:paraId="5DD8A29B" w14:textId="77777777" w:rsidR="00000000" w:rsidRDefault="000E0F03">
      <w:pPr>
        <w:pStyle w:val="a0"/>
        <w:rPr>
          <w:rFonts w:hint="cs"/>
          <w:rtl/>
        </w:rPr>
      </w:pPr>
    </w:p>
    <w:p w14:paraId="5AE307B2" w14:textId="77777777" w:rsidR="00000000" w:rsidRDefault="000E0F03">
      <w:pPr>
        <w:pStyle w:val="a0"/>
        <w:rPr>
          <w:rFonts w:hint="cs"/>
          <w:rtl/>
        </w:rPr>
      </w:pPr>
      <w:r>
        <w:rPr>
          <w:rFonts w:hint="cs"/>
          <w:rtl/>
        </w:rPr>
        <w:t>הנושא כפי שהוא מוצג וכפי שהוא ידוע הוא בתי-הספר הערביים בחיפה, ואי-מתן רשות לתלמידים הערבים ללמוד בבתי-ספר יהודיים קרובים למקום מגוריהם. אנחנו חושבים שהמגמה הזאת היא מגמה גזענית, מגמה שיש בה אפרטהייד.</w:t>
      </w:r>
      <w:r>
        <w:rPr>
          <w:rFonts w:hint="cs"/>
          <w:rtl/>
        </w:rPr>
        <w:t xml:space="preserve"> אנחנו מכבדים את כל תלמידינו, את מערכת החינוך וההוראה ואת ועד ההורים או פורום ההורים בחיפה. לפיכך אנחנו דורשים להרשות לילדים הערבים, לתלמידים הערבים, ללכת לבתי-הספר שהם רוצים ללכת אליהם, דבר שיתאפשר כפועל יוצא מהקצאה מספקת של תקציבים לבתי-הספר הערביים, באו</w:t>
      </w:r>
      <w:r>
        <w:rPr>
          <w:rFonts w:hint="cs"/>
          <w:rtl/>
        </w:rPr>
        <w:t xml:space="preserve">פן שוויוני לבתי-הספר היהודיים. </w:t>
      </w:r>
    </w:p>
    <w:p w14:paraId="52AB2D60" w14:textId="77777777" w:rsidR="00000000" w:rsidRDefault="000E0F03">
      <w:pPr>
        <w:pStyle w:val="a0"/>
        <w:rPr>
          <w:rFonts w:hint="cs"/>
          <w:rtl/>
        </w:rPr>
      </w:pPr>
    </w:p>
    <w:p w14:paraId="0BF8A36E" w14:textId="77777777" w:rsidR="00000000" w:rsidRDefault="000E0F03">
      <w:pPr>
        <w:pStyle w:val="a0"/>
        <w:rPr>
          <w:rFonts w:hint="cs"/>
          <w:rtl/>
        </w:rPr>
      </w:pPr>
      <w:r>
        <w:rPr>
          <w:rFonts w:hint="cs"/>
          <w:rtl/>
        </w:rPr>
        <w:t>אני חושב שבהתנהגות זו יש זרעים רעים מאוד לעתיד התלמידים, וכן לעתיד הדו-קיום בעיר חיפה. תודה רבה.)</w:t>
      </w:r>
    </w:p>
    <w:p w14:paraId="5CA2677C" w14:textId="77777777" w:rsidR="00000000" w:rsidRDefault="000E0F03">
      <w:pPr>
        <w:pStyle w:val="a0"/>
        <w:rPr>
          <w:rFonts w:hint="cs"/>
          <w:rtl/>
        </w:rPr>
      </w:pPr>
    </w:p>
    <w:p w14:paraId="5D68E68C" w14:textId="77777777" w:rsidR="00000000" w:rsidRDefault="000E0F03">
      <w:pPr>
        <w:pStyle w:val="af1"/>
        <w:rPr>
          <w:rtl/>
        </w:rPr>
      </w:pPr>
      <w:r>
        <w:rPr>
          <w:rtl/>
        </w:rPr>
        <w:t>היו"ר יולי-יואל אדלשטיין:</w:t>
      </w:r>
    </w:p>
    <w:p w14:paraId="1C617548" w14:textId="77777777" w:rsidR="00000000" w:rsidRDefault="000E0F03">
      <w:pPr>
        <w:pStyle w:val="a0"/>
        <w:rPr>
          <w:rtl/>
        </w:rPr>
      </w:pPr>
    </w:p>
    <w:p w14:paraId="61DD1EA0" w14:textId="77777777" w:rsidR="00000000" w:rsidRDefault="000E0F03">
      <w:pPr>
        <w:pStyle w:val="a0"/>
        <w:rPr>
          <w:rFonts w:hint="cs"/>
          <w:rtl/>
        </w:rPr>
      </w:pPr>
      <w:r>
        <w:rPr>
          <w:rFonts w:hint="cs"/>
          <w:rtl/>
        </w:rPr>
        <w:t xml:space="preserve">תודה רבה. חבר הכנסת רומן ברונפמן - אינו נוכח, ולכן הוא מפסיד את תורו. חברת הכנסת מרינה סולודקין, </w:t>
      </w:r>
      <w:r>
        <w:rPr>
          <w:rFonts w:hint="cs"/>
          <w:rtl/>
        </w:rPr>
        <w:t>בבקשה.</w:t>
      </w:r>
    </w:p>
    <w:p w14:paraId="7AECC74C" w14:textId="77777777" w:rsidR="00000000" w:rsidRDefault="000E0F03">
      <w:pPr>
        <w:pStyle w:val="a0"/>
        <w:rPr>
          <w:rFonts w:hint="cs"/>
          <w:rtl/>
        </w:rPr>
      </w:pPr>
    </w:p>
    <w:p w14:paraId="68A6B361" w14:textId="77777777" w:rsidR="00000000" w:rsidRDefault="000E0F03">
      <w:pPr>
        <w:pStyle w:val="a"/>
        <w:rPr>
          <w:rtl/>
        </w:rPr>
      </w:pPr>
      <w:bookmarkStart w:id="402" w:name="FS000000533T21_07_2004_16_13_32"/>
      <w:bookmarkStart w:id="403" w:name="_Toc87615587"/>
      <w:bookmarkEnd w:id="402"/>
      <w:r>
        <w:rPr>
          <w:rFonts w:hint="eastAsia"/>
          <w:rtl/>
        </w:rPr>
        <w:t>מרינה</w:t>
      </w:r>
      <w:r>
        <w:rPr>
          <w:rtl/>
        </w:rPr>
        <w:t xml:space="preserve"> סולודקין (הליכוד):</w:t>
      </w:r>
      <w:bookmarkEnd w:id="403"/>
    </w:p>
    <w:p w14:paraId="5E3C8B58" w14:textId="77777777" w:rsidR="00000000" w:rsidRDefault="000E0F03">
      <w:pPr>
        <w:pStyle w:val="a0"/>
        <w:rPr>
          <w:rFonts w:hint="cs"/>
          <w:rtl/>
        </w:rPr>
      </w:pPr>
    </w:p>
    <w:p w14:paraId="53BA9984" w14:textId="77777777" w:rsidR="00000000" w:rsidRDefault="000E0F03">
      <w:pPr>
        <w:pStyle w:val="a0"/>
        <w:rPr>
          <w:rFonts w:hint="cs"/>
          <w:rtl/>
        </w:rPr>
      </w:pPr>
      <w:r>
        <w:rPr>
          <w:rFonts w:hint="cs"/>
          <w:rtl/>
        </w:rPr>
        <w:t>אדוני היושב-ראש, כנסת נכבדה, אדוני השר המקשר, אני רוצה להזכיר לכולנו, שההגדרה הבסיסית ביותר שלנו היא שישראל היא מדינה יהודית ודמוקרטית. ככזאת, היחס למיעוטים אתניים ולאומיים בתוכנו חייב להיות שווה וצודק. מנקודת מבט זו, ההתב</w:t>
      </w:r>
      <w:r>
        <w:rPr>
          <w:rFonts w:hint="cs"/>
          <w:rtl/>
        </w:rPr>
        <w:t xml:space="preserve">טאויות של עובד המדינה בכיר במשרד החינוך, אינן מקובלות.   </w:t>
      </w:r>
    </w:p>
    <w:p w14:paraId="38A04208" w14:textId="77777777" w:rsidR="00000000" w:rsidRDefault="000E0F03">
      <w:pPr>
        <w:pStyle w:val="a0"/>
        <w:rPr>
          <w:rFonts w:hint="cs"/>
          <w:rtl/>
        </w:rPr>
      </w:pPr>
    </w:p>
    <w:p w14:paraId="77120804" w14:textId="77777777" w:rsidR="00000000" w:rsidRDefault="000E0F03">
      <w:pPr>
        <w:pStyle w:val="a0"/>
        <w:rPr>
          <w:rFonts w:hint="cs"/>
          <w:rtl/>
        </w:rPr>
      </w:pPr>
      <w:r>
        <w:rPr>
          <w:rFonts w:hint="cs"/>
          <w:rtl/>
        </w:rPr>
        <w:t>אין ספק שהיחסים בין יהודים לערבים בערים בעלות אוכלוסייה מעורבת הם מורכבים, אולם דווקא חיפה, לאורך כל שנות קיומה של מדינת ישראל, היתה דוגמה נדירה לשיתוף פעולה ולחיי שכנות טובים וקרובים בין יהודים לע</w:t>
      </w:r>
      <w:r>
        <w:rPr>
          <w:rFonts w:hint="cs"/>
          <w:rtl/>
        </w:rPr>
        <w:t xml:space="preserve">רבים. </w:t>
      </w:r>
    </w:p>
    <w:p w14:paraId="09CA7CDD" w14:textId="77777777" w:rsidR="00000000" w:rsidRDefault="000E0F03">
      <w:pPr>
        <w:pStyle w:val="a0"/>
        <w:rPr>
          <w:rFonts w:hint="cs"/>
          <w:rtl/>
        </w:rPr>
      </w:pPr>
    </w:p>
    <w:p w14:paraId="3824E40E" w14:textId="77777777" w:rsidR="00000000" w:rsidRDefault="000E0F03">
      <w:pPr>
        <w:pStyle w:val="a0"/>
        <w:rPr>
          <w:rFonts w:hint="cs"/>
          <w:rtl/>
        </w:rPr>
      </w:pPr>
      <w:r>
        <w:rPr>
          <w:rFonts w:hint="cs"/>
          <w:rtl/>
        </w:rPr>
        <w:t>בעיר מעורבת לדרוש הפרדה מוחלטת בין ערבים ליהודים בבתי-הספר, זה לא רק לא חכם, אלא אפילו מסוכן מבחינת ההשלכות העתידיות של החלטה כזאת. דרישות כאלה יכולות להוביל להופעה מסוכנת של היווצרות מובלעות אתניות, בנטוסטנים, בתוך מדינת ישראל, או לחלופין להוות בס</w:t>
      </w:r>
      <w:r>
        <w:rPr>
          <w:rFonts w:hint="cs"/>
          <w:rtl/>
        </w:rPr>
        <w:t>יס לדרישות לאוטונומיה עבור הערבים המתגוררים בצפונה של ישראל. נציגי משרד החינוך בצפון יוצרים שדה מוקשים לדורות הבאים.</w:t>
      </w:r>
    </w:p>
    <w:p w14:paraId="7A4DC8A5" w14:textId="77777777" w:rsidR="00000000" w:rsidRDefault="000E0F03">
      <w:pPr>
        <w:pStyle w:val="a0"/>
        <w:ind w:firstLine="0"/>
        <w:rPr>
          <w:rFonts w:hint="cs"/>
          <w:rtl/>
        </w:rPr>
      </w:pPr>
    </w:p>
    <w:p w14:paraId="151760CC" w14:textId="77777777" w:rsidR="00000000" w:rsidRDefault="000E0F03">
      <w:pPr>
        <w:pStyle w:val="a0"/>
        <w:rPr>
          <w:rFonts w:hint="cs"/>
          <w:rtl/>
        </w:rPr>
      </w:pPr>
      <w:r>
        <w:rPr>
          <w:rFonts w:hint="cs"/>
          <w:rtl/>
        </w:rPr>
        <w:t xml:space="preserve">להבדיל בין תלמידים על בסיס אתני או עדתי, זהו דבר פסול מעיקרו. </w:t>
      </w:r>
    </w:p>
    <w:p w14:paraId="3CE93984" w14:textId="77777777" w:rsidR="00000000" w:rsidRDefault="000E0F03">
      <w:pPr>
        <w:pStyle w:val="a0"/>
        <w:rPr>
          <w:rFonts w:hint="cs"/>
          <w:rtl/>
        </w:rPr>
      </w:pPr>
    </w:p>
    <w:p w14:paraId="5A505AC3" w14:textId="77777777" w:rsidR="00000000" w:rsidRDefault="000E0F03">
      <w:pPr>
        <w:pStyle w:val="a0"/>
        <w:rPr>
          <w:rFonts w:hint="cs"/>
          <w:rtl/>
        </w:rPr>
      </w:pPr>
      <w:r>
        <w:rPr>
          <w:rFonts w:hint="cs"/>
          <w:rtl/>
        </w:rPr>
        <w:t>הסוגיות הללו צריכות לידון בפורומים רחבים ומקצועיים של רשויות מקומיות, משרד</w:t>
      </w:r>
      <w:r>
        <w:rPr>
          <w:rFonts w:hint="cs"/>
          <w:rtl/>
        </w:rPr>
        <w:t xml:space="preserve"> החינוך ומעצבי דעת הקהל בקרב אזרחי מדינת ישראל. תודה רבה. </w:t>
      </w:r>
    </w:p>
    <w:p w14:paraId="57B6D490" w14:textId="77777777" w:rsidR="00000000" w:rsidRDefault="000E0F03">
      <w:pPr>
        <w:pStyle w:val="a0"/>
        <w:ind w:firstLine="0"/>
        <w:rPr>
          <w:rFonts w:hint="cs"/>
          <w:rtl/>
        </w:rPr>
      </w:pPr>
    </w:p>
    <w:p w14:paraId="1C057D78" w14:textId="77777777" w:rsidR="00000000" w:rsidRDefault="000E0F03">
      <w:pPr>
        <w:pStyle w:val="af1"/>
        <w:rPr>
          <w:rtl/>
        </w:rPr>
      </w:pPr>
      <w:r>
        <w:rPr>
          <w:rtl/>
        </w:rPr>
        <w:t>היו"ר יולי-יואל אדלשטיין:</w:t>
      </w:r>
    </w:p>
    <w:p w14:paraId="19AB2050" w14:textId="77777777" w:rsidR="00000000" w:rsidRDefault="000E0F03">
      <w:pPr>
        <w:pStyle w:val="a0"/>
        <w:rPr>
          <w:rtl/>
        </w:rPr>
      </w:pPr>
    </w:p>
    <w:p w14:paraId="55036DFC" w14:textId="77777777" w:rsidR="00000000" w:rsidRDefault="000E0F03">
      <w:pPr>
        <w:pStyle w:val="a0"/>
        <w:rPr>
          <w:rFonts w:hint="cs"/>
          <w:rtl/>
        </w:rPr>
      </w:pPr>
      <w:r>
        <w:rPr>
          <w:rFonts w:hint="cs"/>
          <w:rtl/>
        </w:rPr>
        <w:t>תודה רבה לחברת הכנסת סולודקין. חבר הכנסת רוני בריזון, בבקשה.</w:t>
      </w:r>
    </w:p>
    <w:p w14:paraId="7F9F3CFA" w14:textId="77777777" w:rsidR="00000000" w:rsidRDefault="000E0F03">
      <w:pPr>
        <w:pStyle w:val="a0"/>
        <w:rPr>
          <w:rFonts w:hint="cs"/>
          <w:rtl/>
        </w:rPr>
      </w:pPr>
    </w:p>
    <w:p w14:paraId="1AF33A42" w14:textId="77777777" w:rsidR="00000000" w:rsidRDefault="000E0F03">
      <w:pPr>
        <w:pStyle w:val="a"/>
        <w:rPr>
          <w:rtl/>
        </w:rPr>
      </w:pPr>
      <w:bookmarkStart w:id="404" w:name="FS000001049T21_07_2004_16_39_11"/>
      <w:bookmarkStart w:id="405" w:name="_Toc87615588"/>
      <w:r>
        <w:rPr>
          <w:rFonts w:hint="eastAsia"/>
          <w:rtl/>
        </w:rPr>
        <w:t>רוני</w:t>
      </w:r>
      <w:r>
        <w:rPr>
          <w:rtl/>
        </w:rPr>
        <w:t xml:space="preserve"> בריזון (שינוי):</w:t>
      </w:r>
      <w:bookmarkEnd w:id="405"/>
    </w:p>
    <w:p w14:paraId="000EBE23" w14:textId="77777777" w:rsidR="00000000" w:rsidRDefault="000E0F03">
      <w:pPr>
        <w:pStyle w:val="a0"/>
        <w:rPr>
          <w:rFonts w:hint="cs"/>
          <w:rtl/>
        </w:rPr>
      </w:pPr>
    </w:p>
    <w:bookmarkEnd w:id="404"/>
    <w:p w14:paraId="50A0F51E" w14:textId="77777777" w:rsidR="00000000" w:rsidRDefault="000E0F03">
      <w:pPr>
        <w:pStyle w:val="a0"/>
        <w:rPr>
          <w:rFonts w:hint="cs"/>
          <w:rtl/>
        </w:rPr>
      </w:pPr>
      <w:r>
        <w:rPr>
          <w:rFonts w:hint="cs"/>
          <w:rtl/>
        </w:rPr>
        <w:t>אדוני היושב בראש, חברי חברי הכנסת, אני מוכרח לומר שאני די נדהמתי כאשר קראתי את הידיעה</w:t>
      </w:r>
      <w:r>
        <w:rPr>
          <w:rFonts w:hint="cs"/>
          <w:rtl/>
        </w:rPr>
        <w:t xml:space="preserve"> הזאת. אני לא ידעתי שיש איזו בדיקה אתנית או הפרדה, ובתי-הספר הם יהודיים, ומי שהוא נוכרי, בשעריהם לא יבוא. זה נראה לי מאוד-מאוד מוזר. </w:t>
      </w:r>
    </w:p>
    <w:p w14:paraId="49E866C7" w14:textId="77777777" w:rsidR="00000000" w:rsidRDefault="000E0F03">
      <w:pPr>
        <w:pStyle w:val="a0"/>
        <w:rPr>
          <w:rFonts w:hint="cs"/>
          <w:rtl/>
        </w:rPr>
      </w:pPr>
    </w:p>
    <w:p w14:paraId="73BBB077" w14:textId="77777777" w:rsidR="00000000" w:rsidRDefault="000E0F03">
      <w:pPr>
        <w:pStyle w:val="a0"/>
        <w:rPr>
          <w:rFonts w:hint="cs"/>
          <w:rtl/>
        </w:rPr>
      </w:pPr>
      <w:r>
        <w:rPr>
          <w:rFonts w:hint="cs"/>
          <w:rtl/>
        </w:rPr>
        <w:t>בעיר חיפה יש בעיה עם אוכלוסייה ערבית, אבל בכל רחבי הארץ יש לא מעט עולים שהגיעו אלינו, שאינם יהודים. האם מישהו בודק ובוחן,</w:t>
      </w:r>
      <w:r>
        <w:rPr>
          <w:rFonts w:hint="cs"/>
          <w:rtl/>
        </w:rPr>
        <w:t xml:space="preserve"> האם נקבל אותם לבתי-הספר בזרם הממלכתי? זה נראה לי לא מתקבל על הדעת. אם זה איננו המצב, למה לעשות את המצב הזה בחיפה? הרי גם בלי דוח-דברת ובלי להתייחס לרפורמות במערכת החינוך, צריך לאפשר לאנשים שהם אזרחי הארץ לשלוח את הילדים שלהם לבתי-ספר שהם במקומות מגוריהם. </w:t>
      </w:r>
    </w:p>
    <w:p w14:paraId="026DACB6" w14:textId="77777777" w:rsidR="00000000" w:rsidRDefault="000E0F03">
      <w:pPr>
        <w:pStyle w:val="a0"/>
        <w:rPr>
          <w:rFonts w:hint="cs"/>
          <w:rtl/>
        </w:rPr>
      </w:pPr>
    </w:p>
    <w:p w14:paraId="44876FC0" w14:textId="77777777" w:rsidR="00000000" w:rsidRDefault="000E0F03">
      <w:pPr>
        <w:pStyle w:val="a0"/>
        <w:rPr>
          <w:rFonts w:hint="cs"/>
          <w:rtl/>
        </w:rPr>
      </w:pPr>
      <w:r>
        <w:rPr>
          <w:rFonts w:hint="cs"/>
          <w:rtl/>
        </w:rPr>
        <w:t>בא מר אהרן זבידה ומקדש את המערך העל-אזורי. יש מערך על-אזורי בחיפה. יש בית-ספר בשם "אלמותנבי", שאליו שולחים מכל רחבי העיר את הילדים הערבים. אוספים אותם באוטובוסים ומביאים אותם לבתי-הספר. המערך הזה נקרא מערך על-אזורי, ועל קדושתו וקיומו מגן מר זבידה. הוא או</w:t>
      </w:r>
      <w:r>
        <w:rPr>
          <w:rFonts w:hint="cs"/>
          <w:rtl/>
        </w:rPr>
        <w:t>מר שהוא לא מוכן שהתלמידים כולם יעזבו את המערך הזה, מפני שאם זה מה שיקרה, המערך הזה לא יוכל להמשיך ולהתקיים. אני תוהה, מה הקדושה הגדולה של המערך הזה. אם הוא לא יתקיים ואם התלמידים ילמדו במקומות מגוריהם, איזה אסון נורא יקרה?</w:t>
      </w:r>
    </w:p>
    <w:p w14:paraId="1AD6E3FC" w14:textId="77777777" w:rsidR="00000000" w:rsidRDefault="000E0F03">
      <w:pPr>
        <w:pStyle w:val="a0"/>
        <w:rPr>
          <w:rFonts w:hint="cs"/>
          <w:rtl/>
        </w:rPr>
      </w:pPr>
    </w:p>
    <w:p w14:paraId="40F4ECC0" w14:textId="77777777" w:rsidR="00000000" w:rsidRDefault="000E0F03">
      <w:pPr>
        <w:pStyle w:val="a0"/>
        <w:rPr>
          <w:rFonts w:hint="cs"/>
          <w:rtl/>
        </w:rPr>
      </w:pPr>
      <w:r>
        <w:rPr>
          <w:rFonts w:hint="cs"/>
          <w:rtl/>
        </w:rPr>
        <w:t>מה שעושה מר זבידה עם אזרחי המדינ</w:t>
      </w:r>
      <w:r>
        <w:rPr>
          <w:rFonts w:hint="cs"/>
          <w:rtl/>
        </w:rPr>
        <w:t xml:space="preserve">ה הערבים, הוא מחזיר אותנו לא למאה ה-18, אלא מחזיר אותנו למאה ה-17, מפני שבמאה ה-18 כבר היה נומרוס קלאוזוס, שבמסגרתו יכול היו מספר קבוע מראש של יהודים ללמוד בבתי-ספר שאינם יהודיים. אבל הוא אפילו נומרוס קלאוזוס אינו קובע. הוא מחליט שזה לא יהיה וכך לא ייעשה, </w:t>
      </w:r>
      <w:r>
        <w:rPr>
          <w:rFonts w:hint="cs"/>
          <w:rtl/>
        </w:rPr>
        <w:t>וזה הרי דבר שאיננו מתקבל על הדעת, מפני שאם נרשה למר זבידה לעשות את הדבר הזה, אנחנו נהיה צפויים גם לבדיקות אתניות ואחרות בכל אחד מבתי-הספר הממלכתיים שאליו ירצו אזרחים לרשום את בניהם ובנותיהם, וזה הרי מצב בלתי נסבל לחלוטין.</w:t>
      </w:r>
    </w:p>
    <w:p w14:paraId="0F2B500E" w14:textId="77777777" w:rsidR="00000000" w:rsidRDefault="000E0F03">
      <w:pPr>
        <w:pStyle w:val="af1"/>
        <w:rPr>
          <w:rFonts w:hint="cs"/>
          <w:rtl/>
        </w:rPr>
      </w:pPr>
    </w:p>
    <w:p w14:paraId="0BAAD572" w14:textId="77777777" w:rsidR="00000000" w:rsidRDefault="000E0F03">
      <w:pPr>
        <w:pStyle w:val="af1"/>
        <w:rPr>
          <w:rtl/>
        </w:rPr>
      </w:pPr>
      <w:r>
        <w:rPr>
          <w:rtl/>
        </w:rPr>
        <w:t>היו"ר יולי-יואל אדלשטיין:</w:t>
      </w:r>
    </w:p>
    <w:p w14:paraId="33CB3E45" w14:textId="77777777" w:rsidR="00000000" w:rsidRDefault="000E0F03">
      <w:pPr>
        <w:pStyle w:val="a0"/>
        <w:rPr>
          <w:rtl/>
        </w:rPr>
      </w:pPr>
    </w:p>
    <w:p w14:paraId="1720BE53" w14:textId="77777777" w:rsidR="00000000" w:rsidRDefault="000E0F03">
      <w:pPr>
        <w:pStyle w:val="a0"/>
        <w:rPr>
          <w:rFonts w:hint="cs"/>
          <w:rtl/>
        </w:rPr>
      </w:pPr>
      <w:r>
        <w:rPr>
          <w:rFonts w:hint="cs"/>
          <w:rtl/>
        </w:rPr>
        <w:t>תודה ר</w:t>
      </w:r>
      <w:r>
        <w:rPr>
          <w:rFonts w:hint="cs"/>
          <w:rtl/>
        </w:rPr>
        <w:t>בה לחבר הכנסת בריזון. חבר הכנסת דוד אזולאי - איננו, ולכן הוא מפסיד את תורו. חבר הכנסת עזמי בשארה, אחרון הדוברים בהצעה זו. אחריו ישיב לכל המציעים השר גדעון עזרא.</w:t>
      </w:r>
    </w:p>
    <w:p w14:paraId="5E324726" w14:textId="77777777" w:rsidR="00000000" w:rsidRDefault="000E0F03">
      <w:pPr>
        <w:pStyle w:val="a"/>
        <w:rPr>
          <w:rFonts w:hint="cs"/>
          <w:rtl/>
        </w:rPr>
      </w:pPr>
      <w:bookmarkStart w:id="406" w:name="FS000000558T21_07_2004_16_32_19"/>
      <w:bookmarkEnd w:id="406"/>
    </w:p>
    <w:p w14:paraId="49E06435" w14:textId="77777777" w:rsidR="00000000" w:rsidRDefault="000E0F03">
      <w:pPr>
        <w:pStyle w:val="a"/>
        <w:rPr>
          <w:rtl/>
        </w:rPr>
      </w:pPr>
      <w:bookmarkStart w:id="407" w:name="_Toc87615589"/>
      <w:r>
        <w:rPr>
          <w:rFonts w:hint="eastAsia"/>
          <w:rtl/>
        </w:rPr>
        <w:t>עזמי</w:t>
      </w:r>
      <w:r>
        <w:rPr>
          <w:rtl/>
        </w:rPr>
        <w:t xml:space="preserve"> בשארה (בל"ד):</w:t>
      </w:r>
      <w:bookmarkEnd w:id="407"/>
    </w:p>
    <w:p w14:paraId="40711235" w14:textId="77777777" w:rsidR="00000000" w:rsidRDefault="000E0F03">
      <w:pPr>
        <w:pStyle w:val="a0"/>
        <w:rPr>
          <w:rFonts w:hint="cs"/>
          <w:rtl/>
        </w:rPr>
      </w:pPr>
    </w:p>
    <w:p w14:paraId="4CD443A2" w14:textId="77777777" w:rsidR="00000000" w:rsidRDefault="000E0F03">
      <w:pPr>
        <w:pStyle w:val="a0"/>
        <w:rPr>
          <w:rFonts w:hint="cs"/>
          <w:rtl/>
        </w:rPr>
      </w:pPr>
      <w:r>
        <w:rPr>
          <w:rFonts w:hint="cs"/>
          <w:rtl/>
        </w:rPr>
        <w:t xml:space="preserve">אדוני היושב-ראש, חברי הכנסת, מובן שאני מצטרף לדברי קודמי ברמה העקרונית. </w:t>
      </w:r>
    </w:p>
    <w:p w14:paraId="06338987" w14:textId="77777777" w:rsidR="00000000" w:rsidRDefault="000E0F03">
      <w:pPr>
        <w:pStyle w:val="a0"/>
        <w:rPr>
          <w:rFonts w:hint="cs"/>
          <w:rtl/>
        </w:rPr>
      </w:pPr>
    </w:p>
    <w:p w14:paraId="022FB432" w14:textId="77777777" w:rsidR="00000000" w:rsidRDefault="000E0F03">
      <w:pPr>
        <w:pStyle w:val="a0"/>
        <w:rPr>
          <w:rFonts w:hint="cs"/>
          <w:rtl/>
        </w:rPr>
      </w:pPr>
      <w:r>
        <w:rPr>
          <w:rFonts w:hint="cs"/>
          <w:rtl/>
        </w:rPr>
        <w:t xml:space="preserve">אני רוצה שקודם כול יהיה מובן מה הנושא פה. העניין הוא, שהאוכלוסייה הערבית בחיפה לקחה על עצמה לממן את מערכת החינוך שלה על-ידי החינוך הפרטי. בזה היא בעצם חוסכת למדינת ישראל. רוב ההורים משלמים כסף לבית-הספר האורתודוקסי ול"סנט ג'ון" וכו'. מדינת ישראל לא משקיעה </w:t>
      </w:r>
      <w:r>
        <w:rPr>
          <w:rFonts w:hint="cs"/>
          <w:rtl/>
        </w:rPr>
        <w:t xml:space="preserve">בחינוך הממלכתי את הכסף שהיא חוסכת, אלא מזניחה את החינוך הממלכתי בגלל זה. </w:t>
      </w:r>
    </w:p>
    <w:p w14:paraId="7B20A5D2" w14:textId="77777777" w:rsidR="00000000" w:rsidRDefault="000E0F03">
      <w:pPr>
        <w:pStyle w:val="a0"/>
        <w:rPr>
          <w:rFonts w:hint="cs"/>
          <w:rtl/>
        </w:rPr>
      </w:pPr>
    </w:p>
    <w:p w14:paraId="2E866A52" w14:textId="77777777" w:rsidR="00000000" w:rsidRDefault="000E0F03">
      <w:pPr>
        <w:pStyle w:val="a0"/>
        <w:rPr>
          <w:rFonts w:hint="cs"/>
          <w:rtl/>
        </w:rPr>
      </w:pPr>
      <w:r>
        <w:rPr>
          <w:rFonts w:hint="cs"/>
          <w:rtl/>
        </w:rPr>
        <w:t>לחינוך הממלכתי בחיפה יש שתי בעיות. הבעיה הראשונה היא, ששולחים אליו ילדים ממעמד סוציו-אקונומי נמוך, שלא יכולים לשלם לבית-הספר האורתודוקסי ולבתי-ספר פרטיים אחרים, שהם מצוינים. הדבר הש</w:t>
      </w:r>
      <w:r>
        <w:rPr>
          <w:rFonts w:hint="cs"/>
          <w:rtl/>
        </w:rPr>
        <w:t xml:space="preserve">ני הוא הזנחה של מערכת החינוך. יוצא שההורים לא מוחים על כך שהם לא מתקבלים לבתי-ספר יהודיים, הם קודם כול מוחים על מצבו של החינוך הערבי. אם היתה מערכת חינוך ערבית בחיפה, הם לא היו משתמשים בכלי הזה. </w:t>
      </w:r>
    </w:p>
    <w:p w14:paraId="75A98E19" w14:textId="77777777" w:rsidR="00000000" w:rsidRDefault="000E0F03">
      <w:pPr>
        <w:pStyle w:val="a0"/>
        <w:rPr>
          <w:rFonts w:hint="cs"/>
          <w:rtl/>
        </w:rPr>
      </w:pPr>
    </w:p>
    <w:p w14:paraId="04BD4BC6" w14:textId="77777777" w:rsidR="00000000" w:rsidRDefault="000E0F03">
      <w:pPr>
        <w:pStyle w:val="a0"/>
        <w:rPr>
          <w:rFonts w:hint="cs"/>
          <w:rtl/>
        </w:rPr>
      </w:pPr>
      <w:r>
        <w:rPr>
          <w:rFonts w:hint="cs"/>
          <w:rtl/>
        </w:rPr>
        <w:t>הדרישה של ועדי ההורים בחיפה עד עכשיו, שקודם כול יהיו בתי-ספ</w:t>
      </w:r>
      <w:r>
        <w:rPr>
          <w:rFonts w:hint="cs"/>
          <w:rtl/>
        </w:rPr>
        <w:t>ר תיכוניים, שהמלצות ועדת-דברת ימומשו, ויהיו יותר בתי-ספר תיכוניים כמו "שיזף", שאנשים יוכלו לשלוח לשם את ילדיהם, ולא חטיבת ביניים כמו "אלמותנבי".</w:t>
      </w:r>
    </w:p>
    <w:p w14:paraId="6D10939D" w14:textId="77777777" w:rsidR="00000000" w:rsidRDefault="000E0F03">
      <w:pPr>
        <w:pStyle w:val="a0"/>
        <w:rPr>
          <w:rFonts w:hint="cs"/>
          <w:rtl/>
        </w:rPr>
      </w:pPr>
    </w:p>
    <w:p w14:paraId="2FFBE014" w14:textId="77777777" w:rsidR="00000000" w:rsidRDefault="000E0F03">
      <w:pPr>
        <w:pStyle w:val="a0"/>
        <w:rPr>
          <w:rFonts w:hint="cs"/>
          <w:rtl/>
        </w:rPr>
      </w:pPr>
      <w:r>
        <w:rPr>
          <w:rFonts w:hint="cs"/>
          <w:rtl/>
        </w:rPr>
        <w:t>אבל באין דברים כאלה, הם מבקשים את זכותם כאזרחי מדינת ישראל לרשום את ילדיהם בשכונותיהם. מדינת ישראל לא יכולה גם</w:t>
      </w:r>
      <w:r>
        <w:rPr>
          <w:rFonts w:hint="cs"/>
          <w:rtl/>
        </w:rPr>
        <w:t xml:space="preserve"> לסמוך על הכנסיות, שם אנשים צריכים לשלם כסף, ולשחרר את עצמה, כשאת הכסף היא חוסכת מלהשקיע בחינוך הממלכתי מצד אחד, וגם למנוע מהם להירשם לבתי-הספר בשכונות שלהם מצד שני. אי-אפשר. </w:t>
      </w:r>
    </w:p>
    <w:p w14:paraId="6CD0246C" w14:textId="77777777" w:rsidR="00000000" w:rsidRDefault="000E0F03">
      <w:pPr>
        <w:pStyle w:val="a0"/>
        <w:rPr>
          <w:rFonts w:hint="cs"/>
          <w:rtl/>
        </w:rPr>
      </w:pPr>
    </w:p>
    <w:p w14:paraId="0812362E" w14:textId="77777777" w:rsidR="00000000" w:rsidRDefault="000E0F03">
      <w:pPr>
        <w:pStyle w:val="a0"/>
        <w:rPr>
          <w:rFonts w:hint="cs"/>
          <w:rtl/>
        </w:rPr>
      </w:pPr>
      <w:r>
        <w:rPr>
          <w:rFonts w:hint="cs"/>
          <w:rtl/>
        </w:rPr>
        <w:t xml:space="preserve">הרי אני בטוח שההורים בחיפה, כמו כולנו, רוצים לשמור על זהותם הלאומית של ילדיהם, </w:t>
      </w:r>
      <w:r>
        <w:rPr>
          <w:rFonts w:hint="cs"/>
          <w:rtl/>
        </w:rPr>
        <w:t xml:space="preserve">על שפת האם הערבית, שילמדו בערבית. כולנו רוצים ללמוד בערבית וללמד את הילדים שלנו בערבית. אחד עומד לתת לבן שלו שיעורים פרטיים בערבית, כי הוא לומד בעברית כשפת-אם. </w:t>
      </w:r>
    </w:p>
    <w:p w14:paraId="3DB52866" w14:textId="77777777" w:rsidR="00000000" w:rsidRDefault="000E0F03">
      <w:pPr>
        <w:pStyle w:val="a0"/>
        <w:rPr>
          <w:rFonts w:hint="cs"/>
          <w:rtl/>
        </w:rPr>
      </w:pPr>
    </w:p>
    <w:p w14:paraId="69DBB8E7" w14:textId="77777777" w:rsidR="00000000" w:rsidRDefault="000E0F03">
      <w:pPr>
        <w:pStyle w:val="a0"/>
        <w:rPr>
          <w:rFonts w:hint="cs"/>
          <w:rtl/>
        </w:rPr>
      </w:pPr>
      <w:r>
        <w:rPr>
          <w:rFonts w:hint="cs"/>
          <w:rtl/>
        </w:rPr>
        <w:t xml:space="preserve">אגב, אני בטוח שאתה מסכים אתי, חבר הכנסת בריזון, אלה לא בתי-ספר יהודיים, אלה בתי-ספר ישראליים, </w:t>
      </w:r>
      <w:r>
        <w:rPr>
          <w:rFonts w:hint="cs"/>
          <w:rtl/>
        </w:rPr>
        <w:t xml:space="preserve">שמלמדים בשפה העברית. זה חשוב, כי יש תכנים יהודיים בחלק מבתי-הספר השייכים לאותו משרד חינוך, משרד חינוך ישראלי. אין הם מלמדים בערבית, ואני בטוח שאם ילד יהודי ירצה ללמוד בערבית, הוא יתקבל, אהלן וסהלן. אלה בתי-ספר שמלמדים בעברית, ואלה בתי-ספר ישראליים של אותו </w:t>
      </w:r>
      <w:r>
        <w:rPr>
          <w:rFonts w:hint="cs"/>
          <w:rtl/>
        </w:rPr>
        <w:t>משרד חינוך.</w:t>
      </w:r>
    </w:p>
    <w:p w14:paraId="2D516CAE" w14:textId="77777777" w:rsidR="00000000" w:rsidRDefault="000E0F03">
      <w:pPr>
        <w:pStyle w:val="a0"/>
        <w:rPr>
          <w:rFonts w:hint="cs"/>
          <w:rtl/>
        </w:rPr>
      </w:pPr>
    </w:p>
    <w:p w14:paraId="27C3253B" w14:textId="77777777" w:rsidR="00000000" w:rsidRDefault="000E0F03">
      <w:pPr>
        <w:pStyle w:val="a0"/>
        <w:rPr>
          <w:rFonts w:hint="cs"/>
          <w:rtl/>
        </w:rPr>
      </w:pPr>
      <w:r>
        <w:rPr>
          <w:rFonts w:hint="cs"/>
          <w:rtl/>
        </w:rPr>
        <w:t>אני מניח שכולנו חותרים שילמדו אותם גם ערכים בבתי-הספר האלה. אנחנו מאוד רוצים שהבנים ילמדו בערבית בבתי-ספר ערביים ותהיה רמה, אבל אם אין, אני אמנע מהורה לשלוח את הילדים שלו לבית-הספר הקרוב, מפני שהוא מלמד בעברית? אין לו זכות כזאת? מי קובע שאין ל</w:t>
      </w:r>
      <w:r>
        <w:rPr>
          <w:rFonts w:hint="cs"/>
          <w:rtl/>
        </w:rPr>
        <w:t xml:space="preserve">ו זכות כזאת? אי-אפשר להחזיק את המקל בשני קצותיו. בכלל, מדינת ישראל רוצה לזרוק את המקל, לא להחזיק אותו בשום קצה. </w:t>
      </w:r>
    </w:p>
    <w:p w14:paraId="04780FFE" w14:textId="77777777" w:rsidR="00000000" w:rsidRDefault="000E0F03">
      <w:pPr>
        <w:pStyle w:val="a0"/>
        <w:rPr>
          <w:rFonts w:hint="cs"/>
          <w:rtl/>
        </w:rPr>
      </w:pPr>
    </w:p>
    <w:p w14:paraId="0D0A48A9" w14:textId="77777777" w:rsidR="00000000" w:rsidRDefault="000E0F03">
      <w:pPr>
        <w:pStyle w:val="a0"/>
        <w:rPr>
          <w:rFonts w:hint="cs"/>
          <w:rtl/>
        </w:rPr>
      </w:pPr>
      <w:r>
        <w:rPr>
          <w:rFonts w:hint="cs"/>
          <w:rtl/>
        </w:rPr>
        <w:t>אדוני היושב-ראש, אני מציע שמערכת החינוך תשים לב למצוקה - אגב, העלינו את הנושא בוועדת החינוך והתרבות כמה פעמים. ועדת החינוך והתרבות החליטה לצאת</w:t>
      </w:r>
      <w:r>
        <w:rPr>
          <w:rFonts w:hint="cs"/>
          <w:rtl/>
        </w:rPr>
        <w:t xml:space="preserve"> לביקור בערים המעורבות, במיוחד בחיפה, והיא לא יישמה את זה עד עכשיו. תודה. </w:t>
      </w:r>
    </w:p>
    <w:p w14:paraId="5E923683" w14:textId="77777777" w:rsidR="00000000" w:rsidRDefault="000E0F03">
      <w:pPr>
        <w:pStyle w:val="a0"/>
        <w:rPr>
          <w:rFonts w:hint="cs"/>
          <w:rtl/>
        </w:rPr>
      </w:pPr>
    </w:p>
    <w:p w14:paraId="2A42257E" w14:textId="77777777" w:rsidR="00000000" w:rsidRDefault="000E0F03">
      <w:pPr>
        <w:pStyle w:val="af1"/>
        <w:rPr>
          <w:rtl/>
        </w:rPr>
      </w:pPr>
      <w:r>
        <w:rPr>
          <w:rtl/>
        </w:rPr>
        <w:t>היו"ר יולי-יואל אדלשטיין:</w:t>
      </w:r>
    </w:p>
    <w:p w14:paraId="46A52DD0" w14:textId="77777777" w:rsidR="00000000" w:rsidRDefault="000E0F03">
      <w:pPr>
        <w:pStyle w:val="a0"/>
        <w:rPr>
          <w:rFonts w:hint="cs"/>
          <w:rtl/>
        </w:rPr>
      </w:pPr>
    </w:p>
    <w:p w14:paraId="49DB52A3" w14:textId="77777777" w:rsidR="00000000" w:rsidRDefault="000E0F03">
      <w:pPr>
        <w:pStyle w:val="a0"/>
        <w:rPr>
          <w:rFonts w:hint="cs"/>
          <w:rtl/>
        </w:rPr>
      </w:pPr>
      <w:r>
        <w:rPr>
          <w:rFonts w:hint="cs"/>
          <w:rtl/>
        </w:rPr>
        <w:t>תודה לחבר הכנסת עזמי בשארה. אולי עם היושבת-ראש החדשה של ועדת החינוך והתרבות יצאו לסיור. בבקשה, אדוני השר גדעון עזרא ישיב לכל המציעים. ההצעה היא - תלמידים</w:t>
      </w:r>
      <w:r>
        <w:rPr>
          <w:rFonts w:hint="cs"/>
          <w:rtl/>
        </w:rPr>
        <w:t xml:space="preserve"> ערבים בבתי-ספר יהודיים בחיפה. </w:t>
      </w:r>
    </w:p>
    <w:p w14:paraId="7DFE1B64" w14:textId="77777777" w:rsidR="00000000" w:rsidRDefault="000E0F03">
      <w:pPr>
        <w:pStyle w:val="af0"/>
        <w:rPr>
          <w:rtl/>
        </w:rPr>
      </w:pPr>
    </w:p>
    <w:p w14:paraId="186DC5EA" w14:textId="77777777" w:rsidR="00000000" w:rsidRDefault="000E0F03">
      <w:pPr>
        <w:pStyle w:val="af0"/>
        <w:rPr>
          <w:rtl/>
        </w:rPr>
      </w:pPr>
      <w:r>
        <w:rPr>
          <w:rtl/>
        </w:rPr>
        <w:t>עבד-אלמאלכ דהאמשה (רע"ם):</w:t>
      </w:r>
    </w:p>
    <w:p w14:paraId="464E5BC7" w14:textId="77777777" w:rsidR="00000000" w:rsidRDefault="000E0F03">
      <w:pPr>
        <w:pStyle w:val="a0"/>
        <w:rPr>
          <w:rtl/>
        </w:rPr>
      </w:pPr>
    </w:p>
    <w:p w14:paraId="4723BCDB" w14:textId="77777777" w:rsidR="00000000" w:rsidRDefault="000E0F03">
      <w:pPr>
        <w:pStyle w:val="a0"/>
        <w:rPr>
          <w:rFonts w:hint="cs"/>
          <w:rtl/>
        </w:rPr>
      </w:pPr>
      <w:r>
        <w:rPr>
          <w:rFonts w:hint="cs"/>
          <w:rtl/>
        </w:rPr>
        <w:t>לך תעשה תיירות עם זה.</w:t>
      </w:r>
    </w:p>
    <w:p w14:paraId="4110F60D" w14:textId="77777777" w:rsidR="00000000" w:rsidRDefault="000E0F03">
      <w:pPr>
        <w:pStyle w:val="a0"/>
        <w:rPr>
          <w:rFonts w:hint="cs"/>
          <w:rtl/>
        </w:rPr>
      </w:pPr>
    </w:p>
    <w:p w14:paraId="42BC180E" w14:textId="77777777" w:rsidR="00000000" w:rsidRDefault="000E0F03">
      <w:pPr>
        <w:pStyle w:val="a"/>
        <w:rPr>
          <w:rtl/>
        </w:rPr>
      </w:pPr>
      <w:bookmarkStart w:id="408" w:name="FS000000474T21_07_2004_15_45_27"/>
      <w:bookmarkStart w:id="409" w:name="_Toc87615590"/>
      <w:bookmarkEnd w:id="408"/>
      <w:r>
        <w:rPr>
          <w:rFonts w:hint="eastAsia"/>
          <w:rtl/>
        </w:rPr>
        <w:t>שר</w:t>
      </w:r>
      <w:r>
        <w:rPr>
          <w:rtl/>
        </w:rPr>
        <w:t xml:space="preserve"> התיירות גדעון עזרא:</w:t>
      </w:r>
      <w:bookmarkEnd w:id="409"/>
    </w:p>
    <w:p w14:paraId="44F3A7EE" w14:textId="77777777" w:rsidR="00000000" w:rsidRDefault="000E0F03">
      <w:pPr>
        <w:pStyle w:val="a0"/>
        <w:rPr>
          <w:rFonts w:hint="cs"/>
          <w:rtl/>
        </w:rPr>
      </w:pPr>
    </w:p>
    <w:p w14:paraId="527E1CF1" w14:textId="77777777" w:rsidR="00000000" w:rsidRDefault="000E0F03">
      <w:pPr>
        <w:pStyle w:val="a0"/>
        <w:rPr>
          <w:rFonts w:hint="cs"/>
          <w:rtl/>
        </w:rPr>
      </w:pPr>
      <w:r>
        <w:rPr>
          <w:rFonts w:hint="cs"/>
          <w:rtl/>
        </w:rPr>
        <w:t>אדוני היושב-ראש, חברי חברי הכנסת, אני אומר בתחילת דברי שאני ממליץ מאוד להעביר את הנושא לדיון בוועדת החינוך והתרבות של הכנסת. אני חושב שהנושא הזה ראוי</w:t>
      </w:r>
      <w:r>
        <w:rPr>
          <w:rFonts w:hint="cs"/>
          <w:rtl/>
        </w:rPr>
        <w:t xml:space="preserve">. </w:t>
      </w:r>
    </w:p>
    <w:p w14:paraId="4B292E54" w14:textId="77777777" w:rsidR="00000000" w:rsidRDefault="000E0F03">
      <w:pPr>
        <w:pStyle w:val="a0"/>
        <w:rPr>
          <w:rFonts w:hint="cs"/>
          <w:rtl/>
        </w:rPr>
      </w:pPr>
    </w:p>
    <w:p w14:paraId="05E3321F" w14:textId="77777777" w:rsidR="00000000" w:rsidRDefault="000E0F03">
      <w:pPr>
        <w:pStyle w:val="a0"/>
        <w:rPr>
          <w:rFonts w:hint="cs"/>
          <w:rtl/>
        </w:rPr>
      </w:pPr>
      <w:r>
        <w:rPr>
          <w:rFonts w:hint="cs"/>
          <w:rtl/>
        </w:rPr>
        <w:t xml:space="preserve">אני מוכרח לומר, שאני לא ראיתי את המאמר בעיתון. אחרי שאני אראה את המאמר בעיתון </w:t>
      </w:r>
      <w:r>
        <w:rPr>
          <w:rtl/>
        </w:rPr>
        <w:t>–</w:t>
      </w:r>
      <w:r>
        <w:rPr>
          <w:rFonts w:hint="cs"/>
          <w:rtl/>
        </w:rPr>
        <w:t xml:space="preserve"> ויש לי תשובה של משרד החינוך </w:t>
      </w:r>
      <w:r>
        <w:rPr>
          <w:rtl/>
        </w:rPr>
        <w:t>–</w:t>
      </w:r>
      <w:r>
        <w:rPr>
          <w:rFonts w:hint="cs"/>
          <w:rtl/>
        </w:rPr>
        <w:t xml:space="preserve"> אני חושב שצריך לעשות קצת סדר בעניינים. אם אני הבנתי נכון, אם בית-הספר "אלמותנבי" היה בית-ספר טוב, לא היתה בעיה.  </w:t>
      </w:r>
    </w:p>
    <w:p w14:paraId="78068E6C" w14:textId="77777777" w:rsidR="00000000" w:rsidRDefault="000E0F03">
      <w:pPr>
        <w:pStyle w:val="a0"/>
        <w:rPr>
          <w:rFonts w:hint="cs"/>
          <w:rtl/>
        </w:rPr>
      </w:pPr>
    </w:p>
    <w:p w14:paraId="2E92CA29" w14:textId="77777777" w:rsidR="00000000" w:rsidRDefault="000E0F03">
      <w:pPr>
        <w:pStyle w:val="af0"/>
        <w:rPr>
          <w:rtl/>
        </w:rPr>
      </w:pPr>
      <w:r>
        <w:rPr>
          <w:rFonts w:hint="eastAsia"/>
          <w:rtl/>
        </w:rPr>
        <w:t>עזמי</w:t>
      </w:r>
      <w:r>
        <w:rPr>
          <w:rtl/>
        </w:rPr>
        <w:t xml:space="preserve"> בשארה (בל"ד):</w:t>
      </w:r>
    </w:p>
    <w:p w14:paraId="5062435C" w14:textId="77777777" w:rsidR="00000000" w:rsidRDefault="000E0F03">
      <w:pPr>
        <w:pStyle w:val="a0"/>
        <w:ind w:left="719" w:firstLine="0"/>
        <w:rPr>
          <w:rFonts w:hint="cs"/>
          <w:rtl/>
        </w:rPr>
      </w:pPr>
    </w:p>
    <w:p w14:paraId="64BF10AA" w14:textId="77777777" w:rsidR="00000000" w:rsidRDefault="000E0F03">
      <w:pPr>
        <w:pStyle w:val="a0"/>
        <w:ind w:left="719" w:firstLine="0"/>
        <w:rPr>
          <w:rFonts w:hint="cs"/>
          <w:rtl/>
        </w:rPr>
      </w:pPr>
      <w:r>
        <w:rPr>
          <w:rFonts w:hint="cs"/>
          <w:rtl/>
        </w:rPr>
        <w:t xml:space="preserve">נכון - </w:t>
      </w:r>
      <w:r>
        <w:rPr>
          <w:rFonts w:hint="cs"/>
          <w:rtl/>
        </w:rPr>
        <w:t>- -</w:t>
      </w:r>
    </w:p>
    <w:p w14:paraId="10EF2759" w14:textId="77777777" w:rsidR="00000000" w:rsidRDefault="000E0F03">
      <w:pPr>
        <w:pStyle w:val="a0"/>
        <w:rPr>
          <w:rFonts w:hint="cs"/>
          <w:rtl/>
        </w:rPr>
      </w:pPr>
    </w:p>
    <w:p w14:paraId="41C52FCA" w14:textId="77777777" w:rsidR="00000000" w:rsidRDefault="000E0F03">
      <w:pPr>
        <w:pStyle w:val="-"/>
        <w:rPr>
          <w:rtl/>
        </w:rPr>
      </w:pPr>
      <w:bookmarkStart w:id="410" w:name="FS000000474T21_07_2004_15_46_00C"/>
      <w:bookmarkEnd w:id="410"/>
      <w:r>
        <w:rPr>
          <w:rtl/>
        </w:rPr>
        <w:t>שר התיירות גדעון עזרא:</w:t>
      </w:r>
    </w:p>
    <w:p w14:paraId="44C72389" w14:textId="77777777" w:rsidR="00000000" w:rsidRDefault="000E0F03">
      <w:pPr>
        <w:pStyle w:val="a0"/>
        <w:rPr>
          <w:rtl/>
        </w:rPr>
      </w:pPr>
    </w:p>
    <w:p w14:paraId="26AB1FBB" w14:textId="77777777" w:rsidR="00000000" w:rsidRDefault="000E0F03">
      <w:pPr>
        <w:pStyle w:val="a0"/>
        <w:rPr>
          <w:rFonts w:hint="cs"/>
          <w:rtl/>
        </w:rPr>
      </w:pPr>
      <w:r>
        <w:rPr>
          <w:rFonts w:hint="cs"/>
          <w:rtl/>
        </w:rPr>
        <w:t xml:space="preserve">אני מוכרח גם להגיד, שאני מכיר בתי-ספר ערביים בחיפה </w:t>
      </w:r>
      <w:r>
        <w:rPr>
          <w:rtl/>
        </w:rPr>
        <w:t>–</w:t>
      </w:r>
      <w:r>
        <w:rPr>
          <w:rFonts w:hint="cs"/>
          <w:rtl/>
        </w:rPr>
        <w:t xml:space="preserve"> אנשים מטירה שולחים ילדים ללמוד באורתודוקסי בחיפה. </w:t>
      </w:r>
    </w:p>
    <w:p w14:paraId="0DECFE10" w14:textId="77777777" w:rsidR="00000000" w:rsidRDefault="000E0F03">
      <w:pPr>
        <w:pStyle w:val="a0"/>
        <w:rPr>
          <w:rFonts w:hint="cs"/>
          <w:rtl/>
        </w:rPr>
      </w:pPr>
    </w:p>
    <w:p w14:paraId="57DB56F8" w14:textId="77777777" w:rsidR="00000000" w:rsidRDefault="000E0F03">
      <w:pPr>
        <w:pStyle w:val="af0"/>
        <w:rPr>
          <w:rtl/>
        </w:rPr>
      </w:pPr>
      <w:r>
        <w:rPr>
          <w:rFonts w:hint="eastAsia"/>
          <w:rtl/>
        </w:rPr>
        <w:t>עזמי</w:t>
      </w:r>
      <w:r>
        <w:rPr>
          <w:rtl/>
        </w:rPr>
        <w:t xml:space="preserve"> בשארה (בל"ד):</w:t>
      </w:r>
    </w:p>
    <w:p w14:paraId="14A459EA" w14:textId="77777777" w:rsidR="00000000" w:rsidRDefault="000E0F03">
      <w:pPr>
        <w:pStyle w:val="a0"/>
        <w:rPr>
          <w:rFonts w:hint="cs"/>
          <w:rtl/>
        </w:rPr>
      </w:pPr>
    </w:p>
    <w:p w14:paraId="001A161E" w14:textId="77777777" w:rsidR="00000000" w:rsidRDefault="000E0F03">
      <w:pPr>
        <w:pStyle w:val="a0"/>
        <w:rPr>
          <w:rFonts w:hint="cs"/>
          <w:rtl/>
        </w:rPr>
      </w:pPr>
      <w:r>
        <w:rPr>
          <w:rFonts w:hint="cs"/>
          <w:rtl/>
        </w:rPr>
        <w:t xml:space="preserve">פרטיים. </w:t>
      </w:r>
    </w:p>
    <w:p w14:paraId="03CF218B" w14:textId="77777777" w:rsidR="00000000" w:rsidRDefault="000E0F03">
      <w:pPr>
        <w:pStyle w:val="a0"/>
        <w:rPr>
          <w:rFonts w:hint="cs"/>
          <w:rtl/>
        </w:rPr>
      </w:pPr>
    </w:p>
    <w:p w14:paraId="3C467E28" w14:textId="77777777" w:rsidR="00000000" w:rsidRDefault="000E0F03">
      <w:pPr>
        <w:pStyle w:val="-"/>
        <w:rPr>
          <w:rtl/>
        </w:rPr>
      </w:pPr>
      <w:bookmarkStart w:id="411" w:name="FS000000474T21_07_2004_15_46_09C"/>
      <w:bookmarkEnd w:id="411"/>
      <w:r>
        <w:rPr>
          <w:rtl/>
        </w:rPr>
        <w:t>שר התיירות גדעון עזרא:</w:t>
      </w:r>
    </w:p>
    <w:p w14:paraId="77629044" w14:textId="77777777" w:rsidR="00000000" w:rsidRDefault="000E0F03">
      <w:pPr>
        <w:pStyle w:val="a0"/>
        <w:rPr>
          <w:rtl/>
        </w:rPr>
      </w:pPr>
    </w:p>
    <w:p w14:paraId="1B45828E" w14:textId="77777777" w:rsidR="00000000" w:rsidRDefault="000E0F03">
      <w:pPr>
        <w:pStyle w:val="a0"/>
        <w:rPr>
          <w:rFonts w:hint="cs"/>
          <w:rtl/>
        </w:rPr>
      </w:pPr>
      <w:r>
        <w:rPr>
          <w:rFonts w:hint="cs"/>
          <w:rtl/>
        </w:rPr>
        <w:t>כן, אני אומר את הדברים, והכול בהתאם לרמת הלימודים. חבר הכנסת עזמי בש</w:t>
      </w:r>
      <w:r>
        <w:rPr>
          <w:rFonts w:hint="cs"/>
          <w:rtl/>
        </w:rPr>
        <w:t xml:space="preserve">ארה היה מעדיף, לדעתי, שהתלמיד הערבי ילמד בבית-ספר ערבי. </w:t>
      </w:r>
    </w:p>
    <w:p w14:paraId="54AE532F" w14:textId="77777777" w:rsidR="00000000" w:rsidRDefault="000E0F03">
      <w:pPr>
        <w:pStyle w:val="a0"/>
        <w:rPr>
          <w:rFonts w:hint="cs"/>
          <w:rtl/>
        </w:rPr>
      </w:pPr>
    </w:p>
    <w:p w14:paraId="3EBA047F" w14:textId="77777777" w:rsidR="00000000" w:rsidRDefault="000E0F03">
      <w:pPr>
        <w:pStyle w:val="af0"/>
        <w:rPr>
          <w:rtl/>
        </w:rPr>
      </w:pPr>
      <w:r>
        <w:rPr>
          <w:rFonts w:hint="eastAsia"/>
          <w:rtl/>
        </w:rPr>
        <w:t>עבד</w:t>
      </w:r>
      <w:r>
        <w:rPr>
          <w:rtl/>
        </w:rPr>
        <w:t>-אלמאלכ דהאמשה (רע"ם):</w:t>
      </w:r>
    </w:p>
    <w:p w14:paraId="014B4E7D" w14:textId="77777777" w:rsidR="00000000" w:rsidRDefault="000E0F03">
      <w:pPr>
        <w:pStyle w:val="a0"/>
        <w:rPr>
          <w:rFonts w:hint="cs"/>
          <w:rtl/>
        </w:rPr>
      </w:pPr>
    </w:p>
    <w:p w14:paraId="410EB66D" w14:textId="77777777" w:rsidR="00000000" w:rsidRDefault="000E0F03">
      <w:pPr>
        <w:pStyle w:val="a0"/>
        <w:rPr>
          <w:rFonts w:hint="cs"/>
          <w:rtl/>
        </w:rPr>
      </w:pPr>
      <w:r>
        <w:rPr>
          <w:rFonts w:hint="cs"/>
          <w:rtl/>
        </w:rPr>
        <w:t xml:space="preserve">הוא אמר את זה. </w:t>
      </w:r>
    </w:p>
    <w:p w14:paraId="6C794318" w14:textId="77777777" w:rsidR="00000000" w:rsidRDefault="000E0F03">
      <w:pPr>
        <w:pStyle w:val="a0"/>
        <w:rPr>
          <w:rFonts w:hint="cs"/>
          <w:rtl/>
        </w:rPr>
      </w:pPr>
    </w:p>
    <w:p w14:paraId="030FF0AD" w14:textId="77777777" w:rsidR="00000000" w:rsidRDefault="000E0F03">
      <w:pPr>
        <w:pStyle w:val="-"/>
        <w:rPr>
          <w:rtl/>
        </w:rPr>
      </w:pPr>
      <w:bookmarkStart w:id="412" w:name="FS000000474T21_07_2004_15_46_25C"/>
      <w:bookmarkEnd w:id="412"/>
      <w:r>
        <w:rPr>
          <w:rtl/>
        </w:rPr>
        <w:t>שר התיירות גדעון עזרא:</w:t>
      </w:r>
    </w:p>
    <w:p w14:paraId="1590C131" w14:textId="77777777" w:rsidR="00000000" w:rsidRDefault="000E0F03">
      <w:pPr>
        <w:pStyle w:val="a0"/>
        <w:rPr>
          <w:rtl/>
        </w:rPr>
      </w:pPr>
    </w:p>
    <w:p w14:paraId="6D502BF3" w14:textId="77777777" w:rsidR="00000000" w:rsidRDefault="000E0F03">
      <w:pPr>
        <w:pStyle w:val="a0"/>
        <w:rPr>
          <w:rFonts w:hint="cs"/>
          <w:rtl/>
        </w:rPr>
      </w:pPr>
      <w:r>
        <w:rPr>
          <w:rFonts w:hint="cs"/>
          <w:rtl/>
        </w:rPr>
        <w:t>ולכן אני מבקש לומר לכם את תשובת משרד החינוך, ואתם תראו שהאשמה איננה במשרד החינוך, על-פי דברי התשובה. מאחר שהנושא יידון בוועדת החינ</w:t>
      </w:r>
      <w:r>
        <w:rPr>
          <w:rFonts w:hint="cs"/>
          <w:rtl/>
        </w:rPr>
        <w:t xml:space="preserve">וך והתרבות, תוכלו להיכנס יותר לפרטים בעניין הזה. </w:t>
      </w:r>
    </w:p>
    <w:p w14:paraId="37B2EE22" w14:textId="77777777" w:rsidR="00000000" w:rsidRDefault="000E0F03">
      <w:pPr>
        <w:pStyle w:val="a0"/>
        <w:rPr>
          <w:rFonts w:hint="cs"/>
          <w:rtl/>
        </w:rPr>
      </w:pPr>
    </w:p>
    <w:p w14:paraId="666654B5" w14:textId="77777777" w:rsidR="00000000" w:rsidRDefault="000E0F03">
      <w:pPr>
        <w:pStyle w:val="a0"/>
        <w:rPr>
          <w:rFonts w:hint="cs"/>
          <w:rtl/>
        </w:rPr>
      </w:pPr>
      <w:r>
        <w:rPr>
          <w:rFonts w:hint="cs"/>
          <w:rtl/>
        </w:rPr>
        <w:t xml:space="preserve">אלה הם דברי משרד החינוך: תקנות לימוד חובה וחינוך ממלכתי מ-1959, הנוגעות לאזורי רישום ברבעים גיאוגרפיים, קובעות שתלמידים ילמדו לפי אזור רישום שקובעת הרשות המקומית באישור מנהל המחוז. כמו כן נקבע, שייפתחו גם </w:t>
      </w:r>
      <w:r>
        <w:rPr>
          <w:rFonts w:hint="cs"/>
          <w:rtl/>
        </w:rPr>
        <w:t xml:space="preserve">מוסדות חינוך ששפת ההוראה שלהם איננה עברית אלא ערבית, על מנת שהתלמידים הערבים ילמדו במסגרת ייחודית, ועל שר החינוך לקבוע תוכנית לימודים שתותאם לבתי-הספר הללו. </w:t>
      </w:r>
    </w:p>
    <w:p w14:paraId="7ECC9318" w14:textId="77777777" w:rsidR="00000000" w:rsidRDefault="000E0F03">
      <w:pPr>
        <w:pStyle w:val="a0"/>
        <w:rPr>
          <w:rFonts w:hint="cs"/>
          <w:rtl/>
        </w:rPr>
      </w:pPr>
    </w:p>
    <w:p w14:paraId="0933FCC7" w14:textId="77777777" w:rsidR="00000000" w:rsidRDefault="000E0F03">
      <w:pPr>
        <w:pStyle w:val="a0"/>
        <w:rPr>
          <w:rFonts w:hint="cs"/>
          <w:rtl/>
        </w:rPr>
      </w:pPr>
      <w:r>
        <w:rPr>
          <w:rFonts w:hint="cs"/>
          <w:rtl/>
        </w:rPr>
        <w:t>לאור זאת, קבעה בזמנה עיריית חיפה, שחטיבת הביניים היחידה בעיר, "אלמותנבי", תהווה אזור רישום על-אזו</w:t>
      </w:r>
      <w:r>
        <w:rPr>
          <w:rFonts w:hint="cs"/>
          <w:rtl/>
        </w:rPr>
        <w:t>רי לכל בתי הספר הערביים היסודיים בעיר. בד-בבד מוקנית לכל הורה, יהודי או ערבי, זכות בחוק לבקש מהרשות המקומית, שילדו ילמד באזור רישום שונה מזה שנקבע לו, ועליו להציג סיבות ראויות ומיוחדות לבקשה זו, על-פי הפרוצדורה הקבועה בתקנות חינוך ממלכתי מ-1959.</w:t>
      </w:r>
    </w:p>
    <w:p w14:paraId="2A7517EA" w14:textId="77777777" w:rsidR="00000000" w:rsidRDefault="000E0F03">
      <w:pPr>
        <w:pStyle w:val="a0"/>
        <w:rPr>
          <w:rFonts w:hint="cs"/>
          <w:rtl/>
        </w:rPr>
      </w:pPr>
    </w:p>
    <w:p w14:paraId="692339A2" w14:textId="77777777" w:rsidR="00000000" w:rsidRDefault="000E0F03">
      <w:pPr>
        <w:pStyle w:val="a0"/>
        <w:rPr>
          <w:rFonts w:hint="cs"/>
          <w:rtl/>
        </w:rPr>
      </w:pPr>
      <w:r>
        <w:rPr>
          <w:rFonts w:hint="cs"/>
          <w:rtl/>
        </w:rPr>
        <w:t>זכות העיר</w:t>
      </w:r>
      <w:r>
        <w:rPr>
          <w:rFonts w:hint="cs"/>
          <w:rtl/>
        </w:rPr>
        <w:t xml:space="preserve">ייה לאשר או לדחות את בקשת ההורה, היכול לערער בפני מנהל המחוז, והחלטתו של מנהל המחוז היא סופית. הרשות המקומית רשאית לבקש ממנהל המחוז לאשר שינויים כוללים באזורי הרישום. </w:t>
      </w:r>
    </w:p>
    <w:p w14:paraId="0766DC96" w14:textId="77777777" w:rsidR="00000000" w:rsidRDefault="000E0F03">
      <w:pPr>
        <w:pStyle w:val="a0"/>
        <w:rPr>
          <w:rFonts w:hint="cs"/>
          <w:rtl/>
        </w:rPr>
      </w:pPr>
    </w:p>
    <w:p w14:paraId="10292D14" w14:textId="77777777" w:rsidR="00000000" w:rsidRDefault="000E0F03">
      <w:pPr>
        <w:pStyle w:val="a0"/>
        <w:rPr>
          <w:rFonts w:hint="cs"/>
          <w:rtl/>
        </w:rPr>
      </w:pPr>
      <w:r>
        <w:rPr>
          <w:rFonts w:hint="cs"/>
          <w:rtl/>
        </w:rPr>
        <w:t>העמדה העקרונית של משרד החינוך היא לתמוך בשינויים המוצעים במערכת החינוך הערבית בחיפה, וב</w:t>
      </w:r>
      <w:r>
        <w:rPr>
          <w:rFonts w:hint="cs"/>
          <w:rtl/>
        </w:rPr>
        <w:t>תנאי שייעשו באופן מושכל ומתוכנן וללא זעזועים וכתוצאה מלחץ של זמן. אשר על כן הצענו - אומרים אנשי משרד החינוך - שנתחיל בשינויים החל משנת הלימודים תשס"ו, שכן המערכת איננה ערוכה לחלוטין לקליטת השינויים בשלב זה, וזאת פחות מחודשיים לפני פתיחת שנת הלימודים החדשה,</w:t>
      </w:r>
      <w:r>
        <w:rPr>
          <w:rFonts w:hint="cs"/>
          <w:rtl/>
        </w:rPr>
        <w:t xml:space="preserve"> תשס"ה; ואלו אגב גם המלצות ועדת-דברת. </w:t>
      </w:r>
    </w:p>
    <w:p w14:paraId="16B30FCA" w14:textId="77777777" w:rsidR="00000000" w:rsidRDefault="000E0F03">
      <w:pPr>
        <w:pStyle w:val="a0"/>
        <w:rPr>
          <w:rFonts w:hint="cs"/>
          <w:rtl/>
        </w:rPr>
      </w:pPr>
    </w:p>
    <w:p w14:paraId="6E7182B6" w14:textId="77777777" w:rsidR="00000000" w:rsidRDefault="000E0F03">
      <w:pPr>
        <w:pStyle w:val="af0"/>
        <w:rPr>
          <w:rtl/>
        </w:rPr>
      </w:pPr>
      <w:r>
        <w:rPr>
          <w:rFonts w:hint="eastAsia"/>
          <w:rtl/>
        </w:rPr>
        <w:t>מוחמד</w:t>
      </w:r>
      <w:r>
        <w:rPr>
          <w:rtl/>
        </w:rPr>
        <w:t xml:space="preserve"> ברכה (חד"ש-תע"ל):</w:t>
      </w:r>
    </w:p>
    <w:p w14:paraId="13B06127" w14:textId="77777777" w:rsidR="00000000" w:rsidRDefault="000E0F03">
      <w:pPr>
        <w:pStyle w:val="a0"/>
        <w:rPr>
          <w:rFonts w:hint="cs"/>
          <w:rtl/>
        </w:rPr>
      </w:pPr>
    </w:p>
    <w:p w14:paraId="708BD155" w14:textId="77777777" w:rsidR="00000000" w:rsidRDefault="000E0F03">
      <w:pPr>
        <w:pStyle w:val="a0"/>
        <w:rPr>
          <w:rFonts w:hint="cs"/>
          <w:rtl/>
        </w:rPr>
      </w:pPr>
      <w:r>
        <w:rPr>
          <w:rFonts w:hint="cs"/>
          <w:rtl/>
        </w:rPr>
        <w:t xml:space="preserve">במשרד החינוך הופתעו מכך ששנת הלימודים מתחילה ב-1 בספטמבר? </w:t>
      </w:r>
    </w:p>
    <w:p w14:paraId="3EEAA49D" w14:textId="77777777" w:rsidR="00000000" w:rsidRDefault="000E0F03">
      <w:pPr>
        <w:pStyle w:val="a0"/>
        <w:rPr>
          <w:rFonts w:hint="cs"/>
          <w:rtl/>
        </w:rPr>
      </w:pPr>
    </w:p>
    <w:p w14:paraId="4AB9E2E4" w14:textId="77777777" w:rsidR="00000000" w:rsidRDefault="000E0F03">
      <w:pPr>
        <w:pStyle w:val="-"/>
        <w:rPr>
          <w:rtl/>
        </w:rPr>
      </w:pPr>
      <w:bookmarkStart w:id="413" w:name="FS000000474T21_07_2004_16_42_31"/>
      <w:bookmarkStart w:id="414" w:name="FS000000474T21_07_2004_16_42_34C"/>
      <w:bookmarkEnd w:id="413"/>
      <w:bookmarkEnd w:id="414"/>
      <w:r>
        <w:rPr>
          <w:rtl/>
        </w:rPr>
        <w:t>שר התיירות גדעון עזרא:</w:t>
      </w:r>
    </w:p>
    <w:p w14:paraId="58422615" w14:textId="77777777" w:rsidR="00000000" w:rsidRDefault="000E0F03">
      <w:pPr>
        <w:pStyle w:val="a0"/>
        <w:rPr>
          <w:rtl/>
        </w:rPr>
      </w:pPr>
    </w:p>
    <w:p w14:paraId="7CBBEAFC" w14:textId="77777777" w:rsidR="00000000" w:rsidRDefault="000E0F03">
      <w:pPr>
        <w:pStyle w:val="a0"/>
        <w:rPr>
          <w:rFonts w:hint="cs"/>
          <w:rtl/>
        </w:rPr>
      </w:pPr>
      <w:r>
        <w:rPr>
          <w:rFonts w:hint="cs"/>
          <w:rtl/>
        </w:rPr>
        <w:t>לא, אבל כל הנושא הזה של הרישום הוא כנראה סיפור - - -</w:t>
      </w:r>
    </w:p>
    <w:p w14:paraId="5032D34F" w14:textId="77777777" w:rsidR="00000000" w:rsidRDefault="000E0F03">
      <w:pPr>
        <w:pStyle w:val="a0"/>
        <w:rPr>
          <w:rFonts w:hint="cs"/>
          <w:rtl/>
        </w:rPr>
      </w:pPr>
    </w:p>
    <w:p w14:paraId="48E17103" w14:textId="77777777" w:rsidR="00000000" w:rsidRDefault="000E0F03">
      <w:pPr>
        <w:pStyle w:val="af0"/>
        <w:rPr>
          <w:rtl/>
        </w:rPr>
      </w:pPr>
      <w:r>
        <w:rPr>
          <w:rFonts w:hint="eastAsia"/>
          <w:rtl/>
        </w:rPr>
        <w:t>מוחמד</w:t>
      </w:r>
      <w:r>
        <w:rPr>
          <w:rtl/>
        </w:rPr>
        <w:t xml:space="preserve"> ברכה (חד"ש-תע"ל):</w:t>
      </w:r>
    </w:p>
    <w:p w14:paraId="0BB96ED6" w14:textId="77777777" w:rsidR="00000000" w:rsidRDefault="000E0F03">
      <w:pPr>
        <w:pStyle w:val="a0"/>
        <w:rPr>
          <w:rFonts w:hint="cs"/>
          <w:rtl/>
        </w:rPr>
      </w:pPr>
    </w:p>
    <w:p w14:paraId="63DDCD0D" w14:textId="77777777" w:rsidR="00000000" w:rsidRDefault="000E0F03">
      <w:pPr>
        <w:pStyle w:val="a0"/>
        <w:rPr>
          <w:rFonts w:hint="cs"/>
          <w:rtl/>
        </w:rPr>
      </w:pPr>
      <w:r>
        <w:rPr>
          <w:rFonts w:hint="cs"/>
          <w:rtl/>
        </w:rPr>
        <w:t>זה לא נושא של רישום, זה נושא</w:t>
      </w:r>
      <w:r>
        <w:rPr>
          <w:rFonts w:hint="cs"/>
          <w:rtl/>
        </w:rPr>
        <w:t xml:space="preserve"> של הזנחה בעיקר. </w:t>
      </w:r>
    </w:p>
    <w:p w14:paraId="4F10463C" w14:textId="77777777" w:rsidR="00000000" w:rsidRDefault="000E0F03">
      <w:pPr>
        <w:pStyle w:val="a0"/>
        <w:rPr>
          <w:rFonts w:hint="cs"/>
          <w:rtl/>
        </w:rPr>
      </w:pPr>
    </w:p>
    <w:p w14:paraId="3E6355D2" w14:textId="77777777" w:rsidR="00000000" w:rsidRDefault="000E0F03">
      <w:pPr>
        <w:pStyle w:val="-"/>
        <w:rPr>
          <w:rtl/>
        </w:rPr>
      </w:pPr>
      <w:bookmarkStart w:id="415" w:name="FS000000474T21_07_2004_15_49_10C"/>
      <w:bookmarkEnd w:id="415"/>
      <w:r>
        <w:rPr>
          <w:rtl/>
        </w:rPr>
        <w:t>שר התיירות גדעון עזרא:</w:t>
      </w:r>
    </w:p>
    <w:p w14:paraId="03E033F5" w14:textId="77777777" w:rsidR="00000000" w:rsidRDefault="000E0F03">
      <w:pPr>
        <w:pStyle w:val="a0"/>
        <w:rPr>
          <w:rtl/>
        </w:rPr>
      </w:pPr>
    </w:p>
    <w:p w14:paraId="4B35E93D" w14:textId="77777777" w:rsidR="00000000" w:rsidRDefault="000E0F03">
      <w:pPr>
        <w:pStyle w:val="a0"/>
        <w:rPr>
          <w:rFonts w:hint="cs"/>
          <w:rtl/>
        </w:rPr>
      </w:pPr>
      <w:r>
        <w:rPr>
          <w:rFonts w:hint="cs"/>
          <w:rtl/>
        </w:rPr>
        <w:t>אני רק אומר לך דבר אחד, גם ועדת-דברת מדברת ברוח זו, היינו ששנת הלימודים תשס"ה תהיה שנת הכנה לשינויים מבניים ואחרים, והשינויים הללו יתבצעו בהדרגה החל משנת תשס"ו בלבד. משרד החינוך איננו יכול להיגרר אחרי החלטות חפוזו</w:t>
      </w:r>
      <w:r>
        <w:rPr>
          <w:rFonts w:hint="cs"/>
          <w:rtl/>
        </w:rPr>
        <w:t xml:space="preserve">ת, שבסופו של דבר יפגעו בילדים ובהישגיהם. </w:t>
      </w:r>
    </w:p>
    <w:p w14:paraId="6E419B94" w14:textId="77777777" w:rsidR="00000000" w:rsidRDefault="000E0F03">
      <w:pPr>
        <w:pStyle w:val="a0"/>
        <w:rPr>
          <w:rFonts w:hint="cs"/>
          <w:rtl/>
        </w:rPr>
      </w:pPr>
    </w:p>
    <w:p w14:paraId="65FA7579" w14:textId="77777777" w:rsidR="00000000" w:rsidRDefault="000E0F03">
      <w:pPr>
        <w:pStyle w:val="a0"/>
        <w:rPr>
          <w:rFonts w:hint="cs"/>
          <w:rtl/>
        </w:rPr>
      </w:pPr>
      <w:r>
        <w:rPr>
          <w:rFonts w:hint="cs"/>
          <w:rtl/>
        </w:rPr>
        <w:t>שינויים מבניים אינם מטרה בפני עצמה, אלא אמצעי להשגת שינויים במהות ובאיכות. כדי להשיג הישגים אמיתיים ולשפר את איכות החינוך, שומה עלינו לפעול באחריות ולהקדיש את שנת הלימודים תשס"ה לעבודות הכנה, כדי שנוכל להפעיל את ה</w:t>
      </w:r>
      <w:r>
        <w:rPr>
          <w:rFonts w:hint="cs"/>
          <w:rtl/>
        </w:rPr>
        <w:t>שינוי המבני באופן שישיג את המטרה.</w:t>
      </w:r>
    </w:p>
    <w:p w14:paraId="547994C6" w14:textId="77777777" w:rsidR="00000000" w:rsidRDefault="000E0F03">
      <w:pPr>
        <w:pStyle w:val="a0"/>
        <w:rPr>
          <w:rFonts w:hint="cs"/>
          <w:rtl/>
        </w:rPr>
      </w:pPr>
    </w:p>
    <w:p w14:paraId="574D4665" w14:textId="77777777" w:rsidR="00000000" w:rsidRDefault="000E0F03">
      <w:pPr>
        <w:pStyle w:val="a0"/>
        <w:rPr>
          <w:rFonts w:hint="cs"/>
          <w:rtl/>
        </w:rPr>
      </w:pPr>
      <w:r>
        <w:rPr>
          <w:rFonts w:hint="cs"/>
          <w:rtl/>
        </w:rPr>
        <w:t>דווקא משום שבתי-הספר הערביים הרשמיים בחיפה אינם בתי-ספר סלקטיביים כמו בתי-הספר הפרטיים, שבוררים וממיינים את תלמידיהם, השקיע משרד החינוך בשנים האחרונות משאבים רבים בשעות, בהדרכה, בהשתלמויות ובייזום פרויקטים, כדי לקדם את מע</w:t>
      </w:r>
      <w:r>
        <w:rPr>
          <w:rFonts w:hint="cs"/>
          <w:rtl/>
        </w:rPr>
        <w:t xml:space="preserve">רכת החינוך הציבורית. </w:t>
      </w:r>
    </w:p>
    <w:p w14:paraId="4A92820F" w14:textId="77777777" w:rsidR="00000000" w:rsidRDefault="000E0F03">
      <w:pPr>
        <w:pStyle w:val="a0"/>
        <w:rPr>
          <w:rFonts w:hint="cs"/>
          <w:rtl/>
        </w:rPr>
      </w:pPr>
    </w:p>
    <w:p w14:paraId="71944C78" w14:textId="77777777" w:rsidR="00000000" w:rsidRDefault="000E0F03">
      <w:pPr>
        <w:pStyle w:val="a0"/>
        <w:rPr>
          <w:rFonts w:hint="cs"/>
          <w:rtl/>
        </w:rPr>
      </w:pPr>
      <w:r>
        <w:rPr>
          <w:rFonts w:hint="cs"/>
          <w:rtl/>
        </w:rPr>
        <w:t>נותנים כאן דוגמאות של תגבור לימודי במסגרת תוכנית החומש - תוספת של כ-4,000 שעות בארבע השנים האחרונות, תגבור לימודי ממאגר השעות המחוזי - כ-100 שעות, פיתוח מערכת החינוך המיוחד, טיפוח תלמידים מוכשרים ומצוינים, השתלמויות מורים, הדרכה וכיו</w:t>
      </w:r>
      <w:r>
        <w:rPr>
          <w:rFonts w:hint="cs"/>
          <w:rtl/>
        </w:rPr>
        <w:t xml:space="preserve">צא בזה, קידום יוזמות בהיקף של 150,000 שקל בשנה ועוד. </w:t>
      </w:r>
    </w:p>
    <w:p w14:paraId="61467B52" w14:textId="77777777" w:rsidR="00000000" w:rsidRDefault="000E0F03">
      <w:pPr>
        <w:pStyle w:val="a0"/>
        <w:rPr>
          <w:rFonts w:hint="cs"/>
          <w:rtl/>
        </w:rPr>
      </w:pPr>
    </w:p>
    <w:p w14:paraId="67F5EFFF" w14:textId="77777777" w:rsidR="00000000" w:rsidRDefault="000E0F03">
      <w:pPr>
        <w:pStyle w:val="a0"/>
        <w:rPr>
          <w:rFonts w:hint="cs"/>
          <w:rtl/>
        </w:rPr>
      </w:pPr>
      <w:r>
        <w:rPr>
          <w:rFonts w:hint="cs"/>
          <w:rtl/>
        </w:rPr>
        <w:t xml:space="preserve">כל ההשקעות והמשאבים הללו נועדו לקדם ולשפר את מערכת החינוך הערבית בעיר, ואני בטוחה </w:t>
      </w:r>
      <w:r>
        <w:rPr>
          <w:rtl/>
        </w:rPr>
        <w:t>–</w:t>
      </w:r>
      <w:r>
        <w:rPr>
          <w:rFonts w:hint="cs"/>
          <w:rtl/>
        </w:rPr>
        <w:t xml:space="preserve"> אומרת שרת החינוך - שגם המבחנים הארציים שייערכו בשנה הבאה, יצביעו על תוצאות גבוהות מבעבר. </w:t>
      </w:r>
    </w:p>
    <w:p w14:paraId="61050976" w14:textId="77777777" w:rsidR="00000000" w:rsidRDefault="000E0F03">
      <w:pPr>
        <w:pStyle w:val="a0"/>
        <w:rPr>
          <w:rFonts w:hint="cs"/>
          <w:rtl/>
        </w:rPr>
      </w:pPr>
    </w:p>
    <w:p w14:paraId="1948EF6D" w14:textId="77777777" w:rsidR="00000000" w:rsidRDefault="000E0F03">
      <w:pPr>
        <w:pStyle w:val="a0"/>
        <w:rPr>
          <w:rFonts w:hint="cs"/>
          <w:rtl/>
        </w:rPr>
      </w:pPr>
      <w:r>
        <w:rPr>
          <w:rFonts w:hint="cs"/>
          <w:rtl/>
        </w:rPr>
        <w:t>צר לי, אומרת שרת החינוך, ע</w:t>
      </w:r>
      <w:r>
        <w:rPr>
          <w:rFonts w:hint="cs"/>
          <w:rtl/>
        </w:rPr>
        <w:t xml:space="preserve">ל הלחצים המופעלים שלא לצורך ושלא לטובת העניין. בכל מקרה, הפנייה לרישום תלמידים צריכה להיות מופנית לעיריית חיפה, שהנושא באחריותה, ולא למשרד החינוך. </w:t>
      </w:r>
    </w:p>
    <w:p w14:paraId="1E15F03B" w14:textId="77777777" w:rsidR="00000000" w:rsidRDefault="000E0F03">
      <w:pPr>
        <w:pStyle w:val="a0"/>
        <w:rPr>
          <w:rFonts w:hint="cs"/>
          <w:rtl/>
        </w:rPr>
      </w:pPr>
    </w:p>
    <w:p w14:paraId="4AADD3C9" w14:textId="77777777" w:rsidR="00000000" w:rsidRDefault="000E0F03">
      <w:pPr>
        <w:pStyle w:val="af0"/>
        <w:rPr>
          <w:rtl/>
        </w:rPr>
      </w:pPr>
      <w:r>
        <w:rPr>
          <w:rFonts w:hint="eastAsia"/>
          <w:rtl/>
        </w:rPr>
        <w:t>עזמי</w:t>
      </w:r>
      <w:r>
        <w:rPr>
          <w:rtl/>
        </w:rPr>
        <w:t xml:space="preserve"> בשארה (בל"ד):</w:t>
      </w:r>
    </w:p>
    <w:p w14:paraId="09A2A362" w14:textId="77777777" w:rsidR="00000000" w:rsidRDefault="000E0F03">
      <w:pPr>
        <w:pStyle w:val="a0"/>
        <w:rPr>
          <w:rFonts w:hint="cs"/>
          <w:rtl/>
        </w:rPr>
      </w:pPr>
    </w:p>
    <w:p w14:paraId="3F62A684" w14:textId="77777777" w:rsidR="00000000" w:rsidRDefault="000E0F03">
      <w:pPr>
        <w:pStyle w:val="a0"/>
        <w:rPr>
          <w:rFonts w:hint="cs"/>
          <w:rtl/>
        </w:rPr>
      </w:pPr>
      <w:r>
        <w:rPr>
          <w:rFonts w:hint="cs"/>
          <w:rtl/>
        </w:rPr>
        <w:t>העירייה מסכימה.</w:t>
      </w:r>
    </w:p>
    <w:p w14:paraId="469AED78" w14:textId="77777777" w:rsidR="00000000" w:rsidRDefault="000E0F03">
      <w:pPr>
        <w:pStyle w:val="a0"/>
        <w:rPr>
          <w:rFonts w:hint="cs"/>
          <w:rtl/>
        </w:rPr>
      </w:pPr>
    </w:p>
    <w:p w14:paraId="4094F46D" w14:textId="77777777" w:rsidR="00000000" w:rsidRDefault="000E0F03">
      <w:pPr>
        <w:pStyle w:val="-"/>
        <w:rPr>
          <w:rtl/>
        </w:rPr>
      </w:pPr>
      <w:bookmarkStart w:id="416" w:name="FS000000474T21_07_2004_16_54_49"/>
      <w:bookmarkStart w:id="417" w:name="FS000000474T21_07_2004_16_55_31C"/>
      <w:bookmarkEnd w:id="416"/>
      <w:bookmarkEnd w:id="417"/>
      <w:r>
        <w:rPr>
          <w:rtl/>
        </w:rPr>
        <w:t>שר התיירות גדעון עזרא:</w:t>
      </w:r>
    </w:p>
    <w:p w14:paraId="2D71DFA7" w14:textId="77777777" w:rsidR="00000000" w:rsidRDefault="000E0F03">
      <w:pPr>
        <w:pStyle w:val="a0"/>
        <w:rPr>
          <w:rtl/>
        </w:rPr>
      </w:pPr>
    </w:p>
    <w:p w14:paraId="049DCC48" w14:textId="77777777" w:rsidR="00000000" w:rsidRDefault="000E0F03">
      <w:pPr>
        <w:pStyle w:val="a0"/>
        <w:rPr>
          <w:rFonts w:hint="cs"/>
          <w:rtl/>
        </w:rPr>
      </w:pPr>
      <w:r>
        <w:rPr>
          <w:rFonts w:hint="cs"/>
          <w:rtl/>
        </w:rPr>
        <w:t>מתוך היכרותי עם ראש העיר חיפה, לי אין ספק שהוא</w:t>
      </w:r>
      <w:r>
        <w:rPr>
          <w:rFonts w:hint="cs"/>
          <w:rtl/>
        </w:rPr>
        <w:t xml:space="preserve"> לא נמצא בצד שמתנגד לשילוב. מתוך התשובה של משרד החינוך, אני חושב שאין הדברים כך. אני חושב שהאחראים על בית-הספר "אלמותנבי" ומנהל המחוז וכולם אולי ישכילו עכשיו לשבת גם על תוכנית הלימודים של "אלמותנבי" ולשפר את הלימודים שם עד שנת תשס"ו. </w:t>
      </w:r>
    </w:p>
    <w:p w14:paraId="34B2ABFE" w14:textId="77777777" w:rsidR="00000000" w:rsidRDefault="000E0F03">
      <w:pPr>
        <w:pStyle w:val="a0"/>
        <w:rPr>
          <w:rFonts w:hint="cs"/>
          <w:rtl/>
        </w:rPr>
      </w:pPr>
      <w:bookmarkStart w:id="418" w:name="FS000000474T21_07_2004_15_51_36C"/>
      <w:bookmarkEnd w:id="418"/>
    </w:p>
    <w:p w14:paraId="457CEDD7" w14:textId="77777777" w:rsidR="00000000" w:rsidRDefault="000E0F03">
      <w:pPr>
        <w:pStyle w:val="a0"/>
        <w:rPr>
          <w:rFonts w:hint="cs"/>
          <w:rtl/>
        </w:rPr>
      </w:pPr>
      <w:r>
        <w:rPr>
          <w:rFonts w:hint="cs"/>
          <w:rtl/>
        </w:rPr>
        <w:t>אני חושב שדיון בנושא</w:t>
      </w:r>
      <w:r>
        <w:rPr>
          <w:rFonts w:hint="cs"/>
          <w:rtl/>
        </w:rPr>
        <w:t xml:space="preserve"> הזה בוועדת החינוך והתרבות של הכנסת הוא חשוב מאוד, על מנת לעשות את העניין. אני אומר לך שאין שום ניסיון למנוע כניסתם של תלמידים ערבים לבית-ספר כלשהו. ההיפך הוא הנכון, לדעתי. </w:t>
      </w:r>
    </w:p>
    <w:p w14:paraId="64BD1E48" w14:textId="77777777" w:rsidR="00000000" w:rsidRDefault="000E0F03">
      <w:pPr>
        <w:pStyle w:val="a0"/>
        <w:rPr>
          <w:rFonts w:hint="cs"/>
          <w:rtl/>
        </w:rPr>
      </w:pPr>
    </w:p>
    <w:p w14:paraId="463F8D71" w14:textId="77777777" w:rsidR="00000000" w:rsidRDefault="000E0F03">
      <w:pPr>
        <w:pStyle w:val="af0"/>
        <w:rPr>
          <w:rtl/>
        </w:rPr>
      </w:pPr>
      <w:r>
        <w:rPr>
          <w:rFonts w:hint="eastAsia"/>
          <w:rtl/>
        </w:rPr>
        <w:t>מוחמד</w:t>
      </w:r>
      <w:r>
        <w:rPr>
          <w:rtl/>
        </w:rPr>
        <w:t xml:space="preserve"> ברכה (חד"ש-תע"ל):</w:t>
      </w:r>
    </w:p>
    <w:p w14:paraId="0F22075D" w14:textId="77777777" w:rsidR="00000000" w:rsidRDefault="000E0F03">
      <w:pPr>
        <w:pStyle w:val="a0"/>
        <w:rPr>
          <w:rFonts w:hint="cs"/>
          <w:rtl/>
        </w:rPr>
      </w:pPr>
    </w:p>
    <w:p w14:paraId="27813010" w14:textId="77777777" w:rsidR="00000000" w:rsidRDefault="000E0F03">
      <w:pPr>
        <w:pStyle w:val="a0"/>
        <w:rPr>
          <w:rFonts w:hint="cs"/>
          <w:rtl/>
        </w:rPr>
      </w:pPr>
      <w:r>
        <w:rPr>
          <w:rFonts w:hint="cs"/>
          <w:rtl/>
        </w:rPr>
        <w:t>אני מבין שהדברים של משרד החינוך ושל כבוד השר עולים בחשיב</w:t>
      </w:r>
      <w:r>
        <w:rPr>
          <w:rFonts w:hint="cs"/>
          <w:rtl/>
        </w:rPr>
        <w:t xml:space="preserve">ותם על דברי מנהל מחוז חיפה, זאת אומרת שמשרד החינוך לא ימנע זאת מאף אחד. </w:t>
      </w:r>
    </w:p>
    <w:p w14:paraId="221D8EE9" w14:textId="77777777" w:rsidR="00000000" w:rsidRDefault="000E0F03">
      <w:pPr>
        <w:pStyle w:val="a0"/>
        <w:rPr>
          <w:rFonts w:hint="cs"/>
          <w:rtl/>
        </w:rPr>
      </w:pPr>
    </w:p>
    <w:p w14:paraId="630043DA" w14:textId="77777777" w:rsidR="00000000" w:rsidRDefault="000E0F03">
      <w:pPr>
        <w:pStyle w:val="-"/>
        <w:rPr>
          <w:rtl/>
        </w:rPr>
      </w:pPr>
      <w:bookmarkStart w:id="419" w:name="FS000000474T21_07_2004_17_00_01C"/>
      <w:bookmarkEnd w:id="419"/>
      <w:r>
        <w:rPr>
          <w:rtl/>
        </w:rPr>
        <w:t>שר התיירות גדעון עזרא:</w:t>
      </w:r>
    </w:p>
    <w:p w14:paraId="1C37FFC7" w14:textId="77777777" w:rsidR="00000000" w:rsidRDefault="000E0F03">
      <w:pPr>
        <w:pStyle w:val="a0"/>
        <w:rPr>
          <w:rtl/>
        </w:rPr>
      </w:pPr>
    </w:p>
    <w:p w14:paraId="2B5C3941" w14:textId="77777777" w:rsidR="00000000" w:rsidRDefault="000E0F03">
      <w:pPr>
        <w:pStyle w:val="a0"/>
        <w:rPr>
          <w:rFonts w:hint="cs"/>
          <w:rtl/>
        </w:rPr>
      </w:pPr>
      <w:r>
        <w:rPr>
          <w:rFonts w:hint="cs"/>
          <w:rtl/>
        </w:rPr>
        <w:t>משרד החינוך אומר: אנחנו לא יכולים לעשות מהפכות בתשס"ה, צריך להתארגן כראוי לשנת תשס"ו.</w:t>
      </w:r>
    </w:p>
    <w:p w14:paraId="0C0D42CA" w14:textId="77777777" w:rsidR="00000000" w:rsidRDefault="000E0F03">
      <w:pPr>
        <w:pStyle w:val="a0"/>
        <w:rPr>
          <w:rFonts w:hint="cs"/>
          <w:rtl/>
        </w:rPr>
      </w:pPr>
    </w:p>
    <w:p w14:paraId="73C8007E" w14:textId="77777777" w:rsidR="00000000" w:rsidRDefault="000E0F03">
      <w:pPr>
        <w:pStyle w:val="af0"/>
        <w:rPr>
          <w:rtl/>
        </w:rPr>
      </w:pPr>
      <w:r>
        <w:rPr>
          <w:rFonts w:hint="eastAsia"/>
          <w:rtl/>
        </w:rPr>
        <w:t>עזמי</w:t>
      </w:r>
      <w:r>
        <w:rPr>
          <w:rtl/>
        </w:rPr>
        <w:t xml:space="preserve"> בשארה (בל"ד):</w:t>
      </w:r>
    </w:p>
    <w:p w14:paraId="5AC7DC0E" w14:textId="77777777" w:rsidR="00000000" w:rsidRDefault="000E0F03">
      <w:pPr>
        <w:pStyle w:val="a0"/>
        <w:rPr>
          <w:rFonts w:hint="cs"/>
          <w:rtl/>
        </w:rPr>
      </w:pPr>
    </w:p>
    <w:p w14:paraId="4051EFB6" w14:textId="77777777" w:rsidR="00000000" w:rsidRDefault="000E0F03">
      <w:pPr>
        <w:pStyle w:val="a0"/>
        <w:rPr>
          <w:rFonts w:hint="cs"/>
          <w:rtl/>
        </w:rPr>
      </w:pPr>
      <w:r>
        <w:rPr>
          <w:rFonts w:hint="cs"/>
          <w:rtl/>
        </w:rPr>
        <w:t xml:space="preserve">הכוונה שלהם היא לחטיבת הביניים "אלמותנבי". </w:t>
      </w:r>
    </w:p>
    <w:p w14:paraId="2265DECD" w14:textId="77777777" w:rsidR="00000000" w:rsidRDefault="000E0F03">
      <w:pPr>
        <w:pStyle w:val="a0"/>
        <w:rPr>
          <w:rFonts w:hint="cs"/>
          <w:rtl/>
        </w:rPr>
      </w:pPr>
    </w:p>
    <w:p w14:paraId="39213577" w14:textId="77777777" w:rsidR="00000000" w:rsidRDefault="000E0F03">
      <w:pPr>
        <w:pStyle w:val="af0"/>
        <w:rPr>
          <w:rtl/>
        </w:rPr>
      </w:pPr>
      <w:r>
        <w:rPr>
          <w:rFonts w:hint="eastAsia"/>
          <w:rtl/>
        </w:rPr>
        <w:t>מוחמד</w:t>
      </w:r>
      <w:r>
        <w:rPr>
          <w:rtl/>
        </w:rPr>
        <w:t xml:space="preserve"> </w:t>
      </w:r>
      <w:r>
        <w:rPr>
          <w:rtl/>
        </w:rPr>
        <w:t>ברכה (חד"ש-תע"ל):</w:t>
      </w:r>
    </w:p>
    <w:p w14:paraId="4A0CEBA6" w14:textId="77777777" w:rsidR="00000000" w:rsidRDefault="000E0F03">
      <w:pPr>
        <w:pStyle w:val="a0"/>
        <w:rPr>
          <w:rFonts w:hint="cs"/>
          <w:rtl/>
        </w:rPr>
      </w:pPr>
    </w:p>
    <w:p w14:paraId="6CB91BD7" w14:textId="77777777" w:rsidR="00000000" w:rsidRDefault="000E0F03">
      <w:pPr>
        <w:pStyle w:val="a0"/>
        <w:rPr>
          <w:rFonts w:hint="cs"/>
          <w:rtl/>
        </w:rPr>
      </w:pPr>
      <w:r>
        <w:rPr>
          <w:rFonts w:hint="cs"/>
          <w:rtl/>
        </w:rPr>
        <w:t>- - -</w:t>
      </w:r>
    </w:p>
    <w:p w14:paraId="146DED76" w14:textId="77777777" w:rsidR="00000000" w:rsidRDefault="000E0F03">
      <w:pPr>
        <w:pStyle w:val="a0"/>
        <w:rPr>
          <w:rFonts w:hint="cs"/>
          <w:rtl/>
        </w:rPr>
      </w:pPr>
    </w:p>
    <w:p w14:paraId="583B8023" w14:textId="77777777" w:rsidR="00000000" w:rsidRDefault="000E0F03">
      <w:pPr>
        <w:pStyle w:val="-"/>
        <w:rPr>
          <w:rtl/>
        </w:rPr>
      </w:pPr>
      <w:bookmarkStart w:id="420" w:name="FS000000474T21_07_2004_16_18_55"/>
      <w:bookmarkStart w:id="421" w:name="FS000000474T21_07_2004_16_18_58C"/>
      <w:r>
        <w:rPr>
          <w:rtl/>
        </w:rPr>
        <w:t>שר התיירות גדעון עזרא:</w:t>
      </w:r>
    </w:p>
    <w:p w14:paraId="7DAFA85C" w14:textId="77777777" w:rsidR="00000000" w:rsidRDefault="000E0F03">
      <w:pPr>
        <w:pStyle w:val="a0"/>
        <w:rPr>
          <w:rtl/>
        </w:rPr>
      </w:pPr>
    </w:p>
    <w:p w14:paraId="56DAD5F8" w14:textId="77777777" w:rsidR="00000000" w:rsidRDefault="000E0F03">
      <w:pPr>
        <w:pStyle w:val="a0"/>
        <w:rPr>
          <w:rFonts w:hint="cs"/>
          <w:rtl/>
        </w:rPr>
      </w:pPr>
      <w:r>
        <w:rPr>
          <w:rFonts w:hint="cs"/>
          <w:rtl/>
        </w:rPr>
        <w:t>אם הם מתכוונים שילדים יפסיקו ללמוד ב"אלמותנבי" ויעברו לבתי-ספר אחרים. רבותי, זה בית-ספר שמתוכנן בתשס"ה למספר תלמידים, במקומות אחרים אין מספיק מקומות לימוד, אני לא יודע. אני אומר שאין לי כל ספק שהנושא שהעלית</w:t>
      </w:r>
      <w:r>
        <w:rPr>
          <w:rFonts w:hint="cs"/>
          <w:rtl/>
        </w:rPr>
        <w:t>ם, בצירוף הישיבה של ועדת החינוך של הכנסת, יבהירו את כל העניין, ואין כאן שום ניסיון, לדעתי, לעשות משהו לא טוב לציבור הערבי.</w:t>
      </w:r>
    </w:p>
    <w:p w14:paraId="244F715F" w14:textId="77777777" w:rsidR="00000000" w:rsidRDefault="000E0F03">
      <w:pPr>
        <w:pStyle w:val="a0"/>
        <w:rPr>
          <w:rFonts w:hint="cs"/>
          <w:rtl/>
        </w:rPr>
      </w:pPr>
    </w:p>
    <w:p w14:paraId="16BD2108" w14:textId="77777777" w:rsidR="00000000" w:rsidRDefault="000E0F03">
      <w:pPr>
        <w:pStyle w:val="af1"/>
        <w:rPr>
          <w:rtl/>
        </w:rPr>
      </w:pPr>
      <w:r>
        <w:rPr>
          <w:rtl/>
        </w:rPr>
        <w:t>היו"ר יולי-יואל אדלשטיין:</w:t>
      </w:r>
    </w:p>
    <w:p w14:paraId="70A8E960" w14:textId="77777777" w:rsidR="00000000" w:rsidRDefault="000E0F03">
      <w:pPr>
        <w:pStyle w:val="a0"/>
        <w:rPr>
          <w:rtl/>
        </w:rPr>
      </w:pPr>
    </w:p>
    <w:p w14:paraId="1B0DEDEE" w14:textId="77777777" w:rsidR="00000000" w:rsidRDefault="000E0F03">
      <w:pPr>
        <w:pStyle w:val="a0"/>
        <w:rPr>
          <w:rFonts w:hint="cs"/>
          <w:rtl/>
        </w:rPr>
      </w:pPr>
      <w:r>
        <w:rPr>
          <w:rFonts w:hint="cs"/>
          <w:rtl/>
        </w:rPr>
        <w:t>תודה.</w:t>
      </w:r>
    </w:p>
    <w:bookmarkEnd w:id="421"/>
    <w:p w14:paraId="006D863A" w14:textId="77777777" w:rsidR="00000000" w:rsidRDefault="000E0F03">
      <w:pPr>
        <w:pStyle w:val="a0"/>
        <w:rPr>
          <w:rFonts w:hint="cs"/>
          <w:rtl/>
        </w:rPr>
      </w:pPr>
    </w:p>
    <w:p w14:paraId="04C30C7B" w14:textId="77777777" w:rsidR="00000000" w:rsidRDefault="000E0F03">
      <w:pPr>
        <w:pStyle w:val="af0"/>
        <w:rPr>
          <w:rtl/>
        </w:rPr>
      </w:pPr>
      <w:r>
        <w:rPr>
          <w:rFonts w:hint="eastAsia"/>
          <w:rtl/>
        </w:rPr>
        <w:t>עסאם</w:t>
      </w:r>
      <w:r>
        <w:rPr>
          <w:rtl/>
        </w:rPr>
        <w:t xml:space="preserve"> מח'ול (חד"ש-תע"ל):</w:t>
      </w:r>
    </w:p>
    <w:p w14:paraId="49C28102" w14:textId="77777777" w:rsidR="00000000" w:rsidRDefault="000E0F03">
      <w:pPr>
        <w:pStyle w:val="a0"/>
        <w:rPr>
          <w:rFonts w:hint="cs"/>
          <w:rtl/>
        </w:rPr>
      </w:pPr>
    </w:p>
    <w:p w14:paraId="45DC0326" w14:textId="77777777" w:rsidR="00000000" w:rsidRDefault="000E0F03">
      <w:pPr>
        <w:pStyle w:val="a0"/>
        <w:rPr>
          <w:rFonts w:hint="cs"/>
          <w:rtl/>
        </w:rPr>
      </w:pPr>
      <w:r>
        <w:rPr>
          <w:rFonts w:hint="cs"/>
          <w:rtl/>
        </w:rPr>
        <w:t>האם השר דוחה את האמירה שהערבים ילמדו רק בבתי-ספר ערביים?</w:t>
      </w:r>
    </w:p>
    <w:p w14:paraId="2471A618" w14:textId="77777777" w:rsidR="00000000" w:rsidRDefault="000E0F03">
      <w:pPr>
        <w:pStyle w:val="a0"/>
        <w:rPr>
          <w:rFonts w:hint="cs"/>
          <w:rtl/>
        </w:rPr>
      </w:pPr>
    </w:p>
    <w:p w14:paraId="36FD9FAA" w14:textId="77777777" w:rsidR="00000000" w:rsidRDefault="000E0F03">
      <w:pPr>
        <w:pStyle w:val="af1"/>
        <w:rPr>
          <w:rtl/>
        </w:rPr>
      </w:pPr>
      <w:r>
        <w:rPr>
          <w:rtl/>
        </w:rPr>
        <w:t>היו"ר יולי-יואל</w:t>
      </w:r>
      <w:r>
        <w:rPr>
          <w:rtl/>
        </w:rPr>
        <w:t xml:space="preserve"> אדלשטיין:</w:t>
      </w:r>
    </w:p>
    <w:p w14:paraId="3AE31865" w14:textId="77777777" w:rsidR="00000000" w:rsidRDefault="000E0F03">
      <w:pPr>
        <w:pStyle w:val="a0"/>
        <w:rPr>
          <w:rtl/>
        </w:rPr>
      </w:pPr>
    </w:p>
    <w:p w14:paraId="352BBA27" w14:textId="77777777" w:rsidR="00000000" w:rsidRDefault="000E0F03">
      <w:pPr>
        <w:pStyle w:val="a0"/>
        <w:rPr>
          <w:rFonts w:hint="cs"/>
          <w:rtl/>
        </w:rPr>
      </w:pPr>
      <w:r>
        <w:rPr>
          <w:rFonts w:hint="cs"/>
          <w:rtl/>
        </w:rPr>
        <w:t>הוא כבר דחה, חבר הכנסת מח'ול.</w:t>
      </w:r>
    </w:p>
    <w:p w14:paraId="69912D60" w14:textId="77777777" w:rsidR="00000000" w:rsidRDefault="000E0F03">
      <w:pPr>
        <w:pStyle w:val="a0"/>
        <w:rPr>
          <w:rFonts w:hint="cs"/>
          <w:rtl/>
        </w:rPr>
      </w:pPr>
    </w:p>
    <w:p w14:paraId="0186B975" w14:textId="77777777" w:rsidR="00000000" w:rsidRDefault="000E0F03">
      <w:pPr>
        <w:pStyle w:val="-"/>
        <w:rPr>
          <w:rtl/>
        </w:rPr>
      </w:pPr>
      <w:bookmarkStart w:id="422" w:name="FS000000474T21_07_2004_16_22_16C"/>
      <w:bookmarkEnd w:id="422"/>
      <w:r>
        <w:rPr>
          <w:rtl/>
        </w:rPr>
        <w:t>שר התיירות גדעון עזרא:</w:t>
      </w:r>
    </w:p>
    <w:p w14:paraId="28858177" w14:textId="77777777" w:rsidR="00000000" w:rsidRDefault="000E0F03">
      <w:pPr>
        <w:pStyle w:val="a0"/>
        <w:rPr>
          <w:rtl/>
        </w:rPr>
      </w:pPr>
    </w:p>
    <w:p w14:paraId="24C48268" w14:textId="77777777" w:rsidR="00000000" w:rsidRDefault="000E0F03">
      <w:pPr>
        <w:pStyle w:val="a0"/>
        <w:rPr>
          <w:rFonts w:hint="cs"/>
          <w:rtl/>
        </w:rPr>
      </w:pPr>
      <w:r>
        <w:rPr>
          <w:rFonts w:hint="cs"/>
          <w:rtl/>
        </w:rPr>
        <w:t>הניסיון שיש, של לימוד ערבים בבתי-ספר יהודיים, הוא לטובת שני הצדדים. אני בעד זה. הלוואי שזה היה קיים גם במקומות אחרים. הנושא הזה חשוב לליבון. הבעיה של בית-ספר "אלמותנבי" היא בעיה מקומית. תוד</w:t>
      </w:r>
      <w:r>
        <w:rPr>
          <w:rFonts w:hint="cs"/>
          <w:rtl/>
        </w:rPr>
        <w:t>ה.</w:t>
      </w:r>
    </w:p>
    <w:p w14:paraId="21CB9C66" w14:textId="77777777" w:rsidR="00000000" w:rsidRDefault="000E0F03">
      <w:pPr>
        <w:pStyle w:val="a0"/>
        <w:rPr>
          <w:rFonts w:hint="cs"/>
          <w:rtl/>
        </w:rPr>
      </w:pPr>
    </w:p>
    <w:p w14:paraId="1B3BB143" w14:textId="77777777" w:rsidR="00000000" w:rsidRDefault="000E0F03">
      <w:pPr>
        <w:pStyle w:val="af1"/>
        <w:rPr>
          <w:rtl/>
        </w:rPr>
      </w:pPr>
      <w:r>
        <w:rPr>
          <w:rtl/>
        </w:rPr>
        <w:t>היו"ר יולי-יואל אדלשטיין:</w:t>
      </w:r>
    </w:p>
    <w:p w14:paraId="5C0C1C03" w14:textId="77777777" w:rsidR="00000000" w:rsidRDefault="000E0F03">
      <w:pPr>
        <w:pStyle w:val="a0"/>
        <w:rPr>
          <w:rtl/>
        </w:rPr>
      </w:pPr>
    </w:p>
    <w:p w14:paraId="579B77EB" w14:textId="77777777" w:rsidR="00000000" w:rsidRDefault="000E0F03">
      <w:pPr>
        <w:pStyle w:val="a0"/>
        <w:rPr>
          <w:rFonts w:hint="cs"/>
          <w:rtl/>
        </w:rPr>
      </w:pPr>
      <w:r>
        <w:rPr>
          <w:rFonts w:hint="cs"/>
          <w:rtl/>
        </w:rPr>
        <w:t>תודה רבה לשר גדעון עזרא. אם כן, יש הצעה של המציעים לקיים דיון במליאה, והצעה של השר לקיים דיון בוועדה. אנחנו יכולים לפנות למציעים ולשאול אותם. חבר הכנסת ברכה, אתה מצדד בדיון בוועדה?</w:t>
      </w:r>
    </w:p>
    <w:p w14:paraId="025445D8" w14:textId="77777777" w:rsidR="00000000" w:rsidRDefault="000E0F03">
      <w:pPr>
        <w:pStyle w:val="a0"/>
        <w:rPr>
          <w:rFonts w:hint="cs"/>
          <w:rtl/>
        </w:rPr>
      </w:pPr>
    </w:p>
    <w:p w14:paraId="76083047" w14:textId="77777777" w:rsidR="00000000" w:rsidRDefault="000E0F03">
      <w:pPr>
        <w:pStyle w:val="af0"/>
        <w:rPr>
          <w:rtl/>
        </w:rPr>
      </w:pPr>
      <w:r>
        <w:rPr>
          <w:rFonts w:hint="eastAsia"/>
          <w:rtl/>
        </w:rPr>
        <w:t>מוחמד</w:t>
      </w:r>
      <w:r>
        <w:rPr>
          <w:rtl/>
        </w:rPr>
        <w:t xml:space="preserve"> ברכה (חד"ש-תע"ל):</w:t>
      </w:r>
    </w:p>
    <w:p w14:paraId="33311892" w14:textId="77777777" w:rsidR="00000000" w:rsidRDefault="000E0F03">
      <w:pPr>
        <w:pStyle w:val="a0"/>
        <w:rPr>
          <w:rFonts w:hint="cs"/>
          <w:rtl/>
        </w:rPr>
      </w:pPr>
    </w:p>
    <w:bookmarkEnd w:id="420"/>
    <w:p w14:paraId="7D885E7F" w14:textId="77777777" w:rsidR="00000000" w:rsidRDefault="000E0F03">
      <w:pPr>
        <w:pStyle w:val="a0"/>
        <w:rPr>
          <w:rFonts w:hint="cs"/>
          <w:rtl/>
        </w:rPr>
      </w:pPr>
      <w:r>
        <w:rPr>
          <w:rFonts w:hint="cs"/>
          <w:rtl/>
        </w:rPr>
        <w:t>ועדה.</w:t>
      </w:r>
    </w:p>
    <w:p w14:paraId="739E1695" w14:textId="77777777" w:rsidR="00000000" w:rsidRDefault="000E0F03">
      <w:pPr>
        <w:pStyle w:val="a0"/>
        <w:rPr>
          <w:rFonts w:hint="cs"/>
          <w:rtl/>
        </w:rPr>
      </w:pPr>
    </w:p>
    <w:p w14:paraId="12D55A6D" w14:textId="77777777" w:rsidR="00000000" w:rsidRDefault="000E0F03">
      <w:pPr>
        <w:pStyle w:val="af1"/>
        <w:rPr>
          <w:rtl/>
        </w:rPr>
      </w:pPr>
      <w:r>
        <w:rPr>
          <w:rtl/>
        </w:rPr>
        <w:t>היו"ר יולי-</w:t>
      </w:r>
      <w:r>
        <w:rPr>
          <w:rtl/>
        </w:rPr>
        <w:t>יואל אדלשטיין:</w:t>
      </w:r>
    </w:p>
    <w:p w14:paraId="1DFACAA9" w14:textId="77777777" w:rsidR="00000000" w:rsidRDefault="000E0F03">
      <w:pPr>
        <w:pStyle w:val="a0"/>
        <w:rPr>
          <w:rtl/>
        </w:rPr>
      </w:pPr>
    </w:p>
    <w:p w14:paraId="393D7EAD" w14:textId="77777777" w:rsidR="00000000" w:rsidRDefault="000E0F03">
      <w:pPr>
        <w:pStyle w:val="a0"/>
        <w:rPr>
          <w:rFonts w:hint="cs"/>
          <w:rtl/>
        </w:rPr>
      </w:pPr>
      <w:r>
        <w:rPr>
          <w:rFonts w:hint="cs"/>
          <w:rtl/>
        </w:rPr>
        <w:t>חברת הכנסת סולודקין.</w:t>
      </w:r>
    </w:p>
    <w:p w14:paraId="07317F0E" w14:textId="77777777" w:rsidR="00000000" w:rsidRDefault="000E0F03">
      <w:pPr>
        <w:pStyle w:val="a0"/>
        <w:rPr>
          <w:rFonts w:hint="cs"/>
          <w:rtl/>
        </w:rPr>
      </w:pPr>
    </w:p>
    <w:p w14:paraId="10E3E526" w14:textId="77777777" w:rsidR="00000000" w:rsidRDefault="000E0F03">
      <w:pPr>
        <w:pStyle w:val="af0"/>
        <w:rPr>
          <w:rtl/>
        </w:rPr>
      </w:pPr>
      <w:r>
        <w:rPr>
          <w:rFonts w:hint="eastAsia"/>
          <w:rtl/>
        </w:rPr>
        <w:t>מרינה</w:t>
      </w:r>
      <w:r>
        <w:rPr>
          <w:rtl/>
        </w:rPr>
        <w:t xml:space="preserve"> סולודקין (הליכוד):</w:t>
      </w:r>
    </w:p>
    <w:p w14:paraId="11DAAAF7" w14:textId="77777777" w:rsidR="00000000" w:rsidRDefault="000E0F03">
      <w:pPr>
        <w:pStyle w:val="a0"/>
        <w:rPr>
          <w:rFonts w:hint="cs"/>
          <w:rtl/>
        </w:rPr>
      </w:pPr>
    </w:p>
    <w:p w14:paraId="0CDD7623" w14:textId="77777777" w:rsidR="00000000" w:rsidRDefault="000E0F03">
      <w:pPr>
        <w:pStyle w:val="a0"/>
        <w:rPr>
          <w:rFonts w:hint="cs"/>
          <w:rtl/>
        </w:rPr>
      </w:pPr>
      <w:r>
        <w:rPr>
          <w:rFonts w:hint="cs"/>
          <w:rtl/>
        </w:rPr>
        <w:t>ועדה.</w:t>
      </w:r>
    </w:p>
    <w:p w14:paraId="2709DD3B" w14:textId="77777777" w:rsidR="00000000" w:rsidRDefault="000E0F03">
      <w:pPr>
        <w:pStyle w:val="a0"/>
        <w:rPr>
          <w:rFonts w:hint="cs"/>
          <w:rtl/>
        </w:rPr>
      </w:pPr>
    </w:p>
    <w:p w14:paraId="4078E2F8" w14:textId="77777777" w:rsidR="00000000" w:rsidRDefault="000E0F03">
      <w:pPr>
        <w:pStyle w:val="af1"/>
        <w:rPr>
          <w:rtl/>
        </w:rPr>
      </w:pPr>
      <w:r>
        <w:rPr>
          <w:rtl/>
        </w:rPr>
        <w:t>היו"ר יולי-יואל אדלשטיין:</w:t>
      </w:r>
    </w:p>
    <w:p w14:paraId="78A82952" w14:textId="77777777" w:rsidR="00000000" w:rsidRDefault="000E0F03">
      <w:pPr>
        <w:pStyle w:val="a0"/>
        <w:rPr>
          <w:rFonts w:hint="cs"/>
          <w:rtl/>
        </w:rPr>
      </w:pPr>
    </w:p>
    <w:p w14:paraId="664617D6" w14:textId="77777777" w:rsidR="00000000" w:rsidRDefault="000E0F03">
      <w:pPr>
        <w:pStyle w:val="a0"/>
        <w:rPr>
          <w:rFonts w:hint="cs"/>
          <w:rtl/>
        </w:rPr>
      </w:pPr>
      <w:r>
        <w:rPr>
          <w:rFonts w:hint="cs"/>
          <w:rtl/>
        </w:rPr>
        <w:t>רוני בריזון.</w:t>
      </w:r>
    </w:p>
    <w:p w14:paraId="2A0D600F" w14:textId="77777777" w:rsidR="00000000" w:rsidRDefault="000E0F03">
      <w:pPr>
        <w:pStyle w:val="a0"/>
        <w:rPr>
          <w:rFonts w:hint="cs"/>
          <w:rtl/>
        </w:rPr>
      </w:pPr>
    </w:p>
    <w:p w14:paraId="5E2AE7D4" w14:textId="77777777" w:rsidR="00000000" w:rsidRDefault="000E0F03">
      <w:pPr>
        <w:pStyle w:val="af0"/>
        <w:rPr>
          <w:rtl/>
        </w:rPr>
      </w:pPr>
      <w:r>
        <w:rPr>
          <w:rtl/>
        </w:rPr>
        <w:t>רוני בריזון (שינוי):</w:t>
      </w:r>
    </w:p>
    <w:p w14:paraId="2F0C9BB0" w14:textId="77777777" w:rsidR="00000000" w:rsidRDefault="000E0F03">
      <w:pPr>
        <w:pStyle w:val="a0"/>
        <w:rPr>
          <w:rtl/>
        </w:rPr>
      </w:pPr>
    </w:p>
    <w:p w14:paraId="11BD8974" w14:textId="77777777" w:rsidR="00000000" w:rsidRDefault="000E0F03">
      <w:pPr>
        <w:pStyle w:val="a0"/>
        <w:rPr>
          <w:rFonts w:hint="cs"/>
          <w:rtl/>
        </w:rPr>
      </w:pPr>
      <w:r>
        <w:rPr>
          <w:rFonts w:hint="cs"/>
          <w:rtl/>
        </w:rPr>
        <w:t>ועדה, אדוני.</w:t>
      </w:r>
    </w:p>
    <w:p w14:paraId="2F4EEACD" w14:textId="77777777" w:rsidR="00000000" w:rsidRDefault="000E0F03">
      <w:pPr>
        <w:pStyle w:val="a0"/>
        <w:rPr>
          <w:rFonts w:hint="cs"/>
          <w:rtl/>
        </w:rPr>
      </w:pPr>
    </w:p>
    <w:p w14:paraId="01929524" w14:textId="77777777" w:rsidR="00000000" w:rsidRDefault="000E0F03">
      <w:pPr>
        <w:pStyle w:val="af1"/>
        <w:rPr>
          <w:rtl/>
        </w:rPr>
      </w:pPr>
      <w:r>
        <w:rPr>
          <w:rtl/>
        </w:rPr>
        <w:t>היו"ר יולי-יואל אדלשטיין:</w:t>
      </w:r>
    </w:p>
    <w:p w14:paraId="6F70314F" w14:textId="77777777" w:rsidR="00000000" w:rsidRDefault="000E0F03">
      <w:pPr>
        <w:pStyle w:val="a0"/>
        <w:rPr>
          <w:rtl/>
        </w:rPr>
      </w:pPr>
    </w:p>
    <w:p w14:paraId="3E209C7C" w14:textId="77777777" w:rsidR="00000000" w:rsidRDefault="000E0F03">
      <w:pPr>
        <w:pStyle w:val="a0"/>
        <w:rPr>
          <w:rFonts w:hint="cs"/>
          <w:rtl/>
        </w:rPr>
      </w:pPr>
      <w:r>
        <w:rPr>
          <w:rFonts w:hint="cs"/>
          <w:rtl/>
        </w:rPr>
        <w:t>עזמי בשארה.</w:t>
      </w:r>
    </w:p>
    <w:p w14:paraId="04201EF0" w14:textId="77777777" w:rsidR="00000000" w:rsidRDefault="000E0F03">
      <w:pPr>
        <w:pStyle w:val="a0"/>
        <w:rPr>
          <w:rFonts w:hint="cs"/>
          <w:rtl/>
        </w:rPr>
      </w:pPr>
    </w:p>
    <w:p w14:paraId="5F4F8127" w14:textId="77777777" w:rsidR="00000000" w:rsidRDefault="000E0F03">
      <w:pPr>
        <w:pStyle w:val="af0"/>
        <w:rPr>
          <w:rtl/>
        </w:rPr>
      </w:pPr>
      <w:r>
        <w:rPr>
          <w:rFonts w:hint="eastAsia"/>
          <w:rtl/>
        </w:rPr>
        <w:t>עזמי</w:t>
      </w:r>
      <w:r>
        <w:rPr>
          <w:rtl/>
        </w:rPr>
        <w:t xml:space="preserve"> בשארה (בל"ד):</w:t>
      </w:r>
    </w:p>
    <w:p w14:paraId="081A9634" w14:textId="77777777" w:rsidR="00000000" w:rsidRDefault="000E0F03">
      <w:pPr>
        <w:pStyle w:val="a0"/>
        <w:rPr>
          <w:rFonts w:hint="cs"/>
          <w:rtl/>
        </w:rPr>
      </w:pPr>
    </w:p>
    <w:p w14:paraId="7F0104FB" w14:textId="77777777" w:rsidR="00000000" w:rsidRDefault="000E0F03">
      <w:pPr>
        <w:pStyle w:val="a0"/>
        <w:rPr>
          <w:rFonts w:hint="cs"/>
          <w:rtl/>
        </w:rPr>
      </w:pPr>
      <w:r>
        <w:rPr>
          <w:rFonts w:hint="cs"/>
          <w:rtl/>
        </w:rPr>
        <w:t>ועדה.</w:t>
      </w:r>
    </w:p>
    <w:p w14:paraId="652904F2" w14:textId="77777777" w:rsidR="00000000" w:rsidRDefault="000E0F03">
      <w:pPr>
        <w:pStyle w:val="a0"/>
        <w:rPr>
          <w:rFonts w:hint="cs"/>
          <w:rtl/>
        </w:rPr>
      </w:pPr>
    </w:p>
    <w:p w14:paraId="71AFAA2D" w14:textId="77777777" w:rsidR="00000000" w:rsidRDefault="000E0F03">
      <w:pPr>
        <w:pStyle w:val="af1"/>
        <w:rPr>
          <w:rtl/>
        </w:rPr>
      </w:pPr>
      <w:r>
        <w:rPr>
          <w:rFonts w:hint="eastAsia"/>
          <w:rtl/>
        </w:rPr>
        <w:t>היו</w:t>
      </w:r>
      <w:r>
        <w:rPr>
          <w:rtl/>
        </w:rPr>
        <w:t>"ר יולי-יואל אדלשטיין:</w:t>
      </w:r>
    </w:p>
    <w:p w14:paraId="7B20809F" w14:textId="77777777" w:rsidR="00000000" w:rsidRDefault="000E0F03">
      <w:pPr>
        <w:pStyle w:val="a0"/>
        <w:rPr>
          <w:rFonts w:hint="cs"/>
          <w:rtl/>
        </w:rPr>
      </w:pPr>
    </w:p>
    <w:p w14:paraId="28F352C4" w14:textId="77777777" w:rsidR="00000000" w:rsidRDefault="000E0F03">
      <w:pPr>
        <w:pStyle w:val="a0"/>
        <w:rPr>
          <w:rFonts w:hint="cs"/>
          <w:rtl/>
        </w:rPr>
      </w:pPr>
      <w:r>
        <w:rPr>
          <w:rFonts w:hint="cs"/>
          <w:rtl/>
        </w:rPr>
        <w:t xml:space="preserve">יש הסכמה מקיר </w:t>
      </w:r>
      <w:r>
        <w:rPr>
          <w:rFonts w:hint="cs"/>
          <w:rtl/>
        </w:rPr>
        <w:t xml:space="preserve">אל קיר לדיון בוועדה. לעומת זאת, יש כמה חברי כנסת שמבקשים הצעה אחרת. הראשון </w:t>
      </w:r>
      <w:r>
        <w:rPr>
          <w:rtl/>
        </w:rPr>
        <w:t>–</w:t>
      </w:r>
      <w:r>
        <w:rPr>
          <w:rFonts w:hint="cs"/>
          <w:rtl/>
        </w:rPr>
        <w:t xml:space="preserve"> חבר הכנסת טלב אלסאנע, ואחריו </w:t>
      </w:r>
      <w:r>
        <w:rPr>
          <w:rtl/>
        </w:rPr>
        <w:t>–</w:t>
      </w:r>
      <w:r>
        <w:rPr>
          <w:rFonts w:hint="cs"/>
          <w:rtl/>
        </w:rPr>
        <w:t xml:space="preserve"> חבר הכנסת דהאמשה. בבקשה, חבר הכנסת אלסאנע.</w:t>
      </w:r>
    </w:p>
    <w:p w14:paraId="19BAFE8D" w14:textId="77777777" w:rsidR="00000000" w:rsidRDefault="000E0F03">
      <w:pPr>
        <w:pStyle w:val="a0"/>
        <w:rPr>
          <w:rFonts w:hint="cs"/>
          <w:rtl/>
        </w:rPr>
      </w:pPr>
    </w:p>
    <w:p w14:paraId="35C4166E" w14:textId="77777777" w:rsidR="00000000" w:rsidRDefault="000E0F03">
      <w:pPr>
        <w:pStyle w:val="a"/>
        <w:rPr>
          <w:rtl/>
        </w:rPr>
      </w:pPr>
      <w:bookmarkStart w:id="423" w:name="FS000000549T21_07_2004_15_54_24"/>
      <w:bookmarkStart w:id="424" w:name="_Toc87615591"/>
      <w:bookmarkEnd w:id="423"/>
      <w:r>
        <w:rPr>
          <w:rFonts w:hint="eastAsia"/>
          <w:rtl/>
        </w:rPr>
        <w:t>טלב</w:t>
      </w:r>
      <w:r>
        <w:rPr>
          <w:rtl/>
        </w:rPr>
        <w:t xml:space="preserve"> אלסאנע (רע"ם):</w:t>
      </w:r>
      <w:bookmarkEnd w:id="424"/>
    </w:p>
    <w:p w14:paraId="3E9D3E12" w14:textId="77777777" w:rsidR="00000000" w:rsidRDefault="000E0F03">
      <w:pPr>
        <w:pStyle w:val="a0"/>
        <w:rPr>
          <w:rFonts w:hint="cs"/>
          <w:rtl/>
        </w:rPr>
      </w:pPr>
    </w:p>
    <w:p w14:paraId="316316A6" w14:textId="77777777" w:rsidR="00000000" w:rsidRDefault="000E0F03">
      <w:pPr>
        <w:pStyle w:val="a0"/>
        <w:rPr>
          <w:rFonts w:hint="cs"/>
          <w:rtl/>
        </w:rPr>
      </w:pPr>
      <w:r>
        <w:rPr>
          <w:rFonts w:hint="cs"/>
          <w:rtl/>
        </w:rPr>
        <w:t xml:space="preserve">אדוני היושב-ראש, כבוד השר, חברי הכנסת, בתי-ספר טובים קולטים תלמידים, אם אלה בתי-ספר </w:t>
      </w:r>
      <w:r>
        <w:rPr>
          <w:rFonts w:hint="cs"/>
          <w:rtl/>
        </w:rPr>
        <w:t>ערביים אם יהודיים. ולכן בתי-הספר הפרטיים בחיפה קולטים תלמידים מכל רחבי המדינה, ועל-ידי זה חוסכים לקופת המדינה, שאמורה לשאת בנטל של מערכת החינוך. גם בתי-ספר יהודיים כמו בית-הספר "הריאלי" בחיפה, קולט לא רק יהודים, אלא גם ערבים, וערבים לא רק מחיפה, אלא גם מהג</w:t>
      </w:r>
      <w:r>
        <w:rPr>
          <w:rFonts w:hint="cs"/>
          <w:rtl/>
        </w:rPr>
        <w:t>ליל והמשולש. המשיכה הזאת אצל תלמידים לבתי-ספר מעולים, מצטיינים, זאת תופעה שקיימת, והיא מבורכת.</w:t>
      </w:r>
    </w:p>
    <w:p w14:paraId="4168BD8A" w14:textId="77777777" w:rsidR="00000000" w:rsidRDefault="000E0F03">
      <w:pPr>
        <w:pStyle w:val="a0"/>
        <w:rPr>
          <w:rFonts w:hint="cs"/>
          <w:rtl/>
        </w:rPr>
      </w:pPr>
    </w:p>
    <w:p w14:paraId="6A3C2BCD" w14:textId="77777777" w:rsidR="00000000" w:rsidRDefault="000E0F03">
      <w:pPr>
        <w:pStyle w:val="a0"/>
        <w:rPr>
          <w:rFonts w:hint="cs"/>
          <w:rtl/>
        </w:rPr>
      </w:pPr>
      <w:r>
        <w:rPr>
          <w:rFonts w:hint="cs"/>
          <w:rtl/>
        </w:rPr>
        <w:t xml:space="preserve"> בחיפה יש הבעיה שיש בתי-ספר פרטיים, שהם מעולים, ויש בתי-ספר ממלכתיים, שמוזנחים. אין לי שום טענה, לא לראש העיר הקודם, מצנע, ולא לראש העיר הנוכחי, שאני מאוד מעריך</w:t>
      </w:r>
      <w:r>
        <w:rPr>
          <w:rFonts w:hint="cs"/>
          <w:rtl/>
        </w:rPr>
        <w:t>, יונה יהב, אבל צריך להשקיע יותר במערכת החינוך הממלכתית. אינני רואה שהבשורה תבוא מהמלצות ועדת-דברת, שעניינה רק  במבנה של ביטול חטיבות, ביטול מינהלתי. תודה.</w:t>
      </w:r>
    </w:p>
    <w:p w14:paraId="21693B0E" w14:textId="77777777" w:rsidR="00000000" w:rsidRDefault="000E0F03">
      <w:pPr>
        <w:pStyle w:val="a0"/>
        <w:rPr>
          <w:rFonts w:hint="cs"/>
          <w:rtl/>
        </w:rPr>
      </w:pPr>
    </w:p>
    <w:p w14:paraId="5D0B4AEC" w14:textId="77777777" w:rsidR="00000000" w:rsidRDefault="000E0F03">
      <w:pPr>
        <w:pStyle w:val="af1"/>
        <w:rPr>
          <w:rtl/>
        </w:rPr>
      </w:pPr>
      <w:r>
        <w:rPr>
          <w:rtl/>
        </w:rPr>
        <w:t>היו"ר יולי-יואל אדלשטיין:</w:t>
      </w:r>
    </w:p>
    <w:p w14:paraId="15461A7A" w14:textId="77777777" w:rsidR="00000000" w:rsidRDefault="000E0F03">
      <w:pPr>
        <w:pStyle w:val="a0"/>
        <w:rPr>
          <w:rtl/>
        </w:rPr>
      </w:pPr>
    </w:p>
    <w:p w14:paraId="3D726C86" w14:textId="77777777" w:rsidR="00000000" w:rsidRDefault="000E0F03">
      <w:pPr>
        <w:pStyle w:val="a0"/>
        <w:rPr>
          <w:rFonts w:hint="cs"/>
          <w:rtl/>
        </w:rPr>
      </w:pPr>
      <w:r>
        <w:rPr>
          <w:rFonts w:hint="cs"/>
          <w:rtl/>
        </w:rPr>
        <w:t>חבר הכנסת דהאמשה, הסמיך אותך גם לנצל את זמנו? בבקשה, חבר הכנסת דהאמשה.</w:t>
      </w:r>
    </w:p>
    <w:p w14:paraId="69BA1EFA" w14:textId="77777777" w:rsidR="00000000" w:rsidRDefault="000E0F03">
      <w:pPr>
        <w:pStyle w:val="a0"/>
        <w:rPr>
          <w:rFonts w:hint="cs"/>
          <w:rtl/>
        </w:rPr>
      </w:pPr>
    </w:p>
    <w:p w14:paraId="244355E8" w14:textId="77777777" w:rsidR="00000000" w:rsidRDefault="000E0F03">
      <w:pPr>
        <w:pStyle w:val="a"/>
        <w:rPr>
          <w:rtl/>
        </w:rPr>
      </w:pPr>
      <w:bookmarkStart w:id="425" w:name="FS000000550T21_07_2004_15_56_00"/>
      <w:bookmarkStart w:id="426" w:name="_Toc87615592"/>
      <w:bookmarkEnd w:id="425"/>
      <w:r>
        <w:rPr>
          <w:rFonts w:hint="eastAsia"/>
          <w:rtl/>
        </w:rPr>
        <w:t>עבד</w:t>
      </w:r>
      <w:r>
        <w:rPr>
          <w:rtl/>
        </w:rPr>
        <w:t>-אלמאלכ דהאמשה (רע"ם):</w:t>
      </w:r>
      <w:bookmarkEnd w:id="426"/>
    </w:p>
    <w:p w14:paraId="46436D23" w14:textId="77777777" w:rsidR="00000000" w:rsidRDefault="000E0F03">
      <w:pPr>
        <w:pStyle w:val="a0"/>
        <w:rPr>
          <w:rFonts w:hint="cs"/>
          <w:rtl/>
        </w:rPr>
      </w:pPr>
    </w:p>
    <w:p w14:paraId="23BEB8F9" w14:textId="77777777" w:rsidR="00000000" w:rsidRDefault="000E0F03">
      <w:pPr>
        <w:pStyle w:val="a0"/>
        <w:rPr>
          <w:rFonts w:hint="cs"/>
          <w:rtl/>
        </w:rPr>
      </w:pPr>
      <w:r>
        <w:rPr>
          <w:rFonts w:hint="cs"/>
          <w:rtl/>
        </w:rPr>
        <w:t>כבוד היושב-ראש, מכובדי השר, חברי חברי הכנסת, טוב לו לדיון הזה שיתקן שתי טעויות קרדינליות שעשה קצין החינוך האזורי בחיפה. הטעות הראשונה, שהוא אמר שתלמידים ערבים לא ילמדו בבתי-ספר עם תלמידים יהודים. יש כאן הסכמה כללית, אני מבין - גם</w:t>
      </w:r>
      <w:r>
        <w:rPr>
          <w:rFonts w:hint="cs"/>
          <w:rtl/>
        </w:rPr>
        <w:t xml:space="preserve"> השר אמר שאין לשים גבולות כאלה ברגע שתלמידים ירצו ללמוד פה ושם. אגב, זה קיים כל השנים. אני מכיר הרבה תלמידים ערבים שלמדו בבתי-ספר יהודיים, ופחות יהודים שרצו ללמוד אצל ערבים, אבל כפי שגם נאמר, אם יבואו ללמוד, אף אחד לא ימנע את זה.</w:t>
      </w:r>
    </w:p>
    <w:p w14:paraId="66CAF974" w14:textId="77777777" w:rsidR="00000000" w:rsidRDefault="000E0F03">
      <w:pPr>
        <w:pStyle w:val="a0"/>
        <w:rPr>
          <w:rFonts w:hint="cs"/>
          <w:rtl/>
        </w:rPr>
      </w:pPr>
    </w:p>
    <w:p w14:paraId="13D0BE8B" w14:textId="77777777" w:rsidR="00000000" w:rsidRDefault="000E0F03">
      <w:pPr>
        <w:pStyle w:val="a0"/>
        <w:rPr>
          <w:rFonts w:hint="cs"/>
          <w:rtl/>
        </w:rPr>
      </w:pPr>
      <w:r>
        <w:rPr>
          <w:rFonts w:hint="cs"/>
          <w:rtl/>
        </w:rPr>
        <w:t>הטעות השנייה. קצין החינוך</w:t>
      </w:r>
      <w:r>
        <w:rPr>
          <w:rFonts w:hint="cs"/>
          <w:rtl/>
        </w:rPr>
        <w:t xml:space="preserve"> הנכבד היה חייב להכות על חטא, על כך שהחינוך בחיפה, במיוחד אצל האזרחים הערבים, הוא בכי רע, וכך הוא בערים המעורבות, וכך הוא בארץ בכלל. במקום לומר אמירה גזענית וליפול לטעויות גסות כאלה, הוא היה צריך לפשפש בכליו ולבדוק איך אפשר לשפר את רמת החינוך ואיך לאפשר לת</w:t>
      </w:r>
      <w:r>
        <w:rPr>
          <w:rFonts w:hint="cs"/>
          <w:rtl/>
        </w:rPr>
        <w:t>למידים האלה ללמוד בבתי-ספר חינוך טוב וחינוך ראוי לשמו, כמו כל יתר התלמידים בארץ. תודה רבה.</w:t>
      </w:r>
    </w:p>
    <w:p w14:paraId="4A2AA772" w14:textId="77777777" w:rsidR="00000000" w:rsidRDefault="000E0F03">
      <w:pPr>
        <w:pStyle w:val="a0"/>
        <w:rPr>
          <w:rFonts w:hint="cs"/>
          <w:rtl/>
        </w:rPr>
      </w:pPr>
    </w:p>
    <w:p w14:paraId="6166AF28" w14:textId="77777777" w:rsidR="00000000" w:rsidRDefault="000E0F03">
      <w:pPr>
        <w:pStyle w:val="af1"/>
        <w:rPr>
          <w:rtl/>
        </w:rPr>
      </w:pPr>
      <w:r>
        <w:rPr>
          <w:rtl/>
        </w:rPr>
        <w:t>היו"ר יולי-יואל אדלשטיין:</w:t>
      </w:r>
    </w:p>
    <w:p w14:paraId="3B5A7D34" w14:textId="77777777" w:rsidR="00000000" w:rsidRDefault="000E0F03">
      <w:pPr>
        <w:pStyle w:val="a0"/>
        <w:rPr>
          <w:rtl/>
        </w:rPr>
      </w:pPr>
    </w:p>
    <w:p w14:paraId="19820E68" w14:textId="77777777" w:rsidR="00000000" w:rsidRDefault="000E0F03">
      <w:pPr>
        <w:pStyle w:val="a0"/>
        <w:rPr>
          <w:rFonts w:hint="cs"/>
          <w:rtl/>
        </w:rPr>
      </w:pPr>
      <w:r>
        <w:rPr>
          <w:rFonts w:hint="cs"/>
          <w:rtl/>
        </w:rPr>
        <w:t xml:space="preserve">תודה רבה לחבר הכנסת דהאמשה. חבר הכנסת עסאם מח'ול, ואחריו </w:t>
      </w:r>
      <w:r>
        <w:rPr>
          <w:rtl/>
        </w:rPr>
        <w:t>–</w:t>
      </w:r>
      <w:r>
        <w:rPr>
          <w:rFonts w:hint="cs"/>
          <w:rtl/>
        </w:rPr>
        <w:t xml:space="preserve"> חבר הכנסת נסים זאב.</w:t>
      </w:r>
    </w:p>
    <w:p w14:paraId="2D6F6F71" w14:textId="77777777" w:rsidR="00000000" w:rsidRDefault="000E0F03">
      <w:pPr>
        <w:pStyle w:val="a0"/>
        <w:rPr>
          <w:rFonts w:hint="cs"/>
          <w:rtl/>
        </w:rPr>
      </w:pPr>
    </w:p>
    <w:p w14:paraId="27131CB7" w14:textId="77777777" w:rsidR="00000000" w:rsidRDefault="000E0F03">
      <w:pPr>
        <w:pStyle w:val="a"/>
        <w:rPr>
          <w:rtl/>
        </w:rPr>
      </w:pPr>
      <w:bookmarkStart w:id="427" w:name="FS000000542T21_07_2004_15_57_13"/>
      <w:bookmarkStart w:id="428" w:name="_Toc87615593"/>
      <w:bookmarkEnd w:id="427"/>
      <w:r>
        <w:rPr>
          <w:rFonts w:hint="eastAsia"/>
          <w:rtl/>
        </w:rPr>
        <w:t>עסאם</w:t>
      </w:r>
      <w:r>
        <w:rPr>
          <w:rtl/>
        </w:rPr>
        <w:t xml:space="preserve"> מח'ול (חד"ש-תע"ל):</w:t>
      </w:r>
      <w:bookmarkEnd w:id="428"/>
    </w:p>
    <w:p w14:paraId="23416A14" w14:textId="77777777" w:rsidR="00000000" w:rsidRDefault="000E0F03">
      <w:pPr>
        <w:pStyle w:val="a0"/>
        <w:rPr>
          <w:rFonts w:hint="cs"/>
          <w:rtl/>
        </w:rPr>
      </w:pPr>
    </w:p>
    <w:p w14:paraId="1F8F53B0" w14:textId="77777777" w:rsidR="00000000" w:rsidRDefault="000E0F03">
      <w:pPr>
        <w:pStyle w:val="a0"/>
        <w:rPr>
          <w:rFonts w:hint="cs"/>
          <w:rtl/>
        </w:rPr>
      </w:pPr>
      <w:r>
        <w:rPr>
          <w:rFonts w:hint="cs"/>
          <w:rtl/>
        </w:rPr>
        <w:t xml:space="preserve">אדוני היושב-ראש, הדיון הזה נוגע </w:t>
      </w:r>
      <w:r>
        <w:rPr>
          <w:rFonts w:hint="cs"/>
          <w:rtl/>
        </w:rPr>
        <w:t xml:space="preserve">בשתי רמות. רמה אחת היא הרמה העקרונית יותר, שקובעת שיש זכות גם לתלמידים הערבים בחיפה ולהורים לבחור ללמד את בניהם ובנותיהם בבתי-הספר הטובים יותר והקרובים יותר למקום מגוריהם, גם אם יש קביעה אחרת, היסטורית, בחיפה. </w:t>
      </w:r>
    </w:p>
    <w:p w14:paraId="588A5948" w14:textId="77777777" w:rsidR="00000000" w:rsidRDefault="000E0F03">
      <w:pPr>
        <w:pStyle w:val="a0"/>
        <w:rPr>
          <w:rFonts w:hint="cs"/>
          <w:rtl/>
        </w:rPr>
      </w:pPr>
    </w:p>
    <w:p w14:paraId="4E9010E6" w14:textId="77777777" w:rsidR="00000000" w:rsidRDefault="000E0F03">
      <w:pPr>
        <w:pStyle w:val="a0"/>
        <w:rPr>
          <w:rFonts w:hint="cs"/>
          <w:rtl/>
        </w:rPr>
      </w:pPr>
      <w:r>
        <w:rPr>
          <w:rFonts w:hint="cs"/>
          <w:rtl/>
        </w:rPr>
        <w:t>הרמה השנייה שהדיון הזה מעלה, והיא בעיה אקוטי</w:t>
      </w:r>
      <w:r>
        <w:rPr>
          <w:rFonts w:hint="cs"/>
          <w:rtl/>
        </w:rPr>
        <w:t>ת, שקמו ועדי הורים וקמו הורים ושואלים: מה חסר בבתי-הספר הערביים הרשמיים בחיפה? וחסרים דברים בסיסיים, שקיימים בבתי-ספר אחרים בעיר, כמו מדור חינוך מיוחד, שאין בשום בית-ספר ערבי, כמו בתי-ספר או כיתות טיפוליות וכן הלאה. כאשר מדובר בילדים בעלי צרכים מיוחדים, הם</w:t>
      </w:r>
      <w:r>
        <w:rPr>
          <w:rFonts w:hint="cs"/>
          <w:rtl/>
        </w:rPr>
        <w:t xml:space="preserve"> נזרקים אל הכיתות הרגילות, והם הופכים להיות עול על מערכת החינוך כולה, במקום שיקבלו את החום והטיפול הייחודי. </w:t>
      </w:r>
    </w:p>
    <w:p w14:paraId="07E5170F" w14:textId="77777777" w:rsidR="00000000" w:rsidRDefault="000E0F03">
      <w:pPr>
        <w:pStyle w:val="a0"/>
        <w:rPr>
          <w:rFonts w:hint="cs"/>
          <w:rtl/>
        </w:rPr>
      </w:pPr>
    </w:p>
    <w:p w14:paraId="7AB24335" w14:textId="77777777" w:rsidR="00000000" w:rsidRDefault="000E0F03">
      <w:pPr>
        <w:pStyle w:val="a0"/>
        <w:rPr>
          <w:rFonts w:hint="cs"/>
          <w:rtl/>
        </w:rPr>
      </w:pPr>
      <w:r>
        <w:rPr>
          <w:rFonts w:hint="cs"/>
          <w:rtl/>
        </w:rPr>
        <w:t>אני חושב שהדיון הזה חייב לגעת גם בטיפול, איך אפשר לספק לבתי-הספר הערביים את התשובות האלה. תודה.</w:t>
      </w:r>
    </w:p>
    <w:p w14:paraId="23C94144" w14:textId="77777777" w:rsidR="00000000" w:rsidRDefault="000E0F03">
      <w:pPr>
        <w:pStyle w:val="a0"/>
        <w:rPr>
          <w:rFonts w:hint="cs"/>
          <w:rtl/>
        </w:rPr>
      </w:pPr>
    </w:p>
    <w:p w14:paraId="7AD98EAA" w14:textId="77777777" w:rsidR="00000000" w:rsidRDefault="000E0F03">
      <w:pPr>
        <w:pStyle w:val="af1"/>
        <w:rPr>
          <w:rtl/>
        </w:rPr>
      </w:pPr>
      <w:r>
        <w:rPr>
          <w:rtl/>
        </w:rPr>
        <w:t>היו"ר יולי-יואל אדלשטיין:</w:t>
      </w:r>
    </w:p>
    <w:p w14:paraId="0742FC1C" w14:textId="77777777" w:rsidR="00000000" w:rsidRDefault="000E0F03">
      <w:pPr>
        <w:pStyle w:val="a0"/>
        <w:rPr>
          <w:rtl/>
        </w:rPr>
      </w:pPr>
    </w:p>
    <w:p w14:paraId="2FCE6476" w14:textId="77777777" w:rsidR="00000000" w:rsidRDefault="000E0F03">
      <w:pPr>
        <w:pStyle w:val="a0"/>
        <w:rPr>
          <w:rFonts w:hint="cs"/>
          <w:rtl/>
        </w:rPr>
      </w:pPr>
      <w:r>
        <w:rPr>
          <w:rFonts w:hint="cs"/>
          <w:rtl/>
        </w:rPr>
        <w:t>תודה רבה לחבר הכנסת מח</w:t>
      </w:r>
      <w:r>
        <w:rPr>
          <w:rFonts w:hint="cs"/>
          <w:rtl/>
        </w:rPr>
        <w:t>'ול. חבר הכנסת נסים זאב - האחרון בבעלי ההצעה האחרת.</w:t>
      </w:r>
    </w:p>
    <w:p w14:paraId="1BF0D5BE" w14:textId="77777777" w:rsidR="00000000" w:rsidRDefault="000E0F03">
      <w:pPr>
        <w:pStyle w:val="a0"/>
        <w:rPr>
          <w:rFonts w:hint="cs"/>
          <w:rtl/>
        </w:rPr>
      </w:pPr>
    </w:p>
    <w:p w14:paraId="01448975" w14:textId="77777777" w:rsidR="00000000" w:rsidRDefault="000E0F03">
      <w:pPr>
        <w:pStyle w:val="a"/>
        <w:rPr>
          <w:rtl/>
        </w:rPr>
      </w:pPr>
      <w:bookmarkStart w:id="429" w:name="FS000000490T21_07_2004_15_58_45"/>
      <w:bookmarkStart w:id="430" w:name="_Toc87615594"/>
      <w:bookmarkEnd w:id="429"/>
      <w:r>
        <w:rPr>
          <w:rFonts w:hint="eastAsia"/>
          <w:rtl/>
        </w:rPr>
        <w:t>נסים</w:t>
      </w:r>
      <w:r>
        <w:rPr>
          <w:rtl/>
        </w:rPr>
        <w:t xml:space="preserve"> זאב (ש"ס):</w:t>
      </w:r>
      <w:bookmarkEnd w:id="430"/>
    </w:p>
    <w:p w14:paraId="3D5A0028" w14:textId="77777777" w:rsidR="00000000" w:rsidRDefault="000E0F03">
      <w:pPr>
        <w:pStyle w:val="a0"/>
        <w:rPr>
          <w:rFonts w:hint="cs"/>
          <w:rtl/>
        </w:rPr>
      </w:pPr>
    </w:p>
    <w:p w14:paraId="40C4D048" w14:textId="77777777" w:rsidR="00000000" w:rsidRDefault="000E0F03">
      <w:pPr>
        <w:pStyle w:val="a0"/>
        <w:rPr>
          <w:rFonts w:hint="cs"/>
          <w:rtl/>
        </w:rPr>
      </w:pPr>
      <w:r>
        <w:rPr>
          <w:rFonts w:hint="cs"/>
          <w:rtl/>
        </w:rPr>
        <w:t>אדוני היושב-ראש, צריך לומר את האמת, יש בעיה לאב ששולח את בתו לבית-הספר ומוצא מחר שבתו הולכת עם ערבי, במסגרת בית-הספר.</w:t>
      </w:r>
    </w:p>
    <w:p w14:paraId="59771F9D" w14:textId="77777777" w:rsidR="00000000" w:rsidRDefault="000E0F03">
      <w:pPr>
        <w:pStyle w:val="a0"/>
        <w:rPr>
          <w:rFonts w:hint="cs"/>
          <w:rtl/>
        </w:rPr>
      </w:pPr>
    </w:p>
    <w:p w14:paraId="4A04B27C" w14:textId="77777777" w:rsidR="00000000" w:rsidRDefault="000E0F03">
      <w:pPr>
        <w:pStyle w:val="af0"/>
        <w:rPr>
          <w:rtl/>
        </w:rPr>
      </w:pPr>
      <w:r>
        <w:rPr>
          <w:rFonts w:hint="eastAsia"/>
          <w:rtl/>
        </w:rPr>
        <w:t>רומן</w:t>
      </w:r>
      <w:r>
        <w:rPr>
          <w:rtl/>
        </w:rPr>
        <w:t xml:space="preserve"> ברונפמן (יחד):</w:t>
      </w:r>
    </w:p>
    <w:p w14:paraId="314020D4" w14:textId="77777777" w:rsidR="00000000" w:rsidRDefault="000E0F03">
      <w:pPr>
        <w:pStyle w:val="a0"/>
        <w:rPr>
          <w:rFonts w:hint="cs"/>
          <w:rtl/>
        </w:rPr>
      </w:pPr>
    </w:p>
    <w:p w14:paraId="0438406F" w14:textId="77777777" w:rsidR="00000000" w:rsidRDefault="000E0F03">
      <w:pPr>
        <w:pStyle w:val="a0"/>
        <w:rPr>
          <w:rFonts w:hint="cs"/>
          <w:rtl/>
        </w:rPr>
      </w:pPr>
      <w:r>
        <w:rPr>
          <w:rFonts w:hint="cs"/>
          <w:rtl/>
        </w:rPr>
        <w:t>יש גם סכנה למי שיוצא עם חרדי, אדוני.</w:t>
      </w:r>
    </w:p>
    <w:p w14:paraId="7D0C8683" w14:textId="77777777" w:rsidR="00000000" w:rsidRDefault="000E0F03">
      <w:pPr>
        <w:pStyle w:val="a0"/>
        <w:rPr>
          <w:rFonts w:hint="cs"/>
          <w:rtl/>
        </w:rPr>
      </w:pPr>
    </w:p>
    <w:p w14:paraId="64914586" w14:textId="77777777" w:rsidR="00000000" w:rsidRDefault="000E0F03">
      <w:pPr>
        <w:pStyle w:val="-"/>
        <w:rPr>
          <w:rtl/>
        </w:rPr>
      </w:pPr>
      <w:bookmarkStart w:id="431" w:name="FS000000490T21_07_2004_16_35_31"/>
      <w:bookmarkStart w:id="432" w:name="FS000000490T21_07_2004_16_35_34C"/>
      <w:bookmarkEnd w:id="431"/>
      <w:r>
        <w:rPr>
          <w:rFonts w:hint="eastAsia"/>
          <w:rtl/>
        </w:rPr>
        <w:t>נסים</w:t>
      </w:r>
      <w:r>
        <w:rPr>
          <w:rtl/>
        </w:rPr>
        <w:t xml:space="preserve"> זאב</w:t>
      </w:r>
      <w:r>
        <w:rPr>
          <w:rtl/>
        </w:rPr>
        <w:t xml:space="preserve"> (ש"ס):</w:t>
      </w:r>
    </w:p>
    <w:p w14:paraId="34252249" w14:textId="77777777" w:rsidR="00000000" w:rsidRDefault="000E0F03">
      <w:pPr>
        <w:pStyle w:val="a0"/>
        <w:rPr>
          <w:rtl/>
        </w:rPr>
      </w:pPr>
    </w:p>
    <w:p w14:paraId="0FA126FC" w14:textId="77777777" w:rsidR="00000000" w:rsidRDefault="000E0F03">
      <w:pPr>
        <w:pStyle w:val="a0"/>
        <w:rPr>
          <w:rFonts w:hint="cs"/>
          <w:rtl/>
        </w:rPr>
      </w:pPr>
      <w:r>
        <w:rPr>
          <w:rFonts w:hint="cs"/>
          <w:rtl/>
        </w:rPr>
        <w:t>צריך לומר שבעיית ההתבוללות קיימת.</w:t>
      </w:r>
    </w:p>
    <w:bookmarkEnd w:id="432"/>
    <w:p w14:paraId="34614A91" w14:textId="77777777" w:rsidR="00000000" w:rsidRDefault="000E0F03">
      <w:pPr>
        <w:pStyle w:val="a0"/>
        <w:rPr>
          <w:rFonts w:hint="cs"/>
          <w:rtl/>
        </w:rPr>
      </w:pPr>
    </w:p>
    <w:p w14:paraId="13767F49" w14:textId="77777777" w:rsidR="00000000" w:rsidRDefault="000E0F03">
      <w:pPr>
        <w:pStyle w:val="af0"/>
        <w:rPr>
          <w:rtl/>
        </w:rPr>
      </w:pPr>
      <w:r>
        <w:rPr>
          <w:rFonts w:hint="eastAsia"/>
          <w:rtl/>
        </w:rPr>
        <w:t>מוחמד</w:t>
      </w:r>
      <w:r>
        <w:rPr>
          <w:rtl/>
        </w:rPr>
        <w:t xml:space="preserve"> ברכה (חד"ש-תע"ל):</w:t>
      </w:r>
    </w:p>
    <w:p w14:paraId="43FDC87E" w14:textId="77777777" w:rsidR="00000000" w:rsidRDefault="000E0F03">
      <w:pPr>
        <w:pStyle w:val="a0"/>
        <w:rPr>
          <w:rFonts w:hint="cs"/>
          <w:rtl/>
        </w:rPr>
      </w:pPr>
    </w:p>
    <w:p w14:paraId="7A0173B8" w14:textId="77777777" w:rsidR="00000000" w:rsidRDefault="000E0F03">
      <w:pPr>
        <w:pStyle w:val="a0"/>
        <w:rPr>
          <w:rFonts w:hint="cs"/>
          <w:rtl/>
        </w:rPr>
      </w:pPr>
      <w:r>
        <w:rPr>
          <w:rFonts w:hint="cs"/>
          <w:rtl/>
        </w:rPr>
        <w:t>מה הקסם של ערבי?</w:t>
      </w:r>
    </w:p>
    <w:p w14:paraId="24C153E7" w14:textId="77777777" w:rsidR="00000000" w:rsidRDefault="000E0F03">
      <w:pPr>
        <w:pStyle w:val="a0"/>
        <w:rPr>
          <w:rFonts w:hint="cs"/>
          <w:rtl/>
        </w:rPr>
      </w:pPr>
    </w:p>
    <w:p w14:paraId="27BC9AB6" w14:textId="77777777" w:rsidR="00000000" w:rsidRDefault="000E0F03">
      <w:pPr>
        <w:pStyle w:val="-"/>
        <w:rPr>
          <w:rtl/>
        </w:rPr>
      </w:pPr>
      <w:bookmarkStart w:id="433" w:name="FS000000490T21_07_2004_15_59_22C"/>
      <w:bookmarkEnd w:id="433"/>
      <w:r>
        <w:rPr>
          <w:rtl/>
        </w:rPr>
        <w:t>נסים זאב (ש"ס):</w:t>
      </w:r>
    </w:p>
    <w:p w14:paraId="09881123" w14:textId="77777777" w:rsidR="00000000" w:rsidRDefault="000E0F03">
      <w:pPr>
        <w:pStyle w:val="a0"/>
        <w:rPr>
          <w:rtl/>
        </w:rPr>
      </w:pPr>
    </w:p>
    <w:p w14:paraId="44061719" w14:textId="77777777" w:rsidR="00000000" w:rsidRDefault="000E0F03">
      <w:pPr>
        <w:pStyle w:val="a0"/>
        <w:rPr>
          <w:rFonts w:hint="cs"/>
          <w:rtl/>
        </w:rPr>
      </w:pPr>
      <w:r>
        <w:rPr>
          <w:rFonts w:hint="cs"/>
          <w:rtl/>
        </w:rPr>
        <w:t>מותר לכם לשמוע את האמת. גם בין יהודים חילונים אדם לא רוצה לראות שבנו הולך - - -</w:t>
      </w:r>
    </w:p>
    <w:p w14:paraId="38B0FA71" w14:textId="77777777" w:rsidR="00000000" w:rsidRDefault="000E0F03">
      <w:pPr>
        <w:pStyle w:val="a0"/>
        <w:rPr>
          <w:rFonts w:hint="cs"/>
          <w:rtl/>
        </w:rPr>
      </w:pPr>
    </w:p>
    <w:p w14:paraId="78848B27" w14:textId="77777777" w:rsidR="00000000" w:rsidRDefault="000E0F03">
      <w:pPr>
        <w:pStyle w:val="af0"/>
        <w:rPr>
          <w:rtl/>
        </w:rPr>
      </w:pPr>
      <w:r>
        <w:rPr>
          <w:rFonts w:hint="eastAsia"/>
          <w:rtl/>
        </w:rPr>
        <w:t>רוני</w:t>
      </w:r>
      <w:r>
        <w:rPr>
          <w:rtl/>
        </w:rPr>
        <w:t xml:space="preserve"> בר-און (הליכוד):</w:t>
      </w:r>
    </w:p>
    <w:p w14:paraId="0FDB49A9" w14:textId="77777777" w:rsidR="00000000" w:rsidRDefault="000E0F03">
      <w:pPr>
        <w:pStyle w:val="a0"/>
        <w:rPr>
          <w:rFonts w:hint="cs"/>
          <w:rtl/>
        </w:rPr>
      </w:pPr>
    </w:p>
    <w:p w14:paraId="6AA5A0D9" w14:textId="77777777" w:rsidR="00000000" w:rsidRDefault="000E0F03">
      <w:pPr>
        <w:pStyle w:val="a0"/>
        <w:rPr>
          <w:rFonts w:hint="cs"/>
          <w:rtl/>
        </w:rPr>
      </w:pPr>
      <w:r>
        <w:rPr>
          <w:rFonts w:hint="cs"/>
          <w:rtl/>
        </w:rPr>
        <w:t>כשיהודייה הולכת עם ערבי זה לא - - -</w:t>
      </w:r>
    </w:p>
    <w:p w14:paraId="6F189778" w14:textId="77777777" w:rsidR="00000000" w:rsidRDefault="000E0F03">
      <w:pPr>
        <w:pStyle w:val="a0"/>
        <w:rPr>
          <w:rFonts w:hint="cs"/>
          <w:rtl/>
        </w:rPr>
      </w:pPr>
    </w:p>
    <w:p w14:paraId="1D77D35A" w14:textId="77777777" w:rsidR="00000000" w:rsidRDefault="000E0F03">
      <w:pPr>
        <w:pStyle w:val="-"/>
        <w:rPr>
          <w:rtl/>
        </w:rPr>
      </w:pPr>
      <w:bookmarkStart w:id="434" w:name="FS000000490T21_07_2004_15_59_41C"/>
      <w:bookmarkEnd w:id="434"/>
      <w:r>
        <w:rPr>
          <w:rtl/>
        </w:rPr>
        <w:t>נסים זאב (ש</w:t>
      </w:r>
      <w:r>
        <w:rPr>
          <w:rtl/>
        </w:rPr>
        <w:t>"ס):</w:t>
      </w:r>
    </w:p>
    <w:p w14:paraId="18F3E7CF" w14:textId="77777777" w:rsidR="00000000" w:rsidRDefault="000E0F03">
      <w:pPr>
        <w:pStyle w:val="a0"/>
        <w:rPr>
          <w:rtl/>
        </w:rPr>
      </w:pPr>
    </w:p>
    <w:p w14:paraId="6010A7F2" w14:textId="77777777" w:rsidR="00000000" w:rsidRDefault="000E0F03">
      <w:pPr>
        <w:pStyle w:val="a0"/>
        <w:rPr>
          <w:rFonts w:hint="cs"/>
          <w:rtl/>
        </w:rPr>
      </w:pPr>
      <w:r>
        <w:rPr>
          <w:rFonts w:hint="cs"/>
          <w:rtl/>
        </w:rPr>
        <w:t xml:space="preserve">יהודייה הולכת עם ערבי. לכם מותר. לכם אין בעיה. מוחמד התיר לכם שהבחורים ייקחו את בנות ישראל. אין לכם בעיה עם זה. הבעיה היא שלנו, לא שלכם. </w:t>
      </w:r>
    </w:p>
    <w:p w14:paraId="7A07CE25" w14:textId="77777777" w:rsidR="00000000" w:rsidRDefault="000E0F03">
      <w:pPr>
        <w:pStyle w:val="a0"/>
        <w:rPr>
          <w:rFonts w:hint="cs"/>
          <w:rtl/>
        </w:rPr>
      </w:pPr>
    </w:p>
    <w:p w14:paraId="187C5C7A" w14:textId="77777777" w:rsidR="00000000" w:rsidRDefault="000E0F03">
      <w:pPr>
        <w:pStyle w:val="a0"/>
        <w:rPr>
          <w:rFonts w:hint="cs"/>
          <w:rtl/>
        </w:rPr>
      </w:pPr>
      <w:r>
        <w:rPr>
          <w:rFonts w:hint="cs"/>
          <w:rtl/>
        </w:rPr>
        <w:t>אני רוצה לומר לך, אדוני היושב-ראש, בלי כחל ושרק, הבעיה הזאת קיימת בשכונת פסגת-זאב בירושלים, היא קיימת בשכונת נו</w:t>
      </w:r>
      <w:r>
        <w:rPr>
          <w:rFonts w:hint="cs"/>
          <w:rtl/>
        </w:rPr>
        <w:t xml:space="preserve">וה-יעקב בירושלים, זה קיים בלוד, זה קיים ברמלה. </w:t>
      </w:r>
    </w:p>
    <w:p w14:paraId="75F471AF" w14:textId="77777777" w:rsidR="00000000" w:rsidRDefault="000E0F03">
      <w:pPr>
        <w:pStyle w:val="a0"/>
        <w:rPr>
          <w:rFonts w:hint="cs"/>
          <w:rtl/>
        </w:rPr>
      </w:pPr>
    </w:p>
    <w:p w14:paraId="3DBA3DB6" w14:textId="77777777" w:rsidR="00000000" w:rsidRDefault="000E0F03">
      <w:pPr>
        <w:pStyle w:val="a0"/>
        <w:rPr>
          <w:rFonts w:hint="cs"/>
          <w:rtl/>
        </w:rPr>
      </w:pPr>
      <w:r>
        <w:rPr>
          <w:rFonts w:hint="cs"/>
          <w:rtl/>
        </w:rPr>
        <w:t xml:space="preserve">אני לא אוהב את ההצטעצעות הזאת, לומר שיש בתי-ספר כאלה ואחרים. צריך לומר ברחל בתך הקטנה, שערבים צריכים למצוא לעצמם את המסגרות הנכונות. </w:t>
      </w:r>
    </w:p>
    <w:p w14:paraId="2CDE41C4" w14:textId="77777777" w:rsidR="00000000" w:rsidRDefault="000E0F03">
      <w:pPr>
        <w:pStyle w:val="a0"/>
        <w:rPr>
          <w:rFonts w:hint="cs"/>
          <w:rtl/>
        </w:rPr>
      </w:pPr>
    </w:p>
    <w:p w14:paraId="658DBD17" w14:textId="77777777" w:rsidR="00000000" w:rsidRDefault="000E0F03">
      <w:pPr>
        <w:pStyle w:val="a0"/>
        <w:rPr>
          <w:rFonts w:hint="cs"/>
          <w:rtl/>
        </w:rPr>
      </w:pPr>
      <w:r>
        <w:rPr>
          <w:rFonts w:hint="cs"/>
          <w:rtl/>
        </w:rPr>
        <w:t>אני מתפלא דווקא על חבר הכנסת דהאמשה, שהוא אדם דתי, והוא מבין את המשמעויו</w:t>
      </w:r>
      <w:r>
        <w:rPr>
          <w:rFonts w:hint="cs"/>
          <w:rtl/>
        </w:rPr>
        <w:t>ת האלה. הוא היה צריך הראשון לומר: אני רוצה בתי-ספר ערביים נטו.</w:t>
      </w:r>
    </w:p>
    <w:p w14:paraId="099C00BD" w14:textId="77777777" w:rsidR="00000000" w:rsidRDefault="000E0F03">
      <w:pPr>
        <w:pStyle w:val="a0"/>
        <w:rPr>
          <w:rFonts w:hint="cs"/>
          <w:rtl/>
        </w:rPr>
      </w:pPr>
    </w:p>
    <w:p w14:paraId="40D4FCEC" w14:textId="77777777" w:rsidR="00000000" w:rsidRDefault="000E0F03">
      <w:pPr>
        <w:pStyle w:val="af1"/>
        <w:rPr>
          <w:rtl/>
        </w:rPr>
      </w:pPr>
      <w:r>
        <w:rPr>
          <w:rtl/>
        </w:rPr>
        <w:t>היו"ר יולי-יואל אדלשטיין:</w:t>
      </w:r>
    </w:p>
    <w:p w14:paraId="45F7AE4B" w14:textId="77777777" w:rsidR="00000000" w:rsidRDefault="000E0F03">
      <w:pPr>
        <w:pStyle w:val="a0"/>
        <w:rPr>
          <w:rtl/>
        </w:rPr>
      </w:pPr>
    </w:p>
    <w:p w14:paraId="49E654CD" w14:textId="77777777" w:rsidR="00000000" w:rsidRDefault="000E0F03">
      <w:pPr>
        <w:pStyle w:val="a0"/>
        <w:rPr>
          <w:rFonts w:hint="cs"/>
          <w:rtl/>
        </w:rPr>
      </w:pPr>
      <w:r>
        <w:rPr>
          <w:rFonts w:hint="cs"/>
          <w:rtl/>
        </w:rPr>
        <w:t xml:space="preserve">תודה לחבר הכנסת נסים זאב. </w:t>
      </w:r>
    </w:p>
    <w:p w14:paraId="24502958" w14:textId="77777777" w:rsidR="00000000" w:rsidRDefault="000E0F03">
      <w:pPr>
        <w:pStyle w:val="a0"/>
        <w:rPr>
          <w:rFonts w:hint="cs"/>
          <w:rtl/>
        </w:rPr>
      </w:pPr>
    </w:p>
    <w:p w14:paraId="324EEBE3" w14:textId="77777777" w:rsidR="00000000" w:rsidRDefault="000E0F03">
      <w:pPr>
        <w:pStyle w:val="af0"/>
        <w:rPr>
          <w:rtl/>
        </w:rPr>
      </w:pPr>
      <w:r>
        <w:rPr>
          <w:rFonts w:hint="eastAsia"/>
          <w:rtl/>
        </w:rPr>
        <w:t>מוחמד</w:t>
      </w:r>
      <w:r>
        <w:rPr>
          <w:rtl/>
        </w:rPr>
        <w:t xml:space="preserve"> ברכה (חד"ש-תע"ל):</w:t>
      </w:r>
    </w:p>
    <w:p w14:paraId="18BC31EB" w14:textId="77777777" w:rsidR="00000000" w:rsidRDefault="000E0F03">
      <w:pPr>
        <w:pStyle w:val="a0"/>
        <w:rPr>
          <w:rFonts w:hint="cs"/>
          <w:rtl/>
        </w:rPr>
      </w:pPr>
    </w:p>
    <w:p w14:paraId="06D3BEAB" w14:textId="77777777" w:rsidR="00000000" w:rsidRDefault="000E0F03">
      <w:pPr>
        <w:pStyle w:val="a0"/>
        <w:rPr>
          <w:rFonts w:hint="cs"/>
          <w:rtl/>
        </w:rPr>
      </w:pPr>
      <w:r>
        <w:rPr>
          <w:rFonts w:hint="cs"/>
          <w:rtl/>
        </w:rPr>
        <w:t>אדוני היושב-ראש, נדמה לי שאף אחד לא ייקח מנסים זאב את תרומתו לכך שהוא הפך את הגזענות לבדיחה.</w:t>
      </w:r>
    </w:p>
    <w:p w14:paraId="044665BD" w14:textId="77777777" w:rsidR="00000000" w:rsidRDefault="000E0F03">
      <w:pPr>
        <w:pStyle w:val="a0"/>
        <w:rPr>
          <w:rFonts w:hint="cs"/>
          <w:rtl/>
        </w:rPr>
      </w:pPr>
    </w:p>
    <w:p w14:paraId="1BB9BF4E" w14:textId="77777777" w:rsidR="00000000" w:rsidRDefault="000E0F03">
      <w:pPr>
        <w:pStyle w:val="af0"/>
        <w:rPr>
          <w:rtl/>
        </w:rPr>
      </w:pPr>
      <w:r>
        <w:rPr>
          <w:rFonts w:hint="eastAsia"/>
          <w:rtl/>
        </w:rPr>
        <w:t>רוני</w:t>
      </w:r>
      <w:r>
        <w:rPr>
          <w:rtl/>
        </w:rPr>
        <w:t xml:space="preserve"> בר-און (הליכו</w:t>
      </w:r>
      <w:r>
        <w:rPr>
          <w:rtl/>
        </w:rPr>
        <w:t>ד):</w:t>
      </w:r>
    </w:p>
    <w:p w14:paraId="3FECDD4A" w14:textId="77777777" w:rsidR="00000000" w:rsidRDefault="000E0F03">
      <w:pPr>
        <w:pStyle w:val="a0"/>
        <w:rPr>
          <w:rFonts w:hint="cs"/>
          <w:rtl/>
        </w:rPr>
      </w:pPr>
    </w:p>
    <w:p w14:paraId="7CF2446F" w14:textId="77777777" w:rsidR="00000000" w:rsidRDefault="000E0F03">
      <w:pPr>
        <w:pStyle w:val="a0"/>
        <w:rPr>
          <w:rFonts w:hint="cs"/>
          <w:rtl/>
        </w:rPr>
      </w:pPr>
      <w:r>
        <w:rPr>
          <w:rFonts w:hint="cs"/>
          <w:rtl/>
        </w:rPr>
        <w:t>לדו-קיום.</w:t>
      </w:r>
    </w:p>
    <w:p w14:paraId="75384D62" w14:textId="77777777" w:rsidR="00000000" w:rsidRDefault="000E0F03">
      <w:pPr>
        <w:pStyle w:val="a0"/>
        <w:rPr>
          <w:rFonts w:hint="cs"/>
          <w:rtl/>
        </w:rPr>
      </w:pPr>
    </w:p>
    <w:p w14:paraId="0BFD9A92" w14:textId="77777777" w:rsidR="00000000" w:rsidRDefault="000E0F03">
      <w:pPr>
        <w:pStyle w:val="af0"/>
        <w:rPr>
          <w:rtl/>
        </w:rPr>
      </w:pPr>
      <w:r>
        <w:rPr>
          <w:rFonts w:hint="eastAsia"/>
          <w:rtl/>
        </w:rPr>
        <w:t>עזמי</w:t>
      </w:r>
      <w:r>
        <w:rPr>
          <w:rtl/>
        </w:rPr>
        <w:t xml:space="preserve"> בשארה (בל"ד):</w:t>
      </w:r>
    </w:p>
    <w:p w14:paraId="1B1F9128" w14:textId="77777777" w:rsidR="00000000" w:rsidRDefault="000E0F03">
      <w:pPr>
        <w:pStyle w:val="a0"/>
        <w:rPr>
          <w:rFonts w:hint="cs"/>
          <w:rtl/>
        </w:rPr>
      </w:pPr>
    </w:p>
    <w:p w14:paraId="25107543" w14:textId="77777777" w:rsidR="00000000" w:rsidRDefault="000E0F03">
      <w:pPr>
        <w:pStyle w:val="a0"/>
        <w:rPr>
          <w:rFonts w:hint="cs"/>
          <w:rtl/>
        </w:rPr>
      </w:pPr>
      <w:r>
        <w:rPr>
          <w:rFonts w:hint="cs"/>
          <w:rtl/>
        </w:rPr>
        <w:t>הוא אוריגינלי.</w:t>
      </w:r>
    </w:p>
    <w:p w14:paraId="036F5AFE" w14:textId="77777777" w:rsidR="00000000" w:rsidRDefault="000E0F03">
      <w:pPr>
        <w:pStyle w:val="a0"/>
        <w:rPr>
          <w:rFonts w:hint="cs"/>
          <w:rtl/>
        </w:rPr>
      </w:pPr>
    </w:p>
    <w:p w14:paraId="620278F8" w14:textId="77777777" w:rsidR="00000000" w:rsidRDefault="000E0F03">
      <w:pPr>
        <w:pStyle w:val="af1"/>
        <w:rPr>
          <w:rtl/>
        </w:rPr>
      </w:pPr>
      <w:r>
        <w:rPr>
          <w:rFonts w:hint="eastAsia"/>
          <w:rtl/>
        </w:rPr>
        <w:t>היו</w:t>
      </w:r>
      <w:r>
        <w:rPr>
          <w:rtl/>
        </w:rPr>
        <w:t>"ר יולי-יואל אדלשטיין:</w:t>
      </w:r>
    </w:p>
    <w:p w14:paraId="13E7B2DD" w14:textId="77777777" w:rsidR="00000000" w:rsidRDefault="000E0F03">
      <w:pPr>
        <w:pStyle w:val="a0"/>
        <w:rPr>
          <w:rFonts w:hint="cs"/>
          <w:rtl/>
        </w:rPr>
      </w:pPr>
    </w:p>
    <w:p w14:paraId="3AC589EC" w14:textId="77777777" w:rsidR="00000000" w:rsidRDefault="000E0F03">
      <w:pPr>
        <w:pStyle w:val="a0"/>
        <w:rPr>
          <w:rFonts w:hint="cs"/>
          <w:rtl/>
        </w:rPr>
      </w:pPr>
      <w:r>
        <w:rPr>
          <w:rFonts w:hint="cs"/>
          <w:rtl/>
        </w:rPr>
        <w:t>חברי הכנסת, נעבור להצבעה. הנושא הוא: תלמידים ערבים בבתי-ספר יהודיים בחיפה.</w:t>
      </w:r>
    </w:p>
    <w:p w14:paraId="47490112" w14:textId="77777777" w:rsidR="00000000" w:rsidRDefault="000E0F03">
      <w:pPr>
        <w:pStyle w:val="ab"/>
        <w:bidi/>
        <w:rPr>
          <w:rFonts w:hint="cs"/>
          <w:rtl/>
        </w:rPr>
      </w:pPr>
    </w:p>
    <w:p w14:paraId="56BADD50" w14:textId="77777777" w:rsidR="00000000" w:rsidRDefault="000E0F03">
      <w:pPr>
        <w:pStyle w:val="ab"/>
        <w:bidi/>
        <w:rPr>
          <w:rFonts w:hint="cs"/>
          <w:rtl/>
        </w:rPr>
      </w:pPr>
      <w:r>
        <w:rPr>
          <w:rFonts w:hint="cs"/>
          <w:rtl/>
        </w:rPr>
        <w:t>הצבעה מס' 13</w:t>
      </w:r>
    </w:p>
    <w:p w14:paraId="59C934BB" w14:textId="77777777" w:rsidR="00000000" w:rsidRDefault="000E0F03">
      <w:pPr>
        <w:pStyle w:val="a0"/>
        <w:rPr>
          <w:rFonts w:hint="cs"/>
          <w:rtl/>
        </w:rPr>
      </w:pPr>
    </w:p>
    <w:p w14:paraId="16F8CEA4" w14:textId="77777777" w:rsidR="00000000" w:rsidRDefault="000E0F03">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621C21D9" w14:textId="77777777" w:rsidR="00000000" w:rsidRDefault="000E0F0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C4B6B7B" w14:textId="77777777" w:rsidR="00000000" w:rsidRDefault="000E0F03">
      <w:pPr>
        <w:pStyle w:val="ac"/>
        <w:bidi/>
        <w:rPr>
          <w:rFonts w:hint="cs"/>
          <w:rtl/>
        </w:rPr>
      </w:pPr>
      <w:r>
        <w:rPr>
          <w:rFonts w:hint="cs"/>
          <w:rtl/>
        </w:rPr>
        <w:t>נמנע</w:t>
      </w:r>
      <w:r>
        <w:rPr>
          <w:rFonts w:hint="cs"/>
          <w:rtl/>
        </w:rPr>
        <w:t xml:space="preserve">ים - אין </w:t>
      </w:r>
    </w:p>
    <w:p w14:paraId="24672BDF" w14:textId="77777777" w:rsidR="00000000" w:rsidRDefault="000E0F03">
      <w:pPr>
        <w:pStyle w:val="ad"/>
        <w:bidi/>
        <w:rPr>
          <w:rFonts w:hint="cs"/>
          <w:rtl/>
        </w:rPr>
      </w:pPr>
      <w:r>
        <w:rPr>
          <w:rFonts w:hint="cs"/>
          <w:rtl/>
        </w:rPr>
        <w:t>ההצעה להעביר את הנושא לוועדת החינוך והתרבות נתקבלה.</w:t>
      </w:r>
    </w:p>
    <w:p w14:paraId="250AC9ED" w14:textId="77777777" w:rsidR="00000000" w:rsidRDefault="000E0F03">
      <w:pPr>
        <w:pStyle w:val="a0"/>
        <w:rPr>
          <w:rFonts w:hint="cs"/>
          <w:rtl/>
        </w:rPr>
      </w:pPr>
    </w:p>
    <w:p w14:paraId="29F1609E" w14:textId="77777777" w:rsidR="00000000" w:rsidRDefault="000E0F03">
      <w:pPr>
        <w:pStyle w:val="af1"/>
        <w:rPr>
          <w:rtl/>
        </w:rPr>
      </w:pPr>
      <w:r>
        <w:rPr>
          <w:rtl/>
        </w:rPr>
        <w:t>היו"ר יולי-יואל אדלשטיין:</w:t>
      </w:r>
    </w:p>
    <w:p w14:paraId="2C1446DF" w14:textId="77777777" w:rsidR="00000000" w:rsidRDefault="000E0F03">
      <w:pPr>
        <w:pStyle w:val="a0"/>
        <w:rPr>
          <w:rFonts w:hint="cs"/>
          <w:rtl/>
        </w:rPr>
      </w:pPr>
    </w:p>
    <w:p w14:paraId="20EF98B4" w14:textId="77777777" w:rsidR="00000000" w:rsidRDefault="000E0F03">
      <w:pPr>
        <w:pStyle w:val="a0"/>
        <w:rPr>
          <w:rFonts w:hint="cs"/>
          <w:rtl/>
        </w:rPr>
      </w:pPr>
      <w:r>
        <w:rPr>
          <w:rFonts w:hint="cs"/>
          <w:rtl/>
        </w:rPr>
        <w:t>בעד - 13, אין מתנגדים או נמנעים, הדיון יתקיים בוועדת החינוך והתרבות.</w:t>
      </w:r>
    </w:p>
    <w:p w14:paraId="22C1F401" w14:textId="77777777" w:rsidR="00000000" w:rsidRDefault="000E0F03">
      <w:pPr>
        <w:pStyle w:val="a0"/>
        <w:rPr>
          <w:rFonts w:hint="cs"/>
          <w:rtl/>
        </w:rPr>
      </w:pPr>
    </w:p>
    <w:p w14:paraId="05BA9033" w14:textId="77777777" w:rsidR="00000000" w:rsidRDefault="000E0F03">
      <w:pPr>
        <w:pStyle w:val="a2"/>
        <w:rPr>
          <w:rtl/>
        </w:rPr>
      </w:pPr>
    </w:p>
    <w:p w14:paraId="613AB317" w14:textId="77777777" w:rsidR="00000000" w:rsidRDefault="000E0F03">
      <w:pPr>
        <w:pStyle w:val="a2"/>
        <w:rPr>
          <w:rFonts w:hint="cs"/>
          <w:rtl/>
        </w:rPr>
      </w:pPr>
      <w:bookmarkStart w:id="435" w:name="_Toc87615595"/>
      <w:r>
        <w:rPr>
          <w:rFonts w:hint="cs"/>
          <w:rtl/>
        </w:rPr>
        <w:t>מסמכים שהונחו על שולחן הכנסת</w:t>
      </w:r>
      <w:bookmarkEnd w:id="435"/>
    </w:p>
    <w:p w14:paraId="23F56CE6" w14:textId="77777777" w:rsidR="00000000" w:rsidRDefault="000E0F03">
      <w:pPr>
        <w:pStyle w:val="a0"/>
        <w:rPr>
          <w:rFonts w:hint="cs"/>
          <w:rtl/>
        </w:rPr>
      </w:pPr>
    </w:p>
    <w:p w14:paraId="195F6A7B" w14:textId="77777777" w:rsidR="00000000" w:rsidRDefault="000E0F03">
      <w:pPr>
        <w:pStyle w:val="af1"/>
        <w:rPr>
          <w:rtl/>
        </w:rPr>
      </w:pPr>
      <w:r>
        <w:rPr>
          <w:rtl/>
        </w:rPr>
        <w:t>היו"ר יולי-יואל אדלשטיין:</w:t>
      </w:r>
    </w:p>
    <w:p w14:paraId="7C84A9A0" w14:textId="77777777" w:rsidR="00000000" w:rsidRDefault="000E0F03">
      <w:pPr>
        <w:pStyle w:val="a0"/>
        <w:rPr>
          <w:rtl/>
        </w:rPr>
      </w:pPr>
    </w:p>
    <w:p w14:paraId="086C6121" w14:textId="77777777" w:rsidR="00000000" w:rsidRDefault="000E0F03">
      <w:pPr>
        <w:pStyle w:val="a0"/>
        <w:rPr>
          <w:rFonts w:hint="cs"/>
          <w:rtl/>
        </w:rPr>
      </w:pPr>
      <w:r>
        <w:rPr>
          <w:rFonts w:hint="cs"/>
          <w:rtl/>
        </w:rPr>
        <w:t>הודעה לסגנית המזכיר. בינתיים, חבר הכנס</w:t>
      </w:r>
      <w:r>
        <w:rPr>
          <w:rFonts w:hint="cs"/>
          <w:rtl/>
        </w:rPr>
        <w:t>ת בר-און יתפוס את מקומו.</w:t>
      </w:r>
    </w:p>
    <w:p w14:paraId="40D6E829" w14:textId="77777777" w:rsidR="00000000" w:rsidRDefault="000E0F03">
      <w:pPr>
        <w:pStyle w:val="a0"/>
        <w:rPr>
          <w:rFonts w:hint="cs"/>
          <w:rtl/>
        </w:rPr>
      </w:pPr>
    </w:p>
    <w:p w14:paraId="0F953714" w14:textId="77777777" w:rsidR="00000000" w:rsidRDefault="000E0F03">
      <w:pPr>
        <w:pStyle w:val="a"/>
        <w:rPr>
          <w:rFonts w:hint="cs"/>
          <w:rtl/>
        </w:rPr>
      </w:pPr>
      <w:bookmarkStart w:id="436" w:name="FS000001038T21_07_2004_16_44_28"/>
      <w:bookmarkStart w:id="437" w:name="FS000000558T21_07_2004_16_01_36"/>
      <w:bookmarkStart w:id="438" w:name="FS000000558T21_07_2004_16_01_45"/>
      <w:bookmarkStart w:id="439" w:name="_Toc87615596"/>
      <w:bookmarkEnd w:id="436"/>
      <w:bookmarkEnd w:id="437"/>
      <w:r>
        <w:rPr>
          <w:rFonts w:hint="cs"/>
          <w:rtl/>
        </w:rPr>
        <w:t>סגנית מזכיר הכנסת ירדנה מלר-הורוביץ:</w:t>
      </w:r>
      <w:bookmarkEnd w:id="439"/>
    </w:p>
    <w:p w14:paraId="6A6EA6FF" w14:textId="77777777" w:rsidR="00000000" w:rsidRDefault="000E0F03">
      <w:pPr>
        <w:pStyle w:val="a0"/>
        <w:ind w:firstLine="0"/>
        <w:rPr>
          <w:rFonts w:hint="cs"/>
          <w:rtl/>
        </w:rPr>
      </w:pPr>
    </w:p>
    <w:p w14:paraId="32096F56" w14:textId="77777777" w:rsidR="00000000" w:rsidRDefault="000E0F03">
      <w:pPr>
        <w:pStyle w:val="a0"/>
        <w:ind w:firstLine="0"/>
        <w:rPr>
          <w:rFonts w:hint="cs"/>
          <w:rtl/>
        </w:rPr>
      </w:pPr>
      <w:r>
        <w:rPr>
          <w:rFonts w:hint="cs"/>
          <w:rtl/>
        </w:rPr>
        <w:tab/>
        <w:t xml:space="preserve">ברשות יושב-ראש הישיבה, הנני מתכבדת להודיע, כי הונחו היום על שולחן הכנסת </w:t>
      </w:r>
      <w:r>
        <w:rPr>
          <w:rtl/>
        </w:rPr>
        <w:t>–</w:t>
      </w:r>
      <w:r>
        <w:rPr>
          <w:rFonts w:hint="cs"/>
          <w:rtl/>
        </w:rPr>
        <w:t xml:space="preserve"> </w:t>
      </w:r>
    </w:p>
    <w:p w14:paraId="2F0102E5" w14:textId="77777777" w:rsidR="00000000" w:rsidRDefault="000E0F03">
      <w:pPr>
        <w:pStyle w:val="a0"/>
        <w:ind w:firstLine="0"/>
        <w:rPr>
          <w:rFonts w:hint="cs"/>
          <w:rtl/>
        </w:rPr>
      </w:pPr>
    </w:p>
    <w:p w14:paraId="54D8DE10" w14:textId="77777777" w:rsidR="00000000" w:rsidRDefault="000E0F03">
      <w:pPr>
        <w:pStyle w:val="a0"/>
        <w:ind w:firstLine="720"/>
        <w:rPr>
          <w:rFonts w:hint="cs"/>
          <w:rtl/>
        </w:rPr>
      </w:pPr>
      <w:r>
        <w:rPr>
          <w:rFonts w:hint="cs"/>
          <w:rtl/>
        </w:rPr>
        <w:t>הצעת הוועדה המשותפת לוועדת הכספים ולוועדת החינוך והתרבות בדבר הסרה מסדר-היום של הצעת חוק הזנה במוסדות חינוך, התשס"ד</w:t>
      </w:r>
      <w:r>
        <w:rPr>
          <w:rFonts w:hint="cs"/>
          <w:rtl/>
        </w:rPr>
        <w:t>-2003, של חברי הכנסת יולי תמיר, ישראל אייכלר, אריה אלדד, מוחמד ברכה, דוד טל, רן כהן, אתי לבני, דוד לוי, משולם נהרי, מרינה סולודקין וגילה פינקלשטיין.</w:t>
      </w:r>
    </w:p>
    <w:p w14:paraId="1ECBE19C" w14:textId="77777777" w:rsidR="00000000" w:rsidRDefault="000E0F03">
      <w:pPr>
        <w:pStyle w:val="a0"/>
        <w:ind w:firstLine="0"/>
        <w:rPr>
          <w:rFonts w:hint="cs"/>
          <w:rtl/>
        </w:rPr>
      </w:pPr>
    </w:p>
    <w:p w14:paraId="0E9AD054" w14:textId="77777777" w:rsidR="00000000" w:rsidRDefault="000E0F03">
      <w:pPr>
        <w:pStyle w:val="a0"/>
        <w:ind w:firstLine="0"/>
        <w:rPr>
          <w:rFonts w:hint="cs"/>
          <w:rtl/>
        </w:rPr>
      </w:pPr>
      <w:r>
        <w:rPr>
          <w:rFonts w:hint="cs"/>
          <w:rtl/>
        </w:rPr>
        <w:tab/>
        <w:t>החלטת ועדת האתיקה מיום י"ז בתמוז התשס"ד, 6 ביולי 2004, בעקבות הקובלנה של חבר הכנסת צבי הנדל נגד חבר הכנסת</w:t>
      </w:r>
      <w:r>
        <w:rPr>
          <w:rFonts w:hint="cs"/>
          <w:rtl/>
        </w:rPr>
        <w:t xml:space="preserve"> מוחמד ברכה. תודה.</w:t>
      </w:r>
    </w:p>
    <w:p w14:paraId="6436D1E6" w14:textId="77777777" w:rsidR="00000000" w:rsidRDefault="000E0F03">
      <w:pPr>
        <w:pStyle w:val="a0"/>
        <w:ind w:firstLine="0"/>
        <w:rPr>
          <w:rFonts w:hint="cs"/>
          <w:rtl/>
        </w:rPr>
      </w:pPr>
    </w:p>
    <w:p w14:paraId="261F44EA" w14:textId="77777777" w:rsidR="00000000" w:rsidRDefault="000E0F03">
      <w:pPr>
        <w:pStyle w:val="af1"/>
        <w:rPr>
          <w:rtl/>
        </w:rPr>
      </w:pPr>
      <w:r>
        <w:rPr>
          <w:rtl/>
        </w:rPr>
        <w:t>היו"ר יולי-יואל אדלשטיין:</w:t>
      </w:r>
    </w:p>
    <w:p w14:paraId="18A38F1D" w14:textId="77777777" w:rsidR="00000000" w:rsidRDefault="000E0F03">
      <w:pPr>
        <w:pStyle w:val="a0"/>
        <w:rPr>
          <w:rtl/>
        </w:rPr>
      </w:pPr>
    </w:p>
    <w:p w14:paraId="55B617A9" w14:textId="77777777" w:rsidR="00000000" w:rsidRDefault="000E0F03">
      <w:pPr>
        <w:pStyle w:val="a0"/>
        <w:rPr>
          <w:rFonts w:hint="cs"/>
          <w:rtl/>
        </w:rPr>
      </w:pPr>
      <w:r>
        <w:rPr>
          <w:rFonts w:hint="cs"/>
          <w:rtl/>
        </w:rPr>
        <w:t>תודה לסגנית המזכיר.</w:t>
      </w:r>
    </w:p>
    <w:bookmarkEnd w:id="438"/>
    <w:p w14:paraId="45B69D37" w14:textId="77777777" w:rsidR="00000000" w:rsidRDefault="000E0F03">
      <w:pPr>
        <w:pStyle w:val="a0"/>
        <w:rPr>
          <w:rFonts w:hint="cs"/>
          <w:rtl/>
        </w:rPr>
      </w:pPr>
    </w:p>
    <w:p w14:paraId="09BA1343" w14:textId="77777777" w:rsidR="00000000" w:rsidRDefault="000E0F03">
      <w:pPr>
        <w:pStyle w:val="a2"/>
        <w:rPr>
          <w:rtl/>
        </w:rPr>
      </w:pPr>
    </w:p>
    <w:p w14:paraId="4281A15E" w14:textId="77777777" w:rsidR="00000000" w:rsidRDefault="000E0F03">
      <w:pPr>
        <w:pStyle w:val="a2"/>
        <w:rPr>
          <w:rFonts w:hint="cs"/>
          <w:rtl/>
        </w:rPr>
      </w:pPr>
      <w:bookmarkStart w:id="440" w:name="CS30435FI0030435T21_07_2004_16_02_26"/>
      <w:bookmarkStart w:id="441" w:name="_Toc87615597"/>
      <w:bookmarkEnd w:id="440"/>
      <w:r>
        <w:rPr>
          <w:rFonts w:hint="cs"/>
          <w:rtl/>
        </w:rPr>
        <w:t>הצעה לסדר-היום</w:t>
      </w:r>
      <w:bookmarkEnd w:id="441"/>
    </w:p>
    <w:p w14:paraId="02187D8D" w14:textId="77777777" w:rsidR="00000000" w:rsidRDefault="000E0F03">
      <w:pPr>
        <w:pStyle w:val="a2"/>
        <w:rPr>
          <w:rtl/>
        </w:rPr>
      </w:pPr>
      <w:bookmarkStart w:id="442" w:name="_Toc87615598"/>
      <w:r>
        <w:rPr>
          <w:rtl/>
        </w:rPr>
        <w:t>חשש לסגירת אזור התעשייה עטרות</w:t>
      </w:r>
      <w:bookmarkEnd w:id="442"/>
    </w:p>
    <w:p w14:paraId="00953B01" w14:textId="77777777" w:rsidR="00000000" w:rsidRDefault="000E0F03">
      <w:pPr>
        <w:pStyle w:val="-0"/>
        <w:rPr>
          <w:rFonts w:hint="cs"/>
          <w:rtl/>
        </w:rPr>
      </w:pPr>
    </w:p>
    <w:p w14:paraId="7805525B" w14:textId="77777777" w:rsidR="00000000" w:rsidRDefault="000E0F03">
      <w:pPr>
        <w:pStyle w:val="af1"/>
        <w:rPr>
          <w:rtl/>
        </w:rPr>
      </w:pPr>
      <w:r>
        <w:rPr>
          <w:rtl/>
        </w:rPr>
        <w:t>היו"ר יולי-יואל אדלשטיין:</w:t>
      </w:r>
    </w:p>
    <w:p w14:paraId="7F355859" w14:textId="77777777" w:rsidR="00000000" w:rsidRDefault="000E0F03">
      <w:pPr>
        <w:pStyle w:val="a0"/>
        <w:rPr>
          <w:rtl/>
        </w:rPr>
      </w:pPr>
    </w:p>
    <w:p w14:paraId="3C8B3FB3" w14:textId="77777777" w:rsidR="00000000" w:rsidRDefault="000E0F03">
      <w:pPr>
        <w:pStyle w:val="a0"/>
        <w:rPr>
          <w:rFonts w:hint="cs"/>
          <w:rtl/>
        </w:rPr>
      </w:pPr>
      <w:r>
        <w:rPr>
          <w:rFonts w:hint="cs"/>
          <w:rtl/>
        </w:rPr>
        <w:t>הצעה לסדר-היום, שמספרה 4321: חשש לסגירת אזור התעשייה עטרות - של חבר הכנסת רוני בר-און, יושב-ראש ועדת הכנסת ואחד מנ</w:t>
      </w:r>
      <w:r>
        <w:rPr>
          <w:rFonts w:hint="cs"/>
          <w:rtl/>
        </w:rPr>
        <w:t>ציגי עיר הבירה, ירושלים, בכנסת. בבקשה.</w:t>
      </w:r>
    </w:p>
    <w:p w14:paraId="4517891F" w14:textId="77777777" w:rsidR="00000000" w:rsidRDefault="000E0F03">
      <w:pPr>
        <w:pStyle w:val="a0"/>
        <w:rPr>
          <w:rFonts w:hint="cs"/>
          <w:rtl/>
        </w:rPr>
      </w:pPr>
    </w:p>
    <w:p w14:paraId="32F454F6" w14:textId="77777777" w:rsidR="00000000" w:rsidRDefault="000E0F03">
      <w:pPr>
        <w:pStyle w:val="a"/>
        <w:rPr>
          <w:rtl/>
        </w:rPr>
      </w:pPr>
      <w:bookmarkStart w:id="443" w:name="FS000001038T21_07_2004_16_02_30"/>
      <w:bookmarkStart w:id="444" w:name="_Toc87615599"/>
      <w:bookmarkEnd w:id="443"/>
      <w:r>
        <w:rPr>
          <w:rFonts w:hint="eastAsia"/>
          <w:rtl/>
        </w:rPr>
        <w:t>רוני</w:t>
      </w:r>
      <w:r>
        <w:rPr>
          <w:rtl/>
        </w:rPr>
        <w:t xml:space="preserve"> בר-און (הליכוד):</w:t>
      </w:r>
      <w:bookmarkEnd w:id="444"/>
    </w:p>
    <w:p w14:paraId="626C2E04" w14:textId="77777777" w:rsidR="00000000" w:rsidRDefault="000E0F03">
      <w:pPr>
        <w:pStyle w:val="a0"/>
        <w:rPr>
          <w:rFonts w:hint="cs"/>
          <w:rtl/>
        </w:rPr>
      </w:pPr>
    </w:p>
    <w:p w14:paraId="6B2E48AF" w14:textId="77777777" w:rsidR="00000000" w:rsidRDefault="000E0F03">
      <w:pPr>
        <w:pStyle w:val="a0"/>
        <w:rPr>
          <w:rFonts w:hint="cs"/>
          <w:rtl/>
        </w:rPr>
      </w:pPr>
      <w:r>
        <w:rPr>
          <w:rFonts w:hint="cs"/>
          <w:rtl/>
        </w:rPr>
        <w:t>יושב-ראש הלובי.</w:t>
      </w:r>
    </w:p>
    <w:p w14:paraId="69A75DBA" w14:textId="77777777" w:rsidR="00000000" w:rsidRDefault="000E0F03">
      <w:pPr>
        <w:pStyle w:val="a0"/>
        <w:rPr>
          <w:rFonts w:hint="cs"/>
          <w:rtl/>
        </w:rPr>
      </w:pPr>
    </w:p>
    <w:p w14:paraId="54C3A806" w14:textId="77777777" w:rsidR="00000000" w:rsidRDefault="000E0F03">
      <w:pPr>
        <w:pStyle w:val="a0"/>
        <w:rPr>
          <w:rFonts w:hint="cs"/>
          <w:rtl/>
        </w:rPr>
      </w:pPr>
      <w:r>
        <w:rPr>
          <w:rFonts w:hint="cs"/>
          <w:rtl/>
        </w:rPr>
        <w:t xml:space="preserve">אדוני היושב-ראש, חברי חברי הכנסת, לפני למעלה מחודשיים הופסק לחלוטין מערך השמירה ההיקפי באזור התעשייה עטרות. עד אז היו באזור שומרים שהופקדו על השערים, וכן סיירה במקום מפעם לפעם </w:t>
      </w:r>
      <w:r>
        <w:rPr>
          <w:rFonts w:hint="cs"/>
          <w:rtl/>
        </w:rPr>
        <w:t xml:space="preserve">ניידת סיור, אשר אובטחה על-ידי מאבטח אזרחי ושוטרים של משמר הגבול. כל זאת איננו קיים עוד. </w:t>
      </w:r>
    </w:p>
    <w:p w14:paraId="7111C6E4" w14:textId="77777777" w:rsidR="00000000" w:rsidRDefault="000E0F03">
      <w:pPr>
        <w:pStyle w:val="a0"/>
        <w:rPr>
          <w:rFonts w:hint="cs"/>
          <w:rtl/>
        </w:rPr>
      </w:pPr>
    </w:p>
    <w:p w14:paraId="52081B6D" w14:textId="77777777" w:rsidR="00000000" w:rsidRDefault="000E0F03">
      <w:pPr>
        <w:pStyle w:val="a0"/>
        <w:rPr>
          <w:rFonts w:hint="cs"/>
          <w:rtl/>
        </w:rPr>
      </w:pPr>
      <w:r>
        <w:rPr>
          <w:rFonts w:hint="cs"/>
          <w:rtl/>
        </w:rPr>
        <w:t xml:space="preserve">הופקר אזור התעשייה של ירושלים, הופקרה עטרות, והכול בשל סירובה של עיריית ירושלים לממן, ולו חלקית, את עלות הוצאות האבטחה, וגם הסירוב התמוה של העירייה לגבות את אגרת חוק </w:t>
      </w:r>
      <w:r>
        <w:rPr>
          <w:rFonts w:hint="cs"/>
          <w:rtl/>
        </w:rPr>
        <w:t>העזר העירוני מהמפעלים עצמם במטרה לממן את הפעולות הנ"ל, כאשר המפעלים מסכימים לעניין הזה.</w:t>
      </w:r>
    </w:p>
    <w:p w14:paraId="1C111584" w14:textId="77777777" w:rsidR="00000000" w:rsidRDefault="000E0F03">
      <w:pPr>
        <w:pStyle w:val="a0"/>
        <w:rPr>
          <w:rFonts w:hint="cs"/>
          <w:rtl/>
        </w:rPr>
      </w:pPr>
    </w:p>
    <w:p w14:paraId="56733887" w14:textId="77777777" w:rsidR="00000000" w:rsidRDefault="000E0F03">
      <w:pPr>
        <w:pStyle w:val="a0"/>
        <w:rPr>
          <w:rFonts w:hint="cs"/>
          <w:rtl/>
        </w:rPr>
      </w:pPr>
      <w:r>
        <w:rPr>
          <w:rFonts w:hint="cs"/>
          <w:rtl/>
        </w:rPr>
        <w:t xml:space="preserve">כמה מלים על עטרות. אזור התעשייה בעטרות הוקם על שטחים שהיו עד 1948 יישוב ישראלי </w:t>
      </w:r>
      <w:r>
        <w:rPr>
          <w:rtl/>
        </w:rPr>
        <w:t>–</w:t>
      </w:r>
      <w:r>
        <w:rPr>
          <w:rFonts w:hint="cs"/>
          <w:rtl/>
        </w:rPr>
        <w:t xml:space="preserve"> עטרות. הקרקע כולה בבעלות קרן הקיימת לישראל ו"הכשרת היישוב" מ-1912-1914. המקום נמצא בקצ</w:t>
      </w:r>
      <w:r>
        <w:rPr>
          <w:rFonts w:hint="cs"/>
          <w:rtl/>
        </w:rPr>
        <w:t xml:space="preserve">ה הצפוני של שטח השיפוט העירוני של ירושלים. זו מובלעת שמוקפת ביישובים ערביים - א-ראם, ביר-נאבללה, קלנדיה. אף שהמקום מספק עבודה לכל תושבי היישובים הערביים האלה, היישובים האלה ותושביהם עוינים את מה שקורה במקום באופן קיצוני. </w:t>
      </w:r>
    </w:p>
    <w:p w14:paraId="1D4C6923" w14:textId="77777777" w:rsidR="00000000" w:rsidRDefault="000E0F03">
      <w:pPr>
        <w:pStyle w:val="a0"/>
        <w:rPr>
          <w:rFonts w:hint="cs"/>
          <w:rtl/>
        </w:rPr>
      </w:pPr>
    </w:p>
    <w:p w14:paraId="176A323E" w14:textId="77777777" w:rsidR="00000000" w:rsidRDefault="000E0F03">
      <w:pPr>
        <w:pStyle w:val="a0"/>
        <w:rPr>
          <w:rFonts w:hint="cs"/>
          <w:rtl/>
        </w:rPr>
      </w:pPr>
      <w:r>
        <w:rPr>
          <w:rFonts w:hint="cs"/>
          <w:rtl/>
        </w:rPr>
        <w:t xml:space="preserve">במקום גם ממוקם שדה התעופה עטרות, </w:t>
      </w:r>
      <w:r>
        <w:rPr>
          <w:rFonts w:hint="cs"/>
          <w:rtl/>
        </w:rPr>
        <w:t>ולא רחוק היה היום שהוא יוכר כשדה תעופה בין-לאומי, שינחתו בו טיסות בין-לאומיות, ובאמת חבל שצה"ל השבית את הפעילות האווירית בשדה.</w:t>
      </w:r>
    </w:p>
    <w:p w14:paraId="601635C9" w14:textId="77777777" w:rsidR="00000000" w:rsidRDefault="000E0F03">
      <w:pPr>
        <w:pStyle w:val="a0"/>
        <w:rPr>
          <w:rFonts w:hint="cs"/>
          <w:rtl/>
        </w:rPr>
      </w:pPr>
    </w:p>
    <w:p w14:paraId="4F1A41E0" w14:textId="77777777" w:rsidR="00000000" w:rsidRDefault="000E0F03">
      <w:pPr>
        <w:pStyle w:val="a0"/>
        <w:rPr>
          <w:rFonts w:hint="cs"/>
          <w:rtl/>
        </w:rPr>
      </w:pPr>
      <w:r>
        <w:rPr>
          <w:rFonts w:hint="cs"/>
          <w:rtl/>
        </w:rPr>
        <w:t>צירי הגישה והתחבורה המובילים למקום הם כביש 60, ציר ירושלים--רמאללה, דרך שועפאט--בית-חנינא. מאז אוקטובר 2000 הכביש חסום כמעט לחלו</w:t>
      </w:r>
      <w:r>
        <w:rPr>
          <w:rFonts w:hint="cs"/>
          <w:rtl/>
        </w:rPr>
        <w:t xml:space="preserve">טין לתנועת ישראלים. עובדי האזור משבשים את התנועה במקום. במקום מתבצעת עבודת החומה, המכשול. ציר גישה נוסף הוא כביש מס' 4, מה שנקרא בגין-צפון, הוא נפתח רק בסוף שנת 2002, בתקורות גבוהות ביותר, כאשר הוא מוביל אך ורק לאזור התעשייה עטרות ומבטיח כניסה נוחה למקום, </w:t>
      </w:r>
      <w:r>
        <w:rPr>
          <w:rFonts w:hint="cs"/>
          <w:rtl/>
        </w:rPr>
        <w:t>וכביש 443 שמשמש נתיב יעיל וטוב ומגיע מהמערב למזרח, נתיב שמשרת את הגישה לנמלי הים והאוויר מאזור התעשייה.</w:t>
      </w:r>
    </w:p>
    <w:p w14:paraId="3D5E10C2" w14:textId="77777777" w:rsidR="00000000" w:rsidRDefault="000E0F03">
      <w:pPr>
        <w:pStyle w:val="a0"/>
        <w:rPr>
          <w:rFonts w:hint="cs"/>
          <w:rtl/>
        </w:rPr>
      </w:pPr>
    </w:p>
    <w:p w14:paraId="5CB5A8E8" w14:textId="77777777" w:rsidR="00000000" w:rsidRDefault="000E0F03">
      <w:pPr>
        <w:pStyle w:val="a0"/>
        <w:rPr>
          <w:rFonts w:hint="cs"/>
          <w:rtl/>
        </w:rPr>
      </w:pPr>
      <w:r>
        <w:rPr>
          <w:rFonts w:hint="cs"/>
          <w:rtl/>
        </w:rPr>
        <w:t>באזור קיימים 150 מפעלים, המעסיקים 400 עובדים. האזור מכניס לעיריית ירושלים - תקשיבו טוב, חברי חברי הכנסת, אדוני היושב-ראש - 25 מיליון שקלים ארנונה בשנה.</w:t>
      </w:r>
      <w:r>
        <w:rPr>
          <w:rFonts w:hint="cs"/>
          <w:rtl/>
        </w:rPr>
        <w:t xml:space="preserve"> תיכף תשמע מה המחיר של אבטחת המקום הזה, ואז תבין מה גודל האבסורד. </w:t>
      </w:r>
    </w:p>
    <w:p w14:paraId="401DC298" w14:textId="77777777" w:rsidR="00000000" w:rsidRDefault="000E0F03">
      <w:pPr>
        <w:pStyle w:val="a0"/>
        <w:rPr>
          <w:rFonts w:hint="cs"/>
          <w:rtl/>
        </w:rPr>
      </w:pPr>
    </w:p>
    <w:p w14:paraId="50BF13CA" w14:textId="77777777" w:rsidR="00000000" w:rsidRDefault="000E0F03">
      <w:pPr>
        <w:pStyle w:val="a0"/>
        <w:rPr>
          <w:rFonts w:hint="cs"/>
          <w:rtl/>
        </w:rPr>
      </w:pPr>
      <w:r>
        <w:rPr>
          <w:rFonts w:hint="cs"/>
          <w:rtl/>
        </w:rPr>
        <w:t xml:space="preserve">ביוני 2000 אושר להפעלה חוק עזר בירושלים, שלפיו אמורה היתה העירייה להטיל אגרת שמירה לכיסוי הוצאות בתחום הביטחון, כפי שקיים גם במקומות אחרים בארץ, כמו מעלה-אדומים, גבעת-זאב, סביון ומודיעין. </w:t>
      </w:r>
      <w:r>
        <w:rPr>
          <w:rFonts w:hint="cs"/>
          <w:rtl/>
        </w:rPr>
        <w:t xml:space="preserve">כאשר פרצו פרעות שנת 2000, הממשלה העבירה לעירייה תקציבי ביטחון מיוחדים, שמהם הועברו כספים למימון הוצאות הביטחון באזור התעשייה עטרות, ובשל כך הפסיקה העירייה את הליך גביית האגרה. </w:t>
      </w:r>
    </w:p>
    <w:p w14:paraId="4D670CAA" w14:textId="77777777" w:rsidR="00000000" w:rsidRDefault="000E0F03">
      <w:pPr>
        <w:pStyle w:val="a0"/>
        <w:rPr>
          <w:rFonts w:hint="cs"/>
          <w:rtl/>
        </w:rPr>
      </w:pPr>
    </w:p>
    <w:p w14:paraId="055DBF43" w14:textId="77777777" w:rsidR="00000000" w:rsidRDefault="000E0F03">
      <w:pPr>
        <w:pStyle w:val="a0"/>
        <w:rPr>
          <w:rFonts w:hint="cs"/>
          <w:rtl/>
        </w:rPr>
      </w:pPr>
      <w:r>
        <w:rPr>
          <w:rFonts w:hint="cs"/>
          <w:rtl/>
        </w:rPr>
        <w:t>סך כל עלות השמירה והניהול שאנחנו מבקשים כדי להמשיך את קיום אזור התעשייה בעטרות</w:t>
      </w:r>
      <w:r>
        <w:rPr>
          <w:rFonts w:hint="cs"/>
          <w:rtl/>
        </w:rPr>
        <w:t xml:space="preserve">  עולה 1.58 מיליון שקלים בשנה, פחות מ-1.6 מיליון שקלים. </w:t>
      </w:r>
    </w:p>
    <w:p w14:paraId="787F1739" w14:textId="77777777" w:rsidR="00000000" w:rsidRDefault="000E0F03">
      <w:pPr>
        <w:pStyle w:val="a0"/>
        <w:rPr>
          <w:rFonts w:hint="cs"/>
          <w:rtl/>
        </w:rPr>
      </w:pPr>
    </w:p>
    <w:p w14:paraId="3EAAD427" w14:textId="77777777" w:rsidR="00000000" w:rsidRDefault="000E0F03">
      <w:pPr>
        <w:pStyle w:val="a0"/>
        <w:rPr>
          <w:rFonts w:hint="cs"/>
          <w:rtl/>
        </w:rPr>
      </w:pPr>
      <w:r>
        <w:rPr>
          <w:rFonts w:hint="cs"/>
          <w:rtl/>
        </w:rPr>
        <w:t>סירוב העירייה לכפות או לאכוף את חוק העזר העירוני, שלפיו חלק מהעלות ייגבה מהמפעלים במקום וחלק תממן העירייה, לא מובן לכל מי ששומע את זה.</w:t>
      </w:r>
    </w:p>
    <w:p w14:paraId="3A99AC1E" w14:textId="77777777" w:rsidR="00000000" w:rsidRDefault="000E0F03">
      <w:pPr>
        <w:pStyle w:val="a0"/>
        <w:rPr>
          <w:rFonts w:hint="cs"/>
          <w:rtl/>
        </w:rPr>
      </w:pPr>
    </w:p>
    <w:p w14:paraId="346CCD78" w14:textId="77777777" w:rsidR="00000000" w:rsidRDefault="000E0F03">
      <w:pPr>
        <w:pStyle w:val="a0"/>
        <w:rPr>
          <w:rFonts w:hint="cs"/>
          <w:rtl/>
        </w:rPr>
      </w:pPr>
      <w:r>
        <w:rPr>
          <w:rFonts w:hint="cs"/>
          <w:rtl/>
        </w:rPr>
        <w:t>המקום סבל מפגעים ופיגועים קשים וחמורים.  בפברואר 2002, פעיל של</w:t>
      </w:r>
      <w:r>
        <w:rPr>
          <w:rFonts w:hint="cs"/>
          <w:rtl/>
        </w:rPr>
        <w:t xml:space="preserve"> ה"פתח", עבד-אלמג'יד מהדי רצח את גדי רג'ואן, השם ייקום דמו, בעל מפעל קפה באזור התעשייה, שהיה המעביד של הרוצח הנתעב הזה, ואפילו בימי עוצר נתן לו שקי סוכר, קמח, אורז וצורכי קיום, שיביא לכפר ולמשפחתו. בינואר 2001 נרצח ביריות עקיבא פשקוס, השם ייקום דמו, מנהל מ</w:t>
      </w:r>
      <w:r>
        <w:rPr>
          <w:rFonts w:hint="cs"/>
          <w:rtl/>
        </w:rPr>
        <w:t xml:space="preserve">פעל נייר בדרכו לאזור התעשייה. </w:t>
      </w:r>
    </w:p>
    <w:p w14:paraId="4D1354E0" w14:textId="77777777" w:rsidR="00000000" w:rsidRDefault="000E0F03">
      <w:pPr>
        <w:pStyle w:val="a0"/>
        <w:rPr>
          <w:rFonts w:hint="cs"/>
          <w:rtl/>
        </w:rPr>
      </w:pPr>
    </w:p>
    <w:p w14:paraId="79ABFEDF" w14:textId="77777777" w:rsidR="00000000" w:rsidRDefault="000E0F03">
      <w:pPr>
        <w:pStyle w:val="a0"/>
        <w:rPr>
          <w:rFonts w:hint="cs"/>
          <w:rtl/>
        </w:rPr>
      </w:pPr>
      <w:r>
        <w:rPr>
          <w:rFonts w:hint="cs"/>
          <w:rtl/>
        </w:rPr>
        <w:t>מאז אפריל הופסק כאמור לחלוטין מערך השמירה ההיקפי באזור התעשייה. האזור נמצא בלב לבה של אוכלוסייה עוינת, וכל בר-בי-רב יכול להיכנס בקלות בלתי נסבלת לאזור התעשייה.</w:t>
      </w:r>
    </w:p>
    <w:p w14:paraId="565DA79F" w14:textId="77777777" w:rsidR="00000000" w:rsidRDefault="000E0F03">
      <w:pPr>
        <w:pStyle w:val="a0"/>
        <w:rPr>
          <w:rFonts w:hint="cs"/>
          <w:rtl/>
        </w:rPr>
      </w:pPr>
    </w:p>
    <w:p w14:paraId="61F46D47" w14:textId="77777777" w:rsidR="00000000" w:rsidRDefault="000E0F03">
      <w:pPr>
        <w:pStyle w:val="a0"/>
        <w:rPr>
          <w:rFonts w:hint="cs"/>
          <w:rtl/>
        </w:rPr>
      </w:pPr>
      <w:r>
        <w:rPr>
          <w:rFonts w:hint="cs"/>
          <w:rtl/>
        </w:rPr>
        <w:t>אני קובע חד-משמעית, שאם הקריאה מפה לא תיענה, ולא יחול שינוי משמ</w:t>
      </w:r>
      <w:r>
        <w:rPr>
          <w:rFonts w:hint="cs"/>
          <w:rtl/>
        </w:rPr>
        <w:t>עותי, מייד, עכשיו, אתמול, המפעלים ינטשו את האזור. המשמעות היא כי אלפי עובדים יפוטרו ויהפכו לנטל על החברה. אני כבר לא מדבר על המשמעות הגיאו-פוליטית של נטישת אזור חיוני, אסטרטגי, כמו עטרות.</w:t>
      </w:r>
    </w:p>
    <w:p w14:paraId="791139EC" w14:textId="77777777" w:rsidR="00000000" w:rsidRDefault="000E0F03">
      <w:pPr>
        <w:pStyle w:val="a0"/>
        <w:rPr>
          <w:rFonts w:hint="cs"/>
          <w:rtl/>
        </w:rPr>
      </w:pPr>
    </w:p>
    <w:p w14:paraId="24E7F99D" w14:textId="77777777" w:rsidR="00000000" w:rsidRDefault="000E0F03">
      <w:pPr>
        <w:pStyle w:val="a0"/>
        <w:rPr>
          <w:rFonts w:hint="cs"/>
          <w:rtl/>
        </w:rPr>
      </w:pPr>
      <w:r>
        <w:rPr>
          <w:rFonts w:hint="cs"/>
          <w:rtl/>
        </w:rPr>
        <w:t xml:space="preserve">במקום אמורים לקום מפעלים חדשים: יש תוכניות, יש יזמות מובהקת לעניין </w:t>
      </w:r>
      <w:r>
        <w:rPr>
          <w:rFonts w:hint="cs"/>
          <w:rtl/>
        </w:rPr>
        <w:t xml:space="preserve">הזה, יש על הפרק 350 מקומות עבודה נוספים במפעלים שאפשר לפתוח מחר בבוקר. מפעלים אלה לא ייכנסו אם מצב הביטחון, אדוני סגן שר הביטחון, באזור התעשייה לא ישתנה. </w:t>
      </w:r>
    </w:p>
    <w:p w14:paraId="725FBEA5" w14:textId="77777777" w:rsidR="00000000" w:rsidRDefault="000E0F03">
      <w:pPr>
        <w:pStyle w:val="a0"/>
        <w:rPr>
          <w:rFonts w:hint="cs"/>
          <w:rtl/>
        </w:rPr>
      </w:pPr>
    </w:p>
    <w:p w14:paraId="5E21AC23" w14:textId="77777777" w:rsidR="00000000" w:rsidRDefault="000E0F03">
      <w:pPr>
        <w:pStyle w:val="a0"/>
        <w:rPr>
          <w:rFonts w:hint="cs"/>
          <w:rtl/>
        </w:rPr>
      </w:pPr>
      <w:r>
        <w:rPr>
          <w:rFonts w:hint="cs"/>
          <w:rtl/>
        </w:rPr>
        <w:t>ארבעה מפעלים נוספים נמצאים בהליכים לתחילת בנייה, משהים את המהלכים עד לפתרון הסוגיה. ארבעה מפעלים, 50</w:t>
      </w:r>
      <w:r>
        <w:rPr>
          <w:rFonts w:hint="cs"/>
          <w:rtl/>
        </w:rPr>
        <w:t xml:space="preserve"> מקומות עבודה בכל מפעל בממוצע. הא לכם עוד 200 מקומות עבודה.</w:t>
      </w:r>
    </w:p>
    <w:p w14:paraId="4CD59FA5" w14:textId="77777777" w:rsidR="00000000" w:rsidRDefault="000E0F03">
      <w:pPr>
        <w:pStyle w:val="a0"/>
        <w:rPr>
          <w:rFonts w:hint="cs"/>
          <w:rtl/>
        </w:rPr>
      </w:pPr>
    </w:p>
    <w:p w14:paraId="3A5A4A1E" w14:textId="77777777" w:rsidR="00000000" w:rsidRDefault="000E0F03">
      <w:pPr>
        <w:pStyle w:val="a0"/>
        <w:rPr>
          <w:rFonts w:hint="cs"/>
          <w:rtl/>
        </w:rPr>
      </w:pPr>
      <w:r>
        <w:rPr>
          <w:rFonts w:hint="cs"/>
          <w:rtl/>
        </w:rPr>
        <w:t>חישובי העלות והתועלת מביאים לתוצאה ברורה שיש להשקיע את הסכום המדובר כדי להציל את אזור התעשייה עטרות שבצפון ירושלים, במיוחד לאור העובדה שהפתרון כבר קיים בדמות חוק עזר עירוני, וכל מה שצריך זה לעשות</w:t>
      </w:r>
      <w:r>
        <w:rPr>
          <w:rFonts w:hint="cs"/>
          <w:rtl/>
        </w:rPr>
        <w:t xml:space="preserve"> ולהפעיל אותו.</w:t>
      </w:r>
    </w:p>
    <w:p w14:paraId="34DA3E2F" w14:textId="77777777" w:rsidR="00000000" w:rsidRDefault="000E0F03">
      <w:pPr>
        <w:pStyle w:val="a0"/>
        <w:rPr>
          <w:rFonts w:hint="cs"/>
          <w:rtl/>
        </w:rPr>
      </w:pPr>
    </w:p>
    <w:p w14:paraId="33907062" w14:textId="77777777" w:rsidR="00000000" w:rsidRDefault="000E0F03">
      <w:pPr>
        <w:pStyle w:val="a0"/>
        <w:rPr>
          <w:rFonts w:hint="cs"/>
          <w:rtl/>
        </w:rPr>
      </w:pPr>
      <w:r>
        <w:rPr>
          <w:rFonts w:hint="cs"/>
          <w:rtl/>
        </w:rPr>
        <w:t>הציפיות האופרטיביות שלי מהמשרדים הנוגעים בדבר הן כלהלן: אני מצפה ממשרד הפנים לחייב את עיריית ירושלים להפעיל את חוק העזר העירוני, שאמור להסדיר את גביית אגרת הביטחון כדי שתקוים מערכת השמירה והאבטחה של האזור; אני מצפה ממשרד התעשייה, המסחר והתע</w:t>
      </w:r>
      <w:r>
        <w:rPr>
          <w:rFonts w:hint="cs"/>
          <w:rtl/>
        </w:rPr>
        <w:t>סוקה להעניק מעמד של אזור קו עימות לעטרות בתחומים הפיזיים; לתת הנחות על דמי הוצאות פיתוח למקבלי הקצאות קרקע; שינוי טבלת דמי הפיתוח. כיום זה סך הכול 370,000 שקלים לדונם; להעדיף יצרנים באזור התעשייה בעטרות במכרזי הממשלה לסחורות ושירותים, ולהפעיל את כל תוכניות</w:t>
      </w:r>
      <w:r>
        <w:rPr>
          <w:rFonts w:hint="cs"/>
          <w:rtl/>
        </w:rPr>
        <w:t xml:space="preserve"> הפיתוח המאושרות, לרבות הגדלת היצע מגרשים ליזמים חדשים. זמן דרוש לביצוע כל העבודות שאני מדבר עליהן - לא יותר מ-24 חודשים.</w:t>
      </w:r>
    </w:p>
    <w:p w14:paraId="47343B3D" w14:textId="77777777" w:rsidR="00000000" w:rsidRDefault="000E0F03">
      <w:pPr>
        <w:pStyle w:val="a0"/>
        <w:rPr>
          <w:rFonts w:hint="cs"/>
          <w:rtl/>
        </w:rPr>
      </w:pPr>
    </w:p>
    <w:p w14:paraId="39D1729F" w14:textId="77777777" w:rsidR="00000000" w:rsidRDefault="000E0F03">
      <w:pPr>
        <w:pStyle w:val="a0"/>
        <w:rPr>
          <w:rFonts w:hint="cs"/>
          <w:rtl/>
        </w:rPr>
      </w:pPr>
      <w:r>
        <w:rPr>
          <w:rFonts w:hint="cs"/>
          <w:rtl/>
        </w:rPr>
        <w:t>אדוני סגן השר לביטחון פנים, המשרד לביטחון פנים צריך להרחיב את הקצאת הסיוע בכוח-אדם, לקיים סיור משותף, אחד, ואולי גם משמרת נוספת, ולעס</w:t>
      </w:r>
      <w:r>
        <w:rPr>
          <w:rFonts w:hint="cs"/>
          <w:rtl/>
        </w:rPr>
        <w:t xml:space="preserve">וק בנושא בקרת הכניסה לאזור בשעות הלילה. </w:t>
      </w:r>
    </w:p>
    <w:p w14:paraId="332700F9" w14:textId="77777777" w:rsidR="00000000" w:rsidRDefault="000E0F03">
      <w:pPr>
        <w:pStyle w:val="a0"/>
        <w:rPr>
          <w:rFonts w:hint="cs"/>
          <w:rtl/>
        </w:rPr>
      </w:pPr>
    </w:p>
    <w:p w14:paraId="7A5D27AC" w14:textId="77777777" w:rsidR="00000000" w:rsidRDefault="000E0F03">
      <w:pPr>
        <w:pStyle w:val="a0"/>
        <w:rPr>
          <w:rFonts w:hint="cs"/>
          <w:rtl/>
        </w:rPr>
      </w:pPr>
      <w:r>
        <w:rPr>
          <w:rFonts w:hint="cs"/>
          <w:rtl/>
        </w:rPr>
        <w:t xml:space="preserve">משרד הפנים צריך לאשר גם לעיריית ירושלים - ולגבות את האישור הזה בתקציב - לתת הנחות בארנונה ליזמים חדשים. זה מייצר משרות, זה מייצר תעסוקה, כמו שעושים גם במקומות אחרים </w:t>
      </w:r>
      <w:r>
        <w:rPr>
          <w:rtl/>
        </w:rPr>
        <w:t>–</w:t>
      </w:r>
      <w:r>
        <w:rPr>
          <w:rFonts w:hint="cs"/>
          <w:rtl/>
        </w:rPr>
        <w:t xml:space="preserve"> פטור מלא בשנה הראשונה והנחות מדורגות במהלך שלוש</w:t>
      </w:r>
      <w:r>
        <w:rPr>
          <w:rFonts w:hint="cs"/>
          <w:rtl/>
        </w:rPr>
        <w:t xml:space="preserve"> השנים הבאות.</w:t>
      </w:r>
    </w:p>
    <w:p w14:paraId="62C7DBCE" w14:textId="77777777" w:rsidR="00000000" w:rsidRDefault="000E0F03">
      <w:pPr>
        <w:pStyle w:val="a0"/>
        <w:rPr>
          <w:rFonts w:hint="cs"/>
          <w:rtl/>
        </w:rPr>
      </w:pPr>
    </w:p>
    <w:p w14:paraId="28486473" w14:textId="77777777" w:rsidR="00000000" w:rsidRDefault="000E0F03">
      <w:pPr>
        <w:pStyle w:val="a0"/>
        <w:rPr>
          <w:rFonts w:hint="cs"/>
          <w:rtl/>
        </w:rPr>
      </w:pPr>
      <w:r>
        <w:rPr>
          <w:rFonts w:hint="cs"/>
          <w:rtl/>
        </w:rPr>
        <w:t>אדוני סגן שר התעשייה, המסחר והתעסוקה, אני נותן פה גם הצעות ייעול שקשורות בענייני משרדך.</w:t>
      </w:r>
    </w:p>
    <w:p w14:paraId="7C4257DB" w14:textId="77777777" w:rsidR="00000000" w:rsidRDefault="000E0F03">
      <w:pPr>
        <w:pStyle w:val="a0"/>
        <w:rPr>
          <w:rFonts w:hint="cs"/>
          <w:rtl/>
        </w:rPr>
      </w:pPr>
    </w:p>
    <w:p w14:paraId="183162B9" w14:textId="77777777" w:rsidR="00000000" w:rsidRDefault="000E0F03">
      <w:pPr>
        <w:pStyle w:val="a0"/>
        <w:rPr>
          <w:rFonts w:hint="cs"/>
          <w:rtl/>
        </w:rPr>
      </w:pPr>
      <w:r>
        <w:rPr>
          <w:rFonts w:hint="cs"/>
          <w:rtl/>
        </w:rPr>
        <w:t>משרד התחבורה צריך להורות למע"צ להשלים את הפיתוח הנופי של כביש-45, ולפעול בין בדרך של חיוב ובין בדרך של הסכמה עם חברת "אגד" לסבסד קו תחבורה ציבורי, אחת ל</w:t>
      </w:r>
      <w:r>
        <w:rPr>
          <w:rFonts w:hint="cs"/>
          <w:rtl/>
        </w:rPr>
        <w:t xml:space="preserve">שעה לפחות, מהתחנה המרכזית בירושלים לאזור התעשייה בעטרות וחזרה. </w:t>
      </w:r>
    </w:p>
    <w:p w14:paraId="39A517EB" w14:textId="77777777" w:rsidR="00000000" w:rsidRDefault="000E0F03">
      <w:pPr>
        <w:pStyle w:val="a0"/>
        <w:rPr>
          <w:rFonts w:hint="cs"/>
          <w:rtl/>
        </w:rPr>
      </w:pPr>
    </w:p>
    <w:p w14:paraId="0D935B81" w14:textId="77777777" w:rsidR="00000000" w:rsidRDefault="000E0F03">
      <w:pPr>
        <w:pStyle w:val="a0"/>
        <w:rPr>
          <w:rFonts w:hint="cs"/>
          <w:rtl/>
        </w:rPr>
      </w:pPr>
      <w:r>
        <w:rPr>
          <w:rFonts w:hint="cs"/>
          <w:rtl/>
        </w:rPr>
        <w:t>אלה חמש המשימות, מפורטות, בשום אופן לא יקרות, ניתנות לביצוע החל ממחר בבוקר.</w:t>
      </w:r>
    </w:p>
    <w:p w14:paraId="692A2220" w14:textId="77777777" w:rsidR="00000000" w:rsidRDefault="000E0F03">
      <w:pPr>
        <w:pStyle w:val="a0"/>
        <w:rPr>
          <w:rFonts w:hint="cs"/>
          <w:rtl/>
        </w:rPr>
      </w:pPr>
    </w:p>
    <w:p w14:paraId="106C23A8" w14:textId="77777777" w:rsidR="00000000" w:rsidRDefault="000E0F03">
      <w:pPr>
        <w:pStyle w:val="a0"/>
        <w:rPr>
          <w:rFonts w:hint="cs"/>
          <w:rtl/>
        </w:rPr>
      </w:pPr>
      <w:r>
        <w:rPr>
          <w:rFonts w:hint="cs"/>
          <w:rtl/>
        </w:rPr>
        <w:t>אני אומר לכם פעם נוספת: גורלו של אזור התעשייה עטרות בידכם, משרדי הממשלה השונים ועיריית ירושלים, מידכם נבקשנו. תודה</w:t>
      </w:r>
      <w:r>
        <w:rPr>
          <w:rFonts w:hint="cs"/>
          <w:rtl/>
        </w:rPr>
        <w:t xml:space="preserve"> רבה.</w:t>
      </w:r>
    </w:p>
    <w:p w14:paraId="1FA0AB71" w14:textId="77777777" w:rsidR="00000000" w:rsidRDefault="000E0F03">
      <w:pPr>
        <w:pStyle w:val="a0"/>
        <w:rPr>
          <w:rFonts w:hint="cs"/>
          <w:rtl/>
        </w:rPr>
      </w:pPr>
    </w:p>
    <w:p w14:paraId="71DDC57F" w14:textId="77777777" w:rsidR="00000000" w:rsidRDefault="000E0F03">
      <w:pPr>
        <w:pStyle w:val="af1"/>
        <w:rPr>
          <w:rtl/>
        </w:rPr>
      </w:pPr>
      <w:r>
        <w:rPr>
          <w:rFonts w:hint="eastAsia"/>
          <w:rtl/>
        </w:rPr>
        <w:t>היו</w:t>
      </w:r>
      <w:r>
        <w:rPr>
          <w:rtl/>
        </w:rPr>
        <w:t>"ר יולי-יואל אדלשטיין:</w:t>
      </w:r>
    </w:p>
    <w:p w14:paraId="63EE82DC" w14:textId="77777777" w:rsidR="00000000" w:rsidRDefault="000E0F03">
      <w:pPr>
        <w:pStyle w:val="a0"/>
        <w:rPr>
          <w:rFonts w:hint="cs"/>
          <w:rtl/>
        </w:rPr>
      </w:pPr>
    </w:p>
    <w:p w14:paraId="501F1726" w14:textId="77777777" w:rsidR="00000000" w:rsidRDefault="000E0F03">
      <w:pPr>
        <w:pStyle w:val="a0"/>
        <w:rPr>
          <w:rFonts w:hint="cs"/>
          <w:rtl/>
        </w:rPr>
      </w:pPr>
      <w:r>
        <w:rPr>
          <w:rFonts w:hint="cs"/>
          <w:rtl/>
        </w:rPr>
        <w:t>אני מודה מאוד לחבר הכנסת רוני בר-און. ישיב סגן השר לביטחון פנים, חבר הכנסת יעקב אדרי. בבקשה, אדוני.</w:t>
      </w:r>
    </w:p>
    <w:p w14:paraId="53C7F5DA" w14:textId="77777777" w:rsidR="00000000" w:rsidRDefault="000E0F03">
      <w:pPr>
        <w:pStyle w:val="a0"/>
        <w:rPr>
          <w:rtl/>
        </w:rPr>
      </w:pPr>
    </w:p>
    <w:p w14:paraId="392F9F5C" w14:textId="77777777" w:rsidR="00000000" w:rsidRDefault="000E0F03">
      <w:pPr>
        <w:pStyle w:val="a"/>
        <w:rPr>
          <w:rtl/>
        </w:rPr>
      </w:pPr>
      <w:bookmarkStart w:id="445" w:name="FS000001038T21_07_2004_16_12_24"/>
      <w:bookmarkStart w:id="446" w:name="FS000001031T21_07_2004_16_30_45"/>
      <w:bookmarkStart w:id="447" w:name="_Toc87615600"/>
      <w:bookmarkEnd w:id="445"/>
      <w:bookmarkEnd w:id="446"/>
      <w:r>
        <w:rPr>
          <w:rFonts w:hint="eastAsia"/>
          <w:rtl/>
        </w:rPr>
        <w:t>סגן</w:t>
      </w:r>
      <w:r>
        <w:rPr>
          <w:rtl/>
        </w:rPr>
        <w:t xml:space="preserve"> השר לביטחון פנים יעקב אדרי:</w:t>
      </w:r>
      <w:bookmarkEnd w:id="447"/>
    </w:p>
    <w:p w14:paraId="73016D3A" w14:textId="77777777" w:rsidR="00000000" w:rsidRDefault="000E0F03">
      <w:pPr>
        <w:pStyle w:val="a0"/>
        <w:rPr>
          <w:rFonts w:hint="cs"/>
          <w:rtl/>
        </w:rPr>
      </w:pPr>
    </w:p>
    <w:p w14:paraId="18C83DFD" w14:textId="77777777" w:rsidR="00000000" w:rsidRDefault="000E0F03">
      <w:pPr>
        <w:pStyle w:val="a0"/>
        <w:rPr>
          <w:rFonts w:hint="cs"/>
          <w:rtl/>
        </w:rPr>
      </w:pPr>
      <w:r>
        <w:rPr>
          <w:rFonts w:hint="cs"/>
          <w:rtl/>
        </w:rPr>
        <w:t>אדוני היושב-ראש, חברי חברי הכנסת, ההצעה לסדר-היום דנה בחשש לסגירת מפעלים באזור התעשייה ע</w:t>
      </w:r>
      <w:r>
        <w:rPr>
          <w:rFonts w:hint="cs"/>
          <w:rtl/>
        </w:rPr>
        <w:t xml:space="preserve">טרות, על רקע הפסקת האבטחה האזרחית שמומנה והופעלה על-ידי עיריית ירושלים. </w:t>
      </w:r>
    </w:p>
    <w:p w14:paraId="54FEC663" w14:textId="77777777" w:rsidR="00000000" w:rsidRDefault="000E0F03">
      <w:pPr>
        <w:pStyle w:val="a0"/>
        <w:rPr>
          <w:rFonts w:hint="cs"/>
          <w:rtl/>
        </w:rPr>
      </w:pPr>
    </w:p>
    <w:p w14:paraId="4D0D95A3" w14:textId="77777777" w:rsidR="00000000" w:rsidRDefault="000E0F03">
      <w:pPr>
        <w:pStyle w:val="a0"/>
        <w:rPr>
          <w:rFonts w:hint="cs"/>
          <w:rtl/>
        </w:rPr>
      </w:pPr>
      <w:r>
        <w:rPr>
          <w:rFonts w:hint="cs"/>
          <w:rtl/>
        </w:rPr>
        <w:t xml:space="preserve">אני חייב לציין, חבר הכנסת רוני בר-און, לפני כשבועיים סיירנו במקום - סגן שר הביטחון זאב בוים ואני היינו שם, יחד עם עוד הרבה אנשים - ובאמת נחמץ לבנו ממה שראינו. ביקרנו גם בשדה התעופה, </w:t>
      </w:r>
      <w:r>
        <w:rPr>
          <w:rFonts w:hint="cs"/>
          <w:rtl/>
        </w:rPr>
        <w:t>ובאמת המראה הוא מראה קשה. באמת, אם לא נפעל כולנו - וצריך לראות איך עושים את זה, ומהר - הרי אנחנו נמצא את עצמנו באזור תעשייה ריק, ואני מקווה שסופו לא יהיה כאזור התעשייה בדרום, שנסגר בגלל בעיות ביטחוניות, בסופו של דבר.</w:t>
      </w:r>
    </w:p>
    <w:p w14:paraId="1D32679B" w14:textId="77777777" w:rsidR="00000000" w:rsidRDefault="000E0F03">
      <w:pPr>
        <w:pStyle w:val="a0"/>
        <w:rPr>
          <w:rFonts w:hint="cs"/>
          <w:rtl/>
        </w:rPr>
      </w:pPr>
    </w:p>
    <w:p w14:paraId="31BD7389" w14:textId="77777777" w:rsidR="00000000" w:rsidRDefault="000E0F03">
      <w:pPr>
        <w:pStyle w:val="a0"/>
        <w:rPr>
          <w:rFonts w:hint="cs"/>
          <w:rtl/>
        </w:rPr>
      </w:pPr>
      <w:r>
        <w:rPr>
          <w:rFonts w:hint="cs"/>
          <w:rtl/>
        </w:rPr>
        <w:t>חייבים לעשות הכול, ואני בהחלט מסכים עם</w:t>
      </w:r>
      <w:r>
        <w:rPr>
          <w:rFonts w:hint="cs"/>
          <w:rtl/>
        </w:rPr>
        <w:t xml:space="preserve"> מה שאמר חבר הכנסת רוני בר-און, וצריך באמת לראות איך כל המשרדים, כולנו ביחד, פועלים מהר על מנת להציל את אזור התעשייה, שבחלקו כבר נטוש. </w:t>
      </w:r>
    </w:p>
    <w:p w14:paraId="4C061A86" w14:textId="77777777" w:rsidR="00000000" w:rsidRDefault="000E0F03">
      <w:pPr>
        <w:pStyle w:val="a0"/>
        <w:rPr>
          <w:rFonts w:hint="cs"/>
          <w:rtl/>
        </w:rPr>
      </w:pPr>
    </w:p>
    <w:p w14:paraId="213452A9" w14:textId="77777777" w:rsidR="00000000" w:rsidRDefault="000E0F03">
      <w:pPr>
        <w:pStyle w:val="a0"/>
        <w:rPr>
          <w:rFonts w:hint="cs"/>
          <w:rtl/>
        </w:rPr>
      </w:pPr>
      <w:r>
        <w:rPr>
          <w:rFonts w:hint="cs"/>
          <w:rtl/>
        </w:rPr>
        <w:t>מעורבות המשרד לביטחון פנים בנושא נובעת מדרישות ובקשות חוזרות של עיריית ירושלים ושל מינהלת אזור התעשייה, שהמשטרה, או המש</w:t>
      </w:r>
      <w:r>
        <w:rPr>
          <w:rFonts w:hint="cs"/>
          <w:rtl/>
        </w:rPr>
        <w:t>רד, או הממשלה, ייקחו על עצמם את סוגיית האבטחה ומימונה.</w:t>
      </w:r>
    </w:p>
    <w:p w14:paraId="6F53D7E9" w14:textId="77777777" w:rsidR="00000000" w:rsidRDefault="000E0F03">
      <w:pPr>
        <w:pStyle w:val="a0"/>
        <w:rPr>
          <w:rFonts w:hint="cs"/>
          <w:rtl/>
        </w:rPr>
      </w:pPr>
    </w:p>
    <w:p w14:paraId="7E8F0086" w14:textId="77777777" w:rsidR="00000000" w:rsidRDefault="000E0F03">
      <w:pPr>
        <w:pStyle w:val="a0"/>
        <w:rPr>
          <w:rFonts w:hint="cs"/>
          <w:rtl/>
        </w:rPr>
      </w:pPr>
      <w:r>
        <w:rPr>
          <w:rFonts w:hint="cs"/>
          <w:rtl/>
        </w:rPr>
        <w:t>המשטרה מפעילה במקום את בסיס מג"ב עטרות עם שתי פלוגות מהתפר, ואני חושב שהם עושים עבודה אדירה - ביקרנו גם שם - אבל מאוד מוזר לי שעיריית ירושלים, עם הסכום שהיא גובה מהמקום במסי ארנונה, מתחמקת מהעניין הזה</w:t>
      </w:r>
      <w:r>
        <w:rPr>
          <w:rFonts w:hint="cs"/>
          <w:rtl/>
        </w:rPr>
        <w:t xml:space="preserve">. </w:t>
      </w:r>
    </w:p>
    <w:p w14:paraId="4F1410AF" w14:textId="77777777" w:rsidR="00000000" w:rsidRDefault="000E0F03">
      <w:pPr>
        <w:pStyle w:val="a0"/>
        <w:rPr>
          <w:rFonts w:hint="cs"/>
          <w:rtl/>
        </w:rPr>
      </w:pPr>
    </w:p>
    <w:p w14:paraId="4FD0FB17" w14:textId="77777777" w:rsidR="00000000" w:rsidRDefault="000E0F03">
      <w:pPr>
        <w:pStyle w:val="a0"/>
        <w:rPr>
          <w:rFonts w:hint="cs"/>
          <w:rtl/>
        </w:rPr>
      </w:pPr>
      <w:r>
        <w:rPr>
          <w:rFonts w:hint="cs"/>
          <w:rtl/>
        </w:rPr>
        <w:t>יכול להיות שצריכים - אולי בהחלטה -  לפנות כולנו לשר הפנים שידרוש את זה, ואפשר גם לכפות את זה על העירייה, שהיא תממן זאת. ולא - יש עוד דרכים. יש מקומות שמאובטחים על-ידי מינהלות מקומיות של משרד התעשייה והמסחר. יכול להיות שצריך למצוא איזה פתרון יצירתי למקו</w:t>
      </w:r>
      <w:r>
        <w:rPr>
          <w:rFonts w:hint="cs"/>
          <w:rtl/>
        </w:rPr>
        <w:t xml:space="preserve">ם הזה על מנת להפעיל את האבטחה. </w:t>
      </w:r>
    </w:p>
    <w:p w14:paraId="1F3D8251" w14:textId="77777777" w:rsidR="00000000" w:rsidRDefault="000E0F03">
      <w:pPr>
        <w:pStyle w:val="a0"/>
        <w:rPr>
          <w:rFonts w:hint="cs"/>
          <w:rtl/>
        </w:rPr>
      </w:pPr>
    </w:p>
    <w:p w14:paraId="15BD128E" w14:textId="77777777" w:rsidR="00000000" w:rsidRDefault="000E0F03">
      <w:pPr>
        <w:pStyle w:val="a0"/>
        <w:rPr>
          <w:rFonts w:hint="cs"/>
          <w:rtl/>
        </w:rPr>
      </w:pPr>
      <w:r>
        <w:rPr>
          <w:rFonts w:hint="cs"/>
          <w:rtl/>
        </w:rPr>
        <w:t>לא ייתכן שבגלל מיליון שקל הנושא הזה יתפספס, ומדובר על מאות אנשים - חבר הכנסת רוני בר-און אמר 400 איש - וזה ילך ויגדל, זה אמור לגדול. אני חושב שבשל מיליון שקל אנחנו חייבים לשבור את הראש ולמצוא את הפתרון לעניין הזה, אבל אי-אפ</w:t>
      </w:r>
      <w:r>
        <w:rPr>
          <w:rFonts w:hint="cs"/>
          <w:rtl/>
        </w:rPr>
        <w:t xml:space="preserve">שר להסיר את האחריות מעיריית ירושלים. זה בתחום שיפוטה, היא גובה את מסי הארנונה, ומן הראוי - היא גם יכולה לגבות את האגרה בעניין הזה, אז בכלל זה אבסורד. </w:t>
      </w:r>
    </w:p>
    <w:p w14:paraId="117D7CBF" w14:textId="77777777" w:rsidR="00000000" w:rsidRDefault="000E0F03">
      <w:pPr>
        <w:pStyle w:val="a0"/>
        <w:rPr>
          <w:rFonts w:hint="cs"/>
          <w:rtl/>
        </w:rPr>
      </w:pPr>
    </w:p>
    <w:p w14:paraId="162776D8" w14:textId="77777777" w:rsidR="00000000" w:rsidRDefault="000E0F03">
      <w:pPr>
        <w:pStyle w:val="a0"/>
        <w:ind w:firstLine="0"/>
        <w:rPr>
          <w:rFonts w:hint="cs"/>
          <w:rtl/>
        </w:rPr>
      </w:pPr>
      <w:r>
        <w:rPr>
          <w:rFonts w:hint="cs"/>
          <w:rtl/>
        </w:rPr>
        <w:tab/>
        <w:t>מותר לי להגיד - עשיתי את זה באור-עקיבא בעירייה, גבינו סכום סמלי, ויש אבטחה ויש סדר, קל וחומר במקום שמוק</w:t>
      </w:r>
      <w:r>
        <w:rPr>
          <w:rFonts w:hint="cs"/>
          <w:rtl/>
        </w:rPr>
        <w:t xml:space="preserve">ף בכפרים וצריך לדאוג שתהיה שם אבטחה. </w:t>
      </w:r>
    </w:p>
    <w:p w14:paraId="0306EC94" w14:textId="77777777" w:rsidR="00000000" w:rsidRDefault="000E0F03">
      <w:pPr>
        <w:pStyle w:val="a0"/>
        <w:ind w:firstLine="0"/>
        <w:rPr>
          <w:rFonts w:hint="cs"/>
          <w:rtl/>
        </w:rPr>
      </w:pPr>
    </w:p>
    <w:p w14:paraId="3BAE8E68" w14:textId="77777777" w:rsidR="00000000" w:rsidRDefault="000E0F03">
      <w:pPr>
        <w:pStyle w:val="a0"/>
        <w:ind w:firstLine="0"/>
        <w:rPr>
          <w:rFonts w:hint="cs"/>
          <w:rtl/>
        </w:rPr>
      </w:pPr>
      <w:r>
        <w:rPr>
          <w:rFonts w:hint="cs"/>
          <w:rtl/>
        </w:rPr>
        <w:tab/>
        <w:t>המשטרה מתנגדת כעמדה מסורתית לכל השתתפות נוספת מעבר לאמור. רבותי, המשטרה במצוקה, ואני לא מקנא במפכ"ל החדש שעומד להיכנס וכבר צריך לפטר מאות שוטרים בגלל המצוקה הכספית. המשטרה לא יכולה לקחת על עצמה שום נטל נוסף בעניין הז</w:t>
      </w:r>
      <w:r>
        <w:rPr>
          <w:rFonts w:hint="cs"/>
          <w:rtl/>
        </w:rPr>
        <w:t xml:space="preserve">ה. </w:t>
      </w:r>
    </w:p>
    <w:p w14:paraId="3299FECE" w14:textId="77777777" w:rsidR="00000000" w:rsidRDefault="000E0F03">
      <w:pPr>
        <w:pStyle w:val="a0"/>
        <w:ind w:firstLine="0"/>
        <w:rPr>
          <w:rFonts w:hint="cs"/>
          <w:rtl/>
        </w:rPr>
      </w:pPr>
    </w:p>
    <w:p w14:paraId="58D0F934" w14:textId="77777777" w:rsidR="00000000" w:rsidRDefault="000E0F03">
      <w:pPr>
        <w:pStyle w:val="a0"/>
        <w:ind w:firstLine="0"/>
        <w:rPr>
          <w:rFonts w:hint="cs"/>
          <w:rtl/>
        </w:rPr>
      </w:pPr>
      <w:r>
        <w:rPr>
          <w:rFonts w:hint="cs"/>
          <w:rtl/>
        </w:rPr>
        <w:tab/>
        <w:t xml:space="preserve">בחינת ההיבט הכספי של עלות האבטחה שנעשתה במשרד מעלה שהדרישה - זה לא מיליון שקל, לפחות ברמה ובקריטריונים של המשרד, מדובר על מיליוני שקלים ולא על מיליון - אבל ייתכן שאם חברת שמירה תעשה את זה, היא בהחלט תוכל לעשות את זה במיליון שקל. </w:t>
      </w:r>
    </w:p>
    <w:p w14:paraId="63F52DF5" w14:textId="77777777" w:rsidR="00000000" w:rsidRDefault="000E0F03">
      <w:pPr>
        <w:pStyle w:val="a0"/>
        <w:ind w:firstLine="0"/>
        <w:rPr>
          <w:rFonts w:hint="cs"/>
          <w:rtl/>
        </w:rPr>
      </w:pPr>
    </w:p>
    <w:p w14:paraId="4FF109B0" w14:textId="77777777" w:rsidR="00000000" w:rsidRDefault="000E0F03">
      <w:pPr>
        <w:pStyle w:val="a0"/>
        <w:ind w:firstLine="0"/>
        <w:rPr>
          <w:rFonts w:hint="cs"/>
          <w:rtl/>
        </w:rPr>
      </w:pPr>
      <w:r>
        <w:rPr>
          <w:rFonts w:hint="cs"/>
          <w:rtl/>
        </w:rPr>
        <w:tab/>
        <w:t>לא נראה שיימצא במש</w:t>
      </w:r>
      <w:r>
        <w:rPr>
          <w:rFonts w:hint="cs"/>
          <w:rtl/>
        </w:rPr>
        <w:t xml:space="preserve">רדנו כסף לעניין הזה. אני מצטער. הנושא מאוד חשוב, אבל אני אומר שוב - צריך שכולנו ביחד נמצא את הפתרון. </w:t>
      </w:r>
    </w:p>
    <w:p w14:paraId="6D0D7E2D" w14:textId="77777777" w:rsidR="00000000" w:rsidRDefault="000E0F03">
      <w:pPr>
        <w:pStyle w:val="a0"/>
        <w:ind w:firstLine="0"/>
        <w:rPr>
          <w:rFonts w:hint="cs"/>
          <w:rtl/>
        </w:rPr>
      </w:pPr>
    </w:p>
    <w:p w14:paraId="39AE6B00" w14:textId="77777777" w:rsidR="00000000" w:rsidRDefault="000E0F03">
      <w:pPr>
        <w:pStyle w:val="a0"/>
        <w:ind w:firstLine="0"/>
        <w:rPr>
          <w:rFonts w:hint="cs"/>
          <w:rtl/>
        </w:rPr>
      </w:pPr>
      <w:r>
        <w:rPr>
          <w:rFonts w:hint="cs"/>
          <w:rtl/>
        </w:rPr>
        <w:tab/>
        <w:t xml:space="preserve">תפקיד המשטרה הוא להנחות את הנושא לגבי סדרי האבטחה במקום, אבל בשום אופן לא לממן אותם. </w:t>
      </w:r>
    </w:p>
    <w:p w14:paraId="734BB324" w14:textId="77777777" w:rsidR="00000000" w:rsidRDefault="000E0F03">
      <w:pPr>
        <w:pStyle w:val="a0"/>
        <w:ind w:firstLine="0"/>
        <w:rPr>
          <w:rFonts w:hint="cs"/>
          <w:rtl/>
        </w:rPr>
      </w:pPr>
    </w:p>
    <w:p w14:paraId="3A246B9B" w14:textId="77777777" w:rsidR="00000000" w:rsidRDefault="000E0F03">
      <w:pPr>
        <w:pStyle w:val="a0"/>
        <w:ind w:firstLine="0"/>
        <w:rPr>
          <w:rFonts w:hint="cs"/>
          <w:rtl/>
        </w:rPr>
      </w:pPr>
      <w:r>
        <w:rPr>
          <w:rFonts w:hint="cs"/>
          <w:rtl/>
        </w:rPr>
        <w:tab/>
        <w:t xml:space="preserve">אני שוב מצטרף לקריאתך. אני מוכן להירתם, גם באופן אישי, כי הנושא </w:t>
      </w:r>
      <w:r>
        <w:rPr>
          <w:rFonts w:hint="cs"/>
          <w:rtl/>
        </w:rPr>
        <w:t>חשוב. ביקרנו שם ופשוט כואב לראות את זה, אבל אני חושב שצריך קודם כול לדרוש מעיריית ירושלים לא להתחמק מהאחריות שלה.</w:t>
      </w:r>
    </w:p>
    <w:p w14:paraId="2240F925" w14:textId="77777777" w:rsidR="00000000" w:rsidRDefault="000E0F03">
      <w:pPr>
        <w:pStyle w:val="a0"/>
        <w:ind w:firstLine="0"/>
        <w:rPr>
          <w:rFonts w:hint="cs"/>
          <w:rtl/>
        </w:rPr>
      </w:pPr>
    </w:p>
    <w:p w14:paraId="31A2C022" w14:textId="77777777" w:rsidR="00000000" w:rsidRDefault="000E0F03">
      <w:pPr>
        <w:pStyle w:val="a0"/>
        <w:ind w:firstLine="0"/>
        <w:rPr>
          <w:rFonts w:hint="cs"/>
          <w:rtl/>
        </w:rPr>
      </w:pPr>
      <w:r>
        <w:rPr>
          <w:rFonts w:hint="cs"/>
          <w:rtl/>
        </w:rPr>
        <w:tab/>
        <w:t>אפשר לדון על זה בוועדה ולזמן את ראש העיר, ואפשר לעשות את זה בדרכים אחרות. אני מאוד מקווה שראש העיר יתעשת וישמור על מקום שהוא אינטרס עליון של</w:t>
      </w:r>
      <w:r>
        <w:rPr>
          <w:rFonts w:hint="cs"/>
          <w:rtl/>
        </w:rPr>
        <w:t xml:space="preserve"> העירייה, בפרט בירושלים. </w:t>
      </w:r>
    </w:p>
    <w:p w14:paraId="4BB19AF6" w14:textId="77777777" w:rsidR="00000000" w:rsidRDefault="000E0F03">
      <w:pPr>
        <w:pStyle w:val="a0"/>
        <w:ind w:firstLine="0"/>
        <w:rPr>
          <w:rFonts w:hint="cs"/>
          <w:rtl/>
        </w:rPr>
      </w:pPr>
    </w:p>
    <w:p w14:paraId="7792BB90" w14:textId="77777777" w:rsidR="00000000" w:rsidRDefault="000E0F03">
      <w:pPr>
        <w:pStyle w:val="a0"/>
        <w:ind w:firstLine="0"/>
        <w:rPr>
          <w:rFonts w:hint="cs"/>
          <w:rtl/>
        </w:rPr>
      </w:pPr>
      <w:r>
        <w:rPr>
          <w:rFonts w:hint="cs"/>
          <w:rtl/>
        </w:rPr>
        <w:tab/>
        <w:t xml:space="preserve">חבר הכנסת רוני בר-און, לאן אתה רוצה להעביר את הנושא הזה? </w:t>
      </w:r>
    </w:p>
    <w:p w14:paraId="5332683D" w14:textId="77777777" w:rsidR="00000000" w:rsidRDefault="000E0F03">
      <w:pPr>
        <w:pStyle w:val="af0"/>
        <w:rPr>
          <w:rtl/>
        </w:rPr>
      </w:pPr>
      <w:r>
        <w:rPr>
          <w:rtl/>
        </w:rPr>
        <w:br/>
        <w:t>רוני בר-און (הליכוד):</w:t>
      </w:r>
    </w:p>
    <w:p w14:paraId="4FD5DFC6" w14:textId="77777777" w:rsidR="00000000" w:rsidRDefault="000E0F03">
      <w:pPr>
        <w:pStyle w:val="a0"/>
        <w:rPr>
          <w:rtl/>
        </w:rPr>
      </w:pPr>
    </w:p>
    <w:p w14:paraId="5AF6932F" w14:textId="77777777" w:rsidR="00000000" w:rsidRDefault="000E0F03">
      <w:pPr>
        <w:pStyle w:val="a0"/>
        <w:rPr>
          <w:rFonts w:hint="cs"/>
          <w:rtl/>
        </w:rPr>
      </w:pPr>
      <w:r>
        <w:rPr>
          <w:rFonts w:hint="cs"/>
          <w:rtl/>
        </w:rPr>
        <w:t xml:space="preserve">מה שנוח לך. </w:t>
      </w:r>
    </w:p>
    <w:p w14:paraId="40794D43" w14:textId="77777777" w:rsidR="00000000" w:rsidRDefault="000E0F03">
      <w:pPr>
        <w:pStyle w:val="-"/>
        <w:rPr>
          <w:rtl/>
        </w:rPr>
      </w:pPr>
      <w:r>
        <w:rPr>
          <w:rtl/>
        </w:rPr>
        <w:br/>
      </w:r>
      <w:bookmarkStart w:id="448" w:name="FS000001031T21_07_2004_16_55_11C"/>
      <w:bookmarkEnd w:id="448"/>
      <w:r>
        <w:rPr>
          <w:rtl/>
        </w:rPr>
        <w:t>סגן השר לביטחון פנים יעקב אדרי:</w:t>
      </w:r>
    </w:p>
    <w:p w14:paraId="0895DF5B" w14:textId="77777777" w:rsidR="00000000" w:rsidRDefault="000E0F03">
      <w:pPr>
        <w:pStyle w:val="a0"/>
        <w:rPr>
          <w:rtl/>
        </w:rPr>
      </w:pPr>
    </w:p>
    <w:p w14:paraId="78A65BA1" w14:textId="77777777" w:rsidR="00000000" w:rsidRDefault="000E0F03">
      <w:pPr>
        <w:pStyle w:val="a0"/>
        <w:rPr>
          <w:rFonts w:hint="cs"/>
          <w:rtl/>
        </w:rPr>
      </w:pPr>
      <w:r>
        <w:rPr>
          <w:rFonts w:hint="cs"/>
          <w:rtl/>
        </w:rPr>
        <w:t>אולי נעביר אותו לוועדת הפנים. נזמין את ראש העיר, וביחד ננסה למצוא פתרון, שהוא מאוד חשוב לעניין. תוד</w:t>
      </w:r>
      <w:r>
        <w:rPr>
          <w:rFonts w:hint="cs"/>
          <w:rtl/>
        </w:rPr>
        <w:t>ה.</w:t>
      </w:r>
    </w:p>
    <w:p w14:paraId="21162AD3" w14:textId="77777777" w:rsidR="00000000" w:rsidRDefault="000E0F03">
      <w:pPr>
        <w:pStyle w:val="af1"/>
        <w:rPr>
          <w:rtl/>
        </w:rPr>
      </w:pPr>
      <w:r>
        <w:rPr>
          <w:rtl/>
        </w:rPr>
        <w:br/>
        <w:t>היו"ר יולי-יואל אדלשטיין:</w:t>
      </w:r>
    </w:p>
    <w:p w14:paraId="6A759387" w14:textId="77777777" w:rsidR="00000000" w:rsidRDefault="000E0F03">
      <w:pPr>
        <w:pStyle w:val="a0"/>
        <w:rPr>
          <w:rtl/>
        </w:rPr>
      </w:pPr>
    </w:p>
    <w:p w14:paraId="3BA988B2" w14:textId="77777777" w:rsidR="00000000" w:rsidRDefault="000E0F03">
      <w:pPr>
        <w:pStyle w:val="a0"/>
        <w:rPr>
          <w:rFonts w:hint="cs"/>
          <w:rtl/>
        </w:rPr>
      </w:pPr>
      <w:r>
        <w:rPr>
          <w:rFonts w:hint="cs"/>
          <w:rtl/>
        </w:rPr>
        <w:t xml:space="preserve">אני מודה מאוד לסגן השר לביטחון פנים, חבר הכנסת אדרי, שמציע להעביר את הנושא לדיון בוועדת הפנים ואיכות הסביבה של הכנסת. לחבר הכנסת נסים זאב יש הצעה אחרת. בבקשה, אדוני. </w:t>
      </w:r>
    </w:p>
    <w:p w14:paraId="71EDE8A8" w14:textId="77777777" w:rsidR="00000000" w:rsidRDefault="000E0F03">
      <w:pPr>
        <w:pStyle w:val="a"/>
        <w:rPr>
          <w:rtl/>
        </w:rPr>
      </w:pPr>
      <w:r>
        <w:rPr>
          <w:rtl/>
        </w:rPr>
        <w:br/>
      </w:r>
      <w:bookmarkStart w:id="449" w:name="FS000000490T21_07_2004_16_57_04"/>
      <w:bookmarkStart w:id="450" w:name="_Toc87615601"/>
      <w:bookmarkEnd w:id="449"/>
      <w:r>
        <w:rPr>
          <w:rtl/>
        </w:rPr>
        <w:t>נסים זאב (ש"ס):</w:t>
      </w:r>
      <w:bookmarkEnd w:id="450"/>
    </w:p>
    <w:p w14:paraId="4F03669F" w14:textId="77777777" w:rsidR="00000000" w:rsidRDefault="000E0F03">
      <w:pPr>
        <w:pStyle w:val="a0"/>
        <w:rPr>
          <w:rFonts w:hint="cs"/>
          <w:rtl/>
        </w:rPr>
      </w:pPr>
    </w:p>
    <w:p w14:paraId="5084C9B0" w14:textId="77777777" w:rsidR="00000000" w:rsidRDefault="000E0F03">
      <w:pPr>
        <w:pStyle w:val="a0"/>
        <w:rPr>
          <w:rFonts w:hint="cs"/>
          <w:rtl/>
        </w:rPr>
      </w:pPr>
      <w:r>
        <w:rPr>
          <w:rFonts w:hint="cs"/>
          <w:rtl/>
        </w:rPr>
        <w:t>אדוני היושב-ראש, לפני שנה וחצי בערך העלי</w:t>
      </w:r>
      <w:r>
        <w:rPr>
          <w:rFonts w:hint="cs"/>
          <w:rtl/>
        </w:rPr>
        <w:t>תי את הנושא של סגירת שדה התעופה עטרות, והיה דיון בעניין הזה.</w:t>
      </w:r>
    </w:p>
    <w:p w14:paraId="113A3C4F" w14:textId="77777777" w:rsidR="00000000" w:rsidRDefault="000E0F03">
      <w:pPr>
        <w:pStyle w:val="a0"/>
        <w:rPr>
          <w:rFonts w:hint="cs"/>
          <w:rtl/>
        </w:rPr>
      </w:pPr>
    </w:p>
    <w:p w14:paraId="02284E3D" w14:textId="77777777" w:rsidR="00000000" w:rsidRDefault="000E0F03">
      <w:pPr>
        <w:pStyle w:val="a0"/>
        <w:rPr>
          <w:rFonts w:hint="cs"/>
          <w:rtl/>
        </w:rPr>
      </w:pPr>
      <w:r>
        <w:rPr>
          <w:rFonts w:hint="cs"/>
          <w:rtl/>
        </w:rPr>
        <w:t>ירושלים היא בכל זאת עיר הבירה של מדינת ישראל. כששדה תעופה נסגר ואין משהו חלופי, אני חושב שזה לא עושה רושם טוב של מדינת ישראל בעולם בכלל ששדה תעופה נסגר בגלל בעיית הטרור. והסיבות הן ברורות, כי יש</w:t>
      </w:r>
      <w:r>
        <w:rPr>
          <w:rFonts w:hint="cs"/>
          <w:rtl/>
        </w:rPr>
        <w:t xml:space="preserve"> בעיה וסיכון למטוסים שנוחתים באזור.</w:t>
      </w:r>
    </w:p>
    <w:p w14:paraId="5F4E1BBA" w14:textId="77777777" w:rsidR="00000000" w:rsidRDefault="000E0F03">
      <w:pPr>
        <w:pStyle w:val="a0"/>
        <w:rPr>
          <w:rFonts w:hint="cs"/>
          <w:rtl/>
        </w:rPr>
      </w:pPr>
    </w:p>
    <w:p w14:paraId="528A96CC" w14:textId="77777777" w:rsidR="00000000" w:rsidRDefault="000E0F03">
      <w:pPr>
        <w:pStyle w:val="a0"/>
        <w:rPr>
          <w:rFonts w:hint="cs"/>
          <w:rtl/>
        </w:rPr>
      </w:pPr>
      <w:r>
        <w:rPr>
          <w:rFonts w:hint="cs"/>
          <w:rtl/>
        </w:rPr>
        <w:t xml:space="preserve">מה שהעלה חבר הכנסת בר-און, אני רוצה לומר שזה שנים מעלים את הנושא הזה בעיריית ירושלים. עיריית ירושלים עשתה מאמץ רב - הורידה ארנונה עוד בתקופת אולמרט ובתקופת טדי קולק. צריך להבין שהבעיה המרכזית היא דרכי הגישה עד למפעלים. </w:t>
      </w:r>
      <w:r>
        <w:rPr>
          <w:rFonts w:hint="cs"/>
          <w:rtl/>
        </w:rPr>
        <w:t>זאת אומרת, המפעלים עצמם - - -</w:t>
      </w:r>
    </w:p>
    <w:p w14:paraId="29C7F3FE" w14:textId="77777777" w:rsidR="00000000" w:rsidRDefault="000E0F03">
      <w:pPr>
        <w:pStyle w:val="af0"/>
        <w:rPr>
          <w:rtl/>
        </w:rPr>
      </w:pPr>
      <w:r>
        <w:rPr>
          <w:rtl/>
        </w:rPr>
        <w:br/>
        <w:t>רוני בר-און (הליכוד):</w:t>
      </w:r>
    </w:p>
    <w:p w14:paraId="76E80F9E" w14:textId="77777777" w:rsidR="00000000" w:rsidRDefault="000E0F03">
      <w:pPr>
        <w:pStyle w:val="a0"/>
        <w:rPr>
          <w:rtl/>
        </w:rPr>
      </w:pPr>
    </w:p>
    <w:p w14:paraId="3FAC1104" w14:textId="77777777" w:rsidR="00000000" w:rsidRDefault="000E0F03">
      <w:pPr>
        <w:pStyle w:val="a0"/>
        <w:rPr>
          <w:rFonts w:hint="cs"/>
          <w:rtl/>
        </w:rPr>
      </w:pPr>
      <w:r>
        <w:rPr>
          <w:rFonts w:hint="cs"/>
          <w:rtl/>
        </w:rPr>
        <w:t>זה פתור היום. בגין-צפון מגיע עד האזור.</w:t>
      </w:r>
    </w:p>
    <w:p w14:paraId="4715A097" w14:textId="77777777" w:rsidR="00000000" w:rsidRDefault="000E0F03">
      <w:pPr>
        <w:pStyle w:val="-"/>
        <w:rPr>
          <w:rtl/>
        </w:rPr>
      </w:pPr>
      <w:r>
        <w:rPr>
          <w:rtl/>
        </w:rPr>
        <w:br/>
      </w:r>
      <w:bookmarkStart w:id="451" w:name="FS000000490T21_07_2004_16_59_34C"/>
      <w:bookmarkEnd w:id="451"/>
      <w:r>
        <w:rPr>
          <w:rtl/>
        </w:rPr>
        <w:t>נסים זאב (ש"ס):</w:t>
      </w:r>
    </w:p>
    <w:p w14:paraId="23BEAE67" w14:textId="77777777" w:rsidR="00000000" w:rsidRDefault="000E0F03">
      <w:pPr>
        <w:pStyle w:val="a0"/>
        <w:rPr>
          <w:rtl/>
        </w:rPr>
      </w:pPr>
    </w:p>
    <w:p w14:paraId="65356E52" w14:textId="77777777" w:rsidR="00000000" w:rsidRDefault="000E0F03">
      <w:pPr>
        <w:pStyle w:val="a0"/>
        <w:rPr>
          <w:rFonts w:hint="cs"/>
          <w:rtl/>
        </w:rPr>
      </w:pPr>
      <w:r>
        <w:rPr>
          <w:rFonts w:hint="cs"/>
          <w:rtl/>
        </w:rPr>
        <w:t xml:space="preserve">אבל אנשים לא מרגישים בטוחים להגיע לאזור, ולכן לדעתי זה כן עניין של הצבא. </w:t>
      </w:r>
    </w:p>
    <w:p w14:paraId="4DD635E0" w14:textId="77777777" w:rsidR="00000000" w:rsidRDefault="000E0F03">
      <w:pPr>
        <w:pStyle w:val="af1"/>
        <w:rPr>
          <w:rtl/>
        </w:rPr>
      </w:pPr>
      <w:r>
        <w:rPr>
          <w:rtl/>
        </w:rPr>
        <w:br/>
        <w:t>היו"ר יולי-יואל אדלשטיין:</w:t>
      </w:r>
    </w:p>
    <w:p w14:paraId="2DDDB668" w14:textId="77777777" w:rsidR="00000000" w:rsidRDefault="000E0F03">
      <w:pPr>
        <w:pStyle w:val="a0"/>
        <w:rPr>
          <w:rtl/>
        </w:rPr>
      </w:pPr>
    </w:p>
    <w:p w14:paraId="2DAB7A11" w14:textId="77777777" w:rsidR="00000000" w:rsidRDefault="000E0F03">
      <w:pPr>
        <w:pStyle w:val="a0"/>
        <w:rPr>
          <w:rFonts w:hint="cs"/>
          <w:rtl/>
        </w:rPr>
      </w:pPr>
      <w:r>
        <w:rPr>
          <w:rFonts w:hint="cs"/>
          <w:rtl/>
        </w:rPr>
        <w:t>תודה רבה.</w:t>
      </w:r>
    </w:p>
    <w:p w14:paraId="2676A031" w14:textId="77777777" w:rsidR="00000000" w:rsidRDefault="000E0F03">
      <w:pPr>
        <w:pStyle w:val="-"/>
        <w:rPr>
          <w:rtl/>
        </w:rPr>
      </w:pPr>
      <w:r>
        <w:rPr>
          <w:rtl/>
        </w:rPr>
        <w:br/>
      </w:r>
      <w:bookmarkStart w:id="452" w:name="FS000000490T21_07_2004_17_00_15C"/>
      <w:bookmarkEnd w:id="452"/>
      <w:r>
        <w:rPr>
          <w:rtl/>
        </w:rPr>
        <w:t>נסים זאב (ש"ס):</w:t>
      </w:r>
    </w:p>
    <w:p w14:paraId="2FEC2C40" w14:textId="77777777" w:rsidR="00000000" w:rsidRDefault="000E0F03">
      <w:pPr>
        <w:pStyle w:val="a0"/>
        <w:rPr>
          <w:rtl/>
        </w:rPr>
      </w:pPr>
    </w:p>
    <w:p w14:paraId="126A72C9" w14:textId="77777777" w:rsidR="00000000" w:rsidRDefault="000E0F03">
      <w:pPr>
        <w:pStyle w:val="a0"/>
        <w:ind w:firstLine="0"/>
        <w:rPr>
          <w:rFonts w:hint="cs"/>
          <w:rtl/>
        </w:rPr>
      </w:pPr>
      <w:r>
        <w:rPr>
          <w:rFonts w:hint="cs"/>
          <w:rtl/>
        </w:rPr>
        <w:tab/>
        <w:t>כי האבטחה מסבי</w:t>
      </w:r>
      <w:r>
        <w:rPr>
          <w:rFonts w:hint="cs"/>
          <w:rtl/>
        </w:rPr>
        <w:t xml:space="preserve">ב - למשל רג'ואן, אתה מדבר על רג'ואן. רג'ואן גידר במאות אלפי שקלים את מבנה התעשייה שלו, ומה שקרה - אותו מחבל שחדר, זה היה אויבי איש אנשי ביתו, זה אותו אחד שהתפרנס אצלו. </w:t>
      </w:r>
    </w:p>
    <w:p w14:paraId="18C25334" w14:textId="77777777" w:rsidR="00000000" w:rsidRDefault="000E0F03">
      <w:pPr>
        <w:pStyle w:val="af1"/>
        <w:rPr>
          <w:rtl/>
        </w:rPr>
      </w:pPr>
      <w:r>
        <w:rPr>
          <w:rtl/>
        </w:rPr>
        <w:br/>
        <w:t>היו"ר יולי-יואל אדלשטיין:</w:t>
      </w:r>
    </w:p>
    <w:p w14:paraId="71FE9E9F" w14:textId="77777777" w:rsidR="00000000" w:rsidRDefault="000E0F03">
      <w:pPr>
        <w:pStyle w:val="a0"/>
        <w:rPr>
          <w:rtl/>
        </w:rPr>
      </w:pPr>
    </w:p>
    <w:p w14:paraId="50182475" w14:textId="77777777" w:rsidR="00000000" w:rsidRDefault="000E0F03">
      <w:pPr>
        <w:pStyle w:val="a0"/>
        <w:rPr>
          <w:rFonts w:hint="cs"/>
          <w:rtl/>
        </w:rPr>
      </w:pPr>
      <w:r>
        <w:rPr>
          <w:rFonts w:hint="cs"/>
          <w:rtl/>
        </w:rPr>
        <w:t>תודה רבה.</w:t>
      </w:r>
    </w:p>
    <w:p w14:paraId="493B8F85" w14:textId="77777777" w:rsidR="00000000" w:rsidRDefault="000E0F03">
      <w:pPr>
        <w:pStyle w:val="-"/>
        <w:rPr>
          <w:rtl/>
        </w:rPr>
      </w:pPr>
      <w:r>
        <w:rPr>
          <w:rtl/>
        </w:rPr>
        <w:br/>
      </w:r>
      <w:bookmarkStart w:id="453" w:name="FS000000490T21_07_2004_17_01_12C"/>
      <w:bookmarkEnd w:id="453"/>
      <w:r>
        <w:rPr>
          <w:rtl/>
        </w:rPr>
        <w:t>נסים זאב (ש"ס):</w:t>
      </w:r>
    </w:p>
    <w:p w14:paraId="0CFDB431" w14:textId="77777777" w:rsidR="00000000" w:rsidRDefault="000E0F03">
      <w:pPr>
        <w:pStyle w:val="a0"/>
        <w:rPr>
          <w:rtl/>
        </w:rPr>
      </w:pPr>
    </w:p>
    <w:p w14:paraId="7BF66B3A" w14:textId="77777777" w:rsidR="00000000" w:rsidRDefault="000E0F03">
      <w:pPr>
        <w:pStyle w:val="a0"/>
        <w:rPr>
          <w:rFonts w:hint="cs"/>
          <w:rtl/>
        </w:rPr>
      </w:pPr>
      <w:r>
        <w:rPr>
          <w:rFonts w:hint="cs"/>
          <w:rtl/>
        </w:rPr>
        <w:t>אבל דרכי הגישה למקום הן בעייתיו</w:t>
      </w:r>
      <w:r>
        <w:rPr>
          <w:rFonts w:hint="cs"/>
          <w:rtl/>
        </w:rPr>
        <w:t xml:space="preserve">ת. </w:t>
      </w:r>
    </w:p>
    <w:p w14:paraId="377C8F73" w14:textId="77777777" w:rsidR="00000000" w:rsidRDefault="000E0F03">
      <w:pPr>
        <w:pStyle w:val="af1"/>
        <w:rPr>
          <w:rFonts w:hint="cs"/>
          <w:rtl/>
        </w:rPr>
      </w:pPr>
      <w:r>
        <w:rPr>
          <w:rtl/>
        </w:rPr>
        <w:br/>
      </w:r>
    </w:p>
    <w:p w14:paraId="40980086" w14:textId="77777777" w:rsidR="00000000" w:rsidRDefault="000E0F03">
      <w:pPr>
        <w:pStyle w:val="af1"/>
        <w:rPr>
          <w:rtl/>
        </w:rPr>
      </w:pPr>
      <w:r>
        <w:rPr>
          <w:rtl/>
        </w:rPr>
        <w:t>היו"ר יולי-יואל אדלשטיין:</w:t>
      </w:r>
    </w:p>
    <w:p w14:paraId="2258F50A" w14:textId="77777777" w:rsidR="00000000" w:rsidRDefault="000E0F03">
      <w:pPr>
        <w:pStyle w:val="a0"/>
        <w:rPr>
          <w:rtl/>
        </w:rPr>
      </w:pPr>
    </w:p>
    <w:p w14:paraId="49BD4ABD" w14:textId="77777777" w:rsidR="00000000" w:rsidRDefault="000E0F03">
      <w:pPr>
        <w:pStyle w:val="a0"/>
        <w:rPr>
          <w:rFonts w:hint="cs"/>
          <w:rtl/>
        </w:rPr>
      </w:pPr>
      <w:r>
        <w:rPr>
          <w:rFonts w:hint="cs"/>
          <w:rtl/>
        </w:rPr>
        <w:t xml:space="preserve">תודה רבה לחבר הכנסת נסים זאב. </w:t>
      </w:r>
    </w:p>
    <w:p w14:paraId="7DE900C9" w14:textId="77777777" w:rsidR="00000000" w:rsidRDefault="000E0F03">
      <w:pPr>
        <w:pStyle w:val="a0"/>
        <w:rPr>
          <w:rFonts w:hint="cs"/>
          <w:rtl/>
        </w:rPr>
      </w:pPr>
    </w:p>
    <w:p w14:paraId="6ED00DD6" w14:textId="77777777" w:rsidR="00000000" w:rsidRDefault="000E0F03">
      <w:pPr>
        <w:pStyle w:val="a0"/>
        <w:rPr>
          <w:rFonts w:hint="cs"/>
          <w:rtl/>
        </w:rPr>
      </w:pPr>
      <w:r>
        <w:rPr>
          <w:rFonts w:hint="cs"/>
          <w:rtl/>
        </w:rPr>
        <w:t xml:space="preserve">חברי הכנסת, אם כן, אנחנו נעבור להצבעה. המציע וסגן השר שהשיב לו מבקשים דיון בוועדת הפנים ואיכות הסביבה של הכנסת. ההצבעה בעד זה להסכים אתם; נגד - להסיר מסדר-היום. חשש לסגירת אזור התעשייה עטרות </w:t>
      </w:r>
      <w:r>
        <w:rPr>
          <w:rFonts w:hint="cs"/>
          <w:rtl/>
        </w:rPr>
        <w:t xml:space="preserve">- מי בעד? מי נגד? נא להצביע. </w:t>
      </w:r>
    </w:p>
    <w:p w14:paraId="3EAFBD75" w14:textId="77777777" w:rsidR="00000000" w:rsidRDefault="000E0F03">
      <w:pPr>
        <w:pStyle w:val="ab"/>
        <w:bidi/>
        <w:rPr>
          <w:rFonts w:hint="cs"/>
          <w:rtl/>
        </w:rPr>
      </w:pPr>
      <w:r>
        <w:rPr>
          <w:rtl/>
        </w:rPr>
        <w:br/>
      </w:r>
      <w:r>
        <w:rPr>
          <w:rFonts w:hint="cs"/>
          <w:rtl/>
        </w:rPr>
        <w:t>הצבעה מס' 14</w:t>
      </w:r>
    </w:p>
    <w:p w14:paraId="77040EF0" w14:textId="77777777" w:rsidR="00000000" w:rsidRDefault="000E0F03">
      <w:pPr>
        <w:pStyle w:val="a0"/>
        <w:rPr>
          <w:rFonts w:hint="cs"/>
          <w:rtl/>
        </w:rPr>
      </w:pPr>
    </w:p>
    <w:p w14:paraId="71BDFA6E" w14:textId="77777777" w:rsidR="00000000" w:rsidRDefault="000E0F03">
      <w:pPr>
        <w:pStyle w:val="ac"/>
        <w:bidi/>
        <w:rPr>
          <w:rFonts w:hint="cs"/>
          <w:rtl/>
        </w:rPr>
      </w:pPr>
      <w:r>
        <w:rPr>
          <w:rFonts w:hint="cs"/>
          <w:rtl/>
        </w:rPr>
        <w:t>בעד ההצעה להעביר את הנושא לוועדה - 6</w:t>
      </w:r>
    </w:p>
    <w:p w14:paraId="203D47DF" w14:textId="77777777" w:rsidR="00000000" w:rsidRDefault="000E0F03">
      <w:pPr>
        <w:pStyle w:val="ac"/>
        <w:bidi/>
        <w:rPr>
          <w:rFonts w:hint="cs"/>
          <w:rtl/>
        </w:rPr>
      </w:pPr>
      <w:r>
        <w:rPr>
          <w:rFonts w:hint="cs"/>
          <w:rtl/>
        </w:rPr>
        <w:t>בעד ההצעה שלא לכלול את הנושא בסדר-היום - אין</w:t>
      </w:r>
    </w:p>
    <w:p w14:paraId="69FAFDDE" w14:textId="77777777" w:rsidR="00000000" w:rsidRDefault="000E0F03">
      <w:pPr>
        <w:pStyle w:val="ac"/>
        <w:bidi/>
        <w:rPr>
          <w:rFonts w:hint="cs"/>
          <w:rtl/>
        </w:rPr>
      </w:pPr>
      <w:r>
        <w:rPr>
          <w:rFonts w:hint="cs"/>
          <w:rtl/>
        </w:rPr>
        <w:t>נמנעים - 1</w:t>
      </w:r>
    </w:p>
    <w:p w14:paraId="5CEA0EE7" w14:textId="77777777" w:rsidR="00000000" w:rsidRDefault="000E0F03">
      <w:pPr>
        <w:pStyle w:val="ad"/>
        <w:bidi/>
        <w:rPr>
          <w:rFonts w:hint="cs"/>
          <w:rtl/>
        </w:rPr>
      </w:pPr>
      <w:r>
        <w:rPr>
          <w:rFonts w:hint="cs"/>
          <w:rtl/>
        </w:rPr>
        <w:t>ההצעה להעביר את הנושא לוועדת הפנים ואיכות הסביבה נתקבלה.</w:t>
      </w:r>
    </w:p>
    <w:p w14:paraId="1A4AAB48" w14:textId="77777777" w:rsidR="00000000" w:rsidRDefault="000E0F03">
      <w:pPr>
        <w:pStyle w:val="af1"/>
        <w:rPr>
          <w:rtl/>
        </w:rPr>
      </w:pPr>
      <w:r>
        <w:rPr>
          <w:rtl/>
        </w:rPr>
        <w:br/>
        <w:t>היו"ר יולי-יואל אדלשטיין:</w:t>
      </w:r>
    </w:p>
    <w:p w14:paraId="3D99AA32" w14:textId="77777777" w:rsidR="00000000" w:rsidRDefault="000E0F03">
      <w:pPr>
        <w:pStyle w:val="a0"/>
        <w:rPr>
          <w:rtl/>
        </w:rPr>
      </w:pPr>
    </w:p>
    <w:p w14:paraId="4B230D1D" w14:textId="77777777" w:rsidR="00000000" w:rsidRDefault="000E0F03">
      <w:pPr>
        <w:pStyle w:val="a0"/>
        <w:rPr>
          <w:rFonts w:hint="cs"/>
          <w:rtl/>
        </w:rPr>
      </w:pPr>
      <w:r>
        <w:rPr>
          <w:rFonts w:hint="cs"/>
          <w:rtl/>
        </w:rPr>
        <w:t>חברי הכנסת, בעד - 6, אין מתנגדים,</w:t>
      </w:r>
      <w:r>
        <w:rPr>
          <w:rFonts w:hint="cs"/>
          <w:rtl/>
        </w:rPr>
        <w:t xml:space="preserve"> יש נמנע אחד. הנושא יעבור להמשך הטיפול בו בוועדת הפנים ואיכות הסביבה של הכנסת. </w:t>
      </w:r>
    </w:p>
    <w:p w14:paraId="1ABB0048" w14:textId="77777777" w:rsidR="00000000" w:rsidRDefault="000E0F03">
      <w:pPr>
        <w:pStyle w:val="a0"/>
        <w:rPr>
          <w:rtl/>
        </w:rPr>
      </w:pPr>
      <w:r>
        <w:rPr>
          <w:rtl/>
        </w:rPr>
        <w:br/>
      </w:r>
    </w:p>
    <w:p w14:paraId="13068F78" w14:textId="77777777" w:rsidR="00000000" w:rsidRDefault="000E0F03">
      <w:pPr>
        <w:pStyle w:val="a2"/>
        <w:rPr>
          <w:rtl/>
        </w:rPr>
      </w:pPr>
    </w:p>
    <w:p w14:paraId="7DBAA2BE" w14:textId="77777777" w:rsidR="00000000" w:rsidRDefault="000E0F03">
      <w:pPr>
        <w:pStyle w:val="a2"/>
        <w:rPr>
          <w:rFonts w:hint="cs"/>
          <w:rtl/>
        </w:rPr>
      </w:pPr>
      <w:bookmarkStart w:id="454" w:name="CS30468FI0030468T21_07_2004_17_07_14"/>
      <w:bookmarkStart w:id="455" w:name="_Toc87615602"/>
      <w:bookmarkEnd w:id="454"/>
      <w:r>
        <w:rPr>
          <w:rFonts w:hint="cs"/>
          <w:rtl/>
        </w:rPr>
        <w:t>הצעה לסדר-היום</w:t>
      </w:r>
      <w:bookmarkEnd w:id="455"/>
    </w:p>
    <w:p w14:paraId="7C023D0B" w14:textId="77777777" w:rsidR="00000000" w:rsidRDefault="000E0F03">
      <w:pPr>
        <w:pStyle w:val="a2"/>
        <w:rPr>
          <w:rtl/>
        </w:rPr>
      </w:pPr>
      <w:bookmarkStart w:id="456" w:name="_Toc87615603"/>
      <w:r>
        <w:rPr>
          <w:rtl/>
        </w:rPr>
        <w:t>הפרסומים החדשים על מותו של מדחת יוסף ואירועי קבר יוסף</w:t>
      </w:r>
      <w:bookmarkEnd w:id="456"/>
    </w:p>
    <w:p w14:paraId="7CECD018" w14:textId="77777777" w:rsidR="00000000" w:rsidRDefault="000E0F03">
      <w:pPr>
        <w:pStyle w:val="-0"/>
        <w:rPr>
          <w:rFonts w:hint="cs"/>
          <w:rtl/>
        </w:rPr>
      </w:pPr>
    </w:p>
    <w:p w14:paraId="23F827B9" w14:textId="77777777" w:rsidR="00000000" w:rsidRDefault="000E0F03">
      <w:pPr>
        <w:pStyle w:val="af1"/>
        <w:rPr>
          <w:rtl/>
        </w:rPr>
      </w:pPr>
      <w:r>
        <w:rPr>
          <w:rtl/>
        </w:rPr>
        <w:t>היו"ר יולי-יואל אדלשטיין:</w:t>
      </w:r>
    </w:p>
    <w:p w14:paraId="0218B98E" w14:textId="77777777" w:rsidR="00000000" w:rsidRDefault="000E0F03">
      <w:pPr>
        <w:pStyle w:val="a0"/>
        <w:rPr>
          <w:rtl/>
        </w:rPr>
      </w:pPr>
    </w:p>
    <w:p w14:paraId="09932BCB" w14:textId="77777777" w:rsidR="00000000" w:rsidRDefault="000E0F03">
      <w:pPr>
        <w:pStyle w:val="a0"/>
        <w:rPr>
          <w:rFonts w:hint="cs"/>
          <w:rtl/>
        </w:rPr>
      </w:pPr>
      <w:r>
        <w:rPr>
          <w:rFonts w:hint="cs"/>
          <w:rtl/>
        </w:rPr>
        <w:t xml:space="preserve">הנושא הבא שלנו הוא: הפרסומים החדשים על מותו של מדחת יוסף ואירועי קבר יוסף - </w:t>
      </w:r>
      <w:r>
        <w:rPr>
          <w:rFonts w:hint="cs"/>
          <w:rtl/>
        </w:rPr>
        <w:t xml:space="preserve">של חבר הכנסת אריה אלדד. הצעה רגילה מס' 4330. בבקשה, אדוני, עד עשר דקות לרשותך. </w:t>
      </w:r>
    </w:p>
    <w:p w14:paraId="6E03CEDB" w14:textId="77777777" w:rsidR="00000000" w:rsidRDefault="000E0F03">
      <w:pPr>
        <w:pStyle w:val="a"/>
        <w:rPr>
          <w:rtl/>
        </w:rPr>
      </w:pPr>
      <w:r>
        <w:rPr>
          <w:rtl/>
        </w:rPr>
        <w:br/>
      </w:r>
      <w:bookmarkStart w:id="457" w:name="FS000001055T21_07_2004_17_08_14"/>
      <w:bookmarkStart w:id="458" w:name="_Toc87615604"/>
      <w:bookmarkEnd w:id="457"/>
      <w:r>
        <w:rPr>
          <w:rtl/>
        </w:rPr>
        <w:t>אריה אלדד (האיחוד הלאומי - ישראל ביתנו):</w:t>
      </w:r>
      <w:bookmarkEnd w:id="458"/>
    </w:p>
    <w:p w14:paraId="23239CAA" w14:textId="77777777" w:rsidR="00000000" w:rsidRDefault="000E0F03">
      <w:pPr>
        <w:pStyle w:val="a0"/>
        <w:rPr>
          <w:rtl/>
        </w:rPr>
      </w:pPr>
    </w:p>
    <w:p w14:paraId="283DECB7" w14:textId="77777777" w:rsidR="00000000" w:rsidRDefault="000E0F03">
      <w:pPr>
        <w:pStyle w:val="a0"/>
        <w:rPr>
          <w:rFonts w:hint="cs"/>
          <w:rtl/>
        </w:rPr>
      </w:pPr>
      <w:r>
        <w:rPr>
          <w:rFonts w:hint="cs"/>
          <w:rtl/>
        </w:rPr>
        <w:t>אדוני היושב-ראש, אדוני סגן השר, חברי חברי הכנסת, ביום ב' דראש השנה תשס"א, ב-1 באוקטובר 2000, בשעה 15:15, בעמדה מס' 5 של קבר יוסף, נפג</w:t>
      </w:r>
      <w:r>
        <w:rPr>
          <w:rFonts w:hint="cs"/>
          <w:rtl/>
        </w:rPr>
        <w:t xml:space="preserve">ע בצווארו מכדור צלף לוחם משמר הגבול מדחת יוסף. </w:t>
      </w:r>
    </w:p>
    <w:p w14:paraId="6AAF02D7" w14:textId="77777777" w:rsidR="00000000" w:rsidRDefault="000E0F03">
      <w:pPr>
        <w:pStyle w:val="a0"/>
        <w:rPr>
          <w:rFonts w:hint="cs"/>
          <w:rtl/>
        </w:rPr>
      </w:pPr>
    </w:p>
    <w:p w14:paraId="570CF48E" w14:textId="77777777" w:rsidR="00000000" w:rsidRDefault="000E0F03">
      <w:pPr>
        <w:pStyle w:val="a0"/>
        <w:rPr>
          <w:rFonts w:hint="cs"/>
          <w:rtl/>
        </w:rPr>
      </w:pPr>
      <w:r>
        <w:rPr>
          <w:rFonts w:hint="cs"/>
          <w:rtl/>
        </w:rPr>
        <w:t xml:space="preserve">הקבר הותקף באותן שעות על-ידי מאות פורעים ומחבלים ערבים. בתוך הקבר היו רק 12 לוחמי מג"ב, אבל סביב-סביב היה כל צה"ל. צלפים וטנקים בתל-אראס. כוח טנקים של כוח "כתונת פסים" במחנה חורון, מסוקים חמושים באוויר. </w:t>
      </w:r>
    </w:p>
    <w:p w14:paraId="270ECE7E" w14:textId="77777777" w:rsidR="00000000" w:rsidRDefault="000E0F03">
      <w:pPr>
        <w:pStyle w:val="a0"/>
        <w:rPr>
          <w:rFonts w:hint="cs"/>
          <w:rtl/>
        </w:rPr>
      </w:pPr>
    </w:p>
    <w:p w14:paraId="7E14889E" w14:textId="77777777" w:rsidR="00000000" w:rsidRDefault="000E0F03">
      <w:pPr>
        <w:pStyle w:val="a0"/>
        <w:rPr>
          <w:rFonts w:hint="cs"/>
          <w:rtl/>
        </w:rPr>
      </w:pPr>
      <w:r>
        <w:rPr>
          <w:rFonts w:hint="cs"/>
          <w:rtl/>
        </w:rPr>
        <w:t>אס</w:t>
      </w:r>
      <w:r>
        <w:rPr>
          <w:rFonts w:hint="cs"/>
          <w:rtl/>
        </w:rPr>
        <w:t>ף פרלמן, הפראמדיק, בוגר קורס הפראמדיקים הראשון של צה"ל, חילץ את מדחת מהעמדה וטיפל בו בתוך מבנה הקבר. "ניגבתי לו את הדם מהפנים. התיישבתי על רצפת הקבר, אחזתי לו ביד, ליטפתי את שערו. 'יהיה בסדר' הבטחתי, 'אתה חזק, תיכף באים אלינו, יהיה טוב'. הוא מצמץ, הזיז קצת</w:t>
      </w:r>
      <w:r>
        <w:rPr>
          <w:rFonts w:hint="cs"/>
          <w:rtl/>
        </w:rPr>
        <w:t xml:space="preserve"> את הראש, הרים יד וניסה להוציא את הצינור של ההנשמה מהפה. ניסיתי להרגיע אותו, וגם את עצמי. צעקנו בקשר 'אנחנו מאבדים אותו', מהחמ"ל דיווחו כל הזמן שהחילוץ תיכף מגיע, עוד שתי דקות הם כאן. בינתיים, המון פלסטיני ניסה בכל דרך לפרוץ פנימה, לשחוט אותנו. הירי לא פסק</w:t>
      </w:r>
      <w:r>
        <w:rPr>
          <w:rFonts w:hint="cs"/>
          <w:rtl/>
        </w:rPr>
        <w:t xml:space="preserve"> לרגע, היינו שם 12, בחוץ היו מאות או אלפים. הרגשנו כל כך לבד. </w:t>
      </w:r>
    </w:p>
    <w:p w14:paraId="74CA1539" w14:textId="77777777" w:rsidR="00000000" w:rsidRDefault="000E0F03">
      <w:pPr>
        <w:pStyle w:val="a0"/>
        <w:rPr>
          <w:rFonts w:hint="cs"/>
          <w:rtl/>
        </w:rPr>
      </w:pPr>
    </w:p>
    <w:p w14:paraId="079D276B" w14:textId="77777777" w:rsidR="00000000" w:rsidRDefault="000E0F03">
      <w:pPr>
        <w:pStyle w:val="a0"/>
        <w:rPr>
          <w:rFonts w:hint="cs"/>
          <w:color w:val="0000FF"/>
          <w:szCs w:val="28"/>
          <w:rtl/>
        </w:rPr>
      </w:pPr>
      <w:r>
        <w:rPr>
          <w:rFonts w:hint="cs"/>
          <w:rtl/>
        </w:rPr>
        <w:t xml:space="preserve">"בשעתיים הראשונות העיניים שלו עוד היו פקוחות. אחר כך נעצמו. גם התזוזות פסקו, אבל הוא עוד היה חי. אחרי שלוש שעות הדופק נחלש בהדרגה, ואז נדם. אחר כך ישבתי 40 דקות על רצפת הקבר והתלבטתי. הוא כבר </w:t>
      </w:r>
      <w:r>
        <w:rPr>
          <w:rFonts w:hint="cs"/>
          <w:rtl/>
        </w:rPr>
        <w:t xml:space="preserve">היה נטול-חיים. ידעתי שאני צריך לנתק את המנשם, לסגור את ברז החמצן, לכסות אותו, להודיע לכולם שזה נגמר, אבל לא הייתי מסוגל."                                                                                       </w:t>
      </w:r>
    </w:p>
    <w:p w14:paraId="32FDE327" w14:textId="77777777" w:rsidR="00000000" w:rsidRDefault="000E0F03">
      <w:pPr>
        <w:pStyle w:val="a0"/>
        <w:rPr>
          <w:rFonts w:hint="cs"/>
          <w:rtl/>
          <w:lang w:val="es"/>
        </w:rPr>
      </w:pPr>
    </w:p>
    <w:p w14:paraId="51001A3F" w14:textId="77777777" w:rsidR="00000000" w:rsidRDefault="000E0F03">
      <w:pPr>
        <w:pStyle w:val="a0"/>
        <w:rPr>
          <w:rFonts w:hint="cs"/>
          <w:rtl/>
          <w:lang w:val="es"/>
        </w:rPr>
      </w:pPr>
      <w:r>
        <w:rPr>
          <w:rFonts w:hint="cs"/>
          <w:rtl/>
          <w:lang w:val="es"/>
        </w:rPr>
        <w:t xml:space="preserve">בסרטה של הבמאית יעל קיפר-זרצקי, ששודר בערוץ-8 </w:t>
      </w:r>
      <w:r>
        <w:rPr>
          <w:rFonts w:hint="cs"/>
          <w:rtl/>
          <w:lang w:val="es"/>
        </w:rPr>
        <w:t>במוצאי-שבת, אומר דרור, חייל אחר שנפצע בקבר: "רק לאחר עשר שעות חילצו את הפצועים למרות הבטחת המח"ט", הוא מדבר על היום שלאחר מותו של מדחת יוסף. רק לאחר עשר שעות חילצו פצועים. "אין לחיי אדם ערך. למה אתם נותנים לנו להתמודד לבד? למה אתם לא מגבים, לא יורים במי שנ</w:t>
      </w:r>
      <w:r>
        <w:rPr>
          <w:rFonts w:hint="cs"/>
          <w:rtl/>
          <w:lang w:val="es"/>
        </w:rPr>
        <w:t>כנס ויורה בנו. למה אין מסוק, טנק, 'כתונת פסים', למה אין כל מה שהבטחתם ואמרתם שיהיה?"</w:t>
      </w:r>
    </w:p>
    <w:p w14:paraId="0BFBBCE1" w14:textId="77777777" w:rsidR="00000000" w:rsidRDefault="000E0F03">
      <w:pPr>
        <w:pStyle w:val="a0"/>
        <w:rPr>
          <w:rFonts w:hint="cs"/>
          <w:rtl/>
        </w:rPr>
      </w:pPr>
    </w:p>
    <w:p w14:paraId="5389BCFC" w14:textId="77777777" w:rsidR="00000000" w:rsidRDefault="000E0F03">
      <w:pPr>
        <w:pStyle w:val="a0"/>
        <w:rPr>
          <w:rtl/>
        </w:rPr>
      </w:pPr>
      <w:r>
        <w:rPr>
          <w:rFonts w:hint="cs"/>
          <w:rtl/>
        </w:rPr>
        <w:t>מי ישב בחפ"ק צה"ל בתל-אראס? מח"ט שכם יוסי אדירי, מפקד האוגדה בני גנץ, אלוף הפיקוד  יצחק איתן. ב-17:00, אחרי-הצהריים, בשעה שמדחת יוסף עוד חי, מצטרף גם הרמטכ"ל  שאול מופז.</w:t>
      </w:r>
    </w:p>
    <w:p w14:paraId="6623E0B1" w14:textId="77777777" w:rsidR="00000000" w:rsidRDefault="000E0F03">
      <w:pPr>
        <w:pStyle w:val="a0"/>
        <w:rPr>
          <w:rFonts w:hint="cs"/>
          <w:rtl/>
        </w:rPr>
      </w:pPr>
    </w:p>
    <w:p w14:paraId="096FDBA4" w14:textId="77777777" w:rsidR="00000000" w:rsidRDefault="000E0F03">
      <w:pPr>
        <w:pStyle w:val="a0"/>
        <w:rPr>
          <w:rtl/>
        </w:rPr>
      </w:pPr>
      <w:r>
        <w:rPr>
          <w:rFonts w:hint="cs"/>
          <w:rtl/>
        </w:rPr>
        <w:t>התרחיש בקבר תורגל פעמים אחדות קודם לכן, היה צפוי. מתוך לקחים שהופקו על-ידי צה"ל אחרי אירועי מנהרת הכותל ארבע שנים קודם לכן, שבהם נהרגו שישה לוחמי צה"ל,  גם מתוך דוח שכתב סגן-אלוף אלכס חייקוב, מפקד ה-</w:t>
      </w:r>
      <w:r>
        <w:rPr>
          <w:rFonts w:hint="cs"/>
        </w:rPr>
        <w:t>DCO</w:t>
      </w:r>
      <w:r>
        <w:rPr>
          <w:rFonts w:hint="cs"/>
          <w:rtl/>
        </w:rPr>
        <w:t xml:space="preserve"> בשכם, היה ברור ממקורות פלסטיניים בכירים, כי "אל לו ל</w:t>
      </w:r>
      <w:r>
        <w:rPr>
          <w:rFonts w:hint="cs"/>
          <w:rtl/>
        </w:rPr>
        <w:t>צד הישראלי לצפות ולדמיין מצב לפיו כוחות הביטחון הפלסטיניים משתלטים על מפגינים ופורעים". "על צה"ל", כך כתוב בדוח של סגן-אלוף חייקוב,  "להיות ערוך לקראת אפשרות כי יספוג נפגעים, ובכלל זאת הרוגים ופצועים בקבר שחילוצם יתעכב מאוד."</w:t>
      </w:r>
    </w:p>
    <w:p w14:paraId="2349E74A" w14:textId="77777777" w:rsidR="00000000" w:rsidRDefault="000E0F03">
      <w:pPr>
        <w:pStyle w:val="a0"/>
        <w:rPr>
          <w:rFonts w:hint="cs"/>
          <w:rtl/>
        </w:rPr>
      </w:pPr>
    </w:p>
    <w:p w14:paraId="653ACB03" w14:textId="77777777" w:rsidR="00000000" w:rsidRDefault="000E0F03">
      <w:pPr>
        <w:pStyle w:val="a0"/>
        <w:rPr>
          <w:rtl/>
        </w:rPr>
      </w:pPr>
      <w:r>
        <w:rPr>
          <w:rFonts w:hint="cs"/>
          <w:rtl/>
        </w:rPr>
        <w:t>כמה חודשים קודם לכן נפצע קצין</w:t>
      </w:r>
      <w:r>
        <w:rPr>
          <w:rFonts w:hint="cs"/>
          <w:rtl/>
        </w:rPr>
        <w:t xml:space="preserve"> בקבר. ג'יבריל רג'וב הצליח לפנות אותו כעבור שעות ארוכות. היה ברור וכתוב בלקחים, שאסור יהיה להסתמך על הפלסטינים בכלל, ועל רג'וב בפרט,  ולכן הוכן כוח חילוץ צה"לי במרחק רבע שעה נסיעת טנק, כוח "כתונת הפסים".</w:t>
      </w:r>
    </w:p>
    <w:p w14:paraId="1B8B16B9" w14:textId="77777777" w:rsidR="00000000" w:rsidRDefault="000E0F03">
      <w:pPr>
        <w:pStyle w:val="a0"/>
        <w:rPr>
          <w:rFonts w:hint="cs"/>
          <w:rtl/>
        </w:rPr>
      </w:pPr>
    </w:p>
    <w:p w14:paraId="41F36883" w14:textId="77777777" w:rsidR="00000000" w:rsidRDefault="000E0F03">
      <w:pPr>
        <w:pStyle w:val="a0"/>
        <w:rPr>
          <w:rtl/>
        </w:rPr>
      </w:pPr>
      <w:r>
        <w:rPr>
          <w:rFonts w:hint="cs"/>
          <w:rtl/>
        </w:rPr>
        <w:t>אבל "כתונת הפסים" הוכתמה בדמו של מדחת יוסף שגסס במש</w:t>
      </w:r>
      <w:r>
        <w:rPr>
          <w:rFonts w:hint="cs"/>
          <w:rtl/>
        </w:rPr>
        <w:t>ך שלוש שעות וחצי, ומתל-אראס צפו במשקפות,  וצילמו  את המתרחש שם, המח"ט ומפקד האוגדה, ואלוף הפיקוד והרמטכ"ל. אלוף הפיקוד שהורה קודם לכן להניע את הטנקים לפאתי שכם כדי "לקצר טווח",  אבל צה"ל, כך נאמר בדוח, צה"ל מחליט לעצור את הטנקים, לא להתקדם, לא לחלץ באש, או</w:t>
      </w:r>
      <w:r>
        <w:rPr>
          <w:rFonts w:hint="cs"/>
          <w:rtl/>
        </w:rPr>
        <w:t xml:space="preserve">לי יבוא עוד מעט רג'וב ויציל את חיילי צה"ל. </w:t>
      </w:r>
    </w:p>
    <w:p w14:paraId="31FD30FF" w14:textId="77777777" w:rsidR="00000000" w:rsidRDefault="000E0F03">
      <w:pPr>
        <w:pStyle w:val="a0"/>
        <w:rPr>
          <w:rFonts w:hint="cs"/>
          <w:rtl/>
        </w:rPr>
      </w:pPr>
    </w:p>
    <w:p w14:paraId="594D8472" w14:textId="77777777" w:rsidR="00000000" w:rsidRDefault="000E0F03">
      <w:pPr>
        <w:pStyle w:val="a0"/>
        <w:rPr>
          <w:rFonts w:hint="cs"/>
          <w:rtl/>
        </w:rPr>
      </w:pPr>
      <w:r>
        <w:rPr>
          <w:rFonts w:hint="cs"/>
          <w:rtl/>
        </w:rPr>
        <w:t>מי זה שם צה"ל? הרמטכ"ל? ודאי הרמטכ"ל שאול מופז, שנחת במסוק בתל-אראס ב-17:00, כשמדחת יוסף עוד חי. מישהו הכריח אותו לעצור את הטנקים? אהוד ברק שסירב להתראיין לסרט?  או  ששאול מופז לא רצה לדבר. גם הוא לא הסכים להתרא</w:t>
      </w:r>
      <w:r>
        <w:rPr>
          <w:rFonts w:hint="cs"/>
          <w:rtl/>
        </w:rPr>
        <w:t xml:space="preserve">יין לסרט. </w:t>
      </w:r>
    </w:p>
    <w:p w14:paraId="0DDEF324" w14:textId="77777777" w:rsidR="00000000" w:rsidRDefault="000E0F03">
      <w:pPr>
        <w:pStyle w:val="a0"/>
        <w:rPr>
          <w:rtl/>
        </w:rPr>
      </w:pPr>
    </w:p>
    <w:p w14:paraId="3D226ADE" w14:textId="77777777" w:rsidR="00000000" w:rsidRDefault="000E0F03">
      <w:pPr>
        <w:pStyle w:val="a0"/>
        <w:rPr>
          <w:rFonts w:hint="cs"/>
          <w:rtl/>
        </w:rPr>
      </w:pPr>
      <w:r>
        <w:rPr>
          <w:rFonts w:hint="cs"/>
          <w:rtl/>
        </w:rPr>
        <w:t>היתה ועדת חקירה של צה"ל על האירועים, הוועדה של האלוף במילואים יורם יאיר, יה-יה. הוועדה נועדה לחקור למה לא חילצו בכוח, למה סמכו על ג'יבריל רג'וב, מראשי ארגוני הרצח, למה אפילו לא ירו אש אפקטיבית על פורעים שתקפו את הקבר, למה הורו לירות על מגרש כדו</w:t>
      </w:r>
      <w:r>
        <w:rPr>
          <w:rFonts w:hint="cs"/>
          <w:rtl/>
        </w:rPr>
        <w:t>רסל ריק, כשבתוך הקבר באותה שעה ממש מדמם מדחת יוסף למוות. אולי משום  שלא רצו לפגוע ברוצחים, משום שהאוריינטציה הפוליטית, לא הצבאית, בניגוד לכל היגיון צבאי שהיינו מצפים מרמטכ"ל, האוריינטציה הפוליטית היתה  לסמוך על רג'וב. ועדת הטיוח אמרה שזה היה בסדר.</w:t>
      </w:r>
    </w:p>
    <w:p w14:paraId="6C6AA8BA" w14:textId="77777777" w:rsidR="00000000" w:rsidRDefault="000E0F03">
      <w:pPr>
        <w:pStyle w:val="a0"/>
        <w:rPr>
          <w:rtl/>
        </w:rPr>
      </w:pPr>
    </w:p>
    <w:p w14:paraId="52D7DEDB" w14:textId="77777777" w:rsidR="00000000" w:rsidRDefault="000E0F03">
      <w:pPr>
        <w:pStyle w:val="a0"/>
        <w:rPr>
          <w:rFonts w:hint="cs"/>
          <w:rtl/>
        </w:rPr>
      </w:pPr>
      <w:r>
        <w:rPr>
          <w:rFonts w:hint="cs"/>
          <w:rtl/>
        </w:rPr>
        <w:t>מי שראה</w:t>
      </w:r>
      <w:r>
        <w:rPr>
          <w:rFonts w:hint="cs"/>
          <w:rtl/>
        </w:rPr>
        <w:t xml:space="preserve"> את הסרט בערוץ-8, את עדויות הלוחמים ממחלקת הקבר ואת הסובבים אותם, יודע שהכול היה לא בסדר, לא מתוך חוכמה שלאחר מעשה, אלא בחוכמה שלפני המעשה שנדרשת ממי שקיבל אז את ההחלטה להפקיר את מדחת יוסף למותו. כמה שקרים הופרחו לחלל האוויר, שלא ידעו שהמצב חמור, שחשבו שאפ</w:t>
      </w:r>
      <w:r>
        <w:rPr>
          <w:rFonts w:hint="cs"/>
          <w:rtl/>
        </w:rPr>
        <w:t xml:space="preserve">שר לסמוך על רג'וב. האמת היא שידעו שמצבו קשה, וידעו שאי-אפשר לסמוך על רג'וב. הרמטכ"ל ידע את כל אלו. </w:t>
      </w:r>
    </w:p>
    <w:p w14:paraId="3E8D57FE" w14:textId="77777777" w:rsidR="00000000" w:rsidRDefault="000E0F03">
      <w:pPr>
        <w:pStyle w:val="a0"/>
        <w:rPr>
          <w:rFonts w:hint="cs"/>
          <w:rtl/>
        </w:rPr>
      </w:pPr>
    </w:p>
    <w:p w14:paraId="4F757C58" w14:textId="77777777" w:rsidR="00000000" w:rsidRDefault="000E0F03">
      <w:pPr>
        <w:pStyle w:val="a0"/>
        <w:rPr>
          <w:rtl/>
        </w:rPr>
      </w:pPr>
      <w:r>
        <w:rPr>
          <w:rFonts w:hint="cs"/>
          <w:rtl/>
        </w:rPr>
        <w:t xml:space="preserve">היה ראוי להדיח את שאול מופז מתפקידו, כי בהחלטתו שלא לחלץ שבר את האתוס של אחוות הלוחמים וסמך על רוצחים, שבר את הערך המקודש של פינוי לוחמים פצועים, והכול כי </w:t>
      </w:r>
      <w:r>
        <w:rPr>
          <w:rFonts w:hint="cs"/>
          <w:rtl/>
        </w:rPr>
        <w:t xml:space="preserve">האמינו לערפאת, והאמינו לרג'וב. והיום, אותו שאול מופז  מאמין לדחלאן בעזה, שהוא ימנע את הפיכת הרצועה לבסיס הטרור הגדול בעולם לאחר שצה"ל יצא ממנה. </w:t>
      </w:r>
    </w:p>
    <w:p w14:paraId="69302A56" w14:textId="77777777" w:rsidR="00000000" w:rsidRDefault="000E0F03">
      <w:pPr>
        <w:pStyle w:val="a0"/>
        <w:rPr>
          <w:rFonts w:hint="cs"/>
          <w:rtl/>
        </w:rPr>
      </w:pPr>
    </w:p>
    <w:p w14:paraId="77D5146F" w14:textId="77777777" w:rsidR="00000000" w:rsidRDefault="000E0F03">
      <w:pPr>
        <w:pStyle w:val="a0"/>
        <w:rPr>
          <w:rFonts w:hint="cs"/>
          <w:rtl/>
        </w:rPr>
      </w:pPr>
      <w:r>
        <w:rPr>
          <w:rFonts w:hint="cs"/>
          <w:rtl/>
        </w:rPr>
        <w:t>יש האומרים, הניחו למתים, אבל דמו של מדחת יוסף זועק למרות הטיוח של ועדת החקירה, ואולי ביתר עוצמה בגלל הטיוח. כי</w:t>
      </w:r>
      <w:r>
        <w:rPr>
          <w:rFonts w:hint="cs"/>
          <w:rtl/>
        </w:rPr>
        <w:t xml:space="preserve"> נוסף על המוות והשכול, נוסף על ההפקרה, נוסף על נטישת הפצועים בשדה הקרב, נוסף על כל אלו, השקר שבטיוח מעצים את העוול. לא היתה קבלת אחריות, היתה בריחה מאחריות. הגילויים החדשים שראינו בסרט לפני יומיים מחייבים עיסוק מחודש של מדינת ישראל בפרשה הנוראה הזאת. עד של</w:t>
      </w:r>
      <w:r>
        <w:rPr>
          <w:rFonts w:hint="cs"/>
          <w:rtl/>
        </w:rPr>
        <w:t>א יכירו באחריות, ישובו ויחטאו באותם חטאים בדיוק ויסמכו על הרוצחים במקום על צה"ל.</w:t>
      </w:r>
    </w:p>
    <w:p w14:paraId="447DD571" w14:textId="77777777" w:rsidR="00000000" w:rsidRDefault="000E0F03">
      <w:pPr>
        <w:pStyle w:val="a0"/>
        <w:rPr>
          <w:rFonts w:hint="cs"/>
          <w:rtl/>
        </w:rPr>
      </w:pPr>
    </w:p>
    <w:p w14:paraId="2A723847" w14:textId="77777777" w:rsidR="00000000" w:rsidRDefault="000E0F03">
      <w:pPr>
        <w:pStyle w:val="a0"/>
        <w:rPr>
          <w:rFonts w:hint="cs"/>
          <w:rtl/>
        </w:rPr>
      </w:pPr>
      <w:r>
        <w:rPr>
          <w:rFonts w:hint="cs"/>
          <w:rtl/>
        </w:rPr>
        <w:t>אני מתכוון, אדוני היושב-ראש, לארגן בבית הזה הקרנה של הסרט הדוקומנטרי שהוקרן בערוץ-8, וגם סרטים אחרים שעסקו באותה פרשה, לרבות הסרט שצולם על-ידי צה"ל בעת האירוע מתל-אראס, שמשום</w:t>
      </w:r>
      <w:r>
        <w:rPr>
          <w:rFonts w:hint="cs"/>
          <w:rtl/>
        </w:rPr>
        <w:t xml:space="preserve"> מה דווקא הקטע הרלוונטי נעלם ממנו עוד לפני ועדת החקירה של יה-יה. </w:t>
      </w:r>
    </w:p>
    <w:p w14:paraId="7AE5C8AB" w14:textId="77777777" w:rsidR="00000000" w:rsidRDefault="000E0F03">
      <w:pPr>
        <w:pStyle w:val="a0"/>
        <w:rPr>
          <w:rFonts w:hint="cs"/>
          <w:rtl/>
        </w:rPr>
      </w:pPr>
    </w:p>
    <w:p w14:paraId="5C502FE5" w14:textId="77777777" w:rsidR="00000000" w:rsidRDefault="000E0F03">
      <w:pPr>
        <w:pStyle w:val="a0"/>
        <w:rPr>
          <w:rFonts w:hint="cs"/>
          <w:rtl/>
        </w:rPr>
      </w:pPr>
      <w:r>
        <w:rPr>
          <w:rFonts w:hint="cs"/>
          <w:rtl/>
        </w:rPr>
        <w:t xml:space="preserve">אני מקווה כי הבית הזה יתאחד בדרישה להקמת ועדת חקירה בפרשה המזעזעת הזאת. תודה רבה. </w:t>
      </w:r>
    </w:p>
    <w:p w14:paraId="0B4A5410" w14:textId="77777777" w:rsidR="00000000" w:rsidRDefault="000E0F03">
      <w:pPr>
        <w:pStyle w:val="a0"/>
        <w:rPr>
          <w:rFonts w:hint="cs"/>
          <w:rtl/>
        </w:rPr>
      </w:pPr>
    </w:p>
    <w:p w14:paraId="3D87A48F" w14:textId="77777777" w:rsidR="00000000" w:rsidRDefault="000E0F03">
      <w:pPr>
        <w:pStyle w:val="af1"/>
        <w:rPr>
          <w:rFonts w:hint="cs"/>
          <w:rtl/>
        </w:rPr>
      </w:pPr>
      <w:r>
        <w:rPr>
          <w:rtl/>
        </w:rPr>
        <w:t>היו"ר</w:t>
      </w:r>
      <w:r>
        <w:rPr>
          <w:rFonts w:hint="cs"/>
          <w:rtl/>
        </w:rPr>
        <w:t xml:space="preserve"> יולי-יואל אדלשטיין:</w:t>
      </w:r>
    </w:p>
    <w:p w14:paraId="17C0C503" w14:textId="77777777" w:rsidR="00000000" w:rsidRDefault="000E0F03">
      <w:pPr>
        <w:pStyle w:val="a0"/>
        <w:rPr>
          <w:rFonts w:hint="cs"/>
          <w:rtl/>
        </w:rPr>
      </w:pPr>
    </w:p>
    <w:p w14:paraId="5952CD5E" w14:textId="77777777" w:rsidR="00000000" w:rsidRDefault="000E0F03">
      <w:pPr>
        <w:pStyle w:val="a0"/>
        <w:rPr>
          <w:rFonts w:hint="cs"/>
          <w:rtl/>
        </w:rPr>
      </w:pPr>
      <w:r>
        <w:rPr>
          <w:rFonts w:hint="cs"/>
          <w:rtl/>
        </w:rPr>
        <w:t>תודה לחבר הכנסת אריה אלדד. ישיב סגן שר הביטחון, חבר הכנסת זאב בוים. אדוני, בבק</w:t>
      </w:r>
      <w:r>
        <w:rPr>
          <w:rFonts w:hint="cs"/>
          <w:rtl/>
        </w:rPr>
        <w:t xml:space="preserve">שה. </w:t>
      </w:r>
    </w:p>
    <w:p w14:paraId="589D81B6" w14:textId="77777777" w:rsidR="00000000" w:rsidRDefault="000E0F03">
      <w:pPr>
        <w:pStyle w:val="a0"/>
        <w:ind w:firstLine="0"/>
        <w:rPr>
          <w:rFonts w:hint="cs"/>
          <w:rtl/>
        </w:rPr>
      </w:pPr>
    </w:p>
    <w:p w14:paraId="2D8618E8" w14:textId="77777777" w:rsidR="00000000" w:rsidRDefault="000E0F03">
      <w:pPr>
        <w:pStyle w:val="a"/>
        <w:rPr>
          <w:rtl/>
        </w:rPr>
      </w:pPr>
      <w:bookmarkStart w:id="459" w:name="FS000000464T21_07_2004_17_06_57"/>
      <w:bookmarkStart w:id="460" w:name="_Toc87615605"/>
      <w:bookmarkEnd w:id="459"/>
      <w:r>
        <w:rPr>
          <w:rFonts w:hint="eastAsia"/>
          <w:rtl/>
        </w:rPr>
        <w:t>סגן</w:t>
      </w:r>
      <w:r>
        <w:rPr>
          <w:rtl/>
        </w:rPr>
        <w:t xml:space="preserve"> שר הביטחון זאב בוים:</w:t>
      </w:r>
      <w:bookmarkEnd w:id="460"/>
    </w:p>
    <w:p w14:paraId="0C764471" w14:textId="77777777" w:rsidR="00000000" w:rsidRDefault="000E0F03">
      <w:pPr>
        <w:pStyle w:val="a0"/>
        <w:ind w:firstLine="0"/>
        <w:rPr>
          <w:rFonts w:hint="cs"/>
          <w:rtl/>
        </w:rPr>
      </w:pPr>
    </w:p>
    <w:p w14:paraId="302C5375" w14:textId="77777777" w:rsidR="00000000" w:rsidRDefault="000E0F03">
      <w:pPr>
        <w:pStyle w:val="a0"/>
        <w:rPr>
          <w:rFonts w:hint="cs"/>
          <w:rtl/>
        </w:rPr>
      </w:pPr>
      <w:r>
        <w:rPr>
          <w:rFonts w:hint="cs"/>
          <w:rtl/>
        </w:rPr>
        <w:t>אדוני היושב-ראש, חברי הכנסת, חבר הכנסת אלדד, האירוע הטרגי אשר התרחש ב-1 באוקטובר 2000 במתחם קבר יוסף, ואשר הביא לפטירתו של סמל מדחת יוסף, זכרו לברכה, תוחקר לעומקו על-ידי צוות חקירה חיצוני, שבראשו עמד האלוף במילואים יורם יאיר</w:t>
      </w:r>
      <w:r>
        <w:rPr>
          <w:rFonts w:hint="cs"/>
          <w:rtl/>
        </w:rPr>
        <w:t xml:space="preserve">, המכונה יה-יה. במסגרת התחקיר נבחנו כל השיקולים בעת ההיא, הוסקו המסקנות והופקו הלקחים המתחייבים. </w:t>
      </w:r>
    </w:p>
    <w:p w14:paraId="2F8A7005" w14:textId="77777777" w:rsidR="00000000" w:rsidRDefault="000E0F03">
      <w:pPr>
        <w:pStyle w:val="a0"/>
        <w:rPr>
          <w:rFonts w:hint="cs"/>
          <w:rtl/>
        </w:rPr>
      </w:pPr>
    </w:p>
    <w:p w14:paraId="6CF8325A" w14:textId="77777777" w:rsidR="00000000" w:rsidRDefault="000E0F03">
      <w:pPr>
        <w:pStyle w:val="a0"/>
        <w:rPr>
          <w:rFonts w:hint="cs"/>
          <w:rtl/>
        </w:rPr>
      </w:pPr>
      <w:r>
        <w:rPr>
          <w:rFonts w:hint="cs"/>
          <w:rtl/>
        </w:rPr>
        <w:t>ב-20 ביולי 2003 דחה בג"ץ עתירה שעניינה הקמת ועדת חקירה ממלכתית באשר לאירוע הקשה. אני מבקש לצטט מפסיקת הבג"ץ. אומרים השופטים בהרכב שבראשו עמד השופט טירקל: "שו</w:t>
      </w:r>
      <w:r>
        <w:rPr>
          <w:rFonts w:hint="cs"/>
          <w:rtl/>
        </w:rPr>
        <w:t>כנענו כי התחקיר המבצעי המקיף והיסודי שנערך מיצה את הבירור שחובה היה לערוך, וכי לא נפל פגם בשיקול דעתו של ראש הממשלה שהסתפק בתחקיר ולא הציע לממשלה להורות על הקמתה של ועדת חקירה. כמו כן, שוכנענו שלא נפל פגם בשיקול הדעת של מפקדי צה"ל שבחרו בדרך של איגרת רמטכ"</w:t>
      </w:r>
      <w:r>
        <w:rPr>
          <w:rFonts w:hint="cs"/>
          <w:rtl/>
        </w:rPr>
        <w:t>ל וביתר דרכי ההסברה וההדרכה שננקטו כדי להתוות לצה"ל את המדיניות הראויה  לעתיד וכדי להטמיע בו את הערכים החינוכיים שיש להטמיעם".</w:t>
      </w:r>
    </w:p>
    <w:p w14:paraId="08B08BED" w14:textId="77777777" w:rsidR="00000000" w:rsidRDefault="000E0F03">
      <w:pPr>
        <w:pStyle w:val="a0"/>
        <w:rPr>
          <w:rFonts w:hint="cs"/>
          <w:rtl/>
        </w:rPr>
      </w:pPr>
    </w:p>
    <w:p w14:paraId="77F4C5DB" w14:textId="77777777" w:rsidR="00000000" w:rsidRDefault="000E0F03">
      <w:pPr>
        <w:pStyle w:val="a0"/>
        <w:rPr>
          <w:rFonts w:hint="cs"/>
          <w:rtl/>
        </w:rPr>
      </w:pPr>
      <w:r>
        <w:rPr>
          <w:rFonts w:hint="cs"/>
          <w:rtl/>
        </w:rPr>
        <w:t xml:space="preserve">חברי הכנסת, מדובר באירוע קשה, כפי שתיאר אותו בפירוט חבר הכנסת אלדד כאן. הוא התרחש בשיא המאורעות שליוו את תחילת מסע הרצח שאורגן  </w:t>
      </w:r>
      <w:r>
        <w:rPr>
          <w:rFonts w:hint="cs"/>
          <w:rtl/>
        </w:rPr>
        <w:t xml:space="preserve">על-ידי הרשות הפלסטינית ונמשך זה ארבע שנים. צה"ל הפיק ומפיק גם כיום לקחים מכל אירוע, על מנת לשפר את אופן ההתמודדות עם הטרור הפלסטיני. </w:t>
      </w:r>
    </w:p>
    <w:p w14:paraId="04575CB2" w14:textId="77777777" w:rsidR="00000000" w:rsidRDefault="000E0F03">
      <w:pPr>
        <w:pStyle w:val="a0"/>
        <w:rPr>
          <w:rFonts w:hint="cs"/>
          <w:rtl/>
        </w:rPr>
      </w:pPr>
    </w:p>
    <w:p w14:paraId="268BCF24" w14:textId="77777777" w:rsidR="00000000" w:rsidRDefault="000E0F03">
      <w:pPr>
        <w:pStyle w:val="a0"/>
        <w:rPr>
          <w:rFonts w:hint="cs"/>
          <w:rtl/>
        </w:rPr>
      </w:pPr>
      <w:r>
        <w:rPr>
          <w:rFonts w:hint="cs"/>
          <w:rtl/>
        </w:rPr>
        <w:t>אני אישית הייתי בביתם, לבוא לחבק ולנחם. אני סבור שהופקו לקחים ראויים שמטרתם לשפר את ההתמודדות עם מקרים קשים מעין אלה.</w:t>
      </w:r>
    </w:p>
    <w:p w14:paraId="5C964D93" w14:textId="77777777" w:rsidR="00000000" w:rsidRDefault="000E0F03">
      <w:pPr>
        <w:pStyle w:val="a0"/>
        <w:ind w:firstLine="0"/>
        <w:rPr>
          <w:rFonts w:hint="cs"/>
          <w:rtl/>
        </w:rPr>
      </w:pPr>
    </w:p>
    <w:p w14:paraId="0D2AF4C5" w14:textId="77777777" w:rsidR="00000000" w:rsidRDefault="000E0F03">
      <w:pPr>
        <w:pStyle w:val="a0"/>
        <w:ind w:firstLine="0"/>
        <w:rPr>
          <w:rFonts w:hint="cs"/>
          <w:rtl/>
        </w:rPr>
      </w:pPr>
      <w:r>
        <w:rPr>
          <w:rFonts w:hint="cs"/>
          <w:rtl/>
        </w:rPr>
        <w:tab/>
        <w:t>ח</w:t>
      </w:r>
      <w:r>
        <w:rPr>
          <w:rFonts w:hint="cs"/>
          <w:rtl/>
        </w:rPr>
        <w:t xml:space="preserve">בר הכנסת אלדד, אמרת את הדברים, ובהחלט יש איזה היגיון מתוקף הכרת עמדתך בסוגיות המדיניות הכבדות העומדות על הפרק, עם ההשלכות על מה שיתרחש כאן בעתיד. עמדותיך ידועות, ואלה בדיוק סוגיות שכולנו מתחבטים בהן, מתווכחים עליהן, והן ודאי ילוו אותנו בצורה הולכת וגוברת. </w:t>
      </w:r>
      <w:r>
        <w:rPr>
          <w:rFonts w:hint="cs"/>
          <w:rtl/>
        </w:rPr>
        <w:t>כוונתי לסוגיות של תוכנית ההתנתקות ושל הפינוי, סוגיות שעליהן עוד יצטרכו לקבל החלטות לא פשוטות, גם במקום הזה, בחקיקה שתצטרך להתלוות להחלטות אשר עוד תתקבלנה. אני חושב, חבר הכנסת אלדד, שזה לא נכון ולא ראוי לקחת מקרה כמו המקרה הקשה והטרגי הזה שאירע בקבר יוסף, א</w:t>
      </w:r>
      <w:r>
        <w:rPr>
          <w:rFonts w:hint="cs"/>
          <w:rtl/>
        </w:rPr>
        <w:t>חרי שהדברים, כפי שאמרתי וכפי שבג"ץ קבע, נחקרו לעומק, הוסקו המסקנות, ובעצם לא נמצא פגם בפעולות האלה, גם על-ידי ועדת חקירה חיצונית לצה"ל. לבוא אחרי כל זה ולהשתמש באירוע הקשה הזה ובאמצעותו לנגח בוויכוח הפוליטי העכשווי את קברניטי המדינה וצה"ל, אני חושב שלא נכו</w:t>
      </w:r>
      <w:r>
        <w:rPr>
          <w:rFonts w:hint="cs"/>
          <w:rtl/>
        </w:rPr>
        <w:t xml:space="preserve">ן לעשות זאת. תודה רבה, אדוני היושב-ראש. </w:t>
      </w:r>
    </w:p>
    <w:p w14:paraId="43FCE06A" w14:textId="77777777" w:rsidR="00000000" w:rsidRDefault="000E0F03">
      <w:pPr>
        <w:pStyle w:val="a0"/>
        <w:ind w:firstLine="0"/>
        <w:rPr>
          <w:rFonts w:hint="cs"/>
          <w:rtl/>
        </w:rPr>
      </w:pPr>
    </w:p>
    <w:p w14:paraId="573A1AD9" w14:textId="77777777" w:rsidR="00000000" w:rsidRDefault="000E0F03">
      <w:pPr>
        <w:pStyle w:val="af1"/>
        <w:rPr>
          <w:rtl/>
        </w:rPr>
      </w:pPr>
      <w:r>
        <w:rPr>
          <w:rtl/>
        </w:rPr>
        <w:t>היו"ר יולי-יואל אדלשטיין:</w:t>
      </w:r>
    </w:p>
    <w:p w14:paraId="6B24D697" w14:textId="77777777" w:rsidR="00000000" w:rsidRDefault="000E0F03">
      <w:pPr>
        <w:pStyle w:val="a0"/>
        <w:rPr>
          <w:rtl/>
        </w:rPr>
      </w:pPr>
    </w:p>
    <w:p w14:paraId="7F493DF0" w14:textId="77777777" w:rsidR="00000000" w:rsidRDefault="000E0F03">
      <w:pPr>
        <w:pStyle w:val="a0"/>
        <w:rPr>
          <w:rFonts w:hint="cs"/>
          <w:rtl/>
        </w:rPr>
      </w:pPr>
      <w:r>
        <w:rPr>
          <w:rFonts w:hint="cs"/>
          <w:rtl/>
        </w:rPr>
        <w:t>מה מציע סגן השר?</w:t>
      </w:r>
    </w:p>
    <w:p w14:paraId="37DA0D5C" w14:textId="77777777" w:rsidR="00000000" w:rsidRDefault="000E0F03">
      <w:pPr>
        <w:pStyle w:val="a0"/>
        <w:ind w:firstLine="0"/>
        <w:rPr>
          <w:rFonts w:hint="cs"/>
          <w:rtl/>
        </w:rPr>
      </w:pPr>
    </w:p>
    <w:p w14:paraId="433F4EEC" w14:textId="77777777" w:rsidR="00000000" w:rsidRDefault="000E0F03">
      <w:pPr>
        <w:pStyle w:val="-"/>
        <w:rPr>
          <w:rtl/>
        </w:rPr>
      </w:pPr>
      <w:bookmarkStart w:id="461" w:name="FS000000464T21_07_2004_16_58_36"/>
      <w:bookmarkStart w:id="462" w:name="FS000000464T21_07_2004_16_58_42C"/>
      <w:bookmarkEnd w:id="461"/>
      <w:bookmarkEnd w:id="462"/>
      <w:r>
        <w:rPr>
          <w:rtl/>
        </w:rPr>
        <w:t>סגן שר הביטחון זאב בוים:</w:t>
      </w:r>
    </w:p>
    <w:p w14:paraId="6EC39F07" w14:textId="77777777" w:rsidR="00000000" w:rsidRDefault="000E0F03">
      <w:pPr>
        <w:pStyle w:val="a0"/>
        <w:rPr>
          <w:rtl/>
        </w:rPr>
      </w:pPr>
    </w:p>
    <w:p w14:paraId="61B8D3F1" w14:textId="77777777" w:rsidR="00000000" w:rsidRDefault="000E0F03">
      <w:pPr>
        <w:pStyle w:val="a0"/>
        <w:rPr>
          <w:rFonts w:hint="cs"/>
          <w:rtl/>
        </w:rPr>
      </w:pPr>
      <w:r>
        <w:rPr>
          <w:rFonts w:hint="cs"/>
          <w:rtl/>
        </w:rPr>
        <w:t xml:space="preserve">אני מציע להסתפק בדברי. </w:t>
      </w:r>
    </w:p>
    <w:p w14:paraId="0AA79CE5" w14:textId="77777777" w:rsidR="00000000" w:rsidRDefault="000E0F03">
      <w:pPr>
        <w:pStyle w:val="a0"/>
        <w:ind w:firstLine="0"/>
        <w:rPr>
          <w:rFonts w:hint="cs"/>
          <w:rtl/>
        </w:rPr>
      </w:pPr>
    </w:p>
    <w:p w14:paraId="5B3AB696" w14:textId="77777777" w:rsidR="00000000" w:rsidRDefault="000E0F03">
      <w:pPr>
        <w:pStyle w:val="af1"/>
        <w:rPr>
          <w:rtl/>
        </w:rPr>
      </w:pPr>
      <w:r>
        <w:rPr>
          <w:rtl/>
        </w:rPr>
        <w:t>היו"ר יולי-יואל אדלשטיין:</w:t>
      </w:r>
    </w:p>
    <w:p w14:paraId="767B7793" w14:textId="77777777" w:rsidR="00000000" w:rsidRDefault="000E0F03">
      <w:pPr>
        <w:pStyle w:val="a0"/>
        <w:rPr>
          <w:rtl/>
        </w:rPr>
      </w:pPr>
    </w:p>
    <w:p w14:paraId="79A72F7F" w14:textId="77777777" w:rsidR="00000000" w:rsidRDefault="000E0F03">
      <w:pPr>
        <w:pStyle w:val="a0"/>
        <w:rPr>
          <w:rFonts w:hint="cs"/>
          <w:rtl/>
        </w:rPr>
      </w:pPr>
      <w:r>
        <w:rPr>
          <w:rFonts w:hint="cs"/>
          <w:rtl/>
        </w:rPr>
        <w:t>האם המציע מסכים להסתפק בדברי סגן השר?</w:t>
      </w:r>
    </w:p>
    <w:p w14:paraId="1DD606F6" w14:textId="77777777" w:rsidR="00000000" w:rsidRDefault="000E0F03">
      <w:pPr>
        <w:pStyle w:val="a0"/>
        <w:ind w:firstLine="0"/>
        <w:rPr>
          <w:rFonts w:hint="cs"/>
          <w:rtl/>
        </w:rPr>
      </w:pPr>
    </w:p>
    <w:p w14:paraId="36D5CD88" w14:textId="77777777" w:rsidR="00000000" w:rsidRDefault="000E0F03">
      <w:pPr>
        <w:pStyle w:val="af0"/>
        <w:rPr>
          <w:rtl/>
        </w:rPr>
      </w:pPr>
      <w:r>
        <w:rPr>
          <w:rFonts w:hint="eastAsia"/>
          <w:rtl/>
        </w:rPr>
        <w:t>אריה</w:t>
      </w:r>
      <w:r>
        <w:rPr>
          <w:rtl/>
        </w:rPr>
        <w:t xml:space="preserve"> אלדד (האיחוד הלאומי - ישראל ביתנו):</w:t>
      </w:r>
    </w:p>
    <w:p w14:paraId="433A9CCB" w14:textId="77777777" w:rsidR="00000000" w:rsidRDefault="000E0F03">
      <w:pPr>
        <w:pStyle w:val="a0"/>
        <w:rPr>
          <w:rFonts w:hint="cs"/>
          <w:rtl/>
        </w:rPr>
      </w:pPr>
    </w:p>
    <w:p w14:paraId="3A9DEF0A" w14:textId="77777777" w:rsidR="00000000" w:rsidRDefault="000E0F03">
      <w:pPr>
        <w:pStyle w:val="a0"/>
        <w:rPr>
          <w:rFonts w:hint="cs"/>
          <w:rtl/>
        </w:rPr>
      </w:pPr>
      <w:r>
        <w:rPr>
          <w:rFonts w:hint="cs"/>
          <w:rtl/>
        </w:rPr>
        <w:t>לא.</w:t>
      </w:r>
    </w:p>
    <w:p w14:paraId="57E81D8F" w14:textId="77777777" w:rsidR="00000000" w:rsidRDefault="000E0F03">
      <w:pPr>
        <w:pStyle w:val="a0"/>
        <w:ind w:firstLine="0"/>
        <w:rPr>
          <w:rFonts w:hint="cs"/>
          <w:rtl/>
        </w:rPr>
      </w:pPr>
    </w:p>
    <w:p w14:paraId="7EC2E95C" w14:textId="77777777" w:rsidR="00000000" w:rsidRDefault="000E0F03">
      <w:pPr>
        <w:pStyle w:val="af1"/>
        <w:rPr>
          <w:rtl/>
        </w:rPr>
      </w:pPr>
      <w:r>
        <w:rPr>
          <w:rtl/>
        </w:rPr>
        <w:t>היו"ר</w:t>
      </w:r>
      <w:r>
        <w:rPr>
          <w:rtl/>
        </w:rPr>
        <w:t xml:space="preserve"> יולי-יואל אדלשטיין:</w:t>
      </w:r>
    </w:p>
    <w:p w14:paraId="167F7CA3" w14:textId="77777777" w:rsidR="00000000" w:rsidRDefault="000E0F03">
      <w:pPr>
        <w:pStyle w:val="a0"/>
        <w:rPr>
          <w:rtl/>
        </w:rPr>
      </w:pPr>
    </w:p>
    <w:p w14:paraId="33DD49C4" w14:textId="77777777" w:rsidR="00000000" w:rsidRDefault="000E0F03">
      <w:pPr>
        <w:pStyle w:val="a0"/>
        <w:rPr>
          <w:rFonts w:hint="cs"/>
          <w:rtl/>
        </w:rPr>
      </w:pPr>
      <w:r>
        <w:rPr>
          <w:rFonts w:hint="cs"/>
          <w:rtl/>
        </w:rPr>
        <w:t>חבר הכנסת נסים זאב, הצעה אחרת. בבקשה, אדוני.</w:t>
      </w:r>
    </w:p>
    <w:p w14:paraId="4B63A1CB" w14:textId="77777777" w:rsidR="00000000" w:rsidRDefault="000E0F03">
      <w:pPr>
        <w:pStyle w:val="a0"/>
        <w:ind w:firstLine="0"/>
        <w:rPr>
          <w:rFonts w:hint="cs"/>
          <w:rtl/>
        </w:rPr>
      </w:pPr>
    </w:p>
    <w:p w14:paraId="4842CE6C" w14:textId="77777777" w:rsidR="00000000" w:rsidRDefault="000E0F03">
      <w:pPr>
        <w:pStyle w:val="a"/>
        <w:rPr>
          <w:rtl/>
        </w:rPr>
      </w:pPr>
      <w:bookmarkStart w:id="463" w:name="FS000000490T21_07_2004_16_59_19"/>
      <w:bookmarkStart w:id="464" w:name="_Toc87615606"/>
      <w:bookmarkEnd w:id="463"/>
      <w:r>
        <w:rPr>
          <w:rFonts w:hint="eastAsia"/>
          <w:rtl/>
        </w:rPr>
        <w:t>נסים</w:t>
      </w:r>
      <w:r>
        <w:rPr>
          <w:rtl/>
        </w:rPr>
        <w:t xml:space="preserve"> זאב (ש"ס):</w:t>
      </w:r>
      <w:bookmarkEnd w:id="464"/>
    </w:p>
    <w:p w14:paraId="45F5F1BB" w14:textId="77777777" w:rsidR="00000000" w:rsidRDefault="000E0F03">
      <w:pPr>
        <w:pStyle w:val="a0"/>
        <w:rPr>
          <w:rFonts w:hint="cs"/>
          <w:rtl/>
        </w:rPr>
      </w:pPr>
    </w:p>
    <w:p w14:paraId="07476D60" w14:textId="77777777" w:rsidR="00000000" w:rsidRDefault="000E0F03">
      <w:pPr>
        <w:pStyle w:val="a0"/>
        <w:rPr>
          <w:rFonts w:hint="cs"/>
          <w:rtl/>
        </w:rPr>
      </w:pPr>
      <w:r>
        <w:rPr>
          <w:rFonts w:hint="cs"/>
          <w:rtl/>
        </w:rPr>
        <w:t xml:space="preserve">אדוני היושב-ראש, אין ספק שהאירוע היה קשה וטרגי והמחדל נראה בעליל. הדבר היה כל כך שקוף, שהאיש התבוסס בדמו, חיכה שעות רבות, ובסופו של דבר מת מתבוסס בדמו. </w:t>
      </w:r>
    </w:p>
    <w:p w14:paraId="5A3BB891" w14:textId="77777777" w:rsidR="00000000" w:rsidRDefault="000E0F03">
      <w:pPr>
        <w:pStyle w:val="a0"/>
        <w:rPr>
          <w:rFonts w:hint="cs"/>
          <w:rtl/>
        </w:rPr>
      </w:pPr>
    </w:p>
    <w:p w14:paraId="40247176" w14:textId="77777777" w:rsidR="00000000" w:rsidRDefault="000E0F03">
      <w:pPr>
        <w:pStyle w:val="a0"/>
        <w:rPr>
          <w:rFonts w:hint="cs"/>
          <w:rtl/>
        </w:rPr>
      </w:pPr>
      <w:r>
        <w:rPr>
          <w:rFonts w:hint="cs"/>
          <w:rtl/>
        </w:rPr>
        <w:t xml:space="preserve">אני רק רוצה לומר </w:t>
      </w:r>
      <w:r>
        <w:rPr>
          <w:rFonts w:hint="cs"/>
          <w:rtl/>
        </w:rPr>
        <w:t>לחבר הכנסת אלדד, כי היינו נגד ועדת חקירה בנושא, כי אנחנו לא כל כך בעד להוציא את דיבת הארץ רעה. לכן אני חושב שזה אירוע קשה, חמור ביותר, אבל כבר מיצו אותו, גם בבג"ץ, וחקירה נוספת לא תוסיף, כי האמת תישאר טמונה וקבורה לעד.</w:t>
      </w:r>
    </w:p>
    <w:p w14:paraId="51218D17" w14:textId="77777777" w:rsidR="00000000" w:rsidRDefault="000E0F03">
      <w:pPr>
        <w:pStyle w:val="a0"/>
        <w:ind w:firstLine="0"/>
        <w:rPr>
          <w:rFonts w:hint="cs"/>
          <w:rtl/>
        </w:rPr>
      </w:pPr>
    </w:p>
    <w:p w14:paraId="0F2E814D" w14:textId="77777777" w:rsidR="00000000" w:rsidRDefault="000E0F03">
      <w:pPr>
        <w:pStyle w:val="af1"/>
        <w:rPr>
          <w:rtl/>
        </w:rPr>
      </w:pPr>
      <w:r>
        <w:rPr>
          <w:rtl/>
        </w:rPr>
        <w:t>היו"ר יולי-יואל אדלשטיין:</w:t>
      </w:r>
    </w:p>
    <w:p w14:paraId="06232791" w14:textId="77777777" w:rsidR="00000000" w:rsidRDefault="000E0F03">
      <w:pPr>
        <w:pStyle w:val="a0"/>
        <w:rPr>
          <w:rtl/>
        </w:rPr>
      </w:pPr>
    </w:p>
    <w:p w14:paraId="0DB188D2" w14:textId="77777777" w:rsidR="00000000" w:rsidRDefault="000E0F03">
      <w:pPr>
        <w:pStyle w:val="a0"/>
        <w:rPr>
          <w:rFonts w:hint="cs"/>
          <w:rtl/>
        </w:rPr>
      </w:pPr>
      <w:r>
        <w:rPr>
          <w:rFonts w:hint="cs"/>
          <w:rtl/>
        </w:rPr>
        <w:t xml:space="preserve">תודה רבה </w:t>
      </w:r>
      <w:r>
        <w:rPr>
          <w:rFonts w:hint="cs"/>
          <w:rtl/>
        </w:rPr>
        <w:t xml:space="preserve">לחבר הכנסת נסים זאב. </w:t>
      </w:r>
    </w:p>
    <w:p w14:paraId="6EDA9B08" w14:textId="77777777" w:rsidR="00000000" w:rsidRDefault="000E0F03">
      <w:pPr>
        <w:pStyle w:val="a0"/>
        <w:rPr>
          <w:rFonts w:hint="cs"/>
          <w:rtl/>
        </w:rPr>
      </w:pPr>
    </w:p>
    <w:p w14:paraId="537A6B54" w14:textId="77777777" w:rsidR="00000000" w:rsidRDefault="000E0F03">
      <w:pPr>
        <w:pStyle w:val="a0"/>
        <w:rPr>
          <w:rFonts w:hint="cs"/>
          <w:rtl/>
        </w:rPr>
      </w:pPr>
      <w:r>
        <w:rPr>
          <w:rFonts w:hint="cs"/>
          <w:rtl/>
        </w:rPr>
        <w:t xml:space="preserve">חברי הבית, נעבור להצבעה. הצבעה בעד היא בעד דיון במליאה. הצבעה נגד היא בעד הסרה מסדר-היום של הכנסת. נא להצביע. </w:t>
      </w:r>
    </w:p>
    <w:p w14:paraId="1A74653C" w14:textId="77777777" w:rsidR="00000000" w:rsidRDefault="000E0F03">
      <w:pPr>
        <w:pStyle w:val="a0"/>
        <w:rPr>
          <w:rFonts w:hint="cs"/>
          <w:rtl/>
        </w:rPr>
      </w:pPr>
    </w:p>
    <w:p w14:paraId="7E5C81F7" w14:textId="77777777" w:rsidR="00000000" w:rsidRDefault="000E0F03">
      <w:pPr>
        <w:pStyle w:val="ab"/>
        <w:bidi/>
        <w:rPr>
          <w:rFonts w:hint="cs"/>
          <w:rtl/>
        </w:rPr>
      </w:pPr>
      <w:r>
        <w:rPr>
          <w:rFonts w:hint="cs"/>
          <w:rtl/>
        </w:rPr>
        <w:t>הצבעה מס'  15</w:t>
      </w:r>
    </w:p>
    <w:p w14:paraId="3DF2D266" w14:textId="77777777" w:rsidR="00000000" w:rsidRDefault="000E0F03">
      <w:pPr>
        <w:pStyle w:val="a0"/>
        <w:jc w:val="center"/>
        <w:rPr>
          <w:rFonts w:hint="cs"/>
          <w:rtl/>
        </w:rPr>
      </w:pPr>
    </w:p>
    <w:p w14:paraId="277E5BA9" w14:textId="77777777" w:rsidR="00000000" w:rsidRDefault="000E0F03">
      <w:pPr>
        <w:pStyle w:val="ac"/>
        <w:bidi/>
        <w:rPr>
          <w:rFonts w:hint="cs"/>
          <w:rtl/>
        </w:rPr>
      </w:pPr>
      <w:r>
        <w:rPr>
          <w:rFonts w:hint="cs"/>
          <w:rtl/>
        </w:rPr>
        <w:t xml:space="preserve">בעד ההצעה לכלול את הנושא בסדר-היום </w:t>
      </w:r>
      <w:r>
        <w:rPr>
          <w:rtl/>
        </w:rPr>
        <w:t>–</w:t>
      </w:r>
      <w:r>
        <w:rPr>
          <w:rFonts w:hint="cs"/>
          <w:rtl/>
        </w:rPr>
        <w:t xml:space="preserve"> 4</w:t>
      </w:r>
    </w:p>
    <w:p w14:paraId="358F3C9C" w14:textId="77777777" w:rsidR="00000000" w:rsidRDefault="000E0F03">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5314FAD2" w14:textId="77777777" w:rsidR="00000000" w:rsidRDefault="000E0F03">
      <w:pPr>
        <w:pStyle w:val="ac"/>
        <w:bidi/>
        <w:rPr>
          <w:rFonts w:hint="cs"/>
          <w:rtl/>
        </w:rPr>
      </w:pPr>
      <w:r>
        <w:rPr>
          <w:rFonts w:hint="cs"/>
          <w:rtl/>
        </w:rPr>
        <w:t xml:space="preserve">נמנעים </w:t>
      </w:r>
      <w:r>
        <w:rPr>
          <w:rtl/>
        </w:rPr>
        <w:t>–</w:t>
      </w:r>
      <w:r>
        <w:rPr>
          <w:rFonts w:hint="cs"/>
          <w:rtl/>
        </w:rPr>
        <w:t xml:space="preserve"> 2</w:t>
      </w:r>
    </w:p>
    <w:p w14:paraId="66E7356F" w14:textId="77777777" w:rsidR="00000000" w:rsidRDefault="000E0F03">
      <w:pPr>
        <w:pStyle w:val="ad"/>
        <w:bidi/>
        <w:rPr>
          <w:rFonts w:hint="cs"/>
          <w:rtl/>
        </w:rPr>
      </w:pPr>
      <w:r>
        <w:rPr>
          <w:rFonts w:hint="cs"/>
          <w:rtl/>
        </w:rPr>
        <w:t>ההצעה לכלול א</w:t>
      </w:r>
      <w:r>
        <w:rPr>
          <w:rFonts w:hint="cs"/>
          <w:rtl/>
        </w:rPr>
        <w:t xml:space="preserve">ת הנושא בסדר-היום של הכנסת נתקבלה. </w:t>
      </w:r>
    </w:p>
    <w:p w14:paraId="4EF9D9C9" w14:textId="77777777" w:rsidR="00000000" w:rsidRDefault="000E0F03">
      <w:pPr>
        <w:pStyle w:val="a0"/>
        <w:rPr>
          <w:rFonts w:hint="cs"/>
          <w:rtl/>
        </w:rPr>
      </w:pPr>
    </w:p>
    <w:p w14:paraId="6224D487" w14:textId="77777777" w:rsidR="00000000" w:rsidRDefault="000E0F03">
      <w:pPr>
        <w:pStyle w:val="af1"/>
        <w:rPr>
          <w:rtl/>
        </w:rPr>
      </w:pPr>
      <w:r>
        <w:rPr>
          <w:rtl/>
        </w:rPr>
        <w:t>היו"ר יולי-יואל אדלשטיין:</w:t>
      </w:r>
    </w:p>
    <w:p w14:paraId="39FA1716" w14:textId="77777777" w:rsidR="00000000" w:rsidRDefault="000E0F03">
      <w:pPr>
        <w:pStyle w:val="a0"/>
        <w:rPr>
          <w:rtl/>
        </w:rPr>
      </w:pPr>
    </w:p>
    <w:p w14:paraId="4A546AE0" w14:textId="77777777" w:rsidR="00000000" w:rsidRDefault="000E0F03">
      <w:pPr>
        <w:pStyle w:val="a0"/>
        <w:rPr>
          <w:rFonts w:hint="cs"/>
          <w:rtl/>
        </w:rPr>
      </w:pPr>
      <w:r>
        <w:rPr>
          <w:rFonts w:hint="cs"/>
          <w:rtl/>
        </w:rPr>
        <w:t xml:space="preserve">בעד </w:t>
      </w:r>
      <w:r>
        <w:rPr>
          <w:rtl/>
        </w:rPr>
        <w:t>–</w:t>
      </w:r>
      <w:r>
        <w:rPr>
          <w:rFonts w:hint="cs"/>
          <w:rtl/>
        </w:rPr>
        <w:t xml:space="preserve"> 4, נגד </w:t>
      </w:r>
      <w:r>
        <w:rPr>
          <w:rtl/>
        </w:rPr>
        <w:t>–</w:t>
      </w:r>
      <w:r>
        <w:rPr>
          <w:rFonts w:hint="cs"/>
          <w:rtl/>
        </w:rPr>
        <w:t xml:space="preserve"> 1, נמנעים </w:t>
      </w:r>
      <w:r>
        <w:rPr>
          <w:rtl/>
        </w:rPr>
        <w:t>–</w:t>
      </w:r>
      <w:r>
        <w:rPr>
          <w:rFonts w:hint="cs"/>
          <w:rtl/>
        </w:rPr>
        <w:t xml:space="preserve"> 2. אני קובע כי הנושא: הפרסומים  החדשים על מותו של מדחת יוסף ואירועי קבר יוסף, יידון במליאת הכנסת. </w:t>
      </w:r>
    </w:p>
    <w:p w14:paraId="239502F2" w14:textId="77777777" w:rsidR="00000000" w:rsidRDefault="000E0F03">
      <w:pPr>
        <w:pStyle w:val="a0"/>
        <w:rPr>
          <w:rFonts w:hint="cs"/>
          <w:rtl/>
        </w:rPr>
      </w:pPr>
    </w:p>
    <w:p w14:paraId="269EC326" w14:textId="77777777" w:rsidR="00000000" w:rsidRDefault="000E0F03">
      <w:pPr>
        <w:pStyle w:val="a2"/>
        <w:rPr>
          <w:rtl/>
        </w:rPr>
      </w:pPr>
    </w:p>
    <w:p w14:paraId="33B15C5A" w14:textId="77777777" w:rsidR="00000000" w:rsidRDefault="000E0F03">
      <w:pPr>
        <w:pStyle w:val="a2"/>
        <w:rPr>
          <w:rFonts w:hint="cs"/>
          <w:rtl/>
        </w:rPr>
      </w:pPr>
      <w:bookmarkStart w:id="465" w:name="CS30532FI0030532T21_07_2004_17_06_22"/>
      <w:bookmarkStart w:id="466" w:name="_Toc87615607"/>
      <w:bookmarkEnd w:id="465"/>
      <w:r>
        <w:rPr>
          <w:rtl/>
        </w:rPr>
        <w:t>הצע</w:t>
      </w:r>
      <w:r>
        <w:rPr>
          <w:rFonts w:hint="cs"/>
          <w:rtl/>
        </w:rPr>
        <w:t>ות</w:t>
      </w:r>
      <w:r>
        <w:rPr>
          <w:rtl/>
        </w:rPr>
        <w:t xml:space="preserve"> לסדר-היום</w:t>
      </w:r>
      <w:bookmarkEnd w:id="466"/>
    </w:p>
    <w:p w14:paraId="3630B07A" w14:textId="77777777" w:rsidR="00000000" w:rsidRDefault="000E0F03">
      <w:pPr>
        <w:pStyle w:val="a2"/>
        <w:rPr>
          <w:rFonts w:hint="cs"/>
          <w:rtl/>
        </w:rPr>
      </w:pPr>
      <w:r>
        <w:rPr>
          <w:rtl/>
        </w:rPr>
        <w:t xml:space="preserve"> </w:t>
      </w:r>
      <w:bookmarkStart w:id="467" w:name="_Toc87615608"/>
      <w:r>
        <w:rPr>
          <w:rtl/>
        </w:rPr>
        <w:t>המשבר ברשות הפל</w:t>
      </w:r>
      <w:r>
        <w:rPr>
          <w:rFonts w:hint="cs"/>
          <w:rtl/>
        </w:rPr>
        <w:t>סט</w:t>
      </w:r>
      <w:r>
        <w:rPr>
          <w:rtl/>
        </w:rPr>
        <w:t>ינית</w:t>
      </w:r>
      <w:bookmarkEnd w:id="467"/>
      <w:r>
        <w:rPr>
          <w:rtl/>
        </w:rPr>
        <w:t xml:space="preserve"> </w:t>
      </w:r>
    </w:p>
    <w:p w14:paraId="04EF129D" w14:textId="77777777" w:rsidR="00000000" w:rsidRDefault="000E0F03">
      <w:pPr>
        <w:pStyle w:val="a0"/>
        <w:ind w:firstLine="0"/>
        <w:rPr>
          <w:rFonts w:hint="cs"/>
          <w:rtl/>
        </w:rPr>
      </w:pPr>
    </w:p>
    <w:p w14:paraId="62A9BFCA" w14:textId="77777777" w:rsidR="00000000" w:rsidRDefault="000E0F03">
      <w:pPr>
        <w:pStyle w:val="af1"/>
        <w:rPr>
          <w:rtl/>
        </w:rPr>
      </w:pPr>
      <w:r>
        <w:rPr>
          <w:rtl/>
        </w:rPr>
        <w:t>היו"ר יולי-יואל אדלשטיי</w:t>
      </w:r>
      <w:r>
        <w:rPr>
          <w:rtl/>
        </w:rPr>
        <w:t>ן:</w:t>
      </w:r>
    </w:p>
    <w:p w14:paraId="252F8F69" w14:textId="77777777" w:rsidR="00000000" w:rsidRDefault="000E0F03">
      <w:pPr>
        <w:pStyle w:val="a0"/>
        <w:rPr>
          <w:rtl/>
        </w:rPr>
      </w:pPr>
    </w:p>
    <w:p w14:paraId="2C9D7F9E" w14:textId="77777777" w:rsidR="00000000" w:rsidRDefault="000E0F03">
      <w:pPr>
        <w:pStyle w:val="a0"/>
        <w:rPr>
          <w:rFonts w:hint="cs"/>
          <w:rtl/>
        </w:rPr>
      </w:pPr>
      <w:r>
        <w:rPr>
          <w:rFonts w:hint="cs"/>
          <w:rtl/>
        </w:rPr>
        <w:t xml:space="preserve">חברי הכנסת, נעבור לנושא הבא: המשבר ברשות הפלסטינית - הצעות לסדר-היום מס' 4239,  4241, 4242, 4250, 4251, 4266, 4275, 4281, 4282, 4290 ו-4314. ישיב סגן שר הביטחון, שנמצא אתנו. ראשון הדוברים, חבר הכנסת אחמד טיבי, אחריו </w:t>
      </w:r>
      <w:r>
        <w:rPr>
          <w:rtl/>
        </w:rPr>
        <w:t>–</w:t>
      </w:r>
      <w:r>
        <w:rPr>
          <w:rFonts w:hint="cs"/>
          <w:rtl/>
        </w:rPr>
        <w:t xml:space="preserve"> חבר הכנסת טלב אלסאנע, אחריו </w:t>
      </w:r>
      <w:r>
        <w:rPr>
          <w:rtl/>
        </w:rPr>
        <w:t>–</w:t>
      </w:r>
      <w:r>
        <w:rPr>
          <w:rFonts w:hint="cs"/>
          <w:rtl/>
        </w:rPr>
        <w:t xml:space="preserve"> חברי</w:t>
      </w:r>
      <w:r>
        <w:rPr>
          <w:rFonts w:hint="cs"/>
          <w:rtl/>
        </w:rPr>
        <w:t xml:space="preserve"> הכנסת אהוד יתום, דני יתום, חיים אורון וכן הלאה. אני מבקש מכל אלה שנקבתי בשמותיהם להיות נוכחים במליאה בעת הדיון. עד שלוש דקות לרשות חבר הכנסת טיבי.</w:t>
      </w:r>
    </w:p>
    <w:p w14:paraId="3135AD63" w14:textId="77777777" w:rsidR="00000000" w:rsidRDefault="000E0F03">
      <w:pPr>
        <w:pStyle w:val="a0"/>
        <w:ind w:firstLine="0"/>
        <w:rPr>
          <w:rFonts w:hint="cs"/>
          <w:rtl/>
        </w:rPr>
      </w:pPr>
    </w:p>
    <w:p w14:paraId="73497266" w14:textId="77777777" w:rsidR="00000000" w:rsidRDefault="000E0F03">
      <w:pPr>
        <w:pStyle w:val="a"/>
        <w:rPr>
          <w:rtl/>
        </w:rPr>
      </w:pPr>
      <w:bookmarkStart w:id="468" w:name="_Toc87615609"/>
      <w:r>
        <w:rPr>
          <w:rFonts w:hint="eastAsia"/>
          <w:rtl/>
        </w:rPr>
        <w:t>אחמד</w:t>
      </w:r>
      <w:r>
        <w:rPr>
          <w:rtl/>
        </w:rPr>
        <w:t xml:space="preserve"> טיבי (חד"ש-תע"ל):</w:t>
      </w:r>
      <w:bookmarkEnd w:id="468"/>
    </w:p>
    <w:p w14:paraId="63B69F2D" w14:textId="77777777" w:rsidR="00000000" w:rsidRDefault="000E0F03">
      <w:pPr>
        <w:pStyle w:val="a0"/>
        <w:rPr>
          <w:rFonts w:hint="cs"/>
          <w:rtl/>
        </w:rPr>
      </w:pPr>
    </w:p>
    <w:p w14:paraId="70055F61" w14:textId="77777777" w:rsidR="00000000" w:rsidRDefault="000E0F03">
      <w:pPr>
        <w:pStyle w:val="a0"/>
        <w:rPr>
          <w:rFonts w:hint="cs"/>
          <w:rtl/>
        </w:rPr>
      </w:pPr>
      <w:r>
        <w:rPr>
          <w:rFonts w:hint="cs"/>
          <w:rtl/>
        </w:rPr>
        <w:t>אדוני היושב-ראש, רבותי חברי הכנסת, אין ספק שהאירועים הקשים שהתרחשו בימים האחרונים ב</w:t>
      </w:r>
      <w:r>
        <w:rPr>
          <w:rFonts w:hint="cs"/>
          <w:rtl/>
        </w:rPr>
        <w:t xml:space="preserve">רצועת-עזה וגם אתמול ברמאללה, גורמים לאדם כמוני להרגיש עצוב וכעוס. </w:t>
      </w:r>
    </w:p>
    <w:p w14:paraId="19290ADF" w14:textId="77777777" w:rsidR="00000000" w:rsidRDefault="000E0F03">
      <w:pPr>
        <w:pStyle w:val="a0"/>
        <w:rPr>
          <w:rFonts w:hint="cs"/>
          <w:rtl/>
        </w:rPr>
      </w:pPr>
    </w:p>
    <w:p w14:paraId="5692BF96" w14:textId="77777777" w:rsidR="00000000" w:rsidRDefault="000E0F03">
      <w:pPr>
        <w:pStyle w:val="a0"/>
        <w:rPr>
          <w:rFonts w:hint="cs"/>
          <w:rtl/>
        </w:rPr>
      </w:pPr>
      <w:r>
        <w:rPr>
          <w:rFonts w:hint="cs"/>
          <w:rtl/>
        </w:rPr>
        <w:t xml:space="preserve">אין שום דבר שיכול להצדיק שימוש בנשק לשם ויכוח על נושאים שצריכים להיות מוכרעים באופן דמוקרטי, גם בנושאים הקשים ביותר, כמו מאבק נגד שחיתות או מניעים שלא נראים לקבוצה זו אחרת. לכן שימוש בנשק </w:t>
      </w:r>
      <w:r>
        <w:rPr>
          <w:rFonts w:hint="cs"/>
          <w:rtl/>
        </w:rPr>
        <w:t xml:space="preserve">הוא שימוש פסול. מה עוד שאנשים נפגעו ונפצעו. </w:t>
      </w:r>
    </w:p>
    <w:p w14:paraId="56CCCEA2" w14:textId="77777777" w:rsidR="00000000" w:rsidRDefault="000E0F03">
      <w:pPr>
        <w:pStyle w:val="a0"/>
        <w:rPr>
          <w:rFonts w:hint="cs"/>
          <w:rtl/>
        </w:rPr>
      </w:pPr>
    </w:p>
    <w:p w14:paraId="0A200156" w14:textId="77777777" w:rsidR="00000000" w:rsidRDefault="000E0F03">
      <w:pPr>
        <w:pStyle w:val="a0"/>
        <w:rPr>
          <w:rFonts w:hint="cs"/>
          <w:rtl/>
        </w:rPr>
      </w:pPr>
      <w:r>
        <w:rPr>
          <w:rFonts w:hint="cs"/>
          <w:rtl/>
        </w:rPr>
        <w:t>במשך שלוש שנים גרמה ישראל להרס סיסטמתי של מוסדות השלטון ופגעה במנגנוני הביטחון הפלסטיניים, ולכן היא החלישה את ההשפעה של השלטון המרכזי. לחולשה הזאת יש תוצאות. הן ניכרות בשטח. יש אחריות כבדה לכובש על תופעות של הע</w:t>
      </w:r>
      <w:r>
        <w:rPr>
          <w:rFonts w:hint="cs"/>
          <w:rtl/>
        </w:rPr>
        <w:t>דר סדר וכדומה. אבל אני לא רוצה לעשות לעצמי את החיים קלים ולהסתפק בהפניית אצבע הפעם נגד גורמים חיצוניים. אני חושב שיש כאן כישלון פנים-פלסטיני, ולא זאת הדרך. אנחנו הפנינו בימים האחרונים קריאות בערבית, גם ברדיו הפלסטיני, גם בפנייה ישירה למי שמעורבים, כדי  להפ</w:t>
      </w:r>
      <w:r>
        <w:rPr>
          <w:rFonts w:hint="cs"/>
          <w:rtl/>
        </w:rPr>
        <w:t xml:space="preserve">סיק עם ההידרדרות הזאת. </w:t>
      </w:r>
    </w:p>
    <w:p w14:paraId="08DFE39D" w14:textId="77777777" w:rsidR="00000000" w:rsidRDefault="000E0F03">
      <w:pPr>
        <w:pStyle w:val="a0"/>
        <w:rPr>
          <w:rFonts w:hint="cs"/>
          <w:rtl/>
        </w:rPr>
      </w:pPr>
    </w:p>
    <w:p w14:paraId="102BA753" w14:textId="77777777" w:rsidR="00000000" w:rsidRDefault="000E0F03">
      <w:pPr>
        <w:pStyle w:val="a0"/>
        <w:rPr>
          <w:rFonts w:hint="cs"/>
          <w:rtl/>
        </w:rPr>
      </w:pPr>
      <w:r>
        <w:rPr>
          <w:rFonts w:hint="cs"/>
          <w:rtl/>
        </w:rPr>
        <w:t>אני חושב שהירי אתמול לעבר נביל עמאר, חברי וחבר המועצה המחוקקת, הוא מביש, הוא ראוי להוקעה, הוא סמן שלילי. אמרתי שכשאני רואה את הדברים האלה אני מרגיש עצוב וכועס, אבל כשאני רואה את אריאל שרון, ראש הממשלה, את עוזי לנדאו ואת דני נוה, מח</w:t>
      </w:r>
      <w:r>
        <w:rPr>
          <w:rFonts w:hint="cs"/>
          <w:rtl/>
        </w:rPr>
        <w:t>ייכים לרוחב הפה, אני מרגיש עצוב וכועס עוד יותר. אני כועס יותר כאשר אני רואה את החיוך הזה מתמרק על פניהם של המעורבים בריסוק הרשות הפלסטינית והחלשתה, כדי שבסופו של דבר יגידו: אתם רואים, אין שותף, לכן לא צריך להתקדם, לא צריך לנהל משא-ומתן.</w:t>
      </w:r>
    </w:p>
    <w:p w14:paraId="75BED1D9" w14:textId="77777777" w:rsidR="00000000" w:rsidRDefault="000E0F03">
      <w:pPr>
        <w:pStyle w:val="a0"/>
        <w:rPr>
          <w:rFonts w:hint="cs"/>
          <w:rtl/>
        </w:rPr>
      </w:pPr>
    </w:p>
    <w:p w14:paraId="3485629A" w14:textId="77777777" w:rsidR="00000000" w:rsidRDefault="000E0F03">
      <w:pPr>
        <w:pStyle w:val="a0"/>
        <w:rPr>
          <w:rFonts w:hint="cs"/>
          <w:rtl/>
        </w:rPr>
      </w:pPr>
      <w:r>
        <w:rPr>
          <w:rFonts w:hint="cs"/>
          <w:rtl/>
        </w:rPr>
        <w:t>חשוב שממשלת ישראל,</w:t>
      </w:r>
      <w:r>
        <w:rPr>
          <w:rFonts w:hint="cs"/>
          <w:rtl/>
        </w:rPr>
        <w:t xml:space="preserve"> אדוני היושב-ראש, תדע, שככל שרע יותר בעזה </w:t>
      </w:r>
      <w:r>
        <w:rPr>
          <w:rtl/>
        </w:rPr>
        <w:t>–</w:t>
      </w:r>
      <w:r>
        <w:rPr>
          <w:rFonts w:hint="cs"/>
          <w:rtl/>
        </w:rPr>
        <w:t xml:space="preserve"> רע יותר בתל-אביב, וככל שטוב יותר בעזה </w:t>
      </w:r>
      <w:r>
        <w:rPr>
          <w:rtl/>
        </w:rPr>
        <w:t>–</w:t>
      </w:r>
      <w:r>
        <w:rPr>
          <w:rFonts w:hint="cs"/>
          <w:rtl/>
        </w:rPr>
        <w:t xml:space="preserve"> טוב יותר באשקלון ובתל-אביב. זו משוואה, ומשוואה אחרת, של משחק סכום אפס, היא משוואה שצריכה להשתנות. </w:t>
      </w:r>
    </w:p>
    <w:p w14:paraId="7C246FA7" w14:textId="77777777" w:rsidR="00000000" w:rsidRDefault="000E0F03">
      <w:pPr>
        <w:pStyle w:val="a0"/>
        <w:rPr>
          <w:rFonts w:hint="cs"/>
          <w:rtl/>
        </w:rPr>
      </w:pPr>
    </w:p>
    <w:p w14:paraId="1CDC6556" w14:textId="77777777" w:rsidR="00000000" w:rsidRDefault="000E0F03">
      <w:pPr>
        <w:pStyle w:val="a0"/>
        <w:rPr>
          <w:rFonts w:hint="cs"/>
          <w:rtl/>
        </w:rPr>
      </w:pPr>
      <w:r>
        <w:rPr>
          <w:rFonts w:hint="cs"/>
          <w:rtl/>
        </w:rPr>
        <w:t xml:space="preserve">לכן, על כל הגורמים בימים אלה בתוך החברה הפלסטינית להתאחד, כדי להתגבר על </w:t>
      </w:r>
      <w:r>
        <w:rPr>
          <w:rFonts w:hint="cs"/>
          <w:rtl/>
        </w:rPr>
        <w:t xml:space="preserve">האירועים האלה, אבל מעבר לזה אין ספק שיתגברו על זה. זה עניין של כמה ימים. זה מצריך דיון גם בפרלמנט הפלסטיני, ויש דיון נוקב, קשה, דמוקרטי, אבל לא התופעות האלה הן שצריכות להיות הסממן העיקרי.  תודה רבה. </w:t>
      </w:r>
    </w:p>
    <w:p w14:paraId="4E285DE5" w14:textId="77777777" w:rsidR="00000000" w:rsidRDefault="000E0F03">
      <w:pPr>
        <w:pStyle w:val="a0"/>
        <w:ind w:firstLine="0"/>
        <w:rPr>
          <w:rFonts w:hint="cs"/>
          <w:rtl/>
        </w:rPr>
      </w:pPr>
    </w:p>
    <w:p w14:paraId="7DA7093B" w14:textId="77777777" w:rsidR="00000000" w:rsidRDefault="000E0F03">
      <w:pPr>
        <w:pStyle w:val="af1"/>
        <w:rPr>
          <w:rtl/>
        </w:rPr>
      </w:pPr>
      <w:r>
        <w:rPr>
          <w:rtl/>
        </w:rPr>
        <w:t>היו"ר יולי-יואל אדלשטיין:</w:t>
      </w:r>
    </w:p>
    <w:p w14:paraId="0C1A23FB" w14:textId="77777777" w:rsidR="00000000" w:rsidRDefault="000E0F03">
      <w:pPr>
        <w:pStyle w:val="a0"/>
        <w:rPr>
          <w:rtl/>
        </w:rPr>
      </w:pPr>
    </w:p>
    <w:p w14:paraId="61E31E49" w14:textId="77777777" w:rsidR="00000000" w:rsidRDefault="000E0F03">
      <w:pPr>
        <w:pStyle w:val="a0"/>
        <w:rPr>
          <w:rFonts w:hint="cs"/>
          <w:rtl/>
        </w:rPr>
      </w:pPr>
      <w:r>
        <w:rPr>
          <w:rFonts w:hint="cs"/>
          <w:rtl/>
        </w:rPr>
        <w:t>תודה לחבר הכנסת אחמד טיבי. ח</w:t>
      </w:r>
      <w:r>
        <w:rPr>
          <w:rFonts w:hint="cs"/>
          <w:rtl/>
        </w:rPr>
        <w:t xml:space="preserve">בר הכנסת טלב אלסאנע. אחריו </w:t>
      </w:r>
      <w:r>
        <w:rPr>
          <w:rtl/>
        </w:rPr>
        <w:t>–</w:t>
      </w:r>
      <w:r>
        <w:rPr>
          <w:rFonts w:hint="cs"/>
          <w:rtl/>
        </w:rPr>
        <w:t xml:space="preserve"> חבר הכנסת אהוד יתום.</w:t>
      </w:r>
    </w:p>
    <w:p w14:paraId="610DC902" w14:textId="77777777" w:rsidR="00000000" w:rsidRDefault="000E0F03">
      <w:pPr>
        <w:pStyle w:val="a0"/>
        <w:ind w:firstLine="0"/>
        <w:rPr>
          <w:rFonts w:hint="cs"/>
          <w:rtl/>
        </w:rPr>
      </w:pPr>
    </w:p>
    <w:p w14:paraId="68E5408B" w14:textId="77777777" w:rsidR="00000000" w:rsidRDefault="000E0F03">
      <w:pPr>
        <w:pStyle w:val="a"/>
        <w:rPr>
          <w:rtl/>
        </w:rPr>
      </w:pPr>
      <w:bookmarkStart w:id="469" w:name="_Toc87615610"/>
      <w:r>
        <w:rPr>
          <w:rFonts w:hint="eastAsia"/>
          <w:rtl/>
        </w:rPr>
        <w:t>טלב</w:t>
      </w:r>
      <w:r>
        <w:rPr>
          <w:rtl/>
        </w:rPr>
        <w:t xml:space="preserve"> אלסאנע (רע"ם):</w:t>
      </w:r>
      <w:bookmarkEnd w:id="469"/>
    </w:p>
    <w:p w14:paraId="3DEA0723" w14:textId="77777777" w:rsidR="00000000" w:rsidRDefault="000E0F03">
      <w:pPr>
        <w:pStyle w:val="a0"/>
        <w:rPr>
          <w:rFonts w:hint="cs"/>
          <w:rtl/>
        </w:rPr>
      </w:pPr>
    </w:p>
    <w:p w14:paraId="5620A01B" w14:textId="77777777" w:rsidR="00000000" w:rsidRDefault="000E0F03">
      <w:pPr>
        <w:pStyle w:val="a0"/>
        <w:rPr>
          <w:rFonts w:hint="cs"/>
          <w:rtl/>
        </w:rPr>
      </w:pPr>
      <w:r>
        <w:rPr>
          <w:rFonts w:hint="cs"/>
          <w:rtl/>
        </w:rPr>
        <w:t xml:space="preserve">אדוני היושב-ראש, חברי הכנסת, אני רוצה לצטט קטעים משני מאמרים שכתבו שני עיתונאים חשובים, האחד ממאמרו של עפר שלח ב"ידיעות אחרונות" והשני ממאמרו של גדעון סאמט ב"הארץ". </w:t>
      </w:r>
    </w:p>
    <w:p w14:paraId="3CAB1635" w14:textId="77777777" w:rsidR="00000000" w:rsidRDefault="000E0F03">
      <w:pPr>
        <w:pStyle w:val="a0"/>
        <w:rPr>
          <w:rFonts w:hint="cs"/>
          <w:rtl/>
        </w:rPr>
      </w:pPr>
    </w:p>
    <w:p w14:paraId="0A7FC666" w14:textId="77777777" w:rsidR="00000000" w:rsidRDefault="000E0F03">
      <w:pPr>
        <w:pStyle w:val="a0"/>
        <w:rPr>
          <w:rFonts w:hint="cs"/>
          <w:rtl/>
        </w:rPr>
      </w:pPr>
      <w:r>
        <w:rPr>
          <w:rFonts w:hint="cs"/>
          <w:rtl/>
        </w:rPr>
        <w:t>תחילה לדבריו של עפ</w:t>
      </w:r>
      <w:r>
        <w:rPr>
          <w:rFonts w:hint="cs"/>
          <w:rtl/>
        </w:rPr>
        <w:t xml:space="preserve">ר שלח. לא אצטט את כל המאמר, אצטט מה שנאמר לגבי הרשות והאנרכיה. זה נדוש בתקשורת הישראלית, ולכן אנסה להציג דברים שלדעתי יש בהם ממד של  איזון כלל התמונה. </w:t>
      </w:r>
    </w:p>
    <w:p w14:paraId="62EAF40B" w14:textId="77777777" w:rsidR="00000000" w:rsidRDefault="000E0F03">
      <w:pPr>
        <w:pStyle w:val="a0"/>
        <w:rPr>
          <w:rFonts w:hint="cs"/>
          <w:rtl/>
        </w:rPr>
      </w:pPr>
    </w:p>
    <w:p w14:paraId="6AA144A7" w14:textId="77777777" w:rsidR="00000000" w:rsidRDefault="000E0F03">
      <w:pPr>
        <w:pStyle w:val="a0"/>
        <w:rPr>
          <w:rFonts w:hint="cs"/>
          <w:rtl/>
        </w:rPr>
      </w:pPr>
      <w:r>
        <w:rPr>
          <w:rFonts w:hint="cs"/>
          <w:rtl/>
        </w:rPr>
        <w:t xml:space="preserve">הוא אומר: "אנרכיה גדולה בעזה ושמחה גדולה בישראל, אלא שישראל דומה בעניין הזה לקניבל שטרף את הוריו וביקש </w:t>
      </w:r>
      <w:r>
        <w:rPr>
          <w:rFonts w:hint="cs"/>
          <w:rtl/>
        </w:rPr>
        <w:t>רחמים בגין יתמות. אחרי ארבע שנים של כיסוח תמידי של  מעט הריבונות הפלסטינית, אחרי השבתם מחדש של הכיבוש דה-פקטו בגדה ובמידה רבה גם בעזה, אחרי שהפלסטינים הגיעו למצב שבו יותר ממחצית האוכלוסייה חיה מתחת לקו העוני הבין-לאומי, ורק נוכחותם של ארגוני סיוע בין-לאומי</w:t>
      </w:r>
      <w:r>
        <w:rPr>
          <w:rFonts w:hint="cs"/>
          <w:rtl/>
        </w:rPr>
        <w:t>ים מונעת רעב המוני, יש כמעט אבסורד באמירות של ראש הממשלה ושריו. שרון, מופז ושלום יכולים רק לטעון להגנתם שבעניין הזה הם ממשיכי דרכם של קודמיהם - מיצחק רבין ואילך".</w:t>
      </w:r>
    </w:p>
    <w:p w14:paraId="47D3A1C5" w14:textId="77777777" w:rsidR="00000000" w:rsidRDefault="000E0F03">
      <w:pPr>
        <w:pStyle w:val="a0"/>
        <w:rPr>
          <w:rFonts w:hint="cs"/>
          <w:rtl/>
        </w:rPr>
      </w:pPr>
    </w:p>
    <w:p w14:paraId="1CF1DA03" w14:textId="77777777" w:rsidR="00000000" w:rsidRDefault="000E0F03">
      <w:pPr>
        <w:pStyle w:val="a0"/>
        <w:rPr>
          <w:rFonts w:hint="cs"/>
          <w:rtl/>
        </w:rPr>
      </w:pPr>
      <w:r>
        <w:rPr>
          <w:rFonts w:hint="cs"/>
          <w:rtl/>
        </w:rPr>
        <w:t xml:space="preserve">הוא בוודאי מתייחס לחלקה של הרשות הפלסטינית, שגם אני מאשים אותה באחריות למה שמתרחש. אני רואה </w:t>
      </w:r>
      <w:r>
        <w:rPr>
          <w:rFonts w:hint="cs"/>
          <w:rtl/>
        </w:rPr>
        <w:t>בזה כישלון, גם של הרשות, אבל גם של החברה הפלסטינית. אינני רואה שיש הצדקה לחטיפות, ותחת תירוץ כלשהו זה הוספת חטא על פשע. אם יש שחיתות, צריך להתמודד אתה בדרכים נורמטיביות על-ידי בתי המשפט ולא על-ידי חטיפות.</w:t>
      </w:r>
    </w:p>
    <w:p w14:paraId="05455798" w14:textId="77777777" w:rsidR="00000000" w:rsidRDefault="000E0F03">
      <w:pPr>
        <w:pStyle w:val="a0"/>
        <w:rPr>
          <w:rFonts w:hint="cs"/>
          <w:rtl/>
        </w:rPr>
      </w:pPr>
    </w:p>
    <w:p w14:paraId="503E2607" w14:textId="77777777" w:rsidR="00000000" w:rsidRDefault="000E0F03">
      <w:pPr>
        <w:pStyle w:val="a0"/>
        <w:rPr>
          <w:rFonts w:hint="cs"/>
          <w:rtl/>
        </w:rPr>
      </w:pPr>
      <w:r>
        <w:rPr>
          <w:rFonts w:hint="cs"/>
          <w:rtl/>
        </w:rPr>
        <w:t>הוא מציין שמה שנאמר אז על-ידי יצחק רבין המנוח מסמן</w:t>
      </w:r>
      <w:r>
        <w:rPr>
          <w:rFonts w:hint="cs"/>
          <w:rtl/>
        </w:rPr>
        <w:t xml:space="preserve"> את המגמה, כשהוא אמר שהרשות תעשה את העבודה בלי "בצלם" ובלי בג"ץ. הוא אומר, שאז המחשבה היתה ליצור ישות פוליטית שהיא תעשה את העבודה המלוכלכת "כמו שהערבים יודעים לעשות". הם, בעצם, לא רצו להקים מדינה פלסטינית.</w:t>
      </w:r>
    </w:p>
    <w:p w14:paraId="7B45C324" w14:textId="77777777" w:rsidR="00000000" w:rsidRDefault="000E0F03">
      <w:pPr>
        <w:pStyle w:val="a0"/>
        <w:rPr>
          <w:rFonts w:hint="cs"/>
          <w:rtl/>
        </w:rPr>
      </w:pPr>
    </w:p>
    <w:p w14:paraId="3E5C2BCC" w14:textId="77777777" w:rsidR="00000000" w:rsidRDefault="000E0F03">
      <w:pPr>
        <w:pStyle w:val="a0"/>
        <w:rPr>
          <w:rFonts w:hint="cs"/>
          <w:rtl/>
        </w:rPr>
      </w:pPr>
      <w:r>
        <w:rPr>
          <w:rFonts w:hint="cs"/>
          <w:rtl/>
        </w:rPr>
        <w:t xml:space="preserve">ואז, הוא מסיים: "כל עוד אנחנו נשמח על זה שאין עם </w:t>
      </w:r>
      <w:r>
        <w:rPr>
          <w:rFonts w:hint="cs"/>
          <w:rtl/>
        </w:rPr>
        <w:t>מי לדבר, לא ייכון שום הסכם, וישראל תמשיך לחיות על החרב, ובתנאים הולכים ומחמירים. הפלסטינים יסבלו יותר, אבל אנחנו נסבול הרבה יותר מדי. ומי שהעובדה שהאחר סובל יותר מנחמת אותו או אפילו גורמת לו לשמחה, שוגה באשליה מסוכנת".</w:t>
      </w:r>
    </w:p>
    <w:p w14:paraId="7109045A" w14:textId="77777777" w:rsidR="00000000" w:rsidRDefault="000E0F03">
      <w:pPr>
        <w:pStyle w:val="a0"/>
        <w:rPr>
          <w:rFonts w:hint="cs"/>
          <w:rtl/>
        </w:rPr>
      </w:pPr>
    </w:p>
    <w:p w14:paraId="01F8E956" w14:textId="77777777" w:rsidR="00000000" w:rsidRDefault="000E0F03">
      <w:pPr>
        <w:pStyle w:val="a0"/>
        <w:rPr>
          <w:rFonts w:hint="cs"/>
          <w:rtl/>
        </w:rPr>
      </w:pPr>
      <w:r>
        <w:rPr>
          <w:rFonts w:hint="cs"/>
          <w:rtl/>
        </w:rPr>
        <w:t>אצטט פסקה אחת גם ממאמרו של גדעון סאמ</w:t>
      </w:r>
      <w:r>
        <w:rPr>
          <w:rFonts w:hint="cs"/>
          <w:rtl/>
        </w:rPr>
        <w:t>ט: מאז תחילת האינתיפאדה ישראל הרסה שם - דהיינו ברצועת-עזה - 2,100 בתים, יותר מפי-שניים מכל הבתים שהוחרבו בגדה. מחציתם במחנות פליטים ברפיח - 1,300. לפי האו"ם, הותירו ההריסות האלה כ-20,000 תושבים ללא בית. "אמנסטי", הארגון שישראל אוהבת לשנוא, כינה את ההרס פשע</w:t>
      </w:r>
      <w:r>
        <w:rPr>
          <w:rFonts w:hint="cs"/>
          <w:rtl/>
        </w:rPr>
        <w:t xml:space="preserve"> מלחמה. הוא מציין שהמדיניות הזאת היא בגדר סיכון ביטחוני, וכל הדברים של ראש הממשלה על התנתקות ויוזמות שלום בפועל, באופן מעשי, אין להם שום אחיזה במציאות. בפועל, הוא עושה הפוך ממה שהוא אומר. לכן, מה שמתרחש הוא אומנם סכנה לצד הפלסטיני, אבל סכנה לא פחות לצד היש</w:t>
      </w:r>
      <w:r>
        <w:rPr>
          <w:rFonts w:hint="cs"/>
          <w:rtl/>
        </w:rPr>
        <w:t>ראלי. תודה רבה.</w:t>
      </w:r>
    </w:p>
    <w:p w14:paraId="451C2670" w14:textId="77777777" w:rsidR="00000000" w:rsidRDefault="000E0F03">
      <w:pPr>
        <w:pStyle w:val="a0"/>
        <w:rPr>
          <w:rFonts w:hint="cs"/>
          <w:rtl/>
        </w:rPr>
      </w:pPr>
    </w:p>
    <w:p w14:paraId="63FB783F" w14:textId="77777777" w:rsidR="00000000" w:rsidRDefault="000E0F03">
      <w:pPr>
        <w:pStyle w:val="af1"/>
        <w:rPr>
          <w:rtl/>
        </w:rPr>
      </w:pPr>
      <w:r>
        <w:rPr>
          <w:rtl/>
        </w:rPr>
        <w:t>היו"ר יולי-יואל אדלשטיין:</w:t>
      </w:r>
    </w:p>
    <w:p w14:paraId="4140E666" w14:textId="77777777" w:rsidR="00000000" w:rsidRDefault="000E0F03">
      <w:pPr>
        <w:pStyle w:val="a0"/>
        <w:rPr>
          <w:rtl/>
        </w:rPr>
      </w:pPr>
    </w:p>
    <w:p w14:paraId="71D3A4E7" w14:textId="77777777" w:rsidR="00000000" w:rsidRDefault="000E0F03">
      <w:pPr>
        <w:pStyle w:val="a0"/>
        <w:rPr>
          <w:rFonts w:hint="cs"/>
          <w:rtl/>
        </w:rPr>
      </w:pPr>
      <w:r>
        <w:rPr>
          <w:rFonts w:hint="cs"/>
          <w:rtl/>
        </w:rPr>
        <w:t>תודה לחבר הכנסת טלב אלסאנע. חבר הכנסת אהוד יתום, בבקשה. אחריו - חבר הכנסת דני יתום.</w:t>
      </w:r>
    </w:p>
    <w:p w14:paraId="5F6A278E" w14:textId="77777777" w:rsidR="00000000" w:rsidRDefault="000E0F03">
      <w:pPr>
        <w:pStyle w:val="a0"/>
        <w:rPr>
          <w:rFonts w:hint="cs"/>
          <w:rtl/>
        </w:rPr>
      </w:pPr>
    </w:p>
    <w:p w14:paraId="067C5352" w14:textId="77777777" w:rsidR="00000000" w:rsidRDefault="000E0F03">
      <w:pPr>
        <w:pStyle w:val="a"/>
        <w:rPr>
          <w:rtl/>
        </w:rPr>
      </w:pPr>
      <w:bookmarkStart w:id="470" w:name="FS000001032T21_07_2004_17_11_06"/>
      <w:bookmarkStart w:id="471" w:name="_Toc87615611"/>
      <w:bookmarkEnd w:id="470"/>
      <w:r>
        <w:rPr>
          <w:rFonts w:hint="eastAsia"/>
          <w:rtl/>
        </w:rPr>
        <w:t>אהוד</w:t>
      </w:r>
      <w:r>
        <w:rPr>
          <w:rtl/>
        </w:rPr>
        <w:t xml:space="preserve"> יתום (הליכוד):</w:t>
      </w:r>
      <w:bookmarkEnd w:id="471"/>
    </w:p>
    <w:p w14:paraId="6A95375F" w14:textId="77777777" w:rsidR="00000000" w:rsidRDefault="000E0F03">
      <w:pPr>
        <w:pStyle w:val="a0"/>
        <w:rPr>
          <w:rFonts w:hint="cs"/>
          <w:rtl/>
        </w:rPr>
      </w:pPr>
    </w:p>
    <w:p w14:paraId="797A1565" w14:textId="77777777" w:rsidR="00000000" w:rsidRDefault="000E0F03">
      <w:pPr>
        <w:pStyle w:val="a0"/>
        <w:rPr>
          <w:rFonts w:hint="cs"/>
          <w:rtl/>
        </w:rPr>
      </w:pPr>
      <w:r>
        <w:rPr>
          <w:rFonts w:hint="cs"/>
          <w:rtl/>
        </w:rPr>
        <w:t>אדוני היושב-ראש, חברי חברי הכנסת, אדוני סגן השר, בסוף השבוע האחרון פרץ משבר חמור בתוככי הרשות הפלסטינית, ב</w:t>
      </w:r>
      <w:r>
        <w:rPr>
          <w:rFonts w:hint="cs"/>
          <w:rtl/>
        </w:rPr>
        <w:t>עיקר ברצועת-עזה. היה ברור לכולם שהמשבר הזה יפרוץ עקב הנהגתו המושחתת והכושלת ורוויית הדם של האיש שייסד את ה"פתח" והוא בן טיפוחיו, למעשה, של הרעיון המרכזי שמדינת ישראל היא מדינת בת-חלוף, רעיון שאותו טבע בין היתר גם חסן אל-באנה כאשר הקים את ארגון "האחים המוסל</w:t>
      </w:r>
      <w:r>
        <w:rPr>
          <w:rFonts w:hint="cs"/>
          <w:rtl/>
        </w:rPr>
        <w:t>מים", אם אינני טועה, ב-1927, במצרים.</w:t>
      </w:r>
    </w:p>
    <w:p w14:paraId="5B93B462" w14:textId="77777777" w:rsidR="00000000" w:rsidRDefault="000E0F03">
      <w:pPr>
        <w:pStyle w:val="a0"/>
        <w:rPr>
          <w:rFonts w:hint="cs"/>
          <w:rtl/>
        </w:rPr>
      </w:pPr>
    </w:p>
    <w:p w14:paraId="4C7BF4A2" w14:textId="77777777" w:rsidR="00000000" w:rsidRDefault="000E0F03">
      <w:pPr>
        <w:pStyle w:val="a0"/>
        <w:rPr>
          <w:rFonts w:hint="cs"/>
          <w:rtl/>
        </w:rPr>
      </w:pPr>
      <w:r>
        <w:rPr>
          <w:rFonts w:hint="cs"/>
          <w:rtl/>
        </w:rPr>
        <w:t>כל הנושא של האנדרלמוסיה ברשות הפלסטינית הוא תוצאה מכך שהעומד בראש שם, הראיס, כפי שהוא מכונה על-ידי חבריו הטובים, הנשיא - האיש שקיבל את פרס נובל לשלום, לא עלינו, הוא זה שבמשטרו הנוראי ובשליטתו - -</w:t>
      </w:r>
    </w:p>
    <w:p w14:paraId="4A64CD4F" w14:textId="77777777" w:rsidR="00000000" w:rsidRDefault="000E0F03">
      <w:pPr>
        <w:pStyle w:val="a0"/>
        <w:rPr>
          <w:rFonts w:hint="cs"/>
          <w:rtl/>
        </w:rPr>
      </w:pPr>
    </w:p>
    <w:p w14:paraId="18251D1A" w14:textId="77777777" w:rsidR="00000000" w:rsidRDefault="000E0F03">
      <w:pPr>
        <w:pStyle w:val="af0"/>
        <w:rPr>
          <w:rtl/>
        </w:rPr>
      </w:pPr>
      <w:r>
        <w:rPr>
          <w:rFonts w:hint="eastAsia"/>
          <w:rtl/>
        </w:rPr>
        <w:t>ג</w:t>
      </w:r>
      <w:r>
        <w:rPr>
          <w:rtl/>
        </w:rPr>
        <w:t>'מאל זחאלקה (בל"ד):</w:t>
      </w:r>
    </w:p>
    <w:p w14:paraId="62DA3A45" w14:textId="77777777" w:rsidR="00000000" w:rsidRDefault="000E0F03">
      <w:pPr>
        <w:pStyle w:val="a0"/>
        <w:rPr>
          <w:rFonts w:hint="cs"/>
          <w:rtl/>
        </w:rPr>
      </w:pPr>
    </w:p>
    <w:p w14:paraId="68FA6260" w14:textId="77777777" w:rsidR="00000000" w:rsidRDefault="000E0F03">
      <w:pPr>
        <w:pStyle w:val="a0"/>
        <w:rPr>
          <w:rFonts w:hint="cs"/>
          <w:rtl/>
        </w:rPr>
      </w:pPr>
      <w:r>
        <w:rPr>
          <w:rFonts w:hint="cs"/>
          <w:rtl/>
        </w:rPr>
        <w:t>לא עליך בוודאי.</w:t>
      </w:r>
    </w:p>
    <w:p w14:paraId="689CD9A2" w14:textId="77777777" w:rsidR="00000000" w:rsidRDefault="000E0F03">
      <w:pPr>
        <w:pStyle w:val="a0"/>
        <w:rPr>
          <w:rFonts w:hint="cs"/>
          <w:rtl/>
        </w:rPr>
      </w:pPr>
    </w:p>
    <w:p w14:paraId="6456171B" w14:textId="77777777" w:rsidR="00000000" w:rsidRDefault="000E0F03">
      <w:pPr>
        <w:pStyle w:val="-"/>
        <w:rPr>
          <w:rtl/>
        </w:rPr>
      </w:pPr>
      <w:bookmarkStart w:id="472" w:name="FS000001032T21_07_2004_17_11_45C"/>
      <w:bookmarkEnd w:id="472"/>
      <w:r>
        <w:rPr>
          <w:rtl/>
        </w:rPr>
        <w:t>אהוד יתום (הליכוד):</w:t>
      </w:r>
    </w:p>
    <w:p w14:paraId="55C15F4B" w14:textId="77777777" w:rsidR="00000000" w:rsidRDefault="000E0F03">
      <w:pPr>
        <w:pStyle w:val="a0"/>
        <w:rPr>
          <w:rtl/>
        </w:rPr>
      </w:pPr>
    </w:p>
    <w:p w14:paraId="76719D14" w14:textId="77777777" w:rsidR="00000000" w:rsidRDefault="000E0F03">
      <w:pPr>
        <w:pStyle w:val="a0"/>
        <w:rPr>
          <w:rFonts w:hint="cs"/>
          <w:rtl/>
        </w:rPr>
      </w:pPr>
      <w:r>
        <w:rPr>
          <w:rFonts w:hint="cs"/>
          <w:rtl/>
        </w:rPr>
        <w:t>לא עלינו.</w:t>
      </w:r>
    </w:p>
    <w:p w14:paraId="7FA40A7D" w14:textId="77777777" w:rsidR="00000000" w:rsidRDefault="000E0F03">
      <w:pPr>
        <w:pStyle w:val="a0"/>
        <w:rPr>
          <w:rFonts w:hint="cs"/>
          <w:rtl/>
        </w:rPr>
      </w:pPr>
    </w:p>
    <w:p w14:paraId="533351EC" w14:textId="77777777" w:rsidR="00000000" w:rsidRDefault="000E0F03">
      <w:pPr>
        <w:pStyle w:val="a0"/>
        <w:rPr>
          <w:rFonts w:hint="cs"/>
          <w:rtl/>
        </w:rPr>
      </w:pPr>
      <w:r>
        <w:rPr>
          <w:rFonts w:hint="cs"/>
          <w:rtl/>
        </w:rPr>
        <w:t xml:space="preserve">- - הנוראית והרצחנית גורם לכך שאנשים שלו יקומו עליו, ואת פרי הבאושים שלו אנחנו, למעשה, רואים וחשים יום-יום גם בשטחי הרשות הפלסטינית וגם בארצנו שלנו. כשזה מתרחש בשטחי הרשות הפלסטינית - נו, אנחנו באמת צריכים </w:t>
      </w:r>
      <w:r>
        <w:rPr>
          <w:rFonts w:hint="cs"/>
          <w:rtl/>
        </w:rPr>
        <w:t>להצטער. בכל אופן, הפלסטינים הם שכנים לו וחיים אתנו. באמת צריכים להצטער. כאשר התוצאות הנוראיות של האסטרטגיה הנוראית שלו מתרחשות ונותנות את אותותיהן כאן, בתחומנו שלנו, ונתנו למעשה תוצרים נוראיים ושליליים של דם, יזע ודמעות במשך שלוש השנים וחצי האחרונות - אנחנ</w:t>
      </w:r>
      <w:r>
        <w:rPr>
          <w:rFonts w:hint="cs"/>
          <w:rtl/>
        </w:rPr>
        <w:t>ו מכאן בקונסנזוס מלא כמעט, למעט כמה וכמה חברים שניתן לספור אותם בפחות ממספר אצבעות שתי כפות ידיים, אומרים: הגיע הזמן שהראיס הזה יפסיק להיות ראיס ויפסיק לשלוט - לא בעמו ולא בכל חבורת  מרצחיו אשר אותם הוא שולח למחוזותינו.</w:t>
      </w:r>
    </w:p>
    <w:p w14:paraId="72DAB5F4" w14:textId="77777777" w:rsidR="00000000" w:rsidRDefault="000E0F03">
      <w:pPr>
        <w:pStyle w:val="a0"/>
        <w:rPr>
          <w:rFonts w:hint="cs"/>
          <w:rtl/>
        </w:rPr>
      </w:pPr>
    </w:p>
    <w:p w14:paraId="4B834F12" w14:textId="77777777" w:rsidR="00000000" w:rsidRDefault="000E0F03">
      <w:pPr>
        <w:pStyle w:val="a0"/>
        <w:rPr>
          <w:rFonts w:hint="cs"/>
          <w:rtl/>
        </w:rPr>
      </w:pPr>
      <w:r>
        <w:rPr>
          <w:rFonts w:hint="cs"/>
          <w:rtl/>
        </w:rPr>
        <w:t>אני קורא מכאן לממשלת ישראל ולעומד ב</w:t>
      </w:r>
      <w:r>
        <w:rPr>
          <w:rFonts w:hint="cs"/>
          <w:rtl/>
        </w:rPr>
        <w:t>ראשה, אריק שרון, שקיבל עם הממשלה החלטה לסלק את המכשול הנורא והאיום בכל דרך שתחליט עליה הממשלה - אני בטח אברך על כך - לאמץ את ההחלטה שהוא קיבל לפני כמה  חודשים. ואז, לא יצטרך אבו-מאזן להתפטר, לא יצטרך אבו-עלא להתפטר, ואחריו לא יצטרך אבו-עלי להתפטר ולא יצטרך</w:t>
      </w:r>
      <w:r>
        <w:rPr>
          <w:rFonts w:hint="cs"/>
          <w:rtl/>
        </w:rPr>
        <w:t xml:space="preserve"> גם אבו-מוחמד. אדוני היושב-ראש, למה לנו להמתין לממשלה פלסטינית שלישית שתקום עלינו? לְמה, לכלותנו? הרי באמת כולנו חושבים שטובת האזור והשלום היא פרי הרעיון המרכזי גם של הציונות וגם של החברה הישראלית באשר היא. על כן, הגיע הזמן להגיד: תם עידן ערפאת. תודה.</w:t>
      </w:r>
    </w:p>
    <w:p w14:paraId="077D4214" w14:textId="77777777" w:rsidR="00000000" w:rsidRDefault="000E0F03">
      <w:pPr>
        <w:pStyle w:val="a0"/>
        <w:rPr>
          <w:rtl/>
        </w:rPr>
      </w:pPr>
    </w:p>
    <w:p w14:paraId="6B5CB941" w14:textId="77777777" w:rsidR="00000000" w:rsidRDefault="000E0F03">
      <w:pPr>
        <w:pStyle w:val="af1"/>
        <w:rPr>
          <w:rtl/>
        </w:rPr>
      </w:pPr>
      <w:r>
        <w:rPr>
          <w:rtl/>
        </w:rPr>
        <w:t>היו</w:t>
      </w:r>
      <w:r>
        <w:rPr>
          <w:rtl/>
        </w:rPr>
        <w:t>"ר יולי-יואל אדלשטיין:</w:t>
      </w:r>
    </w:p>
    <w:p w14:paraId="5F3BD119" w14:textId="77777777" w:rsidR="00000000" w:rsidRDefault="000E0F03">
      <w:pPr>
        <w:pStyle w:val="a0"/>
        <w:rPr>
          <w:rFonts w:hint="cs"/>
          <w:rtl/>
        </w:rPr>
      </w:pPr>
    </w:p>
    <w:p w14:paraId="14D187DF" w14:textId="77777777" w:rsidR="00000000" w:rsidRDefault="000E0F03">
      <w:pPr>
        <w:pStyle w:val="a0"/>
        <w:rPr>
          <w:rFonts w:hint="cs"/>
          <w:rtl/>
        </w:rPr>
      </w:pPr>
      <w:r>
        <w:rPr>
          <w:rFonts w:hint="cs"/>
          <w:rtl/>
        </w:rPr>
        <w:t>תודה לחבר הכנסת אהוד יתום. חבר הכנסת דני יתום, בבקשה. אחריו - חבר הכנסת חיים אורון.</w:t>
      </w:r>
    </w:p>
    <w:p w14:paraId="45563D0B" w14:textId="77777777" w:rsidR="00000000" w:rsidRDefault="000E0F03">
      <w:pPr>
        <w:pStyle w:val="a0"/>
        <w:rPr>
          <w:rFonts w:hint="cs"/>
          <w:rtl/>
        </w:rPr>
      </w:pPr>
    </w:p>
    <w:p w14:paraId="1870B055" w14:textId="77777777" w:rsidR="00000000" w:rsidRDefault="000E0F03">
      <w:pPr>
        <w:pStyle w:val="a"/>
        <w:rPr>
          <w:rtl/>
        </w:rPr>
      </w:pPr>
      <w:bookmarkStart w:id="473" w:name="FS000001045T21_07_2004_17_17_58"/>
      <w:bookmarkStart w:id="474" w:name="_Toc87615612"/>
      <w:bookmarkEnd w:id="473"/>
      <w:r>
        <w:rPr>
          <w:rFonts w:hint="eastAsia"/>
          <w:rtl/>
        </w:rPr>
        <w:t>דני</w:t>
      </w:r>
      <w:r>
        <w:rPr>
          <w:rtl/>
        </w:rPr>
        <w:t xml:space="preserve"> יתום (העבודה-מימד):</w:t>
      </w:r>
      <w:bookmarkEnd w:id="474"/>
    </w:p>
    <w:p w14:paraId="36295E7B" w14:textId="77777777" w:rsidR="00000000" w:rsidRDefault="000E0F03">
      <w:pPr>
        <w:pStyle w:val="a0"/>
        <w:rPr>
          <w:rFonts w:hint="cs"/>
          <w:rtl/>
        </w:rPr>
      </w:pPr>
    </w:p>
    <w:p w14:paraId="6C1A77F6" w14:textId="77777777" w:rsidR="00000000" w:rsidRDefault="000E0F03">
      <w:pPr>
        <w:pStyle w:val="a0"/>
        <w:rPr>
          <w:rFonts w:hint="cs"/>
          <w:rtl/>
        </w:rPr>
      </w:pPr>
      <w:r>
        <w:rPr>
          <w:rFonts w:hint="cs"/>
          <w:rtl/>
        </w:rPr>
        <w:t>אדוני היושב-ראש, חברי הבית, ברצועת-עזה אנחנו עדים לתחילת מצב שמה שמאפיין אותו זה תוהו ובוהו. אבל, אנחנו רואים ניצנים שהדבר</w:t>
      </w:r>
      <w:r>
        <w:rPr>
          <w:rFonts w:hint="cs"/>
          <w:rtl/>
        </w:rPr>
        <w:t xml:space="preserve"> הזה משפיע גם על מה שמתרחש או עלול להתרחש בתוככי החברה הפלסטינית ביהודה ושומרון. </w:t>
      </w:r>
    </w:p>
    <w:p w14:paraId="4E790C0E" w14:textId="77777777" w:rsidR="00000000" w:rsidRDefault="000E0F03">
      <w:pPr>
        <w:pStyle w:val="a0"/>
        <w:rPr>
          <w:rFonts w:hint="cs"/>
          <w:rtl/>
        </w:rPr>
      </w:pPr>
    </w:p>
    <w:p w14:paraId="14D06050" w14:textId="77777777" w:rsidR="00000000" w:rsidRDefault="000E0F03">
      <w:pPr>
        <w:pStyle w:val="a0"/>
        <w:rPr>
          <w:rFonts w:hint="cs"/>
          <w:rtl/>
        </w:rPr>
      </w:pPr>
      <w:r>
        <w:rPr>
          <w:rFonts w:hint="cs"/>
          <w:rtl/>
        </w:rPr>
        <w:t>האירועים האלה הם קודם כול תוצאה של חוסר יכולתו של ערפאת וחוסר יכולתה של הרשות הפלסטינית לשלוט באופן שאין בו מרכיבים של שחיתות ואין בו מרכיבים שאנחנו לא מוכנים לקבל אותם, מכי</w:t>
      </w:r>
      <w:r>
        <w:rPr>
          <w:rFonts w:hint="cs"/>
          <w:rtl/>
        </w:rPr>
        <w:t>וון שאנחנו מאמינים בערכים אחרים. ערפאת הצליח להרגיז יותר מדי אנשים על-ידי מינויים, על-ידי מעשי שחיתות ועל-ידי חוסר המעש מצדו, והמשבר הוא משבר בתוך הציבור הפלסטיני. בתוך הציבור הפלסטיני קמו כאלה שאינם מוכנים יותר לקבל את שיגיונותיו של ערפאת.</w:t>
      </w:r>
    </w:p>
    <w:p w14:paraId="190B8DC5" w14:textId="77777777" w:rsidR="00000000" w:rsidRDefault="000E0F03">
      <w:pPr>
        <w:pStyle w:val="a0"/>
        <w:rPr>
          <w:rFonts w:hint="cs"/>
          <w:rtl/>
        </w:rPr>
      </w:pPr>
    </w:p>
    <w:p w14:paraId="6B4A7496" w14:textId="77777777" w:rsidR="00000000" w:rsidRDefault="000E0F03">
      <w:pPr>
        <w:pStyle w:val="a0"/>
        <w:rPr>
          <w:rFonts w:hint="cs"/>
          <w:rtl/>
        </w:rPr>
      </w:pPr>
      <w:r>
        <w:rPr>
          <w:rFonts w:hint="cs"/>
          <w:rtl/>
        </w:rPr>
        <w:t>אבל, אני לא חו</w:t>
      </w:r>
      <w:r>
        <w:rPr>
          <w:rFonts w:hint="cs"/>
          <w:rtl/>
        </w:rPr>
        <w:t>שב שאנחנו צריכים לשמוח על מה שמתרחש שם, לא רחוק מאתנו. אנחנו צריכים לזכור שבעצם אחד הגורמים המרכזיים לצד חוסר היכולת של ערפאת להוביל את החברה הפלסטינית למצב טוב יותר זה הטרור. מי שבעצם מרוויח מהאנדרלמוסיה שמתרחשת ברצועת-עזה, וחלילה תעבור גם ליהודה ושומרון,</w:t>
      </w:r>
      <w:r>
        <w:rPr>
          <w:rFonts w:hint="cs"/>
          <w:rtl/>
        </w:rPr>
        <w:t xml:space="preserve"> זה ארגוני הטרור, ה"חמאס" ו"הגי'האד האסלאמי", הארגונים שבעצם אומרים את מה ששמענו הרבה מאוד פעמים: ככל שיהיה יותר רע, מבחינתם יהיה יותר טוב. הדבר נכון גם כאשר הם מסתכלים על החברה הפלסטינית גופא. אם יש איום גדול יותר מאשר כל איום אחר על רשות פלסטינית פרגמטית</w:t>
      </w:r>
      <w:r>
        <w:rPr>
          <w:rFonts w:hint="cs"/>
          <w:rtl/>
        </w:rPr>
        <w:t xml:space="preserve"> והגיונית, כזאת שאולי תוביל פעם את החיים של הפלסטינים למחוזות טובים יותר, זהו הטרור, כי הטרור לא ייתן לרשות הפלסטינית לשלוט והטרור לא ייתן לרשות הפלסטינית להתפתח.</w:t>
      </w:r>
    </w:p>
    <w:p w14:paraId="22679D46" w14:textId="77777777" w:rsidR="00000000" w:rsidRDefault="000E0F03">
      <w:pPr>
        <w:pStyle w:val="a0"/>
        <w:rPr>
          <w:rFonts w:hint="cs"/>
          <w:rtl/>
        </w:rPr>
      </w:pPr>
    </w:p>
    <w:p w14:paraId="7C0946CA" w14:textId="77777777" w:rsidR="00000000" w:rsidRDefault="000E0F03">
      <w:pPr>
        <w:pStyle w:val="a0"/>
        <w:rPr>
          <w:rFonts w:hint="cs"/>
          <w:rtl/>
        </w:rPr>
      </w:pPr>
      <w:r>
        <w:rPr>
          <w:rFonts w:hint="cs"/>
          <w:rtl/>
        </w:rPr>
        <w:t>אבל, אנחנו חייבים להודות על האמת. גם אנחנו, ממשלת ישראל, מדינת ישראל, לא עזרנו לרשות הפלסטינ</w:t>
      </w:r>
      <w:r>
        <w:rPr>
          <w:rFonts w:hint="cs"/>
          <w:rtl/>
        </w:rPr>
        <w:t>ית להתפתח כפי שהיא היתה צריכה להתפתח. אני אומר זאת, מכיוון שחשוב להציג שקיפות וחשוב להציג הגינות. עם זאת, אין זה מוריד כהוא-זה מהאחריות של ערפאת ומהאחריות של חבריו בהנהגה, אותם אנשים מושחתים.</w:t>
      </w:r>
    </w:p>
    <w:p w14:paraId="0AEDB4B6" w14:textId="77777777" w:rsidR="00000000" w:rsidRDefault="000E0F03">
      <w:pPr>
        <w:pStyle w:val="a0"/>
        <w:rPr>
          <w:rFonts w:hint="cs"/>
          <w:rtl/>
        </w:rPr>
      </w:pPr>
    </w:p>
    <w:p w14:paraId="5C3A715F" w14:textId="77777777" w:rsidR="00000000" w:rsidRDefault="000E0F03">
      <w:pPr>
        <w:pStyle w:val="a0"/>
        <w:rPr>
          <w:rFonts w:hint="cs"/>
          <w:rtl/>
        </w:rPr>
      </w:pPr>
      <w:r>
        <w:rPr>
          <w:rFonts w:hint="cs"/>
          <w:rtl/>
        </w:rPr>
        <w:t>חוסר היציבות, ההתפוררות, מסכנים גם אותנו, ולא רק משחקים לידי הט</w:t>
      </w:r>
      <w:r>
        <w:rPr>
          <w:rFonts w:hint="cs"/>
          <w:rtl/>
        </w:rPr>
        <w:t xml:space="preserve">רור והטרוריסטים. הם מסכנים גם אותנו. אני מבקש להבהיר, שככל שהמצב ברצועת-עזה יהיה רע יותר, כך יקשה עלינו, אדוני היושב-ראש, להבטיח את חייהם ואת ביטחונם של המתנחלים שנמצאים שם, ובוודאי יסכן הדבר יותר את חיילינו. </w:t>
      </w:r>
    </w:p>
    <w:p w14:paraId="491C3FC0" w14:textId="77777777" w:rsidR="00000000" w:rsidRDefault="000E0F03">
      <w:pPr>
        <w:pStyle w:val="a0"/>
        <w:rPr>
          <w:rFonts w:hint="cs"/>
          <w:rtl/>
        </w:rPr>
      </w:pPr>
    </w:p>
    <w:p w14:paraId="5BC6745A" w14:textId="77777777" w:rsidR="00000000" w:rsidRDefault="000E0F03">
      <w:pPr>
        <w:pStyle w:val="a0"/>
        <w:rPr>
          <w:rFonts w:hint="cs"/>
          <w:rtl/>
        </w:rPr>
      </w:pPr>
      <w:r>
        <w:rPr>
          <w:rFonts w:hint="cs"/>
          <w:rtl/>
        </w:rPr>
        <w:t>אינני חושב שמה שנאמר על-ידי חלק מדוברי הימין,</w:t>
      </w:r>
      <w:r>
        <w:rPr>
          <w:rFonts w:hint="cs"/>
          <w:rtl/>
        </w:rPr>
        <w:t xml:space="preserve"> שכאילו הדבר הזה מלמד שהנה אין עם מי לדבר בצד הפלסטיני, הוא פועל יוצא נכון והגיוני ומסקנה הגיונית מתוך מה שקורה. אני אומר שמדינת ישראל במצב הזה, לא רק שאינה צריכה לשמוח לאידו של הציבור הפלסטיני, אלא היא צריכה לנסות ולעודד </w:t>
      </w:r>
      <w:r>
        <w:rPr>
          <w:rtl/>
        </w:rPr>
        <w:t>–</w:t>
      </w:r>
      <w:r>
        <w:rPr>
          <w:rFonts w:hint="cs"/>
          <w:rtl/>
        </w:rPr>
        <w:t xml:space="preserve"> בלי להתערב התערבות ישירה במשבר ה</w:t>
      </w:r>
      <w:r>
        <w:rPr>
          <w:rFonts w:hint="cs"/>
          <w:rtl/>
        </w:rPr>
        <w:t xml:space="preserve">פנימי הפלסטיני </w:t>
      </w:r>
      <w:r>
        <w:rPr>
          <w:rtl/>
        </w:rPr>
        <w:t>–</w:t>
      </w:r>
      <w:r>
        <w:rPr>
          <w:rFonts w:hint="cs"/>
          <w:rtl/>
        </w:rPr>
        <w:t xml:space="preserve"> הקמתה של הנהגה פלסטינית פרגמטית, שאתה ניתן יהיה לדבר. </w:t>
      </w:r>
    </w:p>
    <w:p w14:paraId="676A8519" w14:textId="77777777" w:rsidR="00000000" w:rsidRDefault="000E0F03">
      <w:pPr>
        <w:pStyle w:val="a0"/>
        <w:ind w:firstLine="0"/>
        <w:rPr>
          <w:rFonts w:hint="cs"/>
          <w:rtl/>
        </w:rPr>
      </w:pPr>
    </w:p>
    <w:p w14:paraId="7C80F934" w14:textId="77777777" w:rsidR="00000000" w:rsidRDefault="000E0F03">
      <w:pPr>
        <w:pStyle w:val="af1"/>
        <w:rPr>
          <w:rtl/>
        </w:rPr>
      </w:pPr>
      <w:r>
        <w:rPr>
          <w:rFonts w:hint="eastAsia"/>
          <w:rtl/>
        </w:rPr>
        <w:t>היו</w:t>
      </w:r>
      <w:r>
        <w:rPr>
          <w:rtl/>
        </w:rPr>
        <w:t>"ר יולי-יואל אדלשטיין:</w:t>
      </w:r>
    </w:p>
    <w:p w14:paraId="7AE53A05" w14:textId="77777777" w:rsidR="00000000" w:rsidRDefault="000E0F03">
      <w:pPr>
        <w:pStyle w:val="a0"/>
        <w:rPr>
          <w:rFonts w:hint="cs"/>
          <w:rtl/>
        </w:rPr>
      </w:pPr>
    </w:p>
    <w:p w14:paraId="46EFD504" w14:textId="77777777" w:rsidR="00000000" w:rsidRDefault="000E0F03">
      <w:pPr>
        <w:pStyle w:val="a0"/>
        <w:rPr>
          <w:rFonts w:hint="cs"/>
          <w:rtl/>
        </w:rPr>
      </w:pPr>
      <w:r>
        <w:rPr>
          <w:rFonts w:hint="cs"/>
          <w:rtl/>
        </w:rPr>
        <w:t xml:space="preserve">תודה. </w:t>
      </w:r>
    </w:p>
    <w:p w14:paraId="79CBD663" w14:textId="77777777" w:rsidR="00000000" w:rsidRDefault="000E0F03">
      <w:pPr>
        <w:pStyle w:val="a0"/>
        <w:ind w:firstLine="0"/>
        <w:rPr>
          <w:rFonts w:hint="cs"/>
          <w:rtl/>
        </w:rPr>
      </w:pPr>
    </w:p>
    <w:p w14:paraId="1BEC8F4D" w14:textId="77777777" w:rsidR="00000000" w:rsidRDefault="000E0F03">
      <w:pPr>
        <w:pStyle w:val="-"/>
        <w:rPr>
          <w:rtl/>
        </w:rPr>
      </w:pPr>
      <w:bookmarkStart w:id="475" w:name="FS000001045T21_07_2004_17_16_26"/>
      <w:bookmarkStart w:id="476" w:name="FS000001045T21_07_2004_17_16_29C"/>
      <w:bookmarkEnd w:id="475"/>
      <w:r>
        <w:rPr>
          <w:rFonts w:hint="eastAsia"/>
          <w:rtl/>
        </w:rPr>
        <w:t>דני</w:t>
      </w:r>
      <w:r>
        <w:rPr>
          <w:rtl/>
        </w:rPr>
        <w:t xml:space="preserve"> יתום (העבודה-מימד):</w:t>
      </w:r>
    </w:p>
    <w:p w14:paraId="5D422FD9" w14:textId="77777777" w:rsidR="00000000" w:rsidRDefault="000E0F03">
      <w:pPr>
        <w:pStyle w:val="a0"/>
        <w:rPr>
          <w:rtl/>
        </w:rPr>
      </w:pPr>
    </w:p>
    <w:bookmarkEnd w:id="476"/>
    <w:p w14:paraId="4F327E7C" w14:textId="77777777" w:rsidR="00000000" w:rsidRDefault="000E0F03">
      <w:pPr>
        <w:pStyle w:val="a0"/>
        <w:rPr>
          <w:rFonts w:hint="cs"/>
          <w:rtl/>
        </w:rPr>
      </w:pPr>
      <w:r>
        <w:rPr>
          <w:rFonts w:hint="cs"/>
          <w:rtl/>
        </w:rPr>
        <w:t xml:space="preserve">לצד המלחמה בטרור ולצד הקמת הגדר, אנחנו צריכים לשמור את הדלת פתוחה כל הזמן להמשכו של משא-ומתן. </w:t>
      </w:r>
    </w:p>
    <w:p w14:paraId="5F2B2F0A" w14:textId="77777777" w:rsidR="00000000" w:rsidRDefault="000E0F03">
      <w:pPr>
        <w:pStyle w:val="a0"/>
        <w:ind w:firstLine="0"/>
        <w:rPr>
          <w:rFonts w:hint="cs"/>
          <w:rtl/>
        </w:rPr>
      </w:pPr>
    </w:p>
    <w:p w14:paraId="16B8843A" w14:textId="77777777" w:rsidR="00000000" w:rsidRDefault="000E0F03">
      <w:pPr>
        <w:pStyle w:val="af1"/>
        <w:rPr>
          <w:rtl/>
        </w:rPr>
      </w:pPr>
      <w:r>
        <w:rPr>
          <w:rtl/>
        </w:rPr>
        <w:t>היו"ר יולי-יואל אדלשטיין:</w:t>
      </w:r>
    </w:p>
    <w:p w14:paraId="3FB566A2" w14:textId="77777777" w:rsidR="00000000" w:rsidRDefault="000E0F03">
      <w:pPr>
        <w:pStyle w:val="a0"/>
        <w:rPr>
          <w:rtl/>
        </w:rPr>
      </w:pPr>
    </w:p>
    <w:p w14:paraId="2D2F2C38" w14:textId="77777777" w:rsidR="00000000" w:rsidRDefault="000E0F03">
      <w:pPr>
        <w:pStyle w:val="a0"/>
        <w:rPr>
          <w:rFonts w:hint="cs"/>
          <w:rtl/>
        </w:rPr>
      </w:pPr>
      <w:r>
        <w:rPr>
          <w:rFonts w:hint="cs"/>
          <w:rtl/>
        </w:rPr>
        <w:t xml:space="preserve">תודה לחבר הכנסת דני יתום. חבר הכנסת חיים אורון, ואחריו - חבר הכנסת נסים זאב. </w:t>
      </w:r>
    </w:p>
    <w:p w14:paraId="05C0323F" w14:textId="77777777" w:rsidR="00000000" w:rsidRDefault="000E0F03">
      <w:pPr>
        <w:pStyle w:val="a0"/>
        <w:rPr>
          <w:rFonts w:hint="cs"/>
          <w:rtl/>
        </w:rPr>
      </w:pPr>
    </w:p>
    <w:p w14:paraId="39543C75" w14:textId="77777777" w:rsidR="00000000" w:rsidRDefault="000E0F03">
      <w:pPr>
        <w:pStyle w:val="a"/>
        <w:rPr>
          <w:rtl/>
        </w:rPr>
      </w:pPr>
      <w:bookmarkStart w:id="477" w:name="FS000001065T21_07_2004_17_16_56"/>
      <w:bookmarkStart w:id="478" w:name="_Toc87615613"/>
      <w:bookmarkEnd w:id="477"/>
      <w:r>
        <w:rPr>
          <w:rFonts w:hint="eastAsia"/>
          <w:rtl/>
        </w:rPr>
        <w:t>חיים</w:t>
      </w:r>
      <w:r>
        <w:rPr>
          <w:rtl/>
        </w:rPr>
        <w:t xml:space="preserve"> אורון (יחד):</w:t>
      </w:r>
      <w:bookmarkEnd w:id="478"/>
    </w:p>
    <w:p w14:paraId="6FA0165D" w14:textId="77777777" w:rsidR="00000000" w:rsidRDefault="000E0F03">
      <w:pPr>
        <w:pStyle w:val="a0"/>
        <w:rPr>
          <w:rFonts w:hint="cs"/>
          <w:rtl/>
        </w:rPr>
      </w:pPr>
    </w:p>
    <w:p w14:paraId="6B86E106" w14:textId="77777777" w:rsidR="00000000" w:rsidRDefault="000E0F03">
      <w:pPr>
        <w:pStyle w:val="a0"/>
        <w:rPr>
          <w:rFonts w:hint="cs"/>
          <w:rtl/>
        </w:rPr>
      </w:pPr>
      <w:r>
        <w:rPr>
          <w:rFonts w:hint="cs"/>
          <w:rtl/>
        </w:rPr>
        <w:t>אדוני היושב-ראש, במשך שלוש דקות אפשר לעסוק בנושא הזה מכל מיני היבטים. ההיבט הקל ביותר הוא להגיד עד כמה המציאות ברשות הפלסטינית קשה, עד כמה הם הביאו את זה על ע</w:t>
      </w:r>
      <w:r>
        <w:rPr>
          <w:rFonts w:hint="cs"/>
          <w:rtl/>
        </w:rPr>
        <w:t xml:space="preserve">צמם, עד כמה הם כאלה וכאלה </w:t>
      </w:r>
      <w:r>
        <w:rPr>
          <w:rtl/>
        </w:rPr>
        <w:t>–</w:t>
      </w:r>
      <w:r>
        <w:rPr>
          <w:rFonts w:hint="cs"/>
          <w:rtl/>
        </w:rPr>
        <w:t xml:space="preserve"> ואני מתכוון לכל מלה שאני אומר, אבל אני לא מתכוון לעסוק בנושא הזה. אדוני היושב-ראש, אדוני סגן השר, אני דווקא מתכוון לשאול מהו האינטרס הישראלי. המחלוקת הבסיסית שקיימת בתוכנו היא איך מגדירים את האינטרס הישראלי. </w:t>
      </w:r>
    </w:p>
    <w:p w14:paraId="30738B1B" w14:textId="77777777" w:rsidR="00000000" w:rsidRDefault="000E0F03">
      <w:pPr>
        <w:pStyle w:val="a0"/>
        <w:rPr>
          <w:rFonts w:hint="cs"/>
          <w:rtl/>
        </w:rPr>
      </w:pPr>
    </w:p>
    <w:p w14:paraId="5BAC6240" w14:textId="77777777" w:rsidR="00000000" w:rsidRDefault="000E0F03">
      <w:pPr>
        <w:pStyle w:val="a0"/>
        <w:rPr>
          <w:rFonts w:hint="cs"/>
          <w:rtl/>
        </w:rPr>
      </w:pPr>
      <w:r>
        <w:rPr>
          <w:rFonts w:hint="cs"/>
          <w:rtl/>
        </w:rPr>
        <w:t>בראשית דברי אגיד א</w:t>
      </w:r>
      <w:r>
        <w:rPr>
          <w:rFonts w:hint="cs"/>
          <w:rtl/>
        </w:rPr>
        <w:t xml:space="preserve">ת הסיכום של מה שאני רוצה לומר: האינטרס הישראלי הוא רשות פלסטינית חזקה, שתוכל להיות אחראית למה שקורה בה ותוכל לקבל אחריות, גם אם היא יוצרת לנו הרבה מאוד בעיות. כל האלטרנטיבות האחרות פחות טובות. </w:t>
      </w:r>
    </w:p>
    <w:p w14:paraId="7F420A1D" w14:textId="77777777" w:rsidR="00000000" w:rsidRDefault="000E0F03">
      <w:pPr>
        <w:pStyle w:val="a0"/>
        <w:rPr>
          <w:rFonts w:hint="cs"/>
          <w:rtl/>
        </w:rPr>
      </w:pPr>
    </w:p>
    <w:p w14:paraId="238AE4B6" w14:textId="77777777" w:rsidR="00000000" w:rsidRDefault="000E0F03">
      <w:pPr>
        <w:pStyle w:val="a0"/>
        <w:rPr>
          <w:rFonts w:hint="cs"/>
          <w:rtl/>
        </w:rPr>
      </w:pPr>
      <w:r>
        <w:rPr>
          <w:rFonts w:hint="cs"/>
          <w:rtl/>
        </w:rPr>
        <w:t xml:space="preserve">אני מכיר מי שרוצים רשות פלסטינית בדמותו של מוסטפא דודין, שגם </w:t>
      </w:r>
      <w:r>
        <w:rPr>
          <w:rFonts w:hint="cs"/>
          <w:rtl/>
        </w:rPr>
        <w:t xml:space="preserve">תהיה רשות כאילו, גם אנחנו ננהל אותה, גם תעשה מה שאנחנו רוצים, גם לא כל כך תבקש מאתנו הסכמים, ונעשה אתה פשרות שיהיה אפשר לעשות אתה ולא נתעמת אתה </w:t>
      </w:r>
      <w:r>
        <w:rPr>
          <w:rtl/>
        </w:rPr>
        <w:t>–</w:t>
      </w:r>
      <w:r>
        <w:rPr>
          <w:rFonts w:hint="cs"/>
          <w:rtl/>
        </w:rPr>
        <w:t xml:space="preserve"> כי בעצם אנחנו רוצים להמשיך את המצב הקיים או לשפר אותו. </w:t>
      </w:r>
    </w:p>
    <w:p w14:paraId="2274DC6E" w14:textId="77777777" w:rsidR="00000000" w:rsidRDefault="000E0F03">
      <w:pPr>
        <w:pStyle w:val="a0"/>
        <w:rPr>
          <w:rFonts w:hint="cs"/>
          <w:rtl/>
        </w:rPr>
      </w:pPr>
    </w:p>
    <w:p w14:paraId="78393848" w14:textId="77777777" w:rsidR="00000000" w:rsidRDefault="000E0F03">
      <w:pPr>
        <w:pStyle w:val="a0"/>
        <w:rPr>
          <w:rFonts w:hint="cs"/>
          <w:rtl/>
        </w:rPr>
      </w:pPr>
      <w:r>
        <w:rPr>
          <w:rFonts w:hint="cs"/>
          <w:rtl/>
        </w:rPr>
        <w:t>מדינת ישראל, בשלוש השנים האחרונות, פעלה באופן מובהק נ</w:t>
      </w:r>
      <w:r>
        <w:rPr>
          <w:rFonts w:hint="cs"/>
          <w:rtl/>
        </w:rPr>
        <w:t>גד האינטרס הישראלי הזה. האם הפלסטינים תרמו לכך רבות? תרמו לכך רבות. האם ערפאת תרם לכך יותר מכל אדם אחר על הגלובוס? תרם יותר מכל אדם אחר על הגלובוס. אבל בכל הכבוד, האינטרס הישראלי לא מותנה אצלי בערפאת. האינטרס הישראלי לא מותנה אצלי לא בג'יבריל רג'וב ולא בדח</w:t>
      </w:r>
      <w:r>
        <w:rPr>
          <w:rFonts w:hint="cs"/>
          <w:rtl/>
        </w:rPr>
        <w:t xml:space="preserve">לאן. האינטרס הישראלי הוא קודם כול מה אנחנו רוצים. </w:t>
      </w:r>
    </w:p>
    <w:p w14:paraId="46311792" w14:textId="77777777" w:rsidR="00000000" w:rsidRDefault="000E0F03">
      <w:pPr>
        <w:pStyle w:val="a0"/>
        <w:rPr>
          <w:rFonts w:hint="cs"/>
          <w:rtl/>
        </w:rPr>
      </w:pPr>
    </w:p>
    <w:p w14:paraId="646207CA" w14:textId="77777777" w:rsidR="00000000" w:rsidRDefault="000E0F03">
      <w:pPr>
        <w:pStyle w:val="a0"/>
        <w:rPr>
          <w:rFonts w:hint="cs"/>
          <w:rtl/>
        </w:rPr>
      </w:pPr>
      <w:r>
        <w:rPr>
          <w:rFonts w:hint="cs"/>
          <w:rtl/>
        </w:rPr>
        <w:t xml:space="preserve">ואנחנו </w:t>
      </w:r>
      <w:r>
        <w:rPr>
          <w:rtl/>
        </w:rPr>
        <w:t>–</w:t>
      </w:r>
      <w:r>
        <w:rPr>
          <w:rFonts w:hint="cs"/>
          <w:rtl/>
        </w:rPr>
        <w:t xml:space="preserve"> במקרה הטוב לא אמרנו לעצמנו מה אנחנו רוצים בדיוק, ובמקרה הפחות טוב, שלדעתי בשלוש השנים האחרונות הוא נקודת המוצא הדומיננטית בממשלת ישראל, אנחנו בעצם לא רוצים רשות. כמובן, אחר כך נבוא ונגיד: למה הם </w:t>
      </w:r>
      <w:r>
        <w:rPr>
          <w:rFonts w:hint="cs"/>
          <w:rtl/>
        </w:rPr>
        <w:t xml:space="preserve">לא פועלים? ואגב, הם פעלו ופועלים הרבה הרבה פחות מכפי שהיה מוצדק לתבוע מהם ומכפי שהם יכלו. אבל ביסוד, לחלק גדול מהציבור הישראלי ולחלק גדול מהמפלגות ולממשלת ישראל נוח שהם לא פועלים. </w:t>
      </w:r>
    </w:p>
    <w:p w14:paraId="1FD1C2BA" w14:textId="77777777" w:rsidR="00000000" w:rsidRDefault="000E0F03">
      <w:pPr>
        <w:pStyle w:val="a0"/>
        <w:rPr>
          <w:rFonts w:hint="cs"/>
          <w:rtl/>
        </w:rPr>
      </w:pPr>
    </w:p>
    <w:p w14:paraId="4D281417" w14:textId="77777777" w:rsidR="00000000" w:rsidRDefault="000E0F03">
      <w:pPr>
        <w:pStyle w:val="a0"/>
        <w:rPr>
          <w:rFonts w:hint="cs"/>
          <w:rtl/>
        </w:rPr>
      </w:pPr>
      <w:r>
        <w:rPr>
          <w:rFonts w:hint="cs"/>
          <w:rtl/>
        </w:rPr>
        <w:t>הביטוי העליון של הגישה הזאת הוא בעצם שאנחנו נסוגים מהשטחים; נסיגה שלטעמי ה</w:t>
      </w:r>
      <w:r>
        <w:rPr>
          <w:rFonts w:hint="cs"/>
          <w:rtl/>
        </w:rPr>
        <w:t xml:space="preserve">יא נסיגה, ולטעמו של היושב-ראש היא בריחה, ובצדק </w:t>
      </w:r>
      <w:r>
        <w:rPr>
          <w:rtl/>
        </w:rPr>
        <w:t>–</w:t>
      </w:r>
      <w:r>
        <w:rPr>
          <w:rFonts w:hint="cs"/>
          <w:rtl/>
        </w:rPr>
        <w:t xml:space="preserve"> כי אנחנו לא מנהלים עם אף אחד משא-ומתן על מה שאנחנו עושים. שנים אני נאבק למען נסיגה מהשטחים, אבל שנים הייתי בעמדה שהשטחים הם קלף למשא-ומתן בשביל לצאת משם. </w:t>
      </w:r>
    </w:p>
    <w:p w14:paraId="15978AE1" w14:textId="77777777" w:rsidR="00000000" w:rsidRDefault="000E0F03">
      <w:pPr>
        <w:pStyle w:val="a0"/>
        <w:rPr>
          <w:rFonts w:hint="cs"/>
          <w:rtl/>
        </w:rPr>
      </w:pPr>
    </w:p>
    <w:p w14:paraId="71B78904" w14:textId="77777777" w:rsidR="00000000" w:rsidRDefault="000E0F03">
      <w:pPr>
        <w:pStyle w:val="a0"/>
        <w:rPr>
          <w:rFonts w:hint="cs"/>
          <w:rtl/>
        </w:rPr>
      </w:pPr>
      <w:r>
        <w:rPr>
          <w:rFonts w:hint="cs"/>
          <w:rtl/>
        </w:rPr>
        <w:t>מבחינה זו ההתנהגות של הממשלה היום, ואני מסיים, באופ</w:t>
      </w:r>
      <w:r>
        <w:rPr>
          <w:rFonts w:hint="cs"/>
          <w:rtl/>
        </w:rPr>
        <w:t xml:space="preserve">ן שבו היא מדברת על התנתקות </w:t>
      </w:r>
      <w:r>
        <w:rPr>
          <w:rtl/>
        </w:rPr>
        <w:t>–</w:t>
      </w:r>
      <w:r>
        <w:rPr>
          <w:rFonts w:hint="cs"/>
          <w:rtl/>
        </w:rPr>
        <w:t xml:space="preserve"> אגב, גם פה זה בלוף, כי שולחים את עומר סולימאן לדבר עם הפלסטינים - שמדברים עם דחלאן, שמדבר עם ערפאת - שמדברים אתנו. אבל זה חלק מהפטנטים של הממשלה. ההתמוטטות של הרשות הפלסטינית, שיש לנו תרומה מאוד גדולה בה </w:t>
      </w:r>
      <w:r>
        <w:rPr>
          <w:rtl/>
        </w:rPr>
        <w:t>–</w:t>
      </w:r>
      <w:r>
        <w:rPr>
          <w:rFonts w:hint="cs"/>
          <w:rtl/>
        </w:rPr>
        <w:t xml:space="preserve"> והאמירה הזאת היא לא ב</w:t>
      </w:r>
      <w:r>
        <w:rPr>
          <w:rFonts w:hint="cs"/>
          <w:rtl/>
        </w:rPr>
        <w:t xml:space="preserve">שביל להוריד משהו מהאחריות המרכזית של החברה הפלסטינית; יש לנו תרומה גדולה מאוד </w:t>
      </w:r>
      <w:r>
        <w:rPr>
          <w:rtl/>
        </w:rPr>
        <w:t>–</w:t>
      </w:r>
      <w:r>
        <w:rPr>
          <w:rFonts w:hint="cs"/>
          <w:rtl/>
        </w:rPr>
        <w:t xml:space="preserve"> היא פעולה בניגוד לאינטרס הישראלי העליון. </w:t>
      </w:r>
    </w:p>
    <w:p w14:paraId="29104FE5" w14:textId="77777777" w:rsidR="00000000" w:rsidRDefault="000E0F03">
      <w:pPr>
        <w:pStyle w:val="a0"/>
        <w:rPr>
          <w:rFonts w:hint="cs"/>
          <w:rtl/>
        </w:rPr>
      </w:pPr>
    </w:p>
    <w:p w14:paraId="71D5DE54" w14:textId="77777777" w:rsidR="00000000" w:rsidRDefault="000E0F03">
      <w:pPr>
        <w:pStyle w:val="af1"/>
        <w:rPr>
          <w:rtl/>
        </w:rPr>
      </w:pPr>
      <w:r>
        <w:rPr>
          <w:rtl/>
        </w:rPr>
        <w:t>היו"ר יולי-יואל אדלשטיין:</w:t>
      </w:r>
    </w:p>
    <w:p w14:paraId="34BF2A10" w14:textId="77777777" w:rsidR="00000000" w:rsidRDefault="000E0F03">
      <w:pPr>
        <w:pStyle w:val="a0"/>
        <w:rPr>
          <w:rtl/>
        </w:rPr>
      </w:pPr>
    </w:p>
    <w:p w14:paraId="24BD70DF" w14:textId="77777777" w:rsidR="00000000" w:rsidRDefault="000E0F03">
      <w:pPr>
        <w:pStyle w:val="a0"/>
        <w:rPr>
          <w:rFonts w:hint="cs"/>
          <w:rtl/>
        </w:rPr>
      </w:pPr>
      <w:r>
        <w:rPr>
          <w:rFonts w:hint="cs"/>
          <w:rtl/>
        </w:rPr>
        <w:t xml:space="preserve">תודה לחבר הכנסת חיים אורון. חבר הכנסת נסים זאב, אחריו - חבר הכנסת אורי אריאל </w:t>
      </w:r>
      <w:r>
        <w:rPr>
          <w:rtl/>
        </w:rPr>
        <w:t>–</w:t>
      </w:r>
      <w:r>
        <w:rPr>
          <w:rFonts w:hint="cs"/>
          <w:rtl/>
        </w:rPr>
        <w:t xml:space="preserve"> נחזיר את התור המקורי. אחריו</w:t>
      </w:r>
      <w:r>
        <w:rPr>
          <w:rFonts w:hint="cs"/>
          <w:rtl/>
        </w:rPr>
        <w:t xml:space="preserve"> - חבר הכנסת אילן ליבוביץ.</w:t>
      </w:r>
    </w:p>
    <w:p w14:paraId="129FD250" w14:textId="77777777" w:rsidR="00000000" w:rsidRDefault="000E0F03">
      <w:pPr>
        <w:pStyle w:val="a0"/>
        <w:rPr>
          <w:rFonts w:hint="cs"/>
          <w:rtl/>
        </w:rPr>
      </w:pPr>
    </w:p>
    <w:p w14:paraId="1853FC7D" w14:textId="77777777" w:rsidR="00000000" w:rsidRDefault="000E0F03">
      <w:pPr>
        <w:pStyle w:val="a"/>
        <w:rPr>
          <w:rtl/>
        </w:rPr>
      </w:pPr>
      <w:bookmarkStart w:id="479" w:name="FS000000490T21_07_2004_17_24_07"/>
      <w:bookmarkStart w:id="480" w:name="_Toc87615614"/>
      <w:bookmarkEnd w:id="479"/>
      <w:r>
        <w:rPr>
          <w:rFonts w:hint="eastAsia"/>
          <w:rtl/>
        </w:rPr>
        <w:t>נסים</w:t>
      </w:r>
      <w:r>
        <w:rPr>
          <w:rtl/>
        </w:rPr>
        <w:t xml:space="preserve"> זאב (ש"ס):</w:t>
      </w:r>
      <w:bookmarkEnd w:id="480"/>
    </w:p>
    <w:p w14:paraId="690A0E71" w14:textId="77777777" w:rsidR="00000000" w:rsidRDefault="000E0F03">
      <w:pPr>
        <w:pStyle w:val="a0"/>
        <w:rPr>
          <w:rFonts w:hint="cs"/>
          <w:rtl/>
        </w:rPr>
      </w:pPr>
    </w:p>
    <w:p w14:paraId="41D8E662" w14:textId="77777777" w:rsidR="00000000" w:rsidRDefault="000E0F03">
      <w:pPr>
        <w:pStyle w:val="a0"/>
        <w:rPr>
          <w:rFonts w:hint="cs"/>
          <w:rtl/>
        </w:rPr>
      </w:pPr>
      <w:r>
        <w:rPr>
          <w:rFonts w:hint="cs"/>
          <w:rtl/>
        </w:rPr>
        <w:t>אדוני היושב-ראש, כנסת נכבדה, מה שהתרחש השבוע ברשות הפלסטינית בעזה הוא קריסה מוחלטת של הרשות בגלל השחיתות הנוראה. אלפים יצאו להפגין ברצועה נגד המינוי של מוסא ערפאת, אחיינו של יושב-ראש הרשות, שמונה לתפקיד האחראי ע</w:t>
      </w:r>
      <w:r>
        <w:rPr>
          <w:rFonts w:hint="cs"/>
          <w:rtl/>
        </w:rPr>
        <w:t xml:space="preserve">ל מנגנוני הביטחון </w:t>
      </w:r>
      <w:r>
        <w:rPr>
          <w:rtl/>
        </w:rPr>
        <w:t>–</w:t>
      </w:r>
      <w:r>
        <w:rPr>
          <w:rFonts w:hint="cs"/>
          <w:rtl/>
        </w:rPr>
        <w:t xml:space="preserve"> אחד המנהיגים הידועים לשמצה ברצועה בשל ההתנהגות הבלתי-מוסרית של אנשיו, ושלו בעיקר, שגובלת בשחיתות. אפילו "גדודי חללי אל-אקצא" מעידים כמה האיש הזה מושחת, ובעצם הם יצאו בזעקה ובקריאה: לא לשחיתות, הרף לשחיתות, כן לרפורמה. הלוואי שחברי הכנסת</w:t>
      </w:r>
      <w:r>
        <w:rPr>
          <w:rFonts w:hint="cs"/>
          <w:rtl/>
        </w:rPr>
        <w:t xml:space="preserve"> הערבים היו יוצאים להפגין אתם ומזדהים אתם, והיו מבינים שבכל פעם שהם מגינים על ערפאת, הם בעצם מגינים על השחיתות ברשות הפלסטינית. הם העבירו מסר חד-משמעי לערפאת, שהם אינם מוכנים להחליף מנהיגות מושחתת במנהיגות יותר מושחתת. </w:t>
      </w:r>
    </w:p>
    <w:p w14:paraId="390B1591" w14:textId="77777777" w:rsidR="00000000" w:rsidRDefault="000E0F03">
      <w:pPr>
        <w:pStyle w:val="a0"/>
        <w:rPr>
          <w:rFonts w:hint="cs"/>
          <w:rtl/>
        </w:rPr>
      </w:pPr>
    </w:p>
    <w:p w14:paraId="79473EF4" w14:textId="77777777" w:rsidR="00000000" w:rsidRDefault="000E0F03">
      <w:pPr>
        <w:pStyle w:val="a0"/>
        <w:rPr>
          <w:rFonts w:hint="cs"/>
          <w:rtl/>
        </w:rPr>
      </w:pPr>
      <w:r>
        <w:rPr>
          <w:rFonts w:hint="cs"/>
          <w:rtl/>
        </w:rPr>
        <w:t>אדוני היושב-ראש, השלב הבא לדעתי, מה</w:t>
      </w:r>
      <w:r>
        <w:rPr>
          <w:rFonts w:hint="cs"/>
          <w:rtl/>
        </w:rPr>
        <w:t xml:space="preserve"> שצפוי ברשות הפלסטינית הוא מלחמת אזרחים פלסטינית, והנסיגה החד-צדדית תגרום לפלסטינים להתבשל במיץ של עצמם. בצד הפלסטיני אין עם מי לדבר, והסבירות למלחמת אזרחים גבוהה ביותר לנוכח העובדה שאין ארגון חזק אחד שהוכיח את עצמו, וכל ארגון ירצה להראות את כוחו כדי ליצור</w:t>
      </w:r>
      <w:r>
        <w:rPr>
          <w:rFonts w:hint="cs"/>
          <w:rtl/>
        </w:rPr>
        <w:t xml:space="preserve"> מונופול של כוח שאין עליו עוררין. </w:t>
      </w:r>
    </w:p>
    <w:p w14:paraId="3D470A55" w14:textId="77777777" w:rsidR="00000000" w:rsidRDefault="000E0F03">
      <w:pPr>
        <w:pStyle w:val="a0"/>
        <w:rPr>
          <w:rFonts w:hint="cs"/>
          <w:rtl/>
        </w:rPr>
      </w:pPr>
    </w:p>
    <w:p w14:paraId="696423BC" w14:textId="77777777" w:rsidR="00000000" w:rsidRDefault="000E0F03">
      <w:pPr>
        <w:pStyle w:val="a0"/>
        <w:rPr>
          <w:rFonts w:hint="cs"/>
          <w:rtl/>
        </w:rPr>
      </w:pPr>
      <w:r>
        <w:rPr>
          <w:rFonts w:hint="cs"/>
          <w:rtl/>
        </w:rPr>
        <w:t>מלחמת אזרחים היא צורת האלימות המאורגנת הנפוצה היום בעולם, וברשות הפלסטינית המצב בשל למלחמת אזרחים. הרשות נתפסת בעיני הפלסטינים כרשות מושחתת, שהלגיטימיות שלה נמצאת בירידה תלולה. המצב הכלכלי גובל באסון, החברה הפלסטינית נקר</w:t>
      </w:r>
      <w:r>
        <w:rPr>
          <w:rFonts w:hint="cs"/>
          <w:rtl/>
        </w:rPr>
        <w:t>עת מבפנים בין קבוצות יריבות.</w:t>
      </w:r>
    </w:p>
    <w:p w14:paraId="41BBE0BA" w14:textId="77777777" w:rsidR="00000000" w:rsidRDefault="000E0F03">
      <w:pPr>
        <w:pStyle w:val="a0"/>
        <w:rPr>
          <w:rFonts w:hint="cs"/>
          <w:rtl/>
        </w:rPr>
      </w:pPr>
    </w:p>
    <w:p w14:paraId="5FA91BF5" w14:textId="77777777" w:rsidR="00000000" w:rsidRDefault="000E0F03">
      <w:pPr>
        <w:pStyle w:val="a0"/>
        <w:rPr>
          <w:rFonts w:hint="cs"/>
          <w:rtl/>
        </w:rPr>
      </w:pPr>
      <w:r>
        <w:rPr>
          <w:rFonts w:hint="cs"/>
          <w:rtl/>
        </w:rPr>
        <w:t xml:space="preserve">אם כן, השאלה שלי היא לא לפלסטינים: מה עובר בראשו של ראש הממשלה, שמחליט להגיע להכרעה דווקא בימים אלה באמצעות נסיגה </w:t>
      </w:r>
      <w:r>
        <w:rPr>
          <w:rtl/>
        </w:rPr>
        <w:t>–</w:t>
      </w:r>
      <w:r>
        <w:rPr>
          <w:rFonts w:hint="cs"/>
          <w:rtl/>
        </w:rPr>
        <w:t xml:space="preserve"> דבר שרק יקרב עוד יותר את המאבק הפנימי? אדוני היושב-ראש, האינטרס העליון של הפלסטינים היום צריך להיות דווקא המשך</w:t>
      </w:r>
      <w:r>
        <w:rPr>
          <w:rFonts w:hint="cs"/>
          <w:rtl/>
        </w:rPr>
        <w:t xml:space="preserve"> השליטה הישראלית בשטחים. כי כל עוד קיים הכיבוש, הכוחות כולם מתאחדים נגד מדינת ישראל, והם יותר מאוחדים. לכן כל עוד מדינת ישראל והצבא נמצאים בעזה, זה בעצם לטובתם של אזרחי עזה ויהודה ושומרון. </w:t>
      </w:r>
    </w:p>
    <w:p w14:paraId="75A25E6B" w14:textId="77777777" w:rsidR="00000000" w:rsidRDefault="000E0F03">
      <w:pPr>
        <w:pStyle w:val="a0"/>
        <w:ind w:firstLine="0"/>
        <w:rPr>
          <w:rFonts w:hint="cs"/>
          <w:rtl/>
        </w:rPr>
      </w:pPr>
    </w:p>
    <w:p w14:paraId="710D1598" w14:textId="77777777" w:rsidR="00000000" w:rsidRDefault="000E0F03">
      <w:pPr>
        <w:pStyle w:val="af1"/>
        <w:rPr>
          <w:rtl/>
        </w:rPr>
      </w:pPr>
      <w:r>
        <w:rPr>
          <w:rFonts w:hint="eastAsia"/>
          <w:rtl/>
        </w:rPr>
        <w:t>היו</w:t>
      </w:r>
      <w:r>
        <w:rPr>
          <w:rtl/>
        </w:rPr>
        <w:t>"ר יולי-יואל אדלשטיין:</w:t>
      </w:r>
    </w:p>
    <w:p w14:paraId="1E02699F" w14:textId="77777777" w:rsidR="00000000" w:rsidRDefault="000E0F03">
      <w:pPr>
        <w:pStyle w:val="a0"/>
        <w:rPr>
          <w:rFonts w:hint="cs"/>
          <w:rtl/>
        </w:rPr>
      </w:pPr>
    </w:p>
    <w:p w14:paraId="5D9AC6E9" w14:textId="77777777" w:rsidR="00000000" w:rsidRDefault="000E0F03">
      <w:pPr>
        <w:pStyle w:val="a0"/>
        <w:rPr>
          <w:rFonts w:hint="cs"/>
          <w:rtl/>
        </w:rPr>
      </w:pPr>
      <w:r>
        <w:rPr>
          <w:rFonts w:hint="cs"/>
          <w:rtl/>
        </w:rPr>
        <w:t xml:space="preserve">תודה. </w:t>
      </w:r>
    </w:p>
    <w:p w14:paraId="15CDC3CB" w14:textId="77777777" w:rsidR="00000000" w:rsidRDefault="000E0F03">
      <w:pPr>
        <w:pStyle w:val="a0"/>
        <w:ind w:firstLine="0"/>
        <w:rPr>
          <w:rFonts w:hint="cs"/>
          <w:rtl/>
        </w:rPr>
      </w:pPr>
    </w:p>
    <w:p w14:paraId="11DD12D9" w14:textId="77777777" w:rsidR="00000000" w:rsidRDefault="000E0F03">
      <w:pPr>
        <w:pStyle w:val="af0"/>
        <w:rPr>
          <w:rtl/>
        </w:rPr>
      </w:pPr>
      <w:bookmarkStart w:id="481" w:name="FS000000490T21_07_2004_17_28_37C"/>
      <w:bookmarkEnd w:id="481"/>
      <w:r>
        <w:rPr>
          <w:rFonts w:hint="eastAsia"/>
          <w:rtl/>
        </w:rPr>
        <w:t>ג</w:t>
      </w:r>
      <w:r>
        <w:rPr>
          <w:rtl/>
        </w:rPr>
        <w:t>'מאל זחאלקה (בל"ד):</w:t>
      </w:r>
    </w:p>
    <w:p w14:paraId="6928C8F9" w14:textId="77777777" w:rsidR="00000000" w:rsidRDefault="000E0F03">
      <w:pPr>
        <w:pStyle w:val="a0"/>
        <w:rPr>
          <w:rFonts w:hint="cs"/>
          <w:rtl/>
        </w:rPr>
      </w:pPr>
    </w:p>
    <w:p w14:paraId="5CB2F6DC" w14:textId="77777777" w:rsidR="00000000" w:rsidRDefault="000E0F03">
      <w:pPr>
        <w:pStyle w:val="a0"/>
        <w:rPr>
          <w:rFonts w:hint="cs"/>
          <w:rtl/>
        </w:rPr>
      </w:pPr>
      <w:r>
        <w:rPr>
          <w:rFonts w:hint="cs"/>
          <w:rtl/>
        </w:rPr>
        <w:t>ממש לא ה</w:t>
      </w:r>
      <w:r>
        <w:rPr>
          <w:rFonts w:hint="cs"/>
          <w:rtl/>
        </w:rPr>
        <w:t xml:space="preserve">בנתי. </w:t>
      </w:r>
    </w:p>
    <w:p w14:paraId="58B5402B" w14:textId="77777777" w:rsidR="00000000" w:rsidRDefault="000E0F03">
      <w:pPr>
        <w:pStyle w:val="-"/>
        <w:rPr>
          <w:rFonts w:hint="cs"/>
          <w:rtl/>
        </w:rPr>
      </w:pPr>
    </w:p>
    <w:p w14:paraId="3C6BA131" w14:textId="77777777" w:rsidR="00000000" w:rsidRDefault="000E0F03">
      <w:pPr>
        <w:pStyle w:val="-"/>
        <w:rPr>
          <w:rtl/>
        </w:rPr>
      </w:pPr>
      <w:r>
        <w:rPr>
          <w:rFonts w:hint="eastAsia"/>
          <w:rtl/>
        </w:rPr>
        <w:t>נסים</w:t>
      </w:r>
      <w:r>
        <w:rPr>
          <w:rtl/>
        </w:rPr>
        <w:t xml:space="preserve"> זאב (ש"ס):</w:t>
      </w:r>
    </w:p>
    <w:p w14:paraId="08139A0A" w14:textId="77777777" w:rsidR="00000000" w:rsidRDefault="000E0F03">
      <w:pPr>
        <w:pStyle w:val="a0"/>
        <w:rPr>
          <w:rFonts w:hint="cs"/>
          <w:rtl/>
        </w:rPr>
      </w:pPr>
    </w:p>
    <w:p w14:paraId="73091ED0" w14:textId="77777777" w:rsidR="00000000" w:rsidRDefault="000E0F03">
      <w:pPr>
        <w:pStyle w:val="a0"/>
        <w:rPr>
          <w:rFonts w:hint="cs"/>
          <w:rtl/>
        </w:rPr>
      </w:pPr>
      <w:r>
        <w:rPr>
          <w:rFonts w:hint="cs"/>
          <w:rtl/>
        </w:rPr>
        <w:t xml:space="preserve">אני רק רוצה לסיים, אדוני. ראש הממשלה כבר הסתבך פעם </w:t>
      </w:r>
      <w:bookmarkStart w:id="482" w:name="FS000000490T21_07_2004_17_28_45C"/>
      <w:bookmarkEnd w:id="482"/>
      <w:r>
        <w:rPr>
          <w:rFonts w:hint="cs"/>
          <w:rtl/>
        </w:rPr>
        <w:t xml:space="preserve">בנושא סברה ושתילה. שלא יגידו מחר שאנחנו, בנסיגה החד-צדדית, היינו הגורמים לכך שאירוע סברה ושתילה חזר על עצמו. תודה, אדוני. </w:t>
      </w:r>
    </w:p>
    <w:p w14:paraId="3FEFFFB5" w14:textId="77777777" w:rsidR="00000000" w:rsidRDefault="000E0F03">
      <w:pPr>
        <w:pStyle w:val="a0"/>
        <w:ind w:firstLine="0"/>
        <w:rPr>
          <w:rFonts w:hint="cs"/>
          <w:rtl/>
        </w:rPr>
      </w:pPr>
    </w:p>
    <w:p w14:paraId="75319D30" w14:textId="77777777" w:rsidR="00000000" w:rsidRDefault="000E0F03">
      <w:pPr>
        <w:pStyle w:val="af1"/>
        <w:rPr>
          <w:rtl/>
        </w:rPr>
      </w:pPr>
      <w:r>
        <w:rPr>
          <w:rtl/>
        </w:rPr>
        <w:t>היו"ר יולי-יואל אדלשטיין:</w:t>
      </w:r>
    </w:p>
    <w:p w14:paraId="0B6843DC" w14:textId="77777777" w:rsidR="00000000" w:rsidRDefault="000E0F03">
      <w:pPr>
        <w:pStyle w:val="a0"/>
        <w:rPr>
          <w:rtl/>
        </w:rPr>
      </w:pPr>
    </w:p>
    <w:p w14:paraId="3A00077E" w14:textId="77777777" w:rsidR="00000000" w:rsidRDefault="000E0F03">
      <w:pPr>
        <w:pStyle w:val="a0"/>
        <w:rPr>
          <w:rFonts w:hint="cs"/>
          <w:rtl/>
        </w:rPr>
      </w:pPr>
      <w:r>
        <w:rPr>
          <w:rFonts w:hint="cs"/>
          <w:rtl/>
        </w:rPr>
        <w:t>תודה לחבר הכנסת נסים זאב. חבר</w:t>
      </w:r>
      <w:r>
        <w:rPr>
          <w:rFonts w:hint="cs"/>
          <w:rtl/>
        </w:rPr>
        <w:t xml:space="preserve"> הכנסת אורי אריאל, בבקשה. אחריו - חבר הכנסת אילן ליבוביץ. </w:t>
      </w:r>
    </w:p>
    <w:p w14:paraId="2E2C4BEF" w14:textId="77777777" w:rsidR="00000000" w:rsidRDefault="000E0F03">
      <w:pPr>
        <w:pStyle w:val="a0"/>
        <w:ind w:firstLine="0"/>
        <w:rPr>
          <w:rFonts w:hint="cs"/>
          <w:rtl/>
        </w:rPr>
      </w:pPr>
    </w:p>
    <w:p w14:paraId="7469DD86" w14:textId="77777777" w:rsidR="00000000" w:rsidRDefault="000E0F03">
      <w:pPr>
        <w:pStyle w:val="a"/>
        <w:rPr>
          <w:rtl/>
        </w:rPr>
      </w:pPr>
      <w:bookmarkStart w:id="483" w:name="FS000000713T21_07_2004_17_03_20"/>
      <w:bookmarkStart w:id="484" w:name="_Toc87615615"/>
      <w:bookmarkEnd w:id="483"/>
      <w:r>
        <w:rPr>
          <w:rtl/>
        </w:rPr>
        <w:t>אורי יהודה אריאל (האיחוד הלאומי - ישראל ביתנו):</w:t>
      </w:r>
      <w:bookmarkEnd w:id="484"/>
    </w:p>
    <w:p w14:paraId="1C644562" w14:textId="77777777" w:rsidR="00000000" w:rsidRDefault="000E0F03">
      <w:pPr>
        <w:pStyle w:val="a0"/>
        <w:rPr>
          <w:rtl/>
        </w:rPr>
      </w:pPr>
    </w:p>
    <w:p w14:paraId="4DC68310" w14:textId="77777777" w:rsidR="00000000" w:rsidRDefault="000E0F03">
      <w:pPr>
        <w:pStyle w:val="a0"/>
        <w:rPr>
          <w:rFonts w:hint="cs"/>
          <w:rtl/>
        </w:rPr>
      </w:pPr>
      <w:r>
        <w:rPr>
          <w:rFonts w:hint="cs"/>
          <w:rtl/>
        </w:rPr>
        <w:t>אדוני היושב-ראש, חברי חברי הכנסת, האנרכיה ברשות היא כבר שם דבר. לא צריך לחזור על מה שקורה שם: יורים, הורגים, חוטפים, משחררים, ועוד פעם חוטפים. ערפא</w:t>
      </w:r>
      <w:r>
        <w:rPr>
          <w:rFonts w:hint="cs"/>
          <w:rtl/>
        </w:rPr>
        <w:t xml:space="preserve">ת חוגג, דחלאן, שהוא עצמו מוחזק כאחראי על טרור כבד מאוד נגד ישראל, מועמד לרשת אותו. יש פה בבית כמה חברי כנסת שהם כמעט חסידיו. על מה ולמה, לא ברור. </w:t>
      </w:r>
    </w:p>
    <w:p w14:paraId="539EDB12" w14:textId="77777777" w:rsidR="00000000" w:rsidRDefault="000E0F03">
      <w:pPr>
        <w:pStyle w:val="a0"/>
        <w:rPr>
          <w:rFonts w:hint="cs"/>
          <w:rtl/>
        </w:rPr>
      </w:pPr>
    </w:p>
    <w:p w14:paraId="10472EB6" w14:textId="77777777" w:rsidR="00000000" w:rsidRDefault="000E0F03">
      <w:pPr>
        <w:pStyle w:val="a0"/>
        <w:rPr>
          <w:rFonts w:hint="cs"/>
          <w:rtl/>
        </w:rPr>
      </w:pPr>
      <w:r>
        <w:rPr>
          <w:rFonts w:hint="cs"/>
          <w:rtl/>
        </w:rPr>
        <w:t>אין כתובת, אבל ראש ממשלתנו מתעקש שהוא יברח משם. למה הוא יברח משם?  הרי רק אתמול שמענו מבכיר מאוד במערכת הביט</w:t>
      </w:r>
      <w:r>
        <w:rPr>
          <w:rFonts w:hint="cs"/>
          <w:rtl/>
        </w:rPr>
        <w:t>חון, שאם לא נהיה שם, אין דרך למנוע את ירי ה"קסאמים". אותו בכיר אומר: צריך להיות פיזית שם כדי למנוע את ה"קסאמים".</w:t>
      </w:r>
    </w:p>
    <w:p w14:paraId="15D7C88C" w14:textId="77777777" w:rsidR="00000000" w:rsidRDefault="000E0F03">
      <w:pPr>
        <w:pStyle w:val="a0"/>
        <w:rPr>
          <w:rFonts w:hint="cs"/>
          <w:rtl/>
        </w:rPr>
      </w:pPr>
    </w:p>
    <w:p w14:paraId="123560D4" w14:textId="77777777" w:rsidR="00000000" w:rsidRDefault="000E0F03">
      <w:pPr>
        <w:pStyle w:val="a"/>
        <w:rPr>
          <w:rtl/>
        </w:rPr>
      </w:pPr>
      <w:bookmarkStart w:id="485" w:name="FS000001052T21_07_2004_17_39_14"/>
      <w:bookmarkStart w:id="486" w:name="_Toc87615616"/>
      <w:bookmarkEnd w:id="485"/>
      <w:r>
        <w:rPr>
          <w:rFonts w:hint="eastAsia"/>
          <w:rtl/>
        </w:rPr>
        <w:t>אילן</w:t>
      </w:r>
      <w:r>
        <w:rPr>
          <w:rtl/>
        </w:rPr>
        <w:t xml:space="preserve"> ליבוביץ (שינוי):</w:t>
      </w:r>
      <w:bookmarkEnd w:id="486"/>
    </w:p>
    <w:p w14:paraId="24D060CF" w14:textId="77777777" w:rsidR="00000000" w:rsidRDefault="000E0F03">
      <w:pPr>
        <w:pStyle w:val="a0"/>
        <w:rPr>
          <w:rFonts w:hint="cs"/>
          <w:rtl/>
        </w:rPr>
      </w:pPr>
    </w:p>
    <w:p w14:paraId="691EBD17" w14:textId="77777777" w:rsidR="00000000" w:rsidRDefault="000E0F03">
      <w:pPr>
        <w:pStyle w:val="a0"/>
        <w:rPr>
          <w:rFonts w:hint="cs"/>
          <w:rtl/>
        </w:rPr>
      </w:pPr>
      <w:r>
        <w:rPr>
          <w:rFonts w:hint="cs"/>
          <w:rtl/>
        </w:rPr>
        <w:t>אנחנו שם, ויום-יום יש "קסאמים".</w:t>
      </w:r>
    </w:p>
    <w:p w14:paraId="5B48F7AA" w14:textId="77777777" w:rsidR="00000000" w:rsidRDefault="000E0F03">
      <w:pPr>
        <w:pStyle w:val="a0"/>
        <w:rPr>
          <w:rFonts w:hint="cs"/>
          <w:rtl/>
        </w:rPr>
      </w:pPr>
    </w:p>
    <w:p w14:paraId="19522C92" w14:textId="77777777" w:rsidR="00000000" w:rsidRDefault="000E0F03">
      <w:pPr>
        <w:pStyle w:val="-"/>
        <w:rPr>
          <w:rtl/>
        </w:rPr>
      </w:pPr>
      <w:bookmarkStart w:id="487" w:name="FS000000713T21_07_2004_17_04_11C"/>
      <w:bookmarkEnd w:id="487"/>
      <w:r>
        <w:rPr>
          <w:rtl/>
        </w:rPr>
        <w:t>אורי יהודה אריאל (האיחוד הלאומי - ישראל ביתנו):</w:t>
      </w:r>
    </w:p>
    <w:p w14:paraId="0084A187" w14:textId="77777777" w:rsidR="00000000" w:rsidRDefault="000E0F03">
      <w:pPr>
        <w:pStyle w:val="a0"/>
        <w:rPr>
          <w:rtl/>
        </w:rPr>
      </w:pPr>
    </w:p>
    <w:p w14:paraId="7B356C44" w14:textId="77777777" w:rsidR="00000000" w:rsidRDefault="000E0F03">
      <w:pPr>
        <w:pStyle w:val="a0"/>
        <w:rPr>
          <w:rFonts w:hint="cs"/>
          <w:rtl/>
        </w:rPr>
      </w:pPr>
      <w:r>
        <w:rPr>
          <w:rFonts w:hint="cs"/>
          <w:rtl/>
        </w:rPr>
        <w:t>היום ירו, ומי שחושב שבריחתנו תעצור את</w:t>
      </w:r>
      <w:r>
        <w:rPr>
          <w:rFonts w:hint="cs"/>
          <w:rtl/>
        </w:rPr>
        <w:t xml:space="preserve"> ירי ה"קסאמים", טועה ומטעה. יהיו פי-מאה, ואותם "קסאמים" יחומשו בחומרים שהיום אין, ואי-אפשר להכניס, ומחר יהיה אפשר.</w:t>
      </w:r>
    </w:p>
    <w:p w14:paraId="4B875DB2" w14:textId="77777777" w:rsidR="00000000" w:rsidRDefault="000E0F03">
      <w:pPr>
        <w:pStyle w:val="a0"/>
        <w:rPr>
          <w:rFonts w:hint="cs"/>
          <w:rtl/>
        </w:rPr>
      </w:pPr>
    </w:p>
    <w:p w14:paraId="232257BF" w14:textId="77777777" w:rsidR="00000000" w:rsidRDefault="000E0F03">
      <w:pPr>
        <w:pStyle w:val="a0"/>
        <w:rPr>
          <w:rFonts w:hint="cs"/>
          <w:rtl/>
        </w:rPr>
      </w:pPr>
      <w:r>
        <w:rPr>
          <w:rFonts w:hint="cs"/>
          <w:rtl/>
        </w:rPr>
        <w:t>מצא פטנט ראש הממשלה, הוא יביא את המצרים. באמת, עברנו את פרעה, יצאנו ממצרים, מביאים לנו אותם חזרה. מה זכו המצרים? במה גדולתם? הרי אותו בכיר ב</w:t>
      </w:r>
      <w:r>
        <w:rPr>
          <w:rFonts w:hint="cs"/>
          <w:rtl/>
        </w:rPr>
        <w:t xml:space="preserve">מערכת הביטחון אומר, שממצרים הוברחו כ-5,000 קלצ'ניקובים, טונות של חומרי נפץ תקניים, אין-ספור אר.פי.ג'י. </w:t>
      </w:r>
      <w:r>
        <w:rPr>
          <w:rtl/>
        </w:rPr>
        <w:t>–</w:t>
      </w:r>
      <w:r>
        <w:rPr>
          <w:rFonts w:hint="cs"/>
          <w:rtl/>
        </w:rPr>
        <w:t xml:space="preserve"> על מה התאהב ראש הממשלה שלנו במצרים? מה התרומה המיוחדת שלהם, חוץ מזה שזה יגביל אותנו אם נרצה לפעול שם. אם חס וחלילה - חבר הכנסת ליבוביץ, זה יכול לקרות -</w:t>
      </w:r>
      <w:r>
        <w:rPr>
          <w:rFonts w:hint="cs"/>
          <w:rtl/>
        </w:rPr>
        <w:t xml:space="preserve"> יימשך הטרור בכל זאת, הרי צריך לקחת את זה כאפשרות, גם מי שחושב שזה ישתפר. לכן, זוהי טעות חמורה מאוד מצד ראש הממשלה, ואנחנו נשלם על זה, אם חס וחלילה זה יקרה, מחירים מאוד כבדים. </w:t>
      </w:r>
    </w:p>
    <w:p w14:paraId="778D0B4E" w14:textId="77777777" w:rsidR="00000000" w:rsidRDefault="000E0F03">
      <w:pPr>
        <w:pStyle w:val="a0"/>
        <w:rPr>
          <w:rFonts w:hint="cs"/>
          <w:rtl/>
        </w:rPr>
      </w:pPr>
    </w:p>
    <w:p w14:paraId="78F7B621" w14:textId="77777777" w:rsidR="00000000" w:rsidRDefault="000E0F03">
      <w:pPr>
        <w:pStyle w:val="a0"/>
        <w:rPr>
          <w:rFonts w:hint="cs"/>
          <w:rtl/>
        </w:rPr>
      </w:pPr>
      <w:r>
        <w:rPr>
          <w:rFonts w:hint="cs"/>
          <w:rtl/>
        </w:rPr>
        <w:t>כדי שזה לא יקרה, ערב תשעה באב, שבו נחרבו הבית הראשון והבית השני, הבית השני נחר</w:t>
      </w:r>
      <w:r>
        <w:rPr>
          <w:rFonts w:hint="cs"/>
          <w:rtl/>
        </w:rPr>
        <w:t xml:space="preserve">ב על שנאת חינם, אנחנו נעשה ביום ראשון אהבת חינם. נעמוד רבבות מגוש-קטיף עד הכותל המערבי, עד ירושלים, עד הר-הבית, יד ביד, עשרות אלפי יהודים, ונאמר אהבת חינם, התחברות ולא התנתקות, ובעזרת השם נמשיך ליישב </w:t>
      </w:r>
      <w:r>
        <w:rPr>
          <w:rtl/>
        </w:rPr>
        <w:t>–</w:t>
      </w:r>
      <w:r>
        <w:rPr>
          <w:rFonts w:hint="cs"/>
          <w:rtl/>
        </w:rPr>
        <w:t xml:space="preserve"> אני מקווה יחד עם ראש הממשלה, אבל אם הוא לא ירצה הוא יכ</w:t>
      </w:r>
      <w:r>
        <w:rPr>
          <w:rFonts w:hint="cs"/>
          <w:rtl/>
        </w:rPr>
        <w:t>ול גם ללכת הביתה - וביחד נבנה גם את גוש-קטיף, ביחד עם שאר אזורי ארץ-ישראל. תודה.</w:t>
      </w:r>
    </w:p>
    <w:p w14:paraId="52130780" w14:textId="77777777" w:rsidR="00000000" w:rsidRDefault="000E0F03">
      <w:pPr>
        <w:pStyle w:val="a0"/>
        <w:rPr>
          <w:rFonts w:hint="cs"/>
          <w:rtl/>
        </w:rPr>
      </w:pPr>
    </w:p>
    <w:p w14:paraId="3F13888D" w14:textId="77777777" w:rsidR="00000000" w:rsidRDefault="000E0F03">
      <w:pPr>
        <w:pStyle w:val="af1"/>
        <w:rPr>
          <w:rtl/>
        </w:rPr>
      </w:pPr>
      <w:r>
        <w:rPr>
          <w:rFonts w:hint="eastAsia"/>
          <w:rtl/>
        </w:rPr>
        <w:t>היו</w:t>
      </w:r>
      <w:r>
        <w:rPr>
          <w:rtl/>
        </w:rPr>
        <w:t>"ר יולי-יואל אדלשטיין:</w:t>
      </w:r>
    </w:p>
    <w:p w14:paraId="6B6A54E6" w14:textId="77777777" w:rsidR="00000000" w:rsidRDefault="000E0F03">
      <w:pPr>
        <w:pStyle w:val="a0"/>
        <w:rPr>
          <w:rFonts w:hint="cs"/>
          <w:rtl/>
        </w:rPr>
      </w:pPr>
    </w:p>
    <w:p w14:paraId="6947E6ED" w14:textId="77777777" w:rsidR="00000000" w:rsidRDefault="000E0F03">
      <w:pPr>
        <w:pStyle w:val="a0"/>
        <w:rPr>
          <w:rFonts w:hint="cs"/>
          <w:rtl/>
        </w:rPr>
      </w:pPr>
      <w:r>
        <w:rPr>
          <w:rFonts w:hint="cs"/>
          <w:rtl/>
        </w:rPr>
        <w:t xml:space="preserve">תודה לחבר הכנסת אורי אריאל, גם על הדיוק הרגיל שלו בזמנים. חבר הכנסת אילן ליבוביץ - בבקשה, אדוני. אחריו - חבר הכנסת אפי איתם. </w:t>
      </w:r>
    </w:p>
    <w:p w14:paraId="0672F72E" w14:textId="77777777" w:rsidR="00000000" w:rsidRDefault="000E0F03">
      <w:pPr>
        <w:pStyle w:val="a0"/>
        <w:rPr>
          <w:rFonts w:hint="cs"/>
          <w:rtl/>
        </w:rPr>
      </w:pPr>
    </w:p>
    <w:p w14:paraId="03815477" w14:textId="77777777" w:rsidR="00000000" w:rsidRDefault="000E0F03">
      <w:pPr>
        <w:pStyle w:val="a"/>
        <w:rPr>
          <w:rtl/>
        </w:rPr>
      </w:pPr>
      <w:bookmarkStart w:id="488" w:name="FS000001052T21_07_2004_17_06_09"/>
      <w:bookmarkStart w:id="489" w:name="_Toc87615617"/>
      <w:bookmarkEnd w:id="488"/>
      <w:r>
        <w:rPr>
          <w:rFonts w:hint="eastAsia"/>
          <w:rtl/>
        </w:rPr>
        <w:t>אילן</w:t>
      </w:r>
      <w:r>
        <w:rPr>
          <w:rtl/>
        </w:rPr>
        <w:t xml:space="preserve"> ליבוביץ (שינוי)</w:t>
      </w:r>
      <w:r>
        <w:rPr>
          <w:rtl/>
        </w:rPr>
        <w:t>:</w:t>
      </w:r>
      <w:bookmarkEnd w:id="489"/>
    </w:p>
    <w:p w14:paraId="139207EA" w14:textId="77777777" w:rsidR="00000000" w:rsidRDefault="000E0F03">
      <w:pPr>
        <w:pStyle w:val="a0"/>
        <w:rPr>
          <w:rFonts w:hint="cs"/>
          <w:rtl/>
        </w:rPr>
      </w:pPr>
    </w:p>
    <w:p w14:paraId="644655B3" w14:textId="77777777" w:rsidR="00000000" w:rsidRDefault="000E0F03">
      <w:pPr>
        <w:pStyle w:val="a0"/>
        <w:rPr>
          <w:rFonts w:hint="cs"/>
          <w:rtl/>
        </w:rPr>
      </w:pPr>
      <w:r>
        <w:rPr>
          <w:rFonts w:hint="cs"/>
          <w:rtl/>
        </w:rPr>
        <w:t>אדוני היושב-ראש, חברות וחברי הכנסת, אדוני סגן השר, מאז יום שישי האחרון מתרחשים בתוך רצועת-עזה מאבקים קשים בין קבוצות שונות ברשות הפלסטינית. אתמול בערב זה התפשט ככל הנראה גם לגדה, כאשר ירו על שר לשעבר ברשות, ברמאללה. הדברים האלה מצביעים על אנרכיה ועל היד</w:t>
      </w:r>
      <w:r>
        <w:rPr>
          <w:rFonts w:hint="cs"/>
          <w:rtl/>
        </w:rPr>
        <w:t xml:space="preserve">רדרות במצב הפנימי בתוך הרשות הפלסטינית, בעיקר ברצועת-עזה. </w:t>
      </w:r>
    </w:p>
    <w:p w14:paraId="7952AEFB" w14:textId="77777777" w:rsidR="00000000" w:rsidRDefault="000E0F03">
      <w:pPr>
        <w:pStyle w:val="a0"/>
        <w:rPr>
          <w:rFonts w:hint="cs"/>
          <w:rtl/>
        </w:rPr>
      </w:pPr>
    </w:p>
    <w:p w14:paraId="740FD628" w14:textId="77777777" w:rsidR="00000000" w:rsidRDefault="000E0F03">
      <w:pPr>
        <w:pStyle w:val="a0"/>
        <w:rPr>
          <w:rFonts w:hint="cs"/>
          <w:rtl/>
        </w:rPr>
      </w:pPr>
      <w:r>
        <w:rPr>
          <w:rFonts w:hint="cs"/>
          <w:rtl/>
        </w:rPr>
        <w:t>אני לא חושב שהדבר הזה משרת את מדינת ישראל. אני יודע שיש בקרבנו כאלה שאומרים, לא נורא, זה רק מוכיח שאין עם מי לדבר, שלא צריך את כל ההתנתקות, ובעצם האנרכיה והבלגן שם רק משחקים לטובתנו. אני חושב שההי</w:t>
      </w:r>
      <w:r>
        <w:rPr>
          <w:rFonts w:hint="cs"/>
          <w:rtl/>
        </w:rPr>
        <w:t>פך הוא הנכון. התרסקות של הרשות הפלסטינית ומניעת מצב שבו אנחנו נוכל לבצע את ההתנתקות, תפיל אותם מיליוני פלסטינים, אם ברצועה ואם בגדה, על כתפיה של מדינת ישראל. במקום שאנחנו נתנתק מהם, במקום שאנחנו נגיע למצב שבו נחיה זה לצד זה, אנחנו נצטרך לנהל גם אותם, כפי ש</w:t>
      </w:r>
      <w:r>
        <w:rPr>
          <w:rFonts w:hint="cs"/>
          <w:rtl/>
        </w:rPr>
        <w:t>עשינו עד לפני שנים לא רבות, ואנחנו נצטרך בעצם להמשיך בשלטון על עם אחר.</w:t>
      </w:r>
    </w:p>
    <w:p w14:paraId="1E97A9DB" w14:textId="77777777" w:rsidR="00000000" w:rsidRDefault="000E0F03">
      <w:pPr>
        <w:pStyle w:val="a0"/>
        <w:rPr>
          <w:rFonts w:hint="cs"/>
          <w:rtl/>
        </w:rPr>
      </w:pPr>
    </w:p>
    <w:p w14:paraId="3B5BEAA2" w14:textId="77777777" w:rsidR="00000000" w:rsidRDefault="000E0F03">
      <w:pPr>
        <w:pStyle w:val="a0"/>
        <w:rPr>
          <w:rFonts w:hint="cs"/>
          <w:rtl/>
        </w:rPr>
      </w:pPr>
      <w:r>
        <w:rPr>
          <w:rFonts w:hint="cs"/>
          <w:rtl/>
        </w:rPr>
        <w:t>יותר מזה ואלי יותר גרוע מזה, בסופו של דבר, אם קצב הריבוי הדמוגרפי של הפלסטינים ברצועה ובגדה יימשך, בסופו של דבר נעמוד במצב שהם יהיו רבים מאתנו. אני יודע שיש בצד השני רבים שמחכים להזדמנ</w:t>
      </w:r>
      <w:r>
        <w:rPr>
          <w:rFonts w:hint="cs"/>
          <w:rtl/>
        </w:rPr>
        <w:t xml:space="preserve">ות הזאת ואומרים: אל לנו לעשות דבר, בואו פשוט נשב ונחכה בשקט כדי שזה יגיע, ואז כבר יהיה הסיפור שונה לחלוטין. </w:t>
      </w:r>
    </w:p>
    <w:p w14:paraId="50452BE8" w14:textId="77777777" w:rsidR="00000000" w:rsidRDefault="000E0F03">
      <w:pPr>
        <w:pStyle w:val="a0"/>
        <w:rPr>
          <w:rFonts w:hint="cs"/>
          <w:rtl/>
        </w:rPr>
      </w:pPr>
    </w:p>
    <w:p w14:paraId="08B24212" w14:textId="77777777" w:rsidR="00000000" w:rsidRDefault="000E0F03">
      <w:pPr>
        <w:pStyle w:val="a0"/>
        <w:rPr>
          <w:rFonts w:hint="cs"/>
          <w:rtl/>
        </w:rPr>
      </w:pPr>
      <w:r>
        <w:rPr>
          <w:rFonts w:hint="cs"/>
          <w:rtl/>
        </w:rPr>
        <w:t>לכן, אני חושב שאל לנו לשמוח. אני חושב שהאינטרס שלנו, כפי שאמר חבר הכנסת אורון, הוא באמת שתהיה שם רשות אפקטיבית, חזקה, שתוכל לנהל את העניינים, שתוכ</w:t>
      </w:r>
      <w:r>
        <w:rPr>
          <w:rFonts w:hint="cs"/>
          <w:rtl/>
        </w:rPr>
        <w:t>ל לאפשר לנו לבצע בצורה יעילה את ההתנתקות, שראש הממשלה כל כך רוצה לבצע בשנה הבאה; שיראו תושבי מדינת ישראל שמשם מפסיקים את ירי ה"קסאמים", מפסיקים את פעילות הטרור כלפי תושבי מדינת ישראל. לא ניכנס לוויכוח אם יש או אין עם מי לדבר, אבל כדי שיראו לפחות שכאשר אנחנ</w:t>
      </w:r>
      <w:r>
        <w:rPr>
          <w:rFonts w:hint="cs"/>
          <w:rtl/>
        </w:rPr>
        <w:t xml:space="preserve">ו עושים צעד, הצד השני מגיב, כי אני חושב שזה לטובת האינטרס שלו. אם הדבר הזה לא יקרה, אם ראש הממשלה לא יצליח להעביר את ההתנתקות, להערכתי לפחות, הדבר הזה רק יחזק את אורי אריאל וחבריו, ורק יביא למצב שבו הרבה שנים לא נוכל לעשות אפילו צעד אחד. </w:t>
      </w:r>
    </w:p>
    <w:p w14:paraId="399D5766" w14:textId="77777777" w:rsidR="00000000" w:rsidRDefault="000E0F03">
      <w:pPr>
        <w:pStyle w:val="a0"/>
        <w:rPr>
          <w:rFonts w:hint="cs"/>
          <w:rtl/>
        </w:rPr>
      </w:pPr>
    </w:p>
    <w:p w14:paraId="642EB9FF" w14:textId="77777777" w:rsidR="00000000" w:rsidRDefault="000E0F03">
      <w:pPr>
        <w:pStyle w:val="a0"/>
        <w:rPr>
          <w:rFonts w:hint="cs"/>
          <w:rtl/>
        </w:rPr>
      </w:pPr>
      <w:r>
        <w:rPr>
          <w:rFonts w:hint="cs"/>
          <w:rtl/>
        </w:rPr>
        <w:t>כאשר בא ראש ממשל</w:t>
      </w:r>
      <w:r>
        <w:rPr>
          <w:rFonts w:hint="cs"/>
          <w:rtl/>
        </w:rPr>
        <w:t>ה כמו אריאל שרון ואומר את הדבר הזה, הרשות הפלסטינית צריכה לעשות כל מאמץ כדי לדכא אותם ארגונים שפועלים נגד מדינת ישראל, כדי להפסיק את ירי ה"קסאמים", כדי לדכא את הטרור מקרבה, כדי שהתוכנית הזאת תצא לפועל, אחרת יהיה רע לא רק לנו, אלא גם להם.</w:t>
      </w:r>
    </w:p>
    <w:p w14:paraId="6FA25296" w14:textId="77777777" w:rsidR="00000000" w:rsidRDefault="000E0F03">
      <w:pPr>
        <w:pStyle w:val="af1"/>
        <w:rPr>
          <w:rFonts w:hint="cs"/>
          <w:rtl/>
        </w:rPr>
      </w:pPr>
    </w:p>
    <w:p w14:paraId="4147345C" w14:textId="77777777" w:rsidR="00000000" w:rsidRDefault="000E0F03">
      <w:pPr>
        <w:pStyle w:val="af1"/>
        <w:rPr>
          <w:rFonts w:hint="cs"/>
          <w:rtl/>
        </w:rPr>
      </w:pPr>
    </w:p>
    <w:p w14:paraId="63B08E9A" w14:textId="77777777" w:rsidR="00000000" w:rsidRDefault="000E0F03">
      <w:pPr>
        <w:pStyle w:val="af1"/>
        <w:rPr>
          <w:rtl/>
        </w:rPr>
      </w:pPr>
      <w:r>
        <w:rPr>
          <w:rtl/>
        </w:rPr>
        <w:t xml:space="preserve">היו"ר יולי-יואל </w:t>
      </w:r>
      <w:r>
        <w:rPr>
          <w:rtl/>
        </w:rPr>
        <w:t>אדלשטיין:</w:t>
      </w:r>
    </w:p>
    <w:p w14:paraId="075B9A57" w14:textId="77777777" w:rsidR="00000000" w:rsidRDefault="000E0F03">
      <w:pPr>
        <w:pStyle w:val="a0"/>
        <w:rPr>
          <w:rtl/>
        </w:rPr>
      </w:pPr>
    </w:p>
    <w:p w14:paraId="603CC0C3" w14:textId="77777777" w:rsidR="00000000" w:rsidRDefault="000E0F03">
      <w:pPr>
        <w:pStyle w:val="a0"/>
        <w:rPr>
          <w:rFonts w:hint="cs"/>
          <w:rtl/>
        </w:rPr>
      </w:pPr>
      <w:r>
        <w:rPr>
          <w:rFonts w:hint="cs"/>
          <w:rtl/>
        </w:rPr>
        <w:t>תודה לחבר הכנסת אילן ליבוביץ. חבר הכנסת אפי איתם, ואחריו - חבר הכנסת ג'מאל זחאלקה.</w:t>
      </w:r>
    </w:p>
    <w:p w14:paraId="15BBEBC8" w14:textId="77777777" w:rsidR="00000000" w:rsidRDefault="000E0F03">
      <w:pPr>
        <w:pStyle w:val="a0"/>
        <w:rPr>
          <w:rFonts w:hint="cs"/>
          <w:rtl/>
        </w:rPr>
      </w:pPr>
    </w:p>
    <w:p w14:paraId="6551238F" w14:textId="77777777" w:rsidR="00000000" w:rsidRDefault="000E0F03">
      <w:pPr>
        <w:pStyle w:val="a"/>
        <w:rPr>
          <w:rtl/>
        </w:rPr>
      </w:pPr>
      <w:bookmarkStart w:id="490" w:name="FS000001052T21_07_2004_17_10_27"/>
      <w:bookmarkStart w:id="491" w:name="FS000000763T21_07_2004_18_04_46"/>
      <w:bookmarkStart w:id="492" w:name="_Toc87615618"/>
      <w:bookmarkEnd w:id="490"/>
      <w:bookmarkEnd w:id="491"/>
      <w:r>
        <w:rPr>
          <w:rFonts w:hint="eastAsia"/>
          <w:rtl/>
        </w:rPr>
        <w:t>אפי</w:t>
      </w:r>
      <w:r>
        <w:rPr>
          <w:rtl/>
        </w:rPr>
        <w:t xml:space="preserve"> איתם (מפד"ל):</w:t>
      </w:r>
      <w:bookmarkEnd w:id="492"/>
    </w:p>
    <w:p w14:paraId="74CDFEDC" w14:textId="77777777" w:rsidR="00000000" w:rsidRDefault="000E0F03">
      <w:pPr>
        <w:pStyle w:val="a0"/>
        <w:rPr>
          <w:rFonts w:hint="cs"/>
          <w:rtl/>
        </w:rPr>
      </w:pPr>
    </w:p>
    <w:p w14:paraId="1DB73CEE" w14:textId="77777777" w:rsidR="00000000" w:rsidRDefault="000E0F03">
      <w:pPr>
        <w:pStyle w:val="a0"/>
        <w:rPr>
          <w:rFonts w:hint="cs"/>
          <w:rtl/>
        </w:rPr>
      </w:pPr>
      <w:r>
        <w:rPr>
          <w:rFonts w:hint="cs"/>
          <w:rtl/>
        </w:rPr>
        <w:t>אדוני היושב-ראש, חברי חברי הכנסת, אנחנו ככל הנראה עומדים בפני סיומו של פרק, אחד הניסויים האכזריים ביותר שנעשו בבני-אדם, שנעשו ברעיונות מדיניים</w:t>
      </w:r>
      <w:r>
        <w:rPr>
          <w:rFonts w:hint="cs"/>
          <w:rtl/>
        </w:rPr>
        <w:t xml:space="preserve"> באזור שלנו, אולי בעולם כולו; פרק שעלה בחייהם של אלפי ישראלים, עשרות אלפי פלסטינים. </w:t>
      </w:r>
    </w:p>
    <w:p w14:paraId="19A92572" w14:textId="77777777" w:rsidR="00000000" w:rsidRDefault="000E0F03">
      <w:pPr>
        <w:pStyle w:val="af0"/>
        <w:rPr>
          <w:rFonts w:hint="cs"/>
          <w:rtl/>
        </w:rPr>
      </w:pPr>
    </w:p>
    <w:p w14:paraId="090E359F" w14:textId="77777777" w:rsidR="00000000" w:rsidRDefault="000E0F03">
      <w:pPr>
        <w:pStyle w:val="af0"/>
        <w:rPr>
          <w:rtl/>
        </w:rPr>
      </w:pPr>
      <w:r>
        <w:rPr>
          <w:rFonts w:hint="eastAsia"/>
          <w:rtl/>
        </w:rPr>
        <w:t>ג</w:t>
      </w:r>
      <w:r>
        <w:rPr>
          <w:rtl/>
        </w:rPr>
        <w:t>'מאל זחאלקה (בל"ד):</w:t>
      </w:r>
    </w:p>
    <w:p w14:paraId="012BD8E0" w14:textId="77777777" w:rsidR="00000000" w:rsidRDefault="000E0F03">
      <w:pPr>
        <w:pStyle w:val="a0"/>
        <w:rPr>
          <w:rFonts w:hint="cs"/>
          <w:rtl/>
        </w:rPr>
      </w:pPr>
    </w:p>
    <w:p w14:paraId="0A2BC120" w14:textId="77777777" w:rsidR="00000000" w:rsidRDefault="000E0F03">
      <w:pPr>
        <w:pStyle w:val="a0"/>
        <w:rPr>
          <w:rFonts w:hint="cs"/>
          <w:rtl/>
        </w:rPr>
      </w:pPr>
      <w:r>
        <w:rPr>
          <w:rFonts w:hint="cs"/>
          <w:rtl/>
        </w:rPr>
        <w:t>סוף הכיבוש?</w:t>
      </w:r>
    </w:p>
    <w:p w14:paraId="4B9CA17F" w14:textId="77777777" w:rsidR="00000000" w:rsidRDefault="000E0F03">
      <w:pPr>
        <w:pStyle w:val="a0"/>
        <w:rPr>
          <w:rFonts w:hint="cs"/>
          <w:rtl/>
        </w:rPr>
      </w:pPr>
    </w:p>
    <w:p w14:paraId="52EC654E" w14:textId="77777777" w:rsidR="00000000" w:rsidRDefault="000E0F03">
      <w:pPr>
        <w:pStyle w:val="-"/>
        <w:rPr>
          <w:rtl/>
        </w:rPr>
      </w:pPr>
      <w:bookmarkStart w:id="493" w:name="FS000000763T21_07_2004_18_07_33C"/>
      <w:bookmarkEnd w:id="493"/>
      <w:r>
        <w:rPr>
          <w:rtl/>
        </w:rPr>
        <w:t>אפי איתם (מפד"ל):</w:t>
      </w:r>
    </w:p>
    <w:p w14:paraId="51F75387" w14:textId="77777777" w:rsidR="00000000" w:rsidRDefault="000E0F03">
      <w:pPr>
        <w:pStyle w:val="a0"/>
        <w:rPr>
          <w:rtl/>
        </w:rPr>
      </w:pPr>
    </w:p>
    <w:p w14:paraId="184C34FE" w14:textId="77777777" w:rsidR="00000000" w:rsidRDefault="000E0F03">
      <w:pPr>
        <w:pStyle w:val="a0"/>
        <w:rPr>
          <w:rFonts w:hint="cs"/>
          <w:rtl/>
        </w:rPr>
      </w:pPr>
      <w:r>
        <w:rPr>
          <w:rFonts w:hint="cs"/>
          <w:rtl/>
        </w:rPr>
        <w:t>אבל סיום של פרק שאיננו מפתיע, כי כאשר יוצקים רעיונות מושחתים עם אנשים מושחתים, אי-אפשר שלא לקצור אלא שחיתות אחת גדול</w:t>
      </w:r>
      <w:r>
        <w:rPr>
          <w:rFonts w:hint="cs"/>
          <w:rtl/>
        </w:rPr>
        <w:t>ה, ענקית. הרעיון המושחת, להביא רוצח של ילדי מעלות ושל ספורטאי מינכן, לתת לו נשק ולהשליט אותו על שכנינו, באמירה המתייהרת הזאת - הוא יפתור לנו את בעיות הטרור בלי בג"ץ ובלי "בצלם", מה שטוב בשבילנו לא טוב בשבילם. האם אנחנו היינו מקבלים על עצמנו, כתווית של חירו</w:t>
      </w:r>
      <w:r>
        <w:rPr>
          <w:rFonts w:hint="cs"/>
          <w:rtl/>
        </w:rPr>
        <w:t xml:space="preserve">ת, השלטת שלטון של רוצחים, של מטפטפי שקיות פלסטיק של רוצחים של יריבים פוליטיים בפינות רחובות, ועוד היינו אומרים: הבאנו עליכם חירות, הבאנו עליכם הגדרה עצמית, הבאנו עליכם את השלטון שאתם ראויים לו? </w:t>
      </w:r>
    </w:p>
    <w:p w14:paraId="3E99AAAC" w14:textId="77777777" w:rsidR="00000000" w:rsidRDefault="000E0F03">
      <w:pPr>
        <w:pStyle w:val="a0"/>
        <w:rPr>
          <w:rFonts w:hint="cs"/>
          <w:rtl/>
        </w:rPr>
      </w:pPr>
    </w:p>
    <w:p w14:paraId="28355D61" w14:textId="77777777" w:rsidR="00000000" w:rsidRDefault="000E0F03">
      <w:pPr>
        <w:pStyle w:val="a0"/>
        <w:rPr>
          <w:rFonts w:hint="cs"/>
          <w:rtl/>
        </w:rPr>
      </w:pPr>
      <w:r>
        <w:rPr>
          <w:rFonts w:hint="cs"/>
          <w:rtl/>
        </w:rPr>
        <w:t>אנחנו השחתנו את הפלסטינים והשחתנו את תקוותם לביטוי עצמי, לשל</w:t>
      </w:r>
      <w:r>
        <w:rPr>
          <w:rFonts w:hint="cs"/>
          <w:rtl/>
        </w:rPr>
        <w:t xml:space="preserve">טון עצמי, לנורמת התנהגות וניהול ראויה, כאשר הבאנו עליהם את הרוצח הזה ואת מנגנון הרצח שלו כתשובה לתקוותם לחיים טובים יותר. </w:t>
      </w:r>
    </w:p>
    <w:p w14:paraId="224C245D" w14:textId="77777777" w:rsidR="00000000" w:rsidRDefault="000E0F03">
      <w:pPr>
        <w:pStyle w:val="a0"/>
        <w:rPr>
          <w:rFonts w:hint="cs"/>
          <w:rtl/>
        </w:rPr>
      </w:pPr>
    </w:p>
    <w:p w14:paraId="5E1BBA42" w14:textId="77777777" w:rsidR="00000000" w:rsidRDefault="000E0F03">
      <w:pPr>
        <w:pStyle w:val="a0"/>
        <w:rPr>
          <w:rFonts w:hint="cs"/>
          <w:rtl/>
        </w:rPr>
      </w:pPr>
      <w:r>
        <w:rPr>
          <w:rFonts w:hint="cs"/>
          <w:rtl/>
        </w:rPr>
        <w:t>זה רעיון מושחת, שנתנו לו יד כאן במדינת ישראל חלקים במערכת הפוליטית, והם צריכים לתת היום את הדין על הרעיון הזה, שהיתה בו גם טיפשות, ג</w:t>
      </w:r>
      <w:r>
        <w:rPr>
          <w:rFonts w:hint="cs"/>
          <w:rtl/>
        </w:rPr>
        <w:t xml:space="preserve">ם יהירות, אבל יותר מהכול, תכונה עמוקה של שחיתות. וחבר אל הרעיון המושחת הזה איש מושחת, רוצח, שאנחנו הבאנו אותו אל טרקליני העולם, הבאנו אותו אל טקסי הדיפלומטיה, חיבקנו אותו, הפכנו אותו לפרטנר, לפרסי השלום הנעלים ביותר, פרסי נובל. </w:t>
      </w:r>
    </w:p>
    <w:p w14:paraId="68C551D6" w14:textId="77777777" w:rsidR="00000000" w:rsidRDefault="000E0F03">
      <w:pPr>
        <w:pStyle w:val="a0"/>
        <w:rPr>
          <w:rFonts w:hint="cs"/>
          <w:rtl/>
        </w:rPr>
      </w:pPr>
    </w:p>
    <w:p w14:paraId="74E1731A" w14:textId="77777777" w:rsidR="00000000" w:rsidRDefault="000E0F03">
      <w:pPr>
        <w:pStyle w:val="a0"/>
        <w:rPr>
          <w:rFonts w:hint="cs"/>
          <w:rtl/>
        </w:rPr>
      </w:pPr>
      <w:r>
        <w:rPr>
          <w:rFonts w:hint="cs"/>
          <w:rtl/>
        </w:rPr>
        <w:t>אני חושב שכל ישראלי מצטמרר</w:t>
      </w:r>
      <w:r>
        <w:rPr>
          <w:rFonts w:hint="cs"/>
          <w:rtl/>
        </w:rPr>
        <w:t xml:space="preserve"> היום, אולי היה רוצה למחוק מתמונת ההיסטוריה שלנו את דמותם של מנהיגי מדינת ישראל עומדים ולוחצים יד, מתגפפים, מחייכים, נושאים עיניהם אל עתיד טוב יותר כאשר הם יודעים שחברו אל חבורת רוצחים, שכל עניינם בעולם הוא ליטול חיים ללא דין וללא משפט. </w:t>
      </w:r>
    </w:p>
    <w:p w14:paraId="0809B006" w14:textId="77777777" w:rsidR="00000000" w:rsidRDefault="000E0F03">
      <w:pPr>
        <w:pStyle w:val="a0"/>
        <w:rPr>
          <w:rFonts w:hint="cs"/>
          <w:rtl/>
        </w:rPr>
      </w:pPr>
    </w:p>
    <w:p w14:paraId="76B28827" w14:textId="77777777" w:rsidR="00000000" w:rsidRDefault="000E0F03">
      <w:pPr>
        <w:pStyle w:val="a0"/>
        <w:rPr>
          <w:rFonts w:hint="cs"/>
          <w:rtl/>
        </w:rPr>
      </w:pPr>
      <w:r>
        <w:rPr>
          <w:rFonts w:hint="cs"/>
          <w:rtl/>
        </w:rPr>
        <w:t>לכישלון הזה יש שת</w:t>
      </w:r>
      <w:r>
        <w:rPr>
          <w:rFonts w:hint="cs"/>
          <w:rtl/>
        </w:rPr>
        <w:t xml:space="preserve">י כתובות: השמאל בישראל שהוביל את התוכנית הזאת, והאיש הזה שעדיין יושב ברמאללה, עדיין יושב במוקטעה ומפיץ ארס של רצחנות על בני עמו ועל בני עמנו. ולכישלון הזה יש כתובת אצלם, ומי שאחראי עליה הוא יאסר ערפאת ומנגנוני הרצח שלו. והאינטרס שלנו, חבר הכנסת אורון, שהם </w:t>
      </w:r>
      <w:r>
        <w:rPr>
          <w:rFonts w:hint="cs"/>
          <w:rtl/>
        </w:rPr>
        <w:t>לא יהיו כאן והם לא יפעלו והם לא יהיו לידנו. ויש לזה כתובת כאן, בפוליטיקה הישראלית. אני לא רוצה לעורר מתח ולא מדנים בבית הזה, אבל טוב תעשו אם תפרשו לאיזה פינה, לחשבון נפש בעניין הזה, ולא תמהרו כאן ועכשיו, מעל הדוכן בבית הזה, לייעץ עצות איך מנסים לצאת מן המפ</w:t>
      </w:r>
      <w:r>
        <w:rPr>
          <w:rFonts w:hint="cs"/>
          <w:rtl/>
        </w:rPr>
        <w:t xml:space="preserve">ולת שיסודותיה נוצקו ברעיונות שאמרתי. </w:t>
      </w:r>
    </w:p>
    <w:p w14:paraId="3A1E464A" w14:textId="77777777" w:rsidR="00000000" w:rsidRDefault="000E0F03">
      <w:pPr>
        <w:pStyle w:val="a0"/>
        <w:rPr>
          <w:rFonts w:hint="cs"/>
          <w:rtl/>
        </w:rPr>
      </w:pPr>
    </w:p>
    <w:p w14:paraId="367B641E" w14:textId="77777777" w:rsidR="00000000" w:rsidRDefault="000E0F03">
      <w:pPr>
        <w:pStyle w:val="a0"/>
        <w:rPr>
          <w:rFonts w:hint="cs"/>
          <w:rtl/>
        </w:rPr>
      </w:pPr>
      <w:r>
        <w:rPr>
          <w:rFonts w:hint="cs"/>
          <w:rtl/>
        </w:rPr>
        <w:t>שום בריחה מעבר לשום גדר לא תפתור את הבעיה הזאת. האינטרס שלנו, אני אומר לך, חבר הכנסת חיים אורון, שהפלסטינים יזכו לתקווה, ותקווה פירושה הזכות לנהל את חייהם בלי להיות נתונים למשטר טרור, בלי להיות נתונים לאלימות, בלי להי</w:t>
      </w:r>
      <w:r>
        <w:rPr>
          <w:rFonts w:hint="cs"/>
          <w:rtl/>
        </w:rPr>
        <w:t xml:space="preserve">ות נתונים להרעבה ולחידלון כלכלי. את זה מדינת ישראל חייבת ויכולה לעשות גם אם היא תצטרך להמשיך להיות אחראית על שטחי יהודה ושומרון וחבל-עזה לפרק זמן נוסף, עד שייכונו בהם אותן נורמות שאנחנו חושבים לפחות שהן ראויות לגבינו. </w:t>
      </w:r>
    </w:p>
    <w:p w14:paraId="36BCA791" w14:textId="77777777" w:rsidR="00000000" w:rsidRDefault="000E0F03">
      <w:pPr>
        <w:pStyle w:val="a0"/>
        <w:rPr>
          <w:rFonts w:hint="cs"/>
          <w:rtl/>
        </w:rPr>
      </w:pPr>
    </w:p>
    <w:p w14:paraId="7E754941" w14:textId="77777777" w:rsidR="00000000" w:rsidRDefault="000E0F03">
      <w:pPr>
        <w:pStyle w:val="a0"/>
        <w:rPr>
          <w:rFonts w:hint="cs"/>
          <w:rtl/>
        </w:rPr>
      </w:pPr>
      <w:r>
        <w:rPr>
          <w:rFonts w:hint="cs"/>
          <w:rtl/>
        </w:rPr>
        <w:t xml:space="preserve">והבריחה הזאת מעבר לגדר, חוץ מהעניין </w:t>
      </w:r>
      <w:r>
        <w:rPr>
          <w:rFonts w:hint="cs"/>
          <w:rtl/>
        </w:rPr>
        <w:t xml:space="preserve">הביטחוני - - - </w:t>
      </w:r>
    </w:p>
    <w:p w14:paraId="74882BCF" w14:textId="77777777" w:rsidR="00000000" w:rsidRDefault="000E0F03">
      <w:pPr>
        <w:pStyle w:val="a0"/>
        <w:rPr>
          <w:rFonts w:hint="cs"/>
          <w:rtl/>
        </w:rPr>
      </w:pPr>
    </w:p>
    <w:p w14:paraId="2705A54D" w14:textId="77777777" w:rsidR="00000000" w:rsidRDefault="000E0F03">
      <w:pPr>
        <w:pStyle w:val="af1"/>
        <w:rPr>
          <w:rtl/>
        </w:rPr>
      </w:pPr>
      <w:r>
        <w:rPr>
          <w:rtl/>
        </w:rPr>
        <w:t>היו"ר אלי בן-מנחם:</w:t>
      </w:r>
    </w:p>
    <w:p w14:paraId="1EA3539D" w14:textId="77777777" w:rsidR="00000000" w:rsidRDefault="000E0F03">
      <w:pPr>
        <w:pStyle w:val="a0"/>
        <w:rPr>
          <w:rtl/>
        </w:rPr>
      </w:pPr>
    </w:p>
    <w:p w14:paraId="7ACB834D" w14:textId="77777777" w:rsidR="00000000" w:rsidRDefault="000E0F03">
      <w:pPr>
        <w:pStyle w:val="a0"/>
        <w:rPr>
          <w:rFonts w:hint="cs"/>
          <w:rtl/>
        </w:rPr>
      </w:pPr>
      <w:r>
        <w:rPr>
          <w:rFonts w:hint="cs"/>
          <w:rtl/>
        </w:rPr>
        <w:t xml:space="preserve">חבר הכנסת אפי איתם, זמנך תם, אני מבקש משפט לסיום. </w:t>
      </w:r>
    </w:p>
    <w:p w14:paraId="6C7915EF" w14:textId="77777777" w:rsidR="00000000" w:rsidRDefault="000E0F03">
      <w:pPr>
        <w:pStyle w:val="a0"/>
        <w:rPr>
          <w:rFonts w:hint="cs"/>
          <w:rtl/>
        </w:rPr>
      </w:pPr>
    </w:p>
    <w:p w14:paraId="7C4B607D" w14:textId="77777777" w:rsidR="00000000" w:rsidRDefault="000E0F03">
      <w:pPr>
        <w:pStyle w:val="-"/>
        <w:rPr>
          <w:rtl/>
        </w:rPr>
      </w:pPr>
      <w:bookmarkStart w:id="494" w:name="FS000000763T21_07_2004_17_16_14C"/>
      <w:bookmarkEnd w:id="494"/>
      <w:r>
        <w:rPr>
          <w:rtl/>
        </w:rPr>
        <w:t>אפי איתם (מפד"ל):</w:t>
      </w:r>
    </w:p>
    <w:p w14:paraId="72C1A68D" w14:textId="77777777" w:rsidR="00000000" w:rsidRDefault="000E0F03">
      <w:pPr>
        <w:pStyle w:val="a0"/>
        <w:rPr>
          <w:rtl/>
        </w:rPr>
      </w:pPr>
    </w:p>
    <w:p w14:paraId="0A1F54E7" w14:textId="77777777" w:rsidR="00000000" w:rsidRDefault="000E0F03">
      <w:pPr>
        <w:pStyle w:val="a0"/>
        <w:rPr>
          <w:rFonts w:hint="cs"/>
          <w:rtl/>
        </w:rPr>
      </w:pPr>
      <w:r>
        <w:rPr>
          <w:rFonts w:hint="cs"/>
          <w:rtl/>
        </w:rPr>
        <w:t xml:space="preserve">אני כבר מסיים. חוץ מהעניין הביטחוני, היא תהיה דיראון וקלון מוסרי למדינת ישראל. ואם היא חושבת להימלט מן האחריות לגורלם של מיליוני פלסטינים ושל אלפי, </w:t>
      </w:r>
      <w:r>
        <w:rPr>
          <w:rFonts w:hint="cs"/>
          <w:rtl/>
        </w:rPr>
        <w:t xml:space="preserve">מאות אלפי ישראלים והשארתם לאיזה כאוס שנביט בו מעבר לחרכי הגדר ונאמר: ידינו לא שפכו את הדם הזה - לא נוכל להימלט לשם. אני לא חושב שמישהו בבית הזה, או עם לב או נפש יהודית, יוכל לתת יד לדבר הזה. תודה רבה. </w:t>
      </w:r>
    </w:p>
    <w:p w14:paraId="6F08E820" w14:textId="77777777" w:rsidR="00000000" w:rsidRDefault="000E0F03">
      <w:pPr>
        <w:pStyle w:val="a0"/>
        <w:rPr>
          <w:rFonts w:hint="cs"/>
          <w:rtl/>
        </w:rPr>
      </w:pPr>
    </w:p>
    <w:p w14:paraId="43BDF508" w14:textId="77777777" w:rsidR="00000000" w:rsidRDefault="000E0F03">
      <w:pPr>
        <w:pStyle w:val="af1"/>
        <w:rPr>
          <w:rtl/>
        </w:rPr>
      </w:pPr>
      <w:r>
        <w:rPr>
          <w:rtl/>
        </w:rPr>
        <w:t>היו"ר אלי בן-מנחם:</w:t>
      </w:r>
    </w:p>
    <w:p w14:paraId="696E12D7" w14:textId="77777777" w:rsidR="00000000" w:rsidRDefault="000E0F03">
      <w:pPr>
        <w:pStyle w:val="a0"/>
        <w:rPr>
          <w:rtl/>
        </w:rPr>
      </w:pPr>
    </w:p>
    <w:p w14:paraId="3ED5A144" w14:textId="77777777" w:rsidR="00000000" w:rsidRDefault="000E0F03">
      <w:pPr>
        <w:pStyle w:val="a0"/>
        <w:rPr>
          <w:rFonts w:hint="cs"/>
          <w:rtl/>
        </w:rPr>
      </w:pPr>
      <w:r>
        <w:rPr>
          <w:rFonts w:hint="cs"/>
          <w:rtl/>
        </w:rPr>
        <w:t>תודה לחבר הכנסת אפי איתם. חבר הכנ</w:t>
      </w:r>
      <w:r>
        <w:rPr>
          <w:rFonts w:hint="cs"/>
          <w:rtl/>
        </w:rPr>
        <w:t xml:space="preserve">סת ג'מאל זחאלקה, בבקשה, לרשותך שלוש דקות. ואחריו - חבר הכנסת רוני בר-און. </w:t>
      </w:r>
    </w:p>
    <w:p w14:paraId="24987B68" w14:textId="77777777" w:rsidR="00000000" w:rsidRDefault="000E0F03">
      <w:pPr>
        <w:pStyle w:val="a0"/>
        <w:rPr>
          <w:rFonts w:hint="cs"/>
          <w:rtl/>
        </w:rPr>
      </w:pPr>
    </w:p>
    <w:p w14:paraId="08C3061F" w14:textId="77777777" w:rsidR="00000000" w:rsidRDefault="000E0F03">
      <w:pPr>
        <w:pStyle w:val="a"/>
        <w:rPr>
          <w:rtl/>
        </w:rPr>
      </w:pPr>
      <w:bookmarkStart w:id="495" w:name="FS000001061T21_07_2004_17_16_36"/>
      <w:bookmarkStart w:id="496" w:name="_Toc87615619"/>
      <w:bookmarkEnd w:id="495"/>
      <w:r>
        <w:rPr>
          <w:rFonts w:hint="eastAsia"/>
          <w:rtl/>
        </w:rPr>
        <w:t>ג</w:t>
      </w:r>
      <w:r>
        <w:rPr>
          <w:rtl/>
        </w:rPr>
        <w:t>'מאל זחאלקה (בל"ד):</w:t>
      </w:r>
      <w:bookmarkEnd w:id="496"/>
    </w:p>
    <w:p w14:paraId="3CCE95B9" w14:textId="77777777" w:rsidR="00000000" w:rsidRDefault="000E0F03">
      <w:pPr>
        <w:pStyle w:val="a0"/>
        <w:rPr>
          <w:rFonts w:hint="cs"/>
          <w:rtl/>
        </w:rPr>
      </w:pPr>
    </w:p>
    <w:p w14:paraId="5C52B877" w14:textId="77777777" w:rsidR="00000000" w:rsidRDefault="000E0F03">
      <w:pPr>
        <w:pStyle w:val="a0"/>
        <w:rPr>
          <w:rFonts w:hint="cs"/>
          <w:rtl/>
        </w:rPr>
      </w:pPr>
      <w:r>
        <w:rPr>
          <w:rFonts w:hint="cs"/>
          <w:rtl/>
        </w:rPr>
        <w:t xml:space="preserve">כבוד היושב-ראש, רבותי חברי הכנסת, העצרת הכללית של האומות המאוחדות החליטה לאמץ במלואן את החלטות בית-הדין הבין-לאומי בהאג - - - </w:t>
      </w:r>
    </w:p>
    <w:p w14:paraId="6C7B9A66" w14:textId="77777777" w:rsidR="00000000" w:rsidRDefault="000E0F03">
      <w:pPr>
        <w:pStyle w:val="a0"/>
        <w:rPr>
          <w:rFonts w:hint="cs"/>
          <w:rtl/>
        </w:rPr>
      </w:pPr>
    </w:p>
    <w:p w14:paraId="5CDF2DD8" w14:textId="77777777" w:rsidR="00000000" w:rsidRDefault="000E0F03">
      <w:pPr>
        <w:pStyle w:val="af0"/>
        <w:rPr>
          <w:rtl/>
        </w:rPr>
      </w:pPr>
      <w:r>
        <w:rPr>
          <w:rFonts w:hint="eastAsia"/>
          <w:rtl/>
        </w:rPr>
        <w:t>רוני</w:t>
      </w:r>
      <w:r>
        <w:rPr>
          <w:rtl/>
        </w:rPr>
        <w:t xml:space="preserve"> בר-און (הליכוד):</w:t>
      </w:r>
    </w:p>
    <w:p w14:paraId="78EE9BCB" w14:textId="77777777" w:rsidR="00000000" w:rsidRDefault="000E0F03">
      <w:pPr>
        <w:pStyle w:val="a0"/>
        <w:rPr>
          <w:rFonts w:hint="cs"/>
          <w:rtl/>
        </w:rPr>
      </w:pPr>
    </w:p>
    <w:p w14:paraId="74DBC343" w14:textId="77777777" w:rsidR="00000000" w:rsidRDefault="000E0F03">
      <w:pPr>
        <w:pStyle w:val="a0"/>
        <w:rPr>
          <w:rFonts w:hint="cs"/>
          <w:rtl/>
        </w:rPr>
      </w:pPr>
      <w:r>
        <w:rPr>
          <w:rFonts w:hint="cs"/>
          <w:rtl/>
        </w:rPr>
        <w:t>תדבר על</w:t>
      </w:r>
      <w:r>
        <w:rPr>
          <w:rFonts w:hint="cs"/>
          <w:rtl/>
        </w:rPr>
        <w:t xml:space="preserve"> הגנבים שלך, למה אתה מדבר על העצרת? </w:t>
      </w:r>
    </w:p>
    <w:p w14:paraId="2DDEDFBF" w14:textId="77777777" w:rsidR="00000000" w:rsidRDefault="000E0F03">
      <w:pPr>
        <w:pStyle w:val="a0"/>
        <w:rPr>
          <w:rFonts w:hint="cs"/>
          <w:rtl/>
        </w:rPr>
      </w:pPr>
    </w:p>
    <w:p w14:paraId="5A3A6658" w14:textId="77777777" w:rsidR="00000000" w:rsidRDefault="000E0F03">
      <w:pPr>
        <w:pStyle w:val="-"/>
        <w:rPr>
          <w:rtl/>
        </w:rPr>
      </w:pPr>
      <w:bookmarkStart w:id="497" w:name="FS000001061T21_07_2004_17_17_12C"/>
      <w:bookmarkEnd w:id="497"/>
      <w:r>
        <w:rPr>
          <w:rtl/>
        </w:rPr>
        <w:t>ג'מאל זחאלקה (בל"ד):</w:t>
      </w:r>
    </w:p>
    <w:p w14:paraId="0D753482" w14:textId="77777777" w:rsidR="00000000" w:rsidRDefault="000E0F03">
      <w:pPr>
        <w:pStyle w:val="a0"/>
        <w:rPr>
          <w:rtl/>
        </w:rPr>
      </w:pPr>
    </w:p>
    <w:p w14:paraId="646C2056" w14:textId="77777777" w:rsidR="00000000" w:rsidRDefault="000E0F03">
      <w:pPr>
        <w:pStyle w:val="a0"/>
        <w:rPr>
          <w:rFonts w:hint="cs"/>
          <w:rtl/>
        </w:rPr>
      </w:pPr>
      <w:r>
        <w:rPr>
          <w:rFonts w:hint="cs"/>
          <w:rtl/>
        </w:rPr>
        <w:t xml:space="preserve">150 מדינות תמכו בהחלטות, שש התנגדו. </w:t>
      </w:r>
    </w:p>
    <w:p w14:paraId="23217D87" w14:textId="77777777" w:rsidR="00000000" w:rsidRDefault="000E0F03">
      <w:pPr>
        <w:pStyle w:val="a0"/>
        <w:rPr>
          <w:rFonts w:hint="cs"/>
          <w:rtl/>
        </w:rPr>
      </w:pPr>
    </w:p>
    <w:p w14:paraId="56D9684D" w14:textId="77777777" w:rsidR="00000000" w:rsidRDefault="000E0F03">
      <w:pPr>
        <w:pStyle w:val="af1"/>
        <w:rPr>
          <w:rtl/>
        </w:rPr>
      </w:pPr>
      <w:r>
        <w:rPr>
          <w:rtl/>
        </w:rPr>
        <w:t>היו"ר אלי בן-מנחם:</w:t>
      </w:r>
    </w:p>
    <w:p w14:paraId="6D833E04" w14:textId="77777777" w:rsidR="00000000" w:rsidRDefault="000E0F03">
      <w:pPr>
        <w:pStyle w:val="a0"/>
        <w:rPr>
          <w:rtl/>
        </w:rPr>
      </w:pPr>
    </w:p>
    <w:p w14:paraId="5EEF1CCE" w14:textId="77777777" w:rsidR="00000000" w:rsidRDefault="000E0F03">
      <w:pPr>
        <w:pStyle w:val="a0"/>
        <w:rPr>
          <w:rFonts w:hint="cs"/>
          <w:rtl/>
        </w:rPr>
      </w:pPr>
      <w:r>
        <w:rPr>
          <w:rFonts w:hint="cs"/>
          <w:rtl/>
        </w:rPr>
        <w:t xml:space="preserve">חבר הכנסת בר-און, תיכף תעלה ותדבר. </w:t>
      </w:r>
    </w:p>
    <w:p w14:paraId="163106B2" w14:textId="77777777" w:rsidR="00000000" w:rsidRDefault="000E0F03">
      <w:pPr>
        <w:pStyle w:val="a0"/>
        <w:rPr>
          <w:rFonts w:hint="cs"/>
          <w:rtl/>
        </w:rPr>
      </w:pPr>
    </w:p>
    <w:p w14:paraId="71DA97CE" w14:textId="77777777" w:rsidR="00000000" w:rsidRDefault="000E0F03">
      <w:pPr>
        <w:pStyle w:val="-"/>
        <w:rPr>
          <w:rtl/>
        </w:rPr>
      </w:pPr>
      <w:bookmarkStart w:id="498" w:name="FS000001061T21_07_2004_17_44_43"/>
      <w:bookmarkEnd w:id="498"/>
      <w:r>
        <w:rPr>
          <w:rFonts w:hint="eastAsia"/>
          <w:rtl/>
        </w:rPr>
        <w:t>ג</w:t>
      </w:r>
      <w:r>
        <w:rPr>
          <w:rtl/>
        </w:rPr>
        <w:t>'מאל זחאלקה (בל"ד):</w:t>
      </w:r>
    </w:p>
    <w:p w14:paraId="69FE9C11" w14:textId="77777777" w:rsidR="00000000" w:rsidRDefault="000E0F03">
      <w:pPr>
        <w:pStyle w:val="a0"/>
        <w:rPr>
          <w:rFonts w:hint="cs"/>
          <w:rtl/>
        </w:rPr>
      </w:pPr>
    </w:p>
    <w:p w14:paraId="67B6171C" w14:textId="77777777" w:rsidR="00000000" w:rsidRDefault="000E0F03">
      <w:pPr>
        <w:pStyle w:val="a0"/>
        <w:rPr>
          <w:rFonts w:hint="cs"/>
          <w:rtl/>
        </w:rPr>
      </w:pPr>
      <w:r>
        <w:rPr>
          <w:rFonts w:hint="cs"/>
          <w:rtl/>
        </w:rPr>
        <w:t xml:space="preserve">כשתהיה קריאת ביניים ראויה, אני אענה עליה. </w:t>
      </w:r>
    </w:p>
    <w:p w14:paraId="4FA16C55" w14:textId="77777777" w:rsidR="00000000" w:rsidRDefault="000E0F03">
      <w:pPr>
        <w:pStyle w:val="a0"/>
        <w:rPr>
          <w:rFonts w:hint="cs"/>
          <w:rtl/>
        </w:rPr>
      </w:pPr>
    </w:p>
    <w:p w14:paraId="7EC5C693" w14:textId="77777777" w:rsidR="00000000" w:rsidRDefault="000E0F03">
      <w:pPr>
        <w:pStyle w:val="a0"/>
        <w:rPr>
          <w:rFonts w:hint="cs"/>
          <w:rtl/>
        </w:rPr>
      </w:pPr>
      <w:r>
        <w:rPr>
          <w:rFonts w:hint="cs"/>
          <w:rtl/>
        </w:rPr>
        <w:t>ההחלטה הזאת היא החלטה חשובה מאוד, ו</w:t>
      </w:r>
      <w:r>
        <w:rPr>
          <w:rFonts w:hint="cs"/>
          <w:rtl/>
        </w:rPr>
        <w:t xml:space="preserve">אני חושב שמן הראוי שיתייחסו אליה בכובד ראש גם בבית הזה. </w:t>
      </w:r>
    </w:p>
    <w:p w14:paraId="04600378" w14:textId="77777777" w:rsidR="00000000" w:rsidRDefault="000E0F03">
      <w:pPr>
        <w:pStyle w:val="a0"/>
        <w:rPr>
          <w:rFonts w:hint="cs"/>
          <w:rtl/>
        </w:rPr>
      </w:pPr>
    </w:p>
    <w:p w14:paraId="7271D50D" w14:textId="77777777" w:rsidR="00000000" w:rsidRDefault="000E0F03">
      <w:pPr>
        <w:pStyle w:val="a0"/>
        <w:rPr>
          <w:rFonts w:hint="cs"/>
          <w:rtl/>
        </w:rPr>
      </w:pPr>
      <w:r>
        <w:rPr>
          <w:rFonts w:hint="cs"/>
          <w:rtl/>
        </w:rPr>
        <w:t xml:space="preserve">אבל דווקא כשבעולם יש התגברות של התמיכה בזכות העם הפלסטיני להגדרה עצמית, לחירות, לעצמאות, בזכויות האדם של הפלסטינים, מתעוררות בעיות קשות ברצועת-עזה, וכואב הלב. כואב הלב שלא מנצלים את הרגע כדי להגביר </w:t>
      </w:r>
      <w:r>
        <w:rPr>
          <w:rFonts w:hint="cs"/>
          <w:rtl/>
        </w:rPr>
        <w:t xml:space="preserve">את הלחץ על ממשלת ישראל, כדי לסיים את הכיבוש האכזר - - - </w:t>
      </w:r>
    </w:p>
    <w:p w14:paraId="14075859" w14:textId="77777777" w:rsidR="00000000" w:rsidRDefault="000E0F03">
      <w:pPr>
        <w:pStyle w:val="a0"/>
        <w:rPr>
          <w:rFonts w:hint="cs"/>
          <w:rtl/>
        </w:rPr>
      </w:pPr>
    </w:p>
    <w:p w14:paraId="78D51549" w14:textId="77777777" w:rsidR="00000000" w:rsidRDefault="000E0F03">
      <w:pPr>
        <w:pStyle w:val="af0"/>
        <w:rPr>
          <w:rtl/>
        </w:rPr>
      </w:pPr>
      <w:r>
        <w:rPr>
          <w:rFonts w:hint="eastAsia"/>
          <w:rtl/>
        </w:rPr>
        <w:t>צבי</w:t>
      </w:r>
      <w:r>
        <w:rPr>
          <w:rtl/>
        </w:rPr>
        <w:t xml:space="preserve"> הנדל (האיחוד הלאומי - ישראל ביתנו):</w:t>
      </w:r>
    </w:p>
    <w:p w14:paraId="219E9240" w14:textId="77777777" w:rsidR="00000000" w:rsidRDefault="000E0F03">
      <w:pPr>
        <w:pStyle w:val="a0"/>
        <w:rPr>
          <w:rFonts w:hint="cs"/>
          <w:rtl/>
        </w:rPr>
      </w:pPr>
    </w:p>
    <w:p w14:paraId="5B5D571F" w14:textId="77777777" w:rsidR="00000000" w:rsidRDefault="000E0F03">
      <w:pPr>
        <w:pStyle w:val="a0"/>
        <w:rPr>
          <w:rFonts w:hint="cs"/>
          <w:rtl/>
        </w:rPr>
      </w:pPr>
      <w:r>
        <w:rPr>
          <w:rFonts w:hint="cs"/>
          <w:rtl/>
        </w:rPr>
        <w:t xml:space="preserve">כשישראל שלטה, מצבם היה הרבה יותר טוב. </w:t>
      </w:r>
    </w:p>
    <w:p w14:paraId="26E4311B" w14:textId="77777777" w:rsidR="00000000" w:rsidRDefault="000E0F03">
      <w:pPr>
        <w:pStyle w:val="a0"/>
        <w:rPr>
          <w:rFonts w:hint="cs"/>
          <w:rtl/>
        </w:rPr>
      </w:pPr>
    </w:p>
    <w:p w14:paraId="1B3CA16B" w14:textId="77777777" w:rsidR="00000000" w:rsidRDefault="000E0F03">
      <w:pPr>
        <w:pStyle w:val="af0"/>
        <w:rPr>
          <w:rtl/>
        </w:rPr>
      </w:pPr>
      <w:r>
        <w:rPr>
          <w:rFonts w:hint="cs"/>
          <w:rtl/>
        </w:rPr>
        <w:t xml:space="preserve">סגן שר הביטחון </w:t>
      </w:r>
      <w:r>
        <w:rPr>
          <w:rFonts w:hint="eastAsia"/>
          <w:rtl/>
        </w:rPr>
        <w:t>זאב</w:t>
      </w:r>
      <w:r>
        <w:rPr>
          <w:rtl/>
        </w:rPr>
        <w:t xml:space="preserve"> בוים:</w:t>
      </w:r>
    </w:p>
    <w:p w14:paraId="000939BA" w14:textId="77777777" w:rsidR="00000000" w:rsidRDefault="000E0F03">
      <w:pPr>
        <w:pStyle w:val="a0"/>
        <w:rPr>
          <w:rFonts w:hint="cs"/>
          <w:rtl/>
        </w:rPr>
      </w:pPr>
    </w:p>
    <w:p w14:paraId="7CF83C5B" w14:textId="77777777" w:rsidR="00000000" w:rsidRDefault="000E0F03">
      <w:pPr>
        <w:pStyle w:val="a0"/>
        <w:rPr>
          <w:rFonts w:hint="cs"/>
          <w:rtl/>
        </w:rPr>
      </w:pPr>
      <w:r>
        <w:rPr>
          <w:rFonts w:hint="cs"/>
          <w:rtl/>
        </w:rPr>
        <w:t xml:space="preserve">מה זה להגביר את הלחץ? </w:t>
      </w:r>
    </w:p>
    <w:p w14:paraId="5A305A35" w14:textId="77777777" w:rsidR="00000000" w:rsidRDefault="000E0F03">
      <w:pPr>
        <w:pStyle w:val="a0"/>
        <w:rPr>
          <w:rFonts w:hint="cs"/>
          <w:rtl/>
        </w:rPr>
      </w:pPr>
    </w:p>
    <w:p w14:paraId="0C018124" w14:textId="77777777" w:rsidR="00000000" w:rsidRDefault="000E0F03">
      <w:pPr>
        <w:pStyle w:val="af1"/>
        <w:rPr>
          <w:rtl/>
        </w:rPr>
      </w:pPr>
      <w:r>
        <w:rPr>
          <w:rtl/>
        </w:rPr>
        <w:t>היו"ר אלי בן-מנחם:</w:t>
      </w:r>
    </w:p>
    <w:p w14:paraId="30C40C69" w14:textId="77777777" w:rsidR="00000000" w:rsidRDefault="000E0F03">
      <w:pPr>
        <w:pStyle w:val="a0"/>
        <w:rPr>
          <w:rtl/>
        </w:rPr>
      </w:pPr>
    </w:p>
    <w:p w14:paraId="6C1CD2D0" w14:textId="77777777" w:rsidR="00000000" w:rsidRDefault="000E0F03">
      <w:pPr>
        <w:pStyle w:val="a0"/>
        <w:rPr>
          <w:rFonts w:hint="cs"/>
          <w:rtl/>
        </w:rPr>
      </w:pPr>
      <w:r>
        <w:rPr>
          <w:rFonts w:hint="cs"/>
          <w:rtl/>
        </w:rPr>
        <w:t>סגן שר הביטחון, תיכף אתה צריך להתייחס. חבר הכנס</w:t>
      </w:r>
      <w:r>
        <w:rPr>
          <w:rFonts w:hint="cs"/>
          <w:rtl/>
        </w:rPr>
        <w:t xml:space="preserve">ת רוני בר-און מדבר אחריו, סבלנות, מה קרה לכם? </w:t>
      </w:r>
    </w:p>
    <w:p w14:paraId="28D05805" w14:textId="77777777" w:rsidR="00000000" w:rsidRDefault="000E0F03">
      <w:pPr>
        <w:pStyle w:val="a0"/>
        <w:rPr>
          <w:rFonts w:hint="cs"/>
          <w:rtl/>
        </w:rPr>
      </w:pPr>
    </w:p>
    <w:p w14:paraId="5BCD855E" w14:textId="77777777" w:rsidR="00000000" w:rsidRDefault="000E0F03">
      <w:pPr>
        <w:pStyle w:val="af0"/>
        <w:rPr>
          <w:rtl/>
        </w:rPr>
      </w:pPr>
      <w:r>
        <w:rPr>
          <w:rFonts w:hint="eastAsia"/>
          <w:rtl/>
        </w:rPr>
        <w:t>חיים</w:t>
      </w:r>
      <w:r>
        <w:rPr>
          <w:rtl/>
        </w:rPr>
        <w:t xml:space="preserve"> אורון (יחד):</w:t>
      </w:r>
    </w:p>
    <w:p w14:paraId="768240E9" w14:textId="77777777" w:rsidR="00000000" w:rsidRDefault="000E0F03">
      <w:pPr>
        <w:pStyle w:val="a0"/>
        <w:rPr>
          <w:rFonts w:hint="cs"/>
          <w:rtl/>
        </w:rPr>
      </w:pPr>
    </w:p>
    <w:p w14:paraId="7E011BB5" w14:textId="77777777" w:rsidR="00000000" w:rsidRDefault="000E0F03">
      <w:pPr>
        <w:pStyle w:val="a0"/>
        <w:rPr>
          <w:rFonts w:hint="cs"/>
          <w:rtl/>
        </w:rPr>
      </w:pPr>
      <w:r>
        <w:rPr>
          <w:rFonts w:hint="cs"/>
          <w:rtl/>
        </w:rPr>
        <w:t xml:space="preserve">הרי אפי איתם שם אותי בצינוק, שם אותי בתא בידוד. אני לא רוצה להגיד לך איפה אני רוצה לשים אותך, דבר כמו שאתה רוצה, אבל תן לו לדבר. יש לי גם כתובות איפה לשים אותך. </w:t>
      </w:r>
    </w:p>
    <w:p w14:paraId="0B90F2B5" w14:textId="77777777" w:rsidR="00000000" w:rsidRDefault="000E0F03">
      <w:pPr>
        <w:pStyle w:val="a0"/>
        <w:rPr>
          <w:rFonts w:hint="cs"/>
          <w:rtl/>
        </w:rPr>
      </w:pPr>
    </w:p>
    <w:p w14:paraId="52BBB849" w14:textId="77777777" w:rsidR="00000000" w:rsidRDefault="000E0F03">
      <w:pPr>
        <w:pStyle w:val="-"/>
        <w:rPr>
          <w:rtl/>
        </w:rPr>
      </w:pPr>
      <w:bookmarkStart w:id="499" w:name="FS000001061T21_07_2004_17_46_50C"/>
      <w:bookmarkEnd w:id="499"/>
      <w:r>
        <w:rPr>
          <w:rtl/>
        </w:rPr>
        <w:t>ג'מאל זחאלקה (בל"ד):</w:t>
      </w:r>
    </w:p>
    <w:p w14:paraId="06999AA5" w14:textId="77777777" w:rsidR="00000000" w:rsidRDefault="000E0F03">
      <w:pPr>
        <w:pStyle w:val="a0"/>
        <w:rPr>
          <w:rtl/>
        </w:rPr>
      </w:pPr>
    </w:p>
    <w:p w14:paraId="4DCE626A" w14:textId="77777777" w:rsidR="00000000" w:rsidRDefault="000E0F03">
      <w:pPr>
        <w:pStyle w:val="a0"/>
        <w:rPr>
          <w:rFonts w:hint="cs"/>
          <w:rtl/>
        </w:rPr>
      </w:pPr>
      <w:r>
        <w:rPr>
          <w:rFonts w:hint="cs"/>
          <w:rtl/>
        </w:rPr>
        <w:t>אם א</w:t>
      </w:r>
      <w:r>
        <w:rPr>
          <w:rFonts w:hint="cs"/>
          <w:rtl/>
        </w:rPr>
        <w:t xml:space="preserve">תה לא רוצה לתת כבוד לדובר, תן כבוד ל-150 מדינות בעולם, לרבות כל מדינות האיחוד האירופי. אתה לא יכול להקל ראש בעניין הזה, אתה לא יכול לצפצף על כל העולם ולהגיד שאתה בן תרבות. אתה לא יכול לטעון את שני הדברים. </w:t>
      </w:r>
    </w:p>
    <w:p w14:paraId="01A25860" w14:textId="77777777" w:rsidR="00000000" w:rsidRDefault="000E0F03">
      <w:pPr>
        <w:pStyle w:val="a0"/>
        <w:rPr>
          <w:rFonts w:hint="cs"/>
          <w:rtl/>
        </w:rPr>
      </w:pPr>
    </w:p>
    <w:p w14:paraId="4C250283" w14:textId="77777777" w:rsidR="00000000" w:rsidRDefault="000E0F03">
      <w:pPr>
        <w:pStyle w:val="af0"/>
        <w:rPr>
          <w:rtl/>
        </w:rPr>
      </w:pPr>
      <w:r>
        <w:rPr>
          <w:rFonts w:hint="eastAsia"/>
          <w:rtl/>
        </w:rPr>
        <w:t>ואסל</w:t>
      </w:r>
      <w:r>
        <w:rPr>
          <w:rtl/>
        </w:rPr>
        <w:t xml:space="preserve"> טאהא (בל"ד):</w:t>
      </w:r>
    </w:p>
    <w:p w14:paraId="42DE38CD" w14:textId="77777777" w:rsidR="00000000" w:rsidRDefault="000E0F03">
      <w:pPr>
        <w:pStyle w:val="a0"/>
        <w:rPr>
          <w:rFonts w:hint="cs"/>
          <w:rtl/>
        </w:rPr>
      </w:pPr>
    </w:p>
    <w:p w14:paraId="6235F446" w14:textId="77777777" w:rsidR="00000000" w:rsidRDefault="000E0F03">
      <w:pPr>
        <w:pStyle w:val="a0"/>
        <w:rPr>
          <w:rFonts w:hint="cs"/>
          <w:rtl/>
        </w:rPr>
      </w:pPr>
      <w:r>
        <w:rPr>
          <w:rFonts w:hint="cs"/>
          <w:rtl/>
        </w:rPr>
        <w:t xml:space="preserve">אתה חושב שהוא מכבד? </w:t>
      </w:r>
    </w:p>
    <w:p w14:paraId="4AE91F89" w14:textId="77777777" w:rsidR="00000000" w:rsidRDefault="000E0F03">
      <w:pPr>
        <w:pStyle w:val="a0"/>
        <w:rPr>
          <w:rFonts w:hint="cs"/>
          <w:rtl/>
        </w:rPr>
      </w:pPr>
    </w:p>
    <w:p w14:paraId="6C6B9924" w14:textId="77777777" w:rsidR="00000000" w:rsidRDefault="000E0F03">
      <w:pPr>
        <w:pStyle w:val="-"/>
        <w:rPr>
          <w:rtl/>
        </w:rPr>
      </w:pPr>
      <w:bookmarkStart w:id="500" w:name="FS000001061T21_07_2004_17_19_01C"/>
      <w:bookmarkEnd w:id="500"/>
      <w:r>
        <w:rPr>
          <w:rtl/>
        </w:rPr>
        <w:t>ג'מאל זח</w:t>
      </w:r>
      <w:r>
        <w:rPr>
          <w:rtl/>
        </w:rPr>
        <w:t>אלקה (בל"ד):</w:t>
      </w:r>
    </w:p>
    <w:p w14:paraId="76DEFA21" w14:textId="77777777" w:rsidR="00000000" w:rsidRDefault="000E0F03">
      <w:pPr>
        <w:pStyle w:val="a0"/>
        <w:rPr>
          <w:rtl/>
        </w:rPr>
      </w:pPr>
    </w:p>
    <w:p w14:paraId="632EAE29" w14:textId="77777777" w:rsidR="00000000" w:rsidRDefault="000E0F03">
      <w:pPr>
        <w:pStyle w:val="a0"/>
        <w:rPr>
          <w:rFonts w:hint="cs"/>
          <w:rtl/>
        </w:rPr>
      </w:pPr>
      <w:r>
        <w:rPr>
          <w:rFonts w:hint="cs"/>
          <w:rtl/>
        </w:rPr>
        <w:t xml:space="preserve">לכן, צריך להתייחס בכבוד ובכובד ראש להחלטה הזאת. אני מקווה שזה יועבר למועצת הביטחון ושם יתקבלו החלטות ראויות, להרוס את גדר ההפרדה הגזענית, שגורמת עוול קשה מאוד לעם הפלסטיני ובסופו של דבר לכל מי שגר באזור הזה. </w:t>
      </w:r>
    </w:p>
    <w:p w14:paraId="10DC4393" w14:textId="77777777" w:rsidR="00000000" w:rsidRDefault="000E0F03">
      <w:pPr>
        <w:pStyle w:val="a0"/>
        <w:rPr>
          <w:rFonts w:hint="cs"/>
          <w:rtl/>
        </w:rPr>
      </w:pPr>
    </w:p>
    <w:p w14:paraId="6D19085C" w14:textId="77777777" w:rsidR="00000000" w:rsidRDefault="000E0F03">
      <w:pPr>
        <w:pStyle w:val="a0"/>
        <w:rPr>
          <w:rFonts w:hint="cs"/>
          <w:rtl/>
        </w:rPr>
      </w:pPr>
      <w:r>
        <w:rPr>
          <w:rFonts w:hint="cs"/>
          <w:rtl/>
        </w:rPr>
        <w:t xml:space="preserve">מה שקורה ברצועת-עזה הוא דבר קשה </w:t>
      </w:r>
      <w:r>
        <w:rPr>
          <w:rFonts w:hint="cs"/>
          <w:rtl/>
        </w:rPr>
        <w:t xml:space="preserve">מאוד. לא מספיק שהעם הפלסטיני סובל במשך 37 שנים מהכיבוש הישראלי, מהאכזריות של הכיבוש הישראלי, העם הפלסטיני התקומם נגד כיבוש זר ואכזר, ובסופו של דבר המאבק הזה ינצח והעם הפלסטיני יזכה לעצמאות גם ברצועת-עזה וגם בגדה. </w:t>
      </w:r>
    </w:p>
    <w:p w14:paraId="7462A6D5" w14:textId="77777777" w:rsidR="00000000" w:rsidRDefault="000E0F03">
      <w:pPr>
        <w:pStyle w:val="a0"/>
        <w:rPr>
          <w:rFonts w:hint="cs"/>
          <w:rtl/>
        </w:rPr>
      </w:pPr>
    </w:p>
    <w:p w14:paraId="07A72B80" w14:textId="77777777" w:rsidR="00000000" w:rsidRDefault="000E0F03">
      <w:pPr>
        <w:pStyle w:val="a0"/>
        <w:rPr>
          <w:rFonts w:hint="cs"/>
          <w:rtl/>
        </w:rPr>
      </w:pPr>
      <w:r>
        <w:rPr>
          <w:rFonts w:hint="cs"/>
          <w:rtl/>
        </w:rPr>
        <w:t>אבל מה שקרה ברצועת-עזה זה מאבקי כוח בין ק</w:t>
      </w:r>
      <w:r>
        <w:rPr>
          <w:rFonts w:hint="cs"/>
          <w:rtl/>
        </w:rPr>
        <w:t>בוצות. דגל השחיתות והדרישה לרפורמות, שהיא דרישה עממית פלסטינית, זה שאנשים מוכנים לצאת באלפים נגד שחיתות - הרבה ישראלים הגונים יגידו, הלוואי עלינו שאנשים יצאו לרחובות נגד שחיתות. אבל יש כאן ניצול ציני של העניין הזה. בין מאבקי כוח בין קבוצות לבין שחיתות, אין</w:t>
      </w:r>
      <w:r>
        <w:rPr>
          <w:rFonts w:hint="cs"/>
          <w:rtl/>
        </w:rPr>
        <w:t xml:space="preserve"> שום קשר. </w:t>
      </w:r>
    </w:p>
    <w:p w14:paraId="333C7331" w14:textId="77777777" w:rsidR="00000000" w:rsidRDefault="000E0F03">
      <w:pPr>
        <w:pStyle w:val="a0"/>
        <w:rPr>
          <w:rFonts w:hint="cs"/>
          <w:rtl/>
        </w:rPr>
      </w:pPr>
    </w:p>
    <w:p w14:paraId="311BE04A" w14:textId="77777777" w:rsidR="00000000" w:rsidRDefault="000E0F03">
      <w:pPr>
        <w:pStyle w:val="a0"/>
        <w:rPr>
          <w:rFonts w:hint="cs"/>
          <w:rtl/>
        </w:rPr>
      </w:pPr>
      <w:r>
        <w:rPr>
          <w:rFonts w:hint="cs"/>
          <w:rtl/>
        </w:rPr>
        <w:t>אתמול הוציאו 13 ארגונים פלסטיניים קריאה להפסיק את המאבקים האלה, להפסיק את הפעילות הביטחונית שלוחת הרסן, לאחדות פלסטינית, לשמירה על החוק נגד שחיתות, נגד ניצול ציני, ניצול לרעה של מעמד שלטוני, בעד הפרדת הרשויות ולעריכת בחירות דמוקרטיות חדשות. אני</w:t>
      </w:r>
      <w:r>
        <w:rPr>
          <w:rFonts w:hint="cs"/>
          <w:rtl/>
        </w:rPr>
        <w:t xml:space="preserve"> חושב שזה מה שדרוש. </w:t>
      </w:r>
    </w:p>
    <w:p w14:paraId="15784749" w14:textId="77777777" w:rsidR="00000000" w:rsidRDefault="000E0F03">
      <w:pPr>
        <w:pStyle w:val="a0"/>
        <w:rPr>
          <w:rFonts w:hint="cs"/>
          <w:rtl/>
        </w:rPr>
      </w:pPr>
    </w:p>
    <w:p w14:paraId="42536B2D" w14:textId="77777777" w:rsidR="00000000" w:rsidRDefault="000E0F03">
      <w:pPr>
        <w:pStyle w:val="a0"/>
        <w:rPr>
          <w:rFonts w:hint="cs"/>
          <w:rtl/>
        </w:rPr>
      </w:pPr>
      <w:r>
        <w:rPr>
          <w:rFonts w:hint="cs"/>
          <w:rtl/>
        </w:rPr>
        <w:t xml:space="preserve">אני קורא מכאן להפסיק את המאבקים האלה ואת האנדרלמוסיה שיש כעת ברצועת-עזה. היו בישראל שחיו באשליה שצריך כאוס, ואפילו כאוס מדמם בשטחים הכבושים, שאולי מהכאוס הזה תצא מנהיגות פלסטינית שאפשר לדבר אתה, או נוח לישראל לדבר אתה. אני אומר, כאוס </w:t>
      </w:r>
      <w:r>
        <w:rPr>
          <w:rFonts w:hint="cs"/>
          <w:rtl/>
        </w:rPr>
        <w:t xml:space="preserve">כזה לא תצא ממנו שום טובה, לא לפלסטינים ולא לישראלים. אם יש בממשלת ישראל - - - </w:t>
      </w:r>
    </w:p>
    <w:p w14:paraId="154364E8" w14:textId="77777777" w:rsidR="00000000" w:rsidRDefault="000E0F03">
      <w:pPr>
        <w:pStyle w:val="a0"/>
        <w:rPr>
          <w:rFonts w:hint="cs"/>
          <w:rtl/>
        </w:rPr>
      </w:pPr>
    </w:p>
    <w:p w14:paraId="5582DDAA" w14:textId="77777777" w:rsidR="00000000" w:rsidRDefault="000E0F03">
      <w:pPr>
        <w:pStyle w:val="af1"/>
        <w:rPr>
          <w:rtl/>
        </w:rPr>
      </w:pPr>
      <w:r>
        <w:rPr>
          <w:rtl/>
        </w:rPr>
        <w:t>היו"ר אלי בן-מנחם:</w:t>
      </w:r>
    </w:p>
    <w:p w14:paraId="187EA43E" w14:textId="77777777" w:rsidR="00000000" w:rsidRDefault="000E0F03">
      <w:pPr>
        <w:pStyle w:val="a0"/>
        <w:rPr>
          <w:rtl/>
        </w:rPr>
      </w:pPr>
    </w:p>
    <w:p w14:paraId="4D6F9E10" w14:textId="77777777" w:rsidR="00000000" w:rsidRDefault="000E0F03">
      <w:pPr>
        <w:pStyle w:val="a0"/>
        <w:rPr>
          <w:rFonts w:hint="cs"/>
          <w:rtl/>
        </w:rPr>
      </w:pPr>
      <w:r>
        <w:rPr>
          <w:rFonts w:hint="cs"/>
          <w:rtl/>
        </w:rPr>
        <w:t xml:space="preserve">חבר הכנסת זחאלקה, לסיים. </w:t>
      </w:r>
    </w:p>
    <w:p w14:paraId="4E0FA6DA" w14:textId="77777777" w:rsidR="00000000" w:rsidRDefault="000E0F03">
      <w:pPr>
        <w:pStyle w:val="a0"/>
        <w:rPr>
          <w:rFonts w:hint="cs"/>
          <w:rtl/>
        </w:rPr>
      </w:pPr>
    </w:p>
    <w:p w14:paraId="4980C745" w14:textId="77777777" w:rsidR="00000000" w:rsidRDefault="000E0F03">
      <w:pPr>
        <w:pStyle w:val="-"/>
        <w:rPr>
          <w:rtl/>
        </w:rPr>
      </w:pPr>
      <w:bookmarkStart w:id="501" w:name="FS000001061T21_07_2004_17_52_51C"/>
      <w:bookmarkEnd w:id="501"/>
      <w:r>
        <w:rPr>
          <w:rtl/>
        </w:rPr>
        <w:t>ג'מאל זחאלקה (בל"ד):</w:t>
      </w:r>
    </w:p>
    <w:p w14:paraId="6C69863E" w14:textId="77777777" w:rsidR="00000000" w:rsidRDefault="000E0F03">
      <w:pPr>
        <w:pStyle w:val="a0"/>
        <w:rPr>
          <w:rtl/>
        </w:rPr>
      </w:pPr>
    </w:p>
    <w:p w14:paraId="274FF31C" w14:textId="77777777" w:rsidR="00000000" w:rsidRDefault="000E0F03">
      <w:pPr>
        <w:pStyle w:val="a0"/>
        <w:rPr>
          <w:rFonts w:hint="cs"/>
          <w:rtl/>
        </w:rPr>
      </w:pPr>
      <w:r>
        <w:rPr>
          <w:rFonts w:hint="cs"/>
          <w:rtl/>
        </w:rPr>
        <w:t>אני רוצה לסיים, אדוני היושב-ראש. אם יש בממשלת ישראל אנשים שחושבים, שכשרע לפלסטינים טוב לישראלים, וכשטוב ליש</w:t>
      </w:r>
      <w:r>
        <w:rPr>
          <w:rFonts w:hint="cs"/>
          <w:rtl/>
        </w:rPr>
        <w:t xml:space="preserve">ראלים רע לפלסטינים, כדאי להם לנטוש את הדרך הזאת, כי זאת בדיוק הדרך שתמשיך את מעגל הדמים. מישהו צריך לעשות משהו בשביל לצאת ממעגל הדמים, כדי שיהיו חיים נאותים לכולם בארצנו. תודה רבה. </w:t>
      </w:r>
    </w:p>
    <w:p w14:paraId="412E32F1" w14:textId="77777777" w:rsidR="00000000" w:rsidRDefault="000E0F03">
      <w:pPr>
        <w:pStyle w:val="a0"/>
        <w:rPr>
          <w:rFonts w:hint="cs"/>
          <w:rtl/>
        </w:rPr>
      </w:pPr>
    </w:p>
    <w:p w14:paraId="2465231D" w14:textId="77777777" w:rsidR="00000000" w:rsidRDefault="000E0F03">
      <w:pPr>
        <w:pStyle w:val="af1"/>
        <w:rPr>
          <w:rtl/>
        </w:rPr>
      </w:pPr>
      <w:r>
        <w:rPr>
          <w:rtl/>
        </w:rPr>
        <w:t>היו"ר אלי בן-מנחם:</w:t>
      </w:r>
    </w:p>
    <w:p w14:paraId="5700E806" w14:textId="77777777" w:rsidR="00000000" w:rsidRDefault="000E0F03">
      <w:pPr>
        <w:pStyle w:val="a0"/>
        <w:rPr>
          <w:rtl/>
        </w:rPr>
      </w:pPr>
    </w:p>
    <w:p w14:paraId="58D21BE0" w14:textId="77777777" w:rsidR="00000000" w:rsidRDefault="000E0F03">
      <w:pPr>
        <w:pStyle w:val="a0"/>
        <w:rPr>
          <w:rFonts w:hint="cs"/>
          <w:rtl/>
        </w:rPr>
      </w:pPr>
      <w:r>
        <w:rPr>
          <w:rFonts w:hint="cs"/>
          <w:rtl/>
        </w:rPr>
        <w:t>תודה לחבר הכנסת זחאלקה. חבר הכנסת רוני בר-און, בבקשה.</w:t>
      </w:r>
      <w:r>
        <w:rPr>
          <w:rFonts w:hint="cs"/>
          <w:rtl/>
        </w:rPr>
        <w:t xml:space="preserve"> </w:t>
      </w:r>
    </w:p>
    <w:p w14:paraId="0F843738" w14:textId="77777777" w:rsidR="00000000" w:rsidRDefault="000E0F03">
      <w:pPr>
        <w:pStyle w:val="a0"/>
        <w:rPr>
          <w:rFonts w:hint="cs"/>
          <w:rtl/>
        </w:rPr>
      </w:pPr>
    </w:p>
    <w:p w14:paraId="5E4726D3" w14:textId="77777777" w:rsidR="00000000" w:rsidRDefault="000E0F03">
      <w:pPr>
        <w:pStyle w:val="a"/>
        <w:rPr>
          <w:rtl/>
        </w:rPr>
      </w:pPr>
      <w:bookmarkStart w:id="502" w:name="FS000001038T21_07_2004_18_15_19"/>
      <w:bookmarkStart w:id="503" w:name="_Toc87615620"/>
      <w:bookmarkEnd w:id="502"/>
      <w:r>
        <w:rPr>
          <w:rFonts w:hint="eastAsia"/>
          <w:rtl/>
        </w:rPr>
        <w:t>רוני</w:t>
      </w:r>
      <w:r>
        <w:rPr>
          <w:rtl/>
        </w:rPr>
        <w:t xml:space="preserve"> בר-און (הליכוד):</w:t>
      </w:r>
      <w:bookmarkEnd w:id="503"/>
    </w:p>
    <w:p w14:paraId="6AA9516E" w14:textId="77777777" w:rsidR="00000000" w:rsidRDefault="000E0F03">
      <w:pPr>
        <w:pStyle w:val="a0"/>
        <w:rPr>
          <w:rFonts w:hint="cs"/>
          <w:rtl/>
        </w:rPr>
      </w:pPr>
    </w:p>
    <w:p w14:paraId="7CA5CE8F" w14:textId="77777777" w:rsidR="00000000" w:rsidRDefault="000E0F03">
      <w:pPr>
        <w:pStyle w:val="a0"/>
        <w:rPr>
          <w:rFonts w:hint="cs"/>
          <w:rtl/>
        </w:rPr>
      </w:pPr>
      <w:r>
        <w:rPr>
          <w:rFonts w:hint="cs"/>
          <w:rtl/>
        </w:rPr>
        <w:t>אדוני היושב-ראש, חברי הכנסת, עיתוני סוף-השבוע כולם יצאו בכותרות על חצי עמוד, על עמוד שלם - אנרכיה, אנרכיה ברשות. חוטפים מתנדבים צרפתים, חוטפים את מפקד המשטרה בעזה, ראש הממשלה מתפטר, ערפאת דוחה את ההתפטרות, בלגן, בלגן גדול. וכולם מ</w:t>
      </w:r>
      <w:r>
        <w:rPr>
          <w:rFonts w:hint="cs"/>
          <w:rtl/>
        </w:rPr>
        <w:t>ופתעים. מי מופתע הכי גדול? ערפאת מופתע. אני שואל, מה הפלא? מה אתם כל כך מתפלאים?</w:t>
      </w:r>
    </w:p>
    <w:p w14:paraId="7FF24FD6" w14:textId="77777777" w:rsidR="00000000" w:rsidRDefault="000E0F03">
      <w:pPr>
        <w:pStyle w:val="a0"/>
        <w:rPr>
          <w:rFonts w:hint="cs"/>
          <w:rtl/>
        </w:rPr>
      </w:pPr>
    </w:p>
    <w:p w14:paraId="0DEDC9BE" w14:textId="77777777" w:rsidR="00000000" w:rsidRDefault="000E0F03">
      <w:pPr>
        <w:pStyle w:val="af0"/>
        <w:rPr>
          <w:rtl/>
        </w:rPr>
      </w:pPr>
      <w:r>
        <w:rPr>
          <w:rFonts w:hint="eastAsia"/>
          <w:rtl/>
        </w:rPr>
        <w:t>ג</w:t>
      </w:r>
      <w:r>
        <w:rPr>
          <w:rtl/>
        </w:rPr>
        <w:t>'מאל זחאלקה (בל"ד):</w:t>
      </w:r>
    </w:p>
    <w:p w14:paraId="76614162" w14:textId="77777777" w:rsidR="00000000" w:rsidRDefault="000E0F03">
      <w:pPr>
        <w:pStyle w:val="a0"/>
        <w:ind w:firstLine="0"/>
        <w:rPr>
          <w:rFonts w:hint="cs"/>
          <w:rtl/>
        </w:rPr>
      </w:pPr>
    </w:p>
    <w:p w14:paraId="0C1631C2" w14:textId="77777777" w:rsidR="00000000" w:rsidRDefault="000E0F03">
      <w:pPr>
        <w:pStyle w:val="a0"/>
        <w:ind w:firstLine="0"/>
        <w:rPr>
          <w:rFonts w:hint="cs"/>
          <w:rtl/>
        </w:rPr>
      </w:pPr>
      <w:r>
        <w:rPr>
          <w:rFonts w:hint="cs"/>
          <w:rtl/>
        </w:rPr>
        <w:tab/>
        <w:t>- - -</w:t>
      </w:r>
    </w:p>
    <w:p w14:paraId="4A7F9B58" w14:textId="77777777" w:rsidR="00000000" w:rsidRDefault="000E0F03">
      <w:pPr>
        <w:pStyle w:val="a0"/>
        <w:ind w:firstLine="0"/>
        <w:rPr>
          <w:rFonts w:hint="cs"/>
          <w:rtl/>
        </w:rPr>
      </w:pPr>
    </w:p>
    <w:p w14:paraId="1C775DD5" w14:textId="77777777" w:rsidR="00000000" w:rsidRDefault="000E0F03">
      <w:pPr>
        <w:pStyle w:val="-"/>
        <w:rPr>
          <w:rtl/>
        </w:rPr>
      </w:pPr>
      <w:bookmarkStart w:id="504" w:name="FS000001038T21_07_2004_17_39_51C"/>
      <w:bookmarkEnd w:id="504"/>
      <w:r>
        <w:rPr>
          <w:rtl/>
        </w:rPr>
        <w:t>רוני בר-און (הליכוד):</w:t>
      </w:r>
    </w:p>
    <w:p w14:paraId="2A576635" w14:textId="77777777" w:rsidR="00000000" w:rsidRDefault="000E0F03">
      <w:pPr>
        <w:pStyle w:val="a0"/>
        <w:rPr>
          <w:rtl/>
        </w:rPr>
      </w:pPr>
    </w:p>
    <w:p w14:paraId="75F8D113" w14:textId="77777777" w:rsidR="00000000" w:rsidRDefault="000E0F03">
      <w:pPr>
        <w:pStyle w:val="a0"/>
        <w:ind w:firstLine="720"/>
        <w:rPr>
          <w:rFonts w:hint="cs"/>
          <w:rtl/>
        </w:rPr>
      </w:pPr>
      <w:r>
        <w:rPr>
          <w:rFonts w:hint="cs"/>
          <w:rtl/>
        </w:rPr>
        <w:t>יכול להיות שכבר שכחת את העיתונים. אני  קראתי אותם. אני אומר לך: מופתע, הבן-אדם לא יודע מה קורה סביבו, נדהם.</w:t>
      </w:r>
    </w:p>
    <w:p w14:paraId="6579AD3A" w14:textId="77777777" w:rsidR="00000000" w:rsidRDefault="000E0F03">
      <w:pPr>
        <w:pStyle w:val="a0"/>
        <w:ind w:firstLine="720"/>
        <w:rPr>
          <w:rFonts w:hint="cs"/>
          <w:rtl/>
        </w:rPr>
      </w:pPr>
    </w:p>
    <w:p w14:paraId="07F7767F" w14:textId="77777777" w:rsidR="00000000" w:rsidRDefault="000E0F03">
      <w:pPr>
        <w:pStyle w:val="a0"/>
        <w:ind w:firstLine="720"/>
        <w:rPr>
          <w:rFonts w:hint="cs"/>
          <w:rtl/>
        </w:rPr>
      </w:pPr>
      <w:r>
        <w:rPr>
          <w:rFonts w:hint="cs"/>
          <w:rtl/>
        </w:rPr>
        <w:t>לפני ארבע שנ</w:t>
      </w:r>
      <w:r>
        <w:rPr>
          <w:rFonts w:hint="cs"/>
          <w:rtl/>
        </w:rPr>
        <w:t>ים, בחודש נובמבר 2000 אמרו גורמים ביטחוניים בכירים שיש אנרכיה ברשות הפלסטינית. זאת אנרכיה אחת גדולה, אז מה צריך כותרת? ביולי 2004 יש כותרת על מה שאמרו בנובמבר 2000. כבר אז היה ברור וידוע שמנגנוני הביטחון של הרשות לא עושים דבר כדי לסכל את הפיגועים. כבר אז י</w:t>
      </w:r>
      <w:r>
        <w:rPr>
          <w:rFonts w:hint="cs"/>
          <w:rtl/>
        </w:rPr>
        <w:t>דעו שזה שלטון של כנופיות, אבל מה - אז כל הכנופיות וכל השהידים הפנו את האלימות כלפינו, כלפי ישראל. כל הנשק, כל הכוח, כל האלימות הלכו עלינו. אבל כשזה הולך עלינו זה בסדר, זה לגיטימי, זה ג'יהאד, זאת מלחמה צודקת. עכשיו הפתעה גדולה. פתאום הנשק הולך פנימה, מסובבי</w:t>
      </w:r>
      <w:r>
        <w:rPr>
          <w:rFonts w:hint="cs"/>
          <w:rtl/>
        </w:rPr>
        <w:t>ם את הקנים, יורים על הבית, יורים על החברים מאתמול ומשלשום, והפלסטינים מופתעים.</w:t>
      </w:r>
    </w:p>
    <w:p w14:paraId="3B89933F" w14:textId="77777777" w:rsidR="00000000" w:rsidRDefault="000E0F03">
      <w:pPr>
        <w:pStyle w:val="a0"/>
        <w:ind w:firstLine="0"/>
        <w:rPr>
          <w:rFonts w:hint="cs"/>
          <w:rtl/>
        </w:rPr>
      </w:pPr>
    </w:p>
    <w:p w14:paraId="27E298B4" w14:textId="77777777" w:rsidR="00000000" w:rsidRDefault="000E0F03">
      <w:pPr>
        <w:pStyle w:val="af0"/>
        <w:rPr>
          <w:rtl/>
        </w:rPr>
      </w:pPr>
      <w:r>
        <w:rPr>
          <w:rFonts w:hint="eastAsia"/>
          <w:rtl/>
        </w:rPr>
        <w:t>חיים</w:t>
      </w:r>
      <w:r>
        <w:rPr>
          <w:rtl/>
        </w:rPr>
        <w:t xml:space="preserve"> אורון (יחד):</w:t>
      </w:r>
    </w:p>
    <w:p w14:paraId="3B08E970" w14:textId="77777777" w:rsidR="00000000" w:rsidRDefault="000E0F03">
      <w:pPr>
        <w:pStyle w:val="a0"/>
        <w:ind w:firstLine="0"/>
        <w:rPr>
          <w:rFonts w:hint="cs"/>
          <w:rtl/>
        </w:rPr>
      </w:pPr>
    </w:p>
    <w:p w14:paraId="5FF0426E" w14:textId="77777777" w:rsidR="00000000" w:rsidRDefault="000E0F03">
      <w:pPr>
        <w:pStyle w:val="a0"/>
        <w:rPr>
          <w:rFonts w:hint="cs"/>
          <w:rtl/>
        </w:rPr>
      </w:pPr>
      <w:r>
        <w:rPr>
          <w:rFonts w:hint="cs"/>
          <w:rtl/>
        </w:rPr>
        <w:t>אתה זוכר את מרס 1996, שירו האחד על השני? זה לא התחיל עכשיו.</w:t>
      </w:r>
    </w:p>
    <w:p w14:paraId="1F316083" w14:textId="77777777" w:rsidR="00000000" w:rsidRDefault="000E0F03">
      <w:pPr>
        <w:pStyle w:val="a0"/>
        <w:ind w:firstLine="0"/>
        <w:rPr>
          <w:rFonts w:hint="cs"/>
          <w:rtl/>
        </w:rPr>
      </w:pPr>
    </w:p>
    <w:p w14:paraId="4450404E" w14:textId="77777777" w:rsidR="00000000" w:rsidRDefault="000E0F03">
      <w:pPr>
        <w:pStyle w:val="-"/>
        <w:rPr>
          <w:rtl/>
        </w:rPr>
      </w:pPr>
      <w:bookmarkStart w:id="505" w:name="FS000001038T21_07_2004_17_40_15C"/>
      <w:bookmarkEnd w:id="505"/>
      <w:r>
        <w:rPr>
          <w:rtl/>
        </w:rPr>
        <w:t>רוני בר-און (הליכוד):</w:t>
      </w:r>
    </w:p>
    <w:p w14:paraId="55BFCB73" w14:textId="77777777" w:rsidR="00000000" w:rsidRDefault="000E0F03">
      <w:pPr>
        <w:pStyle w:val="a0"/>
        <w:ind w:firstLine="0"/>
        <w:rPr>
          <w:rFonts w:hint="cs"/>
          <w:rtl/>
        </w:rPr>
      </w:pPr>
    </w:p>
    <w:p w14:paraId="39ECCFD2" w14:textId="77777777" w:rsidR="00000000" w:rsidRDefault="000E0F03">
      <w:pPr>
        <w:pStyle w:val="a0"/>
        <w:rPr>
          <w:rFonts w:hint="cs"/>
          <w:rtl/>
        </w:rPr>
      </w:pPr>
      <w:r>
        <w:rPr>
          <w:rFonts w:hint="cs"/>
          <w:rtl/>
        </w:rPr>
        <w:t xml:space="preserve">בסדר, אבל מה ההפתעה הגדולה? מה צקצוק השפתיים הזה? </w:t>
      </w:r>
    </w:p>
    <w:p w14:paraId="4CED8B59" w14:textId="77777777" w:rsidR="00000000" w:rsidRDefault="000E0F03">
      <w:pPr>
        <w:pStyle w:val="a0"/>
        <w:rPr>
          <w:rFonts w:hint="cs"/>
          <w:rtl/>
        </w:rPr>
      </w:pPr>
    </w:p>
    <w:p w14:paraId="5007A9ED" w14:textId="77777777" w:rsidR="00000000" w:rsidRDefault="000E0F03">
      <w:pPr>
        <w:pStyle w:val="a0"/>
        <w:rPr>
          <w:rFonts w:hint="cs"/>
          <w:rtl/>
        </w:rPr>
      </w:pPr>
      <w:r>
        <w:rPr>
          <w:rFonts w:hint="cs"/>
          <w:rtl/>
        </w:rPr>
        <w:t xml:space="preserve">אני רוצה לספר לכם מה </w:t>
      </w:r>
      <w:r>
        <w:rPr>
          <w:rFonts w:hint="cs"/>
          <w:rtl/>
        </w:rPr>
        <w:t>אמר על העניין הזה ז'בוטינסקי. ז'בוטינסקי בכתבים שלו אמר, ששורש כל רע נובע מהמלה מותר. מקום שבו הכול מותר, האדם מאבד כל צלם אנוש, והדוגמה שהוא נתן בעניין הזה היתה ממשלי קרילוב. זה משל קצר מאוד, אני אקרא לכם אותו. המשל של קרילוב אומר כך: היה היה חתול, והוא י</w:t>
      </w:r>
      <w:r>
        <w:rPr>
          <w:rFonts w:hint="cs"/>
          <w:rtl/>
        </w:rPr>
        <w:t xml:space="preserve">רא שמים ושומר חוק, ולא הרהיב עוז בנפשו אף לנגוע בחלב של בעל הבית. ובכלוב מתחת לתקרה דרה לה בבית ההוא ציפור. אין אני זוכר מאיזה מין, אבל חכמה היתה הציפור. פעם אחת החליטה הציפור ללמד כמה פרקים מתורת האמנציפציה על נושא המותר. החתול שמע לעצותיה, ובסופו של דבר </w:t>
      </w:r>
      <w:r>
        <w:rPr>
          <w:rFonts w:hint="cs"/>
          <w:rtl/>
        </w:rPr>
        <w:t>הוא שבר את הכלוב ואכל את המורה.</w:t>
      </w:r>
    </w:p>
    <w:p w14:paraId="510EC5B5" w14:textId="77777777" w:rsidR="00000000" w:rsidRDefault="000E0F03">
      <w:pPr>
        <w:pStyle w:val="a0"/>
        <w:rPr>
          <w:rFonts w:hint="cs"/>
          <w:rtl/>
        </w:rPr>
      </w:pPr>
    </w:p>
    <w:p w14:paraId="3EC39E13" w14:textId="77777777" w:rsidR="00000000" w:rsidRDefault="000E0F03">
      <w:pPr>
        <w:pStyle w:val="a0"/>
        <w:rPr>
          <w:rFonts w:hint="cs"/>
          <w:rtl/>
        </w:rPr>
      </w:pPr>
      <w:r>
        <w:rPr>
          <w:rFonts w:hint="cs"/>
          <w:rtl/>
        </w:rPr>
        <w:t>הגולם, חברי חברי הכנסת, קם על יוצרו. הגולם הפלסטיני קם על יוצרו ורוצח בו בפה מלא ובתאווה שפוכה על הפנים. חינוך שמושתת על שנאה חסרת גבולות לא יכול להיות אף פעם מופנה רק לכיוון אחד. הרשות הפלסטינית, ואתם יודעים את זה טוב מאתנ</w:t>
      </w:r>
      <w:r>
        <w:rPr>
          <w:rFonts w:hint="cs"/>
          <w:rtl/>
        </w:rPr>
        <w:t>ו, היא גוף מושחת, גוף מושחת חסר תקנה. אתם יודעים את זה, אנחנו יודעים את זה, העולם כולו יודע את זה, עכשיו גם הפלסטינים יודעים את זה. ורק שמעון פרס, עוד יש לו חלום של מזרח תיכון חדש.</w:t>
      </w:r>
    </w:p>
    <w:p w14:paraId="71941943" w14:textId="77777777" w:rsidR="00000000" w:rsidRDefault="000E0F03">
      <w:pPr>
        <w:pStyle w:val="a0"/>
        <w:ind w:firstLine="0"/>
        <w:rPr>
          <w:rFonts w:hint="cs"/>
          <w:rtl/>
        </w:rPr>
      </w:pPr>
    </w:p>
    <w:p w14:paraId="599A21CA" w14:textId="77777777" w:rsidR="00000000" w:rsidRDefault="000E0F03">
      <w:pPr>
        <w:pStyle w:val="af0"/>
        <w:rPr>
          <w:rtl/>
        </w:rPr>
      </w:pPr>
      <w:r>
        <w:rPr>
          <w:rFonts w:hint="eastAsia"/>
          <w:rtl/>
        </w:rPr>
        <w:t>חיים</w:t>
      </w:r>
      <w:r>
        <w:rPr>
          <w:rtl/>
        </w:rPr>
        <w:t xml:space="preserve"> אורון (יחד):</w:t>
      </w:r>
    </w:p>
    <w:p w14:paraId="090F255E" w14:textId="77777777" w:rsidR="00000000" w:rsidRDefault="000E0F03">
      <w:pPr>
        <w:pStyle w:val="a0"/>
        <w:ind w:firstLine="0"/>
        <w:rPr>
          <w:rFonts w:hint="cs"/>
          <w:rtl/>
        </w:rPr>
      </w:pPr>
    </w:p>
    <w:p w14:paraId="2519389A" w14:textId="77777777" w:rsidR="00000000" w:rsidRDefault="000E0F03">
      <w:pPr>
        <w:pStyle w:val="a0"/>
        <w:rPr>
          <w:rFonts w:hint="cs"/>
          <w:rtl/>
        </w:rPr>
      </w:pPr>
      <w:r>
        <w:rPr>
          <w:rFonts w:hint="cs"/>
          <w:rtl/>
        </w:rPr>
        <w:t>עוד מעט הוא ייצג אותך. עוד מעט הוא ייצג אותך.</w:t>
      </w:r>
    </w:p>
    <w:p w14:paraId="539D414A" w14:textId="77777777" w:rsidR="00000000" w:rsidRDefault="000E0F03">
      <w:pPr>
        <w:pStyle w:val="a0"/>
        <w:ind w:firstLine="0"/>
        <w:rPr>
          <w:rFonts w:hint="cs"/>
          <w:rtl/>
        </w:rPr>
      </w:pPr>
    </w:p>
    <w:p w14:paraId="52DE8973" w14:textId="77777777" w:rsidR="00000000" w:rsidRDefault="000E0F03">
      <w:pPr>
        <w:pStyle w:val="-"/>
        <w:rPr>
          <w:rFonts w:hint="cs"/>
          <w:rtl/>
        </w:rPr>
      </w:pPr>
      <w:bookmarkStart w:id="506" w:name="FS000001038T21_07_2004_17_40_40C"/>
      <w:bookmarkEnd w:id="506"/>
      <w:r>
        <w:rPr>
          <w:rtl/>
        </w:rPr>
        <w:t>רוני בר-</w:t>
      </w:r>
      <w:r>
        <w:rPr>
          <w:rtl/>
        </w:rPr>
        <w:t>און (הליכוד):</w:t>
      </w:r>
    </w:p>
    <w:p w14:paraId="3E4BEB40" w14:textId="77777777" w:rsidR="00000000" w:rsidRDefault="000E0F03">
      <w:pPr>
        <w:pStyle w:val="-"/>
        <w:rPr>
          <w:rFonts w:hint="cs"/>
          <w:rtl/>
        </w:rPr>
      </w:pPr>
    </w:p>
    <w:p w14:paraId="018CD45D" w14:textId="77777777" w:rsidR="00000000" w:rsidRDefault="000E0F03">
      <w:pPr>
        <w:pStyle w:val="-"/>
        <w:rPr>
          <w:rFonts w:hint="cs"/>
          <w:rtl/>
        </w:rPr>
      </w:pPr>
    </w:p>
    <w:p w14:paraId="12BBACA9" w14:textId="77777777" w:rsidR="00000000" w:rsidRDefault="000E0F03">
      <w:pPr>
        <w:pStyle w:val="a0"/>
        <w:rPr>
          <w:rFonts w:hint="cs"/>
          <w:rtl/>
        </w:rPr>
      </w:pPr>
      <w:r>
        <w:rPr>
          <w:rFonts w:hint="cs"/>
          <w:rtl/>
        </w:rPr>
        <w:t>אתה יכול להגיד את זה עוד הפעם, אני נהנה לשמוע. ועדיין אני אומר שרק לו יש - - -</w:t>
      </w:r>
    </w:p>
    <w:p w14:paraId="44DB7DB4" w14:textId="77777777" w:rsidR="00000000" w:rsidRDefault="000E0F03">
      <w:pPr>
        <w:pStyle w:val="a0"/>
        <w:rPr>
          <w:rFonts w:hint="cs"/>
          <w:rtl/>
        </w:rPr>
      </w:pPr>
    </w:p>
    <w:p w14:paraId="33722B1C" w14:textId="77777777" w:rsidR="00000000" w:rsidRDefault="000E0F03">
      <w:pPr>
        <w:pStyle w:val="af1"/>
        <w:rPr>
          <w:rFonts w:hint="cs"/>
          <w:rtl/>
        </w:rPr>
      </w:pPr>
      <w:r>
        <w:rPr>
          <w:rtl/>
        </w:rPr>
        <w:t>היו"ר אלי בן-מנחם:</w:t>
      </w:r>
    </w:p>
    <w:p w14:paraId="3DECA2B2" w14:textId="77777777" w:rsidR="00000000" w:rsidRDefault="000E0F03">
      <w:pPr>
        <w:pStyle w:val="a0"/>
        <w:rPr>
          <w:rFonts w:hint="cs"/>
          <w:rtl/>
        </w:rPr>
      </w:pPr>
    </w:p>
    <w:p w14:paraId="3A2A521E" w14:textId="77777777" w:rsidR="00000000" w:rsidRDefault="000E0F03">
      <w:pPr>
        <w:pStyle w:val="a0"/>
        <w:rPr>
          <w:rFonts w:hint="cs"/>
          <w:rtl/>
        </w:rPr>
      </w:pPr>
      <w:r>
        <w:rPr>
          <w:rFonts w:hint="cs"/>
          <w:rtl/>
        </w:rPr>
        <w:t xml:space="preserve">הוויכוח </w:t>
      </w:r>
      <w:r>
        <w:rPr>
          <w:rtl/>
        </w:rPr>
        <w:t>–</w:t>
      </w:r>
      <w:r>
        <w:rPr>
          <w:rFonts w:hint="cs"/>
          <w:rtl/>
        </w:rPr>
        <w:t xml:space="preserve"> איזה משרד, חבר הכנסת אורון.</w:t>
      </w:r>
    </w:p>
    <w:p w14:paraId="049D1F5F" w14:textId="77777777" w:rsidR="00000000" w:rsidRDefault="000E0F03">
      <w:pPr>
        <w:pStyle w:val="a0"/>
        <w:ind w:firstLine="0"/>
        <w:rPr>
          <w:rFonts w:hint="cs"/>
          <w:rtl/>
        </w:rPr>
      </w:pPr>
    </w:p>
    <w:p w14:paraId="1AC92427" w14:textId="77777777" w:rsidR="00000000" w:rsidRDefault="000E0F03">
      <w:pPr>
        <w:pStyle w:val="af0"/>
        <w:rPr>
          <w:rtl/>
        </w:rPr>
      </w:pPr>
      <w:r>
        <w:rPr>
          <w:rFonts w:hint="eastAsia"/>
          <w:rtl/>
        </w:rPr>
        <w:t>אילן</w:t>
      </w:r>
      <w:r>
        <w:rPr>
          <w:rtl/>
        </w:rPr>
        <w:t xml:space="preserve"> ליבוביץ (שינוי):</w:t>
      </w:r>
    </w:p>
    <w:p w14:paraId="317CBF31" w14:textId="77777777" w:rsidR="00000000" w:rsidRDefault="000E0F03">
      <w:pPr>
        <w:pStyle w:val="a0"/>
        <w:ind w:firstLine="0"/>
        <w:rPr>
          <w:rFonts w:hint="cs"/>
          <w:rtl/>
        </w:rPr>
      </w:pPr>
    </w:p>
    <w:p w14:paraId="19BF782B" w14:textId="77777777" w:rsidR="00000000" w:rsidRDefault="000E0F03">
      <w:pPr>
        <w:pStyle w:val="a0"/>
        <w:rPr>
          <w:rFonts w:hint="cs"/>
          <w:rtl/>
        </w:rPr>
      </w:pPr>
      <w:r>
        <w:rPr>
          <w:rFonts w:hint="cs"/>
          <w:rtl/>
        </w:rPr>
        <w:t>אתה יודע משהו שאנחנו לא יודעים?</w:t>
      </w:r>
    </w:p>
    <w:p w14:paraId="6171DA64" w14:textId="77777777" w:rsidR="00000000" w:rsidRDefault="000E0F03">
      <w:pPr>
        <w:pStyle w:val="a0"/>
        <w:ind w:firstLine="0"/>
        <w:rPr>
          <w:rFonts w:hint="cs"/>
          <w:rtl/>
        </w:rPr>
      </w:pPr>
    </w:p>
    <w:p w14:paraId="67D4272F" w14:textId="77777777" w:rsidR="00000000" w:rsidRDefault="000E0F03">
      <w:pPr>
        <w:pStyle w:val="-"/>
        <w:rPr>
          <w:rtl/>
        </w:rPr>
      </w:pPr>
      <w:bookmarkStart w:id="507" w:name="FS000001038T21_07_2004_17_51_00C"/>
      <w:bookmarkEnd w:id="507"/>
      <w:r>
        <w:rPr>
          <w:rtl/>
        </w:rPr>
        <w:t>רוני בר-און (הליכוד):</w:t>
      </w:r>
    </w:p>
    <w:p w14:paraId="50F035C0" w14:textId="77777777" w:rsidR="00000000" w:rsidRDefault="000E0F03">
      <w:pPr>
        <w:pStyle w:val="a0"/>
        <w:ind w:firstLine="0"/>
        <w:rPr>
          <w:rFonts w:hint="cs"/>
          <w:rtl/>
        </w:rPr>
      </w:pPr>
    </w:p>
    <w:p w14:paraId="2A4AF45F" w14:textId="77777777" w:rsidR="00000000" w:rsidRDefault="000E0F03">
      <w:pPr>
        <w:pStyle w:val="a0"/>
        <w:rPr>
          <w:rFonts w:hint="cs"/>
          <w:rtl/>
        </w:rPr>
      </w:pPr>
      <w:r>
        <w:rPr>
          <w:rFonts w:hint="cs"/>
          <w:rtl/>
        </w:rPr>
        <w:t>האירועים האלה הם הוכחה</w:t>
      </w:r>
      <w:r>
        <w:rPr>
          <w:rFonts w:hint="cs"/>
          <w:rtl/>
        </w:rPr>
        <w:t xml:space="preserve"> נוספת לכך שרק אנחנו צריכים להיות אדונים לגורלנו, שרק אנחנו צריכים לקחת את היוזמה ולהוביל את המהלך. הזמן של הרשות ושל ערפאת בראשה עבר. ערפאת וחבר מרעיו צריכים ללכת. הם אלה האנשים שאחראים למצב הנורא שבו שרוי האזור, הם אלה שאחראים להכשלת כל יוזמה של הידברות,</w:t>
      </w:r>
      <w:r>
        <w:rPr>
          <w:rFonts w:hint="cs"/>
          <w:rtl/>
        </w:rPr>
        <w:t xml:space="preserve"> הם אלה שאחראים להכשלת כל ניסיון ישראלי או בין-לאומי להביא שקט לאזור, לרבות חזון מפת הדרכים וחזון הנשיא בוש. הם אלה שאחראים בראש ובראשונה לסבל הנורא שסובל העם הפלסטיני. הם אלה שגנבו, שדדו ותחבו לכיסם הפרטי את הכספים של כל הארגונים ושל כל הגופים בעולם שביקש</w:t>
      </w:r>
      <w:r>
        <w:rPr>
          <w:rFonts w:hint="cs"/>
          <w:rtl/>
        </w:rPr>
        <w:t xml:space="preserve">ו בתמימותם הרבה לעזור לעם הפלסטיני. </w:t>
      </w:r>
    </w:p>
    <w:p w14:paraId="188DB063" w14:textId="77777777" w:rsidR="00000000" w:rsidRDefault="000E0F03">
      <w:pPr>
        <w:pStyle w:val="a0"/>
        <w:rPr>
          <w:rFonts w:hint="cs"/>
          <w:rtl/>
        </w:rPr>
      </w:pPr>
    </w:p>
    <w:p w14:paraId="0EB49192" w14:textId="77777777" w:rsidR="00000000" w:rsidRDefault="000E0F03">
      <w:pPr>
        <w:pStyle w:val="a0"/>
        <w:rPr>
          <w:rFonts w:hint="cs"/>
          <w:rtl/>
        </w:rPr>
      </w:pPr>
      <w:r>
        <w:rPr>
          <w:rFonts w:hint="cs"/>
          <w:rtl/>
        </w:rPr>
        <w:t xml:space="preserve">התחושה הברורה של כולנו - שלכם, שלנו - היא שעדיין לא נאמרה המלה האחרונה בטירוף הנורא הזה של הרשות ושל ערפאת. האנרכיה שם, ככל שאתם מופתעים ממנה, רק תלך ותגבר, לא ההתפטרות של אבו-מאזן ולא ההתפטרות של אבו-עלא ולא ההתפטרות </w:t>
      </w:r>
      <w:r>
        <w:rPr>
          <w:rFonts w:hint="cs"/>
          <w:rtl/>
        </w:rPr>
        <w:t>של אף אבו אחר לא תעזור בעניין הזה. במצב הדברים הזה אנחנו אלה שצריכים ליזום, אנחנו אלה שצריכים ליזום פתרון חד-צדדי. אין לנו ברירה לאור המציאות הנוכחית. תודה, אדוני היושב-ראש.</w:t>
      </w:r>
    </w:p>
    <w:p w14:paraId="40414C14" w14:textId="77777777" w:rsidR="00000000" w:rsidRDefault="000E0F03">
      <w:pPr>
        <w:pStyle w:val="a0"/>
        <w:ind w:firstLine="0"/>
        <w:rPr>
          <w:rFonts w:hint="cs"/>
          <w:rtl/>
        </w:rPr>
      </w:pPr>
    </w:p>
    <w:p w14:paraId="24108464" w14:textId="77777777" w:rsidR="00000000" w:rsidRDefault="000E0F03">
      <w:pPr>
        <w:pStyle w:val="af1"/>
        <w:rPr>
          <w:rtl/>
        </w:rPr>
      </w:pPr>
      <w:r>
        <w:rPr>
          <w:rtl/>
        </w:rPr>
        <w:t>היו"ר אלי בן-מנחם:</w:t>
      </w:r>
    </w:p>
    <w:p w14:paraId="28B3C41A" w14:textId="77777777" w:rsidR="00000000" w:rsidRDefault="000E0F03">
      <w:pPr>
        <w:pStyle w:val="a0"/>
        <w:rPr>
          <w:rtl/>
        </w:rPr>
      </w:pPr>
    </w:p>
    <w:p w14:paraId="1376CFC5" w14:textId="77777777" w:rsidR="00000000" w:rsidRDefault="000E0F03">
      <w:pPr>
        <w:pStyle w:val="a0"/>
        <w:rPr>
          <w:rFonts w:hint="cs"/>
          <w:rtl/>
        </w:rPr>
      </w:pPr>
      <w:r>
        <w:rPr>
          <w:rFonts w:hint="cs"/>
          <w:rtl/>
        </w:rPr>
        <w:t xml:space="preserve">תודה לחבר הכנסת רוני בר-און. ישיב בשם הממשלה סגן שר הביטחון, </w:t>
      </w:r>
      <w:r>
        <w:rPr>
          <w:rFonts w:hint="cs"/>
          <w:rtl/>
        </w:rPr>
        <w:t>חבר הכנסת זאב בוים. בבקשה.</w:t>
      </w:r>
    </w:p>
    <w:p w14:paraId="500D867E" w14:textId="77777777" w:rsidR="00000000" w:rsidRDefault="000E0F03">
      <w:pPr>
        <w:pStyle w:val="a0"/>
        <w:rPr>
          <w:rFonts w:hint="cs"/>
          <w:rtl/>
        </w:rPr>
      </w:pPr>
    </w:p>
    <w:p w14:paraId="31ED6604" w14:textId="77777777" w:rsidR="00000000" w:rsidRDefault="000E0F03">
      <w:pPr>
        <w:pStyle w:val="a"/>
        <w:rPr>
          <w:rtl/>
        </w:rPr>
      </w:pPr>
      <w:bookmarkStart w:id="508" w:name="FS000000464T21_07_2004_17_29_13"/>
      <w:bookmarkStart w:id="509" w:name="_Toc87615621"/>
      <w:bookmarkEnd w:id="508"/>
      <w:r>
        <w:rPr>
          <w:rFonts w:hint="eastAsia"/>
          <w:rtl/>
        </w:rPr>
        <w:t>סגן שר הביטחון זאב בוים:</w:t>
      </w:r>
      <w:bookmarkEnd w:id="509"/>
    </w:p>
    <w:p w14:paraId="7B6F83E9" w14:textId="77777777" w:rsidR="00000000" w:rsidRDefault="000E0F03">
      <w:pPr>
        <w:pStyle w:val="a0"/>
        <w:rPr>
          <w:rFonts w:hint="cs"/>
          <w:rtl/>
        </w:rPr>
      </w:pPr>
    </w:p>
    <w:p w14:paraId="00248765" w14:textId="77777777" w:rsidR="00000000" w:rsidRDefault="000E0F03">
      <w:pPr>
        <w:pStyle w:val="a0"/>
        <w:rPr>
          <w:rFonts w:hint="cs"/>
          <w:rtl/>
        </w:rPr>
      </w:pPr>
      <w:r>
        <w:rPr>
          <w:rFonts w:hint="cs"/>
          <w:rtl/>
        </w:rPr>
        <w:t>אדוני היושב-ראש, חברי הכנסת, רצף אירועי החטיפה שביצעו קבוצות שונות בעלות זיקה ל"פתח" במהלך 16 ביולי ברצועה הסתיים אומנם בשחרור כל החטופים, אולם עורר משבר פוליטי וביטחוני עמוק ברשות, זאת לאור תחושת הצמרת</w:t>
      </w:r>
      <w:r>
        <w:rPr>
          <w:rFonts w:hint="cs"/>
          <w:rtl/>
        </w:rPr>
        <w:t xml:space="preserve"> הפוליטית והביטחונית כי היא מאבדת את מה שעוד נותר מסמכותה וממעמדה מול הרחוב הפלסטיני, וכי ערפאת אחראי להידרדרות הזאת.</w:t>
      </w:r>
    </w:p>
    <w:p w14:paraId="146AEA03" w14:textId="77777777" w:rsidR="00000000" w:rsidRDefault="000E0F03">
      <w:pPr>
        <w:pStyle w:val="a0"/>
        <w:rPr>
          <w:rFonts w:hint="cs"/>
          <w:rtl/>
        </w:rPr>
      </w:pPr>
    </w:p>
    <w:p w14:paraId="64A03108" w14:textId="77777777" w:rsidR="00000000" w:rsidRDefault="000E0F03">
      <w:pPr>
        <w:pStyle w:val="a0"/>
        <w:rPr>
          <w:rFonts w:hint="cs"/>
          <w:rtl/>
        </w:rPr>
      </w:pPr>
      <w:r>
        <w:rPr>
          <w:rFonts w:hint="cs"/>
          <w:rtl/>
        </w:rPr>
        <w:t>חבר הכנסת טיבי איננו כאן, שמעתי את דבריו בראשית הדיון בנושא, שהוא עצוב וכעוס. הוא לא יכול היה להתאפק שלא לזרוק כמה משפטים לעבר אחריותה של</w:t>
      </w:r>
      <w:r>
        <w:rPr>
          <w:rFonts w:hint="cs"/>
          <w:rtl/>
        </w:rPr>
        <w:t xml:space="preserve"> ישראל, אבל צריך לומר לשבחו שאת רוב דבריו הקדיש לעצב ולכעס שהוא חש בשל מה שמתחולל ברשות. הוא גינה את הירי האחרון כלפי שר פלסטיני, אבל מעניין, אני לא שמעתי את השם ערפאת פעם אחת בשלוש הדקות ויותר שהוא דיבר על ידידו, על חלקו של הידיד הזה של אחמד טיבי, חלקו המ</w:t>
      </w:r>
      <w:r>
        <w:rPr>
          <w:rFonts w:hint="cs"/>
          <w:rtl/>
        </w:rPr>
        <w:t>כריע בכאוס, בקטסטרופה הזאת שם, מלה לא.</w:t>
      </w:r>
    </w:p>
    <w:p w14:paraId="7085F419" w14:textId="77777777" w:rsidR="00000000" w:rsidRDefault="000E0F03">
      <w:pPr>
        <w:pStyle w:val="a0"/>
        <w:rPr>
          <w:rFonts w:hint="cs"/>
          <w:rtl/>
        </w:rPr>
      </w:pPr>
    </w:p>
    <w:p w14:paraId="5DF26096" w14:textId="77777777" w:rsidR="00000000" w:rsidRDefault="000E0F03">
      <w:pPr>
        <w:pStyle w:val="a0"/>
        <w:rPr>
          <w:rFonts w:hint="cs"/>
          <w:rtl/>
        </w:rPr>
      </w:pPr>
      <w:r>
        <w:rPr>
          <w:rFonts w:hint="cs"/>
          <w:rtl/>
        </w:rPr>
        <w:t>נוכח האירועים האלה הזדרז ערפאת להכריז על רפורמה. אני אומר רפורמה לכאורה, רפורמה במרכאות, כדי לשכך את הלחצים שהופעלו עליו ולהצטייר כמי שנותן מענה על הבעיות שנוצרו ברשות. הוא החליט להעניק סמכויות מקיפות לאחיינו, מוסא ע</w:t>
      </w:r>
      <w:r>
        <w:rPr>
          <w:rFonts w:hint="cs"/>
          <w:rtl/>
        </w:rPr>
        <w:t>רפאת, כמפקד הביטחון הכללי ביהודה, שומרון וברצועה ומפקד הביטחון הלאומי ברצועה. ההחלטה הזאת עוררה תגובות שליליות במערכת הפלסטינית בשל תדמיתו המושחתת והכוחנית של מוסא ערפאת. אלה כללו הפגנות אלימות במחאה על המינוי, עימותים נרחבים ותקיפת מטות של המודיעין הצבאי,</w:t>
      </w:r>
      <w:r>
        <w:rPr>
          <w:rFonts w:hint="cs"/>
          <w:rtl/>
        </w:rPr>
        <w:t xml:space="preserve"> בעיקר מצד מקורבי דחלאן. בנוסף, "גדודי חללי אל-אקצא" מבית-המדרש של ה"פתח" פרסמו הודעה ובה הם מצהירים על התנגדותם למינויו של מוסא ערפאת. הם אמרו, בערך: תגידו לנו מי אחיינו, ואנחנו נאמר לכם מי הראיס.</w:t>
      </w:r>
    </w:p>
    <w:p w14:paraId="36703DEC" w14:textId="77777777" w:rsidR="00000000" w:rsidRDefault="000E0F03">
      <w:pPr>
        <w:pStyle w:val="a0"/>
        <w:rPr>
          <w:rFonts w:hint="cs"/>
          <w:rtl/>
        </w:rPr>
      </w:pPr>
    </w:p>
    <w:p w14:paraId="0B046200" w14:textId="77777777" w:rsidR="00000000" w:rsidRDefault="000E0F03">
      <w:pPr>
        <w:pStyle w:val="a0"/>
        <w:rPr>
          <w:rFonts w:hint="cs"/>
          <w:rtl/>
        </w:rPr>
      </w:pPr>
      <w:r>
        <w:rPr>
          <w:rFonts w:hint="cs"/>
          <w:rtl/>
        </w:rPr>
        <w:t>בעקבות גל הביקורת חסר התקדים והתפשטות המהומות, החליט ערפא</w:t>
      </w:r>
      <w:r>
        <w:rPr>
          <w:rFonts w:hint="cs"/>
          <w:rtl/>
        </w:rPr>
        <w:t xml:space="preserve">ת לבצע התאמות בנושאי המינויים. הוא החליט למנות את עבד-אלראזק מג'אידה לתפקיד ראש מינהלת הביטחון הכללי ברצועה וביהודה ושומרון, בהותרת מוסא ערפאת בתפקיד ראש הביטחון הלאומי ברצועה. לוליינות, כיסאות מוזיקליים, הוא עושה סיבובים ומשנה סמכויות של המקורבים. </w:t>
      </w:r>
    </w:p>
    <w:p w14:paraId="4230569E" w14:textId="77777777" w:rsidR="00000000" w:rsidRDefault="000E0F03">
      <w:pPr>
        <w:pStyle w:val="a0"/>
        <w:rPr>
          <w:rFonts w:hint="cs"/>
          <w:rtl/>
        </w:rPr>
      </w:pPr>
    </w:p>
    <w:p w14:paraId="5377C337" w14:textId="77777777" w:rsidR="00000000" w:rsidRDefault="000E0F03">
      <w:pPr>
        <w:pStyle w:val="a0"/>
        <w:rPr>
          <w:rFonts w:hint="cs"/>
          <w:rtl/>
        </w:rPr>
      </w:pPr>
      <w:r>
        <w:rPr>
          <w:rFonts w:hint="cs"/>
          <w:rtl/>
        </w:rPr>
        <w:t xml:space="preserve">ניתן </w:t>
      </w:r>
      <w:r>
        <w:rPr>
          <w:rFonts w:hint="cs"/>
          <w:rtl/>
        </w:rPr>
        <w:t>לומר על המשמעויות של האירועים האחרונים הרבה, אבל צריך לומר שהרשות ספגה מכה בעקבות רצף אירועי החטיפה, המחישה את העמקת מגמת האנרכיה וחוסר השליטה ברשות ויצרה תחושה משברית. תחושה זו האיצה בתחילה את המגמות שמנסים המחנות השונים במערכת הפלסטינית להוביל לקראת ההתנ</w:t>
      </w:r>
      <w:r>
        <w:rPr>
          <w:rFonts w:hint="cs"/>
          <w:rtl/>
        </w:rPr>
        <w:t xml:space="preserve">תקות, ובהמשך הפכה למאבק אלים ופוליטי בין מחנה דחלאן לבין מחנה ערפאת על עמדת הכוח ברצועה לקראת ההתנתקות. </w:t>
      </w:r>
    </w:p>
    <w:p w14:paraId="3488EA53" w14:textId="77777777" w:rsidR="00000000" w:rsidRDefault="000E0F03">
      <w:pPr>
        <w:pStyle w:val="a0"/>
        <w:rPr>
          <w:rFonts w:hint="cs"/>
          <w:rtl/>
        </w:rPr>
      </w:pPr>
    </w:p>
    <w:p w14:paraId="039247B9" w14:textId="77777777" w:rsidR="00000000" w:rsidRDefault="000E0F03">
      <w:pPr>
        <w:pStyle w:val="a0"/>
        <w:rPr>
          <w:rFonts w:hint="cs"/>
          <w:rtl/>
        </w:rPr>
      </w:pPr>
      <w:r>
        <w:rPr>
          <w:rFonts w:hint="cs"/>
          <w:rtl/>
        </w:rPr>
        <w:t>בכל מקרה, חברי חברי הכנסת, לא צפוי שהצעדים הביטחוניים שעליהם הכריז ערפאת יניעו שינוי מהותי במצבם של המנגנונים ובמאפייני התנהלותם ופעילותם, שכן פעם אחת</w:t>
      </w:r>
      <w:r>
        <w:rPr>
          <w:rFonts w:hint="cs"/>
          <w:rtl/>
        </w:rPr>
        <w:t xml:space="preserve"> ערפאת משמר בידיו את כלל הסמכויות והשליטה במערך הביטחון. שמעתי חברי כנסת שמנבאים פה על רקע האירועים האלה את קץ עידן ערפאת. אני לא מציע למהר לחגוג על העניין הזה, אני לא חושב שאפשר להבטיח את זה. ראינו כמה נשמות יש לערפאת. דעתי על ערפאת ידועה, אבל אי-אפשר לזל</w:t>
      </w:r>
      <w:r>
        <w:rPr>
          <w:rFonts w:hint="cs"/>
          <w:rtl/>
        </w:rPr>
        <w:t xml:space="preserve">זל בכוח שרידותו. אני גם לא חושב שצפוי שינוי מהותי בפעילות המנגנונים אל מול גורמי הטרור. מערכת היחסים בין המנגנונים תוסיף לסבול מיריבויות ומעימותים, ובכל מקרה מדובר באנשי שלומו של ערפאת מן הגוורדיה הביטחונית הוותיקה. </w:t>
      </w:r>
    </w:p>
    <w:p w14:paraId="1DD64852" w14:textId="77777777" w:rsidR="00000000" w:rsidRDefault="000E0F03">
      <w:pPr>
        <w:pStyle w:val="a0"/>
        <w:rPr>
          <w:rFonts w:hint="cs"/>
          <w:rtl/>
        </w:rPr>
      </w:pPr>
    </w:p>
    <w:p w14:paraId="40A12989" w14:textId="77777777" w:rsidR="00000000" w:rsidRDefault="000E0F03">
      <w:pPr>
        <w:pStyle w:val="a0"/>
        <w:rPr>
          <w:rFonts w:hint="cs"/>
          <w:rtl/>
        </w:rPr>
      </w:pPr>
      <w:r>
        <w:rPr>
          <w:rFonts w:hint="cs"/>
          <w:rtl/>
        </w:rPr>
        <w:t>ספק רב אם הצוות החדש-ישן הזה שמונה להו</w:t>
      </w:r>
      <w:r>
        <w:rPr>
          <w:rFonts w:hint="cs"/>
          <w:rtl/>
        </w:rPr>
        <w:t>ביל את המערך של הביטחון שם מסוגל להפוך את זה לכלי יעיל להנעת שינויים והתחדשות במנגנונים ולענות בכך על הציפיות מן הרפורמה שעליה מדובר במנגנוני הביטחון, ציפיות גם מבחוץ וגם מבית. אני בספק רב אם הקאדר הזה, החדש-ישן, אם הסבב של הכיסאות המוזיקליים יביא לאיזו רפ</w:t>
      </w:r>
      <w:r>
        <w:rPr>
          <w:rFonts w:hint="cs"/>
          <w:rtl/>
        </w:rPr>
        <w:t xml:space="preserve">ורמה. </w:t>
      </w:r>
    </w:p>
    <w:p w14:paraId="01C34C02" w14:textId="77777777" w:rsidR="00000000" w:rsidRDefault="000E0F03">
      <w:pPr>
        <w:pStyle w:val="a0"/>
        <w:rPr>
          <w:rFonts w:hint="cs"/>
          <w:rtl/>
        </w:rPr>
      </w:pPr>
    </w:p>
    <w:p w14:paraId="3C479708" w14:textId="77777777" w:rsidR="00000000" w:rsidRDefault="000E0F03">
      <w:pPr>
        <w:pStyle w:val="a0"/>
        <w:rPr>
          <w:rFonts w:hint="cs"/>
          <w:rtl/>
        </w:rPr>
      </w:pPr>
      <w:r>
        <w:rPr>
          <w:rFonts w:hint="cs"/>
          <w:rtl/>
        </w:rPr>
        <w:t>בקיצור, השינויים שעשה ערפאת במערך הביטחון הפלסטיני בימים האחרונים בעקבות מסכת הלחצים שהופעלה עליו מצד דורשי השינוי בתוך החברה הפלסטינית, אינם מהווים הלכה למעשה את הרפורמה הביטחונית האמיתית שאותה הוא נדרש לבצע על-פי הקריטריונים של הגורמים החיצוניים.</w:t>
      </w:r>
      <w:r>
        <w:rPr>
          <w:rFonts w:hint="cs"/>
          <w:rtl/>
        </w:rPr>
        <w:t xml:space="preserve"> </w:t>
      </w:r>
    </w:p>
    <w:p w14:paraId="2179F17E" w14:textId="77777777" w:rsidR="00000000" w:rsidRDefault="000E0F03">
      <w:pPr>
        <w:pStyle w:val="a0"/>
        <w:rPr>
          <w:rFonts w:hint="cs"/>
          <w:rtl/>
        </w:rPr>
      </w:pPr>
    </w:p>
    <w:p w14:paraId="5E32223F" w14:textId="77777777" w:rsidR="00000000" w:rsidRDefault="000E0F03">
      <w:pPr>
        <w:pStyle w:val="a0"/>
        <w:rPr>
          <w:rFonts w:hint="cs"/>
          <w:rtl/>
        </w:rPr>
      </w:pPr>
      <w:r>
        <w:rPr>
          <w:rFonts w:hint="cs"/>
          <w:rtl/>
        </w:rPr>
        <w:t>חברי חברי הכנסת, הרשות הפלסטינית ממשיכה לעסוק בטרור בהנהגתו של ערפאת, במקום לשאוף לפיוס ולשלום. ההנהגה המושחתת בראשותו של הראיס מותירה את העם הפלסטיני בדלות, בעוני, בעוד ראשי ההנהגה חיים בפאר ובראוותנות מנקרי עיניים. האם במעשים האלה הם סבורים שניתן יהיה</w:t>
      </w:r>
      <w:r>
        <w:rPr>
          <w:rFonts w:hint="cs"/>
          <w:rtl/>
        </w:rPr>
        <w:t xml:space="preserve"> להמשיך ללבות את השנאה ואת האיבה? האחריות להותרת העם הפלסטיני ללא תקווה לשיפור המצב בעתיד מוטלת אך ורק על כתפי ההנהגה הפלסטינית, שלא השכילה אף פעם להבין כי שלום עדיף ממלחמה, וכי טרור יוביל רק להחרפת מצבם של התושבים הפלסטינים. תודה רבה, אדוני היושב-ראש. </w:t>
      </w:r>
    </w:p>
    <w:p w14:paraId="4458C2EC" w14:textId="77777777" w:rsidR="00000000" w:rsidRDefault="000E0F03">
      <w:pPr>
        <w:pStyle w:val="a0"/>
        <w:rPr>
          <w:rFonts w:hint="cs"/>
          <w:rtl/>
        </w:rPr>
      </w:pPr>
    </w:p>
    <w:p w14:paraId="1C3AB120" w14:textId="77777777" w:rsidR="00000000" w:rsidRDefault="000E0F03">
      <w:pPr>
        <w:pStyle w:val="af1"/>
        <w:rPr>
          <w:rtl/>
        </w:rPr>
      </w:pPr>
      <w:r>
        <w:rPr>
          <w:rtl/>
        </w:rPr>
        <w:t>ה</w:t>
      </w:r>
      <w:r>
        <w:rPr>
          <w:rtl/>
        </w:rPr>
        <w:t>יו"ר אלי בן-מנחם:</w:t>
      </w:r>
    </w:p>
    <w:p w14:paraId="12A9E6DA" w14:textId="77777777" w:rsidR="00000000" w:rsidRDefault="000E0F03">
      <w:pPr>
        <w:pStyle w:val="a0"/>
        <w:rPr>
          <w:rtl/>
        </w:rPr>
      </w:pPr>
    </w:p>
    <w:p w14:paraId="1B0A04F3" w14:textId="77777777" w:rsidR="00000000" w:rsidRDefault="000E0F03">
      <w:pPr>
        <w:pStyle w:val="a0"/>
        <w:rPr>
          <w:rFonts w:hint="cs"/>
          <w:rtl/>
        </w:rPr>
      </w:pPr>
      <w:r>
        <w:rPr>
          <w:rFonts w:hint="cs"/>
          <w:rtl/>
        </w:rPr>
        <w:t>מה הצעת, אדוני סגן השר?</w:t>
      </w:r>
    </w:p>
    <w:p w14:paraId="6A6CAA41" w14:textId="77777777" w:rsidR="00000000" w:rsidRDefault="000E0F03">
      <w:pPr>
        <w:pStyle w:val="a0"/>
        <w:rPr>
          <w:rFonts w:hint="cs"/>
          <w:rtl/>
        </w:rPr>
      </w:pPr>
    </w:p>
    <w:p w14:paraId="65CC607E" w14:textId="77777777" w:rsidR="00000000" w:rsidRDefault="000E0F03">
      <w:pPr>
        <w:pStyle w:val="a"/>
        <w:rPr>
          <w:rtl/>
        </w:rPr>
      </w:pPr>
      <w:bookmarkStart w:id="510" w:name="FS000000464T21_07_2004_18_18_40"/>
      <w:bookmarkStart w:id="511" w:name="FS000000464T21_07_2004_18_18_49"/>
      <w:bookmarkStart w:id="512" w:name="_Toc87615622"/>
      <w:bookmarkEnd w:id="510"/>
      <w:bookmarkEnd w:id="511"/>
      <w:r>
        <w:rPr>
          <w:rFonts w:hint="eastAsia"/>
          <w:rtl/>
        </w:rPr>
        <w:t>סגן</w:t>
      </w:r>
      <w:r>
        <w:rPr>
          <w:rtl/>
        </w:rPr>
        <w:t xml:space="preserve"> שר הביטחון זאב בוים:</w:t>
      </w:r>
      <w:bookmarkEnd w:id="512"/>
    </w:p>
    <w:p w14:paraId="6C9EBCA7" w14:textId="77777777" w:rsidR="00000000" w:rsidRDefault="000E0F03">
      <w:pPr>
        <w:pStyle w:val="a0"/>
        <w:rPr>
          <w:rFonts w:hint="cs"/>
          <w:rtl/>
        </w:rPr>
      </w:pPr>
    </w:p>
    <w:p w14:paraId="20B84EAD" w14:textId="77777777" w:rsidR="00000000" w:rsidRDefault="000E0F03">
      <w:pPr>
        <w:pStyle w:val="a0"/>
        <w:rPr>
          <w:rFonts w:hint="cs"/>
          <w:rtl/>
        </w:rPr>
      </w:pPr>
      <w:r>
        <w:rPr>
          <w:rFonts w:hint="cs"/>
          <w:rtl/>
        </w:rPr>
        <w:t xml:space="preserve">אני מציע להעביר לוועדת החוץ והביטחון. </w:t>
      </w:r>
    </w:p>
    <w:p w14:paraId="59AF0E00" w14:textId="77777777" w:rsidR="00000000" w:rsidRDefault="000E0F03">
      <w:pPr>
        <w:pStyle w:val="a0"/>
        <w:rPr>
          <w:rFonts w:hint="cs"/>
          <w:rtl/>
        </w:rPr>
      </w:pPr>
    </w:p>
    <w:p w14:paraId="2BB8F6F5" w14:textId="77777777" w:rsidR="00000000" w:rsidRDefault="000E0F03">
      <w:pPr>
        <w:pStyle w:val="af1"/>
        <w:rPr>
          <w:rtl/>
        </w:rPr>
      </w:pPr>
      <w:r>
        <w:rPr>
          <w:rtl/>
        </w:rPr>
        <w:t>היו"ר אלי בן-מנחם:</w:t>
      </w:r>
    </w:p>
    <w:p w14:paraId="71E6F07D" w14:textId="77777777" w:rsidR="00000000" w:rsidRDefault="000E0F03">
      <w:pPr>
        <w:pStyle w:val="a0"/>
        <w:rPr>
          <w:rtl/>
        </w:rPr>
      </w:pPr>
    </w:p>
    <w:p w14:paraId="43A4E34C" w14:textId="77777777" w:rsidR="00000000" w:rsidRDefault="000E0F03">
      <w:pPr>
        <w:pStyle w:val="a0"/>
        <w:rPr>
          <w:rFonts w:hint="cs"/>
          <w:rtl/>
        </w:rPr>
      </w:pPr>
      <w:r>
        <w:rPr>
          <w:rFonts w:hint="cs"/>
          <w:rtl/>
        </w:rPr>
        <w:t xml:space="preserve">תודה. רבותי חברי הכנסת, יש הצעות אחרות. ראשונת המציעים, חברת הכנסת נעמי בלומנטל, בבקשה. </w:t>
      </w:r>
    </w:p>
    <w:p w14:paraId="27B0A610" w14:textId="77777777" w:rsidR="00000000" w:rsidRDefault="000E0F03">
      <w:pPr>
        <w:pStyle w:val="a0"/>
        <w:rPr>
          <w:rFonts w:hint="cs"/>
          <w:rtl/>
        </w:rPr>
      </w:pPr>
    </w:p>
    <w:p w14:paraId="3EDF8A48" w14:textId="77777777" w:rsidR="00000000" w:rsidRDefault="000E0F03">
      <w:pPr>
        <w:pStyle w:val="a"/>
        <w:rPr>
          <w:rtl/>
        </w:rPr>
      </w:pPr>
      <w:bookmarkStart w:id="513" w:name="FS000000465T21_07_2004_18_34_36"/>
      <w:bookmarkStart w:id="514" w:name="_Toc87615623"/>
      <w:bookmarkEnd w:id="513"/>
      <w:r>
        <w:rPr>
          <w:rFonts w:hint="eastAsia"/>
          <w:rtl/>
        </w:rPr>
        <w:t>נעמי</w:t>
      </w:r>
      <w:r>
        <w:rPr>
          <w:rtl/>
        </w:rPr>
        <w:t xml:space="preserve"> בלומנטל (הליכוד):</w:t>
      </w:r>
      <w:bookmarkEnd w:id="514"/>
    </w:p>
    <w:p w14:paraId="20C8B729" w14:textId="77777777" w:rsidR="00000000" w:rsidRDefault="000E0F03">
      <w:pPr>
        <w:pStyle w:val="a0"/>
        <w:rPr>
          <w:rFonts w:hint="cs"/>
          <w:rtl/>
        </w:rPr>
      </w:pPr>
    </w:p>
    <w:p w14:paraId="4F2772EA" w14:textId="77777777" w:rsidR="00000000" w:rsidRDefault="000E0F03">
      <w:pPr>
        <w:pStyle w:val="a0"/>
        <w:rPr>
          <w:rFonts w:hint="cs"/>
          <w:rtl/>
        </w:rPr>
      </w:pPr>
      <w:r>
        <w:rPr>
          <w:rFonts w:hint="cs"/>
          <w:rtl/>
        </w:rPr>
        <w:t>אדוני היושב-</w:t>
      </w:r>
      <w:r>
        <w:rPr>
          <w:rFonts w:hint="cs"/>
          <w:rtl/>
        </w:rPr>
        <w:t>ראש, חברי הכנסת, שמענו כמה מחברי הכנסת מתבטאים, ואני רוצה להתייחס במיוחד לדבריו של חבר הכנסת זחאלקה, שדיבר בקיצוניות רבה ואמר שאנחנו כאילו מייחלים שיהיה רע אצלם, אצל הפלסטינים, ואז כביכול טוב אצלנו. ברצוני לומר, שלו ניסו הפלסטינים באמת פעם אחת שיהיה טוב אצ</w:t>
      </w:r>
      <w:r>
        <w:rPr>
          <w:rFonts w:hint="cs"/>
          <w:rtl/>
        </w:rPr>
        <w:t xml:space="preserve">לנו, בלי הטרור הזה, היה גם להם טוב. במקום שזאת תהיה המסקנה, מסקנה הפוכה מביאה בדיוק לכאוס שמתרחש היום שם, ולא יהיה טוב יותר אם כל המגמות הן שליליות. </w:t>
      </w:r>
    </w:p>
    <w:p w14:paraId="37705EBD" w14:textId="77777777" w:rsidR="00000000" w:rsidRDefault="000E0F03">
      <w:pPr>
        <w:pStyle w:val="a0"/>
        <w:rPr>
          <w:rFonts w:hint="cs"/>
          <w:rtl/>
        </w:rPr>
      </w:pPr>
    </w:p>
    <w:p w14:paraId="6CEF496E" w14:textId="77777777" w:rsidR="00000000" w:rsidRDefault="000E0F03">
      <w:pPr>
        <w:pStyle w:val="a0"/>
        <w:rPr>
          <w:rFonts w:hint="cs"/>
          <w:rtl/>
        </w:rPr>
      </w:pPr>
      <w:r>
        <w:rPr>
          <w:rFonts w:hint="cs"/>
          <w:rtl/>
        </w:rPr>
        <w:t>דבר נוסף, אני כידוע מתנגדת לתוכנית ההתנתקות החד-צדדית של ראש הממשלה, ואני מקווה, אומנם, שהיא לא תצא לפועל</w:t>
      </w:r>
      <w:r>
        <w:rPr>
          <w:rFonts w:hint="cs"/>
          <w:rtl/>
        </w:rPr>
        <w:t xml:space="preserve">, אבל מן הראוי שראש הממשלה ייקח לתשומת לבו </w:t>
      </w:r>
      <w:r>
        <w:rPr>
          <w:rtl/>
        </w:rPr>
        <w:t>–</w:t>
      </w:r>
      <w:r>
        <w:rPr>
          <w:rFonts w:hint="cs"/>
          <w:rtl/>
        </w:rPr>
        <w:t xml:space="preserve"> אני פונה אליו  מכאן </w:t>
      </w:r>
      <w:r>
        <w:rPr>
          <w:rtl/>
        </w:rPr>
        <w:t>–</w:t>
      </w:r>
      <w:r>
        <w:rPr>
          <w:rFonts w:hint="cs"/>
          <w:rtl/>
        </w:rPr>
        <w:t xml:space="preserve"> שסביר להניח שאם הכאוס הזה יימשך, והוא יימשך, באזור רצועת-עזה, לא נהיה שם, לא יגידו לנו שאנחנו לא אשמים בזה ולא יסירו מאתנו את האחריות. כאשר תהיה איזו אנרכיה אצל שכנינו ותהיה שפיכות דמים, לא</w:t>
      </w:r>
      <w:r>
        <w:rPr>
          <w:rFonts w:hint="cs"/>
          <w:rtl/>
        </w:rPr>
        <w:t xml:space="preserve"> ייתנו לנו להסתתר ולומר: לא ידענו, לא ראינו ולא שמענו. מן הראוי שגם ראש הממשלה ידע את זה. </w:t>
      </w:r>
    </w:p>
    <w:p w14:paraId="32E0F9D2" w14:textId="77777777" w:rsidR="00000000" w:rsidRDefault="000E0F03">
      <w:pPr>
        <w:pStyle w:val="a0"/>
        <w:rPr>
          <w:rFonts w:hint="cs"/>
          <w:rtl/>
        </w:rPr>
      </w:pPr>
    </w:p>
    <w:p w14:paraId="7BDCC6AD" w14:textId="77777777" w:rsidR="00000000" w:rsidRDefault="000E0F03">
      <w:pPr>
        <w:pStyle w:val="af1"/>
        <w:rPr>
          <w:rtl/>
        </w:rPr>
      </w:pPr>
      <w:r>
        <w:rPr>
          <w:rtl/>
        </w:rPr>
        <w:t>היו"ר אלי בן-מנחם:</w:t>
      </w:r>
    </w:p>
    <w:p w14:paraId="5FBECF6F" w14:textId="77777777" w:rsidR="00000000" w:rsidRDefault="000E0F03">
      <w:pPr>
        <w:pStyle w:val="a0"/>
        <w:rPr>
          <w:rtl/>
        </w:rPr>
      </w:pPr>
    </w:p>
    <w:p w14:paraId="3628C771" w14:textId="77777777" w:rsidR="00000000" w:rsidRDefault="000E0F03">
      <w:pPr>
        <w:pStyle w:val="a0"/>
        <w:rPr>
          <w:rFonts w:hint="cs"/>
          <w:rtl/>
        </w:rPr>
      </w:pPr>
      <w:r>
        <w:rPr>
          <w:rFonts w:hint="cs"/>
          <w:rtl/>
        </w:rPr>
        <w:t xml:space="preserve">תודה לחברת הכנסת נעמי בלומנטל. חבר הכנסת דהאמשה, בבקשה. אחריו - חבר הכנסת יולי אדלשטיין. </w:t>
      </w:r>
    </w:p>
    <w:p w14:paraId="55780607" w14:textId="77777777" w:rsidR="00000000" w:rsidRDefault="000E0F03">
      <w:pPr>
        <w:pStyle w:val="a0"/>
        <w:rPr>
          <w:rFonts w:hint="cs"/>
          <w:rtl/>
        </w:rPr>
      </w:pPr>
    </w:p>
    <w:p w14:paraId="788C1B6C" w14:textId="77777777" w:rsidR="00000000" w:rsidRDefault="000E0F03">
      <w:pPr>
        <w:pStyle w:val="a"/>
        <w:rPr>
          <w:rtl/>
        </w:rPr>
      </w:pPr>
      <w:bookmarkStart w:id="515" w:name="FS000000550T21_07_2004_18_37_42"/>
      <w:bookmarkStart w:id="516" w:name="_Toc87615624"/>
      <w:bookmarkEnd w:id="515"/>
      <w:r>
        <w:rPr>
          <w:rFonts w:hint="eastAsia"/>
          <w:rtl/>
        </w:rPr>
        <w:t>עבד</w:t>
      </w:r>
      <w:r>
        <w:rPr>
          <w:rtl/>
        </w:rPr>
        <w:t>-אלמאלכ דהאמשה (רע"ם):</w:t>
      </w:r>
      <w:bookmarkEnd w:id="516"/>
    </w:p>
    <w:p w14:paraId="3204F91E" w14:textId="77777777" w:rsidR="00000000" w:rsidRDefault="000E0F03">
      <w:pPr>
        <w:pStyle w:val="a0"/>
        <w:rPr>
          <w:rFonts w:hint="cs"/>
          <w:rtl/>
        </w:rPr>
      </w:pPr>
    </w:p>
    <w:p w14:paraId="03D5C98C" w14:textId="77777777" w:rsidR="00000000" w:rsidRDefault="000E0F03">
      <w:pPr>
        <w:pStyle w:val="a0"/>
        <w:rPr>
          <w:rFonts w:hint="cs"/>
          <w:rtl/>
        </w:rPr>
      </w:pPr>
      <w:r>
        <w:rPr>
          <w:rFonts w:hint="cs"/>
          <w:rtl/>
        </w:rPr>
        <w:t xml:space="preserve">כבוד היושב-ראש, חברי חברי </w:t>
      </w:r>
      <w:r>
        <w:rPr>
          <w:rFonts w:hint="cs"/>
          <w:rtl/>
        </w:rPr>
        <w:t xml:space="preserve">הכנסת, שמענו המון דברים, אבל מה שהיה הכי הרבה בדיון הזה הוא צביעות ושמחה לאיד. </w:t>
      </w:r>
    </w:p>
    <w:p w14:paraId="3BA1A493" w14:textId="77777777" w:rsidR="00000000" w:rsidRDefault="000E0F03">
      <w:pPr>
        <w:pStyle w:val="a0"/>
        <w:rPr>
          <w:rFonts w:hint="cs"/>
          <w:rtl/>
        </w:rPr>
      </w:pPr>
    </w:p>
    <w:p w14:paraId="43337564" w14:textId="77777777" w:rsidR="00000000" w:rsidRDefault="000E0F03">
      <w:pPr>
        <w:pStyle w:val="a0"/>
        <w:rPr>
          <w:rFonts w:hint="cs"/>
          <w:rtl/>
        </w:rPr>
      </w:pPr>
      <w:r>
        <w:rPr>
          <w:rFonts w:hint="cs"/>
          <w:rtl/>
        </w:rPr>
        <w:t>אלה ששמחים לאידם של הפלסטינים כשיש יריות ויש שם בעיות, חוטאים גם לעצמם. ברגע שיש שקט ויש שלטון יציב בצד הפלסטיני, זה עוזר רק לייצג את העם הזה בשעת אמת, כאשר יהיה צורך ואולי גם</w:t>
      </w:r>
      <w:r>
        <w:rPr>
          <w:rFonts w:hint="cs"/>
          <w:rtl/>
        </w:rPr>
        <w:t xml:space="preserve"> יהיה רצון לעשות אתם שלום, ואין דרך אחרת. </w:t>
      </w:r>
    </w:p>
    <w:p w14:paraId="282B5CF0" w14:textId="77777777" w:rsidR="00000000" w:rsidRDefault="000E0F03">
      <w:pPr>
        <w:pStyle w:val="a0"/>
        <w:rPr>
          <w:rFonts w:hint="cs"/>
          <w:rtl/>
        </w:rPr>
      </w:pPr>
    </w:p>
    <w:p w14:paraId="22993456" w14:textId="77777777" w:rsidR="00000000" w:rsidRDefault="000E0F03">
      <w:pPr>
        <w:pStyle w:val="a0"/>
        <w:rPr>
          <w:rFonts w:hint="cs"/>
          <w:rtl/>
        </w:rPr>
      </w:pPr>
      <w:r>
        <w:rPr>
          <w:rFonts w:hint="cs"/>
          <w:rtl/>
        </w:rPr>
        <w:t xml:space="preserve">לעניין הצביעות, אילו נכנע ערפאת לתכתיבים של ממשלת ישראל ושלח מסר לשרון, שהוא מוכן לעשות זה וזה וזה, תאמינו לי, חברי הבית הזה, כולכם הייתם מצביעים בעד. זאת הבעיה. ערפאת איננו כפי שרוצים, אז מה נעשה לו? ערפאת נבחר </w:t>
      </w:r>
      <w:r>
        <w:rPr>
          <w:rFonts w:hint="cs"/>
          <w:rtl/>
        </w:rPr>
        <w:t xml:space="preserve">בידי עמו. אם הוא טוב, הוא טוב לעמו, ואם הוא רע, הוא רע לעמו. </w:t>
      </w:r>
    </w:p>
    <w:p w14:paraId="6A799637" w14:textId="77777777" w:rsidR="00000000" w:rsidRDefault="000E0F03">
      <w:pPr>
        <w:pStyle w:val="a0"/>
        <w:rPr>
          <w:rFonts w:hint="cs"/>
          <w:rtl/>
        </w:rPr>
      </w:pPr>
    </w:p>
    <w:p w14:paraId="5584A70D" w14:textId="77777777" w:rsidR="00000000" w:rsidRDefault="000E0F03">
      <w:pPr>
        <w:pStyle w:val="a0"/>
        <w:rPr>
          <w:rFonts w:hint="cs"/>
          <w:rtl/>
        </w:rPr>
      </w:pPr>
      <w:r>
        <w:rPr>
          <w:rFonts w:hint="cs"/>
          <w:rtl/>
        </w:rPr>
        <w:t xml:space="preserve">בואו נפשפש בכלים שלנו, נעשה סדר פה ונהיה מוכנים לשלום ואז אפשר יהיה לדבר עם הצד האחר. תודה רבה. </w:t>
      </w:r>
    </w:p>
    <w:p w14:paraId="5D098D37" w14:textId="77777777" w:rsidR="00000000" w:rsidRDefault="000E0F03">
      <w:pPr>
        <w:pStyle w:val="a0"/>
        <w:rPr>
          <w:rFonts w:hint="cs"/>
          <w:rtl/>
        </w:rPr>
      </w:pPr>
    </w:p>
    <w:p w14:paraId="527B5B9C" w14:textId="77777777" w:rsidR="00000000" w:rsidRDefault="000E0F03">
      <w:pPr>
        <w:pStyle w:val="af1"/>
        <w:rPr>
          <w:rtl/>
        </w:rPr>
      </w:pPr>
      <w:r>
        <w:rPr>
          <w:rtl/>
        </w:rPr>
        <w:t>היו"ר אלי בן-מנחם:</w:t>
      </w:r>
    </w:p>
    <w:p w14:paraId="61764756" w14:textId="77777777" w:rsidR="00000000" w:rsidRDefault="000E0F03">
      <w:pPr>
        <w:pStyle w:val="a0"/>
        <w:rPr>
          <w:rtl/>
        </w:rPr>
      </w:pPr>
    </w:p>
    <w:p w14:paraId="119B9C04" w14:textId="77777777" w:rsidR="00000000" w:rsidRDefault="000E0F03">
      <w:pPr>
        <w:pStyle w:val="a0"/>
        <w:rPr>
          <w:rFonts w:hint="cs"/>
          <w:rtl/>
        </w:rPr>
      </w:pPr>
      <w:r>
        <w:rPr>
          <w:rFonts w:hint="cs"/>
          <w:rtl/>
        </w:rPr>
        <w:t xml:space="preserve">תודה לחבר הכנסת דהאמשה. חבר הכנסת יולי אדלשטיין, בבקשה. </w:t>
      </w:r>
    </w:p>
    <w:p w14:paraId="19BCFCE7" w14:textId="77777777" w:rsidR="00000000" w:rsidRDefault="000E0F03">
      <w:pPr>
        <w:pStyle w:val="a0"/>
        <w:rPr>
          <w:rFonts w:hint="cs"/>
          <w:rtl/>
        </w:rPr>
      </w:pPr>
    </w:p>
    <w:p w14:paraId="023EED48" w14:textId="77777777" w:rsidR="00000000" w:rsidRDefault="000E0F03">
      <w:pPr>
        <w:pStyle w:val="a"/>
        <w:rPr>
          <w:rtl/>
        </w:rPr>
      </w:pPr>
      <w:bookmarkStart w:id="517" w:name="FS000000532T21_07_2004_18_40_34"/>
      <w:bookmarkStart w:id="518" w:name="_Toc87615625"/>
      <w:bookmarkEnd w:id="517"/>
      <w:r>
        <w:rPr>
          <w:rFonts w:hint="eastAsia"/>
          <w:rtl/>
        </w:rPr>
        <w:t>יולי</w:t>
      </w:r>
      <w:r>
        <w:rPr>
          <w:rtl/>
        </w:rPr>
        <w:t>-יואל אדלשטיי</w:t>
      </w:r>
      <w:r>
        <w:rPr>
          <w:rtl/>
        </w:rPr>
        <w:t>ן (הליכוד):</w:t>
      </w:r>
      <w:bookmarkEnd w:id="518"/>
    </w:p>
    <w:p w14:paraId="4321A1F2" w14:textId="77777777" w:rsidR="00000000" w:rsidRDefault="000E0F03">
      <w:pPr>
        <w:pStyle w:val="a0"/>
        <w:rPr>
          <w:rFonts w:hint="cs"/>
          <w:rtl/>
        </w:rPr>
      </w:pPr>
    </w:p>
    <w:p w14:paraId="7C4EA2FF" w14:textId="77777777" w:rsidR="00000000" w:rsidRDefault="000E0F03">
      <w:pPr>
        <w:pStyle w:val="a0"/>
        <w:rPr>
          <w:rFonts w:hint="cs"/>
          <w:rtl/>
        </w:rPr>
      </w:pPr>
      <w:r>
        <w:rPr>
          <w:rFonts w:hint="cs"/>
          <w:rtl/>
        </w:rPr>
        <w:t xml:space="preserve">תודה. </w:t>
      </w:r>
    </w:p>
    <w:p w14:paraId="6FCFF88F" w14:textId="77777777" w:rsidR="00000000" w:rsidRDefault="000E0F03">
      <w:pPr>
        <w:pStyle w:val="a0"/>
        <w:rPr>
          <w:rFonts w:hint="cs"/>
          <w:rtl/>
        </w:rPr>
      </w:pPr>
    </w:p>
    <w:p w14:paraId="187F83C2" w14:textId="77777777" w:rsidR="00000000" w:rsidRDefault="000E0F03">
      <w:pPr>
        <w:pStyle w:val="a0"/>
        <w:rPr>
          <w:rFonts w:hint="cs"/>
          <w:rtl/>
        </w:rPr>
      </w:pPr>
      <w:r>
        <w:rPr>
          <w:rFonts w:hint="cs"/>
          <w:rtl/>
        </w:rPr>
        <w:t xml:space="preserve">אדוני היושב-ראש, חברי חברי הכנסת, דיברו כאן על מופתעים ועל לא מופתעים. אני חייב לומר שאני לא מופתע. צוטט כאן מעל הבמה, שלפני כעשר שנים אמר ראש ממשלת ישראל דאז, יצחק רבין, שהוא רוצה שיהיה בצד השני ערפאת, בלי בג"ץ ובלי "בצלם", שישבור את </w:t>
      </w:r>
      <w:r>
        <w:rPr>
          <w:rFonts w:hint="cs"/>
          <w:rtl/>
        </w:rPr>
        <w:t>הידיים ואת הרגליים ויטפל במחבלים. המשפט הזה לא הפריע אז לאיש. אף עיתונאי בישראל ואף פוליטיקאי בישראל לא התקוממו נגד המשפט הזה. המשפט הזה הפך לבלתי נמנעים גם את פרוץ המלחמה, לפני ארבע שנים, וגם את המהומות של היום. לכן אני לא שמח שמחה לאיד. אני לא רק לא מופת</w:t>
      </w:r>
      <w:r>
        <w:rPr>
          <w:rFonts w:hint="cs"/>
          <w:rtl/>
        </w:rPr>
        <w:t xml:space="preserve">ע; לא שמח. </w:t>
      </w:r>
    </w:p>
    <w:p w14:paraId="6EEE5C0D" w14:textId="77777777" w:rsidR="00000000" w:rsidRDefault="000E0F03">
      <w:pPr>
        <w:pStyle w:val="a0"/>
        <w:rPr>
          <w:rFonts w:hint="cs"/>
          <w:rtl/>
        </w:rPr>
      </w:pPr>
    </w:p>
    <w:p w14:paraId="494E4FDD" w14:textId="77777777" w:rsidR="00000000" w:rsidRDefault="000E0F03">
      <w:pPr>
        <w:pStyle w:val="a0"/>
        <w:rPr>
          <w:rFonts w:hint="cs"/>
          <w:rtl/>
        </w:rPr>
      </w:pPr>
      <w:r>
        <w:rPr>
          <w:rFonts w:hint="cs"/>
          <w:rtl/>
        </w:rPr>
        <w:t xml:space="preserve">אני רק מקווה, שכפי שקרה בכמה מדינות ב-20 השנים האחרונות, המהומות האלה, שהתחילו ודאי בצורה מאוד קשה, יובילו בסופו של דבר לרפורמה אמיתית ברשות, ואולי לצמיחת פרטנר למשא-ומתן. תודה רבה. </w:t>
      </w:r>
    </w:p>
    <w:p w14:paraId="5C5AB5EA" w14:textId="77777777" w:rsidR="00000000" w:rsidRDefault="000E0F03">
      <w:pPr>
        <w:pStyle w:val="a0"/>
        <w:rPr>
          <w:rFonts w:hint="cs"/>
          <w:rtl/>
        </w:rPr>
      </w:pPr>
    </w:p>
    <w:p w14:paraId="1F01A9AD" w14:textId="77777777" w:rsidR="00000000" w:rsidRDefault="000E0F03">
      <w:pPr>
        <w:pStyle w:val="af1"/>
        <w:rPr>
          <w:rtl/>
        </w:rPr>
      </w:pPr>
      <w:r>
        <w:rPr>
          <w:rtl/>
        </w:rPr>
        <w:t>היו"ר אלי בן-מנחם:</w:t>
      </w:r>
    </w:p>
    <w:p w14:paraId="1DD71942" w14:textId="77777777" w:rsidR="00000000" w:rsidRDefault="000E0F03">
      <w:pPr>
        <w:pStyle w:val="a0"/>
        <w:rPr>
          <w:rtl/>
        </w:rPr>
      </w:pPr>
    </w:p>
    <w:p w14:paraId="5FF0B06C" w14:textId="77777777" w:rsidR="00000000" w:rsidRDefault="000E0F03">
      <w:pPr>
        <w:pStyle w:val="a0"/>
        <w:rPr>
          <w:rFonts w:hint="cs"/>
          <w:rtl/>
        </w:rPr>
      </w:pPr>
      <w:r>
        <w:rPr>
          <w:rFonts w:hint="cs"/>
          <w:rtl/>
        </w:rPr>
        <w:t xml:space="preserve">תודה לחבר הכנסת יולי אדלשטיין. </w:t>
      </w:r>
    </w:p>
    <w:p w14:paraId="2FAD08F6" w14:textId="77777777" w:rsidR="00000000" w:rsidRDefault="000E0F03">
      <w:pPr>
        <w:pStyle w:val="af0"/>
        <w:rPr>
          <w:rFonts w:hint="cs"/>
          <w:b w:val="0"/>
          <w:bCs w:val="0"/>
          <w:u w:val="none"/>
          <w:rtl/>
        </w:rPr>
      </w:pPr>
    </w:p>
    <w:p w14:paraId="1C3D8429" w14:textId="77777777" w:rsidR="00000000" w:rsidRDefault="000E0F03">
      <w:pPr>
        <w:pStyle w:val="af0"/>
        <w:rPr>
          <w:rtl/>
        </w:rPr>
      </w:pPr>
      <w:r>
        <w:rPr>
          <w:rFonts w:hint="eastAsia"/>
          <w:rtl/>
        </w:rPr>
        <w:t>חיים</w:t>
      </w:r>
      <w:r>
        <w:rPr>
          <w:rtl/>
        </w:rPr>
        <w:t xml:space="preserve"> א</w:t>
      </w:r>
      <w:r>
        <w:rPr>
          <w:rtl/>
        </w:rPr>
        <w:t>ורון (יחד):</w:t>
      </w:r>
    </w:p>
    <w:p w14:paraId="7F03D49C" w14:textId="77777777" w:rsidR="00000000" w:rsidRDefault="000E0F03">
      <w:pPr>
        <w:pStyle w:val="a0"/>
        <w:rPr>
          <w:rFonts w:hint="cs"/>
          <w:rtl/>
        </w:rPr>
      </w:pPr>
    </w:p>
    <w:p w14:paraId="51005BF5" w14:textId="77777777" w:rsidR="00000000" w:rsidRDefault="000E0F03">
      <w:pPr>
        <w:pStyle w:val="a0"/>
        <w:rPr>
          <w:rFonts w:hint="cs"/>
          <w:rtl/>
        </w:rPr>
      </w:pPr>
      <w:r>
        <w:rPr>
          <w:rFonts w:hint="cs"/>
          <w:rtl/>
        </w:rPr>
        <w:t>נגיד שהוא יבוא, מה נציע לו? מה נציע לפרטנר הזה כשהוא יבוא?</w:t>
      </w:r>
    </w:p>
    <w:p w14:paraId="15D4A671" w14:textId="77777777" w:rsidR="00000000" w:rsidRDefault="000E0F03">
      <w:pPr>
        <w:pStyle w:val="a0"/>
        <w:rPr>
          <w:rFonts w:hint="cs"/>
          <w:rtl/>
        </w:rPr>
      </w:pPr>
    </w:p>
    <w:p w14:paraId="1A01E7C3" w14:textId="77777777" w:rsidR="00000000" w:rsidRDefault="000E0F03">
      <w:pPr>
        <w:pStyle w:val="af0"/>
        <w:rPr>
          <w:rtl/>
        </w:rPr>
      </w:pPr>
      <w:r>
        <w:rPr>
          <w:rFonts w:hint="eastAsia"/>
          <w:rtl/>
        </w:rPr>
        <w:t>נעמי</w:t>
      </w:r>
      <w:r>
        <w:rPr>
          <w:rtl/>
        </w:rPr>
        <w:t xml:space="preserve"> בלומנטל (הליכוד):</w:t>
      </w:r>
    </w:p>
    <w:p w14:paraId="5624EBD8" w14:textId="77777777" w:rsidR="00000000" w:rsidRDefault="000E0F03">
      <w:pPr>
        <w:pStyle w:val="a0"/>
        <w:rPr>
          <w:rFonts w:hint="cs"/>
          <w:rtl/>
        </w:rPr>
      </w:pPr>
    </w:p>
    <w:p w14:paraId="6178ACA9" w14:textId="77777777" w:rsidR="00000000" w:rsidRDefault="000E0F03">
      <w:pPr>
        <w:pStyle w:val="a0"/>
        <w:rPr>
          <w:rFonts w:hint="cs"/>
          <w:rtl/>
        </w:rPr>
      </w:pPr>
      <w:r>
        <w:rPr>
          <w:rFonts w:hint="cs"/>
          <w:rtl/>
        </w:rPr>
        <w:t xml:space="preserve">אתם ניסיתם אבל לא הצלחתם. </w:t>
      </w:r>
    </w:p>
    <w:p w14:paraId="6D84BE83" w14:textId="77777777" w:rsidR="00000000" w:rsidRDefault="000E0F03">
      <w:pPr>
        <w:pStyle w:val="a0"/>
        <w:rPr>
          <w:rFonts w:hint="cs"/>
          <w:rtl/>
        </w:rPr>
      </w:pPr>
    </w:p>
    <w:p w14:paraId="188D8FBE" w14:textId="77777777" w:rsidR="00000000" w:rsidRDefault="000E0F03">
      <w:pPr>
        <w:pStyle w:val="af0"/>
        <w:rPr>
          <w:rtl/>
        </w:rPr>
      </w:pPr>
      <w:r>
        <w:rPr>
          <w:rFonts w:hint="eastAsia"/>
          <w:rtl/>
        </w:rPr>
        <w:t>חיים</w:t>
      </w:r>
      <w:r>
        <w:rPr>
          <w:rtl/>
        </w:rPr>
        <w:t xml:space="preserve"> אורון (יחד):</w:t>
      </w:r>
    </w:p>
    <w:p w14:paraId="09D03216" w14:textId="77777777" w:rsidR="00000000" w:rsidRDefault="000E0F03">
      <w:pPr>
        <w:pStyle w:val="a0"/>
        <w:rPr>
          <w:rFonts w:hint="cs"/>
          <w:rtl/>
        </w:rPr>
      </w:pPr>
    </w:p>
    <w:p w14:paraId="131E231A" w14:textId="77777777" w:rsidR="00000000" w:rsidRDefault="000E0F03">
      <w:pPr>
        <w:pStyle w:val="a0"/>
        <w:rPr>
          <w:rFonts w:hint="cs"/>
          <w:rtl/>
        </w:rPr>
      </w:pPr>
      <w:r>
        <w:rPr>
          <w:rFonts w:hint="cs"/>
          <w:rtl/>
        </w:rPr>
        <w:t xml:space="preserve">אתם בורחים. אני תומך בבריחה שלכם. מצדי תברחו כמה שיותר. אני תומך בזה. אני תמיד תומך בבריחה מהשטחים. </w:t>
      </w:r>
    </w:p>
    <w:p w14:paraId="06355D43" w14:textId="77777777" w:rsidR="00000000" w:rsidRDefault="000E0F03">
      <w:pPr>
        <w:pStyle w:val="a0"/>
        <w:rPr>
          <w:rFonts w:hint="cs"/>
          <w:rtl/>
        </w:rPr>
      </w:pPr>
    </w:p>
    <w:p w14:paraId="48478B63" w14:textId="77777777" w:rsidR="00000000" w:rsidRDefault="000E0F03">
      <w:pPr>
        <w:pStyle w:val="af0"/>
        <w:rPr>
          <w:rtl/>
        </w:rPr>
      </w:pPr>
      <w:r>
        <w:rPr>
          <w:rFonts w:hint="eastAsia"/>
          <w:rtl/>
        </w:rPr>
        <w:t>יולי</w:t>
      </w:r>
      <w:r>
        <w:rPr>
          <w:rtl/>
        </w:rPr>
        <w:t xml:space="preserve">-יואל </w:t>
      </w:r>
      <w:r>
        <w:rPr>
          <w:rtl/>
        </w:rPr>
        <w:t>אדלשטיין (הליכוד):</w:t>
      </w:r>
    </w:p>
    <w:p w14:paraId="7BBB29B5" w14:textId="77777777" w:rsidR="00000000" w:rsidRDefault="000E0F03">
      <w:pPr>
        <w:pStyle w:val="a0"/>
        <w:rPr>
          <w:rFonts w:hint="cs"/>
          <w:rtl/>
        </w:rPr>
      </w:pPr>
    </w:p>
    <w:p w14:paraId="563BEF4D" w14:textId="77777777" w:rsidR="00000000" w:rsidRDefault="000E0F03">
      <w:pPr>
        <w:pStyle w:val="a0"/>
        <w:rPr>
          <w:rFonts w:hint="cs"/>
          <w:rtl/>
        </w:rPr>
      </w:pPr>
      <w:r>
        <w:rPr>
          <w:rFonts w:hint="cs"/>
          <w:rtl/>
        </w:rPr>
        <w:t>למה לא התקוממת ב-1993 - - -</w:t>
      </w:r>
    </w:p>
    <w:p w14:paraId="54584233" w14:textId="77777777" w:rsidR="00000000" w:rsidRDefault="000E0F03">
      <w:pPr>
        <w:pStyle w:val="a0"/>
        <w:rPr>
          <w:rFonts w:hint="cs"/>
          <w:rtl/>
        </w:rPr>
      </w:pPr>
    </w:p>
    <w:p w14:paraId="58F08793" w14:textId="77777777" w:rsidR="00000000" w:rsidRDefault="000E0F03">
      <w:pPr>
        <w:pStyle w:val="af1"/>
        <w:rPr>
          <w:rtl/>
        </w:rPr>
      </w:pPr>
      <w:r>
        <w:rPr>
          <w:rtl/>
        </w:rPr>
        <w:t>היו"ר אלי בן-מנחם:</w:t>
      </w:r>
    </w:p>
    <w:p w14:paraId="1E8E0592" w14:textId="77777777" w:rsidR="00000000" w:rsidRDefault="000E0F03">
      <w:pPr>
        <w:pStyle w:val="a0"/>
        <w:rPr>
          <w:rtl/>
        </w:rPr>
      </w:pPr>
    </w:p>
    <w:p w14:paraId="49786C7C" w14:textId="77777777" w:rsidR="00000000" w:rsidRDefault="000E0F03">
      <w:pPr>
        <w:pStyle w:val="a0"/>
        <w:rPr>
          <w:rFonts w:hint="cs"/>
          <w:rtl/>
        </w:rPr>
      </w:pPr>
      <w:r>
        <w:rPr>
          <w:rFonts w:hint="cs"/>
          <w:rtl/>
        </w:rPr>
        <w:t xml:space="preserve">סגן יושב-ראש הכנסת יולי אדלשטיין. חבר הכנסת אורון, חבר הכנסת אדלשטיין, אני מבקש שתפסיקו. </w:t>
      </w:r>
    </w:p>
    <w:p w14:paraId="2BE69E99" w14:textId="77777777" w:rsidR="00000000" w:rsidRDefault="000E0F03">
      <w:pPr>
        <w:pStyle w:val="a0"/>
        <w:rPr>
          <w:rFonts w:hint="cs"/>
          <w:rtl/>
        </w:rPr>
      </w:pPr>
    </w:p>
    <w:p w14:paraId="495F2D59" w14:textId="77777777" w:rsidR="00000000" w:rsidRDefault="000E0F03">
      <w:pPr>
        <w:pStyle w:val="af0"/>
        <w:rPr>
          <w:rtl/>
        </w:rPr>
      </w:pPr>
      <w:r>
        <w:rPr>
          <w:rFonts w:hint="eastAsia"/>
          <w:rtl/>
        </w:rPr>
        <w:t>יולי</w:t>
      </w:r>
      <w:r>
        <w:rPr>
          <w:rtl/>
        </w:rPr>
        <w:t>-יואל אדלשטיין (הליכוד):</w:t>
      </w:r>
    </w:p>
    <w:p w14:paraId="635B7A09" w14:textId="77777777" w:rsidR="00000000" w:rsidRDefault="000E0F03">
      <w:pPr>
        <w:pStyle w:val="a0"/>
        <w:rPr>
          <w:rFonts w:hint="cs"/>
          <w:rtl/>
        </w:rPr>
      </w:pPr>
    </w:p>
    <w:p w14:paraId="476588C8" w14:textId="77777777" w:rsidR="00000000" w:rsidRDefault="000E0F03">
      <w:pPr>
        <w:pStyle w:val="a0"/>
        <w:rPr>
          <w:rFonts w:hint="cs"/>
          <w:rtl/>
        </w:rPr>
      </w:pPr>
      <w:r>
        <w:rPr>
          <w:rFonts w:hint="cs"/>
          <w:rtl/>
        </w:rPr>
        <w:t xml:space="preserve">אני מתנצל, אדוני היושב-ראש. </w:t>
      </w:r>
    </w:p>
    <w:p w14:paraId="1D3D2E82" w14:textId="77777777" w:rsidR="00000000" w:rsidRDefault="000E0F03">
      <w:pPr>
        <w:pStyle w:val="a0"/>
        <w:rPr>
          <w:rFonts w:hint="cs"/>
          <w:rtl/>
        </w:rPr>
      </w:pPr>
    </w:p>
    <w:p w14:paraId="4F2E0080" w14:textId="77777777" w:rsidR="00000000" w:rsidRDefault="000E0F03">
      <w:pPr>
        <w:pStyle w:val="af1"/>
        <w:rPr>
          <w:rtl/>
        </w:rPr>
      </w:pPr>
      <w:r>
        <w:rPr>
          <w:rtl/>
        </w:rPr>
        <w:t>היו"ר אלי בן-מנחם:</w:t>
      </w:r>
    </w:p>
    <w:p w14:paraId="32D60F15" w14:textId="77777777" w:rsidR="00000000" w:rsidRDefault="000E0F03">
      <w:pPr>
        <w:pStyle w:val="a0"/>
        <w:rPr>
          <w:rtl/>
        </w:rPr>
      </w:pPr>
    </w:p>
    <w:p w14:paraId="590D77A3" w14:textId="77777777" w:rsidR="00000000" w:rsidRDefault="000E0F03">
      <w:pPr>
        <w:pStyle w:val="a0"/>
        <w:rPr>
          <w:rFonts w:hint="cs"/>
          <w:rtl/>
        </w:rPr>
      </w:pPr>
      <w:r>
        <w:rPr>
          <w:rFonts w:hint="cs"/>
          <w:rtl/>
        </w:rPr>
        <w:t>אני מודה לך. חבר</w:t>
      </w:r>
      <w:r>
        <w:rPr>
          <w:rFonts w:hint="cs"/>
          <w:rtl/>
        </w:rPr>
        <w:t xml:space="preserve"> הכנסת קרא, בבקשה. </w:t>
      </w:r>
    </w:p>
    <w:p w14:paraId="74B38E57" w14:textId="77777777" w:rsidR="00000000" w:rsidRDefault="000E0F03">
      <w:pPr>
        <w:pStyle w:val="a0"/>
        <w:rPr>
          <w:rFonts w:hint="cs"/>
          <w:rtl/>
        </w:rPr>
      </w:pPr>
    </w:p>
    <w:p w14:paraId="27688F8D" w14:textId="77777777" w:rsidR="00000000" w:rsidRDefault="000E0F03">
      <w:pPr>
        <w:pStyle w:val="a"/>
        <w:rPr>
          <w:rtl/>
        </w:rPr>
      </w:pPr>
      <w:bookmarkStart w:id="519" w:name="FS000000475T21_07_2004_18_45_15"/>
      <w:bookmarkStart w:id="520" w:name="_Toc87615626"/>
      <w:bookmarkEnd w:id="519"/>
      <w:r>
        <w:rPr>
          <w:rFonts w:hint="eastAsia"/>
          <w:rtl/>
        </w:rPr>
        <w:t>איוב</w:t>
      </w:r>
      <w:r>
        <w:rPr>
          <w:rtl/>
        </w:rPr>
        <w:t xml:space="preserve"> קרא (הליכוד):</w:t>
      </w:r>
      <w:bookmarkEnd w:id="520"/>
    </w:p>
    <w:p w14:paraId="7157D615" w14:textId="77777777" w:rsidR="00000000" w:rsidRDefault="000E0F03">
      <w:pPr>
        <w:pStyle w:val="a0"/>
        <w:rPr>
          <w:rFonts w:hint="cs"/>
          <w:rtl/>
        </w:rPr>
      </w:pPr>
    </w:p>
    <w:p w14:paraId="51BCD6DE" w14:textId="77777777" w:rsidR="00000000" w:rsidRDefault="000E0F03">
      <w:pPr>
        <w:pStyle w:val="a0"/>
        <w:rPr>
          <w:rFonts w:hint="cs"/>
          <w:rtl/>
        </w:rPr>
      </w:pPr>
      <w:r>
        <w:rPr>
          <w:rFonts w:hint="cs"/>
          <w:rtl/>
        </w:rPr>
        <w:t xml:space="preserve">אדוני היושב-ראש, חברי חברי הכנסת, הוויכוח שמתנהל ברשות הפלסטינית הוא קצה קרחון. לדעתי עוד יהיו מאבקים הרבה יותר קשים, כי אנחנו שומעים על מה שקורה שם, ומי שמנסה לטייח חוטא למטרה. </w:t>
      </w:r>
    </w:p>
    <w:p w14:paraId="548BEA93" w14:textId="77777777" w:rsidR="00000000" w:rsidRDefault="000E0F03">
      <w:pPr>
        <w:pStyle w:val="a0"/>
        <w:rPr>
          <w:rFonts w:hint="cs"/>
          <w:rtl/>
        </w:rPr>
      </w:pPr>
    </w:p>
    <w:p w14:paraId="16B2E0C6" w14:textId="77777777" w:rsidR="00000000" w:rsidRDefault="000E0F03">
      <w:pPr>
        <w:pStyle w:val="a0"/>
        <w:rPr>
          <w:rFonts w:hint="cs"/>
          <w:rtl/>
        </w:rPr>
      </w:pPr>
      <w:r>
        <w:rPr>
          <w:rFonts w:hint="cs"/>
          <w:rtl/>
        </w:rPr>
        <w:t>אני הייתי קורא לאו"ם לצאת במבצע, לב</w:t>
      </w:r>
      <w:r>
        <w:rPr>
          <w:rFonts w:hint="cs"/>
          <w:rtl/>
        </w:rPr>
        <w:t>וא לכאן ולקיים בחירות בתוך הרשות הפלסטינית, כי מי ששולטת שם היום זו חבורת פושעים, שממיטה אסון על הרחוב, על אנשים שבאמת רוצים לחיות בשלום ובאווירה טובה.</w:t>
      </w:r>
    </w:p>
    <w:p w14:paraId="6765B776" w14:textId="77777777" w:rsidR="00000000" w:rsidRDefault="000E0F03">
      <w:pPr>
        <w:pStyle w:val="a0"/>
        <w:rPr>
          <w:rFonts w:hint="cs"/>
          <w:rtl/>
        </w:rPr>
      </w:pPr>
    </w:p>
    <w:p w14:paraId="443C1829" w14:textId="77777777" w:rsidR="00000000" w:rsidRDefault="000E0F03">
      <w:pPr>
        <w:pStyle w:val="af1"/>
        <w:rPr>
          <w:rtl/>
        </w:rPr>
      </w:pPr>
      <w:r>
        <w:rPr>
          <w:rFonts w:hint="eastAsia"/>
          <w:rtl/>
        </w:rPr>
        <w:t>היו</w:t>
      </w:r>
      <w:r>
        <w:rPr>
          <w:rtl/>
        </w:rPr>
        <w:t>"ר אלי בן-מנחם:</w:t>
      </w:r>
    </w:p>
    <w:p w14:paraId="5077C51E" w14:textId="77777777" w:rsidR="00000000" w:rsidRDefault="000E0F03">
      <w:pPr>
        <w:pStyle w:val="a0"/>
        <w:rPr>
          <w:rFonts w:hint="cs"/>
          <w:rtl/>
        </w:rPr>
      </w:pPr>
    </w:p>
    <w:p w14:paraId="1DD20324" w14:textId="77777777" w:rsidR="00000000" w:rsidRDefault="000E0F03">
      <w:pPr>
        <w:pStyle w:val="a0"/>
        <w:rPr>
          <w:rFonts w:hint="cs"/>
          <w:rtl/>
        </w:rPr>
      </w:pPr>
      <w:r>
        <w:rPr>
          <w:rFonts w:hint="cs"/>
          <w:rtl/>
        </w:rPr>
        <w:t xml:space="preserve">תודה לחבר הכנסת איוב קרא. אחרון חביב, חבר הכנסת צבי הנדל. </w:t>
      </w:r>
    </w:p>
    <w:p w14:paraId="1CCF3D7E" w14:textId="77777777" w:rsidR="00000000" w:rsidRDefault="000E0F03">
      <w:pPr>
        <w:pStyle w:val="a0"/>
        <w:rPr>
          <w:rFonts w:hint="cs"/>
          <w:rtl/>
        </w:rPr>
      </w:pPr>
    </w:p>
    <w:p w14:paraId="5576D434" w14:textId="77777777" w:rsidR="00000000" w:rsidRDefault="000E0F03">
      <w:pPr>
        <w:pStyle w:val="a"/>
        <w:rPr>
          <w:rtl/>
        </w:rPr>
      </w:pPr>
      <w:bookmarkStart w:id="521" w:name="FS000000412T21_07_2004_18_08_04"/>
      <w:bookmarkStart w:id="522" w:name="_Toc87615627"/>
      <w:r>
        <w:rPr>
          <w:rFonts w:hint="eastAsia"/>
          <w:rtl/>
        </w:rPr>
        <w:t>צבי</w:t>
      </w:r>
      <w:r>
        <w:rPr>
          <w:rtl/>
        </w:rPr>
        <w:t xml:space="preserve"> הנדל (האיחוד הלאומי</w:t>
      </w:r>
      <w:r>
        <w:rPr>
          <w:rtl/>
        </w:rPr>
        <w:t xml:space="preserve"> - ישראל ביתנו):</w:t>
      </w:r>
      <w:bookmarkEnd w:id="522"/>
    </w:p>
    <w:p w14:paraId="4AB7A907" w14:textId="77777777" w:rsidR="00000000" w:rsidRDefault="000E0F03">
      <w:pPr>
        <w:pStyle w:val="a0"/>
        <w:rPr>
          <w:rFonts w:hint="cs"/>
          <w:rtl/>
        </w:rPr>
      </w:pPr>
    </w:p>
    <w:bookmarkEnd w:id="521"/>
    <w:p w14:paraId="02DC5F18" w14:textId="77777777" w:rsidR="00000000" w:rsidRDefault="000E0F03">
      <w:pPr>
        <w:pStyle w:val="a0"/>
        <w:ind w:firstLine="720"/>
        <w:rPr>
          <w:rFonts w:hint="cs"/>
          <w:rtl/>
        </w:rPr>
      </w:pPr>
      <w:r>
        <w:rPr>
          <w:rFonts w:hint="cs"/>
          <w:rtl/>
        </w:rPr>
        <w:t>אדוני היושב-בראש, דבר אחד ברור: ערביי עזה סובלים מאז יציאת ישראל מעזה ומאז כניסת ערפאת וחבריו סבל אדיר. אנחנו, בעזרת השם, כדי שלא יסבלו עוד יותר מזה, לא ניתן לעקור יהודים מגוש-קטיף. לכן, למרות רשות השידור, שהיום אישרה את התשדיר בגלל בג"ץ,</w:t>
      </w:r>
      <w:r>
        <w:rPr>
          <w:rFonts w:hint="cs"/>
          <w:rtl/>
        </w:rPr>
        <w:t xml:space="preserve"> שהטריד אותה שהיו שם המלים "לב האומה" - הוא אמר, המלים "לב האומה" לא נמצאות בקונסנזוס. הוא דרש למחוק זאת מהתשדיר. כך אנחנו נראים, ואנחנו מסתכלים על אחרים.</w:t>
      </w:r>
    </w:p>
    <w:p w14:paraId="5B38BE42" w14:textId="77777777" w:rsidR="00000000" w:rsidRDefault="000E0F03">
      <w:pPr>
        <w:pStyle w:val="a0"/>
        <w:rPr>
          <w:rFonts w:hint="cs"/>
          <w:rtl/>
        </w:rPr>
      </w:pPr>
    </w:p>
    <w:p w14:paraId="2AE7E011" w14:textId="77777777" w:rsidR="00000000" w:rsidRDefault="000E0F03">
      <w:pPr>
        <w:pStyle w:val="af1"/>
        <w:rPr>
          <w:rtl/>
        </w:rPr>
      </w:pPr>
      <w:r>
        <w:rPr>
          <w:rtl/>
        </w:rPr>
        <w:t>היו"ר אלי בן-מנחם:</w:t>
      </w:r>
    </w:p>
    <w:p w14:paraId="1C8BC0D9" w14:textId="77777777" w:rsidR="00000000" w:rsidRDefault="000E0F03">
      <w:pPr>
        <w:pStyle w:val="a0"/>
        <w:rPr>
          <w:rtl/>
        </w:rPr>
      </w:pPr>
    </w:p>
    <w:p w14:paraId="3872020D" w14:textId="77777777" w:rsidR="00000000" w:rsidRDefault="000E0F03">
      <w:pPr>
        <w:pStyle w:val="a0"/>
        <w:rPr>
          <w:rFonts w:hint="cs"/>
          <w:rtl/>
        </w:rPr>
      </w:pPr>
      <w:r>
        <w:rPr>
          <w:rFonts w:hint="cs"/>
          <w:rtl/>
        </w:rPr>
        <w:t>תודה רבה לחבר הכנסת הנדל.</w:t>
      </w:r>
    </w:p>
    <w:p w14:paraId="08C56F90" w14:textId="77777777" w:rsidR="00000000" w:rsidRDefault="000E0F03">
      <w:pPr>
        <w:pStyle w:val="a0"/>
        <w:rPr>
          <w:rFonts w:hint="cs"/>
          <w:rtl/>
        </w:rPr>
      </w:pPr>
    </w:p>
    <w:p w14:paraId="19559BB1" w14:textId="77777777" w:rsidR="00000000" w:rsidRDefault="000E0F03">
      <w:pPr>
        <w:pStyle w:val="af0"/>
        <w:rPr>
          <w:rtl/>
        </w:rPr>
      </w:pPr>
      <w:r>
        <w:rPr>
          <w:rFonts w:hint="eastAsia"/>
          <w:rtl/>
        </w:rPr>
        <w:t>חיים</w:t>
      </w:r>
      <w:r>
        <w:rPr>
          <w:rtl/>
        </w:rPr>
        <w:t xml:space="preserve"> אורון (יחד):</w:t>
      </w:r>
    </w:p>
    <w:p w14:paraId="04428782" w14:textId="77777777" w:rsidR="00000000" w:rsidRDefault="000E0F03">
      <w:pPr>
        <w:pStyle w:val="a0"/>
        <w:rPr>
          <w:rFonts w:hint="cs"/>
          <w:rtl/>
        </w:rPr>
      </w:pPr>
    </w:p>
    <w:p w14:paraId="07552E2B" w14:textId="77777777" w:rsidR="00000000" w:rsidRDefault="000E0F03">
      <w:pPr>
        <w:pStyle w:val="a0"/>
        <w:ind w:firstLine="720"/>
        <w:rPr>
          <w:rFonts w:hint="cs"/>
          <w:rtl/>
        </w:rPr>
      </w:pPr>
      <w:r>
        <w:rPr>
          <w:rFonts w:hint="cs"/>
          <w:rtl/>
        </w:rPr>
        <w:t>הממשלה לא טובה.</w:t>
      </w:r>
    </w:p>
    <w:p w14:paraId="69D8D3FA" w14:textId="77777777" w:rsidR="00000000" w:rsidRDefault="000E0F03">
      <w:pPr>
        <w:pStyle w:val="a0"/>
        <w:rPr>
          <w:rFonts w:hint="cs"/>
          <w:rtl/>
        </w:rPr>
      </w:pPr>
    </w:p>
    <w:p w14:paraId="3E490C0A" w14:textId="77777777" w:rsidR="00000000" w:rsidRDefault="000E0F03">
      <w:pPr>
        <w:pStyle w:val="af1"/>
        <w:rPr>
          <w:rtl/>
        </w:rPr>
      </w:pPr>
      <w:r>
        <w:rPr>
          <w:rtl/>
        </w:rPr>
        <w:t>היו"ר אלי בן-מנחם</w:t>
      </w:r>
      <w:r>
        <w:rPr>
          <w:rtl/>
        </w:rPr>
        <w:t>:</w:t>
      </w:r>
    </w:p>
    <w:p w14:paraId="135FBCE5" w14:textId="77777777" w:rsidR="00000000" w:rsidRDefault="000E0F03">
      <w:pPr>
        <w:pStyle w:val="a0"/>
        <w:rPr>
          <w:rtl/>
        </w:rPr>
      </w:pPr>
    </w:p>
    <w:p w14:paraId="5ADE47D3" w14:textId="77777777" w:rsidR="00000000" w:rsidRDefault="000E0F03">
      <w:pPr>
        <w:pStyle w:val="a0"/>
        <w:rPr>
          <w:rFonts w:hint="cs"/>
          <w:rtl/>
        </w:rPr>
      </w:pPr>
      <w:r>
        <w:rPr>
          <w:rFonts w:hint="cs"/>
          <w:rtl/>
        </w:rPr>
        <w:t>אני פונה למציעים ומבקש לדעת אם הם מקבלים את הצעת סגן שר הביטחון להעביר את הנושא לוועדת החוץ והביטחון. חבר הכנסת טיבי - לא נוכח; חבר הכנסת אלסאנע - לא נוכח; חבר הכנסת אהוד יתום - לא נוכח. חבר הכנסת דני יתום, מה אתה אומר?</w:t>
      </w:r>
    </w:p>
    <w:p w14:paraId="1C76510E" w14:textId="77777777" w:rsidR="00000000" w:rsidRDefault="000E0F03">
      <w:pPr>
        <w:pStyle w:val="a0"/>
        <w:rPr>
          <w:rFonts w:hint="cs"/>
          <w:rtl/>
        </w:rPr>
      </w:pPr>
    </w:p>
    <w:p w14:paraId="0210530B" w14:textId="77777777" w:rsidR="00000000" w:rsidRDefault="000E0F03">
      <w:pPr>
        <w:pStyle w:val="af0"/>
        <w:rPr>
          <w:rtl/>
        </w:rPr>
      </w:pPr>
      <w:r>
        <w:rPr>
          <w:rFonts w:hint="eastAsia"/>
          <w:rtl/>
        </w:rPr>
        <w:t>דני</w:t>
      </w:r>
      <w:r>
        <w:rPr>
          <w:rtl/>
        </w:rPr>
        <w:t xml:space="preserve"> יתום (העבודה-מימד):</w:t>
      </w:r>
    </w:p>
    <w:p w14:paraId="474E6F03" w14:textId="77777777" w:rsidR="00000000" w:rsidRDefault="000E0F03">
      <w:pPr>
        <w:pStyle w:val="a0"/>
        <w:rPr>
          <w:rFonts w:hint="cs"/>
          <w:rtl/>
        </w:rPr>
      </w:pPr>
    </w:p>
    <w:p w14:paraId="2705B1C4" w14:textId="77777777" w:rsidR="00000000" w:rsidRDefault="000E0F03">
      <w:pPr>
        <w:pStyle w:val="a0"/>
        <w:rPr>
          <w:rFonts w:hint="cs"/>
          <w:rtl/>
        </w:rPr>
      </w:pPr>
      <w:r>
        <w:rPr>
          <w:rFonts w:hint="cs"/>
          <w:rtl/>
        </w:rPr>
        <w:t>בסדר.</w:t>
      </w:r>
    </w:p>
    <w:p w14:paraId="2081775C" w14:textId="77777777" w:rsidR="00000000" w:rsidRDefault="000E0F03">
      <w:pPr>
        <w:pStyle w:val="a0"/>
        <w:rPr>
          <w:rFonts w:hint="cs"/>
          <w:rtl/>
        </w:rPr>
      </w:pPr>
    </w:p>
    <w:p w14:paraId="21CCBF05" w14:textId="77777777" w:rsidR="00000000" w:rsidRDefault="000E0F03">
      <w:pPr>
        <w:pStyle w:val="af1"/>
        <w:rPr>
          <w:rtl/>
        </w:rPr>
      </w:pPr>
      <w:r>
        <w:rPr>
          <w:rtl/>
        </w:rPr>
        <w:t>היו"ר אלי בן-מנחם:</w:t>
      </w:r>
    </w:p>
    <w:p w14:paraId="46C8D7F1" w14:textId="77777777" w:rsidR="00000000" w:rsidRDefault="000E0F03">
      <w:pPr>
        <w:pStyle w:val="a0"/>
        <w:rPr>
          <w:rtl/>
        </w:rPr>
      </w:pPr>
    </w:p>
    <w:p w14:paraId="22110A13" w14:textId="77777777" w:rsidR="00000000" w:rsidRDefault="000E0F03">
      <w:pPr>
        <w:pStyle w:val="a0"/>
        <w:rPr>
          <w:rFonts w:hint="cs"/>
          <w:rtl/>
        </w:rPr>
      </w:pPr>
      <w:r>
        <w:rPr>
          <w:rFonts w:hint="cs"/>
          <w:rtl/>
        </w:rPr>
        <w:t>חבר הכנסת חיים אורון מסכים. חבר הכנסת נסים זאב, מה אתה אומר?</w:t>
      </w:r>
    </w:p>
    <w:p w14:paraId="02BC465C" w14:textId="77777777" w:rsidR="00000000" w:rsidRDefault="000E0F03">
      <w:pPr>
        <w:pStyle w:val="a0"/>
        <w:rPr>
          <w:rFonts w:hint="cs"/>
          <w:rtl/>
        </w:rPr>
      </w:pPr>
    </w:p>
    <w:p w14:paraId="0BE3E788" w14:textId="77777777" w:rsidR="00000000" w:rsidRDefault="000E0F03">
      <w:pPr>
        <w:pStyle w:val="af0"/>
        <w:rPr>
          <w:rtl/>
        </w:rPr>
      </w:pPr>
      <w:r>
        <w:rPr>
          <w:rFonts w:hint="eastAsia"/>
          <w:rtl/>
        </w:rPr>
        <w:t>נסים</w:t>
      </w:r>
      <w:r>
        <w:rPr>
          <w:rtl/>
        </w:rPr>
        <w:t xml:space="preserve"> זאב (ש"ס):</w:t>
      </w:r>
    </w:p>
    <w:p w14:paraId="4135F10C" w14:textId="77777777" w:rsidR="00000000" w:rsidRDefault="000E0F03">
      <w:pPr>
        <w:pStyle w:val="a0"/>
        <w:rPr>
          <w:rFonts w:hint="cs"/>
          <w:rtl/>
        </w:rPr>
      </w:pPr>
    </w:p>
    <w:p w14:paraId="4D6D435F" w14:textId="77777777" w:rsidR="00000000" w:rsidRDefault="000E0F03">
      <w:pPr>
        <w:pStyle w:val="a0"/>
        <w:rPr>
          <w:rFonts w:hint="cs"/>
          <w:rtl/>
        </w:rPr>
      </w:pPr>
      <w:r>
        <w:rPr>
          <w:rFonts w:hint="cs"/>
          <w:rtl/>
        </w:rPr>
        <w:t>אני מציע לדון בזה במליאה.</w:t>
      </w:r>
    </w:p>
    <w:p w14:paraId="73BE8540" w14:textId="77777777" w:rsidR="00000000" w:rsidRDefault="000E0F03">
      <w:pPr>
        <w:pStyle w:val="a0"/>
        <w:rPr>
          <w:rFonts w:hint="cs"/>
          <w:rtl/>
        </w:rPr>
      </w:pPr>
    </w:p>
    <w:p w14:paraId="6F0ADE1C" w14:textId="77777777" w:rsidR="00000000" w:rsidRDefault="000E0F03">
      <w:pPr>
        <w:pStyle w:val="af1"/>
        <w:rPr>
          <w:rtl/>
        </w:rPr>
      </w:pPr>
      <w:r>
        <w:rPr>
          <w:rtl/>
        </w:rPr>
        <w:t>היו"ר אלי בן-מנחם:</w:t>
      </w:r>
    </w:p>
    <w:p w14:paraId="0EF7CDBD" w14:textId="77777777" w:rsidR="00000000" w:rsidRDefault="000E0F03">
      <w:pPr>
        <w:pStyle w:val="a0"/>
        <w:rPr>
          <w:rtl/>
        </w:rPr>
      </w:pPr>
    </w:p>
    <w:p w14:paraId="539C7EFC" w14:textId="77777777" w:rsidR="00000000" w:rsidRDefault="000E0F03">
      <w:pPr>
        <w:pStyle w:val="a0"/>
        <w:rPr>
          <w:rFonts w:hint="cs"/>
          <w:rtl/>
        </w:rPr>
      </w:pPr>
      <w:r>
        <w:rPr>
          <w:rFonts w:hint="cs"/>
          <w:rtl/>
        </w:rPr>
        <w:t>למה אתה תמיד יוצא דופן? אנחנו נעשה על כך הצבעה. חבר הכנסת אורי אריאל, מה אתה אומר?</w:t>
      </w:r>
    </w:p>
    <w:p w14:paraId="35C073A5" w14:textId="77777777" w:rsidR="00000000" w:rsidRDefault="000E0F03">
      <w:pPr>
        <w:pStyle w:val="a0"/>
        <w:rPr>
          <w:rFonts w:hint="cs"/>
          <w:rtl/>
        </w:rPr>
      </w:pPr>
    </w:p>
    <w:p w14:paraId="33216293" w14:textId="77777777" w:rsidR="00000000" w:rsidRDefault="000E0F03">
      <w:pPr>
        <w:pStyle w:val="af0"/>
        <w:rPr>
          <w:rtl/>
        </w:rPr>
      </w:pPr>
      <w:r>
        <w:rPr>
          <w:rFonts w:hint="eastAsia"/>
          <w:rtl/>
        </w:rPr>
        <w:t>אורי</w:t>
      </w:r>
      <w:r>
        <w:rPr>
          <w:rtl/>
        </w:rPr>
        <w:t xml:space="preserve"> יהודה אריאל (האיחוד ה</w:t>
      </w:r>
      <w:r>
        <w:rPr>
          <w:rtl/>
        </w:rPr>
        <w:t>לאומי - ישראל ביתנו):</w:t>
      </w:r>
    </w:p>
    <w:p w14:paraId="22CF6EE1" w14:textId="77777777" w:rsidR="00000000" w:rsidRDefault="000E0F03">
      <w:pPr>
        <w:pStyle w:val="a0"/>
        <w:rPr>
          <w:rFonts w:hint="cs"/>
          <w:rtl/>
        </w:rPr>
      </w:pPr>
    </w:p>
    <w:p w14:paraId="0ADD808A" w14:textId="77777777" w:rsidR="00000000" w:rsidRDefault="000E0F03">
      <w:pPr>
        <w:pStyle w:val="a0"/>
        <w:rPr>
          <w:rFonts w:hint="cs"/>
          <w:rtl/>
        </w:rPr>
      </w:pPr>
      <w:r>
        <w:rPr>
          <w:rFonts w:hint="cs"/>
          <w:rtl/>
        </w:rPr>
        <w:t>לדון בזה במליאה.</w:t>
      </w:r>
    </w:p>
    <w:p w14:paraId="6E98D697" w14:textId="77777777" w:rsidR="00000000" w:rsidRDefault="000E0F03">
      <w:pPr>
        <w:pStyle w:val="a0"/>
        <w:rPr>
          <w:rFonts w:hint="cs"/>
          <w:rtl/>
        </w:rPr>
      </w:pPr>
    </w:p>
    <w:p w14:paraId="786D625A" w14:textId="77777777" w:rsidR="00000000" w:rsidRDefault="000E0F03">
      <w:pPr>
        <w:pStyle w:val="af1"/>
        <w:rPr>
          <w:rtl/>
        </w:rPr>
      </w:pPr>
      <w:r>
        <w:rPr>
          <w:rtl/>
        </w:rPr>
        <w:t>היו"ר אלי בן-מנחם:</w:t>
      </w:r>
    </w:p>
    <w:p w14:paraId="17630E82" w14:textId="77777777" w:rsidR="00000000" w:rsidRDefault="000E0F03">
      <w:pPr>
        <w:pStyle w:val="a0"/>
        <w:rPr>
          <w:rtl/>
        </w:rPr>
      </w:pPr>
    </w:p>
    <w:p w14:paraId="4E3055C9" w14:textId="77777777" w:rsidR="00000000" w:rsidRDefault="000E0F03">
      <w:pPr>
        <w:pStyle w:val="a0"/>
        <w:rPr>
          <w:rFonts w:hint="cs"/>
          <w:rtl/>
        </w:rPr>
      </w:pPr>
      <w:r>
        <w:rPr>
          <w:rFonts w:hint="cs"/>
          <w:rtl/>
        </w:rPr>
        <w:t>חבר הכנסת אילן ליבוביץ, מה אתה אומר? - לדון בזה בוועדה. חבר הכנסת איתם - לא נוכח; חבר הכנסת זחאלקה - לא נוכח; חבר הכנסת רוני בר-און - לא נוכח. אני אנסה לעשות את זה בהצבעה אחת. מי שבעד, הוא בעד הע</w:t>
      </w:r>
      <w:r>
        <w:rPr>
          <w:rFonts w:hint="cs"/>
          <w:rtl/>
        </w:rPr>
        <w:t xml:space="preserve">ברה לוועדת החוץ והביטחון, ומי שמצביע נגד, זה דיון במליאה. </w:t>
      </w:r>
    </w:p>
    <w:p w14:paraId="2F57E194" w14:textId="77777777" w:rsidR="00000000" w:rsidRDefault="000E0F03">
      <w:pPr>
        <w:pStyle w:val="a0"/>
        <w:rPr>
          <w:rFonts w:hint="cs"/>
          <w:rtl/>
        </w:rPr>
      </w:pPr>
    </w:p>
    <w:p w14:paraId="5975B146" w14:textId="77777777" w:rsidR="00000000" w:rsidRDefault="000E0F03">
      <w:pPr>
        <w:pStyle w:val="a0"/>
        <w:rPr>
          <w:rFonts w:hint="cs"/>
          <w:rtl/>
        </w:rPr>
      </w:pPr>
    </w:p>
    <w:p w14:paraId="131EA159" w14:textId="77777777" w:rsidR="00000000" w:rsidRDefault="000E0F03">
      <w:pPr>
        <w:pStyle w:val="ab"/>
        <w:bidi/>
        <w:rPr>
          <w:rFonts w:hint="cs"/>
          <w:rtl/>
        </w:rPr>
      </w:pPr>
      <w:r>
        <w:rPr>
          <w:rFonts w:hint="cs"/>
          <w:rtl/>
        </w:rPr>
        <w:t>הצבעה מס' 16</w:t>
      </w:r>
    </w:p>
    <w:p w14:paraId="1920A1C9" w14:textId="77777777" w:rsidR="00000000" w:rsidRDefault="000E0F03">
      <w:pPr>
        <w:pStyle w:val="a0"/>
        <w:rPr>
          <w:rFonts w:hint="cs"/>
          <w:rtl/>
        </w:rPr>
      </w:pPr>
    </w:p>
    <w:p w14:paraId="13EB5651" w14:textId="77777777" w:rsidR="00000000" w:rsidRDefault="000E0F03">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465B210A" w14:textId="77777777" w:rsidR="00000000" w:rsidRDefault="000E0F03">
      <w:pPr>
        <w:pStyle w:val="ac"/>
        <w:bidi/>
        <w:rPr>
          <w:rFonts w:hint="cs"/>
          <w:rtl/>
        </w:rPr>
      </w:pPr>
      <w:r>
        <w:rPr>
          <w:rFonts w:hint="cs"/>
          <w:rtl/>
        </w:rPr>
        <w:t xml:space="preserve">נגד  </w:t>
      </w:r>
      <w:r>
        <w:rPr>
          <w:rtl/>
        </w:rPr>
        <w:t>–</w:t>
      </w:r>
      <w:r>
        <w:rPr>
          <w:rFonts w:hint="cs"/>
          <w:rtl/>
        </w:rPr>
        <w:t xml:space="preserve"> 7</w:t>
      </w:r>
    </w:p>
    <w:p w14:paraId="310F5EA4" w14:textId="77777777" w:rsidR="00000000" w:rsidRDefault="000E0F03">
      <w:pPr>
        <w:pStyle w:val="ac"/>
        <w:bidi/>
        <w:rPr>
          <w:rFonts w:hint="cs"/>
          <w:rtl/>
        </w:rPr>
      </w:pPr>
      <w:r>
        <w:rPr>
          <w:rFonts w:hint="cs"/>
          <w:rtl/>
        </w:rPr>
        <w:t xml:space="preserve">נמנעים </w:t>
      </w:r>
      <w:r>
        <w:rPr>
          <w:rtl/>
        </w:rPr>
        <w:t>–</w:t>
      </w:r>
      <w:r>
        <w:rPr>
          <w:rFonts w:hint="cs"/>
          <w:rtl/>
        </w:rPr>
        <w:t xml:space="preserve"> אין</w:t>
      </w:r>
    </w:p>
    <w:p w14:paraId="35AE8389" w14:textId="77777777" w:rsidR="00000000" w:rsidRDefault="000E0F03">
      <w:pPr>
        <w:pStyle w:val="ad"/>
        <w:bidi/>
        <w:rPr>
          <w:rFonts w:hint="cs"/>
          <w:rtl/>
        </w:rPr>
      </w:pPr>
      <w:r>
        <w:rPr>
          <w:rFonts w:hint="cs"/>
          <w:rtl/>
        </w:rPr>
        <w:t xml:space="preserve">ההצעה להעביר את הנושא שהעלו חברי הכנסת דני יתום, חיים אורון, נסים זאב, אורי יהודה אריאל </w:t>
      </w:r>
    </w:p>
    <w:p w14:paraId="02F8DCF7" w14:textId="77777777" w:rsidR="00000000" w:rsidRDefault="000E0F03">
      <w:pPr>
        <w:pStyle w:val="ad"/>
        <w:bidi/>
        <w:rPr>
          <w:rFonts w:hint="cs"/>
          <w:rtl/>
        </w:rPr>
      </w:pPr>
      <w:r>
        <w:rPr>
          <w:rFonts w:hint="cs"/>
          <w:rtl/>
        </w:rPr>
        <w:t>ואילן ליבוביץ לוועדת החוץ והביטחו</w:t>
      </w:r>
      <w:r>
        <w:rPr>
          <w:rFonts w:hint="cs"/>
          <w:rtl/>
        </w:rPr>
        <w:t>ן נתקבלה.</w:t>
      </w:r>
    </w:p>
    <w:p w14:paraId="20419A11" w14:textId="77777777" w:rsidR="00000000" w:rsidRDefault="000E0F03">
      <w:pPr>
        <w:pStyle w:val="a0"/>
        <w:rPr>
          <w:rFonts w:hint="cs"/>
          <w:rtl/>
        </w:rPr>
      </w:pPr>
    </w:p>
    <w:p w14:paraId="0FC049B6" w14:textId="77777777" w:rsidR="00000000" w:rsidRDefault="000E0F03">
      <w:pPr>
        <w:pStyle w:val="af1"/>
        <w:rPr>
          <w:rtl/>
        </w:rPr>
      </w:pPr>
      <w:r>
        <w:rPr>
          <w:rtl/>
        </w:rPr>
        <w:t>היו"ר אלי בן-מנחם:</w:t>
      </w:r>
    </w:p>
    <w:p w14:paraId="5ED872D4" w14:textId="77777777" w:rsidR="00000000" w:rsidRDefault="000E0F03">
      <w:pPr>
        <w:pStyle w:val="a0"/>
        <w:rPr>
          <w:rtl/>
        </w:rPr>
      </w:pPr>
    </w:p>
    <w:p w14:paraId="30BA1332" w14:textId="77777777" w:rsidR="00000000" w:rsidRDefault="000E0F03">
      <w:pPr>
        <w:pStyle w:val="a0"/>
        <w:ind w:firstLine="720"/>
        <w:rPr>
          <w:rFonts w:hint="cs"/>
          <w:rtl/>
        </w:rPr>
      </w:pPr>
      <w:r>
        <w:rPr>
          <w:rFonts w:hint="cs"/>
          <w:rtl/>
        </w:rPr>
        <w:t>שמונה חברי כנסת בעד, שבעה חברי כנסת נגד. הצעתם של חברי הכנסת דני יתום, חיים אורון ואילן ליבוביץ, שהנושא יעבור לוועדת החוץ והביטחון, נתקבלה. הצעתם של אורי אריאל ואחרים ירדה מסדר-היום.</w:t>
      </w:r>
    </w:p>
    <w:p w14:paraId="6D7F3962" w14:textId="77777777" w:rsidR="00000000" w:rsidRDefault="000E0F03">
      <w:pPr>
        <w:pStyle w:val="af0"/>
        <w:rPr>
          <w:rtl/>
        </w:rPr>
      </w:pPr>
    </w:p>
    <w:p w14:paraId="44C944BC" w14:textId="77777777" w:rsidR="00000000" w:rsidRDefault="000E0F03">
      <w:pPr>
        <w:pStyle w:val="af0"/>
        <w:rPr>
          <w:rtl/>
        </w:rPr>
      </w:pPr>
      <w:r>
        <w:rPr>
          <w:rFonts w:hint="eastAsia"/>
          <w:rtl/>
        </w:rPr>
        <w:t>נסים</w:t>
      </w:r>
      <w:r>
        <w:rPr>
          <w:rtl/>
        </w:rPr>
        <w:t xml:space="preserve"> זאב (ש"ס):</w:t>
      </w:r>
    </w:p>
    <w:p w14:paraId="785EBBEE" w14:textId="77777777" w:rsidR="00000000" w:rsidRDefault="000E0F03">
      <w:pPr>
        <w:pStyle w:val="a0"/>
        <w:rPr>
          <w:rFonts w:hint="cs"/>
          <w:rtl/>
        </w:rPr>
      </w:pPr>
    </w:p>
    <w:p w14:paraId="655C9F48" w14:textId="77777777" w:rsidR="00000000" w:rsidRDefault="000E0F03">
      <w:pPr>
        <w:pStyle w:val="a0"/>
        <w:rPr>
          <w:rFonts w:hint="cs"/>
          <w:rtl/>
        </w:rPr>
      </w:pPr>
      <w:r>
        <w:rPr>
          <w:rFonts w:hint="cs"/>
          <w:rtl/>
        </w:rPr>
        <w:t>אני מבקש שירשמו את מה שא</w:t>
      </w:r>
      <w:r>
        <w:rPr>
          <w:rFonts w:hint="cs"/>
          <w:rtl/>
        </w:rPr>
        <w:t>ני דרשתי.</w:t>
      </w:r>
    </w:p>
    <w:p w14:paraId="2D5776E2" w14:textId="77777777" w:rsidR="00000000" w:rsidRDefault="000E0F03">
      <w:pPr>
        <w:pStyle w:val="a0"/>
        <w:rPr>
          <w:rFonts w:hint="cs"/>
          <w:rtl/>
        </w:rPr>
      </w:pPr>
    </w:p>
    <w:p w14:paraId="0F787AE5" w14:textId="77777777" w:rsidR="00000000" w:rsidRDefault="000E0F03">
      <w:pPr>
        <w:pStyle w:val="af1"/>
        <w:rPr>
          <w:rtl/>
        </w:rPr>
      </w:pPr>
      <w:r>
        <w:rPr>
          <w:rtl/>
        </w:rPr>
        <w:t>היו"ר אלי בן-מנחם:</w:t>
      </w:r>
    </w:p>
    <w:p w14:paraId="1C0F5EE9" w14:textId="77777777" w:rsidR="00000000" w:rsidRDefault="000E0F03">
      <w:pPr>
        <w:pStyle w:val="a0"/>
        <w:rPr>
          <w:rtl/>
        </w:rPr>
      </w:pPr>
    </w:p>
    <w:p w14:paraId="14B8E192" w14:textId="77777777" w:rsidR="00000000" w:rsidRDefault="000E0F03">
      <w:pPr>
        <w:pStyle w:val="a0"/>
        <w:rPr>
          <w:rtl/>
        </w:rPr>
      </w:pPr>
      <w:r>
        <w:rPr>
          <w:rFonts w:hint="cs"/>
          <w:rtl/>
        </w:rPr>
        <w:t xml:space="preserve">אתה ביקשת להעביר זאת למליאה, ולא היה לך רוב. </w:t>
      </w:r>
    </w:p>
    <w:p w14:paraId="13B2581D" w14:textId="77777777" w:rsidR="00000000" w:rsidRDefault="000E0F03">
      <w:pPr>
        <w:pStyle w:val="a0"/>
        <w:rPr>
          <w:rtl/>
        </w:rPr>
      </w:pPr>
    </w:p>
    <w:p w14:paraId="3BEAFB3F" w14:textId="77777777" w:rsidR="00000000" w:rsidRDefault="000E0F03">
      <w:pPr>
        <w:pStyle w:val="a0"/>
        <w:rPr>
          <w:rFonts w:hint="cs"/>
          <w:rtl/>
        </w:rPr>
      </w:pPr>
    </w:p>
    <w:p w14:paraId="40B567E5" w14:textId="77777777" w:rsidR="00000000" w:rsidRDefault="000E0F03">
      <w:pPr>
        <w:pStyle w:val="a2"/>
        <w:rPr>
          <w:rFonts w:hint="cs"/>
          <w:rtl/>
        </w:rPr>
      </w:pPr>
      <w:bookmarkStart w:id="523" w:name="_Toc87615628"/>
      <w:r>
        <w:rPr>
          <w:rFonts w:hint="cs"/>
          <w:rtl/>
        </w:rPr>
        <w:t>מסמכים שהונחו על שולחן הכנסת</w:t>
      </w:r>
      <w:bookmarkEnd w:id="523"/>
    </w:p>
    <w:p w14:paraId="0A5F8506" w14:textId="77777777" w:rsidR="00000000" w:rsidRDefault="000E0F03">
      <w:pPr>
        <w:pStyle w:val="a0"/>
        <w:rPr>
          <w:rFonts w:hint="cs"/>
          <w:rtl/>
        </w:rPr>
      </w:pPr>
    </w:p>
    <w:p w14:paraId="0D7EFFF0" w14:textId="77777777" w:rsidR="00000000" w:rsidRDefault="000E0F03">
      <w:pPr>
        <w:pStyle w:val="af1"/>
        <w:rPr>
          <w:rtl/>
        </w:rPr>
      </w:pPr>
      <w:r>
        <w:rPr>
          <w:rFonts w:hint="eastAsia"/>
          <w:rtl/>
        </w:rPr>
        <w:t>היו</w:t>
      </w:r>
      <w:r>
        <w:rPr>
          <w:rtl/>
        </w:rPr>
        <w:t>"ר אלי בן-מנחם:</w:t>
      </w:r>
    </w:p>
    <w:p w14:paraId="5C2D5BF9" w14:textId="77777777" w:rsidR="00000000" w:rsidRDefault="000E0F03">
      <w:pPr>
        <w:pStyle w:val="a0"/>
        <w:rPr>
          <w:rFonts w:hint="cs"/>
          <w:rtl/>
        </w:rPr>
      </w:pPr>
    </w:p>
    <w:p w14:paraId="532E4BBA" w14:textId="77777777" w:rsidR="00000000" w:rsidRDefault="000E0F03">
      <w:pPr>
        <w:pStyle w:val="a0"/>
        <w:rPr>
          <w:rFonts w:hint="cs"/>
          <w:rtl/>
        </w:rPr>
      </w:pPr>
      <w:r>
        <w:rPr>
          <w:rFonts w:hint="cs"/>
          <w:rtl/>
        </w:rPr>
        <w:t>רבותי, יש הודעה לסגנית מזכיר הכנסת.</w:t>
      </w:r>
    </w:p>
    <w:p w14:paraId="321C0A78" w14:textId="77777777" w:rsidR="00000000" w:rsidRDefault="000E0F03">
      <w:pPr>
        <w:pStyle w:val="a0"/>
        <w:ind w:firstLine="0"/>
        <w:rPr>
          <w:rFonts w:hint="cs"/>
          <w:b/>
          <w:bCs/>
          <w:u w:val="single"/>
          <w:rtl/>
        </w:rPr>
      </w:pPr>
    </w:p>
    <w:p w14:paraId="78CA66A5" w14:textId="77777777" w:rsidR="00000000" w:rsidRDefault="000E0F03">
      <w:pPr>
        <w:pStyle w:val="a"/>
        <w:rPr>
          <w:rFonts w:hint="cs"/>
          <w:rtl/>
        </w:rPr>
      </w:pPr>
      <w:bookmarkStart w:id="524" w:name="_Toc87615629"/>
      <w:r>
        <w:rPr>
          <w:rFonts w:hint="cs"/>
          <w:rtl/>
        </w:rPr>
        <w:t>סגנית מזכיר הכנסת רות קפלן:</w:t>
      </w:r>
      <w:bookmarkEnd w:id="524"/>
    </w:p>
    <w:p w14:paraId="07D0CBF8" w14:textId="77777777" w:rsidR="00000000" w:rsidRDefault="000E0F03">
      <w:pPr>
        <w:pStyle w:val="a0"/>
        <w:rPr>
          <w:rFonts w:hint="cs"/>
          <w:rtl/>
        </w:rPr>
      </w:pPr>
    </w:p>
    <w:p w14:paraId="702D9EAA" w14:textId="77777777" w:rsidR="00000000" w:rsidRDefault="000E0F03">
      <w:pPr>
        <w:pStyle w:val="a0"/>
        <w:rPr>
          <w:rFonts w:hint="cs"/>
          <w:rtl/>
        </w:rPr>
      </w:pPr>
      <w:r>
        <w:rPr>
          <w:rFonts w:hint="cs"/>
          <w:rtl/>
        </w:rPr>
        <w:t>ברשות יושב-ראש הישיבה, הנני מתכבדת להודיע, כי הונחו היום על ש</w:t>
      </w:r>
      <w:r>
        <w:rPr>
          <w:rFonts w:hint="cs"/>
          <w:rtl/>
        </w:rPr>
        <w:t xml:space="preserve">ולחן הכנסת </w:t>
      </w:r>
      <w:r>
        <w:rPr>
          <w:rtl/>
        </w:rPr>
        <w:t>–</w:t>
      </w:r>
      <w:r>
        <w:rPr>
          <w:rFonts w:hint="cs"/>
          <w:rtl/>
        </w:rPr>
        <w:t xml:space="preserve"> </w:t>
      </w:r>
    </w:p>
    <w:p w14:paraId="212CDB18" w14:textId="77777777" w:rsidR="00000000" w:rsidRDefault="000E0F03">
      <w:pPr>
        <w:pStyle w:val="a0"/>
        <w:rPr>
          <w:rFonts w:hint="cs"/>
          <w:rtl/>
        </w:rPr>
      </w:pPr>
    </w:p>
    <w:p w14:paraId="50DDDA98" w14:textId="77777777" w:rsidR="00000000" w:rsidRDefault="000E0F03">
      <w:pPr>
        <w:pStyle w:val="a0"/>
        <w:rPr>
          <w:rFonts w:hint="cs"/>
          <w:rtl/>
        </w:rPr>
      </w:pPr>
      <w:r>
        <w:rPr>
          <w:rFonts w:hint="cs"/>
          <w:rtl/>
        </w:rPr>
        <w:t xml:space="preserve">לוח תיקונים להסתייגויות להצעת חוק איסור שידורים שלא כדין (תיקוני חקיקה), התשס"ד-2004. </w:t>
      </w:r>
    </w:p>
    <w:p w14:paraId="6A17DFDE" w14:textId="77777777" w:rsidR="00000000" w:rsidRDefault="000E0F03">
      <w:pPr>
        <w:pStyle w:val="a0"/>
        <w:rPr>
          <w:rFonts w:hint="cs"/>
          <w:rtl/>
        </w:rPr>
      </w:pPr>
    </w:p>
    <w:p w14:paraId="30F44202" w14:textId="77777777" w:rsidR="00000000" w:rsidRDefault="000E0F03">
      <w:pPr>
        <w:pStyle w:val="a0"/>
        <w:rPr>
          <w:rFonts w:hint="cs"/>
          <w:rtl/>
        </w:rPr>
      </w:pPr>
      <w:r>
        <w:rPr>
          <w:rFonts w:hint="cs"/>
          <w:rtl/>
        </w:rPr>
        <w:t xml:space="preserve">לקריאה שנייה ולקריאה שלישית: הצעת חוק הגבלת הפרסומים למוצרי טבק לעישון (תיקון מס' 3), התשס"ד-2004, שהחזירה ועדת הכלכלה. </w:t>
      </w:r>
    </w:p>
    <w:p w14:paraId="259511F5" w14:textId="77777777" w:rsidR="00000000" w:rsidRDefault="000E0F03">
      <w:pPr>
        <w:pStyle w:val="a0"/>
        <w:rPr>
          <w:rFonts w:hint="cs"/>
          <w:rtl/>
        </w:rPr>
      </w:pPr>
    </w:p>
    <w:p w14:paraId="62DEA590" w14:textId="77777777" w:rsidR="00000000" w:rsidRDefault="000E0F03">
      <w:pPr>
        <w:pStyle w:val="a0"/>
        <w:rPr>
          <w:rFonts w:hint="cs"/>
          <w:rtl/>
        </w:rPr>
      </w:pPr>
      <w:r>
        <w:rPr>
          <w:rFonts w:hint="cs"/>
          <w:rtl/>
        </w:rPr>
        <w:t>הצעה לתיקון סעיף 96(ד) לתקנון ה</w:t>
      </w:r>
      <w:r>
        <w:rPr>
          <w:rFonts w:hint="cs"/>
          <w:rtl/>
        </w:rPr>
        <w:t>כנסת מטעם ועדת הכנסת. תודה רבה.</w:t>
      </w:r>
    </w:p>
    <w:p w14:paraId="1282830C" w14:textId="77777777" w:rsidR="00000000" w:rsidRDefault="000E0F03">
      <w:pPr>
        <w:pStyle w:val="af1"/>
        <w:rPr>
          <w:rFonts w:hint="cs"/>
          <w:rtl/>
        </w:rPr>
      </w:pPr>
    </w:p>
    <w:p w14:paraId="33EA0EE5" w14:textId="77777777" w:rsidR="00000000" w:rsidRDefault="000E0F03">
      <w:pPr>
        <w:pStyle w:val="a2"/>
        <w:rPr>
          <w:rtl/>
        </w:rPr>
      </w:pPr>
    </w:p>
    <w:p w14:paraId="354A2F20" w14:textId="77777777" w:rsidR="00000000" w:rsidRDefault="000E0F03">
      <w:pPr>
        <w:pStyle w:val="a2"/>
        <w:rPr>
          <w:rFonts w:hint="cs"/>
          <w:rtl/>
        </w:rPr>
      </w:pPr>
      <w:bookmarkStart w:id="525" w:name="_Toc87615630"/>
      <w:r>
        <w:rPr>
          <w:rFonts w:hint="cs"/>
          <w:rtl/>
        </w:rPr>
        <w:t>שאילתות ותשובות</w:t>
      </w:r>
      <w:bookmarkEnd w:id="525"/>
    </w:p>
    <w:p w14:paraId="79FEA07C" w14:textId="77777777" w:rsidR="00000000" w:rsidRDefault="000E0F03">
      <w:pPr>
        <w:pStyle w:val="af1"/>
        <w:rPr>
          <w:rFonts w:hint="cs"/>
          <w:rtl/>
        </w:rPr>
      </w:pPr>
    </w:p>
    <w:p w14:paraId="385FA84A" w14:textId="77777777" w:rsidR="00000000" w:rsidRDefault="000E0F03">
      <w:pPr>
        <w:pStyle w:val="af1"/>
        <w:rPr>
          <w:rtl/>
        </w:rPr>
      </w:pPr>
      <w:r>
        <w:rPr>
          <w:rFonts w:hint="eastAsia"/>
          <w:rtl/>
        </w:rPr>
        <w:t>היו</w:t>
      </w:r>
      <w:r>
        <w:rPr>
          <w:rtl/>
        </w:rPr>
        <w:t>"ר אלי בן-מנחם:</w:t>
      </w:r>
    </w:p>
    <w:p w14:paraId="48C7E072" w14:textId="77777777" w:rsidR="00000000" w:rsidRDefault="000E0F03">
      <w:pPr>
        <w:pStyle w:val="a0"/>
        <w:rPr>
          <w:rFonts w:hint="cs"/>
          <w:rtl/>
        </w:rPr>
      </w:pPr>
    </w:p>
    <w:p w14:paraId="36FA4CC8" w14:textId="77777777" w:rsidR="00000000" w:rsidRDefault="000E0F03">
      <w:pPr>
        <w:pStyle w:val="a0"/>
        <w:rPr>
          <w:rFonts w:hint="cs"/>
          <w:rtl/>
        </w:rPr>
      </w:pPr>
      <w:r>
        <w:rPr>
          <w:rFonts w:hint="cs"/>
          <w:rtl/>
        </w:rPr>
        <w:t xml:space="preserve">סגן שר הביטחון ישיב על שאילתא מס' 1119, של חבר הכנסת גלעד ארדן, שאיננו נוכח. </w:t>
      </w:r>
    </w:p>
    <w:p w14:paraId="3B60668E" w14:textId="77777777" w:rsidR="00000000" w:rsidRDefault="000E0F03">
      <w:pPr>
        <w:pStyle w:val="a0"/>
        <w:rPr>
          <w:rFonts w:hint="cs"/>
          <w:rtl/>
        </w:rPr>
      </w:pPr>
    </w:p>
    <w:p w14:paraId="7C4B1D84" w14:textId="77777777" w:rsidR="00000000" w:rsidRDefault="000E0F03">
      <w:pPr>
        <w:pStyle w:val="a1"/>
        <w:jc w:val="center"/>
        <w:rPr>
          <w:rtl/>
        </w:rPr>
      </w:pPr>
      <w:bookmarkStart w:id="526" w:name="CQ21434FI0021434T21_07_2004_18_51_48"/>
      <w:bookmarkStart w:id="527" w:name="_Toc87615631"/>
      <w:r>
        <w:rPr>
          <w:rtl/>
        </w:rPr>
        <w:t xml:space="preserve">1119. </w:t>
      </w:r>
      <w:r>
        <w:rPr>
          <w:rFonts w:hint="cs"/>
          <w:rtl/>
        </w:rPr>
        <w:t>פטור ל</w:t>
      </w:r>
      <w:r>
        <w:rPr>
          <w:rtl/>
        </w:rPr>
        <w:t>בנות</w:t>
      </w:r>
      <w:r>
        <w:rPr>
          <w:rFonts w:hint="cs"/>
          <w:rtl/>
        </w:rPr>
        <w:t xml:space="preserve"> משירות בצה"ל</w:t>
      </w:r>
      <w:r>
        <w:rPr>
          <w:rtl/>
        </w:rPr>
        <w:t xml:space="preserve"> </w:t>
      </w:r>
      <w:r>
        <w:rPr>
          <w:rFonts w:hint="cs"/>
          <w:rtl/>
        </w:rPr>
        <w:t>מטעמי מצפון</w:t>
      </w:r>
      <w:bookmarkEnd w:id="527"/>
    </w:p>
    <w:p w14:paraId="68B8392D" w14:textId="77777777" w:rsidR="00000000" w:rsidRDefault="000E0F03">
      <w:pPr>
        <w:pStyle w:val="a0"/>
        <w:rPr>
          <w:rFonts w:hint="cs"/>
          <w:rtl/>
        </w:rPr>
      </w:pPr>
    </w:p>
    <w:p w14:paraId="7E7666A9" w14:textId="77777777" w:rsidR="00000000" w:rsidRDefault="000E0F03">
      <w:pPr>
        <w:pStyle w:val="a0"/>
        <w:ind w:firstLine="0"/>
        <w:rPr>
          <w:bCs/>
          <w:u w:val="single"/>
        </w:rPr>
      </w:pPr>
      <w:bookmarkStart w:id="528" w:name="ESQ21434"/>
      <w:bookmarkStart w:id="529" w:name="TextBody8"/>
      <w:bookmarkEnd w:id="528"/>
      <w:r>
        <w:rPr>
          <w:bCs/>
          <w:u w:val="single"/>
          <w:rtl/>
        </w:rPr>
        <w:t>חבר</w:t>
      </w:r>
      <w:bookmarkEnd w:id="529"/>
      <w:r>
        <w:rPr>
          <w:rFonts w:hint="cs"/>
          <w:bCs/>
          <w:u w:val="single"/>
          <w:rtl/>
        </w:rPr>
        <w:t xml:space="preserve"> הכנסת </w:t>
      </w:r>
      <w:bookmarkStart w:id="530" w:name="TextBody2"/>
      <w:r>
        <w:rPr>
          <w:bCs/>
          <w:u w:val="single"/>
          <w:rtl/>
        </w:rPr>
        <w:t>גלעד ארדן</w:t>
      </w:r>
      <w:bookmarkEnd w:id="530"/>
      <w:r>
        <w:rPr>
          <w:rFonts w:hint="cs"/>
          <w:bCs/>
          <w:u w:val="single"/>
          <w:rtl/>
        </w:rPr>
        <w:t xml:space="preserve"> </w:t>
      </w:r>
      <w:bookmarkStart w:id="531" w:name="TextBody9"/>
      <w:r>
        <w:rPr>
          <w:bCs/>
          <w:u w:val="single"/>
          <w:rtl/>
        </w:rPr>
        <w:t>שאל</w:t>
      </w:r>
      <w:bookmarkEnd w:id="531"/>
      <w:r>
        <w:rPr>
          <w:rFonts w:hint="cs"/>
          <w:bCs/>
          <w:u w:val="single"/>
          <w:rtl/>
        </w:rPr>
        <w:t xml:space="preserve"> את</w:t>
      </w:r>
      <w:bookmarkStart w:id="532" w:name="TextBody12"/>
      <w:r>
        <w:rPr>
          <w:bCs/>
          <w:u w:val="single"/>
          <w:rtl/>
        </w:rPr>
        <w:t xml:space="preserve"> שר</w:t>
      </w:r>
      <w:bookmarkEnd w:id="532"/>
      <w:r>
        <w:rPr>
          <w:rFonts w:hint="cs"/>
          <w:bCs/>
          <w:u w:val="single"/>
          <w:rtl/>
        </w:rPr>
        <w:t xml:space="preserve"> </w:t>
      </w:r>
      <w:bookmarkStart w:id="533" w:name="GMGOVMINISTRYNAME"/>
      <w:r>
        <w:rPr>
          <w:bCs/>
          <w:u w:val="single"/>
          <w:rtl/>
        </w:rPr>
        <w:t>הביטחון</w:t>
      </w:r>
      <w:bookmarkEnd w:id="533"/>
    </w:p>
    <w:p w14:paraId="1F4D5024" w14:textId="77777777" w:rsidR="00000000" w:rsidRDefault="000E0F03">
      <w:pPr>
        <w:pStyle w:val="a0"/>
        <w:ind w:firstLine="720"/>
        <w:rPr>
          <w:rFonts w:hint="cs"/>
          <w:rtl/>
        </w:rPr>
      </w:pPr>
      <w:bookmarkStart w:id="534" w:name="TextBody4"/>
      <w:r>
        <w:rPr>
          <w:rtl/>
        </w:rPr>
        <w:t>ביום י"ב בשבט התשס"ד (4 ב</w:t>
      </w:r>
      <w:r>
        <w:rPr>
          <w:rtl/>
        </w:rPr>
        <w:t>פברואר 2004):</w:t>
      </w:r>
      <w:bookmarkEnd w:id="534"/>
    </w:p>
    <w:p w14:paraId="74083A89" w14:textId="77777777" w:rsidR="00000000" w:rsidRDefault="000E0F03">
      <w:pPr>
        <w:pStyle w:val="a0"/>
        <w:rPr>
          <w:rFonts w:hint="cs"/>
          <w:rtl/>
        </w:rPr>
      </w:pPr>
    </w:p>
    <w:p w14:paraId="7ABA8237" w14:textId="77777777" w:rsidR="00000000" w:rsidRDefault="000E0F03">
      <w:pPr>
        <w:pStyle w:val="a0"/>
        <w:rPr>
          <w:rFonts w:hint="cs"/>
          <w:rtl/>
        </w:rPr>
      </w:pPr>
      <w:r>
        <w:rPr>
          <w:rFonts w:hint="cs"/>
          <w:rtl/>
        </w:rPr>
        <w:t xml:space="preserve">נטען, כי מערכת הביטחון מקלה במתן פטור </w:t>
      </w:r>
      <w:r>
        <w:rPr>
          <w:rtl/>
        </w:rPr>
        <w:t xml:space="preserve">לבנות </w:t>
      </w:r>
      <w:r>
        <w:rPr>
          <w:rFonts w:hint="cs"/>
          <w:rtl/>
        </w:rPr>
        <w:t>שאינן רוצות</w:t>
      </w:r>
      <w:r>
        <w:rPr>
          <w:rtl/>
        </w:rPr>
        <w:t xml:space="preserve"> לשרת בצה"ל</w:t>
      </w:r>
      <w:r>
        <w:rPr>
          <w:rFonts w:hint="cs"/>
          <w:rtl/>
        </w:rPr>
        <w:t>,</w:t>
      </w:r>
      <w:r>
        <w:rPr>
          <w:rtl/>
        </w:rPr>
        <w:t xml:space="preserve"> בשעה שבנות גילן משרתות בכל תפקידי השדה בצה"ל באזורי סכנה</w:t>
      </w:r>
      <w:r>
        <w:rPr>
          <w:rFonts w:hint="cs"/>
          <w:rtl/>
        </w:rPr>
        <w:t xml:space="preserve">, וכי היא </w:t>
      </w:r>
      <w:r>
        <w:rPr>
          <w:rtl/>
        </w:rPr>
        <w:t>מאפשר</w:t>
      </w:r>
      <w:r>
        <w:rPr>
          <w:rFonts w:hint="cs"/>
          <w:rtl/>
        </w:rPr>
        <w:t>ת</w:t>
      </w:r>
      <w:r>
        <w:rPr>
          <w:rtl/>
        </w:rPr>
        <w:t xml:space="preserve"> </w:t>
      </w:r>
      <w:r>
        <w:rPr>
          <w:rFonts w:hint="cs"/>
          <w:rtl/>
        </w:rPr>
        <w:t>שחרור</w:t>
      </w:r>
      <w:r>
        <w:rPr>
          <w:rtl/>
        </w:rPr>
        <w:t xml:space="preserve"> בנות משירות צבאי</w:t>
      </w:r>
      <w:r>
        <w:rPr>
          <w:rFonts w:hint="cs"/>
          <w:rtl/>
        </w:rPr>
        <w:t xml:space="preserve">, </w:t>
      </w:r>
      <w:r>
        <w:rPr>
          <w:rtl/>
        </w:rPr>
        <w:t>באחוזים גבוהים</w:t>
      </w:r>
      <w:r>
        <w:rPr>
          <w:rFonts w:hint="cs"/>
          <w:rtl/>
        </w:rPr>
        <w:t>,</w:t>
      </w:r>
      <w:r>
        <w:rPr>
          <w:rtl/>
        </w:rPr>
        <w:t xml:space="preserve"> על בסיס טענות מצפון</w:t>
      </w:r>
      <w:r>
        <w:rPr>
          <w:rFonts w:hint="cs"/>
          <w:rtl/>
        </w:rPr>
        <w:t>,</w:t>
      </w:r>
      <w:r>
        <w:rPr>
          <w:rtl/>
        </w:rPr>
        <w:t xml:space="preserve"> שאינן קשורות לטעמים דתיים</w:t>
      </w:r>
      <w:r>
        <w:rPr>
          <w:rFonts w:hint="cs"/>
          <w:rtl/>
        </w:rPr>
        <w:t>.</w:t>
      </w:r>
    </w:p>
    <w:p w14:paraId="60228046" w14:textId="77777777" w:rsidR="00000000" w:rsidRDefault="000E0F03">
      <w:pPr>
        <w:pStyle w:val="a0"/>
      </w:pPr>
    </w:p>
    <w:p w14:paraId="269FE6DB" w14:textId="77777777" w:rsidR="00000000" w:rsidRDefault="000E0F03">
      <w:pPr>
        <w:pStyle w:val="a0"/>
      </w:pPr>
      <w:r>
        <w:rPr>
          <w:rFonts w:hint="cs"/>
          <w:rtl/>
        </w:rPr>
        <w:t>רצוני לשאול</w:t>
      </w:r>
      <w:r>
        <w:rPr>
          <w:rtl/>
        </w:rPr>
        <w:t>:</w:t>
      </w:r>
    </w:p>
    <w:p w14:paraId="5F6828D6" w14:textId="77777777" w:rsidR="00000000" w:rsidRDefault="000E0F03">
      <w:pPr>
        <w:pStyle w:val="a0"/>
      </w:pPr>
    </w:p>
    <w:p w14:paraId="39F38C4F" w14:textId="77777777" w:rsidR="00000000" w:rsidRDefault="000E0F03">
      <w:pPr>
        <w:pStyle w:val="a0"/>
        <w:rPr>
          <w:rFonts w:hint="cs"/>
          <w:rtl/>
        </w:rPr>
      </w:pPr>
      <w:bookmarkStart w:id="535" w:name="TextBody5"/>
      <w:r>
        <w:rPr>
          <w:rFonts w:hint="cs"/>
          <w:rtl/>
        </w:rPr>
        <w:t xml:space="preserve">האם הטענות נכונות, ואם כן </w:t>
      </w:r>
      <w:r>
        <w:rPr>
          <w:rtl/>
        </w:rPr>
        <w:t>–</w:t>
      </w:r>
      <w:r>
        <w:rPr>
          <w:rFonts w:hint="cs"/>
          <w:rtl/>
        </w:rPr>
        <w:t xml:space="preserve"> מדוע?</w:t>
      </w:r>
    </w:p>
    <w:p w14:paraId="4F5A821F" w14:textId="77777777" w:rsidR="00000000" w:rsidRDefault="000E0F03">
      <w:pPr>
        <w:pStyle w:val="a0"/>
        <w:rPr>
          <w:rFonts w:hint="cs"/>
          <w:rtl/>
        </w:rPr>
      </w:pPr>
    </w:p>
    <w:bookmarkEnd w:id="535"/>
    <w:p w14:paraId="5E3ECDC8" w14:textId="77777777" w:rsidR="00000000" w:rsidRDefault="000E0F0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2A69486D" w14:textId="77777777" w:rsidR="00000000" w:rsidRDefault="000E0F03">
      <w:pPr>
        <w:pStyle w:val="a0"/>
        <w:ind w:firstLine="0"/>
        <w:rPr>
          <w:rFonts w:hint="cs"/>
          <w:rtl/>
        </w:rPr>
      </w:pPr>
      <w:r>
        <w:rPr>
          <w:rtl/>
        </w:rPr>
        <w:t xml:space="preserve">(לא נקראה, נמסרה </w:t>
      </w:r>
      <w:r>
        <w:rPr>
          <w:rFonts w:hint="eastAsia"/>
          <w:rtl/>
        </w:rPr>
        <w:t>לפרוטוקול</w:t>
      </w:r>
      <w:r>
        <w:rPr>
          <w:rtl/>
        </w:rPr>
        <w:t>)</w:t>
      </w:r>
    </w:p>
    <w:p w14:paraId="240C3E1D" w14:textId="77777777" w:rsidR="00000000" w:rsidRDefault="000E0F03">
      <w:pPr>
        <w:pStyle w:val="a0"/>
        <w:rPr>
          <w:rFonts w:hint="cs"/>
          <w:rtl/>
        </w:rPr>
      </w:pPr>
    </w:p>
    <w:p w14:paraId="04B7A113" w14:textId="77777777" w:rsidR="00000000" w:rsidRDefault="000E0F03">
      <w:pPr>
        <w:pStyle w:val="a0"/>
        <w:rPr>
          <w:rFonts w:hint="cs"/>
          <w:rtl/>
        </w:rPr>
      </w:pPr>
      <w:r>
        <w:rPr>
          <w:rFonts w:hint="cs"/>
          <w:rtl/>
        </w:rPr>
        <w:t>האפשרות לשחרר בנות משירות צבאי על רקע טעמים שבמצפון קבועה בחוק שירות ביטחון.</w:t>
      </w:r>
    </w:p>
    <w:p w14:paraId="13AB14C5" w14:textId="77777777" w:rsidR="00000000" w:rsidRDefault="000E0F03">
      <w:pPr>
        <w:pStyle w:val="a0"/>
        <w:rPr>
          <w:rFonts w:hint="cs"/>
          <w:rtl/>
        </w:rPr>
      </w:pPr>
    </w:p>
    <w:p w14:paraId="25488C41" w14:textId="77777777" w:rsidR="00000000" w:rsidRDefault="000E0F03">
      <w:pPr>
        <w:pStyle w:val="a0"/>
        <w:rPr>
          <w:rFonts w:hint="cs"/>
          <w:rtl/>
        </w:rPr>
      </w:pPr>
      <w:r>
        <w:rPr>
          <w:rFonts w:hint="cs"/>
          <w:rtl/>
        </w:rPr>
        <w:t>יצוין כי פועלת ועדה אשר חבריה מתמנים על-ידי שר הביטחון, וזו דנה בבקשות למתן פטור</w:t>
      </w:r>
      <w:r>
        <w:rPr>
          <w:rFonts w:hint="cs"/>
          <w:rtl/>
        </w:rPr>
        <w:t xml:space="preserve"> כאמור, וכן קיימת ועדת ערר בהקשר זה.</w:t>
      </w:r>
    </w:p>
    <w:p w14:paraId="6B39666A" w14:textId="77777777" w:rsidR="00000000" w:rsidRDefault="000E0F03">
      <w:pPr>
        <w:pStyle w:val="a0"/>
        <w:rPr>
          <w:rFonts w:hint="cs"/>
          <w:rtl/>
        </w:rPr>
      </w:pPr>
    </w:p>
    <w:p w14:paraId="141AD151" w14:textId="77777777" w:rsidR="00000000" w:rsidRDefault="000E0F03">
      <w:pPr>
        <w:pStyle w:val="a0"/>
        <w:rPr>
          <w:rFonts w:hint="cs"/>
          <w:rtl/>
        </w:rPr>
      </w:pPr>
      <w:r>
        <w:rPr>
          <w:rFonts w:hint="cs"/>
          <w:rtl/>
        </w:rPr>
        <w:t>יצוין, כי החוק עוסק בפטור בנות מטעמי דת ובפטור מטעמי מצפון.</w:t>
      </w:r>
    </w:p>
    <w:p w14:paraId="63DCDDFA" w14:textId="77777777" w:rsidR="00000000" w:rsidRDefault="000E0F03">
      <w:pPr>
        <w:pStyle w:val="a0"/>
        <w:rPr>
          <w:rFonts w:hint="cs"/>
          <w:rtl/>
        </w:rPr>
      </w:pPr>
    </w:p>
    <w:bookmarkEnd w:id="526"/>
    <w:p w14:paraId="2B3C9996" w14:textId="77777777" w:rsidR="00000000" w:rsidRDefault="000E0F03">
      <w:pPr>
        <w:pStyle w:val="af1"/>
        <w:rPr>
          <w:rtl/>
        </w:rPr>
      </w:pPr>
      <w:r>
        <w:rPr>
          <w:rFonts w:hint="eastAsia"/>
          <w:rtl/>
        </w:rPr>
        <w:t>היו</w:t>
      </w:r>
      <w:r>
        <w:rPr>
          <w:rtl/>
        </w:rPr>
        <w:t>"ר אלי בן-מנחם:</w:t>
      </w:r>
    </w:p>
    <w:p w14:paraId="4EDCDA32" w14:textId="77777777" w:rsidR="00000000" w:rsidRDefault="000E0F03">
      <w:pPr>
        <w:pStyle w:val="a0"/>
        <w:rPr>
          <w:rFonts w:hint="cs"/>
          <w:rtl/>
        </w:rPr>
      </w:pPr>
    </w:p>
    <w:p w14:paraId="09AB8DAE" w14:textId="77777777" w:rsidR="00000000" w:rsidRDefault="000E0F03">
      <w:pPr>
        <w:pStyle w:val="a0"/>
        <w:ind w:firstLine="720"/>
        <w:rPr>
          <w:rFonts w:hint="cs"/>
          <w:rtl/>
        </w:rPr>
      </w:pPr>
      <w:r>
        <w:rPr>
          <w:rFonts w:hint="cs"/>
          <w:rtl/>
        </w:rPr>
        <w:t xml:space="preserve">סגן השר ישיב על שאילתא 1474 של חבר הכנסת רומן ברונפמן שאינו נוכח. </w:t>
      </w:r>
    </w:p>
    <w:p w14:paraId="1566F3B3" w14:textId="77777777" w:rsidR="00000000" w:rsidRDefault="000E0F03">
      <w:pPr>
        <w:pStyle w:val="a0"/>
        <w:ind w:firstLine="720"/>
        <w:rPr>
          <w:rFonts w:hint="cs"/>
          <w:rtl/>
        </w:rPr>
      </w:pPr>
    </w:p>
    <w:p w14:paraId="299FE94E" w14:textId="77777777" w:rsidR="00000000" w:rsidRDefault="000E0F03">
      <w:pPr>
        <w:pStyle w:val="a1"/>
        <w:jc w:val="center"/>
        <w:rPr>
          <w:rtl/>
        </w:rPr>
      </w:pPr>
      <w:bookmarkStart w:id="536" w:name="CQ24888FI0024888T21_07_2004_18_52_28"/>
      <w:bookmarkStart w:id="537" w:name="_Toc87615632"/>
      <w:bookmarkEnd w:id="536"/>
      <w:r>
        <w:rPr>
          <w:rtl/>
        </w:rPr>
        <w:t>1474. נוהל תפיסת בתים בשטחים</w:t>
      </w:r>
      <w:bookmarkEnd w:id="537"/>
    </w:p>
    <w:p w14:paraId="76C60F8D" w14:textId="77777777" w:rsidR="00000000" w:rsidRDefault="000E0F03">
      <w:pPr>
        <w:pStyle w:val="a0"/>
        <w:rPr>
          <w:rFonts w:hint="cs"/>
          <w:rtl/>
        </w:rPr>
      </w:pPr>
    </w:p>
    <w:p w14:paraId="274F9999" w14:textId="77777777" w:rsidR="00000000" w:rsidRDefault="000E0F03">
      <w:pPr>
        <w:pStyle w:val="a0"/>
        <w:ind w:firstLine="0"/>
        <w:rPr>
          <w:bCs/>
          <w:u w:val="single"/>
        </w:rPr>
      </w:pPr>
      <w:bookmarkStart w:id="538" w:name="ESQ24888"/>
      <w:bookmarkEnd w:id="538"/>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w:t>
      </w:r>
      <w:r>
        <w:rPr>
          <w:bCs/>
          <w:u w:val="single"/>
          <w:rtl/>
        </w:rPr>
        <w:t>ן</w:t>
      </w:r>
    </w:p>
    <w:p w14:paraId="33C44259" w14:textId="77777777" w:rsidR="00000000" w:rsidRDefault="000E0F03">
      <w:pPr>
        <w:pStyle w:val="a0"/>
        <w:ind w:firstLine="720"/>
      </w:pPr>
      <w:r>
        <w:rPr>
          <w:rtl/>
        </w:rPr>
        <w:t>ביום כ"א באייר התשס"ד (12 במאי 2004):</w:t>
      </w:r>
    </w:p>
    <w:p w14:paraId="0B3219EA" w14:textId="77777777" w:rsidR="00000000" w:rsidRDefault="000E0F03">
      <w:pPr>
        <w:pStyle w:val="a0"/>
        <w:rPr>
          <w:rFonts w:hint="cs"/>
        </w:rPr>
      </w:pPr>
    </w:p>
    <w:p w14:paraId="1C18E7B9" w14:textId="77777777" w:rsidR="00000000" w:rsidRDefault="000E0F03">
      <w:pPr>
        <w:pStyle w:val="a0"/>
        <w:ind w:firstLine="720"/>
      </w:pPr>
      <w:bookmarkStart w:id="539" w:name="TextBody3"/>
      <w:r>
        <w:rPr>
          <w:rtl/>
        </w:rPr>
        <w:t xml:space="preserve">בעקבות ביקורי בכפר קוסין </w:t>
      </w:r>
      <w:r>
        <w:rPr>
          <w:rFonts w:hint="cs"/>
          <w:rtl/>
        </w:rPr>
        <w:t>ש</w:t>
      </w:r>
      <w:r>
        <w:rPr>
          <w:rtl/>
        </w:rPr>
        <w:t>בנפת שכם</w:t>
      </w:r>
      <w:r>
        <w:rPr>
          <w:rFonts w:hint="cs"/>
          <w:rtl/>
        </w:rPr>
        <w:t>, שבו</w:t>
      </w:r>
      <w:r>
        <w:rPr>
          <w:rtl/>
        </w:rPr>
        <w:t xml:space="preserve"> נתפס בית של משפחה פל</w:t>
      </w:r>
      <w:r>
        <w:rPr>
          <w:rFonts w:hint="cs"/>
          <w:rtl/>
        </w:rPr>
        <w:t>סט</w:t>
      </w:r>
      <w:r>
        <w:rPr>
          <w:rtl/>
        </w:rPr>
        <w:t>ינית ע</w:t>
      </w:r>
      <w:r>
        <w:rPr>
          <w:rFonts w:hint="cs"/>
          <w:rtl/>
        </w:rPr>
        <w:t>ל-יד</w:t>
      </w:r>
      <w:r>
        <w:rPr>
          <w:rtl/>
        </w:rPr>
        <w:t>י צה"ל</w:t>
      </w:r>
      <w:bookmarkEnd w:id="539"/>
      <w:r>
        <w:rPr>
          <w:rFonts w:hint="cs"/>
          <w:rtl/>
        </w:rPr>
        <w:t>, רצוני לשאול</w:t>
      </w:r>
      <w:r>
        <w:rPr>
          <w:rtl/>
        </w:rPr>
        <w:t>:</w:t>
      </w:r>
    </w:p>
    <w:p w14:paraId="027E6327" w14:textId="77777777" w:rsidR="00000000" w:rsidRDefault="000E0F03">
      <w:pPr>
        <w:pStyle w:val="a0"/>
        <w:ind w:firstLine="720"/>
      </w:pPr>
    </w:p>
    <w:p w14:paraId="45AE7276" w14:textId="77777777" w:rsidR="00000000" w:rsidRDefault="000E0F03">
      <w:pPr>
        <w:pStyle w:val="a0"/>
        <w:ind w:firstLine="720"/>
        <w:rPr>
          <w:rtl/>
        </w:rPr>
      </w:pPr>
      <w:r>
        <w:rPr>
          <w:rFonts w:hint="cs"/>
          <w:rtl/>
        </w:rPr>
        <w:t xml:space="preserve">1. </w:t>
      </w:r>
      <w:r>
        <w:rPr>
          <w:rtl/>
        </w:rPr>
        <w:t>האם יש נוהל מפורט של תפיסת בתים של תושבים פל</w:t>
      </w:r>
      <w:r>
        <w:rPr>
          <w:rFonts w:hint="cs"/>
          <w:rtl/>
        </w:rPr>
        <w:t>סט</w:t>
      </w:r>
      <w:r>
        <w:rPr>
          <w:rtl/>
        </w:rPr>
        <w:t>ינים?</w:t>
      </w:r>
    </w:p>
    <w:p w14:paraId="5069E18D" w14:textId="77777777" w:rsidR="00000000" w:rsidRDefault="000E0F03">
      <w:pPr>
        <w:pStyle w:val="a0"/>
        <w:ind w:firstLine="720"/>
        <w:rPr>
          <w:rtl/>
        </w:rPr>
      </w:pPr>
    </w:p>
    <w:p w14:paraId="08FEB00C" w14:textId="77777777" w:rsidR="00000000" w:rsidRDefault="000E0F03">
      <w:pPr>
        <w:pStyle w:val="a0"/>
        <w:ind w:firstLine="720"/>
        <w:rPr>
          <w:rtl/>
        </w:rPr>
      </w:pPr>
      <w:r>
        <w:rPr>
          <w:rFonts w:hint="cs"/>
          <w:rtl/>
        </w:rPr>
        <w:t xml:space="preserve">2. אם כן </w:t>
      </w:r>
      <w:r>
        <w:rPr>
          <w:rtl/>
        </w:rPr>
        <w:t>–</w:t>
      </w:r>
      <w:r>
        <w:rPr>
          <w:rFonts w:hint="cs"/>
          <w:rtl/>
        </w:rPr>
        <w:t xml:space="preserve"> מה הוא</w:t>
      </w:r>
      <w:r>
        <w:rPr>
          <w:rtl/>
        </w:rPr>
        <w:t>?</w:t>
      </w:r>
    </w:p>
    <w:p w14:paraId="2DB47D53" w14:textId="77777777" w:rsidR="00000000" w:rsidRDefault="000E0F03">
      <w:pPr>
        <w:pStyle w:val="a0"/>
        <w:ind w:firstLine="720"/>
        <w:rPr>
          <w:rtl/>
        </w:rPr>
      </w:pPr>
    </w:p>
    <w:p w14:paraId="00389F24" w14:textId="77777777" w:rsidR="00000000" w:rsidRDefault="000E0F03">
      <w:pPr>
        <w:pStyle w:val="a0"/>
        <w:ind w:firstLine="720"/>
        <w:rPr>
          <w:rtl/>
        </w:rPr>
      </w:pPr>
      <w:r>
        <w:rPr>
          <w:rFonts w:hint="cs"/>
          <w:rtl/>
        </w:rPr>
        <w:t xml:space="preserve">3. </w:t>
      </w:r>
      <w:r>
        <w:rPr>
          <w:rtl/>
        </w:rPr>
        <w:t xml:space="preserve">האם יש מנגנון שמפצה את בעלי הבתים על הנזק </w:t>
      </w:r>
      <w:r>
        <w:rPr>
          <w:rtl/>
        </w:rPr>
        <w:t>שנגרם כתוצאה משהות הצבא בבית?</w:t>
      </w:r>
    </w:p>
    <w:p w14:paraId="173DCE38" w14:textId="77777777" w:rsidR="00000000" w:rsidRDefault="000E0F03">
      <w:pPr>
        <w:pStyle w:val="a0"/>
        <w:ind w:firstLine="720"/>
        <w:rPr>
          <w:rtl/>
        </w:rPr>
      </w:pPr>
    </w:p>
    <w:p w14:paraId="391CFF48" w14:textId="77777777" w:rsidR="00000000" w:rsidRDefault="000E0F03">
      <w:pPr>
        <w:pStyle w:val="a0"/>
        <w:ind w:firstLine="720"/>
        <w:rPr>
          <w:rtl/>
        </w:rPr>
      </w:pPr>
      <w:r>
        <w:rPr>
          <w:rFonts w:hint="cs"/>
          <w:rtl/>
        </w:rPr>
        <w:t xml:space="preserve">4. </w:t>
      </w:r>
      <w:r>
        <w:rPr>
          <w:rtl/>
        </w:rPr>
        <w:t>כמה בתים תפוסים בכל עת ע</w:t>
      </w:r>
      <w:r>
        <w:rPr>
          <w:rFonts w:hint="cs"/>
          <w:rtl/>
        </w:rPr>
        <w:t>ל-יד</w:t>
      </w:r>
      <w:r>
        <w:rPr>
          <w:rtl/>
        </w:rPr>
        <w:t>י הצבא?</w:t>
      </w:r>
    </w:p>
    <w:p w14:paraId="287A3332" w14:textId="77777777" w:rsidR="00000000" w:rsidRDefault="000E0F03">
      <w:pPr>
        <w:pStyle w:val="a0"/>
        <w:ind w:firstLine="720"/>
        <w:rPr>
          <w:rtl/>
        </w:rPr>
      </w:pPr>
    </w:p>
    <w:p w14:paraId="730AE080" w14:textId="77777777" w:rsidR="00000000" w:rsidRDefault="000E0F0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03537874" w14:textId="77777777" w:rsidR="00000000" w:rsidRDefault="000E0F03">
      <w:pPr>
        <w:pStyle w:val="a0"/>
        <w:ind w:firstLine="0"/>
        <w:rPr>
          <w:rFonts w:hint="cs"/>
          <w:rtl/>
        </w:rPr>
      </w:pPr>
      <w:r>
        <w:rPr>
          <w:rtl/>
        </w:rPr>
        <w:t xml:space="preserve">(לא נקראה, נמסרה </w:t>
      </w:r>
      <w:r>
        <w:rPr>
          <w:rFonts w:hint="eastAsia"/>
          <w:rtl/>
        </w:rPr>
        <w:t>לפרוטוקול</w:t>
      </w:r>
      <w:r>
        <w:rPr>
          <w:rtl/>
        </w:rPr>
        <w:t>)</w:t>
      </w:r>
    </w:p>
    <w:p w14:paraId="3440A7A0" w14:textId="77777777" w:rsidR="00000000" w:rsidRDefault="000E0F03">
      <w:pPr>
        <w:pStyle w:val="a0"/>
        <w:rPr>
          <w:rFonts w:hint="cs"/>
          <w:rtl/>
        </w:rPr>
      </w:pPr>
    </w:p>
    <w:p w14:paraId="2F6B626C" w14:textId="77777777" w:rsidR="00000000" w:rsidRDefault="000E0F03">
      <w:pPr>
        <w:pStyle w:val="a0"/>
        <w:rPr>
          <w:rFonts w:hint="cs"/>
        </w:rPr>
      </w:pPr>
      <w:r>
        <w:rPr>
          <w:rFonts w:hint="cs"/>
          <w:rtl/>
        </w:rPr>
        <w:t>1. כוחות צה"ל התופסים בתים בבעלות</w:t>
      </w:r>
      <w:r>
        <w:rPr>
          <w:rFonts w:hint="cs"/>
        </w:rPr>
        <w:t xml:space="preserve"> </w:t>
      </w:r>
      <w:r>
        <w:rPr>
          <w:rFonts w:hint="cs"/>
          <w:rtl/>
        </w:rPr>
        <w:t>פרטית לצרכים צבאיים עושים זאת בהתאם לנהלים הקבועים בפקודות הצבא, הכוללים הסדרים בדבר אופן ת</w:t>
      </w:r>
      <w:r>
        <w:rPr>
          <w:rFonts w:hint="cs"/>
          <w:rtl/>
        </w:rPr>
        <w:t>פיסת המבנה, מסירת ההודעה לבעל המבנה, חובת היוועצות טרם התפיסה, העדפת תפיסתו של מבנה בלתי מאוכלס וכיוצא בזה.</w:t>
      </w:r>
    </w:p>
    <w:p w14:paraId="45AB83AE" w14:textId="77777777" w:rsidR="00000000" w:rsidRDefault="000E0F03">
      <w:pPr>
        <w:pStyle w:val="a0"/>
        <w:rPr>
          <w:rFonts w:hint="cs"/>
          <w:rtl/>
        </w:rPr>
      </w:pPr>
    </w:p>
    <w:p w14:paraId="5FE777C3" w14:textId="77777777" w:rsidR="00000000" w:rsidRDefault="000E0F03">
      <w:pPr>
        <w:pStyle w:val="a0"/>
        <w:rPr>
          <w:rFonts w:hint="cs"/>
          <w:rtl/>
        </w:rPr>
      </w:pPr>
      <w:r>
        <w:rPr>
          <w:rFonts w:hint="cs"/>
          <w:rtl/>
        </w:rPr>
        <w:t>2. אכן קיים נוהל לתפיסת בתים, והכוחות התופסים מבנה פרטי מתודרכים בדבר נוהלי השהייה במבנה תפוס, ובכלל זה בצורך לשמור על כבודם של התושבים השוהים במבנ</w:t>
      </w:r>
      <w:r>
        <w:rPr>
          <w:rFonts w:hint="cs"/>
          <w:rtl/>
        </w:rPr>
        <w:t>ה, כמו גם על הרכוש המצוי בו.</w:t>
      </w:r>
    </w:p>
    <w:p w14:paraId="4DEA4D9A" w14:textId="77777777" w:rsidR="00000000" w:rsidRDefault="000E0F03">
      <w:pPr>
        <w:pStyle w:val="a0"/>
        <w:rPr>
          <w:rFonts w:hint="cs"/>
          <w:rtl/>
        </w:rPr>
      </w:pPr>
    </w:p>
    <w:p w14:paraId="30AFFE03" w14:textId="77777777" w:rsidR="00000000" w:rsidRDefault="000E0F03">
      <w:pPr>
        <w:pStyle w:val="a0"/>
        <w:rPr>
          <w:rFonts w:hint="cs"/>
          <w:rtl/>
        </w:rPr>
      </w:pPr>
      <w:r>
        <w:rPr>
          <w:rFonts w:hint="cs"/>
          <w:rtl/>
        </w:rPr>
        <w:t>3. צווי התפיסה הנמסרים לבעלי המבנים כוללים ככלל אפשרות לפנות אל מפקדת התיאום והקישור הגזרתית לבירור זכותם לקבלת דמי שימוש ופיצויים בגין התפיסה. יצוין כי זכות זו ממומשת במקרים לא מעטים על-ידי בעלי המבנים.</w:t>
      </w:r>
    </w:p>
    <w:p w14:paraId="6AB09699" w14:textId="77777777" w:rsidR="00000000" w:rsidRDefault="000E0F03">
      <w:pPr>
        <w:pStyle w:val="a0"/>
        <w:rPr>
          <w:rFonts w:hint="cs"/>
          <w:rtl/>
        </w:rPr>
      </w:pPr>
    </w:p>
    <w:p w14:paraId="138E5FCD" w14:textId="77777777" w:rsidR="00000000" w:rsidRDefault="000E0F03">
      <w:pPr>
        <w:pStyle w:val="a0"/>
        <w:rPr>
          <w:rFonts w:hint="cs"/>
          <w:rtl/>
        </w:rPr>
      </w:pPr>
      <w:r>
        <w:rPr>
          <w:rFonts w:hint="cs"/>
          <w:rtl/>
        </w:rPr>
        <w:t>4. מספר הבתים התפוס ע</w:t>
      </w:r>
      <w:r>
        <w:rPr>
          <w:rFonts w:hint="cs"/>
          <w:rtl/>
        </w:rPr>
        <w:t>ל-ידי צה"ל הינו דינמי, ומשתנה כמעט מדי יום לאור הצרכים המבצעיים.</w:t>
      </w:r>
    </w:p>
    <w:p w14:paraId="57FDE462" w14:textId="77777777" w:rsidR="00000000" w:rsidRDefault="000E0F03">
      <w:pPr>
        <w:pStyle w:val="a0"/>
        <w:rPr>
          <w:rFonts w:hint="cs"/>
          <w:rtl/>
        </w:rPr>
      </w:pPr>
    </w:p>
    <w:p w14:paraId="422F642F" w14:textId="77777777" w:rsidR="00000000" w:rsidRDefault="000E0F03">
      <w:pPr>
        <w:pStyle w:val="af1"/>
        <w:rPr>
          <w:rtl/>
        </w:rPr>
      </w:pPr>
      <w:r>
        <w:rPr>
          <w:rtl/>
        </w:rPr>
        <w:t>היו"ר אלי בן-מנחם:</w:t>
      </w:r>
    </w:p>
    <w:p w14:paraId="2F233E16" w14:textId="77777777" w:rsidR="00000000" w:rsidRDefault="000E0F03">
      <w:pPr>
        <w:pStyle w:val="a0"/>
        <w:rPr>
          <w:rtl/>
        </w:rPr>
      </w:pPr>
    </w:p>
    <w:p w14:paraId="761191C1" w14:textId="77777777" w:rsidR="00000000" w:rsidRDefault="000E0F03">
      <w:pPr>
        <w:pStyle w:val="a0"/>
        <w:ind w:firstLine="720"/>
        <w:rPr>
          <w:rFonts w:hint="cs"/>
          <w:rtl/>
        </w:rPr>
      </w:pPr>
      <w:r>
        <w:rPr>
          <w:rFonts w:hint="cs"/>
          <w:rtl/>
        </w:rPr>
        <w:t xml:space="preserve">סגן שר הביטחון ישיב על שאילתא 1594, של חבר הכנסת אריה אלדד: עלות אחזקת כוחות צה"ל בחבל-עזה. בבקשה. </w:t>
      </w:r>
    </w:p>
    <w:p w14:paraId="1B11890F" w14:textId="77777777" w:rsidR="00000000" w:rsidRDefault="000E0F03">
      <w:pPr>
        <w:pStyle w:val="a0"/>
        <w:ind w:firstLine="720"/>
        <w:rPr>
          <w:rFonts w:hint="cs"/>
          <w:rtl/>
        </w:rPr>
      </w:pPr>
    </w:p>
    <w:p w14:paraId="0AC3C651" w14:textId="77777777" w:rsidR="00000000" w:rsidRDefault="000E0F03">
      <w:pPr>
        <w:pStyle w:val="a1"/>
        <w:jc w:val="center"/>
        <w:rPr>
          <w:rtl/>
        </w:rPr>
      </w:pPr>
      <w:bookmarkStart w:id="540" w:name="CQ26998FI0026998T21_07_2004_20_51_21"/>
      <w:bookmarkStart w:id="541" w:name="_Toc87615633"/>
      <w:bookmarkEnd w:id="540"/>
      <w:r>
        <w:rPr>
          <w:rtl/>
        </w:rPr>
        <w:t>1594. עלות אחזקת כוחות צה"ל בחבל</w:t>
      </w:r>
      <w:r>
        <w:rPr>
          <w:rFonts w:hint="cs"/>
          <w:rtl/>
        </w:rPr>
        <w:t>-</w:t>
      </w:r>
      <w:r>
        <w:rPr>
          <w:rtl/>
        </w:rPr>
        <w:t>עזה</w:t>
      </w:r>
      <w:bookmarkEnd w:id="541"/>
    </w:p>
    <w:p w14:paraId="139BB7F1" w14:textId="77777777" w:rsidR="00000000" w:rsidRDefault="000E0F03">
      <w:pPr>
        <w:pStyle w:val="a0"/>
        <w:rPr>
          <w:rFonts w:hint="cs"/>
          <w:rtl/>
        </w:rPr>
      </w:pPr>
    </w:p>
    <w:p w14:paraId="57EC59F6" w14:textId="77777777" w:rsidR="00000000" w:rsidRDefault="000E0F03">
      <w:pPr>
        <w:pStyle w:val="a0"/>
        <w:ind w:firstLine="0"/>
        <w:rPr>
          <w:bCs/>
          <w:u w:val="single"/>
        </w:rPr>
      </w:pPr>
      <w:bookmarkStart w:id="542" w:name="ESQ26998"/>
      <w:bookmarkEnd w:id="542"/>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ביטחון</w:t>
      </w:r>
    </w:p>
    <w:p w14:paraId="2144222A" w14:textId="77777777" w:rsidR="00000000" w:rsidRDefault="000E0F03">
      <w:pPr>
        <w:pStyle w:val="a0"/>
        <w:ind w:firstLine="720"/>
      </w:pPr>
      <w:r>
        <w:rPr>
          <w:rtl/>
        </w:rPr>
        <w:t>ביום כ' בסיוון התשס"ד (9 ביוני 2004):</w:t>
      </w:r>
    </w:p>
    <w:p w14:paraId="4DDF5908" w14:textId="77777777" w:rsidR="00000000" w:rsidRDefault="000E0F03">
      <w:pPr>
        <w:pStyle w:val="a0"/>
        <w:rPr>
          <w:rFonts w:hint="cs"/>
        </w:rPr>
      </w:pPr>
    </w:p>
    <w:p w14:paraId="0C677574" w14:textId="77777777" w:rsidR="00000000" w:rsidRDefault="000E0F03">
      <w:pPr>
        <w:pStyle w:val="a0"/>
        <w:ind w:firstLine="720"/>
      </w:pPr>
      <w:r>
        <w:rPr>
          <w:rtl/>
        </w:rPr>
        <w:t xml:space="preserve">בעקבות הפרסומים על חיסכון </w:t>
      </w:r>
      <w:r>
        <w:rPr>
          <w:rFonts w:hint="cs"/>
          <w:rtl/>
        </w:rPr>
        <w:t xml:space="preserve">בתקציב </w:t>
      </w:r>
      <w:r>
        <w:rPr>
          <w:rtl/>
        </w:rPr>
        <w:t xml:space="preserve">צה"ל </w:t>
      </w:r>
      <w:r>
        <w:rPr>
          <w:rFonts w:hint="cs"/>
          <w:rtl/>
        </w:rPr>
        <w:t>אם</w:t>
      </w:r>
      <w:r>
        <w:rPr>
          <w:rtl/>
        </w:rPr>
        <w:t xml:space="preserve"> תצא לפועל תוכנית הנסיגה מחבל</w:t>
      </w:r>
      <w:r>
        <w:rPr>
          <w:rFonts w:hint="cs"/>
          <w:rtl/>
        </w:rPr>
        <w:t>-</w:t>
      </w:r>
      <w:r>
        <w:rPr>
          <w:rtl/>
        </w:rPr>
        <w:t>עזה</w:t>
      </w:r>
      <w:r>
        <w:rPr>
          <w:rFonts w:hint="cs"/>
          <w:rtl/>
        </w:rPr>
        <w:t>, רצוני לשאול</w:t>
      </w:r>
      <w:r>
        <w:rPr>
          <w:rtl/>
        </w:rPr>
        <w:t>:</w:t>
      </w:r>
    </w:p>
    <w:p w14:paraId="7811AC0B" w14:textId="77777777" w:rsidR="00000000" w:rsidRDefault="000E0F03">
      <w:pPr>
        <w:pStyle w:val="a0"/>
        <w:ind w:firstLine="720"/>
      </w:pPr>
    </w:p>
    <w:p w14:paraId="59021815" w14:textId="77777777" w:rsidR="00000000" w:rsidRDefault="000E0F03">
      <w:pPr>
        <w:pStyle w:val="a0"/>
        <w:ind w:firstLine="720"/>
        <w:rPr>
          <w:rtl/>
        </w:rPr>
      </w:pPr>
      <w:r>
        <w:rPr>
          <w:rFonts w:hint="cs"/>
          <w:rtl/>
        </w:rPr>
        <w:t xml:space="preserve">1. </w:t>
      </w:r>
      <w:r>
        <w:rPr>
          <w:rtl/>
        </w:rPr>
        <w:t xml:space="preserve">מה </w:t>
      </w:r>
      <w:r>
        <w:rPr>
          <w:rFonts w:hint="cs"/>
          <w:rtl/>
        </w:rPr>
        <w:t xml:space="preserve">היא </w:t>
      </w:r>
      <w:r>
        <w:rPr>
          <w:rtl/>
        </w:rPr>
        <w:t>עלות אחז</w:t>
      </w:r>
      <w:r>
        <w:rPr>
          <w:rFonts w:hint="cs"/>
          <w:rtl/>
        </w:rPr>
        <w:t>ק</w:t>
      </w:r>
      <w:r>
        <w:rPr>
          <w:rtl/>
        </w:rPr>
        <w:t>ת כוחות צה"ל בחבל</w:t>
      </w:r>
      <w:r>
        <w:rPr>
          <w:rFonts w:hint="cs"/>
          <w:rtl/>
        </w:rPr>
        <w:t>-</w:t>
      </w:r>
      <w:r>
        <w:rPr>
          <w:rtl/>
        </w:rPr>
        <w:t>עזה היום?</w:t>
      </w:r>
    </w:p>
    <w:p w14:paraId="4062C1A9" w14:textId="77777777" w:rsidR="00000000" w:rsidRDefault="000E0F03">
      <w:pPr>
        <w:pStyle w:val="a0"/>
        <w:ind w:firstLine="720"/>
        <w:rPr>
          <w:rtl/>
        </w:rPr>
      </w:pPr>
    </w:p>
    <w:p w14:paraId="27AC36AE" w14:textId="77777777" w:rsidR="00000000" w:rsidRDefault="000E0F03">
      <w:pPr>
        <w:pStyle w:val="a0"/>
        <w:ind w:firstLine="720"/>
        <w:rPr>
          <w:rtl/>
        </w:rPr>
      </w:pPr>
      <w:r>
        <w:rPr>
          <w:rFonts w:hint="cs"/>
          <w:rtl/>
        </w:rPr>
        <w:t xml:space="preserve">2. </w:t>
      </w:r>
      <w:r>
        <w:rPr>
          <w:rtl/>
        </w:rPr>
        <w:t>אם תצא לפועל ת</w:t>
      </w:r>
      <w:r>
        <w:rPr>
          <w:rFonts w:hint="cs"/>
          <w:rtl/>
        </w:rPr>
        <w:t>ו</w:t>
      </w:r>
      <w:r>
        <w:rPr>
          <w:rtl/>
        </w:rPr>
        <w:t>כנית ההתנתקות</w:t>
      </w:r>
      <w:r>
        <w:rPr>
          <w:rFonts w:hint="cs"/>
          <w:rtl/>
        </w:rPr>
        <w:t>,</w:t>
      </w:r>
      <w:r>
        <w:rPr>
          <w:rtl/>
        </w:rPr>
        <w:t xml:space="preserve"> מה תהיה עלות אחזקת צה"ל סביב רצועת</w:t>
      </w:r>
      <w:r>
        <w:rPr>
          <w:rFonts w:hint="cs"/>
          <w:rtl/>
        </w:rPr>
        <w:t>-</w:t>
      </w:r>
      <w:r>
        <w:rPr>
          <w:rtl/>
        </w:rPr>
        <w:t>עזה</w:t>
      </w:r>
      <w:r>
        <w:rPr>
          <w:rFonts w:hint="cs"/>
          <w:rtl/>
        </w:rPr>
        <w:t xml:space="preserve"> </w:t>
      </w:r>
      <w:r>
        <w:rPr>
          <w:rtl/>
        </w:rPr>
        <w:t>ע</w:t>
      </w:r>
      <w:r>
        <w:rPr>
          <w:rtl/>
        </w:rPr>
        <w:t>ל</w:t>
      </w:r>
      <w:r>
        <w:rPr>
          <w:rFonts w:hint="cs"/>
          <w:rtl/>
        </w:rPr>
        <w:t>-</w:t>
      </w:r>
      <w:r>
        <w:rPr>
          <w:rtl/>
        </w:rPr>
        <w:t>פי תחשיבי הצבא</w:t>
      </w:r>
      <w:r>
        <w:rPr>
          <w:rFonts w:hint="cs"/>
          <w:rtl/>
        </w:rPr>
        <w:t>, ו</w:t>
      </w:r>
      <w:r>
        <w:rPr>
          <w:rtl/>
        </w:rPr>
        <w:t>האם יוותר צה"ל על סכום הח</w:t>
      </w:r>
      <w:r>
        <w:rPr>
          <w:rFonts w:hint="cs"/>
          <w:rtl/>
        </w:rPr>
        <w:t>י</w:t>
      </w:r>
      <w:r>
        <w:rPr>
          <w:rtl/>
        </w:rPr>
        <w:t>סכון בתקציבו?</w:t>
      </w:r>
    </w:p>
    <w:p w14:paraId="14BA733A" w14:textId="77777777" w:rsidR="00000000" w:rsidRDefault="000E0F03">
      <w:pPr>
        <w:pStyle w:val="a0"/>
        <w:ind w:firstLine="720"/>
        <w:rPr>
          <w:rtl/>
        </w:rPr>
      </w:pPr>
    </w:p>
    <w:p w14:paraId="4FE32C85" w14:textId="77777777" w:rsidR="00000000" w:rsidRDefault="000E0F03">
      <w:pPr>
        <w:pStyle w:val="a"/>
        <w:rPr>
          <w:rtl/>
        </w:rPr>
      </w:pPr>
      <w:bookmarkStart w:id="543" w:name="FS000000490T21_07_2004_18_25_47"/>
      <w:bookmarkStart w:id="544" w:name="FS000000464T21_07_2004_18_26_53"/>
      <w:bookmarkStart w:id="545" w:name="_Toc87615634"/>
      <w:r>
        <w:rPr>
          <w:rFonts w:hint="eastAsia"/>
          <w:rtl/>
        </w:rPr>
        <w:t>סגן</w:t>
      </w:r>
      <w:r>
        <w:rPr>
          <w:rtl/>
        </w:rPr>
        <w:t xml:space="preserve"> שר הביטחון זאב בוים:</w:t>
      </w:r>
      <w:bookmarkEnd w:id="545"/>
    </w:p>
    <w:p w14:paraId="592FC9D9" w14:textId="77777777" w:rsidR="00000000" w:rsidRDefault="000E0F03">
      <w:pPr>
        <w:pStyle w:val="a0"/>
        <w:rPr>
          <w:rFonts w:hint="cs"/>
          <w:rtl/>
        </w:rPr>
      </w:pPr>
    </w:p>
    <w:bookmarkEnd w:id="544"/>
    <w:p w14:paraId="195F7A61" w14:textId="77777777" w:rsidR="00000000" w:rsidRDefault="000E0F03">
      <w:pPr>
        <w:pStyle w:val="a0"/>
        <w:rPr>
          <w:rFonts w:hint="cs"/>
          <w:rtl/>
        </w:rPr>
      </w:pPr>
      <w:r>
        <w:rPr>
          <w:rFonts w:hint="cs"/>
          <w:rtl/>
        </w:rPr>
        <w:t>1-2. עלות פעילות הלחימה של כוחות צה"ל באזור חבל-עזה מתחילת שנת 2004, המתבססת בעיקרה על סד"כ סדיר ובמידת הצורך מתוגבר על-ידי סד"כ מילואים, הינה בין 30 ל-40 מיליון שקלים בח</w:t>
      </w:r>
      <w:r>
        <w:rPr>
          <w:rFonts w:hint="cs"/>
          <w:rtl/>
        </w:rPr>
        <w:t>ודש.</w:t>
      </w:r>
    </w:p>
    <w:p w14:paraId="7EE687F8" w14:textId="77777777" w:rsidR="00000000" w:rsidRDefault="000E0F03">
      <w:pPr>
        <w:pStyle w:val="a0"/>
        <w:rPr>
          <w:rFonts w:hint="cs"/>
          <w:rtl/>
        </w:rPr>
      </w:pPr>
    </w:p>
    <w:p w14:paraId="6CFB1FCA" w14:textId="77777777" w:rsidR="00000000" w:rsidRDefault="000E0F03">
      <w:pPr>
        <w:pStyle w:val="a0"/>
        <w:rPr>
          <w:rFonts w:hint="cs"/>
          <w:rtl/>
        </w:rPr>
      </w:pPr>
      <w:r>
        <w:rPr>
          <w:rFonts w:hint="cs"/>
          <w:rtl/>
        </w:rPr>
        <w:t>עלות אחזקת כוחות צה"ל סביב רצועת-עזה, לאחר יישום תוכנית ההתנתקות, תהיה תלויה במצב הביטחוני שישרור לאחר יישום התכנית ובמענה הביטחוני שיידרש. מכל מקום, ברור כי גם לאחר יישום התוכנית תידרש נוכחות קבועה של כוחות צה"ל סביב רצועת-עזה, בהיקף ובעלות שאינם יד</w:t>
      </w:r>
      <w:r>
        <w:rPr>
          <w:rFonts w:hint="cs"/>
          <w:rtl/>
        </w:rPr>
        <w:t>ועים בשלב זה, מאחר שעבודת המטה בנושא טרם הסתיימה.</w:t>
      </w:r>
    </w:p>
    <w:p w14:paraId="78FF7B65" w14:textId="77777777" w:rsidR="00000000" w:rsidRDefault="000E0F03">
      <w:pPr>
        <w:pStyle w:val="a0"/>
        <w:rPr>
          <w:rFonts w:hint="cs"/>
          <w:rtl/>
        </w:rPr>
      </w:pPr>
    </w:p>
    <w:p w14:paraId="7C2DCAFF" w14:textId="77777777" w:rsidR="00000000" w:rsidRDefault="000E0F03">
      <w:pPr>
        <w:pStyle w:val="af1"/>
        <w:rPr>
          <w:rtl/>
        </w:rPr>
      </w:pPr>
      <w:bookmarkStart w:id="546" w:name="FS000001055T21_07_2004_17_49_30"/>
      <w:bookmarkEnd w:id="543"/>
      <w:bookmarkEnd w:id="546"/>
      <w:r>
        <w:rPr>
          <w:rtl/>
        </w:rPr>
        <w:t>היו"ר אלי בן-מנחם:</w:t>
      </w:r>
    </w:p>
    <w:p w14:paraId="03D19BD7" w14:textId="77777777" w:rsidR="00000000" w:rsidRDefault="000E0F03">
      <w:pPr>
        <w:pStyle w:val="a0"/>
        <w:rPr>
          <w:rtl/>
        </w:rPr>
      </w:pPr>
    </w:p>
    <w:p w14:paraId="1B543CAF" w14:textId="77777777" w:rsidR="00000000" w:rsidRDefault="000E0F03">
      <w:pPr>
        <w:pStyle w:val="a0"/>
        <w:rPr>
          <w:rFonts w:hint="cs"/>
          <w:rtl/>
        </w:rPr>
      </w:pPr>
      <w:r>
        <w:rPr>
          <w:rFonts w:hint="cs"/>
          <w:rtl/>
        </w:rPr>
        <w:t>שאלה נוספת לחבר הכנסת אלדד, בבקשה.</w:t>
      </w:r>
    </w:p>
    <w:p w14:paraId="09A8B42F" w14:textId="77777777" w:rsidR="00000000" w:rsidRDefault="000E0F03">
      <w:pPr>
        <w:pStyle w:val="a"/>
        <w:rPr>
          <w:rFonts w:hint="cs"/>
          <w:b w:val="0"/>
          <w:bCs w:val="0"/>
          <w:u w:val="none"/>
          <w:rtl/>
        </w:rPr>
      </w:pPr>
    </w:p>
    <w:p w14:paraId="281521CD" w14:textId="77777777" w:rsidR="00000000" w:rsidRDefault="000E0F03">
      <w:pPr>
        <w:pStyle w:val="af0"/>
        <w:rPr>
          <w:rtl/>
        </w:rPr>
      </w:pPr>
    </w:p>
    <w:p w14:paraId="4DBE8E30" w14:textId="77777777" w:rsidR="00000000" w:rsidRDefault="000E0F03">
      <w:pPr>
        <w:pStyle w:val="af0"/>
        <w:rPr>
          <w:rtl/>
        </w:rPr>
      </w:pPr>
      <w:r>
        <w:rPr>
          <w:rFonts w:hint="eastAsia"/>
          <w:rtl/>
        </w:rPr>
        <w:t>אריה</w:t>
      </w:r>
      <w:r>
        <w:rPr>
          <w:rtl/>
        </w:rPr>
        <w:t xml:space="preserve"> אלדד (האיחוד הלאומי - ישראל ביתנו):</w:t>
      </w:r>
    </w:p>
    <w:p w14:paraId="2261A3AD" w14:textId="77777777" w:rsidR="00000000" w:rsidRDefault="000E0F03">
      <w:pPr>
        <w:pStyle w:val="a0"/>
        <w:rPr>
          <w:rFonts w:hint="cs"/>
          <w:rtl/>
        </w:rPr>
      </w:pPr>
    </w:p>
    <w:p w14:paraId="16D0EE54" w14:textId="77777777" w:rsidR="00000000" w:rsidRDefault="000E0F03">
      <w:pPr>
        <w:pStyle w:val="a0"/>
        <w:rPr>
          <w:rFonts w:hint="cs"/>
          <w:rtl/>
        </w:rPr>
      </w:pPr>
      <w:r>
        <w:rPr>
          <w:rFonts w:hint="cs"/>
          <w:rtl/>
        </w:rPr>
        <w:t xml:space="preserve">אדוני סגן השר, בוועדת החוץ והביטחון ציין חבר הכנסת פרס, ואני מניח שהמקורות שלו הם מקורות גלויים, שנמסר לו </w:t>
      </w:r>
      <w:r>
        <w:rPr>
          <w:rFonts w:hint="cs"/>
          <w:rtl/>
        </w:rPr>
        <w:t>שמדובר בחיסכון של מיליארד וחצי שקל לשנה בתוכנית ההתנתקות. כלומר, שתוכנית ההתנתקות תחסוך לצה"ל מיליארד וחצי שקל. זכור לי גם, שבמסגרת ההצדקות לתוכנית, הוצגה אפשרות לחיסכון כספי ניכר לצה"ל. הזכירו חיסכון של שליש מכוח-האדם, הקטנת החיכוך בהעדר צורך להגן על הייש</w:t>
      </w:r>
      <w:r>
        <w:rPr>
          <w:rFonts w:hint="cs"/>
          <w:rtl/>
        </w:rPr>
        <w:t>ובים ברצועה. מדבריך אני שומע, שאכן אין שום ביטחון שייחסכו סכומי כסף לצה"ל, למערכת הביטחון, כתוצאה מהתוכנית. האם זה כך?</w:t>
      </w:r>
    </w:p>
    <w:p w14:paraId="6853D51E" w14:textId="77777777" w:rsidR="00000000" w:rsidRDefault="000E0F03">
      <w:pPr>
        <w:pStyle w:val="a0"/>
        <w:rPr>
          <w:rFonts w:hint="cs"/>
          <w:rtl/>
        </w:rPr>
      </w:pPr>
    </w:p>
    <w:p w14:paraId="7323E079" w14:textId="77777777" w:rsidR="00000000" w:rsidRDefault="000E0F03">
      <w:pPr>
        <w:pStyle w:val="af1"/>
        <w:rPr>
          <w:rtl/>
        </w:rPr>
      </w:pPr>
      <w:r>
        <w:rPr>
          <w:rtl/>
        </w:rPr>
        <w:t>היו"ר אלי בן-מנחם:</w:t>
      </w:r>
    </w:p>
    <w:p w14:paraId="42677679" w14:textId="77777777" w:rsidR="00000000" w:rsidRDefault="000E0F03">
      <w:pPr>
        <w:pStyle w:val="a0"/>
        <w:rPr>
          <w:rtl/>
        </w:rPr>
      </w:pPr>
    </w:p>
    <w:p w14:paraId="1638C4D2" w14:textId="77777777" w:rsidR="00000000" w:rsidRDefault="000E0F03">
      <w:pPr>
        <w:pStyle w:val="a0"/>
        <w:rPr>
          <w:rFonts w:hint="cs"/>
          <w:rtl/>
        </w:rPr>
      </w:pPr>
      <w:r>
        <w:rPr>
          <w:rFonts w:hint="cs"/>
          <w:rtl/>
        </w:rPr>
        <w:t>תודה לחבר הכנסת אלדד. בבקשה, אדוני סגן שר הביטחון.</w:t>
      </w:r>
    </w:p>
    <w:p w14:paraId="1AE35CFF" w14:textId="77777777" w:rsidR="00000000" w:rsidRDefault="000E0F03">
      <w:pPr>
        <w:pStyle w:val="a0"/>
        <w:ind w:firstLine="0"/>
        <w:rPr>
          <w:rFonts w:hint="cs"/>
          <w:rtl/>
        </w:rPr>
      </w:pPr>
    </w:p>
    <w:p w14:paraId="1F7358AA" w14:textId="77777777" w:rsidR="00000000" w:rsidRDefault="000E0F03">
      <w:pPr>
        <w:pStyle w:val="-"/>
        <w:rPr>
          <w:rtl/>
        </w:rPr>
      </w:pPr>
      <w:bookmarkStart w:id="547" w:name="FS000000464T21_07_2004_17_49_49"/>
      <w:bookmarkStart w:id="548" w:name="FS000000464T21_07_2004_17_50_08"/>
      <w:bookmarkEnd w:id="547"/>
      <w:bookmarkEnd w:id="548"/>
      <w:r>
        <w:rPr>
          <w:rFonts w:hint="eastAsia"/>
          <w:rtl/>
        </w:rPr>
        <w:t>סגן</w:t>
      </w:r>
      <w:r>
        <w:rPr>
          <w:rtl/>
        </w:rPr>
        <w:t xml:space="preserve"> שר הביטחון זאב בוים:</w:t>
      </w:r>
    </w:p>
    <w:p w14:paraId="271D23D0" w14:textId="77777777" w:rsidR="00000000" w:rsidRDefault="000E0F03">
      <w:pPr>
        <w:pStyle w:val="a0"/>
        <w:rPr>
          <w:rFonts w:hint="cs"/>
          <w:rtl/>
        </w:rPr>
      </w:pPr>
    </w:p>
    <w:p w14:paraId="23F3A2EE" w14:textId="77777777" w:rsidR="00000000" w:rsidRDefault="000E0F03">
      <w:pPr>
        <w:pStyle w:val="a0"/>
        <w:rPr>
          <w:rFonts w:hint="cs"/>
          <w:rtl/>
        </w:rPr>
      </w:pPr>
      <w:r>
        <w:rPr>
          <w:rFonts w:hint="cs"/>
          <w:rtl/>
        </w:rPr>
        <w:t>מדברי אתה לא יכול להסיק לא לכאן ולא לכ</w:t>
      </w:r>
      <w:r>
        <w:rPr>
          <w:rFonts w:hint="cs"/>
          <w:rtl/>
        </w:rPr>
        <w:t>אן, כי אני אמרתי שכיוון שהעבודה בנושא זה טרם הסתיימה, וגם קשה לדעת על-פי העבודה הזאת מהי המשמעות הכספית, וגם קשה לצפות מה יהיה המצב באותו זמן נתון. ייתכן שיהיה מצב טוב יותר, שבו אפשר יהיה להוריד כוחות ואפשר יהיה לחסוך בפעולות. לא יצטרכו פעולות, אז יהיה חיס</w:t>
      </w:r>
      <w:r>
        <w:rPr>
          <w:rFonts w:hint="cs"/>
          <w:rtl/>
        </w:rPr>
        <w:t xml:space="preserve">כון. לעומת זאת, יכול להיות מצב אחר. אנחנו מקווים שלא, אבל בהחלט יכול להיות מצב שיצריך מאמץ יותר גדול, שפירושו גם מאמץ כספי יותר גדול. </w:t>
      </w:r>
    </w:p>
    <w:p w14:paraId="54BE390F" w14:textId="77777777" w:rsidR="00000000" w:rsidRDefault="000E0F03">
      <w:pPr>
        <w:pStyle w:val="a0"/>
        <w:rPr>
          <w:rFonts w:hint="cs"/>
          <w:rtl/>
        </w:rPr>
      </w:pPr>
    </w:p>
    <w:p w14:paraId="209FE1EC" w14:textId="77777777" w:rsidR="00000000" w:rsidRDefault="000E0F03">
      <w:pPr>
        <w:pStyle w:val="a0"/>
        <w:rPr>
          <w:rFonts w:hint="cs"/>
          <w:rtl/>
        </w:rPr>
      </w:pPr>
      <w:r>
        <w:rPr>
          <w:rFonts w:hint="cs"/>
          <w:rtl/>
        </w:rPr>
        <w:t>אני לא יודע על אילו מספרים דיבר חבר הכנסת פרס, אני לא יודע על איזה טווח זמן הוא דיבר. אני לא חושב שהרעיון שטמון בבסיס תו</w:t>
      </w:r>
      <w:r>
        <w:rPr>
          <w:rFonts w:hint="cs"/>
          <w:rtl/>
        </w:rPr>
        <w:t xml:space="preserve">כנית ההתנתקות הוא רעיון כלכלי. הוא ביסודו רעיון מדיני. הסוגיה הכלכלית תהיה נגזרת כזאת או אחרת של התוכנית המדינית. </w:t>
      </w:r>
    </w:p>
    <w:p w14:paraId="30AADCAC" w14:textId="77777777" w:rsidR="00000000" w:rsidRDefault="000E0F03">
      <w:pPr>
        <w:pStyle w:val="a0"/>
        <w:rPr>
          <w:rFonts w:hint="cs"/>
          <w:rtl/>
        </w:rPr>
      </w:pPr>
    </w:p>
    <w:p w14:paraId="25E08655" w14:textId="77777777" w:rsidR="00000000" w:rsidRDefault="000E0F03">
      <w:pPr>
        <w:pStyle w:val="af1"/>
        <w:rPr>
          <w:rtl/>
        </w:rPr>
      </w:pPr>
      <w:r>
        <w:rPr>
          <w:rtl/>
        </w:rPr>
        <w:t>היו"ר אלי בן-מנחם:</w:t>
      </w:r>
    </w:p>
    <w:p w14:paraId="318E282C" w14:textId="77777777" w:rsidR="00000000" w:rsidRDefault="000E0F03">
      <w:pPr>
        <w:pStyle w:val="a0"/>
        <w:rPr>
          <w:rFonts w:hint="cs"/>
          <w:rtl/>
        </w:rPr>
      </w:pPr>
    </w:p>
    <w:p w14:paraId="35A7E9CA" w14:textId="77777777" w:rsidR="00000000" w:rsidRDefault="000E0F03">
      <w:pPr>
        <w:pStyle w:val="a0"/>
        <w:rPr>
          <w:rFonts w:hint="cs"/>
          <w:rtl/>
        </w:rPr>
      </w:pPr>
      <w:r>
        <w:rPr>
          <w:rFonts w:hint="cs"/>
          <w:rtl/>
        </w:rPr>
        <w:t>סגן שר הביטחון ישיב על שאילתא 1610, של חבר הכנסת אופיר פינס-פז, שאינו נוכח.</w:t>
      </w:r>
    </w:p>
    <w:p w14:paraId="05C0C101" w14:textId="77777777" w:rsidR="00000000" w:rsidRDefault="000E0F03">
      <w:pPr>
        <w:pStyle w:val="a0"/>
        <w:rPr>
          <w:rFonts w:hint="cs"/>
          <w:rtl/>
        </w:rPr>
      </w:pPr>
    </w:p>
    <w:p w14:paraId="4EB8F5F0" w14:textId="77777777" w:rsidR="00000000" w:rsidRDefault="000E0F03">
      <w:pPr>
        <w:pStyle w:val="a1"/>
        <w:jc w:val="center"/>
        <w:rPr>
          <w:rFonts w:hint="cs"/>
          <w:rtl/>
        </w:rPr>
      </w:pPr>
      <w:bookmarkStart w:id="549" w:name="CQ26826FI0026826T21_07_2004_18_53_15"/>
      <w:bookmarkStart w:id="550" w:name="_Toc87615635"/>
      <w:bookmarkEnd w:id="549"/>
      <w:r>
        <w:rPr>
          <w:rtl/>
        </w:rPr>
        <w:t xml:space="preserve">1610. </w:t>
      </w:r>
      <w:r>
        <w:rPr>
          <w:rFonts w:hint="cs"/>
          <w:rtl/>
        </w:rPr>
        <w:t>התפוצצות נגמ"שים מאוישים נושאי חומר נ</w:t>
      </w:r>
      <w:r>
        <w:rPr>
          <w:rFonts w:hint="cs"/>
          <w:rtl/>
        </w:rPr>
        <w:t>פץ</w:t>
      </w:r>
      <w:r>
        <w:rPr>
          <w:rtl/>
        </w:rPr>
        <w:t xml:space="preserve"> </w:t>
      </w:r>
      <w:r>
        <w:rPr>
          <w:rFonts w:hint="cs"/>
          <w:rtl/>
        </w:rPr>
        <w:t>במבצע "קשת בענן"</w:t>
      </w:r>
      <w:bookmarkEnd w:id="550"/>
    </w:p>
    <w:p w14:paraId="28BFE955" w14:textId="77777777" w:rsidR="00000000" w:rsidRDefault="000E0F03">
      <w:pPr>
        <w:pStyle w:val="a0"/>
        <w:rPr>
          <w:rFonts w:hint="cs"/>
          <w:rtl/>
        </w:rPr>
      </w:pPr>
    </w:p>
    <w:p w14:paraId="65671FFE" w14:textId="77777777" w:rsidR="00000000" w:rsidRDefault="000E0F03">
      <w:pPr>
        <w:pStyle w:val="a0"/>
        <w:ind w:firstLine="0"/>
        <w:rPr>
          <w:bCs/>
          <w:u w:val="single"/>
        </w:rPr>
      </w:pPr>
      <w:bookmarkStart w:id="551" w:name="ESQ26826"/>
      <w:bookmarkEnd w:id="551"/>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043435E" w14:textId="77777777" w:rsidR="00000000" w:rsidRDefault="000E0F03">
      <w:pPr>
        <w:pStyle w:val="a0"/>
        <w:ind w:firstLine="720"/>
      </w:pPr>
      <w:r>
        <w:rPr>
          <w:rtl/>
        </w:rPr>
        <w:t>ביום כ"ז בסיוון התשס"ד (16 ביוני 2004):</w:t>
      </w:r>
    </w:p>
    <w:p w14:paraId="6F7C3CCB" w14:textId="77777777" w:rsidR="00000000" w:rsidRDefault="000E0F03">
      <w:pPr>
        <w:pStyle w:val="a0"/>
        <w:rPr>
          <w:rFonts w:hint="cs"/>
          <w:rtl/>
        </w:rPr>
      </w:pPr>
    </w:p>
    <w:p w14:paraId="0C353B2C" w14:textId="77777777" w:rsidR="00000000" w:rsidRDefault="000E0F03">
      <w:pPr>
        <w:pStyle w:val="a0"/>
        <w:rPr>
          <w:rFonts w:hint="cs"/>
        </w:rPr>
      </w:pPr>
    </w:p>
    <w:p w14:paraId="712BD189" w14:textId="77777777" w:rsidR="00000000" w:rsidRDefault="000E0F03">
      <w:pPr>
        <w:pStyle w:val="a0"/>
        <w:ind w:firstLine="720"/>
        <w:rPr>
          <w:rFonts w:hint="cs"/>
          <w:rtl/>
        </w:rPr>
      </w:pPr>
      <w:r>
        <w:rPr>
          <w:rtl/>
        </w:rPr>
        <w:t xml:space="preserve">במהלך מבצע </w:t>
      </w:r>
      <w:r>
        <w:rPr>
          <w:rFonts w:hint="cs"/>
          <w:rtl/>
        </w:rPr>
        <w:t>"</w:t>
      </w:r>
      <w:r>
        <w:rPr>
          <w:rtl/>
        </w:rPr>
        <w:t>קשת בענן</w:t>
      </w:r>
      <w:r>
        <w:rPr>
          <w:rFonts w:hint="cs"/>
          <w:rtl/>
        </w:rPr>
        <w:t>"</w:t>
      </w:r>
      <w:r>
        <w:rPr>
          <w:rtl/>
        </w:rPr>
        <w:t xml:space="preserve"> נהרגו 11 חי</w:t>
      </w:r>
      <w:r>
        <w:rPr>
          <w:rFonts w:hint="cs"/>
          <w:rtl/>
        </w:rPr>
        <w:t>י</w:t>
      </w:r>
      <w:r>
        <w:rPr>
          <w:rtl/>
        </w:rPr>
        <w:t>לי צה"ל בשתי תקריות זהות באופי</w:t>
      </w:r>
      <w:r>
        <w:rPr>
          <w:rFonts w:hint="cs"/>
          <w:rtl/>
        </w:rPr>
        <w:t>י</w:t>
      </w:r>
      <w:r>
        <w:rPr>
          <w:rtl/>
        </w:rPr>
        <w:t>ן.</w:t>
      </w:r>
      <w:r>
        <w:rPr>
          <w:rFonts w:hint="cs"/>
          <w:rtl/>
        </w:rPr>
        <w:t xml:space="preserve"> </w:t>
      </w:r>
      <w:r>
        <w:rPr>
          <w:rtl/>
        </w:rPr>
        <w:t>הח</w:t>
      </w:r>
      <w:r>
        <w:rPr>
          <w:rFonts w:hint="cs"/>
          <w:rtl/>
        </w:rPr>
        <w:t>י</w:t>
      </w:r>
      <w:r>
        <w:rPr>
          <w:rtl/>
        </w:rPr>
        <w:t>ילים מצאו את מותם בנגמ</w:t>
      </w:r>
      <w:r>
        <w:rPr>
          <w:rFonts w:hint="cs"/>
          <w:rtl/>
        </w:rPr>
        <w:t>"</w:t>
      </w:r>
      <w:r>
        <w:rPr>
          <w:rtl/>
        </w:rPr>
        <w:t>שים לא ממוגנים אשר הכילו</w:t>
      </w:r>
      <w:r>
        <w:rPr>
          <w:rFonts w:hint="cs"/>
          <w:rtl/>
        </w:rPr>
        <w:t xml:space="preserve"> </w:t>
      </w:r>
      <w:r>
        <w:rPr>
          <w:rtl/>
        </w:rPr>
        <w:t>חומרי נפץ.</w:t>
      </w:r>
      <w:r>
        <w:rPr>
          <w:rFonts w:hint="cs"/>
          <w:rtl/>
        </w:rPr>
        <w:t xml:space="preserve"> </w:t>
      </w:r>
    </w:p>
    <w:p w14:paraId="39126AB5" w14:textId="77777777" w:rsidR="00000000" w:rsidRDefault="000E0F03">
      <w:pPr>
        <w:pStyle w:val="a0"/>
        <w:ind w:firstLine="720"/>
      </w:pPr>
    </w:p>
    <w:p w14:paraId="12947800" w14:textId="77777777" w:rsidR="00000000" w:rsidRDefault="000E0F03">
      <w:pPr>
        <w:pStyle w:val="a0"/>
        <w:ind w:firstLine="720"/>
      </w:pPr>
      <w:r>
        <w:rPr>
          <w:rFonts w:hint="cs"/>
          <w:rtl/>
        </w:rPr>
        <w:t>רצוני לשאול</w:t>
      </w:r>
      <w:r>
        <w:rPr>
          <w:rtl/>
        </w:rPr>
        <w:t>:</w:t>
      </w:r>
    </w:p>
    <w:p w14:paraId="64CC4E19" w14:textId="77777777" w:rsidR="00000000" w:rsidRDefault="000E0F03">
      <w:pPr>
        <w:pStyle w:val="a0"/>
        <w:ind w:firstLine="720"/>
      </w:pPr>
    </w:p>
    <w:p w14:paraId="0CDCF478" w14:textId="77777777" w:rsidR="00000000" w:rsidRDefault="000E0F03">
      <w:pPr>
        <w:pStyle w:val="a0"/>
        <w:ind w:firstLine="720"/>
        <w:rPr>
          <w:rFonts w:hint="cs"/>
          <w:rtl/>
        </w:rPr>
      </w:pPr>
      <w:r>
        <w:rPr>
          <w:rFonts w:hint="cs"/>
          <w:rtl/>
        </w:rPr>
        <w:t xml:space="preserve">1. </w:t>
      </w:r>
      <w:r>
        <w:rPr>
          <w:rtl/>
        </w:rPr>
        <w:t>מה</w:t>
      </w:r>
      <w:r>
        <w:rPr>
          <w:rtl/>
        </w:rPr>
        <w:t xml:space="preserve"> היו הנהלים הצבאיים בנושא</w:t>
      </w:r>
      <w:r>
        <w:rPr>
          <w:rFonts w:hint="cs"/>
          <w:rtl/>
        </w:rPr>
        <w:t>, והאם הם שונו בעקבות התקריות?</w:t>
      </w:r>
    </w:p>
    <w:p w14:paraId="139B5BD7" w14:textId="77777777" w:rsidR="00000000" w:rsidRDefault="000E0F03">
      <w:pPr>
        <w:pStyle w:val="a0"/>
        <w:ind w:firstLine="720"/>
        <w:rPr>
          <w:rtl/>
        </w:rPr>
      </w:pPr>
    </w:p>
    <w:p w14:paraId="4A1EFC14" w14:textId="77777777" w:rsidR="00000000" w:rsidRDefault="000E0F03">
      <w:pPr>
        <w:pStyle w:val="a0"/>
        <w:ind w:firstLine="720"/>
        <w:rPr>
          <w:rtl/>
        </w:rPr>
      </w:pPr>
      <w:r>
        <w:rPr>
          <w:rFonts w:hint="cs"/>
          <w:rtl/>
        </w:rPr>
        <w:t xml:space="preserve">2. </w:t>
      </w:r>
      <w:r>
        <w:rPr>
          <w:rtl/>
        </w:rPr>
        <w:t xml:space="preserve">מדוע נשלחו </w:t>
      </w:r>
      <w:r>
        <w:rPr>
          <w:rFonts w:hint="cs"/>
          <w:rtl/>
        </w:rPr>
        <w:t>חיילים ב</w:t>
      </w:r>
      <w:r>
        <w:rPr>
          <w:rtl/>
        </w:rPr>
        <w:t>נגמ</w:t>
      </w:r>
      <w:r>
        <w:rPr>
          <w:rFonts w:hint="cs"/>
          <w:rtl/>
        </w:rPr>
        <w:t>"</w:t>
      </w:r>
      <w:r>
        <w:rPr>
          <w:rtl/>
        </w:rPr>
        <w:t>שים</w:t>
      </w:r>
      <w:r>
        <w:rPr>
          <w:rFonts w:hint="cs"/>
          <w:rtl/>
        </w:rPr>
        <w:t xml:space="preserve"> לא ממוגנים</w:t>
      </w:r>
      <w:r>
        <w:rPr>
          <w:rtl/>
        </w:rPr>
        <w:t xml:space="preserve"> אשר בתכולתם חומרי נפץ?</w:t>
      </w:r>
    </w:p>
    <w:p w14:paraId="21B97537" w14:textId="77777777" w:rsidR="00000000" w:rsidRDefault="000E0F03">
      <w:pPr>
        <w:pStyle w:val="a0"/>
        <w:ind w:firstLine="720"/>
        <w:rPr>
          <w:rtl/>
        </w:rPr>
      </w:pPr>
    </w:p>
    <w:p w14:paraId="62D292AC" w14:textId="77777777" w:rsidR="00000000" w:rsidRDefault="000E0F03">
      <w:pPr>
        <w:pStyle w:val="a0"/>
        <w:ind w:firstLine="720"/>
        <w:rPr>
          <w:rtl/>
        </w:rPr>
      </w:pPr>
      <w:r>
        <w:rPr>
          <w:rFonts w:hint="cs"/>
          <w:rtl/>
        </w:rPr>
        <w:t xml:space="preserve">3. </w:t>
      </w:r>
      <w:r>
        <w:rPr>
          <w:rtl/>
        </w:rPr>
        <w:t>מדוע לא הוסקו מסקנות לאחר התקרית הראשונה?</w:t>
      </w:r>
    </w:p>
    <w:p w14:paraId="4351CC91" w14:textId="77777777" w:rsidR="00000000" w:rsidRDefault="000E0F03">
      <w:pPr>
        <w:pStyle w:val="a0"/>
        <w:ind w:firstLine="720"/>
        <w:rPr>
          <w:rtl/>
        </w:rPr>
      </w:pPr>
    </w:p>
    <w:p w14:paraId="3421A8B9" w14:textId="77777777" w:rsidR="00000000" w:rsidRDefault="000E0F03">
      <w:pPr>
        <w:pStyle w:val="a0"/>
        <w:ind w:firstLine="720"/>
        <w:rPr>
          <w:rtl/>
        </w:rPr>
      </w:pPr>
      <w:r>
        <w:rPr>
          <w:rFonts w:hint="cs"/>
          <w:rtl/>
        </w:rPr>
        <w:t xml:space="preserve">4. </w:t>
      </w:r>
      <w:r>
        <w:rPr>
          <w:rtl/>
        </w:rPr>
        <w:t>האם נפתחה חקירת מצ"ח בנושא?</w:t>
      </w:r>
    </w:p>
    <w:p w14:paraId="0A529714" w14:textId="77777777" w:rsidR="00000000" w:rsidRDefault="000E0F03">
      <w:pPr>
        <w:pStyle w:val="a0"/>
        <w:ind w:firstLine="720"/>
        <w:rPr>
          <w:rtl/>
        </w:rPr>
      </w:pPr>
    </w:p>
    <w:p w14:paraId="1D7A93E3" w14:textId="77777777" w:rsidR="00000000" w:rsidRDefault="000E0F0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02883918" w14:textId="77777777" w:rsidR="00000000" w:rsidRDefault="000E0F03">
      <w:pPr>
        <w:pStyle w:val="a0"/>
        <w:ind w:firstLine="0"/>
        <w:rPr>
          <w:rFonts w:hint="cs"/>
          <w:rtl/>
        </w:rPr>
      </w:pPr>
      <w:r>
        <w:rPr>
          <w:rtl/>
        </w:rPr>
        <w:t xml:space="preserve">(לא נקראה, נמסרה </w:t>
      </w:r>
      <w:r>
        <w:rPr>
          <w:rFonts w:hint="eastAsia"/>
          <w:rtl/>
        </w:rPr>
        <w:t>לפרוטוקו</w:t>
      </w:r>
      <w:r>
        <w:rPr>
          <w:rFonts w:hint="eastAsia"/>
          <w:rtl/>
        </w:rPr>
        <w:t>ל</w:t>
      </w:r>
      <w:r>
        <w:rPr>
          <w:rtl/>
        </w:rPr>
        <w:t>)</w:t>
      </w:r>
    </w:p>
    <w:p w14:paraId="3F030817" w14:textId="77777777" w:rsidR="00000000" w:rsidRDefault="000E0F03">
      <w:pPr>
        <w:pStyle w:val="a0"/>
        <w:rPr>
          <w:rFonts w:hint="cs"/>
          <w:rtl/>
        </w:rPr>
      </w:pPr>
    </w:p>
    <w:p w14:paraId="725A20F0" w14:textId="77777777" w:rsidR="00000000" w:rsidRDefault="000E0F03">
      <w:pPr>
        <w:pStyle w:val="a0"/>
        <w:rPr>
          <w:rFonts w:hint="cs"/>
          <w:rtl/>
        </w:rPr>
      </w:pPr>
      <w:r>
        <w:rPr>
          <w:rFonts w:hint="cs"/>
          <w:rtl/>
        </w:rPr>
        <w:t>1-4. שתי התקריות שבהן נהרגו 11 לוחמים ברצועת-עזה בתוך 36 שעות נבעו מפגיעת אר.פי.ג'י. בנגמ"ש שנשא חומר נפץ. עם זאת, יש הבדל ניכר בין שני האירועים, שבמסגרתם האחד נפגע בפעילות התקפית בשטח בנוי, בשכונת זייתון, בעוד השני נפגע בעת שביצע פעילות הגנתית לאורך צ</w:t>
      </w:r>
      <w:r>
        <w:rPr>
          <w:rFonts w:hint="cs"/>
          <w:rtl/>
        </w:rPr>
        <w:t xml:space="preserve">יר פילדלפי. התרחיש, המיתאר, האיומים </w:t>
      </w:r>
      <w:r>
        <w:rPr>
          <w:rtl/>
        </w:rPr>
        <w:t>–</w:t>
      </w:r>
      <w:r>
        <w:rPr>
          <w:rFonts w:hint="cs"/>
          <w:rtl/>
        </w:rPr>
        <w:t xml:space="preserve"> שונים. הדמיון </w:t>
      </w:r>
      <w:r>
        <w:rPr>
          <w:rtl/>
        </w:rPr>
        <w:t>–</w:t>
      </w:r>
      <w:r>
        <w:rPr>
          <w:rFonts w:hint="cs"/>
          <w:rtl/>
        </w:rPr>
        <w:t xml:space="preserve"> נגמ"שים וחומר נפץ בולט.</w:t>
      </w:r>
    </w:p>
    <w:p w14:paraId="06AE8C14" w14:textId="77777777" w:rsidR="00000000" w:rsidRDefault="000E0F03">
      <w:pPr>
        <w:pStyle w:val="a0"/>
        <w:rPr>
          <w:rFonts w:hint="cs"/>
          <w:rtl/>
        </w:rPr>
      </w:pPr>
    </w:p>
    <w:p w14:paraId="71409C87" w14:textId="77777777" w:rsidR="00000000" w:rsidRDefault="000E0F03">
      <w:pPr>
        <w:pStyle w:val="a0"/>
        <w:rPr>
          <w:rFonts w:hint="cs"/>
          <w:rtl/>
        </w:rPr>
      </w:pPr>
      <w:r>
        <w:rPr>
          <w:rFonts w:hint="cs"/>
          <w:rtl/>
        </w:rPr>
        <w:t xml:space="preserve">לא היתה חריגה מהנהלים ומשיטת הפעולה שלנו במבצעים כדוגמת אלו - כניסה לשטח אורבני, משימת פיצוץ מנהרות, הובלת חומר נפץ בנגמ"ש וכו' </w:t>
      </w:r>
      <w:r>
        <w:rPr>
          <w:rtl/>
        </w:rPr>
        <w:t>–</w:t>
      </w:r>
      <w:r>
        <w:rPr>
          <w:rFonts w:hint="cs"/>
          <w:rtl/>
        </w:rPr>
        <w:t xml:space="preserve"> ולא היתה הוראה מבצעית האוסרת הובלת לוחמים וחומר</w:t>
      </w:r>
      <w:r>
        <w:rPr>
          <w:rFonts w:hint="cs"/>
          <w:rtl/>
        </w:rPr>
        <w:t xml:space="preserve"> נפץ ברק"מ </w:t>
      </w:r>
      <w:r>
        <w:rPr>
          <w:rtl/>
        </w:rPr>
        <w:t>–</w:t>
      </w:r>
      <w:r>
        <w:rPr>
          <w:rFonts w:hint="cs"/>
          <w:rtl/>
        </w:rPr>
        <w:t xml:space="preserve"> רכב קרבי משוריין - במבצעים.</w:t>
      </w:r>
    </w:p>
    <w:p w14:paraId="56C1C8E6" w14:textId="77777777" w:rsidR="00000000" w:rsidRDefault="000E0F03">
      <w:pPr>
        <w:pStyle w:val="a0"/>
        <w:rPr>
          <w:rFonts w:hint="cs"/>
          <w:rtl/>
        </w:rPr>
      </w:pPr>
    </w:p>
    <w:p w14:paraId="63450215" w14:textId="77777777" w:rsidR="00000000" w:rsidRDefault="000E0F03">
      <w:pPr>
        <w:pStyle w:val="a0"/>
        <w:rPr>
          <w:rFonts w:hint="cs"/>
          <w:rtl/>
        </w:rPr>
      </w:pPr>
      <w:r>
        <w:rPr>
          <w:rFonts w:hint="cs"/>
          <w:rtl/>
        </w:rPr>
        <w:t>לאחר המקרה השני יצאה הנחיה לאיסור על הובלת חומר נפץ בנגמ"ש, ונבחנו חלופות שונות להובלת חומר הנפץ, שלא הצליחו - עגלה למשל. נכון להיום, אנו מובילים חומר נפץ למבצעים התקפיים והגנתיים ברק"מ, עם צוות מינימלי הנדרש לצורך</w:t>
      </w:r>
      <w:r>
        <w:rPr>
          <w:rFonts w:hint="cs"/>
          <w:rtl/>
        </w:rPr>
        <w:t xml:space="preserve"> ביצוע המשימה.</w:t>
      </w:r>
    </w:p>
    <w:p w14:paraId="696DDA5C" w14:textId="77777777" w:rsidR="00000000" w:rsidRDefault="000E0F03">
      <w:pPr>
        <w:pStyle w:val="a0"/>
        <w:rPr>
          <w:rFonts w:hint="cs"/>
          <w:rtl/>
        </w:rPr>
      </w:pPr>
    </w:p>
    <w:p w14:paraId="365EE97E" w14:textId="77777777" w:rsidR="00000000" w:rsidRDefault="000E0F03">
      <w:pPr>
        <w:pStyle w:val="a0"/>
        <w:rPr>
          <w:rFonts w:hint="cs"/>
          <w:rtl/>
        </w:rPr>
      </w:pPr>
      <w:r>
        <w:rPr>
          <w:rFonts w:hint="cs"/>
          <w:rtl/>
        </w:rPr>
        <w:t xml:space="preserve">לגבי רק"מ ייעודי לצוות המנהרות </w:t>
      </w:r>
      <w:r>
        <w:rPr>
          <w:rtl/>
        </w:rPr>
        <w:t>–</w:t>
      </w:r>
      <w:r>
        <w:rPr>
          <w:rFonts w:hint="cs"/>
          <w:rtl/>
        </w:rPr>
        <w:t xml:space="preserve"> נבחנות חלופות שונות, וככל הנראה נייצר רק"מ ייעודי לנושא.</w:t>
      </w:r>
    </w:p>
    <w:p w14:paraId="72305A17" w14:textId="77777777" w:rsidR="00000000" w:rsidRDefault="000E0F03">
      <w:pPr>
        <w:pStyle w:val="a0"/>
        <w:rPr>
          <w:rFonts w:hint="cs"/>
          <w:rtl/>
        </w:rPr>
      </w:pPr>
    </w:p>
    <w:p w14:paraId="43FD23F5" w14:textId="77777777" w:rsidR="00000000" w:rsidRDefault="000E0F03">
      <w:pPr>
        <w:pStyle w:val="af1"/>
        <w:rPr>
          <w:rtl/>
        </w:rPr>
      </w:pPr>
      <w:r>
        <w:rPr>
          <w:rtl/>
        </w:rPr>
        <w:t>היו"ר אלי בן-מנחם:</w:t>
      </w:r>
    </w:p>
    <w:p w14:paraId="615954BB" w14:textId="77777777" w:rsidR="00000000" w:rsidRDefault="000E0F03">
      <w:pPr>
        <w:pStyle w:val="a0"/>
        <w:rPr>
          <w:rtl/>
        </w:rPr>
      </w:pPr>
    </w:p>
    <w:p w14:paraId="3B1464E6" w14:textId="77777777" w:rsidR="00000000" w:rsidRDefault="000E0F03">
      <w:pPr>
        <w:pStyle w:val="a0"/>
        <w:ind w:firstLine="720"/>
        <w:rPr>
          <w:rFonts w:hint="cs"/>
          <w:rtl/>
        </w:rPr>
      </w:pPr>
      <w:r>
        <w:rPr>
          <w:rFonts w:hint="cs"/>
          <w:rtl/>
        </w:rPr>
        <w:t xml:space="preserve">סגן שר הביטחון ישיב על שאילתא 1634, של חברת הכנסת נעמי בלומנטל: שעת ההתייצבות של חיילים בימי ראשון. </w:t>
      </w:r>
    </w:p>
    <w:p w14:paraId="186F92AA" w14:textId="77777777" w:rsidR="00000000" w:rsidRDefault="000E0F03">
      <w:pPr>
        <w:pStyle w:val="a0"/>
        <w:ind w:firstLine="720"/>
        <w:rPr>
          <w:rFonts w:hint="cs"/>
          <w:rtl/>
        </w:rPr>
      </w:pPr>
    </w:p>
    <w:p w14:paraId="0B5A45B3" w14:textId="77777777" w:rsidR="00000000" w:rsidRDefault="000E0F03">
      <w:pPr>
        <w:pStyle w:val="a1"/>
        <w:jc w:val="center"/>
        <w:rPr>
          <w:rtl/>
        </w:rPr>
      </w:pPr>
      <w:bookmarkStart w:id="552" w:name="CQ25482FI0025482T21_07_2004_18_53_49"/>
      <w:bookmarkStart w:id="553" w:name="_Toc87615636"/>
      <w:bookmarkEnd w:id="552"/>
      <w:r>
        <w:rPr>
          <w:rtl/>
        </w:rPr>
        <w:t>1634. שעת ההתייצבות של חייל</w:t>
      </w:r>
      <w:r>
        <w:rPr>
          <w:rtl/>
        </w:rPr>
        <w:t>ים בימי ראשון</w:t>
      </w:r>
      <w:bookmarkEnd w:id="553"/>
    </w:p>
    <w:p w14:paraId="21309183" w14:textId="77777777" w:rsidR="00000000" w:rsidRDefault="000E0F03">
      <w:pPr>
        <w:pStyle w:val="a0"/>
        <w:rPr>
          <w:rFonts w:hint="cs"/>
          <w:rtl/>
        </w:rPr>
      </w:pPr>
    </w:p>
    <w:p w14:paraId="5F4B0BE1" w14:textId="77777777" w:rsidR="00000000" w:rsidRDefault="000E0F03">
      <w:pPr>
        <w:pStyle w:val="a0"/>
        <w:ind w:firstLine="0"/>
        <w:rPr>
          <w:bCs/>
          <w:u w:val="single"/>
        </w:rPr>
      </w:pPr>
      <w:bookmarkStart w:id="554" w:name="ESQ25482"/>
      <w:bookmarkEnd w:id="554"/>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D13A6E8" w14:textId="77777777" w:rsidR="00000000" w:rsidRDefault="000E0F03">
      <w:pPr>
        <w:pStyle w:val="a0"/>
        <w:ind w:firstLine="720"/>
      </w:pPr>
      <w:r>
        <w:rPr>
          <w:rtl/>
        </w:rPr>
        <w:t>ביום כ"ז בסיוון התשס"ד (16 ביוני 2004):</w:t>
      </w:r>
    </w:p>
    <w:p w14:paraId="55F6E8E6" w14:textId="77777777" w:rsidR="00000000" w:rsidRDefault="000E0F03">
      <w:pPr>
        <w:pStyle w:val="a0"/>
        <w:rPr>
          <w:rFonts w:hint="cs"/>
          <w:rtl/>
        </w:rPr>
      </w:pPr>
    </w:p>
    <w:p w14:paraId="7C51987E" w14:textId="77777777" w:rsidR="00000000" w:rsidRDefault="000E0F03">
      <w:pPr>
        <w:pStyle w:val="a0"/>
        <w:rPr>
          <w:rFonts w:hint="cs"/>
        </w:rPr>
      </w:pPr>
    </w:p>
    <w:p w14:paraId="61540AEA" w14:textId="77777777" w:rsidR="00000000" w:rsidRDefault="000E0F03">
      <w:pPr>
        <w:pStyle w:val="a0"/>
        <w:ind w:firstLine="720"/>
      </w:pPr>
      <w:r>
        <w:rPr>
          <w:rtl/>
        </w:rPr>
        <w:t>נודע לי מפניות</w:t>
      </w:r>
      <w:r>
        <w:rPr>
          <w:rFonts w:hint="cs"/>
          <w:rtl/>
        </w:rPr>
        <w:t xml:space="preserve"> </w:t>
      </w:r>
      <w:r>
        <w:rPr>
          <w:rtl/>
        </w:rPr>
        <w:t xml:space="preserve">ציבור, כי חיילים הגרים </w:t>
      </w:r>
      <w:r>
        <w:rPr>
          <w:rFonts w:hint="cs"/>
          <w:rtl/>
        </w:rPr>
        <w:t>בפריפריה</w:t>
      </w:r>
      <w:r>
        <w:rPr>
          <w:rtl/>
        </w:rPr>
        <w:t xml:space="preserve"> נדרשים </w:t>
      </w:r>
      <w:r>
        <w:rPr>
          <w:rFonts w:hint="cs"/>
          <w:rtl/>
        </w:rPr>
        <w:t>לפעמים</w:t>
      </w:r>
      <w:r>
        <w:rPr>
          <w:rtl/>
        </w:rPr>
        <w:t xml:space="preserve"> להתייצב בבסיסיהם במרכז</w:t>
      </w:r>
      <w:r>
        <w:rPr>
          <w:rFonts w:hint="cs"/>
          <w:rtl/>
        </w:rPr>
        <w:t xml:space="preserve"> </w:t>
      </w:r>
      <w:r>
        <w:rPr>
          <w:rtl/>
        </w:rPr>
        <w:t xml:space="preserve">הארץ בשעה מוקדמת בימי ראשון, בשובם מחופשת סוף השבוע, </w:t>
      </w:r>
      <w:r>
        <w:rPr>
          <w:rFonts w:hint="cs"/>
          <w:rtl/>
        </w:rPr>
        <w:t xml:space="preserve">וזאת </w:t>
      </w:r>
      <w:r>
        <w:rPr>
          <w:rtl/>
        </w:rPr>
        <w:t>לעומת חיילים ה</w:t>
      </w:r>
      <w:r>
        <w:rPr>
          <w:rtl/>
        </w:rPr>
        <w:t xml:space="preserve">גרים במרכז </w:t>
      </w:r>
      <w:r>
        <w:rPr>
          <w:rFonts w:hint="cs"/>
          <w:rtl/>
        </w:rPr>
        <w:t>ו</w:t>
      </w:r>
      <w:r>
        <w:rPr>
          <w:rtl/>
        </w:rPr>
        <w:t>משרתים בפריפריה.</w:t>
      </w:r>
    </w:p>
    <w:p w14:paraId="703397A2" w14:textId="77777777" w:rsidR="00000000" w:rsidRDefault="000E0F03">
      <w:pPr>
        <w:pStyle w:val="a0"/>
        <w:ind w:firstLine="720"/>
      </w:pPr>
    </w:p>
    <w:p w14:paraId="064D1FE3" w14:textId="77777777" w:rsidR="00000000" w:rsidRDefault="000E0F03">
      <w:pPr>
        <w:pStyle w:val="a0"/>
        <w:ind w:firstLine="720"/>
      </w:pPr>
      <w:r>
        <w:rPr>
          <w:rFonts w:hint="cs"/>
          <w:rtl/>
        </w:rPr>
        <w:t>רצוני לשאול</w:t>
      </w:r>
      <w:r>
        <w:rPr>
          <w:rtl/>
        </w:rPr>
        <w:t>:</w:t>
      </w:r>
    </w:p>
    <w:p w14:paraId="57CCE8A8" w14:textId="77777777" w:rsidR="00000000" w:rsidRDefault="000E0F03">
      <w:pPr>
        <w:pStyle w:val="a0"/>
        <w:ind w:firstLine="720"/>
      </w:pPr>
    </w:p>
    <w:p w14:paraId="6B0660C7" w14:textId="77777777" w:rsidR="00000000" w:rsidRDefault="000E0F03">
      <w:pPr>
        <w:pStyle w:val="Heading2"/>
        <w:numPr>
          <w:ilvl w:val="0"/>
          <w:numId w:val="0"/>
        </w:numPr>
        <w:ind w:right="0" w:firstLine="720"/>
        <w:jc w:val="both"/>
        <w:rPr>
          <w:rFonts w:cs="Arial"/>
          <w:szCs w:val="22"/>
          <w:rtl/>
        </w:rPr>
      </w:pPr>
      <w:r>
        <w:rPr>
          <w:rFonts w:cs="Arial" w:hint="cs"/>
          <w:szCs w:val="22"/>
          <w:rtl/>
        </w:rPr>
        <w:t xml:space="preserve">1. </w:t>
      </w:r>
      <w:r>
        <w:rPr>
          <w:rFonts w:cs="Arial"/>
          <w:szCs w:val="22"/>
          <w:rtl/>
        </w:rPr>
        <w:t>האם הדברים</w:t>
      </w:r>
      <w:r>
        <w:rPr>
          <w:rFonts w:cs="Arial" w:hint="cs"/>
          <w:szCs w:val="22"/>
          <w:rtl/>
        </w:rPr>
        <w:t xml:space="preserve"> נכונים</w:t>
      </w:r>
      <w:r>
        <w:rPr>
          <w:rFonts w:cs="Arial"/>
          <w:szCs w:val="22"/>
          <w:rtl/>
        </w:rPr>
        <w:t>?</w:t>
      </w:r>
    </w:p>
    <w:p w14:paraId="6EBB93C6" w14:textId="77777777" w:rsidR="00000000" w:rsidRDefault="000E0F03">
      <w:pPr>
        <w:pStyle w:val="a0"/>
        <w:ind w:firstLine="720"/>
        <w:rPr>
          <w:rtl/>
        </w:rPr>
      </w:pPr>
    </w:p>
    <w:p w14:paraId="2D20F8E9" w14:textId="77777777" w:rsidR="00000000" w:rsidRDefault="000E0F03">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 xml:space="preserve">אם </w:t>
      </w:r>
      <w:r>
        <w:rPr>
          <w:rFonts w:cs="Arial" w:hint="cs"/>
          <w:szCs w:val="22"/>
          <w:rtl/>
        </w:rPr>
        <w:t xml:space="preserve">כן </w:t>
      </w:r>
      <w:r>
        <w:rPr>
          <w:rFonts w:cs="Arial" w:hint="eastAsia"/>
          <w:szCs w:val="22"/>
          <w:rtl/>
        </w:rPr>
        <w:t>–</w:t>
      </w:r>
      <w:r>
        <w:rPr>
          <w:rFonts w:cs="Arial"/>
          <w:szCs w:val="22"/>
          <w:rtl/>
        </w:rPr>
        <w:t xml:space="preserve"> האם </w:t>
      </w:r>
      <w:r>
        <w:rPr>
          <w:rFonts w:cs="Arial" w:hint="cs"/>
          <w:szCs w:val="22"/>
          <w:rtl/>
        </w:rPr>
        <w:t>יפעל משרדך</w:t>
      </w:r>
      <w:r>
        <w:rPr>
          <w:rFonts w:cs="Arial"/>
          <w:szCs w:val="22"/>
          <w:rtl/>
        </w:rPr>
        <w:t xml:space="preserve"> לכך שגם חיילים הגרים בפריפרי</w:t>
      </w:r>
      <w:r>
        <w:rPr>
          <w:rFonts w:cs="Arial" w:hint="cs"/>
          <w:szCs w:val="22"/>
          <w:rtl/>
        </w:rPr>
        <w:t>ה</w:t>
      </w:r>
      <w:r>
        <w:rPr>
          <w:rFonts w:cs="Arial"/>
          <w:szCs w:val="22"/>
          <w:rtl/>
        </w:rPr>
        <w:t xml:space="preserve"> י</w:t>
      </w:r>
      <w:r>
        <w:rPr>
          <w:rFonts w:cs="Arial" w:hint="cs"/>
          <w:szCs w:val="22"/>
          <w:rtl/>
        </w:rPr>
        <w:t>י</w:t>
      </w:r>
      <w:r>
        <w:rPr>
          <w:rFonts w:cs="Arial"/>
          <w:szCs w:val="22"/>
          <w:rtl/>
        </w:rPr>
        <w:t xml:space="preserve">הנו מן ההקלות </w:t>
      </w:r>
      <w:r>
        <w:rPr>
          <w:rFonts w:cs="Arial" w:hint="cs"/>
          <w:szCs w:val="22"/>
          <w:rtl/>
        </w:rPr>
        <w:t>ש</w:t>
      </w:r>
      <w:r>
        <w:rPr>
          <w:rFonts w:cs="Arial"/>
          <w:szCs w:val="22"/>
          <w:rtl/>
        </w:rPr>
        <w:t>להן זוכים חבריהם ממרכז</w:t>
      </w:r>
      <w:r>
        <w:rPr>
          <w:rFonts w:cs="Arial" w:hint="cs"/>
          <w:szCs w:val="22"/>
          <w:rtl/>
        </w:rPr>
        <w:t xml:space="preserve"> </w:t>
      </w:r>
      <w:r>
        <w:rPr>
          <w:rFonts w:cs="Arial"/>
          <w:szCs w:val="22"/>
          <w:rtl/>
        </w:rPr>
        <w:t>הארץ?</w:t>
      </w:r>
    </w:p>
    <w:p w14:paraId="64F9BE5C" w14:textId="77777777" w:rsidR="00000000" w:rsidRDefault="000E0F03">
      <w:pPr>
        <w:spacing w:line="360" w:lineRule="auto"/>
        <w:jc w:val="both"/>
        <w:rPr>
          <w:rFonts w:cs="Arial"/>
          <w:szCs w:val="22"/>
          <w:rtl/>
        </w:rPr>
      </w:pPr>
    </w:p>
    <w:p w14:paraId="5C08C6B5" w14:textId="77777777" w:rsidR="00000000" w:rsidRDefault="000E0F03">
      <w:pPr>
        <w:pStyle w:val="-"/>
        <w:rPr>
          <w:rtl/>
        </w:rPr>
      </w:pPr>
      <w:bookmarkStart w:id="555" w:name="FS000000464T21_07_2004_17_51_49C"/>
      <w:bookmarkEnd w:id="555"/>
      <w:r>
        <w:rPr>
          <w:rtl/>
        </w:rPr>
        <w:t>סגן שר הביטחון זאב בוים:</w:t>
      </w:r>
    </w:p>
    <w:p w14:paraId="57BBEE2F" w14:textId="77777777" w:rsidR="00000000" w:rsidRDefault="000E0F03">
      <w:pPr>
        <w:pStyle w:val="a0"/>
        <w:rPr>
          <w:rtl/>
        </w:rPr>
      </w:pPr>
    </w:p>
    <w:p w14:paraId="5FAD7882" w14:textId="77777777" w:rsidR="00000000" w:rsidRDefault="000E0F03">
      <w:pPr>
        <w:pStyle w:val="a0"/>
        <w:ind w:firstLine="720"/>
        <w:rPr>
          <w:rFonts w:hint="cs"/>
          <w:rtl/>
        </w:rPr>
      </w:pPr>
      <w:r>
        <w:rPr>
          <w:rFonts w:hint="cs"/>
          <w:rtl/>
        </w:rPr>
        <w:t>חברת הכנסת נעמי בלומנטל, פקודת מטכ"ל 33.0201, הנוגעת לשעות פ</w:t>
      </w:r>
      <w:r>
        <w:rPr>
          <w:rFonts w:hint="cs"/>
          <w:rtl/>
        </w:rPr>
        <w:t>עילות במפקדות צה"ל ובמתקניו, עוסקת בנושא הנדון. הפקודה מגדירה, כי במצב כוננות רגיל יפעלו מפקדות צה"ל ומתקניו החל מהשעה 08:00. הפקודה לא מבדילה בין חיילים מאזורים שונים בארץ, ולמעשה מחייבת את כלל החיילים להיות נוכחים בשעה 08:00. עם זאת, הפקודה מתירה למפקד ה</w:t>
      </w:r>
      <w:r>
        <w:rPr>
          <w:rFonts w:hint="cs"/>
          <w:rtl/>
        </w:rPr>
        <w:t>יחידה לקצר את שעות פעילותו של חייל פלוני, בין היתר בהתאם להמלצה של רופא או קצינת ת"ש, ובכך לאפשר לאותו חייל להגיע לבסיס בשעה מאוחרת יותר.</w:t>
      </w:r>
    </w:p>
    <w:p w14:paraId="1CF50199" w14:textId="77777777" w:rsidR="00000000" w:rsidRDefault="000E0F03">
      <w:pPr>
        <w:pStyle w:val="a0"/>
        <w:rPr>
          <w:rFonts w:hint="cs"/>
          <w:rtl/>
        </w:rPr>
      </w:pPr>
    </w:p>
    <w:p w14:paraId="7E4B1369" w14:textId="77777777" w:rsidR="00000000" w:rsidRDefault="000E0F03">
      <w:pPr>
        <w:pStyle w:val="af1"/>
        <w:rPr>
          <w:rtl/>
        </w:rPr>
      </w:pPr>
      <w:r>
        <w:rPr>
          <w:rtl/>
        </w:rPr>
        <w:t>היו"ר אלי בן-מנחם:</w:t>
      </w:r>
    </w:p>
    <w:p w14:paraId="21349244" w14:textId="77777777" w:rsidR="00000000" w:rsidRDefault="000E0F03">
      <w:pPr>
        <w:pStyle w:val="a0"/>
        <w:rPr>
          <w:rtl/>
        </w:rPr>
      </w:pPr>
    </w:p>
    <w:p w14:paraId="78DBFC90" w14:textId="77777777" w:rsidR="00000000" w:rsidRDefault="000E0F03">
      <w:pPr>
        <w:pStyle w:val="a0"/>
        <w:rPr>
          <w:rFonts w:hint="cs"/>
          <w:rtl/>
        </w:rPr>
      </w:pPr>
      <w:r>
        <w:rPr>
          <w:rFonts w:hint="cs"/>
          <w:rtl/>
        </w:rPr>
        <w:t>שאלה נוספת לחברת הכנסת בלומנטל.</w:t>
      </w:r>
    </w:p>
    <w:p w14:paraId="2A75138E" w14:textId="77777777" w:rsidR="00000000" w:rsidRDefault="000E0F03">
      <w:pPr>
        <w:pStyle w:val="a"/>
        <w:rPr>
          <w:rFonts w:hint="cs"/>
          <w:b w:val="0"/>
          <w:bCs w:val="0"/>
          <w:u w:val="none"/>
          <w:rtl/>
        </w:rPr>
      </w:pPr>
      <w:bookmarkStart w:id="556" w:name="FS000000465T21_07_2004_17_53_26"/>
      <w:bookmarkEnd w:id="556"/>
    </w:p>
    <w:p w14:paraId="687BF025" w14:textId="77777777" w:rsidR="00000000" w:rsidRDefault="000E0F03">
      <w:pPr>
        <w:pStyle w:val="af0"/>
        <w:rPr>
          <w:rtl/>
        </w:rPr>
      </w:pPr>
      <w:r>
        <w:rPr>
          <w:rFonts w:hint="eastAsia"/>
          <w:rtl/>
        </w:rPr>
        <w:t>נעמי</w:t>
      </w:r>
      <w:r>
        <w:rPr>
          <w:rtl/>
        </w:rPr>
        <w:t xml:space="preserve"> בלומנטל (הליכוד):</w:t>
      </w:r>
    </w:p>
    <w:p w14:paraId="75B8B92B" w14:textId="77777777" w:rsidR="00000000" w:rsidRDefault="000E0F03">
      <w:pPr>
        <w:pStyle w:val="a0"/>
        <w:ind w:firstLine="0"/>
        <w:rPr>
          <w:rFonts w:hint="cs"/>
          <w:rtl/>
        </w:rPr>
      </w:pPr>
    </w:p>
    <w:p w14:paraId="4AA49EE1" w14:textId="77777777" w:rsidR="00000000" w:rsidRDefault="000E0F03">
      <w:pPr>
        <w:pStyle w:val="a0"/>
        <w:rPr>
          <w:rFonts w:hint="cs"/>
          <w:rtl/>
        </w:rPr>
      </w:pPr>
      <w:r>
        <w:rPr>
          <w:rFonts w:hint="cs"/>
          <w:rtl/>
        </w:rPr>
        <w:t>ואם אנחנו כבר לטובת החיילים, נדמה לי שמן</w:t>
      </w:r>
      <w:r>
        <w:rPr>
          <w:rFonts w:hint="cs"/>
          <w:rtl/>
        </w:rPr>
        <w:t xml:space="preserve"> הראוי היה לדבר כאן דווקא על החיילים מהפריפריה. מסתבר שכאשר חייל גר במרכז הארץ וצריך להתייצב בצפת, למשל, בדרך כלל אומרים לו שהוא יכול לבוא  ב-10:00 ביום ראשון. לעומת זאת, חייל שגר בצפת והוא משרת במרכז הארץ - אז מחמירים, כי חושבים שהרוב גרים במרכז. אי-לכך, </w:t>
      </w:r>
      <w:r>
        <w:rPr>
          <w:rFonts w:hint="cs"/>
          <w:rtl/>
        </w:rPr>
        <w:t xml:space="preserve">הייתי מבקשת ממערכת הביטחון להיות קשובה לחיילים באשר הם. ובכלל, הפנייה שלי למערכת הביטחון היא לשקול מחדש נהלים מנהלים שונים ולהיות גמישים כאשר גם המערכת מתרעננת, החיילים, ומותר שתשרור גמישות בין כתליו הרחבים של צה"ל. תודה רבה. </w:t>
      </w:r>
    </w:p>
    <w:p w14:paraId="28700C1C" w14:textId="77777777" w:rsidR="00000000" w:rsidRDefault="000E0F03">
      <w:pPr>
        <w:pStyle w:val="a0"/>
        <w:rPr>
          <w:rFonts w:hint="cs"/>
          <w:rtl/>
        </w:rPr>
      </w:pPr>
    </w:p>
    <w:p w14:paraId="6D8D5700" w14:textId="77777777" w:rsidR="00000000" w:rsidRDefault="000E0F03">
      <w:pPr>
        <w:pStyle w:val="af1"/>
        <w:rPr>
          <w:rFonts w:hint="cs"/>
          <w:rtl/>
        </w:rPr>
      </w:pPr>
      <w:bookmarkStart w:id="557" w:name="FS000000464T21_07_2004_17_53_59"/>
      <w:bookmarkEnd w:id="557"/>
      <w:r>
        <w:rPr>
          <w:rtl/>
        </w:rPr>
        <w:t>היו"ר</w:t>
      </w:r>
      <w:r>
        <w:rPr>
          <w:rFonts w:hint="cs"/>
          <w:rtl/>
        </w:rPr>
        <w:t xml:space="preserve"> אלי בן-מנחם:</w:t>
      </w:r>
    </w:p>
    <w:p w14:paraId="624F8A1E" w14:textId="77777777" w:rsidR="00000000" w:rsidRDefault="000E0F03">
      <w:pPr>
        <w:pStyle w:val="a0"/>
        <w:rPr>
          <w:rFonts w:hint="cs"/>
          <w:rtl/>
        </w:rPr>
      </w:pPr>
    </w:p>
    <w:p w14:paraId="20728920" w14:textId="77777777" w:rsidR="00000000" w:rsidRDefault="000E0F03">
      <w:pPr>
        <w:pStyle w:val="a0"/>
        <w:rPr>
          <w:rFonts w:hint="cs"/>
          <w:rtl/>
        </w:rPr>
      </w:pPr>
      <w:r>
        <w:rPr>
          <w:rFonts w:hint="cs"/>
          <w:rtl/>
        </w:rPr>
        <w:t>תודה לחב</w:t>
      </w:r>
      <w:r>
        <w:rPr>
          <w:rFonts w:hint="cs"/>
          <w:rtl/>
        </w:rPr>
        <w:t>רת הכנסת בלומנטל. סגן שר הביטחון, בבקשה.</w:t>
      </w:r>
    </w:p>
    <w:p w14:paraId="65035D80" w14:textId="77777777" w:rsidR="00000000" w:rsidRDefault="000E0F03">
      <w:pPr>
        <w:pStyle w:val="a"/>
        <w:rPr>
          <w:rFonts w:hint="cs"/>
          <w:rtl/>
        </w:rPr>
      </w:pPr>
    </w:p>
    <w:p w14:paraId="4D26DF46" w14:textId="77777777" w:rsidR="00000000" w:rsidRDefault="000E0F03">
      <w:pPr>
        <w:pStyle w:val="-"/>
        <w:rPr>
          <w:rFonts w:hint="cs"/>
          <w:rtl/>
        </w:rPr>
      </w:pPr>
      <w:r>
        <w:rPr>
          <w:rFonts w:hint="eastAsia"/>
          <w:rtl/>
        </w:rPr>
        <w:t>סגן</w:t>
      </w:r>
      <w:r>
        <w:rPr>
          <w:rtl/>
        </w:rPr>
        <w:t xml:space="preserve"> שר הביטחון זאב בוים</w:t>
      </w:r>
      <w:r>
        <w:rPr>
          <w:rFonts w:hint="cs"/>
          <w:rtl/>
        </w:rPr>
        <w:t>:</w:t>
      </w:r>
    </w:p>
    <w:p w14:paraId="67507038" w14:textId="77777777" w:rsidR="00000000" w:rsidRDefault="000E0F03">
      <w:pPr>
        <w:pStyle w:val="a0"/>
        <w:rPr>
          <w:rFonts w:hint="cs"/>
          <w:rtl/>
        </w:rPr>
      </w:pPr>
    </w:p>
    <w:p w14:paraId="13EE14D9" w14:textId="77777777" w:rsidR="00000000" w:rsidRDefault="000E0F03">
      <w:pPr>
        <w:pStyle w:val="a0"/>
        <w:rPr>
          <w:rFonts w:hint="cs"/>
          <w:rtl/>
        </w:rPr>
      </w:pPr>
      <w:r>
        <w:rPr>
          <w:rFonts w:hint="cs"/>
          <w:rtl/>
        </w:rPr>
        <w:t>על העניין הזה אני אספר לך משהו מידע אישי או מהניסיון האישי, שהולך אחורה לתקופה שבה הייתי חייל סדיר. בשנת 1962 היינו בקורס מ"כים בשבטה. אנחנו מדברים על תקופה שלפני ששת הימים. זה היה בסוף הע</w:t>
      </w:r>
      <w:r>
        <w:rPr>
          <w:rFonts w:hint="cs"/>
          <w:rtl/>
        </w:rPr>
        <w:t>ולם. היינו בגרעין בית"ר, חבר הכנסת לנדאו היה אתי, ועוד רבים וטובים. זה קורס ארוך, של חמישה חודשים, והיו לנו חופשות מעטות, אחת לארבעה שבועות יצאנו פעם אחת. היינו יוצאים ביום שישי בבוקר בהסעה, וחוזרים לבסיס בשעה 22:00 במוצאי-שבת. כולם היו צריכים להתייצב בקול</w:t>
      </w:r>
      <w:r>
        <w:rPr>
          <w:rFonts w:hint="cs"/>
          <w:rtl/>
        </w:rPr>
        <w:t xml:space="preserve">נוע "מרכז" בתחנה המרכזית הישנה בתל-אביב ולעלות על משאיות "פורד". היינו מיטלטלים מהשעה 22:00 עם הפסקת חומוס במסעדת "מוריס" בבאר-שבע, ומגיעים בשעה 02:00 ביום ראשון, כשבשעה 07:00 מתחילים להתאמן. זה בערך מה שהיה אז. </w:t>
      </w:r>
    </w:p>
    <w:p w14:paraId="2FA29004" w14:textId="77777777" w:rsidR="00000000" w:rsidRDefault="000E0F03">
      <w:pPr>
        <w:pStyle w:val="a0"/>
        <w:rPr>
          <w:rFonts w:hint="cs"/>
          <w:rtl/>
        </w:rPr>
      </w:pPr>
    </w:p>
    <w:p w14:paraId="0A7BB25D" w14:textId="77777777" w:rsidR="00000000" w:rsidRDefault="000E0F03">
      <w:pPr>
        <w:pStyle w:val="a0"/>
        <w:rPr>
          <w:rFonts w:hint="cs"/>
          <w:rtl/>
        </w:rPr>
      </w:pPr>
      <w:r>
        <w:rPr>
          <w:rFonts w:hint="cs"/>
          <w:rtl/>
        </w:rPr>
        <w:t>היו לנו בפלוגה הזאת, בגרעין בית"ר שהיה במס</w:t>
      </w:r>
      <w:r>
        <w:rPr>
          <w:rFonts w:hint="cs"/>
          <w:rtl/>
        </w:rPr>
        <w:t>גרת הקורס, שני חבר'ה מכפר-גלעדי, אורי אשכולי ועומר מלמוד. הם היו צריכים להגיע ביום שישי לכפר-גלעדי, לחזור במוצאי-שבת ולהיות בשעה 22:00 בתל-אביב. אנחנו צחקנו עליהם שהם באים, דופקים בדלת, אומרים שלום, נותנים נשיקה, לוקחים את החבילה של אמא וחוזרים לבסיס. זה א</w:t>
      </w:r>
      <w:r>
        <w:rPr>
          <w:rFonts w:hint="cs"/>
          <w:rtl/>
        </w:rPr>
        <w:t xml:space="preserve">פרופו השעות. </w:t>
      </w:r>
    </w:p>
    <w:p w14:paraId="46764325" w14:textId="77777777" w:rsidR="00000000" w:rsidRDefault="000E0F03">
      <w:pPr>
        <w:pStyle w:val="a0"/>
        <w:rPr>
          <w:rFonts w:hint="cs"/>
          <w:rtl/>
        </w:rPr>
      </w:pPr>
    </w:p>
    <w:p w14:paraId="41FAC679" w14:textId="77777777" w:rsidR="00000000" w:rsidRDefault="000E0F03">
      <w:pPr>
        <w:pStyle w:val="a0"/>
        <w:rPr>
          <w:rFonts w:hint="cs"/>
          <w:rtl/>
        </w:rPr>
      </w:pPr>
      <w:r>
        <w:rPr>
          <w:rFonts w:hint="cs"/>
          <w:rtl/>
        </w:rPr>
        <w:t xml:space="preserve">אבל, אני אעביר את פנייתך, ואני אוציא אותה בדיוק מהפרוטוקול, כדי שהנושא הזה באמת ייבחן מחדש, במיוחד לגבי חיילי הפריפריה. </w:t>
      </w:r>
    </w:p>
    <w:p w14:paraId="4C9CD63D" w14:textId="77777777" w:rsidR="00000000" w:rsidRDefault="000E0F03">
      <w:pPr>
        <w:pStyle w:val="af1"/>
        <w:rPr>
          <w:rtl/>
        </w:rPr>
      </w:pPr>
    </w:p>
    <w:p w14:paraId="37D3CA89" w14:textId="77777777" w:rsidR="00000000" w:rsidRDefault="000E0F03">
      <w:pPr>
        <w:pStyle w:val="af1"/>
        <w:rPr>
          <w:rFonts w:hint="cs"/>
          <w:rtl/>
        </w:rPr>
      </w:pPr>
      <w:r>
        <w:rPr>
          <w:rtl/>
        </w:rPr>
        <w:t>היו"ר</w:t>
      </w:r>
      <w:r>
        <w:rPr>
          <w:rFonts w:hint="cs"/>
          <w:rtl/>
        </w:rPr>
        <w:t xml:space="preserve"> אלי בן-מנחם:</w:t>
      </w:r>
    </w:p>
    <w:p w14:paraId="530DC495" w14:textId="77777777" w:rsidR="00000000" w:rsidRDefault="000E0F03">
      <w:pPr>
        <w:pStyle w:val="a0"/>
        <w:rPr>
          <w:rFonts w:hint="cs"/>
          <w:rtl/>
        </w:rPr>
      </w:pPr>
    </w:p>
    <w:p w14:paraId="523B67A9" w14:textId="77777777" w:rsidR="00000000" w:rsidRDefault="000E0F03">
      <w:pPr>
        <w:pStyle w:val="a0"/>
        <w:rPr>
          <w:rFonts w:hint="cs"/>
          <w:rtl/>
        </w:rPr>
      </w:pPr>
      <w:r>
        <w:rPr>
          <w:rFonts w:hint="cs"/>
          <w:rtl/>
        </w:rPr>
        <w:t>תודה. סגן שר הביטחון ישיב על שאילתא 1644, של חבר הכנסת נסים דהן - אינו נוכח, לפרוטוקול.</w:t>
      </w:r>
    </w:p>
    <w:p w14:paraId="4C04AEF0" w14:textId="77777777" w:rsidR="00000000" w:rsidRDefault="000E0F03">
      <w:pPr>
        <w:pStyle w:val="a0"/>
        <w:rPr>
          <w:rFonts w:hint="cs"/>
          <w:rtl/>
        </w:rPr>
      </w:pPr>
    </w:p>
    <w:p w14:paraId="6AB80048" w14:textId="77777777" w:rsidR="00000000" w:rsidRDefault="000E0F03">
      <w:pPr>
        <w:pStyle w:val="a1"/>
        <w:jc w:val="center"/>
        <w:rPr>
          <w:rtl/>
        </w:rPr>
      </w:pPr>
      <w:bookmarkStart w:id="558" w:name="CQ27285FI0027285T21_07_2004_17_56_15"/>
      <w:bookmarkStart w:id="559" w:name="_Toc87615637"/>
      <w:r>
        <w:rPr>
          <w:rtl/>
        </w:rPr>
        <w:t>1644. גיור</w:t>
      </w:r>
      <w:r>
        <w:rPr>
          <w:rtl/>
        </w:rPr>
        <w:t>ים בצבא</w:t>
      </w:r>
      <w:bookmarkEnd w:id="559"/>
    </w:p>
    <w:p w14:paraId="2FEFB4DB" w14:textId="77777777" w:rsidR="00000000" w:rsidRDefault="000E0F03">
      <w:pPr>
        <w:pStyle w:val="a0"/>
        <w:rPr>
          <w:rFonts w:hint="cs"/>
          <w:rtl/>
        </w:rPr>
      </w:pPr>
    </w:p>
    <w:p w14:paraId="19FA0236" w14:textId="77777777" w:rsidR="00000000" w:rsidRDefault="000E0F03">
      <w:pPr>
        <w:pStyle w:val="a0"/>
        <w:ind w:firstLine="0"/>
        <w:rPr>
          <w:bCs/>
          <w:u w:val="single"/>
        </w:rPr>
      </w:pPr>
      <w:bookmarkStart w:id="560" w:name="ESQ27285"/>
      <w:bookmarkEnd w:id="560"/>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733A47D" w14:textId="77777777" w:rsidR="00000000" w:rsidRDefault="000E0F03">
      <w:pPr>
        <w:pStyle w:val="a0"/>
        <w:ind w:firstLine="720"/>
      </w:pPr>
      <w:r>
        <w:rPr>
          <w:rtl/>
        </w:rPr>
        <w:t>ביום כ"ז בסיוון התשס"ד (16 ביוני 2004):</w:t>
      </w:r>
    </w:p>
    <w:p w14:paraId="033A2535" w14:textId="77777777" w:rsidR="00000000" w:rsidRDefault="000E0F03">
      <w:pPr>
        <w:pStyle w:val="a0"/>
        <w:ind w:firstLine="0"/>
        <w:rPr>
          <w:rFonts w:hint="cs"/>
        </w:rPr>
      </w:pPr>
    </w:p>
    <w:p w14:paraId="68B214E7" w14:textId="77777777" w:rsidR="00000000" w:rsidRDefault="000E0F03">
      <w:pPr>
        <w:pStyle w:val="a0"/>
      </w:pPr>
      <w:r>
        <w:rPr>
          <w:rFonts w:hint="cs"/>
          <w:rtl/>
        </w:rPr>
        <w:t>רצוני לשאול</w:t>
      </w:r>
      <w:r>
        <w:rPr>
          <w:rtl/>
        </w:rPr>
        <w:t>:</w:t>
      </w:r>
    </w:p>
    <w:p w14:paraId="12D8DA09" w14:textId="77777777" w:rsidR="00000000" w:rsidRDefault="000E0F03">
      <w:pPr>
        <w:pStyle w:val="a0"/>
      </w:pPr>
    </w:p>
    <w:p w14:paraId="243135E8" w14:textId="77777777" w:rsidR="00000000" w:rsidRDefault="000E0F03">
      <w:pPr>
        <w:pStyle w:val="a0"/>
        <w:rPr>
          <w:rtl/>
        </w:rPr>
      </w:pPr>
      <w:r>
        <w:rPr>
          <w:rFonts w:hint="cs"/>
          <w:rtl/>
        </w:rPr>
        <w:t xml:space="preserve">1. </w:t>
      </w:r>
      <w:r>
        <w:rPr>
          <w:rtl/>
        </w:rPr>
        <w:t>כמה חיילים וחיילות לא</w:t>
      </w:r>
      <w:r>
        <w:rPr>
          <w:rFonts w:hint="cs"/>
          <w:rtl/>
        </w:rPr>
        <w:t>-</w:t>
      </w:r>
      <w:r>
        <w:rPr>
          <w:rtl/>
        </w:rPr>
        <w:t>יהודים משרתים כיום בצבא (במספרים ובאחוזים)?</w:t>
      </w:r>
    </w:p>
    <w:p w14:paraId="0EEDC653" w14:textId="77777777" w:rsidR="00000000" w:rsidRDefault="000E0F03">
      <w:pPr>
        <w:pStyle w:val="a0"/>
        <w:rPr>
          <w:rtl/>
        </w:rPr>
      </w:pPr>
    </w:p>
    <w:p w14:paraId="52DE04BD" w14:textId="77777777" w:rsidR="00000000" w:rsidRDefault="000E0F03">
      <w:pPr>
        <w:pStyle w:val="a0"/>
        <w:rPr>
          <w:rtl/>
        </w:rPr>
      </w:pPr>
      <w:r>
        <w:rPr>
          <w:rFonts w:hint="cs"/>
          <w:rtl/>
        </w:rPr>
        <w:t xml:space="preserve">2. </w:t>
      </w:r>
      <w:r>
        <w:rPr>
          <w:rtl/>
        </w:rPr>
        <w:t xml:space="preserve">כמה חיילים וחיילות </w:t>
      </w:r>
      <w:r>
        <w:rPr>
          <w:rFonts w:hint="cs"/>
          <w:rtl/>
        </w:rPr>
        <w:t>ה</w:t>
      </w:r>
      <w:r>
        <w:rPr>
          <w:rtl/>
        </w:rPr>
        <w:t xml:space="preserve">תגיירו בכל שנה </w:t>
      </w:r>
      <w:r>
        <w:rPr>
          <w:rFonts w:hint="cs"/>
          <w:rtl/>
        </w:rPr>
        <w:t>מחמש</w:t>
      </w:r>
      <w:r>
        <w:rPr>
          <w:rtl/>
        </w:rPr>
        <w:t xml:space="preserve"> השנים האחרונות?</w:t>
      </w:r>
    </w:p>
    <w:p w14:paraId="2A68B568" w14:textId="77777777" w:rsidR="00000000" w:rsidRDefault="000E0F03">
      <w:pPr>
        <w:pStyle w:val="a0"/>
        <w:rPr>
          <w:rtl/>
        </w:rPr>
      </w:pPr>
    </w:p>
    <w:p w14:paraId="0E041C18" w14:textId="77777777" w:rsidR="00000000" w:rsidRDefault="000E0F03">
      <w:pPr>
        <w:pStyle w:val="a0"/>
        <w:rPr>
          <w:rtl/>
        </w:rPr>
      </w:pPr>
      <w:r>
        <w:rPr>
          <w:rFonts w:hint="cs"/>
          <w:rtl/>
        </w:rPr>
        <w:t xml:space="preserve">3. </w:t>
      </w:r>
      <w:r>
        <w:rPr>
          <w:rtl/>
        </w:rPr>
        <w:t xml:space="preserve">היכן </w:t>
      </w:r>
      <w:r>
        <w:rPr>
          <w:rFonts w:hint="cs"/>
          <w:rtl/>
        </w:rPr>
        <w:t xml:space="preserve">הם </w:t>
      </w:r>
      <w:r>
        <w:rPr>
          <w:rtl/>
        </w:rPr>
        <w:t>לומדים לקראת ה</w:t>
      </w:r>
      <w:r>
        <w:rPr>
          <w:rtl/>
        </w:rPr>
        <w:t>גיור</w:t>
      </w:r>
      <w:r>
        <w:rPr>
          <w:rFonts w:hint="cs"/>
          <w:rtl/>
        </w:rPr>
        <w:t>, ומי מגייר אותם</w:t>
      </w:r>
      <w:r>
        <w:rPr>
          <w:rtl/>
        </w:rPr>
        <w:t>?</w:t>
      </w:r>
    </w:p>
    <w:p w14:paraId="4EB678DE" w14:textId="77777777" w:rsidR="00000000" w:rsidRDefault="000E0F03">
      <w:pPr>
        <w:pStyle w:val="a0"/>
        <w:rPr>
          <w:rtl/>
        </w:rPr>
      </w:pPr>
    </w:p>
    <w:p w14:paraId="4947C6AC" w14:textId="77777777" w:rsidR="00000000" w:rsidRDefault="000E0F0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619D8F25" w14:textId="77777777" w:rsidR="00000000" w:rsidRDefault="000E0F03">
      <w:pPr>
        <w:pStyle w:val="a0"/>
        <w:ind w:firstLine="0"/>
        <w:rPr>
          <w:rFonts w:hint="cs"/>
          <w:rtl/>
        </w:rPr>
      </w:pPr>
      <w:r>
        <w:rPr>
          <w:rtl/>
        </w:rPr>
        <w:t xml:space="preserve">(לא נקראה, נמסרה </w:t>
      </w:r>
      <w:r>
        <w:rPr>
          <w:rFonts w:hint="eastAsia"/>
          <w:rtl/>
        </w:rPr>
        <w:t>לפרוטוקול</w:t>
      </w:r>
      <w:r>
        <w:rPr>
          <w:rtl/>
        </w:rPr>
        <w:t>)</w:t>
      </w:r>
    </w:p>
    <w:p w14:paraId="74897666" w14:textId="77777777" w:rsidR="00000000" w:rsidRDefault="000E0F03">
      <w:pPr>
        <w:pStyle w:val="a0"/>
        <w:rPr>
          <w:rFonts w:hint="cs"/>
          <w:rtl/>
        </w:rPr>
      </w:pPr>
    </w:p>
    <w:p w14:paraId="58901FD7" w14:textId="77777777" w:rsidR="00000000" w:rsidRDefault="000E0F03">
      <w:pPr>
        <w:pStyle w:val="a0"/>
        <w:rPr>
          <w:rFonts w:hint="cs"/>
          <w:rtl/>
        </w:rPr>
      </w:pPr>
      <w:r>
        <w:rPr>
          <w:rFonts w:hint="cs"/>
          <w:rtl/>
        </w:rPr>
        <w:t>1. בצה"ל משרתים כיום כ-7,000 חיילים שאינם יהודים.</w:t>
      </w:r>
      <w:r>
        <w:rPr>
          <w:rFonts w:hint="cs"/>
        </w:rPr>
        <w:t xml:space="preserve"> </w:t>
      </w:r>
      <w:r>
        <w:rPr>
          <w:rFonts w:hint="cs"/>
          <w:rtl/>
        </w:rPr>
        <w:t>שיעור החיילים הלא-יהודים (ערבים, דרוזים, בדואים צ'רקסים, נוצרים, דת לא</w:t>
      </w:r>
      <w:r>
        <w:rPr>
          <w:rFonts w:hint="cs"/>
        </w:rPr>
        <w:t xml:space="preserve"> </w:t>
      </w:r>
      <w:r>
        <w:rPr>
          <w:rFonts w:hint="cs"/>
          <w:rtl/>
        </w:rPr>
        <w:t>ידועה</w:t>
      </w:r>
      <w:r>
        <w:rPr>
          <w:rFonts w:hint="cs"/>
        </w:rPr>
        <w:t xml:space="preserve"> </w:t>
      </w:r>
      <w:r>
        <w:rPr>
          <w:rFonts w:hint="cs"/>
          <w:rtl/>
        </w:rPr>
        <w:t>ודת אחרת) המשרתים היום בצה"ל, בשירות חובה, הוא</w:t>
      </w:r>
      <w:r>
        <w:rPr>
          <w:rFonts w:hint="cs"/>
          <w:rtl/>
        </w:rPr>
        <w:t xml:space="preserve"> 7.8%. שיעור החיילות הלא-יהודיות (ערביות, דרוזיות, נוצריות, דת לא ידועה ודת אחרת)</w:t>
      </w:r>
      <w:r>
        <w:rPr>
          <w:rFonts w:hint="cs"/>
        </w:rPr>
        <w:t xml:space="preserve"> </w:t>
      </w:r>
      <w:r>
        <w:rPr>
          <w:rFonts w:hint="cs"/>
          <w:rtl/>
        </w:rPr>
        <w:t>המשרתות היום בצה"ל, בשירות חובה, הוא 4.8%.</w:t>
      </w:r>
    </w:p>
    <w:p w14:paraId="2C224D74" w14:textId="77777777" w:rsidR="00000000" w:rsidRDefault="000E0F03">
      <w:pPr>
        <w:pStyle w:val="a0"/>
        <w:rPr>
          <w:rFonts w:hint="cs"/>
          <w:rtl/>
        </w:rPr>
      </w:pPr>
    </w:p>
    <w:p w14:paraId="3B022685" w14:textId="77777777" w:rsidR="00000000" w:rsidRDefault="000E0F03">
      <w:pPr>
        <w:pStyle w:val="a0"/>
        <w:rPr>
          <w:rFonts w:hint="cs"/>
          <w:rtl/>
        </w:rPr>
      </w:pPr>
      <w:r>
        <w:rPr>
          <w:rFonts w:hint="cs"/>
          <w:rtl/>
        </w:rPr>
        <w:t>2. עד שנת 2002 כולל, התגיירו כ-75 חיילים בשנה. בשנת 2003 התגיירו 178 חיילים. בשנת 2004, עד לתאריך הוצאת מכתב זה, התגיירו 140 חיילי</w:t>
      </w:r>
      <w:r>
        <w:rPr>
          <w:rFonts w:hint="cs"/>
          <w:rtl/>
        </w:rPr>
        <w:t>ם.</w:t>
      </w:r>
    </w:p>
    <w:p w14:paraId="5C8C8BD0" w14:textId="77777777" w:rsidR="00000000" w:rsidRDefault="000E0F03">
      <w:pPr>
        <w:pStyle w:val="a0"/>
        <w:rPr>
          <w:rFonts w:hint="cs"/>
          <w:rtl/>
        </w:rPr>
      </w:pPr>
    </w:p>
    <w:p w14:paraId="16DCA00E" w14:textId="77777777" w:rsidR="00000000" w:rsidRDefault="000E0F03">
      <w:pPr>
        <w:pStyle w:val="a0"/>
        <w:rPr>
          <w:rFonts w:hint="cs"/>
          <w:rtl/>
        </w:rPr>
      </w:pPr>
      <w:r>
        <w:rPr>
          <w:rFonts w:hint="cs"/>
          <w:rtl/>
        </w:rPr>
        <w:t>3. החיילים לומדים במסגרות לימודים מאושרות, ובסיום לימודיהם הם מתקבלים בפני בית-דין בראשות הרב הראשי של צה"ל, הדיין בדימוס הרב אברהם אלמליח, לשעבר מנהל בתי-הדין הרבניים, ורב צבאי בכיר נוסף.</w:t>
      </w:r>
    </w:p>
    <w:p w14:paraId="28F4E55F" w14:textId="77777777" w:rsidR="00000000" w:rsidRDefault="000E0F03">
      <w:pPr>
        <w:pStyle w:val="a0"/>
        <w:rPr>
          <w:rFonts w:hint="cs"/>
          <w:rtl/>
        </w:rPr>
      </w:pPr>
    </w:p>
    <w:p w14:paraId="56102E66" w14:textId="77777777" w:rsidR="00000000" w:rsidRDefault="000E0F03">
      <w:pPr>
        <w:pStyle w:val="af1"/>
        <w:rPr>
          <w:rFonts w:hint="cs"/>
          <w:rtl/>
        </w:rPr>
      </w:pPr>
      <w:r>
        <w:rPr>
          <w:rtl/>
        </w:rPr>
        <w:t>היו"ר</w:t>
      </w:r>
      <w:r>
        <w:rPr>
          <w:rFonts w:hint="cs"/>
          <w:rtl/>
        </w:rPr>
        <w:t xml:space="preserve"> אלי בן-מנחם:</w:t>
      </w:r>
    </w:p>
    <w:p w14:paraId="45D0E46F" w14:textId="77777777" w:rsidR="00000000" w:rsidRDefault="000E0F03">
      <w:pPr>
        <w:pStyle w:val="a0"/>
        <w:rPr>
          <w:rFonts w:hint="cs"/>
          <w:rtl/>
        </w:rPr>
      </w:pPr>
    </w:p>
    <w:p w14:paraId="79D846F2" w14:textId="77777777" w:rsidR="00000000" w:rsidRDefault="000E0F03">
      <w:pPr>
        <w:pStyle w:val="a0"/>
        <w:rPr>
          <w:rFonts w:hint="cs"/>
          <w:rtl/>
        </w:rPr>
      </w:pPr>
      <w:r>
        <w:rPr>
          <w:rFonts w:hint="cs"/>
          <w:rtl/>
        </w:rPr>
        <w:t>סגן שר הביטחון ישיב על שאילתא 1712, של חבר</w:t>
      </w:r>
      <w:r>
        <w:rPr>
          <w:rFonts w:hint="cs"/>
          <w:rtl/>
        </w:rPr>
        <w:t>ת הכנסת גילה פינקלשטיין: חופשות לחיילים בבתי-מלון באילת. בבקשה.</w:t>
      </w:r>
    </w:p>
    <w:p w14:paraId="79269CD5" w14:textId="77777777" w:rsidR="00000000" w:rsidRDefault="000E0F03">
      <w:pPr>
        <w:pStyle w:val="a0"/>
        <w:rPr>
          <w:rtl/>
        </w:rPr>
      </w:pPr>
    </w:p>
    <w:p w14:paraId="595B9F5F" w14:textId="77777777" w:rsidR="00000000" w:rsidRDefault="000E0F03">
      <w:pPr>
        <w:pStyle w:val="a1"/>
        <w:jc w:val="center"/>
        <w:rPr>
          <w:rtl/>
        </w:rPr>
      </w:pPr>
      <w:bookmarkStart w:id="561" w:name="CQ28282FI0028282T21_07_2004_18_17_21"/>
      <w:bookmarkStart w:id="562" w:name="_Toc87615638"/>
      <w:bookmarkEnd w:id="558"/>
      <w:bookmarkEnd w:id="561"/>
      <w:r>
        <w:rPr>
          <w:rtl/>
        </w:rPr>
        <w:t>1712. חופשות לחיילים בבתי-מלון באילת</w:t>
      </w:r>
      <w:bookmarkEnd w:id="562"/>
    </w:p>
    <w:p w14:paraId="2AFDF36D" w14:textId="77777777" w:rsidR="00000000" w:rsidRDefault="000E0F03">
      <w:pPr>
        <w:pStyle w:val="a0"/>
        <w:rPr>
          <w:rFonts w:hint="cs"/>
          <w:rtl/>
        </w:rPr>
      </w:pPr>
    </w:p>
    <w:p w14:paraId="6B70765C" w14:textId="77777777" w:rsidR="00000000" w:rsidRDefault="000E0F03">
      <w:pPr>
        <w:pStyle w:val="a0"/>
        <w:ind w:firstLine="0"/>
        <w:rPr>
          <w:bCs/>
          <w:u w:val="single"/>
        </w:rPr>
      </w:pPr>
      <w:bookmarkStart w:id="563" w:name="ESQ28282"/>
      <w:bookmarkEnd w:id="563"/>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479987D" w14:textId="77777777" w:rsidR="00000000" w:rsidRDefault="000E0F03">
      <w:pPr>
        <w:pStyle w:val="a0"/>
        <w:ind w:firstLine="720"/>
      </w:pPr>
      <w:r>
        <w:rPr>
          <w:rtl/>
        </w:rPr>
        <w:t>ביום י"א בתמוז התשס"ד (30 ביוני 2004):</w:t>
      </w:r>
    </w:p>
    <w:p w14:paraId="57DBD0FF" w14:textId="77777777" w:rsidR="00000000" w:rsidRDefault="000E0F03">
      <w:pPr>
        <w:pStyle w:val="a0"/>
        <w:rPr>
          <w:rFonts w:hint="cs"/>
          <w:rtl/>
        </w:rPr>
      </w:pPr>
    </w:p>
    <w:p w14:paraId="26ED9B75" w14:textId="77777777" w:rsidR="00000000" w:rsidRDefault="000E0F03">
      <w:pPr>
        <w:pStyle w:val="a0"/>
        <w:rPr>
          <w:rFonts w:hint="cs"/>
        </w:rPr>
      </w:pPr>
    </w:p>
    <w:p w14:paraId="0471A2A9" w14:textId="77777777" w:rsidR="00000000" w:rsidRDefault="000E0F03">
      <w:pPr>
        <w:pStyle w:val="a0"/>
        <w:ind w:firstLine="720"/>
      </w:pPr>
      <w:r>
        <w:rPr>
          <w:rtl/>
        </w:rPr>
        <w:t>פורסם ב</w:t>
      </w:r>
      <w:r>
        <w:rPr>
          <w:rFonts w:hint="cs"/>
          <w:rtl/>
        </w:rPr>
        <w:t>"</w:t>
      </w:r>
      <w:r>
        <w:rPr>
          <w:rtl/>
        </w:rPr>
        <w:t>גלי צה"ל</w:t>
      </w:r>
      <w:r>
        <w:rPr>
          <w:rFonts w:hint="cs"/>
          <w:rtl/>
        </w:rPr>
        <w:t>"</w:t>
      </w:r>
      <w:r>
        <w:rPr>
          <w:rtl/>
        </w:rPr>
        <w:t>, כי בתי</w:t>
      </w:r>
      <w:r>
        <w:rPr>
          <w:rFonts w:hint="cs"/>
          <w:rtl/>
        </w:rPr>
        <w:t>-</w:t>
      </w:r>
      <w:r>
        <w:rPr>
          <w:rtl/>
        </w:rPr>
        <w:t>המלון באילת</w:t>
      </w:r>
      <w:r>
        <w:rPr>
          <w:rFonts w:hint="cs"/>
          <w:rtl/>
        </w:rPr>
        <w:t>,</w:t>
      </w:r>
      <w:r>
        <w:rPr>
          <w:rtl/>
        </w:rPr>
        <w:t xml:space="preserve"> ברמה של</w:t>
      </w:r>
      <w:r>
        <w:rPr>
          <w:rFonts w:hint="cs"/>
          <w:rtl/>
        </w:rPr>
        <w:t xml:space="preserve"> ארבעה וחמישה</w:t>
      </w:r>
      <w:r>
        <w:rPr>
          <w:rtl/>
        </w:rPr>
        <w:t xml:space="preserve"> כוכבים</w:t>
      </w:r>
      <w:r>
        <w:rPr>
          <w:rFonts w:hint="cs"/>
          <w:rtl/>
        </w:rPr>
        <w:t>,</w:t>
      </w:r>
      <w:r>
        <w:rPr>
          <w:rtl/>
        </w:rPr>
        <w:t xml:space="preserve"> </w:t>
      </w:r>
      <w:r>
        <w:rPr>
          <w:rFonts w:hint="cs"/>
          <w:rtl/>
        </w:rPr>
        <w:t>הנחו</w:t>
      </w:r>
      <w:r>
        <w:rPr>
          <w:rtl/>
        </w:rPr>
        <w:t xml:space="preserve"> את אנשי המכירות שלא לאפשר חופשות לחיילים </w:t>
      </w:r>
      <w:r>
        <w:rPr>
          <w:rFonts w:hint="cs"/>
          <w:rtl/>
        </w:rPr>
        <w:t>שלעתים באים לאילת כדי להחליף כוחות לאחר פעילות קשה</w:t>
      </w:r>
      <w:r>
        <w:rPr>
          <w:rtl/>
        </w:rPr>
        <w:t>.</w:t>
      </w:r>
    </w:p>
    <w:p w14:paraId="1679E7FE" w14:textId="77777777" w:rsidR="00000000" w:rsidRDefault="000E0F03">
      <w:pPr>
        <w:pStyle w:val="a0"/>
        <w:ind w:firstLine="720"/>
      </w:pPr>
    </w:p>
    <w:p w14:paraId="5DC5B065" w14:textId="77777777" w:rsidR="00000000" w:rsidRDefault="000E0F03">
      <w:pPr>
        <w:pStyle w:val="a0"/>
        <w:ind w:firstLine="720"/>
      </w:pPr>
      <w:r>
        <w:rPr>
          <w:rFonts w:hint="cs"/>
          <w:rtl/>
        </w:rPr>
        <w:t>רצוני לשאול</w:t>
      </w:r>
      <w:r>
        <w:rPr>
          <w:rtl/>
        </w:rPr>
        <w:t>:</w:t>
      </w:r>
    </w:p>
    <w:p w14:paraId="040D0A95" w14:textId="77777777" w:rsidR="00000000" w:rsidRDefault="000E0F03">
      <w:pPr>
        <w:pStyle w:val="a0"/>
        <w:ind w:firstLine="720"/>
      </w:pPr>
    </w:p>
    <w:p w14:paraId="035B9B39" w14:textId="77777777" w:rsidR="00000000" w:rsidRDefault="000E0F03">
      <w:pPr>
        <w:pStyle w:val="a0"/>
        <w:ind w:firstLine="720"/>
        <w:rPr>
          <w:rFonts w:hint="cs"/>
        </w:rPr>
      </w:pPr>
      <w:r>
        <w:rPr>
          <w:rFonts w:hint="cs"/>
          <w:rtl/>
        </w:rPr>
        <w:t xml:space="preserve">1. </w:t>
      </w:r>
      <w:r>
        <w:rPr>
          <w:rtl/>
        </w:rPr>
        <w:t xml:space="preserve">האם נכון הדבר? </w:t>
      </w:r>
    </w:p>
    <w:p w14:paraId="6C5E89CF" w14:textId="77777777" w:rsidR="00000000" w:rsidRDefault="000E0F03">
      <w:pPr>
        <w:pStyle w:val="a0"/>
        <w:ind w:firstLine="720"/>
        <w:rPr>
          <w:rFonts w:hint="cs"/>
          <w:rtl/>
        </w:rPr>
      </w:pPr>
    </w:p>
    <w:p w14:paraId="01D9BB92" w14:textId="77777777" w:rsidR="00000000" w:rsidRDefault="000E0F03">
      <w:pPr>
        <w:pStyle w:val="a0"/>
        <w:ind w:firstLine="720"/>
        <w:rPr>
          <w:rFonts w:hint="cs"/>
        </w:rPr>
      </w:pPr>
      <w:r>
        <w:rPr>
          <w:rFonts w:hint="cs"/>
          <w:rtl/>
        </w:rPr>
        <w:t>2. אם כן - מה ייעשה למניעת מצב זה?</w:t>
      </w:r>
    </w:p>
    <w:p w14:paraId="18FD7CC6" w14:textId="77777777" w:rsidR="00000000" w:rsidRDefault="000E0F03">
      <w:pPr>
        <w:pStyle w:val="a0"/>
        <w:ind w:firstLine="720"/>
        <w:rPr>
          <w:rFonts w:hint="cs"/>
          <w:rtl/>
        </w:rPr>
      </w:pPr>
    </w:p>
    <w:p w14:paraId="4FA87C44" w14:textId="77777777" w:rsidR="00000000" w:rsidRDefault="000E0F03">
      <w:pPr>
        <w:pStyle w:val="BodyTextIndent2"/>
        <w:ind w:left="0" w:firstLine="720"/>
        <w:jc w:val="both"/>
        <w:rPr>
          <w:rFonts w:cs="Arial" w:hint="cs"/>
          <w:szCs w:val="22"/>
          <w:rtl/>
        </w:rPr>
      </w:pPr>
      <w:r>
        <w:rPr>
          <w:rFonts w:cs="Arial" w:hint="cs"/>
          <w:szCs w:val="22"/>
          <w:rtl/>
        </w:rPr>
        <w:t xml:space="preserve">3. האם יש גוף במשרדך שמכוון חיילים למקומות שבהם יוכלו לנפוש? </w:t>
      </w:r>
    </w:p>
    <w:p w14:paraId="0DB4205C" w14:textId="77777777" w:rsidR="00000000" w:rsidRDefault="000E0F03">
      <w:pPr>
        <w:pStyle w:val="BodyTextIndent2"/>
        <w:ind w:left="0" w:firstLine="720"/>
        <w:jc w:val="both"/>
        <w:rPr>
          <w:rFonts w:cs="Arial" w:hint="cs"/>
          <w:szCs w:val="22"/>
        </w:rPr>
      </w:pPr>
    </w:p>
    <w:p w14:paraId="524A333A" w14:textId="77777777" w:rsidR="00000000" w:rsidRDefault="000E0F03">
      <w:pPr>
        <w:pStyle w:val="-"/>
        <w:rPr>
          <w:rtl/>
        </w:rPr>
      </w:pPr>
      <w:bookmarkStart w:id="564" w:name="FS000000464T21_07_2004_18_18_14C"/>
      <w:bookmarkEnd w:id="564"/>
      <w:r>
        <w:rPr>
          <w:rtl/>
        </w:rPr>
        <w:t>סגן שר הביטחון זאב בוי</w:t>
      </w:r>
      <w:r>
        <w:rPr>
          <w:rtl/>
        </w:rPr>
        <w:t>ם:</w:t>
      </w:r>
    </w:p>
    <w:p w14:paraId="039C0EB1" w14:textId="77777777" w:rsidR="00000000" w:rsidRDefault="000E0F03">
      <w:pPr>
        <w:pStyle w:val="a0"/>
        <w:rPr>
          <w:rtl/>
        </w:rPr>
      </w:pPr>
    </w:p>
    <w:p w14:paraId="14EC4EE1" w14:textId="77777777" w:rsidR="00000000" w:rsidRDefault="000E0F03">
      <w:pPr>
        <w:pStyle w:val="a0"/>
        <w:rPr>
          <w:rFonts w:hint="cs"/>
          <w:rtl/>
        </w:rPr>
      </w:pPr>
      <w:r>
        <w:rPr>
          <w:rFonts w:hint="cs"/>
          <w:rtl/>
        </w:rPr>
        <w:t>1-3. חברת הכנסת גילה פינקלשטיין,</w:t>
      </w:r>
      <w:bookmarkStart w:id="565" w:name="FS000000464T21_07_2004_17_56_44C"/>
      <w:bookmarkEnd w:id="565"/>
      <w:r>
        <w:rPr>
          <w:rFonts w:hint="cs"/>
          <w:rtl/>
        </w:rPr>
        <w:t xml:space="preserve"> חיילי צה"ל הלוחמים זכאים לנופש מבצעי המתקיים במתקן הנופש של האגודה למען החייל באשקלון והינו ללא עלות כלשהי. לצד צוות הבידור המקומי מוזמנים מיטב האמנים לבדר ולהנעים את זמנם של החיילים.</w:t>
      </w:r>
    </w:p>
    <w:p w14:paraId="489AD884" w14:textId="77777777" w:rsidR="00000000" w:rsidRDefault="000E0F03">
      <w:pPr>
        <w:pStyle w:val="a0"/>
        <w:rPr>
          <w:rFonts w:hint="cs"/>
          <w:rtl/>
        </w:rPr>
      </w:pPr>
    </w:p>
    <w:p w14:paraId="7771246E" w14:textId="77777777" w:rsidR="00000000" w:rsidRDefault="000E0F03">
      <w:pPr>
        <w:pStyle w:val="a0"/>
        <w:rPr>
          <w:rFonts w:hint="cs"/>
          <w:rtl/>
        </w:rPr>
      </w:pPr>
      <w:r>
        <w:rPr>
          <w:rFonts w:hint="cs"/>
          <w:rtl/>
        </w:rPr>
        <w:t>אם יחידה אינה יכולה לצאת לנופש המת</w:t>
      </w:r>
      <w:r>
        <w:rPr>
          <w:rFonts w:hint="cs"/>
          <w:rtl/>
        </w:rPr>
        <w:t>וכנן באשקלון, מסיבות מבצעיות, מאורגן לחיילים נופש חלופי במתקן אחר, כמו קיבוץ הגושרים, בתי-החייל ברחבי הארץ וכדומה. כמו כן, חיילים זכאים לנפוש באחד ממתקני האגודה למען החייל במועד החלפת כוחות או חילופי קו.</w:t>
      </w:r>
    </w:p>
    <w:p w14:paraId="4A8F800E" w14:textId="77777777" w:rsidR="00000000" w:rsidRDefault="000E0F03">
      <w:pPr>
        <w:pStyle w:val="a0"/>
        <w:rPr>
          <w:rFonts w:hint="cs"/>
          <w:rtl/>
        </w:rPr>
      </w:pPr>
    </w:p>
    <w:p w14:paraId="7E3068BB" w14:textId="77777777" w:rsidR="00000000" w:rsidRDefault="000E0F03">
      <w:pPr>
        <w:pStyle w:val="a0"/>
        <w:rPr>
          <w:rFonts w:hint="cs"/>
          <w:rtl/>
        </w:rPr>
      </w:pPr>
      <w:r>
        <w:rPr>
          <w:rFonts w:hint="cs"/>
          <w:rtl/>
        </w:rPr>
        <w:t>מעבר לכך, חיילי צה"ל יכולים לצאת לנופשים מוזלים במס</w:t>
      </w:r>
      <w:r>
        <w:rPr>
          <w:rFonts w:hint="cs"/>
          <w:rtl/>
        </w:rPr>
        <w:t>גרת מועדון "יותר" - מועדון לקוחות חיילי חובה, הדואג למבצעים מיוחדים של נופשים מוזלים לחיילים.</w:t>
      </w:r>
    </w:p>
    <w:p w14:paraId="222ED15C" w14:textId="77777777" w:rsidR="00000000" w:rsidRDefault="000E0F03">
      <w:pPr>
        <w:pStyle w:val="a0"/>
        <w:rPr>
          <w:rFonts w:hint="cs"/>
          <w:rtl/>
        </w:rPr>
      </w:pPr>
    </w:p>
    <w:p w14:paraId="792280F9" w14:textId="77777777" w:rsidR="00000000" w:rsidRDefault="000E0F03">
      <w:pPr>
        <w:pStyle w:val="a0"/>
        <w:rPr>
          <w:rFonts w:hint="cs"/>
          <w:rtl/>
        </w:rPr>
      </w:pPr>
      <w:r>
        <w:rPr>
          <w:rFonts w:hint="cs"/>
          <w:rtl/>
        </w:rPr>
        <w:t xml:space="preserve">לא נתקלנו בתלונות נגד בתי-מלון באילת או בכל מקום אחר בישראל המונעים מחיילי צה"ל להתארח ולנפוש בהם. אם בידייך, חברת הכנסת פינקלשטיין, מידע ספציפי לגבי מלון מסוים </w:t>
      </w:r>
      <w:r>
        <w:rPr>
          <w:rFonts w:hint="cs"/>
          <w:rtl/>
        </w:rPr>
        <w:t>הנוהג כך, אבקש לקבלו ואבדוק את העניין.</w:t>
      </w:r>
    </w:p>
    <w:p w14:paraId="3BBAC665" w14:textId="77777777" w:rsidR="00000000" w:rsidRDefault="000E0F03">
      <w:pPr>
        <w:pStyle w:val="af1"/>
        <w:rPr>
          <w:rtl/>
        </w:rPr>
      </w:pPr>
    </w:p>
    <w:p w14:paraId="0759E6F0" w14:textId="77777777" w:rsidR="00000000" w:rsidRDefault="000E0F03">
      <w:pPr>
        <w:pStyle w:val="af1"/>
        <w:rPr>
          <w:rFonts w:hint="cs"/>
          <w:rtl/>
        </w:rPr>
      </w:pPr>
      <w:r>
        <w:rPr>
          <w:rtl/>
        </w:rPr>
        <w:t>היו"ר</w:t>
      </w:r>
      <w:r>
        <w:rPr>
          <w:rFonts w:hint="cs"/>
          <w:rtl/>
        </w:rPr>
        <w:t xml:space="preserve"> אלי בן-מנחם:</w:t>
      </w:r>
    </w:p>
    <w:p w14:paraId="1EFD3B4A" w14:textId="77777777" w:rsidR="00000000" w:rsidRDefault="000E0F03">
      <w:pPr>
        <w:pStyle w:val="a0"/>
        <w:rPr>
          <w:rtl/>
        </w:rPr>
      </w:pPr>
    </w:p>
    <w:p w14:paraId="73D83EE7" w14:textId="77777777" w:rsidR="00000000" w:rsidRDefault="000E0F03">
      <w:pPr>
        <w:pStyle w:val="a0"/>
        <w:rPr>
          <w:rFonts w:hint="cs"/>
          <w:rtl/>
        </w:rPr>
      </w:pPr>
      <w:r>
        <w:rPr>
          <w:rFonts w:hint="cs"/>
          <w:rtl/>
        </w:rPr>
        <w:t>שאלה נוספת לחברת הכנסת פינקלשטיין, בבקשה.</w:t>
      </w:r>
    </w:p>
    <w:p w14:paraId="49F20686" w14:textId="77777777" w:rsidR="00000000" w:rsidRDefault="000E0F03">
      <w:pPr>
        <w:pStyle w:val="a0"/>
        <w:rPr>
          <w:rFonts w:hint="cs"/>
          <w:rtl/>
        </w:rPr>
      </w:pPr>
    </w:p>
    <w:p w14:paraId="64F11E04" w14:textId="77777777" w:rsidR="00000000" w:rsidRDefault="000E0F03">
      <w:pPr>
        <w:pStyle w:val="af0"/>
        <w:rPr>
          <w:rtl/>
        </w:rPr>
      </w:pPr>
      <w:bookmarkStart w:id="566" w:name="FS000001059T21_07_2004_17_57_26"/>
      <w:bookmarkEnd w:id="566"/>
      <w:r>
        <w:rPr>
          <w:rFonts w:hint="eastAsia"/>
          <w:rtl/>
        </w:rPr>
        <w:t>גילה</w:t>
      </w:r>
      <w:r>
        <w:rPr>
          <w:rtl/>
        </w:rPr>
        <w:t xml:space="preserve"> פינקלשטיין (מפד"ל):</w:t>
      </w:r>
    </w:p>
    <w:p w14:paraId="11196968" w14:textId="77777777" w:rsidR="00000000" w:rsidRDefault="000E0F03">
      <w:pPr>
        <w:pStyle w:val="a0"/>
        <w:ind w:firstLine="0"/>
        <w:rPr>
          <w:rFonts w:hint="cs"/>
          <w:rtl/>
        </w:rPr>
      </w:pPr>
    </w:p>
    <w:p w14:paraId="16ED681E" w14:textId="77777777" w:rsidR="00000000" w:rsidRDefault="000E0F03">
      <w:pPr>
        <w:pStyle w:val="a0"/>
        <w:rPr>
          <w:rFonts w:hint="cs"/>
          <w:rtl/>
        </w:rPr>
      </w:pPr>
      <w:r>
        <w:rPr>
          <w:rFonts w:hint="cs"/>
          <w:rtl/>
        </w:rPr>
        <w:t>פורסם ב"גלי צה"ל", שבתי-המלון ברמה של ארבעה-חמישה כוכבים באילת, אומרים לאנשיהם לדחות את החיילים שמעוניינים לנפוש שם. שמעתי את ז</w:t>
      </w:r>
      <w:r>
        <w:rPr>
          <w:rFonts w:hint="cs"/>
          <w:rtl/>
        </w:rPr>
        <w:t>ה ב"גלי צה"ל". הנחו את אנשי המכירות שלא לאפשר במלונותיהם חופשת חיילים שלעתים באים לאילת כדי לנוח, לנפוש.</w:t>
      </w:r>
    </w:p>
    <w:p w14:paraId="2CBFF641" w14:textId="77777777" w:rsidR="00000000" w:rsidRDefault="000E0F03">
      <w:pPr>
        <w:pStyle w:val="a0"/>
        <w:rPr>
          <w:rFonts w:hint="cs"/>
          <w:rtl/>
        </w:rPr>
      </w:pPr>
    </w:p>
    <w:p w14:paraId="5B56EDA9" w14:textId="77777777" w:rsidR="00000000" w:rsidRDefault="000E0F03">
      <w:pPr>
        <w:pStyle w:val="-"/>
        <w:rPr>
          <w:rtl/>
        </w:rPr>
      </w:pPr>
      <w:bookmarkStart w:id="567" w:name="FS000000464T21_07_2004_18_20_41C"/>
      <w:bookmarkEnd w:id="567"/>
      <w:r>
        <w:rPr>
          <w:rtl/>
        </w:rPr>
        <w:t>סגן שר הביטחון זאב בוים:</w:t>
      </w:r>
    </w:p>
    <w:p w14:paraId="30E84243" w14:textId="77777777" w:rsidR="00000000" w:rsidRDefault="000E0F03">
      <w:pPr>
        <w:pStyle w:val="a0"/>
        <w:ind w:firstLine="0"/>
        <w:rPr>
          <w:rFonts w:hint="cs"/>
          <w:rtl/>
        </w:rPr>
      </w:pPr>
    </w:p>
    <w:p w14:paraId="5942E452" w14:textId="77777777" w:rsidR="00000000" w:rsidRDefault="000E0F03">
      <w:pPr>
        <w:pStyle w:val="a0"/>
        <w:rPr>
          <w:rFonts w:hint="cs"/>
          <w:rtl/>
        </w:rPr>
      </w:pPr>
      <w:r>
        <w:rPr>
          <w:rFonts w:hint="cs"/>
          <w:rtl/>
        </w:rPr>
        <w:t>זה נראה לי כללי מדי. אבל, אני עצמי אבדוק. הנגישות ל"גלי צה"ל" אולי תהיה לי יותר קלה. אני אבדוק אם הם יודעים משהו קונקרטי, כי</w:t>
      </w:r>
      <w:r>
        <w:rPr>
          <w:rFonts w:hint="cs"/>
          <w:rtl/>
        </w:rPr>
        <w:t xml:space="preserve"> זה באמת איזה מין אמירה כללית. היא גם מוציאה דיבה. גם אם יש משהו, איזה מלון, אז כדאי - - - </w:t>
      </w:r>
    </w:p>
    <w:p w14:paraId="763E11C6" w14:textId="77777777" w:rsidR="00000000" w:rsidRDefault="000E0F03">
      <w:pPr>
        <w:pStyle w:val="a0"/>
        <w:ind w:firstLine="0"/>
        <w:rPr>
          <w:rFonts w:hint="cs"/>
          <w:rtl/>
        </w:rPr>
      </w:pPr>
    </w:p>
    <w:p w14:paraId="463CE006" w14:textId="77777777" w:rsidR="00000000" w:rsidRDefault="000E0F03">
      <w:pPr>
        <w:pStyle w:val="af0"/>
        <w:rPr>
          <w:rtl/>
        </w:rPr>
      </w:pPr>
      <w:bookmarkStart w:id="568" w:name="FS000000464T21_07_2004_18_21_42C"/>
      <w:bookmarkEnd w:id="568"/>
      <w:r>
        <w:rPr>
          <w:rtl/>
        </w:rPr>
        <w:t>גילה פינקלשטיין (מפד"ל):</w:t>
      </w:r>
    </w:p>
    <w:p w14:paraId="286B3334" w14:textId="77777777" w:rsidR="00000000" w:rsidRDefault="000E0F03">
      <w:pPr>
        <w:pStyle w:val="a0"/>
        <w:ind w:firstLine="0"/>
        <w:rPr>
          <w:rFonts w:hint="cs"/>
          <w:rtl/>
        </w:rPr>
      </w:pPr>
    </w:p>
    <w:p w14:paraId="33981062" w14:textId="77777777" w:rsidR="00000000" w:rsidRDefault="000E0F03">
      <w:pPr>
        <w:pStyle w:val="a0"/>
        <w:rPr>
          <w:rFonts w:hint="cs"/>
          <w:rtl/>
        </w:rPr>
      </w:pPr>
      <w:r>
        <w:rPr>
          <w:rFonts w:hint="cs"/>
          <w:rtl/>
        </w:rPr>
        <w:t xml:space="preserve">אבל זה היה הפרסום. אולי טעות. </w:t>
      </w:r>
    </w:p>
    <w:p w14:paraId="6BB945CF" w14:textId="77777777" w:rsidR="00000000" w:rsidRDefault="000E0F03">
      <w:pPr>
        <w:pStyle w:val="a0"/>
        <w:rPr>
          <w:rFonts w:hint="cs"/>
          <w:rtl/>
        </w:rPr>
      </w:pPr>
    </w:p>
    <w:p w14:paraId="3DB7F79B" w14:textId="77777777" w:rsidR="00000000" w:rsidRDefault="000E0F03">
      <w:pPr>
        <w:pStyle w:val="-"/>
        <w:rPr>
          <w:rtl/>
        </w:rPr>
      </w:pPr>
      <w:bookmarkStart w:id="569" w:name="FS000000464T21_07_2004_18_22_03C"/>
      <w:bookmarkEnd w:id="569"/>
      <w:r>
        <w:rPr>
          <w:rtl/>
        </w:rPr>
        <w:t>סגן שר הביטחון זאב בוים:</w:t>
      </w:r>
    </w:p>
    <w:p w14:paraId="55A2D43E" w14:textId="77777777" w:rsidR="00000000" w:rsidRDefault="000E0F03">
      <w:pPr>
        <w:pStyle w:val="a0"/>
        <w:rPr>
          <w:rtl/>
        </w:rPr>
      </w:pPr>
    </w:p>
    <w:p w14:paraId="62B52DAE" w14:textId="77777777" w:rsidR="00000000" w:rsidRDefault="000E0F03">
      <w:pPr>
        <w:pStyle w:val="a0"/>
        <w:rPr>
          <w:rFonts w:hint="cs"/>
          <w:rtl/>
        </w:rPr>
      </w:pPr>
      <w:r>
        <w:rPr>
          <w:rFonts w:hint="cs"/>
          <w:rtl/>
        </w:rPr>
        <w:t>אני אבדוק את זה עם "גלי צה"ל", ואם יתברר שיש משהו קונקרטי, אז נבדוק את זה ונטפל</w:t>
      </w:r>
      <w:r>
        <w:rPr>
          <w:rFonts w:hint="cs"/>
          <w:rtl/>
        </w:rPr>
        <w:t xml:space="preserve"> ואני אדאג להודיע לך.</w:t>
      </w:r>
    </w:p>
    <w:p w14:paraId="5BA66046" w14:textId="77777777" w:rsidR="00000000" w:rsidRDefault="000E0F03">
      <w:pPr>
        <w:pStyle w:val="a0"/>
        <w:rPr>
          <w:rFonts w:hint="cs"/>
          <w:rtl/>
        </w:rPr>
      </w:pPr>
    </w:p>
    <w:p w14:paraId="18C84522" w14:textId="77777777" w:rsidR="00000000" w:rsidRDefault="000E0F03">
      <w:pPr>
        <w:pStyle w:val="af0"/>
        <w:rPr>
          <w:rtl/>
        </w:rPr>
      </w:pPr>
      <w:r>
        <w:rPr>
          <w:rFonts w:hint="eastAsia"/>
          <w:rtl/>
        </w:rPr>
        <w:t>גילה</w:t>
      </w:r>
      <w:r>
        <w:rPr>
          <w:rtl/>
        </w:rPr>
        <w:t xml:space="preserve"> פינקלשטיין (מפד"ל):</w:t>
      </w:r>
    </w:p>
    <w:p w14:paraId="5610EBD0" w14:textId="77777777" w:rsidR="00000000" w:rsidRDefault="000E0F03">
      <w:pPr>
        <w:pStyle w:val="a0"/>
        <w:rPr>
          <w:rFonts w:hint="cs"/>
          <w:rtl/>
        </w:rPr>
      </w:pPr>
    </w:p>
    <w:p w14:paraId="623368D2" w14:textId="77777777" w:rsidR="00000000" w:rsidRDefault="000E0F03">
      <w:pPr>
        <w:pStyle w:val="a0"/>
        <w:rPr>
          <w:rFonts w:hint="cs"/>
          <w:rtl/>
        </w:rPr>
      </w:pPr>
      <w:r>
        <w:rPr>
          <w:rFonts w:hint="cs"/>
          <w:rtl/>
        </w:rPr>
        <w:t>תודה רבה.</w:t>
      </w:r>
    </w:p>
    <w:p w14:paraId="69492D75" w14:textId="77777777" w:rsidR="00000000" w:rsidRDefault="000E0F03">
      <w:pPr>
        <w:pStyle w:val="a0"/>
        <w:rPr>
          <w:rFonts w:hint="cs"/>
          <w:rtl/>
        </w:rPr>
      </w:pPr>
    </w:p>
    <w:p w14:paraId="3761D44B" w14:textId="77777777" w:rsidR="00000000" w:rsidRDefault="000E0F03">
      <w:pPr>
        <w:pStyle w:val="af1"/>
        <w:rPr>
          <w:rFonts w:hint="cs"/>
          <w:rtl/>
        </w:rPr>
      </w:pPr>
      <w:r>
        <w:rPr>
          <w:rtl/>
        </w:rPr>
        <w:t>היו"ר</w:t>
      </w:r>
      <w:r>
        <w:rPr>
          <w:rFonts w:hint="cs"/>
          <w:rtl/>
        </w:rPr>
        <w:t xml:space="preserve"> אלי בן מנחם:</w:t>
      </w:r>
    </w:p>
    <w:p w14:paraId="3F1A2593" w14:textId="77777777" w:rsidR="00000000" w:rsidRDefault="000E0F03">
      <w:pPr>
        <w:pStyle w:val="a0"/>
        <w:rPr>
          <w:rFonts w:hint="cs"/>
          <w:rtl/>
        </w:rPr>
      </w:pPr>
    </w:p>
    <w:p w14:paraId="69205A8E" w14:textId="77777777" w:rsidR="00000000" w:rsidRDefault="000E0F03">
      <w:pPr>
        <w:pStyle w:val="a0"/>
        <w:rPr>
          <w:rFonts w:hint="cs"/>
          <w:rtl/>
        </w:rPr>
      </w:pPr>
      <w:r>
        <w:rPr>
          <w:rFonts w:hint="cs"/>
          <w:rtl/>
        </w:rPr>
        <w:t xml:space="preserve">סגן שר הביטחון ישיב על שאילתא 1713, של חבר הכנסת רומן ברונפמן. אינו נוכח - לפרוטוקול. </w:t>
      </w:r>
    </w:p>
    <w:p w14:paraId="193EF7D8" w14:textId="77777777" w:rsidR="00000000" w:rsidRDefault="000E0F03">
      <w:pPr>
        <w:pStyle w:val="a0"/>
        <w:rPr>
          <w:rFonts w:hint="cs"/>
          <w:rtl/>
        </w:rPr>
      </w:pPr>
    </w:p>
    <w:p w14:paraId="1FB6CF6B" w14:textId="77777777" w:rsidR="00000000" w:rsidRDefault="000E0F03">
      <w:pPr>
        <w:pStyle w:val="a1"/>
        <w:jc w:val="center"/>
        <w:rPr>
          <w:rtl/>
        </w:rPr>
      </w:pPr>
      <w:bookmarkStart w:id="570" w:name="CQ28262FI0028262T21_07_2004_18_23_06"/>
      <w:bookmarkStart w:id="571" w:name="_Toc87615639"/>
      <w:bookmarkEnd w:id="570"/>
      <w:r>
        <w:rPr>
          <w:rtl/>
        </w:rPr>
        <w:t xml:space="preserve">1713. החייל </w:t>
      </w:r>
      <w:r>
        <w:rPr>
          <w:rFonts w:hint="cs"/>
          <w:rtl/>
        </w:rPr>
        <w:t xml:space="preserve">הנעדר </w:t>
      </w:r>
      <w:r>
        <w:rPr>
          <w:rtl/>
        </w:rPr>
        <w:t>גיא חבר</w:t>
      </w:r>
      <w:bookmarkEnd w:id="571"/>
    </w:p>
    <w:p w14:paraId="43400D51" w14:textId="77777777" w:rsidR="00000000" w:rsidRDefault="000E0F03">
      <w:pPr>
        <w:pStyle w:val="a0"/>
        <w:rPr>
          <w:rFonts w:hint="cs"/>
          <w:rtl/>
        </w:rPr>
      </w:pPr>
    </w:p>
    <w:p w14:paraId="0B4BC747" w14:textId="77777777" w:rsidR="00000000" w:rsidRDefault="000E0F03">
      <w:pPr>
        <w:pStyle w:val="a0"/>
        <w:ind w:firstLine="0"/>
        <w:rPr>
          <w:bCs/>
          <w:u w:val="single"/>
        </w:rPr>
      </w:pPr>
      <w:bookmarkStart w:id="572" w:name="ESQ28262"/>
      <w:bookmarkEnd w:id="572"/>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528A304" w14:textId="77777777" w:rsidR="00000000" w:rsidRDefault="000E0F03">
      <w:pPr>
        <w:pStyle w:val="a0"/>
        <w:ind w:firstLine="720"/>
      </w:pPr>
      <w:r>
        <w:rPr>
          <w:rtl/>
        </w:rPr>
        <w:t>ביום י"א בתמוז התשס"</w:t>
      </w:r>
      <w:r>
        <w:rPr>
          <w:rtl/>
        </w:rPr>
        <w:t>ד (30 ביוני 2004):</w:t>
      </w:r>
    </w:p>
    <w:p w14:paraId="3302C172" w14:textId="77777777" w:rsidR="00000000" w:rsidRDefault="000E0F03">
      <w:pPr>
        <w:pStyle w:val="a0"/>
        <w:rPr>
          <w:rFonts w:hint="cs"/>
          <w:rtl/>
        </w:rPr>
      </w:pPr>
    </w:p>
    <w:p w14:paraId="0BC408F6" w14:textId="77777777" w:rsidR="00000000" w:rsidRDefault="000E0F03">
      <w:pPr>
        <w:pStyle w:val="a0"/>
        <w:rPr>
          <w:rFonts w:hint="cs"/>
        </w:rPr>
      </w:pPr>
    </w:p>
    <w:p w14:paraId="7A9870F9" w14:textId="77777777" w:rsidR="00000000" w:rsidRDefault="000E0F03">
      <w:pPr>
        <w:pStyle w:val="a0"/>
        <w:ind w:firstLine="720"/>
        <w:rPr>
          <w:rFonts w:hint="cs"/>
        </w:rPr>
      </w:pPr>
      <w:r>
        <w:rPr>
          <w:rtl/>
        </w:rPr>
        <w:t xml:space="preserve">החייל גיא חבר נעלם במהלך שירותו הצבאי </w:t>
      </w:r>
      <w:r>
        <w:rPr>
          <w:rFonts w:hint="cs"/>
          <w:rtl/>
        </w:rPr>
        <w:t>ב-17 באוגוסט 1997</w:t>
      </w:r>
      <w:r>
        <w:rPr>
          <w:rtl/>
        </w:rPr>
        <w:t>. הן הצבא והן המשפחה חיפשו ומחפשים אחריו מאז ה</w:t>
      </w:r>
      <w:r>
        <w:rPr>
          <w:rFonts w:hint="cs"/>
          <w:rtl/>
        </w:rPr>
        <w:t>י</w:t>
      </w:r>
      <w:r>
        <w:rPr>
          <w:rtl/>
        </w:rPr>
        <w:t>עלמו</w:t>
      </w:r>
      <w:r>
        <w:rPr>
          <w:rFonts w:hint="cs"/>
          <w:rtl/>
        </w:rPr>
        <w:t>.</w:t>
      </w:r>
    </w:p>
    <w:p w14:paraId="4532F5B8" w14:textId="77777777" w:rsidR="00000000" w:rsidRDefault="000E0F03">
      <w:pPr>
        <w:pStyle w:val="a0"/>
        <w:ind w:firstLine="720"/>
      </w:pPr>
    </w:p>
    <w:p w14:paraId="4F097806" w14:textId="77777777" w:rsidR="00000000" w:rsidRDefault="000E0F03">
      <w:pPr>
        <w:pStyle w:val="a0"/>
        <w:ind w:firstLine="720"/>
      </w:pPr>
      <w:r>
        <w:rPr>
          <w:rFonts w:hint="cs"/>
          <w:rtl/>
        </w:rPr>
        <w:t>רצוני לשאול</w:t>
      </w:r>
      <w:r>
        <w:rPr>
          <w:rtl/>
        </w:rPr>
        <w:t>:</w:t>
      </w:r>
    </w:p>
    <w:p w14:paraId="394E5266" w14:textId="77777777" w:rsidR="00000000" w:rsidRDefault="000E0F03">
      <w:pPr>
        <w:pStyle w:val="a0"/>
        <w:ind w:firstLine="720"/>
      </w:pPr>
    </w:p>
    <w:p w14:paraId="0CBBF331" w14:textId="77777777" w:rsidR="00000000" w:rsidRDefault="000E0F03">
      <w:pPr>
        <w:pStyle w:val="a0"/>
        <w:ind w:firstLine="720"/>
        <w:rPr>
          <w:rtl/>
        </w:rPr>
      </w:pPr>
      <w:r>
        <w:rPr>
          <w:rFonts w:hint="cs"/>
          <w:rtl/>
        </w:rPr>
        <w:t xml:space="preserve">1. </w:t>
      </w:r>
      <w:r>
        <w:rPr>
          <w:rtl/>
        </w:rPr>
        <w:t xml:space="preserve">האם התקבל מידע חדש לגבי </w:t>
      </w:r>
      <w:r>
        <w:rPr>
          <w:rFonts w:hint="cs"/>
          <w:rtl/>
        </w:rPr>
        <w:t xml:space="preserve">מקום </w:t>
      </w:r>
      <w:r>
        <w:rPr>
          <w:rtl/>
        </w:rPr>
        <w:t>ה</w:t>
      </w:r>
      <w:r>
        <w:rPr>
          <w:rFonts w:hint="cs"/>
          <w:rtl/>
        </w:rPr>
        <w:t>י</w:t>
      </w:r>
      <w:r>
        <w:rPr>
          <w:rtl/>
        </w:rPr>
        <w:t>מצאו של גיא חבר?</w:t>
      </w:r>
    </w:p>
    <w:p w14:paraId="216D5401" w14:textId="77777777" w:rsidR="00000000" w:rsidRDefault="000E0F03">
      <w:pPr>
        <w:pStyle w:val="a0"/>
        <w:ind w:firstLine="720"/>
        <w:rPr>
          <w:rtl/>
        </w:rPr>
      </w:pPr>
    </w:p>
    <w:p w14:paraId="7A3C5C7D" w14:textId="77777777" w:rsidR="00000000" w:rsidRDefault="000E0F03">
      <w:pPr>
        <w:pStyle w:val="a0"/>
        <w:ind w:firstLine="720"/>
        <w:rPr>
          <w:rtl/>
        </w:rPr>
      </w:pPr>
      <w:r>
        <w:rPr>
          <w:rFonts w:hint="cs"/>
          <w:rtl/>
        </w:rPr>
        <w:t xml:space="preserve">2. </w:t>
      </w:r>
      <w:r>
        <w:rPr>
          <w:rtl/>
        </w:rPr>
        <w:t xml:space="preserve">האם התקבל מידע </w:t>
      </w:r>
      <w:r>
        <w:rPr>
          <w:rFonts w:hint="cs"/>
          <w:rtl/>
        </w:rPr>
        <w:t>שהוא</w:t>
      </w:r>
      <w:r>
        <w:rPr>
          <w:rtl/>
        </w:rPr>
        <w:t xml:space="preserve"> נחטף ונמצא בסוריה?</w:t>
      </w:r>
    </w:p>
    <w:p w14:paraId="78B5151A" w14:textId="77777777" w:rsidR="00000000" w:rsidRDefault="000E0F03">
      <w:pPr>
        <w:pStyle w:val="a0"/>
        <w:ind w:firstLine="720"/>
        <w:rPr>
          <w:rtl/>
        </w:rPr>
      </w:pPr>
    </w:p>
    <w:p w14:paraId="55F783A6" w14:textId="77777777" w:rsidR="00000000" w:rsidRDefault="000E0F03">
      <w:pPr>
        <w:pStyle w:val="a0"/>
        <w:ind w:firstLine="0"/>
        <w:rPr>
          <w:rFonts w:hint="cs"/>
          <w:b/>
          <w:rtl/>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w:t>
      </w:r>
      <w:r>
        <w:rPr>
          <w:rFonts w:hint="eastAsia"/>
          <w:b/>
          <w:bCs/>
          <w:u w:val="single"/>
          <w:rtl/>
        </w:rPr>
        <w:t>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1382653A" w14:textId="77777777" w:rsidR="00000000" w:rsidRDefault="000E0F03">
      <w:pPr>
        <w:pStyle w:val="a0"/>
        <w:ind w:firstLine="0"/>
        <w:rPr>
          <w:rFonts w:hint="cs"/>
          <w:rtl/>
        </w:rPr>
      </w:pPr>
      <w:r>
        <w:rPr>
          <w:rtl/>
        </w:rPr>
        <w:t xml:space="preserve">(לא נקראה, נמסרה </w:t>
      </w:r>
      <w:r>
        <w:rPr>
          <w:rFonts w:hint="eastAsia"/>
          <w:rtl/>
        </w:rPr>
        <w:t>לפרוטוקול</w:t>
      </w:r>
      <w:r>
        <w:rPr>
          <w:rtl/>
        </w:rPr>
        <w:t>)</w:t>
      </w:r>
    </w:p>
    <w:p w14:paraId="0C722775" w14:textId="77777777" w:rsidR="00000000" w:rsidRDefault="000E0F03">
      <w:pPr>
        <w:pStyle w:val="a0"/>
        <w:rPr>
          <w:rFonts w:hint="cs"/>
          <w:rtl/>
        </w:rPr>
      </w:pPr>
    </w:p>
    <w:p w14:paraId="12606EA0" w14:textId="77777777" w:rsidR="00000000" w:rsidRDefault="000E0F03">
      <w:pPr>
        <w:pStyle w:val="a0"/>
        <w:rPr>
          <w:rFonts w:hint="cs"/>
          <w:rtl/>
        </w:rPr>
      </w:pPr>
      <w:r>
        <w:rPr>
          <w:rFonts w:hint="cs"/>
          <w:rtl/>
        </w:rPr>
        <w:t>1. ברצוני לעדכן כי אין כל חדש לגבי מקום הימצאו של החייל הנעדר גיא חבר.</w:t>
      </w:r>
    </w:p>
    <w:p w14:paraId="1880AFAB" w14:textId="77777777" w:rsidR="00000000" w:rsidRDefault="000E0F03">
      <w:pPr>
        <w:pStyle w:val="a0"/>
        <w:rPr>
          <w:rFonts w:hint="cs"/>
          <w:rtl/>
        </w:rPr>
      </w:pPr>
    </w:p>
    <w:p w14:paraId="1BDFE7CC" w14:textId="77777777" w:rsidR="00000000" w:rsidRDefault="000E0F03">
      <w:pPr>
        <w:pStyle w:val="a0"/>
        <w:rPr>
          <w:rFonts w:hint="cs"/>
          <w:rtl/>
        </w:rPr>
      </w:pPr>
      <w:r>
        <w:rPr>
          <w:rFonts w:hint="cs"/>
          <w:rtl/>
        </w:rPr>
        <w:t>2. אין בידי צה"ל כל מידע על כך שהחייל נחטף ומצוי כעת בסוריה.</w:t>
      </w:r>
    </w:p>
    <w:p w14:paraId="77CC4B2E" w14:textId="77777777" w:rsidR="00000000" w:rsidRDefault="000E0F03">
      <w:pPr>
        <w:pStyle w:val="a0"/>
        <w:rPr>
          <w:rFonts w:hint="cs"/>
          <w:rtl/>
        </w:rPr>
      </w:pPr>
    </w:p>
    <w:p w14:paraId="736D2E40" w14:textId="77777777" w:rsidR="00000000" w:rsidRDefault="000E0F03">
      <w:pPr>
        <w:pStyle w:val="a0"/>
        <w:rPr>
          <w:rFonts w:hint="cs"/>
          <w:rtl/>
        </w:rPr>
      </w:pPr>
      <w:r>
        <w:rPr>
          <w:rFonts w:hint="cs"/>
          <w:rtl/>
        </w:rPr>
        <w:t>בכוונת צה"ל להמשיך לעשות כל שביכולתו למציאת מקום הימצאו של החייל.</w:t>
      </w:r>
    </w:p>
    <w:p w14:paraId="3E9447E8" w14:textId="77777777" w:rsidR="00000000" w:rsidRDefault="000E0F03">
      <w:pPr>
        <w:pStyle w:val="a0"/>
        <w:rPr>
          <w:rFonts w:hint="cs"/>
          <w:rtl/>
        </w:rPr>
      </w:pPr>
    </w:p>
    <w:p w14:paraId="59977675" w14:textId="77777777" w:rsidR="00000000" w:rsidRDefault="000E0F03">
      <w:pPr>
        <w:pStyle w:val="a1"/>
        <w:jc w:val="center"/>
        <w:rPr>
          <w:rtl/>
        </w:rPr>
      </w:pPr>
      <w:bookmarkStart w:id="573" w:name="CQ28825FI0028825T21_07_2004_18_23_36"/>
      <w:bookmarkStart w:id="574" w:name="_Toc87615640"/>
      <w:bookmarkEnd w:id="573"/>
      <w:r>
        <w:rPr>
          <w:rtl/>
        </w:rPr>
        <w:t xml:space="preserve">1796. מכשיר </w:t>
      </w:r>
      <w:r>
        <w:rPr>
          <w:rtl/>
        </w:rPr>
        <w:t>לגילוי מנהרות מחבלים</w:t>
      </w:r>
      <w:bookmarkEnd w:id="574"/>
    </w:p>
    <w:p w14:paraId="22A844EA" w14:textId="77777777" w:rsidR="00000000" w:rsidRDefault="000E0F03">
      <w:pPr>
        <w:pStyle w:val="a0"/>
        <w:rPr>
          <w:rtl/>
        </w:rPr>
      </w:pPr>
    </w:p>
    <w:p w14:paraId="2C6899C1" w14:textId="77777777" w:rsidR="00000000" w:rsidRDefault="000E0F03">
      <w:pPr>
        <w:pStyle w:val="a0"/>
        <w:ind w:firstLine="0"/>
        <w:rPr>
          <w:bCs/>
          <w:u w:val="single"/>
        </w:rPr>
      </w:pPr>
      <w:bookmarkStart w:id="575" w:name="ESQ28825"/>
      <w:bookmarkEnd w:id="575"/>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3DF454C" w14:textId="77777777" w:rsidR="00000000" w:rsidRDefault="000E0F03">
      <w:pPr>
        <w:pStyle w:val="a0"/>
        <w:ind w:firstLine="720"/>
      </w:pPr>
      <w:r>
        <w:rPr>
          <w:rtl/>
        </w:rPr>
        <w:t>ביום י"ח בתמוז התשס"ד (7 ביולי 2004):</w:t>
      </w:r>
    </w:p>
    <w:p w14:paraId="677259B0" w14:textId="77777777" w:rsidR="00000000" w:rsidRDefault="000E0F03">
      <w:pPr>
        <w:pStyle w:val="a0"/>
        <w:rPr>
          <w:rFonts w:hint="cs"/>
        </w:rPr>
      </w:pPr>
    </w:p>
    <w:p w14:paraId="28E7900D" w14:textId="77777777" w:rsidR="00000000" w:rsidRDefault="000E0F03">
      <w:pPr>
        <w:pStyle w:val="a0"/>
        <w:ind w:firstLine="720"/>
        <w:rPr>
          <w:rFonts w:hint="cs"/>
          <w:rtl/>
        </w:rPr>
      </w:pPr>
      <w:r>
        <w:rPr>
          <w:rFonts w:hint="cs"/>
          <w:rtl/>
        </w:rPr>
        <w:t>לאחרונה</w:t>
      </w:r>
      <w:r>
        <w:rPr>
          <w:rtl/>
        </w:rPr>
        <w:t xml:space="preserve"> התפוצצה מנהרת תופת מתחת למוצב צה"ל. נודע לי, כי קיים מכשיר רדאר</w:t>
      </w:r>
      <w:r>
        <w:t xml:space="preserve"> </w:t>
      </w:r>
      <w:r>
        <w:rPr>
          <w:rFonts w:hint="cs"/>
          <w:rtl/>
        </w:rPr>
        <w:t xml:space="preserve">- </w:t>
      </w:r>
      <w:r>
        <w:t>GPR</w:t>
      </w:r>
      <w:r>
        <w:rPr>
          <w:rtl/>
        </w:rPr>
        <w:t xml:space="preserve">,  </w:t>
      </w:r>
      <w:r>
        <w:rPr>
          <w:rFonts w:hint="cs"/>
          <w:rtl/>
        </w:rPr>
        <w:t>שיכול לאתר</w:t>
      </w:r>
      <w:r>
        <w:rPr>
          <w:rtl/>
        </w:rPr>
        <w:t xml:space="preserve"> את התעלות כשמעבירים את המכשיר מעל הקרקע</w:t>
      </w:r>
      <w:r>
        <w:rPr>
          <w:rFonts w:hint="cs"/>
          <w:rtl/>
        </w:rPr>
        <w:t xml:space="preserve">, והוא מסוגל לשרת עשרות </w:t>
      </w:r>
      <w:r>
        <w:rPr>
          <w:rFonts w:hint="cs"/>
          <w:rtl/>
        </w:rPr>
        <w:t>מוצבים בחודש. מחיר</w:t>
      </w:r>
      <w:r>
        <w:rPr>
          <w:rtl/>
        </w:rPr>
        <w:t xml:space="preserve"> המכשיר 10,000</w:t>
      </w:r>
      <w:r>
        <w:rPr>
          <w:rFonts w:hint="cs"/>
          <w:rtl/>
        </w:rPr>
        <w:t xml:space="preserve"> דולר. </w:t>
      </w:r>
    </w:p>
    <w:p w14:paraId="568E17C4" w14:textId="77777777" w:rsidR="00000000" w:rsidRDefault="000E0F03">
      <w:pPr>
        <w:pStyle w:val="a0"/>
        <w:ind w:firstLine="720"/>
      </w:pPr>
    </w:p>
    <w:p w14:paraId="24329A43" w14:textId="77777777" w:rsidR="00000000" w:rsidRDefault="000E0F03">
      <w:pPr>
        <w:pStyle w:val="a0"/>
        <w:ind w:firstLine="720"/>
      </w:pPr>
      <w:r>
        <w:rPr>
          <w:rFonts w:hint="cs"/>
          <w:rtl/>
        </w:rPr>
        <w:t>רצוני לשאול</w:t>
      </w:r>
      <w:r>
        <w:rPr>
          <w:rtl/>
        </w:rPr>
        <w:t>:</w:t>
      </w:r>
    </w:p>
    <w:p w14:paraId="4454D0EF" w14:textId="77777777" w:rsidR="00000000" w:rsidRDefault="000E0F03">
      <w:pPr>
        <w:pStyle w:val="a0"/>
        <w:ind w:firstLine="720"/>
      </w:pPr>
    </w:p>
    <w:p w14:paraId="04E03D71" w14:textId="77777777" w:rsidR="00000000" w:rsidRDefault="000E0F03">
      <w:pPr>
        <w:pStyle w:val="a0"/>
        <w:ind w:firstLine="720"/>
        <w:rPr>
          <w:rtl/>
        </w:rPr>
      </w:pPr>
      <w:r>
        <w:rPr>
          <w:rtl/>
        </w:rPr>
        <w:t>האם משרדך שוקל לרכוש את המכשיר לשימוש במוצבי צה"ל?</w:t>
      </w:r>
    </w:p>
    <w:p w14:paraId="29A1B8A5" w14:textId="77777777" w:rsidR="00000000" w:rsidRDefault="000E0F03">
      <w:pPr>
        <w:pStyle w:val="a0"/>
        <w:ind w:firstLine="720"/>
        <w:rPr>
          <w:rtl/>
        </w:rPr>
      </w:pPr>
    </w:p>
    <w:p w14:paraId="3C356C4E" w14:textId="77777777" w:rsidR="00000000" w:rsidRDefault="000E0F03">
      <w:pPr>
        <w:pStyle w:val="a0"/>
        <w:ind w:firstLine="0"/>
        <w:rPr>
          <w:rFonts w:hint="cs"/>
          <w:rtl/>
        </w:rPr>
      </w:pPr>
      <w:r>
        <w:rPr>
          <w:rFonts w:hint="cs"/>
          <w:b/>
          <w:bCs/>
          <w:u w:val="single"/>
          <w:rtl/>
        </w:rPr>
        <w:t>תשובת סגן שר הביטחון זאב בוים:</w:t>
      </w:r>
    </w:p>
    <w:p w14:paraId="6888C86C" w14:textId="77777777" w:rsidR="00000000" w:rsidRDefault="000E0F03">
      <w:pPr>
        <w:pStyle w:val="a0"/>
        <w:ind w:firstLine="0"/>
        <w:rPr>
          <w:rFonts w:hint="cs"/>
          <w:b/>
          <w:rtl/>
        </w:rPr>
      </w:pPr>
      <w:r>
        <w:rPr>
          <w:rFonts w:hint="cs"/>
          <w:b/>
          <w:rtl/>
        </w:rPr>
        <w:t>(לא נקראה, נמסרה לפרוטוקול)</w:t>
      </w:r>
    </w:p>
    <w:p w14:paraId="627DBA23" w14:textId="77777777" w:rsidR="00000000" w:rsidRDefault="000E0F03">
      <w:pPr>
        <w:pStyle w:val="a0"/>
        <w:rPr>
          <w:rFonts w:hint="cs"/>
          <w:rtl/>
        </w:rPr>
      </w:pPr>
    </w:p>
    <w:p w14:paraId="0C5AC7EE" w14:textId="77777777" w:rsidR="00000000" w:rsidRDefault="000E0F03">
      <w:pPr>
        <w:pStyle w:val="a0"/>
        <w:rPr>
          <w:rFonts w:hint="cs"/>
          <w:rtl/>
        </w:rPr>
      </w:pPr>
      <w:r>
        <w:rPr>
          <w:rFonts w:hint="cs"/>
          <w:rtl/>
        </w:rPr>
        <w:t>מהות ההצעה כוללת שימוש במכ"ם חודר קרקע לגילוי מנהרות. במהלך השנים האחרונות נבחנו כמה מכשי</w:t>
      </w:r>
      <w:r>
        <w:rPr>
          <w:rFonts w:hint="cs"/>
          <w:rtl/>
        </w:rPr>
        <w:t xml:space="preserve">רים מסוג מכ"ם חודר קרקע </w:t>
      </w:r>
      <w:r>
        <w:rPr>
          <w:rFonts w:hint="cs"/>
        </w:rPr>
        <w:t>GPR</w:t>
      </w:r>
      <w:r>
        <w:rPr>
          <w:rFonts w:hint="cs"/>
          <w:rtl/>
        </w:rPr>
        <w:t xml:space="preserve"> של יצרנים ממדינות שונות. שיטת הגילוי מבוססת על שידור גלים אלקטרומגנטיים לקרקע. קליטת ההחזר מאפשרת לגלות חללים או עצמים בתווך הקרקע.</w:t>
      </w:r>
    </w:p>
    <w:p w14:paraId="11B4A891" w14:textId="77777777" w:rsidR="00000000" w:rsidRDefault="000E0F03">
      <w:pPr>
        <w:pStyle w:val="a0"/>
        <w:rPr>
          <w:rFonts w:hint="cs"/>
          <w:rtl/>
        </w:rPr>
      </w:pPr>
    </w:p>
    <w:p w14:paraId="5AB37181" w14:textId="77777777" w:rsidR="00000000" w:rsidRDefault="000E0F03">
      <w:pPr>
        <w:pStyle w:val="a0"/>
        <w:rPr>
          <w:rFonts w:hint="cs"/>
          <w:rtl/>
        </w:rPr>
      </w:pPr>
      <w:r>
        <w:rPr>
          <w:rFonts w:hint="cs"/>
          <w:rtl/>
        </w:rPr>
        <w:t>ממצאי הבדיקות מעלים כי המכ"ם מאפשר גילוי חללים שנחפרו בעומק רדוד של עד כ-5 מטרים בלבד. וזאת, בת</w:t>
      </w:r>
      <w:r>
        <w:rPr>
          <w:rFonts w:hint="cs"/>
          <w:rtl/>
        </w:rPr>
        <w:t xml:space="preserve">נאי שהקרקע הינה אחידה והומוגנית בהרכבה, עם מוליכות ורטיבות. לאור האיום שעמו אנו נדרשים להתמודד </w:t>
      </w:r>
      <w:r>
        <w:rPr>
          <w:rtl/>
        </w:rPr>
        <w:t>–</w:t>
      </w:r>
      <w:r>
        <w:rPr>
          <w:rFonts w:hint="cs"/>
          <w:rtl/>
        </w:rPr>
        <w:t xml:space="preserve"> עומקים שכיחים שנעים בין 8 ל-15 מטר ובקרקע לא הומוגנית, המופרעת מפיצוצים, המערכת הנ"ל לא נמצאה מתאימה לייעוד זה.</w:t>
      </w:r>
    </w:p>
    <w:p w14:paraId="31164FDC" w14:textId="77777777" w:rsidR="00000000" w:rsidRDefault="000E0F03">
      <w:pPr>
        <w:pStyle w:val="a0"/>
        <w:rPr>
          <w:rFonts w:hint="cs"/>
          <w:rtl/>
        </w:rPr>
      </w:pPr>
    </w:p>
    <w:p w14:paraId="40027746" w14:textId="77777777" w:rsidR="00000000" w:rsidRDefault="000E0F03">
      <w:pPr>
        <w:pStyle w:val="a0"/>
        <w:rPr>
          <w:rFonts w:hint="cs"/>
          <w:rtl/>
        </w:rPr>
      </w:pPr>
      <w:r>
        <w:rPr>
          <w:rFonts w:hint="cs"/>
          <w:rtl/>
        </w:rPr>
        <w:t>עם זאת, הננו בודקים בימים אלה מכ"ם דומה לאיתור</w:t>
      </w:r>
      <w:r>
        <w:rPr>
          <w:rFonts w:hint="cs"/>
          <w:rtl/>
        </w:rPr>
        <w:t xml:space="preserve"> מנהרות תופת בעומק רדוד, מתוך כוונה לבחון את הפוטנציאל  של טכנולוגיה זו במיתארים נוספים או קלים יותר.</w:t>
      </w:r>
    </w:p>
    <w:p w14:paraId="39A695CB" w14:textId="77777777" w:rsidR="00000000" w:rsidRDefault="000E0F03">
      <w:pPr>
        <w:pStyle w:val="a0"/>
        <w:rPr>
          <w:rtl/>
        </w:rPr>
      </w:pPr>
    </w:p>
    <w:p w14:paraId="46CD4CA9" w14:textId="77777777" w:rsidR="00000000" w:rsidRDefault="000E0F03">
      <w:pPr>
        <w:pStyle w:val="a1"/>
        <w:jc w:val="center"/>
        <w:rPr>
          <w:rtl/>
        </w:rPr>
      </w:pPr>
      <w:bookmarkStart w:id="576" w:name="CQ28434FI0028434T21_07_2004_18_24_10"/>
      <w:bookmarkStart w:id="577" w:name="_Toc87615641"/>
      <w:bookmarkEnd w:id="576"/>
      <w:r>
        <w:rPr>
          <w:rtl/>
        </w:rPr>
        <w:t xml:space="preserve">1799. הרשעת סגן ראש אגף </w:t>
      </w:r>
      <w:r>
        <w:rPr>
          <w:rFonts w:hint="cs"/>
          <w:rtl/>
        </w:rPr>
        <w:t>ה</w:t>
      </w:r>
      <w:r>
        <w:rPr>
          <w:rtl/>
        </w:rPr>
        <w:t>שיקום</w:t>
      </w:r>
      <w:bookmarkEnd w:id="577"/>
    </w:p>
    <w:p w14:paraId="4D02C6E9" w14:textId="77777777" w:rsidR="00000000" w:rsidRDefault="000E0F03">
      <w:pPr>
        <w:pStyle w:val="a0"/>
        <w:rPr>
          <w:rtl/>
        </w:rPr>
      </w:pPr>
    </w:p>
    <w:p w14:paraId="7E95B879" w14:textId="77777777" w:rsidR="00000000" w:rsidRDefault="000E0F03">
      <w:pPr>
        <w:pStyle w:val="a0"/>
        <w:ind w:firstLine="0"/>
        <w:rPr>
          <w:bCs/>
          <w:u w:val="single"/>
        </w:rPr>
      </w:pPr>
      <w:bookmarkStart w:id="578" w:name="ESQ28434"/>
      <w:bookmarkEnd w:id="578"/>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0D3065F" w14:textId="77777777" w:rsidR="00000000" w:rsidRDefault="000E0F03">
      <w:pPr>
        <w:pStyle w:val="a0"/>
        <w:ind w:firstLine="720"/>
      </w:pPr>
      <w:r>
        <w:rPr>
          <w:rtl/>
        </w:rPr>
        <w:t>ביום י"ח בתמוז התשס"ד (7 ביולי 2004):</w:t>
      </w:r>
    </w:p>
    <w:p w14:paraId="4AA853A3" w14:textId="77777777" w:rsidR="00000000" w:rsidRDefault="000E0F03">
      <w:pPr>
        <w:pStyle w:val="a0"/>
        <w:ind w:firstLine="0"/>
        <w:rPr>
          <w:rFonts w:hint="cs"/>
        </w:rPr>
      </w:pPr>
    </w:p>
    <w:p w14:paraId="369D67FC" w14:textId="77777777" w:rsidR="00000000" w:rsidRDefault="000E0F03">
      <w:pPr>
        <w:pStyle w:val="a0"/>
      </w:pPr>
      <w:r>
        <w:rPr>
          <w:rFonts w:hint="eastAsia"/>
          <w:rtl/>
        </w:rPr>
        <w:t>סגן</w:t>
      </w:r>
      <w:r>
        <w:rPr>
          <w:rtl/>
        </w:rPr>
        <w:t xml:space="preserve"> ראש אגף השיקום הורשע בהתנהגות שאינה הול</w:t>
      </w:r>
      <w:r>
        <w:rPr>
          <w:rtl/>
        </w:rPr>
        <w:t xml:space="preserve">מת </w:t>
      </w:r>
      <w:r>
        <w:rPr>
          <w:rFonts w:hint="eastAsia"/>
          <w:rtl/>
        </w:rPr>
        <w:t>ונידון</w:t>
      </w:r>
      <w:r>
        <w:rPr>
          <w:rtl/>
        </w:rPr>
        <w:t xml:space="preserve"> לנזיפה ו</w:t>
      </w:r>
      <w:r>
        <w:rPr>
          <w:rFonts w:hint="cs"/>
          <w:rtl/>
        </w:rPr>
        <w:t>לה</w:t>
      </w:r>
      <w:r>
        <w:rPr>
          <w:rtl/>
        </w:rPr>
        <w:t>ורדה בדרגה.</w:t>
      </w:r>
    </w:p>
    <w:p w14:paraId="4FAB0B3C" w14:textId="77777777" w:rsidR="00000000" w:rsidRDefault="000E0F03">
      <w:pPr>
        <w:pStyle w:val="a0"/>
      </w:pPr>
    </w:p>
    <w:p w14:paraId="6FDACAB8" w14:textId="77777777" w:rsidR="00000000" w:rsidRDefault="000E0F03">
      <w:pPr>
        <w:pStyle w:val="a0"/>
      </w:pPr>
      <w:r>
        <w:rPr>
          <w:rFonts w:hint="cs"/>
          <w:rtl/>
        </w:rPr>
        <w:t>רצוני לשאול</w:t>
      </w:r>
      <w:r>
        <w:rPr>
          <w:rtl/>
        </w:rPr>
        <w:t>:</w:t>
      </w:r>
    </w:p>
    <w:p w14:paraId="379FF173" w14:textId="77777777" w:rsidR="00000000" w:rsidRDefault="000E0F03">
      <w:pPr>
        <w:pStyle w:val="a0"/>
      </w:pPr>
    </w:p>
    <w:p w14:paraId="0DFEA551" w14:textId="77777777" w:rsidR="00000000" w:rsidRDefault="000E0F03">
      <w:pPr>
        <w:pStyle w:val="a0"/>
        <w:rPr>
          <w:rFonts w:hint="cs"/>
          <w:rtl/>
        </w:rPr>
      </w:pPr>
      <w:r>
        <w:rPr>
          <w:rtl/>
        </w:rPr>
        <w:t>האם הוסקו מסקנות ממקרה זה</w:t>
      </w:r>
      <w:r>
        <w:rPr>
          <w:rFonts w:hint="cs"/>
          <w:rtl/>
        </w:rPr>
        <w:t>,</w:t>
      </w:r>
      <w:r>
        <w:rPr>
          <w:rtl/>
        </w:rPr>
        <w:t xml:space="preserve"> כדי שלא י</w:t>
      </w:r>
      <w:r>
        <w:rPr>
          <w:rFonts w:hint="cs"/>
          <w:rtl/>
        </w:rPr>
        <w:t>י</w:t>
      </w:r>
      <w:r>
        <w:rPr>
          <w:rtl/>
        </w:rPr>
        <w:t>שנ</w:t>
      </w:r>
      <w:r>
        <w:rPr>
          <w:rFonts w:hint="cs"/>
          <w:rtl/>
        </w:rPr>
        <w:t>ה</w:t>
      </w:r>
      <w:r>
        <w:rPr>
          <w:rtl/>
        </w:rPr>
        <w:t xml:space="preserve"> בעתיד</w:t>
      </w:r>
      <w:r>
        <w:rPr>
          <w:rFonts w:hint="cs"/>
          <w:rtl/>
        </w:rPr>
        <w:t>?</w:t>
      </w:r>
    </w:p>
    <w:p w14:paraId="7D18D469" w14:textId="77777777" w:rsidR="00000000" w:rsidRDefault="000E0F03">
      <w:pPr>
        <w:pStyle w:val="a0"/>
        <w:rPr>
          <w:rFonts w:hint="cs"/>
        </w:rPr>
      </w:pPr>
    </w:p>
    <w:p w14:paraId="3C99C4FE" w14:textId="77777777" w:rsidR="00000000" w:rsidRDefault="000E0F03">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הביטחון</w:t>
      </w:r>
      <w:r>
        <w:rPr>
          <w:b/>
          <w:bCs/>
          <w:u w:val="single"/>
          <w:rtl/>
        </w:rPr>
        <w:t xml:space="preserve"> </w:t>
      </w:r>
      <w:r>
        <w:rPr>
          <w:rFonts w:hint="eastAsia"/>
          <w:b/>
          <w:bCs/>
          <w:u w:val="single"/>
          <w:rtl/>
        </w:rPr>
        <w:t>זאב</w:t>
      </w:r>
      <w:r>
        <w:rPr>
          <w:b/>
          <w:bCs/>
          <w:u w:val="single"/>
          <w:rtl/>
        </w:rPr>
        <w:t xml:space="preserve"> </w:t>
      </w:r>
      <w:r>
        <w:rPr>
          <w:rFonts w:hint="eastAsia"/>
          <w:b/>
          <w:bCs/>
          <w:u w:val="single"/>
          <w:rtl/>
        </w:rPr>
        <w:t>בוים</w:t>
      </w:r>
      <w:r>
        <w:rPr>
          <w:b/>
          <w:bCs/>
          <w:u w:val="single"/>
          <w:rtl/>
        </w:rPr>
        <w:t>:</w:t>
      </w:r>
    </w:p>
    <w:p w14:paraId="7227200F" w14:textId="77777777" w:rsidR="00000000" w:rsidRDefault="000E0F03">
      <w:pPr>
        <w:pStyle w:val="a0"/>
        <w:ind w:firstLine="0"/>
        <w:rPr>
          <w:rFonts w:hint="cs"/>
          <w:rtl/>
        </w:rPr>
      </w:pPr>
      <w:r>
        <w:rPr>
          <w:rtl/>
        </w:rPr>
        <w:t xml:space="preserve">(לא נקראה, נמסרה </w:t>
      </w:r>
      <w:r>
        <w:rPr>
          <w:rFonts w:hint="eastAsia"/>
          <w:rtl/>
        </w:rPr>
        <w:t>לפרוטוקול</w:t>
      </w:r>
      <w:r>
        <w:rPr>
          <w:rtl/>
        </w:rPr>
        <w:t>)</w:t>
      </w:r>
    </w:p>
    <w:p w14:paraId="6205CCD8" w14:textId="77777777" w:rsidR="00000000" w:rsidRDefault="000E0F03">
      <w:pPr>
        <w:pStyle w:val="a0"/>
        <w:rPr>
          <w:rFonts w:hint="cs"/>
          <w:rtl/>
        </w:rPr>
      </w:pPr>
    </w:p>
    <w:p w14:paraId="13905BCE" w14:textId="77777777" w:rsidR="00000000" w:rsidRDefault="000E0F03">
      <w:pPr>
        <w:pStyle w:val="a0"/>
        <w:rPr>
          <w:rFonts w:hint="cs"/>
          <w:rtl/>
        </w:rPr>
      </w:pPr>
      <w:r>
        <w:rPr>
          <w:rFonts w:hint="cs"/>
          <w:rtl/>
        </w:rPr>
        <w:t xml:space="preserve">בעקבות האירוע עודכנו ורועננו נוהלי המשרד העוסקים בטיפול אגף השיקום בעובדי מערכת הביטחון ובעובדי אגף </w:t>
      </w:r>
      <w:r>
        <w:rPr>
          <w:rFonts w:hint="cs"/>
          <w:rtl/>
        </w:rPr>
        <w:t xml:space="preserve">השיקום בפרט. הוראת משרד הביטחון מס' 60.04 בנושא "פניות עובדי משרד הביטחון ובני-משפחותיהם לאגף השיקום" קובעת, כי העובד יעביר את החלטתו בדבר ההכרה בקשר שבין החבלה או המחלה לבין השירות הצבאי אל היועץ המשפט למערכת הביטחון. היועץ המשפטי למערכת הביטחון יבדוק את </w:t>
      </w:r>
      <w:r>
        <w:rPr>
          <w:rFonts w:hint="cs"/>
          <w:rtl/>
        </w:rPr>
        <w:t>תקינות הליך ההכרה.</w:t>
      </w:r>
    </w:p>
    <w:p w14:paraId="241E9F71" w14:textId="77777777" w:rsidR="00000000" w:rsidRDefault="000E0F03">
      <w:pPr>
        <w:pStyle w:val="a2"/>
        <w:jc w:val="left"/>
        <w:rPr>
          <w:rFonts w:hint="cs"/>
          <w:b w:val="0"/>
          <w:bCs w:val="0"/>
          <w:sz w:val="22"/>
          <w:szCs w:val="22"/>
          <w:u w:val="none"/>
          <w:rtl/>
          <w:lang w:eastAsia="he-IL"/>
        </w:rPr>
      </w:pPr>
    </w:p>
    <w:p w14:paraId="45D76EF8" w14:textId="77777777" w:rsidR="00000000" w:rsidRDefault="000E0F03">
      <w:pPr>
        <w:pStyle w:val="af1"/>
        <w:rPr>
          <w:rFonts w:hint="cs"/>
          <w:rtl/>
        </w:rPr>
      </w:pPr>
      <w:r>
        <w:rPr>
          <w:rtl/>
        </w:rPr>
        <w:t>היו"ר</w:t>
      </w:r>
      <w:r>
        <w:rPr>
          <w:rFonts w:hint="cs"/>
          <w:rtl/>
        </w:rPr>
        <w:t xml:space="preserve"> אלי בן-מנחם:</w:t>
      </w:r>
    </w:p>
    <w:p w14:paraId="74C8ED6B" w14:textId="77777777" w:rsidR="00000000" w:rsidRDefault="000E0F03">
      <w:pPr>
        <w:pStyle w:val="a0"/>
        <w:rPr>
          <w:rFonts w:hint="cs"/>
          <w:rtl/>
        </w:rPr>
      </w:pPr>
    </w:p>
    <w:p w14:paraId="5B490D18" w14:textId="77777777" w:rsidR="00000000" w:rsidRDefault="000E0F03">
      <w:pPr>
        <w:pStyle w:val="a0"/>
        <w:rPr>
          <w:rFonts w:hint="cs"/>
          <w:rtl/>
        </w:rPr>
      </w:pPr>
      <w:r>
        <w:rPr>
          <w:rFonts w:hint="cs"/>
          <w:rtl/>
        </w:rPr>
        <w:t>אני מודה לך, אדוני סגן שר הביטחון, חבר הכנסת בוים.</w:t>
      </w:r>
    </w:p>
    <w:p w14:paraId="1C8828DD" w14:textId="77777777" w:rsidR="00000000" w:rsidRDefault="000E0F03">
      <w:pPr>
        <w:pStyle w:val="a0"/>
        <w:rPr>
          <w:rFonts w:hint="cs"/>
          <w:rtl/>
        </w:rPr>
      </w:pPr>
    </w:p>
    <w:p w14:paraId="2E946347" w14:textId="77777777" w:rsidR="00000000" w:rsidRDefault="000E0F03">
      <w:pPr>
        <w:pStyle w:val="a0"/>
        <w:rPr>
          <w:rtl/>
        </w:rPr>
      </w:pPr>
    </w:p>
    <w:p w14:paraId="0DB16F17" w14:textId="77777777" w:rsidR="00000000" w:rsidRDefault="000E0F03">
      <w:pPr>
        <w:pStyle w:val="a2"/>
        <w:rPr>
          <w:rFonts w:hint="cs"/>
          <w:rtl/>
        </w:rPr>
      </w:pPr>
      <w:bookmarkStart w:id="579" w:name="CS30533FI0030533T21_07_2004_17_59_30"/>
      <w:bookmarkStart w:id="580" w:name="CS30533FI0030533T21_07_2004_18_26_10"/>
      <w:bookmarkStart w:id="581" w:name="_Toc87615642"/>
      <w:bookmarkEnd w:id="579"/>
      <w:bookmarkEnd w:id="580"/>
      <w:r>
        <w:rPr>
          <w:rtl/>
        </w:rPr>
        <w:t>הצע</w:t>
      </w:r>
      <w:r>
        <w:rPr>
          <w:rFonts w:hint="cs"/>
          <w:rtl/>
        </w:rPr>
        <w:t>ה</w:t>
      </w:r>
      <w:r>
        <w:rPr>
          <w:rtl/>
        </w:rPr>
        <w:t xml:space="preserve"> לסדר-היום</w:t>
      </w:r>
      <w:bookmarkEnd w:id="581"/>
      <w:r>
        <w:rPr>
          <w:rtl/>
        </w:rPr>
        <w:t xml:space="preserve"> </w:t>
      </w:r>
    </w:p>
    <w:p w14:paraId="6AFF8617" w14:textId="77777777" w:rsidR="00000000" w:rsidRDefault="000E0F03">
      <w:pPr>
        <w:pStyle w:val="a2"/>
        <w:rPr>
          <w:rtl/>
        </w:rPr>
      </w:pPr>
      <w:bookmarkStart w:id="582" w:name="_Toc87615643"/>
      <w:r>
        <w:rPr>
          <w:rtl/>
        </w:rPr>
        <w:t>החשש להתעללות בילדים במעון “נעמת”</w:t>
      </w:r>
      <w:bookmarkEnd w:id="582"/>
      <w:r>
        <w:rPr>
          <w:rtl/>
        </w:rPr>
        <w:t xml:space="preserve"> </w:t>
      </w:r>
    </w:p>
    <w:p w14:paraId="67C81E28" w14:textId="77777777" w:rsidR="00000000" w:rsidRDefault="000E0F03">
      <w:pPr>
        <w:pStyle w:val="a0"/>
        <w:ind w:firstLine="0"/>
        <w:rPr>
          <w:rFonts w:hint="cs"/>
          <w:rtl/>
        </w:rPr>
      </w:pPr>
    </w:p>
    <w:p w14:paraId="0339E3D7" w14:textId="77777777" w:rsidR="00000000" w:rsidRDefault="000E0F03">
      <w:pPr>
        <w:pStyle w:val="af1"/>
        <w:rPr>
          <w:rFonts w:hint="cs"/>
          <w:rtl/>
        </w:rPr>
      </w:pPr>
      <w:r>
        <w:rPr>
          <w:rtl/>
        </w:rPr>
        <w:t>היו"ר</w:t>
      </w:r>
      <w:r>
        <w:rPr>
          <w:rFonts w:hint="cs"/>
          <w:rtl/>
        </w:rPr>
        <w:t xml:space="preserve"> אלי בן-מנחם:</w:t>
      </w:r>
    </w:p>
    <w:p w14:paraId="5EE65385" w14:textId="77777777" w:rsidR="00000000" w:rsidRDefault="000E0F03">
      <w:pPr>
        <w:pStyle w:val="a0"/>
        <w:rPr>
          <w:rtl/>
        </w:rPr>
      </w:pPr>
    </w:p>
    <w:p w14:paraId="451EF9CC" w14:textId="77777777" w:rsidR="00000000" w:rsidRDefault="000E0F03">
      <w:pPr>
        <w:pStyle w:val="a0"/>
        <w:rPr>
          <w:rtl/>
        </w:rPr>
      </w:pPr>
      <w:r>
        <w:rPr>
          <w:rFonts w:hint="cs"/>
          <w:rtl/>
        </w:rPr>
        <w:t>רבותי חברי הכנסת, אנחנו עוברים לנושא הבא, להצעות לסדר-היום בנושא: החשש להתעללות בילדים במעו</w:t>
      </w:r>
      <w:r>
        <w:rPr>
          <w:rFonts w:hint="cs"/>
          <w:rtl/>
        </w:rPr>
        <w:t xml:space="preserve">ן </w:t>
      </w:r>
      <w:r>
        <w:rPr>
          <w:rtl/>
        </w:rPr>
        <w:t>“</w:t>
      </w:r>
      <w:r>
        <w:rPr>
          <w:rFonts w:hint="cs"/>
          <w:rtl/>
        </w:rPr>
        <w:t>נעמת</w:t>
      </w:r>
      <w:r>
        <w:rPr>
          <w:rtl/>
        </w:rPr>
        <w:t>”</w:t>
      </w:r>
      <w:r>
        <w:rPr>
          <w:rFonts w:hint="cs"/>
          <w:rtl/>
        </w:rPr>
        <w:t xml:space="preserve"> - מס' 4301, 4267 ו-4274. ראשון המציעים, חבר הכנסת אליעזר כהן, אינו נוכח. חברת הכנסת גילה פינקלשטיין, בבקשה. לרשותך שלוש דקות.</w:t>
      </w:r>
    </w:p>
    <w:p w14:paraId="5061E7D7" w14:textId="77777777" w:rsidR="00000000" w:rsidRDefault="000E0F03">
      <w:pPr>
        <w:pStyle w:val="a0"/>
        <w:ind w:firstLine="0"/>
        <w:rPr>
          <w:rFonts w:hint="cs"/>
          <w:rtl/>
        </w:rPr>
      </w:pPr>
    </w:p>
    <w:p w14:paraId="5708100D" w14:textId="77777777" w:rsidR="00000000" w:rsidRDefault="000E0F03">
      <w:pPr>
        <w:pStyle w:val="a"/>
        <w:rPr>
          <w:rtl/>
        </w:rPr>
      </w:pPr>
      <w:bookmarkStart w:id="583" w:name="FS000001059T21_07_2004_17_59_38"/>
      <w:bookmarkStart w:id="584" w:name="_Toc87615644"/>
      <w:bookmarkEnd w:id="583"/>
      <w:r>
        <w:rPr>
          <w:rFonts w:hint="eastAsia"/>
          <w:rtl/>
        </w:rPr>
        <w:t>גילה</w:t>
      </w:r>
      <w:r>
        <w:rPr>
          <w:rtl/>
        </w:rPr>
        <w:t xml:space="preserve"> פינקלשטיין (מפד"ל):</w:t>
      </w:r>
      <w:bookmarkEnd w:id="584"/>
    </w:p>
    <w:p w14:paraId="6B5CA09B" w14:textId="77777777" w:rsidR="00000000" w:rsidRDefault="000E0F03">
      <w:pPr>
        <w:pStyle w:val="a0"/>
        <w:rPr>
          <w:rFonts w:hint="cs"/>
          <w:rtl/>
        </w:rPr>
      </w:pPr>
    </w:p>
    <w:p w14:paraId="5B8A4B00" w14:textId="77777777" w:rsidR="00000000" w:rsidRDefault="000E0F03">
      <w:pPr>
        <w:pStyle w:val="a0"/>
        <w:rPr>
          <w:rFonts w:hint="cs"/>
          <w:rtl/>
        </w:rPr>
      </w:pPr>
      <w:r>
        <w:rPr>
          <w:rFonts w:hint="cs"/>
          <w:rtl/>
        </w:rPr>
        <w:t xml:space="preserve">אדוני היושב-ראש, כנסת נכבדה, חשיפת פרשת ההתעללות במעון </w:t>
      </w:r>
      <w:r>
        <w:rPr>
          <w:rtl/>
        </w:rPr>
        <w:t>“</w:t>
      </w:r>
      <w:r>
        <w:rPr>
          <w:rFonts w:hint="cs"/>
          <w:rtl/>
        </w:rPr>
        <w:t>נעמת</w:t>
      </w:r>
      <w:r>
        <w:rPr>
          <w:rtl/>
        </w:rPr>
        <w:t>”</w:t>
      </w:r>
      <w:r>
        <w:rPr>
          <w:rFonts w:hint="cs"/>
          <w:rtl/>
        </w:rPr>
        <w:t xml:space="preserve"> היא יום שחור לילדים, לפעוטות, לה</w:t>
      </w:r>
      <w:r>
        <w:rPr>
          <w:rFonts w:hint="cs"/>
          <w:rtl/>
        </w:rPr>
        <w:t>ורי הילדים. חוסר האונים הטבעי שלהם מעמיד אותם בסכנה בהתנהלותם בעולם המבוגרים. אין יום שעובר בלי שנשמע על אסון כלשהו שבו היה מעורב ילד או פעוט, ולא פלא. רכותם הופכת אותם לפגיעים יותר בתאונות דרכים, תמימותם הילדותית מאפשרת את ניצולם המיני במסגרת המשפחה ומחוצ</w:t>
      </w:r>
      <w:r>
        <w:rPr>
          <w:rFonts w:hint="cs"/>
          <w:rtl/>
        </w:rPr>
        <w:t xml:space="preserve">ה לה. חסינותם למחלות נמוכה לאין ערוך מזו של אדם בוגר, ואפילו מתקני המשחקים בגני-השעשועים מהווים לא אחת סיכון לילדים. </w:t>
      </w:r>
    </w:p>
    <w:p w14:paraId="636C2008" w14:textId="77777777" w:rsidR="00000000" w:rsidRDefault="000E0F03">
      <w:pPr>
        <w:pStyle w:val="a0"/>
        <w:rPr>
          <w:rFonts w:hint="cs"/>
          <w:rtl/>
        </w:rPr>
      </w:pPr>
    </w:p>
    <w:p w14:paraId="4615B55D" w14:textId="77777777" w:rsidR="00000000" w:rsidRDefault="000E0F03">
      <w:pPr>
        <w:pStyle w:val="a0"/>
        <w:rPr>
          <w:rFonts w:hint="cs"/>
          <w:rtl/>
        </w:rPr>
      </w:pPr>
      <w:r>
        <w:rPr>
          <w:rFonts w:hint="cs"/>
          <w:rtl/>
        </w:rPr>
        <w:t>וכאילו לא די ברשימת הסכנות האורבות לפעוטות ולילדים, הצטרף גורם סיכון חדש במקום האמור להיות המוגן ביותר עבור הילדים, ואני מתכוונת למעונות-</w:t>
      </w:r>
      <w:r>
        <w:rPr>
          <w:rFonts w:hint="cs"/>
          <w:rtl/>
        </w:rPr>
        <w:t xml:space="preserve">היום. מיהו מקור הסכנה? לא אחרת מאשר המטפלת עצמה. </w:t>
      </w:r>
    </w:p>
    <w:p w14:paraId="49DB7E30" w14:textId="77777777" w:rsidR="00000000" w:rsidRDefault="000E0F03">
      <w:pPr>
        <w:pStyle w:val="a0"/>
        <w:rPr>
          <w:rFonts w:hint="cs"/>
          <w:rtl/>
        </w:rPr>
      </w:pPr>
    </w:p>
    <w:p w14:paraId="0484C345" w14:textId="77777777" w:rsidR="00000000" w:rsidRDefault="000E0F03">
      <w:pPr>
        <w:pStyle w:val="a0"/>
        <w:rPr>
          <w:rFonts w:hint="cs"/>
          <w:rtl/>
        </w:rPr>
      </w:pPr>
      <w:r>
        <w:rPr>
          <w:rFonts w:hint="cs"/>
          <w:rtl/>
        </w:rPr>
        <w:t xml:space="preserve">למיטב הבנתי, למעונות הללו מגיעים במקרים רבים נשים וילדים שכל מסגרת אחרת, ובכלל זה המשפחה, מהווה גורם מסכן לשלומם ולביטחונם. מעונות מסוג זה מהווים מקלט לאוכלוסייה ומשמשים הגנה נאותה בפני כל איום חיצוני. </w:t>
      </w:r>
    </w:p>
    <w:p w14:paraId="7443DAA5" w14:textId="77777777" w:rsidR="00000000" w:rsidRDefault="000E0F03">
      <w:pPr>
        <w:pStyle w:val="a0"/>
        <w:rPr>
          <w:rFonts w:hint="cs"/>
          <w:rtl/>
        </w:rPr>
      </w:pPr>
    </w:p>
    <w:p w14:paraId="6A27EF10" w14:textId="77777777" w:rsidR="00000000" w:rsidRDefault="000E0F03">
      <w:pPr>
        <w:pStyle w:val="a0"/>
        <w:rPr>
          <w:rFonts w:hint="cs"/>
          <w:rtl/>
        </w:rPr>
      </w:pPr>
      <w:r>
        <w:rPr>
          <w:rFonts w:hint="cs"/>
          <w:rtl/>
        </w:rPr>
        <w:t>ב</w:t>
      </w:r>
      <w:r>
        <w:rPr>
          <w:rFonts w:hint="cs"/>
          <w:rtl/>
        </w:rPr>
        <w:t xml:space="preserve">סוף השבוע, בעקבות עדות נוראית של אחת העובדות, נחשפה פרשה במעון של </w:t>
      </w:r>
      <w:r>
        <w:rPr>
          <w:rtl/>
        </w:rPr>
        <w:t>“</w:t>
      </w:r>
      <w:r>
        <w:rPr>
          <w:rFonts w:hint="cs"/>
          <w:rtl/>
        </w:rPr>
        <w:t>נעמת</w:t>
      </w:r>
      <w:r>
        <w:rPr>
          <w:rtl/>
        </w:rPr>
        <w:t>”</w:t>
      </w:r>
      <w:r>
        <w:rPr>
          <w:rFonts w:hint="cs"/>
          <w:rtl/>
        </w:rPr>
        <w:t xml:space="preserve"> שאליו שלחו הורים רבים את ילדיהם הפעוטים. הפעוטות הושפלו, הוכו בידי שתי מטפלות. אין לתאר את הנזק האדיר שנטבע בנפשם הרכה של הילדים בעקבות מסכת ההתעללויות, שעל-פי הפרסומים כללה מכות, קלל</w:t>
      </w:r>
      <w:r>
        <w:rPr>
          <w:rFonts w:hint="cs"/>
          <w:rtl/>
        </w:rPr>
        <w:t xml:space="preserve">ות, הזנחה שיטתית, אכזריות. אני חוששת כי מדובר בצלקת שעתידה ללוות את הילדים לאורך זמן, וספק אם היא בת ריפוי. זה נזק בלתי הפיך. </w:t>
      </w:r>
    </w:p>
    <w:p w14:paraId="190B3439" w14:textId="77777777" w:rsidR="00000000" w:rsidRDefault="000E0F03">
      <w:pPr>
        <w:pStyle w:val="a0"/>
        <w:rPr>
          <w:rFonts w:hint="cs"/>
          <w:rtl/>
        </w:rPr>
      </w:pPr>
    </w:p>
    <w:p w14:paraId="5DDF2866" w14:textId="77777777" w:rsidR="00000000" w:rsidRDefault="000E0F03">
      <w:pPr>
        <w:pStyle w:val="a0"/>
        <w:rPr>
          <w:rFonts w:hint="cs"/>
          <w:rtl/>
        </w:rPr>
      </w:pPr>
      <w:r>
        <w:rPr>
          <w:rFonts w:hint="cs"/>
          <w:rtl/>
        </w:rPr>
        <w:t xml:space="preserve">אם אכן נכונות העדויות, וחקירת המשטרה המתנהלת כעת תעלה ממצאים ממשיים, הרי שיש כמה נקודות תמוהות ביותר בפרשה. כיצד קורה שמעשים כה </w:t>
      </w:r>
      <w:r>
        <w:rPr>
          <w:rFonts w:hint="cs"/>
          <w:rtl/>
        </w:rPr>
        <w:t>חמורים נמשכים לאורך זמן רב כל כך בלי שידווח עליהם מייד? היכן היתה מנהלת המעון, ומדוע העידה המטפלת המתלוננת כי חשה שהיא נלחמת בטחנות רוח, ואין תגובה? היכן היה הפיקוח על המעונות, ומדוע לקח זמן כה רב להגיב על הפרשה? על שאלות אלה עדיין אין תשובה הולמת, והן מעל</w:t>
      </w:r>
      <w:r>
        <w:rPr>
          <w:rFonts w:hint="cs"/>
          <w:rtl/>
        </w:rPr>
        <w:t xml:space="preserve">ות חשד מוצק שיש בפרשה זו הרבה מה לחקור ולבדוק. </w:t>
      </w:r>
    </w:p>
    <w:p w14:paraId="551DCC03" w14:textId="77777777" w:rsidR="00000000" w:rsidRDefault="000E0F03">
      <w:pPr>
        <w:pStyle w:val="a0"/>
        <w:rPr>
          <w:rFonts w:hint="cs"/>
          <w:rtl/>
        </w:rPr>
      </w:pPr>
    </w:p>
    <w:p w14:paraId="73286BB3" w14:textId="77777777" w:rsidR="00000000" w:rsidRDefault="000E0F03">
      <w:pPr>
        <w:pStyle w:val="a0"/>
        <w:rPr>
          <w:rFonts w:hint="cs"/>
          <w:rtl/>
        </w:rPr>
      </w:pPr>
      <w:r>
        <w:rPr>
          <w:rFonts w:hint="cs"/>
          <w:rtl/>
        </w:rPr>
        <w:t>מעונות-היום בכלל הם תחום בעייתי ביותר, בהעדר פיקוח של ממש על המערכת. רק היום הובאו בפני הוועדה לזכויות הילד נתונים המצביעים על כך ש-60% בלבד מהמטפלות ב</w:t>
      </w:r>
      <w:r>
        <w:rPr>
          <w:rtl/>
        </w:rPr>
        <w:t>”</w:t>
      </w:r>
      <w:r>
        <w:rPr>
          <w:rFonts w:hint="cs"/>
          <w:rtl/>
        </w:rPr>
        <w:t>נעמת</w:t>
      </w:r>
      <w:r>
        <w:rPr>
          <w:rtl/>
        </w:rPr>
        <w:t>”</w:t>
      </w:r>
      <w:r>
        <w:rPr>
          <w:rFonts w:hint="cs"/>
          <w:rtl/>
        </w:rPr>
        <w:t xml:space="preserve"> עברו הכשרה מתאימה. עוד עולה, כי רק 82,000 פעוטות </w:t>
      </w:r>
      <w:r>
        <w:rPr>
          <w:rFonts w:hint="cs"/>
          <w:rtl/>
        </w:rPr>
        <w:t xml:space="preserve">גילאי שנה עד שלוש, מתוך 400,000, נמצאים במעונות-יום תחת פיקוח, מכלל המעונות שנמצאים בפיקוח משרד התמ"ת. כלומר, כ-80%  מהפעוטות נמצאים במסגרת ללא פיקוח. חמור מכך, את מספר המפקחים הרלוונטים במשרד התמ"ת אפשר למנות על שתי ידיים. האם ידעתם שהמשרד מחזיק רק שמונה </w:t>
      </w:r>
      <w:r>
        <w:rPr>
          <w:rFonts w:hint="cs"/>
          <w:rtl/>
        </w:rPr>
        <w:t xml:space="preserve">מפקחים בכל הארץ? </w:t>
      </w:r>
    </w:p>
    <w:p w14:paraId="70B89F58" w14:textId="77777777" w:rsidR="00000000" w:rsidRDefault="000E0F03">
      <w:pPr>
        <w:pStyle w:val="a0"/>
        <w:rPr>
          <w:rFonts w:hint="cs"/>
          <w:rtl/>
        </w:rPr>
      </w:pPr>
    </w:p>
    <w:p w14:paraId="75C5F3C4" w14:textId="77777777" w:rsidR="00000000" w:rsidRDefault="000E0F03">
      <w:pPr>
        <w:pStyle w:val="a0"/>
        <w:rPr>
          <w:rFonts w:hint="cs"/>
          <w:rtl/>
        </w:rPr>
      </w:pPr>
      <w:r>
        <w:rPr>
          <w:rFonts w:hint="cs"/>
          <w:rtl/>
        </w:rPr>
        <w:t>נוכח המספרים המקוממים הללו, אין מלה אחרת לכנות את התמונה העגומה מלבד מחדל. מחדל נוראי. מציאות כזאת מאפשרת, ואולי אפילו מזמינה, אירועים קשים כאלו. כך לא יכולה להתנהל מערכת טיפולית, בייחוד מערכת של ילדים. קשה להאמין שהורים מפקפקים אם לשלוח</w:t>
      </w:r>
      <w:r>
        <w:rPr>
          <w:rFonts w:hint="cs"/>
          <w:rtl/>
        </w:rPr>
        <w:t xml:space="preserve"> את ילדיהם למטפלת, מתוך חשש למהות הטיפול שילדיהם עתידים לקבל שם. </w:t>
      </w:r>
    </w:p>
    <w:p w14:paraId="4625AFB2" w14:textId="77777777" w:rsidR="00000000" w:rsidRDefault="000E0F03">
      <w:pPr>
        <w:pStyle w:val="a0"/>
        <w:rPr>
          <w:rFonts w:hint="cs"/>
          <w:rtl/>
        </w:rPr>
      </w:pPr>
    </w:p>
    <w:p w14:paraId="2ED2257E" w14:textId="77777777" w:rsidR="00000000" w:rsidRDefault="000E0F03">
      <w:pPr>
        <w:pStyle w:val="a0"/>
        <w:rPr>
          <w:rFonts w:hint="cs"/>
          <w:rtl/>
        </w:rPr>
      </w:pPr>
      <w:r>
        <w:rPr>
          <w:rFonts w:hint="cs"/>
          <w:rtl/>
        </w:rPr>
        <w:t>אני מצטרפת לגורמים הקוראים לבדיקה מקיפה של מעונות-היום וליצירת פיקוח ממלכתי נאות. מלבד זאת, אין סיבה הגיונית להשאיר את הפיקוח על מעונות-היום בידי משרד התמ"ת. טיפול בילדים זה לא עסק וזה לא ע</w:t>
      </w:r>
      <w:r>
        <w:rPr>
          <w:rFonts w:hint="cs"/>
          <w:rtl/>
        </w:rPr>
        <w:t>ניין לבעלי הון. זוהי מסגרת חינוכית ממדרגה ראשונה, ולא ייתכן כי תוחזק בידי מי שמופקד על פיקוח ורישוי עסקים. יש להעביר מייד את מעונות-היום למשרד החינוך, בתוספת תקציב מתאים, ולכל הפחות להחזיר את הפיקוח למשרד הרווחה. כל עוד הפיקוח מצוי בידי משרד התמ"ת, הוא אינ</w:t>
      </w:r>
      <w:r>
        <w:rPr>
          <w:rFonts w:hint="cs"/>
          <w:rtl/>
        </w:rPr>
        <w:t xml:space="preserve">ו אפקטיבי ומזמין פרשות נוספות מעין אלו. </w:t>
      </w:r>
    </w:p>
    <w:p w14:paraId="4EF526D8" w14:textId="77777777" w:rsidR="00000000" w:rsidRDefault="000E0F03">
      <w:pPr>
        <w:pStyle w:val="a0"/>
        <w:rPr>
          <w:rFonts w:hint="cs"/>
          <w:rtl/>
        </w:rPr>
      </w:pPr>
    </w:p>
    <w:p w14:paraId="2DDFFEAB" w14:textId="77777777" w:rsidR="00000000" w:rsidRDefault="000E0F03">
      <w:pPr>
        <w:pStyle w:val="a0"/>
        <w:rPr>
          <w:rFonts w:hint="cs"/>
          <w:rtl/>
        </w:rPr>
      </w:pPr>
      <w:r>
        <w:rPr>
          <w:rFonts w:hint="cs"/>
          <w:rtl/>
        </w:rPr>
        <w:t xml:space="preserve">אני מקווה שאכן תיעשה רפורמה מתאימה, ואף מעונות-היום יזכו לפיקוח בעל סטנדרטים הולמים, כוח-אדם ראוי ותקנים מתאימים. תודה. </w:t>
      </w:r>
    </w:p>
    <w:p w14:paraId="0539A391" w14:textId="77777777" w:rsidR="00000000" w:rsidRDefault="000E0F03">
      <w:pPr>
        <w:pStyle w:val="a0"/>
        <w:rPr>
          <w:rFonts w:hint="cs"/>
          <w:rtl/>
        </w:rPr>
      </w:pPr>
    </w:p>
    <w:p w14:paraId="0F44A30F" w14:textId="77777777" w:rsidR="00000000" w:rsidRDefault="000E0F03">
      <w:pPr>
        <w:pStyle w:val="af1"/>
        <w:rPr>
          <w:rtl/>
        </w:rPr>
      </w:pPr>
      <w:r>
        <w:rPr>
          <w:rtl/>
        </w:rPr>
        <w:t>היו"ר אלי בן-מנחם:</w:t>
      </w:r>
    </w:p>
    <w:p w14:paraId="57301E76" w14:textId="77777777" w:rsidR="00000000" w:rsidRDefault="000E0F03">
      <w:pPr>
        <w:pStyle w:val="a0"/>
        <w:rPr>
          <w:rtl/>
        </w:rPr>
      </w:pPr>
    </w:p>
    <w:p w14:paraId="6C0D6E8E" w14:textId="77777777" w:rsidR="00000000" w:rsidRDefault="000E0F03">
      <w:pPr>
        <w:pStyle w:val="a0"/>
        <w:rPr>
          <w:rFonts w:hint="cs"/>
          <w:rtl/>
        </w:rPr>
      </w:pPr>
      <w:r>
        <w:rPr>
          <w:rFonts w:hint="cs"/>
          <w:rtl/>
        </w:rPr>
        <w:t>תודה לחברת הכנסת גילה פינקלשטיין. חבר הכנסת אברהם הירשזון אינו נוכח. ישי</w:t>
      </w:r>
      <w:r>
        <w:rPr>
          <w:rFonts w:hint="cs"/>
          <w:rtl/>
        </w:rPr>
        <w:t xml:space="preserve">ב בשם הממשלה סגן שר התעשייה, המסחר והתעסוקה, חבר הכנסת מיכי רצון. </w:t>
      </w:r>
    </w:p>
    <w:p w14:paraId="5A5727AF" w14:textId="77777777" w:rsidR="00000000" w:rsidRDefault="000E0F03">
      <w:pPr>
        <w:pStyle w:val="a0"/>
        <w:rPr>
          <w:rFonts w:hint="cs"/>
          <w:rtl/>
        </w:rPr>
      </w:pPr>
    </w:p>
    <w:p w14:paraId="5C9A4634" w14:textId="77777777" w:rsidR="00000000" w:rsidRDefault="000E0F03">
      <w:pPr>
        <w:pStyle w:val="a0"/>
        <w:rPr>
          <w:rFonts w:hint="cs"/>
          <w:rtl/>
        </w:rPr>
      </w:pPr>
      <w:r>
        <w:rPr>
          <w:rFonts w:hint="cs"/>
          <w:rtl/>
        </w:rPr>
        <w:t xml:space="preserve">חברת הכנסת גילה פינקלשטיין צודקת. אני פשוט לא מבין, התמ"ת אחראי על מוסדות </w:t>
      </w:r>
      <w:r>
        <w:rPr>
          <w:rtl/>
        </w:rPr>
        <w:t>“</w:t>
      </w:r>
      <w:r>
        <w:rPr>
          <w:rFonts w:hint="cs"/>
          <w:rtl/>
        </w:rPr>
        <w:t>נעמת</w:t>
      </w:r>
      <w:r>
        <w:rPr>
          <w:rtl/>
        </w:rPr>
        <w:t>”</w:t>
      </w:r>
      <w:r>
        <w:rPr>
          <w:rFonts w:hint="cs"/>
          <w:rtl/>
        </w:rPr>
        <w:t>?</w:t>
      </w:r>
    </w:p>
    <w:p w14:paraId="25842CBB" w14:textId="77777777" w:rsidR="00000000" w:rsidRDefault="000E0F03">
      <w:pPr>
        <w:pStyle w:val="af0"/>
        <w:rPr>
          <w:rFonts w:hint="cs"/>
          <w:rtl/>
        </w:rPr>
      </w:pPr>
    </w:p>
    <w:p w14:paraId="5AB4D4BA" w14:textId="77777777" w:rsidR="00000000" w:rsidRDefault="000E0F03">
      <w:pPr>
        <w:pStyle w:val="af0"/>
        <w:rPr>
          <w:rtl/>
        </w:rPr>
      </w:pPr>
      <w:r>
        <w:rPr>
          <w:rFonts w:hint="eastAsia"/>
          <w:rtl/>
        </w:rPr>
        <w:t>גילה</w:t>
      </w:r>
      <w:r>
        <w:rPr>
          <w:rtl/>
        </w:rPr>
        <w:t xml:space="preserve"> פינקלשטיין (מפד"ל):</w:t>
      </w:r>
    </w:p>
    <w:p w14:paraId="6651D8C2" w14:textId="77777777" w:rsidR="00000000" w:rsidRDefault="000E0F03">
      <w:pPr>
        <w:pStyle w:val="a0"/>
        <w:rPr>
          <w:rFonts w:hint="cs"/>
          <w:rtl/>
        </w:rPr>
      </w:pPr>
    </w:p>
    <w:p w14:paraId="6CF5679C" w14:textId="77777777" w:rsidR="00000000" w:rsidRDefault="000E0F03">
      <w:pPr>
        <w:pStyle w:val="a0"/>
        <w:rPr>
          <w:rFonts w:hint="cs"/>
          <w:rtl/>
        </w:rPr>
      </w:pPr>
      <w:r>
        <w:rPr>
          <w:rFonts w:hint="cs"/>
          <w:rtl/>
        </w:rPr>
        <w:t xml:space="preserve">במקום מסגרת חינוכית של משרד החינוך. </w:t>
      </w:r>
    </w:p>
    <w:p w14:paraId="1D94C369" w14:textId="77777777" w:rsidR="00000000" w:rsidRDefault="000E0F03">
      <w:pPr>
        <w:pStyle w:val="a0"/>
        <w:rPr>
          <w:rFonts w:hint="cs"/>
          <w:rtl/>
        </w:rPr>
      </w:pPr>
    </w:p>
    <w:p w14:paraId="6F1950CF" w14:textId="77777777" w:rsidR="00000000" w:rsidRDefault="000E0F03">
      <w:pPr>
        <w:pStyle w:val="af1"/>
        <w:rPr>
          <w:rtl/>
        </w:rPr>
      </w:pPr>
      <w:r>
        <w:rPr>
          <w:rtl/>
        </w:rPr>
        <w:t>היו"ר אלי בן-מנחם:</w:t>
      </w:r>
    </w:p>
    <w:p w14:paraId="393E01D9" w14:textId="77777777" w:rsidR="00000000" w:rsidRDefault="000E0F03">
      <w:pPr>
        <w:pStyle w:val="a0"/>
        <w:rPr>
          <w:rtl/>
        </w:rPr>
      </w:pPr>
    </w:p>
    <w:p w14:paraId="1AD9A3FF" w14:textId="77777777" w:rsidR="00000000" w:rsidRDefault="000E0F03">
      <w:pPr>
        <w:pStyle w:val="a0"/>
        <w:rPr>
          <w:rFonts w:hint="cs"/>
          <w:rtl/>
        </w:rPr>
      </w:pPr>
      <w:r>
        <w:rPr>
          <w:rFonts w:hint="cs"/>
          <w:rtl/>
        </w:rPr>
        <w:t>המקום הטבעי זה משרד ה</w:t>
      </w:r>
      <w:r>
        <w:rPr>
          <w:rFonts w:hint="cs"/>
          <w:rtl/>
        </w:rPr>
        <w:t xml:space="preserve">חינוך, זה חינוך. </w:t>
      </w:r>
    </w:p>
    <w:p w14:paraId="2A753006" w14:textId="77777777" w:rsidR="00000000" w:rsidRDefault="000E0F03">
      <w:pPr>
        <w:pStyle w:val="a0"/>
        <w:rPr>
          <w:rFonts w:hint="cs"/>
          <w:rtl/>
        </w:rPr>
      </w:pPr>
    </w:p>
    <w:p w14:paraId="6CC02D78" w14:textId="77777777" w:rsidR="00000000" w:rsidRDefault="000E0F03">
      <w:pPr>
        <w:pStyle w:val="a"/>
        <w:rPr>
          <w:rtl/>
        </w:rPr>
      </w:pPr>
      <w:bookmarkStart w:id="585" w:name="FS000001029T21_07_2004_18_04_45"/>
      <w:bookmarkStart w:id="586" w:name="_Toc87615645"/>
      <w:bookmarkEnd w:id="585"/>
      <w:r>
        <w:rPr>
          <w:rFonts w:hint="eastAsia"/>
          <w:rtl/>
        </w:rPr>
        <w:t>סגן</w:t>
      </w:r>
      <w:r>
        <w:rPr>
          <w:rtl/>
        </w:rPr>
        <w:t xml:space="preserve"> שר התעשייה, המסחר והתעסוקה מיכאל רצון:</w:t>
      </w:r>
      <w:bookmarkEnd w:id="586"/>
    </w:p>
    <w:p w14:paraId="239D45E3" w14:textId="77777777" w:rsidR="00000000" w:rsidRDefault="000E0F03">
      <w:pPr>
        <w:pStyle w:val="a0"/>
        <w:rPr>
          <w:rFonts w:hint="cs"/>
          <w:rtl/>
        </w:rPr>
      </w:pPr>
    </w:p>
    <w:p w14:paraId="638EE184" w14:textId="77777777" w:rsidR="00000000" w:rsidRDefault="000E0F03">
      <w:pPr>
        <w:pStyle w:val="a0"/>
        <w:rPr>
          <w:rFonts w:hint="cs"/>
          <w:rtl/>
        </w:rPr>
      </w:pPr>
      <w:r>
        <w:rPr>
          <w:rFonts w:hint="cs"/>
          <w:rtl/>
        </w:rPr>
        <w:t>אדוני היושב-ראש, חברי חברי הכנסת, חברת הכנסת גילה פינקלשטיין, אני מצטער על שהיה צריך לקרות אירוע כזה כדי שאתם תדעו שמעונות-יום שייכים למשרד העבודה, היום משרד התמ"ת. כמו שאתם יודעים, אין חוק שמח</w:t>
      </w:r>
      <w:r>
        <w:rPr>
          <w:rFonts w:hint="cs"/>
          <w:rtl/>
        </w:rPr>
        <w:t xml:space="preserve">ייב </w:t>
      </w:r>
      <w:r>
        <w:rPr>
          <w:rtl/>
        </w:rPr>
        <w:t>–</w:t>
      </w:r>
      <w:r>
        <w:rPr>
          <w:rFonts w:hint="cs"/>
          <w:rtl/>
        </w:rPr>
        <w:t xml:space="preserve"> ובחוק החינוך עד גיל שלוש אין דבר - כך שכל הדברים האלה נעשים מאז ומעולם במסגרת משרד העבודה.</w:t>
      </w:r>
    </w:p>
    <w:p w14:paraId="7B6E6CCD" w14:textId="77777777" w:rsidR="00000000" w:rsidRDefault="000E0F03">
      <w:pPr>
        <w:pStyle w:val="a0"/>
        <w:rPr>
          <w:rFonts w:hint="cs"/>
          <w:rtl/>
        </w:rPr>
      </w:pPr>
    </w:p>
    <w:p w14:paraId="5650EB3C" w14:textId="77777777" w:rsidR="00000000" w:rsidRDefault="000E0F03">
      <w:pPr>
        <w:pStyle w:val="a0"/>
        <w:rPr>
          <w:rFonts w:hint="cs"/>
          <w:rtl/>
        </w:rPr>
      </w:pPr>
      <w:r>
        <w:rPr>
          <w:rFonts w:hint="cs"/>
          <w:rtl/>
        </w:rPr>
        <w:t>חברת הכנסת פינקלשטיין, הרי כל הרעיון של מעונות-יום בא במטרה לסייע לאמהות לצאת לעבודה. הוא לא בא בכלל מההיבט החינוכי, אלא דווקא מהצד של העבודה, כדי לסייע לאמהו</w:t>
      </w:r>
      <w:r>
        <w:rPr>
          <w:rFonts w:hint="cs"/>
          <w:rtl/>
        </w:rPr>
        <w:t>ת לצאת לעבודה, שיהיה להן מקום לשים בו את הילדים.</w:t>
      </w:r>
    </w:p>
    <w:p w14:paraId="795D32E3" w14:textId="77777777" w:rsidR="00000000" w:rsidRDefault="000E0F03">
      <w:pPr>
        <w:pStyle w:val="a0"/>
        <w:rPr>
          <w:rFonts w:hint="cs"/>
          <w:rtl/>
        </w:rPr>
      </w:pPr>
    </w:p>
    <w:p w14:paraId="0776235B" w14:textId="77777777" w:rsidR="00000000" w:rsidRDefault="000E0F03">
      <w:pPr>
        <w:pStyle w:val="af0"/>
        <w:rPr>
          <w:rtl/>
        </w:rPr>
      </w:pPr>
      <w:r>
        <w:rPr>
          <w:rFonts w:hint="eastAsia"/>
          <w:rtl/>
        </w:rPr>
        <w:t>גילה</w:t>
      </w:r>
      <w:r>
        <w:rPr>
          <w:rtl/>
        </w:rPr>
        <w:t xml:space="preserve"> פינקלשטיין (מפד"ל):</w:t>
      </w:r>
    </w:p>
    <w:p w14:paraId="5A371B52" w14:textId="77777777" w:rsidR="00000000" w:rsidRDefault="000E0F03">
      <w:pPr>
        <w:pStyle w:val="a0"/>
        <w:rPr>
          <w:rFonts w:hint="cs"/>
          <w:rtl/>
        </w:rPr>
      </w:pPr>
    </w:p>
    <w:p w14:paraId="0F1FFAA6" w14:textId="77777777" w:rsidR="00000000" w:rsidRDefault="000E0F03">
      <w:pPr>
        <w:pStyle w:val="a0"/>
        <w:rPr>
          <w:rFonts w:hint="cs"/>
          <w:rtl/>
        </w:rPr>
      </w:pPr>
      <w:r>
        <w:rPr>
          <w:rFonts w:hint="cs"/>
          <w:rtl/>
        </w:rPr>
        <w:t xml:space="preserve">אבל זה לא מחסן לשים בו את הילדים. </w:t>
      </w:r>
    </w:p>
    <w:p w14:paraId="58DF6E52" w14:textId="77777777" w:rsidR="00000000" w:rsidRDefault="000E0F03">
      <w:pPr>
        <w:pStyle w:val="a0"/>
        <w:rPr>
          <w:rFonts w:hint="cs"/>
          <w:rtl/>
        </w:rPr>
      </w:pPr>
    </w:p>
    <w:p w14:paraId="0E982C97" w14:textId="77777777" w:rsidR="00000000" w:rsidRDefault="000E0F03">
      <w:pPr>
        <w:pStyle w:val="-"/>
        <w:rPr>
          <w:rtl/>
        </w:rPr>
      </w:pPr>
      <w:bookmarkStart w:id="587" w:name="FS000001029T21_07_2004_18_36_37"/>
      <w:bookmarkStart w:id="588" w:name="FS000001029T21_07_2004_18_36_41C"/>
      <w:bookmarkEnd w:id="587"/>
      <w:bookmarkEnd w:id="588"/>
      <w:r>
        <w:rPr>
          <w:rtl/>
        </w:rPr>
        <w:t>סגן שר התעשייה, המסחר והתעסוקה מיכאל רצון:</w:t>
      </w:r>
    </w:p>
    <w:p w14:paraId="7EF34670" w14:textId="77777777" w:rsidR="00000000" w:rsidRDefault="000E0F03">
      <w:pPr>
        <w:pStyle w:val="a0"/>
        <w:rPr>
          <w:rtl/>
        </w:rPr>
      </w:pPr>
    </w:p>
    <w:p w14:paraId="55E22F9F" w14:textId="77777777" w:rsidR="00000000" w:rsidRDefault="000E0F03">
      <w:pPr>
        <w:pStyle w:val="a0"/>
        <w:rPr>
          <w:rFonts w:hint="cs"/>
          <w:rtl/>
        </w:rPr>
      </w:pPr>
      <w:r>
        <w:rPr>
          <w:rFonts w:hint="cs"/>
          <w:rtl/>
        </w:rPr>
        <w:t xml:space="preserve">חס וחלילה, לא אמרתי מחסן. </w:t>
      </w:r>
    </w:p>
    <w:p w14:paraId="6149C731" w14:textId="77777777" w:rsidR="00000000" w:rsidRDefault="000E0F03">
      <w:pPr>
        <w:pStyle w:val="a0"/>
        <w:rPr>
          <w:rFonts w:hint="cs"/>
          <w:rtl/>
        </w:rPr>
      </w:pPr>
    </w:p>
    <w:p w14:paraId="666B9A3C" w14:textId="77777777" w:rsidR="00000000" w:rsidRDefault="000E0F03">
      <w:pPr>
        <w:pStyle w:val="af0"/>
        <w:rPr>
          <w:rtl/>
        </w:rPr>
      </w:pPr>
      <w:r>
        <w:rPr>
          <w:rFonts w:hint="eastAsia"/>
          <w:rtl/>
        </w:rPr>
        <w:t>גילה</w:t>
      </w:r>
      <w:r>
        <w:rPr>
          <w:rtl/>
        </w:rPr>
        <w:t xml:space="preserve"> פינקלשטיין (מפד"ל):</w:t>
      </w:r>
    </w:p>
    <w:p w14:paraId="4908DE2B" w14:textId="77777777" w:rsidR="00000000" w:rsidRDefault="000E0F03">
      <w:pPr>
        <w:pStyle w:val="a0"/>
        <w:rPr>
          <w:rFonts w:hint="cs"/>
          <w:rtl/>
        </w:rPr>
      </w:pPr>
    </w:p>
    <w:p w14:paraId="743FE073" w14:textId="77777777" w:rsidR="00000000" w:rsidRDefault="000E0F03">
      <w:pPr>
        <w:pStyle w:val="a0"/>
        <w:rPr>
          <w:rFonts w:hint="cs"/>
          <w:rtl/>
        </w:rPr>
      </w:pPr>
      <w:r>
        <w:rPr>
          <w:rFonts w:hint="cs"/>
          <w:rtl/>
        </w:rPr>
        <w:t xml:space="preserve">זה לא בייביסיטר, זאת מסגרת חינוכית. </w:t>
      </w:r>
    </w:p>
    <w:p w14:paraId="51928AE5" w14:textId="77777777" w:rsidR="00000000" w:rsidRDefault="000E0F03">
      <w:pPr>
        <w:pStyle w:val="a0"/>
        <w:rPr>
          <w:rFonts w:hint="cs"/>
          <w:rtl/>
        </w:rPr>
      </w:pPr>
    </w:p>
    <w:p w14:paraId="7DE75B6A" w14:textId="77777777" w:rsidR="00000000" w:rsidRDefault="000E0F03">
      <w:pPr>
        <w:pStyle w:val="-"/>
        <w:rPr>
          <w:rtl/>
        </w:rPr>
      </w:pPr>
      <w:bookmarkStart w:id="589" w:name="FS000001029T21_07_2004_18_06_06C"/>
      <w:bookmarkEnd w:id="589"/>
      <w:r>
        <w:rPr>
          <w:rtl/>
        </w:rPr>
        <w:t>סגן שר ה</w:t>
      </w:r>
      <w:r>
        <w:rPr>
          <w:rtl/>
        </w:rPr>
        <w:t>תעשייה, המסחר והתעסוקה מיכאל רצון:</w:t>
      </w:r>
    </w:p>
    <w:p w14:paraId="2FAAE4C0" w14:textId="77777777" w:rsidR="00000000" w:rsidRDefault="000E0F03">
      <w:pPr>
        <w:pStyle w:val="a0"/>
        <w:rPr>
          <w:rtl/>
        </w:rPr>
      </w:pPr>
    </w:p>
    <w:p w14:paraId="4A165B50" w14:textId="77777777" w:rsidR="00000000" w:rsidRDefault="000E0F03">
      <w:pPr>
        <w:pStyle w:val="a0"/>
        <w:rPr>
          <w:rFonts w:hint="cs"/>
          <w:rtl/>
        </w:rPr>
      </w:pPr>
      <w:r>
        <w:rPr>
          <w:rFonts w:hint="cs"/>
          <w:rtl/>
        </w:rPr>
        <w:t xml:space="preserve">עומדת בפנייך, כמובן, הזכות או החובה, תבחרי מנקודת ראותך, וגם בפני אדוני היושב-ראש, חבר הכנסת אלי בן-מנחם, בהצעת חוק אחרת לשנות את המצב. אבל המצב הוא כזה שמעונות-יום בהגדרתם נועדו לאפשר לאמהות לצאת לעבודה. </w:t>
      </w:r>
    </w:p>
    <w:p w14:paraId="56B9E36E" w14:textId="77777777" w:rsidR="00000000" w:rsidRDefault="000E0F03">
      <w:pPr>
        <w:pStyle w:val="a0"/>
        <w:rPr>
          <w:rFonts w:hint="cs"/>
          <w:rtl/>
        </w:rPr>
      </w:pPr>
    </w:p>
    <w:p w14:paraId="3456C4DC" w14:textId="77777777" w:rsidR="00000000" w:rsidRDefault="000E0F03">
      <w:pPr>
        <w:pStyle w:val="a0"/>
        <w:rPr>
          <w:rFonts w:hint="cs"/>
          <w:rtl/>
        </w:rPr>
      </w:pPr>
      <w:r>
        <w:rPr>
          <w:rFonts w:hint="cs"/>
          <w:rtl/>
        </w:rPr>
        <w:t>נכון הוא שבתו</w:t>
      </w:r>
      <w:r>
        <w:rPr>
          <w:rFonts w:hint="cs"/>
          <w:rtl/>
        </w:rPr>
        <w:t xml:space="preserve">ך כל התהליך הזה צריך לבדוק ולוודא שהילדים נמצאים במוסד כמו שצריך וכן הלאה, ואני מייד אתייחס לעניין הזה, אבל את המהות כדאי לזכור. כפי שאת יודעת, משרד העבודה בהחלטת הכנסת הועבר לידי משרד התמ"ת. אין ספק שעבודה, תעשייה ומסחר </w:t>
      </w:r>
      <w:r>
        <w:rPr>
          <w:rtl/>
        </w:rPr>
        <w:t>–</w:t>
      </w:r>
      <w:r>
        <w:rPr>
          <w:rFonts w:hint="cs"/>
          <w:rtl/>
        </w:rPr>
        <w:t xml:space="preserve"> וזה מוכיח את עצמו - זה בהחלט המקו</w:t>
      </w:r>
      <w:r>
        <w:rPr>
          <w:rFonts w:hint="cs"/>
          <w:rtl/>
        </w:rPr>
        <w:t xml:space="preserve">ם הראוי והמתאים לפעול בו. </w:t>
      </w:r>
    </w:p>
    <w:p w14:paraId="7FCAF3D9" w14:textId="77777777" w:rsidR="00000000" w:rsidRDefault="000E0F03">
      <w:pPr>
        <w:pStyle w:val="a0"/>
        <w:rPr>
          <w:rFonts w:hint="cs"/>
          <w:rtl/>
        </w:rPr>
      </w:pPr>
    </w:p>
    <w:p w14:paraId="27F9DA6C" w14:textId="77777777" w:rsidR="00000000" w:rsidRDefault="000E0F03">
      <w:pPr>
        <w:pStyle w:val="a0"/>
        <w:rPr>
          <w:rFonts w:hint="cs"/>
          <w:rtl/>
        </w:rPr>
      </w:pPr>
      <w:r>
        <w:rPr>
          <w:rFonts w:hint="cs"/>
          <w:rtl/>
        </w:rPr>
        <w:t xml:space="preserve">מערכת מעונות-היום הציבורית פועלת באמצעות ארגוני נשים, כמו </w:t>
      </w:r>
      <w:r>
        <w:rPr>
          <w:rtl/>
        </w:rPr>
        <w:t>“</w:t>
      </w:r>
      <w:r>
        <w:rPr>
          <w:rFonts w:hint="cs"/>
          <w:rtl/>
        </w:rPr>
        <w:t>נעמת</w:t>
      </w:r>
      <w:r>
        <w:rPr>
          <w:rtl/>
        </w:rPr>
        <w:t>”</w:t>
      </w:r>
      <w:r>
        <w:rPr>
          <w:rFonts w:hint="cs"/>
          <w:rtl/>
        </w:rPr>
        <w:t xml:space="preserve">, "נשות חרות", "אמונה" וכו', ועמותות ורשויות מקומיות. במערכת נמצאים כ-1,600 מעונות-יום וכ-2,300 משפחתונים, שבהם שוהים כ-82,000 ילדים גילאי שישה חודשים עד שלוש שנים </w:t>
      </w:r>
      <w:r>
        <w:rPr>
          <w:rFonts w:hint="cs"/>
          <w:rtl/>
        </w:rPr>
        <w:t xml:space="preserve">וחצי, מהם 83% ילדי נשים עובדות ו-17% ילדי רווחה. </w:t>
      </w:r>
    </w:p>
    <w:p w14:paraId="373D2E30" w14:textId="77777777" w:rsidR="00000000" w:rsidRDefault="000E0F03">
      <w:pPr>
        <w:pStyle w:val="a0"/>
        <w:rPr>
          <w:rFonts w:hint="cs"/>
          <w:rtl/>
        </w:rPr>
      </w:pPr>
    </w:p>
    <w:p w14:paraId="4121AFD2" w14:textId="77777777" w:rsidR="00000000" w:rsidRDefault="000E0F03">
      <w:pPr>
        <w:pStyle w:val="a0"/>
        <w:rPr>
          <w:rFonts w:hint="cs"/>
          <w:rtl/>
        </w:rPr>
      </w:pPr>
      <w:r>
        <w:rPr>
          <w:rFonts w:hint="cs"/>
          <w:rtl/>
        </w:rPr>
        <w:t>האגף פועל מתוקף חוק הפיקוח על מעונות-היום, התשכ"ה, ותקנותיו. לאגף הוקצו במסגרת התקציב שמונה תקני פיקוח. תפקידם של המפקחים הוא להבטיח קיומם של תנאי הבטיחות והשירות במעון, כפי שמוגדר בחוק ובתקנותיו. אני מציע</w:t>
      </w:r>
      <w:r>
        <w:rPr>
          <w:rFonts w:hint="cs"/>
          <w:rtl/>
        </w:rPr>
        <w:t xml:space="preserve"> שתלמדו את החוק ותבינו מה מותר לנו, מה אנחנו רשאים לעשות ומה אנחנו יכולים לעשות. </w:t>
      </w:r>
    </w:p>
    <w:p w14:paraId="4462D099" w14:textId="77777777" w:rsidR="00000000" w:rsidRDefault="000E0F03">
      <w:pPr>
        <w:pStyle w:val="a0"/>
        <w:rPr>
          <w:rFonts w:hint="cs"/>
          <w:rtl/>
        </w:rPr>
      </w:pPr>
    </w:p>
    <w:p w14:paraId="1DE95819" w14:textId="77777777" w:rsidR="00000000" w:rsidRDefault="000E0F03">
      <w:pPr>
        <w:pStyle w:val="a0"/>
        <w:rPr>
          <w:rFonts w:hint="cs"/>
          <w:rtl/>
        </w:rPr>
      </w:pPr>
      <w:r>
        <w:rPr>
          <w:rFonts w:hint="cs"/>
          <w:rtl/>
        </w:rPr>
        <w:t>בין הדרישות המוזכרות בתקנות - הארגון המפעיל נדרש לקיים במעון את סידורי הבטיחות על-פי ההנחיות של משרד הבריאות וכיבוי אש, להפעיל את המעון במבנה התואם לדרישות הפרוגרמה לבניית מ</w:t>
      </w:r>
      <w:r>
        <w:rPr>
          <w:rFonts w:hint="cs"/>
          <w:rtl/>
        </w:rPr>
        <w:t xml:space="preserve">עון-יום, לשבץ את הילדים בכיתות על-פי קבוצות גיל, ולהעסיק מטפלות על-פי תקינת כוח-אדם ביחס למספר ילדים למבוגר, כפי שנקבע על-ידי המשרד. </w:t>
      </w:r>
    </w:p>
    <w:p w14:paraId="1BE57ABF" w14:textId="77777777" w:rsidR="00000000" w:rsidRDefault="000E0F03">
      <w:pPr>
        <w:pStyle w:val="a0"/>
        <w:rPr>
          <w:rFonts w:hint="cs"/>
          <w:rtl/>
        </w:rPr>
      </w:pPr>
    </w:p>
    <w:p w14:paraId="4DA2A5B0" w14:textId="77777777" w:rsidR="00000000" w:rsidRDefault="000E0F03">
      <w:pPr>
        <w:pStyle w:val="a0"/>
        <w:rPr>
          <w:rFonts w:hint="cs"/>
          <w:rtl/>
        </w:rPr>
      </w:pPr>
      <w:r>
        <w:rPr>
          <w:rFonts w:hint="cs"/>
          <w:rtl/>
        </w:rPr>
        <w:t>כמו-כן נדרש הארגון להעסיק כוח-אדם כשיר לעסוק בטיפול בילדים בגיל הרך, כגון מטפלות בעלות הכשרה סוג 1, מטפלות, גננת מוסמכת ב</w:t>
      </w:r>
      <w:r>
        <w:rPr>
          <w:rFonts w:hint="cs"/>
          <w:rtl/>
        </w:rPr>
        <w:t>כיתת-גן, מנהלת מעון בעלת השכלה על-תיכונית והכשרה בקורס מנהלות מטעם המשרד, מבשלת ומדריכה חינוכית בעלת הכשרה אקדמית בתחום הגיל הרך. תפקידה של המדריכה החינוכית הוא למיין ולקלוט עובדות חדשות, לבנות תוכנית עבודה חינוכית ולהפעיל מערך השתלמויות והדרכה לצוות המעון</w:t>
      </w:r>
      <w:r>
        <w:rPr>
          <w:rFonts w:hint="cs"/>
          <w:rtl/>
        </w:rPr>
        <w:t xml:space="preserve">. </w:t>
      </w:r>
    </w:p>
    <w:p w14:paraId="73BB2288" w14:textId="77777777" w:rsidR="00000000" w:rsidRDefault="000E0F03">
      <w:pPr>
        <w:pStyle w:val="a0"/>
        <w:rPr>
          <w:rFonts w:hint="cs"/>
          <w:rtl/>
        </w:rPr>
      </w:pPr>
    </w:p>
    <w:p w14:paraId="6D28B430" w14:textId="77777777" w:rsidR="00000000" w:rsidRDefault="000E0F03">
      <w:pPr>
        <w:pStyle w:val="a0"/>
        <w:rPr>
          <w:rFonts w:hint="cs"/>
          <w:rtl/>
        </w:rPr>
      </w:pPr>
      <w:r>
        <w:rPr>
          <w:rFonts w:hint="cs"/>
          <w:rtl/>
        </w:rPr>
        <w:t xml:space="preserve">על הארגון המפעיל </w:t>
      </w:r>
      <w:r>
        <w:rPr>
          <w:rtl/>
        </w:rPr>
        <w:t>–</w:t>
      </w:r>
      <w:r>
        <w:rPr>
          <w:rFonts w:hint="cs"/>
          <w:rtl/>
        </w:rPr>
        <w:t xml:space="preserve"> ואני מדגיש, על הארגון המפעיל - לקיים מנגנון פנימי לניהול שוטף ובקרה עצמית על המעון ודיווח למשרד על אירועים חריגים או על תאונות במעון. למעשה, הסידורים והתנאים שבהם פועלים המעונות אמורים למנוע אירועים של התעללות בילדים, מאחר שהמטפלות נ</w:t>
      </w:r>
      <w:r>
        <w:rPr>
          <w:rFonts w:hint="cs"/>
          <w:rtl/>
        </w:rPr>
        <w:t xml:space="preserve">מצאות תחת השגחה מתמדת לאורך כל יום הפעילות במעון. </w:t>
      </w:r>
    </w:p>
    <w:p w14:paraId="4D958E25" w14:textId="77777777" w:rsidR="00000000" w:rsidRDefault="000E0F03">
      <w:pPr>
        <w:pStyle w:val="a0"/>
        <w:rPr>
          <w:rFonts w:hint="cs"/>
          <w:rtl/>
        </w:rPr>
      </w:pPr>
    </w:p>
    <w:p w14:paraId="7D7B1341" w14:textId="77777777" w:rsidR="00000000" w:rsidRDefault="000E0F03">
      <w:pPr>
        <w:pStyle w:val="a0"/>
        <w:rPr>
          <w:rFonts w:hint="cs"/>
          <w:rtl/>
        </w:rPr>
      </w:pPr>
      <w:r>
        <w:rPr>
          <w:rFonts w:hint="cs"/>
          <w:rtl/>
        </w:rPr>
        <w:t xml:space="preserve">מפקחי האגף מקיימים ביקורים מדגמיים במעונות, על מנת לוודא שאכן מתקיימים התנאים והסידורים ההולמים שמבטיחים את שלומם של הילדים. </w:t>
      </w:r>
    </w:p>
    <w:p w14:paraId="759EA171" w14:textId="77777777" w:rsidR="00000000" w:rsidRDefault="000E0F03">
      <w:pPr>
        <w:pStyle w:val="a0"/>
        <w:rPr>
          <w:rFonts w:hint="cs"/>
          <w:rtl/>
        </w:rPr>
      </w:pPr>
    </w:p>
    <w:p w14:paraId="61A45D91" w14:textId="77777777" w:rsidR="00000000" w:rsidRDefault="000E0F03">
      <w:pPr>
        <w:pStyle w:val="a0"/>
        <w:rPr>
          <w:rFonts w:hint="cs"/>
          <w:rtl/>
        </w:rPr>
      </w:pPr>
      <w:r>
        <w:rPr>
          <w:rFonts w:hint="cs"/>
          <w:rtl/>
        </w:rPr>
        <w:t xml:space="preserve">עם חשיפת פרשת החשדות להתעללות בילדים במעון ברחובות, פנה משרדנו להנהלת </w:t>
      </w:r>
      <w:r>
        <w:rPr>
          <w:rtl/>
        </w:rPr>
        <w:t>“</w:t>
      </w:r>
      <w:r>
        <w:rPr>
          <w:rFonts w:hint="cs"/>
          <w:rtl/>
        </w:rPr>
        <w:t>נעמת</w:t>
      </w:r>
      <w:r>
        <w:rPr>
          <w:rtl/>
        </w:rPr>
        <w:t>”</w:t>
      </w:r>
      <w:r>
        <w:rPr>
          <w:rFonts w:hint="cs"/>
          <w:rtl/>
        </w:rPr>
        <w:t xml:space="preserve"> </w:t>
      </w:r>
      <w:r>
        <w:rPr>
          <w:rFonts w:hint="cs"/>
          <w:rtl/>
        </w:rPr>
        <w:t xml:space="preserve">בדרישה לקבל הבהרות ביחס לאירוע החמור ולהתנהלות הארגון באופן הטיפול בפרשה. נמסר לנו על-ידי ארגון </w:t>
      </w:r>
      <w:r>
        <w:rPr>
          <w:rtl/>
        </w:rPr>
        <w:t>“</w:t>
      </w:r>
      <w:r>
        <w:rPr>
          <w:rFonts w:hint="cs"/>
          <w:rtl/>
        </w:rPr>
        <w:t>נעמת</w:t>
      </w:r>
      <w:r>
        <w:rPr>
          <w:rtl/>
        </w:rPr>
        <w:t>”</w:t>
      </w:r>
      <w:r>
        <w:rPr>
          <w:rFonts w:hint="cs"/>
          <w:rtl/>
        </w:rPr>
        <w:t>, כי ננקטו מייד פעולות בדיקה באמצעות פקידת סעד מחוזית והמשטרה. שתי העובדות שלהן מיוחסת התלונה הושעו מעבודתן עד לקבלת תוצאות החקירה. כפי שאני קראתי היום בפ</w:t>
      </w:r>
      <w:r>
        <w:rPr>
          <w:rFonts w:hint="cs"/>
          <w:rtl/>
        </w:rPr>
        <w:t xml:space="preserve">רסומים, אפילו הכינו כתבי אישום. </w:t>
      </w:r>
    </w:p>
    <w:p w14:paraId="79A664B4" w14:textId="77777777" w:rsidR="00000000" w:rsidRDefault="000E0F03">
      <w:pPr>
        <w:pStyle w:val="a0"/>
        <w:rPr>
          <w:rFonts w:hint="cs"/>
          <w:rtl/>
        </w:rPr>
      </w:pPr>
    </w:p>
    <w:p w14:paraId="7F725635" w14:textId="77777777" w:rsidR="00000000" w:rsidRDefault="000E0F03">
      <w:pPr>
        <w:pStyle w:val="a0"/>
        <w:rPr>
          <w:rFonts w:hint="cs"/>
          <w:rtl/>
        </w:rPr>
      </w:pPr>
      <w:r>
        <w:rPr>
          <w:rFonts w:hint="cs"/>
          <w:rtl/>
        </w:rPr>
        <w:t xml:space="preserve">הנהלת ארגון </w:t>
      </w:r>
      <w:r>
        <w:rPr>
          <w:rtl/>
        </w:rPr>
        <w:t>“</w:t>
      </w:r>
      <w:r>
        <w:rPr>
          <w:rFonts w:hint="cs"/>
          <w:rtl/>
        </w:rPr>
        <w:t>נעמת</w:t>
      </w:r>
      <w:r>
        <w:rPr>
          <w:rtl/>
        </w:rPr>
        <w:t>”</w:t>
      </w:r>
      <w:r>
        <w:rPr>
          <w:rFonts w:hint="cs"/>
          <w:rtl/>
        </w:rPr>
        <w:t xml:space="preserve"> תוזמן בדחיפות, ככל הנראה כבר ביום ראשון הקרוב, לשימוע על-ידי מנהלת האגף למעונות-יום בדבר התנהלות הדברים במעון ואופן הטיפול בפרשה זו, על מנת לשקול את צעדינו כלפי הארגון ולהבטיח כי לא יישנו מקרים כאלה בעתי</w:t>
      </w:r>
      <w:r>
        <w:rPr>
          <w:rFonts w:hint="cs"/>
          <w:rtl/>
        </w:rPr>
        <w:t xml:space="preserve">ד. </w:t>
      </w:r>
    </w:p>
    <w:p w14:paraId="6062232B" w14:textId="77777777" w:rsidR="00000000" w:rsidRDefault="000E0F03">
      <w:pPr>
        <w:pStyle w:val="a0"/>
        <w:rPr>
          <w:rFonts w:hint="cs"/>
          <w:rtl/>
        </w:rPr>
      </w:pPr>
    </w:p>
    <w:p w14:paraId="2FEC0276" w14:textId="77777777" w:rsidR="00000000" w:rsidRDefault="000E0F03">
      <w:pPr>
        <w:pStyle w:val="a0"/>
        <w:rPr>
          <w:rFonts w:hint="cs"/>
          <w:rtl/>
        </w:rPr>
      </w:pPr>
      <w:r>
        <w:rPr>
          <w:rFonts w:hint="cs"/>
          <w:rtl/>
        </w:rPr>
        <w:t>חברת הכנסת פינקלשטיין, אני יכול להבטיח לך שאנחנו לא נעבור על כך לסדר-היום. אנחנו נתייחס למקרה הזה במלוא החומרה ובמלוא הרצינות. אם יהיה צורך להסיק מסקנות כלשהן, אנחנו נסיק. אנחנו לא רוצים להסיק מסקנות חפוזות. כפי שאת יודעת, כרגע גם המנהלת מושעית מהמעון</w:t>
      </w:r>
      <w:r>
        <w:rPr>
          <w:rFonts w:hint="cs"/>
          <w:rtl/>
        </w:rPr>
        <w:t xml:space="preserve">, וארגון </w:t>
      </w:r>
      <w:r>
        <w:rPr>
          <w:rtl/>
        </w:rPr>
        <w:t>“</w:t>
      </w:r>
      <w:r>
        <w:rPr>
          <w:rFonts w:hint="cs"/>
          <w:rtl/>
        </w:rPr>
        <w:t>נעמת</w:t>
      </w:r>
      <w:r>
        <w:rPr>
          <w:rtl/>
        </w:rPr>
        <w:t>”</w:t>
      </w:r>
      <w:r>
        <w:rPr>
          <w:rFonts w:hint="cs"/>
          <w:rtl/>
        </w:rPr>
        <w:t xml:space="preserve"> כנראה החליף את הצוות, לפחות עד יום ראשון. </w:t>
      </w:r>
    </w:p>
    <w:p w14:paraId="0C273A8B" w14:textId="77777777" w:rsidR="00000000" w:rsidRDefault="000E0F03">
      <w:pPr>
        <w:pStyle w:val="a0"/>
        <w:rPr>
          <w:rFonts w:hint="cs"/>
          <w:rtl/>
        </w:rPr>
      </w:pPr>
    </w:p>
    <w:p w14:paraId="57FD9985" w14:textId="77777777" w:rsidR="00000000" w:rsidRDefault="000E0F03">
      <w:pPr>
        <w:pStyle w:val="a0"/>
        <w:rPr>
          <w:rFonts w:hint="cs"/>
          <w:rtl/>
        </w:rPr>
      </w:pPr>
      <w:r>
        <w:rPr>
          <w:rFonts w:hint="cs"/>
          <w:rtl/>
        </w:rPr>
        <w:t xml:space="preserve">לי עדיין יש הסתייגויות, ואנחנו נבחן אותן, למשל אותו מכתב תלונה של אחת המטפלות לפני שנה. אנחנו נבדוק בדיוק מה נעשה עם התלונה הזאת, אילו מסקנות הוסקו, ואם לא הוסקו, אני מקווה שיהיו בידינו הכלים כדי </w:t>
      </w:r>
      <w:r>
        <w:rPr>
          <w:rFonts w:hint="cs"/>
          <w:rtl/>
        </w:rPr>
        <w:t xml:space="preserve">להסיק את המסקנות הנדרשות מהאירוע המצער הזה, שבלי ספק הוא חמור מאוד. בכל אופן, את הילדים לא נפקיר. תודה רבה. </w:t>
      </w:r>
    </w:p>
    <w:p w14:paraId="36F777E8" w14:textId="77777777" w:rsidR="00000000" w:rsidRDefault="000E0F03">
      <w:pPr>
        <w:pStyle w:val="a0"/>
        <w:rPr>
          <w:rFonts w:hint="cs"/>
          <w:rtl/>
        </w:rPr>
      </w:pPr>
    </w:p>
    <w:p w14:paraId="4EBFCB08" w14:textId="77777777" w:rsidR="00000000" w:rsidRDefault="000E0F03">
      <w:pPr>
        <w:pStyle w:val="af1"/>
        <w:rPr>
          <w:rtl/>
        </w:rPr>
      </w:pPr>
      <w:r>
        <w:rPr>
          <w:rtl/>
        </w:rPr>
        <w:t>היו"ר אלי בן-מנחם:</w:t>
      </w:r>
    </w:p>
    <w:p w14:paraId="2EDCE440" w14:textId="77777777" w:rsidR="00000000" w:rsidRDefault="000E0F03">
      <w:pPr>
        <w:pStyle w:val="a0"/>
        <w:rPr>
          <w:rFonts w:hint="cs"/>
          <w:rtl/>
        </w:rPr>
      </w:pPr>
    </w:p>
    <w:p w14:paraId="6B2D25C4" w14:textId="77777777" w:rsidR="00000000" w:rsidRDefault="000E0F03">
      <w:pPr>
        <w:pStyle w:val="a0"/>
        <w:rPr>
          <w:rFonts w:hint="cs"/>
          <w:rtl/>
        </w:rPr>
      </w:pPr>
      <w:r>
        <w:rPr>
          <w:rFonts w:hint="cs"/>
          <w:rtl/>
        </w:rPr>
        <w:t>מה אתה מציע, אדוני סגן השר?</w:t>
      </w:r>
    </w:p>
    <w:p w14:paraId="3E0ECB16" w14:textId="77777777" w:rsidR="00000000" w:rsidRDefault="000E0F03">
      <w:pPr>
        <w:pStyle w:val="a0"/>
        <w:rPr>
          <w:rFonts w:hint="cs"/>
          <w:rtl/>
        </w:rPr>
      </w:pPr>
    </w:p>
    <w:p w14:paraId="5891E0A2" w14:textId="77777777" w:rsidR="00000000" w:rsidRDefault="000E0F03">
      <w:pPr>
        <w:pStyle w:val="-"/>
        <w:rPr>
          <w:rtl/>
        </w:rPr>
      </w:pPr>
      <w:bookmarkStart w:id="590" w:name="FS000001029T21_07_2004_18_52_27C"/>
      <w:bookmarkEnd w:id="590"/>
      <w:r>
        <w:rPr>
          <w:rtl/>
        </w:rPr>
        <w:t>סגן שר התעשייה, המסחר והתעסוקה מיכאל רצון:</w:t>
      </w:r>
    </w:p>
    <w:p w14:paraId="6F63984A" w14:textId="77777777" w:rsidR="00000000" w:rsidRDefault="000E0F03">
      <w:pPr>
        <w:pStyle w:val="a0"/>
        <w:rPr>
          <w:rtl/>
        </w:rPr>
      </w:pPr>
    </w:p>
    <w:p w14:paraId="5AD64F3C" w14:textId="77777777" w:rsidR="00000000" w:rsidRDefault="000E0F03">
      <w:pPr>
        <w:pStyle w:val="a0"/>
        <w:rPr>
          <w:rFonts w:hint="cs"/>
          <w:rtl/>
        </w:rPr>
      </w:pPr>
      <w:r>
        <w:rPr>
          <w:rFonts w:hint="cs"/>
          <w:rtl/>
        </w:rPr>
        <w:t xml:space="preserve">אני מציע, אם את מסכימה, להעביר את הנושא לוועדה. </w:t>
      </w:r>
    </w:p>
    <w:p w14:paraId="6AAA907A" w14:textId="77777777" w:rsidR="00000000" w:rsidRDefault="000E0F03">
      <w:pPr>
        <w:pStyle w:val="a0"/>
        <w:rPr>
          <w:rFonts w:hint="cs"/>
          <w:rtl/>
        </w:rPr>
      </w:pPr>
    </w:p>
    <w:p w14:paraId="2C7596CD" w14:textId="77777777" w:rsidR="00000000" w:rsidRDefault="000E0F03">
      <w:pPr>
        <w:pStyle w:val="af1"/>
        <w:rPr>
          <w:rtl/>
        </w:rPr>
      </w:pPr>
      <w:r>
        <w:rPr>
          <w:rtl/>
        </w:rPr>
        <w:t>היו</w:t>
      </w:r>
      <w:r>
        <w:rPr>
          <w:rtl/>
        </w:rPr>
        <w:t>"ר אלי בן-מנחם:</w:t>
      </w:r>
    </w:p>
    <w:p w14:paraId="36270154" w14:textId="77777777" w:rsidR="00000000" w:rsidRDefault="000E0F03">
      <w:pPr>
        <w:pStyle w:val="a0"/>
        <w:rPr>
          <w:rtl/>
        </w:rPr>
      </w:pPr>
    </w:p>
    <w:p w14:paraId="116AB89A" w14:textId="77777777" w:rsidR="00000000" w:rsidRDefault="000E0F03">
      <w:pPr>
        <w:pStyle w:val="a0"/>
        <w:rPr>
          <w:rFonts w:hint="cs"/>
          <w:rtl/>
        </w:rPr>
      </w:pPr>
      <w:r>
        <w:rPr>
          <w:rFonts w:hint="cs"/>
          <w:rtl/>
        </w:rPr>
        <w:t>לאיזו ועדה?</w:t>
      </w:r>
    </w:p>
    <w:p w14:paraId="4638B18E" w14:textId="77777777" w:rsidR="00000000" w:rsidRDefault="000E0F03">
      <w:pPr>
        <w:pStyle w:val="a0"/>
        <w:rPr>
          <w:rFonts w:hint="cs"/>
          <w:rtl/>
        </w:rPr>
      </w:pPr>
    </w:p>
    <w:p w14:paraId="0800649D" w14:textId="77777777" w:rsidR="00000000" w:rsidRDefault="000E0F03">
      <w:pPr>
        <w:pStyle w:val="-"/>
        <w:rPr>
          <w:rtl/>
        </w:rPr>
      </w:pPr>
      <w:bookmarkStart w:id="591" w:name="FS000001029T21_07_2004_18_53_23C"/>
      <w:bookmarkEnd w:id="591"/>
      <w:r>
        <w:rPr>
          <w:rtl/>
        </w:rPr>
        <w:t>סגן שר התעשייה, המסחר והתעסוקה מיכאל רצון:</w:t>
      </w:r>
    </w:p>
    <w:p w14:paraId="12208E37" w14:textId="77777777" w:rsidR="00000000" w:rsidRDefault="000E0F03">
      <w:pPr>
        <w:pStyle w:val="a0"/>
        <w:rPr>
          <w:rtl/>
        </w:rPr>
      </w:pPr>
    </w:p>
    <w:p w14:paraId="05FC89C8" w14:textId="77777777" w:rsidR="00000000" w:rsidRDefault="000E0F03">
      <w:pPr>
        <w:pStyle w:val="a0"/>
        <w:rPr>
          <w:rFonts w:hint="cs"/>
          <w:rtl/>
        </w:rPr>
      </w:pPr>
      <w:r>
        <w:rPr>
          <w:rFonts w:hint="cs"/>
          <w:rtl/>
        </w:rPr>
        <w:t xml:space="preserve">ועדת העבודה, הרווחה והבריאות. </w:t>
      </w:r>
    </w:p>
    <w:p w14:paraId="443E812B" w14:textId="77777777" w:rsidR="00000000" w:rsidRDefault="000E0F03">
      <w:pPr>
        <w:pStyle w:val="a0"/>
        <w:rPr>
          <w:rFonts w:hint="cs"/>
          <w:rtl/>
        </w:rPr>
      </w:pPr>
    </w:p>
    <w:p w14:paraId="2CEE1B59" w14:textId="77777777" w:rsidR="00000000" w:rsidRDefault="000E0F03">
      <w:pPr>
        <w:pStyle w:val="af0"/>
        <w:rPr>
          <w:rtl/>
        </w:rPr>
      </w:pPr>
      <w:r>
        <w:rPr>
          <w:rtl/>
        </w:rPr>
        <w:t>גילה פינקלשטיין (מפד"ל):</w:t>
      </w:r>
    </w:p>
    <w:p w14:paraId="459BFF2C" w14:textId="77777777" w:rsidR="00000000" w:rsidRDefault="000E0F03">
      <w:pPr>
        <w:pStyle w:val="a0"/>
        <w:rPr>
          <w:rtl/>
        </w:rPr>
      </w:pPr>
    </w:p>
    <w:p w14:paraId="0C990CA9" w14:textId="77777777" w:rsidR="00000000" w:rsidRDefault="000E0F03">
      <w:pPr>
        <w:pStyle w:val="a0"/>
        <w:rPr>
          <w:rFonts w:hint="cs"/>
          <w:rtl/>
        </w:rPr>
      </w:pPr>
      <w:r>
        <w:rPr>
          <w:rFonts w:hint="cs"/>
          <w:rtl/>
        </w:rPr>
        <w:t xml:space="preserve">אפשר. </w:t>
      </w:r>
    </w:p>
    <w:p w14:paraId="6687626B" w14:textId="77777777" w:rsidR="00000000" w:rsidRDefault="000E0F03">
      <w:pPr>
        <w:pStyle w:val="a0"/>
        <w:rPr>
          <w:rFonts w:hint="cs"/>
          <w:rtl/>
        </w:rPr>
      </w:pPr>
    </w:p>
    <w:p w14:paraId="72D79775" w14:textId="77777777" w:rsidR="00000000" w:rsidRDefault="000E0F03">
      <w:pPr>
        <w:pStyle w:val="af1"/>
        <w:rPr>
          <w:rtl/>
        </w:rPr>
      </w:pPr>
      <w:r>
        <w:rPr>
          <w:rtl/>
        </w:rPr>
        <w:t>היו"ר אלי בן-מנחם:</w:t>
      </w:r>
    </w:p>
    <w:p w14:paraId="53DA559E" w14:textId="77777777" w:rsidR="00000000" w:rsidRDefault="000E0F03">
      <w:pPr>
        <w:pStyle w:val="a0"/>
        <w:rPr>
          <w:rtl/>
        </w:rPr>
      </w:pPr>
    </w:p>
    <w:p w14:paraId="7A1380D0" w14:textId="77777777" w:rsidR="00000000" w:rsidRDefault="000E0F03">
      <w:pPr>
        <w:pStyle w:val="a0"/>
        <w:rPr>
          <w:rFonts w:hint="cs"/>
          <w:rtl/>
        </w:rPr>
      </w:pPr>
      <w:r>
        <w:rPr>
          <w:rFonts w:hint="cs"/>
          <w:rtl/>
        </w:rPr>
        <w:t xml:space="preserve">אפשר גם לוועדת החינוך והתרבות. </w:t>
      </w:r>
    </w:p>
    <w:p w14:paraId="59419369" w14:textId="77777777" w:rsidR="00000000" w:rsidRDefault="000E0F03">
      <w:pPr>
        <w:pStyle w:val="a0"/>
        <w:rPr>
          <w:rFonts w:hint="cs"/>
          <w:rtl/>
        </w:rPr>
      </w:pPr>
    </w:p>
    <w:p w14:paraId="43C11A0E" w14:textId="77777777" w:rsidR="00000000" w:rsidRDefault="000E0F03">
      <w:pPr>
        <w:pStyle w:val="af0"/>
        <w:rPr>
          <w:rtl/>
        </w:rPr>
      </w:pPr>
      <w:r>
        <w:rPr>
          <w:rFonts w:hint="eastAsia"/>
          <w:rtl/>
        </w:rPr>
        <w:t>גילה</w:t>
      </w:r>
      <w:r>
        <w:rPr>
          <w:rtl/>
        </w:rPr>
        <w:t xml:space="preserve"> פינקלשטיין (מפד"ל):</w:t>
      </w:r>
    </w:p>
    <w:p w14:paraId="62116F0A" w14:textId="77777777" w:rsidR="00000000" w:rsidRDefault="000E0F03">
      <w:pPr>
        <w:pStyle w:val="a0"/>
        <w:rPr>
          <w:rFonts w:hint="cs"/>
          <w:rtl/>
        </w:rPr>
      </w:pPr>
    </w:p>
    <w:p w14:paraId="51DDB84F" w14:textId="77777777" w:rsidR="00000000" w:rsidRDefault="000E0F03">
      <w:pPr>
        <w:pStyle w:val="a0"/>
        <w:rPr>
          <w:rFonts w:hint="cs"/>
          <w:rtl/>
        </w:rPr>
      </w:pPr>
      <w:r>
        <w:rPr>
          <w:rFonts w:hint="cs"/>
          <w:rtl/>
        </w:rPr>
        <w:t>אבל קודם כול אני רוצה לשאול שאלה. הרי</w:t>
      </w:r>
      <w:r>
        <w:rPr>
          <w:rFonts w:hint="cs"/>
          <w:rtl/>
        </w:rPr>
        <w:t xml:space="preserve"> קודם זה היה שייך למשרד הרווחה, ואז העבירו את זה למשרד התמ"ת, אז שזה יחזור למשרד הרווחה. </w:t>
      </w:r>
    </w:p>
    <w:p w14:paraId="41F49B32" w14:textId="77777777" w:rsidR="00000000" w:rsidRDefault="000E0F03">
      <w:pPr>
        <w:pStyle w:val="a0"/>
        <w:rPr>
          <w:rFonts w:hint="cs"/>
          <w:rtl/>
        </w:rPr>
      </w:pPr>
    </w:p>
    <w:p w14:paraId="5FF2A79A" w14:textId="77777777" w:rsidR="00000000" w:rsidRDefault="000E0F03">
      <w:pPr>
        <w:pStyle w:val="-"/>
        <w:rPr>
          <w:rtl/>
        </w:rPr>
      </w:pPr>
      <w:bookmarkStart w:id="592" w:name="FS000001029T21_07_2004_18_11_54C"/>
      <w:bookmarkEnd w:id="592"/>
      <w:r>
        <w:rPr>
          <w:rtl/>
        </w:rPr>
        <w:t>סגן שר התעשייה, המסחר והתעסוקה מיכאל רצון:</w:t>
      </w:r>
    </w:p>
    <w:p w14:paraId="7B14A1FF" w14:textId="77777777" w:rsidR="00000000" w:rsidRDefault="000E0F03">
      <w:pPr>
        <w:pStyle w:val="a0"/>
        <w:rPr>
          <w:rFonts w:hint="cs"/>
          <w:rtl/>
        </w:rPr>
      </w:pPr>
    </w:p>
    <w:p w14:paraId="6197B8C8" w14:textId="77777777" w:rsidR="00000000" w:rsidRDefault="000E0F03">
      <w:pPr>
        <w:pStyle w:val="a0"/>
        <w:rPr>
          <w:rFonts w:hint="cs"/>
          <w:rtl/>
        </w:rPr>
      </w:pPr>
      <w:r>
        <w:rPr>
          <w:rFonts w:hint="cs"/>
          <w:rtl/>
        </w:rPr>
        <w:t xml:space="preserve">זה לא יחזור למשרד הרווחה, כי זה חלק מסידורי העבודה. קחי לדוגמה את פרויקט האמהות החד-הוריות. זה חלק מהכלים שאנחנו ממציאים </w:t>
      </w:r>
      <w:r>
        <w:rPr>
          <w:rFonts w:hint="cs"/>
          <w:rtl/>
        </w:rPr>
        <w:t xml:space="preserve">לאמהות חד-הוריות, כדי לאפשר להן לצאת לעבודה. אנחנו מחזיקים את הילדים שלהן במעונות. אין פה רק היבט חינוכי, אלא בעיקר אמצעי שמאפשר להן לצאת לעבודה, ואין לזה מקום בתחום הרווחה. </w:t>
      </w:r>
    </w:p>
    <w:p w14:paraId="1498C852" w14:textId="77777777" w:rsidR="00000000" w:rsidRDefault="000E0F03">
      <w:pPr>
        <w:pStyle w:val="af1"/>
        <w:rPr>
          <w:rFonts w:hint="cs"/>
          <w:rtl/>
        </w:rPr>
      </w:pPr>
    </w:p>
    <w:p w14:paraId="4449A856" w14:textId="77777777" w:rsidR="00000000" w:rsidRDefault="000E0F03">
      <w:pPr>
        <w:pStyle w:val="af0"/>
        <w:rPr>
          <w:rtl/>
        </w:rPr>
      </w:pPr>
      <w:r>
        <w:rPr>
          <w:rFonts w:hint="eastAsia"/>
          <w:rtl/>
        </w:rPr>
        <w:t>גילה</w:t>
      </w:r>
      <w:r>
        <w:rPr>
          <w:rtl/>
        </w:rPr>
        <w:t xml:space="preserve"> פינקלשטיין (מפד"ל):</w:t>
      </w:r>
    </w:p>
    <w:p w14:paraId="58CBCE12" w14:textId="77777777" w:rsidR="00000000" w:rsidRDefault="000E0F03">
      <w:pPr>
        <w:pStyle w:val="a0"/>
        <w:rPr>
          <w:rFonts w:hint="cs"/>
          <w:rtl/>
        </w:rPr>
      </w:pPr>
    </w:p>
    <w:p w14:paraId="1DAD78C9" w14:textId="77777777" w:rsidR="00000000" w:rsidRDefault="000E0F03">
      <w:pPr>
        <w:pStyle w:val="a0"/>
        <w:rPr>
          <w:rFonts w:hint="cs"/>
          <w:rtl/>
        </w:rPr>
      </w:pPr>
      <w:r>
        <w:rPr>
          <w:rFonts w:hint="cs"/>
          <w:rtl/>
        </w:rPr>
        <w:t>- - -</w:t>
      </w:r>
    </w:p>
    <w:p w14:paraId="22FF6E3E" w14:textId="77777777" w:rsidR="00000000" w:rsidRDefault="000E0F03">
      <w:pPr>
        <w:pStyle w:val="a0"/>
        <w:rPr>
          <w:rFonts w:hint="cs"/>
          <w:rtl/>
        </w:rPr>
      </w:pPr>
    </w:p>
    <w:p w14:paraId="3C351558" w14:textId="77777777" w:rsidR="00000000" w:rsidRDefault="000E0F03">
      <w:pPr>
        <w:pStyle w:val="af1"/>
        <w:rPr>
          <w:rtl/>
        </w:rPr>
      </w:pPr>
      <w:r>
        <w:rPr>
          <w:rtl/>
        </w:rPr>
        <w:t>היו"ר אלי בן-מנחם:</w:t>
      </w:r>
    </w:p>
    <w:p w14:paraId="5B809C1F" w14:textId="77777777" w:rsidR="00000000" w:rsidRDefault="000E0F03">
      <w:pPr>
        <w:pStyle w:val="a0"/>
        <w:rPr>
          <w:rtl/>
        </w:rPr>
      </w:pPr>
    </w:p>
    <w:p w14:paraId="6FF23237" w14:textId="77777777" w:rsidR="00000000" w:rsidRDefault="000E0F03">
      <w:pPr>
        <w:pStyle w:val="a0"/>
        <w:rPr>
          <w:rFonts w:hint="cs"/>
          <w:rtl/>
        </w:rPr>
      </w:pPr>
      <w:r>
        <w:rPr>
          <w:rFonts w:hint="cs"/>
          <w:rtl/>
        </w:rPr>
        <w:t>חברת הכנסת גילה פינקלשטיין,</w:t>
      </w:r>
      <w:r>
        <w:rPr>
          <w:rFonts w:hint="cs"/>
          <w:rtl/>
        </w:rPr>
        <w:t xml:space="preserve"> אדוני סגן השר, אני מודה לך. הצעה אחרת לחבר הכנסת איוב קרא. בבקשה, לרשותך דקה אחת. </w:t>
      </w:r>
    </w:p>
    <w:p w14:paraId="397D69D5" w14:textId="77777777" w:rsidR="00000000" w:rsidRDefault="000E0F03">
      <w:pPr>
        <w:pStyle w:val="a0"/>
        <w:rPr>
          <w:rFonts w:hint="cs"/>
          <w:rtl/>
        </w:rPr>
      </w:pPr>
    </w:p>
    <w:p w14:paraId="1B51E1FA" w14:textId="77777777" w:rsidR="00000000" w:rsidRDefault="000E0F03">
      <w:pPr>
        <w:pStyle w:val="af0"/>
        <w:rPr>
          <w:rtl/>
        </w:rPr>
      </w:pPr>
      <w:r>
        <w:rPr>
          <w:rFonts w:hint="eastAsia"/>
          <w:rtl/>
        </w:rPr>
        <w:t>איוב</w:t>
      </w:r>
      <w:r>
        <w:rPr>
          <w:rtl/>
        </w:rPr>
        <w:t xml:space="preserve"> קרא (הליכוד):</w:t>
      </w:r>
    </w:p>
    <w:p w14:paraId="2F57063E" w14:textId="77777777" w:rsidR="00000000" w:rsidRDefault="000E0F03">
      <w:pPr>
        <w:pStyle w:val="a0"/>
        <w:rPr>
          <w:rFonts w:hint="cs"/>
          <w:rtl/>
        </w:rPr>
      </w:pPr>
    </w:p>
    <w:p w14:paraId="38974ADF" w14:textId="77777777" w:rsidR="00000000" w:rsidRDefault="000E0F03">
      <w:pPr>
        <w:pStyle w:val="a0"/>
        <w:rPr>
          <w:rFonts w:hint="cs"/>
          <w:rtl/>
        </w:rPr>
      </w:pPr>
      <w:r>
        <w:rPr>
          <w:rFonts w:hint="cs"/>
          <w:rtl/>
        </w:rPr>
        <w:t>אדוני היושב-ראש, חברי חברי הכנסת, יש לי תהיות בקשר לפרשה הזאת. ראשית, מדוע לקח כל כך הרבה זמן ל</w:t>
      </w:r>
      <w:r>
        <w:rPr>
          <w:rtl/>
        </w:rPr>
        <w:t>”</w:t>
      </w:r>
      <w:r>
        <w:rPr>
          <w:rFonts w:hint="cs"/>
          <w:rtl/>
        </w:rPr>
        <w:t>נעמת</w:t>
      </w:r>
      <w:r>
        <w:rPr>
          <w:rtl/>
        </w:rPr>
        <w:t>”</w:t>
      </w:r>
      <w:r>
        <w:rPr>
          <w:rFonts w:hint="cs"/>
          <w:rtl/>
        </w:rPr>
        <w:t xml:space="preserve"> על מנת ליידע את המשטרה בכל הפרשה? </w:t>
      </w:r>
    </w:p>
    <w:p w14:paraId="1F201864" w14:textId="77777777" w:rsidR="00000000" w:rsidRDefault="000E0F03">
      <w:pPr>
        <w:pStyle w:val="a0"/>
        <w:rPr>
          <w:rFonts w:hint="cs"/>
          <w:rtl/>
        </w:rPr>
      </w:pPr>
    </w:p>
    <w:p w14:paraId="2D5483D4" w14:textId="77777777" w:rsidR="00000000" w:rsidRDefault="000E0F03">
      <w:pPr>
        <w:pStyle w:val="a0"/>
        <w:ind w:firstLine="0"/>
        <w:rPr>
          <w:rFonts w:hint="cs"/>
          <w:rtl/>
        </w:rPr>
      </w:pPr>
      <w:r>
        <w:rPr>
          <w:rFonts w:hint="cs"/>
          <w:rtl/>
        </w:rPr>
        <w:tab/>
        <w:t>יש לי בעיה נ</w:t>
      </w:r>
      <w:r>
        <w:rPr>
          <w:rFonts w:hint="cs"/>
          <w:rtl/>
        </w:rPr>
        <w:t>וספת: אם במעונות אחרים לא קמה לה מישהי שאולי פגעו בה או נתנו לה להרגיש לא טוב ובגלל זה היא עזבה, אולי לא נוכל לדעת שקורים מקרים דומים של התעללות בפעוטות או בקטינים? יש לנו פה מצב שמצריך לא רק בדיקת משטרה ספציפית פרטנית, אלא צריך ללכת לדעתי לבדוק את כל נושא</w:t>
      </w:r>
      <w:r>
        <w:rPr>
          <w:rFonts w:hint="cs"/>
          <w:rtl/>
        </w:rPr>
        <w:t xml:space="preserve"> המעונות של </w:t>
      </w:r>
      <w:r>
        <w:rPr>
          <w:rtl/>
        </w:rPr>
        <w:t>“</w:t>
      </w:r>
      <w:r>
        <w:rPr>
          <w:rFonts w:hint="cs"/>
          <w:rtl/>
        </w:rPr>
        <w:t>נעמת</w:t>
      </w:r>
      <w:r>
        <w:rPr>
          <w:rtl/>
        </w:rPr>
        <w:t>”</w:t>
      </w:r>
      <w:r>
        <w:rPr>
          <w:rFonts w:hint="cs"/>
          <w:rtl/>
        </w:rPr>
        <w:t xml:space="preserve"> והמעונות בכלל. </w:t>
      </w:r>
    </w:p>
    <w:p w14:paraId="1E522B24" w14:textId="77777777" w:rsidR="00000000" w:rsidRDefault="000E0F03">
      <w:pPr>
        <w:pStyle w:val="a0"/>
        <w:ind w:firstLine="0"/>
        <w:rPr>
          <w:rFonts w:hint="cs"/>
          <w:rtl/>
        </w:rPr>
      </w:pPr>
    </w:p>
    <w:p w14:paraId="514DD6B9" w14:textId="77777777" w:rsidR="00000000" w:rsidRDefault="000E0F03">
      <w:pPr>
        <w:pStyle w:val="a0"/>
        <w:ind w:firstLine="0"/>
        <w:rPr>
          <w:rFonts w:hint="cs"/>
          <w:rtl/>
        </w:rPr>
      </w:pPr>
      <w:r>
        <w:rPr>
          <w:rFonts w:hint="cs"/>
          <w:rtl/>
        </w:rPr>
        <w:tab/>
        <w:t>יכול להיות שאנשים מתקבלים לעבודה ואין להם סבלנות לשמור על אותם קטינים, על אותם פעוטות, וצריך לדעתי המשרד, אדוני סגן השר, להביא לחקירה פנימית, האם נכון לפעול ברוח הדברים - לא רק המשטרה, גם המשרד לדעתי צריך לבדוק את כל הס</w:t>
      </w:r>
      <w:r>
        <w:rPr>
          <w:rFonts w:hint="cs"/>
          <w:rtl/>
        </w:rPr>
        <w:t>וגיה הזאת, כיצד נקלטים עובדים - -</w:t>
      </w:r>
    </w:p>
    <w:p w14:paraId="32335E76" w14:textId="77777777" w:rsidR="00000000" w:rsidRDefault="000E0F03">
      <w:pPr>
        <w:pStyle w:val="a0"/>
        <w:ind w:firstLine="0"/>
        <w:rPr>
          <w:rFonts w:hint="cs"/>
          <w:rtl/>
        </w:rPr>
      </w:pPr>
    </w:p>
    <w:p w14:paraId="77BB93E1" w14:textId="77777777" w:rsidR="00000000" w:rsidRDefault="000E0F03">
      <w:pPr>
        <w:pStyle w:val="af1"/>
        <w:rPr>
          <w:rtl/>
        </w:rPr>
      </w:pPr>
      <w:r>
        <w:rPr>
          <w:rtl/>
        </w:rPr>
        <w:t>היו"ר אלי בן-מנחם:</w:t>
      </w:r>
    </w:p>
    <w:p w14:paraId="722515B9" w14:textId="77777777" w:rsidR="00000000" w:rsidRDefault="000E0F03">
      <w:pPr>
        <w:pStyle w:val="a0"/>
        <w:rPr>
          <w:rtl/>
        </w:rPr>
      </w:pPr>
    </w:p>
    <w:p w14:paraId="13BF4522" w14:textId="77777777" w:rsidR="00000000" w:rsidRDefault="000E0F03">
      <w:pPr>
        <w:pStyle w:val="a0"/>
        <w:rPr>
          <w:rFonts w:hint="cs"/>
          <w:rtl/>
        </w:rPr>
      </w:pPr>
      <w:r>
        <w:rPr>
          <w:rFonts w:hint="cs"/>
          <w:rtl/>
        </w:rPr>
        <w:t>תודה לחבר הכנסת איוב קרא.</w:t>
      </w:r>
    </w:p>
    <w:p w14:paraId="2BCBE49F" w14:textId="77777777" w:rsidR="00000000" w:rsidRDefault="000E0F03">
      <w:pPr>
        <w:pStyle w:val="-"/>
        <w:rPr>
          <w:rtl/>
        </w:rPr>
      </w:pPr>
      <w:r>
        <w:rPr>
          <w:rtl/>
        </w:rPr>
        <w:br/>
      </w:r>
      <w:bookmarkStart w:id="593" w:name="FS000000475T21_07_2004_18_37_16"/>
      <w:bookmarkStart w:id="594" w:name="FS000000475T21_07_2004_18_37_19C"/>
      <w:bookmarkEnd w:id="593"/>
      <w:bookmarkEnd w:id="594"/>
      <w:r>
        <w:rPr>
          <w:rtl/>
        </w:rPr>
        <w:t>איוב קרא (הליכוד):</w:t>
      </w:r>
    </w:p>
    <w:p w14:paraId="480E753D" w14:textId="77777777" w:rsidR="00000000" w:rsidRDefault="000E0F03">
      <w:pPr>
        <w:pStyle w:val="a0"/>
        <w:rPr>
          <w:rFonts w:hint="cs"/>
          <w:rtl/>
        </w:rPr>
      </w:pPr>
    </w:p>
    <w:p w14:paraId="6DB477F4" w14:textId="77777777" w:rsidR="00000000" w:rsidRDefault="000E0F03">
      <w:pPr>
        <w:pStyle w:val="a0"/>
        <w:ind w:firstLine="720"/>
        <w:rPr>
          <w:rFonts w:hint="cs"/>
          <w:rtl/>
        </w:rPr>
      </w:pPr>
      <w:r>
        <w:rPr>
          <w:rFonts w:hint="cs"/>
          <w:rtl/>
        </w:rPr>
        <w:t>- - מטפלות, מנהלות, כדי להביא באמת למצב שבשאר המעונות - שאין מהם תלונות - יתנהלו הדברים כמו שצריך.</w:t>
      </w:r>
    </w:p>
    <w:p w14:paraId="3F6AC0D4" w14:textId="77777777" w:rsidR="00000000" w:rsidRDefault="000E0F03">
      <w:pPr>
        <w:pStyle w:val="af1"/>
        <w:rPr>
          <w:rtl/>
        </w:rPr>
      </w:pPr>
      <w:r>
        <w:rPr>
          <w:rtl/>
        </w:rPr>
        <w:br/>
        <w:t>היו"ר אלי בן-מנחם:</w:t>
      </w:r>
    </w:p>
    <w:p w14:paraId="7D746226" w14:textId="77777777" w:rsidR="00000000" w:rsidRDefault="000E0F03">
      <w:pPr>
        <w:pStyle w:val="a0"/>
        <w:rPr>
          <w:rtl/>
        </w:rPr>
      </w:pPr>
    </w:p>
    <w:p w14:paraId="74E6438A" w14:textId="77777777" w:rsidR="00000000" w:rsidRDefault="000E0F03">
      <w:pPr>
        <w:pStyle w:val="a0"/>
        <w:rPr>
          <w:rFonts w:hint="cs"/>
          <w:rtl/>
        </w:rPr>
      </w:pPr>
      <w:r>
        <w:rPr>
          <w:rFonts w:hint="cs"/>
          <w:rtl/>
        </w:rPr>
        <w:t xml:space="preserve">תודה לחבר הכנסת קרא. </w:t>
      </w:r>
    </w:p>
    <w:p w14:paraId="40B9E92A" w14:textId="77777777" w:rsidR="00000000" w:rsidRDefault="000E0F03">
      <w:pPr>
        <w:pStyle w:val="a0"/>
        <w:rPr>
          <w:rFonts w:hint="cs"/>
          <w:rtl/>
        </w:rPr>
      </w:pPr>
    </w:p>
    <w:p w14:paraId="3732B69E" w14:textId="77777777" w:rsidR="00000000" w:rsidRDefault="000E0F03">
      <w:pPr>
        <w:pStyle w:val="a0"/>
        <w:rPr>
          <w:rFonts w:hint="cs"/>
          <w:rtl/>
        </w:rPr>
      </w:pPr>
      <w:r>
        <w:rPr>
          <w:rFonts w:hint="cs"/>
          <w:rtl/>
        </w:rPr>
        <w:t xml:space="preserve">רבותי חברי </w:t>
      </w:r>
      <w:r>
        <w:rPr>
          <w:rFonts w:hint="cs"/>
          <w:rtl/>
        </w:rPr>
        <w:t xml:space="preserve">הכנסת, אנחנו עוברים להצבעה. אנחנו מצביעים על ההצעה לסדר-היום בנושא: החשש להתעללות בילדים במעון </w:t>
      </w:r>
      <w:r>
        <w:rPr>
          <w:rtl/>
        </w:rPr>
        <w:t>“</w:t>
      </w:r>
      <w:r>
        <w:rPr>
          <w:rFonts w:hint="cs"/>
          <w:rtl/>
        </w:rPr>
        <w:t>נעמת</w:t>
      </w:r>
      <w:r>
        <w:rPr>
          <w:rtl/>
        </w:rPr>
        <w:t>”</w:t>
      </w:r>
      <w:r>
        <w:rPr>
          <w:rFonts w:hint="cs"/>
          <w:rtl/>
        </w:rPr>
        <w:t xml:space="preserve">, של חברת הכנסת גילה פינקלשטיין. מי שמצביע בעד - בעד להעביר לוועדה; מי שמצביע נגד - להסיר את הנושא. </w:t>
      </w:r>
    </w:p>
    <w:p w14:paraId="2F949461" w14:textId="77777777" w:rsidR="00000000" w:rsidRDefault="000E0F03">
      <w:pPr>
        <w:pStyle w:val="ab"/>
        <w:bidi/>
        <w:rPr>
          <w:rFonts w:hint="cs"/>
          <w:rtl/>
        </w:rPr>
      </w:pPr>
      <w:r>
        <w:rPr>
          <w:rtl/>
        </w:rPr>
        <w:br/>
      </w:r>
      <w:r>
        <w:rPr>
          <w:rFonts w:hint="cs"/>
          <w:rtl/>
        </w:rPr>
        <w:t>הצבעה מס' 17</w:t>
      </w:r>
    </w:p>
    <w:p w14:paraId="720D23ED" w14:textId="77777777" w:rsidR="00000000" w:rsidRDefault="000E0F03">
      <w:pPr>
        <w:pStyle w:val="a0"/>
        <w:rPr>
          <w:rFonts w:hint="cs"/>
          <w:rtl/>
        </w:rPr>
      </w:pPr>
    </w:p>
    <w:p w14:paraId="7D28415E" w14:textId="77777777" w:rsidR="00000000" w:rsidRDefault="000E0F03">
      <w:pPr>
        <w:pStyle w:val="ac"/>
        <w:bidi/>
        <w:rPr>
          <w:rFonts w:hint="cs"/>
          <w:rtl/>
        </w:rPr>
      </w:pPr>
      <w:r>
        <w:rPr>
          <w:rFonts w:hint="cs"/>
          <w:rtl/>
        </w:rPr>
        <w:t>בעד ההצעה להעביר את הנושא לוועדה - 9</w:t>
      </w:r>
    </w:p>
    <w:p w14:paraId="0C60A02C" w14:textId="77777777" w:rsidR="00000000" w:rsidRDefault="000E0F03">
      <w:pPr>
        <w:pStyle w:val="ac"/>
        <w:bidi/>
        <w:rPr>
          <w:rFonts w:hint="cs"/>
          <w:rtl/>
        </w:rPr>
      </w:pPr>
      <w:r>
        <w:rPr>
          <w:rFonts w:hint="cs"/>
          <w:rtl/>
        </w:rPr>
        <w:t>בע</w:t>
      </w:r>
      <w:r>
        <w:rPr>
          <w:rFonts w:hint="cs"/>
          <w:rtl/>
        </w:rPr>
        <w:t>ד ההצעה שלא לכלול את הנושא בסדר-היום - אין</w:t>
      </w:r>
    </w:p>
    <w:p w14:paraId="71ED768C" w14:textId="77777777" w:rsidR="00000000" w:rsidRDefault="000E0F03">
      <w:pPr>
        <w:pStyle w:val="ac"/>
        <w:bidi/>
        <w:rPr>
          <w:rFonts w:hint="cs"/>
          <w:rtl/>
        </w:rPr>
      </w:pPr>
      <w:r>
        <w:rPr>
          <w:rFonts w:hint="cs"/>
          <w:rtl/>
        </w:rPr>
        <w:t>נמנעים - אין</w:t>
      </w:r>
    </w:p>
    <w:p w14:paraId="3DE9CC66" w14:textId="77777777" w:rsidR="00000000" w:rsidRDefault="000E0F03">
      <w:pPr>
        <w:pStyle w:val="ad"/>
        <w:bidi/>
        <w:rPr>
          <w:rFonts w:hint="cs"/>
          <w:rtl/>
        </w:rPr>
      </w:pPr>
      <w:r>
        <w:rPr>
          <w:rFonts w:hint="cs"/>
          <w:rtl/>
        </w:rPr>
        <w:t>ההצעה להעביר את הנושא לוועדת העבודה, הרווחה והבריאות נתקבלה.</w:t>
      </w:r>
      <w:r>
        <w:rPr>
          <w:rtl/>
        </w:rPr>
        <w:br/>
      </w:r>
    </w:p>
    <w:p w14:paraId="4D53427D" w14:textId="77777777" w:rsidR="00000000" w:rsidRDefault="000E0F03">
      <w:pPr>
        <w:pStyle w:val="af1"/>
        <w:rPr>
          <w:rtl/>
        </w:rPr>
      </w:pPr>
      <w:r>
        <w:rPr>
          <w:rtl/>
        </w:rPr>
        <w:t>היו"ר אלי בן-מנחם:</w:t>
      </w:r>
    </w:p>
    <w:p w14:paraId="0E2AA2A9" w14:textId="77777777" w:rsidR="00000000" w:rsidRDefault="000E0F03">
      <w:pPr>
        <w:pStyle w:val="a0"/>
        <w:rPr>
          <w:rtl/>
        </w:rPr>
      </w:pPr>
    </w:p>
    <w:p w14:paraId="14AEDA6E" w14:textId="77777777" w:rsidR="00000000" w:rsidRDefault="000E0F03">
      <w:pPr>
        <w:pStyle w:val="a0"/>
        <w:rPr>
          <w:rtl/>
        </w:rPr>
      </w:pPr>
      <w:r>
        <w:rPr>
          <w:rFonts w:hint="cs"/>
          <w:rtl/>
        </w:rPr>
        <w:t xml:space="preserve">תשעה חברי כנסת בעד, נגד - אין, נמנעים - אין. על כן, ההצעה לסדר-היום בנושא: החשש להתעללות בילדים במעון </w:t>
      </w:r>
      <w:r>
        <w:rPr>
          <w:rtl/>
        </w:rPr>
        <w:t>“</w:t>
      </w:r>
      <w:r>
        <w:rPr>
          <w:rFonts w:hint="cs"/>
          <w:rtl/>
        </w:rPr>
        <w:t>נעמת</w:t>
      </w:r>
      <w:r>
        <w:rPr>
          <w:rtl/>
        </w:rPr>
        <w:t>”</w:t>
      </w:r>
      <w:r>
        <w:rPr>
          <w:rFonts w:hint="cs"/>
          <w:rtl/>
        </w:rPr>
        <w:t xml:space="preserve">, של חברת </w:t>
      </w:r>
      <w:r>
        <w:rPr>
          <w:rFonts w:hint="cs"/>
          <w:rtl/>
        </w:rPr>
        <w:t xml:space="preserve">הכנסת גילה פינקלשטיין, תועבר לוועדת העבודה והרווחה לדיון. </w:t>
      </w:r>
    </w:p>
    <w:p w14:paraId="12FE67CF" w14:textId="77777777" w:rsidR="00000000" w:rsidRDefault="000E0F03">
      <w:pPr>
        <w:pStyle w:val="a2"/>
        <w:rPr>
          <w:rFonts w:hint="cs"/>
          <w:rtl/>
        </w:rPr>
      </w:pPr>
      <w:bookmarkStart w:id="595" w:name="CS29162FI0029162T21_07_2004_18_45_12"/>
      <w:bookmarkEnd w:id="595"/>
    </w:p>
    <w:p w14:paraId="44E12C5E" w14:textId="77777777" w:rsidR="00000000" w:rsidRDefault="000E0F03">
      <w:pPr>
        <w:pStyle w:val="a2"/>
        <w:rPr>
          <w:rFonts w:hint="cs"/>
          <w:rtl/>
        </w:rPr>
      </w:pPr>
    </w:p>
    <w:p w14:paraId="0D6FE685" w14:textId="77777777" w:rsidR="00000000" w:rsidRDefault="000E0F03">
      <w:pPr>
        <w:pStyle w:val="a2"/>
        <w:rPr>
          <w:rFonts w:hint="cs"/>
          <w:rtl/>
        </w:rPr>
      </w:pPr>
      <w:bookmarkStart w:id="596" w:name="_Toc87615646"/>
      <w:r>
        <w:rPr>
          <w:rFonts w:hint="cs"/>
          <w:rtl/>
        </w:rPr>
        <w:t>הצעה לסדר-היום</w:t>
      </w:r>
      <w:bookmarkEnd w:id="596"/>
    </w:p>
    <w:p w14:paraId="18EB4407" w14:textId="77777777" w:rsidR="00000000" w:rsidRDefault="000E0F03">
      <w:pPr>
        <w:pStyle w:val="a2"/>
        <w:rPr>
          <w:rtl/>
        </w:rPr>
      </w:pPr>
      <w:bookmarkStart w:id="597" w:name="_Toc87615647"/>
      <w:r>
        <w:rPr>
          <w:rtl/>
        </w:rPr>
        <w:t>הצורך לאכוף את חוקי הרשויות בנושא האנטנות הסלולריות</w:t>
      </w:r>
      <w:bookmarkEnd w:id="597"/>
    </w:p>
    <w:p w14:paraId="149D6D81" w14:textId="77777777" w:rsidR="00000000" w:rsidRDefault="000E0F03">
      <w:pPr>
        <w:pStyle w:val="-0"/>
        <w:rPr>
          <w:rFonts w:hint="cs"/>
          <w:rtl/>
        </w:rPr>
      </w:pPr>
    </w:p>
    <w:p w14:paraId="767EA0BD" w14:textId="77777777" w:rsidR="00000000" w:rsidRDefault="000E0F03">
      <w:pPr>
        <w:pStyle w:val="af1"/>
        <w:rPr>
          <w:rtl/>
        </w:rPr>
      </w:pPr>
      <w:r>
        <w:rPr>
          <w:rtl/>
        </w:rPr>
        <w:t>היו"ר אלי בן-מנחם:</w:t>
      </w:r>
    </w:p>
    <w:p w14:paraId="72E9594F" w14:textId="77777777" w:rsidR="00000000" w:rsidRDefault="000E0F03">
      <w:pPr>
        <w:pStyle w:val="a0"/>
        <w:rPr>
          <w:rtl/>
        </w:rPr>
      </w:pPr>
    </w:p>
    <w:p w14:paraId="7D142634" w14:textId="77777777" w:rsidR="00000000" w:rsidRDefault="000E0F03">
      <w:pPr>
        <w:pStyle w:val="a0"/>
        <w:rPr>
          <w:rFonts w:hint="cs"/>
          <w:rtl/>
        </w:rPr>
      </w:pPr>
      <w:r>
        <w:rPr>
          <w:rFonts w:hint="cs"/>
          <w:rtl/>
        </w:rPr>
        <w:t>אנחנו עוברים לנושא הבא, להצעה לסדר-היום מס' 4105 של חבר הכנסת איוב קרא: הצורך לאכוף את חוקי הרשויות בנושא ה</w:t>
      </w:r>
      <w:r>
        <w:rPr>
          <w:rFonts w:hint="cs"/>
          <w:rtl/>
        </w:rPr>
        <w:t xml:space="preserve">אנטנות הסלולריות. לרשותך עשר דקות. בבקשה, חבר הכנסת קרא. סגן שר התמ"ת עונה. </w:t>
      </w:r>
    </w:p>
    <w:p w14:paraId="090A987F" w14:textId="77777777" w:rsidR="00000000" w:rsidRDefault="000E0F03">
      <w:pPr>
        <w:pStyle w:val="af0"/>
        <w:rPr>
          <w:rtl/>
        </w:rPr>
      </w:pPr>
      <w:r>
        <w:rPr>
          <w:rtl/>
        </w:rPr>
        <w:br/>
        <w:t>סגן שר התעשייה, המסחר והתעסוקה מיכאל רצון:</w:t>
      </w:r>
    </w:p>
    <w:p w14:paraId="7689007F" w14:textId="77777777" w:rsidR="00000000" w:rsidRDefault="000E0F03">
      <w:pPr>
        <w:pStyle w:val="a0"/>
        <w:rPr>
          <w:rtl/>
        </w:rPr>
      </w:pPr>
    </w:p>
    <w:p w14:paraId="00E50978" w14:textId="77777777" w:rsidR="00000000" w:rsidRDefault="000E0F03">
      <w:pPr>
        <w:pStyle w:val="a0"/>
        <w:rPr>
          <w:rFonts w:hint="cs"/>
          <w:rtl/>
        </w:rPr>
      </w:pPr>
      <w:r>
        <w:rPr>
          <w:rFonts w:hint="cs"/>
          <w:rtl/>
        </w:rPr>
        <w:t>- - -</w:t>
      </w:r>
    </w:p>
    <w:p w14:paraId="6DA8E17C" w14:textId="77777777" w:rsidR="00000000" w:rsidRDefault="000E0F03">
      <w:pPr>
        <w:pStyle w:val="af1"/>
        <w:rPr>
          <w:rtl/>
        </w:rPr>
      </w:pPr>
      <w:r>
        <w:rPr>
          <w:rtl/>
        </w:rPr>
        <w:br/>
        <w:t>היו"ר אלי בן-מנחם:</w:t>
      </w:r>
    </w:p>
    <w:p w14:paraId="02DF484A" w14:textId="77777777" w:rsidR="00000000" w:rsidRDefault="000E0F03">
      <w:pPr>
        <w:pStyle w:val="a0"/>
        <w:rPr>
          <w:rtl/>
        </w:rPr>
      </w:pPr>
    </w:p>
    <w:p w14:paraId="4AE4EFA9" w14:textId="77777777" w:rsidR="00000000" w:rsidRDefault="000E0F03">
      <w:pPr>
        <w:pStyle w:val="a0"/>
        <w:rPr>
          <w:rFonts w:hint="cs"/>
          <w:rtl/>
        </w:rPr>
      </w:pPr>
      <w:r>
        <w:rPr>
          <w:rFonts w:hint="cs"/>
          <w:rtl/>
        </w:rPr>
        <w:t xml:space="preserve">משרד התקשורת. מי שר התקשורת? </w:t>
      </w:r>
    </w:p>
    <w:p w14:paraId="4BCB09C0" w14:textId="77777777" w:rsidR="00000000" w:rsidRDefault="000E0F03">
      <w:pPr>
        <w:pStyle w:val="af0"/>
        <w:rPr>
          <w:rtl/>
        </w:rPr>
      </w:pPr>
      <w:r>
        <w:rPr>
          <w:rtl/>
        </w:rPr>
        <w:br/>
        <w:t>סגן שר התעשייה, המסחר והתעסוקה מיכאל רצון:</w:t>
      </w:r>
    </w:p>
    <w:p w14:paraId="4741F60C" w14:textId="77777777" w:rsidR="00000000" w:rsidRDefault="000E0F03">
      <w:pPr>
        <w:pStyle w:val="a0"/>
        <w:rPr>
          <w:rtl/>
        </w:rPr>
      </w:pPr>
    </w:p>
    <w:p w14:paraId="48890865" w14:textId="77777777" w:rsidR="00000000" w:rsidRDefault="000E0F03">
      <w:pPr>
        <w:pStyle w:val="a0"/>
        <w:rPr>
          <w:rFonts w:hint="cs"/>
          <w:rtl/>
        </w:rPr>
      </w:pPr>
      <w:r>
        <w:rPr>
          <w:rFonts w:hint="cs"/>
          <w:rtl/>
        </w:rPr>
        <w:t>- - -</w:t>
      </w:r>
    </w:p>
    <w:p w14:paraId="4C13E2F5" w14:textId="77777777" w:rsidR="00000000" w:rsidRDefault="000E0F03">
      <w:pPr>
        <w:pStyle w:val="af1"/>
        <w:rPr>
          <w:rtl/>
        </w:rPr>
      </w:pPr>
      <w:r>
        <w:rPr>
          <w:rtl/>
        </w:rPr>
        <w:br/>
        <w:t>היו"ר אלי בן-מנחם:</w:t>
      </w:r>
    </w:p>
    <w:p w14:paraId="31F6A9CC" w14:textId="77777777" w:rsidR="00000000" w:rsidRDefault="000E0F03">
      <w:pPr>
        <w:pStyle w:val="a0"/>
        <w:rPr>
          <w:rtl/>
        </w:rPr>
      </w:pPr>
    </w:p>
    <w:p w14:paraId="5EDCB3F3" w14:textId="77777777" w:rsidR="00000000" w:rsidRDefault="000E0F03">
      <w:pPr>
        <w:pStyle w:val="a0"/>
        <w:rPr>
          <w:rFonts w:hint="cs"/>
          <w:rtl/>
        </w:rPr>
      </w:pPr>
      <w:r>
        <w:rPr>
          <w:rFonts w:hint="cs"/>
          <w:rtl/>
        </w:rPr>
        <w:t>בבקשה</w:t>
      </w:r>
      <w:r>
        <w:rPr>
          <w:rFonts w:hint="cs"/>
          <w:rtl/>
        </w:rPr>
        <w:t>, תענה. חבר הכנסת קרא, בבקשה.</w:t>
      </w:r>
    </w:p>
    <w:p w14:paraId="53F05DFF" w14:textId="77777777" w:rsidR="00000000" w:rsidRDefault="000E0F03">
      <w:pPr>
        <w:pStyle w:val="af0"/>
        <w:rPr>
          <w:rtl/>
        </w:rPr>
      </w:pPr>
      <w:r>
        <w:rPr>
          <w:rtl/>
        </w:rPr>
        <w:br/>
        <w:t>סגן שר התעשייה, המסחר והתעסוקה מיכאל רצון:</w:t>
      </w:r>
    </w:p>
    <w:p w14:paraId="4752EEFB" w14:textId="77777777" w:rsidR="00000000" w:rsidRDefault="000E0F03">
      <w:pPr>
        <w:pStyle w:val="a0"/>
        <w:rPr>
          <w:rtl/>
        </w:rPr>
      </w:pPr>
    </w:p>
    <w:p w14:paraId="53A6E9E0" w14:textId="77777777" w:rsidR="00000000" w:rsidRDefault="000E0F03">
      <w:pPr>
        <w:pStyle w:val="a0"/>
        <w:rPr>
          <w:rFonts w:hint="cs"/>
          <w:rtl/>
        </w:rPr>
      </w:pPr>
      <w:r>
        <w:rPr>
          <w:rFonts w:hint="cs"/>
          <w:rtl/>
        </w:rPr>
        <w:t>- - -</w:t>
      </w:r>
    </w:p>
    <w:p w14:paraId="45671649" w14:textId="77777777" w:rsidR="00000000" w:rsidRDefault="000E0F03">
      <w:pPr>
        <w:pStyle w:val="af1"/>
        <w:rPr>
          <w:rtl/>
        </w:rPr>
      </w:pPr>
      <w:r>
        <w:rPr>
          <w:rtl/>
        </w:rPr>
        <w:br/>
        <w:t>היו"ר אלי בן-מנחם:</w:t>
      </w:r>
    </w:p>
    <w:p w14:paraId="1ECEB52E" w14:textId="77777777" w:rsidR="00000000" w:rsidRDefault="000E0F03">
      <w:pPr>
        <w:pStyle w:val="a0"/>
        <w:rPr>
          <w:rtl/>
        </w:rPr>
      </w:pPr>
    </w:p>
    <w:p w14:paraId="7B096433" w14:textId="77777777" w:rsidR="00000000" w:rsidRDefault="000E0F03">
      <w:pPr>
        <w:pStyle w:val="a0"/>
        <w:rPr>
          <w:rFonts w:hint="cs"/>
          <w:rtl/>
        </w:rPr>
      </w:pPr>
      <w:r>
        <w:rPr>
          <w:rFonts w:hint="cs"/>
          <w:rtl/>
        </w:rPr>
        <w:t xml:space="preserve">אני יודע, אבל אולמרט הוא השר, אם אני לא טועה, ואתה סגנו. </w:t>
      </w:r>
    </w:p>
    <w:p w14:paraId="3255E519" w14:textId="77777777" w:rsidR="00000000" w:rsidRDefault="000E0F03">
      <w:pPr>
        <w:pStyle w:val="af0"/>
        <w:rPr>
          <w:rtl/>
        </w:rPr>
      </w:pPr>
      <w:r>
        <w:rPr>
          <w:rtl/>
        </w:rPr>
        <w:br/>
        <w:t>עסאם מח'ול (חד"ש-תע"ל):</w:t>
      </w:r>
    </w:p>
    <w:p w14:paraId="2442D191" w14:textId="77777777" w:rsidR="00000000" w:rsidRDefault="000E0F03">
      <w:pPr>
        <w:pStyle w:val="a0"/>
        <w:rPr>
          <w:rtl/>
        </w:rPr>
      </w:pPr>
    </w:p>
    <w:p w14:paraId="326E6737" w14:textId="77777777" w:rsidR="00000000" w:rsidRDefault="000E0F03">
      <w:pPr>
        <w:pStyle w:val="a0"/>
        <w:rPr>
          <w:rFonts w:hint="cs"/>
          <w:rtl/>
        </w:rPr>
      </w:pPr>
      <w:r>
        <w:rPr>
          <w:rFonts w:hint="cs"/>
          <w:rtl/>
        </w:rPr>
        <w:t>צריך להתקין - - - אוטומטי - - -</w:t>
      </w:r>
    </w:p>
    <w:p w14:paraId="507A8405" w14:textId="77777777" w:rsidR="00000000" w:rsidRDefault="000E0F03">
      <w:pPr>
        <w:pStyle w:val="a"/>
        <w:rPr>
          <w:rtl/>
        </w:rPr>
      </w:pPr>
      <w:r>
        <w:rPr>
          <w:rtl/>
        </w:rPr>
        <w:br/>
      </w:r>
      <w:bookmarkStart w:id="598" w:name="FS000000475T21_07_2004_18_50_48"/>
      <w:bookmarkStart w:id="599" w:name="_Toc87615648"/>
      <w:bookmarkEnd w:id="598"/>
      <w:r>
        <w:rPr>
          <w:rtl/>
        </w:rPr>
        <w:t>איוב קרא (הליכוד):</w:t>
      </w:r>
      <w:bookmarkEnd w:id="599"/>
    </w:p>
    <w:p w14:paraId="072781E5" w14:textId="77777777" w:rsidR="00000000" w:rsidRDefault="000E0F03">
      <w:pPr>
        <w:pStyle w:val="a0"/>
        <w:rPr>
          <w:rtl/>
        </w:rPr>
      </w:pPr>
    </w:p>
    <w:p w14:paraId="11AEEC03" w14:textId="77777777" w:rsidR="00000000" w:rsidRDefault="000E0F03">
      <w:pPr>
        <w:pStyle w:val="a0"/>
        <w:rPr>
          <w:rFonts w:hint="cs"/>
          <w:rtl/>
        </w:rPr>
      </w:pPr>
      <w:r>
        <w:rPr>
          <w:rFonts w:hint="cs"/>
          <w:rtl/>
        </w:rPr>
        <w:t>לא צריך ממשלה. צר</w:t>
      </w:r>
      <w:r>
        <w:rPr>
          <w:rFonts w:hint="cs"/>
          <w:rtl/>
        </w:rPr>
        <w:t>יך ממשלה אוטומטית.</w:t>
      </w:r>
    </w:p>
    <w:p w14:paraId="7EA0DCF1" w14:textId="77777777" w:rsidR="00000000" w:rsidRDefault="000E0F03">
      <w:pPr>
        <w:pStyle w:val="a0"/>
        <w:rPr>
          <w:rFonts w:hint="cs"/>
          <w:rtl/>
        </w:rPr>
      </w:pPr>
    </w:p>
    <w:p w14:paraId="7C49100B" w14:textId="77777777" w:rsidR="00000000" w:rsidRDefault="000E0F03">
      <w:pPr>
        <w:pStyle w:val="a0"/>
        <w:rPr>
          <w:rFonts w:hint="cs"/>
          <w:rtl/>
        </w:rPr>
      </w:pPr>
      <w:r>
        <w:rPr>
          <w:rFonts w:hint="cs"/>
          <w:rtl/>
        </w:rPr>
        <w:t>אדוני היושב-ראש, חברי חברי הכנסת, היו אלי פניות בעקבות כל מה שקרה בבית-המשפט העליון בקשר להצהרה המוזרה של משרד הפנים, שהוא איננו יכול לאכוף את החוק של האנטנות הלא-חוקיות המוצבות ברשויות שונות במדינת ישראל. אין לו אפשרות ואין לו הכוח לאכ</w:t>
      </w:r>
      <w:r>
        <w:rPr>
          <w:rFonts w:hint="cs"/>
          <w:rtl/>
        </w:rPr>
        <w:t>וף את החוק, ולכן לדעתי יש לבטל חלקים מתמ"א 36, המאפשרת הצבת אנטנות סלולריות בכל אתר ונקודה בארץ בלי שיהיה לציבור ולרשויות המקומיות שיקול דעת - בניגוד להחלטת בג"ץ, כמובן.</w:t>
      </w:r>
    </w:p>
    <w:p w14:paraId="19F97800" w14:textId="77777777" w:rsidR="00000000" w:rsidRDefault="000E0F03">
      <w:pPr>
        <w:pStyle w:val="a0"/>
        <w:rPr>
          <w:rFonts w:hint="cs"/>
          <w:rtl/>
        </w:rPr>
      </w:pPr>
    </w:p>
    <w:p w14:paraId="127D512C" w14:textId="77777777" w:rsidR="00000000" w:rsidRDefault="000E0F03">
      <w:pPr>
        <w:pStyle w:val="a0"/>
        <w:rPr>
          <w:rFonts w:hint="cs"/>
          <w:rtl/>
        </w:rPr>
      </w:pPr>
      <w:r>
        <w:rPr>
          <w:rFonts w:hint="cs"/>
          <w:rtl/>
        </w:rPr>
        <w:t>מה שקרה הוא, שתוכנית המיתאר הארצית לאנטנות, תמ"א 36, מחודש מאי 2002, מאפשרת הצבת אנטנ</w:t>
      </w:r>
      <w:r>
        <w:rPr>
          <w:rFonts w:hint="cs"/>
          <w:rtl/>
        </w:rPr>
        <w:t xml:space="preserve">ות סלולריות בכל אתר ונקודה בארץ, בלי שיהיה לציבור ולרשויות המקומיות שיקול דעת בנושא. </w:t>
      </w:r>
    </w:p>
    <w:p w14:paraId="6C9FCF29" w14:textId="77777777" w:rsidR="00000000" w:rsidRDefault="000E0F03">
      <w:pPr>
        <w:pStyle w:val="a0"/>
        <w:rPr>
          <w:rFonts w:hint="cs"/>
          <w:rtl/>
        </w:rPr>
      </w:pPr>
    </w:p>
    <w:p w14:paraId="49DB515A" w14:textId="77777777" w:rsidR="00000000" w:rsidRDefault="000E0F03">
      <w:pPr>
        <w:pStyle w:val="a0"/>
        <w:rPr>
          <w:rFonts w:hint="cs"/>
          <w:rtl/>
        </w:rPr>
      </w:pPr>
      <w:r>
        <w:rPr>
          <w:rFonts w:hint="cs"/>
          <w:rtl/>
        </w:rPr>
        <w:t>לדעתי צריך להורות על ביטול סעיף 8.2 לתוכנית המיתאר הארצית לתקשורת - תמ"א 36, חלק א', מתקני שידור קטנים וזעירים - שאותו מפרשים משרדי הממשלה והחברות הסלולריות כמחייב ועדות</w:t>
      </w:r>
      <w:r>
        <w:rPr>
          <w:rFonts w:hint="cs"/>
          <w:rtl/>
        </w:rPr>
        <w:t xml:space="preserve"> מקומיות לאפשר הקמת אנטנות סלולריות בלי שיהיה להן מרווח שיקול דעת בנושא, ובלי לאפשר את השיתוף והיידוע של הציבור בהליכי הקמת האנטנות. </w:t>
      </w:r>
    </w:p>
    <w:p w14:paraId="7DCCD477" w14:textId="77777777" w:rsidR="00000000" w:rsidRDefault="000E0F03">
      <w:pPr>
        <w:pStyle w:val="a0"/>
        <w:rPr>
          <w:rFonts w:hint="cs"/>
          <w:rtl/>
        </w:rPr>
      </w:pPr>
    </w:p>
    <w:p w14:paraId="35FFD337" w14:textId="77777777" w:rsidR="00000000" w:rsidRDefault="000E0F03">
      <w:pPr>
        <w:pStyle w:val="a0"/>
        <w:rPr>
          <w:rFonts w:hint="cs"/>
          <w:rtl/>
        </w:rPr>
      </w:pPr>
      <w:r>
        <w:rPr>
          <w:rFonts w:hint="cs"/>
          <w:rtl/>
        </w:rPr>
        <w:t>אישורי הקרינה לאנטנות, קביעת תקני הבטיחות הכוללים, הפיקוח השוטף, וכו' - כל אלה רוכזו בידי גורם יחיד הממונה על הקרינה במשר</w:t>
      </w:r>
      <w:r>
        <w:rPr>
          <w:rFonts w:hint="cs"/>
          <w:rtl/>
        </w:rPr>
        <w:t xml:space="preserve">ד לאיכות הסביבה. גורם זה פועל בחוסר סמכות, והוא לא הוסמך בחוק לפעול בנושא. </w:t>
      </w:r>
    </w:p>
    <w:p w14:paraId="3256B3BB" w14:textId="77777777" w:rsidR="00000000" w:rsidRDefault="000E0F03">
      <w:pPr>
        <w:pStyle w:val="a0"/>
        <w:rPr>
          <w:rFonts w:hint="cs"/>
          <w:rtl/>
        </w:rPr>
      </w:pPr>
    </w:p>
    <w:p w14:paraId="4339E31A" w14:textId="77777777" w:rsidR="00000000" w:rsidRDefault="000E0F03">
      <w:pPr>
        <w:pStyle w:val="a0"/>
        <w:ind w:firstLine="0"/>
        <w:rPr>
          <w:rFonts w:hint="cs"/>
          <w:rtl/>
        </w:rPr>
      </w:pPr>
      <w:r>
        <w:rPr>
          <w:rFonts w:hint="cs"/>
          <w:rtl/>
        </w:rPr>
        <w:tab/>
        <w:t xml:space="preserve">לפי התקנות, הממונה מחויב להתייעץ עם גוף מקצועי המורכב מנציגי משרד הבריאות והמשרד לאיכות הסביבה, אך גוף זה התפרק והפסיק לפעול לפני כעשר שנים, וכך קורה שמתקבלות בעצם החלטות על-ידי </w:t>
      </w:r>
      <w:r>
        <w:rPr>
          <w:rFonts w:hint="cs"/>
          <w:rtl/>
        </w:rPr>
        <w:t xml:space="preserve">גורם יחיד, בלי שיוסמך לכך בחוק ובלי שיקבל ייעוץ הנדרש על-פי החוק. </w:t>
      </w:r>
    </w:p>
    <w:p w14:paraId="1ECA31F1" w14:textId="77777777" w:rsidR="00000000" w:rsidRDefault="000E0F03">
      <w:pPr>
        <w:pStyle w:val="a0"/>
        <w:ind w:firstLine="0"/>
        <w:rPr>
          <w:rFonts w:hint="cs"/>
          <w:rtl/>
        </w:rPr>
      </w:pPr>
    </w:p>
    <w:p w14:paraId="4DEAA7B1" w14:textId="77777777" w:rsidR="00000000" w:rsidRDefault="000E0F03">
      <w:pPr>
        <w:pStyle w:val="a0"/>
        <w:ind w:firstLine="0"/>
        <w:rPr>
          <w:rFonts w:hint="cs"/>
          <w:rtl/>
        </w:rPr>
      </w:pPr>
      <w:r>
        <w:rPr>
          <w:rFonts w:hint="cs"/>
          <w:rtl/>
        </w:rPr>
        <w:tab/>
        <w:t>ולכן, חברים, התמ"א עוקפת פסק-דין של בית-המשפט העליון, שחייב ליידע ולשתף את הציבור ולאפשר זכות התנגדות לתושבים. בפסק-דין זה קבעו השופטים, כי מתקני שידור סלולריים אינם בבחינת שימוש אינהרנטי</w:t>
      </w:r>
      <w:r>
        <w:rPr>
          <w:rFonts w:hint="cs"/>
          <w:rtl/>
        </w:rPr>
        <w:t xml:space="preserve"> למגורים: "מתן היתר בנייה שלא על-פי ההליכים המורכבים הקבועים כאמור בחוק, כי אם כפועל יוצא של שיקול דעת המוענק מראש בתוכנית מיתאר על מנת לאפשר אישורם של הסדרים תכנוניים עתידיים, שלא בדרך של שינוי תוכנית, יוצר קושי של ממש. שינויה של תוכנית בהליכים החוקיים הר</w:t>
      </w:r>
      <w:r>
        <w:rPr>
          <w:rFonts w:hint="cs"/>
          <w:rtl/>
        </w:rPr>
        <w:t>גילים מבטיח בחינה מדוקדקת ורחבת היקף של ההיבטים השונים הכרוכים בשינוי. בחינה זו מתבצעת תוך היוועצות בגופים המנויים בחוק. הליכים אלה מאפשרים ל'מעוניין בקרקע', הרואה עצמו נפגע מן השינוי, להעלות את טענותיו כנגדו. הליך כזה מאפשר לציבור העשוי להיפגע מהתוכנית לה</w:t>
      </w:r>
      <w:r>
        <w:rPr>
          <w:rFonts w:hint="cs"/>
          <w:rtl/>
        </w:rPr>
        <w:t>יות מעורב בעיצובה של התוכנית".</w:t>
      </w:r>
    </w:p>
    <w:p w14:paraId="3E301388" w14:textId="77777777" w:rsidR="00000000" w:rsidRDefault="000E0F03">
      <w:pPr>
        <w:pStyle w:val="a0"/>
        <w:ind w:firstLine="0"/>
        <w:rPr>
          <w:rFonts w:hint="cs"/>
          <w:rtl/>
        </w:rPr>
      </w:pPr>
    </w:p>
    <w:p w14:paraId="556A2744" w14:textId="77777777" w:rsidR="00000000" w:rsidRDefault="000E0F03">
      <w:pPr>
        <w:pStyle w:val="a0"/>
        <w:ind w:firstLine="0"/>
        <w:rPr>
          <w:rFonts w:hint="cs"/>
          <w:rtl/>
        </w:rPr>
      </w:pPr>
      <w:r>
        <w:rPr>
          <w:rFonts w:hint="cs"/>
          <w:rtl/>
        </w:rPr>
        <w:tab/>
        <w:t>התמ"א יצרה מצב שבו התכנון הארצי הקובע היכן יוקמו האנטנות, נעשה על-ידי החברות הסלולריות בפועל - גופים פרטיים-עסקיים הפועלים להפקת רווחים - ולא על-ידי מוסדות התכנון המחויבים לדאוג לאינטרסים של הציבור.</w:t>
      </w:r>
    </w:p>
    <w:p w14:paraId="647133E4" w14:textId="77777777" w:rsidR="00000000" w:rsidRDefault="000E0F03">
      <w:pPr>
        <w:pStyle w:val="a0"/>
        <w:ind w:firstLine="0"/>
        <w:rPr>
          <w:rFonts w:hint="cs"/>
          <w:rtl/>
        </w:rPr>
      </w:pPr>
    </w:p>
    <w:p w14:paraId="65E0AA03" w14:textId="77777777" w:rsidR="00000000" w:rsidRDefault="000E0F03">
      <w:pPr>
        <w:pStyle w:val="a0"/>
        <w:ind w:firstLine="0"/>
        <w:rPr>
          <w:rFonts w:hint="cs"/>
          <w:rtl/>
        </w:rPr>
      </w:pPr>
      <w:r>
        <w:rPr>
          <w:rFonts w:hint="cs"/>
          <w:rtl/>
        </w:rPr>
        <w:tab/>
        <w:t>נציגי החברות הסלולריות</w:t>
      </w:r>
      <w:r>
        <w:rPr>
          <w:rFonts w:hint="cs"/>
          <w:rtl/>
        </w:rPr>
        <w:t xml:space="preserve"> שותפו ונטלו חלק פעיל בהכנת תמ"א 36, בעוד שיועצי בטיחות הקרינה של המדינה נדחקו לקרן זווית, ולבסוף הוצאו מהליך הכנת התמ"א, בלי שניתן משקל ממשי לדעותיהם. הדברים מעוררים ספקות לגבי המשקל שניתן בתמ"א לנושא בטיחות הקרינה ובריאות הציבור, ופגמים רבים הקיימים בתחו</w:t>
      </w:r>
      <w:r>
        <w:rPr>
          <w:rFonts w:hint="cs"/>
          <w:rtl/>
        </w:rPr>
        <w:t>ם, כגון בדיקות הקרינה מהאנטנות, אשר נעשות בידי בודקים המקבלים תשלומים והתלויים לפרנסתם בחברות הסלולריות. כך נוצרת תלות בעייתית העלולה להשפיע על תוצאות הבדיקה.</w:t>
      </w:r>
    </w:p>
    <w:p w14:paraId="76E71C6A" w14:textId="77777777" w:rsidR="00000000" w:rsidRDefault="000E0F03">
      <w:pPr>
        <w:pStyle w:val="a0"/>
        <w:ind w:firstLine="0"/>
        <w:rPr>
          <w:rFonts w:hint="cs"/>
          <w:rtl/>
        </w:rPr>
      </w:pPr>
    </w:p>
    <w:p w14:paraId="1B39FADB" w14:textId="77777777" w:rsidR="00000000" w:rsidRDefault="000E0F03">
      <w:pPr>
        <w:pStyle w:val="a0"/>
        <w:ind w:firstLine="0"/>
        <w:rPr>
          <w:rFonts w:hint="cs"/>
          <w:rtl/>
        </w:rPr>
      </w:pPr>
      <w:r>
        <w:rPr>
          <w:rFonts w:hint="cs"/>
          <w:rtl/>
        </w:rPr>
        <w:tab/>
        <w:t>"בתחום שיפוט הרצלייה ורמת-השרון הוקמו עשרות אנטנות" - וגם במקומות אחרים - "חלק מהאנטנות מוקמו ל</w:t>
      </w:r>
      <w:r>
        <w:rPr>
          <w:rFonts w:hint="cs"/>
          <w:rtl/>
        </w:rPr>
        <w:t xml:space="preserve">יד מקומות רגישים, כגון מוסדות חינוך לילדים, בתי אבות, גנים ציבוריים, בניינים, וכו'." </w:t>
      </w:r>
    </w:p>
    <w:p w14:paraId="1A597036" w14:textId="77777777" w:rsidR="00000000" w:rsidRDefault="000E0F03">
      <w:pPr>
        <w:pStyle w:val="a0"/>
        <w:ind w:firstLine="0"/>
        <w:rPr>
          <w:rFonts w:hint="cs"/>
          <w:rtl/>
        </w:rPr>
      </w:pPr>
    </w:p>
    <w:p w14:paraId="74329A7C" w14:textId="77777777" w:rsidR="00000000" w:rsidRDefault="000E0F03">
      <w:pPr>
        <w:pStyle w:val="a0"/>
        <w:ind w:firstLine="0"/>
        <w:rPr>
          <w:rFonts w:hint="cs"/>
          <w:rtl/>
        </w:rPr>
      </w:pPr>
      <w:r>
        <w:rPr>
          <w:rFonts w:hint="cs"/>
          <w:rtl/>
        </w:rPr>
        <w:tab/>
        <w:t xml:space="preserve">הכנת תמ"א 36 - ובתוכה כל הקונספציה הזאת - לא נשמעה בהליכי התכנון והאישור שלה. כלומר, פשוט התעלמו מכל הצורך לשאול את הציבור, ובעצם, בפועל, עברו על החוק. </w:t>
      </w:r>
    </w:p>
    <w:p w14:paraId="545D8334" w14:textId="77777777" w:rsidR="00000000" w:rsidRDefault="000E0F03">
      <w:pPr>
        <w:pStyle w:val="a0"/>
        <w:ind w:firstLine="0"/>
        <w:rPr>
          <w:rFonts w:hint="cs"/>
          <w:rtl/>
        </w:rPr>
      </w:pPr>
    </w:p>
    <w:p w14:paraId="227F3AFC" w14:textId="77777777" w:rsidR="00000000" w:rsidRDefault="000E0F03">
      <w:pPr>
        <w:pStyle w:val="a0"/>
        <w:ind w:firstLine="0"/>
        <w:rPr>
          <w:rFonts w:hint="cs"/>
          <w:rtl/>
        </w:rPr>
      </w:pPr>
      <w:r>
        <w:rPr>
          <w:rFonts w:hint="cs"/>
          <w:rtl/>
        </w:rPr>
        <w:tab/>
        <w:t>"תמ"א 36 אמור</w:t>
      </w:r>
      <w:r>
        <w:rPr>
          <w:rFonts w:hint="cs"/>
          <w:rtl/>
        </w:rPr>
        <w:t>ה להסדיר את התכנון הארצי של פריסת מתקני שידור סלולריים, בשים לב להיבטים הבטיחותיים והבריאותיים הרלוונטיים - דבר אשר אמור היה להפחית את חששות הציבור מקרינת האנטנות ומאנטנות מוסוות, ולהביא סוף למצב האבסורדי שבו מוצא אדם כי מול ביתו או ליד גן-הילדים ומגרשי המ</w:t>
      </w:r>
      <w:r>
        <w:rPr>
          <w:rFonts w:hint="cs"/>
          <w:rtl/>
        </w:rPr>
        <w:t>שחקים שבהם מבלים ילדיו שעות ארוכות מדי יום, הוקם באישון לילה מתקן שידור סלולרי, בלי שידע על כך מבעוד מועד ובלי שיהיה לאל ידו לעשות דבר."</w:t>
      </w:r>
    </w:p>
    <w:p w14:paraId="060687E7" w14:textId="77777777" w:rsidR="00000000" w:rsidRDefault="000E0F03">
      <w:pPr>
        <w:pStyle w:val="a0"/>
        <w:ind w:firstLine="0"/>
        <w:rPr>
          <w:rFonts w:hint="cs"/>
          <w:rtl/>
        </w:rPr>
      </w:pPr>
    </w:p>
    <w:p w14:paraId="43985ECB" w14:textId="77777777" w:rsidR="00000000" w:rsidRDefault="000E0F03">
      <w:pPr>
        <w:pStyle w:val="a0"/>
        <w:ind w:firstLine="0"/>
        <w:rPr>
          <w:rFonts w:hint="cs"/>
          <w:rtl/>
        </w:rPr>
      </w:pPr>
      <w:r>
        <w:rPr>
          <w:rFonts w:hint="cs"/>
          <w:rtl/>
        </w:rPr>
        <w:tab/>
        <w:t xml:space="preserve">"גם לאחר שאושרה התמ"א, הוסיפו להתקבל פניות תושבים המלינים על הצבת מתקני שידור בסביבתם, ללא ידיעתם וללא שיתופם. פניות </w:t>
      </w:r>
      <w:r>
        <w:rPr>
          <w:rFonts w:hint="cs"/>
          <w:rtl/>
        </w:rPr>
        <w:t>התושבים משקפות את חרדתם מהפעלת אנטנות סלולריות המוצבות בסביבתם, ואת התחושה הקשה כי נוכח ההתנגדות הציבורית, נעשית הצבת האנטנות במחבוא", או בסתר.</w:t>
      </w:r>
    </w:p>
    <w:p w14:paraId="47795C3A" w14:textId="77777777" w:rsidR="00000000" w:rsidRDefault="000E0F03">
      <w:pPr>
        <w:pStyle w:val="a0"/>
        <w:ind w:firstLine="0"/>
        <w:rPr>
          <w:rFonts w:hint="cs"/>
          <w:rtl/>
        </w:rPr>
      </w:pPr>
    </w:p>
    <w:p w14:paraId="15D3E5AE" w14:textId="77777777" w:rsidR="00000000" w:rsidRDefault="000E0F03">
      <w:pPr>
        <w:pStyle w:val="a0"/>
        <w:ind w:firstLine="0"/>
        <w:rPr>
          <w:rFonts w:hint="cs"/>
          <w:rtl/>
        </w:rPr>
      </w:pPr>
      <w:r>
        <w:rPr>
          <w:rFonts w:hint="cs"/>
          <w:rtl/>
        </w:rPr>
        <w:tab/>
        <w:t>חברות הביטוח בישראל החלו לקבוע בפוליסות הביטוח ביחס לאחריות כלפי צד שלישי, כי הביטוח אינו מכסה חבות הקשורה לקר</w:t>
      </w:r>
      <w:r>
        <w:rPr>
          <w:rFonts w:hint="cs"/>
          <w:rtl/>
        </w:rPr>
        <w:t>ינה. בעתירה נאמר, שחברות הביטוח, המתמחות בהערכת סיכונים, מעריכות כי גם קרינה ברמה העומדת בתקן הישראלי עלולה לגרום לנזקים, ולכן הן אינן מטילות על עצמן אחריות לנזקים אלה. זאת אומרת, חברות הביטוח בורחות מהאחריות בקשר לקרינה החוקית המותרת לפליטה מהאנטנות המוקמ</w:t>
      </w:r>
      <w:r>
        <w:rPr>
          <w:rFonts w:hint="cs"/>
          <w:rtl/>
        </w:rPr>
        <w:t xml:space="preserve">ות. </w:t>
      </w:r>
    </w:p>
    <w:p w14:paraId="7D1EF80F" w14:textId="77777777" w:rsidR="00000000" w:rsidRDefault="000E0F03">
      <w:pPr>
        <w:pStyle w:val="a0"/>
        <w:ind w:firstLine="0"/>
        <w:rPr>
          <w:rFonts w:hint="cs"/>
          <w:rtl/>
        </w:rPr>
      </w:pPr>
    </w:p>
    <w:p w14:paraId="281F4BF7" w14:textId="77777777" w:rsidR="00000000" w:rsidRDefault="000E0F03">
      <w:pPr>
        <w:pStyle w:val="a0"/>
        <w:ind w:firstLine="720"/>
        <w:rPr>
          <w:rFonts w:hint="cs"/>
          <w:rtl/>
        </w:rPr>
      </w:pPr>
      <w:r>
        <w:rPr>
          <w:rFonts w:hint="cs"/>
          <w:rtl/>
        </w:rPr>
        <w:t>ההתייחסות לתקני הקרינה תהיה כדרישות מינימום, אשר אין להקל בהן, אולם במקרים של הקמת אנטנות ליד אוכלוסייה רגישה להשפעות קרינה, כגון בקרבת גני-ילדים, בתי-ספר, מעונות לקשישים ובתי-חולים, יש לאפשר לרשויות המקומיות לדרוש נקיטת אמצעי זהירות מונעת, לרבות הרח</w:t>
      </w:r>
      <w:r>
        <w:rPr>
          <w:rFonts w:hint="cs"/>
          <w:rtl/>
        </w:rPr>
        <w:t xml:space="preserve">קת האנטנות. </w:t>
      </w:r>
    </w:p>
    <w:p w14:paraId="53B20797" w14:textId="77777777" w:rsidR="00000000" w:rsidRDefault="000E0F03">
      <w:pPr>
        <w:pStyle w:val="a0"/>
        <w:ind w:firstLine="0"/>
        <w:rPr>
          <w:rFonts w:hint="cs"/>
          <w:rtl/>
        </w:rPr>
      </w:pPr>
    </w:p>
    <w:p w14:paraId="6FDA02EB" w14:textId="77777777" w:rsidR="00000000" w:rsidRDefault="000E0F03">
      <w:pPr>
        <w:pStyle w:val="a0"/>
        <w:ind w:firstLine="0"/>
        <w:rPr>
          <w:rFonts w:hint="cs"/>
          <w:rtl/>
        </w:rPr>
      </w:pPr>
      <w:r>
        <w:rPr>
          <w:rFonts w:hint="cs"/>
          <w:rtl/>
        </w:rPr>
        <w:tab/>
        <w:t>אדוני היושב-ראש, תקן הקרינה שאומץ בישראל אינו מבטיח הגנה מלאה מפני השפעותיה השונות של הקרינה, ויש בסיס של ממש לחששות הציבור. גם ברמות קרינה נמוכות, כמו אלו נפלטות מהאנטנות הסלולריות, נמצאו השפעות ונזקים על גוף האדם. למשל, שברים ב-</w:t>
      </w:r>
      <w:r>
        <w:rPr>
          <w:rFonts w:hint="cs"/>
        </w:rPr>
        <w:t>DNA</w:t>
      </w:r>
      <w:r>
        <w:rPr>
          <w:rFonts w:hint="cs"/>
          <w:rtl/>
        </w:rPr>
        <w:t xml:space="preserve"> של תאי </w:t>
      </w:r>
      <w:r>
        <w:rPr>
          <w:rFonts w:hint="cs"/>
          <w:rtl/>
        </w:rPr>
        <w:t xml:space="preserve">המוח, הפרעות בהפרשת הורמונים, שינוי בגלי המוח. הוסבר שנזקים אלה גורמים למומים מולדים, להגברת הסיכון לחלות בסרטן, להאצת מחלות זיקנה ועוד. בחוות הדעת נאמר, כי הסף הבריאותי שקבע המשרד לאיכות הסביבה מתיר חשיפה לעוצמת קרינה הגבוהה עד-פי 4,500 מזו הגורמת לנזקים </w:t>
      </w:r>
      <w:r>
        <w:rPr>
          <w:rFonts w:hint="cs"/>
          <w:rtl/>
        </w:rPr>
        <w:t xml:space="preserve">הנ"ל. </w:t>
      </w:r>
    </w:p>
    <w:p w14:paraId="19AEF420" w14:textId="77777777" w:rsidR="00000000" w:rsidRDefault="000E0F03">
      <w:pPr>
        <w:pStyle w:val="a0"/>
        <w:ind w:firstLine="0"/>
        <w:rPr>
          <w:rFonts w:hint="cs"/>
          <w:rtl/>
        </w:rPr>
      </w:pPr>
    </w:p>
    <w:p w14:paraId="67D821C0" w14:textId="77777777" w:rsidR="00000000" w:rsidRDefault="000E0F03">
      <w:pPr>
        <w:pStyle w:val="a0"/>
        <w:ind w:firstLine="0"/>
        <w:rPr>
          <w:rFonts w:hint="cs"/>
          <w:rtl/>
        </w:rPr>
      </w:pPr>
      <w:r>
        <w:rPr>
          <w:rFonts w:hint="cs"/>
          <w:rtl/>
        </w:rPr>
        <w:tab/>
        <w:t xml:space="preserve">כאמור, קיבלתי פניות רבות סביב הסוגיה הזאת, שלדעתי היא אחת הבעיות הקשות מבחינה בריאותית, היא מסכנת את בריאות הציבור, ואין עליה מענה. </w:t>
      </w:r>
    </w:p>
    <w:p w14:paraId="6993B071" w14:textId="77777777" w:rsidR="00000000" w:rsidRDefault="000E0F03">
      <w:pPr>
        <w:pStyle w:val="a0"/>
        <w:ind w:firstLine="0"/>
        <w:rPr>
          <w:rFonts w:hint="cs"/>
          <w:rtl/>
        </w:rPr>
      </w:pPr>
    </w:p>
    <w:p w14:paraId="61E4DC41" w14:textId="77777777" w:rsidR="00000000" w:rsidRDefault="000E0F03">
      <w:pPr>
        <w:pStyle w:val="a0"/>
        <w:ind w:firstLine="720"/>
        <w:rPr>
          <w:rFonts w:hint="cs"/>
          <w:rtl/>
        </w:rPr>
      </w:pPr>
      <w:r>
        <w:rPr>
          <w:rFonts w:hint="cs"/>
          <w:rtl/>
        </w:rPr>
        <w:t>יש ויכוח בין החברות הסלולריות, שלצערי הרב, מה שהן מחפשות זה כסף, והן מפתות אנשים להציב אנטנות בעבור 1,000 דולר. ל</w:t>
      </w:r>
      <w:r>
        <w:rPr>
          <w:rFonts w:hint="cs"/>
          <w:rtl/>
        </w:rPr>
        <w:t>פעמים באישון לילה מחביאים אנטנה בשכונה כלשהי, כשמסביב לאותה אנטנה בשכונה חיים אנשים רבים. אנחנו רואים שיש התגברות של מחלות סרטן, מחלות דם, מחלות זיקנה ופגמים מולדים, והדבר הזה צריך להדיר שינה מעינינו.</w:t>
      </w:r>
    </w:p>
    <w:p w14:paraId="23E29776" w14:textId="77777777" w:rsidR="00000000" w:rsidRDefault="000E0F03">
      <w:pPr>
        <w:pStyle w:val="a0"/>
        <w:ind w:firstLine="0"/>
        <w:rPr>
          <w:rFonts w:hint="cs"/>
          <w:rtl/>
        </w:rPr>
      </w:pPr>
    </w:p>
    <w:p w14:paraId="46D94848" w14:textId="77777777" w:rsidR="00000000" w:rsidRDefault="000E0F03">
      <w:pPr>
        <w:pStyle w:val="a0"/>
        <w:ind w:firstLine="0"/>
        <w:rPr>
          <w:rFonts w:hint="cs"/>
          <w:rtl/>
        </w:rPr>
      </w:pPr>
      <w:r>
        <w:rPr>
          <w:rFonts w:hint="cs"/>
          <w:rtl/>
        </w:rPr>
        <w:tab/>
        <w:t>אדוני סגן השר, חשוב לנו מאוד שתדעו שהגיעו מים עד נפש.</w:t>
      </w:r>
      <w:r>
        <w:rPr>
          <w:rFonts w:hint="cs"/>
          <w:rtl/>
        </w:rPr>
        <w:t xml:space="preserve"> באזורים מסוימים היו עימותים קשים בין תושבים לבין החברות הללו והמשטרה. המצב שנוצר יכול להביא לאבסורד, שאנשים פשוט יתעמתו עם החוק ויעברו על החוק בסוגיה הזאת. לכן חשוב לנו, כדי לשמור על בריאות הציבור, כדי שאנשים לא יתעמתו עם המשטרה, לקרוא למשרד הפנים, למשרד </w:t>
      </w:r>
      <w:r>
        <w:rPr>
          <w:rFonts w:hint="cs"/>
          <w:rtl/>
        </w:rPr>
        <w:t xml:space="preserve">לאיכות הסביבה, לכל הנוגעים בדבר, לקום מייד ולאכוף את החוק, כי הדבר בנפשנו, וחשוב מאוד שנעשה זאת מהר ככל האפשר. כך נציל נפשות בישראל. תודה. </w:t>
      </w:r>
    </w:p>
    <w:p w14:paraId="18B6D7C3" w14:textId="77777777" w:rsidR="00000000" w:rsidRDefault="000E0F03">
      <w:pPr>
        <w:pStyle w:val="a0"/>
        <w:ind w:firstLine="0"/>
        <w:rPr>
          <w:rFonts w:hint="cs"/>
          <w:rtl/>
        </w:rPr>
      </w:pPr>
    </w:p>
    <w:p w14:paraId="39801301" w14:textId="77777777" w:rsidR="00000000" w:rsidRDefault="000E0F03">
      <w:pPr>
        <w:pStyle w:val="af1"/>
        <w:rPr>
          <w:rtl/>
        </w:rPr>
      </w:pPr>
      <w:r>
        <w:rPr>
          <w:rtl/>
        </w:rPr>
        <w:t>היו"ר</w:t>
      </w:r>
      <w:r>
        <w:rPr>
          <w:rFonts w:hint="cs"/>
          <w:rtl/>
        </w:rPr>
        <w:t xml:space="preserve"> אלי בן-מנחם</w:t>
      </w:r>
      <w:r>
        <w:rPr>
          <w:rtl/>
        </w:rPr>
        <w:t>:</w:t>
      </w:r>
    </w:p>
    <w:p w14:paraId="0165EBED" w14:textId="77777777" w:rsidR="00000000" w:rsidRDefault="000E0F03">
      <w:pPr>
        <w:pStyle w:val="a0"/>
        <w:rPr>
          <w:rFonts w:hint="cs"/>
          <w:rtl/>
        </w:rPr>
      </w:pPr>
    </w:p>
    <w:p w14:paraId="3E189F6A" w14:textId="77777777" w:rsidR="00000000" w:rsidRDefault="000E0F03">
      <w:pPr>
        <w:pStyle w:val="a0"/>
        <w:rPr>
          <w:rFonts w:hint="cs"/>
          <w:rtl/>
        </w:rPr>
      </w:pPr>
      <w:r>
        <w:rPr>
          <w:rFonts w:hint="cs"/>
          <w:rtl/>
        </w:rPr>
        <w:t>תודה לחבר הכנסת איוב קרא. ישיב סגן שר התעשייה, המסחר והתעסוקה, חבר הכנסת מיכאל רצון. בבקשה.</w:t>
      </w:r>
    </w:p>
    <w:p w14:paraId="51A887D0" w14:textId="77777777" w:rsidR="00000000" w:rsidRDefault="000E0F03">
      <w:pPr>
        <w:pStyle w:val="a0"/>
        <w:ind w:firstLine="0"/>
        <w:rPr>
          <w:rFonts w:hint="cs"/>
          <w:rtl/>
        </w:rPr>
      </w:pPr>
    </w:p>
    <w:p w14:paraId="496F27DB" w14:textId="77777777" w:rsidR="00000000" w:rsidRDefault="000E0F03">
      <w:pPr>
        <w:pStyle w:val="a"/>
        <w:rPr>
          <w:rtl/>
        </w:rPr>
      </w:pPr>
      <w:bookmarkStart w:id="600" w:name="FS000001029T21_07_2004_18_58_15"/>
      <w:bookmarkStart w:id="601" w:name="_Toc87615649"/>
      <w:bookmarkEnd w:id="600"/>
      <w:r>
        <w:rPr>
          <w:rFonts w:hint="eastAsia"/>
          <w:rtl/>
        </w:rPr>
        <w:t>סג</w:t>
      </w:r>
      <w:r>
        <w:rPr>
          <w:rFonts w:hint="eastAsia"/>
          <w:rtl/>
        </w:rPr>
        <w:t>ן</w:t>
      </w:r>
      <w:r>
        <w:rPr>
          <w:rtl/>
        </w:rPr>
        <w:t xml:space="preserve"> שר התעשייה, המסחר והתעסוקה מיכאל רצון:</w:t>
      </w:r>
      <w:bookmarkEnd w:id="601"/>
    </w:p>
    <w:p w14:paraId="4858C89C" w14:textId="77777777" w:rsidR="00000000" w:rsidRDefault="000E0F03">
      <w:pPr>
        <w:pStyle w:val="a0"/>
        <w:rPr>
          <w:rFonts w:hint="cs"/>
          <w:rtl/>
        </w:rPr>
      </w:pPr>
    </w:p>
    <w:p w14:paraId="1114F087" w14:textId="77777777" w:rsidR="00000000" w:rsidRDefault="000E0F03">
      <w:pPr>
        <w:pStyle w:val="a0"/>
        <w:rPr>
          <w:rFonts w:hint="cs"/>
          <w:rtl/>
        </w:rPr>
      </w:pPr>
      <w:r>
        <w:rPr>
          <w:rFonts w:hint="cs"/>
          <w:rtl/>
        </w:rPr>
        <w:t>אדוני היושב-ראש, חברי חברי הכנסת, חבר הכנסת איוב קרא, הנושא שהעלית הוא בהחלט נושא ראוי, אבל לא כל כך הבנתי את הנושאים הרפואיים. אתה כבר יודע את התוצאות. יש פה בהחלט סוגיה חשובה ביותר, שצריך לתת עליה את הדעת: האיזון</w:t>
      </w:r>
      <w:r>
        <w:rPr>
          <w:rFonts w:hint="cs"/>
          <w:rtl/>
        </w:rPr>
        <w:t xml:space="preserve"> בין הרצון שלנו, ושלך בוודאי גם כן, להשתמש בתקשורת סלולרית, לדבר. אנחנו מתקדמים במאה ה-121, ואי-אפשר בלי אנטנות ליצור את התקשורת הזאת. </w:t>
      </w:r>
    </w:p>
    <w:p w14:paraId="6B5C1513" w14:textId="77777777" w:rsidR="00000000" w:rsidRDefault="000E0F03">
      <w:pPr>
        <w:pStyle w:val="a0"/>
        <w:rPr>
          <w:rFonts w:hint="cs"/>
          <w:rtl/>
        </w:rPr>
      </w:pPr>
    </w:p>
    <w:p w14:paraId="46A17649" w14:textId="77777777" w:rsidR="00000000" w:rsidRDefault="000E0F03">
      <w:pPr>
        <w:pStyle w:val="a0"/>
        <w:rPr>
          <w:rFonts w:hint="cs"/>
          <w:rtl/>
        </w:rPr>
      </w:pPr>
      <w:r>
        <w:rPr>
          <w:rFonts w:hint="cs"/>
          <w:rtl/>
        </w:rPr>
        <w:t>אני חושב שהצגת את העניין בחריפות רבה מדי, משום שהתמ"א מדברת בעיקר על אנטנות שמוקמות מחוץ לגבולות הערים, בצירים המרכזיים</w:t>
      </w:r>
      <w:r>
        <w:rPr>
          <w:rFonts w:hint="cs"/>
          <w:rtl/>
        </w:rPr>
        <w:t xml:space="preserve"> או במקומות ששייכים לתכנון הארצי. האנטנות שאתה מדבר עליהן נעשות ברישוי </w:t>
      </w:r>
      <w:r>
        <w:rPr>
          <w:rtl/>
        </w:rPr>
        <w:t>–</w:t>
      </w:r>
      <w:r>
        <w:rPr>
          <w:rFonts w:hint="cs"/>
          <w:rtl/>
        </w:rPr>
        <w:t xml:space="preserve"> אני יודע זאת כחבר מועצת עיר לשעבר </w:t>
      </w:r>
      <w:r>
        <w:rPr>
          <w:rtl/>
        </w:rPr>
        <w:t>–</w:t>
      </w:r>
      <w:r>
        <w:rPr>
          <w:rFonts w:hint="cs"/>
          <w:rtl/>
        </w:rPr>
        <w:t xml:space="preserve"> של הרשויות המקומיות, ועומדות האפשרות והזכות לכל תושבי היישוב או השכונות או בתי-הספר, לערער ולהגיש התנגדויות. אין ספק שלפחות בערים יש אפשרות להביע א</w:t>
      </w:r>
      <w:r>
        <w:rPr>
          <w:rFonts w:hint="cs"/>
          <w:rtl/>
        </w:rPr>
        <w:t xml:space="preserve">ת ההסתייגויות ואת ההתנגדויות, ובדרך כלל מגיעים להסדר עם החברות הסלולריות, עם הרשות המקומית ועם התושבים.  </w:t>
      </w:r>
    </w:p>
    <w:p w14:paraId="3B439614" w14:textId="77777777" w:rsidR="00000000" w:rsidRDefault="000E0F03">
      <w:pPr>
        <w:pStyle w:val="a0"/>
        <w:rPr>
          <w:rFonts w:hint="cs"/>
          <w:rtl/>
        </w:rPr>
      </w:pPr>
    </w:p>
    <w:p w14:paraId="2AE142A7" w14:textId="77777777" w:rsidR="00000000" w:rsidRDefault="000E0F03">
      <w:pPr>
        <w:pStyle w:val="a0"/>
        <w:rPr>
          <w:rFonts w:hint="cs"/>
          <w:rtl/>
        </w:rPr>
      </w:pPr>
      <w:r>
        <w:rPr>
          <w:rFonts w:hint="cs"/>
          <w:rtl/>
        </w:rPr>
        <w:t>אין ספק שהסוגיה הזאת ראויה לדיון. היא איננה פשוטה, היא מאוד מסובכת, אבל אינני יודע אם היא ניתנת לפתרון בצורה שבה אתה מציג את הדברים, כי אם יאפשרו לכל</w:t>
      </w:r>
      <w:r>
        <w:rPr>
          <w:rFonts w:hint="cs"/>
          <w:rtl/>
        </w:rPr>
        <w:t xml:space="preserve"> אדם להגיש התנגדות על הקמת אנטנה, לא יוקמו אנטנות ולא תהיה תקשורת. אני מניח שאתה מבין את הדבר. </w:t>
      </w:r>
    </w:p>
    <w:p w14:paraId="1EC6BBCA" w14:textId="77777777" w:rsidR="00000000" w:rsidRDefault="000E0F03">
      <w:pPr>
        <w:pStyle w:val="a0"/>
        <w:rPr>
          <w:rFonts w:hint="cs"/>
          <w:rtl/>
        </w:rPr>
      </w:pPr>
    </w:p>
    <w:p w14:paraId="491EF3EC" w14:textId="77777777" w:rsidR="00000000" w:rsidRDefault="000E0F03">
      <w:pPr>
        <w:pStyle w:val="a0"/>
        <w:rPr>
          <w:rFonts w:hint="cs"/>
          <w:rtl/>
        </w:rPr>
      </w:pPr>
      <w:r>
        <w:rPr>
          <w:rFonts w:hint="cs"/>
          <w:rtl/>
        </w:rPr>
        <w:t xml:space="preserve">עם זאת, לא הוכח בשום מקום שהקרינות האלה הן עד כדי כך מסוכנות, כי אם הן היו מסוכנות, אינני בטוח שהיו מאפשרים לך ולי להחזיק טלפון סלולרי ביד, כי אז הקרינות האלה </w:t>
      </w:r>
      <w:r>
        <w:rPr>
          <w:rFonts w:hint="cs"/>
          <w:rtl/>
        </w:rPr>
        <w:t xml:space="preserve">היו פוגעות בנו. </w:t>
      </w:r>
    </w:p>
    <w:p w14:paraId="43807FC6" w14:textId="77777777" w:rsidR="00000000" w:rsidRDefault="000E0F03">
      <w:pPr>
        <w:pStyle w:val="a0"/>
        <w:rPr>
          <w:rFonts w:hint="cs"/>
          <w:rtl/>
        </w:rPr>
      </w:pPr>
    </w:p>
    <w:p w14:paraId="33B29D02" w14:textId="77777777" w:rsidR="00000000" w:rsidRDefault="000E0F03">
      <w:pPr>
        <w:pStyle w:val="a0"/>
        <w:rPr>
          <w:rFonts w:hint="cs"/>
          <w:rtl/>
        </w:rPr>
      </w:pPr>
      <w:r>
        <w:rPr>
          <w:rFonts w:hint="cs"/>
          <w:rtl/>
        </w:rPr>
        <w:t xml:space="preserve">עם זאת, אין ספק שהנושא ראוי לדיון, ואני מציע להעבירו לוועדת הכלכלה, אם אתה מסכים. </w:t>
      </w:r>
    </w:p>
    <w:p w14:paraId="663E138A" w14:textId="77777777" w:rsidR="00000000" w:rsidRDefault="000E0F03">
      <w:pPr>
        <w:pStyle w:val="a0"/>
        <w:ind w:firstLine="0"/>
        <w:rPr>
          <w:rFonts w:hint="cs"/>
          <w:rtl/>
        </w:rPr>
      </w:pPr>
    </w:p>
    <w:p w14:paraId="76808FB6" w14:textId="77777777" w:rsidR="00000000" w:rsidRDefault="000E0F03">
      <w:pPr>
        <w:pStyle w:val="af1"/>
        <w:rPr>
          <w:rtl/>
        </w:rPr>
      </w:pPr>
      <w:bookmarkStart w:id="602" w:name="FS000001029T21_07_2004_19_05_15C"/>
      <w:bookmarkEnd w:id="602"/>
      <w:r>
        <w:rPr>
          <w:rtl/>
        </w:rPr>
        <w:t>היו"ר</w:t>
      </w:r>
      <w:r>
        <w:rPr>
          <w:rFonts w:hint="cs"/>
          <w:rtl/>
        </w:rPr>
        <w:t xml:space="preserve"> אלי בן-מנחם</w:t>
      </w:r>
      <w:r>
        <w:rPr>
          <w:rtl/>
        </w:rPr>
        <w:t>:</w:t>
      </w:r>
    </w:p>
    <w:p w14:paraId="3D163F9D" w14:textId="77777777" w:rsidR="00000000" w:rsidRDefault="000E0F03">
      <w:pPr>
        <w:pStyle w:val="-"/>
        <w:rPr>
          <w:rFonts w:hint="cs"/>
          <w:rtl/>
        </w:rPr>
      </w:pPr>
    </w:p>
    <w:p w14:paraId="199345AD" w14:textId="77777777" w:rsidR="00000000" w:rsidRDefault="000E0F03">
      <w:pPr>
        <w:pStyle w:val="-"/>
        <w:rPr>
          <w:rFonts w:hint="cs"/>
          <w:b w:val="0"/>
          <w:bCs w:val="0"/>
          <w:u w:val="none"/>
          <w:rtl/>
        </w:rPr>
      </w:pPr>
      <w:r>
        <w:rPr>
          <w:rFonts w:hint="cs"/>
          <w:u w:val="none"/>
          <w:rtl/>
        </w:rPr>
        <w:tab/>
      </w:r>
      <w:r>
        <w:rPr>
          <w:rFonts w:hint="cs"/>
          <w:b w:val="0"/>
          <w:bCs w:val="0"/>
          <w:u w:val="none"/>
          <w:rtl/>
        </w:rPr>
        <w:t>תודה לסגן השר.</w:t>
      </w:r>
    </w:p>
    <w:p w14:paraId="41E4B6F1" w14:textId="77777777" w:rsidR="00000000" w:rsidRDefault="000E0F03">
      <w:pPr>
        <w:pStyle w:val="-"/>
        <w:rPr>
          <w:rFonts w:hint="cs"/>
          <w:b w:val="0"/>
          <w:bCs w:val="0"/>
          <w:u w:val="none"/>
          <w:rtl/>
        </w:rPr>
      </w:pPr>
    </w:p>
    <w:p w14:paraId="7E4B251F" w14:textId="77777777" w:rsidR="00000000" w:rsidRDefault="000E0F03">
      <w:pPr>
        <w:pStyle w:val="af0"/>
        <w:rPr>
          <w:rFonts w:hint="cs"/>
          <w:rtl/>
        </w:rPr>
      </w:pPr>
    </w:p>
    <w:p w14:paraId="23DC13D8" w14:textId="77777777" w:rsidR="00000000" w:rsidRDefault="000E0F03">
      <w:pPr>
        <w:pStyle w:val="af0"/>
        <w:rPr>
          <w:rtl/>
        </w:rPr>
      </w:pPr>
      <w:r>
        <w:rPr>
          <w:rFonts w:hint="eastAsia"/>
          <w:rtl/>
        </w:rPr>
        <w:t>איוב</w:t>
      </w:r>
      <w:r>
        <w:rPr>
          <w:rtl/>
        </w:rPr>
        <w:t xml:space="preserve"> קרא (הליכוד):</w:t>
      </w:r>
    </w:p>
    <w:p w14:paraId="4CF2096E" w14:textId="77777777" w:rsidR="00000000" w:rsidRDefault="000E0F03">
      <w:pPr>
        <w:pStyle w:val="a0"/>
        <w:rPr>
          <w:rFonts w:hint="cs"/>
          <w:rtl/>
        </w:rPr>
      </w:pPr>
    </w:p>
    <w:p w14:paraId="7C609121" w14:textId="77777777" w:rsidR="00000000" w:rsidRDefault="000E0F03">
      <w:pPr>
        <w:pStyle w:val="a0"/>
        <w:rPr>
          <w:rFonts w:hint="cs"/>
          <w:rtl/>
        </w:rPr>
      </w:pPr>
      <w:r>
        <w:rPr>
          <w:rFonts w:hint="cs"/>
          <w:rtl/>
        </w:rPr>
        <w:t xml:space="preserve">אני מציע לוועדת הפנים. </w:t>
      </w:r>
    </w:p>
    <w:p w14:paraId="1FACACD4" w14:textId="77777777" w:rsidR="00000000" w:rsidRDefault="000E0F03">
      <w:pPr>
        <w:pStyle w:val="a0"/>
        <w:ind w:firstLine="0"/>
        <w:rPr>
          <w:rFonts w:hint="cs"/>
          <w:rtl/>
        </w:rPr>
      </w:pPr>
    </w:p>
    <w:p w14:paraId="3E6F1503" w14:textId="77777777" w:rsidR="00000000" w:rsidRDefault="000E0F03">
      <w:pPr>
        <w:pStyle w:val="af1"/>
        <w:rPr>
          <w:rtl/>
        </w:rPr>
      </w:pPr>
      <w:r>
        <w:rPr>
          <w:rtl/>
        </w:rPr>
        <w:t>היו"ר</w:t>
      </w:r>
      <w:r>
        <w:rPr>
          <w:rFonts w:hint="cs"/>
          <w:rtl/>
        </w:rPr>
        <w:t xml:space="preserve"> אלי בן-מנחם</w:t>
      </w:r>
      <w:r>
        <w:rPr>
          <w:rtl/>
        </w:rPr>
        <w:t>:</w:t>
      </w:r>
    </w:p>
    <w:p w14:paraId="4685DF51" w14:textId="77777777" w:rsidR="00000000" w:rsidRDefault="000E0F03">
      <w:pPr>
        <w:pStyle w:val="a0"/>
        <w:ind w:firstLine="0"/>
        <w:rPr>
          <w:rFonts w:hint="cs"/>
          <w:rtl/>
        </w:rPr>
      </w:pPr>
    </w:p>
    <w:p w14:paraId="18D50E5B" w14:textId="77777777" w:rsidR="00000000" w:rsidRDefault="000E0F03">
      <w:pPr>
        <w:pStyle w:val="a0"/>
        <w:ind w:firstLine="0"/>
        <w:rPr>
          <w:rFonts w:hint="cs"/>
          <w:rtl/>
        </w:rPr>
      </w:pPr>
      <w:r>
        <w:rPr>
          <w:rFonts w:hint="cs"/>
          <w:rtl/>
        </w:rPr>
        <w:tab/>
        <w:t>אני חושב שוועדת הכלכלה היא המקום הטבעי.</w:t>
      </w:r>
    </w:p>
    <w:p w14:paraId="40946A10" w14:textId="77777777" w:rsidR="00000000" w:rsidRDefault="000E0F03">
      <w:pPr>
        <w:pStyle w:val="a0"/>
        <w:ind w:firstLine="0"/>
        <w:rPr>
          <w:rFonts w:hint="cs"/>
          <w:rtl/>
        </w:rPr>
      </w:pPr>
    </w:p>
    <w:p w14:paraId="18B5B9B6" w14:textId="77777777" w:rsidR="00000000" w:rsidRDefault="000E0F03">
      <w:pPr>
        <w:pStyle w:val="-"/>
        <w:rPr>
          <w:rtl/>
        </w:rPr>
      </w:pPr>
      <w:bookmarkStart w:id="603" w:name="FS000001029T21_07_2004_19_06_44C"/>
      <w:bookmarkEnd w:id="603"/>
      <w:r>
        <w:rPr>
          <w:rFonts w:hint="eastAsia"/>
          <w:rtl/>
        </w:rPr>
        <w:t>סגן</w:t>
      </w:r>
      <w:r>
        <w:rPr>
          <w:rtl/>
        </w:rPr>
        <w:t xml:space="preserve"> שר הת</w:t>
      </w:r>
      <w:r>
        <w:rPr>
          <w:rtl/>
        </w:rPr>
        <w:t>עשייה, המסחר והתעסוקה מיכאל רצון:</w:t>
      </w:r>
    </w:p>
    <w:p w14:paraId="0EA2430D" w14:textId="77777777" w:rsidR="00000000" w:rsidRDefault="000E0F03">
      <w:pPr>
        <w:pStyle w:val="a0"/>
        <w:rPr>
          <w:rFonts w:hint="cs"/>
          <w:rtl/>
        </w:rPr>
      </w:pPr>
    </w:p>
    <w:p w14:paraId="01F30B97" w14:textId="77777777" w:rsidR="00000000" w:rsidRDefault="000E0F03">
      <w:pPr>
        <w:pStyle w:val="a0"/>
        <w:rPr>
          <w:rFonts w:hint="cs"/>
          <w:rtl/>
        </w:rPr>
      </w:pPr>
      <w:r>
        <w:rPr>
          <w:rFonts w:hint="cs"/>
          <w:rtl/>
        </w:rPr>
        <w:t xml:space="preserve">אם הוא רוצה ועדת הפנים, שיהיה ועדת הפנים. הבעיה איננה רק הרשויות המקומיות, זה עניין של תמ"א ארצית, אבל הנושא של חברות סלולריות, שאתה תקפת אותן - - - </w:t>
      </w:r>
    </w:p>
    <w:p w14:paraId="6410465E" w14:textId="77777777" w:rsidR="00000000" w:rsidRDefault="000E0F03">
      <w:pPr>
        <w:pStyle w:val="a0"/>
        <w:ind w:firstLine="0"/>
        <w:rPr>
          <w:rFonts w:hint="cs"/>
          <w:rtl/>
        </w:rPr>
      </w:pPr>
    </w:p>
    <w:p w14:paraId="5F686BED" w14:textId="77777777" w:rsidR="00000000" w:rsidRDefault="000E0F03">
      <w:pPr>
        <w:pStyle w:val="af1"/>
        <w:rPr>
          <w:rtl/>
        </w:rPr>
      </w:pPr>
      <w:r>
        <w:rPr>
          <w:rtl/>
        </w:rPr>
        <w:t>היו"ר</w:t>
      </w:r>
      <w:r>
        <w:rPr>
          <w:rFonts w:hint="cs"/>
          <w:rtl/>
        </w:rPr>
        <w:t xml:space="preserve"> אלי בן-מנחם</w:t>
      </w:r>
      <w:r>
        <w:rPr>
          <w:rtl/>
        </w:rPr>
        <w:t>:</w:t>
      </w:r>
    </w:p>
    <w:p w14:paraId="44014388" w14:textId="77777777" w:rsidR="00000000" w:rsidRDefault="000E0F03">
      <w:pPr>
        <w:pStyle w:val="a0"/>
        <w:ind w:firstLine="0"/>
        <w:rPr>
          <w:rFonts w:hint="cs"/>
          <w:rtl/>
        </w:rPr>
      </w:pPr>
    </w:p>
    <w:p w14:paraId="7F88897A" w14:textId="77777777" w:rsidR="00000000" w:rsidRDefault="000E0F03">
      <w:pPr>
        <w:pStyle w:val="a0"/>
        <w:ind w:firstLine="0"/>
        <w:rPr>
          <w:rFonts w:hint="cs"/>
          <w:rtl/>
        </w:rPr>
      </w:pPr>
      <w:r>
        <w:rPr>
          <w:rFonts w:hint="cs"/>
          <w:rtl/>
        </w:rPr>
        <w:tab/>
        <w:t>חבר הכנסת קרא, לא נעביר את זה לוועדת הכנסת. אתה מ</w:t>
      </w:r>
      <w:r>
        <w:rPr>
          <w:rFonts w:hint="cs"/>
          <w:rtl/>
        </w:rPr>
        <w:t>קבל את עמדת סגן השר להעביר את ההצעה לוועדת הפנים?</w:t>
      </w:r>
    </w:p>
    <w:p w14:paraId="340EFBB1" w14:textId="77777777" w:rsidR="00000000" w:rsidRDefault="000E0F03">
      <w:pPr>
        <w:pStyle w:val="a0"/>
        <w:ind w:firstLine="0"/>
        <w:rPr>
          <w:rFonts w:hint="cs"/>
          <w:rtl/>
        </w:rPr>
      </w:pPr>
    </w:p>
    <w:p w14:paraId="3DDA7E35" w14:textId="77777777" w:rsidR="00000000" w:rsidRDefault="000E0F03">
      <w:pPr>
        <w:pStyle w:val="af0"/>
        <w:rPr>
          <w:rtl/>
        </w:rPr>
      </w:pPr>
      <w:r>
        <w:rPr>
          <w:rFonts w:hint="eastAsia"/>
          <w:rtl/>
        </w:rPr>
        <w:t>איוב</w:t>
      </w:r>
      <w:r>
        <w:rPr>
          <w:rtl/>
        </w:rPr>
        <w:t xml:space="preserve"> קרא (הליכוד):</w:t>
      </w:r>
    </w:p>
    <w:p w14:paraId="022886FB" w14:textId="77777777" w:rsidR="00000000" w:rsidRDefault="000E0F03">
      <w:pPr>
        <w:pStyle w:val="a0"/>
        <w:rPr>
          <w:rFonts w:hint="cs"/>
          <w:rtl/>
        </w:rPr>
      </w:pPr>
    </w:p>
    <w:p w14:paraId="67CF08D9" w14:textId="77777777" w:rsidR="00000000" w:rsidRDefault="000E0F03">
      <w:pPr>
        <w:pStyle w:val="a0"/>
        <w:rPr>
          <w:rFonts w:hint="cs"/>
          <w:rtl/>
        </w:rPr>
      </w:pPr>
      <w:r>
        <w:rPr>
          <w:rFonts w:hint="cs"/>
          <w:rtl/>
        </w:rPr>
        <w:t xml:space="preserve">כן. </w:t>
      </w:r>
    </w:p>
    <w:p w14:paraId="0C93597C" w14:textId="77777777" w:rsidR="00000000" w:rsidRDefault="000E0F03">
      <w:pPr>
        <w:pStyle w:val="a0"/>
        <w:ind w:firstLine="0"/>
        <w:rPr>
          <w:rFonts w:hint="cs"/>
          <w:rtl/>
        </w:rPr>
      </w:pPr>
    </w:p>
    <w:p w14:paraId="0BDC9CB4" w14:textId="77777777" w:rsidR="00000000" w:rsidRDefault="000E0F03">
      <w:pPr>
        <w:pStyle w:val="af1"/>
        <w:rPr>
          <w:rtl/>
        </w:rPr>
      </w:pPr>
      <w:r>
        <w:rPr>
          <w:rtl/>
        </w:rPr>
        <w:t>היו"ר</w:t>
      </w:r>
      <w:r>
        <w:rPr>
          <w:rFonts w:hint="cs"/>
          <w:rtl/>
        </w:rPr>
        <w:t xml:space="preserve"> אלי בן-מנחם</w:t>
      </w:r>
      <w:r>
        <w:rPr>
          <w:rtl/>
        </w:rPr>
        <w:t>:</w:t>
      </w:r>
    </w:p>
    <w:p w14:paraId="297450C7" w14:textId="77777777" w:rsidR="00000000" w:rsidRDefault="000E0F03">
      <w:pPr>
        <w:pStyle w:val="a0"/>
        <w:ind w:firstLine="0"/>
        <w:rPr>
          <w:rFonts w:hint="cs"/>
          <w:rtl/>
        </w:rPr>
      </w:pPr>
    </w:p>
    <w:p w14:paraId="6E4B9C49" w14:textId="77777777" w:rsidR="00000000" w:rsidRDefault="000E0F03">
      <w:pPr>
        <w:pStyle w:val="a0"/>
        <w:ind w:firstLine="0"/>
        <w:rPr>
          <w:rFonts w:hint="cs"/>
          <w:rtl/>
        </w:rPr>
      </w:pPr>
      <w:r>
        <w:rPr>
          <w:rFonts w:hint="cs"/>
          <w:rtl/>
        </w:rPr>
        <w:tab/>
        <w:t>אני מודה לך, סגן שר התעשייה, המסחר והתעסוקה. הצעה אחרת לחבר הכנסת עסאם מח'ול, בבקשה. לרשותך דקה.</w:t>
      </w:r>
    </w:p>
    <w:p w14:paraId="65B78CFC" w14:textId="77777777" w:rsidR="00000000" w:rsidRDefault="000E0F03">
      <w:pPr>
        <w:pStyle w:val="a0"/>
        <w:ind w:firstLine="0"/>
        <w:rPr>
          <w:rFonts w:hint="cs"/>
          <w:rtl/>
        </w:rPr>
      </w:pPr>
    </w:p>
    <w:p w14:paraId="4DA8921D" w14:textId="77777777" w:rsidR="00000000" w:rsidRDefault="000E0F03">
      <w:pPr>
        <w:pStyle w:val="a"/>
        <w:rPr>
          <w:rtl/>
        </w:rPr>
      </w:pPr>
      <w:bookmarkStart w:id="604" w:name="_Toc87615650"/>
      <w:r>
        <w:rPr>
          <w:rFonts w:hint="eastAsia"/>
          <w:rtl/>
        </w:rPr>
        <w:t>עסאם</w:t>
      </w:r>
      <w:r>
        <w:rPr>
          <w:rtl/>
        </w:rPr>
        <w:t xml:space="preserve"> מח'ול (חד"ש-תע"ל):</w:t>
      </w:r>
      <w:bookmarkEnd w:id="604"/>
    </w:p>
    <w:p w14:paraId="56FA31F5" w14:textId="77777777" w:rsidR="00000000" w:rsidRDefault="000E0F03">
      <w:pPr>
        <w:pStyle w:val="a0"/>
        <w:rPr>
          <w:rFonts w:hint="cs"/>
          <w:rtl/>
        </w:rPr>
      </w:pPr>
    </w:p>
    <w:p w14:paraId="575B7286" w14:textId="77777777" w:rsidR="00000000" w:rsidRDefault="000E0F03">
      <w:pPr>
        <w:pStyle w:val="a0"/>
        <w:rPr>
          <w:rFonts w:hint="cs"/>
          <w:rtl/>
        </w:rPr>
      </w:pPr>
      <w:r>
        <w:rPr>
          <w:rFonts w:hint="cs"/>
          <w:rtl/>
        </w:rPr>
        <w:t>אדוני היושב-ראש, אין ספק שהנושא הזה</w:t>
      </w:r>
      <w:r>
        <w:rPr>
          <w:rFonts w:hint="cs"/>
          <w:rtl/>
        </w:rPr>
        <w:t xml:space="preserve"> ראוי, וצריך לראות אותו משני פנים שונים. הפן הראשון הוא שהבעיה הזאת יותר חריפה במקומות שבהם המשבר החברתי יותר חריף, כי אנשים מחפשים כל מיני סיבות למכור גם את בריאותם ולסכן אותה תמורת קצת כסף, תמורת נזיד עדשים.</w:t>
      </w:r>
    </w:p>
    <w:p w14:paraId="6A455572" w14:textId="77777777" w:rsidR="00000000" w:rsidRDefault="000E0F03">
      <w:pPr>
        <w:pStyle w:val="a0"/>
        <w:rPr>
          <w:rFonts w:hint="cs"/>
          <w:rtl/>
        </w:rPr>
      </w:pPr>
    </w:p>
    <w:p w14:paraId="00EBDD4B" w14:textId="77777777" w:rsidR="00000000" w:rsidRDefault="000E0F03">
      <w:pPr>
        <w:pStyle w:val="a0"/>
        <w:rPr>
          <w:rFonts w:hint="cs"/>
          <w:rtl/>
        </w:rPr>
      </w:pPr>
      <w:r>
        <w:rPr>
          <w:rFonts w:hint="cs"/>
          <w:rtl/>
        </w:rPr>
        <w:t>הפן השני שצריך לראות אותו כאשר מדברים בנושא ה</w:t>
      </w:r>
      <w:r>
        <w:rPr>
          <w:rFonts w:hint="cs"/>
          <w:rtl/>
        </w:rPr>
        <w:t xml:space="preserve">זה הוא, האם לקבל את ההיגיון שאומר שהציבור יוכיח שזה מזיק, או שהחברות צריכות להוכיח שזה לא מזיק. אני חושב שההיגיון שנשענים עליו עומד על הראש. הגיע הזמן קודם לתבוע את החברות להוכיח שזה לא מזיק, ואז להתקין את האנטנות במקומות מיושבים. </w:t>
      </w:r>
    </w:p>
    <w:p w14:paraId="739548C8" w14:textId="77777777" w:rsidR="00000000" w:rsidRDefault="000E0F03">
      <w:pPr>
        <w:pStyle w:val="a0"/>
        <w:rPr>
          <w:rFonts w:hint="cs"/>
          <w:rtl/>
        </w:rPr>
      </w:pPr>
    </w:p>
    <w:p w14:paraId="411605E3" w14:textId="77777777" w:rsidR="00000000" w:rsidRDefault="000E0F03">
      <w:pPr>
        <w:pStyle w:val="a0"/>
        <w:rPr>
          <w:rFonts w:hint="cs"/>
          <w:rtl/>
        </w:rPr>
      </w:pPr>
      <w:r>
        <w:rPr>
          <w:rFonts w:hint="cs"/>
          <w:rtl/>
        </w:rPr>
        <w:t xml:space="preserve">אנחנו מודעים לכך שהנזק </w:t>
      </w:r>
      <w:r>
        <w:rPr>
          <w:rFonts w:hint="cs"/>
          <w:rtl/>
        </w:rPr>
        <w:t>של האנטנות הוא נזק מצטבר, שיכול להופיע רק אחרי עשר ו-15 שנה.</w:t>
      </w:r>
    </w:p>
    <w:p w14:paraId="04ECA3C5" w14:textId="77777777" w:rsidR="00000000" w:rsidRDefault="000E0F03">
      <w:pPr>
        <w:pStyle w:val="a0"/>
        <w:ind w:firstLine="0"/>
        <w:rPr>
          <w:rFonts w:hint="cs"/>
          <w:rtl/>
        </w:rPr>
      </w:pPr>
    </w:p>
    <w:p w14:paraId="055368EE" w14:textId="77777777" w:rsidR="00000000" w:rsidRDefault="000E0F03">
      <w:pPr>
        <w:pStyle w:val="af1"/>
        <w:rPr>
          <w:rtl/>
        </w:rPr>
      </w:pPr>
      <w:r>
        <w:rPr>
          <w:rtl/>
        </w:rPr>
        <w:t>היו"ר</w:t>
      </w:r>
      <w:r>
        <w:rPr>
          <w:rFonts w:hint="cs"/>
          <w:rtl/>
        </w:rPr>
        <w:t xml:space="preserve"> אלי בן-מנחם</w:t>
      </w:r>
      <w:r>
        <w:rPr>
          <w:rtl/>
        </w:rPr>
        <w:t>:</w:t>
      </w:r>
    </w:p>
    <w:p w14:paraId="6BED13F4" w14:textId="77777777" w:rsidR="00000000" w:rsidRDefault="000E0F03">
      <w:pPr>
        <w:pStyle w:val="a0"/>
        <w:ind w:firstLine="0"/>
        <w:rPr>
          <w:rFonts w:hint="cs"/>
          <w:rtl/>
        </w:rPr>
      </w:pPr>
    </w:p>
    <w:p w14:paraId="012358E7" w14:textId="77777777" w:rsidR="00000000" w:rsidRDefault="000E0F03">
      <w:pPr>
        <w:pStyle w:val="a0"/>
        <w:ind w:firstLine="0"/>
        <w:rPr>
          <w:rFonts w:hint="cs"/>
          <w:rtl/>
        </w:rPr>
      </w:pPr>
      <w:r>
        <w:rPr>
          <w:rFonts w:hint="cs"/>
          <w:rtl/>
        </w:rPr>
        <w:tab/>
        <w:t>תודה לחבר הכנסת עסאם מח'ול.</w:t>
      </w:r>
    </w:p>
    <w:p w14:paraId="441640B4" w14:textId="77777777" w:rsidR="00000000" w:rsidRDefault="000E0F03">
      <w:pPr>
        <w:pStyle w:val="a0"/>
        <w:ind w:firstLine="0"/>
        <w:rPr>
          <w:rFonts w:hint="cs"/>
          <w:rtl/>
        </w:rPr>
      </w:pPr>
    </w:p>
    <w:p w14:paraId="24BD085E" w14:textId="77777777" w:rsidR="00000000" w:rsidRDefault="000E0F03">
      <w:pPr>
        <w:pStyle w:val="a0"/>
        <w:ind w:firstLine="0"/>
        <w:rPr>
          <w:rFonts w:hint="cs"/>
          <w:rtl/>
        </w:rPr>
      </w:pPr>
      <w:r>
        <w:rPr>
          <w:rFonts w:hint="cs"/>
          <w:rtl/>
        </w:rPr>
        <w:tab/>
        <w:t xml:space="preserve">רבותי חברי הכנסת, אנחנו עוברים להצבעה. סגן השר הציע להעביר את הנושא שהעלה חבר הכנסת איוב קרא לוועדת הפנים. מי שמצביע בעד </w:t>
      </w:r>
      <w:r>
        <w:rPr>
          <w:rtl/>
        </w:rPr>
        <w:t>–</w:t>
      </w:r>
      <w:r>
        <w:rPr>
          <w:rFonts w:hint="cs"/>
          <w:rtl/>
        </w:rPr>
        <w:t xml:space="preserve"> מצביע בעד העברת הנוש</w:t>
      </w:r>
      <w:r>
        <w:rPr>
          <w:rFonts w:hint="cs"/>
          <w:rtl/>
        </w:rPr>
        <w:t xml:space="preserve">א לוועדת הפנים. </w:t>
      </w:r>
    </w:p>
    <w:p w14:paraId="02F6CE53" w14:textId="77777777" w:rsidR="00000000" w:rsidRDefault="000E0F03">
      <w:pPr>
        <w:pStyle w:val="a0"/>
        <w:ind w:firstLine="0"/>
        <w:rPr>
          <w:rFonts w:hint="cs"/>
          <w:rtl/>
        </w:rPr>
      </w:pPr>
    </w:p>
    <w:p w14:paraId="51560744" w14:textId="77777777" w:rsidR="00000000" w:rsidRDefault="000E0F03">
      <w:pPr>
        <w:pStyle w:val="ab"/>
        <w:bidi/>
        <w:rPr>
          <w:rFonts w:hint="cs"/>
          <w:rtl/>
        </w:rPr>
      </w:pPr>
      <w:r>
        <w:rPr>
          <w:rFonts w:hint="cs"/>
          <w:rtl/>
        </w:rPr>
        <w:t>הצבעה מס' 18</w:t>
      </w:r>
    </w:p>
    <w:p w14:paraId="6C618F9F" w14:textId="77777777" w:rsidR="00000000" w:rsidRDefault="000E0F03">
      <w:pPr>
        <w:pStyle w:val="a0"/>
        <w:ind w:firstLine="0"/>
        <w:jc w:val="center"/>
        <w:rPr>
          <w:rFonts w:hint="cs"/>
          <w:rtl/>
        </w:rPr>
      </w:pPr>
    </w:p>
    <w:p w14:paraId="75CFC862" w14:textId="77777777" w:rsidR="00000000" w:rsidRDefault="000E0F03">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3F476118" w14:textId="77777777" w:rsidR="00000000" w:rsidRDefault="000E0F0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064BB8C" w14:textId="77777777" w:rsidR="00000000" w:rsidRDefault="000E0F03">
      <w:pPr>
        <w:pStyle w:val="ac"/>
        <w:bidi/>
        <w:rPr>
          <w:rFonts w:hint="cs"/>
          <w:rtl/>
        </w:rPr>
      </w:pPr>
      <w:r>
        <w:rPr>
          <w:rFonts w:hint="cs"/>
          <w:rtl/>
        </w:rPr>
        <w:t xml:space="preserve">נמנעים </w:t>
      </w:r>
      <w:r>
        <w:rPr>
          <w:rtl/>
        </w:rPr>
        <w:t>–</w:t>
      </w:r>
      <w:r>
        <w:rPr>
          <w:rFonts w:hint="cs"/>
          <w:rtl/>
        </w:rPr>
        <w:t xml:space="preserve"> אין</w:t>
      </w:r>
    </w:p>
    <w:p w14:paraId="237BBDEE" w14:textId="77777777" w:rsidR="00000000" w:rsidRDefault="000E0F03">
      <w:pPr>
        <w:pStyle w:val="ad"/>
        <w:bidi/>
        <w:rPr>
          <w:rFonts w:hint="cs"/>
          <w:rtl/>
        </w:rPr>
      </w:pPr>
      <w:r>
        <w:rPr>
          <w:rFonts w:hint="cs"/>
          <w:rtl/>
        </w:rPr>
        <w:t xml:space="preserve">ההצעה להעביר את הנושא לוועדת הפנים ואיכות הסביבה נתקבלה. </w:t>
      </w:r>
    </w:p>
    <w:p w14:paraId="5D3225A8" w14:textId="77777777" w:rsidR="00000000" w:rsidRDefault="000E0F03">
      <w:pPr>
        <w:pStyle w:val="a0"/>
        <w:ind w:firstLine="0"/>
        <w:rPr>
          <w:rFonts w:hint="cs"/>
          <w:rtl/>
        </w:rPr>
      </w:pPr>
    </w:p>
    <w:p w14:paraId="67DB81D5" w14:textId="77777777" w:rsidR="00000000" w:rsidRDefault="000E0F03">
      <w:pPr>
        <w:pStyle w:val="af1"/>
        <w:rPr>
          <w:rtl/>
        </w:rPr>
      </w:pPr>
      <w:r>
        <w:rPr>
          <w:rtl/>
        </w:rPr>
        <w:t>היו"ר</w:t>
      </w:r>
      <w:r>
        <w:rPr>
          <w:rFonts w:hint="cs"/>
          <w:rtl/>
        </w:rPr>
        <w:t xml:space="preserve"> אלי בן-מנחם</w:t>
      </w:r>
      <w:r>
        <w:rPr>
          <w:rtl/>
        </w:rPr>
        <w:t>:</w:t>
      </w:r>
    </w:p>
    <w:p w14:paraId="6B10C67B" w14:textId="77777777" w:rsidR="00000000" w:rsidRDefault="000E0F03">
      <w:pPr>
        <w:pStyle w:val="a0"/>
        <w:ind w:firstLine="0"/>
        <w:rPr>
          <w:rFonts w:hint="cs"/>
          <w:rtl/>
        </w:rPr>
      </w:pPr>
    </w:p>
    <w:p w14:paraId="7D9B516B" w14:textId="77777777" w:rsidR="00000000" w:rsidRDefault="000E0F03">
      <w:pPr>
        <w:pStyle w:val="a0"/>
        <w:ind w:firstLine="0"/>
        <w:rPr>
          <w:rFonts w:hint="cs"/>
          <w:rtl/>
        </w:rPr>
      </w:pPr>
      <w:r>
        <w:rPr>
          <w:rFonts w:hint="cs"/>
          <w:rtl/>
        </w:rPr>
        <w:tab/>
        <w:t>רבותי חברי הכנסת, בתוספת קולו של יושב-ראש הכנסת,</w:t>
      </w:r>
      <w:r>
        <w:rPr>
          <w:rFonts w:hint="cs"/>
          <w:rtl/>
        </w:rPr>
        <w:t xml:space="preserve"> חבר הכנסת ראובן ריבלין, 11 בעד, אין נגד ואין נמנעים, ההצעה לסדר-היום מס' 4105: הצורך לאכוף את חוקי הרשויות בנושא האנטנות הסלולריות, של חבר הכנסת איוב קרא, תועבר לוועדת הפנים לדיון. </w:t>
      </w:r>
    </w:p>
    <w:p w14:paraId="4A8F7613" w14:textId="77777777" w:rsidR="00000000" w:rsidRDefault="000E0F03">
      <w:pPr>
        <w:pStyle w:val="a0"/>
        <w:ind w:firstLine="0"/>
        <w:rPr>
          <w:rFonts w:hint="cs"/>
          <w:rtl/>
        </w:rPr>
      </w:pPr>
    </w:p>
    <w:p w14:paraId="7CB188A5" w14:textId="77777777" w:rsidR="00000000" w:rsidRDefault="000E0F03">
      <w:pPr>
        <w:pStyle w:val="a2"/>
        <w:rPr>
          <w:rtl/>
        </w:rPr>
      </w:pPr>
    </w:p>
    <w:p w14:paraId="41D428AA" w14:textId="77777777" w:rsidR="00000000" w:rsidRDefault="000E0F03">
      <w:pPr>
        <w:pStyle w:val="a2"/>
        <w:rPr>
          <w:rFonts w:hint="cs"/>
          <w:rtl/>
        </w:rPr>
      </w:pPr>
      <w:bookmarkStart w:id="605" w:name="CS30459FI0030459T21_07_2004_19_13_19"/>
      <w:bookmarkStart w:id="606" w:name="_Toc87615651"/>
      <w:bookmarkEnd w:id="605"/>
      <w:r>
        <w:rPr>
          <w:rFonts w:hint="cs"/>
          <w:rtl/>
        </w:rPr>
        <w:t>הצעה לסדר-היום</w:t>
      </w:r>
      <w:bookmarkEnd w:id="606"/>
    </w:p>
    <w:p w14:paraId="0328CC04" w14:textId="77777777" w:rsidR="00000000" w:rsidRDefault="000E0F03">
      <w:pPr>
        <w:pStyle w:val="a2"/>
        <w:rPr>
          <w:rtl/>
        </w:rPr>
      </w:pPr>
      <w:bookmarkStart w:id="607" w:name="_Toc87615652"/>
      <w:r>
        <w:rPr>
          <w:rtl/>
        </w:rPr>
        <w:t>מצבם של הכלבים בישראל בעקבות החקיקה החדשה</w:t>
      </w:r>
      <w:bookmarkEnd w:id="607"/>
    </w:p>
    <w:p w14:paraId="4F276927" w14:textId="77777777" w:rsidR="00000000" w:rsidRDefault="000E0F03">
      <w:pPr>
        <w:pStyle w:val="-0"/>
        <w:rPr>
          <w:rFonts w:hint="cs"/>
          <w:rtl/>
        </w:rPr>
      </w:pPr>
    </w:p>
    <w:p w14:paraId="35F9E3C0" w14:textId="77777777" w:rsidR="00000000" w:rsidRDefault="000E0F03">
      <w:pPr>
        <w:pStyle w:val="af1"/>
        <w:rPr>
          <w:rtl/>
        </w:rPr>
      </w:pPr>
      <w:r>
        <w:rPr>
          <w:rtl/>
        </w:rPr>
        <w:t>היו"ר</w:t>
      </w:r>
      <w:r>
        <w:rPr>
          <w:rFonts w:hint="cs"/>
          <w:rtl/>
        </w:rPr>
        <w:t xml:space="preserve"> אלי בן-</w:t>
      </w:r>
      <w:r>
        <w:rPr>
          <w:rFonts w:hint="cs"/>
          <w:rtl/>
        </w:rPr>
        <w:t>מנחם</w:t>
      </w:r>
      <w:r>
        <w:rPr>
          <w:rtl/>
        </w:rPr>
        <w:t>:</w:t>
      </w:r>
    </w:p>
    <w:p w14:paraId="4EA2FA6A" w14:textId="77777777" w:rsidR="00000000" w:rsidRDefault="000E0F03">
      <w:pPr>
        <w:pStyle w:val="a0"/>
        <w:ind w:firstLine="0"/>
        <w:rPr>
          <w:rFonts w:hint="cs"/>
          <w:rtl/>
        </w:rPr>
      </w:pPr>
    </w:p>
    <w:p w14:paraId="5D6DA127" w14:textId="77777777" w:rsidR="00000000" w:rsidRDefault="000E0F03">
      <w:pPr>
        <w:pStyle w:val="a0"/>
        <w:ind w:firstLine="0"/>
        <w:rPr>
          <w:rFonts w:hint="cs"/>
          <w:rtl/>
        </w:rPr>
      </w:pPr>
      <w:r>
        <w:rPr>
          <w:rFonts w:hint="cs"/>
          <w:rtl/>
        </w:rPr>
        <w:tab/>
        <w:t xml:space="preserve">אנחנו עוברים לנושא הבא, להצעה לסדר-היום מס' 4328: מצבם של הכלבים בישראל בעקבות החקיקה החדשה - של חברת הכנסת ענבל גבריאלי. בבקשה, לרשותך עשר דקות. </w:t>
      </w:r>
    </w:p>
    <w:p w14:paraId="51CC3D8B" w14:textId="77777777" w:rsidR="00000000" w:rsidRDefault="000E0F03">
      <w:pPr>
        <w:pStyle w:val="a0"/>
        <w:ind w:firstLine="0"/>
        <w:rPr>
          <w:rFonts w:hint="cs"/>
          <w:rtl/>
        </w:rPr>
      </w:pPr>
    </w:p>
    <w:p w14:paraId="2361D850" w14:textId="77777777" w:rsidR="00000000" w:rsidRDefault="000E0F03">
      <w:pPr>
        <w:pStyle w:val="a"/>
        <w:rPr>
          <w:rtl/>
        </w:rPr>
      </w:pPr>
      <w:bookmarkStart w:id="608" w:name="FS000001039T21_07_2004_19_14_03"/>
      <w:bookmarkStart w:id="609" w:name="_Toc87615653"/>
      <w:bookmarkEnd w:id="608"/>
      <w:r>
        <w:rPr>
          <w:rFonts w:hint="eastAsia"/>
          <w:rtl/>
        </w:rPr>
        <w:t>ענבל</w:t>
      </w:r>
      <w:r>
        <w:rPr>
          <w:rtl/>
        </w:rPr>
        <w:t xml:space="preserve"> גבריאלי (הליכוד):</w:t>
      </w:r>
      <w:bookmarkEnd w:id="609"/>
    </w:p>
    <w:p w14:paraId="7BB42E3B" w14:textId="77777777" w:rsidR="00000000" w:rsidRDefault="000E0F03">
      <w:pPr>
        <w:pStyle w:val="a0"/>
        <w:rPr>
          <w:rFonts w:hint="cs"/>
          <w:rtl/>
        </w:rPr>
      </w:pPr>
    </w:p>
    <w:p w14:paraId="4A5E7DFA" w14:textId="77777777" w:rsidR="00000000" w:rsidRDefault="000E0F03">
      <w:pPr>
        <w:pStyle w:val="a0"/>
        <w:rPr>
          <w:rFonts w:hint="cs"/>
          <w:rtl/>
        </w:rPr>
      </w:pPr>
      <w:r>
        <w:rPr>
          <w:rFonts w:hint="cs"/>
          <w:rtl/>
        </w:rPr>
        <w:t>אדוני היושב-ראש, כנסת נכבדה, חודש עבר מאז תקף למוות טריפ, כלב ה"אמסטף", את א</w:t>
      </w:r>
      <w:r>
        <w:rPr>
          <w:rFonts w:hint="cs"/>
          <w:rtl/>
        </w:rPr>
        <w:t>ביבית בת הארבע, זכרה לברכה. חודש שלם, אולי יום-יומיים יותר, ועדיין איננו יכולים להשתחרר מהטראומה. כולנו נחרדנו לפני חודש, כולנו זועזענו, לא מפני שהיתה זו הפעם הראשונה שבה נחשפנו לסיפור שלפי פרטיו כלב תקף אדם.</w:t>
      </w:r>
    </w:p>
    <w:p w14:paraId="2613B311" w14:textId="77777777" w:rsidR="00000000" w:rsidRDefault="000E0F03">
      <w:pPr>
        <w:pStyle w:val="a0"/>
        <w:ind w:firstLine="0"/>
        <w:rPr>
          <w:rFonts w:hint="cs"/>
          <w:rtl/>
        </w:rPr>
      </w:pPr>
    </w:p>
    <w:p w14:paraId="5CC96572" w14:textId="77777777" w:rsidR="00000000" w:rsidRDefault="000E0F03">
      <w:pPr>
        <w:pStyle w:val="af1"/>
        <w:rPr>
          <w:rtl/>
        </w:rPr>
      </w:pPr>
      <w:r>
        <w:rPr>
          <w:rtl/>
        </w:rPr>
        <w:t>היו"ר</w:t>
      </w:r>
      <w:r>
        <w:rPr>
          <w:rFonts w:hint="cs"/>
          <w:rtl/>
        </w:rPr>
        <w:t xml:space="preserve"> אלי בן-מנחם</w:t>
      </w:r>
      <w:r>
        <w:rPr>
          <w:rtl/>
        </w:rPr>
        <w:t>:</w:t>
      </w:r>
    </w:p>
    <w:p w14:paraId="3545B130" w14:textId="77777777" w:rsidR="00000000" w:rsidRDefault="000E0F03">
      <w:pPr>
        <w:pStyle w:val="a0"/>
        <w:ind w:firstLine="0"/>
        <w:rPr>
          <w:rFonts w:hint="cs"/>
          <w:rtl/>
        </w:rPr>
      </w:pPr>
    </w:p>
    <w:p w14:paraId="4DAB520F" w14:textId="77777777" w:rsidR="00000000" w:rsidRDefault="000E0F03">
      <w:pPr>
        <w:pStyle w:val="a0"/>
        <w:ind w:firstLine="0"/>
        <w:rPr>
          <w:rFonts w:hint="cs"/>
          <w:rtl/>
        </w:rPr>
      </w:pPr>
      <w:r>
        <w:rPr>
          <w:rFonts w:hint="cs"/>
          <w:rtl/>
        </w:rPr>
        <w:tab/>
        <w:t xml:space="preserve">חברת הכנסת ענבל גבריאלי, </w:t>
      </w:r>
      <w:r>
        <w:rPr>
          <w:rFonts w:hint="cs"/>
          <w:rtl/>
        </w:rPr>
        <w:t>רגע. אני מבקש ששר החקלאות יהיה נוכח כאן.</w:t>
      </w:r>
    </w:p>
    <w:p w14:paraId="4077D833" w14:textId="77777777" w:rsidR="00000000" w:rsidRDefault="000E0F03">
      <w:pPr>
        <w:pStyle w:val="a0"/>
        <w:ind w:firstLine="0"/>
        <w:rPr>
          <w:rFonts w:hint="cs"/>
          <w:rtl/>
        </w:rPr>
      </w:pPr>
    </w:p>
    <w:p w14:paraId="50ADF2B2" w14:textId="77777777" w:rsidR="00000000" w:rsidRDefault="000E0F03">
      <w:pPr>
        <w:pStyle w:val="-"/>
        <w:rPr>
          <w:rtl/>
        </w:rPr>
      </w:pPr>
      <w:bookmarkStart w:id="610" w:name="FS000001039T21_07_2004_19_15_25C"/>
      <w:bookmarkEnd w:id="610"/>
      <w:r>
        <w:rPr>
          <w:rtl/>
        </w:rPr>
        <w:t>ענבל גבריאלי (הליכוד):</w:t>
      </w:r>
    </w:p>
    <w:p w14:paraId="3C446C28" w14:textId="77777777" w:rsidR="00000000" w:rsidRDefault="000E0F03">
      <w:pPr>
        <w:pStyle w:val="a0"/>
        <w:rPr>
          <w:rtl/>
        </w:rPr>
      </w:pPr>
    </w:p>
    <w:p w14:paraId="27F61E0A" w14:textId="77777777" w:rsidR="00000000" w:rsidRDefault="000E0F03">
      <w:pPr>
        <w:pStyle w:val="a0"/>
        <w:rPr>
          <w:rFonts w:hint="cs"/>
          <w:rtl/>
        </w:rPr>
      </w:pPr>
      <w:r>
        <w:rPr>
          <w:rFonts w:hint="cs"/>
          <w:rtl/>
        </w:rPr>
        <w:t xml:space="preserve">אני מבקשת להמתין. אני רוצה לומר את הדברים באוזניו של השר. </w:t>
      </w:r>
    </w:p>
    <w:p w14:paraId="27EB2181" w14:textId="77777777" w:rsidR="00000000" w:rsidRDefault="000E0F03">
      <w:pPr>
        <w:pStyle w:val="a0"/>
        <w:ind w:firstLine="0"/>
        <w:rPr>
          <w:rFonts w:hint="cs"/>
          <w:rtl/>
        </w:rPr>
      </w:pPr>
    </w:p>
    <w:p w14:paraId="02710A5D" w14:textId="77777777" w:rsidR="00000000" w:rsidRDefault="000E0F03">
      <w:pPr>
        <w:pStyle w:val="af0"/>
        <w:rPr>
          <w:rtl/>
        </w:rPr>
      </w:pPr>
      <w:r>
        <w:rPr>
          <w:rFonts w:hint="eastAsia"/>
          <w:rtl/>
        </w:rPr>
        <w:t>עסאם</w:t>
      </w:r>
      <w:r>
        <w:rPr>
          <w:rtl/>
        </w:rPr>
        <w:t xml:space="preserve"> מח'ול (חד"ש-תע"ל):</w:t>
      </w:r>
    </w:p>
    <w:p w14:paraId="45A7439D" w14:textId="77777777" w:rsidR="00000000" w:rsidRDefault="000E0F03">
      <w:pPr>
        <w:pStyle w:val="a0"/>
        <w:rPr>
          <w:rFonts w:hint="cs"/>
          <w:rtl/>
        </w:rPr>
      </w:pPr>
    </w:p>
    <w:p w14:paraId="3CD9AFDC" w14:textId="77777777" w:rsidR="00000000" w:rsidRDefault="000E0F03">
      <w:pPr>
        <w:pStyle w:val="a0"/>
        <w:rPr>
          <w:rFonts w:hint="cs"/>
          <w:rtl/>
        </w:rPr>
      </w:pPr>
      <w:r>
        <w:rPr>
          <w:rFonts w:hint="cs"/>
          <w:rtl/>
        </w:rPr>
        <w:t xml:space="preserve">פני הדור כפני הכלב. </w:t>
      </w:r>
    </w:p>
    <w:p w14:paraId="063C62E4" w14:textId="77777777" w:rsidR="00000000" w:rsidRDefault="000E0F03">
      <w:pPr>
        <w:pStyle w:val="a0"/>
        <w:rPr>
          <w:rFonts w:hint="cs"/>
          <w:rtl/>
        </w:rPr>
      </w:pPr>
    </w:p>
    <w:p w14:paraId="55AA81BE" w14:textId="77777777" w:rsidR="00000000" w:rsidRDefault="000E0F03">
      <w:pPr>
        <w:pStyle w:val="af1"/>
        <w:rPr>
          <w:rtl/>
        </w:rPr>
      </w:pPr>
      <w:r>
        <w:rPr>
          <w:rtl/>
        </w:rPr>
        <w:t>היו"ר אלי בן-מנחם:</w:t>
      </w:r>
    </w:p>
    <w:p w14:paraId="094049B7" w14:textId="77777777" w:rsidR="00000000" w:rsidRDefault="000E0F03">
      <w:pPr>
        <w:pStyle w:val="a0"/>
        <w:rPr>
          <w:rtl/>
        </w:rPr>
      </w:pPr>
    </w:p>
    <w:p w14:paraId="0258B658" w14:textId="77777777" w:rsidR="00000000" w:rsidRDefault="000E0F03">
      <w:pPr>
        <w:pStyle w:val="a0"/>
        <w:rPr>
          <w:rFonts w:hint="cs"/>
          <w:rtl/>
        </w:rPr>
      </w:pPr>
      <w:r>
        <w:rPr>
          <w:rFonts w:hint="cs"/>
          <w:rtl/>
        </w:rPr>
        <w:t>הצעה אחרת לחבר הכנסת נסים זאב. זה רשום. חברת הכנסת ענבל גבריאלי</w:t>
      </w:r>
      <w:r>
        <w:rPr>
          <w:rFonts w:hint="cs"/>
          <w:rtl/>
        </w:rPr>
        <w:t>, אני מציע שתתחילי לדבר ותחזרי שוב. אאפשר לך.</w:t>
      </w:r>
    </w:p>
    <w:p w14:paraId="2057FEAD" w14:textId="77777777" w:rsidR="00000000" w:rsidRDefault="000E0F03">
      <w:pPr>
        <w:pStyle w:val="a0"/>
        <w:rPr>
          <w:rFonts w:hint="cs"/>
          <w:rtl/>
        </w:rPr>
      </w:pPr>
    </w:p>
    <w:p w14:paraId="6AD1E8DF" w14:textId="77777777" w:rsidR="00000000" w:rsidRDefault="000E0F03">
      <w:pPr>
        <w:pStyle w:val="-"/>
        <w:rPr>
          <w:rtl/>
        </w:rPr>
      </w:pPr>
      <w:bookmarkStart w:id="611" w:name="FS000001039T21_07_2004_18_49_07"/>
      <w:bookmarkStart w:id="612" w:name="FS000001039T21_07_2004_18_49_08C"/>
      <w:bookmarkEnd w:id="611"/>
      <w:bookmarkEnd w:id="612"/>
      <w:r>
        <w:rPr>
          <w:rtl/>
        </w:rPr>
        <w:t>ענבל גבריאלי (הליכוד):</w:t>
      </w:r>
    </w:p>
    <w:p w14:paraId="11DFA26F" w14:textId="77777777" w:rsidR="00000000" w:rsidRDefault="000E0F03">
      <w:pPr>
        <w:pStyle w:val="a0"/>
        <w:rPr>
          <w:rFonts w:hint="cs"/>
          <w:rtl/>
        </w:rPr>
      </w:pPr>
    </w:p>
    <w:p w14:paraId="4B6733B2" w14:textId="77777777" w:rsidR="00000000" w:rsidRDefault="000E0F03">
      <w:pPr>
        <w:pStyle w:val="a0"/>
        <w:rPr>
          <w:rFonts w:hint="cs"/>
          <w:rtl/>
        </w:rPr>
      </w:pPr>
      <w:r>
        <w:rPr>
          <w:rFonts w:hint="cs"/>
          <w:rtl/>
        </w:rPr>
        <w:t>אין שר במליאה. מה זאת אומרת, הוא לא חייב?</w:t>
      </w:r>
    </w:p>
    <w:p w14:paraId="5137166B" w14:textId="77777777" w:rsidR="00000000" w:rsidRDefault="000E0F03">
      <w:pPr>
        <w:pStyle w:val="a0"/>
        <w:rPr>
          <w:rFonts w:hint="cs"/>
          <w:rtl/>
        </w:rPr>
      </w:pPr>
    </w:p>
    <w:p w14:paraId="4963F025" w14:textId="77777777" w:rsidR="00000000" w:rsidRDefault="000E0F03">
      <w:pPr>
        <w:pStyle w:val="af1"/>
        <w:rPr>
          <w:rtl/>
        </w:rPr>
      </w:pPr>
      <w:r>
        <w:rPr>
          <w:rtl/>
        </w:rPr>
        <w:t>היו"ר אלי בן-מנחם:</w:t>
      </w:r>
    </w:p>
    <w:p w14:paraId="1A009D27" w14:textId="77777777" w:rsidR="00000000" w:rsidRDefault="000E0F03">
      <w:pPr>
        <w:pStyle w:val="a0"/>
        <w:rPr>
          <w:rFonts w:hint="cs"/>
          <w:rtl/>
        </w:rPr>
      </w:pPr>
    </w:p>
    <w:p w14:paraId="24998F40" w14:textId="77777777" w:rsidR="00000000" w:rsidRDefault="000E0F03">
      <w:pPr>
        <w:pStyle w:val="a0"/>
        <w:rPr>
          <w:rFonts w:hint="cs"/>
          <w:rtl/>
        </w:rPr>
      </w:pPr>
      <w:r>
        <w:rPr>
          <w:rFonts w:hint="cs"/>
          <w:rtl/>
        </w:rPr>
        <w:t>הוא נמצא בבניין? שר החקלאות לא נמצא?</w:t>
      </w:r>
    </w:p>
    <w:p w14:paraId="321958ED" w14:textId="77777777" w:rsidR="00000000" w:rsidRDefault="000E0F03">
      <w:pPr>
        <w:pStyle w:val="a0"/>
        <w:rPr>
          <w:rFonts w:hint="cs"/>
          <w:rtl/>
        </w:rPr>
      </w:pPr>
    </w:p>
    <w:p w14:paraId="11754B4D" w14:textId="77777777" w:rsidR="00000000" w:rsidRDefault="000E0F03">
      <w:pPr>
        <w:pStyle w:val="-"/>
        <w:rPr>
          <w:rtl/>
        </w:rPr>
      </w:pPr>
      <w:bookmarkStart w:id="613" w:name="FS000001039T21_07_2004_18_49_09C"/>
      <w:bookmarkEnd w:id="613"/>
      <w:r>
        <w:rPr>
          <w:rtl/>
        </w:rPr>
        <w:t>ענבל גבריאלי (הליכוד):</w:t>
      </w:r>
    </w:p>
    <w:p w14:paraId="5BD67C39" w14:textId="77777777" w:rsidR="00000000" w:rsidRDefault="000E0F03">
      <w:pPr>
        <w:pStyle w:val="a0"/>
        <w:rPr>
          <w:rFonts w:hint="cs"/>
          <w:rtl/>
        </w:rPr>
      </w:pPr>
    </w:p>
    <w:p w14:paraId="4E6879D6" w14:textId="77777777" w:rsidR="00000000" w:rsidRDefault="000E0F03">
      <w:pPr>
        <w:pStyle w:val="a0"/>
        <w:rPr>
          <w:rFonts w:hint="cs"/>
          <w:rtl/>
        </w:rPr>
      </w:pPr>
      <w:r>
        <w:rPr>
          <w:rFonts w:hint="cs"/>
          <w:rtl/>
        </w:rPr>
        <w:t>על-פי סדר-היום שר החקלאות הוא השר שאמור להשיב לי, והוא לא נמ</w:t>
      </w:r>
      <w:r>
        <w:rPr>
          <w:rFonts w:hint="cs"/>
          <w:rtl/>
        </w:rPr>
        <w:t>צא.</w:t>
      </w:r>
    </w:p>
    <w:p w14:paraId="1916EC7F" w14:textId="77777777" w:rsidR="00000000" w:rsidRDefault="000E0F03">
      <w:pPr>
        <w:pStyle w:val="a0"/>
        <w:rPr>
          <w:rFonts w:hint="cs"/>
          <w:rtl/>
        </w:rPr>
      </w:pPr>
    </w:p>
    <w:p w14:paraId="1F7B913E" w14:textId="77777777" w:rsidR="00000000" w:rsidRDefault="000E0F03">
      <w:pPr>
        <w:pStyle w:val="af0"/>
        <w:rPr>
          <w:rtl/>
        </w:rPr>
      </w:pPr>
      <w:r>
        <w:rPr>
          <w:rFonts w:hint="eastAsia"/>
          <w:rtl/>
        </w:rPr>
        <w:t>עסאם</w:t>
      </w:r>
      <w:r>
        <w:rPr>
          <w:rtl/>
        </w:rPr>
        <w:t xml:space="preserve"> מח'ול (חד"ש-תע"ל):</w:t>
      </w:r>
    </w:p>
    <w:p w14:paraId="627FA77A" w14:textId="77777777" w:rsidR="00000000" w:rsidRDefault="000E0F03">
      <w:pPr>
        <w:pStyle w:val="a0"/>
        <w:rPr>
          <w:rFonts w:hint="cs"/>
          <w:rtl/>
        </w:rPr>
      </w:pPr>
    </w:p>
    <w:p w14:paraId="5648D6C0" w14:textId="77777777" w:rsidR="00000000" w:rsidRDefault="000E0F03">
      <w:pPr>
        <w:pStyle w:val="a0"/>
        <w:rPr>
          <w:rFonts w:hint="cs"/>
          <w:rtl/>
        </w:rPr>
      </w:pPr>
      <w:r>
        <w:rPr>
          <w:rFonts w:hint="cs"/>
          <w:rtl/>
        </w:rPr>
        <w:t>כנראה נשך אותו כלב.</w:t>
      </w:r>
    </w:p>
    <w:p w14:paraId="43635F03" w14:textId="77777777" w:rsidR="00000000" w:rsidRDefault="000E0F03">
      <w:pPr>
        <w:pStyle w:val="a0"/>
        <w:rPr>
          <w:rFonts w:hint="cs"/>
          <w:rtl/>
        </w:rPr>
      </w:pPr>
    </w:p>
    <w:p w14:paraId="5640D912" w14:textId="77777777" w:rsidR="00000000" w:rsidRDefault="000E0F03">
      <w:pPr>
        <w:pStyle w:val="af1"/>
        <w:rPr>
          <w:rtl/>
        </w:rPr>
      </w:pPr>
      <w:r>
        <w:rPr>
          <w:rtl/>
        </w:rPr>
        <w:t>היו"ר אלי בן-מנחם:</w:t>
      </w:r>
    </w:p>
    <w:p w14:paraId="10D45F5C" w14:textId="77777777" w:rsidR="00000000" w:rsidRDefault="000E0F03">
      <w:pPr>
        <w:pStyle w:val="a0"/>
        <w:rPr>
          <w:rtl/>
        </w:rPr>
      </w:pPr>
    </w:p>
    <w:p w14:paraId="3E5AFB67" w14:textId="77777777" w:rsidR="00000000" w:rsidRDefault="000E0F03">
      <w:pPr>
        <w:pStyle w:val="a0"/>
        <w:rPr>
          <w:rFonts w:hint="cs"/>
          <w:rtl/>
        </w:rPr>
      </w:pPr>
      <w:r>
        <w:rPr>
          <w:rFonts w:hint="cs"/>
          <w:rtl/>
        </w:rPr>
        <w:t>הוא אמר שכנראה נשך אותו כלב.</w:t>
      </w:r>
    </w:p>
    <w:p w14:paraId="436B73FC" w14:textId="77777777" w:rsidR="00000000" w:rsidRDefault="000E0F03">
      <w:pPr>
        <w:pStyle w:val="a0"/>
        <w:rPr>
          <w:rFonts w:hint="cs"/>
          <w:rtl/>
        </w:rPr>
      </w:pPr>
    </w:p>
    <w:p w14:paraId="0C4D7506" w14:textId="77777777" w:rsidR="00000000" w:rsidRDefault="000E0F03">
      <w:pPr>
        <w:pStyle w:val="-"/>
        <w:rPr>
          <w:rtl/>
        </w:rPr>
      </w:pPr>
      <w:bookmarkStart w:id="614" w:name="FS000001039T21_07_2004_18_52_24C"/>
      <w:bookmarkEnd w:id="614"/>
      <w:r>
        <w:rPr>
          <w:rtl/>
        </w:rPr>
        <w:t>ענבל גבריאלי (הליכוד):</w:t>
      </w:r>
    </w:p>
    <w:p w14:paraId="128F1EEE" w14:textId="77777777" w:rsidR="00000000" w:rsidRDefault="000E0F03">
      <w:pPr>
        <w:pStyle w:val="a0"/>
        <w:rPr>
          <w:rtl/>
        </w:rPr>
      </w:pPr>
    </w:p>
    <w:p w14:paraId="17A24956" w14:textId="77777777" w:rsidR="00000000" w:rsidRDefault="000E0F03">
      <w:pPr>
        <w:pStyle w:val="a0"/>
        <w:rPr>
          <w:rFonts w:hint="cs"/>
          <w:rtl/>
        </w:rPr>
      </w:pPr>
      <w:r>
        <w:rPr>
          <w:rFonts w:hint="cs"/>
          <w:rtl/>
        </w:rPr>
        <w:t>אני לא יכולה לשתף פעולה עם בדיחות-דעת כזאת. איפה בכל זאת השר או מי שאמור להשיב לי? אני מקווה שמצוין בפרוטוקול ששר החקלאות, שעל-פי ס</w:t>
      </w:r>
      <w:r>
        <w:rPr>
          <w:rFonts w:hint="cs"/>
          <w:rtl/>
        </w:rPr>
        <w:t>דר-היום אמור להשיב לי, לא נמצא במליאה. אין שר.</w:t>
      </w:r>
    </w:p>
    <w:p w14:paraId="47E4168C" w14:textId="77777777" w:rsidR="00000000" w:rsidRDefault="000E0F03">
      <w:pPr>
        <w:pStyle w:val="a0"/>
        <w:rPr>
          <w:rFonts w:hint="cs"/>
          <w:rtl/>
        </w:rPr>
      </w:pPr>
    </w:p>
    <w:p w14:paraId="1441DC71" w14:textId="77777777" w:rsidR="00000000" w:rsidRDefault="000E0F03">
      <w:pPr>
        <w:pStyle w:val="af1"/>
        <w:rPr>
          <w:rtl/>
        </w:rPr>
      </w:pPr>
      <w:r>
        <w:rPr>
          <w:rtl/>
        </w:rPr>
        <w:t>היו"ר אלי בן-מנחם:</w:t>
      </w:r>
    </w:p>
    <w:p w14:paraId="3DB29DE3" w14:textId="77777777" w:rsidR="00000000" w:rsidRDefault="000E0F03">
      <w:pPr>
        <w:pStyle w:val="a0"/>
        <w:rPr>
          <w:rtl/>
        </w:rPr>
      </w:pPr>
    </w:p>
    <w:p w14:paraId="085FE835" w14:textId="77777777" w:rsidR="00000000" w:rsidRDefault="000E0F03">
      <w:pPr>
        <w:pStyle w:val="a0"/>
        <w:rPr>
          <w:rFonts w:hint="cs"/>
          <w:rtl/>
        </w:rPr>
      </w:pPr>
      <w:r>
        <w:rPr>
          <w:rFonts w:hint="cs"/>
          <w:rtl/>
        </w:rPr>
        <w:t>האם יש שר תורן?</w:t>
      </w:r>
    </w:p>
    <w:p w14:paraId="625BEB74" w14:textId="77777777" w:rsidR="00000000" w:rsidRDefault="000E0F03">
      <w:pPr>
        <w:pStyle w:val="a0"/>
        <w:rPr>
          <w:rFonts w:hint="cs"/>
          <w:rtl/>
        </w:rPr>
      </w:pPr>
    </w:p>
    <w:p w14:paraId="7B64B5CD" w14:textId="77777777" w:rsidR="00000000" w:rsidRDefault="000E0F03">
      <w:pPr>
        <w:pStyle w:val="af0"/>
        <w:rPr>
          <w:rtl/>
        </w:rPr>
      </w:pPr>
      <w:r>
        <w:rPr>
          <w:rFonts w:hint="eastAsia"/>
          <w:rtl/>
        </w:rPr>
        <w:t>אבשלום</w:t>
      </w:r>
      <w:r>
        <w:rPr>
          <w:rtl/>
        </w:rPr>
        <w:t xml:space="preserve"> וילן (יחד):</w:t>
      </w:r>
    </w:p>
    <w:p w14:paraId="619F728E" w14:textId="77777777" w:rsidR="00000000" w:rsidRDefault="000E0F03">
      <w:pPr>
        <w:pStyle w:val="a0"/>
        <w:rPr>
          <w:rFonts w:hint="cs"/>
          <w:rtl/>
        </w:rPr>
      </w:pPr>
    </w:p>
    <w:p w14:paraId="3CFA9FCE" w14:textId="77777777" w:rsidR="00000000" w:rsidRDefault="000E0F03">
      <w:pPr>
        <w:pStyle w:val="a0"/>
        <w:rPr>
          <w:rFonts w:hint="cs"/>
          <w:rtl/>
        </w:rPr>
      </w:pPr>
      <w:r>
        <w:rPr>
          <w:rFonts w:hint="cs"/>
          <w:rtl/>
        </w:rPr>
        <w:t>השר עזרא הגיע.</w:t>
      </w:r>
    </w:p>
    <w:p w14:paraId="75D18317" w14:textId="77777777" w:rsidR="00000000" w:rsidRDefault="000E0F03">
      <w:pPr>
        <w:pStyle w:val="a0"/>
        <w:rPr>
          <w:rFonts w:hint="cs"/>
          <w:rtl/>
        </w:rPr>
      </w:pPr>
    </w:p>
    <w:p w14:paraId="019F00B8" w14:textId="77777777" w:rsidR="00000000" w:rsidRDefault="000E0F03">
      <w:pPr>
        <w:pStyle w:val="af1"/>
        <w:rPr>
          <w:rtl/>
        </w:rPr>
      </w:pPr>
      <w:r>
        <w:rPr>
          <w:rtl/>
        </w:rPr>
        <w:t>היו"ר אלי בן-מנחם:</w:t>
      </w:r>
    </w:p>
    <w:p w14:paraId="4BEB53F5" w14:textId="77777777" w:rsidR="00000000" w:rsidRDefault="000E0F03">
      <w:pPr>
        <w:pStyle w:val="a0"/>
        <w:rPr>
          <w:rtl/>
        </w:rPr>
      </w:pPr>
    </w:p>
    <w:p w14:paraId="1E00B1ED" w14:textId="77777777" w:rsidR="00000000" w:rsidRDefault="000E0F03">
      <w:pPr>
        <w:pStyle w:val="a0"/>
        <w:rPr>
          <w:rFonts w:hint="cs"/>
          <w:rtl/>
        </w:rPr>
      </w:pPr>
      <w:r>
        <w:rPr>
          <w:rFonts w:hint="cs"/>
          <w:rtl/>
        </w:rPr>
        <w:t>השר התורן הגיע. חברת הכנסת ענבל גבריאלי, השר שנמצא פה הכי הרבה מכל השרים, השר עזרא - - -</w:t>
      </w:r>
    </w:p>
    <w:p w14:paraId="1BB6A0D3" w14:textId="77777777" w:rsidR="00000000" w:rsidRDefault="000E0F03">
      <w:pPr>
        <w:pStyle w:val="a0"/>
        <w:rPr>
          <w:rFonts w:hint="cs"/>
          <w:rtl/>
        </w:rPr>
      </w:pPr>
    </w:p>
    <w:p w14:paraId="48447C51" w14:textId="77777777" w:rsidR="00000000" w:rsidRDefault="000E0F03">
      <w:pPr>
        <w:pStyle w:val="-"/>
        <w:rPr>
          <w:rtl/>
        </w:rPr>
      </w:pPr>
      <w:bookmarkStart w:id="615" w:name="FS000001039T21_07_2004_18_52_25C"/>
      <w:bookmarkEnd w:id="615"/>
      <w:r>
        <w:rPr>
          <w:rtl/>
        </w:rPr>
        <w:t>ענבל גבריאלי (הליכוד):</w:t>
      </w:r>
    </w:p>
    <w:p w14:paraId="06621C13" w14:textId="77777777" w:rsidR="00000000" w:rsidRDefault="000E0F03">
      <w:pPr>
        <w:pStyle w:val="a0"/>
        <w:rPr>
          <w:rtl/>
        </w:rPr>
      </w:pPr>
    </w:p>
    <w:p w14:paraId="7CDBC6E9" w14:textId="77777777" w:rsidR="00000000" w:rsidRDefault="000E0F03">
      <w:pPr>
        <w:pStyle w:val="a0"/>
        <w:rPr>
          <w:rFonts w:hint="cs"/>
          <w:rtl/>
        </w:rPr>
      </w:pPr>
      <w:r>
        <w:rPr>
          <w:rFonts w:hint="cs"/>
          <w:rtl/>
        </w:rPr>
        <w:t>ב</w:t>
      </w:r>
      <w:r>
        <w:rPr>
          <w:rFonts w:hint="cs"/>
          <w:rtl/>
        </w:rPr>
        <w:t>מסגרת  אחד מתפקידיו היום.</w:t>
      </w:r>
    </w:p>
    <w:p w14:paraId="166AD9D3" w14:textId="77777777" w:rsidR="00000000" w:rsidRDefault="000E0F03">
      <w:pPr>
        <w:pStyle w:val="a0"/>
        <w:rPr>
          <w:rFonts w:hint="cs"/>
          <w:rtl/>
        </w:rPr>
      </w:pPr>
    </w:p>
    <w:p w14:paraId="1C332CD3" w14:textId="77777777" w:rsidR="00000000" w:rsidRDefault="000E0F03">
      <w:pPr>
        <w:pStyle w:val="af1"/>
        <w:rPr>
          <w:rtl/>
        </w:rPr>
      </w:pPr>
      <w:r>
        <w:rPr>
          <w:rtl/>
        </w:rPr>
        <w:t>היו"ר אלי בן-מנחם:</w:t>
      </w:r>
    </w:p>
    <w:p w14:paraId="724B64D4" w14:textId="77777777" w:rsidR="00000000" w:rsidRDefault="000E0F03">
      <w:pPr>
        <w:pStyle w:val="a0"/>
        <w:rPr>
          <w:rtl/>
        </w:rPr>
      </w:pPr>
    </w:p>
    <w:p w14:paraId="51681279" w14:textId="77777777" w:rsidR="00000000" w:rsidRDefault="000E0F03">
      <w:pPr>
        <w:pStyle w:val="a0"/>
        <w:rPr>
          <w:rFonts w:hint="cs"/>
          <w:rtl/>
        </w:rPr>
      </w:pPr>
      <w:r>
        <w:rPr>
          <w:rFonts w:hint="cs"/>
          <w:rtl/>
        </w:rPr>
        <w:t>אבל, הוא בסדר. את יכולה להתחיל. אדוני השר, אתה עונה לה?</w:t>
      </w:r>
    </w:p>
    <w:p w14:paraId="209996BB" w14:textId="77777777" w:rsidR="00000000" w:rsidRDefault="000E0F03">
      <w:pPr>
        <w:pStyle w:val="a0"/>
        <w:rPr>
          <w:rFonts w:hint="cs"/>
          <w:rtl/>
        </w:rPr>
      </w:pPr>
    </w:p>
    <w:p w14:paraId="3F38578E" w14:textId="77777777" w:rsidR="00000000" w:rsidRDefault="000E0F03">
      <w:pPr>
        <w:pStyle w:val="af0"/>
        <w:rPr>
          <w:rtl/>
        </w:rPr>
      </w:pPr>
      <w:r>
        <w:rPr>
          <w:rFonts w:hint="eastAsia"/>
          <w:rtl/>
        </w:rPr>
        <w:t>שר</w:t>
      </w:r>
      <w:r>
        <w:rPr>
          <w:rtl/>
        </w:rPr>
        <w:t xml:space="preserve"> התיירות גדעון עזרא:</w:t>
      </w:r>
    </w:p>
    <w:p w14:paraId="6F83B155" w14:textId="77777777" w:rsidR="00000000" w:rsidRDefault="000E0F03">
      <w:pPr>
        <w:pStyle w:val="a0"/>
        <w:rPr>
          <w:rFonts w:hint="cs"/>
          <w:rtl/>
        </w:rPr>
      </w:pPr>
    </w:p>
    <w:p w14:paraId="2A370669" w14:textId="77777777" w:rsidR="00000000" w:rsidRDefault="000E0F03">
      <w:pPr>
        <w:pStyle w:val="a0"/>
        <w:rPr>
          <w:rFonts w:hint="cs"/>
          <w:rtl/>
        </w:rPr>
      </w:pPr>
      <w:r>
        <w:rPr>
          <w:rFonts w:hint="cs"/>
          <w:rtl/>
        </w:rPr>
        <w:t>לא רשום לכם - - -?</w:t>
      </w:r>
    </w:p>
    <w:p w14:paraId="1BFDBFCA" w14:textId="77777777" w:rsidR="00000000" w:rsidRDefault="000E0F03">
      <w:pPr>
        <w:pStyle w:val="a0"/>
        <w:rPr>
          <w:rtl/>
        </w:rPr>
      </w:pPr>
    </w:p>
    <w:p w14:paraId="70B37375" w14:textId="77777777" w:rsidR="00000000" w:rsidRDefault="000E0F03">
      <w:pPr>
        <w:pStyle w:val="-"/>
        <w:rPr>
          <w:rtl/>
        </w:rPr>
      </w:pPr>
      <w:bookmarkStart w:id="616" w:name="FS000001039T21_07_2004_18_49_10C"/>
      <w:bookmarkEnd w:id="616"/>
      <w:r>
        <w:rPr>
          <w:rtl/>
        </w:rPr>
        <w:t>ענבל גבריאלי (הליכוד):</w:t>
      </w:r>
    </w:p>
    <w:p w14:paraId="2F614FDB" w14:textId="77777777" w:rsidR="00000000" w:rsidRDefault="000E0F03">
      <w:pPr>
        <w:pStyle w:val="a0"/>
        <w:rPr>
          <w:rtl/>
        </w:rPr>
      </w:pPr>
    </w:p>
    <w:p w14:paraId="4341643E" w14:textId="77777777" w:rsidR="00000000" w:rsidRDefault="000E0F03">
      <w:pPr>
        <w:pStyle w:val="a0"/>
        <w:rPr>
          <w:rFonts w:hint="cs"/>
          <w:rtl/>
        </w:rPr>
      </w:pPr>
      <w:r>
        <w:rPr>
          <w:rFonts w:hint="cs"/>
          <w:rtl/>
        </w:rPr>
        <w:t>בסדר-היום רשום ששר החקלאות משיב על ההצעה הזאת.</w:t>
      </w:r>
    </w:p>
    <w:p w14:paraId="3EAF76A4" w14:textId="77777777" w:rsidR="00000000" w:rsidRDefault="000E0F03">
      <w:pPr>
        <w:pStyle w:val="a0"/>
        <w:rPr>
          <w:rFonts w:hint="cs"/>
          <w:rtl/>
        </w:rPr>
      </w:pPr>
    </w:p>
    <w:p w14:paraId="6C673C6E" w14:textId="77777777" w:rsidR="00000000" w:rsidRDefault="000E0F03">
      <w:pPr>
        <w:pStyle w:val="af1"/>
        <w:rPr>
          <w:rtl/>
        </w:rPr>
      </w:pPr>
      <w:r>
        <w:rPr>
          <w:rtl/>
        </w:rPr>
        <w:t>היו"ר אלי בן-מנחם:</w:t>
      </w:r>
    </w:p>
    <w:p w14:paraId="4F863368" w14:textId="77777777" w:rsidR="00000000" w:rsidRDefault="000E0F03">
      <w:pPr>
        <w:pStyle w:val="a0"/>
        <w:rPr>
          <w:rtl/>
        </w:rPr>
      </w:pPr>
    </w:p>
    <w:p w14:paraId="6A6F08E7" w14:textId="77777777" w:rsidR="00000000" w:rsidRDefault="000E0F03">
      <w:pPr>
        <w:pStyle w:val="a0"/>
        <w:rPr>
          <w:rFonts w:hint="cs"/>
          <w:rtl/>
        </w:rPr>
      </w:pPr>
      <w:r>
        <w:rPr>
          <w:rFonts w:hint="cs"/>
          <w:rtl/>
        </w:rPr>
        <w:t>כתוב: שר החקלאות</w:t>
      </w:r>
      <w:r>
        <w:rPr>
          <w:rFonts w:hint="cs"/>
          <w:rtl/>
        </w:rPr>
        <w:t>.</w:t>
      </w:r>
    </w:p>
    <w:p w14:paraId="40B563E1" w14:textId="77777777" w:rsidR="00000000" w:rsidRDefault="000E0F03">
      <w:pPr>
        <w:pStyle w:val="a0"/>
        <w:rPr>
          <w:rFonts w:hint="cs"/>
          <w:rtl/>
        </w:rPr>
      </w:pPr>
    </w:p>
    <w:p w14:paraId="09C5800A" w14:textId="77777777" w:rsidR="00000000" w:rsidRDefault="000E0F03">
      <w:pPr>
        <w:pStyle w:val="af0"/>
        <w:rPr>
          <w:rtl/>
        </w:rPr>
      </w:pPr>
      <w:r>
        <w:rPr>
          <w:rFonts w:hint="eastAsia"/>
          <w:rtl/>
        </w:rPr>
        <w:t>שר</w:t>
      </w:r>
      <w:r>
        <w:rPr>
          <w:rtl/>
        </w:rPr>
        <w:t xml:space="preserve"> התיירות גדעון עזרא:</w:t>
      </w:r>
    </w:p>
    <w:p w14:paraId="78CDB62D" w14:textId="77777777" w:rsidR="00000000" w:rsidRDefault="000E0F03">
      <w:pPr>
        <w:pStyle w:val="a0"/>
        <w:rPr>
          <w:rFonts w:hint="cs"/>
          <w:rtl/>
        </w:rPr>
      </w:pPr>
    </w:p>
    <w:p w14:paraId="06D2E58C" w14:textId="77777777" w:rsidR="00000000" w:rsidRDefault="000E0F03">
      <w:pPr>
        <w:pStyle w:val="a0"/>
        <w:rPr>
          <w:rFonts w:hint="cs"/>
          <w:rtl/>
        </w:rPr>
      </w:pPr>
      <w:r>
        <w:rPr>
          <w:rFonts w:hint="cs"/>
          <w:rtl/>
        </w:rPr>
        <w:t>אני מוכן שתחכי לו. אין בעיה.</w:t>
      </w:r>
    </w:p>
    <w:p w14:paraId="63BCCF73" w14:textId="77777777" w:rsidR="00000000" w:rsidRDefault="000E0F03">
      <w:pPr>
        <w:pStyle w:val="a0"/>
        <w:rPr>
          <w:rFonts w:hint="cs"/>
          <w:rtl/>
        </w:rPr>
      </w:pPr>
    </w:p>
    <w:p w14:paraId="5D6F5354" w14:textId="77777777" w:rsidR="00000000" w:rsidRDefault="000E0F03">
      <w:pPr>
        <w:pStyle w:val="af1"/>
        <w:rPr>
          <w:rtl/>
        </w:rPr>
      </w:pPr>
      <w:r>
        <w:rPr>
          <w:rtl/>
        </w:rPr>
        <w:t>היו"ר אלי בן-מנחם:</w:t>
      </w:r>
    </w:p>
    <w:p w14:paraId="12DCB494" w14:textId="77777777" w:rsidR="00000000" w:rsidRDefault="000E0F03">
      <w:pPr>
        <w:pStyle w:val="a0"/>
        <w:rPr>
          <w:rtl/>
        </w:rPr>
      </w:pPr>
    </w:p>
    <w:p w14:paraId="38085D4B" w14:textId="77777777" w:rsidR="00000000" w:rsidRDefault="000E0F03">
      <w:pPr>
        <w:pStyle w:val="a0"/>
        <w:rPr>
          <w:rFonts w:hint="cs"/>
          <w:rtl/>
        </w:rPr>
      </w:pPr>
      <w:r>
        <w:rPr>
          <w:rFonts w:hint="cs"/>
          <w:rtl/>
        </w:rPr>
        <w:t>לא, אתה תענה.</w:t>
      </w:r>
    </w:p>
    <w:p w14:paraId="33EFE3AF" w14:textId="77777777" w:rsidR="00000000" w:rsidRDefault="000E0F03">
      <w:pPr>
        <w:pStyle w:val="a0"/>
        <w:rPr>
          <w:rFonts w:hint="cs"/>
          <w:rtl/>
        </w:rPr>
      </w:pPr>
    </w:p>
    <w:p w14:paraId="14FE7776" w14:textId="77777777" w:rsidR="00000000" w:rsidRDefault="000E0F03">
      <w:pPr>
        <w:pStyle w:val="-"/>
        <w:rPr>
          <w:rtl/>
        </w:rPr>
      </w:pPr>
      <w:bookmarkStart w:id="617" w:name="FS000001039T21_07_2004_18_56_32C"/>
      <w:bookmarkEnd w:id="617"/>
      <w:r>
        <w:rPr>
          <w:rtl/>
        </w:rPr>
        <w:t>ענבל גבריאלי (הליכוד):</w:t>
      </w:r>
    </w:p>
    <w:p w14:paraId="013996E7" w14:textId="77777777" w:rsidR="00000000" w:rsidRDefault="000E0F03">
      <w:pPr>
        <w:pStyle w:val="a0"/>
        <w:rPr>
          <w:rtl/>
        </w:rPr>
      </w:pPr>
    </w:p>
    <w:p w14:paraId="195ED5C4" w14:textId="77777777" w:rsidR="00000000" w:rsidRDefault="000E0F03">
      <w:pPr>
        <w:pStyle w:val="a0"/>
        <w:rPr>
          <w:rFonts w:hint="cs"/>
          <w:rtl/>
        </w:rPr>
      </w:pPr>
      <w:r>
        <w:rPr>
          <w:rFonts w:hint="cs"/>
          <w:rtl/>
        </w:rPr>
        <w:t>הוא נמצא בבניין. בשמחה אקבל את תשובתך.</w:t>
      </w:r>
    </w:p>
    <w:p w14:paraId="663B7C5F" w14:textId="77777777" w:rsidR="00000000" w:rsidRDefault="000E0F03">
      <w:pPr>
        <w:pStyle w:val="a0"/>
        <w:rPr>
          <w:rFonts w:hint="cs"/>
          <w:rtl/>
        </w:rPr>
      </w:pPr>
    </w:p>
    <w:p w14:paraId="131F2863" w14:textId="77777777" w:rsidR="00000000" w:rsidRDefault="000E0F03">
      <w:pPr>
        <w:pStyle w:val="af1"/>
        <w:rPr>
          <w:rtl/>
        </w:rPr>
      </w:pPr>
      <w:r>
        <w:rPr>
          <w:rtl/>
        </w:rPr>
        <w:t>היו"ר אלי בן-מנחם:</w:t>
      </w:r>
    </w:p>
    <w:p w14:paraId="2D5D0DEC" w14:textId="77777777" w:rsidR="00000000" w:rsidRDefault="000E0F03">
      <w:pPr>
        <w:pStyle w:val="a0"/>
        <w:rPr>
          <w:rtl/>
        </w:rPr>
      </w:pPr>
    </w:p>
    <w:p w14:paraId="65EBD3CD" w14:textId="77777777" w:rsidR="00000000" w:rsidRDefault="000E0F03">
      <w:pPr>
        <w:pStyle w:val="a0"/>
        <w:rPr>
          <w:rtl/>
        </w:rPr>
      </w:pPr>
      <w:r>
        <w:rPr>
          <w:rFonts w:hint="cs"/>
          <w:rtl/>
        </w:rPr>
        <w:t>אנחנו מעדיפים שאתה תענה, כי אתה עונה באופן קצר, תמציתי ולעניין.</w:t>
      </w:r>
    </w:p>
    <w:p w14:paraId="23293ABD" w14:textId="77777777" w:rsidR="00000000" w:rsidRDefault="000E0F03">
      <w:pPr>
        <w:pStyle w:val="-"/>
        <w:rPr>
          <w:rtl/>
        </w:rPr>
      </w:pPr>
    </w:p>
    <w:p w14:paraId="7FBF2146" w14:textId="77777777" w:rsidR="00000000" w:rsidRDefault="000E0F03">
      <w:pPr>
        <w:pStyle w:val="-"/>
        <w:rPr>
          <w:rtl/>
        </w:rPr>
      </w:pPr>
      <w:bookmarkStart w:id="618" w:name="FS000001039T21_07_2004_18_57_06C"/>
      <w:bookmarkEnd w:id="618"/>
      <w:r>
        <w:rPr>
          <w:rtl/>
        </w:rPr>
        <w:t>ענבל גבריאלי (ה</w:t>
      </w:r>
      <w:r>
        <w:rPr>
          <w:rtl/>
        </w:rPr>
        <w:t>ליכוד):</w:t>
      </w:r>
    </w:p>
    <w:p w14:paraId="626C789B" w14:textId="77777777" w:rsidR="00000000" w:rsidRDefault="000E0F03">
      <w:pPr>
        <w:pStyle w:val="a0"/>
        <w:rPr>
          <w:rFonts w:hint="cs"/>
          <w:rtl/>
        </w:rPr>
      </w:pPr>
    </w:p>
    <w:p w14:paraId="765BCE03" w14:textId="77777777" w:rsidR="00000000" w:rsidRDefault="000E0F03">
      <w:pPr>
        <w:pStyle w:val="a0"/>
        <w:rPr>
          <w:rFonts w:hint="cs"/>
          <w:rtl/>
        </w:rPr>
      </w:pPr>
      <w:r>
        <w:rPr>
          <w:rFonts w:hint="cs"/>
          <w:rtl/>
        </w:rPr>
        <w:t>אדוני היושב-ראש, ברשותך, אתחיל מן ההתחלה. אדוני השר, דיברתי על כך שלפני מעט יותר מחודש אירע אותו מקרה מזעזע של הכלב טריפ, שתקף למוות את אביבית בת הארבע, זכרה לברכה. כמו כן, ציינתי את הזעזוע הקשה, את החרדה, את הבהלה ואת הכאב שנתקפנו בו כולנו - שוב,</w:t>
      </w:r>
      <w:r>
        <w:rPr>
          <w:rFonts w:hint="cs"/>
          <w:rtl/>
        </w:rPr>
        <w:t xml:space="preserve"> לא משום שהיתה זו הפעם הראשונה שבה שמענו על מקרה עם כלב שאנחנו מכנים אותו מסוכן, והיו פעמים שהיו אלה "רוטוויילרים" והיו פעמים שהיו אלה "אמסטפים". אני חושבת שרוב המקרים נחלקו בין שני הגזעים האלה. זו לא היתה הפעם הראשונה. הזעזוע הגדול שלנו נבע מחומרת המקרה. </w:t>
      </w:r>
      <w:r>
        <w:rPr>
          <w:rFonts w:hint="cs"/>
          <w:rtl/>
        </w:rPr>
        <w:t>הפעם דובר על תקיפה שהביאה למותה של הילדה.</w:t>
      </w:r>
    </w:p>
    <w:p w14:paraId="3AFB4506" w14:textId="77777777" w:rsidR="00000000" w:rsidRDefault="000E0F03">
      <w:pPr>
        <w:pStyle w:val="a0"/>
        <w:rPr>
          <w:rFonts w:hint="cs"/>
          <w:rtl/>
        </w:rPr>
      </w:pPr>
    </w:p>
    <w:p w14:paraId="5493BB70" w14:textId="77777777" w:rsidR="00000000" w:rsidRDefault="000E0F03">
      <w:pPr>
        <w:pStyle w:val="a0"/>
        <w:rPr>
          <w:rFonts w:hint="cs"/>
          <w:rtl/>
        </w:rPr>
      </w:pPr>
      <w:r>
        <w:rPr>
          <w:rFonts w:hint="cs"/>
          <w:rtl/>
        </w:rPr>
        <w:t>כדי למלא את תפקידנו ביעילות המרבית - אנחנו בכל זאת נבחרי הציבור, אנחנו המחוקקים, אנחנו המבצעים, כלומר הממשלה - לפני חודש כאן, בבית הזה, במקום הזה, היה איזה ניסיון להכות על הברזל בעודו חם. בתוך כל ההמולה, בתוך כל ה</w:t>
      </w:r>
      <w:r>
        <w:rPr>
          <w:rFonts w:hint="cs"/>
          <w:rtl/>
        </w:rPr>
        <w:t>היסטריה הכללית, והיתה היסטריה, ודרך אגב היא עדיין נמשכת - היסטריה של הציבור כולו, ובכלל זה אני חייבת לציין גם נבחרי הציבור - הוגשו שלוש הצעות חוק, וכן סוף-סוף הותקנו תקנות על-ידי שר החקלאות. לאחר שהוגשו שלוש הצעות החוק, הן גם הובאו - - -</w:t>
      </w:r>
    </w:p>
    <w:p w14:paraId="428AA3BC" w14:textId="77777777" w:rsidR="00000000" w:rsidRDefault="000E0F03">
      <w:pPr>
        <w:pStyle w:val="a0"/>
        <w:rPr>
          <w:rFonts w:hint="cs"/>
          <w:rtl/>
        </w:rPr>
      </w:pPr>
    </w:p>
    <w:p w14:paraId="5BB83A4A" w14:textId="77777777" w:rsidR="00000000" w:rsidRDefault="000E0F03">
      <w:pPr>
        <w:pStyle w:val="af1"/>
        <w:rPr>
          <w:rtl/>
        </w:rPr>
      </w:pPr>
      <w:r>
        <w:rPr>
          <w:rtl/>
        </w:rPr>
        <w:t>היו"ר אלי בן-מנחם</w:t>
      </w:r>
      <w:r>
        <w:rPr>
          <w:rtl/>
        </w:rPr>
        <w:t>:</w:t>
      </w:r>
    </w:p>
    <w:p w14:paraId="45A0FE4D" w14:textId="77777777" w:rsidR="00000000" w:rsidRDefault="000E0F03">
      <w:pPr>
        <w:pStyle w:val="a0"/>
        <w:rPr>
          <w:rtl/>
        </w:rPr>
      </w:pPr>
    </w:p>
    <w:p w14:paraId="4C48AC82" w14:textId="77777777" w:rsidR="00000000" w:rsidRDefault="000E0F03">
      <w:pPr>
        <w:pStyle w:val="a0"/>
        <w:rPr>
          <w:rFonts w:hint="cs"/>
          <w:rtl/>
        </w:rPr>
      </w:pPr>
      <w:r>
        <w:rPr>
          <w:rFonts w:hint="cs"/>
          <w:rtl/>
        </w:rPr>
        <w:t>חבר הכנסת וילן, אין לך מה להגיד בנושא הזה? אתה טוען כל הזמן שהצעת החוק נמצאת - של פורז. אני מדבר לחבר הכנסת וילן, שטוען שהחוק היה קיים.</w:t>
      </w:r>
    </w:p>
    <w:p w14:paraId="1B0EDD95" w14:textId="77777777" w:rsidR="00000000" w:rsidRDefault="000E0F03">
      <w:pPr>
        <w:pStyle w:val="a0"/>
        <w:rPr>
          <w:rFonts w:hint="cs"/>
          <w:rtl/>
        </w:rPr>
      </w:pPr>
    </w:p>
    <w:p w14:paraId="24575541" w14:textId="77777777" w:rsidR="00000000" w:rsidRDefault="000E0F03">
      <w:pPr>
        <w:pStyle w:val="af0"/>
        <w:rPr>
          <w:rtl/>
        </w:rPr>
      </w:pPr>
      <w:bookmarkStart w:id="619" w:name="FS000001039T21_07_2004_19_01_42C"/>
      <w:bookmarkEnd w:id="619"/>
      <w:r>
        <w:rPr>
          <w:rFonts w:hint="eastAsia"/>
          <w:rtl/>
        </w:rPr>
        <w:t>אבשלום</w:t>
      </w:r>
      <w:r>
        <w:rPr>
          <w:rtl/>
        </w:rPr>
        <w:t xml:space="preserve"> וילן (יחד):</w:t>
      </w:r>
    </w:p>
    <w:p w14:paraId="456E53F6" w14:textId="77777777" w:rsidR="00000000" w:rsidRDefault="000E0F03">
      <w:pPr>
        <w:pStyle w:val="a0"/>
        <w:rPr>
          <w:rFonts w:hint="cs"/>
          <w:rtl/>
        </w:rPr>
      </w:pPr>
    </w:p>
    <w:p w14:paraId="3497EACC" w14:textId="77777777" w:rsidR="00000000" w:rsidRDefault="000E0F03">
      <w:pPr>
        <w:pStyle w:val="a0"/>
        <w:rPr>
          <w:rFonts w:hint="cs"/>
          <w:rtl/>
        </w:rPr>
      </w:pPr>
      <w:r>
        <w:rPr>
          <w:rFonts w:hint="cs"/>
          <w:rtl/>
        </w:rPr>
        <w:t>זה מה שהיא אומרת.</w:t>
      </w:r>
    </w:p>
    <w:p w14:paraId="43175333" w14:textId="77777777" w:rsidR="00000000" w:rsidRDefault="000E0F03">
      <w:pPr>
        <w:pStyle w:val="a0"/>
        <w:rPr>
          <w:rFonts w:hint="cs"/>
          <w:rtl/>
        </w:rPr>
      </w:pPr>
    </w:p>
    <w:p w14:paraId="70DFA31E" w14:textId="77777777" w:rsidR="00000000" w:rsidRDefault="000E0F03">
      <w:pPr>
        <w:pStyle w:val="-"/>
        <w:rPr>
          <w:rtl/>
        </w:rPr>
      </w:pPr>
      <w:bookmarkStart w:id="620" w:name="FS000001039T21_07_2004_18_56_33C"/>
      <w:bookmarkEnd w:id="620"/>
      <w:r>
        <w:rPr>
          <w:rtl/>
        </w:rPr>
        <w:t>ענבל גבריאלי (הליכוד):</w:t>
      </w:r>
    </w:p>
    <w:p w14:paraId="4E819CB3" w14:textId="77777777" w:rsidR="00000000" w:rsidRDefault="000E0F03">
      <w:pPr>
        <w:pStyle w:val="a0"/>
        <w:rPr>
          <w:rtl/>
        </w:rPr>
      </w:pPr>
    </w:p>
    <w:p w14:paraId="5D6560F5" w14:textId="77777777" w:rsidR="00000000" w:rsidRDefault="000E0F03">
      <w:pPr>
        <w:pStyle w:val="a0"/>
        <w:rPr>
          <w:rFonts w:hint="cs"/>
          <w:rtl/>
        </w:rPr>
      </w:pPr>
      <w:r>
        <w:rPr>
          <w:rFonts w:hint="cs"/>
          <w:rtl/>
        </w:rPr>
        <w:t>נכון, זה מה שאני אומרת. חבר הכנסת וילן, נדמה לי שחיכו</w:t>
      </w:r>
      <w:r>
        <w:rPr>
          <w:rFonts w:hint="cs"/>
          <w:rtl/>
        </w:rPr>
        <w:t xml:space="preserve"> כשנתיים עד שהתקינו ואישרו את התקנות. נדמה לי, אם אינני טועה, שהחוק היה קיים מ-1994, שאז החלו הליכי החקיקה, או משהו כזה.</w:t>
      </w:r>
    </w:p>
    <w:p w14:paraId="1545805B" w14:textId="77777777" w:rsidR="00000000" w:rsidRDefault="000E0F03">
      <w:pPr>
        <w:pStyle w:val="a0"/>
        <w:rPr>
          <w:rFonts w:hint="cs"/>
          <w:rtl/>
        </w:rPr>
      </w:pPr>
    </w:p>
    <w:p w14:paraId="2659E55F" w14:textId="77777777" w:rsidR="00000000" w:rsidRDefault="000E0F03">
      <w:pPr>
        <w:pStyle w:val="af0"/>
        <w:rPr>
          <w:rtl/>
        </w:rPr>
      </w:pPr>
      <w:r>
        <w:rPr>
          <w:rFonts w:hint="eastAsia"/>
          <w:rtl/>
        </w:rPr>
        <w:t>אבשלום</w:t>
      </w:r>
      <w:r>
        <w:rPr>
          <w:rtl/>
        </w:rPr>
        <w:t xml:space="preserve"> וילן (יחד):</w:t>
      </w:r>
    </w:p>
    <w:p w14:paraId="61C13DD5" w14:textId="77777777" w:rsidR="00000000" w:rsidRDefault="000E0F03">
      <w:pPr>
        <w:pStyle w:val="a0"/>
        <w:rPr>
          <w:rFonts w:hint="cs"/>
          <w:rtl/>
        </w:rPr>
      </w:pPr>
    </w:p>
    <w:p w14:paraId="4D6E09CB" w14:textId="77777777" w:rsidR="00000000" w:rsidRDefault="000E0F03">
      <w:pPr>
        <w:pStyle w:val="a0"/>
        <w:rPr>
          <w:rFonts w:hint="cs"/>
          <w:rtl/>
        </w:rPr>
      </w:pPr>
      <w:r>
        <w:rPr>
          <w:rFonts w:hint="cs"/>
          <w:rtl/>
        </w:rPr>
        <w:t>זה הסתיים ב-2002, והכנת התקנות לקחה למעלה משנתיים - -</w:t>
      </w:r>
    </w:p>
    <w:p w14:paraId="117A7C6D" w14:textId="77777777" w:rsidR="00000000" w:rsidRDefault="000E0F03">
      <w:pPr>
        <w:pStyle w:val="a0"/>
        <w:rPr>
          <w:rFonts w:hint="cs"/>
          <w:rtl/>
        </w:rPr>
      </w:pPr>
    </w:p>
    <w:p w14:paraId="2304269C" w14:textId="77777777" w:rsidR="00000000" w:rsidRDefault="000E0F03">
      <w:pPr>
        <w:pStyle w:val="-"/>
        <w:rPr>
          <w:rtl/>
        </w:rPr>
      </w:pPr>
      <w:bookmarkStart w:id="621" w:name="FS000001039T21_07_2004_19_03_18C"/>
      <w:bookmarkEnd w:id="621"/>
      <w:r>
        <w:rPr>
          <w:rtl/>
        </w:rPr>
        <w:t>ענבל גבריאלי (הליכוד):</w:t>
      </w:r>
    </w:p>
    <w:p w14:paraId="7149ED4F" w14:textId="77777777" w:rsidR="00000000" w:rsidRDefault="000E0F03">
      <w:pPr>
        <w:pStyle w:val="a0"/>
        <w:rPr>
          <w:rtl/>
        </w:rPr>
      </w:pPr>
    </w:p>
    <w:p w14:paraId="3C21EA35" w14:textId="77777777" w:rsidR="00000000" w:rsidRDefault="000E0F03">
      <w:pPr>
        <w:pStyle w:val="a0"/>
        <w:rPr>
          <w:rFonts w:hint="cs"/>
          <w:rtl/>
        </w:rPr>
      </w:pPr>
      <w:r>
        <w:rPr>
          <w:rFonts w:hint="cs"/>
          <w:rtl/>
        </w:rPr>
        <w:t>עד לפני חודש.</w:t>
      </w:r>
    </w:p>
    <w:p w14:paraId="7C22CC7D" w14:textId="77777777" w:rsidR="00000000" w:rsidRDefault="000E0F03">
      <w:pPr>
        <w:pStyle w:val="a0"/>
        <w:rPr>
          <w:rtl/>
        </w:rPr>
      </w:pPr>
    </w:p>
    <w:p w14:paraId="5E0BE46C" w14:textId="77777777" w:rsidR="00000000" w:rsidRDefault="000E0F03">
      <w:pPr>
        <w:pStyle w:val="af0"/>
        <w:rPr>
          <w:rtl/>
        </w:rPr>
      </w:pPr>
      <w:r>
        <w:rPr>
          <w:rtl/>
        </w:rPr>
        <w:t>אבשלום וילן (יחד):</w:t>
      </w:r>
    </w:p>
    <w:p w14:paraId="0946FDBF" w14:textId="77777777" w:rsidR="00000000" w:rsidRDefault="000E0F03">
      <w:pPr>
        <w:pStyle w:val="a0"/>
        <w:rPr>
          <w:rtl/>
        </w:rPr>
      </w:pPr>
    </w:p>
    <w:p w14:paraId="03813B31" w14:textId="77777777" w:rsidR="00000000" w:rsidRDefault="000E0F03">
      <w:pPr>
        <w:pStyle w:val="a0"/>
        <w:rPr>
          <w:rFonts w:hint="cs"/>
          <w:rtl/>
        </w:rPr>
      </w:pPr>
      <w:bookmarkStart w:id="622" w:name="FS000001039T21_07_2004_19_04_43C"/>
      <w:bookmarkEnd w:id="622"/>
      <w:r>
        <w:rPr>
          <w:rFonts w:hint="cs"/>
          <w:rtl/>
        </w:rPr>
        <w:t>- - כששר החקלאות סיים ביומיים.</w:t>
      </w:r>
    </w:p>
    <w:p w14:paraId="0FC88020" w14:textId="77777777" w:rsidR="00000000" w:rsidRDefault="000E0F03">
      <w:pPr>
        <w:pStyle w:val="a0"/>
        <w:rPr>
          <w:rFonts w:hint="cs"/>
          <w:rtl/>
        </w:rPr>
      </w:pPr>
    </w:p>
    <w:p w14:paraId="19E7FD61" w14:textId="77777777" w:rsidR="00000000" w:rsidRDefault="000E0F03">
      <w:pPr>
        <w:pStyle w:val="-"/>
        <w:rPr>
          <w:rtl/>
        </w:rPr>
      </w:pPr>
      <w:bookmarkStart w:id="623" w:name="FS000001039T21_07_2004_19_03_19C"/>
      <w:bookmarkEnd w:id="623"/>
      <w:r>
        <w:rPr>
          <w:rtl/>
        </w:rPr>
        <w:t>ענבל גבריאלי (הליכוד):</w:t>
      </w:r>
    </w:p>
    <w:p w14:paraId="73F03D17" w14:textId="77777777" w:rsidR="00000000" w:rsidRDefault="000E0F03">
      <w:pPr>
        <w:pStyle w:val="a0"/>
        <w:rPr>
          <w:rtl/>
        </w:rPr>
      </w:pPr>
    </w:p>
    <w:p w14:paraId="626486CD" w14:textId="77777777" w:rsidR="00000000" w:rsidRDefault="000E0F03">
      <w:pPr>
        <w:pStyle w:val="a0"/>
        <w:rPr>
          <w:rFonts w:hint="cs"/>
          <w:rtl/>
        </w:rPr>
      </w:pPr>
      <w:r>
        <w:rPr>
          <w:rFonts w:hint="cs"/>
          <w:rtl/>
        </w:rPr>
        <w:t>בדיוק. מה שלא היה אפשר לעשות במשך שנתיים נעשה ממש כך. ביומיים הותקנו התקנות. אבל, בד-בבד הוגשו שלוש הצעות חוק פרטיות. מגישי ההצעות גם הגיעו לוועדת הכנסת. אני חברה בוועדת הכנסת, ושמעתי את הטיעונים מפיה</w:t>
      </w:r>
      <w:r>
        <w:rPr>
          <w:rFonts w:hint="cs"/>
          <w:rtl/>
        </w:rPr>
        <w:t>ם על הדחיפות, על הבהלה ועל הצורך בזירוז הליכי החקיקה. בניגוד לדעתי ולהצבעתי הם קיבלו את הפטור מחובת הנחה. מייד הן הובאו למליאה ועברו בקריאה טרומית. זה כך לגבי שתי הצעות חוק, ואני לא יודעת לגבי השלישית.</w:t>
      </w:r>
    </w:p>
    <w:p w14:paraId="45945298" w14:textId="77777777" w:rsidR="00000000" w:rsidRDefault="000E0F03">
      <w:pPr>
        <w:pStyle w:val="a0"/>
        <w:rPr>
          <w:rFonts w:hint="cs"/>
          <w:rtl/>
        </w:rPr>
      </w:pPr>
    </w:p>
    <w:p w14:paraId="66316F2D" w14:textId="77777777" w:rsidR="00000000" w:rsidRDefault="000E0F03">
      <w:pPr>
        <w:pStyle w:val="a0"/>
        <w:rPr>
          <w:rFonts w:hint="cs"/>
          <w:rtl/>
        </w:rPr>
      </w:pPr>
      <w:r>
        <w:rPr>
          <w:rFonts w:hint="cs"/>
          <w:rtl/>
        </w:rPr>
        <w:t>אין ספק - חשוב לי להדגיש זאת, ואני אומר את זה עוד עשר</w:t>
      </w:r>
      <w:r>
        <w:rPr>
          <w:rFonts w:hint="cs"/>
          <w:rtl/>
        </w:rPr>
        <w:t xml:space="preserve">ים פעם, כמו שאמרתי את זה כבר מספיק פעמים בחודש האחרון - שמדובר במקרה קשה. אין ספק שמדובר במקרה מזעזע, והיה צריך לעשות ועדיין צריך לעשות משהו. מה שהיה צריך לעשות ממש לא נעשה. ההתנהלות סביב המקרה הזה וסביב הכאילו-ניסיון לפתור את הבעיה היתה מאוד שגויה. זה לא </w:t>
      </w:r>
      <w:r>
        <w:rPr>
          <w:rFonts w:hint="cs"/>
          <w:rtl/>
        </w:rPr>
        <w:t>נכון בתוך כל ההמולה וההיסטריה הזאת לבוא ולנסות לפתור דבר כזה בחקיקה.</w:t>
      </w:r>
    </w:p>
    <w:p w14:paraId="11830903" w14:textId="77777777" w:rsidR="00000000" w:rsidRDefault="000E0F03">
      <w:pPr>
        <w:pStyle w:val="a0"/>
        <w:rPr>
          <w:rFonts w:hint="cs"/>
          <w:rtl/>
        </w:rPr>
      </w:pPr>
    </w:p>
    <w:p w14:paraId="6AFD6EA3" w14:textId="77777777" w:rsidR="00000000" w:rsidRDefault="000E0F03">
      <w:pPr>
        <w:pStyle w:val="a0"/>
        <w:rPr>
          <w:rFonts w:hint="cs"/>
          <w:rtl/>
        </w:rPr>
      </w:pPr>
      <w:r>
        <w:rPr>
          <w:rFonts w:hint="cs"/>
          <w:rtl/>
        </w:rPr>
        <w:t xml:space="preserve">החופזה שבה נעשו הדברים הביאה לכך שאנחנו העברנו בקריאה טרומית הצעות חוק בנושא הכלבים המסוכנים שהן בלתי מקצועיות, בלתי מאוזנות, מאוד לא נכונות וכאלה שאין להן שום מקום בספר החוקים הישראלי. </w:t>
      </w:r>
      <w:r>
        <w:rPr>
          <w:rFonts w:hint="cs"/>
          <w:rtl/>
        </w:rPr>
        <w:t>הכי חשוב - הן לא פותרות את הבעיה, כי זה לא היה מקור הבעיה.</w:t>
      </w:r>
    </w:p>
    <w:p w14:paraId="178A460C" w14:textId="77777777" w:rsidR="00000000" w:rsidRDefault="000E0F03">
      <w:pPr>
        <w:pStyle w:val="a0"/>
        <w:rPr>
          <w:rFonts w:hint="cs"/>
          <w:rtl/>
        </w:rPr>
      </w:pPr>
    </w:p>
    <w:p w14:paraId="2EAE0451" w14:textId="77777777" w:rsidR="00000000" w:rsidRDefault="000E0F03">
      <w:pPr>
        <w:pStyle w:val="a0"/>
        <w:rPr>
          <w:rFonts w:hint="cs"/>
          <w:rtl/>
        </w:rPr>
      </w:pPr>
      <w:r>
        <w:rPr>
          <w:rFonts w:hint="cs"/>
          <w:rtl/>
        </w:rPr>
        <w:t>במאמר מוסגר אני רק אומר, שבשורה התחתונה, מה שהצעות החוק באות לקבוע זה להוציא את הכלבים האלה מחוץ לחוק ולא להתיר את הבאתם, כך שבתוך כמה  שנים הגזעים האלה לא יהיו כאן בכלל.</w:t>
      </w:r>
    </w:p>
    <w:p w14:paraId="64E8559D" w14:textId="77777777" w:rsidR="00000000" w:rsidRDefault="000E0F03">
      <w:pPr>
        <w:pStyle w:val="a0"/>
        <w:rPr>
          <w:rFonts w:hint="cs"/>
          <w:rtl/>
        </w:rPr>
      </w:pPr>
    </w:p>
    <w:p w14:paraId="40295F19" w14:textId="77777777" w:rsidR="00000000" w:rsidRDefault="000E0F03">
      <w:pPr>
        <w:pStyle w:val="a0"/>
        <w:rPr>
          <w:rFonts w:hint="cs"/>
          <w:rtl/>
        </w:rPr>
      </w:pPr>
      <w:r>
        <w:rPr>
          <w:rFonts w:hint="cs"/>
          <w:rtl/>
        </w:rPr>
        <w:t xml:space="preserve">אני טוענת, ונדמה לי שגם </w:t>
      </w:r>
      <w:r>
        <w:rPr>
          <w:rFonts w:hint="cs"/>
          <w:rtl/>
        </w:rPr>
        <w:t>חבר הכנסת וילן בדעתי, שכדי לפתור את הבעיה, מה שהיה צריך לעשות זה להגביר את הפיקוח.</w:t>
      </w:r>
    </w:p>
    <w:p w14:paraId="0E320D9D" w14:textId="77777777" w:rsidR="00000000" w:rsidRDefault="000E0F03">
      <w:pPr>
        <w:pStyle w:val="a0"/>
        <w:rPr>
          <w:rFonts w:hint="cs"/>
          <w:rtl/>
        </w:rPr>
      </w:pPr>
    </w:p>
    <w:p w14:paraId="3140F71C" w14:textId="77777777" w:rsidR="00000000" w:rsidRDefault="000E0F03">
      <w:pPr>
        <w:pStyle w:val="af0"/>
        <w:rPr>
          <w:rtl/>
        </w:rPr>
      </w:pPr>
      <w:r>
        <w:rPr>
          <w:rFonts w:hint="eastAsia"/>
          <w:rtl/>
        </w:rPr>
        <w:t>אבשלום</w:t>
      </w:r>
      <w:r>
        <w:rPr>
          <w:rtl/>
        </w:rPr>
        <w:t xml:space="preserve"> וילן (יחד):</w:t>
      </w:r>
    </w:p>
    <w:p w14:paraId="2454B40E" w14:textId="77777777" w:rsidR="00000000" w:rsidRDefault="000E0F03">
      <w:pPr>
        <w:pStyle w:val="a0"/>
        <w:rPr>
          <w:rFonts w:hint="cs"/>
          <w:rtl/>
        </w:rPr>
      </w:pPr>
    </w:p>
    <w:p w14:paraId="608C507B" w14:textId="77777777" w:rsidR="00000000" w:rsidRDefault="000E0F03">
      <w:pPr>
        <w:pStyle w:val="a0"/>
        <w:rPr>
          <w:rFonts w:hint="cs"/>
          <w:rtl/>
        </w:rPr>
      </w:pPr>
      <w:r>
        <w:rPr>
          <w:rFonts w:hint="cs"/>
          <w:rtl/>
        </w:rPr>
        <w:t>מסקנות הוועדה לפני שנתיים היו לא לגבי הגזע, אלא הסופר-אילוף. אין משמעות לגזע.</w:t>
      </w:r>
    </w:p>
    <w:p w14:paraId="01F85EE5" w14:textId="77777777" w:rsidR="00000000" w:rsidRDefault="000E0F03">
      <w:pPr>
        <w:pStyle w:val="a0"/>
        <w:rPr>
          <w:rFonts w:hint="cs"/>
          <w:rtl/>
        </w:rPr>
      </w:pPr>
    </w:p>
    <w:p w14:paraId="305D335C" w14:textId="77777777" w:rsidR="00000000" w:rsidRDefault="000E0F03">
      <w:pPr>
        <w:pStyle w:val="-"/>
        <w:rPr>
          <w:rtl/>
        </w:rPr>
      </w:pPr>
      <w:bookmarkStart w:id="624" w:name="FS000001039T21_07_2004_19_09_47C"/>
      <w:bookmarkEnd w:id="624"/>
      <w:r>
        <w:rPr>
          <w:rtl/>
        </w:rPr>
        <w:t>ענבל גבריאלי (הליכוד):</w:t>
      </w:r>
    </w:p>
    <w:p w14:paraId="028824CC" w14:textId="77777777" w:rsidR="00000000" w:rsidRDefault="000E0F03">
      <w:pPr>
        <w:pStyle w:val="a0"/>
        <w:rPr>
          <w:rtl/>
        </w:rPr>
      </w:pPr>
    </w:p>
    <w:p w14:paraId="3BF85E75" w14:textId="77777777" w:rsidR="00000000" w:rsidRDefault="000E0F03">
      <w:pPr>
        <w:pStyle w:val="a0"/>
        <w:rPr>
          <w:rFonts w:hint="cs"/>
          <w:rtl/>
        </w:rPr>
      </w:pPr>
      <w:r>
        <w:rPr>
          <w:rFonts w:hint="cs"/>
          <w:rtl/>
        </w:rPr>
        <w:t>בדיוק.</w:t>
      </w:r>
    </w:p>
    <w:p w14:paraId="424C78C3" w14:textId="77777777" w:rsidR="00000000" w:rsidRDefault="000E0F03">
      <w:pPr>
        <w:pStyle w:val="a0"/>
        <w:rPr>
          <w:rFonts w:hint="cs"/>
          <w:rtl/>
        </w:rPr>
      </w:pPr>
    </w:p>
    <w:p w14:paraId="0AC19B8C" w14:textId="77777777" w:rsidR="00000000" w:rsidRDefault="000E0F03">
      <w:pPr>
        <w:pStyle w:val="af0"/>
        <w:rPr>
          <w:rtl/>
        </w:rPr>
      </w:pPr>
    </w:p>
    <w:p w14:paraId="40790102" w14:textId="77777777" w:rsidR="00000000" w:rsidRDefault="000E0F03">
      <w:pPr>
        <w:pStyle w:val="af0"/>
        <w:rPr>
          <w:rtl/>
        </w:rPr>
      </w:pPr>
      <w:r>
        <w:rPr>
          <w:rFonts w:hint="eastAsia"/>
          <w:rtl/>
        </w:rPr>
        <w:t>אבשלום</w:t>
      </w:r>
      <w:r>
        <w:rPr>
          <w:rtl/>
        </w:rPr>
        <w:t xml:space="preserve"> וילן (יחד):</w:t>
      </w:r>
    </w:p>
    <w:p w14:paraId="7D287793" w14:textId="77777777" w:rsidR="00000000" w:rsidRDefault="000E0F03">
      <w:pPr>
        <w:pStyle w:val="a0"/>
        <w:rPr>
          <w:rFonts w:hint="cs"/>
          <w:rtl/>
        </w:rPr>
      </w:pPr>
    </w:p>
    <w:p w14:paraId="1480380B" w14:textId="77777777" w:rsidR="00000000" w:rsidRDefault="000E0F03">
      <w:pPr>
        <w:pStyle w:val="a0"/>
        <w:rPr>
          <w:rFonts w:hint="cs"/>
          <w:rtl/>
        </w:rPr>
      </w:pPr>
      <w:r>
        <w:rPr>
          <w:rFonts w:hint="cs"/>
          <w:rtl/>
        </w:rPr>
        <w:t>- - - הווטרינרים חתמ</w:t>
      </w:r>
      <w:r>
        <w:rPr>
          <w:rFonts w:hint="cs"/>
          <w:rtl/>
        </w:rPr>
        <w:t>ו על זה.</w:t>
      </w:r>
    </w:p>
    <w:p w14:paraId="15F2B85E" w14:textId="77777777" w:rsidR="00000000" w:rsidRDefault="000E0F03">
      <w:pPr>
        <w:pStyle w:val="a0"/>
        <w:rPr>
          <w:rFonts w:hint="cs"/>
          <w:rtl/>
        </w:rPr>
      </w:pPr>
    </w:p>
    <w:p w14:paraId="1B97B4BC" w14:textId="77777777" w:rsidR="00000000" w:rsidRDefault="000E0F03">
      <w:pPr>
        <w:pStyle w:val="-"/>
        <w:rPr>
          <w:rtl/>
        </w:rPr>
      </w:pPr>
      <w:bookmarkStart w:id="625" w:name="FS000001039T21_07_2004_19_10_48C"/>
      <w:bookmarkEnd w:id="625"/>
      <w:r>
        <w:rPr>
          <w:rtl/>
        </w:rPr>
        <w:t>ענבל גבריאלי (הליכוד):</w:t>
      </w:r>
    </w:p>
    <w:p w14:paraId="25FD47D2" w14:textId="77777777" w:rsidR="00000000" w:rsidRDefault="000E0F03">
      <w:pPr>
        <w:pStyle w:val="a0"/>
        <w:rPr>
          <w:rtl/>
        </w:rPr>
      </w:pPr>
    </w:p>
    <w:p w14:paraId="00B90D9F" w14:textId="77777777" w:rsidR="00000000" w:rsidRDefault="000E0F03">
      <w:pPr>
        <w:pStyle w:val="a0"/>
        <w:rPr>
          <w:rFonts w:hint="cs"/>
          <w:rtl/>
        </w:rPr>
      </w:pPr>
      <w:r>
        <w:rPr>
          <w:rFonts w:hint="cs"/>
          <w:rtl/>
        </w:rPr>
        <w:t>יפה. להגביר את הפיקוח.</w:t>
      </w:r>
    </w:p>
    <w:p w14:paraId="564C476E" w14:textId="77777777" w:rsidR="00000000" w:rsidRDefault="000E0F03">
      <w:pPr>
        <w:pStyle w:val="a0"/>
        <w:rPr>
          <w:rFonts w:hint="cs"/>
          <w:rtl/>
        </w:rPr>
      </w:pPr>
    </w:p>
    <w:p w14:paraId="475D296B" w14:textId="77777777" w:rsidR="00000000" w:rsidRDefault="000E0F03">
      <w:pPr>
        <w:pStyle w:val="af1"/>
        <w:rPr>
          <w:rtl/>
        </w:rPr>
      </w:pPr>
      <w:r>
        <w:rPr>
          <w:rtl/>
        </w:rPr>
        <w:t>היו"ר אלי בן-מנחם:</w:t>
      </w:r>
    </w:p>
    <w:p w14:paraId="5C0AC6BC" w14:textId="77777777" w:rsidR="00000000" w:rsidRDefault="000E0F03">
      <w:pPr>
        <w:pStyle w:val="a0"/>
        <w:rPr>
          <w:rtl/>
        </w:rPr>
      </w:pPr>
    </w:p>
    <w:p w14:paraId="24770479" w14:textId="77777777" w:rsidR="00000000" w:rsidRDefault="000E0F03">
      <w:pPr>
        <w:pStyle w:val="a0"/>
        <w:rPr>
          <w:rFonts w:hint="cs"/>
          <w:rtl/>
        </w:rPr>
      </w:pPr>
      <w:r>
        <w:rPr>
          <w:rFonts w:hint="cs"/>
          <w:rtl/>
        </w:rPr>
        <w:t>חברי הכנסת וילן וגבריאלי, אני חושב שיש סוג של כלבים שכאשר הם מתבגרים הם בלתי צפויים, עם כל האילוף.</w:t>
      </w:r>
    </w:p>
    <w:p w14:paraId="04F35833" w14:textId="77777777" w:rsidR="00000000" w:rsidRDefault="000E0F03">
      <w:pPr>
        <w:pStyle w:val="a0"/>
        <w:rPr>
          <w:rFonts w:hint="cs"/>
          <w:rtl/>
        </w:rPr>
      </w:pPr>
    </w:p>
    <w:p w14:paraId="068B3F86" w14:textId="77777777" w:rsidR="00000000" w:rsidRDefault="000E0F03">
      <w:pPr>
        <w:pStyle w:val="-"/>
        <w:rPr>
          <w:rtl/>
        </w:rPr>
      </w:pPr>
      <w:bookmarkStart w:id="626" w:name="FS000001039T21_07_2004_19_10_57C"/>
      <w:bookmarkEnd w:id="626"/>
      <w:r>
        <w:rPr>
          <w:rtl/>
        </w:rPr>
        <w:t>ענבל גבריאלי (הליכוד):</w:t>
      </w:r>
    </w:p>
    <w:p w14:paraId="2710A47D" w14:textId="77777777" w:rsidR="00000000" w:rsidRDefault="000E0F03">
      <w:pPr>
        <w:pStyle w:val="a0"/>
        <w:rPr>
          <w:rtl/>
        </w:rPr>
      </w:pPr>
    </w:p>
    <w:p w14:paraId="44831AB7" w14:textId="77777777" w:rsidR="00000000" w:rsidRDefault="000E0F03">
      <w:pPr>
        <w:pStyle w:val="a0"/>
        <w:rPr>
          <w:rFonts w:hint="cs"/>
          <w:rtl/>
        </w:rPr>
      </w:pPr>
      <w:r>
        <w:rPr>
          <w:rFonts w:hint="cs"/>
          <w:rtl/>
        </w:rPr>
        <w:t>אדוני היושב-ראש, באתי להפריע לך באמצע המשפט. אין דבר כ</w:t>
      </w:r>
      <w:r>
        <w:rPr>
          <w:rFonts w:hint="cs"/>
          <w:rtl/>
        </w:rPr>
        <w:t>זה בשום מקום ובשום מקרה. זה הכול שאלה של חינוך. זה הכול שאלה של איך מאלפים ואיך מחנכים. באופן אישי, אני מכירה אדם שיש לו כלב "אמסטף", והוא שלח אותו לאילוף של תקיפה. אף אחד מאתנו לא יכול להתפלא אם הכלב הזה יתקוף ויהרוג אדם מחר.</w:t>
      </w:r>
    </w:p>
    <w:p w14:paraId="74A4A702" w14:textId="77777777" w:rsidR="00000000" w:rsidRDefault="000E0F03">
      <w:pPr>
        <w:pStyle w:val="a0"/>
        <w:rPr>
          <w:rFonts w:hint="cs"/>
          <w:rtl/>
        </w:rPr>
      </w:pPr>
    </w:p>
    <w:p w14:paraId="6BA7F155" w14:textId="77777777" w:rsidR="00000000" w:rsidRDefault="000E0F03">
      <w:pPr>
        <w:pStyle w:val="a0"/>
        <w:rPr>
          <w:rFonts w:hint="cs"/>
          <w:rtl/>
        </w:rPr>
      </w:pPr>
      <w:r>
        <w:rPr>
          <w:rFonts w:hint="cs"/>
          <w:rtl/>
        </w:rPr>
        <w:t>בכל מקרה, זו אחת הבעיות שרצי</w:t>
      </w:r>
      <w:r>
        <w:rPr>
          <w:rFonts w:hint="cs"/>
          <w:rtl/>
        </w:rPr>
        <w:t>תי להעלות. הבעיה הזאת באיזה מקום עוד ניתנת לפתרון, כי אנחנו יכולים למנוע את החוקים האלה. חבר הכנסת וילן הגיש בקשה לרוויזיה לגבי התקנות.</w:t>
      </w:r>
    </w:p>
    <w:p w14:paraId="24E24297" w14:textId="77777777" w:rsidR="00000000" w:rsidRDefault="000E0F03">
      <w:pPr>
        <w:pStyle w:val="a0"/>
        <w:rPr>
          <w:rFonts w:hint="cs"/>
          <w:rtl/>
        </w:rPr>
      </w:pPr>
    </w:p>
    <w:p w14:paraId="17216650" w14:textId="77777777" w:rsidR="00000000" w:rsidRDefault="000E0F03">
      <w:pPr>
        <w:pStyle w:val="a0"/>
        <w:rPr>
          <w:rFonts w:hint="cs"/>
          <w:rtl/>
        </w:rPr>
      </w:pPr>
      <w:r>
        <w:rPr>
          <w:rFonts w:hint="cs"/>
          <w:rtl/>
        </w:rPr>
        <w:t>הצעות החוק מיותרות לגמרי. אמרתי את דעתי, למה אני חושבת שהן מיותרות ולא נכונות, עוד יותר לאור העובדה שהתקנות, שגם הן מספ</w:t>
      </w:r>
      <w:r>
        <w:rPr>
          <w:rFonts w:hint="cs"/>
          <w:rtl/>
        </w:rPr>
        <w:t>יק מחמירות, ויש לי ביקורת על חלק מהן, קיימות כרגע. למה לא לרכז את המאמץ סביב התקנות של השר? כמו שאמרתי, פה, באיזה מקום, זה ניתן לפתרון - גם הצעות החוק וגם התקנות.</w:t>
      </w:r>
    </w:p>
    <w:p w14:paraId="775EBB2A" w14:textId="77777777" w:rsidR="00000000" w:rsidRDefault="000E0F03">
      <w:pPr>
        <w:pStyle w:val="a0"/>
        <w:rPr>
          <w:rFonts w:hint="cs"/>
          <w:rtl/>
        </w:rPr>
      </w:pPr>
    </w:p>
    <w:p w14:paraId="083F2BA1" w14:textId="77777777" w:rsidR="00000000" w:rsidRDefault="000E0F03">
      <w:pPr>
        <w:pStyle w:val="a0"/>
        <w:rPr>
          <w:rtl/>
        </w:rPr>
      </w:pPr>
      <w:r>
        <w:rPr>
          <w:rFonts w:hint="cs"/>
          <w:rtl/>
        </w:rPr>
        <w:t>אדוני היושב-ראש וחברים, הבעיה היותר-קשה היא המצב שאנחנו נמצאים בו היום. בעקבות הפניקה, הסערה</w:t>
      </w:r>
      <w:r>
        <w:rPr>
          <w:rFonts w:hint="cs"/>
          <w:rtl/>
        </w:rPr>
        <w:t xml:space="preserve"> הציבורית וההיסטריה, ננטשו מאות כלבים - לא "אמסטפים", לא "רוטוויילרים" ולא "פיטבולים" ולא "דוגו ארגנטינו", אלא כל הכלבים, כל סוגי הכלבים. אנשים פשוט התחילו לפחד מכלבים. אנשים, אני לא יודעת, אולי חשו באיזה מקום נבגדים, שכן בכל זאת מדובר בבעל-חיים שאמור להיו</w:t>
      </w:r>
      <w:r>
        <w:rPr>
          <w:rFonts w:hint="cs"/>
          <w:rtl/>
        </w:rPr>
        <w:t>ת ידידנו הטוב והנאמן ביותר. בפועל, מה שקרה הוא שמאות כלבים ננטשים. היום, הכלביות של עמותות בעלי-החיים וגם הכלביות הממשלתיות מפוצצות, צפופות וקטנות מלהכיל כלבים נוספים. בראש רשימת הכלבים הננטשים נמצאים ה"אמסטפים" ויתר הכלבים שאנחנו מכניסים אותם תחת הכותרת "</w:t>
      </w:r>
      <w:r>
        <w:rPr>
          <w:rFonts w:hint="cs"/>
          <w:rtl/>
        </w:rPr>
        <w:t>כלבים מסוכנים".</w:t>
      </w:r>
    </w:p>
    <w:p w14:paraId="7A796C38" w14:textId="77777777" w:rsidR="00000000" w:rsidRDefault="000E0F03">
      <w:pPr>
        <w:pStyle w:val="a0"/>
        <w:rPr>
          <w:rtl/>
        </w:rPr>
      </w:pPr>
    </w:p>
    <w:p w14:paraId="1F398B0B" w14:textId="77777777" w:rsidR="00000000" w:rsidRDefault="000E0F03">
      <w:pPr>
        <w:pStyle w:val="a0"/>
        <w:rPr>
          <w:rFonts w:hint="cs"/>
          <w:rtl/>
        </w:rPr>
      </w:pPr>
      <w:r>
        <w:rPr>
          <w:rFonts w:hint="cs"/>
          <w:rtl/>
        </w:rPr>
        <w:t>צר לי מאוד ששר החקלאות לא נמצא כאן, כי הייתי מאוד רוצה לקבל תשובה על השאלה - - -</w:t>
      </w:r>
    </w:p>
    <w:p w14:paraId="7D97F1A5" w14:textId="77777777" w:rsidR="00000000" w:rsidRDefault="000E0F03">
      <w:pPr>
        <w:pStyle w:val="a0"/>
        <w:rPr>
          <w:rFonts w:hint="cs"/>
          <w:rtl/>
        </w:rPr>
      </w:pPr>
    </w:p>
    <w:p w14:paraId="491E402D" w14:textId="77777777" w:rsidR="00000000" w:rsidRDefault="000E0F03">
      <w:pPr>
        <w:pStyle w:val="af0"/>
        <w:rPr>
          <w:rtl/>
        </w:rPr>
      </w:pPr>
      <w:r>
        <w:rPr>
          <w:rFonts w:hint="eastAsia"/>
          <w:rtl/>
        </w:rPr>
        <w:t>שר</w:t>
      </w:r>
      <w:r>
        <w:rPr>
          <w:rtl/>
        </w:rPr>
        <w:t xml:space="preserve"> התיירות גדעון עזרא:</w:t>
      </w:r>
    </w:p>
    <w:p w14:paraId="2890D44B" w14:textId="77777777" w:rsidR="00000000" w:rsidRDefault="000E0F03">
      <w:pPr>
        <w:pStyle w:val="a0"/>
        <w:rPr>
          <w:rFonts w:hint="cs"/>
          <w:rtl/>
        </w:rPr>
      </w:pPr>
    </w:p>
    <w:p w14:paraId="572D01D5" w14:textId="77777777" w:rsidR="00000000" w:rsidRDefault="000E0F03">
      <w:pPr>
        <w:pStyle w:val="a0"/>
        <w:rPr>
          <w:rFonts w:hint="cs"/>
          <w:rtl/>
        </w:rPr>
      </w:pPr>
      <w:r>
        <w:rPr>
          <w:rFonts w:hint="cs"/>
          <w:rtl/>
        </w:rPr>
        <w:t>תקבלי תשובה. תקבלי תשובה מלאה.</w:t>
      </w:r>
    </w:p>
    <w:p w14:paraId="74AC383E" w14:textId="77777777" w:rsidR="00000000" w:rsidRDefault="000E0F03">
      <w:pPr>
        <w:pStyle w:val="a0"/>
        <w:rPr>
          <w:rFonts w:hint="cs"/>
          <w:rtl/>
        </w:rPr>
      </w:pPr>
    </w:p>
    <w:p w14:paraId="0DF6A9FF" w14:textId="77777777" w:rsidR="00000000" w:rsidRDefault="000E0F03">
      <w:pPr>
        <w:pStyle w:val="-"/>
        <w:rPr>
          <w:rtl/>
        </w:rPr>
      </w:pPr>
      <w:bookmarkStart w:id="627" w:name="FS000001039T21_07_2004_19_16_08C"/>
      <w:bookmarkEnd w:id="627"/>
      <w:r>
        <w:rPr>
          <w:rtl/>
        </w:rPr>
        <w:t>ענבל גבריאלי (הליכוד):</w:t>
      </w:r>
    </w:p>
    <w:p w14:paraId="4AE45EB2" w14:textId="77777777" w:rsidR="00000000" w:rsidRDefault="000E0F03">
      <w:pPr>
        <w:pStyle w:val="a0"/>
        <w:rPr>
          <w:rtl/>
        </w:rPr>
      </w:pPr>
    </w:p>
    <w:p w14:paraId="3611C24F" w14:textId="77777777" w:rsidR="00000000" w:rsidRDefault="000E0F03">
      <w:pPr>
        <w:pStyle w:val="a0"/>
        <w:rPr>
          <w:rFonts w:hint="cs"/>
          <w:rtl/>
        </w:rPr>
      </w:pPr>
      <w:r>
        <w:rPr>
          <w:rFonts w:hint="cs"/>
          <w:rtl/>
        </w:rPr>
        <w:t>אדוני השר, בסדר גמור. הנה, אני פונה אליך, אף ששר החקלאות לא כאן: אני רוצה לקב</w:t>
      </w:r>
      <w:r>
        <w:rPr>
          <w:rFonts w:hint="cs"/>
          <w:rtl/>
        </w:rPr>
        <w:t>ל תשובה על השאלה, מה עושים היום, כאשר ה"אמסטפים", ה"רוטוויילרים" וכל הכלבים המסוכנים לא נמצאים כבר בבתים או עם בעלים צמודים אליהם אלא מסתובבים באופן חופשי. השגנו מצב הפוך. הגברנו את הסכנה. חשפנו את הציבור לסכנה גדולה יותר. את זה עשינו בהיסטריה שיצרנו עם הת</w:t>
      </w:r>
      <w:r>
        <w:rPr>
          <w:rFonts w:hint="cs"/>
          <w:rtl/>
        </w:rPr>
        <w:t>קנות האלה שאחרי שנתיים שאף אחד לא נגע בהן, פתאום ביומיים מעבירים אותן, ועם הצעות החוק הבלתי-אחראיות, המטורפות והלא- מקצועיות האלה. אנחנו עשינו את זה, ואנחנו גם צריכים לתת פה ועכשיו פתרון. אדוני השר, הכלבים האלה מסתובבים חופשי, וכל אחד מאתנו חשוף לסכנה הזאת</w:t>
      </w:r>
      <w:r>
        <w:rPr>
          <w:rFonts w:hint="cs"/>
          <w:rtl/>
        </w:rPr>
        <w:t>.</w:t>
      </w:r>
    </w:p>
    <w:p w14:paraId="62581CE6" w14:textId="77777777" w:rsidR="00000000" w:rsidRDefault="000E0F03">
      <w:pPr>
        <w:pStyle w:val="a0"/>
        <w:rPr>
          <w:rFonts w:hint="cs"/>
          <w:rtl/>
        </w:rPr>
      </w:pPr>
    </w:p>
    <w:p w14:paraId="69599957" w14:textId="77777777" w:rsidR="00000000" w:rsidRDefault="000E0F03">
      <w:pPr>
        <w:pStyle w:val="a0"/>
        <w:rPr>
          <w:rFonts w:hint="cs"/>
          <w:rtl/>
        </w:rPr>
      </w:pPr>
      <w:r>
        <w:rPr>
          <w:rFonts w:hint="cs"/>
          <w:rtl/>
        </w:rPr>
        <w:t>במקום מצב שבו עמותות של בעלי-חיים מחפשות אנשים שיאמצו כלבים, היום הן מתמודדות עם בעיה הפוכה. יש נטישה המונית, ואנשים פוחדים היום מכלבים. תודה רבה.</w:t>
      </w:r>
    </w:p>
    <w:p w14:paraId="2D5C8D20" w14:textId="77777777" w:rsidR="00000000" w:rsidRDefault="000E0F03">
      <w:pPr>
        <w:pStyle w:val="a0"/>
        <w:rPr>
          <w:rFonts w:hint="cs"/>
          <w:rtl/>
        </w:rPr>
      </w:pPr>
    </w:p>
    <w:p w14:paraId="529EDB64" w14:textId="77777777" w:rsidR="00000000" w:rsidRDefault="000E0F03">
      <w:pPr>
        <w:pStyle w:val="af1"/>
        <w:rPr>
          <w:rtl/>
        </w:rPr>
      </w:pPr>
      <w:r>
        <w:rPr>
          <w:rtl/>
        </w:rPr>
        <w:t>היו"ר אלי בן-מנחם:</w:t>
      </w:r>
    </w:p>
    <w:p w14:paraId="33537235" w14:textId="77777777" w:rsidR="00000000" w:rsidRDefault="000E0F03">
      <w:pPr>
        <w:pStyle w:val="a0"/>
        <w:rPr>
          <w:rtl/>
        </w:rPr>
      </w:pPr>
    </w:p>
    <w:p w14:paraId="23511DCB" w14:textId="77777777" w:rsidR="00000000" w:rsidRDefault="000E0F03">
      <w:pPr>
        <w:pStyle w:val="a0"/>
        <w:rPr>
          <w:rFonts w:hint="cs"/>
          <w:rtl/>
        </w:rPr>
      </w:pPr>
      <w:r>
        <w:rPr>
          <w:rFonts w:hint="cs"/>
          <w:rtl/>
        </w:rPr>
        <w:t xml:space="preserve">תודה רבה לחברת הכנסת ענבל גבריאלי. אדוני השר גדעון עזרא, בבקשה. </w:t>
      </w:r>
    </w:p>
    <w:p w14:paraId="79F0B39C" w14:textId="77777777" w:rsidR="00000000" w:rsidRDefault="000E0F03">
      <w:pPr>
        <w:pStyle w:val="a0"/>
        <w:rPr>
          <w:rFonts w:hint="cs"/>
          <w:rtl/>
        </w:rPr>
      </w:pPr>
    </w:p>
    <w:p w14:paraId="222750B9" w14:textId="77777777" w:rsidR="00000000" w:rsidRDefault="000E0F03">
      <w:pPr>
        <w:pStyle w:val="a0"/>
        <w:rPr>
          <w:rFonts w:hint="cs"/>
          <w:rtl/>
        </w:rPr>
      </w:pPr>
      <w:r>
        <w:rPr>
          <w:rFonts w:hint="cs"/>
          <w:rtl/>
        </w:rPr>
        <w:t xml:space="preserve">חברת הכנסת גבריאלי </w:t>
      </w:r>
      <w:r>
        <w:rPr>
          <w:rFonts w:hint="cs"/>
          <w:rtl/>
        </w:rPr>
        <w:t xml:space="preserve">צודקת, יש הרבה מאוד תלונות על כך שהרבה מאוד אנשים מפקירים את הכלבים, גם מפחד. צריך למצוא לזה פתרון. </w:t>
      </w:r>
    </w:p>
    <w:p w14:paraId="59509628" w14:textId="77777777" w:rsidR="00000000" w:rsidRDefault="000E0F03">
      <w:pPr>
        <w:pStyle w:val="a0"/>
        <w:ind w:firstLine="0"/>
        <w:rPr>
          <w:rFonts w:hint="cs"/>
          <w:rtl/>
        </w:rPr>
      </w:pPr>
    </w:p>
    <w:p w14:paraId="039D6B47" w14:textId="77777777" w:rsidR="00000000" w:rsidRDefault="000E0F03">
      <w:pPr>
        <w:pStyle w:val="a"/>
        <w:rPr>
          <w:rtl/>
        </w:rPr>
      </w:pPr>
      <w:bookmarkStart w:id="628" w:name="FS000000474T21_07_2004_19_00_16"/>
      <w:bookmarkStart w:id="629" w:name="_Toc87615654"/>
      <w:bookmarkEnd w:id="628"/>
      <w:r>
        <w:rPr>
          <w:rFonts w:hint="eastAsia"/>
          <w:rtl/>
        </w:rPr>
        <w:t>שר</w:t>
      </w:r>
      <w:r>
        <w:rPr>
          <w:rtl/>
        </w:rPr>
        <w:t xml:space="preserve"> התיירות גדעון עזרא:</w:t>
      </w:r>
      <w:bookmarkEnd w:id="629"/>
    </w:p>
    <w:p w14:paraId="4929481A" w14:textId="77777777" w:rsidR="00000000" w:rsidRDefault="000E0F03">
      <w:pPr>
        <w:pStyle w:val="a0"/>
        <w:rPr>
          <w:rFonts w:hint="cs"/>
          <w:rtl/>
        </w:rPr>
      </w:pPr>
    </w:p>
    <w:p w14:paraId="4FBFE7F5" w14:textId="77777777" w:rsidR="00000000" w:rsidRDefault="000E0F03">
      <w:pPr>
        <w:pStyle w:val="a0"/>
        <w:rPr>
          <w:rFonts w:hint="cs"/>
          <w:rtl/>
        </w:rPr>
      </w:pPr>
      <w:r>
        <w:rPr>
          <w:rFonts w:hint="cs"/>
          <w:rtl/>
        </w:rPr>
        <w:t>אדוני היושב-ראש, חברי חברי הכנסת, חברת הכנסת ענבל גבריאלי, שר החקלאות ביקש ממני שאייצג אותו בדיון הזה. על מנת שאייצג אותו נכונה וא</w:t>
      </w:r>
      <w:r>
        <w:rPr>
          <w:rFonts w:hint="cs"/>
          <w:rtl/>
        </w:rPr>
        <w:t xml:space="preserve">ת המדינה בצורה נכונה, יש לי תשובה בעבורך. </w:t>
      </w:r>
    </w:p>
    <w:p w14:paraId="10328C08" w14:textId="77777777" w:rsidR="00000000" w:rsidRDefault="000E0F03">
      <w:pPr>
        <w:pStyle w:val="a0"/>
        <w:rPr>
          <w:rFonts w:hint="cs"/>
          <w:rtl/>
        </w:rPr>
      </w:pPr>
    </w:p>
    <w:p w14:paraId="7E32C334" w14:textId="77777777" w:rsidR="00000000" w:rsidRDefault="000E0F03">
      <w:pPr>
        <w:pStyle w:val="a0"/>
        <w:rPr>
          <w:rFonts w:hint="cs"/>
          <w:rtl/>
        </w:rPr>
      </w:pPr>
      <w:r>
        <w:rPr>
          <w:rFonts w:hint="cs"/>
          <w:rtl/>
        </w:rPr>
        <w:t>את מדברת בביטחון רב, וזה דבר טוב ודבר חשוב, אבל יש גורמים מקצועיים במדינה שאחראים על כך כל השנה, לא רק כאשר "אמסטף" נושך, אלא כל השנה. שר החקלאות לא קם יום אחד בבוקר והחליט לעשות מעשה, אלא אלו דברים שמצטברים לאור</w:t>
      </w:r>
      <w:r>
        <w:rPr>
          <w:rFonts w:hint="cs"/>
          <w:rtl/>
        </w:rPr>
        <w:t xml:space="preserve">ך זמן. אני גם חושב שהפרטים שנמסרו על-ידך הם לא הפרטים שנמצאים במשרד החקלאות, לגבי הנטישה והמסירה. </w:t>
      </w:r>
    </w:p>
    <w:p w14:paraId="7C7799D9" w14:textId="77777777" w:rsidR="00000000" w:rsidRDefault="000E0F03">
      <w:pPr>
        <w:pStyle w:val="a0"/>
        <w:rPr>
          <w:rFonts w:hint="cs"/>
          <w:rtl/>
        </w:rPr>
      </w:pPr>
    </w:p>
    <w:p w14:paraId="135612B2" w14:textId="77777777" w:rsidR="00000000" w:rsidRDefault="000E0F03">
      <w:pPr>
        <w:pStyle w:val="af0"/>
        <w:rPr>
          <w:rtl/>
        </w:rPr>
      </w:pPr>
      <w:r>
        <w:rPr>
          <w:rFonts w:hint="eastAsia"/>
          <w:rtl/>
        </w:rPr>
        <w:t>ענבל</w:t>
      </w:r>
      <w:r>
        <w:rPr>
          <w:rtl/>
        </w:rPr>
        <w:t xml:space="preserve"> גבריאלי (הליכוד):</w:t>
      </w:r>
    </w:p>
    <w:p w14:paraId="6817E9B0" w14:textId="77777777" w:rsidR="00000000" w:rsidRDefault="000E0F03">
      <w:pPr>
        <w:pStyle w:val="a0"/>
        <w:rPr>
          <w:rFonts w:hint="cs"/>
          <w:rtl/>
        </w:rPr>
      </w:pPr>
    </w:p>
    <w:p w14:paraId="786CF986" w14:textId="77777777" w:rsidR="00000000" w:rsidRDefault="000E0F03">
      <w:pPr>
        <w:pStyle w:val="a0"/>
        <w:rPr>
          <w:rFonts w:hint="cs"/>
          <w:rtl/>
        </w:rPr>
      </w:pPr>
      <w:r>
        <w:rPr>
          <w:rFonts w:hint="cs"/>
          <w:rtl/>
        </w:rPr>
        <w:t>- - -</w:t>
      </w:r>
    </w:p>
    <w:p w14:paraId="07AD7BCD" w14:textId="77777777" w:rsidR="00000000" w:rsidRDefault="000E0F03">
      <w:pPr>
        <w:pStyle w:val="a0"/>
        <w:ind w:firstLine="0"/>
        <w:rPr>
          <w:rFonts w:hint="cs"/>
          <w:rtl/>
        </w:rPr>
      </w:pPr>
    </w:p>
    <w:p w14:paraId="25730D2A" w14:textId="77777777" w:rsidR="00000000" w:rsidRDefault="000E0F03">
      <w:pPr>
        <w:pStyle w:val="-"/>
        <w:rPr>
          <w:rtl/>
        </w:rPr>
      </w:pPr>
      <w:bookmarkStart w:id="630" w:name="FS000000474T21_07_2004_19_01_56C"/>
      <w:bookmarkEnd w:id="630"/>
      <w:r>
        <w:rPr>
          <w:rtl/>
        </w:rPr>
        <w:t>שר התיירות גדעון עזרא:</w:t>
      </w:r>
    </w:p>
    <w:p w14:paraId="49CCC5BF" w14:textId="77777777" w:rsidR="00000000" w:rsidRDefault="000E0F03">
      <w:pPr>
        <w:pStyle w:val="a0"/>
        <w:rPr>
          <w:rtl/>
        </w:rPr>
      </w:pPr>
    </w:p>
    <w:p w14:paraId="4FCB00C9" w14:textId="77777777" w:rsidR="00000000" w:rsidRDefault="000E0F03">
      <w:pPr>
        <w:pStyle w:val="a0"/>
        <w:rPr>
          <w:rFonts w:hint="cs"/>
          <w:rtl/>
        </w:rPr>
      </w:pPr>
      <w:r>
        <w:rPr>
          <w:rFonts w:hint="cs"/>
          <w:rtl/>
        </w:rPr>
        <w:t>אני אגיד לך - - -</w:t>
      </w:r>
    </w:p>
    <w:p w14:paraId="39E9F50A" w14:textId="77777777" w:rsidR="00000000" w:rsidRDefault="000E0F03">
      <w:pPr>
        <w:pStyle w:val="a0"/>
        <w:ind w:firstLine="0"/>
        <w:rPr>
          <w:rFonts w:hint="cs"/>
          <w:rtl/>
        </w:rPr>
      </w:pPr>
    </w:p>
    <w:p w14:paraId="5F6A4830" w14:textId="77777777" w:rsidR="00000000" w:rsidRDefault="000E0F03">
      <w:pPr>
        <w:pStyle w:val="af0"/>
        <w:rPr>
          <w:rtl/>
        </w:rPr>
      </w:pPr>
      <w:r>
        <w:rPr>
          <w:rFonts w:hint="eastAsia"/>
          <w:rtl/>
        </w:rPr>
        <w:t>אבשלום</w:t>
      </w:r>
      <w:r>
        <w:rPr>
          <w:rtl/>
        </w:rPr>
        <w:t xml:space="preserve"> וילן (יחד):</w:t>
      </w:r>
    </w:p>
    <w:p w14:paraId="0B604530" w14:textId="77777777" w:rsidR="00000000" w:rsidRDefault="000E0F03">
      <w:pPr>
        <w:pStyle w:val="a0"/>
        <w:rPr>
          <w:rFonts w:hint="cs"/>
          <w:rtl/>
        </w:rPr>
      </w:pPr>
    </w:p>
    <w:p w14:paraId="074AFD8F" w14:textId="77777777" w:rsidR="00000000" w:rsidRDefault="000E0F03">
      <w:pPr>
        <w:pStyle w:val="a0"/>
        <w:rPr>
          <w:rFonts w:hint="cs"/>
          <w:rtl/>
        </w:rPr>
      </w:pPr>
      <w:r>
        <w:rPr>
          <w:rFonts w:hint="cs"/>
          <w:rtl/>
        </w:rPr>
        <w:t>אני לא צד בוויכוח ביניכם, אבל רק כדאי לדעת את העובדות: הייתי ח</w:t>
      </w:r>
      <w:r>
        <w:rPr>
          <w:rFonts w:hint="cs"/>
          <w:rtl/>
        </w:rPr>
        <w:t>בר בוועדת הכלכלה. הווטרינר הראשי הסכים, בעקבות הלחץ של שר החקלאות, לאשר את התקנות, כשכל הווטרינרים האחרים שהיו חברים בוועדה המקצועית לא הסכימו ובאו לוועדת הכלכלה והסבירו את הנתונים המקצועיים. זה שפקיד מדינה, הווטרינר הראשי, שמקבל את משכורתו ממשרד החקלאות ה</w:t>
      </w:r>
      <w:r>
        <w:rPr>
          <w:rFonts w:hint="cs"/>
          <w:rtl/>
        </w:rPr>
        <w:t xml:space="preserve">סכים לחתום וכל השאר לא, זה אומר דורשני. אני לא חושד באף אחד, אבל זה מאוד לא חד-משמעי. </w:t>
      </w:r>
    </w:p>
    <w:p w14:paraId="62EE167D" w14:textId="77777777" w:rsidR="00000000" w:rsidRDefault="000E0F03">
      <w:pPr>
        <w:pStyle w:val="a0"/>
        <w:rPr>
          <w:rFonts w:hint="cs"/>
          <w:rtl/>
        </w:rPr>
      </w:pPr>
    </w:p>
    <w:p w14:paraId="62E19472" w14:textId="77777777" w:rsidR="00000000" w:rsidRDefault="000E0F03">
      <w:pPr>
        <w:pStyle w:val="-"/>
        <w:rPr>
          <w:rtl/>
        </w:rPr>
      </w:pPr>
      <w:bookmarkStart w:id="631" w:name="FS000000474T21_07_2004_19_03_30C"/>
      <w:bookmarkEnd w:id="631"/>
      <w:r>
        <w:rPr>
          <w:rtl/>
        </w:rPr>
        <w:t>שר התיירות גדעון עזרא:</w:t>
      </w:r>
    </w:p>
    <w:p w14:paraId="0308CDDB" w14:textId="77777777" w:rsidR="00000000" w:rsidRDefault="000E0F03">
      <w:pPr>
        <w:pStyle w:val="a0"/>
        <w:rPr>
          <w:rtl/>
        </w:rPr>
      </w:pPr>
    </w:p>
    <w:p w14:paraId="03CE0861" w14:textId="77777777" w:rsidR="00000000" w:rsidRDefault="000E0F03">
      <w:pPr>
        <w:pStyle w:val="a0"/>
        <w:rPr>
          <w:rFonts w:hint="cs"/>
          <w:rtl/>
        </w:rPr>
      </w:pPr>
      <w:r>
        <w:rPr>
          <w:rFonts w:hint="cs"/>
          <w:rtl/>
        </w:rPr>
        <w:t xml:space="preserve">ידידי אבו וילן, אני מוכרח להגיד לך, שאי-אפשר שלא לסמוך על העובדים המוסמכים של מדינת ישראל. אדם שעוסק בזה כל השנה, ומונה להיות בתפקיד ויכול למלא </w:t>
      </w:r>
      <w:r>
        <w:rPr>
          <w:rFonts w:hint="cs"/>
          <w:rtl/>
        </w:rPr>
        <w:t xml:space="preserve">את התפקיד </w:t>
      </w:r>
      <w:r>
        <w:rPr>
          <w:rtl/>
        </w:rPr>
        <w:t>–</w:t>
      </w:r>
      <w:r>
        <w:rPr>
          <w:rFonts w:hint="cs"/>
          <w:rtl/>
        </w:rPr>
        <w:t xml:space="preserve"> אי-אפשר לומר לו יום אחד:  עלא עינכ ועלא ראסכ, אני מקבל את המלצתו של מישהו אחר. אבל אקרא את השתלשלות העניינים. </w:t>
      </w:r>
    </w:p>
    <w:p w14:paraId="12241F1A" w14:textId="77777777" w:rsidR="00000000" w:rsidRDefault="000E0F03">
      <w:pPr>
        <w:pStyle w:val="a0"/>
        <w:rPr>
          <w:rFonts w:hint="cs"/>
          <w:rtl/>
        </w:rPr>
      </w:pPr>
    </w:p>
    <w:p w14:paraId="0EC9D2D9" w14:textId="77777777" w:rsidR="00000000" w:rsidRDefault="000E0F03">
      <w:pPr>
        <w:pStyle w:val="af0"/>
        <w:rPr>
          <w:rtl/>
        </w:rPr>
      </w:pPr>
      <w:r>
        <w:rPr>
          <w:rFonts w:hint="eastAsia"/>
          <w:rtl/>
        </w:rPr>
        <w:t>אבשלום</w:t>
      </w:r>
      <w:r>
        <w:rPr>
          <w:rtl/>
        </w:rPr>
        <w:t xml:space="preserve"> וילן (יחד):</w:t>
      </w:r>
    </w:p>
    <w:p w14:paraId="6FAA9214" w14:textId="77777777" w:rsidR="00000000" w:rsidRDefault="000E0F03">
      <w:pPr>
        <w:pStyle w:val="a0"/>
        <w:rPr>
          <w:rFonts w:hint="cs"/>
          <w:rtl/>
        </w:rPr>
      </w:pPr>
    </w:p>
    <w:p w14:paraId="7DB2F725" w14:textId="77777777" w:rsidR="00000000" w:rsidRDefault="000E0F03">
      <w:pPr>
        <w:pStyle w:val="a0"/>
        <w:rPr>
          <w:rFonts w:hint="cs"/>
          <w:rtl/>
        </w:rPr>
      </w:pPr>
      <w:r>
        <w:rPr>
          <w:rFonts w:hint="cs"/>
          <w:rtl/>
        </w:rPr>
        <w:t xml:space="preserve">הלחץ היה כזה שגם הוא נבהל, זה הכול. הוא בעל מקצוע טוב. </w:t>
      </w:r>
    </w:p>
    <w:p w14:paraId="55C041FF" w14:textId="77777777" w:rsidR="00000000" w:rsidRDefault="000E0F03">
      <w:pPr>
        <w:pStyle w:val="a0"/>
        <w:rPr>
          <w:rFonts w:hint="cs"/>
          <w:rtl/>
        </w:rPr>
      </w:pPr>
    </w:p>
    <w:p w14:paraId="4BB0C1B5" w14:textId="77777777" w:rsidR="00000000" w:rsidRDefault="000E0F03">
      <w:pPr>
        <w:pStyle w:val="-"/>
        <w:rPr>
          <w:rtl/>
        </w:rPr>
      </w:pPr>
      <w:bookmarkStart w:id="632" w:name="FS000000474T21_07_2004_19_04_50C"/>
      <w:bookmarkEnd w:id="632"/>
      <w:r>
        <w:rPr>
          <w:rtl/>
        </w:rPr>
        <w:t>שר התיירות גדעון עזרא:</w:t>
      </w:r>
    </w:p>
    <w:p w14:paraId="57041013" w14:textId="77777777" w:rsidR="00000000" w:rsidRDefault="000E0F03">
      <w:pPr>
        <w:pStyle w:val="a0"/>
        <w:rPr>
          <w:rtl/>
        </w:rPr>
      </w:pPr>
    </w:p>
    <w:p w14:paraId="51E98224" w14:textId="77777777" w:rsidR="00000000" w:rsidRDefault="000E0F03">
      <w:pPr>
        <w:pStyle w:val="a0"/>
        <w:rPr>
          <w:rFonts w:hint="cs"/>
          <w:rtl/>
        </w:rPr>
      </w:pPr>
      <w:r>
        <w:rPr>
          <w:rFonts w:hint="cs"/>
          <w:rtl/>
        </w:rPr>
        <w:t>בסדר, אני אומר את הדברים, אתם ת</w:t>
      </w:r>
      <w:r>
        <w:rPr>
          <w:rFonts w:hint="cs"/>
          <w:rtl/>
        </w:rPr>
        <w:t xml:space="preserve">שפטו. </w:t>
      </w:r>
    </w:p>
    <w:p w14:paraId="063285BC" w14:textId="77777777" w:rsidR="00000000" w:rsidRDefault="000E0F03">
      <w:pPr>
        <w:pStyle w:val="a0"/>
        <w:ind w:firstLine="0"/>
        <w:rPr>
          <w:rFonts w:hint="cs"/>
          <w:rtl/>
        </w:rPr>
      </w:pPr>
    </w:p>
    <w:p w14:paraId="5B412AED" w14:textId="77777777" w:rsidR="00000000" w:rsidRDefault="000E0F03">
      <w:pPr>
        <w:pStyle w:val="af1"/>
        <w:rPr>
          <w:rtl/>
        </w:rPr>
      </w:pPr>
      <w:r>
        <w:rPr>
          <w:rtl/>
        </w:rPr>
        <w:t>היו"ר אלי בן-מנחם:</w:t>
      </w:r>
    </w:p>
    <w:p w14:paraId="6E18B7B0" w14:textId="77777777" w:rsidR="00000000" w:rsidRDefault="000E0F03">
      <w:pPr>
        <w:pStyle w:val="a0"/>
        <w:rPr>
          <w:rtl/>
        </w:rPr>
      </w:pPr>
    </w:p>
    <w:p w14:paraId="454BC2DD" w14:textId="77777777" w:rsidR="00000000" w:rsidRDefault="000E0F03">
      <w:pPr>
        <w:pStyle w:val="a0"/>
        <w:rPr>
          <w:rFonts w:hint="cs"/>
          <w:rtl/>
        </w:rPr>
      </w:pPr>
      <w:r>
        <w:rPr>
          <w:rFonts w:hint="cs"/>
          <w:rtl/>
        </w:rPr>
        <w:t xml:space="preserve">השר עזרא, רגע אחד. יש לך הערה. מה רצית לשאול, חברת הכנסת גבריאלי? </w:t>
      </w:r>
    </w:p>
    <w:p w14:paraId="067F6FBB" w14:textId="77777777" w:rsidR="00000000" w:rsidRDefault="000E0F03">
      <w:pPr>
        <w:pStyle w:val="a0"/>
        <w:ind w:firstLine="0"/>
        <w:rPr>
          <w:rFonts w:hint="cs"/>
          <w:rtl/>
        </w:rPr>
      </w:pPr>
    </w:p>
    <w:p w14:paraId="61EE0B6F" w14:textId="77777777" w:rsidR="00000000" w:rsidRDefault="000E0F03">
      <w:pPr>
        <w:pStyle w:val="-"/>
        <w:rPr>
          <w:rtl/>
        </w:rPr>
      </w:pPr>
      <w:bookmarkStart w:id="633" w:name="FS000000474T21_07_2004_19_05_19C"/>
      <w:bookmarkEnd w:id="633"/>
      <w:r>
        <w:rPr>
          <w:rtl/>
        </w:rPr>
        <w:t>שר התיירות גדעון עזרא:</w:t>
      </w:r>
    </w:p>
    <w:p w14:paraId="04398B80" w14:textId="77777777" w:rsidR="00000000" w:rsidRDefault="000E0F03">
      <w:pPr>
        <w:pStyle w:val="a0"/>
        <w:rPr>
          <w:rtl/>
        </w:rPr>
      </w:pPr>
    </w:p>
    <w:p w14:paraId="2EA96FBD" w14:textId="77777777" w:rsidR="00000000" w:rsidRDefault="000E0F03">
      <w:pPr>
        <w:pStyle w:val="a0"/>
        <w:rPr>
          <w:rFonts w:hint="cs"/>
          <w:rtl/>
        </w:rPr>
      </w:pPr>
      <w:r>
        <w:rPr>
          <w:rFonts w:hint="cs"/>
          <w:rtl/>
        </w:rPr>
        <w:t xml:space="preserve">תני לי להגיד את הדברים. </w:t>
      </w:r>
    </w:p>
    <w:p w14:paraId="35306F04" w14:textId="77777777" w:rsidR="00000000" w:rsidRDefault="000E0F03">
      <w:pPr>
        <w:pStyle w:val="a0"/>
        <w:ind w:firstLine="0"/>
        <w:rPr>
          <w:rFonts w:hint="cs"/>
          <w:rtl/>
        </w:rPr>
      </w:pPr>
    </w:p>
    <w:p w14:paraId="1E1FBFA0" w14:textId="77777777" w:rsidR="00000000" w:rsidRDefault="000E0F03">
      <w:pPr>
        <w:pStyle w:val="af1"/>
        <w:rPr>
          <w:rtl/>
        </w:rPr>
      </w:pPr>
      <w:r>
        <w:rPr>
          <w:rtl/>
        </w:rPr>
        <w:t>היו"ר אלי בן-מנחם:</w:t>
      </w:r>
    </w:p>
    <w:p w14:paraId="4307286E" w14:textId="77777777" w:rsidR="00000000" w:rsidRDefault="000E0F03">
      <w:pPr>
        <w:pStyle w:val="a0"/>
        <w:rPr>
          <w:rtl/>
        </w:rPr>
      </w:pPr>
    </w:p>
    <w:p w14:paraId="04A6CC7F" w14:textId="77777777" w:rsidR="00000000" w:rsidRDefault="000E0F03">
      <w:pPr>
        <w:pStyle w:val="a0"/>
        <w:rPr>
          <w:rFonts w:hint="cs"/>
          <w:rtl/>
        </w:rPr>
      </w:pPr>
      <w:r>
        <w:rPr>
          <w:rFonts w:hint="cs"/>
          <w:rtl/>
        </w:rPr>
        <w:t xml:space="preserve">תן לה, היא רוצה לשאול שאלה. </w:t>
      </w:r>
    </w:p>
    <w:p w14:paraId="0DFFD106" w14:textId="77777777" w:rsidR="00000000" w:rsidRDefault="000E0F03">
      <w:pPr>
        <w:pStyle w:val="a0"/>
        <w:ind w:firstLine="0"/>
        <w:rPr>
          <w:rFonts w:hint="cs"/>
          <w:rtl/>
        </w:rPr>
      </w:pPr>
    </w:p>
    <w:p w14:paraId="2A027F17" w14:textId="77777777" w:rsidR="00000000" w:rsidRDefault="000E0F03">
      <w:pPr>
        <w:pStyle w:val="af0"/>
        <w:rPr>
          <w:rtl/>
        </w:rPr>
      </w:pPr>
      <w:r>
        <w:rPr>
          <w:rFonts w:hint="eastAsia"/>
          <w:rtl/>
        </w:rPr>
        <w:t>ענבל</w:t>
      </w:r>
      <w:r>
        <w:rPr>
          <w:rtl/>
        </w:rPr>
        <w:t xml:space="preserve"> גבריאלי (הליכוד):</w:t>
      </w:r>
    </w:p>
    <w:p w14:paraId="3CD259C4" w14:textId="77777777" w:rsidR="00000000" w:rsidRDefault="000E0F03">
      <w:pPr>
        <w:pStyle w:val="a0"/>
        <w:rPr>
          <w:rFonts w:hint="cs"/>
          <w:rtl/>
        </w:rPr>
      </w:pPr>
    </w:p>
    <w:p w14:paraId="6CCA87D2" w14:textId="77777777" w:rsidR="00000000" w:rsidRDefault="000E0F03">
      <w:pPr>
        <w:pStyle w:val="a0"/>
        <w:rPr>
          <w:rFonts w:hint="cs"/>
          <w:rtl/>
        </w:rPr>
      </w:pPr>
      <w:r>
        <w:rPr>
          <w:rFonts w:hint="cs"/>
          <w:rtl/>
        </w:rPr>
        <w:t>בהמשך לדברי וילן.</w:t>
      </w:r>
    </w:p>
    <w:p w14:paraId="30C97867" w14:textId="77777777" w:rsidR="00000000" w:rsidRDefault="000E0F03">
      <w:pPr>
        <w:pStyle w:val="a0"/>
        <w:ind w:firstLine="0"/>
        <w:rPr>
          <w:rFonts w:hint="cs"/>
          <w:rtl/>
        </w:rPr>
      </w:pPr>
    </w:p>
    <w:p w14:paraId="3C1CDDA9" w14:textId="77777777" w:rsidR="00000000" w:rsidRDefault="000E0F03">
      <w:pPr>
        <w:pStyle w:val="-"/>
        <w:rPr>
          <w:rtl/>
        </w:rPr>
      </w:pPr>
      <w:bookmarkStart w:id="634" w:name="FS000000474T21_07_2004_19_05_39C"/>
      <w:bookmarkEnd w:id="634"/>
      <w:r>
        <w:rPr>
          <w:rtl/>
        </w:rPr>
        <w:t xml:space="preserve">שר התיירות גדעון </w:t>
      </w:r>
      <w:r>
        <w:rPr>
          <w:rtl/>
        </w:rPr>
        <w:t>עזרא:</w:t>
      </w:r>
    </w:p>
    <w:p w14:paraId="3A7078DB" w14:textId="77777777" w:rsidR="00000000" w:rsidRDefault="000E0F03">
      <w:pPr>
        <w:pStyle w:val="a0"/>
        <w:rPr>
          <w:rtl/>
        </w:rPr>
      </w:pPr>
    </w:p>
    <w:p w14:paraId="07D948F2" w14:textId="77777777" w:rsidR="00000000" w:rsidRDefault="000E0F03">
      <w:pPr>
        <w:pStyle w:val="a0"/>
        <w:rPr>
          <w:rFonts w:hint="cs"/>
          <w:rtl/>
        </w:rPr>
      </w:pPr>
      <w:r>
        <w:rPr>
          <w:rFonts w:hint="cs"/>
          <w:rtl/>
        </w:rPr>
        <w:t xml:space="preserve">תראי, אני אומר לך: לבוא ולהגיד לעובד מדינה: חוות דעתך אינה מקובלת, חוות דעתו של מישהו שאיננו עובד מדינה היא המקובלת? </w:t>
      </w:r>
    </w:p>
    <w:p w14:paraId="35D02828" w14:textId="77777777" w:rsidR="00000000" w:rsidRDefault="000E0F03">
      <w:pPr>
        <w:pStyle w:val="a0"/>
        <w:rPr>
          <w:rFonts w:hint="cs"/>
          <w:rtl/>
        </w:rPr>
      </w:pPr>
    </w:p>
    <w:p w14:paraId="0DA161DF" w14:textId="77777777" w:rsidR="00000000" w:rsidRDefault="000E0F03">
      <w:pPr>
        <w:pStyle w:val="af0"/>
        <w:rPr>
          <w:rtl/>
        </w:rPr>
      </w:pPr>
      <w:r>
        <w:rPr>
          <w:rFonts w:hint="eastAsia"/>
          <w:rtl/>
        </w:rPr>
        <w:t>ענבל</w:t>
      </w:r>
      <w:r>
        <w:rPr>
          <w:rtl/>
        </w:rPr>
        <w:t xml:space="preserve"> גבריאלי (הליכוד):</w:t>
      </w:r>
    </w:p>
    <w:p w14:paraId="03346B9A" w14:textId="77777777" w:rsidR="00000000" w:rsidRDefault="000E0F03">
      <w:pPr>
        <w:pStyle w:val="a0"/>
        <w:rPr>
          <w:rFonts w:hint="cs"/>
          <w:rtl/>
        </w:rPr>
      </w:pPr>
    </w:p>
    <w:p w14:paraId="0D10A048" w14:textId="77777777" w:rsidR="00000000" w:rsidRDefault="000E0F03">
      <w:pPr>
        <w:pStyle w:val="a0"/>
        <w:rPr>
          <w:rFonts w:hint="cs"/>
          <w:rtl/>
        </w:rPr>
      </w:pPr>
      <w:r>
        <w:rPr>
          <w:rFonts w:hint="cs"/>
          <w:rtl/>
        </w:rPr>
        <w:t xml:space="preserve">אדוני השר, זה לא מה שאמרתי ולא מה שחבר הכנסת וילן אמר. </w:t>
      </w:r>
    </w:p>
    <w:p w14:paraId="51E19983" w14:textId="77777777" w:rsidR="00000000" w:rsidRDefault="000E0F03">
      <w:pPr>
        <w:pStyle w:val="a0"/>
        <w:ind w:firstLine="0"/>
        <w:rPr>
          <w:rFonts w:hint="cs"/>
          <w:rtl/>
        </w:rPr>
      </w:pPr>
    </w:p>
    <w:p w14:paraId="56CB1FA1" w14:textId="77777777" w:rsidR="00000000" w:rsidRDefault="000E0F03">
      <w:pPr>
        <w:pStyle w:val="-"/>
        <w:rPr>
          <w:rtl/>
        </w:rPr>
      </w:pPr>
      <w:bookmarkStart w:id="635" w:name="FS000000474T21_07_2004_19_06_20C"/>
      <w:bookmarkEnd w:id="635"/>
      <w:r>
        <w:rPr>
          <w:rtl/>
        </w:rPr>
        <w:t>שר התיירות גדעון עזרא:</w:t>
      </w:r>
    </w:p>
    <w:p w14:paraId="4989475E" w14:textId="77777777" w:rsidR="00000000" w:rsidRDefault="000E0F03">
      <w:pPr>
        <w:pStyle w:val="a0"/>
        <w:rPr>
          <w:rtl/>
        </w:rPr>
      </w:pPr>
    </w:p>
    <w:p w14:paraId="3283BFDC" w14:textId="77777777" w:rsidR="00000000" w:rsidRDefault="000E0F03">
      <w:pPr>
        <w:pStyle w:val="a0"/>
        <w:rPr>
          <w:rFonts w:hint="cs"/>
          <w:rtl/>
        </w:rPr>
      </w:pPr>
      <w:r>
        <w:rPr>
          <w:rFonts w:hint="cs"/>
          <w:rtl/>
        </w:rPr>
        <w:t xml:space="preserve">הוא אמר את זה עכשיו. </w:t>
      </w:r>
    </w:p>
    <w:p w14:paraId="0364252E" w14:textId="77777777" w:rsidR="00000000" w:rsidRDefault="000E0F03">
      <w:pPr>
        <w:pStyle w:val="a0"/>
        <w:ind w:firstLine="0"/>
        <w:rPr>
          <w:rFonts w:hint="cs"/>
          <w:rtl/>
        </w:rPr>
      </w:pPr>
    </w:p>
    <w:p w14:paraId="33F3096A" w14:textId="77777777" w:rsidR="00000000" w:rsidRDefault="000E0F03">
      <w:pPr>
        <w:pStyle w:val="af0"/>
        <w:rPr>
          <w:rtl/>
        </w:rPr>
      </w:pPr>
      <w:r>
        <w:rPr>
          <w:rFonts w:hint="eastAsia"/>
          <w:rtl/>
        </w:rPr>
        <w:t>ענ</w:t>
      </w:r>
      <w:r>
        <w:rPr>
          <w:rFonts w:hint="eastAsia"/>
          <w:rtl/>
        </w:rPr>
        <w:t>בל</w:t>
      </w:r>
      <w:r>
        <w:rPr>
          <w:rtl/>
        </w:rPr>
        <w:t xml:space="preserve"> גבריאלי (הליכוד):</w:t>
      </w:r>
    </w:p>
    <w:p w14:paraId="0DBCE7BA" w14:textId="77777777" w:rsidR="00000000" w:rsidRDefault="000E0F03">
      <w:pPr>
        <w:pStyle w:val="a0"/>
        <w:rPr>
          <w:rFonts w:hint="cs"/>
          <w:rtl/>
        </w:rPr>
      </w:pPr>
    </w:p>
    <w:p w14:paraId="2312713C" w14:textId="77777777" w:rsidR="00000000" w:rsidRDefault="000E0F03">
      <w:pPr>
        <w:pStyle w:val="a0"/>
        <w:rPr>
          <w:rFonts w:hint="cs"/>
          <w:rtl/>
        </w:rPr>
      </w:pPr>
      <w:r>
        <w:rPr>
          <w:rFonts w:hint="cs"/>
          <w:rtl/>
        </w:rPr>
        <w:t xml:space="preserve">לא. </w:t>
      </w:r>
    </w:p>
    <w:p w14:paraId="158EDA26" w14:textId="77777777" w:rsidR="00000000" w:rsidRDefault="000E0F03">
      <w:pPr>
        <w:pStyle w:val="a0"/>
        <w:ind w:firstLine="0"/>
        <w:rPr>
          <w:rFonts w:hint="cs"/>
          <w:rtl/>
        </w:rPr>
      </w:pPr>
    </w:p>
    <w:p w14:paraId="2453A4FF" w14:textId="77777777" w:rsidR="00000000" w:rsidRDefault="000E0F03">
      <w:pPr>
        <w:pStyle w:val="af1"/>
        <w:rPr>
          <w:rtl/>
        </w:rPr>
      </w:pPr>
      <w:r>
        <w:rPr>
          <w:rtl/>
        </w:rPr>
        <w:t>היו"ר אלי בן-מנחם:</w:t>
      </w:r>
    </w:p>
    <w:p w14:paraId="37ED7F2A" w14:textId="77777777" w:rsidR="00000000" w:rsidRDefault="000E0F03">
      <w:pPr>
        <w:pStyle w:val="a0"/>
        <w:rPr>
          <w:rtl/>
        </w:rPr>
      </w:pPr>
    </w:p>
    <w:p w14:paraId="2D342E66" w14:textId="77777777" w:rsidR="00000000" w:rsidRDefault="000E0F03">
      <w:pPr>
        <w:pStyle w:val="a0"/>
        <w:rPr>
          <w:rFonts w:hint="cs"/>
          <w:rtl/>
        </w:rPr>
      </w:pPr>
      <w:r>
        <w:rPr>
          <w:rFonts w:hint="cs"/>
          <w:rtl/>
        </w:rPr>
        <w:t>הוא אמר שרק הווטרינר הראשי - - -</w:t>
      </w:r>
    </w:p>
    <w:p w14:paraId="45E4C51D" w14:textId="77777777" w:rsidR="00000000" w:rsidRDefault="000E0F03">
      <w:pPr>
        <w:pStyle w:val="a0"/>
        <w:ind w:firstLine="0"/>
        <w:rPr>
          <w:rFonts w:hint="cs"/>
          <w:rtl/>
        </w:rPr>
      </w:pPr>
    </w:p>
    <w:p w14:paraId="746ABD01" w14:textId="77777777" w:rsidR="00000000" w:rsidRDefault="000E0F03">
      <w:pPr>
        <w:pStyle w:val="-"/>
        <w:rPr>
          <w:rtl/>
        </w:rPr>
      </w:pPr>
      <w:bookmarkStart w:id="636" w:name="FS000000474T21_07_2004_19_06_40C"/>
      <w:bookmarkEnd w:id="636"/>
      <w:r>
        <w:rPr>
          <w:rtl/>
        </w:rPr>
        <w:t>שר התיירות גדעון עזרא:</w:t>
      </w:r>
    </w:p>
    <w:p w14:paraId="3DE1B68A" w14:textId="77777777" w:rsidR="00000000" w:rsidRDefault="000E0F03">
      <w:pPr>
        <w:pStyle w:val="a0"/>
        <w:rPr>
          <w:rtl/>
        </w:rPr>
      </w:pPr>
    </w:p>
    <w:p w14:paraId="1724AA9F" w14:textId="77777777" w:rsidR="00000000" w:rsidRDefault="000E0F03">
      <w:pPr>
        <w:pStyle w:val="a0"/>
        <w:rPr>
          <w:rFonts w:hint="cs"/>
          <w:rtl/>
        </w:rPr>
      </w:pPr>
      <w:r>
        <w:rPr>
          <w:rFonts w:hint="cs"/>
          <w:rtl/>
        </w:rPr>
        <w:t xml:space="preserve">חבר'ה, מדובר על כלבים, בחייכם. תעשו לי טובה. </w:t>
      </w:r>
    </w:p>
    <w:p w14:paraId="74B24B1C" w14:textId="77777777" w:rsidR="00000000" w:rsidRDefault="000E0F03">
      <w:pPr>
        <w:pStyle w:val="a0"/>
        <w:rPr>
          <w:rFonts w:hint="cs"/>
          <w:rtl/>
        </w:rPr>
      </w:pPr>
    </w:p>
    <w:p w14:paraId="76F85799" w14:textId="77777777" w:rsidR="00000000" w:rsidRDefault="000E0F03">
      <w:pPr>
        <w:pStyle w:val="af0"/>
        <w:rPr>
          <w:rtl/>
        </w:rPr>
      </w:pPr>
      <w:r>
        <w:rPr>
          <w:rFonts w:hint="eastAsia"/>
          <w:rtl/>
        </w:rPr>
        <w:t>ענבל</w:t>
      </w:r>
      <w:r>
        <w:rPr>
          <w:rtl/>
        </w:rPr>
        <w:t xml:space="preserve"> גבריאלי (הליכוד):</w:t>
      </w:r>
    </w:p>
    <w:p w14:paraId="30456E1C" w14:textId="77777777" w:rsidR="00000000" w:rsidRDefault="000E0F03">
      <w:pPr>
        <w:pStyle w:val="a0"/>
        <w:rPr>
          <w:rFonts w:hint="cs"/>
          <w:rtl/>
        </w:rPr>
      </w:pPr>
    </w:p>
    <w:p w14:paraId="729E06CE" w14:textId="77777777" w:rsidR="00000000" w:rsidRDefault="000E0F03">
      <w:pPr>
        <w:pStyle w:val="a0"/>
        <w:rPr>
          <w:rFonts w:hint="cs"/>
          <w:rtl/>
        </w:rPr>
      </w:pPr>
      <w:r>
        <w:rPr>
          <w:rFonts w:hint="cs"/>
          <w:rtl/>
        </w:rPr>
        <w:t>מה זאת אומרת?</w:t>
      </w:r>
    </w:p>
    <w:p w14:paraId="3377F67C" w14:textId="77777777" w:rsidR="00000000" w:rsidRDefault="000E0F03">
      <w:pPr>
        <w:pStyle w:val="a0"/>
        <w:ind w:firstLine="0"/>
        <w:rPr>
          <w:rFonts w:hint="cs"/>
          <w:rtl/>
        </w:rPr>
      </w:pPr>
    </w:p>
    <w:p w14:paraId="1C37D162" w14:textId="77777777" w:rsidR="00000000" w:rsidRDefault="000E0F03">
      <w:pPr>
        <w:pStyle w:val="-"/>
        <w:rPr>
          <w:rtl/>
        </w:rPr>
      </w:pPr>
      <w:bookmarkStart w:id="637" w:name="FS000000474T21_07_2004_19_06_57C"/>
      <w:bookmarkEnd w:id="637"/>
      <w:r>
        <w:rPr>
          <w:rtl/>
        </w:rPr>
        <w:t>שר התיירות גדעון עזרא:</w:t>
      </w:r>
    </w:p>
    <w:p w14:paraId="24686A61" w14:textId="77777777" w:rsidR="00000000" w:rsidRDefault="000E0F03">
      <w:pPr>
        <w:pStyle w:val="a0"/>
        <w:rPr>
          <w:rtl/>
        </w:rPr>
      </w:pPr>
    </w:p>
    <w:p w14:paraId="54C5D38B" w14:textId="77777777" w:rsidR="00000000" w:rsidRDefault="000E0F03">
      <w:pPr>
        <w:pStyle w:val="a0"/>
        <w:rPr>
          <w:rFonts w:hint="cs"/>
          <w:rtl/>
        </w:rPr>
      </w:pPr>
      <w:r>
        <w:rPr>
          <w:rFonts w:hint="cs"/>
          <w:rtl/>
        </w:rPr>
        <w:t>יש דברים שמטרידים את העולם הזה, לרבות את</w:t>
      </w:r>
      <w:r>
        <w:rPr>
          <w:rFonts w:hint="cs"/>
          <w:rtl/>
        </w:rPr>
        <w:t xml:space="preserve"> הכנסת הזאת, ואנחנו מתעכבים על הנושא של הכלבים יתר על המידה, לפי דעתי. </w:t>
      </w:r>
    </w:p>
    <w:p w14:paraId="44516033" w14:textId="77777777" w:rsidR="00000000" w:rsidRDefault="000E0F03">
      <w:pPr>
        <w:pStyle w:val="a0"/>
        <w:rPr>
          <w:rFonts w:hint="cs"/>
          <w:rtl/>
        </w:rPr>
      </w:pPr>
    </w:p>
    <w:p w14:paraId="00E4632A" w14:textId="77777777" w:rsidR="00000000" w:rsidRDefault="000E0F03">
      <w:pPr>
        <w:pStyle w:val="af0"/>
        <w:rPr>
          <w:rtl/>
        </w:rPr>
      </w:pPr>
      <w:r>
        <w:rPr>
          <w:rFonts w:hint="eastAsia"/>
          <w:rtl/>
        </w:rPr>
        <w:t>ענבל</w:t>
      </w:r>
      <w:r>
        <w:rPr>
          <w:rtl/>
        </w:rPr>
        <w:t xml:space="preserve"> גבריאלי (הליכוד):</w:t>
      </w:r>
    </w:p>
    <w:p w14:paraId="54BD058B" w14:textId="77777777" w:rsidR="00000000" w:rsidRDefault="000E0F03">
      <w:pPr>
        <w:pStyle w:val="a0"/>
        <w:rPr>
          <w:rFonts w:hint="cs"/>
          <w:rtl/>
        </w:rPr>
      </w:pPr>
    </w:p>
    <w:p w14:paraId="728A83AE" w14:textId="77777777" w:rsidR="00000000" w:rsidRDefault="000E0F03">
      <w:pPr>
        <w:pStyle w:val="a0"/>
        <w:rPr>
          <w:rFonts w:hint="cs"/>
          <w:rtl/>
        </w:rPr>
      </w:pPr>
      <w:r>
        <w:rPr>
          <w:rFonts w:hint="cs"/>
          <w:rtl/>
        </w:rPr>
        <w:t xml:space="preserve">אדוני השר, אם הנושא אינו לכבודך אתה יכול לא לענות עליו, אבל לא נשמעו הגורמים המקצועיים. </w:t>
      </w:r>
    </w:p>
    <w:p w14:paraId="46EA9BE1" w14:textId="77777777" w:rsidR="00000000" w:rsidRDefault="000E0F03">
      <w:pPr>
        <w:pStyle w:val="a0"/>
        <w:rPr>
          <w:rFonts w:hint="cs"/>
          <w:rtl/>
        </w:rPr>
      </w:pPr>
    </w:p>
    <w:p w14:paraId="316ACF58" w14:textId="77777777" w:rsidR="00000000" w:rsidRDefault="000E0F03">
      <w:pPr>
        <w:pStyle w:val="-"/>
        <w:rPr>
          <w:rtl/>
        </w:rPr>
      </w:pPr>
      <w:bookmarkStart w:id="638" w:name="FS000000474T21_07_2004_19_07_28C"/>
      <w:bookmarkEnd w:id="638"/>
      <w:r>
        <w:rPr>
          <w:rtl/>
        </w:rPr>
        <w:t>שר התיירות גדעון עזרא:</w:t>
      </w:r>
    </w:p>
    <w:p w14:paraId="69A13D2E" w14:textId="77777777" w:rsidR="00000000" w:rsidRDefault="000E0F03">
      <w:pPr>
        <w:pStyle w:val="a0"/>
        <w:rPr>
          <w:rtl/>
        </w:rPr>
      </w:pPr>
    </w:p>
    <w:p w14:paraId="69B50239" w14:textId="77777777" w:rsidR="00000000" w:rsidRDefault="000E0F03">
      <w:pPr>
        <w:pStyle w:val="a0"/>
        <w:rPr>
          <w:rFonts w:hint="cs"/>
          <w:rtl/>
        </w:rPr>
      </w:pPr>
      <w:r>
        <w:rPr>
          <w:rFonts w:hint="cs"/>
          <w:rtl/>
        </w:rPr>
        <w:t xml:space="preserve">תני לי, לא הפרעתי לך. סליחה, לא הפרעתי לך. </w:t>
      </w:r>
    </w:p>
    <w:p w14:paraId="60232FDA" w14:textId="77777777" w:rsidR="00000000" w:rsidRDefault="000E0F03">
      <w:pPr>
        <w:pStyle w:val="a0"/>
        <w:ind w:firstLine="0"/>
        <w:rPr>
          <w:rFonts w:hint="cs"/>
          <w:rtl/>
        </w:rPr>
      </w:pPr>
    </w:p>
    <w:p w14:paraId="40EFB4A8" w14:textId="77777777" w:rsidR="00000000" w:rsidRDefault="000E0F03">
      <w:pPr>
        <w:pStyle w:val="af0"/>
        <w:rPr>
          <w:rtl/>
        </w:rPr>
      </w:pPr>
      <w:r>
        <w:rPr>
          <w:rFonts w:hint="eastAsia"/>
          <w:rtl/>
        </w:rPr>
        <w:t>ענבל</w:t>
      </w:r>
      <w:r>
        <w:rPr>
          <w:rtl/>
        </w:rPr>
        <w:t xml:space="preserve"> גבריאלי (הליכוד):</w:t>
      </w:r>
    </w:p>
    <w:p w14:paraId="46F2718A" w14:textId="77777777" w:rsidR="00000000" w:rsidRDefault="000E0F03">
      <w:pPr>
        <w:pStyle w:val="a0"/>
        <w:rPr>
          <w:rFonts w:hint="cs"/>
          <w:rtl/>
        </w:rPr>
      </w:pPr>
    </w:p>
    <w:p w14:paraId="5DFA932C" w14:textId="77777777" w:rsidR="00000000" w:rsidRDefault="000E0F03">
      <w:pPr>
        <w:pStyle w:val="a0"/>
        <w:rPr>
          <w:rFonts w:hint="cs"/>
          <w:rtl/>
        </w:rPr>
      </w:pPr>
      <w:r>
        <w:rPr>
          <w:rFonts w:hint="cs"/>
          <w:rtl/>
        </w:rPr>
        <w:t xml:space="preserve">- - - </w:t>
      </w:r>
    </w:p>
    <w:p w14:paraId="70ECE93B" w14:textId="77777777" w:rsidR="00000000" w:rsidRDefault="000E0F03">
      <w:pPr>
        <w:pStyle w:val="a0"/>
        <w:ind w:firstLine="0"/>
        <w:rPr>
          <w:rFonts w:hint="cs"/>
          <w:rtl/>
        </w:rPr>
      </w:pPr>
    </w:p>
    <w:p w14:paraId="4BBC6C00" w14:textId="77777777" w:rsidR="00000000" w:rsidRDefault="000E0F03">
      <w:pPr>
        <w:pStyle w:val="-"/>
        <w:rPr>
          <w:rtl/>
        </w:rPr>
      </w:pPr>
      <w:bookmarkStart w:id="639" w:name="FS000000474T21_07_2004_19_07_44C"/>
      <w:bookmarkEnd w:id="639"/>
      <w:r>
        <w:rPr>
          <w:rtl/>
        </w:rPr>
        <w:t>שר התיירות גדעון עזרא:</w:t>
      </w:r>
    </w:p>
    <w:p w14:paraId="168827AD" w14:textId="77777777" w:rsidR="00000000" w:rsidRDefault="000E0F03">
      <w:pPr>
        <w:pStyle w:val="a0"/>
        <w:rPr>
          <w:rtl/>
        </w:rPr>
      </w:pPr>
    </w:p>
    <w:p w14:paraId="0066CC01" w14:textId="77777777" w:rsidR="00000000" w:rsidRDefault="000E0F03">
      <w:pPr>
        <w:pStyle w:val="a0"/>
        <w:rPr>
          <w:rFonts w:hint="cs"/>
          <w:rtl/>
        </w:rPr>
      </w:pPr>
      <w:r>
        <w:rPr>
          <w:rFonts w:hint="cs"/>
          <w:rtl/>
        </w:rPr>
        <w:t xml:space="preserve">זה לא יכול להיות הדבר הזה. </w:t>
      </w:r>
    </w:p>
    <w:p w14:paraId="02ACDFAA" w14:textId="77777777" w:rsidR="00000000" w:rsidRDefault="000E0F03">
      <w:pPr>
        <w:pStyle w:val="a0"/>
        <w:ind w:firstLine="0"/>
        <w:rPr>
          <w:rFonts w:hint="cs"/>
          <w:rtl/>
        </w:rPr>
      </w:pPr>
    </w:p>
    <w:p w14:paraId="3D0D310F" w14:textId="77777777" w:rsidR="00000000" w:rsidRDefault="000E0F03">
      <w:pPr>
        <w:pStyle w:val="af1"/>
        <w:rPr>
          <w:rtl/>
        </w:rPr>
      </w:pPr>
      <w:r>
        <w:rPr>
          <w:rtl/>
        </w:rPr>
        <w:t>היו"ר אלי בן-מנחם:</w:t>
      </w:r>
    </w:p>
    <w:p w14:paraId="3E1FEC6C" w14:textId="77777777" w:rsidR="00000000" w:rsidRDefault="000E0F03">
      <w:pPr>
        <w:pStyle w:val="a0"/>
        <w:rPr>
          <w:rtl/>
        </w:rPr>
      </w:pPr>
    </w:p>
    <w:p w14:paraId="69BDB8EF" w14:textId="77777777" w:rsidR="00000000" w:rsidRDefault="000E0F03">
      <w:pPr>
        <w:pStyle w:val="a0"/>
        <w:rPr>
          <w:rFonts w:hint="cs"/>
          <w:rtl/>
        </w:rPr>
      </w:pPr>
      <w:r>
        <w:rPr>
          <w:rFonts w:hint="cs"/>
          <w:rtl/>
        </w:rPr>
        <w:t xml:space="preserve">אדוני השר, אני ביקשתי ממך לאפשר לה לשאול. </w:t>
      </w:r>
    </w:p>
    <w:p w14:paraId="2E6C9087" w14:textId="77777777" w:rsidR="00000000" w:rsidRDefault="000E0F03">
      <w:pPr>
        <w:pStyle w:val="a0"/>
        <w:ind w:firstLine="0"/>
        <w:rPr>
          <w:rFonts w:hint="cs"/>
          <w:rtl/>
        </w:rPr>
      </w:pPr>
    </w:p>
    <w:p w14:paraId="15F14D82" w14:textId="77777777" w:rsidR="00000000" w:rsidRDefault="000E0F03">
      <w:pPr>
        <w:pStyle w:val="-"/>
        <w:rPr>
          <w:rtl/>
        </w:rPr>
      </w:pPr>
      <w:bookmarkStart w:id="640" w:name="FS000000474T21_07_2004_19_07_55C"/>
      <w:bookmarkEnd w:id="640"/>
      <w:r>
        <w:rPr>
          <w:rtl/>
        </w:rPr>
        <w:t>שר התיירות גדעון עזרא:</w:t>
      </w:r>
    </w:p>
    <w:p w14:paraId="65372C1F" w14:textId="77777777" w:rsidR="00000000" w:rsidRDefault="000E0F03">
      <w:pPr>
        <w:pStyle w:val="a0"/>
        <w:rPr>
          <w:rtl/>
        </w:rPr>
      </w:pPr>
    </w:p>
    <w:p w14:paraId="10A48E6F" w14:textId="77777777" w:rsidR="00000000" w:rsidRDefault="000E0F03">
      <w:pPr>
        <w:pStyle w:val="a0"/>
        <w:rPr>
          <w:rFonts w:hint="cs"/>
          <w:rtl/>
        </w:rPr>
      </w:pPr>
      <w:r>
        <w:rPr>
          <w:rFonts w:hint="cs"/>
          <w:rtl/>
        </w:rPr>
        <w:t xml:space="preserve">למה לאפשר לה? היא דיברה עכשיו עשר דקות. </w:t>
      </w:r>
    </w:p>
    <w:p w14:paraId="13F904C1" w14:textId="77777777" w:rsidR="00000000" w:rsidRDefault="000E0F03">
      <w:pPr>
        <w:pStyle w:val="a0"/>
        <w:ind w:firstLine="0"/>
        <w:rPr>
          <w:rFonts w:hint="cs"/>
          <w:rtl/>
        </w:rPr>
      </w:pPr>
    </w:p>
    <w:p w14:paraId="53381E14" w14:textId="77777777" w:rsidR="00000000" w:rsidRDefault="000E0F03">
      <w:pPr>
        <w:pStyle w:val="af1"/>
        <w:rPr>
          <w:rtl/>
        </w:rPr>
      </w:pPr>
      <w:r>
        <w:rPr>
          <w:rtl/>
        </w:rPr>
        <w:t>היו"ר אלי בן-מנחם:</w:t>
      </w:r>
    </w:p>
    <w:p w14:paraId="2AE6C76C" w14:textId="77777777" w:rsidR="00000000" w:rsidRDefault="000E0F03">
      <w:pPr>
        <w:pStyle w:val="a0"/>
        <w:rPr>
          <w:rtl/>
        </w:rPr>
      </w:pPr>
    </w:p>
    <w:p w14:paraId="727D521F" w14:textId="77777777" w:rsidR="00000000" w:rsidRDefault="000E0F03">
      <w:pPr>
        <w:pStyle w:val="a0"/>
        <w:rPr>
          <w:rFonts w:hint="cs"/>
          <w:rtl/>
        </w:rPr>
      </w:pPr>
      <w:r>
        <w:rPr>
          <w:rFonts w:hint="cs"/>
          <w:rtl/>
        </w:rPr>
        <w:t>מותר לי לבקש. אני היו</w:t>
      </w:r>
      <w:r>
        <w:rPr>
          <w:rFonts w:hint="cs"/>
          <w:rtl/>
        </w:rPr>
        <w:t xml:space="preserve">שב-ראש, לא אתה. אתה השר, אני היושב-ראש עכשיו. </w:t>
      </w:r>
    </w:p>
    <w:p w14:paraId="4CC471F0" w14:textId="77777777" w:rsidR="00000000" w:rsidRDefault="000E0F03">
      <w:pPr>
        <w:pStyle w:val="a0"/>
        <w:ind w:firstLine="0"/>
        <w:rPr>
          <w:rFonts w:hint="cs"/>
          <w:rtl/>
        </w:rPr>
      </w:pPr>
    </w:p>
    <w:p w14:paraId="2753D5A3" w14:textId="77777777" w:rsidR="00000000" w:rsidRDefault="000E0F03">
      <w:pPr>
        <w:pStyle w:val="-"/>
        <w:rPr>
          <w:rtl/>
        </w:rPr>
      </w:pPr>
      <w:bookmarkStart w:id="641" w:name="FS000000474T21_07_2004_19_08_30C"/>
      <w:bookmarkEnd w:id="641"/>
      <w:r>
        <w:rPr>
          <w:rFonts w:hint="eastAsia"/>
          <w:rtl/>
        </w:rPr>
        <w:t>שר</w:t>
      </w:r>
      <w:r>
        <w:rPr>
          <w:rtl/>
        </w:rPr>
        <w:t xml:space="preserve"> התיירות גדעון עזרא:</w:t>
      </w:r>
    </w:p>
    <w:p w14:paraId="563792B3" w14:textId="77777777" w:rsidR="00000000" w:rsidRDefault="000E0F03">
      <w:pPr>
        <w:pStyle w:val="a0"/>
        <w:rPr>
          <w:rFonts w:hint="cs"/>
          <w:rtl/>
        </w:rPr>
      </w:pPr>
    </w:p>
    <w:p w14:paraId="2D03B79E" w14:textId="77777777" w:rsidR="00000000" w:rsidRDefault="000E0F03">
      <w:pPr>
        <w:pStyle w:val="a0"/>
        <w:rPr>
          <w:rFonts w:hint="cs"/>
          <w:rtl/>
        </w:rPr>
      </w:pPr>
      <w:r>
        <w:rPr>
          <w:rFonts w:hint="cs"/>
          <w:rtl/>
        </w:rPr>
        <w:t xml:space="preserve">אבל עוד לא דיברתי. </w:t>
      </w:r>
    </w:p>
    <w:p w14:paraId="02A7F308" w14:textId="77777777" w:rsidR="00000000" w:rsidRDefault="000E0F03">
      <w:pPr>
        <w:pStyle w:val="a0"/>
        <w:ind w:firstLine="0"/>
        <w:rPr>
          <w:rFonts w:hint="cs"/>
          <w:rtl/>
        </w:rPr>
      </w:pPr>
    </w:p>
    <w:p w14:paraId="00232A17" w14:textId="77777777" w:rsidR="00000000" w:rsidRDefault="000E0F03">
      <w:pPr>
        <w:pStyle w:val="af1"/>
        <w:rPr>
          <w:rtl/>
        </w:rPr>
      </w:pPr>
      <w:r>
        <w:rPr>
          <w:rFonts w:hint="eastAsia"/>
          <w:rtl/>
        </w:rPr>
        <w:t>היו</w:t>
      </w:r>
      <w:r>
        <w:rPr>
          <w:rtl/>
        </w:rPr>
        <w:t>"ר אלי בן-מנחם:</w:t>
      </w:r>
    </w:p>
    <w:p w14:paraId="60125FF7" w14:textId="77777777" w:rsidR="00000000" w:rsidRDefault="000E0F03">
      <w:pPr>
        <w:pStyle w:val="a0"/>
        <w:rPr>
          <w:rFonts w:hint="cs"/>
          <w:rtl/>
        </w:rPr>
      </w:pPr>
    </w:p>
    <w:p w14:paraId="3BF86CA1" w14:textId="77777777" w:rsidR="00000000" w:rsidRDefault="000E0F03">
      <w:pPr>
        <w:pStyle w:val="a0"/>
        <w:rPr>
          <w:rFonts w:hint="cs"/>
          <w:rtl/>
        </w:rPr>
      </w:pPr>
      <w:r>
        <w:rPr>
          <w:rFonts w:hint="cs"/>
          <w:rtl/>
        </w:rPr>
        <w:t xml:space="preserve">אז ביקשתי ממך. יכולת להרשות לה, ולא היינו מגיעים לזה. אתה לא רוצה? חברת הכנסת ענבל גבריאלי, כשהוא יסיים אאפשר לך להגיב. </w:t>
      </w:r>
    </w:p>
    <w:p w14:paraId="446C2744" w14:textId="77777777" w:rsidR="00000000" w:rsidRDefault="000E0F03">
      <w:pPr>
        <w:pStyle w:val="a0"/>
        <w:rPr>
          <w:rFonts w:hint="cs"/>
          <w:rtl/>
        </w:rPr>
      </w:pPr>
    </w:p>
    <w:p w14:paraId="042B4030" w14:textId="77777777" w:rsidR="00000000" w:rsidRDefault="000E0F03">
      <w:pPr>
        <w:pStyle w:val="-"/>
        <w:rPr>
          <w:rtl/>
        </w:rPr>
      </w:pPr>
      <w:bookmarkStart w:id="642" w:name="FS000000474T21_07_2004_19_08_54C"/>
      <w:bookmarkEnd w:id="642"/>
      <w:r>
        <w:rPr>
          <w:rtl/>
        </w:rPr>
        <w:t>שר התיירות גדעון עזרא</w:t>
      </w:r>
      <w:r>
        <w:rPr>
          <w:rtl/>
        </w:rPr>
        <w:t>:</w:t>
      </w:r>
    </w:p>
    <w:p w14:paraId="0A4A14CF" w14:textId="77777777" w:rsidR="00000000" w:rsidRDefault="000E0F03">
      <w:pPr>
        <w:pStyle w:val="a0"/>
        <w:rPr>
          <w:rtl/>
        </w:rPr>
      </w:pPr>
    </w:p>
    <w:p w14:paraId="570CF27C" w14:textId="77777777" w:rsidR="00000000" w:rsidRDefault="000E0F03">
      <w:pPr>
        <w:pStyle w:val="a0"/>
        <w:rPr>
          <w:rFonts w:hint="cs"/>
          <w:rtl/>
        </w:rPr>
      </w:pPr>
      <w:r>
        <w:rPr>
          <w:rFonts w:hint="cs"/>
          <w:rtl/>
        </w:rPr>
        <w:t xml:space="preserve">שתשמע את הדברים שלי, אחר כך. </w:t>
      </w:r>
    </w:p>
    <w:p w14:paraId="26BF5C1C" w14:textId="77777777" w:rsidR="00000000" w:rsidRDefault="000E0F03">
      <w:pPr>
        <w:pStyle w:val="a0"/>
        <w:ind w:firstLine="0"/>
        <w:rPr>
          <w:rFonts w:hint="cs"/>
          <w:rtl/>
        </w:rPr>
      </w:pPr>
    </w:p>
    <w:p w14:paraId="163D6894" w14:textId="77777777" w:rsidR="00000000" w:rsidRDefault="000E0F03">
      <w:pPr>
        <w:pStyle w:val="af1"/>
        <w:rPr>
          <w:rtl/>
        </w:rPr>
      </w:pPr>
      <w:r>
        <w:rPr>
          <w:rFonts w:hint="eastAsia"/>
          <w:rtl/>
        </w:rPr>
        <w:t>היו</w:t>
      </w:r>
      <w:r>
        <w:rPr>
          <w:rtl/>
        </w:rPr>
        <w:t>"ר אלי בן-מנחם:</w:t>
      </w:r>
    </w:p>
    <w:p w14:paraId="4CE1B767" w14:textId="77777777" w:rsidR="00000000" w:rsidRDefault="000E0F03">
      <w:pPr>
        <w:pStyle w:val="a0"/>
        <w:rPr>
          <w:rFonts w:hint="cs"/>
          <w:rtl/>
        </w:rPr>
      </w:pPr>
    </w:p>
    <w:p w14:paraId="0A45C8C2" w14:textId="77777777" w:rsidR="00000000" w:rsidRDefault="000E0F03">
      <w:pPr>
        <w:pStyle w:val="a0"/>
        <w:rPr>
          <w:rFonts w:hint="cs"/>
          <w:rtl/>
        </w:rPr>
      </w:pPr>
      <w:r>
        <w:rPr>
          <w:rFonts w:hint="cs"/>
          <w:rtl/>
        </w:rPr>
        <w:t xml:space="preserve">בבקשה, השר עזרא. קח את זה קל. </w:t>
      </w:r>
    </w:p>
    <w:p w14:paraId="323361E4" w14:textId="77777777" w:rsidR="00000000" w:rsidRDefault="000E0F03">
      <w:pPr>
        <w:pStyle w:val="a0"/>
        <w:ind w:firstLine="0"/>
        <w:rPr>
          <w:rFonts w:hint="cs"/>
          <w:rtl/>
        </w:rPr>
      </w:pPr>
    </w:p>
    <w:p w14:paraId="783F3021" w14:textId="77777777" w:rsidR="00000000" w:rsidRDefault="000E0F03">
      <w:pPr>
        <w:pStyle w:val="-"/>
        <w:rPr>
          <w:rtl/>
        </w:rPr>
      </w:pPr>
      <w:bookmarkStart w:id="643" w:name="FS000000474T21_07_2004_19_09_08C"/>
      <w:bookmarkEnd w:id="643"/>
      <w:r>
        <w:rPr>
          <w:rFonts w:hint="eastAsia"/>
          <w:rtl/>
        </w:rPr>
        <w:t>שר</w:t>
      </w:r>
      <w:r>
        <w:rPr>
          <w:rtl/>
        </w:rPr>
        <w:t xml:space="preserve"> התיירות גדעון עזרא:</w:t>
      </w:r>
    </w:p>
    <w:p w14:paraId="2B266D0F" w14:textId="77777777" w:rsidR="00000000" w:rsidRDefault="000E0F03">
      <w:pPr>
        <w:pStyle w:val="a0"/>
        <w:rPr>
          <w:rFonts w:hint="cs"/>
          <w:rtl/>
        </w:rPr>
      </w:pPr>
    </w:p>
    <w:p w14:paraId="7C3290B8" w14:textId="77777777" w:rsidR="00000000" w:rsidRDefault="000E0F03">
      <w:pPr>
        <w:pStyle w:val="a0"/>
        <w:rPr>
          <w:rFonts w:hint="cs"/>
          <w:rtl/>
        </w:rPr>
      </w:pPr>
      <w:r>
        <w:rPr>
          <w:rFonts w:hint="cs"/>
          <w:rtl/>
        </w:rPr>
        <w:t xml:space="preserve">סקירה לאחור </w:t>
      </w:r>
      <w:r>
        <w:rPr>
          <w:rtl/>
        </w:rPr>
        <w:t>–</w:t>
      </w:r>
      <w:r>
        <w:rPr>
          <w:rFonts w:hint="cs"/>
          <w:rtl/>
        </w:rPr>
        <w:t xml:space="preserve"> ותרשמי את כל ההערות שאת מתנגדת להן: כתיבתו ובדיקתו של החוק להסדרת הפיקוח על הכלבים החלה בשנת 1994, כפי שאמרת, על-ידי מנהל השירותים ה</w:t>
      </w:r>
      <w:r>
        <w:rPr>
          <w:rFonts w:hint="cs"/>
          <w:rtl/>
        </w:rPr>
        <w:t>ווטרינריים, שמינה ועדת מומחים שהתבקשה לבדוק את נושא הכלבים המסוכנים על היבטיו השונים. לאחר איסוף חומר מקצועי ממדינות רבות ברחבי העולם, הגישה הוועדה את מסקנותיה באותה שנה, וקבעה כי יש לחוקק חוק מיוחד בנדון ולהגדיר באמצעותו מהו כלב מועד/מסוכן. כמו כן קבעה הו</w:t>
      </w:r>
      <w:r>
        <w:rPr>
          <w:rFonts w:hint="cs"/>
          <w:rtl/>
        </w:rPr>
        <w:t>ועדה, כי יש לקבוע אמצעי ענישה מרתיעים ולהסדיר רשיון מיוחד להחזקת כלבי שמירה ותקיפה.</w:t>
      </w:r>
    </w:p>
    <w:p w14:paraId="3AE6CC7E" w14:textId="77777777" w:rsidR="00000000" w:rsidRDefault="000E0F03">
      <w:pPr>
        <w:pStyle w:val="a0"/>
        <w:rPr>
          <w:rFonts w:hint="cs"/>
          <w:rtl/>
        </w:rPr>
      </w:pPr>
    </w:p>
    <w:p w14:paraId="433FDC1C" w14:textId="77777777" w:rsidR="00000000" w:rsidRDefault="000E0F03">
      <w:pPr>
        <w:pStyle w:val="a0"/>
        <w:rPr>
          <w:rFonts w:hint="cs"/>
          <w:rtl/>
        </w:rPr>
      </w:pPr>
      <w:r>
        <w:rPr>
          <w:rFonts w:hint="cs"/>
          <w:rtl/>
        </w:rPr>
        <w:t xml:space="preserve">לאחר עיון מעמיק בהמלצות הוועדה, איסוף החומר ממדינות שונות, עיון בנוסח חוקיהן, בהתייעצות עם גורמים מקצועיים בארץ ובחוץ-לארץ, הגיע משרד החקלאות למסקנה, כי ראוי להסדיר את כל </w:t>
      </w:r>
      <w:r>
        <w:rPr>
          <w:rFonts w:hint="cs"/>
          <w:rtl/>
        </w:rPr>
        <w:t xml:space="preserve">נושא מחלקת הכלבים, ללא זיקה לבעיית מחלת הכלבת, במסגרת חוק מדינה, הכולל גם את היבטי הכלבים המסוכנים, שעל-פיו תפעלנה כל הרשויות המקומיות במדינה. </w:t>
      </w:r>
    </w:p>
    <w:p w14:paraId="03EBEBF4" w14:textId="77777777" w:rsidR="00000000" w:rsidRDefault="000E0F03">
      <w:pPr>
        <w:pStyle w:val="a0"/>
        <w:rPr>
          <w:rFonts w:hint="cs"/>
          <w:rtl/>
        </w:rPr>
      </w:pPr>
    </w:p>
    <w:p w14:paraId="0CC79196" w14:textId="77777777" w:rsidR="00000000" w:rsidRDefault="000E0F03">
      <w:pPr>
        <w:pStyle w:val="a0"/>
        <w:rPr>
          <w:rFonts w:hint="cs"/>
          <w:rtl/>
        </w:rPr>
      </w:pPr>
      <w:r>
        <w:rPr>
          <w:rFonts w:hint="cs"/>
          <w:rtl/>
        </w:rPr>
        <w:t xml:space="preserve">בהמשך, ב-1998, הוכנה על-ידי השירותים הווטרינריים והלשכה המשפטית במשרד החקלאות, בעצה אחת עם משרד המשפטים, טיוטת </w:t>
      </w:r>
      <w:r>
        <w:rPr>
          <w:rFonts w:hint="cs"/>
          <w:rtl/>
        </w:rPr>
        <w:t xml:space="preserve">הצעת חוק להסדרת הפיקוח על כלבים. הטיוטה הועברה לטיפולה של ועדת שרים לענייני חקיקה, ובאפריל 1998 היא אושרה בוועדה בראשות שר המשפטים דאז, צחי הנגבי. </w:t>
      </w:r>
    </w:p>
    <w:p w14:paraId="5F28E5D5" w14:textId="77777777" w:rsidR="00000000" w:rsidRDefault="000E0F03">
      <w:pPr>
        <w:pStyle w:val="a0"/>
        <w:rPr>
          <w:rFonts w:hint="cs"/>
          <w:rtl/>
        </w:rPr>
      </w:pPr>
    </w:p>
    <w:p w14:paraId="3F05FB04" w14:textId="77777777" w:rsidR="00000000" w:rsidRDefault="000E0F03">
      <w:pPr>
        <w:pStyle w:val="a0"/>
        <w:rPr>
          <w:rFonts w:hint="cs"/>
          <w:rtl/>
        </w:rPr>
      </w:pPr>
      <w:r>
        <w:rPr>
          <w:rFonts w:hint="cs"/>
          <w:rtl/>
        </w:rPr>
        <w:t xml:space="preserve">בעקבות כך עברה ההצעה, שנתמכה על-ידי הממשלה, לטיפולה ולאישורה של הכנסת. ההצעה ודברי ההסבר פורסמו ביולי 1998 </w:t>
      </w:r>
      <w:r>
        <w:rPr>
          <w:rFonts w:hint="cs"/>
          <w:rtl/>
        </w:rPr>
        <w:t>על-ידי שר החקלאות דאז. ביוני 2000 עבר החוק בקריאה ראשונה. הכנסת החליטה להחיל דין רציפות על ההצעה, וכך המשיך הטיפול בה בכנסת הבאה. ועדת הכלכלה, בראשותו של חבר הכנסת דאז פורז, החלה את דיוניה בהצעת החוק במאי 2001. הוועדה קיימה שמונה ישיבות במשך שנה וחצי, בשית</w:t>
      </w:r>
      <w:r>
        <w:rPr>
          <w:rFonts w:hint="cs"/>
          <w:rtl/>
        </w:rPr>
        <w:t>וף משרדי ממשלה רלוונטיים, אגודות להגנה על בעלי-חיים, הסתדרות הרופאים הווטרינרים ועוד. לאחר סיום עבודת הוועדה עברה ההצעה בכנסת בקריאה שנייה ושלישית, והחוק אושר סופית ונכנס לספר החוקים של מדינת ישראל בדצמבר 2002.</w:t>
      </w:r>
    </w:p>
    <w:p w14:paraId="637B8BBD" w14:textId="77777777" w:rsidR="00000000" w:rsidRDefault="000E0F03">
      <w:pPr>
        <w:pStyle w:val="a0"/>
        <w:rPr>
          <w:rFonts w:hint="cs"/>
          <w:rtl/>
        </w:rPr>
      </w:pPr>
    </w:p>
    <w:p w14:paraId="15ACAFD9" w14:textId="77777777" w:rsidR="00000000" w:rsidRDefault="000E0F03">
      <w:pPr>
        <w:pStyle w:val="a0"/>
        <w:rPr>
          <w:rFonts w:hint="cs"/>
          <w:rtl/>
        </w:rPr>
      </w:pPr>
      <w:r>
        <w:rPr>
          <w:rFonts w:hint="cs"/>
          <w:rtl/>
        </w:rPr>
        <w:t>מכיוון שיישומו של החוק מותנה בהקמתו ובתפעולו</w:t>
      </w:r>
      <w:r>
        <w:rPr>
          <w:rFonts w:hint="cs"/>
          <w:rtl/>
        </w:rPr>
        <w:t xml:space="preserve"> של מרכז ארצי של כלבים ובפרסום תקנות על-ידי שר החקלאות, ומאחר שקביעת הגזעים המסוכנים מותנית באישורה של ועדת הכלכלה, נדחה מועד תחולתו של החוק פעמיים. התקנות והתוספות לחוק, הכוללות שמונה גזעי כלבים מסוכנים, הוכנו על-ידי משרד החקלאות ואושרו על-ידי ועדת הכלכלה</w:t>
      </w:r>
      <w:r>
        <w:rPr>
          <w:rFonts w:hint="cs"/>
          <w:rtl/>
        </w:rPr>
        <w:t xml:space="preserve"> של הכנסת ב-28 ביוני 2004. מרכז הרישום הארצי הוקם, והוא מוכן להפעלה על-ידי השירותים הווטרינריים, ולכן החוק אמור להיכנס לתוקף ביום 1 בנובמבר 2004 </w:t>
      </w:r>
      <w:r>
        <w:rPr>
          <w:rtl/>
        </w:rPr>
        <w:t>–</w:t>
      </w:r>
      <w:r>
        <w:rPr>
          <w:rFonts w:hint="cs"/>
          <w:rtl/>
        </w:rPr>
        <w:t xml:space="preserve"> חוק שאת הטיפול בו התחילו ב-1994. </w:t>
      </w:r>
    </w:p>
    <w:p w14:paraId="1CE2D7AC" w14:textId="77777777" w:rsidR="00000000" w:rsidRDefault="000E0F03">
      <w:pPr>
        <w:pStyle w:val="a0"/>
        <w:rPr>
          <w:rFonts w:hint="cs"/>
          <w:rtl/>
        </w:rPr>
      </w:pPr>
    </w:p>
    <w:p w14:paraId="4578B208" w14:textId="77777777" w:rsidR="00000000" w:rsidRDefault="000E0F03">
      <w:pPr>
        <w:pStyle w:val="a0"/>
        <w:rPr>
          <w:rFonts w:hint="cs"/>
          <w:rtl/>
        </w:rPr>
      </w:pPr>
      <w:r>
        <w:rPr>
          <w:rFonts w:hint="cs"/>
          <w:rtl/>
        </w:rPr>
        <w:t>כל האמור לעיל הינו ראיה ברורה לכך שהחוק הוכן בשיקול דעת ובכובד ראש במשך שנ</w:t>
      </w:r>
      <w:r>
        <w:rPr>
          <w:rFonts w:hint="cs"/>
          <w:rtl/>
        </w:rPr>
        <w:t xml:space="preserve">ים רבות, תוך התייעצות עם כל הגורמים המקצועיים והתייחסות מעמיקה לכל ההיבטים הקבועים בו. </w:t>
      </w:r>
    </w:p>
    <w:p w14:paraId="4252C0DC" w14:textId="77777777" w:rsidR="00000000" w:rsidRDefault="000E0F03">
      <w:pPr>
        <w:pStyle w:val="a0"/>
        <w:rPr>
          <w:rFonts w:hint="cs"/>
          <w:rtl/>
        </w:rPr>
      </w:pPr>
    </w:p>
    <w:p w14:paraId="7BBD9D99" w14:textId="77777777" w:rsidR="00000000" w:rsidRDefault="000E0F03">
      <w:pPr>
        <w:pStyle w:val="a0"/>
        <w:rPr>
          <w:rFonts w:hint="cs"/>
          <w:rtl/>
        </w:rPr>
      </w:pPr>
      <w:r>
        <w:rPr>
          <w:rFonts w:hint="cs"/>
          <w:rtl/>
        </w:rPr>
        <w:t xml:space="preserve">ואני אומר לכם, כשאתה רואה את מה שנעשה </w:t>
      </w:r>
      <w:r>
        <w:rPr>
          <w:rtl/>
        </w:rPr>
        <w:t>–</w:t>
      </w:r>
      <w:r>
        <w:rPr>
          <w:rFonts w:hint="cs"/>
          <w:rtl/>
        </w:rPr>
        <w:t xml:space="preserve"> לבוא ולבקר את המאמץ הגדול שנעשה, לדעתי זה לא נכון. אני לא חושב שיש גורם כלשהו שלא לקח פה חלק. אני חושב שגם ועדות הכנסת וגם משרד</w:t>
      </w:r>
      <w:r>
        <w:rPr>
          <w:rFonts w:hint="cs"/>
          <w:rtl/>
        </w:rPr>
        <w:t xml:space="preserve"> החקלאות עשו עבודה רצינית. </w:t>
      </w:r>
    </w:p>
    <w:p w14:paraId="3453E314" w14:textId="77777777" w:rsidR="00000000" w:rsidRDefault="000E0F03">
      <w:pPr>
        <w:pStyle w:val="a0"/>
        <w:rPr>
          <w:rFonts w:hint="cs"/>
          <w:rtl/>
        </w:rPr>
      </w:pPr>
    </w:p>
    <w:p w14:paraId="113B50B5" w14:textId="77777777" w:rsidR="00000000" w:rsidRDefault="000E0F03">
      <w:pPr>
        <w:pStyle w:val="a0"/>
        <w:rPr>
          <w:rFonts w:hint="cs"/>
          <w:rtl/>
        </w:rPr>
      </w:pPr>
      <w:r>
        <w:rPr>
          <w:rFonts w:hint="cs"/>
          <w:rtl/>
        </w:rPr>
        <w:t xml:space="preserve">לגבי הנושא השני בהצעתה של חברת הכנסת גבריאלי - נטישת כלבים בכלל וכלבים מסוכנים בפרט </w:t>
      </w:r>
      <w:r>
        <w:rPr>
          <w:rtl/>
        </w:rPr>
        <w:t>–</w:t>
      </w:r>
      <w:r>
        <w:rPr>
          <w:rFonts w:hint="cs"/>
          <w:rtl/>
        </w:rPr>
        <w:t xml:space="preserve"> חברת הכנסת גבריאלי, חשוב שתדעי את זה: לאחר פרסום התקנות, בשבוע הראשון, נמסרו </w:t>
      </w:r>
      <w:r>
        <w:rPr>
          <w:rtl/>
        </w:rPr>
        <w:t>–</w:t>
      </w:r>
      <w:r>
        <w:rPr>
          <w:rFonts w:hint="cs"/>
          <w:rtl/>
        </w:rPr>
        <w:t xml:space="preserve"> לא ננטשו, כפי שנטען </w:t>
      </w:r>
      <w:r>
        <w:rPr>
          <w:rtl/>
        </w:rPr>
        <w:t>–</w:t>
      </w:r>
      <w:r>
        <w:rPr>
          <w:rFonts w:hint="cs"/>
          <w:rtl/>
        </w:rPr>
        <w:t xml:space="preserve"> כלבים מסוכנים לתחנות הסגר ברשויות המקומי</w:t>
      </w:r>
      <w:r>
        <w:rPr>
          <w:rFonts w:hint="cs"/>
          <w:rtl/>
        </w:rPr>
        <w:t xml:space="preserve">ות, וזאת על-פי החלטת בעליהם, אשר ויתרו עליהם מרצונם. </w:t>
      </w:r>
    </w:p>
    <w:p w14:paraId="2B93EC73" w14:textId="77777777" w:rsidR="00000000" w:rsidRDefault="000E0F03">
      <w:pPr>
        <w:pStyle w:val="a0"/>
        <w:rPr>
          <w:rFonts w:hint="cs"/>
          <w:rtl/>
        </w:rPr>
      </w:pPr>
    </w:p>
    <w:p w14:paraId="64E2B032" w14:textId="77777777" w:rsidR="00000000" w:rsidRDefault="000E0F03">
      <w:pPr>
        <w:pStyle w:val="af0"/>
        <w:rPr>
          <w:rtl/>
        </w:rPr>
      </w:pPr>
      <w:r>
        <w:rPr>
          <w:rFonts w:hint="eastAsia"/>
          <w:rtl/>
        </w:rPr>
        <w:t>נסים</w:t>
      </w:r>
      <w:r>
        <w:rPr>
          <w:rtl/>
        </w:rPr>
        <w:t xml:space="preserve"> זאב (ש"ס):</w:t>
      </w:r>
    </w:p>
    <w:p w14:paraId="678E65BF" w14:textId="77777777" w:rsidR="00000000" w:rsidRDefault="000E0F03">
      <w:pPr>
        <w:pStyle w:val="a0"/>
        <w:rPr>
          <w:rFonts w:hint="cs"/>
          <w:rtl/>
        </w:rPr>
      </w:pPr>
    </w:p>
    <w:p w14:paraId="5CE24CB1" w14:textId="77777777" w:rsidR="00000000" w:rsidRDefault="000E0F03">
      <w:pPr>
        <w:pStyle w:val="a0"/>
        <w:rPr>
          <w:rFonts w:hint="cs"/>
          <w:rtl/>
        </w:rPr>
      </w:pPr>
      <w:r>
        <w:rPr>
          <w:rFonts w:hint="cs"/>
          <w:rtl/>
        </w:rPr>
        <w:t>מה המספר, אדוני השר?</w:t>
      </w:r>
    </w:p>
    <w:p w14:paraId="70A50940" w14:textId="77777777" w:rsidR="00000000" w:rsidRDefault="000E0F03">
      <w:pPr>
        <w:pStyle w:val="a0"/>
        <w:rPr>
          <w:rFonts w:hint="cs"/>
          <w:rtl/>
        </w:rPr>
      </w:pPr>
    </w:p>
    <w:p w14:paraId="0660CC1F" w14:textId="77777777" w:rsidR="00000000" w:rsidRDefault="000E0F03">
      <w:pPr>
        <w:pStyle w:val="-"/>
        <w:rPr>
          <w:rtl/>
        </w:rPr>
      </w:pPr>
      <w:bookmarkStart w:id="644" w:name="FS000000474T21_07_2004_19_16_35C"/>
      <w:bookmarkEnd w:id="644"/>
      <w:r>
        <w:rPr>
          <w:rtl/>
        </w:rPr>
        <w:t>שר התיירות גדעון עזרא:</w:t>
      </w:r>
    </w:p>
    <w:p w14:paraId="4A837C15" w14:textId="77777777" w:rsidR="00000000" w:rsidRDefault="000E0F03">
      <w:pPr>
        <w:pStyle w:val="a0"/>
        <w:rPr>
          <w:rtl/>
        </w:rPr>
      </w:pPr>
    </w:p>
    <w:p w14:paraId="313BFBA9" w14:textId="77777777" w:rsidR="00000000" w:rsidRDefault="000E0F03">
      <w:pPr>
        <w:pStyle w:val="a0"/>
        <w:rPr>
          <w:rFonts w:hint="cs"/>
          <w:rtl/>
        </w:rPr>
      </w:pPr>
      <w:r>
        <w:rPr>
          <w:rFonts w:hint="cs"/>
          <w:rtl/>
        </w:rPr>
        <w:t xml:space="preserve">שנייה אחת, תן לי להגיד לך. חברת הכנסת גבריאלי, נטישת הכלבים היא תופעה כרונית עגומה, כל השנים </w:t>
      </w:r>
      <w:r>
        <w:rPr>
          <w:rtl/>
        </w:rPr>
        <w:t>–</w:t>
      </w:r>
      <w:r>
        <w:rPr>
          <w:rFonts w:hint="cs"/>
          <w:rtl/>
        </w:rPr>
        <w:t xml:space="preserve"> לא אחרי המקרה הזה. היא חוזרת בכל שנה, בעיקר</w:t>
      </w:r>
      <w:r>
        <w:rPr>
          <w:rFonts w:hint="cs"/>
          <w:rtl/>
        </w:rPr>
        <w:t xml:space="preserve"> בתקופת הקיץ, כשאנשים רבים יוצאים לחופשה ומשליכים לרחוב את כלביהם. להערכתנו </w:t>
      </w:r>
      <w:r>
        <w:rPr>
          <w:rtl/>
        </w:rPr>
        <w:t>–</w:t>
      </w:r>
      <w:r>
        <w:rPr>
          <w:rFonts w:hint="cs"/>
          <w:rtl/>
        </w:rPr>
        <w:t xml:space="preserve"> הערכת משרד החקלאות </w:t>
      </w:r>
      <w:r>
        <w:rPr>
          <w:rtl/>
        </w:rPr>
        <w:t>–</w:t>
      </w:r>
      <w:r>
        <w:rPr>
          <w:rFonts w:hint="cs"/>
          <w:rtl/>
        </w:rPr>
        <w:t xml:space="preserve">  מדי שנה ננטשים עשרות-אלפי כלבים, ללא כל קשר למקרה הזה. </w:t>
      </w:r>
    </w:p>
    <w:p w14:paraId="6532478D" w14:textId="77777777" w:rsidR="00000000" w:rsidRDefault="000E0F03">
      <w:pPr>
        <w:pStyle w:val="a0"/>
        <w:rPr>
          <w:rFonts w:hint="cs"/>
          <w:rtl/>
        </w:rPr>
      </w:pPr>
    </w:p>
    <w:p w14:paraId="54EFDF29" w14:textId="77777777" w:rsidR="00000000" w:rsidRDefault="000E0F03">
      <w:pPr>
        <w:pStyle w:val="a0"/>
        <w:rPr>
          <w:rFonts w:hint="cs"/>
          <w:rtl/>
        </w:rPr>
      </w:pPr>
      <w:r>
        <w:rPr>
          <w:rFonts w:hint="cs"/>
          <w:rtl/>
        </w:rPr>
        <w:t>בניגוד לטענתה של חברת הכנסת גבריאלי, החוק מטפל בנושא הנ"ל, ומשמעותו הסדרה מדויקת של רישום בעלי הכלב</w:t>
      </w:r>
      <w:r>
        <w:rPr>
          <w:rFonts w:hint="cs"/>
          <w:rtl/>
        </w:rPr>
        <w:t>ים. בעזרת המרכז הארצי שיוקם בשירותים הווטרינריים, נוכל לאתר את בעליהם של הכלבים הננטשים ולנקוט נגדם צעדים משפטיים.</w:t>
      </w:r>
    </w:p>
    <w:p w14:paraId="11511A2A" w14:textId="77777777" w:rsidR="00000000" w:rsidRDefault="000E0F03">
      <w:pPr>
        <w:pStyle w:val="a0"/>
        <w:rPr>
          <w:rFonts w:hint="cs"/>
          <w:rtl/>
        </w:rPr>
      </w:pPr>
    </w:p>
    <w:p w14:paraId="6F6570CE" w14:textId="77777777" w:rsidR="00000000" w:rsidRDefault="000E0F03">
      <w:pPr>
        <w:pStyle w:val="a0"/>
        <w:rPr>
          <w:rFonts w:hint="cs"/>
          <w:rtl/>
        </w:rPr>
      </w:pPr>
      <w:r>
        <w:rPr>
          <w:rFonts w:hint="cs"/>
          <w:rtl/>
        </w:rPr>
        <w:t xml:space="preserve">למעשה, אחת המטרות העיקריות של החוק היא הסדרת הנושא המצער והחמור של נטישת כלבים. שר החקלאות קורא למשרדי הפנים, האוצר, הבריאות ואיכות הסביבה, </w:t>
      </w:r>
      <w:r>
        <w:rPr>
          <w:rFonts w:hint="cs"/>
          <w:rtl/>
        </w:rPr>
        <w:t xml:space="preserve">להירתם עם משרד החקלאות למאמץ לסייע בטיפול בבעיה הכאובה, על-ידי מציאת משאבים מתאימים להגברת הפיקוח הווטרינרי ולבניית תחנות הסגר נוספות ברשויות </w:t>
      </w:r>
      <w:r>
        <w:rPr>
          <w:rtl/>
        </w:rPr>
        <w:t>–</w:t>
      </w:r>
      <w:r>
        <w:rPr>
          <w:rFonts w:hint="cs"/>
          <w:rtl/>
        </w:rPr>
        <w:t xml:space="preserve"> את צודקת, חברת הכנסת גבריאלי, בכך שהתחנות מלאות </w:t>
      </w:r>
      <w:r>
        <w:rPr>
          <w:rtl/>
        </w:rPr>
        <w:t>–</w:t>
      </w:r>
      <w:r>
        <w:rPr>
          <w:rFonts w:hint="cs"/>
          <w:rtl/>
        </w:rPr>
        <w:t xml:space="preserve"> אשר תוכלנה לקלוט את הכמות ההמונית של הכלבים הננטשים בכל שנה ול</w:t>
      </w:r>
      <w:r>
        <w:rPr>
          <w:rFonts w:hint="cs"/>
          <w:rtl/>
        </w:rPr>
        <w:t>תת להם טיפול הולם.</w:t>
      </w:r>
    </w:p>
    <w:p w14:paraId="21A58DD7" w14:textId="77777777" w:rsidR="00000000" w:rsidRDefault="000E0F03">
      <w:pPr>
        <w:pStyle w:val="a0"/>
        <w:rPr>
          <w:rFonts w:hint="cs"/>
          <w:rtl/>
        </w:rPr>
      </w:pPr>
    </w:p>
    <w:p w14:paraId="673F4672" w14:textId="77777777" w:rsidR="00000000" w:rsidRDefault="000E0F03">
      <w:pPr>
        <w:pStyle w:val="a0"/>
        <w:rPr>
          <w:rFonts w:hint="cs"/>
          <w:rtl/>
        </w:rPr>
      </w:pPr>
      <w:r>
        <w:rPr>
          <w:rFonts w:hint="cs"/>
          <w:rtl/>
        </w:rPr>
        <w:t xml:space="preserve">שר החקלאות מסיים: אנו במשרד החקלאות ופיתוח הכפר נמשיך לפעול נגד תופעת נטישת הכלבים ולמען שלום הציבור וההגנה על בעלי-החיים הזקוקים לכך. </w:t>
      </w:r>
    </w:p>
    <w:p w14:paraId="017E7F59" w14:textId="77777777" w:rsidR="00000000" w:rsidRDefault="000E0F03">
      <w:pPr>
        <w:pStyle w:val="a0"/>
        <w:ind w:firstLine="0"/>
        <w:rPr>
          <w:rFonts w:hint="cs"/>
          <w:rtl/>
        </w:rPr>
      </w:pPr>
    </w:p>
    <w:p w14:paraId="6CE83D70" w14:textId="77777777" w:rsidR="00000000" w:rsidRDefault="000E0F03">
      <w:pPr>
        <w:pStyle w:val="a0"/>
        <w:rPr>
          <w:rFonts w:hint="cs"/>
          <w:rtl/>
        </w:rPr>
      </w:pPr>
      <w:r>
        <w:rPr>
          <w:rFonts w:hint="cs"/>
          <w:rtl/>
        </w:rPr>
        <w:t>אני רוצה לסיים ולהגיד, לקח הרבה שנים לעשות את החוק הזה, אבל לבקר דבר שנעשה על-ידי כל המומחים, לאורך</w:t>
      </w:r>
      <w:r>
        <w:rPr>
          <w:rFonts w:hint="cs"/>
          <w:rtl/>
        </w:rPr>
        <w:t xml:space="preserve"> כל הדרך, לדעתי זה לא נכון. </w:t>
      </w:r>
    </w:p>
    <w:p w14:paraId="2489F62A" w14:textId="77777777" w:rsidR="00000000" w:rsidRDefault="000E0F03">
      <w:pPr>
        <w:pStyle w:val="a0"/>
        <w:rPr>
          <w:rFonts w:hint="cs"/>
          <w:rtl/>
        </w:rPr>
      </w:pPr>
    </w:p>
    <w:p w14:paraId="5BB56DAA" w14:textId="77777777" w:rsidR="00000000" w:rsidRDefault="000E0F03">
      <w:pPr>
        <w:pStyle w:val="a0"/>
        <w:rPr>
          <w:rFonts w:hint="cs"/>
          <w:rtl/>
        </w:rPr>
      </w:pPr>
      <w:r>
        <w:rPr>
          <w:rFonts w:hint="cs"/>
          <w:rtl/>
        </w:rPr>
        <w:t>לעצם העניין, מאחר  שיש החושבים שהנושא הזה לא טופל כל צורכו, מבחינתי אין בעיה שהנושא יועבר לוועדת הכלכלה. תודה.</w:t>
      </w:r>
    </w:p>
    <w:p w14:paraId="5A3D0CBD" w14:textId="77777777" w:rsidR="00000000" w:rsidRDefault="000E0F03">
      <w:pPr>
        <w:pStyle w:val="a0"/>
        <w:rPr>
          <w:rFonts w:hint="cs"/>
          <w:rtl/>
        </w:rPr>
      </w:pPr>
    </w:p>
    <w:p w14:paraId="731EA3C5" w14:textId="77777777" w:rsidR="00000000" w:rsidRDefault="000E0F03">
      <w:pPr>
        <w:pStyle w:val="af1"/>
        <w:rPr>
          <w:rtl/>
        </w:rPr>
      </w:pPr>
      <w:r>
        <w:rPr>
          <w:rtl/>
        </w:rPr>
        <w:t>היו"ר אלי בן-מנחם:</w:t>
      </w:r>
    </w:p>
    <w:p w14:paraId="797DB918" w14:textId="77777777" w:rsidR="00000000" w:rsidRDefault="000E0F03">
      <w:pPr>
        <w:pStyle w:val="a0"/>
        <w:rPr>
          <w:rtl/>
        </w:rPr>
      </w:pPr>
    </w:p>
    <w:p w14:paraId="6732C9B9" w14:textId="77777777" w:rsidR="00000000" w:rsidRDefault="000E0F03">
      <w:pPr>
        <w:pStyle w:val="a0"/>
        <w:rPr>
          <w:rFonts w:hint="cs"/>
          <w:rtl/>
        </w:rPr>
      </w:pPr>
      <w:r>
        <w:rPr>
          <w:rFonts w:hint="cs"/>
          <w:rtl/>
        </w:rPr>
        <w:t>השר גדעון עזרא, אתה מוכן לענות על שאלה של חבר הכנסת וילן? עוד דקה. בבקשה, חבר הכנסת וילן.</w:t>
      </w:r>
    </w:p>
    <w:p w14:paraId="2271AFBA" w14:textId="77777777" w:rsidR="00000000" w:rsidRDefault="000E0F03">
      <w:pPr>
        <w:pStyle w:val="a0"/>
        <w:rPr>
          <w:rtl/>
        </w:rPr>
      </w:pPr>
    </w:p>
    <w:p w14:paraId="7E6F2D29" w14:textId="77777777" w:rsidR="00000000" w:rsidRDefault="000E0F03">
      <w:pPr>
        <w:pStyle w:val="-"/>
        <w:rPr>
          <w:rtl/>
        </w:rPr>
      </w:pPr>
      <w:r>
        <w:rPr>
          <w:rtl/>
        </w:rPr>
        <w:t>אבש</w:t>
      </w:r>
      <w:r>
        <w:rPr>
          <w:rtl/>
        </w:rPr>
        <w:t>לום וילן (יחד):</w:t>
      </w:r>
    </w:p>
    <w:p w14:paraId="0A247FC0" w14:textId="77777777" w:rsidR="00000000" w:rsidRDefault="000E0F03">
      <w:pPr>
        <w:pStyle w:val="a0"/>
        <w:rPr>
          <w:rtl/>
        </w:rPr>
      </w:pPr>
    </w:p>
    <w:p w14:paraId="354593FC" w14:textId="77777777" w:rsidR="00000000" w:rsidRDefault="000E0F03">
      <w:pPr>
        <w:pStyle w:val="a0"/>
        <w:rPr>
          <w:rFonts w:hint="cs"/>
          <w:rtl/>
        </w:rPr>
      </w:pPr>
      <w:r>
        <w:rPr>
          <w:rFonts w:hint="cs"/>
          <w:rtl/>
        </w:rPr>
        <w:t>היה ויכוח בין הווטרינרים, כי הטענה שלהם ב-2002 היתה, שהגדרת הגזעים פחות חשובה. עקרונית אתה יכול להפוך "פודל" ל"אמסטף", אתה יכול להפוך "אמסטף" ל"פודל" מבחינת ההתנהגות. הכול תלוי באילוף. לכן הפתרונות שהעלו פה - או לסרס או להמית את שמונת הגזע</w:t>
      </w:r>
      <w:r>
        <w:rPr>
          <w:rFonts w:hint="cs"/>
          <w:rtl/>
        </w:rPr>
        <w:t>ים המסוכנים - אמרו הווטרינרים שזה לא פתרון נכון. על זה היה הוויכוח, לא על התהליך, אלא על המסקנה הזאת, שבעקבות המקרה הזה בתוך שבועיים הכול רץ והגיעו לפתרון כזה. זה היה במחלוקת בין הווטרינרים.</w:t>
      </w:r>
    </w:p>
    <w:p w14:paraId="494AFCF8" w14:textId="77777777" w:rsidR="00000000" w:rsidRDefault="000E0F03">
      <w:pPr>
        <w:pStyle w:val="a0"/>
        <w:rPr>
          <w:rFonts w:hint="cs"/>
          <w:rtl/>
        </w:rPr>
      </w:pPr>
    </w:p>
    <w:p w14:paraId="5CD78870" w14:textId="77777777" w:rsidR="00000000" w:rsidRDefault="000E0F03">
      <w:pPr>
        <w:pStyle w:val="af1"/>
        <w:rPr>
          <w:rtl/>
        </w:rPr>
      </w:pPr>
      <w:r>
        <w:rPr>
          <w:rtl/>
        </w:rPr>
        <w:t>היו"ר אלי בן-מנחם:</w:t>
      </w:r>
    </w:p>
    <w:p w14:paraId="539A226E" w14:textId="77777777" w:rsidR="00000000" w:rsidRDefault="000E0F03">
      <w:pPr>
        <w:pStyle w:val="a0"/>
        <w:rPr>
          <w:rtl/>
        </w:rPr>
      </w:pPr>
    </w:p>
    <w:p w14:paraId="5B27A575" w14:textId="77777777" w:rsidR="00000000" w:rsidRDefault="000E0F03">
      <w:pPr>
        <w:pStyle w:val="a0"/>
        <w:rPr>
          <w:rFonts w:hint="cs"/>
          <w:rtl/>
        </w:rPr>
      </w:pPr>
      <w:r>
        <w:rPr>
          <w:rFonts w:hint="cs"/>
          <w:rtl/>
        </w:rPr>
        <w:t>זו לא היתה שאלה, הוא הסביר לנו. חברת הכנסת ג</w:t>
      </w:r>
      <w:r>
        <w:rPr>
          <w:rFonts w:hint="cs"/>
          <w:rtl/>
        </w:rPr>
        <w:t>בריאלי, רצית קודם משהו, את רוצה עכשיו? בבקשה. נאפשר לה.</w:t>
      </w:r>
    </w:p>
    <w:p w14:paraId="1B036EFE" w14:textId="77777777" w:rsidR="00000000" w:rsidRDefault="000E0F03">
      <w:pPr>
        <w:pStyle w:val="a0"/>
        <w:rPr>
          <w:rFonts w:hint="cs"/>
          <w:rtl/>
        </w:rPr>
      </w:pPr>
    </w:p>
    <w:p w14:paraId="6DC5D8EB" w14:textId="77777777" w:rsidR="00000000" w:rsidRDefault="000E0F03">
      <w:pPr>
        <w:pStyle w:val="-"/>
        <w:rPr>
          <w:rtl/>
        </w:rPr>
      </w:pPr>
      <w:bookmarkStart w:id="645" w:name="FS000000474T21_07_2004_19_43_09C"/>
      <w:bookmarkEnd w:id="645"/>
      <w:r>
        <w:rPr>
          <w:rtl/>
        </w:rPr>
        <w:t>שר התיירות גדעון עזרא:</w:t>
      </w:r>
    </w:p>
    <w:p w14:paraId="5A1F969F" w14:textId="77777777" w:rsidR="00000000" w:rsidRDefault="000E0F03">
      <w:pPr>
        <w:pStyle w:val="a0"/>
        <w:rPr>
          <w:rtl/>
        </w:rPr>
      </w:pPr>
    </w:p>
    <w:p w14:paraId="08E2374B" w14:textId="77777777" w:rsidR="00000000" w:rsidRDefault="000E0F03">
      <w:pPr>
        <w:pStyle w:val="a0"/>
        <w:rPr>
          <w:rFonts w:hint="cs"/>
          <w:rtl/>
        </w:rPr>
      </w:pPr>
      <w:r>
        <w:rPr>
          <w:rFonts w:hint="cs"/>
          <w:rtl/>
        </w:rPr>
        <w:t>אין לי בעיה. אחרי שהשמעתי את דברי, היא יכולה לשאול כמה שהיא רוצה.</w:t>
      </w:r>
    </w:p>
    <w:p w14:paraId="696FF071" w14:textId="77777777" w:rsidR="00000000" w:rsidRDefault="000E0F03">
      <w:pPr>
        <w:pStyle w:val="a0"/>
        <w:rPr>
          <w:rFonts w:hint="cs"/>
          <w:rtl/>
        </w:rPr>
      </w:pPr>
    </w:p>
    <w:p w14:paraId="066801BC" w14:textId="77777777" w:rsidR="00000000" w:rsidRDefault="000E0F03">
      <w:pPr>
        <w:pStyle w:val="a"/>
        <w:rPr>
          <w:rtl/>
        </w:rPr>
      </w:pPr>
      <w:bookmarkStart w:id="646" w:name="FS000001039T21_07_2004_19_43_30"/>
      <w:bookmarkStart w:id="647" w:name="_Toc87615655"/>
      <w:bookmarkEnd w:id="646"/>
      <w:r>
        <w:rPr>
          <w:rFonts w:hint="eastAsia"/>
          <w:rtl/>
        </w:rPr>
        <w:t>ענבל</w:t>
      </w:r>
      <w:r>
        <w:rPr>
          <w:rtl/>
        </w:rPr>
        <w:t xml:space="preserve"> גבריאלי (הליכוד):</w:t>
      </w:r>
      <w:bookmarkEnd w:id="647"/>
    </w:p>
    <w:p w14:paraId="5F17453D" w14:textId="77777777" w:rsidR="00000000" w:rsidRDefault="000E0F03">
      <w:pPr>
        <w:pStyle w:val="a0"/>
        <w:rPr>
          <w:rFonts w:hint="cs"/>
          <w:rtl/>
        </w:rPr>
      </w:pPr>
    </w:p>
    <w:p w14:paraId="1AC81AFE" w14:textId="77777777" w:rsidR="00000000" w:rsidRDefault="000E0F03">
      <w:pPr>
        <w:pStyle w:val="a0"/>
        <w:rPr>
          <w:rFonts w:hint="cs"/>
          <w:rtl/>
        </w:rPr>
      </w:pPr>
      <w:r>
        <w:rPr>
          <w:rFonts w:hint="cs"/>
          <w:rtl/>
        </w:rPr>
        <w:t>תודה, אדוני היושב-ראש. אדוני השר,</w:t>
      </w:r>
      <w:bookmarkStart w:id="648" w:name="FS000001039T21_07_2004_18_54_38"/>
      <w:bookmarkEnd w:id="648"/>
      <w:r>
        <w:rPr>
          <w:rFonts w:hint="cs"/>
          <w:rtl/>
        </w:rPr>
        <w:t xml:space="preserve"> חשוב לי להדגיש דבר אחד בעקבות ההתבטאות שלך, שמדובר</w:t>
      </w:r>
      <w:r>
        <w:rPr>
          <w:rFonts w:hint="cs"/>
          <w:rtl/>
        </w:rPr>
        <w:t xml:space="preserve"> בסך הכול בכלבים. שיהיה ברור, קודם כול, בכל תחום שהוא, טובתם, שלומם, בריאותם וביטחונם של בני-האדם בכל מקום, בכל רחבי העולם, קודם כול עומד לנגד עיני, אני בטוחה שלנגד עיני כולנו האינטרס של בני-האדם. אבל, אם אנחנו יכולים ליצור מצב שבני-אדם יכולים לדור בכפיפה </w:t>
      </w:r>
      <w:r>
        <w:rPr>
          <w:rFonts w:hint="cs"/>
          <w:rtl/>
        </w:rPr>
        <w:t xml:space="preserve">אחת ובשלום עם בעלי-החיים, אני חושבת שאנחנו צריכים לעשות את זה. </w:t>
      </w:r>
    </w:p>
    <w:p w14:paraId="09C02FFC" w14:textId="77777777" w:rsidR="00000000" w:rsidRDefault="000E0F03">
      <w:pPr>
        <w:pStyle w:val="a0"/>
        <w:rPr>
          <w:rFonts w:hint="cs"/>
          <w:rtl/>
        </w:rPr>
      </w:pPr>
    </w:p>
    <w:p w14:paraId="2CFD8262" w14:textId="77777777" w:rsidR="00000000" w:rsidRDefault="000E0F03">
      <w:pPr>
        <w:pStyle w:val="a0"/>
        <w:rPr>
          <w:rFonts w:hint="cs"/>
          <w:rtl/>
        </w:rPr>
      </w:pPr>
      <w:r>
        <w:rPr>
          <w:rFonts w:hint="cs"/>
          <w:rtl/>
        </w:rPr>
        <w:t>לגבי החוק עצמו, אני יודעת שהתהליך היה סבוך, מורכב, הושקעו הרבה מאמצים, וכל הגורמים המקצועיים חוקקו את החוק. אני לא טענתי נגד החוק, אני טענתי נגד שני דברים: נגד העובדה שכאשר אושרו התקנות בוועד</w:t>
      </w:r>
      <w:r>
        <w:rPr>
          <w:rFonts w:hint="cs"/>
          <w:rtl/>
        </w:rPr>
        <w:t>ת הכלכלה, וזו היתה הטענה של יושב-ראש ועדת הכלכלה, לא נשמעו הגורמים המקצועיים, והתקנות אושרו בעקבות לחץ. טענה נוספת, מדוע שר החקלאות, שמשרדו עבד כל כך קשה על החוק הזה, תמך בהצעות חוק פרטיות, שהן לא מקצועיות. על אלה טענתי שהן לא מקצועיות, לא על הצעת החוק הממ</w:t>
      </w:r>
      <w:r>
        <w:rPr>
          <w:rFonts w:hint="cs"/>
          <w:rtl/>
        </w:rPr>
        <w:t>שלתית.</w:t>
      </w:r>
    </w:p>
    <w:p w14:paraId="147FA70C" w14:textId="77777777" w:rsidR="00000000" w:rsidRDefault="000E0F03">
      <w:pPr>
        <w:pStyle w:val="a0"/>
        <w:rPr>
          <w:rFonts w:hint="cs"/>
          <w:rtl/>
        </w:rPr>
      </w:pPr>
    </w:p>
    <w:p w14:paraId="003828BE" w14:textId="77777777" w:rsidR="00000000" w:rsidRDefault="000E0F03">
      <w:pPr>
        <w:pStyle w:val="af1"/>
        <w:rPr>
          <w:rtl/>
        </w:rPr>
      </w:pPr>
      <w:r>
        <w:rPr>
          <w:rtl/>
        </w:rPr>
        <w:t>היו"ר אלי בן-מנחם:</w:t>
      </w:r>
    </w:p>
    <w:p w14:paraId="057FA90A" w14:textId="77777777" w:rsidR="00000000" w:rsidRDefault="000E0F03">
      <w:pPr>
        <w:pStyle w:val="a0"/>
        <w:rPr>
          <w:rtl/>
        </w:rPr>
      </w:pPr>
    </w:p>
    <w:p w14:paraId="0D8497F7" w14:textId="77777777" w:rsidR="00000000" w:rsidRDefault="000E0F03">
      <w:pPr>
        <w:pStyle w:val="a0"/>
        <w:rPr>
          <w:rFonts w:hint="cs"/>
          <w:rtl/>
        </w:rPr>
      </w:pPr>
      <w:r>
        <w:rPr>
          <w:rFonts w:hint="cs"/>
          <w:rtl/>
        </w:rPr>
        <w:t>תודה לחברת הכנסת ענבל גבריאלי.</w:t>
      </w:r>
    </w:p>
    <w:p w14:paraId="32C68A7A" w14:textId="77777777" w:rsidR="00000000" w:rsidRDefault="000E0F03">
      <w:pPr>
        <w:pStyle w:val="a0"/>
        <w:rPr>
          <w:rFonts w:hint="cs"/>
          <w:rtl/>
        </w:rPr>
      </w:pPr>
    </w:p>
    <w:p w14:paraId="05BB3045" w14:textId="77777777" w:rsidR="00000000" w:rsidRDefault="000E0F03">
      <w:pPr>
        <w:pStyle w:val="a"/>
        <w:rPr>
          <w:rtl/>
        </w:rPr>
      </w:pPr>
      <w:bookmarkStart w:id="649" w:name="FS000000474T21_07_2004_18_56_04"/>
      <w:bookmarkStart w:id="650" w:name="_Toc87615656"/>
      <w:bookmarkEnd w:id="649"/>
      <w:r>
        <w:rPr>
          <w:rFonts w:hint="eastAsia"/>
          <w:rtl/>
        </w:rPr>
        <w:t>שר</w:t>
      </w:r>
      <w:r>
        <w:rPr>
          <w:rtl/>
        </w:rPr>
        <w:t xml:space="preserve"> התיירות גדעון עזרא:</w:t>
      </w:r>
      <w:bookmarkEnd w:id="650"/>
    </w:p>
    <w:p w14:paraId="79377CE6" w14:textId="77777777" w:rsidR="00000000" w:rsidRDefault="000E0F03">
      <w:pPr>
        <w:pStyle w:val="a0"/>
        <w:rPr>
          <w:rFonts w:hint="cs"/>
          <w:rtl/>
        </w:rPr>
      </w:pPr>
    </w:p>
    <w:p w14:paraId="60BF8418" w14:textId="77777777" w:rsidR="00000000" w:rsidRDefault="000E0F03">
      <w:pPr>
        <w:pStyle w:val="a0"/>
        <w:rPr>
          <w:rFonts w:hint="cs"/>
          <w:rtl/>
        </w:rPr>
      </w:pPr>
      <w:r>
        <w:rPr>
          <w:rFonts w:hint="cs"/>
          <w:rtl/>
        </w:rPr>
        <w:t>אנחנו פה 120 חברי כנסת - - -</w:t>
      </w:r>
    </w:p>
    <w:p w14:paraId="2E3B6A9B" w14:textId="77777777" w:rsidR="00000000" w:rsidRDefault="000E0F03">
      <w:pPr>
        <w:pStyle w:val="a0"/>
        <w:rPr>
          <w:rFonts w:hint="cs"/>
          <w:rtl/>
        </w:rPr>
      </w:pPr>
    </w:p>
    <w:p w14:paraId="387586A3" w14:textId="77777777" w:rsidR="00000000" w:rsidRDefault="000E0F03">
      <w:pPr>
        <w:pStyle w:val="af1"/>
        <w:rPr>
          <w:rtl/>
        </w:rPr>
      </w:pPr>
      <w:r>
        <w:rPr>
          <w:rtl/>
        </w:rPr>
        <w:t>היו"ר אלי בן-מנחם:</w:t>
      </w:r>
    </w:p>
    <w:p w14:paraId="0FBAFC40" w14:textId="77777777" w:rsidR="00000000" w:rsidRDefault="000E0F03">
      <w:pPr>
        <w:pStyle w:val="a0"/>
        <w:rPr>
          <w:rtl/>
        </w:rPr>
      </w:pPr>
    </w:p>
    <w:p w14:paraId="136BDF58" w14:textId="77777777" w:rsidR="00000000" w:rsidRDefault="000E0F03">
      <w:pPr>
        <w:pStyle w:val="a0"/>
        <w:rPr>
          <w:rFonts w:hint="cs"/>
          <w:rtl/>
        </w:rPr>
      </w:pPr>
      <w:r>
        <w:rPr>
          <w:rFonts w:hint="cs"/>
          <w:rtl/>
        </w:rPr>
        <w:t>מתכוונים שלא צריכים לשפוך את התינוק עם המים.</w:t>
      </w:r>
    </w:p>
    <w:p w14:paraId="2C64005F" w14:textId="77777777" w:rsidR="00000000" w:rsidRDefault="000E0F03">
      <w:pPr>
        <w:pStyle w:val="a0"/>
        <w:rPr>
          <w:rFonts w:hint="cs"/>
          <w:rtl/>
        </w:rPr>
      </w:pPr>
    </w:p>
    <w:p w14:paraId="136F0858" w14:textId="77777777" w:rsidR="00000000" w:rsidRDefault="000E0F03">
      <w:pPr>
        <w:pStyle w:val="-"/>
        <w:rPr>
          <w:rtl/>
        </w:rPr>
      </w:pPr>
      <w:bookmarkStart w:id="651" w:name="FS000001039T21_07_2004_19_59_33C"/>
      <w:bookmarkStart w:id="652" w:name="FS000000474T21_07_2004_19_59_39"/>
      <w:bookmarkStart w:id="653" w:name="FS000000474T21_07_2004_19_59_43C"/>
      <w:bookmarkEnd w:id="651"/>
      <w:bookmarkEnd w:id="652"/>
      <w:bookmarkEnd w:id="653"/>
      <w:r>
        <w:rPr>
          <w:rtl/>
        </w:rPr>
        <w:t>שר התיירות גדעון עזרא:</w:t>
      </w:r>
    </w:p>
    <w:p w14:paraId="259FC48E" w14:textId="77777777" w:rsidR="00000000" w:rsidRDefault="000E0F03">
      <w:pPr>
        <w:pStyle w:val="a0"/>
        <w:rPr>
          <w:rtl/>
        </w:rPr>
      </w:pPr>
    </w:p>
    <w:p w14:paraId="7D4431FB" w14:textId="77777777" w:rsidR="00000000" w:rsidRDefault="000E0F03">
      <w:pPr>
        <w:pStyle w:val="a0"/>
        <w:rPr>
          <w:rFonts w:hint="cs"/>
          <w:rtl/>
        </w:rPr>
      </w:pPr>
      <w:r>
        <w:rPr>
          <w:rFonts w:hint="cs"/>
          <w:rtl/>
        </w:rPr>
        <w:t>כל הצעת חוק מובאת הנה להצבעה. אם ההצעה שלך לא התקבלה</w:t>
      </w:r>
      <w:r>
        <w:rPr>
          <w:rFonts w:hint="cs"/>
          <w:rtl/>
        </w:rPr>
        <w:t>, וההצעות שלהם כן התקבלו, אפשר תמיד להציע הצעות חדשות, ובוועדת הכלכלה תוכלי לשטוח את כל הנושאים שיש לך בעניין הזה. אני חושב שיש בכנסת דיון מהיר בוועדה, ולטובת הכלבים ובעליהם ועם ישראל. היה טוב אם זה היה עולה בדיון מהיר ולא בדיון במליאה, שלפי דעתי לא יתרום,</w:t>
      </w:r>
      <w:r>
        <w:rPr>
          <w:rFonts w:hint="cs"/>
          <w:rtl/>
        </w:rPr>
        <w:t xml:space="preserve"> כפי שיתרום דיון בוועדה. אני מאוד מקווה שיהיה דיון בוועדה.</w:t>
      </w:r>
    </w:p>
    <w:p w14:paraId="3C3E6571" w14:textId="77777777" w:rsidR="00000000" w:rsidRDefault="000E0F03">
      <w:pPr>
        <w:pStyle w:val="af0"/>
        <w:rPr>
          <w:rFonts w:hint="cs"/>
          <w:rtl/>
        </w:rPr>
      </w:pPr>
    </w:p>
    <w:p w14:paraId="40C6723F" w14:textId="77777777" w:rsidR="00000000" w:rsidRDefault="000E0F03">
      <w:pPr>
        <w:pStyle w:val="af0"/>
        <w:rPr>
          <w:rtl/>
        </w:rPr>
      </w:pPr>
      <w:r>
        <w:rPr>
          <w:rFonts w:hint="eastAsia"/>
          <w:rtl/>
        </w:rPr>
        <w:t>ענבל</w:t>
      </w:r>
      <w:r>
        <w:rPr>
          <w:rtl/>
        </w:rPr>
        <w:t xml:space="preserve"> גבריאלי (הליכוד):</w:t>
      </w:r>
    </w:p>
    <w:p w14:paraId="1819BEB2" w14:textId="77777777" w:rsidR="00000000" w:rsidRDefault="000E0F03">
      <w:pPr>
        <w:pStyle w:val="a0"/>
        <w:rPr>
          <w:rFonts w:hint="cs"/>
          <w:rtl/>
        </w:rPr>
      </w:pPr>
    </w:p>
    <w:p w14:paraId="2EB5640B" w14:textId="77777777" w:rsidR="00000000" w:rsidRDefault="000E0F03">
      <w:pPr>
        <w:pStyle w:val="a0"/>
        <w:rPr>
          <w:rFonts w:hint="cs"/>
          <w:rtl/>
        </w:rPr>
      </w:pPr>
      <w:r>
        <w:rPr>
          <w:rFonts w:hint="cs"/>
          <w:rtl/>
        </w:rPr>
        <w:t>לא הגשתי שום הצעה.</w:t>
      </w:r>
    </w:p>
    <w:p w14:paraId="7FCBC85E" w14:textId="77777777" w:rsidR="00000000" w:rsidRDefault="000E0F03">
      <w:pPr>
        <w:pStyle w:val="af1"/>
        <w:rPr>
          <w:rFonts w:hint="cs"/>
          <w:rtl/>
        </w:rPr>
      </w:pPr>
    </w:p>
    <w:p w14:paraId="47D2BE33" w14:textId="77777777" w:rsidR="00000000" w:rsidRDefault="000E0F03">
      <w:pPr>
        <w:pStyle w:val="af1"/>
        <w:rPr>
          <w:rtl/>
        </w:rPr>
      </w:pPr>
      <w:r>
        <w:rPr>
          <w:rtl/>
        </w:rPr>
        <w:t>היו"ר אלי בן-מנחם:</w:t>
      </w:r>
    </w:p>
    <w:p w14:paraId="7AD794B3" w14:textId="77777777" w:rsidR="00000000" w:rsidRDefault="000E0F03">
      <w:pPr>
        <w:pStyle w:val="a0"/>
        <w:rPr>
          <w:rtl/>
        </w:rPr>
      </w:pPr>
    </w:p>
    <w:p w14:paraId="3B707FA1" w14:textId="77777777" w:rsidR="00000000" w:rsidRDefault="000E0F03">
      <w:pPr>
        <w:pStyle w:val="a0"/>
        <w:rPr>
          <w:rFonts w:hint="cs"/>
          <w:rtl/>
        </w:rPr>
      </w:pPr>
      <w:r>
        <w:rPr>
          <w:rFonts w:hint="cs"/>
          <w:rtl/>
        </w:rPr>
        <w:t>תודה לשר גדעון עזרא. הצעה אחרת לחבר הכנסת נסים זאב. דקה לרשותך.</w:t>
      </w:r>
    </w:p>
    <w:p w14:paraId="65DD0CD7" w14:textId="77777777" w:rsidR="00000000" w:rsidRDefault="000E0F03">
      <w:pPr>
        <w:pStyle w:val="a0"/>
        <w:rPr>
          <w:rFonts w:hint="cs"/>
          <w:rtl/>
        </w:rPr>
      </w:pPr>
    </w:p>
    <w:p w14:paraId="6C428DA3" w14:textId="77777777" w:rsidR="00000000" w:rsidRDefault="000E0F03">
      <w:pPr>
        <w:pStyle w:val="a"/>
        <w:rPr>
          <w:rtl/>
        </w:rPr>
      </w:pPr>
      <w:bookmarkStart w:id="654" w:name="FS000000474T21_07_2004_18_56_28C"/>
      <w:bookmarkStart w:id="655" w:name="FS000000490T21_07_2004_18_56_59"/>
      <w:bookmarkStart w:id="656" w:name="_Toc87615657"/>
      <w:bookmarkEnd w:id="654"/>
      <w:bookmarkEnd w:id="655"/>
      <w:r>
        <w:rPr>
          <w:rFonts w:hint="eastAsia"/>
          <w:rtl/>
        </w:rPr>
        <w:t>נסים</w:t>
      </w:r>
      <w:r>
        <w:rPr>
          <w:rtl/>
        </w:rPr>
        <w:t xml:space="preserve"> זאב (ש"ס):</w:t>
      </w:r>
      <w:bookmarkEnd w:id="656"/>
    </w:p>
    <w:p w14:paraId="504097E1" w14:textId="77777777" w:rsidR="00000000" w:rsidRDefault="000E0F03">
      <w:pPr>
        <w:pStyle w:val="a0"/>
        <w:rPr>
          <w:rFonts w:hint="cs"/>
          <w:rtl/>
        </w:rPr>
      </w:pPr>
    </w:p>
    <w:p w14:paraId="590F81B5" w14:textId="77777777" w:rsidR="00000000" w:rsidRDefault="000E0F03">
      <w:pPr>
        <w:pStyle w:val="a0"/>
        <w:rPr>
          <w:rFonts w:hint="cs"/>
          <w:rtl/>
        </w:rPr>
      </w:pPr>
      <w:r>
        <w:rPr>
          <w:rFonts w:hint="cs"/>
          <w:rtl/>
        </w:rPr>
        <w:t>אדוני היושב-ראש, אני לא יודע במה זכו הכלבים, שהכנס</w:t>
      </w:r>
      <w:r>
        <w:rPr>
          <w:rFonts w:hint="cs"/>
          <w:rtl/>
        </w:rPr>
        <w:t>ת כל כך נותנת להם כבוד ובמה. מדי פעם נושא הכלבים עולה לסדר-היום. אבל חשבתי שהמקור הוא מהתורה: לטוב ולכל בני ישראל לא יחרץ כלב לשונו. ולכן הכלבים זכו. כתוב: וכל טרפה בשדה נבלה לא תאכלו לכלב תשליכון אותו. הכלב זכה, אבל כל עוד שהוא כלב לא טורף, הוא כלב שמירה.</w:t>
      </w:r>
      <w:r>
        <w:rPr>
          <w:rFonts w:hint="cs"/>
          <w:rtl/>
        </w:rPr>
        <w:t xml:space="preserve"> </w:t>
      </w:r>
    </w:p>
    <w:p w14:paraId="42EFD6F8" w14:textId="77777777" w:rsidR="00000000" w:rsidRDefault="000E0F03">
      <w:pPr>
        <w:pStyle w:val="a0"/>
        <w:rPr>
          <w:rFonts w:hint="cs"/>
          <w:rtl/>
        </w:rPr>
      </w:pPr>
    </w:p>
    <w:p w14:paraId="0616B63F" w14:textId="77777777" w:rsidR="00000000" w:rsidRDefault="000E0F03">
      <w:pPr>
        <w:pStyle w:val="a0"/>
        <w:rPr>
          <w:rFonts w:hint="cs"/>
          <w:rtl/>
        </w:rPr>
      </w:pPr>
      <w:r>
        <w:rPr>
          <w:rFonts w:hint="cs"/>
          <w:rtl/>
        </w:rPr>
        <w:t xml:space="preserve">אני רוצה להזכיר לכם עוד מקרים רבים שהיו. היה מקרה לא מזמן ברמות, שכלב רץ אחרי ילדה שבאה מהגן וחתך חתיכה רצינית מבשרה. הילדה נמצאת עד היום במצב של חרדה. אי-אפשר להתעלם מהעניין הזה. לכן, הבעיה היא לא של הכלבים אלא של המאלפים ושל הבעלים. אי-אפשר, כשהבעלים </w:t>
      </w:r>
      <w:r>
        <w:rPr>
          <w:rFonts w:hint="cs"/>
          <w:rtl/>
        </w:rPr>
        <w:t>לא אחראים למעשיהם, צריך לטפל בכלבים.</w:t>
      </w:r>
    </w:p>
    <w:p w14:paraId="305A53AC" w14:textId="77777777" w:rsidR="00000000" w:rsidRDefault="000E0F03">
      <w:pPr>
        <w:pStyle w:val="a0"/>
        <w:rPr>
          <w:rFonts w:hint="cs"/>
          <w:rtl/>
        </w:rPr>
      </w:pPr>
    </w:p>
    <w:p w14:paraId="1448BD96" w14:textId="77777777" w:rsidR="00000000" w:rsidRDefault="000E0F03">
      <w:pPr>
        <w:pStyle w:val="af1"/>
        <w:rPr>
          <w:rtl/>
        </w:rPr>
      </w:pPr>
      <w:r>
        <w:rPr>
          <w:rtl/>
        </w:rPr>
        <w:t>היו"ר אלי בן-מנחם:</w:t>
      </w:r>
    </w:p>
    <w:p w14:paraId="459DDDA3" w14:textId="77777777" w:rsidR="00000000" w:rsidRDefault="000E0F03">
      <w:pPr>
        <w:pStyle w:val="a0"/>
        <w:rPr>
          <w:rtl/>
        </w:rPr>
      </w:pPr>
    </w:p>
    <w:p w14:paraId="544C8E41" w14:textId="77777777" w:rsidR="00000000" w:rsidRDefault="000E0F03">
      <w:pPr>
        <w:pStyle w:val="a0"/>
        <w:rPr>
          <w:rFonts w:hint="cs"/>
          <w:rtl/>
        </w:rPr>
      </w:pPr>
      <w:r>
        <w:rPr>
          <w:rFonts w:hint="cs"/>
          <w:rtl/>
        </w:rPr>
        <w:t xml:space="preserve">תודה לחבר הכנסת נסים זאב. </w:t>
      </w:r>
    </w:p>
    <w:p w14:paraId="17FA3DDD" w14:textId="77777777" w:rsidR="00000000" w:rsidRDefault="000E0F03">
      <w:pPr>
        <w:pStyle w:val="a0"/>
        <w:rPr>
          <w:rFonts w:hint="cs"/>
          <w:rtl/>
        </w:rPr>
      </w:pPr>
    </w:p>
    <w:p w14:paraId="7624107D" w14:textId="77777777" w:rsidR="00000000" w:rsidRDefault="000E0F03">
      <w:pPr>
        <w:pStyle w:val="a0"/>
        <w:rPr>
          <w:rFonts w:hint="cs"/>
          <w:rtl/>
        </w:rPr>
      </w:pPr>
      <w:r>
        <w:rPr>
          <w:rFonts w:hint="cs"/>
          <w:rtl/>
        </w:rPr>
        <w:t xml:space="preserve">רבותי חברי הכנסת, אנחנו עוברים להצבעה. השר הציע להעביר את הנושא לוועדת הכלכלה. חברת הכנסת גבריאלי, האם את מסכימה? מסכימה. ההצעה לסדר-היום על מצבם של הכלבים בישראל בעקבות </w:t>
      </w:r>
      <w:r>
        <w:rPr>
          <w:rFonts w:hint="cs"/>
          <w:rtl/>
        </w:rPr>
        <w:t>החקיקה החדשה, של חברת הכנסת ענבל גבריאלי. מי שמצביע בעד, זה בעד להעביר לוועדת הכלכלה, מי שמצביע נגד זה להסיר. ההצבעה החלה, בבקשה.</w:t>
      </w:r>
    </w:p>
    <w:p w14:paraId="60997701" w14:textId="77777777" w:rsidR="00000000" w:rsidRDefault="000E0F03">
      <w:pPr>
        <w:pStyle w:val="a0"/>
        <w:rPr>
          <w:rFonts w:hint="cs"/>
          <w:rtl/>
        </w:rPr>
      </w:pPr>
    </w:p>
    <w:p w14:paraId="7A775B45" w14:textId="77777777" w:rsidR="00000000" w:rsidRDefault="000E0F03">
      <w:pPr>
        <w:pStyle w:val="ab"/>
        <w:bidi/>
        <w:rPr>
          <w:rFonts w:hint="cs"/>
          <w:rtl/>
        </w:rPr>
      </w:pPr>
      <w:r>
        <w:rPr>
          <w:rFonts w:hint="cs"/>
          <w:rtl/>
        </w:rPr>
        <w:t>הצבעה מס' 19</w:t>
      </w:r>
    </w:p>
    <w:p w14:paraId="4FF55436" w14:textId="77777777" w:rsidR="00000000" w:rsidRDefault="000E0F03">
      <w:pPr>
        <w:pStyle w:val="a0"/>
        <w:rPr>
          <w:rFonts w:hint="cs"/>
          <w:rtl/>
        </w:rPr>
      </w:pPr>
    </w:p>
    <w:p w14:paraId="11AC760F" w14:textId="77777777" w:rsidR="00000000" w:rsidRDefault="000E0F03">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2039DA25" w14:textId="77777777" w:rsidR="00000000" w:rsidRDefault="000E0F0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67275DC" w14:textId="77777777" w:rsidR="00000000" w:rsidRDefault="000E0F03">
      <w:pPr>
        <w:pStyle w:val="ac"/>
        <w:bidi/>
        <w:rPr>
          <w:rFonts w:hint="cs"/>
          <w:rtl/>
        </w:rPr>
      </w:pPr>
      <w:r>
        <w:rPr>
          <w:rFonts w:hint="cs"/>
          <w:rtl/>
        </w:rPr>
        <w:t xml:space="preserve">נמנעים </w:t>
      </w:r>
      <w:r>
        <w:rPr>
          <w:rtl/>
        </w:rPr>
        <w:t>–</w:t>
      </w:r>
      <w:r>
        <w:rPr>
          <w:rFonts w:hint="cs"/>
          <w:rtl/>
        </w:rPr>
        <w:t xml:space="preserve"> אין</w:t>
      </w:r>
    </w:p>
    <w:p w14:paraId="50207082" w14:textId="77777777" w:rsidR="00000000" w:rsidRDefault="000E0F03">
      <w:pPr>
        <w:pStyle w:val="ad"/>
        <w:bidi/>
        <w:rPr>
          <w:rFonts w:hint="cs"/>
          <w:rtl/>
        </w:rPr>
      </w:pPr>
      <w:r>
        <w:rPr>
          <w:rFonts w:hint="cs"/>
          <w:rtl/>
        </w:rPr>
        <w:t>ההצעה להעביר את</w:t>
      </w:r>
      <w:r>
        <w:rPr>
          <w:rFonts w:hint="cs"/>
          <w:rtl/>
        </w:rPr>
        <w:t xml:space="preserve"> הנושא לוועדת הכלכלה נתקבלה.</w:t>
      </w:r>
    </w:p>
    <w:p w14:paraId="0789012C" w14:textId="77777777" w:rsidR="00000000" w:rsidRDefault="000E0F03">
      <w:pPr>
        <w:pStyle w:val="a0"/>
        <w:rPr>
          <w:rFonts w:hint="cs"/>
          <w:rtl/>
        </w:rPr>
      </w:pPr>
    </w:p>
    <w:p w14:paraId="2DFEB593" w14:textId="77777777" w:rsidR="00000000" w:rsidRDefault="000E0F03">
      <w:pPr>
        <w:pStyle w:val="af1"/>
        <w:rPr>
          <w:rFonts w:hint="cs"/>
          <w:rtl/>
        </w:rPr>
      </w:pPr>
      <w:r>
        <w:rPr>
          <w:rtl/>
        </w:rPr>
        <w:t>היו"ר אלי בן-מנחם:</w:t>
      </w:r>
    </w:p>
    <w:p w14:paraId="1F8891E9" w14:textId="77777777" w:rsidR="00000000" w:rsidRDefault="000E0F03">
      <w:pPr>
        <w:pStyle w:val="a0"/>
        <w:rPr>
          <w:rFonts w:hint="cs"/>
          <w:rtl/>
        </w:rPr>
      </w:pPr>
    </w:p>
    <w:p w14:paraId="55525263" w14:textId="77777777" w:rsidR="00000000" w:rsidRDefault="000E0F03">
      <w:pPr>
        <w:pStyle w:val="a0"/>
        <w:rPr>
          <w:rFonts w:hint="cs"/>
          <w:rtl/>
        </w:rPr>
      </w:pPr>
      <w:r>
        <w:rPr>
          <w:rFonts w:hint="cs"/>
          <w:rtl/>
        </w:rPr>
        <w:t>13 חברי כנסת בעד, נגד - אין, נמנעים - אין. על כן ההצעה לסדר-היום בנושא: מצבם של הכלבים בישראל בעקבות החקיקה החדשה, של חברת הכנסת גבריאלי, תועבר לוועדת הכלכלה לדיון.</w:t>
      </w:r>
    </w:p>
    <w:p w14:paraId="522F8963" w14:textId="77777777" w:rsidR="00000000" w:rsidRDefault="000E0F03">
      <w:pPr>
        <w:pStyle w:val="a2"/>
        <w:rPr>
          <w:rFonts w:hint="cs"/>
          <w:rtl/>
        </w:rPr>
      </w:pPr>
    </w:p>
    <w:p w14:paraId="04B68A9D" w14:textId="77777777" w:rsidR="00000000" w:rsidRDefault="000E0F03">
      <w:pPr>
        <w:pStyle w:val="a0"/>
        <w:rPr>
          <w:rFonts w:hint="cs"/>
          <w:rtl/>
        </w:rPr>
      </w:pPr>
    </w:p>
    <w:p w14:paraId="69F04EDF" w14:textId="77777777" w:rsidR="00000000" w:rsidRDefault="000E0F03">
      <w:pPr>
        <w:pStyle w:val="a2"/>
        <w:rPr>
          <w:rFonts w:hint="cs"/>
          <w:rtl/>
        </w:rPr>
      </w:pPr>
      <w:bookmarkStart w:id="657" w:name="CS30538FI0030538T21_07_2004_18_59_37"/>
      <w:bookmarkStart w:id="658" w:name="_Toc87615658"/>
      <w:bookmarkEnd w:id="657"/>
      <w:r>
        <w:rPr>
          <w:rtl/>
        </w:rPr>
        <w:t>הצע</w:t>
      </w:r>
      <w:r>
        <w:rPr>
          <w:rFonts w:hint="cs"/>
          <w:rtl/>
        </w:rPr>
        <w:t>ות</w:t>
      </w:r>
      <w:r>
        <w:rPr>
          <w:rtl/>
        </w:rPr>
        <w:t xml:space="preserve"> לסדר-היום</w:t>
      </w:r>
      <w:bookmarkEnd w:id="658"/>
      <w:r>
        <w:rPr>
          <w:rtl/>
        </w:rPr>
        <w:t xml:space="preserve"> </w:t>
      </w:r>
    </w:p>
    <w:p w14:paraId="430EB6CD" w14:textId="77777777" w:rsidR="00000000" w:rsidRDefault="000E0F03">
      <w:pPr>
        <w:pStyle w:val="a2"/>
        <w:rPr>
          <w:rtl/>
        </w:rPr>
      </w:pPr>
      <w:bookmarkStart w:id="659" w:name="_Toc87615659"/>
      <w:r>
        <w:rPr>
          <w:rtl/>
        </w:rPr>
        <w:t>הכניסה לתוקף של הקיצוץ</w:t>
      </w:r>
      <w:r>
        <w:rPr>
          <w:rtl/>
        </w:rPr>
        <w:t xml:space="preserve"> בקצבאות הילדים</w:t>
      </w:r>
      <w:bookmarkEnd w:id="659"/>
      <w:r>
        <w:rPr>
          <w:rtl/>
        </w:rPr>
        <w:t xml:space="preserve"> </w:t>
      </w:r>
    </w:p>
    <w:p w14:paraId="26879EA1" w14:textId="77777777" w:rsidR="00000000" w:rsidRDefault="000E0F03">
      <w:pPr>
        <w:pStyle w:val="-0"/>
        <w:rPr>
          <w:rFonts w:hint="cs"/>
          <w:rtl/>
        </w:rPr>
      </w:pPr>
    </w:p>
    <w:p w14:paraId="3BDD5D41" w14:textId="77777777" w:rsidR="00000000" w:rsidRDefault="000E0F03">
      <w:pPr>
        <w:pStyle w:val="af1"/>
        <w:rPr>
          <w:rtl/>
        </w:rPr>
      </w:pPr>
      <w:r>
        <w:rPr>
          <w:rFonts w:hint="eastAsia"/>
          <w:rtl/>
        </w:rPr>
        <w:t>היו</w:t>
      </w:r>
      <w:r>
        <w:rPr>
          <w:rtl/>
        </w:rPr>
        <w:t>"ר אלי בן-מנחם:</w:t>
      </w:r>
    </w:p>
    <w:p w14:paraId="364F6D7E" w14:textId="77777777" w:rsidR="00000000" w:rsidRDefault="000E0F03">
      <w:pPr>
        <w:pStyle w:val="a0"/>
        <w:rPr>
          <w:rFonts w:hint="cs"/>
          <w:rtl/>
        </w:rPr>
      </w:pPr>
    </w:p>
    <w:p w14:paraId="20283D50" w14:textId="77777777" w:rsidR="00000000" w:rsidRDefault="000E0F03">
      <w:pPr>
        <w:pStyle w:val="a0"/>
        <w:rPr>
          <w:rFonts w:hint="cs"/>
          <w:rtl/>
        </w:rPr>
      </w:pPr>
      <w:r>
        <w:rPr>
          <w:rFonts w:hint="cs"/>
          <w:rtl/>
        </w:rPr>
        <w:t>אנחנו עוברים לנושא הבא, להצעות לסדר-היום מס' 4257, 4265, 4279, 4280, 4287, 4288, 4296 ו-4305: הכניסה לתוקף של הקיצוץ בקצבאות הילדים. ראשון הדוברים, חבר הכנסת מיכאל מלכיאור, בבקשה. יש לך שלוש דקות.</w:t>
      </w:r>
    </w:p>
    <w:p w14:paraId="42C4E4ED" w14:textId="77777777" w:rsidR="00000000" w:rsidRDefault="000E0F03">
      <w:pPr>
        <w:pStyle w:val="a0"/>
        <w:rPr>
          <w:rFonts w:hint="cs"/>
          <w:rtl/>
        </w:rPr>
      </w:pPr>
    </w:p>
    <w:p w14:paraId="168F4126" w14:textId="77777777" w:rsidR="00000000" w:rsidRDefault="000E0F03">
      <w:pPr>
        <w:pStyle w:val="a"/>
        <w:rPr>
          <w:rtl/>
        </w:rPr>
      </w:pPr>
      <w:bookmarkStart w:id="660" w:name="FS000001057T21_07_2004_18_59_51"/>
      <w:bookmarkStart w:id="661" w:name="FS000000449T21_07_2004_20_13_31"/>
      <w:bookmarkStart w:id="662" w:name="_Toc87615660"/>
      <w:bookmarkEnd w:id="660"/>
      <w:bookmarkEnd w:id="661"/>
      <w:r>
        <w:rPr>
          <w:rFonts w:hint="eastAsia"/>
          <w:rtl/>
        </w:rPr>
        <w:t>מיכאל</w:t>
      </w:r>
      <w:r>
        <w:rPr>
          <w:rtl/>
        </w:rPr>
        <w:t xml:space="preserve"> מלכיאור (העבוד</w:t>
      </w:r>
      <w:r>
        <w:rPr>
          <w:rtl/>
        </w:rPr>
        <w:t>ה-מימד):</w:t>
      </w:r>
      <w:bookmarkEnd w:id="662"/>
    </w:p>
    <w:p w14:paraId="10C31B9C" w14:textId="77777777" w:rsidR="00000000" w:rsidRDefault="000E0F03">
      <w:pPr>
        <w:pStyle w:val="a0"/>
        <w:rPr>
          <w:rFonts w:hint="cs"/>
          <w:rtl/>
        </w:rPr>
      </w:pPr>
    </w:p>
    <w:p w14:paraId="2806EA1E" w14:textId="77777777" w:rsidR="00000000" w:rsidRDefault="000E0F03">
      <w:pPr>
        <w:pStyle w:val="a0"/>
        <w:rPr>
          <w:rFonts w:hint="cs"/>
          <w:rtl/>
        </w:rPr>
      </w:pPr>
      <w:r>
        <w:rPr>
          <w:rFonts w:hint="cs"/>
          <w:rtl/>
        </w:rPr>
        <w:t xml:space="preserve">כבוד היושב-ראש, עמיתי חברי הכנסת, כבוד השר, אני קצת מצטער על שהטילו עליך לענות במקום שר הרווחה, כי זה באמת עניינו של שר הרווחה, ואני מבין טוב מאוד למה הוא לא פה. </w:t>
      </w:r>
    </w:p>
    <w:p w14:paraId="2C504E73" w14:textId="77777777" w:rsidR="00000000" w:rsidRDefault="000E0F03">
      <w:pPr>
        <w:pStyle w:val="a0"/>
        <w:rPr>
          <w:rFonts w:hint="cs"/>
          <w:rtl/>
        </w:rPr>
      </w:pPr>
    </w:p>
    <w:p w14:paraId="1FDE6B8B" w14:textId="77777777" w:rsidR="00000000" w:rsidRDefault="000E0F03">
      <w:pPr>
        <w:pStyle w:val="af0"/>
        <w:rPr>
          <w:rtl/>
        </w:rPr>
      </w:pPr>
      <w:r>
        <w:rPr>
          <w:rFonts w:hint="eastAsia"/>
          <w:rtl/>
        </w:rPr>
        <w:t>שר</w:t>
      </w:r>
      <w:r>
        <w:rPr>
          <w:rtl/>
        </w:rPr>
        <w:t xml:space="preserve"> התיירות גדעון עזרא:</w:t>
      </w:r>
    </w:p>
    <w:p w14:paraId="32D07E33" w14:textId="77777777" w:rsidR="00000000" w:rsidRDefault="000E0F03">
      <w:pPr>
        <w:pStyle w:val="a0"/>
        <w:rPr>
          <w:rFonts w:hint="cs"/>
          <w:rtl/>
        </w:rPr>
      </w:pPr>
    </w:p>
    <w:p w14:paraId="0386480B" w14:textId="77777777" w:rsidR="00000000" w:rsidRDefault="000E0F03">
      <w:pPr>
        <w:pStyle w:val="a0"/>
        <w:rPr>
          <w:rFonts w:hint="cs"/>
          <w:rtl/>
        </w:rPr>
      </w:pPr>
      <w:r>
        <w:rPr>
          <w:rFonts w:hint="cs"/>
          <w:rtl/>
        </w:rPr>
        <w:t xml:space="preserve">שר האוצר. </w:t>
      </w:r>
    </w:p>
    <w:p w14:paraId="5186757C" w14:textId="77777777" w:rsidR="00000000" w:rsidRDefault="000E0F03">
      <w:pPr>
        <w:pStyle w:val="a0"/>
        <w:rPr>
          <w:rFonts w:hint="cs"/>
          <w:rtl/>
        </w:rPr>
      </w:pPr>
    </w:p>
    <w:p w14:paraId="2E55E553" w14:textId="77777777" w:rsidR="00000000" w:rsidRDefault="000E0F03">
      <w:pPr>
        <w:pStyle w:val="-"/>
        <w:rPr>
          <w:rtl/>
        </w:rPr>
      </w:pPr>
      <w:bookmarkStart w:id="663" w:name="FS000000449T21_07_2004_20_14_56C"/>
      <w:bookmarkEnd w:id="663"/>
      <w:r>
        <w:rPr>
          <w:rtl/>
        </w:rPr>
        <w:t>מיכאל מלכיאור (העבודה-מימד):</w:t>
      </w:r>
    </w:p>
    <w:p w14:paraId="304B5B5F" w14:textId="77777777" w:rsidR="00000000" w:rsidRDefault="000E0F03">
      <w:pPr>
        <w:pStyle w:val="a0"/>
        <w:rPr>
          <w:rtl/>
        </w:rPr>
      </w:pPr>
    </w:p>
    <w:p w14:paraId="55FD2A85" w14:textId="77777777" w:rsidR="00000000" w:rsidRDefault="000E0F03">
      <w:pPr>
        <w:pStyle w:val="a0"/>
        <w:rPr>
          <w:rFonts w:hint="cs"/>
          <w:rtl/>
        </w:rPr>
      </w:pPr>
      <w:r>
        <w:rPr>
          <w:rFonts w:hint="cs"/>
          <w:rtl/>
        </w:rPr>
        <w:t>אז שר האוצר, אני</w:t>
      </w:r>
      <w:r>
        <w:rPr>
          <w:rFonts w:hint="cs"/>
          <w:rtl/>
        </w:rPr>
        <w:t xml:space="preserve"> מבין גם למה הוא לא פה. </w:t>
      </w:r>
    </w:p>
    <w:p w14:paraId="6C551671" w14:textId="77777777" w:rsidR="00000000" w:rsidRDefault="000E0F03">
      <w:pPr>
        <w:pStyle w:val="a0"/>
        <w:rPr>
          <w:rFonts w:hint="cs"/>
          <w:rtl/>
        </w:rPr>
      </w:pPr>
    </w:p>
    <w:p w14:paraId="174ADCFF" w14:textId="77777777" w:rsidR="00000000" w:rsidRDefault="000E0F03">
      <w:pPr>
        <w:pStyle w:val="a0"/>
        <w:rPr>
          <w:rFonts w:hint="cs"/>
          <w:rtl/>
        </w:rPr>
      </w:pPr>
      <w:r>
        <w:rPr>
          <w:rFonts w:hint="cs"/>
          <w:rtl/>
        </w:rPr>
        <w:t>העניין מאוד רציני. אנחנו נמצאים שבוע לפני תשעה באב וחורבן הבית. מי שלומד באמת את הסוגיה, לומד שלא רק בשל שנאת חינם חרב הבית. הפערים החברתיים שהיו אז ביהודה, הם שגרמו לחורבן הבית. הפערים העצומים שהיה בין העשירים לעניים, והיחס של אי</w:t>
      </w:r>
      <w:r>
        <w:rPr>
          <w:rFonts w:hint="cs"/>
          <w:rtl/>
        </w:rPr>
        <w:t xml:space="preserve">ש לרעהו.  </w:t>
      </w:r>
    </w:p>
    <w:p w14:paraId="2E0CE480" w14:textId="77777777" w:rsidR="00000000" w:rsidRDefault="000E0F03">
      <w:pPr>
        <w:pStyle w:val="a0"/>
        <w:rPr>
          <w:rFonts w:hint="cs"/>
          <w:rtl/>
        </w:rPr>
      </w:pPr>
    </w:p>
    <w:p w14:paraId="3FA6CF60" w14:textId="77777777" w:rsidR="00000000" w:rsidRDefault="000E0F03">
      <w:pPr>
        <w:pStyle w:val="a0"/>
        <w:rPr>
          <w:rFonts w:hint="cs"/>
          <w:rtl/>
        </w:rPr>
      </w:pPr>
      <w:r>
        <w:rPr>
          <w:rFonts w:hint="cs"/>
          <w:rtl/>
        </w:rPr>
        <w:t>אחרי שאנחנו לומדים על 660,000 ילדים מתחת לקו העוני, מה עוד, אילו עוד גזירות אפשר להביא על הילדים הללו? מה עוד אפשר לעשות? אני מבקש, אתה היחיד פה, אני מבין ששלחו אותך, אבל לפחות תקשיב. כבוד השר, 660,000 ילדים מתחת לקו העוני. זו לא רק הבעיה של הג</w:t>
      </w:r>
      <w:r>
        <w:rPr>
          <w:rFonts w:hint="cs"/>
          <w:rtl/>
        </w:rPr>
        <w:t xml:space="preserve">זירות של השבוע, שהן יחסית מתונות לעומת הגזירות שהיו לפני חצי שנה והגזירות שיהיו בעוד חצי שנה, אבל </w:t>
      </w:r>
      <w:bookmarkStart w:id="664" w:name="FS000001057T21_07_2004_19_00_50C"/>
      <w:bookmarkEnd w:id="664"/>
      <w:r>
        <w:rPr>
          <w:rFonts w:hint="cs"/>
          <w:rtl/>
        </w:rPr>
        <w:t xml:space="preserve">זה מביא עוד כמה אלפים אל מתחת לקו העוני. עוד יותר גרוע, אלו שכבר כל כך הרבה זמן מתחת לקו העוני, נדחפים לשוליים, ואנחנו נמצאים במצב חירום במדינת ישראל. </w:t>
      </w:r>
    </w:p>
    <w:p w14:paraId="7D6E7DA6" w14:textId="77777777" w:rsidR="00000000" w:rsidRDefault="000E0F03">
      <w:pPr>
        <w:pStyle w:val="a0"/>
        <w:rPr>
          <w:rFonts w:hint="cs"/>
          <w:rtl/>
        </w:rPr>
      </w:pPr>
    </w:p>
    <w:p w14:paraId="12D7391A" w14:textId="77777777" w:rsidR="00000000" w:rsidRDefault="000E0F03">
      <w:pPr>
        <w:pStyle w:val="a0"/>
        <w:rPr>
          <w:rFonts w:hint="cs"/>
          <w:rtl/>
        </w:rPr>
      </w:pPr>
      <w:r>
        <w:rPr>
          <w:rFonts w:hint="cs"/>
          <w:rtl/>
        </w:rPr>
        <w:t xml:space="preserve">כבוד </w:t>
      </w:r>
      <w:r>
        <w:rPr>
          <w:rFonts w:hint="cs"/>
          <w:rtl/>
        </w:rPr>
        <w:t>השר, אני לא יודע מתי לאחרונה הסתובבת במקומות כמו קריית-מלאכי ולוד, מקומות שאנחנו כאילו הפקרנו אותם. אין ממשלה, אין דין, אין דיין, אין אחריות, זה המצב. היום, הילדים בלוד, אין להם קייטנה אחת, אין להם מתנ"ס אחד; לא יודע אם אתה יודע. אין שום רישום לגנים ולבתי-</w:t>
      </w:r>
      <w:r>
        <w:rPr>
          <w:rFonts w:hint="cs"/>
          <w:rtl/>
        </w:rPr>
        <w:t>ספר.</w:t>
      </w:r>
    </w:p>
    <w:p w14:paraId="65B64E38" w14:textId="77777777" w:rsidR="00000000" w:rsidRDefault="000E0F03">
      <w:pPr>
        <w:pStyle w:val="af0"/>
        <w:rPr>
          <w:rFonts w:hint="cs"/>
          <w:rtl/>
        </w:rPr>
      </w:pPr>
    </w:p>
    <w:p w14:paraId="1DE3A7E4" w14:textId="77777777" w:rsidR="00000000" w:rsidRDefault="000E0F03">
      <w:pPr>
        <w:pStyle w:val="af0"/>
        <w:rPr>
          <w:rtl/>
        </w:rPr>
      </w:pPr>
      <w:r>
        <w:rPr>
          <w:rFonts w:hint="eastAsia"/>
          <w:rtl/>
        </w:rPr>
        <w:t>שר</w:t>
      </w:r>
      <w:r>
        <w:rPr>
          <w:rtl/>
        </w:rPr>
        <w:t xml:space="preserve"> התיירות גדעון עזרא:</w:t>
      </w:r>
    </w:p>
    <w:p w14:paraId="41AC9EBC" w14:textId="77777777" w:rsidR="00000000" w:rsidRDefault="000E0F03">
      <w:pPr>
        <w:pStyle w:val="a0"/>
        <w:rPr>
          <w:rFonts w:hint="cs"/>
          <w:rtl/>
        </w:rPr>
      </w:pPr>
    </w:p>
    <w:p w14:paraId="16526206" w14:textId="77777777" w:rsidR="00000000" w:rsidRDefault="000E0F03">
      <w:pPr>
        <w:pStyle w:val="a0"/>
        <w:rPr>
          <w:rFonts w:hint="cs"/>
          <w:rtl/>
        </w:rPr>
      </w:pPr>
      <w:r>
        <w:rPr>
          <w:rFonts w:hint="cs"/>
          <w:rtl/>
        </w:rPr>
        <w:t>תאמין לי שאני מסתובב בארץ ויודע מה נעשה.</w:t>
      </w:r>
    </w:p>
    <w:p w14:paraId="71873DD8" w14:textId="77777777" w:rsidR="00000000" w:rsidRDefault="000E0F03">
      <w:pPr>
        <w:pStyle w:val="a0"/>
        <w:rPr>
          <w:rFonts w:hint="cs"/>
          <w:rtl/>
        </w:rPr>
      </w:pPr>
    </w:p>
    <w:p w14:paraId="6C5C741D" w14:textId="77777777" w:rsidR="00000000" w:rsidRDefault="000E0F03">
      <w:pPr>
        <w:pStyle w:val="-"/>
        <w:rPr>
          <w:rtl/>
        </w:rPr>
      </w:pPr>
      <w:bookmarkStart w:id="665" w:name="FS000000449T21_07_2004_20_33_22C"/>
      <w:bookmarkEnd w:id="665"/>
      <w:r>
        <w:rPr>
          <w:rtl/>
        </w:rPr>
        <w:t>מיכאל מלכיאור (העבודה-מימד):</w:t>
      </w:r>
    </w:p>
    <w:p w14:paraId="31DF6510" w14:textId="77777777" w:rsidR="00000000" w:rsidRDefault="000E0F03">
      <w:pPr>
        <w:pStyle w:val="a0"/>
        <w:rPr>
          <w:rtl/>
        </w:rPr>
      </w:pPr>
    </w:p>
    <w:p w14:paraId="6234D946" w14:textId="77777777" w:rsidR="00000000" w:rsidRDefault="000E0F03">
      <w:pPr>
        <w:pStyle w:val="a0"/>
        <w:rPr>
          <w:rFonts w:hint="cs"/>
          <w:rtl/>
        </w:rPr>
      </w:pPr>
      <w:bookmarkStart w:id="666" w:name="FS000001057T21_07_2004_19_01_45C"/>
      <w:bookmarkEnd w:id="666"/>
      <w:r>
        <w:rPr>
          <w:rFonts w:hint="cs"/>
          <w:rtl/>
        </w:rPr>
        <w:t>אז עוד יותר גרוע, כי יכולתי עוד להגיד שאתה שוגה אם לא ידעת. אבל אם ידעת, ואתה במזיד לוקח אחריות על מצבם של ילדים בסיכון שמסתובבים היום, ואז לא רק שאתה לוק</w:t>
      </w:r>
      <w:r>
        <w:rPr>
          <w:rFonts w:hint="cs"/>
          <w:rtl/>
        </w:rPr>
        <w:t xml:space="preserve">ח מהם את החינוך ואת הבריאות, אלא גם את הרווחה המעטה שהיתה להם, בדמות קצבאות הילדים - הדבר הזה פשוט לא מתקבל על הדעת. גזרתם, הראיתם לכל הציבור שאתם מסוגלים לגזור, ואתם נגד משפחות ברוכות ילדים. בסדר, כבר הבנו את הנקודה, מספיק סבל כבר נגרם. </w:t>
      </w:r>
    </w:p>
    <w:p w14:paraId="208030B1" w14:textId="77777777" w:rsidR="00000000" w:rsidRDefault="000E0F03">
      <w:pPr>
        <w:pStyle w:val="a0"/>
        <w:rPr>
          <w:rFonts w:hint="cs"/>
          <w:rtl/>
        </w:rPr>
      </w:pPr>
    </w:p>
    <w:p w14:paraId="70D8BD1B" w14:textId="77777777" w:rsidR="00000000" w:rsidRDefault="000E0F03">
      <w:pPr>
        <w:pStyle w:val="a0"/>
        <w:rPr>
          <w:rFonts w:hint="cs"/>
          <w:rtl/>
        </w:rPr>
      </w:pPr>
      <w:r>
        <w:rPr>
          <w:rFonts w:hint="cs"/>
          <w:rtl/>
        </w:rPr>
        <w:t>הגענו ממש למצב ח</w:t>
      </w:r>
      <w:r>
        <w:rPr>
          <w:rFonts w:hint="cs"/>
          <w:rtl/>
        </w:rPr>
        <w:t>ירום, ממש לפיקוח נפש, שמשפחות, אלו שנדחפות הכי הרבה לעוני, אין להן אוכל, והמשפחות שהן במצב קצת יותר טוב, שהן גם מתחת לקו העוני, היום לא יודעות אם לקנות כיכר לחם או קלמר לילדים לבית-הספר.</w:t>
      </w:r>
    </w:p>
    <w:p w14:paraId="45DBA799" w14:textId="77777777" w:rsidR="00000000" w:rsidRDefault="000E0F03">
      <w:pPr>
        <w:pStyle w:val="a0"/>
        <w:rPr>
          <w:rFonts w:hint="cs"/>
          <w:rtl/>
        </w:rPr>
      </w:pPr>
    </w:p>
    <w:p w14:paraId="16B97CEA" w14:textId="77777777" w:rsidR="00000000" w:rsidRDefault="000E0F03">
      <w:pPr>
        <w:pStyle w:val="af0"/>
        <w:rPr>
          <w:rtl/>
        </w:rPr>
      </w:pPr>
      <w:r>
        <w:rPr>
          <w:rtl/>
        </w:rPr>
        <w:t>שר התיירות גדעון עזרא:</w:t>
      </w:r>
    </w:p>
    <w:p w14:paraId="64F9D8CC" w14:textId="77777777" w:rsidR="00000000" w:rsidRDefault="000E0F03">
      <w:pPr>
        <w:pStyle w:val="a0"/>
        <w:rPr>
          <w:rtl/>
        </w:rPr>
      </w:pPr>
    </w:p>
    <w:p w14:paraId="5FFF085D" w14:textId="77777777" w:rsidR="00000000" w:rsidRDefault="000E0F03">
      <w:pPr>
        <w:pStyle w:val="a0"/>
        <w:rPr>
          <w:rFonts w:hint="cs"/>
          <w:rtl/>
        </w:rPr>
      </w:pPr>
      <w:r>
        <w:rPr>
          <w:rFonts w:hint="cs"/>
          <w:rtl/>
        </w:rPr>
        <w:t xml:space="preserve">רק תגיד מה אתה מציע. </w:t>
      </w:r>
    </w:p>
    <w:p w14:paraId="55F0B419" w14:textId="77777777" w:rsidR="00000000" w:rsidRDefault="000E0F03">
      <w:pPr>
        <w:pStyle w:val="a0"/>
        <w:rPr>
          <w:rFonts w:hint="cs"/>
          <w:rtl/>
        </w:rPr>
      </w:pPr>
    </w:p>
    <w:p w14:paraId="0E39F488" w14:textId="77777777" w:rsidR="00000000" w:rsidRDefault="000E0F03">
      <w:pPr>
        <w:pStyle w:val="a"/>
        <w:rPr>
          <w:rtl/>
        </w:rPr>
      </w:pPr>
      <w:bookmarkStart w:id="667" w:name="FS000000449T21_07_2004_19_32_33"/>
      <w:bookmarkStart w:id="668" w:name="_Toc87615661"/>
      <w:bookmarkEnd w:id="667"/>
      <w:r>
        <w:rPr>
          <w:rFonts w:hint="eastAsia"/>
          <w:rtl/>
        </w:rPr>
        <w:t>מיכאל</w:t>
      </w:r>
      <w:r>
        <w:rPr>
          <w:rtl/>
        </w:rPr>
        <w:t xml:space="preserve"> מלכיאור (העבודה</w:t>
      </w:r>
      <w:r>
        <w:rPr>
          <w:rtl/>
        </w:rPr>
        <w:t>-מימד):</w:t>
      </w:r>
      <w:bookmarkEnd w:id="668"/>
    </w:p>
    <w:p w14:paraId="6066C9E4" w14:textId="77777777" w:rsidR="00000000" w:rsidRDefault="000E0F03">
      <w:pPr>
        <w:pStyle w:val="a0"/>
        <w:rPr>
          <w:rFonts w:hint="cs"/>
          <w:rtl/>
        </w:rPr>
      </w:pPr>
    </w:p>
    <w:p w14:paraId="625C0A6A" w14:textId="77777777" w:rsidR="00000000" w:rsidRDefault="000E0F03">
      <w:pPr>
        <w:pStyle w:val="a0"/>
        <w:rPr>
          <w:rFonts w:hint="cs"/>
          <w:rtl/>
        </w:rPr>
      </w:pPr>
      <w:r>
        <w:rPr>
          <w:rFonts w:hint="cs"/>
          <w:rtl/>
        </w:rPr>
        <w:t>אני מציע עכשיו, עכשיו, להפסיק את המשך הגזירות על קצבאות הילדים ולשקול הצעות שיש בממשלה לגבי מיסוי קצבאות ילדים. אני לא מאוד בעד זה, אבל זה יותר טוב מהגזירות שיש, כי לפחות זה ייפול על החזקים ולא על החלשים בחברה. עכשיו, מייד, להקפיא את הקיצוץ הנוכחי</w:t>
      </w:r>
      <w:r>
        <w:rPr>
          <w:rFonts w:hint="cs"/>
          <w:rtl/>
        </w:rPr>
        <w:t xml:space="preserve">, כי כולנו יודעים שזה יביא רק עוד סבל ועוד מכתבים כמו המכתב שראינו אתמול לראש הממשלה ולשר האוצר, עוד מכתבים שמודים לראש הממשלה ולשר האוצר על תרומתם הרבה והדאגה לחברה של מדינת ישראל. זה מתאים לשבוע שלפני תשעה באב לפחות לעצור את הגזירה הזאת. תודה רבה לכם. </w:t>
      </w:r>
    </w:p>
    <w:p w14:paraId="00087581" w14:textId="77777777" w:rsidR="00000000" w:rsidRDefault="000E0F03">
      <w:pPr>
        <w:pStyle w:val="a0"/>
        <w:rPr>
          <w:rFonts w:hint="cs"/>
          <w:rtl/>
        </w:rPr>
      </w:pPr>
    </w:p>
    <w:p w14:paraId="5F90860A" w14:textId="77777777" w:rsidR="00000000" w:rsidRDefault="000E0F03">
      <w:pPr>
        <w:pStyle w:val="af1"/>
        <w:rPr>
          <w:rtl/>
        </w:rPr>
      </w:pPr>
      <w:r>
        <w:rPr>
          <w:rtl/>
        </w:rPr>
        <w:t>היו"ר משה כחלון:</w:t>
      </w:r>
    </w:p>
    <w:p w14:paraId="467325F8" w14:textId="77777777" w:rsidR="00000000" w:rsidRDefault="000E0F03">
      <w:pPr>
        <w:pStyle w:val="a0"/>
        <w:rPr>
          <w:rtl/>
        </w:rPr>
      </w:pPr>
    </w:p>
    <w:p w14:paraId="4A8477A1" w14:textId="77777777" w:rsidR="00000000" w:rsidRDefault="000E0F03">
      <w:pPr>
        <w:pStyle w:val="a0"/>
        <w:rPr>
          <w:rFonts w:hint="cs"/>
          <w:rtl/>
        </w:rPr>
      </w:pPr>
      <w:r>
        <w:rPr>
          <w:rFonts w:hint="cs"/>
          <w:rtl/>
        </w:rPr>
        <w:t xml:space="preserve">תודה רבה, אדוני. חבר הכנסת אברהם רביץ - אינו נוכח. חבר הכנסת יאיר פרץ, בבקשה. אחריו - חברת הכנסת לאה נס. </w:t>
      </w:r>
    </w:p>
    <w:p w14:paraId="56EE41D7" w14:textId="77777777" w:rsidR="00000000" w:rsidRDefault="000E0F03">
      <w:pPr>
        <w:pStyle w:val="a0"/>
        <w:rPr>
          <w:rFonts w:hint="cs"/>
          <w:rtl/>
        </w:rPr>
      </w:pPr>
    </w:p>
    <w:p w14:paraId="0D60B398" w14:textId="77777777" w:rsidR="00000000" w:rsidRDefault="000E0F03">
      <w:pPr>
        <w:pStyle w:val="a"/>
        <w:rPr>
          <w:rtl/>
        </w:rPr>
      </w:pPr>
      <w:bookmarkStart w:id="669" w:name="FS000000501T21_07_2004_19_35_02"/>
      <w:bookmarkStart w:id="670" w:name="_Toc87615662"/>
      <w:bookmarkEnd w:id="669"/>
      <w:r>
        <w:rPr>
          <w:rFonts w:hint="eastAsia"/>
          <w:rtl/>
        </w:rPr>
        <w:t>יאיר</w:t>
      </w:r>
      <w:r>
        <w:rPr>
          <w:rtl/>
        </w:rPr>
        <w:t xml:space="preserve"> פרץ (ש"ס):</w:t>
      </w:r>
      <w:bookmarkEnd w:id="670"/>
    </w:p>
    <w:p w14:paraId="51D68391" w14:textId="77777777" w:rsidR="00000000" w:rsidRDefault="000E0F03">
      <w:pPr>
        <w:pStyle w:val="a0"/>
        <w:rPr>
          <w:rFonts w:hint="cs"/>
          <w:rtl/>
        </w:rPr>
      </w:pPr>
    </w:p>
    <w:p w14:paraId="2D82381B" w14:textId="77777777" w:rsidR="00000000" w:rsidRDefault="000E0F03">
      <w:pPr>
        <w:pStyle w:val="a0"/>
        <w:rPr>
          <w:rFonts w:hint="cs"/>
          <w:rtl/>
        </w:rPr>
      </w:pPr>
      <w:r>
        <w:rPr>
          <w:rFonts w:hint="cs"/>
          <w:rtl/>
        </w:rPr>
        <w:t>אדוני היושב-ראש, עמיתי חברי הכנסת, אתמול נכנס לתוקפו הקיצוץ הנוסף בקצבאות הילדים. תוכנית הקיצוצים של הממשלה הזאת מ</w:t>
      </w:r>
      <w:r>
        <w:rPr>
          <w:rFonts w:hint="cs"/>
          <w:rtl/>
        </w:rPr>
        <w:t>משיכה לגבות קורבנות, ממשיכה לצרף למעגל העוני עוד ילדים, עוד קשישים, עוד חד-הוריות, עוד נכים. הממשלה הזאת, בתוכנית הקיצוצים שהיא עשתה לאורך כל התקופה הזאת מאז כינונה, הביאה את אזרחי מדינת אנשים, אותם אזרחים שגורלם לא שפר עליהם לעברי פי פחת. היא הביאה אותם ל</w:t>
      </w:r>
      <w:r>
        <w:rPr>
          <w:rFonts w:hint="cs"/>
          <w:rtl/>
        </w:rPr>
        <w:t xml:space="preserve">מצב שבו אין היום אפשרות לאותן משפחות שאפילו עובדות </w:t>
      </w:r>
      <w:r>
        <w:rPr>
          <w:rtl/>
        </w:rPr>
        <w:t>–</w:t>
      </w:r>
      <w:r>
        <w:rPr>
          <w:rFonts w:hint="cs"/>
          <w:rtl/>
        </w:rPr>
        <w:t xml:space="preserve"> שר האוצר עלה וטען כאן: נקצץ בקצבאות, יהיו מקומות עבודה </w:t>
      </w:r>
      <w:r>
        <w:rPr>
          <w:rtl/>
        </w:rPr>
        <w:t>–</w:t>
      </w:r>
      <w:r>
        <w:rPr>
          <w:rFonts w:hint="cs"/>
          <w:rtl/>
        </w:rPr>
        <w:t xml:space="preserve"> אבל, לצערי הרב גם אלה שעובדים לא מצליחים היום לבוא ולפרנס את משפחותיהם בכבוד, כי הממשלה הזאת לא מאפשרת לתת שכר לעובדי הרשויות המקומיות ולעובדי המו</w:t>
      </w:r>
      <w:r>
        <w:rPr>
          <w:rFonts w:hint="cs"/>
          <w:rtl/>
        </w:rPr>
        <w:t xml:space="preserve">עצות הדתיות. עד אנה? עד אנה לבכם לא מרחם על אותם אנשים? ממשלה שלא יודעת לתת רווחה לתושביה, אסור לה לשלוט. </w:t>
      </w:r>
    </w:p>
    <w:p w14:paraId="77AF22E5" w14:textId="77777777" w:rsidR="00000000" w:rsidRDefault="000E0F03">
      <w:pPr>
        <w:pStyle w:val="a0"/>
        <w:rPr>
          <w:rFonts w:hint="cs"/>
          <w:rtl/>
        </w:rPr>
      </w:pPr>
    </w:p>
    <w:p w14:paraId="14DAA926" w14:textId="77777777" w:rsidR="00000000" w:rsidRDefault="000E0F03">
      <w:pPr>
        <w:pStyle w:val="a0"/>
        <w:rPr>
          <w:rFonts w:hint="cs"/>
          <w:rtl/>
        </w:rPr>
      </w:pPr>
      <w:r>
        <w:rPr>
          <w:rFonts w:hint="cs"/>
          <w:rtl/>
        </w:rPr>
        <w:t>רק אתמול, אדוני היושב-ראש, קראתי כותרת בעיתון "ידיעות אחרונות": "המצב הכלכלי הכריע את בני-הזוג המבוגרים מלוד. הבעל, בן 69, מת מבליעת כמות גדולה של כ</w:t>
      </w:r>
      <w:r>
        <w:rPr>
          <w:rFonts w:hint="cs"/>
          <w:rtl/>
        </w:rPr>
        <w:t xml:space="preserve">דורים. אשתו הצליחה לשרוד ומצבה קשה". </w:t>
      </w:r>
    </w:p>
    <w:p w14:paraId="2397D752" w14:textId="77777777" w:rsidR="00000000" w:rsidRDefault="000E0F03">
      <w:pPr>
        <w:pStyle w:val="a0"/>
        <w:rPr>
          <w:rFonts w:hint="cs"/>
          <w:rtl/>
        </w:rPr>
      </w:pPr>
    </w:p>
    <w:p w14:paraId="132C2754" w14:textId="77777777" w:rsidR="00000000" w:rsidRDefault="000E0F03">
      <w:pPr>
        <w:pStyle w:val="a0"/>
        <w:rPr>
          <w:rFonts w:hint="cs"/>
          <w:rtl/>
        </w:rPr>
      </w:pPr>
      <w:r>
        <w:rPr>
          <w:rFonts w:hint="cs"/>
          <w:rtl/>
        </w:rPr>
        <w:t>אדוני היושב-ראש, הממשלה הזאת ממשיכה בצורה שיטתית לפגוע בשכבות החלשות, והיום אנחנו עדים להחרפה במצב. משפחות רבות התמודדו בעזרת אותן קצבאות. אותן קצבאות ילדים אפשרו להן לשלם את המשכנתה, לשלם את שכר הדירה, להשתדל ולשלם א</w:t>
      </w:r>
      <w:r>
        <w:rPr>
          <w:rFonts w:hint="cs"/>
          <w:rtl/>
        </w:rPr>
        <w:t xml:space="preserve">ת חשבון המכולת, אבל גם זה נגמר. היום אנחנו עדים, אדוני היושב-ראש, למצב שבו משפחות מפונות מדירותיהן, לאנשים לא מתאפשר לשלם חשמל ואז יש ניתוקי חשמל, יש סגירת מים. עד אנה? אני קורא מכאן לשר האוצר </w:t>
      </w:r>
      <w:r>
        <w:rPr>
          <w:rtl/>
        </w:rPr>
        <w:t>–</w:t>
      </w:r>
      <w:r>
        <w:rPr>
          <w:rFonts w:hint="cs"/>
          <w:rtl/>
        </w:rPr>
        <w:t xml:space="preserve"> הרי לפני שבוע אמרת בכנס קיסריה שהיום אתה שר האוצר שמיטיב עם ה</w:t>
      </w:r>
      <w:r>
        <w:rPr>
          <w:rFonts w:hint="cs"/>
          <w:rtl/>
        </w:rPr>
        <w:t xml:space="preserve">חלשים. </w:t>
      </w:r>
    </w:p>
    <w:p w14:paraId="1FED8062" w14:textId="77777777" w:rsidR="00000000" w:rsidRDefault="000E0F03">
      <w:pPr>
        <w:pStyle w:val="a0"/>
        <w:rPr>
          <w:rFonts w:hint="cs"/>
          <w:rtl/>
        </w:rPr>
      </w:pPr>
    </w:p>
    <w:p w14:paraId="7562F249" w14:textId="77777777" w:rsidR="00000000" w:rsidRDefault="000E0F03">
      <w:pPr>
        <w:pStyle w:val="af1"/>
        <w:rPr>
          <w:rtl/>
        </w:rPr>
      </w:pPr>
      <w:r>
        <w:rPr>
          <w:rtl/>
        </w:rPr>
        <w:t>היו"ר משה כחלון:</w:t>
      </w:r>
    </w:p>
    <w:p w14:paraId="6FF5CDAF" w14:textId="77777777" w:rsidR="00000000" w:rsidRDefault="000E0F03">
      <w:pPr>
        <w:pStyle w:val="a0"/>
        <w:rPr>
          <w:rtl/>
        </w:rPr>
      </w:pPr>
    </w:p>
    <w:p w14:paraId="43E09375" w14:textId="77777777" w:rsidR="00000000" w:rsidRDefault="000E0F03">
      <w:pPr>
        <w:pStyle w:val="a0"/>
        <w:rPr>
          <w:rFonts w:hint="cs"/>
          <w:rtl/>
        </w:rPr>
      </w:pPr>
      <w:r>
        <w:rPr>
          <w:rFonts w:hint="cs"/>
          <w:rtl/>
        </w:rPr>
        <w:t xml:space="preserve">דואג לעניים. </w:t>
      </w:r>
    </w:p>
    <w:p w14:paraId="1985C41A" w14:textId="77777777" w:rsidR="00000000" w:rsidRDefault="000E0F03">
      <w:pPr>
        <w:pStyle w:val="a0"/>
        <w:rPr>
          <w:rFonts w:hint="cs"/>
          <w:rtl/>
        </w:rPr>
      </w:pPr>
    </w:p>
    <w:p w14:paraId="3BC0CFB2" w14:textId="77777777" w:rsidR="00000000" w:rsidRDefault="000E0F03">
      <w:pPr>
        <w:pStyle w:val="-"/>
        <w:rPr>
          <w:rtl/>
        </w:rPr>
      </w:pPr>
      <w:bookmarkStart w:id="671" w:name="FS000000501T21_07_2004_19_41_23C"/>
      <w:bookmarkEnd w:id="671"/>
      <w:r>
        <w:rPr>
          <w:rtl/>
        </w:rPr>
        <w:t>יאיר פרץ (ש"ס):</w:t>
      </w:r>
    </w:p>
    <w:p w14:paraId="6EECA69E" w14:textId="77777777" w:rsidR="00000000" w:rsidRDefault="000E0F03">
      <w:pPr>
        <w:pStyle w:val="a0"/>
        <w:rPr>
          <w:rtl/>
        </w:rPr>
      </w:pPr>
    </w:p>
    <w:p w14:paraId="07C0FC21" w14:textId="77777777" w:rsidR="00000000" w:rsidRDefault="000E0F03">
      <w:pPr>
        <w:pStyle w:val="a0"/>
        <w:rPr>
          <w:rFonts w:hint="cs"/>
          <w:rtl/>
        </w:rPr>
      </w:pPr>
      <w:r>
        <w:rPr>
          <w:rFonts w:hint="cs"/>
          <w:rtl/>
        </w:rPr>
        <w:t>דואג לעניים. אוי לדאגה שכזאת, אדוני שר האוצר, אם זאת הדאגה שלך.</w:t>
      </w:r>
    </w:p>
    <w:p w14:paraId="119533DD" w14:textId="77777777" w:rsidR="00000000" w:rsidRDefault="000E0F03">
      <w:pPr>
        <w:pStyle w:val="a0"/>
        <w:rPr>
          <w:rFonts w:hint="cs"/>
          <w:rtl/>
        </w:rPr>
      </w:pPr>
    </w:p>
    <w:p w14:paraId="23F36FC4" w14:textId="77777777" w:rsidR="00000000" w:rsidRDefault="000E0F03">
      <w:pPr>
        <w:pStyle w:val="af0"/>
        <w:rPr>
          <w:rtl/>
        </w:rPr>
      </w:pPr>
      <w:r>
        <w:rPr>
          <w:rFonts w:hint="eastAsia"/>
          <w:rtl/>
        </w:rPr>
        <w:t>ג</w:t>
      </w:r>
      <w:r>
        <w:rPr>
          <w:rtl/>
        </w:rPr>
        <w:t>'מאל זחאלקה (בל"ד):</w:t>
      </w:r>
    </w:p>
    <w:p w14:paraId="4D137ACF" w14:textId="77777777" w:rsidR="00000000" w:rsidRDefault="000E0F03">
      <w:pPr>
        <w:pStyle w:val="a0"/>
        <w:rPr>
          <w:rFonts w:hint="cs"/>
          <w:rtl/>
        </w:rPr>
      </w:pPr>
    </w:p>
    <w:p w14:paraId="7F5B3169" w14:textId="77777777" w:rsidR="00000000" w:rsidRDefault="000E0F03">
      <w:pPr>
        <w:pStyle w:val="a0"/>
        <w:rPr>
          <w:rFonts w:hint="cs"/>
          <w:rtl/>
        </w:rPr>
      </w:pPr>
      <w:r>
        <w:rPr>
          <w:rFonts w:hint="cs"/>
          <w:rtl/>
        </w:rPr>
        <w:t xml:space="preserve">אני מבקש לתת לו לדבר, כי הוא מדבר טוב מאוד. אנחנו רוצים לשמוע מלים כאלה בכנסת, ולא על חוק הכניסה לישראל. </w:t>
      </w:r>
    </w:p>
    <w:p w14:paraId="68837DA8" w14:textId="77777777" w:rsidR="00000000" w:rsidRDefault="000E0F03">
      <w:pPr>
        <w:pStyle w:val="a0"/>
        <w:rPr>
          <w:rFonts w:hint="cs"/>
          <w:rtl/>
        </w:rPr>
      </w:pPr>
    </w:p>
    <w:p w14:paraId="17788142" w14:textId="77777777" w:rsidR="00000000" w:rsidRDefault="000E0F03">
      <w:pPr>
        <w:pStyle w:val="af1"/>
        <w:rPr>
          <w:rtl/>
        </w:rPr>
      </w:pPr>
      <w:r>
        <w:rPr>
          <w:rtl/>
        </w:rPr>
        <w:t>היו</w:t>
      </w:r>
      <w:r>
        <w:rPr>
          <w:rtl/>
        </w:rPr>
        <w:t>"ר משה כחלון:</w:t>
      </w:r>
    </w:p>
    <w:p w14:paraId="050371AF" w14:textId="77777777" w:rsidR="00000000" w:rsidRDefault="000E0F03">
      <w:pPr>
        <w:pStyle w:val="a0"/>
        <w:rPr>
          <w:rtl/>
        </w:rPr>
      </w:pPr>
    </w:p>
    <w:p w14:paraId="702CFC98" w14:textId="77777777" w:rsidR="00000000" w:rsidRDefault="000E0F03">
      <w:pPr>
        <w:pStyle w:val="a0"/>
        <w:rPr>
          <w:rFonts w:hint="cs"/>
          <w:rtl/>
        </w:rPr>
      </w:pPr>
      <w:r>
        <w:rPr>
          <w:rFonts w:hint="cs"/>
          <w:rtl/>
        </w:rPr>
        <w:t xml:space="preserve">צריך גם את זה וגם את זה. אין לי בעיה חוץ מעניין הזמן. </w:t>
      </w:r>
    </w:p>
    <w:p w14:paraId="08E35200" w14:textId="77777777" w:rsidR="00000000" w:rsidRDefault="000E0F03">
      <w:pPr>
        <w:pStyle w:val="a0"/>
        <w:rPr>
          <w:rFonts w:hint="cs"/>
          <w:rtl/>
        </w:rPr>
      </w:pPr>
    </w:p>
    <w:p w14:paraId="13CD8A5E" w14:textId="77777777" w:rsidR="00000000" w:rsidRDefault="000E0F03">
      <w:pPr>
        <w:pStyle w:val="-"/>
        <w:rPr>
          <w:rtl/>
        </w:rPr>
      </w:pPr>
      <w:bookmarkStart w:id="672" w:name="FS000000501T21_07_2004_19_42_42C"/>
      <w:bookmarkEnd w:id="672"/>
      <w:r>
        <w:rPr>
          <w:rtl/>
        </w:rPr>
        <w:t>יאיר פרץ (ש"ס):</w:t>
      </w:r>
    </w:p>
    <w:p w14:paraId="4F41ECBF" w14:textId="77777777" w:rsidR="00000000" w:rsidRDefault="000E0F03">
      <w:pPr>
        <w:pStyle w:val="a0"/>
        <w:rPr>
          <w:rtl/>
        </w:rPr>
      </w:pPr>
    </w:p>
    <w:p w14:paraId="2F2448DC" w14:textId="77777777" w:rsidR="00000000" w:rsidRDefault="000E0F03">
      <w:pPr>
        <w:pStyle w:val="a0"/>
        <w:rPr>
          <w:rFonts w:hint="cs"/>
          <w:rtl/>
        </w:rPr>
      </w:pPr>
      <w:r>
        <w:rPr>
          <w:rFonts w:hint="cs"/>
          <w:rtl/>
        </w:rPr>
        <w:t>אנו נהיה עדים בעוד כמה חודשים לכך ששוב יביאו לנו תוכנית כלכלית ואז יבוא שר האוצר ויאמר: תהיה צמיחה, מקומות עבודה. ואני שואל: איפה מקומות העבודה? איפה הצמיחה הכלכלית? אי</w:t>
      </w:r>
      <w:r>
        <w:rPr>
          <w:rFonts w:hint="cs"/>
          <w:rtl/>
        </w:rPr>
        <w:t xml:space="preserve">פה השגשוג? יש צמיחה </w:t>
      </w:r>
      <w:r>
        <w:rPr>
          <w:rtl/>
        </w:rPr>
        <w:t>–</w:t>
      </w:r>
      <w:r>
        <w:rPr>
          <w:rFonts w:hint="cs"/>
          <w:rtl/>
        </w:rPr>
        <w:t xml:space="preserve"> קוצים ודרדרים, זה מה שיש. בושה וחרפה שמדינת ישראל מפירה ברגל גסה ומלינה את שכרם של עובדי הרשויות המקומיות ואת שכרם של עובדי המועצות הדתיות שעובדים. </w:t>
      </w:r>
    </w:p>
    <w:p w14:paraId="1E0BE1DC" w14:textId="77777777" w:rsidR="00000000" w:rsidRDefault="000E0F03">
      <w:pPr>
        <w:pStyle w:val="a0"/>
        <w:rPr>
          <w:rFonts w:hint="cs"/>
          <w:rtl/>
        </w:rPr>
      </w:pPr>
    </w:p>
    <w:p w14:paraId="48E488C4" w14:textId="77777777" w:rsidR="00000000" w:rsidRDefault="000E0F03">
      <w:pPr>
        <w:pStyle w:val="af1"/>
        <w:rPr>
          <w:rtl/>
        </w:rPr>
      </w:pPr>
      <w:r>
        <w:rPr>
          <w:rtl/>
        </w:rPr>
        <w:t>היו"ר אלי בן-מנחם:</w:t>
      </w:r>
    </w:p>
    <w:p w14:paraId="025FAADD" w14:textId="77777777" w:rsidR="00000000" w:rsidRDefault="000E0F03">
      <w:pPr>
        <w:pStyle w:val="a0"/>
        <w:rPr>
          <w:rtl/>
        </w:rPr>
      </w:pPr>
    </w:p>
    <w:p w14:paraId="2B2A83BA" w14:textId="77777777" w:rsidR="00000000" w:rsidRDefault="000E0F03">
      <w:pPr>
        <w:pStyle w:val="a0"/>
        <w:rPr>
          <w:rFonts w:hint="cs"/>
          <w:rtl/>
        </w:rPr>
      </w:pPr>
      <w:r>
        <w:rPr>
          <w:rFonts w:hint="cs"/>
          <w:rtl/>
        </w:rPr>
        <w:t xml:space="preserve">חבר הכנסת יאיר פרץ, אני אתן לך עוד חצי דקה, אבל אני מבקש שאחריה </w:t>
      </w:r>
      <w:r>
        <w:rPr>
          <w:rFonts w:hint="cs"/>
          <w:rtl/>
        </w:rPr>
        <w:t xml:space="preserve">תסיים. </w:t>
      </w:r>
    </w:p>
    <w:p w14:paraId="190C4D31" w14:textId="77777777" w:rsidR="00000000" w:rsidRDefault="000E0F03">
      <w:pPr>
        <w:pStyle w:val="a0"/>
        <w:rPr>
          <w:rFonts w:hint="cs"/>
          <w:rtl/>
        </w:rPr>
      </w:pPr>
    </w:p>
    <w:p w14:paraId="07FA1A62" w14:textId="77777777" w:rsidR="00000000" w:rsidRDefault="000E0F03">
      <w:pPr>
        <w:pStyle w:val="af0"/>
        <w:rPr>
          <w:rtl/>
        </w:rPr>
      </w:pPr>
      <w:r>
        <w:rPr>
          <w:rFonts w:hint="eastAsia"/>
          <w:rtl/>
        </w:rPr>
        <w:t>ג</w:t>
      </w:r>
      <w:r>
        <w:rPr>
          <w:rtl/>
        </w:rPr>
        <w:t>'מאל זחאלקה (בל"ד):</w:t>
      </w:r>
    </w:p>
    <w:p w14:paraId="20D2E351" w14:textId="77777777" w:rsidR="00000000" w:rsidRDefault="000E0F03">
      <w:pPr>
        <w:pStyle w:val="a0"/>
        <w:rPr>
          <w:rFonts w:hint="cs"/>
          <w:rtl/>
        </w:rPr>
      </w:pPr>
    </w:p>
    <w:p w14:paraId="5567595D" w14:textId="77777777" w:rsidR="00000000" w:rsidRDefault="000E0F03">
      <w:pPr>
        <w:pStyle w:val="a0"/>
        <w:rPr>
          <w:rFonts w:hint="cs"/>
          <w:rtl/>
        </w:rPr>
      </w:pPr>
      <w:r>
        <w:rPr>
          <w:rFonts w:hint="cs"/>
          <w:rtl/>
        </w:rPr>
        <w:t>ולכן ש"ס לא תיכנס לקואליציה עם נתניהו. האם אפשר לשאול אותו שאלה?</w:t>
      </w:r>
    </w:p>
    <w:p w14:paraId="78DC34CD" w14:textId="77777777" w:rsidR="00000000" w:rsidRDefault="000E0F03">
      <w:pPr>
        <w:pStyle w:val="af1"/>
        <w:rPr>
          <w:rtl/>
        </w:rPr>
      </w:pPr>
    </w:p>
    <w:p w14:paraId="32E28B84" w14:textId="77777777" w:rsidR="00000000" w:rsidRDefault="000E0F03">
      <w:pPr>
        <w:pStyle w:val="af1"/>
        <w:rPr>
          <w:rtl/>
        </w:rPr>
      </w:pPr>
      <w:r>
        <w:rPr>
          <w:rtl/>
        </w:rPr>
        <w:t>היו"ר אלי בן-מנחם:</w:t>
      </w:r>
    </w:p>
    <w:p w14:paraId="380F2849" w14:textId="77777777" w:rsidR="00000000" w:rsidRDefault="000E0F03">
      <w:pPr>
        <w:pStyle w:val="a0"/>
        <w:rPr>
          <w:rtl/>
        </w:rPr>
      </w:pPr>
    </w:p>
    <w:p w14:paraId="3889507C" w14:textId="77777777" w:rsidR="00000000" w:rsidRDefault="000E0F03">
      <w:pPr>
        <w:pStyle w:val="a0"/>
        <w:rPr>
          <w:rFonts w:hint="cs"/>
          <w:rtl/>
        </w:rPr>
      </w:pPr>
      <w:r>
        <w:rPr>
          <w:rFonts w:hint="cs"/>
          <w:rtl/>
        </w:rPr>
        <w:t xml:space="preserve">לא, תשאל אותו אחר כך, כשהוא ירד. חבר הכנסת זחאלקה, לא הרשיתי לך, לא הרשיתי לך. </w:t>
      </w:r>
    </w:p>
    <w:p w14:paraId="06E18855" w14:textId="77777777" w:rsidR="00000000" w:rsidRDefault="000E0F03">
      <w:pPr>
        <w:pStyle w:val="a0"/>
        <w:rPr>
          <w:rFonts w:hint="cs"/>
          <w:rtl/>
        </w:rPr>
      </w:pPr>
    </w:p>
    <w:p w14:paraId="1537CBD8" w14:textId="77777777" w:rsidR="00000000" w:rsidRDefault="000E0F03">
      <w:pPr>
        <w:pStyle w:val="-"/>
        <w:rPr>
          <w:rtl/>
        </w:rPr>
      </w:pPr>
      <w:bookmarkStart w:id="673" w:name="FS000000501T21_07_2004_19_45_26C"/>
      <w:bookmarkEnd w:id="673"/>
      <w:r>
        <w:rPr>
          <w:rtl/>
        </w:rPr>
        <w:t>יאיר פרץ (ש"ס):</w:t>
      </w:r>
    </w:p>
    <w:p w14:paraId="1893E255" w14:textId="77777777" w:rsidR="00000000" w:rsidRDefault="000E0F03">
      <w:pPr>
        <w:pStyle w:val="a0"/>
        <w:rPr>
          <w:rtl/>
        </w:rPr>
      </w:pPr>
    </w:p>
    <w:p w14:paraId="7C5E8794" w14:textId="77777777" w:rsidR="00000000" w:rsidRDefault="000E0F03">
      <w:pPr>
        <w:pStyle w:val="a0"/>
        <w:rPr>
          <w:rFonts w:hint="cs"/>
          <w:rtl/>
        </w:rPr>
      </w:pPr>
      <w:r>
        <w:rPr>
          <w:rFonts w:hint="cs"/>
          <w:rtl/>
        </w:rPr>
        <w:t xml:space="preserve">אדוני היושב-ראש, אני רוצה לסיים, ברשותך. </w:t>
      </w:r>
      <w:r>
        <w:rPr>
          <w:rFonts w:hint="cs"/>
          <w:rtl/>
        </w:rPr>
        <w:t>אני אומר שממשלה שלא נותנת שכר לאנשים שעבדו והגיעו למקום עבודתם, היא ממשלה שצריכה לחלוף מן העולם. לא ייתכן שנהיה עדים לכך יום-יום. יתירה מזאת, הממשלה הזאת חוקקה חוק. ראש הממשלה עלה על הדוכן הזה ואמר: אני הוריתי למנכ"ל משרדי לתת מייד שכר לעובדים. עשו חוק, אב</w:t>
      </w:r>
      <w:r>
        <w:rPr>
          <w:rFonts w:hint="cs"/>
          <w:rtl/>
        </w:rPr>
        <w:t xml:space="preserve">ל אין מי שיממש את החוק, אין שכר לעובדים, אנשים מתדפקים על דלתותיהן של משפחות על מנת להביא עוד שקל ועוד שקל לשלם את החשמל ואת המים. </w:t>
      </w:r>
    </w:p>
    <w:p w14:paraId="51843B84" w14:textId="77777777" w:rsidR="00000000" w:rsidRDefault="000E0F03">
      <w:pPr>
        <w:pStyle w:val="a0"/>
        <w:rPr>
          <w:rFonts w:hint="cs"/>
          <w:rtl/>
        </w:rPr>
      </w:pPr>
    </w:p>
    <w:p w14:paraId="58EC0F71" w14:textId="77777777" w:rsidR="00000000" w:rsidRDefault="000E0F03">
      <w:pPr>
        <w:pStyle w:val="af1"/>
        <w:rPr>
          <w:rtl/>
        </w:rPr>
      </w:pPr>
      <w:r>
        <w:rPr>
          <w:rtl/>
        </w:rPr>
        <w:t>היו"ר אלי בן-מנחם:</w:t>
      </w:r>
    </w:p>
    <w:p w14:paraId="73194FBE" w14:textId="77777777" w:rsidR="00000000" w:rsidRDefault="000E0F03">
      <w:pPr>
        <w:pStyle w:val="a0"/>
        <w:rPr>
          <w:rtl/>
        </w:rPr>
      </w:pPr>
    </w:p>
    <w:p w14:paraId="2D15293B" w14:textId="77777777" w:rsidR="00000000" w:rsidRDefault="000E0F03">
      <w:pPr>
        <w:pStyle w:val="a0"/>
        <w:rPr>
          <w:rFonts w:hint="cs"/>
          <w:rtl/>
        </w:rPr>
      </w:pPr>
      <w:r>
        <w:rPr>
          <w:rFonts w:hint="cs"/>
          <w:rtl/>
        </w:rPr>
        <w:t xml:space="preserve">תודה לחבר הכנסת יאיר פרץ. חברת הכנסת לאה נס, בבקשה. אחריה - חבר הכנסת עסאם מח'ול. </w:t>
      </w:r>
    </w:p>
    <w:p w14:paraId="1FDB83FE" w14:textId="77777777" w:rsidR="00000000" w:rsidRDefault="000E0F03">
      <w:pPr>
        <w:pStyle w:val="a0"/>
        <w:rPr>
          <w:rFonts w:hint="cs"/>
          <w:rtl/>
        </w:rPr>
      </w:pPr>
    </w:p>
    <w:p w14:paraId="43636CA8" w14:textId="77777777" w:rsidR="00000000" w:rsidRDefault="000E0F03">
      <w:pPr>
        <w:pStyle w:val="a"/>
        <w:rPr>
          <w:rtl/>
        </w:rPr>
      </w:pPr>
      <w:bookmarkStart w:id="674" w:name="FS000001041T21_07_2004_19_47_08"/>
      <w:bookmarkStart w:id="675" w:name="_Toc87615663"/>
      <w:bookmarkEnd w:id="674"/>
      <w:r>
        <w:rPr>
          <w:rFonts w:hint="eastAsia"/>
          <w:rtl/>
        </w:rPr>
        <w:t>לאה</w:t>
      </w:r>
      <w:r>
        <w:rPr>
          <w:rtl/>
        </w:rPr>
        <w:t xml:space="preserve"> נס (הליכוד):</w:t>
      </w:r>
      <w:bookmarkEnd w:id="675"/>
    </w:p>
    <w:p w14:paraId="584C4A83" w14:textId="77777777" w:rsidR="00000000" w:rsidRDefault="000E0F03">
      <w:pPr>
        <w:pStyle w:val="a0"/>
        <w:rPr>
          <w:rFonts w:hint="cs"/>
          <w:rtl/>
        </w:rPr>
      </w:pPr>
    </w:p>
    <w:p w14:paraId="01D3697F" w14:textId="77777777" w:rsidR="00000000" w:rsidRDefault="000E0F03">
      <w:pPr>
        <w:pStyle w:val="a0"/>
        <w:rPr>
          <w:rFonts w:hint="cs"/>
          <w:rtl/>
        </w:rPr>
      </w:pPr>
      <w:r>
        <w:rPr>
          <w:rFonts w:hint="cs"/>
          <w:rtl/>
        </w:rPr>
        <w:t>כ</w:t>
      </w:r>
      <w:r>
        <w:rPr>
          <w:rFonts w:hint="cs"/>
          <w:rtl/>
        </w:rPr>
        <w:t>בוד היושב-ראש, אדוני השר, חברי הכנסת - - -</w:t>
      </w:r>
    </w:p>
    <w:p w14:paraId="2682E1D0" w14:textId="77777777" w:rsidR="00000000" w:rsidRDefault="000E0F03">
      <w:pPr>
        <w:pStyle w:val="a0"/>
        <w:rPr>
          <w:rFonts w:hint="cs"/>
          <w:rtl/>
        </w:rPr>
      </w:pPr>
    </w:p>
    <w:p w14:paraId="061DB6A5" w14:textId="77777777" w:rsidR="00000000" w:rsidRDefault="000E0F03">
      <w:pPr>
        <w:pStyle w:val="af0"/>
        <w:rPr>
          <w:rtl/>
        </w:rPr>
      </w:pPr>
      <w:r>
        <w:rPr>
          <w:rFonts w:hint="eastAsia"/>
          <w:rtl/>
        </w:rPr>
        <w:t>ואסל</w:t>
      </w:r>
      <w:r>
        <w:rPr>
          <w:rtl/>
        </w:rPr>
        <w:t xml:space="preserve"> טאהא (בל"ד):</w:t>
      </w:r>
    </w:p>
    <w:p w14:paraId="3CF48666" w14:textId="77777777" w:rsidR="00000000" w:rsidRDefault="000E0F03">
      <w:pPr>
        <w:pStyle w:val="a0"/>
        <w:rPr>
          <w:rFonts w:hint="cs"/>
          <w:rtl/>
        </w:rPr>
      </w:pPr>
    </w:p>
    <w:p w14:paraId="0BD4C236" w14:textId="77777777" w:rsidR="00000000" w:rsidRDefault="000E0F03">
      <w:pPr>
        <w:pStyle w:val="a0"/>
        <w:rPr>
          <w:rFonts w:hint="cs"/>
          <w:rtl/>
        </w:rPr>
      </w:pPr>
      <w:r>
        <w:rPr>
          <w:rFonts w:hint="cs"/>
          <w:rtl/>
        </w:rPr>
        <w:t>איפה השר?</w:t>
      </w:r>
    </w:p>
    <w:p w14:paraId="7C2B4C35" w14:textId="77777777" w:rsidR="00000000" w:rsidRDefault="000E0F03">
      <w:pPr>
        <w:pStyle w:val="a0"/>
        <w:rPr>
          <w:rFonts w:hint="cs"/>
          <w:rtl/>
        </w:rPr>
      </w:pPr>
    </w:p>
    <w:p w14:paraId="24178F1B" w14:textId="77777777" w:rsidR="00000000" w:rsidRDefault="000E0F03">
      <w:pPr>
        <w:pStyle w:val="-"/>
        <w:rPr>
          <w:rtl/>
        </w:rPr>
      </w:pPr>
      <w:bookmarkStart w:id="676" w:name="FS000001041T21_07_2004_19_47_41C"/>
      <w:bookmarkEnd w:id="676"/>
      <w:r>
        <w:rPr>
          <w:rtl/>
        </w:rPr>
        <w:t>לאה נס (הליכוד):</w:t>
      </w:r>
    </w:p>
    <w:p w14:paraId="36D9D068" w14:textId="77777777" w:rsidR="00000000" w:rsidRDefault="000E0F03">
      <w:pPr>
        <w:pStyle w:val="a0"/>
        <w:rPr>
          <w:rtl/>
        </w:rPr>
      </w:pPr>
    </w:p>
    <w:p w14:paraId="5D1CF833" w14:textId="77777777" w:rsidR="00000000" w:rsidRDefault="000E0F03">
      <w:pPr>
        <w:pStyle w:val="a0"/>
        <w:rPr>
          <w:rFonts w:hint="cs"/>
          <w:rtl/>
        </w:rPr>
      </w:pPr>
      <w:r>
        <w:rPr>
          <w:rFonts w:hint="cs"/>
          <w:rtl/>
        </w:rPr>
        <w:t xml:space="preserve">אני רואה אותו. הוא מקשיב, אני בטוחה שהוא מקשיב. </w:t>
      </w:r>
    </w:p>
    <w:p w14:paraId="3B6AB53D" w14:textId="77777777" w:rsidR="00000000" w:rsidRDefault="000E0F03">
      <w:pPr>
        <w:pStyle w:val="a0"/>
        <w:rPr>
          <w:rFonts w:hint="cs"/>
          <w:rtl/>
        </w:rPr>
      </w:pPr>
    </w:p>
    <w:p w14:paraId="07B7B08B" w14:textId="77777777" w:rsidR="00000000" w:rsidRDefault="000E0F03">
      <w:pPr>
        <w:pStyle w:val="a0"/>
        <w:rPr>
          <w:rFonts w:hint="cs"/>
          <w:rtl/>
        </w:rPr>
      </w:pPr>
      <w:r>
        <w:rPr>
          <w:rFonts w:hint="cs"/>
          <w:rtl/>
        </w:rPr>
        <w:t>החל מהשבוע משפחות עם יותר מחמישה ילדים תקבלנה מהמדינה קצבאות ילדים מופחתות. גזירה קשה זו עומדת לפגוע בציבור גדול ו</w:t>
      </w:r>
      <w:r>
        <w:rPr>
          <w:rFonts w:hint="cs"/>
          <w:rtl/>
        </w:rPr>
        <w:t xml:space="preserve">רב. על-פי ההערכות, כ-70,000 משפחות בישראל ייפגעו מהקטנת הקצבאות הללו. על הקיצוץ המתוכנן הוחלט כבר לפני כשנה במסגרת התוכנית הכלכלית של האוצר. </w:t>
      </w:r>
    </w:p>
    <w:p w14:paraId="2CFC6DA2" w14:textId="77777777" w:rsidR="00000000" w:rsidRDefault="000E0F03">
      <w:pPr>
        <w:pStyle w:val="a0"/>
        <w:rPr>
          <w:rFonts w:hint="cs"/>
          <w:rtl/>
        </w:rPr>
      </w:pPr>
    </w:p>
    <w:p w14:paraId="6B06AEF9" w14:textId="77777777" w:rsidR="00000000" w:rsidRDefault="000E0F03">
      <w:pPr>
        <w:pStyle w:val="af0"/>
        <w:rPr>
          <w:rtl/>
        </w:rPr>
      </w:pPr>
      <w:r>
        <w:rPr>
          <w:rFonts w:hint="eastAsia"/>
          <w:rtl/>
        </w:rPr>
        <w:t>ואסל</w:t>
      </w:r>
      <w:r>
        <w:rPr>
          <w:rtl/>
        </w:rPr>
        <w:t xml:space="preserve"> טאהא (בל"ד):</w:t>
      </w:r>
    </w:p>
    <w:p w14:paraId="7A737F77" w14:textId="77777777" w:rsidR="00000000" w:rsidRDefault="000E0F03">
      <w:pPr>
        <w:pStyle w:val="a0"/>
        <w:rPr>
          <w:rFonts w:hint="cs"/>
          <w:rtl/>
        </w:rPr>
      </w:pPr>
    </w:p>
    <w:p w14:paraId="3BEDDF8F" w14:textId="77777777" w:rsidR="00000000" w:rsidRDefault="000E0F03">
      <w:pPr>
        <w:pStyle w:val="a0"/>
        <w:rPr>
          <w:rFonts w:hint="cs"/>
          <w:rtl/>
        </w:rPr>
      </w:pPr>
      <w:r>
        <w:rPr>
          <w:rFonts w:hint="cs"/>
          <w:rtl/>
        </w:rPr>
        <w:t>והצבעת לו.</w:t>
      </w:r>
    </w:p>
    <w:p w14:paraId="2FA63702" w14:textId="77777777" w:rsidR="00000000" w:rsidRDefault="000E0F03">
      <w:pPr>
        <w:pStyle w:val="a0"/>
        <w:rPr>
          <w:rFonts w:hint="cs"/>
          <w:rtl/>
        </w:rPr>
      </w:pPr>
    </w:p>
    <w:p w14:paraId="16991B33" w14:textId="77777777" w:rsidR="00000000" w:rsidRDefault="000E0F03">
      <w:pPr>
        <w:pStyle w:val="-"/>
        <w:rPr>
          <w:rtl/>
        </w:rPr>
      </w:pPr>
      <w:bookmarkStart w:id="677" w:name="FS000001041T21_07_2004_19_50_38C"/>
      <w:bookmarkEnd w:id="677"/>
      <w:r>
        <w:rPr>
          <w:rtl/>
        </w:rPr>
        <w:t>לאה נס (הליכוד):</w:t>
      </w:r>
    </w:p>
    <w:p w14:paraId="0AB53458" w14:textId="77777777" w:rsidR="00000000" w:rsidRDefault="000E0F03">
      <w:pPr>
        <w:pStyle w:val="a0"/>
        <w:rPr>
          <w:rtl/>
        </w:rPr>
      </w:pPr>
    </w:p>
    <w:p w14:paraId="64A5CC03" w14:textId="77777777" w:rsidR="00000000" w:rsidRDefault="000E0F03">
      <w:pPr>
        <w:pStyle w:val="a0"/>
        <w:rPr>
          <w:rFonts w:hint="cs"/>
          <w:rtl/>
        </w:rPr>
      </w:pPr>
      <w:r>
        <w:rPr>
          <w:rFonts w:hint="cs"/>
          <w:rtl/>
        </w:rPr>
        <w:t>נכון. על-פי התוכנית הקיצוץ יימשך בהדרגה עד שנת 2009, ובסופו יקבל</w:t>
      </w:r>
      <w:r>
        <w:rPr>
          <w:rFonts w:hint="cs"/>
          <w:rtl/>
        </w:rPr>
        <w:t xml:space="preserve">ו כל המשפחות עבור כל ילד סכום שווה של 120 שקל. אדוני השר, ברור לכל יושבי הבית הזה, שהמצב הכלכלי הקשה שאליו נגרר המשק הישראלי חייב תוכנית תקיפה ומקצועית באוצר. אכן, המהלכים שהוביל שר האוצר כבר החלו לשאת פרי והמשק מתחיל להיחלץ מהמשבר, אך חשוב לדעת כי מהלכים </w:t>
      </w:r>
      <w:r>
        <w:rPr>
          <w:rFonts w:hint="cs"/>
          <w:rtl/>
        </w:rPr>
        <w:t xml:space="preserve">אלה, כמו קיצוץ נוסף בקצבאות, לוקחים את המעט שקיים ממשפחות קשות-יום. אותה גזירה עלולה פשוט להביא קבוצה גדולה מאוד אל מתחת לקו העוני, ואפילו לחרפת רעב. </w:t>
      </w:r>
    </w:p>
    <w:p w14:paraId="47908A32" w14:textId="77777777" w:rsidR="00000000" w:rsidRDefault="000E0F03">
      <w:pPr>
        <w:pStyle w:val="a0"/>
        <w:rPr>
          <w:rFonts w:hint="cs"/>
          <w:rtl/>
        </w:rPr>
      </w:pPr>
    </w:p>
    <w:p w14:paraId="0F128AB7" w14:textId="77777777" w:rsidR="00000000" w:rsidRDefault="000E0F03">
      <w:pPr>
        <w:pStyle w:val="a0"/>
        <w:rPr>
          <w:rFonts w:hint="cs"/>
          <w:rtl/>
        </w:rPr>
      </w:pPr>
      <w:r>
        <w:rPr>
          <w:rFonts w:hint="cs"/>
          <w:rtl/>
        </w:rPr>
        <w:t>בנייר עמדה שפרסם הביטוח הלאומי סמוך לפרסום התוכנית, נקבע כי בעקבות קיצוץ קצבאות הילדים יצטרפו עוד 83,000</w:t>
      </w:r>
      <w:r>
        <w:rPr>
          <w:rFonts w:hint="cs"/>
          <w:rtl/>
        </w:rPr>
        <w:t xml:space="preserve"> ילדים למעגל העוני, שבו נמצאים היום יותר מ-600,000 ילדים. חברי הכנסת, איני רוצה להיכנס ולפרט את המספרים, אך מניתוח שנעשה עולה כי אובדן הכנסה למשפחה בת עשר נפשות בחודש אחד יסתכם בסוף התהליך ב-2,800 שקל, ובשנה - ביותר מ-30,000 שקל. אובדן הכנסה זה אומר דבר אח</w:t>
      </w:r>
      <w:r>
        <w:rPr>
          <w:rFonts w:hint="cs"/>
          <w:rtl/>
        </w:rPr>
        <w:t xml:space="preserve">ד ברור: ילדים רבים במדינת ישראל עומדים לסבול באופן קשה מאוד מהקיצוץ, ואת הפירות הרעים של העוני והחרפה שצפויים להם נשלם כולנו. </w:t>
      </w:r>
    </w:p>
    <w:p w14:paraId="55604D32" w14:textId="77777777" w:rsidR="00000000" w:rsidRDefault="000E0F03">
      <w:pPr>
        <w:pStyle w:val="a0"/>
        <w:rPr>
          <w:rFonts w:hint="cs"/>
          <w:rtl/>
        </w:rPr>
      </w:pPr>
    </w:p>
    <w:p w14:paraId="6A7E5246" w14:textId="77777777" w:rsidR="00000000" w:rsidRDefault="000E0F03">
      <w:pPr>
        <w:pStyle w:val="a0"/>
        <w:ind w:firstLine="720"/>
        <w:rPr>
          <w:rFonts w:hint="cs"/>
          <w:rtl/>
        </w:rPr>
      </w:pPr>
      <w:r>
        <w:rPr>
          <w:rFonts w:hint="cs"/>
          <w:rtl/>
        </w:rPr>
        <w:t>חברי הכנסת, מדינת ישראל מאז תקומתה עודדה באופן עקבי את הילודה וסיפקה גם תמריצים נאים. ככל שמספר הילדים היה גבוה יותר, שולמה קצבה</w:t>
      </w:r>
      <w:r>
        <w:rPr>
          <w:rFonts w:hint="cs"/>
          <w:rtl/>
        </w:rPr>
        <w:t xml:space="preserve"> גדולה יותר. לא סתם רובנו מכנים את המשפחות הללו משפחות ברוכות ילדים, ולא מרובות ילדים. הכינוי הזה, משפחות ברוכות ילדים, סימל יותר מכול את הדבקות בערך המשפחה בישראל. לצערי, השינוי הנוכחי בשיטת התשלומים הוא עצוב וקשה, מאחר שבפועל הוא מבטא את השינוי במדיניות </w:t>
      </w:r>
      <w:r>
        <w:rPr>
          <w:rFonts w:hint="cs"/>
          <w:rtl/>
        </w:rPr>
        <w:t>הממשלה.</w:t>
      </w:r>
    </w:p>
    <w:p w14:paraId="0B2742D7" w14:textId="77777777" w:rsidR="00000000" w:rsidRDefault="000E0F03">
      <w:pPr>
        <w:pStyle w:val="a0"/>
        <w:ind w:firstLine="0"/>
        <w:rPr>
          <w:rFonts w:hint="cs"/>
          <w:rtl/>
        </w:rPr>
      </w:pPr>
    </w:p>
    <w:p w14:paraId="7C3BEBCC" w14:textId="77777777" w:rsidR="00000000" w:rsidRDefault="000E0F03">
      <w:pPr>
        <w:pStyle w:val="a0"/>
        <w:ind w:firstLine="720"/>
        <w:rPr>
          <w:rFonts w:hint="cs"/>
          <w:rtl/>
        </w:rPr>
      </w:pPr>
      <w:r>
        <w:rPr>
          <w:rFonts w:hint="cs"/>
          <w:rtl/>
        </w:rPr>
        <w:t>חשוב לומר, כבוד היושב-ראש, כי בחלוקת הקצבאות יש אבסורד מרכזי אחד: כל אדם, ללא קשר למצבו הכלכלי, מקבל קצבת ילדים לפי מספר ילדיו, ולא לפי צרכיו. פועל יוצא מכך שאני, כאם לחמישה ילדים, משפחה ברוכת ילדים, ברוך השם, קיבלתי קצבת ילדים נאה אף שאינני זקוקה</w:t>
      </w:r>
      <w:r>
        <w:rPr>
          <w:rFonts w:hint="cs"/>
          <w:rtl/>
        </w:rPr>
        <w:t xml:space="preserve"> לה כלכלית. לכן שינוי בסיסי בחלוקת הקצבאות והפיכתן למעין מענק פרוגרסיבי, שלפיו מי ששכרו נמוך מקבל ומי שמשתכר שכר נאה לא מקבל כלל, יכולים לפתור את הבעיה. </w:t>
      </w:r>
    </w:p>
    <w:p w14:paraId="21D1EC12" w14:textId="77777777" w:rsidR="00000000" w:rsidRDefault="000E0F03">
      <w:pPr>
        <w:pStyle w:val="a0"/>
        <w:ind w:firstLine="720"/>
        <w:rPr>
          <w:rFonts w:hint="cs"/>
          <w:rtl/>
        </w:rPr>
      </w:pPr>
    </w:p>
    <w:p w14:paraId="0D5A24DE" w14:textId="77777777" w:rsidR="00000000" w:rsidRDefault="000E0F03">
      <w:pPr>
        <w:pStyle w:val="a0"/>
        <w:ind w:firstLine="720"/>
        <w:rPr>
          <w:rFonts w:hint="cs"/>
          <w:rtl/>
        </w:rPr>
      </w:pPr>
      <w:r>
        <w:rPr>
          <w:rFonts w:hint="cs"/>
          <w:rtl/>
        </w:rPr>
        <w:t>לסיום, חברי הכנסת, אני רוצה להדגיש, אני תומכת ברבים ממהלכיו של שר האוצר בתוכנית הכלכלית.</w:t>
      </w:r>
    </w:p>
    <w:p w14:paraId="56450036" w14:textId="77777777" w:rsidR="00000000" w:rsidRDefault="000E0F03">
      <w:pPr>
        <w:pStyle w:val="a0"/>
        <w:ind w:firstLine="0"/>
        <w:rPr>
          <w:rFonts w:hint="cs"/>
          <w:rtl/>
        </w:rPr>
      </w:pPr>
    </w:p>
    <w:p w14:paraId="3025EDDC" w14:textId="77777777" w:rsidR="00000000" w:rsidRDefault="000E0F03">
      <w:pPr>
        <w:pStyle w:val="af0"/>
        <w:rPr>
          <w:rtl/>
        </w:rPr>
      </w:pPr>
      <w:r>
        <w:rPr>
          <w:rFonts w:hint="eastAsia"/>
          <w:rtl/>
        </w:rPr>
        <w:t>עסאם</w:t>
      </w:r>
      <w:r>
        <w:rPr>
          <w:rtl/>
        </w:rPr>
        <w:t xml:space="preserve"> מח'ול </w:t>
      </w:r>
      <w:r>
        <w:rPr>
          <w:rtl/>
        </w:rPr>
        <w:t>(חד"ש-תע"ל):</w:t>
      </w:r>
    </w:p>
    <w:p w14:paraId="3A22ED62" w14:textId="77777777" w:rsidR="00000000" w:rsidRDefault="000E0F03">
      <w:pPr>
        <w:pStyle w:val="a0"/>
        <w:ind w:firstLine="0"/>
        <w:rPr>
          <w:rFonts w:hint="cs"/>
          <w:rtl/>
        </w:rPr>
      </w:pPr>
    </w:p>
    <w:p w14:paraId="68F9A7FC" w14:textId="77777777" w:rsidR="00000000" w:rsidRDefault="000E0F03">
      <w:pPr>
        <w:pStyle w:val="a0"/>
        <w:ind w:firstLine="720"/>
        <w:rPr>
          <w:rFonts w:hint="cs"/>
          <w:rtl/>
        </w:rPr>
      </w:pPr>
      <w:r>
        <w:rPr>
          <w:rFonts w:hint="cs"/>
          <w:rtl/>
        </w:rPr>
        <w:t>זאת הטעות שלך.</w:t>
      </w:r>
    </w:p>
    <w:p w14:paraId="4CAE5127" w14:textId="77777777" w:rsidR="00000000" w:rsidRDefault="000E0F03">
      <w:pPr>
        <w:pStyle w:val="a0"/>
        <w:ind w:firstLine="0"/>
        <w:rPr>
          <w:rFonts w:hint="cs"/>
          <w:rtl/>
        </w:rPr>
      </w:pPr>
    </w:p>
    <w:p w14:paraId="566C2081" w14:textId="77777777" w:rsidR="00000000" w:rsidRDefault="000E0F03">
      <w:pPr>
        <w:pStyle w:val="-"/>
        <w:rPr>
          <w:rtl/>
        </w:rPr>
      </w:pPr>
      <w:bookmarkStart w:id="678" w:name="FS000001038T21_07_2004_19_30_24C"/>
      <w:bookmarkStart w:id="679" w:name="FS000001041T21_07_2004_19_30_38"/>
      <w:bookmarkEnd w:id="678"/>
      <w:bookmarkEnd w:id="679"/>
      <w:r>
        <w:rPr>
          <w:rFonts w:hint="eastAsia"/>
          <w:rtl/>
        </w:rPr>
        <w:t>לאה</w:t>
      </w:r>
      <w:r>
        <w:rPr>
          <w:rtl/>
        </w:rPr>
        <w:t xml:space="preserve"> נס (הליכוד):</w:t>
      </w:r>
    </w:p>
    <w:p w14:paraId="0D27DED1" w14:textId="77777777" w:rsidR="00000000" w:rsidRDefault="000E0F03">
      <w:pPr>
        <w:pStyle w:val="a0"/>
        <w:ind w:firstLine="0"/>
        <w:rPr>
          <w:rFonts w:hint="cs"/>
          <w:rtl/>
        </w:rPr>
      </w:pPr>
    </w:p>
    <w:p w14:paraId="4D9BA542" w14:textId="77777777" w:rsidR="00000000" w:rsidRDefault="000E0F03">
      <w:pPr>
        <w:pStyle w:val="a0"/>
        <w:ind w:firstLine="720"/>
        <w:rPr>
          <w:rFonts w:hint="cs"/>
          <w:rtl/>
        </w:rPr>
      </w:pPr>
      <w:r>
        <w:rPr>
          <w:rFonts w:hint="cs"/>
          <w:rtl/>
        </w:rPr>
        <w:t>אני מסכימה עם עמדתו, כי מדיניות הקצבאות שהיתה נהוגה שנים בישראל תרמה להנצחת העוני, אך מכאן ועד ביטולן הכמעט מוחלט יש פער עצום וקשה. אני קוראת לשר האוצר לשקול שוב את הקיצוץ המתוכנן, במיוחד את שיטת הקצבאות, שהי</w:t>
      </w:r>
      <w:r>
        <w:rPr>
          <w:rFonts w:hint="cs"/>
          <w:rtl/>
        </w:rPr>
        <w:t>א, לדעתי, תהיה הפתרון האמיתי. תודה רבה.</w:t>
      </w:r>
    </w:p>
    <w:p w14:paraId="671FAAB1" w14:textId="77777777" w:rsidR="00000000" w:rsidRDefault="000E0F03">
      <w:pPr>
        <w:pStyle w:val="a0"/>
        <w:ind w:firstLine="720"/>
        <w:rPr>
          <w:rFonts w:hint="cs"/>
          <w:rtl/>
        </w:rPr>
      </w:pPr>
    </w:p>
    <w:p w14:paraId="44E440B6" w14:textId="77777777" w:rsidR="00000000" w:rsidRDefault="000E0F03">
      <w:pPr>
        <w:pStyle w:val="af1"/>
        <w:rPr>
          <w:rtl/>
        </w:rPr>
      </w:pPr>
      <w:r>
        <w:rPr>
          <w:rtl/>
        </w:rPr>
        <w:t>היו"ר אלי בן-מנחם:</w:t>
      </w:r>
    </w:p>
    <w:p w14:paraId="03935BFD" w14:textId="77777777" w:rsidR="00000000" w:rsidRDefault="000E0F03">
      <w:pPr>
        <w:pStyle w:val="a0"/>
        <w:rPr>
          <w:rFonts w:hint="cs"/>
          <w:rtl/>
        </w:rPr>
      </w:pPr>
    </w:p>
    <w:p w14:paraId="473CB288" w14:textId="77777777" w:rsidR="00000000" w:rsidRDefault="000E0F03">
      <w:pPr>
        <w:pStyle w:val="a0"/>
        <w:ind w:firstLine="720"/>
        <w:rPr>
          <w:rFonts w:hint="cs"/>
          <w:rtl/>
        </w:rPr>
      </w:pPr>
      <w:r>
        <w:rPr>
          <w:rFonts w:hint="cs"/>
          <w:rtl/>
        </w:rPr>
        <w:t>תודה רבה לחברת הכנסת לאה נס. חבר הכנסת עסאם מח'ול, בבקשה. אחריו - חבר הכנסת ואסל טאהא.</w:t>
      </w:r>
    </w:p>
    <w:p w14:paraId="7E99D907" w14:textId="77777777" w:rsidR="00000000" w:rsidRDefault="000E0F03">
      <w:pPr>
        <w:pStyle w:val="a0"/>
        <w:ind w:firstLine="0"/>
        <w:rPr>
          <w:rFonts w:hint="cs"/>
          <w:rtl/>
        </w:rPr>
      </w:pPr>
    </w:p>
    <w:p w14:paraId="6F27E8A3" w14:textId="77777777" w:rsidR="00000000" w:rsidRDefault="000E0F03">
      <w:pPr>
        <w:pStyle w:val="a"/>
        <w:rPr>
          <w:rtl/>
        </w:rPr>
      </w:pPr>
      <w:bookmarkStart w:id="680" w:name="FS000000542T21_07_2004_19_14_52"/>
      <w:bookmarkStart w:id="681" w:name="_Toc87615664"/>
      <w:bookmarkEnd w:id="680"/>
      <w:r>
        <w:rPr>
          <w:rFonts w:hint="eastAsia"/>
          <w:rtl/>
        </w:rPr>
        <w:t>עסאם</w:t>
      </w:r>
      <w:r>
        <w:rPr>
          <w:rtl/>
        </w:rPr>
        <w:t xml:space="preserve"> מח'ול (חד"ש-תע"ל):</w:t>
      </w:r>
      <w:bookmarkEnd w:id="681"/>
    </w:p>
    <w:p w14:paraId="6914A23C" w14:textId="77777777" w:rsidR="00000000" w:rsidRDefault="000E0F03">
      <w:pPr>
        <w:pStyle w:val="a0"/>
        <w:rPr>
          <w:rFonts w:hint="cs"/>
          <w:rtl/>
        </w:rPr>
      </w:pPr>
    </w:p>
    <w:p w14:paraId="57A0BCB9" w14:textId="77777777" w:rsidR="00000000" w:rsidRDefault="000E0F03">
      <w:pPr>
        <w:pStyle w:val="a0"/>
        <w:rPr>
          <w:rFonts w:hint="cs"/>
          <w:rtl/>
        </w:rPr>
      </w:pPr>
      <w:r>
        <w:rPr>
          <w:rFonts w:hint="cs"/>
          <w:rtl/>
        </w:rPr>
        <w:t>אדוני היושב-ראש, חברי הכנסת, אנחנו מדברים על הצטרפותם מאתמול של כ-83,000 ילדים למע</w:t>
      </w:r>
      <w:r>
        <w:rPr>
          <w:rFonts w:hint="cs"/>
          <w:rtl/>
        </w:rPr>
        <w:t xml:space="preserve">גל העוני. זו התרומה של ממשלת נתניהו-שרון לחברה הישראלית. </w:t>
      </w:r>
    </w:p>
    <w:p w14:paraId="4C74F8BF" w14:textId="77777777" w:rsidR="00000000" w:rsidRDefault="000E0F03">
      <w:pPr>
        <w:pStyle w:val="a0"/>
        <w:rPr>
          <w:rFonts w:hint="cs"/>
          <w:rtl/>
        </w:rPr>
      </w:pPr>
    </w:p>
    <w:p w14:paraId="3E7794AC" w14:textId="77777777" w:rsidR="00000000" w:rsidRDefault="000E0F03">
      <w:pPr>
        <w:pStyle w:val="a0"/>
        <w:rPr>
          <w:rFonts w:hint="cs"/>
          <w:rtl/>
        </w:rPr>
      </w:pPr>
      <w:r>
        <w:rPr>
          <w:rFonts w:hint="cs"/>
          <w:rtl/>
        </w:rPr>
        <w:t>אני חושב שיש מקום גם למחאה. אם ירשה לי היושב-ראש, אני רוצה דרכך להעביר מחאה לנשיאות הכנסת. אני מדבר אליך. אני מפנה מחאה דרכך לנשיאות הכנסת, שהיא ראתה ברוח הזמנים האלה לתקוע את הנושא החשוב הזה, הקיו</w:t>
      </w:r>
      <w:r>
        <w:rPr>
          <w:rFonts w:hint="cs"/>
          <w:rtl/>
        </w:rPr>
        <w:t xml:space="preserve">מי הזה לעשרות אלפי משפחות, לשלב הזה של הדיון היום. אני חושב שזה מבטא בדיוק את מיקומה של מצוקת הילדים ומיקומה של המצוקה החברתית - - - </w:t>
      </w:r>
    </w:p>
    <w:p w14:paraId="0C8F69CC" w14:textId="77777777" w:rsidR="00000000" w:rsidRDefault="000E0F03">
      <w:pPr>
        <w:pStyle w:val="a0"/>
        <w:ind w:firstLine="0"/>
        <w:rPr>
          <w:rFonts w:hint="cs"/>
          <w:rtl/>
        </w:rPr>
      </w:pPr>
    </w:p>
    <w:p w14:paraId="74DA6C61" w14:textId="77777777" w:rsidR="00000000" w:rsidRDefault="000E0F03">
      <w:pPr>
        <w:pStyle w:val="af1"/>
        <w:rPr>
          <w:rtl/>
        </w:rPr>
      </w:pPr>
      <w:r>
        <w:rPr>
          <w:rtl/>
        </w:rPr>
        <w:t>היו"ר אלי בן-מנחם:</w:t>
      </w:r>
    </w:p>
    <w:p w14:paraId="7A7CCB0F" w14:textId="77777777" w:rsidR="00000000" w:rsidRDefault="000E0F03">
      <w:pPr>
        <w:pStyle w:val="a0"/>
        <w:rPr>
          <w:rtl/>
        </w:rPr>
      </w:pPr>
    </w:p>
    <w:p w14:paraId="2086E82D" w14:textId="77777777" w:rsidR="00000000" w:rsidRDefault="000E0F03">
      <w:pPr>
        <w:pStyle w:val="a0"/>
        <w:rPr>
          <w:rFonts w:hint="cs"/>
          <w:rtl/>
        </w:rPr>
      </w:pPr>
      <w:r>
        <w:rPr>
          <w:rFonts w:hint="cs"/>
          <w:rtl/>
        </w:rPr>
        <w:t>אדוני השר, הוא מתכוון לכך שזה בסוף סדר-היום, ולא בעדיפות גבוהה יותר. חבר הכנסת עסאם מח'ול, אני רוצה ר</w:t>
      </w:r>
      <w:r>
        <w:rPr>
          <w:rFonts w:hint="cs"/>
          <w:rtl/>
        </w:rPr>
        <w:t xml:space="preserve">ק להודיע לך: אתה צודק, אבל סדר-היום נקבע על-ידי הממשלה - - </w:t>
      </w:r>
    </w:p>
    <w:p w14:paraId="7285C536" w14:textId="77777777" w:rsidR="00000000" w:rsidRDefault="000E0F03">
      <w:pPr>
        <w:pStyle w:val="a0"/>
        <w:ind w:firstLine="0"/>
        <w:rPr>
          <w:rFonts w:hint="cs"/>
          <w:rtl/>
        </w:rPr>
      </w:pPr>
    </w:p>
    <w:p w14:paraId="10EB91AB" w14:textId="77777777" w:rsidR="00000000" w:rsidRDefault="000E0F03">
      <w:pPr>
        <w:pStyle w:val="af0"/>
        <w:rPr>
          <w:rtl/>
        </w:rPr>
      </w:pPr>
      <w:r>
        <w:rPr>
          <w:rFonts w:hint="eastAsia"/>
          <w:rtl/>
        </w:rPr>
        <w:t>שר</w:t>
      </w:r>
      <w:r>
        <w:rPr>
          <w:rtl/>
        </w:rPr>
        <w:t xml:space="preserve"> התיירות גדעון עזרא:</w:t>
      </w:r>
    </w:p>
    <w:p w14:paraId="38401A13" w14:textId="77777777" w:rsidR="00000000" w:rsidRDefault="000E0F03">
      <w:pPr>
        <w:pStyle w:val="a0"/>
        <w:ind w:firstLine="0"/>
        <w:rPr>
          <w:rFonts w:hint="cs"/>
          <w:rtl/>
        </w:rPr>
      </w:pPr>
    </w:p>
    <w:p w14:paraId="0E351349" w14:textId="77777777" w:rsidR="00000000" w:rsidRDefault="000E0F03">
      <w:pPr>
        <w:pStyle w:val="a0"/>
        <w:rPr>
          <w:rFonts w:hint="cs"/>
          <w:rtl/>
        </w:rPr>
      </w:pPr>
      <w:r>
        <w:rPr>
          <w:rFonts w:hint="cs"/>
          <w:rtl/>
        </w:rPr>
        <w:t xml:space="preserve">לא, סדר-היום נקבע על-ידי הכנסת. </w:t>
      </w:r>
    </w:p>
    <w:p w14:paraId="25319CD5" w14:textId="77777777" w:rsidR="00000000" w:rsidRDefault="000E0F03">
      <w:pPr>
        <w:pStyle w:val="a0"/>
        <w:ind w:firstLine="0"/>
        <w:rPr>
          <w:rFonts w:hint="cs"/>
          <w:rtl/>
        </w:rPr>
      </w:pPr>
    </w:p>
    <w:p w14:paraId="7B5A4B87" w14:textId="77777777" w:rsidR="00000000" w:rsidRDefault="000E0F03">
      <w:pPr>
        <w:pStyle w:val="af1"/>
        <w:rPr>
          <w:rtl/>
        </w:rPr>
      </w:pPr>
      <w:r>
        <w:rPr>
          <w:rtl/>
        </w:rPr>
        <w:t>היו"ר אלי בן-מנחם:</w:t>
      </w:r>
    </w:p>
    <w:p w14:paraId="52106411" w14:textId="77777777" w:rsidR="00000000" w:rsidRDefault="000E0F03">
      <w:pPr>
        <w:pStyle w:val="a0"/>
        <w:rPr>
          <w:rtl/>
        </w:rPr>
      </w:pPr>
    </w:p>
    <w:p w14:paraId="59DBBAEA" w14:textId="77777777" w:rsidR="00000000" w:rsidRDefault="000E0F03">
      <w:pPr>
        <w:pStyle w:val="a0"/>
        <w:rPr>
          <w:rFonts w:hint="cs"/>
          <w:rtl/>
        </w:rPr>
      </w:pPr>
      <w:r>
        <w:rPr>
          <w:rFonts w:hint="cs"/>
          <w:rtl/>
        </w:rPr>
        <w:t>- - בתיאום עם - - -</w:t>
      </w:r>
    </w:p>
    <w:p w14:paraId="5D9E7B92" w14:textId="77777777" w:rsidR="00000000" w:rsidRDefault="000E0F03">
      <w:pPr>
        <w:pStyle w:val="a0"/>
        <w:ind w:firstLine="0"/>
        <w:rPr>
          <w:rFonts w:hint="cs"/>
          <w:rtl/>
        </w:rPr>
      </w:pPr>
    </w:p>
    <w:p w14:paraId="23F784B4" w14:textId="77777777" w:rsidR="00000000" w:rsidRDefault="000E0F03">
      <w:pPr>
        <w:pStyle w:val="af0"/>
        <w:rPr>
          <w:rtl/>
        </w:rPr>
      </w:pPr>
      <w:r>
        <w:rPr>
          <w:rFonts w:hint="eastAsia"/>
          <w:rtl/>
        </w:rPr>
        <w:t>שר</w:t>
      </w:r>
      <w:r>
        <w:rPr>
          <w:rtl/>
        </w:rPr>
        <w:t xml:space="preserve"> התיירות גדעון עזרא:</w:t>
      </w:r>
    </w:p>
    <w:p w14:paraId="69AAC01C" w14:textId="77777777" w:rsidR="00000000" w:rsidRDefault="000E0F03">
      <w:pPr>
        <w:pStyle w:val="a0"/>
        <w:ind w:firstLine="0"/>
        <w:rPr>
          <w:rFonts w:hint="cs"/>
          <w:rtl/>
        </w:rPr>
      </w:pPr>
    </w:p>
    <w:p w14:paraId="5698E064" w14:textId="77777777" w:rsidR="00000000" w:rsidRDefault="000E0F03">
      <w:pPr>
        <w:pStyle w:val="a0"/>
        <w:rPr>
          <w:rFonts w:hint="cs"/>
          <w:rtl/>
        </w:rPr>
      </w:pPr>
      <w:r>
        <w:rPr>
          <w:rFonts w:hint="cs"/>
          <w:rtl/>
        </w:rPr>
        <w:t>סדר-היום נקבע על-ידי נשיאות הכנסת, לעתים בהיוועצות עם הממשלה. אבל כל הנו</w:t>
      </w:r>
      <w:r>
        <w:rPr>
          <w:rFonts w:hint="cs"/>
          <w:rtl/>
        </w:rPr>
        <w:t>שאים חשובים, אני רק חושב שהכלבים פחות חשובים מהנושא הזה.</w:t>
      </w:r>
    </w:p>
    <w:p w14:paraId="41E53D96" w14:textId="77777777" w:rsidR="00000000" w:rsidRDefault="000E0F03">
      <w:pPr>
        <w:pStyle w:val="a0"/>
        <w:ind w:firstLine="0"/>
        <w:rPr>
          <w:rFonts w:hint="cs"/>
          <w:rtl/>
        </w:rPr>
      </w:pPr>
    </w:p>
    <w:p w14:paraId="1278747E" w14:textId="77777777" w:rsidR="00000000" w:rsidRDefault="000E0F03">
      <w:pPr>
        <w:pStyle w:val="af1"/>
        <w:rPr>
          <w:rtl/>
        </w:rPr>
      </w:pPr>
      <w:r>
        <w:rPr>
          <w:rtl/>
        </w:rPr>
        <w:t>היו"ר אלי בן-מנחם:</w:t>
      </w:r>
    </w:p>
    <w:p w14:paraId="3219C6D0" w14:textId="77777777" w:rsidR="00000000" w:rsidRDefault="000E0F03">
      <w:pPr>
        <w:pStyle w:val="a0"/>
        <w:rPr>
          <w:rtl/>
        </w:rPr>
      </w:pPr>
    </w:p>
    <w:p w14:paraId="21ECE684" w14:textId="77777777" w:rsidR="00000000" w:rsidRDefault="000E0F03">
      <w:pPr>
        <w:pStyle w:val="a0"/>
        <w:rPr>
          <w:rFonts w:hint="cs"/>
          <w:rtl/>
        </w:rPr>
      </w:pPr>
      <w:r>
        <w:rPr>
          <w:rFonts w:hint="cs"/>
          <w:rtl/>
        </w:rPr>
        <w:t>תשאל אותי - אני חושב שהוא היה צריך להיות בחלק העליון. בבקשה, חבר הכנסת מח'ול, תמשיך, אני מוסיף לך את הזמן, אל תדאג.</w:t>
      </w:r>
    </w:p>
    <w:p w14:paraId="18541E56" w14:textId="77777777" w:rsidR="00000000" w:rsidRDefault="000E0F03">
      <w:pPr>
        <w:pStyle w:val="a0"/>
        <w:rPr>
          <w:rFonts w:hint="cs"/>
          <w:rtl/>
        </w:rPr>
      </w:pPr>
    </w:p>
    <w:p w14:paraId="6E1C8E8C" w14:textId="77777777" w:rsidR="00000000" w:rsidRDefault="000E0F03">
      <w:pPr>
        <w:pStyle w:val="-"/>
        <w:rPr>
          <w:rtl/>
        </w:rPr>
      </w:pPr>
      <w:bookmarkStart w:id="682" w:name="FS000000542T21_07_2004_19_16_46C"/>
      <w:bookmarkEnd w:id="682"/>
      <w:r>
        <w:rPr>
          <w:rtl/>
        </w:rPr>
        <w:t>עסאם מח'ול (חד"ש-תע"ל):</w:t>
      </w:r>
    </w:p>
    <w:p w14:paraId="589591BC" w14:textId="77777777" w:rsidR="00000000" w:rsidRDefault="000E0F03">
      <w:pPr>
        <w:pStyle w:val="a0"/>
        <w:rPr>
          <w:rtl/>
        </w:rPr>
      </w:pPr>
    </w:p>
    <w:p w14:paraId="7D04C351" w14:textId="77777777" w:rsidR="00000000" w:rsidRDefault="000E0F03">
      <w:pPr>
        <w:pStyle w:val="a0"/>
        <w:rPr>
          <w:rFonts w:hint="cs"/>
          <w:rtl/>
        </w:rPr>
      </w:pPr>
      <w:r>
        <w:rPr>
          <w:rFonts w:hint="cs"/>
          <w:rtl/>
        </w:rPr>
        <w:t>אני רוצה להגיד: חשוב לטפל בכלבים, אב</w:t>
      </w:r>
      <w:r>
        <w:rPr>
          <w:rFonts w:hint="cs"/>
          <w:rtl/>
        </w:rPr>
        <w:t xml:space="preserve">ל אי-אפשר שאנחנו נדבר על משפחות ברוכות כלבים ולא על משפחות ברוכות ילדים. הסדר צריך להיות ברור גם לגבי נושאים אחרים. </w:t>
      </w:r>
    </w:p>
    <w:p w14:paraId="3AC5FB74" w14:textId="77777777" w:rsidR="00000000" w:rsidRDefault="000E0F03">
      <w:pPr>
        <w:pStyle w:val="a0"/>
        <w:rPr>
          <w:rFonts w:hint="cs"/>
          <w:rtl/>
        </w:rPr>
      </w:pPr>
    </w:p>
    <w:p w14:paraId="584C62E3" w14:textId="77777777" w:rsidR="00000000" w:rsidRDefault="000E0F03">
      <w:pPr>
        <w:pStyle w:val="a0"/>
        <w:rPr>
          <w:rFonts w:hint="cs"/>
          <w:rtl/>
        </w:rPr>
      </w:pPr>
      <w:r>
        <w:rPr>
          <w:rFonts w:hint="cs"/>
          <w:rtl/>
        </w:rPr>
        <w:t>מה שקרה בשלוש השנים האחרונות הוא שהילדים הפכו להיות לשק החבטות הלאומי. אני לא מדבר רק על קצבאות. עכשיו הקצבאות, המכה האיומה הזאת על הילדים</w:t>
      </w:r>
      <w:r>
        <w:rPr>
          <w:rFonts w:hint="cs"/>
          <w:rtl/>
        </w:rPr>
        <w:t>, אבל הקיצוץ בתקציב החינוך זה לא מכה, לא פגיעה בילדים? הקיצוץ בתקציב הבריאות זה לא מכה לילדים? הקיצוץ בתקציב הרווחה זה לא מכה לילדים? העמקת האבטלה והעמקת העוני הן לא מכה לילדים? אילו ילדים מגדלים כאן? אילו דורות אנחנו מחנכים כאן? אנחנו מובילים למציאות של מ</w:t>
      </w:r>
      <w:r>
        <w:rPr>
          <w:rFonts w:hint="cs"/>
          <w:rtl/>
        </w:rPr>
        <w:t>שפחות הרוסות, של חברה הרוסה, קורסת, ואחרי שזה קורה, העלות של טיפול בתוצאות הקריסה הזאת תהיה גדולה פי כמה מהטיפול שאפשר לתת היום ומהקיצוץ שחוסכים היום בקצבאות הילדים.</w:t>
      </w:r>
    </w:p>
    <w:p w14:paraId="057A7ED4" w14:textId="77777777" w:rsidR="00000000" w:rsidRDefault="000E0F03">
      <w:pPr>
        <w:pStyle w:val="a0"/>
        <w:rPr>
          <w:rFonts w:hint="cs"/>
          <w:rtl/>
        </w:rPr>
      </w:pPr>
    </w:p>
    <w:p w14:paraId="47602EC2" w14:textId="77777777" w:rsidR="00000000" w:rsidRDefault="000E0F03">
      <w:pPr>
        <w:pStyle w:val="a0"/>
        <w:rPr>
          <w:rFonts w:hint="cs"/>
          <w:rtl/>
        </w:rPr>
      </w:pPr>
      <w:r>
        <w:rPr>
          <w:rFonts w:hint="cs"/>
          <w:rtl/>
        </w:rPr>
        <w:t>ניקח משפחה ברוכת ילדים, משפחה מרובת ילדים של עשרה ילדים. מה המשמעות של הקיצוץ הזה עד 2009</w:t>
      </w:r>
      <w:r>
        <w:rPr>
          <w:rFonts w:hint="cs"/>
          <w:rtl/>
        </w:rPr>
        <w:t>? עד עכשיו משפחה כזאת קיבלה כ-4,500 ש"ח בחודש, וב-2009 היא תקבל 1,200 ש"ח בחודש בשביל עשרה ילדים. אני חושב שזה לא קיצוץ, זה דבר בלתי אנושי, זה לקצץ בבשר החי, באמת ובתמים בבשר החי של הילדים.</w:t>
      </w:r>
    </w:p>
    <w:p w14:paraId="4FEE949A" w14:textId="77777777" w:rsidR="00000000" w:rsidRDefault="000E0F03">
      <w:pPr>
        <w:pStyle w:val="a0"/>
        <w:rPr>
          <w:rFonts w:hint="cs"/>
          <w:rtl/>
        </w:rPr>
      </w:pPr>
    </w:p>
    <w:p w14:paraId="0EC7C6C5" w14:textId="77777777" w:rsidR="00000000" w:rsidRDefault="000E0F03">
      <w:pPr>
        <w:pStyle w:val="a0"/>
        <w:rPr>
          <w:rFonts w:hint="cs"/>
          <w:rtl/>
        </w:rPr>
      </w:pPr>
      <w:r>
        <w:rPr>
          <w:rFonts w:hint="cs"/>
          <w:rtl/>
        </w:rPr>
        <w:t xml:space="preserve">אני חושב, אדוני היושב-ראש, שאנחנו לא נמצאים במצב שאפשר להגיד שזה </w:t>
      </w:r>
      <w:r>
        <w:rPr>
          <w:rFonts w:hint="cs"/>
          <w:rtl/>
        </w:rPr>
        <w:t>מחויב המציאות, וחברת הכנסת לאה נס תגיד: אני הייתי מוכרחה להצביע, אין דרך אחרת. הרי אנחנו שומעים מעל הבמה הזאת כל שני וחמישי שאנחנו בצמיחה. אז אם אנחנו בצמיחה, אולי אפשר להפסיק את הגזירה הזאת? אם אנחנו בצמיחה וכל כך בטוחים בעצמנו, שאלה הצעדים וכך הכלכלה תצע</w:t>
      </w:r>
      <w:r>
        <w:rPr>
          <w:rFonts w:hint="cs"/>
          <w:rtl/>
        </w:rPr>
        <w:t>ד קדימה, למה אנחנו ממשיכים להכות בשק החבטות הזה של הילדים? ואם אנחנו לא מדברים רק על צמיחה, אלא מדברים על הורדת מסים, כי יש עודף במסים, אז למה לא מביאים בחשבון אותם 83,000 ילדים שאתמול נכנסו למעגל העוני?</w:t>
      </w:r>
    </w:p>
    <w:p w14:paraId="2121197B" w14:textId="77777777" w:rsidR="00000000" w:rsidRDefault="000E0F03">
      <w:pPr>
        <w:pStyle w:val="a0"/>
        <w:rPr>
          <w:rFonts w:hint="cs"/>
          <w:rtl/>
        </w:rPr>
      </w:pPr>
    </w:p>
    <w:p w14:paraId="0DDB5A14" w14:textId="77777777" w:rsidR="00000000" w:rsidRDefault="000E0F03">
      <w:pPr>
        <w:pStyle w:val="a0"/>
        <w:rPr>
          <w:rFonts w:hint="cs"/>
          <w:rtl/>
        </w:rPr>
      </w:pPr>
      <w:r>
        <w:rPr>
          <w:rFonts w:hint="cs"/>
          <w:rtl/>
        </w:rPr>
        <w:t>הרי השאלה היא לא שאלה של כסף, זו שאלה של אטימות, שא</w:t>
      </w:r>
      <w:r>
        <w:rPr>
          <w:rFonts w:hint="cs"/>
          <w:rtl/>
        </w:rPr>
        <w:t>לה של עמדה אידיאולוגית, ואי-אפשר לטשטש את זה. אי-אפשר להמשיך לטשטש את זה ולהגיד: אין לנו ברירה. יש לנו ברירה. הממשלה הזאת בחרה בסדר-יום אחר, הממשלה הזאת בחרה בסדר חברתי אחר, ולכן היא מכה בילדים. היא מכה בילדים ביודעין, בכוונה מראש, כי היא רוצה להעביר כאן ס</w:t>
      </w:r>
      <w:r>
        <w:rPr>
          <w:rFonts w:hint="cs"/>
          <w:rtl/>
        </w:rPr>
        <w:t>דר חברתי אחר. זאת האמת על מה שקורה היום.</w:t>
      </w:r>
    </w:p>
    <w:p w14:paraId="331B754D" w14:textId="77777777" w:rsidR="00000000" w:rsidRDefault="000E0F03">
      <w:pPr>
        <w:pStyle w:val="a0"/>
        <w:rPr>
          <w:rFonts w:hint="cs"/>
          <w:rtl/>
        </w:rPr>
      </w:pPr>
    </w:p>
    <w:p w14:paraId="3F6FE21D" w14:textId="77777777" w:rsidR="00000000" w:rsidRDefault="000E0F03">
      <w:pPr>
        <w:pStyle w:val="a0"/>
        <w:rPr>
          <w:rFonts w:hint="cs"/>
          <w:rtl/>
        </w:rPr>
      </w:pPr>
      <w:r>
        <w:rPr>
          <w:rFonts w:hint="cs"/>
          <w:rtl/>
        </w:rPr>
        <w:t xml:space="preserve">הדבר הכי מגעיל במדיניות הקיימת היום כלפי הילדים הוא הסיפור הזה של חוק הזנת הילדים, שאותה קואליציה, אותה מפלגת שלטון, אותה מפלגה של נתניהו, מעבירה ומתגאה שהיא העבירה אותו. ביד אחת שוחטים את הילדים ואת הזכויות שלהם, </w:t>
      </w:r>
      <w:r>
        <w:rPr>
          <w:rFonts w:hint="cs"/>
          <w:rtl/>
        </w:rPr>
        <w:t>וביד השנייה נותנים להם את הטובה - - -</w:t>
      </w:r>
    </w:p>
    <w:p w14:paraId="424255E4" w14:textId="77777777" w:rsidR="00000000" w:rsidRDefault="000E0F03">
      <w:pPr>
        <w:pStyle w:val="a0"/>
        <w:ind w:firstLine="0"/>
        <w:rPr>
          <w:rFonts w:hint="cs"/>
          <w:rtl/>
        </w:rPr>
      </w:pPr>
    </w:p>
    <w:p w14:paraId="05E5E020" w14:textId="77777777" w:rsidR="00000000" w:rsidRDefault="000E0F03">
      <w:pPr>
        <w:pStyle w:val="af0"/>
        <w:rPr>
          <w:rtl/>
        </w:rPr>
      </w:pPr>
      <w:r>
        <w:rPr>
          <w:rFonts w:hint="eastAsia"/>
          <w:rtl/>
        </w:rPr>
        <w:t>יאיר</w:t>
      </w:r>
      <w:r>
        <w:rPr>
          <w:rtl/>
        </w:rPr>
        <w:t xml:space="preserve"> פרץ (ש"ס):</w:t>
      </w:r>
    </w:p>
    <w:p w14:paraId="5ED3EC5D" w14:textId="77777777" w:rsidR="00000000" w:rsidRDefault="000E0F03">
      <w:pPr>
        <w:pStyle w:val="a0"/>
        <w:ind w:firstLine="0"/>
        <w:rPr>
          <w:rFonts w:hint="cs"/>
          <w:rtl/>
        </w:rPr>
      </w:pPr>
    </w:p>
    <w:p w14:paraId="031F833B" w14:textId="77777777" w:rsidR="00000000" w:rsidRDefault="000E0F03">
      <w:pPr>
        <w:pStyle w:val="a0"/>
        <w:rPr>
          <w:rFonts w:hint="cs"/>
          <w:rtl/>
        </w:rPr>
      </w:pPr>
      <w:r>
        <w:rPr>
          <w:rFonts w:hint="cs"/>
          <w:rtl/>
        </w:rPr>
        <w:t>גם זה לא יקרה.</w:t>
      </w:r>
    </w:p>
    <w:p w14:paraId="6AFA20EF" w14:textId="77777777" w:rsidR="00000000" w:rsidRDefault="000E0F03">
      <w:pPr>
        <w:pStyle w:val="a0"/>
        <w:ind w:firstLine="0"/>
        <w:rPr>
          <w:rFonts w:hint="cs"/>
          <w:rtl/>
        </w:rPr>
      </w:pPr>
    </w:p>
    <w:p w14:paraId="18CE5B01" w14:textId="77777777" w:rsidR="00000000" w:rsidRDefault="000E0F03">
      <w:pPr>
        <w:pStyle w:val="-"/>
        <w:rPr>
          <w:rFonts w:hint="cs"/>
          <w:rtl/>
        </w:rPr>
      </w:pPr>
      <w:bookmarkStart w:id="683" w:name="FS000001041T21_07_2004_19_46_42C"/>
      <w:bookmarkStart w:id="684" w:name="FS000000542T21_07_2004_19_46_56"/>
      <w:bookmarkEnd w:id="683"/>
      <w:bookmarkEnd w:id="684"/>
      <w:r>
        <w:rPr>
          <w:rtl/>
        </w:rPr>
        <w:t>עסאם מח'ול (חד"ש-תע"ל):</w:t>
      </w:r>
    </w:p>
    <w:p w14:paraId="3F85E83D" w14:textId="77777777" w:rsidR="00000000" w:rsidRDefault="000E0F03">
      <w:pPr>
        <w:pStyle w:val="a0"/>
        <w:rPr>
          <w:rtl/>
        </w:rPr>
      </w:pPr>
    </w:p>
    <w:p w14:paraId="0F2B52D1" w14:textId="77777777" w:rsidR="00000000" w:rsidRDefault="000E0F03">
      <w:pPr>
        <w:pStyle w:val="a0"/>
        <w:rPr>
          <w:rFonts w:hint="cs"/>
          <w:rtl/>
        </w:rPr>
      </w:pPr>
      <w:r>
        <w:rPr>
          <w:rFonts w:hint="cs"/>
          <w:rtl/>
        </w:rPr>
        <w:t>ולא נותנים, וזה לא יעזור, אבל יש גועל בזה שאותה יד שמכה מנסה להראות שהיא היד שעושה חסד עם הילדים האלה, עם הקורבנות שלה. תודה רבה.</w:t>
      </w:r>
    </w:p>
    <w:p w14:paraId="0C14C990" w14:textId="77777777" w:rsidR="00000000" w:rsidRDefault="000E0F03">
      <w:pPr>
        <w:pStyle w:val="a0"/>
        <w:rPr>
          <w:rFonts w:hint="cs"/>
          <w:rtl/>
        </w:rPr>
      </w:pPr>
    </w:p>
    <w:p w14:paraId="14853E2E" w14:textId="77777777" w:rsidR="00000000" w:rsidRDefault="000E0F03">
      <w:pPr>
        <w:pStyle w:val="af1"/>
        <w:rPr>
          <w:rFonts w:hint="cs"/>
          <w:rtl/>
        </w:rPr>
      </w:pPr>
      <w:r>
        <w:rPr>
          <w:rtl/>
        </w:rPr>
        <w:t>היו"ר אלי בן-מנחם:</w:t>
      </w:r>
    </w:p>
    <w:p w14:paraId="56AF2C46" w14:textId="77777777" w:rsidR="00000000" w:rsidRDefault="000E0F03">
      <w:pPr>
        <w:pStyle w:val="a0"/>
        <w:rPr>
          <w:rFonts w:hint="cs"/>
          <w:rtl/>
        </w:rPr>
      </w:pPr>
    </w:p>
    <w:p w14:paraId="194250CC" w14:textId="77777777" w:rsidR="00000000" w:rsidRDefault="000E0F03">
      <w:pPr>
        <w:pStyle w:val="a0"/>
        <w:rPr>
          <w:rFonts w:hint="cs"/>
          <w:rtl/>
        </w:rPr>
      </w:pPr>
      <w:r>
        <w:rPr>
          <w:rFonts w:hint="cs"/>
          <w:rtl/>
        </w:rPr>
        <w:t>תודה רבה</w:t>
      </w:r>
      <w:r>
        <w:rPr>
          <w:rFonts w:hint="cs"/>
          <w:rtl/>
        </w:rPr>
        <w:t xml:space="preserve"> לחבר הכנסת עסאם מח'ול. חבר הכנסת ואסל טאהא, בבקשה. אני רק רוצה להביא לתיקון, חבר הכנסת עסאם מח'ול, מי שקובע את סדר-היום הוא יושב-ראש הכנסת בהיוועצות עם השרים הנוגעים בדבר. כלומר, זו לא החלטה של נשיאות הכנסת. אני אמרתי שזה בתיאום עם הממשלה, אבל זה בתיאום ע</w:t>
      </w:r>
      <w:r>
        <w:rPr>
          <w:rFonts w:hint="cs"/>
          <w:rtl/>
        </w:rPr>
        <w:t>ם השרים. זה אותו דבר - השרים, שרי הממשלה.</w:t>
      </w:r>
    </w:p>
    <w:p w14:paraId="20227402" w14:textId="77777777" w:rsidR="00000000" w:rsidRDefault="000E0F03">
      <w:pPr>
        <w:pStyle w:val="a0"/>
        <w:ind w:firstLine="0"/>
        <w:rPr>
          <w:rFonts w:hint="cs"/>
          <w:rtl/>
        </w:rPr>
      </w:pPr>
    </w:p>
    <w:p w14:paraId="64C938A8" w14:textId="77777777" w:rsidR="00000000" w:rsidRDefault="000E0F03">
      <w:pPr>
        <w:pStyle w:val="af0"/>
        <w:rPr>
          <w:rtl/>
        </w:rPr>
      </w:pPr>
      <w:r>
        <w:rPr>
          <w:rFonts w:hint="eastAsia"/>
          <w:rtl/>
        </w:rPr>
        <w:t>שר</w:t>
      </w:r>
      <w:r>
        <w:rPr>
          <w:rtl/>
        </w:rPr>
        <w:t xml:space="preserve"> התיירות גדעון עזרא:</w:t>
      </w:r>
    </w:p>
    <w:p w14:paraId="168F6D42" w14:textId="77777777" w:rsidR="00000000" w:rsidRDefault="000E0F03">
      <w:pPr>
        <w:pStyle w:val="a0"/>
        <w:ind w:firstLine="0"/>
        <w:rPr>
          <w:rFonts w:hint="cs"/>
          <w:rtl/>
        </w:rPr>
      </w:pPr>
    </w:p>
    <w:p w14:paraId="175F49DB" w14:textId="77777777" w:rsidR="00000000" w:rsidRDefault="000E0F03">
      <w:pPr>
        <w:pStyle w:val="a0"/>
        <w:rPr>
          <w:rFonts w:hint="cs"/>
          <w:rtl/>
        </w:rPr>
      </w:pPr>
      <w:r>
        <w:rPr>
          <w:rFonts w:hint="cs"/>
          <w:rtl/>
        </w:rPr>
        <w:t>נשיאות הכנסת קיבלה החלטה.</w:t>
      </w:r>
    </w:p>
    <w:p w14:paraId="3DA117F9" w14:textId="77777777" w:rsidR="00000000" w:rsidRDefault="000E0F03">
      <w:pPr>
        <w:pStyle w:val="a0"/>
        <w:ind w:firstLine="0"/>
        <w:rPr>
          <w:rFonts w:hint="cs"/>
          <w:rtl/>
        </w:rPr>
      </w:pPr>
    </w:p>
    <w:p w14:paraId="682174E2" w14:textId="77777777" w:rsidR="00000000" w:rsidRDefault="000E0F03">
      <w:pPr>
        <w:pStyle w:val="af1"/>
        <w:rPr>
          <w:rtl/>
        </w:rPr>
      </w:pPr>
      <w:r>
        <w:rPr>
          <w:rtl/>
        </w:rPr>
        <w:t>היו"ר אלי בן-מנחם:</w:t>
      </w:r>
    </w:p>
    <w:p w14:paraId="668E029A" w14:textId="77777777" w:rsidR="00000000" w:rsidRDefault="000E0F03">
      <w:pPr>
        <w:pStyle w:val="a0"/>
        <w:rPr>
          <w:rtl/>
        </w:rPr>
      </w:pPr>
    </w:p>
    <w:p w14:paraId="7106BB7D" w14:textId="77777777" w:rsidR="00000000" w:rsidRDefault="000E0F03">
      <w:pPr>
        <w:pStyle w:val="a0"/>
        <w:rPr>
          <w:rFonts w:hint="cs"/>
          <w:rtl/>
        </w:rPr>
      </w:pPr>
      <w:r>
        <w:rPr>
          <w:rFonts w:hint="cs"/>
          <w:rtl/>
        </w:rPr>
        <w:t>בבקשה, חבר הכנסת ואסל טאהא, גם לרשותך שלוש דקות.</w:t>
      </w:r>
    </w:p>
    <w:p w14:paraId="2A5399AE" w14:textId="77777777" w:rsidR="00000000" w:rsidRDefault="000E0F03">
      <w:pPr>
        <w:pStyle w:val="a0"/>
        <w:rPr>
          <w:rFonts w:hint="cs"/>
          <w:rtl/>
        </w:rPr>
      </w:pPr>
    </w:p>
    <w:p w14:paraId="643B7802" w14:textId="77777777" w:rsidR="00000000" w:rsidRDefault="000E0F03">
      <w:pPr>
        <w:pStyle w:val="a"/>
        <w:rPr>
          <w:rtl/>
        </w:rPr>
      </w:pPr>
      <w:bookmarkStart w:id="685" w:name="FS000001062T21_07_2004_19_21_02"/>
      <w:bookmarkStart w:id="686" w:name="_Toc87615665"/>
      <w:bookmarkEnd w:id="685"/>
      <w:r>
        <w:rPr>
          <w:rFonts w:hint="eastAsia"/>
          <w:rtl/>
        </w:rPr>
        <w:t>ואסל</w:t>
      </w:r>
      <w:r>
        <w:rPr>
          <w:rtl/>
        </w:rPr>
        <w:t xml:space="preserve"> טאהא (בל"ד):</w:t>
      </w:r>
      <w:bookmarkEnd w:id="686"/>
    </w:p>
    <w:p w14:paraId="5877CFB9" w14:textId="77777777" w:rsidR="00000000" w:rsidRDefault="000E0F03">
      <w:pPr>
        <w:pStyle w:val="a0"/>
        <w:rPr>
          <w:rFonts w:hint="cs"/>
          <w:rtl/>
        </w:rPr>
      </w:pPr>
    </w:p>
    <w:p w14:paraId="0768D4BC" w14:textId="77777777" w:rsidR="00000000" w:rsidRDefault="000E0F03">
      <w:pPr>
        <w:pStyle w:val="a0"/>
        <w:rPr>
          <w:rFonts w:hint="cs"/>
          <w:rtl/>
        </w:rPr>
      </w:pPr>
      <w:r>
        <w:rPr>
          <w:rFonts w:hint="cs"/>
          <w:rtl/>
        </w:rPr>
        <w:t>אדוני היושב-ראש, חברי הכנסת, אתמול והיום החל המהלך ההדרגתי של קיצוץ והשוו</w:t>
      </w:r>
      <w:r>
        <w:rPr>
          <w:rFonts w:hint="cs"/>
          <w:rtl/>
        </w:rPr>
        <w:t>את גובה קצבאות הילדים לכל הילדים, ללא התחשבות במספר הילדים במשפחה. זה רק מגדיל, כפי שאמרו חברי הכנסת לפני, את שיעור הילדים שנמנים עם השכבה הענייה; מורידים רבבות ילדים אל מתחת לקו העוני.</w:t>
      </w:r>
    </w:p>
    <w:p w14:paraId="5BB5F2AF" w14:textId="77777777" w:rsidR="00000000" w:rsidRDefault="000E0F03">
      <w:pPr>
        <w:pStyle w:val="a0"/>
        <w:rPr>
          <w:rFonts w:hint="cs"/>
          <w:rtl/>
        </w:rPr>
      </w:pPr>
    </w:p>
    <w:p w14:paraId="6E2BFADD" w14:textId="77777777" w:rsidR="00000000" w:rsidRDefault="000E0F03">
      <w:pPr>
        <w:pStyle w:val="a0"/>
        <w:rPr>
          <w:rFonts w:hint="cs"/>
          <w:rtl/>
        </w:rPr>
      </w:pPr>
      <w:r>
        <w:rPr>
          <w:rFonts w:hint="cs"/>
          <w:rtl/>
        </w:rPr>
        <w:t>משפחה עם ילד אחד או שני ילדים לא תיפגע לאורך כל התקופה, לאורך שש השני</w:t>
      </w:r>
      <w:r>
        <w:rPr>
          <w:rFonts w:hint="cs"/>
          <w:rtl/>
        </w:rPr>
        <w:t>ם שהציעו. היא לא תיפגע. משפחה עם שלושה ילדים ומעלה תיפגע יותר; משפחה עם חמישה ילדים תיפגע קשות, ותקבל החל מעכשיו קצבה מוקטנת ב-23%, ואם נתרגם את זה לשקלים, זה 426 ש</w:t>
      </w:r>
      <w:r>
        <w:rPr>
          <w:rtl/>
        </w:rPr>
        <w:t>"</w:t>
      </w:r>
      <w:r>
        <w:rPr>
          <w:rFonts w:hint="cs"/>
          <w:rtl/>
        </w:rPr>
        <w:t>ח, הקצבה שתקבל תקטן ב-426 ש</w:t>
      </w:r>
      <w:r>
        <w:rPr>
          <w:rtl/>
        </w:rPr>
        <w:t>"</w:t>
      </w:r>
      <w:r>
        <w:rPr>
          <w:rFonts w:hint="cs"/>
          <w:rtl/>
        </w:rPr>
        <w:t>ח.</w:t>
      </w:r>
    </w:p>
    <w:p w14:paraId="2843E194" w14:textId="77777777" w:rsidR="00000000" w:rsidRDefault="000E0F03">
      <w:pPr>
        <w:pStyle w:val="a0"/>
        <w:rPr>
          <w:rFonts w:hint="cs"/>
          <w:rtl/>
        </w:rPr>
      </w:pPr>
    </w:p>
    <w:p w14:paraId="4F31B6D1" w14:textId="77777777" w:rsidR="00000000" w:rsidRDefault="000E0F03">
      <w:pPr>
        <w:pStyle w:val="a0"/>
        <w:rPr>
          <w:rFonts w:hint="cs"/>
          <w:rtl/>
        </w:rPr>
      </w:pPr>
      <w:r>
        <w:rPr>
          <w:rFonts w:hint="cs"/>
          <w:rtl/>
        </w:rPr>
        <w:t>קצבאות אלה הן עזרה לילד. כנראה הממשלה חשבה שהיא עוזרת להורי</w:t>
      </w:r>
      <w:r>
        <w:rPr>
          <w:rFonts w:hint="cs"/>
          <w:rtl/>
        </w:rPr>
        <w:t xml:space="preserve">ם. אין בזה לא עזרה לילד ולא להורים. בעיני הממשלה, במקום שהילד יהיה ברכה, הוא הפך להיות קללה. במקום משפחה ברוכת ילדים </w:t>
      </w:r>
      <w:r>
        <w:rPr>
          <w:rtl/>
        </w:rPr>
        <w:t>–</w:t>
      </w:r>
      <w:r>
        <w:rPr>
          <w:rFonts w:hint="cs"/>
          <w:rtl/>
        </w:rPr>
        <w:t xml:space="preserve"> משפחה קללת-ילדים. לכן, הם מקצצים, גוזרים ומכים מכה אחרי מכה בילדים האלה. </w:t>
      </w:r>
    </w:p>
    <w:p w14:paraId="413F57C7" w14:textId="77777777" w:rsidR="00000000" w:rsidRDefault="000E0F03">
      <w:pPr>
        <w:pStyle w:val="a0"/>
        <w:rPr>
          <w:rFonts w:hint="cs"/>
          <w:rtl/>
        </w:rPr>
      </w:pPr>
    </w:p>
    <w:p w14:paraId="36173DB1" w14:textId="77777777" w:rsidR="00000000" w:rsidRDefault="000E0F03">
      <w:pPr>
        <w:pStyle w:val="a0"/>
        <w:rPr>
          <w:rFonts w:hint="cs"/>
          <w:rtl/>
        </w:rPr>
      </w:pPr>
      <w:r>
        <w:rPr>
          <w:rFonts w:hint="cs"/>
          <w:rtl/>
        </w:rPr>
        <w:t>כאשר קוראים את הידיעות האלה, אין מנוס מלחשוב על האבסורד ועל הס</w:t>
      </w:r>
      <w:r>
        <w:rPr>
          <w:rFonts w:hint="cs"/>
          <w:rtl/>
        </w:rPr>
        <w:t>תירות שיש בפעילות הממשלה בישראל בשנים האחרונות. מחד גיסא, חל שיפור במעמד הילד. מחוקקים ומקדמים חקיקה מתקדמת, מפותחת ומבורכת. מגינים על הילד מול עולם המבוגרים, אבל מאידך גיסא מכים בו ומקצצים; מדיניות פושעת, רשלנית, של ממשלה שפוגעת בזדון בשכבות החלשות ובילדי</w:t>
      </w:r>
      <w:r>
        <w:rPr>
          <w:rFonts w:hint="cs"/>
          <w:rtl/>
        </w:rPr>
        <w:t xml:space="preserve">ם. יש פה פרדוקס, מצד אחד מקדמים חוקים, מחוקקים ומגינים על הילד, שזה דבר מבורך, אך  מצד שני מכים בהם. העניין לא ברור. </w:t>
      </w:r>
    </w:p>
    <w:p w14:paraId="34A68552" w14:textId="77777777" w:rsidR="00000000" w:rsidRDefault="000E0F03">
      <w:pPr>
        <w:pStyle w:val="a0"/>
        <w:rPr>
          <w:rFonts w:hint="cs"/>
          <w:rtl/>
        </w:rPr>
      </w:pPr>
    </w:p>
    <w:p w14:paraId="73556258" w14:textId="77777777" w:rsidR="00000000" w:rsidRDefault="000E0F03">
      <w:pPr>
        <w:pStyle w:val="a0"/>
        <w:rPr>
          <w:rFonts w:hint="cs"/>
          <w:rtl/>
        </w:rPr>
      </w:pPr>
      <w:r>
        <w:rPr>
          <w:rFonts w:hint="cs"/>
          <w:rtl/>
        </w:rPr>
        <w:t>מה קורה כאן? הממשלה מנחה בזה ואומרת: אל תביאו ילדים. מספיקים שניים, מספיק אחד. שלושה ילדים זה מספיק. כאילו הילד השלישי הפך להיות יקיר הממ</w:t>
      </w:r>
      <w:r>
        <w:rPr>
          <w:rFonts w:hint="cs"/>
          <w:rtl/>
        </w:rPr>
        <w:t>שלה. יותר משלושה זה מעל ומעבר. צריך לחשוב פעמיים. לא מביאים בחשבון שהתא המשפחתי הוא קדוש, מוסרי וערכי. כאשר רוצים לפגוע בו או אפילו לדון בו, צריך להפוך את הדיון לציבורי יותר ורחב יותר. צריך לאפשר לכל שכבות העם לתת את הדעה בעניין הזה. זה עניין חשוב מאוד המח</w:t>
      </w:r>
      <w:r>
        <w:rPr>
          <w:rFonts w:hint="cs"/>
          <w:rtl/>
        </w:rPr>
        <w:t xml:space="preserve">ייב דיון ציבורי נרחב, כדי לשמור על קדושת המשפחה. זה עניין קדוש בעיני הרוב המוחץ של אזרחי המדינה.  </w:t>
      </w:r>
    </w:p>
    <w:p w14:paraId="2DAAB5B8" w14:textId="77777777" w:rsidR="00000000" w:rsidRDefault="000E0F03">
      <w:pPr>
        <w:pStyle w:val="a0"/>
        <w:rPr>
          <w:rFonts w:hint="cs"/>
          <w:rtl/>
        </w:rPr>
      </w:pPr>
    </w:p>
    <w:p w14:paraId="090A0F1E" w14:textId="77777777" w:rsidR="00000000" w:rsidRDefault="000E0F03">
      <w:pPr>
        <w:pStyle w:val="a0"/>
        <w:rPr>
          <w:rFonts w:hint="cs"/>
          <w:rtl/>
        </w:rPr>
      </w:pPr>
      <w:r>
        <w:rPr>
          <w:rFonts w:hint="cs"/>
          <w:rtl/>
        </w:rPr>
        <w:t>קיצוץ קצבאות הילדים הוא מדיניות וגם סימפטום של פרוגרמה ואידיאולוגיה, וכלי לרמיסת מדינת הרווחה והערבות ההדדית שבין האזרחים. הילדים, כנראה, נתפסו, אחרי כל הקי</w:t>
      </w:r>
      <w:r>
        <w:rPr>
          <w:rFonts w:hint="cs"/>
          <w:rtl/>
        </w:rPr>
        <w:t>צוצים והגזירות, אחרי הקיצוץ בחינוך, בבריאות ובדמי הלידה, כקללה. כל אדם לעצמו, ואדם לאדם זאב.</w:t>
      </w:r>
    </w:p>
    <w:p w14:paraId="61F29902" w14:textId="77777777" w:rsidR="00000000" w:rsidRDefault="000E0F03">
      <w:pPr>
        <w:pStyle w:val="a0"/>
        <w:rPr>
          <w:rFonts w:hint="cs"/>
          <w:rtl/>
        </w:rPr>
      </w:pPr>
    </w:p>
    <w:p w14:paraId="32E4DAE3" w14:textId="77777777" w:rsidR="00000000" w:rsidRDefault="000E0F03">
      <w:pPr>
        <w:pStyle w:val="af1"/>
        <w:rPr>
          <w:rtl/>
        </w:rPr>
      </w:pPr>
      <w:r>
        <w:rPr>
          <w:rtl/>
        </w:rPr>
        <w:t>היו"ר אלי בן-מנחם:</w:t>
      </w:r>
    </w:p>
    <w:p w14:paraId="10AE054B" w14:textId="77777777" w:rsidR="00000000" w:rsidRDefault="000E0F03">
      <w:pPr>
        <w:pStyle w:val="a0"/>
        <w:rPr>
          <w:rtl/>
        </w:rPr>
      </w:pPr>
    </w:p>
    <w:p w14:paraId="7F0DC504" w14:textId="77777777" w:rsidR="00000000" w:rsidRDefault="000E0F03">
      <w:pPr>
        <w:pStyle w:val="a0"/>
        <w:ind w:firstLine="0"/>
        <w:rPr>
          <w:rFonts w:hint="cs"/>
          <w:rtl/>
        </w:rPr>
      </w:pPr>
      <w:r>
        <w:rPr>
          <w:rFonts w:hint="cs"/>
          <w:rtl/>
        </w:rPr>
        <w:tab/>
        <w:t>תודה לחבר הכנסת טאהא. חברת הכנסת מלי פולישוק-בלוך - איננה נוכחת. אחרון חביב, חבר הכנסת רן כהן, בבקשה.</w:t>
      </w:r>
    </w:p>
    <w:p w14:paraId="4E4C2230" w14:textId="77777777" w:rsidR="00000000" w:rsidRDefault="000E0F03">
      <w:pPr>
        <w:pStyle w:val="a0"/>
        <w:ind w:firstLine="0"/>
        <w:rPr>
          <w:rFonts w:hint="cs"/>
          <w:rtl/>
        </w:rPr>
      </w:pPr>
    </w:p>
    <w:p w14:paraId="59C86F77" w14:textId="77777777" w:rsidR="00000000" w:rsidRDefault="000E0F03">
      <w:pPr>
        <w:pStyle w:val="a"/>
        <w:rPr>
          <w:rtl/>
        </w:rPr>
      </w:pPr>
      <w:bookmarkStart w:id="687" w:name="FS000000507T21_07_2004_19_52_45"/>
      <w:bookmarkStart w:id="688" w:name="_Toc87615666"/>
      <w:bookmarkEnd w:id="687"/>
      <w:r>
        <w:rPr>
          <w:rFonts w:hint="eastAsia"/>
          <w:rtl/>
        </w:rPr>
        <w:t>רן</w:t>
      </w:r>
      <w:r>
        <w:rPr>
          <w:rtl/>
        </w:rPr>
        <w:t xml:space="preserve"> כהן (יחד):</w:t>
      </w:r>
      <w:bookmarkEnd w:id="688"/>
    </w:p>
    <w:p w14:paraId="796914E0" w14:textId="77777777" w:rsidR="00000000" w:rsidRDefault="000E0F03">
      <w:pPr>
        <w:pStyle w:val="a0"/>
        <w:rPr>
          <w:rFonts w:hint="cs"/>
          <w:rtl/>
        </w:rPr>
      </w:pPr>
    </w:p>
    <w:p w14:paraId="4F52BDC0" w14:textId="77777777" w:rsidR="00000000" w:rsidRDefault="000E0F03">
      <w:pPr>
        <w:pStyle w:val="a0"/>
        <w:rPr>
          <w:rFonts w:hint="cs"/>
          <w:rtl/>
        </w:rPr>
      </w:pPr>
      <w:r>
        <w:rPr>
          <w:rFonts w:hint="cs"/>
          <w:rtl/>
        </w:rPr>
        <w:t xml:space="preserve">אדוני היושב-ראש, אדוני </w:t>
      </w:r>
      <w:r>
        <w:rPr>
          <w:rFonts w:hint="cs"/>
          <w:rtl/>
        </w:rPr>
        <w:t xml:space="preserve">השר, חברות וחברי הכנסת, אני חייב לומר כמה הערות לגבי דברים שנאמרו עד כאן. עם כל הדאגה הכללית של כל הדוברים בעניין הקיצוץ בקצבאות הילדים, קודם כול אני רוצה להבהיר את זה. הממשלה מקצצת לא רק את קצבאות הילדים של משפחות מרובות ילדים. </w:t>
      </w:r>
    </w:p>
    <w:p w14:paraId="344649A4" w14:textId="77777777" w:rsidR="00000000" w:rsidRDefault="000E0F03">
      <w:pPr>
        <w:pStyle w:val="a0"/>
        <w:rPr>
          <w:rFonts w:hint="cs"/>
          <w:rtl/>
        </w:rPr>
      </w:pPr>
    </w:p>
    <w:p w14:paraId="0783D8B8" w14:textId="77777777" w:rsidR="00000000" w:rsidRDefault="000E0F03">
      <w:pPr>
        <w:pStyle w:val="af1"/>
        <w:rPr>
          <w:rtl/>
        </w:rPr>
      </w:pPr>
      <w:r>
        <w:rPr>
          <w:rtl/>
        </w:rPr>
        <w:t>היו"ר אלי בן-מנחם:</w:t>
      </w:r>
    </w:p>
    <w:p w14:paraId="681DD0E6" w14:textId="77777777" w:rsidR="00000000" w:rsidRDefault="000E0F03">
      <w:pPr>
        <w:pStyle w:val="a0"/>
        <w:rPr>
          <w:rtl/>
        </w:rPr>
      </w:pPr>
    </w:p>
    <w:p w14:paraId="5AE40163" w14:textId="77777777" w:rsidR="00000000" w:rsidRDefault="000E0F03">
      <w:pPr>
        <w:pStyle w:val="a0"/>
        <w:rPr>
          <w:rFonts w:hint="cs"/>
          <w:rtl/>
        </w:rPr>
      </w:pPr>
      <w:r>
        <w:rPr>
          <w:rFonts w:hint="cs"/>
          <w:rtl/>
        </w:rPr>
        <w:t>ברוכו</w:t>
      </w:r>
      <w:r>
        <w:rPr>
          <w:rFonts w:hint="cs"/>
          <w:rtl/>
        </w:rPr>
        <w:t>ת ילדים.</w:t>
      </w:r>
    </w:p>
    <w:p w14:paraId="78161A23" w14:textId="77777777" w:rsidR="00000000" w:rsidRDefault="000E0F03">
      <w:pPr>
        <w:pStyle w:val="a0"/>
        <w:rPr>
          <w:rFonts w:hint="cs"/>
          <w:rtl/>
        </w:rPr>
      </w:pPr>
    </w:p>
    <w:p w14:paraId="02F5B57E" w14:textId="77777777" w:rsidR="00000000" w:rsidRDefault="000E0F03">
      <w:pPr>
        <w:pStyle w:val="-"/>
        <w:rPr>
          <w:rtl/>
        </w:rPr>
      </w:pPr>
      <w:bookmarkStart w:id="689" w:name="FS000000507T21_07_2004_19_54_21C"/>
      <w:bookmarkEnd w:id="689"/>
      <w:r>
        <w:rPr>
          <w:rtl/>
        </w:rPr>
        <w:t>רן כהן (יחד):</w:t>
      </w:r>
    </w:p>
    <w:p w14:paraId="27405128" w14:textId="77777777" w:rsidR="00000000" w:rsidRDefault="000E0F03">
      <w:pPr>
        <w:pStyle w:val="a0"/>
        <w:rPr>
          <w:rtl/>
        </w:rPr>
      </w:pPr>
    </w:p>
    <w:p w14:paraId="69762FB7" w14:textId="77777777" w:rsidR="00000000" w:rsidRDefault="000E0F03">
      <w:pPr>
        <w:pStyle w:val="a0"/>
        <w:ind w:firstLine="720"/>
        <w:rPr>
          <w:rFonts w:hint="cs"/>
          <w:rtl/>
        </w:rPr>
      </w:pPr>
      <w:r>
        <w:rPr>
          <w:rFonts w:hint="cs"/>
          <w:rtl/>
        </w:rPr>
        <w:t>מרובות, ברוכות. מי שרואה בזה ברכה, זו ברכה. אמר חבר הכנסת טאהא, שהממשלה הופכת את זה לקללה.</w:t>
      </w:r>
    </w:p>
    <w:p w14:paraId="76117B8F" w14:textId="77777777" w:rsidR="00000000" w:rsidRDefault="000E0F03">
      <w:pPr>
        <w:pStyle w:val="a0"/>
        <w:rPr>
          <w:rFonts w:hint="cs"/>
          <w:rtl/>
        </w:rPr>
      </w:pPr>
    </w:p>
    <w:p w14:paraId="17BE155D" w14:textId="77777777" w:rsidR="00000000" w:rsidRDefault="000E0F03">
      <w:pPr>
        <w:pStyle w:val="af0"/>
        <w:rPr>
          <w:rtl/>
        </w:rPr>
      </w:pPr>
      <w:r>
        <w:rPr>
          <w:rFonts w:hint="eastAsia"/>
          <w:rtl/>
        </w:rPr>
        <w:t>משה</w:t>
      </w:r>
      <w:r>
        <w:rPr>
          <w:rtl/>
        </w:rPr>
        <w:t xml:space="preserve"> כחלון (הליכוד):</w:t>
      </w:r>
    </w:p>
    <w:p w14:paraId="7246405D" w14:textId="77777777" w:rsidR="00000000" w:rsidRDefault="000E0F03">
      <w:pPr>
        <w:pStyle w:val="a0"/>
        <w:rPr>
          <w:rFonts w:hint="cs"/>
          <w:rtl/>
        </w:rPr>
      </w:pPr>
    </w:p>
    <w:p w14:paraId="0C2016BD" w14:textId="77777777" w:rsidR="00000000" w:rsidRDefault="000E0F03">
      <w:pPr>
        <w:pStyle w:val="a0"/>
        <w:rPr>
          <w:rFonts w:hint="cs"/>
          <w:rtl/>
        </w:rPr>
      </w:pPr>
      <w:r>
        <w:rPr>
          <w:rFonts w:hint="cs"/>
          <w:rtl/>
        </w:rPr>
        <w:t>לשתיהן קיצצו, גם לברוכות וגם למרובות.</w:t>
      </w:r>
    </w:p>
    <w:p w14:paraId="46151A51" w14:textId="77777777" w:rsidR="00000000" w:rsidRDefault="000E0F03">
      <w:pPr>
        <w:pStyle w:val="a0"/>
        <w:rPr>
          <w:rFonts w:hint="cs"/>
          <w:rtl/>
        </w:rPr>
      </w:pPr>
    </w:p>
    <w:p w14:paraId="329F5E1B" w14:textId="77777777" w:rsidR="00000000" w:rsidRDefault="000E0F03">
      <w:pPr>
        <w:pStyle w:val="-"/>
        <w:rPr>
          <w:rtl/>
        </w:rPr>
      </w:pPr>
      <w:bookmarkStart w:id="690" w:name="FS000000507T21_07_2004_19_55_24C"/>
      <w:bookmarkEnd w:id="690"/>
      <w:r>
        <w:rPr>
          <w:rtl/>
        </w:rPr>
        <w:t>רן כהן (יחד):</w:t>
      </w:r>
    </w:p>
    <w:p w14:paraId="26EA12FE" w14:textId="77777777" w:rsidR="00000000" w:rsidRDefault="000E0F03">
      <w:pPr>
        <w:pStyle w:val="a0"/>
        <w:rPr>
          <w:rtl/>
        </w:rPr>
      </w:pPr>
    </w:p>
    <w:p w14:paraId="7CE7644D" w14:textId="77777777" w:rsidR="00000000" w:rsidRDefault="000E0F03">
      <w:pPr>
        <w:pStyle w:val="a0"/>
        <w:rPr>
          <w:rFonts w:hint="cs"/>
          <w:rtl/>
        </w:rPr>
      </w:pPr>
      <w:r>
        <w:rPr>
          <w:rFonts w:hint="cs"/>
          <w:rtl/>
        </w:rPr>
        <w:t>גם לברוכות, גם למרובות, אבל גם למשפחות צעירות וקטנות, גם למי שיש</w:t>
      </w:r>
      <w:r>
        <w:rPr>
          <w:rFonts w:hint="cs"/>
          <w:rtl/>
        </w:rPr>
        <w:t xml:space="preserve"> להם ילד אחד, שני ילדים או שלושה, הממשלה הזאת קיצצה בקצבאות הילדים, באופן בהחלט דרסטי. מה קרה? הממשלה קיצצה 2.5 מיליארדי שקל בקצבאות הילדים. אם הממשלה היתה באה ואומרת: אני רוצה לקחת את כל הכסף הזה, לאגם אותו ולתת אותו באופן יותר פרוגרסיבי, שוויוני, או יותר</w:t>
      </w:r>
      <w:r>
        <w:rPr>
          <w:rFonts w:hint="cs"/>
          <w:rtl/>
        </w:rPr>
        <w:t xml:space="preserve"> מתון מבחינת המעבר מילד אחד, לשניים, לשלושה ולחמישה ילדים, עוד היה בזה איזה היגיון.</w:t>
      </w:r>
    </w:p>
    <w:p w14:paraId="53FFC97E" w14:textId="77777777" w:rsidR="00000000" w:rsidRDefault="000E0F03">
      <w:pPr>
        <w:pStyle w:val="a0"/>
        <w:rPr>
          <w:rFonts w:hint="cs"/>
          <w:rtl/>
        </w:rPr>
      </w:pPr>
    </w:p>
    <w:p w14:paraId="16E1D9CB" w14:textId="77777777" w:rsidR="00000000" w:rsidRDefault="000E0F03">
      <w:pPr>
        <w:pStyle w:val="a0"/>
        <w:rPr>
          <w:rFonts w:hint="cs"/>
          <w:rtl/>
        </w:rPr>
      </w:pPr>
      <w:r>
        <w:rPr>
          <w:rFonts w:hint="cs"/>
          <w:rtl/>
        </w:rPr>
        <w:t xml:space="preserve">אני אגלה לכם, חברי הכנסת, בוועדת החקירה הפרלמנטרית בנושא הפערים החברתיים, שאני הובלתי אותה, מצאנו שיש בעיה. עקרונות מדינת הרווחה, שלפיהם נותנים הרבה יותר לכל ילד ככל שהוא </w:t>
      </w:r>
      <w:r>
        <w:rPr>
          <w:rFonts w:hint="cs"/>
          <w:rtl/>
        </w:rPr>
        <w:t>עולה ברשימת הילדים, כלומר, ילד ראשון יקבל קצבה אחת, שני קצבה אחת, שלישי שתי קצבאות, רביעי שלוש קצבאות וחצי, עד שמגיעים למצב המופרע שבו כל ילד חמישי ומעלה קיבל חמש קצבאות, פי-חמישה מהילד הראשון, כלומר, אם יהיו חמישה ילדים מעבר לחמישה הילדים הראשונים, הם יקב</w:t>
      </w:r>
      <w:r>
        <w:rPr>
          <w:rFonts w:hint="cs"/>
          <w:rtl/>
        </w:rPr>
        <w:t xml:space="preserve">לו פי-25 מקצבת הילד הראשון, זה באמת לא סביר. מה זה יצר? זה יצר מצב שעודד ילודה, שלא אפשר להתגבר על העוני אלא יצר עוד יותר ילדים עניים. </w:t>
      </w:r>
    </w:p>
    <w:p w14:paraId="716CED40" w14:textId="77777777" w:rsidR="00000000" w:rsidRDefault="000E0F03">
      <w:pPr>
        <w:pStyle w:val="a0"/>
        <w:rPr>
          <w:rFonts w:hint="cs"/>
          <w:rtl/>
        </w:rPr>
      </w:pPr>
    </w:p>
    <w:p w14:paraId="7AD6AC67" w14:textId="77777777" w:rsidR="00000000" w:rsidRDefault="000E0F03">
      <w:pPr>
        <w:pStyle w:val="a0"/>
        <w:rPr>
          <w:rFonts w:hint="cs"/>
          <w:rtl/>
        </w:rPr>
      </w:pPr>
      <w:r>
        <w:rPr>
          <w:rFonts w:hint="cs"/>
          <w:rtl/>
        </w:rPr>
        <w:t>נניח שזה ההיגיון והממשלה באה עם הרעיון הזה. קחו את 2.5 מיליארדי השקל וחלקו אותם לכל הילדים באופן יותר שוויוני וסביר, או</w:t>
      </w:r>
      <w:r>
        <w:rPr>
          <w:rFonts w:hint="cs"/>
          <w:rtl/>
        </w:rPr>
        <w:t xml:space="preserve"> תחליטו שעם זה עושים מפעל הזנה לילדים בבתי-ספר, כדי שלא יהיה ילד רעב כאשר הוא בא לבית-הספר ללמוד. אבל לא, הכסף נלקח לאוצר. או נניח יחליטו שבונים עם הכסף הזה יותר בתי-ספר וכיתות או גני-ילדים, כדי שלא יהיו 40 ילדים בכיתה, אלא 30 ילדים בכיתה. אבל לא, הכסף הלך</w:t>
      </w:r>
      <w:r>
        <w:rPr>
          <w:rFonts w:hint="cs"/>
          <w:rtl/>
        </w:rPr>
        <w:t xml:space="preserve"> לאן שהאוצר רצה. שום מטרה חיובית מבחינת הילדים. להיפך, הכסף נלקח כדי שהממשלה בעזות מצח תעשה אתו דברים אבסורדיים, שבינם לבין טובת הילדים, טובת החינוך וטובת החברה, לא רק אין ולא כלום, אלא להיפך - להפוך את החברה לרעה יותר, אכזרית יותר, קשה יותר, מרושעת יותר.</w:t>
      </w:r>
    </w:p>
    <w:p w14:paraId="18A0EAE0" w14:textId="77777777" w:rsidR="00000000" w:rsidRDefault="000E0F03">
      <w:pPr>
        <w:pStyle w:val="a0"/>
        <w:rPr>
          <w:rFonts w:hint="cs"/>
          <w:rtl/>
        </w:rPr>
      </w:pPr>
    </w:p>
    <w:p w14:paraId="705F45CD" w14:textId="77777777" w:rsidR="00000000" w:rsidRDefault="000E0F03">
      <w:pPr>
        <w:pStyle w:val="a0"/>
        <w:rPr>
          <w:rFonts w:hint="cs"/>
          <w:rtl/>
        </w:rPr>
      </w:pPr>
      <w:r>
        <w:rPr>
          <w:rFonts w:hint="cs"/>
          <w:rtl/>
        </w:rPr>
        <w:t xml:space="preserve">חברת הכנסת נס, אני חייב לומר לך שבעניין הזה אין מחילות. אתם הצבעתם בעד המדיניות הזאת. אתם הובלתם אליה. מה  שקרה אתמול עם קצבאות הילדים, לא קרה מהשמים. זה פרי הצבעה של אנשים שהלכו עם נתניהו. </w:t>
      </w:r>
    </w:p>
    <w:p w14:paraId="1205ACAE" w14:textId="77777777" w:rsidR="00000000" w:rsidRDefault="000E0F03">
      <w:pPr>
        <w:pStyle w:val="a0"/>
        <w:rPr>
          <w:rFonts w:hint="cs"/>
          <w:rtl/>
        </w:rPr>
      </w:pPr>
    </w:p>
    <w:p w14:paraId="7EBE5591" w14:textId="77777777" w:rsidR="00000000" w:rsidRDefault="000E0F03">
      <w:pPr>
        <w:pStyle w:val="a0"/>
        <w:rPr>
          <w:rFonts w:hint="cs"/>
          <w:rtl/>
        </w:rPr>
      </w:pPr>
      <w:r>
        <w:rPr>
          <w:rFonts w:hint="cs"/>
          <w:rtl/>
        </w:rPr>
        <w:t>הוא לא יכול היום להתפאר בכלום. אין יותר מועסקים, אין עלייה בשכר</w:t>
      </w:r>
      <w:r>
        <w:rPr>
          <w:rFonts w:hint="cs"/>
          <w:rtl/>
        </w:rPr>
        <w:t>, אין יותר הכנסות, אין פחות עוני, יש יותר עוני. צריך להבין שלמחיר של מדיניות יש אחריות. תיקחו אחריות, כיוון שהמדיניות האכזרית הזאת הופכת את החברה הישראלית לג'ונגל שבו המיליארדרים עטים על עוד מיליארדים. הם מוכנים לנהוג בשחיתות, בהקשר של הון ושלטון, בשביל עו</w:t>
      </w:r>
      <w:r>
        <w:rPr>
          <w:rFonts w:hint="cs"/>
          <w:rtl/>
        </w:rPr>
        <w:t>ד מיליארדים. תראו על מה אנחנו כאן מדברים, על ילדי ישראל. תודה רבה.</w:t>
      </w:r>
    </w:p>
    <w:p w14:paraId="66E58B04" w14:textId="77777777" w:rsidR="00000000" w:rsidRDefault="000E0F03">
      <w:pPr>
        <w:pStyle w:val="a0"/>
        <w:rPr>
          <w:rFonts w:hint="cs"/>
          <w:rtl/>
        </w:rPr>
      </w:pPr>
    </w:p>
    <w:p w14:paraId="0F1315A9" w14:textId="77777777" w:rsidR="00000000" w:rsidRDefault="000E0F03">
      <w:pPr>
        <w:pStyle w:val="af1"/>
        <w:rPr>
          <w:rtl/>
        </w:rPr>
      </w:pPr>
      <w:r>
        <w:rPr>
          <w:rFonts w:hint="eastAsia"/>
          <w:rtl/>
        </w:rPr>
        <w:t>היו</w:t>
      </w:r>
      <w:r>
        <w:rPr>
          <w:rtl/>
        </w:rPr>
        <w:t>"ר</w:t>
      </w:r>
      <w:r>
        <w:rPr>
          <w:rFonts w:hint="cs"/>
          <w:rtl/>
        </w:rPr>
        <w:t xml:space="preserve"> אלי בן-מנחם</w:t>
      </w:r>
      <w:r>
        <w:rPr>
          <w:rtl/>
        </w:rPr>
        <w:t>:</w:t>
      </w:r>
    </w:p>
    <w:p w14:paraId="6A32BBE0" w14:textId="77777777" w:rsidR="00000000" w:rsidRDefault="000E0F03">
      <w:pPr>
        <w:pStyle w:val="a0"/>
        <w:rPr>
          <w:rFonts w:hint="cs"/>
          <w:rtl/>
        </w:rPr>
      </w:pPr>
    </w:p>
    <w:p w14:paraId="375E6528" w14:textId="77777777" w:rsidR="00000000" w:rsidRDefault="000E0F03">
      <w:pPr>
        <w:pStyle w:val="a0"/>
        <w:rPr>
          <w:rFonts w:hint="cs"/>
          <w:rtl/>
        </w:rPr>
      </w:pPr>
      <w:r>
        <w:rPr>
          <w:rFonts w:hint="cs"/>
          <w:rtl/>
        </w:rPr>
        <w:t>תודה רבה לחבר הכנסת רן כהן. ישיב בשם הממשלה השר גדעון עזרא. בבקשה.</w:t>
      </w:r>
    </w:p>
    <w:p w14:paraId="3B5B6EC5" w14:textId="77777777" w:rsidR="00000000" w:rsidRDefault="000E0F03">
      <w:pPr>
        <w:pStyle w:val="a0"/>
        <w:rPr>
          <w:rFonts w:hint="cs"/>
          <w:rtl/>
        </w:rPr>
      </w:pPr>
    </w:p>
    <w:p w14:paraId="3DB56118" w14:textId="77777777" w:rsidR="00000000" w:rsidRDefault="000E0F03">
      <w:pPr>
        <w:pStyle w:val="a"/>
        <w:rPr>
          <w:rtl/>
        </w:rPr>
      </w:pPr>
      <w:bookmarkStart w:id="691" w:name="FS000000474T21_07_2004_20_08_44"/>
      <w:bookmarkStart w:id="692" w:name="_Toc87615667"/>
      <w:bookmarkEnd w:id="691"/>
      <w:r>
        <w:rPr>
          <w:rFonts w:hint="eastAsia"/>
          <w:rtl/>
        </w:rPr>
        <w:t>שר</w:t>
      </w:r>
      <w:r>
        <w:rPr>
          <w:rtl/>
        </w:rPr>
        <w:t xml:space="preserve"> התיירות גדעון עזרא:</w:t>
      </w:r>
      <w:bookmarkEnd w:id="692"/>
    </w:p>
    <w:p w14:paraId="725AB447" w14:textId="77777777" w:rsidR="00000000" w:rsidRDefault="000E0F03">
      <w:pPr>
        <w:pStyle w:val="a0"/>
        <w:rPr>
          <w:rFonts w:hint="cs"/>
          <w:rtl/>
        </w:rPr>
      </w:pPr>
    </w:p>
    <w:p w14:paraId="1CC2EA7A" w14:textId="77777777" w:rsidR="00000000" w:rsidRDefault="000E0F03">
      <w:pPr>
        <w:pStyle w:val="a0"/>
        <w:rPr>
          <w:rFonts w:hint="cs"/>
          <w:rtl/>
        </w:rPr>
      </w:pPr>
      <w:r>
        <w:rPr>
          <w:rFonts w:hint="cs"/>
          <w:rtl/>
        </w:rPr>
        <w:t>אדוני היושב-ראש, חברי חברי הכנסת, יש לי שתי הערות מקדימות. חברת הכנסת לאה נס</w:t>
      </w:r>
      <w:r>
        <w:rPr>
          <w:rFonts w:hint="cs"/>
          <w:rtl/>
        </w:rPr>
        <w:t>, לגבי הדברים שאת דיברת עליהם, הממשלה מחפשת דרך זה חודשים מספר ועוד לא מצאה את הנוסחה המתאימה, ואני מקווה שימצאו, לקשר שבין הכנסתו של אדם לבין קצבת הילדים שהוא יקבל או לא יקבל. אם יקבלו את הנוסחה הזאת, אני לא יודע עד כמה נוכל על-ידי כך לתת למי שאין לו, אבל</w:t>
      </w:r>
      <w:r>
        <w:rPr>
          <w:rFonts w:hint="cs"/>
          <w:rtl/>
        </w:rPr>
        <w:t xml:space="preserve"> ללא כל ספק זה יהיה שינוי משמעותי. מחפשים דרך לעשות זאת.</w:t>
      </w:r>
    </w:p>
    <w:p w14:paraId="7CAA0656" w14:textId="77777777" w:rsidR="00000000" w:rsidRDefault="000E0F03">
      <w:pPr>
        <w:pStyle w:val="a0"/>
        <w:rPr>
          <w:rFonts w:hint="cs"/>
          <w:rtl/>
        </w:rPr>
      </w:pPr>
    </w:p>
    <w:p w14:paraId="21C1FE0A" w14:textId="77777777" w:rsidR="00000000" w:rsidRDefault="000E0F03">
      <w:pPr>
        <w:pStyle w:val="a0"/>
        <w:rPr>
          <w:rFonts w:hint="cs"/>
          <w:rtl/>
        </w:rPr>
      </w:pPr>
      <w:r>
        <w:rPr>
          <w:rFonts w:hint="cs"/>
          <w:rtl/>
        </w:rPr>
        <w:t xml:space="preserve">אני מוכרח להגיד לחברי הכנסת הערבים, אפשר לחשוב שאנחנו בשנים האחרונות חיינו בגן-עדן. אני מודיע לכם דבר אחד, מצב הביטחון שבו אנחנו נמצאים - - - </w:t>
      </w:r>
    </w:p>
    <w:p w14:paraId="2A3B9595" w14:textId="77777777" w:rsidR="00000000" w:rsidRDefault="000E0F03">
      <w:pPr>
        <w:pStyle w:val="a0"/>
        <w:rPr>
          <w:rFonts w:hint="cs"/>
          <w:rtl/>
        </w:rPr>
      </w:pPr>
    </w:p>
    <w:p w14:paraId="4AE647B3" w14:textId="77777777" w:rsidR="00000000" w:rsidRDefault="000E0F03">
      <w:pPr>
        <w:pStyle w:val="af0"/>
        <w:rPr>
          <w:rtl/>
        </w:rPr>
      </w:pPr>
      <w:r>
        <w:rPr>
          <w:rFonts w:hint="eastAsia"/>
          <w:rtl/>
        </w:rPr>
        <w:t>עסאם</w:t>
      </w:r>
      <w:r>
        <w:rPr>
          <w:rtl/>
        </w:rPr>
        <w:t xml:space="preserve"> מח'ול (חד"ש-תע"ל):</w:t>
      </w:r>
    </w:p>
    <w:p w14:paraId="7F597E4F" w14:textId="77777777" w:rsidR="00000000" w:rsidRDefault="000E0F03">
      <w:pPr>
        <w:pStyle w:val="a0"/>
        <w:rPr>
          <w:rFonts w:hint="cs"/>
          <w:rtl/>
        </w:rPr>
      </w:pPr>
    </w:p>
    <w:p w14:paraId="274F8633" w14:textId="77777777" w:rsidR="00000000" w:rsidRDefault="000E0F03">
      <w:pPr>
        <w:pStyle w:val="a0"/>
        <w:rPr>
          <w:rFonts w:hint="cs"/>
          <w:rtl/>
        </w:rPr>
      </w:pPr>
      <w:r>
        <w:rPr>
          <w:rFonts w:hint="cs"/>
          <w:rtl/>
        </w:rPr>
        <w:t>אם אתה רוצה לדבר על מצב הביטח</w:t>
      </w:r>
      <w:r>
        <w:rPr>
          <w:rFonts w:hint="cs"/>
          <w:rtl/>
        </w:rPr>
        <w:t>ון, אז נדבר על מצב הביטחון.</w:t>
      </w:r>
    </w:p>
    <w:p w14:paraId="30DC22C7" w14:textId="77777777" w:rsidR="00000000" w:rsidRDefault="000E0F03">
      <w:pPr>
        <w:pStyle w:val="a0"/>
        <w:rPr>
          <w:rFonts w:hint="cs"/>
          <w:rtl/>
        </w:rPr>
      </w:pPr>
    </w:p>
    <w:p w14:paraId="082EF461" w14:textId="77777777" w:rsidR="00000000" w:rsidRDefault="000E0F03">
      <w:pPr>
        <w:pStyle w:val="-"/>
        <w:rPr>
          <w:rtl/>
        </w:rPr>
      </w:pPr>
      <w:bookmarkStart w:id="693" w:name="FS000000474T21_07_2004_20_12_12C"/>
      <w:bookmarkEnd w:id="693"/>
      <w:r>
        <w:rPr>
          <w:rtl/>
        </w:rPr>
        <w:t>שר התיירות גדעון עזרא:</w:t>
      </w:r>
    </w:p>
    <w:p w14:paraId="0C61D6AD" w14:textId="77777777" w:rsidR="00000000" w:rsidRDefault="000E0F03">
      <w:pPr>
        <w:pStyle w:val="a0"/>
        <w:rPr>
          <w:rtl/>
        </w:rPr>
      </w:pPr>
    </w:p>
    <w:p w14:paraId="20756F7C" w14:textId="77777777" w:rsidR="00000000" w:rsidRDefault="000E0F03">
      <w:pPr>
        <w:pStyle w:val="a0"/>
        <w:rPr>
          <w:rFonts w:hint="cs"/>
          <w:rtl/>
        </w:rPr>
      </w:pPr>
      <w:r>
        <w:rPr>
          <w:rFonts w:hint="cs"/>
          <w:rtl/>
        </w:rPr>
        <w:t>אני אדבר, ודאי שאני אדבר. היה תקציב בשנת 2000, ובשלב מסוים התחילה מלחמה. המלחמה הזו דרשה ממדינת ישראל תקציבי ענק.</w:t>
      </w:r>
    </w:p>
    <w:p w14:paraId="5442AA35" w14:textId="77777777" w:rsidR="00000000" w:rsidRDefault="000E0F03">
      <w:pPr>
        <w:pStyle w:val="a0"/>
        <w:rPr>
          <w:rFonts w:hint="cs"/>
          <w:rtl/>
        </w:rPr>
      </w:pPr>
    </w:p>
    <w:p w14:paraId="1C889C02" w14:textId="77777777" w:rsidR="00000000" w:rsidRDefault="000E0F03">
      <w:pPr>
        <w:pStyle w:val="af0"/>
        <w:rPr>
          <w:rtl/>
        </w:rPr>
      </w:pPr>
      <w:r>
        <w:rPr>
          <w:rFonts w:hint="eastAsia"/>
          <w:rtl/>
        </w:rPr>
        <w:t>עסאם</w:t>
      </w:r>
      <w:r>
        <w:rPr>
          <w:rtl/>
        </w:rPr>
        <w:t xml:space="preserve"> מח'ול (חד"ש-תע"ל):</w:t>
      </w:r>
    </w:p>
    <w:p w14:paraId="3FD5A9A8" w14:textId="77777777" w:rsidR="00000000" w:rsidRDefault="000E0F03">
      <w:pPr>
        <w:pStyle w:val="a0"/>
        <w:rPr>
          <w:rFonts w:hint="cs"/>
          <w:rtl/>
        </w:rPr>
      </w:pPr>
    </w:p>
    <w:p w14:paraId="02DA5CF7" w14:textId="77777777" w:rsidR="00000000" w:rsidRDefault="000E0F03">
      <w:pPr>
        <w:pStyle w:val="a0"/>
        <w:rPr>
          <w:rFonts w:hint="cs"/>
          <w:rtl/>
        </w:rPr>
      </w:pPr>
      <w:r>
        <w:rPr>
          <w:rFonts w:hint="cs"/>
          <w:rtl/>
        </w:rPr>
        <w:t xml:space="preserve">מלחמת כיבוש, התנחלויות. תשמע את זקהיים מה הוא אומר. </w:t>
      </w:r>
    </w:p>
    <w:p w14:paraId="0E2D156C" w14:textId="77777777" w:rsidR="00000000" w:rsidRDefault="000E0F03">
      <w:pPr>
        <w:pStyle w:val="a0"/>
        <w:rPr>
          <w:rFonts w:hint="cs"/>
          <w:rtl/>
        </w:rPr>
      </w:pPr>
    </w:p>
    <w:p w14:paraId="729B91B9" w14:textId="77777777" w:rsidR="00000000" w:rsidRDefault="000E0F03">
      <w:pPr>
        <w:pStyle w:val="-"/>
        <w:rPr>
          <w:rtl/>
        </w:rPr>
      </w:pPr>
      <w:bookmarkStart w:id="694" w:name="FS000000474T21_07_2004_20_58_27"/>
      <w:bookmarkStart w:id="695" w:name="FS000000474T21_07_2004_20_58_30C"/>
      <w:bookmarkEnd w:id="694"/>
      <w:bookmarkEnd w:id="695"/>
      <w:r>
        <w:rPr>
          <w:rtl/>
        </w:rPr>
        <w:t>שר התיירו</w:t>
      </w:r>
      <w:r>
        <w:rPr>
          <w:rtl/>
        </w:rPr>
        <w:t>ת גדעון עזרא:</w:t>
      </w:r>
    </w:p>
    <w:p w14:paraId="55324D9B" w14:textId="77777777" w:rsidR="00000000" w:rsidRDefault="000E0F03">
      <w:pPr>
        <w:pStyle w:val="a0"/>
        <w:ind w:firstLine="0"/>
        <w:rPr>
          <w:rFonts w:hint="cs"/>
          <w:rtl/>
        </w:rPr>
      </w:pPr>
      <w:bookmarkStart w:id="696" w:name="FS000001062T21_07_2004_19_34_13C"/>
      <w:bookmarkStart w:id="697" w:name="FS000000474T21_07_2004_19_34_25"/>
      <w:bookmarkStart w:id="698" w:name="FS000000474T21_07_2004_19_34_28C"/>
      <w:bookmarkEnd w:id="696"/>
      <w:bookmarkEnd w:id="697"/>
      <w:bookmarkEnd w:id="698"/>
    </w:p>
    <w:p w14:paraId="05D826A1" w14:textId="77777777" w:rsidR="00000000" w:rsidRDefault="000E0F03">
      <w:pPr>
        <w:pStyle w:val="a0"/>
        <w:rPr>
          <w:rFonts w:hint="cs"/>
          <w:rtl/>
        </w:rPr>
      </w:pPr>
      <w:r>
        <w:rPr>
          <w:rFonts w:hint="cs"/>
          <w:rtl/>
        </w:rPr>
        <w:t xml:space="preserve">תלך לזקהיים, אני לא זקהיים. אני מדבר אתך כאן. </w:t>
      </w:r>
    </w:p>
    <w:p w14:paraId="504E9081" w14:textId="77777777" w:rsidR="00000000" w:rsidRDefault="000E0F03">
      <w:pPr>
        <w:pStyle w:val="a0"/>
        <w:rPr>
          <w:rFonts w:hint="cs"/>
          <w:rtl/>
        </w:rPr>
      </w:pPr>
    </w:p>
    <w:p w14:paraId="710A9088" w14:textId="77777777" w:rsidR="00000000" w:rsidRDefault="000E0F03">
      <w:pPr>
        <w:pStyle w:val="af0"/>
        <w:rPr>
          <w:rtl/>
        </w:rPr>
      </w:pPr>
      <w:r>
        <w:rPr>
          <w:rFonts w:hint="eastAsia"/>
          <w:rtl/>
        </w:rPr>
        <w:t>עסאם</w:t>
      </w:r>
      <w:r>
        <w:rPr>
          <w:rtl/>
        </w:rPr>
        <w:t xml:space="preserve"> מח'ול (חד"ש-תע"ל):</w:t>
      </w:r>
    </w:p>
    <w:p w14:paraId="3D57B249" w14:textId="77777777" w:rsidR="00000000" w:rsidRDefault="000E0F03">
      <w:pPr>
        <w:pStyle w:val="a0"/>
        <w:rPr>
          <w:rFonts w:hint="cs"/>
          <w:rtl/>
        </w:rPr>
      </w:pPr>
    </w:p>
    <w:p w14:paraId="685F5E2D" w14:textId="77777777" w:rsidR="00000000" w:rsidRDefault="000E0F03">
      <w:pPr>
        <w:pStyle w:val="a0"/>
        <w:rPr>
          <w:rFonts w:hint="cs"/>
          <w:rtl/>
        </w:rPr>
      </w:pPr>
      <w:r>
        <w:rPr>
          <w:rFonts w:hint="cs"/>
          <w:rtl/>
        </w:rPr>
        <w:t>על מה אתה מדבר? אתה צריך להתבייש.</w:t>
      </w:r>
    </w:p>
    <w:p w14:paraId="2DACE560" w14:textId="77777777" w:rsidR="00000000" w:rsidRDefault="000E0F03">
      <w:pPr>
        <w:pStyle w:val="a0"/>
        <w:rPr>
          <w:rFonts w:hint="cs"/>
          <w:rtl/>
        </w:rPr>
      </w:pPr>
    </w:p>
    <w:p w14:paraId="5CE86578" w14:textId="77777777" w:rsidR="00000000" w:rsidRDefault="000E0F03">
      <w:pPr>
        <w:pStyle w:val="-"/>
        <w:rPr>
          <w:rtl/>
        </w:rPr>
      </w:pPr>
      <w:bookmarkStart w:id="699" w:name="FS000000474T21_07_2004_20_08_57"/>
      <w:bookmarkStart w:id="700" w:name="FS000000474T21_07_2004_20_08_59C"/>
      <w:bookmarkEnd w:id="699"/>
      <w:bookmarkEnd w:id="700"/>
      <w:r>
        <w:rPr>
          <w:rtl/>
        </w:rPr>
        <w:t>שר התיירות גדעון עזרא:</w:t>
      </w:r>
    </w:p>
    <w:p w14:paraId="5A89A560" w14:textId="77777777" w:rsidR="00000000" w:rsidRDefault="000E0F03">
      <w:pPr>
        <w:pStyle w:val="a0"/>
        <w:rPr>
          <w:rtl/>
        </w:rPr>
      </w:pPr>
    </w:p>
    <w:p w14:paraId="6D9A4C95" w14:textId="77777777" w:rsidR="00000000" w:rsidRDefault="000E0F03">
      <w:pPr>
        <w:pStyle w:val="a0"/>
        <w:rPr>
          <w:rFonts w:hint="cs"/>
          <w:rtl/>
        </w:rPr>
      </w:pPr>
      <w:r>
        <w:rPr>
          <w:rFonts w:hint="cs"/>
          <w:rtl/>
        </w:rPr>
        <w:t xml:space="preserve">אני כל הזמן מתבייש כשאני עומד מולך. </w:t>
      </w:r>
    </w:p>
    <w:p w14:paraId="5378E1DF" w14:textId="77777777" w:rsidR="00000000" w:rsidRDefault="000E0F03">
      <w:pPr>
        <w:pStyle w:val="a0"/>
        <w:rPr>
          <w:rFonts w:hint="cs"/>
          <w:rtl/>
        </w:rPr>
      </w:pPr>
    </w:p>
    <w:p w14:paraId="5F7DF7A9" w14:textId="77777777" w:rsidR="00000000" w:rsidRDefault="000E0F03">
      <w:pPr>
        <w:pStyle w:val="af1"/>
        <w:rPr>
          <w:rtl/>
        </w:rPr>
      </w:pPr>
      <w:r>
        <w:rPr>
          <w:rtl/>
        </w:rPr>
        <w:t>היו"ר</w:t>
      </w:r>
      <w:r>
        <w:rPr>
          <w:rFonts w:hint="cs"/>
          <w:rtl/>
        </w:rPr>
        <w:t xml:space="preserve"> אלי בן-מנחם</w:t>
      </w:r>
      <w:r>
        <w:t>:</w:t>
      </w:r>
    </w:p>
    <w:p w14:paraId="7E92EB74" w14:textId="77777777" w:rsidR="00000000" w:rsidRDefault="000E0F03">
      <w:pPr>
        <w:pStyle w:val="a0"/>
        <w:rPr>
          <w:rtl/>
        </w:rPr>
      </w:pPr>
    </w:p>
    <w:p w14:paraId="655FB1E8" w14:textId="77777777" w:rsidR="00000000" w:rsidRDefault="000E0F03">
      <w:pPr>
        <w:pStyle w:val="a0"/>
        <w:rPr>
          <w:rFonts w:hint="cs"/>
          <w:rtl/>
        </w:rPr>
      </w:pPr>
      <w:r>
        <w:rPr>
          <w:rFonts w:hint="cs"/>
          <w:rtl/>
        </w:rPr>
        <w:t>חבר הכנסת מח'ול, גם בנושא כזה שהוא נושא חשוב - - -</w:t>
      </w:r>
    </w:p>
    <w:p w14:paraId="2338F95C" w14:textId="77777777" w:rsidR="00000000" w:rsidRDefault="000E0F03">
      <w:pPr>
        <w:pStyle w:val="a0"/>
        <w:rPr>
          <w:rFonts w:hint="cs"/>
          <w:rtl/>
        </w:rPr>
      </w:pPr>
    </w:p>
    <w:p w14:paraId="5BC2FD5C" w14:textId="77777777" w:rsidR="00000000" w:rsidRDefault="000E0F03">
      <w:pPr>
        <w:pStyle w:val="af0"/>
        <w:rPr>
          <w:rtl/>
        </w:rPr>
      </w:pPr>
      <w:r>
        <w:rPr>
          <w:rFonts w:hint="eastAsia"/>
          <w:rtl/>
        </w:rPr>
        <w:t>עסאם</w:t>
      </w:r>
      <w:r>
        <w:rPr>
          <w:rtl/>
        </w:rPr>
        <w:t xml:space="preserve"> מח'ול (חד"ש-תע"ל):</w:t>
      </w:r>
    </w:p>
    <w:p w14:paraId="627EA270" w14:textId="77777777" w:rsidR="00000000" w:rsidRDefault="000E0F03">
      <w:pPr>
        <w:pStyle w:val="a0"/>
        <w:rPr>
          <w:rFonts w:hint="cs"/>
          <w:rtl/>
        </w:rPr>
      </w:pPr>
    </w:p>
    <w:p w14:paraId="2F2A91BC" w14:textId="77777777" w:rsidR="00000000" w:rsidRDefault="000E0F03">
      <w:pPr>
        <w:pStyle w:val="a0"/>
        <w:rPr>
          <w:rFonts w:hint="cs"/>
          <w:rtl/>
        </w:rPr>
      </w:pPr>
      <w:r>
        <w:rPr>
          <w:rFonts w:hint="cs"/>
          <w:rtl/>
        </w:rPr>
        <w:t>אז למה הוא אמר - - -</w:t>
      </w:r>
    </w:p>
    <w:p w14:paraId="0F25941E" w14:textId="77777777" w:rsidR="00000000" w:rsidRDefault="000E0F03">
      <w:pPr>
        <w:pStyle w:val="a0"/>
        <w:rPr>
          <w:rFonts w:hint="cs"/>
          <w:rtl/>
        </w:rPr>
      </w:pPr>
    </w:p>
    <w:p w14:paraId="2FB00CEE" w14:textId="77777777" w:rsidR="00000000" w:rsidRDefault="000E0F03">
      <w:pPr>
        <w:pStyle w:val="af1"/>
        <w:rPr>
          <w:rFonts w:hint="cs"/>
          <w:rtl/>
        </w:rPr>
      </w:pPr>
      <w:r>
        <w:rPr>
          <w:rtl/>
        </w:rPr>
        <w:t>היו"ר</w:t>
      </w:r>
      <w:r>
        <w:rPr>
          <w:rFonts w:hint="cs"/>
          <w:rtl/>
        </w:rPr>
        <w:t xml:space="preserve"> אלי בן-מנחם:</w:t>
      </w:r>
    </w:p>
    <w:p w14:paraId="0FECCB9F" w14:textId="77777777" w:rsidR="00000000" w:rsidRDefault="000E0F03">
      <w:pPr>
        <w:pStyle w:val="a0"/>
        <w:rPr>
          <w:rtl/>
        </w:rPr>
      </w:pPr>
    </w:p>
    <w:p w14:paraId="0A4C5F58" w14:textId="77777777" w:rsidR="00000000" w:rsidRDefault="000E0F03">
      <w:pPr>
        <w:pStyle w:val="a0"/>
        <w:rPr>
          <w:rFonts w:hint="cs"/>
          <w:rtl/>
        </w:rPr>
      </w:pPr>
      <w:r>
        <w:rPr>
          <w:rFonts w:hint="cs"/>
          <w:rtl/>
        </w:rPr>
        <w:t>מותר לו להגיד מה שהוא חושב. אתה לא חייב להגיב על כל מה שאומרים, עם כל הכבוד.</w:t>
      </w:r>
    </w:p>
    <w:p w14:paraId="2EF25882" w14:textId="77777777" w:rsidR="00000000" w:rsidRDefault="000E0F03">
      <w:pPr>
        <w:pStyle w:val="a0"/>
        <w:rPr>
          <w:rFonts w:hint="cs"/>
          <w:rtl/>
        </w:rPr>
      </w:pPr>
    </w:p>
    <w:p w14:paraId="223A4D25" w14:textId="77777777" w:rsidR="00000000" w:rsidRDefault="000E0F03">
      <w:pPr>
        <w:pStyle w:val="-"/>
        <w:rPr>
          <w:rtl/>
        </w:rPr>
      </w:pPr>
      <w:bookmarkStart w:id="701" w:name="FS000000474T21_07_2004_20_09_59C"/>
      <w:bookmarkEnd w:id="701"/>
      <w:r>
        <w:rPr>
          <w:rtl/>
        </w:rPr>
        <w:t>שר התיירות גדעון עזרא:</w:t>
      </w:r>
    </w:p>
    <w:p w14:paraId="31AE36B8" w14:textId="77777777" w:rsidR="00000000" w:rsidRDefault="000E0F03">
      <w:pPr>
        <w:pStyle w:val="a0"/>
        <w:rPr>
          <w:rtl/>
        </w:rPr>
      </w:pPr>
    </w:p>
    <w:p w14:paraId="0376061E" w14:textId="77777777" w:rsidR="00000000" w:rsidRDefault="000E0F03">
      <w:pPr>
        <w:pStyle w:val="a0"/>
        <w:rPr>
          <w:rFonts w:hint="cs"/>
          <w:rtl/>
        </w:rPr>
      </w:pPr>
      <w:r>
        <w:rPr>
          <w:rFonts w:hint="cs"/>
          <w:rtl/>
        </w:rPr>
        <w:t>מדינה שנלחמת בטרור זה ארבע שנים, מדינה שבונה גדר במיליארדים. אני כשר התיירות יכול להגי</w:t>
      </w:r>
      <w:r>
        <w:rPr>
          <w:rFonts w:hint="cs"/>
          <w:rtl/>
        </w:rPr>
        <w:t xml:space="preserve">ד לכם שכמות התיירים הידרדרה בגלל המצב הזה. </w:t>
      </w:r>
    </w:p>
    <w:p w14:paraId="61D55522" w14:textId="77777777" w:rsidR="00000000" w:rsidRDefault="000E0F03">
      <w:pPr>
        <w:pStyle w:val="a0"/>
        <w:rPr>
          <w:rFonts w:hint="cs"/>
          <w:rtl/>
        </w:rPr>
      </w:pPr>
    </w:p>
    <w:p w14:paraId="502FE7F2" w14:textId="77777777" w:rsidR="00000000" w:rsidRDefault="000E0F03">
      <w:pPr>
        <w:pStyle w:val="af0"/>
        <w:rPr>
          <w:rtl/>
        </w:rPr>
      </w:pPr>
      <w:r>
        <w:rPr>
          <w:rFonts w:hint="eastAsia"/>
          <w:rtl/>
        </w:rPr>
        <w:t>ואסל</w:t>
      </w:r>
      <w:r>
        <w:rPr>
          <w:rtl/>
        </w:rPr>
        <w:t xml:space="preserve"> טאהא (בל"ד):</w:t>
      </w:r>
    </w:p>
    <w:p w14:paraId="58E20CA6" w14:textId="77777777" w:rsidR="00000000" w:rsidRDefault="000E0F03">
      <w:pPr>
        <w:pStyle w:val="a0"/>
        <w:rPr>
          <w:rFonts w:hint="cs"/>
          <w:rtl/>
        </w:rPr>
      </w:pPr>
    </w:p>
    <w:p w14:paraId="730C1F0F" w14:textId="77777777" w:rsidR="00000000" w:rsidRDefault="000E0F03">
      <w:pPr>
        <w:pStyle w:val="a0"/>
        <w:rPr>
          <w:rFonts w:hint="cs"/>
          <w:rtl/>
        </w:rPr>
      </w:pPr>
      <w:r>
        <w:rPr>
          <w:rFonts w:hint="cs"/>
          <w:rtl/>
        </w:rPr>
        <w:t xml:space="preserve">הממשלה גרמה לזה. </w:t>
      </w:r>
    </w:p>
    <w:p w14:paraId="33106BB9" w14:textId="77777777" w:rsidR="00000000" w:rsidRDefault="000E0F03">
      <w:pPr>
        <w:pStyle w:val="a0"/>
        <w:rPr>
          <w:rFonts w:hint="cs"/>
          <w:rtl/>
        </w:rPr>
      </w:pPr>
    </w:p>
    <w:p w14:paraId="180179FE" w14:textId="77777777" w:rsidR="00000000" w:rsidRDefault="000E0F03">
      <w:pPr>
        <w:pStyle w:val="af1"/>
        <w:rPr>
          <w:rFonts w:hint="cs"/>
          <w:rtl/>
        </w:rPr>
      </w:pPr>
      <w:r>
        <w:rPr>
          <w:rtl/>
        </w:rPr>
        <w:t>היו"ר</w:t>
      </w:r>
      <w:r>
        <w:rPr>
          <w:rFonts w:hint="cs"/>
          <w:rtl/>
        </w:rPr>
        <w:t xml:space="preserve"> אלי בן-מנחם:</w:t>
      </w:r>
    </w:p>
    <w:p w14:paraId="0BB1BA54" w14:textId="77777777" w:rsidR="00000000" w:rsidRDefault="000E0F03">
      <w:pPr>
        <w:pStyle w:val="a0"/>
        <w:rPr>
          <w:rtl/>
        </w:rPr>
      </w:pPr>
    </w:p>
    <w:p w14:paraId="3C45CCB5" w14:textId="77777777" w:rsidR="00000000" w:rsidRDefault="000E0F03">
      <w:pPr>
        <w:pStyle w:val="a0"/>
        <w:rPr>
          <w:rFonts w:hint="cs"/>
          <w:rtl/>
        </w:rPr>
      </w:pPr>
      <w:r>
        <w:rPr>
          <w:rFonts w:hint="cs"/>
          <w:rtl/>
        </w:rPr>
        <w:t>חבר הכנסת טאהא, אני קורא אותך לסדר פעם ראשונה.</w:t>
      </w:r>
    </w:p>
    <w:p w14:paraId="5CCB0B54" w14:textId="77777777" w:rsidR="00000000" w:rsidRDefault="000E0F03">
      <w:pPr>
        <w:pStyle w:val="a0"/>
        <w:rPr>
          <w:rFonts w:hint="cs"/>
          <w:rtl/>
        </w:rPr>
      </w:pPr>
    </w:p>
    <w:p w14:paraId="747E6B9B" w14:textId="77777777" w:rsidR="00000000" w:rsidRDefault="000E0F03">
      <w:pPr>
        <w:pStyle w:val="-"/>
        <w:rPr>
          <w:rtl/>
        </w:rPr>
      </w:pPr>
      <w:bookmarkStart w:id="702" w:name="FS000000474T21_07_2004_20_10_59C"/>
      <w:bookmarkEnd w:id="702"/>
      <w:r>
        <w:rPr>
          <w:rtl/>
        </w:rPr>
        <w:t>שר התיירות גדעון עזרא:</w:t>
      </w:r>
    </w:p>
    <w:p w14:paraId="30F30E33" w14:textId="77777777" w:rsidR="00000000" w:rsidRDefault="000E0F03">
      <w:pPr>
        <w:pStyle w:val="a0"/>
        <w:rPr>
          <w:rtl/>
        </w:rPr>
      </w:pPr>
    </w:p>
    <w:p w14:paraId="77747BC9" w14:textId="77777777" w:rsidR="00000000" w:rsidRDefault="000E0F03">
      <w:pPr>
        <w:pStyle w:val="a0"/>
        <w:rPr>
          <w:rFonts w:hint="cs"/>
          <w:rtl/>
        </w:rPr>
      </w:pPr>
      <w:r>
        <w:rPr>
          <w:rFonts w:hint="cs"/>
          <w:rtl/>
        </w:rPr>
        <w:t>הפלסטינים גרמו את זה. מה אתה אומר הממשלה, מה זה הממשלה?</w:t>
      </w:r>
    </w:p>
    <w:p w14:paraId="4ABDD63D" w14:textId="77777777" w:rsidR="00000000" w:rsidRDefault="000E0F03">
      <w:pPr>
        <w:pStyle w:val="a0"/>
        <w:rPr>
          <w:rFonts w:hint="cs"/>
          <w:rtl/>
        </w:rPr>
      </w:pPr>
    </w:p>
    <w:p w14:paraId="6FD0C4B0" w14:textId="77777777" w:rsidR="00000000" w:rsidRDefault="000E0F03">
      <w:pPr>
        <w:pStyle w:val="af0"/>
        <w:rPr>
          <w:rtl/>
        </w:rPr>
      </w:pPr>
      <w:r>
        <w:rPr>
          <w:rFonts w:hint="eastAsia"/>
          <w:rtl/>
        </w:rPr>
        <w:t>ואסל</w:t>
      </w:r>
      <w:r>
        <w:rPr>
          <w:rtl/>
        </w:rPr>
        <w:t xml:space="preserve"> טאהא (בל"ד):</w:t>
      </w:r>
    </w:p>
    <w:p w14:paraId="37168EAC" w14:textId="77777777" w:rsidR="00000000" w:rsidRDefault="000E0F03">
      <w:pPr>
        <w:pStyle w:val="a0"/>
        <w:rPr>
          <w:rFonts w:hint="cs"/>
          <w:rtl/>
        </w:rPr>
      </w:pPr>
    </w:p>
    <w:p w14:paraId="776C2456" w14:textId="77777777" w:rsidR="00000000" w:rsidRDefault="000E0F03">
      <w:pPr>
        <w:pStyle w:val="a0"/>
        <w:rPr>
          <w:rFonts w:hint="cs"/>
          <w:rtl/>
        </w:rPr>
      </w:pPr>
      <w:r>
        <w:rPr>
          <w:rFonts w:hint="cs"/>
          <w:rtl/>
        </w:rPr>
        <w:t>אתה ג</w:t>
      </w:r>
      <w:r>
        <w:rPr>
          <w:rFonts w:hint="cs"/>
          <w:rtl/>
        </w:rPr>
        <w:t xml:space="preserve">זען. </w:t>
      </w:r>
    </w:p>
    <w:p w14:paraId="0ABAFEDE" w14:textId="77777777" w:rsidR="00000000" w:rsidRDefault="000E0F03">
      <w:pPr>
        <w:pStyle w:val="a0"/>
        <w:rPr>
          <w:rFonts w:hint="cs"/>
          <w:rtl/>
        </w:rPr>
      </w:pPr>
    </w:p>
    <w:p w14:paraId="42D0356F" w14:textId="77777777" w:rsidR="00000000" w:rsidRDefault="000E0F03">
      <w:pPr>
        <w:pStyle w:val="af1"/>
        <w:rPr>
          <w:rFonts w:hint="cs"/>
          <w:rtl/>
        </w:rPr>
      </w:pPr>
      <w:r>
        <w:rPr>
          <w:rtl/>
        </w:rPr>
        <w:t>היו"ר</w:t>
      </w:r>
      <w:r>
        <w:rPr>
          <w:rFonts w:hint="cs"/>
          <w:rtl/>
        </w:rPr>
        <w:t xml:space="preserve"> אלי בן-מנחם:</w:t>
      </w:r>
    </w:p>
    <w:p w14:paraId="489EB24C" w14:textId="77777777" w:rsidR="00000000" w:rsidRDefault="000E0F03">
      <w:pPr>
        <w:pStyle w:val="a0"/>
        <w:rPr>
          <w:rtl/>
        </w:rPr>
      </w:pPr>
    </w:p>
    <w:p w14:paraId="0B2AF8AF" w14:textId="77777777" w:rsidR="00000000" w:rsidRDefault="000E0F03">
      <w:pPr>
        <w:pStyle w:val="a0"/>
        <w:rPr>
          <w:rFonts w:hint="cs"/>
          <w:rtl/>
        </w:rPr>
      </w:pPr>
      <w:r>
        <w:rPr>
          <w:rFonts w:hint="cs"/>
          <w:rtl/>
        </w:rPr>
        <w:t>חבר הכנסת טאהא, אני קורא אותך לסדר פעם שנייה.</w:t>
      </w:r>
    </w:p>
    <w:p w14:paraId="0A931AB5" w14:textId="77777777" w:rsidR="00000000" w:rsidRDefault="000E0F03">
      <w:pPr>
        <w:pStyle w:val="a0"/>
        <w:rPr>
          <w:rFonts w:hint="cs"/>
          <w:rtl/>
        </w:rPr>
      </w:pPr>
    </w:p>
    <w:p w14:paraId="48745005" w14:textId="77777777" w:rsidR="00000000" w:rsidRDefault="000E0F03">
      <w:pPr>
        <w:pStyle w:val="-"/>
        <w:rPr>
          <w:rtl/>
        </w:rPr>
      </w:pPr>
      <w:bookmarkStart w:id="703" w:name="FS000000474T21_07_2004_20_11_56C"/>
      <w:bookmarkEnd w:id="703"/>
      <w:r>
        <w:rPr>
          <w:rtl/>
        </w:rPr>
        <w:t>שר התיירות גדעון עזרא:</w:t>
      </w:r>
    </w:p>
    <w:p w14:paraId="312EA77C" w14:textId="77777777" w:rsidR="00000000" w:rsidRDefault="000E0F03">
      <w:pPr>
        <w:pStyle w:val="a0"/>
        <w:rPr>
          <w:rtl/>
        </w:rPr>
      </w:pPr>
    </w:p>
    <w:p w14:paraId="65DC0774" w14:textId="77777777" w:rsidR="00000000" w:rsidRDefault="000E0F03">
      <w:pPr>
        <w:pStyle w:val="a0"/>
        <w:rPr>
          <w:rFonts w:hint="cs"/>
          <w:rtl/>
        </w:rPr>
      </w:pPr>
      <w:r>
        <w:rPr>
          <w:rFonts w:hint="cs"/>
          <w:rtl/>
        </w:rPr>
        <w:t>- - - כפר-כנא אתה? תראה מה היה היום בכפר-כנא. על מה אתה מדבר?</w:t>
      </w:r>
    </w:p>
    <w:p w14:paraId="4516CAF3" w14:textId="77777777" w:rsidR="00000000" w:rsidRDefault="000E0F03">
      <w:pPr>
        <w:pStyle w:val="a0"/>
        <w:rPr>
          <w:rFonts w:hint="cs"/>
          <w:rtl/>
        </w:rPr>
      </w:pPr>
    </w:p>
    <w:p w14:paraId="1674B601" w14:textId="77777777" w:rsidR="00000000" w:rsidRDefault="000E0F03">
      <w:pPr>
        <w:pStyle w:val="af0"/>
        <w:rPr>
          <w:rtl/>
        </w:rPr>
      </w:pPr>
      <w:r>
        <w:rPr>
          <w:rFonts w:hint="eastAsia"/>
          <w:rtl/>
        </w:rPr>
        <w:t>ואסל</w:t>
      </w:r>
      <w:r>
        <w:rPr>
          <w:rtl/>
        </w:rPr>
        <w:t xml:space="preserve"> טאהא (בל"ד):</w:t>
      </w:r>
    </w:p>
    <w:p w14:paraId="16770328" w14:textId="77777777" w:rsidR="00000000" w:rsidRDefault="000E0F03">
      <w:pPr>
        <w:pStyle w:val="a0"/>
        <w:rPr>
          <w:rFonts w:hint="cs"/>
          <w:rtl/>
        </w:rPr>
      </w:pPr>
    </w:p>
    <w:p w14:paraId="6EC0D13F" w14:textId="77777777" w:rsidR="00000000" w:rsidRDefault="000E0F03">
      <w:pPr>
        <w:pStyle w:val="a0"/>
        <w:rPr>
          <w:rFonts w:hint="cs"/>
          <w:rtl/>
        </w:rPr>
      </w:pPr>
      <w:r>
        <w:rPr>
          <w:rFonts w:hint="cs"/>
          <w:rtl/>
        </w:rPr>
        <w:t xml:space="preserve">גזען. בגלל המדיניות שלך. </w:t>
      </w:r>
    </w:p>
    <w:p w14:paraId="7628552B" w14:textId="77777777" w:rsidR="00000000" w:rsidRDefault="000E0F03">
      <w:pPr>
        <w:pStyle w:val="a0"/>
        <w:rPr>
          <w:rFonts w:hint="cs"/>
          <w:rtl/>
        </w:rPr>
      </w:pPr>
    </w:p>
    <w:p w14:paraId="0458596C" w14:textId="77777777" w:rsidR="00000000" w:rsidRDefault="000E0F03">
      <w:pPr>
        <w:pStyle w:val="af1"/>
        <w:rPr>
          <w:rFonts w:hint="cs"/>
          <w:rtl/>
        </w:rPr>
      </w:pPr>
      <w:r>
        <w:rPr>
          <w:rtl/>
        </w:rPr>
        <w:t>היו"ר</w:t>
      </w:r>
      <w:r>
        <w:rPr>
          <w:rFonts w:hint="cs"/>
          <w:rtl/>
        </w:rPr>
        <w:t xml:space="preserve"> אלי בן-מנחם:</w:t>
      </w:r>
    </w:p>
    <w:p w14:paraId="4C6B2F05" w14:textId="77777777" w:rsidR="00000000" w:rsidRDefault="000E0F03">
      <w:pPr>
        <w:pStyle w:val="a0"/>
        <w:rPr>
          <w:rtl/>
        </w:rPr>
      </w:pPr>
    </w:p>
    <w:p w14:paraId="46F7A1CA" w14:textId="77777777" w:rsidR="00000000" w:rsidRDefault="000E0F03">
      <w:pPr>
        <w:pStyle w:val="a0"/>
        <w:rPr>
          <w:rFonts w:hint="cs"/>
          <w:rtl/>
        </w:rPr>
      </w:pPr>
      <w:r>
        <w:rPr>
          <w:rFonts w:hint="cs"/>
          <w:rtl/>
        </w:rPr>
        <w:t>חבר הכנסת עסאם מח'ול, אני קור</w:t>
      </w:r>
      <w:r>
        <w:rPr>
          <w:rFonts w:hint="cs"/>
          <w:rtl/>
        </w:rPr>
        <w:t xml:space="preserve">א אותך לסדר פעם ראשונה. אם אתה רוצה שאני אוציא אותך, אני אוציא אותך לשתות מים. תפסיקו להפריע. </w:t>
      </w:r>
    </w:p>
    <w:p w14:paraId="2506AD75" w14:textId="77777777" w:rsidR="00000000" w:rsidRDefault="000E0F03">
      <w:pPr>
        <w:pStyle w:val="a0"/>
        <w:rPr>
          <w:rFonts w:hint="cs"/>
          <w:rtl/>
        </w:rPr>
      </w:pPr>
    </w:p>
    <w:p w14:paraId="0C392AA3" w14:textId="77777777" w:rsidR="00000000" w:rsidRDefault="000E0F03">
      <w:pPr>
        <w:pStyle w:val="-"/>
        <w:rPr>
          <w:rtl/>
        </w:rPr>
      </w:pPr>
      <w:bookmarkStart w:id="704" w:name="FS000000474T21_07_2004_20_13_30C"/>
      <w:bookmarkEnd w:id="704"/>
      <w:r>
        <w:rPr>
          <w:rtl/>
        </w:rPr>
        <w:t>שר התיירות גדעון עזרא:</w:t>
      </w:r>
    </w:p>
    <w:p w14:paraId="08256D7C" w14:textId="77777777" w:rsidR="00000000" w:rsidRDefault="000E0F03">
      <w:pPr>
        <w:pStyle w:val="a0"/>
        <w:rPr>
          <w:rtl/>
        </w:rPr>
      </w:pPr>
    </w:p>
    <w:p w14:paraId="1EE5DF5A" w14:textId="77777777" w:rsidR="00000000" w:rsidRDefault="000E0F03">
      <w:pPr>
        <w:pStyle w:val="a0"/>
        <w:rPr>
          <w:rFonts w:hint="cs"/>
          <w:rtl/>
        </w:rPr>
      </w:pPr>
      <w:r>
        <w:rPr>
          <w:rFonts w:hint="cs"/>
          <w:rtl/>
        </w:rPr>
        <w:t xml:space="preserve">רק תיתן להם כסף, לא מעניין אתכם שום דבר. </w:t>
      </w:r>
    </w:p>
    <w:p w14:paraId="73B64719" w14:textId="77777777" w:rsidR="00000000" w:rsidRDefault="000E0F03">
      <w:pPr>
        <w:pStyle w:val="a0"/>
        <w:rPr>
          <w:rFonts w:hint="cs"/>
          <w:rtl/>
        </w:rPr>
      </w:pPr>
    </w:p>
    <w:p w14:paraId="32D28E42" w14:textId="77777777" w:rsidR="00000000" w:rsidRDefault="000E0F03">
      <w:pPr>
        <w:pStyle w:val="af0"/>
        <w:rPr>
          <w:rtl/>
        </w:rPr>
      </w:pPr>
      <w:r>
        <w:rPr>
          <w:rFonts w:hint="eastAsia"/>
          <w:rtl/>
        </w:rPr>
        <w:t>ואסל</w:t>
      </w:r>
      <w:r>
        <w:rPr>
          <w:rtl/>
        </w:rPr>
        <w:t xml:space="preserve"> טאהא (בל"ד):</w:t>
      </w:r>
    </w:p>
    <w:p w14:paraId="52A83D56" w14:textId="77777777" w:rsidR="00000000" w:rsidRDefault="000E0F03">
      <w:pPr>
        <w:pStyle w:val="a0"/>
        <w:rPr>
          <w:rFonts w:hint="cs"/>
          <w:rtl/>
        </w:rPr>
      </w:pPr>
    </w:p>
    <w:p w14:paraId="1B45F166" w14:textId="77777777" w:rsidR="00000000" w:rsidRDefault="000E0F03">
      <w:pPr>
        <w:pStyle w:val="a0"/>
        <w:rPr>
          <w:rFonts w:hint="cs"/>
          <w:rtl/>
        </w:rPr>
      </w:pPr>
      <w:r>
        <w:rPr>
          <w:rFonts w:hint="cs"/>
          <w:rtl/>
        </w:rPr>
        <w:t>אנחנו מדברים על כל הילדים.</w:t>
      </w:r>
    </w:p>
    <w:p w14:paraId="654A91C5" w14:textId="77777777" w:rsidR="00000000" w:rsidRDefault="000E0F03">
      <w:pPr>
        <w:pStyle w:val="a0"/>
        <w:rPr>
          <w:rFonts w:hint="cs"/>
          <w:rtl/>
        </w:rPr>
      </w:pPr>
    </w:p>
    <w:p w14:paraId="78C729D9" w14:textId="77777777" w:rsidR="00000000" w:rsidRDefault="000E0F03">
      <w:pPr>
        <w:pStyle w:val="af1"/>
        <w:rPr>
          <w:rFonts w:hint="cs"/>
          <w:rtl/>
        </w:rPr>
      </w:pPr>
      <w:r>
        <w:rPr>
          <w:rtl/>
        </w:rPr>
        <w:t>היו"ר</w:t>
      </w:r>
      <w:r>
        <w:rPr>
          <w:rFonts w:hint="cs"/>
          <w:rtl/>
        </w:rPr>
        <w:t xml:space="preserve"> אלי בן-מנחם:</w:t>
      </w:r>
    </w:p>
    <w:p w14:paraId="0B9D70A2" w14:textId="77777777" w:rsidR="00000000" w:rsidRDefault="000E0F03">
      <w:pPr>
        <w:pStyle w:val="a0"/>
        <w:rPr>
          <w:rtl/>
        </w:rPr>
      </w:pPr>
    </w:p>
    <w:p w14:paraId="31F6A1A3" w14:textId="77777777" w:rsidR="00000000" w:rsidRDefault="000E0F03">
      <w:pPr>
        <w:pStyle w:val="a0"/>
        <w:rPr>
          <w:rFonts w:hint="cs"/>
          <w:rtl/>
        </w:rPr>
      </w:pPr>
      <w:r>
        <w:rPr>
          <w:rFonts w:hint="cs"/>
          <w:rtl/>
        </w:rPr>
        <w:t>חבר הכנסת טאהא, קראתי אותך</w:t>
      </w:r>
      <w:r>
        <w:rPr>
          <w:rFonts w:hint="cs"/>
          <w:rtl/>
        </w:rPr>
        <w:t xml:space="preserve"> לסדר פעמיים, תירגע. גם אתה, חבר הכנסת מח'ול; גם אתה, חבר הכנסת זאב. אל תעזרו לי.</w:t>
      </w:r>
    </w:p>
    <w:p w14:paraId="5DA3B930" w14:textId="77777777" w:rsidR="00000000" w:rsidRDefault="000E0F03">
      <w:pPr>
        <w:pStyle w:val="a0"/>
        <w:rPr>
          <w:rFonts w:hint="cs"/>
          <w:rtl/>
        </w:rPr>
      </w:pPr>
    </w:p>
    <w:p w14:paraId="6D045182" w14:textId="77777777" w:rsidR="00000000" w:rsidRDefault="000E0F03">
      <w:pPr>
        <w:pStyle w:val="-"/>
        <w:rPr>
          <w:rtl/>
        </w:rPr>
      </w:pPr>
      <w:bookmarkStart w:id="705" w:name="FS000000474T21_07_2004_20_14_27C"/>
      <w:bookmarkEnd w:id="705"/>
      <w:r>
        <w:rPr>
          <w:rtl/>
        </w:rPr>
        <w:t>שר התיירות גדעון עזרא:</w:t>
      </w:r>
    </w:p>
    <w:p w14:paraId="59B7D7B8" w14:textId="77777777" w:rsidR="00000000" w:rsidRDefault="000E0F03">
      <w:pPr>
        <w:pStyle w:val="a0"/>
        <w:rPr>
          <w:rtl/>
        </w:rPr>
      </w:pPr>
    </w:p>
    <w:p w14:paraId="7CDB9278" w14:textId="77777777" w:rsidR="00000000" w:rsidRDefault="000E0F03">
      <w:pPr>
        <w:pStyle w:val="a0"/>
        <w:rPr>
          <w:rFonts w:hint="cs"/>
          <w:rtl/>
        </w:rPr>
      </w:pPr>
      <w:r>
        <w:rPr>
          <w:rFonts w:hint="cs"/>
          <w:rtl/>
        </w:rPr>
        <w:t xml:space="preserve">כאילו אין מלחמה, כאילו לא קרה שום דבר במדינה הזאת; תמשיך לתת. </w:t>
      </w:r>
    </w:p>
    <w:p w14:paraId="0E8F03A0" w14:textId="77777777" w:rsidR="00000000" w:rsidRDefault="000E0F03">
      <w:pPr>
        <w:pStyle w:val="a0"/>
        <w:rPr>
          <w:rFonts w:hint="cs"/>
          <w:rtl/>
        </w:rPr>
      </w:pPr>
    </w:p>
    <w:p w14:paraId="1F8AD8AF" w14:textId="77777777" w:rsidR="00000000" w:rsidRDefault="000E0F03">
      <w:pPr>
        <w:pStyle w:val="a0"/>
        <w:rPr>
          <w:rFonts w:hint="cs"/>
          <w:rtl/>
        </w:rPr>
      </w:pPr>
      <w:r>
        <w:rPr>
          <w:rFonts w:hint="cs"/>
          <w:rtl/>
        </w:rPr>
        <w:t>ועכשיו, לעצם העניין: על-פי דוחות העוני שפורסמו בשנים האחרונות, נראה באופן ברור וחד-מש</w:t>
      </w:r>
      <w:r>
        <w:rPr>
          <w:rFonts w:hint="cs"/>
          <w:rtl/>
        </w:rPr>
        <w:t xml:space="preserve">מעי כי הגדלת הקצבאות שמשלם המוסד לביטוח לאומי בעשור האחרון לא תרמה לצמצום האי-שוויון בהכנסות. </w:t>
      </w:r>
    </w:p>
    <w:p w14:paraId="2CA776F6" w14:textId="77777777" w:rsidR="00000000" w:rsidRDefault="000E0F03">
      <w:pPr>
        <w:pStyle w:val="a0"/>
        <w:rPr>
          <w:rFonts w:hint="cs"/>
          <w:rtl/>
        </w:rPr>
      </w:pPr>
    </w:p>
    <w:p w14:paraId="2F8B767D" w14:textId="77777777" w:rsidR="00000000" w:rsidRDefault="000E0F03">
      <w:pPr>
        <w:pStyle w:val="a0"/>
        <w:rPr>
          <w:rFonts w:hint="cs"/>
          <w:rtl/>
        </w:rPr>
      </w:pPr>
      <w:r>
        <w:rPr>
          <w:rFonts w:hint="cs"/>
          <w:rtl/>
        </w:rPr>
        <w:t xml:space="preserve"> בשנים 1995-2003 גדלה ההוצאה הריאלית לגמלאות של המוסד לביטוח לאומי ב-54%, זאת שעה שהאוכלוסייה גדלה באותן שנים ב-19%. גידול זה בקצבאות נובע הן מהגידול הריאלי בשכ</w:t>
      </w:r>
      <w:r>
        <w:rPr>
          <w:rFonts w:hint="cs"/>
          <w:rtl/>
        </w:rPr>
        <w:t xml:space="preserve">ר הממוצע והן מגידול באוכלוסיית הזכאים לגמלאות, הגבוה בהרבה משיעור הגידול באוכלוסייה. </w:t>
      </w:r>
    </w:p>
    <w:p w14:paraId="144D58F4" w14:textId="77777777" w:rsidR="00000000" w:rsidRDefault="000E0F03">
      <w:pPr>
        <w:pStyle w:val="a0"/>
        <w:rPr>
          <w:rFonts w:hint="cs"/>
          <w:rtl/>
        </w:rPr>
      </w:pPr>
    </w:p>
    <w:p w14:paraId="765A3D50" w14:textId="77777777" w:rsidR="00000000" w:rsidRDefault="000E0F03">
      <w:pPr>
        <w:pStyle w:val="a0"/>
        <w:rPr>
          <w:rFonts w:hint="cs"/>
          <w:rtl/>
        </w:rPr>
      </w:pPr>
      <w:r>
        <w:rPr>
          <w:rFonts w:hint="cs"/>
          <w:rtl/>
        </w:rPr>
        <w:t>בשנת 2001 נכנס לתוקף חוק משפחות ברוכות ילדים, "חוק הלפרט", אשר הגדיל באופן משמעותי את קצבאות הילדים למשפחות ברוכות ילדים, וחבר הכנסת כהן דיבר על כך. תדעו לכם ששנת 2001 ה</w:t>
      </w:r>
      <w:r>
        <w:rPr>
          <w:rFonts w:hint="cs"/>
          <w:rtl/>
        </w:rPr>
        <w:t xml:space="preserve">צטיינה כשנת שיא בהוצאה בעקבות החוק הזה. היקף התשלומים של המוסד לביטוח לאומי היה הגבוה ביותר מאי-פעם. אבל דוח העוני לשנת 2001 לא הראה כל שיפור במצבן של האוכלוסיות החלשות. </w:t>
      </w:r>
    </w:p>
    <w:p w14:paraId="7EEF1A7F" w14:textId="77777777" w:rsidR="00000000" w:rsidRDefault="000E0F03">
      <w:pPr>
        <w:pStyle w:val="a0"/>
        <w:rPr>
          <w:rFonts w:hint="cs"/>
          <w:rtl/>
        </w:rPr>
      </w:pPr>
    </w:p>
    <w:p w14:paraId="35D884D4" w14:textId="77777777" w:rsidR="00000000" w:rsidRDefault="000E0F03">
      <w:pPr>
        <w:pStyle w:val="a0"/>
        <w:rPr>
          <w:rFonts w:hint="cs"/>
          <w:rtl/>
        </w:rPr>
      </w:pPr>
      <w:r>
        <w:rPr>
          <w:rFonts w:hint="cs"/>
          <w:rtl/>
        </w:rPr>
        <w:t>הגורם העיקרי לעוני ולאי-שוויון בהכנסות הינו אי-השתתפות בכוח העבודה. הפתרון לבעיות הע</w:t>
      </w:r>
      <w:r>
        <w:rPr>
          <w:rFonts w:hint="cs"/>
          <w:rtl/>
        </w:rPr>
        <w:t>וני אינו טמון בהגדלת הקצבאות אלא ביצירת מערכת קצבאות המתמרצת יציאה לעבודה.</w:t>
      </w:r>
    </w:p>
    <w:p w14:paraId="4E6C9B3F" w14:textId="77777777" w:rsidR="00000000" w:rsidRDefault="000E0F03">
      <w:pPr>
        <w:pStyle w:val="a0"/>
        <w:rPr>
          <w:rFonts w:hint="cs"/>
          <w:rtl/>
        </w:rPr>
      </w:pPr>
    </w:p>
    <w:p w14:paraId="378C9EBF" w14:textId="77777777" w:rsidR="00000000" w:rsidRDefault="000E0F03">
      <w:pPr>
        <w:pStyle w:val="af0"/>
        <w:rPr>
          <w:rtl/>
        </w:rPr>
      </w:pPr>
      <w:r>
        <w:rPr>
          <w:rFonts w:hint="eastAsia"/>
          <w:rtl/>
        </w:rPr>
        <w:t>עסאם</w:t>
      </w:r>
      <w:r>
        <w:rPr>
          <w:rtl/>
        </w:rPr>
        <w:t xml:space="preserve"> מח'ול (חד"ש-תע"ל):</w:t>
      </w:r>
    </w:p>
    <w:p w14:paraId="28B2DD94" w14:textId="77777777" w:rsidR="00000000" w:rsidRDefault="000E0F03">
      <w:pPr>
        <w:pStyle w:val="a0"/>
        <w:ind w:firstLine="0"/>
        <w:rPr>
          <w:rFonts w:hint="cs"/>
          <w:rtl/>
        </w:rPr>
      </w:pPr>
    </w:p>
    <w:p w14:paraId="70EB4896" w14:textId="77777777" w:rsidR="00000000" w:rsidRDefault="000E0F03">
      <w:pPr>
        <w:pStyle w:val="a0"/>
        <w:ind w:firstLine="720"/>
        <w:rPr>
          <w:rFonts w:hint="cs"/>
          <w:rtl/>
        </w:rPr>
      </w:pPr>
      <w:r>
        <w:rPr>
          <w:rFonts w:hint="cs"/>
          <w:rtl/>
        </w:rPr>
        <w:t>אז תמריץ.</w:t>
      </w:r>
    </w:p>
    <w:p w14:paraId="0D4C89D2" w14:textId="77777777" w:rsidR="00000000" w:rsidRDefault="000E0F03">
      <w:pPr>
        <w:pStyle w:val="a0"/>
        <w:rPr>
          <w:rFonts w:hint="cs"/>
          <w:rtl/>
        </w:rPr>
      </w:pPr>
    </w:p>
    <w:p w14:paraId="4C500359" w14:textId="77777777" w:rsidR="00000000" w:rsidRDefault="000E0F03">
      <w:pPr>
        <w:pStyle w:val="-"/>
        <w:rPr>
          <w:rtl/>
        </w:rPr>
      </w:pPr>
      <w:bookmarkStart w:id="706" w:name="FS000000474T21_07_2004_19_36_12C"/>
      <w:bookmarkEnd w:id="706"/>
      <w:r>
        <w:rPr>
          <w:rtl/>
        </w:rPr>
        <w:t>שר התיירות גדעון עזרא:</w:t>
      </w:r>
    </w:p>
    <w:p w14:paraId="349D40CE" w14:textId="77777777" w:rsidR="00000000" w:rsidRDefault="000E0F03">
      <w:pPr>
        <w:pStyle w:val="a0"/>
        <w:rPr>
          <w:rtl/>
        </w:rPr>
      </w:pPr>
    </w:p>
    <w:p w14:paraId="0FCBDFA7" w14:textId="77777777" w:rsidR="00000000" w:rsidRDefault="000E0F03">
      <w:pPr>
        <w:pStyle w:val="a0"/>
        <w:rPr>
          <w:rFonts w:hint="cs"/>
          <w:rtl/>
        </w:rPr>
      </w:pPr>
      <w:r>
        <w:rPr>
          <w:rFonts w:hint="cs"/>
          <w:rtl/>
        </w:rPr>
        <w:t xml:space="preserve">המדיניות הכלכלית שהממשלה נוקטת באה להקנות יציבות כלכלית למשק ולעודד צמיחה היוצרת מקומות עבודה ומעלה את השכר, ובכך עוזרת </w:t>
      </w:r>
      <w:r>
        <w:rPr>
          <w:rFonts w:hint="cs"/>
          <w:rtl/>
        </w:rPr>
        <w:t>לאותן שכבות חלשות אשר מתקיימות מקצבאות המוסד לביטוח לאומי.</w:t>
      </w:r>
    </w:p>
    <w:p w14:paraId="1B4FC1B8" w14:textId="77777777" w:rsidR="00000000" w:rsidRDefault="000E0F03">
      <w:pPr>
        <w:pStyle w:val="a0"/>
        <w:rPr>
          <w:rFonts w:hint="cs"/>
          <w:rtl/>
        </w:rPr>
      </w:pPr>
    </w:p>
    <w:p w14:paraId="5DC75E39" w14:textId="77777777" w:rsidR="00000000" w:rsidRDefault="000E0F03">
      <w:pPr>
        <w:pStyle w:val="a0"/>
        <w:rPr>
          <w:rFonts w:hint="cs"/>
          <w:rtl/>
        </w:rPr>
      </w:pPr>
      <w:r>
        <w:rPr>
          <w:rFonts w:hint="cs"/>
          <w:rtl/>
        </w:rPr>
        <w:t xml:space="preserve">חבר הכנסת רן כהן, אני מוכרח להגיד לך, מי שמסייע ליציבות הכלכלית ולעידוד הצמיחה זה בעלי ההון. נו, מה לעשות? אין גורם אחר. </w:t>
      </w:r>
    </w:p>
    <w:p w14:paraId="44769B41" w14:textId="77777777" w:rsidR="00000000" w:rsidRDefault="000E0F03">
      <w:pPr>
        <w:pStyle w:val="a0"/>
        <w:rPr>
          <w:rFonts w:hint="cs"/>
          <w:rtl/>
        </w:rPr>
      </w:pPr>
    </w:p>
    <w:p w14:paraId="152EF1B2" w14:textId="77777777" w:rsidR="00000000" w:rsidRDefault="000E0F03">
      <w:pPr>
        <w:pStyle w:val="af0"/>
        <w:rPr>
          <w:rtl/>
        </w:rPr>
      </w:pPr>
    </w:p>
    <w:p w14:paraId="44FAEE6A" w14:textId="77777777" w:rsidR="00000000" w:rsidRDefault="000E0F03">
      <w:pPr>
        <w:pStyle w:val="af0"/>
        <w:rPr>
          <w:rtl/>
        </w:rPr>
      </w:pPr>
      <w:r>
        <w:rPr>
          <w:rFonts w:hint="eastAsia"/>
          <w:rtl/>
        </w:rPr>
        <w:t>רן</w:t>
      </w:r>
      <w:r>
        <w:rPr>
          <w:rtl/>
        </w:rPr>
        <w:t xml:space="preserve"> כהן (יחד):</w:t>
      </w:r>
    </w:p>
    <w:p w14:paraId="69992D8D" w14:textId="77777777" w:rsidR="00000000" w:rsidRDefault="000E0F03">
      <w:pPr>
        <w:pStyle w:val="a0"/>
        <w:ind w:firstLine="0"/>
        <w:rPr>
          <w:rFonts w:hint="cs"/>
          <w:rtl/>
        </w:rPr>
      </w:pPr>
    </w:p>
    <w:p w14:paraId="34755A48" w14:textId="77777777" w:rsidR="00000000" w:rsidRDefault="000E0F03">
      <w:pPr>
        <w:pStyle w:val="a0"/>
        <w:rPr>
          <w:rFonts w:hint="cs"/>
          <w:rtl/>
        </w:rPr>
      </w:pPr>
      <w:r>
        <w:rPr>
          <w:rFonts w:hint="cs"/>
          <w:rtl/>
        </w:rPr>
        <w:t xml:space="preserve">אתה מספר לי, אני עבדתי בתור שר התעשייה והמסחר. </w:t>
      </w:r>
    </w:p>
    <w:p w14:paraId="151550C1" w14:textId="77777777" w:rsidR="00000000" w:rsidRDefault="000E0F03">
      <w:pPr>
        <w:pStyle w:val="a0"/>
        <w:rPr>
          <w:rFonts w:hint="cs"/>
          <w:rtl/>
        </w:rPr>
      </w:pPr>
    </w:p>
    <w:p w14:paraId="6DC7B25C" w14:textId="77777777" w:rsidR="00000000" w:rsidRDefault="000E0F03">
      <w:pPr>
        <w:pStyle w:val="-"/>
        <w:rPr>
          <w:rtl/>
        </w:rPr>
      </w:pPr>
      <w:bookmarkStart w:id="707" w:name="FS000000474T21_07_2004_20_29_06C"/>
      <w:bookmarkEnd w:id="707"/>
      <w:r>
        <w:rPr>
          <w:rtl/>
        </w:rPr>
        <w:t>שר התייר</w:t>
      </w:r>
      <w:r>
        <w:rPr>
          <w:rtl/>
        </w:rPr>
        <w:t>ות גדעון עזרא:</w:t>
      </w:r>
    </w:p>
    <w:p w14:paraId="211260BF" w14:textId="77777777" w:rsidR="00000000" w:rsidRDefault="000E0F03">
      <w:pPr>
        <w:pStyle w:val="a0"/>
        <w:rPr>
          <w:rtl/>
        </w:rPr>
      </w:pPr>
    </w:p>
    <w:p w14:paraId="59163376" w14:textId="77777777" w:rsidR="00000000" w:rsidRDefault="000E0F03">
      <w:pPr>
        <w:pStyle w:val="a0"/>
        <w:rPr>
          <w:rFonts w:hint="cs"/>
          <w:rtl/>
        </w:rPr>
      </w:pPr>
      <w:r>
        <w:rPr>
          <w:rFonts w:hint="cs"/>
          <w:rtl/>
        </w:rPr>
        <w:t>צריך לעודד אותם להשקיע, וזה חיוני מאוד שהאנשים הללו ירצו להשקיע כאן ולא לקחת את הכסף ולהשקיע אותו בחו"ל.</w:t>
      </w:r>
    </w:p>
    <w:p w14:paraId="43C118EC" w14:textId="77777777" w:rsidR="00000000" w:rsidRDefault="000E0F03">
      <w:pPr>
        <w:pStyle w:val="a0"/>
        <w:rPr>
          <w:rFonts w:hint="cs"/>
          <w:rtl/>
        </w:rPr>
      </w:pPr>
    </w:p>
    <w:p w14:paraId="61E5F484" w14:textId="77777777" w:rsidR="00000000" w:rsidRDefault="000E0F03">
      <w:pPr>
        <w:pStyle w:val="a0"/>
        <w:rPr>
          <w:rFonts w:hint="cs"/>
          <w:rtl/>
        </w:rPr>
      </w:pPr>
      <w:r>
        <w:rPr>
          <w:rFonts w:hint="cs"/>
          <w:rtl/>
        </w:rPr>
        <w:t>על-פי החלטת הממשלה, הקיצוצים בקצבאות הם חלק מהליך מדורג שיימשך עד שנת 2009. בסופו של התהליך יקבל כל ילד קצבה שווה. בשנת 2004 תעמוד ההו</w:t>
      </w:r>
      <w:r>
        <w:rPr>
          <w:rFonts w:hint="cs"/>
          <w:rtl/>
        </w:rPr>
        <w:t>צאה על קצבאות ילדים על כ-4.5 מיליארדי שקלים.</w:t>
      </w:r>
    </w:p>
    <w:p w14:paraId="4DE2638A" w14:textId="77777777" w:rsidR="00000000" w:rsidRDefault="000E0F03">
      <w:pPr>
        <w:pStyle w:val="a0"/>
        <w:ind w:firstLine="0"/>
        <w:rPr>
          <w:rFonts w:hint="cs"/>
          <w:rtl/>
        </w:rPr>
      </w:pPr>
    </w:p>
    <w:p w14:paraId="01117B14" w14:textId="77777777" w:rsidR="00000000" w:rsidRDefault="000E0F03">
      <w:pPr>
        <w:pStyle w:val="a0"/>
        <w:rPr>
          <w:rFonts w:hint="cs"/>
          <w:rtl/>
        </w:rPr>
      </w:pPr>
      <w:r>
        <w:rPr>
          <w:rFonts w:hint="cs"/>
          <w:rtl/>
        </w:rPr>
        <w:t>ואני אומר לכם, כולנו כואבים את זה שיש קושי לקיים משפחות. כולנו כואבים את המצב הזה. רק מה שלא שמעתי פה באולם הזה, מאיפה לוקחים את התשלומים ועל מה אנחנו מוותרים. כאמור, נושא הביטחון, לצערי - - -</w:t>
      </w:r>
    </w:p>
    <w:p w14:paraId="16AB6EDB" w14:textId="77777777" w:rsidR="00000000" w:rsidRDefault="000E0F03">
      <w:pPr>
        <w:pStyle w:val="a0"/>
        <w:ind w:firstLine="0"/>
        <w:rPr>
          <w:rFonts w:hint="cs"/>
          <w:rtl/>
        </w:rPr>
      </w:pPr>
    </w:p>
    <w:p w14:paraId="49C89110" w14:textId="77777777" w:rsidR="00000000" w:rsidRDefault="000E0F03">
      <w:pPr>
        <w:pStyle w:val="af0"/>
        <w:rPr>
          <w:rtl/>
        </w:rPr>
      </w:pPr>
      <w:r>
        <w:rPr>
          <w:rFonts w:hint="eastAsia"/>
          <w:rtl/>
        </w:rPr>
        <w:t>ואסל</w:t>
      </w:r>
      <w:r>
        <w:rPr>
          <w:rtl/>
        </w:rPr>
        <w:t xml:space="preserve"> טאהא (בל"ד)</w:t>
      </w:r>
      <w:r>
        <w:rPr>
          <w:rtl/>
        </w:rPr>
        <w:t>:</w:t>
      </w:r>
    </w:p>
    <w:p w14:paraId="2E71FF6C" w14:textId="77777777" w:rsidR="00000000" w:rsidRDefault="000E0F03">
      <w:pPr>
        <w:pStyle w:val="a0"/>
        <w:rPr>
          <w:rFonts w:hint="cs"/>
          <w:rtl/>
        </w:rPr>
      </w:pPr>
    </w:p>
    <w:p w14:paraId="6660A3E7" w14:textId="77777777" w:rsidR="00000000" w:rsidRDefault="000E0F03">
      <w:pPr>
        <w:pStyle w:val="a0"/>
        <w:rPr>
          <w:rFonts w:hint="cs"/>
          <w:rtl/>
        </w:rPr>
      </w:pPr>
      <w:r>
        <w:rPr>
          <w:rFonts w:hint="cs"/>
          <w:rtl/>
        </w:rPr>
        <w:t xml:space="preserve">על ההתנחלויות, על הגדר. </w:t>
      </w:r>
    </w:p>
    <w:p w14:paraId="247CD4AC" w14:textId="77777777" w:rsidR="00000000" w:rsidRDefault="000E0F03">
      <w:pPr>
        <w:pStyle w:val="a0"/>
        <w:ind w:firstLine="0"/>
        <w:rPr>
          <w:rFonts w:hint="cs"/>
          <w:rtl/>
        </w:rPr>
      </w:pPr>
    </w:p>
    <w:p w14:paraId="63F798B5" w14:textId="77777777" w:rsidR="00000000" w:rsidRDefault="000E0F03">
      <w:pPr>
        <w:pStyle w:val="af0"/>
        <w:rPr>
          <w:rtl/>
        </w:rPr>
      </w:pPr>
      <w:r>
        <w:rPr>
          <w:rFonts w:hint="eastAsia"/>
          <w:rtl/>
        </w:rPr>
        <w:t>רן</w:t>
      </w:r>
      <w:r>
        <w:rPr>
          <w:rtl/>
        </w:rPr>
        <w:t xml:space="preserve"> כהן (יחד):</w:t>
      </w:r>
    </w:p>
    <w:p w14:paraId="2CAA49DF" w14:textId="77777777" w:rsidR="00000000" w:rsidRDefault="000E0F03">
      <w:pPr>
        <w:pStyle w:val="a0"/>
        <w:rPr>
          <w:rFonts w:hint="cs"/>
          <w:rtl/>
        </w:rPr>
      </w:pPr>
    </w:p>
    <w:p w14:paraId="1BE0BBFE" w14:textId="77777777" w:rsidR="00000000" w:rsidRDefault="000E0F03">
      <w:pPr>
        <w:pStyle w:val="a0"/>
        <w:rPr>
          <w:rFonts w:hint="cs"/>
          <w:rtl/>
        </w:rPr>
      </w:pPr>
      <w:r>
        <w:rPr>
          <w:rFonts w:hint="cs"/>
          <w:rtl/>
        </w:rPr>
        <w:t xml:space="preserve"> - - - הם לוקחים מקצבאות ילדים.</w:t>
      </w:r>
    </w:p>
    <w:p w14:paraId="1798B9CC" w14:textId="77777777" w:rsidR="00000000" w:rsidRDefault="000E0F03">
      <w:pPr>
        <w:pStyle w:val="af1"/>
        <w:rPr>
          <w:rFonts w:hint="cs"/>
          <w:rtl/>
        </w:rPr>
      </w:pPr>
    </w:p>
    <w:p w14:paraId="591C7544" w14:textId="77777777" w:rsidR="00000000" w:rsidRDefault="000E0F03">
      <w:pPr>
        <w:pStyle w:val="af1"/>
        <w:rPr>
          <w:rFonts w:hint="cs"/>
          <w:rtl/>
        </w:rPr>
      </w:pPr>
      <w:r>
        <w:rPr>
          <w:rtl/>
        </w:rPr>
        <w:t>היו"ר</w:t>
      </w:r>
      <w:r>
        <w:rPr>
          <w:rFonts w:hint="cs"/>
          <w:rtl/>
        </w:rPr>
        <w:t xml:space="preserve"> אלי בן-מנחם:</w:t>
      </w:r>
    </w:p>
    <w:p w14:paraId="33CB8759" w14:textId="77777777" w:rsidR="00000000" w:rsidRDefault="000E0F03">
      <w:pPr>
        <w:pStyle w:val="a0"/>
        <w:rPr>
          <w:rtl/>
        </w:rPr>
      </w:pPr>
    </w:p>
    <w:p w14:paraId="22142C6A" w14:textId="77777777" w:rsidR="00000000" w:rsidRDefault="000E0F03">
      <w:pPr>
        <w:pStyle w:val="a0"/>
        <w:rPr>
          <w:rFonts w:hint="cs"/>
          <w:rtl/>
        </w:rPr>
      </w:pPr>
      <w:r>
        <w:rPr>
          <w:rFonts w:hint="cs"/>
          <w:rtl/>
        </w:rPr>
        <w:t>חבר הכנסת טאהא, אתה מדבר בפלאפון בתוך המליאה. שב בצד, בפינה, לפחות לא נראה אותך עם הפלאפון.</w:t>
      </w:r>
    </w:p>
    <w:p w14:paraId="7AF89221" w14:textId="77777777" w:rsidR="00000000" w:rsidRDefault="000E0F03">
      <w:pPr>
        <w:pStyle w:val="a0"/>
        <w:rPr>
          <w:rFonts w:hint="cs"/>
          <w:rtl/>
        </w:rPr>
      </w:pPr>
    </w:p>
    <w:p w14:paraId="2D0B01F6" w14:textId="77777777" w:rsidR="00000000" w:rsidRDefault="000E0F03">
      <w:pPr>
        <w:pStyle w:val="-"/>
        <w:rPr>
          <w:rtl/>
        </w:rPr>
      </w:pPr>
      <w:bookmarkStart w:id="708" w:name="FS000000474T21_07_2004_20_32_08C"/>
      <w:bookmarkEnd w:id="708"/>
      <w:r>
        <w:rPr>
          <w:rtl/>
        </w:rPr>
        <w:t>שר התיירות גדעון עזרא:</w:t>
      </w:r>
    </w:p>
    <w:p w14:paraId="1A570B84" w14:textId="77777777" w:rsidR="00000000" w:rsidRDefault="000E0F03">
      <w:pPr>
        <w:pStyle w:val="a0"/>
        <w:rPr>
          <w:rtl/>
        </w:rPr>
      </w:pPr>
    </w:p>
    <w:p w14:paraId="186195EE" w14:textId="77777777" w:rsidR="00000000" w:rsidRDefault="000E0F03">
      <w:pPr>
        <w:pStyle w:val="a0"/>
        <w:rPr>
          <w:rFonts w:hint="cs"/>
          <w:rtl/>
        </w:rPr>
      </w:pPr>
      <w:r>
        <w:rPr>
          <w:rFonts w:hint="cs"/>
          <w:rtl/>
        </w:rPr>
        <w:t>יש דבר יותר טוב מהתנחלויות, הפסקת הלחימה ש</w:t>
      </w:r>
      <w:r>
        <w:rPr>
          <w:rFonts w:hint="cs"/>
          <w:rtl/>
        </w:rPr>
        <w:t xml:space="preserve">ל הפלסטינים והפסקת הטרור. זה הפתרון היותר טוב - מכל דבר אחר. </w:t>
      </w:r>
    </w:p>
    <w:p w14:paraId="72C1902B" w14:textId="77777777" w:rsidR="00000000" w:rsidRDefault="000E0F03">
      <w:pPr>
        <w:pStyle w:val="a0"/>
        <w:rPr>
          <w:rFonts w:hint="cs"/>
          <w:rtl/>
        </w:rPr>
      </w:pPr>
    </w:p>
    <w:p w14:paraId="06C4B11E" w14:textId="77777777" w:rsidR="00000000" w:rsidRDefault="000E0F03">
      <w:pPr>
        <w:pStyle w:val="a0"/>
        <w:rPr>
          <w:rFonts w:hint="cs"/>
          <w:rtl/>
        </w:rPr>
      </w:pPr>
      <w:r>
        <w:rPr>
          <w:rFonts w:hint="cs"/>
          <w:rtl/>
        </w:rPr>
        <w:t xml:space="preserve">החלטה היא החלטה. אני מניח שדיון בתוכניות בנושא הזה יהיה בוועדת הכספים של הכנסת. תודה. </w:t>
      </w:r>
    </w:p>
    <w:p w14:paraId="42CB8A2A" w14:textId="77777777" w:rsidR="00000000" w:rsidRDefault="000E0F03">
      <w:pPr>
        <w:pStyle w:val="af0"/>
        <w:rPr>
          <w:rtl/>
        </w:rPr>
      </w:pPr>
    </w:p>
    <w:p w14:paraId="158044ED" w14:textId="77777777" w:rsidR="00000000" w:rsidRDefault="000E0F03">
      <w:pPr>
        <w:pStyle w:val="af0"/>
        <w:rPr>
          <w:rtl/>
        </w:rPr>
      </w:pPr>
      <w:r>
        <w:rPr>
          <w:rFonts w:hint="eastAsia"/>
          <w:rtl/>
        </w:rPr>
        <w:t>רן</w:t>
      </w:r>
      <w:r>
        <w:rPr>
          <w:rtl/>
        </w:rPr>
        <w:t xml:space="preserve"> כהן (יחד):</w:t>
      </w:r>
    </w:p>
    <w:p w14:paraId="74E0FF80" w14:textId="77777777" w:rsidR="00000000" w:rsidRDefault="000E0F03">
      <w:pPr>
        <w:pStyle w:val="a0"/>
        <w:rPr>
          <w:rFonts w:hint="cs"/>
          <w:rtl/>
        </w:rPr>
      </w:pPr>
    </w:p>
    <w:p w14:paraId="76B6D5AC" w14:textId="77777777" w:rsidR="00000000" w:rsidRDefault="000E0F03">
      <w:pPr>
        <w:pStyle w:val="a0"/>
        <w:rPr>
          <w:rFonts w:hint="cs"/>
          <w:rtl/>
        </w:rPr>
      </w:pPr>
      <w:r>
        <w:rPr>
          <w:rFonts w:hint="cs"/>
          <w:rtl/>
        </w:rPr>
        <w:t xml:space="preserve">ועדת העבודה והרווחה. </w:t>
      </w:r>
    </w:p>
    <w:p w14:paraId="5F301135" w14:textId="77777777" w:rsidR="00000000" w:rsidRDefault="000E0F03">
      <w:pPr>
        <w:pStyle w:val="a0"/>
        <w:rPr>
          <w:rFonts w:hint="cs"/>
          <w:rtl/>
        </w:rPr>
      </w:pPr>
    </w:p>
    <w:p w14:paraId="5211037B" w14:textId="77777777" w:rsidR="00000000" w:rsidRDefault="000E0F03">
      <w:pPr>
        <w:pStyle w:val="af1"/>
        <w:rPr>
          <w:rFonts w:hint="cs"/>
          <w:rtl/>
        </w:rPr>
      </w:pPr>
      <w:r>
        <w:rPr>
          <w:rtl/>
        </w:rPr>
        <w:t>היו"ר</w:t>
      </w:r>
      <w:r>
        <w:rPr>
          <w:rFonts w:hint="cs"/>
          <w:rtl/>
        </w:rPr>
        <w:t xml:space="preserve"> אלי בן-מנחם:</w:t>
      </w:r>
    </w:p>
    <w:p w14:paraId="71BF6EBB" w14:textId="77777777" w:rsidR="00000000" w:rsidRDefault="000E0F03">
      <w:pPr>
        <w:pStyle w:val="a0"/>
        <w:rPr>
          <w:rtl/>
        </w:rPr>
      </w:pPr>
    </w:p>
    <w:p w14:paraId="5807EF19" w14:textId="77777777" w:rsidR="00000000" w:rsidRDefault="000E0F03">
      <w:pPr>
        <w:pStyle w:val="a0"/>
        <w:rPr>
          <w:rFonts w:hint="cs"/>
          <w:rtl/>
        </w:rPr>
      </w:pPr>
      <w:r>
        <w:rPr>
          <w:rFonts w:hint="cs"/>
          <w:rtl/>
        </w:rPr>
        <w:t>ועדת הכנסת תחליט.</w:t>
      </w:r>
    </w:p>
    <w:p w14:paraId="436C72F7" w14:textId="77777777" w:rsidR="00000000" w:rsidRDefault="000E0F03">
      <w:pPr>
        <w:pStyle w:val="a0"/>
        <w:rPr>
          <w:rFonts w:hint="cs"/>
          <w:rtl/>
        </w:rPr>
      </w:pPr>
    </w:p>
    <w:p w14:paraId="32834240" w14:textId="77777777" w:rsidR="00000000" w:rsidRDefault="000E0F03">
      <w:pPr>
        <w:pStyle w:val="-"/>
        <w:rPr>
          <w:rtl/>
        </w:rPr>
      </w:pPr>
      <w:bookmarkStart w:id="709" w:name="FS000000474T21_07_2004_20_34_42C"/>
      <w:bookmarkEnd w:id="709"/>
      <w:r>
        <w:rPr>
          <w:rtl/>
        </w:rPr>
        <w:t>שר התיירות גדעון עזרא:</w:t>
      </w:r>
    </w:p>
    <w:p w14:paraId="709166E4" w14:textId="77777777" w:rsidR="00000000" w:rsidRDefault="000E0F03">
      <w:pPr>
        <w:pStyle w:val="a0"/>
        <w:rPr>
          <w:rtl/>
        </w:rPr>
      </w:pPr>
    </w:p>
    <w:p w14:paraId="15252A46" w14:textId="77777777" w:rsidR="00000000" w:rsidRDefault="000E0F03">
      <w:pPr>
        <w:pStyle w:val="a0"/>
        <w:rPr>
          <w:rFonts w:hint="cs"/>
          <w:rtl/>
        </w:rPr>
      </w:pPr>
      <w:r>
        <w:rPr>
          <w:rFonts w:hint="cs"/>
          <w:rtl/>
        </w:rPr>
        <w:t xml:space="preserve">אין </w:t>
      </w:r>
      <w:r>
        <w:rPr>
          <w:rFonts w:hint="cs"/>
          <w:rtl/>
        </w:rPr>
        <w:t>לי בעיה, ועדת הכנסת תקבע.</w:t>
      </w:r>
    </w:p>
    <w:p w14:paraId="4DD37334" w14:textId="77777777" w:rsidR="00000000" w:rsidRDefault="000E0F03">
      <w:pPr>
        <w:pStyle w:val="a0"/>
        <w:ind w:firstLine="0"/>
        <w:rPr>
          <w:rFonts w:hint="cs"/>
          <w:rtl/>
        </w:rPr>
      </w:pPr>
    </w:p>
    <w:p w14:paraId="43F77F70" w14:textId="77777777" w:rsidR="00000000" w:rsidRDefault="000E0F03">
      <w:pPr>
        <w:pStyle w:val="af1"/>
        <w:rPr>
          <w:rFonts w:hint="cs"/>
          <w:rtl/>
        </w:rPr>
      </w:pPr>
      <w:r>
        <w:rPr>
          <w:rtl/>
        </w:rPr>
        <w:t>היו"ר</w:t>
      </w:r>
      <w:r>
        <w:rPr>
          <w:rFonts w:hint="cs"/>
          <w:rtl/>
        </w:rPr>
        <w:t xml:space="preserve"> אלי בן-מנחם:</w:t>
      </w:r>
    </w:p>
    <w:p w14:paraId="08E0B499" w14:textId="77777777" w:rsidR="00000000" w:rsidRDefault="000E0F03">
      <w:pPr>
        <w:pStyle w:val="a0"/>
        <w:rPr>
          <w:rFonts w:hint="cs"/>
          <w:rtl/>
        </w:rPr>
      </w:pPr>
    </w:p>
    <w:p w14:paraId="2F7CFAF2" w14:textId="77777777" w:rsidR="00000000" w:rsidRDefault="000E0F03">
      <w:pPr>
        <w:pStyle w:val="a0"/>
        <w:rPr>
          <w:rFonts w:hint="cs"/>
          <w:rtl/>
        </w:rPr>
      </w:pPr>
      <w:r>
        <w:rPr>
          <w:rFonts w:hint="cs"/>
          <w:rtl/>
        </w:rPr>
        <w:t>רבותי חברי הכנסת, יש הצעות אחרות. ראשון המציעים, חבר הכנסת משה כחלון, בבקשה. אחריו - חבר הכנסת נסים זאב.</w:t>
      </w:r>
    </w:p>
    <w:p w14:paraId="68B3D394" w14:textId="77777777" w:rsidR="00000000" w:rsidRDefault="000E0F03">
      <w:pPr>
        <w:pStyle w:val="a0"/>
        <w:ind w:firstLine="0"/>
        <w:rPr>
          <w:rFonts w:hint="cs"/>
          <w:rtl/>
        </w:rPr>
      </w:pPr>
    </w:p>
    <w:p w14:paraId="55C8C169" w14:textId="77777777" w:rsidR="00000000" w:rsidRDefault="000E0F03">
      <w:pPr>
        <w:pStyle w:val="a"/>
        <w:rPr>
          <w:rtl/>
        </w:rPr>
      </w:pPr>
      <w:bookmarkStart w:id="710" w:name="FS000001034T21_07_2004_19_38_29"/>
      <w:bookmarkStart w:id="711" w:name="_Toc87615668"/>
      <w:bookmarkEnd w:id="710"/>
      <w:r>
        <w:rPr>
          <w:rFonts w:hint="eastAsia"/>
          <w:rtl/>
        </w:rPr>
        <w:t>משה</w:t>
      </w:r>
      <w:r>
        <w:rPr>
          <w:rtl/>
        </w:rPr>
        <w:t xml:space="preserve"> כחלון (הליכוד):</w:t>
      </w:r>
      <w:bookmarkEnd w:id="711"/>
    </w:p>
    <w:p w14:paraId="11B0C186" w14:textId="77777777" w:rsidR="00000000" w:rsidRDefault="000E0F03">
      <w:pPr>
        <w:pStyle w:val="a0"/>
        <w:rPr>
          <w:rFonts w:hint="cs"/>
          <w:rtl/>
        </w:rPr>
      </w:pPr>
    </w:p>
    <w:p w14:paraId="44FCE621" w14:textId="77777777" w:rsidR="00000000" w:rsidRDefault="000E0F03">
      <w:pPr>
        <w:pStyle w:val="a0"/>
        <w:rPr>
          <w:rFonts w:hint="cs"/>
          <w:rtl/>
        </w:rPr>
      </w:pPr>
      <w:r>
        <w:rPr>
          <w:rFonts w:hint="cs"/>
          <w:rtl/>
        </w:rPr>
        <w:t xml:space="preserve">אדוני היושב-ראש,  כמעט כרגיל בנושאים החברתיים אני, לצערי, מצטרף דווקא לאופוזיציה. </w:t>
      </w:r>
      <w:r>
        <w:rPr>
          <w:rFonts w:hint="cs"/>
          <w:rtl/>
        </w:rPr>
        <w:t xml:space="preserve">אבל, אני רוצה להביא לתשומת לבו של השר את נושא ועדת-דברת שכבר העליתי, הקשור גם בילדים.  אחת ההמלצות של ועדת-דברת היא מעבר לחמישה ימי לימוד בשבוע. המשמעות היא שביום שישי הילדים האלה יסתובבו חופשי. </w:t>
      </w:r>
    </w:p>
    <w:p w14:paraId="35155F86" w14:textId="77777777" w:rsidR="00000000" w:rsidRDefault="000E0F03">
      <w:pPr>
        <w:pStyle w:val="af0"/>
        <w:rPr>
          <w:rFonts w:hint="cs"/>
          <w:rtl/>
        </w:rPr>
      </w:pPr>
    </w:p>
    <w:p w14:paraId="0FFE61DD" w14:textId="77777777" w:rsidR="00000000" w:rsidRDefault="000E0F03">
      <w:pPr>
        <w:pStyle w:val="af0"/>
        <w:rPr>
          <w:rtl/>
        </w:rPr>
      </w:pPr>
      <w:r>
        <w:rPr>
          <w:rFonts w:hint="eastAsia"/>
          <w:rtl/>
        </w:rPr>
        <w:t>יצחק</w:t>
      </w:r>
      <w:r>
        <w:rPr>
          <w:rtl/>
        </w:rPr>
        <w:t xml:space="preserve"> הרצוג (העבודה-מימד):</w:t>
      </w:r>
    </w:p>
    <w:p w14:paraId="2CFD0805" w14:textId="77777777" w:rsidR="00000000" w:rsidRDefault="000E0F03">
      <w:pPr>
        <w:pStyle w:val="a0"/>
        <w:ind w:firstLine="0"/>
        <w:rPr>
          <w:rFonts w:hint="cs"/>
          <w:rtl/>
        </w:rPr>
      </w:pPr>
    </w:p>
    <w:p w14:paraId="02296C28" w14:textId="77777777" w:rsidR="00000000" w:rsidRDefault="000E0F03">
      <w:pPr>
        <w:pStyle w:val="a0"/>
        <w:rPr>
          <w:rFonts w:hint="cs"/>
          <w:rtl/>
        </w:rPr>
      </w:pPr>
      <w:r>
        <w:rPr>
          <w:rFonts w:hint="cs"/>
          <w:rtl/>
        </w:rPr>
        <w:t>אתה צודק.</w:t>
      </w:r>
    </w:p>
    <w:p w14:paraId="0A26E0D3" w14:textId="77777777" w:rsidR="00000000" w:rsidRDefault="000E0F03">
      <w:pPr>
        <w:pStyle w:val="a0"/>
        <w:rPr>
          <w:rFonts w:hint="cs"/>
          <w:rtl/>
        </w:rPr>
      </w:pPr>
    </w:p>
    <w:p w14:paraId="108BAB2A" w14:textId="77777777" w:rsidR="00000000" w:rsidRDefault="000E0F03">
      <w:pPr>
        <w:pStyle w:val="-"/>
        <w:rPr>
          <w:rtl/>
        </w:rPr>
      </w:pPr>
      <w:bookmarkStart w:id="712" w:name="FS000000474T21_07_2004_20_38_51C"/>
      <w:bookmarkStart w:id="713" w:name="FS000001034T21_07_2004_20_38_55"/>
      <w:bookmarkStart w:id="714" w:name="FS000001034T21_07_2004_20_38_57C"/>
      <w:bookmarkEnd w:id="712"/>
      <w:bookmarkEnd w:id="713"/>
      <w:bookmarkEnd w:id="714"/>
      <w:r>
        <w:rPr>
          <w:rtl/>
        </w:rPr>
        <w:t>משה כחלון (הליכוד):</w:t>
      </w:r>
    </w:p>
    <w:p w14:paraId="593230AE" w14:textId="77777777" w:rsidR="00000000" w:rsidRDefault="000E0F03">
      <w:pPr>
        <w:pStyle w:val="a0"/>
        <w:ind w:firstLine="0"/>
        <w:rPr>
          <w:rFonts w:hint="cs"/>
          <w:rtl/>
        </w:rPr>
      </w:pPr>
    </w:p>
    <w:p w14:paraId="75826A46" w14:textId="77777777" w:rsidR="00000000" w:rsidRDefault="000E0F03">
      <w:pPr>
        <w:pStyle w:val="a0"/>
        <w:rPr>
          <w:rFonts w:hint="cs"/>
          <w:rtl/>
        </w:rPr>
      </w:pPr>
      <w:r>
        <w:rPr>
          <w:rFonts w:hint="cs"/>
          <w:rtl/>
        </w:rPr>
        <w:t xml:space="preserve">במקומות חזקים, במקומות שבהם יש להורים אפשרויות, ימצאו להם מסגרות. במקומות החלשים הילדים האלה יסתובבו ברחובות. אני הצגתי את זה למר דברת בישיבת סיעת הליכוד, ותשובה לא קיבלתי. אני מקווה שהממשלה תדע לטפל בזה ולתת על זה תשובה. </w:t>
      </w:r>
    </w:p>
    <w:p w14:paraId="2733E688" w14:textId="77777777" w:rsidR="00000000" w:rsidRDefault="000E0F03">
      <w:pPr>
        <w:pStyle w:val="a0"/>
        <w:rPr>
          <w:rFonts w:hint="cs"/>
          <w:rtl/>
        </w:rPr>
      </w:pPr>
    </w:p>
    <w:p w14:paraId="0D1FC6DA" w14:textId="77777777" w:rsidR="00000000" w:rsidRDefault="000E0F03">
      <w:pPr>
        <w:pStyle w:val="a0"/>
        <w:rPr>
          <w:rFonts w:hint="cs"/>
          <w:rtl/>
        </w:rPr>
      </w:pPr>
      <w:r>
        <w:rPr>
          <w:rFonts w:hint="cs"/>
          <w:rtl/>
        </w:rPr>
        <w:t>דבר נוסף, ראש הממשלה הודיע שהשנה</w:t>
      </w:r>
      <w:r>
        <w:rPr>
          <w:rFonts w:hint="cs"/>
          <w:rtl/>
        </w:rPr>
        <w:t xml:space="preserve"> יקבלו הזנה 160,000 תלמידים, ואת זה חשוב לדעת. בניגוד לחבר הכנסת יאיר פרץ אני כן מאמין שזה יהיה, ועל זה אני רוצה לברך, ובאותה נשימה גם מזהיר ממעבר לחמישה ימי לימודים בשבוע באזורים חלשים.</w:t>
      </w:r>
    </w:p>
    <w:p w14:paraId="171C4BB3" w14:textId="77777777" w:rsidR="00000000" w:rsidRDefault="000E0F03">
      <w:pPr>
        <w:pStyle w:val="a0"/>
        <w:rPr>
          <w:rFonts w:hint="cs"/>
          <w:rtl/>
        </w:rPr>
      </w:pPr>
    </w:p>
    <w:p w14:paraId="3390D5D7" w14:textId="77777777" w:rsidR="00000000" w:rsidRDefault="000E0F03">
      <w:pPr>
        <w:pStyle w:val="af0"/>
        <w:rPr>
          <w:rtl/>
        </w:rPr>
      </w:pPr>
      <w:r>
        <w:rPr>
          <w:rFonts w:hint="eastAsia"/>
          <w:rtl/>
        </w:rPr>
        <w:t>רן</w:t>
      </w:r>
      <w:r>
        <w:rPr>
          <w:rtl/>
        </w:rPr>
        <w:t xml:space="preserve"> כהן (יחד):</w:t>
      </w:r>
    </w:p>
    <w:p w14:paraId="56685B57" w14:textId="77777777" w:rsidR="00000000" w:rsidRDefault="000E0F03">
      <w:pPr>
        <w:pStyle w:val="a0"/>
        <w:rPr>
          <w:rFonts w:hint="cs"/>
          <w:rtl/>
        </w:rPr>
      </w:pPr>
    </w:p>
    <w:p w14:paraId="7C850852" w14:textId="77777777" w:rsidR="00000000" w:rsidRDefault="000E0F03">
      <w:pPr>
        <w:pStyle w:val="a0"/>
        <w:rPr>
          <w:rFonts w:hint="cs"/>
          <w:rtl/>
        </w:rPr>
      </w:pPr>
      <w:r>
        <w:rPr>
          <w:rFonts w:hint="cs"/>
          <w:rtl/>
        </w:rPr>
        <w:t>חבר הכנסת כחלון, השבוע יש הצעה לבטל את החוק של מפעל ה</w:t>
      </w:r>
      <w:r>
        <w:rPr>
          <w:rFonts w:hint="cs"/>
          <w:rtl/>
        </w:rPr>
        <w:t>הזנה.</w:t>
      </w:r>
    </w:p>
    <w:p w14:paraId="169D2B53" w14:textId="77777777" w:rsidR="00000000" w:rsidRDefault="000E0F03">
      <w:pPr>
        <w:pStyle w:val="a0"/>
        <w:rPr>
          <w:rFonts w:hint="cs"/>
          <w:rtl/>
        </w:rPr>
      </w:pPr>
    </w:p>
    <w:p w14:paraId="2693DA9B" w14:textId="77777777" w:rsidR="00000000" w:rsidRDefault="000E0F03">
      <w:pPr>
        <w:pStyle w:val="af1"/>
        <w:rPr>
          <w:rFonts w:hint="cs"/>
          <w:rtl/>
        </w:rPr>
      </w:pPr>
      <w:r>
        <w:rPr>
          <w:rtl/>
        </w:rPr>
        <w:t>היו"ר</w:t>
      </w:r>
      <w:r>
        <w:rPr>
          <w:rFonts w:hint="cs"/>
          <w:rtl/>
        </w:rPr>
        <w:t xml:space="preserve"> אלי בן-מנחם:</w:t>
      </w:r>
    </w:p>
    <w:p w14:paraId="113642C7" w14:textId="77777777" w:rsidR="00000000" w:rsidRDefault="000E0F03">
      <w:pPr>
        <w:pStyle w:val="a0"/>
        <w:rPr>
          <w:rtl/>
        </w:rPr>
      </w:pPr>
    </w:p>
    <w:p w14:paraId="69AC974B" w14:textId="77777777" w:rsidR="00000000" w:rsidRDefault="000E0F03">
      <w:pPr>
        <w:pStyle w:val="a0"/>
        <w:rPr>
          <w:rFonts w:hint="cs"/>
          <w:rtl/>
        </w:rPr>
      </w:pPr>
      <w:r>
        <w:rPr>
          <w:rFonts w:hint="cs"/>
          <w:rtl/>
        </w:rPr>
        <w:t xml:space="preserve">חבר הכנסת כחלון, אני מאוד מאוד מקווה שלא נחזור לימים הלא-כל-כך נעימים שיבדקו משפחה משפחה, אלא זה יהיה על-פי אזורי מצוקה, על-פי נתונים סוציו-אקונומיים של אזורים, ולא משפחה משפחה, כי בסוף ייהנו דווקא אלה שלא באמת צריכים ליהנות, כי </w:t>
      </w:r>
      <w:r>
        <w:rPr>
          <w:rFonts w:hint="cs"/>
          <w:rtl/>
        </w:rPr>
        <w:t>אלה שצריכים את זה מתביישים.</w:t>
      </w:r>
    </w:p>
    <w:p w14:paraId="1D3511A2" w14:textId="77777777" w:rsidR="00000000" w:rsidRDefault="000E0F03">
      <w:pPr>
        <w:pStyle w:val="a0"/>
        <w:rPr>
          <w:rFonts w:hint="cs"/>
          <w:rtl/>
        </w:rPr>
      </w:pPr>
    </w:p>
    <w:p w14:paraId="17F23138" w14:textId="77777777" w:rsidR="00000000" w:rsidRDefault="000E0F03">
      <w:pPr>
        <w:pStyle w:val="af0"/>
        <w:rPr>
          <w:rtl/>
        </w:rPr>
      </w:pPr>
      <w:r>
        <w:rPr>
          <w:rFonts w:hint="eastAsia"/>
          <w:rtl/>
        </w:rPr>
        <w:t>רן</w:t>
      </w:r>
      <w:r>
        <w:rPr>
          <w:rtl/>
        </w:rPr>
        <w:t xml:space="preserve"> כהן (יחד):</w:t>
      </w:r>
    </w:p>
    <w:p w14:paraId="4157021E" w14:textId="77777777" w:rsidR="00000000" w:rsidRDefault="000E0F03">
      <w:pPr>
        <w:pStyle w:val="a0"/>
        <w:ind w:firstLine="0"/>
        <w:rPr>
          <w:rFonts w:hint="cs"/>
          <w:rtl/>
        </w:rPr>
      </w:pPr>
    </w:p>
    <w:p w14:paraId="41F90B65" w14:textId="77777777" w:rsidR="00000000" w:rsidRDefault="000E0F03">
      <w:pPr>
        <w:pStyle w:val="a0"/>
        <w:rPr>
          <w:rFonts w:hint="cs"/>
          <w:rtl/>
        </w:rPr>
      </w:pPr>
      <w:r>
        <w:rPr>
          <w:rFonts w:hint="cs"/>
          <w:rtl/>
        </w:rPr>
        <w:t>קיבלנו את סדר-היום לשבוע הבא. הממשלה מביאה את ביטול הצעת החוק להזנה במוסדות חינוך.</w:t>
      </w:r>
    </w:p>
    <w:p w14:paraId="0A36FB02" w14:textId="77777777" w:rsidR="00000000" w:rsidRDefault="000E0F03">
      <w:pPr>
        <w:pStyle w:val="a0"/>
        <w:rPr>
          <w:rFonts w:hint="cs"/>
          <w:rtl/>
        </w:rPr>
      </w:pPr>
    </w:p>
    <w:p w14:paraId="7A4842FB" w14:textId="77777777" w:rsidR="00000000" w:rsidRDefault="000E0F03">
      <w:pPr>
        <w:pStyle w:val="af0"/>
        <w:rPr>
          <w:rtl/>
        </w:rPr>
      </w:pPr>
      <w:r>
        <w:rPr>
          <w:rFonts w:hint="eastAsia"/>
          <w:rtl/>
        </w:rPr>
        <w:t>משה</w:t>
      </w:r>
      <w:r>
        <w:rPr>
          <w:rtl/>
        </w:rPr>
        <w:t xml:space="preserve"> כחלון (הליכוד):</w:t>
      </w:r>
    </w:p>
    <w:p w14:paraId="413E8D6C" w14:textId="77777777" w:rsidR="00000000" w:rsidRDefault="000E0F03">
      <w:pPr>
        <w:pStyle w:val="a0"/>
        <w:rPr>
          <w:rFonts w:hint="cs"/>
          <w:rtl/>
        </w:rPr>
      </w:pPr>
    </w:p>
    <w:p w14:paraId="17C433FD" w14:textId="77777777" w:rsidR="00000000" w:rsidRDefault="000E0F03">
      <w:pPr>
        <w:pStyle w:val="a0"/>
        <w:rPr>
          <w:rFonts w:hint="cs"/>
          <w:rtl/>
        </w:rPr>
      </w:pPr>
      <w:r>
        <w:rPr>
          <w:rFonts w:hint="cs"/>
          <w:rtl/>
        </w:rPr>
        <w:t>מה זה קשור?</w:t>
      </w:r>
    </w:p>
    <w:p w14:paraId="5D0B3CE3" w14:textId="77777777" w:rsidR="00000000" w:rsidRDefault="000E0F03">
      <w:pPr>
        <w:pStyle w:val="a0"/>
        <w:rPr>
          <w:rFonts w:hint="cs"/>
          <w:rtl/>
        </w:rPr>
      </w:pPr>
    </w:p>
    <w:p w14:paraId="132BB15A" w14:textId="77777777" w:rsidR="00000000" w:rsidRDefault="000E0F03">
      <w:pPr>
        <w:pStyle w:val="af0"/>
        <w:rPr>
          <w:rtl/>
        </w:rPr>
      </w:pPr>
      <w:r>
        <w:rPr>
          <w:rFonts w:hint="eastAsia"/>
          <w:rtl/>
        </w:rPr>
        <w:t>יצחק</w:t>
      </w:r>
      <w:r>
        <w:rPr>
          <w:rtl/>
        </w:rPr>
        <w:t xml:space="preserve"> הרצוג (העבודה-מימד):</w:t>
      </w:r>
    </w:p>
    <w:p w14:paraId="0E3F77DB" w14:textId="77777777" w:rsidR="00000000" w:rsidRDefault="000E0F03">
      <w:pPr>
        <w:pStyle w:val="a0"/>
        <w:rPr>
          <w:rFonts w:hint="cs"/>
          <w:rtl/>
        </w:rPr>
      </w:pPr>
    </w:p>
    <w:p w14:paraId="33E5BBD7" w14:textId="77777777" w:rsidR="00000000" w:rsidRDefault="000E0F03">
      <w:pPr>
        <w:pStyle w:val="a0"/>
        <w:ind w:firstLine="720"/>
        <w:rPr>
          <w:rFonts w:hint="cs"/>
          <w:rtl/>
        </w:rPr>
      </w:pPr>
      <w:r>
        <w:rPr>
          <w:rFonts w:hint="cs"/>
          <w:rtl/>
        </w:rPr>
        <w:t xml:space="preserve">זה קשור לפוליטיקה - - - </w:t>
      </w:r>
    </w:p>
    <w:p w14:paraId="0F63F230" w14:textId="77777777" w:rsidR="00000000" w:rsidRDefault="000E0F03">
      <w:pPr>
        <w:pStyle w:val="a0"/>
        <w:rPr>
          <w:rFonts w:hint="cs"/>
          <w:rtl/>
        </w:rPr>
      </w:pPr>
    </w:p>
    <w:p w14:paraId="084ECF11" w14:textId="77777777" w:rsidR="00000000" w:rsidRDefault="000E0F03">
      <w:pPr>
        <w:pStyle w:val="af1"/>
        <w:rPr>
          <w:rFonts w:hint="cs"/>
          <w:rtl/>
        </w:rPr>
      </w:pPr>
      <w:r>
        <w:rPr>
          <w:rtl/>
        </w:rPr>
        <w:t>היו"ר</w:t>
      </w:r>
      <w:r>
        <w:rPr>
          <w:rFonts w:hint="cs"/>
          <w:rtl/>
        </w:rPr>
        <w:t xml:space="preserve"> אלי בן-מנחם:</w:t>
      </w:r>
    </w:p>
    <w:p w14:paraId="526A786C" w14:textId="77777777" w:rsidR="00000000" w:rsidRDefault="000E0F03">
      <w:pPr>
        <w:pStyle w:val="a0"/>
        <w:rPr>
          <w:rtl/>
        </w:rPr>
      </w:pPr>
    </w:p>
    <w:p w14:paraId="599A9861" w14:textId="77777777" w:rsidR="00000000" w:rsidRDefault="000E0F03">
      <w:pPr>
        <w:pStyle w:val="a0"/>
        <w:rPr>
          <w:rFonts w:hint="cs"/>
          <w:rtl/>
        </w:rPr>
      </w:pPr>
      <w:r>
        <w:rPr>
          <w:rFonts w:hint="cs"/>
          <w:rtl/>
        </w:rPr>
        <w:t>חבר הכנסת נסים זאב, ב</w:t>
      </w:r>
      <w:r>
        <w:rPr>
          <w:rFonts w:hint="cs"/>
          <w:rtl/>
        </w:rPr>
        <w:t>בקשה.</w:t>
      </w:r>
    </w:p>
    <w:p w14:paraId="1AD4B694" w14:textId="77777777" w:rsidR="00000000" w:rsidRDefault="000E0F03">
      <w:pPr>
        <w:pStyle w:val="a"/>
        <w:rPr>
          <w:rFonts w:hint="cs"/>
          <w:rtl/>
        </w:rPr>
      </w:pPr>
      <w:bookmarkStart w:id="715" w:name="FS000000490T21_07_2004_19_40_31"/>
      <w:bookmarkEnd w:id="715"/>
    </w:p>
    <w:p w14:paraId="6D6D1079" w14:textId="77777777" w:rsidR="00000000" w:rsidRDefault="000E0F03">
      <w:pPr>
        <w:pStyle w:val="a"/>
        <w:rPr>
          <w:rtl/>
        </w:rPr>
      </w:pPr>
      <w:bookmarkStart w:id="716" w:name="_Toc87615669"/>
      <w:r>
        <w:rPr>
          <w:rFonts w:hint="eastAsia"/>
          <w:rtl/>
        </w:rPr>
        <w:t>נסים</w:t>
      </w:r>
      <w:r>
        <w:rPr>
          <w:rtl/>
        </w:rPr>
        <w:t xml:space="preserve"> זאב (ש"ס):</w:t>
      </w:r>
      <w:bookmarkEnd w:id="716"/>
    </w:p>
    <w:p w14:paraId="0C1DE174" w14:textId="77777777" w:rsidR="00000000" w:rsidRDefault="000E0F03">
      <w:pPr>
        <w:pStyle w:val="a0"/>
        <w:rPr>
          <w:rFonts w:hint="cs"/>
          <w:rtl/>
        </w:rPr>
      </w:pPr>
    </w:p>
    <w:p w14:paraId="715EDD67" w14:textId="77777777" w:rsidR="00000000" w:rsidRDefault="000E0F03">
      <w:pPr>
        <w:pStyle w:val="a0"/>
        <w:rPr>
          <w:rFonts w:hint="cs"/>
          <w:rtl/>
        </w:rPr>
      </w:pPr>
      <w:r>
        <w:rPr>
          <w:rFonts w:hint="cs"/>
          <w:rtl/>
        </w:rPr>
        <w:t xml:space="preserve">אדוני היושב-ראש, כבוד השר אמר שיש לנו  מלחמה. אתם לא מבינים, חברי הכנסת? אנחנו במלחמה, ודאי. המלחמה היא בילדים הרעבים, במשפחות ברוכות הילדים, בעובדי משרד הדתות, בעובדי הרשויות המקומיות, בעובדי המועצות הדתיות. </w:t>
      </w:r>
    </w:p>
    <w:p w14:paraId="5F60B672" w14:textId="77777777" w:rsidR="00000000" w:rsidRDefault="000E0F03">
      <w:pPr>
        <w:pStyle w:val="a0"/>
        <w:rPr>
          <w:rFonts w:hint="cs"/>
          <w:rtl/>
        </w:rPr>
      </w:pPr>
    </w:p>
    <w:p w14:paraId="1C442156" w14:textId="77777777" w:rsidR="00000000" w:rsidRDefault="000E0F03">
      <w:pPr>
        <w:pStyle w:val="a0"/>
        <w:rPr>
          <w:rFonts w:hint="cs"/>
          <w:rtl/>
        </w:rPr>
      </w:pPr>
      <w:r>
        <w:rPr>
          <w:rFonts w:hint="cs"/>
          <w:rtl/>
        </w:rPr>
        <w:t xml:space="preserve"> ומה אומרת הממשלה? שי</w:t>
      </w:r>
      <w:r>
        <w:rPr>
          <w:rFonts w:hint="cs"/>
          <w:rtl/>
        </w:rPr>
        <w:t xml:space="preserve">לכו לעבוד. מפעלים נסגרים, האבטלה עולה, והצמיחה גם עולה. ברור, אם יש כל כך הרבה אבטלה צריכה להיות גם צמיחה, אבל הצמיחה בעוני. </w:t>
      </w:r>
    </w:p>
    <w:p w14:paraId="7CBFA59F" w14:textId="77777777" w:rsidR="00000000" w:rsidRDefault="000E0F03">
      <w:pPr>
        <w:pStyle w:val="a0"/>
        <w:ind w:firstLine="0"/>
        <w:rPr>
          <w:rFonts w:hint="cs"/>
          <w:rtl/>
        </w:rPr>
      </w:pPr>
    </w:p>
    <w:p w14:paraId="5F41CC9B" w14:textId="77777777" w:rsidR="00000000" w:rsidRDefault="000E0F03">
      <w:pPr>
        <w:pStyle w:val="a0"/>
        <w:rPr>
          <w:rFonts w:hint="cs"/>
          <w:rtl/>
        </w:rPr>
      </w:pPr>
      <w:r>
        <w:rPr>
          <w:rFonts w:hint="cs"/>
          <w:rtl/>
        </w:rPr>
        <w:t>אם לממשלה לא היתה מדיניות האיוולת הזאת שאומרת לקחת את פת לחמם של הילדים - מדוע לא היה אפשר לקצץ באופן הדרגתי, כפי שהיא קיצצה בסעי</w:t>
      </w:r>
      <w:r>
        <w:rPr>
          <w:rFonts w:hint="cs"/>
          <w:rtl/>
        </w:rPr>
        <w:t xml:space="preserve">פים אחרים? למה עשו קיצוץ כל כך גדול בקצבאות למשפחות ברוכות ילדים, בתקציבי הרשויות המקומיות, מול קיצוצים אחרים שנעשו, אולי 5% או 10%? למה הממשלה הזאת החליטה אידיאולוגית לקצץ 24%? זה מראה על דרך, זה מראה על שיטה, זה מראה גם על רשעות. </w:t>
      </w:r>
    </w:p>
    <w:p w14:paraId="7A533C48" w14:textId="77777777" w:rsidR="00000000" w:rsidRDefault="000E0F03">
      <w:pPr>
        <w:pStyle w:val="a0"/>
        <w:rPr>
          <w:rFonts w:hint="cs"/>
          <w:rtl/>
        </w:rPr>
      </w:pPr>
    </w:p>
    <w:p w14:paraId="663C9E86" w14:textId="77777777" w:rsidR="00000000" w:rsidRDefault="000E0F03">
      <w:pPr>
        <w:pStyle w:val="af1"/>
        <w:rPr>
          <w:rFonts w:hint="cs"/>
          <w:rtl/>
        </w:rPr>
      </w:pPr>
      <w:r>
        <w:rPr>
          <w:rtl/>
        </w:rPr>
        <w:t>היו"ר</w:t>
      </w:r>
      <w:r>
        <w:rPr>
          <w:rFonts w:hint="cs"/>
          <w:rtl/>
        </w:rPr>
        <w:t xml:space="preserve"> אלי בן-מנחם:</w:t>
      </w:r>
    </w:p>
    <w:p w14:paraId="3E9A6AFF" w14:textId="77777777" w:rsidR="00000000" w:rsidRDefault="000E0F03">
      <w:pPr>
        <w:pStyle w:val="a0"/>
        <w:rPr>
          <w:rtl/>
        </w:rPr>
      </w:pPr>
    </w:p>
    <w:p w14:paraId="45079D31" w14:textId="77777777" w:rsidR="00000000" w:rsidRDefault="000E0F03">
      <w:pPr>
        <w:pStyle w:val="a0"/>
        <w:rPr>
          <w:rFonts w:hint="cs"/>
          <w:rtl/>
        </w:rPr>
      </w:pPr>
      <w:r>
        <w:rPr>
          <w:rFonts w:hint="cs"/>
          <w:rtl/>
        </w:rPr>
        <w:t>תו</w:t>
      </w:r>
      <w:r>
        <w:rPr>
          <w:rFonts w:hint="cs"/>
          <w:rtl/>
        </w:rPr>
        <w:t>דה לחבר הכנסת נסים זאב. המלה האחרונה שלך, אני חושב שאפשר היה להוריד אותה מהפרוטוקול. בבקשה להוריד את המלה "רשעות" מהפרוטוקול.</w:t>
      </w:r>
    </w:p>
    <w:p w14:paraId="5026317F" w14:textId="77777777" w:rsidR="00000000" w:rsidRDefault="000E0F03">
      <w:pPr>
        <w:pStyle w:val="a0"/>
        <w:rPr>
          <w:rFonts w:hint="cs"/>
          <w:rtl/>
        </w:rPr>
      </w:pPr>
    </w:p>
    <w:p w14:paraId="6445C707" w14:textId="77777777" w:rsidR="00000000" w:rsidRDefault="000E0F03">
      <w:pPr>
        <w:pStyle w:val="a0"/>
        <w:rPr>
          <w:rFonts w:hint="cs"/>
          <w:rtl/>
        </w:rPr>
      </w:pPr>
      <w:r>
        <w:rPr>
          <w:rFonts w:hint="cs"/>
          <w:rtl/>
        </w:rPr>
        <w:t>חבר הכנסת אורי אריאל, בבקשה.</w:t>
      </w:r>
    </w:p>
    <w:p w14:paraId="63F134FA" w14:textId="77777777" w:rsidR="00000000" w:rsidRDefault="000E0F03">
      <w:pPr>
        <w:pStyle w:val="a0"/>
        <w:rPr>
          <w:rFonts w:hint="cs"/>
          <w:rtl/>
        </w:rPr>
      </w:pPr>
    </w:p>
    <w:p w14:paraId="378A4811" w14:textId="77777777" w:rsidR="00000000" w:rsidRDefault="000E0F03">
      <w:pPr>
        <w:pStyle w:val="a"/>
        <w:rPr>
          <w:rtl/>
        </w:rPr>
      </w:pPr>
      <w:bookmarkStart w:id="717" w:name="FS000000713T21_07_2004_19_42_09"/>
      <w:bookmarkStart w:id="718" w:name="_Toc87615670"/>
      <w:bookmarkEnd w:id="717"/>
      <w:r>
        <w:rPr>
          <w:rFonts w:hint="eastAsia"/>
          <w:rtl/>
        </w:rPr>
        <w:t>אורי</w:t>
      </w:r>
      <w:r>
        <w:rPr>
          <w:rtl/>
        </w:rPr>
        <w:t xml:space="preserve"> יהודה אריאל (האיחוד הלאומי - ישראל ביתנו):</w:t>
      </w:r>
      <w:bookmarkEnd w:id="718"/>
    </w:p>
    <w:p w14:paraId="4EFB8792" w14:textId="77777777" w:rsidR="00000000" w:rsidRDefault="000E0F03">
      <w:pPr>
        <w:pStyle w:val="a0"/>
        <w:rPr>
          <w:rFonts w:hint="cs"/>
          <w:rtl/>
        </w:rPr>
      </w:pPr>
    </w:p>
    <w:p w14:paraId="228CCC40" w14:textId="77777777" w:rsidR="00000000" w:rsidRDefault="000E0F03">
      <w:pPr>
        <w:pStyle w:val="a0"/>
        <w:rPr>
          <w:rFonts w:hint="cs"/>
          <w:rtl/>
        </w:rPr>
      </w:pPr>
      <w:r>
        <w:rPr>
          <w:rFonts w:hint="cs"/>
          <w:rtl/>
        </w:rPr>
        <w:t>אדוני היושב-ראש, חברי חברי הכנסת, שר התיירות, נכון</w:t>
      </w:r>
      <w:r>
        <w:rPr>
          <w:rFonts w:hint="cs"/>
          <w:rtl/>
        </w:rPr>
        <w:t xml:space="preserve"> עשתה הממשלה שקבעה תוכנית מיוחדת לתושבי שדרות והיישובים בעוטף חבל-עזה. אבל, בניסיונה לשבור את רוח המתיישבים שם בחבל-עזה, היא לא נתנה לילדי נווה-דקלים נניח תוספת פסיכולוג. מדוע? כי הם סובלים כנראה פחות, לפי דעתכם. לא על הדרך הזאת תהיה תפארתכם,  גם אם החלטתם</w:t>
      </w:r>
      <w:r>
        <w:rPr>
          <w:rFonts w:hint="cs"/>
          <w:rtl/>
        </w:rPr>
        <w:t xml:space="preserve"> לברוח. </w:t>
      </w:r>
    </w:p>
    <w:p w14:paraId="0E846F6C" w14:textId="77777777" w:rsidR="00000000" w:rsidRDefault="000E0F03">
      <w:pPr>
        <w:pStyle w:val="a0"/>
        <w:rPr>
          <w:rFonts w:hint="cs"/>
          <w:rtl/>
        </w:rPr>
      </w:pPr>
    </w:p>
    <w:p w14:paraId="09B3303E" w14:textId="77777777" w:rsidR="00000000" w:rsidRDefault="000E0F03">
      <w:pPr>
        <w:pStyle w:val="a0"/>
        <w:rPr>
          <w:rFonts w:hint="cs"/>
          <w:rtl/>
        </w:rPr>
      </w:pPr>
      <w:r>
        <w:rPr>
          <w:rFonts w:hint="cs"/>
          <w:rtl/>
        </w:rPr>
        <w:t xml:space="preserve">מי שלא ייתן טיפול לאזרחיו, כפי שאתם נוהגים, ישלם על כך, והציבור יעניש אותו. תודה. </w:t>
      </w:r>
    </w:p>
    <w:p w14:paraId="3A4E823B" w14:textId="77777777" w:rsidR="00000000" w:rsidRDefault="000E0F03">
      <w:pPr>
        <w:pStyle w:val="a0"/>
        <w:rPr>
          <w:rFonts w:hint="cs"/>
          <w:rtl/>
        </w:rPr>
      </w:pPr>
    </w:p>
    <w:p w14:paraId="70E6E4C0" w14:textId="77777777" w:rsidR="00000000" w:rsidRDefault="000E0F03">
      <w:pPr>
        <w:pStyle w:val="af1"/>
        <w:rPr>
          <w:rtl/>
        </w:rPr>
      </w:pPr>
      <w:r>
        <w:rPr>
          <w:rtl/>
        </w:rPr>
        <w:t>היו"ר אלי בן-מנחם:</w:t>
      </w:r>
    </w:p>
    <w:p w14:paraId="64E2995A" w14:textId="77777777" w:rsidR="00000000" w:rsidRDefault="000E0F03">
      <w:pPr>
        <w:pStyle w:val="a0"/>
        <w:rPr>
          <w:rFonts w:hint="cs"/>
          <w:rtl/>
        </w:rPr>
      </w:pPr>
    </w:p>
    <w:p w14:paraId="6421F86C" w14:textId="77777777" w:rsidR="00000000" w:rsidRDefault="000E0F03">
      <w:pPr>
        <w:pStyle w:val="a0"/>
        <w:rPr>
          <w:rFonts w:hint="cs"/>
          <w:rtl/>
        </w:rPr>
      </w:pPr>
      <w:r>
        <w:rPr>
          <w:rFonts w:hint="cs"/>
          <w:rtl/>
        </w:rPr>
        <w:t>תודה לחבר הכנסת אורי אריאל. רבותי חברי הכנסת, אני פונה אל המציעים ומבקש לדעת אם הם מקבלים את עמדת השר גדעון עזרא - להעביר את הנושא לוועדת הכספ</w:t>
      </w:r>
      <w:r>
        <w:rPr>
          <w:rFonts w:hint="cs"/>
          <w:rtl/>
        </w:rPr>
        <w:t xml:space="preserve">ים. </w:t>
      </w:r>
    </w:p>
    <w:p w14:paraId="06442233" w14:textId="77777777" w:rsidR="00000000" w:rsidRDefault="000E0F03">
      <w:pPr>
        <w:pStyle w:val="a0"/>
        <w:rPr>
          <w:rFonts w:hint="cs"/>
          <w:rtl/>
        </w:rPr>
      </w:pPr>
    </w:p>
    <w:p w14:paraId="7EE0C5A1" w14:textId="77777777" w:rsidR="00000000" w:rsidRDefault="000E0F03">
      <w:pPr>
        <w:pStyle w:val="af0"/>
        <w:rPr>
          <w:rtl/>
        </w:rPr>
      </w:pPr>
      <w:r>
        <w:rPr>
          <w:rFonts w:hint="eastAsia"/>
          <w:rtl/>
        </w:rPr>
        <w:t>קריאות</w:t>
      </w:r>
      <w:r>
        <w:rPr>
          <w:rtl/>
        </w:rPr>
        <w:t>:</w:t>
      </w:r>
    </w:p>
    <w:p w14:paraId="100AC028" w14:textId="77777777" w:rsidR="00000000" w:rsidRDefault="000E0F03">
      <w:pPr>
        <w:pStyle w:val="a0"/>
        <w:rPr>
          <w:rFonts w:hint="cs"/>
          <w:rtl/>
        </w:rPr>
      </w:pPr>
    </w:p>
    <w:p w14:paraId="077A6C04" w14:textId="77777777" w:rsidR="00000000" w:rsidRDefault="000E0F03">
      <w:pPr>
        <w:pStyle w:val="a0"/>
        <w:rPr>
          <w:rFonts w:hint="cs"/>
          <w:rtl/>
        </w:rPr>
      </w:pPr>
      <w:r>
        <w:rPr>
          <w:rFonts w:hint="cs"/>
          <w:rtl/>
        </w:rPr>
        <w:t>- - -</w:t>
      </w:r>
    </w:p>
    <w:p w14:paraId="7E8E92BE" w14:textId="77777777" w:rsidR="00000000" w:rsidRDefault="000E0F03">
      <w:pPr>
        <w:pStyle w:val="a0"/>
        <w:rPr>
          <w:rFonts w:hint="cs"/>
          <w:rtl/>
        </w:rPr>
      </w:pPr>
    </w:p>
    <w:p w14:paraId="3EA07331" w14:textId="77777777" w:rsidR="00000000" w:rsidRDefault="000E0F03">
      <w:pPr>
        <w:pStyle w:val="af1"/>
        <w:rPr>
          <w:rtl/>
        </w:rPr>
      </w:pPr>
      <w:r>
        <w:rPr>
          <w:rtl/>
        </w:rPr>
        <w:t>היו"ר אלי בן-מנחם:</w:t>
      </w:r>
    </w:p>
    <w:p w14:paraId="2C6FF57F" w14:textId="77777777" w:rsidR="00000000" w:rsidRDefault="000E0F03">
      <w:pPr>
        <w:pStyle w:val="a0"/>
        <w:rPr>
          <w:rtl/>
        </w:rPr>
      </w:pPr>
    </w:p>
    <w:p w14:paraId="5E29C2AE" w14:textId="77777777" w:rsidR="00000000" w:rsidRDefault="000E0F03">
      <w:pPr>
        <w:pStyle w:val="a0"/>
        <w:rPr>
          <w:rFonts w:hint="cs"/>
          <w:rtl/>
        </w:rPr>
      </w:pPr>
      <w:r>
        <w:rPr>
          <w:rFonts w:hint="cs"/>
          <w:rtl/>
        </w:rPr>
        <w:t xml:space="preserve">אני אשאל אחד אחד. חבר הכנסת עסאם מח'ול </w:t>
      </w:r>
      <w:r>
        <w:rPr>
          <w:rtl/>
        </w:rPr>
        <w:t>–</w:t>
      </w:r>
      <w:r>
        <w:rPr>
          <w:rFonts w:hint="cs"/>
          <w:rtl/>
        </w:rPr>
        <w:t xml:space="preserve"> מליאה. חבר הכנסת יאיר פרץ </w:t>
      </w:r>
      <w:r>
        <w:rPr>
          <w:rtl/>
        </w:rPr>
        <w:t>–</w:t>
      </w:r>
      <w:r>
        <w:rPr>
          <w:rFonts w:hint="cs"/>
          <w:rtl/>
        </w:rPr>
        <w:t xml:space="preserve"> לא נוכח. חברת הכנסת לאה נס?</w:t>
      </w:r>
    </w:p>
    <w:p w14:paraId="031E7A3C" w14:textId="77777777" w:rsidR="00000000" w:rsidRDefault="000E0F03">
      <w:pPr>
        <w:pStyle w:val="a0"/>
        <w:rPr>
          <w:rFonts w:hint="cs"/>
          <w:rtl/>
        </w:rPr>
      </w:pPr>
    </w:p>
    <w:p w14:paraId="43440E4A" w14:textId="77777777" w:rsidR="00000000" w:rsidRDefault="000E0F03">
      <w:pPr>
        <w:pStyle w:val="af0"/>
        <w:rPr>
          <w:rtl/>
        </w:rPr>
      </w:pPr>
      <w:r>
        <w:rPr>
          <w:rFonts w:hint="eastAsia"/>
          <w:rtl/>
        </w:rPr>
        <w:t>משה</w:t>
      </w:r>
      <w:r>
        <w:rPr>
          <w:rtl/>
        </w:rPr>
        <w:t xml:space="preserve"> כחלון (הליכוד):</w:t>
      </w:r>
    </w:p>
    <w:p w14:paraId="24E4F318" w14:textId="77777777" w:rsidR="00000000" w:rsidRDefault="000E0F03">
      <w:pPr>
        <w:pStyle w:val="a0"/>
        <w:rPr>
          <w:rFonts w:hint="cs"/>
          <w:rtl/>
        </w:rPr>
      </w:pPr>
    </w:p>
    <w:p w14:paraId="7E4EB1C3" w14:textId="77777777" w:rsidR="00000000" w:rsidRDefault="000E0F03">
      <w:pPr>
        <w:pStyle w:val="a0"/>
        <w:rPr>
          <w:rFonts w:hint="cs"/>
          <w:rtl/>
        </w:rPr>
      </w:pPr>
      <w:r>
        <w:rPr>
          <w:rFonts w:hint="cs"/>
          <w:rtl/>
        </w:rPr>
        <w:t xml:space="preserve">מליאה. </w:t>
      </w:r>
    </w:p>
    <w:p w14:paraId="2C068213" w14:textId="77777777" w:rsidR="00000000" w:rsidRDefault="000E0F03">
      <w:pPr>
        <w:pStyle w:val="a0"/>
        <w:rPr>
          <w:rFonts w:hint="cs"/>
          <w:rtl/>
        </w:rPr>
      </w:pPr>
    </w:p>
    <w:p w14:paraId="10B8CCAD" w14:textId="77777777" w:rsidR="00000000" w:rsidRDefault="000E0F03">
      <w:pPr>
        <w:pStyle w:val="af0"/>
        <w:rPr>
          <w:rtl/>
        </w:rPr>
      </w:pPr>
      <w:r>
        <w:rPr>
          <w:rtl/>
        </w:rPr>
        <w:t>שר התיירות גדעון עזרא:</w:t>
      </w:r>
    </w:p>
    <w:p w14:paraId="1C90BE0D" w14:textId="77777777" w:rsidR="00000000" w:rsidRDefault="000E0F03">
      <w:pPr>
        <w:pStyle w:val="a0"/>
        <w:rPr>
          <w:rtl/>
        </w:rPr>
      </w:pPr>
    </w:p>
    <w:p w14:paraId="77D7AAD9" w14:textId="77777777" w:rsidR="00000000" w:rsidRDefault="000E0F03">
      <w:pPr>
        <w:pStyle w:val="a0"/>
        <w:rPr>
          <w:rFonts w:hint="cs"/>
          <w:rtl/>
        </w:rPr>
      </w:pPr>
      <w:r>
        <w:rPr>
          <w:rFonts w:hint="cs"/>
          <w:rtl/>
        </w:rPr>
        <w:t xml:space="preserve">מליאה - זה יהיה בעוד עשר שנים. </w:t>
      </w:r>
    </w:p>
    <w:p w14:paraId="27C23487" w14:textId="77777777" w:rsidR="00000000" w:rsidRDefault="000E0F03">
      <w:pPr>
        <w:pStyle w:val="a0"/>
        <w:rPr>
          <w:rFonts w:hint="cs"/>
          <w:rtl/>
        </w:rPr>
      </w:pPr>
    </w:p>
    <w:p w14:paraId="6065F5E2" w14:textId="77777777" w:rsidR="00000000" w:rsidRDefault="000E0F03">
      <w:pPr>
        <w:pStyle w:val="af1"/>
        <w:rPr>
          <w:rtl/>
        </w:rPr>
      </w:pPr>
      <w:r>
        <w:rPr>
          <w:rtl/>
        </w:rPr>
        <w:t>היו"ר אלי בן-מנחם:</w:t>
      </w:r>
    </w:p>
    <w:p w14:paraId="4296CCF2" w14:textId="77777777" w:rsidR="00000000" w:rsidRDefault="000E0F03">
      <w:pPr>
        <w:pStyle w:val="a0"/>
        <w:rPr>
          <w:rtl/>
        </w:rPr>
      </w:pPr>
    </w:p>
    <w:p w14:paraId="2E4144B2" w14:textId="77777777" w:rsidR="00000000" w:rsidRDefault="000E0F03">
      <w:pPr>
        <w:pStyle w:val="a0"/>
        <w:rPr>
          <w:rFonts w:hint="cs"/>
          <w:rtl/>
        </w:rPr>
      </w:pPr>
      <w:r>
        <w:rPr>
          <w:rFonts w:hint="cs"/>
          <w:rtl/>
        </w:rPr>
        <w:t>חבר הכנסת</w:t>
      </w:r>
      <w:r>
        <w:rPr>
          <w:rFonts w:hint="cs"/>
          <w:rtl/>
        </w:rPr>
        <w:t xml:space="preserve"> מיכאל מלכיאור לא נמצא. חבר הכנסת ואסל טאהא?</w:t>
      </w:r>
    </w:p>
    <w:p w14:paraId="18F51FE8" w14:textId="77777777" w:rsidR="00000000" w:rsidRDefault="000E0F03">
      <w:pPr>
        <w:pStyle w:val="a0"/>
        <w:rPr>
          <w:rFonts w:hint="cs"/>
          <w:rtl/>
        </w:rPr>
      </w:pPr>
    </w:p>
    <w:p w14:paraId="0ED5C673" w14:textId="77777777" w:rsidR="00000000" w:rsidRDefault="000E0F03">
      <w:pPr>
        <w:pStyle w:val="af0"/>
        <w:rPr>
          <w:rtl/>
        </w:rPr>
      </w:pPr>
      <w:r>
        <w:rPr>
          <w:rFonts w:hint="eastAsia"/>
          <w:rtl/>
        </w:rPr>
        <w:t>ואסל</w:t>
      </w:r>
      <w:r>
        <w:rPr>
          <w:rtl/>
        </w:rPr>
        <w:t xml:space="preserve"> טאהא (בל"ד):</w:t>
      </w:r>
    </w:p>
    <w:p w14:paraId="3A2AE1F9" w14:textId="77777777" w:rsidR="00000000" w:rsidRDefault="000E0F03">
      <w:pPr>
        <w:pStyle w:val="a0"/>
        <w:rPr>
          <w:rFonts w:hint="cs"/>
          <w:rtl/>
        </w:rPr>
      </w:pPr>
    </w:p>
    <w:p w14:paraId="1A2BF024" w14:textId="77777777" w:rsidR="00000000" w:rsidRDefault="000E0F03">
      <w:pPr>
        <w:pStyle w:val="a0"/>
        <w:rPr>
          <w:rFonts w:hint="cs"/>
          <w:rtl/>
        </w:rPr>
      </w:pPr>
      <w:r>
        <w:rPr>
          <w:rFonts w:hint="cs"/>
          <w:rtl/>
        </w:rPr>
        <w:t>מליאה.</w:t>
      </w:r>
    </w:p>
    <w:p w14:paraId="22A85106" w14:textId="77777777" w:rsidR="00000000" w:rsidRDefault="000E0F03">
      <w:pPr>
        <w:pStyle w:val="a0"/>
        <w:rPr>
          <w:rFonts w:hint="cs"/>
          <w:rtl/>
        </w:rPr>
      </w:pPr>
    </w:p>
    <w:p w14:paraId="2E3912A5" w14:textId="77777777" w:rsidR="00000000" w:rsidRDefault="000E0F03">
      <w:pPr>
        <w:pStyle w:val="af1"/>
        <w:rPr>
          <w:rtl/>
        </w:rPr>
      </w:pPr>
      <w:r>
        <w:rPr>
          <w:rtl/>
        </w:rPr>
        <w:t>היו"ר אלי בן-מנחם:</w:t>
      </w:r>
    </w:p>
    <w:p w14:paraId="5E8D1802" w14:textId="77777777" w:rsidR="00000000" w:rsidRDefault="000E0F03">
      <w:pPr>
        <w:pStyle w:val="a0"/>
        <w:rPr>
          <w:rtl/>
        </w:rPr>
      </w:pPr>
    </w:p>
    <w:p w14:paraId="65DEFD49" w14:textId="77777777" w:rsidR="00000000" w:rsidRDefault="000E0F03">
      <w:pPr>
        <w:pStyle w:val="a0"/>
        <w:rPr>
          <w:rFonts w:hint="cs"/>
          <w:rtl/>
        </w:rPr>
      </w:pPr>
      <w:r>
        <w:rPr>
          <w:rFonts w:hint="cs"/>
          <w:rtl/>
        </w:rPr>
        <w:t>חבר הכנסת רן כהן?</w:t>
      </w:r>
    </w:p>
    <w:p w14:paraId="36A7BD53" w14:textId="77777777" w:rsidR="00000000" w:rsidRDefault="000E0F03">
      <w:pPr>
        <w:pStyle w:val="a0"/>
        <w:rPr>
          <w:rFonts w:hint="cs"/>
          <w:rtl/>
        </w:rPr>
      </w:pPr>
    </w:p>
    <w:p w14:paraId="5C16F0E4" w14:textId="77777777" w:rsidR="00000000" w:rsidRDefault="000E0F03">
      <w:pPr>
        <w:pStyle w:val="af0"/>
        <w:rPr>
          <w:rtl/>
        </w:rPr>
      </w:pPr>
      <w:r>
        <w:rPr>
          <w:rFonts w:hint="eastAsia"/>
          <w:rtl/>
        </w:rPr>
        <w:t>רן</w:t>
      </w:r>
      <w:r>
        <w:rPr>
          <w:rtl/>
        </w:rPr>
        <w:t xml:space="preserve"> כהן (יחד):</w:t>
      </w:r>
    </w:p>
    <w:p w14:paraId="77244F90" w14:textId="77777777" w:rsidR="00000000" w:rsidRDefault="000E0F03">
      <w:pPr>
        <w:pStyle w:val="a0"/>
        <w:rPr>
          <w:rFonts w:hint="cs"/>
          <w:rtl/>
        </w:rPr>
      </w:pPr>
    </w:p>
    <w:p w14:paraId="470D475D" w14:textId="77777777" w:rsidR="00000000" w:rsidRDefault="000E0F03">
      <w:pPr>
        <w:pStyle w:val="a0"/>
        <w:rPr>
          <w:rFonts w:hint="cs"/>
          <w:rtl/>
        </w:rPr>
      </w:pPr>
      <w:r>
        <w:rPr>
          <w:rFonts w:hint="cs"/>
          <w:rtl/>
        </w:rPr>
        <w:t>מליאה.</w:t>
      </w:r>
    </w:p>
    <w:p w14:paraId="6377A4F5" w14:textId="77777777" w:rsidR="00000000" w:rsidRDefault="000E0F03">
      <w:pPr>
        <w:pStyle w:val="a0"/>
        <w:rPr>
          <w:rFonts w:hint="cs"/>
          <w:rtl/>
        </w:rPr>
      </w:pPr>
    </w:p>
    <w:p w14:paraId="0000339C" w14:textId="77777777" w:rsidR="00000000" w:rsidRDefault="000E0F03">
      <w:pPr>
        <w:pStyle w:val="af1"/>
        <w:rPr>
          <w:rtl/>
        </w:rPr>
      </w:pPr>
      <w:r>
        <w:rPr>
          <w:rtl/>
        </w:rPr>
        <w:t>היו"ר אלי בן-מנחם:</w:t>
      </w:r>
    </w:p>
    <w:p w14:paraId="22C88AAA" w14:textId="77777777" w:rsidR="00000000" w:rsidRDefault="000E0F03">
      <w:pPr>
        <w:pStyle w:val="a0"/>
        <w:rPr>
          <w:rtl/>
        </w:rPr>
      </w:pPr>
    </w:p>
    <w:p w14:paraId="027C6EEF" w14:textId="77777777" w:rsidR="00000000" w:rsidRDefault="000E0F03">
      <w:pPr>
        <w:pStyle w:val="a0"/>
        <w:rPr>
          <w:rFonts w:hint="cs"/>
          <w:rtl/>
        </w:rPr>
      </w:pPr>
      <w:r>
        <w:rPr>
          <w:rFonts w:hint="cs"/>
          <w:rtl/>
        </w:rPr>
        <w:t xml:space="preserve">אנחנו נעשה הצבעה אחת. מי שמצביע בעד </w:t>
      </w:r>
      <w:r>
        <w:rPr>
          <w:rtl/>
        </w:rPr>
        <w:t>–</w:t>
      </w:r>
      <w:r>
        <w:rPr>
          <w:rFonts w:hint="cs"/>
          <w:rtl/>
        </w:rPr>
        <w:t xml:space="preserve"> בעד מליאה, ומי שמצביע נגד </w:t>
      </w:r>
      <w:r>
        <w:rPr>
          <w:rtl/>
        </w:rPr>
        <w:t>–</w:t>
      </w:r>
      <w:r>
        <w:rPr>
          <w:rFonts w:hint="cs"/>
          <w:rtl/>
        </w:rPr>
        <w:t xml:space="preserve"> בעד עמדת השר. </w:t>
      </w:r>
    </w:p>
    <w:p w14:paraId="7AB8798C" w14:textId="77777777" w:rsidR="00000000" w:rsidRDefault="000E0F03">
      <w:pPr>
        <w:pStyle w:val="a0"/>
        <w:rPr>
          <w:rFonts w:hint="cs"/>
          <w:rtl/>
        </w:rPr>
      </w:pPr>
    </w:p>
    <w:p w14:paraId="121BEEF1" w14:textId="77777777" w:rsidR="00000000" w:rsidRDefault="000E0F03">
      <w:pPr>
        <w:pStyle w:val="af0"/>
        <w:rPr>
          <w:rtl/>
        </w:rPr>
      </w:pPr>
      <w:r>
        <w:rPr>
          <w:rFonts w:hint="eastAsia"/>
          <w:rtl/>
        </w:rPr>
        <w:t>שר</w:t>
      </w:r>
      <w:r>
        <w:rPr>
          <w:rtl/>
        </w:rPr>
        <w:t xml:space="preserve"> התיירות גדעון עז</w:t>
      </w:r>
      <w:r>
        <w:rPr>
          <w:rtl/>
        </w:rPr>
        <w:t>רא:</w:t>
      </w:r>
    </w:p>
    <w:p w14:paraId="54AA6080" w14:textId="77777777" w:rsidR="00000000" w:rsidRDefault="000E0F03">
      <w:pPr>
        <w:pStyle w:val="a0"/>
        <w:rPr>
          <w:rFonts w:hint="cs"/>
          <w:rtl/>
        </w:rPr>
      </w:pPr>
    </w:p>
    <w:p w14:paraId="2744FD3F" w14:textId="77777777" w:rsidR="00000000" w:rsidRDefault="000E0F03">
      <w:pPr>
        <w:pStyle w:val="a0"/>
        <w:ind w:left="719" w:firstLine="0"/>
        <w:rPr>
          <w:rFonts w:hint="cs"/>
          <w:rtl/>
        </w:rPr>
      </w:pPr>
      <w:r>
        <w:rPr>
          <w:rFonts w:hint="cs"/>
          <w:rtl/>
        </w:rPr>
        <w:t>- - -</w:t>
      </w:r>
    </w:p>
    <w:p w14:paraId="1CB41F33" w14:textId="77777777" w:rsidR="00000000" w:rsidRDefault="000E0F03">
      <w:pPr>
        <w:pStyle w:val="a0"/>
        <w:rPr>
          <w:rFonts w:hint="cs"/>
          <w:rtl/>
        </w:rPr>
      </w:pPr>
    </w:p>
    <w:p w14:paraId="451D9BAD" w14:textId="77777777" w:rsidR="00000000" w:rsidRDefault="000E0F03">
      <w:pPr>
        <w:pStyle w:val="af0"/>
        <w:rPr>
          <w:rtl/>
        </w:rPr>
      </w:pPr>
      <w:r>
        <w:rPr>
          <w:rFonts w:hint="eastAsia"/>
          <w:rtl/>
        </w:rPr>
        <w:t>משה</w:t>
      </w:r>
      <w:r>
        <w:rPr>
          <w:rtl/>
        </w:rPr>
        <w:t xml:space="preserve"> כחלון (הליכוד):</w:t>
      </w:r>
    </w:p>
    <w:p w14:paraId="1BEA25E0" w14:textId="77777777" w:rsidR="00000000" w:rsidRDefault="000E0F03">
      <w:pPr>
        <w:pStyle w:val="a0"/>
        <w:rPr>
          <w:rFonts w:hint="cs"/>
          <w:rtl/>
        </w:rPr>
      </w:pPr>
    </w:p>
    <w:p w14:paraId="00BBB6AE" w14:textId="77777777" w:rsidR="00000000" w:rsidRDefault="000E0F03">
      <w:pPr>
        <w:pStyle w:val="a0"/>
        <w:rPr>
          <w:rFonts w:hint="cs"/>
          <w:rtl/>
        </w:rPr>
      </w:pPr>
      <w:r>
        <w:rPr>
          <w:rFonts w:hint="cs"/>
          <w:rtl/>
        </w:rPr>
        <w:t>- - -</w:t>
      </w:r>
    </w:p>
    <w:p w14:paraId="3C5BDC72" w14:textId="77777777" w:rsidR="00000000" w:rsidRDefault="000E0F03">
      <w:pPr>
        <w:pStyle w:val="a0"/>
        <w:rPr>
          <w:rFonts w:hint="cs"/>
          <w:rtl/>
        </w:rPr>
      </w:pPr>
    </w:p>
    <w:p w14:paraId="2B24D3D7" w14:textId="77777777" w:rsidR="00000000" w:rsidRDefault="000E0F03">
      <w:pPr>
        <w:pStyle w:val="af1"/>
        <w:rPr>
          <w:rtl/>
        </w:rPr>
      </w:pPr>
      <w:r>
        <w:rPr>
          <w:rtl/>
        </w:rPr>
        <w:t>היו"ר אלי בן-מנחם:</w:t>
      </w:r>
    </w:p>
    <w:p w14:paraId="3EDF968E" w14:textId="77777777" w:rsidR="00000000" w:rsidRDefault="000E0F03">
      <w:pPr>
        <w:pStyle w:val="a0"/>
        <w:rPr>
          <w:rtl/>
        </w:rPr>
      </w:pPr>
    </w:p>
    <w:p w14:paraId="229F88F3" w14:textId="77777777" w:rsidR="00000000" w:rsidRDefault="000E0F03">
      <w:pPr>
        <w:pStyle w:val="a0"/>
        <w:rPr>
          <w:rFonts w:hint="cs"/>
          <w:rtl/>
        </w:rPr>
      </w:pPr>
      <w:r>
        <w:rPr>
          <w:rFonts w:hint="cs"/>
          <w:rtl/>
        </w:rPr>
        <w:t xml:space="preserve">רבותי, חברי הכנסת, נעשה שתי הצבעות. מי שמצביע בעד </w:t>
      </w:r>
      <w:r>
        <w:rPr>
          <w:rtl/>
        </w:rPr>
        <w:t>–</w:t>
      </w:r>
      <w:r>
        <w:rPr>
          <w:rFonts w:hint="cs"/>
          <w:rtl/>
        </w:rPr>
        <w:t xml:space="preserve"> בעד מליאה, מי שמצביע נגד - להסיר את ההצעה. זאת ההצבעה הראשונה, בבקשה. </w:t>
      </w:r>
    </w:p>
    <w:p w14:paraId="5D559111" w14:textId="77777777" w:rsidR="00000000" w:rsidRDefault="000E0F03">
      <w:pPr>
        <w:pStyle w:val="a0"/>
        <w:rPr>
          <w:rFonts w:hint="cs"/>
          <w:rtl/>
        </w:rPr>
      </w:pPr>
    </w:p>
    <w:p w14:paraId="36AB1B42" w14:textId="77777777" w:rsidR="00000000" w:rsidRDefault="000E0F03">
      <w:pPr>
        <w:pStyle w:val="ab"/>
        <w:bidi/>
        <w:rPr>
          <w:rFonts w:hint="cs"/>
          <w:rtl/>
        </w:rPr>
      </w:pPr>
      <w:r>
        <w:rPr>
          <w:rFonts w:hint="cs"/>
          <w:rtl/>
        </w:rPr>
        <w:t>הצבעה מס' 20</w:t>
      </w:r>
    </w:p>
    <w:p w14:paraId="5D4183E6" w14:textId="77777777" w:rsidR="00000000" w:rsidRDefault="000E0F03">
      <w:pPr>
        <w:pStyle w:val="a0"/>
        <w:rPr>
          <w:rFonts w:hint="cs"/>
          <w:rtl/>
        </w:rPr>
      </w:pPr>
    </w:p>
    <w:p w14:paraId="356DEEFD" w14:textId="77777777" w:rsidR="00000000" w:rsidRDefault="000E0F03">
      <w:pPr>
        <w:pStyle w:val="ac"/>
        <w:bidi/>
        <w:rPr>
          <w:rFonts w:hint="cs"/>
          <w:rtl/>
        </w:rPr>
      </w:pPr>
      <w:r>
        <w:rPr>
          <w:rFonts w:hint="cs"/>
          <w:rtl/>
        </w:rPr>
        <w:t>בעד ההצעה לכלול את הנושא בסדר-היום - 7</w:t>
      </w:r>
    </w:p>
    <w:p w14:paraId="557630FB" w14:textId="77777777" w:rsidR="00000000" w:rsidRDefault="000E0F03">
      <w:pPr>
        <w:pStyle w:val="ac"/>
        <w:bidi/>
        <w:rPr>
          <w:rFonts w:hint="cs"/>
          <w:rtl/>
        </w:rPr>
      </w:pPr>
      <w:r>
        <w:rPr>
          <w:rFonts w:hint="cs"/>
          <w:rtl/>
        </w:rPr>
        <w:t>בעד ההצעה שלא לכלול</w:t>
      </w:r>
      <w:r>
        <w:rPr>
          <w:rFonts w:hint="cs"/>
          <w:rtl/>
        </w:rPr>
        <w:t xml:space="preserve"> את הנושא בסדר-היום </w:t>
      </w:r>
      <w:r>
        <w:rPr>
          <w:rtl/>
        </w:rPr>
        <w:t>–</w:t>
      </w:r>
      <w:r>
        <w:rPr>
          <w:rFonts w:hint="cs"/>
          <w:rtl/>
        </w:rPr>
        <w:t xml:space="preserve"> 3</w:t>
      </w:r>
    </w:p>
    <w:p w14:paraId="3241FB8E" w14:textId="77777777" w:rsidR="00000000" w:rsidRDefault="000E0F03">
      <w:pPr>
        <w:pStyle w:val="ac"/>
        <w:bidi/>
        <w:rPr>
          <w:rFonts w:hint="cs"/>
          <w:rtl/>
        </w:rPr>
      </w:pPr>
      <w:r>
        <w:rPr>
          <w:rFonts w:hint="cs"/>
          <w:rtl/>
        </w:rPr>
        <w:t xml:space="preserve">נמנעים </w:t>
      </w:r>
      <w:r>
        <w:rPr>
          <w:rtl/>
        </w:rPr>
        <w:t>–</w:t>
      </w:r>
      <w:r>
        <w:rPr>
          <w:rFonts w:hint="cs"/>
          <w:rtl/>
        </w:rPr>
        <w:t xml:space="preserve"> אין</w:t>
      </w:r>
    </w:p>
    <w:p w14:paraId="285C3F6B" w14:textId="77777777" w:rsidR="00000000" w:rsidRDefault="000E0F03">
      <w:pPr>
        <w:pStyle w:val="ad"/>
        <w:bidi/>
        <w:rPr>
          <w:rFonts w:hint="cs"/>
          <w:rtl/>
        </w:rPr>
      </w:pPr>
      <w:r>
        <w:rPr>
          <w:rFonts w:hint="cs"/>
          <w:rtl/>
        </w:rPr>
        <w:t xml:space="preserve">ההצעה לכלול את הנושא שהעלו חברי הכנסת עסאם מח'ול, לאה נס, ואסל טאהא </w:t>
      </w:r>
    </w:p>
    <w:p w14:paraId="75F9B4A0" w14:textId="77777777" w:rsidR="00000000" w:rsidRDefault="000E0F03">
      <w:pPr>
        <w:pStyle w:val="ad"/>
        <w:bidi/>
        <w:rPr>
          <w:rFonts w:hint="cs"/>
          <w:rtl/>
        </w:rPr>
      </w:pPr>
      <w:r>
        <w:rPr>
          <w:rFonts w:hint="cs"/>
          <w:rtl/>
        </w:rPr>
        <w:t xml:space="preserve">ורן כהן בסדר-היום של הכנסת נתקבלה. </w:t>
      </w:r>
    </w:p>
    <w:p w14:paraId="07934647" w14:textId="77777777" w:rsidR="00000000" w:rsidRDefault="000E0F03">
      <w:pPr>
        <w:pStyle w:val="af1"/>
        <w:rPr>
          <w:rFonts w:hint="cs"/>
          <w:rtl/>
        </w:rPr>
      </w:pPr>
    </w:p>
    <w:p w14:paraId="37FBD7DA" w14:textId="77777777" w:rsidR="00000000" w:rsidRDefault="000E0F03">
      <w:pPr>
        <w:pStyle w:val="af1"/>
        <w:rPr>
          <w:rtl/>
        </w:rPr>
      </w:pPr>
      <w:r>
        <w:rPr>
          <w:rtl/>
        </w:rPr>
        <w:t>היו"ר אלי בן-מנחם:</w:t>
      </w:r>
    </w:p>
    <w:p w14:paraId="539499AA" w14:textId="77777777" w:rsidR="00000000" w:rsidRDefault="000E0F03">
      <w:pPr>
        <w:pStyle w:val="a0"/>
        <w:rPr>
          <w:rFonts w:hint="cs"/>
          <w:rtl/>
        </w:rPr>
      </w:pPr>
    </w:p>
    <w:p w14:paraId="06D7F5F0" w14:textId="77777777" w:rsidR="00000000" w:rsidRDefault="000E0F03">
      <w:pPr>
        <w:pStyle w:val="a0"/>
        <w:rPr>
          <w:rFonts w:hint="cs"/>
          <w:rtl/>
        </w:rPr>
      </w:pPr>
      <w:r>
        <w:rPr>
          <w:rFonts w:hint="cs"/>
          <w:rtl/>
        </w:rPr>
        <w:t>רבותי חברי הכנסת, שבעה חברי כנסת בעד ושלושה נגד. על כן, הנושא: הכניסה לתוקף של הקיצוץ בקצבאות</w:t>
      </w:r>
      <w:r>
        <w:rPr>
          <w:rFonts w:hint="cs"/>
          <w:rtl/>
        </w:rPr>
        <w:t xml:space="preserve"> הילדים, של חברי הכנסת עסאם מח'ול, יאיר פרץ, לאה נס, מיכאל מלכיאור, ואסל טאהא ורן כהן, יידון במליאה. תודה. </w:t>
      </w:r>
    </w:p>
    <w:p w14:paraId="2602B03C" w14:textId="77777777" w:rsidR="00000000" w:rsidRDefault="000E0F03">
      <w:pPr>
        <w:pStyle w:val="a2"/>
        <w:rPr>
          <w:rFonts w:hint="cs"/>
          <w:rtl/>
        </w:rPr>
      </w:pPr>
    </w:p>
    <w:p w14:paraId="502FC28A" w14:textId="77777777" w:rsidR="00000000" w:rsidRDefault="000E0F03">
      <w:pPr>
        <w:pStyle w:val="a0"/>
        <w:rPr>
          <w:rFonts w:hint="cs"/>
          <w:rtl/>
        </w:rPr>
      </w:pPr>
    </w:p>
    <w:p w14:paraId="534712AE" w14:textId="77777777" w:rsidR="00000000" w:rsidRDefault="000E0F03">
      <w:pPr>
        <w:pStyle w:val="a2"/>
        <w:rPr>
          <w:rFonts w:hint="cs"/>
          <w:rtl/>
        </w:rPr>
      </w:pPr>
      <w:bookmarkStart w:id="719" w:name="CS30540FI0030540T21_07_2004_20_12_37"/>
      <w:bookmarkStart w:id="720" w:name="_Toc87615671"/>
      <w:bookmarkEnd w:id="719"/>
      <w:r>
        <w:rPr>
          <w:rFonts w:hint="cs"/>
          <w:rtl/>
        </w:rPr>
        <w:t>הצעות לסדר-היום</w:t>
      </w:r>
      <w:bookmarkEnd w:id="720"/>
    </w:p>
    <w:p w14:paraId="68A48249" w14:textId="77777777" w:rsidR="00000000" w:rsidRDefault="000E0F03">
      <w:pPr>
        <w:pStyle w:val="a2"/>
        <w:rPr>
          <w:rtl/>
        </w:rPr>
      </w:pPr>
      <w:bookmarkStart w:id="721" w:name="_Toc87615672"/>
      <w:r>
        <w:rPr>
          <w:rFonts w:hint="cs"/>
          <w:rtl/>
        </w:rPr>
        <w:t xml:space="preserve">דברי </w:t>
      </w:r>
      <w:r>
        <w:rPr>
          <w:rtl/>
        </w:rPr>
        <w:t xml:space="preserve">ראש הממשלה </w:t>
      </w:r>
      <w:r>
        <w:rPr>
          <w:rFonts w:hint="cs"/>
          <w:rtl/>
        </w:rPr>
        <w:t>הקוראים ל</w:t>
      </w:r>
      <w:r>
        <w:rPr>
          <w:rtl/>
        </w:rPr>
        <w:t>יהודי צרפת</w:t>
      </w:r>
      <w:r>
        <w:rPr>
          <w:rFonts w:hint="cs"/>
          <w:rtl/>
        </w:rPr>
        <w:t xml:space="preserve"> לעלות לישראל</w:t>
      </w:r>
      <w:bookmarkEnd w:id="721"/>
      <w:r>
        <w:rPr>
          <w:rtl/>
        </w:rPr>
        <w:t xml:space="preserve"> </w:t>
      </w:r>
    </w:p>
    <w:p w14:paraId="0A272C00" w14:textId="77777777" w:rsidR="00000000" w:rsidRDefault="000E0F03">
      <w:pPr>
        <w:pStyle w:val="-0"/>
        <w:rPr>
          <w:rFonts w:hint="cs"/>
          <w:rtl/>
        </w:rPr>
      </w:pPr>
    </w:p>
    <w:p w14:paraId="1BCFAAAF" w14:textId="77777777" w:rsidR="00000000" w:rsidRDefault="000E0F03">
      <w:pPr>
        <w:pStyle w:val="af1"/>
        <w:rPr>
          <w:rtl/>
        </w:rPr>
      </w:pPr>
      <w:r>
        <w:rPr>
          <w:rtl/>
        </w:rPr>
        <w:t>היו"ר אלי בן-מנחם:</w:t>
      </w:r>
    </w:p>
    <w:p w14:paraId="08D3B546" w14:textId="77777777" w:rsidR="00000000" w:rsidRDefault="000E0F03">
      <w:pPr>
        <w:pStyle w:val="a0"/>
        <w:rPr>
          <w:rtl/>
        </w:rPr>
      </w:pPr>
    </w:p>
    <w:p w14:paraId="3CDDECA9" w14:textId="77777777" w:rsidR="00000000" w:rsidRDefault="000E0F03">
      <w:pPr>
        <w:pStyle w:val="a0"/>
        <w:rPr>
          <w:rFonts w:hint="cs"/>
          <w:rtl/>
        </w:rPr>
      </w:pPr>
      <w:r>
        <w:rPr>
          <w:rFonts w:hint="cs"/>
          <w:rtl/>
        </w:rPr>
        <w:t>אנחנו עוברים לנושא הבא, להצעות לסדר-היום בנושא: דברי ראש המ</w:t>
      </w:r>
      <w:r>
        <w:rPr>
          <w:rFonts w:hint="cs"/>
          <w:rtl/>
        </w:rPr>
        <w:t xml:space="preserve">משלה הקוראים ליהודי צרפת לעלות לישראל, שמספריהן 4308 ו-4316. ראשון המציעים, חבר הכנסת יצחק הרצוג, בבקשה. </w:t>
      </w:r>
    </w:p>
    <w:p w14:paraId="28CCEC02" w14:textId="77777777" w:rsidR="00000000" w:rsidRDefault="000E0F03">
      <w:pPr>
        <w:pStyle w:val="a0"/>
        <w:rPr>
          <w:rFonts w:hint="cs"/>
          <w:rtl/>
        </w:rPr>
      </w:pPr>
    </w:p>
    <w:p w14:paraId="5886CFAF" w14:textId="77777777" w:rsidR="00000000" w:rsidRDefault="000E0F03">
      <w:pPr>
        <w:pStyle w:val="a"/>
        <w:rPr>
          <w:rtl/>
        </w:rPr>
      </w:pPr>
      <w:bookmarkStart w:id="722" w:name="FS000001044T21_07_2004_19_44_58"/>
      <w:bookmarkStart w:id="723" w:name="_Toc87615673"/>
      <w:bookmarkEnd w:id="722"/>
      <w:r>
        <w:rPr>
          <w:rtl/>
        </w:rPr>
        <w:t>יצחק הרצוג (העבודה-מימד):</w:t>
      </w:r>
      <w:bookmarkEnd w:id="723"/>
    </w:p>
    <w:p w14:paraId="46DA46F0" w14:textId="77777777" w:rsidR="00000000" w:rsidRDefault="000E0F03">
      <w:pPr>
        <w:pStyle w:val="a0"/>
        <w:rPr>
          <w:rtl/>
        </w:rPr>
      </w:pPr>
    </w:p>
    <w:p w14:paraId="3EE04146" w14:textId="77777777" w:rsidR="00000000" w:rsidRDefault="000E0F03">
      <w:pPr>
        <w:pStyle w:val="a0"/>
        <w:rPr>
          <w:rFonts w:hint="cs"/>
          <w:rtl/>
        </w:rPr>
      </w:pPr>
      <w:r>
        <w:rPr>
          <w:rFonts w:hint="cs"/>
          <w:rtl/>
        </w:rPr>
        <w:t>אדוני היושב-ראש, חברות וחברי הכנסת, אין ספק שגורל כל יהודי באשר הוא ברחבי תבל הוא נושא שנמצא על סדר-יומנו, ואנחנו רואים בו</w:t>
      </w:r>
      <w:r>
        <w:rPr>
          <w:rFonts w:hint="cs"/>
          <w:rtl/>
        </w:rPr>
        <w:t xml:space="preserve"> נושא חשוב מאוד מבחינה לאומית, ודאי כאשר קהילות נרדפות ונמצאות במצוקה, וודאי כאשר יש גל של אנטישמיות בארץ זו או אחרת. צרפת מושכת בחודשים האחרונים הרבה מאוד תשומת לב בעניין הזה. אין ספק שבשנה האחרונה יש גל עולה וגואה של אנטישמיות בצרפת, והנושא הזה נמצא ודאי</w:t>
      </w:r>
      <w:r>
        <w:rPr>
          <w:rFonts w:hint="cs"/>
          <w:rtl/>
        </w:rPr>
        <w:t xml:space="preserve"> וודאי בראש סדר העדיפויות גם של ממשלת צרפת. נשיא צרפת ז'אק שיראק לקח את הנושא הזה באופן אישי. צרפת עסקה, כמובן, בפרשה של הבחורה שהתחזתה למי שנפגעה על רקע אנטישמי ברכבת בצרפת, פרשה שזעזעה את צרפת. </w:t>
      </w:r>
    </w:p>
    <w:p w14:paraId="3C34FD56" w14:textId="77777777" w:rsidR="00000000" w:rsidRDefault="000E0F03">
      <w:pPr>
        <w:pStyle w:val="a0"/>
        <w:rPr>
          <w:rFonts w:hint="cs"/>
          <w:rtl/>
        </w:rPr>
      </w:pPr>
    </w:p>
    <w:p w14:paraId="57E79D17" w14:textId="77777777" w:rsidR="00000000" w:rsidRDefault="000E0F03">
      <w:pPr>
        <w:pStyle w:val="a0"/>
        <w:rPr>
          <w:rFonts w:hint="cs"/>
          <w:rtl/>
        </w:rPr>
      </w:pPr>
      <w:r>
        <w:rPr>
          <w:rFonts w:hint="cs"/>
          <w:rtl/>
        </w:rPr>
        <w:t>ראש הממשלה התייחס לכך בשבוע שעבר בנאום לפני אורחים מארצות-</w:t>
      </w:r>
      <w:r>
        <w:rPr>
          <w:rFonts w:hint="cs"/>
          <w:rtl/>
        </w:rPr>
        <w:t>הברית, אלא שבדבריו הוא הלך רחוק מדי ובצורה מסוכנת מדי. הוא תקף בצורה מוחלטת את האנטישמיות הפרועה בצרפת, ואמר שהכרחי לעלות מייד לארץ בכל מצב, לעלות מהר ככל האפשר, כי צרפת הופכת להיות מדינה אנטישמית בצורה מוחלטת. זאת טעות חמורה מאוד מבחינת יחסי החוץ של מדינת</w:t>
      </w:r>
      <w:r>
        <w:rPr>
          <w:rFonts w:hint="cs"/>
          <w:rtl/>
        </w:rPr>
        <w:t xml:space="preserve"> ישראל. </w:t>
      </w:r>
    </w:p>
    <w:p w14:paraId="6B8254D1" w14:textId="77777777" w:rsidR="00000000" w:rsidRDefault="000E0F03">
      <w:pPr>
        <w:pStyle w:val="a0"/>
        <w:rPr>
          <w:rFonts w:hint="cs"/>
          <w:rtl/>
        </w:rPr>
      </w:pPr>
    </w:p>
    <w:p w14:paraId="01FCD17D" w14:textId="77777777" w:rsidR="00000000" w:rsidRDefault="000E0F03">
      <w:pPr>
        <w:pStyle w:val="a0"/>
        <w:rPr>
          <w:rFonts w:hint="cs"/>
          <w:rtl/>
        </w:rPr>
      </w:pPr>
      <w:r>
        <w:rPr>
          <w:rFonts w:hint="cs"/>
          <w:rtl/>
        </w:rPr>
        <w:t>זה נכון שאנחנו צריכים לקרוא לכל יהודי לעלות לארץ. זה נכון שאנחנו צריכים להביע דאגה וחשש, ואנחנו עושים את זה. זה נכון שאנחנו גם עוקבים ומדברים עם הקהילות היהודיות ועם משרדי החוץ. אבל לבוא ולהטיח במדינה דמוקרטית ומערבית חשובה ערב ההצבעה באו"ם על הג</w:t>
      </w:r>
      <w:r>
        <w:rPr>
          <w:rFonts w:hint="cs"/>
          <w:rtl/>
        </w:rPr>
        <w:t xml:space="preserve">דר, מדינה שמעורבת כמעט בכל תהליך באזור שלנו מאז כינונה של מדינת ישראל, שהיא הפכה למדינה אנטישמית שיהודים לא יכולים לחיות בה, זאת טעות קשה מאוד. </w:t>
      </w:r>
    </w:p>
    <w:p w14:paraId="5AFD49C0" w14:textId="77777777" w:rsidR="00000000" w:rsidRDefault="000E0F03">
      <w:pPr>
        <w:pStyle w:val="a0"/>
        <w:rPr>
          <w:rFonts w:hint="cs"/>
          <w:rtl/>
        </w:rPr>
      </w:pPr>
    </w:p>
    <w:p w14:paraId="42034470" w14:textId="77777777" w:rsidR="00000000" w:rsidRDefault="000E0F03">
      <w:pPr>
        <w:pStyle w:val="a0"/>
        <w:rPr>
          <w:rFonts w:hint="cs"/>
          <w:rtl/>
        </w:rPr>
      </w:pPr>
      <w:r>
        <w:rPr>
          <w:rFonts w:hint="cs"/>
          <w:rtl/>
        </w:rPr>
        <w:t xml:space="preserve">הדבר גרם לכך שממשלת צרפת ונשיא צרפת ראו בכך פגיעה אישית בהם. וזאת במדינה שבה כתב אמיל זולא את המאמר המפורסם </w:t>
      </w:r>
      <w:r>
        <w:t>"J</w:t>
      </w:r>
      <w:r>
        <w:t>'accuse"</w:t>
      </w:r>
      <w:r>
        <w:rPr>
          <w:rFonts w:hint="cs"/>
          <w:rtl/>
        </w:rPr>
        <w:t>, "אני מאשים", במדינה שבה גדולי הוגי הדעות הם יהודים, אלן פינקלקראוט, וכמובן סימון סניורה, שלא לדבר על הגברת וייל, לשעבר נשיאת הפרלמנט האירופי ושרת החינוך והתרבות. בממשלתו של ז'אק שיראק יש הרבה יהודים. הקהילה היהודית נהנית, ללא ספק, ממעמד מאוד מיוח</w:t>
      </w:r>
      <w:r>
        <w:rPr>
          <w:rFonts w:hint="cs"/>
          <w:rtl/>
        </w:rPr>
        <w:t xml:space="preserve">ד בצרפת. </w:t>
      </w:r>
    </w:p>
    <w:p w14:paraId="12654692" w14:textId="77777777" w:rsidR="00000000" w:rsidRDefault="000E0F03">
      <w:pPr>
        <w:pStyle w:val="a0"/>
        <w:rPr>
          <w:rFonts w:hint="cs"/>
          <w:rtl/>
        </w:rPr>
      </w:pPr>
    </w:p>
    <w:p w14:paraId="52510643" w14:textId="77777777" w:rsidR="00000000" w:rsidRDefault="000E0F03">
      <w:pPr>
        <w:pStyle w:val="a0"/>
        <w:rPr>
          <w:rFonts w:hint="cs"/>
          <w:rtl/>
        </w:rPr>
      </w:pPr>
      <w:r>
        <w:rPr>
          <w:rFonts w:hint="cs"/>
          <w:rtl/>
        </w:rPr>
        <w:t xml:space="preserve">אנחנו מאוד שמחים וגאים, שהשנה בפרט ובשנים האחרונות בכלל היתה עלייה חשובה מאוד של יהודי צרפת לארץ, ויש תוספת משמעותית מאוד לחברה הישראלית. אנחנו מחבקים אותם ורוצים שכל יהודי יעלה לארץ; אנחנו מאמינים בעלייה ורואים בה דגל חשוב. </w:t>
      </w:r>
    </w:p>
    <w:p w14:paraId="096A0D2A" w14:textId="77777777" w:rsidR="00000000" w:rsidRDefault="000E0F03">
      <w:pPr>
        <w:pStyle w:val="a0"/>
        <w:rPr>
          <w:rFonts w:hint="cs"/>
          <w:rtl/>
        </w:rPr>
      </w:pPr>
    </w:p>
    <w:p w14:paraId="4487A90C" w14:textId="77777777" w:rsidR="00000000" w:rsidRDefault="000E0F03">
      <w:pPr>
        <w:pStyle w:val="a0"/>
        <w:rPr>
          <w:rFonts w:hint="cs"/>
          <w:rtl/>
        </w:rPr>
      </w:pPr>
      <w:r>
        <w:rPr>
          <w:rFonts w:hint="cs"/>
          <w:rtl/>
        </w:rPr>
        <w:t>אבל איננו רואים בע</w:t>
      </w:r>
      <w:r>
        <w:rPr>
          <w:rFonts w:hint="cs"/>
          <w:rtl/>
        </w:rPr>
        <w:t xml:space="preserve">לייה קרדום לחפור בו כלפי מדינות אחרות, ואיננו רואים בתקופה כל כך רגישה, כשמדינת ישראל נמצאת מבודדת בזירה הבין-לאומית, כשאתמול, אדוני השר, אחרי שהבטיחו לנו משרד החוץ ומנהיגיו שהעולם המערבי אתנו לגבי הגדר, חטפנו מכה קשה מאוד בצורה שטותית, שיכולנו למנוע אותה </w:t>
      </w:r>
      <w:r>
        <w:rPr>
          <w:rFonts w:hint="cs"/>
          <w:rtl/>
        </w:rPr>
        <w:t xml:space="preserve">בתהליך נכון של תכנון גדר בתוואי נכון, של הופעה בלי בושה בבית-הדין הבין-לאומי, של מינוי אדם כמו השופט שמגר להרכב בבית-הדין הבין-לאומי, דברים שהציעו לנו, והיום אנחנו מוצאים עצמנו מוכים עד זוב דם. </w:t>
      </w:r>
    </w:p>
    <w:p w14:paraId="236D1252" w14:textId="77777777" w:rsidR="00000000" w:rsidRDefault="000E0F03">
      <w:pPr>
        <w:pStyle w:val="a0"/>
        <w:rPr>
          <w:rFonts w:hint="cs"/>
          <w:rtl/>
        </w:rPr>
      </w:pPr>
    </w:p>
    <w:p w14:paraId="2A6488EA" w14:textId="77777777" w:rsidR="00000000" w:rsidRDefault="000E0F03">
      <w:pPr>
        <w:pStyle w:val="a0"/>
        <w:rPr>
          <w:rFonts w:hint="cs"/>
          <w:rtl/>
        </w:rPr>
      </w:pPr>
      <w:r>
        <w:rPr>
          <w:rFonts w:hint="cs"/>
          <w:rtl/>
        </w:rPr>
        <w:t>בוודאי קרה שאתמול, אחת הסיבות להצבעה באו"ם היתה ששגריר צרפת,</w:t>
      </w:r>
      <w:r>
        <w:rPr>
          <w:rFonts w:hint="cs"/>
          <w:rtl/>
        </w:rPr>
        <w:t xml:space="preserve"> על רקע הדברים, על רקע מה שאמר ראש הממשלה, הורה בעצם לכל שגרירי האיחוד האירופי להצביע נגד ישראל. אני חושב שמה שעשה ראש הממשלה הוא טעות דיפלומטית קשה מאוד, שאנחנו משלמים עליה מחיר, כמו הרבה מאוד טעויות של הממשלה שאתה מייצג, אדוני השר, של ממשלה שלא מבינה כיצ</w:t>
      </w:r>
      <w:r>
        <w:rPr>
          <w:rFonts w:hint="cs"/>
          <w:rtl/>
        </w:rPr>
        <w:t xml:space="preserve">ד להלך בין האומות, שמטיפה כל היום, שמנקרת עיניים ומרגיזה, ממשלה שחושבת שאנחנו תמיד יכולים להוכיח את כולם, בעוד החוכמה במדינאות היא לדעת גם להשיג הישגים, גם להסביר את עצמך, גם לא להעליב, וגם ודאי - לדאוג ליהודי התפוצות באשר הם. </w:t>
      </w:r>
    </w:p>
    <w:p w14:paraId="6DE54A87" w14:textId="77777777" w:rsidR="00000000" w:rsidRDefault="000E0F03">
      <w:pPr>
        <w:pStyle w:val="a0"/>
        <w:rPr>
          <w:rFonts w:hint="cs"/>
          <w:rtl/>
        </w:rPr>
      </w:pPr>
    </w:p>
    <w:p w14:paraId="10690EDD" w14:textId="77777777" w:rsidR="00000000" w:rsidRDefault="000E0F03">
      <w:pPr>
        <w:pStyle w:val="a0"/>
        <w:rPr>
          <w:rFonts w:hint="cs"/>
          <w:rtl/>
        </w:rPr>
      </w:pPr>
      <w:r>
        <w:rPr>
          <w:rFonts w:hint="cs"/>
          <w:rtl/>
        </w:rPr>
        <w:t>לכן, אדוני השר, אני חושב שמ</w:t>
      </w:r>
      <w:r>
        <w:rPr>
          <w:rFonts w:hint="cs"/>
          <w:rtl/>
        </w:rPr>
        <w:t xml:space="preserve">משלת ישראל צריכה להפיק לקחים, וודאי שראש הממשלה לא צריך ליצור מצב שבו הוא היום אישיות בלתי רצויה בצרפת. תודה רבה לך. </w:t>
      </w:r>
    </w:p>
    <w:p w14:paraId="296BE477" w14:textId="77777777" w:rsidR="00000000" w:rsidRDefault="000E0F03">
      <w:pPr>
        <w:pStyle w:val="a0"/>
        <w:rPr>
          <w:rFonts w:hint="cs"/>
          <w:rtl/>
        </w:rPr>
      </w:pPr>
    </w:p>
    <w:p w14:paraId="2B287B34" w14:textId="77777777" w:rsidR="00000000" w:rsidRDefault="000E0F03">
      <w:pPr>
        <w:pStyle w:val="af1"/>
        <w:rPr>
          <w:rtl/>
        </w:rPr>
      </w:pPr>
      <w:r>
        <w:rPr>
          <w:rtl/>
        </w:rPr>
        <w:t>היו"ר אלי בן-מנחם:</w:t>
      </w:r>
    </w:p>
    <w:p w14:paraId="4B0B48CA" w14:textId="77777777" w:rsidR="00000000" w:rsidRDefault="000E0F03">
      <w:pPr>
        <w:pStyle w:val="a0"/>
        <w:rPr>
          <w:rFonts w:hint="cs"/>
          <w:rtl/>
        </w:rPr>
      </w:pPr>
    </w:p>
    <w:p w14:paraId="0AF4517E" w14:textId="77777777" w:rsidR="00000000" w:rsidRDefault="000E0F03">
      <w:pPr>
        <w:pStyle w:val="a0"/>
        <w:rPr>
          <w:rFonts w:hint="cs"/>
          <w:rtl/>
        </w:rPr>
      </w:pPr>
      <w:r>
        <w:rPr>
          <w:rFonts w:hint="cs"/>
          <w:rtl/>
        </w:rPr>
        <w:t xml:space="preserve">חבר הכנסת משה כחלון. </w:t>
      </w:r>
    </w:p>
    <w:p w14:paraId="59E6F5A9" w14:textId="77777777" w:rsidR="00000000" w:rsidRDefault="000E0F03">
      <w:pPr>
        <w:pStyle w:val="a0"/>
        <w:rPr>
          <w:rFonts w:hint="cs"/>
          <w:rtl/>
        </w:rPr>
      </w:pPr>
    </w:p>
    <w:p w14:paraId="0C6B38A7" w14:textId="77777777" w:rsidR="00000000" w:rsidRDefault="000E0F03">
      <w:pPr>
        <w:pStyle w:val="a"/>
        <w:rPr>
          <w:rtl/>
        </w:rPr>
      </w:pPr>
      <w:bookmarkStart w:id="724" w:name="FS000001034T21_07_2004_19_49_54"/>
      <w:bookmarkStart w:id="725" w:name="_Toc87615674"/>
      <w:bookmarkEnd w:id="724"/>
      <w:r>
        <w:rPr>
          <w:rtl/>
        </w:rPr>
        <w:t>משה כחלון (הליכוד):</w:t>
      </w:r>
      <w:bookmarkEnd w:id="725"/>
    </w:p>
    <w:p w14:paraId="0869137F" w14:textId="77777777" w:rsidR="00000000" w:rsidRDefault="000E0F03">
      <w:pPr>
        <w:pStyle w:val="a0"/>
        <w:rPr>
          <w:rtl/>
        </w:rPr>
      </w:pPr>
    </w:p>
    <w:p w14:paraId="421DA4C9" w14:textId="77777777" w:rsidR="00000000" w:rsidRDefault="000E0F03">
      <w:pPr>
        <w:pStyle w:val="a0"/>
        <w:rPr>
          <w:rFonts w:hint="cs"/>
          <w:rtl/>
        </w:rPr>
      </w:pPr>
      <w:r>
        <w:rPr>
          <w:rFonts w:hint="cs"/>
          <w:rtl/>
        </w:rPr>
        <w:t>אדוני היושב-ראש, חברי הכנסת, ראשית כמה מלים לגבי הדברים שאמר ידידי חבר הכ</w:t>
      </w:r>
      <w:r>
        <w:rPr>
          <w:rFonts w:hint="cs"/>
          <w:rtl/>
        </w:rPr>
        <w:t>נסת הרצוג. לממשלה ולראש הממשלה, בניגוד לממשלות קודמות, יש כבוד לערכים יהודיים, ויש לה גאווה, והיא לא צריכה להתבייש, והיא צריכה לתת תחושה לכל יהודי בעולם, שברגע שהוא מרגיש נרדף, ברגע שהוא מרגיש מצוקה, ברגע שלא נוח לו באיזה מקום, בלי להתחשב מה יגידו הגויים ו</w:t>
      </w:r>
      <w:r>
        <w:rPr>
          <w:rFonts w:hint="cs"/>
          <w:rtl/>
        </w:rPr>
        <w:t xml:space="preserve">בלי להתחשב במה יגידו "אלה" </w:t>
      </w:r>
      <w:r>
        <w:rPr>
          <w:rtl/>
        </w:rPr>
        <w:t>–</w:t>
      </w:r>
      <w:r>
        <w:rPr>
          <w:rFonts w:hint="cs"/>
          <w:rtl/>
        </w:rPr>
        <w:t xml:space="preserve"> אני מבטיח לך דבר אחד, בשעת צרה שום גוי לא יבוא לעזור לא לך ולא לשום יהודי בעולם. הם מקסימום יכולים לעזור לנו כמו שעזרו לנו במלחמת העולם השנייה. לכן אני מברך את ראש הממשלה. </w:t>
      </w:r>
    </w:p>
    <w:p w14:paraId="06478EF6" w14:textId="77777777" w:rsidR="00000000" w:rsidRDefault="000E0F03">
      <w:pPr>
        <w:pStyle w:val="a0"/>
        <w:rPr>
          <w:rFonts w:hint="cs"/>
          <w:rtl/>
        </w:rPr>
      </w:pPr>
    </w:p>
    <w:p w14:paraId="024421FA" w14:textId="77777777" w:rsidR="00000000" w:rsidRDefault="000E0F03">
      <w:pPr>
        <w:pStyle w:val="a0"/>
        <w:rPr>
          <w:rFonts w:hint="cs"/>
          <w:rtl/>
        </w:rPr>
      </w:pPr>
      <w:r>
        <w:rPr>
          <w:rFonts w:hint="cs"/>
          <w:rtl/>
        </w:rPr>
        <w:t>גם אם זה לא מוצא חן בעיני זה או אחר, תפקידנו במדינה ה</w:t>
      </w:r>
      <w:r>
        <w:rPr>
          <w:rFonts w:hint="cs"/>
          <w:rtl/>
        </w:rPr>
        <w:t xml:space="preserve">זאת, אחרי אלפיים שנות גלות, זה לא למצוא חן בעיני אף אחד, אלא לדאוג לעם היהודי, לדאוג לכל יהודי בארץ ובעולם. </w:t>
      </w:r>
    </w:p>
    <w:p w14:paraId="0AD8268D" w14:textId="77777777" w:rsidR="00000000" w:rsidRDefault="000E0F03">
      <w:pPr>
        <w:pStyle w:val="a0"/>
        <w:rPr>
          <w:rFonts w:hint="cs"/>
          <w:rtl/>
        </w:rPr>
      </w:pPr>
    </w:p>
    <w:p w14:paraId="214BA194" w14:textId="77777777" w:rsidR="00000000" w:rsidRDefault="000E0F03">
      <w:pPr>
        <w:pStyle w:val="af0"/>
        <w:rPr>
          <w:rtl/>
        </w:rPr>
      </w:pPr>
      <w:r>
        <w:rPr>
          <w:rFonts w:hint="eastAsia"/>
          <w:rtl/>
        </w:rPr>
        <w:t>יצחק</w:t>
      </w:r>
      <w:r>
        <w:rPr>
          <w:rtl/>
        </w:rPr>
        <w:t xml:space="preserve"> הרצוג (העבודה-מימד):</w:t>
      </w:r>
    </w:p>
    <w:p w14:paraId="6D8277A1" w14:textId="77777777" w:rsidR="00000000" w:rsidRDefault="000E0F03">
      <w:pPr>
        <w:pStyle w:val="a0"/>
        <w:rPr>
          <w:rFonts w:hint="cs"/>
          <w:rtl/>
        </w:rPr>
      </w:pPr>
    </w:p>
    <w:p w14:paraId="41345A61" w14:textId="77777777" w:rsidR="00000000" w:rsidRDefault="000E0F03">
      <w:pPr>
        <w:pStyle w:val="a0"/>
        <w:rPr>
          <w:rFonts w:hint="cs"/>
          <w:rtl/>
        </w:rPr>
      </w:pPr>
      <w:r>
        <w:rPr>
          <w:rFonts w:hint="cs"/>
          <w:rtl/>
        </w:rPr>
        <w:t xml:space="preserve">זה רק לא עוזר לעם היהודי. </w:t>
      </w:r>
    </w:p>
    <w:p w14:paraId="107C1947" w14:textId="77777777" w:rsidR="00000000" w:rsidRDefault="000E0F03">
      <w:pPr>
        <w:pStyle w:val="a0"/>
        <w:rPr>
          <w:rFonts w:hint="cs"/>
          <w:rtl/>
        </w:rPr>
      </w:pPr>
    </w:p>
    <w:p w14:paraId="03E26AB3" w14:textId="77777777" w:rsidR="00000000" w:rsidRDefault="000E0F03">
      <w:pPr>
        <w:pStyle w:val="-"/>
        <w:rPr>
          <w:rtl/>
        </w:rPr>
      </w:pPr>
      <w:bookmarkStart w:id="726" w:name="FS000001034T21_07_2004_19_51_38C"/>
      <w:bookmarkEnd w:id="726"/>
      <w:r>
        <w:rPr>
          <w:rtl/>
        </w:rPr>
        <w:t>משה כחלון (הליכוד):</w:t>
      </w:r>
    </w:p>
    <w:p w14:paraId="20240775" w14:textId="77777777" w:rsidR="00000000" w:rsidRDefault="000E0F03">
      <w:pPr>
        <w:pStyle w:val="a0"/>
        <w:rPr>
          <w:rtl/>
        </w:rPr>
      </w:pPr>
    </w:p>
    <w:p w14:paraId="213ED059" w14:textId="77777777" w:rsidR="00000000" w:rsidRDefault="000E0F03">
      <w:pPr>
        <w:pStyle w:val="a0"/>
        <w:rPr>
          <w:rFonts w:hint="cs"/>
          <w:rtl/>
        </w:rPr>
      </w:pPr>
      <w:r>
        <w:rPr>
          <w:rFonts w:hint="cs"/>
          <w:rtl/>
        </w:rPr>
        <w:t xml:space="preserve">זה עוזר המון לעם היהודי. קצת גאווה, קצת כבוד יהודי לא יזיקו. תאמין לי </w:t>
      </w:r>
      <w:r>
        <w:rPr>
          <w:rFonts w:hint="cs"/>
          <w:rtl/>
        </w:rPr>
        <w:t xml:space="preserve">שזה לא יזיק. כל החיים הורדנו את הראש וכל החיים היינו נחמדים, ותראה לאן הגענו. אחרי שיש לנו מדינה, חשוב מאוד שידע כל יהודי בעולם, שיש פה ממשלה לאומית שדואגת ליהודים שלה, שדואגת לאנשים שלה, שכל מי שמרגיש וחש מצוקה, ידע שיש לו לאן להגיע. </w:t>
      </w:r>
    </w:p>
    <w:p w14:paraId="01CBACB2" w14:textId="77777777" w:rsidR="00000000" w:rsidRDefault="000E0F03">
      <w:pPr>
        <w:pStyle w:val="a0"/>
        <w:rPr>
          <w:rFonts w:hint="cs"/>
          <w:rtl/>
        </w:rPr>
      </w:pPr>
    </w:p>
    <w:p w14:paraId="7DACCB47" w14:textId="77777777" w:rsidR="00000000" w:rsidRDefault="000E0F03">
      <w:pPr>
        <w:pStyle w:val="a0"/>
        <w:rPr>
          <w:rFonts w:hint="cs"/>
          <w:rtl/>
        </w:rPr>
      </w:pPr>
      <w:r>
        <w:rPr>
          <w:rFonts w:hint="cs"/>
          <w:rtl/>
        </w:rPr>
        <w:t>דבריו של ראש הממשלה</w:t>
      </w:r>
      <w:r>
        <w:rPr>
          <w:rFonts w:hint="cs"/>
          <w:rtl/>
        </w:rPr>
        <w:t xml:space="preserve"> אריאל שרון, כי על היהודים בצרפת לעלות לישראל כמענה לאנטישמיות, שבו והזכירו כי מדינת ישראל קמה כפתרון היסטורי לשנאת ישראל. </w:t>
      </w:r>
    </w:p>
    <w:p w14:paraId="68FF5FD9" w14:textId="77777777" w:rsidR="00000000" w:rsidRDefault="000E0F03">
      <w:pPr>
        <w:pStyle w:val="a0"/>
        <w:rPr>
          <w:rFonts w:hint="cs"/>
          <w:rtl/>
        </w:rPr>
      </w:pPr>
    </w:p>
    <w:p w14:paraId="280CFEBF" w14:textId="77777777" w:rsidR="00000000" w:rsidRDefault="000E0F03">
      <w:pPr>
        <w:pStyle w:val="a0"/>
        <w:rPr>
          <w:rFonts w:hint="cs"/>
          <w:rtl/>
        </w:rPr>
      </w:pPr>
      <w:r>
        <w:rPr>
          <w:rFonts w:hint="cs"/>
          <w:rtl/>
        </w:rPr>
        <w:t xml:space="preserve">ראש הממשלה הדגיש, כי זכותו של כל יהודי, בצרפת ובכל ארץ אחרת, לעלות לארץ, כמובן אם יבחר בכך. </w:t>
      </w:r>
    </w:p>
    <w:p w14:paraId="1595A2FB" w14:textId="77777777" w:rsidR="00000000" w:rsidRDefault="000E0F03">
      <w:pPr>
        <w:pStyle w:val="a0"/>
        <w:rPr>
          <w:rFonts w:hint="cs"/>
          <w:rtl/>
        </w:rPr>
      </w:pPr>
    </w:p>
    <w:p w14:paraId="289A3680" w14:textId="77777777" w:rsidR="00000000" w:rsidRDefault="000E0F03">
      <w:pPr>
        <w:pStyle w:val="a0"/>
        <w:rPr>
          <w:rFonts w:hint="cs"/>
          <w:rtl/>
        </w:rPr>
      </w:pPr>
      <w:r>
        <w:rPr>
          <w:rFonts w:hint="cs"/>
          <w:rtl/>
        </w:rPr>
        <w:t>אם יהודים חוששים כי לא יוכלו להמשיך ל</w:t>
      </w:r>
      <w:r>
        <w:rPr>
          <w:rFonts w:hint="cs"/>
          <w:rtl/>
        </w:rPr>
        <w:t xml:space="preserve">חיות במדינה שבה הם חיים, אם הם לא רוצים להמשיך להיות מוקד של הסתה אנטישמית, אם הם פוחדים ללכת ברחוב כשכיפה על ראשם, צריך להזכיר להם כי במדינת היהודים האחת והיחידה בעולם חיים אנשים בלי שאימת האנטישמיות מחרידה אותם. זה מה שעשה ראש הממשלה. </w:t>
      </w:r>
    </w:p>
    <w:p w14:paraId="3F2992A2" w14:textId="77777777" w:rsidR="00000000" w:rsidRDefault="000E0F03">
      <w:pPr>
        <w:pStyle w:val="a0"/>
        <w:rPr>
          <w:rFonts w:hint="cs"/>
          <w:rtl/>
        </w:rPr>
      </w:pPr>
    </w:p>
    <w:p w14:paraId="38EB2B4A" w14:textId="77777777" w:rsidR="00000000" w:rsidRDefault="000E0F03">
      <w:pPr>
        <w:pStyle w:val="a0"/>
        <w:rPr>
          <w:rFonts w:hint="cs"/>
          <w:rtl/>
        </w:rPr>
      </w:pPr>
      <w:r>
        <w:rPr>
          <w:rFonts w:hint="cs"/>
          <w:rtl/>
        </w:rPr>
        <w:t>גליה העכורים של ה</w:t>
      </w:r>
      <w:r>
        <w:rPr>
          <w:rFonts w:hint="cs"/>
          <w:rtl/>
        </w:rPr>
        <w:t xml:space="preserve">אנטישמיות שבים ומתנפצים אל חוף המאה ה-21, כאילו לא נפל דבר. חזרתה הבלתי-צפויה של שנאת ישראל באה כאילו לא סללה האנטישמיות את הדרך לתאי הגזים, כאילו לא רוחה של האנטישמיות הקימה את המשרפות. </w:t>
      </w:r>
    </w:p>
    <w:p w14:paraId="30E898F0" w14:textId="77777777" w:rsidR="00000000" w:rsidRDefault="000E0F03">
      <w:pPr>
        <w:pStyle w:val="a0"/>
        <w:rPr>
          <w:rFonts w:hint="cs"/>
          <w:rtl/>
        </w:rPr>
      </w:pPr>
    </w:p>
    <w:p w14:paraId="66400DF8" w14:textId="77777777" w:rsidR="00000000" w:rsidRDefault="000E0F03">
      <w:pPr>
        <w:pStyle w:val="a0"/>
        <w:rPr>
          <w:rFonts w:hint="cs"/>
          <w:rtl/>
        </w:rPr>
      </w:pPr>
      <w:r>
        <w:rPr>
          <w:rFonts w:hint="cs"/>
          <w:rtl/>
        </w:rPr>
        <w:t xml:space="preserve">מחקרים וסקרים על האנטישמיות באירופה, שיזם המרכז האירופי למעקב אחרי </w:t>
      </w:r>
      <w:r>
        <w:rPr>
          <w:rFonts w:hint="cs"/>
          <w:rtl/>
        </w:rPr>
        <w:t xml:space="preserve">הגזענות, וממצאיהם כמעט הוסתרו, קובעים: רוח הרפאים של האנטישמיות שבה ונושבת בעוצמה באירופה, זו אירופה שאדמתה ספוגה בדם יהודי. הזעזוע הוא רב ומובן. מי היה מאמין כי השנאה ליהודי, לאחר מה שאירע, מפעפעת כל הזמן. </w:t>
      </w:r>
    </w:p>
    <w:p w14:paraId="4264DAAE" w14:textId="77777777" w:rsidR="00000000" w:rsidRDefault="000E0F03">
      <w:pPr>
        <w:pStyle w:val="a0"/>
        <w:rPr>
          <w:rFonts w:hint="cs"/>
          <w:rtl/>
        </w:rPr>
      </w:pPr>
    </w:p>
    <w:p w14:paraId="32261B28" w14:textId="77777777" w:rsidR="00000000" w:rsidRDefault="000E0F03">
      <w:pPr>
        <w:pStyle w:val="a0"/>
        <w:rPr>
          <w:rFonts w:hint="cs"/>
          <w:rtl/>
        </w:rPr>
      </w:pPr>
      <w:r>
        <w:rPr>
          <w:rFonts w:hint="cs"/>
          <w:rtl/>
        </w:rPr>
        <w:t>לפני ימים אחדים ציינו 100 שנה לפטירתו של חוזה מ</w:t>
      </w:r>
      <w:r>
        <w:rPr>
          <w:rFonts w:hint="cs"/>
          <w:rtl/>
        </w:rPr>
        <w:t xml:space="preserve">דינת היהודים, בנימין זאב הרצל. הרצל כתב ביומנו: אנו עם אחד - כי כך עשו אותנו האויבים. </w:t>
      </w:r>
    </w:p>
    <w:p w14:paraId="7AEC8E1E" w14:textId="77777777" w:rsidR="00000000" w:rsidRDefault="000E0F03">
      <w:pPr>
        <w:pStyle w:val="a0"/>
        <w:rPr>
          <w:rFonts w:hint="cs"/>
          <w:rtl/>
        </w:rPr>
      </w:pPr>
    </w:p>
    <w:p w14:paraId="601504C4" w14:textId="77777777" w:rsidR="00000000" w:rsidRDefault="000E0F03">
      <w:pPr>
        <w:pStyle w:val="a0"/>
        <w:rPr>
          <w:rFonts w:hint="cs"/>
          <w:rtl/>
        </w:rPr>
      </w:pPr>
      <w:r>
        <w:rPr>
          <w:rFonts w:hint="cs"/>
          <w:rtl/>
        </w:rPr>
        <w:t>שנאת ישראל היא שגיבשה ושמרה את המסגרת המשותפת ליהודים בכל העולם. זוהי השנאה העתיקה ביותר בתולדות האנושות. היא נמשכת גם בשעה שהיהודים מתבוללים ומוותרים על זהותם. האנטישמ</w:t>
      </w:r>
      <w:r>
        <w:rPr>
          <w:rFonts w:hint="cs"/>
          <w:rtl/>
        </w:rPr>
        <w:t>יות, שהביאה לאסון הנורא ביותר שקרה אי-פעם לעם היהודי, מסרבת לגווע.</w:t>
      </w:r>
    </w:p>
    <w:p w14:paraId="2164B463" w14:textId="77777777" w:rsidR="00000000" w:rsidRDefault="000E0F03">
      <w:pPr>
        <w:pStyle w:val="a0"/>
        <w:rPr>
          <w:rFonts w:hint="cs"/>
          <w:rtl/>
        </w:rPr>
      </w:pPr>
    </w:p>
    <w:p w14:paraId="2F6903FF" w14:textId="77777777" w:rsidR="00000000" w:rsidRDefault="000E0F03">
      <w:pPr>
        <w:pStyle w:val="a0"/>
        <w:rPr>
          <w:rFonts w:hint="cs"/>
          <w:rtl/>
        </w:rPr>
      </w:pPr>
      <w:r>
        <w:rPr>
          <w:rFonts w:hint="cs"/>
          <w:rtl/>
        </w:rPr>
        <w:t>אדוני היושב-ראש, מפאת קוצר הזמן אני לא אסיים את דברי, אבל אני רוצה שוב לברך את ראש הממשלה על הגאווה היהודית ועל העמידה לצד היהודים בעולם. יישר כוח. תודה רבה.</w:t>
      </w:r>
    </w:p>
    <w:p w14:paraId="6ACB12CB" w14:textId="77777777" w:rsidR="00000000" w:rsidRDefault="000E0F03">
      <w:pPr>
        <w:pStyle w:val="af1"/>
        <w:rPr>
          <w:rtl/>
        </w:rPr>
      </w:pPr>
      <w:r>
        <w:rPr>
          <w:rtl/>
        </w:rPr>
        <w:br/>
        <w:t>היו"ר אלי בן-מנחם:</w:t>
      </w:r>
    </w:p>
    <w:p w14:paraId="0B9CE8B1" w14:textId="77777777" w:rsidR="00000000" w:rsidRDefault="000E0F03">
      <w:pPr>
        <w:pStyle w:val="a0"/>
        <w:rPr>
          <w:rtl/>
        </w:rPr>
      </w:pPr>
    </w:p>
    <w:p w14:paraId="1D9773FE" w14:textId="77777777" w:rsidR="00000000" w:rsidRDefault="000E0F03">
      <w:pPr>
        <w:pStyle w:val="a0"/>
        <w:rPr>
          <w:rFonts w:hint="cs"/>
          <w:rtl/>
        </w:rPr>
      </w:pPr>
      <w:r>
        <w:rPr>
          <w:rFonts w:hint="cs"/>
          <w:rtl/>
        </w:rPr>
        <w:t>תודה לחבר</w:t>
      </w:r>
      <w:r>
        <w:rPr>
          <w:rFonts w:hint="cs"/>
          <w:rtl/>
        </w:rPr>
        <w:t xml:space="preserve"> הכנסת משה כחלון. ישיב בשם הממשלה השר גדעון עזרא, בבקשה.</w:t>
      </w:r>
    </w:p>
    <w:p w14:paraId="564998C2" w14:textId="77777777" w:rsidR="00000000" w:rsidRDefault="000E0F03">
      <w:pPr>
        <w:pStyle w:val="a"/>
        <w:rPr>
          <w:rtl/>
        </w:rPr>
      </w:pPr>
      <w:r>
        <w:rPr>
          <w:rtl/>
        </w:rPr>
        <w:br/>
      </w:r>
      <w:bookmarkStart w:id="727" w:name="FS000000474T21_07_2004_20_14_29"/>
      <w:bookmarkStart w:id="728" w:name="_Toc87615675"/>
      <w:bookmarkEnd w:id="727"/>
      <w:r>
        <w:rPr>
          <w:rtl/>
        </w:rPr>
        <w:t>שר התיירות גדעון עזרא:</w:t>
      </w:r>
      <w:bookmarkEnd w:id="728"/>
    </w:p>
    <w:p w14:paraId="6076413C" w14:textId="77777777" w:rsidR="00000000" w:rsidRDefault="000E0F03">
      <w:pPr>
        <w:pStyle w:val="a0"/>
        <w:rPr>
          <w:rtl/>
        </w:rPr>
      </w:pPr>
    </w:p>
    <w:p w14:paraId="33B1972E" w14:textId="77777777" w:rsidR="00000000" w:rsidRDefault="000E0F03">
      <w:pPr>
        <w:pStyle w:val="a0"/>
        <w:rPr>
          <w:rFonts w:hint="cs"/>
          <w:rtl/>
        </w:rPr>
      </w:pPr>
      <w:r>
        <w:rPr>
          <w:rFonts w:hint="cs"/>
          <w:rtl/>
        </w:rPr>
        <w:t>אדוני היושב-ראש, חברי חברי הכנסת, חבר הכנסת הרצוג וחבר הכנסת כחלון, מטבע הדברים אני בהחלט מסכים עם דבריו של חבר הכנסת כחלון, ואני רוצה להגיד לך, חבר הכנסת הרצוג, האשמתך את רא</w:t>
      </w:r>
      <w:r>
        <w:rPr>
          <w:rFonts w:hint="cs"/>
          <w:rtl/>
        </w:rPr>
        <w:t xml:space="preserve">ש הממשלה בכך שבגלל דבריו הצביעה אירופה כפי שהצביעה אתמול, היא דבר משולל יסוד לחלוטין, ואם אתה חושב שהם היו מצביעים אחרת אם ראש הממשלה לא היה אומר את הדברים, אתה צריך לבסס את דבריך. </w:t>
      </w:r>
    </w:p>
    <w:p w14:paraId="3F018745" w14:textId="77777777" w:rsidR="00000000" w:rsidRDefault="000E0F03">
      <w:pPr>
        <w:pStyle w:val="af0"/>
        <w:rPr>
          <w:rtl/>
        </w:rPr>
      </w:pPr>
      <w:r>
        <w:rPr>
          <w:rtl/>
        </w:rPr>
        <w:br/>
        <w:t>יעקב אדרי (הליכוד):</w:t>
      </w:r>
    </w:p>
    <w:p w14:paraId="38AF2773" w14:textId="77777777" w:rsidR="00000000" w:rsidRDefault="000E0F03">
      <w:pPr>
        <w:pStyle w:val="a0"/>
        <w:rPr>
          <w:rFonts w:hint="cs"/>
          <w:rtl/>
        </w:rPr>
      </w:pPr>
    </w:p>
    <w:p w14:paraId="32894843" w14:textId="77777777" w:rsidR="00000000" w:rsidRDefault="000E0F03">
      <w:pPr>
        <w:pStyle w:val="a0"/>
        <w:rPr>
          <w:rFonts w:hint="cs"/>
          <w:rtl/>
        </w:rPr>
      </w:pPr>
      <w:r>
        <w:rPr>
          <w:rFonts w:hint="cs"/>
          <w:rtl/>
        </w:rPr>
        <w:t>ראינו את ההצבעות שלהם כל הזמן - - -</w:t>
      </w:r>
    </w:p>
    <w:p w14:paraId="57A5F1E1" w14:textId="77777777" w:rsidR="00000000" w:rsidRDefault="000E0F03">
      <w:pPr>
        <w:pStyle w:val="af0"/>
        <w:rPr>
          <w:rtl/>
        </w:rPr>
      </w:pPr>
      <w:r>
        <w:rPr>
          <w:rtl/>
        </w:rPr>
        <w:br/>
        <w:t>יצחק הרצוג (העב</w:t>
      </w:r>
      <w:r>
        <w:rPr>
          <w:rtl/>
        </w:rPr>
        <w:t>ודה-מימד):</w:t>
      </w:r>
    </w:p>
    <w:p w14:paraId="143D1FC7" w14:textId="77777777" w:rsidR="00000000" w:rsidRDefault="000E0F03">
      <w:pPr>
        <w:pStyle w:val="a0"/>
        <w:rPr>
          <w:rtl/>
        </w:rPr>
      </w:pPr>
    </w:p>
    <w:p w14:paraId="07F8E35F" w14:textId="77777777" w:rsidR="00000000" w:rsidRDefault="000E0F03">
      <w:pPr>
        <w:pStyle w:val="a0"/>
        <w:rPr>
          <w:rFonts w:hint="cs"/>
          <w:rtl/>
        </w:rPr>
      </w:pPr>
      <w:r>
        <w:rPr>
          <w:rFonts w:hint="cs"/>
          <w:rtl/>
        </w:rPr>
        <w:t>סילבן שלום אמר לנו שהם יימנעו. פתאום אתמול - - -</w:t>
      </w:r>
    </w:p>
    <w:p w14:paraId="72377153" w14:textId="77777777" w:rsidR="00000000" w:rsidRDefault="000E0F03">
      <w:pPr>
        <w:pStyle w:val="af0"/>
        <w:rPr>
          <w:rtl/>
        </w:rPr>
      </w:pPr>
      <w:r>
        <w:rPr>
          <w:rtl/>
        </w:rPr>
        <w:br/>
        <w:t>יעקב אדרי (הליכוד):</w:t>
      </w:r>
    </w:p>
    <w:p w14:paraId="540377BC" w14:textId="77777777" w:rsidR="00000000" w:rsidRDefault="000E0F03">
      <w:pPr>
        <w:pStyle w:val="a0"/>
        <w:rPr>
          <w:rtl/>
        </w:rPr>
      </w:pPr>
    </w:p>
    <w:p w14:paraId="2415476F" w14:textId="77777777" w:rsidR="00000000" w:rsidRDefault="000E0F03">
      <w:pPr>
        <w:pStyle w:val="a0"/>
        <w:rPr>
          <w:rFonts w:hint="cs"/>
          <w:rtl/>
        </w:rPr>
      </w:pPr>
      <w:r>
        <w:rPr>
          <w:rFonts w:hint="cs"/>
          <w:rtl/>
        </w:rPr>
        <w:t>אין הצבעה - - -</w:t>
      </w:r>
    </w:p>
    <w:p w14:paraId="5F622286" w14:textId="77777777" w:rsidR="00000000" w:rsidRDefault="000E0F03">
      <w:pPr>
        <w:pStyle w:val="-"/>
        <w:rPr>
          <w:rtl/>
        </w:rPr>
      </w:pPr>
      <w:r>
        <w:rPr>
          <w:rtl/>
        </w:rPr>
        <w:br/>
      </w:r>
      <w:bookmarkStart w:id="729" w:name="FS000000474T21_07_2004_20_17_07C"/>
      <w:bookmarkEnd w:id="729"/>
      <w:r>
        <w:rPr>
          <w:rtl/>
        </w:rPr>
        <w:t>שר התיירות גדעון עזרא:</w:t>
      </w:r>
    </w:p>
    <w:p w14:paraId="52D3472B" w14:textId="77777777" w:rsidR="00000000" w:rsidRDefault="000E0F03">
      <w:pPr>
        <w:pStyle w:val="a0"/>
        <w:rPr>
          <w:rtl/>
        </w:rPr>
      </w:pPr>
    </w:p>
    <w:p w14:paraId="0E5E2A52" w14:textId="77777777" w:rsidR="00000000" w:rsidRDefault="000E0F03">
      <w:pPr>
        <w:pStyle w:val="a0"/>
        <w:rPr>
          <w:rFonts w:hint="cs"/>
          <w:rtl/>
        </w:rPr>
      </w:pPr>
      <w:r>
        <w:rPr>
          <w:rFonts w:hint="cs"/>
          <w:rtl/>
        </w:rPr>
        <w:t>סילבן שלום אמר לך שהם - - -</w:t>
      </w:r>
    </w:p>
    <w:p w14:paraId="4D8A3C44" w14:textId="77777777" w:rsidR="00000000" w:rsidRDefault="000E0F03">
      <w:pPr>
        <w:pStyle w:val="af0"/>
        <w:rPr>
          <w:rtl/>
        </w:rPr>
      </w:pPr>
      <w:r>
        <w:rPr>
          <w:rtl/>
        </w:rPr>
        <w:br/>
        <w:t>יצחק הרצוג (העבודה-מימד):</w:t>
      </w:r>
    </w:p>
    <w:p w14:paraId="4B36EA8C" w14:textId="77777777" w:rsidR="00000000" w:rsidRDefault="000E0F03">
      <w:pPr>
        <w:pStyle w:val="a0"/>
        <w:rPr>
          <w:rtl/>
        </w:rPr>
      </w:pPr>
    </w:p>
    <w:p w14:paraId="14D0E1A4" w14:textId="77777777" w:rsidR="00000000" w:rsidRDefault="000E0F03">
      <w:pPr>
        <w:pStyle w:val="a0"/>
        <w:rPr>
          <w:rFonts w:hint="cs"/>
          <w:rtl/>
        </w:rPr>
      </w:pPr>
      <w:r>
        <w:rPr>
          <w:rFonts w:hint="cs"/>
          <w:rtl/>
        </w:rPr>
        <w:t>סילבן שלום אמר שמדינות אירופה - - -</w:t>
      </w:r>
    </w:p>
    <w:p w14:paraId="2C6D0FD2" w14:textId="77777777" w:rsidR="00000000" w:rsidRDefault="000E0F03">
      <w:pPr>
        <w:pStyle w:val="-"/>
        <w:rPr>
          <w:rtl/>
        </w:rPr>
      </w:pPr>
      <w:r>
        <w:rPr>
          <w:rtl/>
        </w:rPr>
        <w:br/>
      </w:r>
      <w:bookmarkStart w:id="730" w:name="FS000000474T21_07_2004_20_18_21C"/>
      <w:bookmarkEnd w:id="730"/>
      <w:r>
        <w:rPr>
          <w:rtl/>
        </w:rPr>
        <w:t>שר התיירות גדעון עזרא:</w:t>
      </w:r>
    </w:p>
    <w:p w14:paraId="6F04AA73" w14:textId="77777777" w:rsidR="00000000" w:rsidRDefault="000E0F03">
      <w:pPr>
        <w:pStyle w:val="a0"/>
        <w:rPr>
          <w:rtl/>
        </w:rPr>
      </w:pPr>
    </w:p>
    <w:p w14:paraId="210C02B4" w14:textId="77777777" w:rsidR="00000000" w:rsidRDefault="000E0F03">
      <w:pPr>
        <w:pStyle w:val="a0"/>
        <w:rPr>
          <w:rFonts w:hint="cs"/>
          <w:rtl/>
        </w:rPr>
      </w:pPr>
      <w:r>
        <w:rPr>
          <w:rFonts w:hint="cs"/>
          <w:rtl/>
        </w:rPr>
        <w:t>מה שאתה אומר מש</w:t>
      </w:r>
      <w:r>
        <w:rPr>
          <w:rFonts w:hint="cs"/>
          <w:rtl/>
        </w:rPr>
        <w:t xml:space="preserve">ולל כל יסוד, וזו האשמה חמורה שאין לה כיסוי, אבל זה מתאים לכם ואני חושב שזה המצב שבו אתם תהיו גם בעתיד. </w:t>
      </w:r>
    </w:p>
    <w:p w14:paraId="64D06FDB" w14:textId="77777777" w:rsidR="00000000" w:rsidRDefault="000E0F03">
      <w:pPr>
        <w:pStyle w:val="a0"/>
        <w:rPr>
          <w:rFonts w:hint="cs"/>
          <w:rtl/>
        </w:rPr>
      </w:pPr>
    </w:p>
    <w:p w14:paraId="2B6014CE" w14:textId="77777777" w:rsidR="00000000" w:rsidRDefault="000E0F03">
      <w:pPr>
        <w:pStyle w:val="a0"/>
        <w:rPr>
          <w:rFonts w:hint="cs"/>
          <w:rtl/>
        </w:rPr>
      </w:pPr>
      <w:r>
        <w:rPr>
          <w:rFonts w:hint="cs"/>
          <w:rtl/>
        </w:rPr>
        <w:t>במדינת ישראל, כאשר ראש הממשלה שרון עומד בראשה והמשימות שמוטלות עליו הן גדולות וכבדות, והוא מוליך מהלכים כבדים, לבוא ולומר כאן את הדברים האלה, זה פשוט ל</w:t>
      </w:r>
      <w:r>
        <w:rPr>
          <w:rFonts w:hint="cs"/>
          <w:rtl/>
        </w:rPr>
        <w:t>א נכון ולא נאות, בוודאי לא בפרלמנט הזה, כלפי ראש הממשלה, כאשר אירופה הצביעה כפי שהצביעה.</w:t>
      </w:r>
    </w:p>
    <w:p w14:paraId="200ADA0F" w14:textId="77777777" w:rsidR="00000000" w:rsidRDefault="000E0F03">
      <w:pPr>
        <w:pStyle w:val="a0"/>
        <w:rPr>
          <w:rFonts w:hint="cs"/>
          <w:rtl/>
        </w:rPr>
      </w:pPr>
    </w:p>
    <w:p w14:paraId="5B5C4644" w14:textId="77777777" w:rsidR="00000000" w:rsidRDefault="000E0F03">
      <w:pPr>
        <w:pStyle w:val="a0"/>
        <w:rPr>
          <w:rFonts w:hint="cs"/>
          <w:rtl/>
        </w:rPr>
      </w:pPr>
      <w:r>
        <w:rPr>
          <w:rFonts w:hint="cs"/>
          <w:rtl/>
        </w:rPr>
        <w:t>ואני מתחיל להרגיש שאתה, אם היית יושב שם - גם אתה היית נמנע מהצבעה. אני לא יודע מה היית עושה.</w:t>
      </w:r>
    </w:p>
    <w:p w14:paraId="7E009037" w14:textId="77777777" w:rsidR="00000000" w:rsidRDefault="000E0F03">
      <w:pPr>
        <w:pStyle w:val="af0"/>
        <w:rPr>
          <w:rtl/>
        </w:rPr>
      </w:pPr>
      <w:r>
        <w:rPr>
          <w:rtl/>
        </w:rPr>
        <w:br/>
        <w:t>יצחק הרצוג (העבודה-מימד):</w:t>
      </w:r>
    </w:p>
    <w:p w14:paraId="76A9954C" w14:textId="77777777" w:rsidR="00000000" w:rsidRDefault="000E0F03">
      <w:pPr>
        <w:pStyle w:val="a0"/>
        <w:rPr>
          <w:rtl/>
        </w:rPr>
      </w:pPr>
    </w:p>
    <w:p w14:paraId="62D1869C" w14:textId="77777777" w:rsidR="00000000" w:rsidRDefault="000E0F03">
      <w:pPr>
        <w:pStyle w:val="a0"/>
        <w:rPr>
          <w:rFonts w:hint="cs"/>
          <w:rtl/>
        </w:rPr>
      </w:pPr>
      <w:r>
        <w:rPr>
          <w:rFonts w:hint="cs"/>
          <w:rtl/>
        </w:rPr>
        <w:t xml:space="preserve">איזה מין הערה זאת. </w:t>
      </w:r>
    </w:p>
    <w:p w14:paraId="1B25EE35" w14:textId="77777777" w:rsidR="00000000" w:rsidRDefault="000E0F03">
      <w:pPr>
        <w:pStyle w:val="-"/>
        <w:rPr>
          <w:rtl/>
        </w:rPr>
      </w:pPr>
      <w:r>
        <w:rPr>
          <w:rtl/>
        </w:rPr>
        <w:br/>
      </w:r>
      <w:bookmarkStart w:id="731" w:name="FS000000474T21_07_2004_20_20_13C"/>
      <w:bookmarkEnd w:id="731"/>
      <w:r>
        <w:rPr>
          <w:rtl/>
        </w:rPr>
        <w:t>שר התיירות גדעון עזרא:</w:t>
      </w:r>
    </w:p>
    <w:p w14:paraId="19303170" w14:textId="77777777" w:rsidR="00000000" w:rsidRDefault="000E0F03">
      <w:pPr>
        <w:pStyle w:val="a0"/>
        <w:rPr>
          <w:rtl/>
        </w:rPr>
      </w:pPr>
    </w:p>
    <w:p w14:paraId="68E5426B" w14:textId="77777777" w:rsidR="00000000" w:rsidRDefault="000E0F03">
      <w:pPr>
        <w:pStyle w:val="a0"/>
        <w:rPr>
          <w:rFonts w:hint="cs"/>
          <w:rtl/>
        </w:rPr>
      </w:pPr>
      <w:r>
        <w:rPr>
          <w:rFonts w:hint="cs"/>
          <w:rtl/>
        </w:rPr>
        <w:t>על כל פנים, אני מבקש בהזדמנות הזאת לומר בדיוק מה היה במפגש של ראש הממשלה ב-18 ביולי, בכינוס הקהילות היהודיות בארצות-הברית. בנאומו באירוע אמר ראש הממשלה, ואני מצטט ציטוט מלא - - -</w:t>
      </w:r>
    </w:p>
    <w:p w14:paraId="3E31ED92" w14:textId="77777777" w:rsidR="00000000" w:rsidRDefault="000E0F03">
      <w:pPr>
        <w:pStyle w:val="af1"/>
        <w:rPr>
          <w:rFonts w:hint="cs"/>
          <w:rtl/>
        </w:rPr>
      </w:pPr>
    </w:p>
    <w:p w14:paraId="1C73C6B1" w14:textId="77777777" w:rsidR="00000000" w:rsidRDefault="000E0F03">
      <w:pPr>
        <w:pStyle w:val="af1"/>
        <w:rPr>
          <w:rFonts w:hint="cs"/>
          <w:rtl/>
        </w:rPr>
      </w:pPr>
    </w:p>
    <w:p w14:paraId="209A472C" w14:textId="77777777" w:rsidR="00000000" w:rsidRDefault="000E0F03">
      <w:pPr>
        <w:pStyle w:val="af1"/>
        <w:rPr>
          <w:rtl/>
        </w:rPr>
      </w:pPr>
      <w:r>
        <w:rPr>
          <w:rtl/>
        </w:rPr>
        <w:t>היו"ר אלי בן-מנחם:</w:t>
      </w:r>
    </w:p>
    <w:p w14:paraId="59A938C7" w14:textId="77777777" w:rsidR="00000000" w:rsidRDefault="000E0F03">
      <w:pPr>
        <w:pStyle w:val="a0"/>
        <w:rPr>
          <w:rtl/>
        </w:rPr>
      </w:pPr>
    </w:p>
    <w:p w14:paraId="4BF4034F" w14:textId="77777777" w:rsidR="00000000" w:rsidRDefault="000E0F03">
      <w:pPr>
        <w:pStyle w:val="a0"/>
        <w:rPr>
          <w:rFonts w:hint="cs"/>
          <w:rtl/>
        </w:rPr>
      </w:pPr>
      <w:r>
        <w:rPr>
          <w:rFonts w:hint="cs"/>
          <w:rtl/>
        </w:rPr>
        <w:t>בארצות-הברית או בצרפת?</w:t>
      </w:r>
    </w:p>
    <w:p w14:paraId="6B2FBF72" w14:textId="77777777" w:rsidR="00000000" w:rsidRDefault="000E0F03">
      <w:pPr>
        <w:pStyle w:val="-"/>
        <w:rPr>
          <w:rtl/>
        </w:rPr>
      </w:pPr>
      <w:r>
        <w:rPr>
          <w:rtl/>
        </w:rPr>
        <w:br/>
      </w:r>
      <w:bookmarkStart w:id="732" w:name="FS000000474T21_07_2004_20_21_35C"/>
      <w:bookmarkEnd w:id="732"/>
      <w:r>
        <w:rPr>
          <w:rtl/>
        </w:rPr>
        <w:t>שר התיירות גדעון עזרא:</w:t>
      </w:r>
    </w:p>
    <w:p w14:paraId="21D058C6" w14:textId="77777777" w:rsidR="00000000" w:rsidRDefault="000E0F03">
      <w:pPr>
        <w:pStyle w:val="a0"/>
        <w:rPr>
          <w:rtl/>
        </w:rPr>
      </w:pPr>
    </w:p>
    <w:p w14:paraId="50EA6E2F" w14:textId="77777777" w:rsidR="00000000" w:rsidRDefault="000E0F03">
      <w:pPr>
        <w:pStyle w:val="a0"/>
        <w:rPr>
          <w:rFonts w:hint="cs"/>
          <w:rtl/>
        </w:rPr>
      </w:pPr>
      <w:r>
        <w:rPr>
          <w:rFonts w:hint="cs"/>
          <w:rtl/>
        </w:rPr>
        <w:t>בארץ, ב</w:t>
      </w:r>
      <w:r>
        <w:rPr>
          <w:rFonts w:hint="cs"/>
          <w:rtl/>
        </w:rPr>
        <w:t>ארץ. זה היה פה ב-18 בחודש, במשרדו בארץ, בכינוס של ראשי הקהילות היהודיות בארצות-הברית. הוא אמר כדלקמן: "עלייה היא היעד המרכזי של ממשלתי. רק באמצעות עלייה יכולה ישראל לשמר את אופיה כמדינה יהודית. רק בישראל אפשר לחיות חיים יהודיים מלאים. רק כאן אתם יכולים להי</w:t>
      </w:r>
      <w:r>
        <w:rPr>
          <w:rFonts w:hint="cs"/>
          <w:rtl/>
        </w:rPr>
        <w:t>ות בטוחים שילדיכם ונכדיכם יישארו יהודים. בשנה שעברה", המשיך ראש הממשלה ואמר, "כ-25,000 יהודים אבדו לנו בתפוצות כתוצאה ממגמות דמוגרפיות שליליות, בעוד ש-70,000 יהודים נוספו לישראל באמצעות גידול טבעי ועלייה. לכן, עלייה לא רק מבטיחה את עתידה של ישראל, היא מבטי</w:t>
      </w:r>
      <w:r>
        <w:rPr>
          <w:rFonts w:hint="cs"/>
          <w:rtl/>
        </w:rPr>
        <w:t xml:space="preserve">חה את עתידו של העם היהודי". </w:t>
      </w:r>
    </w:p>
    <w:p w14:paraId="4C91DB23" w14:textId="77777777" w:rsidR="00000000" w:rsidRDefault="000E0F03">
      <w:pPr>
        <w:pStyle w:val="a0"/>
        <w:rPr>
          <w:rFonts w:hint="cs"/>
          <w:rtl/>
        </w:rPr>
      </w:pPr>
    </w:p>
    <w:p w14:paraId="1290B44B" w14:textId="77777777" w:rsidR="00000000" w:rsidRDefault="000E0F03">
      <w:pPr>
        <w:pStyle w:val="a0"/>
        <w:rPr>
          <w:rFonts w:hint="cs"/>
          <w:rtl/>
        </w:rPr>
      </w:pPr>
      <w:r>
        <w:rPr>
          <w:rFonts w:hint="cs"/>
          <w:rtl/>
        </w:rPr>
        <w:t>במסגרת של שאלות ותשובות בכנס, נשאל ראש הממשלה על מצבם של היהודים בצרפת. בתשובתו התייחס ראש הממשלה לכמה היבטים. הראשון - התגברות תופעת האנטישמיות באירופה ובכלל זה בצרפת. ראש הממשלה ציין כי אחת הסיבות להתגברות האנטישמיות - הוא מ</w:t>
      </w:r>
      <w:r>
        <w:rPr>
          <w:rFonts w:hint="cs"/>
          <w:rtl/>
        </w:rPr>
        <w:t>דבר בפלאפון במליאה, זה בסדר?</w:t>
      </w:r>
    </w:p>
    <w:p w14:paraId="54616E45" w14:textId="77777777" w:rsidR="00000000" w:rsidRDefault="000E0F03">
      <w:pPr>
        <w:pStyle w:val="af1"/>
        <w:rPr>
          <w:rtl/>
        </w:rPr>
      </w:pPr>
      <w:r>
        <w:rPr>
          <w:rtl/>
        </w:rPr>
        <w:br/>
        <w:t>היו"ר אלי בן-מנחם:</w:t>
      </w:r>
    </w:p>
    <w:p w14:paraId="38D042C8" w14:textId="77777777" w:rsidR="00000000" w:rsidRDefault="000E0F03">
      <w:pPr>
        <w:pStyle w:val="a0"/>
        <w:rPr>
          <w:rtl/>
        </w:rPr>
      </w:pPr>
    </w:p>
    <w:p w14:paraId="289EB3D8" w14:textId="77777777" w:rsidR="00000000" w:rsidRDefault="000E0F03">
      <w:pPr>
        <w:pStyle w:val="a0"/>
        <w:rPr>
          <w:rFonts w:hint="cs"/>
          <w:rtl/>
        </w:rPr>
      </w:pPr>
      <w:r>
        <w:rPr>
          <w:rFonts w:hint="cs"/>
          <w:rtl/>
        </w:rPr>
        <w:t xml:space="preserve">זה לא בסדר.  אני לא רואה אותו. הדוכן מסתיר את חבר הכנסת הרצוג, והוא יצא החוצה. </w:t>
      </w:r>
    </w:p>
    <w:p w14:paraId="6B66405B" w14:textId="77777777" w:rsidR="00000000" w:rsidRDefault="000E0F03">
      <w:pPr>
        <w:pStyle w:val="-"/>
        <w:rPr>
          <w:rtl/>
        </w:rPr>
      </w:pPr>
      <w:r>
        <w:rPr>
          <w:rtl/>
        </w:rPr>
        <w:br/>
      </w:r>
      <w:bookmarkStart w:id="733" w:name="FS000000474T21_07_2004_20_26_08C"/>
      <w:bookmarkEnd w:id="733"/>
      <w:r>
        <w:rPr>
          <w:rtl/>
        </w:rPr>
        <w:t>שר התיירות גדעון עזרא:</w:t>
      </w:r>
    </w:p>
    <w:p w14:paraId="4CBFC98F" w14:textId="77777777" w:rsidR="00000000" w:rsidRDefault="000E0F03">
      <w:pPr>
        <w:pStyle w:val="a0"/>
        <w:rPr>
          <w:rtl/>
        </w:rPr>
      </w:pPr>
    </w:p>
    <w:p w14:paraId="74A45F5E" w14:textId="77777777" w:rsidR="00000000" w:rsidRDefault="000E0F03">
      <w:pPr>
        <w:pStyle w:val="a0"/>
        <w:rPr>
          <w:rFonts w:hint="cs"/>
          <w:rtl/>
        </w:rPr>
      </w:pPr>
      <w:r>
        <w:rPr>
          <w:rFonts w:hint="cs"/>
          <w:rtl/>
        </w:rPr>
        <w:t xml:space="preserve">זה כנראה מותר, להם זה מותר. </w:t>
      </w:r>
    </w:p>
    <w:p w14:paraId="60EB92FB" w14:textId="77777777" w:rsidR="00000000" w:rsidRDefault="000E0F03">
      <w:pPr>
        <w:pStyle w:val="af1"/>
        <w:rPr>
          <w:rtl/>
        </w:rPr>
      </w:pPr>
      <w:r>
        <w:rPr>
          <w:rtl/>
        </w:rPr>
        <w:br/>
        <w:t>היו"ר אלי בן-מנחם:</w:t>
      </w:r>
    </w:p>
    <w:p w14:paraId="48728E82" w14:textId="77777777" w:rsidR="00000000" w:rsidRDefault="000E0F03">
      <w:pPr>
        <w:pStyle w:val="a0"/>
        <w:rPr>
          <w:rtl/>
        </w:rPr>
      </w:pPr>
    </w:p>
    <w:p w14:paraId="6DD1FD92" w14:textId="77777777" w:rsidR="00000000" w:rsidRDefault="000E0F03">
      <w:pPr>
        <w:pStyle w:val="a0"/>
        <w:rPr>
          <w:rFonts w:hint="cs"/>
          <w:rtl/>
        </w:rPr>
      </w:pPr>
      <w:r>
        <w:rPr>
          <w:rFonts w:hint="cs"/>
          <w:rtl/>
        </w:rPr>
        <w:t xml:space="preserve">תמשיך, בבקשה. חבר הכנסת הרצוג, חבר הכנסת הרצוג. </w:t>
      </w:r>
    </w:p>
    <w:p w14:paraId="2BF9BCE8" w14:textId="77777777" w:rsidR="00000000" w:rsidRDefault="000E0F03">
      <w:pPr>
        <w:pStyle w:val="af0"/>
        <w:rPr>
          <w:rtl/>
        </w:rPr>
      </w:pPr>
      <w:r>
        <w:rPr>
          <w:rtl/>
        </w:rPr>
        <w:br/>
        <w:t>י</w:t>
      </w:r>
      <w:r>
        <w:rPr>
          <w:rtl/>
        </w:rPr>
        <w:t>צחק הרצוג (העבודה-מימד):</w:t>
      </w:r>
    </w:p>
    <w:p w14:paraId="26D0D54B" w14:textId="77777777" w:rsidR="00000000" w:rsidRDefault="000E0F03">
      <w:pPr>
        <w:pStyle w:val="a0"/>
        <w:rPr>
          <w:rtl/>
        </w:rPr>
      </w:pPr>
    </w:p>
    <w:p w14:paraId="34935CE3" w14:textId="77777777" w:rsidR="00000000" w:rsidRDefault="000E0F03">
      <w:pPr>
        <w:pStyle w:val="a0"/>
        <w:rPr>
          <w:rFonts w:hint="cs"/>
          <w:rtl/>
        </w:rPr>
      </w:pPr>
      <w:r>
        <w:rPr>
          <w:rFonts w:hint="cs"/>
          <w:rtl/>
        </w:rPr>
        <w:t xml:space="preserve">סליחה, סליחה. </w:t>
      </w:r>
    </w:p>
    <w:p w14:paraId="145F449D" w14:textId="77777777" w:rsidR="00000000" w:rsidRDefault="000E0F03">
      <w:pPr>
        <w:pStyle w:val="-"/>
        <w:rPr>
          <w:rtl/>
        </w:rPr>
      </w:pPr>
      <w:r>
        <w:rPr>
          <w:rtl/>
        </w:rPr>
        <w:br/>
      </w:r>
      <w:bookmarkStart w:id="734" w:name="FS000000474T21_07_2004_20_26_54C"/>
      <w:bookmarkEnd w:id="734"/>
      <w:r>
        <w:rPr>
          <w:rtl/>
        </w:rPr>
        <w:t>שר התיירות גדעון עזרא:</w:t>
      </w:r>
    </w:p>
    <w:p w14:paraId="25D7EDD7" w14:textId="77777777" w:rsidR="00000000" w:rsidRDefault="000E0F03">
      <w:pPr>
        <w:pStyle w:val="a0"/>
        <w:rPr>
          <w:rtl/>
        </w:rPr>
      </w:pPr>
    </w:p>
    <w:p w14:paraId="67CC0A6C" w14:textId="77777777" w:rsidR="00000000" w:rsidRDefault="000E0F03">
      <w:pPr>
        <w:pStyle w:val="a0"/>
        <w:rPr>
          <w:rFonts w:hint="cs"/>
          <w:rtl/>
        </w:rPr>
      </w:pPr>
      <w:r>
        <w:rPr>
          <w:rFonts w:hint="cs"/>
          <w:rtl/>
        </w:rPr>
        <w:t xml:space="preserve">זה גם אסור. </w:t>
      </w:r>
    </w:p>
    <w:p w14:paraId="19B8CFB7" w14:textId="77777777" w:rsidR="00000000" w:rsidRDefault="000E0F03">
      <w:pPr>
        <w:pStyle w:val="af0"/>
        <w:rPr>
          <w:rtl/>
        </w:rPr>
      </w:pPr>
      <w:r>
        <w:rPr>
          <w:rtl/>
        </w:rPr>
        <w:br/>
        <w:t>יצחק הרצוג (העבודה-מימד):</w:t>
      </w:r>
    </w:p>
    <w:p w14:paraId="62056A55" w14:textId="77777777" w:rsidR="00000000" w:rsidRDefault="000E0F03">
      <w:pPr>
        <w:pStyle w:val="a0"/>
        <w:rPr>
          <w:rtl/>
        </w:rPr>
      </w:pPr>
    </w:p>
    <w:p w14:paraId="04CD2A54" w14:textId="77777777" w:rsidR="00000000" w:rsidRDefault="000E0F03">
      <w:pPr>
        <w:pStyle w:val="a0"/>
        <w:rPr>
          <w:rFonts w:hint="cs"/>
          <w:rtl/>
        </w:rPr>
      </w:pPr>
      <w:r>
        <w:rPr>
          <w:rFonts w:hint="cs"/>
          <w:rtl/>
        </w:rPr>
        <w:t>אני יודע, פשוט הפריעו לי - - -</w:t>
      </w:r>
    </w:p>
    <w:p w14:paraId="4DDD9E20" w14:textId="77777777" w:rsidR="00000000" w:rsidRDefault="000E0F03">
      <w:pPr>
        <w:pStyle w:val="af1"/>
        <w:rPr>
          <w:rtl/>
        </w:rPr>
      </w:pPr>
      <w:r>
        <w:rPr>
          <w:rtl/>
        </w:rPr>
        <w:br/>
        <w:t>היו"ר אלי בן-מנחם:</w:t>
      </w:r>
    </w:p>
    <w:p w14:paraId="4A0801A6" w14:textId="77777777" w:rsidR="00000000" w:rsidRDefault="000E0F03">
      <w:pPr>
        <w:pStyle w:val="a0"/>
        <w:rPr>
          <w:rtl/>
        </w:rPr>
      </w:pPr>
    </w:p>
    <w:p w14:paraId="303416D8" w14:textId="77777777" w:rsidR="00000000" w:rsidRDefault="000E0F03">
      <w:pPr>
        <w:pStyle w:val="a0"/>
        <w:rPr>
          <w:rFonts w:hint="cs"/>
          <w:rtl/>
        </w:rPr>
      </w:pPr>
      <w:r>
        <w:rPr>
          <w:rFonts w:hint="cs"/>
          <w:rtl/>
        </w:rPr>
        <w:t xml:space="preserve">השר גדעון עזרא שוכח שגם הוא מדבר בפלאפון במליאה לפעמים, ואנחנו מוחלים לו. אבל עכשיו אנחנו נקפיד. </w:t>
      </w:r>
    </w:p>
    <w:p w14:paraId="595D38A1" w14:textId="77777777" w:rsidR="00000000" w:rsidRDefault="000E0F03">
      <w:pPr>
        <w:pStyle w:val="-"/>
        <w:rPr>
          <w:rtl/>
        </w:rPr>
      </w:pPr>
      <w:r>
        <w:rPr>
          <w:rtl/>
        </w:rPr>
        <w:br/>
      </w:r>
      <w:bookmarkStart w:id="735" w:name="FS000000474T21_07_2004_20_27_45C"/>
      <w:bookmarkEnd w:id="735"/>
      <w:r>
        <w:rPr>
          <w:rtl/>
        </w:rPr>
        <w:t>שר התיירות גדעון עזרא:</w:t>
      </w:r>
    </w:p>
    <w:p w14:paraId="6852625C" w14:textId="77777777" w:rsidR="00000000" w:rsidRDefault="000E0F03">
      <w:pPr>
        <w:pStyle w:val="a0"/>
        <w:rPr>
          <w:rtl/>
        </w:rPr>
      </w:pPr>
    </w:p>
    <w:p w14:paraId="3B945683" w14:textId="77777777" w:rsidR="00000000" w:rsidRDefault="000E0F03">
      <w:pPr>
        <w:pStyle w:val="a0"/>
        <w:rPr>
          <w:rFonts w:hint="cs"/>
          <w:rtl/>
        </w:rPr>
      </w:pPr>
      <w:r>
        <w:rPr>
          <w:rFonts w:hint="cs"/>
          <w:rtl/>
        </w:rPr>
        <w:t xml:space="preserve">תגיד לי פעם אחת שאני עושה זאת. </w:t>
      </w:r>
    </w:p>
    <w:p w14:paraId="44C7B96E" w14:textId="77777777" w:rsidR="00000000" w:rsidRDefault="000E0F03">
      <w:pPr>
        <w:pStyle w:val="af1"/>
        <w:rPr>
          <w:rtl/>
        </w:rPr>
      </w:pPr>
      <w:r>
        <w:rPr>
          <w:rtl/>
        </w:rPr>
        <w:br/>
        <w:t>היו"ר אלי בן-מנחם:</w:t>
      </w:r>
    </w:p>
    <w:p w14:paraId="3D2182A2" w14:textId="77777777" w:rsidR="00000000" w:rsidRDefault="000E0F03">
      <w:pPr>
        <w:pStyle w:val="a0"/>
        <w:rPr>
          <w:rtl/>
        </w:rPr>
      </w:pPr>
    </w:p>
    <w:p w14:paraId="499D5A3E" w14:textId="77777777" w:rsidR="00000000" w:rsidRDefault="000E0F03">
      <w:pPr>
        <w:pStyle w:val="a0"/>
        <w:rPr>
          <w:rFonts w:hint="cs"/>
          <w:rtl/>
        </w:rPr>
      </w:pPr>
      <w:r>
        <w:rPr>
          <w:rFonts w:hint="cs"/>
          <w:rtl/>
        </w:rPr>
        <w:t xml:space="preserve">תמשיך. </w:t>
      </w:r>
    </w:p>
    <w:p w14:paraId="349BCAC0" w14:textId="77777777" w:rsidR="00000000" w:rsidRDefault="000E0F03">
      <w:pPr>
        <w:pStyle w:val="-"/>
        <w:rPr>
          <w:rtl/>
        </w:rPr>
      </w:pPr>
      <w:r>
        <w:rPr>
          <w:rtl/>
        </w:rPr>
        <w:br/>
      </w:r>
      <w:bookmarkStart w:id="736" w:name="FS000000474T21_07_2004_20_27_54C"/>
      <w:bookmarkEnd w:id="736"/>
      <w:r>
        <w:rPr>
          <w:rtl/>
        </w:rPr>
        <w:t>שר התיירות גדעון עזרא:</w:t>
      </w:r>
    </w:p>
    <w:p w14:paraId="57BDF380" w14:textId="77777777" w:rsidR="00000000" w:rsidRDefault="000E0F03">
      <w:pPr>
        <w:pStyle w:val="a0"/>
        <w:rPr>
          <w:rtl/>
        </w:rPr>
      </w:pPr>
    </w:p>
    <w:p w14:paraId="2D3367D8" w14:textId="77777777" w:rsidR="00000000" w:rsidRDefault="000E0F03">
      <w:pPr>
        <w:pStyle w:val="a0"/>
        <w:rPr>
          <w:rFonts w:hint="cs"/>
          <w:rtl/>
        </w:rPr>
      </w:pPr>
      <w:r>
        <w:rPr>
          <w:rFonts w:hint="cs"/>
          <w:rtl/>
        </w:rPr>
        <w:t>ראש הממשלה ציין בנושא התגברות תופעת האנטישמיות - זה היה בתשובה על שאלה - כי באירופה ובכלל זה בצרפת, אחת הסיבות להתגברות האנטישמיות היא האסלאם הק</w:t>
      </w:r>
      <w:r>
        <w:rPr>
          <w:rFonts w:hint="cs"/>
          <w:rtl/>
        </w:rPr>
        <w:t xml:space="preserve">יצוני, שהשפעתו באירופה הולכת וגוברת. </w:t>
      </w:r>
    </w:p>
    <w:p w14:paraId="282383FD" w14:textId="77777777" w:rsidR="00000000" w:rsidRDefault="000E0F03">
      <w:pPr>
        <w:pStyle w:val="a0"/>
        <w:rPr>
          <w:rFonts w:hint="cs"/>
          <w:rtl/>
        </w:rPr>
      </w:pPr>
    </w:p>
    <w:p w14:paraId="758B556D" w14:textId="77777777" w:rsidR="00000000" w:rsidRDefault="000E0F03">
      <w:pPr>
        <w:pStyle w:val="a0"/>
        <w:rPr>
          <w:rFonts w:hint="cs"/>
          <w:rtl/>
        </w:rPr>
      </w:pPr>
      <w:r>
        <w:rPr>
          <w:rFonts w:hint="cs"/>
          <w:rtl/>
        </w:rPr>
        <w:t>כאן אני מוכרח להגיד, שמי שעקב אחרי התפתחות האירועים נגד ישראל בצרפת - אלה היו ההפגנות של האסלאם הקיצוני, האסלאם הקיצוני ועוד פעם האסלאם הקיצוני, ואני מניח שהצטרפו אליהם גם צרפתים כאלה ואחרים. אלה לא היו צרפתים כנגד הי</w:t>
      </w:r>
      <w:r>
        <w:rPr>
          <w:rFonts w:hint="cs"/>
          <w:rtl/>
        </w:rPr>
        <w:t xml:space="preserve">שראלים. </w:t>
      </w:r>
    </w:p>
    <w:p w14:paraId="7D59329A" w14:textId="77777777" w:rsidR="00000000" w:rsidRDefault="000E0F03">
      <w:pPr>
        <w:pStyle w:val="a0"/>
        <w:rPr>
          <w:rFonts w:hint="cs"/>
          <w:rtl/>
        </w:rPr>
      </w:pPr>
    </w:p>
    <w:p w14:paraId="61F72F76" w14:textId="77777777" w:rsidR="00000000" w:rsidRDefault="000E0F03">
      <w:pPr>
        <w:pStyle w:val="a0"/>
        <w:rPr>
          <w:rFonts w:hint="cs"/>
          <w:rtl/>
        </w:rPr>
      </w:pPr>
      <w:r>
        <w:rPr>
          <w:rFonts w:hint="cs"/>
          <w:rtl/>
        </w:rPr>
        <w:t xml:space="preserve">הנושא השני - פעילותה החיובית של ממשלת צרפת בראשות הנשיא שיראק, פועלה החיובי בנושא מיגור האנטישמיות. </w:t>
      </w:r>
    </w:p>
    <w:p w14:paraId="62E4A2E6" w14:textId="77777777" w:rsidR="00000000" w:rsidRDefault="000E0F03">
      <w:pPr>
        <w:pStyle w:val="a0"/>
        <w:rPr>
          <w:rFonts w:hint="cs"/>
          <w:rtl/>
        </w:rPr>
      </w:pPr>
    </w:p>
    <w:p w14:paraId="784A3402" w14:textId="77777777" w:rsidR="00000000" w:rsidRDefault="000E0F03">
      <w:pPr>
        <w:pStyle w:val="a0"/>
        <w:rPr>
          <w:rFonts w:hint="cs"/>
          <w:rtl/>
        </w:rPr>
      </w:pPr>
      <w:r>
        <w:rPr>
          <w:rFonts w:hint="cs"/>
          <w:rtl/>
        </w:rPr>
        <w:t>ראש הממשלה חזר על הדברים המצוטטים לעיל וקרא ליהודי צרפת לעלות לארץ ולהגשים את חזון קיבוץ הגלויות, כפי שקרא ליהודי ארצות-הברית ולשאר יהודי העולם.</w:t>
      </w:r>
      <w:r>
        <w:rPr>
          <w:rFonts w:hint="cs"/>
          <w:rtl/>
        </w:rPr>
        <w:t xml:space="preserve"> </w:t>
      </w:r>
    </w:p>
    <w:p w14:paraId="51BA247D" w14:textId="77777777" w:rsidR="00000000" w:rsidRDefault="000E0F03">
      <w:pPr>
        <w:pStyle w:val="a0"/>
        <w:rPr>
          <w:rFonts w:hint="cs"/>
          <w:rtl/>
        </w:rPr>
      </w:pPr>
    </w:p>
    <w:p w14:paraId="6D16C1AC" w14:textId="77777777" w:rsidR="00000000" w:rsidRDefault="000E0F03">
      <w:pPr>
        <w:pStyle w:val="a0"/>
        <w:rPr>
          <w:rFonts w:hint="cs"/>
          <w:rtl/>
        </w:rPr>
      </w:pPr>
      <w:r>
        <w:rPr>
          <w:rFonts w:hint="cs"/>
          <w:rtl/>
        </w:rPr>
        <w:t>אני מציע לכולנו לתמוך בראש הממשלה ולא להצטרף למנכרים ולמנדים את מדינת ישראל. אני מציע להסתפק בהודעה זו. תודה.</w:t>
      </w:r>
    </w:p>
    <w:p w14:paraId="1D10E3C4" w14:textId="77777777" w:rsidR="00000000" w:rsidRDefault="000E0F03">
      <w:pPr>
        <w:pStyle w:val="af1"/>
        <w:rPr>
          <w:rtl/>
        </w:rPr>
      </w:pPr>
      <w:r>
        <w:rPr>
          <w:rtl/>
        </w:rPr>
        <w:br/>
        <w:t>היו"ר אלי בן-מנחם:</w:t>
      </w:r>
    </w:p>
    <w:p w14:paraId="2BFE887B" w14:textId="77777777" w:rsidR="00000000" w:rsidRDefault="000E0F03">
      <w:pPr>
        <w:pStyle w:val="a0"/>
        <w:rPr>
          <w:rtl/>
        </w:rPr>
      </w:pPr>
    </w:p>
    <w:p w14:paraId="5EC6ABF3" w14:textId="77777777" w:rsidR="00000000" w:rsidRDefault="000E0F03">
      <w:pPr>
        <w:pStyle w:val="a0"/>
        <w:rPr>
          <w:rFonts w:hint="cs"/>
          <w:rtl/>
        </w:rPr>
      </w:pPr>
      <w:r>
        <w:rPr>
          <w:rFonts w:hint="cs"/>
          <w:rtl/>
        </w:rPr>
        <w:t>תודה לשר גדעון עזרא. הצעות אחרות - - -</w:t>
      </w:r>
    </w:p>
    <w:p w14:paraId="06BF7E3F" w14:textId="77777777" w:rsidR="00000000" w:rsidRDefault="000E0F03">
      <w:pPr>
        <w:pStyle w:val="a0"/>
        <w:rPr>
          <w:rFonts w:hint="cs"/>
          <w:rtl/>
        </w:rPr>
      </w:pPr>
    </w:p>
    <w:p w14:paraId="7B5AD8C0" w14:textId="77777777" w:rsidR="00000000" w:rsidRDefault="000E0F03">
      <w:pPr>
        <w:pStyle w:val="a0"/>
        <w:rPr>
          <w:rFonts w:hint="cs"/>
          <w:rtl/>
        </w:rPr>
      </w:pPr>
      <w:r>
        <w:rPr>
          <w:rFonts w:hint="cs"/>
          <w:rtl/>
        </w:rPr>
        <w:t>חבר הכנסת הרצוג, אתה מסתפק בדברי השר?</w:t>
      </w:r>
    </w:p>
    <w:p w14:paraId="673A41D9" w14:textId="77777777" w:rsidR="00000000" w:rsidRDefault="000E0F03">
      <w:pPr>
        <w:pStyle w:val="af0"/>
        <w:rPr>
          <w:rtl/>
        </w:rPr>
      </w:pPr>
      <w:r>
        <w:rPr>
          <w:rtl/>
        </w:rPr>
        <w:br/>
        <w:t>יצחק הרצוג (העבודה-מימד):</w:t>
      </w:r>
    </w:p>
    <w:p w14:paraId="40FD04AA" w14:textId="77777777" w:rsidR="00000000" w:rsidRDefault="000E0F03">
      <w:pPr>
        <w:pStyle w:val="a0"/>
        <w:rPr>
          <w:rFonts w:hint="cs"/>
          <w:rtl/>
        </w:rPr>
      </w:pPr>
    </w:p>
    <w:p w14:paraId="45A8B7A3" w14:textId="77777777" w:rsidR="00000000" w:rsidRDefault="000E0F03">
      <w:pPr>
        <w:pStyle w:val="a0"/>
        <w:rPr>
          <w:rFonts w:hint="cs"/>
          <w:rtl/>
        </w:rPr>
      </w:pPr>
      <w:r>
        <w:rPr>
          <w:rFonts w:hint="cs"/>
          <w:rtl/>
        </w:rPr>
        <w:t xml:space="preserve">כן. </w:t>
      </w:r>
    </w:p>
    <w:p w14:paraId="7499C5CC" w14:textId="77777777" w:rsidR="00000000" w:rsidRDefault="000E0F03">
      <w:pPr>
        <w:pStyle w:val="af1"/>
        <w:rPr>
          <w:rtl/>
        </w:rPr>
      </w:pPr>
      <w:r>
        <w:rPr>
          <w:rtl/>
        </w:rPr>
        <w:br/>
        <w:t xml:space="preserve">היו"ר אלי </w:t>
      </w:r>
      <w:r>
        <w:rPr>
          <w:rtl/>
        </w:rPr>
        <w:t>בן-מנחם:</w:t>
      </w:r>
    </w:p>
    <w:p w14:paraId="4A461E4B" w14:textId="77777777" w:rsidR="00000000" w:rsidRDefault="000E0F03">
      <w:pPr>
        <w:pStyle w:val="a0"/>
        <w:rPr>
          <w:rtl/>
        </w:rPr>
      </w:pPr>
    </w:p>
    <w:p w14:paraId="7F04EE65" w14:textId="77777777" w:rsidR="00000000" w:rsidRDefault="000E0F03">
      <w:pPr>
        <w:pStyle w:val="a0"/>
        <w:rPr>
          <w:rFonts w:hint="cs"/>
          <w:rtl/>
        </w:rPr>
      </w:pPr>
      <w:r>
        <w:rPr>
          <w:rFonts w:hint="cs"/>
          <w:rtl/>
        </w:rPr>
        <w:t>חבר הכנסת משה כחלון.</w:t>
      </w:r>
    </w:p>
    <w:p w14:paraId="7B3AA002" w14:textId="77777777" w:rsidR="00000000" w:rsidRDefault="000E0F03">
      <w:pPr>
        <w:pStyle w:val="af0"/>
        <w:rPr>
          <w:rtl/>
        </w:rPr>
      </w:pPr>
      <w:r>
        <w:rPr>
          <w:rtl/>
        </w:rPr>
        <w:br/>
        <w:t>משה כחלון (הליכוד):</w:t>
      </w:r>
    </w:p>
    <w:p w14:paraId="13196EBB" w14:textId="77777777" w:rsidR="00000000" w:rsidRDefault="000E0F03">
      <w:pPr>
        <w:pStyle w:val="a0"/>
        <w:rPr>
          <w:rtl/>
        </w:rPr>
      </w:pPr>
    </w:p>
    <w:p w14:paraId="51B9B51A" w14:textId="77777777" w:rsidR="00000000" w:rsidRDefault="000E0F03">
      <w:pPr>
        <w:pStyle w:val="a0"/>
        <w:rPr>
          <w:rFonts w:hint="cs"/>
          <w:rtl/>
        </w:rPr>
      </w:pPr>
      <w:r>
        <w:rPr>
          <w:rFonts w:hint="cs"/>
          <w:rtl/>
        </w:rPr>
        <w:t xml:space="preserve">כן. </w:t>
      </w:r>
    </w:p>
    <w:p w14:paraId="5C6596FC" w14:textId="77777777" w:rsidR="00000000" w:rsidRDefault="000E0F03">
      <w:pPr>
        <w:pStyle w:val="af1"/>
        <w:rPr>
          <w:rtl/>
        </w:rPr>
      </w:pPr>
      <w:r>
        <w:rPr>
          <w:rtl/>
        </w:rPr>
        <w:br/>
        <w:t>היו"ר אלי בן-מנחם:</w:t>
      </w:r>
    </w:p>
    <w:p w14:paraId="405E3B02" w14:textId="77777777" w:rsidR="00000000" w:rsidRDefault="000E0F03">
      <w:pPr>
        <w:pStyle w:val="a0"/>
        <w:rPr>
          <w:rtl/>
        </w:rPr>
      </w:pPr>
    </w:p>
    <w:p w14:paraId="7A0A800F" w14:textId="77777777" w:rsidR="00000000" w:rsidRDefault="000E0F03">
      <w:pPr>
        <w:pStyle w:val="a0"/>
        <w:rPr>
          <w:rFonts w:hint="cs"/>
          <w:rtl/>
        </w:rPr>
      </w:pPr>
      <w:r>
        <w:rPr>
          <w:rFonts w:hint="cs"/>
          <w:rtl/>
        </w:rPr>
        <w:t>הם מסתפקים ואין הצעות אחרות.</w:t>
      </w:r>
    </w:p>
    <w:p w14:paraId="7FDFB276" w14:textId="77777777" w:rsidR="00000000" w:rsidRDefault="000E0F03">
      <w:pPr>
        <w:pStyle w:val="a0"/>
        <w:rPr>
          <w:rFonts w:hint="cs"/>
          <w:rtl/>
        </w:rPr>
      </w:pPr>
    </w:p>
    <w:p w14:paraId="43CE522D" w14:textId="77777777" w:rsidR="00000000" w:rsidRDefault="000E0F03">
      <w:pPr>
        <w:pStyle w:val="a2"/>
        <w:rPr>
          <w:rtl/>
        </w:rPr>
      </w:pPr>
    </w:p>
    <w:p w14:paraId="5D33652F" w14:textId="77777777" w:rsidR="00000000" w:rsidRDefault="000E0F03">
      <w:pPr>
        <w:pStyle w:val="a2"/>
        <w:rPr>
          <w:rtl/>
        </w:rPr>
      </w:pPr>
      <w:bookmarkStart w:id="737" w:name="CS30547FI0030547T21_07_2004_20_34_14"/>
      <w:bookmarkStart w:id="738" w:name="_Toc87615676"/>
      <w:bookmarkEnd w:id="737"/>
      <w:r>
        <w:rPr>
          <w:rtl/>
        </w:rPr>
        <w:t>שאילתות ותשובות</w:t>
      </w:r>
      <w:bookmarkEnd w:id="738"/>
    </w:p>
    <w:p w14:paraId="17BD97F0" w14:textId="77777777" w:rsidR="00000000" w:rsidRDefault="000E0F03">
      <w:pPr>
        <w:pStyle w:val="-0"/>
        <w:rPr>
          <w:rFonts w:hint="cs"/>
          <w:rtl/>
        </w:rPr>
      </w:pPr>
    </w:p>
    <w:p w14:paraId="5F7AA030" w14:textId="77777777" w:rsidR="00000000" w:rsidRDefault="000E0F03">
      <w:pPr>
        <w:pStyle w:val="af1"/>
        <w:rPr>
          <w:rtl/>
        </w:rPr>
      </w:pPr>
      <w:r>
        <w:rPr>
          <w:rtl/>
        </w:rPr>
        <w:t>היו"ר אלי בן-מנחם:</w:t>
      </w:r>
    </w:p>
    <w:p w14:paraId="7E602EA5" w14:textId="77777777" w:rsidR="00000000" w:rsidRDefault="000E0F03">
      <w:pPr>
        <w:pStyle w:val="a0"/>
        <w:rPr>
          <w:rtl/>
        </w:rPr>
      </w:pPr>
    </w:p>
    <w:p w14:paraId="4AEA6EA5" w14:textId="77777777" w:rsidR="00000000" w:rsidRDefault="000E0F03">
      <w:pPr>
        <w:pStyle w:val="a0"/>
        <w:rPr>
          <w:rFonts w:hint="cs"/>
          <w:rtl/>
        </w:rPr>
      </w:pPr>
      <w:r>
        <w:rPr>
          <w:rFonts w:hint="cs"/>
          <w:rtl/>
        </w:rPr>
        <w:t>רבותי חברי הכנסת, אנחנו עוברים לנושא הבא: שאילתות לשר התיירות. בבקשה, השר עזרא. שר התיירות ישיב על שאילתא מס'</w:t>
      </w:r>
      <w:r>
        <w:rPr>
          <w:rFonts w:hint="cs"/>
          <w:rtl/>
        </w:rPr>
        <w:t xml:space="preserve"> 1758 של חבר הכנסת חמי דורון. לא נוכח - לפרוטוקול. </w:t>
      </w:r>
    </w:p>
    <w:p w14:paraId="1EA38FC7" w14:textId="77777777" w:rsidR="00000000" w:rsidRDefault="000E0F03">
      <w:pPr>
        <w:pStyle w:val="a1"/>
        <w:jc w:val="center"/>
        <w:rPr>
          <w:rFonts w:hint="cs"/>
          <w:rtl/>
        </w:rPr>
      </w:pPr>
      <w:r>
        <w:rPr>
          <w:rtl/>
        </w:rPr>
        <w:br/>
      </w:r>
      <w:bookmarkStart w:id="739" w:name="CQ28590FI0028590T21_07_2004_20_35_21"/>
      <w:bookmarkStart w:id="740" w:name="_Toc87615677"/>
      <w:bookmarkEnd w:id="739"/>
      <w:r>
        <w:rPr>
          <w:rtl/>
        </w:rPr>
        <w:t xml:space="preserve">1758. </w:t>
      </w:r>
      <w:r>
        <w:rPr>
          <w:rFonts w:hint="cs"/>
          <w:rtl/>
        </w:rPr>
        <w:t>מסע</w:t>
      </w:r>
      <w:r>
        <w:rPr>
          <w:rtl/>
        </w:rPr>
        <w:t xml:space="preserve"> פרסו</w:t>
      </w:r>
      <w:r>
        <w:rPr>
          <w:rFonts w:hint="cs"/>
          <w:rtl/>
        </w:rPr>
        <w:t>ם</w:t>
      </w:r>
      <w:r>
        <w:rPr>
          <w:rtl/>
        </w:rPr>
        <w:t xml:space="preserve"> לחופשה בתל-אביב</w:t>
      </w:r>
      <w:bookmarkEnd w:id="740"/>
      <w:r>
        <w:rPr>
          <w:rFonts w:hint="cs"/>
          <w:rtl/>
        </w:rPr>
        <w:t xml:space="preserve"> </w:t>
      </w:r>
    </w:p>
    <w:p w14:paraId="03CF84FC" w14:textId="77777777" w:rsidR="00000000" w:rsidRDefault="000E0F03">
      <w:pPr>
        <w:pStyle w:val="a0"/>
        <w:rPr>
          <w:rtl/>
        </w:rPr>
      </w:pPr>
    </w:p>
    <w:p w14:paraId="4B2D7A28" w14:textId="77777777" w:rsidR="00000000" w:rsidRDefault="000E0F03">
      <w:pPr>
        <w:pStyle w:val="a0"/>
        <w:ind w:firstLine="0"/>
        <w:rPr>
          <w:bCs/>
          <w:u w:val="single"/>
        </w:rPr>
      </w:pPr>
      <w:bookmarkStart w:id="741" w:name="ESQ28590"/>
      <w:bookmarkEnd w:id="741"/>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2AB43CBB" w14:textId="77777777" w:rsidR="00000000" w:rsidRDefault="000E0F03">
      <w:pPr>
        <w:pStyle w:val="a0"/>
        <w:ind w:firstLine="720"/>
      </w:pPr>
      <w:r>
        <w:rPr>
          <w:rtl/>
        </w:rPr>
        <w:t>ביום י"ח בתמוז התשס"ד (7 ביולי 2004):</w:t>
      </w:r>
    </w:p>
    <w:p w14:paraId="5F8A907F" w14:textId="77777777" w:rsidR="00000000" w:rsidRDefault="000E0F03">
      <w:pPr>
        <w:pStyle w:val="a0"/>
        <w:rPr>
          <w:rFonts w:hint="cs"/>
        </w:rPr>
      </w:pPr>
    </w:p>
    <w:p w14:paraId="61D64BAD" w14:textId="77777777" w:rsidR="00000000" w:rsidRDefault="000E0F03">
      <w:pPr>
        <w:pStyle w:val="a0"/>
        <w:ind w:firstLine="720"/>
      </w:pPr>
      <w:r>
        <w:rPr>
          <w:rFonts w:hint="cs"/>
          <w:rtl/>
        </w:rPr>
        <w:t>לאחרונה</w:t>
      </w:r>
      <w:r>
        <w:rPr>
          <w:rtl/>
        </w:rPr>
        <w:t xml:space="preserve"> החלה עיריית תל</w:t>
      </w:r>
      <w:r>
        <w:rPr>
          <w:rFonts w:hint="cs"/>
          <w:rtl/>
        </w:rPr>
        <w:t>-</w:t>
      </w:r>
      <w:r>
        <w:rPr>
          <w:rtl/>
        </w:rPr>
        <w:t>אביב, בשיתוף משרד התיירות, בקמפיין פרסומי שכותרתו "חופשה בתל</w:t>
      </w:r>
      <w:r>
        <w:rPr>
          <w:rFonts w:hint="cs"/>
          <w:rtl/>
        </w:rPr>
        <w:t>-</w:t>
      </w:r>
      <w:r>
        <w:rPr>
          <w:rtl/>
        </w:rPr>
        <w:t xml:space="preserve">אביב </w:t>
      </w:r>
      <w:r>
        <w:rPr>
          <w:rFonts w:hint="cs"/>
          <w:rtl/>
        </w:rPr>
        <w:t>–</w:t>
      </w:r>
      <w:r>
        <w:rPr>
          <w:rtl/>
        </w:rPr>
        <w:t xml:space="preserve"> ה</w:t>
      </w:r>
      <w:r>
        <w:rPr>
          <w:rtl/>
        </w:rPr>
        <w:t>בירה האמיתית של ישראל".</w:t>
      </w:r>
    </w:p>
    <w:p w14:paraId="75220921" w14:textId="77777777" w:rsidR="00000000" w:rsidRDefault="000E0F03">
      <w:pPr>
        <w:pStyle w:val="a0"/>
        <w:ind w:firstLine="720"/>
      </w:pPr>
    </w:p>
    <w:p w14:paraId="35C53CA9" w14:textId="77777777" w:rsidR="00000000" w:rsidRDefault="000E0F03">
      <w:pPr>
        <w:pStyle w:val="a0"/>
        <w:ind w:firstLine="720"/>
      </w:pPr>
      <w:r>
        <w:rPr>
          <w:rFonts w:hint="cs"/>
          <w:rtl/>
        </w:rPr>
        <w:t>רצוני לשאול</w:t>
      </w:r>
      <w:r>
        <w:rPr>
          <w:rtl/>
        </w:rPr>
        <w:t>:</w:t>
      </w:r>
    </w:p>
    <w:p w14:paraId="6AB4FB08" w14:textId="77777777" w:rsidR="00000000" w:rsidRDefault="000E0F03">
      <w:pPr>
        <w:pStyle w:val="a0"/>
        <w:ind w:firstLine="720"/>
      </w:pPr>
    </w:p>
    <w:p w14:paraId="3C0F415E" w14:textId="77777777" w:rsidR="00000000" w:rsidRDefault="000E0F03">
      <w:pPr>
        <w:pStyle w:val="a0"/>
        <w:ind w:firstLine="720"/>
        <w:rPr>
          <w:rtl/>
        </w:rPr>
      </w:pPr>
      <w:r>
        <w:rPr>
          <w:rFonts w:hint="cs"/>
          <w:rtl/>
        </w:rPr>
        <w:t>1. מדוע כונתה</w:t>
      </w:r>
      <w:r>
        <w:rPr>
          <w:rtl/>
        </w:rPr>
        <w:t xml:space="preserve"> תל</w:t>
      </w:r>
      <w:r>
        <w:rPr>
          <w:rFonts w:hint="cs"/>
          <w:rtl/>
        </w:rPr>
        <w:t>-</w:t>
      </w:r>
      <w:r>
        <w:rPr>
          <w:rtl/>
        </w:rPr>
        <w:t xml:space="preserve">אביב </w:t>
      </w:r>
      <w:r>
        <w:rPr>
          <w:rFonts w:hint="cs"/>
          <w:rtl/>
        </w:rPr>
        <w:t>"בירת ישראל"</w:t>
      </w:r>
      <w:r>
        <w:rPr>
          <w:rtl/>
        </w:rPr>
        <w:t>?</w:t>
      </w:r>
    </w:p>
    <w:p w14:paraId="304B765C" w14:textId="77777777" w:rsidR="00000000" w:rsidRDefault="000E0F03">
      <w:pPr>
        <w:pStyle w:val="a0"/>
        <w:ind w:firstLine="720"/>
        <w:rPr>
          <w:rtl/>
        </w:rPr>
      </w:pPr>
    </w:p>
    <w:p w14:paraId="5A087EA3" w14:textId="77777777" w:rsidR="00000000" w:rsidRDefault="000E0F03">
      <w:pPr>
        <w:pStyle w:val="a0"/>
        <w:ind w:firstLine="720"/>
        <w:rPr>
          <w:rtl/>
        </w:rPr>
      </w:pPr>
      <w:r>
        <w:rPr>
          <w:rFonts w:hint="cs"/>
          <w:rtl/>
        </w:rPr>
        <w:t xml:space="preserve">2. </w:t>
      </w:r>
      <w:r>
        <w:rPr>
          <w:rtl/>
        </w:rPr>
        <w:t>כיצד מתבטא שיתוף הפעולה בין עיריית תל</w:t>
      </w:r>
      <w:r>
        <w:rPr>
          <w:rFonts w:hint="cs"/>
          <w:rtl/>
        </w:rPr>
        <w:t>-</w:t>
      </w:r>
      <w:r>
        <w:rPr>
          <w:rtl/>
        </w:rPr>
        <w:t>אביב ל</w:t>
      </w:r>
      <w:r>
        <w:rPr>
          <w:rFonts w:hint="cs"/>
          <w:rtl/>
        </w:rPr>
        <w:t xml:space="preserve">בין </w:t>
      </w:r>
      <w:r>
        <w:rPr>
          <w:rtl/>
        </w:rPr>
        <w:t>משרד התיירות בקמפיין זה?</w:t>
      </w:r>
    </w:p>
    <w:p w14:paraId="12EF1D8B" w14:textId="77777777" w:rsidR="00000000" w:rsidRDefault="000E0F03">
      <w:pPr>
        <w:pStyle w:val="a0"/>
        <w:ind w:firstLine="720"/>
        <w:rPr>
          <w:rtl/>
        </w:rPr>
      </w:pPr>
    </w:p>
    <w:p w14:paraId="7A4D074E" w14:textId="77777777" w:rsidR="00000000" w:rsidRDefault="000E0F03">
      <w:pPr>
        <w:pStyle w:val="a0"/>
        <w:ind w:firstLine="720"/>
        <w:rPr>
          <w:rtl/>
        </w:rPr>
      </w:pPr>
      <w:r>
        <w:rPr>
          <w:rFonts w:hint="cs"/>
          <w:rtl/>
        </w:rPr>
        <w:t xml:space="preserve">3. </w:t>
      </w:r>
      <w:r>
        <w:rPr>
          <w:rtl/>
        </w:rPr>
        <w:t xml:space="preserve">האם שיתוף הפעולה </w:t>
      </w:r>
      <w:r>
        <w:rPr>
          <w:rFonts w:hint="cs"/>
          <w:rtl/>
        </w:rPr>
        <w:t>ה</w:t>
      </w:r>
      <w:r>
        <w:rPr>
          <w:rtl/>
        </w:rPr>
        <w:t>נ"ל כולל מימון כלשהו של הקמפיין?</w:t>
      </w:r>
    </w:p>
    <w:p w14:paraId="781E22CF" w14:textId="77777777" w:rsidR="00000000" w:rsidRDefault="000E0F03">
      <w:pPr>
        <w:pStyle w:val="a0"/>
        <w:ind w:firstLine="720"/>
        <w:rPr>
          <w:rtl/>
        </w:rPr>
      </w:pPr>
    </w:p>
    <w:p w14:paraId="372A598F" w14:textId="77777777" w:rsidR="00000000" w:rsidRDefault="000E0F03">
      <w:pPr>
        <w:pStyle w:val="a0"/>
        <w:ind w:firstLine="720"/>
        <w:rPr>
          <w:rtl/>
        </w:rPr>
      </w:pPr>
      <w:r>
        <w:rPr>
          <w:rFonts w:hint="cs"/>
          <w:rtl/>
        </w:rPr>
        <w:t xml:space="preserve">4. </w:t>
      </w:r>
      <w:r>
        <w:rPr>
          <w:rtl/>
        </w:rPr>
        <w:t xml:space="preserve">האם </w:t>
      </w:r>
      <w:r>
        <w:rPr>
          <w:rFonts w:hint="cs"/>
          <w:rtl/>
        </w:rPr>
        <w:t>ישונה</w:t>
      </w:r>
      <w:r>
        <w:rPr>
          <w:rtl/>
        </w:rPr>
        <w:t xml:space="preserve"> קו ההסברה של הקמפיין, או לחלופין </w:t>
      </w:r>
      <w:r>
        <w:rPr>
          <w:rFonts w:hint="cs"/>
          <w:rtl/>
        </w:rPr>
        <w:t>הא</w:t>
      </w:r>
      <w:r>
        <w:rPr>
          <w:rFonts w:hint="cs"/>
          <w:rtl/>
        </w:rPr>
        <w:t xml:space="preserve">ם תופסק </w:t>
      </w:r>
      <w:r>
        <w:rPr>
          <w:rtl/>
        </w:rPr>
        <w:t>תמיכת משרד התיירות בו?</w:t>
      </w:r>
    </w:p>
    <w:p w14:paraId="6EBA8E40" w14:textId="77777777" w:rsidR="00000000" w:rsidRDefault="000E0F03">
      <w:pPr>
        <w:pStyle w:val="a0"/>
        <w:ind w:firstLine="720"/>
        <w:rPr>
          <w:rtl/>
        </w:rPr>
      </w:pPr>
    </w:p>
    <w:p w14:paraId="05F01C26" w14:textId="77777777" w:rsidR="00000000" w:rsidRDefault="000E0F03">
      <w:pPr>
        <w:pStyle w:val="a0"/>
        <w:ind w:firstLine="0"/>
        <w:rPr>
          <w:rFonts w:hint="cs"/>
          <w:rtl/>
        </w:rPr>
      </w:pPr>
      <w:r>
        <w:rPr>
          <w:rFonts w:hint="cs"/>
          <w:b/>
          <w:bCs/>
          <w:u w:val="single"/>
          <w:rtl/>
        </w:rPr>
        <w:t>תשובת שר התיירות גדעון עזרא:</w:t>
      </w:r>
    </w:p>
    <w:p w14:paraId="67748AAF" w14:textId="77777777" w:rsidR="00000000" w:rsidRDefault="000E0F03">
      <w:pPr>
        <w:pStyle w:val="a0"/>
        <w:ind w:firstLine="0"/>
        <w:rPr>
          <w:rFonts w:hint="cs"/>
          <w:b/>
          <w:rtl/>
        </w:rPr>
      </w:pPr>
      <w:r>
        <w:rPr>
          <w:rFonts w:hint="cs"/>
          <w:b/>
          <w:rtl/>
        </w:rPr>
        <w:t>(לא נקראה, נמסרה לפרוטוקול)</w:t>
      </w:r>
    </w:p>
    <w:p w14:paraId="7CF95435" w14:textId="77777777" w:rsidR="00000000" w:rsidRDefault="000E0F03">
      <w:pPr>
        <w:pStyle w:val="a0"/>
        <w:rPr>
          <w:rFonts w:hint="cs"/>
          <w:b/>
          <w:rtl/>
        </w:rPr>
      </w:pPr>
    </w:p>
    <w:p w14:paraId="04206008" w14:textId="77777777" w:rsidR="00000000" w:rsidRDefault="000E0F03">
      <w:pPr>
        <w:pStyle w:val="a0"/>
        <w:ind w:firstLine="566"/>
        <w:rPr>
          <w:rFonts w:hint="cs"/>
          <w:b/>
        </w:rPr>
      </w:pPr>
      <w:r>
        <w:rPr>
          <w:rFonts w:hint="cs"/>
          <w:b/>
          <w:rtl/>
        </w:rPr>
        <w:t>1. מטרת קמפיין הקיץ שהופק על-ידי התאחדות המלונות בתל-אביב והעמותה לקידום תיירות תל-אביב--יפו היתה להציג את תל-אביב כעיר נופש, עיר שכיף לבקר בה, ובהתאם לכך עוצבו המודע</w:t>
      </w:r>
      <w:r>
        <w:rPr>
          <w:rFonts w:hint="cs"/>
          <w:b/>
          <w:rtl/>
        </w:rPr>
        <w:t xml:space="preserve">ות. במודעה "חופשה בתל-אביב </w:t>
      </w:r>
      <w:r>
        <w:rPr>
          <w:b/>
          <w:rtl/>
        </w:rPr>
        <w:t>–</w:t>
      </w:r>
      <w:r>
        <w:rPr>
          <w:rFonts w:hint="cs"/>
          <w:b/>
          <w:rtl/>
        </w:rPr>
        <w:t xml:space="preserve"> הבירה האמיתית של ישראל" נעשה שימוש במשחק מלים, אמצעי שכיח בעולם הפרסום, כאשר השימוש במלה "בירה" היתה להדגיש את הכיף: בירה </w:t>
      </w:r>
      <w:r>
        <w:rPr>
          <w:b/>
          <w:rtl/>
        </w:rPr>
        <w:t>–</w:t>
      </w:r>
      <w:r>
        <w:rPr>
          <w:rFonts w:hint="cs"/>
          <w:b/>
          <w:rtl/>
        </w:rPr>
        <w:t xml:space="preserve"> משקה ולא בירת המדינה.</w:t>
      </w:r>
    </w:p>
    <w:p w14:paraId="6910C03C" w14:textId="77777777" w:rsidR="00000000" w:rsidRDefault="000E0F03">
      <w:pPr>
        <w:pStyle w:val="a0"/>
        <w:tabs>
          <w:tab w:val="left" w:pos="566"/>
        </w:tabs>
        <w:ind w:firstLine="566"/>
        <w:rPr>
          <w:rFonts w:hint="cs"/>
          <w:b/>
          <w:rtl/>
        </w:rPr>
      </w:pPr>
    </w:p>
    <w:p w14:paraId="42ABB9E1" w14:textId="77777777" w:rsidR="00000000" w:rsidRDefault="000E0F03">
      <w:pPr>
        <w:pStyle w:val="a0"/>
        <w:tabs>
          <w:tab w:val="left" w:pos="566"/>
        </w:tabs>
        <w:ind w:firstLine="566"/>
        <w:rPr>
          <w:rFonts w:hint="cs"/>
          <w:b/>
          <w:rtl/>
        </w:rPr>
      </w:pPr>
      <w:r>
        <w:rPr>
          <w:rFonts w:hint="cs"/>
          <w:b/>
          <w:rtl/>
        </w:rPr>
        <w:t>2. שיתוף הפעולה בקמפיין זה, כמו בפעולות שיווק אחרות שמבוצעות על-ידי התאחדות המלו</w:t>
      </w:r>
      <w:r>
        <w:rPr>
          <w:rFonts w:hint="cs"/>
          <w:b/>
          <w:rtl/>
        </w:rPr>
        <w:t>נות, מבוצע בהתאם לנוהל התמיכות לתיירות פנים של משרד התיירות, כפי שפורסם ברשומות.</w:t>
      </w:r>
    </w:p>
    <w:p w14:paraId="5106BEC9" w14:textId="77777777" w:rsidR="00000000" w:rsidRDefault="000E0F03">
      <w:pPr>
        <w:pStyle w:val="a0"/>
        <w:tabs>
          <w:tab w:val="left" w:pos="566"/>
        </w:tabs>
        <w:ind w:firstLine="566"/>
        <w:rPr>
          <w:rFonts w:hint="cs"/>
          <w:b/>
        </w:rPr>
      </w:pPr>
    </w:p>
    <w:p w14:paraId="0AD1FAE4" w14:textId="77777777" w:rsidR="00000000" w:rsidRDefault="000E0F03">
      <w:pPr>
        <w:pStyle w:val="a0"/>
        <w:tabs>
          <w:tab w:val="left" w:pos="566"/>
        </w:tabs>
        <w:ind w:firstLine="0"/>
        <w:rPr>
          <w:rFonts w:hint="cs"/>
          <w:b/>
          <w:rtl/>
        </w:rPr>
      </w:pPr>
      <w:r>
        <w:rPr>
          <w:rFonts w:hint="cs"/>
          <w:b/>
          <w:rtl/>
        </w:rPr>
        <w:tab/>
        <w:t>3. משרד התיירות משתתף במימון הקמפיין על-פי המוגדר בנוהל: שקל של התאחדות מול 2 שקלים של המשרד.</w:t>
      </w:r>
    </w:p>
    <w:p w14:paraId="3492B673" w14:textId="77777777" w:rsidR="00000000" w:rsidRDefault="000E0F03">
      <w:pPr>
        <w:pStyle w:val="a0"/>
        <w:tabs>
          <w:tab w:val="left" w:pos="566"/>
        </w:tabs>
        <w:rPr>
          <w:rFonts w:hint="cs"/>
          <w:b/>
          <w:rtl/>
        </w:rPr>
      </w:pPr>
    </w:p>
    <w:p w14:paraId="7B6E2766" w14:textId="77777777" w:rsidR="00000000" w:rsidRDefault="000E0F03">
      <w:pPr>
        <w:pStyle w:val="a0"/>
        <w:tabs>
          <w:tab w:val="left" w:pos="566"/>
        </w:tabs>
        <w:ind w:firstLine="0"/>
        <w:rPr>
          <w:rFonts w:hint="cs"/>
          <w:b/>
          <w:rtl/>
        </w:rPr>
      </w:pPr>
      <w:r>
        <w:rPr>
          <w:rFonts w:hint="cs"/>
          <w:b/>
          <w:rtl/>
        </w:rPr>
        <w:tab/>
        <w:t xml:space="preserve">4. קו ההסברה של הקמפיין שונה. </w:t>
      </w:r>
    </w:p>
    <w:p w14:paraId="4BEA7B26" w14:textId="77777777" w:rsidR="00000000" w:rsidRDefault="000E0F03">
      <w:pPr>
        <w:pStyle w:val="af1"/>
        <w:rPr>
          <w:rtl/>
        </w:rPr>
      </w:pPr>
      <w:r>
        <w:rPr>
          <w:rtl/>
        </w:rPr>
        <w:br/>
        <w:t>היו"ר אלי בן-מנחם:</w:t>
      </w:r>
    </w:p>
    <w:p w14:paraId="7D834DD2" w14:textId="77777777" w:rsidR="00000000" w:rsidRDefault="000E0F03">
      <w:pPr>
        <w:pStyle w:val="a0"/>
        <w:rPr>
          <w:rtl/>
        </w:rPr>
      </w:pPr>
    </w:p>
    <w:p w14:paraId="314D7C82" w14:textId="77777777" w:rsidR="00000000" w:rsidRDefault="000E0F03">
      <w:pPr>
        <w:pStyle w:val="a0"/>
        <w:rPr>
          <w:rFonts w:hint="cs"/>
          <w:rtl/>
        </w:rPr>
      </w:pPr>
      <w:r>
        <w:rPr>
          <w:rFonts w:hint="cs"/>
          <w:rtl/>
        </w:rPr>
        <w:t>שר התיירות ישיב על שאילתו</w:t>
      </w:r>
      <w:r>
        <w:rPr>
          <w:rFonts w:hint="cs"/>
          <w:rtl/>
        </w:rPr>
        <w:t xml:space="preserve">ת שהוגשו לראש הממשלה. שאילתא מס' 1504, של חבר הכנסת אריה אלדד; לא נוכח - לפרוטוקול. </w:t>
      </w:r>
    </w:p>
    <w:p w14:paraId="04AE4D97" w14:textId="77777777" w:rsidR="00000000" w:rsidRDefault="000E0F03">
      <w:pPr>
        <w:pStyle w:val="a1"/>
        <w:jc w:val="center"/>
        <w:rPr>
          <w:rtl/>
        </w:rPr>
      </w:pPr>
      <w:r>
        <w:rPr>
          <w:rtl/>
        </w:rPr>
        <w:br/>
      </w:r>
      <w:bookmarkStart w:id="742" w:name="CQ25725FI0025725T21_07_2004_20_36_15"/>
      <w:bookmarkStart w:id="743" w:name="_Toc87615678"/>
      <w:bookmarkEnd w:id="742"/>
      <w:r>
        <w:rPr>
          <w:rtl/>
        </w:rPr>
        <w:t xml:space="preserve">1504. </w:t>
      </w:r>
      <w:r>
        <w:rPr>
          <w:rFonts w:hint="cs"/>
          <w:rtl/>
        </w:rPr>
        <w:t xml:space="preserve">תנאי כליאתם של </w:t>
      </w:r>
      <w:r>
        <w:rPr>
          <w:rtl/>
        </w:rPr>
        <w:t>רוצחי השר רחבעם זאבי</w:t>
      </w:r>
      <w:bookmarkEnd w:id="743"/>
    </w:p>
    <w:p w14:paraId="2DE33C79" w14:textId="77777777" w:rsidR="00000000" w:rsidRDefault="000E0F03">
      <w:pPr>
        <w:pStyle w:val="a0"/>
        <w:rPr>
          <w:rtl/>
        </w:rPr>
      </w:pPr>
    </w:p>
    <w:p w14:paraId="0193C4A7" w14:textId="77777777" w:rsidR="00000000" w:rsidRDefault="000E0F03">
      <w:pPr>
        <w:pStyle w:val="a0"/>
        <w:ind w:firstLine="0"/>
        <w:rPr>
          <w:bCs/>
          <w:u w:val="single"/>
        </w:rPr>
      </w:pPr>
      <w:bookmarkStart w:id="744" w:name="ESQ25725"/>
      <w:bookmarkEnd w:id="744"/>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CEBF437" w14:textId="77777777" w:rsidR="00000000" w:rsidRDefault="000E0F03">
      <w:pPr>
        <w:pStyle w:val="a0"/>
        <w:ind w:firstLine="720"/>
      </w:pPr>
      <w:r>
        <w:rPr>
          <w:rtl/>
        </w:rPr>
        <w:t xml:space="preserve"> ביום כ"ז בסיוון התשס"ד (16 ביוני 2004):</w:t>
      </w:r>
    </w:p>
    <w:p w14:paraId="2304A8A4" w14:textId="77777777" w:rsidR="00000000" w:rsidRDefault="000E0F03">
      <w:pPr>
        <w:pStyle w:val="a0"/>
        <w:rPr>
          <w:rFonts w:hint="cs"/>
          <w:rtl/>
        </w:rPr>
      </w:pPr>
    </w:p>
    <w:p w14:paraId="04C66593" w14:textId="77777777" w:rsidR="00000000" w:rsidRDefault="000E0F03">
      <w:pPr>
        <w:pStyle w:val="a0"/>
        <w:ind w:firstLine="720"/>
      </w:pPr>
      <w:r>
        <w:rPr>
          <w:rtl/>
        </w:rPr>
        <w:t xml:space="preserve">במסגרת עסקה </w:t>
      </w:r>
      <w:r>
        <w:rPr>
          <w:rFonts w:hint="cs"/>
          <w:rtl/>
        </w:rPr>
        <w:t>שנעשתה בין</w:t>
      </w:r>
      <w:r>
        <w:rPr>
          <w:rtl/>
        </w:rPr>
        <w:t xml:space="preserve"> אר</w:t>
      </w:r>
      <w:r>
        <w:rPr>
          <w:rFonts w:hint="cs"/>
          <w:rtl/>
        </w:rPr>
        <w:t>צות-הברית</w:t>
      </w:r>
      <w:r>
        <w:rPr>
          <w:rtl/>
        </w:rPr>
        <w:t xml:space="preserve"> ו</w:t>
      </w:r>
      <w:r>
        <w:rPr>
          <w:rFonts w:hint="cs"/>
          <w:rtl/>
        </w:rPr>
        <w:t xml:space="preserve">בין </w:t>
      </w:r>
      <w:r>
        <w:rPr>
          <w:rtl/>
        </w:rPr>
        <w:t>הפל</w:t>
      </w:r>
      <w:r>
        <w:rPr>
          <w:rFonts w:hint="cs"/>
          <w:rtl/>
        </w:rPr>
        <w:t>סט</w:t>
      </w:r>
      <w:r>
        <w:rPr>
          <w:rtl/>
        </w:rPr>
        <w:t>ינ</w:t>
      </w:r>
      <w:r>
        <w:rPr>
          <w:rtl/>
        </w:rPr>
        <w:t>ים</w:t>
      </w:r>
      <w:r>
        <w:rPr>
          <w:rFonts w:hint="cs"/>
          <w:rtl/>
        </w:rPr>
        <w:t>,</w:t>
      </w:r>
      <w:r>
        <w:rPr>
          <w:rtl/>
        </w:rPr>
        <w:t xml:space="preserve"> הועברו רוצחיו של השר רחבעם זאבי הי"ד להשגחת הבריטים בכלא ביריחו. </w:t>
      </w:r>
    </w:p>
    <w:p w14:paraId="4A3366E5" w14:textId="77777777" w:rsidR="00000000" w:rsidRDefault="000E0F03">
      <w:pPr>
        <w:pStyle w:val="a0"/>
        <w:ind w:firstLine="720"/>
      </w:pPr>
    </w:p>
    <w:p w14:paraId="30FF4103" w14:textId="77777777" w:rsidR="00000000" w:rsidRDefault="000E0F03">
      <w:pPr>
        <w:pStyle w:val="a0"/>
        <w:ind w:firstLine="720"/>
      </w:pPr>
      <w:r>
        <w:rPr>
          <w:rFonts w:hint="cs"/>
          <w:rtl/>
        </w:rPr>
        <w:t>רצוני לשאול</w:t>
      </w:r>
      <w:r>
        <w:rPr>
          <w:rtl/>
        </w:rPr>
        <w:t>:</w:t>
      </w:r>
    </w:p>
    <w:p w14:paraId="4B6DDBC4" w14:textId="77777777" w:rsidR="00000000" w:rsidRDefault="000E0F03">
      <w:pPr>
        <w:pStyle w:val="a0"/>
        <w:ind w:firstLine="720"/>
      </w:pPr>
    </w:p>
    <w:p w14:paraId="5094D993" w14:textId="77777777" w:rsidR="00000000" w:rsidRDefault="000E0F03">
      <w:pPr>
        <w:pStyle w:val="a0"/>
        <w:ind w:firstLine="720"/>
        <w:rPr>
          <w:rtl/>
        </w:rPr>
      </w:pPr>
      <w:r>
        <w:rPr>
          <w:rFonts w:hint="cs"/>
          <w:rtl/>
        </w:rPr>
        <w:t xml:space="preserve">1. </w:t>
      </w:r>
      <w:r>
        <w:rPr>
          <w:rtl/>
        </w:rPr>
        <w:t>האם מדינת ישראל מנהלת מעקב אחרי רוצחיו של השר?</w:t>
      </w:r>
    </w:p>
    <w:p w14:paraId="796BC167" w14:textId="77777777" w:rsidR="00000000" w:rsidRDefault="000E0F03">
      <w:pPr>
        <w:pStyle w:val="a0"/>
        <w:ind w:firstLine="720"/>
        <w:rPr>
          <w:rtl/>
        </w:rPr>
      </w:pPr>
    </w:p>
    <w:p w14:paraId="35E786ED" w14:textId="77777777" w:rsidR="00000000" w:rsidRDefault="000E0F03">
      <w:pPr>
        <w:pStyle w:val="a0"/>
        <w:ind w:firstLine="720"/>
        <w:rPr>
          <w:rtl/>
        </w:rPr>
      </w:pPr>
      <w:r>
        <w:rPr>
          <w:rFonts w:hint="cs"/>
          <w:rtl/>
        </w:rPr>
        <w:t xml:space="preserve">2. </w:t>
      </w:r>
      <w:r>
        <w:rPr>
          <w:rtl/>
        </w:rPr>
        <w:t xml:space="preserve">האם </w:t>
      </w:r>
      <w:r>
        <w:rPr>
          <w:rFonts w:hint="cs"/>
          <w:rtl/>
        </w:rPr>
        <w:t>הרוצחים</w:t>
      </w:r>
      <w:r>
        <w:rPr>
          <w:rtl/>
        </w:rPr>
        <w:t xml:space="preserve"> עודם בכלא</w:t>
      </w:r>
      <w:r>
        <w:rPr>
          <w:rFonts w:hint="cs"/>
          <w:rtl/>
        </w:rPr>
        <w:t>, ו</w:t>
      </w:r>
      <w:r>
        <w:rPr>
          <w:rtl/>
        </w:rPr>
        <w:t>אם כן</w:t>
      </w:r>
      <w:r>
        <w:rPr>
          <w:rFonts w:hint="cs"/>
          <w:rtl/>
        </w:rPr>
        <w:t xml:space="preserve"> </w:t>
      </w:r>
      <w:r>
        <w:rPr>
          <w:rFonts w:hint="eastAsia"/>
          <w:rtl/>
        </w:rPr>
        <w:t>–</w:t>
      </w:r>
      <w:r>
        <w:rPr>
          <w:rtl/>
        </w:rPr>
        <w:t xml:space="preserve"> האם מקבלת ישראל דיווחים על הפרות בתנאי כליאתם? </w:t>
      </w:r>
    </w:p>
    <w:p w14:paraId="0E300B57" w14:textId="77777777" w:rsidR="00000000" w:rsidRDefault="000E0F03">
      <w:pPr>
        <w:pStyle w:val="a0"/>
        <w:ind w:firstLine="720"/>
        <w:rPr>
          <w:rtl/>
        </w:rPr>
      </w:pPr>
    </w:p>
    <w:p w14:paraId="642FC8E4" w14:textId="77777777" w:rsidR="00000000" w:rsidRDefault="000E0F03">
      <w:pPr>
        <w:pStyle w:val="a0"/>
        <w:ind w:firstLine="720"/>
        <w:rPr>
          <w:rtl/>
        </w:rPr>
      </w:pPr>
      <w:r>
        <w:rPr>
          <w:rFonts w:hint="cs"/>
          <w:rtl/>
        </w:rPr>
        <w:t xml:space="preserve">3. </w:t>
      </w:r>
      <w:r>
        <w:rPr>
          <w:rtl/>
        </w:rPr>
        <w:t>האם מבקרים אורחים בכלאם?</w:t>
      </w:r>
    </w:p>
    <w:p w14:paraId="183ACD30" w14:textId="77777777" w:rsidR="00000000" w:rsidRDefault="000E0F03">
      <w:pPr>
        <w:pStyle w:val="a0"/>
        <w:ind w:firstLine="720"/>
        <w:rPr>
          <w:rtl/>
        </w:rPr>
      </w:pPr>
    </w:p>
    <w:p w14:paraId="22DE75AB" w14:textId="77777777" w:rsidR="00000000" w:rsidRDefault="000E0F03">
      <w:pPr>
        <w:pStyle w:val="a0"/>
        <w:ind w:firstLine="0"/>
        <w:rPr>
          <w:b/>
          <w:bCs/>
          <w:u w:val="single"/>
          <w:rtl/>
        </w:rPr>
      </w:pPr>
      <w:r>
        <w:rPr>
          <w:rFonts w:hint="cs"/>
          <w:b/>
          <w:bCs/>
          <w:u w:val="single"/>
          <w:rtl/>
        </w:rPr>
        <w:t>תשובת ש</w:t>
      </w:r>
      <w:r>
        <w:rPr>
          <w:rFonts w:hint="cs"/>
          <w:b/>
          <w:bCs/>
          <w:u w:val="single"/>
          <w:rtl/>
        </w:rPr>
        <w:t>ר התיירות גדעון עזרא:</w:t>
      </w:r>
    </w:p>
    <w:p w14:paraId="4B54E2AF" w14:textId="77777777" w:rsidR="00000000" w:rsidRDefault="000E0F03">
      <w:pPr>
        <w:pStyle w:val="a0"/>
        <w:ind w:firstLine="0"/>
        <w:rPr>
          <w:rFonts w:hint="cs"/>
          <w:b/>
          <w:rtl/>
        </w:rPr>
      </w:pPr>
      <w:r>
        <w:rPr>
          <w:rFonts w:hint="cs"/>
          <w:b/>
          <w:rtl/>
        </w:rPr>
        <w:t>(לא נקראה, נמסרה לפרוטוקול)</w:t>
      </w:r>
    </w:p>
    <w:p w14:paraId="12892AF2" w14:textId="77777777" w:rsidR="00000000" w:rsidRDefault="000E0F03">
      <w:pPr>
        <w:pStyle w:val="a0"/>
        <w:rPr>
          <w:rFonts w:hint="cs"/>
          <w:b/>
          <w:rtl/>
        </w:rPr>
      </w:pPr>
    </w:p>
    <w:p w14:paraId="33413173" w14:textId="77777777" w:rsidR="00000000" w:rsidRDefault="000E0F03">
      <w:pPr>
        <w:pStyle w:val="a0"/>
        <w:rPr>
          <w:rFonts w:hint="cs"/>
          <w:rtl/>
        </w:rPr>
      </w:pPr>
      <w:r>
        <w:rPr>
          <w:rFonts w:hint="cs"/>
          <w:rtl/>
        </w:rPr>
        <w:t>1.  מדינת ישראל מנהלת מעקב מתמשך אחר רוצחיו של השר זאבי ז"ל הכלואים ביריחו.</w:t>
      </w:r>
    </w:p>
    <w:p w14:paraId="6712D0B5" w14:textId="77777777" w:rsidR="00000000" w:rsidRDefault="000E0F03">
      <w:pPr>
        <w:pStyle w:val="a0"/>
        <w:rPr>
          <w:rFonts w:hint="cs"/>
          <w:b/>
          <w:rtl/>
        </w:rPr>
      </w:pPr>
    </w:p>
    <w:p w14:paraId="57DD97FA" w14:textId="77777777" w:rsidR="00000000" w:rsidRDefault="000E0F03">
      <w:pPr>
        <w:pStyle w:val="a0"/>
        <w:rPr>
          <w:rFonts w:hint="cs"/>
          <w:rtl/>
        </w:rPr>
      </w:pPr>
      <w:r>
        <w:rPr>
          <w:rFonts w:hint="cs"/>
          <w:b/>
          <w:rtl/>
        </w:rPr>
        <w:t xml:space="preserve">2. </w:t>
      </w:r>
      <w:r>
        <w:rPr>
          <w:rFonts w:hint="cs"/>
          <w:rtl/>
        </w:rPr>
        <w:t>אין דיווחים מסודרים על הפרות תנאי הכליאה. עם זאת, מתקיים מעקב ופיקוח מצד גורמי הביטחון והמודיעין.</w:t>
      </w:r>
    </w:p>
    <w:p w14:paraId="6B1C450F" w14:textId="77777777" w:rsidR="00000000" w:rsidRDefault="000E0F03">
      <w:pPr>
        <w:pStyle w:val="a0"/>
        <w:rPr>
          <w:rFonts w:hint="cs"/>
          <w:rtl/>
        </w:rPr>
      </w:pPr>
    </w:p>
    <w:p w14:paraId="3692383A" w14:textId="77777777" w:rsidR="00000000" w:rsidRDefault="000E0F03">
      <w:pPr>
        <w:pStyle w:val="a0"/>
        <w:rPr>
          <w:rFonts w:hint="cs"/>
          <w:rtl/>
        </w:rPr>
      </w:pPr>
      <w:r>
        <w:rPr>
          <w:rFonts w:hint="cs"/>
          <w:b/>
          <w:rtl/>
        </w:rPr>
        <w:t xml:space="preserve">3. </w:t>
      </w:r>
      <w:r>
        <w:rPr>
          <w:rFonts w:hint="cs"/>
          <w:rtl/>
        </w:rPr>
        <w:t>אורחים מבקרים בכלאם.</w:t>
      </w:r>
    </w:p>
    <w:p w14:paraId="2283D294" w14:textId="77777777" w:rsidR="00000000" w:rsidRDefault="000E0F03">
      <w:pPr>
        <w:pStyle w:val="af1"/>
        <w:rPr>
          <w:rtl/>
        </w:rPr>
      </w:pPr>
      <w:r>
        <w:rPr>
          <w:rtl/>
        </w:rPr>
        <w:br/>
        <w:t>ה</w:t>
      </w:r>
      <w:r>
        <w:rPr>
          <w:rtl/>
        </w:rPr>
        <w:t>יו"ר אלי בן-מנחם:</w:t>
      </w:r>
    </w:p>
    <w:p w14:paraId="36323283" w14:textId="77777777" w:rsidR="00000000" w:rsidRDefault="000E0F03">
      <w:pPr>
        <w:pStyle w:val="a0"/>
        <w:rPr>
          <w:rtl/>
        </w:rPr>
      </w:pPr>
    </w:p>
    <w:p w14:paraId="3EC88EA7" w14:textId="77777777" w:rsidR="00000000" w:rsidRDefault="000E0F03">
      <w:pPr>
        <w:pStyle w:val="a0"/>
        <w:rPr>
          <w:rFonts w:hint="cs"/>
          <w:rtl/>
        </w:rPr>
      </w:pPr>
      <w:r>
        <w:rPr>
          <w:rFonts w:hint="cs"/>
          <w:rtl/>
        </w:rPr>
        <w:t xml:space="preserve">שאילתא מס' 1631, של חבר הכנסת מתן וילנאי; לא נוכח - לפרוטוקול. </w:t>
      </w:r>
    </w:p>
    <w:p w14:paraId="2F1565F3" w14:textId="77777777" w:rsidR="00000000" w:rsidRDefault="000E0F03">
      <w:pPr>
        <w:pStyle w:val="a1"/>
        <w:jc w:val="center"/>
        <w:rPr>
          <w:rtl/>
        </w:rPr>
      </w:pPr>
      <w:r>
        <w:rPr>
          <w:rtl/>
        </w:rPr>
        <w:br/>
      </w:r>
      <w:bookmarkStart w:id="745" w:name="CQ27218FI0027218T21_07_2004_20_36_49"/>
      <w:bookmarkStart w:id="746" w:name="_Toc87615679"/>
      <w:bookmarkEnd w:id="745"/>
      <w:r>
        <w:rPr>
          <w:rtl/>
        </w:rPr>
        <w:t xml:space="preserve">1631. </w:t>
      </w:r>
      <w:r>
        <w:rPr>
          <w:rFonts w:hint="cs"/>
          <w:rtl/>
        </w:rPr>
        <w:t>תוכנית ה</w:t>
      </w:r>
      <w:r>
        <w:rPr>
          <w:rtl/>
        </w:rPr>
        <w:t>התנתקות</w:t>
      </w:r>
      <w:bookmarkEnd w:id="746"/>
    </w:p>
    <w:p w14:paraId="62F4E77A" w14:textId="77777777" w:rsidR="00000000" w:rsidRDefault="000E0F03">
      <w:pPr>
        <w:pStyle w:val="a0"/>
        <w:rPr>
          <w:rtl/>
        </w:rPr>
      </w:pPr>
    </w:p>
    <w:p w14:paraId="6861291B" w14:textId="77777777" w:rsidR="00000000" w:rsidRDefault="000E0F03">
      <w:pPr>
        <w:pStyle w:val="a0"/>
        <w:ind w:firstLine="0"/>
        <w:rPr>
          <w:bCs/>
          <w:u w:val="single"/>
        </w:rPr>
      </w:pPr>
      <w:bookmarkStart w:id="747" w:name="ESQ27218"/>
      <w:bookmarkEnd w:id="747"/>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272DF53" w14:textId="77777777" w:rsidR="00000000" w:rsidRDefault="000E0F03">
      <w:pPr>
        <w:pStyle w:val="a0"/>
        <w:ind w:firstLine="720"/>
      </w:pPr>
      <w:r>
        <w:rPr>
          <w:rtl/>
        </w:rPr>
        <w:t>ביום כ"ז בסיוון התשס"ד (16 ביוני 2004):</w:t>
      </w:r>
    </w:p>
    <w:p w14:paraId="3BEE7048" w14:textId="77777777" w:rsidR="00000000" w:rsidRDefault="000E0F03">
      <w:pPr>
        <w:pStyle w:val="a0"/>
        <w:rPr>
          <w:rFonts w:hint="cs"/>
        </w:rPr>
      </w:pPr>
    </w:p>
    <w:p w14:paraId="4556612F" w14:textId="77777777" w:rsidR="00000000" w:rsidRDefault="000E0F03">
      <w:pPr>
        <w:pStyle w:val="a0"/>
        <w:ind w:firstLine="720"/>
        <w:rPr>
          <w:rFonts w:hint="cs"/>
        </w:rPr>
      </w:pPr>
      <w:r>
        <w:rPr>
          <w:rtl/>
        </w:rPr>
        <w:t>נמסר כי מבוצעת עבודת הכנה בנושא</w:t>
      </w:r>
      <w:r>
        <w:rPr>
          <w:rFonts w:hint="cs"/>
          <w:rtl/>
        </w:rPr>
        <w:t xml:space="preserve"> ההתנתקות.</w:t>
      </w:r>
    </w:p>
    <w:p w14:paraId="1DDB188D" w14:textId="77777777" w:rsidR="00000000" w:rsidRDefault="000E0F03">
      <w:pPr>
        <w:pStyle w:val="a0"/>
        <w:ind w:firstLine="720"/>
      </w:pPr>
    </w:p>
    <w:p w14:paraId="79498FD8" w14:textId="77777777" w:rsidR="00000000" w:rsidRDefault="000E0F03">
      <w:pPr>
        <w:pStyle w:val="a0"/>
        <w:ind w:firstLine="720"/>
      </w:pPr>
      <w:r>
        <w:rPr>
          <w:rFonts w:hint="cs"/>
          <w:rtl/>
        </w:rPr>
        <w:t>רצוני לשאול</w:t>
      </w:r>
      <w:r>
        <w:rPr>
          <w:rtl/>
        </w:rPr>
        <w:t>:</w:t>
      </w:r>
    </w:p>
    <w:p w14:paraId="16203B45" w14:textId="77777777" w:rsidR="00000000" w:rsidRDefault="000E0F03">
      <w:pPr>
        <w:pStyle w:val="a0"/>
        <w:ind w:firstLine="720"/>
      </w:pPr>
    </w:p>
    <w:p w14:paraId="6D8E8BD2" w14:textId="77777777" w:rsidR="00000000" w:rsidRDefault="000E0F03">
      <w:pPr>
        <w:pStyle w:val="a0"/>
        <w:ind w:firstLine="720"/>
        <w:rPr>
          <w:rFonts w:hint="cs"/>
          <w:rtl/>
        </w:rPr>
      </w:pPr>
      <w:r>
        <w:rPr>
          <w:rFonts w:hint="cs"/>
          <w:rtl/>
        </w:rPr>
        <w:t xml:space="preserve">1. </w:t>
      </w:r>
      <w:r>
        <w:rPr>
          <w:rtl/>
        </w:rPr>
        <w:t>מתי תושלם</w:t>
      </w:r>
      <w:r>
        <w:rPr>
          <w:rtl/>
        </w:rPr>
        <w:t xml:space="preserve"> עבודת ההכנה</w:t>
      </w:r>
      <w:r>
        <w:rPr>
          <w:rFonts w:hint="cs"/>
          <w:rtl/>
        </w:rPr>
        <w:t>,</w:t>
      </w:r>
      <w:r>
        <w:rPr>
          <w:rtl/>
        </w:rPr>
        <w:t xml:space="preserve"> ומה היא כוללת</w:t>
      </w:r>
      <w:r>
        <w:rPr>
          <w:rFonts w:hint="cs"/>
          <w:rtl/>
        </w:rPr>
        <w:t>?</w:t>
      </w:r>
    </w:p>
    <w:p w14:paraId="1096FB9E" w14:textId="77777777" w:rsidR="00000000" w:rsidRDefault="000E0F03">
      <w:pPr>
        <w:pStyle w:val="a0"/>
        <w:ind w:firstLine="720"/>
        <w:rPr>
          <w:rtl/>
        </w:rPr>
      </w:pPr>
    </w:p>
    <w:p w14:paraId="0B3F877C" w14:textId="77777777" w:rsidR="00000000" w:rsidRDefault="000E0F03">
      <w:pPr>
        <w:pStyle w:val="a0"/>
        <w:ind w:firstLine="720"/>
        <w:rPr>
          <w:rFonts w:hint="cs"/>
          <w:rtl/>
        </w:rPr>
      </w:pPr>
      <w:r>
        <w:rPr>
          <w:rFonts w:hint="cs"/>
          <w:rtl/>
        </w:rPr>
        <w:t xml:space="preserve">2. </w:t>
      </w:r>
      <w:r>
        <w:rPr>
          <w:rtl/>
        </w:rPr>
        <w:t>כיצד יבוצע מנגנון הפיצוי למתפנים</w:t>
      </w:r>
      <w:r>
        <w:rPr>
          <w:rFonts w:hint="cs"/>
          <w:rtl/>
        </w:rPr>
        <w:t>?</w:t>
      </w:r>
    </w:p>
    <w:p w14:paraId="1F3D6489" w14:textId="77777777" w:rsidR="00000000" w:rsidRDefault="000E0F03">
      <w:pPr>
        <w:pStyle w:val="a0"/>
        <w:ind w:firstLine="720"/>
        <w:rPr>
          <w:rtl/>
        </w:rPr>
      </w:pPr>
    </w:p>
    <w:p w14:paraId="11468FFF" w14:textId="77777777" w:rsidR="00000000" w:rsidRDefault="000E0F03">
      <w:pPr>
        <w:pStyle w:val="a0"/>
        <w:ind w:firstLine="720"/>
        <w:rPr>
          <w:rtl/>
        </w:rPr>
      </w:pPr>
      <w:r>
        <w:rPr>
          <w:rFonts w:hint="cs"/>
          <w:rtl/>
        </w:rPr>
        <w:t xml:space="preserve">3. </w:t>
      </w:r>
      <w:r>
        <w:rPr>
          <w:rtl/>
        </w:rPr>
        <w:t xml:space="preserve">האם </w:t>
      </w:r>
      <w:r>
        <w:rPr>
          <w:rFonts w:hint="cs"/>
          <w:rtl/>
        </w:rPr>
        <w:t xml:space="preserve">ייהרסו </w:t>
      </w:r>
      <w:r>
        <w:rPr>
          <w:rtl/>
        </w:rPr>
        <w:t>ההתנחלויות ברצוע</w:t>
      </w:r>
      <w:r>
        <w:rPr>
          <w:rFonts w:hint="cs"/>
          <w:rtl/>
        </w:rPr>
        <w:t>ת-עזה?</w:t>
      </w:r>
      <w:r>
        <w:rPr>
          <w:rtl/>
        </w:rPr>
        <w:t xml:space="preserve"> </w:t>
      </w:r>
    </w:p>
    <w:p w14:paraId="5B0EF444" w14:textId="77777777" w:rsidR="00000000" w:rsidRDefault="000E0F03">
      <w:pPr>
        <w:pStyle w:val="a0"/>
        <w:ind w:firstLine="720"/>
        <w:rPr>
          <w:rtl/>
        </w:rPr>
      </w:pPr>
    </w:p>
    <w:p w14:paraId="67BDAB3E" w14:textId="77777777" w:rsidR="00000000" w:rsidRDefault="000E0F03">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התיירות</w:t>
      </w:r>
      <w:r>
        <w:rPr>
          <w:b/>
          <w:bCs/>
          <w:u w:val="single"/>
          <w:rtl/>
        </w:rPr>
        <w:t xml:space="preserve"> גדעון עזרא:</w:t>
      </w:r>
    </w:p>
    <w:p w14:paraId="725F61DB" w14:textId="77777777" w:rsidR="00000000" w:rsidRDefault="000E0F03">
      <w:pPr>
        <w:pStyle w:val="a0"/>
        <w:ind w:firstLine="0"/>
        <w:rPr>
          <w:b/>
          <w:rtl/>
        </w:rPr>
      </w:pPr>
      <w:r>
        <w:rPr>
          <w:b/>
          <w:rtl/>
        </w:rPr>
        <w:t xml:space="preserve">(לא נקראה, נמסרה </w:t>
      </w:r>
      <w:r>
        <w:rPr>
          <w:rFonts w:hint="eastAsia"/>
          <w:b/>
          <w:rtl/>
        </w:rPr>
        <w:t>לפרוטוקול</w:t>
      </w:r>
      <w:r>
        <w:rPr>
          <w:b/>
          <w:rtl/>
        </w:rPr>
        <w:t>)</w:t>
      </w:r>
    </w:p>
    <w:p w14:paraId="503A03D2" w14:textId="77777777" w:rsidR="00000000" w:rsidRDefault="000E0F03">
      <w:pPr>
        <w:pStyle w:val="a0"/>
        <w:rPr>
          <w:rFonts w:hint="cs"/>
          <w:rtl/>
        </w:rPr>
      </w:pPr>
    </w:p>
    <w:p w14:paraId="5CB17377" w14:textId="77777777" w:rsidR="00000000" w:rsidRDefault="000E0F03">
      <w:pPr>
        <w:pStyle w:val="a0"/>
        <w:rPr>
          <w:rFonts w:hint="cs"/>
          <w:rtl/>
        </w:rPr>
      </w:pPr>
      <w:r>
        <w:rPr>
          <w:rFonts w:hint="cs"/>
          <w:b/>
          <w:rtl/>
        </w:rPr>
        <w:t xml:space="preserve">1. </w:t>
      </w:r>
      <w:r>
        <w:rPr>
          <w:rFonts w:hint="cs"/>
          <w:rtl/>
        </w:rPr>
        <w:t>במסגרת החלטת הממשלה על תוכנית ההתנתקות הוחלט על תחילת ביצוע עבודת ההכנה, הכוללת הקמת ועד</w:t>
      </w:r>
      <w:r>
        <w:rPr>
          <w:rFonts w:hint="cs"/>
          <w:rtl/>
        </w:rPr>
        <w:t>ת היגוי בראשות ראש המועצה לביטחון לאומי, הקמת ועדת פיצוי ופינוי בראשות מנכ"ל משרד המשפטים שתפקידה לקבוע את הקריטריוני</w:t>
      </w:r>
      <w:r>
        <w:rPr>
          <w:rFonts w:hint="eastAsia"/>
          <w:rtl/>
        </w:rPr>
        <w:t>ם</w:t>
      </w:r>
      <w:r>
        <w:rPr>
          <w:rFonts w:hint="cs"/>
          <w:rtl/>
        </w:rPr>
        <w:t xml:space="preserve"> לפינוי ולפיצוי ליישובים שיפונו והקמת מינהלת ביצוע שתפקידה יהיה ליישם את החלטות ועדת השרים לביטחון לאומי. כמו כן מתבצעת עבודת הכנה במשרד ה</w:t>
      </w:r>
      <w:r>
        <w:rPr>
          <w:rFonts w:hint="cs"/>
          <w:rtl/>
        </w:rPr>
        <w:t xml:space="preserve">משפטים להכנת הצעה לחקיקה בנושא. על-פי החלטת הממשלה, עבודת ההכנה אמורה להסתיים לא יאוחר מ-1 במרס 2005. </w:t>
      </w:r>
    </w:p>
    <w:p w14:paraId="1EA796D1" w14:textId="77777777" w:rsidR="00000000" w:rsidRDefault="000E0F03">
      <w:pPr>
        <w:pStyle w:val="a0"/>
        <w:rPr>
          <w:rFonts w:hint="cs"/>
          <w:rtl/>
        </w:rPr>
      </w:pPr>
    </w:p>
    <w:p w14:paraId="1E5189B3" w14:textId="77777777" w:rsidR="00000000" w:rsidRDefault="000E0F03">
      <w:pPr>
        <w:pStyle w:val="a0"/>
        <w:rPr>
          <w:rFonts w:hint="cs"/>
          <w:rtl/>
        </w:rPr>
      </w:pPr>
      <w:r>
        <w:rPr>
          <w:rFonts w:hint="cs"/>
          <w:b/>
          <w:rtl/>
        </w:rPr>
        <w:t xml:space="preserve">2. </w:t>
      </w:r>
      <w:r>
        <w:rPr>
          <w:rFonts w:hint="cs"/>
          <w:rtl/>
        </w:rPr>
        <w:t>מנגנון הפיצוי יוגדר בהצעת החוק שתובא לדיון בכנסת.</w:t>
      </w:r>
    </w:p>
    <w:p w14:paraId="391C4D3A" w14:textId="77777777" w:rsidR="00000000" w:rsidRDefault="000E0F03">
      <w:pPr>
        <w:pStyle w:val="a0"/>
        <w:rPr>
          <w:rFonts w:hint="cs"/>
          <w:b/>
          <w:bCs/>
          <w:u w:val="single"/>
          <w:rtl/>
        </w:rPr>
      </w:pPr>
    </w:p>
    <w:p w14:paraId="0DCB8290" w14:textId="77777777" w:rsidR="00000000" w:rsidRDefault="000E0F03">
      <w:pPr>
        <w:pStyle w:val="a0"/>
        <w:rPr>
          <w:rFonts w:hint="cs"/>
          <w:rtl/>
        </w:rPr>
      </w:pPr>
      <w:r>
        <w:rPr>
          <w:rFonts w:hint="cs"/>
          <w:b/>
          <w:rtl/>
        </w:rPr>
        <w:t xml:space="preserve">3. </w:t>
      </w:r>
      <w:r>
        <w:rPr>
          <w:rFonts w:hint="cs"/>
          <w:rtl/>
        </w:rPr>
        <w:t>בהחלטת ממשלת ישראל נכתב, כי הבתים הפרטיים ומבנים רגישים כמו בתי-כנסת יפורקו, ואילו מבנים ציבורי</w:t>
      </w:r>
      <w:r>
        <w:rPr>
          <w:rFonts w:hint="cs"/>
          <w:rtl/>
        </w:rPr>
        <w:t xml:space="preserve">ים - בתי-חרושת, חממות -  יימסרו לגוף שלישי שיעבירם לרשות הפלסטינית. חשוב יהיה ליצור, במקום הבתים הפרטיים שיפורקו, תשתית מתאימה שתיתן אפשרויות לשכן מספר רב של פלסטינים ממחנות הפליטים. </w:t>
      </w:r>
    </w:p>
    <w:p w14:paraId="535C95A5" w14:textId="77777777" w:rsidR="00000000" w:rsidRDefault="000E0F03">
      <w:pPr>
        <w:pStyle w:val="af1"/>
        <w:rPr>
          <w:rtl/>
        </w:rPr>
      </w:pPr>
      <w:r>
        <w:rPr>
          <w:rtl/>
        </w:rPr>
        <w:br/>
        <w:t>היו"ר אלי בן-מנחם:</w:t>
      </w:r>
    </w:p>
    <w:p w14:paraId="21E5B1C9" w14:textId="77777777" w:rsidR="00000000" w:rsidRDefault="000E0F03">
      <w:pPr>
        <w:pStyle w:val="a0"/>
        <w:rPr>
          <w:rtl/>
        </w:rPr>
      </w:pPr>
    </w:p>
    <w:p w14:paraId="03E23381" w14:textId="77777777" w:rsidR="00000000" w:rsidRDefault="000E0F03">
      <w:pPr>
        <w:pStyle w:val="a0"/>
        <w:rPr>
          <w:rFonts w:hint="cs"/>
          <w:rtl/>
        </w:rPr>
      </w:pPr>
      <w:r>
        <w:rPr>
          <w:rFonts w:hint="cs"/>
          <w:rtl/>
        </w:rPr>
        <w:t>השר ישיב על שאילתא מס' 1693, של חברת הכנסת אתי לבני</w:t>
      </w:r>
      <w:r>
        <w:rPr>
          <w:rFonts w:hint="cs"/>
          <w:rtl/>
        </w:rPr>
        <w:t xml:space="preserve">; לא נוכחת - לפרוטוקול. </w:t>
      </w:r>
    </w:p>
    <w:p w14:paraId="17DE9A48" w14:textId="77777777" w:rsidR="00000000" w:rsidRDefault="000E0F03">
      <w:pPr>
        <w:pStyle w:val="a1"/>
        <w:jc w:val="center"/>
        <w:rPr>
          <w:rtl/>
        </w:rPr>
      </w:pPr>
      <w:r>
        <w:rPr>
          <w:rtl/>
        </w:rPr>
        <w:br/>
      </w:r>
      <w:bookmarkStart w:id="748" w:name="CQ27925FI0027925T21_07_2004_20_37_20"/>
      <w:bookmarkStart w:id="749" w:name="_Toc87615680"/>
      <w:bookmarkEnd w:id="748"/>
      <w:r>
        <w:rPr>
          <w:rtl/>
        </w:rPr>
        <w:t>1693. דרישות</w:t>
      </w:r>
      <w:r>
        <w:rPr>
          <w:rFonts w:hint="cs"/>
          <w:rtl/>
        </w:rPr>
        <w:t xml:space="preserve"> </w:t>
      </w:r>
      <w:r>
        <w:rPr>
          <w:rtl/>
        </w:rPr>
        <w:t>הפיצויים של אן פולארד</w:t>
      </w:r>
      <w:bookmarkEnd w:id="749"/>
      <w:r>
        <w:rPr>
          <w:rtl/>
        </w:rPr>
        <w:t xml:space="preserve"> </w:t>
      </w:r>
    </w:p>
    <w:p w14:paraId="51D17B65" w14:textId="77777777" w:rsidR="00000000" w:rsidRDefault="000E0F03">
      <w:pPr>
        <w:pStyle w:val="a0"/>
        <w:rPr>
          <w:rtl/>
        </w:rPr>
      </w:pPr>
    </w:p>
    <w:p w14:paraId="6C77B738" w14:textId="77777777" w:rsidR="00000000" w:rsidRDefault="000E0F03">
      <w:pPr>
        <w:pStyle w:val="a0"/>
        <w:ind w:firstLine="0"/>
        <w:rPr>
          <w:bCs/>
          <w:u w:val="single"/>
        </w:rPr>
      </w:pPr>
      <w:bookmarkStart w:id="750" w:name="ESQ27925"/>
      <w:bookmarkEnd w:id="750"/>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 </w:t>
      </w:r>
      <w:r>
        <w:rPr>
          <w:bCs/>
          <w:u w:val="single"/>
          <w:rtl/>
        </w:rPr>
        <w:t>ראש הממשלה</w:t>
      </w:r>
    </w:p>
    <w:p w14:paraId="47BCBDE7" w14:textId="77777777" w:rsidR="00000000" w:rsidRDefault="000E0F03">
      <w:pPr>
        <w:pStyle w:val="a0"/>
        <w:ind w:firstLine="720"/>
      </w:pPr>
      <w:r>
        <w:rPr>
          <w:rtl/>
        </w:rPr>
        <w:t>ביום ד' בתמוז התשס"ד (23 ביוני 2004):</w:t>
      </w:r>
    </w:p>
    <w:p w14:paraId="2ECE29C0" w14:textId="77777777" w:rsidR="00000000" w:rsidRDefault="000E0F03">
      <w:pPr>
        <w:pStyle w:val="a0"/>
        <w:rPr>
          <w:rFonts w:hint="cs"/>
        </w:rPr>
      </w:pPr>
    </w:p>
    <w:p w14:paraId="362474A1" w14:textId="77777777" w:rsidR="00000000" w:rsidRDefault="000E0F03">
      <w:pPr>
        <w:pStyle w:val="a0"/>
        <w:ind w:firstLine="720"/>
      </w:pPr>
      <w:r>
        <w:rPr>
          <w:rtl/>
        </w:rPr>
        <w:t>לאחרונה התקבלה מעו</w:t>
      </w:r>
      <w:r>
        <w:rPr>
          <w:rFonts w:hint="cs"/>
          <w:rtl/>
        </w:rPr>
        <w:t>רך-הדין</w:t>
      </w:r>
      <w:r>
        <w:rPr>
          <w:rtl/>
        </w:rPr>
        <w:t xml:space="preserve"> של גב</w:t>
      </w:r>
      <w:r>
        <w:rPr>
          <w:rFonts w:hint="cs"/>
          <w:rtl/>
        </w:rPr>
        <w:t>רת</w:t>
      </w:r>
      <w:r>
        <w:rPr>
          <w:rtl/>
        </w:rPr>
        <w:t xml:space="preserve"> </w:t>
      </w:r>
      <w:r>
        <w:rPr>
          <w:rFonts w:hint="cs"/>
          <w:rtl/>
        </w:rPr>
        <w:t xml:space="preserve">אן </w:t>
      </w:r>
      <w:r>
        <w:rPr>
          <w:rtl/>
        </w:rPr>
        <w:t>פולארד דרישה לפיצויים מ</w:t>
      </w:r>
      <w:r>
        <w:rPr>
          <w:rFonts w:hint="cs"/>
          <w:rtl/>
        </w:rPr>
        <w:t>מ</w:t>
      </w:r>
      <w:r>
        <w:rPr>
          <w:rtl/>
        </w:rPr>
        <w:t xml:space="preserve">משלת ישראל בסך </w:t>
      </w:r>
      <w:r>
        <w:rPr>
          <w:rFonts w:hint="cs"/>
          <w:rtl/>
        </w:rPr>
        <w:t xml:space="preserve">         כ-12,000 דולר</w:t>
      </w:r>
      <w:r>
        <w:rPr>
          <w:rtl/>
        </w:rPr>
        <w:t xml:space="preserve"> </w:t>
      </w:r>
      <w:r>
        <w:rPr>
          <w:rFonts w:hint="cs"/>
          <w:rtl/>
        </w:rPr>
        <w:t>ב</w:t>
      </w:r>
      <w:r>
        <w:rPr>
          <w:rtl/>
        </w:rPr>
        <w:t>חודש דמי מחיה ו</w:t>
      </w:r>
      <w:r>
        <w:rPr>
          <w:rtl/>
        </w:rPr>
        <w:t>הוצאות מיוחדות כגון רכישת טל</w:t>
      </w:r>
      <w:r>
        <w:rPr>
          <w:rFonts w:hint="cs"/>
          <w:rtl/>
        </w:rPr>
        <w:t>ו</w:t>
      </w:r>
      <w:r>
        <w:rPr>
          <w:rtl/>
        </w:rPr>
        <w:t>ויזיית פל</w:t>
      </w:r>
      <w:r>
        <w:rPr>
          <w:rFonts w:hint="cs"/>
          <w:rtl/>
        </w:rPr>
        <w:t>זמ</w:t>
      </w:r>
      <w:r>
        <w:rPr>
          <w:rtl/>
        </w:rPr>
        <w:t>ה, חדרי כושר ותספורות במ</w:t>
      </w:r>
      <w:r>
        <w:rPr>
          <w:rFonts w:hint="cs"/>
          <w:rtl/>
        </w:rPr>
        <w:t>כ</w:t>
      </w:r>
      <w:r>
        <w:rPr>
          <w:rtl/>
        </w:rPr>
        <w:t>וני יופי.</w:t>
      </w:r>
    </w:p>
    <w:p w14:paraId="2F9B2213" w14:textId="77777777" w:rsidR="00000000" w:rsidRDefault="000E0F03">
      <w:pPr>
        <w:pStyle w:val="a0"/>
        <w:ind w:firstLine="720"/>
      </w:pPr>
    </w:p>
    <w:p w14:paraId="6D7707B8" w14:textId="77777777" w:rsidR="00000000" w:rsidRDefault="000E0F03">
      <w:pPr>
        <w:pStyle w:val="a0"/>
        <w:ind w:firstLine="720"/>
      </w:pPr>
      <w:r>
        <w:rPr>
          <w:rFonts w:hint="cs"/>
          <w:rtl/>
        </w:rPr>
        <w:t>רצוני לשאול</w:t>
      </w:r>
      <w:r>
        <w:rPr>
          <w:rtl/>
        </w:rPr>
        <w:t>:</w:t>
      </w:r>
    </w:p>
    <w:p w14:paraId="0A700F5D" w14:textId="77777777" w:rsidR="00000000" w:rsidRDefault="000E0F03">
      <w:pPr>
        <w:pStyle w:val="a0"/>
        <w:ind w:firstLine="720"/>
      </w:pPr>
    </w:p>
    <w:p w14:paraId="080A1D75" w14:textId="77777777" w:rsidR="00000000" w:rsidRDefault="000E0F03">
      <w:pPr>
        <w:pStyle w:val="a0"/>
        <w:ind w:firstLine="720"/>
        <w:rPr>
          <w:rtl/>
        </w:rPr>
      </w:pPr>
      <w:r>
        <w:rPr>
          <w:rFonts w:hint="cs"/>
          <w:rtl/>
        </w:rPr>
        <w:t>1. מי הוא</w:t>
      </w:r>
      <w:r>
        <w:rPr>
          <w:rtl/>
        </w:rPr>
        <w:t xml:space="preserve"> הגוף המוסמך לדון בדרישות יוצאות דופן </w:t>
      </w:r>
      <w:r>
        <w:rPr>
          <w:rFonts w:hint="cs"/>
          <w:rtl/>
        </w:rPr>
        <w:t>א</w:t>
      </w:r>
      <w:r>
        <w:rPr>
          <w:rtl/>
        </w:rPr>
        <w:t>לו?</w:t>
      </w:r>
    </w:p>
    <w:p w14:paraId="0718CD9A" w14:textId="77777777" w:rsidR="00000000" w:rsidRDefault="000E0F03">
      <w:pPr>
        <w:pStyle w:val="a0"/>
        <w:ind w:firstLine="720"/>
        <w:rPr>
          <w:rtl/>
        </w:rPr>
      </w:pPr>
    </w:p>
    <w:p w14:paraId="5D9433FB" w14:textId="77777777" w:rsidR="00000000" w:rsidRDefault="000E0F03">
      <w:pPr>
        <w:pStyle w:val="a0"/>
        <w:ind w:firstLine="720"/>
        <w:rPr>
          <w:rtl/>
        </w:rPr>
      </w:pPr>
      <w:r>
        <w:rPr>
          <w:rFonts w:hint="cs"/>
          <w:rtl/>
        </w:rPr>
        <w:t xml:space="preserve">2. </w:t>
      </w:r>
      <w:r>
        <w:rPr>
          <w:rtl/>
        </w:rPr>
        <w:t>מה</w:t>
      </w:r>
      <w:r>
        <w:rPr>
          <w:rFonts w:hint="cs"/>
          <w:rtl/>
        </w:rPr>
        <w:t xml:space="preserve"> ה</w:t>
      </w:r>
      <w:r>
        <w:rPr>
          <w:rtl/>
        </w:rPr>
        <w:t xml:space="preserve">ן מחויבויותיה הנוספות של ישראל מעבר </w:t>
      </w:r>
      <w:r>
        <w:rPr>
          <w:rFonts w:hint="cs"/>
          <w:rtl/>
        </w:rPr>
        <w:t>ל-600,000 הדולר</w:t>
      </w:r>
      <w:r>
        <w:rPr>
          <w:rtl/>
        </w:rPr>
        <w:t xml:space="preserve"> שניתנו לגב</w:t>
      </w:r>
      <w:r>
        <w:rPr>
          <w:rFonts w:hint="cs"/>
          <w:rtl/>
        </w:rPr>
        <w:t>רת</w:t>
      </w:r>
      <w:r>
        <w:rPr>
          <w:rtl/>
        </w:rPr>
        <w:t xml:space="preserve"> פולארד עד היום?</w:t>
      </w:r>
    </w:p>
    <w:p w14:paraId="199B1661" w14:textId="77777777" w:rsidR="00000000" w:rsidRDefault="000E0F03">
      <w:pPr>
        <w:pStyle w:val="a0"/>
        <w:ind w:firstLine="720"/>
        <w:rPr>
          <w:rtl/>
        </w:rPr>
      </w:pPr>
    </w:p>
    <w:p w14:paraId="6DB633D1" w14:textId="77777777" w:rsidR="00000000" w:rsidRDefault="000E0F03">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התיירות</w:t>
      </w:r>
      <w:r>
        <w:rPr>
          <w:b/>
          <w:bCs/>
          <w:u w:val="single"/>
          <w:rtl/>
        </w:rPr>
        <w:t xml:space="preserve"> גדעון ע</w:t>
      </w:r>
      <w:r>
        <w:rPr>
          <w:b/>
          <w:bCs/>
          <w:u w:val="single"/>
          <w:rtl/>
        </w:rPr>
        <w:t>זרא:</w:t>
      </w:r>
    </w:p>
    <w:p w14:paraId="01EEDC0E" w14:textId="77777777" w:rsidR="00000000" w:rsidRDefault="000E0F03">
      <w:pPr>
        <w:pStyle w:val="a0"/>
        <w:ind w:firstLine="0"/>
        <w:rPr>
          <w:b/>
          <w:rtl/>
        </w:rPr>
      </w:pPr>
      <w:r>
        <w:rPr>
          <w:b/>
          <w:rtl/>
        </w:rPr>
        <w:t xml:space="preserve">(לא נקראה, נמסרה </w:t>
      </w:r>
      <w:r>
        <w:rPr>
          <w:rFonts w:hint="eastAsia"/>
          <w:b/>
          <w:rtl/>
        </w:rPr>
        <w:t>לפרוטוקול</w:t>
      </w:r>
      <w:r>
        <w:rPr>
          <w:b/>
          <w:rtl/>
        </w:rPr>
        <w:t>)</w:t>
      </w:r>
    </w:p>
    <w:p w14:paraId="437CB3C4" w14:textId="77777777" w:rsidR="00000000" w:rsidRDefault="000E0F03">
      <w:pPr>
        <w:pStyle w:val="a0"/>
        <w:rPr>
          <w:rFonts w:hint="cs"/>
          <w:b/>
          <w:bCs/>
          <w:u w:val="single"/>
          <w:rtl/>
        </w:rPr>
      </w:pPr>
    </w:p>
    <w:p w14:paraId="22094644" w14:textId="77777777" w:rsidR="00000000" w:rsidRDefault="000E0F03">
      <w:pPr>
        <w:pStyle w:val="a0"/>
        <w:rPr>
          <w:rFonts w:hint="cs"/>
          <w:rtl/>
        </w:rPr>
      </w:pPr>
      <w:r>
        <w:rPr>
          <w:rFonts w:hint="cs"/>
          <w:rtl/>
        </w:rPr>
        <w:t>1. תביעותיה של הגברת פולארד נדונות היום בוועדה בין-משרדית במשרד ראש הממשלה, שטרם סיימה את בדיקותיה.</w:t>
      </w:r>
    </w:p>
    <w:p w14:paraId="58D963F0" w14:textId="77777777" w:rsidR="00000000" w:rsidRDefault="000E0F03">
      <w:pPr>
        <w:pStyle w:val="a0"/>
        <w:rPr>
          <w:rFonts w:hint="cs"/>
          <w:rtl/>
        </w:rPr>
      </w:pPr>
    </w:p>
    <w:p w14:paraId="26DBC1BC" w14:textId="77777777" w:rsidR="00000000" w:rsidRDefault="000E0F03">
      <w:pPr>
        <w:pStyle w:val="a0"/>
        <w:rPr>
          <w:rFonts w:hint="cs"/>
          <w:rtl/>
        </w:rPr>
      </w:pPr>
      <w:r>
        <w:rPr>
          <w:rFonts w:hint="cs"/>
          <w:b/>
          <w:rtl/>
        </w:rPr>
        <w:t xml:space="preserve">2. </w:t>
      </w:r>
      <w:r>
        <w:rPr>
          <w:rFonts w:hint="cs"/>
          <w:rtl/>
        </w:rPr>
        <w:t xml:space="preserve">מדינת ישראל הכירה באחריות מוסרית לכך שגברת פולארד ישבה בכלא במשך חמש שנים, עד 1990, ועל כך שילמה לה עד היום כ-600,000 </w:t>
      </w:r>
      <w:r>
        <w:rPr>
          <w:rFonts w:hint="cs"/>
          <w:rtl/>
        </w:rPr>
        <w:t xml:space="preserve">דולר.  </w:t>
      </w:r>
    </w:p>
    <w:p w14:paraId="57A41114" w14:textId="77777777" w:rsidR="00000000" w:rsidRDefault="000E0F03">
      <w:pPr>
        <w:pStyle w:val="a0"/>
        <w:rPr>
          <w:rFonts w:hint="cs"/>
          <w:color w:val="0000FF"/>
          <w:szCs w:val="28"/>
          <w:rtl/>
        </w:rPr>
      </w:pPr>
    </w:p>
    <w:p w14:paraId="4C30068E" w14:textId="77777777" w:rsidR="00000000" w:rsidRDefault="000E0F03">
      <w:pPr>
        <w:pStyle w:val="af1"/>
        <w:rPr>
          <w:rtl/>
        </w:rPr>
      </w:pPr>
      <w:bookmarkStart w:id="751" w:name="FS000000713T21_07_2004_20_04_13"/>
      <w:bookmarkEnd w:id="751"/>
      <w:r>
        <w:rPr>
          <w:rtl/>
        </w:rPr>
        <w:t>היו"ר אלי בן-מנחם:</w:t>
      </w:r>
    </w:p>
    <w:p w14:paraId="69784AB4" w14:textId="77777777" w:rsidR="00000000" w:rsidRDefault="000E0F03">
      <w:pPr>
        <w:pStyle w:val="a0"/>
        <w:rPr>
          <w:rtl/>
        </w:rPr>
      </w:pPr>
    </w:p>
    <w:p w14:paraId="46D6C26B" w14:textId="77777777" w:rsidR="00000000" w:rsidRDefault="000E0F03">
      <w:pPr>
        <w:pStyle w:val="a0"/>
        <w:rPr>
          <w:rFonts w:hint="cs"/>
          <w:rtl/>
        </w:rPr>
      </w:pPr>
      <w:r>
        <w:rPr>
          <w:rFonts w:hint="cs"/>
          <w:rtl/>
        </w:rPr>
        <w:t>שר התיירות ישיב על שאילתא מס' 1697, של חבר הכנסת רומן ברונפמן; לא נוכח - לפרוטוקול.</w:t>
      </w:r>
    </w:p>
    <w:p w14:paraId="37ED5358" w14:textId="77777777" w:rsidR="00000000" w:rsidRDefault="000E0F03">
      <w:pPr>
        <w:pStyle w:val="a1"/>
        <w:jc w:val="center"/>
        <w:rPr>
          <w:rtl/>
        </w:rPr>
      </w:pPr>
      <w:r>
        <w:rPr>
          <w:rtl/>
        </w:rPr>
        <w:br/>
      </w:r>
      <w:bookmarkStart w:id="752" w:name="CQ27975FI0027975T21_07_2004_20_38_15"/>
      <w:bookmarkStart w:id="753" w:name="_Toc87615681"/>
      <w:bookmarkEnd w:id="752"/>
      <w:r>
        <w:rPr>
          <w:rtl/>
        </w:rPr>
        <w:t>1697. רשימות שחורות של פעילי שמאל</w:t>
      </w:r>
      <w:bookmarkEnd w:id="753"/>
    </w:p>
    <w:p w14:paraId="26A333F5" w14:textId="77777777" w:rsidR="00000000" w:rsidRDefault="000E0F03">
      <w:pPr>
        <w:pStyle w:val="a0"/>
        <w:rPr>
          <w:rtl/>
        </w:rPr>
      </w:pPr>
    </w:p>
    <w:p w14:paraId="5E0D0170" w14:textId="77777777" w:rsidR="00000000" w:rsidRDefault="000E0F03">
      <w:pPr>
        <w:pStyle w:val="a0"/>
        <w:ind w:firstLine="0"/>
        <w:rPr>
          <w:bCs/>
          <w:u w:val="single"/>
        </w:rPr>
      </w:pPr>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3FD11CF" w14:textId="77777777" w:rsidR="00000000" w:rsidRDefault="000E0F03">
      <w:pPr>
        <w:pStyle w:val="a0"/>
        <w:ind w:firstLine="720"/>
      </w:pPr>
      <w:r>
        <w:rPr>
          <w:rtl/>
        </w:rPr>
        <w:t>ביום ד' בתמוז התשס"ד (23 ביוני 2004):</w:t>
      </w:r>
    </w:p>
    <w:p w14:paraId="0EA1102A" w14:textId="77777777" w:rsidR="00000000" w:rsidRDefault="000E0F03">
      <w:pPr>
        <w:pStyle w:val="a0"/>
        <w:rPr>
          <w:rFonts w:hint="cs"/>
        </w:rPr>
      </w:pPr>
    </w:p>
    <w:p w14:paraId="53F5C631" w14:textId="77777777" w:rsidR="00000000" w:rsidRDefault="000E0F03">
      <w:pPr>
        <w:pStyle w:val="a0"/>
        <w:ind w:firstLine="720"/>
      </w:pPr>
      <w:r>
        <w:rPr>
          <w:rtl/>
        </w:rPr>
        <w:t xml:space="preserve">לאחרונה </w:t>
      </w:r>
      <w:r>
        <w:rPr>
          <w:rFonts w:hint="cs"/>
          <w:rtl/>
        </w:rPr>
        <w:t>נודע,</w:t>
      </w:r>
      <w:r>
        <w:rPr>
          <w:rtl/>
        </w:rPr>
        <w:t xml:space="preserve"> כי </w:t>
      </w:r>
      <w:r>
        <w:rPr>
          <w:rFonts w:hint="cs"/>
          <w:rtl/>
        </w:rPr>
        <w:t>פעילי שמאל</w:t>
      </w:r>
      <w:r>
        <w:rPr>
          <w:rtl/>
        </w:rPr>
        <w:t xml:space="preserve"> ישראלים</w:t>
      </w:r>
      <w:r>
        <w:rPr>
          <w:rFonts w:hint="cs"/>
          <w:rtl/>
        </w:rPr>
        <w:t>/</w:t>
      </w:r>
      <w:r>
        <w:rPr>
          <w:rtl/>
        </w:rPr>
        <w:t>יהודים רבים נמצאים ברשימות שחורות של השב"כ</w:t>
      </w:r>
      <w:r>
        <w:rPr>
          <w:rFonts w:hint="cs"/>
          <w:rtl/>
        </w:rPr>
        <w:t xml:space="preserve"> ונתקלים</w:t>
      </w:r>
      <w:r>
        <w:rPr>
          <w:rtl/>
        </w:rPr>
        <w:t xml:space="preserve"> </w:t>
      </w:r>
      <w:r>
        <w:rPr>
          <w:rFonts w:hint="cs"/>
          <w:rtl/>
        </w:rPr>
        <w:t>ב</w:t>
      </w:r>
      <w:r>
        <w:rPr>
          <w:rtl/>
        </w:rPr>
        <w:t>קשיים ביציא</w:t>
      </w:r>
      <w:r>
        <w:rPr>
          <w:rFonts w:hint="cs"/>
          <w:rtl/>
        </w:rPr>
        <w:t>תם</w:t>
      </w:r>
      <w:r>
        <w:rPr>
          <w:rtl/>
        </w:rPr>
        <w:t xml:space="preserve"> </w:t>
      </w:r>
      <w:r>
        <w:rPr>
          <w:rFonts w:hint="cs"/>
          <w:rtl/>
        </w:rPr>
        <w:t>לחוץ-לארץ</w:t>
      </w:r>
      <w:r>
        <w:rPr>
          <w:rtl/>
        </w:rPr>
        <w:t xml:space="preserve">, </w:t>
      </w:r>
      <w:r>
        <w:rPr>
          <w:rFonts w:hint="cs"/>
          <w:rtl/>
        </w:rPr>
        <w:t xml:space="preserve">כגון </w:t>
      </w:r>
      <w:r>
        <w:rPr>
          <w:rtl/>
        </w:rPr>
        <w:t>החרמת מחשבים נישאים ומחשבי כף</w:t>
      </w:r>
      <w:r>
        <w:rPr>
          <w:rFonts w:hint="cs"/>
          <w:rtl/>
        </w:rPr>
        <w:t>-</w:t>
      </w:r>
      <w:r>
        <w:rPr>
          <w:rtl/>
        </w:rPr>
        <w:t>יד.</w:t>
      </w:r>
    </w:p>
    <w:p w14:paraId="16C122B7" w14:textId="77777777" w:rsidR="00000000" w:rsidRDefault="000E0F03">
      <w:pPr>
        <w:pStyle w:val="a0"/>
        <w:ind w:firstLine="720"/>
      </w:pPr>
    </w:p>
    <w:p w14:paraId="0A5D82F4" w14:textId="77777777" w:rsidR="00000000" w:rsidRDefault="000E0F03">
      <w:pPr>
        <w:pStyle w:val="a0"/>
        <w:ind w:firstLine="720"/>
      </w:pPr>
      <w:r>
        <w:rPr>
          <w:rFonts w:hint="cs"/>
          <w:rtl/>
        </w:rPr>
        <w:t>רצוני לשאול</w:t>
      </w:r>
      <w:r>
        <w:rPr>
          <w:rtl/>
        </w:rPr>
        <w:t>:</w:t>
      </w:r>
    </w:p>
    <w:p w14:paraId="40756E28" w14:textId="77777777" w:rsidR="00000000" w:rsidRDefault="000E0F03">
      <w:pPr>
        <w:pStyle w:val="a0"/>
        <w:ind w:firstLine="720"/>
      </w:pPr>
    </w:p>
    <w:p w14:paraId="740FD21D" w14:textId="77777777" w:rsidR="00000000" w:rsidRDefault="000E0F03">
      <w:pPr>
        <w:pStyle w:val="a0"/>
        <w:ind w:firstLine="720"/>
        <w:rPr>
          <w:rFonts w:hint="cs"/>
          <w:rtl/>
        </w:rPr>
      </w:pPr>
      <w:r>
        <w:rPr>
          <w:rFonts w:hint="cs"/>
          <w:rtl/>
        </w:rPr>
        <w:t xml:space="preserve">1. </w:t>
      </w:r>
      <w:r>
        <w:rPr>
          <w:rtl/>
        </w:rPr>
        <w:t>מה</w:t>
      </w:r>
      <w:r>
        <w:rPr>
          <w:rFonts w:hint="cs"/>
          <w:rtl/>
        </w:rPr>
        <w:t xml:space="preserve"> ה</w:t>
      </w:r>
      <w:r>
        <w:rPr>
          <w:rtl/>
        </w:rPr>
        <w:t>ם הקריטריונים להכללת אזרחי ישראל ברשימות אלו</w:t>
      </w:r>
      <w:r>
        <w:rPr>
          <w:rFonts w:hint="cs"/>
          <w:rtl/>
        </w:rPr>
        <w:t>?</w:t>
      </w:r>
    </w:p>
    <w:p w14:paraId="1DFC9DB8" w14:textId="77777777" w:rsidR="00000000" w:rsidRDefault="000E0F03">
      <w:pPr>
        <w:pStyle w:val="a0"/>
        <w:ind w:firstLine="720"/>
        <w:rPr>
          <w:rtl/>
        </w:rPr>
      </w:pPr>
    </w:p>
    <w:p w14:paraId="7F3B66FE" w14:textId="77777777" w:rsidR="00000000" w:rsidRDefault="000E0F03">
      <w:pPr>
        <w:pStyle w:val="a0"/>
        <w:ind w:firstLine="720"/>
        <w:rPr>
          <w:rtl/>
        </w:rPr>
      </w:pPr>
      <w:r>
        <w:rPr>
          <w:rFonts w:hint="cs"/>
          <w:rtl/>
        </w:rPr>
        <w:t xml:space="preserve">2. </w:t>
      </w:r>
      <w:r>
        <w:rPr>
          <w:rtl/>
        </w:rPr>
        <w:t xml:space="preserve">האם </w:t>
      </w:r>
      <w:r>
        <w:rPr>
          <w:rFonts w:hint="cs"/>
          <w:rtl/>
        </w:rPr>
        <w:t>יוזהרו</w:t>
      </w:r>
      <w:r>
        <w:rPr>
          <w:rtl/>
        </w:rPr>
        <w:t xml:space="preserve"> אזרחים שיש לגביהם חשדות ביטחוני</w:t>
      </w:r>
      <w:r>
        <w:rPr>
          <w:rFonts w:hint="cs"/>
          <w:rtl/>
        </w:rPr>
        <w:t>י</w:t>
      </w:r>
      <w:r>
        <w:rPr>
          <w:rtl/>
        </w:rPr>
        <w:t>ם</w:t>
      </w:r>
      <w:r>
        <w:rPr>
          <w:rFonts w:hint="cs"/>
          <w:rtl/>
        </w:rPr>
        <w:t>?</w:t>
      </w:r>
      <w:r>
        <w:rPr>
          <w:rtl/>
        </w:rPr>
        <w:t xml:space="preserve"> </w:t>
      </w:r>
    </w:p>
    <w:p w14:paraId="24EB2599" w14:textId="77777777" w:rsidR="00000000" w:rsidRDefault="000E0F03">
      <w:pPr>
        <w:pStyle w:val="a0"/>
        <w:ind w:firstLine="720"/>
        <w:rPr>
          <w:rtl/>
        </w:rPr>
      </w:pPr>
    </w:p>
    <w:p w14:paraId="6C0E13DB" w14:textId="77777777" w:rsidR="00000000" w:rsidRDefault="000E0F03">
      <w:pPr>
        <w:pStyle w:val="a0"/>
        <w:ind w:firstLine="720"/>
        <w:rPr>
          <w:rtl/>
        </w:rPr>
      </w:pPr>
      <w:r>
        <w:rPr>
          <w:rFonts w:hint="cs"/>
          <w:rtl/>
        </w:rPr>
        <w:t xml:space="preserve">3. </w:t>
      </w:r>
      <w:r>
        <w:rPr>
          <w:rtl/>
        </w:rPr>
        <w:t>האם אזרח</w:t>
      </w:r>
      <w:r>
        <w:rPr>
          <w:rtl/>
        </w:rPr>
        <w:t xml:space="preserve"> </w:t>
      </w:r>
      <w:r>
        <w:rPr>
          <w:rFonts w:hint="cs"/>
          <w:rtl/>
        </w:rPr>
        <w:t>המופיע</w:t>
      </w:r>
      <w:r>
        <w:rPr>
          <w:rtl/>
        </w:rPr>
        <w:t xml:space="preserve"> ברשימה יכול לצאת ממנה</w:t>
      </w:r>
      <w:r>
        <w:rPr>
          <w:rFonts w:hint="cs"/>
          <w:rtl/>
        </w:rPr>
        <w:t>,</w:t>
      </w:r>
      <w:r>
        <w:rPr>
          <w:rtl/>
        </w:rPr>
        <w:t xml:space="preserve"> ואם כן</w:t>
      </w:r>
      <w:r>
        <w:rPr>
          <w:rFonts w:hint="cs"/>
          <w:rtl/>
        </w:rPr>
        <w:t xml:space="preserve"> </w:t>
      </w:r>
      <w:r>
        <w:rPr>
          <w:rFonts w:hint="eastAsia"/>
          <w:rtl/>
        </w:rPr>
        <w:t>–</w:t>
      </w:r>
      <w:r>
        <w:rPr>
          <w:rtl/>
        </w:rPr>
        <w:t xml:space="preserve"> כיצד?</w:t>
      </w:r>
    </w:p>
    <w:p w14:paraId="731C9804" w14:textId="77777777" w:rsidR="00000000" w:rsidRDefault="000E0F03">
      <w:pPr>
        <w:pStyle w:val="a0"/>
        <w:ind w:firstLine="720"/>
        <w:rPr>
          <w:rtl/>
        </w:rPr>
      </w:pPr>
    </w:p>
    <w:p w14:paraId="2B00BB2E" w14:textId="77777777" w:rsidR="00000000" w:rsidRDefault="000E0F03">
      <w:pPr>
        <w:pStyle w:val="a0"/>
        <w:ind w:firstLine="720"/>
        <w:rPr>
          <w:rtl/>
        </w:rPr>
      </w:pPr>
      <w:r>
        <w:rPr>
          <w:rFonts w:hint="cs"/>
          <w:rtl/>
        </w:rPr>
        <w:t xml:space="preserve">4. </w:t>
      </w:r>
      <w:r>
        <w:rPr>
          <w:rtl/>
        </w:rPr>
        <w:t xml:space="preserve">האם אזרח יכול לברר אם </w:t>
      </w:r>
      <w:r>
        <w:rPr>
          <w:rFonts w:hint="cs"/>
          <w:rtl/>
        </w:rPr>
        <w:t>הוא מופיע ברשימה</w:t>
      </w:r>
      <w:r>
        <w:rPr>
          <w:rtl/>
        </w:rPr>
        <w:t>?</w:t>
      </w:r>
    </w:p>
    <w:p w14:paraId="56199293" w14:textId="77777777" w:rsidR="00000000" w:rsidRDefault="000E0F03">
      <w:pPr>
        <w:pStyle w:val="a0"/>
        <w:ind w:firstLine="720"/>
        <w:rPr>
          <w:rtl/>
        </w:rPr>
      </w:pPr>
    </w:p>
    <w:p w14:paraId="2E18FA74" w14:textId="77777777" w:rsidR="00000000" w:rsidRDefault="000E0F03">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התיירות</w:t>
      </w:r>
      <w:r>
        <w:rPr>
          <w:b/>
          <w:bCs/>
          <w:u w:val="single"/>
          <w:rtl/>
        </w:rPr>
        <w:t xml:space="preserve"> גדעון עזרא:</w:t>
      </w:r>
    </w:p>
    <w:p w14:paraId="0F4D00F2" w14:textId="77777777" w:rsidR="00000000" w:rsidRDefault="000E0F03">
      <w:pPr>
        <w:pStyle w:val="a0"/>
        <w:ind w:firstLine="0"/>
        <w:rPr>
          <w:b/>
          <w:rtl/>
        </w:rPr>
      </w:pPr>
      <w:r>
        <w:rPr>
          <w:b/>
          <w:rtl/>
        </w:rPr>
        <w:t xml:space="preserve">(לא נקראה, נמסרה </w:t>
      </w:r>
      <w:r>
        <w:rPr>
          <w:rFonts w:hint="eastAsia"/>
          <w:b/>
          <w:rtl/>
        </w:rPr>
        <w:t>לפרוטוקול</w:t>
      </w:r>
      <w:r>
        <w:rPr>
          <w:b/>
          <w:rtl/>
        </w:rPr>
        <w:t>)</w:t>
      </w:r>
    </w:p>
    <w:p w14:paraId="1829FE5C" w14:textId="77777777" w:rsidR="00000000" w:rsidRDefault="000E0F03">
      <w:pPr>
        <w:pStyle w:val="a0"/>
        <w:rPr>
          <w:rtl/>
        </w:rPr>
      </w:pPr>
    </w:p>
    <w:p w14:paraId="1E0FDCFA" w14:textId="77777777" w:rsidR="00000000" w:rsidRDefault="000E0F03">
      <w:pPr>
        <w:pStyle w:val="a0"/>
        <w:rPr>
          <w:rFonts w:hint="cs"/>
          <w:rtl/>
        </w:rPr>
      </w:pPr>
      <w:r>
        <w:rPr>
          <w:rFonts w:hint="cs"/>
          <w:b/>
          <w:rtl/>
        </w:rPr>
        <w:t xml:space="preserve">1. </w:t>
      </w:r>
      <w:r>
        <w:rPr>
          <w:rFonts w:hint="cs"/>
          <w:rtl/>
        </w:rPr>
        <w:t>שירות הביטחון הכללי מופקד, בין היתר, על שמירת ביטחון המדינה וסדרי המשטר הדמוקרטי ומוסדותיו מפני איומי טר</w:t>
      </w:r>
      <w:r>
        <w:rPr>
          <w:rFonts w:hint="cs"/>
          <w:rtl/>
        </w:rPr>
        <w:t xml:space="preserve">ור, חבלה וחתרנות. במסגרת אחריות זו מקיים שירות הביטחון הכללי, בין היתר, בחינה מתמדת של מידע הנוגע לאנשים אשר על-פי המידע המצוי ברשות שירות הביטחון הכללי וניתוחו, נובע מהם איום פוטנציאלי בתחומי הטרור והחתרנות. </w:t>
      </w:r>
    </w:p>
    <w:p w14:paraId="619D1638" w14:textId="77777777" w:rsidR="00000000" w:rsidRDefault="000E0F03">
      <w:pPr>
        <w:pStyle w:val="a0"/>
        <w:rPr>
          <w:rFonts w:hint="cs"/>
          <w:rtl/>
        </w:rPr>
      </w:pPr>
    </w:p>
    <w:p w14:paraId="626A5369" w14:textId="77777777" w:rsidR="00000000" w:rsidRDefault="000E0F03">
      <w:pPr>
        <w:pStyle w:val="a0"/>
        <w:rPr>
          <w:rFonts w:hint="cs"/>
          <w:rtl/>
        </w:rPr>
      </w:pPr>
      <w:r>
        <w:rPr>
          <w:rFonts w:hint="cs"/>
          <w:rtl/>
        </w:rPr>
        <w:t>בעניין שלפנינו יודגש כי ביסוד הפעילות של שירו</w:t>
      </w:r>
      <w:r>
        <w:rPr>
          <w:rFonts w:hint="cs"/>
          <w:rtl/>
        </w:rPr>
        <w:t>ת הביטחון הכללי עומד, בראש ובראשונה, החשש כי אנשים ינוצלו ללא ידיעתם על-ידי גורמי טרור לצורך קידום פעולות טרור. מקור חשש זה הוא מידע מודיעיני על אודות הקשרים שבין אנשים אלו לבין פלסטינים בשטחים, לרבות עם גורמי טרור, וכן מידע בדבר יחסם לטרור הפלסטיני, שחלקם</w:t>
      </w:r>
      <w:r>
        <w:rPr>
          <w:rFonts w:hint="cs"/>
          <w:rtl/>
        </w:rPr>
        <w:t xml:space="preserve"> רואים בו כלי לגיטימי במסגרת המאבק של הפלסטינים בישראל.</w:t>
      </w:r>
    </w:p>
    <w:p w14:paraId="240EC0A8" w14:textId="77777777" w:rsidR="00000000" w:rsidRDefault="000E0F03">
      <w:pPr>
        <w:pStyle w:val="a0"/>
        <w:rPr>
          <w:rFonts w:hint="cs"/>
          <w:rtl/>
        </w:rPr>
      </w:pPr>
    </w:p>
    <w:p w14:paraId="6501BAE1" w14:textId="77777777" w:rsidR="00000000" w:rsidRDefault="000E0F03">
      <w:pPr>
        <w:pStyle w:val="a0"/>
        <w:rPr>
          <w:rFonts w:hint="cs"/>
          <w:rtl/>
        </w:rPr>
      </w:pPr>
      <w:r>
        <w:rPr>
          <w:rFonts w:hint="cs"/>
          <w:rtl/>
        </w:rPr>
        <w:t xml:space="preserve">על רקע החשש המתואר לעיל, מתעורר הצורך לבצע לעתים בדיקות במעברי הגבול השונים, עם דגש בשדות התעופה, במגמה לסכל האפשרות כי אותם אנשים יישאו בכליהם, ולו באופן תמים בניצולם על-ידי גורמי טרור, אמל"ח העלול </w:t>
      </w:r>
      <w:r>
        <w:rPr>
          <w:rFonts w:hint="cs"/>
          <w:rtl/>
        </w:rPr>
        <w:t>להביא לידי פגיעה במטוס נוסעים, שאין צורך להכביר מלים על השלכותיה.</w:t>
      </w:r>
    </w:p>
    <w:p w14:paraId="0E6B3F61" w14:textId="77777777" w:rsidR="00000000" w:rsidRDefault="000E0F03">
      <w:pPr>
        <w:pStyle w:val="a0"/>
        <w:rPr>
          <w:rFonts w:hint="cs"/>
          <w:rtl/>
        </w:rPr>
      </w:pPr>
    </w:p>
    <w:p w14:paraId="436B2675" w14:textId="77777777" w:rsidR="00000000" w:rsidRDefault="000E0F03">
      <w:pPr>
        <w:pStyle w:val="a0"/>
        <w:rPr>
          <w:rFonts w:hint="cs"/>
          <w:rtl/>
        </w:rPr>
      </w:pPr>
      <w:r>
        <w:rPr>
          <w:rFonts w:hint="cs"/>
          <w:rtl/>
        </w:rPr>
        <w:t>אשר לאנשים שבהם מדובר, יודגש כי החלטה בדבר עריכת חיפוש בכבודתם במעברי הגבול נבחנת אחת לשישה חודשים על-ידי שירות הביטחון הכללי במסגרת דיונים פנימיים. בדיונים אלה נבחן מכלול המידע הקיים על או</w:t>
      </w:r>
      <w:r>
        <w:rPr>
          <w:rFonts w:hint="cs"/>
          <w:rtl/>
        </w:rPr>
        <w:t xml:space="preserve">דות כל אחד מהאנשים ומתקבלת החלטה בשאלה אם להמשיך ולבודקם במעברי הגבול אם לאו. </w:t>
      </w:r>
    </w:p>
    <w:p w14:paraId="00AF3584" w14:textId="77777777" w:rsidR="00000000" w:rsidRDefault="000E0F03">
      <w:pPr>
        <w:pStyle w:val="a0"/>
        <w:rPr>
          <w:rFonts w:hint="cs"/>
          <w:rtl/>
        </w:rPr>
      </w:pPr>
    </w:p>
    <w:p w14:paraId="5CA4C8B7" w14:textId="77777777" w:rsidR="00000000" w:rsidRDefault="000E0F03">
      <w:pPr>
        <w:pStyle w:val="a0"/>
        <w:rPr>
          <w:rFonts w:hint="cs"/>
          <w:rtl/>
        </w:rPr>
      </w:pPr>
      <w:r>
        <w:rPr>
          <w:rFonts w:hint="cs"/>
          <w:b/>
          <w:rtl/>
        </w:rPr>
        <w:t xml:space="preserve">2. </w:t>
      </w:r>
      <w:r>
        <w:rPr>
          <w:rFonts w:hint="cs"/>
          <w:rtl/>
        </w:rPr>
        <w:t>בדבר אזהרת אזרחים שלגביהם יש חשדות ביטחוניים, יש לציין כי במהלך הערכות מצב עתיות שנערכות על-ידי הגורמים הנוגעים בדבר בשירות הביטחון הכללי, מתקבלות החלטות באשר לאפשרות לבוא ב</w:t>
      </w:r>
      <w:r>
        <w:rPr>
          <w:rFonts w:hint="cs"/>
          <w:rtl/>
        </w:rPr>
        <w:t>דברים עם אנשים מסוימים ולהעמידם על החשדות המיוחסים להם.</w:t>
      </w:r>
    </w:p>
    <w:p w14:paraId="38B5046D" w14:textId="77777777" w:rsidR="00000000" w:rsidRDefault="000E0F03">
      <w:pPr>
        <w:pStyle w:val="a0"/>
        <w:rPr>
          <w:rFonts w:hint="cs"/>
          <w:rtl/>
        </w:rPr>
      </w:pPr>
    </w:p>
    <w:p w14:paraId="137796C7" w14:textId="77777777" w:rsidR="00000000" w:rsidRDefault="000E0F03">
      <w:pPr>
        <w:pStyle w:val="a0"/>
        <w:rPr>
          <w:rFonts w:hint="cs"/>
          <w:rtl/>
        </w:rPr>
      </w:pPr>
      <w:r>
        <w:rPr>
          <w:rFonts w:hint="cs"/>
          <w:b/>
          <w:rtl/>
        </w:rPr>
        <w:t xml:space="preserve">4. </w:t>
      </w:r>
      <w:r>
        <w:rPr>
          <w:rFonts w:hint="cs"/>
          <w:rtl/>
        </w:rPr>
        <w:t>שירות הביטחון הכללי אינו נוהג לשתף את הציבור במידע הנוגע לנושאים אופרטיביים הקשורים לפעילותו בסיכול טרור, ועל כן אין בכוונת השירות להביא לידיעתו של אזרח כי יש כוונה לערוך לו בדיקות מיוחדות בעת מעב</w:t>
      </w:r>
      <w:r>
        <w:rPr>
          <w:rFonts w:hint="cs"/>
          <w:rtl/>
        </w:rPr>
        <w:t>רו במעברי גבול.</w:t>
      </w:r>
    </w:p>
    <w:p w14:paraId="6DE00737" w14:textId="77777777" w:rsidR="00000000" w:rsidRDefault="000E0F03">
      <w:pPr>
        <w:pStyle w:val="af1"/>
        <w:rPr>
          <w:rtl/>
        </w:rPr>
      </w:pPr>
      <w:r>
        <w:rPr>
          <w:rtl/>
        </w:rPr>
        <w:br/>
        <w:t>היו"ר אלי בן-מנחם:</w:t>
      </w:r>
    </w:p>
    <w:p w14:paraId="4681A84A" w14:textId="77777777" w:rsidR="00000000" w:rsidRDefault="000E0F03">
      <w:pPr>
        <w:pStyle w:val="a0"/>
        <w:rPr>
          <w:rtl/>
        </w:rPr>
      </w:pPr>
    </w:p>
    <w:p w14:paraId="7721FA84" w14:textId="77777777" w:rsidR="00000000" w:rsidRDefault="000E0F03">
      <w:pPr>
        <w:pStyle w:val="a0"/>
        <w:rPr>
          <w:rFonts w:hint="cs"/>
          <w:rtl/>
        </w:rPr>
      </w:pPr>
      <w:r>
        <w:rPr>
          <w:rFonts w:hint="cs"/>
          <w:rtl/>
        </w:rPr>
        <w:t xml:space="preserve">שר התיירות ישיב על שאילתא מס' 1794, של חבר הכנסת יצחק וקנין; לא נוכח - לפרוטוקול. </w:t>
      </w:r>
    </w:p>
    <w:p w14:paraId="6D949FC6" w14:textId="77777777" w:rsidR="00000000" w:rsidRDefault="000E0F03">
      <w:pPr>
        <w:pStyle w:val="a1"/>
        <w:jc w:val="center"/>
        <w:rPr>
          <w:rtl/>
        </w:rPr>
      </w:pPr>
      <w:r>
        <w:rPr>
          <w:rtl/>
        </w:rPr>
        <w:br/>
      </w:r>
      <w:bookmarkStart w:id="754" w:name="CQ28790FI0028790T21_07_2004_20_40_05"/>
      <w:bookmarkStart w:id="755" w:name="_Toc87615682"/>
      <w:bookmarkEnd w:id="754"/>
      <w:r>
        <w:rPr>
          <w:rtl/>
        </w:rPr>
        <w:t xml:space="preserve">1794. </w:t>
      </w:r>
      <w:r>
        <w:rPr>
          <w:rFonts w:hint="cs"/>
          <w:rtl/>
        </w:rPr>
        <w:t xml:space="preserve">ידיעה על </w:t>
      </w:r>
      <w:r>
        <w:rPr>
          <w:rtl/>
        </w:rPr>
        <w:t xml:space="preserve">התבטאות </w:t>
      </w:r>
      <w:r>
        <w:rPr>
          <w:rFonts w:hint="cs"/>
          <w:rtl/>
        </w:rPr>
        <w:t xml:space="preserve">של </w:t>
      </w:r>
      <w:r>
        <w:rPr>
          <w:rtl/>
        </w:rPr>
        <w:t xml:space="preserve">שר המשפטים </w:t>
      </w:r>
      <w:r>
        <w:rPr>
          <w:rFonts w:hint="cs"/>
          <w:rtl/>
        </w:rPr>
        <w:t>בנוגע ל</w:t>
      </w:r>
      <w:r>
        <w:rPr>
          <w:rtl/>
        </w:rPr>
        <w:t>מגזר החרדי</w:t>
      </w:r>
      <w:bookmarkEnd w:id="755"/>
    </w:p>
    <w:p w14:paraId="79C258A6" w14:textId="77777777" w:rsidR="00000000" w:rsidRDefault="000E0F03">
      <w:pPr>
        <w:pStyle w:val="a0"/>
        <w:rPr>
          <w:rtl/>
        </w:rPr>
      </w:pPr>
    </w:p>
    <w:p w14:paraId="2FCFE3E6" w14:textId="77777777" w:rsidR="00000000" w:rsidRDefault="000E0F03">
      <w:pPr>
        <w:pStyle w:val="a0"/>
        <w:ind w:firstLine="0"/>
        <w:rPr>
          <w:bCs/>
          <w:u w:val="single"/>
        </w:rPr>
      </w:pPr>
      <w:bookmarkStart w:id="756" w:name="ESQ28790"/>
      <w:bookmarkEnd w:id="75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566B151" w14:textId="77777777" w:rsidR="00000000" w:rsidRDefault="000E0F03">
      <w:pPr>
        <w:pStyle w:val="a0"/>
        <w:ind w:firstLine="720"/>
      </w:pPr>
      <w:r>
        <w:rPr>
          <w:rtl/>
        </w:rPr>
        <w:t>ביום י"ח בתמוז התשס"ד (7 ביולי 2004):</w:t>
      </w:r>
    </w:p>
    <w:p w14:paraId="5FAD4432" w14:textId="77777777" w:rsidR="00000000" w:rsidRDefault="000E0F03">
      <w:pPr>
        <w:pStyle w:val="a0"/>
        <w:rPr>
          <w:rFonts w:hint="cs"/>
          <w:rtl/>
        </w:rPr>
      </w:pPr>
    </w:p>
    <w:p w14:paraId="151E0EDA" w14:textId="77777777" w:rsidR="00000000" w:rsidRDefault="000E0F03">
      <w:pPr>
        <w:pStyle w:val="a0"/>
        <w:rPr>
          <w:rFonts w:hint="cs"/>
        </w:rPr>
      </w:pPr>
    </w:p>
    <w:p w14:paraId="3D2C8F1F" w14:textId="77777777" w:rsidR="00000000" w:rsidRDefault="000E0F03">
      <w:pPr>
        <w:pStyle w:val="a0"/>
        <w:ind w:firstLine="720"/>
        <w:rPr>
          <w:rFonts w:hint="cs"/>
          <w:rtl/>
        </w:rPr>
      </w:pPr>
      <w:r>
        <w:rPr>
          <w:rFonts w:hint="cs"/>
          <w:rtl/>
        </w:rPr>
        <w:t xml:space="preserve">פורסם כי במהלך מצעד הגאווה אמר שר המשפטים </w:t>
      </w:r>
      <w:r>
        <w:rPr>
          <w:rtl/>
        </w:rPr>
        <w:t>כי "החרדים הם האויבים המשמעותיים ביותר לציבור החילוני</w:t>
      </w:r>
      <w:r>
        <w:rPr>
          <w:rFonts w:hint="cs"/>
          <w:rtl/>
        </w:rPr>
        <w:t>"</w:t>
      </w:r>
      <w:r>
        <w:rPr>
          <w:rtl/>
        </w:rPr>
        <w:t xml:space="preserve">. </w:t>
      </w:r>
    </w:p>
    <w:p w14:paraId="717B6E80" w14:textId="77777777" w:rsidR="00000000" w:rsidRDefault="000E0F03">
      <w:pPr>
        <w:pStyle w:val="a0"/>
        <w:ind w:firstLine="720"/>
        <w:rPr>
          <w:rFonts w:hint="cs"/>
        </w:rPr>
      </w:pPr>
    </w:p>
    <w:p w14:paraId="274B2754" w14:textId="77777777" w:rsidR="00000000" w:rsidRDefault="000E0F03">
      <w:pPr>
        <w:pStyle w:val="a0"/>
        <w:ind w:firstLine="720"/>
      </w:pPr>
      <w:r>
        <w:rPr>
          <w:rFonts w:hint="cs"/>
          <w:rtl/>
        </w:rPr>
        <w:t>רצוני לשאול</w:t>
      </w:r>
      <w:r>
        <w:rPr>
          <w:rtl/>
        </w:rPr>
        <w:t>:</w:t>
      </w:r>
    </w:p>
    <w:p w14:paraId="09307AB1" w14:textId="77777777" w:rsidR="00000000" w:rsidRDefault="000E0F03">
      <w:pPr>
        <w:pStyle w:val="a0"/>
        <w:ind w:firstLine="720"/>
        <w:rPr>
          <w:rFonts w:hint="cs"/>
          <w:rtl/>
        </w:rPr>
      </w:pPr>
    </w:p>
    <w:p w14:paraId="23DF7C1E" w14:textId="77777777" w:rsidR="00000000" w:rsidRDefault="000E0F03">
      <w:pPr>
        <w:pStyle w:val="a0"/>
        <w:ind w:firstLine="720"/>
        <w:rPr>
          <w:rFonts w:hint="cs"/>
          <w:rtl/>
        </w:rPr>
      </w:pPr>
      <w:r>
        <w:rPr>
          <w:rFonts w:hint="cs"/>
          <w:rtl/>
        </w:rPr>
        <w:t>מה היא תגובת משרדך על התבטאות זו, וכיצד יפעל משרדך לגבי שר המשפטים?</w:t>
      </w:r>
    </w:p>
    <w:p w14:paraId="4FA95DFE" w14:textId="77777777" w:rsidR="00000000" w:rsidRDefault="000E0F03">
      <w:pPr>
        <w:pStyle w:val="a0"/>
        <w:ind w:firstLine="720"/>
        <w:rPr>
          <w:rFonts w:hint="cs"/>
          <w:rtl/>
        </w:rPr>
      </w:pPr>
    </w:p>
    <w:p w14:paraId="2F87C3F9" w14:textId="77777777" w:rsidR="00000000" w:rsidRDefault="000E0F03">
      <w:pPr>
        <w:pStyle w:val="a0"/>
        <w:ind w:firstLine="0"/>
        <w:rPr>
          <w:b/>
          <w:bCs/>
          <w:u w:val="single"/>
          <w:rtl/>
        </w:rPr>
      </w:pPr>
    </w:p>
    <w:p w14:paraId="0675F41D" w14:textId="77777777" w:rsidR="00000000" w:rsidRDefault="000E0F03">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התיירות</w:t>
      </w:r>
      <w:r>
        <w:rPr>
          <w:b/>
          <w:bCs/>
          <w:u w:val="single"/>
          <w:rtl/>
        </w:rPr>
        <w:t xml:space="preserve"> גדעון עזרא:</w:t>
      </w:r>
    </w:p>
    <w:p w14:paraId="7622A90A" w14:textId="77777777" w:rsidR="00000000" w:rsidRDefault="000E0F03">
      <w:pPr>
        <w:pStyle w:val="a0"/>
        <w:ind w:firstLine="0"/>
        <w:rPr>
          <w:b/>
          <w:rtl/>
        </w:rPr>
      </w:pPr>
      <w:r>
        <w:rPr>
          <w:b/>
          <w:rtl/>
        </w:rPr>
        <w:t xml:space="preserve">(לא נקראה, נמסרה </w:t>
      </w:r>
      <w:r>
        <w:rPr>
          <w:rFonts w:hint="eastAsia"/>
          <w:b/>
          <w:rtl/>
        </w:rPr>
        <w:t>לפרוטוקול</w:t>
      </w:r>
      <w:r>
        <w:rPr>
          <w:b/>
          <w:rtl/>
        </w:rPr>
        <w:t>)</w:t>
      </w:r>
    </w:p>
    <w:p w14:paraId="2ABBE0CA" w14:textId="77777777" w:rsidR="00000000" w:rsidRDefault="000E0F03">
      <w:pPr>
        <w:pStyle w:val="a0"/>
        <w:rPr>
          <w:rFonts w:hint="cs"/>
          <w:rtl/>
        </w:rPr>
      </w:pPr>
    </w:p>
    <w:p w14:paraId="04AB7E7A" w14:textId="77777777" w:rsidR="00000000" w:rsidRDefault="000E0F03">
      <w:pPr>
        <w:pStyle w:val="a0"/>
        <w:rPr>
          <w:rFonts w:hint="cs"/>
          <w:rtl/>
        </w:rPr>
      </w:pPr>
      <w:r>
        <w:rPr>
          <w:rFonts w:hint="cs"/>
          <w:rtl/>
        </w:rPr>
        <w:t>הדברים מצוטטים</w:t>
      </w:r>
      <w:r>
        <w:rPr>
          <w:rFonts w:hint="cs"/>
          <w:rtl/>
        </w:rPr>
        <w:t xml:space="preserve"> מפיו של חבר הכנסת אייכלר ואינם עובדה לאשורה. לפי בדיקה שנעשתה עם דובר שר המשפטים, הציטוטים מפי שר המשפטים אינם נכונים.</w:t>
      </w:r>
    </w:p>
    <w:p w14:paraId="421FC0AC" w14:textId="77777777" w:rsidR="00000000" w:rsidRDefault="000E0F03">
      <w:pPr>
        <w:pStyle w:val="a0"/>
        <w:rPr>
          <w:rFonts w:hint="cs"/>
          <w:rtl/>
        </w:rPr>
      </w:pPr>
    </w:p>
    <w:p w14:paraId="572F62B8" w14:textId="77777777" w:rsidR="00000000" w:rsidRDefault="000E0F03">
      <w:pPr>
        <w:pStyle w:val="a0"/>
        <w:rPr>
          <w:rFonts w:hint="cs"/>
          <w:rtl/>
        </w:rPr>
      </w:pPr>
      <w:r>
        <w:rPr>
          <w:rFonts w:hint="cs"/>
          <w:rtl/>
        </w:rPr>
        <w:t>ככלל, ראש הממשלה מתנגד לכל אמירה הפוגעת באופן כוללני בציבור בחברה הישראלית.</w:t>
      </w:r>
    </w:p>
    <w:p w14:paraId="4FEB1DAF" w14:textId="77777777" w:rsidR="00000000" w:rsidRDefault="000E0F03">
      <w:pPr>
        <w:pStyle w:val="af1"/>
        <w:rPr>
          <w:rtl/>
        </w:rPr>
      </w:pPr>
      <w:r>
        <w:rPr>
          <w:rtl/>
        </w:rPr>
        <w:br/>
        <w:t>היו"ר אלי בן-מנחם:</w:t>
      </w:r>
    </w:p>
    <w:p w14:paraId="09DEB18C" w14:textId="77777777" w:rsidR="00000000" w:rsidRDefault="000E0F03">
      <w:pPr>
        <w:pStyle w:val="a0"/>
        <w:rPr>
          <w:rtl/>
        </w:rPr>
      </w:pPr>
    </w:p>
    <w:p w14:paraId="3F4DFBB6" w14:textId="77777777" w:rsidR="00000000" w:rsidRDefault="000E0F03">
      <w:pPr>
        <w:pStyle w:val="a0"/>
        <w:rPr>
          <w:rFonts w:hint="cs"/>
          <w:rtl/>
        </w:rPr>
      </w:pPr>
      <w:r>
        <w:rPr>
          <w:rFonts w:hint="cs"/>
          <w:rtl/>
        </w:rPr>
        <w:t>שר התיירות ישיב על שאילתא מס' 1867, של</w:t>
      </w:r>
      <w:r>
        <w:rPr>
          <w:rFonts w:hint="cs"/>
          <w:rtl/>
        </w:rPr>
        <w:t xml:space="preserve"> חבר הכנסת נסים דהן; לא נוכח - לפרוטוקול. </w:t>
      </w:r>
    </w:p>
    <w:p w14:paraId="2DBE4345" w14:textId="77777777" w:rsidR="00000000" w:rsidRDefault="000E0F03">
      <w:pPr>
        <w:pStyle w:val="a1"/>
        <w:jc w:val="center"/>
        <w:rPr>
          <w:rtl/>
        </w:rPr>
      </w:pPr>
      <w:r>
        <w:rPr>
          <w:rtl/>
        </w:rPr>
        <w:br/>
      </w:r>
      <w:bookmarkStart w:id="757" w:name="CQ29284FI0029284T21_07_2004_20_40_47"/>
      <w:bookmarkStart w:id="758" w:name="_Toc87615683"/>
      <w:bookmarkEnd w:id="757"/>
      <w:r>
        <w:rPr>
          <w:rtl/>
        </w:rPr>
        <w:t>1867. הקצנה בעמדות הציבור היהודי כלפי הציבור הערבי</w:t>
      </w:r>
      <w:bookmarkEnd w:id="758"/>
    </w:p>
    <w:p w14:paraId="772772D9" w14:textId="77777777" w:rsidR="00000000" w:rsidRDefault="000E0F03">
      <w:pPr>
        <w:pStyle w:val="a0"/>
        <w:rPr>
          <w:rtl/>
        </w:rPr>
      </w:pPr>
    </w:p>
    <w:p w14:paraId="3F6DE54B" w14:textId="77777777" w:rsidR="00000000" w:rsidRDefault="000E0F03">
      <w:pPr>
        <w:pStyle w:val="a0"/>
        <w:ind w:firstLine="0"/>
        <w:rPr>
          <w:bCs/>
          <w:u w:val="single"/>
        </w:rPr>
      </w:pPr>
      <w:bookmarkStart w:id="759" w:name="ESQ29284"/>
      <w:bookmarkEnd w:id="759"/>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6024ED3" w14:textId="77777777" w:rsidR="00000000" w:rsidRDefault="000E0F03">
      <w:pPr>
        <w:pStyle w:val="a0"/>
        <w:ind w:firstLine="720"/>
      </w:pPr>
      <w:r>
        <w:rPr>
          <w:rtl/>
        </w:rPr>
        <w:t>ביום כ"ה בתמוז התשס"ד (14 ביולי 2004):</w:t>
      </w:r>
    </w:p>
    <w:p w14:paraId="5196FA06" w14:textId="77777777" w:rsidR="00000000" w:rsidRDefault="000E0F03">
      <w:pPr>
        <w:pStyle w:val="a0"/>
        <w:rPr>
          <w:rFonts w:hint="cs"/>
        </w:rPr>
      </w:pPr>
    </w:p>
    <w:p w14:paraId="28029E4F" w14:textId="77777777" w:rsidR="00000000" w:rsidRDefault="000E0F03">
      <w:pPr>
        <w:pStyle w:val="a0"/>
        <w:ind w:firstLine="720"/>
      </w:pPr>
      <w:r>
        <w:rPr>
          <w:rtl/>
        </w:rPr>
        <w:t xml:space="preserve">סקר חדש </w:t>
      </w:r>
      <w:r>
        <w:rPr>
          <w:rFonts w:hint="cs"/>
          <w:rtl/>
        </w:rPr>
        <w:t>מצביע על</w:t>
      </w:r>
      <w:r>
        <w:rPr>
          <w:rtl/>
        </w:rPr>
        <w:t xml:space="preserve"> הקצנה משמעותית בעמדות הציבור היהודי כלפי הציבור הערבי. יותר ממחצית</w:t>
      </w:r>
      <w:r>
        <w:rPr>
          <w:rtl/>
        </w:rPr>
        <w:t xml:space="preserve"> מהציבור מאמי</w:t>
      </w:r>
      <w:r>
        <w:rPr>
          <w:rFonts w:hint="cs"/>
          <w:rtl/>
        </w:rPr>
        <w:t>נים</w:t>
      </w:r>
      <w:r>
        <w:rPr>
          <w:rtl/>
        </w:rPr>
        <w:t xml:space="preserve"> שהערבים הם סכנה לביטחון המדינה</w:t>
      </w:r>
      <w:r>
        <w:rPr>
          <w:rFonts w:hint="cs"/>
          <w:rtl/>
        </w:rPr>
        <w:t>.</w:t>
      </w:r>
      <w:r>
        <w:rPr>
          <w:rtl/>
        </w:rPr>
        <w:t xml:space="preserve"> </w:t>
      </w:r>
    </w:p>
    <w:p w14:paraId="07800648" w14:textId="77777777" w:rsidR="00000000" w:rsidRDefault="000E0F03">
      <w:pPr>
        <w:pStyle w:val="a0"/>
        <w:ind w:firstLine="720"/>
      </w:pPr>
    </w:p>
    <w:p w14:paraId="557DB9DE" w14:textId="77777777" w:rsidR="00000000" w:rsidRDefault="000E0F03">
      <w:pPr>
        <w:pStyle w:val="a0"/>
        <w:ind w:firstLine="720"/>
      </w:pPr>
      <w:r>
        <w:rPr>
          <w:rFonts w:hint="cs"/>
          <w:rtl/>
        </w:rPr>
        <w:t>רצוני לשאול</w:t>
      </w:r>
      <w:r>
        <w:rPr>
          <w:rtl/>
        </w:rPr>
        <w:t>:</w:t>
      </w:r>
    </w:p>
    <w:p w14:paraId="53505EF3" w14:textId="77777777" w:rsidR="00000000" w:rsidRDefault="000E0F03">
      <w:pPr>
        <w:pStyle w:val="a0"/>
        <w:ind w:firstLine="720"/>
      </w:pPr>
    </w:p>
    <w:p w14:paraId="4D57804B" w14:textId="77777777" w:rsidR="00000000" w:rsidRDefault="000E0F03">
      <w:pPr>
        <w:pStyle w:val="a0"/>
        <w:ind w:firstLine="720"/>
        <w:rPr>
          <w:rtl/>
        </w:rPr>
      </w:pPr>
      <w:r>
        <w:rPr>
          <w:rFonts w:hint="cs"/>
          <w:rtl/>
        </w:rPr>
        <w:t xml:space="preserve">1. האם הסקר מציין סיבות כלשהן לתופעה זו, ואם כן </w:t>
      </w:r>
      <w:r>
        <w:rPr>
          <w:rtl/>
        </w:rPr>
        <w:t>–</w:t>
      </w:r>
      <w:r>
        <w:rPr>
          <w:rFonts w:hint="cs"/>
          <w:rtl/>
        </w:rPr>
        <w:t xml:space="preserve"> מה הן?</w:t>
      </w:r>
    </w:p>
    <w:p w14:paraId="30E1AC4B" w14:textId="77777777" w:rsidR="00000000" w:rsidRDefault="000E0F03">
      <w:pPr>
        <w:pStyle w:val="a0"/>
        <w:ind w:firstLine="720"/>
        <w:rPr>
          <w:rtl/>
        </w:rPr>
      </w:pPr>
    </w:p>
    <w:p w14:paraId="5C9B7410" w14:textId="77777777" w:rsidR="00000000" w:rsidRDefault="000E0F03">
      <w:pPr>
        <w:pStyle w:val="a0"/>
        <w:ind w:firstLine="720"/>
        <w:rPr>
          <w:rtl/>
        </w:rPr>
      </w:pPr>
      <w:r>
        <w:rPr>
          <w:rFonts w:hint="cs"/>
          <w:rtl/>
        </w:rPr>
        <w:t xml:space="preserve">2. </w:t>
      </w:r>
      <w:r>
        <w:rPr>
          <w:rtl/>
        </w:rPr>
        <w:t>מה עושה משרדך בענ</w:t>
      </w:r>
      <w:r>
        <w:rPr>
          <w:rFonts w:hint="cs"/>
          <w:rtl/>
        </w:rPr>
        <w:t>י</w:t>
      </w:r>
      <w:r>
        <w:rPr>
          <w:rtl/>
        </w:rPr>
        <w:t>ין זה?</w:t>
      </w:r>
    </w:p>
    <w:p w14:paraId="52C07A34" w14:textId="77777777" w:rsidR="00000000" w:rsidRDefault="000E0F03">
      <w:pPr>
        <w:pStyle w:val="a0"/>
        <w:ind w:firstLine="720"/>
        <w:rPr>
          <w:rtl/>
        </w:rPr>
      </w:pPr>
    </w:p>
    <w:p w14:paraId="3D1D086A" w14:textId="77777777" w:rsidR="00000000" w:rsidRDefault="000E0F03">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התיירות</w:t>
      </w:r>
      <w:r>
        <w:rPr>
          <w:b/>
          <w:bCs/>
          <w:u w:val="single"/>
          <w:rtl/>
        </w:rPr>
        <w:t xml:space="preserve"> גדעון עזרא:</w:t>
      </w:r>
    </w:p>
    <w:p w14:paraId="1DD89716" w14:textId="77777777" w:rsidR="00000000" w:rsidRDefault="000E0F03">
      <w:pPr>
        <w:pStyle w:val="a0"/>
        <w:ind w:firstLine="0"/>
        <w:rPr>
          <w:b/>
          <w:rtl/>
        </w:rPr>
      </w:pPr>
      <w:r>
        <w:rPr>
          <w:b/>
          <w:rtl/>
        </w:rPr>
        <w:t xml:space="preserve">(לא נקראה, נמסרה </w:t>
      </w:r>
      <w:r>
        <w:rPr>
          <w:rFonts w:hint="eastAsia"/>
          <w:b/>
          <w:rtl/>
        </w:rPr>
        <w:t>לפרוטוקול</w:t>
      </w:r>
      <w:r>
        <w:rPr>
          <w:b/>
          <w:rtl/>
        </w:rPr>
        <w:t>)</w:t>
      </w:r>
    </w:p>
    <w:p w14:paraId="1928F2E6" w14:textId="77777777" w:rsidR="00000000" w:rsidRDefault="000E0F03">
      <w:pPr>
        <w:bidi/>
        <w:spacing w:line="360" w:lineRule="auto"/>
      </w:pPr>
    </w:p>
    <w:p w14:paraId="52FB151B" w14:textId="77777777" w:rsidR="00000000" w:rsidRDefault="000E0F03">
      <w:pPr>
        <w:pStyle w:val="a0"/>
        <w:rPr>
          <w:rFonts w:hint="cs"/>
        </w:rPr>
      </w:pPr>
      <w:r>
        <w:rPr>
          <w:rFonts w:hint="cs"/>
          <w:rtl/>
        </w:rPr>
        <w:t xml:space="preserve">1. הסקר שעליו מדובר נערך במסגרת מחקר של המרכז </w:t>
      </w:r>
      <w:r>
        <w:rPr>
          <w:rFonts w:hint="cs"/>
          <w:rtl/>
        </w:rPr>
        <w:t>לחקר הביטחון הלאומי באוניברסיטת חיפה.</w:t>
      </w:r>
      <w:r>
        <w:rPr>
          <w:rFonts w:hint="cs"/>
          <w:b/>
          <w:bCs/>
          <w:rtl/>
        </w:rPr>
        <w:t xml:space="preserve"> </w:t>
      </w:r>
      <w:r>
        <w:rPr>
          <w:rFonts w:hint="cs"/>
          <w:rtl/>
        </w:rPr>
        <w:t xml:space="preserve">לתשובות על פרטי הסקר ותוצאותיו יש לפנות לעורכי הסקר ויוזמיו. </w:t>
      </w:r>
    </w:p>
    <w:p w14:paraId="05658574" w14:textId="77777777" w:rsidR="00000000" w:rsidRDefault="000E0F03">
      <w:pPr>
        <w:pStyle w:val="a0"/>
        <w:rPr>
          <w:rFonts w:hint="cs"/>
        </w:rPr>
      </w:pPr>
    </w:p>
    <w:p w14:paraId="22BD620C" w14:textId="77777777" w:rsidR="00000000" w:rsidRDefault="000E0F03">
      <w:pPr>
        <w:pStyle w:val="a0"/>
        <w:rPr>
          <w:rFonts w:hint="cs"/>
          <w:rtl/>
        </w:rPr>
      </w:pPr>
      <w:r>
        <w:rPr>
          <w:rFonts w:hint="cs"/>
          <w:rtl/>
        </w:rPr>
        <w:t>2. מדיניות הממשלה בנושא המגזר הערבי התפרסמה בהרחבה. ממשלת ישראל משקיעה מילארדי שקלים בצמצום פערי תשתיות כמהלך כלל-ממשלתי. כמו כן, ראש הממשלה פועל נמרצות למ</w:t>
      </w:r>
      <w:r>
        <w:rPr>
          <w:rFonts w:hint="cs"/>
          <w:rtl/>
        </w:rPr>
        <w:t>ינוי חברי דירקטוריון מהמגזר הלא-יהודי ולהעלאת  אחוזי העובדים הלא-יהודים בשירות המדינה.</w:t>
      </w:r>
    </w:p>
    <w:p w14:paraId="566734F5" w14:textId="77777777" w:rsidR="00000000" w:rsidRDefault="000E0F03">
      <w:pPr>
        <w:pStyle w:val="a0"/>
        <w:rPr>
          <w:rFonts w:hint="cs"/>
          <w:rtl/>
        </w:rPr>
      </w:pPr>
    </w:p>
    <w:p w14:paraId="50678999" w14:textId="77777777" w:rsidR="00000000" w:rsidRDefault="000E0F03">
      <w:pPr>
        <w:pStyle w:val="a0"/>
        <w:rPr>
          <w:rFonts w:hint="cs"/>
          <w:rtl/>
        </w:rPr>
      </w:pPr>
      <w:r>
        <w:rPr>
          <w:rFonts w:hint="cs"/>
          <w:rtl/>
        </w:rPr>
        <w:t>לגבי תוכניות חינוכיות בנושאי דו-קיום אני מציע שתגיש שאילתא מפורטת לשרת החינוך כדי לקבל התייחסות מסודרת לעניין זה.</w:t>
      </w:r>
    </w:p>
    <w:p w14:paraId="2F169052" w14:textId="77777777" w:rsidR="00000000" w:rsidRDefault="000E0F03">
      <w:pPr>
        <w:pStyle w:val="af1"/>
        <w:rPr>
          <w:rtl/>
        </w:rPr>
      </w:pPr>
      <w:r>
        <w:rPr>
          <w:rtl/>
        </w:rPr>
        <w:br/>
        <w:t>היו"ר אלי בן-מנחם:</w:t>
      </w:r>
    </w:p>
    <w:p w14:paraId="0FAB562F" w14:textId="77777777" w:rsidR="00000000" w:rsidRDefault="000E0F03">
      <w:pPr>
        <w:pStyle w:val="a0"/>
        <w:rPr>
          <w:rtl/>
        </w:rPr>
      </w:pPr>
    </w:p>
    <w:p w14:paraId="3B160BFC" w14:textId="77777777" w:rsidR="00000000" w:rsidRDefault="000E0F03">
      <w:pPr>
        <w:pStyle w:val="a0"/>
        <w:rPr>
          <w:rFonts w:hint="cs"/>
          <w:rtl/>
        </w:rPr>
      </w:pPr>
      <w:bookmarkStart w:id="760" w:name="CQ27975FI0027975T21_07_2004_20_41_30"/>
      <w:bookmarkStart w:id="761" w:name="ESQ27975"/>
      <w:bookmarkEnd w:id="760"/>
      <w:bookmarkEnd w:id="761"/>
      <w:r>
        <w:rPr>
          <w:rFonts w:hint="cs"/>
          <w:rtl/>
        </w:rPr>
        <w:t>אנחנו מודים לך, אדוני השר. תודה ר</w:t>
      </w:r>
      <w:r>
        <w:rPr>
          <w:rFonts w:hint="cs"/>
          <w:rtl/>
        </w:rPr>
        <w:t>בה.</w:t>
      </w:r>
    </w:p>
    <w:p w14:paraId="57D6A441" w14:textId="77777777" w:rsidR="00000000" w:rsidRDefault="000E0F03">
      <w:pPr>
        <w:pStyle w:val="a0"/>
        <w:rPr>
          <w:rFonts w:hint="cs"/>
          <w:rtl/>
        </w:rPr>
      </w:pPr>
    </w:p>
    <w:p w14:paraId="6068260E" w14:textId="77777777" w:rsidR="00000000" w:rsidRDefault="000E0F03">
      <w:pPr>
        <w:pStyle w:val="a0"/>
        <w:rPr>
          <w:rFonts w:hint="cs"/>
          <w:rtl/>
        </w:rPr>
      </w:pPr>
      <w:r>
        <w:rPr>
          <w:rFonts w:hint="cs"/>
          <w:rtl/>
        </w:rPr>
        <w:t xml:space="preserve">רבותי חברי הכנסת, אנחנו עוברים לנושא לפני האחרון, הצעה לסדר-היום מס' 4333: דברי השר פורז בעניין האשכנזים והספרדים, של חבר הכנסת אלי ישי. </w:t>
      </w:r>
    </w:p>
    <w:p w14:paraId="1688DC20" w14:textId="77777777" w:rsidR="00000000" w:rsidRDefault="000E0F03">
      <w:pPr>
        <w:pStyle w:val="af0"/>
        <w:rPr>
          <w:rtl/>
        </w:rPr>
      </w:pPr>
      <w:r>
        <w:rPr>
          <w:rtl/>
        </w:rPr>
        <w:br/>
        <w:t>נסים זאב (ש"ס):</w:t>
      </w:r>
    </w:p>
    <w:p w14:paraId="1B7186D4" w14:textId="77777777" w:rsidR="00000000" w:rsidRDefault="000E0F03">
      <w:pPr>
        <w:pStyle w:val="a0"/>
        <w:rPr>
          <w:rtl/>
        </w:rPr>
      </w:pPr>
    </w:p>
    <w:p w14:paraId="6D4E2644" w14:textId="77777777" w:rsidR="00000000" w:rsidRDefault="000E0F03">
      <w:pPr>
        <w:pStyle w:val="a0"/>
        <w:rPr>
          <w:rFonts w:hint="cs"/>
          <w:rtl/>
        </w:rPr>
      </w:pPr>
      <w:r>
        <w:rPr>
          <w:rFonts w:hint="cs"/>
          <w:rtl/>
        </w:rPr>
        <w:t xml:space="preserve">לפרוטוקול. </w:t>
      </w:r>
    </w:p>
    <w:p w14:paraId="6A1EE1D5" w14:textId="77777777" w:rsidR="00000000" w:rsidRDefault="000E0F03">
      <w:pPr>
        <w:pStyle w:val="af1"/>
        <w:rPr>
          <w:rtl/>
        </w:rPr>
      </w:pPr>
      <w:r>
        <w:rPr>
          <w:rtl/>
        </w:rPr>
        <w:br/>
        <w:t>היו"ר אלי בן-מנחם:</w:t>
      </w:r>
    </w:p>
    <w:p w14:paraId="3DCA8E35" w14:textId="77777777" w:rsidR="00000000" w:rsidRDefault="000E0F03">
      <w:pPr>
        <w:pStyle w:val="a0"/>
        <w:rPr>
          <w:rtl/>
        </w:rPr>
      </w:pPr>
    </w:p>
    <w:p w14:paraId="1EBE5B53" w14:textId="77777777" w:rsidR="00000000" w:rsidRDefault="000E0F03">
      <w:pPr>
        <w:pStyle w:val="a0"/>
        <w:rPr>
          <w:rFonts w:hint="cs"/>
          <w:rtl/>
        </w:rPr>
      </w:pPr>
      <w:r>
        <w:rPr>
          <w:rFonts w:hint="cs"/>
          <w:rtl/>
        </w:rPr>
        <w:t>לא נוכח.</w:t>
      </w:r>
    </w:p>
    <w:p w14:paraId="07C2515A" w14:textId="77777777" w:rsidR="00000000" w:rsidRDefault="000E0F03">
      <w:pPr>
        <w:pStyle w:val="a0"/>
        <w:rPr>
          <w:rFonts w:hint="cs"/>
          <w:rtl/>
        </w:rPr>
      </w:pPr>
    </w:p>
    <w:p w14:paraId="44B7A723" w14:textId="77777777" w:rsidR="00000000" w:rsidRDefault="000E0F03">
      <w:pPr>
        <w:pStyle w:val="a2"/>
        <w:rPr>
          <w:rtl/>
        </w:rPr>
      </w:pPr>
    </w:p>
    <w:p w14:paraId="5493C174" w14:textId="77777777" w:rsidR="00000000" w:rsidRDefault="000E0F03">
      <w:pPr>
        <w:pStyle w:val="a2"/>
        <w:rPr>
          <w:rFonts w:hint="cs"/>
          <w:rtl/>
        </w:rPr>
      </w:pPr>
      <w:bookmarkStart w:id="762" w:name="CS30394FI0030394T21_07_2004_20_43_11"/>
      <w:bookmarkStart w:id="763" w:name="_Toc87615684"/>
      <w:bookmarkEnd w:id="762"/>
      <w:r>
        <w:rPr>
          <w:rtl/>
        </w:rPr>
        <w:t>הצעת חוק שירות ביטחון (תיקון מס' 7 והוראת שעה) (שיר</w:t>
      </w:r>
      <w:r>
        <w:rPr>
          <w:rtl/>
        </w:rPr>
        <w:t xml:space="preserve">ות </w:t>
      </w:r>
      <w:r>
        <w:rPr>
          <w:rFonts w:hint="cs"/>
          <w:rtl/>
        </w:rPr>
        <w:br/>
      </w:r>
      <w:r>
        <w:rPr>
          <w:rtl/>
        </w:rPr>
        <w:t>במשטרה ושירות מוכר) (תיקון מס' 6), התשס"ד-2004</w:t>
      </w:r>
      <w:bookmarkEnd w:id="763"/>
      <w:r>
        <w:rPr>
          <w:rtl/>
        </w:rPr>
        <w:t xml:space="preserve"> </w:t>
      </w:r>
    </w:p>
    <w:p w14:paraId="437173E1" w14:textId="77777777" w:rsidR="00000000" w:rsidRDefault="000E0F03">
      <w:pPr>
        <w:pStyle w:val="a0"/>
        <w:rPr>
          <w:rFonts w:hint="cs"/>
          <w:rtl/>
        </w:rPr>
      </w:pPr>
      <w:r>
        <w:rPr>
          <w:rtl/>
        </w:rPr>
        <w:t xml:space="preserve">[רשומות (הצעות חוק, חוב' </w:t>
      </w:r>
      <w:r>
        <w:rPr>
          <w:rFonts w:hint="cs"/>
          <w:rtl/>
        </w:rPr>
        <w:t>מ/120</w:t>
      </w:r>
      <w:r>
        <w:rPr>
          <w:rtl/>
        </w:rPr>
        <w:t>)</w:t>
      </w:r>
      <w:r>
        <w:rPr>
          <w:rFonts w:hint="cs"/>
          <w:rtl/>
        </w:rPr>
        <w:t>.</w:t>
      </w:r>
      <w:r>
        <w:rPr>
          <w:rtl/>
        </w:rPr>
        <w:t>]</w:t>
      </w:r>
    </w:p>
    <w:p w14:paraId="7277586D" w14:textId="77777777" w:rsidR="00000000" w:rsidRDefault="000E0F03">
      <w:pPr>
        <w:pStyle w:val="-0"/>
        <w:rPr>
          <w:rFonts w:hint="cs"/>
          <w:rtl/>
        </w:rPr>
      </w:pPr>
      <w:r>
        <w:rPr>
          <w:rFonts w:hint="cs"/>
          <w:rtl/>
        </w:rPr>
        <w:t>(קריאה ראשונה)</w:t>
      </w:r>
    </w:p>
    <w:p w14:paraId="678837B2" w14:textId="77777777" w:rsidR="00000000" w:rsidRDefault="000E0F03">
      <w:pPr>
        <w:pStyle w:val="a0"/>
        <w:rPr>
          <w:rFonts w:hint="cs"/>
          <w:rtl/>
        </w:rPr>
      </w:pPr>
    </w:p>
    <w:p w14:paraId="6FCD894B" w14:textId="77777777" w:rsidR="00000000" w:rsidRDefault="000E0F03">
      <w:pPr>
        <w:pStyle w:val="af1"/>
        <w:rPr>
          <w:rtl/>
        </w:rPr>
      </w:pPr>
      <w:r>
        <w:rPr>
          <w:rFonts w:hint="eastAsia"/>
          <w:rtl/>
        </w:rPr>
        <w:t>היו</w:t>
      </w:r>
      <w:r>
        <w:rPr>
          <w:rtl/>
        </w:rPr>
        <w:t>"ר אלי בן-מנחם:</w:t>
      </w:r>
    </w:p>
    <w:p w14:paraId="3B18F616" w14:textId="77777777" w:rsidR="00000000" w:rsidRDefault="000E0F03">
      <w:pPr>
        <w:pStyle w:val="a0"/>
        <w:rPr>
          <w:rFonts w:hint="cs"/>
          <w:rtl/>
        </w:rPr>
      </w:pPr>
    </w:p>
    <w:p w14:paraId="47A57CF0" w14:textId="77777777" w:rsidR="00000000" w:rsidRDefault="000E0F03">
      <w:pPr>
        <w:pStyle w:val="a0"/>
        <w:rPr>
          <w:rFonts w:hint="cs"/>
          <w:rtl/>
        </w:rPr>
      </w:pPr>
      <w:r>
        <w:rPr>
          <w:rFonts w:hint="cs"/>
          <w:rtl/>
        </w:rPr>
        <w:t>אנחנו עוברים לנושא הבא: הצעת חוק שירות ביטחון (תיקון מס' 7 והוראת שעה) (שירות במשטרה ושירות מוכר) (תיקון מס' 6), התשס"ד-2004. אני מזמי</w:t>
      </w:r>
      <w:r>
        <w:rPr>
          <w:rFonts w:hint="cs"/>
          <w:rtl/>
        </w:rPr>
        <w:t>ן את סגן השר לביטחון פנים, חבר הכנסת יעקב אדרי. בבקשה.</w:t>
      </w:r>
    </w:p>
    <w:p w14:paraId="32B6DFF3" w14:textId="77777777" w:rsidR="00000000" w:rsidRDefault="000E0F03">
      <w:pPr>
        <w:pStyle w:val="a"/>
        <w:rPr>
          <w:rtl/>
        </w:rPr>
      </w:pPr>
      <w:r>
        <w:rPr>
          <w:rtl/>
        </w:rPr>
        <w:br/>
      </w:r>
      <w:bookmarkStart w:id="764" w:name="FS000001031T21_07_2004_20_46_36"/>
      <w:bookmarkStart w:id="765" w:name="_Toc87615685"/>
      <w:bookmarkEnd w:id="764"/>
      <w:r>
        <w:rPr>
          <w:rtl/>
        </w:rPr>
        <w:t>סגן השר לביטחון פנים יעקב אדרי:</w:t>
      </w:r>
      <w:bookmarkEnd w:id="765"/>
    </w:p>
    <w:p w14:paraId="2CBA422C" w14:textId="77777777" w:rsidR="00000000" w:rsidRDefault="000E0F03">
      <w:pPr>
        <w:pStyle w:val="a0"/>
        <w:rPr>
          <w:rtl/>
        </w:rPr>
      </w:pPr>
    </w:p>
    <w:p w14:paraId="0089641C" w14:textId="77777777" w:rsidR="00000000" w:rsidRDefault="000E0F03">
      <w:pPr>
        <w:pStyle w:val="a0"/>
        <w:rPr>
          <w:rFonts w:hint="cs"/>
          <w:rtl/>
        </w:rPr>
      </w:pPr>
      <w:r>
        <w:rPr>
          <w:rFonts w:hint="cs"/>
          <w:rtl/>
        </w:rPr>
        <w:t>אדוני היושב-ראש, חברי חברי הכנסת, עניינה של הצעת חוק זו בבקשת המשטרה ובהסכמת צה"ל להאריך את ההסדר המאפשר הצבת יוצאי צבא למלא את חובתם לשירות סדיר על-פי חוק שירות ביטחו</w:t>
      </w:r>
      <w:r>
        <w:rPr>
          <w:rFonts w:hint="cs"/>
          <w:rtl/>
        </w:rPr>
        <w:t xml:space="preserve">ן, ביחידות משטרה שאינן משמר הגבול, יחידות שח"ם </w:t>
      </w:r>
      <w:r>
        <w:rPr>
          <w:rtl/>
        </w:rPr>
        <w:t>–</w:t>
      </w:r>
      <w:r>
        <w:rPr>
          <w:rFonts w:hint="cs"/>
          <w:rtl/>
        </w:rPr>
        <w:t xml:space="preserve"> שירות חובה משטרתי, במלים שאנחנו מכירים - והמעוגן בסעיף 24א לחוק שירות ביטחון [נוסח משולב],  התשמ"ו-1986.</w:t>
      </w:r>
    </w:p>
    <w:p w14:paraId="31D23CA5" w14:textId="77777777" w:rsidR="00000000" w:rsidRDefault="000E0F03">
      <w:pPr>
        <w:pStyle w:val="a0"/>
        <w:ind w:left="719" w:firstLine="0"/>
        <w:rPr>
          <w:rFonts w:hint="cs"/>
          <w:rtl/>
        </w:rPr>
      </w:pPr>
      <w:r>
        <w:rPr>
          <w:rtl/>
        </w:rPr>
        <w:br/>
      </w:r>
      <w:r>
        <w:rPr>
          <w:rFonts w:hint="cs"/>
          <w:rtl/>
        </w:rPr>
        <w:t>מדובר בשירות ביחידות שעיקר פעילותן הוא שמירה על ביטחון המדינה ותושביה.</w:t>
      </w:r>
    </w:p>
    <w:p w14:paraId="696D61CD" w14:textId="77777777" w:rsidR="00000000" w:rsidRDefault="000E0F03">
      <w:pPr>
        <w:pStyle w:val="a0"/>
        <w:rPr>
          <w:rFonts w:hint="cs"/>
          <w:rtl/>
        </w:rPr>
      </w:pPr>
    </w:p>
    <w:p w14:paraId="244DF557" w14:textId="77777777" w:rsidR="00000000" w:rsidRDefault="000E0F03">
      <w:pPr>
        <w:pStyle w:val="a0"/>
        <w:rPr>
          <w:rFonts w:hint="cs"/>
          <w:rtl/>
        </w:rPr>
      </w:pPr>
      <w:r>
        <w:rPr>
          <w:rFonts w:hint="cs"/>
          <w:rtl/>
        </w:rPr>
        <w:t>הוראת השעה חוקקה בשנת 1995, ו</w:t>
      </w:r>
      <w:r>
        <w:rPr>
          <w:rFonts w:hint="cs"/>
          <w:rtl/>
        </w:rPr>
        <w:t>תוקפה הוארך פעמים מספר, ולאחרונה עד ליום 10 באוגוסט 2004.</w:t>
      </w:r>
    </w:p>
    <w:p w14:paraId="5DC9D023" w14:textId="77777777" w:rsidR="00000000" w:rsidRDefault="000E0F03">
      <w:pPr>
        <w:pStyle w:val="a0"/>
        <w:rPr>
          <w:rFonts w:hint="cs"/>
          <w:rtl/>
        </w:rPr>
      </w:pPr>
    </w:p>
    <w:p w14:paraId="2242BE23" w14:textId="77777777" w:rsidR="00000000" w:rsidRDefault="000E0F03">
      <w:pPr>
        <w:pStyle w:val="a0"/>
        <w:rPr>
          <w:rFonts w:hint="cs"/>
          <w:rtl/>
        </w:rPr>
      </w:pPr>
      <w:r>
        <w:rPr>
          <w:rFonts w:hint="cs"/>
          <w:rtl/>
        </w:rPr>
        <w:t>נוכח הניסיון המצטבר והמוצלח של הסדר זה בתקופת תחולתו של החוק, בתשע השנים האחרונות, ולאור המציאות שבה אנו נתונים והנטל הכבד המוטל על המשטרה בבואה למלא את תפקידה כנושאת באחריות לביטחון הפנים במדינת י</w:t>
      </w:r>
      <w:r>
        <w:rPr>
          <w:rFonts w:hint="cs"/>
          <w:rtl/>
        </w:rPr>
        <w:t>שראל, מוצע להאריך את תוקף ההסדר הנוהג בשנתיים נוספות.</w:t>
      </w:r>
    </w:p>
    <w:p w14:paraId="7584FC02" w14:textId="77777777" w:rsidR="00000000" w:rsidRDefault="000E0F03">
      <w:pPr>
        <w:pStyle w:val="a0"/>
        <w:rPr>
          <w:rFonts w:hint="cs"/>
          <w:rtl/>
        </w:rPr>
      </w:pPr>
    </w:p>
    <w:p w14:paraId="09C4DAE1" w14:textId="77777777" w:rsidR="00000000" w:rsidRDefault="000E0F03">
      <w:pPr>
        <w:pStyle w:val="a0"/>
        <w:rPr>
          <w:rFonts w:hint="cs"/>
          <w:rtl/>
        </w:rPr>
      </w:pPr>
      <w:r>
        <w:rPr>
          <w:rFonts w:hint="cs"/>
          <w:rtl/>
        </w:rPr>
        <w:t>יש להדגיש את שביעות הרצון הרבה של משטרת ישראל, מערכת הביטחון והחיילים המשרתים בשירות האמור מההסדר וכי מדובר בהסדר שבהסכמה.</w:t>
      </w:r>
    </w:p>
    <w:p w14:paraId="600DB0D8" w14:textId="77777777" w:rsidR="00000000" w:rsidRDefault="000E0F03">
      <w:pPr>
        <w:pStyle w:val="a0"/>
        <w:rPr>
          <w:rFonts w:hint="cs"/>
          <w:rtl/>
        </w:rPr>
      </w:pPr>
    </w:p>
    <w:p w14:paraId="084636C6" w14:textId="77777777" w:rsidR="00000000" w:rsidRDefault="000E0F03">
      <w:pPr>
        <w:pStyle w:val="a0"/>
        <w:rPr>
          <w:rFonts w:hint="cs"/>
          <w:rtl/>
        </w:rPr>
      </w:pPr>
      <w:r>
        <w:rPr>
          <w:rFonts w:hint="cs"/>
          <w:rtl/>
        </w:rPr>
        <w:t>אשר על כן, אבקש מהכנסת לאשר את הצעת החוק החיונית הזאת בקריאה ראשונה, ולאשר הע</w:t>
      </w:r>
      <w:r>
        <w:rPr>
          <w:rFonts w:hint="cs"/>
          <w:rtl/>
        </w:rPr>
        <w:t>ברתה של הצעת החוק להכנה לקריאה שנייה ושלישית בוועדת החוץ והביטחון של הכנסת.</w:t>
      </w:r>
    </w:p>
    <w:p w14:paraId="08AFF76A" w14:textId="77777777" w:rsidR="00000000" w:rsidRDefault="000E0F03">
      <w:pPr>
        <w:pStyle w:val="a0"/>
        <w:rPr>
          <w:rFonts w:hint="cs"/>
          <w:rtl/>
        </w:rPr>
      </w:pPr>
    </w:p>
    <w:p w14:paraId="61B35ACC" w14:textId="77777777" w:rsidR="00000000" w:rsidRDefault="000E0F03">
      <w:pPr>
        <w:pStyle w:val="af1"/>
        <w:rPr>
          <w:rtl/>
        </w:rPr>
      </w:pPr>
      <w:r>
        <w:rPr>
          <w:rtl/>
        </w:rPr>
        <w:t>היו"ר אלי בן-מנחם:</w:t>
      </w:r>
    </w:p>
    <w:p w14:paraId="38AF3447" w14:textId="77777777" w:rsidR="00000000" w:rsidRDefault="000E0F03">
      <w:pPr>
        <w:pStyle w:val="a0"/>
        <w:rPr>
          <w:rtl/>
        </w:rPr>
      </w:pPr>
    </w:p>
    <w:p w14:paraId="34755E69" w14:textId="77777777" w:rsidR="00000000" w:rsidRDefault="000E0F03">
      <w:pPr>
        <w:pStyle w:val="a0"/>
        <w:rPr>
          <w:rFonts w:hint="cs"/>
          <w:rtl/>
        </w:rPr>
      </w:pPr>
      <w:r>
        <w:rPr>
          <w:rFonts w:hint="cs"/>
          <w:rtl/>
        </w:rPr>
        <w:t xml:space="preserve">תודה רבה לסגן השר לביטחון פנים, חבר הכנסת יעקב אדרי. אני עובר לרשימת הדוברים. ראשון הדוברים, חבר הכנסת מוחמד ברכה </w:t>
      </w:r>
      <w:r>
        <w:rPr>
          <w:rtl/>
        </w:rPr>
        <w:t>–</w:t>
      </w:r>
      <w:r>
        <w:rPr>
          <w:rFonts w:hint="cs"/>
          <w:rtl/>
        </w:rPr>
        <w:t xml:space="preserve"> אינו נוכח; חבר הכנסת עסאם מח'ול </w:t>
      </w:r>
      <w:r>
        <w:rPr>
          <w:rtl/>
        </w:rPr>
        <w:t>–</w:t>
      </w:r>
      <w:r>
        <w:rPr>
          <w:rFonts w:hint="cs"/>
          <w:rtl/>
        </w:rPr>
        <w:t xml:space="preserve"> אינו נוכח</w:t>
      </w:r>
      <w:r>
        <w:rPr>
          <w:rFonts w:hint="cs"/>
          <w:rtl/>
        </w:rPr>
        <w:t xml:space="preserve">; חבר הכנסת אחמד טיבי </w:t>
      </w:r>
      <w:r>
        <w:rPr>
          <w:rtl/>
        </w:rPr>
        <w:t>–</w:t>
      </w:r>
      <w:r>
        <w:rPr>
          <w:rFonts w:hint="cs"/>
          <w:rtl/>
        </w:rPr>
        <w:t xml:space="preserve"> אינו נוכח; חבר הכנסת עזמי בשארה </w:t>
      </w:r>
      <w:r>
        <w:rPr>
          <w:rtl/>
        </w:rPr>
        <w:t>–</w:t>
      </w:r>
      <w:r>
        <w:rPr>
          <w:rFonts w:hint="cs"/>
          <w:rtl/>
        </w:rPr>
        <w:t xml:space="preserve"> אינו נוכח; חבר הכנסת אורי יהודה אריאל, בבקשה.</w:t>
      </w:r>
    </w:p>
    <w:p w14:paraId="15B3BB16" w14:textId="77777777" w:rsidR="00000000" w:rsidRDefault="000E0F03">
      <w:pPr>
        <w:pStyle w:val="a0"/>
        <w:rPr>
          <w:rFonts w:hint="cs"/>
          <w:rtl/>
        </w:rPr>
      </w:pPr>
    </w:p>
    <w:p w14:paraId="2B1D05C6" w14:textId="77777777" w:rsidR="00000000" w:rsidRDefault="000E0F03">
      <w:pPr>
        <w:pStyle w:val="a"/>
        <w:rPr>
          <w:rtl/>
        </w:rPr>
      </w:pPr>
      <w:bookmarkStart w:id="766" w:name="_Toc87615686"/>
      <w:r>
        <w:rPr>
          <w:rtl/>
        </w:rPr>
        <w:t>אורי יהודה אריאל (האיחוד הלאומי - ישראל ביתנו):</w:t>
      </w:r>
      <w:bookmarkEnd w:id="766"/>
    </w:p>
    <w:p w14:paraId="13733B0C" w14:textId="77777777" w:rsidR="00000000" w:rsidRDefault="000E0F03">
      <w:pPr>
        <w:pStyle w:val="a0"/>
        <w:rPr>
          <w:rtl/>
        </w:rPr>
      </w:pPr>
    </w:p>
    <w:p w14:paraId="46AD0517" w14:textId="77777777" w:rsidR="00000000" w:rsidRDefault="000E0F03">
      <w:pPr>
        <w:pStyle w:val="a0"/>
        <w:rPr>
          <w:rFonts w:hint="cs"/>
          <w:rtl/>
        </w:rPr>
      </w:pPr>
      <w:r>
        <w:rPr>
          <w:rFonts w:hint="cs"/>
          <w:rtl/>
        </w:rPr>
        <w:t>אדוני היושב-ראש, חברי חברי הכנסת, אדוני סגן השר, הצעת החוק היא הצעה ראויה. יכול להיות ששווה לבחון את ה</w:t>
      </w:r>
      <w:r>
        <w:rPr>
          <w:rFonts w:hint="cs"/>
          <w:rtl/>
        </w:rPr>
        <w:t xml:space="preserve">אפשרות להאריך את זה רק בשנה, מתוך תקווה שלא נצטרך לכך. אם כי אני יכול להבין את העניין </w:t>
      </w:r>
      <w:r>
        <w:rPr>
          <w:rtl/>
        </w:rPr>
        <w:t>–</w:t>
      </w:r>
      <w:r>
        <w:rPr>
          <w:rFonts w:hint="cs"/>
          <w:rtl/>
        </w:rPr>
        <w:t xml:space="preserve"> ליצור אפשרות לתכנון יותר ארוך. מדובר על שנתיים.</w:t>
      </w:r>
    </w:p>
    <w:p w14:paraId="76A91300" w14:textId="77777777" w:rsidR="00000000" w:rsidRDefault="000E0F03">
      <w:pPr>
        <w:pStyle w:val="a0"/>
        <w:rPr>
          <w:rFonts w:hint="cs"/>
          <w:rtl/>
        </w:rPr>
      </w:pPr>
    </w:p>
    <w:p w14:paraId="4F4AEA6C" w14:textId="77777777" w:rsidR="00000000" w:rsidRDefault="000E0F03">
      <w:pPr>
        <w:pStyle w:val="a0"/>
        <w:rPr>
          <w:rFonts w:hint="cs"/>
          <w:rtl/>
        </w:rPr>
      </w:pPr>
      <w:r>
        <w:rPr>
          <w:rFonts w:hint="cs"/>
          <w:rtl/>
        </w:rPr>
        <w:t>אני רוצה, שלא כהרגלנו אולי, לשבח את משטרת ישראל, את השר ואותך, אדוני סגן השר, על הנכונות ועל ההשקעה המתוכננת בשרשרת היש</w:t>
      </w:r>
      <w:r>
        <w:rPr>
          <w:rFonts w:hint="cs"/>
          <w:rtl/>
        </w:rPr>
        <w:t>ראלית שבה מתוכננים לעמוד עשרות אלפי אנשים ביום ראשון הקרוב, בשעות אחר-הצהריים, מגוש-קטיף ועד הכותל בירושלים, עד הר-הבית. לא קל המבצע הזה, ובכל זאת המשטרה נרתמה מתוך הבנה לצורך האנושי בעניין, ונתנה כמעט את כל הקטע חוץ מדברים מאוד נקודתיים, שבהם העניין הבטיח</w:t>
      </w:r>
      <w:r>
        <w:rPr>
          <w:rFonts w:hint="cs"/>
          <w:rtl/>
        </w:rPr>
        <w:t xml:space="preserve">ותי גובר. </w:t>
      </w:r>
    </w:p>
    <w:p w14:paraId="08102228" w14:textId="77777777" w:rsidR="00000000" w:rsidRDefault="000E0F03">
      <w:pPr>
        <w:pStyle w:val="a0"/>
        <w:rPr>
          <w:rFonts w:hint="cs"/>
          <w:rtl/>
        </w:rPr>
      </w:pPr>
    </w:p>
    <w:p w14:paraId="6DFB01BD" w14:textId="77777777" w:rsidR="00000000" w:rsidRDefault="000E0F03">
      <w:pPr>
        <w:pStyle w:val="a0"/>
        <w:rPr>
          <w:rFonts w:hint="cs"/>
          <w:rtl/>
        </w:rPr>
      </w:pPr>
      <w:r>
        <w:rPr>
          <w:rFonts w:hint="cs"/>
          <w:rtl/>
        </w:rPr>
        <w:t>ראוי ערב תשעה באב, שבו נחרבו בית ראשון ובית שני על שנאת חינם, שנגלה אהבת חינם, ונהיה כולנו או לפחות רובנו שם ביום ראשון. בדרך העולה מגוש-קטיף להר-הבית יעמדו רבבות יהודים עם הרצון לתת אהבת חינם. אהבת חינם, חיבור בין יהודים ליהודים, וכאשר יש שלום</w:t>
      </w:r>
      <w:r>
        <w:rPr>
          <w:rFonts w:hint="cs"/>
          <w:rtl/>
        </w:rPr>
        <w:t>-אמת בין יהודים ליהודים, ודאי שעם כל השאר נסתדר, בעזרת השם. תודה.</w:t>
      </w:r>
    </w:p>
    <w:p w14:paraId="517EAC1E" w14:textId="77777777" w:rsidR="00000000" w:rsidRDefault="000E0F03">
      <w:pPr>
        <w:pStyle w:val="a0"/>
        <w:rPr>
          <w:rFonts w:hint="cs"/>
          <w:rtl/>
        </w:rPr>
      </w:pPr>
    </w:p>
    <w:p w14:paraId="039DC981" w14:textId="77777777" w:rsidR="00000000" w:rsidRDefault="000E0F03">
      <w:pPr>
        <w:pStyle w:val="af1"/>
        <w:rPr>
          <w:rtl/>
        </w:rPr>
      </w:pPr>
      <w:r>
        <w:rPr>
          <w:rtl/>
        </w:rPr>
        <w:t>היו"ר אלי בן-מנחם:</w:t>
      </w:r>
    </w:p>
    <w:p w14:paraId="5747FBBB" w14:textId="77777777" w:rsidR="00000000" w:rsidRDefault="000E0F03">
      <w:pPr>
        <w:pStyle w:val="a0"/>
        <w:rPr>
          <w:rFonts w:hint="cs"/>
          <w:rtl/>
        </w:rPr>
      </w:pPr>
    </w:p>
    <w:p w14:paraId="7F9112AA" w14:textId="77777777" w:rsidR="00000000" w:rsidRDefault="000E0F03">
      <w:pPr>
        <w:pStyle w:val="a0"/>
        <w:rPr>
          <w:rFonts w:hint="cs"/>
          <w:rtl/>
        </w:rPr>
      </w:pPr>
      <w:r>
        <w:rPr>
          <w:rFonts w:hint="cs"/>
          <w:rtl/>
        </w:rPr>
        <w:t xml:space="preserve">תודה לחבר הכנסת אורי אריאל. חבר הכנסת אברהם רביץ </w:t>
      </w:r>
      <w:r>
        <w:rPr>
          <w:rtl/>
        </w:rPr>
        <w:t>–</w:t>
      </w:r>
      <w:r>
        <w:rPr>
          <w:rFonts w:hint="cs"/>
          <w:rtl/>
        </w:rPr>
        <w:t xml:space="preserve"> אינו נוכח; חבר הכנסת עבד-אלמאלכ דהאמשה </w:t>
      </w:r>
      <w:r>
        <w:rPr>
          <w:rtl/>
        </w:rPr>
        <w:t>–</w:t>
      </w:r>
      <w:r>
        <w:rPr>
          <w:rFonts w:hint="cs"/>
          <w:rtl/>
        </w:rPr>
        <w:t xml:space="preserve"> אינו נוכח; חבר הכנסת איוב קרא </w:t>
      </w:r>
      <w:r>
        <w:rPr>
          <w:rtl/>
        </w:rPr>
        <w:t>–</w:t>
      </w:r>
      <w:r>
        <w:rPr>
          <w:rFonts w:hint="cs"/>
          <w:rtl/>
        </w:rPr>
        <w:t xml:space="preserve"> אינו נוכח; חבר הכנסת דני יתום </w:t>
      </w:r>
      <w:r>
        <w:rPr>
          <w:rtl/>
        </w:rPr>
        <w:t>–</w:t>
      </w:r>
      <w:r>
        <w:rPr>
          <w:rFonts w:hint="cs"/>
          <w:rtl/>
        </w:rPr>
        <w:t xml:space="preserve"> אינו נוכח; חב</w:t>
      </w:r>
      <w:r>
        <w:rPr>
          <w:rFonts w:hint="cs"/>
          <w:rtl/>
        </w:rPr>
        <w:t xml:space="preserve">ר הכנסת ג'מאל זחאלקה </w:t>
      </w:r>
      <w:r>
        <w:rPr>
          <w:rtl/>
        </w:rPr>
        <w:t>–</w:t>
      </w:r>
      <w:r>
        <w:rPr>
          <w:rFonts w:hint="cs"/>
          <w:rtl/>
        </w:rPr>
        <w:t xml:space="preserve"> אינו נוכח; חבר הכנסת חיים אורון </w:t>
      </w:r>
      <w:r>
        <w:rPr>
          <w:rtl/>
        </w:rPr>
        <w:t>–</w:t>
      </w:r>
      <w:r>
        <w:rPr>
          <w:rFonts w:hint="cs"/>
          <w:rtl/>
        </w:rPr>
        <w:t xml:space="preserve"> אינו נוכח; חבר הכנסת מאיר פרוש </w:t>
      </w:r>
      <w:r>
        <w:rPr>
          <w:rtl/>
        </w:rPr>
        <w:t>–</w:t>
      </w:r>
      <w:r>
        <w:rPr>
          <w:rFonts w:hint="cs"/>
          <w:rtl/>
        </w:rPr>
        <w:t xml:space="preserve"> אינו נוכח; חברת הכנסת גילה גמליאל </w:t>
      </w:r>
      <w:r>
        <w:rPr>
          <w:rtl/>
        </w:rPr>
        <w:t>–</w:t>
      </w:r>
      <w:r>
        <w:rPr>
          <w:rFonts w:hint="cs"/>
          <w:rtl/>
        </w:rPr>
        <w:t xml:space="preserve"> אינה נוכחת; חבר הכנסת יעקב מרגי </w:t>
      </w:r>
      <w:r>
        <w:rPr>
          <w:rtl/>
        </w:rPr>
        <w:t>–</w:t>
      </w:r>
      <w:r>
        <w:rPr>
          <w:rFonts w:hint="cs"/>
          <w:rtl/>
        </w:rPr>
        <w:t xml:space="preserve"> אינו נוכח; חבר הכנסת יגאל יאסינוב </w:t>
      </w:r>
      <w:r>
        <w:rPr>
          <w:rtl/>
        </w:rPr>
        <w:t>–</w:t>
      </w:r>
      <w:r>
        <w:rPr>
          <w:rFonts w:hint="cs"/>
          <w:rtl/>
        </w:rPr>
        <w:t xml:space="preserve"> אינו נוכח; חבר הכנסת צבי הנדל </w:t>
      </w:r>
      <w:r>
        <w:rPr>
          <w:rtl/>
        </w:rPr>
        <w:t>–</w:t>
      </w:r>
      <w:r>
        <w:rPr>
          <w:rFonts w:hint="cs"/>
          <w:rtl/>
        </w:rPr>
        <w:t xml:space="preserve"> אינו נוכח; חבר הכנסת אלי אפל</w:t>
      </w:r>
      <w:r>
        <w:rPr>
          <w:rFonts w:hint="cs"/>
          <w:rtl/>
        </w:rPr>
        <w:t xml:space="preserve">לו </w:t>
      </w:r>
      <w:r>
        <w:rPr>
          <w:rtl/>
        </w:rPr>
        <w:t>–</w:t>
      </w:r>
      <w:r>
        <w:rPr>
          <w:rFonts w:hint="cs"/>
          <w:rtl/>
        </w:rPr>
        <w:t xml:space="preserve"> אינו נוכח; חבר הכנסת טלב אלסאנע </w:t>
      </w:r>
      <w:r>
        <w:rPr>
          <w:rtl/>
        </w:rPr>
        <w:t>–</w:t>
      </w:r>
      <w:r>
        <w:rPr>
          <w:rFonts w:hint="cs"/>
          <w:rtl/>
        </w:rPr>
        <w:t xml:space="preserve"> אינו נוכח; חבר הכנסת אבשלום וילן </w:t>
      </w:r>
      <w:r>
        <w:rPr>
          <w:rtl/>
        </w:rPr>
        <w:t>–</w:t>
      </w:r>
      <w:r>
        <w:rPr>
          <w:rFonts w:hint="cs"/>
          <w:rtl/>
        </w:rPr>
        <w:t xml:space="preserve"> אינו נוכח; חבר הכנסת בני אלון, בבקשה. אחריו - אחרון חביב, חבר הכנסת נסים זאב.</w:t>
      </w:r>
    </w:p>
    <w:p w14:paraId="7B860CE0" w14:textId="77777777" w:rsidR="00000000" w:rsidRDefault="000E0F03">
      <w:pPr>
        <w:pStyle w:val="a0"/>
        <w:rPr>
          <w:rtl/>
        </w:rPr>
      </w:pPr>
    </w:p>
    <w:p w14:paraId="60A8D6CC" w14:textId="77777777" w:rsidR="00000000" w:rsidRDefault="000E0F03">
      <w:pPr>
        <w:pStyle w:val="a"/>
        <w:rPr>
          <w:rtl/>
        </w:rPr>
      </w:pPr>
      <w:bookmarkStart w:id="767" w:name="FS000000405T21_07_2004_20_06_58"/>
      <w:bookmarkStart w:id="768" w:name="_Toc87615687"/>
      <w:bookmarkEnd w:id="767"/>
      <w:r>
        <w:rPr>
          <w:rFonts w:hint="eastAsia"/>
          <w:rtl/>
        </w:rPr>
        <w:t>בנימין</w:t>
      </w:r>
      <w:r>
        <w:rPr>
          <w:rtl/>
        </w:rPr>
        <w:t xml:space="preserve"> אלון (האיחוד הלאומי - ישראל ביתנו):</w:t>
      </w:r>
      <w:bookmarkEnd w:id="768"/>
    </w:p>
    <w:p w14:paraId="48453FD4" w14:textId="77777777" w:rsidR="00000000" w:rsidRDefault="000E0F03">
      <w:pPr>
        <w:pStyle w:val="a0"/>
        <w:rPr>
          <w:rFonts w:hint="cs"/>
          <w:rtl/>
        </w:rPr>
      </w:pPr>
    </w:p>
    <w:p w14:paraId="23AE7B30" w14:textId="77777777" w:rsidR="00000000" w:rsidRDefault="000E0F03">
      <w:pPr>
        <w:pStyle w:val="a0"/>
        <w:rPr>
          <w:rFonts w:hint="cs"/>
          <w:rtl/>
        </w:rPr>
      </w:pPr>
      <w:r>
        <w:rPr>
          <w:rFonts w:hint="cs"/>
          <w:rtl/>
        </w:rPr>
        <w:t>אדוני היושב-ראש, כנסת נכבדה, אשר להצעת החוק שאיננה חדשה, רק</w:t>
      </w:r>
      <w:r>
        <w:rPr>
          <w:rFonts w:hint="cs"/>
          <w:rtl/>
        </w:rPr>
        <w:t xml:space="preserve"> מאריכים את תוקפה מדי פעם - אני בפירוש בעד. אפשר אפילו לקבוע אותה כדבר קבוע. משמר הגבול, הוא לא בהצעת החוק הזאת, פה מדובר על דברים שהם מחוץ למשמר הגבול </w:t>
      </w:r>
      <w:r>
        <w:rPr>
          <w:rtl/>
        </w:rPr>
        <w:t>–</w:t>
      </w:r>
      <w:r>
        <w:rPr>
          <w:rFonts w:hint="cs"/>
          <w:rtl/>
        </w:rPr>
        <w:t xml:space="preserve"> משמר הגבול הוכיח שנערים בגיל גיוס, כשהם משתלבים עם מבוגרים, יחד הם יוצרים חטיבה מופלאה ועושים שירות אד</w:t>
      </w:r>
      <w:r>
        <w:rPr>
          <w:rFonts w:hint="cs"/>
          <w:rtl/>
        </w:rPr>
        <w:t>יר. אני חושב שאם המינון הזה יהיה קיים, האפקט יהיה אדיר, יותר טוב מצבא רגיל. הייתי חושב, אם אפשר היה להרחיב, כמו שח"ם, או כמו כל היחידות שאנחנו מאריכים מדי פעם, ולקבע את זה, בתנאי שיישאר הגיוון של הגילאים, שיהיה גם המיטב של אנשי הקבע, המבוגרים יחד עם הצעירי</w:t>
      </w:r>
      <w:r>
        <w:rPr>
          <w:rFonts w:hint="cs"/>
          <w:rtl/>
        </w:rPr>
        <w:t xml:space="preserve">ם. </w:t>
      </w:r>
    </w:p>
    <w:p w14:paraId="77B8ABBD" w14:textId="77777777" w:rsidR="00000000" w:rsidRDefault="000E0F03">
      <w:pPr>
        <w:pStyle w:val="a0"/>
        <w:rPr>
          <w:rFonts w:hint="cs"/>
          <w:rtl/>
        </w:rPr>
      </w:pPr>
    </w:p>
    <w:p w14:paraId="02A1608F" w14:textId="77777777" w:rsidR="00000000" w:rsidRDefault="000E0F03">
      <w:pPr>
        <w:pStyle w:val="a0"/>
        <w:rPr>
          <w:rFonts w:hint="cs"/>
          <w:rtl/>
        </w:rPr>
      </w:pPr>
      <w:r>
        <w:rPr>
          <w:rFonts w:hint="cs"/>
          <w:rtl/>
        </w:rPr>
        <w:t>הייתי רוצה להוסיף, אדוני היושב-ראש, בעקבות דבריו של חברי, חבר הכנסת אורי אריאל. יש כאלה שמתייאשים ואומרים: מה תעזור השרשרת שתהיה ביום ראשון אחר-הצהריים? באיזו שעה בדיוק, חבר הכנסת אריאל?</w:t>
      </w:r>
    </w:p>
    <w:p w14:paraId="0401FAD6" w14:textId="77777777" w:rsidR="00000000" w:rsidRDefault="000E0F03">
      <w:pPr>
        <w:pStyle w:val="a0"/>
        <w:rPr>
          <w:rFonts w:hint="cs"/>
          <w:rtl/>
        </w:rPr>
      </w:pPr>
    </w:p>
    <w:p w14:paraId="5B008FA7" w14:textId="77777777" w:rsidR="00000000" w:rsidRDefault="000E0F03">
      <w:pPr>
        <w:pStyle w:val="af0"/>
        <w:rPr>
          <w:rtl/>
        </w:rPr>
      </w:pPr>
      <w:r>
        <w:rPr>
          <w:rFonts w:hint="eastAsia"/>
          <w:rtl/>
        </w:rPr>
        <w:t>אורי</w:t>
      </w:r>
      <w:r>
        <w:rPr>
          <w:rtl/>
        </w:rPr>
        <w:t xml:space="preserve"> יהודה אריאל (האיחוד הלאומי - ישראל ביתנו):</w:t>
      </w:r>
    </w:p>
    <w:p w14:paraId="3F93D512" w14:textId="77777777" w:rsidR="00000000" w:rsidRDefault="000E0F03">
      <w:pPr>
        <w:pStyle w:val="a0"/>
        <w:rPr>
          <w:rFonts w:hint="cs"/>
          <w:rtl/>
        </w:rPr>
      </w:pPr>
    </w:p>
    <w:p w14:paraId="2561F52C" w14:textId="77777777" w:rsidR="00000000" w:rsidRDefault="000E0F03">
      <w:pPr>
        <w:pStyle w:val="a0"/>
        <w:rPr>
          <w:rFonts w:hint="cs"/>
          <w:rtl/>
        </w:rPr>
      </w:pPr>
      <w:r>
        <w:rPr>
          <w:rFonts w:hint="cs"/>
          <w:rtl/>
        </w:rPr>
        <w:t xml:space="preserve">ב-17:00. </w:t>
      </w:r>
    </w:p>
    <w:p w14:paraId="3A076676" w14:textId="77777777" w:rsidR="00000000" w:rsidRDefault="000E0F03">
      <w:pPr>
        <w:pStyle w:val="a0"/>
        <w:rPr>
          <w:rFonts w:hint="cs"/>
          <w:rtl/>
        </w:rPr>
      </w:pPr>
    </w:p>
    <w:p w14:paraId="48F28FAA" w14:textId="77777777" w:rsidR="00000000" w:rsidRDefault="000E0F03">
      <w:pPr>
        <w:pStyle w:val="-"/>
        <w:rPr>
          <w:rtl/>
        </w:rPr>
      </w:pPr>
      <w:bookmarkStart w:id="769" w:name="FS000000405T21_07_2004_20_08_39C"/>
      <w:bookmarkEnd w:id="769"/>
      <w:r>
        <w:rPr>
          <w:rtl/>
        </w:rPr>
        <w:t>בני</w:t>
      </w:r>
      <w:r>
        <w:rPr>
          <w:rtl/>
        </w:rPr>
        <w:t>מין אלון (האיחוד הלאומי - ישראל ביתנו):</w:t>
      </w:r>
    </w:p>
    <w:p w14:paraId="1C7E3B96" w14:textId="77777777" w:rsidR="00000000" w:rsidRDefault="000E0F03">
      <w:pPr>
        <w:pStyle w:val="a0"/>
        <w:rPr>
          <w:rtl/>
        </w:rPr>
      </w:pPr>
    </w:p>
    <w:p w14:paraId="31C0A044" w14:textId="77777777" w:rsidR="00000000" w:rsidRDefault="000E0F03">
      <w:pPr>
        <w:pStyle w:val="a0"/>
        <w:rPr>
          <w:rFonts w:hint="cs"/>
          <w:rtl/>
        </w:rPr>
      </w:pPr>
      <w:r>
        <w:rPr>
          <w:rFonts w:hint="cs"/>
          <w:rtl/>
        </w:rPr>
        <w:t xml:space="preserve">כל אחד יודע איפה הוא עומד? יהיו פרסומים בעיתונים, וכל אחד ימצא את מקומו. </w:t>
      </w:r>
    </w:p>
    <w:p w14:paraId="45D12213" w14:textId="77777777" w:rsidR="00000000" w:rsidRDefault="000E0F03">
      <w:pPr>
        <w:pStyle w:val="a0"/>
        <w:rPr>
          <w:rFonts w:hint="cs"/>
          <w:rtl/>
        </w:rPr>
      </w:pPr>
    </w:p>
    <w:p w14:paraId="031516C9" w14:textId="77777777" w:rsidR="00000000" w:rsidRDefault="000E0F03">
      <w:pPr>
        <w:pStyle w:val="a0"/>
        <w:rPr>
          <w:rFonts w:hint="cs"/>
          <w:rtl/>
        </w:rPr>
      </w:pPr>
      <w:r>
        <w:rPr>
          <w:rFonts w:hint="cs"/>
          <w:rtl/>
        </w:rPr>
        <w:t>יש כאלה שאומרים: מה זה יעזור? היה משאל בליכוד, הליכוד אמר את דברו, וראש הממשלה מצפצף, וכשיש לו בעיה הוא מפטר שרים. הוא עושה מה שבא לו, וכל ע</w:t>
      </w:r>
      <w:r>
        <w:rPr>
          <w:rFonts w:hint="cs"/>
          <w:rtl/>
        </w:rPr>
        <w:t>וד הוא נעול על ההתנתקות, על העקירה הזאת של היהודים, לא יעזרו, לא הפגנה כזאת ולא הפגנה אחרת.</w:t>
      </w:r>
    </w:p>
    <w:p w14:paraId="5B17D55D" w14:textId="77777777" w:rsidR="00000000" w:rsidRDefault="000E0F03">
      <w:pPr>
        <w:pStyle w:val="a0"/>
        <w:rPr>
          <w:rFonts w:hint="cs"/>
          <w:rtl/>
        </w:rPr>
      </w:pPr>
    </w:p>
    <w:p w14:paraId="3C614168" w14:textId="77777777" w:rsidR="00000000" w:rsidRDefault="000E0F03">
      <w:pPr>
        <w:pStyle w:val="af0"/>
        <w:rPr>
          <w:rtl/>
        </w:rPr>
      </w:pPr>
      <w:r>
        <w:rPr>
          <w:rFonts w:hint="eastAsia"/>
          <w:rtl/>
        </w:rPr>
        <w:t>אבשלום</w:t>
      </w:r>
      <w:r>
        <w:rPr>
          <w:rtl/>
        </w:rPr>
        <w:t xml:space="preserve"> וילן (יחד):</w:t>
      </w:r>
    </w:p>
    <w:p w14:paraId="7A16FD7B" w14:textId="77777777" w:rsidR="00000000" w:rsidRDefault="000E0F03">
      <w:pPr>
        <w:pStyle w:val="a0"/>
        <w:rPr>
          <w:rFonts w:hint="cs"/>
          <w:rtl/>
        </w:rPr>
      </w:pPr>
    </w:p>
    <w:p w14:paraId="5F075B8E" w14:textId="77777777" w:rsidR="00000000" w:rsidRDefault="000E0F03">
      <w:pPr>
        <w:pStyle w:val="a0"/>
        <w:rPr>
          <w:rFonts w:hint="cs"/>
          <w:rtl/>
        </w:rPr>
      </w:pPr>
      <w:r>
        <w:rPr>
          <w:rFonts w:hint="cs"/>
          <w:rtl/>
        </w:rPr>
        <w:t xml:space="preserve">איך זה מסתדר עם הצעת חוק שירות ביטחון? </w:t>
      </w:r>
    </w:p>
    <w:p w14:paraId="38504ACD" w14:textId="77777777" w:rsidR="00000000" w:rsidRDefault="000E0F03">
      <w:pPr>
        <w:pStyle w:val="a0"/>
        <w:rPr>
          <w:rFonts w:hint="cs"/>
          <w:rtl/>
        </w:rPr>
      </w:pPr>
    </w:p>
    <w:p w14:paraId="7B5269BE" w14:textId="77777777" w:rsidR="00000000" w:rsidRDefault="000E0F03">
      <w:pPr>
        <w:pStyle w:val="-"/>
        <w:rPr>
          <w:rtl/>
        </w:rPr>
      </w:pPr>
      <w:bookmarkStart w:id="770" w:name="FS000000405T21_07_2004_20_53_30"/>
      <w:bookmarkStart w:id="771" w:name="FS000000405T21_07_2004_20_53_33C"/>
      <w:bookmarkEnd w:id="770"/>
      <w:r>
        <w:rPr>
          <w:rFonts w:hint="eastAsia"/>
          <w:rtl/>
        </w:rPr>
        <w:t>בנימין</w:t>
      </w:r>
      <w:r>
        <w:rPr>
          <w:rtl/>
        </w:rPr>
        <w:t xml:space="preserve"> אלון (האיחוד הלאומי - ישראל ביתנו):</w:t>
      </w:r>
    </w:p>
    <w:p w14:paraId="23AFA4F9" w14:textId="77777777" w:rsidR="00000000" w:rsidRDefault="000E0F03">
      <w:pPr>
        <w:pStyle w:val="a0"/>
        <w:rPr>
          <w:rtl/>
        </w:rPr>
      </w:pPr>
    </w:p>
    <w:p w14:paraId="24589D2E" w14:textId="77777777" w:rsidR="00000000" w:rsidRDefault="000E0F03">
      <w:pPr>
        <w:pStyle w:val="a0"/>
        <w:rPr>
          <w:rFonts w:hint="cs"/>
          <w:rtl/>
        </w:rPr>
      </w:pPr>
      <w:r>
        <w:rPr>
          <w:rFonts w:hint="cs"/>
          <w:rtl/>
        </w:rPr>
        <w:t>כשאני אסיים אני אסביר לך, חבר הכנסת וילן. איחרת.</w:t>
      </w:r>
    </w:p>
    <w:bookmarkEnd w:id="771"/>
    <w:p w14:paraId="7692B471" w14:textId="77777777" w:rsidR="00000000" w:rsidRDefault="000E0F03">
      <w:pPr>
        <w:pStyle w:val="a0"/>
        <w:rPr>
          <w:rFonts w:hint="cs"/>
          <w:rtl/>
        </w:rPr>
      </w:pPr>
    </w:p>
    <w:p w14:paraId="75213EDF" w14:textId="77777777" w:rsidR="00000000" w:rsidRDefault="000E0F03">
      <w:pPr>
        <w:pStyle w:val="af0"/>
        <w:rPr>
          <w:rtl/>
        </w:rPr>
      </w:pPr>
      <w:r>
        <w:rPr>
          <w:rFonts w:hint="eastAsia"/>
          <w:rtl/>
        </w:rPr>
        <w:t>אבשלום</w:t>
      </w:r>
      <w:r>
        <w:rPr>
          <w:rtl/>
        </w:rPr>
        <w:t xml:space="preserve"> ו</w:t>
      </w:r>
      <w:r>
        <w:rPr>
          <w:rtl/>
        </w:rPr>
        <w:t>ילן (יחד):</w:t>
      </w:r>
    </w:p>
    <w:p w14:paraId="1775D98A" w14:textId="77777777" w:rsidR="00000000" w:rsidRDefault="000E0F03">
      <w:pPr>
        <w:pStyle w:val="a0"/>
        <w:rPr>
          <w:rFonts w:hint="cs"/>
          <w:rtl/>
        </w:rPr>
      </w:pPr>
    </w:p>
    <w:p w14:paraId="1F274599" w14:textId="77777777" w:rsidR="00000000" w:rsidRDefault="000E0F03">
      <w:pPr>
        <w:pStyle w:val="a0"/>
        <w:rPr>
          <w:rFonts w:hint="cs"/>
          <w:rtl/>
        </w:rPr>
      </w:pPr>
      <w:r>
        <w:rPr>
          <w:rFonts w:hint="cs"/>
          <w:rtl/>
        </w:rPr>
        <w:t>דיברת על הצעת החוק, ותיכף עברת לשרשרת, חשבתי אולי שרשרת הפיקוד.</w:t>
      </w:r>
    </w:p>
    <w:p w14:paraId="40A5B67B" w14:textId="77777777" w:rsidR="00000000" w:rsidRDefault="000E0F03">
      <w:pPr>
        <w:pStyle w:val="a0"/>
        <w:rPr>
          <w:rFonts w:hint="cs"/>
          <w:rtl/>
        </w:rPr>
      </w:pPr>
    </w:p>
    <w:p w14:paraId="3056537E" w14:textId="77777777" w:rsidR="00000000" w:rsidRDefault="000E0F03">
      <w:pPr>
        <w:pStyle w:val="-"/>
        <w:rPr>
          <w:rtl/>
        </w:rPr>
      </w:pPr>
      <w:bookmarkStart w:id="772" w:name="FS000000405T21_07_2004_20_09_35C"/>
      <w:bookmarkEnd w:id="772"/>
      <w:r>
        <w:rPr>
          <w:rtl/>
        </w:rPr>
        <w:t>בנימין אלון (האיחוד הלאומי - ישראל ביתנו):</w:t>
      </w:r>
    </w:p>
    <w:p w14:paraId="7ACDD532" w14:textId="77777777" w:rsidR="00000000" w:rsidRDefault="000E0F03">
      <w:pPr>
        <w:pStyle w:val="a0"/>
        <w:rPr>
          <w:rtl/>
        </w:rPr>
      </w:pPr>
    </w:p>
    <w:p w14:paraId="4578E9DB" w14:textId="77777777" w:rsidR="00000000" w:rsidRDefault="000E0F03">
      <w:pPr>
        <w:pStyle w:val="a0"/>
        <w:rPr>
          <w:rFonts w:hint="cs"/>
          <w:rtl/>
        </w:rPr>
      </w:pPr>
      <w:r>
        <w:rPr>
          <w:rFonts w:hint="cs"/>
          <w:rtl/>
        </w:rPr>
        <w:t>זה לא על חשבוני. מותר לי להמשיך?</w:t>
      </w:r>
    </w:p>
    <w:p w14:paraId="4AB058CA" w14:textId="77777777" w:rsidR="00000000" w:rsidRDefault="000E0F03">
      <w:pPr>
        <w:pStyle w:val="a0"/>
        <w:rPr>
          <w:rFonts w:hint="cs"/>
          <w:rtl/>
        </w:rPr>
      </w:pPr>
    </w:p>
    <w:p w14:paraId="6A4B1C3D" w14:textId="77777777" w:rsidR="00000000" w:rsidRDefault="000E0F03">
      <w:pPr>
        <w:pStyle w:val="af1"/>
        <w:rPr>
          <w:rtl/>
        </w:rPr>
      </w:pPr>
      <w:r>
        <w:rPr>
          <w:rtl/>
        </w:rPr>
        <w:t>היו"ר אלי בן-מנחם:</w:t>
      </w:r>
    </w:p>
    <w:p w14:paraId="5E874EB6" w14:textId="77777777" w:rsidR="00000000" w:rsidRDefault="000E0F03">
      <w:pPr>
        <w:pStyle w:val="a0"/>
        <w:rPr>
          <w:rtl/>
        </w:rPr>
      </w:pPr>
    </w:p>
    <w:p w14:paraId="07E3944E" w14:textId="77777777" w:rsidR="00000000" w:rsidRDefault="000E0F03">
      <w:pPr>
        <w:pStyle w:val="a0"/>
        <w:rPr>
          <w:rFonts w:hint="cs"/>
          <w:rtl/>
        </w:rPr>
      </w:pPr>
      <w:r>
        <w:rPr>
          <w:rFonts w:hint="cs"/>
          <w:rtl/>
        </w:rPr>
        <w:t xml:space="preserve">חבר הכנסת וילן, זו לא הפעם הראשונה שחברי הכנסת לא מתייחסים לנושא. אנא ממך, תאפשר </w:t>
      </w:r>
      <w:r>
        <w:rPr>
          <w:rFonts w:hint="cs"/>
          <w:rtl/>
        </w:rPr>
        <w:t>לו לסיים, נותרה לו עוד דקה אחת.</w:t>
      </w:r>
    </w:p>
    <w:p w14:paraId="40BD354D" w14:textId="77777777" w:rsidR="00000000" w:rsidRDefault="000E0F03">
      <w:pPr>
        <w:pStyle w:val="a0"/>
        <w:rPr>
          <w:rFonts w:hint="cs"/>
          <w:rtl/>
        </w:rPr>
      </w:pPr>
    </w:p>
    <w:p w14:paraId="35B290F5" w14:textId="77777777" w:rsidR="00000000" w:rsidRDefault="000E0F03">
      <w:pPr>
        <w:pStyle w:val="-"/>
        <w:rPr>
          <w:rtl/>
        </w:rPr>
      </w:pPr>
      <w:bookmarkStart w:id="773" w:name="FS000000405T21_07_2004_20_54_49C"/>
      <w:bookmarkEnd w:id="773"/>
      <w:r>
        <w:rPr>
          <w:rtl/>
        </w:rPr>
        <w:t>בנימין אלון (האיחוד הלאומי - ישראל ביתנו):</w:t>
      </w:r>
    </w:p>
    <w:p w14:paraId="1E6FD382" w14:textId="77777777" w:rsidR="00000000" w:rsidRDefault="000E0F03">
      <w:pPr>
        <w:pStyle w:val="a0"/>
        <w:rPr>
          <w:rtl/>
        </w:rPr>
      </w:pPr>
    </w:p>
    <w:p w14:paraId="4311E729" w14:textId="77777777" w:rsidR="00000000" w:rsidRDefault="000E0F03">
      <w:pPr>
        <w:pStyle w:val="a0"/>
        <w:rPr>
          <w:rFonts w:hint="cs"/>
          <w:rtl/>
        </w:rPr>
      </w:pPr>
      <w:r>
        <w:rPr>
          <w:rFonts w:hint="cs"/>
          <w:rtl/>
        </w:rPr>
        <w:t xml:space="preserve">בהמשך לדבריו של חבר הכנסת אריאל, אני בפירוש חושב שיש מקום לחזק את האנשים, לא להתייאש. </w:t>
      </w:r>
    </w:p>
    <w:p w14:paraId="20DDEDEF" w14:textId="77777777" w:rsidR="00000000" w:rsidRDefault="000E0F03">
      <w:pPr>
        <w:pStyle w:val="a0"/>
        <w:rPr>
          <w:rFonts w:hint="cs"/>
          <w:rtl/>
        </w:rPr>
      </w:pPr>
    </w:p>
    <w:p w14:paraId="7CFD9BB9" w14:textId="77777777" w:rsidR="00000000" w:rsidRDefault="000E0F03">
      <w:pPr>
        <w:pStyle w:val="a0"/>
        <w:rPr>
          <w:rFonts w:hint="cs"/>
          <w:rtl/>
        </w:rPr>
      </w:pPr>
      <w:r>
        <w:rPr>
          <w:rFonts w:hint="cs"/>
          <w:rtl/>
        </w:rPr>
        <w:t xml:space="preserve">ראש הממשלה, בסופו של דבר, אם מהרבה כיוונים תיאמר אמירה של אמת, לא תהיה לו ברירה, גם אם הוא </w:t>
      </w:r>
      <w:r>
        <w:rPr>
          <w:rFonts w:hint="cs"/>
          <w:rtl/>
        </w:rPr>
        <w:t>ימשיך להתעקש. יש לו מפלגה ויש עוד גורמים שיפקחו לו את העיניים. זה נכון שזה מצער מאוד לראות שהוא רואה את המציאות ומתעקש, ממש במשיחיות מנותקת מן המציאות. הוא דיבר על נסיגה חד-צדדית. חד-צדדי זה כבר מזמן לא, כולם מתערבים: האמריקנים, המצרים. הוא יודע היטב שאם ה</w:t>
      </w:r>
      <w:r>
        <w:rPr>
          <w:rFonts w:hint="cs"/>
          <w:rtl/>
        </w:rPr>
        <w:t xml:space="preserve">וא יצרף את העבודה, ההתערבות של הרשות הפלסטינית תהיה עוד יותר רצינית, אבל הוא ממשיך. </w:t>
      </w:r>
    </w:p>
    <w:p w14:paraId="284C075D" w14:textId="77777777" w:rsidR="00000000" w:rsidRDefault="000E0F03">
      <w:pPr>
        <w:pStyle w:val="a0"/>
        <w:rPr>
          <w:rFonts w:hint="cs"/>
          <w:rtl/>
        </w:rPr>
      </w:pPr>
    </w:p>
    <w:p w14:paraId="07C337B5" w14:textId="77777777" w:rsidR="00000000" w:rsidRDefault="000E0F03">
      <w:pPr>
        <w:pStyle w:val="a0"/>
        <w:rPr>
          <w:rFonts w:hint="cs"/>
          <w:rtl/>
        </w:rPr>
      </w:pPr>
      <w:r>
        <w:rPr>
          <w:rFonts w:hint="cs"/>
          <w:rtl/>
        </w:rPr>
        <w:t>הוא דיבר על זה שהוא מצליח להשיג הסכמה של ארצות-הברית לגושי התיישבות שהגדר תקיף אותם, ואז זה יהיה כך בהסדר הקבע. הוא יודע שזה לא נכון. הוא כבר שינה את הגדר בהתאם להוראות ב</w:t>
      </w:r>
      <w:r>
        <w:rPr>
          <w:rFonts w:hint="cs"/>
          <w:rtl/>
        </w:rPr>
        <w:t>ג"ץ, בין בית-חורון למבוא-חורון. הוא יודע שבסופו של דבר הוא יעשה גדר על קו 1967, פחות או יותר, בלי שום גושי ההתיישבות. למרות זאת הוא ממשיך לרמות את עצמו, ממשיך לחשוב שהוא מוביל פה את עם ישראל לגושי התיישבות, ולכאורה שום דבר לא יפקח לו את העיניים, גם לא השרש</w:t>
      </w:r>
      <w:r>
        <w:rPr>
          <w:rFonts w:hint="cs"/>
          <w:rtl/>
        </w:rPr>
        <w:t>רת הזאת.</w:t>
      </w:r>
    </w:p>
    <w:p w14:paraId="673CC1B7" w14:textId="77777777" w:rsidR="00000000" w:rsidRDefault="000E0F03">
      <w:pPr>
        <w:pStyle w:val="a0"/>
        <w:rPr>
          <w:rFonts w:hint="cs"/>
          <w:rtl/>
        </w:rPr>
      </w:pPr>
    </w:p>
    <w:p w14:paraId="20E074B4" w14:textId="77777777" w:rsidR="00000000" w:rsidRDefault="000E0F03">
      <w:pPr>
        <w:pStyle w:val="a0"/>
        <w:rPr>
          <w:rFonts w:hint="cs"/>
          <w:rtl/>
        </w:rPr>
      </w:pPr>
      <w:r>
        <w:rPr>
          <w:rFonts w:hint="cs"/>
          <w:rtl/>
        </w:rPr>
        <w:t xml:space="preserve">אל תתייאשו, יהודים טובים, תגיעו ביום ראשון אחר-הצהריים בשעה 17:00. אין דבר כזה. נצליח, נעשה את דברנו ונשתדל, וגם הנחישות שלו תיפתח. היה ולא, נשתדל שייפול מכיסאו כראש הממשלה כמה שיותר מהר. יש מספיק חברי כנסת לאומיים שלא עשו הסבה חריפה כזאת שמאלה, </w:t>
      </w:r>
      <w:r>
        <w:rPr>
          <w:rFonts w:hint="cs"/>
          <w:rtl/>
        </w:rPr>
        <w:t>שעדיין נאמנים לערכים הלאומיים של עם ישראל, שיחליפו אותו כמה שיותר מהר.</w:t>
      </w:r>
    </w:p>
    <w:p w14:paraId="5DE9F475" w14:textId="77777777" w:rsidR="00000000" w:rsidRDefault="000E0F03">
      <w:pPr>
        <w:pStyle w:val="a0"/>
        <w:rPr>
          <w:rFonts w:hint="cs"/>
          <w:rtl/>
        </w:rPr>
      </w:pPr>
    </w:p>
    <w:p w14:paraId="735408E3" w14:textId="77777777" w:rsidR="00000000" w:rsidRDefault="000E0F03">
      <w:pPr>
        <w:pStyle w:val="af1"/>
        <w:rPr>
          <w:rtl/>
        </w:rPr>
      </w:pPr>
      <w:r>
        <w:rPr>
          <w:rtl/>
        </w:rPr>
        <w:t>היו"ר אלי בן-מנחם:</w:t>
      </w:r>
    </w:p>
    <w:p w14:paraId="79E5EB3E" w14:textId="77777777" w:rsidR="00000000" w:rsidRDefault="000E0F03">
      <w:pPr>
        <w:pStyle w:val="a0"/>
        <w:rPr>
          <w:rtl/>
        </w:rPr>
      </w:pPr>
    </w:p>
    <w:p w14:paraId="047E9041" w14:textId="77777777" w:rsidR="00000000" w:rsidRDefault="000E0F03">
      <w:pPr>
        <w:pStyle w:val="a0"/>
        <w:rPr>
          <w:rFonts w:hint="cs"/>
          <w:rtl/>
        </w:rPr>
      </w:pPr>
      <w:r>
        <w:rPr>
          <w:rFonts w:hint="cs"/>
          <w:rtl/>
        </w:rPr>
        <w:t>תודה לחבר הכנסת בני אלון. אחרון חביב, חבר הכנסת נסים זאב, בבקשה.</w:t>
      </w:r>
    </w:p>
    <w:p w14:paraId="0670C24B" w14:textId="77777777" w:rsidR="00000000" w:rsidRDefault="000E0F03">
      <w:pPr>
        <w:pStyle w:val="a0"/>
        <w:rPr>
          <w:rFonts w:hint="cs"/>
          <w:rtl/>
        </w:rPr>
      </w:pPr>
    </w:p>
    <w:p w14:paraId="2EDA5EF6" w14:textId="77777777" w:rsidR="00000000" w:rsidRDefault="000E0F03">
      <w:pPr>
        <w:pStyle w:val="a"/>
        <w:rPr>
          <w:rtl/>
        </w:rPr>
      </w:pPr>
      <w:bookmarkStart w:id="774" w:name="FS000000490T21_07_2004_20_11_35"/>
      <w:bookmarkStart w:id="775" w:name="_Toc87615688"/>
      <w:bookmarkEnd w:id="774"/>
      <w:r>
        <w:rPr>
          <w:rFonts w:hint="eastAsia"/>
          <w:rtl/>
        </w:rPr>
        <w:t>נסים</w:t>
      </w:r>
      <w:r>
        <w:rPr>
          <w:rtl/>
        </w:rPr>
        <w:t xml:space="preserve"> זאב (ש"ס):</w:t>
      </w:r>
      <w:bookmarkEnd w:id="775"/>
    </w:p>
    <w:p w14:paraId="0A79C130" w14:textId="77777777" w:rsidR="00000000" w:rsidRDefault="000E0F03">
      <w:pPr>
        <w:pStyle w:val="a0"/>
        <w:rPr>
          <w:rFonts w:hint="cs"/>
          <w:rtl/>
        </w:rPr>
      </w:pPr>
    </w:p>
    <w:p w14:paraId="7BF4FC4A" w14:textId="77777777" w:rsidR="00000000" w:rsidRDefault="000E0F03">
      <w:pPr>
        <w:pStyle w:val="a0"/>
        <w:rPr>
          <w:rFonts w:hint="cs"/>
          <w:rtl/>
        </w:rPr>
      </w:pPr>
      <w:r>
        <w:rPr>
          <w:rFonts w:hint="cs"/>
          <w:rtl/>
        </w:rPr>
        <w:t xml:space="preserve">אדוני היושב-ראש, כנסת נכבדה, אדוני סגן השר, בהחלט אני חושב שאין פה מחלוקת בעניין </w:t>
      </w:r>
      <w:r>
        <w:rPr>
          <w:rFonts w:hint="cs"/>
          <w:rtl/>
        </w:rPr>
        <w:t>הצורך הרב, וכולם תומכים בהצעת החוק שלפיה חיילים יהיו גם שוטרים. רק לא מזמן שמענו באחת מהצעות החוק שעומדים לקצץ בתקנים רבים במשטרת ישראל. כאשר עושים הכול, מחוקקים חוק כדי לתת תגבור לכוח המשטרה, אבל יד אחת מקצצת ויד אחת מוסיפה, יכול להיות שהחוק הזה שיישאר בת</w:t>
      </w:r>
      <w:r>
        <w:rPr>
          <w:rFonts w:hint="cs"/>
          <w:rtl/>
        </w:rPr>
        <w:t>וקפו ייתן תגבור מצד אחד, ומצד שני יכול להיות שייפגעו שוטרים שהם בתפקידם.</w:t>
      </w:r>
    </w:p>
    <w:p w14:paraId="007FA962" w14:textId="77777777" w:rsidR="00000000" w:rsidRDefault="000E0F03">
      <w:pPr>
        <w:pStyle w:val="a0"/>
        <w:rPr>
          <w:rFonts w:hint="cs"/>
          <w:rtl/>
        </w:rPr>
      </w:pPr>
    </w:p>
    <w:p w14:paraId="3C91C9E0" w14:textId="77777777" w:rsidR="00000000" w:rsidRDefault="000E0F03">
      <w:pPr>
        <w:pStyle w:val="a0"/>
        <w:rPr>
          <w:rFonts w:hint="cs"/>
          <w:rtl/>
        </w:rPr>
      </w:pPr>
      <w:r>
        <w:rPr>
          <w:rFonts w:hint="cs"/>
          <w:rtl/>
        </w:rPr>
        <w:t>זאת אומרת, מבחינת המאזן והצרכים, המשטרה תראה לנכון לקצץ בתקנים, כי הנה מקבלים במסגרת הצעת החוק הזאת חיילים. אלה חיילים פחות מקצועיים, פחות מיומנים, ובכל זאת הם רק מתחילים את דרכם והם</w:t>
      </w:r>
      <w:r>
        <w:rPr>
          <w:rFonts w:hint="cs"/>
          <w:rtl/>
        </w:rPr>
        <w:t xml:space="preserve"> בתחילת חייהם ועבודתם. אני מאוד חושש מהעניין הזה. אני בהחלט תומך בכך שיש צורך בכוח נוסף, אבל שזה לא יבוא על חשבון השוטרים הקבועים, שיהיה אולי יותר קל לפטר, ולחשוב במסגרת הקיצוצים שזה על חשבון עובדים קבועים.</w:t>
      </w:r>
    </w:p>
    <w:p w14:paraId="3FFA75D6" w14:textId="77777777" w:rsidR="00000000" w:rsidRDefault="000E0F03">
      <w:pPr>
        <w:pStyle w:val="a0"/>
        <w:ind w:firstLine="0"/>
        <w:rPr>
          <w:rFonts w:hint="cs"/>
          <w:rtl/>
        </w:rPr>
      </w:pPr>
    </w:p>
    <w:p w14:paraId="0687616C" w14:textId="77777777" w:rsidR="00000000" w:rsidRDefault="000E0F03">
      <w:pPr>
        <w:pStyle w:val="a0"/>
        <w:ind w:firstLine="0"/>
        <w:rPr>
          <w:rFonts w:hint="cs"/>
          <w:rtl/>
        </w:rPr>
      </w:pPr>
      <w:r>
        <w:rPr>
          <w:rFonts w:hint="cs"/>
          <w:rtl/>
        </w:rPr>
        <w:tab/>
        <w:t>אני רוצה להוסיף במשפט אחד על מה שדיברו חברי קוד</w:t>
      </w:r>
      <w:r>
        <w:rPr>
          <w:rFonts w:hint="cs"/>
          <w:rtl/>
        </w:rPr>
        <w:t>ם לכן. אני לא יכול להיות שונה מהם, והחוט המשולש לא במהרה יינתק. השלושה ידברו, אנחנו רק נחזק את העניין. כשאנחנו מדברים על ארץ-ישראל, צריך לזכור שההפגנה הזאת מתקיימת ביום ראשון הבא, פרשת ואתחנן, "אעברה-נא ואראה את הארץ הטובה". כמה משה רבנו התחנן לפני בורא עו</w:t>
      </w:r>
      <w:r>
        <w:rPr>
          <w:rFonts w:hint="cs"/>
          <w:rtl/>
        </w:rPr>
        <w:t>לם רק לזכות ולראות את הארץ: "אעברה-נא ואראה". הקדוש-ברוך-הוא נתן לו רק דבר אחד משתי הבקשות: הבקשה היתה גם לעבור וגם לראות. הקדוש-ברוך-הוא אמר לו: עלה ראש הפסגה ושא עיניך ימה וקדמה צפונה ונגבה. זה מראה עד כמה ההשתוקקות של משה רבנו לראות את ארץ-ישראל היתה גד</w:t>
      </w:r>
      <w:r>
        <w:rPr>
          <w:rFonts w:hint="cs"/>
          <w:rtl/>
        </w:rPr>
        <w:t xml:space="preserve">ולה. עכשיו אנחנו בארץ-ישראל. ארץ-ישראל בידינו. אנחנו יכולים לא רק לראות אותה אלא גם לחיות בה. </w:t>
      </w:r>
    </w:p>
    <w:p w14:paraId="12B11513" w14:textId="77777777" w:rsidR="00000000" w:rsidRDefault="000E0F03">
      <w:pPr>
        <w:pStyle w:val="a0"/>
        <w:ind w:firstLine="0"/>
        <w:rPr>
          <w:rFonts w:hint="cs"/>
          <w:rtl/>
        </w:rPr>
      </w:pPr>
    </w:p>
    <w:p w14:paraId="2E822D28" w14:textId="77777777" w:rsidR="00000000" w:rsidRDefault="000E0F03">
      <w:pPr>
        <w:pStyle w:val="a0"/>
        <w:ind w:firstLine="0"/>
        <w:rPr>
          <w:rFonts w:hint="cs"/>
          <w:rtl/>
        </w:rPr>
      </w:pPr>
      <w:r>
        <w:rPr>
          <w:rFonts w:hint="cs"/>
          <w:rtl/>
        </w:rPr>
        <w:tab/>
        <w:t>לכן אני חושב שחשוב מאוד, שכל מי שיכול להזדהות עם עם ישראל יעשה זאת, כי זו הפגנה לא של מפלגה מסוימת, זו הזדהות עם ארץ-ישראל, ואסור לנו, חס ושלום, לפספס את ההזדמ</w:t>
      </w:r>
      <w:r>
        <w:rPr>
          <w:rFonts w:hint="cs"/>
          <w:rtl/>
        </w:rPr>
        <w:t xml:space="preserve">נות הטובה שהקדוש-ברוך-הוא הנחיל לנו מתקופת אבותינו. </w:t>
      </w:r>
    </w:p>
    <w:p w14:paraId="530B144C" w14:textId="77777777" w:rsidR="00000000" w:rsidRDefault="000E0F03">
      <w:pPr>
        <w:pStyle w:val="a0"/>
        <w:ind w:firstLine="0"/>
        <w:rPr>
          <w:rFonts w:hint="cs"/>
          <w:rtl/>
        </w:rPr>
      </w:pPr>
    </w:p>
    <w:p w14:paraId="6B168D5C" w14:textId="77777777" w:rsidR="00000000" w:rsidRDefault="000E0F03">
      <w:pPr>
        <w:pStyle w:val="af1"/>
        <w:rPr>
          <w:rtl/>
        </w:rPr>
      </w:pPr>
      <w:r>
        <w:rPr>
          <w:rtl/>
        </w:rPr>
        <w:t>היו"ר</w:t>
      </w:r>
      <w:r>
        <w:rPr>
          <w:rFonts w:hint="cs"/>
          <w:rtl/>
        </w:rPr>
        <w:t xml:space="preserve"> אלי בן-מנחם</w:t>
      </w:r>
      <w:r>
        <w:rPr>
          <w:rtl/>
        </w:rPr>
        <w:t>:</w:t>
      </w:r>
    </w:p>
    <w:p w14:paraId="5B39F5E3" w14:textId="77777777" w:rsidR="00000000" w:rsidRDefault="000E0F03">
      <w:pPr>
        <w:pStyle w:val="a0"/>
        <w:rPr>
          <w:rFonts w:hint="cs"/>
          <w:rtl/>
        </w:rPr>
      </w:pPr>
    </w:p>
    <w:p w14:paraId="599ADBDB" w14:textId="77777777" w:rsidR="00000000" w:rsidRDefault="000E0F03">
      <w:pPr>
        <w:pStyle w:val="a0"/>
        <w:rPr>
          <w:rFonts w:hint="cs"/>
          <w:rtl/>
        </w:rPr>
      </w:pPr>
      <w:r>
        <w:rPr>
          <w:rFonts w:hint="cs"/>
          <w:rtl/>
        </w:rPr>
        <w:t>תודה לחבר הכנסת נסים זאב. אדוני סגן השר, אתה רוצה להשיב או שנעבור להצבעה? בבקשה.</w:t>
      </w:r>
    </w:p>
    <w:p w14:paraId="24F14AF5" w14:textId="77777777" w:rsidR="00000000" w:rsidRDefault="000E0F03">
      <w:pPr>
        <w:pStyle w:val="a0"/>
        <w:ind w:firstLine="0"/>
        <w:rPr>
          <w:rFonts w:hint="cs"/>
          <w:rtl/>
        </w:rPr>
      </w:pPr>
    </w:p>
    <w:p w14:paraId="57D57025" w14:textId="77777777" w:rsidR="00000000" w:rsidRDefault="000E0F03">
      <w:pPr>
        <w:pStyle w:val="a"/>
        <w:rPr>
          <w:rtl/>
        </w:rPr>
      </w:pPr>
      <w:bookmarkStart w:id="776" w:name="FS000001031T21_07_2004_20_32_28"/>
      <w:bookmarkStart w:id="777" w:name="_Toc87615689"/>
      <w:bookmarkEnd w:id="776"/>
      <w:r>
        <w:rPr>
          <w:rFonts w:hint="eastAsia"/>
          <w:rtl/>
        </w:rPr>
        <w:t>סגן</w:t>
      </w:r>
      <w:r>
        <w:rPr>
          <w:rtl/>
        </w:rPr>
        <w:t xml:space="preserve"> השר לביטחון פנים יעקב אדרי:</w:t>
      </w:r>
      <w:bookmarkEnd w:id="777"/>
    </w:p>
    <w:p w14:paraId="323C1ECC" w14:textId="77777777" w:rsidR="00000000" w:rsidRDefault="000E0F03">
      <w:pPr>
        <w:pStyle w:val="a0"/>
        <w:rPr>
          <w:rFonts w:hint="cs"/>
          <w:rtl/>
        </w:rPr>
      </w:pPr>
    </w:p>
    <w:p w14:paraId="47764C67" w14:textId="77777777" w:rsidR="00000000" w:rsidRDefault="000E0F03">
      <w:pPr>
        <w:pStyle w:val="a0"/>
        <w:rPr>
          <w:rFonts w:hint="cs"/>
          <w:rtl/>
        </w:rPr>
      </w:pPr>
      <w:r>
        <w:rPr>
          <w:rFonts w:hint="cs"/>
          <w:rtl/>
        </w:rPr>
        <w:t>אדוני היושב-ראש, חברי הכנסת, אני קודם כול שמח שחברי הכנסת תומכים בה</w:t>
      </w:r>
      <w:r>
        <w:rPr>
          <w:rFonts w:hint="cs"/>
          <w:rtl/>
        </w:rPr>
        <w:t>ארכת תוקף החוק. אני חושב שזה חשוב לכולנו.</w:t>
      </w:r>
    </w:p>
    <w:p w14:paraId="205DF286" w14:textId="77777777" w:rsidR="00000000" w:rsidRDefault="000E0F03">
      <w:pPr>
        <w:pStyle w:val="a0"/>
        <w:rPr>
          <w:rFonts w:hint="cs"/>
          <w:rtl/>
        </w:rPr>
      </w:pPr>
    </w:p>
    <w:p w14:paraId="4F2DAFC2" w14:textId="77777777" w:rsidR="00000000" w:rsidRDefault="000E0F03">
      <w:pPr>
        <w:pStyle w:val="a0"/>
        <w:rPr>
          <w:rFonts w:hint="cs"/>
          <w:rtl/>
        </w:rPr>
      </w:pPr>
      <w:r>
        <w:rPr>
          <w:rFonts w:hint="cs"/>
          <w:rtl/>
        </w:rPr>
        <w:t>אשר לדברי חבר הכנסת נסים זאב, אכן יש בעיה, אבל אני יכול להגיד לך בוודאות מוחלטת, שהאחד לא בא על חשבון השני. יהיו שוטרי שח"ם - זו מכסה שניתנה בזמנה על-ידי צה"ל למשטרת ישראל, ואותו מספר יישמר. ואשר לכוח-האדם של המשט</w:t>
      </w:r>
      <w:r>
        <w:rPr>
          <w:rFonts w:hint="cs"/>
          <w:rtl/>
        </w:rPr>
        <w:t xml:space="preserve">רה, לא ייתוספו אנשים ולא יפוטרו אנשים בגלל העניין הזה, אף שהמשטרה במצוקה גדולה מאוד. </w:t>
      </w:r>
    </w:p>
    <w:p w14:paraId="26BC7E58" w14:textId="77777777" w:rsidR="00000000" w:rsidRDefault="000E0F03">
      <w:pPr>
        <w:pStyle w:val="a0"/>
        <w:rPr>
          <w:rFonts w:hint="cs"/>
          <w:rtl/>
        </w:rPr>
      </w:pPr>
    </w:p>
    <w:p w14:paraId="2847B9C8" w14:textId="77777777" w:rsidR="00000000" w:rsidRDefault="000E0F03">
      <w:pPr>
        <w:pStyle w:val="a0"/>
        <w:rPr>
          <w:rFonts w:hint="cs"/>
          <w:rtl/>
        </w:rPr>
      </w:pPr>
      <w:r>
        <w:rPr>
          <w:rFonts w:hint="cs"/>
          <w:rtl/>
        </w:rPr>
        <w:t>אסיים בעניין הצעדה החשובה ביום ראשון. משטרת ישראל בהחלט לקחה על עצמה לאבטח את הצעדה, השרשרת הזאת, מההתחלה עד הסוף. שיהיה בהצלחה. תודה לכולם.</w:t>
      </w:r>
    </w:p>
    <w:p w14:paraId="62AEEFE4" w14:textId="77777777" w:rsidR="00000000" w:rsidRDefault="000E0F03">
      <w:pPr>
        <w:pStyle w:val="a0"/>
        <w:ind w:firstLine="0"/>
        <w:rPr>
          <w:rFonts w:hint="cs"/>
          <w:rtl/>
        </w:rPr>
      </w:pPr>
    </w:p>
    <w:p w14:paraId="6C35ED8B" w14:textId="77777777" w:rsidR="00000000" w:rsidRDefault="000E0F03">
      <w:pPr>
        <w:pStyle w:val="af1"/>
        <w:rPr>
          <w:rtl/>
        </w:rPr>
      </w:pPr>
      <w:r>
        <w:rPr>
          <w:rtl/>
        </w:rPr>
        <w:t>היו"ר</w:t>
      </w:r>
      <w:r>
        <w:rPr>
          <w:rFonts w:hint="cs"/>
          <w:rtl/>
        </w:rPr>
        <w:t xml:space="preserve"> אלי בן-מנחם</w:t>
      </w:r>
      <w:r>
        <w:rPr>
          <w:rtl/>
        </w:rPr>
        <w:t>:</w:t>
      </w:r>
    </w:p>
    <w:p w14:paraId="6BE6E707" w14:textId="77777777" w:rsidR="00000000" w:rsidRDefault="000E0F03">
      <w:pPr>
        <w:pStyle w:val="a0"/>
        <w:ind w:firstLine="0"/>
        <w:rPr>
          <w:rFonts w:hint="cs"/>
          <w:rtl/>
        </w:rPr>
      </w:pPr>
    </w:p>
    <w:p w14:paraId="1439E95D" w14:textId="77777777" w:rsidR="00000000" w:rsidRDefault="000E0F03">
      <w:pPr>
        <w:pStyle w:val="a0"/>
        <w:ind w:firstLine="0"/>
        <w:rPr>
          <w:rFonts w:hint="cs"/>
          <w:rtl/>
        </w:rPr>
      </w:pPr>
      <w:r>
        <w:rPr>
          <w:rFonts w:hint="cs"/>
          <w:rtl/>
        </w:rPr>
        <w:tab/>
        <w:t>תודה ל</w:t>
      </w:r>
      <w:r>
        <w:rPr>
          <w:rFonts w:hint="cs"/>
          <w:rtl/>
        </w:rPr>
        <w:t>סגן השר לביטחון פנים, חבר הכנסת אדרי.</w:t>
      </w:r>
    </w:p>
    <w:p w14:paraId="0CBA44F8" w14:textId="77777777" w:rsidR="00000000" w:rsidRDefault="000E0F03">
      <w:pPr>
        <w:pStyle w:val="a0"/>
        <w:ind w:firstLine="0"/>
        <w:rPr>
          <w:rFonts w:hint="cs"/>
          <w:rtl/>
        </w:rPr>
      </w:pPr>
    </w:p>
    <w:p w14:paraId="60F489B3" w14:textId="77777777" w:rsidR="00000000" w:rsidRDefault="000E0F03">
      <w:pPr>
        <w:pStyle w:val="af0"/>
        <w:rPr>
          <w:rtl/>
        </w:rPr>
      </w:pPr>
      <w:r>
        <w:rPr>
          <w:rFonts w:hint="eastAsia"/>
          <w:rtl/>
        </w:rPr>
        <w:t>אורי</w:t>
      </w:r>
      <w:r>
        <w:rPr>
          <w:rtl/>
        </w:rPr>
        <w:t xml:space="preserve"> יהודה אריאל (האיחוד הלאומי - ישראל ביתנו):</w:t>
      </w:r>
    </w:p>
    <w:p w14:paraId="20538D4B" w14:textId="77777777" w:rsidR="00000000" w:rsidRDefault="000E0F03">
      <w:pPr>
        <w:pStyle w:val="a0"/>
        <w:rPr>
          <w:rFonts w:hint="cs"/>
          <w:rtl/>
        </w:rPr>
      </w:pPr>
    </w:p>
    <w:p w14:paraId="406033FD" w14:textId="77777777" w:rsidR="00000000" w:rsidRDefault="000E0F03">
      <w:pPr>
        <w:pStyle w:val="a0"/>
        <w:rPr>
          <w:rFonts w:hint="cs"/>
          <w:rtl/>
        </w:rPr>
      </w:pPr>
      <w:r>
        <w:rPr>
          <w:rFonts w:hint="cs"/>
          <w:rtl/>
        </w:rPr>
        <w:t xml:space="preserve">עכשיו אנחנו יכולים להצביע בעד. </w:t>
      </w:r>
    </w:p>
    <w:p w14:paraId="45B73E29" w14:textId="77777777" w:rsidR="00000000" w:rsidRDefault="000E0F03">
      <w:pPr>
        <w:pStyle w:val="a0"/>
        <w:ind w:firstLine="0"/>
        <w:rPr>
          <w:rFonts w:hint="cs"/>
          <w:rtl/>
        </w:rPr>
      </w:pPr>
    </w:p>
    <w:p w14:paraId="21D88F27" w14:textId="77777777" w:rsidR="00000000" w:rsidRDefault="000E0F03">
      <w:pPr>
        <w:pStyle w:val="af1"/>
        <w:rPr>
          <w:rtl/>
        </w:rPr>
      </w:pPr>
      <w:r>
        <w:rPr>
          <w:rtl/>
        </w:rPr>
        <w:t>היו"ר</w:t>
      </w:r>
      <w:r>
        <w:rPr>
          <w:rFonts w:hint="cs"/>
          <w:rtl/>
        </w:rPr>
        <w:t xml:space="preserve"> אלי בן-מנחם</w:t>
      </w:r>
      <w:r>
        <w:rPr>
          <w:rtl/>
        </w:rPr>
        <w:t>:</w:t>
      </w:r>
    </w:p>
    <w:p w14:paraId="0BF87FFF" w14:textId="77777777" w:rsidR="00000000" w:rsidRDefault="000E0F03">
      <w:pPr>
        <w:pStyle w:val="a0"/>
        <w:ind w:firstLine="0"/>
        <w:rPr>
          <w:rFonts w:hint="cs"/>
          <w:rtl/>
        </w:rPr>
      </w:pPr>
    </w:p>
    <w:p w14:paraId="57530F49" w14:textId="77777777" w:rsidR="00000000" w:rsidRDefault="000E0F03">
      <w:pPr>
        <w:pStyle w:val="a0"/>
        <w:ind w:firstLine="0"/>
        <w:rPr>
          <w:rFonts w:hint="cs"/>
          <w:rtl/>
        </w:rPr>
      </w:pPr>
      <w:r>
        <w:rPr>
          <w:rFonts w:hint="cs"/>
          <w:rtl/>
        </w:rPr>
        <w:tab/>
        <w:t>רבותי חברי הכנסת, אנחנו עוברים להצבעה בקריאה ראשונה על הצעת חוק שירות ביטחון (תיקון מס' 7 והוראת שעה) (שירות במשטר</w:t>
      </w:r>
      <w:r>
        <w:rPr>
          <w:rFonts w:hint="cs"/>
          <w:rtl/>
        </w:rPr>
        <w:t xml:space="preserve">ה ושירות מוכר) (תיקון מס' 6), התשס"ד-2004. </w:t>
      </w:r>
    </w:p>
    <w:p w14:paraId="287E3F75" w14:textId="77777777" w:rsidR="00000000" w:rsidRDefault="000E0F03">
      <w:pPr>
        <w:pStyle w:val="a0"/>
        <w:ind w:firstLine="0"/>
        <w:rPr>
          <w:rFonts w:hint="cs"/>
          <w:rtl/>
        </w:rPr>
      </w:pPr>
    </w:p>
    <w:p w14:paraId="0E55407A" w14:textId="77777777" w:rsidR="00000000" w:rsidRDefault="000E0F03">
      <w:pPr>
        <w:pStyle w:val="ab"/>
        <w:bidi/>
        <w:rPr>
          <w:rFonts w:hint="cs"/>
          <w:rtl/>
        </w:rPr>
      </w:pPr>
      <w:r>
        <w:rPr>
          <w:rFonts w:hint="cs"/>
          <w:rtl/>
        </w:rPr>
        <w:t>הצבעה מס' 21</w:t>
      </w:r>
    </w:p>
    <w:p w14:paraId="77973B0B" w14:textId="77777777" w:rsidR="00000000" w:rsidRDefault="000E0F03">
      <w:pPr>
        <w:pStyle w:val="a0"/>
        <w:ind w:firstLine="0"/>
        <w:jc w:val="center"/>
        <w:rPr>
          <w:rFonts w:hint="cs"/>
          <w:rtl/>
        </w:rPr>
      </w:pPr>
    </w:p>
    <w:p w14:paraId="7FC11412" w14:textId="77777777" w:rsidR="00000000" w:rsidRDefault="000E0F03">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2D2BF924" w14:textId="77777777" w:rsidR="00000000" w:rsidRDefault="000E0F03">
      <w:pPr>
        <w:pStyle w:val="ac"/>
        <w:bidi/>
        <w:rPr>
          <w:rFonts w:hint="cs"/>
          <w:rtl/>
        </w:rPr>
      </w:pPr>
      <w:r>
        <w:rPr>
          <w:rFonts w:hint="cs"/>
          <w:rtl/>
        </w:rPr>
        <w:t xml:space="preserve">נגד </w:t>
      </w:r>
      <w:r>
        <w:rPr>
          <w:rtl/>
        </w:rPr>
        <w:t>–</w:t>
      </w:r>
      <w:r>
        <w:rPr>
          <w:rFonts w:hint="cs"/>
          <w:rtl/>
        </w:rPr>
        <w:t xml:space="preserve"> אין</w:t>
      </w:r>
    </w:p>
    <w:p w14:paraId="0B01A4A3" w14:textId="77777777" w:rsidR="00000000" w:rsidRDefault="000E0F03">
      <w:pPr>
        <w:pStyle w:val="ac"/>
        <w:bidi/>
        <w:rPr>
          <w:rFonts w:hint="cs"/>
          <w:rtl/>
        </w:rPr>
      </w:pPr>
      <w:r>
        <w:rPr>
          <w:rFonts w:hint="cs"/>
          <w:rtl/>
        </w:rPr>
        <w:t xml:space="preserve">נמנעים </w:t>
      </w:r>
      <w:r>
        <w:rPr>
          <w:rtl/>
        </w:rPr>
        <w:t>–</w:t>
      </w:r>
      <w:r>
        <w:rPr>
          <w:rFonts w:hint="cs"/>
          <w:rtl/>
        </w:rPr>
        <w:t xml:space="preserve"> אין</w:t>
      </w:r>
    </w:p>
    <w:p w14:paraId="5915AA6D" w14:textId="77777777" w:rsidR="00000000" w:rsidRDefault="000E0F03">
      <w:pPr>
        <w:pStyle w:val="ad"/>
        <w:bidi/>
        <w:rPr>
          <w:rFonts w:hint="cs"/>
          <w:rtl/>
        </w:rPr>
      </w:pPr>
      <w:r>
        <w:rPr>
          <w:rFonts w:hint="cs"/>
          <w:rtl/>
        </w:rPr>
        <w:t xml:space="preserve">ההצעה להעביר את הצעת חוק שירות ביטחון (תיקון מס' 7 והוראת שעה) (שירות במשטרה </w:t>
      </w:r>
    </w:p>
    <w:p w14:paraId="2F37EDB1" w14:textId="77777777" w:rsidR="00000000" w:rsidRDefault="000E0F03">
      <w:pPr>
        <w:pStyle w:val="ad"/>
        <w:bidi/>
        <w:rPr>
          <w:rFonts w:hint="cs"/>
          <w:rtl/>
        </w:rPr>
      </w:pPr>
      <w:r>
        <w:rPr>
          <w:rFonts w:hint="cs"/>
          <w:rtl/>
        </w:rPr>
        <w:t>ושירות מוכר) (תיקון מס' 6), התשס"ד-2004, לוועדת החוץ וה</w:t>
      </w:r>
      <w:r>
        <w:rPr>
          <w:rFonts w:hint="cs"/>
          <w:rtl/>
        </w:rPr>
        <w:t>ביטחון נתקבלה.</w:t>
      </w:r>
    </w:p>
    <w:p w14:paraId="0FA66DD4" w14:textId="77777777" w:rsidR="00000000" w:rsidRDefault="000E0F03">
      <w:pPr>
        <w:pStyle w:val="a0"/>
        <w:ind w:firstLine="0"/>
        <w:rPr>
          <w:rFonts w:hint="cs"/>
          <w:rtl/>
        </w:rPr>
      </w:pPr>
    </w:p>
    <w:p w14:paraId="7ED01F46" w14:textId="77777777" w:rsidR="00000000" w:rsidRDefault="000E0F03">
      <w:pPr>
        <w:pStyle w:val="af1"/>
        <w:rPr>
          <w:rtl/>
        </w:rPr>
      </w:pPr>
      <w:r>
        <w:rPr>
          <w:rtl/>
        </w:rPr>
        <w:t>היו"ר</w:t>
      </w:r>
      <w:r>
        <w:rPr>
          <w:rFonts w:hint="cs"/>
          <w:rtl/>
        </w:rPr>
        <w:t xml:space="preserve"> אלי בן-מנחם</w:t>
      </w:r>
      <w:r>
        <w:rPr>
          <w:rtl/>
        </w:rPr>
        <w:t>:</w:t>
      </w:r>
    </w:p>
    <w:p w14:paraId="114CC8A7" w14:textId="77777777" w:rsidR="00000000" w:rsidRDefault="000E0F03">
      <w:pPr>
        <w:pStyle w:val="a0"/>
        <w:rPr>
          <w:rtl/>
        </w:rPr>
      </w:pPr>
    </w:p>
    <w:p w14:paraId="49BA6AD6" w14:textId="77777777" w:rsidR="00000000" w:rsidRDefault="000E0F03">
      <w:pPr>
        <w:pStyle w:val="a0"/>
        <w:rPr>
          <w:rFonts w:hint="cs"/>
          <w:rtl/>
        </w:rPr>
      </w:pPr>
      <w:r>
        <w:rPr>
          <w:rFonts w:hint="cs"/>
          <w:rtl/>
        </w:rPr>
        <w:t>רבותי חברי הכנסת, שישה בעד, אין נגד ואין נמנעים. על כן הצעת חוק שירות ביטחון (תיקון מס' 7 והוראת שעה) (שירות במשטרה ושירות מוכר) (תיקון מס' 6), התשס"ד-2004, עברה בקריאה ראשונה, והיא תועבר לוועדת החוץ והביטחון  להכנתה לקר</w:t>
      </w:r>
      <w:r>
        <w:rPr>
          <w:rFonts w:hint="cs"/>
          <w:rtl/>
        </w:rPr>
        <w:t xml:space="preserve">יאה שנייה ולקריאה שלישית. </w:t>
      </w:r>
    </w:p>
    <w:p w14:paraId="0FA1681D" w14:textId="77777777" w:rsidR="00000000" w:rsidRDefault="000E0F03">
      <w:pPr>
        <w:pStyle w:val="a0"/>
        <w:ind w:firstLine="0"/>
        <w:jc w:val="center"/>
        <w:rPr>
          <w:rFonts w:hint="cs"/>
          <w:rtl/>
        </w:rPr>
      </w:pPr>
    </w:p>
    <w:p w14:paraId="3E23E83E" w14:textId="77777777" w:rsidR="00000000" w:rsidRDefault="000E0F03">
      <w:pPr>
        <w:pStyle w:val="a0"/>
        <w:ind w:firstLine="0"/>
        <w:rPr>
          <w:rFonts w:hint="cs"/>
          <w:rtl/>
        </w:rPr>
      </w:pPr>
      <w:r>
        <w:rPr>
          <w:rFonts w:hint="cs"/>
          <w:rtl/>
        </w:rPr>
        <w:tab/>
        <w:t xml:space="preserve">רבותי חברי הכנסת, תם סדר-היום. הישיבה הבאה תתקיים ביום שני, ח' באב התשס"ד, 26 ביולי 2004, בשעה 11:00. ישיבת הכנסת נעולה. </w:t>
      </w:r>
    </w:p>
    <w:p w14:paraId="029165D9" w14:textId="77777777" w:rsidR="00000000" w:rsidRDefault="000E0F03">
      <w:pPr>
        <w:pStyle w:val="a0"/>
        <w:ind w:firstLine="0"/>
        <w:rPr>
          <w:rFonts w:hint="cs"/>
          <w:rtl/>
        </w:rPr>
      </w:pPr>
    </w:p>
    <w:p w14:paraId="1EFCE8B6" w14:textId="77777777" w:rsidR="00000000" w:rsidRDefault="000E0F03">
      <w:pPr>
        <w:pStyle w:val="a0"/>
        <w:ind w:firstLine="0"/>
        <w:rPr>
          <w:rFonts w:hint="cs"/>
          <w:rtl/>
        </w:rPr>
      </w:pPr>
    </w:p>
    <w:p w14:paraId="67784E68" w14:textId="77777777" w:rsidR="00000000" w:rsidRDefault="000E0F03">
      <w:pPr>
        <w:pStyle w:val="a0"/>
        <w:ind w:firstLine="0"/>
        <w:rPr>
          <w:rFonts w:hint="cs"/>
          <w:rtl/>
        </w:rPr>
      </w:pPr>
    </w:p>
    <w:p w14:paraId="0D64D6C8" w14:textId="77777777" w:rsidR="00000000" w:rsidRDefault="000E0F03">
      <w:pPr>
        <w:pStyle w:val="a0"/>
        <w:ind w:firstLine="0"/>
        <w:jc w:val="center"/>
        <w:rPr>
          <w:rFonts w:hint="cs"/>
          <w:rtl/>
        </w:rPr>
      </w:pPr>
      <w:r>
        <w:rPr>
          <w:rFonts w:hint="cs"/>
          <w:rtl/>
        </w:rPr>
        <w:t>הישיבה ננעלה בשעה 20:14.</w:t>
      </w:r>
    </w:p>
    <w:p w14:paraId="709078D1" w14:textId="77777777" w:rsidR="00000000" w:rsidRDefault="000E0F03">
      <w:pPr>
        <w:pStyle w:val="a0"/>
        <w:ind w:firstLine="0"/>
        <w:rPr>
          <w:rFonts w:hint="cs"/>
          <w:rtl/>
        </w:rPr>
      </w:pPr>
    </w:p>
    <w:p w14:paraId="7177D2AC" w14:textId="77777777" w:rsidR="00000000" w:rsidRDefault="000E0F03">
      <w:pPr>
        <w:pStyle w:val="a0"/>
        <w:rPr>
          <w:rtl/>
        </w:rPr>
      </w:pPr>
    </w:p>
    <w:p w14:paraId="1CDA0E4B" w14:textId="77777777" w:rsidR="00000000" w:rsidRDefault="000E0F0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3F617" w14:textId="77777777" w:rsidR="00000000" w:rsidRDefault="000E0F03">
      <w:r>
        <w:separator/>
      </w:r>
    </w:p>
  </w:endnote>
  <w:endnote w:type="continuationSeparator" w:id="0">
    <w:p w14:paraId="315AAD33" w14:textId="77777777" w:rsidR="00000000" w:rsidRDefault="000E0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DE883" w14:textId="77777777" w:rsidR="00000000" w:rsidRDefault="000E0F0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268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268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305D2" w14:textId="77777777" w:rsidR="00000000" w:rsidRDefault="000E0F03">
      <w:r>
        <w:separator/>
      </w:r>
    </w:p>
  </w:footnote>
  <w:footnote w:type="continuationSeparator" w:id="0">
    <w:p w14:paraId="49457297" w14:textId="77777777" w:rsidR="00000000" w:rsidRDefault="000E0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BEB5DA7"/>
    <w:multiLevelType w:val="hybridMultilevel"/>
    <w:tmpl w:val="ED744292"/>
    <w:lvl w:ilvl="0" w:tplc="C3D8A95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1C9714E7"/>
    <w:multiLevelType w:val="hybridMultilevel"/>
    <w:tmpl w:val="D5C20450"/>
    <w:lvl w:ilvl="0" w:tplc="8F425F5C">
      <w:start w:val="1"/>
      <w:numFmt w:val="decimal"/>
      <w:lvlText w:val="%1."/>
      <w:lvlJc w:val="left"/>
      <w:pPr>
        <w:tabs>
          <w:tab w:val="num" w:pos="750"/>
        </w:tabs>
        <w:ind w:left="750" w:right="750" w:hanging="39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1DD70476"/>
    <w:multiLevelType w:val="hybridMultilevel"/>
    <w:tmpl w:val="D840920A"/>
    <w:lvl w:ilvl="0" w:tplc="DC5C50E6">
      <w:start w:val="1"/>
      <w:numFmt w:val="decimal"/>
      <w:lvlText w:val="%1."/>
      <w:lvlJc w:val="left"/>
      <w:pPr>
        <w:tabs>
          <w:tab w:val="num" w:pos="750"/>
        </w:tabs>
        <w:ind w:left="750" w:right="750" w:hanging="39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28767F78"/>
    <w:multiLevelType w:val="hybridMultilevel"/>
    <w:tmpl w:val="EA0C9196"/>
    <w:lvl w:ilvl="0" w:tplc="BE66CC8E">
      <w:start w:val="1"/>
      <w:numFmt w:val="decimal"/>
      <w:pStyle w:val="Heading2"/>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3D231E35"/>
    <w:multiLevelType w:val="hybridMultilevel"/>
    <w:tmpl w:val="6EBA37CA"/>
    <w:lvl w:ilvl="0" w:tplc="7E90EC6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64BD5FE9"/>
    <w:multiLevelType w:val="hybridMultilevel"/>
    <w:tmpl w:val="957058BA"/>
    <w:lvl w:ilvl="0" w:tplc="5598293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69CB5C27"/>
    <w:multiLevelType w:val="hybridMultilevel"/>
    <w:tmpl w:val="1654FD9A"/>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30106_1-53.doc"/>
    <w:docVar w:name="Position" w:val="Merged1-53"/>
    <w:docVar w:name="Queue" w:val="1-53"/>
    <w:docVar w:name="SaveYN" w:val="N"/>
    <w:docVar w:name="Session" w:val="30106"/>
    <w:docVar w:name="SessionDate" w:val="21/07/04"/>
    <w:docVar w:name="SpeakersNum" w:val="0"/>
    <w:docVar w:name="StartMode" w:val="4"/>
  </w:docVars>
  <w:rsids>
    <w:rsidRoot w:val="000E0F03"/>
    <w:rsid w:val="000E0F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ECC28"/>
  <w15:chartTrackingRefBased/>
  <w15:docId w15:val="{E63638CB-8638-4693-A4FB-CA5DF1C8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4"/>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left="746" w:hanging="180"/>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55277</Words>
  <Characters>315081</Characters>
  <Application>Microsoft Office Word</Application>
  <DocSecurity>0</DocSecurity>
  <Lines>2625</Lines>
  <Paragraphs>739</Paragraphs>
  <ScaleCrop>false</ScaleCrop>
  <HeadingPairs>
    <vt:vector size="2" baseType="variant">
      <vt:variant>
        <vt:lpstr>שם</vt:lpstr>
      </vt:variant>
      <vt:variant>
        <vt:i4>1</vt:i4>
      </vt:variant>
    </vt:vector>
  </HeadingPairs>
  <TitlesOfParts>
    <vt:vector size="1" baseType="lpstr">
      <vt:lpstr>חוב' ל"ו</vt:lpstr>
    </vt:vector>
  </TitlesOfParts>
  <Company>EDS</Company>
  <LinksUpToDate>false</LinksUpToDate>
  <CharactersWithSpaces>369619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158 מתאריך 21/07/2004</dc:title>
  <dc:subject/>
  <dc:creator>דבורה אביבי</dc:creator>
  <cp:keywords/>
  <dc:description/>
  <cp:lastModifiedBy>vladimir</cp:lastModifiedBy>
  <cp:revision>2</cp:revision>
  <cp:lastPrinted>2004-11-07T16:31:00Z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158.000000000000</vt:lpwstr>
  </property>
  <property fmtid="{D5CDD505-2E9C-101B-9397-08002B2CF9AE}" pid="4" name="Nose">
    <vt:lpwstr>_x000d_
</vt:lpwstr>
  </property>
  <property fmtid="{D5CDD505-2E9C-101B-9397-08002B2CF9AE}" pid="5" name="TaarichYeshiva">
    <vt:lpwstr>2004-07-21T00:00:00Z</vt:lpwstr>
  </property>
  <property fmtid="{D5CDD505-2E9C-101B-9397-08002B2CF9AE}" pid="6" name="Tor">
    <vt:lpwstr>1-53</vt:lpwstr>
  </property>
  <property fmtid="{D5CDD505-2E9C-101B-9397-08002B2CF9AE}" pid="7" name="סימוכין">
    <vt:i4>3830804</vt:i4>
  </property>
  <property fmtid="{D5CDD505-2E9C-101B-9397-08002B2CF9AE}" pid="8" name="תאריך המסמך">
    <vt:filetime>2005-01-03T00:00:00Z</vt:filetime>
  </property>
  <property fmtid="{D5CDD505-2E9C-101B-9397-08002B2CF9AE}" pid="9" name="CodeProfile">
    <vt:lpwstr>136.000000000000</vt:lpwstr>
  </property>
  <property fmtid="{D5CDD505-2E9C-101B-9397-08002B2CF9AE}" pid="10" name="AutoNumber">
    <vt:lpwstr>3830804</vt:lpwstr>
  </property>
  <property fmtid="{D5CDD505-2E9C-101B-9397-08002B2CF9AE}" pid="11" name="SDDocDate">
    <vt:lpwstr>2005-01-03T00:00:00Z</vt:lpwstr>
  </property>
  <property fmtid="{D5CDD505-2E9C-101B-9397-08002B2CF9AE}" pid="12" name="SDHebDate">
    <vt:lpwstr>כ"ב בטבת,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